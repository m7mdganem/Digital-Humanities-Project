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E2E4" w14:textId="77777777" w:rsidR="008C2A77" w:rsidRPr="008C2A77" w:rsidRDefault="008C2A77" w:rsidP="008C2A77">
      <w:pPr>
        <w:bidi/>
        <w:rPr>
          <w:rFonts w:cs="David" w:hint="cs"/>
          <w:b/>
          <w:bCs/>
          <w:rtl/>
        </w:rPr>
      </w:pPr>
      <w:r w:rsidRPr="008C2A77">
        <w:rPr>
          <w:rFonts w:cs="David" w:hint="cs"/>
          <w:b/>
          <w:bCs/>
          <w:rtl/>
        </w:rPr>
        <w:t>הכנסת השמונה עשרה</w:t>
      </w:r>
      <w:r w:rsidRPr="008C2A77">
        <w:rPr>
          <w:rFonts w:cs="David" w:hint="cs"/>
          <w:b/>
          <w:bCs/>
          <w:rtl/>
        </w:rPr>
        <w:tab/>
      </w:r>
      <w:r w:rsidRPr="008C2A77">
        <w:rPr>
          <w:rFonts w:cs="David" w:hint="cs"/>
          <w:b/>
          <w:bCs/>
          <w:rtl/>
        </w:rPr>
        <w:tab/>
      </w:r>
      <w:r w:rsidRPr="008C2A77">
        <w:rPr>
          <w:rFonts w:cs="David" w:hint="cs"/>
          <w:b/>
          <w:bCs/>
          <w:rtl/>
        </w:rPr>
        <w:tab/>
      </w:r>
      <w:r w:rsidRPr="008C2A77">
        <w:rPr>
          <w:rFonts w:cs="David" w:hint="cs"/>
          <w:b/>
          <w:bCs/>
          <w:rtl/>
        </w:rPr>
        <w:tab/>
      </w:r>
      <w:r w:rsidRPr="008C2A77">
        <w:rPr>
          <w:rFonts w:cs="David" w:hint="cs"/>
          <w:b/>
          <w:bCs/>
          <w:rtl/>
        </w:rPr>
        <w:tab/>
      </w:r>
      <w:r w:rsidRPr="008C2A77">
        <w:rPr>
          <w:rFonts w:cs="David" w:hint="cs"/>
          <w:b/>
          <w:bCs/>
          <w:rtl/>
        </w:rPr>
        <w:tab/>
        <w:t>נוסח לא מתוקן</w:t>
      </w:r>
    </w:p>
    <w:p w14:paraId="6E38FA66" w14:textId="77777777" w:rsidR="008C2A77" w:rsidRPr="008C2A77" w:rsidRDefault="008C2A77" w:rsidP="008C2A77">
      <w:pPr>
        <w:bidi/>
        <w:rPr>
          <w:rFonts w:cs="David" w:hint="cs"/>
          <w:b/>
          <w:bCs/>
          <w:rtl/>
        </w:rPr>
      </w:pPr>
      <w:r w:rsidRPr="008C2A77">
        <w:rPr>
          <w:rFonts w:cs="David" w:hint="cs"/>
          <w:b/>
          <w:bCs/>
          <w:rtl/>
        </w:rPr>
        <w:t>מושב שלישי</w:t>
      </w:r>
    </w:p>
    <w:p w14:paraId="1AEB1664" w14:textId="77777777" w:rsidR="008C2A77" w:rsidRPr="008C2A77" w:rsidRDefault="008C2A77" w:rsidP="008C2A77">
      <w:pPr>
        <w:bidi/>
        <w:rPr>
          <w:rFonts w:cs="David" w:hint="cs"/>
          <w:b/>
          <w:bCs/>
          <w:rtl/>
        </w:rPr>
      </w:pPr>
    </w:p>
    <w:p w14:paraId="47C6AD34" w14:textId="77777777" w:rsidR="008C2A77" w:rsidRPr="008C2A77" w:rsidRDefault="008C2A77" w:rsidP="008C2A77">
      <w:pPr>
        <w:bidi/>
        <w:rPr>
          <w:rFonts w:cs="David" w:hint="cs"/>
          <w:b/>
          <w:bCs/>
          <w:rtl/>
        </w:rPr>
      </w:pPr>
    </w:p>
    <w:p w14:paraId="2BEF8A8B" w14:textId="77777777" w:rsidR="008C2A77" w:rsidRPr="008C2A77" w:rsidRDefault="008C2A77" w:rsidP="008C2A77">
      <w:pPr>
        <w:bidi/>
        <w:rPr>
          <w:rFonts w:cs="David" w:hint="cs"/>
          <w:b/>
          <w:bCs/>
          <w:rtl/>
        </w:rPr>
      </w:pPr>
    </w:p>
    <w:p w14:paraId="1FA2CA7E" w14:textId="77777777" w:rsidR="008C2A77" w:rsidRPr="008C2A77" w:rsidRDefault="008C2A77" w:rsidP="008C2A77">
      <w:pPr>
        <w:bidi/>
        <w:jc w:val="center"/>
        <w:rPr>
          <w:rFonts w:cs="David" w:hint="cs"/>
          <w:b/>
          <w:bCs/>
          <w:rtl/>
        </w:rPr>
      </w:pPr>
      <w:r w:rsidRPr="008C2A77">
        <w:rPr>
          <w:rFonts w:cs="David" w:hint="cs"/>
          <w:b/>
          <w:bCs/>
          <w:rtl/>
        </w:rPr>
        <w:t xml:space="preserve">פרוטוקול מס' 18 </w:t>
      </w:r>
    </w:p>
    <w:p w14:paraId="433F0F00" w14:textId="77777777" w:rsidR="008C2A77" w:rsidRPr="008C2A77" w:rsidRDefault="008C2A77" w:rsidP="008C2A77">
      <w:pPr>
        <w:bidi/>
        <w:jc w:val="center"/>
        <w:rPr>
          <w:rFonts w:cs="David" w:hint="cs"/>
          <w:b/>
          <w:bCs/>
          <w:rtl/>
        </w:rPr>
      </w:pPr>
      <w:r w:rsidRPr="008C2A77">
        <w:rPr>
          <w:rFonts w:cs="David" w:hint="cs"/>
          <w:b/>
          <w:bCs/>
          <w:rtl/>
        </w:rPr>
        <w:t>מישיבת ועדת המשנה של ועדת הכנסת</w:t>
      </w:r>
    </w:p>
    <w:p w14:paraId="652F5AEC" w14:textId="77777777" w:rsidR="008C2A77" w:rsidRPr="008C2A77" w:rsidRDefault="008C2A77" w:rsidP="008C2A77">
      <w:pPr>
        <w:bidi/>
        <w:jc w:val="center"/>
        <w:rPr>
          <w:rFonts w:cs="David" w:hint="cs"/>
          <w:b/>
          <w:bCs/>
          <w:rtl/>
        </w:rPr>
      </w:pPr>
      <w:r w:rsidRPr="008C2A77">
        <w:rPr>
          <w:rFonts w:cs="David" w:hint="cs"/>
          <w:b/>
          <w:bCs/>
          <w:rtl/>
        </w:rPr>
        <w:t>לגיבוש כללי אתיקה לחברי הכנסת</w:t>
      </w:r>
    </w:p>
    <w:p w14:paraId="64C00D76" w14:textId="77777777" w:rsidR="008C2A77" w:rsidRPr="008C2A77" w:rsidRDefault="008C2A77" w:rsidP="008C2A77">
      <w:pPr>
        <w:pStyle w:val="Heading1"/>
        <w:jc w:val="center"/>
        <w:rPr>
          <w:rFonts w:cs="David" w:hint="cs"/>
          <w:b/>
          <w:bCs/>
          <w:rtl/>
        </w:rPr>
      </w:pPr>
      <w:r w:rsidRPr="008C2A77">
        <w:rPr>
          <w:rFonts w:cs="David" w:hint="cs"/>
          <w:b/>
          <w:bCs/>
          <w:rtl/>
        </w:rPr>
        <w:t>יום שלישי, כ"א בטבת בתשע"א  (28 בדצמבר 2010), שעה 14:30</w:t>
      </w:r>
    </w:p>
    <w:p w14:paraId="36D16021" w14:textId="77777777" w:rsidR="008C2A77" w:rsidRPr="008C2A77" w:rsidRDefault="008C2A77" w:rsidP="008C2A77">
      <w:pPr>
        <w:pStyle w:val="Header"/>
        <w:tabs>
          <w:tab w:val="clear" w:pos="4153"/>
          <w:tab w:val="clear" w:pos="8306"/>
        </w:tabs>
        <w:rPr>
          <w:rFonts w:hint="cs"/>
          <w:rtl/>
        </w:rPr>
      </w:pPr>
    </w:p>
    <w:p w14:paraId="196199EC" w14:textId="77777777" w:rsidR="008C2A77" w:rsidRPr="008C2A77" w:rsidRDefault="008C2A77" w:rsidP="008C2A77">
      <w:pPr>
        <w:pStyle w:val="Header"/>
        <w:tabs>
          <w:tab w:val="clear" w:pos="4153"/>
          <w:tab w:val="clear" w:pos="8306"/>
        </w:tabs>
        <w:rPr>
          <w:rFonts w:hint="cs"/>
          <w:rtl/>
        </w:rPr>
      </w:pPr>
    </w:p>
    <w:p w14:paraId="505AB498" w14:textId="77777777" w:rsidR="008C2A77" w:rsidRPr="008C2A77" w:rsidRDefault="008C2A77" w:rsidP="008C2A77">
      <w:pPr>
        <w:pStyle w:val="Header"/>
        <w:tabs>
          <w:tab w:val="clear" w:pos="4153"/>
          <w:tab w:val="clear" w:pos="8306"/>
        </w:tabs>
        <w:rPr>
          <w:rFonts w:hint="cs"/>
          <w:rtl/>
        </w:rPr>
      </w:pPr>
    </w:p>
    <w:p w14:paraId="42CF1E75" w14:textId="77777777" w:rsidR="008C2A77" w:rsidRPr="008C2A77" w:rsidRDefault="008C2A77" w:rsidP="008C2A77">
      <w:pPr>
        <w:bidi/>
        <w:rPr>
          <w:rFonts w:cs="David" w:hint="cs"/>
          <w:b/>
          <w:bCs/>
          <w:u w:val="single"/>
          <w:rtl/>
        </w:rPr>
      </w:pPr>
      <w:r w:rsidRPr="008C2A77">
        <w:rPr>
          <w:rFonts w:cs="David" w:hint="cs"/>
          <w:b/>
          <w:bCs/>
          <w:u w:val="single"/>
          <w:rtl/>
        </w:rPr>
        <w:t>סדר היום:</w:t>
      </w:r>
    </w:p>
    <w:p w14:paraId="1ED05648" w14:textId="77777777" w:rsidR="008C2A77" w:rsidRPr="008C2A77" w:rsidRDefault="008C2A77" w:rsidP="008C2A77">
      <w:pPr>
        <w:bidi/>
        <w:rPr>
          <w:rFonts w:cs="David" w:hint="cs"/>
          <w:b/>
          <w:bCs/>
          <w:rtl/>
        </w:rPr>
      </w:pPr>
      <w:r w:rsidRPr="008C2A77">
        <w:rPr>
          <w:rFonts w:cs="David" w:hint="cs"/>
          <w:rtl/>
        </w:rPr>
        <w:t>פרק ':  עיסוק נוסף</w:t>
      </w:r>
    </w:p>
    <w:p w14:paraId="398AD196" w14:textId="77777777" w:rsidR="008C2A77" w:rsidRPr="008C2A77" w:rsidRDefault="008C2A77" w:rsidP="008C2A77">
      <w:pPr>
        <w:bidi/>
        <w:rPr>
          <w:rFonts w:cs="David" w:hint="cs"/>
          <w:rtl/>
        </w:rPr>
      </w:pPr>
    </w:p>
    <w:p w14:paraId="1D9741A2" w14:textId="77777777" w:rsidR="008C2A77" w:rsidRPr="008C2A77" w:rsidRDefault="008C2A77" w:rsidP="008C2A77">
      <w:pPr>
        <w:bidi/>
        <w:rPr>
          <w:rFonts w:cs="David" w:hint="cs"/>
          <w:rtl/>
        </w:rPr>
      </w:pPr>
    </w:p>
    <w:p w14:paraId="4EBDAB08" w14:textId="77777777" w:rsidR="008C2A77" w:rsidRPr="008C2A77" w:rsidRDefault="008C2A77" w:rsidP="008C2A77">
      <w:pPr>
        <w:bidi/>
        <w:rPr>
          <w:rFonts w:cs="David" w:hint="cs"/>
          <w:b/>
          <w:bCs/>
          <w:u w:val="single"/>
          <w:rtl/>
        </w:rPr>
      </w:pPr>
      <w:r w:rsidRPr="008C2A77">
        <w:rPr>
          <w:rFonts w:cs="David" w:hint="cs"/>
          <w:b/>
          <w:bCs/>
          <w:u w:val="single"/>
          <w:rtl/>
        </w:rPr>
        <w:t>נכחו:</w:t>
      </w:r>
    </w:p>
    <w:p w14:paraId="5D57412C" w14:textId="77777777" w:rsidR="008C2A77" w:rsidRPr="008C2A77" w:rsidRDefault="008C2A77" w:rsidP="008C2A77">
      <w:pPr>
        <w:bidi/>
        <w:rPr>
          <w:rFonts w:cs="David" w:hint="cs"/>
          <w:b/>
          <w:bCs/>
          <w:u w:val="single"/>
          <w:rtl/>
        </w:rPr>
      </w:pPr>
    </w:p>
    <w:p w14:paraId="776C2B11" w14:textId="77777777" w:rsidR="008C2A77" w:rsidRPr="008C2A77" w:rsidRDefault="008C2A77" w:rsidP="008C2A77">
      <w:pPr>
        <w:bidi/>
        <w:rPr>
          <w:rFonts w:cs="David" w:hint="cs"/>
          <w:b/>
          <w:bCs/>
          <w:u w:val="single"/>
          <w:rtl/>
        </w:rPr>
      </w:pPr>
      <w:r w:rsidRPr="008C2A77">
        <w:rPr>
          <w:rFonts w:cs="David" w:hint="cs"/>
          <w:b/>
          <w:bCs/>
          <w:u w:val="single"/>
          <w:rtl/>
        </w:rPr>
        <w:t>חברי הוועדה:</w:t>
      </w:r>
    </w:p>
    <w:p w14:paraId="0BBD3592" w14:textId="77777777" w:rsidR="008C2A77" w:rsidRPr="008C2A77" w:rsidRDefault="008C2A77" w:rsidP="008C2A77">
      <w:pPr>
        <w:bidi/>
        <w:rPr>
          <w:rFonts w:cs="David" w:hint="cs"/>
          <w:rtl/>
        </w:rPr>
      </w:pPr>
      <w:r w:rsidRPr="008C2A77">
        <w:rPr>
          <w:rFonts w:cs="David" w:hint="cs"/>
          <w:rtl/>
        </w:rPr>
        <w:t xml:space="preserve">חיים אורון </w:t>
      </w:r>
      <w:r w:rsidRPr="008C2A77">
        <w:rPr>
          <w:rFonts w:cs="David"/>
          <w:rtl/>
        </w:rPr>
        <w:t>–</w:t>
      </w:r>
      <w:r w:rsidRPr="008C2A77">
        <w:rPr>
          <w:rFonts w:cs="David" w:hint="cs"/>
          <w:rtl/>
        </w:rPr>
        <w:t xml:space="preserve"> היו"ר</w:t>
      </w:r>
    </w:p>
    <w:p w14:paraId="74BCE865" w14:textId="77777777" w:rsidR="008C2A77" w:rsidRPr="008C2A77" w:rsidRDefault="008C2A77" w:rsidP="008C2A77">
      <w:pPr>
        <w:bidi/>
        <w:rPr>
          <w:rFonts w:cs="David" w:hint="cs"/>
          <w:rtl/>
        </w:rPr>
      </w:pPr>
      <w:r w:rsidRPr="008C2A77">
        <w:rPr>
          <w:rFonts w:cs="David" w:hint="cs"/>
          <w:rtl/>
        </w:rPr>
        <w:t>דוד רותם</w:t>
      </w:r>
    </w:p>
    <w:p w14:paraId="0E2C5A0A" w14:textId="77777777" w:rsidR="008C2A77" w:rsidRPr="008C2A77" w:rsidRDefault="008C2A77" w:rsidP="008C2A77">
      <w:pPr>
        <w:bidi/>
        <w:rPr>
          <w:rFonts w:cs="David" w:hint="cs"/>
          <w:rtl/>
        </w:rPr>
      </w:pPr>
    </w:p>
    <w:p w14:paraId="5686E21C" w14:textId="77777777" w:rsidR="008C2A77" w:rsidRPr="008C2A77" w:rsidRDefault="008C2A77" w:rsidP="008C2A77">
      <w:pPr>
        <w:bidi/>
        <w:rPr>
          <w:rFonts w:cs="David" w:hint="cs"/>
          <w:rtl/>
        </w:rPr>
      </w:pPr>
    </w:p>
    <w:p w14:paraId="0F9D3A05" w14:textId="77777777" w:rsidR="008C2A77" w:rsidRPr="008C2A77" w:rsidRDefault="008C2A77" w:rsidP="008C2A77">
      <w:pPr>
        <w:bidi/>
        <w:rPr>
          <w:rFonts w:cs="David" w:hint="cs"/>
          <w:b/>
          <w:bCs/>
          <w:u w:val="single"/>
          <w:rtl/>
        </w:rPr>
      </w:pPr>
      <w:r w:rsidRPr="008C2A77">
        <w:rPr>
          <w:rFonts w:cs="David" w:hint="cs"/>
          <w:b/>
          <w:bCs/>
          <w:u w:val="single"/>
          <w:rtl/>
        </w:rPr>
        <w:t>מוזמנים:</w:t>
      </w:r>
    </w:p>
    <w:p w14:paraId="1DC7903C" w14:textId="77777777" w:rsidR="008C2A77" w:rsidRPr="008C2A77" w:rsidRDefault="008C2A77" w:rsidP="008C2A77">
      <w:pPr>
        <w:bidi/>
        <w:rPr>
          <w:rFonts w:cs="David" w:hint="cs"/>
          <w:rtl/>
        </w:rPr>
      </w:pPr>
      <w:r w:rsidRPr="008C2A77">
        <w:rPr>
          <w:rFonts w:cs="David" w:hint="cs"/>
          <w:rtl/>
        </w:rPr>
        <w:t>פרופ' סוזי נבות</w:t>
      </w:r>
    </w:p>
    <w:p w14:paraId="0BF50D0A" w14:textId="77777777" w:rsidR="008C2A77" w:rsidRPr="008C2A77" w:rsidRDefault="008C2A77" w:rsidP="008C2A77">
      <w:pPr>
        <w:bidi/>
        <w:rPr>
          <w:rFonts w:cs="David" w:hint="cs"/>
          <w:rtl/>
        </w:rPr>
      </w:pPr>
      <w:r w:rsidRPr="008C2A77">
        <w:rPr>
          <w:rFonts w:cs="David" w:hint="cs"/>
          <w:rtl/>
        </w:rPr>
        <w:t>רן בן יהושפט</w:t>
      </w:r>
    </w:p>
    <w:p w14:paraId="5301F7CC" w14:textId="77777777" w:rsidR="008C2A77" w:rsidRPr="008C2A77" w:rsidRDefault="008C2A77" w:rsidP="008C2A77">
      <w:pPr>
        <w:bidi/>
        <w:rPr>
          <w:rFonts w:cs="David" w:hint="cs"/>
          <w:rtl/>
        </w:rPr>
      </w:pPr>
      <w:r w:rsidRPr="008C2A77">
        <w:rPr>
          <w:rFonts w:cs="David" w:hint="cs"/>
          <w:rtl/>
        </w:rPr>
        <w:t>ד"ר שילה רולף הטיס</w:t>
      </w:r>
    </w:p>
    <w:p w14:paraId="0D8C2BAC" w14:textId="77777777" w:rsidR="008C2A77" w:rsidRPr="008C2A77" w:rsidRDefault="008C2A77" w:rsidP="008C2A77">
      <w:pPr>
        <w:bidi/>
        <w:rPr>
          <w:rFonts w:cs="David" w:hint="cs"/>
          <w:rtl/>
        </w:rPr>
      </w:pPr>
    </w:p>
    <w:p w14:paraId="557421CD" w14:textId="77777777" w:rsidR="008C2A77" w:rsidRPr="008C2A77" w:rsidRDefault="008C2A77" w:rsidP="008C2A77">
      <w:pPr>
        <w:bidi/>
        <w:rPr>
          <w:rFonts w:cs="David" w:hint="cs"/>
          <w:rtl/>
        </w:rPr>
      </w:pPr>
    </w:p>
    <w:p w14:paraId="634197C7" w14:textId="77777777" w:rsidR="008C2A77" w:rsidRPr="008C2A77" w:rsidRDefault="008C2A77" w:rsidP="008C2A77">
      <w:pPr>
        <w:bidi/>
        <w:rPr>
          <w:rFonts w:cs="David" w:hint="cs"/>
          <w:rtl/>
        </w:rPr>
      </w:pPr>
    </w:p>
    <w:p w14:paraId="6668931E" w14:textId="77777777" w:rsidR="008C2A77" w:rsidRPr="008C2A77" w:rsidRDefault="008C2A77" w:rsidP="008C2A77">
      <w:pPr>
        <w:bidi/>
        <w:rPr>
          <w:rFonts w:cs="David" w:hint="cs"/>
          <w:b/>
          <w:bCs/>
          <w:u w:val="single"/>
          <w:rtl/>
        </w:rPr>
      </w:pPr>
      <w:r w:rsidRPr="008C2A77">
        <w:rPr>
          <w:rFonts w:cs="David" w:hint="cs"/>
          <w:b/>
          <w:bCs/>
          <w:u w:val="single"/>
          <w:rtl/>
        </w:rPr>
        <w:t>ייעוץ משפטי:</w:t>
      </w:r>
    </w:p>
    <w:p w14:paraId="54E0E055" w14:textId="77777777" w:rsidR="008C2A77" w:rsidRPr="008C2A77" w:rsidRDefault="008C2A77" w:rsidP="008C2A77">
      <w:pPr>
        <w:bidi/>
        <w:rPr>
          <w:rFonts w:cs="David" w:hint="cs"/>
          <w:rtl/>
        </w:rPr>
      </w:pPr>
      <w:r w:rsidRPr="008C2A77">
        <w:rPr>
          <w:rFonts w:cs="David" w:hint="cs"/>
          <w:rtl/>
        </w:rPr>
        <w:t xml:space="preserve">אייל ינון </w:t>
      </w:r>
      <w:r w:rsidRPr="008C2A77">
        <w:rPr>
          <w:rFonts w:cs="David"/>
          <w:rtl/>
        </w:rPr>
        <w:t>–</w:t>
      </w:r>
      <w:r w:rsidRPr="008C2A77">
        <w:rPr>
          <w:rFonts w:cs="David" w:hint="cs"/>
          <w:rtl/>
        </w:rPr>
        <w:t xml:space="preserve"> היועץ משפטי של הכנסת</w:t>
      </w:r>
    </w:p>
    <w:p w14:paraId="520AEF13" w14:textId="77777777" w:rsidR="008C2A77" w:rsidRPr="008C2A77" w:rsidRDefault="008C2A77" w:rsidP="008C2A77">
      <w:pPr>
        <w:bidi/>
        <w:rPr>
          <w:rFonts w:cs="David" w:hint="cs"/>
          <w:rtl/>
        </w:rPr>
      </w:pPr>
      <w:r w:rsidRPr="008C2A77">
        <w:rPr>
          <w:rFonts w:cs="David" w:hint="cs"/>
          <w:rtl/>
        </w:rPr>
        <w:t>ארבל אסטרחן</w:t>
      </w:r>
    </w:p>
    <w:p w14:paraId="08828FB6" w14:textId="77777777" w:rsidR="008C2A77" w:rsidRPr="008C2A77" w:rsidRDefault="008C2A77" w:rsidP="008C2A77">
      <w:pPr>
        <w:bidi/>
        <w:rPr>
          <w:rFonts w:cs="David" w:hint="cs"/>
          <w:b/>
          <w:bCs/>
          <w:u w:val="single"/>
          <w:rtl/>
        </w:rPr>
      </w:pPr>
    </w:p>
    <w:p w14:paraId="13CFEA7F" w14:textId="77777777" w:rsidR="008C2A77" w:rsidRPr="008C2A77" w:rsidRDefault="008C2A77" w:rsidP="008C2A77">
      <w:pPr>
        <w:bidi/>
        <w:rPr>
          <w:rFonts w:cs="David" w:hint="cs"/>
          <w:b/>
          <w:bCs/>
          <w:u w:val="single"/>
          <w:rtl/>
        </w:rPr>
      </w:pPr>
      <w:r w:rsidRPr="008C2A77">
        <w:rPr>
          <w:rFonts w:cs="David" w:hint="cs"/>
          <w:b/>
          <w:bCs/>
          <w:u w:val="single"/>
          <w:rtl/>
        </w:rPr>
        <w:t>מנהלת הוועדה:</w:t>
      </w:r>
    </w:p>
    <w:p w14:paraId="2A63D883" w14:textId="77777777" w:rsidR="008C2A77" w:rsidRPr="008C2A77" w:rsidRDefault="008C2A77" w:rsidP="008C2A77">
      <w:pPr>
        <w:bidi/>
        <w:rPr>
          <w:rFonts w:cs="David" w:hint="cs"/>
          <w:rtl/>
        </w:rPr>
      </w:pPr>
      <w:r w:rsidRPr="008C2A77">
        <w:rPr>
          <w:rFonts w:cs="David" w:hint="cs"/>
          <w:rtl/>
        </w:rPr>
        <w:t>אתי בן יוסף</w:t>
      </w:r>
    </w:p>
    <w:p w14:paraId="5375F347" w14:textId="77777777" w:rsidR="008C2A77" w:rsidRPr="008C2A77" w:rsidRDefault="008C2A77" w:rsidP="008C2A77">
      <w:pPr>
        <w:bidi/>
        <w:rPr>
          <w:rFonts w:cs="David" w:hint="cs"/>
          <w:rtl/>
        </w:rPr>
      </w:pPr>
    </w:p>
    <w:p w14:paraId="6F02D4E4" w14:textId="77777777" w:rsidR="008C2A77" w:rsidRPr="008C2A77" w:rsidRDefault="008C2A77" w:rsidP="008C2A77">
      <w:pPr>
        <w:bidi/>
        <w:rPr>
          <w:rFonts w:cs="David" w:hint="cs"/>
          <w:b/>
          <w:bCs/>
          <w:u w:val="single"/>
          <w:rtl/>
        </w:rPr>
      </w:pPr>
      <w:r w:rsidRPr="008C2A77">
        <w:rPr>
          <w:rFonts w:cs="David" w:hint="cs"/>
          <w:b/>
          <w:bCs/>
          <w:u w:val="single"/>
          <w:rtl/>
        </w:rPr>
        <w:t>רשמה וערכה:</w:t>
      </w:r>
    </w:p>
    <w:p w14:paraId="5AAE1075" w14:textId="77777777" w:rsidR="008C2A77" w:rsidRPr="008C2A77" w:rsidRDefault="008C2A77" w:rsidP="008C2A77">
      <w:pPr>
        <w:bidi/>
        <w:rPr>
          <w:rFonts w:cs="David" w:hint="cs"/>
          <w:rtl/>
        </w:rPr>
      </w:pPr>
      <w:smartTag w:uri="urn:schemas-microsoft-com:office:smarttags" w:element="PersonName">
        <w:smartTagPr>
          <w:attr w:name="ProductID" w:val="אהובה שרון"/>
        </w:smartTagPr>
        <w:r w:rsidRPr="008C2A77">
          <w:rPr>
            <w:rFonts w:cs="David" w:hint="cs"/>
            <w:rtl/>
          </w:rPr>
          <w:t>אהובה שרון</w:t>
        </w:r>
      </w:smartTag>
      <w:r w:rsidRPr="008C2A77">
        <w:rPr>
          <w:rFonts w:cs="David" w:hint="cs"/>
          <w:rtl/>
        </w:rPr>
        <w:t xml:space="preserve"> </w:t>
      </w:r>
      <w:r w:rsidRPr="008C2A77">
        <w:rPr>
          <w:rFonts w:cs="David"/>
          <w:rtl/>
        </w:rPr>
        <w:t>–</w:t>
      </w:r>
      <w:r w:rsidRPr="008C2A77">
        <w:rPr>
          <w:rFonts w:cs="David" w:hint="cs"/>
          <w:rtl/>
        </w:rPr>
        <w:t xml:space="preserve"> חבר המתרגמים בע"מ</w:t>
      </w:r>
    </w:p>
    <w:p w14:paraId="62BA4C6B" w14:textId="77777777" w:rsidR="008C2A77" w:rsidRPr="008C2A77" w:rsidRDefault="008C2A77" w:rsidP="008C2A77">
      <w:pPr>
        <w:bidi/>
        <w:jc w:val="center"/>
        <w:rPr>
          <w:rFonts w:cs="David" w:hint="cs"/>
          <w:b/>
          <w:bCs/>
          <w:u w:val="single"/>
          <w:rtl/>
        </w:rPr>
      </w:pPr>
      <w:r w:rsidRPr="008C2A77">
        <w:rPr>
          <w:rFonts w:cs="David"/>
          <w:b/>
          <w:bCs/>
          <w:rtl/>
        </w:rPr>
        <w:br w:type="page"/>
      </w:r>
      <w:r w:rsidRPr="008C2A77">
        <w:rPr>
          <w:rFonts w:cs="David" w:hint="cs"/>
          <w:b/>
          <w:bCs/>
          <w:u w:val="single"/>
          <w:rtl/>
        </w:rPr>
        <w:lastRenderedPageBreak/>
        <w:t>פרק ':  עיסוק נוסף</w:t>
      </w:r>
    </w:p>
    <w:p w14:paraId="20127EA3" w14:textId="77777777" w:rsidR="008C2A77" w:rsidRPr="008C2A77" w:rsidRDefault="008C2A77" w:rsidP="008C2A77">
      <w:pPr>
        <w:bidi/>
        <w:jc w:val="center"/>
        <w:rPr>
          <w:rFonts w:cs="David" w:hint="cs"/>
          <w:rtl/>
        </w:rPr>
      </w:pPr>
    </w:p>
    <w:p w14:paraId="0090FDEC" w14:textId="77777777" w:rsidR="008C2A77" w:rsidRPr="008C2A77" w:rsidRDefault="008C2A77" w:rsidP="008C2A77">
      <w:pPr>
        <w:bidi/>
        <w:jc w:val="both"/>
        <w:rPr>
          <w:rFonts w:cs="David" w:hint="cs"/>
          <w:rtl/>
        </w:rPr>
      </w:pPr>
    </w:p>
    <w:p w14:paraId="5569FDE1" w14:textId="77777777" w:rsidR="008C2A77" w:rsidRPr="008C2A77" w:rsidRDefault="008C2A77" w:rsidP="008C2A77">
      <w:pPr>
        <w:bidi/>
        <w:jc w:val="both"/>
        <w:rPr>
          <w:rFonts w:cs="David" w:hint="cs"/>
          <w:rtl/>
        </w:rPr>
      </w:pPr>
    </w:p>
    <w:p w14:paraId="5E3D94F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B882F60" w14:textId="77777777" w:rsidR="008C2A77" w:rsidRPr="008C2A77" w:rsidRDefault="008C2A77" w:rsidP="008C2A77">
      <w:pPr>
        <w:bidi/>
        <w:jc w:val="both"/>
        <w:rPr>
          <w:rFonts w:cs="David" w:hint="cs"/>
          <w:rtl/>
        </w:rPr>
      </w:pPr>
    </w:p>
    <w:p w14:paraId="328E74CE" w14:textId="77777777" w:rsidR="008C2A77" w:rsidRPr="008C2A77" w:rsidRDefault="008C2A77" w:rsidP="008C2A77">
      <w:pPr>
        <w:bidi/>
        <w:jc w:val="both"/>
        <w:rPr>
          <w:rFonts w:cs="David" w:hint="cs"/>
          <w:rtl/>
        </w:rPr>
      </w:pPr>
      <w:r w:rsidRPr="008C2A77">
        <w:rPr>
          <w:rFonts w:cs="David" w:hint="cs"/>
          <w:rtl/>
        </w:rPr>
        <w:tab/>
        <w:t>צהרים טובים. אני מאוד שמח שחבר הכנסת רותם כאן כי אני התכוונתי, בהסכמת היושב ראש, לקיים את הישיבה גם אם אני אהיה לבד כי הודיעו חברים שבדרך כלל משתתפים, שהיום הם לא יבואו.</w:t>
      </w:r>
    </w:p>
    <w:p w14:paraId="1E23D14A" w14:textId="77777777" w:rsidR="008C2A77" w:rsidRPr="008C2A77" w:rsidRDefault="008C2A77" w:rsidP="008C2A77">
      <w:pPr>
        <w:bidi/>
        <w:jc w:val="both"/>
        <w:rPr>
          <w:rFonts w:cs="David" w:hint="cs"/>
          <w:rtl/>
        </w:rPr>
      </w:pPr>
    </w:p>
    <w:p w14:paraId="5F20BE2D" w14:textId="77777777" w:rsidR="008C2A77" w:rsidRPr="008C2A77" w:rsidRDefault="008C2A77" w:rsidP="008C2A77">
      <w:pPr>
        <w:bidi/>
        <w:jc w:val="both"/>
        <w:rPr>
          <w:rFonts w:cs="David" w:hint="cs"/>
          <w:rtl/>
        </w:rPr>
      </w:pPr>
      <w:r w:rsidRPr="008C2A77">
        <w:rPr>
          <w:rFonts w:cs="David" w:hint="cs"/>
          <w:rtl/>
        </w:rPr>
        <w:tab/>
        <w:t>האילוץ שאנחנו הטלנו על עצמנו, זה בכל זאת ניסיון, הוא לסיים את השלב הזה לקראת ט"ו בשבט, אז הצעת הוועדה תונח על שולחן הכנסת במתכונת שמניחים שינוי תקנון, ותכף אני אומר על זה הסתייגות, ויינתן משך זמן להעיר הערות. לאחר מכן ועדת הכנסת תתכנס ומתוך הסכמה עם היושב ראש הקבוע של ועדת הכנסת לא הולכים לדון מחדש על הכל אלא באמת לדון בהערות שהמשמעות שלהן היא שחבר כנסת מבקש להתנגד או להוסיף או לגרוע מההחלטות שלו.</w:t>
      </w:r>
    </w:p>
    <w:p w14:paraId="062CAA54" w14:textId="77777777" w:rsidR="008C2A77" w:rsidRPr="008C2A77" w:rsidRDefault="008C2A77" w:rsidP="008C2A77">
      <w:pPr>
        <w:bidi/>
        <w:jc w:val="both"/>
        <w:rPr>
          <w:rFonts w:cs="David" w:hint="cs"/>
          <w:rtl/>
        </w:rPr>
      </w:pPr>
    </w:p>
    <w:p w14:paraId="7A8F1428" w14:textId="77777777" w:rsidR="008C2A77" w:rsidRPr="008C2A77" w:rsidRDefault="008C2A77" w:rsidP="008C2A77">
      <w:pPr>
        <w:bidi/>
        <w:jc w:val="both"/>
        <w:rPr>
          <w:rFonts w:cs="David" w:hint="cs"/>
          <w:rtl/>
        </w:rPr>
      </w:pPr>
      <w:r w:rsidRPr="008C2A77">
        <w:rPr>
          <w:rFonts w:cs="David" w:hint="cs"/>
          <w:u w:val="single"/>
          <w:rtl/>
        </w:rPr>
        <w:t>ארבל אסטרחן:</w:t>
      </w:r>
    </w:p>
    <w:p w14:paraId="5E0532D9" w14:textId="77777777" w:rsidR="008C2A77" w:rsidRPr="008C2A77" w:rsidRDefault="008C2A77" w:rsidP="008C2A77">
      <w:pPr>
        <w:bidi/>
        <w:jc w:val="both"/>
        <w:rPr>
          <w:rFonts w:cs="David" w:hint="cs"/>
          <w:rtl/>
        </w:rPr>
      </w:pPr>
    </w:p>
    <w:p w14:paraId="087C9377" w14:textId="77777777" w:rsidR="008C2A77" w:rsidRPr="008C2A77" w:rsidRDefault="008C2A77" w:rsidP="008C2A77">
      <w:pPr>
        <w:bidi/>
        <w:jc w:val="both"/>
        <w:rPr>
          <w:rFonts w:cs="David" w:hint="cs"/>
          <w:rtl/>
        </w:rPr>
      </w:pPr>
      <w:r w:rsidRPr="008C2A77">
        <w:rPr>
          <w:rFonts w:cs="David" w:hint="cs"/>
          <w:rtl/>
        </w:rPr>
        <w:tab/>
        <w:t>והתאמות חקיקה.</w:t>
      </w:r>
    </w:p>
    <w:p w14:paraId="2E31ED89" w14:textId="77777777" w:rsidR="008C2A77" w:rsidRPr="008C2A77" w:rsidRDefault="008C2A77" w:rsidP="008C2A77">
      <w:pPr>
        <w:bidi/>
        <w:jc w:val="both"/>
        <w:rPr>
          <w:rFonts w:cs="David" w:hint="cs"/>
          <w:rtl/>
        </w:rPr>
      </w:pPr>
    </w:p>
    <w:p w14:paraId="4C72682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C136428" w14:textId="77777777" w:rsidR="008C2A77" w:rsidRPr="008C2A77" w:rsidRDefault="008C2A77" w:rsidP="008C2A77">
      <w:pPr>
        <w:bidi/>
        <w:jc w:val="both"/>
        <w:rPr>
          <w:rFonts w:cs="David" w:hint="cs"/>
          <w:rtl/>
        </w:rPr>
      </w:pPr>
    </w:p>
    <w:p w14:paraId="6EF63C41" w14:textId="77777777" w:rsidR="008C2A77" w:rsidRPr="008C2A77" w:rsidRDefault="008C2A77" w:rsidP="008C2A77">
      <w:pPr>
        <w:bidi/>
        <w:jc w:val="both"/>
        <w:rPr>
          <w:rFonts w:cs="David" w:hint="cs"/>
          <w:rtl/>
        </w:rPr>
      </w:pPr>
      <w:r w:rsidRPr="008C2A77">
        <w:rPr>
          <w:rFonts w:cs="David" w:hint="cs"/>
          <w:rtl/>
        </w:rPr>
        <w:tab/>
        <w:t>במקביל, ואת זה לא נסיים עד התאריך הזה, יש התאמות חקיקה ואגב, אי אפשר יהיה לבצע אותן אלא אם כן יסתיימו ההחלטות, אבל הן כמובן ייקחו משך זמן יותר ארוך.</w:t>
      </w:r>
    </w:p>
    <w:p w14:paraId="77726EC3" w14:textId="77777777" w:rsidR="008C2A77" w:rsidRPr="008C2A77" w:rsidRDefault="008C2A77" w:rsidP="008C2A77">
      <w:pPr>
        <w:bidi/>
        <w:jc w:val="both"/>
        <w:rPr>
          <w:rFonts w:cs="David" w:hint="cs"/>
          <w:rtl/>
        </w:rPr>
      </w:pPr>
    </w:p>
    <w:p w14:paraId="7C10376E" w14:textId="77777777" w:rsidR="008C2A77" w:rsidRPr="008C2A77" w:rsidRDefault="008C2A77" w:rsidP="008C2A77">
      <w:pPr>
        <w:bidi/>
        <w:jc w:val="both"/>
        <w:rPr>
          <w:rFonts w:cs="David" w:hint="cs"/>
          <w:rtl/>
        </w:rPr>
      </w:pPr>
      <w:r w:rsidRPr="008C2A77">
        <w:rPr>
          <w:rFonts w:cs="David" w:hint="cs"/>
          <w:rtl/>
        </w:rPr>
        <w:tab/>
        <w:t>לכן, בעצה עם ארבל, תאריך ישיבת הכנסת של ט"ו בשבט הוא ה-24 בינואר ואני מציע שנעשה מאמץ לעמוד בזה ואני חושב שזה אפשרי כי לא נשארו לנו עוד הרבה דברים.</w:t>
      </w:r>
    </w:p>
    <w:p w14:paraId="152B7C43" w14:textId="77777777" w:rsidR="008C2A77" w:rsidRPr="008C2A77" w:rsidRDefault="008C2A77" w:rsidP="008C2A77">
      <w:pPr>
        <w:bidi/>
        <w:jc w:val="both"/>
        <w:rPr>
          <w:rFonts w:cs="David" w:hint="cs"/>
          <w:rtl/>
        </w:rPr>
      </w:pPr>
    </w:p>
    <w:p w14:paraId="404ACF36" w14:textId="77777777" w:rsidR="008C2A77" w:rsidRPr="008C2A77" w:rsidRDefault="008C2A77" w:rsidP="008C2A77">
      <w:pPr>
        <w:bidi/>
        <w:jc w:val="both"/>
        <w:rPr>
          <w:rFonts w:cs="David" w:hint="cs"/>
          <w:rtl/>
        </w:rPr>
      </w:pPr>
      <w:r w:rsidRPr="008C2A77">
        <w:rPr>
          <w:rFonts w:cs="David" w:hint="cs"/>
          <w:rtl/>
        </w:rPr>
        <w:tab/>
        <w:t>כמו שגם פורסם בסדר היום, אנחנו חוזרים היום לסעיף של העיסוק הנוסף.</w:t>
      </w:r>
    </w:p>
    <w:p w14:paraId="10FC1F4A" w14:textId="77777777" w:rsidR="008C2A77" w:rsidRPr="008C2A77" w:rsidRDefault="008C2A77" w:rsidP="008C2A77">
      <w:pPr>
        <w:bidi/>
        <w:jc w:val="both"/>
        <w:rPr>
          <w:rFonts w:cs="David" w:hint="cs"/>
          <w:rtl/>
        </w:rPr>
      </w:pPr>
    </w:p>
    <w:p w14:paraId="3349171A" w14:textId="77777777" w:rsidR="008C2A77" w:rsidRPr="008C2A77" w:rsidRDefault="008C2A77" w:rsidP="008C2A77">
      <w:pPr>
        <w:bidi/>
        <w:jc w:val="both"/>
        <w:rPr>
          <w:rFonts w:cs="David" w:hint="cs"/>
          <w:rtl/>
        </w:rPr>
      </w:pPr>
      <w:r w:rsidRPr="008C2A77">
        <w:rPr>
          <w:rFonts w:cs="David" w:hint="cs"/>
          <w:u w:val="single"/>
          <w:rtl/>
        </w:rPr>
        <w:t>ארבל אסטרחן:</w:t>
      </w:r>
    </w:p>
    <w:p w14:paraId="16080349" w14:textId="77777777" w:rsidR="008C2A77" w:rsidRPr="008C2A77" w:rsidRDefault="008C2A77" w:rsidP="008C2A77">
      <w:pPr>
        <w:bidi/>
        <w:jc w:val="both"/>
        <w:rPr>
          <w:rFonts w:cs="David" w:hint="cs"/>
          <w:rtl/>
        </w:rPr>
      </w:pPr>
    </w:p>
    <w:p w14:paraId="4C72BBE5" w14:textId="77777777" w:rsidR="008C2A77" w:rsidRPr="008C2A77" w:rsidRDefault="008C2A77" w:rsidP="008C2A77">
      <w:pPr>
        <w:bidi/>
        <w:jc w:val="both"/>
        <w:rPr>
          <w:rFonts w:cs="David" w:hint="cs"/>
          <w:rtl/>
        </w:rPr>
      </w:pPr>
      <w:r w:rsidRPr="008C2A77">
        <w:rPr>
          <w:rFonts w:cs="David" w:hint="cs"/>
          <w:rtl/>
        </w:rPr>
        <w:tab/>
        <w:t>עמוד 17.</w:t>
      </w:r>
    </w:p>
    <w:p w14:paraId="689F18C1" w14:textId="77777777" w:rsidR="008C2A77" w:rsidRPr="008C2A77" w:rsidRDefault="008C2A77" w:rsidP="008C2A77">
      <w:pPr>
        <w:bidi/>
        <w:jc w:val="both"/>
        <w:rPr>
          <w:rFonts w:cs="David" w:hint="cs"/>
          <w:rtl/>
        </w:rPr>
      </w:pPr>
    </w:p>
    <w:p w14:paraId="3A8598C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242DD04" w14:textId="77777777" w:rsidR="008C2A77" w:rsidRPr="008C2A77" w:rsidRDefault="008C2A77" w:rsidP="008C2A77">
      <w:pPr>
        <w:bidi/>
        <w:jc w:val="both"/>
        <w:rPr>
          <w:rFonts w:cs="David" w:hint="cs"/>
          <w:rtl/>
        </w:rPr>
      </w:pPr>
    </w:p>
    <w:p w14:paraId="4A25AA4F" w14:textId="77777777" w:rsidR="008C2A77" w:rsidRPr="008C2A77" w:rsidRDefault="008C2A77" w:rsidP="008C2A77">
      <w:pPr>
        <w:bidi/>
        <w:jc w:val="both"/>
        <w:rPr>
          <w:rFonts w:cs="David" w:hint="cs"/>
          <w:rtl/>
        </w:rPr>
      </w:pPr>
      <w:r w:rsidRPr="008C2A77">
        <w:rPr>
          <w:rFonts w:cs="David" w:hint="cs"/>
          <w:rtl/>
        </w:rPr>
        <w:tab/>
        <w:t>נושא שנדחה מספר פעמים. בזמנו התקיים כאן דיון  על פי בקשתו של חבר הכנסת חיים כץ. ארבל, תתחילי להנחות אותנו.</w:t>
      </w:r>
    </w:p>
    <w:p w14:paraId="220379F5" w14:textId="77777777" w:rsidR="008C2A77" w:rsidRPr="008C2A77" w:rsidRDefault="008C2A77" w:rsidP="008C2A77">
      <w:pPr>
        <w:bidi/>
        <w:jc w:val="both"/>
        <w:rPr>
          <w:rFonts w:cs="David" w:hint="cs"/>
          <w:rtl/>
        </w:rPr>
      </w:pPr>
    </w:p>
    <w:p w14:paraId="7A6A7D00" w14:textId="77777777" w:rsidR="008C2A77" w:rsidRPr="008C2A77" w:rsidRDefault="008C2A77" w:rsidP="008C2A77">
      <w:pPr>
        <w:bidi/>
        <w:jc w:val="both"/>
        <w:rPr>
          <w:rFonts w:cs="David" w:hint="cs"/>
          <w:rtl/>
        </w:rPr>
      </w:pPr>
      <w:r w:rsidRPr="008C2A77">
        <w:rPr>
          <w:rFonts w:cs="David" w:hint="cs"/>
          <w:u w:val="single"/>
          <w:rtl/>
        </w:rPr>
        <w:t>ארבל אסטרחן:</w:t>
      </w:r>
    </w:p>
    <w:p w14:paraId="624A5066" w14:textId="77777777" w:rsidR="008C2A77" w:rsidRPr="008C2A77" w:rsidRDefault="008C2A77" w:rsidP="008C2A77">
      <w:pPr>
        <w:bidi/>
        <w:jc w:val="both"/>
        <w:rPr>
          <w:rFonts w:cs="David" w:hint="cs"/>
          <w:rtl/>
        </w:rPr>
      </w:pPr>
      <w:r w:rsidRPr="008C2A77">
        <w:rPr>
          <w:rFonts w:cs="David" w:hint="cs"/>
          <w:rtl/>
        </w:rPr>
        <w:tab/>
      </w:r>
    </w:p>
    <w:p w14:paraId="57FB4C5E" w14:textId="77777777" w:rsidR="008C2A77" w:rsidRPr="008C2A77" w:rsidRDefault="008C2A77" w:rsidP="008C2A77">
      <w:pPr>
        <w:bidi/>
        <w:jc w:val="both"/>
        <w:rPr>
          <w:rFonts w:cs="David" w:hint="cs"/>
          <w:rtl/>
        </w:rPr>
      </w:pPr>
      <w:r w:rsidRPr="008C2A77">
        <w:rPr>
          <w:rFonts w:cs="David" w:hint="cs"/>
          <w:rtl/>
        </w:rPr>
        <w:tab/>
        <w:t>אנחנו בעמוד 17 בו מתחיל הפרק של העיסוק הנוסף. אני אזכיר בקצרה על מה כבר דיברנו. סעיף 34 לכללים שמופיע בעמוד 17 מגדיר את הכלל שחבר כנסת לא יעסוק בעיסוק נוסף כפי שהוא מוגדר. סעיף 35 קובע סייגים לאיסור הזה וקובע  מה שאתם רואים בפסקה (1) בסעיף 35: לפעול במסגרת מפלגה והוא יכול לקבל מהמפלגה כל מיני דברים לעניין הזה. הוא יכול לעסוק בפעילות בעלת אופי ציבורי בהתנדבות וללא תמורה, להיות בעלים של נכס, לקבל תמורה מזכויות בקניין רוחני ולהיות חבר קיבוץ, מושב שיתופי או אגודה שיתופית להתיישבות.</w:t>
      </w:r>
    </w:p>
    <w:p w14:paraId="5EADA0E4" w14:textId="77777777" w:rsidR="008C2A77" w:rsidRPr="008C2A77" w:rsidRDefault="008C2A77" w:rsidP="008C2A77">
      <w:pPr>
        <w:bidi/>
        <w:jc w:val="both"/>
        <w:rPr>
          <w:rFonts w:cs="David" w:hint="cs"/>
          <w:rtl/>
        </w:rPr>
      </w:pPr>
    </w:p>
    <w:p w14:paraId="46023680" w14:textId="77777777" w:rsidR="008C2A77" w:rsidRPr="008C2A77" w:rsidRDefault="008C2A77" w:rsidP="008C2A77">
      <w:pPr>
        <w:bidi/>
        <w:ind w:firstLine="720"/>
        <w:jc w:val="both"/>
        <w:rPr>
          <w:rFonts w:cs="David" w:hint="cs"/>
          <w:rtl/>
        </w:rPr>
      </w:pPr>
      <w:r w:rsidRPr="008C2A77">
        <w:rPr>
          <w:rFonts w:cs="David" w:hint="cs"/>
          <w:rtl/>
        </w:rPr>
        <w:t>סעיף 36 בא לומר שגם הדברים האלה שמותר לעשות ושלא נחשבים עיסוק נוסף, ייאסרו אם יש בהם פגיעה בכבוד הכנסת, ניצול לרעה, ניגוד עניינים וכולי.</w:t>
      </w:r>
    </w:p>
    <w:p w14:paraId="5DF1A703" w14:textId="77777777" w:rsidR="008C2A77" w:rsidRPr="008C2A77" w:rsidRDefault="008C2A77" w:rsidP="008C2A77">
      <w:pPr>
        <w:bidi/>
        <w:ind w:firstLine="720"/>
        <w:jc w:val="both"/>
        <w:rPr>
          <w:rFonts w:cs="David" w:hint="cs"/>
          <w:rtl/>
        </w:rPr>
      </w:pPr>
    </w:p>
    <w:p w14:paraId="1AA1081E" w14:textId="77777777" w:rsidR="008C2A77" w:rsidRPr="008C2A77" w:rsidRDefault="008C2A77" w:rsidP="008C2A77">
      <w:pPr>
        <w:bidi/>
        <w:ind w:firstLine="720"/>
        <w:jc w:val="both"/>
        <w:rPr>
          <w:rFonts w:cs="David" w:hint="cs"/>
          <w:rtl/>
        </w:rPr>
      </w:pPr>
      <w:r w:rsidRPr="008C2A77">
        <w:rPr>
          <w:rFonts w:cs="David" w:hint="cs"/>
          <w:rtl/>
        </w:rPr>
        <w:t>סעיף 37 הוא הסעיף בו טרם דנה הוועדה והוא מדבר על תפקיד נבחר או ניהולי. הנוסח שמופיע בפניכם זה הנוסח שהציעה ועדת זמיר. לצד זה מופיע מה שקיים היום ואולי אני אומר בקצרה מה קיים היום.</w:t>
      </w:r>
    </w:p>
    <w:p w14:paraId="2EC11B33" w14:textId="77777777" w:rsidR="008C2A77" w:rsidRPr="008C2A77" w:rsidRDefault="008C2A77" w:rsidP="008C2A77">
      <w:pPr>
        <w:bidi/>
        <w:ind w:firstLine="720"/>
        <w:jc w:val="both"/>
        <w:rPr>
          <w:rFonts w:cs="David" w:hint="cs"/>
          <w:rtl/>
        </w:rPr>
      </w:pPr>
    </w:p>
    <w:p w14:paraId="413D4520" w14:textId="77777777" w:rsidR="008C2A77" w:rsidRPr="008C2A77" w:rsidRDefault="008C2A77" w:rsidP="008C2A77">
      <w:pPr>
        <w:bidi/>
        <w:jc w:val="both"/>
        <w:rPr>
          <w:rFonts w:cs="David" w:hint="cs"/>
          <w:rtl/>
        </w:rPr>
      </w:pPr>
      <w:r w:rsidRPr="008C2A77">
        <w:rPr>
          <w:rFonts w:cs="David" w:hint="cs"/>
          <w:rtl/>
        </w:rPr>
        <w:tab/>
        <w:t xml:space="preserve">היום החוק קובע שחבר הכנסת לא יעסוק בכל עסק או עיסוק נוסף למעט עיסוק בהתנדבות וללא תמורה. זה סעיף 13(א). זה הסעיף הכללי. לכן, ממנו נגזר שעיסוק שהוא בהתנדבות וללא תמורה מותר לעסוק בו. על כך הרחיבה ועדת האתיקה בהחלטה </w:t>
      </w:r>
      <w:r w:rsidRPr="008C2A77">
        <w:rPr>
          <w:rFonts w:cs="David"/>
          <w:rtl/>
        </w:rPr>
        <w:t>–</w:t>
      </w:r>
      <w:r w:rsidRPr="008C2A77">
        <w:rPr>
          <w:rFonts w:cs="David" w:hint="cs"/>
          <w:rtl/>
        </w:rPr>
        <w:t xml:space="preserve"> זה מופיע </w:t>
      </w:r>
      <w:r w:rsidRPr="008C2A77">
        <w:rPr>
          <w:rFonts w:cs="David" w:hint="cs"/>
          <w:rtl/>
        </w:rPr>
        <w:lastRenderedPageBreak/>
        <w:t xml:space="preserve">בעמוד 20 למעלה </w:t>
      </w:r>
      <w:r w:rsidRPr="008C2A77">
        <w:rPr>
          <w:rFonts w:cs="David"/>
          <w:rtl/>
        </w:rPr>
        <w:t>–</w:t>
      </w:r>
      <w:r w:rsidRPr="008C2A77">
        <w:rPr>
          <w:rFonts w:cs="David" w:hint="cs"/>
          <w:rtl/>
        </w:rPr>
        <w:t xml:space="preserve"> שאין מניעה שחברי הכנסת יכהנו בתפקידי ניהול במוסדות וגופים ציבוריים, בהתנדבות וללא תמורה, גם אם הם מקבלים תמיכה מתקציב המדינה, והסייג שחל כאן על חברי הכנסת הוא שהם לא יעסקו במסגרת אותה פעילות התנדבותית בהופעה, ייצוג, ניהול משא ומתן או פעילות שתדלנית לפני רשויות ממשל שמוגדרות באופן רחב.</w:t>
      </w:r>
    </w:p>
    <w:p w14:paraId="6691AF0B" w14:textId="77777777" w:rsidR="008C2A77" w:rsidRPr="008C2A77" w:rsidRDefault="008C2A77" w:rsidP="008C2A77">
      <w:pPr>
        <w:bidi/>
        <w:jc w:val="both"/>
        <w:rPr>
          <w:rFonts w:cs="David" w:hint="cs"/>
          <w:rtl/>
        </w:rPr>
      </w:pPr>
    </w:p>
    <w:p w14:paraId="7DF531B4" w14:textId="77777777" w:rsidR="008C2A77" w:rsidRPr="008C2A77" w:rsidRDefault="008C2A77" w:rsidP="008C2A77">
      <w:pPr>
        <w:bidi/>
        <w:jc w:val="both"/>
        <w:rPr>
          <w:rFonts w:cs="David" w:hint="cs"/>
          <w:rtl/>
        </w:rPr>
      </w:pPr>
      <w:r w:rsidRPr="008C2A77">
        <w:rPr>
          <w:rFonts w:cs="David" w:hint="cs"/>
          <w:rtl/>
        </w:rPr>
        <w:tab/>
        <w:t>מכוח הסעיף בחוק והחלטת ועדת האתיקה, חברי הכנסת היום בפועל משמשים בכל מיני כהונות ציבוריות, יושבי ראש של עמותות, ארגונים, אגודות ידידות וכולי, הם לא נדרשים להיתר כלשהו אבל הרבה פעמים הם פונים אלינו ומבקשים שנכתוב להם את ההחלטה הזאת  אבל בעצם מכוח ההחלטה הם לא חייבים לקבל היתר של  מישהו וכמובן הם לא יכולים לקבל תמורה ולא לייצג בפני רשות ממשל, ולא ניגוד עניינים שזה כמובן כלל העל שחל תמיד.</w:t>
      </w:r>
    </w:p>
    <w:p w14:paraId="4280B822" w14:textId="77777777" w:rsidR="008C2A77" w:rsidRPr="008C2A77" w:rsidRDefault="008C2A77" w:rsidP="008C2A77">
      <w:pPr>
        <w:bidi/>
        <w:jc w:val="both"/>
        <w:rPr>
          <w:rFonts w:cs="David" w:hint="cs"/>
          <w:rtl/>
        </w:rPr>
      </w:pPr>
    </w:p>
    <w:p w14:paraId="5F24C000" w14:textId="77777777" w:rsidR="008C2A77" w:rsidRPr="008C2A77" w:rsidRDefault="008C2A77" w:rsidP="008C2A77">
      <w:pPr>
        <w:bidi/>
        <w:jc w:val="both"/>
        <w:rPr>
          <w:rFonts w:cs="David" w:hint="cs"/>
          <w:rtl/>
        </w:rPr>
      </w:pPr>
      <w:r w:rsidRPr="008C2A77">
        <w:rPr>
          <w:rFonts w:cs="David" w:hint="cs"/>
          <w:rtl/>
        </w:rPr>
        <w:tab/>
        <w:t>היום יש עוד הוראה אחת בחוק, בסעיף 13(א)(1), בעמוד 19, והיא שחבר הכנסת לא יכהן כנבחר בגוף ציבורי. מנויים לנו בחוק החסינות חמישה גופים ציבוריים שכהונה בהם אסורה באופן מוחלט ואם חבר כנסת כיהן בהם, פוקעת הכהונה שלו בהם ברגע שהוא נבחר לחבר כנסת ואלה הן רשות מקומית, זאת אומרת, חבר כנסת לא יכול להיות גם בהתנדבות ראש רשות או חבר מועצת רשות, כנ"ל לגבי מועצה דתית, כנ"ל לגבי תפקיד נבחר בהסתדרות הכללית, בהסתדרות העובדים הלאומית ובהסתדרות הציונית העולמית. אני מזכירה שהייתה תקופה שהייתה החרגה לגבי יושב ראש ההסתדרות, אבל הדבר הזה לא קיים יותר בחוק.</w:t>
      </w:r>
    </w:p>
    <w:p w14:paraId="1FE69D10" w14:textId="77777777" w:rsidR="008C2A77" w:rsidRPr="008C2A77" w:rsidRDefault="008C2A77" w:rsidP="008C2A77">
      <w:pPr>
        <w:bidi/>
        <w:jc w:val="both"/>
        <w:rPr>
          <w:rFonts w:cs="David" w:hint="cs"/>
          <w:rtl/>
        </w:rPr>
      </w:pPr>
    </w:p>
    <w:p w14:paraId="6D243937" w14:textId="77777777" w:rsidR="008C2A77" w:rsidRPr="008C2A77" w:rsidRDefault="008C2A77" w:rsidP="008C2A77">
      <w:pPr>
        <w:bidi/>
        <w:jc w:val="both"/>
        <w:rPr>
          <w:rFonts w:cs="David" w:hint="cs"/>
          <w:rtl/>
        </w:rPr>
      </w:pPr>
      <w:r w:rsidRPr="008C2A77">
        <w:rPr>
          <w:rFonts w:cs="David" w:hint="cs"/>
          <w:u w:val="single"/>
          <w:rtl/>
        </w:rPr>
        <w:t>דוד רותם:</w:t>
      </w:r>
    </w:p>
    <w:p w14:paraId="21B3DAFC" w14:textId="77777777" w:rsidR="008C2A77" w:rsidRPr="008C2A77" w:rsidRDefault="008C2A77" w:rsidP="008C2A77">
      <w:pPr>
        <w:bidi/>
        <w:jc w:val="both"/>
        <w:rPr>
          <w:rFonts w:cs="David" w:hint="cs"/>
          <w:rtl/>
        </w:rPr>
      </w:pPr>
    </w:p>
    <w:p w14:paraId="0BE4AD86" w14:textId="77777777" w:rsidR="008C2A77" w:rsidRPr="008C2A77" w:rsidRDefault="008C2A77" w:rsidP="008C2A77">
      <w:pPr>
        <w:bidi/>
        <w:jc w:val="both"/>
        <w:rPr>
          <w:rFonts w:cs="David" w:hint="cs"/>
          <w:rtl/>
        </w:rPr>
      </w:pPr>
      <w:r w:rsidRPr="008C2A77">
        <w:rPr>
          <w:rFonts w:cs="David" w:hint="cs"/>
          <w:rtl/>
        </w:rPr>
        <w:tab/>
        <w:t>מה עם יושב ראש ועד עובדים?</w:t>
      </w:r>
    </w:p>
    <w:p w14:paraId="5EE19517" w14:textId="77777777" w:rsidR="008C2A77" w:rsidRPr="008C2A77" w:rsidRDefault="008C2A77" w:rsidP="008C2A77">
      <w:pPr>
        <w:bidi/>
        <w:jc w:val="both"/>
        <w:rPr>
          <w:rFonts w:cs="David" w:hint="cs"/>
          <w:rtl/>
        </w:rPr>
      </w:pPr>
    </w:p>
    <w:p w14:paraId="0F218207" w14:textId="77777777" w:rsidR="008C2A77" w:rsidRPr="008C2A77" w:rsidRDefault="008C2A77" w:rsidP="008C2A77">
      <w:pPr>
        <w:bidi/>
        <w:jc w:val="both"/>
        <w:rPr>
          <w:rFonts w:cs="David" w:hint="cs"/>
          <w:rtl/>
        </w:rPr>
      </w:pPr>
      <w:r w:rsidRPr="008C2A77">
        <w:rPr>
          <w:rFonts w:cs="David" w:hint="cs"/>
          <w:u w:val="single"/>
          <w:rtl/>
        </w:rPr>
        <w:t>ארבל אסטרחן:</w:t>
      </w:r>
    </w:p>
    <w:p w14:paraId="138604E3" w14:textId="77777777" w:rsidR="008C2A77" w:rsidRPr="008C2A77" w:rsidRDefault="008C2A77" w:rsidP="008C2A77">
      <w:pPr>
        <w:bidi/>
        <w:jc w:val="both"/>
        <w:rPr>
          <w:rFonts w:cs="David" w:hint="cs"/>
          <w:rtl/>
        </w:rPr>
      </w:pPr>
    </w:p>
    <w:p w14:paraId="177630BD" w14:textId="77777777" w:rsidR="008C2A77" w:rsidRPr="008C2A77" w:rsidRDefault="008C2A77" w:rsidP="008C2A77">
      <w:pPr>
        <w:bidi/>
        <w:jc w:val="both"/>
        <w:rPr>
          <w:rFonts w:cs="David" w:hint="cs"/>
          <w:rtl/>
        </w:rPr>
      </w:pPr>
      <w:r w:rsidRPr="008C2A77">
        <w:rPr>
          <w:rFonts w:cs="David" w:hint="cs"/>
          <w:rtl/>
        </w:rPr>
        <w:tab/>
        <w:t>כיום יש החלטה מפורשת של ועדת האתיקה שהדבר מותר ללא תמורה.</w:t>
      </w:r>
    </w:p>
    <w:p w14:paraId="2C3885F3" w14:textId="77777777" w:rsidR="008C2A77" w:rsidRPr="008C2A77" w:rsidRDefault="008C2A77" w:rsidP="008C2A77">
      <w:pPr>
        <w:bidi/>
        <w:jc w:val="both"/>
        <w:rPr>
          <w:rFonts w:cs="David" w:hint="cs"/>
          <w:rtl/>
        </w:rPr>
      </w:pPr>
    </w:p>
    <w:p w14:paraId="0F77731A" w14:textId="77777777" w:rsidR="008C2A77" w:rsidRPr="008C2A77" w:rsidRDefault="008C2A77" w:rsidP="008C2A77">
      <w:pPr>
        <w:bidi/>
        <w:jc w:val="both"/>
        <w:rPr>
          <w:rFonts w:cs="David" w:hint="cs"/>
          <w:rtl/>
        </w:rPr>
      </w:pPr>
      <w:r w:rsidRPr="008C2A77">
        <w:rPr>
          <w:rFonts w:cs="David" w:hint="cs"/>
          <w:rtl/>
        </w:rPr>
        <w:tab/>
        <w:t>זה מבחינת מה שקיים היום. אני אזכיר עוד סעיף אחד שקיים בחוק החסינות, סעיף 14(א) שגם הוא מופיע לכם כאן בצד בעמוד 19, האומר שחבר הכנסת לא ישמש בתפקיד ניהולי, בשכר או לא בשכר, במוסד, חברה, עמותה או גוף אחר המקבל הקצבה ייחודית. זה סעיף שכבר אין לו הרבה משמעות.</w:t>
      </w:r>
    </w:p>
    <w:p w14:paraId="74876C48" w14:textId="77777777" w:rsidR="008C2A77" w:rsidRPr="008C2A77" w:rsidRDefault="008C2A77" w:rsidP="008C2A77">
      <w:pPr>
        <w:bidi/>
        <w:jc w:val="both"/>
        <w:rPr>
          <w:rFonts w:cs="David" w:hint="cs"/>
          <w:rtl/>
        </w:rPr>
      </w:pPr>
    </w:p>
    <w:p w14:paraId="0A51FD12" w14:textId="77777777" w:rsidR="008C2A77" w:rsidRPr="008C2A77" w:rsidRDefault="008C2A77" w:rsidP="008C2A77">
      <w:pPr>
        <w:bidi/>
        <w:jc w:val="both"/>
        <w:rPr>
          <w:rFonts w:cs="David" w:hint="cs"/>
          <w:rtl/>
        </w:rPr>
      </w:pPr>
      <w:r w:rsidRPr="008C2A77">
        <w:rPr>
          <w:rFonts w:cs="David" w:hint="cs"/>
          <w:u w:val="single"/>
          <w:rtl/>
        </w:rPr>
        <w:t>דוד רותם:</w:t>
      </w:r>
    </w:p>
    <w:p w14:paraId="06665935" w14:textId="77777777" w:rsidR="008C2A77" w:rsidRPr="008C2A77" w:rsidRDefault="008C2A77" w:rsidP="008C2A77">
      <w:pPr>
        <w:bidi/>
        <w:jc w:val="both"/>
        <w:rPr>
          <w:rFonts w:cs="David" w:hint="cs"/>
          <w:rtl/>
        </w:rPr>
      </w:pPr>
    </w:p>
    <w:p w14:paraId="1F790C8A" w14:textId="77777777" w:rsidR="008C2A77" w:rsidRPr="008C2A77" w:rsidRDefault="008C2A77" w:rsidP="008C2A77">
      <w:pPr>
        <w:bidi/>
        <w:jc w:val="both"/>
        <w:rPr>
          <w:rFonts w:cs="David" w:hint="cs"/>
          <w:rtl/>
        </w:rPr>
      </w:pPr>
      <w:r w:rsidRPr="008C2A77">
        <w:rPr>
          <w:rFonts w:cs="David" w:hint="cs"/>
          <w:rtl/>
        </w:rPr>
        <w:tab/>
        <w:t>יש לי בעיה גם עם ההחלטה של ועדת האתיקה משום שזה בפני עיוור אמיתי.</w:t>
      </w:r>
    </w:p>
    <w:p w14:paraId="01E2CC26" w14:textId="77777777" w:rsidR="008C2A77" w:rsidRPr="008C2A77" w:rsidRDefault="008C2A77" w:rsidP="008C2A77">
      <w:pPr>
        <w:bidi/>
        <w:jc w:val="both"/>
        <w:rPr>
          <w:rFonts w:cs="David" w:hint="cs"/>
          <w:rtl/>
        </w:rPr>
      </w:pPr>
    </w:p>
    <w:p w14:paraId="74BE8240" w14:textId="77777777" w:rsidR="008C2A77" w:rsidRPr="008C2A77" w:rsidRDefault="008C2A77" w:rsidP="008C2A77">
      <w:pPr>
        <w:bidi/>
        <w:jc w:val="both"/>
        <w:rPr>
          <w:rFonts w:cs="David" w:hint="cs"/>
          <w:rtl/>
        </w:rPr>
      </w:pPr>
      <w:r w:rsidRPr="008C2A77">
        <w:rPr>
          <w:rFonts w:cs="David" w:hint="cs"/>
          <w:u w:val="single"/>
          <w:rtl/>
        </w:rPr>
        <w:t>ארבל אסטרחן:</w:t>
      </w:r>
    </w:p>
    <w:p w14:paraId="4B97D726" w14:textId="77777777" w:rsidR="008C2A77" w:rsidRPr="008C2A77" w:rsidRDefault="008C2A77" w:rsidP="008C2A77">
      <w:pPr>
        <w:bidi/>
        <w:jc w:val="both"/>
        <w:rPr>
          <w:rFonts w:cs="David" w:hint="cs"/>
          <w:rtl/>
        </w:rPr>
      </w:pPr>
    </w:p>
    <w:p w14:paraId="1B25ADFD" w14:textId="77777777" w:rsidR="008C2A77" w:rsidRPr="008C2A77" w:rsidRDefault="008C2A77" w:rsidP="008C2A77">
      <w:pPr>
        <w:bidi/>
        <w:jc w:val="both"/>
        <w:rPr>
          <w:rFonts w:cs="David" w:hint="cs"/>
          <w:rtl/>
        </w:rPr>
      </w:pPr>
      <w:r w:rsidRPr="008C2A77">
        <w:rPr>
          <w:rFonts w:cs="David" w:hint="cs"/>
          <w:rtl/>
        </w:rPr>
        <w:tab/>
        <w:t>כאן מוצע לשנות אותה.</w:t>
      </w:r>
    </w:p>
    <w:p w14:paraId="0F908CF1" w14:textId="77777777" w:rsidR="008C2A77" w:rsidRPr="008C2A77" w:rsidRDefault="008C2A77" w:rsidP="008C2A77">
      <w:pPr>
        <w:bidi/>
        <w:jc w:val="both"/>
        <w:rPr>
          <w:rFonts w:cs="David" w:hint="cs"/>
          <w:rtl/>
        </w:rPr>
      </w:pPr>
    </w:p>
    <w:p w14:paraId="377BBEB6" w14:textId="77777777" w:rsidR="008C2A77" w:rsidRPr="008C2A77" w:rsidRDefault="008C2A77" w:rsidP="008C2A77">
      <w:pPr>
        <w:bidi/>
        <w:jc w:val="both"/>
        <w:rPr>
          <w:rFonts w:cs="David" w:hint="cs"/>
          <w:rtl/>
        </w:rPr>
      </w:pPr>
      <w:r w:rsidRPr="008C2A77">
        <w:rPr>
          <w:rFonts w:cs="David" w:hint="cs"/>
          <w:u w:val="single"/>
          <w:rtl/>
        </w:rPr>
        <w:t>דוד רותם:</w:t>
      </w:r>
    </w:p>
    <w:p w14:paraId="215018B2" w14:textId="77777777" w:rsidR="008C2A77" w:rsidRPr="008C2A77" w:rsidRDefault="008C2A77" w:rsidP="008C2A77">
      <w:pPr>
        <w:bidi/>
        <w:jc w:val="both"/>
        <w:rPr>
          <w:rFonts w:cs="David" w:hint="cs"/>
          <w:rtl/>
        </w:rPr>
      </w:pPr>
    </w:p>
    <w:p w14:paraId="18D03092" w14:textId="77777777" w:rsidR="008C2A77" w:rsidRPr="008C2A77" w:rsidRDefault="008C2A77" w:rsidP="008C2A77">
      <w:pPr>
        <w:bidi/>
        <w:jc w:val="both"/>
        <w:rPr>
          <w:rFonts w:cs="David" w:hint="cs"/>
          <w:rtl/>
        </w:rPr>
      </w:pPr>
      <w:r w:rsidRPr="008C2A77">
        <w:rPr>
          <w:rFonts w:cs="David" w:hint="cs"/>
          <w:rtl/>
        </w:rPr>
        <w:tab/>
        <w:t>כשאתם אומרים או פעילות שתדלנית.</w:t>
      </w:r>
    </w:p>
    <w:p w14:paraId="05E40498" w14:textId="77777777" w:rsidR="008C2A77" w:rsidRPr="008C2A77" w:rsidRDefault="008C2A77" w:rsidP="008C2A77">
      <w:pPr>
        <w:bidi/>
        <w:jc w:val="both"/>
        <w:rPr>
          <w:rFonts w:cs="David" w:hint="cs"/>
          <w:rtl/>
        </w:rPr>
      </w:pPr>
    </w:p>
    <w:p w14:paraId="1790ED80" w14:textId="77777777" w:rsidR="008C2A77" w:rsidRPr="008C2A77" w:rsidRDefault="008C2A77" w:rsidP="008C2A77">
      <w:pPr>
        <w:bidi/>
        <w:jc w:val="both"/>
        <w:rPr>
          <w:rFonts w:cs="David" w:hint="cs"/>
          <w:rtl/>
        </w:rPr>
      </w:pPr>
      <w:r w:rsidRPr="008C2A77">
        <w:rPr>
          <w:rFonts w:cs="David" w:hint="cs"/>
          <w:u w:val="single"/>
          <w:rtl/>
        </w:rPr>
        <w:t>ארבל אסטרחן:</w:t>
      </w:r>
    </w:p>
    <w:p w14:paraId="2DF3F668" w14:textId="77777777" w:rsidR="008C2A77" w:rsidRPr="008C2A77" w:rsidRDefault="008C2A77" w:rsidP="008C2A77">
      <w:pPr>
        <w:bidi/>
        <w:jc w:val="both"/>
        <w:rPr>
          <w:rFonts w:cs="David" w:hint="cs"/>
          <w:rtl/>
        </w:rPr>
      </w:pPr>
      <w:r w:rsidRPr="008C2A77">
        <w:rPr>
          <w:rFonts w:cs="David" w:hint="cs"/>
          <w:rtl/>
        </w:rPr>
        <w:tab/>
      </w:r>
    </w:p>
    <w:p w14:paraId="0340C263" w14:textId="77777777" w:rsidR="008C2A77" w:rsidRPr="008C2A77" w:rsidRDefault="008C2A77" w:rsidP="008C2A77">
      <w:pPr>
        <w:bidi/>
        <w:jc w:val="both"/>
        <w:rPr>
          <w:rFonts w:cs="David" w:hint="cs"/>
          <w:rtl/>
        </w:rPr>
      </w:pPr>
      <w:r w:rsidRPr="008C2A77">
        <w:rPr>
          <w:rFonts w:cs="David" w:hint="cs"/>
          <w:rtl/>
        </w:rPr>
        <w:tab/>
        <w:t>אתה מסתכל במה שקיים היום או במה שמציעה ועדת זמיר? איפה אתה מסתכל?</w:t>
      </w:r>
    </w:p>
    <w:p w14:paraId="666DF1D5" w14:textId="77777777" w:rsidR="008C2A77" w:rsidRPr="008C2A77" w:rsidRDefault="008C2A77" w:rsidP="008C2A77">
      <w:pPr>
        <w:bidi/>
        <w:jc w:val="both"/>
        <w:rPr>
          <w:rFonts w:cs="David" w:hint="cs"/>
          <w:rtl/>
        </w:rPr>
      </w:pPr>
    </w:p>
    <w:p w14:paraId="22E3561E" w14:textId="77777777" w:rsidR="008C2A77" w:rsidRPr="008C2A77" w:rsidRDefault="008C2A77" w:rsidP="008C2A77">
      <w:pPr>
        <w:bidi/>
        <w:jc w:val="both"/>
        <w:rPr>
          <w:rFonts w:cs="David" w:hint="cs"/>
          <w:rtl/>
        </w:rPr>
      </w:pPr>
      <w:r w:rsidRPr="008C2A77">
        <w:rPr>
          <w:rFonts w:cs="David" w:hint="cs"/>
          <w:u w:val="single"/>
          <w:rtl/>
        </w:rPr>
        <w:t>דוד רותם:</w:t>
      </w:r>
    </w:p>
    <w:p w14:paraId="066B904C" w14:textId="77777777" w:rsidR="008C2A77" w:rsidRPr="008C2A77" w:rsidRDefault="008C2A77" w:rsidP="008C2A77">
      <w:pPr>
        <w:bidi/>
        <w:jc w:val="both"/>
        <w:rPr>
          <w:rFonts w:cs="David" w:hint="cs"/>
          <w:rtl/>
        </w:rPr>
      </w:pPr>
    </w:p>
    <w:p w14:paraId="678B6D74" w14:textId="77777777" w:rsidR="008C2A77" w:rsidRPr="008C2A77" w:rsidRDefault="008C2A77" w:rsidP="008C2A77">
      <w:pPr>
        <w:bidi/>
        <w:jc w:val="both"/>
        <w:rPr>
          <w:rFonts w:cs="David" w:hint="cs"/>
          <w:rtl/>
        </w:rPr>
      </w:pPr>
      <w:r w:rsidRPr="008C2A77">
        <w:rPr>
          <w:rFonts w:cs="David" w:hint="cs"/>
          <w:rtl/>
        </w:rPr>
        <w:tab/>
        <w:t>במה שקיים היום.</w:t>
      </w:r>
    </w:p>
    <w:p w14:paraId="6AF2DDAB" w14:textId="77777777" w:rsidR="008C2A77" w:rsidRPr="008C2A77" w:rsidRDefault="008C2A77" w:rsidP="008C2A77">
      <w:pPr>
        <w:bidi/>
        <w:jc w:val="both"/>
        <w:rPr>
          <w:rFonts w:cs="David" w:hint="cs"/>
          <w:rtl/>
        </w:rPr>
      </w:pPr>
    </w:p>
    <w:p w14:paraId="022EE3D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BE8106A" w14:textId="77777777" w:rsidR="008C2A77" w:rsidRPr="008C2A77" w:rsidRDefault="008C2A77" w:rsidP="008C2A77">
      <w:pPr>
        <w:bidi/>
        <w:jc w:val="both"/>
        <w:rPr>
          <w:rFonts w:cs="David" w:hint="cs"/>
          <w:rtl/>
        </w:rPr>
      </w:pPr>
    </w:p>
    <w:p w14:paraId="70CA93C4" w14:textId="77777777" w:rsidR="008C2A77" w:rsidRPr="008C2A77" w:rsidRDefault="008C2A77" w:rsidP="008C2A77">
      <w:pPr>
        <w:bidi/>
        <w:jc w:val="both"/>
        <w:rPr>
          <w:rFonts w:cs="David" w:hint="cs"/>
          <w:rtl/>
        </w:rPr>
      </w:pPr>
      <w:r w:rsidRPr="008C2A77">
        <w:rPr>
          <w:rFonts w:cs="David" w:hint="cs"/>
          <w:rtl/>
        </w:rPr>
        <w:tab/>
        <w:t>לא, בוא נתחיל עם ועדת זמיר  ואחר כך נלך אחורנית.</w:t>
      </w:r>
    </w:p>
    <w:p w14:paraId="2693AE35" w14:textId="77777777" w:rsidR="008C2A77" w:rsidRPr="008C2A77" w:rsidRDefault="008C2A77" w:rsidP="008C2A77">
      <w:pPr>
        <w:bidi/>
        <w:jc w:val="both"/>
        <w:rPr>
          <w:rFonts w:cs="David" w:hint="cs"/>
          <w:rtl/>
        </w:rPr>
      </w:pPr>
    </w:p>
    <w:p w14:paraId="0A8EDF3B" w14:textId="77777777" w:rsidR="008C2A77" w:rsidRPr="008C2A77" w:rsidRDefault="008C2A77" w:rsidP="008C2A77">
      <w:pPr>
        <w:bidi/>
        <w:jc w:val="both"/>
        <w:rPr>
          <w:rFonts w:cs="David" w:hint="cs"/>
          <w:rtl/>
        </w:rPr>
      </w:pPr>
      <w:r w:rsidRPr="008C2A77">
        <w:rPr>
          <w:rFonts w:cs="David" w:hint="cs"/>
          <w:u w:val="single"/>
          <w:rtl/>
        </w:rPr>
        <w:t>אייל ינון:</w:t>
      </w:r>
    </w:p>
    <w:p w14:paraId="261681D9" w14:textId="77777777" w:rsidR="008C2A77" w:rsidRPr="008C2A77" w:rsidRDefault="008C2A77" w:rsidP="008C2A77">
      <w:pPr>
        <w:bidi/>
        <w:jc w:val="both"/>
        <w:rPr>
          <w:rFonts w:cs="David" w:hint="cs"/>
          <w:rtl/>
        </w:rPr>
      </w:pPr>
    </w:p>
    <w:p w14:paraId="48802A23" w14:textId="77777777" w:rsidR="008C2A77" w:rsidRPr="008C2A77" w:rsidRDefault="008C2A77" w:rsidP="008C2A77">
      <w:pPr>
        <w:bidi/>
        <w:jc w:val="both"/>
        <w:rPr>
          <w:rFonts w:cs="David" w:hint="cs"/>
          <w:rtl/>
        </w:rPr>
      </w:pPr>
      <w:r w:rsidRPr="008C2A77">
        <w:rPr>
          <w:rFonts w:cs="David" w:hint="cs"/>
          <w:rtl/>
        </w:rPr>
        <w:tab/>
        <w:t>ועדת זמיר מבקשת לשנות את המצב.</w:t>
      </w:r>
    </w:p>
    <w:p w14:paraId="77DD656A" w14:textId="77777777" w:rsidR="008C2A77" w:rsidRPr="008C2A77" w:rsidRDefault="008C2A77" w:rsidP="008C2A77">
      <w:pPr>
        <w:bidi/>
        <w:jc w:val="both"/>
        <w:rPr>
          <w:rFonts w:cs="David" w:hint="cs"/>
          <w:rtl/>
        </w:rPr>
      </w:pPr>
    </w:p>
    <w:p w14:paraId="03889882" w14:textId="77777777" w:rsidR="008C2A77" w:rsidRPr="008C2A77" w:rsidRDefault="008C2A77" w:rsidP="008C2A77">
      <w:pPr>
        <w:bidi/>
        <w:jc w:val="both"/>
        <w:rPr>
          <w:rFonts w:cs="David" w:hint="cs"/>
          <w:rtl/>
        </w:rPr>
      </w:pPr>
      <w:r w:rsidRPr="008C2A77">
        <w:rPr>
          <w:rFonts w:cs="David" w:hint="cs"/>
          <w:u w:val="single"/>
          <w:rtl/>
        </w:rPr>
        <w:t>ארבל אסטרחן:</w:t>
      </w:r>
    </w:p>
    <w:p w14:paraId="2A4F7697" w14:textId="77777777" w:rsidR="008C2A77" w:rsidRPr="008C2A77" w:rsidRDefault="008C2A77" w:rsidP="008C2A77">
      <w:pPr>
        <w:bidi/>
        <w:jc w:val="both"/>
        <w:rPr>
          <w:rFonts w:cs="David" w:hint="cs"/>
          <w:rtl/>
        </w:rPr>
      </w:pPr>
    </w:p>
    <w:p w14:paraId="45853DA5" w14:textId="77777777" w:rsidR="008C2A77" w:rsidRPr="008C2A77" w:rsidRDefault="008C2A77" w:rsidP="008C2A77">
      <w:pPr>
        <w:bidi/>
        <w:jc w:val="both"/>
        <w:rPr>
          <w:rFonts w:cs="David" w:hint="cs"/>
          <w:rtl/>
        </w:rPr>
      </w:pPr>
      <w:r w:rsidRPr="008C2A77">
        <w:rPr>
          <w:rFonts w:cs="David" w:hint="cs"/>
          <w:rtl/>
        </w:rPr>
        <w:tab/>
        <w:t>נתתי רק רקע.</w:t>
      </w:r>
    </w:p>
    <w:p w14:paraId="239AC506" w14:textId="77777777" w:rsidR="008C2A77" w:rsidRPr="008C2A77" w:rsidRDefault="008C2A77" w:rsidP="008C2A77">
      <w:pPr>
        <w:bidi/>
        <w:jc w:val="both"/>
        <w:rPr>
          <w:rFonts w:cs="David" w:hint="cs"/>
          <w:rtl/>
        </w:rPr>
      </w:pPr>
    </w:p>
    <w:p w14:paraId="0385481B" w14:textId="77777777" w:rsidR="008C2A77" w:rsidRPr="008C2A77" w:rsidRDefault="008C2A77" w:rsidP="008C2A77">
      <w:pPr>
        <w:bidi/>
        <w:jc w:val="both"/>
        <w:rPr>
          <w:rFonts w:cs="David" w:hint="cs"/>
          <w:rtl/>
        </w:rPr>
      </w:pPr>
      <w:r w:rsidRPr="008C2A77">
        <w:rPr>
          <w:rFonts w:cs="David" w:hint="cs"/>
          <w:rtl/>
        </w:rPr>
        <w:tab/>
        <w:t xml:space="preserve">מה שמציעה ועדת זמיר בסעיף 37 שמופיע אצלכם זה כלהלן: חבר הכנסת </w:t>
      </w:r>
      <w:r w:rsidRPr="008C2A77">
        <w:rPr>
          <w:rFonts w:cs="David"/>
          <w:rtl/>
        </w:rPr>
        <w:t>–</w:t>
      </w:r>
      <w:r w:rsidRPr="008C2A77">
        <w:rPr>
          <w:rFonts w:cs="David" w:hint="cs"/>
          <w:rtl/>
        </w:rPr>
        <w:t xml:space="preserve"> וגם פה יש כלל וסייגים כך שצריך לראות את זה עד הסוף </w:t>
      </w:r>
      <w:r w:rsidRPr="008C2A77">
        <w:rPr>
          <w:rFonts w:cs="David"/>
          <w:rtl/>
        </w:rPr>
        <w:t>–</w:t>
      </w:r>
      <w:r w:rsidRPr="008C2A77">
        <w:rPr>
          <w:rFonts w:cs="David" w:hint="cs"/>
          <w:rtl/>
        </w:rPr>
        <w:t xml:space="preserve"> לא יכהן, בין בתמורה ובין שלא בתמורה, בתפקיד נבחר או בתפקיד ניהולי בגוף ציבורי או בתאגיד פרטי, להוציא מפלגה, וכאן הציעה ועדת הכנסת בכנסת הקודמת להוסיף את המלים או תנועה פוליטית.</w:t>
      </w:r>
    </w:p>
    <w:p w14:paraId="2B2BEDE1" w14:textId="77777777" w:rsidR="008C2A77" w:rsidRPr="008C2A77" w:rsidRDefault="008C2A77" w:rsidP="008C2A77">
      <w:pPr>
        <w:bidi/>
        <w:jc w:val="both"/>
        <w:rPr>
          <w:rFonts w:cs="David" w:hint="cs"/>
          <w:rtl/>
        </w:rPr>
      </w:pPr>
    </w:p>
    <w:p w14:paraId="4F51A1CF" w14:textId="77777777" w:rsidR="008C2A77" w:rsidRPr="008C2A77" w:rsidRDefault="008C2A77" w:rsidP="008C2A77">
      <w:pPr>
        <w:bidi/>
        <w:jc w:val="both"/>
        <w:rPr>
          <w:rFonts w:cs="David" w:hint="cs"/>
          <w:rtl/>
        </w:rPr>
      </w:pPr>
      <w:r w:rsidRPr="008C2A77">
        <w:rPr>
          <w:rFonts w:cs="David" w:hint="cs"/>
          <w:u w:val="single"/>
          <w:rtl/>
        </w:rPr>
        <w:t>דוד רותם:</w:t>
      </w:r>
    </w:p>
    <w:p w14:paraId="09B97092" w14:textId="77777777" w:rsidR="008C2A77" w:rsidRPr="008C2A77" w:rsidRDefault="008C2A77" w:rsidP="008C2A77">
      <w:pPr>
        <w:bidi/>
        <w:jc w:val="both"/>
        <w:rPr>
          <w:rFonts w:cs="David" w:hint="cs"/>
          <w:rtl/>
        </w:rPr>
      </w:pPr>
    </w:p>
    <w:p w14:paraId="2A2059DF" w14:textId="77777777" w:rsidR="008C2A77" w:rsidRPr="008C2A77" w:rsidRDefault="008C2A77" w:rsidP="008C2A77">
      <w:pPr>
        <w:bidi/>
        <w:jc w:val="both"/>
        <w:rPr>
          <w:rFonts w:cs="David" w:hint="cs"/>
          <w:rtl/>
        </w:rPr>
      </w:pPr>
      <w:r w:rsidRPr="008C2A77">
        <w:rPr>
          <w:rFonts w:cs="David" w:hint="cs"/>
          <w:rtl/>
        </w:rPr>
        <w:tab/>
        <w:t>מה זה תפקיד נבחר או תפקיד ניהולי? מה זה תפקיד נבחר?</w:t>
      </w:r>
    </w:p>
    <w:p w14:paraId="362488C5" w14:textId="77777777" w:rsidR="008C2A77" w:rsidRPr="008C2A77" w:rsidRDefault="008C2A77" w:rsidP="008C2A77">
      <w:pPr>
        <w:bidi/>
        <w:jc w:val="both"/>
        <w:rPr>
          <w:rFonts w:cs="David" w:hint="cs"/>
          <w:rtl/>
        </w:rPr>
      </w:pPr>
    </w:p>
    <w:p w14:paraId="329FAF5B" w14:textId="77777777" w:rsidR="008C2A77" w:rsidRPr="008C2A77" w:rsidRDefault="008C2A77" w:rsidP="008C2A77">
      <w:pPr>
        <w:bidi/>
        <w:jc w:val="both"/>
        <w:rPr>
          <w:rFonts w:cs="David" w:hint="cs"/>
          <w:rtl/>
        </w:rPr>
      </w:pPr>
      <w:r w:rsidRPr="008C2A77">
        <w:rPr>
          <w:rFonts w:cs="David" w:hint="cs"/>
          <w:u w:val="single"/>
          <w:rtl/>
        </w:rPr>
        <w:t>ארבל אסטרחן:</w:t>
      </w:r>
    </w:p>
    <w:p w14:paraId="3316FBF8" w14:textId="77777777" w:rsidR="008C2A77" w:rsidRPr="008C2A77" w:rsidRDefault="008C2A77" w:rsidP="008C2A77">
      <w:pPr>
        <w:bidi/>
        <w:jc w:val="both"/>
        <w:rPr>
          <w:rFonts w:cs="David" w:hint="cs"/>
          <w:rtl/>
        </w:rPr>
      </w:pPr>
    </w:p>
    <w:p w14:paraId="13CD1EA1" w14:textId="77777777" w:rsidR="008C2A77" w:rsidRPr="008C2A77" w:rsidRDefault="008C2A77" w:rsidP="008C2A77">
      <w:pPr>
        <w:bidi/>
        <w:jc w:val="both"/>
        <w:rPr>
          <w:rFonts w:cs="David" w:hint="cs"/>
          <w:rtl/>
        </w:rPr>
      </w:pPr>
      <w:r w:rsidRPr="008C2A77">
        <w:rPr>
          <w:rFonts w:cs="David" w:hint="cs"/>
          <w:rtl/>
        </w:rPr>
        <w:tab/>
        <w:t xml:space="preserve">היו בחירות ובחרו בו. </w:t>
      </w:r>
    </w:p>
    <w:p w14:paraId="3F1CCF8B" w14:textId="77777777" w:rsidR="008C2A77" w:rsidRPr="008C2A77" w:rsidRDefault="008C2A77" w:rsidP="008C2A77">
      <w:pPr>
        <w:bidi/>
        <w:jc w:val="both"/>
        <w:rPr>
          <w:rFonts w:cs="David" w:hint="cs"/>
          <w:rtl/>
        </w:rPr>
      </w:pPr>
    </w:p>
    <w:p w14:paraId="4F52E528" w14:textId="77777777" w:rsidR="008C2A77" w:rsidRPr="008C2A77" w:rsidRDefault="008C2A77" w:rsidP="008C2A77">
      <w:pPr>
        <w:bidi/>
        <w:jc w:val="both"/>
        <w:rPr>
          <w:rFonts w:cs="David" w:hint="cs"/>
          <w:rtl/>
        </w:rPr>
      </w:pPr>
      <w:r w:rsidRPr="008C2A77">
        <w:rPr>
          <w:rFonts w:cs="David" w:hint="cs"/>
          <w:u w:val="single"/>
          <w:rtl/>
        </w:rPr>
        <w:t>דוד רותם:</w:t>
      </w:r>
    </w:p>
    <w:p w14:paraId="3A2E0B52" w14:textId="77777777" w:rsidR="008C2A77" w:rsidRPr="008C2A77" w:rsidRDefault="008C2A77" w:rsidP="008C2A77">
      <w:pPr>
        <w:bidi/>
        <w:jc w:val="both"/>
        <w:rPr>
          <w:rFonts w:cs="David" w:hint="cs"/>
          <w:rtl/>
        </w:rPr>
      </w:pPr>
    </w:p>
    <w:p w14:paraId="13750FD3" w14:textId="77777777" w:rsidR="008C2A77" w:rsidRPr="008C2A77" w:rsidRDefault="008C2A77" w:rsidP="008C2A77">
      <w:pPr>
        <w:bidi/>
        <w:jc w:val="both"/>
        <w:rPr>
          <w:rFonts w:cs="David" w:hint="cs"/>
          <w:rtl/>
        </w:rPr>
      </w:pPr>
      <w:r w:rsidRPr="008C2A77">
        <w:rPr>
          <w:rFonts w:cs="David" w:hint="cs"/>
          <w:rtl/>
        </w:rPr>
        <w:tab/>
        <w:t>להיות חבר בעמותה, לפי הניסוח כאן מותר או אסור?</w:t>
      </w:r>
    </w:p>
    <w:p w14:paraId="0CECCCA0" w14:textId="77777777" w:rsidR="008C2A77" w:rsidRPr="008C2A77" w:rsidRDefault="008C2A77" w:rsidP="008C2A77">
      <w:pPr>
        <w:bidi/>
        <w:jc w:val="both"/>
        <w:rPr>
          <w:rFonts w:cs="David" w:hint="cs"/>
          <w:rtl/>
        </w:rPr>
      </w:pPr>
    </w:p>
    <w:p w14:paraId="7372C7BA" w14:textId="77777777" w:rsidR="008C2A77" w:rsidRPr="008C2A77" w:rsidRDefault="008C2A77" w:rsidP="008C2A77">
      <w:pPr>
        <w:bidi/>
        <w:jc w:val="both"/>
        <w:rPr>
          <w:rFonts w:cs="David" w:hint="cs"/>
          <w:rtl/>
        </w:rPr>
      </w:pPr>
      <w:r w:rsidRPr="008C2A77">
        <w:rPr>
          <w:rFonts w:cs="David" w:hint="cs"/>
          <w:u w:val="single"/>
          <w:rtl/>
        </w:rPr>
        <w:t>ארבל אסטרחן:</w:t>
      </w:r>
    </w:p>
    <w:p w14:paraId="15650DDA" w14:textId="77777777" w:rsidR="008C2A77" w:rsidRPr="008C2A77" w:rsidRDefault="008C2A77" w:rsidP="008C2A77">
      <w:pPr>
        <w:bidi/>
        <w:jc w:val="both"/>
        <w:rPr>
          <w:rFonts w:cs="David" w:hint="cs"/>
          <w:rtl/>
        </w:rPr>
      </w:pPr>
    </w:p>
    <w:p w14:paraId="60D13198" w14:textId="77777777" w:rsidR="008C2A77" w:rsidRPr="008C2A77" w:rsidRDefault="008C2A77" w:rsidP="008C2A77">
      <w:pPr>
        <w:bidi/>
        <w:jc w:val="both"/>
        <w:rPr>
          <w:rFonts w:cs="David" w:hint="cs"/>
          <w:rtl/>
        </w:rPr>
      </w:pPr>
      <w:r w:rsidRPr="008C2A77">
        <w:rPr>
          <w:rFonts w:cs="David" w:hint="cs"/>
          <w:rtl/>
        </w:rPr>
        <w:tab/>
        <w:t>חבר עמותה? מותר. זה לא תפקיד ניהולי וזה לא תפקיד נבחר.</w:t>
      </w:r>
    </w:p>
    <w:p w14:paraId="54688669" w14:textId="77777777" w:rsidR="008C2A77" w:rsidRPr="008C2A77" w:rsidRDefault="008C2A77" w:rsidP="008C2A77">
      <w:pPr>
        <w:bidi/>
        <w:jc w:val="both"/>
        <w:rPr>
          <w:rFonts w:cs="David" w:hint="cs"/>
          <w:rtl/>
        </w:rPr>
      </w:pPr>
    </w:p>
    <w:p w14:paraId="48F93D17" w14:textId="77777777" w:rsidR="008C2A77" w:rsidRPr="008C2A77" w:rsidRDefault="008C2A77" w:rsidP="008C2A77">
      <w:pPr>
        <w:bidi/>
        <w:jc w:val="both"/>
        <w:rPr>
          <w:rFonts w:cs="David" w:hint="cs"/>
          <w:rtl/>
        </w:rPr>
      </w:pPr>
      <w:r w:rsidRPr="008C2A77">
        <w:rPr>
          <w:rFonts w:cs="David" w:hint="cs"/>
          <w:rtl/>
        </w:rPr>
        <w:tab/>
        <w:t>סעיף קטן (ב): מי שנבחר לכנסת והוא מכהן בתפקיד נבחר או ניהולי כאמור, יודיע מיד עם היותו לחבר הכנסת על התפטרותו מאותו תפקיד, ועכשיו יש לנו את הסייגים.</w:t>
      </w:r>
    </w:p>
    <w:p w14:paraId="1CA9781F" w14:textId="77777777" w:rsidR="008C2A77" w:rsidRPr="008C2A77" w:rsidRDefault="008C2A77" w:rsidP="008C2A77">
      <w:pPr>
        <w:bidi/>
        <w:jc w:val="both"/>
        <w:rPr>
          <w:rFonts w:cs="David" w:hint="cs"/>
          <w:rtl/>
        </w:rPr>
      </w:pPr>
    </w:p>
    <w:p w14:paraId="2C71EBCB" w14:textId="77777777" w:rsidR="008C2A77" w:rsidRPr="008C2A77" w:rsidRDefault="008C2A77" w:rsidP="008C2A77">
      <w:pPr>
        <w:bidi/>
        <w:jc w:val="both"/>
        <w:rPr>
          <w:rFonts w:cs="David" w:hint="cs"/>
          <w:rtl/>
        </w:rPr>
      </w:pPr>
      <w:r w:rsidRPr="008C2A77">
        <w:rPr>
          <w:rFonts w:cs="David" w:hint="cs"/>
          <w:u w:val="single"/>
          <w:rtl/>
        </w:rPr>
        <w:t>דוד רותם:</w:t>
      </w:r>
    </w:p>
    <w:p w14:paraId="296F9CDF" w14:textId="77777777" w:rsidR="008C2A77" w:rsidRPr="008C2A77" w:rsidRDefault="008C2A77" w:rsidP="008C2A77">
      <w:pPr>
        <w:bidi/>
        <w:jc w:val="both"/>
        <w:rPr>
          <w:rFonts w:cs="David" w:hint="cs"/>
          <w:rtl/>
        </w:rPr>
      </w:pPr>
    </w:p>
    <w:p w14:paraId="39E1CD7C" w14:textId="77777777" w:rsidR="008C2A77" w:rsidRPr="008C2A77" w:rsidRDefault="008C2A77" w:rsidP="008C2A77">
      <w:pPr>
        <w:bidi/>
        <w:jc w:val="both"/>
        <w:rPr>
          <w:rFonts w:cs="David" w:hint="cs"/>
          <w:rtl/>
        </w:rPr>
      </w:pPr>
      <w:r w:rsidRPr="008C2A77">
        <w:rPr>
          <w:rFonts w:cs="David" w:hint="cs"/>
          <w:rtl/>
        </w:rPr>
        <w:tab/>
        <w:t>אני הייתי מציע במקום הניסוח הזה, בדיוק כמו לגבי חמשת הגופים, חברותו פוקעת.</w:t>
      </w:r>
    </w:p>
    <w:p w14:paraId="2694E9E9" w14:textId="77777777" w:rsidR="008C2A77" w:rsidRPr="008C2A77" w:rsidRDefault="008C2A77" w:rsidP="008C2A77">
      <w:pPr>
        <w:bidi/>
        <w:jc w:val="both"/>
        <w:rPr>
          <w:rFonts w:cs="David" w:hint="cs"/>
          <w:rtl/>
        </w:rPr>
      </w:pPr>
    </w:p>
    <w:p w14:paraId="39DE5DA5"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2BB6028" w14:textId="77777777" w:rsidR="008C2A77" w:rsidRPr="008C2A77" w:rsidRDefault="008C2A77" w:rsidP="008C2A77">
      <w:pPr>
        <w:bidi/>
        <w:jc w:val="both"/>
        <w:rPr>
          <w:rFonts w:cs="David" w:hint="cs"/>
          <w:rtl/>
        </w:rPr>
      </w:pPr>
    </w:p>
    <w:p w14:paraId="09649083" w14:textId="77777777" w:rsidR="008C2A77" w:rsidRPr="008C2A77" w:rsidRDefault="008C2A77" w:rsidP="008C2A77">
      <w:pPr>
        <w:bidi/>
        <w:jc w:val="both"/>
        <w:rPr>
          <w:rFonts w:cs="David" w:hint="cs"/>
          <w:rtl/>
        </w:rPr>
      </w:pPr>
      <w:r w:rsidRPr="008C2A77">
        <w:rPr>
          <w:rFonts w:cs="David" w:hint="cs"/>
          <w:rtl/>
        </w:rPr>
        <w:tab/>
        <w:t>רגע. כאן יש הסתייגויות.</w:t>
      </w:r>
    </w:p>
    <w:p w14:paraId="7208AAFB" w14:textId="77777777" w:rsidR="008C2A77" w:rsidRPr="008C2A77" w:rsidRDefault="008C2A77" w:rsidP="008C2A77">
      <w:pPr>
        <w:bidi/>
        <w:jc w:val="both"/>
        <w:rPr>
          <w:rFonts w:cs="David" w:hint="cs"/>
          <w:rtl/>
        </w:rPr>
      </w:pPr>
    </w:p>
    <w:p w14:paraId="519464A1" w14:textId="77777777" w:rsidR="008C2A77" w:rsidRPr="008C2A77" w:rsidRDefault="008C2A77" w:rsidP="008C2A77">
      <w:pPr>
        <w:bidi/>
        <w:jc w:val="both"/>
        <w:rPr>
          <w:rFonts w:cs="David"/>
          <w:rtl/>
        </w:rPr>
      </w:pPr>
      <w:r w:rsidRPr="008C2A77">
        <w:rPr>
          <w:rFonts w:cs="David" w:hint="cs"/>
          <w:u w:val="single"/>
          <w:rtl/>
        </w:rPr>
        <w:t>ארבל אסטרחן:</w:t>
      </w:r>
    </w:p>
    <w:p w14:paraId="44E561A9" w14:textId="77777777" w:rsidR="008C2A77" w:rsidRPr="008C2A77" w:rsidRDefault="008C2A77" w:rsidP="008C2A77">
      <w:pPr>
        <w:bidi/>
        <w:jc w:val="both"/>
        <w:rPr>
          <w:rFonts w:cs="David" w:hint="cs"/>
          <w:rtl/>
        </w:rPr>
      </w:pPr>
    </w:p>
    <w:p w14:paraId="2EE05CD3" w14:textId="77777777" w:rsidR="008C2A77" w:rsidRPr="008C2A77" w:rsidRDefault="008C2A77" w:rsidP="008C2A77">
      <w:pPr>
        <w:bidi/>
        <w:jc w:val="both"/>
        <w:rPr>
          <w:rFonts w:cs="David" w:hint="cs"/>
          <w:rtl/>
        </w:rPr>
      </w:pPr>
      <w:r w:rsidRPr="008C2A77">
        <w:rPr>
          <w:rFonts w:cs="David" w:hint="cs"/>
          <w:rtl/>
        </w:rPr>
        <w:tab/>
        <w:t>כי יש אפשרות לוועדת האתיקה להתיר.</w:t>
      </w:r>
    </w:p>
    <w:p w14:paraId="7055C89E" w14:textId="77777777" w:rsidR="008C2A77" w:rsidRPr="008C2A77" w:rsidRDefault="008C2A77" w:rsidP="008C2A77">
      <w:pPr>
        <w:bidi/>
        <w:jc w:val="both"/>
        <w:rPr>
          <w:rFonts w:cs="David" w:hint="cs"/>
          <w:rtl/>
        </w:rPr>
      </w:pPr>
      <w:r w:rsidRPr="008C2A77">
        <w:rPr>
          <w:rFonts w:cs="David" w:hint="cs"/>
          <w:rtl/>
        </w:rPr>
        <w:tab/>
      </w:r>
    </w:p>
    <w:p w14:paraId="25FE378E"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4A61AA1" w14:textId="77777777" w:rsidR="008C2A77" w:rsidRPr="008C2A77" w:rsidRDefault="008C2A77" w:rsidP="008C2A77">
      <w:pPr>
        <w:bidi/>
        <w:jc w:val="both"/>
        <w:rPr>
          <w:rFonts w:cs="David" w:hint="cs"/>
          <w:rtl/>
        </w:rPr>
      </w:pPr>
    </w:p>
    <w:p w14:paraId="13585660" w14:textId="77777777" w:rsidR="008C2A77" w:rsidRPr="008C2A77" w:rsidRDefault="008C2A77" w:rsidP="008C2A77">
      <w:pPr>
        <w:bidi/>
        <w:jc w:val="both"/>
        <w:rPr>
          <w:rFonts w:cs="David" w:hint="cs"/>
          <w:rtl/>
        </w:rPr>
      </w:pPr>
      <w:r w:rsidRPr="008C2A77">
        <w:rPr>
          <w:rFonts w:cs="David" w:hint="cs"/>
          <w:rtl/>
        </w:rPr>
        <w:tab/>
        <w:t>בוא תראה מה אפשר ולכן האוטומטיות לא תעבוד כאן.</w:t>
      </w:r>
    </w:p>
    <w:p w14:paraId="3EF66A15" w14:textId="77777777" w:rsidR="008C2A77" w:rsidRPr="008C2A77" w:rsidRDefault="008C2A77" w:rsidP="008C2A77">
      <w:pPr>
        <w:bidi/>
        <w:jc w:val="both"/>
        <w:rPr>
          <w:rFonts w:cs="David" w:hint="cs"/>
          <w:rtl/>
        </w:rPr>
      </w:pPr>
    </w:p>
    <w:p w14:paraId="0E506CDE" w14:textId="77777777" w:rsidR="008C2A77" w:rsidRPr="008C2A77" w:rsidRDefault="008C2A77" w:rsidP="008C2A77">
      <w:pPr>
        <w:bidi/>
        <w:jc w:val="both"/>
        <w:rPr>
          <w:rFonts w:cs="David" w:hint="cs"/>
          <w:rtl/>
        </w:rPr>
      </w:pPr>
      <w:r w:rsidRPr="008C2A77">
        <w:rPr>
          <w:rFonts w:cs="David" w:hint="cs"/>
          <w:u w:val="single"/>
          <w:rtl/>
        </w:rPr>
        <w:t>ארבל אסטרחן:</w:t>
      </w:r>
    </w:p>
    <w:p w14:paraId="3E6D2DD5" w14:textId="77777777" w:rsidR="008C2A77" w:rsidRPr="008C2A77" w:rsidRDefault="008C2A77" w:rsidP="008C2A77">
      <w:pPr>
        <w:bidi/>
        <w:jc w:val="both"/>
        <w:rPr>
          <w:rFonts w:cs="David" w:hint="cs"/>
          <w:rtl/>
        </w:rPr>
      </w:pPr>
    </w:p>
    <w:p w14:paraId="7D840C28" w14:textId="77777777" w:rsidR="008C2A77" w:rsidRPr="008C2A77" w:rsidRDefault="008C2A77" w:rsidP="008C2A77">
      <w:pPr>
        <w:bidi/>
        <w:jc w:val="both"/>
        <w:rPr>
          <w:rFonts w:cs="David" w:hint="cs"/>
          <w:rtl/>
        </w:rPr>
      </w:pPr>
      <w:r w:rsidRPr="008C2A77">
        <w:rPr>
          <w:rFonts w:cs="David" w:hint="cs"/>
          <w:rtl/>
        </w:rPr>
        <w:tab/>
        <w:t xml:space="preserve">אני חייבת לומר שוועדת זמיר בדוח הראשוני שלה חשבה שצריך לסיים באיסורים ואז קיבלה הערות מחברי כנסת שגם הופיעו בפניה והשתכנעה שבכל זאת יש מקום להתיר עיסוקים כאלה במקרים מסוימים, ואז מה שאומר לנו סעיף קטן (ג) הוא שעל אף האמור ב-(א) ו-(ב) שהקראתי, חבר הכנסת רשאי לכהן בתפקיד נבחר בגוף ציבורי -  רק נבחר. זאת אומרת, לא בתפקיד ניהולי. משאירים את הנבחר ורק בגוף ציבורי ולא פרטי </w:t>
      </w:r>
      <w:r w:rsidRPr="008C2A77">
        <w:rPr>
          <w:rFonts w:cs="David"/>
          <w:rtl/>
        </w:rPr>
        <w:t>–</w:t>
      </w:r>
      <w:r w:rsidRPr="008C2A77">
        <w:rPr>
          <w:rFonts w:cs="David" w:hint="cs"/>
          <w:rtl/>
        </w:rPr>
        <w:t xml:space="preserve"> אם קיבל מראש היתר מוועדת האתיקה. ועדת האתיקה תדון ותחליט בבקשה לקבלת היתר בהתאם להוראות הבאות: לבקשה יצורפו מסמכי היסוד של הגוף, לרבות מאזנים מאושרים שלו וכן כל מסמך נוסף שתדרוש ועדת האתיקה. אז דיברנו על כך שהיועץ המשפטי לכנסת יגיש לוועדת האתיקה את חוות דעתו בנוגע לבקשה. ועדת האתיקה תשקול בין היתר את התועלת הצפויה לציבור ואת ההשלכה האפשרית על מילוי התפקיד כחבר כנסת והיא לא תיתן היתר אם יהיה בכך משום ניגוד לסעיפים 36 ו-38 כאשר סעיף 36 הוא הסייגים שאמרנו שהם פגיעה בכבוד הכנסת, ניצול לרעה וכולי, וסעיף 38 מדבר על מינוי מטעם הממשלה.</w:t>
      </w:r>
    </w:p>
    <w:p w14:paraId="4DD35B2F" w14:textId="77777777" w:rsidR="008C2A77" w:rsidRPr="008C2A77" w:rsidRDefault="008C2A77" w:rsidP="008C2A77">
      <w:pPr>
        <w:bidi/>
        <w:jc w:val="both"/>
        <w:rPr>
          <w:rFonts w:cs="David" w:hint="cs"/>
          <w:rtl/>
        </w:rPr>
      </w:pPr>
    </w:p>
    <w:p w14:paraId="405DEF45" w14:textId="77777777" w:rsidR="008C2A77" w:rsidRPr="008C2A77" w:rsidRDefault="008C2A77" w:rsidP="008C2A77">
      <w:pPr>
        <w:bidi/>
        <w:jc w:val="both"/>
        <w:rPr>
          <w:rFonts w:cs="David" w:hint="cs"/>
          <w:rtl/>
        </w:rPr>
      </w:pPr>
      <w:r w:rsidRPr="008C2A77">
        <w:rPr>
          <w:rFonts w:cs="David" w:hint="cs"/>
          <w:rtl/>
        </w:rPr>
        <w:tab/>
        <w:t>ועדת האתיקה רשאית לתת היתר בתנאים שתקבע, לרבות לעניין תקופת הכהונה וחבר כנסת שקיבל היתר, יחולו עליו מגבלות. הוא לא יקבל כל תמורה, זה ברור, ובמילוי בתפקיד הוא לא יפנה לרשות ציבורית בבקשה לקבלת תמיכה כספית או טובת הנאה אחרת, שזה לקוח מהחלטה קיימת.</w:t>
      </w:r>
    </w:p>
    <w:p w14:paraId="6EB0F1B2" w14:textId="77777777" w:rsidR="008C2A77" w:rsidRPr="008C2A77" w:rsidRDefault="008C2A77" w:rsidP="008C2A77">
      <w:pPr>
        <w:bidi/>
        <w:jc w:val="both"/>
        <w:rPr>
          <w:rFonts w:cs="David" w:hint="cs"/>
          <w:rtl/>
        </w:rPr>
      </w:pPr>
    </w:p>
    <w:p w14:paraId="15352C62" w14:textId="77777777" w:rsidR="008C2A77" w:rsidRPr="008C2A77" w:rsidRDefault="008C2A77" w:rsidP="008C2A77">
      <w:pPr>
        <w:bidi/>
        <w:jc w:val="both"/>
        <w:rPr>
          <w:rFonts w:cs="David" w:hint="cs"/>
          <w:rtl/>
        </w:rPr>
      </w:pPr>
      <w:r w:rsidRPr="008C2A77">
        <w:rPr>
          <w:rFonts w:cs="David" w:hint="cs"/>
          <w:rtl/>
        </w:rPr>
        <w:tab/>
        <w:t>עד כאן.</w:t>
      </w:r>
    </w:p>
    <w:p w14:paraId="33F462AD" w14:textId="77777777" w:rsidR="008C2A77" w:rsidRPr="008C2A77" w:rsidRDefault="008C2A77" w:rsidP="008C2A77">
      <w:pPr>
        <w:bidi/>
        <w:jc w:val="both"/>
        <w:rPr>
          <w:rFonts w:cs="David" w:hint="cs"/>
          <w:rtl/>
        </w:rPr>
      </w:pPr>
    </w:p>
    <w:p w14:paraId="417A4DBB" w14:textId="77777777" w:rsidR="008C2A77" w:rsidRPr="008C2A77" w:rsidRDefault="008C2A77" w:rsidP="008C2A77">
      <w:pPr>
        <w:bidi/>
        <w:jc w:val="both"/>
        <w:rPr>
          <w:rFonts w:cs="David" w:hint="cs"/>
          <w:rtl/>
        </w:rPr>
      </w:pPr>
      <w:r w:rsidRPr="008C2A77">
        <w:rPr>
          <w:rFonts w:cs="David" w:hint="cs"/>
          <w:u w:val="single"/>
          <w:rtl/>
        </w:rPr>
        <w:t>דוד רותם:</w:t>
      </w:r>
    </w:p>
    <w:p w14:paraId="0C04D255" w14:textId="77777777" w:rsidR="008C2A77" w:rsidRPr="008C2A77" w:rsidRDefault="008C2A77" w:rsidP="008C2A77">
      <w:pPr>
        <w:bidi/>
        <w:jc w:val="both"/>
        <w:rPr>
          <w:rFonts w:cs="David" w:hint="cs"/>
          <w:rtl/>
        </w:rPr>
      </w:pPr>
    </w:p>
    <w:p w14:paraId="3005C0BA" w14:textId="77777777" w:rsidR="008C2A77" w:rsidRPr="008C2A77" w:rsidRDefault="008C2A77" w:rsidP="008C2A77">
      <w:pPr>
        <w:bidi/>
        <w:jc w:val="both"/>
        <w:rPr>
          <w:rFonts w:cs="David" w:hint="cs"/>
          <w:rtl/>
        </w:rPr>
      </w:pPr>
      <w:r w:rsidRPr="008C2A77">
        <w:rPr>
          <w:rFonts w:cs="David" w:hint="cs"/>
          <w:rtl/>
        </w:rPr>
        <w:tab/>
        <w:t>עם כל הסעיף הזה יש לי בעיה. אני מציע שייקבע כך: כהונתו תפקע שישה חודשים לאחר שנבחר לחבר כנסת כי הרי שישה חודשים מותר על פי החוק לעבוד בעיסוק נוסף, כדי שלא להפיל את חברי הכנסת שלא יודעים. הוא חבר פה והוא כן צריך לפנות. אם אתה רוצה להישאר באיזשהו מקום, אתה תפנה לוועדת האתיקה תוך ששת החודשים האלה ותבקש אישור.</w:t>
      </w:r>
    </w:p>
    <w:p w14:paraId="67BF5BBC" w14:textId="77777777" w:rsidR="008C2A77" w:rsidRPr="008C2A77" w:rsidRDefault="008C2A77" w:rsidP="008C2A77">
      <w:pPr>
        <w:bidi/>
        <w:jc w:val="both"/>
        <w:rPr>
          <w:rFonts w:cs="David" w:hint="cs"/>
          <w:rtl/>
        </w:rPr>
      </w:pPr>
    </w:p>
    <w:p w14:paraId="332F3608" w14:textId="77777777" w:rsidR="008C2A77" w:rsidRPr="008C2A77" w:rsidRDefault="008C2A77" w:rsidP="008C2A77">
      <w:pPr>
        <w:bidi/>
        <w:jc w:val="both"/>
        <w:rPr>
          <w:rFonts w:cs="David" w:hint="cs"/>
          <w:rtl/>
        </w:rPr>
      </w:pPr>
      <w:r w:rsidRPr="008C2A77">
        <w:rPr>
          <w:rFonts w:cs="David" w:hint="cs"/>
          <w:u w:val="single"/>
          <w:rtl/>
        </w:rPr>
        <w:t>ארבל אסטרחן:</w:t>
      </w:r>
    </w:p>
    <w:p w14:paraId="3538989D" w14:textId="77777777" w:rsidR="008C2A77" w:rsidRPr="008C2A77" w:rsidRDefault="008C2A77" w:rsidP="008C2A77">
      <w:pPr>
        <w:bidi/>
        <w:jc w:val="both"/>
        <w:rPr>
          <w:rFonts w:cs="David" w:hint="cs"/>
          <w:rtl/>
        </w:rPr>
      </w:pPr>
    </w:p>
    <w:p w14:paraId="5743925B" w14:textId="77777777" w:rsidR="008C2A77" w:rsidRPr="008C2A77" w:rsidRDefault="008C2A77" w:rsidP="008C2A77">
      <w:pPr>
        <w:bidi/>
        <w:jc w:val="both"/>
        <w:rPr>
          <w:rFonts w:cs="David" w:hint="cs"/>
          <w:rtl/>
        </w:rPr>
      </w:pPr>
      <w:r w:rsidRPr="008C2A77">
        <w:rPr>
          <w:rFonts w:cs="David" w:hint="cs"/>
          <w:rtl/>
        </w:rPr>
        <w:tab/>
        <w:t>ואם לא ביקשת?</w:t>
      </w:r>
    </w:p>
    <w:p w14:paraId="5652864C" w14:textId="77777777" w:rsidR="008C2A77" w:rsidRPr="008C2A77" w:rsidRDefault="008C2A77" w:rsidP="008C2A77">
      <w:pPr>
        <w:bidi/>
        <w:jc w:val="both"/>
        <w:rPr>
          <w:rFonts w:cs="David" w:hint="cs"/>
          <w:rtl/>
        </w:rPr>
      </w:pPr>
    </w:p>
    <w:p w14:paraId="36F6F843" w14:textId="77777777" w:rsidR="008C2A77" w:rsidRPr="008C2A77" w:rsidRDefault="008C2A77" w:rsidP="008C2A77">
      <w:pPr>
        <w:bidi/>
        <w:jc w:val="both"/>
        <w:rPr>
          <w:rFonts w:cs="David" w:hint="cs"/>
          <w:rtl/>
        </w:rPr>
      </w:pPr>
      <w:r w:rsidRPr="008C2A77">
        <w:rPr>
          <w:rFonts w:cs="David" w:hint="cs"/>
          <w:u w:val="single"/>
          <w:rtl/>
        </w:rPr>
        <w:t>דוד רותם:</w:t>
      </w:r>
    </w:p>
    <w:p w14:paraId="3B9EF656" w14:textId="77777777" w:rsidR="008C2A77" w:rsidRPr="008C2A77" w:rsidRDefault="008C2A77" w:rsidP="008C2A77">
      <w:pPr>
        <w:bidi/>
        <w:jc w:val="both"/>
        <w:rPr>
          <w:rFonts w:cs="David" w:hint="cs"/>
          <w:rtl/>
        </w:rPr>
      </w:pPr>
    </w:p>
    <w:p w14:paraId="5C5D0C78" w14:textId="77777777" w:rsidR="008C2A77" w:rsidRPr="008C2A77" w:rsidRDefault="008C2A77" w:rsidP="008C2A77">
      <w:pPr>
        <w:bidi/>
        <w:jc w:val="both"/>
        <w:rPr>
          <w:rFonts w:cs="David" w:hint="cs"/>
          <w:rtl/>
        </w:rPr>
      </w:pPr>
      <w:r w:rsidRPr="008C2A77">
        <w:rPr>
          <w:rFonts w:cs="David" w:hint="cs"/>
          <w:rtl/>
        </w:rPr>
        <w:tab/>
        <w:t>לא ביקשת, הכהונה שלך פקעה. נקודה. כדי לא להעמיד אותי במצב שעברתי עבירה אתית. אני לא רוצה את זה.</w:t>
      </w:r>
    </w:p>
    <w:p w14:paraId="78B43F84" w14:textId="77777777" w:rsidR="008C2A77" w:rsidRPr="008C2A77" w:rsidRDefault="008C2A77" w:rsidP="008C2A77">
      <w:pPr>
        <w:bidi/>
        <w:jc w:val="both"/>
        <w:rPr>
          <w:rFonts w:cs="David" w:hint="cs"/>
          <w:rtl/>
        </w:rPr>
      </w:pPr>
    </w:p>
    <w:p w14:paraId="35F5A8A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C55139F" w14:textId="77777777" w:rsidR="008C2A77" w:rsidRPr="008C2A77" w:rsidRDefault="008C2A77" w:rsidP="008C2A77">
      <w:pPr>
        <w:bidi/>
        <w:jc w:val="both"/>
        <w:rPr>
          <w:rFonts w:cs="David" w:hint="cs"/>
          <w:rtl/>
        </w:rPr>
      </w:pPr>
    </w:p>
    <w:p w14:paraId="56DE90A1" w14:textId="77777777" w:rsidR="008C2A77" w:rsidRPr="008C2A77" w:rsidRDefault="008C2A77" w:rsidP="008C2A77">
      <w:pPr>
        <w:bidi/>
        <w:jc w:val="both"/>
        <w:rPr>
          <w:rFonts w:cs="David" w:hint="cs"/>
          <w:rtl/>
        </w:rPr>
      </w:pPr>
      <w:r w:rsidRPr="008C2A77">
        <w:rPr>
          <w:rFonts w:cs="David" w:hint="cs"/>
          <w:rtl/>
        </w:rPr>
        <w:tab/>
        <w:t>זאת לא הבעיה הגדולה. חשבתי שאתה הולך לכיוון אחר.</w:t>
      </w:r>
    </w:p>
    <w:p w14:paraId="335F5079" w14:textId="77777777" w:rsidR="008C2A77" w:rsidRPr="008C2A77" w:rsidRDefault="008C2A77" w:rsidP="008C2A77">
      <w:pPr>
        <w:bidi/>
        <w:jc w:val="both"/>
        <w:rPr>
          <w:rFonts w:cs="David" w:hint="cs"/>
          <w:rtl/>
        </w:rPr>
      </w:pPr>
    </w:p>
    <w:p w14:paraId="6A9EFF95" w14:textId="77777777" w:rsidR="008C2A77" w:rsidRPr="008C2A77" w:rsidRDefault="008C2A77" w:rsidP="008C2A77">
      <w:pPr>
        <w:bidi/>
        <w:jc w:val="both"/>
        <w:rPr>
          <w:rFonts w:cs="David" w:hint="cs"/>
          <w:rtl/>
        </w:rPr>
      </w:pPr>
      <w:r w:rsidRPr="008C2A77">
        <w:rPr>
          <w:rFonts w:cs="David" w:hint="cs"/>
          <w:u w:val="single"/>
          <w:rtl/>
        </w:rPr>
        <w:t>ארבל אסטרחן:</w:t>
      </w:r>
    </w:p>
    <w:p w14:paraId="70BFD7DC" w14:textId="77777777" w:rsidR="008C2A77" w:rsidRPr="008C2A77" w:rsidRDefault="008C2A77" w:rsidP="008C2A77">
      <w:pPr>
        <w:bidi/>
        <w:jc w:val="both"/>
        <w:rPr>
          <w:rFonts w:cs="David" w:hint="cs"/>
          <w:rtl/>
        </w:rPr>
      </w:pPr>
    </w:p>
    <w:p w14:paraId="0AC8FFDF" w14:textId="77777777" w:rsidR="008C2A77" w:rsidRPr="008C2A77" w:rsidRDefault="008C2A77" w:rsidP="008C2A77">
      <w:pPr>
        <w:bidi/>
        <w:jc w:val="both"/>
        <w:rPr>
          <w:rFonts w:cs="David" w:hint="cs"/>
          <w:rtl/>
        </w:rPr>
      </w:pPr>
      <w:r w:rsidRPr="008C2A77">
        <w:rPr>
          <w:rFonts w:cs="David" w:hint="cs"/>
          <w:rtl/>
        </w:rPr>
        <w:tab/>
        <w:t>איזו כהונה אתה רוצה להפקיע, בכנסת או בגוף השני?</w:t>
      </w:r>
    </w:p>
    <w:p w14:paraId="5C0CC5AF" w14:textId="77777777" w:rsidR="008C2A77" w:rsidRPr="008C2A77" w:rsidRDefault="008C2A77" w:rsidP="008C2A77">
      <w:pPr>
        <w:bidi/>
        <w:jc w:val="both"/>
        <w:rPr>
          <w:rFonts w:cs="David" w:hint="cs"/>
          <w:rtl/>
        </w:rPr>
      </w:pPr>
    </w:p>
    <w:p w14:paraId="7108A2D6" w14:textId="77777777" w:rsidR="008C2A77" w:rsidRPr="008C2A77" w:rsidRDefault="008C2A77" w:rsidP="008C2A77">
      <w:pPr>
        <w:bidi/>
        <w:jc w:val="both"/>
        <w:rPr>
          <w:rFonts w:cs="David" w:hint="cs"/>
          <w:rtl/>
        </w:rPr>
      </w:pPr>
      <w:r w:rsidRPr="008C2A77">
        <w:rPr>
          <w:rFonts w:cs="David" w:hint="cs"/>
          <w:u w:val="single"/>
          <w:rtl/>
        </w:rPr>
        <w:t>דוד רותם:</w:t>
      </w:r>
    </w:p>
    <w:p w14:paraId="735BEAE5" w14:textId="77777777" w:rsidR="008C2A77" w:rsidRPr="008C2A77" w:rsidRDefault="008C2A77" w:rsidP="008C2A77">
      <w:pPr>
        <w:bidi/>
        <w:jc w:val="both"/>
        <w:rPr>
          <w:rFonts w:cs="David" w:hint="cs"/>
          <w:rtl/>
        </w:rPr>
      </w:pPr>
    </w:p>
    <w:p w14:paraId="284F3679" w14:textId="77777777" w:rsidR="008C2A77" w:rsidRPr="008C2A77" w:rsidRDefault="008C2A77" w:rsidP="008C2A77">
      <w:pPr>
        <w:bidi/>
        <w:jc w:val="both"/>
        <w:rPr>
          <w:rFonts w:cs="David" w:hint="cs"/>
          <w:rtl/>
        </w:rPr>
      </w:pPr>
      <w:r w:rsidRPr="008C2A77">
        <w:rPr>
          <w:rFonts w:cs="David" w:hint="cs"/>
          <w:rtl/>
        </w:rPr>
        <w:tab/>
        <w:t>בגוף השני. ודאי בגוף השני. להיות יושב ראש ועד עובדים זה לא שווה להיות חבר כנסת.</w:t>
      </w:r>
    </w:p>
    <w:p w14:paraId="01E98D5D" w14:textId="77777777" w:rsidR="008C2A77" w:rsidRPr="008C2A77" w:rsidRDefault="008C2A77" w:rsidP="008C2A77">
      <w:pPr>
        <w:bidi/>
        <w:jc w:val="both"/>
        <w:rPr>
          <w:rFonts w:cs="David" w:hint="cs"/>
          <w:rtl/>
        </w:rPr>
      </w:pPr>
    </w:p>
    <w:p w14:paraId="77E0CE3F" w14:textId="77777777" w:rsidR="008C2A77" w:rsidRPr="008C2A77" w:rsidRDefault="008C2A77" w:rsidP="008C2A77">
      <w:pPr>
        <w:bidi/>
        <w:jc w:val="both"/>
        <w:rPr>
          <w:rFonts w:cs="David" w:hint="cs"/>
          <w:rtl/>
        </w:rPr>
      </w:pPr>
      <w:r w:rsidRPr="008C2A77">
        <w:rPr>
          <w:rFonts w:cs="David" w:hint="cs"/>
          <w:u w:val="single"/>
          <w:rtl/>
        </w:rPr>
        <w:t>ארבל אסטרחן:</w:t>
      </w:r>
    </w:p>
    <w:p w14:paraId="06554034" w14:textId="77777777" w:rsidR="008C2A77" w:rsidRPr="008C2A77" w:rsidRDefault="008C2A77" w:rsidP="008C2A77">
      <w:pPr>
        <w:bidi/>
        <w:jc w:val="both"/>
        <w:rPr>
          <w:rFonts w:cs="David" w:hint="cs"/>
          <w:rtl/>
        </w:rPr>
      </w:pPr>
    </w:p>
    <w:p w14:paraId="0F8CB1EE" w14:textId="77777777" w:rsidR="008C2A77" w:rsidRPr="008C2A77" w:rsidRDefault="008C2A77" w:rsidP="008C2A77">
      <w:pPr>
        <w:bidi/>
        <w:jc w:val="both"/>
        <w:rPr>
          <w:rFonts w:cs="David" w:hint="cs"/>
          <w:rtl/>
        </w:rPr>
      </w:pPr>
      <w:r w:rsidRPr="008C2A77">
        <w:rPr>
          <w:rFonts w:cs="David" w:hint="cs"/>
          <w:rtl/>
        </w:rPr>
        <w:tab/>
        <w:t xml:space="preserve">אני לא יודעת אם החוק יכול להפקיע מכהונה באיזושהי עמותה פרטית. מי ידע שפקעה הכהונה? </w:t>
      </w:r>
    </w:p>
    <w:p w14:paraId="2392C34A" w14:textId="77777777" w:rsidR="008C2A77" w:rsidRPr="008C2A77" w:rsidRDefault="008C2A77" w:rsidP="008C2A77">
      <w:pPr>
        <w:bidi/>
        <w:jc w:val="both"/>
        <w:rPr>
          <w:rFonts w:cs="David" w:hint="cs"/>
          <w:rtl/>
        </w:rPr>
      </w:pPr>
    </w:p>
    <w:p w14:paraId="505AC0D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4A461C7" w14:textId="77777777" w:rsidR="008C2A77" w:rsidRPr="008C2A77" w:rsidRDefault="008C2A77" w:rsidP="008C2A77">
      <w:pPr>
        <w:bidi/>
        <w:jc w:val="both"/>
        <w:rPr>
          <w:rFonts w:cs="David" w:hint="cs"/>
          <w:rtl/>
        </w:rPr>
      </w:pPr>
    </w:p>
    <w:p w14:paraId="7147E42F" w14:textId="77777777" w:rsidR="008C2A77" w:rsidRPr="008C2A77" w:rsidRDefault="008C2A77" w:rsidP="008C2A77">
      <w:pPr>
        <w:bidi/>
        <w:jc w:val="both"/>
        <w:rPr>
          <w:rFonts w:cs="David" w:hint="cs"/>
          <w:rtl/>
        </w:rPr>
      </w:pPr>
      <w:r w:rsidRPr="008C2A77">
        <w:rPr>
          <w:rFonts w:cs="David" w:hint="cs"/>
          <w:rtl/>
        </w:rPr>
        <w:tab/>
        <w:t>אתה בעצם אומר שתשים נייר שבתום שישה חודשים אתה תתפטר אלא אם כן במהלך ששת החודשים האלה תעמוד בכללים שמוצעים כאן בוועדת האתיקה.</w:t>
      </w:r>
    </w:p>
    <w:p w14:paraId="6E09D78E" w14:textId="77777777" w:rsidR="008C2A77" w:rsidRPr="008C2A77" w:rsidRDefault="008C2A77" w:rsidP="008C2A77">
      <w:pPr>
        <w:bidi/>
        <w:jc w:val="both"/>
        <w:rPr>
          <w:rFonts w:cs="David" w:hint="cs"/>
          <w:rtl/>
        </w:rPr>
      </w:pPr>
    </w:p>
    <w:p w14:paraId="0A9F65CA" w14:textId="77777777" w:rsidR="008C2A77" w:rsidRPr="008C2A77" w:rsidRDefault="008C2A77" w:rsidP="008C2A77">
      <w:pPr>
        <w:bidi/>
        <w:jc w:val="both"/>
        <w:rPr>
          <w:rFonts w:cs="David" w:hint="cs"/>
          <w:rtl/>
        </w:rPr>
      </w:pPr>
      <w:r w:rsidRPr="008C2A77">
        <w:rPr>
          <w:rFonts w:cs="David" w:hint="cs"/>
          <w:u w:val="single"/>
          <w:rtl/>
        </w:rPr>
        <w:t>דוד רותם:</w:t>
      </w:r>
    </w:p>
    <w:p w14:paraId="2010ABF5" w14:textId="77777777" w:rsidR="008C2A77" w:rsidRPr="008C2A77" w:rsidRDefault="008C2A77" w:rsidP="008C2A77">
      <w:pPr>
        <w:bidi/>
        <w:jc w:val="both"/>
        <w:rPr>
          <w:rFonts w:cs="David" w:hint="cs"/>
          <w:rtl/>
        </w:rPr>
      </w:pPr>
    </w:p>
    <w:p w14:paraId="3AA1AAF9" w14:textId="77777777" w:rsidR="008C2A77" w:rsidRPr="008C2A77" w:rsidRDefault="008C2A77" w:rsidP="008C2A77">
      <w:pPr>
        <w:bidi/>
        <w:jc w:val="both"/>
        <w:rPr>
          <w:rFonts w:cs="David" w:hint="cs"/>
          <w:rtl/>
        </w:rPr>
      </w:pPr>
      <w:r w:rsidRPr="008C2A77">
        <w:rPr>
          <w:rFonts w:cs="David" w:hint="cs"/>
          <w:rtl/>
        </w:rPr>
        <w:tab/>
        <w:t>לא. אני אומר שאוטומטית הכהונה שלך פקעה. אתה לא צריך לכתוב מכתב התפטרות אלא הכהונה שלך פקעה. כמו שאמרנו לגבי רשויות מקומיות.</w:t>
      </w:r>
    </w:p>
    <w:p w14:paraId="6728EB8B" w14:textId="77777777" w:rsidR="008C2A77" w:rsidRPr="008C2A77" w:rsidRDefault="008C2A77" w:rsidP="008C2A77">
      <w:pPr>
        <w:bidi/>
        <w:jc w:val="both"/>
        <w:rPr>
          <w:rFonts w:cs="David" w:hint="cs"/>
          <w:rtl/>
        </w:rPr>
      </w:pPr>
    </w:p>
    <w:p w14:paraId="27E13294" w14:textId="77777777" w:rsidR="008C2A77" w:rsidRPr="008C2A77" w:rsidRDefault="008C2A77" w:rsidP="008C2A77">
      <w:pPr>
        <w:keepLines/>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55E0DA5" w14:textId="77777777" w:rsidR="008C2A77" w:rsidRPr="008C2A77" w:rsidRDefault="008C2A77" w:rsidP="008C2A77">
      <w:pPr>
        <w:keepLines/>
        <w:bidi/>
        <w:jc w:val="both"/>
        <w:rPr>
          <w:rFonts w:cs="David" w:hint="cs"/>
          <w:rtl/>
        </w:rPr>
      </w:pPr>
    </w:p>
    <w:p w14:paraId="043E1710" w14:textId="77777777" w:rsidR="008C2A77" w:rsidRPr="008C2A77" w:rsidRDefault="008C2A77" w:rsidP="008C2A77">
      <w:pPr>
        <w:keepLines/>
        <w:bidi/>
        <w:jc w:val="both"/>
        <w:rPr>
          <w:rFonts w:cs="David" w:hint="cs"/>
          <w:rtl/>
        </w:rPr>
      </w:pPr>
      <w:r w:rsidRPr="008C2A77">
        <w:rPr>
          <w:rFonts w:cs="David" w:hint="cs"/>
          <w:rtl/>
        </w:rPr>
        <w:tab/>
        <w:t>בוא נראה את זה בעיניים של החיים. מישהו חבר בעמותה ובתקנון של העמותה כתוב שאם היושב ראש התפטר או החבר התפטר, צריך למנות מישהו אחר במקומו, אבל בעצם אומרים לך שאנחנו מאוד רוצים שתלך לוועדת האתיקה ותביא אישור כי אנחנו חושבים שטוב שתישאר אצלנו. אז לכאורה הוא כבר התפטר.</w:t>
      </w:r>
    </w:p>
    <w:p w14:paraId="5D07630E" w14:textId="77777777" w:rsidR="008C2A77" w:rsidRPr="008C2A77" w:rsidRDefault="008C2A77" w:rsidP="008C2A77">
      <w:pPr>
        <w:bidi/>
        <w:jc w:val="both"/>
        <w:rPr>
          <w:rFonts w:cs="David" w:hint="cs"/>
          <w:rtl/>
        </w:rPr>
      </w:pPr>
    </w:p>
    <w:p w14:paraId="7F6FEA4C" w14:textId="77777777" w:rsidR="008C2A77" w:rsidRPr="008C2A77" w:rsidRDefault="008C2A77" w:rsidP="008C2A77">
      <w:pPr>
        <w:bidi/>
        <w:jc w:val="both"/>
        <w:rPr>
          <w:rFonts w:cs="David" w:hint="cs"/>
          <w:rtl/>
        </w:rPr>
      </w:pPr>
      <w:r w:rsidRPr="008C2A77">
        <w:rPr>
          <w:rFonts w:cs="David" w:hint="cs"/>
          <w:u w:val="single"/>
          <w:rtl/>
        </w:rPr>
        <w:t>דוד רותם:</w:t>
      </w:r>
    </w:p>
    <w:p w14:paraId="037C5A20" w14:textId="77777777" w:rsidR="008C2A77" w:rsidRPr="008C2A77" w:rsidRDefault="008C2A77" w:rsidP="008C2A77">
      <w:pPr>
        <w:bidi/>
        <w:jc w:val="both"/>
        <w:rPr>
          <w:rFonts w:cs="David" w:hint="cs"/>
          <w:rtl/>
        </w:rPr>
      </w:pPr>
    </w:p>
    <w:p w14:paraId="549A427C" w14:textId="77777777" w:rsidR="008C2A77" w:rsidRPr="008C2A77" w:rsidRDefault="008C2A77" w:rsidP="008C2A77">
      <w:pPr>
        <w:bidi/>
        <w:jc w:val="both"/>
        <w:rPr>
          <w:rFonts w:cs="David" w:hint="cs"/>
          <w:rtl/>
        </w:rPr>
      </w:pPr>
      <w:r w:rsidRPr="008C2A77">
        <w:rPr>
          <w:rFonts w:cs="David" w:hint="cs"/>
          <w:rtl/>
        </w:rPr>
        <w:tab/>
        <w:t>לא, הוא לא התפטר. שישה חודשים אחרי שהוא מונה לכנסת, יש לו שישה חודשים לפנות לוועדת האתיקה ולקבל היתר.</w:t>
      </w:r>
    </w:p>
    <w:p w14:paraId="3CF5661D" w14:textId="77777777" w:rsidR="008C2A77" w:rsidRPr="008C2A77" w:rsidRDefault="008C2A77" w:rsidP="008C2A77">
      <w:pPr>
        <w:bidi/>
        <w:jc w:val="both"/>
        <w:rPr>
          <w:rFonts w:cs="David" w:hint="cs"/>
          <w:rtl/>
        </w:rPr>
      </w:pPr>
    </w:p>
    <w:p w14:paraId="2D5B42E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1233027" w14:textId="77777777" w:rsidR="008C2A77" w:rsidRPr="008C2A77" w:rsidRDefault="008C2A77" w:rsidP="008C2A77">
      <w:pPr>
        <w:bidi/>
        <w:jc w:val="both"/>
        <w:rPr>
          <w:rFonts w:cs="David" w:hint="cs"/>
          <w:rtl/>
        </w:rPr>
      </w:pPr>
    </w:p>
    <w:p w14:paraId="5DFB0888" w14:textId="77777777" w:rsidR="008C2A77" w:rsidRPr="008C2A77" w:rsidRDefault="008C2A77" w:rsidP="008C2A77">
      <w:pPr>
        <w:bidi/>
        <w:jc w:val="both"/>
        <w:rPr>
          <w:rFonts w:cs="David" w:hint="cs"/>
          <w:rtl/>
        </w:rPr>
      </w:pPr>
      <w:r w:rsidRPr="008C2A77">
        <w:rPr>
          <w:rFonts w:cs="David" w:hint="cs"/>
          <w:rtl/>
        </w:rPr>
        <w:tab/>
        <w:t>אבל יש לו התפטרות אוטומטית. עם זה אין לי בעיה.</w:t>
      </w:r>
    </w:p>
    <w:p w14:paraId="02832460" w14:textId="77777777" w:rsidR="008C2A77" w:rsidRPr="008C2A77" w:rsidRDefault="008C2A77" w:rsidP="008C2A77">
      <w:pPr>
        <w:bidi/>
        <w:jc w:val="both"/>
        <w:rPr>
          <w:rFonts w:cs="David" w:hint="cs"/>
          <w:rtl/>
        </w:rPr>
      </w:pPr>
    </w:p>
    <w:p w14:paraId="7C17179E" w14:textId="77777777" w:rsidR="008C2A77" w:rsidRPr="008C2A77" w:rsidRDefault="008C2A77" w:rsidP="008C2A77">
      <w:pPr>
        <w:bidi/>
        <w:jc w:val="both"/>
        <w:rPr>
          <w:rFonts w:cs="David" w:hint="cs"/>
          <w:rtl/>
        </w:rPr>
      </w:pPr>
      <w:r w:rsidRPr="008C2A77">
        <w:rPr>
          <w:rFonts w:cs="David" w:hint="cs"/>
          <w:u w:val="single"/>
          <w:rtl/>
        </w:rPr>
        <w:t>סוזי נבות:</w:t>
      </w:r>
    </w:p>
    <w:p w14:paraId="1CF1F0B4" w14:textId="77777777" w:rsidR="008C2A77" w:rsidRPr="008C2A77" w:rsidRDefault="008C2A77" w:rsidP="008C2A77">
      <w:pPr>
        <w:bidi/>
        <w:jc w:val="both"/>
        <w:rPr>
          <w:rFonts w:cs="David" w:hint="cs"/>
          <w:rtl/>
        </w:rPr>
      </w:pPr>
    </w:p>
    <w:p w14:paraId="08ABEDF4" w14:textId="77777777" w:rsidR="008C2A77" w:rsidRPr="008C2A77" w:rsidRDefault="008C2A77" w:rsidP="008C2A77">
      <w:pPr>
        <w:bidi/>
        <w:jc w:val="both"/>
        <w:rPr>
          <w:rFonts w:cs="David" w:hint="cs"/>
          <w:rtl/>
        </w:rPr>
      </w:pPr>
      <w:r w:rsidRPr="008C2A77">
        <w:rPr>
          <w:rFonts w:cs="David" w:hint="cs"/>
          <w:rtl/>
        </w:rPr>
        <w:tab/>
        <w:t>בתנאי שמשך הזמן ייקבע בהתאם למשך הזמן שהוועדה הציעה. הוועדה הציעה לקצר את אתם ששת החודשים.</w:t>
      </w:r>
    </w:p>
    <w:p w14:paraId="46D464D5" w14:textId="77777777" w:rsidR="008C2A77" w:rsidRPr="008C2A77" w:rsidRDefault="008C2A77" w:rsidP="008C2A77">
      <w:pPr>
        <w:bidi/>
        <w:jc w:val="both"/>
        <w:rPr>
          <w:rFonts w:cs="David" w:hint="cs"/>
          <w:rtl/>
        </w:rPr>
      </w:pPr>
    </w:p>
    <w:p w14:paraId="5D2D2C4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9076A2B" w14:textId="77777777" w:rsidR="008C2A77" w:rsidRPr="008C2A77" w:rsidRDefault="008C2A77" w:rsidP="008C2A77">
      <w:pPr>
        <w:bidi/>
        <w:jc w:val="both"/>
        <w:rPr>
          <w:rFonts w:cs="David" w:hint="cs"/>
          <w:rtl/>
        </w:rPr>
      </w:pPr>
    </w:p>
    <w:p w14:paraId="1C80C213" w14:textId="77777777" w:rsidR="008C2A77" w:rsidRPr="008C2A77" w:rsidRDefault="008C2A77" w:rsidP="008C2A77">
      <w:pPr>
        <w:bidi/>
        <w:jc w:val="both"/>
        <w:rPr>
          <w:rFonts w:cs="David" w:hint="cs"/>
          <w:rtl/>
        </w:rPr>
      </w:pPr>
      <w:r w:rsidRPr="008C2A77">
        <w:rPr>
          <w:rFonts w:cs="David" w:hint="cs"/>
          <w:rtl/>
        </w:rPr>
        <w:tab/>
        <w:t>כן, יש שם איזה מנגנון.</w:t>
      </w:r>
    </w:p>
    <w:p w14:paraId="12A20D33" w14:textId="77777777" w:rsidR="008C2A77" w:rsidRPr="008C2A77" w:rsidRDefault="008C2A77" w:rsidP="008C2A77">
      <w:pPr>
        <w:bidi/>
        <w:jc w:val="both"/>
        <w:rPr>
          <w:rFonts w:cs="David" w:hint="cs"/>
          <w:rtl/>
        </w:rPr>
      </w:pPr>
    </w:p>
    <w:p w14:paraId="6DE11D24" w14:textId="77777777" w:rsidR="008C2A77" w:rsidRPr="008C2A77" w:rsidRDefault="008C2A77" w:rsidP="008C2A77">
      <w:pPr>
        <w:bidi/>
        <w:jc w:val="both"/>
        <w:rPr>
          <w:rFonts w:cs="David" w:hint="cs"/>
          <w:rtl/>
        </w:rPr>
      </w:pPr>
      <w:r w:rsidRPr="008C2A77">
        <w:rPr>
          <w:rFonts w:cs="David" w:hint="cs"/>
          <w:u w:val="single"/>
          <w:rtl/>
        </w:rPr>
        <w:t>סוזי נבות:</w:t>
      </w:r>
    </w:p>
    <w:p w14:paraId="7027D015" w14:textId="77777777" w:rsidR="008C2A77" w:rsidRPr="008C2A77" w:rsidRDefault="008C2A77" w:rsidP="008C2A77">
      <w:pPr>
        <w:bidi/>
        <w:jc w:val="both"/>
        <w:rPr>
          <w:rFonts w:cs="David" w:hint="cs"/>
          <w:rtl/>
        </w:rPr>
      </w:pPr>
    </w:p>
    <w:p w14:paraId="4266A5F2" w14:textId="77777777" w:rsidR="008C2A77" w:rsidRPr="008C2A77" w:rsidRDefault="008C2A77" w:rsidP="008C2A77">
      <w:pPr>
        <w:bidi/>
        <w:jc w:val="both"/>
        <w:rPr>
          <w:rFonts w:cs="David" w:hint="cs"/>
          <w:rtl/>
        </w:rPr>
      </w:pPr>
      <w:r w:rsidRPr="008C2A77">
        <w:rPr>
          <w:rFonts w:cs="David" w:hint="cs"/>
          <w:rtl/>
        </w:rPr>
        <w:tab/>
        <w:t>שיחול אותו מנגנון ולא יהיה מנגנון שונה.</w:t>
      </w:r>
    </w:p>
    <w:p w14:paraId="76F9198A" w14:textId="77777777" w:rsidR="008C2A77" w:rsidRPr="008C2A77" w:rsidRDefault="008C2A77" w:rsidP="008C2A77">
      <w:pPr>
        <w:bidi/>
        <w:jc w:val="both"/>
        <w:rPr>
          <w:rFonts w:cs="David" w:hint="cs"/>
          <w:rtl/>
        </w:rPr>
      </w:pPr>
    </w:p>
    <w:p w14:paraId="4D55C129" w14:textId="77777777" w:rsidR="008C2A77" w:rsidRPr="008C2A77" w:rsidRDefault="008C2A77" w:rsidP="008C2A77">
      <w:pPr>
        <w:bidi/>
        <w:jc w:val="both"/>
        <w:rPr>
          <w:rFonts w:cs="David" w:hint="cs"/>
          <w:rtl/>
        </w:rPr>
      </w:pPr>
      <w:r w:rsidRPr="008C2A77">
        <w:rPr>
          <w:rFonts w:cs="David" w:hint="cs"/>
          <w:u w:val="single"/>
          <w:rtl/>
        </w:rPr>
        <w:t>דוד רותם:</w:t>
      </w:r>
    </w:p>
    <w:p w14:paraId="6DE02FD0" w14:textId="77777777" w:rsidR="008C2A77" w:rsidRPr="008C2A77" w:rsidRDefault="008C2A77" w:rsidP="008C2A77">
      <w:pPr>
        <w:bidi/>
        <w:jc w:val="both"/>
        <w:rPr>
          <w:rFonts w:cs="David" w:hint="cs"/>
          <w:rtl/>
        </w:rPr>
      </w:pPr>
    </w:p>
    <w:p w14:paraId="4C972A4F" w14:textId="77777777" w:rsidR="008C2A77" w:rsidRPr="008C2A77" w:rsidRDefault="008C2A77" w:rsidP="008C2A77">
      <w:pPr>
        <w:bidi/>
        <w:jc w:val="both"/>
        <w:rPr>
          <w:rFonts w:cs="David" w:hint="cs"/>
          <w:rtl/>
        </w:rPr>
      </w:pPr>
      <w:r w:rsidRPr="008C2A77">
        <w:rPr>
          <w:rFonts w:cs="David" w:hint="cs"/>
          <w:rtl/>
        </w:rPr>
        <w:tab/>
        <w:t>אני עוד לא רואה שמשנים את החוק.</w:t>
      </w:r>
    </w:p>
    <w:p w14:paraId="5E3EFA54" w14:textId="77777777" w:rsidR="008C2A77" w:rsidRPr="008C2A77" w:rsidRDefault="008C2A77" w:rsidP="008C2A77">
      <w:pPr>
        <w:bidi/>
        <w:jc w:val="both"/>
        <w:rPr>
          <w:rFonts w:cs="David" w:hint="cs"/>
          <w:rtl/>
        </w:rPr>
      </w:pPr>
    </w:p>
    <w:p w14:paraId="31165C5B" w14:textId="77777777" w:rsidR="008C2A77" w:rsidRPr="008C2A77" w:rsidRDefault="008C2A77" w:rsidP="008C2A77">
      <w:pPr>
        <w:bidi/>
        <w:jc w:val="both"/>
        <w:rPr>
          <w:rFonts w:cs="David" w:hint="cs"/>
          <w:rtl/>
        </w:rPr>
      </w:pPr>
      <w:r w:rsidRPr="008C2A77">
        <w:rPr>
          <w:rFonts w:cs="David" w:hint="cs"/>
          <w:u w:val="single"/>
          <w:rtl/>
        </w:rPr>
        <w:t>ארבל אסטרחן:</w:t>
      </w:r>
    </w:p>
    <w:p w14:paraId="41E1E1DB" w14:textId="77777777" w:rsidR="008C2A77" w:rsidRPr="008C2A77" w:rsidRDefault="008C2A77" w:rsidP="008C2A77">
      <w:pPr>
        <w:bidi/>
        <w:jc w:val="both"/>
        <w:rPr>
          <w:rFonts w:cs="David" w:hint="cs"/>
          <w:rtl/>
        </w:rPr>
      </w:pPr>
    </w:p>
    <w:p w14:paraId="11A25D63" w14:textId="77777777" w:rsidR="008C2A77" w:rsidRPr="008C2A77" w:rsidRDefault="008C2A77" w:rsidP="008C2A77">
      <w:pPr>
        <w:bidi/>
        <w:jc w:val="both"/>
        <w:rPr>
          <w:rFonts w:cs="David" w:hint="cs"/>
          <w:rtl/>
        </w:rPr>
      </w:pPr>
      <w:r w:rsidRPr="008C2A77">
        <w:rPr>
          <w:rFonts w:cs="David" w:hint="cs"/>
          <w:rtl/>
        </w:rPr>
        <w:tab/>
        <w:t>דיברנו על שלושה ואפשר להאריך בשלושה חודשים נוספים.</w:t>
      </w:r>
    </w:p>
    <w:p w14:paraId="1CE555BD" w14:textId="77777777" w:rsidR="008C2A77" w:rsidRPr="008C2A77" w:rsidRDefault="008C2A77" w:rsidP="008C2A77">
      <w:pPr>
        <w:bidi/>
        <w:jc w:val="both"/>
        <w:rPr>
          <w:rFonts w:cs="David" w:hint="cs"/>
          <w:rtl/>
        </w:rPr>
      </w:pPr>
    </w:p>
    <w:p w14:paraId="25170509" w14:textId="77777777" w:rsidR="008C2A77" w:rsidRPr="008C2A77" w:rsidRDefault="008C2A77" w:rsidP="008C2A77">
      <w:pPr>
        <w:bidi/>
        <w:jc w:val="both"/>
        <w:rPr>
          <w:rFonts w:cs="David" w:hint="cs"/>
          <w:rtl/>
        </w:rPr>
      </w:pPr>
      <w:r w:rsidRPr="008C2A77">
        <w:rPr>
          <w:rFonts w:cs="David" w:hint="cs"/>
          <w:u w:val="single"/>
          <w:rtl/>
        </w:rPr>
        <w:t>סוזי נבות:</w:t>
      </w:r>
    </w:p>
    <w:p w14:paraId="7F28E7C8" w14:textId="77777777" w:rsidR="008C2A77" w:rsidRPr="008C2A77" w:rsidRDefault="008C2A77" w:rsidP="008C2A77">
      <w:pPr>
        <w:bidi/>
        <w:jc w:val="both"/>
        <w:rPr>
          <w:rFonts w:cs="David" w:hint="cs"/>
          <w:rtl/>
        </w:rPr>
      </w:pPr>
    </w:p>
    <w:p w14:paraId="5F50E8BA" w14:textId="77777777" w:rsidR="008C2A77" w:rsidRPr="008C2A77" w:rsidRDefault="008C2A77" w:rsidP="008C2A77">
      <w:pPr>
        <w:bidi/>
        <w:jc w:val="both"/>
        <w:rPr>
          <w:rFonts w:cs="David" w:hint="cs"/>
          <w:rtl/>
        </w:rPr>
      </w:pPr>
      <w:r w:rsidRPr="008C2A77">
        <w:rPr>
          <w:rFonts w:cs="David" w:hint="cs"/>
          <w:rtl/>
        </w:rPr>
        <w:tab/>
        <w:t>אין בעיה עם זה.</w:t>
      </w:r>
    </w:p>
    <w:p w14:paraId="3DFD1830" w14:textId="77777777" w:rsidR="008C2A77" w:rsidRPr="008C2A77" w:rsidRDefault="008C2A77" w:rsidP="008C2A77">
      <w:pPr>
        <w:bidi/>
        <w:jc w:val="both"/>
        <w:rPr>
          <w:rFonts w:cs="David" w:hint="cs"/>
          <w:rtl/>
        </w:rPr>
      </w:pPr>
    </w:p>
    <w:p w14:paraId="3195C381" w14:textId="77777777" w:rsidR="008C2A77" w:rsidRPr="008C2A77" w:rsidRDefault="008C2A77" w:rsidP="008C2A77">
      <w:pPr>
        <w:bidi/>
        <w:jc w:val="both"/>
        <w:rPr>
          <w:rFonts w:cs="David" w:hint="cs"/>
          <w:rtl/>
        </w:rPr>
      </w:pPr>
      <w:r w:rsidRPr="008C2A77">
        <w:rPr>
          <w:rFonts w:cs="David" w:hint="cs"/>
          <w:u w:val="single"/>
          <w:rtl/>
        </w:rPr>
        <w:t>ארבל אסטרחן:</w:t>
      </w:r>
    </w:p>
    <w:p w14:paraId="5979EC13" w14:textId="77777777" w:rsidR="008C2A77" w:rsidRPr="008C2A77" w:rsidRDefault="008C2A77" w:rsidP="008C2A77">
      <w:pPr>
        <w:bidi/>
        <w:jc w:val="both"/>
        <w:rPr>
          <w:rFonts w:cs="David" w:hint="cs"/>
          <w:rtl/>
        </w:rPr>
      </w:pPr>
    </w:p>
    <w:p w14:paraId="3562884B" w14:textId="77777777" w:rsidR="008C2A77" w:rsidRPr="008C2A77" w:rsidRDefault="008C2A77" w:rsidP="008C2A77">
      <w:pPr>
        <w:bidi/>
        <w:jc w:val="both"/>
        <w:rPr>
          <w:rFonts w:cs="David" w:hint="cs"/>
          <w:rtl/>
        </w:rPr>
      </w:pPr>
      <w:r w:rsidRPr="008C2A77">
        <w:rPr>
          <w:rFonts w:cs="David" w:hint="cs"/>
          <w:rtl/>
        </w:rPr>
        <w:tab/>
        <w:t>אולי כאן צריך לתת את כל השישה.</w:t>
      </w:r>
    </w:p>
    <w:p w14:paraId="20137499" w14:textId="77777777" w:rsidR="008C2A77" w:rsidRPr="008C2A77" w:rsidRDefault="008C2A77" w:rsidP="008C2A77">
      <w:pPr>
        <w:bidi/>
        <w:jc w:val="both"/>
        <w:rPr>
          <w:rFonts w:cs="David" w:hint="cs"/>
          <w:rtl/>
        </w:rPr>
      </w:pPr>
    </w:p>
    <w:p w14:paraId="256CD2C6" w14:textId="77777777" w:rsidR="008C2A77" w:rsidRPr="008C2A77" w:rsidRDefault="008C2A77" w:rsidP="008C2A77">
      <w:pPr>
        <w:bidi/>
        <w:jc w:val="both"/>
        <w:rPr>
          <w:rFonts w:cs="David" w:hint="cs"/>
          <w:rtl/>
        </w:rPr>
      </w:pPr>
      <w:r w:rsidRPr="008C2A77">
        <w:rPr>
          <w:rFonts w:cs="David" w:hint="cs"/>
          <w:u w:val="single"/>
          <w:rtl/>
        </w:rPr>
        <w:t>דוד רותם:</w:t>
      </w:r>
    </w:p>
    <w:p w14:paraId="5ADEAA74" w14:textId="77777777" w:rsidR="008C2A77" w:rsidRPr="008C2A77" w:rsidRDefault="008C2A77" w:rsidP="008C2A77">
      <w:pPr>
        <w:bidi/>
        <w:jc w:val="both"/>
        <w:rPr>
          <w:rFonts w:cs="David" w:hint="cs"/>
          <w:rtl/>
        </w:rPr>
      </w:pPr>
    </w:p>
    <w:p w14:paraId="2B3E0AA5" w14:textId="77777777" w:rsidR="008C2A77" w:rsidRPr="008C2A77" w:rsidRDefault="008C2A77" w:rsidP="008C2A77">
      <w:pPr>
        <w:bidi/>
        <w:jc w:val="both"/>
        <w:rPr>
          <w:rFonts w:cs="David" w:hint="cs"/>
          <w:rtl/>
        </w:rPr>
      </w:pPr>
      <w:r w:rsidRPr="008C2A77">
        <w:rPr>
          <w:rFonts w:cs="David" w:hint="cs"/>
          <w:rtl/>
        </w:rPr>
        <w:tab/>
        <w:t>נכון.</w:t>
      </w:r>
    </w:p>
    <w:p w14:paraId="062B2201" w14:textId="77777777" w:rsidR="008C2A77" w:rsidRPr="008C2A77" w:rsidRDefault="008C2A77" w:rsidP="008C2A77">
      <w:pPr>
        <w:bidi/>
        <w:jc w:val="both"/>
        <w:rPr>
          <w:rFonts w:cs="David" w:hint="cs"/>
          <w:rtl/>
        </w:rPr>
      </w:pPr>
    </w:p>
    <w:p w14:paraId="3FC42D7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4113BC5" w14:textId="77777777" w:rsidR="008C2A77" w:rsidRPr="008C2A77" w:rsidRDefault="008C2A77" w:rsidP="008C2A77">
      <w:pPr>
        <w:bidi/>
        <w:jc w:val="both"/>
        <w:rPr>
          <w:rFonts w:cs="David" w:hint="cs"/>
          <w:rtl/>
        </w:rPr>
      </w:pPr>
    </w:p>
    <w:p w14:paraId="042ED2FB" w14:textId="77777777" w:rsidR="008C2A77" w:rsidRPr="008C2A77" w:rsidRDefault="008C2A77" w:rsidP="008C2A77">
      <w:pPr>
        <w:bidi/>
        <w:jc w:val="both"/>
        <w:rPr>
          <w:rFonts w:cs="David" w:hint="cs"/>
          <w:rtl/>
        </w:rPr>
      </w:pPr>
      <w:r w:rsidRPr="008C2A77">
        <w:rPr>
          <w:rFonts w:cs="David" w:hint="cs"/>
          <w:rtl/>
        </w:rPr>
        <w:tab/>
        <w:t>זה עשינו בעיסוק נוסף, שם קיצרנו. כאן זה לא עיסוק נוסף. אנחנו נותנים שישה חודשים לאדם להמשיך לנהל עסק ועד היום אנחנו אומרים שישה חודשים בעיסוק נוסף, כשהוא חבר כנסת חדש, ואני לא חושב שכאן זה צריך להיות יותר חמור.</w:t>
      </w:r>
    </w:p>
    <w:p w14:paraId="13609591" w14:textId="77777777" w:rsidR="008C2A77" w:rsidRPr="008C2A77" w:rsidRDefault="008C2A77" w:rsidP="008C2A77">
      <w:pPr>
        <w:bidi/>
        <w:jc w:val="both"/>
        <w:rPr>
          <w:rFonts w:cs="David" w:hint="cs"/>
          <w:rtl/>
        </w:rPr>
      </w:pPr>
    </w:p>
    <w:p w14:paraId="7B569FDB" w14:textId="77777777" w:rsidR="008C2A77" w:rsidRPr="008C2A77" w:rsidRDefault="008C2A77" w:rsidP="008C2A77">
      <w:pPr>
        <w:bidi/>
        <w:jc w:val="both"/>
        <w:rPr>
          <w:rFonts w:cs="David" w:hint="cs"/>
          <w:rtl/>
        </w:rPr>
      </w:pPr>
      <w:r w:rsidRPr="008C2A77">
        <w:rPr>
          <w:rFonts w:cs="David" w:hint="cs"/>
          <w:u w:val="single"/>
          <w:rtl/>
        </w:rPr>
        <w:t>דוד רותם:</w:t>
      </w:r>
    </w:p>
    <w:p w14:paraId="453FA000" w14:textId="77777777" w:rsidR="008C2A77" w:rsidRPr="008C2A77" w:rsidRDefault="008C2A77" w:rsidP="008C2A77">
      <w:pPr>
        <w:bidi/>
        <w:jc w:val="both"/>
        <w:rPr>
          <w:rFonts w:cs="David" w:hint="cs"/>
          <w:rtl/>
        </w:rPr>
      </w:pPr>
    </w:p>
    <w:p w14:paraId="34E9FB30" w14:textId="77777777" w:rsidR="008C2A77" w:rsidRPr="008C2A77" w:rsidRDefault="008C2A77" w:rsidP="008C2A77">
      <w:pPr>
        <w:bidi/>
        <w:jc w:val="both"/>
        <w:rPr>
          <w:rFonts w:cs="David" w:hint="cs"/>
          <w:rtl/>
        </w:rPr>
      </w:pPr>
      <w:r w:rsidRPr="008C2A77">
        <w:rPr>
          <w:rFonts w:cs="David" w:hint="cs"/>
          <w:rtl/>
        </w:rPr>
        <w:tab/>
        <w:t>הצעתי שישה חודשים.</w:t>
      </w:r>
    </w:p>
    <w:p w14:paraId="0F563C74" w14:textId="77777777" w:rsidR="008C2A77" w:rsidRPr="008C2A77" w:rsidRDefault="008C2A77" w:rsidP="008C2A77">
      <w:pPr>
        <w:bidi/>
        <w:jc w:val="both"/>
        <w:rPr>
          <w:rFonts w:cs="David" w:hint="cs"/>
          <w:rtl/>
        </w:rPr>
      </w:pPr>
    </w:p>
    <w:p w14:paraId="7A59E3B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581B872" w14:textId="77777777" w:rsidR="008C2A77" w:rsidRPr="008C2A77" w:rsidRDefault="008C2A77" w:rsidP="008C2A77">
      <w:pPr>
        <w:bidi/>
        <w:jc w:val="both"/>
        <w:rPr>
          <w:rFonts w:cs="David" w:hint="cs"/>
          <w:rtl/>
        </w:rPr>
      </w:pPr>
    </w:p>
    <w:p w14:paraId="3C8DED04" w14:textId="77777777" w:rsidR="008C2A77" w:rsidRPr="008C2A77" w:rsidRDefault="008C2A77" w:rsidP="008C2A77">
      <w:pPr>
        <w:bidi/>
        <w:jc w:val="both"/>
        <w:rPr>
          <w:rFonts w:cs="David" w:hint="cs"/>
          <w:rtl/>
        </w:rPr>
      </w:pPr>
      <w:r w:rsidRPr="008C2A77">
        <w:rPr>
          <w:rFonts w:cs="David" w:hint="cs"/>
          <w:rtl/>
        </w:rPr>
        <w:tab/>
        <w:t>כי כאן הייתה הצעה של אולי שלושה ושלושה חודשים. לפעמים לוקח לוועדת האתיקה להיבחר ולהיכנס לתפקידה. שוב, ההנחה היא שמדובר כאן בתפקידים שהם לא של גופים עסקיים ולא ניהוליים.</w:t>
      </w:r>
    </w:p>
    <w:p w14:paraId="2BCA991B" w14:textId="77777777" w:rsidR="008C2A77" w:rsidRPr="008C2A77" w:rsidRDefault="008C2A77" w:rsidP="008C2A77">
      <w:pPr>
        <w:bidi/>
        <w:jc w:val="both"/>
        <w:rPr>
          <w:rFonts w:cs="David" w:hint="cs"/>
          <w:rtl/>
        </w:rPr>
      </w:pPr>
    </w:p>
    <w:p w14:paraId="166074CE" w14:textId="77777777" w:rsidR="008C2A77" w:rsidRPr="008C2A77" w:rsidRDefault="008C2A77" w:rsidP="008C2A77">
      <w:pPr>
        <w:bidi/>
        <w:jc w:val="both"/>
        <w:rPr>
          <w:rFonts w:cs="David" w:hint="cs"/>
          <w:rtl/>
        </w:rPr>
      </w:pPr>
      <w:r w:rsidRPr="008C2A77">
        <w:rPr>
          <w:rFonts w:cs="David" w:hint="cs"/>
          <w:u w:val="single"/>
          <w:rtl/>
        </w:rPr>
        <w:t>סוזי נבות:</w:t>
      </w:r>
    </w:p>
    <w:p w14:paraId="0D6DCE11" w14:textId="77777777" w:rsidR="008C2A77" w:rsidRPr="008C2A77" w:rsidRDefault="008C2A77" w:rsidP="008C2A77">
      <w:pPr>
        <w:bidi/>
        <w:jc w:val="both"/>
        <w:rPr>
          <w:rFonts w:cs="David" w:hint="cs"/>
          <w:rtl/>
        </w:rPr>
      </w:pPr>
    </w:p>
    <w:p w14:paraId="488723BD" w14:textId="77777777" w:rsidR="008C2A77" w:rsidRPr="008C2A77" w:rsidRDefault="008C2A77" w:rsidP="008C2A77">
      <w:pPr>
        <w:bidi/>
        <w:jc w:val="both"/>
        <w:rPr>
          <w:rFonts w:cs="David" w:hint="cs"/>
          <w:rtl/>
        </w:rPr>
      </w:pPr>
      <w:r w:rsidRPr="008C2A77">
        <w:rPr>
          <w:rFonts w:cs="David" w:hint="cs"/>
          <w:rtl/>
        </w:rPr>
        <w:tab/>
        <w:t>הסעיף הזה הוא סעיף שאומר שאדם לא יכהן בתפקיד נבחר או בתפקיד ניהולי בגוף ציבורי.</w:t>
      </w:r>
    </w:p>
    <w:p w14:paraId="0372E108" w14:textId="77777777" w:rsidR="008C2A77" w:rsidRPr="008C2A77" w:rsidRDefault="008C2A77" w:rsidP="008C2A77">
      <w:pPr>
        <w:bidi/>
        <w:jc w:val="both"/>
        <w:rPr>
          <w:rFonts w:cs="David" w:hint="cs"/>
          <w:rtl/>
        </w:rPr>
      </w:pPr>
    </w:p>
    <w:p w14:paraId="692F9B7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26B05FB" w14:textId="77777777" w:rsidR="008C2A77" w:rsidRPr="008C2A77" w:rsidRDefault="008C2A77" w:rsidP="008C2A77">
      <w:pPr>
        <w:bidi/>
        <w:jc w:val="both"/>
        <w:rPr>
          <w:rFonts w:cs="David" w:hint="cs"/>
          <w:rtl/>
        </w:rPr>
      </w:pPr>
    </w:p>
    <w:p w14:paraId="3ED15669" w14:textId="77777777" w:rsidR="008C2A77" w:rsidRPr="008C2A77" w:rsidRDefault="008C2A77" w:rsidP="008C2A77">
      <w:pPr>
        <w:bidi/>
        <w:jc w:val="both"/>
        <w:rPr>
          <w:rFonts w:cs="David" w:hint="cs"/>
          <w:rtl/>
        </w:rPr>
      </w:pPr>
      <w:r w:rsidRPr="008C2A77">
        <w:rPr>
          <w:rFonts w:cs="David" w:hint="cs"/>
          <w:rtl/>
        </w:rPr>
        <w:tab/>
        <w:t xml:space="preserve">לא, ניהולי פוקע. </w:t>
      </w:r>
    </w:p>
    <w:p w14:paraId="7FECC704" w14:textId="77777777" w:rsidR="008C2A77" w:rsidRPr="008C2A77" w:rsidRDefault="008C2A77" w:rsidP="008C2A77">
      <w:pPr>
        <w:bidi/>
        <w:jc w:val="both"/>
        <w:rPr>
          <w:rFonts w:cs="David" w:hint="cs"/>
          <w:rtl/>
        </w:rPr>
      </w:pPr>
    </w:p>
    <w:p w14:paraId="399BF298" w14:textId="77777777" w:rsidR="008C2A77" w:rsidRPr="008C2A77" w:rsidRDefault="008C2A77" w:rsidP="008C2A77">
      <w:pPr>
        <w:bidi/>
        <w:jc w:val="both"/>
        <w:rPr>
          <w:rFonts w:cs="David" w:hint="cs"/>
          <w:rtl/>
        </w:rPr>
      </w:pPr>
      <w:r w:rsidRPr="008C2A77">
        <w:rPr>
          <w:rFonts w:cs="David" w:hint="cs"/>
          <w:u w:val="single"/>
          <w:rtl/>
        </w:rPr>
        <w:t>סוזי נבות:</w:t>
      </w:r>
    </w:p>
    <w:p w14:paraId="2EB67ABA" w14:textId="77777777" w:rsidR="008C2A77" w:rsidRPr="008C2A77" w:rsidRDefault="008C2A77" w:rsidP="008C2A77">
      <w:pPr>
        <w:bidi/>
        <w:jc w:val="both"/>
        <w:rPr>
          <w:rFonts w:cs="David" w:hint="cs"/>
          <w:rtl/>
        </w:rPr>
      </w:pPr>
    </w:p>
    <w:p w14:paraId="298EEC51" w14:textId="77777777" w:rsidR="008C2A77" w:rsidRPr="008C2A77" w:rsidRDefault="008C2A77" w:rsidP="008C2A77">
      <w:pPr>
        <w:bidi/>
        <w:jc w:val="both"/>
        <w:rPr>
          <w:rFonts w:cs="David" w:hint="cs"/>
          <w:rtl/>
        </w:rPr>
      </w:pPr>
      <w:r w:rsidRPr="008C2A77">
        <w:rPr>
          <w:rFonts w:cs="David" w:hint="cs"/>
          <w:rtl/>
        </w:rPr>
        <w:tab/>
        <w:t>זה לא מה שנאמר כאן.</w:t>
      </w:r>
    </w:p>
    <w:p w14:paraId="6B0CA27C" w14:textId="77777777" w:rsidR="008C2A77" w:rsidRPr="008C2A77" w:rsidRDefault="008C2A77" w:rsidP="008C2A77">
      <w:pPr>
        <w:bidi/>
        <w:jc w:val="both"/>
        <w:rPr>
          <w:rFonts w:cs="David" w:hint="cs"/>
          <w:rtl/>
        </w:rPr>
      </w:pPr>
    </w:p>
    <w:p w14:paraId="5EC25EB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1B778A7" w14:textId="77777777" w:rsidR="008C2A77" w:rsidRPr="008C2A77" w:rsidRDefault="008C2A77" w:rsidP="008C2A77">
      <w:pPr>
        <w:bidi/>
        <w:jc w:val="both"/>
        <w:rPr>
          <w:rFonts w:cs="David" w:hint="cs"/>
          <w:rtl/>
        </w:rPr>
      </w:pPr>
    </w:p>
    <w:p w14:paraId="569C7C07" w14:textId="77777777" w:rsidR="008C2A77" w:rsidRPr="008C2A77" w:rsidRDefault="008C2A77" w:rsidP="008C2A77">
      <w:pPr>
        <w:bidi/>
        <w:jc w:val="both"/>
        <w:rPr>
          <w:rFonts w:cs="David" w:hint="cs"/>
          <w:rtl/>
        </w:rPr>
      </w:pPr>
      <w:r w:rsidRPr="008C2A77">
        <w:rPr>
          <w:rFonts w:cs="David" w:hint="cs"/>
          <w:rtl/>
        </w:rPr>
        <w:tab/>
        <w:t>כל היוצא מן הוא לגבי הנבחר ולא הניהולי.</w:t>
      </w:r>
    </w:p>
    <w:p w14:paraId="4C4EFED2" w14:textId="77777777" w:rsidR="008C2A77" w:rsidRPr="008C2A77" w:rsidRDefault="008C2A77" w:rsidP="008C2A77">
      <w:pPr>
        <w:bidi/>
        <w:jc w:val="both"/>
        <w:rPr>
          <w:rFonts w:cs="David" w:hint="cs"/>
          <w:rtl/>
        </w:rPr>
      </w:pPr>
    </w:p>
    <w:p w14:paraId="0D9295CF" w14:textId="77777777" w:rsidR="008C2A77" w:rsidRPr="008C2A77" w:rsidRDefault="008C2A77" w:rsidP="008C2A77">
      <w:pPr>
        <w:bidi/>
        <w:jc w:val="both"/>
        <w:rPr>
          <w:rFonts w:cs="David" w:hint="cs"/>
          <w:rtl/>
        </w:rPr>
      </w:pPr>
      <w:r w:rsidRPr="008C2A77">
        <w:rPr>
          <w:rFonts w:cs="David" w:hint="cs"/>
          <w:u w:val="single"/>
          <w:rtl/>
        </w:rPr>
        <w:t>סוזי נבות:</w:t>
      </w:r>
    </w:p>
    <w:p w14:paraId="4B89DFAB" w14:textId="77777777" w:rsidR="008C2A77" w:rsidRPr="008C2A77" w:rsidRDefault="008C2A77" w:rsidP="008C2A77">
      <w:pPr>
        <w:bidi/>
        <w:jc w:val="both"/>
        <w:rPr>
          <w:rFonts w:cs="David" w:hint="cs"/>
          <w:rtl/>
        </w:rPr>
      </w:pPr>
      <w:r w:rsidRPr="008C2A77">
        <w:rPr>
          <w:rFonts w:cs="David" w:hint="cs"/>
          <w:rtl/>
        </w:rPr>
        <w:tab/>
      </w:r>
    </w:p>
    <w:p w14:paraId="0356892D" w14:textId="77777777" w:rsidR="008C2A77" w:rsidRPr="008C2A77" w:rsidRDefault="008C2A77" w:rsidP="008C2A77">
      <w:pPr>
        <w:bidi/>
        <w:jc w:val="both"/>
        <w:rPr>
          <w:rFonts w:cs="David" w:hint="cs"/>
          <w:rtl/>
        </w:rPr>
      </w:pPr>
      <w:r w:rsidRPr="008C2A77">
        <w:rPr>
          <w:rFonts w:cs="David" w:hint="cs"/>
          <w:rtl/>
        </w:rPr>
        <w:tab/>
        <w:t>היום היוצא מן הכלל הוא גם לגבי הנבחר וגם לגבי הניהולי.</w:t>
      </w:r>
    </w:p>
    <w:p w14:paraId="29D945F6" w14:textId="77777777" w:rsidR="008C2A77" w:rsidRPr="008C2A77" w:rsidRDefault="008C2A77" w:rsidP="008C2A77">
      <w:pPr>
        <w:bidi/>
        <w:jc w:val="both"/>
        <w:rPr>
          <w:rFonts w:cs="David" w:hint="cs"/>
          <w:rtl/>
        </w:rPr>
      </w:pPr>
    </w:p>
    <w:p w14:paraId="0F5DB43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8D6ED75" w14:textId="77777777" w:rsidR="008C2A77" w:rsidRPr="008C2A77" w:rsidRDefault="008C2A77" w:rsidP="008C2A77">
      <w:pPr>
        <w:bidi/>
        <w:jc w:val="both"/>
        <w:rPr>
          <w:rFonts w:cs="David" w:hint="cs"/>
          <w:rtl/>
        </w:rPr>
      </w:pPr>
    </w:p>
    <w:p w14:paraId="08606EAF" w14:textId="77777777" w:rsidR="008C2A77" w:rsidRPr="008C2A77" w:rsidRDefault="008C2A77" w:rsidP="008C2A77">
      <w:pPr>
        <w:bidi/>
        <w:jc w:val="both"/>
        <w:rPr>
          <w:rFonts w:cs="David" w:hint="cs"/>
          <w:rtl/>
        </w:rPr>
      </w:pPr>
      <w:r w:rsidRPr="008C2A77">
        <w:rPr>
          <w:rFonts w:cs="David" w:hint="cs"/>
          <w:rtl/>
        </w:rPr>
        <w:tab/>
        <w:t>אני רוצה לעשות שתי הבחנות ולפי דעתי זה גם עולה מתוך ההצעה שלכם. תפקיד ניהולי, מעבר לשישה חודשים, הוא לא יכול להיות מנהל התזמורת הפילהרמונית וחבר כנסת. ספק אם הוא יכול להיות יושב ראש חבר הנאמנים של התזמורת הפילהרמונית, אבל אם כן, הוא יצטרך לקבל לכך אישור.</w:t>
      </w:r>
    </w:p>
    <w:p w14:paraId="7682E67E" w14:textId="77777777" w:rsidR="008C2A77" w:rsidRPr="008C2A77" w:rsidRDefault="008C2A77" w:rsidP="008C2A77">
      <w:pPr>
        <w:bidi/>
        <w:jc w:val="both"/>
        <w:rPr>
          <w:rFonts w:cs="David" w:hint="cs"/>
          <w:rtl/>
        </w:rPr>
      </w:pPr>
    </w:p>
    <w:p w14:paraId="16D17573" w14:textId="77777777" w:rsidR="008C2A77" w:rsidRPr="008C2A77" w:rsidRDefault="008C2A77" w:rsidP="008C2A77">
      <w:pPr>
        <w:bidi/>
        <w:jc w:val="both"/>
        <w:rPr>
          <w:rFonts w:cs="David" w:hint="cs"/>
          <w:rtl/>
        </w:rPr>
      </w:pPr>
      <w:r w:rsidRPr="008C2A77">
        <w:rPr>
          <w:rFonts w:cs="David" w:hint="cs"/>
          <w:u w:val="single"/>
          <w:rtl/>
        </w:rPr>
        <w:t>ארבל אסטרחן:</w:t>
      </w:r>
    </w:p>
    <w:p w14:paraId="7C93720C" w14:textId="77777777" w:rsidR="008C2A77" w:rsidRPr="008C2A77" w:rsidRDefault="008C2A77" w:rsidP="008C2A77">
      <w:pPr>
        <w:bidi/>
        <w:jc w:val="both"/>
        <w:rPr>
          <w:rFonts w:cs="David" w:hint="cs"/>
          <w:rtl/>
        </w:rPr>
      </w:pPr>
    </w:p>
    <w:p w14:paraId="3F8B3C2F" w14:textId="77777777" w:rsidR="008C2A77" w:rsidRPr="008C2A77" w:rsidRDefault="008C2A77" w:rsidP="008C2A77">
      <w:pPr>
        <w:bidi/>
        <w:jc w:val="both"/>
        <w:rPr>
          <w:rFonts w:cs="David" w:hint="cs"/>
          <w:rtl/>
        </w:rPr>
      </w:pPr>
      <w:r w:rsidRPr="008C2A77">
        <w:rPr>
          <w:rFonts w:cs="David" w:hint="cs"/>
          <w:rtl/>
        </w:rPr>
        <w:tab/>
        <w:t>תפקיד ניהולי גם ועדת זמיר לא הציעה.</w:t>
      </w:r>
    </w:p>
    <w:p w14:paraId="5B909A6F" w14:textId="77777777" w:rsidR="008C2A77" w:rsidRPr="008C2A77" w:rsidRDefault="008C2A77" w:rsidP="008C2A77">
      <w:pPr>
        <w:bidi/>
        <w:jc w:val="both"/>
        <w:rPr>
          <w:rFonts w:cs="David" w:hint="cs"/>
          <w:rtl/>
        </w:rPr>
      </w:pPr>
    </w:p>
    <w:p w14:paraId="5581797A" w14:textId="77777777" w:rsidR="008C2A77" w:rsidRPr="008C2A77" w:rsidRDefault="008C2A77" w:rsidP="008C2A77">
      <w:pPr>
        <w:bidi/>
        <w:jc w:val="both"/>
        <w:rPr>
          <w:rFonts w:cs="David" w:hint="cs"/>
          <w:rtl/>
        </w:rPr>
      </w:pPr>
      <w:r w:rsidRPr="008C2A77">
        <w:rPr>
          <w:rFonts w:cs="David" w:hint="cs"/>
          <w:u w:val="single"/>
          <w:rtl/>
        </w:rPr>
        <w:t>סוזי נבות:</w:t>
      </w:r>
    </w:p>
    <w:p w14:paraId="631E1F66" w14:textId="77777777" w:rsidR="008C2A77" w:rsidRPr="008C2A77" w:rsidRDefault="008C2A77" w:rsidP="008C2A77">
      <w:pPr>
        <w:bidi/>
        <w:jc w:val="both"/>
        <w:rPr>
          <w:rFonts w:cs="David" w:hint="cs"/>
          <w:rtl/>
        </w:rPr>
      </w:pPr>
    </w:p>
    <w:p w14:paraId="15A78358" w14:textId="77777777" w:rsidR="008C2A77" w:rsidRPr="008C2A77" w:rsidRDefault="008C2A77" w:rsidP="008C2A77">
      <w:pPr>
        <w:bidi/>
        <w:jc w:val="both"/>
        <w:rPr>
          <w:rFonts w:cs="David" w:hint="cs"/>
          <w:rtl/>
        </w:rPr>
      </w:pPr>
      <w:r w:rsidRPr="008C2A77">
        <w:rPr>
          <w:rFonts w:cs="David" w:hint="cs"/>
          <w:rtl/>
        </w:rPr>
        <w:tab/>
        <w:t>נכון. 37(ב) מתייחס להחלת החריג על שני התפקידים. מי שנבחר לכנסת ומכהן בתפקיד נבחר או ניהולי, יודיע מראש. הוא צריך להודיע.</w:t>
      </w:r>
    </w:p>
    <w:p w14:paraId="5666810A" w14:textId="77777777" w:rsidR="008C2A77" w:rsidRPr="008C2A77" w:rsidRDefault="008C2A77" w:rsidP="008C2A77">
      <w:pPr>
        <w:bidi/>
        <w:jc w:val="both"/>
        <w:rPr>
          <w:rFonts w:cs="David" w:hint="cs"/>
          <w:rtl/>
        </w:rPr>
      </w:pPr>
    </w:p>
    <w:p w14:paraId="35712DB5"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1F340C2" w14:textId="77777777" w:rsidR="008C2A77" w:rsidRPr="008C2A77" w:rsidRDefault="008C2A77" w:rsidP="008C2A77">
      <w:pPr>
        <w:bidi/>
        <w:jc w:val="both"/>
        <w:rPr>
          <w:rFonts w:cs="David" w:hint="cs"/>
          <w:rtl/>
        </w:rPr>
      </w:pPr>
    </w:p>
    <w:p w14:paraId="7C0841AB" w14:textId="77777777" w:rsidR="008C2A77" w:rsidRPr="008C2A77" w:rsidRDefault="008C2A77" w:rsidP="008C2A77">
      <w:pPr>
        <w:bidi/>
        <w:jc w:val="both"/>
        <w:rPr>
          <w:rFonts w:cs="David" w:hint="cs"/>
          <w:rtl/>
        </w:rPr>
      </w:pPr>
      <w:r w:rsidRPr="008C2A77">
        <w:rPr>
          <w:rFonts w:cs="David" w:hint="cs"/>
          <w:rtl/>
        </w:rPr>
        <w:tab/>
        <w:t>אבל סעיף (ג) עוסק רק בנבחר.</w:t>
      </w:r>
    </w:p>
    <w:p w14:paraId="63CC2C3D" w14:textId="77777777" w:rsidR="008C2A77" w:rsidRPr="008C2A77" w:rsidRDefault="008C2A77" w:rsidP="008C2A77">
      <w:pPr>
        <w:bidi/>
        <w:jc w:val="both"/>
        <w:rPr>
          <w:rFonts w:cs="David" w:hint="cs"/>
          <w:rtl/>
        </w:rPr>
      </w:pPr>
    </w:p>
    <w:p w14:paraId="2ACA0863" w14:textId="77777777" w:rsidR="008C2A77" w:rsidRPr="008C2A77" w:rsidRDefault="008C2A77" w:rsidP="008C2A77">
      <w:pPr>
        <w:bidi/>
        <w:jc w:val="both"/>
        <w:rPr>
          <w:rFonts w:cs="David" w:hint="cs"/>
          <w:rtl/>
        </w:rPr>
      </w:pPr>
      <w:r w:rsidRPr="008C2A77">
        <w:rPr>
          <w:rFonts w:cs="David" w:hint="cs"/>
          <w:u w:val="single"/>
          <w:rtl/>
        </w:rPr>
        <w:t>ארבל אסטרחן:</w:t>
      </w:r>
    </w:p>
    <w:p w14:paraId="23B08AD8" w14:textId="77777777" w:rsidR="008C2A77" w:rsidRPr="008C2A77" w:rsidRDefault="008C2A77" w:rsidP="008C2A77">
      <w:pPr>
        <w:bidi/>
        <w:jc w:val="both"/>
        <w:rPr>
          <w:rFonts w:cs="David" w:hint="cs"/>
          <w:rtl/>
        </w:rPr>
      </w:pPr>
    </w:p>
    <w:p w14:paraId="46CB41E2" w14:textId="77777777" w:rsidR="008C2A77" w:rsidRPr="008C2A77" w:rsidRDefault="008C2A77" w:rsidP="008C2A77">
      <w:pPr>
        <w:bidi/>
        <w:jc w:val="both"/>
        <w:rPr>
          <w:rFonts w:cs="David" w:hint="cs"/>
          <w:rtl/>
        </w:rPr>
      </w:pPr>
      <w:r w:rsidRPr="008C2A77">
        <w:rPr>
          <w:rFonts w:cs="David" w:hint="cs"/>
          <w:rtl/>
        </w:rPr>
        <w:tab/>
        <w:t xml:space="preserve">נכון. </w:t>
      </w:r>
    </w:p>
    <w:p w14:paraId="7EAB4487" w14:textId="77777777" w:rsidR="008C2A77" w:rsidRPr="008C2A77" w:rsidRDefault="008C2A77" w:rsidP="008C2A77">
      <w:pPr>
        <w:bidi/>
        <w:jc w:val="both"/>
        <w:rPr>
          <w:rFonts w:cs="David" w:hint="cs"/>
          <w:rtl/>
        </w:rPr>
      </w:pPr>
    </w:p>
    <w:p w14:paraId="0B70EF8C" w14:textId="77777777" w:rsidR="008C2A77" w:rsidRPr="008C2A77" w:rsidRDefault="008C2A77" w:rsidP="008C2A77">
      <w:pPr>
        <w:bidi/>
        <w:jc w:val="both"/>
        <w:rPr>
          <w:rFonts w:cs="David" w:hint="cs"/>
          <w:rtl/>
        </w:rPr>
      </w:pPr>
      <w:r w:rsidRPr="008C2A77">
        <w:rPr>
          <w:rFonts w:cs="David" w:hint="cs"/>
          <w:u w:val="single"/>
          <w:rtl/>
        </w:rPr>
        <w:t>סוזי נבות:</w:t>
      </w:r>
    </w:p>
    <w:p w14:paraId="06A2951F" w14:textId="77777777" w:rsidR="008C2A77" w:rsidRPr="008C2A77" w:rsidRDefault="008C2A77" w:rsidP="008C2A77">
      <w:pPr>
        <w:bidi/>
        <w:jc w:val="both"/>
        <w:rPr>
          <w:rFonts w:cs="David" w:hint="cs"/>
          <w:rtl/>
        </w:rPr>
      </w:pPr>
    </w:p>
    <w:p w14:paraId="263F6FC6" w14:textId="77777777" w:rsidR="008C2A77" w:rsidRPr="008C2A77" w:rsidRDefault="008C2A77" w:rsidP="008C2A77">
      <w:pPr>
        <w:bidi/>
        <w:jc w:val="both"/>
        <w:rPr>
          <w:rFonts w:cs="David" w:hint="cs"/>
          <w:rtl/>
        </w:rPr>
      </w:pPr>
      <w:r w:rsidRPr="008C2A77">
        <w:rPr>
          <w:rFonts w:cs="David" w:hint="cs"/>
          <w:rtl/>
        </w:rPr>
        <w:tab/>
        <w:t>אני הבנתי שההצעה של חבר הכנסת רותם היא שקודם כל זה לא יודיע מיד על התפטרותו מאותו תפקיד.</w:t>
      </w:r>
    </w:p>
    <w:p w14:paraId="6AAFCA88" w14:textId="77777777" w:rsidR="008C2A77" w:rsidRPr="008C2A77" w:rsidRDefault="008C2A77" w:rsidP="008C2A77">
      <w:pPr>
        <w:bidi/>
        <w:jc w:val="both"/>
        <w:rPr>
          <w:rFonts w:cs="David" w:hint="cs"/>
          <w:rtl/>
        </w:rPr>
      </w:pPr>
    </w:p>
    <w:p w14:paraId="74F9A7CF" w14:textId="77777777" w:rsidR="008C2A77" w:rsidRPr="008C2A77" w:rsidRDefault="008C2A77" w:rsidP="008C2A77">
      <w:pPr>
        <w:bidi/>
        <w:jc w:val="both"/>
        <w:rPr>
          <w:rFonts w:cs="David" w:hint="cs"/>
          <w:rtl/>
        </w:rPr>
      </w:pPr>
      <w:r w:rsidRPr="008C2A77">
        <w:rPr>
          <w:rFonts w:cs="David" w:hint="cs"/>
          <w:u w:val="single"/>
          <w:rtl/>
        </w:rPr>
        <w:t>דוד רותם:</w:t>
      </w:r>
    </w:p>
    <w:p w14:paraId="28A79953" w14:textId="77777777" w:rsidR="008C2A77" w:rsidRPr="008C2A77" w:rsidRDefault="008C2A77" w:rsidP="008C2A77">
      <w:pPr>
        <w:bidi/>
        <w:jc w:val="both"/>
        <w:rPr>
          <w:rFonts w:cs="David" w:hint="cs"/>
          <w:rtl/>
        </w:rPr>
      </w:pPr>
    </w:p>
    <w:p w14:paraId="40B1D8FF" w14:textId="77777777" w:rsidR="008C2A77" w:rsidRPr="008C2A77" w:rsidRDefault="008C2A77" w:rsidP="008C2A77">
      <w:pPr>
        <w:bidi/>
        <w:jc w:val="both"/>
        <w:rPr>
          <w:rFonts w:cs="David" w:hint="cs"/>
          <w:rtl/>
        </w:rPr>
      </w:pPr>
      <w:r w:rsidRPr="008C2A77">
        <w:rPr>
          <w:rFonts w:cs="David" w:hint="cs"/>
          <w:rtl/>
        </w:rPr>
        <w:tab/>
        <w:t>לא. ניהולי פוקע מיד.</w:t>
      </w:r>
    </w:p>
    <w:p w14:paraId="01DE924C" w14:textId="77777777" w:rsidR="008C2A77" w:rsidRPr="008C2A77" w:rsidRDefault="008C2A77" w:rsidP="008C2A77">
      <w:pPr>
        <w:bidi/>
        <w:jc w:val="both"/>
        <w:rPr>
          <w:rFonts w:cs="David" w:hint="cs"/>
          <w:rtl/>
        </w:rPr>
      </w:pPr>
    </w:p>
    <w:p w14:paraId="529F110D" w14:textId="77777777" w:rsidR="008C2A77" w:rsidRPr="008C2A77" w:rsidRDefault="008C2A77" w:rsidP="008C2A77">
      <w:pPr>
        <w:bidi/>
        <w:jc w:val="both"/>
        <w:rPr>
          <w:rFonts w:cs="David" w:hint="cs"/>
          <w:rtl/>
        </w:rPr>
      </w:pPr>
      <w:r w:rsidRPr="008C2A77">
        <w:rPr>
          <w:rFonts w:cs="David" w:hint="cs"/>
          <w:u w:val="single"/>
          <w:rtl/>
        </w:rPr>
        <w:t>ארבל אסטרחן:</w:t>
      </w:r>
    </w:p>
    <w:p w14:paraId="3B5DF658" w14:textId="77777777" w:rsidR="008C2A77" w:rsidRPr="008C2A77" w:rsidRDefault="008C2A77" w:rsidP="008C2A77">
      <w:pPr>
        <w:bidi/>
        <w:jc w:val="both"/>
        <w:rPr>
          <w:rFonts w:cs="David" w:hint="cs"/>
          <w:rtl/>
        </w:rPr>
      </w:pPr>
    </w:p>
    <w:p w14:paraId="1EC0578D" w14:textId="77777777" w:rsidR="008C2A77" w:rsidRPr="008C2A77" w:rsidRDefault="008C2A77" w:rsidP="008C2A77">
      <w:pPr>
        <w:bidi/>
        <w:jc w:val="both"/>
        <w:rPr>
          <w:rFonts w:cs="David" w:hint="cs"/>
          <w:rtl/>
        </w:rPr>
      </w:pPr>
      <w:r w:rsidRPr="008C2A77">
        <w:rPr>
          <w:rFonts w:cs="David" w:hint="cs"/>
          <w:rtl/>
        </w:rPr>
        <w:tab/>
        <w:t>מה זה מיד?</w:t>
      </w:r>
    </w:p>
    <w:p w14:paraId="53EB7DEF" w14:textId="77777777" w:rsidR="008C2A77" w:rsidRPr="008C2A77" w:rsidRDefault="008C2A77" w:rsidP="008C2A77">
      <w:pPr>
        <w:bidi/>
        <w:jc w:val="both"/>
        <w:rPr>
          <w:rFonts w:cs="David" w:hint="cs"/>
          <w:rtl/>
        </w:rPr>
      </w:pPr>
    </w:p>
    <w:p w14:paraId="0C4B1F21" w14:textId="77777777" w:rsidR="008C2A77" w:rsidRPr="008C2A77" w:rsidRDefault="008C2A77" w:rsidP="008C2A77">
      <w:pPr>
        <w:bidi/>
        <w:jc w:val="both"/>
        <w:rPr>
          <w:rFonts w:cs="David" w:hint="cs"/>
          <w:rtl/>
        </w:rPr>
      </w:pPr>
      <w:r w:rsidRPr="008C2A77">
        <w:rPr>
          <w:rFonts w:cs="David" w:hint="cs"/>
          <w:u w:val="single"/>
          <w:rtl/>
        </w:rPr>
        <w:t>דוד רותם:</w:t>
      </w:r>
    </w:p>
    <w:p w14:paraId="38F5FEA5" w14:textId="77777777" w:rsidR="008C2A77" w:rsidRPr="008C2A77" w:rsidRDefault="008C2A77" w:rsidP="008C2A77">
      <w:pPr>
        <w:bidi/>
        <w:jc w:val="both"/>
        <w:rPr>
          <w:rFonts w:cs="David" w:hint="cs"/>
          <w:rtl/>
        </w:rPr>
      </w:pPr>
    </w:p>
    <w:p w14:paraId="5036C89F" w14:textId="77777777" w:rsidR="008C2A77" w:rsidRPr="008C2A77" w:rsidRDefault="008C2A77" w:rsidP="008C2A77">
      <w:pPr>
        <w:bidi/>
        <w:jc w:val="both"/>
        <w:rPr>
          <w:rFonts w:cs="David" w:hint="cs"/>
          <w:rtl/>
        </w:rPr>
      </w:pPr>
      <w:r w:rsidRPr="008C2A77">
        <w:rPr>
          <w:rFonts w:cs="David" w:hint="cs"/>
          <w:rtl/>
        </w:rPr>
        <w:tab/>
        <w:t>ניהולי פוקע עם היבחרו לכנסת. אני לא רוצה גם שוועדת האתיקה תיתן לו אישור. על ניהולי לא יכול להיות.</w:t>
      </w:r>
    </w:p>
    <w:p w14:paraId="60BB5CF1" w14:textId="77777777" w:rsidR="008C2A77" w:rsidRPr="008C2A77" w:rsidRDefault="008C2A77" w:rsidP="008C2A77">
      <w:pPr>
        <w:bidi/>
        <w:jc w:val="both"/>
        <w:rPr>
          <w:rFonts w:cs="David" w:hint="cs"/>
          <w:rtl/>
        </w:rPr>
      </w:pPr>
    </w:p>
    <w:p w14:paraId="0EE979F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DF7FE13" w14:textId="77777777" w:rsidR="008C2A77" w:rsidRPr="008C2A77" w:rsidRDefault="008C2A77" w:rsidP="008C2A77">
      <w:pPr>
        <w:bidi/>
        <w:jc w:val="both"/>
        <w:rPr>
          <w:rFonts w:cs="David" w:hint="cs"/>
          <w:rtl/>
        </w:rPr>
      </w:pPr>
    </w:p>
    <w:p w14:paraId="1DDAEB7B" w14:textId="77777777" w:rsidR="008C2A77" w:rsidRPr="008C2A77" w:rsidRDefault="008C2A77" w:rsidP="008C2A77">
      <w:pPr>
        <w:bidi/>
        <w:jc w:val="both"/>
        <w:rPr>
          <w:rFonts w:cs="David" w:hint="cs"/>
          <w:rtl/>
        </w:rPr>
      </w:pPr>
      <w:r w:rsidRPr="008C2A77">
        <w:rPr>
          <w:rFonts w:cs="David" w:hint="cs"/>
          <w:rtl/>
        </w:rPr>
        <w:tab/>
        <w:t>הוא בעלים של חברת הנפט הלאומי. הוא בעלים ולא אומר את השם הפרטי למרות שכמעט אמרתי. החוק הנוכחי נותן לו או שלושה או שישה חודשים. בתוך התקופה הזאת הוא לא עובר על שום חוק.</w:t>
      </w:r>
    </w:p>
    <w:p w14:paraId="72889995" w14:textId="77777777" w:rsidR="008C2A77" w:rsidRPr="008C2A77" w:rsidRDefault="008C2A77" w:rsidP="008C2A77">
      <w:pPr>
        <w:bidi/>
        <w:jc w:val="both"/>
        <w:rPr>
          <w:rFonts w:cs="David" w:hint="cs"/>
          <w:rtl/>
        </w:rPr>
      </w:pPr>
    </w:p>
    <w:p w14:paraId="7D78E967" w14:textId="77777777" w:rsidR="008C2A77" w:rsidRPr="008C2A77" w:rsidRDefault="008C2A77" w:rsidP="008C2A77">
      <w:pPr>
        <w:bidi/>
        <w:jc w:val="both"/>
        <w:rPr>
          <w:rFonts w:cs="David" w:hint="cs"/>
          <w:rtl/>
        </w:rPr>
      </w:pPr>
      <w:r w:rsidRPr="008C2A77">
        <w:rPr>
          <w:rFonts w:cs="David" w:hint="cs"/>
          <w:u w:val="single"/>
          <w:rtl/>
        </w:rPr>
        <w:t>ארבל אסטרחן:</w:t>
      </w:r>
    </w:p>
    <w:p w14:paraId="229F136C" w14:textId="77777777" w:rsidR="008C2A77" w:rsidRPr="008C2A77" w:rsidRDefault="008C2A77" w:rsidP="008C2A77">
      <w:pPr>
        <w:bidi/>
        <w:jc w:val="both"/>
        <w:rPr>
          <w:rFonts w:cs="David" w:hint="cs"/>
          <w:rtl/>
        </w:rPr>
      </w:pPr>
    </w:p>
    <w:p w14:paraId="4BB8EB94" w14:textId="77777777" w:rsidR="008C2A77" w:rsidRPr="008C2A77" w:rsidRDefault="008C2A77" w:rsidP="008C2A77">
      <w:pPr>
        <w:bidi/>
        <w:jc w:val="both"/>
        <w:rPr>
          <w:rFonts w:cs="David" w:hint="cs"/>
          <w:rtl/>
        </w:rPr>
      </w:pPr>
      <w:r w:rsidRPr="008C2A77">
        <w:rPr>
          <w:rFonts w:cs="David" w:hint="cs"/>
          <w:rtl/>
        </w:rPr>
        <w:tab/>
        <w:t>הוא יכול גם להשתכר בתקופה הזאת.</w:t>
      </w:r>
    </w:p>
    <w:p w14:paraId="10326256" w14:textId="77777777" w:rsidR="008C2A77" w:rsidRPr="008C2A77" w:rsidRDefault="008C2A77" w:rsidP="008C2A77">
      <w:pPr>
        <w:bidi/>
        <w:jc w:val="both"/>
        <w:rPr>
          <w:rFonts w:cs="David" w:hint="cs"/>
          <w:rtl/>
        </w:rPr>
      </w:pPr>
    </w:p>
    <w:p w14:paraId="77F3415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A1EF7CE" w14:textId="77777777" w:rsidR="008C2A77" w:rsidRPr="008C2A77" w:rsidRDefault="008C2A77" w:rsidP="008C2A77">
      <w:pPr>
        <w:bidi/>
        <w:jc w:val="both"/>
        <w:rPr>
          <w:rFonts w:cs="David" w:hint="cs"/>
          <w:rtl/>
        </w:rPr>
      </w:pPr>
    </w:p>
    <w:p w14:paraId="21157912" w14:textId="77777777" w:rsidR="008C2A77" w:rsidRPr="008C2A77" w:rsidRDefault="008C2A77" w:rsidP="008C2A77">
      <w:pPr>
        <w:bidi/>
        <w:jc w:val="both"/>
        <w:rPr>
          <w:rFonts w:cs="David" w:hint="cs"/>
          <w:rtl/>
        </w:rPr>
      </w:pPr>
      <w:r w:rsidRPr="008C2A77">
        <w:rPr>
          <w:rFonts w:cs="David" w:hint="cs"/>
          <w:rtl/>
        </w:rPr>
        <w:tab/>
        <w:t>יהיה קצת לא פרופורציוני שמנהל העמותה לקידום העכברים בנגב חייב להתפטר באותו בוקר.</w:t>
      </w:r>
    </w:p>
    <w:p w14:paraId="4FD27C35" w14:textId="77777777" w:rsidR="008C2A77" w:rsidRPr="008C2A77" w:rsidRDefault="008C2A77" w:rsidP="008C2A77">
      <w:pPr>
        <w:bidi/>
        <w:jc w:val="both"/>
        <w:rPr>
          <w:rFonts w:cs="David" w:hint="cs"/>
          <w:rtl/>
        </w:rPr>
      </w:pPr>
    </w:p>
    <w:p w14:paraId="58F3E0D5" w14:textId="77777777" w:rsidR="008C2A77" w:rsidRPr="008C2A77" w:rsidRDefault="008C2A77" w:rsidP="008C2A77">
      <w:pPr>
        <w:bidi/>
        <w:jc w:val="both"/>
        <w:rPr>
          <w:rFonts w:cs="David" w:hint="cs"/>
          <w:rtl/>
        </w:rPr>
      </w:pPr>
      <w:r w:rsidRPr="008C2A77">
        <w:rPr>
          <w:rFonts w:cs="David" w:hint="cs"/>
          <w:u w:val="single"/>
          <w:rtl/>
        </w:rPr>
        <w:t>דוד רותם:</w:t>
      </w:r>
    </w:p>
    <w:p w14:paraId="1F053495" w14:textId="77777777" w:rsidR="008C2A77" w:rsidRPr="008C2A77" w:rsidRDefault="008C2A77" w:rsidP="008C2A77">
      <w:pPr>
        <w:bidi/>
        <w:jc w:val="both"/>
        <w:rPr>
          <w:rFonts w:cs="David" w:hint="cs"/>
          <w:rtl/>
        </w:rPr>
      </w:pPr>
    </w:p>
    <w:p w14:paraId="25BEEC81" w14:textId="77777777" w:rsidR="008C2A77" w:rsidRPr="008C2A77" w:rsidRDefault="008C2A77" w:rsidP="008C2A77">
      <w:pPr>
        <w:bidi/>
        <w:jc w:val="both"/>
        <w:rPr>
          <w:rFonts w:cs="David" w:hint="cs"/>
          <w:rtl/>
        </w:rPr>
      </w:pPr>
      <w:r w:rsidRPr="008C2A77">
        <w:rPr>
          <w:rFonts w:cs="David" w:hint="cs"/>
          <w:rtl/>
        </w:rPr>
        <w:tab/>
        <w:t xml:space="preserve">אתה רוצה לקבוע כללי אתיקה או אתה רוצה להכשיל? אני מודיע לך שאין דבר כזה שאין ניגוד עניינים. זה פשוט בלוף. אנחנו מבלפים את עצמנו. אתה כותב כאן במילוי תפקידו בגוף הציבורי, הוא לא יפנה לרשות ציבורית בבקשה לקבלת תמיכה כספית או טובת הנאה אחרת ואני מודיע לך, שנינו ישבנו השבוע בוועדת הכספים, יש שם כמה וכמה חברי כנסת </w:t>
      </w:r>
      <w:r w:rsidRPr="008C2A77">
        <w:rPr>
          <w:rFonts w:cs="David"/>
          <w:rtl/>
        </w:rPr>
        <w:t>–</w:t>
      </w:r>
      <w:r w:rsidRPr="008C2A77">
        <w:rPr>
          <w:rFonts w:cs="David" w:hint="cs"/>
          <w:rtl/>
        </w:rPr>
        <w:t xml:space="preserve"> ואני יכול לתת לך רשימה </w:t>
      </w:r>
      <w:r w:rsidRPr="008C2A77">
        <w:rPr>
          <w:rFonts w:cs="David"/>
          <w:rtl/>
        </w:rPr>
        <w:t>–</w:t>
      </w:r>
      <w:r w:rsidRPr="008C2A77">
        <w:rPr>
          <w:rFonts w:cs="David" w:hint="cs"/>
          <w:rtl/>
        </w:rPr>
        <w:t xml:space="preserve"> שעברו על הסעיף הזה. </w:t>
      </w:r>
    </w:p>
    <w:p w14:paraId="2883E96E" w14:textId="77777777" w:rsidR="008C2A77" w:rsidRPr="008C2A77" w:rsidRDefault="008C2A77" w:rsidP="008C2A77">
      <w:pPr>
        <w:bidi/>
        <w:jc w:val="both"/>
        <w:rPr>
          <w:rFonts w:cs="David" w:hint="cs"/>
          <w:rtl/>
        </w:rPr>
      </w:pPr>
    </w:p>
    <w:p w14:paraId="679EEF42" w14:textId="77777777" w:rsidR="008C2A77" w:rsidRPr="008C2A77" w:rsidRDefault="008C2A77" w:rsidP="008C2A77">
      <w:pPr>
        <w:bidi/>
        <w:jc w:val="both"/>
        <w:rPr>
          <w:rFonts w:cs="David" w:hint="cs"/>
          <w:rtl/>
        </w:rPr>
      </w:pPr>
      <w:r w:rsidRPr="008C2A77">
        <w:rPr>
          <w:rFonts w:cs="David" w:hint="cs"/>
          <w:u w:val="single"/>
          <w:rtl/>
        </w:rPr>
        <w:t>ארבל אסטרחן:</w:t>
      </w:r>
    </w:p>
    <w:p w14:paraId="574DB00F" w14:textId="77777777" w:rsidR="008C2A77" w:rsidRPr="008C2A77" w:rsidRDefault="008C2A77" w:rsidP="008C2A77">
      <w:pPr>
        <w:bidi/>
        <w:jc w:val="both"/>
        <w:rPr>
          <w:rFonts w:cs="David" w:hint="cs"/>
          <w:rtl/>
        </w:rPr>
      </w:pPr>
    </w:p>
    <w:p w14:paraId="5A681DAB" w14:textId="77777777" w:rsidR="008C2A77" w:rsidRPr="008C2A77" w:rsidRDefault="008C2A77" w:rsidP="008C2A77">
      <w:pPr>
        <w:bidi/>
        <w:jc w:val="both"/>
        <w:rPr>
          <w:rFonts w:cs="David" w:hint="cs"/>
          <w:rtl/>
        </w:rPr>
      </w:pPr>
      <w:r w:rsidRPr="008C2A77">
        <w:rPr>
          <w:rFonts w:cs="David" w:hint="cs"/>
          <w:rtl/>
        </w:rPr>
        <w:tab/>
        <w:t>אם הם מכהנים בתפקיד בגוף. אולי הם לא נושאי תפקיד בו. אולי יש שם עניין אחר.</w:t>
      </w:r>
    </w:p>
    <w:p w14:paraId="67470A60" w14:textId="77777777" w:rsidR="008C2A77" w:rsidRPr="008C2A77" w:rsidRDefault="008C2A77" w:rsidP="008C2A77">
      <w:pPr>
        <w:bidi/>
        <w:jc w:val="both"/>
        <w:rPr>
          <w:rFonts w:cs="David" w:hint="cs"/>
          <w:rtl/>
        </w:rPr>
      </w:pPr>
    </w:p>
    <w:p w14:paraId="2B65FC3D" w14:textId="77777777" w:rsidR="008C2A77" w:rsidRPr="008C2A77" w:rsidRDefault="008C2A77" w:rsidP="008C2A77">
      <w:pPr>
        <w:bidi/>
        <w:jc w:val="both"/>
        <w:rPr>
          <w:rFonts w:cs="David" w:hint="cs"/>
          <w:rtl/>
        </w:rPr>
      </w:pPr>
      <w:r w:rsidRPr="008C2A77">
        <w:rPr>
          <w:rFonts w:cs="David" w:hint="cs"/>
          <w:u w:val="single"/>
          <w:rtl/>
        </w:rPr>
        <w:t>דוד רותם:</w:t>
      </w:r>
    </w:p>
    <w:p w14:paraId="028A7134" w14:textId="77777777" w:rsidR="008C2A77" w:rsidRPr="008C2A77" w:rsidRDefault="008C2A77" w:rsidP="008C2A77">
      <w:pPr>
        <w:bidi/>
        <w:jc w:val="both"/>
        <w:rPr>
          <w:rFonts w:cs="David" w:hint="cs"/>
          <w:rtl/>
        </w:rPr>
      </w:pPr>
    </w:p>
    <w:p w14:paraId="14257E7B" w14:textId="77777777" w:rsidR="008C2A77" w:rsidRPr="008C2A77" w:rsidRDefault="008C2A77" w:rsidP="008C2A77">
      <w:pPr>
        <w:bidi/>
        <w:jc w:val="both"/>
        <w:rPr>
          <w:rFonts w:cs="David" w:hint="cs"/>
          <w:rtl/>
        </w:rPr>
      </w:pPr>
      <w:r w:rsidRPr="008C2A77">
        <w:rPr>
          <w:rFonts w:cs="David" w:hint="cs"/>
          <w:rtl/>
        </w:rPr>
        <w:tab/>
        <w:t xml:space="preserve">הם חברים בעמותות. רבותיי, תפסיקו. </w:t>
      </w:r>
    </w:p>
    <w:p w14:paraId="7D71FD10" w14:textId="77777777" w:rsidR="008C2A77" w:rsidRPr="008C2A77" w:rsidRDefault="008C2A77" w:rsidP="008C2A77">
      <w:pPr>
        <w:bidi/>
        <w:jc w:val="both"/>
        <w:rPr>
          <w:rFonts w:cs="David" w:hint="cs"/>
          <w:rtl/>
        </w:rPr>
      </w:pPr>
    </w:p>
    <w:p w14:paraId="1906517D" w14:textId="77777777" w:rsidR="008C2A77" w:rsidRPr="008C2A77" w:rsidRDefault="008C2A77" w:rsidP="008C2A77">
      <w:pPr>
        <w:bidi/>
        <w:jc w:val="both"/>
        <w:rPr>
          <w:rFonts w:cs="David" w:hint="cs"/>
          <w:rtl/>
        </w:rPr>
      </w:pPr>
      <w:r w:rsidRPr="008C2A77">
        <w:rPr>
          <w:rFonts w:cs="David" w:hint="cs"/>
          <w:u w:val="single"/>
          <w:rtl/>
        </w:rPr>
        <w:t>סוזי נבות:</w:t>
      </w:r>
    </w:p>
    <w:p w14:paraId="2270F9DC" w14:textId="77777777" w:rsidR="008C2A77" w:rsidRPr="008C2A77" w:rsidRDefault="008C2A77" w:rsidP="008C2A77">
      <w:pPr>
        <w:bidi/>
        <w:jc w:val="both"/>
        <w:rPr>
          <w:rFonts w:cs="David" w:hint="cs"/>
          <w:rtl/>
        </w:rPr>
      </w:pPr>
    </w:p>
    <w:p w14:paraId="632E3168" w14:textId="77777777" w:rsidR="008C2A77" w:rsidRPr="008C2A77" w:rsidRDefault="008C2A77" w:rsidP="008C2A77">
      <w:pPr>
        <w:bidi/>
        <w:jc w:val="both"/>
        <w:rPr>
          <w:rFonts w:cs="David" w:hint="cs"/>
          <w:rtl/>
        </w:rPr>
      </w:pPr>
      <w:r w:rsidRPr="008C2A77">
        <w:rPr>
          <w:rFonts w:cs="David" w:hint="cs"/>
          <w:rtl/>
        </w:rPr>
        <w:tab/>
        <w:t>חבר עמותה, זה לא נשלל כאן.</w:t>
      </w:r>
    </w:p>
    <w:p w14:paraId="7E2A3D5E" w14:textId="77777777" w:rsidR="008C2A77" w:rsidRPr="008C2A77" w:rsidRDefault="008C2A77" w:rsidP="008C2A77">
      <w:pPr>
        <w:bidi/>
        <w:jc w:val="both"/>
        <w:rPr>
          <w:rFonts w:cs="David" w:hint="cs"/>
          <w:u w:val="single"/>
          <w:rtl/>
        </w:rPr>
      </w:pPr>
    </w:p>
    <w:p w14:paraId="3581302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820AB9F" w14:textId="77777777" w:rsidR="008C2A77" w:rsidRPr="008C2A77" w:rsidRDefault="008C2A77" w:rsidP="008C2A77">
      <w:pPr>
        <w:bidi/>
        <w:jc w:val="both"/>
        <w:rPr>
          <w:rFonts w:cs="David" w:hint="cs"/>
          <w:rtl/>
        </w:rPr>
      </w:pPr>
    </w:p>
    <w:p w14:paraId="5864C4BB" w14:textId="77777777" w:rsidR="008C2A77" w:rsidRPr="008C2A77" w:rsidRDefault="008C2A77" w:rsidP="008C2A77">
      <w:pPr>
        <w:bidi/>
        <w:jc w:val="both"/>
        <w:rPr>
          <w:rFonts w:cs="David" w:hint="cs"/>
          <w:rtl/>
        </w:rPr>
      </w:pPr>
      <w:r w:rsidRPr="008C2A77">
        <w:rPr>
          <w:rFonts w:cs="David" w:hint="cs"/>
          <w:rtl/>
        </w:rPr>
        <w:tab/>
        <w:t>אני רוצה להציע את המדרגות הבאות ונראה אם נוכל להתכנס אליהן. האחת, אני מציע שמשך הזמן יהיה כפי שמופיע בעיסוק הנוסף המהותי. אם שם יש שלושה-שישה, גם כאן.</w:t>
      </w:r>
    </w:p>
    <w:p w14:paraId="2CDC2F33" w14:textId="77777777" w:rsidR="008C2A77" w:rsidRPr="008C2A77" w:rsidRDefault="008C2A77" w:rsidP="008C2A77">
      <w:pPr>
        <w:bidi/>
        <w:jc w:val="both"/>
        <w:rPr>
          <w:rFonts w:cs="David" w:hint="cs"/>
          <w:rtl/>
        </w:rPr>
      </w:pPr>
    </w:p>
    <w:p w14:paraId="160B7545" w14:textId="77777777" w:rsidR="008C2A77" w:rsidRPr="008C2A77" w:rsidRDefault="008C2A77" w:rsidP="008C2A77">
      <w:pPr>
        <w:bidi/>
        <w:jc w:val="both"/>
        <w:rPr>
          <w:rFonts w:cs="David" w:hint="cs"/>
          <w:rtl/>
        </w:rPr>
      </w:pPr>
      <w:r w:rsidRPr="008C2A77">
        <w:rPr>
          <w:rFonts w:cs="David" w:hint="cs"/>
          <w:u w:val="single"/>
          <w:rtl/>
        </w:rPr>
        <w:t>ארבל אסטרחן:</w:t>
      </w:r>
    </w:p>
    <w:p w14:paraId="509EA551" w14:textId="77777777" w:rsidR="008C2A77" w:rsidRPr="008C2A77" w:rsidRDefault="008C2A77" w:rsidP="008C2A77">
      <w:pPr>
        <w:bidi/>
        <w:jc w:val="both"/>
        <w:rPr>
          <w:rFonts w:cs="David" w:hint="cs"/>
          <w:rtl/>
        </w:rPr>
      </w:pPr>
    </w:p>
    <w:p w14:paraId="7138F8AD" w14:textId="77777777" w:rsidR="008C2A77" w:rsidRPr="008C2A77" w:rsidRDefault="008C2A77" w:rsidP="008C2A77">
      <w:pPr>
        <w:bidi/>
        <w:jc w:val="both"/>
        <w:rPr>
          <w:rFonts w:cs="David" w:hint="cs"/>
          <w:rtl/>
        </w:rPr>
      </w:pPr>
      <w:r w:rsidRPr="008C2A77">
        <w:rPr>
          <w:rFonts w:cs="David" w:hint="cs"/>
          <w:rtl/>
        </w:rPr>
        <w:tab/>
        <w:t>יש שלושה ועוד שלושה.</w:t>
      </w:r>
    </w:p>
    <w:p w14:paraId="31A90666" w14:textId="77777777" w:rsidR="008C2A77" w:rsidRPr="008C2A77" w:rsidRDefault="008C2A77" w:rsidP="008C2A77">
      <w:pPr>
        <w:bidi/>
        <w:jc w:val="both"/>
        <w:rPr>
          <w:rFonts w:cs="David" w:hint="cs"/>
          <w:rtl/>
        </w:rPr>
      </w:pPr>
    </w:p>
    <w:p w14:paraId="3C67532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2ED6EFB" w14:textId="77777777" w:rsidR="008C2A77" w:rsidRPr="008C2A77" w:rsidRDefault="008C2A77" w:rsidP="008C2A77">
      <w:pPr>
        <w:bidi/>
        <w:jc w:val="both"/>
        <w:rPr>
          <w:rFonts w:cs="David" w:hint="cs"/>
          <w:rtl/>
        </w:rPr>
      </w:pPr>
    </w:p>
    <w:p w14:paraId="49C78A65" w14:textId="77777777" w:rsidR="008C2A77" w:rsidRPr="008C2A77" w:rsidRDefault="008C2A77" w:rsidP="008C2A77">
      <w:pPr>
        <w:bidi/>
        <w:jc w:val="both"/>
        <w:rPr>
          <w:rFonts w:cs="David" w:hint="cs"/>
          <w:rtl/>
        </w:rPr>
      </w:pPr>
      <w:r w:rsidRPr="008C2A77">
        <w:rPr>
          <w:rFonts w:cs="David" w:hint="cs"/>
          <w:rtl/>
        </w:rPr>
        <w:tab/>
        <w:t>אז גם כאן יהיה שלושה ועוד שלושה.</w:t>
      </w:r>
    </w:p>
    <w:p w14:paraId="07151E29" w14:textId="77777777" w:rsidR="008C2A77" w:rsidRPr="008C2A77" w:rsidRDefault="008C2A77" w:rsidP="008C2A77">
      <w:pPr>
        <w:bidi/>
        <w:jc w:val="both"/>
        <w:rPr>
          <w:rFonts w:cs="David" w:hint="cs"/>
          <w:rtl/>
        </w:rPr>
      </w:pPr>
    </w:p>
    <w:p w14:paraId="5032B9B9" w14:textId="77777777" w:rsidR="008C2A77" w:rsidRPr="008C2A77" w:rsidRDefault="008C2A77" w:rsidP="008C2A77">
      <w:pPr>
        <w:bidi/>
        <w:jc w:val="both"/>
        <w:rPr>
          <w:rFonts w:cs="David" w:hint="cs"/>
          <w:rtl/>
        </w:rPr>
      </w:pPr>
      <w:r w:rsidRPr="008C2A77">
        <w:rPr>
          <w:rFonts w:cs="David" w:hint="cs"/>
          <w:u w:val="single"/>
          <w:rtl/>
        </w:rPr>
        <w:t>ארבל אסטרחן:</w:t>
      </w:r>
    </w:p>
    <w:p w14:paraId="450BDC34" w14:textId="77777777" w:rsidR="008C2A77" w:rsidRPr="008C2A77" w:rsidRDefault="008C2A77" w:rsidP="008C2A77">
      <w:pPr>
        <w:bidi/>
        <w:jc w:val="both"/>
        <w:rPr>
          <w:rFonts w:cs="David" w:hint="cs"/>
          <w:rtl/>
        </w:rPr>
      </w:pPr>
    </w:p>
    <w:p w14:paraId="730B833D" w14:textId="77777777" w:rsidR="008C2A77" w:rsidRPr="008C2A77" w:rsidRDefault="008C2A77" w:rsidP="008C2A77">
      <w:pPr>
        <w:bidi/>
        <w:jc w:val="both"/>
        <w:rPr>
          <w:rFonts w:cs="David" w:hint="cs"/>
          <w:rtl/>
        </w:rPr>
      </w:pPr>
      <w:r w:rsidRPr="008C2A77">
        <w:rPr>
          <w:rFonts w:cs="David" w:hint="cs"/>
          <w:rtl/>
        </w:rPr>
        <w:tab/>
        <w:t>זאת אומרת, שלושה וועדת האתיקה רשאית להאריך.</w:t>
      </w:r>
    </w:p>
    <w:p w14:paraId="1BB6BEE3" w14:textId="77777777" w:rsidR="008C2A77" w:rsidRPr="008C2A77" w:rsidRDefault="008C2A77" w:rsidP="008C2A77">
      <w:pPr>
        <w:bidi/>
        <w:jc w:val="both"/>
        <w:rPr>
          <w:rFonts w:cs="David" w:hint="cs"/>
          <w:rtl/>
        </w:rPr>
      </w:pPr>
    </w:p>
    <w:p w14:paraId="4CC5CA8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AF7827F" w14:textId="77777777" w:rsidR="008C2A77" w:rsidRPr="008C2A77" w:rsidRDefault="008C2A77" w:rsidP="008C2A77">
      <w:pPr>
        <w:bidi/>
        <w:jc w:val="both"/>
        <w:rPr>
          <w:rFonts w:cs="David" w:hint="cs"/>
          <w:rtl/>
        </w:rPr>
      </w:pPr>
    </w:p>
    <w:p w14:paraId="645619BA" w14:textId="77777777" w:rsidR="008C2A77" w:rsidRPr="008C2A77" w:rsidRDefault="008C2A77" w:rsidP="008C2A77">
      <w:pPr>
        <w:bidi/>
        <w:ind w:firstLine="720"/>
        <w:jc w:val="both"/>
        <w:rPr>
          <w:rFonts w:cs="David" w:hint="cs"/>
          <w:rtl/>
        </w:rPr>
      </w:pPr>
      <w:r w:rsidRPr="008C2A77">
        <w:rPr>
          <w:rFonts w:cs="David" w:hint="cs"/>
          <w:rtl/>
        </w:rPr>
        <w:t>נכון.</w:t>
      </w:r>
    </w:p>
    <w:p w14:paraId="5625DB5F" w14:textId="77777777" w:rsidR="008C2A77" w:rsidRPr="008C2A77" w:rsidRDefault="008C2A77" w:rsidP="008C2A77">
      <w:pPr>
        <w:bidi/>
        <w:jc w:val="both"/>
        <w:rPr>
          <w:rFonts w:cs="David" w:hint="cs"/>
          <w:rtl/>
        </w:rPr>
      </w:pPr>
    </w:p>
    <w:p w14:paraId="055DAD72" w14:textId="77777777" w:rsidR="008C2A77" w:rsidRPr="008C2A77" w:rsidRDefault="008C2A77" w:rsidP="008C2A77">
      <w:pPr>
        <w:bidi/>
        <w:jc w:val="both"/>
        <w:rPr>
          <w:rFonts w:cs="David" w:hint="cs"/>
          <w:rtl/>
        </w:rPr>
      </w:pPr>
      <w:r w:rsidRPr="008C2A77">
        <w:rPr>
          <w:rFonts w:cs="David" w:hint="cs"/>
          <w:u w:val="single"/>
          <w:rtl/>
        </w:rPr>
        <w:t>דוד רותם:</w:t>
      </w:r>
    </w:p>
    <w:p w14:paraId="75D3B166" w14:textId="77777777" w:rsidR="008C2A77" w:rsidRPr="008C2A77" w:rsidRDefault="008C2A77" w:rsidP="008C2A77">
      <w:pPr>
        <w:bidi/>
        <w:jc w:val="both"/>
        <w:rPr>
          <w:rFonts w:cs="David" w:hint="cs"/>
          <w:rtl/>
        </w:rPr>
      </w:pPr>
    </w:p>
    <w:p w14:paraId="55497EBB" w14:textId="77777777" w:rsidR="008C2A77" w:rsidRPr="008C2A77" w:rsidRDefault="008C2A77" w:rsidP="008C2A77">
      <w:pPr>
        <w:bidi/>
        <w:jc w:val="both"/>
        <w:rPr>
          <w:rFonts w:cs="David" w:hint="cs"/>
          <w:rtl/>
        </w:rPr>
      </w:pPr>
      <w:r w:rsidRPr="008C2A77">
        <w:rPr>
          <w:rFonts w:cs="David" w:hint="cs"/>
          <w:rtl/>
        </w:rPr>
        <w:tab/>
        <w:t>זה צריך שינוי בחוק.</w:t>
      </w:r>
    </w:p>
    <w:p w14:paraId="7F8F9C54" w14:textId="77777777" w:rsidR="008C2A77" w:rsidRPr="008C2A77" w:rsidRDefault="008C2A77" w:rsidP="008C2A77">
      <w:pPr>
        <w:bidi/>
        <w:jc w:val="both"/>
        <w:rPr>
          <w:rFonts w:cs="David" w:hint="cs"/>
          <w:rtl/>
        </w:rPr>
      </w:pPr>
    </w:p>
    <w:p w14:paraId="436D3EE6" w14:textId="77777777" w:rsidR="008C2A77" w:rsidRPr="008C2A77" w:rsidRDefault="008C2A77" w:rsidP="008C2A77">
      <w:pPr>
        <w:bidi/>
        <w:jc w:val="both"/>
        <w:rPr>
          <w:rFonts w:cs="David" w:hint="cs"/>
          <w:rtl/>
        </w:rPr>
      </w:pPr>
      <w:r w:rsidRPr="008C2A77">
        <w:rPr>
          <w:rFonts w:cs="David" w:hint="cs"/>
          <w:u w:val="single"/>
          <w:rtl/>
        </w:rPr>
        <w:t>ארבל אסטרחן:</w:t>
      </w:r>
    </w:p>
    <w:p w14:paraId="5112C51C" w14:textId="77777777" w:rsidR="008C2A77" w:rsidRPr="008C2A77" w:rsidRDefault="008C2A77" w:rsidP="008C2A77">
      <w:pPr>
        <w:bidi/>
        <w:jc w:val="both"/>
        <w:rPr>
          <w:rFonts w:cs="David" w:hint="cs"/>
          <w:rtl/>
        </w:rPr>
      </w:pPr>
    </w:p>
    <w:p w14:paraId="5820AEEB" w14:textId="77777777" w:rsidR="008C2A77" w:rsidRPr="008C2A77" w:rsidRDefault="008C2A77" w:rsidP="008C2A77">
      <w:pPr>
        <w:bidi/>
        <w:jc w:val="both"/>
        <w:rPr>
          <w:rFonts w:cs="David" w:hint="cs"/>
          <w:rtl/>
        </w:rPr>
      </w:pPr>
      <w:r w:rsidRPr="008C2A77">
        <w:rPr>
          <w:rFonts w:cs="David" w:hint="cs"/>
          <w:rtl/>
        </w:rPr>
        <w:tab/>
        <w:t>נכון.</w:t>
      </w:r>
    </w:p>
    <w:p w14:paraId="78E34EDA" w14:textId="77777777" w:rsidR="008C2A77" w:rsidRPr="008C2A77" w:rsidRDefault="008C2A77" w:rsidP="008C2A77">
      <w:pPr>
        <w:bidi/>
        <w:jc w:val="both"/>
        <w:rPr>
          <w:rFonts w:cs="David" w:hint="cs"/>
          <w:rtl/>
        </w:rPr>
      </w:pPr>
    </w:p>
    <w:p w14:paraId="4354E71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B32851F" w14:textId="77777777" w:rsidR="008C2A77" w:rsidRPr="008C2A77" w:rsidRDefault="008C2A77" w:rsidP="008C2A77">
      <w:pPr>
        <w:bidi/>
        <w:jc w:val="both"/>
        <w:rPr>
          <w:rFonts w:cs="David" w:hint="cs"/>
          <w:rtl/>
        </w:rPr>
      </w:pPr>
    </w:p>
    <w:p w14:paraId="4C29C456" w14:textId="77777777" w:rsidR="008C2A77" w:rsidRPr="008C2A77" w:rsidRDefault="008C2A77" w:rsidP="008C2A77">
      <w:pPr>
        <w:bidi/>
        <w:jc w:val="both"/>
        <w:rPr>
          <w:rFonts w:cs="David" w:hint="cs"/>
          <w:rtl/>
        </w:rPr>
      </w:pPr>
      <w:r w:rsidRPr="008C2A77">
        <w:rPr>
          <w:rFonts w:cs="David" w:hint="cs"/>
          <w:rtl/>
        </w:rPr>
        <w:tab/>
        <w:t>הרבה דברים צריכים שינוי בחוק.</w:t>
      </w:r>
    </w:p>
    <w:p w14:paraId="795DFB6B" w14:textId="77777777" w:rsidR="008C2A77" w:rsidRPr="008C2A77" w:rsidRDefault="008C2A77" w:rsidP="008C2A77">
      <w:pPr>
        <w:bidi/>
        <w:jc w:val="both"/>
        <w:rPr>
          <w:rFonts w:cs="David" w:hint="cs"/>
          <w:rtl/>
        </w:rPr>
      </w:pPr>
    </w:p>
    <w:p w14:paraId="25833275" w14:textId="77777777" w:rsidR="008C2A77" w:rsidRPr="008C2A77" w:rsidRDefault="008C2A77" w:rsidP="008C2A77">
      <w:pPr>
        <w:bidi/>
        <w:jc w:val="both"/>
        <w:rPr>
          <w:rFonts w:cs="David" w:hint="cs"/>
          <w:rtl/>
        </w:rPr>
      </w:pPr>
      <w:r w:rsidRPr="008C2A77">
        <w:rPr>
          <w:rFonts w:cs="David" w:hint="cs"/>
          <w:u w:val="single"/>
          <w:rtl/>
        </w:rPr>
        <w:t>ארבל אסטרחן:</w:t>
      </w:r>
    </w:p>
    <w:p w14:paraId="35336C46" w14:textId="77777777" w:rsidR="008C2A77" w:rsidRPr="008C2A77" w:rsidRDefault="008C2A77" w:rsidP="008C2A77">
      <w:pPr>
        <w:bidi/>
        <w:jc w:val="both"/>
        <w:rPr>
          <w:rFonts w:cs="David" w:hint="cs"/>
          <w:rtl/>
        </w:rPr>
      </w:pPr>
    </w:p>
    <w:p w14:paraId="10CD94FF" w14:textId="77777777" w:rsidR="008C2A77" w:rsidRPr="008C2A77" w:rsidRDefault="008C2A77" w:rsidP="008C2A77">
      <w:pPr>
        <w:bidi/>
        <w:jc w:val="both"/>
        <w:rPr>
          <w:rFonts w:cs="David" w:hint="cs"/>
          <w:rtl/>
        </w:rPr>
      </w:pPr>
      <w:r w:rsidRPr="008C2A77">
        <w:rPr>
          <w:rFonts w:cs="David" w:hint="cs"/>
          <w:rtl/>
        </w:rPr>
        <w:tab/>
        <w:t>כמעט כל הפרק הזה.</w:t>
      </w:r>
    </w:p>
    <w:p w14:paraId="39D9ACC4" w14:textId="77777777" w:rsidR="008C2A77" w:rsidRPr="008C2A77" w:rsidRDefault="008C2A77" w:rsidP="008C2A77">
      <w:pPr>
        <w:bidi/>
        <w:jc w:val="both"/>
        <w:rPr>
          <w:rFonts w:cs="David" w:hint="cs"/>
          <w:rtl/>
        </w:rPr>
      </w:pPr>
    </w:p>
    <w:p w14:paraId="6EC5A28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EF9389D" w14:textId="77777777" w:rsidR="008C2A77" w:rsidRPr="008C2A77" w:rsidRDefault="008C2A77" w:rsidP="008C2A77">
      <w:pPr>
        <w:bidi/>
        <w:jc w:val="both"/>
        <w:rPr>
          <w:rFonts w:cs="David" w:hint="cs"/>
          <w:rtl/>
        </w:rPr>
      </w:pPr>
    </w:p>
    <w:p w14:paraId="29FDA698" w14:textId="77777777" w:rsidR="008C2A77" w:rsidRPr="008C2A77" w:rsidRDefault="008C2A77" w:rsidP="008C2A77">
      <w:pPr>
        <w:bidi/>
        <w:jc w:val="both"/>
        <w:rPr>
          <w:rFonts w:cs="David" w:hint="cs"/>
          <w:rtl/>
        </w:rPr>
      </w:pPr>
      <w:r w:rsidRPr="008C2A77">
        <w:rPr>
          <w:rFonts w:cs="David" w:hint="cs"/>
          <w:rtl/>
        </w:rPr>
        <w:tab/>
        <w:t>שנית, אנחנו עושים הבחנה בין חברות ובין ניהול. ניהול, אין אופציה לאף אחד לתת.</w:t>
      </w:r>
    </w:p>
    <w:p w14:paraId="02ECDA9B" w14:textId="77777777" w:rsidR="008C2A77" w:rsidRPr="008C2A77" w:rsidRDefault="008C2A77" w:rsidP="008C2A77">
      <w:pPr>
        <w:bidi/>
        <w:jc w:val="both"/>
        <w:rPr>
          <w:rFonts w:cs="David" w:hint="cs"/>
          <w:rtl/>
        </w:rPr>
      </w:pPr>
    </w:p>
    <w:p w14:paraId="538B276D" w14:textId="77777777" w:rsidR="008C2A77" w:rsidRPr="008C2A77" w:rsidRDefault="008C2A77" w:rsidP="008C2A77">
      <w:pPr>
        <w:bidi/>
        <w:jc w:val="both"/>
        <w:rPr>
          <w:rFonts w:cs="David" w:hint="cs"/>
          <w:rtl/>
        </w:rPr>
      </w:pPr>
      <w:r w:rsidRPr="008C2A77">
        <w:rPr>
          <w:rFonts w:cs="David" w:hint="cs"/>
          <w:u w:val="single"/>
          <w:rtl/>
        </w:rPr>
        <w:t>ארבל אסטרחן:</w:t>
      </w:r>
    </w:p>
    <w:p w14:paraId="1C746681" w14:textId="77777777" w:rsidR="008C2A77" w:rsidRPr="008C2A77" w:rsidRDefault="008C2A77" w:rsidP="008C2A77">
      <w:pPr>
        <w:bidi/>
        <w:jc w:val="both"/>
        <w:rPr>
          <w:rFonts w:cs="David" w:hint="cs"/>
          <w:rtl/>
        </w:rPr>
      </w:pPr>
    </w:p>
    <w:p w14:paraId="388D2E8B" w14:textId="77777777" w:rsidR="008C2A77" w:rsidRPr="008C2A77" w:rsidRDefault="008C2A77" w:rsidP="008C2A77">
      <w:pPr>
        <w:bidi/>
        <w:jc w:val="both"/>
        <w:rPr>
          <w:rFonts w:cs="David" w:hint="cs"/>
          <w:rtl/>
        </w:rPr>
      </w:pPr>
      <w:r w:rsidRPr="008C2A77">
        <w:rPr>
          <w:rFonts w:cs="David" w:hint="cs"/>
          <w:rtl/>
        </w:rPr>
        <w:tab/>
        <w:t>אחרי השלושה פלוס שלושה.</w:t>
      </w:r>
    </w:p>
    <w:p w14:paraId="1B3F4F82" w14:textId="77777777" w:rsidR="008C2A77" w:rsidRPr="008C2A77" w:rsidRDefault="008C2A77" w:rsidP="008C2A77">
      <w:pPr>
        <w:bidi/>
        <w:jc w:val="both"/>
        <w:rPr>
          <w:rFonts w:cs="David" w:hint="cs"/>
          <w:rtl/>
        </w:rPr>
      </w:pPr>
    </w:p>
    <w:p w14:paraId="66D9ECD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160D4CB" w14:textId="77777777" w:rsidR="008C2A77" w:rsidRPr="008C2A77" w:rsidRDefault="008C2A77" w:rsidP="008C2A77">
      <w:pPr>
        <w:bidi/>
        <w:jc w:val="both"/>
        <w:rPr>
          <w:rFonts w:cs="David" w:hint="cs"/>
          <w:rtl/>
        </w:rPr>
      </w:pPr>
    </w:p>
    <w:p w14:paraId="0AD048EA" w14:textId="77777777" w:rsidR="008C2A77" w:rsidRPr="008C2A77" w:rsidRDefault="008C2A77" w:rsidP="008C2A77">
      <w:pPr>
        <w:bidi/>
        <w:jc w:val="both"/>
        <w:rPr>
          <w:rFonts w:cs="David" w:hint="cs"/>
          <w:rtl/>
        </w:rPr>
      </w:pPr>
      <w:r w:rsidRPr="008C2A77">
        <w:rPr>
          <w:rFonts w:cs="David" w:hint="cs"/>
          <w:rtl/>
        </w:rPr>
        <w:tab/>
        <w:t>נכון. חברות, יש את ההליך שמופיע כאן עם ההסתייגויות וכולי. אנחנו כל הזמן רואים לנגד עינינו את אותה חברות בחברה גדולה אבל אני רואה לנגד עיני את חבר הנאמנים של תיאטרון באר-שבע. כאן יש שיקול דעת.</w:t>
      </w:r>
    </w:p>
    <w:p w14:paraId="7389F253" w14:textId="77777777" w:rsidR="008C2A77" w:rsidRPr="008C2A77" w:rsidRDefault="008C2A77" w:rsidP="008C2A77">
      <w:pPr>
        <w:bidi/>
        <w:jc w:val="both"/>
        <w:rPr>
          <w:rFonts w:cs="David" w:hint="cs"/>
          <w:rtl/>
        </w:rPr>
      </w:pPr>
    </w:p>
    <w:p w14:paraId="0E2258A2" w14:textId="77777777" w:rsidR="008C2A77" w:rsidRPr="008C2A77" w:rsidRDefault="008C2A77" w:rsidP="008C2A77">
      <w:pPr>
        <w:bidi/>
        <w:jc w:val="both"/>
        <w:rPr>
          <w:rFonts w:cs="David" w:hint="cs"/>
          <w:rtl/>
        </w:rPr>
      </w:pPr>
      <w:r w:rsidRPr="008C2A77">
        <w:rPr>
          <w:rFonts w:cs="David" w:hint="cs"/>
          <w:u w:val="single"/>
          <w:rtl/>
        </w:rPr>
        <w:t>ארבל אסטרחן:</w:t>
      </w:r>
    </w:p>
    <w:p w14:paraId="56AF09B4" w14:textId="77777777" w:rsidR="008C2A77" w:rsidRPr="008C2A77" w:rsidRDefault="008C2A77" w:rsidP="008C2A77">
      <w:pPr>
        <w:bidi/>
        <w:jc w:val="both"/>
        <w:rPr>
          <w:rFonts w:cs="David" w:hint="cs"/>
          <w:rtl/>
        </w:rPr>
      </w:pPr>
    </w:p>
    <w:p w14:paraId="141429D7" w14:textId="77777777" w:rsidR="008C2A77" w:rsidRPr="008C2A77" w:rsidRDefault="008C2A77" w:rsidP="008C2A77">
      <w:pPr>
        <w:bidi/>
        <w:jc w:val="both"/>
        <w:rPr>
          <w:rFonts w:cs="David" w:hint="cs"/>
          <w:rtl/>
        </w:rPr>
      </w:pPr>
      <w:r w:rsidRPr="008C2A77">
        <w:rPr>
          <w:rFonts w:cs="David" w:hint="cs"/>
          <w:rtl/>
        </w:rPr>
        <w:tab/>
        <w:t>יושב ראש ועד עובדים, הוא לא ניהולי, הוא נבחר, כך שלפי מה שאתה אומר זה יהיה מותר בוועדת האתיקה?</w:t>
      </w:r>
    </w:p>
    <w:p w14:paraId="6495E2B6" w14:textId="77777777" w:rsidR="008C2A77" w:rsidRPr="008C2A77" w:rsidRDefault="008C2A77" w:rsidP="008C2A77">
      <w:pPr>
        <w:bidi/>
        <w:jc w:val="both"/>
        <w:rPr>
          <w:rFonts w:cs="David" w:hint="cs"/>
          <w:rtl/>
        </w:rPr>
      </w:pPr>
    </w:p>
    <w:p w14:paraId="6527568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12E6C67" w14:textId="77777777" w:rsidR="008C2A77" w:rsidRPr="008C2A77" w:rsidRDefault="008C2A77" w:rsidP="008C2A77">
      <w:pPr>
        <w:bidi/>
        <w:jc w:val="both"/>
        <w:rPr>
          <w:rFonts w:cs="David" w:hint="cs"/>
          <w:rtl/>
        </w:rPr>
      </w:pPr>
    </w:p>
    <w:p w14:paraId="5D018794" w14:textId="77777777" w:rsidR="008C2A77" w:rsidRPr="008C2A77" w:rsidRDefault="008C2A77" w:rsidP="008C2A77">
      <w:pPr>
        <w:bidi/>
        <w:jc w:val="both"/>
        <w:rPr>
          <w:rFonts w:cs="David" w:hint="cs"/>
          <w:rtl/>
        </w:rPr>
      </w:pPr>
      <w:r w:rsidRPr="008C2A77">
        <w:rPr>
          <w:rFonts w:cs="David" w:hint="cs"/>
          <w:rtl/>
        </w:rPr>
        <w:tab/>
        <w:t xml:space="preserve">זה יהיה נושא שוועדת האתיקה. אני לא מציע אוטומטית. אני לא מציע כאן אוטומטיות. אגב, כל המגמה שלנו בהעלאת הרף </w:t>
      </w:r>
      <w:r w:rsidRPr="008C2A77">
        <w:rPr>
          <w:rFonts w:cs="David"/>
          <w:rtl/>
        </w:rPr>
        <w:t>–</w:t>
      </w:r>
      <w:r w:rsidRPr="008C2A77">
        <w:rPr>
          <w:rFonts w:cs="David" w:hint="cs"/>
          <w:rtl/>
        </w:rPr>
        <w:t xml:space="preserve"> אתה לא היית בכל הישיבות </w:t>
      </w:r>
      <w:r w:rsidRPr="008C2A77">
        <w:rPr>
          <w:rFonts w:cs="David"/>
          <w:rtl/>
        </w:rPr>
        <w:t>–</w:t>
      </w:r>
      <w:r w:rsidRPr="008C2A77">
        <w:rPr>
          <w:rFonts w:cs="David" w:hint="cs"/>
          <w:rtl/>
        </w:rPr>
        <w:t xml:space="preserve"> הייתה ליצור רף יותר גבוה וליצור אפשרות לדיון ענייני במקרים שהרף הגבוה לא עומד בהם. אז יצרנו מנגנון של ועדת חמישה, שלושה ושבעה.</w:t>
      </w:r>
    </w:p>
    <w:p w14:paraId="1EBB22A4" w14:textId="77777777" w:rsidR="008C2A77" w:rsidRPr="008C2A77" w:rsidRDefault="008C2A77" w:rsidP="008C2A77">
      <w:pPr>
        <w:bidi/>
        <w:jc w:val="both"/>
        <w:rPr>
          <w:rFonts w:cs="David" w:hint="cs"/>
          <w:rtl/>
        </w:rPr>
      </w:pPr>
    </w:p>
    <w:p w14:paraId="0C2CBA4F" w14:textId="77777777" w:rsidR="008C2A77" w:rsidRPr="008C2A77" w:rsidRDefault="008C2A77" w:rsidP="008C2A77">
      <w:pPr>
        <w:bidi/>
        <w:jc w:val="both"/>
        <w:rPr>
          <w:rFonts w:cs="David" w:hint="cs"/>
          <w:rtl/>
        </w:rPr>
      </w:pPr>
      <w:r w:rsidRPr="008C2A77">
        <w:rPr>
          <w:rFonts w:cs="David" w:hint="cs"/>
          <w:u w:val="single"/>
          <w:rtl/>
        </w:rPr>
        <w:t>דוד רותם:</w:t>
      </w:r>
    </w:p>
    <w:p w14:paraId="2AF41C2D" w14:textId="77777777" w:rsidR="008C2A77" w:rsidRPr="008C2A77" w:rsidRDefault="008C2A77" w:rsidP="008C2A77">
      <w:pPr>
        <w:bidi/>
        <w:jc w:val="both"/>
        <w:rPr>
          <w:rFonts w:cs="David" w:hint="cs"/>
          <w:rtl/>
        </w:rPr>
      </w:pPr>
    </w:p>
    <w:p w14:paraId="71E9BC04" w14:textId="77777777" w:rsidR="008C2A77" w:rsidRPr="008C2A77" w:rsidRDefault="008C2A77" w:rsidP="008C2A77">
      <w:pPr>
        <w:bidi/>
        <w:jc w:val="both"/>
        <w:rPr>
          <w:rFonts w:cs="David" w:hint="cs"/>
          <w:rtl/>
        </w:rPr>
      </w:pPr>
      <w:r w:rsidRPr="008C2A77">
        <w:rPr>
          <w:rFonts w:cs="David" w:hint="cs"/>
          <w:rtl/>
        </w:rPr>
        <w:tab/>
        <w:t>כן. את זה אני זוכר.</w:t>
      </w:r>
    </w:p>
    <w:p w14:paraId="2EDEE535" w14:textId="77777777" w:rsidR="008C2A77" w:rsidRPr="008C2A77" w:rsidRDefault="008C2A77" w:rsidP="008C2A77">
      <w:pPr>
        <w:bidi/>
        <w:jc w:val="both"/>
        <w:rPr>
          <w:rFonts w:cs="David" w:hint="cs"/>
          <w:rtl/>
        </w:rPr>
      </w:pPr>
    </w:p>
    <w:p w14:paraId="380BF08E"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D184A4F" w14:textId="77777777" w:rsidR="008C2A77" w:rsidRPr="008C2A77" w:rsidRDefault="008C2A77" w:rsidP="008C2A77">
      <w:pPr>
        <w:bidi/>
        <w:jc w:val="both"/>
        <w:rPr>
          <w:rFonts w:cs="David" w:hint="cs"/>
          <w:rtl/>
        </w:rPr>
      </w:pPr>
    </w:p>
    <w:p w14:paraId="67E7808E" w14:textId="77777777" w:rsidR="008C2A77" w:rsidRPr="008C2A77" w:rsidRDefault="008C2A77" w:rsidP="008C2A77">
      <w:pPr>
        <w:bidi/>
        <w:jc w:val="both"/>
        <w:rPr>
          <w:rFonts w:cs="David" w:hint="cs"/>
          <w:rtl/>
        </w:rPr>
      </w:pPr>
      <w:r w:rsidRPr="008C2A77">
        <w:rPr>
          <w:rFonts w:cs="David" w:hint="cs"/>
          <w:rtl/>
        </w:rPr>
        <w:tab/>
        <w:t>זאת אומרת, יהיה כבר גוף של שבעה אנשים, הוא ישמע את כולם ויכריע ויקבל את האחריות להכרעה שלו.</w:t>
      </w:r>
    </w:p>
    <w:p w14:paraId="373BA8D8" w14:textId="77777777" w:rsidR="008C2A77" w:rsidRPr="008C2A77" w:rsidRDefault="008C2A77" w:rsidP="008C2A77">
      <w:pPr>
        <w:bidi/>
        <w:jc w:val="both"/>
        <w:rPr>
          <w:rFonts w:cs="David" w:hint="cs"/>
          <w:rtl/>
        </w:rPr>
      </w:pPr>
    </w:p>
    <w:p w14:paraId="06C93778" w14:textId="77777777" w:rsidR="008C2A77" w:rsidRPr="008C2A77" w:rsidRDefault="008C2A77" w:rsidP="008C2A77">
      <w:pPr>
        <w:bidi/>
        <w:jc w:val="both"/>
        <w:rPr>
          <w:rFonts w:cs="David" w:hint="cs"/>
          <w:rtl/>
        </w:rPr>
      </w:pPr>
      <w:r w:rsidRPr="008C2A77">
        <w:rPr>
          <w:rFonts w:cs="David" w:hint="cs"/>
          <w:rtl/>
        </w:rPr>
        <w:tab/>
        <w:t>ארבל, הלאה.</w:t>
      </w:r>
    </w:p>
    <w:p w14:paraId="7061B7A1" w14:textId="77777777" w:rsidR="008C2A77" w:rsidRPr="008C2A77" w:rsidRDefault="008C2A77" w:rsidP="008C2A77">
      <w:pPr>
        <w:bidi/>
        <w:jc w:val="both"/>
        <w:rPr>
          <w:rFonts w:cs="David" w:hint="cs"/>
          <w:rtl/>
        </w:rPr>
      </w:pPr>
    </w:p>
    <w:p w14:paraId="6FCE8ECD" w14:textId="77777777" w:rsidR="008C2A77" w:rsidRPr="008C2A77" w:rsidRDefault="008C2A77" w:rsidP="008C2A77">
      <w:pPr>
        <w:bidi/>
        <w:jc w:val="both"/>
        <w:rPr>
          <w:rFonts w:cs="David" w:hint="cs"/>
          <w:rtl/>
        </w:rPr>
      </w:pPr>
      <w:r w:rsidRPr="008C2A77">
        <w:rPr>
          <w:rFonts w:cs="David" w:hint="cs"/>
          <w:u w:val="single"/>
          <w:rtl/>
        </w:rPr>
        <w:t>ארבל אסטרחן:</w:t>
      </w:r>
    </w:p>
    <w:p w14:paraId="62493D4A" w14:textId="77777777" w:rsidR="008C2A77" w:rsidRPr="008C2A77" w:rsidRDefault="008C2A77" w:rsidP="008C2A77">
      <w:pPr>
        <w:bidi/>
        <w:jc w:val="both"/>
        <w:rPr>
          <w:rFonts w:cs="David" w:hint="cs"/>
          <w:rtl/>
        </w:rPr>
      </w:pPr>
    </w:p>
    <w:p w14:paraId="2EC13299" w14:textId="77777777" w:rsidR="008C2A77" w:rsidRPr="008C2A77" w:rsidRDefault="008C2A77" w:rsidP="008C2A77">
      <w:pPr>
        <w:bidi/>
        <w:jc w:val="both"/>
        <w:rPr>
          <w:rFonts w:cs="David" w:hint="cs"/>
          <w:rtl/>
        </w:rPr>
      </w:pPr>
      <w:r w:rsidRPr="008C2A77">
        <w:rPr>
          <w:rFonts w:cs="David" w:hint="cs"/>
          <w:rtl/>
        </w:rPr>
        <w:tab/>
        <w:t>אנחנו די נצמדים להמלצות.</w:t>
      </w:r>
    </w:p>
    <w:p w14:paraId="44BEF4F1" w14:textId="77777777" w:rsidR="008C2A77" w:rsidRPr="008C2A77" w:rsidRDefault="008C2A77" w:rsidP="008C2A77">
      <w:pPr>
        <w:bidi/>
        <w:jc w:val="both"/>
        <w:rPr>
          <w:rFonts w:cs="David" w:hint="cs"/>
          <w:rtl/>
        </w:rPr>
      </w:pPr>
    </w:p>
    <w:p w14:paraId="6CC7A7D3" w14:textId="77777777" w:rsidR="008C2A77" w:rsidRPr="008C2A77" w:rsidRDefault="008C2A77" w:rsidP="008C2A77">
      <w:pPr>
        <w:bidi/>
        <w:jc w:val="both"/>
        <w:rPr>
          <w:rFonts w:cs="David" w:hint="cs"/>
          <w:rtl/>
        </w:rPr>
      </w:pPr>
      <w:r w:rsidRPr="008C2A77">
        <w:rPr>
          <w:rFonts w:cs="David" w:hint="cs"/>
          <w:rtl/>
        </w:rPr>
        <w:tab/>
        <w:t>על סעיף 38 דיברנו, על איסור קבלת מינוי לתפקיד על ידי הממשלה או שר או נושא משרה בשירות המדינה ואיסור כהונה בתפקיד כזה.</w:t>
      </w:r>
    </w:p>
    <w:p w14:paraId="427E4788" w14:textId="77777777" w:rsidR="008C2A77" w:rsidRPr="008C2A77" w:rsidRDefault="008C2A77" w:rsidP="008C2A77">
      <w:pPr>
        <w:bidi/>
        <w:jc w:val="both"/>
        <w:rPr>
          <w:rFonts w:cs="David" w:hint="cs"/>
          <w:rtl/>
        </w:rPr>
      </w:pPr>
    </w:p>
    <w:p w14:paraId="018B0C3E" w14:textId="77777777" w:rsidR="008C2A77" w:rsidRPr="008C2A77" w:rsidRDefault="008C2A77" w:rsidP="008C2A77">
      <w:pPr>
        <w:bidi/>
        <w:jc w:val="both"/>
        <w:rPr>
          <w:rFonts w:cs="David" w:hint="cs"/>
          <w:rtl/>
        </w:rPr>
      </w:pPr>
      <w:r w:rsidRPr="008C2A77">
        <w:rPr>
          <w:rFonts w:cs="David" w:hint="cs"/>
          <w:rtl/>
        </w:rPr>
        <w:tab/>
        <w:t>אז יש את סעיף 39 שמדבר על חבר הכנסת החדש שככלל הוא לא יקבל עיסוקים חדשים, יסיים את העניינים שלו. מה שמופיע כ-(א)(1) זה סעיף חדש שנוסף כאן לגבי הופעת השם. מי שנבחר וערב בחירתו הופיע שמו במסגרת שמו של תאגיד או עסק כלשהו שעמו היה קשור, יעשה את כל שביכולתו כדי ששמו יוסר ללא דיחוי משמו של התאגיד או העסק אלא אם כן אישרה ועדת האתיקה את השארת השם.</w:t>
      </w:r>
    </w:p>
    <w:p w14:paraId="4E616636" w14:textId="77777777" w:rsidR="008C2A77" w:rsidRPr="008C2A77" w:rsidRDefault="008C2A77" w:rsidP="008C2A77">
      <w:pPr>
        <w:bidi/>
        <w:jc w:val="both"/>
        <w:rPr>
          <w:rFonts w:cs="David" w:hint="cs"/>
          <w:rtl/>
        </w:rPr>
      </w:pPr>
    </w:p>
    <w:p w14:paraId="099B0E99" w14:textId="77777777" w:rsidR="008C2A77" w:rsidRPr="008C2A77" w:rsidRDefault="008C2A77" w:rsidP="008C2A77">
      <w:pPr>
        <w:bidi/>
        <w:jc w:val="both"/>
        <w:rPr>
          <w:rFonts w:cs="David" w:hint="cs"/>
          <w:rtl/>
        </w:rPr>
      </w:pPr>
      <w:r w:rsidRPr="008C2A77">
        <w:rPr>
          <w:rFonts w:cs="David" w:hint="cs"/>
          <w:u w:val="single"/>
          <w:rtl/>
        </w:rPr>
        <w:t>דוד רותם:</w:t>
      </w:r>
    </w:p>
    <w:p w14:paraId="1C8BAE85" w14:textId="77777777" w:rsidR="008C2A77" w:rsidRPr="008C2A77" w:rsidRDefault="008C2A77" w:rsidP="008C2A77">
      <w:pPr>
        <w:bidi/>
        <w:jc w:val="both"/>
        <w:rPr>
          <w:rFonts w:cs="David" w:hint="cs"/>
          <w:rtl/>
        </w:rPr>
      </w:pPr>
    </w:p>
    <w:p w14:paraId="35B2DADD" w14:textId="77777777" w:rsidR="008C2A77" w:rsidRPr="008C2A77" w:rsidRDefault="008C2A77" w:rsidP="008C2A77">
      <w:pPr>
        <w:bidi/>
        <w:jc w:val="both"/>
        <w:rPr>
          <w:rFonts w:cs="David" w:hint="cs"/>
          <w:rtl/>
        </w:rPr>
      </w:pPr>
      <w:r w:rsidRPr="008C2A77">
        <w:rPr>
          <w:rFonts w:cs="David" w:hint="cs"/>
          <w:rtl/>
        </w:rPr>
        <w:tab/>
        <w:t>אני מבקש להתנגד לזה.</w:t>
      </w:r>
    </w:p>
    <w:p w14:paraId="2983331E" w14:textId="77777777" w:rsidR="008C2A77" w:rsidRPr="008C2A77" w:rsidRDefault="008C2A77" w:rsidP="008C2A77">
      <w:pPr>
        <w:bidi/>
        <w:jc w:val="both"/>
        <w:rPr>
          <w:rFonts w:cs="David" w:hint="cs"/>
          <w:rtl/>
        </w:rPr>
      </w:pPr>
    </w:p>
    <w:p w14:paraId="294CCFC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2CBE2E2" w14:textId="77777777" w:rsidR="008C2A77" w:rsidRPr="008C2A77" w:rsidRDefault="008C2A77" w:rsidP="008C2A77">
      <w:pPr>
        <w:bidi/>
        <w:jc w:val="both"/>
        <w:rPr>
          <w:rFonts w:cs="David" w:hint="cs"/>
          <w:rtl/>
        </w:rPr>
      </w:pPr>
    </w:p>
    <w:p w14:paraId="62CBA68E" w14:textId="77777777" w:rsidR="008C2A77" w:rsidRPr="008C2A77" w:rsidRDefault="008C2A77" w:rsidP="008C2A77">
      <w:pPr>
        <w:bidi/>
        <w:jc w:val="both"/>
        <w:rPr>
          <w:rFonts w:cs="David" w:hint="cs"/>
          <w:rtl/>
        </w:rPr>
      </w:pPr>
      <w:r w:rsidRPr="008C2A77">
        <w:rPr>
          <w:rFonts w:cs="David" w:hint="cs"/>
          <w:rtl/>
        </w:rPr>
        <w:tab/>
        <w:t>דיברנו על זה. אתה מתנגד להשאיר את השם.</w:t>
      </w:r>
    </w:p>
    <w:p w14:paraId="39C1871B" w14:textId="77777777" w:rsidR="008C2A77" w:rsidRPr="008C2A77" w:rsidRDefault="008C2A77" w:rsidP="008C2A77">
      <w:pPr>
        <w:bidi/>
        <w:jc w:val="both"/>
        <w:rPr>
          <w:rFonts w:cs="David" w:hint="cs"/>
          <w:rtl/>
        </w:rPr>
      </w:pPr>
    </w:p>
    <w:p w14:paraId="5068E868" w14:textId="77777777" w:rsidR="008C2A77" w:rsidRPr="008C2A77" w:rsidRDefault="008C2A77" w:rsidP="008C2A77">
      <w:pPr>
        <w:bidi/>
        <w:jc w:val="both"/>
        <w:rPr>
          <w:rFonts w:cs="David" w:hint="cs"/>
          <w:rtl/>
        </w:rPr>
      </w:pPr>
      <w:r w:rsidRPr="008C2A77">
        <w:rPr>
          <w:rFonts w:cs="David" w:hint="cs"/>
          <w:u w:val="single"/>
          <w:rtl/>
        </w:rPr>
        <w:t>דוד רותם:</w:t>
      </w:r>
    </w:p>
    <w:p w14:paraId="63A8B033" w14:textId="77777777" w:rsidR="008C2A77" w:rsidRPr="008C2A77" w:rsidRDefault="008C2A77" w:rsidP="008C2A77">
      <w:pPr>
        <w:bidi/>
        <w:jc w:val="both"/>
        <w:rPr>
          <w:rFonts w:cs="David" w:hint="cs"/>
          <w:rtl/>
        </w:rPr>
      </w:pPr>
    </w:p>
    <w:p w14:paraId="597C8D3C" w14:textId="77777777" w:rsidR="008C2A77" w:rsidRPr="008C2A77" w:rsidRDefault="008C2A77" w:rsidP="008C2A77">
      <w:pPr>
        <w:bidi/>
        <w:jc w:val="both"/>
        <w:rPr>
          <w:rFonts w:cs="David" w:hint="cs"/>
          <w:rtl/>
        </w:rPr>
      </w:pPr>
      <w:r w:rsidRPr="008C2A77">
        <w:rPr>
          <w:rFonts w:cs="David" w:hint="cs"/>
          <w:rtl/>
        </w:rPr>
        <w:tab/>
        <w:t>לא.</w:t>
      </w:r>
    </w:p>
    <w:p w14:paraId="1A43288A" w14:textId="77777777" w:rsidR="008C2A77" w:rsidRPr="008C2A77" w:rsidRDefault="008C2A77" w:rsidP="008C2A77">
      <w:pPr>
        <w:bidi/>
        <w:jc w:val="both"/>
        <w:rPr>
          <w:rFonts w:cs="David" w:hint="cs"/>
          <w:rtl/>
        </w:rPr>
      </w:pPr>
    </w:p>
    <w:p w14:paraId="1D7705A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A1FE6F9" w14:textId="77777777" w:rsidR="008C2A77" w:rsidRPr="008C2A77" w:rsidRDefault="008C2A77" w:rsidP="008C2A77">
      <w:pPr>
        <w:bidi/>
        <w:jc w:val="both"/>
        <w:rPr>
          <w:rFonts w:cs="David" w:hint="cs"/>
          <w:rtl/>
        </w:rPr>
      </w:pPr>
    </w:p>
    <w:p w14:paraId="34ECD778" w14:textId="77777777" w:rsidR="008C2A77" w:rsidRPr="008C2A77" w:rsidRDefault="008C2A77" w:rsidP="008C2A77">
      <w:pPr>
        <w:bidi/>
        <w:jc w:val="both"/>
        <w:rPr>
          <w:rFonts w:cs="David" w:hint="cs"/>
          <w:rtl/>
        </w:rPr>
      </w:pPr>
      <w:r w:rsidRPr="008C2A77">
        <w:rPr>
          <w:rFonts w:cs="David" w:hint="cs"/>
          <w:rtl/>
        </w:rPr>
        <w:tab/>
        <w:t>למחוק את השם.</w:t>
      </w:r>
    </w:p>
    <w:p w14:paraId="7D12D78E" w14:textId="77777777" w:rsidR="008C2A77" w:rsidRPr="008C2A77" w:rsidRDefault="008C2A77" w:rsidP="008C2A77">
      <w:pPr>
        <w:bidi/>
        <w:jc w:val="both"/>
        <w:rPr>
          <w:rFonts w:cs="David" w:hint="cs"/>
          <w:rtl/>
        </w:rPr>
      </w:pPr>
    </w:p>
    <w:p w14:paraId="56E44EEE" w14:textId="77777777" w:rsidR="008C2A77" w:rsidRPr="008C2A77" w:rsidRDefault="008C2A77" w:rsidP="008C2A77">
      <w:pPr>
        <w:bidi/>
        <w:jc w:val="both"/>
        <w:rPr>
          <w:rFonts w:cs="David" w:hint="cs"/>
          <w:rtl/>
        </w:rPr>
      </w:pPr>
      <w:r w:rsidRPr="008C2A77">
        <w:rPr>
          <w:rFonts w:cs="David" w:hint="cs"/>
          <w:u w:val="single"/>
          <w:rtl/>
        </w:rPr>
        <w:t>דוד רותם:</w:t>
      </w:r>
    </w:p>
    <w:p w14:paraId="0FB4F37B" w14:textId="77777777" w:rsidR="008C2A77" w:rsidRPr="008C2A77" w:rsidRDefault="008C2A77" w:rsidP="008C2A77">
      <w:pPr>
        <w:bidi/>
        <w:jc w:val="both"/>
        <w:rPr>
          <w:rFonts w:cs="David" w:hint="cs"/>
          <w:rtl/>
        </w:rPr>
      </w:pPr>
    </w:p>
    <w:p w14:paraId="2BED6231" w14:textId="77777777" w:rsidR="008C2A77" w:rsidRPr="008C2A77" w:rsidRDefault="008C2A77" w:rsidP="008C2A77">
      <w:pPr>
        <w:bidi/>
        <w:jc w:val="both"/>
        <w:rPr>
          <w:rFonts w:cs="David" w:hint="cs"/>
          <w:rtl/>
        </w:rPr>
      </w:pPr>
      <w:r w:rsidRPr="008C2A77">
        <w:rPr>
          <w:rFonts w:cs="David" w:hint="cs"/>
          <w:rtl/>
        </w:rPr>
        <w:t xml:space="preserve"> </w:t>
      </w:r>
      <w:r w:rsidRPr="008C2A77">
        <w:rPr>
          <w:rFonts w:cs="David" w:hint="cs"/>
          <w:rtl/>
        </w:rPr>
        <w:tab/>
        <w:t>אני אתן לך דוגמה ושוב אני חוזר לעניין האישי שלי. הייתה לי חברת עורכי דין, קיבלתי הנחיה כתובה מהיועץ המשפטי לכנסת שאני צריך להעביר את המניות בחינם, לא בתמורה, וכך עשיתי. אחר כך אמרו לי שעכשיו אשנה את השם. אמרתי, רבותיי, אין לי מניות, אני לא יכול לשלוט בחברה, אני לא יכול לעשות כלום. עכשיו מה אתה רוצה שאני אעשה? אני עובר עבירה כל יום.</w:t>
      </w:r>
    </w:p>
    <w:p w14:paraId="4CDCC798" w14:textId="77777777" w:rsidR="008C2A77" w:rsidRPr="008C2A77" w:rsidRDefault="008C2A77" w:rsidP="008C2A77">
      <w:pPr>
        <w:bidi/>
        <w:jc w:val="both"/>
        <w:rPr>
          <w:rFonts w:cs="David" w:hint="cs"/>
          <w:rtl/>
        </w:rPr>
      </w:pPr>
    </w:p>
    <w:p w14:paraId="4CE1EB3C" w14:textId="77777777" w:rsidR="008C2A77" w:rsidRPr="008C2A77" w:rsidRDefault="008C2A77" w:rsidP="008C2A77">
      <w:pPr>
        <w:bidi/>
        <w:jc w:val="both"/>
        <w:rPr>
          <w:rFonts w:cs="David" w:hint="cs"/>
          <w:rtl/>
        </w:rPr>
      </w:pPr>
      <w:r w:rsidRPr="008C2A77">
        <w:rPr>
          <w:rFonts w:cs="David" w:hint="cs"/>
          <w:u w:val="single"/>
          <w:rtl/>
        </w:rPr>
        <w:t>ארבל אסטרחן:</w:t>
      </w:r>
    </w:p>
    <w:p w14:paraId="120A2E8C" w14:textId="77777777" w:rsidR="008C2A77" w:rsidRPr="008C2A77" w:rsidRDefault="008C2A77" w:rsidP="008C2A77">
      <w:pPr>
        <w:bidi/>
        <w:jc w:val="both"/>
        <w:rPr>
          <w:rFonts w:cs="David" w:hint="cs"/>
          <w:rtl/>
        </w:rPr>
      </w:pPr>
    </w:p>
    <w:p w14:paraId="2BA86ADB" w14:textId="77777777" w:rsidR="008C2A77" w:rsidRPr="008C2A77" w:rsidRDefault="008C2A77" w:rsidP="008C2A77">
      <w:pPr>
        <w:bidi/>
        <w:jc w:val="both"/>
        <w:rPr>
          <w:rFonts w:cs="David" w:hint="cs"/>
          <w:rtl/>
        </w:rPr>
      </w:pPr>
      <w:r w:rsidRPr="008C2A77">
        <w:rPr>
          <w:rFonts w:cs="David" w:hint="cs"/>
          <w:rtl/>
        </w:rPr>
        <w:tab/>
        <w:t>לכן כתוב יעשה כל שביכולתו.</w:t>
      </w:r>
    </w:p>
    <w:p w14:paraId="77181DA9" w14:textId="77777777" w:rsidR="008C2A77" w:rsidRPr="008C2A77" w:rsidRDefault="008C2A77" w:rsidP="008C2A77">
      <w:pPr>
        <w:bidi/>
        <w:jc w:val="both"/>
        <w:rPr>
          <w:rFonts w:cs="David" w:hint="cs"/>
          <w:rtl/>
        </w:rPr>
      </w:pPr>
    </w:p>
    <w:p w14:paraId="7336CEE2" w14:textId="77777777" w:rsidR="008C2A77" w:rsidRPr="008C2A77" w:rsidRDefault="008C2A77" w:rsidP="008C2A77">
      <w:pPr>
        <w:bidi/>
        <w:jc w:val="both"/>
        <w:rPr>
          <w:rFonts w:cs="David" w:hint="cs"/>
          <w:rtl/>
        </w:rPr>
      </w:pPr>
      <w:r w:rsidRPr="008C2A77">
        <w:rPr>
          <w:rFonts w:cs="David" w:hint="cs"/>
          <w:u w:val="single"/>
          <w:rtl/>
        </w:rPr>
        <w:t>דוד רותם:</w:t>
      </w:r>
    </w:p>
    <w:p w14:paraId="18ABA2EC" w14:textId="77777777" w:rsidR="008C2A77" w:rsidRPr="008C2A77" w:rsidRDefault="008C2A77" w:rsidP="008C2A77">
      <w:pPr>
        <w:bidi/>
        <w:jc w:val="both"/>
        <w:rPr>
          <w:rFonts w:cs="David" w:hint="cs"/>
          <w:rtl/>
        </w:rPr>
      </w:pPr>
    </w:p>
    <w:p w14:paraId="0B960417" w14:textId="77777777" w:rsidR="008C2A77" w:rsidRPr="008C2A77" w:rsidRDefault="008C2A77" w:rsidP="008C2A77">
      <w:pPr>
        <w:bidi/>
        <w:jc w:val="both"/>
        <w:rPr>
          <w:rFonts w:cs="David" w:hint="cs"/>
          <w:rtl/>
        </w:rPr>
      </w:pPr>
      <w:r w:rsidRPr="008C2A77">
        <w:rPr>
          <w:rFonts w:cs="David" w:hint="cs"/>
          <w:rtl/>
        </w:rPr>
        <w:tab/>
        <w:t>יגידו לי עכשיו שלפני שהעברת את המניות, היית צריך לחשוב על זה, אבל לא הייתה עוד החלטה. היום זה כבר סיפור אחר. יבואו אותם אלה שלקחו את המשרד שלי ויאמרו דבר מאוד פשוט.</w:t>
      </w:r>
    </w:p>
    <w:p w14:paraId="15279D5B" w14:textId="77777777" w:rsidR="008C2A77" w:rsidRPr="008C2A77" w:rsidRDefault="008C2A77" w:rsidP="008C2A77">
      <w:pPr>
        <w:bidi/>
        <w:jc w:val="both"/>
        <w:rPr>
          <w:rFonts w:cs="David" w:hint="cs"/>
          <w:rtl/>
        </w:rPr>
      </w:pPr>
    </w:p>
    <w:p w14:paraId="2BCC6BF9" w14:textId="77777777" w:rsidR="008C2A77" w:rsidRPr="008C2A77" w:rsidRDefault="008C2A77" w:rsidP="008C2A77">
      <w:pPr>
        <w:keepLines/>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C5706F9" w14:textId="77777777" w:rsidR="008C2A77" w:rsidRPr="008C2A77" w:rsidRDefault="008C2A77" w:rsidP="008C2A77">
      <w:pPr>
        <w:keepLines/>
        <w:bidi/>
        <w:jc w:val="both"/>
        <w:rPr>
          <w:rFonts w:cs="David" w:hint="cs"/>
          <w:rtl/>
        </w:rPr>
      </w:pPr>
    </w:p>
    <w:p w14:paraId="11B35E4B" w14:textId="77777777" w:rsidR="008C2A77" w:rsidRPr="008C2A77" w:rsidRDefault="008C2A77" w:rsidP="008C2A77">
      <w:pPr>
        <w:keepLines/>
        <w:bidi/>
        <w:jc w:val="both"/>
        <w:rPr>
          <w:rFonts w:cs="David" w:hint="cs"/>
          <w:rtl/>
        </w:rPr>
      </w:pPr>
      <w:r w:rsidRPr="008C2A77">
        <w:rPr>
          <w:rFonts w:cs="David" w:hint="cs"/>
          <w:rtl/>
        </w:rPr>
        <w:tab/>
        <w:t>שילמו בעד השם.</w:t>
      </w:r>
    </w:p>
    <w:p w14:paraId="293522F0" w14:textId="77777777" w:rsidR="008C2A77" w:rsidRPr="008C2A77" w:rsidRDefault="008C2A77" w:rsidP="008C2A77">
      <w:pPr>
        <w:bidi/>
        <w:jc w:val="both"/>
        <w:rPr>
          <w:rFonts w:cs="David" w:hint="cs"/>
          <w:rtl/>
        </w:rPr>
      </w:pPr>
    </w:p>
    <w:p w14:paraId="768A13CC" w14:textId="77777777" w:rsidR="008C2A77" w:rsidRPr="008C2A77" w:rsidRDefault="008C2A77" w:rsidP="008C2A77">
      <w:pPr>
        <w:bidi/>
        <w:jc w:val="both"/>
        <w:rPr>
          <w:rFonts w:cs="David" w:hint="cs"/>
          <w:rtl/>
        </w:rPr>
      </w:pPr>
      <w:r w:rsidRPr="008C2A77">
        <w:rPr>
          <w:rFonts w:cs="David" w:hint="cs"/>
          <w:u w:val="single"/>
          <w:rtl/>
        </w:rPr>
        <w:t>דוד רותם:</w:t>
      </w:r>
    </w:p>
    <w:p w14:paraId="2A26654F" w14:textId="77777777" w:rsidR="008C2A77" w:rsidRPr="008C2A77" w:rsidRDefault="008C2A77" w:rsidP="008C2A77">
      <w:pPr>
        <w:bidi/>
        <w:jc w:val="both"/>
        <w:rPr>
          <w:rFonts w:cs="David" w:hint="cs"/>
          <w:rtl/>
        </w:rPr>
      </w:pPr>
    </w:p>
    <w:p w14:paraId="1E094644" w14:textId="77777777" w:rsidR="008C2A77" w:rsidRPr="008C2A77" w:rsidRDefault="008C2A77" w:rsidP="008C2A77">
      <w:pPr>
        <w:bidi/>
        <w:jc w:val="both"/>
        <w:rPr>
          <w:rFonts w:cs="David" w:hint="cs"/>
          <w:rtl/>
        </w:rPr>
      </w:pPr>
      <w:r w:rsidRPr="008C2A77">
        <w:rPr>
          <w:rFonts w:cs="David" w:hint="cs"/>
          <w:rtl/>
        </w:rPr>
        <w:tab/>
        <w:t>לא, לא שילמנו כי עשיתי את זה ללא תמורה. הם לא נתנו לי לקחת כסף אפילו. תמיד אני שואל אותם אם יש להם חבות אחריות מקצועית כי אני יכול לתבוע אותם לפי התקנון הקיים. השאלה היא רק אחת ויחידה: למה מישהו רוצה את המשרד שלי? הוא רוצה את המשרד בגלל שיש שם ארבעה קליינטים או מאה קליינטים? הוא רוצה את המשרד כי לפירמה הזאת יש ערך. עכשיו אתה אומר לו שייקח את התיקים עם כל הצרות אבל את הערך הוא לא יקבל. למה זה צריך להיות?  זאת חברה. בוא נניח שהייתה לי חברה לסיגריות, דובק זה ד. רותם ושות'. מישהו יקנה סיגריות בגלל שאני חבר כנסת? את מישהו זה יעניין? אתם מבקשים עכשיו מאדם לבוא ולקחת את כל המוניטין שהוא צבר במשך שנים ולשרוף אותו. זה לא הוגן.</w:t>
      </w:r>
    </w:p>
    <w:p w14:paraId="64D96BE1" w14:textId="77777777" w:rsidR="008C2A77" w:rsidRPr="008C2A77" w:rsidRDefault="008C2A77" w:rsidP="008C2A77">
      <w:pPr>
        <w:bidi/>
        <w:jc w:val="both"/>
        <w:rPr>
          <w:rFonts w:cs="David" w:hint="cs"/>
          <w:rtl/>
        </w:rPr>
      </w:pPr>
    </w:p>
    <w:p w14:paraId="040C7407" w14:textId="77777777" w:rsidR="008C2A77" w:rsidRPr="008C2A77" w:rsidRDefault="008C2A77" w:rsidP="008C2A77">
      <w:pPr>
        <w:bidi/>
        <w:jc w:val="both"/>
        <w:rPr>
          <w:rFonts w:cs="David" w:hint="cs"/>
          <w:rtl/>
        </w:rPr>
      </w:pPr>
      <w:r w:rsidRPr="008C2A77">
        <w:rPr>
          <w:rFonts w:cs="David" w:hint="cs"/>
          <w:u w:val="single"/>
          <w:rtl/>
        </w:rPr>
        <w:t>סוזי נבות:</w:t>
      </w:r>
    </w:p>
    <w:p w14:paraId="6CCBE97C" w14:textId="77777777" w:rsidR="008C2A77" w:rsidRPr="008C2A77" w:rsidRDefault="008C2A77" w:rsidP="008C2A77">
      <w:pPr>
        <w:bidi/>
        <w:jc w:val="both"/>
        <w:rPr>
          <w:rFonts w:cs="David" w:hint="cs"/>
          <w:rtl/>
        </w:rPr>
      </w:pPr>
    </w:p>
    <w:p w14:paraId="65C93C0C" w14:textId="77777777" w:rsidR="008C2A77" w:rsidRPr="008C2A77" w:rsidRDefault="008C2A77" w:rsidP="008C2A77">
      <w:pPr>
        <w:bidi/>
        <w:jc w:val="both"/>
        <w:rPr>
          <w:rFonts w:cs="David" w:hint="cs"/>
          <w:rtl/>
        </w:rPr>
      </w:pPr>
      <w:r w:rsidRPr="008C2A77">
        <w:rPr>
          <w:rFonts w:cs="David" w:hint="cs"/>
          <w:rtl/>
        </w:rPr>
        <w:tab/>
        <w:t>זה לא מה שנאמר כאן. בכל מקרה יש את הסיפא שמאפשרת אישור של ועדת האתיקה, אבל נדמה לי שהשיקול הזה שאתה מציע הוא בדיוק השיקול שוועדת האתיקה צריכה לשקול. יחד עם זאת, במקרים אחרים, אותה חברה נניח שהיא חברה של לוביסטים ולא חברה של עורכי דין, שקוראים לה בשם של חבר כנסת שנבחר, ואותה חברה עובדת עם הכנסת, נדמה לי שכאן ועדת האתיקה תשקול שיקול אחר ולא את השיקול שאתה מעלה.</w:t>
      </w:r>
    </w:p>
    <w:p w14:paraId="741177E4" w14:textId="77777777" w:rsidR="008C2A77" w:rsidRPr="008C2A77" w:rsidRDefault="008C2A77" w:rsidP="008C2A77">
      <w:pPr>
        <w:bidi/>
        <w:jc w:val="both"/>
        <w:rPr>
          <w:rFonts w:cs="David" w:hint="cs"/>
          <w:rtl/>
        </w:rPr>
      </w:pPr>
    </w:p>
    <w:p w14:paraId="5D31565E" w14:textId="77777777" w:rsidR="008C2A77" w:rsidRPr="008C2A77" w:rsidRDefault="008C2A77" w:rsidP="008C2A77">
      <w:pPr>
        <w:bidi/>
        <w:jc w:val="both"/>
        <w:rPr>
          <w:rFonts w:cs="David" w:hint="cs"/>
          <w:rtl/>
        </w:rPr>
      </w:pPr>
      <w:r w:rsidRPr="008C2A77">
        <w:rPr>
          <w:rFonts w:cs="David" w:hint="cs"/>
          <w:u w:val="single"/>
          <w:rtl/>
        </w:rPr>
        <w:t>דוד רותם:</w:t>
      </w:r>
    </w:p>
    <w:p w14:paraId="48CB4DC2" w14:textId="77777777" w:rsidR="008C2A77" w:rsidRPr="008C2A77" w:rsidRDefault="008C2A77" w:rsidP="008C2A77">
      <w:pPr>
        <w:bidi/>
        <w:jc w:val="both"/>
        <w:rPr>
          <w:rFonts w:cs="David" w:hint="cs"/>
          <w:rtl/>
        </w:rPr>
      </w:pPr>
    </w:p>
    <w:p w14:paraId="3A72DDC0" w14:textId="77777777" w:rsidR="008C2A77" w:rsidRPr="008C2A77" w:rsidRDefault="008C2A77" w:rsidP="008C2A77">
      <w:pPr>
        <w:bidi/>
        <w:jc w:val="both"/>
        <w:rPr>
          <w:rFonts w:cs="David" w:hint="cs"/>
          <w:rtl/>
        </w:rPr>
      </w:pPr>
      <w:r w:rsidRPr="008C2A77">
        <w:rPr>
          <w:rFonts w:cs="David" w:hint="cs"/>
          <w:rtl/>
        </w:rPr>
        <w:tab/>
        <w:t>אז זה בסדר. אז בואו נגביל. עזבו אותי עם שינוי השם. אני לא אתעסק עם זה וזה לא מעניין. אני כתבתי מכתב לוועדת האתיקה והוא כבר שוכב כאן בערך שנתיים וועדת האתיקה לא מחליטה. מה שיקרה זה  דבר מאוד פשוט. תבואו ותאמרו שבלבד שהחברה הזאת לא רשאית להתעסק עם הכנסת, לא רשאית לפנות לכנסת, וזה בסדר גמור.</w:t>
      </w:r>
    </w:p>
    <w:p w14:paraId="63B1D328" w14:textId="77777777" w:rsidR="008C2A77" w:rsidRPr="008C2A77" w:rsidRDefault="008C2A77" w:rsidP="008C2A77">
      <w:pPr>
        <w:bidi/>
        <w:jc w:val="both"/>
        <w:rPr>
          <w:rFonts w:cs="David" w:hint="cs"/>
          <w:rtl/>
        </w:rPr>
      </w:pPr>
    </w:p>
    <w:p w14:paraId="37FE9F8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E3A59B4" w14:textId="77777777" w:rsidR="008C2A77" w:rsidRPr="008C2A77" w:rsidRDefault="008C2A77" w:rsidP="008C2A77">
      <w:pPr>
        <w:bidi/>
        <w:jc w:val="both"/>
        <w:rPr>
          <w:rFonts w:cs="David" w:hint="cs"/>
          <w:rtl/>
        </w:rPr>
      </w:pPr>
    </w:p>
    <w:p w14:paraId="5F90248E" w14:textId="77777777" w:rsidR="008C2A77" w:rsidRPr="008C2A77" w:rsidRDefault="008C2A77" w:rsidP="008C2A77">
      <w:pPr>
        <w:bidi/>
        <w:jc w:val="both"/>
        <w:rPr>
          <w:rFonts w:cs="David" w:hint="cs"/>
          <w:rtl/>
        </w:rPr>
      </w:pPr>
      <w:r w:rsidRPr="008C2A77">
        <w:rPr>
          <w:rFonts w:cs="David" w:hint="cs"/>
          <w:rtl/>
        </w:rPr>
        <w:tab/>
        <w:t xml:space="preserve">כל הנושא עלה לוועדת האתיקה </w:t>
      </w:r>
      <w:r w:rsidRPr="008C2A77">
        <w:rPr>
          <w:rFonts w:cs="David"/>
          <w:rtl/>
        </w:rPr>
        <w:t>–</w:t>
      </w:r>
      <w:r w:rsidRPr="008C2A77">
        <w:rPr>
          <w:rFonts w:cs="David" w:hint="cs"/>
          <w:rtl/>
        </w:rPr>
        <w:t xml:space="preserve"> ואני חושב שגם דיברנו על זה אז </w:t>
      </w:r>
      <w:r w:rsidRPr="008C2A77">
        <w:rPr>
          <w:rFonts w:cs="David"/>
          <w:rtl/>
        </w:rPr>
        <w:t>–</w:t>
      </w:r>
      <w:r w:rsidRPr="008C2A77">
        <w:rPr>
          <w:rFonts w:cs="David" w:hint="cs"/>
          <w:rtl/>
        </w:rPr>
        <w:t xml:space="preserve"> כאשר אנשים, אזרחים במקרה הזה, טענו שהשימוש בשם פוגע בהם בתחרות כי הציבור עדיין חושב שהמשרד הזה הוא משרד נאמן-הרצוג והם בטוחים שנאמן והרצוג שהם שרים עדיין נמצאים במשרד - אני אומר את השמות האלה כדי לא לומר שמות אחרים </w:t>
      </w:r>
      <w:r w:rsidRPr="008C2A77">
        <w:rPr>
          <w:rFonts w:cs="David"/>
          <w:rtl/>
        </w:rPr>
        <w:t>–</w:t>
      </w:r>
      <w:r w:rsidRPr="008C2A77">
        <w:rPr>
          <w:rFonts w:cs="David" w:hint="cs"/>
          <w:rtl/>
        </w:rPr>
        <w:t xml:space="preserve"> זה פוגע בהם והם מבקשים שלא יהיה שימוש לרעה בשמות הללו. היה מישהו שאמר שכאשר הם יחזרו לשם בסיום תפקידם, הם חוזרים לשם שלהם ובעצם הם צברו עוד נכסים במהלך התקופה שהם לא היו.</w:t>
      </w:r>
    </w:p>
    <w:p w14:paraId="37D75771" w14:textId="77777777" w:rsidR="008C2A77" w:rsidRPr="008C2A77" w:rsidRDefault="008C2A77" w:rsidP="008C2A77">
      <w:pPr>
        <w:bidi/>
        <w:jc w:val="both"/>
        <w:rPr>
          <w:rFonts w:cs="David" w:hint="cs"/>
          <w:rtl/>
        </w:rPr>
      </w:pPr>
    </w:p>
    <w:p w14:paraId="5B426D8E" w14:textId="77777777" w:rsidR="008C2A77" w:rsidRPr="008C2A77" w:rsidRDefault="008C2A77" w:rsidP="008C2A77">
      <w:pPr>
        <w:bidi/>
        <w:jc w:val="both"/>
        <w:rPr>
          <w:rFonts w:cs="David" w:hint="cs"/>
          <w:rtl/>
        </w:rPr>
      </w:pPr>
      <w:r w:rsidRPr="008C2A77">
        <w:rPr>
          <w:rFonts w:cs="David" w:hint="cs"/>
          <w:u w:val="single"/>
          <w:rtl/>
        </w:rPr>
        <w:t>דוד רותם:</w:t>
      </w:r>
    </w:p>
    <w:p w14:paraId="1E71C2D2" w14:textId="77777777" w:rsidR="008C2A77" w:rsidRPr="008C2A77" w:rsidRDefault="008C2A77" w:rsidP="008C2A77">
      <w:pPr>
        <w:bidi/>
        <w:jc w:val="both"/>
        <w:rPr>
          <w:rFonts w:cs="David" w:hint="cs"/>
          <w:rtl/>
        </w:rPr>
      </w:pPr>
    </w:p>
    <w:p w14:paraId="0D4BAACA" w14:textId="77777777" w:rsidR="008C2A77" w:rsidRPr="008C2A77" w:rsidRDefault="008C2A77" w:rsidP="008C2A77">
      <w:pPr>
        <w:bidi/>
        <w:jc w:val="both"/>
        <w:rPr>
          <w:rFonts w:cs="David" w:hint="cs"/>
          <w:rtl/>
        </w:rPr>
      </w:pPr>
      <w:r w:rsidRPr="008C2A77">
        <w:rPr>
          <w:rFonts w:cs="David" w:hint="cs"/>
          <w:rtl/>
        </w:rPr>
        <w:tab/>
        <w:t>אתה בעצם אומר לי שאני אעשה ישראבלוף.</w:t>
      </w:r>
    </w:p>
    <w:p w14:paraId="2AE3B936" w14:textId="77777777" w:rsidR="008C2A77" w:rsidRPr="008C2A77" w:rsidRDefault="008C2A77" w:rsidP="008C2A77">
      <w:pPr>
        <w:bidi/>
        <w:jc w:val="both"/>
        <w:rPr>
          <w:rFonts w:cs="David" w:hint="cs"/>
          <w:rtl/>
        </w:rPr>
      </w:pPr>
    </w:p>
    <w:p w14:paraId="7D451E6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FAD9603" w14:textId="77777777" w:rsidR="008C2A77" w:rsidRPr="008C2A77" w:rsidRDefault="008C2A77" w:rsidP="008C2A77">
      <w:pPr>
        <w:bidi/>
        <w:jc w:val="both"/>
        <w:rPr>
          <w:rFonts w:cs="David" w:hint="cs"/>
          <w:rtl/>
        </w:rPr>
      </w:pPr>
    </w:p>
    <w:p w14:paraId="2160DD83" w14:textId="77777777" w:rsidR="008C2A77" w:rsidRPr="008C2A77" w:rsidRDefault="008C2A77" w:rsidP="008C2A77">
      <w:pPr>
        <w:bidi/>
        <w:jc w:val="both"/>
        <w:rPr>
          <w:rFonts w:cs="David" w:hint="cs"/>
          <w:rtl/>
        </w:rPr>
      </w:pPr>
      <w:r w:rsidRPr="008C2A77">
        <w:rPr>
          <w:rFonts w:cs="David" w:hint="cs"/>
          <w:rtl/>
        </w:rPr>
        <w:tab/>
        <w:t>למה?</w:t>
      </w:r>
    </w:p>
    <w:p w14:paraId="1C1EBE10" w14:textId="77777777" w:rsidR="008C2A77" w:rsidRPr="008C2A77" w:rsidRDefault="008C2A77" w:rsidP="008C2A77">
      <w:pPr>
        <w:bidi/>
        <w:jc w:val="both"/>
        <w:rPr>
          <w:rFonts w:cs="David" w:hint="cs"/>
          <w:rtl/>
        </w:rPr>
      </w:pPr>
    </w:p>
    <w:p w14:paraId="626E2CA0" w14:textId="77777777" w:rsidR="008C2A77" w:rsidRPr="008C2A77" w:rsidRDefault="008C2A77" w:rsidP="008C2A77">
      <w:pPr>
        <w:bidi/>
        <w:jc w:val="both"/>
        <w:rPr>
          <w:rFonts w:cs="David" w:hint="cs"/>
          <w:rtl/>
        </w:rPr>
      </w:pPr>
      <w:r w:rsidRPr="008C2A77">
        <w:rPr>
          <w:rFonts w:cs="David" w:hint="cs"/>
          <w:u w:val="single"/>
          <w:rtl/>
        </w:rPr>
        <w:t>דוד רותם:</w:t>
      </w:r>
    </w:p>
    <w:p w14:paraId="37B2D489" w14:textId="77777777" w:rsidR="008C2A77" w:rsidRPr="008C2A77" w:rsidRDefault="008C2A77" w:rsidP="008C2A77">
      <w:pPr>
        <w:bidi/>
        <w:jc w:val="both"/>
        <w:rPr>
          <w:rFonts w:cs="David" w:hint="cs"/>
          <w:rtl/>
        </w:rPr>
      </w:pPr>
    </w:p>
    <w:p w14:paraId="62906083" w14:textId="77777777" w:rsidR="008C2A77" w:rsidRPr="008C2A77" w:rsidRDefault="008C2A77" w:rsidP="008C2A77">
      <w:pPr>
        <w:bidi/>
        <w:jc w:val="both"/>
        <w:rPr>
          <w:rFonts w:cs="David" w:hint="cs"/>
          <w:rtl/>
        </w:rPr>
      </w:pPr>
      <w:r w:rsidRPr="008C2A77">
        <w:rPr>
          <w:rFonts w:cs="David" w:hint="cs"/>
          <w:rtl/>
        </w:rPr>
        <w:tab/>
        <w:t>אני אעביר את המניות לבן שלי ויהיה מותר לו להשתמש בשם רותם כי גם הוא רותם. אתה לא פותר את הבעיה שהשם לא יופיע אלא אתה רק אומר לי שאני אשבור את הראש איך לטפל בזה, וזה דבר שהוא לא אמיתי. יש חברה שנקראת הרצוג-פוקס-נאמן, זה לא השר הרצוג וזה לא השר נאמן, אז הרווחתי משהו בזה שכתבתי את הסעיף הזה? הם הורידו את שמם כי אלה לא הם. זה בסך הכל ישראבלוף ולמה אני צריך להיות בזה כשאין לזה שום משמעות?</w:t>
      </w:r>
    </w:p>
    <w:p w14:paraId="57D36C23" w14:textId="77777777" w:rsidR="008C2A77" w:rsidRPr="008C2A77" w:rsidRDefault="008C2A77" w:rsidP="008C2A77">
      <w:pPr>
        <w:bidi/>
        <w:jc w:val="both"/>
        <w:rPr>
          <w:rFonts w:cs="David" w:hint="cs"/>
          <w:rtl/>
        </w:rPr>
      </w:pPr>
    </w:p>
    <w:p w14:paraId="64E85FC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1AFC9DC" w14:textId="77777777" w:rsidR="008C2A77" w:rsidRPr="008C2A77" w:rsidRDefault="008C2A77" w:rsidP="008C2A77">
      <w:pPr>
        <w:bidi/>
        <w:jc w:val="both"/>
        <w:rPr>
          <w:rFonts w:cs="David" w:hint="cs"/>
          <w:rtl/>
        </w:rPr>
      </w:pPr>
    </w:p>
    <w:p w14:paraId="0FDFD1F8" w14:textId="77777777" w:rsidR="008C2A77" w:rsidRPr="008C2A77" w:rsidRDefault="008C2A77" w:rsidP="008C2A77">
      <w:pPr>
        <w:bidi/>
        <w:jc w:val="both"/>
        <w:rPr>
          <w:rFonts w:cs="David" w:hint="cs"/>
          <w:rtl/>
        </w:rPr>
      </w:pPr>
      <w:r w:rsidRPr="008C2A77">
        <w:rPr>
          <w:rFonts w:cs="David" w:hint="cs"/>
          <w:rtl/>
        </w:rPr>
        <w:tab/>
        <w:t>מה אתם אומרים?</w:t>
      </w:r>
    </w:p>
    <w:p w14:paraId="1886D0CB" w14:textId="77777777" w:rsidR="008C2A77" w:rsidRPr="008C2A77" w:rsidRDefault="008C2A77" w:rsidP="008C2A77">
      <w:pPr>
        <w:bidi/>
        <w:jc w:val="both"/>
        <w:rPr>
          <w:rFonts w:cs="David" w:hint="cs"/>
          <w:rtl/>
        </w:rPr>
      </w:pPr>
    </w:p>
    <w:p w14:paraId="0704A9FB" w14:textId="77777777" w:rsidR="008C2A77" w:rsidRPr="008C2A77" w:rsidRDefault="008C2A77" w:rsidP="008C2A77">
      <w:pPr>
        <w:bidi/>
        <w:jc w:val="both"/>
        <w:rPr>
          <w:rFonts w:cs="David" w:hint="cs"/>
          <w:rtl/>
        </w:rPr>
      </w:pPr>
      <w:r w:rsidRPr="008C2A77">
        <w:rPr>
          <w:rFonts w:cs="David" w:hint="cs"/>
          <w:u w:val="single"/>
          <w:rtl/>
        </w:rPr>
        <w:t>סוזי נבות:</w:t>
      </w:r>
    </w:p>
    <w:p w14:paraId="58F9B86E" w14:textId="77777777" w:rsidR="008C2A77" w:rsidRPr="008C2A77" w:rsidRDefault="008C2A77" w:rsidP="008C2A77">
      <w:pPr>
        <w:bidi/>
        <w:jc w:val="both"/>
        <w:rPr>
          <w:rFonts w:cs="David" w:hint="cs"/>
          <w:rtl/>
        </w:rPr>
      </w:pPr>
    </w:p>
    <w:p w14:paraId="7F254147" w14:textId="77777777" w:rsidR="008C2A77" w:rsidRPr="008C2A77" w:rsidRDefault="008C2A77" w:rsidP="008C2A77">
      <w:pPr>
        <w:bidi/>
        <w:jc w:val="both"/>
        <w:rPr>
          <w:rFonts w:cs="David" w:hint="cs"/>
          <w:rtl/>
        </w:rPr>
      </w:pPr>
      <w:r w:rsidRPr="008C2A77">
        <w:rPr>
          <w:rFonts w:cs="David" w:hint="cs"/>
          <w:rtl/>
        </w:rPr>
        <w:tab/>
        <w:t>לי יש את התשובה הקודמת. זה נכון שהדוגמאות שהצגת הן דוגמאות כאלה שוועדת האתיקה בהחלט יכולה לשקול ולאשר. יחד עם זאת, לא כל דוגמה. יש לעתים מראית עין, מראי עין שנוצרת ובעצם מדובר בגוף שחבר הכנסת שנמצא בכנסת פועל אולי לטובתו של אותול גוף שנושא את שמו וכדי לקדם אותו. לכן המטרה היא שלא תשתמש בזה.</w:t>
      </w:r>
    </w:p>
    <w:p w14:paraId="53464185" w14:textId="77777777" w:rsidR="008C2A77" w:rsidRPr="008C2A77" w:rsidRDefault="008C2A77" w:rsidP="008C2A77">
      <w:pPr>
        <w:bidi/>
        <w:jc w:val="both"/>
        <w:rPr>
          <w:rFonts w:cs="David" w:hint="cs"/>
          <w:rtl/>
        </w:rPr>
      </w:pPr>
    </w:p>
    <w:p w14:paraId="494C678E" w14:textId="77777777" w:rsidR="008C2A77" w:rsidRPr="008C2A77" w:rsidRDefault="008C2A77" w:rsidP="008C2A77">
      <w:pPr>
        <w:bidi/>
        <w:jc w:val="both"/>
        <w:rPr>
          <w:rFonts w:cs="David" w:hint="cs"/>
          <w:rtl/>
        </w:rPr>
      </w:pPr>
      <w:r w:rsidRPr="008C2A77">
        <w:rPr>
          <w:rFonts w:cs="David" w:hint="cs"/>
          <w:u w:val="single"/>
          <w:rtl/>
        </w:rPr>
        <w:t>דוד רותם:</w:t>
      </w:r>
    </w:p>
    <w:p w14:paraId="132D7D11" w14:textId="77777777" w:rsidR="008C2A77" w:rsidRPr="008C2A77" w:rsidRDefault="008C2A77" w:rsidP="008C2A77">
      <w:pPr>
        <w:bidi/>
        <w:jc w:val="both"/>
        <w:rPr>
          <w:rFonts w:cs="David" w:hint="cs"/>
          <w:rtl/>
        </w:rPr>
      </w:pPr>
    </w:p>
    <w:p w14:paraId="5323BDC8" w14:textId="77777777" w:rsidR="008C2A77" w:rsidRPr="008C2A77" w:rsidRDefault="008C2A77" w:rsidP="008C2A77">
      <w:pPr>
        <w:bidi/>
        <w:jc w:val="both"/>
        <w:rPr>
          <w:rFonts w:cs="David" w:hint="cs"/>
          <w:rtl/>
        </w:rPr>
      </w:pPr>
      <w:r w:rsidRPr="008C2A77">
        <w:rPr>
          <w:rFonts w:cs="David" w:hint="cs"/>
          <w:rtl/>
        </w:rPr>
        <w:tab/>
        <w:t>אז תוריד את שמך מרשימת עורכי הדין במשרד, זה בסדר. הרצוג-פוקס-נאמן זאת חברה, אלה לא עורכי דין בכלל.</w:t>
      </w:r>
    </w:p>
    <w:p w14:paraId="1D347BDF" w14:textId="77777777" w:rsidR="008C2A77" w:rsidRPr="008C2A77" w:rsidRDefault="008C2A77" w:rsidP="008C2A77">
      <w:pPr>
        <w:bidi/>
        <w:jc w:val="both"/>
        <w:rPr>
          <w:rFonts w:cs="David" w:hint="cs"/>
          <w:rtl/>
        </w:rPr>
      </w:pPr>
    </w:p>
    <w:p w14:paraId="0180E82B" w14:textId="77777777" w:rsidR="008C2A77" w:rsidRPr="008C2A77" w:rsidRDefault="008C2A77" w:rsidP="008C2A77">
      <w:pPr>
        <w:bidi/>
        <w:jc w:val="both"/>
        <w:rPr>
          <w:rFonts w:cs="David" w:hint="cs"/>
          <w:rtl/>
        </w:rPr>
      </w:pPr>
      <w:r w:rsidRPr="008C2A77">
        <w:rPr>
          <w:rFonts w:cs="David" w:hint="cs"/>
          <w:u w:val="single"/>
          <w:rtl/>
        </w:rPr>
        <w:t>סוזי נבות:</w:t>
      </w:r>
    </w:p>
    <w:p w14:paraId="4957580B" w14:textId="77777777" w:rsidR="008C2A77" w:rsidRPr="008C2A77" w:rsidRDefault="008C2A77" w:rsidP="008C2A77">
      <w:pPr>
        <w:bidi/>
        <w:jc w:val="both"/>
        <w:rPr>
          <w:rFonts w:cs="David" w:hint="cs"/>
          <w:rtl/>
        </w:rPr>
      </w:pPr>
    </w:p>
    <w:p w14:paraId="36D96E19" w14:textId="77777777" w:rsidR="008C2A77" w:rsidRPr="008C2A77" w:rsidRDefault="008C2A77" w:rsidP="008C2A77">
      <w:pPr>
        <w:bidi/>
        <w:jc w:val="both"/>
        <w:rPr>
          <w:rFonts w:cs="David" w:hint="cs"/>
          <w:rtl/>
        </w:rPr>
      </w:pPr>
      <w:r w:rsidRPr="008C2A77">
        <w:rPr>
          <w:rFonts w:cs="David" w:hint="cs"/>
          <w:rtl/>
        </w:rPr>
        <w:tab/>
        <w:t>נכון, ולכן בדיוק אלה המקרים של ועדת האתיקה. למה לא לתת לה סמכות לשקול את זה? למה לקבוע את זה? כמו שאתה קובע את זה מראש, אתה בעצם קובע איסור או היתר בלי לראות את הדוגמאות העתידיות.</w:t>
      </w:r>
    </w:p>
    <w:p w14:paraId="4E617AB1" w14:textId="77777777" w:rsidR="008C2A77" w:rsidRPr="008C2A77" w:rsidRDefault="008C2A77" w:rsidP="008C2A77">
      <w:pPr>
        <w:bidi/>
        <w:jc w:val="both"/>
        <w:rPr>
          <w:rFonts w:cs="David" w:hint="cs"/>
          <w:rtl/>
        </w:rPr>
      </w:pPr>
    </w:p>
    <w:p w14:paraId="0CACA85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6C251B1" w14:textId="77777777" w:rsidR="008C2A77" w:rsidRPr="008C2A77" w:rsidRDefault="008C2A77" w:rsidP="008C2A77">
      <w:pPr>
        <w:bidi/>
        <w:jc w:val="both"/>
        <w:rPr>
          <w:rFonts w:cs="David" w:hint="cs"/>
          <w:rtl/>
        </w:rPr>
      </w:pPr>
    </w:p>
    <w:p w14:paraId="77C4CF76" w14:textId="77777777" w:rsidR="008C2A77" w:rsidRPr="008C2A77" w:rsidRDefault="008C2A77" w:rsidP="008C2A77">
      <w:pPr>
        <w:bidi/>
        <w:jc w:val="both"/>
        <w:rPr>
          <w:rFonts w:cs="David" w:hint="cs"/>
          <w:rtl/>
        </w:rPr>
      </w:pPr>
      <w:r w:rsidRPr="008C2A77">
        <w:rPr>
          <w:rFonts w:cs="David" w:hint="cs"/>
          <w:rtl/>
        </w:rPr>
        <w:tab/>
        <w:t>אז הבלופים יהיו יותר גדולים.</w:t>
      </w:r>
    </w:p>
    <w:p w14:paraId="5457CBBD" w14:textId="77777777" w:rsidR="008C2A77" w:rsidRPr="008C2A77" w:rsidRDefault="008C2A77" w:rsidP="008C2A77">
      <w:pPr>
        <w:bidi/>
        <w:jc w:val="both"/>
        <w:rPr>
          <w:rFonts w:cs="David" w:hint="cs"/>
          <w:rtl/>
        </w:rPr>
      </w:pPr>
    </w:p>
    <w:p w14:paraId="473004D3" w14:textId="77777777" w:rsidR="008C2A77" w:rsidRPr="008C2A77" w:rsidRDefault="008C2A77" w:rsidP="008C2A77">
      <w:pPr>
        <w:bidi/>
        <w:jc w:val="both"/>
        <w:rPr>
          <w:rFonts w:cs="David" w:hint="cs"/>
          <w:rtl/>
        </w:rPr>
      </w:pPr>
      <w:r w:rsidRPr="008C2A77">
        <w:rPr>
          <w:rFonts w:cs="David" w:hint="cs"/>
          <w:u w:val="single"/>
          <w:rtl/>
        </w:rPr>
        <w:t>סוזי נבות:</w:t>
      </w:r>
    </w:p>
    <w:p w14:paraId="1835F376" w14:textId="77777777" w:rsidR="008C2A77" w:rsidRPr="008C2A77" w:rsidRDefault="008C2A77" w:rsidP="008C2A77">
      <w:pPr>
        <w:bidi/>
        <w:jc w:val="both"/>
        <w:rPr>
          <w:rFonts w:cs="David" w:hint="cs"/>
          <w:rtl/>
        </w:rPr>
      </w:pPr>
    </w:p>
    <w:p w14:paraId="68C9C36A" w14:textId="77777777" w:rsidR="008C2A77" w:rsidRPr="008C2A77" w:rsidRDefault="008C2A77" w:rsidP="008C2A77">
      <w:pPr>
        <w:bidi/>
        <w:jc w:val="both"/>
        <w:rPr>
          <w:rFonts w:cs="David" w:hint="cs"/>
          <w:rtl/>
        </w:rPr>
      </w:pPr>
      <w:r w:rsidRPr="008C2A77">
        <w:rPr>
          <w:rFonts w:cs="David" w:hint="cs"/>
          <w:rtl/>
        </w:rPr>
        <w:tab/>
        <w:t>תשאיר כאן שיקול דעת.</w:t>
      </w:r>
    </w:p>
    <w:p w14:paraId="1F5AB9A3" w14:textId="77777777" w:rsidR="008C2A77" w:rsidRPr="008C2A77" w:rsidRDefault="008C2A77" w:rsidP="008C2A77">
      <w:pPr>
        <w:bidi/>
        <w:jc w:val="both"/>
        <w:rPr>
          <w:rFonts w:cs="David" w:hint="cs"/>
          <w:rtl/>
        </w:rPr>
      </w:pPr>
    </w:p>
    <w:p w14:paraId="76906CEA" w14:textId="77777777" w:rsidR="008C2A77" w:rsidRPr="008C2A77" w:rsidRDefault="008C2A77" w:rsidP="008C2A77">
      <w:pPr>
        <w:bidi/>
        <w:jc w:val="both"/>
        <w:rPr>
          <w:rFonts w:cs="David" w:hint="cs"/>
          <w:rtl/>
        </w:rPr>
      </w:pPr>
      <w:r w:rsidRPr="008C2A77">
        <w:rPr>
          <w:rFonts w:cs="David" w:hint="cs"/>
          <w:u w:val="single"/>
          <w:rtl/>
        </w:rPr>
        <w:t>דוד רותם:</w:t>
      </w:r>
    </w:p>
    <w:p w14:paraId="1DAF50E2" w14:textId="77777777" w:rsidR="008C2A77" w:rsidRPr="008C2A77" w:rsidRDefault="008C2A77" w:rsidP="008C2A77">
      <w:pPr>
        <w:bidi/>
        <w:jc w:val="both"/>
        <w:rPr>
          <w:rFonts w:cs="David" w:hint="cs"/>
          <w:rtl/>
        </w:rPr>
      </w:pPr>
    </w:p>
    <w:p w14:paraId="69BEBBF3" w14:textId="77777777" w:rsidR="008C2A77" w:rsidRPr="008C2A77" w:rsidRDefault="008C2A77" w:rsidP="008C2A77">
      <w:pPr>
        <w:bidi/>
        <w:jc w:val="both"/>
        <w:rPr>
          <w:rFonts w:cs="David" w:hint="cs"/>
          <w:rtl/>
        </w:rPr>
      </w:pPr>
      <w:r w:rsidRPr="008C2A77">
        <w:rPr>
          <w:rFonts w:cs="David" w:hint="cs"/>
          <w:rtl/>
        </w:rPr>
        <w:tab/>
        <w:t>הבלופים יישארו.</w:t>
      </w:r>
    </w:p>
    <w:p w14:paraId="553D4EEA" w14:textId="77777777" w:rsidR="008C2A77" w:rsidRPr="008C2A77" w:rsidRDefault="008C2A77" w:rsidP="008C2A77">
      <w:pPr>
        <w:bidi/>
        <w:jc w:val="both"/>
        <w:rPr>
          <w:rFonts w:cs="David" w:hint="cs"/>
          <w:rtl/>
        </w:rPr>
      </w:pPr>
    </w:p>
    <w:p w14:paraId="2C09479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B0C4ADC" w14:textId="77777777" w:rsidR="008C2A77" w:rsidRPr="008C2A77" w:rsidRDefault="008C2A77" w:rsidP="008C2A77">
      <w:pPr>
        <w:bidi/>
        <w:jc w:val="both"/>
        <w:rPr>
          <w:rFonts w:cs="David" w:hint="cs"/>
          <w:rtl/>
        </w:rPr>
      </w:pPr>
    </w:p>
    <w:p w14:paraId="21A0E66A" w14:textId="77777777" w:rsidR="008C2A77" w:rsidRPr="008C2A77" w:rsidRDefault="008C2A77" w:rsidP="008C2A77">
      <w:pPr>
        <w:bidi/>
        <w:jc w:val="both"/>
        <w:rPr>
          <w:rFonts w:cs="David" w:hint="cs"/>
          <w:rtl/>
        </w:rPr>
      </w:pPr>
      <w:r w:rsidRPr="008C2A77">
        <w:rPr>
          <w:rFonts w:cs="David" w:hint="cs"/>
          <w:rtl/>
        </w:rPr>
        <w:tab/>
        <w:t xml:space="preserve">בסדר, אבל כאן אתה נותן פתח סביר. אתה אומר לו שרותם הוא גם </w:t>
      </w:r>
      <w:smartTag w:uri="urn:schemas-microsoft-com:office:smarttags" w:element="PersonName">
        <w:smartTagPr>
          <w:attr w:name="ProductID" w:val="עורך דין"/>
        </w:smartTagPr>
        <w:r w:rsidRPr="008C2A77">
          <w:rPr>
            <w:rFonts w:cs="David" w:hint="cs"/>
            <w:rtl/>
          </w:rPr>
          <w:t>עורך דין</w:t>
        </w:r>
      </w:smartTag>
      <w:r w:rsidRPr="008C2A77">
        <w:rPr>
          <w:rFonts w:cs="David" w:hint="cs"/>
          <w:rtl/>
        </w:rPr>
        <w:t xml:space="preserve">, הוא מנהל את המשרד, המשרד הוא שלו, אין אפשרות להוריד את השם, אני ועדת האתיקה מאשרת לך את זה. </w:t>
      </w:r>
    </w:p>
    <w:p w14:paraId="34B43A2A" w14:textId="77777777" w:rsidR="008C2A77" w:rsidRPr="008C2A77" w:rsidRDefault="008C2A77" w:rsidP="008C2A77">
      <w:pPr>
        <w:bidi/>
        <w:jc w:val="both"/>
        <w:rPr>
          <w:rFonts w:cs="David" w:hint="cs"/>
          <w:rtl/>
        </w:rPr>
      </w:pPr>
    </w:p>
    <w:p w14:paraId="012825F1" w14:textId="77777777" w:rsidR="008C2A77" w:rsidRPr="008C2A77" w:rsidRDefault="008C2A77" w:rsidP="008C2A77">
      <w:pPr>
        <w:bidi/>
        <w:jc w:val="both"/>
        <w:rPr>
          <w:rFonts w:cs="David" w:hint="cs"/>
          <w:rtl/>
        </w:rPr>
      </w:pPr>
      <w:r w:rsidRPr="008C2A77">
        <w:rPr>
          <w:rFonts w:cs="David" w:hint="cs"/>
          <w:u w:val="single"/>
          <w:rtl/>
        </w:rPr>
        <w:t>דוד רותם:</w:t>
      </w:r>
    </w:p>
    <w:p w14:paraId="7C44495E" w14:textId="77777777" w:rsidR="008C2A77" w:rsidRPr="008C2A77" w:rsidRDefault="008C2A77" w:rsidP="008C2A77">
      <w:pPr>
        <w:bidi/>
        <w:jc w:val="both"/>
        <w:rPr>
          <w:rFonts w:cs="David" w:hint="cs"/>
          <w:rtl/>
        </w:rPr>
      </w:pPr>
    </w:p>
    <w:p w14:paraId="62BF8B8A" w14:textId="77777777" w:rsidR="008C2A77" w:rsidRPr="008C2A77" w:rsidRDefault="008C2A77" w:rsidP="008C2A77">
      <w:pPr>
        <w:bidi/>
        <w:jc w:val="both"/>
        <w:rPr>
          <w:rFonts w:cs="David" w:hint="cs"/>
          <w:rtl/>
        </w:rPr>
      </w:pPr>
      <w:r w:rsidRPr="008C2A77">
        <w:rPr>
          <w:rFonts w:cs="David" w:hint="cs"/>
          <w:rtl/>
        </w:rPr>
        <w:tab/>
        <w:t>אבל אם זה הבן שלך, אז תקרא לבן שלך ותתעלם מפסק דין שאומר שאסור לתת מכות לילדים, תן לו שתי סטירות לחי והוא יוריד את השם שלך והוא יכתוב את השם שלו.</w:t>
      </w:r>
    </w:p>
    <w:p w14:paraId="69592431" w14:textId="77777777" w:rsidR="008C2A77" w:rsidRPr="008C2A77" w:rsidRDefault="008C2A77" w:rsidP="008C2A77">
      <w:pPr>
        <w:bidi/>
        <w:jc w:val="both"/>
        <w:rPr>
          <w:rFonts w:cs="David" w:hint="cs"/>
          <w:rtl/>
        </w:rPr>
      </w:pPr>
    </w:p>
    <w:p w14:paraId="1BCE5DB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6ED2CBC" w14:textId="77777777" w:rsidR="008C2A77" w:rsidRPr="008C2A77" w:rsidRDefault="008C2A77" w:rsidP="008C2A77">
      <w:pPr>
        <w:bidi/>
        <w:jc w:val="both"/>
        <w:rPr>
          <w:rFonts w:cs="David" w:hint="cs"/>
          <w:rtl/>
        </w:rPr>
      </w:pPr>
    </w:p>
    <w:p w14:paraId="63DA158A" w14:textId="77777777" w:rsidR="008C2A77" w:rsidRPr="008C2A77" w:rsidRDefault="008C2A77" w:rsidP="008C2A77">
      <w:pPr>
        <w:bidi/>
        <w:jc w:val="both"/>
        <w:rPr>
          <w:rFonts w:cs="David" w:hint="cs"/>
          <w:rtl/>
        </w:rPr>
      </w:pPr>
      <w:r w:rsidRPr="008C2A77">
        <w:rPr>
          <w:rFonts w:cs="David" w:hint="cs"/>
          <w:rtl/>
        </w:rPr>
        <w:tab/>
        <w:t>בסדר, אבל שמו רותם.</w:t>
      </w:r>
    </w:p>
    <w:p w14:paraId="407948E4" w14:textId="77777777" w:rsidR="008C2A77" w:rsidRPr="008C2A77" w:rsidRDefault="008C2A77" w:rsidP="008C2A77">
      <w:pPr>
        <w:bidi/>
        <w:jc w:val="both"/>
        <w:rPr>
          <w:rFonts w:cs="David" w:hint="cs"/>
          <w:rtl/>
        </w:rPr>
      </w:pPr>
    </w:p>
    <w:p w14:paraId="07EE330A" w14:textId="77777777" w:rsidR="008C2A77" w:rsidRPr="008C2A77" w:rsidRDefault="008C2A77" w:rsidP="008C2A77">
      <w:pPr>
        <w:bidi/>
        <w:jc w:val="both"/>
        <w:rPr>
          <w:rFonts w:cs="David" w:hint="cs"/>
          <w:rtl/>
        </w:rPr>
      </w:pPr>
      <w:r w:rsidRPr="008C2A77">
        <w:rPr>
          <w:rFonts w:cs="David" w:hint="cs"/>
          <w:u w:val="single"/>
          <w:rtl/>
        </w:rPr>
        <w:t>ארבל אסטרחן:</w:t>
      </w:r>
    </w:p>
    <w:p w14:paraId="5828C2CD" w14:textId="77777777" w:rsidR="008C2A77" w:rsidRPr="008C2A77" w:rsidRDefault="008C2A77" w:rsidP="008C2A77">
      <w:pPr>
        <w:bidi/>
        <w:jc w:val="both"/>
        <w:rPr>
          <w:rFonts w:cs="David" w:hint="cs"/>
          <w:rtl/>
        </w:rPr>
      </w:pPr>
    </w:p>
    <w:p w14:paraId="2EC606D8" w14:textId="77777777" w:rsidR="008C2A77" w:rsidRPr="008C2A77" w:rsidRDefault="008C2A77" w:rsidP="008C2A77">
      <w:pPr>
        <w:bidi/>
        <w:jc w:val="both"/>
        <w:rPr>
          <w:rFonts w:cs="David" w:hint="cs"/>
          <w:rtl/>
        </w:rPr>
      </w:pPr>
      <w:r w:rsidRPr="008C2A77">
        <w:rPr>
          <w:rFonts w:cs="David" w:hint="cs"/>
          <w:rtl/>
        </w:rPr>
        <w:tab/>
        <w:t xml:space="preserve">אבל אם זה נקרא דוד רותם? משרד עורכי </w:t>
      </w:r>
      <w:smartTag w:uri="urn:schemas-microsoft-com:office:smarttags" w:element="PersonName">
        <w:smartTagPr>
          <w:attr w:name="ProductID" w:val="דין דוד"/>
        </w:smartTagPr>
        <w:r w:rsidRPr="008C2A77">
          <w:rPr>
            <w:rFonts w:cs="David" w:hint="cs"/>
            <w:rtl/>
          </w:rPr>
          <w:t>דין דוד</w:t>
        </w:r>
      </w:smartTag>
      <w:r w:rsidRPr="008C2A77">
        <w:rPr>
          <w:rFonts w:cs="David" w:hint="cs"/>
          <w:rtl/>
        </w:rPr>
        <w:t xml:space="preserve"> רותם.</w:t>
      </w:r>
    </w:p>
    <w:p w14:paraId="7E01542C" w14:textId="77777777" w:rsidR="008C2A77" w:rsidRPr="008C2A77" w:rsidRDefault="008C2A77" w:rsidP="008C2A77">
      <w:pPr>
        <w:bidi/>
        <w:jc w:val="both"/>
        <w:rPr>
          <w:rFonts w:cs="David" w:hint="cs"/>
          <w:rtl/>
        </w:rPr>
      </w:pPr>
    </w:p>
    <w:p w14:paraId="140715AC" w14:textId="77777777" w:rsidR="008C2A77" w:rsidRPr="008C2A77" w:rsidRDefault="008C2A77" w:rsidP="008C2A77">
      <w:pPr>
        <w:bidi/>
        <w:jc w:val="both"/>
        <w:rPr>
          <w:rFonts w:cs="David" w:hint="cs"/>
          <w:rtl/>
        </w:rPr>
      </w:pPr>
      <w:r w:rsidRPr="008C2A77">
        <w:rPr>
          <w:rFonts w:cs="David" w:hint="cs"/>
          <w:u w:val="single"/>
          <w:rtl/>
        </w:rPr>
        <w:t>דוד רותם:</w:t>
      </w:r>
    </w:p>
    <w:p w14:paraId="6ED71A5C" w14:textId="77777777" w:rsidR="008C2A77" w:rsidRPr="008C2A77" w:rsidRDefault="008C2A77" w:rsidP="008C2A77">
      <w:pPr>
        <w:bidi/>
        <w:jc w:val="both"/>
        <w:rPr>
          <w:rFonts w:cs="David" w:hint="cs"/>
          <w:rtl/>
        </w:rPr>
      </w:pPr>
    </w:p>
    <w:p w14:paraId="4D1B2213" w14:textId="77777777" w:rsidR="008C2A77" w:rsidRPr="008C2A77" w:rsidRDefault="008C2A77" w:rsidP="008C2A77">
      <w:pPr>
        <w:bidi/>
        <w:jc w:val="both"/>
        <w:rPr>
          <w:rFonts w:cs="David" w:hint="cs"/>
          <w:rtl/>
        </w:rPr>
      </w:pPr>
      <w:r w:rsidRPr="008C2A77">
        <w:rPr>
          <w:rFonts w:cs="David" w:hint="cs"/>
          <w:rtl/>
        </w:rPr>
        <w:tab/>
        <w:t>זה שם של חברה. מה את רוצה שאני אעשה? ארבל, אני הרי שאלתי אותך. קחי את המקרה שלי, הכרחת אותי להעביר את המניות בחינם והעברתי אותן. אחר כך קיבלתם את ההחלטה הזאת. מה את רוצה שאני אעשה? שאני אכתוב להם מכתב? כתבתי להם מכתב ושלחתי לכם העתק.</w:t>
      </w:r>
    </w:p>
    <w:p w14:paraId="24F7070C" w14:textId="77777777" w:rsidR="008C2A77" w:rsidRPr="008C2A77" w:rsidRDefault="008C2A77" w:rsidP="008C2A77">
      <w:pPr>
        <w:bidi/>
        <w:jc w:val="both"/>
        <w:rPr>
          <w:rFonts w:cs="David" w:hint="cs"/>
          <w:rtl/>
        </w:rPr>
      </w:pPr>
    </w:p>
    <w:p w14:paraId="33D63086" w14:textId="77777777" w:rsidR="008C2A77" w:rsidRPr="008C2A77" w:rsidRDefault="008C2A77" w:rsidP="008C2A77">
      <w:pPr>
        <w:keepLines/>
        <w:bidi/>
        <w:jc w:val="both"/>
        <w:rPr>
          <w:rFonts w:cs="David" w:hint="cs"/>
          <w:rtl/>
        </w:rPr>
      </w:pPr>
      <w:r w:rsidRPr="008C2A77">
        <w:rPr>
          <w:rFonts w:cs="David" w:hint="cs"/>
          <w:u w:val="single"/>
          <w:rtl/>
        </w:rPr>
        <w:t>ארבל אסטרחן:</w:t>
      </w:r>
    </w:p>
    <w:p w14:paraId="3B10645D" w14:textId="77777777" w:rsidR="008C2A77" w:rsidRPr="008C2A77" w:rsidRDefault="008C2A77" w:rsidP="008C2A77">
      <w:pPr>
        <w:keepLines/>
        <w:bidi/>
        <w:jc w:val="both"/>
        <w:rPr>
          <w:rFonts w:cs="David" w:hint="cs"/>
          <w:rtl/>
        </w:rPr>
      </w:pPr>
      <w:r w:rsidRPr="008C2A77">
        <w:rPr>
          <w:rFonts w:cs="David" w:hint="cs"/>
          <w:rtl/>
        </w:rPr>
        <w:tab/>
      </w:r>
    </w:p>
    <w:p w14:paraId="7EE71BE6" w14:textId="77777777" w:rsidR="008C2A77" w:rsidRPr="008C2A77" w:rsidRDefault="008C2A77" w:rsidP="008C2A77">
      <w:pPr>
        <w:keepLines/>
        <w:bidi/>
        <w:jc w:val="both"/>
        <w:rPr>
          <w:rFonts w:cs="David" w:hint="cs"/>
          <w:rtl/>
        </w:rPr>
      </w:pPr>
      <w:r w:rsidRPr="008C2A77">
        <w:rPr>
          <w:rFonts w:cs="David" w:hint="cs"/>
          <w:rtl/>
        </w:rPr>
        <w:t>בסדר, אז עשית מה שביכולתך.</w:t>
      </w:r>
    </w:p>
    <w:p w14:paraId="032637C6" w14:textId="77777777" w:rsidR="008C2A77" w:rsidRPr="008C2A77" w:rsidRDefault="008C2A77" w:rsidP="008C2A77">
      <w:pPr>
        <w:bidi/>
        <w:jc w:val="both"/>
        <w:rPr>
          <w:rFonts w:cs="David" w:hint="cs"/>
          <w:rtl/>
        </w:rPr>
      </w:pPr>
    </w:p>
    <w:p w14:paraId="6C366C16" w14:textId="77777777" w:rsidR="008C2A77" w:rsidRPr="008C2A77" w:rsidRDefault="008C2A77" w:rsidP="008C2A77">
      <w:pPr>
        <w:bidi/>
        <w:jc w:val="both"/>
        <w:rPr>
          <w:rFonts w:cs="David" w:hint="cs"/>
          <w:rtl/>
        </w:rPr>
      </w:pPr>
      <w:r w:rsidRPr="008C2A77">
        <w:rPr>
          <w:rFonts w:cs="David" w:hint="cs"/>
          <w:u w:val="single"/>
          <w:rtl/>
        </w:rPr>
        <w:t>דוד רותם:</w:t>
      </w:r>
    </w:p>
    <w:p w14:paraId="7EDD7AEE" w14:textId="77777777" w:rsidR="008C2A77" w:rsidRPr="008C2A77" w:rsidRDefault="008C2A77" w:rsidP="008C2A77">
      <w:pPr>
        <w:bidi/>
        <w:jc w:val="both"/>
        <w:rPr>
          <w:rFonts w:cs="David" w:hint="cs"/>
          <w:rtl/>
        </w:rPr>
      </w:pPr>
      <w:r w:rsidRPr="008C2A77">
        <w:rPr>
          <w:rFonts w:cs="David" w:hint="cs"/>
          <w:rtl/>
        </w:rPr>
        <w:tab/>
      </w:r>
    </w:p>
    <w:p w14:paraId="11C205CF" w14:textId="77777777" w:rsidR="008C2A77" w:rsidRPr="008C2A77" w:rsidRDefault="008C2A77" w:rsidP="008C2A77">
      <w:pPr>
        <w:bidi/>
        <w:ind w:firstLine="720"/>
        <w:jc w:val="both"/>
        <w:rPr>
          <w:rFonts w:cs="David" w:hint="cs"/>
          <w:rtl/>
        </w:rPr>
      </w:pPr>
      <w:r w:rsidRPr="008C2A77">
        <w:rPr>
          <w:rFonts w:cs="David" w:hint="cs"/>
          <w:rtl/>
        </w:rPr>
        <w:t>עשיתי מה שביכולתי. הבנתי. בסדר.</w:t>
      </w:r>
    </w:p>
    <w:p w14:paraId="5B6587BA" w14:textId="77777777" w:rsidR="008C2A77" w:rsidRPr="008C2A77" w:rsidRDefault="008C2A77" w:rsidP="008C2A77">
      <w:pPr>
        <w:bidi/>
        <w:ind w:firstLine="720"/>
        <w:jc w:val="both"/>
        <w:rPr>
          <w:rFonts w:cs="David" w:hint="cs"/>
          <w:rtl/>
        </w:rPr>
      </w:pPr>
    </w:p>
    <w:p w14:paraId="6114C6E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51E9D8C" w14:textId="77777777" w:rsidR="008C2A77" w:rsidRPr="008C2A77" w:rsidRDefault="008C2A77" w:rsidP="008C2A77">
      <w:pPr>
        <w:bidi/>
        <w:jc w:val="both"/>
        <w:rPr>
          <w:rFonts w:cs="David" w:hint="cs"/>
          <w:rtl/>
        </w:rPr>
      </w:pPr>
    </w:p>
    <w:p w14:paraId="328EEEB5" w14:textId="77777777" w:rsidR="008C2A77" w:rsidRPr="008C2A77" w:rsidRDefault="008C2A77" w:rsidP="008C2A77">
      <w:pPr>
        <w:bidi/>
        <w:jc w:val="both"/>
        <w:rPr>
          <w:rFonts w:cs="David" w:hint="cs"/>
          <w:rtl/>
        </w:rPr>
      </w:pPr>
      <w:r w:rsidRPr="008C2A77">
        <w:rPr>
          <w:rFonts w:cs="David" w:hint="cs"/>
          <w:rtl/>
        </w:rPr>
        <w:tab/>
        <w:t>נתקדם.</w:t>
      </w:r>
    </w:p>
    <w:p w14:paraId="3068707E" w14:textId="77777777" w:rsidR="008C2A77" w:rsidRPr="008C2A77" w:rsidRDefault="008C2A77" w:rsidP="008C2A77">
      <w:pPr>
        <w:bidi/>
        <w:jc w:val="both"/>
        <w:rPr>
          <w:rFonts w:cs="David" w:hint="cs"/>
          <w:rtl/>
        </w:rPr>
      </w:pPr>
    </w:p>
    <w:p w14:paraId="31B06A57" w14:textId="77777777" w:rsidR="008C2A77" w:rsidRPr="008C2A77" w:rsidRDefault="008C2A77" w:rsidP="008C2A77">
      <w:pPr>
        <w:bidi/>
        <w:jc w:val="both"/>
        <w:rPr>
          <w:rFonts w:cs="David" w:hint="cs"/>
          <w:rtl/>
        </w:rPr>
      </w:pPr>
      <w:r w:rsidRPr="008C2A77">
        <w:rPr>
          <w:rFonts w:cs="David" w:hint="cs"/>
          <w:u w:val="single"/>
          <w:rtl/>
        </w:rPr>
        <w:t>דוד רותם:</w:t>
      </w:r>
    </w:p>
    <w:p w14:paraId="57EC59E8" w14:textId="77777777" w:rsidR="008C2A77" w:rsidRPr="008C2A77" w:rsidRDefault="008C2A77" w:rsidP="008C2A77">
      <w:pPr>
        <w:bidi/>
        <w:jc w:val="both"/>
        <w:rPr>
          <w:rFonts w:cs="David" w:hint="cs"/>
          <w:rtl/>
        </w:rPr>
      </w:pPr>
    </w:p>
    <w:p w14:paraId="2141EC01" w14:textId="77777777" w:rsidR="008C2A77" w:rsidRPr="008C2A77" w:rsidRDefault="008C2A77" w:rsidP="008C2A77">
      <w:pPr>
        <w:bidi/>
        <w:jc w:val="both"/>
        <w:rPr>
          <w:rFonts w:cs="David" w:hint="cs"/>
          <w:rtl/>
        </w:rPr>
      </w:pPr>
      <w:r w:rsidRPr="008C2A77">
        <w:rPr>
          <w:rFonts w:cs="David" w:hint="cs"/>
          <w:rtl/>
        </w:rPr>
        <w:tab/>
        <w:t>אם זה נחשב שעשית ככל יכולתך, אז בסדר גמור.</w:t>
      </w:r>
    </w:p>
    <w:p w14:paraId="7907AA37" w14:textId="77777777" w:rsidR="008C2A77" w:rsidRPr="008C2A77" w:rsidRDefault="008C2A77" w:rsidP="008C2A77">
      <w:pPr>
        <w:bidi/>
        <w:jc w:val="both"/>
        <w:rPr>
          <w:rFonts w:cs="David" w:hint="cs"/>
          <w:rtl/>
        </w:rPr>
      </w:pPr>
    </w:p>
    <w:p w14:paraId="361A079A" w14:textId="77777777" w:rsidR="008C2A77" w:rsidRPr="008C2A77" w:rsidRDefault="008C2A77" w:rsidP="008C2A77">
      <w:pPr>
        <w:bidi/>
        <w:jc w:val="both"/>
        <w:rPr>
          <w:rFonts w:cs="David" w:hint="cs"/>
          <w:rtl/>
        </w:rPr>
      </w:pPr>
      <w:r w:rsidRPr="008C2A77">
        <w:rPr>
          <w:rFonts w:cs="David" w:hint="cs"/>
          <w:u w:val="single"/>
          <w:rtl/>
        </w:rPr>
        <w:t>ארבל אסטרחן:</w:t>
      </w:r>
    </w:p>
    <w:p w14:paraId="1FA27018" w14:textId="77777777" w:rsidR="008C2A77" w:rsidRPr="008C2A77" w:rsidRDefault="008C2A77" w:rsidP="008C2A77">
      <w:pPr>
        <w:bidi/>
        <w:jc w:val="both"/>
        <w:rPr>
          <w:rFonts w:cs="David" w:hint="cs"/>
          <w:rtl/>
        </w:rPr>
      </w:pPr>
    </w:p>
    <w:p w14:paraId="35B317B2" w14:textId="77777777" w:rsidR="008C2A77" w:rsidRPr="008C2A77" w:rsidRDefault="008C2A77" w:rsidP="008C2A77">
      <w:pPr>
        <w:bidi/>
        <w:jc w:val="both"/>
        <w:rPr>
          <w:rFonts w:cs="David" w:hint="cs"/>
          <w:rtl/>
        </w:rPr>
      </w:pPr>
      <w:r w:rsidRPr="008C2A77">
        <w:rPr>
          <w:rFonts w:cs="David" w:hint="cs"/>
          <w:rtl/>
        </w:rPr>
        <w:tab/>
        <w:t>אנחנו בסעיף של חבר כנסת חדש ואמרנו שהאיסור על עיסוקים נוספים ייכנס לתוקף בתום שלושה חודשים מתחילת הכהונה עם אפשרות להאריך בשלושה חודשים נוספים. אז יחולו הסייגים שנוגעים לניגוד עניינים וכולי, אבל חבר כנסת יכול להמשיך לעבוד ולהשתכר כמובן תוך התכוונות לחיסול העסק.</w:t>
      </w:r>
    </w:p>
    <w:p w14:paraId="32A0CC60" w14:textId="77777777" w:rsidR="008C2A77" w:rsidRPr="008C2A77" w:rsidRDefault="008C2A77" w:rsidP="008C2A77">
      <w:pPr>
        <w:bidi/>
        <w:jc w:val="both"/>
        <w:rPr>
          <w:rFonts w:cs="David" w:hint="cs"/>
          <w:rtl/>
        </w:rPr>
      </w:pPr>
    </w:p>
    <w:p w14:paraId="5DCD4801" w14:textId="77777777" w:rsidR="008C2A77" w:rsidRPr="008C2A77" w:rsidRDefault="008C2A77" w:rsidP="008C2A77">
      <w:pPr>
        <w:bidi/>
        <w:jc w:val="both"/>
        <w:rPr>
          <w:rFonts w:cs="David" w:hint="cs"/>
          <w:rtl/>
        </w:rPr>
      </w:pPr>
      <w:r w:rsidRPr="008C2A77">
        <w:rPr>
          <w:rFonts w:cs="David" w:hint="cs"/>
          <w:rtl/>
        </w:rPr>
        <w:tab/>
        <w:t xml:space="preserve">עכשיו יש כאן סעיף חדש שעליו דיברתי עם יושב ראש הוועדה בהקשר לדברים שגם עלו כאן ולהחלטת ועדת האתיקה. ההחלטה הזאת התקבלה אחרי שהוגש דוח זמיר ולכן הדוח עצמו לא התייחס אליה, וזה הנושא של חופשה ללא תשלום.  היום קובעת  החלטת ועדת האתיקה שהתקבלה ב-2008 שמספר תנאים מצטברים </w:t>
      </w:r>
      <w:r w:rsidRPr="008C2A77">
        <w:rPr>
          <w:rFonts w:cs="David"/>
          <w:rtl/>
        </w:rPr>
        <w:t>–</w:t>
      </w:r>
      <w:r w:rsidRPr="008C2A77">
        <w:rPr>
          <w:rFonts w:cs="David" w:hint="cs"/>
          <w:rtl/>
        </w:rPr>
        <w:t xml:space="preserve"> זה מופיע אצלכם בצד בעמדו 22 </w:t>
      </w:r>
      <w:r w:rsidRPr="008C2A77">
        <w:rPr>
          <w:rFonts w:cs="David"/>
          <w:rtl/>
        </w:rPr>
        <w:t>–</w:t>
      </w:r>
      <w:r w:rsidRPr="008C2A77">
        <w:rPr>
          <w:rFonts w:cs="David" w:hint="cs"/>
          <w:rtl/>
        </w:rPr>
        <w:t xml:space="preserve"> לפיהם תאשר הוועדה שהייה בחופשה ללא תשלום: אם חבר הכנסת עבד מעל שמונה שנים אצל אותול מעסיק ויש שם נהלים מסודרים ליציאה לחופשה ללא תשלום, והתקופה לשהייה בחופשה ללא תשלום לא תעלה על ארבע שנים והוא יידרש לבקש את אישורה  של ועדת האתיקה בסמוך לתחילת כהונתו, יציין את הדברים וכולי.</w:t>
      </w:r>
    </w:p>
    <w:p w14:paraId="275032FE" w14:textId="77777777" w:rsidR="008C2A77" w:rsidRPr="008C2A77" w:rsidRDefault="008C2A77" w:rsidP="008C2A77">
      <w:pPr>
        <w:bidi/>
        <w:jc w:val="both"/>
        <w:rPr>
          <w:rFonts w:cs="David" w:hint="cs"/>
          <w:rtl/>
        </w:rPr>
      </w:pPr>
    </w:p>
    <w:p w14:paraId="4AC111F0" w14:textId="77777777" w:rsidR="008C2A77" w:rsidRPr="008C2A77" w:rsidRDefault="008C2A77" w:rsidP="008C2A77">
      <w:pPr>
        <w:bidi/>
        <w:jc w:val="both"/>
        <w:rPr>
          <w:rFonts w:cs="David" w:hint="cs"/>
          <w:rtl/>
        </w:rPr>
      </w:pPr>
      <w:r w:rsidRPr="008C2A77">
        <w:rPr>
          <w:rFonts w:cs="David" w:hint="cs"/>
          <w:rtl/>
        </w:rPr>
        <w:tab/>
        <w:t xml:space="preserve">מה שמוצע בסעיף כאן </w:t>
      </w:r>
      <w:r w:rsidRPr="008C2A77">
        <w:rPr>
          <w:rFonts w:cs="David"/>
          <w:rtl/>
        </w:rPr>
        <w:t>–</w:t>
      </w:r>
      <w:r w:rsidRPr="008C2A77">
        <w:rPr>
          <w:rFonts w:cs="David" w:hint="cs"/>
          <w:rtl/>
        </w:rPr>
        <w:t xml:space="preserve"> כאמור, זאת לא הצעה של ועדת זמיר אלא תוספת מאוחרת, שלא דיברנו עליה עדיין </w:t>
      </w:r>
      <w:r w:rsidRPr="008C2A77">
        <w:rPr>
          <w:rFonts w:cs="David"/>
          <w:rtl/>
        </w:rPr>
        <w:t>–</w:t>
      </w:r>
      <w:r w:rsidRPr="008C2A77">
        <w:rPr>
          <w:rFonts w:cs="David" w:hint="cs"/>
          <w:rtl/>
        </w:rPr>
        <w:t xml:space="preserve"> זה כלהלן:</w:t>
      </w:r>
    </w:p>
    <w:p w14:paraId="6BDA11F5" w14:textId="77777777" w:rsidR="008C2A77" w:rsidRPr="008C2A77" w:rsidRDefault="008C2A77" w:rsidP="008C2A77">
      <w:pPr>
        <w:bidi/>
        <w:jc w:val="both"/>
        <w:rPr>
          <w:rFonts w:cs="David" w:hint="cs"/>
          <w:rtl/>
        </w:rPr>
      </w:pPr>
    </w:p>
    <w:p w14:paraId="27EFC1D1" w14:textId="77777777" w:rsidR="008C2A77" w:rsidRPr="008C2A77" w:rsidRDefault="008C2A77" w:rsidP="008C2A77">
      <w:pPr>
        <w:bidi/>
        <w:jc w:val="both"/>
        <w:rPr>
          <w:rFonts w:cs="David" w:hint="cs"/>
          <w:rtl/>
        </w:rPr>
      </w:pPr>
      <w:r w:rsidRPr="008C2A77">
        <w:rPr>
          <w:rFonts w:cs="David" w:hint="cs"/>
          <w:rtl/>
        </w:rPr>
        <w:tab/>
        <w:t>חבר הכנסת רשאי לשהות בחופשה ללא תשלום ממקום העבודה שבו עבד לפני תחילת כהונתו אם קיבל לכך היתר מוועדת האתיקה ובלבד שאין הוא מקבל כל תמורה כספית או אחרת ממקום העבודה. חבר הכנסת המעוניין בהיתר לשהייה בחופשה ללא תשלם, יפנה לוועדת האתיקה בסמוך לאחר תחילת כהונתו ויצרף לבקשה פרטים בדבר מקום העבודה ובדבר נוהלי השהייה בחופשה ללא תשלום באותו מקום.</w:t>
      </w:r>
    </w:p>
    <w:p w14:paraId="33EB324A" w14:textId="77777777" w:rsidR="008C2A77" w:rsidRPr="008C2A77" w:rsidRDefault="008C2A77" w:rsidP="008C2A77">
      <w:pPr>
        <w:bidi/>
        <w:jc w:val="both"/>
        <w:rPr>
          <w:rFonts w:cs="David" w:hint="cs"/>
          <w:rtl/>
        </w:rPr>
      </w:pPr>
    </w:p>
    <w:p w14:paraId="60F4FFAC" w14:textId="77777777" w:rsidR="008C2A77" w:rsidRPr="008C2A77" w:rsidRDefault="008C2A77" w:rsidP="008C2A77">
      <w:pPr>
        <w:bidi/>
        <w:jc w:val="both"/>
        <w:rPr>
          <w:rFonts w:cs="David" w:hint="cs"/>
          <w:rtl/>
        </w:rPr>
      </w:pPr>
      <w:r w:rsidRPr="008C2A77">
        <w:rPr>
          <w:rFonts w:cs="David" w:hint="cs"/>
          <w:rtl/>
        </w:rPr>
        <w:tab/>
        <w:t>אין כאן את הדרישה של העבודה של שמונה שנים.</w:t>
      </w:r>
    </w:p>
    <w:p w14:paraId="32014B91" w14:textId="77777777" w:rsidR="008C2A77" w:rsidRPr="008C2A77" w:rsidRDefault="008C2A77" w:rsidP="008C2A77">
      <w:pPr>
        <w:bidi/>
        <w:jc w:val="both"/>
        <w:rPr>
          <w:rFonts w:cs="David" w:hint="cs"/>
          <w:rtl/>
        </w:rPr>
      </w:pPr>
    </w:p>
    <w:p w14:paraId="76BCCA9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3B53004" w14:textId="77777777" w:rsidR="008C2A77" w:rsidRPr="008C2A77" w:rsidRDefault="008C2A77" w:rsidP="008C2A77">
      <w:pPr>
        <w:bidi/>
        <w:jc w:val="both"/>
        <w:rPr>
          <w:rFonts w:cs="David" w:hint="cs"/>
          <w:rtl/>
        </w:rPr>
      </w:pPr>
    </w:p>
    <w:p w14:paraId="18FFDA9A" w14:textId="77777777" w:rsidR="008C2A77" w:rsidRPr="008C2A77" w:rsidRDefault="008C2A77" w:rsidP="008C2A77">
      <w:pPr>
        <w:bidi/>
        <w:jc w:val="both"/>
        <w:rPr>
          <w:rFonts w:cs="David" w:hint="cs"/>
          <w:rtl/>
        </w:rPr>
      </w:pPr>
      <w:r w:rsidRPr="008C2A77">
        <w:rPr>
          <w:rFonts w:cs="David" w:hint="cs"/>
          <w:rtl/>
        </w:rPr>
        <w:tab/>
        <w:t>וגם אין מגבלה של ארבע שנים.</w:t>
      </w:r>
    </w:p>
    <w:p w14:paraId="2A7214EC" w14:textId="77777777" w:rsidR="008C2A77" w:rsidRPr="008C2A77" w:rsidRDefault="008C2A77" w:rsidP="008C2A77">
      <w:pPr>
        <w:bidi/>
        <w:jc w:val="both"/>
        <w:rPr>
          <w:rFonts w:cs="David" w:hint="cs"/>
          <w:rtl/>
        </w:rPr>
      </w:pPr>
    </w:p>
    <w:p w14:paraId="75996671" w14:textId="77777777" w:rsidR="008C2A77" w:rsidRPr="008C2A77" w:rsidRDefault="008C2A77" w:rsidP="008C2A77">
      <w:pPr>
        <w:bidi/>
        <w:jc w:val="both"/>
        <w:rPr>
          <w:rFonts w:cs="David" w:hint="cs"/>
          <w:rtl/>
        </w:rPr>
      </w:pPr>
      <w:r w:rsidRPr="008C2A77">
        <w:rPr>
          <w:rFonts w:cs="David" w:hint="cs"/>
          <w:u w:val="single"/>
          <w:rtl/>
        </w:rPr>
        <w:t>ארבל אסטרחן:</w:t>
      </w:r>
    </w:p>
    <w:p w14:paraId="18FBEC8C" w14:textId="77777777" w:rsidR="008C2A77" w:rsidRPr="008C2A77" w:rsidRDefault="008C2A77" w:rsidP="008C2A77">
      <w:pPr>
        <w:bidi/>
        <w:jc w:val="both"/>
        <w:rPr>
          <w:rFonts w:cs="David" w:hint="cs"/>
          <w:rtl/>
        </w:rPr>
      </w:pPr>
    </w:p>
    <w:p w14:paraId="13AE7521" w14:textId="77777777" w:rsidR="008C2A77" w:rsidRPr="008C2A77" w:rsidRDefault="008C2A77" w:rsidP="008C2A77">
      <w:pPr>
        <w:bidi/>
        <w:jc w:val="both"/>
        <w:rPr>
          <w:rFonts w:cs="David" w:hint="cs"/>
          <w:rtl/>
        </w:rPr>
      </w:pPr>
      <w:r w:rsidRPr="008C2A77">
        <w:rPr>
          <w:rFonts w:cs="David" w:hint="cs"/>
          <w:rtl/>
        </w:rPr>
        <w:tab/>
        <w:t>נכון.</w:t>
      </w:r>
    </w:p>
    <w:p w14:paraId="26D0244B" w14:textId="77777777" w:rsidR="008C2A77" w:rsidRPr="008C2A77" w:rsidRDefault="008C2A77" w:rsidP="008C2A77">
      <w:pPr>
        <w:bidi/>
        <w:jc w:val="both"/>
        <w:rPr>
          <w:rFonts w:cs="David" w:hint="cs"/>
          <w:rtl/>
        </w:rPr>
      </w:pPr>
    </w:p>
    <w:p w14:paraId="1A0D18A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3779C7B" w14:textId="77777777" w:rsidR="008C2A77" w:rsidRPr="008C2A77" w:rsidRDefault="008C2A77" w:rsidP="008C2A77">
      <w:pPr>
        <w:bidi/>
        <w:jc w:val="both"/>
        <w:rPr>
          <w:rFonts w:cs="David" w:hint="cs"/>
          <w:rtl/>
        </w:rPr>
      </w:pPr>
    </w:p>
    <w:p w14:paraId="1EBADE0C" w14:textId="77777777" w:rsidR="008C2A77" w:rsidRPr="008C2A77" w:rsidRDefault="008C2A77" w:rsidP="008C2A77">
      <w:pPr>
        <w:bidi/>
        <w:jc w:val="both"/>
        <w:rPr>
          <w:rFonts w:cs="David" w:hint="cs"/>
          <w:rtl/>
        </w:rPr>
      </w:pPr>
      <w:r w:rsidRPr="008C2A77">
        <w:rPr>
          <w:rFonts w:cs="David" w:hint="cs"/>
          <w:rtl/>
        </w:rPr>
        <w:tab/>
        <w:t>זה מהותי.</w:t>
      </w:r>
    </w:p>
    <w:p w14:paraId="01E53127" w14:textId="77777777" w:rsidR="008C2A77" w:rsidRPr="008C2A77" w:rsidRDefault="008C2A77" w:rsidP="008C2A77">
      <w:pPr>
        <w:bidi/>
        <w:jc w:val="both"/>
        <w:rPr>
          <w:rFonts w:cs="David" w:hint="cs"/>
          <w:rtl/>
        </w:rPr>
      </w:pPr>
    </w:p>
    <w:p w14:paraId="509B60E3" w14:textId="77777777" w:rsidR="008C2A77" w:rsidRPr="008C2A77" w:rsidRDefault="008C2A77" w:rsidP="008C2A77">
      <w:pPr>
        <w:bidi/>
        <w:jc w:val="both"/>
        <w:rPr>
          <w:rFonts w:cs="David" w:hint="cs"/>
          <w:rtl/>
        </w:rPr>
      </w:pPr>
      <w:r w:rsidRPr="008C2A77">
        <w:rPr>
          <w:rFonts w:cs="David" w:hint="cs"/>
          <w:u w:val="single"/>
          <w:rtl/>
        </w:rPr>
        <w:t>ארבל אסטרחן:</w:t>
      </w:r>
    </w:p>
    <w:p w14:paraId="73E0B563" w14:textId="77777777" w:rsidR="008C2A77" w:rsidRPr="008C2A77" w:rsidRDefault="008C2A77" w:rsidP="008C2A77">
      <w:pPr>
        <w:bidi/>
        <w:jc w:val="both"/>
        <w:rPr>
          <w:rFonts w:cs="David" w:hint="cs"/>
          <w:rtl/>
        </w:rPr>
      </w:pPr>
    </w:p>
    <w:p w14:paraId="0E9B8E67" w14:textId="77777777" w:rsidR="008C2A77" w:rsidRPr="008C2A77" w:rsidRDefault="008C2A77" w:rsidP="008C2A77">
      <w:pPr>
        <w:bidi/>
        <w:jc w:val="both"/>
        <w:rPr>
          <w:rFonts w:cs="David" w:hint="cs"/>
          <w:rtl/>
        </w:rPr>
      </w:pPr>
      <w:r w:rsidRPr="008C2A77">
        <w:rPr>
          <w:rFonts w:cs="David" w:hint="cs"/>
          <w:rtl/>
        </w:rPr>
        <w:tab/>
        <w:t>נכון.</w:t>
      </w:r>
    </w:p>
    <w:p w14:paraId="00B2CD94" w14:textId="77777777" w:rsidR="008C2A77" w:rsidRPr="008C2A77" w:rsidRDefault="008C2A77" w:rsidP="008C2A77">
      <w:pPr>
        <w:bidi/>
        <w:jc w:val="both"/>
        <w:rPr>
          <w:rFonts w:cs="David" w:hint="cs"/>
          <w:rtl/>
        </w:rPr>
      </w:pPr>
    </w:p>
    <w:p w14:paraId="6685572B" w14:textId="77777777" w:rsidR="008C2A77" w:rsidRPr="008C2A77" w:rsidRDefault="008C2A77" w:rsidP="008C2A77">
      <w:pPr>
        <w:bidi/>
        <w:jc w:val="both"/>
        <w:rPr>
          <w:rFonts w:cs="David" w:hint="cs"/>
          <w:rtl/>
        </w:rPr>
      </w:pPr>
      <w:r w:rsidRPr="008C2A77">
        <w:rPr>
          <w:rFonts w:cs="David" w:hint="cs"/>
          <w:rtl/>
        </w:rPr>
        <w:tab/>
        <w:t>ועדת האתיקה תדון ותחליט בבקשה לקבלת היתר והיא רשאית לאשרה בתנאים שתקבע כדי למנוע קיום מצב של ניגוד עניינים. אין בהוראות סעיף זה כדי להטיל חובות על מקום העבודה שבו עבד חבר הכנסת לפני תחילת הכהונה. זאת איזושהי הבהרה.</w:t>
      </w:r>
    </w:p>
    <w:p w14:paraId="246DF380" w14:textId="77777777" w:rsidR="008C2A77" w:rsidRPr="008C2A77" w:rsidRDefault="008C2A77" w:rsidP="008C2A77">
      <w:pPr>
        <w:bidi/>
        <w:jc w:val="both"/>
        <w:rPr>
          <w:rFonts w:cs="David" w:hint="cs"/>
          <w:rtl/>
        </w:rPr>
      </w:pPr>
    </w:p>
    <w:p w14:paraId="2923438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8E162B6" w14:textId="77777777" w:rsidR="008C2A77" w:rsidRPr="008C2A77" w:rsidRDefault="008C2A77" w:rsidP="008C2A77">
      <w:pPr>
        <w:bidi/>
        <w:jc w:val="both"/>
        <w:rPr>
          <w:rFonts w:cs="David" w:hint="cs"/>
          <w:rtl/>
        </w:rPr>
      </w:pPr>
    </w:p>
    <w:p w14:paraId="0994B876" w14:textId="77777777" w:rsidR="008C2A77" w:rsidRPr="008C2A77" w:rsidRDefault="008C2A77" w:rsidP="008C2A77">
      <w:pPr>
        <w:bidi/>
        <w:jc w:val="both"/>
        <w:rPr>
          <w:rFonts w:cs="David" w:hint="cs"/>
          <w:rtl/>
        </w:rPr>
      </w:pPr>
      <w:r w:rsidRPr="008C2A77">
        <w:rPr>
          <w:rFonts w:cs="David" w:hint="cs"/>
          <w:rtl/>
        </w:rPr>
        <w:tab/>
        <w:t xml:space="preserve">זאת הייתה העילה, לפחות בשיחה ביני לבין חבר הכנסת חיים כץ שהייתה אחרי הישיבה. היות שאני הייתי אחראי על ארבע שנים, אמרתי לו ואמרתי גם בוועדה </w:t>
      </w:r>
      <w:r w:rsidRPr="008C2A77">
        <w:rPr>
          <w:rFonts w:cs="David"/>
          <w:rtl/>
        </w:rPr>
        <w:t>–</w:t>
      </w:r>
      <w:r w:rsidRPr="008C2A77">
        <w:rPr>
          <w:rFonts w:cs="David" w:hint="cs"/>
          <w:rtl/>
        </w:rPr>
        <w:t xml:space="preserve"> ועכשיו אין לי בעיה לומר את זה גם לפרוטוקול </w:t>
      </w:r>
      <w:r w:rsidRPr="008C2A77">
        <w:rPr>
          <w:rFonts w:cs="David"/>
          <w:rtl/>
        </w:rPr>
        <w:t>–</w:t>
      </w:r>
      <w:r w:rsidRPr="008C2A77">
        <w:rPr>
          <w:rFonts w:cs="David" w:hint="cs"/>
          <w:rtl/>
        </w:rPr>
        <w:t xml:space="preserve"> שאני חושב שההחלטה הייתה שגויה. היא הייתה על רקע של דיון במקרה של עובד אקדמאי, במוסד אקדמאי, שיש לו כללים משלו על החופשה ללא תשלום ועשינו היקש.</w:t>
      </w:r>
    </w:p>
    <w:p w14:paraId="29754044" w14:textId="77777777" w:rsidR="008C2A77" w:rsidRPr="008C2A77" w:rsidRDefault="008C2A77" w:rsidP="008C2A77">
      <w:pPr>
        <w:bidi/>
        <w:jc w:val="both"/>
        <w:rPr>
          <w:rFonts w:cs="David" w:hint="cs"/>
          <w:rtl/>
        </w:rPr>
      </w:pPr>
    </w:p>
    <w:p w14:paraId="122F296D" w14:textId="77777777" w:rsidR="008C2A77" w:rsidRPr="008C2A77" w:rsidRDefault="008C2A77" w:rsidP="008C2A77">
      <w:pPr>
        <w:bidi/>
        <w:jc w:val="both"/>
        <w:rPr>
          <w:rFonts w:cs="David" w:hint="cs"/>
          <w:rtl/>
        </w:rPr>
      </w:pPr>
      <w:r w:rsidRPr="008C2A77">
        <w:rPr>
          <w:rFonts w:cs="David" w:hint="cs"/>
          <w:rtl/>
        </w:rPr>
        <w:tab/>
        <w:t xml:space="preserve">אני הייתי מוסיף כאן שעל פי הכללים שקיימים במקום עבודה בו הוא עובד, כי אם יש מקום עבודה  שיש בו כלל שקוצב את החופשה ללא תשלום, החברות בכנסת לא תהיה עילה לשנות את הכלל הזה. </w:t>
      </w:r>
    </w:p>
    <w:p w14:paraId="36550155" w14:textId="77777777" w:rsidR="008C2A77" w:rsidRPr="008C2A77" w:rsidRDefault="008C2A77" w:rsidP="008C2A77">
      <w:pPr>
        <w:bidi/>
        <w:jc w:val="both"/>
        <w:rPr>
          <w:rFonts w:cs="David" w:hint="cs"/>
          <w:rtl/>
        </w:rPr>
      </w:pPr>
    </w:p>
    <w:p w14:paraId="7620DF56" w14:textId="77777777" w:rsidR="008C2A77" w:rsidRPr="008C2A77" w:rsidRDefault="008C2A77" w:rsidP="008C2A77">
      <w:pPr>
        <w:bidi/>
        <w:jc w:val="both"/>
        <w:rPr>
          <w:rFonts w:cs="David" w:hint="cs"/>
          <w:rtl/>
        </w:rPr>
      </w:pPr>
      <w:r w:rsidRPr="008C2A77">
        <w:rPr>
          <w:rFonts w:cs="David" w:hint="cs"/>
          <w:u w:val="single"/>
          <w:rtl/>
        </w:rPr>
        <w:t>ארבל אסטרחן:</w:t>
      </w:r>
    </w:p>
    <w:p w14:paraId="6624CEB1" w14:textId="77777777" w:rsidR="008C2A77" w:rsidRPr="008C2A77" w:rsidRDefault="008C2A77" w:rsidP="008C2A77">
      <w:pPr>
        <w:bidi/>
        <w:jc w:val="both"/>
        <w:rPr>
          <w:rFonts w:cs="David" w:hint="cs"/>
          <w:rtl/>
        </w:rPr>
      </w:pPr>
    </w:p>
    <w:p w14:paraId="2D1A3E3C" w14:textId="77777777" w:rsidR="008C2A77" w:rsidRPr="008C2A77" w:rsidRDefault="008C2A77" w:rsidP="008C2A77">
      <w:pPr>
        <w:bidi/>
        <w:jc w:val="both"/>
        <w:rPr>
          <w:rFonts w:cs="David" w:hint="cs"/>
          <w:rtl/>
        </w:rPr>
      </w:pPr>
      <w:r w:rsidRPr="008C2A77">
        <w:rPr>
          <w:rFonts w:cs="David" w:hint="cs"/>
          <w:rtl/>
        </w:rPr>
        <w:tab/>
        <w:t>זה לא יכריח את מקום העבודה שלו.</w:t>
      </w:r>
    </w:p>
    <w:p w14:paraId="62D246C8" w14:textId="77777777" w:rsidR="008C2A77" w:rsidRPr="008C2A77" w:rsidRDefault="008C2A77" w:rsidP="008C2A77">
      <w:pPr>
        <w:bidi/>
        <w:jc w:val="both"/>
        <w:rPr>
          <w:rFonts w:cs="David" w:hint="cs"/>
          <w:rtl/>
        </w:rPr>
      </w:pPr>
    </w:p>
    <w:p w14:paraId="37F24F55"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5DA4033" w14:textId="77777777" w:rsidR="008C2A77" w:rsidRPr="008C2A77" w:rsidRDefault="008C2A77" w:rsidP="008C2A77">
      <w:pPr>
        <w:bidi/>
        <w:jc w:val="both"/>
        <w:rPr>
          <w:rFonts w:cs="David" w:hint="cs"/>
          <w:rtl/>
        </w:rPr>
      </w:pPr>
    </w:p>
    <w:p w14:paraId="00DDD9F2" w14:textId="77777777" w:rsidR="008C2A77" w:rsidRPr="008C2A77" w:rsidRDefault="008C2A77" w:rsidP="008C2A77">
      <w:pPr>
        <w:bidi/>
        <w:jc w:val="both"/>
        <w:rPr>
          <w:rFonts w:cs="David" w:hint="cs"/>
          <w:rtl/>
        </w:rPr>
      </w:pPr>
      <w:r w:rsidRPr="008C2A77">
        <w:rPr>
          <w:rFonts w:cs="David" w:hint="cs"/>
          <w:rtl/>
        </w:rPr>
        <w:tab/>
        <w:t>לשנות את הכלל הזה.</w:t>
      </w:r>
    </w:p>
    <w:p w14:paraId="59FEBE3A" w14:textId="77777777" w:rsidR="008C2A77" w:rsidRPr="008C2A77" w:rsidRDefault="008C2A77" w:rsidP="008C2A77">
      <w:pPr>
        <w:bidi/>
        <w:jc w:val="both"/>
        <w:rPr>
          <w:rFonts w:cs="David" w:hint="cs"/>
          <w:rtl/>
        </w:rPr>
      </w:pPr>
    </w:p>
    <w:p w14:paraId="1CD4A272" w14:textId="77777777" w:rsidR="008C2A77" w:rsidRPr="008C2A77" w:rsidRDefault="008C2A77" w:rsidP="008C2A77">
      <w:pPr>
        <w:bidi/>
        <w:jc w:val="both"/>
        <w:rPr>
          <w:rFonts w:cs="David" w:hint="cs"/>
          <w:rtl/>
        </w:rPr>
      </w:pPr>
      <w:r w:rsidRPr="008C2A77">
        <w:rPr>
          <w:rFonts w:cs="David" w:hint="cs"/>
          <w:u w:val="single"/>
          <w:rtl/>
        </w:rPr>
        <w:t>ארבל אסטרחן:</w:t>
      </w:r>
    </w:p>
    <w:p w14:paraId="2468B985" w14:textId="77777777" w:rsidR="008C2A77" w:rsidRPr="008C2A77" w:rsidRDefault="008C2A77" w:rsidP="008C2A77">
      <w:pPr>
        <w:bidi/>
        <w:jc w:val="both"/>
        <w:rPr>
          <w:rFonts w:cs="David" w:hint="cs"/>
          <w:rtl/>
        </w:rPr>
      </w:pPr>
    </w:p>
    <w:p w14:paraId="60A1EF71" w14:textId="77777777" w:rsidR="008C2A77" w:rsidRPr="008C2A77" w:rsidRDefault="008C2A77" w:rsidP="008C2A77">
      <w:pPr>
        <w:bidi/>
        <w:jc w:val="both"/>
        <w:rPr>
          <w:rFonts w:cs="David" w:hint="cs"/>
          <w:rtl/>
        </w:rPr>
      </w:pPr>
      <w:r w:rsidRPr="008C2A77">
        <w:rPr>
          <w:rFonts w:cs="David" w:hint="cs"/>
          <w:rtl/>
        </w:rPr>
        <w:tab/>
        <w:t>זה מה שכתוב ב-(ג): אין בהוראות סעיף זה כדי להטיל חובות על מקום העבודה שבו עבד חבר הכנסת לפני תחילת כהונתו.</w:t>
      </w:r>
    </w:p>
    <w:p w14:paraId="3F6BB0DF" w14:textId="77777777" w:rsidR="008C2A77" w:rsidRPr="008C2A77" w:rsidRDefault="008C2A77" w:rsidP="008C2A77">
      <w:pPr>
        <w:bidi/>
        <w:jc w:val="both"/>
        <w:rPr>
          <w:rFonts w:cs="David" w:hint="cs"/>
          <w:rtl/>
        </w:rPr>
      </w:pPr>
    </w:p>
    <w:p w14:paraId="216D274A" w14:textId="77777777" w:rsidR="008C2A77" w:rsidRPr="008C2A77" w:rsidRDefault="008C2A77" w:rsidP="008C2A77">
      <w:pPr>
        <w:bidi/>
        <w:jc w:val="both"/>
        <w:rPr>
          <w:rFonts w:cs="David" w:hint="cs"/>
          <w:rtl/>
        </w:rPr>
      </w:pPr>
      <w:r w:rsidRPr="008C2A77">
        <w:rPr>
          <w:rFonts w:cs="David" w:hint="cs"/>
          <w:u w:val="single"/>
          <w:rtl/>
        </w:rPr>
        <w:t>אייל ינון:</w:t>
      </w:r>
    </w:p>
    <w:p w14:paraId="73891846" w14:textId="77777777" w:rsidR="008C2A77" w:rsidRPr="008C2A77" w:rsidRDefault="008C2A77" w:rsidP="008C2A77">
      <w:pPr>
        <w:bidi/>
        <w:jc w:val="both"/>
        <w:rPr>
          <w:rFonts w:cs="David" w:hint="cs"/>
          <w:rtl/>
        </w:rPr>
      </w:pPr>
    </w:p>
    <w:p w14:paraId="6D751FD3" w14:textId="77777777" w:rsidR="008C2A77" w:rsidRPr="008C2A77" w:rsidRDefault="008C2A77" w:rsidP="008C2A77">
      <w:pPr>
        <w:bidi/>
        <w:jc w:val="both"/>
        <w:rPr>
          <w:rFonts w:cs="David" w:hint="cs"/>
          <w:rtl/>
        </w:rPr>
      </w:pPr>
      <w:r w:rsidRPr="008C2A77">
        <w:rPr>
          <w:rFonts w:cs="David" w:hint="cs"/>
          <w:rtl/>
        </w:rPr>
        <w:tab/>
        <w:t>זה לא מחייב אותם.</w:t>
      </w:r>
    </w:p>
    <w:p w14:paraId="4152DF28" w14:textId="77777777" w:rsidR="008C2A77" w:rsidRPr="008C2A77" w:rsidRDefault="008C2A77" w:rsidP="008C2A77">
      <w:pPr>
        <w:bidi/>
        <w:jc w:val="both"/>
        <w:rPr>
          <w:rFonts w:cs="David" w:hint="cs"/>
          <w:rtl/>
        </w:rPr>
      </w:pPr>
    </w:p>
    <w:p w14:paraId="2347E4F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8278CA2" w14:textId="77777777" w:rsidR="008C2A77" w:rsidRPr="008C2A77" w:rsidRDefault="008C2A77" w:rsidP="008C2A77">
      <w:pPr>
        <w:bidi/>
        <w:jc w:val="both"/>
        <w:rPr>
          <w:rFonts w:cs="David" w:hint="cs"/>
          <w:rtl/>
        </w:rPr>
      </w:pPr>
    </w:p>
    <w:p w14:paraId="404ADF78" w14:textId="77777777" w:rsidR="008C2A77" w:rsidRPr="008C2A77" w:rsidRDefault="008C2A77" w:rsidP="008C2A77">
      <w:pPr>
        <w:bidi/>
        <w:jc w:val="both"/>
        <w:rPr>
          <w:rFonts w:cs="David" w:hint="cs"/>
          <w:rtl/>
        </w:rPr>
      </w:pPr>
      <w:r w:rsidRPr="008C2A77">
        <w:rPr>
          <w:rFonts w:cs="David" w:hint="cs"/>
          <w:rtl/>
        </w:rPr>
        <w:tab/>
        <w:t>בטקסט הזה ובכיוון שהלכנו בו קודם, חופשה ללא תשלום צריכה להיות על השולחן, אדם צריך לבוא לוועדה ולומר שהוא עכשיו בחופשה ללא תשלום מעיריית אופקים ואז יאמרו לו שבכל הדיונים על עיריית אופקים בוועדת הכספים ועוד כמה דברים, הוא לא יכול להשתתף והעניין נגמר. אם הוא בחופשה ללא תשלום מתאגיד יותר גדול, חברת החשמל או מינהל מקרקעי ישראל, המגבלות תהיינה יותר גבוהות.</w:t>
      </w:r>
    </w:p>
    <w:p w14:paraId="136BD66A" w14:textId="77777777" w:rsidR="008C2A77" w:rsidRPr="008C2A77" w:rsidRDefault="008C2A77" w:rsidP="008C2A77">
      <w:pPr>
        <w:bidi/>
        <w:jc w:val="both"/>
        <w:rPr>
          <w:rFonts w:cs="David" w:hint="cs"/>
          <w:rtl/>
        </w:rPr>
      </w:pPr>
    </w:p>
    <w:p w14:paraId="2B0D4F7D" w14:textId="77777777" w:rsidR="008C2A77" w:rsidRPr="008C2A77" w:rsidRDefault="008C2A77" w:rsidP="008C2A77">
      <w:pPr>
        <w:bidi/>
        <w:jc w:val="both"/>
        <w:rPr>
          <w:rFonts w:cs="David" w:hint="cs"/>
          <w:rtl/>
        </w:rPr>
      </w:pPr>
      <w:r w:rsidRPr="008C2A77">
        <w:rPr>
          <w:rFonts w:cs="David" w:hint="cs"/>
          <w:u w:val="single"/>
          <w:rtl/>
        </w:rPr>
        <w:t>סוזי נבות:</w:t>
      </w:r>
    </w:p>
    <w:p w14:paraId="38AF43FB" w14:textId="77777777" w:rsidR="008C2A77" w:rsidRPr="008C2A77" w:rsidRDefault="008C2A77" w:rsidP="008C2A77">
      <w:pPr>
        <w:bidi/>
        <w:jc w:val="both"/>
        <w:rPr>
          <w:rFonts w:cs="David" w:hint="cs"/>
          <w:rtl/>
        </w:rPr>
      </w:pPr>
    </w:p>
    <w:p w14:paraId="36CFB84B" w14:textId="77777777" w:rsidR="008C2A77" w:rsidRPr="008C2A77" w:rsidRDefault="008C2A77" w:rsidP="008C2A77">
      <w:pPr>
        <w:bidi/>
        <w:jc w:val="both"/>
        <w:rPr>
          <w:rFonts w:cs="David" w:hint="cs"/>
          <w:rtl/>
        </w:rPr>
      </w:pPr>
      <w:r w:rsidRPr="008C2A77">
        <w:rPr>
          <w:rFonts w:cs="David" w:hint="cs"/>
          <w:rtl/>
        </w:rPr>
        <w:tab/>
        <w:t>יש לי שאלה. זה סעיף שאנחנו לא עסקנו בו ולכן אני לא מרגישה אפילו בנוח לציין מה הייתה עמדת ועדת זמיר.</w:t>
      </w:r>
    </w:p>
    <w:p w14:paraId="59DDF35B" w14:textId="77777777" w:rsidR="008C2A77" w:rsidRPr="008C2A77" w:rsidRDefault="008C2A77" w:rsidP="008C2A77">
      <w:pPr>
        <w:bidi/>
        <w:jc w:val="both"/>
        <w:rPr>
          <w:rFonts w:cs="David" w:hint="cs"/>
          <w:rtl/>
        </w:rPr>
      </w:pPr>
    </w:p>
    <w:p w14:paraId="32CDC94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BB016EB" w14:textId="77777777" w:rsidR="008C2A77" w:rsidRPr="008C2A77" w:rsidRDefault="008C2A77" w:rsidP="008C2A77">
      <w:pPr>
        <w:bidi/>
        <w:jc w:val="both"/>
        <w:rPr>
          <w:rFonts w:cs="David" w:hint="cs"/>
          <w:rtl/>
        </w:rPr>
      </w:pPr>
    </w:p>
    <w:p w14:paraId="4D6BF296" w14:textId="77777777" w:rsidR="008C2A77" w:rsidRPr="008C2A77" w:rsidRDefault="008C2A77" w:rsidP="008C2A77">
      <w:pPr>
        <w:bidi/>
        <w:jc w:val="both"/>
        <w:rPr>
          <w:rFonts w:cs="David" w:hint="cs"/>
          <w:rtl/>
        </w:rPr>
      </w:pPr>
      <w:r w:rsidRPr="008C2A77">
        <w:rPr>
          <w:rFonts w:cs="David" w:hint="cs"/>
          <w:rtl/>
        </w:rPr>
        <w:tab/>
        <w:t>לא חשוב. עמדתך.</w:t>
      </w:r>
    </w:p>
    <w:p w14:paraId="41464DB1" w14:textId="77777777" w:rsidR="008C2A77" w:rsidRPr="008C2A77" w:rsidRDefault="008C2A77" w:rsidP="008C2A77">
      <w:pPr>
        <w:bidi/>
        <w:jc w:val="both"/>
        <w:rPr>
          <w:rFonts w:cs="David" w:hint="cs"/>
          <w:rtl/>
        </w:rPr>
      </w:pPr>
    </w:p>
    <w:p w14:paraId="411F5A0A" w14:textId="77777777" w:rsidR="008C2A77" w:rsidRPr="008C2A77" w:rsidRDefault="008C2A77" w:rsidP="008C2A77">
      <w:pPr>
        <w:bidi/>
        <w:jc w:val="both"/>
        <w:rPr>
          <w:rFonts w:cs="David" w:hint="cs"/>
          <w:rtl/>
        </w:rPr>
      </w:pPr>
      <w:r w:rsidRPr="008C2A77">
        <w:rPr>
          <w:rFonts w:cs="David" w:hint="cs"/>
          <w:u w:val="single"/>
          <w:rtl/>
        </w:rPr>
        <w:t>סוזי נבות:</w:t>
      </w:r>
    </w:p>
    <w:p w14:paraId="6ACE0A32" w14:textId="77777777" w:rsidR="008C2A77" w:rsidRPr="008C2A77" w:rsidRDefault="008C2A77" w:rsidP="008C2A77">
      <w:pPr>
        <w:bidi/>
        <w:jc w:val="both"/>
        <w:rPr>
          <w:rFonts w:cs="David" w:hint="cs"/>
          <w:rtl/>
        </w:rPr>
      </w:pPr>
    </w:p>
    <w:p w14:paraId="7D6A14D3" w14:textId="77777777" w:rsidR="008C2A77" w:rsidRPr="008C2A77" w:rsidRDefault="008C2A77" w:rsidP="008C2A77">
      <w:pPr>
        <w:bidi/>
        <w:jc w:val="both"/>
        <w:rPr>
          <w:rFonts w:cs="David" w:hint="cs"/>
          <w:rtl/>
        </w:rPr>
      </w:pPr>
      <w:r w:rsidRPr="008C2A77">
        <w:rPr>
          <w:rFonts w:cs="David" w:hint="cs"/>
          <w:rtl/>
        </w:rPr>
        <w:tab/>
        <w:t>השאלה שלי היא האם אנחנו באמת יודעים מהי חופשה ללא תשלום ומדוע חבר הכנסת רותם לא יכול לומר במשרד שלו שהוא יוצא לחופשה ללא תשלום ובכך להתגבר על הסעיף הקודם שמחייב אותו למחוק את השם ולעשות כל מיני הסדרים. יש כאן סעיף שאומר שהוא יוצא לחופשה ללא תשלום ממשרדו. השאלה אם הסעיף הזה לא פותח פתח להחרגה של כללים שכבר נקבעו. אנחנו לא אמרנו שזאת חופשה ללא תשלום ממוסד להשכלה גבוהה או מתאגיד ציבורי אלא אמרנו חופשה ללא תשלום.</w:t>
      </w:r>
    </w:p>
    <w:p w14:paraId="69ADDBCF" w14:textId="77777777" w:rsidR="008C2A77" w:rsidRPr="008C2A77" w:rsidRDefault="008C2A77" w:rsidP="008C2A77">
      <w:pPr>
        <w:bidi/>
        <w:jc w:val="both"/>
        <w:rPr>
          <w:rFonts w:cs="David" w:hint="cs"/>
          <w:rtl/>
        </w:rPr>
      </w:pPr>
    </w:p>
    <w:p w14:paraId="4DD68976" w14:textId="77777777" w:rsidR="008C2A77" w:rsidRPr="008C2A77" w:rsidRDefault="008C2A77" w:rsidP="008C2A77">
      <w:pPr>
        <w:bidi/>
        <w:jc w:val="both"/>
        <w:rPr>
          <w:rFonts w:cs="David" w:hint="cs"/>
          <w:rtl/>
        </w:rPr>
      </w:pPr>
      <w:r w:rsidRPr="008C2A77">
        <w:rPr>
          <w:rFonts w:cs="David" w:hint="cs"/>
          <w:u w:val="single"/>
          <w:rtl/>
        </w:rPr>
        <w:t>ארבל אסטרחן:</w:t>
      </w:r>
    </w:p>
    <w:p w14:paraId="3A6457F9" w14:textId="77777777" w:rsidR="008C2A77" w:rsidRPr="008C2A77" w:rsidRDefault="008C2A77" w:rsidP="008C2A77">
      <w:pPr>
        <w:bidi/>
        <w:jc w:val="both"/>
        <w:rPr>
          <w:rFonts w:cs="David" w:hint="cs"/>
          <w:rtl/>
        </w:rPr>
      </w:pPr>
    </w:p>
    <w:p w14:paraId="368FB8B6" w14:textId="77777777" w:rsidR="008C2A77" w:rsidRPr="008C2A77" w:rsidRDefault="008C2A77" w:rsidP="008C2A77">
      <w:pPr>
        <w:bidi/>
        <w:jc w:val="both"/>
        <w:rPr>
          <w:rFonts w:cs="David" w:hint="cs"/>
          <w:rtl/>
        </w:rPr>
      </w:pPr>
      <w:r w:rsidRPr="008C2A77">
        <w:rPr>
          <w:rFonts w:cs="David" w:hint="cs"/>
          <w:rtl/>
        </w:rPr>
        <w:tab/>
        <w:t>מהי משמעות של חופשה ללא תשלום? זה המשרד שלו, הוא עזב אותו, הוא יכול לחזור אליו בכל עת? למה הוא צריך לקרוא לזה חופשה ללא תשלום?</w:t>
      </w:r>
    </w:p>
    <w:p w14:paraId="42ADDC02" w14:textId="77777777" w:rsidR="008C2A77" w:rsidRPr="008C2A77" w:rsidRDefault="008C2A77" w:rsidP="008C2A77">
      <w:pPr>
        <w:bidi/>
        <w:jc w:val="both"/>
        <w:rPr>
          <w:rFonts w:cs="David" w:hint="cs"/>
          <w:rtl/>
        </w:rPr>
      </w:pPr>
    </w:p>
    <w:p w14:paraId="22DE13EB" w14:textId="77777777" w:rsidR="008C2A77" w:rsidRPr="008C2A77" w:rsidRDefault="008C2A77" w:rsidP="008C2A77">
      <w:pPr>
        <w:bidi/>
        <w:jc w:val="both"/>
        <w:rPr>
          <w:rFonts w:cs="David" w:hint="cs"/>
          <w:rtl/>
        </w:rPr>
      </w:pPr>
      <w:r w:rsidRPr="008C2A77">
        <w:rPr>
          <w:rFonts w:cs="David" w:hint="cs"/>
          <w:u w:val="single"/>
          <w:rtl/>
        </w:rPr>
        <w:t>סוזי נבות:</w:t>
      </w:r>
    </w:p>
    <w:p w14:paraId="3CAED405" w14:textId="77777777" w:rsidR="008C2A77" w:rsidRPr="008C2A77" w:rsidRDefault="008C2A77" w:rsidP="008C2A77">
      <w:pPr>
        <w:bidi/>
        <w:jc w:val="both"/>
        <w:rPr>
          <w:rFonts w:cs="David" w:hint="cs"/>
          <w:rtl/>
        </w:rPr>
      </w:pPr>
    </w:p>
    <w:p w14:paraId="1A089FC2" w14:textId="77777777" w:rsidR="008C2A77" w:rsidRPr="008C2A77" w:rsidRDefault="008C2A77" w:rsidP="008C2A77">
      <w:pPr>
        <w:bidi/>
        <w:jc w:val="both"/>
        <w:rPr>
          <w:rFonts w:cs="David" w:hint="cs"/>
          <w:rtl/>
        </w:rPr>
      </w:pPr>
      <w:r w:rsidRPr="008C2A77">
        <w:rPr>
          <w:rFonts w:cs="David" w:hint="cs"/>
          <w:rtl/>
        </w:rPr>
        <w:tab/>
        <w:t>אני לא יודעת.</w:t>
      </w:r>
    </w:p>
    <w:p w14:paraId="57E58415" w14:textId="77777777" w:rsidR="008C2A77" w:rsidRPr="008C2A77" w:rsidRDefault="008C2A77" w:rsidP="008C2A77">
      <w:pPr>
        <w:bidi/>
        <w:jc w:val="both"/>
        <w:rPr>
          <w:rFonts w:cs="David" w:hint="cs"/>
          <w:rtl/>
        </w:rPr>
      </w:pPr>
    </w:p>
    <w:p w14:paraId="1B08F2B9" w14:textId="77777777" w:rsidR="008C2A77" w:rsidRPr="008C2A77" w:rsidRDefault="008C2A77" w:rsidP="008C2A77">
      <w:pPr>
        <w:bidi/>
        <w:jc w:val="both"/>
        <w:rPr>
          <w:rFonts w:cs="David" w:hint="cs"/>
          <w:rtl/>
        </w:rPr>
      </w:pPr>
      <w:r w:rsidRPr="008C2A77">
        <w:rPr>
          <w:rFonts w:cs="David" w:hint="cs"/>
          <w:u w:val="single"/>
          <w:rtl/>
        </w:rPr>
        <w:t>דוד רותם:</w:t>
      </w:r>
    </w:p>
    <w:p w14:paraId="4154558F" w14:textId="77777777" w:rsidR="008C2A77" w:rsidRPr="008C2A77" w:rsidRDefault="008C2A77" w:rsidP="008C2A77">
      <w:pPr>
        <w:bidi/>
        <w:jc w:val="both"/>
        <w:rPr>
          <w:rFonts w:cs="David" w:hint="cs"/>
          <w:rtl/>
        </w:rPr>
      </w:pPr>
      <w:r w:rsidRPr="008C2A77">
        <w:rPr>
          <w:rFonts w:cs="David" w:hint="cs"/>
          <w:rtl/>
        </w:rPr>
        <w:tab/>
      </w:r>
    </w:p>
    <w:p w14:paraId="5B632B2F" w14:textId="77777777" w:rsidR="008C2A77" w:rsidRPr="008C2A77" w:rsidRDefault="008C2A77" w:rsidP="008C2A77">
      <w:pPr>
        <w:bidi/>
        <w:jc w:val="both"/>
        <w:rPr>
          <w:rFonts w:cs="David" w:hint="cs"/>
          <w:rtl/>
        </w:rPr>
      </w:pPr>
      <w:r w:rsidRPr="008C2A77">
        <w:rPr>
          <w:rFonts w:cs="David" w:hint="cs"/>
          <w:rtl/>
        </w:rPr>
        <w:tab/>
        <w:t xml:space="preserve">זה סעיף שחסר לי כאן. כאשר אנחנו מחייבים חבר כנסת לסיים את עסקיו תוך שלושה חודשים, למה אנחנו מתכוונים? מה הוא צריך לעשות? מותר לו להשכיר את המשרד שלו או שהוא צריך למכור אותו? </w:t>
      </w:r>
    </w:p>
    <w:p w14:paraId="067C9AEC" w14:textId="77777777" w:rsidR="008C2A77" w:rsidRPr="008C2A77" w:rsidRDefault="008C2A77" w:rsidP="008C2A77">
      <w:pPr>
        <w:bidi/>
        <w:jc w:val="both"/>
        <w:rPr>
          <w:rFonts w:cs="David" w:hint="cs"/>
          <w:rtl/>
        </w:rPr>
      </w:pPr>
    </w:p>
    <w:p w14:paraId="754FF1F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702DE09" w14:textId="77777777" w:rsidR="008C2A77" w:rsidRPr="008C2A77" w:rsidRDefault="008C2A77" w:rsidP="008C2A77">
      <w:pPr>
        <w:bidi/>
        <w:jc w:val="both"/>
        <w:rPr>
          <w:rFonts w:cs="David" w:hint="cs"/>
          <w:rtl/>
        </w:rPr>
      </w:pPr>
    </w:p>
    <w:p w14:paraId="640CCD6B" w14:textId="77777777" w:rsidR="008C2A77" w:rsidRPr="008C2A77" w:rsidRDefault="008C2A77" w:rsidP="008C2A77">
      <w:pPr>
        <w:bidi/>
        <w:jc w:val="both"/>
        <w:rPr>
          <w:rFonts w:cs="David" w:hint="cs"/>
          <w:rtl/>
        </w:rPr>
      </w:pPr>
      <w:r w:rsidRPr="008C2A77">
        <w:rPr>
          <w:rFonts w:cs="David" w:hint="cs"/>
          <w:rtl/>
        </w:rPr>
        <w:tab/>
        <w:t xml:space="preserve">בסדר, נחזור לזה, אבל בוא קודם כל נישאר כאן. אני מודה שאנחנו התייחסנו לחופשה ללא תשלום במקומות בהם יש יחסי עובד-מעביד. </w:t>
      </w:r>
    </w:p>
    <w:p w14:paraId="5A316D04" w14:textId="77777777" w:rsidR="008C2A77" w:rsidRPr="008C2A77" w:rsidRDefault="008C2A77" w:rsidP="008C2A77">
      <w:pPr>
        <w:bidi/>
        <w:jc w:val="both"/>
        <w:rPr>
          <w:rFonts w:cs="David" w:hint="cs"/>
          <w:rtl/>
        </w:rPr>
      </w:pPr>
    </w:p>
    <w:p w14:paraId="353028EA" w14:textId="77777777" w:rsidR="008C2A77" w:rsidRPr="008C2A77" w:rsidRDefault="008C2A77" w:rsidP="008C2A77">
      <w:pPr>
        <w:bidi/>
        <w:jc w:val="both"/>
        <w:rPr>
          <w:rFonts w:cs="David" w:hint="cs"/>
          <w:rtl/>
        </w:rPr>
      </w:pPr>
      <w:r w:rsidRPr="008C2A77">
        <w:rPr>
          <w:rFonts w:cs="David" w:hint="cs"/>
          <w:u w:val="single"/>
          <w:rtl/>
        </w:rPr>
        <w:t>ארבל אסטרחן:</w:t>
      </w:r>
    </w:p>
    <w:p w14:paraId="139E7985" w14:textId="77777777" w:rsidR="008C2A77" w:rsidRPr="008C2A77" w:rsidRDefault="008C2A77" w:rsidP="008C2A77">
      <w:pPr>
        <w:bidi/>
        <w:jc w:val="both"/>
        <w:rPr>
          <w:rFonts w:cs="David" w:hint="cs"/>
          <w:rtl/>
        </w:rPr>
      </w:pPr>
    </w:p>
    <w:p w14:paraId="41A894FE" w14:textId="77777777" w:rsidR="008C2A77" w:rsidRPr="008C2A77" w:rsidRDefault="008C2A77" w:rsidP="008C2A77">
      <w:pPr>
        <w:bidi/>
        <w:jc w:val="both"/>
        <w:rPr>
          <w:rFonts w:cs="David" w:hint="cs"/>
          <w:rtl/>
        </w:rPr>
      </w:pPr>
      <w:r w:rsidRPr="008C2A77">
        <w:rPr>
          <w:rFonts w:cs="David" w:hint="cs"/>
          <w:rtl/>
        </w:rPr>
        <w:tab/>
        <w:t>מקומות מסודרים. מקומות בהם המונח חופשה ללא תשלום קיים.</w:t>
      </w:r>
    </w:p>
    <w:p w14:paraId="7B68BE85" w14:textId="77777777" w:rsidR="008C2A77" w:rsidRPr="008C2A77" w:rsidRDefault="008C2A77" w:rsidP="008C2A77">
      <w:pPr>
        <w:bidi/>
        <w:jc w:val="both"/>
        <w:rPr>
          <w:rFonts w:cs="David" w:hint="cs"/>
          <w:rtl/>
        </w:rPr>
      </w:pPr>
    </w:p>
    <w:p w14:paraId="7C61E3E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27040C6" w14:textId="77777777" w:rsidR="008C2A77" w:rsidRPr="008C2A77" w:rsidRDefault="008C2A77" w:rsidP="008C2A77">
      <w:pPr>
        <w:bidi/>
        <w:jc w:val="both"/>
        <w:rPr>
          <w:rFonts w:cs="David" w:hint="cs"/>
          <w:rtl/>
        </w:rPr>
      </w:pPr>
    </w:p>
    <w:p w14:paraId="3771C685" w14:textId="77777777" w:rsidR="008C2A77" w:rsidRPr="008C2A77" w:rsidRDefault="008C2A77" w:rsidP="008C2A77">
      <w:pPr>
        <w:bidi/>
        <w:jc w:val="both"/>
        <w:rPr>
          <w:rFonts w:cs="David" w:hint="cs"/>
          <w:rtl/>
        </w:rPr>
      </w:pPr>
      <w:r w:rsidRPr="008C2A77">
        <w:rPr>
          <w:rFonts w:cs="David" w:hint="cs"/>
          <w:rtl/>
        </w:rPr>
        <w:tab/>
        <w:t>יציאה ממקום עבודה, אני עובד בבית בתור ארכיטקט, ואז הודעתי לאשתי שאני עכשיו בחופשה ללא תשלום והלכתי לכנסת? מה המשמעות של הדבר הזה?</w:t>
      </w:r>
    </w:p>
    <w:p w14:paraId="22D9A6F2" w14:textId="77777777" w:rsidR="008C2A77" w:rsidRPr="008C2A77" w:rsidRDefault="008C2A77" w:rsidP="008C2A77">
      <w:pPr>
        <w:bidi/>
        <w:jc w:val="both"/>
        <w:rPr>
          <w:rFonts w:cs="David" w:hint="cs"/>
          <w:rtl/>
        </w:rPr>
      </w:pPr>
    </w:p>
    <w:p w14:paraId="12E66876" w14:textId="77777777" w:rsidR="008C2A77" w:rsidRPr="008C2A77" w:rsidRDefault="008C2A77" w:rsidP="008C2A77">
      <w:pPr>
        <w:bidi/>
        <w:jc w:val="both"/>
        <w:rPr>
          <w:rFonts w:cs="David" w:hint="cs"/>
          <w:rtl/>
        </w:rPr>
      </w:pPr>
      <w:r w:rsidRPr="008C2A77">
        <w:rPr>
          <w:rFonts w:cs="David" w:hint="cs"/>
          <w:u w:val="single"/>
          <w:rtl/>
        </w:rPr>
        <w:t>דוד רותם:</w:t>
      </w:r>
    </w:p>
    <w:p w14:paraId="2C42227A" w14:textId="77777777" w:rsidR="008C2A77" w:rsidRPr="008C2A77" w:rsidRDefault="008C2A77" w:rsidP="008C2A77">
      <w:pPr>
        <w:bidi/>
        <w:jc w:val="both"/>
        <w:rPr>
          <w:rFonts w:cs="David" w:hint="cs"/>
          <w:rtl/>
        </w:rPr>
      </w:pPr>
    </w:p>
    <w:p w14:paraId="00317139" w14:textId="77777777" w:rsidR="008C2A77" w:rsidRPr="008C2A77" w:rsidRDefault="008C2A77" w:rsidP="008C2A77">
      <w:pPr>
        <w:bidi/>
        <w:jc w:val="both"/>
        <w:rPr>
          <w:rFonts w:cs="David" w:hint="cs"/>
          <w:rtl/>
        </w:rPr>
      </w:pPr>
      <w:r w:rsidRPr="008C2A77">
        <w:rPr>
          <w:rFonts w:cs="David" w:hint="cs"/>
          <w:rtl/>
        </w:rPr>
        <w:tab/>
        <w:t xml:space="preserve">לא, אם אתה חברה, אז יש בעלי מניות, יש מנהלים, יש חברה. אתה לא עובד עצמאי. אתה עובד אצל מישהו. </w:t>
      </w:r>
    </w:p>
    <w:p w14:paraId="03D15574" w14:textId="77777777" w:rsidR="008C2A77" w:rsidRPr="008C2A77" w:rsidRDefault="008C2A77" w:rsidP="008C2A77">
      <w:pPr>
        <w:bidi/>
        <w:jc w:val="both"/>
        <w:rPr>
          <w:rFonts w:cs="David" w:hint="cs"/>
          <w:rtl/>
        </w:rPr>
      </w:pPr>
    </w:p>
    <w:p w14:paraId="10C7EA0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06A012B" w14:textId="77777777" w:rsidR="008C2A77" w:rsidRPr="008C2A77" w:rsidRDefault="008C2A77" w:rsidP="008C2A77">
      <w:pPr>
        <w:bidi/>
        <w:jc w:val="both"/>
        <w:rPr>
          <w:rFonts w:cs="David" w:hint="cs"/>
          <w:rtl/>
        </w:rPr>
      </w:pPr>
    </w:p>
    <w:p w14:paraId="5DBBB47C" w14:textId="77777777" w:rsidR="008C2A77" w:rsidRPr="008C2A77" w:rsidRDefault="008C2A77" w:rsidP="008C2A77">
      <w:pPr>
        <w:bidi/>
        <w:jc w:val="both"/>
        <w:rPr>
          <w:rFonts w:cs="David" w:hint="cs"/>
          <w:rtl/>
        </w:rPr>
      </w:pPr>
      <w:r w:rsidRPr="008C2A77">
        <w:rPr>
          <w:rFonts w:cs="David" w:hint="cs"/>
          <w:rtl/>
        </w:rPr>
        <w:tab/>
        <w:t>אם אתה עובד אצל מישהו ויש יחסי עובד-מעביד בינך לבין המישהו הזה.</w:t>
      </w:r>
    </w:p>
    <w:p w14:paraId="0507E3C0" w14:textId="77777777" w:rsidR="008C2A77" w:rsidRPr="008C2A77" w:rsidRDefault="008C2A77" w:rsidP="008C2A77">
      <w:pPr>
        <w:bidi/>
        <w:jc w:val="both"/>
        <w:rPr>
          <w:rFonts w:cs="David" w:hint="cs"/>
          <w:rtl/>
        </w:rPr>
      </w:pPr>
    </w:p>
    <w:p w14:paraId="1AB8E30A" w14:textId="77777777" w:rsidR="008C2A77" w:rsidRPr="008C2A77" w:rsidRDefault="008C2A77" w:rsidP="008C2A77">
      <w:pPr>
        <w:bidi/>
        <w:jc w:val="both"/>
        <w:rPr>
          <w:rFonts w:cs="David" w:hint="cs"/>
          <w:rtl/>
        </w:rPr>
      </w:pPr>
      <w:r w:rsidRPr="008C2A77">
        <w:rPr>
          <w:rFonts w:cs="David" w:hint="cs"/>
          <w:u w:val="single"/>
          <w:rtl/>
        </w:rPr>
        <w:t>ארבל אסטרחן:</w:t>
      </w:r>
    </w:p>
    <w:p w14:paraId="41EAC981" w14:textId="77777777" w:rsidR="008C2A77" w:rsidRPr="008C2A77" w:rsidRDefault="008C2A77" w:rsidP="008C2A77">
      <w:pPr>
        <w:bidi/>
        <w:jc w:val="both"/>
        <w:rPr>
          <w:rFonts w:cs="David" w:hint="cs"/>
          <w:rtl/>
        </w:rPr>
      </w:pPr>
    </w:p>
    <w:p w14:paraId="67412FA7" w14:textId="77777777" w:rsidR="008C2A77" w:rsidRPr="008C2A77" w:rsidRDefault="008C2A77" w:rsidP="008C2A77">
      <w:pPr>
        <w:bidi/>
        <w:jc w:val="both"/>
        <w:rPr>
          <w:rFonts w:cs="David" w:hint="cs"/>
          <w:rtl/>
        </w:rPr>
      </w:pPr>
      <w:r w:rsidRPr="008C2A77">
        <w:rPr>
          <w:rFonts w:cs="David" w:hint="cs"/>
          <w:rtl/>
        </w:rPr>
        <w:tab/>
        <w:t>הוא יכול לפטר אותך בכל עת. החופשה ללא תשלום מגביל אותו כך שהוא לא יפטר אותך?</w:t>
      </w:r>
    </w:p>
    <w:p w14:paraId="4ACE190C" w14:textId="77777777" w:rsidR="008C2A77" w:rsidRPr="008C2A77" w:rsidRDefault="008C2A77" w:rsidP="008C2A77">
      <w:pPr>
        <w:bidi/>
        <w:jc w:val="both"/>
        <w:rPr>
          <w:rFonts w:cs="David" w:hint="cs"/>
          <w:rtl/>
        </w:rPr>
      </w:pPr>
    </w:p>
    <w:p w14:paraId="5FA3B31B" w14:textId="77777777" w:rsidR="008C2A77" w:rsidRPr="008C2A77" w:rsidRDefault="008C2A77" w:rsidP="008C2A77">
      <w:pPr>
        <w:bidi/>
        <w:jc w:val="both"/>
        <w:rPr>
          <w:rFonts w:cs="David" w:hint="cs"/>
          <w:rtl/>
        </w:rPr>
      </w:pPr>
      <w:r w:rsidRPr="008C2A77">
        <w:rPr>
          <w:rFonts w:cs="David" w:hint="cs"/>
          <w:u w:val="single"/>
          <w:rtl/>
        </w:rPr>
        <w:t>סוזי נבות:</w:t>
      </w:r>
    </w:p>
    <w:p w14:paraId="261AF32B" w14:textId="77777777" w:rsidR="008C2A77" w:rsidRPr="008C2A77" w:rsidRDefault="008C2A77" w:rsidP="008C2A77">
      <w:pPr>
        <w:bidi/>
        <w:jc w:val="both"/>
        <w:rPr>
          <w:rFonts w:cs="David" w:hint="cs"/>
          <w:rtl/>
        </w:rPr>
      </w:pPr>
    </w:p>
    <w:p w14:paraId="72EF82B9" w14:textId="77777777" w:rsidR="008C2A77" w:rsidRPr="008C2A77" w:rsidRDefault="008C2A77" w:rsidP="008C2A77">
      <w:pPr>
        <w:bidi/>
        <w:jc w:val="both"/>
        <w:rPr>
          <w:rFonts w:cs="David" w:hint="cs"/>
          <w:rtl/>
        </w:rPr>
      </w:pPr>
      <w:r w:rsidRPr="008C2A77">
        <w:rPr>
          <w:rFonts w:cs="David" w:hint="cs"/>
          <w:rtl/>
        </w:rPr>
        <w:tab/>
        <w:t>זה נתון לכל מוסד ומוסד. יש מוסדות שניתן לפטר.</w:t>
      </w:r>
    </w:p>
    <w:p w14:paraId="6976E5B2" w14:textId="77777777" w:rsidR="008C2A77" w:rsidRPr="008C2A77" w:rsidRDefault="008C2A77" w:rsidP="008C2A77">
      <w:pPr>
        <w:bidi/>
        <w:jc w:val="both"/>
        <w:rPr>
          <w:rFonts w:cs="David" w:hint="cs"/>
          <w:rtl/>
        </w:rPr>
      </w:pPr>
    </w:p>
    <w:p w14:paraId="1156CC7C" w14:textId="77777777" w:rsidR="008C2A77" w:rsidRPr="008C2A77" w:rsidRDefault="008C2A77" w:rsidP="008C2A77">
      <w:pPr>
        <w:bidi/>
        <w:jc w:val="both"/>
        <w:rPr>
          <w:rFonts w:cs="David" w:hint="cs"/>
          <w:rtl/>
        </w:rPr>
      </w:pPr>
      <w:r w:rsidRPr="008C2A77">
        <w:rPr>
          <w:rFonts w:cs="David" w:hint="cs"/>
          <w:u w:val="single"/>
          <w:rtl/>
        </w:rPr>
        <w:t>ארבל אסטרחן:</w:t>
      </w:r>
    </w:p>
    <w:p w14:paraId="49EF7D53" w14:textId="77777777" w:rsidR="008C2A77" w:rsidRPr="008C2A77" w:rsidRDefault="008C2A77" w:rsidP="008C2A77">
      <w:pPr>
        <w:bidi/>
        <w:jc w:val="both"/>
        <w:rPr>
          <w:rFonts w:cs="David" w:hint="cs"/>
          <w:rtl/>
        </w:rPr>
      </w:pPr>
    </w:p>
    <w:p w14:paraId="03A7AF8C" w14:textId="77777777" w:rsidR="008C2A77" w:rsidRPr="008C2A77" w:rsidRDefault="008C2A77" w:rsidP="008C2A77">
      <w:pPr>
        <w:bidi/>
        <w:jc w:val="both"/>
        <w:rPr>
          <w:rFonts w:cs="David" w:hint="cs"/>
          <w:rtl/>
        </w:rPr>
      </w:pPr>
      <w:r w:rsidRPr="008C2A77">
        <w:rPr>
          <w:rFonts w:cs="David" w:hint="cs"/>
          <w:rtl/>
        </w:rPr>
        <w:tab/>
        <w:t>בדרך כלל זה שומר על רציפות.</w:t>
      </w:r>
    </w:p>
    <w:p w14:paraId="530651E5" w14:textId="77777777" w:rsidR="008C2A77" w:rsidRPr="008C2A77" w:rsidRDefault="008C2A77" w:rsidP="008C2A77">
      <w:pPr>
        <w:bidi/>
        <w:jc w:val="both"/>
        <w:rPr>
          <w:rFonts w:cs="David" w:hint="cs"/>
          <w:rtl/>
        </w:rPr>
      </w:pPr>
    </w:p>
    <w:p w14:paraId="3480955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3EDC13C" w14:textId="77777777" w:rsidR="008C2A77" w:rsidRPr="008C2A77" w:rsidRDefault="008C2A77" w:rsidP="008C2A77">
      <w:pPr>
        <w:bidi/>
        <w:jc w:val="both"/>
        <w:rPr>
          <w:rFonts w:cs="David" w:hint="cs"/>
          <w:rtl/>
        </w:rPr>
      </w:pPr>
    </w:p>
    <w:p w14:paraId="131AEF18" w14:textId="77777777" w:rsidR="008C2A77" w:rsidRPr="008C2A77" w:rsidRDefault="008C2A77" w:rsidP="008C2A77">
      <w:pPr>
        <w:bidi/>
        <w:jc w:val="both"/>
        <w:rPr>
          <w:rFonts w:cs="David" w:hint="cs"/>
          <w:rtl/>
        </w:rPr>
      </w:pPr>
      <w:r w:rsidRPr="008C2A77">
        <w:rPr>
          <w:rFonts w:cs="David" w:hint="cs"/>
          <w:rtl/>
        </w:rPr>
        <w:tab/>
        <w:t xml:space="preserve">הרעיון שעלה כאן ולכן הוא גם מתחמם קצת היה לבוא ולומר הפוך ממה שאתה אומר עכשיו. בכנסת יהיו רק עצמאים או קיבוצניקים. שכיר שהוא במקום עבודה, לא יסכן את עתידו. הוא נכנס לארבע שנים, אחר כך זורקים אותו ואין לו לאן לחזור. מזה אני הבנתי את הטעות שעשינו בארבע השנים. </w:t>
      </w:r>
    </w:p>
    <w:p w14:paraId="0B532C76" w14:textId="77777777" w:rsidR="008C2A77" w:rsidRPr="008C2A77" w:rsidRDefault="008C2A77" w:rsidP="008C2A77">
      <w:pPr>
        <w:bidi/>
        <w:jc w:val="both"/>
        <w:rPr>
          <w:rFonts w:cs="David" w:hint="cs"/>
          <w:rtl/>
        </w:rPr>
      </w:pPr>
    </w:p>
    <w:p w14:paraId="10DD5BF3" w14:textId="77777777" w:rsidR="008C2A77" w:rsidRPr="008C2A77" w:rsidRDefault="008C2A77" w:rsidP="008C2A77">
      <w:pPr>
        <w:bidi/>
        <w:jc w:val="both"/>
        <w:rPr>
          <w:rFonts w:cs="David" w:hint="cs"/>
          <w:rtl/>
        </w:rPr>
      </w:pPr>
      <w:r w:rsidRPr="008C2A77">
        <w:rPr>
          <w:rFonts w:cs="David" w:hint="cs"/>
          <w:rtl/>
        </w:rPr>
        <w:tab/>
        <w:t>חופשה ללא תשלום כפשוטה, בואו נאמר את זה בעברית של בני אדם.</w:t>
      </w:r>
    </w:p>
    <w:p w14:paraId="171D2BC8" w14:textId="77777777" w:rsidR="008C2A77" w:rsidRPr="008C2A77" w:rsidRDefault="008C2A77" w:rsidP="008C2A77">
      <w:pPr>
        <w:bidi/>
        <w:jc w:val="both"/>
        <w:rPr>
          <w:rFonts w:cs="David" w:hint="cs"/>
          <w:rtl/>
        </w:rPr>
      </w:pPr>
    </w:p>
    <w:p w14:paraId="55255B77" w14:textId="77777777" w:rsidR="008C2A77" w:rsidRPr="008C2A77" w:rsidRDefault="008C2A77" w:rsidP="008C2A77">
      <w:pPr>
        <w:bidi/>
        <w:jc w:val="both"/>
        <w:rPr>
          <w:rFonts w:cs="David" w:hint="cs"/>
          <w:rtl/>
        </w:rPr>
      </w:pPr>
      <w:r w:rsidRPr="008C2A77">
        <w:rPr>
          <w:rFonts w:cs="David" w:hint="cs"/>
          <w:u w:val="single"/>
          <w:rtl/>
        </w:rPr>
        <w:t>דוד רותם:</w:t>
      </w:r>
    </w:p>
    <w:p w14:paraId="1532CCD5" w14:textId="77777777" w:rsidR="008C2A77" w:rsidRPr="008C2A77" w:rsidRDefault="008C2A77" w:rsidP="008C2A77">
      <w:pPr>
        <w:bidi/>
        <w:jc w:val="both"/>
        <w:rPr>
          <w:rFonts w:cs="David" w:hint="cs"/>
          <w:rtl/>
        </w:rPr>
      </w:pPr>
    </w:p>
    <w:p w14:paraId="58E8D0BC" w14:textId="77777777" w:rsidR="008C2A77" w:rsidRPr="008C2A77" w:rsidRDefault="008C2A77" w:rsidP="008C2A77">
      <w:pPr>
        <w:bidi/>
        <w:jc w:val="both"/>
        <w:rPr>
          <w:rFonts w:cs="David" w:hint="cs"/>
          <w:rtl/>
        </w:rPr>
      </w:pPr>
      <w:r w:rsidRPr="008C2A77">
        <w:rPr>
          <w:rFonts w:cs="David" w:hint="cs"/>
          <w:rtl/>
        </w:rPr>
        <w:tab/>
        <w:t>צריך אולי לקבוע שמדובר על גופים פרטיים.</w:t>
      </w:r>
    </w:p>
    <w:p w14:paraId="769C8F77" w14:textId="77777777" w:rsidR="008C2A77" w:rsidRPr="008C2A77" w:rsidRDefault="008C2A77" w:rsidP="008C2A77">
      <w:pPr>
        <w:bidi/>
        <w:jc w:val="both"/>
        <w:rPr>
          <w:rFonts w:cs="David" w:hint="cs"/>
          <w:rtl/>
        </w:rPr>
      </w:pPr>
    </w:p>
    <w:p w14:paraId="6F38B9E5" w14:textId="77777777" w:rsidR="008C2A77" w:rsidRPr="008C2A77" w:rsidRDefault="008C2A77" w:rsidP="008C2A77">
      <w:pPr>
        <w:bidi/>
        <w:jc w:val="both"/>
        <w:rPr>
          <w:rFonts w:cs="David" w:hint="cs"/>
          <w:rtl/>
        </w:rPr>
      </w:pPr>
      <w:r w:rsidRPr="008C2A77">
        <w:rPr>
          <w:rFonts w:cs="David" w:hint="cs"/>
          <w:u w:val="single"/>
          <w:rtl/>
        </w:rPr>
        <w:t>ארבל אסטרחן:</w:t>
      </w:r>
    </w:p>
    <w:p w14:paraId="6E407528" w14:textId="77777777" w:rsidR="008C2A77" w:rsidRPr="008C2A77" w:rsidRDefault="008C2A77" w:rsidP="008C2A77">
      <w:pPr>
        <w:bidi/>
        <w:jc w:val="both"/>
        <w:rPr>
          <w:rFonts w:cs="David" w:hint="cs"/>
          <w:rtl/>
        </w:rPr>
      </w:pPr>
    </w:p>
    <w:p w14:paraId="39DB802F" w14:textId="77777777" w:rsidR="008C2A77" w:rsidRPr="008C2A77" w:rsidRDefault="008C2A77" w:rsidP="008C2A77">
      <w:pPr>
        <w:bidi/>
        <w:jc w:val="both"/>
        <w:rPr>
          <w:rFonts w:cs="David" w:hint="cs"/>
          <w:rtl/>
        </w:rPr>
      </w:pPr>
      <w:r w:rsidRPr="008C2A77">
        <w:rPr>
          <w:rFonts w:cs="David" w:hint="cs"/>
          <w:rtl/>
        </w:rPr>
        <w:tab/>
        <w:t>יש את התנאי שקיים היום, שבמקום העבודה ישנם נהלים כתובים המסדירים את יציאתם של העובדים וחבר הכנסת לא זוכה לתנאים שונים מהמוגדר בנהלים.</w:t>
      </w:r>
    </w:p>
    <w:p w14:paraId="34D16045" w14:textId="77777777" w:rsidR="008C2A77" w:rsidRPr="008C2A77" w:rsidRDefault="008C2A77" w:rsidP="008C2A77">
      <w:pPr>
        <w:bidi/>
        <w:jc w:val="both"/>
        <w:rPr>
          <w:rFonts w:cs="David" w:hint="cs"/>
          <w:rtl/>
        </w:rPr>
      </w:pPr>
    </w:p>
    <w:p w14:paraId="5F66FEB2" w14:textId="77777777" w:rsidR="008C2A77" w:rsidRPr="008C2A77" w:rsidRDefault="008C2A77" w:rsidP="008C2A77">
      <w:pPr>
        <w:bidi/>
        <w:jc w:val="both"/>
        <w:rPr>
          <w:rFonts w:cs="David" w:hint="cs"/>
          <w:rtl/>
        </w:rPr>
      </w:pPr>
      <w:r w:rsidRPr="008C2A77">
        <w:rPr>
          <w:rFonts w:cs="David" w:hint="cs"/>
          <w:u w:val="single"/>
          <w:rtl/>
        </w:rPr>
        <w:t>דוד רותם:</w:t>
      </w:r>
    </w:p>
    <w:p w14:paraId="0D45E562" w14:textId="77777777" w:rsidR="008C2A77" w:rsidRPr="008C2A77" w:rsidRDefault="008C2A77" w:rsidP="008C2A77">
      <w:pPr>
        <w:bidi/>
        <w:jc w:val="both"/>
        <w:rPr>
          <w:rFonts w:cs="David" w:hint="cs"/>
          <w:rtl/>
        </w:rPr>
      </w:pPr>
    </w:p>
    <w:p w14:paraId="4D7D9799" w14:textId="77777777" w:rsidR="008C2A77" w:rsidRPr="008C2A77" w:rsidRDefault="008C2A77" w:rsidP="008C2A77">
      <w:pPr>
        <w:bidi/>
        <w:jc w:val="both"/>
        <w:rPr>
          <w:rFonts w:cs="David" w:hint="cs"/>
          <w:rtl/>
        </w:rPr>
      </w:pPr>
      <w:r w:rsidRPr="008C2A77">
        <w:rPr>
          <w:rFonts w:cs="David" w:hint="cs"/>
          <w:rtl/>
        </w:rPr>
        <w:tab/>
        <w:t>את רוצה שאני אכתוב לך את הכללים היום? אפשר להגביל את זה לגוף ציבורי, לחברה ציבורית, לדברים באמת אמיתיים. ג'ומס צודק. מה זה אני יוצא לחופשה ללא תשלום מהמשרד שלי?</w:t>
      </w:r>
    </w:p>
    <w:p w14:paraId="662DAEDB" w14:textId="77777777" w:rsidR="008C2A77" w:rsidRPr="008C2A77" w:rsidRDefault="008C2A77" w:rsidP="008C2A77">
      <w:pPr>
        <w:bidi/>
        <w:jc w:val="both"/>
        <w:rPr>
          <w:rFonts w:cs="David" w:hint="cs"/>
          <w:rtl/>
        </w:rPr>
      </w:pPr>
    </w:p>
    <w:p w14:paraId="019A0571" w14:textId="77777777" w:rsidR="008C2A77" w:rsidRPr="008C2A77" w:rsidRDefault="008C2A77" w:rsidP="008C2A77">
      <w:pPr>
        <w:bidi/>
        <w:jc w:val="both"/>
        <w:rPr>
          <w:rFonts w:cs="David" w:hint="cs"/>
          <w:rtl/>
        </w:rPr>
      </w:pPr>
      <w:r w:rsidRPr="008C2A77">
        <w:rPr>
          <w:rFonts w:cs="David" w:hint="cs"/>
          <w:u w:val="single"/>
          <w:rtl/>
        </w:rPr>
        <w:t>ארבל אסטרחן:</w:t>
      </w:r>
    </w:p>
    <w:p w14:paraId="0CCF7986" w14:textId="77777777" w:rsidR="008C2A77" w:rsidRPr="008C2A77" w:rsidRDefault="008C2A77" w:rsidP="008C2A77">
      <w:pPr>
        <w:bidi/>
        <w:jc w:val="both"/>
        <w:rPr>
          <w:rFonts w:cs="David" w:hint="cs"/>
          <w:rtl/>
        </w:rPr>
      </w:pPr>
    </w:p>
    <w:p w14:paraId="0E75C960" w14:textId="77777777" w:rsidR="008C2A77" w:rsidRPr="008C2A77" w:rsidRDefault="008C2A77" w:rsidP="008C2A77">
      <w:pPr>
        <w:bidi/>
        <w:jc w:val="both"/>
        <w:rPr>
          <w:rFonts w:cs="David" w:hint="cs"/>
          <w:rtl/>
        </w:rPr>
      </w:pPr>
      <w:r w:rsidRPr="008C2A77">
        <w:rPr>
          <w:rFonts w:cs="David" w:hint="cs"/>
          <w:rtl/>
        </w:rPr>
        <w:tab/>
        <w:t>נכון.</w:t>
      </w:r>
    </w:p>
    <w:p w14:paraId="57BB0FA0" w14:textId="77777777" w:rsidR="008C2A77" w:rsidRPr="008C2A77" w:rsidRDefault="008C2A77" w:rsidP="008C2A77">
      <w:pPr>
        <w:bidi/>
        <w:jc w:val="both"/>
        <w:rPr>
          <w:rFonts w:cs="David" w:hint="cs"/>
          <w:rtl/>
        </w:rPr>
      </w:pPr>
    </w:p>
    <w:p w14:paraId="3E53419B" w14:textId="77777777" w:rsidR="008C2A77" w:rsidRPr="008C2A77" w:rsidRDefault="008C2A77" w:rsidP="008C2A77">
      <w:pPr>
        <w:bidi/>
        <w:jc w:val="both"/>
        <w:rPr>
          <w:rFonts w:cs="David" w:hint="cs"/>
          <w:rtl/>
        </w:rPr>
      </w:pPr>
      <w:r w:rsidRPr="008C2A77">
        <w:rPr>
          <w:rFonts w:cs="David" w:hint="cs"/>
          <w:u w:val="single"/>
          <w:rtl/>
        </w:rPr>
        <w:t>דוד רותם:</w:t>
      </w:r>
    </w:p>
    <w:p w14:paraId="1B08BC9D" w14:textId="77777777" w:rsidR="008C2A77" w:rsidRPr="008C2A77" w:rsidRDefault="008C2A77" w:rsidP="008C2A77">
      <w:pPr>
        <w:bidi/>
        <w:jc w:val="both"/>
        <w:rPr>
          <w:rFonts w:cs="David" w:hint="cs"/>
          <w:rtl/>
        </w:rPr>
      </w:pPr>
    </w:p>
    <w:p w14:paraId="39389CB1" w14:textId="77777777" w:rsidR="008C2A77" w:rsidRPr="008C2A77" w:rsidRDefault="008C2A77" w:rsidP="008C2A77">
      <w:pPr>
        <w:bidi/>
        <w:jc w:val="both"/>
        <w:rPr>
          <w:rFonts w:cs="David" w:hint="cs"/>
          <w:rtl/>
        </w:rPr>
      </w:pPr>
      <w:r w:rsidRPr="008C2A77">
        <w:rPr>
          <w:rFonts w:cs="David" w:hint="cs"/>
          <w:rtl/>
        </w:rPr>
        <w:tab/>
        <w:t>זה הרי תרגיל בעיניים.</w:t>
      </w:r>
    </w:p>
    <w:p w14:paraId="4BDFFAFB" w14:textId="77777777" w:rsidR="008C2A77" w:rsidRPr="008C2A77" w:rsidRDefault="008C2A77" w:rsidP="008C2A77">
      <w:pPr>
        <w:bidi/>
        <w:jc w:val="both"/>
        <w:rPr>
          <w:rFonts w:cs="David" w:hint="cs"/>
          <w:rtl/>
        </w:rPr>
      </w:pPr>
    </w:p>
    <w:p w14:paraId="6AAC505D" w14:textId="77777777" w:rsidR="008C2A77" w:rsidRPr="008C2A77" w:rsidRDefault="008C2A77" w:rsidP="008C2A77">
      <w:pPr>
        <w:bidi/>
        <w:jc w:val="both"/>
        <w:rPr>
          <w:rFonts w:cs="David" w:hint="cs"/>
          <w:rtl/>
        </w:rPr>
      </w:pPr>
      <w:r w:rsidRPr="008C2A77">
        <w:rPr>
          <w:rFonts w:cs="David" w:hint="cs"/>
          <w:u w:val="single"/>
          <w:rtl/>
        </w:rPr>
        <w:t>אייל ינון:</w:t>
      </w:r>
    </w:p>
    <w:p w14:paraId="6F93F02D" w14:textId="77777777" w:rsidR="008C2A77" w:rsidRPr="008C2A77" w:rsidRDefault="008C2A77" w:rsidP="008C2A77">
      <w:pPr>
        <w:bidi/>
        <w:jc w:val="both"/>
        <w:rPr>
          <w:rFonts w:cs="David" w:hint="cs"/>
          <w:rtl/>
        </w:rPr>
      </w:pPr>
    </w:p>
    <w:p w14:paraId="1971D9DF" w14:textId="77777777" w:rsidR="008C2A77" w:rsidRPr="008C2A77" w:rsidRDefault="008C2A77" w:rsidP="008C2A77">
      <w:pPr>
        <w:bidi/>
        <w:jc w:val="both"/>
        <w:rPr>
          <w:rFonts w:cs="David" w:hint="cs"/>
          <w:rtl/>
        </w:rPr>
      </w:pPr>
      <w:r w:rsidRPr="008C2A77">
        <w:rPr>
          <w:rFonts w:cs="David" w:hint="cs"/>
          <w:rtl/>
        </w:rPr>
        <w:tab/>
        <w:t>זה אפילו לא תרגיל. זה אדם עצמאי ואין משמעות.</w:t>
      </w:r>
    </w:p>
    <w:p w14:paraId="3FC00CAA" w14:textId="77777777" w:rsidR="008C2A77" w:rsidRPr="008C2A77" w:rsidRDefault="008C2A77" w:rsidP="008C2A77">
      <w:pPr>
        <w:bidi/>
        <w:jc w:val="both"/>
        <w:rPr>
          <w:rFonts w:cs="David" w:hint="cs"/>
          <w:rtl/>
        </w:rPr>
      </w:pPr>
    </w:p>
    <w:p w14:paraId="45B2A8A1" w14:textId="77777777" w:rsidR="008C2A77" w:rsidRPr="008C2A77" w:rsidRDefault="008C2A77" w:rsidP="008C2A77">
      <w:pPr>
        <w:bidi/>
        <w:jc w:val="both"/>
        <w:rPr>
          <w:rFonts w:cs="David" w:hint="cs"/>
          <w:rtl/>
        </w:rPr>
      </w:pPr>
      <w:r w:rsidRPr="008C2A77">
        <w:rPr>
          <w:rFonts w:cs="David" w:hint="cs"/>
          <w:u w:val="single"/>
          <w:rtl/>
        </w:rPr>
        <w:t>דוד רותם:</w:t>
      </w:r>
    </w:p>
    <w:p w14:paraId="71FBFE47" w14:textId="77777777" w:rsidR="008C2A77" w:rsidRPr="008C2A77" w:rsidRDefault="008C2A77" w:rsidP="008C2A77">
      <w:pPr>
        <w:bidi/>
        <w:jc w:val="both"/>
        <w:rPr>
          <w:rFonts w:cs="David" w:hint="cs"/>
          <w:rtl/>
        </w:rPr>
      </w:pPr>
    </w:p>
    <w:p w14:paraId="6B56E92B" w14:textId="77777777" w:rsidR="008C2A77" w:rsidRPr="008C2A77" w:rsidRDefault="008C2A77" w:rsidP="008C2A77">
      <w:pPr>
        <w:bidi/>
        <w:jc w:val="both"/>
        <w:rPr>
          <w:rFonts w:cs="David" w:hint="cs"/>
          <w:rtl/>
        </w:rPr>
      </w:pPr>
      <w:r w:rsidRPr="008C2A77">
        <w:rPr>
          <w:rFonts w:cs="David" w:hint="cs"/>
          <w:rtl/>
        </w:rPr>
        <w:tab/>
        <w:t>הקמנו חברות ואני לא בעל המניות היחיד. אני לא מתפטר אלא לוקח חופשה ללא תשלום.</w:t>
      </w:r>
    </w:p>
    <w:p w14:paraId="003C0EBC" w14:textId="77777777" w:rsidR="008C2A77" w:rsidRPr="008C2A77" w:rsidRDefault="008C2A77" w:rsidP="008C2A77">
      <w:pPr>
        <w:bidi/>
        <w:jc w:val="both"/>
        <w:rPr>
          <w:rFonts w:cs="David" w:hint="cs"/>
          <w:rtl/>
        </w:rPr>
      </w:pPr>
    </w:p>
    <w:p w14:paraId="1B0DFC5E" w14:textId="77777777" w:rsidR="008C2A77" w:rsidRPr="008C2A77" w:rsidRDefault="008C2A77" w:rsidP="008C2A77">
      <w:pPr>
        <w:bidi/>
        <w:jc w:val="both"/>
        <w:rPr>
          <w:rFonts w:cs="David" w:hint="cs"/>
          <w:rtl/>
        </w:rPr>
      </w:pPr>
      <w:r w:rsidRPr="008C2A77">
        <w:rPr>
          <w:rFonts w:cs="David" w:hint="cs"/>
          <w:u w:val="single"/>
          <w:rtl/>
        </w:rPr>
        <w:t>ארבל אסטרחן:</w:t>
      </w:r>
    </w:p>
    <w:p w14:paraId="0297733A" w14:textId="77777777" w:rsidR="008C2A77" w:rsidRPr="008C2A77" w:rsidRDefault="008C2A77" w:rsidP="008C2A77">
      <w:pPr>
        <w:bidi/>
        <w:jc w:val="both"/>
        <w:rPr>
          <w:rFonts w:cs="David" w:hint="cs"/>
          <w:rtl/>
        </w:rPr>
      </w:pPr>
    </w:p>
    <w:p w14:paraId="072C281A" w14:textId="77777777" w:rsidR="008C2A77" w:rsidRPr="008C2A77" w:rsidRDefault="008C2A77" w:rsidP="008C2A77">
      <w:pPr>
        <w:bidi/>
        <w:jc w:val="both"/>
        <w:rPr>
          <w:rFonts w:cs="David" w:hint="cs"/>
          <w:rtl/>
        </w:rPr>
      </w:pPr>
      <w:r w:rsidRPr="008C2A77">
        <w:rPr>
          <w:rFonts w:cs="David" w:hint="cs"/>
          <w:rtl/>
        </w:rPr>
        <w:tab/>
        <w:t>למה שתעשה את זה? מה המשמעות של זה?</w:t>
      </w:r>
    </w:p>
    <w:p w14:paraId="440B317C" w14:textId="77777777" w:rsidR="008C2A77" w:rsidRPr="008C2A77" w:rsidRDefault="008C2A77" w:rsidP="008C2A77">
      <w:pPr>
        <w:bidi/>
        <w:jc w:val="both"/>
        <w:rPr>
          <w:rFonts w:cs="David" w:hint="cs"/>
          <w:rtl/>
        </w:rPr>
      </w:pPr>
    </w:p>
    <w:p w14:paraId="7C7629D1" w14:textId="77777777" w:rsidR="008C2A77" w:rsidRPr="008C2A77" w:rsidRDefault="008C2A77" w:rsidP="008C2A77">
      <w:pPr>
        <w:bidi/>
        <w:jc w:val="both"/>
        <w:rPr>
          <w:rFonts w:cs="David" w:hint="cs"/>
          <w:rtl/>
        </w:rPr>
      </w:pPr>
      <w:r w:rsidRPr="008C2A77">
        <w:rPr>
          <w:rFonts w:cs="David" w:hint="cs"/>
          <w:u w:val="single"/>
          <w:rtl/>
        </w:rPr>
        <w:t>דוד רותם:</w:t>
      </w:r>
    </w:p>
    <w:p w14:paraId="5C2F284A" w14:textId="77777777" w:rsidR="008C2A77" w:rsidRPr="008C2A77" w:rsidRDefault="008C2A77" w:rsidP="008C2A77">
      <w:pPr>
        <w:bidi/>
        <w:jc w:val="both"/>
        <w:rPr>
          <w:rFonts w:cs="David" w:hint="cs"/>
          <w:rtl/>
        </w:rPr>
      </w:pPr>
    </w:p>
    <w:p w14:paraId="18299858" w14:textId="77777777" w:rsidR="008C2A77" w:rsidRPr="008C2A77" w:rsidRDefault="008C2A77" w:rsidP="008C2A77">
      <w:pPr>
        <w:bidi/>
        <w:jc w:val="both"/>
        <w:rPr>
          <w:rFonts w:cs="David" w:hint="cs"/>
          <w:rtl/>
        </w:rPr>
      </w:pPr>
      <w:r w:rsidRPr="008C2A77">
        <w:rPr>
          <w:rFonts w:cs="David" w:hint="cs"/>
          <w:rtl/>
        </w:rPr>
        <w:tab/>
        <w:t>כדי לא למכור את המשרד וכדי שכשאני אעוף מכאן, יהיה לי לאן לחזור. אתם הרי השארתם אותי בלי פנסיה ובלי מקום לחזור אליו.</w:t>
      </w:r>
    </w:p>
    <w:p w14:paraId="0EC62C4F" w14:textId="77777777" w:rsidR="008C2A77" w:rsidRPr="008C2A77" w:rsidRDefault="008C2A77" w:rsidP="008C2A77">
      <w:pPr>
        <w:bidi/>
        <w:jc w:val="both"/>
        <w:rPr>
          <w:rFonts w:cs="David" w:hint="cs"/>
          <w:rtl/>
        </w:rPr>
      </w:pPr>
    </w:p>
    <w:p w14:paraId="639E78FC" w14:textId="77777777" w:rsidR="008C2A77" w:rsidRPr="008C2A77" w:rsidRDefault="008C2A77" w:rsidP="008C2A77">
      <w:pPr>
        <w:bidi/>
        <w:jc w:val="both"/>
        <w:rPr>
          <w:rFonts w:cs="David" w:hint="cs"/>
          <w:rtl/>
        </w:rPr>
      </w:pPr>
      <w:r w:rsidRPr="008C2A77">
        <w:rPr>
          <w:rFonts w:cs="David" w:hint="cs"/>
          <w:u w:val="single"/>
          <w:rtl/>
        </w:rPr>
        <w:t>סוזי נבות:</w:t>
      </w:r>
    </w:p>
    <w:p w14:paraId="519454C8" w14:textId="77777777" w:rsidR="008C2A77" w:rsidRPr="008C2A77" w:rsidRDefault="008C2A77" w:rsidP="008C2A77">
      <w:pPr>
        <w:bidi/>
        <w:jc w:val="both"/>
        <w:rPr>
          <w:rFonts w:cs="David" w:hint="cs"/>
          <w:rtl/>
        </w:rPr>
      </w:pPr>
    </w:p>
    <w:p w14:paraId="42855273" w14:textId="77777777" w:rsidR="008C2A77" w:rsidRPr="008C2A77" w:rsidRDefault="008C2A77" w:rsidP="008C2A77">
      <w:pPr>
        <w:bidi/>
        <w:jc w:val="both"/>
        <w:rPr>
          <w:rFonts w:cs="David" w:hint="cs"/>
          <w:rtl/>
        </w:rPr>
      </w:pPr>
      <w:r w:rsidRPr="008C2A77">
        <w:rPr>
          <w:rFonts w:cs="David" w:hint="cs"/>
          <w:rtl/>
        </w:rPr>
        <w:tab/>
        <w:t xml:space="preserve">מה בדבר השם של אותו אדם? הוא יימחק כמו שנמחק מהפירמה? למשל, אם הוא חבר במוסד להשכלה גבוהה ומופיע ברשימת הסגל. מה יהיה הדין? </w:t>
      </w:r>
    </w:p>
    <w:p w14:paraId="0FB8DECC" w14:textId="77777777" w:rsidR="008C2A77" w:rsidRPr="008C2A77" w:rsidRDefault="008C2A77" w:rsidP="008C2A77">
      <w:pPr>
        <w:bidi/>
        <w:jc w:val="both"/>
        <w:rPr>
          <w:rFonts w:cs="David" w:hint="cs"/>
          <w:rtl/>
        </w:rPr>
      </w:pPr>
    </w:p>
    <w:p w14:paraId="4247E37E"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AEF3921" w14:textId="77777777" w:rsidR="008C2A77" w:rsidRPr="008C2A77" w:rsidRDefault="008C2A77" w:rsidP="008C2A77">
      <w:pPr>
        <w:bidi/>
        <w:jc w:val="both"/>
        <w:rPr>
          <w:rFonts w:cs="David" w:hint="cs"/>
          <w:rtl/>
        </w:rPr>
      </w:pPr>
    </w:p>
    <w:p w14:paraId="266F9775" w14:textId="77777777" w:rsidR="008C2A77" w:rsidRPr="008C2A77" w:rsidRDefault="008C2A77" w:rsidP="008C2A77">
      <w:pPr>
        <w:bidi/>
        <w:jc w:val="both"/>
        <w:rPr>
          <w:rFonts w:cs="David" w:hint="cs"/>
          <w:rtl/>
        </w:rPr>
      </w:pPr>
      <w:r w:rsidRPr="008C2A77">
        <w:rPr>
          <w:rFonts w:cs="David" w:hint="cs"/>
          <w:rtl/>
        </w:rPr>
        <w:tab/>
        <w:t>מה הדין לגבי חופשה ללא תשלום אחרת?</w:t>
      </w:r>
    </w:p>
    <w:p w14:paraId="22122FA2" w14:textId="77777777" w:rsidR="008C2A77" w:rsidRPr="008C2A77" w:rsidRDefault="008C2A77" w:rsidP="008C2A77">
      <w:pPr>
        <w:bidi/>
        <w:jc w:val="both"/>
        <w:rPr>
          <w:rFonts w:cs="David" w:hint="cs"/>
          <w:rtl/>
        </w:rPr>
      </w:pPr>
    </w:p>
    <w:p w14:paraId="2EBA224F" w14:textId="77777777" w:rsidR="008C2A77" w:rsidRPr="008C2A77" w:rsidRDefault="008C2A77" w:rsidP="008C2A77">
      <w:pPr>
        <w:bidi/>
        <w:jc w:val="both"/>
        <w:rPr>
          <w:rFonts w:cs="David" w:hint="cs"/>
          <w:rtl/>
        </w:rPr>
      </w:pPr>
      <w:r w:rsidRPr="008C2A77">
        <w:rPr>
          <w:rFonts w:cs="David" w:hint="cs"/>
          <w:u w:val="single"/>
          <w:rtl/>
        </w:rPr>
        <w:t>סוזי נבות:</w:t>
      </w:r>
    </w:p>
    <w:p w14:paraId="35C2FCFA" w14:textId="77777777" w:rsidR="008C2A77" w:rsidRPr="008C2A77" w:rsidRDefault="008C2A77" w:rsidP="008C2A77">
      <w:pPr>
        <w:bidi/>
        <w:jc w:val="both"/>
        <w:rPr>
          <w:rFonts w:cs="David" w:hint="cs"/>
          <w:rtl/>
        </w:rPr>
      </w:pPr>
    </w:p>
    <w:p w14:paraId="146FD937" w14:textId="77777777" w:rsidR="008C2A77" w:rsidRPr="008C2A77" w:rsidRDefault="008C2A77" w:rsidP="008C2A77">
      <w:pPr>
        <w:bidi/>
        <w:jc w:val="both"/>
        <w:rPr>
          <w:rFonts w:cs="David" w:hint="cs"/>
          <w:rtl/>
        </w:rPr>
      </w:pPr>
      <w:r w:rsidRPr="008C2A77">
        <w:rPr>
          <w:rFonts w:cs="David" w:hint="cs"/>
          <w:rtl/>
        </w:rPr>
        <w:tab/>
        <w:t>השם נשאר, התמונה נשארת וכותבים בסוגריים חופשה ללא תשלום.</w:t>
      </w:r>
    </w:p>
    <w:p w14:paraId="21ECD704" w14:textId="77777777" w:rsidR="008C2A77" w:rsidRPr="008C2A77" w:rsidRDefault="008C2A77" w:rsidP="008C2A77">
      <w:pPr>
        <w:bidi/>
        <w:jc w:val="both"/>
        <w:rPr>
          <w:rFonts w:cs="David" w:hint="cs"/>
          <w:rtl/>
        </w:rPr>
      </w:pPr>
    </w:p>
    <w:p w14:paraId="16018B9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4552993" w14:textId="77777777" w:rsidR="008C2A77" w:rsidRPr="008C2A77" w:rsidRDefault="008C2A77" w:rsidP="008C2A77">
      <w:pPr>
        <w:bidi/>
        <w:jc w:val="both"/>
        <w:rPr>
          <w:rFonts w:cs="David" w:hint="cs"/>
          <w:rtl/>
        </w:rPr>
      </w:pPr>
    </w:p>
    <w:p w14:paraId="6228C0B2" w14:textId="77777777" w:rsidR="008C2A77" w:rsidRPr="008C2A77" w:rsidRDefault="008C2A77" w:rsidP="008C2A77">
      <w:pPr>
        <w:bidi/>
        <w:jc w:val="both"/>
        <w:rPr>
          <w:rFonts w:cs="David" w:hint="cs"/>
          <w:rtl/>
        </w:rPr>
      </w:pPr>
      <w:r w:rsidRPr="008C2A77">
        <w:rPr>
          <w:rFonts w:cs="David" w:hint="cs"/>
          <w:rtl/>
        </w:rPr>
        <w:tab/>
        <w:t>גם כאן יהיה כתוב.</w:t>
      </w:r>
    </w:p>
    <w:p w14:paraId="507553C4" w14:textId="77777777" w:rsidR="008C2A77" w:rsidRPr="008C2A77" w:rsidRDefault="008C2A77" w:rsidP="008C2A77">
      <w:pPr>
        <w:bidi/>
        <w:jc w:val="both"/>
        <w:rPr>
          <w:rFonts w:cs="David" w:hint="cs"/>
          <w:rtl/>
        </w:rPr>
      </w:pPr>
    </w:p>
    <w:p w14:paraId="401B5DA5" w14:textId="77777777" w:rsidR="008C2A77" w:rsidRPr="008C2A77" w:rsidRDefault="008C2A77" w:rsidP="008C2A77">
      <w:pPr>
        <w:bidi/>
        <w:jc w:val="both"/>
        <w:rPr>
          <w:rFonts w:cs="David" w:hint="cs"/>
          <w:rtl/>
        </w:rPr>
      </w:pPr>
      <w:r w:rsidRPr="008C2A77">
        <w:rPr>
          <w:rFonts w:cs="David" w:hint="cs"/>
          <w:u w:val="single"/>
          <w:rtl/>
        </w:rPr>
        <w:t>סוזי נבות:</w:t>
      </w:r>
    </w:p>
    <w:p w14:paraId="74E45BCE" w14:textId="77777777" w:rsidR="008C2A77" w:rsidRPr="008C2A77" w:rsidRDefault="008C2A77" w:rsidP="008C2A77">
      <w:pPr>
        <w:bidi/>
        <w:jc w:val="both"/>
        <w:rPr>
          <w:rFonts w:cs="David" w:hint="cs"/>
          <w:rtl/>
        </w:rPr>
      </w:pPr>
    </w:p>
    <w:p w14:paraId="77A2D802" w14:textId="77777777" w:rsidR="008C2A77" w:rsidRPr="008C2A77" w:rsidRDefault="008C2A77" w:rsidP="008C2A77">
      <w:pPr>
        <w:bidi/>
        <w:jc w:val="both"/>
        <w:rPr>
          <w:rFonts w:cs="David" w:hint="cs"/>
          <w:rtl/>
        </w:rPr>
      </w:pPr>
      <w:r w:rsidRPr="008C2A77">
        <w:rPr>
          <w:rFonts w:cs="David" w:hint="cs"/>
          <w:rtl/>
        </w:rPr>
        <w:tab/>
        <w:t>זה אומר שאתה בעצם מיטיב עם חבר כנסת שהוא שכיר במובן הזה שלו אתה מאפשר להישאר במוסד הציבורי שלו, לשאת את השם ואנשים יאמרו שזה מוסד ציבורי יש לו שלושה חברי כנסת בכנסת וכדאי להיות חבר בו או לעשות אתו עסקים או ללמוד שם, ולעומת זאת חבר כנסת כמו חבר הכנסת רותם, אתה אומר שנמחק את השם שלו ונחייב אותו לעשות כמיטב יכולתו כדי ששמו לא יופיע. כאן יכול להיווצר חוסר שוויון בסוגים שונים של חברי כנסת.</w:t>
      </w:r>
    </w:p>
    <w:p w14:paraId="3D45AD67" w14:textId="77777777" w:rsidR="008C2A77" w:rsidRPr="008C2A77" w:rsidRDefault="008C2A77" w:rsidP="008C2A77">
      <w:pPr>
        <w:bidi/>
        <w:jc w:val="both"/>
        <w:rPr>
          <w:rFonts w:cs="David" w:hint="cs"/>
          <w:rtl/>
        </w:rPr>
      </w:pPr>
      <w:r w:rsidRPr="008C2A77">
        <w:rPr>
          <w:rFonts w:cs="David" w:hint="cs"/>
          <w:rtl/>
        </w:rPr>
        <w:tab/>
      </w:r>
    </w:p>
    <w:p w14:paraId="351A18D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536DFF2" w14:textId="77777777" w:rsidR="008C2A77" w:rsidRPr="008C2A77" w:rsidRDefault="008C2A77" w:rsidP="008C2A77">
      <w:pPr>
        <w:bidi/>
        <w:jc w:val="both"/>
        <w:rPr>
          <w:rFonts w:cs="David" w:hint="cs"/>
          <w:rtl/>
        </w:rPr>
      </w:pPr>
    </w:p>
    <w:p w14:paraId="653A0E78" w14:textId="77777777" w:rsidR="008C2A77" w:rsidRPr="008C2A77" w:rsidRDefault="008C2A77" w:rsidP="008C2A77">
      <w:pPr>
        <w:bidi/>
        <w:jc w:val="both"/>
        <w:rPr>
          <w:rFonts w:cs="David" w:hint="cs"/>
          <w:rtl/>
        </w:rPr>
      </w:pPr>
      <w:r w:rsidRPr="008C2A77">
        <w:rPr>
          <w:rFonts w:cs="David" w:hint="cs"/>
          <w:rtl/>
        </w:rPr>
        <w:tab/>
        <w:t>שוב, אנחנו מגיעים לאחת משתי האפשרויות. או שנאסור חופשה ללא תשלום בכלל, מה שאנחנו לא רוצים, או שנתיר את זה באופן גורף, וגם את זה אנחנו לא רוצים.</w:t>
      </w:r>
    </w:p>
    <w:p w14:paraId="7F49FD56" w14:textId="77777777" w:rsidR="008C2A77" w:rsidRPr="008C2A77" w:rsidRDefault="008C2A77" w:rsidP="008C2A77">
      <w:pPr>
        <w:bidi/>
        <w:jc w:val="both"/>
        <w:rPr>
          <w:rFonts w:cs="David" w:hint="cs"/>
          <w:rtl/>
        </w:rPr>
      </w:pPr>
    </w:p>
    <w:p w14:paraId="5488D416" w14:textId="77777777" w:rsidR="008C2A77" w:rsidRPr="008C2A77" w:rsidRDefault="008C2A77" w:rsidP="008C2A77">
      <w:pPr>
        <w:bidi/>
        <w:jc w:val="both"/>
        <w:rPr>
          <w:rFonts w:cs="David" w:hint="cs"/>
          <w:rtl/>
        </w:rPr>
      </w:pPr>
      <w:r w:rsidRPr="008C2A77">
        <w:rPr>
          <w:rFonts w:cs="David" w:hint="cs"/>
          <w:u w:val="single"/>
          <w:rtl/>
        </w:rPr>
        <w:t>סוזי נבות:</w:t>
      </w:r>
    </w:p>
    <w:p w14:paraId="203D35F9" w14:textId="77777777" w:rsidR="008C2A77" w:rsidRPr="008C2A77" w:rsidRDefault="008C2A77" w:rsidP="008C2A77">
      <w:pPr>
        <w:bidi/>
        <w:jc w:val="both"/>
        <w:rPr>
          <w:rFonts w:cs="David" w:hint="cs"/>
          <w:rtl/>
        </w:rPr>
      </w:pPr>
    </w:p>
    <w:p w14:paraId="674C4D19" w14:textId="77777777" w:rsidR="008C2A77" w:rsidRPr="008C2A77" w:rsidRDefault="008C2A77" w:rsidP="008C2A77">
      <w:pPr>
        <w:bidi/>
        <w:jc w:val="both"/>
        <w:rPr>
          <w:rFonts w:cs="David" w:hint="cs"/>
          <w:rtl/>
        </w:rPr>
      </w:pPr>
      <w:r w:rsidRPr="008C2A77">
        <w:rPr>
          <w:rFonts w:cs="David" w:hint="cs"/>
          <w:rtl/>
        </w:rPr>
        <w:tab/>
        <w:t>לא. אפשר לכתוב סעיף שיחולו על חבר כנסת בחופשה ללא תשלום כל ההוראות הרלוונטיות שחלות על חבר כנסת אחר בנושא של עיסוק נוסף.</w:t>
      </w:r>
    </w:p>
    <w:p w14:paraId="7536A866" w14:textId="77777777" w:rsidR="008C2A77" w:rsidRPr="008C2A77" w:rsidRDefault="008C2A77" w:rsidP="008C2A77">
      <w:pPr>
        <w:bidi/>
        <w:jc w:val="both"/>
        <w:rPr>
          <w:rFonts w:cs="David" w:hint="cs"/>
          <w:rtl/>
        </w:rPr>
      </w:pPr>
    </w:p>
    <w:p w14:paraId="4CE7359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D007285" w14:textId="77777777" w:rsidR="008C2A77" w:rsidRPr="008C2A77" w:rsidRDefault="008C2A77" w:rsidP="008C2A77">
      <w:pPr>
        <w:bidi/>
        <w:jc w:val="both"/>
        <w:rPr>
          <w:rFonts w:cs="David" w:hint="cs"/>
          <w:rtl/>
        </w:rPr>
      </w:pPr>
    </w:p>
    <w:p w14:paraId="753631C7" w14:textId="77777777" w:rsidR="008C2A77" w:rsidRPr="008C2A77" w:rsidRDefault="008C2A77" w:rsidP="008C2A77">
      <w:pPr>
        <w:bidi/>
        <w:jc w:val="both"/>
        <w:rPr>
          <w:rFonts w:cs="David" w:hint="cs"/>
          <w:rtl/>
        </w:rPr>
      </w:pPr>
      <w:r w:rsidRPr="008C2A77">
        <w:rPr>
          <w:rFonts w:cs="David" w:hint="cs"/>
          <w:rtl/>
        </w:rPr>
        <w:tab/>
        <w:t>אין בעיה. לפי דעתי זה כמעט מובן מאליו.</w:t>
      </w:r>
    </w:p>
    <w:p w14:paraId="3B209ADA" w14:textId="77777777" w:rsidR="008C2A77" w:rsidRPr="008C2A77" w:rsidRDefault="008C2A77" w:rsidP="008C2A77">
      <w:pPr>
        <w:bidi/>
        <w:jc w:val="both"/>
        <w:rPr>
          <w:rFonts w:cs="David" w:hint="cs"/>
          <w:rtl/>
        </w:rPr>
      </w:pPr>
    </w:p>
    <w:p w14:paraId="6CE164E6" w14:textId="77777777" w:rsidR="008C2A77" w:rsidRPr="008C2A77" w:rsidRDefault="008C2A77" w:rsidP="008C2A77">
      <w:pPr>
        <w:bidi/>
        <w:jc w:val="both"/>
        <w:rPr>
          <w:rFonts w:cs="David" w:hint="cs"/>
          <w:rtl/>
        </w:rPr>
      </w:pPr>
      <w:r w:rsidRPr="008C2A77">
        <w:rPr>
          <w:rFonts w:cs="David" w:hint="cs"/>
          <w:u w:val="single"/>
          <w:rtl/>
        </w:rPr>
        <w:t>סוזי נבות:</w:t>
      </w:r>
    </w:p>
    <w:p w14:paraId="1DE8C53E" w14:textId="77777777" w:rsidR="008C2A77" w:rsidRPr="008C2A77" w:rsidRDefault="008C2A77" w:rsidP="008C2A77">
      <w:pPr>
        <w:bidi/>
        <w:jc w:val="both"/>
        <w:rPr>
          <w:rFonts w:cs="David" w:hint="cs"/>
          <w:rtl/>
        </w:rPr>
      </w:pPr>
    </w:p>
    <w:p w14:paraId="05E38E67" w14:textId="77777777" w:rsidR="008C2A77" w:rsidRPr="008C2A77" w:rsidRDefault="008C2A77" w:rsidP="008C2A77">
      <w:pPr>
        <w:bidi/>
        <w:jc w:val="both"/>
        <w:rPr>
          <w:rFonts w:cs="David" w:hint="cs"/>
          <w:rtl/>
        </w:rPr>
      </w:pPr>
      <w:r w:rsidRPr="008C2A77">
        <w:rPr>
          <w:rFonts w:cs="David" w:hint="cs"/>
          <w:rtl/>
        </w:rPr>
        <w:tab/>
        <w:t>לא. זה לא. זה כאילו יש קטגוריה נפרדת שנקרא חבר כנסת.</w:t>
      </w:r>
    </w:p>
    <w:p w14:paraId="05DAC5B6" w14:textId="77777777" w:rsidR="008C2A77" w:rsidRPr="008C2A77" w:rsidRDefault="008C2A77" w:rsidP="008C2A77">
      <w:pPr>
        <w:bidi/>
        <w:jc w:val="both"/>
        <w:rPr>
          <w:rFonts w:cs="David" w:hint="cs"/>
          <w:rtl/>
        </w:rPr>
      </w:pPr>
    </w:p>
    <w:p w14:paraId="34DF84C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DF484F9" w14:textId="77777777" w:rsidR="008C2A77" w:rsidRPr="008C2A77" w:rsidRDefault="008C2A77" w:rsidP="008C2A77">
      <w:pPr>
        <w:bidi/>
        <w:jc w:val="both"/>
        <w:rPr>
          <w:rFonts w:cs="David" w:hint="cs"/>
          <w:rtl/>
        </w:rPr>
      </w:pPr>
    </w:p>
    <w:p w14:paraId="289E52BF" w14:textId="77777777" w:rsidR="008C2A77" w:rsidRPr="008C2A77" w:rsidRDefault="008C2A77" w:rsidP="008C2A77">
      <w:pPr>
        <w:bidi/>
        <w:jc w:val="both"/>
        <w:rPr>
          <w:rFonts w:cs="David" w:hint="cs"/>
          <w:rtl/>
        </w:rPr>
      </w:pPr>
      <w:r w:rsidRPr="008C2A77">
        <w:rPr>
          <w:rFonts w:cs="David" w:hint="cs"/>
          <w:rtl/>
        </w:rPr>
        <w:tab/>
        <w:t>אם זה מבחינה משפטית מובן כך, לי אין שום בעיה עם זה. ההנחה שלי הייתה בכל השיחות שקיימתם עם חיים כץ שאין כאן יתרון נוסף אלא יש כאן ניסיון להתמודד. אבל אין לי בעיה.</w:t>
      </w:r>
    </w:p>
    <w:p w14:paraId="5CD940D4" w14:textId="77777777" w:rsidR="008C2A77" w:rsidRPr="008C2A77" w:rsidRDefault="008C2A77" w:rsidP="008C2A77">
      <w:pPr>
        <w:bidi/>
        <w:jc w:val="both"/>
        <w:rPr>
          <w:rFonts w:cs="David" w:hint="cs"/>
          <w:rtl/>
        </w:rPr>
      </w:pPr>
    </w:p>
    <w:p w14:paraId="1598DDE2" w14:textId="77777777" w:rsidR="008C2A77" w:rsidRPr="008C2A77" w:rsidRDefault="008C2A77" w:rsidP="008C2A77">
      <w:pPr>
        <w:bidi/>
        <w:jc w:val="both"/>
        <w:rPr>
          <w:rFonts w:cs="David" w:hint="cs"/>
          <w:rtl/>
        </w:rPr>
      </w:pPr>
      <w:r w:rsidRPr="008C2A77">
        <w:rPr>
          <w:rFonts w:cs="David" w:hint="cs"/>
          <w:u w:val="single"/>
          <w:rtl/>
        </w:rPr>
        <w:t>ארבל אסטרחן:</w:t>
      </w:r>
    </w:p>
    <w:p w14:paraId="2484EAEA" w14:textId="77777777" w:rsidR="008C2A77" w:rsidRPr="008C2A77" w:rsidRDefault="008C2A77" w:rsidP="008C2A77">
      <w:pPr>
        <w:bidi/>
        <w:jc w:val="both"/>
        <w:rPr>
          <w:rFonts w:cs="David" w:hint="cs"/>
          <w:rtl/>
        </w:rPr>
      </w:pPr>
    </w:p>
    <w:p w14:paraId="1A34D53F" w14:textId="77777777" w:rsidR="008C2A77" w:rsidRPr="008C2A77" w:rsidRDefault="008C2A77" w:rsidP="008C2A77">
      <w:pPr>
        <w:bidi/>
        <w:jc w:val="both"/>
        <w:rPr>
          <w:rFonts w:cs="David" w:hint="cs"/>
          <w:rtl/>
        </w:rPr>
      </w:pPr>
      <w:r w:rsidRPr="008C2A77">
        <w:rPr>
          <w:rFonts w:cs="David" w:hint="cs"/>
          <w:rtl/>
        </w:rPr>
        <w:tab/>
        <w:t>צריך היתר של ועדת האתיקה בכל מקרה. היא תאמר לו מה מותר ומה אסור.</w:t>
      </w:r>
    </w:p>
    <w:p w14:paraId="77E59B3D" w14:textId="77777777" w:rsidR="008C2A77" w:rsidRPr="008C2A77" w:rsidRDefault="008C2A77" w:rsidP="008C2A77">
      <w:pPr>
        <w:bidi/>
        <w:jc w:val="both"/>
        <w:rPr>
          <w:rFonts w:cs="David" w:hint="cs"/>
          <w:rtl/>
        </w:rPr>
      </w:pPr>
    </w:p>
    <w:p w14:paraId="3E816CB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633B41F" w14:textId="77777777" w:rsidR="008C2A77" w:rsidRPr="008C2A77" w:rsidRDefault="008C2A77" w:rsidP="008C2A77">
      <w:pPr>
        <w:bidi/>
        <w:jc w:val="both"/>
        <w:rPr>
          <w:rFonts w:cs="David" w:hint="cs"/>
          <w:rtl/>
        </w:rPr>
      </w:pPr>
    </w:p>
    <w:p w14:paraId="0891B95F" w14:textId="77777777" w:rsidR="008C2A77" w:rsidRPr="008C2A77" w:rsidRDefault="008C2A77" w:rsidP="008C2A77">
      <w:pPr>
        <w:bidi/>
        <w:jc w:val="both"/>
        <w:rPr>
          <w:rFonts w:cs="David" w:hint="cs"/>
          <w:rtl/>
        </w:rPr>
      </w:pPr>
      <w:r w:rsidRPr="008C2A77">
        <w:rPr>
          <w:rFonts w:cs="David" w:hint="cs"/>
          <w:rtl/>
        </w:rPr>
        <w:tab/>
        <w:t>אין בעיה שיכתבו את זה כאן.</w:t>
      </w:r>
    </w:p>
    <w:p w14:paraId="59811627" w14:textId="77777777" w:rsidR="008C2A77" w:rsidRPr="008C2A77" w:rsidRDefault="008C2A77" w:rsidP="008C2A77">
      <w:pPr>
        <w:bidi/>
        <w:jc w:val="both"/>
        <w:rPr>
          <w:rFonts w:cs="David" w:hint="cs"/>
          <w:rtl/>
        </w:rPr>
      </w:pPr>
    </w:p>
    <w:p w14:paraId="483BA930" w14:textId="77777777" w:rsidR="008C2A77" w:rsidRPr="008C2A77" w:rsidRDefault="008C2A77" w:rsidP="008C2A77">
      <w:pPr>
        <w:bidi/>
        <w:jc w:val="both"/>
        <w:rPr>
          <w:rFonts w:cs="David" w:hint="cs"/>
          <w:rtl/>
        </w:rPr>
      </w:pPr>
      <w:r w:rsidRPr="008C2A77">
        <w:rPr>
          <w:rFonts w:cs="David" w:hint="cs"/>
          <w:u w:val="single"/>
          <w:rtl/>
        </w:rPr>
        <w:t>דוד רותם:</w:t>
      </w:r>
    </w:p>
    <w:p w14:paraId="33D67A2B" w14:textId="77777777" w:rsidR="008C2A77" w:rsidRPr="008C2A77" w:rsidRDefault="008C2A77" w:rsidP="008C2A77">
      <w:pPr>
        <w:bidi/>
        <w:jc w:val="both"/>
        <w:rPr>
          <w:rFonts w:cs="David" w:hint="cs"/>
          <w:rtl/>
        </w:rPr>
      </w:pPr>
    </w:p>
    <w:p w14:paraId="46199465" w14:textId="77777777" w:rsidR="008C2A77" w:rsidRPr="008C2A77" w:rsidRDefault="008C2A77" w:rsidP="008C2A77">
      <w:pPr>
        <w:bidi/>
        <w:jc w:val="both"/>
        <w:rPr>
          <w:rFonts w:cs="David" w:hint="cs"/>
          <w:rtl/>
        </w:rPr>
      </w:pPr>
      <w:r w:rsidRPr="008C2A77">
        <w:rPr>
          <w:rFonts w:cs="David" w:hint="cs"/>
          <w:rtl/>
        </w:rPr>
        <w:tab/>
        <w:t>בואי נכתוב לה את זה.</w:t>
      </w:r>
    </w:p>
    <w:p w14:paraId="5E5EB930" w14:textId="77777777" w:rsidR="008C2A77" w:rsidRPr="008C2A77" w:rsidRDefault="008C2A77" w:rsidP="008C2A77">
      <w:pPr>
        <w:bidi/>
        <w:jc w:val="both"/>
        <w:rPr>
          <w:rFonts w:cs="David" w:hint="cs"/>
          <w:rtl/>
        </w:rPr>
      </w:pPr>
    </w:p>
    <w:p w14:paraId="72F33FC0" w14:textId="77777777" w:rsidR="008C2A77" w:rsidRPr="008C2A77" w:rsidRDefault="008C2A77" w:rsidP="008C2A77">
      <w:pPr>
        <w:bidi/>
        <w:jc w:val="both"/>
        <w:rPr>
          <w:rFonts w:cs="David" w:hint="cs"/>
          <w:rtl/>
        </w:rPr>
      </w:pPr>
      <w:r w:rsidRPr="008C2A77">
        <w:rPr>
          <w:rFonts w:cs="David" w:hint="cs"/>
          <w:u w:val="single"/>
          <w:rtl/>
        </w:rPr>
        <w:t>סוזי נבות:</w:t>
      </w:r>
    </w:p>
    <w:p w14:paraId="78E1965E" w14:textId="77777777" w:rsidR="008C2A77" w:rsidRPr="008C2A77" w:rsidRDefault="008C2A77" w:rsidP="008C2A77">
      <w:pPr>
        <w:bidi/>
        <w:jc w:val="both"/>
        <w:rPr>
          <w:rFonts w:cs="David" w:hint="cs"/>
          <w:rtl/>
        </w:rPr>
      </w:pPr>
    </w:p>
    <w:p w14:paraId="01528A77" w14:textId="77777777" w:rsidR="008C2A77" w:rsidRPr="008C2A77" w:rsidRDefault="008C2A77" w:rsidP="008C2A77">
      <w:pPr>
        <w:bidi/>
        <w:jc w:val="both"/>
        <w:rPr>
          <w:rFonts w:cs="David" w:hint="cs"/>
          <w:rtl/>
        </w:rPr>
      </w:pPr>
      <w:r w:rsidRPr="008C2A77">
        <w:rPr>
          <w:rFonts w:cs="David" w:hint="cs"/>
          <w:rtl/>
        </w:rPr>
        <w:tab/>
        <w:t>לגבי השם, יש בעיה.</w:t>
      </w:r>
    </w:p>
    <w:p w14:paraId="5696A383" w14:textId="77777777" w:rsidR="008C2A77" w:rsidRPr="008C2A77" w:rsidRDefault="008C2A77" w:rsidP="008C2A77">
      <w:pPr>
        <w:bidi/>
        <w:jc w:val="both"/>
        <w:rPr>
          <w:rFonts w:cs="David" w:hint="cs"/>
          <w:rtl/>
        </w:rPr>
      </w:pPr>
    </w:p>
    <w:p w14:paraId="6C0BBFD7" w14:textId="77777777" w:rsidR="008C2A77" w:rsidRPr="008C2A77" w:rsidRDefault="008C2A77" w:rsidP="008C2A77">
      <w:pPr>
        <w:keepLines/>
        <w:bidi/>
        <w:jc w:val="both"/>
        <w:rPr>
          <w:rFonts w:cs="David" w:hint="cs"/>
          <w:rtl/>
        </w:rPr>
      </w:pPr>
      <w:r w:rsidRPr="008C2A77">
        <w:rPr>
          <w:rFonts w:cs="David" w:hint="cs"/>
          <w:u w:val="single"/>
          <w:rtl/>
        </w:rPr>
        <w:t>ארבל אסטרחן:</w:t>
      </w:r>
    </w:p>
    <w:p w14:paraId="19CB8BF3" w14:textId="77777777" w:rsidR="008C2A77" w:rsidRPr="008C2A77" w:rsidRDefault="008C2A77" w:rsidP="008C2A77">
      <w:pPr>
        <w:keepLines/>
        <w:bidi/>
        <w:jc w:val="both"/>
        <w:rPr>
          <w:rFonts w:cs="David" w:hint="cs"/>
          <w:rtl/>
        </w:rPr>
      </w:pPr>
    </w:p>
    <w:p w14:paraId="30C4B209" w14:textId="77777777" w:rsidR="008C2A77" w:rsidRPr="008C2A77" w:rsidRDefault="008C2A77" w:rsidP="008C2A77">
      <w:pPr>
        <w:keepLines/>
        <w:bidi/>
        <w:jc w:val="both"/>
        <w:rPr>
          <w:rFonts w:cs="David" w:hint="cs"/>
          <w:rtl/>
        </w:rPr>
      </w:pPr>
      <w:r w:rsidRPr="008C2A77">
        <w:rPr>
          <w:rFonts w:cs="David" w:hint="cs"/>
          <w:rtl/>
        </w:rPr>
        <w:tab/>
        <w:t>אפשר לומר לרבות בדבר השארת השם.</w:t>
      </w:r>
    </w:p>
    <w:p w14:paraId="04EEC50F" w14:textId="77777777" w:rsidR="008C2A77" w:rsidRPr="008C2A77" w:rsidRDefault="008C2A77" w:rsidP="008C2A77">
      <w:pPr>
        <w:bidi/>
        <w:jc w:val="both"/>
        <w:rPr>
          <w:rFonts w:cs="David" w:hint="cs"/>
          <w:rtl/>
        </w:rPr>
      </w:pPr>
    </w:p>
    <w:p w14:paraId="570A965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C370CF4" w14:textId="77777777" w:rsidR="008C2A77" w:rsidRPr="008C2A77" w:rsidRDefault="008C2A77" w:rsidP="008C2A77">
      <w:pPr>
        <w:bidi/>
        <w:jc w:val="both"/>
        <w:rPr>
          <w:rFonts w:cs="David" w:hint="cs"/>
          <w:rtl/>
        </w:rPr>
      </w:pPr>
    </w:p>
    <w:p w14:paraId="76F8DC0E" w14:textId="77777777" w:rsidR="008C2A77" w:rsidRPr="008C2A77" w:rsidRDefault="008C2A77" w:rsidP="008C2A77">
      <w:pPr>
        <w:bidi/>
        <w:jc w:val="both"/>
        <w:rPr>
          <w:rFonts w:cs="David" w:hint="cs"/>
          <w:rtl/>
        </w:rPr>
      </w:pPr>
      <w:r w:rsidRPr="008C2A77">
        <w:rPr>
          <w:rFonts w:cs="David" w:hint="cs"/>
          <w:rtl/>
        </w:rPr>
        <w:tab/>
        <w:t>הוא באוניברסיטה העברית ובין 1,500 תמונות יש גם את התמונה של חבר הכנסת. אני לא יודע אם זה מוריד, ואולי זה אפילו פוגע, ואני כבר לא יודע מה זה עושה. יש בעיה במה שאומר דוד.</w:t>
      </w:r>
    </w:p>
    <w:p w14:paraId="441F091C" w14:textId="77777777" w:rsidR="008C2A77" w:rsidRPr="008C2A77" w:rsidRDefault="008C2A77" w:rsidP="008C2A77">
      <w:pPr>
        <w:bidi/>
        <w:jc w:val="both"/>
        <w:rPr>
          <w:rFonts w:cs="David" w:hint="cs"/>
          <w:rtl/>
        </w:rPr>
      </w:pPr>
    </w:p>
    <w:p w14:paraId="75AD531B" w14:textId="77777777" w:rsidR="008C2A77" w:rsidRPr="008C2A77" w:rsidRDefault="008C2A77" w:rsidP="008C2A77">
      <w:pPr>
        <w:bidi/>
        <w:jc w:val="both"/>
        <w:rPr>
          <w:rFonts w:cs="David" w:hint="cs"/>
          <w:rtl/>
        </w:rPr>
      </w:pPr>
      <w:r w:rsidRPr="008C2A77">
        <w:rPr>
          <w:rFonts w:cs="David" w:hint="cs"/>
          <w:u w:val="single"/>
          <w:rtl/>
        </w:rPr>
        <w:t>סוזי נבות:</w:t>
      </w:r>
    </w:p>
    <w:p w14:paraId="155A2E25" w14:textId="77777777" w:rsidR="008C2A77" w:rsidRPr="008C2A77" w:rsidRDefault="008C2A77" w:rsidP="008C2A77">
      <w:pPr>
        <w:bidi/>
        <w:jc w:val="both"/>
        <w:rPr>
          <w:rFonts w:cs="David" w:hint="cs"/>
          <w:rtl/>
        </w:rPr>
      </w:pPr>
    </w:p>
    <w:p w14:paraId="3FA8F451" w14:textId="77777777" w:rsidR="008C2A77" w:rsidRPr="008C2A77" w:rsidRDefault="008C2A77" w:rsidP="008C2A77">
      <w:pPr>
        <w:bidi/>
        <w:jc w:val="both"/>
        <w:rPr>
          <w:rFonts w:cs="David" w:hint="cs"/>
          <w:rtl/>
        </w:rPr>
      </w:pPr>
      <w:r w:rsidRPr="008C2A77">
        <w:rPr>
          <w:rFonts w:cs="David" w:hint="cs"/>
          <w:rtl/>
        </w:rPr>
        <w:tab/>
        <w:t>לא, לא נוותר על הרעיון. הרעיון בהחלט מתבקש, ליצור דין לחבר כנסת. אפשר לפתור את זה ולומר שיחולו בשינויים המחויבים ההוראות בדבר השם. הרעיון הוא לתת תחושה שמדובר במשהו שוויוני לכולם.</w:t>
      </w:r>
    </w:p>
    <w:p w14:paraId="4FB1AE14" w14:textId="77777777" w:rsidR="008C2A77" w:rsidRPr="008C2A77" w:rsidRDefault="008C2A77" w:rsidP="008C2A77">
      <w:pPr>
        <w:bidi/>
        <w:jc w:val="both"/>
        <w:rPr>
          <w:rFonts w:cs="David" w:hint="cs"/>
          <w:rtl/>
        </w:rPr>
      </w:pPr>
    </w:p>
    <w:p w14:paraId="6E70094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B201A91" w14:textId="77777777" w:rsidR="008C2A77" w:rsidRPr="008C2A77" w:rsidRDefault="008C2A77" w:rsidP="008C2A77">
      <w:pPr>
        <w:bidi/>
        <w:jc w:val="both"/>
        <w:rPr>
          <w:rFonts w:cs="David" w:hint="cs"/>
          <w:rtl/>
        </w:rPr>
      </w:pPr>
    </w:p>
    <w:p w14:paraId="79A81499" w14:textId="77777777" w:rsidR="008C2A77" w:rsidRPr="008C2A77" w:rsidRDefault="008C2A77" w:rsidP="008C2A77">
      <w:pPr>
        <w:bidi/>
        <w:jc w:val="both"/>
        <w:rPr>
          <w:rFonts w:cs="David" w:hint="cs"/>
          <w:rtl/>
        </w:rPr>
      </w:pPr>
      <w:r w:rsidRPr="008C2A77">
        <w:rPr>
          <w:rFonts w:cs="David" w:hint="cs"/>
          <w:rtl/>
        </w:rPr>
        <w:tab/>
        <w:t>בסדר. ארבל, יהיה כאן סעיף (ד) האומר שגם על חבר כנסת בחופשה ללא תשלום יחולו כל ההוראות שמופיעות בכללי האתיקה.</w:t>
      </w:r>
    </w:p>
    <w:p w14:paraId="402B2F50" w14:textId="77777777" w:rsidR="008C2A77" w:rsidRPr="008C2A77" w:rsidRDefault="008C2A77" w:rsidP="008C2A77">
      <w:pPr>
        <w:bidi/>
        <w:jc w:val="both"/>
        <w:rPr>
          <w:rFonts w:cs="David" w:hint="cs"/>
          <w:rtl/>
        </w:rPr>
      </w:pPr>
    </w:p>
    <w:p w14:paraId="53C2E21C" w14:textId="77777777" w:rsidR="008C2A77" w:rsidRPr="008C2A77" w:rsidRDefault="008C2A77" w:rsidP="008C2A77">
      <w:pPr>
        <w:bidi/>
        <w:jc w:val="both"/>
        <w:rPr>
          <w:rFonts w:cs="David" w:hint="cs"/>
          <w:rtl/>
        </w:rPr>
      </w:pPr>
      <w:r w:rsidRPr="008C2A77">
        <w:rPr>
          <w:rFonts w:cs="David" w:hint="cs"/>
          <w:u w:val="single"/>
          <w:rtl/>
        </w:rPr>
        <w:t>סוזי נבות:</w:t>
      </w:r>
    </w:p>
    <w:p w14:paraId="76692209" w14:textId="77777777" w:rsidR="008C2A77" w:rsidRPr="008C2A77" w:rsidRDefault="008C2A77" w:rsidP="008C2A77">
      <w:pPr>
        <w:bidi/>
        <w:jc w:val="both"/>
        <w:rPr>
          <w:rFonts w:cs="David" w:hint="cs"/>
          <w:rtl/>
        </w:rPr>
      </w:pPr>
    </w:p>
    <w:p w14:paraId="3A4BB99E" w14:textId="77777777" w:rsidR="008C2A77" w:rsidRPr="008C2A77" w:rsidRDefault="008C2A77" w:rsidP="008C2A77">
      <w:pPr>
        <w:bidi/>
        <w:jc w:val="both"/>
        <w:rPr>
          <w:rFonts w:cs="David" w:hint="cs"/>
          <w:rtl/>
        </w:rPr>
      </w:pPr>
      <w:r w:rsidRPr="008C2A77">
        <w:rPr>
          <w:rFonts w:cs="David" w:hint="cs"/>
          <w:rtl/>
        </w:rPr>
        <w:tab/>
        <w:t>אולי אפילו בשינויים המחויבים.</w:t>
      </w:r>
    </w:p>
    <w:p w14:paraId="061CB01A" w14:textId="77777777" w:rsidR="008C2A77" w:rsidRPr="008C2A77" w:rsidRDefault="008C2A77" w:rsidP="008C2A77">
      <w:pPr>
        <w:bidi/>
        <w:jc w:val="both"/>
        <w:rPr>
          <w:rFonts w:cs="David" w:hint="cs"/>
          <w:rtl/>
        </w:rPr>
      </w:pPr>
    </w:p>
    <w:p w14:paraId="159C96C9" w14:textId="77777777" w:rsidR="008C2A77" w:rsidRPr="008C2A77" w:rsidRDefault="008C2A77" w:rsidP="008C2A77">
      <w:pPr>
        <w:bidi/>
        <w:jc w:val="both"/>
        <w:rPr>
          <w:rFonts w:cs="David" w:hint="cs"/>
          <w:rtl/>
        </w:rPr>
      </w:pPr>
      <w:r w:rsidRPr="008C2A77">
        <w:rPr>
          <w:rFonts w:cs="David" w:hint="cs"/>
          <w:u w:val="single"/>
          <w:rtl/>
        </w:rPr>
        <w:t>ארבל אסטרחן:</w:t>
      </w:r>
    </w:p>
    <w:p w14:paraId="33515F7B" w14:textId="77777777" w:rsidR="008C2A77" w:rsidRPr="008C2A77" w:rsidRDefault="008C2A77" w:rsidP="008C2A77">
      <w:pPr>
        <w:bidi/>
        <w:jc w:val="both"/>
        <w:rPr>
          <w:rFonts w:cs="David" w:hint="cs"/>
          <w:rtl/>
        </w:rPr>
      </w:pPr>
    </w:p>
    <w:p w14:paraId="53C8CFF1" w14:textId="77777777" w:rsidR="008C2A77" w:rsidRPr="008C2A77" w:rsidRDefault="008C2A77" w:rsidP="008C2A77">
      <w:pPr>
        <w:bidi/>
        <w:jc w:val="both"/>
        <w:rPr>
          <w:rFonts w:cs="David" w:hint="cs"/>
          <w:rtl/>
        </w:rPr>
      </w:pPr>
      <w:r w:rsidRPr="008C2A77">
        <w:rPr>
          <w:rFonts w:cs="David" w:hint="cs"/>
          <w:rtl/>
        </w:rPr>
        <w:tab/>
        <w:t>כן, זה רחב מדיי. צריך להפנות להוראות הספציפיות כי יש הרבה איסורים.</w:t>
      </w:r>
    </w:p>
    <w:p w14:paraId="59DE3DB8" w14:textId="77777777" w:rsidR="008C2A77" w:rsidRPr="008C2A77" w:rsidRDefault="008C2A77" w:rsidP="008C2A77">
      <w:pPr>
        <w:bidi/>
        <w:jc w:val="both"/>
        <w:rPr>
          <w:rFonts w:cs="David" w:hint="cs"/>
          <w:rtl/>
        </w:rPr>
      </w:pPr>
    </w:p>
    <w:p w14:paraId="3DF2AEA2" w14:textId="77777777" w:rsidR="008C2A77" w:rsidRPr="008C2A77" w:rsidRDefault="008C2A77" w:rsidP="008C2A77">
      <w:pPr>
        <w:bidi/>
        <w:jc w:val="both"/>
        <w:rPr>
          <w:rFonts w:cs="David" w:hint="cs"/>
          <w:rtl/>
        </w:rPr>
      </w:pPr>
      <w:r w:rsidRPr="008C2A77">
        <w:rPr>
          <w:rFonts w:cs="David" w:hint="cs"/>
          <w:u w:val="single"/>
          <w:rtl/>
        </w:rPr>
        <w:t>סוזי נבות:</w:t>
      </w:r>
    </w:p>
    <w:p w14:paraId="2222612F" w14:textId="77777777" w:rsidR="008C2A77" w:rsidRPr="008C2A77" w:rsidRDefault="008C2A77" w:rsidP="008C2A77">
      <w:pPr>
        <w:bidi/>
        <w:jc w:val="both"/>
        <w:rPr>
          <w:rFonts w:cs="David" w:hint="cs"/>
          <w:rtl/>
        </w:rPr>
      </w:pPr>
    </w:p>
    <w:p w14:paraId="1BF703DF" w14:textId="77777777" w:rsidR="008C2A77" w:rsidRPr="008C2A77" w:rsidRDefault="008C2A77" w:rsidP="008C2A77">
      <w:pPr>
        <w:bidi/>
        <w:jc w:val="both"/>
        <w:rPr>
          <w:rFonts w:cs="David" w:hint="cs"/>
          <w:rtl/>
        </w:rPr>
      </w:pPr>
      <w:r w:rsidRPr="008C2A77">
        <w:rPr>
          <w:rFonts w:cs="David" w:hint="cs"/>
          <w:rtl/>
        </w:rPr>
        <w:tab/>
        <w:t>אני משאירה את זה לשיקול דעתכם.</w:t>
      </w:r>
    </w:p>
    <w:p w14:paraId="6E5C3389" w14:textId="77777777" w:rsidR="008C2A77" w:rsidRPr="008C2A77" w:rsidRDefault="008C2A77" w:rsidP="008C2A77">
      <w:pPr>
        <w:bidi/>
        <w:jc w:val="both"/>
        <w:rPr>
          <w:rFonts w:cs="David" w:hint="cs"/>
          <w:rtl/>
        </w:rPr>
      </w:pPr>
    </w:p>
    <w:p w14:paraId="6232117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5D413DD" w14:textId="77777777" w:rsidR="008C2A77" w:rsidRPr="008C2A77" w:rsidRDefault="008C2A77" w:rsidP="008C2A77">
      <w:pPr>
        <w:bidi/>
        <w:jc w:val="both"/>
        <w:rPr>
          <w:rFonts w:cs="David" w:hint="cs"/>
          <w:rtl/>
        </w:rPr>
      </w:pPr>
    </w:p>
    <w:p w14:paraId="240AC9C6" w14:textId="77777777" w:rsidR="008C2A77" w:rsidRPr="008C2A77" w:rsidRDefault="008C2A77" w:rsidP="008C2A77">
      <w:pPr>
        <w:bidi/>
        <w:jc w:val="both"/>
        <w:rPr>
          <w:rFonts w:cs="David" w:hint="cs"/>
          <w:rtl/>
        </w:rPr>
      </w:pPr>
      <w:r w:rsidRPr="008C2A77">
        <w:rPr>
          <w:rFonts w:cs="David" w:hint="cs"/>
          <w:rtl/>
        </w:rPr>
        <w:tab/>
        <w:t>סיימנו את הפרק הזה?</w:t>
      </w:r>
    </w:p>
    <w:p w14:paraId="4CEB6527" w14:textId="77777777" w:rsidR="008C2A77" w:rsidRPr="008C2A77" w:rsidRDefault="008C2A77" w:rsidP="008C2A77">
      <w:pPr>
        <w:bidi/>
        <w:jc w:val="both"/>
        <w:rPr>
          <w:rFonts w:cs="David" w:hint="cs"/>
          <w:rtl/>
        </w:rPr>
      </w:pPr>
    </w:p>
    <w:p w14:paraId="7D947A28" w14:textId="77777777" w:rsidR="008C2A77" w:rsidRPr="008C2A77" w:rsidRDefault="008C2A77" w:rsidP="008C2A77">
      <w:pPr>
        <w:bidi/>
        <w:jc w:val="both"/>
        <w:rPr>
          <w:rFonts w:cs="David" w:hint="cs"/>
          <w:rtl/>
        </w:rPr>
      </w:pPr>
      <w:r w:rsidRPr="008C2A77">
        <w:rPr>
          <w:rFonts w:cs="David" w:hint="cs"/>
          <w:u w:val="single"/>
          <w:rtl/>
        </w:rPr>
        <w:t>דוד רותם:</w:t>
      </w:r>
    </w:p>
    <w:p w14:paraId="441F4D70" w14:textId="77777777" w:rsidR="008C2A77" w:rsidRPr="008C2A77" w:rsidRDefault="008C2A77" w:rsidP="008C2A77">
      <w:pPr>
        <w:bidi/>
        <w:jc w:val="both"/>
        <w:rPr>
          <w:rFonts w:cs="David" w:hint="cs"/>
          <w:rtl/>
        </w:rPr>
      </w:pPr>
    </w:p>
    <w:p w14:paraId="7FEA93BB" w14:textId="77777777" w:rsidR="008C2A77" w:rsidRPr="008C2A77" w:rsidRDefault="008C2A77" w:rsidP="008C2A77">
      <w:pPr>
        <w:bidi/>
        <w:jc w:val="both"/>
        <w:rPr>
          <w:rFonts w:cs="David" w:hint="cs"/>
          <w:rtl/>
        </w:rPr>
      </w:pPr>
      <w:r w:rsidRPr="008C2A77">
        <w:rPr>
          <w:rFonts w:cs="David" w:hint="cs"/>
          <w:rtl/>
        </w:rPr>
        <w:tab/>
        <w:t>לא, אני ביקשתי עוד סעיף אחד.</w:t>
      </w:r>
    </w:p>
    <w:p w14:paraId="6532692A" w14:textId="77777777" w:rsidR="008C2A77" w:rsidRPr="008C2A77" w:rsidRDefault="008C2A77" w:rsidP="008C2A77">
      <w:pPr>
        <w:bidi/>
        <w:jc w:val="both"/>
        <w:rPr>
          <w:rFonts w:cs="David" w:hint="cs"/>
          <w:rtl/>
        </w:rPr>
      </w:pPr>
    </w:p>
    <w:p w14:paraId="59F95064" w14:textId="77777777" w:rsidR="008C2A77" w:rsidRPr="008C2A77" w:rsidRDefault="008C2A77" w:rsidP="008C2A77">
      <w:pPr>
        <w:bidi/>
        <w:jc w:val="both"/>
        <w:rPr>
          <w:rFonts w:cs="David" w:hint="cs"/>
          <w:rtl/>
        </w:rPr>
      </w:pPr>
      <w:r w:rsidRPr="008C2A77">
        <w:rPr>
          <w:rFonts w:cs="David" w:hint="cs"/>
          <w:rtl/>
        </w:rPr>
        <w:tab/>
        <w:t>רבותיי, תנו הנחיות לחבר כנסת שנבחר לכנסת מה הוא עושה עם עסקיו הקודמים. תגידו לו מה מותר לו ומה אסור לו, שזה לא יהיה תלוי באיזשהו סטז'ר של יועץ משפטי שבאותו רגע מחליט החלטות.</w:t>
      </w:r>
    </w:p>
    <w:p w14:paraId="4C8DE7E4" w14:textId="77777777" w:rsidR="008C2A77" w:rsidRPr="008C2A77" w:rsidRDefault="008C2A77" w:rsidP="008C2A77">
      <w:pPr>
        <w:bidi/>
        <w:jc w:val="both"/>
        <w:rPr>
          <w:rFonts w:cs="David" w:hint="cs"/>
          <w:rtl/>
        </w:rPr>
      </w:pPr>
    </w:p>
    <w:p w14:paraId="7B05EE51" w14:textId="77777777" w:rsidR="008C2A77" w:rsidRPr="008C2A77" w:rsidRDefault="008C2A77" w:rsidP="008C2A77">
      <w:pPr>
        <w:bidi/>
        <w:jc w:val="both"/>
        <w:rPr>
          <w:rFonts w:cs="David" w:hint="cs"/>
          <w:rtl/>
        </w:rPr>
      </w:pPr>
      <w:r w:rsidRPr="008C2A77">
        <w:rPr>
          <w:rFonts w:cs="David" w:hint="cs"/>
          <w:u w:val="single"/>
          <w:rtl/>
        </w:rPr>
        <w:t>אייל ינון:</w:t>
      </w:r>
    </w:p>
    <w:p w14:paraId="2D94871F" w14:textId="77777777" w:rsidR="008C2A77" w:rsidRPr="008C2A77" w:rsidRDefault="008C2A77" w:rsidP="008C2A77">
      <w:pPr>
        <w:bidi/>
        <w:jc w:val="both"/>
        <w:rPr>
          <w:rFonts w:cs="David" w:hint="cs"/>
          <w:rtl/>
        </w:rPr>
      </w:pPr>
    </w:p>
    <w:p w14:paraId="3610871B" w14:textId="77777777" w:rsidR="008C2A77" w:rsidRPr="008C2A77" w:rsidRDefault="008C2A77" w:rsidP="008C2A77">
      <w:pPr>
        <w:bidi/>
        <w:jc w:val="both"/>
        <w:rPr>
          <w:rFonts w:cs="David" w:hint="cs"/>
          <w:rtl/>
        </w:rPr>
      </w:pPr>
      <w:r w:rsidRPr="008C2A77">
        <w:rPr>
          <w:rFonts w:cs="David" w:hint="cs"/>
          <w:rtl/>
        </w:rPr>
        <w:tab/>
        <w:t>לפעמים עדיף להיות תלוי בסטז'ר מאשר בייעוץ עצמו.</w:t>
      </w:r>
    </w:p>
    <w:p w14:paraId="331BDE4B" w14:textId="77777777" w:rsidR="008C2A77" w:rsidRPr="008C2A77" w:rsidRDefault="008C2A77" w:rsidP="008C2A77">
      <w:pPr>
        <w:bidi/>
        <w:jc w:val="both"/>
        <w:rPr>
          <w:rFonts w:cs="David" w:hint="cs"/>
          <w:rtl/>
        </w:rPr>
      </w:pPr>
    </w:p>
    <w:p w14:paraId="4F2BA1A9" w14:textId="77777777" w:rsidR="008C2A77" w:rsidRPr="008C2A77" w:rsidRDefault="008C2A77" w:rsidP="008C2A77">
      <w:pPr>
        <w:bidi/>
        <w:jc w:val="both"/>
        <w:rPr>
          <w:rFonts w:cs="David" w:hint="cs"/>
          <w:rtl/>
        </w:rPr>
      </w:pPr>
      <w:r w:rsidRPr="008C2A77">
        <w:rPr>
          <w:rFonts w:cs="David" w:hint="cs"/>
          <w:u w:val="single"/>
          <w:rtl/>
        </w:rPr>
        <w:t>דוד רותם:</w:t>
      </w:r>
    </w:p>
    <w:p w14:paraId="57E5B5FF" w14:textId="77777777" w:rsidR="008C2A77" w:rsidRPr="008C2A77" w:rsidRDefault="008C2A77" w:rsidP="008C2A77">
      <w:pPr>
        <w:bidi/>
        <w:jc w:val="both"/>
        <w:rPr>
          <w:rFonts w:cs="David" w:hint="cs"/>
          <w:rtl/>
        </w:rPr>
      </w:pPr>
    </w:p>
    <w:p w14:paraId="2283DD2B" w14:textId="77777777" w:rsidR="008C2A77" w:rsidRPr="008C2A77" w:rsidRDefault="008C2A77" w:rsidP="008C2A77">
      <w:pPr>
        <w:bidi/>
        <w:jc w:val="both"/>
        <w:rPr>
          <w:rFonts w:cs="David" w:hint="cs"/>
          <w:rtl/>
        </w:rPr>
      </w:pPr>
      <w:r w:rsidRPr="008C2A77">
        <w:rPr>
          <w:rFonts w:cs="David" w:hint="cs"/>
          <w:rtl/>
        </w:rPr>
        <w:tab/>
        <w:t>אני מעדיף לא להיות תלוי לא בסטז'ר, לא ביועץ, לא בעוזרים ולא באף אחד אלא במה שכתוב. פרופסור זמיר כעס עלי ואמר לי שהוא לא מבין מה עשיתי. הוא אמר שיכולתי להשכיר את המשרד. הוא אמר שלפי הכללים הקיימים יכולתי לעשות זאת.</w:t>
      </w:r>
    </w:p>
    <w:p w14:paraId="37C872D1" w14:textId="77777777" w:rsidR="008C2A77" w:rsidRPr="008C2A77" w:rsidRDefault="008C2A77" w:rsidP="008C2A77">
      <w:pPr>
        <w:bidi/>
        <w:jc w:val="both"/>
        <w:rPr>
          <w:rFonts w:cs="David" w:hint="cs"/>
          <w:rtl/>
        </w:rPr>
      </w:pPr>
    </w:p>
    <w:p w14:paraId="1FE99E9C" w14:textId="77777777" w:rsidR="008C2A77" w:rsidRPr="008C2A77" w:rsidRDefault="008C2A77" w:rsidP="008C2A77">
      <w:pPr>
        <w:bidi/>
        <w:jc w:val="both"/>
        <w:rPr>
          <w:rFonts w:cs="David" w:hint="cs"/>
          <w:rtl/>
        </w:rPr>
      </w:pPr>
      <w:r w:rsidRPr="008C2A77">
        <w:rPr>
          <w:rFonts w:cs="David" w:hint="cs"/>
          <w:u w:val="single"/>
          <w:rtl/>
        </w:rPr>
        <w:t>סוזי נבות:</w:t>
      </w:r>
    </w:p>
    <w:p w14:paraId="6076829D" w14:textId="77777777" w:rsidR="008C2A77" w:rsidRPr="008C2A77" w:rsidRDefault="008C2A77" w:rsidP="008C2A77">
      <w:pPr>
        <w:bidi/>
        <w:jc w:val="both"/>
        <w:rPr>
          <w:rFonts w:cs="David" w:hint="cs"/>
          <w:rtl/>
        </w:rPr>
      </w:pPr>
    </w:p>
    <w:p w14:paraId="3D7DA6DD" w14:textId="77777777" w:rsidR="008C2A77" w:rsidRPr="008C2A77" w:rsidRDefault="008C2A77" w:rsidP="008C2A77">
      <w:pPr>
        <w:bidi/>
        <w:jc w:val="both"/>
        <w:rPr>
          <w:rFonts w:cs="David" w:hint="cs"/>
          <w:rtl/>
        </w:rPr>
      </w:pPr>
      <w:r w:rsidRPr="008C2A77">
        <w:rPr>
          <w:rFonts w:cs="David" w:hint="cs"/>
          <w:rtl/>
        </w:rPr>
        <w:tab/>
        <w:t>אני חושבת שמאוד קשה למצוא הסדר בכתב שיפתור את כל השאלות של כל העיסוקים של חברי הכנסת. לכן זה לא נעשה בחוק.</w:t>
      </w:r>
    </w:p>
    <w:p w14:paraId="1877405C" w14:textId="77777777" w:rsidR="008C2A77" w:rsidRPr="008C2A77" w:rsidRDefault="008C2A77" w:rsidP="008C2A77">
      <w:pPr>
        <w:bidi/>
        <w:jc w:val="both"/>
        <w:rPr>
          <w:rFonts w:cs="David" w:hint="cs"/>
          <w:rtl/>
        </w:rPr>
      </w:pPr>
    </w:p>
    <w:p w14:paraId="31ECB542" w14:textId="77777777" w:rsidR="008C2A77" w:rsidRPr="008C2A77" w:rsidRDefault="008C2A77" w:rsidP="008C2A77">
      <w:pPr>
        <w:bidi/>
        <w:jc w:val="both"/>
        <w:rPr>
          <w:rFonts w:cs="David" w:hint="cs"/>
          <w:rtl/>
        </w:rPr>
      </w:pPr>
      <w:r w:rsidRPr="008C2A77">
        <w:rPr>
          <w:rFonts w:cs="David" w:hint="cs"/>
          <w:u w:val="single"/>
          <w:rtl/>
        </w:rPr>
        <w:t>דוד רותם:</w:t>
      </w:r>
    </w:p>
    <w:p w14:paraId="60F2626B" w14:textId="77777777" w:rsidR="008C2A77" w:rsidRPr="008C2A77" w:rsidRDefault="008C2A77" w:rsidP="008C2A77">
      <w:pPr>
        <w:bidi/>
        <w:jc w:val="both"/>
        <w:rPr>
          <w:rFonts w:cs="David" w:hint="cs"/>
          <w:rtl/>
        </w:rPr>
      </w:pPr>
    </w:p>
    <w:p w14:paraId="4DB67A9D" w14:textId="77777777" w:rsidR="008C2A77" w:rsidRPr="008C2A77" w:rsidRDefault="008C2A77" w:rsidP="008C2A77">
      <w:pPr>
        <w:bidi/>
        <w:jc w:val="both"/>
        <w:rPr>
          <w:rFonts w:cs="David" w:hint="cs"/>
          <w:rtl/>
        </w:rPr>
      </w:pPr>
      <w:r w:rsidRPr="008C2A77">
        <w:rPr>
          <w:rFonts w:cs="David" w:hint="cs"/>
          <w:rtl/>
        </w:rPr>
        <w:tab/>
        <w:t>אני אתן לך דוגמה. יש לי משרד עורכי דין, יש לי שמונה עורכי דין, אני נבחר לכנסת, אני אומר להם שאני משכיר להם את המשרד עם הנכס ועם כל מה שיש בו.</w:t>
      </w:r>
    </w:p>
    <w:p w14:paraId="6C8AA768" w14:textId="77777777" w:rsidR="008C2A77" w:rsidRPr="008C2A77" w:rsidRDefault="008C2A77" w:rsidP="008C2A77">
      <w:pPr>
        <w:bidi/>
        <w:jc w:val="both"/>
        <w:rPr>
          <w:rFonts w:cs="David" w:hint="cs"/>
          <w:rtl/>
        </w:rPr>
      </w:pPr>
    </w:p>
    <w:p w14:paraId="1E4540D6" w14:textId="77777777" w:rsidR="008C2A77" w:rsidRPr="008C2A77" w:rsidRDefault="008C2A77" w:rsidP="008C2A77">
      <w:pPr>
        <w:bidi/>
        <w:jc w:val="both"/>
        <w:rPr>
          <w:rFonts w:cs="David" w:hint="cs"/>
          <w:rtl/>
        </w:rPr>
      </w:pPr>
      <w:r w:rsidRPr="008C2A77">
        <w:rPr>
          <w:rFonts w:cs="David" w:hint="cs"/>
          <w:u w:val="single"/>
          <w:rtl/>
        </w:rPr>
        <w:t>ארבל אסטרחן:</w:t>
      </w:r>
    </w:p>
    <w:p w14:paraId="61D5158D" w14:textId="77777777" w:rsidR="008C2A77" w:rsidRPr="008C2A77" w:rsidRDefault="008C2A77" w:rsidP="008C2A77">
      <w:pPr>
        <w:bidi/>
        <w:jc w:val="both"/>
        <w:rPr>
          <w:rFonts w:cs="David" w:hint="cs"/>
          <w:rtl/>
        </w:rPr>
      </w:pPr>
    </w:p>
    <w:p w14:paraId="46A8AAD3" w14:textId="77777777" w:rsidR="008C2A77" w:rsidRPr="008C2A77" w:rsidRDefault="008C2A77" w:rsidP="008C2A77">
      <w:pPr>
        <w:bidi/>
        <w:jc w:val="both"/>
        <w:rPr>
          <w:rFonts w:cs="David" w:hint="cs"/>
          <w:rtl/>
        </w:rPr>
      </w:pPr>
      <w:r w:rsidRPr="008C2A77">
        <w:rPr>
          <w:rFonts w:cs="David" w:hint="cs"/>
          <w:rtl/>
        </w:rPr>
        <w:tab/>
        <w:t>ממשיך לקבל כספים מהמשרד שממשיך לייצג גופים ציבוריים ונקרא משרד דוד רותם.</w:t>
      </w:r>
    </w:p>
    <w:p w14:paraId="4FAE2A02" w14:textId="77777777" w:rsidR="008C2A77" w:rsidRPr="008C2A77" w:rsidRDefault="008C2A77" w:rsidP="008C2A77">
      <w:pPr>
        <w:bidi/>
        <w:jc w:val="both"/>
        <w:rPr>
          <w:rFonts w:cs="David" w:hint="cs"/>
          <w:rtl/>
        </w:rPr>
      </w:pPr>
    </w:p>
    <w:p w14:paraId="678E61E5" w14:textId="77777777" w:rsidR="008C2A77" w:rsidRPr="008C2A77" w:rsidRDefault="008C2A77" w:rsidP="008C2A77">
      <w:pPr>
        <w:bidi/>
        <w:jc w:val="both"/>
        <w:rPr>
          <w:rFonts w:cs="David" w:hint="cs"/>
          <w:rtl/>
        </w:rPr>
      </w:pPr>
      <w:r w:rsidRPr="008C2A77">
        <w:rPr>
          <w:rFonts w:cs="David" w:hint="cs"/>
          <w:u w:val="single"/>
          <w:rtl/>
        </w:rPr>
        <w:t>דוד רותם:</w:t>
      </w:r>
    </w:p>
    <w:p w14:paraId="5C4E7FDB" w14:textId="77777777" w:rsidR="008C2A77" w:rsidRPr="008C2A77" w:rsidRDefault="008C2A77" w:rsidP="008C2A77">
      <w:pPr>
        <w:bidi/>
        <w:jc w:val="both"/>
        <w:rPr>
          <w:rFonts w:cs="David" w:hint="cs"/>
          <w:rtl/>
        </w:rPr>
      </w:pPr>
    </w:p>
    <w:p w14:paraId="4A8BE374" w14:textId="77777777" w:rsidR="008C2A77" w:rsidRPr="008C2A77" w:rsidRDefault="008C2A77" w:rsidP="008C2A77">
      <w:pPr>
        <w:bidi/>
        <w:jc w:val="both"/>
        <w:rPr>
          <w:rFonts w:cs="David" w:hint="cs"/>
          <w:rtl/>
        </w:rPr>
      </w:pPr>
      <w:r w:rsidRPr="008C2A77">
        <w:rPr>
          <w:rFonts w:cs="David" w:hint="cs"/>
          <w:rtl/>
        </w:rPr>
        <w:tab/>
        <w:t>שכר דירה על הנכס אני יכול לקבל בכל מקרה, למרות שאותו משרד ממשיך להתנהל שם. מה שקורה זה דבר מאוד פשוט. אני יכול לקבוע ששכר הדירה יהיה אלף שקלים לחודש או עשרים אלף שקלים לחודש.</w:t>
      </w:r>
    </w:p>
    <w:p w14:paraId="73A1AC62" w14:textId="77777777" w:rsidR="008C2A77" w:rsidRPr="008C2A77" w:rsidRDefault="008C2A77" w:rsidP="008C2A77">
      <w:pPr>
        <w:bidi/>
        <w:jc w:val="both"/>
        <w:rPr>
          <w:rFonts w:cs="David" w:hint="cs"/>
          <w:rtl/>
        </w:rPr>
      </w:pPr>
    </w:p>
    <w:p w14:paraId="1C5F243D" w14:textId="77777777" w:rsidR="008C2A77" w:rsidRPr="008C2A77" w:rsidRDefault="008C2A77" w:rsidP="008C2A77">
      <w:pPr>
        <w:bidi/>
        <w:jc w:val="both"/>
        <w:rPr>
          <w:rFonts w:cs="David" w:hint="cs"/>
          <w:rtl/>
        </w:rPr>
      </w:pPr>
      <w:r w:rsidRPr="008C2A77">
        <w:rPr>
          <w:rFonts w:cs="David" w:hint="cs"/>
          <w:u w:val="single"/>
          <w:rtl/>
        </w:rPr>
        <w:t>ארבל אסטרחן:</w:t>
      </w:r>
    </w:p>
    <w:p w14:paraId="08FDFCB9" w14:textId="77777777" w:rsidR="008C2A77" w:rsidRPr="008C2A77" w:rsidRDefault="008C2A77" w:rsidP="008C2A77">
      <w:pPr>
        <w:bidi/>
        <w:jc w:val="both"/>
        <w:rPr>
          <w:rFonts w:cs="David" w:hint="cs"/>
          <w:rtl/>
        </w:rPr>
      </w:pPr>
    </w:p>
    <w:p w14:paraId="12D50067" w14:textId="77777777" w:rsidR="008C2A77" w:rsidRPr="008C2A77" w:rsidRDefault="008C2A77" w:rsidP="008C2A77">
      <w:pPr>
        <w:bidi/>
        <w:jc w:val="both"/>
        <w:rPr>
          <w:rFonts w:cs="David" w:hint="cs"/>
          <w:rtl/>
        </w:rPr>
      </w:pPr>
      <w:r w:rsidRPr="008C2A77">
        <w:rPr>
          <w:rFonts w:cs="David" w:hint="cs"/>
          <w:rtl/>
        </w:rPr>
        <w:tab/>
        <w:t>לא, אתה לא יכול לקבל משהו שהוא לא סביר כי אז זאת כבר תהיה מתנה.</w:t>
      </w:r>
    </w:p>
    <w:p w14:paraId="107D35EE" w14:textId="77777777" w:rsidR="008C2A77" w:rsidRPr="008C2A77" w:rsidRDefault="008C2A77" w:rsidP="008C2A77">
      <w:pPr>
        <w:bidi/>
        <w:jc w:val="both"/>
        <w:rPr>
          <w:rFonts w:cs="David" w:hint="cs"/>
          <w:rtl/>
        </w:rPr>
      </w:pPr>
    </w:p>
    <w:p w14:paraId="2E8A9C04" w14:textId="77777777" w:rsidR="008C2A77" w:rsidRPr="008C2A77" w:rsidRDefault="008C2A77" w:rsidP="008C2A77">
      <w:pPr>
        <w:bidi/>
        <w:jc w:val="both"/>
        <w:rPr>
          <w:rFonts w:cs="David" w:hint="cs"/>
          <w:rtl/>
        </w:rPr>
      </w:pPr>
      <w:r w:rsidRPr="008C2A77">
        <w:rPr>
          <w:rFonts w:cs="David" w:hint="cs"/>
          <w:u w:val="single"/>
          <w:rtl/>
        </w:rPr>
        <w:t>דוד רותם:</w:t>
      </w:r>
    </w:p>
    <w:p w14:paraId="169013E8" w14:textId="77777777" w:rsidR="008C2A77" w:rsidRPr="008C2A77" w:rsidRDefault="008C2A77" w:rsidP="008C2A77">
      <w:pPr>
        <w:bidi/>
        <w:jc w:val="both"/>
        <w:rPr>
          <w:rFonts w:cs="David" w:hint="cs"/>
          <w:rtl/>
        </w:rPr>
      </w:pPr>
    </w:p>
    <w:p w14:paraId="30586594" w14:textId="77777777" w:rsidR="008C2A77" w:rsidRPr="008C2A77" w:rsidRDefault="008C2A77" w:rsidP="008C2A77">
      <w:pPr>
        <w:bidi/>
        <w:jc w:val="both"/>
        <w:rPr>
          <w:rFonts w:cs="David" w:hint="cs"/>
          <w:rtl/>
        </w:rPr>
      </w:pPr>
      <w:r w:rsidRPr="008C2A77">
        <w:rPr>
          <w:rFonts w:cs="David" w:hint="cs"/>
          <w:rtl/>
        </w:rPr>
        <w:tab/>
        <w:t>מה זאת מתנה? אני לא מבין. זאת בעיה של המשרד עם מס הכנסה.</w:t>
      </w:r>
    </w:p>
    <w:p w14:paraId="4A3D9E61" w14:textId="77777777" w:rsidR="008C2A77" w:rsidRPr="008C2A77" w:rsidRDefault="008C2A77" w:rsidP="008C2A77">
      <w:pPr>
        <w:bidi/>
        <w:jc w:val="both"/>
        <w:rPr>
          <w:rFonts w:cs="David" w:hint="cs"/>
          <w:rtl/>
        </w:rPr>
      </w:pPr>
    </w:p>
    <w:p w14:paraId="38F1D13F" w14:textId="77777777" w:rsidR="008C2A77" w:rsidRPr="008C2A77" w:rsidRDefault="008C2A77" w:rsidP="008C2A77">
      <w:pPr>
        <w:bidi/>
        <w:jc w:val="both"/>
        <w:rPr>
          <w:rFonts w:cs="David" w:hint="cs"/>
          <w:rtl/>
        </w:rPr>
      </w:pPr>
      <w:r w:rsidRPr="008C2A77">
        <w:rPr>
          <w:rFonts w:cs="David" w:hint="cs"/>
          <w:u w:val="single"/>
          <w:rtl/>
        </w:rPr>
        <w:t>ארבל אסטרחן:</w:t>
      </w:r>
    </w:p>
    <w:p w14:paraId="2FF527D8" w14:textId="77777777" w:rsidR="008C2A77" w:rsidRPr="008C2A77" w:rsidRDefault="008C2A77" w:rsidP="008C2A77">
      <w:pPr>
        <w:bidi/>
        <w:jc w:val="both"/>
        <w:rPr>
          <w:rFonts w:cs="David" w:hint="cs"/>
          <w:rtl/>
        </w:rPr>
      </w:pPr>
    </w:p>
    <w:p w14:paraId="6B0647A8" w14:textId="77777777" w:rsidR="008C2A77" w:rsidRPr="008C2A77" w:rsidRDefault="008C2A77" w:rsidP="008C2A77">
      <w:pPr>
        <w:bidi/>
        <w:jc w:val="both"/>
        <w:rPr>
          <w:rFonts w:cs="David" w:hint="cs"/>
          <w:rtl/>
        </w:rPr>
      </w:pPr>
      <w:r w:rsidRPr="008C2A77">
        <w:rPr>
          <w:rFonts w:cs="David" w:hint="cs"/>
          <w:rtl/>
        </w:rPr>
        <w:tab/>
        <w:t>לא, זאת בעיה של הכנסת. מותר לך לקבל הכנסה מקניין רוחני. פרסמת ספר, מותר לך. אבל אם יש שכר סופרים מקובל ואתה עכשיו תקבל פי עשר ממנו, יאמרו לך שמישהו כאן שילם לך עבור משהו שהוא לא היה אמור לשלם לך.</w:t>
      </w:r>
    </w:p>
    <w:p w14:paraId="6AF7EF17" w14:textId="77777777" w:rsidR="008C2A77" w:rsidRPr="008C2A77" w:rsidRDefault="008C2A77" w:rsidP="008C2A77">
      <w:pPr>
        <w:bidi/>
        <w:jc w:val="both"/>
        <w:rPr>
          <w:rFonts w:cs="David" w:hint="cs"/>
          <w:rtl/>
        </w:rPr>
      </w:pPr>
    </w:p>
    <w:p w14:paraId="449C3752" w14:textId="77777777" w:rsidR="008C2A77" w:rsidRPr="008C2A77" w:rsidRDefault="008C2A77" w:rsidP="008C2A77">
      <w:pPr>
        <w:bidi/>
        <w:jc w:val="both"/>
        <w:rPr>
          <w:rFonts w:cs="David" w:hint="cs"/>
          <w:rtl/>
        </w:rPr>
      </w:pPr>
      <w:r w:rsidRPr="008C2A77">
        <w:rPr>
          <w:rFonts w:cs="David" w:hint="cs"/>
          <w:u w:val="single"/>
          <w:rtl/>
        </w:rPr>
        <w:t>דוד רותם:</w:t>
      </w:r>
    </w:p>
    <w:p w14:paraId="38032945" w14:textId="77777777" w:rsidR="008C2A77" w:rsidRPr="008C2A77" w:rsidRDefault="008C2A77" w:rsidP="008C2A77">
      <w:pPr>
        <w:bidi/>
        <w:jc w:val="both"/>
        <w:rPr>
          <w:rFonts w:cs="David" w:hint="cs"/>
          <w:rtl/>
        </w:rPr>
      </w:pPr>
    </w:p>
    <w:p w14:paraId="6C5305CB" w14:textId="77777777" w:rsidR="008C2A77" w:rsidRPr="008C2A77" w:rsidRDefault="008C2A77" w:rsidP="008C2A77">
      <w:pPr>
        <w:bidi/>
        <w:jc w:val="both"/>
        <w:rPr>
          <w:rFonts w:cs="David" w:hint="cs"/>
          <w:rtl/>
        </w:rPr>
      </w:pPr>
      <w:r w:rsidRPr="008C2A77">
        <w:rPr>
          <w:rFonts w:cs="David" w:hint="cs"/>
          <w:rtl/>
        </w:rPr>
        <w:tab/>
        <w:t>אני יכול להשכיר את המקום בשכר המקובל?</w:t>
      </w:r>
    </w:p>
    <w:p w14:paraId="481232C2" w14:textId="77777777" w:rsidR="008C2A77" w:rsidRPr="008C2A77" w:rsidRDefault="008C2A77" w:rsidP="008C2A77">
      <w:pPr>
        <w:bidi/>
        <w:jc w:val="both"/>
        <w:rPr>
          <w:rFonts w:cs="David" w:hint="cs"/>
          <w:rtl/>
        </w:rPr>
      </w:pPr>
    </w:p>
    <w:p w14:paraId="7D32199C" w14:textId="77777777" w:rsidR="008C2A77" w:rsidRPr="008C2A77" w:rsidRDefault="008C2A77" w:rsidP="008C2A77">
      <w:pPr>
        <w:bidi/>
        <w:jc w:val="both"/>
        <w:rPr>
          <w:rFonts w:cs="David" w:hint="cs"/>
          <w:rtl/>
        </w:rPr>
      </w:pPr>
      <w:r w:rsidRPr="008C2A77">
        <w:rPr>
          <w:rFonts w:cs="David" w:hint="cs"/>
          <w:u w:val="single"/>
          <w:rtl/>
        </w:rPr>
        <w:t>ארבל אסטרחן:</w:t>
      </w:r>
    </w:p>
    <w:p w14:paraId="060D6D69" w14:textId="77777777" w:rsidR="008C2A77" w:rsidRPr="008C2A77" w:rsidRDefault="008C2A77" w:rsidP="008C2A77">
      <w:pPr>
        <w:bidi/>
        <w:jc w:val="both"/>
        <w:rPr>
          <w:rFonts w:cs="David" w:hint="cs"/>
          <w:rtl/>
        </w:rPr>
      </w:pPr>
    </w:p>
    <w:p w14:paraId="4C2B12CF" w14:textId="77777777" w:rsidR="008C2A77" w:rsidRPr="008C2A77" w:rsidRDefault="008C2A77" w:rsidP="008C2A77">
      <w:pPr>
        <w:bidi/>
        <w:jc w:val="both"/>
        <w:rPr>
          <w:rFonts w:cs="David" w:hint="cs"/>
          <w:rtl/>
        </w:rPr>
      </w:pPr>
      <w:r w:rsidRPr="008C2A77">
        <w:rPr>
          <w:rFonts w:cs="David" w:hint="cs"/>
          <w:rtl/>
        </w:rPr>
        <w:tab/>
        <w:t>כן.</w:t>
      </w:r>
    </w:p>
    <w:p w14:paraId="2B7D7BD9" w14:textId="77777777" w:rsidR="008C2A77" w:rsidRPr="008C2A77" w:rsidRDefault="008C2A77" w:rsidP="008C2A77">
      <w:pPr>
        <w:bidi/>
        <w:jc w:val="both"/>
        <w:rPr>
          <w:rFonts w:cs="David" w:hint="cs"/>
          <w:rtl/>
        </w:rPr>
      </w:pPr>
    </w:p>
    <w:p w14:paraId="0804F5D9" w14:textId="77777777" w:rsidR="008C2A77" w:rsidRPr="008C2A77" w:rsidRDefault="008C2A77" w:rsidP="008C2A77">
      <w:pPr>
        <w:bidi/>
        <w:jc w:val="both"/>
        <w:rPr>
          <w:rFonts w:cs="David" w:hint="cs"/>
          <w:rtl/>
        </w:rPr>
      </w:pPr>
      <w:r w:rsidRPr="008C2A77">
        <w:rPr>
          <w:rFonts w:cs="David" w:hint="cs"/>
          <w:u w:val="single"/>
          <w:rtl/>
        </w:rPr>
        <w:t>דוד רותם:</w:t>
      </w:r>
    </w:p>
    <w:p w14:paraId="41583A48" w14:textId="77777777" w:rsidR="008C2A77" w:rsidRPr="008C2A77" w:rsidRDefault="008C2A77" w:rsidP="008C2A77">
      <w:pPr>
        <w:bidi/>
        <w:jc w:val="both"/>
        <w:rPr>
          <w:rFonts w:cs="David" w:hint="cs"/>
          <w:rtl/>
        </w:rPr>
      </w:pPr>
    </w:p>
    <w:p w14:paraId="70C0BBB0" w14:textId="77777777" w:rsidR="008C2A77" w:rsidRPr="008C2A77" w:rsidRDefault="008C2A77" w:rsidP="008C2A77">
      <w:pPr>
        <w:bidi/>
        <w:jc w:val="both"/>
        <w:rPr>
          <w:rFonts w:cs="David" w:hint="cs"/>
          <w:rtl/>
        </w:rPr>
      </w:pPr>
      <w:r w:rsidRPr="008C2A77">
        <w:rPr>
          <w:rFonts w:cs="David" w:hint="cs"/>
          <w:rtl/>
        </w:rPr>
        <w:tab/>
        <w:t>יש לי שש מכוניות אתן עשיתי טיולים. אני לא צריך למכור אותן אלא אני יכול להשכיר אותן. נכון?</w:t>
      </w:r>
    </w:p>
    <w:p w14:paraId="2CED3F7B" w14:textId="77777777" w:rsidR="008C2A77" w:rsidRPr="008C2A77" w:rsidRDefault="008C2A77" w:rsidP="008C2A77">
      <w:pPr>
        <w:bidi/>
        <w:jc w:val="both"/>
        <w:rPr>
          <w:rFonts w:cs="David" w:hint="cs"/>
          <w:rtl/>
        </w:rPr>
      </w:pPr>
    </w:p>
    <w:p w14:paraId="24A924EE" w14:textId="77777777" w:rsidR="008C2A77" w:rsidRPr="008C2A77" w:rsidRDefault="008C2A77" w:rsidP="008C2A77">
      <w:pPr>
        <w:bidi/>
        <w:jc w:val="both"/>
        <w:rPr>
          <w:rFonts w:cs="David" w:hint="cs"/>
          <w:rtl/>
        </w:rPr>
      </w:pPr>
      <w:r w:rsidRPr="008C2A77">
        <w:rPr>
          <w:rFonts w:cs="David" w:hint="cs"/>
          <w:u w:val="single"/>
          <w:rtl/>
        </w:rPr>
        <w:t>ארבל אסטרחן:</w:t>
      </w:r>
    </w:p>
    <w:p w14:paraId="07FA90BC" w14:textId="77777777" w:rsidR="008C2A77" w:rsidRPr="008C2A77" w:rsidRDefault="008C2A77" w:rsidP="008C2A77">
      <w:pPr>
        <w:bidi/>
        <w:jc w:val="both"/>
        <w:rPr>
          <w:rFonts w:cs="David" w:hint="cs"/>
          <w:rtl/>
        </w:rPr>
      </w:pPr>
    </w:p>
    <w:p w14:paraId="328F40B5" w14:textId="77777777" w:rsidR="008C2A77" w:rsidRPr="008C2A77" w:rsidRDefault="008C2A77" w:rsidP="008C2A77">
      <w:pPr>
        <w:bidi/>
        <w:jc w:val="both"/>
        <w:rPr>
          <w:rFonts w:cs="David" w:hint="cs"/>
          <w:rtl/>
        </w:rPr>
      </w:pPr>
      <w:r w:rsidRPr="008C2A77">
        <w:rPr>
          <w:rFonts w:cs="David" w:hint="cs"/>
          <w:rtl/>
        </w:rPr>
        <w:tab/>
        <w:t>כן.</w:t>
      </w:r>
    </w:p>
    <w:p w14:paraId="3CB23360" w14:textId="77777777" w:rsidR="008C2A77" w:rsidRPr="008C2A77" w:rsidRDefault="008C2A77" w:rsidP="008C2A77">
      <w:pPr>
        <w:bidi/>
        <w:jc w:val="both"/>
        <w:rPr>
          <w:rFonts w:cs="David" w:hint="cs"/>
          <w:rtl/>
        </w:rPr>
      </w:pPr>
    </w:p>
    <w:p w14:paraId="1B69B8A1" w14:textId="77777777" w:rsidR="008C2A77" w:rsidRPr="008C2A77" w:rsidRDefault="008C2A77" w:rsidP="008C2A77">
      <w:pPr>
        <w:bidi/>
        <w:jc w:val="both"/>
        <w:rPr>
          <w:rFonts w:cs="David" w:hint="cs"/>
          <w:rtl/>
        </w:rPr>
      </w:pPr>
      <w:r w:rsidRPr="008C2A77">
        <w:rPr>
          <w:rFonts w:cs="David" w:hint="cs"/>
          <w:u w:val="single"/>
          <w:rtl/>
        </w:rPr>
        <w:t>דוד רותם:</w:t>
      </w:r>
    </w:p>
    <w:p w14:paraId="41DCA84B" w14:textId="77777777" w:rsidR="008C2A77" w:rsidRPr="008C2A77" w:rsidRDefault="008C2A77" w:rsidP="008C2A77">
      <w:pPr>
        <w:bidi/>
        <w:jc w:val="both"/>
        <w:rPr>
          <w:rFonts w:cs="David" w:hint="cs"/>
          <w:rtl/>
        </w:rPr>
      </w:pPr>
    </w:p>
    <w:p w14:paraId="49311ABD" w14:textId="77777777" w:rsidR="008C2A77" w:rsidRPr="008C2A77" w:rsidRDefault="008C2A77" w:rsidP="008C2A77">
      <w:pPr>
        <w:bidi/>
        <w:jc w:val="both"/>
        <w:rPr>
          <w:rFonts w:cs="David" w:hint="cs"/>
          <w:rtl/>
        </w:rPr>
      </w:pPr>
      <w:r w:rsidRPr="008C2A77">
        <w:rPr>
          <w:rFonts w:cs="David" w:hint="cs"/>
          <w:rtl/>
        </w:rPr>
        <w:tab/>
        <w:t>למה אני לא יכול להשכיר את כל הנכס שלי בלי קשר להכנסות? אתם תשלמו לי שכר שאני אקבע אותו בלי קשר להכנסות, בלי קשר לשום דבר. הרווחתם, הפסדתם, זה לא מעניין אותי, שלמו לי איקס שקלים בשנה.</w:t>
      </w:r>
    </w:p>
    <w:p w14:paraId="7BDBA829" w14:textId="77777777" w:rsidR="008C2A77" w:rsidRPr="008C2A77" w:rsidRDefault="008C2A77" w:rsidP="008C2A77">
      <w:pPr>
        <w:bidi/>
        <w:jc w:val="both"/>
        <w:rPr>
          <w:rFonts w:cs="David" w:hint="cs"/>
          <w:rtl/>
        </w:rPr>
      </w:pPr>
    </w:p>
    <w:p w14:paraId="34CF357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C43DB59" w14:textId="77777777" w:rsidR="008C2A77" w:rsidRPr="008C2A77" w:rsidRDefault="008C2A77" w:rsidP="008C2A77">
      <w:pPr>
        <w:bidi/>
        <w:jc w:val="both"/>
        <w:rPr>
          <w:rFonts w:cs="David" w:hint="cs"/>
          <w:rtl/>
        </w:rPr>
      </w:pPr>
    </w:p>
    <w:p w14:paraId="22429E21" w14:textId="77777777" w:rsidR="008C2A77" w:rsidRPr="008C2A77" w:rsidRDefault="008C2A77" w:rsidP="008C2A77">
      <w:pPr>
        <w:bidi/>
        <w:jc w:val="both"/>
        <w:rPr>
          <w:rFonts w:cs="David" w:hint="cs"/>
          <w:rtl/>
        </w:rPr>
      </w:pPr>
      <w:r w:rsidRPr="008C2A77">
        <w:rPr>
          <w:rFonts w:cs="David" w:hint="cs"/>
          <w:rtl/>
        </w:rPr>
        <w:tab/>
        <w:t>מה הבעיה?</w:t>
      </w:r>
    </w:p>
    <w:p w14:paraId="70B925B0" w14:textId="77777777" w:rsidR="008C2A77" w:rsidRPr="008C2A77" w:rsidRDefault="008C2A77" w:rsidP="008C2A77">
      <w:pPr>
        <w:bidi/>
        <w:jc w:val="both"/>
        <w:rPr>
          <w:rFonts w:cs="David" w:hint="cs"/>
          <w:rtl/>
        </w:rPr>
      </w:pPr>
    </w:p>
    <w:p w14:paraId="09E7B8A4" w14:textId="77777777" w:rsidR="008C2A77" w:rsidRPr="008C2A77" w:rsidRDefault="008C2A77" w:rsidP="008C2A77">
      <w:pPr>
        <w:bidi/>
        <w:jc w:val="both"/>
        <w:rPr>
          <w:rFonts w:cs="David" w:hint="cs"/>
          <w:rtl/>
        </w:rPr>
      </w:pPr>
      <w:r w:rsidRPr="008C2A77">
        <w:rPr>
          <w:rFonts w:cs="David" w:hint="cs"/>
          <w:u w:val="single"/>
          <w:rtl/>
        </w:rPr>
        <w:t>דוד רותם:</w:t>
      </w:r>
    </w:p>
    <w:p w14:paraId="19A32E0B" w14:textId="77777777" w:rsidR="008C2A77" w:rsidRPr="008C2A77" w:rsidRDefault="008C2A77" w:rsidP="008C2A77">
      <w:pPr>
        <w:bidi/>
        <w:jc w:val="both"/>
        <w:rPr>
          <w:rFonts w:cs="David" w:hint="cs"/>
          <w:rtl/>
        </w:rPr>
      </w:pPr>
    </w:p>
    <w:p w14:paraId="242A13E5" w14:textId="77777777" w:rsidR="008C2A77" w:rsidRPr="008C2A77" w:rsidRDefault="008C2A77" w:rsidP="008C2A77">
      <w:pPr>
        <w:bidi/>
        <w:jc w:val="both"/>
        <w:rPr>
          <w:rFonts w:cs="David" w:hint="cs"/>
          <w:rtl/>
        </w:rPr>
      </w:pPr>
      <w:r w:rsidRPr="008C2A77">
        <w:rPr>
          <w:rFonts w:cs="David" w:hint="cs"/>
          <w:rtl/>
        </w:rPr>
        <w:tab/>
        <w:t>הם אסרו עלי. זאת הבעיה.</w:t>
      </w:r>
    </w:p>
    <w:p w14:paraId="7D49FEFF" w14:textId="77777777" w:rsidR="008C2A77" w:rsidRPr="008C2A77" w:rsidRDefault="008C2A77" w:rsidP="008C2A77">
      <w:pPr>
        <w:bidi/>
        <w:jc w:val="both"/>
        <w:rPr>
          <w:rFonts w:cs="David" w:hint="cs"/>
          <w:rtl/>
        </w:rPr>
      </w:pPr>
    </w:p>
    <w:p w14:paraId="1AC86F6E" w14:textId="77777777" w:rsidR="008C2A77" w:rsidRPr="008C2A77" w:rsidRDefault="008C2A77" w:rsidP="008C2A77">
      <w:pPr>
        <w:bidi/>
        <w:jc w:val="both"/>
        <w:rPr>
          <w:rFonts w:cs="David" w:hint="cs"/>
          <w:rtl/>
        </w:rPr>
      </w:pPr>
      <w:r w:rsidRPr="008C2A77">
        <w:rPr>
          <w:rFonts w:cs="David" w:hint="cs"/>
          <w:u w:val="single"/>
          <w:rtl/>
        </w:rPr>
        <w:t>ארבל אסטרחן:</w:t>
      </w:r>
    </w:p>
    <w:p w14:paraId="16678CEE" w14:textId="77777777" w:rsidR="008C2A77" w:rsidRPr="008C2A77" w:rsidRDefault="008C2A77" w:rsidP="008C2A77">
      <w:pPr>
        <w:bidi/>
        <w:jc w:val="both"/>
        <w:rPr>
          <w:rFonts w:cs="David" w:hint="cs"/>
          <w:rtl/>
        </w:rPr>
      </w:pPr>
    </w:p>
    <w:p w14:paraId="1D964242" w14:textId="77777777" w:rsidR="008C2A77" w:rsidRPr="008C2A77" w:rsidRDefault="008C2A77" w:rsidP="008C2A77">
      <w:pPr>
        <w:bidi/>
        <w:jc w:val="both"/>
        <w:rPr>
          <w:rFonts w:cs="David" w:hint="cs"/>
          <w:rtl/>
        </w:rPr>
      </w:pPr>
      <w:r w:rsidRPr="008C2A77">
        <w:rPr>
          <w:rFonts w:cs="David" w:hint="cs"/>
          <w:rtl/>
        </w:rPr>
        <w:tab/>
        <w:t>אני לא זוכרת את הפרטים.</w:t>
      </w:r>
    </w:p>
    <w:p w14:paraId="28788F82" w14:textId="77777777" w:rsidR="008C2A77" w:rsidRPr="008C2A77" w:rsidRDefault="008C2A77" w:rsidP="008C2A77">
      <w:pPr>
        <w:bidi/>
        <w:jc w:val="both"/>
        <w:rPr>
          <w:rFonts w:cs="David" w:hint="cs"/>
          <w:rtl/>
        </w:rPr>
      </w:pPr>
    </w:p>
    <w:p w14:paraId="3426242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646A3CC" w14:textId="77777777" w:rsidR="008C2A77" w:rsidRPr="008C2A77" w:rsidRDefault="008C2A77" w:rsidP="008C2A77">
      <w:pPr>
        <w:bidi/>
        <w:jc w:val="both"/>
        <w:rPr>
          <w:rFonts w:cs="David" w:hint="cs"/>
          <w:rtl/>
        </w:rPr>
      </w:pPr>
    </w:p>
    <w:p w14:paraId="4F068D98" w14:textId="77777777" w:rsidR="008C2A77" w:rsidRPr="008C2A77" w:rsidRDefault="008C2A77" w:rsidP="008C2A77">
      <w:pPr>
        <w:bidi/>
        <w:jc w:val="both"/>
        <w:rPr>
          <w:rFonts w:cs="David" w:hint="cs"/>
          <w:rtl/>
        </w:rPr>
      </w:pPr>
      <w:r w:rsidRPr="008C2A77">
        <w:rPr>
          <w:rFonts w:cs="David" w:hint="cs"/>
          <w:rtl/>
        </w:rPr>
        <w:tab/>
        <w:t xml:space="preserve">בואו לא נלך למקרה פרטי. </w:t>
      </w:r>
    </w:p>
    <w:p w14:paraId="4972DACF" w14:textId="77777777" w:rsidR="008C2A77" w:rsidRPr="008C2A77" w:rsidRDefault="008C2A77" w:rsidP="008C2A77">
      <w:pPr>
        <w:bidi/>
        <w:jc w:val="both"/>
        <w:rPr>
          <w:rFonts w:cs="David" w:hint="cs"/>
          <w:rtl/>
        </w:rPr>
      </w:pPr>
    </w:p>
    <w:p w14:paraId="564101D4" w14:textId="77777777" w:rsidR="008C2A77" w:rsidRPr="008C2A77" w:rsidRDefault="008C2A77" w:rsidP="008C2A77">
      <w:pPr>
        <w:bidi/>
        <w:jc w:val="both"/>
        <w:rPr>
          <w:rFonts w:cs="David" w:hint="cs"/>
          <w:rtl/>
        </w:rPr>
      </w:pPr>
      <w:r w:rsidRPr="008C2A77">
        <w:rPr>
          <w:rFonts w:cs="David" w:hint="cs"/>
          <w:u w:val="single"/>
          <w:rtl/>
        </w:rPr>
        <w:t>דוד רותם:</w:t>
      </w:r>
    </w:p>
    <w:p w14:paraId="16EFF890" w14:textId="77777777" w:rsidR="008C2A77" w:rsidRPr="008C2A77" w:rsidRDefault="008C2A77" w:rsidP="008C2A77">
      <w:pPr>
        <w:bidi/>
        <w:jc w:val="both"/>
        <w:rPr>
          <w:rFonts w:cs="David" w:hint="cs"/>
          <w:rtl/>
        </w:rPr>
      </w:pPr>
    </w:p>
    <w:p w14:paraId="0F1F57ED" w14:textId="77777777" w:rsidR="008C2A77" w:rsidRPr="008C2A77" w:rsidRDefault="008C2A77" w:rsidP="008C2A77">
      <w:pPr>
        <w:bidi/>
        <w:jc w:val="both"/>
        <w:rPr>
          <w:rFonts w:cs="David" w:hint="cs"/>
          <w:rtl/>
        </w:rPr>
      </w:pPr>
      <w:r w:rsidRPr="008C2A77">
        <w:rPr>
          <w:rFonts w:cs="David" w:hint="cs"/>
          <w:rtl/>
        </w:rPr>
        <w:tab/>
        <w:t>במקרה הפרטי שלי אני מכיר את העובדות ולכן נוח לי להתייחס אליו.</w:t>
      </w:r>
    </w:p>
    <w:p w14:paraId="407CC7A2" w14:textId="77777777" w:rsidR="008C2A77" w:rsidRPr="008C2A77" w:rsidRDefault="008C2A77" w:rsidP="008C2A77">
      <w:pPr>
        <w:bidi/>
        <w:jc w:val="both"/>
        <w:rPr>
          <w:rFonts w:cs="David" w:hint="cs"/>
          <w:rtl/>
        </w:rPr>
      </w:pPr>
    </w:p>
    <w:p w14:paraId="0E0375F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5D10542" w14:textId="77777777" w:rsidR="008C2A77" w:rsidRPr="008C2A77" w:rsidRDefault="008C2A77" w:rsidP="008C2A77">
      <w:pPr>
        <w:bidi/>
        <w:jc w:val="both"/>
        <w:rPr>
          <w:rFonts w:cs="David" w:hint="cs"/>
          <w:rtl/>
        </w:rPr>
      </w:pPr>
    </w:p>
    <w:p w14:paraId="2EC372DE" w14:textId="77777777" w:rsidR="008C2A77" w:rsidRPr="008C2A77" w:rsidRDefault="008C2A77" w:rsidP="008C2A77">
      <w:pPr>
        <w:bidi/>
        <w:jc w:val="both"/>
        <w:rPr>
          <w:rFonts w:cs="David" w:hint="cs"/>
          <w:rtl/>
        </w:rPr>
      </w:pPr>
      <w:r w:rsidRPr="008C2A77">
        <w:rPr>
          <w:rFonts w:cs="David" w:hint="cs"/>
          <w:rtl/>
        </w:rPr>
        <w:tab/>
        <w:t>לו יתואר מה שאתה אמרת. אני הייתי בעלים של משרד עורכי דין עם שלוש קומות בתל אביב ויצאתי מהעסק והשכרתי את שלושת הקומות שבבעלותי או בבעלות החברה שאני השותף העיקרי בה למי שממשיכים לעבוד במשרד הזה. מה זה שונה אם יש לי ארבע קומות בבית עם דירות? כל זמן שקיבלת שכר דירה סביר.</w:t>
      </w:r>
    </w:p>
    <w:p w14:paraId="1B1A89D7" w14:textId="77777777" w:rsidR="008C2A77" w:rsidRPr="008C2A77" w:rsidRDefault="008C2A77" w:rsidP="008C2A77">
      <w:pPr>
        <w:bidi/>
        <w:jc w:val="both"/>
        <w:rPr>
          <w:rFonts w:cs="David" w:hint="cs"/>
          <w:rtl/>
        </w:rPr>
      </w:pPr>
    </w:p>
    <w:p w14:paraId="6426B2C1" w14:textId="77777777" w:rsidR="008C2A77" w:rsidRPr="008C2A77" w:rsidRDefault="008C2A77" w:rsidP="008C2A77">
      <w:pPr>
        <w:bidi/>
        <w:jc w:val="both"/>
        <w:rPr>
          <w:rFonts w:cs="David" w:hint="cs"/>
          <w:rtl/>
        </w:rPr>
      </w:pPr>
      <w:r w:rsidRPr="008C2A77">
        <w:rPr>
          <w:rFonts w:cs="David" w:hint="cs"/>
          <w:u w:val="single"/>
          <w:rtl/>
        </w:rPr>
        <w:t>דוד רותם:</w:t>
      </w:r>
    </w:p>
    <w:p w14:paraId="3BA4720D" w14:textId="77777777" w:rsidR="008C2A77" w:rsidRPr="008C2A77" w:rsidRDefault="008C2A77" w:rsidP="008C2A77">
      <w:pPr>
        <w:bidi/>
        <w:jc w:val="both"/>
        <w:rPr>
          <w:rFonts w:cs="David" w:hint="cs"/>
          <w:rtl/>
        </w:rPr>
      </w:pPr>
    </w:p>
    <w:p w14:paraId="2EB831B1" w14:textId="77777777" w:rsidR="008C2A77" w:rsidRPr="008C2A77" w:rsidRDefault="008C2A77" w:rsidP="008C2A77">
      <w:pPr>
        <w:bidi/>
        <w:jc w:val="both"/>
        <w:rPr>
          <w:rFonts w:cs="David" w:hint="cs"/>
          <w:rtl/>
        </w:rPr>
      </w:pPr>
      <w:r w:rsidRPr="008C2A77">
        <w:rPr>
          <w:rFonts w:cs="David" w:hint="cs"/>
          <w:rtl/>
        </w:rPr>
        <w:tab/>
        <w:t xml:space="preserve">לא, אני לא מדבר על הנכס בלבד. הנכס הוא לא הבעיה. אני רוצה להשכיר להם את המשרד, את התיקים. </w:t>
      </w:r>
    </w:p>
    <w:p w14:paraId="6B572C63" w14:textId="77777777" w:rsidR="008C2A77" w:rsidRPr="008C2A77" w:rsidRDefault="008C2A77" w:rsidP="008C2A77">
      <w:pPr>
        <w:bidi/>
        <w:jc w:val="both"/>
        <w:rPr>
          <w:rFonts w:cs="David" w:hint="cs"/>
          <w:rtl/>
        </w:rPr>
      </w:pPr>
    </w:p>
    <w:p w14:paraId="0A4ED10C" w14:textId="77777777" w:rsidR="008C2A77" w:rsidRPr="008C2A77" w:rsidRDefault="008C2A77" w:rsidP="008C2A77">
      <w:pPr>
        <w:bidi/>
        <w:jc w:val="both"/>
        <w:rPr>
          <w:rFonts w:cs="David" w:hint="cs"/>
          <w:rtl/>
        </w:rPr>
      </w:pPr>
      <w:r w:rsidRPr="008C2A77">
        <w:rPr>
          <w:rFonts w:cs="David" w:hint="cs"/>
          <w:u w:val="single"/>
          <w:rtl/>
        </w:rPr>
        <w:t>אייל ינון:</w:t>
      </w:r>
    </w:p>
    <w:p w14:paraId="0CB66F3C" w14:textId="77777777" w:rsidR="008C2A77" w:rsidRPr="008C2A77" w:rsidRDefault="008C2A77" w:rsidP="008C2A77">
      <w:pPr>
        <w:bidi/>
        <w:jc w:val="both"/>
        <w:rPr>
          <w:rFonts w:cs="David" w:hint="cs"/>
          <w:rtl/>
        </w:rPr>
      </w:pPr>
    </w:p>
    <w:p w14:paraId="4DD61B46" w14:textId="77777777" w:rsidR="008C2A77" w:rsidRPr="008C2A77" w:rsidRDefault="008C2A77" w:rsidP="008C2A77">
      <w:pPr>
        <w:bidi/>
        <w:jc w:val="both"/>
        <w:rPr>
          <w:rFonts w:cs="David" w:hint="cs"/>
          <w:rtl/>
        </w:rPr>
      </w:pPr>
      <w:r w:rsidRPr="008C2A77">
        <w:rPr>
          <w:rFonts w:cs="David" w:hint="cs"/>
          <w:rtl/>
        </w:rPr>
        <w:tab/>
        <w:t>הוא רוצה שהעסק ימשיך לעבוד וייקרא בשם דוד רותם או על שם אותו חבר כנסת. אני לא הייתי אז בייעוץ המשפטי, אבל אני מתאר לעצמי שזאת הייתה הבעיה. העסק הזה מייצג הרבה רשויות מקומיות או רשויות ציבוריות, בעל העסק הזה או האדם שעל שמו נקרא העסק הוא גם יושב ראש ועדת החוקה, חוק ומשפט.</w:t>
      </w:r>
    </w:p>
    <w:p w14:paraId="29E13B66" w14:textId="77777777" w:rsidR="008C2A77" w:rsidRPr="008C2A77" w:rsidRDefault="008C2A77" w:rsidP="008C2A77">
      <w:pPr>
        <w:bidi/>
        <w:jc w:val="both"/>
        <w:rPr>
          <w:rFonts w:cs="David" w:hint="cs"/>
          <w:rtl/>
        </w:rPr>
      </w:pPr>
    </w:p>
    <w:p w14:paraId="40B09245" w14:textId="77777777" w:rsidR="008C2A77" w:rsidRPr="008C2A77" w:rsidRDefault="008C2A77" w:rsidP="008C2A77">
      <w:pPr>
        <w:bidi/>
        <w:jc w:val="both"/>
        <w:rPr>
          <w:rFonts w:cs="David" w:hint="cs"/>
          <w:rtl/>
        </w:rPr>
      </w:pPr>
      <w:r w:rsidRPr="008C2A77">
        <w:rPr>
          <w:rFonts w:cs="David" w:hint="cs"/>
          <w:u w:val="single"/>
          <w:rtl/>
        </w:rPr>
        <w:t>דוד רותם:</w:t>
      </w:r>
    </w:p>
    <w:p w14:paraId="50E82F37" w14:textId="77777777" w:rsidR="008C2A77" w:rsidRPr="008C2A77" w:rsidRDefault="008C2A77" w:rsidP="008C2A77">
      <w:pPr>
        <w:bidi/>
        <w:jc w:val="both"/>
        <w:rPr>
          <w:rFonts w:cs="David" w:hint="cs"/>
          <w:rtl/>
        </w:rPr>
      </w:pPr>
    </w:p>
    <w:p w14:paraId="76683C20" w14:textId="77777777" w:rsidR="008C2A77" w:rsidRPr="008C2A77" w:rsidRDefault="008C2A77" w:rsidP="008C2A77">
      <w:pPr>
        <w:bidi/>
        <w:jc w:val="both"/>
        <w:rPr>
          <w:rFonts w:cs="David" w:hint="cs"/>
          <w:rtl/>
        </w:rPr>
      </w:pPr>
      <w:r w:rsidRPr="008C2A77">
        <w:rPr>
          <w:rFonts w:cs="David" w:hint="cs"/>
          <w:rtl/>
        </w:rPr>
        <w:tab/>
        <w:t>לא, אז לא הייתי יושב ראש הוועדה.</w:t>
      </w:r>
    </w:p>
    <w:p w14:paraId="17D78E17" w14:textId="77777777" w:rsidR="008C2A77" w:rsidRPr="008C2A77" w:rsidRDefault="008C2A77" w:rsidP="008C2A77">
      <w:pPr>
        <w:bidi/>
        <w:jc w:val="both"/>
        <w:rPr>
          <w:rFonts w:cs="David" w:hint="cs"/>
          <w:rtl/>
        </w:rPr>
      </w:pPr>
    </w:p>
    <w:p w14:paraId="4372C293" w14:textId="77777777" w:rsidR="008C2A77" w:rsidRPr="008C2A77" w:rsidRDefault="008C2A77" w:rsidP="008C2A77">
      <w:pPr>
        <w:bidi/>
        <w:jc w:val="both"/>
        <w:rPr>
          <w:rFonts w:cs="David" w:hint="cs"/>
          <w:rtl/>
        </w:rPr>
      </w:pPr>
      <w:r w:rsidRPr="008C2A77">
        <w:rPr>
          <w:rFonts w:cs="David" w:hint="cs"/>
          <w:u w:val="single"/>
          <w:rtl/>
        </w:rPr>
        <w:t>אייל ינון:</w:t>
      </w:r>
    </w:p>
    <w:p w14:paraId="249F606A" w14:textId="77777777" w:rsidR="008C2A77" w:rsidRPr="008C2A77" w:rsidRDefault="008C2A77" w:rsidP="008C2A77">
      <w:pPr>
        <w:bidi/>
        <w:jc w:val="both"/>
        <w:rPr>
          <w:rFonts w:cs="David" w:hint="cs"/>
          <w:rtl/>
        </w:rPr>
      </w:pPr>
    </w:p>
    <w:p w14:paraId="11428246" w14:textId="77777777" w:rsidR="008C2A77" w:rsidRPr="008C2A77" w:rsidRDefault="008C2A77" w:rsidP="008C2A77">
      <w:pPr>
        <w:bidi/>
        <w:jc w:val="both"/>
        <w:rPr>
          <w:rFonts w:cs="David" w:hint="cs"/>
          <w:rtl/>
        </w:rPr>
      </w:pPr>
      <w:r w:rsidRPr="008C2A77">
        <w:rPr>
          <w:rFonts w:cs="David" w:hint="cs"/>
          <w:rtl/>
        </w:rPr>
        <w:tab/>
        <w:t>אלה סיטואציות בעייתיות ולכן טוב שזה יגיע לוועדת האתיקה הספציפית.</w:t>
      </w:r>
    </w:p>
    <w:p w14:paraId="3F8C8102" w14:textId="77777777" w:rsidR="008C2A77" w:rsidRPr="008C2A77" w:rsidRDefault="008C2A77" w:rsidP="008C2A77">
      <w:pPr>
        <w:bidi/>
        <w:jc w:val="both"/>
        <w:rPr>
          <w:rFonts w:cs="David" w:hint="cs"/>
          <w:rtl/>
        </w:rPr>
      </w:pPr>
    </w:p>
    <w:p w14:paraId="0C3E11CE"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43DCAC7" w14:textId="77777777" w:rsidR="008C2A77" w:rsidRPr="008C2A77" w:rsidRDefault="008C2A77" w:rsidP="008C2A77">
      <w:pPr>
        <w:bidi/>
        <w:jc w:val="both"/>
        <w:rPr>
          <w:rFonts w:cs="David" w:hint="cs"/>
          <w:rtl/>
        </w:rPr>
      </w:pPr>
    </w:p>
    <w:p w14:paraId="1198FDF3" w14:textId="77777777" w:rsidR="008C2A77" w:rsidRPr="008C2A77" w:rsidRDefault="008C2A77" w:rsidP="008C2A77">
      <w:pPr>
        <w:bidi/>
        <w:jc w:val="both"/>
        <w:rPr>
          <w:rFonts w:cs="David" w:hint="cs"/>
          <w:rtl/>
        </w:rPr>
      </w:pPr>
      <w:r w:rsidRPr="008C2A77">
        <w:rPr>
          <w:rFonts w:cs="David" w:hint="cs"/>
          <w:rtl/>
        </w:rPr>
        <w:tab/>
        <w:t>במקרה הזה היו צריכים לאשר לך להיות בעלים של המשרד ה לאה?</w:t>
      </w:r>
    </w:p>
    <w:p w14:paraId="35531BF5" w14:textId="77777777" w:rsidR="008C2A77" w:rsidRPr="008C2A77" w:rsidRDefault="008C2A77" w:rsidP="008C2A77">
      <w:pPr>
        <w:bidi/>
        <w:jc w:val="both"/>
        <w:rPr>
          <w:rFonts w:cs="David" w:hint="cs"/>
          <w:rtl/>
        </w:rPr>
      </w:pPr>
    </w:p>
    <w:p w14:paraId="5064672F" w14:textId="77777777" w:rsidR="008C2A77" w:rsidRPr="008C2A77" w:rsidRDefault="008C2A77" w:rsidP="008C2A77">
      <w:pPr>
        <w:bidi/>
        <w:jc w:val="both"/>
        <w:rPr>
          <w:rFonts w:cs="David" w:hint="cs"/>
          <w:rtl/>
        </w:rPr>
      </w:pPr>
      <w:r w:rsidRPr="008C2A77">
        <w:rPr>
          <w:rFonts w:cs="David" w:hint="cs"/>
          <w:u w:val="single"/>
          <w:rtl/>
        </w:rPr>
        <w:t>דוד רותם:</w:t>
      </w:r>
    </w:p>
    <w:p w14:paraId="36D76678" w14:textId="77777777" w:rsidR="008C2A77" w:rsidRPr="008C2A77" w:rsidRDefault="008C2A77" w:rsidP="008C2A77">
      <w:pPr>
        <w:bidi/>
        <w:jc w:val="both"/>
        <w:rPr>
          <w:rFonts w:cs="David" w:hint="cs"/>
          <w:rtl/>
        </w:rPr>
      </w:pPr>
    </w:p>
    <w:p w14:paraId="0082CEC2" w14:textId="77777777" w:rsidR="008C2A77" w:rsidRPr="008C2A77" w:rsidRDefault="008C2A77" w:rsidP="008C2A77">
      <w:pPr>
        <w:bidi/>
        <w:jc w:val="both"/>
        <w:rPr>
          <w:rFonts w:cs="David" w:hint="cs"/>
          <w:rtl/>
        </w:rPr>
      </w:pPr>
      <w:r w:rsidRPr="008C2A77">
        <w:rPr>
          <w:rFonts w:cs="David" w:hint="cs"/>
          <w:rtl/>
        </w:rPr>
        <w:tab/>
        <w:t xml:space="preserve">לא להיות הבעלים של המשרד הלאה. אני יוצא מהמשרד אבל אני השקעתי במשרד הזה שלושים שנים ועכשיו אני אומר שיכול להיות שבעוד שלוש שנים אני לא אהיה כאן </w:t>
      </w:r>
      <w:r w:rsidRPr="008C2A77">
        <w:rPr>
          <w:rFonts w:cs="David"/>
          <w:rtl/>
        </w:rPr>
        <w:t>–</w:t>
      </w:r>
      <w:r w:rsidRPr="008C2A77">
        <w:rPr>
          <w:rFonts w:cs="David" w:hint="cs"/>
          <w:rtl/>
        </w:rPr>
        <w:t xml:space="preserve"> וזה במקרה הטוב, אם הכנסת מחזיקה שלוש שנים </w:t>
      </w:r>
      <w:r w:rsidRPr="008C2A77">
        <w:rPr>
          <w:rFonts w:cs="David"/>
          <w:rtl/>
        </w:rPr>
        <w:t>–</w:t>
      </w:r>
      <w:r w:rsidRPr="008C2A77">
        <w:rPr>
          <w:rFonts w:cs="David" w:hint="cs"/>
          <w:rtl/>
        </w:rPr>
        <w:t xml:space="preserve"> ולכן אני אשכיר להם את הקניין הזה, את הנכס הזה, והם ינהלו אותו וישלמו לי שכר קבוע, בלי קשר להכנסות כי אין לי עניין אם הם ירוויחו יותר או פחות.</w:t>
      </w:r>
    </w:p>
    <w:p w14:paraId="35428EB1" w14:textId="77777777" w:rsidR="008C2A77" w:rsidRPr="008C2A77" w:rsidRDefault="008C2A77" w:rsidP="008C2A77">
      <w:pPr>
        <w:bidi/>
        <w:jc w:val="both"/>
        <w:rPr>
          <w:rFonts w:cs="David" w:hint="cs"/>
          <w:rtl/>
        </w:rPr>
      </w:pPr>
    </w:p>
    <w:p w14:paraId="5568E834" w14:textId="77777777" w:rsidR="008C2A77" w:rsidRPr="008C2A77" w:rsidRDefault="008C2A77" w:rsidP="008C2A77">
      <w:pPr>
        <w:bidi/>
        <w:jc w:val="both"/>
        <w:rPr>
          <w:rFonts w:cs="David" w:hint="cs"/>
          <w:rtl/>
        </w:rPr>
      </w:pPr>
      <w:r w:rsidRPr="008C2A77">
        <w:rPr>
          <w:rFonts w:cs="David" w:hint="cs"/>
          <w:u w:val="single"/>
          <w:rtl/>
        </w:rPr>
        <w:t>אייל ינון:</w:t>
      </w:r>
    </w:p>
    <w:p w14:paraId="34A0F84F" w14:textId="77777777" w:rsidR="008C2A77" w:rsidRPr="008C2A77" w:rsidRDefault="008C2A77" w:rsidP="008C2A77">
      <w:pPr>
        <w:bidi/>
        <w:jc w:val="both"/>
        <w:rPr>
          <w:rFonts w:cs="David" w:hint="cs"/>
          <w:rtl/>
        </w:rPr>
      </w:pPr>
    </w:p>
    <w:p w14:paraId="1E62AF97" w14:textId="77777777" w:rsidR="008C2A77" w:rsidRPr="008C2A77" w:rsidRDefault="008C2A77" w:rsidP="008C2A77">
      <w:pPr>
        <w:bidi/>
        <w:jc w:val="both"/>
        <w:rPr>
          <w:rFonts w:cs="David" w:hint="cs"/>
          <w:rtl/>
        </w:rPr>
      </w:pPr>
      <w:r w:rsidRPr="008C2A77">
        <w:rPr>
          <w:rFonts w:cs="David" w:hint="cs"/>
          <w:rtl/>
        </w:rPr>
        <w:tab/>
        <w:t>למה שלא יוותרו במקרה כזה על השם של העסק הזה שהוא על שם אותו חבר כנסת שהופך להיות דמות ציבורית?</w:t>
      </w:r>
    </w:p>
    <w:p w14:paraId="4AF6F2DF" w14:textId="77777777" w:rsidR="008C2A77" w:rsidRPr="008C2A77" w:rsidRDefault="008C2A77" w:rsidP="008C2A77">
      <w:pPr>
        <w:bidi/>
        <w:jc w:val="both"/>
        <w:rPr>
          <w:rFonts w:cs="David" w:hint="cs"/>
          <w:rtl/>
        </w:rPr>
      </w:pPr>
    </w:p>
    <w:p w14:paraId="7ED025A2" w14:textId="77777777" w:rsidR="008C2A77" w:rsidRPr="008C2A77" w:rsidRDefault="008C2A77" w:rsidP="008C2A77">
      <w:pPr>
        <w:bidi/>
        <w:jc w:val="both"/>
        <w:rPr>
          <w:rFonts w:cs="David" w:hint="cs"/>
          <w:rtl/>
        </w:rPr>
      </w:pPr>
      <w:r w:rsidRPr="008C2A77">
        <w:rPr>
          <w:rFonts w:cs="David" w:hint="cs"/>
          <w:u w:val="single"/>
          <w:rtl/>
        </w:rPr>
        <w:t>דוד רותם:</w:t>
      </w:r>
    </w:p>
    <w:p w14:paraId="1240A2C7" w14:textId="77777777" w:rsidR="008C2A77" w:rsidRPr="008C2A77" w:rsidRDefault="008C2A77" w:rsidP="008C2A77">
      <w:pPr>
        <w:bidi/>
        <w:jc w:val="both"/>
        <w:rPr>
          <w:rFonts w:cs="David" w:hint="cs"/>
          <w:rtl/>
        </w:rPr>
      </w:pPr>
    </w:p>
    <w:p w14:paraId="54B1678F" w14:textId="77777777" w:rsidR="008C2A77" w:rsidRPr="008C2A77" w:rsidRDefault="008C2A77" w:rsidP="008C2A77">
      <w:pPr>
        <w:bidi/>
        <w:jc w:val="both"/>
        <w:rPr>
          <w:rFonts w:cs="David" w:hint="cs"/>
          <w:rtl/>
        </w:rPr>
      </w:pPr>
      <w:r w:rsidRPr="008C2A77">
        <w:rPr>
          <w:rFonts w:cs="David" w:hint="cs"/>
          <w:rtl/>
        </w:rPr>
        <w:tab/>
        <w:t>אין לי בעיה לוותר. העניין של השם היה כשאני טענתי שקודם הכריחו אותי להעביר את המניות ואחר כך אמרו לי להוריד את השם.</w:t>
      </w:r>
    </w:p>
    <w:p w14:paraId="34DECCCA" w14:textId="77777777" w:rsidR="008C2A77" w:rsidRPr="008C2A77" w:rsidRDefault="008C2A77" w:rsidP="008C2A77">
      <w:pPr>
        <w:bidi/>
        <w:jc w:val="both"/>
        <w:rPr>
          <w:rFonts w:cs="David" w:hint="cs"/>
          <w:rtl/>
        </w:rPr>
      </w:pPr>
    </w:p>
    <w:p w14:paraId="6263342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2D5978A" w14:textId="77777777" w:rsidR="008C2A77" w:rsidRPr="008C2A77" w:rsidRDefault="008C2A77" w:rsidP="008C2A77">
      <w:pPr>
        <w:bidi/>
        <w:jc w:val="both"/>
        <w:rPr>
          <w:rFonts w:cs="David" w:hint="cs"/>
          <w:rtl/>
        </w:rPr>
      </w:pPr>
    </w:p>
    <w:p w14:paraId="27233FE8" w14:textId="77777777" w:rsidR="008C2A77" w:rsidRPr="008C2A77" w:rsidRDefault="008C2A77" w:rsidP="008C2A77">
      <w:pPr>
        <w:bidi/>
        <w:jc w:val="both"/>
        <w:rPr>
          <w:rFonts w:cs="David" w:hint="cs"/>
          <w:rtl/>
        </w:rPr>
      </w:pPr>
      <w:r w:rsidRPr="008C2A77">
        <w:rPr>
          <w:rFonts w:cs="David" w:hint="cs"/>
          <w:rtl/>
        </w:rPr>
        <w:tab/>
        <w:t>כל דקה שעוברת בדיון הזה אני משוכנע שאתה שואל אותי עכשיו מה אתה תעשה כשתשב בוועדת האתיקה במקרה שלך. למשל, הפשרה שכרגע אייל הציע אותה, אני מסכים שתקבל שכר דירה תמורת הנכס אבל תוותר על השם. זה יכול להיות פתרון של ועדת האתיקה.</w:t>
      </w:r>
    </w:p>
    <w:p w14:paraId="0E5778A8" w14:textId="77777777" w:rsidR="008C2A77" w:rsidRPr="008C2A77" w:rsidRDefault="008C2A77" w:rsidP="008C2A77">
      <w:pPr>
        <w:bidi/>
        <w:jc w:val="both"/>
        <w:rPr>
          <w:rFonts w:cs="David" w:hint="cs"/>
          <w:rtl/>
        </w:rPr>
      </w:pPr>
    </w:p>
    <w:p w14:paraId="4CBC828C" w14:textId="77777777" w:rsidR="008C2A77" w:rsidRPr="008C2A77" w:rsidRDefault="008C2A77" w:rsidP="008C2A77">
      <w:pPr>
        <w:bidi/>
        <w:jc w:val="both"/>
        <w:rPr>
          <w:rFonts w:cs="David" w:hint="cs"/>
          <w:rtl/>
        </w:rPr>
      </w:pPr>
      <w:r w:rsidRPr="008C2A77">
        <w:rPr>
          <w:rFonts w:cs="David" w:hint="cs"/>
          <w:u w:val="single"/>
          <w:rtl/>
        </w:rPr>
        <w:t>דוד רותם:</w:t>
      </w:r>
    </w:p>
    <w:p w14:paraId="76E91391" w14:textId="77777777" w:rsidR="008C2A77" w:rsidRPr="008C2A77" w:rsidRDefault="008C2A77" w:rsidP="008C2A77">
      <w:pPr>
        <w:bidi/>
        <w:jc w:val="both"/>
        <w:rPr>
          <w:rFonts w:cs="David" w:hint="cs"/>
          <w:rtl/>
        </w:rPr>
      </w:pPr>
    </w:p>
    <w:p w14:paraId="66A0924A" w14:textId="77777777" w:rsidR="008C2A77" w:rsidRPr="008C2A77" w:rsidRDefault="008C2A77" w:rsidP="008C2A77">
      <w:pPr>
        <w:bidi/>
        <w:jc w:val="both"/>
        <w:rPr>
          <w:rFonts w:cs="David" w:hint="cs"/>
          <w:rtl/>
        </w:rPr>
      </w:pPr>
      <w:r w:rsidRPr="008C2A77">
        <w:rPr>
          <w:rFonts w:cs="David" w:hint="cs"/>
          <w:rtl/>
        </w:rPr>
        <w:tab/>
        <w:t>ברגע שעברו שישה חודשים, אני כבר לא יכול למכור את הנכס. את המניות שלי אני לא יכול למכור.</w:t>
      </w:r>
    </w:p>
    <w:p w14:paraId="39192163" w14:textId="77777777" w:rsidR="008C2A77" w:rsidRPr="008C2A77" w:rsidRDefault="008C2A77" w:rsidP="008C2A77">
      <w:pPr>
        <w:bidi/>
        <w:jc w:val="both"/>
        <w:rPr>
          <w:rFonts w:cs="David" w:hint="cs"/>
          <w:rtl/>
        </w:rPr>
      </w:pPr>
    </w:p>
    <w:p w14:paraId="14229A2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E806CB7" w14:textId="77777777" w:rsidR="008C2A77" w:rsidRPr="008C2A77" w:rsidRDefault="008C2A77" w:rsidP="008C2A77">
      <w:pPr>
        <w:bidi/>
        <w:jc w:val="both"/>
        <w:rPr>
          <w:rFonts w:cs="David" w:hint="cs"/>
          <w:rtl/>
        </w:rPr>
      </w:pPr>
    </w:p>
    <w:p w14:paraId="6FD751D7" w14:textId="77777777" w:rsidR="008C2A77" w:rsidRPr="008C2A77" w:rsidRDefault="008C2A77" w:rsidP="008C2A77">
      <w:pPr>
        <w:bidi/>
        <w:jc w:val="both"/>
        <w:rPr>
          <w:rFonts w:cs="David" w:hint="cs"/>
          <w:rtl/>
        </w:rPr>
      </w:pPr>
      <w:r w:rsidRPr="008C2A77">
        <w:rPr>
          <w:rFonts w:cs="David" w:hint="cs"/>
          <w:rtl/>
        </w:rPr>
        <w:tab/>
        <w:t>את כל השאלות האלה תשאל שנתיים לפני שרצית להיות חבר כנסת.</w:t>
      </w:r>
    </w:p>
    <w:p w14:paraId="326B8923" w14:textId="77777777" w:rsidR="008C2A77" w:rsidRPr="008C2A77" w:rsidRDefault="008C2A77" w:rsidP="008C2A77">
      <w:pPr>
        <w:bidi/>
        <w:jc w:val="both"/>
        <w:rPr>
          <w:rFonts w:cs="David" w:hint="cs"/>
          <w:rtl/>
        </w:rPr>
      </w:pPr>
    </w:p>
    <w:p w14:paraId="6278CA12" w14:textId="77777777" w:rsidR="008C2A77" w:rsidRPr="008C2A77" w:rsidRDefault="008C2A77" w:rsidP="008C2A77">
      <w:pPr>
        <w:bidi/>
        <w:jc w:val="both"/>
        <w:rPr>
          <w:rFonts w:cs="David" w:hint="cs"/>
          <w:rtl/>
        </w:rPr>
      </w:pPr>
      <w:r w:rsidRPr="008C2A77">
        <w:rPr>
          <w:rFonts w:cs="David" w:hint="cs"/>
          <w:u w:val="single"/>
          <w:rtl/>
        </w:rPr>
        <w:t>דוד רותם:</w:t>
      </w:r>
    </w:p>
    <w:p w14:paraId="4EED03E2" w14:textId="77777777" w:rsidR="008C2A77" w:rsidRPr="008C2A77" w:rsidRDefault="008C2A77" w:rsidP="008C2A77">
      <w:pPr>
        <w:bidi/>
        <w:jc w:val="both"/>
        <w:rPr>
          <w:rFonts w:cs="David" w:hint="cs"/>
          <w:rtl/>
        </w:rPr>
      </w:pPr>
    </w:p>
    <w:p w14:paraId="75BACBCA" w14:textId="77777777" w:rsidR="008C2A77" w:rsidRPr="008C2A77" w:rsidRDefault="008C2A77" w:rsidP="008C2A77">
      <w:pPr>
        <w:bidi/>
        <w:jc w:val="both"/>
        <w:rPr>
          <w:rFonts w:cs="David" w:hint="cs"/>
          <w:rtl/>
        </w:rPr>
      </w:pPr>
      <w:r w:rsidRPr="008C2A77">
        <w:rPr>
          <w:rFonts w:cs="David" w:hint="cs"/>
          <w:rtl/>
        </w:rPr>
        <w:tab/>
        <w:t>שאלתי. אתה יודע כמה זמן לקח לי לקבל תשובות?</w:t>
      </w:r>
    </w:p>
    <w:p w14:paraId="1A290AA8" w14:textId="77777777" w:rsidR="008C2A77" w:rsidRPr="008C2A77" w:rsidRDefault="008C2A77" w:rsidP="008C2A77">
      <w:pPr>
        <w:bidi/>
        <w:jc w:val="both"/>
        <w:rPr>
          <w:rFonts w:cs="David" w:hint="cs"/>
          <w:rtl/>
        </w:rPr>
      </w:pPr>
    </w:p>
    <w:p w14:paraId="338A95B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69D65CA" w14:textId="77777777" w:rsidR="008C2A77" w:rsidRPr="008C2A77" w:rsidRDefault="008C2A77" w:rsidP="008C2A77">
      <w:pPr>
        <w:bidi/>
        <w:jc w:val="both"/>
        <w:rPr>
          <w:rFonts w:cs="David" w:hint="cs"/>
          <w:rtl/>
        </w:rPr>
      </w:pPr>
    </w:p>
    <w:p w14:paraId="3F56E2F4" w14:textId="77777777" w:rsidR="008C2A77" w:rsidRPr="008C2A77" w:rsidRDefault="008C2A77" w:rsidP="008C2A77">
      <w:pPr>
        <w:bidi/>
        <w:jc w:val="both"/>
        <w:rPr>
          <w:rFonts w:cs="David" w:hint="cs"/>
          <w:rtl/>
        </w:rPr>
      </w:pPr>
      <w:r w:rsidRPr="008C2A77">
        <w:rPr>
          <w:rFonts w:cs="David" w:hint="cs"/>
          <w:rtl/>
        </w:rPr>
        <w:tab/>
        <w:t xml:space="preserve">אבל מצד שני לא יכול להיות שדרך הסיפור הזה אנחנו ניצור מצב שבעצם כל נושא העיסוק הנוסף מפסיק להיות נושא ברור. </w:t>
      </w:r>
    </w:p>
    <w:p w14:paraId="034D8C0D" w14:textId="77777777" w:rsidR="008C2A77" w:rsidRPr="008C2A77" w:rsidRDefault="008C2A77" w:rsidP="008C2A77">
      <w:pPr>
        <w:bidi/>
        <w:jc w:val="both"/>
        <w:rPr>
          <w:rFonts w:cs="David" w:hint="cs"/>
          <w:rtl/>
        </w:rPr>
      </w:pPr>
    </w:p>
    <w:p w14:paraId="5102874B" w14:textId="77777777" w:rsidR="008C2A77" w:rsidRPr="008C2A77" w:rsidRDefault="008C2A77" w:rsidP="008C2A77">
      <w:pPr>
        <w:bidi/>
        <w:jc w:val="both"/>
        <w:rPr>
          <w:rFonts w:cs="David" w:hint="cs"/>
          <w:rtl/>
        </w:rPr>
      </w:pPr>
      <w:r w:rsidRPr="008C2A77">
        <w:rPr>
          <w:rFonts w:cs="David" w:hint="cs"/>
          <w:u w:val="single"/>
          <w:rtl/>
        </w:rPr>
        <w:t>דוד רותם:</w:t>
      </w:r>
    </w:p>
    <w:p w14:paraId="690D2768" w14:textId="77777777" w:rsidR="008C2A77" w:rsidRPr="008C2A77" w:rsidRDefault="008C2A77" w:rsidP="008C2A77">
      <w:pPr>
        <w:bidi/>
        <w:jc w:val="both"/>
        <w:rPr>
          <w:rFonts w:cs="David" w:hint="cs"/>
          <w:rtl/>
        </w:rPr>
      </w:pPr>
    </w:p>
    <w:p w14:paraId="38ADA57C" w14:textId="77777777" w:rsidR="008C2A77" w:rsidRPr="008C2A77" w:rsidRDefault="008C2A77" w:rsidP="008C2A77">
      <w:pPr>
        <w:bidi/>
        <w:jc w:val="both"/>
        <w:rPr>
          <w:rFonts w:cs="David" w:hint="cs"/>
          <w:rtl/>
        </w:rPr>
      </w:pPr>
      <w:r w:rsidRPr="008C2A77">
        <w:rPr>
          <w:rFonts w:cs="David" w:hint="cs"/>
          <w:rtl/>
        </w:rPr>
        <w:tab/>
        <w:t>לכן צריכים להיות כללים שיאמרו מה אני צריך לעשות.</w:t>
      </w:r>
    </w:p>
    <w:p w14:paraId="78B264AE" w14:textId="77777777" w:rsidR="008C2A77" w:rsidRPr="008C2A77" w:rsidRDefault="008C2A77" w:rsidP="008C2A77">
      <w:pPr>
        <w:bidi/>
        <w:jc w:val="both"/>
        <w:rPr>
          <w:rFonts w:cs="David" w:hint="cs"/>
          <w:rtl/>
        </w:rPr>
      </w:pPr>
    </w:p>
    <w:p w14:paraId="6ECD50D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5A3E641" w14:textId="77777777" w:rsidR="008C2A77" w:rsidRPr="008C2A77" w:rsidRDefault="008C2A77" w:rsidP="008C2A77">
      <w:pPr>
        <w:bidi/>
        <w:jc w:val="both"/>
        <w:rPr>
          <w:rFonts w:cs="David" w:hint="cs"/>
          <w:rtl/>
        </w:rPr>
      </w:pPr>
    </w:p>
    <w:p w14:paraId="0BC53FD5" w14:textId="77777777" w:rsidR="008C2A77" w:rsidRPr="008C2A77" w:rsidRDefault="008C2A77" w:rsidP="008C2A77">
      <w:pPr>
        <w:bidi/>
        <w:jc w:val="both"/>
        <w:rPr>
          <w:rFonts w:cs="David" w:hint="cs"/>
          <w:rtl/>
        </w:rPr>
      </w:pPr>
      <w:r w:rsidRPr="008C2A77">
        <w:rPr>
          <w:rFonts w:cs="David" w:hint="cs"/>
          <w:rtl/>
        </w:rPr>
        <w:tab/>
        <w:t>אני אומר לך. הכללים הם שאין עיסוק נוסף. נקודה.</w:t>
      </w:r>
    </w:p>
    <w:p w14:paraId="292E774B" w14:textId="77777777" w:rsidR="008C2A77" w:rsidRPr="008C2A77" w:rsidRDefault="008C2A77" w:rsidP="008C2A77">
      <w:pPr>
        <w:bidi/>
        <w:jc w:val="both"/>
        <w:rPr>
          <w:rFonts w:cs="David" w:hint="cs"/>
          <w:rtl/>
        </w:rPr>
      </w:pPr>
    </w:p>
    <w:p w14:paraId="76A33276" w14:textId="77777777" w:rsidR="008C2A77" w:rsidRPr="008C2A77" w:rsidRDefault="008C2A77" w:rsidP="008C2A77">
      <w:pPr>
        <w:bidi/>
        <w:jc w:val="both"/>
        <w:rPr>
          <w:rFonts w:cs="David" w:hint="cs"/>
          <w:rtl/>
        </w:rPr>
      </w:pPr>
      <w:r w:rsidRPr="008C2A77">
        <w:rPr>
          <w:rFonts w:cs="David" w:hint="cs"/>
          <w:u w:val="single"/>
          <w:rtl/>
        </w:rPr>
        <w:t>דוד רותם:</w:t>
      </w:r>
    </w:p>
    <w:p w14:paraId="6DD3DE3D" w14:textId="77777777" w:rsidR="008C2A77" w:rsidRPr="008C2A77" w:rsidRDefault="008C2A77" w:rsidP="008C2A77">
      <w:pPr>
        <w:bidi/>
        <w:jc w:val="both"/>
        <w:rPr>
          <w:rFonts w:cs="David" w:hint="cs"/>
          <w:rtl/>
        </w:rPr>
      </w:pPr>
    </w:p>
    <w:p w14:paraId="7401B049" w14:textId="77777777" w:rsidR="008C2A77" w:rsidRPr="008C2A77" w:rsidRDefault="008C2A77" w:rsidP="008C2A77">
      <w:pPr>
        <w:bidi/>
        <w:jc w:val="both"/>
        <w:rPr>
          <w:rFonts w:cs="David" w:hint="cs"/>
          <w:rtl/>
        </w:rPr>
      </w:pPr>
      <w:r w:rsidRPr="008C2A77">
        <w:rPr>
          <w:rFonts w:cs="David" w:hint="cs"/>
          <w:rtl/>
        </w:rPr>
        <w:tab/>
        <w:t>אין עיסוק נוסף.</w:t>
      </w:r>
    </w:p>
    <w:p w14:paraId="7FD4D089" w14:textId="77777777" w:rsidR="008C2A77" w:rsidRPr="008C2A77" w:rsidRDefault="008C2A77" w:rsidP="008C2A77">
      <w:pPr>
        <w:bidi/>
        <w:jc w:val="both"/>
        <w:rPr>
          <w:rFonts w:cs="David" w:hint="cs"/>
          <w:rtl/>
        </w:rPr>
      </w:pPr>
    </w:p>
    <w:p w14:paraId="225106E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9821AB1" w14:textId="77777777" w:rsidR="008C2A77" w:rsidRPr="008C2A77" w:rsidRDefault="008C2A77" w:rsidP="008C2A77">
      <w:pPr>
        <w:bidi/>
        <w:jc w:val="both"/>
        <w:rPr>
          <w:rFonts w:cs="David" w:hint="cs"/>
          <w:rtl/>
        </w:rPr>
      </w:pPr>
    </w:p>
    <w:p w14:paraId="2F46C52E" w14:textId="77777777" w:rsidR="008C2A77" w:rsidRPr="008C2A77" w:rsidRDefault="008C2A77" w:rsidP="008C2A77">
      <w:pPr>
        <w:bidi/>
        <w:jc w:val="both"/>
        <w:rPr>
          <w:rFonts w:cs="David" w:hint="cs"/>
          <w:rtl/>
        </w:rPr>
      </w:pPr>
      <w:r w:rsidRPr="008C2A77">
        <w:rPr>
          <w:rFonts w:cs="David" w:hint="cs"/>
          <w:rtl/>
        </w:rPr>
        <w:tab/>
        <w:t>אין עיסוק נוסף. עכשיו אתה מתחיל וריאציה. זה לא עיסוק נוסף אלא זה קבלת רויאלטיס  תמורת נכס שיצרת במשך שלושים שנים. אם אני בוועדת האתיקה אני אומר לך שככל שהרויאלטיס יותר מרוחקים ממך, יש לי פחות בעיה, ככל שהם יותר קרובים אליך, יש לי יותר בעיה. אז ישאלו אם שם זה קרוב, ואני אומר לך כן. בני משפחה זה קרוב? פחות. בכלל אנשים זרים? זה עוד פחות. לכן אני לא מאמין שאת כל זה אפשר לפתור ולכתוב כאן ספר על מקרה דוד רותם, ואני חושב שזה לא לטובת העניין.</w:t>
      </w:r>
    </w:p>
    <w:p w14:paraId="49073720" w14:textId="77777777" w:rsidR="008C2A77" w:rsidRPr="008C2A77" w:rsidRDefault="008C2A77" w:rsidP="008C2A77">
      <w:pPr>
        <w:bidi/>
        <w:jc w:val="both"/>
        <w:rPr>
          <w:rFonts w:cs="David" w:hint="cs"/>
          <w:rtl/>
        </w:rPr>
      </w:pPr>
    </w:p>
    <w:p w14:paraId="34DA900E" w14:textId="77777777" w:rsidR="008C2A77" w:rsidRPr="008C2A77" w:rsidRDefault="008C2A77" w:rsidP="008C2A77">
      <w:pPr>
        <w:bidi/>
        <w:jc w:val="both"/>
        <w:rPr>
          <w:rFonts w:cs="David" w:hint="cs"/>
          <w:rtl/>
        </w:rPr>
      </w:pPr>
      <w:r w:rsidRPr="008C2A77">
        <w:rPr>
          <w:rFonts w:cs="David" w:hint="cs"/>
          <w:u w:val="single"/>
          <w:rtl/>
        </w:rPr>
        <w:t>דוד רותם:</w:t>
      </w:r>
    </w:p>
    <w:p w14:paraId="3FD5433A" w14:textId="77777777" w:rsidR="008C2A77" w:rsidRPr="008C2A77" w:rsidRDefault="008C2A77" w:rsidP="008C2A77">
      <w:pPr>
        <w:bidi/>
        <w:jc w:val="both"/>
        <w:rPr>
          <w:rFonts w:cs="David" w:hint="cs"/>
          <w:rtl/>
        </w:rPr>
      </w:pPr>
    </w:p>
    <w:p w14:paraId="7380CF40" w14:textId="77777777" w:rsidR="008C2A77" w:rsidRPr="008C2A77" w:rsidRDefault="008C2A77" w:rsidP="008C2A77">
      <w:pPr>
        <w:bidi/>
        <w:jc w:val="both"/>
        <w:rPr>
          <w:rFonts w:cs="David" w:hint="cs"/>
          <w:rtl/>
        </w:rPr>
      </w:pPr>
      <w:r w:rsidRPr="008C2A77">
        <w:rPr>
          <w:rFonts w:cs="David" w:hint="cs"/>
          <w:rtl/>
        </w:rPr>
        <w:tab/>
        <w:t>אני לא רוצה על שם דוד רותם. דוד רותם הוא לא המקרה היחיד. הרי אנחנו יודעים על הרבה חברי כנסת ושרים שיש משרדים עם כל מיני שלטים. אם אתה רוצה, אני מוכן לקחת אותך לסיור.</w:t>
      </w:r>
    </w:p>
    <w:p w14:paraId="2F9BB985" w14:textId="77777777" w:rsidR="008C2A77" w:rsidRPr="008C2A77" w:rsidRDefault="008C2A77" w:rsidP="008C2A77">
      <w:pPr>
        <w:bidi/>
        <w:jc w:val="both"/>
        <w:rPr>
          <w:rFonts w:cs="David" w:hint="cs"/>
          <w:rtl/>
        </w:rPr>
      </w:pPr>
    </w:p>
    <w:p w14:paraId="0428F31E" w14:textId="77777777" w:rsidR="008C2A77" w:rsidRPr="008C2A77" w:rsidRDefault="008C2A77" w:rsidP="008C2A77">
      <w:pPr>
        <w:bidi/>
        <w:jc w:val="both"/>
        <w:rPr>
          <w:rFonts w:cs="David" w:hint="cs"/>
          <w:rtl/>
        </w:rPr>
      </w:pPr>
      <w:r w:rsidRPr="008C2A77">
        <w:rPr>
          <w:rFonts w:cs="David" w:hint="cs"/>
          <w:u w:val="single"/>
          <w:rtl/>
        </w:rPr>
        <w:t>ארבל אסטרחן:</w:t>
      </w:r>
    </w:p>
    <w:p w14:paraId="32038A89" w14:textId="77777777" w:rsidR="008C2A77" w:rsidRPr="008C2A77" w:rsidRDefault="008C2A77" w:rsidP="008C2A77">
      <w:pPr>
        <w:bidi/>
        <w:jc w:val="both"/>
        <w:rPr>
          <w:rFonts w:cs="David" w:hint="cs"/>
          <w:rtl/>
        </w:rPr>
      </w:pPr>
    </w:p>
    <w:p w14:paraId="4CE66BEE" w14:textId="77777777" w:rsidR="008C2A77" w:rsidRPr="008C2A77" w:rsidRDefault="008C2A77" w:rsidP="008C2A77">
      <w:pPr>
        <w:bidi/>
        <w:jc w:val="both"/>
        <w:rPr>
          <w:rFonts w:cs="David" w:hint="cs"/>
          <w:rtl/>
        </w:rPr>
      </w:pPr>
      <w:r w:rsidRPr="008C2A77">
        <w:rPr>
          <w:rFonts w:cs="David" w:hint="cs"/>
          <w:rtl/>
        </w:rPr>
        <w:tab/>
        <w:t>מה שבעצם מותר בלי היתר של ועדת האתיקה, אמרנו שזה רק פעילות בעלת אופי ציבורי בהתנדבות ללא תמורה. בעלות על נכס לרבות מניות בתאגיד או הכנסה מנכס.</w:t>
      </w:r>
    </w:p>
    <w:p w14:paraId="3EC77236" w14:textId="77777777" w:rsidR="008C2A77" w:rsidRPr="008C2A77" w:rsidRDefault="008C2A77" w:rsidP="008C2A77">
      <w:pPr>
        <w:bidi/>
        <w:jc w:val="both"/>
        <w:rPr>
          <w:rFonts w:cs="David" w:hint="cs"/>
          <w:rtl/>
        </w:rPr>
      </w:pPr>
    </w:p>
    <w:p w14:paraId="047558E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4E0AD93" w14:textId="77777777" w:rsidR="008C2A77" w:rsidRPr="008C2A77" w:rsidRDefault="008C2A77" w:rsidP="008C2A77">
      <w:pPr>
        <w:bidi/>
        <w:jc w:val="both"/>
        <w:rPr>
          <w:rFonts w:cs="David" w:hint="cs"/>
          <w:rtl/>
        </w:rPr>
      </w:pPr>
    </w:p>
    <w:p w14:paraId="5A6FAC74" w14:textId="77777777" w:rsidR="008C2A77" w:rsidRPr="008C2A77" w:rsidRDefault="008C2A77" w:rsidP="008C2A77">
      <w:pPr>
        <w:bidi/>
        <w:jc w:val="both"/>
        <w:rPr>
          <w:rFonts w:cs="David" w:hint="cs"/>
          <w:rtl/>
        </w:rPr>
      </w:pPr>
      <w:r w:rsidRPr="008C2A77">
        <w:rPr>
          <w:rFonts w:cs="David" w:hint="cs"/>
          <w:rtl/>
        </w:rPr>
        <w:tab/>
        <w:t>לפי דעתי חלק גדול מהשאלות שדודו שואל כאן לגבי בעלות על נכס לרבות הכנסה מהנכס, השאלות נכנסות לתוך הקטגוריה הזאת.</w:t>
      </w:r>
    </w:p>
    <w:p w14:paraId="0937C5FF" w14:textId="77777777" w:rsidR="008C2A77" w:rsidRPr="008C2A77" w:rsidRDefault="008C2A77" w:rsidP="008C2A77">
      <w:pPr>
        <w:bidi/>
        <w:jc w:val="both"/>
        <w:rPr>
          <w:rFonts w:cs="David" w:hint="cs"/>
          <w:rtl/>
        </w:rPr>
      </w:pPr>
    </w:p>
    <w:p w14:paraId="3BB371AC" w14:textId="77777777" w:rsidR="008C2A77" w:rsidRPr="008C2A77" w:rsidRDefault="008C2A77" w:rsidP="008C2A77">
      <w:pPr>
        <w:bidi/>
        <w:jc w:val="both"/>
        <w:rPr>
          <w:rFonts w:cs="David" w:hint="cs"/>
          <w:rtl/>
        </w:rPr>
      </w:pPr>
      <w:r w:rsidRPr="008C2A77">
        <w:rPr>
          <w:rFonts w:cs="David" w:hint="cs"/>
          <w:u w:val="single"/>
          <w:rtl/>
        </w:rPr>
        <w:t>דוד רותם:</w:t>
      </w:r>
    </w:p>
    <w:p w14:paraId="6E1CA980" w14:textId="77777777" w:rsidR="008C2A77" w:rsidRPr="008C2A77" w:rsidRDefault="008C2A77" w:rsidP="008C2A77">
      <w:pPr>
        <w:bidi/>
        <w:jc w:val="both"/>
        <w:rPr>
          <w:rFonts w:cs="David" w:hint="cs"/>
          <w:rtl/>
        </w:rPr>
      </w:pPr>
    </w:p>
    <w:p w14:paraId="5C9F816B" w14:textId="77777777" w:rsidR="008C2A77" w:rsidRPr="008C2A77" w:rsidRDefault="008C2A77" w:rsidP="008C2A77">
      <w:pPr>
        <w:bidi/>
        <w:jc w:val="both"/>
        <w:rPr>
          <w:rFonts w:cs="David" w:hint="cs"/>
          <w:rtl/>
        </w:rPr>
      </w:pPr>
      <w:r w:rsidRPr="008C2A77">
        <w:rPr>
          <w:rFonts w:cs="David" w:hint="cs"/>
          <w:rtl/>
        </w:rPr>
        <w:tab/>
        <w:t>זה בדיוק העניין.</w:t>
      </w:r>
    </w:p>
    <w:p w14:paraId="6E34D1B1" w14:textId="77777777" w:rsidR="008C2A77" w:rsidRPr="008C2A77" w:rsidRDefault="008C2A77" w:rsidP="008C2A77">
      <w:pPr>
        <w:bidi/>
        <w:jc w:val="both"/>
        <w:rPr>
          <w:rFonts w:cs="David" w:hint="cs"/>
          <w:rtl/>
        </w:rPr>
      </w:pPr>
    </w:p>
    <w:p w14:paraId="7B5D5BBF" w14:textId="77777777" w:rsidR="008C2A77" w:rsidRPr="008C2A77" w:rsidRDefault="008C2A77" w:rsidP="008C2A77">
      <w:pPr>
        <w:bidi/>
        <w:jc w:val="both"/>
        <w:rPr>
          <w:rFonts w:cs="David" w:hint="cs"/>
          <w:rtl/>
        </w:rPr>
      </w:pPr>
      <w:r w:rsidRPr="008C2A77">
        <w:rPr>
          <w:rFonts w:cs="David" w:hint="cs"/>
          <w:u w:val="single"/>
          <w:rtl/>
        </w:rPr>
        <w:t>אייל ינון:</w:t>
      </w:r>
    </w:p>
    <w:p w14:paraId="4795B6AE" w14:textId="77777777" w:rsidR="008C2A77" w:rsidRPr="008C2A77" w:rsidRDefault="008C2A77" w:rsidP="008C2A77">
      <w:pPr>
        <w:bidi/>
        <w:jc w:val="both"/>
        <w:rPr>
          <w:rFonts w:cs="David" w:hint="cs"/>
          <w:rtl/>
        </w:rPr>
      </w:pPr>
    </w:p>
    <w:p w14:paraId="558E1AA2" w14:textId="77777777" w:rsidR="008C2A77" w:rsidRPr="008C2A77" w:rsidRDefault="008C2A77" w:rsidP="008C2A77">
      <w:pPr>
        <w:bidi/>
        <w:jc w:val="both"/>
        <w:rPr>
          <w:rFonts w:cs="David" w:hint="cs"/>
          <w:rtl/>
        </w:rPr>
      </w:pPr>
      <w:r w:rsidRPr="008C2A77">
        <w:rPr>
          <w:rFonts w:cs="David" w:hint="cs"/>
          <w:rtl/>
        </w:rPr>
        <w:tab/>
        <w:t>כאן הבעיה. יש כאן השכרת מוניטין.</w:t>
      </w:r>
    </w:p>
    <w:p w14:paraId="47A0A87F" w14:textId="77777777" w:rsidR="008C2A77" w:rsidRPr="008C2A77" w:rsidRDefault="008C2A77" w:rsidP="008C2A77">
      <w:pPr>
        <w:bidi/>
        <w:jc w:val="both"/>
        <w:rPr>
          <w:rFonts w:cs="David" w:hint="cs"/>
          <w:rtl/>
        </w:rPr>
      </w:pPr>
    </w:p>
    <w:p w14:paraId="796CDC56" w14:textId="77777777" w:rsidR="008C2A77" w:rsidRPr="008C2A77" w:rsidRDefault="008C2A77" w:rsidP="008C2A77">
      <w:pPr>
        <w:bidi/>
        <w:jc w:val="both"/>
        <w:rPr>
          <w:rFonts w:cs="David" w:hint="cs"/>
          <w:rtl/>
        </w:rPr>
      </w:pPr>
      <w:r w:rsidRPr="008C2A77">
        <w:rPr>
          <w:rFonts w:cs="David" w:hint="cs"/>
          <w:u w:val="single"/>
          <w:rtl/>
        </w:rPr>
        <w:t>דוד רותם:</w:t>
      </w:r>
    </w:p>
    <w:p w14:paraId="604DC507" w14:textId="77777777" w:rsidR="008C2A77" w:rsidRPr="008C2A77" w:rsidRDefault="008C2A77" w:rsidP="008C2A77">
      <w:pPr>
        <w:bidi/>
        <w:jc w:val="both"/>
        <w:rPr>
          <w:rFonts w:cs="David" w:hint="cs"/>
          <w:rtl/>
        </w:rPr>
      </w:pPr>
    </w:p>
    <w:p w14:paraId="228C8C10" w14:textId="77777777" w:rsidR="008C2A77" w:rsidRPr="008C2A77" w:rsidRDefault="008C2A77" w:rsidP="008C2A77">
      <w:pPr>
        <w:bidi/>
        <w:jc w:val="both"/>
        <w:rPr>
          <w:rFonts w:cs="David" w:hint="cs"/>
          <w:rtl/>
        </w:rPr>
      </w:pPr>
      <w:r w:rsidRPr="008C2A77">
        <w:rPr>
          <w:rFonts w:cs="David" w:hint="cs"/>
          <w:rtl/>
        </w:rPr>
        <w:tab/>
        <w:t>השופט זמיר דיבר אתי ואמר לי שאראה מה נכתב בסעיף 82: חריגים אחרים המתירים לחבר הכנסת לקיים סוגים נוספים של פעילות ולקבל הכנסה כספית, מעבר לעיסוק ולהכנסה שלו כחבר כנסת. חבר כנסת רשאי לקבל תמורה בשיעור מקובל בשל זכותו לקניין רוחני בגין זכותו ביצירה ספרותית. לא ראוי למנוע מחבר הכנסת פעילות כזאת ולא צודק למנוע ממנו תמורה כספית עבור יצירה רוחנית. בדומה לכך, חבר כנסת רשאי להיות בעלים של נכס לרבות מניות בתיק תאגיד ולקבל הכנסה מן הנכס בשיעור מקובל. הכנסה כזאת יכולה לבוא בין היתר ממכירה ומהשכרה של מוניטין או עסק כמו מוניטין של משרד עורכי דין. יחד עם זאת, לדעת הוועדה מן הראוי שתהיה זו הכנסה בשיעור קבוע מראש ולא הכנסה בשיעור התלוי בהכנסות.</w:t>
      </w:r>
    </w:p>
    <w:p w14:paraId="04E61895" w14:textId="77777777" w:rsidR="008C2A77" w:rsidRPr="008C2A77" w:rsidRDefault="008C2A77" w:rsidP="008C2A77">
      <w:pPr>
        <w:bidi/>
        <w:jc w:val="both"/>
        <w:rPr>
          <w:rFonts w:cs="David" w:hint="cs"/>
          <w:rtl/>
        </w:rPr>
      </w:pPr>
    </w:p>
    <w:p w14:paraId="0A49CCA5" w14:textId="77777777" w:rsidR="008C2A77" w:rsidRPr="008C2A77" w:rsidRDefault="008C2A77" w:rsidP="008C2A77">
      <w:pPr>
        <w:bidi/>
        <w:jc w:val="both"/>
        <w:rPr>
          <w:rFonts w:cs="David" w:hint="cs"/>
          <w:rtl/>
        </w:rPr>
      </w:pPr>
      <w:r w:rsidRPr="008C2A77">
        <w:rPr>
          <w:rFonts w:cs="David" w:hint="cs"/>
          <w:rtl/>
        </w:rPr>
        <w:tab/>
        <w:t>תכניסו את זה לכללי אתיקה.</w:t>
      </w:r>
    </w:p>
    <w:p w14:paraId="4C3C987A" w14:textId="77777777" w:rsidR="008C2A77" w:rsidRPr="008C2A77" w:rsidRDefault="008C2A77" w:rsidP="008C2A77">
      <w:pPr>
        <w:bidi/>
        <w:jc w:val="both"/>
        <w:rPr>
          <w:rFonts w:cs="David" w:hint="cs"/>
          <w:rtl/>
        </w:rPr>
      </w:pPr>
    </w:p>
    <w:p w14:paraId="4BB2658C" w14:textId="77777777" w:rsidR="008C2A77" w:rsidRPr="008C2A77" w:rsidRDefault="008C2A77" w:rsidP="008C2A77">
      <w:pPr>
        <w:bidi/>
        <w:jc w:val="both"/>
        <w:rPr>
          <w:rFonts w:cs="David" w:hint="cs"/>
          <w:rtl/>
        </w:rPr>
      </w:pPr>
      <w:r w:rsidRPr="008C2A77">
        <w:rPr>
          <w:rFonts w:cs="David" w:hint="cs"/>
          <w:u w:val="single"/>
          <w:rtl/>
        </w:rPr>
        <w:t>ארבל אסטרחן:</w:t>
      </w:r>
    </w:p>
    <w:p w14:paraId="15EE94E9" w14:textId="77777777" w:rsidR="008C2A77" w:rsidRPr="008C2A77" w:rsidRDefault="008C2A77" w:rsidP="008C2A77">
      <w:pPr>
        <w:bidi/>
        <w:jc w:val="both"/>
        <w:rPr>
          <w:rFonts w:cs="David" w:hint="cs"/>
          <w:rtl/>
        </w:rPr>
      </w:pPr>
    </w:p>
    <w:p w14:paraId="7CD37B71" w14:textId="77777777" w:rsidR="008C2A77" w:rsidRPr="008C2A77" w:rsidRDefault="008C2A77" w:rsidP="008C2A77">
      <w:pPr>
        <w:bidi/>
        <w:jc w:val="both"/>
        <w:rPr>
          <w:rFonts w:cs="David" w:hint="cs"/>
          <w:rtl/>
        </w:rPr>
      </w:pPr>
      <w:r w:rsidRPr="008C2A77">
        <w:rPr>
          <w:rFonts w:cs="David" w:hint="cs"/>
          <w:rtl/>
        </w:rPr>
        <w:tab/>
        <w:t>הכנסנו. תסתכל בעמוד 18. עכשיו זה מופיע. עמוד 18, פסקה (3).</w:t>
      </w:r>
    </w:p>
    <w:p w14:paraId="5833A538" w14:textId="77777777" w:rsidR="008C2A77" w:rsidRPr="008C2A77" w:rsidRDefault="008C2A77" w:rsidP="008C2A77">
      <w:pPr>
        <w:bidi/>
        <w:jc w:val="both"/>
        <w:rPr>
          <w:rFonts w:cs="David" w:hint="cs"/>
          <w:rtl/>
        </w:rPr>
      </w:pPr>
    </w:p>
    <w:p w14:paraId="50564942" w14:textId="77777777" w:rsidR="008C2A77" w:rsidRPr="008C2A77" w:rsidRDefault="008C2A77" w:rsidP="008C2A77">
      <w:pPr>
        <w:bidi/>
        <w:jc w:val="both"/>
        <w:rPr>
          <w:rFonts w:cs="David" w:hint="cs"/>
          <w:rtl/>
        </w:rPr>
      </w:pPr>
      <w:r w:rsidRPr="008C2A77">
        <w:rPr>
          <w:rFonts w:cs="David" w:hint="cs"/>
          <w:u w:val="single"/>
          <w:rtl/>
        </w:rPr>
        <w:t>אייל ינון:</w:t>
      </w:r>
    </w:p>
    <w:p w14:paraId="194542BE" w14:textId="77777777" w:rsidR="008C2A77" w:rsidRPr="008C2A77" w:rsidRDefault="008C2A77" w:rsidP="008C2A77">
      <w:pPr>
        <w:bidi/>
        <w:jc w:val="both"/>
        <w:rPr>
          <w:rFonts w:cs="David" w:hint="cs"/>
          <w:rtl/>
        </w:rPr>
      </w:pPr>
    </w:p>
    <w:p w14:paraId="111E3DBB" w14:textId="77777777" w:rsidR="008C2A77" w:rsidRPr="008C2A77" w:rsidRDefault="008C2A77" w:rsidP="008C2A77">
      <w:pPr>
        <w:bidi/>
        <w:jc w:val="both"/>
        <w:rPr>
          <w:rFonts w:cs="David" w:hint="cs"/>
          <w:rtl/>
        </w:rPr>
      </w:pPr>
      <w:r w:rsidRPr="008C2A77">
        <w:rPr>
          <w:rFonts w:cs="David" w:hint="cs"/>
          <w:rtl/>
        </w:rPr>
        <w:tab/>
        <w:t>אבל זאת בעיה כי המוניטין הוא השם. מה זה המוניטין? מה זה המוניטין של משרד עורכי דין? זה השם שלו.</w:t>
      </w:r>
    </w:p>
    <w:p w14:paraId="5032E615" w14:textId="77777777" w:rsidR="008C2A77" w:rsidRPr="008C2A77" w:rsidRDefault="008C2A77" w:rsidP="008C2A77">
      <w:pPr>
        <w:bidi/>
        <w:jc w:val="both"/>
        <w:rPr>
          <w:rFonts w:cs="David" w:hint="cs"/>
          <w:rtl/>
        </w:rPr>
      </w:pPr>
    </w:p>
    <w:p w14:paraId="4BB1817B" w14:textId="77777777" w:rsidR="008C2A77" w:rsidRPr="008C2A77" w:rsidRDefault="008C2A77" w:rsidP="008C2A77">
      <w:pPr>
        <w:bidi/>
        <w:jc w:val="both"/>
        <w:rPr>
          <w:rFonts w:cs="David" w:hint="cs"/>
          <w:rtl/>
        </w:rPr>
      </w:pPr>
      <w:r w:rsidRPr="008C2A77">
        <w:rPr>
          <w:rFonts w:cs="David" w:hint="cs"/>
          <w:u w:val="single"/>
          <w:rtl/>
        </w:rPr>
        <w:t>ארבל אסטרחן:</w:t>
      </w:r>
    </w:p>
    <w:p w14:paraId="73C11AF4" w14:textId="77777777" w:rsidR="008C2A77" w:rsidRPr="008C2A77" w:rsidRDefault="008C2A77" w:rsidP="008C2A77">
      <w:pPr>
        <w:bidi/>
        <w:jc w:val="both"/>
        <w:rPr>
          <w:rFonts w:cs="David" w:hint="cs"/>
          <w:rtl/>
        </w:rPr>
      </w:pPr>
    </w:p>
    <w:p w14:paraId="52340996" w14:textId="77777777" w:rsidR="008C2A77" w:rsidRPr="008C2A77" w:rsidRDefault="008C2A77" w:rsidP="008C2A77">
      <w:pPr>
        <w:bidi/>
        <w:jc w:val="both"/>
        <w:rPr>
          <w:rFonts w:cs="David" w:hint="cs"/>
          <w:rtl/>
        </w:rPr>
      </w:pPr>
      <w:r w:rsidRPr="008C2A77">
        <w:rPr>
          <w:rFonts w:cs="David" w:hint="cs"/>
          <w:rtl/>
        </w:rPr>
        <w:tab/>
        <w:t>להיות בעלים של נכס, לרבות בדרך של השכרת מוניטין.</w:t>
      </w:r>
    </w:p>
    <w:p w14:paraId="31609E94" w14:textId="77777777" w:rsidR="008C2A77" w:rsidRPr="008C2A77" w:rsidRDefault="008C2A77" w:rsidP="008C2A77">
      <w:pPr>
        <w:bidi/>
        <w:jc w:val="both"/>
        <w:rPr>
          <w:rFonts w:cs="David" w:hint="cs"/>
          <w:rtl/>
        </w:rPr>
      </w:pPr>
    </w:p>
    <w:p w14:paraId="62B05A7F" w14:textId="77777777" w:rsidR="008C2A77" w:rsidRPr="008C2A77" w:rsidRDefault="008C2A77" w:rsidP="008C2A77">
      <w:pPr>
        <w:bidi/>
        <w:jc w:val="both"/>
        <w:rPr>
          <w:rFonts w:cs="David" w:hint="cs"/>
          <w:rtl/>
        </w:rPr>
      </w:pPr>
      <w:r w:rsidRPr="008C2A77">
        <w:rPr>
          <w:rFonts w:cs="David" w:hint="cs"/>
          <w:u w:val="single"/>
          <w:rtl/>
        </w:rPr>
        <w:t>אייל ינון:</w:t>
      </w:r>
    </w:p>
    <w:p w14:paraId="228CA5F6" w14:textId="77777777" w:rsidR="008C2A77" w:rsidRPr="008C2A77" w:rsidRDefault="008C2A77" w:rsidP="008C2A77">
      <w:pPr>
        <w:bidi/>
        <w:jc w:val="both"/>
        <w:rPr>
          <w:rFonts w:cs="David" w:hint="cs"/>
          <w:rtl/>
        </w:rPr>
      </w:pPr>
    </w:p>
    <w:p w14:paraId="08C79075" w14:textId="77777777" w:rsidR="008C2A77" w:rsidRPr="008C2A77" w:rsidRDefault="008C2A77" w:rsidP="008C2A77">
      <w:pPr>
        <w:bidi/>
        <w:jc w:val="both"/>
        <w:rPr>
          <w:rFonts w:cs="David" w:hint="cs"/>
          <w:rtl/>
        </w:rPr>
      </w:pPr>
      <w:r w:rsidRPr="008C2A77">
        <w:rPr>
          <w:rFonts w:cs="David" w:hint="cs"/>
          <w:rtl/>
        </w:rPr>
        <w:tab/>
        <w:t>אם אתה משנה את השם, איך אתה יכול לקבל כסף על השם?</w:t>
      </w:r>
    </w:p>
    <w:p w14:paraId="6AFD93EB" w14:textId="77777777" w:rsidR="008C2A77" w:rsidRPr="008C2A77" w:rsidRDefault="008C2A77" w:rsidP="008C2A77">
      <w:pPr>
        <w:bidi/>
        <w:jc w:val="both"/>
        <w:rPr>
          <w:rFonts w:cs="David" w:hint="cs"/>
          <w:rtl/>
        </w:rPr>
      </w:pPr>
    </w:p>
    <w:p w14:paraId="1D20A026" w14:textId="77777777" w:rsidR="008C2A77" w:rsidRPr="008C2A77" w:rsidRDefault="008C2A77" w:rsidP="008C2A77">
      <w:pPr>
        <w:bidi/>
        <w:jc w:val="both"/>
        <w:rPr>
          <w:rFonts w:cs="David" w:hint="cs"/>
          <w:rtl/>
        </w:rPr>
      </w:pPr>
      <w:r w:rsidRPr="008C2A77">
        <w:rPr>
          <w:rFonts w:cs="David" w:hint="cs"/>
          <w:u w:val="single"/>
          <w:rtl/>
        </w:rPr>
        <w:t>דוד רותם:</w:t>
      </w:r>
    </w:p>
    <w:p w14:paraId="07AC9C5D" w14:textId="77777777" w:rsidR="008C2A77" w:rsidRPr="008C2A77" w:rsidRDefault="008C2A77" w:rsidP="008C2A77">
      <w:pPr>
        <w:bidi/>
        <w:jc w:val="both"/>
        <w:rPr>
          <w:rFonts w:cs="David" w:hint="cs"/>
          <w:rtl/>
        </w:rPr>
      </w:pPr>
    </w:p>
    <w:p w14:paraId="03F74500" w14:textId="77777777" w:rsidR="008C2A77" w:rsidRPr="008C2A77" w:rsidRDefault="008C2A77" w:rsidP="008C2A77">
      <w:pPr>
        <w:bidi/>
        <w:jc w:val="both"/>
        <w:rPr>
          <w:rFonts w:cs="David" w:hint="cs"/>
          <w:rtl/>
        </w:rPr>
      </w:pPr>
      <w:r w:rsidRPr="008C2A77">
        <w:rPr>
          <w:rFonts w:cs="David" w:hint="cs"/>
          <w:rtl/>
        </w:rPr>
        <w:tab/>
        <w:t>אני לא כתבתי את הדוח הזה. אני רק יודע לקרוא אותו.</w:t>
      </w:r>
    </w:p>
    <w:p w14:paraId="401EC0BB" w14:textId="77777777" w:rsidR="008C2A77" w:rsidRPr="008C2A77" w:rsidRDefault="008C2A77" w:rsidP="008C2A77">
      <w:pPr>
        <w:bidi/>
        <w:jc w:val="both"/>
        <w:rPr>
          <w:rFonts w:cs="David" w:hint="cs"/>
          <w:rtl/>
        </w:rPr>
      </w:pPr>
    </w:p>
    <w:p w14:paraId="76D49475"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4503421" w14:textId="77777777" w:rsidR="008C2A77" w:rsidRPr="008C2A77" w:rsidRDefault="008C2A77" w:rsidP="008C2A77">
      <w:pPr>
        <w:bidi/>
        <w:jc w:val="both"/>
        <w:rPr>
          <w:rFonts w:cs="David" w:hint="cs"/>
          <w:rtl/>
        </w:rPr>
      </w:pPr>
    </w:p>
    <w:p w14:paraId="23ECB7EC" w14:textId="77777777" w:rsidR="008C2A77" w:rsidRPr="008C2A77" w:rsidRDefault="008C2A77" w:rsidP="008C2A77">
      <w:pPr>
        <w:bidi/>
        <w:jc w:val="both"/>
        <w:rPr>
          <w:rFonts w:cs="David" w:hint="cs"/>
          <w:rtl/>
        </w:rPr>
      </w:pPr>
      <w:r w:rsidRPr="008C2A77">
        <w:rPr>
          <w:rFonts w:cs="David" w:hint="cs"/>
          <w:rtl/>
        </w:rPr>
        <w:tab/>
        <w:t>זאת בדיוק הנקודה. מעבר למה שכתוב עכשיו בכללי האתיקה, תתעורר שאלת השם, אני חושב שבמשרד לייעוץ לזוגיות אין בעיה של השם,  אם אני יושב בוועדת האתיקה, ואני לא כותב כאן. לעומת זאת במשרד עורכי דין גדול, שעובד בעיקר עם רשויות מקומיות, יש בעיה לשם. האם אתה רוצה כלל אחיד? ועדת האתיקה תחליט.</w:t>
      </w:r>
    </w:p>
    <w:p w14:paraId="4B589BB8" w14:textId="77777777" w:rsidR="008C2A77" w:rsidRPr="008C2A77" w:rsidRDefault="008C2A77" w:rsidP="008C2A77">
      <w:pPr>
        <w:bidi/>
        <w:jc w:val="both"/>
        <w:rPr>
          <w:rFonts w:cs="David" w:hint="cs"/>
          <w:rtl/>
        </w:rPr>
      </w:pPr>
    </w:p>
    <w:p w14:paraId="215ACA85" w14:textId="77777777" w:rsidR="008C2A77" w:rsidRPr="008C2A77" w:rsidRDefault="008C2A77" w:rsidP="008C2A77">
      <w:pPr>
        <w:bidi/>
        <w:jc w:val="both"/>
        <w:rPr>
          <w:rFonts w:cs="David" w:hint="cs"/>
          <w:rtl/>
        </w:rPr>
      </w:pPr>
      <w:r w:rsidRPr="008C2A77">
        <w:rPr>
          <w:rFonts w:cs="David" w:hint="cs"/>
          <w:u w:val="single"/>
          <w:rtl/>
        </w:rPr>
        <w:t>דוד רותם:</w:t>
      </w:r>
    </w:p>
    <w:p w14:paraId="331820A4" w14:textId="77777777" w:rsidR="008C2A77" w:rsidRPr="008C2A77" w:rsidRDefault="008C2A77" w:rsidP="008C2A77">
      <w:pPr>
        <w:bidi/>
        <w:jc w:val="both"/>
        <w:rPr>
          <w:rFonts w:cs="David" w:hint="cs"/>
          <w:rtl/>
        </w:rPr>
      </w:pPr>
    </w:p>
    <w:p w14:paraId="3FA902A1" w14:textId="77777777" w:rsidR="008C2A77" w:rsidRPr="008C2A77" w:rsidRDefault="008C2A77" w:rsidP="008C2A77">
      <w:pPr>
        <w:bidi/>
        <w:jc w:val="both"/>
        <w:rPr>
          <w:rFonts w:cs="David" w:hint="cs"/>
          <w:rtl/>
        </w:rPr>
      </w:pPr>
      <w:r w:rsidRPr="008C2A77">
        <w:rPr>
          <w:rFonts w:cs="David" w:hint="cs"/>
          <w:rtl/>
        </w:rPr>
        <w:tab/>
        <w:t>אתה קובע עכשיו כלל מנוגד להמלצות של ועדת זמיר.</w:t>
      </w:r>
    </w:p>
    <w:p w14:paraId="51D6A62A" w14:textId="77777777" w:rsidR="008C2A77" w:rsidRPr="008C2A77" w:rsidRDefault="008C2A77" w:rsidP="008C2A77">
      <w:pPr>
        <w:bidi/>
        <w:jc w:val="both"/>
        <w:rPr>
          <w:rFonts w:cs="David" w:hint="cs"/>
          <w:rtl/>
        </w:rPr>
      </w:pPr>
    </w:p>
    <w:p w14:paraId="32B184A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F39F97D" w14:textId="77777777" w:rsidR="008C2A77" w:rsidRPr="008C2A77" w:rsidRDefault="008C2A77" w:rsidP="008C2A77">
      <w:pPr>
        <w:bidi/>
        <w:jc w:val="both"/>
        <w:rPr>
          <w:rFonts w:cs="David" w:hint="cs"/>
          <w:rtl/>
        </w:rPr>
      </w:pPr>
    </w:p>
    <w:p w14:paraId="4E252AEB" w14:textId="77777777" w:rsidR="008C2A77" w:rsidRPr="008C2A77" w:rsidRDefault="008C2A77" w:rsidP="008C2A77">
      <w:pPr>
        <w:bidi/>
        <w:jc w:val="both"/>
        <w:rPr>
          <w:rFonts w:cs="David" w:hint="cs"/>
          <w:rtl/>
        </w:rPr>
      </w:pPr>
      <w:r w:rsidRPr="008C2A77">
        <w:rPr>
          <w:rFonts w:cs="David" w:hint="cs"/>
          <w:rtl/>
        </w:rPr>
        <w:tab/>
        <w:t>למה?</w:t>
      </w:r>
    </w:p>
    <w:p w14:paraId="02EC528A" w14:textId="77777777" w:rsidR="008C2A77" w:rsidRPr="008C2A77" w:rsidRDefault="008C2A77" w:rsidP="008C2A77">
      <w:pPr>
        <w:bidi/>
        <w:jc w:val="both"/>
        <w:rPr>
          <w:rFonts w:cs="David" w:hint="cs"/>
          <w:rtl/>
        </w:rPr>
      </w:pPr>
    </w:p>
    <w:p w14:paraId="3F273174" w14:textId="77777777" w:rsidR="008C2A77" w:rsidRPr="008C2A77" w:rsidRDefault="008C2A77" w:rsidP="008C2A77">
      <w:pPr>
        <w:bidi/>
        <w:jc w:val="both"/>
        <w:rPr>
          <w:rFonts w:cs="David" w:hint="cs"/>
          <w:rtl/>
        </w:rPr>
      </w:pPr>
      <w:r w:rsidRPr="008C2A77">
        <w:rPr>
          <w:rFonts w:cs="David" w:hint="cs"/>
          <w:u w:val="single"/>
          <w:rtl/>
        </w:rPr>
        <w:t>דוד רותם:</w:t>
      </w:r>
    </w:p>
    <w:p w14:paraId="5DA10742" w14:textId="77777777" w:rsidR="008C2A77" w:rsidRPr="008C2A77" w:rsidRDefault="008C2A77" w:rsidP="008C2A77">
      <w:pPr>
        <w:bidi/>
        <w:jc w:val="both"/>
        <w:rPr>
          <w:rFonts w:cs="David" w:hint="cs"/>
          <w:rtl/>
        </w:rPr>
      </w:pPr>
    </w:p>
    <w:p w14:paraId="05A050D6" w14:textId="77777777" w:rsidR="008C2A77" w:rsidRPr="008C2A77" w:rsidRDefault="008C2A77" w:rsidP="008C2A77">
      <w:pPr>
        <w:bidi/>
        <w:jc w:val="both"/>
        <w:rPr>
          <w:rFonts w:cs="David" w:hint="cs"/>
          <w:rtl/>
        </w:rPr>
      </w:pPr>
      <w:r w:rsidRPr="008C2A77">
        <w:rPr>
          <w:rFonts w:cs="David" w:hint="cs"/>
          <w:rtl/>
        </w:rPr>
        <w:tab/>
        <w:t>כי ועדת זמיר אמרה  שהכנסה כזאת יכולה לבוא בין היתר ממכירה או מהשכרה של מוניטין של עסק כמו מוניטין של משרד עורכי דין. זאת אומרת, ועדת זמיר אומרת שאתה יכול להשכיר את המוניטין של המשרד שלך.</w:t>
      </w:r>
    </w:p>
    <w:p w14:paraId="7249DDC2" w14:textId="77777777" w:rsidR="008C2A77" w:rsidRPr="008C2A77" w:rsidRDefault="008C2A77" w:rsidP="008C2A77">
      <w:pPr>
        <w:bidi/>
        <w:jc w:val="both"/>
        <w:rPr>
          <w:rFonts w:cs="David" w:hint="cs"/>
          <w:rtl/>
        </w:rPr>
      </w:pPr>
    </w:p>
    <w:p w14:paraId="16CD484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C5A7560" w14:textId="77777777" w:rsidR="008C2A77" w:rsidRPr="008C2A77" w:rsidRDefault="008C2A77" w:rsidP="008C2A77">
      <w:pPr>
        <w:bidi/>
        <w:jc w:val="both"/>
        <w:rPr>
          <w:rFonts w:cs="David" w:hint="cs"/>
          <w:rtl/>
        </w:rPr>
      </w:pPr>
    </w:p>
    <w:p w14:paraId="1555DCD0" w14:textId="77777777" w:rsidR="008C2A77" w:rsidRPr="008C2A77" w:rsidRDefault="008C2A77" w:rsidP="008C2A77">
      <w:pPr>
        <w:bidi/>
        <w:jc w:val="both"/>
        <w:rPr>
          <w:rFonts w:cs="David" w:hint="cs"/>
          <w:rtl/>
        </w:rPr>
      </w:pPr>
      <w:r w:rsidRPr="008C2A77">
        <w:rPr>
          <w:rFonts w:cs="David" w:hint="cs"/>
          <w:rtl/>
        </w:rPr>
        <w:tab/>
        <w:t>אני דיברתי על השם.</w:t>
      </w:r>
    </w:p>
    <w:p w14:paraId="1A04D17C" w14:textId="77777777" w:rsidR="008C2A77" w:rsidRPr="008C2A77" w:rsidRDefault="008C2A77" w:rsidP="008C2A77">
      <w:pPr>
        <w:bidi/>
        <w:jc w:val="both"/>
        <w:rPr>
          <w:rFonts w:cs="David" w:hint="cs"/>
          <w:rtl/>
        </w:rPr>
      </w:pPr>
    </w:p>
    <w:p w14:paraId="45E5452F" w14:textId="77777777" w:rsidR="008C2A77" w:rsidRPr="008C2A77" w:rsidRDefault="008C2A77" w:rsidP="008C2A77">
      <w:pPr>
        <w:bidi/>
        <w:jc w:val="both"/>
        <w:rPr>
          <w:rFonts w:cs="David" w:hint="cs"/>
          <w:rtl/>
        </w:rPr>
      </w:pPr>
      <w:r w:rsidRPr="008C2A77">
        <w:rPr>
          <w:rFonts w:cs="David" w:hint="cs"/>
          <w:u w:val="single"/>
          <w:rtl/>
        </w:rPr>
        <w:t>אייל ינון:</w:t>
      </w:r>
    </w:p>
    <w:p w14:paraId="079BEC54" w14:textId="77777777" w:rsidR="008C2A77" w:rsidRPr="008C2A77" w:rsidRDefault="008C2A77" w:rsidP="008C2A77">
      <w:pPr>
        <w:bidi/>
        <w:jc w:val="both"/>
        <w:rPr>
          <w:rFonts w:cs="David" w:hint="cs"/>
          <w:rtl/>
        </w:rPr>
      </w:pPr>
    </w:p>
    <w:p w14:paraId="03C5F43D" w14:textId="77777777" w:rsidR="008C2A77" w:rsidRPr="008C2A77" w:rsidRDefault="008C2A77" w:rsidP="008C2A77">
      <w:pPr>
        <w:bidi/>
        <w:jc w:val="both"/>
        <w:rPr>
          <w:rFonts w:cs="David" w:hint="cs"/>
          <w:rtl/>
        </w:rPr>
      </w:pPr>
      <w:r w:rsidRPr="008C2A77">
        <w:rPr>
          <w:rFonts w:cs="David" w:hint="cs"/>
          <w:rtl/>
        </w:rPr>
        <w:tab/>
        <w:t>המוניטין הוא השם. מה זה המוניטין? הרצל-פוקס-נאמן, זה השם.</w:t>
      </w:r>
    </w:p>
    <w:p w14:paraId="5C377198" w14:textId="77777777" w:rsidR="008C2A77" w:rsidRPr="008C2A77" w:rsidRDefault="008C2A77" w:rsidP="008C2A77">
      <w:pPr>
        <w:bidi/>
        <w:jc w:val="both"/>
        <w:rPr>
          <w:rFonts w:cs="David" w:hint="cs"/>
          <w:rtl/>
        </w:rPr>
      </w:pPr>
    </w:p>
    <w:p w14:paraId="560DBF3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86D8981" w14:textId="77777777" w:rsidR="008C2A77" w:rsidRPr="008C2A77" w:rsidRDefault="008C2A77" w:rsidP="008C2A77">
      <w:pPr>
        <w:bidi/>
        <w:jc w:val="both"/>
        <w:rPr>
          <w:rFonts w:cs="David" w:hint="cs"/>
          <w:rtl/>
        </w:rPr>
      </w:pPr>
    </w:p>
    <w:p w14:paraId="4D41029D" w14:textId="77777777" w:rsidR="008C2A77" w:rsidRPr="008C2A77" w:rsidRDefault="008C2A77" w:rsidP="008C2A77">
      <w:pPr>
        <w:bidi/>
        <w:jc w:val="both"/>
        <w:rPr>
          <w:rFonts w:cs="David" w:hint="cs"/>
          <w:rtl/>
        </w:rPr>
      </w:pPr>
      <w:r w:rsidRPr="008C2A77">
        <w:rPr>
          <w:rFonts w:cs="David" w:hint="cs"/>
          <w:rtl/>
        </w:rPr>
        <w:tab/>
        <w:t xml:space="preserve">אני מדבר על מה שסוזי אמרה קודם. דודו, אתה דוחף אותנו לאיזו התפלפלות. אני מדבר על המצב הפשוט כאשר השם מתחבר עם חבר הכנסת ואולי עם שר שיש לו מעמד וכל אדם שיעבור ברחוב אלנבי בתל אביב יראה למעלה משרד עורכי דין רותם ויבין שלכאן כדאי להיכנס כי רותם הוא זה שקובע עכשיו את החוקים והוא רוצה להיות אצלו.  לכן אמרתי שיועץ לזוגיות, אני לא רואה שום בעיה אם נשאר לו השם. משרד רותם לזוגיות, בסדר, אבל </w:t>
      </w:r>
      <w:smartTag w:uri="urn:schemas-microsoft-com:office:smarttags" w:element="PersonName">
        <w:smartTagPr>
          <w:attr w:name="ProductID" w:val="עורך דין"/>
        </w:smartTagPr>
        <w:r w:rsidRPr="008C2A77">
          <w:rPr>
            <w:rFonts w:cs="David" w:hint="cs"/>
            <w:rtl/>
          </w:rPr>
          <w:t>עורך דין</w:t>
        </w:r>
      </w:smartTag>
      <w:r w:rsidRPr="008C2A77">
        <w:rPr>
          <w:rFonts w:cs="David" w:hint="cs"/>
          <w:rtl/>
        </w:rPr>
        <w:t xml:space="preserve"> או רואה חשבון זה עוד יותר מסובך, או לוביסט, כפי שאמרה לך סוזי. בוא נגיד שאחד הלוביסטים נבחר לכנסת הבאה ושמו מופיע ברשימת הלוביסטים. הוא כבר לשם, אבל כולם יודעים שהוא היה שם לוביסט כשכיר או כעובד או כבעלים ועכשיו הוא חבר כנסת ושמו נשאר בעסק.  אתה רוצה שנכניס את זה לכללים? אני מקווה שוועדת אתיקה סבירה, בהרכב של שבעה אנשים, תבוא ותאמר לך עוד הפעם שאם אתה משרד זוגיות, קיים אותו עד 120 עם שמך ושם אשתך, אבל אם אתה משרד לוביסטים, לא. </w:t>
      </w:r>
    </w:p>
    <w:p w14:paraId="520E1853" w14:textId="77777777" w:rsidR="008C2A77" w:rsidRPr="008C2A77" w:rsidRDefault="008C2A77" w:rsidP="008C2A77">
      <w:pPr>
        <w:bidi/>
        <w:jc w:val="both"/>
        <w:rPr>
          <w:rFonts w:cs="David" w:hint="cs"/>
          <w:rtl/>
        </w:rPr>
      </w:pPr>
    </w:p>
    <w:p w14:paraId="01C81973" w14:textId="77777777" w:rsidR="008C2A77" w:rsidRPr="008C2A77" w:rsidRDefault="008C2A77" w:rsidP="008C2A77">
      <w:pPr>
        <w:bidi/>
        <w:jc w:val="both"/>
        <w:rPr>
          <w:rFonts w:cs="David" w:hint="cs"/>
          <w:rtl/>
        </w:rPr>
      </w:pPr>
      <w:r w:rsidRPr="008C2A77">
        <w:rPr>
          <w:rFonts w:cs="David" w:hint="cs"/>
          <w:rtl/>
        </w:rPr>
        <w:tab/>
        <w:t>רותם, תשקול.</w:t>
      </w:r>
    </w:p>
    <w:p w14:paraId="7484F677" w14:textId="77777777" w:rsidR="008C2A77" w:rsidRPr="008C2A77" w:rsidRDefault="008C2A77" w:rsidP="008C2A77">
      <w:pPr>
        <w:bidi/>
        <w:jc w:val="both"/>
        <w:rPr>
          <w:rFonts w:cs="David" w:hint="cs"/>
          <w:rtl/>
        </w:rPr>
      </w:pPr>
    </w:p>
    <w:p w14:paraId="2BF01B16" w14:textId="77777777" w:rsidR="008C2A77" w:rsidRPr="008C2A77" w:rsidRDefault="008C2A77" w:rsidP="008C2A77">
      <w:pPr>
        <w:bidi/>
        <w:jc w:val="both"/>
        <w:rPr>
          <w:rFonts w:cs="David" w:hint="cs"/>
          <w:rtl/>
        </w:rPr>
      </w:pPr>
      <w:r w:rsidRPr="008C2A77">
        <w:rPr>
          <w:rFonts w:cs="David" w:hint="cs"/>
          <w:u w:val="single"/>
          <w:rtl/>
        </w:rPr>
        <w:t>דוד רותם:</w:t>
      </w:r>
    </w:p>
    <w:p w14:paraId="354BDC1B" w14:textId="77777777" w:rsidR="008C2A77" w:rsidRPr="008C2A77" w:rsidRDefault="008C2A77" w:rsidP="008C2A77">
      <w:pPr>
        <w:bidi/>
        <w:jc w:val="both"/>
        <w:rPr>
          <w:rFonts w:cs="David" w:hint="cs"/>
          <w:rtl/>
        </w:rPr>
      </w:pPr>
    </w:p>
    <w:p w14:paraId="3A47CBBB" w14:textId="77777777" w:rsidR="008C2A77" w:rsidRPr="008C2A77" w:rsidRDefault="008C2A77" w:rsidP="008C2A77">
      <w:pPr>
        <w:bidi/>
        <w:jc w:val="both"/>
        <w:rPr>
          <w:rFonts w:cs="David" w:hint="cs"/>
          <w:rtl/>
        </w:rPr>
      </w:pPr>
      <w:r w:rsidRPr="008C2A77">
        <w:rPr>
          <w:rFonts w:cs="David" w:hint="cs"/>
          <w:rtl/>
        </w:rPr>
        <w:tab/>
        <w:t>הייתי מציע שנבקש מוועדת זמיר, מהחברים, לומר לנו למה התכוונו כשהם כתבו את הסעיף הזה.</w:t>
      </w:r>
    </w:p>
    <w:p w14:paraId="6F5F8931" w14:textId="77777777" w:rsidR="008C2A77" w:rsidRPr="008C2A77" w:rsidRDefault="008C2A77" w:rsidP="008C2A77">
      <w:pPr>
        <w:bidi/>
        <w:jc w:val="both"/>
        <w:rPr>
          <w:rFonts w:cs="David" w:hint="cs"/>
          <w:rtl/>
        </w:rPr>
      </w:pPr>
    </w:p>
    <w:p w14:paraId="3F1F08D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4A343FA" w14:textId="77777777" w:rsidR="008C2A77" w:rsidRPr="008C2A77" w:rsidRDefault="008C2A77" w:rsidP="008C2A77">
      <w:pPr>
        <w:bidi/>
        <w:jc w:val="both"/>
        <w:rPr>
          <w:rFonts w:cs="David" w:hint="cs"/>
          <w:rtl/>
        </w:rPr>
      </w:pPr>
    </w:p>
    <w:p w14:paraId="26738AD0" w14:textId="77777777" w:rsidR="008C2A77" w:rsidRPr="008C2A77" w:rsidRDefault="008C2A77" w:rsidP="008C2A77">
      <w:pPr>
        <w:bidi/>
        <w:jc w:val="both"/>
        <w:rPr>
          <w:rFonts w:cs="David" w:hint="cs"/>
          <w:rtl/>
        </w:rPr>
      </w:pPr>
      <w:r w:rsidRPr="008C2A77">
        <w:rPr>
          <w:rFonts w:cs="David" w:hint="cs"/>
          <w:rtl/>
        </w:rPr>
        <w:tab/>
        <w:t>יושבת כאן סוזי.</w:t>
      </w:r>
    </w:p>
    <w:p w14:paraId="39A121DC" w14:textId="77777777" w:rsidR="008C2A77" w:rsidRPr="008C2A77" w:rsidRDefault="008C2A77" w:rsidP="008C2A77">
      <w:pPr>
        <w:bidi/>
        <w:jc w:val="both"/>
        <w:rPr>
          <w:rFonts w:cs="David" w:hint="cs"/>
          <w:rtl/>
        </w:rPr>
      </w:pPr>
    </w:p>
    <w:p w14:paraId="759CB5A8" w14:textId="77777777" w:rsidR="008C2A77" w:rsidRPr="008C2A77" w:rsidRDefault="008C2A77" w:rsidP="008C2A77">
      <w:pPr>
        <w:bidi/>
        <w:jc w:val="both"/>
        <w:rPr>
          <w:rFonts w:cs="David" w:hint="cs"/>
          <w:rtl/>
        </w:rPr>
      </w:pPr>
      <w:r w:rsidRPr="008C2A77">
        <w:rPr>
          <w:rFonts w:cs="David" w:hint="cs"/>
          <w:u w:val="single"/>
          <w:rtl/>
        </w:rPr>
        <w:t>דוד רותם:</w:t>
      </w:r>
    </w:p>
    <w:p w14:paraId="17F1EBD7" w14:textId="77777777" w:rsidR="008C2A77" w:rsidRPr="008C2A77" w:rsidRDefault="008C2A77" w:rsidP="008C2A77">
      <w:pPr>
        <w:bidi/>
        <w:jc w:val="both"/>
        <w:rPr>
          <w:rFonts w:cs="David" w:hint="cs"/>
          <w:rtl/>
        </w:rPr>
      </w:pPr>
    </w:p>
    <w:p w14:paraId="36F149AF" w14:textId="77777777" w:rsidR="008C2A77" w:rsidRPr="008C2A77" w:rsidRDefault="008C2A77" w:rsidP="008C2A77">
      <w:pPr>
        <w:bidi/>
        <w:jc w:val="both"/>
        <w:rPr>
          <w:rFonts w:cs="David" w:hint="cs"/>
          <w:rtl/>
        </w:rPr>
      </w:pPr>
      <w:r w:rsidRPr="008C2A77">
        <w:rPr>
          <w:rFonts w:cs="David" w:hint="cs"/>
          <w:rtl/>
        </w:rPr>
        <w:tab/>
        <w:t>תגידי לנו למה התכוונתם בזה.</w:t>
      </w:r>
    </w:p>
    <w:p w14:paraId="61A4895A" w14:textId="77777777" w:rsidR="008C2A77" w:rsidRPr="008C2A77" w:rsidRDefault="008C2A77" w:rsidP="008C2A77">
      <w:pPr>
        <w:bidi/>
        <w:jc w:val="both"/>
        <w:rPr>
          <w:rFonts w:cs="David" w:hint="cs"/>
          <w:rtl/>
        </w:rPr>
      </w:pPr>
    </w:p>
    <w:p w14:paraId="0036262E"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8635614" w14:textId="77777777" w:rsidR="008C2A77" w:rsidRPr="008C2A77" w:rsidRDefault="008C2A77" w:rsidP="008C2A77">
      <w:pPr>
        <w:bidi/>
        <w:jc w:val="both"/>
        <w:rPr>
          <w:rFonts w:cs="David" w:hint="cs"/>
          <w:rtl/>
        </w:rPr>
      </w:pPr>
    </w:p>
    <w:p w14:paraId="55EA0CEA" w14:textId="77777777" w:rsidR="008C2A77" w:rsidRPr="008C2A77" w:rsidRDefault="008C2A77" w:rsidP="008C2A77">
      <w:pPr>
        <w:bidi/>
        <w:jc w:val="both"/>
        <w:rPr>
          <w:rFonts w:cs="David" w:hint="cs"/>
          <w:rtl/>
        </w:rPr>
      </w:pPr>
      <w:r w:rsidRPr="008C2A77">
        <w:rPr>
          <w:rFonts w:cs="David" w:hint="cs"/>
          <w:rtl/>
        </w:rPr>
        <w:tab/>
        <w:t>הם התכוונו למה שאני אמרתי לך עכשיו.</w:t>
      </w:r>
    </w:p>
    <w:p w14:paraId="0EFE5875" w14:textId="77777777" w:rsidR="008C2A77" w:rsidRPr="008C2A77" w:rsidRDefault="008C2A77" w:rsidP="008C2A77">
      <w:pPr>
        <w:bidi/>
        <w:jc w:val="both"/>
        <w:rPr>
          <w:rFonts w:cs="David" w:hint="cs"/>
          <w:rtl/>
        </w:rPr>
      </w:pPr>
    </w:p>
    <w:p w14:paraId="4E94461D" w14:textId="77777777" w:rsidR="008C2A77" w:rsidRPr="008C2A77" w:rsidRDefault="008C2A77" w:rsidP="008C2A77">
      <w:pPr>
        <w:bidi/>
        <w:jc w:val="both"/>
        <w:rPr>
          <w:rFonts w:cs="David" w:hint="cs"/>
          <w:rtl/>
        </w:rPr>
      </w:pPr>
      <w:r w:rsidRPr="008C2A77">
        <w:rPr>
          <w:rFonts w:cs="David" w:hint="cs"/>
          <w:u w:val="single"/>
          <w:rtl/>
        </w:rPr>
        <w:t>דוד רותם:</w:t>
      </w:r>
    </w:p>
    <w:p w14:paraId="2952968F" w14:textId="77777777" w:rsidR="008C2A77" w:rsidRPr="008C2A77" w:rsidRDefault="008C2A77" w:rsidP="008C2A77">
      <w:pPr>
        <w:bidi/>
        <w:jc w:val="both"/>
        <w:rPr>
          <w:rFonts w:cs="David" w:hint="cs"/>
          <w:rtl/>
        </w:rPr>
      </w:pPr>
    </w:p>
    <w:p w14:paraId="6066C57D" w14:textId="77777777" w:rsidR="008C2A77" w:rsidRPr="008C2A77" w:rsidRDefault="008C2A77" w:rsidP="008C2A77">
      <w:pPr>
        <w:bidi/>
        <w:jc w:val="both"/>
        <w:rPr>
          <w:rFonts w:cs="David" w:hint="cs"/>
          <w:rtl/>
        </w:rPr>
      </w:pPr>
      <w:r w:rsidRPr="008C2A77">
        <w:rPr>
          <w:rFonts w:cs="David" w:hint="cs"/>
          <w:rtl/>
        </w:rPr>
        <w:tab/>
        <w:t>מה זה מוניטין של משרד עורכי דין? זה כתוב.</w:t>
      </w:r>
    </w:p>
    <w:p w14:paraId="61B32892" w14:textId="77777777" w:rsidR="008C2A77" w:rsidRPr="008C2A77" w:rsidRDefault="008C2A77" w:rsidP="008C2A77">
      <w:pPr>
        <w:bidi/>
        <w:jc w:val="both"/>
        <w:rPr>
          <w:rFonts w:cs="David" w:hint="cs"/>
          <w:rtl/>
        </w:rPr>
      </w:pPr>
    </w:p>
    <w:p w14:paraId="312852EA" w14:textId="77777777" w:rsidR="008C2A77" w:rsidRPr="008C2A77" w:rsidRDefault="008C2A77" w:rsidP="008C2A77">
      <w:pPr>
        <w:bidi/>
        <w:jc w:val="both"/>
        <w:rPr>
          <w:rFonts w:cs="David" w:hint="cs"/>
          <w:rtl/>
        </w:rPr>
      </w:pPr>
      <w:r w:rsidRPr="008C2A77">
        <w:rPr>
          <w:rFonts w:cs="David" w:hint="cs"/>
          <w:u w:val="single"/>
          <w:rtl/>
        </w:rPr>
        <w:t>סוזי נבות:</w:t>
      </w:r>
    </w:p>
    <w:p w14:paraId="7301A7BB" w14:textId="77777777" w:rsidR="008C2A77" w:rsidRPr="008C2A77" w:rsidRDefault="008C2A77" w:rsidP="008C2A77">
      <w:pPr>
        <w:bidi/>
        <w:jc w:val="both"/>
        <w:rPr>
          <w:rFonts w:cs="David" w:hint="cs"/>
          <w:rtl/>
        </w:rPr>
      </w:pPr>
    </w:p>
    <w:p w14:paraId="218CB123" w14:textId="77777777" w:rsidR="008C2A77" w:rsidRPr="008C2A77" w:rsidRDefault="008C2A77" w:rsidP="008C2A77">
      <w:pPr>
        <w:bidi/>
        <w:jc w:val="both"/>
        <w:rPr>
          <w:rFonts w:cs="David" w:hint="cs"/>
          <w:rtl/>
        </w:rPr>
      </w:pPr>
      <w:r w:rsidRPr="008C2A77">
        <w:rPr>
          <w:rFonts w:cs="David" w:hint="cs"/>
          <w:rtl/>
        </w:rPr>
        <w:tab/>
        <w:t>אני לא יכולה לחזור על הדברים יותר טוב ממה שאמר אותם היושב ראש, חבר הכנסת אורון. הרעיון הוא לא ליצור מראית עין שאתה משתמש בתפקיד של חבר הכנסת כדי לקדם בצורה עקיפה את העיסוק הפרטי שלך. לכן, ככל שהעיסוק הפרטי קרוב יותר לתפקיד חבר הכנסת, כך ועדת האתיקה תיתן לזה משקל יתר, האם להתיר שימוש בשם או לא. אם מדובר בשם שקיים שישים שנים, אולי כמו הרצוג-פוקס-נאמן שבעצם הטענה  היא שלא מדובר באותם אנשים אלא בבני משפחות, הרעיון הוא שכאשר מופיעה בנייר הפירמה כל רשימת עורכי הדין, רשימת עורכי הדין הפעילים לא תכלול את האנשים האלה.</w:t>
      </w:r>
    </w:p>
    <w:p w14:paraId="2D745D77" w14:textId="77777777" w:rsidR="008C2A77" w:rsidRPr="008C2A77" w:rsidRDefault="008C2A77" w:rsidP="008C2A77">
      <w:pPr>
        <w:bidi/>
        <w:jc w:val="both"/>
        <w:rPr>
          <w:rFonts w:cs="David" w:hint="cs"/>
          <w:rtl/>
        </w:rPr>
      </w:pPr>
    </w:p>
    <w:p w14:paraId="64325839" w14:textId="77777777" w:rsidR="008C2A77" w:rsidRPr="008C2A77" w:rsidRDefault="008C2A77" w:rsidP="008C2A77">
      <w:pPr>
        <w:bidi/>
        <w:jc w:val="both"/>
        <w:rPr>
          <w:rFonts w:cs="David" w:hint="cs"/>
          <w:rtl/>
        </w:rPr>
      </w:pPr>
      <w:r w:rsidRPr="008C2A77">
        <w:rPr>
          <w:rFonts w:cs="David" w:hint="cs"/>
          <w:u w:val="single"/>
          <w:rtl/>
        </w:rPr>
        <w:t>דוד רותם:</w:t>
      </w:r>
    </w:p>
    <w:p w14:paraId="7A6F732C" w14:textId="77777777" w:rsidR="008C2A77" w:rsidRPr="008C2A77" w:rsidRDefault="008C2A77" w:rsidP="008C2A77">
      <w:pPr>
        <w:bidi/>
        <w:jc w:val="both"/>
        <w:rPr>
          <w:rFonts w:cs="David" w:hint="cs"/>
          <w:rtl/>
        </w:rPr>
      </w:pPr>
    </w:p>
    <w:p w14:paraId="20A2517A" w14:textId="77777777" w:rsidR="008C2A77" w:rsidRPr="008C2A77" w:rsidRDefault="008C2A77" w:rsidP="008C2A77">
      <w:pPr>
        <w:bidi/>
        <w:jc w:val="both"/>
        <w:rPr>
          <w:rFonts w:cs="David" w:hint="cs"/>
          <w:rtl/>
        </w:rPr>
      </w:pPr>
      <w:r w:rsidRPr="008C2A77">
        <w:rPr>
          <w:rFonts w:cs="David" w:hint="cs"/>
          <w:rtl/>
        </w:rPr>
        <w:tab/>
        <w:t>זה ודאי.</w:t>
      </w:r>
    </w:p>
    <w:p w14:paraId="0E1C7DC8" w14:textId="77777777" w:rsidR="008C2A77" w:rsidRPr="008C2A77" w:rsidRDefault="008C2A77" w:rsidP="008C2A77">
      <w:pPr>
        <w:bidi/>
        <w:jc w:val="both"/>
        <w:rPr>
          <w:rFonts w:cs="David" w:hint="cs"/>
          <w:rtl/>
        </w:rPr>
      </w:pPr>
    </w:p>
    <w:p w14:paraId="76120791" w14:textId="77777777" w:rsidR="008C2A77" w:rsidRPr="008C2A77" w:rsidRDefault="008C2A77" w:rsidP="008C2A77">
      <w:pPr>
        <w:bidi/>
        <w:jc w:val="both"/>
        <w:rPr>
          <w:rFonts w:cs="David" w:hint="cs"/>
          <w:rtl/>
        </w:rPr>
      </w:pPr>
      <w:r w:rsidRPr="008C2A77">
        <w:rPr>
          <w:rFonts w:cs="David" w:hint="cs"/>
          <w:u w:val="single"/>
          <w:rtl/>
        </w:rPr>
        <w:t>סוזי נבות:</w:t>
      </w:r>
    </w:p>
    <w:p w14:paraId="2CB9426F" w14:textId="77777777" w:rsidR="008C2A77" w:rsidRPr="008C2A77" w:rsidRDefault="008C2A77" w:rsidP="008C2A77">
      <w:pPr>
        <w:bidi/>
        <w:jc w:val="both"/>
        <w:rPr>
          <w:rFonts w:cs="David" w:hint="cs"/>
          <w:rtl/>
        </w:rPr>
      </w:pPr>
    </w:p>
    <w:p w14:paraId="5A36606F" w14:textId="77777777" w:rsidR="008C2A77" w:rsidRPr="008C2A77" w:rsidRDefault="008C2A77" w:rsidP="008C2A77">
      <w:pPr>
        <w:bidi/>
        <w:jc w:val="both"/>
        <w:rPr>
          <w:rFonts w:cs="David" w:hint="cs"/>
          <w:rtl/>
        </w:rPr>
      </w:pPr>
      <w:r w:rsidRPr="008C2A77">
        <w:rPr>
          <w:rFonts w:cs="David" w:hint="cs"/>
          <w:rtl/>
        </w:rPr>
        <w:tab/>
        <w:t>אני חושבת שהמקרה שלך הוא דוגמה קלאסית לוועדת האתיקה. מטרת הוועדה לאורך כל הדרך הייתה לא לחסום ולא לפתור מקרה קונקרטי והפיכתו לכלל אלא בדיוק ההפך, לקבוע כללים אולי תוך תחושה של העלאת הרף אבל כללים שמותירים הרבה מאוד שיקול דעת לוועדת האתיקה לפתור את המקרים על פי שיקול דעתה.</w:t>
      </w:r>
    </w:p>
    <w:p w14:paraId="731E606E" w14:textId="77777777" w:rsidR="008C2A77" w:rsidRPr="008C2A77" w:rsidRDefault="008C2A77" w:rsidP="008C2A77">
      <w:pPr>
        <w:bidi/>
        <w:jc w:val="both"/>
        <w:rPr>
          <w:rFonts w:cs="David" w:hint="cs"/>
          <w:rtl/>
        </w:rPr>
      </w:pPr>
    </w:p>
    <w:p w14:paraId="6F66618E" w14:textId="77777777" w:rsidR="008C2A77" w:rsidRPr="008C2A77" w:rsidRDefault="008C2A77" w:rsidP="008C2A77">
      <w:pPr>
        <w:bidi/>
        <w:jc w:val="both"/>
        <w:rPr>
          <w:rFonts w:cs="David"/>
        </w:rPr>
      </w:pPr>
      <w:r w:rsidRPr="008C2A77">
        <w:rPr>
          <w:rFonts w:cs="David" w:hint="cs"/>
          <w:u w:val="single"/>
          <w:rtl/>
        </w:rPr>
        <w:t>אייל ינון:</w:t>
      </w:r>
    </w:p>
    <w:p w14:paraId="45B97FB1" w14:textId="77777777" w:rsidR="008C2A77" w:rsidRPr="008C2A77" w:rsidRDefault="008C2A77" w:rsidP="008C2A77">
      <w:pPr>
        <w:bidi/>
        <w:jc w:val="both"/>
        <w:rPr>
          <w:rFonts w:cs="David" w:hint="cs"/>
          <w:rtl/>
        </w:rPr>
      </w:pPr>
    </w:p>
    <w:p w14:paraId="786493EC" w14:textId="77777777" w:rsidR="008C2A77" w:rsidRPr="008C2A77" w:rsidRDefault="008C2A77" w:rsidP="008C2A77">
      <w:pPr>
        <w:bidi/>
        <w:jc w:val="both"/>
        <w:rPr>
          <w:rFonts w:cs="David" w:hint="cs"/>
          <w:rtl/>
        </w:rPr>
      </w:pPr>
      <w:r w:rsidRPr="008C2A77">
        <w:rPr>
          <w:rFonts w:cs="David" w:hint="cs"/>
          <w:rtl/>
        </w:rPr>
        <w:tab/>
        <w:t xml:space="preserve">יש עניין אחר שרציתי להעלות. בפרק עיסוק נוסף, בעמוד 17, בעיסוק המותר בסעיף 35 </w:t>
      </w:r>
      <w:r w:rsidRPr="008C2A77">
        <w:rPr>
          <w:rFonts w:cs="David"/>
          <w:rtl/>
        </w:rPr>
        <w:t>–</w:t>
      </w:r>
      <w:r w:rsidRPr="008C2A77">
        <w:rPr>
          <w:rFonts w:cs="David" w:hint="cs"/>
          <w:rtl/>
        </w:rPr>
        <w:t xml:space="preserve"> על אף האיסור לעסוק בעיסוק נוסף, מותר לחבר כנסת </w:t>
      </w:r>
      <w:r w:rsidRPr="008C2A77">
        <w:rPr>
          <w:rFonts w:cs="David"/>
          <w:rtl/>
        </w:rPr>
        <w:t>–</w:t>
      </w:r>
      <w:r w:rsidRPr="008C2A77">
        <w:rPr>
          <w:rFonts w:cs="David" w:hint="cs"/>
          <w:rtl/>
        </w:rPr>
        <w:t xml:space="preserve"> ואז, בעמוד הבא, בסעיף (5) </w:t>
      </w:r>
      <w:r w:rsidRPr="008C2A77">
        <w:rPr>
          <w:rFonts w:cs="David"/>
          <w:rtl/>
        </w:rPr>
        <w:t>–</w:t>
      </w:r>
      <w:r w:rsidRPr="008C2A77">
        <w:rPr>
          <w:rFonts w:cs="David" w:hint="cs"/>
          <w:rtl/>
        </w:rPr>
        <w:t xml:space="preserve"> להיות חבר בקיבוץ, מושב שיתופי או כל אגודה שיתופית להתיישבות.</w:t>
      </w:r>
    </w:p>
    <w:p w14:paraId="458BB0C8" w14:textId="77777777" w:rsidR="008C2A77" w:rsidRPr="008C2A77" w:rsidRDefault="008C2A77" w:rsidP="008C2A77">
      <w:pPr>
        <w:bidi/>
        <w:jc w:val="both"/>
        <w:rPr>
          <w:rFonts w:cs="David" w:hint="cs"/>
          <w:rtl/>
        </w:rPr>
      </w:pPr>
    </w:p>
    <w:p w14:paraId="1B09BFCD" w14:textId="77777777" w:rsidR="008C2A77" w:rsidRPr="008C2A77" w:rsidRDefault="008C2A77" w:rsidP="008C2A77">
      <w:pPr>
        <w:bidi/>
        <w:jc w:val="both"/>
        <w:rPr>
          <w:rFonts w:cs="David" w:hint="cs"/>
          <w:rtl/>
        </w:rPr>
      </w:pPr>
      <w:r w:rsidRPr="008C2A77">
        <w:rPr>
          <w:rFonts w:cs="David" w:hint="cs"/>
          <w:rtl/>
        </w:rPr>
        <w:tab/>
        <w:t>יש באמת צורך בעניין הזה? זה ברור שלאדם מותר להיות חבר קיבוץ. זה קשור לעיסוק נוסף, שמותר לו לשטוף כלים בקיבוץ? אלא אם כן הכוונה כאן לעניינים אחרים שאז זה יכול להיות בעייתי, שזה קשור לנושאים אחרים ואולי זה סותר החלטות אחרות שיש כאן, שאסור לכהן בתפקיד נבחר או ניהולי גם ללא תמורה וצריך אישור של ועדת האתיקה.</w:t>
      </w:r>
    </w:p>
    <w:p w14:paraId="600FD876" w14:textId="77777777" w:rsidR="008C2A77" w:rsidRPr="008C2A77" w:rsidRDefault="008C2A77" w:rsidP="008C2A77">
      <w:pPr>
        <w:bidi/>
        <w:jc w:val="both"/>
        <w:rPr>
          <w:rFonts w:cs="David" w:hint="cs"/>
          <w:rtl/>
        </w:rPr>
      </w:pPr>
    </w:p>
    <w:p w14:paraId="5AF0218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942F8C8" w14:textId="77777777" w:rsidR="008C2A77" w:rsidRPr="008C2A77" w:rsidRDefault="008C2A77" w:rsidP="008C2A77">
      <w:pPr>
        <w:bidi/>
        <w:jc w:val="both"/>
        <w:rPr>
          <w:rFonts w:cs="David" w:hint="cs"/>
          <w:rtl/>
        </w:rPr>
      </w:pPr>
    </w:p>
    <w:p w14:paraId="294EE819" w14:textId="77777777" w:rsidR="008C2A77" w:rsidRPr="008C2A77" w:rsidRDefault="008C2A77" w:rsidP="008C2A77">
      <w:pPr>
        <w:bidi/>
        <w:jc w:val="both"/>
        <w:rPr>
          <w:rFonts w:cs="David" w:hint="cs"/>
          <w:rtl/>
        </w:rPr>
      </w:pPr>
      <w:r w:rsidRPr="008C2A77">
        <w:rPr>
          <w:rFonts w:cs="David" w:hint="cs"/>
          <w:rtl/>
        </w:rPr>
        <w:tab/>
        <w:t xml:space="preserve">יכולה להתעורר שאלה של חבר קיבוץ שנבחר למזכירות הקיבוץ שהיא לא גוף ניהולי. הוא לא נבחר להנהלת המשק. </w:t>
      </w:r>
    </w:p>
    <w:p w14:paraId="532ADFF2" w14:textId="77777777" w:rsidR="008C2A77" w:rsidRPr="008C2A77" w:rsidRDefault="008C2A77" w:rsidP="008C2A77">
      <w:pPr>
        <w:bidi/>
        <w:jc w:val="both"/>
        <w:rPr>
          <w:rFonts w:cs="David" w:hint="cs"/>
          <w:rtl/>
        </w:rPr>
      </w:pPr>
    </w:p>
    <w:p w14:paraId="2EDE3117" w14:textId="77777777" w:rsidR="008C2A77" w:rsidRPr="008C2A77" w:rsidRDefault="008C2A77" w:rsidP="008C2A77">
      <w:pPr>
        <w:bidi/>
        <w:jc w:val="both"/>
        <w:rPr>
          <w:rFonts w:cs="David" w:hint="cs"/>
          <w:rtl/>
        </w:rPr>
      </w:pPr>
      <w:r w:rsidRPr="008C2A77">
        <w:rPr>
          <w:rFonts w:cs="David" w:hint="cs"/>
          <w:u w:val="single"/>
          <w:rtl/>
        </w:rPr>
        <w:t>דוד רותם:</w:t>
      </w:r>
    </w:p>
    <w:p w14:paraId="1D0E0198" w14:textId="77777777" w:rsidR="008C2A77" w:rsidRPr="008C2A77" w:rsidRDefault="008C2A77" w:rsidP="008C2A77">
      <w:pPr>
        <w:bidi/>
        <w:jc w:val="both"/>
        <w:rPr>
          <w:rFonts w:cs="David" w:hint="cs"/>
          <w:rtl/>
        </w:rPr>
      </w:pPr>
    </w:p>
    <w:p w14:paraId="3D5FED93" w14:textId="77777777" w:rsidR="008C2A77" w:rsidRPr="008C2A77" w:rsidRDefault="008C2A77" w:rsidP="008C2A77">
      <w:pPr>
        <w:bidi/>
        <w:jc w:val="both"/>
        <w:rPr>
          <w:rFonts w:cs="David" w:hint="cs"/>
          <w:rtl/>
        </w:rPr>
      </w:pPr>
      <w:r w:rsidRPr="008C2A77">
        <w:rPr>
          <w:rFonts w:cs="David" w:hint="cs"/>
          <w:rtl/>
        </w:rPr>
        <w:tab/>
        <w:t>חבר קיבוץ יכול להיות כל דבר. תפסיקו. באמת, יש גבול.</w:t>
      </w:r>
    </w:p>
    <w:p w14:paraId="2429F393" w14:textId="77777777" w:rsidR="008C2A77" w:rsidRPr="008C2A77" w:rsidRDefault="008C2A77" w:rsidP="008C2A77">
      <w:pPr>
        <w:bidi/>
        <w:jc w:val="both"/>
        <w:rPr>
          <w:rFonts w:cs="David" w:hint="cs"/>
          <w:rtl/>
        </w:rPr>
      </w:pPr>
    </w:p>
    <w:p w14:paraId="787219B4" w14:textId="77777777" w:rsidR="008C2A77" w:rsidRPr="008C2A77" w:rsidRDefault="008C2A77" w:rsidP="008C2A77">
      <w:pPr>
        <w:bidi/>
        <w:jc w:val="both"/>
        <w:rPr>
          <w:rFonts w:cs="David" w:hint="cs"/>
          <w:rtl/>
        </w:rPr>
      </w:pPr>
      <w:r w:rsidRPr="008C2A77">
        <w:rPr>
          <w:rFonts w:cs="David" w:hint="cs"/>
          <w:u w:val="single"/>
          <w:rtl/>
        </w:rPr>
        <w:t>אייל ינון:</w:t>
      </w:r>
    </w:p>
    <w:p w14:paraId="4C50FD49" w14:textId="77777777" w:rsidR="008C2A77" w:rsidRPr="008C2A77" w:rsidRDefault="008C2A77" w:rsidP="008C2A77">
      <w:pPr>
        <w:bidi/>
        <w:jc w:val="both"/>
        <w:rPr>
          <w:rFonts w:cs="David" w:hint="cs"/>
          <w:rtl/>
        </w:rPr>
      </w:pPr>
    </w:p>
    <w:p w14:paraId="5A11ACC3" w14:textId="77777777" w:rsidR="008C2A77" w:rsidRPr="008C2A77" w:rsidRDefault="008C2A77" w:rsidP="008C2A77">
      <w:pPr>
        <w:bidi/>
        <w:jc w:val="both"/>
        <w:rPr>
          <w:rFonts w:cs="David" w:hint="cs"/>
          <w:rtl/>
        </w:rPr>
      </w:pPr>
      <w:r w:rsidRPr="008C2A77">
        <w:rPr>
          <w:rFonts w:cs="David" w:hint="cs"/>
          <w:rtl/>
        </w:rPr>
        <w:tab/>
        <w:t>הוא לא יכול להיות כל דבר. למה אתה מתכוון?</w:t>
      </w:r>
    </w:p>
    <w:p w14:paraId="731DAD79" w14:textId="77777777" w:rsidR="008C2A77" w:rsidRPr="008C2A77" w:rsidRDefault="008C2A77" w:rsidP="008C2A77">
      <w:pPr>
        <w:bidi/>
        <w:jc w:val="both"/>
        <w:rPr>
          <w:rFonts w:cs="David" w:hint="cs"/>
          <w:rtl/>
        </w:rPr>
      </w:pPr>
    </w:p>
    <w:p w14:paraId="5494E5BB" w14:textId="77777777" w:rsidR="008C2A77" w:rsidRPr="008C2A77" w:rsidRDefault="008C2A77" w:rsidP="008C2A77">
      <w:pPr>
        <w:bidi/>
        <w:jc w:val="both"/>
        <w:rPr>
          <w:rFonts w:cs="David" w:hint="cs"/>
          <w:rtl/>
        </w:rPr>
      </w:pPr>
      <w:r w:rsidRPr="008C2A77">
        <w:rPr>
          <w:rFonts w:cs="David" w:hint="cs"/>
          <w:u w:val="single"/>
          <w:rtl/>
        </w:rPr>
        <w:t>דוד רותם:</w:t>
      </w:r>
    </w:p>
    <w:p w14:paraId="6F3E0AA0" w14:textId="77777777" w:rsidR="008C2A77" w:rsidRPr="008C2A77" w:rsidRDefault="008C2A77" w:rsidP="008C2A77">
      <w:pPr>
        <w:bidi/>
        <w:jc w:val="both"/>
        <w:rPr>
          <w:rFonts w:cs="David" w:hint="cs"/>
          <w:rtl/>
        </w:rPr>
      </w:pPr>
    </w:p>
    <w:p w14:paraId="3A2A9835" w14:textId="77777777" w:rsidR="008C2A77" w:rsidRPr="008C2A77" w:rsidRDefault="008C2A77" w:rsidP="008C2A77">
      <w:pPr>
        <w:bidi/>
        <w:jc w:val="both"/>
        <w:rPr>
          <w:rFonts w:cs="David" w:hint="cs"/>
          <w:rtl/>
        </w:rPr>
      </w:pPr>
      <w:r w:rsidRPr="008C2A77">
        <w:rPr>
          <w:rFonts w:cs="David" w:hint="cs"/>
          <w:rtl/>
        </w:rPr>
        <w:tab/>
        <w:t>מה כבר התפקידים שחבר קיבוץ יכול לעשות?</w:t>
      </w:r>
    </w:p>
    <w:p w14:paraId="0F1DFB4E" w14:textId="77777777" w:rsidR="008C2A77" w:rsidRPr="008C2A77" w:rsidRDefault="008C2A77" w:rsidP="008C2A77">
      <w:pPr>
        <w:bidi/>
        <w:jc w:val="both"/>
        <w:rPr>
          <w:rFonts w:cs="David" w:hint="cs"/>
          <w:rtl/>
        </w:rPr>
      </w:pPr>
    </w:p>
    <w:p w14:paraId="0C3E8ED8" w14:textId="77777777" w:rsidR="008C2A77" w:rsidRPr="008C2A77" w:rsidRDefault="008C2A77" w:rsidP="008C2A77">
      <w:pPr>
        <w:bidi/>
        <w:jc w:val="both"/>
        <w:rPr>
          <w:rFonts w:cs="David" w:hint="cs"/>
          <w:rtl/>
        </w:rPr>
      </w:pPr>
      <w:r w:rsidRPr="008C2A77">
        <w:rPr>
          <w:rFonts w:cs="David" w:hint="cs"/>
          <w:u w:val="single"/>
          <w:rtl/>
        </w:rPr>
        <w:t>אייל ינון:</w:t>
      </w:r>
    </w:p>
    <w:p w14:paraId="56FAAE16" w14:textId="77777777" w:rsidR="008C2A77" w:rsidRPr="008C2A77" w:rsidRDefault="008C2A77" w:rsidP="008C2A77">
      <w:pPr>
        <w:bidi/>
        <w:jc w:val="both"/>
        <w:rPr>
          <w:rFonts w:cs="David" w:hint="cs"/>
          <w:rtl/>
        </w:rPr>
      </w:pPr>
    </w:p>
    <w:p w14:paraId="69F575FB" w14:textId="77777777" w:rsidR="008C2A77" w:rsidRPr="008C2A77" w:rsidRDefault="008C2A77" w:rsidP="008C2A77">
      <w:pPr>
        <w:bidi/>
        <w:jc w:val="both"/>
        <w:rPr>
          <w:rFonts w:cs="David" w:hint="cs"/>
          <w:rtl/>
        </w:rPr>
      </w:pPr>
      <w:r w:rsidRPr="008C2A77">
        <w:rPr>
          <w:rFonts w:cs="David" w:hint="cs"/>
          <w:rtl/>
        </w:rPr>
        <w:tab/>
        <w:t>מנהל המפעל של הקיבוץ.</w:t>
      </w:r>
    </w:p>
    <w:p w14:paraId="08BBFEEB" w14:textId="77777777" w:rsidR="008C2A77" w:rsidRPr="008C2A77" w:rsidRDefault="008C2A77" w:rsidP="008C2A77">
      <w:pPr>
        <w:bidi/>
        <w:jc w:val="both"/>
        <w:rPr>
          <w:rFonts w:cs="David" w:hint="cs"/>
          <w:rtl/>
        </w:rPr>
      </w:pPr>
    </w:p>
    <w:p w14:paraId="2F2F43F4" w14:textId="77777777" w:rsidR="008C2A77" w:rsidRPr="008C2A77" w:rsidRDefault="008C2A77" w:rsidP="008C2A77">
      <w:pPr>
        <w:bidi/>
        <w:jc w:val="both"/>
        <w:rPr>
          <w:rFonts w:cs="David" w:hint="cs"/>
          <w:rtl/>
        </w:rPr>
      </w:pPr>
      <w:r w:rsidRPr="008C2A77">
        <w:rPr>
          <w:rFonts w:cs="David" w:hint="cs"/>
          <w:u w:val="single"/>
          <w:rtl/>
        </w:rPr>
        <w:t>דוד רותם:</w:t>
      </w:r>
    </w:p>
    <w:p w14:paraId="434EC587" w14:textId="77777777" w:rsidR="008C2A77" w:rsidRPr="008C2A77" w:rsidRDefault="008C2A77" w:rsidP="008C2A77">
      <w:pPr>
        <w:bidi/>
        <w:jc w:val="both"/>
        <w:rPr>
          <w:rFonts w:cs="David" w:hint="cs"/>
          <w:rtl/>
        </w:rPr>
      </w:pPr>
    </w:p>
    <w:p w14:paraId="3FFC965F" w14:textId="77777777" w:rsidR="008C2A77" w:rsidRPr="008C2A77" w:rsidRDefault="008C2A77" w:rsidP="008C2A77">
      <w:pPr>
        <w:bidi/>
        <w:jc w:val="both"/>
        <w:rPr>
          <w:rFonts w:cs="David" w:hint="cs"/>
          <w:rtl/>
        </w:rPr>
      </w:pPr>
      <w:r w:rsidRPr="008C2A77">
        <w:rPr>
          <w:rFonts w:cs="David" w:hint="cs"/>
          <w:rtl/>
        </w:rPr>
        <w:tab/>
        <w:t>לא, אם הוא מנהל המפעל, הוא מנהל המפעל.</w:t>
      </w:r>
    </w:p>
    <w:p w14:paraId="58219B8B" w14:textId="77777777" w:rsidR="008C2A77" w:rsidRPr="008C2A77" w:rsidRDefault="008C2A77" w:rsidP="008C2A77">
      <w:pPr>
        <w:bidi/>
        <w:jc w:val="both"/>
        <w:rPr>
          <w:rFonts w:cs="David" w:hint="cs"/>
          <w:rtl/>
        </w:rPr>
      </w:pPr>
    </w:p>
    <w:p w14:paraId="1C5905F4" w14:textId="77777777" w:rsidR="008C2A77" w:rsidRPr="008C2A77" w:rsidRDefault="008C2A77" w:rsidP="008C2A77">
      <w:pPr>
        <w:bidi/>
        <w:jc w:val="both"/>
        <w:rPr>
          <w:rFonts w:cs="David" w:hint="cs"/>
          <w:rtl/>
        </w:rPr>
      </w:pPr>
      <w:r w:rsidRPr="008C2A77">
        <w:rPr>
          <w:rFonts w:cs="David" w:hint="cs"/>
          <w:u w:val="single"/>
          <w:rtl/>
        </w:rPr>
        <w:t>אייל ינון:</w:t>
      </w:r>
    </w:p>
    <w:p w14:paraId="1E462F0B" w14:textId="77777777" w:rsidR="008C2A77" w:rsidRPr="008C2A77" w:rsidRDefault="008C2A77" w:rsidP="008C2A77">
      <w:pPr>
        <w:bidi/>
        <w:jc w:val="both"/>
        <w:rPr>
          <w:rFonts w:cs="David" w:hint="cs"/>
          <w:rtl/>
        </w:rPr>
      </w:pPr>
    </w:p>
    <w:p w14:paraId="058784D4" w14:textId="77777777" w:rsidR="008C2A77" w:rsidRPr="008C2A77" w:rsidRDefault="008C2A77" w:rsidP="008C2A77">
      <w:pPr>
        <w:bidi/>
        <w:jc w:val="both"/>
        <w:rPr>
          <w:rFonts w:cs="David" w:hint="cs"/>
          <w:rtl/>
        </w:rPr>
      </w:pPr>
      <w:r w:rsidRPr="008C2A77">
        <w:rPr>
          <w:rFonts w:cs="David" w:hint="cs"/>
          <w:rtl/>
        </w:rPr>
        <w:tab/>
        <w:t>דירקטור במפעל שהוא מפעל כלכלי לכל דבר.</w:t>
      </w:r>
    </w:p>
    <w:p w14:paraId="3AFF6599" w14:textId="77777777" w:rsidR="008C2A77" w:rsidRPr="008C2A77" w:rsidRDefault="008C2A77" w:rsidP="008C2A77">
      <w:pPr>
        <w:bidi/>
        <w:jc w:val="both"/>
        <w:rPr>
          <w:rFonts w:cs="David" w:hint="cs"/>
          <w:rtl/>
        </w:rPr>
      </w:pPr>
    </w:p>
    <w:p w14:paraId="72E97B57" w14:textId="77777777" w:rsidR="008C2A77" w:rsidRPr="008C2A77" w:rsidRDefault="008C2A77" w:rsidP="008C2A77">
      <w:pPr>
        <w:bidi/>
        <w:jc w:val="both"/>
        <w:rPr>
          <w:rFonts w:cs="David" w:hint="cs"/>
          <w:rtl/>
        </w:rPr>
      </w:pPr>
      <w:r w:rsidRPr="008C2A77">
        <w:rPr>
          <w:rFonts w:cs="David" w:hint="cs"/>
          <w:u w:val="single"/>
          <w:rtl/>
        </w:rPr>
        <w:t>דוד רותם:</w:t>
      </w:r>
    </w:p>
    <w:p w14:paraId="022DB3DE" w14:textId="77777777" w:rsidR="008C2A77" w:rsidRPr="008C2A77" w:rsidRDefault="008C2A77" w:rsidP="008C2A77">
      <w:pPr>
        <w:bidi/>
        <w:jc w:val="both"/>
        <w:rPr>
          <w:rFonts w:cs="David" w:hint="cs"/>
          <w:rtl/>
        </w:rPr>
      </w:pPr>
    </w:p>
    <w:p w14:paraId="2E59F77C" w14:textId="77777777" w:rsidR="008C2A77" w:rsidRPr="008C2A77" w:rsidRDefault="008C2A77" w:rsidP="008C2A77">
      <w:pPr>
        <w:bidi/>
        <w:jc w:val="both"/>
        <w:rPr>
          <w:rFonts w:cs="David" w:hint="cs"/>
          <w:rtl/>
        </w:rPr>
      </w:pPr>
      <w:r w:rsidRPr="008C2A77">
        <w:rPr>
          <w:rFonts w:cs="David" w:hint="cs"/>
          <w:rtl/>
        </w:rPr>
        <w:tab/>
        <w:t>דירקטור במפעל בתור חבר קיבוץ, לדעתי הוא יכול להיות.</w:t>
      </w:r>
    </w:p>
    <w:p w14:paraId="4C780D7D" w14:textId="77777777" w:rsidR="008C2A77" w:rsidRPr="008C2A77" w:rsidRDefault="008C2A77" w:rsidP="008C2A77">
      <w:pPr>
        <w:bidi/>
        <w:jc w:val="both"/>
        <w:rPr>
          <w:rFonts w:cs="David" w:hint="cs"/>
          <w:rtl/>
        </w:rPr>
      </w:pPr>
    </w:p>
    <w:p w14:paraId="34AA6328" w14:textId="77777777" w:rsidR="008C2A77" w:rsidRPr="008C2A77" w:rsidRDefault="008C2A77" w:rsidP="008C2A77">
      <w:pPr>
        <w:bidi/>
        <w:jc w:val="both"/>
        <w:rPr>
          <w:rFonts w:cs="David" w:hint="cs"/>
          <w:rtl/>
        </w:rPr>
      </w:pPr>
      <w:r w:rsidRPr="008C2A77">
        <w:rPr>
          <w:rFonts w:cs="David" w:hint="cs"/>
          <w:u w:val="single"/>
          <w:rtl/>
        </w:rPr>
        <w:t>סוזי נבות:</w:t>
      </w:r>
    </w:p>
    <w:p w14:paraId="07AABAD8" w14:textId="77777777" w:rsidR="008C2A77" w:rsidRPr="008C2A77" w:rsidRDefault="008C2A77" w:rsidP="008C2A77">
      <w:pPr>
        <w:bidi/>
        <w:jc w:val="both"/>
        <w:rPr>
          <w:rFonts w:cs="David" w:hint="cs"/>
          <w:rtl/>
        </w:rPr>
      </w:pPr>
    </w:p>
    <w:p w14:paraId="3BCEA49F" w14:textId="77777777" w:rsidR="008C2A77" w:rsidRPr="008C2A77" w:rsidRDefault="008C2A77" w:rsidP="008C2A77">
      <w:pPr>
        <w:bidi/>
        <w:jc w:val="both"/>
        <w:rPr>
          <w:rFonts w:cs="David" w:hint="cs"/>
          <w:rtl/>
        </w:rPr>
      </w:pPr>
      <w:r w:rsidRPr="008C2A77">
        <w:rPr>
          <w:rFonts w:cs="David" w:hint="cs"/>
          <w:rtl/>
        </w:rPr>
        <w:tab/>
        <w:t>במקום לעשות תורנות במטבח, הוא מנהל את בית ההארחה של הקיבוץ. הרעיון הוא שלחבר קיבוץ יש פוטנציאל מאוד רחב לפעילות.</w:t>
      </w:r>
    </w:p>
    <w:p w14:paraId="018E2B6D" w14:textId="77777777" w:rsidR="008C2A77" w:rsidRPr="008C2A77" w:rsidRDefault="008C2A77" w:rsidP="008C2A77">
      <w:pPr>
        <w:bidi/>
        <w:jc w:val="both"/>
        <w:rPr>
          <w:rFonts w:cs="David" w:hint="cs"/>
          <w:rtl/>
        </w:rPr>
      </w:pPr>
    </w:p>
    <w:p w14:paraId="4624A8E6" w14:textId="77777777" w:rsidR="008C2A77" w:rsidRPr="008C2A77" w:rsidRDefault="008C2A77" w:rsidP="008C2A77">
      <w:pPr>
        <w:bidi/>
        <w:jc w:val="both"/>
        <w:rPr>
          <w:rFonts w:cs="David" w:hint="cs"/>
          <w:rtl/>
        </w:rPr>
      </w:pPr>
      <w:r w:rsidRPr="008C2A77">
        <w:rPr>
          <w:rFonts w:cs="David" w:hint="cs"/>
          <w:u w:val="single"/>
          <w:rtl/>
        </w:rPr>
        <w:t>דוד רותם:</w:t>
      </w:r>
    </w:p>
    <w:p w14:paraId="07705128" w14:textId="77777777" w:rsidR="008C2A77" w:rsidRPr="008C2A77" w:rsidRDefault="008C2A77" w:rsidP="008C2A77">
      <w:pPr>
        <w:bidi/>
        <w:jc w:val="both"/>
        <w:rPr>
          <w:rFonts w:cs="David" w:hint="cs"/>
          <w:rtl/>
        </w:rPr>
      </w:pPr>
    </w:p>
    <w:p w14:paraId="7AE6230D" w14:textId="77777777" w:rsidR="008C2A77" w:rsidRPr="008C2A77" w:rsidRDefault="008C2A77" w:rsidP="008C2A77">
      <w:pPr>
        <w:bidi/>
        <w:jc w:val="both"/>
        <w:rPr>
          <w:rFonts w:cs="David" w:hint="cs"/>
          <w:rtl/>
        </w:rPr>
      </w:pPr>
      <w:r w:rsidRPr="008C2A77">
        <w:rPr>
          <w:rFonts w:cs="David" w:hint="cs"/>
          <w:rtl/>
        </w:rPr>
        <w:tab/>
        <w:t>ג'ומס מנהל את בית ההארחה של הקיבוץ יומיים בשבוע, ביום חמישי ושישי כשהוא נמצא בבית. איזה ניגוד עניינים יש לו עם תפקידו כחבר כנסת? מה אתם רוצים? תגידו לי איזה ניגוד עניינים קיים.</w:t>
      </w:r>
    </w:p>
    <w:p w14:paraId="69DB9A6A" w14:textId="77777777" w:rsidR="008C2A77" w:rsidRPr="008C2A77" w:rsidRDefault="008C2A77" w:rsidP="008C2A77">
      <w:pPr>
        <w:bidi/>
        <w:jc w:val="both"/>
        <w:rPr>
          <w:rFonts w:cs="David" w:hint="cs"/>
          <w:rtl/>
        </w:rPr>
      </w:pPr>
    </w:p>
    <w:p w14:paraId="28BFB58B" w14:textId="77777777" w:rsidR="008C2A77" w:rsidRPr="008C2A77" w:rsidRDefault="008C2A77" w:rsidP="008C2A77">
      <w:pPr>
        <w:bidi/>
        <w:jc w:val="both"/>
        <w:rPr>
          <w:rFonts w:cs="David" w:hint="cs"/>
          <w:rtl/>
        </w:rPr>
      </w:pPr>
      <w:r w:rsidRPr="008C2A77">
        <w:rPr>
          <w:rFonts w:cs="David" w:hint="cs"/>
          <w:u w:val="single"/>
          <w:rtl/>
        </w:rPr>
        <w:t>אייל ינון:</w:t>
      </w:r>
    </w:p>
    <w:p w14:paraId="5DA45196" w14:textId="77777777" w:rsidR="008C2A77" w:rsidRPr="008C2A77" w:rsidRDefault="008C2A77" w:rsidP="008C2A77">
      <w:pPr>
        <w:bidi/>
        <w:jc w:val="both"/>
        <w:rPr>
          <w:rFonts w:cs="David" w:hint="cs"/>
          <w:rtl/>
        </w:rPr>
      </w:pPr>
    </w:p>
    <w:p w14:paraId="03DADB43" w14:textId="77777777" w:rsidR="008C2A77" w:rsidRPr="008C2A77" w:rsidRDefault="008C2A77" w:rsidP="008C2A77">
      <w:pPr>
        <w:bidi/>
        <w:jc w:val="both"/>
        <w:rPr>
          <w:rFonts w:cs="David" w:hint="cs"/>
          <w:rtl/>
        </w:rPr>
      </w:pPr>
      <w:r w:rsidRPr="008C2A77">
        <w:rPr>
          <w:rFonts w:cs="David" w:hint="cs"/>
          <w:rtl/>
        </w:rPr>
        <w:tab/>
        <w:t>למה לך לא נותנים לנהל את בית ההארחה?</w:t>
      </w:r>
    </w:p>
    <w:p w14:paraId="7E1A3ECD" w14:textId="77777777" w:rsidR="008C2A77" w:rsidRPr="008C2A77" w:rsidRDefault="008C2A77" w:rsidP="008C2A77">
      <w:pPr>
        <w:bidi/>
        <w:jc w:val="both"/>
        <w:rPr>
          <w:rFonts w:cs="David" w:hint="cs"/>
          <w:rtl/>
        </w:rPr>
      </w:pPr>
    </w:p>
    <w:p w14:paraId="4FE837C8" w14:textId="77777777" w:rsidR="008C2A77" w:rsidRPr="008C2A77" w:rsidRDefault="008C2A77" w:rsidP="008C2A77">
      <w:pPr>
        <w:bidi/>
        <w:jc w:val="both"/>
        <w:rPr>
          <w:rFonts w:cs="David" w:hint="cs"/>
          <w:rtl/>
        </w:rPr>
      </w:pPr>
      <w:r w:rsidRPr="008C2A77">
        <w:rPr>
          <w:rFonts w:cs="David" w:hint="cs"/>
          <w:u w:val="single"/>
          <w:rtl/>
        </w:rPr>
        <w:t>דוד רותם:</w:t>
      </w:r>
    </w:p>
    <w:p w14:paraId="1AB0D07F" w14:textId="77777777" w:rsidR="008C2A77" w:rsidRPr="008C2A77" w:rsidRDefault="008C2A77" w:rsidP="008C2A77">
      <w:pPr>
        <w:bidi/>
        <w:jc w:val="both"/>
        <w:rPr>
          <w:rFonts w:cs="David" w:hint="cs"/>
          <w:rtl/>
        </w:rPr>
      </w:pPr>
    </w:p>
    <w:p w14:paraId="0C3B4DA4" w14:textId="77777777" w:rsidR="008C2A77" w:rsidRPr="008C2A77" w:rsidRDefault="008C2A77" w:rsidP="008C2A77">
      <w:pPr>
        <w:bidi/>
        <w:jc w:val="both"/>
        <w:rPr>
          <w:rFonts w:cs="David" w:hint="cs"/>
          <w:rtl/>
        </w:rPr>
      </w:pPr>
      <w:r w:rsidRPr="008C2A77">
        <w:rPr>
          <w:rFonts w:cs="David" w:hint="cs"/>
          <w:rtl/>
        </w:rPr>
        <w:tab/>
        <w:t>אני אסביר לך למה.</w:t>
      </w:r>
    </w:p>
    <w:p w14:paraId="5A1E3437" w14:textId="77777777" w:rsidR="008C2A77" w:rsidRPr="008C2A77" w:rsidRDefault="008C2A77" w:rsidP="008C2A77">
      <w:pPr>
        <w:bidi/>
        <w:jc w:val="both"/>
        <w:rPr>
          <w:rFonts w:cs="David" w:hint="cs"/>
          <w:rtl/>
        </w:rPr>
      </w:pPr>
    </w:p>
    <w:p w14:paraId="53C5FF3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DDBD324" w14:textId="77777777" w:rsidR="008C2A77" w:rsidRPr="008C2A77" w:rsidRDefault="008C2A77" w:rsidP="008C2A77">
      <w:pPr>
        <w:bidi/>
        <w:jc w:val="both"/>
        <w:rPr>
          <w:rFonts w:cs="David" w:hint="cs"/>
          <w:rtl/>
        </w:rPr>
      </w:pPr>
    </w:p>
    <w:p w14:paraId="253FEBD7" w14:textId="77777777" w:rsidR="008C2A77" w:rsidRPr="008C2A77" w:rsidRDefault="008C2A77" w:rsidP="008C2A77">
      <w:pPr>
        <w:bidi/>
        <w:jc w:val="both"/>
        <w:rPr>
          <w:rFonts w:cs="David" w:hint="cs"/>
          <w:rtl/>
        </w:rPr>
      </w:pPr>
      <w:r w:rsidRPr="008C2A77">
        <w:rPr>
          <w:rFonts w:cs="David" w:hint="cs"/>
          <w:rtl/>
        </w:rPr>
        <w:tab/>
        <w:t>בואו לא ננסה לסבך את העניינים. לפי דעתי השאלה לא יכולה להיות בתפקיד ניהולי. היא גם לא מעשית. אני לא רוצה לנחש כמה חברי קיבוץ יהיו בכנסת הבאה, אבל היא לא מעשית.</w:t>
      </w:r>
    </w:p>
    <w:p w14:paraId="20474FFA" w14:textId="77777777" w:rsidR="008C2A77" w:rsidRPr="008C2A77" w:rsidRDefault="008C2A77" w:rsidP="008C2A77">
      <w:pPr>
        <w:bidi/>
        <w:jc w:val="both"/>
        <w:rPr>
          <w:rFonts w:cs="David" w:hint="cs"/>
          <w:rtl/>
        </w:rPr>
      </w:pPr>
    </w:p>
    <w:p w14:paraId="6AD3FE7D" w14:textId="77777777" w:rsidR="008C2A77" w:rsidRPr="008C2A77" w:rsidRDefault="008C2A77" w:rsidP="008C2A77">
      <w:pPr>
        <w:bidi/>
        <w:jc w:val="both"/>
        <w:rPr>
          <w:rFonts w:cs="David" w:hint="cs"/>
          <w:rtl/>
        </w:rPr>
      </w:pPr>
      <w:r w:rsidRPr="008C2A77">
        <w:rPr>
          <w:rFonts w:cs="David" w:hint="cs"/>
          <w:u w:val="single"/>
          <w:rtl/>
        </w:rPr>
        <w:t>אייל ינון:</w:t>
      </w:r>
    </w:p>
    <w:p w14:paraId="61D6E4FD" w14:textId="77777777" w:rsidR="008C2A77" w:rsidRPr="008C2A77" w:rsidRDefault="008C2A77" w:rsidP="008C2A77">
      <w:pPr>
        <w:bidi/>
        <w:jc w:val="both"/>
        <w:rPr>
          <w:rFonts w:cs="David" w:hint="cs"/>
          <w:rtl/>
        </w:rPr>
      </w:pPr>
    </w:p>
    <w:p w14:paraId="0C1BA730" w14:textId="77777777" w:rsidR="008C2A77" w:rsidRPr="008C2A77" w:rsidRDefault="008C2A77" w:rsidP="008C2A77">
      <w:pPr>
        <w:bidi/>
        <w:jc w:val="both"/>
        <w:rPr>
          <w:rFonts w:cs="David" w:hint="cs"/>
          <w:rtl/>
        </w:rPr>
      </w:pPr>
      <w:r w:rsidRPr="008C2A77">
        <w:rPr>
          <w:rFonts w:cs="David" w:hint="cs"/>
          <w:rtl/>
        </w:rPr>
        <w:tab/>
        <w:t>אתה יכול לנחש כמה לא יהיו.</w:t>
      </w:r>
    </w:p>
    <w:p w14:paraId="1BE997C9" w14:textId="77777777" w:rsidR="008C2A77" w:rsidRPr="008C2A77" w:rsidRDefault="008C2A77" w:rsidP="008C2A77">
      <w:pPr>
        <w:bidi/>
        <w:jc w:val="both"/>
        <w:rPr>
          <w:rFonts w:cs="David" w:hint="cs"/>
          <w:rtl/>
        </w:rPr>
      </w:pPr>
    </w:p>
    <w:p w14:paraId="6B70A81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BEDBC1E" w14:textId="77777777" w:rsidR="008C2A77" w:rsidRPr="008C2A77" w:rsidRDefault="008C2A77" w:rsidP="008C2A77">
      <w:pPr>
        <w:bidi/>
        <w:jc w:val="both"/>
        <w:rPr>
          <w:rFonts w:cs="David" w:hint="cs"/>
          <w:rtl/>
        </w:rPr>
      </w:pPr>
    </w:p>
    <w:p w14:paraId="4A56C09C" w14:textId="77777777" w:rsidR="008C2A77" w:rsidRPr="008C2A77" w:rsidRDefault="008C2A77" w:rsidP="008C2A77">
      <w:pPr>
        <w:bidi/>
        <w:jc w:val="both"/>
        <w:rPr>
          <w:rFonts w:cs="David" w:hint="cs"/>
          <w:rtl/>
        </w:rPr>
      </w:pPr>
      <w:r w:rsidRPr="008C2A77">
        <w:rPr>
          <w:rFonts w:cs="David" w:hint="cs"/>
          <w:rtl/>
        </w:rPr>
        <w:tab/>
        <w:t>למשל, חבר דירקטוריון, היה על זה דיון עם ועדת האתיקה, גם אתי וגם עם שי. אני לא רוצה להפוך להיות אישיו בדיון. ככל שאין בזה תמורה נוספת, וכמובן שכללי ניגוד העניינים חלים.</w:t>
      </w:r>
    </w:p>
    <w:p w14:paraId="7D280838" w14:textId="77777777" w:rsidR="008C2A77" w:rsidRPr="008C2A77" w:rsidRDefault="008C2A77" w:rsidP="008C2A77">
      <w:pPr>
        <w:bidi/>
        <w:jc w:val="both"/>
        <w:rPr>
          <w:rFonts w:cs="David" w:hint="cs"/>
          <w:rtl/>
        </w:rPr>
      </w:pPr>
    </w:p>
    <w:p w14:paraId="03D04D99" w14:textId="77777777" w:rsidR="008C2A77" w:rsidRPr="008C2A77" w:rsidRDefault="008C2A77" w:rsidP="008C2A77">
      <w:pPr>
        <w:bidi/>
        <w:jc w:val="both"/>
        <w:rPr>
          <w:rFonts w:cs="David" w:hint="cs"/>
          <w:rtl/>
        </w:rPr>
      </w:pPr>
      <w:r w:rsidRPr="008C2A77">
        <w:rPr>
          <w:rFonts w:cs="David" w:hint="cs"/>
          <w:u w:val="single"/>
          <w:rtl/>
        </w:rPr>
        <w:t>אייל ינון:</w:t>
      </w:r>
    </w:p>
    <w:p w14:paraId="693DA6CB" w14:textId="77777777" w:rsidR="008C2A77" w:rsidRPr="008C2A77" w:rsidRDefault="008C2A77" w:rsidP="008C2A77">
      <w:pPr>
        <w:bidi/>
        <w:jc w:val="both"/>
        <w:rPr>
          <w:rFonts w:cs="David" w:hint="cs"/>
          <w:rtl/>
        </w:rPr>
      </w:pPr>
    </w:p>
    <w:p w14:paraId="7D34AD22" w14:textId="77777777" w:rsidR="008C2A77" w:rsidRPr="008C2A77" w:rsidRDefault="008C2A77" w:rsidP="008C2A77">
      <w:pPr>
        <w:bidi/>
        <w:jc w:val="both"/>
        <w:rPr>
          <w:rFonts w:cs="David" w:hint="cs"/>
          <w:rtl/>
        </w:rPr>
      </w:pPr>
      <w:r w:rsidRPr="008C2A77">
        <w:rPr>
          <w:rFonts w:cs="David" w:hint="cs"/>
          <w:rtl/>
        </w:rPr>
        <w:tab/>
        <w:t>זה נכון לדעתך לאבחן בין חברי קיבוץ שהם דירקטורים לבין חבר כנסת רגיל שהוא דירקטור?</w:t>
      </w:r>
    </w:p>
    <w:p w14:paraId="68E2E710" w14:textId="77777777" w:rsidR="008C2A77" w:rsidRPr="008C2A77" w:rsidRDefault="008C2A77" w:rsidP="008C2A77">
      <w:pPr>
        <w:bidi/>
        <w:jc w:val="both"/>
        <w:rPr>
          <w:rFonts w:cs="David" w:hint="cs"/>
          <w:rtl/>
        </w:rPr>
      </w:pPr>
    </w:p>
    <w:p w14:paraId="63C7387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CCD028B" w14:textId="77777777" w:rsidR="008C2A77" w:rsidRPr="008C2A77" w:rsidRDefault="008C2A77" w:rsidP="008C2A77">
      <w:pPr>
        <w:bidi/>
        <w:jc w:val="both"/>
        <w:rPr>
          <w:rFonts w:cs="David" w:hint="cs"/>
          <w:rtl/>
        </w:rPr>
      </w:pPr>
    </w:p>
    <w:p w14:paraId="0FE770E1" w14:textId="77777777" w:rsidR="008C2A77" w:rsidRPr="008C2A77" w:rsidRDefault="008C2A77" w:rsidP="008C2A77">
      <w:pPr>
        <w:bidi/>
        <w:jc w:val="both"/>
        <w:rPr>
          <w:rFonts w:cs="David" w:hint="cs"/>
          <w:rtl/>
        </w:rPr>
      </w:pPr>
      <w:r w:rsidRPr="008C2A77">
        <w:rPr>
          <w:rFonts w:cs="David" w:hint="cs"/>
          <w:rtl/>
        </w:rPr>
        <w:tab/>
        <w:t xml:space="preserve">בחברה שהיא בבעלות הקיבוץ.  אני אומר לכם מה אמרתי בדיון. רובי נסע לאחיו ויש להם בית משותף בלוס אנג'לס כי עמדו למכור את הבית והם התלבטו ביניהם אם למכור את הבית או לא. זה בסדר או לא? אותו דבר אני במפעל שלי. פחות טוב, משום שאני לא מקבל שום תמורה. אתה יכול לומר שאם שניהם מכרו את הבית שלהם, הם ניהלו את העסק. הם מכרו את הבית ואולי הוא גם השתתף בפגישה עם הקונה. אני עשיתי את ההבחנה על תמורה. אם אני מקבל בגין זה תמורה יותר מהשכן שלי או מהשכנה שלי, אני חושב שחל כאן הכלל. אם לא, יש כאן איזו חיה קצת שונה. אני לא יודע כמה זמן היא תהיה שונה, אבל כרגע היא שונה. </w:t>
      </w:r>
    </w:p>
    <w:p w14:paraId="3CE22E3F" w14:textId="77777777" w:rsidR="008C2A77" w:rsidRPr="008C2A77" w:rsidRDefault="008C2A77" w:rsidP="008C2A77">
      <w:pPr>
        <w:bidi/>
        <w:jc w:val="both"/>
        <w:rPr>
          <w:rFonts w:cs="David" w:hint="cs"/>
          <w:rtl/>
        </w:rPr>
      </w:pPr>
    </w:p>
    <w:p w14:paraId="4C14FDCE" w14:textId="77777777" w:rsidR="008C2A77" w:rsidRPr="008C2A77" w:rsidRDefault="008C2A77" w:rsidP="008C2A77">
      <w:pPr>
        <w:bidi/>
        <w:jc w:val="both"/>
        <w:rPr>
          <w:rFonts w:cs="David" w:hint="cs"/>
          <w:rtl/>
        </w:rPr>
      </w:pPr>
      <w:r w:rsidRPr="008C2A77">
        <w:rPr>
          <w:rFonts w:cs="David" w:hint="cs"/>
          <w:u w:val="single"/>
          <w:rtl/>
        </w:rPr>
        <w:t>סוזי נבות:</w:t>
      </w:r>
    </w:p>
    <w:p w14:paraId="5C599649" w14:textId="77777777" w:rsidR="008C2A77" w:rsidRPr="008C2A77" w:rsidRDefault="008C2A77" w:rsidP="008C2A77">
      <w:pPr>
        <w:bidi/>
        <w:jc w:val="both"/>
        <w:rPr>
          <w:rFonts w:cs="David" w:hint="cs"/>
          <w:rtl/>
        </w:rPr>
      </w:pPr>
    </w:p>
    <w:p w14:paraId="73E74F2D" w14:textId="77777777" w:rsidR="008C2A77" w:rsidRPr="008C2A77" w:rsidRDefault="008C2A77" w:rsidP="008C2A77">
      <w:pPr>
        <w:bidi/>
        <w:jc w:val="both"/>
        <w:rPr>
          <w:rFonts w:cs="David" w:hint="cs"/>
          <w:rtl/>
        </w:rPr>
      </w:pPr>
      <w:r w:rsidRPr="008C2A77">
        <w:rPr>
          <w:rFonts w:cs="David" w:hint="cs"/>
          <w:rtl/>
        </w:rPr>
        <w:tab/>
        <w:t>אני חושבת שלוועדת זמיר היה חשוב לציין את זה משום שהועלתה כאן הטענה שבעצם חברי קיבוץ הם זן מיוחד ולכן הוועדה הבהירה שלא רואים בזה עיסוק נוסף, ובכל מקרה, כדי לפתור את הבעיה שעולה, צריך לזכור שממילא יש סייגים. זאת אומרת, אותו אדם אמנם יכול להיות חבר קיבוץ או מוסד שיתופי אבל הוא לא יוכל לעשות את זה אם יש חשש לניגוד עניינים, אם זה פוגע בכבוד הכנסת.</w:t>
      </w:r>
    </w:p>
    <w:p w14:paraId="0BD55754" w14:textId="77777777" w:rsidR="008C2A77" w:rsidRPr="008C2A77" w:rsidRDefault="008C2A77" w:rsidP="008C2A77">
      <w:pPr>
        <w:bidi/>
        <w:jc w:val="both"/>
        <w:rPr>
          <w:rFonts w:cs="David" w:hint="cs"/>
          <w:rtl/>
        </w:rPr>
      </w:pPr>
    </w:p>
    <w:p w14:paraId="1283ED3D" w14:textId="77777777" w:rsidR="008C2A77" w:rsidRPr="008C2A77" w:rsidRDefault="008C2A77" w:rsidP="008C2A77">
      <w:pPr>
        <w:bidi/>
        <w:jc w:val="both"/>
        <w:rPr>
          <w:rFonts w:cs="David" w:hint="cs"/>
          <w:rtl/>
        </w:rPr>
      </w:pPr>
      <w:r w:rsidRPr="008C2A77">
        <w:rPr>
          <w:rFonts w:cs="David" w:hint="cs"/>
          <w:u w:val="single"/>
          <w:rtl/>
        </w:rPr>
        <w:t>אייל ינון:</w:t>
      </w:r>
    </w:p>
    <w:p w14:paraId="6A30E7B8" w14:textId="77777777" w:rsidR="008C2A77" w:rsidRPr="008C2A77" w:rsidRDefault="008C2A77" w:rsidP="008C2A77">
      <w:pPr>
        <w:bidi/>
        <w:jc w:val="both"/>
        <w:rPr>
          <w:rFonts w:cs="David" w:hint="cs"/>
          <w:rtl/>
        </w:rPr>
      </w:pPr>
    </w:p>
    <w:p w14:paraId="71365E46" w14:textId="77777777" w:rsidR="008C2A77" w:rsidRPr="008C2A77" w:rsidRDefault="008C2A77" w:rsidP="008C2A77">
      <w:pPr>
        <w:bidi/>
        <w:jc w:val="both"/>
        <w:rPr>
          <w:rFonts w:cs="David" w:hint="cs"/>
          <w:rtl/>
        </w:rPr>
      </w:pPr>
      <w:r w:rsidRPr="008C2A77">
        <w:rPr>
          <w:rFonts w:cs="David" w:hint="cs"/>
          <w:rtl/>
        </w:rPr>
        <w:tab/>
        <w:t>לפי הכללים הקיימים הוא יצטרך לבוא לוועדת האתיקה כדי לקבל אישור להיות דירקטור? השאלה אם זה נכון לעשות את זה או להפריד בינם לבין האחרים.</w:t>
      </w:r>
    </w:p>
    <w:p w14:paraId="4DCB9ADD" w14:textId="77777777" w:rsidR="008C2A77" w:rsidRPr="008C2A77" w:rsidRDefault="008C2A77" w:rsidP="008C2A77">
      <w:pPr>
        <w:bidi/>
        <w:jc w:val="both"/>
        <w:rPr>
          <w:rFonts w:cs="David" w:hint="cs"/>
          <w:rtl/>
        </w:rPr>
      </w:pPr>
    </w:p>
    <w:p w14:paraId="1700FEC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C3BFB9B" w14:textId="77777777" w:rsidR="008C2A77" w:rsidRPr="008C2A77" w:rsidRDefault="008C2A77" w:rsidP="008C2A77">
      <w:pPr>
        <w:bidi/>
        <w:jc w:val="both"/>
        <w:rPr>
          <w:rFonts w:cs="David" w:hint="cs"/>
          <w:rtl/>
        </w:rPr>
      </w:pPr>
    </w:p>
    <w:p w14:paraId="443029D2" w14:textId="77777777" w:rsidR="008C2A77" w:rsidRPr="008C2A77" w:rsidRDefault="008C2A77" w:rsidP="008C2A77">
      <w:pPr>
        <w:bidi/>
        <w:jc w:val="both"/>
        <w:rPr>
          <w:rFonts w:cs="David" w:hint="cs"/>
          <w:rtl/>
        </w:rPr>
      </w:pPr>
      <w:r w:rsidRPr="008C2A77">
        <w:rPr>
          <w:rFonts w:cs="David" w:hint="cs"/>
          <w:rtl/>
        </w:rPr>
        <w:tab/>
        <w:t xml:space="preserve">אני בעד שהוא יצטרך לבקש. </w:t>
      </w:r>
    </w:p>
    <w:p w14:paraId="06C14631" w14:textId="77777777" w:rsidR="008C2A77" w:rsidRPr="008C2A77" w:rsidRDefault="008C2A77" w:rsidP="008C2A77">
      <w:pPr>
        <w:bidi/>
        <w:jc w:val="both"/>
        <w:rPr>
          <w:rFonts w:cs="David" w:hint="cs"/>
          <w:rtl/>
        </w:rPr>
      </w:pPr>
    </w:p>
    <w:p w14:paraId="3FAE84AA" w14:textId="77777777" w:rsidR="008C2A77" w:rsidRPr="008C2A77" w:rsidRDefault="008C2A77" w:rsidP="008C2A77">
      <w:pPr>
        <w:bidi/>
        <w:jc w:val="both"/>
        <w:rPr>
          <w:rFonts w:cs="David" w:hint="cs"/>
          <w:rtl/>
        </w:rPr>
      </w:pPr>
      <w:r w:rsidRPr="008C2A77">
        <w:rPr>
          <w:rFonts w:cs="David" w:hint="cs"/>
          <w:u w:val="single"/>
          <w:rtl/>
        </w:rPr>
        <w:t>אייל ינון:</w:t>
      </w:r>
    </w:p>
    <w:p w14:paraId="252456CF" w14:textId="77777777" w:rsidR="008C2A77" w:rsidRPr="008C2A77" w:rsidRDefault="008C2A77" w:rsidP="008C2A77">
      <w:pPr>
        <w:bidi/>
        <w:jc w:val="both"/>
        <w:rPr>
          <w:rFonts w:cs="David" w:hint="cs"/>
          <w:rtl/>
        </w:rPr>
      </w:pPr>
    </w:p>
    <w:p w14:paraId="7E230FFF" w14:textId="77777777" w:rsidR="008C2A77" w:rsidRPr="008C2A77" w:rsidRDefault="008C2A77" w:rsidP="008C2A77">
      <w:pPr>
        <w:bidi/>
        <w:jc w:val="both"/>
        <w:rPr>
          <w:rFonts w:cs="David" w:hint="cs"/>
          <w:rtl/>
        </w:rPr>
      </w:pPr>
      <w:r w:rsidRPr="008C2A77">
        <w:rPr>
          <w:rFonts w:cs="David" w:hint="cs"/>
          <w:rtl/>
        </w:rPr>
        <w:tab/>
        <w:t>כיום לא צריך.</w:t>
      </w:r>
    </w:p>
    <w:p w14:paraId="2229B0CF" w14:textId="77777777" w:rsidR="008C2A77" w:rsidRPr="008C2A77" w:rsidRDefault="008C2A77" w:rsidP="008C2A77">
      <w:pPr>
        <w:bidi/>
        <w:jc w:val="both"/>
        <w:rPr>
          <w:rFonts w:cs="David" w:hint="cs"/>
          <w:rtl/>
        </w:rPr>
      </w:pPr>
    </w:p>
    <w:p w14:paraId="3470C2C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4EC1983" w14:textId="77777777" w:rsidR="008C2A77" w:rsidRPr="008C2A77" w:rsidRDefault="008C2A77" w:rsidP="008C2A77">
      <w:pPr>
        <w:bidi/>
        <w:jc w:val="both"/>
        <w:rPr>
          <w:rFonts w:cs="David" w:hint="cs"/>
          <w:rtl/>
        </w:rPr>
      </w:pPr>
    </w:p>
    <w:p w14:paraId="509BA7A8" w14:textId="77777777" w:rsidR="008C2A77" w:rsidRPr="008C2A77" w:rsidRDefault="008C2A77" w:rsidP="008C2A77">
      <w:pPr>
        <w:bidi/>
        <w:jc w:val="both"/>
        <w:rPr>
          <w:rFonts w:cs="David" w:hint="cs"/>
          <w:rtl/>
        </w:rPr>
      </w:pPr>
      <w:r w:rsidRPr="008C2A77">
        <w:rPr>
          <w:rFonts w:cs="David" w:hint="cs"/>
          <w:rtl/>
        </w:rPr>
        <w:tab/>
        <w:t>היום כן צריך.</w:t>
      </w:r>
    </w:p>
    <w:p w14:paraId="7E7BB58A" w14:textId="77777777" w:rsidR="008C2A77" w:rsidRPr="008C2A77" w:rsidRDefault="008C2A77" w:rsidP="008C2A77">
      <w:pPr>
        <w:bidi/>
        <w:jc w:val="both"/>
        <w:rPr>
          <w:rFonts w:cs="David" w:hint="cs"/>
          <w:rtl/>
        </w:rPr>
      </w:pPr>
    </w:p>
    <w:p w14:paraId="6AF06358" w14:textId="77777777" w:rsidR="008C2A77" w:rsidRPr="008C2A77" w:rsidRDefault="008C2A77" w:rsidP="008C2A77">
      <w:pPr>
        <w:bidi/>
        <w:jc w:val="both"/>
        <w:rPr>
          <w:rFonts w:cs="David" w:hint="cs"/>
          <w:rtl/>
        </w:rPr>
      </w:pPr>
      <w:r w:rsidRPr="008C2A77">
        <w:rPr>
          <w:rFonts w:cs="David" w:hint="cs"/>
          <w:u w:val="single"/>
          <w:rtl/>
        </w:rPr>
        <w:t>ארבל אסטרחן:</w:t>
      </w:r>
    </w:p>
    <w:p w14:paraId="23201CAF" w14:textId="77777777" w:rsidR="008C2A77" w:rsidRPr="008C2A77" w:rsidRDefault="008C2A77" w:rsidP="008C2A77">
      <w:pPr>
        <w:bidi/>
        <w:jc w:val="both"/>
        <w:rPr>
          <w:rFonts w:cs="David" w:hint="cs"/>
          <w:rtl/>
        </w:rPr>
      </w:pPr>
    </w:p>
    <w:p w14:paraId="21F926D7" w14:textId="77777777" w:rsidR="008C2A77" w:rsidRPr="008C2A77" w:rsidRDefault="008C2A77" w:rsidP="008C2A77">
      <w:pPr>
        <w:bidi/>
        <w:jc w:val="both"/>
        <w:rPr>
          <w:rFonts w:cs="David" w:hint="cs"/>
          <w:rtl/>
        </w:rPr>
      </w:pPr>
      <w:r w:rsidRPr="008C2A77">
        <w:rPr>
          <w:rFonts w:cs="David" w:hint="cs"/>
          <w:rtl/>
        </w:rPr>
        <w:tab/>
        <w:t>אולי צריך לומר שיחול הסעיף שהוא לא יכהן בתפקיד נבחר או ניהולי אלא אם ועדת האתיקה אישרה.</w:t>
      </w:r>
    </w:p>
    <w:p w14:paraId="6E53C199" w14:textId="77777777" w:rsidR="008C2A77" w:rsidRPr="008C2A77" w:rsidRDefault="008C2A77" w:rsidP="008C2A77">
      <w:pPr>
        <w:bidi/>
        <w:jc w:val="both"/>
        <w:rPr>
          <w:rFonts w:cs="David" w:hint="cs"/>
          <w:rtl/>
        </w:rPr>
      </w:pPr>
    </w:p>
    <w:p w14:paraId="1E36ECF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C2D863D" w14:textId="77777777" w:rsidR="008C2A77" w:rsidRPr="008C2A77" w:rsidRDefault="008C2A77" w:rsidP="008C2A77">
      <w:pPr>
        <w:bidi/>
        <w:jc w:val="both"/>
        <w:rPr>
          <w:rFonts w:cs="David" w:hint="cs"/>
          <w:rtl/>
        </w:rPr>
      </w:pPr>
    </w:p>
    <w:p w14:paraId="3983A914" w14:textId="77777777" w:rsidR="008C2A77" w:rsidRPr="008C2A77" w:rsidRDefault="008C2A77" w:rsidP="008C2A77">
      <w:pPr>
        <w:bidi/>
        <w:jc w:val="both"/>
        <w:rPr>
          <w:rFonts w:cs="David" w:hint="cs"/>
          <w:rtl/>
        </w:rPr>
      </w:pPr>
      <w:r w:rsidRPr="008C2A77">
        <w:rPr>
          <w:rFonts w:cs="David" w:hint="cs"/>
          <w:rtl/>
        </w:rPr>
        <w:tab/>
        <w:t>אין לי בעיה. אגב, למיטב ידיעתי מדובר בשני אנשים ואחד מהם זה אני והשני הוא שי חרמש וזה נדון בוועדת האתיקה.</w:t>
      </w:r>
    </w:p>
    <w:p w14:paraId="0AFA32B8" w14:textId="77777777" w:rsidR="008C2A77" w:rsidRPr="008C2A77" w:rsidRDefault="008C2A77" w:rsidP="008C2A77">
      <w:pPr>
        <w:bidi/>
        <w:jc w:val="both"/>
        <w:rPr>
          <w:rFonts w:cs="David" w:hint="cs"/>
          <w:rtl/>
        </w:rPr>
      </w:pPr>
    </w:p>
    <w:p w14:paraId="3B787723" w14:textId="77777777" w:rsidR="008C2A77" w:rsidRPr="008C2A77" w:rsidRDefault="008C2A77" w:rsidP="008C2A77">
      <w:pPr>
        <w:bidi/>
        <w:jc w:val="both"/>
        <w:rPr>
          <w:rFonts w:cs="David" w:hint="cs"/>
          <w:rtl/>
        </w:rPr>
      </w:pPr>
      <w:r w:rsidRPr="008C2A77">
        <w:rPr>
          <w:rFonts w:cs="David" w:hint="cs"/>
          <w:u w:val="single"/>
          <w:rtl/>
        </w:rPr>
        <w:t>סוזי נבות:</w:t>
      </w:r>
    </w:p>
    <w:p w14:paraId="177F5FB2" w14:textId="77777777" w:rsidR="008C2A77" w:rsidRPr="008C2A77" w:rsidRDefault="008C2A77" w:rsidP="008C2A77">
      <w:pPr>
        <w:bidi/>
        <w:jc w:val="both"/>
        <w:rPr>
          <w:rFonts w:cs="David" w:hint="cs"/>
          <w:rtl/>
        </w:rPr>
      </w:pPr>
    </w:p>
    <w:p w14:paraId="0C86EB4F" w14:textId="77777777" w:rsidR="008C2A77" w:rsidRPr="008C2A77" w:rsidRDefault="008C2A77" w:rsidP="008C2A77">
      <w:pPr>
        <w:bidi/>
        <w:jc w:val="both"/>
        <w:rPr>
          <w:rFonts w:cs="David" w:hint="cs"/>
          <w:rtl/>
        </w:rPr>
      </w:pPr>
      <w:r w:rsidRPr="008C2A77">
        <w:rPr>
          <w:rFonts w:cs="David" w:hint="cs"/>
          <w:rtl/>
        </w:rPr>
        <w:tab/>
        <w:t>אני חושבת שבכל מקרה חל סעיף 37. סעיף 37 הוא מקרה פרטני של כל תפקידיו של חבר הכנסת ולכן לא צריך להוסיף הוראה לסעיף 35(5).</w:t>
      </w:r>
    </w:p>
    <w:p w14:paraId="2EFDFFA8" w14:textId="77777777" w:rsidR="008C2A77" w:rsidRPr="008C2A77" w:rsidRDefault="008C2A77" w:rsidP="008C2A77">
      <w:pPr>
        <w:bidi/>
        <w:jc w:val="both"/>
        <w:rPr>
          <w:rFonts w:cs="David" w:hint="cs"/>
          <w:rtl/>
        </w:rPr>
      </w:pPr>
    </w:p>
    <w:p w14:paraId="61458E3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46DF168" w14:textId="77777777" w:rsidR="008C2A77" w:rsidRPr="008C2A77" w:rsidRDefault="008C2A77" w:rsidP="008C2A77">
      <w:pPr>
        <w:bidi/>
        <w:jc w:val="both"/>
        <w:rPr>
          <w:rFonts w:cs="David" w:hint="cs"/>
          <w:rtl/>
        </w:rPr>
      </w:pPr>
    </w:p>
    <w:p w14:paraId="48D2EE4F" w14:textId="77777777" w:rsidR="008C2A77" w:rsidRPr="008C2A77" w:rsidRDefault="008C2A77" w:rsidP="008C2A77">
      <w:pPr>
        <w:bidi/>
        <w:jc w:val="both"/>
        <w:rPr>
          <w:rFonts w:cs="David" w:hint="cs"/>
          <w:rtl/>
        </w:rPr>
      </w:pPr>
      <w:r w:rsidRPr="008C2A77">
        <w:rPr>
          <w:rFonts w:cs="David" w:hint="cs"/>
          <w:rtl/>
        </w:rPr>
        <w:tab/>
        <w:t>תשקלו את זה, איך זה נראה מבחינת הניקיון של הטקסט. לי אין בעיה מהותית עם זה כי אני כל הזמן חושב שאישורים של ועדת האתיקה הם המסלול הנכון ולא חומה גבוהה מדיי או חומה נמוכה מדיי.</w:t>
      </w:r>
    </w:p>
    <w:p w14:paraId="5F0D2A22" w14:textId="77777777" w:rsidR="008C2A77" w:rsidRPr="008C2A77" w:rsidRDefault="008C2A77" w:rsidP="008C2A77">
      <w:pPr>
        <w:bidi/>
        <w:jc w:val="both"/>
        <w:rPr>
          <w:rFonts w:cs="David" w:hint="cs"/>
          <w:rtl/>
        </w:rPr>
      </w:pPr>
    </w:p>
    <w:p w14:paraId="1716479A" w14:textId="77777777" w:rsidR="008C2A77" w:rsidRPr="008C2A77" w:rsidRDefault="008C2A77" w:rsidP="008C2A77">
      <w:pPr>
        <w:bidi/>
        <w:jc w:val="both"/>
        <w:rPr>
          <w:rFonts w:cs="David" w:hint="cs"/>
          <w:rtl/>
        </w:rPr>
      </w:pPr>
      <w:r w:rsidRPr="008C2A77">
        <w:rPr>
          <w:rFonts w:cs="David" w:hint="cs"/>
          <w:rtl/>
        </w:rPr>
        <w:tab/>
        <w:t>מה עוד נשאר לנו?</w:t>
      </w:r>
    </w:p>
    <w:p w14:paraId="4CC58BFA" w14:textId="77777777" w:rsidR="008C2A77" w:rsidRPr="008C2A77" w:rsidRDefault="008C2A77" w:rsidP="008C2A77">
      <w:pPr>
        <w:bidi/>
        <w:jc w:val="both"/>
        <w:rPr>
          <w:rFonts w:cs="David" w:hint="cs"/>
          <w:rtl/>
        </w:rPr>
      </w:pPr>
    </w:p>
    <w:p w14:paraId="5197D607" w14:textId="77777777" w:rsidR="008C2A77" w:rsidRPr="008C2A77" w:rsidRDefault="008C2A77" w:rsidP="008C2A77">
      <w:pPr>
        <w:bidi/>
        <w:jc w:val="both"/>
        <w:rPr>
          <w:rFonts w:cs="David" w:hint="cs"/>
          <w:rtl/>
        </w:rPr>
      </w:pPr>
      <w:r w:rsidRPr="008C2A77">
        <w:rPr>
          <w:rFonts w:cs="David" w:hint="cs"/>
          <w:u w:val="single"/>
          <w:rtl/>
        </w:rPr>
        <w:t>ארבל אסטרחן:</w:t>
      </w:r>
    </w:p>
    <w:p w14:paraId="48FAAD13" w14:textId="77777777" w:rsidR="008C2A77" w:rsidRPr="008C2A77" w:rsidRDefault="008C2A77" w:rsidP="008C2A77">
      <w:pPr>
        <w:bidi/>
        <w:jc w:val="both"/>
        <w:rPr>
          <w:rFonts w:cs="David" w:hint="cs"/>
          <w:rtl/>
        </w:rPr>
      </w:pPr>
    </w:p>
    <w:p w14:paraId="53CE8645" w14:textId="77777777" w:rsidR="008C2A77" w:rsidRPr="008C2A77" w:rsidRDefault="008C2A77" w:rsidP="008C2A77">
      <w:pPr>
        <w:bidi/>
        <w:jc w:val="both"/>
        <w:rPr>
          <w:rFonts w:cs="David" w:hint="cs"/>
          <w:rtl/>
        </w:rPr>
      </w:pPr>
      <w:r w:rsidRPr="008C2A77">
        <w:rPr>
          <w:rFonts w:cs="David" w:hint="cs"/>
          <w:rtl/>
        </w:rPr>
        <w:tab/>
        <w:t>אנחנו חוזרים לפרק של הקובלנות בו התחלנו לדון. דיברנו עד סעיף 109 בעמוד 66. כזכור, הפרק הזה בדוח זמיר נקרא תלונות וקובלנות כי הוא כלל איזשהו שלב של הגשת תלונה  ואחר כך הגשת קובלנה. הוחלט כאן לשנות אותו ולדבר רק על קובלנות, כפי שקיים גם היום. נאמר שכל אדם יכול להגיש קובלנה לוועדת הקובלנות. כן קיבלנו את ההבחנה בין ועדת קובלנות לוועדת האתיקה. ועדת הקובלנות יכולה לדחות על הסף קובלנה.</w:t>
      </w:r>
    </w:p>
    <w:p w14:paraId="3501F323" w14:textId="77777777" w:rsidR="008C2A77" w:rsidRPr="008C2A77" w:rsidRDefault="008C2A77" w:rsidP="008C2A77">
      <w:pPr>
        <w:bidi/>
        <w:jc w:val="both"/>
        <w:rPr>
          <w:rFonts w:cs="David" w:hint="cs"/>
          <w:rtl/>
        </w:rPr>
      </w:pPr>
    </w:p>
    <w:p w14:paraId="26D95909" w14:textId="77777777" w:rsidR="008C2A77" w:rsidRPr="008C2A77" w:rsidRDefault="008C2A77" w:rsidP="008C2A77">
      <w:pPr>
        <w:bidi/>
        <w:jc w:val="both"/>
        <w:rPr>
          <w:rFonts w:cs="David" w:hint="cs"/>
          <w:rtl/>
        </w:rPr>
      </w:pPr>
      <w:r w:rsidRPr="008C2A77">
        <w:rPr>
          <w:rFonts w:cs="David" w:hint="cs"/>
          <w:rtl/>
        </w:rPr>
        <w:tab/>
        <w:t xml:space="preserve">בסעיף 108 אמרנו שהיא לא תדון בקובלנה בשישים הימים לפני הבחירות לכנסת או לפני פריימריס אלא אם היא מצאה נסיבות מיוחדות לקיים את הדיון. </w:t>
      </w:r>
    </w:p>
    <w:p w14:paraId="7B398781" w14:textId="77777777" w:rsidR="008C2A77" w:rsidRPr="008C2A77" w:rsidRDefault="008C2A77" w:rsidP="008C2A77">
      <w:pPr>
        <w:bidi/>
        <w:jc w:val="both"/>
        <w:rPr>
          <w:rFonts w:cs="David" w:hint="cs"/>
          <w:rtl/>
        </w:rPr>
      </w:pPr>
    </w:p>
    <w:p w14:paraId="69106CE0" w14:textId="77777777" w:rsidR="008C2A77" w:rsidRPr="008C2A77" w:rsidRDefault="008C2A77" w:rsidP="008C2A77">
      <w:pPr>
        <w:bidi/>
        <w:jc w:val="both"/>
        <w:rPr>
          <w:rFonts w:cs="David" w:hint="cs"/>
          <w:rtl/>
        </w:rPr>
      </w:pPr>
      <w:r w:rsidRPr="008C2A77">
        <w:rPr>
          <w:rFonts w:cs="David" w:hint="cs"/>
          <w:rtl/>
        </w:rPr>
        <w:tab/>
        <w:t>הסעיף האחרון עליו דיברנו אמר שאם הוגשה קובלנה נגד חבר כנסת והוא חדל לכהן בכנסת, היא תדון בעניין רק אם מצאה שיש בבירור הקובלנה עניין לציבור.</w:t>
      </w:r>
    </w:p>
    <w:p w14:paraId="362DC7E2" w14:textId="77777777" w:rsidR="008C2A77" w:rsidRPr="008C2A77" w:rsidRDefault="008C2A77" w:rsidP="008C2A77">
      <w:pPr>
        <w:bidi/>
        <w:jc w:val="both"/>
        <w:rPr>
          <w:rFonts w:cs="David" w:hint="cs"/>
          <w:rtl/>
        </w:rPr>
      </w:pPr>
    </w:p>
    <w:p w14:paraId="155A0245" w14:textId="77777777" w:rsidR="008C2A77" w:rsidRPr="008C2A77" w:rsidRDefault="008C2A77" w:rsidP="008C2A77">
      <w:pPr>
        <w:bidi/>
        <w:jc w:val="both"/>
        <w:rPr>
          <w:rFonts w:cs="David" w:hint="cs"/>
          <w:rtl/>
        </w:rPr>
      </w:pPr>
      <w:r w:rsidRPr="008C2A77">
        <w:rPr>
          <w:rFonts w:cs="David" w:hint="cs"/>
          <w:rtl/>
        </w:rPr>
        <w:tab/>
        <w:t>סעיף 110, בו לא דנו, מדבר על דרכי עבודתה של ועדת הקובלנות והוא אומר: ועדת הקובלנות תקבע את סדרי עבודתה ככל שלא נקבעו בכללים אלה.</w:t>
      </w:r>
    </w:p>
    <w:p w14:paraId="3915CA63" w14:textId="77777777" w:rsidR="008C2A77" w:rsidRPr="008C2A77" w:rsidRDefault="008C2A77" w:rsidP="008C2A77">
      <w:pPr>
        <w:bidi/>
        <w:jc w:val="both"/>
        <w:rPr>
          <w:rFonts w:cs="David" w:hint="cs"/>
          <w:rtl/>
        </w:rPr>
      </w:pPr>
    </w:p>
    <w:p w14:paraId="14021015" w14:textId="77777777" w:rsidR="008C2A77" w:rsidRPr="008C2A77" w:rsidRDefault="008C2A77" w:rsidP="008C2A77">
      <w:pPr>
        <w:bidi/>
        <w:jc w:val="both"/>
        <w:rPr>
          <w:rFonts w:cs="David" w:hint="cs"/>
          <w:rtl/>
        </w:rPr>
      </w:pPr>
      <w:r w:rsidRPr="008C2A77">
        <w:rPr>
          <w:rFonts w:cs="David" w:hint="cs"/>
          <w:u w:val="single"/>
          <w:rtl/>
        </w:rPr>
        <w:t>סוזי נבות:</w:t>
      </w:r>
    </w:p>
    <w:p w14:paraId="2E2FC07C" w14:textId="77777777" w:rsidR="008C2A77" w:rsidRPr="008C2A77" w:rsidRDefault="008C2A77" w:rsidP="008C2A77">
      <w:pPr>
        <w:bidi/>
        <w:jc w:val="both"/>
        <w:rPr>
          <w:rFonts w:cs="David" w:hint="cs"/>
          <w:rtl/>
        </w:rPr>
      </w:pPr>
    </w:p>
    <w:p w14:paraId="78F81A21" w14:textId="77777777" w:rsidR="008C2A77" w:rsidRPr="008C2A77" w:rsidRDefault="008C2A77" w:rsidP="008C2A77">
      <w:pPr>
        <w:bidi/>
        <w:jc w:val="both"/>
        <w:rPr>
          <w:rFonts w:cs="David" w:hint="cs"/>
          <w:rtl/>
        </w:rPr>
      </w:pPr>
      <w:r w:rsidRPr="008C2A77">
        <w:rPr>
          <w:rFonts w:cs="David" w:hint="cs"/>
          <w:rtl/>
        </w:rPr>
        <w:tab/>
        <w:t>חשוב לציין שיש הוראה דומה גם כיום.</w:t>
      </w:r>
    </w:p>
    <w:p w14:paraId="610F4FF5" w14:textId="77777777" w:rsidR="008C2A77" w:rsidRPr="008C2A77" w:rsidRDefault="008C2A77" w:rsidP="008C2A77">
      <w:pPr>
        <w:bidi/>
        <w:jc w:val="both"/>
        <w:rPr>
          <w:rFonts w:cs="David" w:hint="cs"/>
          <w:rtl/>
        </w:rPr>
      </w:pPr>
    </w:p>
    <w:p w14:paraId="237B6078" w14:textId="77777777" w:rsidR="008C2A77" w:rsidRPr="008C2A77" w:rsidRDefault="008C2A77" w:rsidP="008C2A77">
      <w:pPr>
        <w:bidi/>
        <w:jc w:val="both"/>
        <w:rPr>
          <w:rFonts w:cs="David" w:hint="cs"/>
          <w:rtl/>
        </w:rPr>
      </w:pPr>
      <w:r w:rsidRPr="008C2A77">
        <w:rPr>
          <w:rFonts w:cs="David" w:hint="cs"/>
          <w:u w:val="single"/>
          <w:rtl/>
        </w:rPr>
        <w:t>ארבל אסטרחן:</w:t>
      </w:r>
    </w:p>
    <w:p w14:paraId="4F3095BD" w14:textId="77777777" w:rsidR="008C2A77" w:rsidRPr="008C2A77" w:rsidRDefault="008C2A77" w:rsidP="008C2A77">
      <w:pPr>
        <w:bidi/>
        <w:jc w:val="both"/>
        <w:rPr>
          <w:rFonts w:cs="David" w:hint="cs"/>
          <w:rtl/>
        </w:rPr>
      </w:pPr>
    </w:p>
    <w:p w14:paraId="15ED4BB4" w14:textId="77777777" w:rsidR="008C2A77" w:rsidRPr="008C2A77" w:rsidRDefault="008C2A77" w:rsidP="008C2A77">
      <w:pPr>
        <w:bidi/>
        <w:jc w:val="both"/>
        <w:rPr>
          <w:rFonts w:cs="David" w:hint="cs"/>
          <w:rtl/>
        </w:rPr>
      </w:pPr>
      <w:r w:rsidRPr="008C2A77">
        <w:rPr>
          <w:rFonts w:cs="David" w:hint="cs"/>
          <w:rtl/>
        </w:rPr>
        <w:tab/>
        <w:t>כן. היום קובעים כללי האתיקה שוועדת האתיקה תקבע בעצמה את סדרי עבודתה, את נוהל הטיפול בקובלנות ואת נוהל דיוניה אבל פתאום אני לא כל כך בטוחה מה זה נהלים. נהלים של מי? ככל שלא נקבעו בכללים אלה, שאותם קובעת ועדת הכנסת. אני לא בטוחה שברור מה זה נהלים ומי קובע אותם.</w:t>
      </w:r>
    </w:p>
    <w:p w14:paraId="4B7DFC46" w14:textId="77777777" w:rsidR="008C2A77" w:rsidRPr="008C2A77" w:rsidRDefault="008C2A77" w:rsidP="008C2A77">
      <w:pPr>
        <w:bidi/>
        <w:jc w:val="both"/>
        <w:rPr>
          <w:rFonts w:cs="David" w:hint="cs"/>
          <w:rtl/>
        </w:rPr>
      </w:pPr>
    </w:p>
    <w:p w14:paraId="3B43F90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9B43A3C" w14:textId="77777777" w:rsidR="008C2A77" w:rsidRPr="008C2A77" w:rsidRDefault="008C2A77" w:rsidP="008C2A77">
      <w:pPr>
        <w:bidi/>
        <w:jc w:val="both"/>
        <w:rPr>
          <w:rFonts w:cs="David" w:hint="cs"/>
          <w:rtl/>
        </w:rPr>
      </w:pPr>
    </w:p>
    <w:p w14:paraId="522AE357" w14:textId="77777777" w:rsidR="008C2A77" w:rsidRPr="008C2A77" w:rsidRDefault="008C2A77" w:rsidP="008C2A77">
      <w:pPr>
        <w:bidi/>
        <w:jc w:val="both"/>
        <w:rPr>
          <w:rFonts w:cs="David" w:hint="cs"/>
          <w:rtl/>
        </w:rPr>
      </w:pPr>
      <w:r w:rsidRPr="008C2A77">
        <w:rPr>
          <w:rFonts w:cs="David" w:hint="cs"/>
          <w:rtl/>
        </w:rPr>
        <w:tab/>
        <w:t>נהלים של ועדת האתיקה.</w:t>
      </w:r>
    </w:p>
    <w:p w14:paraId="52606EC0" w14:textId="77777777" w:rsidR="008C2A77" w:rsidRPr="008C2A77" w:rsidRDefault="008C2A77" w:rsidP="008C2A77">
      <w:pPr>
        <w:bidi/>
        <w:jc w:val="both"/>
        <w:rPr>
          <w:rFonts w:cs="David" w:hint="cs"/>
          <w:rtl/>
        </w:rPr>
      </w:pPr>
    </w:p>
    <w:p w14:paraId="5885960A" w14:textId="77777777" w:rsidR="008C2A77" w:rsidRPr="008C2A77" w:rsidRDefault="008C2A77" w:rsidP="008C2A77">
      <w:pPr>
        <w:bidi/>
        <w:jc w:val="both"/>
        <w:rPr>
          <w:rFonts w:cs="David" w:hint="cs"/>
          <w:rtl/>
        </w:rPr>
      </w:pPr>
      <w:r w:rsidRPr="008C2A77">
        <w:rPr>
          <w:rFonts w:cs="David" w:hint="cs"/>
          <w:u w:val="single"/>
          <w:rtl/>
        </w:rPr>
        <w:t>ארבל אסטרחן:</w:t>
      </w:r>
    </w:p>
    <w:p w14:paraId="17D9D2C1" w14:textId="77777777" w:rsidR="008C2A77" w:rsidRPr="008C2A77" w:rsidRDefault="008C2A77" w:rsidP="008C2A77">
      <w:pPr>
        <w:bidi/>
        <w:jc w:val="both"/>
        <w:rPr>
          <w:rFonts w:cs="David" w:hint="cs"/>
          <w:rtl/>
        </w:rPr>
      </w:pPr>
    </w:p>
    <w:p w14:paraId="1A76F6C7" w14:textId="77777777" w:rsidR="008C2A77" w:rsidRPr="008C2A77" w:rsidRDefault="008C2A77" w:rsidP="008C2A77">
      <w:pPr>
        <w:bidi/>
        <w:jc w:val="both"/>
        <w:rPr>
          <w:rFonts w:cs="David" w:hint="cs"/>
          <w:rtl/>
        </w:rPr>
      </w:pPr>
      <w:r w:rsidRPr="008C2A77">
        <w:rPr>
          <w:rFonts w:cs="David" w:hint="cs"/>
          <w:rtl/>
        </w:rPr>
        <w:tab/>
        <w:t>היא קובעת.</w:t>
      </w:r>
    </w:p>
    <w:p w14:paraId="60E600C4" w14:textId="77777777" w:rsidR="008C2A77" w:rsidRPr="008C2A77" w:rsidRDefault="008C2A77" w:rsidP="008C2A77">
      <w:pPr>
        <w:bidi/>
        <w:jc w:val="both"/>
        <w:rPr>
          <w:rFonts w:cs="David" w:hint="cs"/>
          <w:rtl/>
        </w:rPr>
      </w:pPr>
    </w:p>
    <w:p w14:paraId="72B83C3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0E9E73D" w14:textId="77777777" w:rsidR="008C2A77" w:rsidRPr="008C2A77" w:rsidRDefault="008C2A77" w:rsidP="008C2A77">
      <w:pPr>
        <w:bidi/>
        <w:jc w:val="both"/>
        <w:rPr>
          <w:rFonts w:cs="David" w:hint="cs"/>
          <w:rtl/>
        </w:rPr>
      </w:pPr>
    </w:p>
    <w:p w14:paraId="4858D4EB" w14:textId="77777777" w:rsidR="008C2A77" w:rsidRPr="008C2A77" w:rsidRDefault="008C2A77" w:rsidP="008C2A77">
      <w:pPr>
        <w:bidi/>
        <w:jc w:val="both"/>
        <w:rPr>
          <w:rFonts w:cs="David" w:hint="cs"/>
          <w:u w:val="single"/>
          <w:rtl/>
        </w:rPr>
      </w:pPr>
    </w:p>
    <w:p w14:paraId="12ED1956" w14:textId="77777777" w:rsidR="008C2A77" w:rsidRPr="008C2A77" w:rsidRDefault="008C2A77" w:rsidP="008C2A77">
      <w:pPr>
        <w:bidi/>
        <w:ind w:firstLine="720"/>
        <w:jc w:val="both"/>
        <w:rPr>
          <w:rFonts w:cs="David" w:hint="cs"/>
          <w:rtl/>
        </w:rPr>
      </w:pPr>
      <w:r w:rsidRPr="008C2A77">
        <w:rPr>
          <w:rFonts w:cs="David" w:hint="cs"/>
          <w:rtl/>
        </w:rPr>
        <w:t>כן.</w:t>
      </w:r>
    </w:p>
    <w:p w14:paraId="2CF1A32D" w14:textId="77777777" w:rsidR="008C2A77" w:rsidRPr="008C2A77" w:rsidRDefault="008C2A77" w:rsidP="008C2A77">
      <w:pPr>
        <w:bidi/>
        <w:ind w:firstLine="720"/>
        <w:jc w:val="both"/>
        <w:rPr>
          <w:rFonts w:cs="David" w:hint="cs"/>
          <w:u w:val="single"/>
          <w:rtl/>
        </w:rPr>
      </w:pPr>
    </w:p>
    <w:p w14:paraId="4D0DD242" w14:textId="77777777" w:rsidR="008C2A77" w:rsidRPr="008C2A77" w:rsidRDefault="008C2A77" w:rsidP="008C2A77">
      <w:pPr>
        <w:bidi/>
        <w:jc w:val="both"/>
        <w:rPr>
          <w:rFonts w:cs="David" w:hint="cs"/>
          <w:u w:val="single"/>
          <w:rtl/>
        </w:rPr>
      </w:pPr>
      <w:r w:rsidRPr="008C2A77">
        <w:rPr>
          <w:rFonts w:cs="David" w:hint="cs"/>
          <w:u w:val="single"/>
          <w:rtl/>
        </w:rPr>
        <w:t>ארבל אסטרחן:</w:t>
      </w:r>
    </w:p>
    <w:p w14:paraId="264810CF" w14:textId="77777777" w:rsidR="008C2A77" w:rsidRPr="008C2A77" w:rsidRDefault="008C2A77" w:rsidP="008C2A77">
      <w:pPr>
        <w:bidi/>
        <w:ind w:firstLine="720"/>
        <w:jc w:val="both"/>
        <w:rPr>
          <w:rFonts w:cs="David" w:hint="cs"/>
          <w:u w:val="single"/>
          <w:rtl/>
        </w:rPr>
      </w:pPr>
    </w:p>
    <w:p w14:paraId="35B99F14" w14:textId="77777777" w:rsidR="008C2A77" w:rsidRPr="008C2A77" w:rsidRDefault="008C2A77" w:rsidP="008C2A77">
      <w:pPr>
        <w:bidi/>
        <w:ind w:firstLine="720"/>
        <w:jc w:val="both"/>
        <w:rPr>
          <w:rFonts w:cs="David" w:hint="cs"/>
          <w:rtl/>
        </w:rPr>
      </w:pPr>
      <w:r w:rsidRPr="008C2A77">
        <w:rPr>
          <w:rFonts w:cs="David" w:hint="cs"/>
          <w:rtl/>
        </w:rPr>
        <w:t>היא קובעת את סדרי עבודתה.</w:t>
      </w:r>
    </w:p>
    <w:p w14:paraId="2D189FDA" w14:textId="77777777" w:rsidR="008C2A77" w:rsidRPr="008C2A77" w:rsidRDefault="008C2A77" w:rsidP="008C2A77">
      <w:pPr>
        <w:bidi/>
        <w:ind w:firstLine="720"/>
        <w:jc w:val="both"/>
        <w:rPr>
          <w:rFonts w:cs="David" w:hint="cs"/>
          <w:rtl/>
        </w:rPr>
      </w:pPr>
    </w:p>
    <w:p w14:paraId="24B9430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24CBB9A" w14:textId="77777777" w:rsidR="008C2A77" w:rsidRPr="008C2A77" w:rsidRDefault="008C2A77" w:rsidP="008C2A77">
      <w:pPr>
        <w:bidi/>
        <w:jc w:val="both"/>
        <w:rPr>
          <w:rFonts w:cs="David" w:hint="cs"/>
          <w:rtl/>
        </w:rPr>
      </w:pPr>
    </w:p>
    <w:p w14:paraId="04C60A45" w14:textId="77777777" w:rsidR="008C2A77" w:rsidRPr="008C2A77" w:rsidRDefault="008C2A77" w:rsidP="008C2A77">
      <w:pPr>
        <w:bidi/>
        <w:jc w:val="both"/>
        <w:rPr>
          <w:rFonts w:cs="David" w:hint="cs"/>
          <w:rtl/>
        </w:rPr>
      </w:pPr>
      <w:r w:rsidRPr="008C2A77">
        <w:rPr>
          <w:rFonts w:cs="David" w:hint="cs"/>
          <w:rtl/>
        </w:rPr>
        <w:tab/>
        <w:t>היא קובעת שהיא מבקשת לקבל  תשובה מחבר הכנסת בתוך שבועיים. היא יכולה לומר שהיא רוצה להאריך את התקופה או לקצר אותה.</w:t>
      </w:r>
    </w:p>
    <w:p w14:paraId="3C84AE57" w14:textId="77777777" w:rsidR="008C2A77" w:rsidRPr="008C2A77" w:rsidRDefault="008C2A77" w:rsidP="008C2A77">
      <w:pPr>
        <w:bidi/>
        <w:jc w:val="both"/>
        <w:rPr>
          <w:rFonts w:cs="David" w:hint="cs"/>
          <w:rtl/>
        </w:rPr>
      </w:pPr>
    </w:p>
    <w:p w14:paraId="49211F10" w14:textId="77777777" w:rsidR="008C2A77" w:rsidRPr="008C2A77" w:rsidRDefault="008C2A77" w:rsidP="008C2A77">
      <w:pPr>
        <w:bidi/>
        <w:jc w:val="both"/>
        <w:rPr>
          <w:rFonts w:cs="David" w:hint="cs"/>
          <w:rtl/>
        </w:rPr>
      </w:pPr>
      <w:r w:rsidRPr="008C2A77">
        <w:rPr>
          <w:rFonts w:cs="David" w:hint="cs"/>
          <w:u w:val="single"/>
          <w:rtl/>
        </w:rPr>
        <w:t>ארבל אסטרחן:</w:t>
      </w:r>
    </w:p>
    <w:p w14:paraId="16B19264" w14:textId="77777777" w:rsidR="008C2A77" w:rsidRPr="008C2A77" w:rsidRDefault="008C2A77" w:rsidP="008C2A77">
      <w:pPr>
        <w:bidi/>
        <w:jc w:val="both"/>
        <w:rPr>
          <w:rFonts w:cs="David" w:hint="cs"/>
          <w:rtl/>
        </w:rPr>
      </w:pPr>
      <w:r w:rsidRPr="008C2A77">
        <w:rPr>
          <w:rFonts w:cs="David" w:hint="cs"/>
          <w:rtl/>
        </w:rPr>
        <w:tab/>
      </w:r>
    </w:p>
    <w:p w14:paraId="3549B72F" w14:textId="77777777" w:rsidR="008C2A77" w:rsidRPr="008C2A77" w:rsidRDefault="008C2A77" w:rsidP="008C2A77">
      <w:pPr>
        <w:bidi/>
        <w:jc w:val="both"/>
        <w:rPr>
          <w:rFonts w:cs="David" w:hint="cs"/>
          <w:rtl/>
        </w:rPr>
      </w:pPr>
      <w:r w:rsidRPr="008C2A77">
        <w:rPr>
          <w:rFonts w:cs="David" w:hint="cs"/>
          <w:rtl/>
        </w:rPr>
        <w:tab/>
        <w:t>זה בדיוק מה שהיא תקבע בסדרי עבודתה. היא תקבע ככל שלא נקבעו בכללים אלה או בנהלים. מה זה נהלים? של מי? פתאום זה נראה לי לא כל כך ברור. מי קובע את הנהלים האלה? זה מישהו שקובע.</w:t>
      </w:r>
    </w:p>
    <w:p w14:paraId="68054A08" w14:textId="77777777" w:rsidR="008C2A77" w:rsidRPr="008C2A77" w:rsidRDefault="008C2A77" w:rsidP="008C2A77">
      <w:pPr>
        <w:bidi/>
        <w:jc w:val="both"/>
        <w:rPr>
          <w:rFonts w:cs="David" w:hint="cs"/>
          <w:rtl/>
        </w:rPr>
      </w:pPr>
    </w:p>
    <w:p w14:paraId="2DF60B7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321D587" w14:textId="77777777" w:rsidR="008C2A77" w:rsidRPr="008C2A77" w:rsidRDefault="008C2A77" w:rsidP="008C2A77">
      <w:pPr>
        <w:bidi/>
        <w:jc w:val="both"/>
        <w:rPr>
          <w:rFonts w:cs="David" w:hint="cs"/>
          <w:rtl/>
        </w:rPr>
      </w:pPr>
    </w:p>
    <w:p w14:paraId="54096FF6" w14:textId="77777777" w:rsidR="008C2A77" w:rsidRPr="008C2A77" w:rsidRDefault="008C2A77" w:rsidP="008C2A77">
      <w:pPr>
        <w:bidi/>
        <w:jc w:val="both"/>
        <w:rPr>
          <w:rFonts w:cs="David" w:hint="cs"/>
          <w:rtl/>
        </w:rPr>
      </w:pPr>
      <w:r w:rsidRPr="008C2A77">
        <w:rPr>
          <w:rFonts w:cs="David" w:hint="cs"/>
          <w:rtl/>
        </w:rPr>
        <w:tab/>
        <w:t>נכון. את צודקת.</w:t>
      </w:r>
    </w:p>
    <w:p w14:paraId="09191AFE" w14:textId="77777777" w:rsidR="008C2A77" w:rsidRPr="008C2A77" w:rsidRDefault="008C2A77" w:rsidP="008C2A77">
      <w:pPr>
        <w:bidi/>
        <w:jc w:val="both"/>
        <w:rPr>
          <w:rFonts w:cs="David" w:hint="cs"/>
          <w:rtl/>
        </w:rPr>
      </w:pPr>
    </w:p>
    <w:p w14:paraId="232D47F5" w14:textId="77777777" w:rsidR="008C2A77" w:rsidRPr="008C2A77" w:rsidRDefault="008C2A77" w:rsidP="008C2A77">
      <w:pPr>
        <w:bidi/>
        <w:jc w:val="both"/>
        <w:rPr>
          <w:rFonts w:cs="David" w:hint="cs"/>
          <w:rtl/>
        </w:rPr>
      </w:pPr>
      <w:r w:rsidRPr="008C2A77">
        <w:rPr>
          <w:rFonts w:cs="David" w:hint="cs"/>
          <w:u w:val="single"/>
          <w:rtl/>
        </w:rPr>
        <w:t>סוזי נבות:</w:t>
      </w:r>
    </w:p>
    <w:p w14:paraId="1B2E5900" w14:textId="77777777" w:rsidR="008C2A77" w:rsidRPr="008C2A77" w:rsidRDefault="008C2A77" w:rsidP="008C2A77">
      <w:pPr>
        <w:bidi/>
        <w:jc w:val="both"/>
        <w:rPr>
          <w:rFonts w:cs="David" w:hint="cs"/>
          <w:rtl/>
        </w:rPr>
      </w:pPr>
    </w:p>
    <w:p w14:paraId="5C19040E" w14:textId="77777777" w:rsidR="008C2A77" w:rsidRPr="008C2A77" w:rsidRDefault="008C2A77" w:rsidP="008C2A77">
      <w:pPr>
        <w:bidi/>
        <w:jc w:val="both"/>
        <w:rPr>
          <w:rFonts w:cs="David" w:hint="cs"/>
          <w:rtl/>
        </w:rPr>
      </w:pPr>
      <w:r w:rsidRPr="008C2A77">
        <w:rPr>
          <w:rFonts w:cs="David" w:hint="cs"/>
          <w:rtl/>
        </w:rPr>
        <w:tab/>
        <w:t>אם נקבעו נהלים בעבר.</w:t>
      </w:r>
    </w:p>
    <w:p w14:paraId="46BD699F" w14:textId="77777777" w:rsidR="008C2A77" w:rsidRPr="008C2A77" w:rsidRDefault="008C2A77" w:rsidP="008C2A77">
      <w:pPr>
        <w:bidi/>
        <w:jc w:val="both"/>
        <w:rPr>
          <w:rFonts w:cs="David" w:hint="cs"/>
          <w:rtl/>
        </w:rPr>
      </w:pPr>
    </w:p>
    <w:p w14:paraId="6B89DF1D" w14:textId="77777777" w:rsidR="008C2A77" w:rsidRPr="008C2A77" w:rsidRDefault="008C2A77" w:rsidP="008C2A77">
      <w:pPr>
        <w:bidi/>
        <w:jc w:val="both"/>
        <w:rPr>
          <w:rFonts w:cs="David" w:hint="cs"/>
          <w:rtl/>
        </w:rPr>
      </w:pPr>
      <w:r w:rsidRPr="008C2A77">
        <w:rPr>
          <w:rFonts w:cs="David" w:hint="cs"/>
          <w:u w:val="single"/>
          <w:rtl/>
        </w:rPr>
        <w:t>ארבל אסטרחן:</w:t>
      </w:r>
    </w:p>
    <w:p w14:paraId="23413A06" w14:textId="77777777" w:rsidR="008C2A77" w:rsidRPr="008C2A77" w:rsidRDefault="008C2A77" w:rsidP="008C2A77">
      <w:pPr>
        <w:bidi/>
        <w:jc w:val="both"/>
        <w:rPr>
          <w:rFonts w:cs="David" w:hint="cs"/>
          <w:rtl/>
        </w:rPr>
      </w:pPr>
    </w:p>
    <w:p w14:paraId="185BAD9B" w14:textId="77777777" w:rsidR="008C2A77" w:rsidRPr="008C2A77" w:rsidRDefault="008C2A77" w:rsidP="008C2A77">
      <w:pPr>
        <w:bidi/>
        <w:jc w:val="both"/>
        <w:rPr>
          <w:rFonts w:cs="David" w:hint="cs"/>
          <w:rtl/>
        </w:rPr>
      </w:pPr>
      <w:r w:rsidRPr="008C2A77">
        <w:rPr>
          <w:rFonts w:cs="David" w:hint="cs"/>
          <w:rtl/>
        </w:rPr>
        <w:tab/>
        <w:t>יש לנו אחר כך הוראת מעבר. נוהל אתיקה קובלנות ונוהל אתיקה יעמדו בתוקפם. היום זה באמת נקרא נהלים, אבל הם יעמדו בתוקפם עד שהם ישונו.</w:t>
      </w:r>
    </w:p>
    <w:p w14:paraId="101FDA58" w14:textId="77777777" w:rsidR="008C2A77" w:rsidRPr="008C2A77" w:rsidRDefault="008C2A77" w:rsidP="008C2A77">
      <w:pPr>
        <w:bidi/>
        <w:jc w:val="both"/>
        <w:rPr>
          <w:rFonts w:cs="David" w:hint="cs"/>
          <w:rtl/>
        </w:rPr>
      </w:pPr>
    </w:p>
    <w:p w14:paraId="31081CF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F4AFB28" w14:textId="77777777" w:rsidR="008C2A77" w:rsidRPr="008C2A77" w:rsidRDefault="008C2A77" w:rsidP="008C2A77">
      <w:pPr>
        <w:bidi/>
        <w:jc w:val="both"/>
        <w:rPr>
          <w:rFonts w:cs="David" w:hint="cs"/>
          <w:rtl/>
        </w:rPr>
      </w:pPr>
    </w:p>
    <w:p w14:paraId="1A91EA73" w14:textId="77777777" w:rsidR="008C2A77" w:rsidRPr="008C2A77" w:rsidRDefault="008C2A77" w:rsidP="008C2A77">
      <w:pPr>
        <w:bidi/>
        <w:jc w:val="both"/>
        <w:rPr>
          <w:rFonts w:cs="David" w:hint="cs"/>
          <w:rtl/>
        </w:rPr>
      </w:pPr>
      <w:r w:rsidRPr="008C2A77">
        <w:rPr>
          <w:rFonts w:cs="David" w:hint="cs"/>
          <w:rtl/>
        </w:rPr>
        <w:tab/>
        <w:t>לדעתי אפשר למחוק את זה. דוד, מקובל עליך?</w:t>
      </w:r>
    </w:p>
    <w:p w14:paraId="6ADC0B1A" w14:textId="77777777" w:rsidR="008C2A77" w:rsidRPr="008C2A77" w:rsidRDefault="008C2A77" w:rsidP="008C2A77">
      <w:pPr>
        <w:bidi/>
        <w:jc w:val="both"/>
        <w:rPr>
          <w:rFonts w:cs="David" w:hint="cs"/>
          <w:rtl/>
        </w:rPr>
      </w:pPr>
    </w:p>
    <w:p w14:paraId="16A2CFAC" w14:textId="77777777" w:rsidR="008C2A77" w:rsidRPr="008C2A77" w:rsidRDefault="008C2A77" w:rsidP="008C2A77">
      <w:pPr>
        <w:bidi/>
        <w:jc w:val="both"/>
        <w:rPr>
          <w:rFonts w:cs="David" w:hint="cs"/>
          <w:rtl/>
        </w:rPr>
      </w:pPr>
      <w:r w:rsidRPr="008C2A77">
        <w:rPr>
          <w:rFonts w:cs="David" w:hint="cs"/>
          <w:u w:val="single"/>
          <w:rtl/>
        </w:rPr>
        <w:t>ארבל אסטרחן:</w:t>
      </w:r>
    </w:p>
    <w:p w14:paraId="7F05AA42" w14:textId="77777777" w:rsidR="008C2A77" w:rsidRPr="008C2A77" w:rsidRDefault="008C2A77" w:rsidP="008C2A77">
      <w:pPr>
        <w:bidi/>
        <w:jc w:val="both"/>
        <w:rPr>
          <w:rFonts w:cs="David" w:hint="cs"/>
          <w:rtl/>
        </w:rPr>
      </w:pPr>
    </w:p>
    <w:p w14:paraId="1761AFB3" w14:textId="77777777" w:rsidR="008C2A77" w:rsidRPr="008C2A77" w:rsidRDefault="008C2A77" w:rsidP="008C2A77">
      <w:pPr>
        <w:bidi/>
        <w:jc w:val="both"/>
        <w:rPr>
          <w:rFonts w:cs="David" w:hint="cs"/>
          <w:rtl/>
        </w:rPr>
      </w:pPr>
      <w:r w:rsidRPr="008C2A77">
        <w:rPr>
          <w:rFonts w:cs="David" w:hint="cs"/>
          <w:rtl/>
        </w:rPr>
        <w:tab/>
        <w:t>או שנגיד: או בנהלים שקבעה ועדת האתיקה. צריך לומר מי קובע את הנהלים כי אחרת אולי יושב ראש הכנסת פתאום יחשוב שהוא יכול לקבוע נהלים.</w:t>
      </w:r>
    </w:p>
    <w:p w14:paraId="199E141C" w14:textId="77777777" w:rsidR="008C2A77" w:rsidRPr="008C2A77" w:rsidRDefault="008C2A77" w:rsidP="008C2A77">
      <w:pPr>
        <w:bidi/>
        <w:jc w:val="both"/>
        <w:rPr>
          <w:rFonts w:cs="David" w:hint="cs"/>
          <w:rtl/>
        </w:rPr>
      </w:pPr>
    </w:p>
    <w:p w14:paraId="607644D8" w14:textId="77777777" w:rsidR="008C2A77" w:rsidRPr="008C2A77" w:rsidRDefault="008C2A77" w:rsidP="008C2A77">
      <w:pPr>
        <w:bidi/>
        <w:jc w:val="both"/>
        <w:rPr>
          <w:rFonts w:cs="David" w:hint="cs"/>
          <w:rtl/>
        </w:rPr>
      </w:pPr>
      <w:r w:rsidRPr="008C2A77">
        <w:rPr>
          <w:rFonts w:cs="David" w:hint="cs"/>
          <w:u w:val="single"/>
          <w:rtl/>
        </w:rPr>
        <w:t>סוזי נבות:</w:t>
      </w:r>
    </w:p>
    <w:p w14:paraId="343C0808" w14:textId="77777777" w:rsidR="008C2A77" w:rsidRPr="008C2A77" w:rsidRDefault="008C2A77" w:rsidP="008C2A77">
      <w:pPr>
        <w:bidi/>
        <w:jc w:val="both"/>
        <w:rPr>
          <w:rFonts w:cs="David" w:hint="cs"/>
          <w:rtl/>
        </w:rPr>
      </w:pPr>
    </w:p>
    <w:p w14:paraId="7E0CF484" w14:textId="77777777" w:rsidR="008C2A77" w:rsidRPr="008C2A77" w:rsidRDefault="008C2A77" w:rsidP="008C2A77">
      <w:pPr>
        <w:bidi/>
        <w:jc w:val="both"/>
        <w:rPr>
          <w:rFonts w:cs="David" w:hint="cs"/>
          <w:rtl/>
        </w:rPr>
      </w:pPr>
      <w:r w:rsidRPr="008C2A77">
        <w:rPr>
          <w:rFonts w:cs="David" w:hint="cs"/>
          <w:rtl/>
        </w:rPr>
        <w:tab/>
        <w:t>את צודקת.</w:t>
      </w:r>
    </w:p>
    <w:p w14:paraId="520D7572" w14:textId="77777777" w:rsidR="008C2A77" w:rsidRPr="008C2A77" w:rsidRDefault="008C2A77" w:rsidP="008C2A77">
      <w:pPr>
        <w:bidi/>
        <w:jc w:val="both"/>
        <w:rPr>
          <w:rFonts w:cs="David" w:hint="cs"/>
          <w:rtl/>
        </w:rPr>
      </w:pPr>
    </w:p>
    <w:p w14:paraId="695F7C3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F2E2A99" w14:textId="77777777" w:rsidR="008C2A77" w:rsidRPr="008C2A77" w:rsidRDefault="008C2A77" w:rsidP="008C2A77">
      <w:pPr>
        <w:bidi/>
        <w:jc w:val="both"/>
        <w:rPr>
          <w:rFonts w:cs="David" w:hint="cs"/>
          <w:rtl/>
        </w:rPr>
      </w:pPr>
    </w:p>
    <w:p w14:paraId="7924DB69" w14:textId="77777777" w:rsidR="008C2A77" w:rsidRPr="008C2A77" w:rsidRDefault="008C2A77" w:rsidP="008C2A77">
      <w:pPr>
        <w:bidi/>
        <w:jc w:val="both"/>
        <w:rPr>
          <w:rFonts w:cs="David" w:hint="cs"/>
          <w:rtl/>
        </w:rPr>
      </w:pPr>
      <w:r w:rsidRPr="008C2A77">
        <w:rPr>
          <w:rFonts w:cs="David" w:hint="cs"/>
          <w:rtl/>
        </w:rPr>
        <w:tab/>
        <w:t>בסדר. אולי זה פתרון יותר נכון. או בנהלים שקבעה ועדת האתיקה. שוב, כאן יבינו שוועדת האתיקה היא כל ועדה. העניין של הרצף בטקסט לא ברור לגמרי.</w:t>
      </w:r>
    </w:p>
    <w:p w14:paraId="16025551" w14:textId="77777777" w:rsidR="008C2A77" w:rsidRPr="008C2A77" w:rsidRDefault="008C2A77" w:rsidP="008C2A77">
      <w:pPr>
        <w:bidi/>
        <w:jc w:val="both"/>
        <w:rPr>
          <w:rFonts w:cs="David" w:hint="cs"/>
          <w:rtl/>
        </w:rPr>
      </w:pPr>
    </w:p>
    <w:p w14:paraId="728FB5CD" w14:textId="77777777" w:rsidR="008C2A77" w:rsidRPr="008C2A77" w:rsidRDefault="008C2A77" w:rsidP="008C2A77">
      <w:pPr>
        <w:bidi/>
        <w:jc w:val="both"/>
        <w:rPr>
          <w:rFonts w:cs="David" w:hint="cs"/>
          <w:rtl/>
        </w:rPr>
      </w:pPr>
      <w:r w:rsidRPr="008C2A77">
        <w:rPr>
          <w:rFonts w:cs="David" w:hint="cs"/>
          <w:u w:val="single"/>
          <w:rtl/>
        </w:rPr>
        <w:t>ארבל אסטרחן:</w:t>
      </w:r>
    </w:p>
    <w:p w14:paraId="0E3E6E37" w14:textId="77777777" w:rsidR="008C2A77" w:rsidRPr="008C2A77" w:rsidRDefault="008C2A77" w:rsidP="008C2A77">
      <w:pPr>
        <w:bidi/>
        <w:jc w:val="both"/>
        <w:rPr>
          <w:rFonts w:cs="David" w:hint="cs"/>
          <w:rtl/>
        </w:rPr>
      </w:pPr>
    </w:p>
    <w:p w14:paraId="0C16E776" w14:textId="77777777" w:rsidR="008C2A77" w:rsidRPr="008C2A77" w:rsidRDefault="008C2A77" w:rsidP="008C2A77">
      <w:pPr>
        <w:bidi/>
        <w:jc w:val="both"/>
        <w:rPr>
          <w:rFonts w:cs="David" w:hint="cs"/>
          <w:rtl/>
        </w:rPr>
      </w:pPr>
      <w:r w:rsidRPr="008C2A77">
        <w:rPr>
          <w:rFonts w:cs="David" w:hint="cs"/>
          <w:rtl/>
        </w:rPr>
        <w:tab/>
        <w:t>לא צריך את זה. היא תקבע את סדרי עבודתה ככל שלא נקבעו. כאשר היא קובעת את סדרי עבודתה, היא יכולה לקבוע משהו אד-הוק והיא יכולה לקבוע סדרי עבודה קבועים, איך מקבלים קובלנה, מה עושים וכולי.</w:t>
      </w:r>
    </w:p>
    <w:p w14:paraId="65BA452C" w14:textId="77777777" w:rsidR="008C2A77" w:rsidRPr="008C2A77" w:rsidRDefault="008C2A77" w:rsidP="008C2A77">
      <w:pPr>
        <w:bidi/>
        <w:jc w:val="both"/>
        <w:rPr>
          <w:rFonts w:cs="David" w:hint="cs"/>
          <w:rtl/>
        </w:rPr>
      </w:pPr>
    </w:p>
    <w:p w14:paraId="35FCA8BD" w14:textId="77777777" w:rsidR="008C2A77" w:rsidRPr="008C2A77" w:rsidRDefault="008C2A77" w:rsidP="008C2A77">
      <w:pPr>
        <w:bidi/>
        <w:jc w:val="both"/>
        <w:rPr>
          <w:rFonts w:cs="David" w:hint="cs"/>
          <w:rtl/>
        </w:rPr>
      </w:pPr>
      <w:r w:rsidRPr="008C2A77">
        <w:rPr>
          <w:rFonts w:cs="David" w:hint="cs"/>
          <w:u w:val="single"/>
          <w:rtl/>
        </w:rPr>
        <w:t>סוזי נבות:</w:t>
      </w:r>
    </w:p>
    <w:p w14:paraId="38E228E3" w14:textId="77777777" w:rsidR="008C2A77" w:rsidRPr="008C2A77" w:rsidRDefault="008C2A77" w:rsidP="008C2A77">
      <w:pPr>
        <w:bidi/>
        <w:jc w:val="both"/>
        <w:rPr>
          <w:rFonts w:cs="David" w:hint="cs"/>
          <w:rtl/>
        </w:rPr>
      </w:pPr>
    </w:p>
    <w:p w14:paraId="57475837" w14:textId="77777777" w:rsidR="008C2A77" w:rsidRPr="008C2A77" w:rsidRDefault="008C2A77" w:rsidP="008C2A77">
      <w:pPr>
        <w:bidi/>
        <w:jc w:val="both"/>
        <w:rPr>
          <w:rFonts w:cs="David" w:hint="cs"/>
          <w:rtl/>
        </w:rPr>
      </w:pPr>
      <w:r w:rsidRPr="008C2A77">
        <w:rPr>
          <w:rFonts w:cs="David" w:hint="cs"/>
          <w:rtl/>
        </w:rPr>
        <w:tab/>
        <w:t>אנחנו העתקנו את זה מכללי האתיקה והמילה נוהל מופיעה שם ולא רצינו למחוק אותה.</w:t>
      </w:r>
    </w:p>
    <w:p w14:paraId="67102852" w14:textId="77777777" w:rsidR="008C2A77" w:rsidRPr="008C2A77" w:rsidRDefault="008C2A77" w:rsidP="008C2A77">
      <w:pPr>
        <w:bidi/>
        <w:jc w:val="both"/>
        <w:rPr>
          <w:rFonts w:cs="David" w:hint="cs"/>
          <w:rtl/>
        </w:rPr>
      </w:pPr>
    </w:p>
    <w:p w14:paraId="71E7B2AB" w14:textId="77777777" w:rsidR="008C2A77" w:rsidRPr="008C2A77" w:rsidRDefault="008C2A77" w:rsidP="008C2A77">
      <w:pPr>
        <w:bidi/>
        <w:jc w:val="both"/>
        <w:rPr>
          <w:rFonts w:cs="David" w:hint="cs"/>
          <w:rtl/>
        </w:rPr>
      </w:pPr>
      <w:r w:rsidRPr="008C2A77">
        <w:rPr>
          <w:rFonts w:cs="David" w:hint="cs"/>
          <w:u w:val="single"/>
          <w:rtl/>
        </w:rPr>
        <w:t>ארבל אסטרחן:</w:t>
      </w:r>
    </w:p>
    <w:p w14:paraId="60BE4500" w14:textId="77777777" w:rsidR="008C2A77" w:rsidRPr="008C2A77" w:rsidRDefault="008C2A77" w:rsidP="008C2A77">
      <w:pPr>
        <w:bidi/>
        <w:jc w:val="both"/>
        <w:rPr>
          <w:rFonts w:cs="David" w:hint="cs"/>
          <w:rtl/>
        </w:rPr>
      </w:pPr>
    </w:p>
    <w:p w14:paraId="7E6A0D01" w14:textId="77777777" w:rsidR="008C2A77" w:rsidRPr="008C2A77" w:rsidRDefault="008C2A77" w:rsidP="008C2A77">
      <w:pPr>
        <w:bidi/>
        <w:jc w:val="both"/>
        <w:rPr>
          <w:rFonts w:cs="David" w:hint="cs"/>
          <w:rtl/>
        </w:rPr>
      </w:pPr>
      <w:r w:rsidRPr="008C2A77">
        <w:rPr>
          <w:rFonts w:cs="David" w:hint="cs"/>
          <w:rtl/>
        </w:rPr>
        <w:tab/>
        <w:t>ועדת הקובלנות, אני מזכירה שזאת הוועדה שדנה בקובלנות ולא ועדת האתיקה, אינה כפופה לדיני הראיות ובכל עניין של ראיות וסדרי דיון שלא נקבעו בכללים אלה או בדין אחר, היא רשאית לנהוג בדרך שתיראה לה מועילה וטובה לעשיית צדק. ועדת הקובלנות תקיים דיון בקובלנה בהרכב מלא. החלטות ועדת הקובלנות יתקבלו ברוב קולות של חבריה.</w:t>
      </w:r>
    </w:p>
    <w:p w14:paraId="4581D0CE" w14:textId="77777777" w:rsidR="008C2A77" w:rsidRPr="008C2A77" w:rsidRDefault="008C2A77" w:rsidP="008C2A77">
      <w:pPr>
        <w:bidi/>
        <w:jc w:val="both"/>
        <w:rPr>
          <w:rFonts w:cs="David" w:hint="cs"/>
          <w:rtl/>
        </w:rPr>
      </w:pPr>
    </w:p>
    <w:p w14:paraId="203448F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0E06601" w14:textId="77777777" w:rsidR="008C2A77" w:rsidRPr="008C2A77" w:rsidRDefault="008C2A77" w:rsidP="008C2A77">
      <w:pPr>
        <w:bidi/>
        <w:jc w:val="both"/>
        <w:rPr>
          <w:rFonts w:cs="David" w:hint="cs"/>
          <w:rtl/>
        </w:rPr>
      </w:pPr>
    </w:p>
    <w:p w14:paraId="0BB5FD46" w14:textId="77777777" w:rsidR="008C2A77" w:rsidRPr="008C2A77" w:rsidRDefault="008C2A77" w:rsidP="008C2A77">
      <w:pPr>
        <w:bidi/>
        <w:jc w:val="both"/>
        <w:rPr>
          <w:rFonts w:cs="David" w:hint="cs"/>
          <w:rtl/>
        </w:rPr>
      </w:pPr>
      <w:r w:rsidRPr="008C2A77">
        <w:rPr>
          <w:rFonts w:cs="David" w:hint="cs"/>
          <w:rtl/>
        </w:rPr>
        <w:tab/>
        <w:t>כאן הסתבכנו קצת בקוורומים, כי פה זאת ועדת שלושה.</w:t>
      </w:r>
    </w:p>
    <w:p w14:paraId="5FC20FCA" w14:textId="77777777" w:rsidR="008C2A77" w:rsidRPr="008C2A77" w:rsidRDefault="008C2A77" w:rsidP="008C2A77">
      <w:pPr>
        <w:bidi/>
        <w:jc w:val="both"/>
        <w:rPr>
          <w:rFonts w:cs="David" w:hint="cs"/>
          <w:rtl/>
        </w:rPr>
      </w:pPr>
    </w:p>
    <w:p w14:paraId="32E49C6A" w14:textId="77777777" w:rsidR="008C2A77" w:rsidRPr="008C2A77" w:rsidRDefault="008C2A77" w:rsidP="008C2A77">
      <w:pPr>
        <w:bidi/>
        <w:jc w:val="both"/>
        <w:rPr>
          <w:rFonts w:cs="David" w:hint="cs"/>
          <w:rtl/>
        </w:rPr>
      </w:pPr>
      <w:r w:rsidRPr="008C2A77">
        <w:rPr>
          <w:rFonts w:cs="David" w:hint="cs"/>
          <w:u w:val="single"/>
          <w:rtl/>
        </w:rPr>
        <w:t>סוזי נבות:</w:t>
      </w:r>
    </w:p>
    <w:p w14:paraId="075154CB" w14:textId="77777777" w:rsidR="008C2A77" w:rsidRPr="008C2A77" w:rsidRDefault="008C2A77" w:rsidP="008C2A77">
      <w:pPr>
        <w:bidi/>
        <w:jc w:val="both"/>
        <w:rPr>
          <w:rFonts w:cs="David" w:hint="cs"/>
          <w:rtl/>
        </w:rPr>
      </w:pPr>
    </w:p>
    <w:p w14:paraId="562EB1C2" w14:textId="77777777" w:rsidR="008C2A77" w:rsidRPr="008C2A77" w:rsidRDefault="008C2A77" w:rsidP="008C2A77">
      <w:pPr>
        <w:bidi/>
        <w:jc w:val="both"/>
        <w:rPr>
          <w:rFonts w:cs="David" w:hint="cs"/>
          <w:rtl/>
        </w:rPr>
      </w:pPr>
      <w:r w:rsidRPr="008C2A77">
        <w:rPr>
          <w:rFonts w:cs="David" w:hint="cs"/>
          <w:rtl/>
        </w:rPr>
        <w:tab/>
        <w:t xml:space="preserve">זאת כאילו ערכאה ראשונה וערכאה ראשונה חייבת לקבל את ההחלטה שלה בהרכב מלא. לא יכול להיות ששני חברי כנסת ואחד יהיה בעד ואחד יהיה נגד. </w:t>
      </w:r>
    </w:p>
    <w:p w14:paraId="58663A4A" w14:textId="77777777" w:rsidR="008C2A77" w:rsidRPr="008C2A77" w:rsidRDefault="008C2A77" w:rsidP="008C2A77">
      <w:pPr>
        <w:bidi/>
        <w:jc w:val="both"/>
        <w:rPr>
          <w:rFonts w:cs="David" w:hint="cs"/>
          <w:rtl/>
        </w:rPr>
      </w:pPr>
    </w:p>
    <w:p w14:paraId="64D7086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86ABB0D" w14:textId="77777777" w:rsidR="008C2A77" w:rsidRPr="008C2A77" w:rsidRDefault="008C2A77" w:rsidP="008C2A77">
      <w:pPr>
        <w:bidi/>
        <w:jc w:val="both"/>
        <w:rPr>
          <w:rFonts w:cs="David" w:hint="cs"/>
          <w:rtl/>
        </w:rPr>
      </w:pPr>
    </w:p>
    <w:p w14:paraId="2196B4D2" w14:textId="77777777" w:rsidR="008C2A77" w:rsidRPr="008C2A77" w:rsidRDefault="008C2A77" w:rsidP="008C2A77">
      <w:pPr>
        <w:bidi/>
        <w:jc w:val="both"/>
        <w:rPr>
          <w:rFonts w:cs="David" w:hint="cs"/>
          <w:rtl/>
        </w:rPr>
      </w:pPr>
      <w:r w:rsidRPr="008C2A77">
        <w:rPr>
          <w:rFonts w:cs="David" w:hint="cs"/>
          <w:rtl/>
        </w:rPr>
        <w:tab/>
        <w:t>אני זוכר שאז קבענו איזשהו מנגנון של השלמת הקוורום.</w:t>
      </w:r>
    </w:p>
    <w:p w14:paraId="2DA3A0A0" w14:textId="77777777" w:rsidR="008C2A77" w:rsidRPr="008C2A77" w:rsidRDefault="008C2A77" w:rsidP="008C2A77">
      <w:pPr>
        <w:bidi/>
        <w:jc w:val="both"/>
        <w:rPr>
          <w:rFonts w:cs="David" w:hint="cs"/>
          <w:rtl/>
        </w:rPr>
      </w:pPr>
    </w:p>
    <w:p w14:paraId="7955E6C6" w14:textId="77777777" w:rsidR="008C2A77" w:rsidRPr="008C2A77" w:rsidRDefault="008C2A77" w:rsidP="008C2A77">
      <w:pPr>
        <w:bidi/>
        <w:jc w:val="both"/>
        <w:rPr>
          <w:rFonts w:cs="David" w:hint="cs"/>
          <w:rtl/>
        </w:rPr>
      </w:pPr>
      <w:r w:rsidRPr="008C2A77">
        <w:rPr>
          <w:rFonts w:cs="David" w:hint="cs"/>
          <w:u w:val="single"/>
          <w:rtl/>
        </w:rPr>
        <w:t>ארבל אסטרחן:</w:t>
      </w:r>
    </w:p>
    <w:p w14:paraId="6F833329" w14:textId="77777777" w:rsidR="008C2A77" w:rsidRPr="008C2A77" w:rsidRDefault="008C2A77" w:rsidP="008C2A77">
      <w:pPr>
        <w:bidi/>
        <w:jc w:val="both"/>
        <w:rPr>
          <w:rFonts w:cs="David" w:hint="cs"/>
          <w:rtl/>
        </w:rPr>
      </w:pPr>
    </w:p>
    <w:p w14:paraId="174EA834" w14:textId="77777777" w:rsidR="008C2A77" w:rsidRPr="008C2A77" w:rsidRDefault="008C2A77" w:rsidP="008C2A77">
      <w:pPr>
        <w:bidi/>
        <w:jc w:val="both"/>
        <w:rPr>
          <w:rFonts w:cs="David" w:hint="cs"/>
          <w:rtl/>
        </w:rPr>
      </w:pPr>
      <w:r w:rsidRPr="008C2A77">
        <w:rPr>
          <w:rFonts w:cs="David" w:hint="cs"/>
          <w:rtl/>
        </w:rPr>
        <w:tab/>
        <w:t>נכון. אם נבצר.</w:t>
      </w:r>
    </w:p>
    <w:p w14:paraId="3F97938E" w14:textId="77777777" w:rsidR="008C2A77" w:rsidRPr="008C2A77" w:rsidRDefault="008C2A77" w:rsidP="008C2A77">
      <w:pPr>
        <w:bidi/>
        <w:jc w:val="both"/>
        <w:rPr>
          <w:rFonts w:cs="David" w:hint="cs"/>
          <w:rtl/>
        </w:rPr>
      </w:pPr>
    </w:p>
    <w:p w14:paraId="35047F0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88B3F70" w14:textId="77777777" w:rsidR="008C2A77" w:rsidRPr="008C2A77" w:rsidRDefault="008C2A77" w:rsidP="008C2A77">
      <w:pPr>
        <w:bidi/>
        <w:jc w:val="both"/>
        <w:rPr>
          <w:rFonts w:cs="David" w:hint="cs"/>
          <w:rtl/>
        </w:rPr>
      </w:pPr>
    </w:p>
    <w:p w14:paraId="610D6F1F" w14:textId="77777777" w:rsidR="008C2A77" w:rsidRPr="008C2A77" w:rsidRDefault="008C2A77" w:rsidP="008C2A77">
      <w:pPr>
        <w:bidi/>
        <w:jc w:val="both"/>
        <w:rPr>
          <w:rFonts w:cs="David" w:hint="cs"/>
          <w:rtl/>
        </w:rPr>
      </w:pPr>
      <w:r w:rsidRPr="008C2A77">
        <w:rPr>
          <w:rFonts w:cs="David" w:hint="cs"/>
          <w:rtl/>
        </w:rPr>
        <w:tab/>
        <w:t>אם נבצר.</w:t>
      </w:r>
    </w:p>
    <w:p w14:paraId="5B6CE462" w14:textId="77777777" w:rsidR="008C2A77" w:rsidRPr="008C2A77" w:rsidRDefault="008C2A77" w:rsidP="008C2A77">
      <w:pPr>
        <w:bidi/>
        <w:jc w:val="both"/>
        <w:rPr>
          <w:rFonts w:cs="David" w:hint="cs"/>
          <w:rtl/>
        </w:rPr>
      </w:pPr>
    </w:p>
    <w:p w14:paraId="7B82618F" w14:textId="77777777" w:rsidR="008C2A77" w:rsidRPr="008C2A77" w:rsidRDefault="008C2A77" w:rsidP="008C2A77">
      <w:pPr>
        <w:bidi/>
        <w:jc w:val="both"/>
        <w:rPr>
          <w:rFonts w:cs="David" w:hint="cs"/>
          <w:rtl/>
        </w:rPr>
      </w:pPr>
      <w:r w:rsidRPr="008C2A77">
        <w:rPr>
          <w:rFonts w:cs="David" w:hint="cs"/>
          <w:u w:val="single"/>
          <w:rtl/>
        </w:rPr>
        <w:t>סוזי נבות:</w:t>
      </w:r>
    </w:p>
    <w:p w14:paraId="53E5A29C" w14:textId="77777777" w:rsidR="008C2A77" w:rsidRPr="008C2A77" w:rsidRDefault="008C2A77" w:rsidP="008C2A77">
      <w:pPr>
        <w:bidi/>
        <w:jc w:val="both"/>
        <w:rPr>
          <w:rFonts w:cs="David" w:hint="cs"/>
          <w:rtl/>
        </w:rPr>
      </w:pPr>
    </w:p>
    <w:p w14:paraId="2B9C17A9" w14:textId="77777777" w:rsidR="008C2A77" w:rsidRPr="008C2A77" w:rsidRDefault="008C2A77" w:rsidP="008C2A77">
      <w:pPr>
        <w:bidi/>
        <w:jc w:val="both"/>
        <w:rPr>
          <w:rFonts w:cs="David" w:hint="cs"/>
          <w:rtl/>
        </w:rPr>
      </w:pPr>
      <w:r w:rsidRPr="008C2A77">
        <w:rPr>
          <w:rFonts w:cs="David" w:hint="cs"/>
          <w:rtl/>
        </w:rPr>
        <w:tab/>
        <w:t>יש הסדר כזה. גם אנחנו קבענו.</w:t>
      </w:r>
    </w:p>
    <w:p w14:paraId="1E4471D5" w14:textId="77777777" w:rsidR="008C2A77" w:rsidRPr="008C2A77" w:rsidRDefault="008C2A77" w:rsidP="008C2A77">
      <w:pPr>
        <w:bidi/>
        <w:jc w:val="both"/>
        <w:rPr>
          <w:rFonts w:cs="David" w:hint="cs"/>
          <w:rtl/>
        </w:rPr>
      </w:pPr>
    </w:p>
    <w:p w14:paraId="42CFBE23" w14:textId="77777777" w:rsidR="008C2A77" w:rsidRPr="008C2A77" w:rsidRDefault="008C2A77" w:rsidP="008C2A77">
      <w:pPr>
        <w:bidi/>
        <w:jc w:val="both"/>
        <w:rPr>
          <w:rFonts w:cs="David" w:hint="cs"/>
          <w:rtl/>
        </w:rPr>
      </w:pPr>
      <w:r w:rsidRPr="008C2A77">
        <w:rPr>
          <w:rFonts w:cs="David" w:hint="cs"/>
          <w:u w:val="single"/>
          <w:rtl/>
        </w:rPr>
        <w:t>ארבל אסטרחן:</w:t>
      </w:r>
    </w:p>
    <w:p w14:paraId="36BE22AD" w14:textId="77777777" w:rsidR="008C2A77" w:rsidRPr="008C2A77" w:rsidRDefault="008C2A77" w:rsidP="008C2A77">
      <w:pPr>
        <w:bidi/>
        <w:jc w:val="both"/>
        <w:rPr>
          <w:rFonts w:cs="David" w:hint="cs"/>
          <w:rtl/>
        </w:rPr>
      </w:pPr>
    </w:p>
    <w:p w14:paraId="37451825" w14:textId="77777777" w:rsidR="008C2A77" w:rsidRPr="008C2A77" w:rsidRDefault="008C2A77" w:rsidP="008C2A77">
      <w:pPr>
        <w:bidi/>
        <w:jc w:val="both"/>
        <w:rPr>
          <w:rFonts w:cs="David" w:hint="cs"/>
          <w:rtl/>
        </w:rPr>
      </w:pPr>
      <w:r w:rsidRPr="008C2A77">
        <w:rPr>
          <w:rFonts w:cs="David" w:hint="cs"/>
          <w:rtl/>
        </w:rPr>
        <w:tab/>
        <w:t>כן, שינינו קצת. אמרנו שיושב ראש הכנסת בתחילת הכנסת יקבע את המדרג של מי נכנס, שאי אפשר יהיה לקבוע לעניין מסוים מי מחליף.</w:t>
      </w:r>
    </w:p>
    <w:p w14:paraId="70BC205A" w14:textId="77777777" w:rsidR="008C2A77" w:rsidRPr="008C2A77" w:rsidRDefault="008C2A77" w:rsidP="008C2A77">
      <w:pPr>
        <w:bidi/>
        <w:jc w:val="both"/>
        <w:rPr>
          <w:rFonts w:cs="David" w:hint="cs"/>
          <w:rtl/>
        </w:rPr>
      </w:pPr>
    </w:p>
    <w:p w14:paraId="7C31FF8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524A800" w14:textId="77777777" w:rsidR="008C2A77" w:rsidRPr="008C2A77" w:rsidRDefault="008C2A77" w:rsidP="008C2A77">
      <w:pPr>
        <w:bidi/>
        <w:jc w:val="both"/>
        <w:rPr>
          <w:rFonts w:cs="David" w:hint="cs"/>
          <w:rtl/>
        </w:rPr>
      </w:pPr>
    </w:p>
    <w:p w14:paraId="0A4DC645" w14:textId="77777777" w:rsidR="008C2A77" w:rsidRPr="008C2A77" w:rsidRDefault="008C2A77" w:rsidP="008C2A77">
      <w:pPr>
        <w:bidi/>
        <w:jc w:val="both"/>
        <w:rPr>
          <w:rFonts w:cs="David" w:hint="cs"/>
          <w:rtl/>
        </w:rPr>
      </w:pPr>
      <w:r w:rsidRPr="008C2A77">
        <w:rPr>
          <w:rFonts w:cs="David" w:hint="cs"/>
          <w:rtl/>
        </w:rPr>
        <w:tab/>
        <w:t>אין הרכבים, יש 1, 2, 3, 4. אם הראשון לא יכול, יבוא השני וכולי.</w:t>
      </w:r>
    </w:p>
    <w:p w14:paraId="64BBF65E" w14:textId="77777777" w:rsidR="008C2A77" w:rsidRPr="008C2A77" w:rsidRDefault="008C2A77" w:rsidP="008C2A77">
      <w:pPr>
        <w:bidi/>
        <w:jc w:val="both"/>
        <w:rPr>
          <w:rFonts w:cs="David" w:hint="cs"/>
          <w:rtl/>
        </w:rPr>
      </w:pPr>
    </w:p>
    <w:p w14:paraId="19E761EC" w14:textId="77777777" w:rsidR="008C2A77" w:rsidRPr="008C2A77" w:rsidRDefault="008C2A77" w:rsidP="008C2A77">
      <w:pPr>
        <w:bidi/>
        <w:jc w:val="both"/>
        <w:rPr>
          <w:rFonts w:cs="David" w:hint="cs"/>
          <w:rtl/>
        </w:rPr>
      </w:pPr>
      <w:r w:rsidRPr="008C2A77">
        <w:rPr>
          <w:rFonts w:cs="David" w:hint="cs"/>
          <w:u w:val="single"/>
          <w:rtl/>
        </w:rPr>
        <w:t>ארבל אסטרחן:</w:t>
      </w:r>
    </w:p>
    <w:p w14:paraId="5CA4522E" w14:textId="77777777" w:rsidR="008C2A77" w:rsidRPr="008C2A77" w:rsidRDefault="008C2A77" w:rsidP="008C2A77">
      <w:pPr>
        <w:bidi/>
        <w:jc w:val="both"/>
        <w:rPr>
          <w:rFonts w:cs="David" w:hint="cs"/>
          <w:rtl/>
        </w:rPr>
      </w:pPr>
    </w:p>
    <w:p w14:paraId="26F19870" w14:textId="77777777" w:rsidR="008C2A77" w:rsidRPr="008C2A77" w:rsidRDefault="008C2A77" w:rsidP="008C2A77">
      <w:pPr>
        <w:bidi/>
        <w:jc w:val="both"/>
        <w:rPr>
          <w:rFonts w:cs="David" w:hint="cs"/>
          <w:rtl/>
        </w:rPr>
      </w:pPr>
      <w:r w:rsidRPr="008C2A77">
        <w:rPr>
          <w:rFonts w:cs="David" w:hint="cs"/>
          <w:rtl/>
        </w:rPr>
        <w:tab/>
        <w:t>הוא יקבע את הסדר שלפיו חברי ועדת האתיקה שאינם חברי ועדת הקובלנות ישמשו כחברים בוועדת הקובלנות במקרה של נבצרות או פסילה.</w:t>
      </w:r>
    </w:p>
    <w:p w14:paraId="1D71BF7B" w14:textId="77777777" w:rsidR="008C2A77" w:rsidRPr="008C2A77" w:rsidRDefault="008C2A77" w:rsidP="008C2A77">
      <w:pPr>
        <w:bidi/>
        <w:jc w:val="both"/>
        <w:rPr>
          <w:rFonts w:cs="David" w:hint="cs"/>
          <w:rtl/>
        </w:rPr>
      </w:pPr>
    </w:p>
    <w:p w14:paraId="2FCB8D67" w14:textId="77777777" w:rsidR="008C2A77" w:rsidRPr="008C2A77" w:rsidRDefault="008C2A77" w:rsidP="008C2A77">
      <w:pPr>
        <w:bidi/>
        <w:jc w:val="both"/>
        <w:rPr>
          <w:rFonts w:cs="David" w:hint="cs"/>
          <w:rtl/>
        </w:rPr>
      </w:pPr>
      <w:r w:rsidRPr="008C2A77">
        <w:rPr>
          <w:rFonts w:cs="David" w:hint="cs"/>
          <w:u w:val="single"/>
          <w:rtl/>
        </w:rPr>
        <w:t>סוזי נבות:</w:t>
      </w:r>
    </w:p>
    <w:p w14:paraId="2EFC7958" w14:textId="77777777" w:rsidR="008C2A77" w:rsidRPr="008C2A77" w:rsidRDefault="008C2A77" w:rsidP="008C2A77">
      <w:pPr>
        <w:bidi/>
        <w:jc w:val="both"/>
        <w:rPr>
          <w:rFonts w:cs="David" w:hint="cs"/>
          <w:rtl/>
        </w:rPr>
      </w:pPr>
    </w:p>
    <w:p w14:paraId="26C7DF0A" w14:textId="77777777" w:rsidR="008C2A77" w:rsidRPr="008C2A77" w:rsidRDefault="008C2A77" w:rsidP="008C2A77">
      <w:pPr>
        <w:bidi/>
        <w:jc w:val="both"/>
        <w:rPr>
          <w:rFonts w:cs="David" w:hint="cs"/>
          <w:rtl/>
        </w:rPr>
      </w:pPr>
      <w:r w:rsidRPr="008C2A77">
        <w:rPr>
          <w:rFonts w:cs="David" w:hint="cs"/>
          <w:rtl/>
        </w:rPr>
        <w:tab/>
        <w:t>בסדר גמור.</w:t>
      </w:r>
    </w:p>
    <w:p w14:paraId="5CC453B4" w14:textId="77777777" w:rsidR="008C2A77" w:rsidRPr="008C2A77" w:rsidRDefault="008C2A77" w:rsidP="008C2A77">
      <w:pPr>
        <w:bidi/>
        <w:jc w:val="both"/>
        <w:rPr>
          <w:rFonts w:cs="David" w:hint="cs"/>
          <w:rtl/>
        </w:rPr>
      </w:pPr>
    </w:p>
    <w:p w14:paraId="72CC0EC2" w14:textId="77777777" w:rsidR="008C2A77" w:rsidRPr="008C2A77" w:rsidRDefault="008C2A77" w:rsidP="008C2A77">
      <w:pPr>
        <w:bidi/>
        <w:jc w:val="both"/>
        <w:rPr>
          <w:rFonts w:cs="David" w:hint="cs"/>
          <w:rtl/>
        </w:rPr>
      </w:pPr>
      <w:r w:rsidRPr="008C2A77">
        <w:rPr>
          <w:rFonts w:cs="David" w:hint="cs"/>
          <w:u w:val="single"/>
          <w:rtl/>
        </w:rPr>
        <w:t>ארבל אסטרחן:</w:t>
      </w:r>
    </w:p>
    <w:p w14:paraId="195F17AC" w14:textId="77777777" w:rsidR="008C2A77" w:rsidRPr="008C2A77" w:rsidRDefault="008C2A77" w:rsidP="008C2A77">
      <w:pPr>
        <w:bidi/>
        <w:jc w:val="both"/>
        <w:rPr>
          <w:rFonts w:cs="David" w:hint="cs"/>
          <w:rtl/>
        </w:rPr>
      </w:pPr>
    </w:p>
    <w:p w14:paraId="701BEA3D" w14:textId="77777777" w:rsidR="008C2A77" w:rsidRPr="008C2A77" w:rsidRDefault="008C2A77" w:rsidP="008C2A77">
      <w:pPr>
        <w:bidi/>
        <w:jc w:val="both"/>
        <w:rPr>
          <w:rFonts w:cs="David" w:hint="cs"/>
          <w:rtl/>
        </w:rPr>
      </w:pPr>
      <w:r w:rsidRPr="008C2A77">
        <w:rPr>
          <w:rFonts w:cs="David" w:hint="cs"/>
          <w:rtl/>
        </w:rPr>
        <w:tab/>
        <w:t>אם מישהו סתם לא מגיע, הוא לא נפסל ולא נבצר אלא לא בא לו לבוא כי הוא לא רוצה לדון בתיק מסוים או שהוא רב עם מישהו או שלא מתאים לו מועד הישיבה שקבעו,  זאת לא פסילה ולא ממנים מישהו אחר.</w:t>
      </w:r>
    </w:p>
    <w:p w14:paraId="79F60E4F" w14:textId="77777777" w:rsidR="008C2A77" w:rsidRPr="008C2A77" w:rsidRDefault="008C2A77" w:rsidP="008C2A77">
      <w:pPr>
        <w:bidi/>
        <w:jc w:val="both"/>
        <w:rPr>
          <w:rFonts w:cs="David" w:hint="cs"/>
          <w:rtl/>
        </w:rPr>
      </w:pPr>
    </w:p>
    <w:p w14:paraId="6F8FD91E" w14:textId="77777777" w:rsidR="008C2A77" w:rsidRPr="008C2A77" w:rsidRDefault="008C2A77" w:rsidP="008C2A77">
      <w:pPr>
        <w:bidi/>
        <w:jc w:val="both"/>
        <w:rPr>
          <w:rFonts w:cs="David" w:hint="cs"/>
          <w:rtl/>
        </w:rPr>
      </w:pPr>
      <w:r w:rsidRPr="008C2A77">
        <w:rPr>
          <w:rFonts w:cs="David" w:hint="cs"/>
          <w:u w:val="single"/>
          <w:rtl/>
        </w:rPr>
        <w:t>סוזי נבות:</w:t>
      </w:r>
    </w:p>
    <w:p w14:paraId="7C894DCE" w14:textId="77777777" w:rsidR="008C2A77" w:rsidRPr="008C2A77" w:rsidRDefault="008C2A77" w:rsidP="008C2A77">
      <w:pPr>
        <w:bidi/>
        <w:jc w:val="both"/>
        <w:rPr>
          <w:rFonts w:cs="David" w:hint="cs"/>
          <w:rtl/>
        </w:rPr>
      </w:pPr>
    </w:p>
    <w:p w14:paraId="3A7AC60E" w14:textId="77777777" w:rsidR="008C2A77" w:rsidRPr="008C2A77" w:rsidRDefault="008C2A77" w:rsidP="008C2A77">
      <w:pPr>
        <w:bidi/>
        <w:jc w:val="both"/>
        <w:rPr>
          <w:rFonts w:cs="David" w:hint="cs"/>
          <w:rtl/>
        </w:rPr>
      </w:pPr>
      <w:r w:rsidRPr="008C2A77">
        <w:rPr>
          <w:rFonts w:cs="David" w:hint="cs"/>
          <w:rtl/>
        </w:rPr>
        <w:tab/>
        <w:t>אפשר להחליף אותו. נניח שהוא מצהיר על פסלות.</w:t>
      </w:r>
    </w:p>
    <w:p w14:paraId="130CE86C" w14:textId="77777777" w:rsidR="008C2A77" w:rsidRPr="008C2A77" w:rsidRDefault="008C2A77" w:rsidP="008C2A77">
      <w:pPr>
        <w:bidi/>
        <w:jc w:val="both"/>
        <w:rPr>
          <w:rFonts w:cs="David" w:hint="cs"/>
          <w:rtl/>
        </w:rPr>
      </w:pPr>
    </w:p>
    <w:p w14:paraId="713D28D6" w14:textId="77777777" w:rsidR="008C2A77" w:rsidRPr="008C2A77" w:rsidRDefault="008C2A77" w:rsidP="008C2A77">
      <w:pPr>
        <w:bidi/>
        <w:jc w:val="both"/>
        <w:rPr>
          <w:rFonts w:cs="David" w:hint="cs"/>
          <w:rtl/>
        </w:rPr>
      </w:pPr>
      <w:r w:rsidRPr="008C2A77">
        <w:rPr>
          <w:rFonts w:cs="David" w:hint="cs"/>
          <w:u w:val="single"/>
          <w:rtl/>
        </w:rPr>
        <w:t>ארבל אסטרחן:</w:t>
      </w:r>
    </w:p>
    <w:p w14:paraId="52547D05" w14:textId="77777777" w:rsidR="008C2A77" w:rsidRPr="008C2A77" w:rsidRDefault="008C2A77" w:rsidP="008C2A77">
      <w:pPr>
        <w:bidi/>
        <w:jc w:val="both"/>
        <w:rPr>
          <w:rFonts w:cs="David" w:hint="cs"/>
          <w:rtl/>
        </w:rPr>
      </w:pPr>
    </w:p>
    <w:p w14:paraId="0E4D1C95" w14:textId="77777777" w:rsidR="008C2A77" w:rsidRPr="008C2A77" w:rsidRDefault="008C2A77" w:rsidP="008C2A77">
      <w:pPr>
        <w:bidi/>
        <w:jc w:val="both"/>
        <w:rPr>
          <w:rFonts w:cs="David" w:hint="cs"/>
          <w:rtl/>
        </w:rPr>
      </w:pPr>
      <w:r w:rsidRPr="008C2A77">
        <w:rPr>
          <w:rFonts w:cs="David" w:hint="cs"/>
          <w:rtl/>
        </w:rPr>
        <w:tab/>
        <w:t>נפסל או נבצר ממנו.  כן, במקרה של נבצר ממנו.</w:t>
      </w:r>
    </w:p>
    <w:p w14:paraId="3F4E4BF5" w14:textId="77777777" w:rsidR="008C2A77" w:rsidRPr="008C2A77" w:rsidRDefault="008C2A77" w:rsidP="008C2A77">
      <w:pPr>
        <w:bidi/>
        <w:jc w:val="both"/>
        <w:rPr>
          <w:rFonts w:cs="David" w:hint="cs"/>
          <w:rtl/>
        </w:rPr>
      </w:pPr>
    </w:p>
    <w:p w14:paraId="39C4C8F3"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D5DEF0A" w14:textId="77777777" w:rsidR="008C2A77" w:rsidRPr="008C2A77" w:rsidRDefault="008C2A77" w:rsidP="008C2A77">
      <w:pPr>
        <w:bidi/>
        <w:jc w:val="both"/>
        <w:rPr>
          <w:rFonts w:cs="David" w:hint="cs"/>
          <w:rtl/>
        </w:rPr>
      </w:pPr>
    </w:p>
    <w:p w14:paraId="27A82787" w14:textId="77777777" w:rsidR="008C2A77" w:rsidRPr="008C2A77" w:rsidRDefault="008C2A77" w:rsidP="008C2A77">
      <w:pPr>
        <w:bidi/>
        <w:jc w:val="both"/>
        <w:rPr>
          <w:rFonts w:cs="David" w:hint="cs"/>
          <w:rtl/>
        </w:rPr>
      </w:pPr>
      <w:r w:rsidRPr="008C2A77">
        <w:rPr>
          <w:rFonts w:cs="David" w:hint="cs"/>
          <w:rtl/>
        </w:rPr>
        <w:tab/>
        <w:t>אם היו פקקים בדרך והוא לא הגיע, תיקבע  מועד אחר לישיבה.</w:t>
      </w:r>
    </w:p>
    <w:p w14:paraId="79013829" w14:textId="77777777" w:rsidR="008C2A77" w:rsidRPr="008C2A77" w:rsidRDefault="008C2A77" w:rsidP="008C2A77">
      <w:pPr>
        <w:bidi/>
        <w:jc w:val="both"/>
        <w:rPr>
          <w:rFonts w:cs="David" w:hint="cs"/>
          <w:rtl/>
        </w:rPr>
      </w:pPr>
    </w:p>
    <w:p w14:paraId="3ED48018" w14:textId="77777777" w:rsidR="008C2A77" w:rsidRPr="008C2A77" w:rsidRDefault="008C2A77" w:rsidP="008C2A77">
      <w:pPr>
        <w:bidi/>
        <w:jc w:val="both"/>
        <w:rPr>
          <w:rFonts w:cs="David" w:hint="cs"/>
          <w:rtl/>
        </w:rPr>
      </w:pPr>
      <w:r w:rsidRPr="008C2A77">
        <w:rPr>
          <w:rFonts w:cs="David" w:hint="cs"/>
          <w:u w:val="single"/>
          <w:rtl/>
        </w:rPr>
        <w:t>סוזי נבות:</w:t>
      </w:r>
    </w:p>
    <w:p w14:paraId="7942F4A7" w14:textId="77777777" w:rsidR="008C2A77" w:rsidRPr="008C2A77" w:rsidRDefault="008C2A77" w:rsidP="008C2A77">
      <w:pPr>
        <w:bidi/>
        <w:jc w:val="both"/>
        <w:rPr>
          <w:rFonts w:cs="David" w:hint="cs"/>
          <w:rtl/>
        </w:rPr>
      </w:pPr>
    </w:p>
    <w:p w14:paraId="18B0A601" w14:textId="77777777" w:rsidR="008C2A77" w:rsidRPr="008C2A77" w:rsidRDefault="008C2A77" w:rsidP="008C2A77">
      <w:pPr>
        <w:bidi/>
        <w:jc w:val="both"/>
        <w:rPr>
          <w:rFonts w:cs="David" w:hint="cs"/>
          <w:rtl/>
        </w:rPr>
      </w:pPr>
      <w:r w:rsidRPr="008C2A77">
        <w:rPr>
          <w:rFonts w:cs="David" w:hint="cs"/>
          <w:rtl/>
        </w:rPr>
        <w:tab/>
        <w:t>לא צריך להסדיר את זה כאן.</w:t>
      </w:r>
    </w:p>
    <w:p w14:paraId="4BDD273D" w14:textId="77777777" w:rsidR="008C2A77" w:rsidRPr="008C2A77" w:rsidRDefault="008C2A77" w:rsidP="008C2A77">
      <w:pPr>
        <w:bidi/>
        <w:jc w:val="both"/>
        <w:rPr>
          <w:rFonts w:cs="David" w:hint="cs"/>
          <w:rtl/>
        </w:rPr>
      </w:pPr>
    </w:p>
    <w:p w14:paraId="7E3735C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718408F" w14:textId="77777777" w:rsidR="008C2A77" w:rsidRPr="008C2A77" w:rsidRDefault="008C2A77" w:rsidP="008C2A77">
      <w:pPr>
        <w:bidi/>
        <w:jc w:val="both"/>
        <w:rPr>
          <w:rFonts w:cs="David" w:hint="cs"/>
          <w:rtl/>
        </w:rPr>
      </w:pPr>
    </w:p>
    <w:p w14:paraId="68717940" w14:textId="77777777" w:rsidR="008C2A77" w:rsidRPr="008C2A77" w:rsidRDefault="008C2A77" w:rsidP="008C2A77">
      <w:pPr>
        <w:bidi/>
        <w:jc w:val="both"/>
        <w:rPr>
          <w:rFonts w:cs="David" w:hint="cs"/>
          <w:rtl/>
        </w:rPr>
      </w:pPr>
      <w:r w:rsidRPr="008C2A77">
        <w:rPr>
          <w:rFonts w:cs="David" w:hint="cs"/>
          <w:rtl/>
        </w:rPr>
        <w:tab/>
        <w:t>הנקודה המהותית היא שהדיון הוא בהרכב מלא.</w:t>
      </w:r>
    </w:p>
    <w:p w14:paraId="64457B24" w14:textId="77777777" w:rsidR="008C2A77" w:rsidRPr="008C2A77" w:rsidRDefault="008C2A77" w:rsidP="008C2A77">
      <w:pPr>
        <w:bidi/>
        <w:jc w:val="both"/>
        <w:rPr>
          <w:rFonts w:cs="David" w:hint="cs"/>
          <w:rtl/>
        </w:rPr>
      </w:pPr>
    </w:p>
    <w:p w14:paraId="58920DB0" w14:textId="77777777" w:rsidR="008C2A77" w:rsidRPr="008C2A77" w:rsidRDefault="008C2A77" w:rsidP="008C2A77">
      <w:pPr>
        <w:bidi/>
        <w:jc w:val="both"/>
        <w:rPr>
          <w:rFonts w:cs="David" w:hint="cs"/>
          <w:rtl/>
        </w:rPr>
      </w:pPr>
      <w:r w:rsidRPr="008C2A77">
        <w:rPr>
          <w:rFonts w:cs="David" w:hint="cs"/>
          <w:u w:val="single"/>
          <w:rtl/>
        </w:rPr>
        <w:t>ארבל אסטרחן:</w:t>
      </w:r>
    </w:p>
    <w:p w14:paraId="7623EB35" w14:textId="77777777" w:rsidR="008C2A77" w:rsidRPr="008C2A77" w:rsidRDefault="008C2A77" w:rsidP="008C2A77">
      <w:pPr>
        <w:bidi/>
        <w:jc w:val="both"/>
        <w:rPr>
          <w:rFonts w:cs="David" w:hint="cs"/>
          <w:rtl/>
        </w:rPr>
      </w:pPr>
    </w:p>
    <w:p w14:paraId="5B033B07" w14:textId="77777777" w:rsidR="008C2A77" w:rsidRPr="008C2A77" w:rsidRDefault="008C2A77" w:rsidP="008C2A77">
      <w:pPr>
        <w:bidi/>
        <w:jc w:val="both"/>
        <w:rPr>
          <w:rFonts w:cs="David" w:hint="cs"/>
          <w:rtl/>
        </w:rPr>
      </w:pPr>
      <w:r w:rsidRPr="008C2A77">
        <w:rPr>
          <w:rFonts w:cs="David" w:hint="cs"/>
          <w:rtl/>
        </w:rPr>
        <w:tab/>
        <w:t>אגב, יש ישיבות לא מעטות שהן לא בהרכב מלא. לגבי קבלת החלטות, זה משהו אחר, אבל עצם קיום הדיון.</w:t>
      </w:r>
    </w:p>
    <w:p w14:paraId="25FC4F3D" w14:textId="77777777" w:rsidR="008C2A77" w:rsidRPr="008C2A77" w:rsidRDefault="008C2A77" w:rsidP="008C2A77">
      <w:pPr>
        <w:bidi/>
        <w:jc w:val="both"/>
        <w:rPr>
          <w:rFonts w:cs="David" w:hint="cs"/>
          <w:rtl/>
        </w:rPr>
      </w:pPr>
    </w:p>
    <w:p w14:paraId="5B78ACE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F8D05C9" w14:textId="77777777" w:rsidR="008C2A77" w:rsidRPr="008C2A77" w:rsidRDefault="008C2A77" w:rsidP="008C2A77">
      <w:pPr>
        <w:bidi/>
        <w:jc w:val="both"/>
        <w:rPr>
          <w:rFonts w:cs="David" w:hint="cs"/>
          <w:rtl/>
        </w:rPr>
      </w:pPr>
    </w:p>
    <w:p w14:paraId="2023C5E4" w14:textId="77777777" w:rsidR="008C2A77" w:rsidRPr="008C2A77" w:rsidRDefault="008C2A77" w:rsidP="008C2A77">
      <w:pPr>
        <w:bidi/>
        <w:jc w:val="both"/>
        <w:rPr>
          <w:rFonts w:cs="David" w:hint="cs"/>
          <w:rtl/>
        </w:rPr>
      </w:pPr>
      <w:r w:rsidRPr="008C2A77">
        <w:rPr>
          <w:rFonts w:cs="David" w:hint="cs"/>
          <w:rtl/>
        </w:rPr>
        <w:tab/>
        <w:t>כן, אבל אנחנו מדברים על ועדת חמישה ועל ועדת שלושה.</w:t>
      </w:r>
    </w:p>
    <w:p w14:paraId="176B7573" w14:textId="77777777" w:rsidR="008C2A77" w:rsidRPr="008C2A77" w:rsidRDefault="008C2A77" w:rsidP="008C2A77">
      <w:pPr>
        <w:bidi/>
        <w:jc w:val="both"/>
        <w:rPr>
          <w:rFonts w:cs="David" w:hint="cs"/>
          <w:rtl/>
        </w:rPr>
      </w:pPr>
    </w:p>
    <w:p w14:paraId="10858A68" w14:textId="77777777" w:rsidR="008C2A77" w:rsidRPr="008C2A77" w:rsidRDefault="008C2A77" w:rsidP="008C2A77">
      <w:pPr>
        <w:bidi/>
        <w:jc w:val="both"/>
        <w:rPr>
          <w:rFonts w:cs="David" w:hint="cs"/>
          <w:rtl/>
        </w:rPr>
      </w:pPr>
      <w:r w:rsidRPr="008C2A77">
        <w:rPr>
          <w:rFonts w:cs="David" w:hint="cs"/>
          <w:u w:val="single"/>
          <w:rtl/>
        </w:rPr>
        <w:t>ארבל אסטרחן:</w:t>
      </w:r>
    </w:p>
    <w:p w14:paraId="6E1B7226" w14:textId="77777777" w:rsidR="008C2A77" w:rsidRPr="008C2A77" w:rsidRDefault="008C2A77" w:rsidP="008C2A77">
      <w:pPr>
        <w:bidi/>
        <w:jc w:val="both"/>
        <w:rPr>
          <w:rFonts w:cs="David" w:hint="cs"/>
          <w:rtl/>
        </w:rPr>
      </w:pPr>
    </w:p>
    <w:p w14:paraId="2DF708C0" w14:textId="77777777" w:rsidR="008C2A77" w:rsidRPr="008C2A77" w:rsidRDefault="008C2A77" w:rsidP="008C2A77">
      <w:pPr>
        <w:bidi/>
        <w:jc w:val="both"/>
        <w:rPr>
          <w:rFonts w:cs="David" w:hint="cs"/>
          <w:rtl/>
        </w:rPr>
      </w:pPr>
      <w:r w:rsidRPr="008C2A77">
        <w:rPr>
          <w:rFonts w:cs="David" w:hint="cs"/>
          <w:rtl/>
        </w:rPr>
        <w:tab/>
        <w:t>החלטות יתקבלו ברוב קולות.</w:t>
      </w:r>
    </w:p>
    <w:p w14:paraId="79178BC8" w14:textId="77777777" w:rsidR="008C2A77" w:rsidRPr="008C2A77" w:rsidRDefault="008C2A77" w:rsidP="008C2A77">
      <w:pPr>
        <w:bidi/>
        <w:jc w:val="both"/>
        <w:rPr>
          <w:rFonts w:cs="David" w:hint="cs"/>
          <w:rtl/>
        </w:rPr>
      </w:pPr>
    </w:p>
    <w:p w14:paraId="175A764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478A777" w14:textId="77777777" w:rsidR="008C2A77" w:rsidRPr="008C2A77" w:rsidRDefault="008C2A77" w:rsidP="008C2A77">
      <w:pPr>
        <w:bidi/>
        <w:jc w:val="both"/>
        <w:rPr>
          <w:rFonts w:cs="David" w:hint="cs"/>
          <w:rtl/>
        </w:rPr>
      </w:pPr>
    </w:p>
    <w:p w14:paraId="23BD24A6" w14:textId="77777777" w:rsidR="008C2A77" w:rsidRPr="008C2A77" w:rsidRDefault="008C2A77" w:rsidP="008C2A77">
      <w:pPr>
        <w:bidi/>
        <w:jc w:val="both"/>
        <w:rPr>
          <w:rFonts w:cs="David" w:hint="cs"/>
          <w:rtl/>
        </w:rPr>
      </w:pPr>
      <w:r w:rsidRPr="008C2A77">
        <w:rPr>
          <w:rFonts w:cs="David" w:hint="cs"/>
          <w:rtl/>
        </w:rPr>
        <w:tab/>
        <w:t>שניים נגד אחד.</w:t>
      </w:r>
    </w:p>
    <w:p w14:paraId="2A33B26C" w14:textId="77777777" w:rsidR="008C2A77" w:rsidRPr="008C2A77" w:rsidRDefault="008C2A77" w:rsidP="008C2A77">
      <w:pPr>
        <w:bidi/>
        <w:jc w:val="both"/>
        <w:rPr>
          <w:rFonts w:cs="David" w:hint="cs"/>
          <w:rtl/>
        </w:rPr>
      </w:pPr>
    </w:p>
    <w:p w14:paraId="1C50A2F7" w14:textId="77777777" w:rsidR="008C2A77" w:rsidRPr="008C2A77" w:rsidRDefault="008C2A77" w:rsidP="008C2A77">
      <w:pPr>
        <w:bidi/>
        <w:jc w:val="both"/>
        <w:rPr>
          <w:rFonts w:cs="David" w:hint="cs"/>
          <w:rtl/>
        </w:rPr>
      </w:pPr>
      <w:r w:rsidRPr="008C2A77">
        <w:rPr>
          <w:rFonts w:cs="David" w:hint="cs"/>
          <w:u w:val="single"/>
          <w:rtl/>
        </w:rPr>
        <w:t>ארבל אסטרחן:</w:t>
      </w:r>
    </w:p>
    <w:p w14:paraId="5C88AD61" w14:textId="77777777" w:rsidR="008C2A77" w:rsidRPr="008C2A77" w:rsidRDefault="008C2A77" w:rsidP="008C2A77">
      <w:pPr>
        <w:bidi/>
        <w:jc w:val="both"/>
        <w:rPr>
          <w:rFonts w:cs="David" w:hint="cs"/>
          <w:rtl/>
        </w:rPr>
      </w:pPr>
    </w:p>
    <w:p w14:paraId="02703F4E" w14:textId="77777777" w:rsidR="008C2A77" w:rsidRPr="008C2A77" w:rsidRDefault="008C2A77" w:rsidP="008C2A77">
      <w:pPr>
        <w:bidi/>
        <w:jc w:val="both"/>
        <w:rPr>
          <w:rFonts w:cs="David" w:hint="cs"/>
          <w:rtl/>
        </w:rPr>
      </w:pPr>
      <w:r w:rsidRPr="008C2A77">
        <w:rPr>
          <w:rFonts w:cs="David" w:hint="cs"/>
          <w:rtl/>
        </w:rPr>
        <w:tab/>
        <w:t>בסדר.</w:t>
      </w:r>
    </w:p>
    <w:p w14:paraId="27393761" w14:textId="77777777" w:rsidR="008C2A77" w:rsidRPr="008C2A77" w:rsidRDefault="008C2A77" w:rsidP="008C2A77">
      <w:pPr>
        <w:bidi/>
        <w:jc w:val="both"/>
        <w:rPr>
          <w:rFonts w:cs="David" w:hint="cs"/>
          <w:rtl/>
        </w:rPr>
      </w:pPr>
    </w:p>
    <w:p w14:paraId="590E45E0" w14:textId="77777777" w:rsidR="008C2A77" w:rsidRPr="008C2A77" w:rsidRDefault="008C2A77" w:rsidP="008C2A77">
      <w:pPr>
        <w:bidi/>
        <w:jc w:val="both"/>
        <w:rPr>
          <w:rFonts w:cs="David" w:hint="cs"/>
          <w:rtl/>
        </w:rPr>
      </w:pPr>
      <w:r w:rsidRPr="008C2A77">
        <w:rPr>
          <w:rFonts w:cs="David" w:hint="cs"/>
          <w:rtl/>
        </w:rPr>
        <w:tab/>
        <w:t xml:space="preserve">ועדת הקובלנות תכריע בקובלנה רק לאחר שניתנה לחבר הכנסת הנקבל הזדמנות להשמיע את טענותיו ולהביא את ראיותיו בפניה. יש לכם בצד כל מיני הוראות שקיימות היום. </w:t>
      </w:r>
    </w:p>
    <w:p w14:paraId="139B97B7" w14:textId="77777777" w:rsidR="008C2A77" w:rsidRPr="008C2A77" w:rsidRDefault="008C2A77" w:rsidP="008C2A77">
      <w:pPr>
        <w:bidi/>
        <w:jc w:val="both"/>
        <w:rPr>
          <w:rFonts w:cs="David" w:hint="cs"/>
          <w:rtl/>
        </w:rPr>
      </w:pPr>
    </w:p>
    <w:p w14:paraId="53180C30" w14:textId="77777777" w:rsidR="008C2A77" w:rsidRPr="008C2A77" w:rsidRDefault="008C2A77" w:rsidP="008C2A77">
      <w:pPr>
        <w:bidi/>
        <w:ind w:firstLine="720"/>
        <w:jc w:val="both"/>
        <w:rPr>
          <w:rFonts w:cs="David" w:hint="cs"/>
          <w:rtl/>
        </w:rPr>
      </w:pPr>
      <w:r w:rsidRPr="008C2A77">
        <w:rPr>
          <w:rFonts w:cs="David" w:hint="cs"/>
          <w:rtl/>
        </w:rPr>
        <w:t>קובלנה נגד חבר הכנסת ודיוני ועדת הקובלנות וכן דיוני ועדת האתיקה בדיון נוסף, לרבות המסמכים, הפרוטוקולים וההחלטות, יהיו חסויים. אדם שלא הוזמן לדיוני הוועדה לא יהיה נוכח בהם אלא ברשות יושב ראש הוועדה. אין לפרסם דבר הנוגע לדיון בקובלנה או לדיון נוסף, לרבות מסמכים שהוגשו לוועדה, פרוטוקולים והחלטות, כולם או מקצתם אלא ברשות בכתב מאת יושב ראש הוועדה והכל בהתאם לנהלים שתקבע הוועדה ובתנאים שיקבע יושב ראש הוועדה.</w:t>
      </w:r>
    </w:p>
    <w:p w14:paraId="5C987CEE" w14:textId="77777777" w:rsidR="008C2A77" w:rsidRPr="008C2A77" w:rsidRDefault="008C2A77" w:rsidP="008C2A77">
      <w:pPr>
        <w:bidi/>
        <w:ind w:firstLine="720"/>
        <w:jc w:val="both"/>
        <w:rPr>
          <w:rFonts w:cs="David" w:hint="cs"/>
          <w:rtl/>
        </w:rPr>
      </w:pPr>
    </w:p>
    <w:p w14:paraId="60FD9B1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C339905" w14:textId="77777777" w:rsidR="008C2A77" w:rsidRPr="008C2A77" w:rsidRDefault="008C2A77" w:rsidP="008C2A77">
      <w:pPr>
        <w:bidi/>
        <w:jc w:val="both"/>
        <w:rPr>
          <w:rFonts w:cs="David" w:hint="cs"/>
          <w:rtl/>
        </w:rPr>
      </w:pPr>
    </w:p>
    <w:p w14:paraId="62824296" w14:textId="77777777" w:rsidR="008C2A77" w:rsidRPr="008C2A77" w:rsidRDefault="008C2A77" w:rsidP="008C2A77">
      <w:pPr>
        <w:bidi/>
        <w:jc w:val="both"/>
        <w:rPr>
          <w:rFonts w:cs="David" w:hint="cs"/>
          <w:rtl/>
        </w:rPr>
      </w:pPr>
      <w:r w:rsidRPr="008C2A77">
        <w:rPr>
          <w:rFonts w:cs="David" w:hint="cs"/>
          <w:rtl/>
        </w:rPr>
        <w:tab/>
        <w:t>יש כאן שאלה על פרסום הקבילה.</w:t>
      </w:r>
    </w:p>
    <w:p w14:paraId="3A415261" w14:textId="77777777" w:rsidR="008C2A77" w:rsidRPr="008C2A77" w:rsidRDefault="008C2A77" w:rsidP="008C2A77">
      <w:pPr>
        <w:bidi/>
        <w:jc w:val="both"/>
        <w:rPr>
          <w:rFonts w:cs="David" w:hint="cs"/>
          <w:rtl/>
        </w:rPr>
      </w:pPr>
    </w:p>
    <w:p w14:paraId="77021D90" w14:textId="77777777" w:rsidR="008C2A77" w:rsidRPr="008C2A77" w:rsidRDefault="008C2A77" w:rsidP="008C2A77">
      <w:pPr>
        <w:bidi/>
        <w:jc w:val="both"/>
        <w:rPr>
          <w:rFonts w:cs="David" w:hint="cs"/>
          <w:rtl/>
        </w:rPr>
      </w:pPr>
      <w:r w:rsidRPr="008C2A77">
        <w:rPr>
          <w:rFonts w:cs="David" w:hint="cs"/>
          <w:u w:val="single"/>
          <w:rtl/>
        </w:rPr>
        <w:t>ארבל אסטרחן:</w:t>
      </w:r>
    </w:p>
    <w:p w14:paraId="273524B6" w14:textId="77777777" w:rsidR="008C2A77" w:rsidRPr="008C2A77" w:rsidRDefault="008C2A77" w:rsidP="008C2A77">
      <w:pPr>
        <w:bidi/>
        <w:jc w:val="both"/>
        <w:rPr>
          <w:rFonts w:cs="David" w:hint="cs"/>
          <w:rtl/>
        </w:rPr>
      </w:pPr>
    </w:p>
    <w:p w14:paraId="3CCE1649" w14:textId="77777777" w:rsidR="008C2A77" w:rsidRPr="008C2A77" w:rsidRDefault="008C2A77" w:rsidP="008C2A77">
      <w:pPr>
        <w:bidi/>
        <w:jc w:val="both"/>
        <w:rPr>
          <w:rFonts w:cs="David" w:hint="cs"/>
          <w:rtl/>
        </w:rPr>
      </w:pPr>
      <w:r w:rsidRPr="008C2A77">
        <w:rPr>
          <w:rFonts w:cs="David" w:hint="cs"/>
          <w:rtl/>
        </w:rPr>
        <w:tab/>
        <w:t>לזה יש לנו סעיף. נכון, גם אני חשבתי על כך כשקראתי את זה, אבל יש לנו סעיף.</w:t>
      </w:r>
    </w:p>
    <w:p w14:paraId="4939C2E3" w14:textId="77777777" w:rsidR="008C2A77" w:rsidRPr="008C2A77" w:rsidRDefault="008C2A77" w:rsidP="008C2A77">
      <w:pPr>
        <w:bidi/>
        <w:jc w:val="both"/>
        <w:rPr>
          <w:rFonts w:cs="David" w:hint="cs"/>
          <w:rtl/>
        </w:rPr>
      </w:pPr>
    </w:p>
    <w:p w14:paraId="47F66C8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3AE9717" w14:textId="77777777" w:rsidR="008C2A77" w:rsidRPr="008C2A77" w:rsidRDefault="008C2A77" w:rsidP="008C2A77">
      <w:pPr>
        <w:bidi/>
        <w:jc w:val="both"/>
        <w:rPr>
          <w:rFonts w:cs="David" w:hint="cs"/>
          <w:rtl/>
        </w:rPr>
      </w:pPr>
    </w:p>
    <w:p w14:paraId="6BE72698" w14:textId="77777777" w:rsidR="008C2A77" w:rsidRPr="008C2A77" w:rsidRDefault="008C2A77" w:rsidP="008C2A77">
      <w:pPr>
        <w:bidi/>
        <w:jc w:val="both"/>
        <w:rPr>
          <w:rFonts w:cs="David" w:hint="cs"/>
          <w:rtl/>
        </w:rPr>
      </w:pPr>
      <w:r w:rsidRPr="008C2A77">
        <w:rPr>
          <w:rFonts w:cs="David" w:hint="cs"/>
          <w:rtl/>
        </w:rPr>
        <w:tab/>
        <w:t>סעיף שלא ממומש.</w:t>
      </w:r>
    </w:p>
    <w:p w14:paraId="1DC07BDF" w14:textId="77777777" w:rsidR="008C2A77" w:rsidRPr="008C2A77" w:rsidRDefault="008C2A77" w:rsidP="008C2A77">
      <w:pPr>
        <w:bidi/>
        <w:jc w:val="both"/>
        <w:rPr>
          <w:rFonts w:cs="David" w:hint="cs"/>
          <w:rtl/>
        </w:rPr>
      </w:pPr>
    </w:p>
    <w:p w14:paraId="7C5CEE27" w14:textId="77777777" w:rsidR="008C2A77" w:rsidRPr="008C2A77" w:rsidRDefault="008C2A77" w:rsidP="008C2A77">
      <w:pPr>
        <w:bidi/>
        <w:jc w:val="both"/>
        <w:rPr>
          <w:rFonts w:cs="David" w:hint="cs"/>
          <w:rtl/>
        </w:rPr>
      </w:pPr>
      <w:r w:rsidRPr="008C2A77">
        <w:rPr>
          <w:rFonts w:cs="David" w:hint="cs"/>
          <w:u w:val="single"/>
          <w:rtl/>
        </w:rPr>
        <w:t>ארבל אסטרחן:</w:t>
      </w:r>
    </w:p>
    <w:p w14:paraId="14294DB3" w14:textId="77777777" w:rsidR="008C2A77" w:rsidRPr="008C2A77" w:rsidRDefault="008C2A77" w:rsidP="008C2A77">
      <w:pPr>
        <w:bidi/>
        <w:jc w:val="both"/>
        <w:rPr>
          <w:rFonts w:cs="David" w:hint="cs"/>
          <w:rtl/>
        </w:rPr>
      </w:pPr>
    </w:p>
    <w:p w14:paraId="0F968580" w14:textId="77777777" w:rsidR="008C2A77" w:rsidRPr="008C2A77" w:rsidRDefault="008C2A77" w:rsidP="008C2A77">
      <w:pPr>
        <w:bidi/>
        <w:jc w:val="both"/>
        <w:rPr>
          <w:rFonts w:cs="David" w:hint="cs"/>
          <w:rtl/>
        </w:rPr>
      </w:pPr>
      <w:r w:rsidRPr="008C2A77">
        <w:rPr>
          <w:rFonts w:cs="David" w:hint="cs"/>
          <w:rtl/>
        </w:rPr>
        <w:tab/>
        <w:t xml:space="preserve">על פרסום החלטות. </w:t>
      </w:r>
    </w:p>
    <w:p w14:paraId="1C8C3F31" w14:textId="77777777" w:rsidR="008C2A77" w:rsidRPr="008C2A77" w:rsidRDefault="008C2A77" w:rsidP="008C2A77">
      <w:pPr>
        <w:bidi/>
        <w:jc w:val="both"/>
        <w:rPr>
          <w:rFonts w:cs="David" w:hint="cs"/>
          <w:rtl/>
        </w:rPr>
      </w:pPr>
    </w:p>
    <w:p w14:paraId="4B60FD6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2E69157" w14:textId="77777777" w:rsidR="008C2A77" w:rsidRPr="008C2A77" w:rsidRDefault="008C2A77" w:rsidP="008C2A77">
      <w:pPr>
        <w:bidi/>
        <w:jc w:val="both"/>
        <w:rPr>
          <w:rFonts w:cs="David" w:hint="cs"/>
          <w:rtl/>
        </w:rPr>
      </w:pPr>
    </w:p>
    <w:p w14:paraId="42629B89" w14:textId="77777777" w:rsidR="008C2A77" w:rsidRPr="008C2A77" w:rsidRDefault="008C2A77" w:rsidP="008C2A77">
      <w:pPr>
        <w:bidi/>
        <w:jc w:val="both"/>
        <w:rPr>
          <w:rFonts w:cs="David" w:hint="cs"/>
          <w:rtl/>
        </w:rPr>
      </w:pPr>
      <w:r w:rsidRPr="008C2A77">
        <w:rPr>
          <w:rFonts w:cs="David" w:hint="cs"/>
          <w:rtl/>
        </w:rPr>
        <w:tab/>
        <w:t>לא, יש סעיף על פרסום הגשת הקבילה.</w:t>
      </w:r>
    </w:p>
    <w:p w14:paraId="5BF5A3F2" w14:textId="77777777" w:rsidR="008C2A77" w:rsidRPr="008C2A77" w:rsidRDefault="008C2A77" w:rsidP="008C2A77">
      <w:pPr>
        <w:bidi/>
        <w:jc w:val="both"/>
        <w:rPr>
          <w:rFonts w:cs="David" w:hint="cs"/>
          <w:rtl/>
        </w:rPr>
      </w:pPr>
    </w:p>
    <w:p w14:paraId="799F5832" w14:textId="77777777" w:rsidR="008C2A77" w:rsidRPr="008C2A77" w:rsidRDefault="008C2A77" w:rsidP="008C2A77">
      <w:pPr>
        <w:bidi/>
        <w:jc w:val="both"/>
        <w:rPr>
          <w:rFonts w:cs="David" w:hint="cs"/>
          <w:rtl/>
        </w:rPr>
      </w:pPr>
      <w:r w:rsidRPr="008C2A77">
        <w:rPr>
          <w:rFonts w:cs="David" w:hint="cs"/>
          <w:u w:val="single"/>
          <w:rtl/>
        </w:rPr>
        <w:t>ארבל אסטרחן:</w:t>
      </w:r>
    </w:p>
    <w:p w14:paraId="71077BD5" w14:textId="77777777" w:rsidR="008C2A77" w:rsidRPr="008C2A77" w:rsidRDefault="008C2A77" w:rsidP="008C2A77">
      <w:pPr>
        <w:bidi/>
        <w:jc w:val="both"/>
        <w:rPr>
          <w:rFonts w:cs="David" w:hint="cs"/>
          <w:rtl/>
        </w:rPr>
      </w:pPr>
    </w:p>
    <w:p w14:paraId="47269C61" w14:textId="77777777" w:rsidR="008C2A77" w:rsidRPr="008C2A77" w:rsidRDefault="008C2A77" w:rsidP="008C2A77">
      <w:pPr>
        <w:bidi/>
        <w:jc w:val="both"/>
        <w:rPr>
          <w:rFonts w:cs="David" w:hint="cs"/>
          <w:rtl/>
        </w:rPr>
      </w:pPr>
      <w:r w:rsidRPr="008C2A77">
        <w:rPr>
          <w:rFonts w:cs="David" w:hint="cs"/>
          <w:rtl/>
        </w:rPr>
        <w:tab/>
        <w:t>נכון.</w:t>
      </w:r>
    </w:p>
    <w:p w14:paraId="2F4A14C6" w14:textId="77777777" w:rsidR="008C2A77" w:rsidRPr="008C2A77" w:rsidRDefault="008C2A77" w:rsidP="008C2A77">
      <w:pPr>
        <w:bidi/>
        <w:jc w:val="both"/>
        <w:rPr>
          <w:rFonts w:cs="David" w:hint="cs"/>
          <w:rtl/>
        </w:rPr>
      </w:pPr>
    </w:p>
    <w:p w14:paraId="480BBA1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4EF9745" w14:textId="77777777" w:rsidR="008C2A77" w:rsidRPr="008C2A77" w:rsidRDefault="008C2A77" w:rsidP="008C2A77">
      <w:pPr>
        <w:bidi/>
        <w:jc w:val="both"/>
        <w:rPr>
          <w:rFonts w:cs="David" w:hint="cs"/>
          <w:rtl/>
        </w:rPr>
      </w:pPr>
    </w:p>
    <w:p w14:paraId="768AF666" w14:textId="77777777" w:rsidR="008C2A77" w:rsidRPr="008C2A77" w:rsidRDefault="008C2A77" w:rsidP="008C2A77">
      <w:pPr>
        <w:bidi/>
        <w:jc w:val="both"/>
        <w:rPr>
          <w:rFonts w:cs="David" w:hint="cs"/>
          <w:rtl/>
        </w:rPr>
      </w:pPr>
      <w:r w:rsidRPr="008C2A77">
        <w:rPr>
          <w:rFonts w:cs="David" w:hint="cs"/>
          <w:rtl/>
        </w:rPr>
        <w:tab/>
        <w:t xml:space="preserve">האקט מסתיים בזה שכתבתי בעיתון שהגשתי קבילה ולכן ועדות האתיקה אמרו שקבילה שתתפרסם, לא ידונו בה או יש אפשרות לא לדון בה. החיים יותר מורכבים, גם כאן, בעיקר בימינו אלה. </w:t>
      </w:r>
    </w:p>
    <w:p w14:paraId="4C1B9A12" w14:textId="77777777" w:rsidR="008C2A77" w:rsidRPr="008C2A77" w:rsidRDefault="008C2A77" w:rsidP="008C2A77">
      <w:pPr>
        <w:bidi/>
        <w:jc w:val="both"/>
        <w:rPr>
          <w:rFonts w:cs="David" w:hint="cs"/>
          <w:rtl/>
        </w:rPr>
      </w:pPr>
    </w:p>
    <w:p w14:paraId="59F2777C" w14:textId="77777777" w:rsidR="008C2A77" w:rsidRPr="008C2A77" w:rsidRDefault="008C2A77" w:rsidP="008C2A77">
      <w:pPr>
        <w:bidi/>
        <w:jc w:val="both"/>
        <w:rPr>
          <w:rFonts w:cs="David" w:hint="cs"/>
          <w:rtl/>
        </w:rPr>
      </w:pPr>
      <w:r w:rsidRPr="008C2A77">
        <w:rPr>
          <w:rFonts w:cs="David" w:hint="cs"/>
          <w:u w:val="single"/>
          <w:rtl/>
        </w:rPr>
        <w:t>סוזי נבות:</w:t>
      </w:r>
    </w:p>
    <w:p w14:paraId="45DEACCF" w14:textId="77777777" w:rsidR="008C2A77" w:rsidRPr="008C2A77" w:rsidRDefault="008C2A77" w:rsidP="008C2A77">
      <w:pPr>
        <w:bidi/>
        <w:jc w:val="both"/>
        <w:rPr>
          <w:rFonts w:cs="David" w:hint="cs"/>
          <w:rtl/>
        </w:rPr>
      </w:pPr>
    </w:p>
    <w:p w14:paraId="0A985619" w14:textId="77777777" w:rsidR="008C2A77" w:rsidRPr="008C2A77" w:rsidRDefault="008C2A77" w:rsidP="008C2A77">
      <w:pPr>
        <w:bidi/>
        <w:jc w:val="both"/>
        <w:rPr>
          <w:rFonts w:cs="David" w:hint="cs"/>
          <w:rtl/>
        </w:rPr>
      </w:pPr>
      <w:r w:rsidRPr="008C2A77">
        <w:rPr>
          <w:rFonts w:cs="David" w:hint="cs"/>
          <w:rtl/>
        </w:rPr>
        <w:tab/>
        <w:t>הקובלנה היא חסויה. עצם הקובלנה. מהרגע שפותחים, מהרגע שמישהו אומר שהוא רוצה להגיש.</w:t>
      </w:r>
    </w:p>
    <w:p w14:paraId="112BA8D8" w14:textId="77777777" w:rsidR="008C2A77" w:rsidRPr="008C2A77" w:rsidRDefault="008C2A77" w:rsidP="008C2A77">
      <w:pPr>
        <w:bidi/>
        <w:jc w:val="both"/>
        <w:rPr>
          <w:rFonts w:cs="David" w:hint="cs"/>
          <w:rtl/>
        </w:rPr>
      </w:pPr>
    </w:p>
    <w:p w14:paraId="52F91CF1" w14:textId="77777777" w:rsidR="008C2A77" w:rsidRPr="008C2A77" w:rsidRDefault="008C2A77" w:rsidP="008C2A77">
      <w:pPr>
        <w:bidi/>
        <w:jc w:val="both"/>
        <w:rPr>
          <w:rFonts w:cs="David" w:hint="cs"/>
          <w:rtl/>
        </w:rPr>
      </w:pPr>
      <w:r w:rsidRPr="008C2A77">
        <w:rPr>
          <w:rFonts w:cs="David" w:hint="cs"/>
          <w:u w:val="single"/>
          <w:rtl/>
        </w:rPr>
        <w:t>דוד רותם:</w:t>
      </w:r>
    </w:p>
    <w:p w14:paraId="39D8256A" w14:textId="77777777" w:rsidR="008C2A77" w:rsidRPr="008C2A77" w:rsidRDefault="008C2A77" w:rsidP="008C2A77">
      <w:pPr>
        <w:bidi/>
        <w:jc w:val="both"/>
        <w:rPr>
          <w:rFonts w:cs="David" w:hint="cs"/>
          <w:rtl/>
        </w:rPr>
      </w:pPr>
    </w:p>
    <w:p w14:paraId="34202182" w14:textId="77777777" w:rsidR="008C2A77" w:rsidRPr="008C2A77" w:rsidRDefault="008C2A77" w:rsidP="008C2A77">
      <w:pPr>
        <w:bidi/>
        <w:jc w:val="both"/>
        <w:rPr>
          <w:rFonts w:cs="David" w:hint="cs"/>
          <w:rtl/>
        </w:rPr>
      </w:pPr>
      <w:r w:rsidRPr="008C2A77">
        <w:rPr>
          <w:rFonts w:cs="David" w:hint="cs"/>
          <w:rtl/>
        </w:rPr>
        <w:tab/>
        <w:t>ברגע שהגשתי אותה, זה הופך להיות קובלנה. כשדיווחתי לתקשורת, זאת עוד לא קובלנה. זה לא שמתכוונים להגיש קובלנה, אלא אני פרסמתי שהגשתי.</w:t>
      </w:r>
    </w:p>
    <w:p w14:paraId="4FB25570" w14:textId="77777777" w:rsidR="008C2A77" w:rsidRPr="008C2A77" w:rsidRDefault="008C2A77" w:rsidP="008C2A77">
      <w:pPr>
        <w:bidi/>
        <w:jc w:val="both"/>
        <w:rPr>
          <w:rFonts w:cs="David" w:hint="cs"/>
          <w:rtl/>
        </w:rPr>
      </w:pPr>
    </w:p>
    <w:p w14:paraId="0784820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17D264E" w14:textId="77777777" w:rsidR="008C2A77" w:rsidRPr="008C2A77" w:rsidRDefault="008C2A77" w:rsidP="008C2A77">
      <w:pPr>
        <w:bidi/>
        <w:jc w:val="both"/>
        <w:rPr>
          <w:rFonts w:cs="David" w:hint="cs"/>
          <w:rtl/>
        </w:rPr>
      </w:pPr>
    </w:p>
    <w:p w14:paraId="3933370F" w14:textId="77777777" w:rsidR="008C2A77" w:rsidRPr="008C2A77" w:rsidRDefault="008C2A77" w:rsidP="008C2A77">
      <w:pPr>
        <w:bidi/>
        <w:jc w:val="both"/>
        <w:rPr>
          <w:rFonts w:cs="David" w:hint="cs"/>
          <w:rtl/>
        </w:rPr>
      </w:pPr>
      <w:r w:rsidRPr="008C2A77">
        <w:rPr>
          <w:rFonts w:cs="David" w:hint="cs"/>
          <w:rtl/>
        </w:rPr>
        <w:tab/>
        <w:t xml:space="preserve">מאידך היו גם מקרים שהיה קשה לזהות מי המדליף והייתה הרגשה שעצם הדלפת העניין היא דרך למנוע את הדיון. גם זאת אפשרות. </w:t>
      </w:r>
    </w:p>
    <w:p w14:paraId="7CD4012E" w14:textId="77777777" w:rsidR="008C2A77" w:rsidRPr="008C2A77" w:rsidRDefault="008C2A77" w:rsidP="008C2A77">
      <w:pPr>
        <w:bidi/>
        <w:jc w:val="both"/>
        <w:rPr>
          <w:rFonts w:cs="David" w:hint="cs"/>
          <w:rtl/>
        </w:rPr>
      </w:pPr>
    </w:p>
    <w:p w14:paraId="6C3E38FF" w14:textId="77777777" w:rsidR="008C2A77" w:rsidRPr="008C2A77" w:rsidRDefault="008C2A77" w:rsidP="008C2A77">
      <w:pPr>
        <w:bidi/>
        <w:jc w:val="both"/>
        <w:rPr>
          <w:rFonts w:cs="David" w:hint="cs"/>
          <w:rtl/>
        </w:rPr>
      </w:pPr>
      <w:r w:rsidRPr="008C2A77">
        <w:rPr>
          <w:rFonts w:cs="David" w:hint="cs"/>
          <w:u w:val="single"/>
          <w:rtl/>
        </w:rPr>
        <w:t>סוזי נבות:</w:t>
      </w:r>
    </w:p>
    <w:p w14:paraId="2A1D6F12" w14:textId="77777777" w:rsidR="008C2A77" w:rsidRPr="008C2A77" w:rsidRDefault="008C2A77" w:rsidP="008C2A77">
      <w:pPr>
        <w:bidi/>
        <w:jc w:val="both"/>
        <w:rPr>
          <w:rFonts w:cs="David" w:hint="cs"/>
          <w:rtl/>
        </w:rPr>
      </w:pPr>
    </w:p>
    <w:p w14:paraId="463AD6B0" w14:textId="77777777" w:rsidR="008C2A77" w:rsidRPr="008C2A77" w:rsidRDefault="008C2A77" w:rsidP="008C2A77">
      <w:pPr>
        <w:bidi/>
        <w:jc w:val="both"/>
        <w:rPr>
          <w:rFonts w:cs="David" w:hint="cs"/>
          <w:rtl/>
        </w:rPr>
      </w:pPr>
      <w:r w:rsidRPr="008C2A77">
        <w:rPr>
          <w:rFonts w:cs="David" w:hint="cs"/>
          <w:rtl/>
        </w:rPr>
        <w:tab/>
        <w:t>ועדת זמיר לא עסקה בנושאים האלה.</w:t>
      </w:r>
    </w:p>
    <w:p w14:paraId="5A4AECE9" w14:textId="77777777" w:rsidR="008C2A77" w:rsidRPr="008C2A77" w:rsidRDefault="008C2A77" w:rsidP="008C2A77">
      <w:pPr>
        <w:bidi/>
        <w:jc w:val="both"/>
        <w:rPr>
          <w:rFonts w:cs="David" w:hint="cs"/>
          <w:rtl/>
        </w:rPr>
      </w:pPr>
    </w:p>
    <w:p w14:paraId="076F91B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E3608F9" w14:textId="77777777" w:rsidR="008C2A77" w:rsidRPr="008C2A77" w:rsidRDefault="008C2A77" w:rsidP="008C2A77">
      <w:pPr>
        <w:bidi/>
        <w:jc w:val="both"/>
        <w:rPr>
          <w:rFonts w:cs="David" w:hint="cs"/>
          <w:rtl/>
        </w:rPr>
      </w:pPr>
    </w:p>
    <w:p w14:paraId="5A031D16" w14:textId="77777777" w:rsidR="008C2A77" w:rsidRPr="008C2A77" w:rsidRDefault="008C2A77" w:rsidP="008C2A77">
      <w:pPr>
        <w:bidi/>
        <w:jc w:val="both"/>
        <w:rPr>
          <w:rFonts w:cs="David" w:hint="cs"/>
          <w:rtl/>
        </w:rPr>
      </w:pPr>
      <w:r w:rsidRPr="008C2A77">
        <w:rPr>
          <w:rFonts w:cs="David" w:hint="cs"/>
          <w:rtl/>
        </w:rPr>
        <w:tab/>
        <w:t>אני מתייעץ כאן עם חברי הכנסת ועם היועצים ועם ארבל שיש שלה הרבה ניסיון.</w:t>
      </w:r>
    </w:p>
    <w:p w14:paraId="447FACA9" w14:textId="77777777" w:rsidR="008C2A77" w:rsidRPr="008C2A77" w:rsidRDefault="008C2A77" w:rsidP="008C2A77">
      <w:pPr>
        <w:bidi/>
        <w:jc w:val="both"/>
        <w:rPr>
          <w:rFonts w:cs="David" w:hint="cs"/>
          <w:rtl/>
        </w:rPr>
      </w:pPr>
    </w:p>
    <w:p w14:paraId="710F96CC" w14:textId="77777777" w:rsidR="008C2A77" w:rsidRPr="008C2A77" w:rsidRDefault="008C2A77" w:rsidP="008C2A77">
      <w:pPr>
        <w:bidi/>
        <w:jc w:val="both"/>
        <w:rPr>
          <w:rFonts w:cs="David" w:hint="cs"/>
          <w:rtl/>
        </w:rPr>
      </w:pPr>
      <w:r w:rsidRPr="008C2A77">
        <w:rPr>
          <w:rFonts w:cs="David" w:hint="cs"/>
          <w:u w:val="single"/>
          <w:rtl/>
        </w:rPr>
        <w:t>ארבל אסטרחן:</w:t>
      </w:r>
    </w:p>
    <w:p w14:paraId="7E191448" w14:textId="77777777" w:rsidR="008C2A77" w:rsidRPr="008C2A77" w:rsidRDefault="008C2A77" w:rsidP="008C2A77">
      <w:pPr>
        <w:bidi/>
        <w:jc w:val="both"/>
        <w:rPr>
          <w:rFonts w:cs="David" w:hint="cs"/>
          <w:rtl/>
        </w:rPr>
      </w:pPr>
    </w:p>
    <w:p w14:paraId="232BF7E2" w14:textId="77777777" w:rsidR="008C2A77" w:rsidRPr="008C2A77" w:rsidRDefault="008C2A77" w:rsidP="008C2A77">
      <w:pPr>
        <w:bidi/>
        <w:jc w:val="both"/>
        <w:rPr>
          <w:rFonts w:cs="David" w:hint="cs"/>
          <w:rtl/>
        </w:rPr>
      </w:pPr>
      <w:r w:rsidRPr="008C2A77">
        <w:rPr>
          <w:rFonts w:cs="David" w:hint="cs"/>
          <w:rtl/>
        </w:rPr>
        <w:tab/>
        <w:t>אני רואה שכתוב שההחלטות שלה חסויות ואני מחפשת את הסעיף שאומר.</w:t>
      </w:r>
    </w:p>
    <w:p w14:paraId="68D157F7" w14:textId="77777777" w:rsidR="008C2A77" w:rsidRPr="008C2A77" w:rsidRDefault="008C2A77" w:rsidP="008C2A77">
      <w:pPr>
        <w:bidi/>
        <w:jc w:val="both"/>
        <w:rPr>
          <w:rFonts w:cs="David" w:hint="cs"/>
          <w:rtl/>
        </w:rPr>
      </w:pPr>
    </w:p>
    <w:p w14:paraId="422887C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7EDD076" w14:textId="77777777" w:rsidR="008C2A77" w:rsidRPr="008C2A77" w:rsidRDefault="008C2A77" w:rsidP="008C2A77">
      <w:pPr>
        <w:bidi/>
        <w:jc w:val="both"/>
        <w:rPr>
          <w:rFonts w:cs="David" w:hint="cs"/>
          <w:rtl/>
        </w:rPr>
      </w:pPr>
    </w:p>
    <w:p w14:paraId="6962F94F" w14:textId="77777777" w:rsidR="008C2A77" w:rsidRPr="008C2A77" w:rsidRDefault="008C2A77" w:rsidP="008C2A77">
      <w:pPr>
        <w:bidi/>
        <w:jc w:val="both"/>
        <w:rPr>
          <w:rFonts w:cs="David" w:hint="cs"/>
          <w:rtl/>
        </w:rPr>
      </w:pPr>
      <w:r w:rsidRPr="008C2A77">
        <w:rPr>
          <w:rFonts w:cs="David" w:hint="cs"/>
          <w:rtl/>
        </w:rPr>
        <w:tab/>
        <w:t>אני בטוח בזה לחלוטין. היו החלטות חד משמעיות כמה פעמים, שאם קבילה מתפרסמת, לא ידונו בה.</w:t>
      </w:r>
    </w:p>
    <w:p w14:paraId="15033F9E" w14:textId="77777777" w:rsidR="008C2A77" w:rsidRPr="008C2A77" w:rsidRDefault="008C2A77" w:rsidP="008C2A77">
      <w:pPr>
        <w:bidi/>
        <w:jc w:val="both"/>
        <w:rPr>
          <w:rFonts w:cs="David" w:hint="cs"/>
          <w:rtl/>
        </w:rPr>
      </w:pPr>
    </w:p>
    <w:p w14:paraId="38AC43CD" w14:textId="77777777" w:rsidR="008C2A77" w:rsidRPr="008C2A77" w:rsidRDefault="008C2A77" w:rsidP="008C2A77">
      <w:pPr>
        <w:bidi/>
        <w:jc w:val="both"/>
        <w:rPr>
          <w:rFonts w:cs="David" w:hint="cs"/>
          <w:rtl/>
        </w:rPr>
      </w:pPr>
      <w:r w:rsidRPr="008C2A77">
        <w:rPr>
          <w:rFonts w:cs="David" w:hint="cs"/>
          <w:u w:val="single"/>
          <w:rtl/>
        </w:rPr>
        <w:t>ארבל אסטרחן:</w:t>
      </w:r>
    </w:p>
    <w:p w14:paraId="43B1DA2D" w14:textId="77777777" w:rsidR="008C2A77" w:rsidRPr="008C2A77" w:rsidRDefault="008C2A77" w:rsidP="008C2A77">
      <w:pPr>
        <w:bidi/>
        <w:jc w:val="both"/>
        <w:rPr>
          <w:rFonts w:cs="David" w:hint="cs"/>
          <w:rtl/>
        </w:rPr>
      </w:pPr>
    </w:p>
    <w:p w14:paraId="190BCDDC" w14:textId="77777777" w:rsidR="008C2A77" w:rsidRPr="008C2A77" w:rsidRDefault="008C2A77" w:rsidP="008C2A77">
      <w:pPr>
        <w:bidi/>
        <w:jc w:val="both"/>
        <w:rPr>
          <w:rFonts w:cs="David" w:hint="cs"/>
          <w:rtl/>
        </w:rPr>
      </w:pPr>
      <w:r w:rsidRPr="008C2A77">
        <w:rPr>
          <w:rFonts w:cs="David" w:hint="cs"/>
          <w:rtl/>
        </w:rPr>
        <w:tab/>
        <w:t xml:space="preserve">נכון. </w:t>
      </w:r>
    </w:p>
    <w:p w14:paraId="74E53EC5" w14:textId="77777777" w:rsidR="008C2A77" w:rsidRPr="008C2A77" w:rsidRDefault="008C2A77" w:rsidP="008C2A77">
      <w:pPr>
        <w:bidi/>
        <w:jc w:val="both"/>
        <w:rPr>
          <w:rFonts w:cs="David" w:hint="cs"/>
          <w:rtl/>
        </w:rPr>
      </w:pPr>
    </w:p>
    <w:p w14:paraId="19A60135" w14:textId="77777777" w:rsidR="008C2A77" w:rsidRPr="008C2A77" w:rsidRDefault="008C2A77" w:rsidP="008C2A77">
      <w:pPr>
        <w:bidi/>
        <w:jc w:val="both"/>
        <w:rPr>
          <w:rFonts w:cs="David" w:hint="cs"/>
          <w:rtl/>
        </w:rPr>
      </w:pPr>
      <w:r w:rsidRPr="008C2A77">
        <w:rPr>
          <w:rFonts w:cs="David" w:hint="cs"/>
          <w:u w:val="single"/>
          <w:rtl/>
        </w:rPr>
        <w:t>דוד רותם:</w:t>
      </w:r>
    </w:p>
    <w:p w14:paraId="108908A0" w14:textId="77777777" w:rsidR="008C2A77" w:rsidRPr="008C2A77" w:rsidRDefault="008C2A77" w:rsidP="008C2A77">
      <w:pPr>
        <w:bidi/>
        <w:jc w:val="both"/>
        <w:rPr>
          <w:rFonts w:cs="David" w:hint="cs"/>
          <w:rtl/>
        </w:rPr>
      </w:pPr>
    </w:p>
    <w:p w14:paraId="741CA8B4" w14:textId="77777777" w:rsidR="008C2A77" w:rsidRPr="008C2A77" w:rsidRDefault="008C2A77" w:rsidP="008C2A77">
      <w:pPr>
        <w:bidi/>
        <w:jc w:val="both"/>
        <w:rPr>
          <w:rFonts w:cs="David" w:hint="cs"/>
          <w:rtl/>
        </w:rPr>
      </w:pPr>
      <w:r w:rsidRPr="008C2A77">
        <w:rPr>
          <w:rFonts w:cs="David" w:hint="cs"/>
          <w:rtl/>
        </w:rPr>
        <w:tab/>
        <w:t>יש לה סמכות לא לדון. לא לחייב.</w:t>
      </w:r>
    </w:p>
    <w:p w14:paraId="0A8105A5" w14:textId="77777777" w:rsidR="008C2A77" w:rsidRPr="008C2A77" w:rsidRDefault="008C2A77" w:rsidP="008C2A77">
      <w:pPr>
        <w:bidi/>
        <w:jc w:val="both"/>
        <w:rPr>
          <w:rFonts w:cs="David" w:hint="cs"/>
          <w:rtl/>
        </w:rPr>
      </w:pPr>
    </w:p>
    <w:p w14:paraId="12C22EF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E913B2F" w14:textId="77777777" w:rsidR="008C2A77" w:rsidRPr="008C2A77" w:rsidRDefault="008C2A77" w:rsidP="008C2A77">
      <w:pPr>
        <w:bidi/>
        <w:jc w:val="both"/>
        <w:rPr>
          <w:rFonts w:cs="David" w:hint="cs"/>
          <w:rtl/>
        </w:rPr>
      </w:pPr>
    </w:p>
    <w:p w14:paraId="64985868" w14:textId="77777777" w:rsidR="008C2A77" w:rsidRPr="008C2A77" w:rsidRDefault="008C2A77" w:rsidP="008C2A77">
      <w:pPr>
        <w:bidi/>
        <w:jc w:val="both"/>
        <w:rPr>
          <w:rFonts w:cs="David" w:hint="cs"/>
          <w:rtl/>
        </w:rPr>
      </w:pPr>
      <w:r w:rsidRPr="008C2A77">
        <w:rPr>
          <w:rFonts w:cs="David" w:hint="cs"/>
          <w:rtl/>
        </w:rPr>
        <w:tab/>
        <w:t>זה מה שכתוב היום. כך זה היום. זאת סמכות. זה לא אוטומטי.</w:t>
      </w:r>
    </w:p>
    <w:p w14:paraId="438481EC" w14:textId="77777777" w:rsidR="008C2A77" w:rsidRPr="008C2A77" w:rsidRDefault="008C2A77" w:rsidP="008C2A77">
      <w:pPr>
        <w:bidi/>
        <w:jc w:val="both"/>
        <w:rPr>
          <w:rFonts w:cs="David" w:hint="cs"/>
          <w:rtl/>
        </w:rPr>
      </w:pPr>
    </w:p>
    <w:p w14:paraId="4D79030A" w14:textId="77777777" w:rsidR="008C2A77" w:rsidRPr="008C2A77" w:rsidRDefault="008C2A77" w:rsidP="008C2A77">
      <w:pPr>
        <w:bidi/>
        <w:jc w:val="both"/>
        <w:rPr>
          <w:rFonts w:cs="David" w:hint="cs"/>
          <w:rtl/>
        </w:rPr>
      </w:pPr>
      <w:r w:rsidRPr="008C2A77">
        <w:rPr>
          <w:rFonts w:cs="David" w:hint="cs"/>
          <w:u w:val="single"/>
          <w:rtl/>
        </w:rPr>
        <w:t>דוד רותם:</w:t>
      </w:r>
    </w:p>
    <w:p w14:paraId="36767B56" w14:textId="77777777" w:rsidR="008C2A77" w:rsidRPr="008C2A77" w:rsidRDefault="008C2A77" w:rsidP="008C2A77">
      <w:pPr>
        <w:bidi/>
        <w:jc w:val="both"/>
        <w:rPr>
          <w:rFonts w:cs="David" w:hint="cs"/>
          <w:rtl/>
        </w:rPr>
      </w:pPr>
    </w:p>
    <w:p w14:paraId="7A6670E0" w14:textId="77777777" w:rsidR="008C2A77" w:rsidRPr="008C2A77" w:rsidRDefault="008C2A77" w:rsidP="008C2A77">
      <w:pPr>
        <w:bidi/>
        <w:jc w:val="both"/>
        <w:rPr>
          <w:rFonts w:cs="David" w:hint="cs"/>
          <w:rtl/>
        </w:rPr>
      </w:pPr>
      <w:r w:rsidRPr="008C2A77">
        <w:rPr>
          <w:rFonts w:cs="David" w:hint="cs"/>
          <w:rtl/>
        </w:rPr>
        <w:tab/>
        <w:t>אם זה לא אוטומטי, אתה רוצה שמישהו ידליף קובלנה שהגישו קובלנה ולא ידונו בה? זה לא יעזור לך כי הוועדה יכולה להחליט שהיא כן דנה בה.</w:t>
      </w:r>
    </w:p>
    <w:p w14:paraId="47052B06" w14:textId="77777777" w:rsidR="008C2A77" w:rsidRPr="008C2A77" w:rsidRDefault="008C2A77" w:rsidP="008C2A77">
      <w:pPr>
        <w:bidi/>
        <w:jc w:val="both"/>
        <w:rPr>
          <w:rFonts w:cs="David" w:hint="cs"/>
          <w:rtl/>
        </w:rPr>
      </w:pPr>
    </w:p>
    <w:p w14:paraId="2C50638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3068CBB" w14:textId="77777777" w:rsidR="008C2A77" w:rsidRPr="008C2A77" w:rsidRDefault="008C2A77" w:rsidP="008C2A77">
      <w:pPr>
        <w:bidi/>
        <w:jc w:val="both"/>
        <w:rPr>
          <w:rFonts w:cs="David" w:hint="cs"/>
          <w:rtl/>
        </w:rPr>
      </w:pPr>
    </w:p>
    <w:p w14:paraId="4D51AA3D" w14:textId="77777777" w:rsidR="008C2A77" w:rsidRPr="008C2A77" w:rsidRDefault="008C2A77" w:rsidP="008C2A77">
      <w:pPr>
        <w:bidi/>
        <w:jc w:val="both"/>
        <w:rPr>
          <w:rFonts w:cs="David" w:hint="cs"/>
          <w:rtl/>
        </w:rPr>
      </w:pPr>
      <w:r w:rsidRPr="008C2A77">
        <w:rPr>
          <w:rFonts w:cs="David" w:hint="cs"/>
          <w:rtl/>
        </w:rPr>
        <w:tab/>
        <w:t>לא, השאלה מה כותבים היום.</w:t>
      </w:r>
    </w:p>
    <w:p w14:paraId="50FCCADD" w14:textId="77777777" w:rsidR="008C2A77" w:rsidRPr="008C2A77" w:rsidRDefault="008C2A77" w:rsidP="008C2A77">
      <w:pPr>
        <w:bidi/>
        <w:jc w:val="both"/>
        <w:rPr>
          <w:rFonts w:cs="David" w:hint="cs"/>
          <w:rtl/>
        </w:rPr>
      </w:pPr>
    </w:p>
    <w:p w14:paraId="0CFF5EEC" w14:textId="77777777" w:rsidR="008C2A77" w:rsidRPr="008C2A77" w:rsidRDefault="008C2A77" w:rsidP="008C2A77">
      <w:pPr>
        <w:bidi/>
        <w:jc w:val="both"/>
        <w:rPr>
          <w:rFonts w:cs="David" w:hint="cs"/>
          <w:u w:val="single"/>
          <w:rtl/>
        </w:rPr>
      </w:pPr>
      <w:r w:rsidRPr="008C2A77">
        <w:rPr>
          <w:rFonts w:cs="David" w:hint="cs"/>
          <w:u w:val="single"/>
          <w:rtl/>
        </w:rPr>
        <w:t>ארבל אסטרחן:</w:t>
      </w:r>
    </w:p>
    <w:p w14:paraId="3BE94705" w14:textId="77777777" w:rsidR="008C2A77" w:rsidRPr="008C2A77" w:rsidRDefault="008C2A77" w:rsidP="008C2A77">
      <w:pPr>
        <w:bidi/>
        <w:jc w:val="both"/>
        <w:rPr>
          <w:rFonts w:cs="David" w:hint="cs"/>
          <w:rtl/>
        </w:rPr>
      </w:pPr>
    </w:p>
    <w:p w14:paraId="7F5668FF" w14:textId="77777777" w:rsidR="008C2A77" w:rsidRPr="008C2A77" w:rsidRDefault="008C2A77" w:rsidP="008C2A77">
      <w:pPr>
        <w:bidi/>
        <w:jc w:val="both"/>
        <w:rPr>
          <w:rFonts w:cs="David" w:hint="cs"/>
          <w:rtl/>
        </w:rPr>
      </w:pPr>
      <w:r w:rsidRPr="008C2A77">
        <w:rPr>
          <w:rFonts w:cs="David" w:hint="cs"/>
          <w:rtl/>
        </w:rPr>
        <w:tab/>
        <w:t>אני אגיד לך. יש החלטה משנת 2006: הוגשה קובלנה נגד חבר כנסת או פרסם הקובל את פרטי הקובלנה באמצעי התקשורת, רשאית ועדת האתיקה שלא לדון בקובלנה. ועדת האתיקה תפרסם את דבר קבלת הקובלנה בסמוך להגשתה.</w:t>
      </w:r>
    </w:p>
    <w:p w14:paraId="31070B34" w14:textId="77777777" w:rsidR="008C2A77" w:rsidRPr="008C2A77" w:rsidRDefault="008C2A77" w:rsidP="008C2A77">
      <w:pPr>
        <w:bidi/>
        <w:jc w:val="both"/>
        <w:rPr>
          <w:rFonts w:cs="David" w:hint="cs"/>
          <w:rtl/>
        </w:rPr>
      </w:pPr>
    </w:p>
    <w:p w14:paraId="76459A70" w14:textId="77777777" w:rsidR="008C2A77" w:rsidRPr="008C2A77" w:rsidRDefault="008C2A77" w:rsidP="008C2A77">
      <w:pPr>
        <w:bidi/>
        <w:jc w:val="both"/>
        <w:rPr>
          <w:rFonts w:cs="David" w:hint="cs"/>
          <w:rtl/>
        </w:rPr>
      </w:pPr>
      <w:r w:rsidRPr="008C2A77">
        <w:rPr>
          <w:rFonts w:cs="David" w:hint="cs"/>
          <w:rtl/>
        </w:rPr>
        <w:tab/>
        <w:t>זאת אומרת, היא תפרסם אבל היא לא רוצה שאחרים יעשו שימוש בה לצורכי פרסום.</w:t>
      </w:r>
    </w:p>
    <w:p w14:paraId="67429EA4" w14:textId="77777777" w:rsidR="008C2A77" w:rsidRPr="008C2A77" w:rsidRDefault="008C2A77" w:rsidP="008C2A77">
      <w:pPr>
        <w:bidi/>
        <w:jc w:val="both"/>
        <w:rPr>
          <w:rFonts w:cs="David" w:hint="cs"/>
          <w:rtl/>
        </w:rPr>
      </w:pPr>
    </w:p>
    <w:p w14:paraId="01CCDF69" w14:textId="77777777" w:rsidR="008C2A77" w:rsidRPr="008C2A77" w:rsidRDefault="008C2A77" w:rsidP="008C2A77">
      <w:pPr>
        <w:bidi/>
        <w:jc w:val="both"/>
        <w:rPr>
          <w:rFonts w:cs="David" w:hint="cs"/>
          <w:rtl/>
        </w:rPr>
      </w:pPr>
      <w:r w:rsidRPr="008C2A77">
        <w:rPr>
          <w:rFonts w:cs="David" w:hint="cs"/>
          <w:u w:val="single"/>
          <w:rtl/>
        </w:rPr>
        <w:t>דוד רותם:</w:t>
      </w:r>
    </w:p>
    <w:p w14:paraId="2BA36CDA" w14:textId="77777777" w:rsidR="008C2A77" w:rsidRPr="008C2A77" w:rsidRDefault="008C2A77" w:rsidP="008C2A77">
      <w:pPr>
        <w:bidi/>
        <w:jc w:val="both"/>
        <w:rPr>
          <w:rFonts w:cs="David" w:hint="cs"/>
          <w:rtl/>
        </w:rPr>
      </w:pPr>
    </w:p>
    <w:p w14:paraId="3793B965" w14:textId="77777777" w:rsidR="008C2A77" w:rsidRPr="008C2A77" w:rsidRDefault="008C2A77" w:rsidP="008C2A77">
      <w:pPr>
        <w:bidi/>
        <w:jc w:val="both"/>
        <w:rPr>
          <w:rFonts w:cs="David" w:hint="cs"/>
          <w:rtl/>
        </w:rPr>
      </w:pPr>
      <w:r w:rsidRPr="008C2A77">
        <w:rPr>
          <w:rFonts w:cs="David" w:hint="cs"/>
          <w:rtl/>
        </w:rPr>
        <w:tab/>
        <w:t>זה מדבר על מצב שהקובל פרסם את הקובלנה. צריך להוכיח לה כדי שהיא לא תדון. אני לא הייתי נוגע בזה.</w:t>
      </w:r>
    </w:p>
    <w:p w14:paraId="393C2C23" w14:textId="77777777" w:rsidR="008C2A77" w:rsidRPr="008C2A77" w:rsidRDefault="008C2A77" w:rsidP="008C2A77">
      <w:pPr>
        <w:bidi/>
        <w:jc w:val="both"/>
        <w:rPr>
          <w:rFonts w:cs="David" w:hint="cs"/>
          <w:rtl/>
        </w:rPr>
      </w:pPr>
    </w:p>
    <w:p w14:paraId="54760963" w14:textId="77777777" w:rsidR="008C2A77" w:rsidRPr="008C2A77" w:rsidRDefault="008C2A77" w:rsidP="008C2A77">
      <w:pPr>
        <w:bidi/>
        <w:jc w:val="both"/>
        <w:rPr>
          <w:rFonts w:cs="David" w:hint="cs"/>
          <w:rtl/>
        </w:rPr>
      </w:pPr>
      <w:r w:rsidRPr="008C2A77">
        <w:rPr>
          <w:rFonts w:cs="David" w:hint="cs"/>
          <w:u w:val="single"/>
          <w:rtl/>
        </w:rPr>
        <w:t>סוזי נבות:</w:t>
      </w:r>
    </w:p>
    <w:p w14:paraId="4F531087" w14:textId="77777777" w:rsidR="008C2A77" w:rsidRPr="008C2A77" w:rsidRDefault="008C2A77" w:rsidP="008C2A77">
      <w:pPr>
        <w:bidi/>
        <w:jc w:val="both"/>
        <w:rPr>
          <w:rFonts w:cs="David" w:hint="cs"/>
          <w:rtl/>
        </w:rPr>
      </w:pPr>
    </w:p>
    <w:p w14:paraId="40ADE4A8" w14:textId="77777777" w:rsidR="008C2A77" w:rsidRPr="008C2A77" w:rsidRDefault="008C2A77" w:rsidP="008C2A77">
      <w:pPr>
        <w:bidi/>
        <w:jc w:val="both"/>
        <w:rPr>
          <w:rFonts w:cs="David" w:hint="cs"/>
          <w:rtl/>
        </w:rPr>
      </w:pPr>
      <w:r w:rsidRPr="008C2A77">
        <w:rPr>
          <w:rFonts w:cs="David" w:hint="cs"/>
          <w:rtl/>
        </w:rPr>
        <w:tab/>
        <w:t>גם אני לא.</w:t>
      </w:r>
    </w:p>
    <w:p w14:paraId="6A29E429" w14:textId="77777777" w:rsidR="008C2A77" w:rsidRPr="008C2A77" w:rsidRDefault="008C2A77" w:rsidP="008C2A77">
      <w:pPr>
        <w:bidi/>
        <w:jc w:val="both"/>
        <w:rPr>
          <w:rFonts w:cs="David" w:hint="cs"/>
          <w:rtl/>
        </w:rPr>
      </w:pPr>
    </w:p>
    <w:p w14:paraId="6422DEA5"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8C45368" w14:textId="77777777" w:rsidR="008C2A77" w:rsidRPr="008C2A77" w:rsidRDefault="008C2A77" w:rsidP="008C2A77">
      <w:pPr>
        <w:bidi/>
        <w:jc w:val="both"/>
        <w:rPr>
          <w:rFonts w:cs="David" w:hint="cs"/>
          <w:rtl/>
        </w:rPr>
      </w:pPr>
    </w:p>
    <w:p w14:paraId="0EC0931A" w14:textId="77777777" w:rsidR="008C2A77" w:rsidRPr="008C2A77" w:rsidRDefault="008C2A77" w:rsidP="008C2A77">
      <w:pPr>
        <w:bidi/>
        <w:jc w:val="both"/>
        <w:rPr>
          <w:rFonts w:cs="David" w:hint="cs"/>
          <w:rtl/>
        </w:rPr>
      </w:pPr>
      <w:r w:rsidRPr="008C2A77">
        <w:rPr>
          <w:rFonts w:cs="David" w:hint="cs"/>
          <w:rtl/>
        </w:rPr>
        <w:tab/>
        <w:t>בסדר. אז משאירים את זה.</w:t>
      </w:r>
    </w:p>
    <w:p w14:paraId="0CD80984" w14:textId="77777777" w:rsidR="008C2A77" w:rsidRPr="008C2A77" w:rsidRDefault="008C2A77" w:rsidP="008C2A77">
      <w:pPr>
        <w:bidi/>
        <w:jc w:val="both"/>
        <w:rPr>
          <w:rFonts w:cs="David" w:hint="cs"/>
          <w:rtl/>
        </w:rPr>
      </w:pPr>
    </w:p>
    <w:p w14:paraId="56F1C1DA" w14:textId="77777777" w:rsidR="008C2A77" w:rsidRPr="008C2A77" w:rsidRDefault="008C2A77" w:rsidP="008C2A77">
      <w:pPr>
        <w:bidi/>
        <w:jc w:val="both"/>
        <w:rPr>
          <w:rFonts w:cs="David" w:hint="cs"/>
          <w:rtl/>
        </w:rPr>
      </w:pPr>
      <w:r w:rsidRPr="008C2A77">
        <w:rPr>
          <w:rFonts w:cs="David" w:hint="cs"/>
          <w:u w:val="single"/>
          <w:rtl/>
        </w:rPr>
        <w:t>ארבל אסטרחן:</w:t>
      </w:r>
    </w:p>
    <w:p w14:paraId="13A6AB2E" w14:textId="77777777" w:rsidR="008C2A77" w:rsidRPr="008C2A77" w:rsidRDefault="008C2A77" w:rsidP="008C2A77">
      <w:pPr>
        <w:bidi/>
        <w:jc w:val="both"/>
        <w:rPr>
          <w:rFonts w:cs="David" w:hint="cs"/>
          <w:rtl/>
        </w:rPr>
      </w:pPr>
    </w:p>
    <w:p w14:paraId="7C01B529" w14:textId="77777777" w:rsidR="008C2A77" w:rsidRPr="008C2A77" w:rsidRDefault="008C2A77" w:rsidP="008C2A77">
      <w:pPr>
        <w:bidi/>
        <w:jc w:val="both"/>
        <w:rPr>
          <w:rFonts w:cs="David" w:hint="cs"/>
          <w:rtl/>
        </w:rPr>
      </w:pPr>
      <w:r w:rsidRPr="008C2A77">
        <w:rPr>
          <w:rFonts w:cs="David" w:hint="cs"/>
          <w:rtl/>
        </w:rPr>
        <w:tab/>
        <w:t>נשאיר את זה כך.</w:t>
      </w:r>
    </w:p>
    <w:p w14:paraId="688FE199" w14:textId="77777777" w:rsidR="008C2A77" w:rsidRPr="008C2A77" w:rsidRDefault="008C2A77" w:rsidP="008C2A77">
      <w:pPr>
        <w:bidi/>
        <w:jc w:val="both"/>
        <w:rPr>
          <w:rFonts w:cs="David" w:hint="cs"/>
          <w:u w:val="single"/>
          <w:rtl/>
        </w:rPr>
      </w:pPr>
    </w:p>
    <w:p w14:paraId="72CEA69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CD9B9EE" w14:textId="77777777" w:rsidR="008C2A77" w:rsidRPr="008C2A77" w:rsidRDefault="008C2A77" w:rsidP="008C2A77">
      <w:pPr>
        <w:bidi/>
        <w:jc w:val="both"/>
        <w:rPr>
          <w:rFonts w:cs="David" w:hint="cs"/>
          <w:rtl/>
        </w:rPr>
      </w:pPr>
    </w:p>
    <w:p w14:paraId="47BEDFF6" w14:textId="77777777" w:rsidR="008C2A77" w:rsidRPr="008C2A77" w:rsidRDefault="008C2A77" w:rsidP="008C2A77">
      <w:pPr>
        <w:bidi/>
        <w:jc w:val="both"/>
        <w:rPr>
          <w:rFonts w:cs="David" w:hint="cs"/>
          <w:rtl/>
        </w:rPr>
      </w:pPr>
      <w:r w:rsidRPr="008C2A77">
        <w:rPr>
          <w:rFonts w:cs="David" w:hint="cs"/>
          <w:rtl/>
        </w:rPr>
        <w:tab/>
        <w:t>אבל לא מכניסים את זה לכללים.</w:t>
      </w:r>
    </w:p>
    <w:p w14:paraId="00A2CDFE" w14:textId="77777777" w:rsidR="008C2A77" w:rsidRPr="008C2A77" w:rsidRDefault="008C2A77" w:rsidP="008C2A77">
      <w:pPr>
        <w:bidi/>
        <w:jc w:val="both"/>
        <w:rPr>
          <w:rFonts w:cs="David" w:hint="cs"/>
          <w:rtl/>
        </w:rPr>
      </w:pPr>
    </w:p>
    <w:p w14:paraId="00C532CA" w14:textId="77777777" w:rsidR="008C2A77" w:rsidRPr="008C2A77" w:rsidRDefault="008C2A77" w:rsidP="008C2A77">
      <w:pPr>
        <w:bidi/>
        <w:jc w:val="both"/>
        <w:rPr>
          <w:rFonts w:cs="David" w:hint="cs"/>
          <w:rtl/>
        </w:rPr>
      </w:pPr>
      <w:r w:rsidRPr="008C2A77">
        <w:rPr>
          <w:rFonts w:cs="David" w:hint="cs"/>
          <w:u w:val="single"/>
          <w:rtl/>
        </w:rPr>
        <w:t>סוזי נבות:</w:t>
      </w:r>
    </w:p>
    <w:p w14:paraId="283A14A0" w14:textId="77777777" w:rsidR="008C2A77" w:rsidRPr="008C2A77" w:rsidRDefault="008C2A77" w:rsidP="008C2A77">
      <w:pPr>
        <w:bidi/>
        <w:jc w:val="both"/>
        <w:rPr>
          <w:rFonts w:cs="David" w:hint="cs"/>
          <w:rtl/>
        </w:rPr>
      </w:pPr>
    </w:p>
    <w:p w14:paraId="573607AA" w14:textId="77777777" w:rsidR="008C2A77" w:rsidRPr="008C2A77" w:rsidRDefault="008C2A77" w:rsidP="008C2A77">
      <w:pPr>
        <w:bidi/>
        <w:jc w:val="both"/>
        <w:rPr>
          <w:rFonts w:cs="David" w:hint="cs"/>
          <w:rtl/>
        </w:rPr>
      </w:pPr>
      <w:r w:rsidRPr="008C2A77">
        <w:rPr>
          <w:rFonts w:cs="David" w:hint="cs"/>
          <w:rtl/>
        </w:rPr>
        <w:tab/>
        <w:t>לא.</w:t>
      </w:r>
    </w:p>
    <w:p w14:paraId="4ED0E587" w14:textId="77777777" w:rsidR="008C2A77" w:rsidRPr="008C2A77" w:rsidRDefault="008C2A77" w:rsidP="008C2A77">
      <w:pPr>
        <w:bidi/>
        <w:jc w:val="both"/>
        <w:rPr>
          <w:rFonts w:cs="David" w:hint="cs"/>
          <w:rtl/>
        </w:rPr>
      </w:pPr>
    </w:p>
    <w:p w14:paraId="3F02494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5C11AF4" w14:textId="77777777" w:rsidR="008C2A77" w:rsidRPr="008C2A77" w:rsidRDefault="008C2A77" w:rsidP="008C2A77">
      <w:pPr>
        <w:bidi/>
        <w:jc w:val="both"/>
        <w:rPr>
          <w:rFonts w:cs="David" w:hint="cs"/>
          <w:rtl/>
        </w:rPr>
      </w:pPr>
    </w:p>
    <w:p w14:paraId="6C33E266" w14:textId="77777777" w:rsidR="008C2A77" w:rsidRPr="008C2A77" w:rsidRDefault="008C2A77" w:rsidP="008C2A77">
      <w:pPr>
        <w:bidi/>
        <w:jc w:val="both"/>
        <w:rPr>
          <w:rFonts w:cs="David" w:hint="cs"/>
          <w:rtl/>
        </w:rPr>
      </w:pPr>
      <w:r w:rsidRPr="008C2A77">
        <w:rPr>
          <w:rFonts w:cs="David" w:hint="cs"/>
          <w:rtl/>
        </w:rPr>
        <w:tab/>
        <w:t>זה נשאר בהחלטת ועדה.</w:t>
      </w:r>
    </w:p>
    <w:p w14:paraId="1D814224" w14:textId="77777777" w:rsidR="008C2A77" w:rsidRPr="008C2A77" w:rsidRDefault="008C2A77" w:rsidP="008C2A77">
      <w:pPr>
        <w:bidi/>
        <w:jc w:val="both"/>
        <w:rPr>
          <w:rFonts w:cs="David" w:hint="cs"/>
          <w:rtl/>
        </w:rPr>
      </w:pPr>
    </w:p>
    <w:p w14:paraId="02D325E4" w14:textId="77777777" w:rsidR="008C2A77" w:rsidRPr="008C2A77" w:rsidRDefault="008C2A77" w:rsidP="008C2A77">
      <w:pPr>
        <w:bidi/>
        <w:jc w:val="both"/>
        <w:rPr>
          <w:rFonts w:cs="David" w:hint="cs"/>
          <w:rtl/>
        </w:rPr>
      </w:pPr>
      <w:r w:rsidRPr="008C2A77">
        <w:rPr>
          <w:rFonts w:cs="David" w:hint="cs"/>
          <w:u w:val="single"/>
          <w:rtl/>
        </w:rPr>
        <w:t>ארבל אסטרחן:</w:t>
      </w:r>
    </w:p>
    <w:p w14:paraId="796141E3" w14:textId="77777777" w:rsidR="008C2A77" w:rsidRPr="008C2A77" w:rsidRDefault="008C2A77" w:rsidP="008C2A77">
      <w:pPr>
        <w:bidi/>
        <w:jc w:val="both"/>
        <w:rPr>
          <w:rFonts w:cs="David" w:hint="cs"/>
          <w:rtl/>
        </w:rPr>
      </w:pPr>
    </w:p>
    <w:p w14:paraId="2329AC29" w14:textId="77777777" w:rsidR="008C2A77" w:rsidRPr="008C2A77" w:rsidRDefault="008C2A77" w:rsidP="008C2A77">
      <w:pPr>
        <w:bidi/>
        <w:jc w:val="both"/>
        <w:rPr>
          <w:rFonts w:cs="David" w:hint="cs"/>
          <w:rtl/>
        </w:rPr>
      </w:pPr>
      <w:r w:rsidRPr="008C2A77">
        <w:rPr>
          <w:rFonts w:cs="David" w:hint="cs"/>
          <w:rtl/>
        </w:rPr>
        <w:tab/>
        <w:t>לא נוגעים בזה. משאירים את מה שיש.</w:t>
      </w:r>
    </w:p>
    <w:p w14:paraId="10BE73B2" w14:textId="77777777" w:rsidR="008C2A77" w:rsidRPr="008C2A77" w:rsidRDefault="008C2A77" w:rsidP="008C2A77">
      <w:pPr>
        <w:bidi/>
        <w:jc w:val="both"/>
        <w:rPr>
          <w:rFonts w:cs="David" w:hint="cs"/>
          <w:rtl/>
        </w:rPr>
      </w:pPr>
    </w:p>
    <w:p w14:paraId="75691C1F" w14:textId="77777777" w:rsidR="008C2A77" w:rsidRPr="008C2A77" w:rsidRDefault="008C2A77" w:rsidP="008C2A77">
      <w:pPr>
        <w:bidi/>
        <w:jc w:val="both"/>
        <w:rPr>
          <w:rFonts w:cs="David" w:hint="cs"/>
          <w:rtl/>
        </w:rPr>
      </w:pPr>
      <w:r w:rsidRPr="008C2A77">
        <w:rPr>
          <w:rFonts w:cs="David" w:hint="cs"/>
          <w:rtl/>
        </w:rPr>
        <w:tab/>
        <w:t>סעיף 111, חזרה מקובלנה: חזר קובל מקובלנתו, רשאית ועדת הקובלנות להמשיך ולדון בקובלנה אם לדעתה קיימת לכאורה הפרה של כללים אלה וגם קיים עניין לציבור המצדיק המשך בירור הקובלנה.</w:t>
      </w:r>
    </w:p>
    <w:p w14:paraId="5C68D4C2" w14:textId="77777777" w:rsidR="008C2A77" w:rsidRPr="008C2A77" w:rsidRDefault="008C2A77" w:rsidP="008C2A77">
      <w:pPr>
        <w:bidi/>
        <w:jc w:val="both"/>
        <w:rPr>
          <w:rFonts w:cs="David" w:hint="cs"/>
          <w:rtl/>
        </w:rPr>
      </w:pPr>
    </w:p>
    <w:p w14:paraId="3CB70E4A" w14:textId="77777777" w:rsidR="008C2A77" w:rsidRPr="008C2A77" w:rsidRDefault="008C2A77" w:rsidP="008C2A77">
      <w:pPr>
        <w:bidi/>
        <w:jc w:val="both"/>
        <w:rPr>
          <w:rFonts w:cs="David" w:hint="cs"/>
          <w:rtl/>
        </w:rPr>
      </w:pPr>
      <w:r w:rsidRPr="008C2A77">
        <w:rPr>
          <w:rFonts w:cs="David" w:hint="cs"/>
          <w:rtl/>
        </w:rPr>
        <w:tab/>
        <w:t>היום יש לנו הוראה דומה כפי שכתוב בסעיף 8 לנוהל: חזר קובל מקובלנתו, רשאית הוועדה וכולי.</w:t>
      </w:r>
    </w:p>
    <w:p w14:paraId="55ABF15E" w14:textId="77777777" w:rsidR="008C2A77" w:rsidRPr="008C2A77" w:rsidRDefault="008C2A77" w:rsidP="008C2A77">
      <w:pPr>
        <w:bidi/>
        <w:jc w:val="both"/>
        <w:rPr>
          <w:rFonts w:cs="David" w:hint="cs"/>
          <w:rtl/>
        </w:rPr>
      </w:pPr>
    </w:p>
    <w:p w14:paraId="40577DB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77F8649" w14:textId="77777777" w:rsidR="008C2A77" w:rsidRPr="008C2A77" w:rsidRDefault="008C2A77" w:rsidP="008C2A77">
      <w:pPr>
        <w:bidi/>
        <w:jc w:val="both"/>
        <w:rPr>
          <w:rFonts w:cs="David" w:hint="cs"/>
          <w:rtl/>
        </w:rPr>
      </w:pPr>
    </w:p>
    <w:p w14:paraId="724F9B6C" w14:textId="77777777" w:rsidR="008C2A77" w:rsidRPr="008C2A77" w:rsidRDefault="008C2A77" w:rsidP="008C2A77">
      <w:pPr>
        <w:bidi/>
        <w:jc w:val="both"/>
        <w:rPr>
          <w:rFonts w:cs="David" w:hint="cs"/>
          <w:rtl/>
        </w:rPr>
      </w:pPr>
      <w:r w:rsidRPr="008C2A77">
        <w:rPr>
          <w:rFonts w:cs="David" w:hint="cs"/>
          <w:rtl/>
        </w:rPr>
        <w:tab/>
        <w:t>בסדר.</w:t>
      </w:r>
    </w:p>
    <w:p w14:paraId="730A76A4" w14:textId="77777777" w:rsidR="008C2A77" w:rsidRPr="008C2A77" w:rsidRDefault="008C2A77" w:rsidP="008C2A77">
      <w:pPr>
        <w:bidi/>
        <w:jc w:val="both"/>
        <w:rPr>
          <w:rFonts w:cs="David" w:hint="cs"/>
          <w:rtl/>
        </w:rPr>
      </w:pPr>
    </w:p>
    <w:p w14:paraId="73766DE2" w14:textId="77777777" w:rsidR="008C2A77" w:rsidRPr="008C2A77" w:rsidRDefault="008C2A77" w:rsidP="008C2A77">
      <w:pPr>
        <w:bidi/>
        <w:jc w:val="both"/>
        <w:rPr>
          <w:rFonts w:cs="David" w:hint="cs"/>
          <w:rtl/>
        </w:rPr>
      </w:pPr>
      <w:r w:rsidRPr="008C2A77">
        <w:rPr>
          <w:rFonts w:cs="David" w:hint="cs"/>
          <w:rtl/>
        </w:rPr>
        <w:tab/>
        <w:t>סעיף 112 בטל.</w:t>
      </w:r>
    </w:p>
    <w:p w14:paraId="21625E21" w14:textId="77777777" w:rsidR="008C2A77" w:rsidRPr="008C2A77" w:rsidRDefault="008C2A77" w:rsidP="008C2A77">
      <w:pPr>
        <w:bidi/>
        <w:jc w:val="both"/>
        <w:rPr>
          <w:rFonts w:cs="David" w:hint="cs"/>
          <w:rtl/>
        </w:rPr>
      </w:pPr>
    </w:p>
    <w:p w14:paraId="55C1E889" w14:textId="77777777" w:rsidR="008C2A77" w:rsidRPr="008C2A77" w:rsidRDefault="008C2A77" w:rsidP="008C2A77">
      <w:pPr>
        <w:bidi/>
        <w:jc w:val="both"/>
        <w:rPr>
          <w:rFonts w:cs="David" w:hint="cs"/>
          <w:rtl/>
        </w:rPr>
      </w:pPr>
      <w:r w:rsidRPr="008C2A77">
        <w:rPr>
          <w:rFonts w:cs="David" w:hint="cs"/>
          <w:u w:val="single"/>
          <w:rtl/>
        </w:rPr>
        <w:t>ארבל אסטרחן:</w:t>
      </w:r>
    </w:p>
    <w:p w14:paraId="0B02B3BA" w14:textId="77777777" w:rsidR="008C2A77" w:rsidRPr="008C2A77" w:rsidRDefault="008C2A77" w:rsidP="008C2A77">
      <w:pPr>
        <w:bidi/>
        <w:jc w:val="both"/>
        <w:rPr>
          <w:rFonts w:cs="David" w:hint="cs"/>
          <w:rtl/>
        </w:rPr>
      </w:pPr>
    </w:p>
    <w:p w14:paraId="01B5A5E4" w14:textId="77777777" w:rsidR="008C2A77" w:rsidRPr="008C2A77" w:rsidRDefault="008C2A77" w:rsidP="008C2A77">
      <w:pPr>
        <w:bidi/>
        <w:jc w:val="both"/>
        <w:rPr>
          <w:rFonts w:cs="David" w:hint="cs"/>
          <w:rtl/>
        </w:rPr>
      </w:pPr>
      <w:r w:rsidRPr="008C2A77">
        <w:rPr>
          <w:rFonts w:cs="David" w:hint="cs"/>
          <w:rtl/>
        </w:rPr>
        <w:tab/>
        <w:t>עכשיו יש לנו את סעיף 113 שהוא בין חידושי הוועדה. התחלנו לדון בו עת דיברנו על הגוף הדו ראשי הזה של ועדת קובלנות וועדת האתיקה, אבל לא ממש קראנו את אותו. הכנסתי לכאן הערות שדיברנו עליהן אז.</w:t>
      </w:r>
    </w:p>
    <w:p w14:paraId="30A9BB99" w14:textId="77777777" w:rsidR="008C2A77" w:rsidRPr="008C2A77" w:rsidRDefault="008C2A77" w:rsidP="008C2A77">
      <w:pPr>
        <w:bidi/>
        <w:jc w:val="both"/>
        <w:rPr>
          <w:rFonts w:cs="David" w:hint="cs"/>
          <w:rtl/>
        </w:rPr>
      </w:pPr>
    </w:p>
    <w:p w14:paraId="7A8EB705" w14:textId="77777777" w:rsidR="008C2A77" w:rsidRPr="008C2A77" w:rsidRDefault="008C2A77" w:rsidP="008C2A77">
      <w:pPr>
        <w:bidi/>
        <w:jc w:val="both"/>
        <w:rPr>
          <w:rFonts w:cs="David" w:hint="cs"/>
          <w:rtl/>
        </w:rPr>
      </w:pPr>
      <w:r w:rsidRPr="008C2A77">
        <w:rPr>
          <w:rFonts w:cs="David" w:hint="cs"/>
          <w:rtl/>
        </w:rPr>
        <w:tab/>
        <w:t>דיון נוסף. החליטה ועדת הקובלנות בקובלנה, רשאים חבר הכנסת הנקבל ויושב ראש ועדת האתיקה להגיש לוועדת האתיקה בתוך חודש ימים מיום שהודע להם על ההחלטה בקשה מנומקת לקיום דיון נוסף בקובלנה.</w:t>
      </w:r>
    </w:p>
    <w:p w14:paraId="501034E0" w14:textId="77777777" w:rsidR="008C2A77" w:rsidRPr="008C2A77" w:rsidRDefault="008C2A77" w:rsidP="008C2A77">
      <w:pPr>
        <w:bidi/>
        <w:jc w:val="both"/>
        <w:rPr>
          <w:rFonts w:cs="David" w:hint="cs"/>
          <w:rtl/>
        </w:rPr>
      </w:pPr>
    </w:p>
    <w:p w14:paraId="18C94B2C" w14:textId="77777777" w:rsidR="008C2A77" w:rsidRPr="008C2A77" w:rsidRDefault="008C2A77" w:rsidP="008C2A77">
      <w:pPr>
        <w:bidi/>
        <w:jc w:val="both"/>
        <w:rPr>
          <w:rFonts w:cs="David" w:hint="cs"/>
          <w:rtl/>
        </w:rPr>
      </w:pPr>
      <w:r w:rsidRPr="008C2A77">
        <w:rPr>
          <w:rFonts w:cs="David" w:hint="cs"/>
          <w:rtl/>
        </w:rPr>
        <w:tab/>
        <w:t>אני מזכירה שהיום אין לנו ערעורים למעט ערעור למליאה על סנקציות מסוימות. כאן הוספתי משהו שאמר יושב ראש הוועדה: אין בהגשת בקשה כאמור כדי לעכב את פרסום החלטת ועדת הקובלנות אלא אם כן החליטה ועדת הקובלנות אחרת.</w:t>
      </w:r>
    </w:p>
    <w:p w14:paraId="7D5589A2" w14:textId="77777777" w:rsidR="008C2A77" w:rsidRPr="008C2A77" w:rsidRDefault="008C2A77" w:rsidP="008C2A77">
      <w:pPr>
        <w:bidi/>
        <w:jc w:val="both"/>
        <w:rPr>
          <w:rFonts w:cs="David" w:hint="cs"/>
          <w:rtl/>
        </w:rPr>
      </w:pPr>
    </w:p>
    <w:p w14:paraId="558E03F6" w14:textId="77777777" w:rsidR="008C2A77" w:rsidRPr="008C2A77" w:rsidRDefault="008C2A77" w:rsidP="008C2A77">
      <w:pPr>
        <w:bidi/>
        <w:jc w:val="both"/>
        <w:rPr>
          <w:rFonts w:cs="David" w:hint="cs"/>
          <w:rtl/>
        </w:rPr>
      </w:pPr>
      <w:r w:rsidRPr="008C2A77">
        <w:rPr>
          <w:rFonts w:cs="David" w:hint="cs"/>
          <w:u w:val="single"/>
          <w:rtl/>
        </w:rPr>
        <w:t>סוזי נבות:</w:t>
      </w:r>
    </w:p>
    <w:p w14:paraId="443AD4CD" w14:textId="77777777" w:rsidR="008C2A77" w:rsidRPr="008C2A77" w:rsidRDefault="008C2A77" w:rsidP="008C2A77">
      <w:pPr>
        <w:bidi/>
        <w:jc w:val="both"/>
        <w:rPr>
          <w:rFonts w:cs="David" w:hint="cs"/>
          <w:rtl/>
        </w:rPr>
      </w:pPr>
    </w:p>
    <w:p w14:paraId="20028D8C" w14:textId="77777777" w:rsidR="008C2A77" w:rsidRPr="008C2A77" w:rsidRDefault="008C2A77" w:rsidP="008C2A77">
      <w:pPr>
        <w:bidi/>
        <w:jc w:val="both"/>
        <w:rPr>
          <w:rFonts w:cs="David" w:hint="cs"/>
          <w:rtl/>
        </w:rPr>
      </w:pPr>
      <w:r w:rsidRPr="008C2A77">
        <w:rPr>
          <w:rFonts w:cs="David" w:hint="cs"/>
          <w:rtl/>
        </w:rPr>
        <w:tab/>
        <w:t>אני רוצה לשאול שאלה בנוגע לסעיף הזה. האם אתם רוצים לאפשר בקשה לדיון נוסף שהיא בעצם בקשה לערעור גם לאחד מחברי הוועדה שהיה במיעוט?</w:t>
      </w:r>
    </w:p>
    <w:p w14:paraId="1CFCFBDE" w14:textId="77777777" w:rsidR="008C2A77" w:rsidRPr="008C2A77" w:rsidRDefault="008C2A77" w:rsidP="008C2A77">
      <w:pPr>
        <w:bidi/>
        <w:jc w:val="both"/>
        <w:rPr>
          <w:rFonts w:cs="David" w:hint="cs"/>
          <w:rtl/>
        </w:rPr>
      </w:pPr>
    </w:p>
    <w:p w14:paraId="30573C7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DB80371" w14:textId="77777777" w:rsidR="008C2A77" w:rsidRPr="008C2A77" w:rsidRDefault="008C2A77" w:rsidP="008C2A77">
      <w:pPr>
        <w:bidi/>
        <w:jc w:val="both"/>
        <w:rPr>
          <w:rFonts w:cs="David" w:hint="cs"/>
          <w:rtl/>
        </w:rPr>
      </w:pPr>
    </w:p>
    <w:p w14:paraId="3768C7D7" w14:textId="77777777" w:rsidR="008C2A77" w:rsidRPr="008C2A77" w:rsidRDefault="008C2A77" w:rsidP="008C2A77">
      <w:pPr>
        <w:bidi/>
        <w:jc w:val="both"/>
        <w:rPr>
          <w:rFonts w:cs="David" w:hint="cs"/>
          <w:rtl/>
        </w:rPr>
      </w:pPr>
      <w:r w:rsidRPr="008C2A77">
        <w:rPr>
          <w:rFonts w:cs="David" w:hint="cs"/>
          <w:rtl/>
        </w:rPr>
        <w:tab/>
        <w:t>לא. רק ליושב ראש. כתוב כאן. את מסכימה או לא?</w:t>
      </w:r>
    </w:p>
    <w:p w14:paraId="49C74903" w14:textId="77777777" w:rsidR="008C2A77" w:rsidRPr="008C2A77" w:rsidRDefault="008C2A77" w:rsidP="008C2A77">
      <w:pPr>
        <w:bidi/>
        <w:jc w:val="both"/>
        <w:rPr>
          <w:rFonts w:cs="David" w:hint="cs"/>
          <w:rtl/>
        </w:rPr>
      </w:pPr>
    </w:p>
    <w:p w14:paraId="7D48E3FC" w14:textId="77777777" w:rsidR="008C2A77" w:rsidRPr="008C2A77" w:rsidRDefault="008C2A77" w:rsidP="008C2A77">
      <w:pPr>
        <w:bidi/>
        <w:jc w:val="both"/>
        <w:rPr>
          <w:rFonts w:cs="David" w:hint="cs"/>
          <w:rtl/>
        </w:rPr>
      </w:pPr>
      <w:r w:rsidRPr="008C2A77">
        <w:rPr>
          <w:rFonts w:cs="David" w:hint="cs"/>
          <w:u w:val="single"/>
          <w:rtl/>
        </w:rPr>
        <w:t>סוזי נבות:</w:t>
      </w:r>
    </w:p>
    <w:p w14:paraId="705F29F6" w14:textId="77777777" w:rsidR="008C2A77" w:rsidRPr="008C2A77" w:rsidRDefault="008C2A77" w:rsidP="008C2A77">
      <w:pPr>
        <w:bidi/>
        <w:jc w:val="both"/>
        <w:rPr>
          <w:rFonts w:cs="David" w:hint="cs"/>
          <w:rtl/>
        </w:rPr>
      </w:pPr>
    </w:p>
    <w:p w14:paraId="0DD9C678" w14:textId="77777777" w:rsidR="008C2A77" w:rsidRPr="008C2A77" w:rsidRDefault="008C2A77" w:rsidP="008C2A77">
      <w:pPr>
        <w:bidi/>
        <w:jc w:val="both"/>
        <w:rPr>
          <w:rFonts w:cs="David" w:hint="cs"/>
          <w:rtl/>
        </w:rPr>
      </w:pPr>
      <w:r w:rsidRPr="008C2A77">
        <w:rPr>
          <w:rFonts w:cs="David" w:hint="cs"/>
          <w:rtl/>
        </w:rPr>
        <w:tab/>
        <w:t>אני מתלבטת  באופציה הזאת. הרעיון הוא לאפשר לאדם שהיה במיעוט בהחלטה להגיש בעצמו קובלנה או לא, הוא לא זר למערכת. כאשר ועדת הבחירות המרכזית למשל לכנסת מאשרת רשימת מועמדים, יש זכות ערעור על האישור לחברי הוועדה שהיו במיעוט. האופציה הזאת קיימת. יכול להיות שזה מה שנקרא תיבת פנדורה ופותח אפשרות להגשת עשרות ערעורים.</w:t>
      </w:r>
    </w:p>
    <w:p w14:paraId="769FA60F" w14:textId="77777777" w:rsidR="008C2A77" w:rsidRPr="008C2A77" w:rsidRDefault="008C2A77" w:rsidP="008C2A77">
      <w:pPr>
        <w:bidi/>
        <w:jc w:val="both"/>
        <w:rPr>
          <w:rFonts w:cs="David" w:hint="cs"/>
          <w:rtl/>
        </w:rPr>
      </w:pPr>
    </w:p>
    <w:p w14:paraId="65B27DB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B8CCD0A" w14:textId="77777777" w:rsidR="008C2A77" w:rsidRPr="008C2A77" w:rsidRDefault="008C2A77" w:rsidP="008C2A77">
      <w:pPr>
        <w:bidi/>
        <w:jc w:val="both"/>
        <w:rPr>
          <w:rFonts w:cs="David" w:hint="cs"/>
          <w:rtl/>
        </w:rPr>
      </w:pPr>
    </w:p>
    <w:p w14:paraId="33A2B507" w14:textId="77777777" w:rsidR="008C2A77" w:rsidRPr="008C2A77" w:rsidRDefault="008C2A77" w:rsidP="008C2A77">
      <w:pPr>
        <w:bidi/>
        <w:jc w:val="both"/>
        <w:rPr>
          <w:rFonts w:cs="David" w:hint="cs"/>
          <w:rtl/>
        </w:rPr>
      </w:pPr>
      <w:r w:rsidRPr="008C2A77">
        <w:rPr>
          <w:rFonts w:cs="David" w:hint="cs"/>
          <w:rtl/>
        </w:rPr>
        <w:tab/>
        <w:t>הרעיון שצמח כאן, קודם לנקבל, זאת זכותו ועל זה אין ויכוח. רק ליושב ראש יש זכות וזה בכל זאת לא ייצור הרגשה שוועדת השלושה היא רק שלב. עלול להתפתח דבר שאחר כך אנחנו נסבך את כל ההליכים כאן. יכול להיות שבעוד כמה שנים יבואו ויאמרו שצריכים לשכלל עוד יותר את מנגנון הערעור ובואו ניתן יותר. כרגע לא הייתי מרחיב את זה מעבר למה שיש כאן.</w:t>
      </w:r>
    </w:p>
    <w:p w14:paraId="04079075" w14:textId="77777777" w:rsidR="008C2A77" w:rsidRPr="008C2A77" w:rsidRDefault="008C2A77" w:rsidP="008C2A77">
      <w:pPr>
        <w:bidi/>
        <w:jc w:val="both"/>
        <w:rPr>
          <w:rFonts w:cs="David" w:hint="cs"/>
          <w:rtl/>
        </w:rPr>
      </w:pPr>
    </w:p>
    <w:p w14:paraId="313D93D9" w14:textId="77777777" w:rsidR="008C2A77" w:rsidRPr="008C2A77" w:rsidRDefault="008C2A77" w:rsidP="008C2A77">
      <w:pPr>
        <w:bidi/>
        <w:jc w:val="both"/>
        <w:rPr>
          <w:rFonts w:cs="David" w:hint="cs"/>
          <w:rtl/>
        </w:rPr>
      </w:pPr>
      <w:r w:rsidRPr="008C2A77">
        <w:rPr>
          <w:rFonts w:cs="David" w:hint="cs"/>
          <w:u w:val="single"/>
          <w:rtl/>
        </w:rPr>
        <w:t>ארבל אסטרחן:</w:t>
      </w:r>
    </w:p>
    <w:p w14:paraId="225DC047" w14:textId="77777777" w:rsidR="008C2A77" w:rsidRPr="008C2A77" w:rsidRDefault="008C2A77" w:rsidP="008C2A77">
      <w:pPr>
        <w:bidi/>
        <w:jc w:val="both"/>
        <w:rPr>
          <w:rFonts w:cs="David" w:hint="cs"/>
          <w:rtl/>
        </w:rPr>
      </w:pPr>
    </w:p>
    <w:p w14:paraId="01A63279" w14:textId="77777777" w:rsidR="008C2A77" w:rsidRPr="008C2A77" w:rsidRDefault="008C2A77" w:rsidP="008C2A77">
      <w:pPr>
        <w:bidi/>
        <w:jc w:val="both"/>
        <w:rPr>
          <w:rFonts w:cs="David" w:hint="cs"/>
          <w:rtl/>
        </w:rPr>
      </w:pPr>
      <w:r w:rsidRPr="008C2A77">
        <w:rPr>
          <w:rFonts w:cs="David" w:hint="cs"/>
          <w:rtl/>
        </w:rPr>
        <w:tab/>
        <w:t>בסדר. אמרנו שיכול הנקבל ויושב ראש ועדת האתיקה לבקש דיון נוסף.</w:t>
      </w:r>
    </w:p>
    <w:p w14:paraId="5FEAF4CB" w14:textId="77777777" w:rsidR="008C2A77" w:rsidRPr="008C2A77" w:rsidRDefault="008C2A77" w:rsidP="008C2A77">
      <w:pPr>
        <w:bidi/>
        <w:jc w:val="both"/>
        <w:rPr>
          <w:rFonts w:cs="David" w:hint="cs"/>
          <w:rtl/>
        </w:rPr>
      </w:pPr>
    </w:p>
    <w:p w14:paraId="53BDE95C" w14:textId="77777777" w:rsidR="008C2A77" w:rsidRPr="008C2A77" w:rsidRDefault="008C2A77" w:rsidP="008C2A77">
      <w:pPr>
        <w:bidi/>
        <w:jc w:val="both"/>
        <w:rPr>
          <w:rFonts w:cs="David" w:hint="cs"/>
          <w:rtl/>
        </w:rPr>
      </w:pPr>
      <w:r w:rsidRPr="008C2A77">
        <w:rPr>
          <w:rFonts w:cs="David" w:hint="cs"/>
          <w:rtl/>
        </w:rPr>
        <w:tab/>
        <w:t>הוגשה לוועדת האתיקה בקשה לדיון נוסף, יגיש יושב ראש ועדת האתיקה או חבר הכנסת הנקבל לפי העניין תשובה לבקשה בתוך חודש ימים מיום שהועברה אליו הבקשה. במסגרת בקשתו של חבר הכנסת הנקבל  לדיון נוסף הוא רשאי להעלות טענות בדבר סירובו של חבר ועדת הקובלנות לפסול את עצמו מלהשתתף בדיון.</w:t>
      </w:r>
    </w:p>
    <w:p w14:paraId="37AE5D04" w14:textId="77777777" w:rsidR="008C2A77" w:rsidRPr="008C2A77" w:rsidRDefault="008C2A77" w:rsidP="008C2A77">
      <w:pPr>
        <w:bidi/>
        <w:jc w:val="both"/>
        <w:rPr>
          <w:rFonts w:cs="David" w:hint="cs"/>
          <w:rtl/>
        </w:rPr>
      </w:pPr>
    </w:p>
    <w:p w14:paraId="37334030" w14:textId="77777777" w:rsidR="008C2A77" w:rsidRPr="008C2A77" w:rsidRDefault="008C2A77" w:rsidP="008C2A77">
      <w:pPr>
        <w:bidi/>
        <w:jc w:val="both"/>
        <w:rPr>
          <w:rFonts w:cs="David" w:hint="cs"/>
          <w:rtl/>
        </w:rPr>
      </w:pPr>
      <w:r w:rsidRPr="008C2A77">
        <w:rPr>
          <w:rFonts w:cs="David" w:hint="cs"/>
          <w:rtl/>
        </w:rPr>
        <w:tab/>
        <w:t>זה גם כן משהו שהוספנו אז, אם אתה זוכר. אמרנו שאם חבר כנסת לא פוסל את עצמו, אין בשלב הזה של הדיון בוועדת הקובלנות, אי אפשר לטעון נגדו. כך הוחלט אז. תעלה את זה בדיון הנוסף.</w:t>
      </w:r>
    </w:p>
    <w:p w14:paraId="44325431" w14:textId="77777777" w:rsidR="008C2A77" w:rsidRPr="008C2A77" w:rsidRDefault="008C2A77" w:rsidP="008C2A77">
      <w:pPr>
        <w:bidi/>
        <w:jc w:val="both"/>
        <w:rPr>
          <w:rFonts w:cs="David" w:hint="cs"/>
          <w:rtl/>
        </w:rPr>
      </w:pPr>
    </w:p>
    <w:p w14:paraId="59D4C513" w14:textId="77777777" w:rsidR="008C2A77" w:rsidRPr="008C2A77" w:rsidRDefault="008C2A77" w:rsidP="008C2A77">
      <w:pPr>
        <w:bidi/>
        <w:jc w:val="both"/>
        <w:rPr>
          <w:rFonts w:cs="David" w:hint="cs"/>
          <w:rtl/>
        </w:rPr>
      </w:pPr>
      <w:r w:rsidRPr="008C2A77">
        <w:rPr>
          <w:rFonts w:cs="David" w:hint="cs"/>
          <w:u w:val="single"/>
          <w:rtl/>
        </w:rPr>
        <w:t>סוזי נבות:</w:t>
      </w:r>
    </w:p>
    <w:p w14:paraId="52994B9C" w14:textId="77777777" w:rsidR="008C2A77" w:rsidRPr="008C2A77" w:rsidRDefault="008C2A77" w:rsidP="008C2A77">
      <w:pPr>
        <w:bidi/>
        <w:jc w:val="both"/>
        <w:rPr>
          <w:rFonts w:cs="David" w:hint="cs"/>
          <w:rtl/>
        </w:rPr>
      </w:pPr>
    </w:p>
    <w:p w14:paraId="5DF6741D" w14:textId="77777777" w:rsidR="008C2A77" w:rsidRPr="008C2A77" w:rsidRDefault="008C2A77" w:rsidP="008C2A77">
      <w:pPr>
        <w:bidi/>
        <w:jc w:val="both"/>
        <w:rPr>
          <w:rFonts w:cs="David" w:hint="cs"/>
          <w:rtl/>
        </w:rPr>
      </w:pPr>
      <w:r w:rsidRPr="008C2A77">
        <w:rPr>
          <w:rFonts w:cs="David" w:hint="cs"/>
          <w:rtl/>
        </w:rPr>
        <w:tab/>
        <w:t xml:space="preserve">השאלה אם לא משתמע מכאן שזאת הטענה החדשה היחידה שהוא יוכל להעלות לפני הדיון הנוסף. למשל, הוא לא יוכל להעלות טענה בנוגע לפגם בהליך. </w:t>
      </w:r>
    </w:p>
    <w:p w14:paraId="52D17193" w14:textId="77777777" w:rsidR="008C2A77" w:rsidRPr="008C2A77" w:rsidRDefault="008C2A77" w:rsidP="008C2A77">
      <w:pPr>
        <w:bidi/>
        <w:jc w:val="both"/>
        <w:rPr>
          <w:rFonts w:cs="David" w:hint="cs"/>
          <w:rtl/>
        </w:rPr>
      </w:pPr>
    </w:p>
    <w:p w14:paraId="47FEE39A" w14:textId="77777777" w:rsidR="008C2A77" w:rsidRPr="008C2A77" w:rsidRDefault="008C2A77" w:rsidP="008C2A77">
      <w:pPr>
        <w:bidi/>
        <w:jc w:val="both"/>
        <w:rPr>
          <w:rFonts w:cs="David" w:hint="cs"/>
          <w:rtl/>
        </w:rPr>
      </w:pPr>
      <w:r w:rsidRPr="008C2A77">
        <w:rPr>
          <w:rFonts w:cs="David" w:hint="cs"/>
          <w:u w:val="single"/>
          <w:rtl/>
        </w:rPr>
        <w:t>ארבל אסטרחן:</w:t>
      </w:r>
    </w:p>
    <w:p w14:paraId="186E6490" w14:textId="77777777" w:rsidR="008C2A77" w:rsidRPr="008C2A77" w:rsidRDefault="008C2A77" w:rsidP="008C2A77">
      <w:pPr>
        <w:bidi/>
        <w:jc w:val="both"/>
        <w:rPr>
          <w:rFonts w:cs="David" w:hint="cs"/>
          <w:rtl/>
        </w:rPr>
      </w:pPr>
    </w:p>
    <w:p w14:paraId="5E14A514" w14:textId="77777777" w:rsidR="008C2A77" w:rsidRPr="008C2A77" w:rsidRDefault="008C2A77" w:rsidP="008C2A77">
      <w:pPr>
        <w:bidi/>
        <w:jc w:val="both"/>
        <w:rPr>
          <w:rFonts w:cs="David" w:hint="cs"/>
          <w:rtl/>
        </w:rPr>
      </w:pPr>
      <w:r w:rsidRPr="008C2A77">
        <w:rPr>
          <w:rFonts w:cs="David" w:hint="cs"/>
          <w:rtl/>
        </w:rPr>
        <w:tab/>
        <w:t>צריך להגיד מה הוא יכול להעלות. הוא יכול להעלות טענות גם מהותיות גם לגבי ההליך.</w:t>
      </w:r>
    </w:p>
    <w:p w14:paraId="590DD604" w14:textId="77777777" w:rsidR="008C2A77" w:rsidRPr="008C2A77" w:rsidRDefault="008C2A77" w:rsidP="008C2A77">
      <w:pPr>
        <w:bidi/>
        <w:jc w:val="both"/>
        <w:rPr>
          <w:rFonts w:cs="David" w:hint="cs"/>
          <w:rtl/>
        </w:rPr>
      </w:pPr>
    </w:p>
    <w:p w14:paraId="02D84AEC" w14:textId="77777777" w:rsidR="008C2A77" w:rsidRPr="008C2A77" w:rsidRDefault="008C2A77" w:rsidP="008C2A77">
      <w:pPr>
        <w:bidi/>
        <w:jc w:val="both"/>
        <w:rPr>
          <w:rFonts w:cs="David" w:hint="cs"/>
          <w:rtl/>
        </w:rPr>
      </w:pPr>
      <w:r w:rsidRPr="008C2A77">
        <w:rPr>
          <w:rFonts w:cs="David" w:hint="cs"/>
          <w:u w:val="single"/>
          <w:rtl/>
        </w:rPr>
        <w:t>סוזי נבות:</w:t>
      </w:r>
    </w:p>
    <w:p w14:paraId="3EBEEFB0" w14:textId="77777777" w:rsidR="008C2A77" w:rsidRPr="008C2A77" w:rsidRDefault="008C2A77" w:rsidP="008C2A77">
      <w:pPr>
        <w:bidi/>
        <w:jc w:val="both"/>
        <w:rPr>
          <w:rFonts w:cs="David" w:hint="cs"/>
          <w:rtl/>
        </w:rPr>
      </w:pPr>
    </w:p>
    <w:p w14:paraId="3DFE165F" w14:textId="77777777" w:rsidR="008C2A77" w:rsidRPr="008C2A77" w:rsidRDefault="008C2A77" w:rsidP="008C2A77">
      <w:pPr>
        <w:bidi/>
        <w:jc w:val="both"/>
        <w:rPr>
          <w:rFonts w:cs="David" w:hint="cs"/>
          <w:rtl/>
        </w:rPr>
      </w:pPr>
      <w:r w:rsidRPr="008C2A77">
        <w:rPr>
          <w:rFonts w:cs="David" w:hint="cs"/>
          <w:rtl/>
        </w:rPr>
        <w:tab/>
        <w:t>אני מעלה את ההערה הזאת כי ברגע שאומרים שהוא יכול להעלות טענה א', מכלל ה-הן אתה שומע לאו לגבי יתר הטענות, וכשאתה לא כותב שום דבר, הנחת היסוד של הדיון ---</w:t>
      </w:r>
    </w:p>
    <w:p w14:paraId="57AD066A" w14:textId="77777777" w:rsidR="008C2A77" w:rsidRPr="008C2A77" w:rsidRDefault="008C2A77" w:rsidP="008C2A77">
      <w:pPr>
        <w:bidi/>
        <w:jc w:val="both"/>
        <w:rPr>
          <w:rFonts w:cs="David" w:hint="cs"/>
          <w:rtl/>
        </w:rPr>
      </w:pPr>
    </w:p>
    <w:p w14:paraId="23DBEA6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6BD09E0" w14:textId="77777777" w:rsidR="008C2A77" w:rsidRPr="008C2A77" w:rsidRDefault="008C2A77" w:rsidP="008C2A77">
      <w:pPr>
        <w:bidi/>
        <w:jc w:val="both"/>
        <w:rPr>
          <w:rFonts w:cs="David" w:hint="cs"/>
          <w:rtl/>
        </w:rPr>
      </w:pPr>
    </w:p>
    <w:p w14:paraId="5D30ABA4" w14:textId="77777777" w:rsidR="008C2A77" w:rsidRPr="008C2A77" w:rsidRDefault="008C2A77" w:rsidP="008C2A77">
      <w:pPr>
        <w:bidi/>
        <w:jc w:val="both"/>
        <w:rPr>
          <w:rFonts w:cs="David" w:hint="cs"/>
          <w:rtl/>
        </w:rPr>
      </w:pPr>
      <w:r w:rsidRPr="008C2A77">
        <w:rPr>
          <w:rFonts w:cs="David" w:hint="cs"/>
          <w:rtl/>
        </w:rPr>
        <w:tab/>
        <w:t>אם אני לא טועה, ה-(ג) הוא רעיון שלי.</w:t>
      </w:r>
    </w:p>
    <w:p w14:paraId="2F35A78B" w14:textId="77777777" w:rsidR="008C2A77" w:rsidRPr="008C2A77" w:rsidRDefault="008C2A77" w:rsidP="008C2A77">
      <w:pPr>
        <w:bidi/>
        <w:jc w:val="both"/>
        <w:rPr>
          <w:rFonts w:cs="David" w:hint="cs"/>
          <w:rtl/>
        </w:rPr>
      </w:pPr>
    </w:p>
    <w:p w14:paraId="386947BA" w14:textId="77777777" w:rsidR="008C2A77" w:rsidRPr="008C2A77" w:rsidRDefault="008C2A77" w:rsidP="008C2A77">
      <w:pPr>
        <w:bidi/>
        <w:jc w:val="both"/>
        <w:rPr>
          <w:rFonts w:cs="David" w:hint="cs"/>
          <w:rtl/>
        </w:rPr>
      </w:pPr>
      <w:r w:rsidRPr="008C2A77">
        <w:rPr>
          <w:rFonts w:cs="David" w:hint="cs"/>
          <w:u w:val="single"/>
          <w:rtl/>
        </w:rPr>
        <w:t>ארבל אסטרחן:</w:t>
      </w:r>
    </w:p>
    <w:p w14:paraId="39F1884E" w14:textId="77777777" w:rsidR="008C2A77" w:rsidRPr="008C2A77" w:rsidRDefault="008C2A77" w:rsidP="008C2A77">
      <w:pPr>
        <w:bidi/>
        <w:jc w:val="both"/>
        <w:rPr>
          <w:rFonts w:cs="David" w:hint="cs"/>
          <w:rtl/>
        </w:rPr>
      </w:pPr>
    </w:p>
    <w:p w14:paraId="0206FB18" w14:textId="77777777" w:rsidR="008C2A77" w:rsidRPr="008C2A77" w:rsidRDefault="008C2A77" w:rsidP="008C2A77">
      <w:pPr>
        <w:bidi/>
        <w:jc w:val="both"/>
        <w:rPr>
          <w:rFonts w:cs="David" w:hint="cs"/>
          <w:rtl/>
        </w:rPr>
      </w:pPr>
      <w:r w:rsidRPr="008C2A77">
        <w:rPr>
          <w:rFonts w:cs="David" w:hint="cs"/>
          <w:rtl/>
        </w:rPr>
        <w:tab/>
        <w:t>כן.</w:t>
      </w:r>
    </w:p>
    <w:p w14:paraId="60DB8AA1" w14:textId="77777777" w:rsidR="008C2A77" w:rsidRPr="008C2A77" w:rsidRDefault="008C2A77" w:rsidP="008C2A77">
      <w:pPr>
        <w:bidi/>
        <w:jc w:val="both"/>
        <w:rPr>
          <w:rFonts w:cs="David" w:hint="cs"/>
          <w:rtl/>
        </w:rPr>
      </w:pPr>
    </w:p>
    <w:p w14:paraId="6162243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D137D9D" w14:textId="77777777" w:rsidR="008C2A77" w:rsidRPr="008C2A77" w:rsidRDefault="008C2A77" w:rsidP="008C2A77">
      <w:pPr>
        <w:bidi/>
        <w:jc w:val="both"/>
        <w:rPr>
          <w:rFonts w:cs="David" w:hint="cs"/>
          <w:rtl/>
        </w:rPr>
      </w:pPr>
      <w:r w:rsidRPr="008C2A77">
        <w:rPr>
          <w:rFonts w:cs="David" w:hint="cs"/>
          <w:rtl/>
        </w:rPr>
        <w:tab/>
      </w:r>
    </w:p>
    <w:p w14:paraId="3FC6B5A5" w14:textId="77777777" w:rsidR="008C2A77" w:rsidRPr="008C2A77" w:rsidRDefault="008C2A77" w:rsidP="008C2A77">
      <w:pPr>
        <w:bidi/>
        <w:jc w:val="both"/>
        <w:rPr>
          <w:rFonts w:cs="David" w:hint="cs"/>
          <w:rtl/>
        </w:rPr>
      </w:pPr>
      <w:r w:rsidRPr="008C2A77">
        <w:rPr>
          <w:rFonts w:cs="David" w:hint="cs"/>
          <w:rtl/>
        </w:rPr>
        <w:tab/>
        <w:t>היה חשש שיתחילו כאן פסילות. זאת אומרת, חלק מההתמודדות עם הקבילה יהיה שאתה לא תשב ואתה לא תשב.</w:t>
      </w:r>
    </w:p>
    <w:p w14:paraId="45334AF7" w14:textId="77777777" w:rsidR="008C2A77" w:rsidRPr="008C2A77" w:rsidRDefault="008C2A77" w:rsidP="008C2A77">
      <w:pPr>
        <w:bidi/>
        <w:jc w:val="both"/>
        <w:rPr>
          <w:rFonts w:cs="David" w:hint="cs"/>
          <w:rtl/>
        </w:rPr>
      </w:pPr>
    </w:p>
    <w:p w14:paraId="5BCFBF45" w14:textId="77777777" w:rsidR="008C2A77" w:rsidRPr="008C2A77" w:rsidRDefault="008C2A77" w:rsidP="008C2A77">
      <w:pPr>
        <w:bidi/>
        <w:jc w:val="both"/>
        <w:rPr>
          <w:rFonts w:cs="David" w:hint="cs"/>
          <w:rtl/>
        </w:rPr>
      </w:pPr>
      <w:r w:rsidRPr="008C2A77">
        <w:rPr>
          <w:rFonts w:cs="David" w:hint="cs"/>
          <w:u w:val="single"/>
          <w:rtl/>
        </w:rPr>
        <w:t>ארבל אסטרחן:</w:t>
      </w:r>
    </w:p>
    <w:p w14:paraId="4BE9963A" w14:textId="77777777" w:rsidR="008C2A77" w:rsidRPr="008C2A77" w:rsidRDefault="008C2A77" w:rsidP="008C2A77">
      <w:pPr>
        <w:bidi/>
        <w:jc w:val="both"/>
        <w:rPr>
          <w:rFonts w:cs="David" w:hint="cs"/>
          <w:rtl/>
        </w:rPr>
      </w:pPr>
    </w:p>
    <w:p w14:paraId="5B3518F1" w14:textId="77777777" w:rsidR="008C2A77" w:rsidRPr="008C2A77" w:rsidRDefault="008C2A77" w:rsidP="008C2A77">
      <w:pPr>
        <w:bidi/>
        <w:jc w:val="both"/>
        <w:rPr>
          <w:rFonts w:cs="David" w:hint="cs"/>
          <w:rtl/>
        </w:rPr>
      </w:pPr>
      <w:r w:rsidRPr="008C2A77">
        <w:rPr>
          <w:rFonts w:cs="David" w:hint="cs"/>
          <w:rtl/>
        </w:rPr>
        <w:tab/>
        <w:t>ומי שלא פסל את עצמו, אז כבר יערערו. אז אמרו לו שלא יערער עכשיו אלא שיחכה לסוף.</w:t>
      </w:r>
    </w:p>
    <w:p w14:paraId="1F0AC8A5" w14:textId="77777777" w:rsidR="008C2A77" w:rsidRPr="008C2A77" w:rsidRDefault="008C2A77" w:rsidP="008C2A77">
      <w:pPr>
        <w:bidi/>
        <w:jc w:val="both"/>
        <w:rPr>
          <w:rFonts w:cs="David" w:hint="cs"/>
          <w:rtl/>
        </w:rPr>
      </w:pPr>
    </w:p>
    <w:p w14:paraId="7BC0156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3027B8C" w14:textId="77777777" w:rsidR="008C2A77" w:rsidRPr="008C2A77" w:rsidRDefault="008C2A77" w:rsidP="008C2A77">
      <w:pPr>
        <w:bidi/>
        <w:jc w:val="both"/>
        <w:rPr>
          <w:rFonts w:cs="David" w:hint="cs"/>
          <w:rtl/>
        </w:rPr>
      </w:pPr>
    </w:p>
    <w:p w14:paraId="614A5D09" w14:textId="77777777" w:rsidR="008C2A77" w:rsidRPr="008C2A77" w:rsidRDefault="008C2A77" w:rsidP="008C2A77">
      <w:pPr>
        <w:bidi/>
        <w:jc w:val="both"/>
        <w:rPr>
          <w:rFonts w:cs="David" w:hint="cs"/>
          <w:rtl/>
        </w:rPr>
      </w:pPr>
      <w:r w:rsidRPr="008C2A77">
        <w:rPr>
          <w:rFonts w:cs="David" w:hint="cs"/>
          <w:rtl/>
        </w:rPr>
        <w:tab/>
        <w:t>לכן עלה הרעיון שיש לך אפשרות אבל נמצה אתך את השלב הראשון.</w:t>
      </w:r>
    </w:p>
    <w:p w14:paraId="7CDFFE6E" w14:textId="77777777" w:rsidR="008C2A77" w:rsidRPr="008C2A77" w:rsidRDefault="008C2A77" w:rsidP="008C2A77">
      <w:pPr>
        <w:bidi/>
        <w:jc w:val="both"/>
        <w:rPr>
          <w:rFonts w:cs="David" w:hint="cs"/>
          <w:rtl/>
        </w:rPr>
      </w:pPr>
    </w:p>
    <w:p w14:paraId="3830ABD6" w14:textId="77777777" w:rsidR="008C2A77" w:rsidRPr="008C2A77" w:rsidRDefault="008C2A77" w:rsidP="008C2A77">
      <w:pPr>
        <w:bidi/>
        <w:jc w:val="both"/>
        <w:rPr>
          <w:rFonts w:cs="David" w:hint="cs"/>
          <w:rtl/>
        </w:rPr>
      </w:pPr>
      <w:r w:rsidRPr="008C2A77">
        <w:rPr>
          <w:rFonts w:cs="David" w:hint="cs"/>
          <w:u w:val="single"/>
          <w:rtl/>
        </w:rPr>
        <w:t>ארבל אסטרחן:</w:t>
      </w:r>
    </w:p>
    <w:p w14:paraId="3E3CFD8B" w14:textId="77777777" w:rsidR="008C2A77" w:rsidRPr="008C2A77" w:rsidRDefault="008C2A77" w:rsidP="008C2A77">
      <w:pPr>
        <w:bidi/>
        <w:jc w:val="both"/>
        <w:rPr>
          <w:rFonts w:cs="David" w:hint="cs"/>
          <w:rtl/>
        </w:rPr>
      </w:pPr>
    </w:p>
    <w:p w14:paraId="44D79E4E" w14:textId="77777777" w:rsidR="008C2A77" w:rsidRPr="008C2A77" w:rsidRDefault="008C2A77" w:rsidP="008C2A77">
      <w:pPr>
        <w:bidi/>
        <w:jc w:val="both"/>
        <w:rPr>
          <w:rFonts w:cs="David" w:hint="cs"/>
          <w:rtl/>
        </w:rPr>
      </w:pPr>
      <w:r w:rsidRPr="008C2A77">
        <w:rPr>
          <w:rFonts w:cs="David" w:hint="cs"/>
          <w:rtl/>
        </w:rPr>
        <w:tab/>
        <w:t>נגיד רשאי הוא להעלות בין היתר טענות בדבר.</w:t>
      </w:r>
    </w:p>
    <w:p w14:paraId="1EE0E3E4" w14:textId="77777777" w:rsidR="008C2A77" w:rsidRPr="008C2A77" w:rsidRDefault="008C2A77" w:rsidP="008C2A77">
      <w:pPr>
        <w:bidi/>
        <w:jc w:val="both"/>
        <w:rPr>
          <w:rFonts w:cs="David" w:hint="cs"/>
          <w:rtl/>
        </w:rPr>
      </w:pPr>
    </w:p>
    <w:p w14:paraId="3493553B" w14:textId="77777777" w:rsidR="008C2A77" w:rsidRPr="008C2A77" w:rsidRDefault="008C2A77" w:rsidP="008C2A77">
      <w:pPr>
        <w:bidi/>
        <w:jc w:val="both"/>
        <w:rPr>
          <w:rFonts w:cs="David" w:hint="cs"/>
          <w:rtl/>
        </w:rPr>
      </w:pPr>
      <w:r w:rsidRPr="008C2A77">
        <w:rPr>
          <w:rFonts w:cs="David" w:hint="cs"/>
          <w:u w:val="single"/>
          <w:rtl/>
        </w:rPr>
        <w:t>סוזי נבות:</w:t>
      </w:r>
    </w:p>
    <w:p w14:paraId="13398324" w14:textId="77777777" w:rsidR="008C2A77" w:rsidRPr="008C2A77" w:rsidRDefault="008C2A77" w:rsidP="008C2A77">
      <w:pPr>
        <w:bidi/>
        <w:jc w:val="both"/>
        <w:rPr>
          <w:rFonts w:cs="David" w:hint="cs"/>
          <w:rtl/>
        </w:rPr>
      </w:pPr>
    </w:p>
    <w:p w14:paraId="2068B33A" w14:textId="77777777" w:rsidR="008C2A77" w:rsidRPr="008C2A77" w:rsidRDefault="008C2A77" w:rsidP="008C2A77">
      <w:pPr>
        <w:bidi/>
        <w:jc w:val="both"/>
        <w:rPr>
          <w:rFonts w:cs="David" w:hint="cs"/>
          <w:rtl/>
        </w:rPr>
      </w:pPr>
      <w:r w:rsidRPr="008C2A77">
        <w:rPr>
          <w:rFonts w:cs="David" w:hint="cs"/>
          <w:rtl/>
        </w:rPr>
        <w:tab/>
        <w:t>כן. אני מקבלת את זה. מעולה.</w:t>
      </w:r>
    </w:p>
    <w:p w14:paraId="6BB085EB" w14:textId="77777777" w:rsidR="008C2A77" w:rsidRPr="008C2A77" w:rsidRDefault="008C2A77" w:rsidP="008C2A77">
      <w:pPr>
        <w:bidi/>
        <w:jc w:val="both"/>
        <w:rPr>
          <w:rFonts w:cs="David" w:hint="cs"/>
          <w:rtl/>
        </w:rPr>
      </w:pPr>
    </w:p>
    <w:p w14:paraId="6E0E7E02" w14:textId="77777777" w:rsidR="008C2A77" w:rsidRPr="008C2A77" w:rsidRDefault="008C2A77" w:rsidP="008C2A77">
      <w:pPr>
        <w:bidi/>
        <w:jc w:val="both"/>
        <w:rPr>
          <w:rFonts w:cs="David" w:hint="cs"/>
          <w:rtl/>
        </w:rPr>
      </w:pPr>
      <w:r w:rsidRPr="008C2A77">
        <w:rPr>
          <w:rFonts w:cs="David" w:hint="cs"/>
          <w:u w:val="single"/>
          <w:rtl/>
        </w:rPr>
        <w:t>ארבל אסטרחן:</w:t>
      </w:r>
    </w:p>
    <w:p w14:paraId="3D04F376" w14:textId="77777777" w:rsidR="008C2A77" w:rsidRPr="008C2A77" w:rsidRDefault="008C2A77" w:rsidP="008C2A77">
      <w:pPr>
        <w:bidi/>
        <w:jc w:val="both"/>
        <w:rPr>
          <w:rFonts w:cs="David" w:hint="cs"/>
          <w:rtl/>
        </w:rPr>
      </w:pPr>
    </w:p>
    <w:p w14:paraId="01FCBC87" w14:textId="77777777" w:rsidR="008C2A77" w:rsidRPr="008C2A77" w:rsidRDefault="008C2A77" w:rsidP="008C2A77">
      <w:pPr>
        <w:bidi/>
        <w:jc w:val="both"/>
        <w:rPr>
          <w:rFonts w:cs="David" w:hint="cs"/>
          <w:rtl/>
        </w:rPr>
      </w:pPr>
      <w:r w:rsidRPr="008C2A77">
        <w:rPr>
          <w:rFonts w:cs="David" w:hint="cs"/>
          <w:rtl/>
        </w:rPr>
        <w:tab/>
        <w:t>ועדת האתיקה תקיים דיון נוסף על יסוד הבקשה והתשובה ובדיון זה יהיו לה כל הסמכויות המוקנות לוועדת הקובלנות הדנה בקובלנה וסדרי הדיון ודיני הראיות בפניה יהיו אלה החלים על דיון בקובלנה בשינויים המחויבים.</w:t>
      </w:r>
    </w:p>
    <w:p w14:paraId="57D94588" w14:textId="77777777" w:rsidR="008C2A77" w:rsidRPr="008C2A77" w:rsidRDefault="008C2A77" w:rsidP="008C2A77">
      <w:pPr>
        <w:bidi/>
        <w:jc w:val="both"/>
        <w:rPr>
          <w:rFonts w:cs="David" w:hint="cs"/>
          <w:rtl/>
        </w:rPr>
      </w:pPr>
    </w:p>
    <w:p w14:paraId="454D5EFB" w14:textId="77777777" w:rsidR="008C2A77" w:rsidRPr="008C2A77" w:rsidRDefault="008C2A77" w:rsidP="008C2A77">
      <w:pPr>
        <w:bidi/>
        <w:jc w:val="both"/>
        <w:rPr>
          <w:rFonts w:cs="David" w:hint="cs"/>
          <w:rtl/>
        </w:rPr>
      </w:pPr>
      <w:r w:rsidRPr="008C2A77">
        <w:rPr>
          <w:rFonts w:cs="David" w:hint="cs"/>
          <w:rtl/>
        </w:rPr>
        <w:tab/>
        <w:t>זאת המשמעות של דיון נוסף.</w:t>
      </w:r>
    </w:p>
    <w:p w14:paraId="4441953B" w14:textId="77777777" w:rsidR="008C2A77" w:rsidRPr="008C2A77" w:rsidRDefault="008C2A77" w:rsidP="008C2A77">
      <w:pPr>
        <w:bidi/>
        <w:jc w:val="both"/>
        <w:rPr>
          <w:rFonts w:cs="David" w:hint="cs"/>
          <w:rtl/>
        </w:rPr>
      </w:pPr>
    </w:p>
    <w:p w14:paraId="2306CE4E" w14:textId="77777777" w:rsidR="008C2A77" w:rsidRPr="008C2A77" w:rsidRDefault="008C2A77" w:rsidP="008C2A77">
      <w:pPr>
        <w:bidi/>
        <w:jc w:val="both"/>
        <w:rPr>
          <w:rFonts w:cs="David" w:hint="cs"/>
          <w:rtl/>
        </w:rPr>
      </w:pPr>
      <w:r w:rsidRPr="008C2A77">
        <w:rPr>
          <w:rFonts w:cs="David" w:hint="cs"/>
          <w:rtl/>
        </w:rPr>
        <w:tab/>
        <w:t xml:space="preserve">ייצוג. בדיון בקובלנה או בדיון נוסף, רשאי חבר כנסת להיות מיוצג על ידי </w:t>
      </w:r>
      <w:smartTag w:uri="urn:schemas-microsoft-com:office:smarttags" w:element="PersonName">
        <w:smartTagPr>
          <w:attr w:name="ProductID" w:val="עורך דין"/>
        </w:smartTagPr>
        <w:r w:rsidRPr="008C2A77">
          <w:rPr>
            <w:rFonts w:cs="David" w:hint="cs"/>
            <w:rtl/>
          </w:rPr>
          <w:t>עורך דין</w:t>
        </w:r>
      </w:smartTag>
      <w:r w:rsidRPr="008C2A77">
        <w:rPr>
          <w:rFonts w:cs="David" w:hint="cs"/>
          <w:rtl/>
        </w:rPr>
        <w:t xml:space="preserve"> או על ידי חבר כנסת אחר.</w:t>
      </w:r>
    </w:p>
    <w:p w14:paraId="57253FF4" w14:textId="77777777" w:rsidR="008C2A77" w:rsidRPr="008C2A77" w:rsidRDefault="008C2A77" w:rsidP="008C2A77">
      <w:pPr>
        <w:bidi/>
        <w:jc w:val="both"/>
        <w:rPr>
          <w:rFonts w:cs="David" w:hint="cs"/>
          <w:rtl/>
        </w:rPr>
      </w:pPr>
    </w:p>
    <w:p w14:paraId="4B1367A1" w14:textId="77777777" w:rsidR="008C2A77" w:rsidRPr="008C2A77" w:rsidRDefault="008C2A77" w:rsidP="008C2A77">
      <w:pPr>
        <w:bidi/>
        <w:jc w:val="both"/>
        <w:rPr>
          <w:rFonts w:cs="David" w:hint="cs"/>
          <w:rtl/>
        </w:rPr>
      </w:pPr>
      <w:r w:rsidRPr="008C2A77">
        <w:rPr>
          <w:rFonts w:cs="David" w:hint="cs"/>
          <w:rtl/>
        </w:rPr>
        <w:tab/>
        <w:t>היום זה לא קורה הרבה, אבל האפשרות קיימת.</w:t>
      </w:r>
    </w:p>
    <w:p w14:paraId="427B6C39" w14:textId="77777777" w:rsidR="008C2A77" w:rsidRPr="008C2A77" w:rsidRDefault="008C2A77" w:rsidP="008C2A77">
      <w:pPr>
        <w:bidi/>
        <w:jc w:val="both"/>
        <w:rPr>
          <w:rFonts w:cs="David" w:hint="cs"/>
          <w:rtl/>
        </w:rPr>
      </w:pPr>
    </w:p>
    <w:p w14:paraId="13F38D4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1802DC6" w14:textId="77777777" w:rsidR="008C2A77" w:rsidRPr="008C2A77" w:rsidRDefault="008C2A77" w:rsidP="008C2A77">
      <w:pPr>
        <w:bidi/>
        <w:jc w:val="both"/>
        <w:rPr>
          <w:rFonts w:cs="David" w:hint="cs"/>
          <w:rtl/>
        </w:rPr>
      </w:pPr>
    </w:p>
    <w:p w14:paraId="2D68A8E6" w14:textId="77777777" w:rsidR="008C2A77" w:rsidRPr="008C2A77" w:rsidRDefault="008C2A77" w:rsidP="008C2A77">
      <w:pPr>
        <w:bidi/>
        <w:jc w:val="both"/>
        <w:rPr>
          <w:rFonts w:cs="David" w:hint="cs"/>
          <w:rtl/>
        </w:rPr>
      </w:pPr>
      <w:r w:rsidRPr="008C2A77">
        <w:rPr>
          <w:rFonts w:cs="David" w:hint="cs"/>
          <w:rtl/>
        </w:rPr>
        <w:tab/>
        <w:t>פעם זה היה קורה.</w:t>
      </w:r>
    </w:p>
    <w:p w14:paraId="23243A3A" w14:textId="77777777" w:rsidR="008C2A77" w:rsidRPr="008C2A77" w:rsidRDefault="008C2A77" w:rsidP="008C2A77">
      <w:pPr>
        <w:bidi/>
        <w:jc w:val="both"/>
        <w:rPr>
          <w:rFonts w:cs="David" w:hint="cs"/>
          <w:rtl/>
        </w:rPr>
      </w:pPr>
    </w:p>
    <w:p w14:paraId="3FDA8AAA" w14:textId="77777777" w:rsidR="008C2A77" w:rsidRPr="008C2A77" w:rsidRDefault="008C2A77" w:rsidP="008C2A77">
      <w:pPr>
        <w:bidi/>
        <w:jc w:val="both"/>
        <w:rPr>
          <w:rFonts w:cs="David" w:hint="cs"/>
          <w:rtl/>
        </w:rPr>
      </w:pPr>
      <w:r w:rsidRPr="008C2A77">
        <w:rPr>
          <w:rFonts w:cs="David" w:hint="cs"/>
          <w:u w:val="single"/>
          <w:rtl/>
        </w:rPr>
        <w:t>ארבל אסטרחן:</w:t>
      </w:r>
    </w:p>
    <w:p w14:paraId="3E0677CF" w14:textId="77777777" w:rsidR="008C2A77" w:rsidRPr="008C2A77" w:rsidRDefault="008C2A77" w:rsidP="008C2A77">
      <w:pPr>
        <w:bidi/>
        <w:jc w:val="both"/>
        <w:rPr>
          <w:rFonts w:cs="David" w:hint="cs"/>
          <w:rtl/>
        </w:rPr>
      </w:pPr>
    </w:p>
    <w:p w14:paraId="192F0C7B" w14:textId="77777777" w:rsidR="008C2A77" w:rsidRPr="008C2A77" w:rsidRDefault="008C2A77" w:rsidP="008C2A77">
      <w:pPr>
        <w:bidi/>
        <w:jc w:val="both"/>
        <w:rPr>
          <w:rFonts w:cs="David" w:hint="cs"/>
          <w:rtl/>
        </w:rPr>
      </w:pPr>
      <w:r w:rsidRPr="008C2A77">
        <w:rPr>
          <w:rFonts w:cs="David" w:hint="cs"/>
          <w:rtl/>
        </w:rPr>
        <w:tab/>
        <w:t xml:space="preserve">תמיד זה קיים? אולי לגבי </w:t>
      </w:r>
      <w:smartTag w:uri="urn:schemas-microsoft-com:office:smarttags" w:element="PersonName">
        <w:smartTagPr>
          <w:attr w:name="ProductID" w:val="עורך דין"/>
        </w:smartTagPr>
        <w:r w:rsidRPr="008C2A77">
          <w:rPr>
            <w:rFonts w:cs="David" w:hint="cs"/>
            <w:rtl/>
          </w:rPr>
          <w:t>עורך דין</w:t>
        </w:r>
      </w:smartTag>
      <w:r w:rsidRPr="008C2A77">
        <w:rPr>
          <w:rFonts w:cs="David" w:hint="cs"/>
          <w:rtl/>
        </w:rPr>
        <w:t xml:space="preserve"> צריך לומר אם אישרה זאת הוועדה או משהו כזה?</w:t>
      </w:r>
    </w:p>
    <w:p w14:paraId="3CFE7AB7" w14:textId="77777777" w:rsidR="008C2A77" w:rsidRPr="008C2A77" w:rsidRDefault="008C2A77" w:rsidP="008C2A77">
      <w:pPr>
        <w:bidi/>
        <w:jc w:val="both"/>
        <w:rPr>
          <w:rFonts w:cs="David" w:hint="cs"/>
          <w:rtl/>
        </w:rPr>
      </w:pPr>
    </w:p>
    <w:p w14:paraId="09B68285" w14:textId="77777777" w:rsidR="008C2A77" w:rsidRPr="008C2A77" w:rsidRDefault="008C2A77" w:rsidP="008C2A77">
      <w:pPr>
        <w:bidi/>
        <w:jc w:val="both"/>
        <w:rPr>
          <w:rFonts w:cs="David" w:hint="cs"/>
          <w:rtl/>
        </w:rPr>
      </w:pPr>
      <w:r w:rsidRPr="008C2A77">
        <w:rPr>
          <w:rFonts w:cs="David" w:hint="cs"/>
          <w:u w:val="single"/>
          <w:rtl/>
        </w:rPr>
        <w:t>סוזי נבות:</w:t>
      </w:r>
    </w:p>
    <w:p w14:paraId="39B9D918" w14:textId="77777777" w:rsidR="008C2A77" w:rsidRPr="008C2A77" w:rsidRDefault="008C2A77" w:rsidP="008C2A77">
      <w:pPr>
        <w:bidi/>
        <w:jc w:val="both"/>
        <w:rPr>
          <w:rFonts w:cs="David" w:hint="cs"/>
          <w:rtl/>
        </w:rPr>
      </w:pPr>
    </w:p>
    <w:p w14:paraId="29CA5113" w14:textId="77777777" w:rsidR="008C2A77" w:rsidRPr="008C2A77" w:rsidRDefault="008C2A77" w:rsidP="008C2A77">
      <w:pPr>
        <w:bidi/>
        <w:jc w:val="both"/>
        <w:rPr>
          <w:rFonts w:cs="David" w:hint="cs"/>
          <w:rtl/>
        </w:rPr>
      </w:pPr>
      <w:r w:rsidRPr="008C2A77">
        <w:rPr>
          <w:rFonts w:cs="David" w:hint="cs"/>
          <w:rtl/>
        </w:rPr>
        <w:tab/>
        <w:t>אפשר לדעתי למנוע את זה.</w:t>
      </w:r>
    </w:p>
    <w:p w14:paraId="51951A32" w14:textId="77777777" w:rsidR="008C2A77" w:rsidRPr="008C2A77" w:rsidRDefault="008C2A77" w:rsidP="008C2A77">
      <w:pPr>
        <w:bidi/>
        <w:jc w:val="both"/>
        <w:rPr>
          <w:rFonts w:cs="David" w:hint="cs"/>
          <w:rtl/>
        </w:rPr>
      </w:pPr>
    </w:p>
    <w:p w14:paraId="601AD74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0C12326" w14:textId="77777777" w:rsidR="008C2A77" w:rsidRPr="008C2A77" w:rsidRDefault="008C2A77" w:rsidP="008C2A77">
      <w:pPr>
        <w:bidi/>
        <w:jc w:val="both"/>
        <w:rPr>
          <w:rFonts w:cs="David" w:hint="cs"/>
          <w:rtl/>
        </w:rPr>
      </w:pPr>
    </w:p>
    <w:p w14:paraId="0C6E1B4F" w14:textId="77777777" w:rsidR="008C2A77" w:rsidRPr="008C2A77" w:rsidRDefault="008C2A77" w:rsidP="008C2A77">
      <w:pPr>
        <w:bidi/>
        <w:jc w:val="both"/>
        <w:rPr>
          <w:rFonts w:cs="David" w:hint="cs"/>
          <w:rtl/>
        </w:rPr>
      </w:pPr>
      <w:r w:rsidRPr="008C2A77">
        <w:rPr>
          <w:rFonts w:cs="David" w:hint="cs"/>
          <w:rtl/>
        </w:rPr>
        <w:tab/>
        <w:t>פעם זה היה אוטומטי.</w:t>
      </w:r>
    </w:p>
    <w:p w14:paraId="771A6982" w14:textId="77777777" w:rsidR="008C2A77" w:rsidRPr="008C2A77" w:rsidRDefault="008C2A77" w:rsidP="008C2A77">
      <w:pPr>
        <w:bidi/>
        <w:jc w:val="both"/>
        <w:rPr>
          <w:rFonts w:cs="David" w:hint="cs"/>
          <w:rtl/>
        </w:rPr>
      </w:pPr>
    </w:p>
    <w:p w14:paraId="4B4E9454" w14:textId="77777777" w:rsidR="008C2A77" w:rsidRPr="008C2A77" w:rsidRDefault="008C2A77" w:rsidP="008C2A77">
      <w:pPr>
        <w:bidi/>
        <w:jc w:val="both"/>
        <w:rPr>
          <w:rFonts w:cs="David" w:hint="cs"/>
          <w:rtl/>
        </w:rPr>
      </w:pPr>
      <w:r w:rsidRPr="008C2A77">
        <w:rPr>
          <w:rFonts w:cs="David" w:hint="cs"/>
          <w:u w:val="single"/>
          <w:rtl/>
        </w:rPr>
        <w:t>סוזי נבות:</w:t>
      </w:r>
    </w:p>
    <w:p w14:paraId="209D328F" w14:textId="77777777" w:rsidR="008C2A77" w:rsidRPr="008C2A77" w:rsidRDefault="008C2A77" w:rsidP="008C2A77">
      <w:pPr>
        <w:bidi/>
        <w:jc w:val="both"/>
        <w:rPr>
          <w:rFonts w:cs="David" w:hint="cs"/>
          <w:rtl/>
        </w:rPr>
      </w:pPr>
    </w:p>
    <w:p w14:paraId="49A95BD6" w14:textId="77777777" w:rsidR="008C2A77" w:rsidRPr="008C2A77" w:rsidRDefault="008C2A77" w:rsidP="008C2A77">
      <w:pPr>
        <w:bidi/>
        <w:jc w:val="both"/>
        <w:rPr>
          <w:rFonts w:cs="David" w:hint="cs"/>
          <w:rtl/>
        </w:rPr>
      </w:pPr>
      <w:r w:rsidRPr="008C2A77">
        <w:rPr>
          <w:rFonts w:cs="David" w:hint="cs"/>
          <w:rtl/>
        </w:rPr>
        <w:tab/>
        <w:t>נאי חושבת ש-רשאי זה ביטוי מאוד מוצלח.</w:t>
      </w:r>
    </w:p>
    <w:p w14:paraId="0134E9F4" w14:textId="77777777" w:rsidR="008C2A77" w:rsidRPr="008C2A77" w:rsidRDefault="008C2A77" w:rsidP="008C2A77">
      <w:pPr>
        <w:bidi/>
        <w:jc w:val="both"/>
        <w:rPr>
          <w:rFonts w:cs="David" w:hint="cs"/>
          <w:rtl/>
        </w:rPr>
      </w:pPr>
    </w:p>
    <w:p w14:paraId="65FFD482" w14:textId="77777777" w:rsidR="008C2A77" w:rsidRPr="008C2A77" w:rsidRDefault="008C2A77" w:rsidP="008C2A77">
      <w:pPr>
        <w:bidi/>
        <w:jc w:val="both"/>
        <w:rPr>
          <w:rFonts w:cs="David" w:hint="cs"/>
          <w:rtl/>
        </w:rPr>
      </w:pPr>
      <w:r w:rsidRPr="008C2A77">
        <w:rPr>
          <w:rFonts w:cs="David" w:hint="cs"/>
          <w:u w:val="single"/>
          <w:rtl/>
        </w:rPr>
        <w:t>ארבל אסטרחן:</w:t>
      </w:r>
    </w:p>
    <w:p w14:paraId="22887923" w14:textId="77777777" w:rsidR="008C2A77" w:rsidRPr="008C2A77" w:rsidRDefault="008C2A77" w:rsidP="008C2A77">
      <w:pPr>
        <w:bidi/>
        <w:jc w:val="both"/>
        <w:rPr>
          <w:rFonts w:cs="David" w:hint="cs"/>
          <w:rtl/>
        </w:rPr>
      </w:pPr>
    </w:p>
    <w:p w14:paraId="689C06F5" w14:textId="77777777" w:rsidR="008C2A77" w:rsidRPr="008C2A77" w:rsidRDefault="008C2A77" w:rsidP="008C2A77">
      <w:pPr>
        <w:bidi/>
        <w:jc w:val="both"/>
        <w:rPr>
          <w:rFonts w:cs="David" w:hint="cs"/>
          <w:rtl/>
        </w:rPr>
      </w:pPr>
      <w:r w:rsidRPr="008C2A77">
        <w:rPr>
          <w:rFonts w:cs="David" w:hint="cs"/>
          <w:rtl/>
        </w:rPr>
        <w:tab/>
        <w:t>סעיף 115. ועדת הקובלנות תפעל לקיים ולסיים את הדיון בקובלנה  וועדת האתיקה תפעל לקיים ולסיים דיון נוסף בקובלנה במועד מוקדם ככל שניתן.</w:t>
      </w:r>
    </w:p>
    <w:p w14:paraId="44C3DDA3" w14:textId="77777777" w:rsidR="008C2A77" w:rsidRPr="008C2A77" w:rsidRDefault="008C2A77" w:rsidP="008C2A77">
      <w:pPr>
        <w:bidi/>
        <w:jc w:val="both"/>
        <w:rPr>
          <w:rFonts w:cs="David" w:hint="cs"/>
          <w:rtl/>
        </w:rPr>
      </w:pPr>
    </w:p>
    <w:p w14:paraId="291AA0FD" w14:textId="77777777" w:rsidR="008C2A77" w:rsidRPr="008C2A77" w:rsidRDefault="008C2A77" w:rsidP="008C2A77">
      <w:pPr>
        <w:bidi/>
        <w:jc w:val="both"/>
        <w:rPr>
          <w:rFonts w:cs="David" w:hint="cs"/>
          <w:rtl/>
        </w:rPr>
      </w:pPr>
      <w:r w:rsidRPr="008C2A77">
        <w:rPr>
          <w:rFonts w:cs="David" w:hint="cs"/>
          <w:rtl/>
        </w:rPr>
        <w:tab/>
        <w:t xml:space="preserve">הוגשה קובלנה או נתקיים דיון נוסף סמוך לסיום כהונתה  של הכנסת, יפעלו ועדת הקובלנות וועדת האתיקה לסיים את הדיון בקובלנה ובדיון הנוסף לפי העניין לפני סיום כהונתה של אותה כנסת. נבצר מוועדת הקובלנות או מוועדת האתיקה לסיים את הדיון במהלך כהונת הכנסת, רשאית ועדת הקובלנות וועדת האתיקה לפי העניין בכנסת שלאחריה, ובכפוף לסעיף 109 </w:t>
      </w:r>
      <w:r w:rsidRPr="008C2A77">
        <w:rPr>
          <w:rFonts w:cs="David"/>
          <w:rtl/>
        </w:rPr>
        <w:t>–</w:t>
      </w:r>
      <w:r w:rsidRPr="008C2A77">
        <w:rPr>
          <w:rFonts w:cs="David" w:hint="cs"/>
          <w:rtl/>
        </w:rPr>
        <w:t xml:space="preserve"> שזה הסעיף שמדבר על חבר כנסת לשעבר, שאז ידונו רק אם יש עניין לציבור </w:t>
      </w:r>
      <w:r w:rsidRPr="008C2A77">
        <w:rPr>
          <w:rFonts w:cs="David"/>
          <w:rtl/>
        </w:rPr>
        <w:t>–</w:t>
      </w:r>
      <w:r w:rsidRPr="008C2A77">
        <w:rPr>
          <w:rFonts w:cs="David" w:hint="cs"/>
          <w:rtl/>
        </w:rPr>
        <w:t xml:space="preserve"> להמשיך את הדיון מן השלב אליו הגיעה בהרכבה הקודם ומכל שלב אחר כפי שייראה לה מועיל וטוב לעשיית צדק.</w:t>
      </w:r>
    </w:p>
    <w:p w14:paraId="7D9EDD87" w14:textId="77777777" w:rsidR="008C2A77" w:rsidRPr="008C2A77" w:rsidRDefault="008C2A77" w:rsidP="008C2A77">
      <w:pPr>
        <w:bidi/>
        <w:jc w:val="both"/>
        <w:rPr>
          <w:rFonts w:cs="David" w:hint="cs"/>
          <w:rtl/>
        </w:rPr>
      </w:pPr>
    </w:p>
    <w:p w14:paraId="52A5792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125C9C6" w14:textId="77777777" w:rsidR="008C2A77" w:rsidRPr="008C2A77" w:rsidRDefault="008C2A77" w:rsidP="008C2A77">
      <w:pPr>
        <w:bidi/>
        <w:jc w:val="both"/>
        <w:rPr>
          <w:rFonts w:cs="David" w:hint="cs"/>
          <w:rtl/>
        </w:rPr>
      </w:pPr>
    </w:p>
    <w:p w14:paraId="11BA8D65" w14:textId="77777777" w:rsidR="008C2A77" w:rsidRPr="008C2A77" w:rsidRDefault="008C2A77" w:rsidP="008C2A77">
      <w:pPr>
        <w:bidi/>
        <w:jc w:val="both"/>
        <w:rPr>
          <w:rFonts w:cs="David" w:hint="cs"/>
          <w:rtl/>
        </w:rPr>
      </w:pPr>
      <w:r w:rsidRPr="008C2A77">
        <w:rPr>
          <w:rFonts w:cs="David" w:hint="cs"/>
          <w:rtl/>
        </w:rPr>
        <w:tab/>
        <w:t>למה לא להשאיר את כל מה שכתוב כאן? כאן הדגש הוא על המשך הדיון. לפי דעתי הדגש צריך להיות על האפשרות של דיון בקובלנות שהוגשו בכנסת הקודמת ולא נדונו או משום שיש שישים ימים או משום שזה היה מאוחר או לא משנה כרגע מה. כאן הדגש הוא כאילו על ההליך המתמשך. לא יודע, יש ועדה חדשה בהרכב חדש, תתחיל את ההליך מהתחלה. הרי זה מה שיהיה ב-95 אחוזים מהמקרים. אפילו לא יהיה בן אדם אחד לספר מה היה.</w:t>
      </w:r>
    </w:p>
    <w:p w14:paraId="3CCF14B6" w14:textId="77777777" w:rsidR="008C2A77" w:rsidRPr="008C2A77" w:rsidRDefault="008C2A77" w:rsidP="008C2A77">
      <w:pPr>
        <w:bidi/>
        <w:jc w:val="both"/>
        <w:rPr>
          <w:rFonts w:cs="David" w:hint="cs"/>
          <w:rtl/>
        </w:rPr>
      </w:pPr>
    </w:p>
    <w:p w14:paraId="6F5A6CB8" w14:textId="77777777" w:rsidR="008C2A77" w:rsidRPr="008C2A77" w:rsidRDefault="008C2A77" w:rsidP="008C2A77">
      <w:pPr>
        <w:bidi/>
        <w:jc w:val="both"/>
        <w:rPr>
          <w:rFonts w:cs="David" w:hint="cs"/>
          <w:rtl/>
        </w:rPr>
      </w:pPr>
      <w:r w:rsidRPr="008C2A77">
        <w:rPr>
          <w:rFonts w:cs="David" w:hint="cs"/>
          <w:u w:val="single"/>
          <w:rtl/>
        </w:rPr>
        <w:t>ארבל אסטרחן:</w:t>
      </w:r>
    </w:p>
    <w:p w14:paraId="7B09D08B" w14:textId="77777777" w:rsidR="008C2A77" w:rsidRPr="008C2A77" w:rsidRDefault="008C2A77" w:rsidP="008C2A77">
      <w:pPr>
        <w:bidi/>
        <w:jc w:val="both"/>
        <w:rPr>
          <w:rFonts w:cs="David" w:hint="cs"/>
          <w:rtl/>
        </w:rPr>
      </w:pPr>
    </w:p>
    <w:p w14:paraId="42924E85" w14:textId="77777777" w:rsidR="008C2A77" w:rsidRPr="008C2A77" w:rsidRDefault="008C2A77" w:rsidP="008C2A77">
      <w:pPr>
        <w:bidi/>
        <w:jc w:val="both"/>
        <w:rPr>
          <w:rFonts w:cs="David" w:hint="cs"/>
          <w:rtl/>
        </w:rPr>
      </w:pPr>
      <w:r w:rsidRPr="008C2A77">
        <w:rPr>
          <w:rFonts w:cs="David" w:hint="cs"/>
          <w:rtl/>
        </w:rPr>
        <w:tab/>
        <w:t>יש פרוטוקול.</w:t>
      </w:r>
    </w:p>
    <w:p w14:paraId="01DB1F0F" w14:textId="77777777" w:rsidR="008C2A77" w:rsidRPr="008C2A77" w:rsidRDefault="008C2A77" w:rsidP="008C2A77">
      <w:pPr>
        <w:bidi/>
        <w:jc w:val="both"/>
        <w:rPr>
          <w:rFonts w:cs="David" w:hint="cs"/>
          <w:rtl/>
        </w:rPr>
      </w:pPr>
    </w:p>
    <w:p w14:paraId="4E4334A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347B8F9" w14:textId="77777777" w:rsidR="008C2A77" w:rsidRPr="008C2A77" w:rsidRDefault="008C2A77" w:rsidP="008C2A77">
      <w:pPr>
        <w:bidi/>
        <w:jc w:val="both"/>
        <w:rPr>
          <w:rFonts w:cs="David" w:hint="cs"/>
          <w:rtl/>
        </w:rPr>
      </w:pPr>
    </w:p>
    <w:p w14:paraId="718FEBD1" w14:textId="77777777" w:rsidR="008C2A77" w:rsidRPr="008C2A77" w:rsidRDefault="008C2A77" w:rsidP="008C2A77">
      <w:pPr>
        <w:bidi/>
        <w:jc w:val="both"/>
        <w:rPr>
          <w:rFonts w:cs="David" w:hint="cs"/>
          <w:rtl/>
        </w:rPr>
      </w:pPr>
      <w:r w:rsidRPr="008C2A77">
        <w:rPr>
          <w:rFonts w:cs="David" w:hint="cs"/>
          <w:rtl/>
        </w:rPr>
        <w:tab/>
        <w:t xml:space="preserve">אני לא הייתי מפרט כאן. </w:t>
      </w:r>
    </w:p>
    <w:p w14:paraId="39569615" w14:textId="77777777" w:rsidR="008C2A77" w:rsidRPr="008C2A77" w:rsidRDefault="008C2A77" w:rsidP="008C2A77">
      <w:pPr>
        <w:bidi/>
        <w:jc w:val="both"/>
        <w:rPr>
          <w:rFonts w:cs="David" w:hint="cs"/>
          <w:rtl/>
        </w:rPr>
      </w:pPr>
    </w:p>
    <w:p w14:paraId="49C8766D" w14:textId="77777777" w:rsidR="008C2A77" w:rsidRPr="008C2A77" w:rsidRDefault="008C2A77" w:rsidP="008C2A77">
      <w:pPr>
        <w:bidi/>
        <w:jc w:val="both"/>
        <w:rPr>
          <w:rFonts w:cs="David" w:hint="cs"/>
          <w:rtl/>
        </w:rPr>
      </w:pPr>
      <w:r w:rsidRPr="008C2A77">
        <w:rPr>
          <w:rFonts w:cs="David" w:hint="cs"/>
          <w:u w:val="single"/>
          <w:rtl/>
        </w:rPr>
        <w:t>ארבל אסטרחן:</w:t>
      </w:r>
    </w:p>
    <w:p w14:paraId="2A74026D" w14:textId="77777777" w:rsidR="008C2A77" w:rsidRPr="008C2A77" w:rsidRDefault="008C2A77" w:rsidP="008C2A77">
      <w:pPr>
        <w:bidi/>
        <w:jc w:val="both"/>
        <w:rPr>
          <w:rFonts w:cs="David" w:hint="cs"/>
          <w:rtl/>
        </w:rPr>
      </w:pPr>
    </w:p>
    <w:p w14:paraId="3F8DC65F" w14:textId="77777777" w:rsidR="008C2A77" w:rsidRPr="008C2A77" w:rsidRDefault="008C2A77" w:rsidP="008C2A77">
      <w:pPr>
        <w:bidi/>
        <w:jc w:val="both"/>
        <w:rPr>
          <w:rFonts w:cs="David" w:hint="cs"/>
          <w:rtl/>
        </w:rPr>
      </w:pPr>
      <w:r w:rsidRPr="008C2A77">
        <w:rPr>
          <w:rFonts w:cs="David" w:hint="cs"/>
          <w:rtl/>
        </w:rPr>
        <w:tab/>
        <w:t>כאן כתוב שהיא רשאית להמשיך. היא כמובן רשאית להתחיל מאפס. הרעיון הוא קודם כל לומר כאן שזה על שולחננו. אם הוגשה קובלנה והתחלפה כנסת, זה על שולחננו והקובל לא צריך להגיש קובלנה חדשה.</w:t>
      </w:r>
    </w:p>
    <w:p w14:paraId="3CFFFBE2" w14:textId="77777777" w:rsidR="008C2A77" w:rsidRPr="008C2A77" w:rsidRDefault="008C2A77" w:rsidP="008C2A77">
      <w:pPr>
        <w:bidi/>
        <w:jc w:val="both"/>
        <w:rPr>
          <w:rFonts w:cs="David" w:hint="cs"/>
          <w:rtl/>
        </w:rPr>
      </w:pPr>
    </w:p>
    <w:p w14:paraId="436EF0F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21FABE5" w14:textId="77777777" w:rsidR="008C2A77" w:rsidRPr="008C2A77" w:rsidRDefault="008C2A77" w:rsidP="008C2A77">
      <w:pPr>
        <w:bidi/>
        <w:jc w:val="both"/>
        <w:rPr>
          <w:rFonts w:cs="David" w:hint="cs"/>
          <w:rtl/>
        </w:rPr>
      </w:pPr>
    </w:p>
    <w:p w14:paraId="64123A72" w14:textId="77777777" w:rsidR="008C2A77" w:rsidRPr="008C2A77" w:rsidRDefault="008C2A77" w:rsidP="008C2A77">
      <w:pPr>
        <w:bidi/>
        <w:jc w:val="both"/>
        <w:rPr>
          <w:rFonts w:cs="David" w:hint="cs"/>
          <w:rtl/>
        </w:rPr>
      </w:pPr>
      <w:r w:rsidRPr="008C2A77">
        <w:rPr>
          <w:rFonts w:cs="David" w:hint="cs"/>
          <w:rtl/>
        </w:rPr>
        <w:tab/>
        <w:t>זה מה שצריך לכתוב, בלשון בני אדם. בואו נגיד במלים הכי פשוטות. במידה שהוגשו קובלנות, כאשר ועדת האתיקה לא הצליחה לדון בהן במהלך הכנסת שסיימה את כהונתה, הקובלנות האלה יונחו על שולחנה של הוועדה החדשה. היא תוכל לפסול חלק מהן.</w:t>
      </w:r>
    </w:p>
    <w:p w14:paraId="2A59017B" w14:textId="77777777" w:rsidR="008C2A77" w:rsidRPr="008C2A77" w:rsidRDefault="008C2A77" w:rsidP="008C2A77">
      <w:pPr>
        <w:bidi/>
        <w:jc w:val="both"/>
        <w:rPr>
          <w:rFonts w:cs="David" w:hint="cs"/>
          <w:rtl/>
        </w:rPr>
      </w:pPr>
    </w:p>
    <w:p w14:paraId="339A8BE6" w14:textId="77777777" w:rsidR="008C2A77" w:rsidRPr="008C2A77" w:rsidRDefault="008C2A77" w:rsidP="008C2A77">
      <w:pPr>
        <w:bidi/>
        <w:jc w:val="both"/>
        <w:rPr>
          <w:rFonts w:cs="David" w:hint="cs"/>
          <w:rtl/>
        </w:rPr>
      </w:pPr>
      <w:r w:rsidRPr="008C2A77">
        <w:rPr>
          <w:rFonts w:cs="David" w:hint="cs"/>
          <w:u w:val="single"/>
          <w:rtl/>
        </w:rPr>
        <w:t>ארבל אסטרחן:</w:t>
      </w:r>
    </w:p>
    <w:p w14:paraId="4AF5C395" w14:textId="77777777" w:rsidR="008C2A77" w:rsidRPr="008C2A77" w:rsidRDefault="008C2A77" w:rsidP="008C2A77">
      <w:pPr>
        <w:bidi/>
        <w:jc w:val="both"/>
        <w:rPr>
          <w:rFonts w:cs="David" w:hint="cs"/>
          <w:rtl/>
        </w:rPr>
      </w:pPr>
    </w:p>
    <w:p w14:paraId="515CFA7A" w14:textId="77777777" w:rsidR="008C2A77" w:rsidRPr="008C2A77" w:rsidRDefault="008C2A77" w:rsidP="008C2A77">
      <w:pPr>
        <w:bidi/>
        <w:jc w:val="both"/>
        <w:rPr>
          <w:rFonts w:cs="David" w:hint="cs"/>
          <w:rtl/>
        </w:rPr>
      </w:pPr>
      <w:r w:rsidRPr="008C2A77">
        <w:rPr>
          <w:rFonts w:cs="David" w:hint="cs"/>
          <w:rtl/>
        </w:rPr>
        <w:tab/>
        <w:t>יש לה את כל הסמכויות. ברור. היא לא הספיקה לדון או לסיים את הדיון.</w:t>
      </w:r>
    </w:p>
    <w:p w14:paraId="770201DE" w14:textId="77777777" w:rsidR="008C2A77" w:rsidRPr="008C2A77" w:rsidRDefault="008C2A77" w:rsidP="008C2A77">
      <w:pPr>
        <w:bidi/>
        <w:jc w:val="both"/>
        <w:rPr>
          <w:rFonts w:cs="David" w:hint="cs"/>
          <w:rtl/>
        </w:rPr>
      </w:pPr>
    </w:p>
    <w:p w14:paraId="230EA2E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38C3823" w14:textId="77777777" w:rsidR="008C2A77" w:rsidRPr="008C2A77" w:rsidRDefault="008C2A77" w:rsidP="008C2A77">
      <w:pPr>
        <w:bidi/>
        <w:jc w:val="both"/>
        <w:rPr>
          <w:rFonts w:cs="David" w:hint="cs"/>
          <w:rtl/>
        </w:rPr>
      </w:pPr>
    </w:p>
    <w:p w14:paraId="35523D61" w14:textId="77777777" w:rsidR="008C2A77" w:rsidRPr="008C2A77" w:rsidRDefault="008C2A77" w:rsidP="008C2A77">
      <w:pPr>
        <w:bidi/>
        <w:jc w:val="both"/>
        <w:rPr>
          <w:rFonts w:cs="David" w:hint="cs"/>
          <w:rtl/>
        </w:rPr>
      </w:pPr>
      <w:r w:rsidRPr="008C2A77">
        <w:rPr>
          <w:rFonts w:cs="David" w:hint="cs"/>
          <w:rtl/>
        </w:rPr>
        <w:tab/>
        <w:t>הן מונחות על שולחן הוועדה החדשה.</w:t>
      </w:r>
    </w:p>
    <w:p w14:paraId="2F098197" w14:textId="77777777" w:rsidR="008C2A77" w:rsidRPr="008C2A77" w:rsidRDefault="008C2A77" w:rsidP="008C2A77">
      <w:pPr>
        <w:bidi/>
        <w:jc w:val="both"/>
        <w:rPr>
          <w:rFonts w:cs="David" w:hint="cs"/>
          <w:rtl/>
        </w:rPr>
      </w:pPr>
    </w:p>
    <w:p w14:paraId="1ABD3F0C" w14:textId="77777777" w:rsidR="008C2A77" w:rsidRPr="008C2A77" w:rsidRDefault="008C2A77" w:rsidP="008C2A77">
      <w:pPr>
        <w:bidi/>
        <w:jc w:val="both"/>
        <w:rPr>
          <w:rFonts w:cs="David" w:hint="cs"/>
          <w:rtl/>
        </w:rPr>
      </w:pPr>
      <w:r w:rsidRPr="008C2A77">
        <w:rPr>
          <w:rFonts w:cs="David" w:hint="cs"/>
          <w:rtl/>
        </w:rPr>
        <w:tab/>
        <w:t>דוד, אנחנו הגענו לסעיף 115, סעיף (ג) ואנחנו משמיטים את הטכניקה של המשך הדיון. נשאיר את זה פתוח לוועדה. היא יכולה להתחיל מאפס והיא יכולה להמשיך. כרגע זה לא הדבר המהותי.</w:t>
      </w:r>
    </w:p>
    <w:p w14:paraId="692863E2" w14:textId="77777777" w:rsidR="008C2A77" w:rsidRPr="008C2A77" w:rsidRDefault="008C2A77" w:rsidP="008C2A77">
      <w:pPr>
        <w:bidi/>
        <w:jc w:val="both"/>
        <w:rPr>
          <w:rFonts w:cs="David" w:hint="cs"/>
          <w:rtl/>
        </w:rPr>
      </w:pPr>
    </w:p>
    <w:p w14:paraId="4D8CBB9A" w14:textId="77777777" w:rsidR="008C2A77" w:rsidRPr="008C2A77" w:rsidRDefault="008C2A77" w:rsidP="008C2A77">
      <w:pPr>
        <w:bidi/>
        <w:jc w:val="both"/>
        <w:rPr>
          <w:rFonts w:cs="David" w:hint="cs"/>
          <w:rtl/>
        </w:rPr>
      </w:pPr>
      <w:r w:rsidRPr="008C2A77">
        <w:rPr>
          <w:rFonts w:cs="David" w:hint="cs"/>
          <w:u w:val="single"/>
          <w:rtl/>
        </w:rPr>
        <w:t>ארבל אסטרחן:</w:t>
      </w:r>
    </w:p>
    <w:p w14:paraId="2B05EF5E" w14:textId="77777777" w:rsidR="008C2A77" w:rsidRPr="008C2A77" w:rsidRDefault="008C2A77" w:rsidP="008C2A77">
      <w:pPr>
        <w:bidi/>
        <w:jc w:val="both"/>
        <w:rPr>
          <w:rFonts w:cs="David" w:hint="cs"/>
          <w:rtl/>
        </w:rPr>
      </w:pPr>
    </w:p>
    <w:p w14:paraId="1DBCBC9F" w14:textId="77777777" w:rsidR="008C2A77" w:rsidRPr="008C2A77" w:rsidRDefault="008C2A77" w:rsidP="008C2A77">
      <w:pPr>
        <w:bidi/>
        <w:jc w:val="both"/>
        <w:rPr>
          <w:rFonts w:cs="David" w:hint="cs"/>
          <w:rtl/>
        </w:rPr>
      </w:pPr>
      <w:r w:rsidRPr="008C2A77">
        <w:rPr>
          <w:rFonts w:cs="David" w:hint="cs"/>
          <w:rtl/>
        </w:rPr>
        <w:tab/>
        <w:t>אגב, אני רוצה להזכיר שהיום כתוב לנו שוועדת האתיקה תדון בקובלנה תוך שלושים ימים מיום הגשתה במועד שקבע היושב ראש ואנחנו כאן כתבנו גם ככל שניתן. יושב ראש הוועדה היום יכול לקבוע מועד מאוחר יותר, בנסיבות וכולי. יש כאן איזשהו שינוי.</w:t>
      </w:r>
    </w:p>
    <w:p w14:paraId="6C9CE093" w14:textId="77777777" w:rsidR="008C2A77" w:rsidRPr="008C2A77" w:rsidRDefault="008C2A77" w:rsidP="008C2A77">
      <w:pPr>
        <w:bidi/>
        <w:jc w:val="both"/>
        <w:rPr>
          <w:rFonts w:cs="David" w:hint="cs"/>
          <w:rtl/>
        </w:rPr>
      </w:pPr>
    </w:p>
    <w:p w14:paraId="596045D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D63114E" w14:textId="77777777" w:rsidR="008C2A77" w:rsidRPr="008C2A77" w:rsidRDefault="008C2A77" w:rsidP="008C2A77">
      <w:pPr>
        <w:bidi/>
        <w:jc w:val="both"/>
        <w:rPr>
          <w:rFonts w:cs="David" w:hint="cs"/>
          <w:rtl/>
        </w:rPr>
      </w:pPr>
    </w:p>
    <w:p w14:paraId="3C9BC7E2" w14:textId="77777777" w:rsidR="008C2A77" w:rsidRPr="008C2A77" w:rsidRDefault="008C2A77" w:rsidP="008C2A77">
      <w:pPr>
        <w:bidi/>
        <w:jc w:val="both"/>
        <w:rPr>
          <w:rFonts w:cs="David" w:hint="cs"/>
          <w:rtl/>
        </w:rPr>
      </w:pPr>
      <w:r w:rsidRPr="008C2A77">
        <w:rPr>
          <w:rFonts w:cs="David" w:hint="cs"/>
          <w:rtl/>
        </w:rPr>
        <w:tab/>
        <w:t xml:space="preserve">עיצומים. </w:t>
      </w:r>
    </w:p>
    <w:p w14:paraId="3F500E2E" w14:textId="77777777" w:rsidR="008C2A77" w:rsidRPr="008C2A77" w:rsidRDefault="008C2A77" w:rsidP="008C2A77">
      <w:pPr>
        <w:bidi/>
        <w:jc w:val="both"/>
        <w:rPr>
          <w:rFonts w:cs="David" w:hint="cs"/>
          <w:rtl/>
        </w:rPr>
      </w:pPr>
    </w:p>
    <w:p w14:paraId="7D3CD5D2" w14:textId="77777777" w:rsidR="008C2A77" w:rsidRPr="008C2A77" w:rsidRDefault="008C2A77" w:rsidP="008C2A77">
      <w:pPr>
        <w:bidi/>
        <w:jc w:val="both"/>
        <w:rPr>
          <w:rFonts w:cs="David" w:hint="cs"/>
          <w:rtl/>
        </w:rPr>
      </w:pPr>
      <w:r w:rsidRPr="008C2A77">
        <w:rPr>
          <w:rFonts w:cs="David" w:hint="cs"/>
          <w:u w:val="single"/>
          <w:rtl/>
        </w:rPr>
        <w:t>ארבל אסטרחן:</w:t>
      </w:r>
    </w:p>
    <w:p w14:paraId="21E3D4B3" w14:textId="77777777" w:rsidR="008C2A77" w:rsidRPr="008C2A77" w:rsidRDefault="008C2A77" w:rsidP="008C2A77">
      <w:pPr>
        <w:bidi/>
        <w:jc w:val="both"/>
        <w:rPr>
          <w:rFonts w:cs="David" w:hint="cs"/>
          <w:rtl/>
        </w:rPr>
      </w:pPr>
    </w:p>
    <w:p w14:paraId="3C6390CC" w14:textId="77777777" w:rsidR="008C2A77" w:rsidRPr="008C2A77" w:rsidRDefault="008C2A77" w:rsidP="008C2A77">
      <w:pPr>
        <w:bidi/>
        <w:jc w:val="both"/>
        <w:rPr>
          <w:rFonts w:cs="David" w:hint="cs"/>
          <w:rtl/>
        </w:rPr>
      </w:pPr>
      <w:r w:rsidRPr="008C2A77">
        <w:rPr>
          <w:rFonts w:cs="David" w:hint="cs"/>
          <w:rtl/>
        </w:rPr>
        <w:tab/>
        <w:t>היום המונח עיצומים הוא מונח שהציעה ועדת זמיר והיום לא משתמשים בו. היום לא משתמשים בשום מונח. כתוב שהוועדה רשאית להטיל אחד מאלה. זה לא נקרא סנקציה, עונש או עיצומים. הוועדה חשבה שזה המונח שמתאים כאן והיא אמרה:</w:t>
      </w:r>
    </w:p>
    <w:p w14:paraId="52B6BDAC" w14:textId="77777777" w:rsidR="008C2A77" w:rsidRPr="008C2A77" w:rsidRDefault="008C2A77" w:rsidP="008C2A77">
      <w:pPr>
        <w:bidi/>
        <w:jc w:val="both"/>
        <w:rPr>
          <w:rFonts w:cs="David" w:hint="cs"/>
          <w:rtl/>
        </w:rPr>
      </w:pPr>
    </w:p>
    <w:p w14:paraId="479747F9" w14:textId="77777777" w:rsidR="008C2A77" w:rsidRPr="008C2A77" w:rsidRDefault="008C2A77" w:rsidP="008C2A77">
      <w:pPr>
        <w:bidi/>
        <w:jc w:val="both"/>
        <w:rPr>
          <w:rFonts w:cs="David" w:hint="cs"/>
          <w:rtl/>
        </w:rPr>
      </w:pPr>
      <w:r w:rsidRPr="008C2A77">
        <w:rPr>
          <w:rFonts w:cs="David" w:hint="cs"/>
          <w:rtl/>
        </w:rPr>
        <w:tab/>
        <w:t>מטרת הכללים בפרק זה להקנות לוועדת האתיקה סמכות להטיל עיצומים במידה הנדרשת לשמירה יעילה על כללים אלה.</w:t>
      </w:r>
    </w:p>
    <w:p w14:paraId="11B10928" w14:textId="77777777" w:rsidR="008C2A77" w:rsidRPr="008C2A77" w:rsidRDefault="008C2A77" w:rsidP="008C2A77">
      <w:pPr>
        <w:bidi/>
        <w:jc w:val="both"/>
        <w:rPr>
          <w:rFonts w:cs="David" w:hint="cs"/>
          <w:rtl/>
        </w:rPr>
      </w:pPr>
      <w:r w:rsidRPr="008C2A77">
        <w:rPr>
          <w:rFonts w:cs="David" w:hint="cs"/>
          <w:rtl/>
        </w:rPr>
        <w:tab/>
      </w:r>
    </w:p>
    <w:p w14:paraId="4FB8F402" w14:textId="77777777" w:rsidR="008C2A77" w:rsidRPr="008C2A77" w:rsidRDefault="008C2A77" w:rsidP="008C2A77">
      <w:pPr>
        <w:bidi/>
        <w:jc w:val="both"/>
        <w:rPr>
          <w:rFonts w:cs="David" w:hint="cs"/>
          <w:rtl/>
        </w:rPr>
      </w:pPr>
      <w:r w:rsidRPr="008C2A77">
        <w:rPr>
          <w:rFonts w:cs="David" w:hint="cs"/>
          <w:rtl/>
        </w:rPr>
        <w:tab/>
        <w:t>את סעיף ההגדרות נעזוב עכשיו. עכשיו יש לנו כאן רשימת עיצומים:</w:t>
      </w:r>
    </w:p>
    <w:p w14:paraId="0575DE93" w14:textId="77777777" w:rsidR="008C2A77" w:rsidRPr="008C2A77" w:rsidRDefault="008C2A77" w:rsidP="008C2A77">
      <w:pPr>
        <w:bidi/>
        <w:jc w:val="both"/>
        <w:rPr>
          <w:rFonts w:cs="David" w:hint="cs"/>
          <w:rtl/>
        </w:rPr>
      </w:pPr>
    </w:p>
    <w:p w14:paraId="15E86BD2" w14:textId="77777777" w:rsidR="008C2A77" w:rsidRPr="008C2A77" w:rsidRDefault="008C2A77" w:rsidP="008C2A77">
      <w:pPr>
        <w:bidi/>
        <w:jc w:val="both"/>
        <w:rPr>
          <w:rFonts w:cs="David" w:hint="cs"/>
          <w:rtl/>
        </w:rPr>
      </w:pPr>
      <w:r w:rsidRPr="008C2A77">
        <w:rPr>
          <w:rFonts w:cs="David" w:hint="cs"/>
          <w:rtl/>
        </w:rPr>
        <w:tab/>
        <w:t xml:space="preserve">קבעה ועדת הקובלנות כי חבר הכנסת הפר כלל מכללים אלה או לא קיים החלטה של ועדת האתיקה, רשאית היא להטיל עליו </w:t>
      </w:r>
      <w:r w:rsidRPr="008C2A77">
        <w:rPr>
          <w:rFonts w:cs="David"/>
          <w:rtl/>
        </w:rPr>
        <w:t>–</w:t>
      </w:r>
      <w:r w:rsidRPr="008C2A77">
        <w:rPr>
          <w:rFonts w:cs="David" w:hint="cs"/>
          <w:rtl/>
        </w:rPr>
        <w:t xml:space="preserve"> האמת היא שצריך לומר כאן, או ועדת האתיקה </w:t>
      </w:r>
      <w:r w:rsidRPr="008C2A77">
        <w:rPr>
          <w:rFonts w:cs="David"/>
          <w:rtl/>
        </w:rPr>
        <w:t>–</w:t>
      </w:r>
      <w:r w:rsidRPr="008C2A77">
        <w:rPr>
          <w:rFonts w:cs="David" w:hint="cs"/>
          <w:rtl/>
        </w:rPr>
        <w:t xml:space="preserve"> אחד או יותר מעיצומים אלה, ובצד גם ציינתי מה קיים היום.</w:t>
      </w:r>
    </w:p>
    <w:p w14:paraId="107D1688" w14:textId="77777777" w:rsidR="008C2A77" w:rsidRPr="008C2A77" w:rsidRDefault="008C2A77" w:rsidP="008C2A77">
      <w:pPr>
        <w:bidi/>
        <w:jc w:val="both"/>
        <w:rPr>
          <w:rFonts w:cs="David" w:hint="cs"/>
          <w:rtl/>
        </w:rPr>
      </w:pPr>
    </w:p>
    <w:p w14:paraId="29D61E93" w14:textId="77777777" w:rsidR="008C2A77" w:rsidRPr="008C2A77" w:rsidRDefault="008C2A77" w:rsidP="008C2A77">
      <w:pPr>
        <w:bidi/>
        <w:jc w:val="both"/>
        <w:rPr>
          <w:rFonts w:cs="David" w:hint="cs"/>
          <w:rtl/>
        </w:rPr>
      </w:pPr>
      <w:r w:rsidRPr="008C2A77">
        <w:rPr>
          <w:rFonts w:cs="David" w:hint="cs"/>
          <w:u w:val="single"/>
          <w:rtl/>
        </w:rPr>
        <w:t>סוזי נבות:</w:t>
      </w:r>
    </w:p>
    <w:p w14:paraId="165FA59A" w14:textId="77777777" w:rsidR="008C2A77" w:rsidRPr="008C2A77" w:rsidRDefault="008C2A77" w:rsidP="008C2A77">
      <w:pPr>
        <w:bidi/>
        <w:jc w:val="both"/>
        <w:rPr>
          <w:rFonts w:cs="David" w:hint="cs"/>
          <w:rtl/>
        </w:rPr>
      </w:pPr>
    </w:p>
    <w:p w14:paraId="6E60C143" w14:textId="77777777" w:rsidR="008C2A77" w:rsidRPr="008C2A77" w:rsidRDefault="008C2A77" w:rsidP="008C2A77">
      <w:pPr>
        <w:bidi/>
        <w:jc w:val="both"/>
        <w:rPr>
          <w:rFonts w:cs="David" w:hint="cs"/>
          <w:rtl/>
        </w:rPr>
      </w:pPr>
      <w:r w:rsidRPr="008C2A77">
        <w:rPr>
          <w:rFonts w:cs="David" w:hint="cs"/>
          <w:rtl/>
        </w:rPr>
        <w:tab/>
        <w:t>אולי הערה אחת לגבי ההפרה. לאורך כל הדרך עשינו הבחנה בין הפרה של הכלל לבין הפרה של החלטה של ועדת האתיקה.</w:t>
      </w:r>
    </w:p>
    <w:p w14:paraId="10E309A6" w14:textId="77777777" w:rsidR="008C2A77" w:rsidRPr="008C2A77" w:rsidRDefault="008C2A77" w:rsidP="008C2A77">
      <w:pPr>
        <w:bidi/>
        <w:jc w:val="both"/>
        <w:rPr>
          <w:rFonts w:cs="David" w:hint="cs"/>
          <w:rtl/>
        </w:rPr>
      </w:pPr>
    </w:p>
    <w:p w14:paraId="70F5E4C4" w14:textId="77777777" w:rsidR="008C2A77" w:rsidRPr="008C2A77" w:rsidRDefault="008C2A77" w:rsidP="008C2A77">
      <w:pPr>
        <w:bidi/>
        <w:jc w:val="both"/>
        <w:rPr>
          <w:rFonts w:cs="David" w:hint="cs"/>
          <w:rtl/>
        </w:rPr>
      </w:pPr>
      <w:r w:rsidRPr="008C2A77">
        <w:rPr>
          <w:rFonts w:cs="David" w:hint="cs"/>
          <w:u w:val="single"/>
          <w:rtl/>
        </w:rPr>
        <w:t>ארבל אסטרחן:</w:t>
      </w:r>
    </w:p>
    <w:p w14:paraId="24562DA3" w14:textId="77777777" w:rsidR="008C2A77" w:rsidRPr="008C2A77" w:rsidRDefault="008C2A77" w:rsidP="008C2A77">
      <w:pPr>
        <w:bidi/>
        <w:jc w:val="both"/>
        <w:rPr>
          <w:rFonts w:cs="David" w:hint="cs"/>
          <w:rtl/>
        </w:rPr>
      </w:pPr>
    </w:p>
    <w:p w14:paraId="19219890" w14:textId="77777777" w:rsidR="008C2A77" w:rsidRPr="008C2A77" w:rsidRDefault="008C2A77" w:rsidP="008C2A77">
      <w:pPr>
        <w:bidi/>
        <w:jc w:val="both"/>
        <w:rPr>
          <w:rFonts w:cs="David" w:hint="cs"/>
          <w:rtl/>
        </w:rPr>
      </w:pPr>
      <w:r w:rsidRPr="008C2A77">
        <w:rPr>
          <w:rFonts w:cs="David" w:hint="cs"/>
          <w:rtl/>
        </w:rPr>
        <w:tab/>
        <w:t>נכון. חשוב מאוד.</w:t>
      </w:r>
    </w:p>
    <w:p w14:paraId="38E697B1" w14:textId="77777777" w:rsidR="008C2A77" w:rsidRPr="008C2A77" w:rsidRDefault="008C2A77" w:rsidP="008C2A77">
      <w:pPr>
        <w:bidi/>
        <w:jc w:val="both"/>
        <w:rPr>
          <w:rFonts w:cs="David" w:hint="cs"/>
          <w:rtl/>
        </w:rPr>
      </w:pPr>
    </w:p>
    <w:p w14:paraId="015630CE" w14:textId="77777777" w:rsidR="008C2A77" w:rsidRPr="008C2A77" w:rsidRDefault="008C2A77" w:rsidP="008C2A77">
      <w:pPr>
        <w:bidi/>
        <w:jc w:val="both"/>
        <w:rPr>
          <w:rFonts w:cs="David" w:hint="cs"/>
          <w:rtl/>
        </w:rPr>
      </w:pPr>
      <w:r w:rsidRPr="008C2A77">
        <w:rPr>
          <w:rFonts w:cs="David" w:hint="cs"/>
          <w:u w:val="single"/>
          <w:rtl/>
        </w:rPr>
        <w:t>סוזי נבות:</w:t>
      </w:r>
    </w:p>
    <w:p w14:paraId="629AF798" w14:textId="77777777" w:rsidR="008C2A77" w:rsidRPr="008C2A77" w:rsidRDefault="008C2A77" w:rsidP="008C2A77">
      <w:pPr>
        <w:bidi/>
        <w:jc w:val="both"/>
        <w:rPr>
          <w:rFonts w:cs="David" w:hint="cs"/>
          <w:rtl/>
        </w:rPr>
      </w:pPr>
    </w:p>
    <w:p w14:paraId="6E197B3A" w14:textId="77777777" w:rsidR="008C2A77" w:rsidRPr="008C2A77" w:rsidRDefault="008C2A77" w:rsidP="008C2A77">
      <w:pPr>
        <w:bidi/>
        <w:jc w:val="both"/>
        <w:rPr>
          <w:rFonts w:cs="David" w:hint="cs"/>
          <w:rtl/>
        </w:rPr>
      </w:pPr>
      <w:r w:rsidRPr="008C2A77">
        <w:rPr>
          <w:rFonts w:cs="David" w:hint="cs"/>
          <w:rtl/>
        </w:rPr>
        <w:tab/>
        <w:t>גם כאשר ועדת האתיקה נותנת לחבר כנסת עיצום או החלטה שהוא חייב להתנצל, ואותו חבר כנסת מפר את ההחלטה, יש לראותה כאילו הופרו הכללים. זאת הבחנה שהיא חדשה ולדעתנו היא חשובה.</w:t>
      </w:r>
    </w:p>
    <w:p w14:paraId="629952C9" w14:textId="77777777" w:rsidR="008C2A77" w:rsidRPr="008C2A77" w:rsidRDefault="008C2A77" w:rsidP="008C2A77">
      <w:pPr>
        <w:bidi/>
        <w:jc w:val="both"/>
        <w:rPr>
          <w:rFonts w:cs="David" w:hint="cs"/>
          <w:rtl/>
        </w:rPr>
      </w:pPr>
    </w:p>
    <w:p w14:paraId="2F09C675" w14:textId="77777777" w:rsidR="008C2A77" w:rsidRPr="008C2A77" w:rsidRDefault="008C2A77" w:rsidP="008C2A77">
      <w:pPr>
        <w:bidi/>
        <w:jc w:val="both"/>
        <w:rPr>
          <w:rFonts w:cs="David" w:hint="cs"/>
          <w:rtl/>
        </w:rPr>
      </w:pPr>
      <w:r w:rsidRPr="008C2A77">
        <w:rPr>
          <w:rFonts w:cs="David" w:hint="cs"/>
          <w:u w:val="single"/>
          <w:rtl/>
        </w:rPr>
        <w:t>ארבל אסטרחן:</w:t>
      </w:r>
    </w:p>
    <w:p w14:paraId="250F3D63" w14:textId="77777777" w:rsidR="008C2A77" w:rsidRPr="008C2A77" w:rsidRDefault="008C2A77" w:rsidP="008C2A77">
      <w:pPr>
        <w:bidi/>
        <w:jc w:val="both"/>
        <w:rPr>
          <w:rFonts w:cs="David" w:hint="cs"/>
          <w:rtl/>
        </w:rPr>
      </w:pPr>
    </w:p>
    <w:p w14:paraId="54B2D25C" w14:textId="77777777" w:rsidR="008C2A77" w:rsidRPr="008C2A77" w:rsidRDefault="008C2A77" w:rsidP="008C2A77">
      <w:pPr>
        <w:bidi/>
        <w:jc w:val="both"/>
        <w:rPr>
          <w:rFonts w:cs="David" w:hint="cs"/>
          <w:rtl/>
        </w:rPr>
      </w:pPr>
      <w:r w:rsidRPr="008C2A77">
        <w:rPr>
          <w:rFonts w:cs="David" w:hint="cs"/>
          <w:rtl/>
        </w:rPr>
        <w:tab/>
        <w:t xml:space="preserve">זה נכון. זה באמת חשוב. נתחיל עם הרשימה.  יש כאן רשימה שחלקה זהה, מה שמופיע בעמוד 71: הערה, אזהרה, נזיפה. אלה הם גם שלושת הסנקציות הראשונות שקיימות לנו היום. היום זה בחוק. נזיפה חמורה גם כן זהה. שלילת רשות דיבור במליאה או בועדות הכנסת, כולן או חלקן, לתקופה שלא תעלה על עשרה ימי ישיבות </w:t>
      </w:r>
      <w:r w:rsidRPr="008C2A77">
        <w:rPr>
          <w:rFonts w:cs="David"/>
          <w:rtl/>
        </w:rPr>
        <w:t>–</w:t>
      </w:r>
      <w:r w:rsidRPr="008C2A77">
        <w:rPr>
          <w:rFonts w:cs="David" w:hint="cs"/>
          <w:rtl/>
        </w:rPr>
        <w:t xml:space="preserve"> גם זה זהה. כאן יש תוספת: במניין הימים יחושבו ימים שבהם התקיימו ישיבות הכנסת או ישיבות ועדות שבהן הוא חבר או ממלא מקום קבוע. זה כדי להקל על איך עושים את הספירה. </w:t>
      </w:r>
    </w:p>
    <w:p w14:paraId="6B3CF3A1" w14:textId="77777777" w:rsidR="008C2A77" w:rsidRPr="008C2A77" w:rsidRDefault="008C2A77" w:rsidP="008C2A77">
      <w:pPr>
        <w:bidi/>
        <w:jc w:val="both"/>
        <w:rPr>
          <w:rFonts w:cs="David" w:hint="cs"/>
          <w:rtl/>
        </w:rPr>
      </w:pPr>
      <w:r w:rsidRPr="008C2A77">
        <w:rPr>
          <w:rFonts w:cs="David" w:hint="cs"/>
          <w:rtl/>
        </w:rPr>
        <w:tab/>
      </w:r>
    </w:p>
    <w:p w14:paraId="1C5B4A0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5337642" w14:textId="77777777" w:rsidR="008C2A77" w:rsidRPr="008C2A77" w:rsidRDefault="008C2A77" w:rsidP="008C2A77">
      <w:pPr>
        <w:bidi/>
        <w:jc w:val="both"/>
        <w:rPr>
          <w:rFonts w:cs="David" w:hint="cs"/>
          <w:rtl/>
        </w:rPr>
      </w:pPr>
    </w:p>
    <w:p w14:paraId="524CB704" w14:textId="77777777" w:rsidR="008C2A77" w:rsidRPr="008C2A77" w:rsidRDefault="008C2A77" w:rsidP="008C2A77">
      <w:pPr>
        <w:bidi/>
        <w:jc w:val="both"/>
        <w:rPr>
          <w:rFonts w:cs="David" w:hint="cs"/>
          <w:rtl/>
        </w:rPr>
      </w:pPr>
      <w:r w:rsidRPr="008C2A77">
        <w:rPr>
          <w:rFonts w:cs="David" w:hint="cs"/>
          <w:rtl/>
        </w:rPr>
        <w:tab/>
        <w:t xml:space="preserve">אין לי בעיה עם ימי כנסת, אבל יש לי בעיה עם ועדות. יש ועדות שמתכנסות פעם בשבוע ולפעמים פחות. </w:t>
      </w:r>
    </w:p>
    <w:p w14:paraId="6415E3CD" w14:textId="77777777" w:rsidR="008C2A77" w:rsidRPr="008C2A77" w:rsidRDefault="008C2A77" w:rsidP="008C2A77">
      <w:pPr>
        <w:bidi/>
        <w:jc w:val="both"/>
        <w:rPr>
          <w:rFonts w:cs="David" w:hint="cs"/>
          <w:rtl/>
        </w:rPr>
      </w:pPr>
    </w:p>
    <w:p w14:paraId="36D11706" w14:textId="77777777" w:rsidR="008C2A77" w:rsidRPr="008C2A77" w:rsidRDefault="008C2A77" w:rsidP="008C2A77">
      <w:pPr>
        <w:bidi/>
        <w:jc w:val="both"/>
        <w:rPr>
          <w:rFonts w:cs="David" w:hint="cs"/>
          <w:rtl/>
        </w:rPr>
      </w:pPr>
      <w:r w:rsidRPr="008C2A77">
        <w:rPr>
          <w:rFonts w:cs="David" w:hint="cs"/>
          <w:u w:val="single"/>
          <w:rtl/>
        </w:rPr>
        <w:t>ארבל אסטרחן:</w:t>
      </w:r>
    </w:p>
    <w:p w14:paraId="0E6D1C12" w14:textId="77777777" w:rsidR="008C2A77" w:rsidRPr="008C2A77" w:rsidRDefault="008C2A77" w:rsidP="008C2A77">
      <w:pPr>
        <w:bidi/>
        <w:jc w:val="both"/>
        <w:rPr>
          <w:rFonts w:cs="David" w:hint="cs"/>
          <w:rtl/>
        </w:rPr>
      </w:pPr>
    </w:p>
    <w:p w14:paraId="0ADA9EAE" w14:textId="77777777" w:rsidR="008C2A77" w:rsidRPr="008C2A77" w:rsidRDefault="008C2A77" w:rsidP="008C2A77">
      <w:pPr>
        <w:bidi/>
        <w:jc w:val="both"/>
        <w:rPr>
          <w:rFonts w:cs="David" w:hint="cs"/>
          <w:rtl/>
        </w:rPr>
      </w:pPr>
      <w:r w:rsidRPr="008C2A77">
        <w:rPr>
          <w:rFonts w:cs="David" w:hint="cs"/>
          <w:rtl/>
        </w:rPr>
        <w:tab/>
        <w:t>הוא עשה משהו לא ראוי בוועדה והוועדה שללה ממנו רשות דיבור בוועדה או בוועדות הכנסת למשך שמונה ימים. מה זה שמונה ימים? אם זה כמו שאתה אומר ועדה שמתכנסת פעם בשבוע?</w:t>
      </w:r>
    </w:p>
    <w:p w14:paraId="00063F46" w14:textId="77777777" w:rsidR="008C2A77" w:rsidRPr="008C2A77" w:rsidRDefault="008C2A77" w:rsidP="008C2A77">
      <w:pPr>
        <w:bidi/>
        <w:jc w:val="both"/>
        <w:rPr>
          <w:rFonts w:cs="David" w:hint="cs"/>
          <w:rtl/>
        </w:rPr>
      </w:pPr>
    </w:p>
    <w:p w14:paraId="0AB60D8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53227F3" w14:textId="77777777" w:rsidR="008C2A77" w:rsidRPr="008C2A77" w:rsidRDefault="008C2A77" w:rsidP="008C2A77">
      <w:pPr>
        <w:bidi/>
        <w:jc w:val="both"/>
        <w:rPr>
          <w:rFonts w:cs="David" w:hint="cs"/>
          <w:rtl/>
        </w:rPr>
      </w:pPr>
    </w:p>
    <w:p w14:paraId="70335AFA" w14:textId="77777777" w:rsidR="008C2A77" w:rsidRPr="008C2A77" w:rsidRDefault="008C2A77" w:rsidP="008C2A77">
      <w:pPr>
        <w:bidi/>
        <w:jc w:val="both"/>
        <w:rPr>
          <w:rFonts w:cs="David" w:hint="cs"/>
          <w:rtl/>
        </w:rPr>
      </w:pPr>
      <w:r w:rsidRPr="008C2A77">
        <w:rPr>
          <w:rFonts w:cs="David" w:hint="cs"/>
          <w:rtl/>
        </w:rPr>
        <w:tab/>
        <w:t>אני יותר רחב לב בעיצומים שקשורים בסנקציות וכולי ולא בעיצומים שמונעים מחבר כנסת למלא את תפקידו כחבר כנסת. אם אתם אומרים שמונה ישיבות של הוועדה לקידום מעמד האישה, זה יכול להיות חודשיים.</w:t>
      </w:r>
    </w:p>
    <w:p w14:paraId="7D361E53" w14:textId="77777777" w:rsidR="008C2A77" w:rsidRPr="008C2A77" w:rsidRDefault="008C2A77" w:rsidP="008C2A77">
      <w:pPr>
        <w:bidi/>
        <w:jc w:val="both"/>
        <w:rPr>
          <w:rFonts w:cs="David" w:hint="cs"/>
          <w:rtl/>
        </w:rPr>
      </w:pPr>
    </w:p>
    <w:p w14:paraId="2036475F" w14:textId="77777777" w:rsidR="008C2A77" w:rsidRPr="008C2A77" w:rsidRDefault="008C2A77" w:rsidP="008C2A77">
      <w:pPr>
        <w:bidi/>
        <w:jc w:val="both"/>
        <w:rPr>
          <w:rFonts w:cs="David" w:hint="cs"/>
          <w:rtl/>
        </w:rPr>
      </w:pPr>
      <w:r w:rsidRPr="008C2A77">
        <w:rPr>
          <w:rFonts w:cs="David" w:hint="cs"/>
          <w:u w:val="single"/>
          <w:rtl/>
        </w:rPr>
        <w:t>ארבל אסטרחן:</w:t>
      </w:r>
    </w:p>
    <w:p w14:paraId="5D5CCCAB" w14:textId="77777777" w:rsidR="008C2A77" w:rsidRPr="008C2A77" w:rsidRDefault="008C2A77" w:rsidP="008C2A77">
      <w:pPr>
        <w:bidi/>
        <w:jc w:val="both"/>
        <w:rPr>
          <w:rFonts w:cs="David" w:hint="cs"/>
          <w:rtl/>
        </w:rPr>
      </w:pPr>
    </w:p>
    <w:p w14:paraId="4C24AF10" w14:textId="77777777" w:rsidR="008C2A77" w:rsidRPr="008C2A77" w:rsidRDefault="008C2A77" w:rsidP="008C2A77">
      <w:pPr>
        <w:bidi/>
        <w:jc w:val="both"/>
        <w:rPr>
          <w:rFonts w:cs="David" w:hint="cs"/>
          <w:rtl/>
        </w:rPr>
      </w:pPr>
      <w:r w:rsidRPr="008C2A77">
        <w:rPr>
          <w:rFonts w:cs="David" w:hint="cs"/>
          <w:rtl/>
        </w:rPr>
        <w:tab/>
        <w:t>אם הוא חבר רק בוועדה לקידום מעמד האישה.</w:t>
      </w:r>
    </w:p>
    <w:p w14:paraId="365CC4B7" w14:textId="77777777" w:rsidR="008C2A77" w:rsidRPr="008C2A77" w:rsidRDefault="008C2A77" w:rsidP="008C2A77">
      <w:pPr>
        <w:bidi/>
        <w:jc w:val="both"/>
        <w:rPr>
          <w:rFonts w:cs="David" w:hint="cs"/>
          <w:rtl/>
        </w:rPr>
      </w:pPr>
    </w:p>
    <w:p w14:paraId="1FF37A6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AAB4D55" w14:textId="77777777" w:rsidR="008C2A77" w:rsidRPr="008C2A77" w:rsidRDefault="008C2A77" w:rsidP="008C2A77">
      <w:pPr>
        <w:bidi/>
        <w:jc w:val="both"/>
        <w:rPr>
          <w:rFonts w:cs="David" w:hint="cs"/>
          <w:rtl/>
        </w:rPr>
      </w:pPr>
    </w:p>
    <w:p w14:paraId="78C28B25" w14:textId="77777777" w:rsidR="008C2A77" w:rsidRPr="008C2A77" w:rsidRDefault="008C2A77" w:rsidP="008C2A77">
      <w:pPr>
        <w:bidi/>
        <w:jc w:val="both"/>
        <w:rPr>
          <w:rFonts w:cs="David" w:hint="cs"/>
          <w:rtl/>
        </w:rPr>
      </w:pPr>
      <w:r w:rsidRPr="008C2A77">
        <w:rPr>
          <w:rFonts w:cs="David" w:hint="cs"/>
          <w:rtl/>
        </w:rPr>
        <w:tab/>
        <w:t>לא משנה. אם אומרים לו מכל הוועדות, אז ועדת הכספים זה ייקח שמונה ימים אבל בוועדה לקידום מעמד האישה חודשיים. זאת אומרת, הוא חודשיים לא יופיע בוועדה. זה לא נראה לי סביר.</w:t>
      </w:r>
    </w:p>
    <w:p w14:paraId="5A60FF67" w14:textId="77777777" w:rsidR="008C2A77" w:rsidRPr="008C2A77" w:rsidRDefault="008C2A77" w:rsidP="008C2A77">
      <w:pPr>
        <w:bidi/>
        <w:jc w:val="both"/>
        <w:rPr>
          <w:rFonts w:cs="David" w:hint="cs"/>
          <w:rtl/>
        </w:rPr>
      </w:pPr>
    </w:p>
    <w:p w14:paraId="56330116" w14:textId="77777777" w:rsidR="008C2A77" w:rsidRPr="008C2A77" w:rsidRDefault="008C2A77" w:rsidP="008C2A77">
      <w:pPr>
        <w:bidi/>
        <w:jc w:val="both"/>
        <w:rPr>
          <w:rFonts w:cs="David" w:hint="cs"/>
          <w:rtl/>
        </w:rPr>
      </w:pPr>
      <w:r w:rsidRPr="008C2A77">
        <w:rPr>
          <w:rFonts w:cs="David" w:hint="cs"/>
          <w:u w:val="single"/>
          <w:rtl/>
        </w:rPr>
        <w:t>דוד רותם:</w:t>
      </w:r>
    </w:p>
    <w:p w14:paraId="7DBD8DB1" w14:textId="77777777" w:rsidR="008C2A77" w:rsidRPr="008C2A77" w:rsidRDefault="008C2A77" w:rsidP="008C2A77">
      <w:pPr>
        <w:bidi/>
        <w:jc w:val="both"/>
        <w:rPr>
          <w:rFonts w:cs="David" w:hint="cs"/>
          <w:rtl/>
        </w:rPr>
      </w:pPr>
    </w:p>
    <w:p w14:paraId="6BF1C44C" w14:textId="77777777" w:rsidR="008C2A77" w:rsidRPr="008C2A77" w:rsidRDefault="008C2A77" w:rsidP="008C2A77">
      <w:pPr>
        <w:bidi/>
        <w:jc w:val="both"/>
        <w:rPr>
          <w:rFonts w:cs="David" w:hint="cs"/>
          <w:rtl/>
        </w:rPr>
      </w:pPr>
      <w:r w:rsidRPr="008C2A77">
        <w:rPr>
          <w:rFonts w:cs="David" w:hint="cs"/>
          <w:rtl/>
        </w:rPr>
        <w:tab/>
        <w:t>זה יותר גרוע כאשר מדובר ביושב ראש ועדה. בואו נניח שמחר מחליטים להטיל עלי עיצומים של אי השתתפות בוועדות למשך חודש ימים. בעצם שיתקתי את הוועדה כי אף אחד לא יכול להכריח אותי למנות ממלא מקום. הוועדה במשך חודש ימים לא תתקיים.</w:t>
      </w:r>
    </w:p>
    <w:p w14:paraId="35048156" w14:textId="77777777" w:rsidR="008C2A77" w:rsidRPr="008C2A77" w:rsidRDefault="008C2A77" w:rsidP="008C2A77">
      <w:pPr>
        <w:bidi/>
        <w:jc w:val="both"/>
        <w:rPr>
          <w:rFonts w:cs="David" w:hint="cs"/>
          <w:rtl/>
        </w:rPr>
      </w:pPr>
    </w:p>
    <w:p w14:paraId="08E27F1C" w14:textId="77777777" w:rsidR="008C2A77" w:rsidRPr="008C2A77" w:rsidRDefault="008C2A77" w:rsidP="008C2A77">
      <w:pPr>
        <w:bidi/>
        <w:jc w:val="both"/>
        <w:rPr>
          <w:rFonts w:cs="David" w:hint="cs"/>
          <w:rtl/>
        </w:rPr>
      </w:pPr>
      <w:r w:rsidRPr="008C2A77">
        <w:rPr>
          <w:rFonts w:cs="David" w:hint="cs"/>
          <w:u w:val="single"/>
          <w:rtl/>
        </w:rPr>
        <w:t>ארבל אסטרחן:</w:t>
      </w:r>
    </w:p>
    <w:p w14:paraId="743317DB" w14:textId="77777777" w:rsidR="008C2A77" w:rsidRPr="008C2A77" w:rsidRDefault="008C2A77" w:rsidP="008C2A77">
      <w:pPr>
        <w:bidi/>
        <w:jc w:val="both"/>
        <w:rPr>
          <w:rFonts w:cs="David" w:hint="cs"/>
          <w:rtl/>
        </w:rPr>
      </w:pPr>
    </w:p>
    <w:p w14:paraId="67271FB9" w14:textId="77777777" w:rsidR="008C2A77" w:rsidRPr="008C2A77" w:rsidRDefault="008C2A77" w:rsidP="008C2A77">
      <w:pPr>
        <w:bidi/>
        <w:jc w:val="both"/>
        <w:rPr>
          <w:rFonts w:cs="David" w:hint="cs"/>
          <w:rtl/>
        </w:rPr>
      </w:pPr>
      <w:r w:rsidRPr="008C2A77">
        <w:rPr>
          <w:rFonts w:cs="David" w:hint="cs"/>
          <w:rtl/>
        </w:rPr>
        <w:tab/>
        <w:t>אולי נבהיר. אני לא אוהבת להשאיר דברים מעורפלים.</w:t>
      </w:r>
    </w:p>
    <w:p w14:paraId="62F8DD16" w14:textId="77777777" w:rsidR="008C2A77" w:rsidRPr="008C2A77" w:rsidRDefault="008C2A77" w:rsidP="008C2A77">
      <w:pPr>
        <w:bidi/>
        <w:jc w:val="both"/>
        <w:rPr>
          <w:rFonts w:cs="David" w:hint="cs"/>
          <w:rtl/>
        </w:rPr>
      </w:pPr>
    </w:p>
    <w:p w14:paraId="00468FE1" w14:textId="77777777" w:rsidR="008C2A77" w:rsidRPr="008C2A77" w:rsidRDefault="008C2A77" w:rsidP="008C2A77">
      <w:pPr>
        <w:bidi/>
        <w:jc w:val="both"/>
        <w:rPr>
          <w:rFonts w:cs="David" w:hint="cs"/>
          <w:rtl/>
        </w:rPr>
      </w:pPr>
      <w:r w:rsidRPr="008C2A77">
        <w:rPr>
          <w:rFonts w:cs="David" w:hint="cs"/>
          <w:u w:val="single"/>
          <w:rtl/>
        </w:rPr>
        <w:t>סוזי נבות:</w:t>
      </w:r>
    </w:p>
    <w:p w14:paraId="2E0A5A05" w14:textId="77777777" w:rsidR="008C2A77" w:rsidRPr="008C2A77" w:rsidRDefault="008C2A77" w:rsidP="008C2A77">
      <w:pPr>
        <w:bidi/>
        <w:jc w:val="both"/>
        <w:rPr>
          <w:rFonts w:cs="David" w:hint="cs"/>
          <w:rtl/>
        </w:rPr>
      </w:pPr>
    </w:p>
    <w:p w14:paraId="5E2C3CE5" w14:textId="77777777" w:rsidR="008C2A77" w:rsidRPr="008C2A77" w:rsidRDefault="008C2A77" w:rsidP="008C2A77">
      <w:pPr>
        <w:bidi/>
        <w:jc w:val="both"/>
        <w:rPr>
          <w:rFonts w:cs="David" w:hint="cs"/>
          <w:rtl/>
        </w:rPr>
      </w:pPr>
      <w:r w:rsidRPr="008C2A77">
        <w:rPr>
          <w:rFonts w:cs="David" w:hint="cs"/>
          <w:rtl/>
        </w:rPr>
        <w:tab/>
        <w:t>עד היום אתם עובדים עם הנוסח של עשרה ימי ישיבות.</w:t>
      </w:r>
    </w:p>
    <w:p w14:paraId="62290591" w14:textId="77777777" w:rsidR="008C2A77" w:rsidRPr="008C2A77" w:rsidRDefault="008C2A77" w:rsidP="008C2A77">
      <w:pPr>
        <w:bidi/>
        <w:jc w:val="both"/>
        <w:rPr>
          <w:rFonts w:cs="David" w:hint="cs"/>
          <w:rtl/>
        </w:rPr>
      </w:pPr>
    </w:p>
    <w:p w14:paraId="5AC7667D" w14:textId="77777777" w:rsidR="008C2A77" w:rsidRPr="008C2A77" w:rsidRDefault="008C2A77" w:rsidP="008C2A77">
      <w:pPr>
        <w:bidi/>
        <w:jc w:val="both"/>
        <w:rPr>
          <w:rFonts w:cs="David" w:hint="cs"/>
          <w:rtl/>
        </w:rPr>
      </w:pPr>
      <w:r w:rsidRPr="008C2A77">
        <w:rPr>
          <w:rFonts w:cs="David" w:hint="cs"/>
          <w:u w:val="single"/>
          <w:rtl/>
        </w:rPr>
        <w:t>ארבל אסטרחן:</w:t>
      </w:r>
    </w:p>
    <w:p w14:paraId="2EB3A8F2" w14:textId="77777777" w:rsidR="008C2A77" w:rsidRPr="008C2A77" w:rsidRDefault="008C2A77" w:rsidP="008C2A77">
      <w:pPr>
        <w:bidi/>
        <w:jc w:val="both"/>
        <w:rPr>
          <w:rFonts w:cs="David" w:hint="cs"/>
          <w:rtl/>
        </w:rPr>
      </w:pPr>
    </w:p>
    <w:p w14:paraId="3D651618" w14:textId="77777777" w:rsidR="008C2A77" w:rsidRPr="008C2A77" w:rsidRDefault="008C2A77" w:rsidP="008C2A77">
      <w:pPr>
        <w:bidi/>
        <w:jc w:val="both"/>
        <w:rPr>
          <w:rFonts w:cs="David" w:hint="cs"/>
          <w:rtl/>
        </w:rPr>
      </w:pPr>
      <w:r w:rsidRPr="008C2A77">
        <w:rPr>
          <w:rFonts w:cs="David" w:hint="cs"/>
          <w:rtl/>
        </w:rPr>
        <w:tab/>
        <w:t>לשמחתי אנחנו לא שוללים כל כך, אבל כן. יכול להיות שהוועדה תצטרך להבהיר מה כוונתה, האם היא שוללת רק מהוועדות.</w:t>
      </w:r>
    </w:p>
    <w:p w14:paraId="6A0D69D0" w14:textId="77777777" w:rsidR="008C2A77" w:rsidRPr="008C2A77" w:rsidRDefault="008C2A77" w:rsidP="008C2A77">
      <w:pPr>
        <w:bidi/>
        <w:jc w:val="both"/>
        <w:rPr>
          <w:rFonts w:cs="David" w:hint="cs"/>
          <w:rtl/>
        </w:rPr>
      </w:pPr>
    </w:p>
    <w:p w14:paraId="1FA13B43"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76B45FF" w14:textId="77777777" w:rsidR="008C2A77" w:rsidRPr="008C2A77" w:rsidRDefault="008C2A77" w:rsidP="008C2A77">
      <w:pPr>
        <w:bidi/>
        <w:jc w:val="both"/>
        <w:rPr>
          <w:rFonts w:cs="David" w:hint="cs"/>
          <w:rtl/>
        </w:rPr>
      </w:pPr>
    </w:p>
    <w:p w14:paraId="3968F425" w14:textId="77777777" w:rsidR="008C2A77" w:rsidRPr="008C2A77" w:rsidRDefault="008C2A77" w:rsidP="008C2A77">
      <w:pPr>
        <w:bidi/>
        <w:jc w:val="both"/>
        <w:rPr>
          <w:rFonts w:cs="David" w:hint="cs"/>
          <w:rtl/>
        </w:rPr>
      </w:pPr>
      <w:r w:rsidRPr="008C2A77">
        <w:rPr>
          <w:rFonts w:cs="David" w:hint="cs"/>
          <w:rtl/>
        </w:rPr>
        <w:tab/>
        <w:t>לא, אני לא מציע לתת אפשרות שמשמעותה תהיה שלילה של חודשיים מחברות בוועדה. תחליפו אותו שם. יש לנו סמכות להדיח אותו מוועדה.</w:t>
      </w:r>
    </w:p>
    <w:p w14:paraId="0A6B053D" w14:textId="77777777" w:rsidR="008C2A77" w:rsidRPr="008C2A77" w:rsidRDefault="008C2A77" w:rsidP="008C2A77">
      <w:pPr>
        <w:bidi/>
        <w:jc w:val="both"/>
        <w:rPr>
          <w:rFonts w:cs="David" w:hint="cs"/>
          <w:rtl/>
        </w:rPr>
      </w:pPr>
    </w:p>
    <w:p w14:paraId="46B4A7D0" w14:textId="77777777" w:rsidR="008C2A77" w:rsidRPr="008C2A77" w:rsidRDefault="008C2A77" w:rsidP="008C2A77">
      <w:pPr>
        <w:bidi/>
        <w:jc w:val="both"/>
        <w:rPr>
          <w:rFonts w:cs="David" w:hint="cs"/>
          <w:rtl/>
        </w:rPr>
      </w:pPr>
      <w:r w:rsidRPr="008C2A77">
        <w:rPr>
          <w:rFonts w:cs="David" w:hint="cs"/>
          <w:u w:val="single"/>
          <w:rtl/>
        </w:rPr>
        <w:t>דוד רותם:</w:t>
      </w:r>
    </w:p>
    <w:p w14:paraId="1B96A850" w14:textId="77777777" w:rsidR="008C2A77" w:rsidRPr="008C2A77" w:rsidRDefault="008C2A77" w:rsidP="008C2A77">
      <w:pPr>
        <w:bidi/>
        <w:jc w:val="both"/>
        <w:rPr>
          <w:rFonts w:cs="David" w:hint="cs"/>
          <w:rtl/>
        </w:rPr>
      </w:pPr>
    </w:p>
    <w:p w14:paraId="7DC3BF0E" w14:textId="77777777" w:rsidR="008C2A77" w:rsidRPr="008C2A77" w:rsidRDefault="008C2A77" w:rsidP="008C2A77">
      <w:pPr>
        <w:bidi/>
        <w:jc w:val="both"/>
        <w:rPr>
          <w:rFonts w:cs="David" w:hint="cs"/>
          <w:rtl/>
        </w:rPr>
      </w:pPr>
      <w:r w:rsidRPr="008C2A77">
        <w:rPr>
          <w:rFonts w:cs="David" w:hint="cs"/>
          <w:rtl/>
        </w:rPr>
        <w:tab/>
        <w:t>ב-(7) זה בטח דבר חמור.</w:t>
      </w:r>
    </w:p>
    <w:p w14:paraId="59856C8D" w14:textId="77777777" w:rsidR="008C2A77" w:rsidRPr="008C2A77" w:rsidRDefault="008C2A77" w:rsidP="008C2A77">
      <w:pPr>
        <w:bidi/>
        <w:jc w:val="both"/>
        <w:rPr>
          <w:rFonts w:cs="David" w:hint="cs"/>
          <w:rtl/>
        </w:rPr>
      </w:pPr>
    </w:p>
    <w:p w14:paraId="6EA24FC9" w14:textId="77777777" w:rsidR="008C2A77" w:rsidRPr="008C2A77" w:rsidRDefault="008C2A77" w:rsidP="008C2A77">
      <w:pPr>
        <w:bidi/>
        <w:jc w:val="both"/>
        <w:rPr>
          <w:rFonts w:cs="David" w:hint="cs"/>
          <w:rtl/>
        </w:rPr>
      </w:pPr>
      <w:r w:rsidRPr="008C2A77">
        <w:rPr>
          <w:rFonts w:cs="David" w:hint="cs"/>
          <w:u w:val="single"/>
          <w:rtl/>
        </w:rPr>
        <w:t>ארבל אסטרחן:</w:t>
      </w:r>
    </w:p>
    <w:p w14:paraId="63DBC7CE" w14:textId="77777777" w:rsidR="008C2A77" w:rsidRPr="008C2A77" w:rsidRDefault="008C2A77" w:rsidP="008C2A77">
      <w:pPr>
        <w:bidi/>
        <w:jc w:val="both"/>
        <w:rPr>
          <w:rFonts w:cs="David" w:hint="cs"/>
          <w:rtl/>
        </w:rPr>
      </w:pPr>
    </w:p>
    <w:p w14:paraId="018D185C" w14:textId="77777777" w:rsidR="008C2A77" w:rsidRPr="008C2A77" w:rsidRDefault="008C2A77" w:rsidP="008C2A77">
      <w:pPr>
        <w:bidi/>
        <w:jc w:val="both"/>
        <w:rPr>
          <w:rFonts w:cs="David" w:hint="cs"/>
          <w:rtl/>
        </w:rPr>
      </w:pPr>
      <w:r w:rsidRPr="008C2A77">
        <w:rPr>
          <w:rFonts w:cs="David" w:hint="cs"/>
          <w:rtl/>
        </w:rPr>
        <w:tab/>
        <w:t>עוד לא הגענו ל-(7).</w:t>
      </w:r>
    </w:p>
    <w:p w14:paraId="1CEC31D4" w14:textId="77777777" w:rsidR="008C2A77" w:rsidRPr="008C2A77" w:rsidRDefault="008C2A77" w:rsidP="008C2A77">
      <w:pPr>
        <w:bidi/>
        <w:jc w:val="both"/>
        <w:rPr>
          <w:rFonts w:cs="David" w:hint="cs"/>
          <w:rtl/>
        </w:rPr>
      </w:pPr>
    </w:p>
    <w:p w14:paraId="2C405288" w14:textId="77777777" w:rsidR="008C2A77" w:rsidRPr="008C2A77" w:rsidRDefault="008C2A77" w:rsidP="008C2A77">
      <w:pPr>
        <w:bidi/>
        <w:jc w:val="both"/>
        <w:rPr>
          <w:rFonts w:cs="David" w:hint="cs"/>
          <w:rtl/>
        </w:rPr>
      </w:pPr>
      <w:r w:rsidRPr="008C2A77">
        <w:rPr>
          <w:rFonts w:cs="David" w:hint="cs"/>
          <w:rtl/>
        </w:rPr>
        <w:tab/>
        <w:t>השאלה היא איך לומר את זה. אם שוללים לו גם במליאה וגם בוועדה, שזה מה שעשו בעבר ככל שאני זוכרת?</w:t>
      </w:r>
    </w:p>
    <w:p w14:paraId="3AAAF972" w14:textId="77777777" w:rsidR="008C2A77" w:rsidRPr="008C2A77" w:rsidRDefault="008C2A77" w:rsidP="008C2A77">
      <w:pPr>
        <w:bidi/>
        <w:jc w:val="both"/>
        <w:rPr>
          <w:rFonts w:cs="David" w:hint="cs"/>
          <w:rtl/>
        </w:rPr>
      </w:pPr>
    </w:p>
    <w:p w14:paraId="4C3057E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5AA0898" w14:textId="77777777" w:rsidR="008C2A77" w:rsidRPr="008C2A77" w:rsidRDefault="008C2A77" w:rsidP="008C2A77">
      <w:pPr>
        <w:bidi/>
        <w:jc w:val="both"/>
        <w:rPr>
          <w:rFonts w:cs="David" w:hint="cs"/>
          <w:rtl/>
        </w:rPr>
      </w:pPr>
    </w:p>
    <w:p w14:paraId="1718A5D5" w14:textId="77777777" w:rsidR="008C2A77" w:rsidRPr="008C2A77" w:rsidRDefault="008C2A77" w:rsidP="008C2A77">
      <w:pPr>
        <w:bidi/>
        <w:jc w:val="both"/>
        <w:rPr>
          <w:rFonts w:cs="David" w:hint="cs"/>
          <w:rtl/>
        </w:rPr>
      </w:pPr>
      <w:r w:rsidRPr="008C2A77">
        <w:rPr>
          <w:rFonts w:cs="David" w:hint="cs"/>
          <w:rtl/>
        </w:rPr>
        <w:tab/>
        <w:t>עשרה ימי ישיבות אלה שלושה שבועות.</w:t>
      </w:r>
    </w:p>
    <w:p w14:paraId="279EA489" w14:textId="77777777" w:rsidR="008C2A77" w:rsidRPr="008C2A77" w:rsidRDefault="008C2A77" w:rsidP="008C2A77">
      <w:pPr>
        <w:bidi/>
        <w:jc w:val="both"/>
        <w:rPr>
          <w:rFonts w:cs="David" w:hint="cs"/>
          <w:rtl/>
        </w:rPr>
      </w:pPr>
    </w:p>
    <w:p w14:paraId="0C1AF28A" w14:textId="77777777" w:rsidR="008C2A77" w:rsidRPr="008C2A77" w:rsidRDefault="008C2A77" w:rsidP="008C2A77">
      <w:pPr>
        <w:bidi/>
        <w:jc w:val="both"/>
        <w:rPr>
          <w:rFonts w:cs="David" w:hint="cs"/>
          <w:rtl/>
        </w:rPr>
      </w:pPr>
      <w:r w:rsidRPr="008C2A77">
        <w:rPr>
          <w:rFonts w:cs="David" w:hint="cs"/>
          <w:u w:val="single"/>
          <w:rtl/>
        </w:rPr>
        <w:t>ארבל אסטרחן:</w:t>
      </w:r>
    </w:p>
    <w:p w14:paraId="00D758A6" w14:textId="77777777" w:rsidR="008C2A77" w:rsidRPr="008C2A77" w:rsidRDefault="008C2A77" w:rsidP="008C2A77">
      <w:pPr>
        <w:bidi/>
        <w:jc w:val="both"/>
        <w:rPr>
          <w:rFonts w:cs="David" w:hint="cs"/>
          <w:rtl/>
        </w:rPr>
      </w:pPr>
      <w:r w:rsidRPr="008C2A77">
        <w:rPr>
          <w:rFonts w:cs="David" w:hint="cs"/>
          <w:rtl/>
        </w:rPr>
        <w:tab/>
      </w:r>
    </w:p>
    <w:p w14:paraId="60709AD7" w14:textId="77777777" w:rsidR="008C2A77" w:rsidRPr="008C2A77" w:rsidRDefault="008C2A77" w:rsidP="008C2A77">
      <w:pPr>
        <w:bidi/>
        <w:jc w:val="both"/>
        <w:rPr>
          <w:rFonts w:cs="David" w:hint="cs"/>
          <w:rtl/>
        </w:rPr>
      </w:pPr>
      <w:r w:rsidRPr="008C2A77">
        <w:rPr>
          <w:rFonts w:cs="David" w:hint="cs"/>
          <w:rtl/>
        </w:rPr>
        <w:tab/>
        <w:t xml:space="preserve">בדרך כלל לא הגיעו למקסימום. אם שוללים לו רק בוועדות והוא חבר רק בוועדה אחת? </w:t>
      </w:r>
    </w:p>
    <w:p w14:paraId="5AF10F55" w14:textId="77777777" w:rsidR="008C2A77" w:rsidRPr="008C2A77" w:rsidRDefault="008C2A77" w:rsidP="008C2A77">
      <w:pPr>
        <w:bidi/>
        <w:jc w:val="both"/>
        <w:rPr>
          <w:rFonts w:cs="David" w:hint="cs"/>
          <w:rtl/>
        </w:rPr>
      </w:pPr>
    </w:p>
    <w:p w14:paraId="6CE6246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40EFB7A" w14:textId="77777777" w:rsidR="008C2A77" w:rsidRPr="008C2A77" w:rsidRDefault="008C2A77" w:rsidP="008C2A77">
      <w:pPr>
        <w:bidi/>
        <w:jc w:val="both"/>
        <w:rPr>
          <w:rFonts w:cs="David" w:hint="cs"/>
          <w:rtl/>
        </w:rPr>
      </w:pPr>
    </w:p>
    <w:p w14:paraId="5DD24791" w14:textId="77777777" w:rsidR="008C2A77" w:rsidRPr="008C2A77" w:rsidRDefault="008C2A77" w:rsidP="008C2A77">
      <w:pPr>
        <w:bidi/>
        <w:jc w:val="both"/>
        <w:rPr>
          <w:rFonts w:cs="David" w:hint="cs"/>
          <w:rtl/>
        </w:rPr>
      </w:pPr>
      <w:r w:rsidRPr="008C2A77">
        <w:rPr>
          <w:rFonts w:cs="David" w:hint="cs"/>
          <w:rtl/>
        </w:rPr>
        <w:tab/>
        <w:t>אז יהיו לו שלושה שבועות. אגב, זה יהיה יותר כי רוב הוועדות לא יושבות כל יום.</w:t>
      </w:r>
    </w:p>
    <w:p w14:paraId="6710741E" w14:textId="77777777" w:rsidR="008C2A77" w:rsidRPr="008C2A77" w:rsidRDefault="008C2A77" w:rsidP="008C2A77">
      <w:pPr>
        <w:bidi/>
        <w:jc w:val="both"/>
        <w:rPr>
          <w:rFonts w:cs="David" w:hint="cs"/>
          <w:rtl/>
        </w:rPr>
      </w:pPr>
    </w:p>
    <w:p w14:paraId="7D43990F" w14:textId="77777777" w:rsidR="008C2A77" w:rsidRPr="008C2A77" w:rsidRDefault="008C2A77" w:rsidP="008C2A77">
      <w:pPr>
        <w:bidi/>
        <w:jc w:val="both"/>
        <w:rPr>
          <w:rFonts w:cs="David" w:hint="cs"/>
          <w:rtl/>
        </w:rPr>
      </w:pPr>
      <w:r w:rsidRPr="008C2A77">
        <w:rPr>
          <w:rFonts w:cs="David" w:hint="cs"/>
          <w:u w:val="single"/>
          <w:rtl/>
        </w:rPr>
        <w:t>ארבל אסטרחן:</w:t>
      </w:r>
    </w:p>
    <w:p w14:paraId="2553BF73" w14:textId="77777777" w:rsidR="008C2A77" w:rsidRPr="008C2A77" w:rsidRDefault="008C2A77" w:rsidP="008C2A77">
      <w:pPr>
        <w:bidi/>
        <w:jc w:val="both"/>
        <w:rPr>
          <w:rFonts w:cs="David" w:hint="cs"/>
          <w:rtl/>
        </w:rPr>
      </w:pPr>
    </w:p>
    <w:p w14:paraId="18E460F1" w14:textId="77777777" w:rsidR="008C2A77" w:rsidRPr="008C2A77" w:rsidRDefault="008C2A77" w:rsidP="008C2A77">
      <w:pPr>
        <w:bidi/>
        <w:jc w:val="both"/>
        <w:rPr>
          <w:rFonts w:cs="David" w:hint="cs"/>
          <w:rtl/>
        </w:rPr>
      </w:pPr>
      <w:r w:rsidRPr="008C2A77">
        <w:rPr>
          <w:rFonts w:cs="David" w:hint="cs"/>
          <w:rtl/>
        </w:rPr>
        <w:tab/>
        <w:t>צריך לומר לתקופה שלא תעלה על עשרה ימי ישיבות של הכנסת.</w:t>
      </w:r>
    </w:p>
    <w:p w14:paraId="0C67BFF1" w14:textId="77777777" w:rsidR="008C2A77" w:rsidRPr="008C2A77" w:rsidRDefault="008C2A77" w:rsidP="008C2A77">
      <w:pPr>
        <w:bidi/>
        <w:jc w:val="both"/>
        <w:rPr>
          <w:rFonts w:cs="David" w:hint="cs"/>
          <w:rtl/>
        </w:rPr>
      </w:pPr>
    </w:p>
    <w:p w14:paraId="033B317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0E6069D" w14:textId="77777777" w:rsidR="008C2A77" w:rsidRPr="008C2A77" w:rsidRDefault="008C2A77" w:rsidP="008C2A77">
      <w:pPr>
        <w:bidi/>
        <w:jc w:val="both"/>
        <w:rPr>
          <w:rFonts w:cs="David" w:hint="cs"/>
          <w:rtl/>
        </w:rPr>
      </w:pPr>
    </w:p>
    <w:p w14:paraId="63988116" w14:textId="77777777" w:rsidR="008C2A77" w:rsidRPr="008C2A77" w:rsidRDefault="008C2A77" w:rsidP="008C2A77">
      <w:pPr>
        <w:bidi/>
        <w:jc w:val="both"/>
        <w:rPr>
          <w:rFonts w:cs="David" w:hint="cs"/>
          <w:rtl/>
        </w:rPr>
      </w:pPr>
      <w:r w:rsidRPr="008C2A77">
        <w:rPr>
          <w:rFonts w:cs="David" w:hint="cs"/>
          <w:rtl/>
        </w:rPr>
        <w:tab/>
        <w:t>נכון.</w:t>
      </w:r>
    </w:p>
    <w:p w14:paraId="6C9D27D8" w14:textId="77777777" w:rsidR="008C2A77" w:rsidRPr="008C2A77" w:rsidRDefault="008C2A77" w:rsidP="008C2A77">
      <w:pPr>
        <w:bidi/>
        <w:jc w:val="both"/>
        <w:rPr>
          <w:rFonts w:cs="David" w:hint="cs"/>
          <w:rtl/>
        </w:rPr>
      </w:pPr>
    </w:p>
    <w:p w14:paraId="640E7729" w14:textId="77777777" w:rsidR="008C2A77" w:rsidRPr="008C2A77" w:rsidRDefault="008C2A77" w:rsidP="008C2A77">
      <w:pPr>
        <w:bidi/>
        <w:jc w:val="both"/>
        <w:rPr>
          <w:rFonts w:cs="David" w:hint="cs"/>
          <w:rtl/>
        </w:rPr>
      </w:pPr>
      <w:r w:rsidRPr="008C2A77">
        <w:rPr>
          <w:rFonts w:cs="David" w:hint="cs"/>
          <w:u w:val="single"/>
          <w:rtl/>
        </w:rPr>
        <w:t>סוזי נבות:</w:t>
      </w:r>
    </w:p>
    <w:p w14:paraId="19FE5D1A" w14:textId="77777777" w:rsidR="008C2A77" w:rsidRPr="008C2A77" w:rsidRDefault="008C2A77" w:rsidP="008C2A77">
      <w:pPr>
        <w:bidi/>
        <w:jc w:val="both"/>
        <w:rPr>
          <w:rFonts w:cs="David" w:hint="cs"/>
          <w:rtl/>
        </w:rPr>
      </w:pPr>
    </w:p>
    <w:p w14:paraId="4E4675ED" w14:textId="77777777" w:rsidR="008C2A77" w:rsidRPr="008C2A77" w:rsidRDefault="008C2A77" w:rsidP="008C2A77">
      <w:pPr>
        <w:bidi/>
        <w:jc w:val="both"/>
        <w:rPr>
          <w:rFonts w:cs="David" w:hint="cs"/>
          <w:rtl/>
        </w:rPr>
      </w:pPr>
      <w:r w:rsidRPr="008C2A77">
        <w:rPr>
          <w:rFonts w:cs="David" w:hint="cs"/>
          <w:rtl/>
        </w:rPr>
        <w:tab/>
        <w:t xml:space="preserve">ובלבד שזה שלא יעלה על חודש ימים, בדיוק כמו שקבענו לגבי השכר. </w:t>
      </w:r>
    </w:p>
    <w:p w14:paraId="0026E9E1" w14:textId="77777777" w:rsidR="008C2A77" w:rsidRPr="008C2A77" w:rsidRDefault="008C2A77" w:rsidP="008C2A77">
      <w:pPr>
        <w:bidi/>
        <w:jc w:val="both"/>
        <w:rPr>
          <w:rFonts w:cs="David" w:hint="cs"/>
          <w:rtl/>
        </w:rPr>
      </w:pPr>
    </w:p>
    <w:p w14:paraId="6FE71BF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0292B5A" w14:textId="77777777" w:rsidR="008C2A77" w:rsidRPr="008C2A77" w:rsidRDefault="008C2A77" w:rsidP="008C2A77">
      <w:pPr>
        <w:bidi/>
        <w:jc w:val="both"/>
        <w:rPr>
          <w:rFonts w:cs="David" w:hint="cs"/>
          <w:rtl/>
        </w:rPr>
      </w:pPr>
    </w:p>
    <w:p w14:paraId="1670E25B" w14:textId="77777777" w:rsidR="008C2A77" w:rsidRPr="008C2A77" w:rsidRDefault="008C2A77" w:rsidP="008C2A77">
      <w:pPr>
        <w:bidi/>
        <w:jc w:val="both"/>
        <w:rPr>
          <w:rFonts w:cs="David" w:hint="cs"/>
          <w:rtl/>
        </w:rPr>
      </w:pPr>
      <w:r w:rsidRPr="008C2A77">
        <w:rPr>
          <w:rFonts w:cs="David" w:hint="cs"/>
          <w:rtl/>
        </w:rPr>
        <w:tab/>
        <w:t>הנוסח הקיים שאומר עשרה ימי ישיבות.</w:t>
      </w:r>
    </w:p>
    <w:p w14:paraId="03A87B8E" w14:textId="77777777" w:rsidR="008C2A77" w:rsidRPr="008C2A77" w:rsidRDefault="008C2A77" w:rsidP="008C2A77">
      <w:pPr>
        <w:bidi/>
        <w:jc w:val="both"/>
        <w:rPr>
          <w:rFonts w:cs="David" w:hint="cs"/>
          <w:rtl/>
        </w:rPr>
      </w:pPr>
    </w:p>
    <w:p w14:paraId="7198966E" w14:textId="77777777" w:rsidR="008C2A77" w:rsidRPr="008C2A77" w:rsidRDefault="008C2A77" w:rsidP="008C2A77">
      <w:pPr>
        <w:bidi/>
        <w:jc w:val="both"/>
        <w:rPr>
          <w:rFonts w:cs="David" w:hint="cs"/>
          <w:rtl/>
        </w:rPr>
      </w:pPr>
      <w:r w:rsidRPr="008C2A77">
        <w:rPr>
          <w:rFonts w:cs="David" w:hint="cs"/>
          <w:u w:val="single"/>
          <w:rtl/>
        </w:rPr>
        <w:t>ארבל אסטרחן:</w:t>
      </w:r>
    </w:p>
    <w:p w14:paraId="05CFDB5F" w14:textId="77777777" w:rsidR="008C2A77" w:rsidRPr="008C2A77" w:rsidRDefault="008C2A77" w:rsidP="008C2A77">
      <w:pPr>
        <w:bidi/>
        <w:jc w:val="both"/>
        <w:rPr>
          <w:rFonts w:cs="David" w:hint="cs"/>
          <w:rtl/>
        </w:rPr>
      </w:pPr>
    </w:p>
    <w:p w14:paraId="121F8416" w14:textId="77777777" w:rsidR="008C2A77" w:rsidRPr="008C2A77" w:rsidRDefault="008C2A77" w:rsidP="008C2A77">
      <w:pPr>
        <w:bidi/>
        <w:jc w:val="both"/>
        <w:rPr>
          <w:rFonts w:cs="David" w:hint="cs"/>
          <w:rtl/>
        </w:rPr>
      </w:pPr>
      <w:r w:rsidRPr="008C2A77">
        <w:rPr>
          <w:rFonts w:cs="David" w:hint="cs"/>
          <w:rtl/>
        </w:rPr>
        <w:tab/>
        <w:t>אני הייתי מוסיפה של הכנסת כי אז זה ברור שגם אם שללו לו רק בוועדה, זה לא יותר מעשרה ימים של הכנסת.</w:t>
      </w:r>
    </w:p>
    <w:p w14:paraId="5E1AF8C9" w14:textId="77777777" w:rsidR="008C2A77" w:rsidRPr="008C2A77" w:rsidRDefault="008C2A77" w:rsidP="008C2A77">
      <w:pPr>
        <w:bidi/>
        <w:jc w:val="both"/>
        <w:rPr>
          <w:rFonts w:cs="David" w:hint="cs"/>
          <w:rtl/>
        </w:rPr>
      </w:pPr>
    </w:p>
    <w:p w14:paraId="4BC72B15" w14:textId="77777777" w:rsidR="008C2A77" w:rsidRPr="008C2A77" w:rsidRDefault="008C2A77" w:rsidP="008C2A77">
      <w:pPr>
        <w:bidi/>
        <w:jc w:val="both"/>
        <w:rPr>
          <w:rFonts w:cs="David" w:hint="cs"/>
          <w:rtl/>
        </w:rPr>
      </w:pPr>
      <w:r w:rsidRPr="008C2A77">
        <w:rPr>
          <w:rFonts w:cs="David" w:hint="cs"/>
          <w:rtl/>
        </w:rPr>
        <w:tab/>
        <w:t>סעיף (6) גם דומה למה שקיים היום. הגבלות על פעילות כחבר הכנסת לרבות.</w:t>
      </w:r>
    </w:p>
    <w:p w14:paraId="32CCAC55" w14:textId="77777777" w:rsidR="008C2A77" w:rsidRPr="008C2A77" w:rsidRDefault="008C2A77" w:rsidP="008C2A77">
      <w:pPr>
        <w:bidi/>
        <w:jc w:val="both"/>
        <w:rPr>
          <w:rFonts w:cs="David" w:hint="cs"/>
          <w:rtl/>
        </w:rPr>
      </w:pPr>
    </w:p>
    <w:p w14:paraId="70FBFB56" w14:textId="77777777" w:rsidR="008C2A77" w:rsidRPr="008C2A77" w:rsidRDefault="008C2A77" w:rsidP="008C2A77">
      <w:pPr>
        <w:bidi/>
        <w:jc w:val="both"/>
        <w:rPr>
          <w:rFonts w:cs="David" w:hint="cs"/>
          <w:rtl/>
        </w:rPr>
      </w:pPr>
      <w:r w:rsidRPr="008C2A77">
        <w:rPr>
          <w:rFonts w:cs="David" w:hint="cs"/>
          <w:rtl/>
        </w:rPr>
        <w:tab/>
        <w:t>ב-(5) רוצים לקבוע משהו מיוחד על יושב ראש ועדה בעקבות מה שהציע דודו?</w:t>
      </w:r>
    </w:p>
    <w:p w14:paraId="0DE616DE" w14:textId="77777777" w:rsidR="008C2A77" w:rsidRPr="008C2A77" w:rsidRDefault="008C2A77" w:rsidP="008C2A77">
      <w:pPr>
        <w:bidi/>
        <w:jc w:val="both"/>
        <w:rPr>
          <w:rFonts w:cs="David" w:hint="cs"/>
          <w:rtl/>
        </w:rPr>
      </w:pPr>
    </w:p>
    <w:p w14:paraId="4F08099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26559AD" w14:textId="77777777" w:rsidR="008C2A77" w:rsidRPr="008C2A77" w:rsidRDefault="008C2A77" w:rsidP="008C2A77">
      <w:pPr>
        <w:bidi/>
        <w:jc w:val="both"/>
        <w:rPr>
          <w:rFonts w:cs="David" w:hint="cs"/>
          <w:rtl/>
        </w:rPr>
      </w:pPr>
    </w:p>
    <w:p w14:paraId="052DF793" w14:textId="77777777" w:rsidR="008C2A77" w:rsidRPr="008C2A77" w:rsidRDefault="008C2A77" w:rsidP="008C2A77">
      <w:pPr>
        <w:bidi/>
        <w:jc w:val="both"/>
        <w:rPr>
          <w:rFonts w:cs="David" w:hint="cs"/>
          <w:rtl/>
        </w:rPr>
      </w:pPr>
      <w:r w:rsidRPr="008C2A77">
        <w:rPr>
          <w:rFonts w:cs="David" w:hint="cs"/>
          <w:rtl/>
        </w:rPr>
        <w:t xml:space="preserve"> </w:t>
      </w:r>
      <w:r w:rsidRPr="008C2A77">
        <w:rPr>
          <w:rFonts w:cs="David" w:hint="cs"/>
          <w:rtl/>
        </w:rPr>
        <w:tab/>
        <w:t>לא. מה שפחות היררכיות זה יותר בריא. הוועדה תצטרך לשקול. ועדת האתיקה, כאשר מדובר ביושב ראש ועדה, תחשוב מה היא עושה. אולי לכן ייתנו לו קנס יותר גדול. אני לא יודע.</w:t>
      </w:r>
    </w:p>
    <w:p w14:paraId="4F7F7EF2" w14:textId="77777777" w:rsidR="008C2A77" w:rsidRPr="008C2A77" w:rsidRDefault="008C2A77" w:rsidP="008C2A77">
      <w:pPr>
        <w:bidi/>
        <w:jc w:val="both"/>
        <w:rPr>
          <w:rFonts w:cs="David" w:hint="cs"/>
          <w:rtl/>
        </w:rPr>
      </w:pPr>
    </w:p>
    <w:p w14:paraId="6935F1C1" w14:textId="77777777" w:rsidR="008C2A77" w:rsidRPr="008C2A77" w:rsidRDefault="008C2A77" w:rsidP="008C2A77">
      <w:pPr>
        <w:bidi/>
        <w:jc w:val="both"/>
        <w:rPr>
          <w:rFonts w:cs="David" w:hint="cs"/>
          <w:rtl/>
        </w:rPr>
      </w:pPr>
      <w:r w:rsidRPr="008C2A77">
        <w:rPr>
          <w:rFonts w:cs="David" w:hint="cs"/>
          <w:u w:val="single"/>
          <w:rtl/>
        </w:rPr>
        <w:t>סוזי נבות:</w:t>
      </w:r>
    </w:p>
    <w:p w14:paraId="55886097" w14:textId="77777777" w:rsidR="008C2A77" w:rsidRPr="008C2A77" w:rsidRDefault="008C2A77" w:rsidP="008C2A77">
      <w:pPr>
        <w:bidi/>
        <w:jc w:val="both"/>
        <w:rPr>
          <w:rFonts w:cs="David" w:hint="cs"/>
          <w:rtl/>
        </w:rPr>
      </w:pPr>
    </w:p>
    <w:p w14:paraId="6BEE54C6" w14:textId="77777777" w:rsidR="008C2A77" w:rsidRPr="008C2A77" w:rsidRDefault="008C2A77" w:rsidP="008C2A77">
      <w:pPr>
        <w:bidi/>
        <w:jc w:val="both"/>
        <w:rPr>
          <w:rFonts w:cs="David" w:hint="cs"/>
          <w:rtl/>
        </w:rPr>
      </w:pPr>
      <w:r w:rsidRPr="008C2A77">
        <w:rPr>
          <w:rFonts w:cs="David" w:hint="cs"/>
          <w:rtl/>
        </w:rPr>
        <w:tab/>
        <w:t>יש אפילו סנקציה שמתייחסת ליושבי ראש ועדה באופן מפורש.</w:t>
      </w:r>
    </w:p>
    <w:p w14:paraId="31371A8E" w14:textId="77777777" w:rsidR="008C2A77" w:rsidRPr="008C2A77" w:rsidRDefault="008C2A77" w:rsidP="008C2A77">
      <w:pPr>
        <w:bidi/>
        <w:jc w:val="both"/>
        <w:rPr>
          <w:rFonts w:cs="David" w:hint="cs"/>
          <w:rtl/>
        </w:rPr>
      </w:pPr>
    </w:p>
    <w:p w14:paraId="2A027F59" w14:textId="77777777" w:rsidR="008C2A77" w:rsidRPr="008C2A77" w:rsidRDefault="008C2A77" w:rsidP="008C2A77">
      <w:pPr>
        <w:bidi/>
        <w:jc w:val="both"/>
        <w:rPr>
          <w:rFonts w:cs="David" w:hint="cs"/>
          <w:rtl/>
        </w:rPr>
      </w:pPr>
      <w:r w:rsidRPr="008C2A77">
        <w:rPr>
          <w:rFonts w:cs="David" w:hint="cs"/>
          <w:u w:val="single"/>
          <w:rtl/>
        </w:rPr>
        <w:t>דוד רותם:</w:t>
      </w:r>
    </w:p>
    <w:p w14:paraId="3CDC30EE" w14:textId="77777777" w:rsidR="008C2A77" w:rsidRPr="008C2A77" w:rsidRDefault="008C2A77" w:rsidP="008C2A77">
      <w:pPr>
        <w:bidi/>
        <w:jc w:val="both"/>
        <w:rPr>
          <w:rFonts w:cs="David" w:hint="cs"/>
          <w:rtl/>
        </w:rPr>
      </w:pPr>
    </w:p>
    <w:p w14:paraId="664DEBC2" w14:textId="77777777" w:rsidR="008C2A77" w:rsidRPr="008C2A77" w:rsidRDefault="008C2A77" w:rsidP="008C2A77">
      <w:pPr>
        <w:bidi/>
        <w:jc w:val="both"/>
        <w:rPr>
          <w:rFonts w:cs="David" w:hint="cs"/>
          <w:rtl/>
        </w:rPr>
      </w:pPr>
      <w:r w:rsidRPr="008C2A77">
        <w:rPr>
          <w:rFonts w:cs="David" w:hint="cs"/>
          <w:rtl/>
        </w:rPr>
        <w:tab/>
        <w:t>שזה בעייתי בפני עצמו.</w:t>
      </w:r>
    </w:p>
    <w:p w14:paraId="565A4E63" w14:textId="77777777" w:rsidR="008C2A77" w:rsidRPr="008C2A77" w:rsidRDefault="008C2A77" w:rsidP="008C2A77">
      <w:pPr>
        <w:bidi/>
        <w:jc w:val="both"/>
        <w:rPr>
          <w:rFonts w:cs="David" w:hint="cs"/>
          <w:rtl/>
        </w:rPr>
      </w:pPr>
    </w:p>
    <w:p w14:paraId="617E0EC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C0A71FD" w14:textId="77777777" w:rsidR="008C2A77" w:rsidRPr="008C2A77" w:rsidRDefault="008C2A77" w:rsidP="008C2A77">
      <w:pPr>
        <w:bidi/>
        <w:jc w:val="both"/>
        <w:rPr>
          <w:rFonts w:cs="David" w:hint="cs"/>
          <w:rtl/>
        </w:rPr>
      </w:pPr>
    </w:p>
    <w:p w14:paraId="77C3D47E" w14:textId="77777777" w:rsidR="008C2A77" w:rsidRPr="008C2A77" w:rsidRDefault="008C2A77" w:rsidP="008C2A77">
      <w:pPr>
        <w:bidi/>
        <w:jc w:val="both"/>
        <w:rPr>
          <w:rFonts w:cs="David" w:hint="cs"/>
          <w:rtl/>
        </w:rPr>
      </w:pPr>
      <w:r w:rsidRPr="008C2A77">
        <w:rPr>
          <w:rFonts w:cs="David" w:hint="cs"/>
          <w:rtl/>
        </w:rPr>
        <w:tab/>
        <w:t>בואו נלך שלב-שלב.</w:t>
      </w:r>
    </w:p>
    <w:p w14:paraId="2EBBE0F5" w14:textId="77777777" w:rsidR="008C2A77" w:rsidRPr="008C2A77" w:rsidRDefault="008C2A77" w:rsidP="008C2A77">
      <w:pPr>
        <w:bidi/>
        <w:jc w:val="both"/>
        <w:rPr>
          <w:rFonts w:cs="David" w:hint="cs"/>
          <w:rtl/>
        </w:rPr>
      </w:pPr>
    </w:p>
    <w:p w14:paraId="78B1E227" w14:textId="77777777" w:rsidR="008C2A77" w:rsidRPr="008C2A77" w:rsidRDefault="008C2A77" w:rsidP="008C2A77">
      <w:pPr>
        <w:bidi/>
        <w:jc w:val="both"/>
        <w:rPr>
          <w:rFonts w:cs="David" w:hint="cs"/>
          <w:rtl/>
        </w:rPr>
      </w:pPr>
      <w:r w:rsidRPr="008C2A77">
        <w:rPr>
          <w:rFonts w:cs="David" w:hint="cs"/>
          <w:u w:val="single"/>
          <w:rtl/>
        </w:rPr>
        <w:t>ארבל אסטרחן:</w:t>
      </w:r>
    </w:p>
    <w:p w14:paraId="5B3DF97D" w14:textId="77777777" w:rsidR="008C2A77" w:rsidRPr="008C2A77" w:rsidRDefault="008C2A77" w:rsidP="008C2A77">
      <w:pPr>
        <w:bidi/>
        <w:jc w:val="both"/>
        <w:rPr>
          <w:rFonts w:cs="David" w:hint="cs"/>
          <w:rtl/>
        </w:rPr>
      </w:pPr>
    </w:p>
    <w:p w14:paraId="73990C0B" w14:textId="77777777" w:rsidR="008C2A77" w:rsidRPr="008C2A77" w:rsidRDefault="008C2A77" w:rsidP="008C2A77">
      <w:pPr>
        <w:bidi/>
        <w:jc w:val="both"/>
        <w:rPr>
          <w:rFonts w:cs="David" w:hint="cs"/>
          <w:rtl/>
        </w:rPr>
      </w:pPr>
      <w:r w:rsidRPr="008C2A77">
        <w:rPr>
          <w:rFonts w:cs="David" w:hint="cs"/>
          <w:rtl/>
        </w:rPr>
        <w:tab/>
        <w:t>סעיף (6). הגבלות על פעילות כחבר כנסת לרבות איסור להגיש הצעות חוק, הצעות לסדר, שאילתות וכיוצא באלה ולמעט הגבלות בדבר הזכות להצביע, הכל כפי שתקבע הוועדה ולתקופה שתקבע ובלבד שהתקופה כאמור לא תעלה על התקופה שנותרה עד לסופו של אותו כנס.</w:t>
      </w:r>
    </w:p>
    <w:p w14:paraId="517007D1" w14:textId="77777777" w:rsidR="008C2A77" w:rsidRPr="008C2A77" w:rsidRDefault="008C2A77" w:rsidP="008C2A77">
      <w:pPr>
        <w:bidi/>
        <w:jc w:val="both"/>
        <w:rPr>
          <w:rFonts w:cs="David" w:hint="cs"/>
          <w:rtl/>
        </w:rPr>
      </w:pPr>
    </w:p>
    <w:p w14:paraId="51E8C6A6" w14:textId="77777777" w:rsidR="008C2A77" w:rsidRPr="008C2A77" w:rsidRDefault="008C2A77" w:rsidP="008C2A77">
      <w:pPr>
        <w:bidi/>
        <w:jc w:val="both"/>
        <w:rPr>
          <w:rFonts w:cs="David" w:hint="cs"/>
          <w:rtl/>
        </w:rPr>
      </w:pPr>
      <w:r w:rsidRPr="008C2A77">
        <w:rPr>
          <w:rFonts w:cs="David" w:hint="cs"/>
          <w:u w:val="single"/>
          <w:rtl/>
        </w:rPr>
        <w:t>סוזי נבות:</w:t>
      </w:r>
    </w:p>
    <w:p w14:paraId="6A19B375" w14:textId="77777777" w:rsidR="008C2A77" w:rsidRPr="008C2A77" w:rsidRDefault="008C2A77" w:rsidP="008C2A77">
      <w:pPr>
        <w:bidi/>
        <w:jc w:val="both"/>
        <w:rPr>
          <w:rFonts w:cs="David" w:hint="cs"/>
          <w:rtl/>
        </w:rPr>
      </w:pPr>
    </w:p>
    <w:p w14:paraId="77067195" w14:textId="77777777" w:rsidR="008C2A77" w:rsidRPr="008C2A77" w:rsidRDefault="008C2A77" w:rsidP="008C2A77">
      <w:pPr>
        <w:bidi/>
        <w:jc w:val="both"/>
        <w:rPr>
          <w:rFonts w:cs="David" w:hint="cs"/>
          <w:rtl/>
        </w:rPr>
      </w:pPr>
      <w:r w:rsidRPr="008C2A77">
        <w:rPr>
          <w:rFonts w:cs="David" w:hint="cs"/>
          <w:rtl/>
        </w:rPr>
        <w:tab/>
        <w:t>זה בדיוק הנוסח של היום.</w:t>
      </w:r>
    </w:p>
    <w:p w14:paraId="4D40586A" w14:textId="77777777" w:rsidR="008C2A77" w:rsidRPr="008C2A77" w:rsidRDefault="008C2A77" w:rsidP="008C2A77">
      <w:pPr>
        <w:bidi/>
        <w:jc w:val="both"/>
        <w:rPr>
          <w:rFonts w:cs="David" w:hint="cs"/>
          <w:rtl/>
        </w:rPr>
      </w:pPr>
    </w:p>
    <w:p w14:paraId="388CBAF1" w14:textId="77777777" w:rsidR="008C2A77" w:rsidRPr="008C2A77" w:rsidRDefault="008C2A77" w:rsidP="008C2A77">
      <w:pPr>
        <w:bidi/>
        <w:jc w:val="both"/>
        <w:rPr>
          <w:rFonts w:cs="David" w:hint="cs"/>
          <w:rtl/>
        </w:rPr>
      </w:pPr>
      <w:r w:rsidRPr="008C2A77">
        <w:rPr>
          <w:rFonts w:cs="David" w:hint="cs"/>
          <w:u w:val="single"/>
          <w:rtl/>
        </w:rPr>
        <w:t>דוד רותם:</w:t>
      </w:r>
    </w:p>
    <w:p w14:paraId="09EC80A0" w14:textId="77777777" w:rsidR="008C2A77" w:rsidRPr="008C2A77" w:rsidRDefault="008C2A77" w:rsidP="008C2A77">
      <w:pPr>
        <w:bidi/>
        <w:jc w:val="both"/>
        <w:rPr>
          <w:rFonts w:cs="David" w:hint="cs"/>
          <w:rtl/>
        </w:rPr>
      </w:pPr>
    </w:p>
    <w:p w14:paraId="510F4221" w14:textId="77777777" w:rsidR="008C2A77" w:rsidRPr="008C2A77" w:rsidRDefault="008C2A77" w:rsidP="008C2A77">
      <w:pPr>
        <w:bidi/>
        <w:jc w:val="both"/>
        <w:rPr>
          <w:rFonts w:cs="David" w:hint="cs"/>
          <w:rtl/>
        </w:rPr>
      </w:pPr>
      <w:r w:rsidRPr="008C2A77">
        <w:rPr>
          <w:rFonts w:cs="David" w:hint="cs"/>
          <w:rtl/>
        </w:rPr>
        <w:tab/>
        <w:t>אני מציע שתקראי את זה יחד עם (7).</w:t>
      </w:r>
    </w:p>
    <w:p w14:paraId="5168DB2E" w14:textId="77777777" w:rsidR="008C2A77" w:rsidRPr="008C2A77" w:rsidRDefault="008C2A77" w:rsidP="008C2A77">
      <w:pPr>
        <w:bidi/>
        <w:jc w:val="both"/>
        <w:rPr>
          <w:rFonts w:cs="David" w:hint="cs"/>
          <w:rtl/>
        </w:rPr>
      </w:pPr>
    </w:p>
    <w:p w14:paraId="3EAD62D4" w14:textId="77777777" w:rsidR="008C2A77" w:rsidRPr="008C2A77" w:rsidRDefault="008C2A77" w:rsidP="008C2A77">
      <w:pPr>
        <w:bidi/>
        <w:jc w:val="both"/>
        <w:rPr>
          <w:rFonts w:cs="David" w:hint="cs"/>
          <w:rtl/>
        </w:rPr>
      </w:pPr>
      <w:r w:rsidRPr="008C2A77">
        <w:rPr>
          <w:rFonts w:cs="David" w:hint="cs"/>
          <w:u w:val="single"/>
          <w:rtl/>
        </w:rPr>
        <w:t>ארבל אסטרחן:</w:t>
      </w:r>
    </w:p>
    <w:p w14:paraId="1CB5472B" w14:textId="77777777" w:rsidR="008C2A77" w:rsidRPr="008C2A77" w:rsidRDefault="008C2A77" w:rsidP="008C2A77">
      <w:pPr>
        <w:bidi/>
        <w:jc w:val="both"/>
        <w:rPr>
          <w:rFonts w:cs="David" w:hint="cs"/>
          <w:rtl/>
        </w:rPr>
      </w:pPr>
      <w:r w:rsidRPr="008C2A77">
        <w:rPr>
          <w:rFonts w:cs="David" w:hint="cs"/>
          <w:rtl/>
        </w:rPr>
        <w:tab/>
      </w:r>
    </w:p>
    <w:p w14:paraId="71780287" w14:textId="77777777" w:rsidR="008C2A77" w:rsidRPr="008C2A77" w:rsidRDefault="008C2A77" w:rsidP="008C2A77">
      <w:pPr>
        <w:bidi/>
        <w:jc w:val="both"/>
        <w:rPr>
          <w:rFonts w:cs="David" w:hint="cs"/>
          <w:rtl/>
        </w:rPr>
      </w:pPr>
      <w:r w:rsidRPr="008C2A77">
        <w:rPr>
          <w:rFonts w:cs="David" w:hint="cs"/>
          <w:rtl/>
        </w:rPr>
        <w:tab/>
        <w:t>(7) מדבר על הרחקה מישיבות המליאה והוועדות לתקופה שלא תעלה על שישה חודשים ובלבד שחבר הכנסת יהיה רשאי להיכנס לישיבה לצורך הצבעה בלבד.</w:t>
      </w:r>
    </w:p>
    <w:p w14:paraId="2405E0F1" w14:textId="77777777" w:rsidR="008C2A77" w:rsidRPr="008C2A77" w:rsidRDefault="008C2A77" w:rsidP="008C2A77">
      <w:pPr>
        <w:bidi/>
        <w:jc w:val="both"/>
        <w:rPr>
          <w:rFonts w:cs="David" w:hint="cs"/>
          <w:rtl/>
        </w:rPr>
      </w:pPr>
    </w:p>
    <w:p w14:paraId="1093469C" w14:textId="77777777" w:rsidR="008C2A77" w:rsidRPr="008C2A77" w:rsidRDefault="008C2A77" w:rsidP="008C2A77">
      <w:pPr>
        <w:bidi/>
        <w:jc w:val="both"/>
        <w:rPr>
          <w:rFonts w:cs="David"/>
          <w:rtl/>
        </w:rPr>
      </w:pPr>
      <w:r w:rsidRPr="008C2A77">
        <w:rPr>
          <w:rFonts w:cs="David" w:hint="cs"/>
          <w:u w:val="single"/>
          <w:rtl/>
        </w:rPr>
        <w:t>דוד רותם:</w:t>
      </w:r>
    </w:p>
    <w:p w14:paraId="7D0885F7" w14:textId="77777777" w:rsidR="008C2A77" w:rsidRPr="008C2A77" w:rsidRDefault="008C2A77" w:rsidP="008C2A77">
      <w:pPr>
        <w:bidi/>
        <w:jc w:val="both"/>
        <w:rPr>
          <w:rFonts w:cs="David" w:hint="cs"/>
          <w:rtl/>
        </w:rPr>
      </w:pPr>
    </w:p>
    <w:p w14:paraId="4B0856E1" w14:textId="77777777" w:rsidR="008C2A77" w:rsidRPr="008C2A77" w:rsidRDefault="008C2A77" w:rsidP="008C2A77">
      <w:pPr>
        <w:bidi/>
        <w:jc w:val="both"/>
        <w:rPr>
          <w:rFonts w:cs="David" w:hint="cs"/>
          <w:rtl/>
        </w:rPr>
      </w:pPr>
      <w:r w:rsidRPr="008C2A77">
        <w:rPr>
          <w:rFonts w:cs="David" w:hint="cs"/>
          <w:rtl/>
        </w:rPr>
        <w:tab/>
        <w:t xml:space="preserve">זה הדבר שאני רותח. בחוקים מאוד חשובים יושב יושב-ראש הוועדה לבד, אבל פתאום להצבעה הלוביסטים מגייסים את כולם. חבר כנסת לא ישב באף ישיבה, הוא לא יודע על מה מדובר ואתם נותנים לו את האפשרות להצביע. </w:t>
      </w:r>
    </w:p>
    <w:p w14:paraId="19F9E336" w14:textId="77777777" w:rsidR="008C2A77" w:rsidRPr="008C2A77" w:rsidRDefault="008C2A77" w:rsidP="008C2A77">
      <w:pPr>
        <w:bidi/>
        <w:jc w:val="both"/>
        <w:rPr>
          <w:rFonts w:cs="David" w:hint="cs"/>
          <w:rtl/>
        </w:rPr>
      </w:pPr>
    </w:p>
    <w:p w14:paraId="228E508E" w14:textId="77777777" w:rsidR="008C2A77" w:rsidRPr="008C2A77" w:rsidRDefault="008C2A77" w:rsidP="008C2A77">
      <w:pPr>
        <w:bidi/>
        <w:jc w:val="both"/>
        <w:rPr>
          <w:rFonts w:cs="David" w:hint="cs"/>
          <w:rtl/>
        </w:rPr>
      </w:pPr>
      <w:r w:rsidRPr="008C2A77">
        <w:rPr>
          <w:rFonts w:cs="David" w:hint="cs"/>
          <w:u w:val="single"/>
          <w:rtl/>
        </w:rPr>
        <w:t>ארבל אסטרחן:</w:t>
      </w:r>
    </w:p>
    <w:p w14:paraId="48B52B6E" w14:textId="77777777" w:rsidR="008C2A77" w:rsidRPr="008C2A77" w:rsidRDefault="008C2A77" w:rsidP="008C2A77">
      <w:pPr>
        <w:bidi/>
        <w:jc w:val="both"/>
        <w:rPr>
          <w:rFonts w:cs="David" w:hint="cs"/>
          <w:rtl/>
        </w:rPr>
      </w:pPr>
    </w:p>
    <w:p w14:paraId="694FFE9D" w14:textId="77777777" w:rsidR="008C2A77" w:rsidRPr="008C2A77" w:rsidRDefault="008C2A77" w:rsidP="008C2A77">
      <w:pPr>
        <w:bidi/>
        <w:jc w:val="both"/>
        <w:rPr>
          <w:rFonts w:cs="David" w:hint="cs"/>
          <w:rtl/>
        </w:rPr>
      </w:pPr>
      <w:r w:rsidRPr="008C2A77">
        <w:rPr>
          <w:rFonts w:cs="David" w:hint="cs"/>
          <w:rtl/>
        </w:rPr>
        <w:tab/>
        <w:t>במליאה אי אפשר לשלול את הזכות.</w:t>
      </w:r>
    </w:p>
    <w:p w14:paraId="3CE7BD34" w14:textId="77777777" w:rsidR="008C2A77" w:rsidRPr="008C2A77" w:rsidRDefault="008C2A77" w:rsidP="008C2A77">
      <w:pPr>
        <w:bidi/>
        <w:jc w:val="both"/>
        <w:rPr>
          <w:rFonts w:cs="David" w:hint="cs"/>
          <w:rtl/>
        </w:rPr>
      </w:pPr>
    </w:p>
    <w:p w14:paraId="21524A83" w14:textId="77777777" w:rsidR="008C2A77" w:rsidRPr="008C2A77" w:rsidRDefault="008C2A77" w:rsidP="008C2A77">
      <w:pPr>
        <w:bidi/>
        <w:jc w:val="both"/>
        <w:rPr>
          <w:rFonts w:cs="David" w:hint="cs"/>
          <w:rtl/>
        </w:rPr>
      </w:pPr>
      <w:r w:rsidRPr="008C2A77">
        <w:rPr>
          <w:rFonts w:cs="David" w:hint="cs"/>
          <w:u w:val="single"/>
          <w:rtl/>
        </w:rPr>
        <w:t>סוזי נבות:</w:t>
      </w:r>
    </w:p>
    <w:p w14:paraId="6D01362A" w14:textId="77777777" w:rsidR="008C2A77" w:rsidRPr="008C2A77" w:rsidRDefault="008C2A77" w:rsidP="008C2A77">
      <w:pPr>
        <w:bidi/>
        <w:jc w:val="both"/>
        <w:rPr>
          <w:rFonts w:cs="David" w:hint="cs"/>
          <w:rtl/>
        </w:rPr>
      </w:pPr>
    </w:p>
    <w:p w14:paraId="6287DA66" w14:textId="77777777" w:rsidR="008C2A77" w:rsidRPr="008C2A77" w:rsidRDefault="008C2A77" w:rsidP="008C2A77">
      <w:pPr>
        <w:bidi/>
        <w:jc w:val="both"/>
        <w:rPr>
          <w:rFonts w:cs="David" w:hint="cs"/>
          <w:rtl/>
        </w:rPr>
      </w:pPr>
      <w:r w:rsidRPr="008C2A77">
        <w:rPr>
          <w:rFonts w:cs="David" w:hint="cs"/>
          <w:rtl/>
        </w:rPr>
        <w:tab/>
        <w:t>זאת בעיה במישור אחר לגמרי.</w:t>
      </w:r>
    </w:p>
    <w:p w14:paraId="10D25FB0" w14:textId="77777777" w:rsidR="008C2A77" w:rsidRPr="008C2A77" w:rsidRDefault="008C2A77" w:rsidP="008C2A77">
      <w:pPr>
        <w:bidi/>
        <w:jc w:val="both"/>
        <w:rPr>
          <w:rFonts w:cs="David" w:hint="cs"/>
          <w:rtl/>
        </w:rPr>
      </w:pPr>
    </w:p>
    <w:p w14:paraId="71AD943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B1CD5EF" w14:textId="77777777" w:rsidR="008C2A77" w:rsidRPr="008C2A77" w:rsidRDefault="008C2A77" w:rsidP="008C2A77">
      <w:pPr>
        <w:bidi/>
        <w:jc w:val="both"/>
        <w:rPr>
          <w:rFonts w:cs="David" w:hint="cs"/>
          <w:rtl/>
        </w:rPr>
      </w:pPr>
    </w:p>
    <w:p w14:paraId="0C47E959" w14:textId="77777777" w:rsidR="008C2A77" w:rsidRPr="008C2A77" w:rsidRDefault="008C2A77" w:rsidP="008C2A77">
      <w:pPr>
        <w:bidi/>
        <w:jc w:val="both"/>
        <w:rPr>
          <w:rFonts w:cs="David" w:hint="cs"/>
          <w:rtl/>
        </w:rPr>
      </w:pPr>
      <w:r w:rsidRPr="008C2A77">
        <w:rPr>
          <w:rFonts w:cs="David" w:hint="cs"/>
          <w:rtl/>
        </w:rPr>
        <w:tab/>
        <w:t>היא לא שייכת לכאן.</w:t>
      </w:r>
    </w:p>
    <w:p w14:paraId="3DCFC5A9" w14:textId="77777777" w:rsidR="008C2A77" w:rsidRPr="008C2A77" w:rsidRDefault="008C2A77" w:rsidP="008C2A77">
      <w:pPr>
        <w:bidi/>
        <w:jc w:val="both"/>
        <w:rPr>
          <w:rFonts w:cs="David" w:hint="cs"/>
          <w:rtl/>
        </w:rPr>
      </w:pPr>
    </w:p>
    <w:p w14:paraId="66DEC56D" w14:textId="77777777" w:rsidR="008C2A77" w:rsidRPr="008C2A77" w:rsidRDefault="008C2A77" w:rsidP="008C2A77">
      <w:pPr>
        <w:bidi/>
        <w:jc w:val="both"/>
        <w:rPr>
          <w:rFonts w:cs="David" w:hint="cs"/>
          <w:rtl/>
        </w:rPr>
      </w:pPr>
      <w:r w:rsidRPr="008C2A77">
        <w:rPr>
          <w:rFonts w:cs="David" w:hint="cs"/>
          <w:u w:val="single"/>
          <w:rtl/>
        </w:rPr>
        <w:t>סוזי נבות:</w:t>
      </w:r>
    </w:p>
    <w:p w14:paraId="0B48C90F" w14:textId="77777777" w:rsidR="008C2A77" w:rsidRPr="008C2A77" w:rsidRDefault="008C2A77" w:rsidP="008C2A77">
      <w:pPr>
        <w:bidi/>
        <w:jc w:val="both"/>
        <w:rPr>
          <w:rFonts w:cs="David" w:hint="cs"/>
          <w:rtl/>
        </w:rPr>
      </w:pPr>
    </w:p>
    <w:p w14:paraId="0255EB7E" w14:textId="77777777" w:rsidR="008C2A77" w:rsidRPr="008C2A77" w:rsidRDefault="008C2A77" w:rsidP="008C2A77">
      <w:pPr>
        <w:bidi/>
        <w:jc w:val="both"/>
        <w:rPr>
          <w:rFonts w:cs="David" w:hint="cs"/>
          <w:rtl/>
        </w:rPr>
      </w:pPr>
      <w:r w:rsidRPr="008C2A77">
        <w:rPr>
          <w:rFonts w:cs="David" w:hint="cs"/>
          <w:rtl/>
        </w:rPr>
        <w:tab/>
        <w:t>היא לא שייכת לעיצומים.</w:t>
      </w:r>
    </w:p>
    <w:p w14:paraId="3537E63D" w14:textId="77777777" w:rsidR="008C2A77" w:rsidRPr="008C2A77" w:rsidRDefault="008C2A77" w:rsidP="008C2A77">
      <w:pPr>
        <w:bidi/>
        <w:jc w:val="both"/>
        <w:rPr>
          <w:rFonts w:cs="David" w:hint="cs"/>
          <w:rtl/>
        </w:rPr>
      </w:pPr>
    </w:p>
    <w:p w14:paraId="3C88851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C675092" w14:textId="77777777" w:rsidR="008C2A77" w:rsidRPr="008C2A77" w:rsidRDefault="008C2A77" w:rsidP="008C2A77">
      <w:pPr>
        <w:bidi/>
        <w:jc w:val="both"/>
        <w:rPr>
          <w:rFonts w:cs="David" w:hint="cs"/>
          <w:rtl/>
        </w:rPr>
      </w:pPr>
    </w:p>
    <w:p w14:paraId="028AE33C" w14:textId="77777777" w:rsidR="008C2A77" w:rsidRPr="008C2A77" w:rsidRDefault="008C2A77" w:rsidP="008C2A77">
      <w:pPr>
        <w:bidi/>
        <w:jc w:val="both"/>
        <w:rPr>
          <w:rFonts w:cs="David" w:hint="cs"/>
          <w:rtl/>
        </w:rPr>
      </w:pPr>
      <w:r w:rsidRPr="008C2A77">
        <w:rPr>
          <w:rFonts w:cs="David" w:hint="cs"/>
          <w:rtl/>
        </w:rPr>
        <w:tab/>
        <w:t>אתה לא יכול למנוע מחבר הכנסת הצבעה. אם זה כך, אנחנו כבר במישור לגמרי אחר.</w:t>
      </w:r>
    </w:p>
    <w:p w14:paraId="253C2162" w14:textId="77777777" w:rsidR="008C2A77" w:rsidRPr="008C2A77" w:rsidRDefault="008C2A77" w:rsidP="008C2A77">
      <w:pPr>
        <w:bidi/>
        <w:jc w:val="both"/>
        <w:rPr>
          <w:rFonts w:cs="David" w:hint="cs"/>
          <w:rtl/>
        </w:rPr>
      </w:pPr>
    </w:p>
    <w:p w14:paraId="0ED96301" w14:textId="77777777" w:rsidR="008C2A77" w:rsidRPr="008C2A77" w:rsidRDefault="008C2A77" w:rsidP="008C2A77">
      <w:pPr>
        <w:bidi/>
        <w:jc w:val="both"/>
        <w:rPr>
          <w:rFonts w:cs="David" w:hint="cs"/>
          <w:rtl/>
        </w:rPr>
      </w:pPr>
      <w:r w:rsidRPr="008C2A77">
        <w:rPr>
          <w:rFonts w:cs="David" w:hint="cs"/>
          <w:u w:val="single"/>
          <w:rtl/>
        </w:rPr>
        <w:t>דוד רותם:</w:t>
      </w:r>
    </w:p>
    <w:p w14:paraId="44B7E2E6" w14:textId="77777777" w:rsidR="008C2A77" w:rsidRPr="008C2A77" w:rsidRDefault="008C2A77" w:rsidP="008C2A77">
      <w:pPr>
        <w:bidi/>
        <w:jc w:val="both"/>
        <w:rPr>
          <w:rFonts w:cs="David" w:hint="cs"/>
          <w:rtl/>
        </w:rPr>
      </w:pPr>
    </w:p>
    <w:p w14:paraId="5D885A9C" w14:textId="77777777" w:rsidR="008C2A77" w:rsidRPr="008C2A77" w:rsidRDefault="008C2A77" w:rsidP="008C2A77">
      <w:pPr>
        <w:bidi/>
        <w:jc w:val="both"/>
        <w:rPr>
          <w:rFonts w:cs="David" w:hint="cs"/>
          <w:rtl/>
        </w:rPr>
      </w:pPr>
      <w:r w:rsidRPr="008C2A77">
        <w:rPr>
          <w:rFonts w:cs="David" w:hint="cs"/>
          <w:rtl/>
        </w:rPr>
        <w:tab/>
        <w:t>אתה יכול לשלול ממנו להגיש הצעת חוק?</w:t>
      </w:r>
    </w:p>
    <w:p w14:paraId="5308F055" w14:textId="77777777" w:rsidR="008C2A77" w:rsidRPr="008C2A77" w:rsidRDefault="008C2A77" w:rsidP="008C2A77">
      <w:pPr>
        <w:bidi/>
        <w:jc w:val="both"/>
        <w:rPr>
          <w:rFonts w:cs="David" w:hint="cs"/>
          <w:rtl/>
        </w:rPr>
      </w:pPr>
    </w:p>
    <w:p w14:paraId="18F8C8A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B370F28" w14:textId="77777777" w:rsidR="008C2A77" w:rsidRPr="008C2A77" w:rsidRDefault="008C2A77" w:rsidP="008C2A77">
      <w:pPr>
        <w:bidi/>
        <w:jc w:val="both"/>
        <w:rPr>
          <w:rFonts w:cs="David" w:hint="cs"/>
          <w:rtl/>
        </w:rPr>
      </w:pPr>
    </w:p>
    <w:p w14:paraId="2A4D2C80" w14:textId="77777777" w:rsidR="008C2A77" w:rsidRPr="008C2A77" w:rsidRDefault="008C2A77" w:rsidP="008C2A77">
      <w:pPr>
        <w:bidi/>
        <w:jc w:val="both"/>
        <w:rPr>
          <w:rFonts w:cs="David" w:hint="cs"/>
          <w:rtl/>
        </w:rPr>
      </w:pPr>
      <w:r w:rsidRPr="008C2A77">
        <w:rPr>
          <w:rFonts w:cs="David" w:hint="cs"/>
          <w:rtl/>
        </w:rPr>
        <w:tab/>
        <w:t>כן, כי הצעת חוק, יש מאה מנגנוני סינון. הוא הגיש הצעת חוק, היא נפלה, היא לא נפלה וכולי. הצבעה, לו יתואר שמישהו עושה תרגיל ומונע ממך וממני להצביע בעד חוק הגיור הצבאי וכך הוא מקבל רוב בוועדה.</w:t>
      </w:r>
    </w:p>
    <w:p w14:paraId="6DB10277" w14:textId="77777777" w:rsidR="008C2A77" w:rsidRPr="008C2A77" w:rsidRDefault="008C2A77" w:rsidP="008C2A77">
      <w:pPr>
        <w:bidi/>
        <w:jc w:val="both"/>
        <w:rPr>
          <w:rFonts w:cs="David" w:hint="cs"/>
          <w:rtl/>
        </w:rPr>
      </w:pPr>
    </w:p>
    <w:p w14:paraId="3AB87283" w14:textId="77777777" w:rsidR="008C2A77" w:rsidRPr="008C2A77" w:rsidRDefault="008C2A77" w:rsidP="008C2A77">
      <w:pPr>
        <w:bidi/>
        <w:jc w:val="both"/>
        <w:rPr>
          <w:rFonts w:cs="David" w:hint="cs"/>
          <w:rtl/>
        </w:rPr>
      </w:pPr>
      <w:r w:rsidRPr="008C2A77">
        <w:rPr>
          <w:rFonts w:cs="David" w:hint="cs"/>
          <w:u w:val="single"/>
          <w:rtl/>
        </w:rPr>
        <w:t>סוזי נבות:</w:t>
      </w:r>
    </w:p>
    <w:p w14:paraId="510DD8FD" w14:textId="77777777" w:rsidR="008C2A77" w:rsidRPr="008C2A77" w:rsidRDefault="008C2A77" w:rsidP="008C2A77">
      <w:pPr>
        <w:bidi/>
        <w:jc w:val="both"/>
        <w:rPr>
          <w:rFonts w:cs="David" w:hint="cs"/>
          <w:rtl/>
        </w:rPr>
      </w:pPr>
    </w:p>
    <w:p w14:paraId="1B4A541A" w14:textId="77777777" w:rsidR="008C2A77" w:rsidRPr="008C2A77" w:rsidRDefault="008C2A77" w:rsidP="008C2A77">
      <w:pPr>
        <w:bidi/>
        <w:jc w:val="both"/>
        <w:rPr>
          <w:rFonts w:cs="David" w:hint="cs"/>
          <w:rtl/>
        </w:rPr>
      </w:pPr>
      <w:r w:rsidRPr="008C2A77">
        <w:rPr>
          <w:rFonts w:cs="David" w:hint="cs"/>
          <w:rtl/>
        </w:rPr>
        <w:tab/>
        <w:t>גם במשפט המשווה יש הבחנה.</w:t>
      </w:r>
    </w:p>
    <w:p w14:paraId="0D893C65" w14:textId="77777777" w:rsidR="008C2A77" w:rsidRPr="008C2A77" w:rsidRDefault="008C2A77" w:rsidP="008C2A77">
      <w:pPr>
        <w:bidi/>
        <w:jc w:val="both"/>
        <w:rPr>
          <w:rFonts w:cs="David" w:hint="cs"/>
          <w:rtl/>
        </w:rPr>
      </w:pPr>
    </w:p>
    <w:p w14:paraId="64DEA51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C703840" w14:textId="77777777" w:rsidR="008C2A77" w:rsidRPr="008C2A77" w:rsidRDefault="008C2A77" w:rsidP="008C2A77">
      <w:pPr>
        <w:bidi/>
        <w:jc w:val="both"/>
        <w:rPr>
          <w:rFonts w:cs="David" w:hint="cs"/>
          <w:rtl/>
        </w:rPr>
      </w:pPr>
    </w:p>
    <w:p w14:paraId="082AC160" w14:textId="77777777" w:rsidR="008C2A77" w:rsidRPr="008C2A77" w:rsidRDefault="008C2A77" w:rsidP="008C2A77">
      <w:pPr>
        <w:bidi/>
        <w:jc w:val="both"/>
        <w:rPr>
          <w:rFonts w:cs="David" w:hint="cs"/>
          <w:rtl/>
        </w:rPr>
      </w:pPr>
      <w:r w:rsidRPr="008C2A77">
        <w:rPr>
          <w:rFonts w:cs="David" w:hint="cs"/>
          <w:rtl/>
        </w:rPr>
        <w:tab/>
        <w:t xml:space="preserve">הזכות להצביע, אני מתנגד  לגעת בה אפילו בזרת. </w:t>
      </w:r>
    </w:p>
    <w:p w14:paraId="6B493658" w14:textId="77777777" w:rsidR="008C2A77" w:rsidRPr="008C2A77" w:rsidRDefault="008C2A77" w:rsidP="008C2A77">
      <w:pPr>
        <w:bidi/>
        <w:jc w:val="both"/>
        <w:rPr>
          <w:rFonts w:cs="David" w:hint="cs"/>
          <w:rtl/>
        </w:rPr>
      </w:pPr>
    </w:p>
    <w:p w14:paraId="72B6D031" w14:textId="77777777" w:rsidR="008C2A77" w:rsidRPr="008C2A77" w:rsidRDefault="008C2A77" w:rsidP="008C2A77">
      <w:pPr>
        <w:bidi/>
        <w:jc w:val="both"/>
        <w:rPr>
          <w:rFonts w:cs="David" w:hint="cs"/>
          <w:rtl/>
        </w:rPr>
      </w:pPr>
      <w:r w:rsidRPr="008C2A77">
        <w:rPr>
          <w:rFonts w:cs="David" w:hint="cs"/>
          <w:u w:val="single"/>
          <w:rtl/>
        </w:rPr>
        <w:t>סוזי נבות:</w:t>
      </w:r>
    </w:p>
    <w:p w14:paraId="6A5DDC50" w14:textId="77777777" w:rsidR="008C2A77" w:rsidRPr="008C2A77" w:rsidRDefault="008C2A77" w:rsidP="008C2A77">
      <w:pPr>
        <w:bidi/>
        <w:jc w:val="both"/>
        <w:rPr>
          <w:rFonts w:cs="David" w:hint="cs"/>
          <w:rtl/>
        </w:rPr>
      </w:pPr>
    </w:p>
    <w:p w14:paraId="2DD9D449" w14:textId="77777777" w:rsidR="008C2A77" w:rsidRPr="008C2A77" w:rsidRDefault="008C2A77" w:rsidP="008C2A77">
      <w:pPr>
        <w:bidi/>
        <w:jc w:val="both"/>
        <w:rPr>
          <w:rFonts w:cs="David" w:hint="cs"/>
          <w:rtl/>
        </w:rPr>
      </w:pPr>
      <w:r w:rsidRPr="008C2A77">
        <w:rPr>
          <w:rFonts w:cs="David" w:hint="cs"/>
          <w:rtl/>
        </w:rPr>
        <w:tab/>
        <w:t>גם אי אפשר לגעת.</w:t>
      </w:r>
    </w:p>
    <w:p w14:paraId="18B1CB97" w14:textId="77777777" w:rsidR="008C2A77" w:rsidRPr="008C2A77" w:rsidRDefault="008C2A77" w:rsidP="008C2A77">
      <w:pPr>
        <w:bidi/>
        <w:jc w:val="both"/>
        <w:rPr>
          <w:rFonts w:cs="David" w:hint="cs"/>
          <w:rtl/>
        </w:rPr>
      </w:pPr>
    </w:p>
    <w:p w14:paraId="77DC15E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1403127" w14:textId="77777777" w:rsidR="008C2A77" w:rsidRPr="008C2A77" w:rsidRDefault="008C2A77" w:rsidP="008C2A77">
      <w:pPr>
        <w:bidi/>
        <w:jc w:val="both"/>
        <w:rPr>
          <w:rFonts w:cs="David" w:hint="cs"/>
          <w:rtl/>
        </w:rPr>
      </w:pPr>
    </w:p>
    <w:p w14:paraId="26AA8BE6" w14:textId="77777777" w:rsidR="008C2A77" w:rsidRPr="008C2A77" w:rsidRDefault="008C2A77" w:rsidP="008C2A77">
      <w:pPr>
        <w:bidi/>
        <w:jc w:val="both"/>
        <w:rPr>
          <w:rFonts w:cs="David" w:hint="cs"/>
          <w:rtl/>
        </w:rPr>
      </w:pPr>
      <w:r w:rsidRPr="008C2A77">
        <w:rPr>
          <w:rFonts w:cs="David" w:hint="cs"/>
          <w:rtl/>
        </w:rPr>
        <w:tab/>
        <w:t>אגב, במקום אחר כתוב שהכנסת חייבת לפעול ב-120.</w:t>
      </w:r>
    </w:p>
    <w:p w14:paraId="77C5AB27" w14:textId="77777777" w:rsidR="008C2A77" w:rsidRPr="008C2A77" w:rsidRDefault="008C2A77" w:rsidP="008C2A77">
      <w:pPr>
        <w:bidi/>
        <w:jc w:val="both"/>
        <w:rPr>
          <w:rFonts w:cs="David" w:hint="cs"/>
          <w:rtl/>
        </w:rPr>
      </w:pPr>
    </w:p>
    <w:p w14:paraId="7543E4A3" w14:textId="77777777" w:rsidR="008C2A77" w:rsidRPr="008C2A77" w:rsidRDefault="008C2A77" w:rsidP="008C2A77">
      <w:pPr>
        <w:bidi/>
        <w:jc w:val="both"/>
        <w:rPr>
          <w:rFonts w:cs="David" w:hint="cs"/>
          <w:rtl/>
        </w:rPr>
      </w:pPr>
      <w:r w:rsidRPr="008C2A77">
        <w:rPr>
          <w:rFonts w:cs="David" w:hint="cs"/>
          <w:u w:val="single"/>
          <w:rtl/>
        </w:rPr>
        <w:t>ארבל אסטרחן:</w:t>
      </w:r>
    </w:p>
    <w:p w14:paraId="48A72997" w14:textId="77777777" w:rsidR="008C2A77" w:rsidRPr="008C2A77" w:rsidRDefault="008C2A77" w:rsidP="008C2A77">
      <w:pPr>
        <w:bidi/>
        <w:jc w:val="both"/>
        <w:rPr>
          <w:rFonts w:cs="David" w:hint="cs"/>
          <w:rtl/>
        </w:rPr>
      </w:pPr>
    </w:p>
    <w:p w14:paraId="4FF360BE" w14:textId="77777777" w:rsidR="008C2A77" w:rsidRPr="008C2A77" w:rsidRDefault="008C2A77" w:rsidP="008C2A77">
      <w:pPr>
        <w:bidi/>
        <w:jc w:val="both"/>
        <w:rPr>
          <w:rFonts w:cs="David" w:hint="cs"/>
          <w:rtl/>
        </w:rPr>
      </w:pPr>
      <w:r w:rsidRPr="008C2A77">
        <w:rPr>
          <w:rFonts w:cs="David" w:hint="cs"/>
          <w:rtl/>
        </w:rPr>
        <w:tab/>
        <w:t>במליאה.</w:t>
      </w:r>
    </w:p>
    <w:p w14:paraId="46D33F86" w14:textId="77777777" w:rsidR="008C2A77" w:rsidRPr="008C2A77" w:rsidRDefault="008C2A77" w:rsidP="008C2A77">
      <w:pPr>
        <w:bidi/>
        <w:jc w:val="both"/>
        <w:rPr>
          <w:rFonts w:cs="David" w:hint="cs"/>
          <w:rtl/>
        </w:rPr>
      </w:pPr>
    </w:p>
    <w:p w14:paraId="3138E41A" w14:textId="77777777" w:rsidR="008C2A77" w:rsidRPr="008C2A77" w:rsidRDefault="008C2A77" w:rsidP="008C2A77">
      <w:pPr>
        <w:bidi/>
        <w:jc w:val="both"/>
        <w:rPr>
          <w:rFonts w:cs="David" w:hint="cs"/>
          <w:rtl/>
        </w:rPr>
      </w:pPr>
      <w:r w:rsidRPr="008C2A77">
        <w:rPr>
          <w:rFonts w:cs="David" w:hint="cs"/>
          <w:u w:val="single"/>
          <w:rtl/>
        </w:rPr>
        <w:t>דוד רותם:</w:t>
      </w:r>
    </w:p>
    <w:p w14:paraId="6E938CEA" w14:textId="77777777" w:rsidR="008C2A77" w:rsidRPr="008C2A77" w:rsidRDefault="008C2A77" w:rsidP="008C2A77">
      <w:pPr>
        <w:bidi/>
        <w:jc w:val="both"/>
        <w:rPr>
          <w:rFonts w:cs="David" w:hint="cs"/>
          <w:rtl/>
        </w:rPr>
      </w:pPr>
    </w:p>
    <w:p w14:paraId="2D91D42F" w14:textId="77777777" w:rsidR="008C2A77" w:rsidRPr="008C2A77" w:rsidRDefault="008C2A77" w:rsidP="008C2A77">
      <w:pPr>
        <w:bidi/>
        <w:jc w:val="both"/>
        <w:rPr>
          <w:rFonts w:cs="David" w:hint="cs"/>
          <w:rtl/>
        </w:rPr>
      </w:pPr>
      <w:r w:rsidRPr="008C2A77">
        <w:rPr>
          <w:rFonts w:cs="David" w:hint="cs"/>
          <w:rtl/>
        </w:rPr>
        <w:tab/>
        <w:t>לא, כתוב שהכנסת בחרה.</w:t>
      </w:r>
    </w:p>
    <w:p w14:paraId="4E85ED8F" w14:textId="77777777" w:rsidR="008C2A77" w:rsidRPr="008C2A77" w:rsidRDefault="008C2A77" w:rsidP="008C2A77">
      <w:pPr>
        <w:bidi/>
        <w:jc w:val="both"/>
        <w:rPr>
          <w:rFonts w:cs="David" w:hint="cs"/>
          <w:rtl/>
        </w:rPr>
      </w:pPr>
    </w:p>
    <w:p w14:paraId="02F762AA" w14:textId="77777777" w:rsidR="008C2A77" w:rsidRPr="008C2A77" w:rsidRDefault="008C2A77" w:rsidP="008C2A77">
      <w:pPr>
        <w:bidi/>
        <w:jc w:val="both"/>
        <w:rPr>
          <w:rFonts w:cs="David" w:hint="cs"/>
          <w:rtl/>
        </w:rPr>
      </w:pPr>
      <w:r w:rsidRPr="008C2A77">
        <w:rPr>
          <w:rFonts w:cs="David" w:hint="cs"/>
          <w:u w:val="single"/>
          <w:rtl/>
        </w:rPr>
        <w:t>ארבל אסטרחן:</w:t>
      </w:r>
    </w:p>
    <w:p w14:paraId="6790D3D2" w14:textId="77777777" w:rsidR="008C2A77" w:rsidRPr="008C2A77" w:rsidRDefault="008C2A77" w:rsidP="008C2A77">
      <w:pPr>
        <w:bidi/>
        <w:jc w:val="both"/>
        <w:rPr>
          <w:rFonts w:cs="David" w:hint="cs"/>
          <w:rtl/>
        </w:rPr>
      </w:pPr>
    </w:p>
    <w:p w14:paraId="3A1B04BF" w14:textId="77777777" w:rsidR="008C2A77" w:rsidRPr="008C2A77" w:rsidRDefault="008C2A77" w:rsidP="008C2A77">
      <w:pPr>
        <w:bidi/>
        <w:jc w:val="both"/>
        <w:rPr>
          <w:rFonts w:cs="David" w:hint="cs"/>
          <w:rtl/>
        </w:rPr>
      </w:pPr>
      <w:r w:rsidRPr="008C2A77">
        <w:rPr>
          <w:rFonts w:cs="David" w:hint="cs"/>
          <w:rtl/>
        </w:rPr>
        <w:tab/>
        <w:t>במליאה ודאי שאי אפשר להחליף. במליאה אדם מצביע על הבחירה של עצמו לתפקידים. לא מחליפים. בוועדות יש מקרים שיש ניגודי עניינים ואנחנו אוסרים הצבעה.</w:t>
      </w:r>
    </w:p>
    <w:p w14:paraId="3991DB9E" w14:textId="77777777" w:rsidR="008C2A77" w:rsidRPr="008C2A77" w:rsidRDefault="008C2A77" w:rsidP="008C2A77">
      <w:pPr>
        <w:bidi/>
        <w:jc w:val="both"/>
        <w:rPr>
          <w:rFonts w:cs="David" w:hint="cs"/>
          <w:rtl/>
        </w:rPr>
      </w:pPr>
    </w:p>
    <w:p w14:paraId="2BA31A23"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B2E6D1C" w14:textId="77777777" w:rsidR="008C2A77" w:rsidRPr="008C2A77" w:rsidRDefault="008C2A77" w:rsidP="008C2A77">
      <w:pPr>
        <w:bidi/>
        <w:jc w:val="both"/>
        <w:rPr>
          <w:rFonts w:cs="David" w:hint="cs"/>
          <w:rtl/>
        </w:rPr>
      </w:pPr>
    </w:p>
    <w:p w14:paraId="2F1C8E16" w14:textId="77777777" w:rsidR="008C2A77" w:rsidRPr="008C2A77" w:rsidRDefault="008C2A77" w:rsidP="008C2A77">
      <w:pPr>
        <w:bidi/>
        <w:jc w:val="both"/>
        <w:rPr>
          <w:rFonts w:cs="David" w:hint="cs"/>
          <w:rtl/>
        </w:rPr>
      </w:pPr>
      <w:r w:rsidRPr="008C2A77">
        <w:rPr>
          <w:rFonts w:cs="David" w:hint="cs"/>
          <w:rtl/>
        </w:rPr>
        <w:tab/>
        <w:t xml:space="preserve">בסדר, אבל לא מנענו את הזכות המהותית להצביע. אנחנו אמרנו לו שהוא לא יכול להצביע כי הוא בניגוד עניינים ולאן עמדתו תמולא על ידי חבר סיעתו האחר, אבל כאן זה לא המצב. </w:t>
      </w:r>
    </w:p>
    <w:p w14:paraId="75839D55" w14:textId="77777777" w:rsidR="008C2A77" w:rsidRPr="008C2A77" w:rsidRDefault="008C2A77" w:rsidP="008C2A77">
      <w:pPr>
        <w:bidi/>
        <w:jc w:val="both"/>
        <w:rPr>
          <w:rFonts w:cs="David" w:hint="cs"/>
          <w:rtl/>
        </w:rPr>
      </w:pPr>
    </w:p>
    <w:p w14:paraId="5537C0AF" w14:textId="77777777" w:rsidR="008C2A77" w:rsidRPr="008C2A77" w:rsidRDefault="008C2A77" w:rsidP="008C2A77">
      <w:pPr>
        <w:bidi/>
        <w:jc w:val="both"/>
        <w:rPr>
          <w:rFonts w:cs="David" w:hint="cs"/>
          <w:rtl/>
        </w:rPr>
      </w:pPr>
      <w:r w:rsidRPr="008C2A77">
        <w:rPr>
          <w:rFonts w:cs="David" w:hint="cs"/>
          <w:u w:val="single"/>
          <w:rtl/>
        </w:rPr>
        <w:t>ארבל אסטרחן:</w:t>
      </w:r>
    </w:p>
    <w:p w14:paraId="56E7EEB0" w14:textId="77777777" w:rsidR="008C2A77" w:rsidRPr="008C2A77" w:rsidRDefault="008C2A77" w:rsidP="008C2A77">
      <w:pPr>
        <w:bidi/>
        <w:jc w:val="both"/>
        <w:rPr>
          <w:rFonts w:cs="David" w:hint="cs"/>
          <w:rtl/>
        </w:rPr>
      </w:pPr>
    </w:p>
    <w:p w14:paraId="1ABCAC1C" w14:textId="77777777" w:rsidR="008C2A77" w:rsidRPr="008C2A77" w:rsidRDefault="008C2A77" w:rsidP="008C2A77">
      <w:pPr>
        <w:bidi/>
        <w:jc w:val="both"/>
        <w:rPr>
          <w:rFonts w:cs="David" w:hint="cs"/>
          <w:rtl/>
        </w:rPr>
      </w:pPr>
      <w:r w:rsidRPr="008C2A77">
        <w:rPr>
          <w:rFonts w:cs="David" w:hint="cs"/>
          <w:rtl/>
        </w:rPr>
        <w:tab/>
        <w:t>יש למשל החלטה של ועדת האתיקה ששוללת ממנו זכות להצביע, יושב ראש הוועדה לא יקבל את ההצבעה שלו.</w:t>
      </w:r>
    </w:p>
    <w:p w14:paraId="53235D4D" w14:textId="77777777" w:rsidR="008C2A77" w:rsidRPr="008C2A77" w:rsidRDefault="008C2A77" w:rsidP="008C2A77">
      <w:pPr>
        <w:bidi/>
        <w:jc w:val="both"/>
        <w:rPr>
          <w:rFonts w:cs="David" w:hint="cs"/>
          <w:rtl/>
        </w:rPr>
      </w:pPr>
    </w:p>
    <w:p w14:paraId="0EBF367B" w14:textId="77777777" w:rsidR="008C2A77" w:rsidRPr="008C2A77" w:rsidRDefault="008C2A77" w:rsidP="008C2A77">
      <w:pPr>
        <w:bidi/>
        <w:jc w:val="both"/>
        <w:rPr>
          <w:rFonts w:cs="David" w:hint="cs"/>
          <w:rtl/>
        </w:rPr>
      </w:pPr>
      <w:r w:rsidRPr="008C2A77">
        <w:rPr>
          <w:rFonts w:cs="David" w:hint="cs"/>
          <w:u w:val="single"/>
          <w:rtl/>
        </w:rPr>
        <w:t>סוזי נבות:</w:t>
      </w:r>
    </w:p>
    <w:p w14:paraId="5899C88D" w14:textId="77777777" w:rsidR="008C2A77" w:rsidRPr="008C2A77" w:rsidRDefault="008C2A77" w:rsidP="008C2A77">
      <w:pPr>
        <w:bidi/>
        <w:jc w:val="both"/>
        <w:rPr>
          <w:rFonts w:cs="David" w:hint="cs"/>
          <w:rtl/>
        </w:rPr>
      </w:pPr>
    </w:p>
    <w:p w14:paraId="1EAFA816" w14:textId="77777777" w:rsidR="008C2A77" w:rsidRPr="008C2A77" w:rsidRDefault="008C2A77" w:rsidP="008C2A77">
      <w:pPr>
        <w:bidi/>
        <w:jc w:val="both"/>
        <w:rPr>
          <w:rFonts w:cs="David" w:hint="cs"/>
          <w:rtl/>
        </w:rPr>
      </w:pPr>
      <w:r w:rsidRPr="008C2A77">
        <w:rPr>
          <w:rFonts w:cs="David" w:hint="cs"/>
          <w:rtl/>
        </w:rPr>
        <w:tab/>
        <w:t>שאלה מעניינת. אני לא בטוחה אבל זאת תיאוריה בה אנחנו לא עוסקים.</w:t>
      </w:r>
    </w:p>
    <w:p w14:paraId="53D005D2" w14:textId="77777777" w:rsidR="008C2A77" w:rsidRPr="008C2A77" w:rsidRDefault="008C2A77" w:rsidP="008C2A77">
      <w:pPr>
        <w:bidi/>
        <w:jc w:val="both"/>
        <w:rPr>
          <w:rFonts w:cs="David" w:hint="cs"/>
          <w:rtl/>
        </w:rPr>
      </w:pPr>
    </w:p>
    <w:p w14:paraId="6E7C1B1C" w14:textId="77777777" w:rsidR="008C2A77" w:rsidRPr="008C2A77" w:rsidRDefault="008C2A77" w:rsidP="008C2A77">
      <w:pPr>
        <w:bidi/>
        <w:jc w:val="both"/>
        <w:rPr>
          <w:rFonts w:cs="David" w:hint="cs"/>
          <w:rtl/>
        </w:rPr>
      </w:pPr>
      <w:r w:rsidRPr="008C2A77">
        <w:rPr>
          <w:rFonts w:cs="David" w:hint="cs"/>
          <w:u w:val="single"/>
          <w:rtl/>
        </w:rPr>
        <w:t>ארבל אסטרחן:</w:t>
      </w:r>
    </w:p>
    <w:p w14:paraId="2A28E880" w14:textId="77777777" w:rsidR="008C2A77" w:rsidRPr="008C2A77" w:rsidRDefault="008C2A77" w:rsidP="008C2A77">
      <w:pPr>
        <w:bidi/>
        <w:jc w:val="both"/>
        <w:rPr>
          <w:rFonts w:cs="David" w:hint="cs"/>
          <w:rtl/>
        </w:rPr>
      </w:pPr>
    </w:p>
    <w:p w14:paraId="7E6C3C8E" w14:textId="77777777" w:rsidR="008C2A77" w:rsidRPr="008C2A77" w:rsidRDefault="008C2A77" w:rsidP="008C2A77">
      <w:pPr>
        <w:bidi/>
        <w:jc w:val="both"/>
        <w:rPr>
          <w:rFonts w:cs="David" w:hint="cs"/>
          <w:rtl/>
        </w:rPr>
      </w:pPr>
      <w:r w:rsidRPr="008C2A77">
        <w:rPr>
          <w:rFonts w:cs="David" w:hint="cs"/>
          <w:rtl/>
        </w:rPr>
        <w:tab/>
        <w:t>אם כן, אנחנו משאירים את (6) כמו שהוא. (6) מדבר על עד סוף הכנס, בעוד ש-(7) מדבר על עד שישה חודשים. אם זה קורה בתחילת כנסת, זה יכול להיות דומה.</w:t>
      </w:r>
    </w:p>
    <w:p w14:paraId="195C0D6C" w14:textId="77777777" w:rsidR="008C2A77" w:rsidRPr="008C2A77" w:rsidRDefault="008C2A77" w:rsidP="008C2A77">
      <w:pPr>
        <w:bidi/>
        <w:jc w:val="both"/>
        <w:rPr>
          <w:rFonts w:cs="David" w:hint="cs"/>
          <w:rtl/>
        </w:rPr>
      </w:pPr>
    </w:p>
    <w:p w14:paraId="7B7BA932" w14:textId="77777777" w:rsidR="008C2A77" w:rsidRPr="008C2A77" w:rsidRDefault="008C2A77" w:rsidP="008C2A77">
      <w:pPr>
        <w:bidi/>
        <w:jc w:val="both"/>
        <w:rPr>
          <w:rFonts w:cs="David" w:hint="cs"/>
          <w:rtl/>
        </w:rPr>
      </w:pPr>
      <w:r w:rsidRPr="008C2A77">
        <w:rPr>
          <w:rFonts w:cs="David" w:hint="cs"/>
          <w:u w:val="single"/>
          <w:rtl/>
        </w:rPr>
        <w:t>סוזי נבות:</w:t>
      </w:r>
    </w:p>
    <w:p w14:paraId="5216CF82" w14:textId="77777777" w:rsidR="008C2A77" w:rsidRPr="008C2A77" w:rsidRDefault="008C2A77" w:rsidP="008C2A77">
      <w:pPr>
        <w:bidi/>
        <w:jc w:val="both"/>
        <w:rPr>
          <w:rFonts w:cs="David" w:hint="cs"/>
          <w:rtl/>
        </w:rPr>
      </w:pPr>
      <w:r w:rsidRPr="008C2A77">
        <w:rPr>
          <w:rFonts w:cs="David" w:hint="cs"/>
          <w:rtl/>
        </w:rPr>
        <w:tab/>
      </w:r>
    </w:p>
    <w:p w14:paraId="5023A13E" w14:textId="77777777" w:rsidR="008C2A77" w:rsidRPr="008C2A77" w:rsidRDefault="008C2A77" w:rsidP="008C2A77">
      <w:pPr>
        <w:bidi/>
        <w:jc w:val="both"/>
        <w:rPr>
          <w:rFonts w:cs="David" w:hint="cs"/>
          <w:rtl/>
        </w:rPr>
      </w:pPr>
      <w:r w:rsidRPr="008C2A77">
        <w:rPr>
          <w:rFonts w:cs="David" w:hint="cs"/>
          <w:rtl/>
        </w:rPr>
        <w:tab/>
        <w:t>זה בדיוק הנוסח שקיים היום. אין שום שינוי.</w:t>
      </w:r>
    </w:p>
    <w:p w14:paraId="01ED9A66" w14:textId="77777777" w:rsidR="008C2A77" w:rsidRPr="008C2A77" w:rsidRDefault="008C2A77" w:rsidP="008C2A77">
      <w:pPr>
        <w:bidi/>
        <w:jc w:val="both"/>
        <w:rPr>
          <w:rFonts w:cs="David" w:hint="cs"/>
          <w:rtl/>
        </w:rPr>
      </w:pPr>
    </w:p>
    <w:p w14:paraId="1348EA7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F587010" w14:textId="77777777" w:rsidR="008C2A77" w:rsidRPr="008C2A77" w:rsidRDefault="008C2A77" w:rsidP="008C2A77">
      <w:pPr>
        <w:bidi/>
        <w:jc w:val="both"/>
        <w:rPr>
          <w:rFonts w:cs="David" w:hint="cs"/>
          <w:rtl/>
        </w:rPr>
      </w:pPr>
    </w:p>
    <w:p w14:paraId="2ECFFE90" w14:textId="77777777" w:rsidR="008C2A77" w:rsidRPr="008C2A77" w:rsidRDefault="008C2A77" w:rsidP="008C2A77">
      <w:pPr>
        <w:bidi/>
        <w:jc w:val="both"/>
        <w:rPr>
          <w:rFonts w:cs="David" w:hint="cs"/>
          <w:rtl/>
        </w:rPr>
      </w:pPr>
      <w:r w:rsidRPr="008C2A77">
        <w:rPr>
          <w:rFonts w:cs="David" w:hint="cs"/>
          <w:rtl/>
        </w:rPr>
        <w:tab/>
        <w:t>אם הייתי מחוקק, לא הייתי מחוקק דבר כזה אבל אני לא רוצה לשנות חוקים.</w:t>
      </w:r>
    </w:p>
    <w:p w14:paraId="7C65B1C0" w14:textId="77777777" w:rsidR="008C2A77" w:rsidRPr="008C2A77" w:rsidRDefault="008C2A77" w:rsidP="008C2A77">
      <w:pPr>
        <w:bidi/>
        <w:jc w:val="both"/>
        <w:rPr>
          <w:rFonts w:cs="David" w:hint="cs"/>
          <w:rtl/>
        </w:rPr>
      </w:pPr>
    </w:p>
    <w:p w14:paraId="646111FA" w14:textId="77777777" w:rsidR="008C2A77" w:rsidRPr="008C2A77" w:rsidRDefault="008C2A77" w:rsidP="008C2A77">
      <w:pPr>
        <w:bidi/>
        <w:jc w:val="both"/>
        <w:rPr>
          <w:rFonts w:cs="David" w:hint="cs"/>
          <w:rtl/>
        </w:rPr>
      </w:pPr>
      <w:r w:rsidRPr="008C2A77">
        <w:rPr>
          <w:rFonts w:cs="David" w:hint="cs"/>
          <w:u w:val="single"/>
          <w:rtl/>
        </w:rPr>
        <w:t>ארבל אסטרחן:</w:t>
      </w:r>
    </w:p>
    <w:p w14:paraId="7AFB8E24" w14:textId="77777777" w:rsidR="008C2A77" w:rsidRPr="008C2A77" w:rsidRDefault="008C2A77" w:rsidP="008C2A77">
      <w:pPr>
        <w:bidi/>
        <w:jc w:val="both"/>
        <w:rPr>
          <w:rFonts w:cs="David" w:hint="cs"/>
          <w:rtl/>
        </w:rPr>
      </w:pPr>
    </w:p>
    <w:p w14:paraId="1F88F19E" w14:textId="77777777" w:rsidR="008C2A77" w:rsidRPr="008C2A77" w:rsidRDefault="008C2A77" w:rsidP="008C2A77">
      <w:pPr>
        <w:bidi/>
        <w:jc w:val="both"/>
        <w:rPr>
          <w:rFonts w:cs="David" w:hint="cs"/>
          <w:rtl/>
        </w:rPr>
      </w:pPr>
      <w:r w:rsidRPr="008C2A77">
        <w:rPr>
          <w:rFonts w:cs="David" w:hint="cs"/>
          <w:rtl/>
        </w:rPr>
        <w:tab/>
        <w:t>אנחנו נצטרך לשנות את החוק, כי ברגע שאנחנו מוסיפים סנקציות אנחנו משנים את החוק.</w:t>
      </w:r>
    </w:p>
    <w:p w14:paraId="63A9FBA9" w14:textId="77777777" w:rsidR="008C2A77" w:rsidRPr="008C2A77" w:rsidRDefault="008C2A77" w:rsidP="008C2A77">
      <w:pPr>
        <w:bidi/>
        <w:jc w:val="both"/>
        <w:rPr>
          <w:rFonts w:cs="David" w:hint="cs"/>
          <w:rtl/>
        </w:rPr>
      </w:pPr>
    </w:p>
    <w:p w14:paraId="0B28644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79ACDA2" w14:textId="77777777" w:rsidR="008C2A77" w:rsidRPr="008C2A77" w:rsidRDefault="008C2A77" w:rsidP="008C2A77">
      <w:pPr>
        <w:bidi/>
        <w:jc w:val="both"/>
        <w:rPr>
          <w:rFonts w:cs="David" w:hint="cs"/>
          <w:rtl/>
        </w:rPr>
      </w:pPr>
    </w:p>
    <w:p w14:paraId="78CF8648" w14:textId="77777777" w:rsidR="008C2A77" w:rsidRPr="008C2A77" w:rsidRDefault="008C2A77" w:rsidP="008C2A77">
      <w:pPr>
        <w:bidi/>
        <w:jc w:val="both"/>
        <w:rPr>
          <w:rFonts w:cs="David" w:hint="cs"/>
          <w:rtl/>
        </w:rPr>
      </w:pPr>
      <w:r w:rsidRPr="008C2A77">
        <w:rPr>
          <w:rFonts w:cs="David" w:hint="cs"/>
          <w:rtl/>
        </w:rPr>
        <w:tab/>
        <w:t>מה זאת אומרת שישה חודשים הוא לא חבר כנסת? ומקבל משכורת. מה זאת החיה הזאת? ראשית, זה לא הופעל אפילו פעם אחת.</w:t>
      </w:r>
    </w:p>
    <w:p w14:paraId="4C5F6E78" w14:textId="77777777" w:rsidR="008C2A77" w:rsidRPr="008C2A77" w:rsidRDefault="008C2A77" w:rsidP="008C2A77">
      <w:pPr>
        <w:bidi/>
        <w:jc w:val="both"/>
        <w:rPr>
          <w:rFonts w:cs="David" w:hint="cs"/>
          <w:rtl/>
        </w:rPr>
      </w:pPr>
    </w:p>
    <w:p w14:paraId="041DC43E" w14:textId="77777777" w:rsidR="008C2A77" w:rsidRPr="008C2A77" w:rsidRDefault="008C2A77" w:rsidP="008C2A77">
      <w:pPr>
        <w:bidi/>
        <w:jc w:val="both"/>
        <w:rPr>
          <w:rFonts w:cs="David" w:hint="cs"/>
          <w:rtl/>
        </w:rPr>
      </w:pPr>
      <w:r w:rsidRPr="008C2A77">
        <w:rPr>
          <w:rFonts w:cs="David" w:hint="cs"/>
          <w:u w:val="single"/>
          <w:rtl/>
        </w:rPr>
        <w:t>ארבל אסטרחן:</w:t>
      </w:r>
    </w:p>
    <w:p w14:paraId="04FE3F6A" w14:textId="77777777" w:rsidR="008C2A77" w:rsidRPr="008C2A77" w:rsidRDefault="008C2A77" w:rsidP="008C2A77">
      <w:pPr>
        <w:bidi/>
        <w:jc w:val="both"/>
        <w:rPr>
          <w:rFonts w:cs="David" w:hint="cs"/>
          <w:rtl/>
        </w:rPr>
      </w:pPr>
    </w:p>
    <w:p w14:paraId="28D38486" w14:textId="77777777" w:rsidR="008C2A77" w:rsidRPr="008C2A77" w:rsidRDefault="008C2A77" w:rsidP="008C2A77">
      <w:pPr>
        <w:bidi/>
        <w:jc w:val="both"/>
        <w:rPr>
          <w:rFonts w:cs="David" w:hint="cs"/>
          <w:rtl/>
        </w:rPr>
      </w:pPr>
      <w:r w:rsidRPr="008C2A77">
        <w:rPr>
          <w:rFonts w:cs="David" w:hint="cs"/>
          <w:rtl/>
        </w:rPr>
        <w:tab/>
        <w:t>בעניין של בורולובסקי.</w:t>
      </w:r>
    </w:p>
    <w:p w14:paraId="558FD94D" w14:textId="77777777" w:rsidR="008C2A77" w:rsidRPr="008C2A77" w:rsidRDefault="008C2A77" w:rsidP="008C2A77">
      <w:pPr>
        <w:bidi/>
        <w:jc w:val="both"/>
        <w:rPr>
          <w:rFonts w:cs="David" w:hint="cs"/>
          <w:rtl/>
        </w:rPr>
      </w:pPr>
    </w:p>
    <w:p w14:paraId="0A9049E6" w14:textId="77777777" w:rsidR="008C2A77" w:rsidRPr="008C2A77" w:rsidRDefault="008C2A77" w:rsidP="008C2A77">
      <w:pPr>
        <w:bidi/>
        <w:jc w:val="both"/>
        <w:rPr>
          <w:rFonts w:cs="David" w:hint="cs"/>
          <w:rtl/>
        </w:rPr>
      </w:pPr>
      <w:r w:rsidRPr="008C2A77">
        <w:rPr>
          <w:rFonts w:cs="David" w:hint="cs"/>
          <w:u w:val="single"/>
          <w:rtl/>
        </w:rPr>
        <w:t>סוזי נבות:</w:t>
      </w:r>
    </w:p>
    <w:p w14:paraId="5C6FB7BF" w14:textId="77777777" w:rsidR="008C2A77" w:rsidRPr="008C2A77" w:rsidRDefault="008C2A77" w:rsidP="008C2A77">
      <w:pPr>
        <w:bidi/>
        <w:jc w:val="both"/>
        <w:rPr>
          <w:rFonts w:cs="David" w:hint="cs"/>
          <w:rtl/>
        </w:rPr>
      </w:pPr>
    </w:p>
    <w:p w14:paraId="44E90742" w14:textId="77777777" w:rsidR="008C2A77" w:rsidRPr="008C2A77" w:rsidRDefault="008C2A77" w:rsidP="008C2A77">
      <w:pPr>
        <w:bidi/>
        <w:jc w:val="both"/>
        <w:rPr>
          <w:rFonts w:cs="David" w:hint="cs"/>
          <w:rtl/>
        </w:rPr>
      </w:pPr>
      <w:r w:rsidRPr="008C2A77">
        <w:rPr>
          <w:rFonts w:cs="David" w:hint="cs"/>
          <w:rtl/>
        </w:rPr>
        <w:tab/>
        <w:t>ארבעה חודשים אבל התקופה כללה את הפגרה.</w:t>
      </w:r>
    </w:p>
    <w:p w14:paraId="3AC845E5" w14:textId="77777777" w:rsidR="008C2A77" w:rsidRPr="008C2A77" w:rsidRDefault="008C2A77" w:rsidP="008C2A77">
      <w:pPr>
        <w:bidi/>
        <w:jc w:val="both"/>
        <w:rPr>
          <w:rFonts w:cs="David" w:hint="cs"/>
          <w:rtl/>
        </w:rPr>
      </w:pPr>
    </w:p>
    <w:p w14:paraId="302E30A5"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70CE43C" w14:textId="77777777" w:rsidR="008C2A77" w:rsidRPr="008C2A77" w:rsidRDefault="008C2A77" w:rsidP="008C2A77">
      <w:pPr>
        <w:bidi/>
        <w:jc w:val="both"/>
        <w:rPr>
          <w:rFonts w:cs="David" w:hint="cs"/>
          <w:rtl/>
        </w:rPr>
      </w:pPr>
    </w:p>
    <w:p w14:paraId="449CB7C6" w14:textId="77777777" w:rsidR="008C2A77" w:rsidRPr="008C2A77" w:rsidRDefault="008C2A77" w:rsidP="008C2A77">
      <w:pPr>
        <w:bidi/>
        <w:jc w:val="both"/>
        <w:rPr>
          <w:rFonts w:cs="David" w:hint="cs"/>
          <w:rtl/>
        </w:rPr>
      </w:pPr>
      <w:r w:rsidRPr="008C2A77">
        <w:rPr>
          <w:rFonts w:cs="David" w:hint="cs"/>
          <w:rtl/>
        </w:rPr>
        <w:tab/>
        <w:t>הייתי יורד כאן לחודשיים אבל זאת נראית לי גם תקופה ארוכה.</w:t>
      </w:r>
    </w:p>
    <w:p w14:paraId="4B430903" w14:textId="77777777" w:rsidR="008C2A77" w:rsidRPr="008C2A77" w:rsidRDefault="008C2A77" w:rsidP="008C2A77">
      <w:pPr>
        <w:bidi/>
        <w:jc w:val="both"/>
        <w:rPr>
          <w:rFonts w:cs="David" w:hint="cs"/>
          <w:rtl/>
        </w:rPr>
      </w:pPr>
    </w:p>
    <w:p w14:paraId="65BD8903" w14:textId="77777777" w:rsidR="008C2A77" w:rsidRPr="008C2A77" w:rsidRDefault="008C2A77" w:rsidP="008C2A77">
      <w:pPr>
        <w:bidi/>
        <w:jc w:val="both"/>
        <w:rPr>
          <w:rFonts w:cs="David" w:hint="cs"/>
          <w:rtl/>
        </w:rPr>
      </w:pPr>
      <w:r w:rsidRPr="008C2A77">
        <w:rPr>
          <w:rFonts w:cs="David" w:hint="cs"/>
          <w:u w:val="single"/>
          <w:rtl/>
        </w:rPr>
        <w:t>דוד רותם:</w:t>
      </w:r>
    </w:p>
    <w:p w14:paraId="333E1886" w14:textId="77777777" w:rsidR="008C2A77" w:rsidRPr="008C2A77" w:rsidRDefault="008C2A77" w:rsidP="008C2A77">
      <w:pPr>
        <w:bidi/>
        <w:jc w:val="both"/>
        <w:rPr>
          <w:rFonts w:cs="David" w:hint="cs"/>
          <w:rtl/>
        </w:rPr>
      </w:pPr>
    </w:p>
    <w:p w14:paraId="703F9DC0" w14:textId="77777777" w:rsidR="008C2A77" w:rsidRPr="008C2A77" w:rsidRDefault="008C2A77" w:rsidP="008C2A77">
      <w:pPr>
        <w:bidi/>
        <w:jc w:val="both"/>
        <w:rPr>
          <w:rFonts w:cs="David" w:hint="cs"/>
          <w:rtl/>
        </w:rPr>
      </w:pPr>
      <w:r w:rsidRPr="008C2A77">
        <w:rPr>
          <w:rFonts w:cs="David" w:hint="cs"/>
          <w:rtl/>
        </w:rPr>
        <w:tab/>
        <w:t>סעיפים (6),  (7) ו-(9) צריכים להימחק. תטילו קנסות יותר גבוהים. אני לא מבין, יש ועדת אתיקה, תטילו קנסות.</w:t>
      </w:r>
    </w:p>
    <w:p w14:paraId="5393BD1E" w14:textId="77777777" w:rsidR="008C2A77" w:rsidRPr="008C2A77" w:rsidRDefault="008C2A77" w:rsidP="008C2A77">
      <w:pPr>
        <w:bidi/>
        <w:jc w:val="both"/>
        <w:rPr>
          <w:rFonts w:cs="David" w:hint="cs"/>
          <w:rtl/>
        </w:rPr>
      </w:pPr>
    </w:p>
    <w:p w14:paraId="65CB172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B449C58" w14:textId="77777777" w:rsidR="008C2A77" w:rsidRPr="008C2A77" w:rsidRDefault="008C2A77" w:rsidP="008C2A77">
      <w:pPr>
        <w:bidi/>
        <w:jc w:val="both"/>
        <w:rPr>
          <w:rFonts w:cs="David" w:hint="cs"/>
          <w:rtl/>
        </w:rPr>
      </w:pPr>
    </w:p>
    <w:p w14:paraId="522EBFFF" w14:textId="77777777" w:rsidR="008C2A77" w:rsidRPr="008C2A77" w:rsidRDefault="008C2A77" w:rsidP="008C2A77">
      <w:pPr>
        <w:bidi/>
        <w:jc w:val="both"/>
        <w:rPr>
          <w:rFonts w:cs="David" w:hint="cs"/>
          <w:rtl/>
        </w:rPr>
      </w:pPr>
      <w:r w:rsidRPr="008C2A77">
        <w:rPr>
          <w:rFonts w:cs="David" w:hint="cs"/>
          <w:rtl/>
        </w:rPr>
        <w:tab/>
        <w:t>לא. זה לא פותר את הבעיה. אצל מישהו הקנס הוא הרבה יותר חמור ואצל מישהו אחר הקנס הוא לא בעיה.</w:t>
      </w:r>
    </w:p>
    <w:p w14:paraId="66888648" w14:textId="77777777" w:rsidR="008C2A77" w:rsidRPr="008C2A77" w:rsidRDefault="008C2A77" w:rsidP="008C2A77">
      <w:pPr>
        <w:bidi/>
        <w:jc w:val="both"/>
        <w:rPr>
          <w:rFonts w:cs="David" w:hint="cs"/>
          <w:rtl/>
        </w:rPr>
      </w:pPr>
    </w:p>
    <w:p w14:paraId="1E946089" w14:textId="77777777" w:rsidR="008C2A77" w:rsidRPr="008C2A77" w:rsidRDefault="008C2A77" w:rsidP="008C2A77">
      <w:pPr>
        <w:bidi/>
        <w:jc w:val="both"/>
        <w:rPr>
          <w:rFonts w:cs="David" w:hint="cs"/>
          <w:rtl/>
        </w:rPr>
      </w:pPr>
      <w:r w:rsidRPr="008C2A77">
        <w:rPr>
          <w:rFonts w:cs="David" w:hint="cs"/>
          <w:u w:val="single"/>
          <w:rtl/>
        </w:rPr>
        <w:t>דוד רותם:</w:t>
      </w:r>
    </w:p>
    <w:p w14:paraId="3D481C38" w14:textId="77777777" w:rsidR="008C2A77" w:rsidRPr="008C2A77" w:rsidRDefault="008C2A77" w:rsidP="008C2A77">
      <w:pPr>
        <w:bidi/>
        <w:jc w:val="both"/>
        <w:rPr>
          <w:rFonts w:cs="David" w:hint="cs"/>
          <w:rtl/>
        </w:rPr>
      </w:pPr>
    </w:p>
    <w:p w14:paraId="126F6FE1" w14:textId="77777777" w:rsidR="008C2A77" w:rsidRPr="008C2A77" w:rsidRDefault="008C2A77" w:rsidP="008C2A77">
      <w:pPr>
        <w:bidi/>
        <w:jc w:val="both"/>
        <w:rPr>
          <w:rFonts w:cs="David" w:hint="cs"/>
          <w:rtl/>
        </w:rPr>
      </w:pPr>
      <w:r w:rsidRPr="008C2A77">
        <w:rPr>
          <w:rFonts w:cs="David" w:hint="cs"/>
          <w:rtl/>
        </w:rPr>
        <w:tab/>
        <w:t>ולא להשתתף בישיבות אלא לשבת בבית ולקבל משכורת?</w:t>
      </w:r>
    </w:p>
    <w:p w14:paraId="5823D4EB" w14:textId="77777777" w:rsidR="008C2A77" w:rsidRPr="008C2A77" w:rsidRDefault="008C2A77" w:rsidP="008C2A77">
      <w:pPr>
        <w:bidi/>
        <w:jc w:val="both"/>
        <w:rPr>
          <w:rFonts w:cs="David" w:hint="cs"/>
          <w:rtl/>
        </w:rPr>
      </w:pPr>
    </w:p>
    <w:p w14:paraId="71AC0E7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0B3D5ED" w14:textId="77777777" w:rsidR="008C2A77" w:rsidRPr="008C2A77" w:rsidRDefault="008C2A77" w:rsidP="008C2A77">
      <w:pPr>
        <w:bidi/>
        <w:jc w:val="both"/>
        <w:rPr>
          <w:rFonts w:cs="David" w:hint="cs"/>
          <w:rtl/>
        </w:rPr>
      </w:pPr>
    </w:p>
    <w:p w14:paraId="3E22D81D" w14:textId="77777777" w:rsidR="008C2A77" w:rsidRPr="008C2A77" w:rsidRDefault="008C2A77" w:rsidP="008C2A77">
      <w:pPr>
        <w:bidi/>
        <w:jc w:val="both"/>
        <w:rPr>
          <w:rFonts w:cs="David" w:hint="cs"/>
          <w:rtl/>
        </w:rPr>
      </w:pPr>
      <w:r w:rsidRPr="008C2A77">
        <w:rPr>
          <w:rFonts w:cs="David" w:hint="cs"/>
          <w:rtl/>
        </w:rPr>
        <w:tab/>
        <w:t xml:space="preserve">אני מעריך שלך ולי הרחקה יותר מחמירה מאשר קנס. </w:t>
      </w:r>
    </w:p>
    <w:p w14:paraId="59C9A37B" w14:textId="77777777" w:rsidR="008C2A77" w:rsidRPr="008C2A77" w:rsidRDefault="008C2A77" w:rsidP="008C2A77">
      <w:pPr>
        <w:bidi/>
        <w:jc w:val="both"/>
        <w:rPr>
          <w:rFonts w:cs="David" w:hint="cs"/>
          <w:rtl/>
        </w:rPr>
      </w:pPr>
    </w:p>
    <w:p w14:paraId="27918272" w14:textId="77777777" w:rsidR="008C2A77" w:rsidRPr="008C2A77" w:rsidRDefault="008C2A77" w:rsidP="008C2A77">
      <w:pPr>
        <w:bidi/>
        <w:jc w:val="both"/>
        <w:rPr>
          <w:rFonts w:cs="David" w:hint="cs"/>
          <w:rtl/>
        </w:rPr>
      </w:pPr>
      <w:r w:rsidRPr="008C2A77">
        <w:rPr>
          <w:rFonts w:cs="David" w:hint="cs"/>
          <w:u w:val="single"/>
          <w:rtl/>
        </w:rPr>
        <w:t>דוד רותם:</w:t>
      </w:r>
    </w:p>
    <w:p w14:paraId="14462450" w14:textId="77777777" w:rsidR="008C2A77" w:rsidRPr="008C2A77" w:rsidRDefault="008C2A77" w:rsidP="008C2A77">
      <w:pPr>
        <w:bidi/>
        <w:jc w:val="both"/>
        <w:rPr>
          <w:rFonts w:cs="David" w:hint="cs"/>
          <w:rtl/>
        </w:rPr>
      </w:pPr>
      <w:r w:rsidRPr="008C2A77">
        <w:rPr>
          <w:rFonts w:cs="David" w:hint="cs"/>
          <w:rtl/>
        </w:rPr>
        <w:tab/>
      </w:r>
    </w:p>
    <w:p w14:paraId="61EBBCD2" w14:textId="77777777" w:rsidR="008C2A77" w:rsidRPr="008C2A77" w:rsidRDefault="008C2A77" w:rsidP="008C2A77">
      <w:pPr>
        <w:bidi/>
        <w:jc w:val="both"/>
        <w:rPr>
          <w:rFonts w:cs="David" w:hint="cs"/>
          <w:rtl/>
        </w:rPr>
      </w:pPr>
      <w:r w:rsidRPr="008C2A77">
        <w:rPr>
          <w:rFonts w:cs="David" w:hint="cs"/>
          <w:rtl/>
        </w:rPr>
        <w:tab/>
        <w:t>מה זאת הרחקה?</w:t>
      </w:r>
    </w:p>
    <w:p w14:paraId="2BB7A120" w14:textId="77777777" w:rsidR="008C2A77" w:rsidRPr="008C2A77" w:rsidRDefault="008C2A77" w:rsidP="008C2A77">
      <w:pPr>
        <w:bidi/>
        <w:jc w:val="both"/>
        <w:rPr>
          <w:rFonts w:cs="David" w:hint="cs"/>
          <w:rtl/>
        </w:rPr>
      </w:pPr>
    </w:p>
    <w:p w14:paraId="3EAD247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35D9D6A" w14:textId="77777777" w:rsidR="008C2A77" w:rsidRPr="008C2A77" w:rsidRDefault="008C2A77" w:rsidP="008C2A77">
      <w:pPr>
        <w:bidi/>
        <w:jc w:val="both"/>
        <w:rPr>
          <w:rFonts w:cs="David" w:hint="cs"/>
          <w:rtl/>
        </w:rPr>
      </w:pPr>
    </w:p>
    <w:p w14:paraId="096CA25C" w14:textId="77777777" w:rsidR="008C2A77" w:rsidRPr="008C2A77" w:rsidRDefault="008C2A77" w:rsidP="008C2A77">
      <w:pPr>
        <w:bidi/>
        <w:jc w:val="both"/>
        <w:rPr>
          <w:rFonts w:cs="David" w:hint="cs"/>
          <w:rtl/>
        </w:rPr>
      </w:pPr>
      <w:r w:rsidRPr="008C2A77">
        <w:rPr>
          <w:rFonts w:cs="David" w:hint="cs"/>
          <w:rtl/>
        </w:rPr>
        <w:tab/>
        <w:t>שאתה לא משתתף בכנסת. אתה בא להצביע או לא בא להצביע. זהו. אתה לא מדבר, אתה לא מגיש. אתה מקבל שכר חינם?</w:t>
      </w:r>
    </w:p>
    <w:p w14:paraId="279D5567" w14:textId="77777777" w:rsidR="008C2A77" w:rsidRPr="008C2A77" w:rsidRDefault="008C2A77" w:rsidP="008C2A77">
      <w:pPr>
        <w:bidi/>
        <w:jc w:val="both"/>
        <w:rPr>
          <w:rFonts w:cs="David" w:hint="cs"/>
          <w:rtl/>
        </w:rPr>
      </w:pPr>
    </w:p>
    <w:p w14:paraId="59E209D0" w14:textId="77777777" w:rsidR="008C2A77" w:rsidRPr="008C2A77" w:rsidRDefault="008C2A77" w:rsidP="008C2A77">
      <w:pPr>
        <w:bidi/>
        <w:jc w:val="both"/>
        <w:rPr>
          <w:rFonts w:cs="David" w:hint="cs"/>
          <w:rtl/>
        </w:rPr>
      </w:pPr>
      <w:r w:rsidRPr="008C2A77">
        <w:rPr>
          <w:rFonts w:cs="David" w:hint="cs"/>
          <w:u w:val="single"/>
          <w:rtl/>
        </w:rPr>
        <w:t>דוד רותם:</w:t>
      </w:r>
    </w:p>
    <w:p w14:paraId="4F9F4FA5" w14:textId="77777777" w:rsidR="008C2A77" w:rsidRPr="008C2A77" w:rsidRDefault="008C2A77" w:rsidP="008C2A77">
      <w:pPr>
        <w:bidi/>
        <w:jc w:val="both"/>
        <w:rPr>
          <w:rFonts w:cs="David" w:hint="cs"/>
          <w:rtl/>
        </w:rPr>
      </w:pPr>
    </w:p>
    <w:p w14:paraId="2DBF5A0A" w14:textId="77777777" w:rsidR="008C2A77" w:rsidRPr="008C2A77" w:rsidRDefault="008C2A77" w:rsidP="008C2A77">
      <w:pPr>
        <w:bidi/>
        <w:jc w:val="both"/>
        <w:rPr>
          <w:rFonts w:cs="David" w:hint="cs"/>
          <w:rtl/>
        </w:rPr>
      </w:pPr>
      <w:r w:rsidRPr="008C2A77">
        <w:rPr>
          <w:rFonts w:cs="David" w:hint="cs"/>
          <w:rtl/>
        </w:rPr>
        <w:tab/>
        <w:t xml:space="preserve">כן. </w:t>
      </w:r>
    </w:p>
    <w:p w14:paraId="20EDF718" w14:textId="77777777" w:rsidR="008C2A77" w:rsidRPr="008C2A77" w:rsidRDefault="008C2A77" w:rsidP="008C2A77">
      <w:pPr>
        <w:bidi/>
        <w:jc w:val="both"/>
        <w:rPr>
          <w:rFonts w:cs="David" w:hint="cs"/>
          <w:rtl/>
        </w:rPr>
      </w:pPr>
    </w:p>
    <w:p w14:paraId="642D15CE"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0AA619E" w14:textId="77777777" w:rsidR="008C2A77" w:rsidRPr="008C2A77" w:rsidRDefault="008C2A77" w:rsidP="008C2A77">
      <w:pPr>
        <w:bidi/>
        <w:jc w:val="both"/>
        <w:rPr>
          <w:rFonts w:cs="David" w:hint="cs"/>
          <w:rtl/>
        </w:rPr>
      </w:pPr>
    </w:p>
    <w:p w14:paraId="136FC5D0" w14:textId="77777777" w:rsidR="008C2A77" w:rsidRPr="008C2A77" w:rsidRDefault="008C2A77" w:rsidP="008C2A77">
      <w:pPr>
        <w:bidi/>
        <w:jc w:val="both"/>
        <w:rPr>
          <w:rFonts w:cs="David" w:hint="cs"/>
          <w:rtl/>
        </w:rPr>
      </w:pPr>
      <w:r w:rsidRPr="008C2A77">
        <w:rPr>
          <w:rFonts w:cs="David" w:hint="cs"/>
          <w:rtl/>
        </w:rPr>
        <w:tab/>
        <w:t>זה מרחיק לכת מאוד. אני הייתי מוריד משישה חודשים לחודשיים כי אני לא רואה את הסנקציה הזאת ממומשת.</w:t>
      </w:r>
    </w:p>
    <w:p w14:paraId="4204871E" w14:textId="77777777" w:rsidR="008C2A77" w:rsidRPr="008C2A77" w:rsidRDefault="008C2A77" w:rsidP="008C2A77">
      <w:pPr>
        <w:bidi/>
        <w:jc w:val="both"/>
        <w:rPr>
          <w:rFonts w:cs="David" w:hint="cs"/>
          <w:rtl/>
        </w:rPr>
      </w:pPr>
    </w:p>
    <w:p w14:paraId="42C05979" w14:textId="77777777" w:rsidR="008C2A77" w:rsidRPr="008C2A77" w:rsidRDefault="008C2A77" w:rsidP="008C2A77">
      <w:pPr>
        <w:bidi/>
        <w:jc w:val="both"/>
        <w:rPr>
          <w:rFonts w:cs="David" w:hint="cs"/>
          <w:rtl/>
        </w:rPr>
      </w:pPr>
      <w:r w:rsidRPr="008C2A77">
        <w:rPr>
          <w:rFonts w:cs="David" w:hint="cs"/>
          <w:u w:val="single"/>
          <w:rtl/>
        </w:rPr>
        <w:t>ארבל אסטרחן:</w:t>
      </w:r>
    </w:p>
    <w:p w14:paraId="68354D0C" w14:textId="77777777" w:rsidR="008C2A77" w:rsidRPr="008C2A77" w:rsidRDefault="008C2A77" w:rsidP="008C2A77">
      <w:pPr>
        <w:bidi/>
        <w:jc w:val="both"/>
        <w:rPr>
          <w:rFonts w:cs="David" w:hint="cs"/>
          <w:rtl/>
        </w:rPr>
      </w:pPr>
    </w:p>
    <w:p w14:paraId="5FD9BA3F" w14:textId="77777777" w:rsidR="008C2A77" w:rsidRPr="008C2A77" w:rsidRDefault="008C2A77" w:rsidP="008C2A77">
      <w:pPr>
        <w:bidi/>
        <w:jc w:val="both"/>
        <w:rPr>
          <w:rFonts w:cs="David" w:hint="cs"/>
          <w:rtl/>
        </w:rPr>
      </w:pPr>
      <w:r w:rsidRPr="008C2A77">
        <w:rPr>
          <w:rFonts w:cs="David" w:hint="cs"/>
          <w:rtl/>
        </w:rPr>
        <w:tab/>
        <w:t>וב-(6) אתה כן נותן את התקופה שנותרה עד לסוף הכנס? גם כאן יכולים להיות חמישה-שישה חודשים.</w:t>
      </w:r>
    </w:p>
    <w:p w14:paraId="3ECAEA83" w14:textId="77777777" w:rsidR="008C2A77" w:rsidRPr="008C2A77" w:rsidRDefault="008C2A77" w:rsidP="008C2A77">
      <w:pPr>
        <w:bidi/>
        <w:jc w:val="both"/>
        <w:rPr>
          <w:rFonts w:cs="David" w:hint="cs"/>
          <w:rtl/>
        </w:rPr>
      </w:pPr>
    </w:p>
    <w:p w14:paraId="09938573" w14:textId="77777777" w:rsidR="008C2A77" w:rsidRPr="008C2A77" w:rsidRDefault="008C2A77" w:rsidP="008C2A77">
      <w:pPr>
        <w:bidi/>
        <w:jc w:val="both"/>
        <w:rPr>
          <w:rFonts w:cs="David" w:hint="cs"/>
          <w:rtl/>
        </w:rPr>
      </w:pPr>
      <w:r w:rsidRPr="008C2A77">
        <w:rPr>
          <w:rFonts w:cs="David" w:hint="cs"/>
          <w:u w:val="single"/>
          <w:rtl/>
        </w:rPr>
        <w:t>דוד רותם:</w:t>
      </w:r>
    </w:p>
    <w:p w14:paraId="7B7348CB" w14:textId="77777777" w:rsidR="008C2A77" w:rsidRPr="008C2A77" w:rsidRDefault="008C2A77" w:rsidP="008C2A77">
      <w:pPr>
        <w:bidi/>
        <w:jc w:val="both"/>
        <w:rPr>
          <w:rFonts w:cs="David" w:hint="cs"/>
          <w:rtl/>
        </w:rPr>
      </w:pPr>
    </w:p>
    <w:p w14:paraId="10BC808C" w14:textId="77777777" w:rsidR="008C2A77" w:rsidRPr="008C2A77" w:rsidRDefault="008C2A77" w:rsidP="008C2A77">
      <w:pPr>
        <w:bidi/>
        <w:jc w:val="both"/>
        <w:rPr>
          <w:rFonts w:cs="David" w:hint="cs"/>
          <w:rtl/>
        </w:rPr>
      </w:pPr>
      <w:r w:rsidRPr="008C2A77">
        <w:rPr>
          <w:rFonts w:cs="David" w:hint="cs"/>
          <w:rtl/>
        </w:rPr>
        <w:tab/>
        <w:t>ובלבד שזה לא יהיה יותר מחודשיים.</w:t>
      </w:r>
    </w:p>
    <w:p w14:paraId="2A9C2472" w14:textId="77777777" w:rsidR="008C2A77" w:rsidRPr="008C2A77" w:rsidRDefault="008C2A77" w:rsidP="008C2A77">
      <w:pPr>
        <w:bidi/>
        <w:jc w:val="both"/>
        <w:rPr>
          <w:rFonts w:cs="David" w:hint="cs"/>
          <w:rtl/>
        </w:rPr>
      </w:pPr>
    </w:p>
    <w:p w14:paraId="432EFBF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C85D2D4" w14:textId="77777777" w:rsidR="008C2A77" w:rsidRPr="008C2A77" w:rsidRDefault="008C2A77" w:rsidP="008C2A77">
      <w:pPr>
        <w:bidi/>
        <w:jc w:val="both"/>
        <w:rPr>
          <w:rFonts w:cs="David" w:hint="cs"/>
          <w:rtl/>
        </w:rPr>
      </w:pPr>
    </w:p>
    <w:p w14:paraId="34F5F884" w14:textId="77777777" w:rsidR="008C2A77" w:rsidRPr="008C2A77" w:rsidRDefault="008C2A77" w:rsidP="008C2A77">
      <w:pPr>
        <w:bidi/>
        <w:jc w:val="both"/>
        <w:rPr>
          <w:rFonts w:cs="David" w:hint="cs"/>
          <w:rtl/>
        </w:rPr>
      </w:pPr>
      <w:r w:rsidRPr="008C2A77">
        <w:rPr>
          <w:rFonts w:cs="David" w:hint="cs"/>
          <w:rtl/>
        </w:rPr>
        <w:tab/>
        <w:t>ובלבד שזה לא יהיה יותר מחודשיים.</w:t>
      </w:r>
    </w:p>
    <w:p w14:paraId="5B4BB033" w14:textId="77777777" w:rsidR="008C2A77" w:rsidRPr="008C2A77" w:rsidRDefault="008C2A77" w:rsidP="008C2A77">
      <w:pPr>
        <w:bidi/>
        <w:jc w:val="both"/>
        <w:rPr>
          <w:rFonts w:cs="David" w:hint="cs"/>
          <w:rtl/>
        </w:rPr>
      </w:pPr>
    </w:p>
    <w:p w14:paraId="01B382FA" w14:textId="77777777" w:rsidR="008C2A77" w:rsidRPr="008C2A77" w:rsidRDefault="008C2A77" w:rsidP="008C2A77">
      <w:pPr>
        <w:bidi/>
        <w:jc w:val="both"/>
        <w:rPr>
          <w:rFonts w:cs="David" w:hint="cs"/>
          <w:rtl/>
        </w:rPr>
      </w:pPr>
      <w:r w:rsidRPr="008C2A77">
        <w:rPr>
          <w:rFonts w:cs="David" w:hint="cs"/>
          <w:u w:val="single"/>
          <w:rtl/>
        </w:rPr>
        <w:t>ארבל אסטרחן:</w:t>
      </w:r>
    </w:p>
    <w:p w14:paraId="5EB45A41" w14:textId="77777777" w:rsidR="008C2A77" w:rsidRPr="008C2A77" w:rsidRDefault="008C2A77" w:rsidP="008C2A77">
      <w:pPr>
        <w:bidi/>
        <w:jc w:val="both"/>
        <w:rPr>
          <w:rFonts w:cs="David" w:hint="cs"/>
          <w:rtl/>
        </w:rPr>
      </w:pPr>
    </w:p>
    <w:p w14:paraId="47F75A9D" w14:textId="77777777" w:rsidR="008C2A77" w:rsidRPr="008C2A77" w:rsidRDefault="008C2A77" w:rsidP="008C2A77">
      <w:pPr>
        <w:bidi/>
        <w:jc w:val="both"/>
        <w:rPr>
          <w:rFonts w:cs="David" w:hint="cs"/>
          <w:rtl/>
        </w:rPr>
      </w:pPr>
      <w:r w:rsidRPr="008C2A77">
        <w:rPr>
          <w:rFonts w:cs="David" w:hint="cs"/>
          <w:rtl/>
        </w:rPr>
        <w:tab/>
        <w:t>ב-(6) או ב-(7)?</w:t>
      </w:r>
    </w:p>
    <w:p w14:paraId="775C1232" w14:textId="77777777" w:rsidR="008C2A77" w:rsidRPr="008C2A77" w:rsidRDefault="008C2A77" w:rsidP="008C2A77">
      <w:pPr>
        <w:bidi/>
        <w:jc w:val="both"/>
        <w:rPr>
          <w:rFonts w:cs="David" w:hint="cs"/>
          <w:rtl/>
        </w:rPr>
      </w:pPr>
    </w:p>
    <w:p w14:paraId="22330E3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BB505CF" w14:textId="77777777" w:rsidR="008C2A77" w:rsidRPr="008C2A77" w:rsidRDefault="008C2A77" w:rsidP="008C2A77">
      <w:pPr>
        <w:bidi/>
        <w:jc w:val="both"/>
        <w:rPr>
          <w:rFonts w:cs="David" w:hint="cs"/>
          <w:rtl/>
        </w:rPr>
      </w:pPr>
    </w:p>
    <w:p w14:paraId="0AACA806" w14:textId="77777777" w:rsidR="008C2A77" w:rsidRPr="008C2A77" w:rsidRDefault="008C2A77" w:rsidP="008C2A77">
      <w:pPr>
        <w:bidi/>
        <w:jc w:val="both"/>
        <w:rPr>
          <w:rFonts w:cs="David" w:hint="cs"/>
          <w:rtl/>
        </w:rPr>
      </w:pPr>
      <w:r w:rsidRPr="008C2A77">
        <w:rPr>
          <w:rFonts w:cs="David" w:hint="cs"/>
          <w:rtl/>
        </w:rPr>
        <w:tab/>
        <w:t>בשניהם. אני לא רואה לנגד עיניי סנקציה מהותית שאיננה פלילית שמצדיקה הרחקה של אדם לחודשיים מהכנסת. תנו לי עכשיו דוגמה של עבירה אתית.</w:t>
      </w:r>
    </w:p>
    <w:p w14:paraId="1CB6AF25" w14:textId="77777777" w:rsidR="008C2A77" w:rsidRPr="008C2A77" w:rsidRDefault="008C2A77" w:rsidP="008C2A77">
      <w:pPr>
        <w:bidi/>
        <w:jc w:val="both"/>
        <w:rPr>
          <w:rFonts w:cs="David" w:hint="cs"/>
          <w:rtl/>
        </w:rPr>
      </w:pPr>
    </w:p>
    <w:p w14:paraId="2769E46D" w14:textId="77777777" w:rsidR="008C2A77" w:rsidRPr="008C2A77" w:rsidRDefault="008C2A77" w:rsidP="008C2A77">
      <w:pPr>
        <w:bidi/>
        <w:jc w:val="both"/>
        <w:rPr>
          <w:rFonts w:cs="David" w:hint="cs"/>
          <w:rtl/>
        </w:rPr>
      </w:pPr>
      <w:r w:rsidRPr="008C2A77">
        <w:rPr>
          <w:rFonts w:cs="David" w:hint="cs"/>
          <w:u w:val="single"/>
          <w:rtl/>
        </w:rPr>
        <w:t>סוזי נבות:</w:t>
      </w:r>
    </w:p>
    <w:p w14:paraId="246CF61A" w14:textId="77777777" w:rsidR="008C2A77" w:rsidRPr="008C2A77" w:rsidRDefault="008C2A77" w:rsidP="008C2A77">
      <w:pPr>
        <w:bidi/>
        <w:jc w:val="both"/>
        <w:rPr>
          <w:rFonts w:cs="David" w:hint="cs"/>
          <w:rtl/>
        </w:rPr>
      </w:pPr>
    </w:p>
    <w:p w14:paraId="032A0862" w14:textId="77777777" w:rsidR="008C2A77" w:rsidRPr="008C2A77" w:rsidRDefault="008C2A77" w:rsidP="008C2A77">
      <w:pPr>
        <w:bidi/>
        <w:jc w:val="both"/>
        <w:rPr>
          <w:rFonts w:cs="David" w:hint="cs"/>
          <w:rtl/>
        </w:rPr>
      </w:pPr>
      <w:r w:rsidRPr="008C2A77">
        <w:rPr>
          <w:rFonts w:cs="David" w:hint="cs"/>
          <w:rtl/>
        </w:rPr>
        <w:tab/>
        <w:t>ההצבעות הכפולות היא דוגמה קלאסית. זה לא היה צריך להגיע מלכתחילה למישור הפלילי. לא היה צריך להיות מטופל במישור הפלילי אלא זה היה צריך להיות מטופל אך ורק בכנסת.</w:t>
      </w:r>
    </w:p>
    <w:p w14:paraId="7E904F45" w14:textId="77777777" w:rsidR="008C2A77" w:rsidRPr="008C2A77" w:rsidRDefault="008C2A77" w:rsidP="008C2A77">
      <w:pPr>
        <w:bidi/>
        <w:jc w:val="both"/>
        <w:rPr>
          <w:rFonts w:cs="David" w:hint="cs"/>
          <w:rtl/>
        </w:rPr>
      </w:pPr>
    </w:p>
    <w:p w14:paraId="013E08B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3E08488" w14:textId="77777777" w:rsidR="008C2A77" w:rsidRPr="008C2A77" w:rsidRDefault="008C2A77" w:rsidP="008C2A77">
      <w:pPr>
        <w:bidi/>
        <w:jc w:val="both"/>
        <w:rPr>
          <w:rFonts w:cs="David" w:hint="cs"/>
          <w:rtl/>
        </w:rPr>
      </w:pPr>
    </w:p>
    <w:p w14:paraId="17493684" w14:textId="77777777" w:rsidR="008C2A77" w:rsidRPr="008C2A77" w:rsidRDefault="008C2A77" w:rsidP="008C2A77">
      <w:pPr>
        <w:bidi/>
        <w:ind w:firstLine="720"/>
        <w:jc w:val="both"/>
        <w:rPr>
          <w:rFonts w:cs="David" w:hint="cs"/>
          <w:rtl/>
        </w:rPr>
      </w:pPr>
      <w:r w:rsidRPr="008C2A77">
        <w:rPr>
          <w:rFonts w:cs="David" w:hint="cs"/>
          <w:rtl/>
        </w:rPr>
        <w:t>חודשיים זה זמן רב. חודשיים זה המון זמן.</w:t>
      </w:r>
    </w:p>
    <w:p w14:paraId="6EBD347A" w14:textId="77777777" w:rsidR="008C2A77" w:rsidRPr="008C2A77" w:rsidRDefault="008C2A77" w:rsidP="008C2A77">
      <w:pPr>
        <w:bidi/>
        <w:jc w:val="both"/>
        <w:rPr>
          <w:rFonts w:cs="David" w:hint="cs"/>
          <w:rtl/>
        </w:rPr>
      </w:pPr>
    </w:p>
    <w:p w14:paraId="6B9313F2" w14:textId="77777777" w:rsidR="008C2A77" w:rsidRPr="008C2A77" w:rsidRDefault="008C2A77" w:rsidP="008C2A77">
      <w:pPr>
        <w:bidi/>
        <w:jc w:val="both"/>
        <w:rPr>
          <w:rFonts w:cs="David" w:hint="cs"/>
          <w:rtl/>
        </w:rPr>
      </w:pPr>
      <w:r w:rsidRPr="008C2A77">
        <w:rPr>
          <w:rFonts w:cs="David" w:hint="cs"/>
          <w:u w:val="single"/>
          <w:rtl/>
        </w:rPr>
        <w:t>סוזי נבות:</w:t>
      </w:r>
    </w:p>
    <w:p w14:paraId="04710CD9" w14:textId="77777777" w:rsidR="008C2A77" w:rsidRPr="008C2A77" w:rsidRDefault="008C2A77" w:rsidP="008C2A77">
      <w:pPr>
        <w:bidi/>
        <w:jc w:val="both"/>
        <w:rPr>
          <w:rFonts w:cs="David" w:hint="cs"/>
          <w:rtl/>
        </w:rPr>
      </w:pPr>
      <w:r w:rsidRPr="008C2A77">
        <w:rPr>
          <w:rFonts w:cs="David" w:hint="cs"/>
          <w:rtl/>
        </w:rPr>
        <w:tab/>
      </w:r>
    </w:p>
    <w:p w14:paraId="0006A3E6" w14:textId="77777777" w:rsidR="008C2A77" w:rsidRPr="008C2A77" w:rsidRDefault="008C2A77" w:rsidP="008C2A77">
      <w:pPr>
        <w:bidi/>
        <w:jc w:val="both"/>
        <w:rPr>
          <w:rFonts w:cs="David" w:hint="cs"/>
          <w:rtl/>
        </w:rPr>
      </w:pPr>
      <w:r w:rsidRPr="008C2A77">
        <w:rPr>
          <w:rFonts w:cs="David" w:hint="cs"/>
          <w:rtl/>
        </w:rPr>
        <w:tab/>
        <w:t>זאת אמירה מאוד ברורה ומפורשת של הכנסת. ברגע שאתה משנה את זה, אתה מקל את הסנקציות ולא מחמיר אתן. כל הרעיון של הוועדה, גם כל הבקשות שהופנו לועדת זמיר, היה להחמיר את היכולת של ועדת האתיקה לומר לחבר הכנסת באמצעות הסנקציות שהמעשה הזה  הוא אסור והוא פוגע בכנסת.</w:t>
      </w:r>
    </w:p>
    <w:p w14:paraId="19CA5179" w14:textId="77777777" w:rsidR="008C2A77" w:rsidRPr="008C2A77" w:rsidRDefault="008C2A77" w:rsidP="008C2A77">
      <w:pPr>
        <w:bidi/>
        <w:jc w:val="both"/>
        <w:rPr>
          <w:rFonts w:cs="David" w:hint="cs"/>
          <w:rtl/>
        </w:rPr>
      </w:pPr>
    </w:p>
    <w:p w14:paraId="01A45B2A" w14:textId="77777777" w:rsidR="008C2A77" w:rsidRPr="008C2A77" w:rsidRDefault="008C2A77" w:rsidP="008C2A77">
      <w:pPr>
        <w:bidi/>
        <w:jc w:val="both"/>
        <w:rPr>
          <w:rFonts w:cs="David" w:hint="cs"/>
          <w:rtl/>
        </w:rPr>
      </w:pPr>
      <w:r w:rsidRPr="008C2A77">
        <w:rPr>
          <w:rFonts w:cs="David" w:hint="cs"/>
          <w:u w:val="single"/>
          <w:rtl/>
        </w:rPr>
        <w:t>דוד רותם:</w:t>
      </w:r>
    </w:p>
    <w:p w14:paraId="194A10FA" w14:textId="77777777" w:rsidR="008C2A77" w:rsidRPr="008C2A77" w:rsidRDefault="008C2A77" w:rsidP="008C2A77">
      <w:pPr>
        <w:bidi/>
        <w:jc w:val="both"/>
        <w:rPr>
          <w:rFonts w:cs="David" w:hint="cs"/>
          <w:rtl/>
        </w:rPr>
      </w:pPr>
    </w:p>
    <w:p w14:paraId="497A0960" w14:textId="77777777" w:rsidR="008C2A77" w:rsidRPr="008C2A77" w:rsidRDefault="008C2A77" w:rsidP="008C2A77">
      <w:pPr>
        <w:bidi/>
        <w:jc w:val="both"/>
        <w:rPr>
          <w:rFonts w:cs="David" w:hint="cs"/>
          <w:rtl/>
        </w:rPr>
      </w:pPr>
      <w:r w:rsidRPr="008C2A77">
        <w:rPr>
          <w:rFonts w:cs="David" w:hint="cs"/>
          <w:rtl/>
        </w:rPr>
        <w:tab/>
        <w:t>השאלה אם הסנקציה של הרחקה מישיבות היא סנקציה נכונה. בעצם את אומרת שהכנסת הזאת עובדת ב-119 חברים.</w:t>
      </w:r>
    </w:p>
    <w:p w14:paraId="69C690C1" w14:textId="77777777" w:rsidR="008C2A77" w:rsidRPr="008C2A77" w:rsidRDefault="008C2A77" w:rsidP="008C2A77">
      <w:pPr>
        <w:bidi/>
        <w:jc w:val="both"/>
        <w:rPr>
          <w:rFonts w:cs="David" w:hint="cs"/>
          <w:rtl/>
        </w:rPr>
      </w:pPr>
    </w:p>
    <w:p w14:paraId="01AC2937" w14:textId="77777777" w:rsidR="008C2A77" w:rsidRPr="008C2A77" w:rsidRDefault="008C2A77" w:rsidP="008C2A77">
      <w:pPr>
        <w:bidi/>
        <w:jc w:val="both"/>
        <w:rPr>
          <w:rFonts w:cs="David"/>
          <w:rtl/>
        </w:rPr>
      </w:pPr>
      <w:r w:rsidRPr="008C2A77">
        <w:rPr>
          <w:rFonts w:cs="David" w:hint="cs"/>
          <w:u w:val="single"/>
          <w:rtl/>
        </w:rPr>
        <w:t>סוזי נבות:</w:t>
      </w:r>
    </w:p>
    <w:p w14:paraId="44B5C213" w14:textId="77777777" w:rsidR="008C2A77" w:rsidRPr="008C2A77" w:rsidRDefault="008C2A77" w:rsidP="008C2A77">
      <w:pPr>
        <w:bidi/>
        <w:jc w:val="both"/>
        <w:rPr>
          <w:rFonts w:cs="David" w:hint="cs"/>
          <w:rtl/>
        </w:rPr>
      </w:pPr>
    </w:p>
    <w:p w14:paraId="0BE33B5C" w14:textId="77777777" w:rsidR="008C2A77" w:rsidRPr="008C2A77" w:rsidRDefault="008C2A77" w:rsidP="008C2A77">
      <w:pPr>
        <w:bidi/>
        <w:jc w:val="both"/>
        <w:rPr>
          <w:rFonts w:cs="David" w:hint="cs"/>
          <w:rtl/>
        </w:rPr>
      </w:pPr>
      <w:r w:rsidRPr="008C2A77">
        <w:rPr>
          <w:rFonts w:cs="David" w:hint="cs"/>
          <w:rtl/>
        </w:rPr>
        <w:tab/>
        <w:t>אתה לא ראוי לבוא בקהל חברי הכנסת. זה המסר.</w:t>
      </w:r>
    </w:p>
    <w:p w14:paraId="2768E47B" w14:textId="77777777" w:rsidR="008C2A77" w:rsidRPr="008C2A77" w:rsidRDefault="008C2A77" w:rsidP="008C2A77">
      <w:pPr>
        <w:bidi/>
        <w:jc w:val="both"/>
        <w:rPr>
          <w:rFonts w:cs="David" w:hint="cs"/>
          <w:rtl/>
        </w:rPr>
      </w:pPr>
    </w:p>
    <w:p w14:paraId="7E121507" w14:textId="77777777" w:rsidR="008C2A77" w:rsidRPr="008C2A77" w:rsidRDefault="008C2A77" w:rsidP="008C2A77">
      <w:pPr>
        <w:bidi/>
        <w:jc w:val="both"/>
        <w:rPr>
          <w:rFonts w:cs="David" w:hint="cs"/>
          <w:rtl/>
        </w:rPr>
      </w:pPr>
      <w:r w:rsidRPr="008C2A77">
        <w:rPr>
          <w:rFonts w:cs="David" w:hint="cs"/>
          <w:u w:val="single"/>
          <w:rtl/>
        </w:rPr>
        <w:t>דוד רותם:</w:t>
      </w:r>
    </w:p>
    <w:p w14:paraId="16BD9F49" w14:textId="77777777" w:rsidR="008C2A77" w:rsidRPr="008C2A77" w:rsidRDefault="008C2A77" w:rsidP="008C2A77">
      <w:pPr>
        <w:bidi/>
        <w:jc w:val="both"/>
        <w:rPr>
          <w:rFonts w:cs="David" w:hint="cs"/>
          <w:rtl/>
        </w:rPr>
      </w:pPr>
    </w:p>
    <w:p w14:paraId="0394832C" w14:textId="77777777" w:rsidR="008C2A77" w:rsidRPr="008C2A77" w:rsidRDefault="008C2A77" w:rsidP="008C2A77">
      <w:pPr>
        <w:bidi/>
        <w:jc w:val="both"/>
        <w:rPr>
          <w:rFonts w:cs="David" w:hint="cs"/>
          <w:rtl/>
        </w:rPr>
      </w:pPr>
      <w:r w:rsidRPr="008C2A77">
        <w:rPr>
          <w:rFonts w:cs="David" w:hint="cs"/>
          <w:rtl/>
        </w:rPr>
        <w:tab/>
        <w:t>אז בואי נקבע להם סעיף שהם יכולים להרחיק אותי לצמיתות ולהעיף אותי מהכנסת.</w:t>
      </w:r>
    </w:p>
    <w:p w14:paraId="7378E5AE" w14:textId="77777777" w:rsidR="008C2A77" w:rsidRPr="008C2A77" w:rsidRDefault="008C2A77" w:rsidP="008C2A77">
      <w:pPr>
        <w:bidi/>
        <w:jc w:val="both"/>
        <w:rPr>
          <w:rFonts w:cs="David" w:hint="cs"/>
          <w:rtl/>
        </w:rPr>
      </w:pPr>
    </w:p>
    <w:p w14:paraId="001034FB" w14:textId="77777777" w:rsidR="008C2A77" w:rsidRPr="008C2A77" w:rsidRDefault="008C2A77" w:rsidP="008C2A77">
      <w:pPr>
        <w:bidi/>
        <w:jc w:val="both"/>
        <w:rPr>
          <w:rFonts w:cs="David" w:hint="cs"/>
          <w:rtl/>
        </w:rPr>
      </w:pPr>
      <w:r w:rsidRPr="008C2A77">
        <w:rPr>
          <w:rFonts w:cs="David" w:hint="cs"/>
          <w:u w:val="single"/>
          <w:rtl/>
        </w:rPr>
        <w:t>סוזי נבות:</w:t>
      </w:r>
    </w:p>
    <w:p w14:paraId="08CD42E6" w14:textId="77777777" w:rsidR="008C2A77" w:rsidRPr="008C2A77" w:rsidRDefault="008C2A77" w:rsidP="008C2A77">
      <w:pPr>
        <w:bidi/>
        <w:jc w:val="both"/>
        <w:rPr>
          <w:rFonts w:cs="David" w:hint="cs"/>
          <w:rtl/>
        </w:rPr>
      </w:pPr>
      <w:r w:rsidRPr="008C2A77">
        <w:rPr>
          <w:rFonts w:cs="David" w:hint="cs"/>
          <w:rtl/>
        </w:rPr>
        <w:tab/>
      </w:r>
    </w:p>
    <w:p w14:paraId="458C307F" w14:textId="77777777" w:rsidR="008C2A77" w:rsidRPr="008C2A77" w:rsidRDefault="008C2A77" w:rsidP="008C2A77">
      <w:pPr>
        <w:bidi/>
        <w:ind w:firstLine="720"/>
        <w:jc w:val="both"/>
        <w:rPr>
          <w:rFonts w:cs="David" w:hint="cs"/>
          <w:rtl/>
        </w:rPr>
      </w:pPr>
      <w:r w:rsidRPr="008C2A77">
        <w:rPr>
          <w:rFonts w:cs="David" w:hint="cs"/>
          <w:rtl/>
        </w:rPr>
        <w:t>אין סמכות כזאת.</w:t>
      </w:r>
    </w:p>
    <w:p w14:paraId="2E2D4F73" w14:textId="77777777" w:rsidR="008C2A77" w:rsidRPr="008C2A77" w:rsidRDefault="008C2A77" w:rsidP="008C2A77">
      <w:pPr>
        <w:bidi/>
        <w:jc w:val="both"/>
        <w:rPr>
          <w:rFonts w:cs="David" w:hint="cs"/>
          <w:rtl/>
        </w:rPr>
      </w:pPr>
    </w:p>
    <w:p w14:paraId="1B4DB1D7" w14:textId="77777777" w:rsidR="008C2A77" w:rsidRPr="008C2A77" w:rsidRDefault="008C2A77" w:rsidP="008C2A77">
      <w:pPr>
        <w:bidi/>
        <w:jc w:val="both"/>
        <w:rPr>
          <w:rFonts w:cs="David" w:hint="cs"/>
          <w:rtl/>
        </w:rPr>
      </w:pPr>
      <w:r w:rsidRPr="008C2A77">
        <w:rPr>
          <w:rFonts w:cs="David" w:hint="cs"/>
          <w:u w:val="single"/>
          <w:rtl/>
        </w:rPr>
        <w:t>דוד רותם:</w:t>
      </w:r>
    </w:p>
    <w:p w14:paraId="0EAC4E64" w14:textId="77777777" w:rsidR="008C2A77" w:rsidRPr="008C2A77" w:rsidRDefault="008C2A77" w:rsidP="008C2A77">
      <w:pPr>
        <w:bidi/>
        <w:jc w:val="both"/>
        <w:rPr>
          <w:rFonts w:cs="David" w:hint="cs"/>
          <w:rtl/>
        </w:rPr>
      </w:pPr>
    </w:p>
    <w:p w14:paraId="0347F82C" w14:textId="77777777" w:rsidR="008C2A77" w:rsidRPr="008C2A77" w:rsidRDefault="008C2A77" w:rsidP="008C2A77">
      <w:pPr>
        <w:bidi/>
        <w:jc w:val="both"/>
        <w:rPr>
          <w:rFonts w:cs="David" w:hint="cs"/>
          <w:rtl/>
        </w:rPr>
      </w:pPr>
      <w:r w:rsidRPr="008C2A77">
        <w:rPr>
          <w:rFonts w:cs="David" w:hint="cs"/>
          <w:rtl/>
        </w:rPr>
        <w:tab/>
        <w:t>נקבע.</w:t>
      </w:r>
    </w:p>
    <w:p w14:paraId="7B08590B" w14:textId="77777777" w:rsidR="008C2A77" w:rsidRPr="008C2A77" w:rsidRDefault="008C2A77" w:rsidP="008C2A77">
      <w:pPr>
        <w:bidi/>
        <w:jc w:val="both"/>
        <w:rPr>
          <w:rFonts w:cs="David" w:hint="cs"/>
          <w:rtl/>
        </w:rPr>
      </w:pPr>
    </w:p>
    <w:p w14:paraId="0A4CE985" w14:textId="77777777" w:rsidR="008C2A77" w:rsidRPr="008C2A77" w:rsidRDefault="008C2A77" w:rsidP="008C2A77">
      <w:pPr>
        <w:bidi/>
        <w:jc w:val="both"/>
        <w:rPr>
          <w:rFonts w:cs="David" w:hint="cs"/>
          <w:rtl/>
        </w:rPr>
      </w:pPr>
      <w:r w:rsidRPr="008C2A77">
        <w:rPr>
          <w:rFonts w:cs="David" w:hint="cs"/>
          <w:u w:val="single"/>
          <w:rtl/>
        </w:rPr>
        <w:t>סוזי נבות:</w:t>
      </w:r>
    </w:p>
    <w:p w14:paraId="43A75AB9" w14:textId="77777777" w:rsidR="008C2A77" w:rsidRPr="008C2A77" w:rsidRDefault="008C2A77" w:rsidP="008C2A77">
      <w:pPr>
        <w:bidi/>
        <w:jc w:val="both"/>
        <w:rPr>
          <w:rFonts w:cs="David" w:hint="cs"/>
          <w:rtl/>
        </w:rPr>
      </w:pPr>
    </w:p>
    <w:p w14:paraId="06504905" w14:textId="77777777" w:rsidR="008C2A77" w:rsidRPr="008C2A77" w:rsidRDefault="008C2A77" w:rsidP="008C2A77">
      <w:pPr>
        <w:bidi/>
        <w:jc w:val="both"/>
        <w:rPr>
          <w:rFonts w:cs="David" w:hint="cs"/>
          <w:rtl/>
        </w:rPr>
      </w:pPr>
      <w:r w:rsidRPr="008C2A77">
        <w:rPr>
          <w:rFonts w:cs="David" w:hint="cs"/>
          <w:rtl/>
        </w:rPr>
        <w:tab/>
        <w:t>גם בחוק אתה לא יכול לקבוע.</w:t>
      </w:r>
    </w:p>
    <w:p w14:paraId="510E082D" w14:textId="77777777" w:rsidR="008C2A77" w:rsidRPr="008C2A77" w:rsidRDefault="008C2A77" w:rsidP="008C2A77">
      <w:pPr>
        <w:bidi/>
        <w:jc w:val="both"/>
        <w:rPr>
          <w:rFonts w:cs="David" w:hint="cs"/>
          <w:rtl/>
        </w:rPr>
      </w:pPr>
    </w:p>
    <w:p w14:paraId="225C8B81" w14:textId="77777777" w:rsidR="008C2A77" w:rsidRPr="008C2A77" w:rsidRDefault="008C2A77" w:rsidP="008C2A77">
      <w:pPr>
        <w:bidi/>
        <w:jc w:val="both"/>
        <w:rPr>
          <w:rFonts w:cs="David" w:hint="cs"/>
          <w:rtl/>
        </w:rPr>
      </w:pPr>
      <w:r w:rsidRPr="008C2A77">
        <w:rPr>
          <w:rFonts w:cs="David" w:hint="cs"/>
          <w:u w:val="single"/>
          <w:rtl/>
        </w:rPr>
        <w:t>דוד רותם:</w:t>
      </w:r>
    </w:p>
    <w:p w14:paraId="53608F95" w14:textId="77777777" w:rsidR="008C2A77" w:rsidRPr="008C2A77" w:rsidRDefault="008C2A77" w:rsidP="008C2A77">
      <w:pPr>
        <w:bidi/>
        <w:jc w:val="both"/>
        <w:rPr>
          <w:rFonts w:cs="David" w:hint="cs"/>
          <w:rtl/>
        </w:rPr>
      </w:pPr>
    </w:p>
    <w:p w14:paraId="3A71180D" w14:textId="77777777" w:rsidR="008C2A77" w:rsidRPr="008C2A77" w:rsidRDefault="008C2A77" w:rsidP="008C2A77">
      <w:pPr>
        <w:bidi/>
        <w:jc w:val="both"/>
        <w:rPr>
          <w:rFonts w:cs="David" w:hint="cs"/>
          <w:rtl/>
        </w:rPr>
      </w:pPr>
      <w:r w:rsidRPr="008C2A77">
        <w:rPr>
          <w:rFonts w:cs="David" w:hint="cs"/>
          <w:rtl/>
        </w:rPr>
        <w:tab/>
        <w:t>זה בדיוק העניין. מצד אחד את הופכת אותי לחבר כנסת נכה.</w:t>
      </w:r>
    </w:p>
    <w:p w14:paraId="1FB48B28" w14:textId="77777777" w:rsidR="008C2A77" w:rsidRPr="008C2A77" w:rsidRDefault="008C2A77" w:rsidP="008C2A77">
      <w:pPr>
        <w:bidi/>
        <w:jc w:val="both"/>
        <w:rPr>
          <w:rFonts w:cs="David" w:hint="cs"/>
          <w:rtl/>
        </w:rPr>
      </w:pPr>
    </w:p>
    <w:p w14:paraId="6C4B4E9A" w14:textId="77777777" w:rsidR="008C2A77" w:rsidRPr="008C2A77" w:rsidRDefault="008C2A77" w:rsidP="008C2A77">
      <w:pPr>
        <w:bidi/>
        <w:jc w:val="both"/>
        <w:rPr>
          <w:rFonts w:cs="David" w:hint="cs"/>
          <w:u w:val="single"/>
          <w:rtl/>
        </w:rPr>
      </w:pPr>
      <w:r w:rsidRPr="008C2A77">
        <w:rPr>
          <w:rFonts w:cs="David" w:hint="cs"/>
          <w:u w:val="single"/>
          <w:rtl/>
        </w:rPr>
        <w:t>סוזי נבות:</w:t>
      </w:r>
    </w:p>
    <w:p w14:paraId="20135851" w14:textId="77777777" w:rsidR="008C2A77" w:rsidRPr="008C2A77" w:rsidRDefault="008C2A77" w:rsidP="008C2A77">
      <w:pPr>
        <w:bidi/>
        <w:jc w:val="both"/>
        <w:rPr>
          <w:rFonts w:cs="David" w:hint="cs"/>
          <w:rtl/>
        </w:rPr>
      </w:pPr>
      <w:r w:rsidRPr="008C2A77">
        <w:rPr>
          <w:rFonts w:cs="David" w:hint="cs"/>
          <w:rtl/>
        </w:rPr>
        <w:tab/>
      </w:r>
    </w:p>
    <w:p w14:paraId="212FE455" w14:textId="77777777" w:rsidR="008C2A77" w:rsidRPr="008C2A77" w:rsidRDefault="008C2A77" w:rsidP="008C2A77">
      <w:pPr>
        <w:bidi/>
        <w:jc w:val="both"/>
        <w:rPr>
          <w:rFonts w:cs="David" w:hint="cs"/>
          <w:rtl/>
        </w:rPr>
      </w:pPr>
      <w:r w:rsidRPr="008C2A77">
        <w:rPr>
          <w:rFonts w:cs="David" w:hint="cs"/>
          <w:rtl/>
        </w:rPr>
        <w:tab/>
        <w:t>אני לא שוללת מחבר הכנסת את הזכות הבסיסית שלו, אבל ועדת האתיקה אומרת אמירה מאוד ברורה שהפגיעה בכבוד הכנסת היא כל כך גדולה, שהוא לא ראוי לבוא בקהל חברי הכנסת אלא למה שאנחנו לא יכולים לשלול. לו יכולנו, אולי היינו שוללים את זה. זה בדיוק המסר. אגב, זה המסר שקיים היום גם אם זה לא מופעל.</w:t>
      </w:r>
    </w:p>
    <w:p w14:paraId="4557609A" w14:textId="77777777" w:rsidR="008C2A77" w:rsidRPr="008C2A77" w:rsidRDefault="008C2A77" w:rsidP="008C2A77">
      <w:pPr>
        <w:bidi/>
        <w:jc w:val="both"/>
        <w:rPr>
          <w:rFonts w:cs="David" w:hint="cs"/>
          <w:rtl/>
        </w:rPr>
      </w:pPr>
    </w:p>
    <w:p w14:paraId="4421D7FA" w14:textId="77777777" w:rsidR="008C2A77" w:rsidRPr="008C2A77" w:rsidRDefault="008C2A77" w:rsidP="008C2A77">
      <w:pPr>
        <w:bidi/>
        <w:jc w:val="both"/>
        <w:rPr>
          <w:rFonts w:cs="David" w:hint="cs"/>
          <w:rtl/>
        </w:rPr>
      </w:pPr>
      <w:r w:rsidRPr="008C2A77">
        <w:rPr>
          <w:rFonts w:cs="David" w:hint="cs"/>
          <w:u w:val="single"/>
          <w:rtl/>
        </w:rPr>
        <w:t>דוד רותם:</w:t>
      </w:r>
    </w:p>
    <w:p w14:paraId="6167581A" w14:textId="77777777" w:rsidR="008C2A77" w:rsidRPr="008C2A77" w:rsidRDefault="008C2A77" w:rsidP="008C2A77">
      <w:pPr>
        <w:bidi/>
        <w:jc w:val="both"/>
        <w:rPr>
          <w:rFonts w:cs="David" w:hint="cs"/>
          <w:rtl/>
        </w:rPr>
      </w:pPr>
    </w:p>
    <w:p w14:paraId="54ABC5D2" w14:textId="77777777" w:rsidR="008C2A77" w:rsidRPr="008C2A77" w:rsidRDefault="008C2A77" w:rsidP="008C2A77">
      <w:pPr>
        <w:bidi/>
        <w:jc w:val="both"/>
        <w:rPr>
          <w:rFonts w:cs="David" w:hint="cs"/>
          <w:rtl/>
        </w:rPr>
      </w:pPr>
      <w:r w:rsidRPr="008C2A77">
        <w:rPr>
          <w:rFonts w:cs="David" w:hint="cs"/>
          <w:rtl/>
        </w:rPr>
        <w:tab/>
        <w:t>אולי גם נקבע שהוא לא יכול להיכנס למזנון.</w:t>
      </w:r>
    </w:p>
    <w:p w14:paraId="5CD0E41A" w14:textId="77777777" w:rsidR="008C2A77" w:rsidRPr="008C2A77" w:rsidRDefault="008C2A77" w:rsidP="008C2A77">
      <w:pPr>
        <w:bidi/>
        <w:jc w:val="both"/>
        <w:rPr>
          <w:rFonts w:cs="David" w:hint="cs"/>
          <w:rtl/>
        </w:rPr>
      </w:pPr>
    </w:p>
    <w:p w14:paraId="54CB98F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1B89F5D" w14:textId="77777777" w:rsidR="008C2A77" w:rsidRPr="008C2A77" w:rsidRDefault="008C2A77" w:rsidP="008C2A77">
      <w:pPr>
        <w:bidi/>
        <w:jc w:val="both"/>
        <w:rPr>
          <w:rFonts w:cs="David" w:hint="cs"/>
          <w:rtl/>
        </w:rPr>
      </w:pPr>
    </w:p>
    <w:p w14:paraId="42C685E1" w14:textId="77777777" w:rsidR="008C2A77" w:rsidRPr="008C2A77" w:rsidRDefault="008C2A77" w:rsidP="008C2A77">
      <w:pPr>
        <w:bidi/>
        <w:jc w:val="both"/>
        <w:rPr>
          <w:rFonts w:cs="David" w:hint="cs"/>
          <w:rtl/>
        </w:rPr>
      </w:pPr>
      <w:r w:rsidRPr="008C2A77">
        <w:rPr>
          <w:rFonts w:cs="David" w:hint="cs"/>
          <w:rtl/>
        </w:rPr>
        <w:tab/>
        <w:t>הנימוק שסוזי ניצחה אותי בו הוא שזה יתפרש כאילו אנחנו מקלים אבל אנחנו מקלים בדבר שאף פעם לא הופעל ובדבר שאין לו משמעות.</w:t>
      </w:r>
    </w:p>
    <w:p w14:paraId="550AF36F" w14:textId="77777777" w:rsidR="008C2A77" w:rsidRPr="008C2A77" w:rsidRDefault="008C2A77" w:rsidP="008C2A77">
      <w:pPr>
        <w:bidi/>
        <w:jc w:val="both"/>
        <w:rPr>
          <w:rFonts w:cs="David" w:hint="cs"/>
          <w:rtl/>
        </w:rPr>
      </w:pPr>
    </w:p>
    <w:p w14:paraId="2029DC57" w14:textId="77777777" w:rsidR="008C2A77" w:rsidRPr="008C2A77" w:rsidRDefault="008C2A77" w:rsidP="008C2A77">
      <w:pPr>
        <w:bidi/>
        <w:jc w:val="both"/>
        <w:rPr>
          <w:rFonts w:cs="David" w:hint="cs"/>
          <w:rtl/>
        </w:rPr>
      </w:pPr>
      <w:r w:rsidRPr="008C2A77">
        <w:rPr>
          <w:rFonts w:cs="David" w:hint="cs"/>
          <w:u w:val="single"/>
          <w:rtl/>
        </w:rPr>
        <w:t>ארבל אסטרחן:</w:t>
      </w:r>
    </w:p>
    <w:p w14:paraId="00F6C87B" w14:textId="77777777" w:rsidR="008C2A77" w:rsidRPr="008C2A77" w:rsidRDefault="008C2A77" w:rsidP="008C2A77">
      <w:pPr>
        <w:bidi/>
        <w:jc w:val="both"/>
        <w:rPr>
          <w:rFonts w:cs="David" w:hint="cs"/>
          <w:rtl/>
        </w:rPr>
      </w:pPr>
    </w:p>
    <w:p w14:paraId="1675C61E" w14:textId="77777777" w:rsidR="008C2A77" w:rsidRPr="008C2A77" w:rsidRDefault="008C2A77" w:rsidP="008C2A77">
      <w:pPr>
        <w:bidi/>
        <w:jc w:val="both"/>
        <w:rPr>
          <w:rFonts w:cs="David" w:hint="cs"/>
          <w:rtl/>
        </w:rPr>
      </w:pPr>
      <w:r w:rsidRPr="008C2A77">
        <w:rPr>
          <w:rFonts w:cs="David" w:hint="cs"/>
          <w:rtl/>
        </w:rPr>
        <w:tab/>
        <w:t>זה הפורום לשנות מה שאתם רוצים.</w:t>
      </w:r>
    </w:p>
    <w:p w14:paraId="3F3E1F8D" w14:textId="77777777" w:rsidR="008C2A77" w:rsidRPr="008C2A77" w:rsidRDefault="008C2A77" w:rsidP="008C2A77">
      <w:pPr>
        <w:bidi/>
        <w:jc w:val="both"/>
        <w:rPr>
          <w:rFonts w:cs="David" w:hint="cs"/>
          <w:rtl/>
        </w:rPr>
      </w:pPr>
    </w:p>
    <w:p w14:paraId="4D4D417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7D587A4" w14:textId="77777777" w:rsidR="008C2A77" w:rsidRPr="008C2A77" w:rsidRDefault="008C2A77" w:rsidP="008C2A77">
      <w:pPr>
        <w:bidi/>
        <w:jc w:val="both"/>
        <w:rPr>
          <w:rFonts w:cs="David" w:hint="cs"/>
          <w:rtl/>
        </w:rPr>
      </w:pPr>
    </w:p>
    <w:p w14:paraId="45C15966" w14:textId="77777777" w:rsidR="008C2A77" w:rsidRPr="008C2A77" w:rsidRDefault="008C2A77" w:rsidP="008C2A77">
      <w:pPr>
        <w:bidi/>
        <w:jc w:val="both"/>
        <w:rPr>
          <w:rFonts w:cs="David" w:hint="cs"/>
          <w:rtl/>
        </w:rPr>
      </w:pPr>
      <w:r w:rsidRPr="008C2A77">
        <w:rPr>
          <w:rFonts w:cs="David" w:hint="cs"/>
          <w:rtl/>
        </w:rPr>
        <w:tab/>
        <w:t>אני לא רואה לנגד עיניי מישהו שירחיק חבר כנסת לשישה חודשים.</w:t>
      </w:r>
    </w:p>
    <w:p w14:paraId="258F6816" w14:textId="77777777" w:rsidR="008C2A77" w:rsidRPr="008C2A77" w:rsidRDefault="008C2A77" w:rsidP="008C2A77">
      <w:pPr>
        <w:bidi/>
        <w:jc w:val="both"/>
        <w:rPr>
          <w:rFonts w:cs="David" w:hint="cs"/>
          <w:rtl/>
        </w:rPr>
      </w:pPr>
    </w:p>
    <w:p w14:paraId="0998D928" w14:textId="77777777" w:rsidR="008C2A77" w:rsidRPr="008C2A77" w:rsidRDefault="008C2A77" w:rsidP="008C2A77">
      <w:pPr>
        <w:bidi/>
        <w:jc w:val="both"/>
        <w:rPr>
          <w:rFonts w:cs="David" w:hint="cs"/>
          <w:rtl/>
        </w:rPr>
      </w:pPr>
      <w:r w:rsidRPr="008C2A77">
        <w:rPr>
          <w:rFonts w:cs="David" w:hint="cs"/>
          <w:u w:val="single"/>
          <w:rtl/>
        </w:rPr>
        <w:t>סוזי נבות:</w:t>
      </w:r>
    </w:p>
    <w:p w14:paraId="47CF79BF" w14:textId="77777777" w:rsidR="008C2A77" w:rsidRPr="008C2A77" w:rsidRDefault="008C2A77" w:rsidP="008C2A77">
      <w:pPr>
        <w:bidi/>
        <w:jc w:val="both"/>
        <w:rPr>
          <w:rFonts w:cs="David" w:hint="cs"/>
          <w:rtl/>
        </w:rPr>
      </w:pPr>
    </w:p>
    <w:p w14:paraId="7D7E6049" w14:textId="77777777" w:rsidR="008C2A77" w:rsidRPr="008C2A77" w:rsidRDefault="008C2A77" w:rsidP="008C2A77">
      <w:pPr>
        <w:bidi/>
        <w:jc w:val="both"/>
        <w:rPr>
          <w:rFonts w:cs="David" w:hint="cs"/>
          <w:rtl/>
        </w:rPr>
      </w:pPr>
      <w:r w:rsidRPr="008C2A77">
        <w:rPr>
          <w:rFonts w:cs="David" w:hint="cs"/>
          <w:rtl/>
        </w:rPr>
        <w:tab/>
        <w:t>אלא אם העבירה תהיה מספיק חמורה והפגיעה בכנסת תהיה מספיק חמורה.</w:t>
      </w:r>
    </w:p>
    <w:p w14:paraId="7440D0CB" w14:textId="77777777" w:rsidR="008C2A77" w:rsidRPr="008C2A77" w:rsidRDefault="008C2A77" w:rsidP="008C2A77">
      <w:pPr>
        <w:bidi/>
        <w:jc w:val="both"/>
        <w:rPr>
          <w:rFonts w:cs="David" w:hint="cs"/>
          <w:rtl/>
        </w:rPr>
      </w:pPr>
    </w:p>
    <w:p w14:paraId="7596FAB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C1E6D18" w14:textId="77777777" w:rsidR="008C2A77" w:rsidRPr="008C2A77" w:rsidRDefault="008C2A77" w:rsidP="008C2A77">
      <w:pPr>
        <w:bidi/>
        <w:jc w:val="both"/>
        <w:rPr>
          <w:rFonts w:cs="David" w:hint="cs"/>
          <w:rtl/>
        </w:rPr>
      </w:pPr>
    </w:p>
    <w:p w14:paraId="764C075C" w14:textId="77777777" w:rsidR="008C2A77" w:rsidRPr="008C2A77" w:rsidRDefault="008C2A77" w:rsidP="008C2A77">
      <w:pPr>
        <w:bidi/>
        <w:jc w:val="both"/>
        <w:rPr>
          <w:rFonts w:cs="David" w:hint="cs"/>
          <w:rtl/>
        </w:rPr>
      </w:pPr>
      <w:r w:rsidRPr="008C2A77">
        <w:rPr>
          <w:rFonts w:cs="David" w:hint="cs"/>
          <w:rtl/>
        </w:rPr>
        <w:tab/>
        <w:t>איזו עבירה?</w:t>
      </w:r>
    </w:p>
    <w:p w14:paraId="5DC345DD" w14:textId="77777777" w:rsidR="008C2A77" w:rsidRPr="008C2A77" w:rsidRDefault="008C2A77" w:rsidP="008C2A77">
      <w:pPr>
        <w:bidi/>
        <w:jc w:val="both"/>
        <w:rPr>
          <w:rFonts w:cs="David" w:hint="cs"/>
          <w:rtl/>
        </w:rPr>
      </w:pPr>
    </w:p>
    <w:p w14:paraId="275C096D" w14:textId="77777777" w:rsidR="008C2A77" w:rsidRPr="008C2A77" w:rsidRDefault="008C2A77" w:rsidP="008C2A77">
      <w:pPr>
        <w:bidi/>
        <w:jc w:val="both"/>
        <w:rPr>
          <w:rFonts w:cs="David" w:hint="cs"/>
          <w:rtl/>
        </w:rPr>
      </w:pPr>
      <w:r w:rsidRPr="008C2A77">
        <w:rPr>
          <w:rFonts w:cs="David" w:hint="cs"/>
          <w:u w:val="single"/>
          <w:rtl/>
        </w:rPr>
        <w:t>סוזי נבות:</w:t>
      </w:r>
    </w:p>
    <w:p w14:paraId="10E261C8" w14:textId="77777777" w:rsidR="008C2A77" w:rsidRPr="008C2A77" w:rsidRDefault="008C2A77" w:rsidP="008C2A77">
      <w:pPr>
        <w:bidi/>
        <w:jc w:val="both"/>
        <w:rPr>
          <w:rFonts w:cs="David" w:hint="cs"/>
          <w:rtl/>
        </w:rPr>
      </w:pPr>
    </w:p>
    <w:p w14:paraId="57CDFE8F" w14:textId="77777777" w:rsidR="008C2A77" w:rsidRPr="008C2A77" w:rsidRDefault="008C2A77" w:rsidP="008C2A77">
      <w:pPr>
        <w:bidi/>
        <w:jc w:val="both"/>
        <w:rPr>
          <w:rFonts w:cs="David" w:hint="cs"/>
          <w:rtl/>
        </w:rPr>
      </w:pPr>
      <w:r w:rsidRPr="008C2A77">
        <w:rPr>
          <w:rFonts w:cs="David" w:hint="cs"/>
          <w:rtl/>
        </w:rPr>
        <w:tab/>
        <w:t>אפילו לא יכולתי לתת את הדוגמה של ההצבעות הכפולות לפי שהיא התרחשה.</w:t>
      </w:r>
    </w:p>
    <w:p w14:paraId="14ABAA0A" w14:textId="77777777" w:rsidR="008C2A77" w:rsidRPr="008C2A77" w:rsidRDefault="008C2A77" w:rsidP="008C2A77">
      <w:pPr>
        <w:bidi/>
        <w:jc w:val="both"/>
        <w:rPr>
          <w:rFonts w:cs="David" w:hint="cs"/>
          <w:rtl/>
        </w:rPr>
      </w:pPr>
    </w:p>
    <w:p w14:paraId="18A6FF4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99CF341" w14:textId="77777777" w:rsidR="008C2A77" w:rsidRPr="008C2A77" w:rsidRDefault="008C2A77" w:rsidP="008C2A77">
      <w:pPr>
        <w:bidi/>
        <w:jc w:val="both"/>
        <w:rPr>
          <w:rFonts w:cs="David" w:hint="cs"/>
          <w:rtl/>
        </w:rPr>
      </w:pPr>
    </w:p>
    <w:p w14:paraId="752CECFC" w14:textId="77777777" w:rsidR="008C2A77" w:rsidRPr="008C2A77" w:rsidRDefault="008C2A77" w:rsidP="008C2A77">
      <w:pPr>
        <w:bidi/>
        <w:jc w:val="both"/>
        <w:rPr>
          <w:rFonts w:cs="David" w:hint="cs"/>
          <w:rtl/>
        </w:rPr>
      </w:pPr>
      <w:r w:rsidRPr="008C2A77">
        <w:rPr>
          <w:rFonts w:cs="David" w:hint="cs"/>
          <w:rtl/>
        </w:rPr>
        <w:tab/>
        <w:t>אני מקווה  שהמישור הפלילי יסדיר את העניין. אם תהיה כאן תקיפה של חבר כנסת, אני מקווה שבית המשפט יטיל עליו קלון והוא יעוף.</w:t>
      </w:r>
    </w:p>
    <w:p w14:paraId="578C80B9" w14:textId="77777777" w:rsidR="008C2A77" w:rsidRPr="008C2A77" w:rsidRDefault="008C2A77" w:rsidP="008C2A77">
      <w:pPr>
        <w:bidi/>
        <w:jc w:val="both"/>
        <w:rPr>
          <w:rFonts w:cs="David" w:hint="cs"/>
          <w:rtl/>
        </w:rPr>
      </w:pPr>
    </w:p>
    <w:p w14:paraId="443318BE" w14:textId="77777777" w:rsidR="008C2A77" w:rsidRPr="008C2A77" w:rsidRDefault="008C2A77" w:rsidP="008C2A77">
      <w:pPr>
        <w:bidi/>
        <w:jc w:val="both"/>
        <w:rPr>
          <w:rFonts w:cs="David" w:hint="cs"/>
          <w:rtl/>
        </w:rPr>
      </w:pPr>
      <w:r w:rsidRPr="008C2A77">
        <w:rPr>
          <w:rFonts w:cs="David" w:hint="cs"/>
          <w:u w:val="single"/>
          <w:rtl/>
        </w:rPr>
        <w:t>סוזי נבות:</w:t>
      </w:r>
    </w:p>
    <w:p w14:paraId="7748FB33" w14:textId="77777777" w:rsidR="008C2A77" w:rsidRPr="008C2A77" w:rsidRDefault="008C2A77" w:rsidP="008C2A77">
      <w:pPr>
        <w:bidi/>
        <w:jc w:val="both"/>
        <w:rPr>
          <w:rFonts w:cs="David" w:hint="cs"/>
          <w:rtl/>
        </w:rPr>
      </w:pPr>
    </w:p>
    <w:p w14:paraId="45D9CCFC" w14:textId="77777777" w:rsidR="008C2A77" w:rsidRPr="008C2A77" w:rsidRDefault="008C2A77" w:rsidP="008C2A77">
      <w:pPr>
        <w:bidi/>
        <w:jc w:val="both"/>
        <w:rPr>
          <w:rFonts w:cs="David" w:hint="cs"/>
          <w:rtl/>
        </w:rPr>
      </w:pPr>
      <w:r w:rsidRPr="008C2A77">
        <w:rPr>
          <w:rFonts w:cs="David" w:hint="cs"/>
          <w:rtl/>
        </w:rPr>
        <w:tab/>
        <w:t>זאת בדיוק הבעיה בתפיסה. בכל הכבוד, התפיסה היא שהאתיקה לא נועדה לחול אך ורק כאשר המשפט הפלילי לא חל. לאתיקה יש מקום בפני עצמה.</w:t>
      </w:r>
    </w:p>
    <w:p w14:paraId="4F99CA52" w14:textId="77777777" w:rsidR="008C2A77" w:rsidRPr="008C2A77" w:rsidRDefault="008C2A77" w:rsidP="008C2A77">
      <w:pPr>
        <w:bidi/>
        <w:jc w:val="both"/>
        <w:rPr>
          <w:rFonts w:cs="David" w:hint="cs"/>
          <w:rtl/>
        </w:rPr>
      </w:pPr>
    </w:p>
    <w:p w14:paraId="59F37F6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D6BADE4" w14:textId="77777777" w:rsidR="008C2A77" w:rsidRPr="008C2A77" w:rsidRDefault="008C2A77" w:rsidP="008C2A77">
      <w:pPr>
        <w:bidi/>
        <w:jc w:val="both"/>
        <w:rPr>
          <w:rFonts w:cs="David" w:hint="cs"/>
          <w:rtl/>
        </w:rPr>
      </w:pPr>
    </w:p>
    <w:p w14:paraId="56FB005C" w14:textId="77777777" w:rsidR="008C2A77" w:rsidRPr="008C2A77" w:rsidRDefault="008C2A77" w:rsidP="008C2A77">
      <w:pPr>
        <w:bidi/>
        <w:jc w:val="both"/>
        <w:rPr>
          <w:rFonts w:cs="David" w:hint="cs"/>
          <w:rtl/>
        </w:rPr>
      </w:pPr>
      <w:r w:rsidRPr="008C2A77">
        <w:rPr>
          <w:rFonts w:cs="David" w:hint="cs"/>
          <w:rtl/>
        </w:rPr>
        <w:tab/>
        <w:t xml:space="preserve">בסדר, אבל בכל זאת, כאשר אנחנו מגיעים למקרים הקשים </w:t>
      </w:r>
      <w:r w:rsidRPr="008C2A77">
        <w:rPr>
          <w:rFonts w:cs="David"/>
          <w:rtl/>
        </w:rPr>
        <w:t>–</w:t>
      </w:r>
      <w:r w:rsidRPr="008C2A77">
        <w:rPr>
          <w:rFonts w:cs="David" w:hint="cs"/>
          <w:rtl/>
        </w:rPr>
        <w:t xml:space="preserve"> ולא במקרה הבאת תקיפה חמורה או גניבה או שאת אומרת שההצבעה הכפולה לא צריכה להיות במישור הפלילי אלא במישור האתי </w:t>
      </w:r>
      <w:r w:rsidRPr="008C2A77">
        <w:rPr>
          <w:rFonts w:cs="David"/>
          <w:rtl/>
        </w:rPr>
        <w:t>–</w:t>
      </w:r>
      <w:r w:rsidRPr="008C2A77">
        <w:rPr>
          <w:rFonts w:cs="David" w:hint="cs"/>
          <w:rtl/>
        </w:rPr>
        <w:t xml:space="preserve"> בסדר, אז נניח שזה מקרה הגבול.</w:t>
      </w:r>
    </w:p>
    <w:p w14:paraId="76499F10" w14:textId="77777777" w:rsidR="008C2A77" w:rsidRPr="008C2A77" w:rsidRDefault="008C2A77" w:rsidP="008C2A77">
      <w:pPr>
        <w:bidi/>
        <w:jc w:val="both"/>
        <w:rPr>
          <w:rFonts w:cs="David" w:hint="cs"/>
          <w:rtl/>
        </w:rPr>
      </w:pPr>
    </w:p>
    <w:p w14:paraId="01681A42" w14:textId="77777777" w:rsidR="008C2A77" w:rsidRPr="008C2A77" w:rsidRDefault="008C2A77" w:rsidP="008C2A77">
      <w:pPr>
        <w:bidi/>
        <w:jc w:val="both"/>
        <w:rPr>
          <w:rFonts w:cs="David" w:hint="cs"/>
          <w:rtl/>
        </w:rPr>
      </w:pPr>
      <w:r w:rsidRPr="008C2A77">
        <w:rPr>
          <w:rFonts w:cs="David" w:hint="cs"/>
          <w:u w:val="single"/>
          <w:rtl/>
        </w:rPr>
        <w:t>סוזי נבות:</w:t>
      </w:r>
    </w:p>
    <w:p w14:paraId="11C409C1" w14:textId="77777777" w:rsidR="008C2A77" w:rsidRPr="008C2A77" w:rsidRDefault="008C2A77" w:rsidP="008C2A77">
      <w:pPr>
        <w:bidi/>
        <w:jc w:val="both"/>
        <w:rPr>
          <w:rFonts w:cs="David" w:hint="cs"/>
          <w:rtl/>
        </w:rPr>
      </w:pPr>
    </w:p>
    <w:p w14:paraId="28B6F84C" w14:textId="77777777" w:rsidR="008C2A77" w:rsidRPr="008C2A77" w:rsidRDefault="008C2A77" w:rsidP="008C2A77">
      <w:pPr>
        <w:bidi/>
        <w:jc w:val="both"/>
        <w:rPr>
          <w:rFonts w:cs="David" w:hint="cs"/>
          <w:rtl/>
        </w:rPr>
      </w:pPr>
      <w:r w:rsidRPr="008C2A77">
        <w:rPr>
          <w:rFonts w:cs="David" w:hint="cs"/>
          <w:rtl/>
        </w:rPr>
        <w:tab/>
        <w:t>המשפט הפלילי לא יפתור לך את הנוכחות של חבר הכנסת כל עוד המשפט שלו מתנהל. הכנסת יכולה לומר במקרה מאוד חמור, אפילו שהוא פלילי חמור, שאתה לא תבוא לכנסת. מה תעשה אם חבר כנסת חלילה חשוד, ואני לא רוצה לתת דוגמאות, באונס? הוא חשוד ברצח. הוא רק חשוד.</w:t>
      </w:r>
    </w:p>
    <w:p w14:paraId="0E605005" w14:textId="77777777" w:rsidR="008C2A77" w:rsidRPr="008C2A77" w:rsidRDefault="008C2A77" w:rsidP="008C2A77">
      <w:pPr>
        <w:bidi/>
        <w:jc w:val="both"/>
        <w:rPr>
          <w:rFonts w:cs="David" w:hint="cs"/>
          <w:rtl/>
        </w:rPr>
      </w:pPr>
    </w:p>
    <w:p w14:paraId="1FEA87D4"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3698E19" w14:textId="77777777" w:rsidR="008C2A77" w:rsidRPr="008C2A77" w:rsidRDefault="008C2A77" w:rsidP="008C2A77">
      <w:pPr>
        <w:bidi/>
        <w:jc w:val="both"/>
        <w:rPr>
          <w:rFonts w:cs="David" w:hint="cs"/>
          <w:rtl/>
        </w:rPr>
      </w:pPr>
    </w:p>
    <w:p w14:paraId="037D0826" w14:textId="77777777" w:rsidR="008C2A77" w:rsidRPr="008C2A77" w:rsidRDefault="008C2A77" w:rsidP="008C2A77">
      <w:pPr>
        <w:bidi/>
        <w:jc w:val="both"/>
        <w:rPr>
          <w:rFonts w:cs="David" w:hint="cs"/>
          <w:rtl/>
        </w:rPr>
      </w:pPr>
      <w:r w:rsidRPr="008C2A77">
        <w:rPr>
          <w:rFonts w:cs="David" w:hint="cs"/>
          <w:rtl/>
        </w:rPr>
        <w:tab/>
        <w:t>והמשפט לא מתנהל.</w:t>
      </w:r>
    </w:p>
    <w:p w14:paraId="6EAE5854" w14:textId="77777777" w:rsidR="008C2A77" w:rsidRPr="008C2A77" w:rsidRDefault="008C2A77" w:rsidP="008C2A77">
      <w:pPr>
        <w:bidi/>
        <w:jc w:val="both"/>
        <w:rPr>
          <w:rFonts w:cs="David" w:hint="cs"/>
          <w:rtl/>
        </w:rPr>
      </w:pPr>
    </w:p>
    <w:p w14:paraId="317F91C1" w14:textId="77777777" w:rsidR="008C2A77" w:rsidRPr="008C2A77" w:rsidRDefault="008C2A77" w:rsidP="008C2A77">
      <w:pPr>
        <w:bidi/>
        <w:jc w:val="both"/>
        <w:rPr>
          <w:rFonts w:cs="David" w:hint="cs"/>
          <w:rtl/>
        </w:rPr>
      </w:pPr>
      <w:r w:rsidRPr="008C2A77">
        <w:rPr>
          <w:rFonts w:cs="David" w:hint="cs"/>
          <w:u w:val="single"/>
          <w:rtl/>
        </w:rPr>
        <w:t>סוזי נבות:</w:t>
      </w:r>
    </w:p>
    <w:p w14:paraId="06076552" w14:textId="77777777" w:rsidR="008C2A77" w:rsidRPr="008C2A77" w:rsidRDefault="008C2A77" w:rsidP="008C2A77">
      <w:pPr>
        <w:bidi/>
        <w:jc w:val="both"/>
        <w:rPr>
          <w:rFonts w:cs="David" w:hint="cs"/>
          <w:rtl/>
        </w:rPr>
      </w:pPr>
    </w:p>
    <w:p w14:paraId="64C6A3D9" w14:textId="77777777" w:rsidR="008C2A77" w:rsidRPr="008C2A77" w:rsidRDefault="008C2A77" w:rsidP="008C2A77">
      <w:pPr>
        <w:bidi/>
        <w:jc w:val="both"/>
        <w:rPr>
          <w:rFonts w:cs="David" w:hint="cs"/>
          <w:rtl/>
        </w:rPr>
      </w:pPr>
      <w:r w:rsidRPr="008C2A77">
        <w:rPr>
          <w:rFonts w:cs="David" w:hint="cs"/>
          <w:rtl/>
        </w:rPr>
        <w:tab/>
        <w:t>הוא חשוד. הוא אפילו אומר בגאווה שזה הוא.</w:t>
      </w:r>
    </w:p>
    <w:p w14:paraId="3388AA5A" w14:textId="77777777" w:rsidR="008C2A77" w:rsidRPr="008C2A77" w:rsidRDefault="008C2A77" w:rsidP="008C2A77">
      <w:pPr>
        <w:bidi/>
        <w:jc w:val="both"/>
        <w:rPr>
          <w:rFonts w:cs="David" w:hint="cs"/>
          <w:rtl/>
        </w:rPr>
      </w:pPr>
    </w:p>
    <w:p w14:paraId="1CFC1577" w14:textId="77777777" w:rsidR="008C2A77" w:rsidRPr="008C2A77" w:rsidRDefault="008C2A77" w:rsidP="008C2A77">
      <w:pPr>
        <w:bidi/>
        <w:jc w:val="both"/>
        <w:rPr>
          <w:rFonts w:cs="David" w:hint="cs"/>
          <w:rtl/>
        </w:rPr>
      </w:pPr>
      <w:r w:rsidRPr="008C2A77">
        <w:rPr>
          <w:rFonts w:cs="David" w:hint="cs"/>
          <w:u w:val="single"/>
          <w:rtl/>
        </w:rPr>
        <w:t>דוד רותם:</w:t>
      </w:r>
    </w:p>
    <w:p w14:paraId="0DD036BF" w14:textId="77777777" w:rsidR="008C2A77" w:rsidRPr="008C2A77" w:rsidRDefault="008C2A77" w:rsidP="008C2A77">
      <w:pPr>
        <w:bidi/>
        <w:jc w:val="both"/>
        <w:rPr>
          <w:rFonts w:cs="David" w:hint="cs"/>
          <w:rtl/>
        </w:rPr>
      </w:pPr>
    </w:p>
    <w:p w14:paraId="07D0FFED" w14:textId="77777777" w:rsidR="008C2A77" w:rsidRPr="008C2A77" w:rsidRDefault="008C2A77" w:rsidP="008C2A77">
      <w:pPr>
        <w:bidi/>
        <w:jc w:val="both"/>
        <w:rPr>
          <w:rFonts w:cs="David" w:hint="cs"/>
          <w:rtl/>
        </w:rPr>
      </w:pPr>
      <w:r w:rsidRPr="008C2A77">
        <w:rPr>
          <w:rFonts w:cs="David" w:hint="cs"/>
          <w:rtl/>
        </w:rPr>
        <w:tab/>
        <w:t>אם הוא חשוד ברצח, הוא ישב במעצר.</w:t>
      </w:r>
    </w:p>
    <w:p w14:paraId="77F6E5F6" w14:textId="77777777" w:rsidR="008C2A77" w:rsidRPr="008C2A77" w:rsidRDefault="008C2A77" w:rsidP="008C2A77">
      <w:pPr>
        <w:bidi/>
        <w:jc w:val="both"/>
        <w:rPr>
          <w:rFonts w:cs="David" w:hint="cs"/>
          <w:rtl/>
        </w:rPr>
      </w:pPr>
    </w:p>
    <w:p w14:paraId="55E0F76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28090D3" w14:textId="77777777" w:rsidR="008C2A77" w:rsidRPr="008C2A77" w:rsidRDefault="008C2A77" w:rsidP="008C2A77">
      <w:pPr>
        <w:bidi/>
        <w:jc w:val="both"/>
        <w:rPr>
          <w:rFonts w:cs="David" w:hint="cs"/>
          <w:rtl/>
        </w:rPr>
      </w:pPr>
    </w:p>
    <w:p w14:paraId="0940B709" w14:textId="77777777" w:rsidR="008C2A77" w:rsidRPr="008C2A77" w:rsidRDefault="008C2A77" w:rsidP="008C2A77">
      <w:pPr>
        <w:bidi/>
        <w:jc w:val="both"/>
        <w:rPr>
          <w:rFonts w:cs="David" w:hint="cs"/>
          <w:rtl/>
        </w:rPr>
      </w:pPr>
      <w:r w:rsidRPr="008C2A77">
        <w:rPr>
          <w:rFonts w:cs="David" w:hint="cs"/>
          <w:rtl/>
        </w:rPr>
        <w:tab/>
        <w:t>לא משנה. הטרדה מינית חמורה. אני מבין מה את אומרת. אנחנו כאן היום מתווכחים על השאלה של עונש המקסימום. היות שלא שמנו עונש מינימום, אין לי בעיה. בסדר. שכנעת אותי.</w:t>
      </w:r>
    </w:p>
    <w:p w14:paraId="12BA9995" w14:textId="77777777" w:rsidR="008C2A77" w:rsidRPr="008C2A77" w:rsidRDefault="008C2A77" w:rsidP="008C2A77">
      <w:pPr>
        <w:bidi/>
        <w:jc w:val="both"/>
        <w:rPr>
          <w:rFonts w:cs="David" w:hint="cs"/>
          <w:rtl/>
        </w:rPr>
      </w:pPr>
    </w:p>
    <w:p w14:paraId="1BA29D48" w14:textId="77777777" w:rsidR="008C2A77" w:rsidRPr="008C2A77" w:rsidRDefault="008C2A77" w:rsidP="008C2A77">
      <w:pPr>
        <w:bidi/>
        <w:jc w:val="both"/>
        <w:rPr>
          <w:rFonts w:cs="David" w:hint="cs"/>
          <w:rtl/>
        </w:rPr>
      </w:pPr>
      <w:r w:rsidRPr="008C2A77">
        <w:rPr>
          <w:rFonts w:cs="David" w:hint="cs"/>
          <w:u w:val="single"/>
          <w:rtl/>
        </w:rPr>
        <w:t>ארבל אסטרחן:</w:t>
      </w:r>
    </w:p>
    <w:p w14:paraId="487896D1" w14:textId="77777777" w:rsidR="008C2A77" w:rsidRPr="008C2A77" w:rsidRDefault="008C2A77" w:rsidP="008C2A77">
      <w:pPr>
        <w:bidi/>
        <w:jc w:val="both"/>
        <w:rPr>
          <w:rFonts w:cs="David" w:hint="cs"/>
          <w:rtl/>
        </w:rPr>
      </w:pPr>
    </w:p>
    <w:p w14:paraId="553EAA97" w14:textId="77777777" w:rsidR="008C2A77" w:rsidRPr="008C2A77" w:rsidRDefault="008C2A77" w:rsidP="008C2A77">
      <w:pPr>
        <w:bidi/>
        <w:jc w:val="both"/>
        <w:rPr>
          <w:rFonts w:cs="David" w:hint="cs"/>
          <w:rtl/>
        </w:rPr>
      </w:pPr>
      <w:r w:rsidRPr="008C2A77">
        <w:rPr>
          <w:rFonts w:cs="David" w:hint="cs"/>
          <w:rtl/>
        </w:rPr>
        <w:tab/>
        <w:t>אני תוהה אם לא צריך להשוות בין (6) ל-(7). (6) זה עד סוף הכנס בעוד ש-(7) מדבר על שישה חודשים. למה ב-(6) המועד שבו קובעת ועדת האתיקה צריך להשליך על משך העונש?</w:t>
      </w:r>
    </w:p>
    <w:p w14:paraId="60233473" w14:textId="77777777" w:rsidR="008C2A77" w:rsidRPr="008C2A77" w:rsidRDefault="008C2A77" w:rsidP="008C2A77">
      <w:pPr>
        <w:bidi/>
        <w:jc w:val="both"/>
        <w:rPr>
          <w:rFonts w:cs="David" w:hint="cs"/>
          <w:rtl/>
        </w:rPr>
      </w:pPr>
    </w:p>
    <w:p w14:paraId="41A01890" w14:textId="77777777" w:rsidR="008C2A77" w:rsidRPr="008C2A77" w:rsidRDefault="008C2A77" w:rsidP="008C2A77">
      <w:pPr>
        <w:bidi/>
        <w:jc w:val="both"/>
        <w:rPr>
          <w:rFonts w:cs="David" w:hint="cs"/>
          <w:rtl/>
        </w:rPr>
      </w:pPr>
      <w:r w:rsidRPr="008C2A77">
        <w:rPr>
          <w:rFonts w:cs="David" w:hint="cs"/>
          <w:u w:val="single"/>
          <w:rtl/>
        </w:rPr>
        <w:t>דוד רותם:</w:t>
      </w:r>
    </w:p>
    <w:p w14:paraId="35DB1EA9" w14:textId="77777777" w:rsidR="008C2A77" w:rsidRPr="008C2A77" w:rsidRDefault="008C2A77" w:rsidP="008C2A77">
      <w:pPr>
        <w:bidi/>
        <w:jc w:val="both"/>
        <w:rPr>
          <w:rFonts w:cs="David" w:hint="cs"/>
          <w:rtl/>
        </w:rPr>
      </w:pPr>
    </w:p>
    <w:p w14:paraId="323404C6" w14:textId="77777777" w:rsidR="008C2A77" w:rsidRPr="008C2A77" w:rsidRDefault="008C2A77" w:rsidP="008C2A77">
      <w:pPr>
        <w:bidi/>
        <w:jc w:val="both"/>
        <w:rPr>
          <w:rFonts w:cs="David" w:hint="cs"/>
          <w:rtl/>
        </w:rPr>
      </w:pPr>
      <w:r w:rsidRPr="008C2A77">
        <w:rPr>
          <w:rFonts w:cs="David" w:hint="cs"/>
          <w:rtl/>
        </w:rPr>
        <w:tab/>
        <w:t>ב-(6) זה גם יכול יותר משישה חודשים.</w:t>
      </w:r>
    </w:p>
    <w:p w14:paraId="10A7EF6F" w14:textId="77777777" w:rsidR="008C2A77" w:rsidRPr="008C2A77" w:rsidRDefault="008C2A77" w:rsidP="008C2A77">
      <w:pPr>
        <w:bidi/>
        <w:jc w:val="both"/>
        <w:rPr>
          <w:rFonts w:cs="David" w:hint="cs"/>
          <w:rtl/>
        </w:rPr>
      </w:pPr>
    </w:p>
    <w:p w14:paraId="15991E17" w14:textId="77777777" w:rsidR="008C2A77" w:rsidRPr="008C2A77" w:rsidRDefault="008C2A77" w:rsidP="008C2A77">
      <w:pPr>
        <w:bidi/>
        <w:jc w:val="both"/>
        <w:rPr>
          <w:rFonts w:cs="David" w:hint="cs"/>
          <w:rtl/>
        </w:rPr>
      </w:pPr>
      <w:r w:rsidRPr="008C2A77">
        <w:rPr>
          <w:rFonts w:cs="David" w:hint="cs"/>
          <w:u w:val="single"/>
          <w:rtl/>
        </w:rPr>
        <w:t>ארבל אסטרחן:</w:t>
      </w:r>
    </w:p>
    <w:p w14:paraId="2E2404A4" w14:textId="77777777" w:rsidR="008C2A77" w:rsidRPr="008C2A77" w:rsidRDefault="008C2A77" w:rsidP="008C2A77">
      <w:pPr>
        <w:bidi/>
        <w:jc w:val="both"/>
        <w:rPr>
          <w:rFonts w:cs="David" w:hint="cs"/>
          <w:rtl/>
        </w:rPr>
      </w:pPr>
      <w:r w:rsidRPr="008C2A77">
        <w:rPr>
          <w:rFonts w:cs="David" w:hint="cs"/>
          <w:rtl/>
        </w:rPr>
        <w:tab/>
      </w:r>
    </w:p>
    <w:p w14:paraId="36D2C878" w14:textId="77777777" w:rsidR="008C2A77" w:rsidRPr="008C2A77" w:rsidRDefault="008C2A77" w:rsidP="008C2A77">
      <w:pPr>
        <w:bidi/>
        <w:jc w:val="both"/>
        <w:rPr>
          <w:rFonts w:cs="David" w:hint="cs"/>
          <w:rtl/>
        </w:rPr>
      </w:pPr>
      <w:r w:rsidRPr="008C2A77">
        <w:rPr>
          <w:rFonts w:cs="David" w:hint="cs"/>
          <w:rtl/>
        </w:rPr>
        <w:tab/>
        <w:t>זה המקסימום.</w:t>
      </w:r>
    </w:p>
    <w:p w14:paraId="4F61629C" w14:textId="77777777" w:rsidR="008C2A77" w:rsidRPr="008C2A77" w:rsidRDefault="008C2A77" w:rsidP="008C2A77">
      <w:pPr>
        <w:bidi/>
        <w:jc w:val="both"/>
        <w:rPr>
          <w:rFonts w:cs="David" w:hint="cs"/>
          <w:rtl/>
        </w:rPr>
      </w:pPr>
    </w:p>
    <w:p w14:paraId="6610CB4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D53E72C" w14:textId="77777777" w:rsidR="008C2A77" w:rsidRPr="008C2A77" w:rsidRDefault="008C2A77" w:rsidP="008C2A77">
      <w:pPr>
        <w:bidi/>
        <w:jc w:val="both"/>
        <w:rPr>
          <w:rFonts w:cs="David" w:hint="cs"/>
          <w:rtl/>
        </w:rPr>
      </w:pPr>
    </w:p>
    <w:p w14:paraId="06D83E2E" w14:textId="77777777" w:rsidR="008C2A77" w:rsidRPr="008C2A77" w:rsidRDefault="008C2A77" w:rsidP="008C2A77">
      <w:pPr>
        <w:bidi/>
        <w:jc w:val="both"/>
        <w:rPr>
          <w:rFonts w:cs="David" w:hint="cs"/>
          <w:rtl/>
        </w:rPr>
      </w:pPr>
      <w:r w:rsidRPr="008C2A77">
        <w:rPr>
          <w:rFonts w:cs="David" w:hint="cs"/>
          <w:rtl/>
        </w:rPr>
        <w:tab/>
        <w:t>בוא נשאיר את זה כך.</w:t>
      </w:r>
    </w:p>
    <w:p w14:paraId="30D63138" w14:textId="77777777" w:rsidR="008C2A77" w:rsidRPr="008C2A77" w:rsidRDefault="008C2A77" w:rsidP="008C2A77">
      <w:pPr>
        <w:bidi/>
        <w:jc w:val="both"/>
        <w:rPr>
          <w:rFonts w:cs="David" w:hint="cs"/>
          <w:rtl/>
        </w:rPr>
      </w:pPr>
    </w:p>
    <w:p w14:paraId="242B0843" w14:textId="77777777" w:rsidR="008C2A77" w:rsidRPr="008C2A77" w:rsidRDefault="008C2A77" w:rsidP="008C2A77">
      <w:pPr>
        <w:bidi/>
        <w:jc w:val="both"/>
        <w:rPr>
          <w:rFonts w:cs="David" w:hint="cs"/>
          <w:rtl/>
        </w:rPr>
      </w:pPr>
      <w:r w:rsidRPr="008C2A77">
        <w:rPr>
          <w:rFonts w:cs="David" w:hint="cs"/>
          <w:u w:val="single"/>
          <w:rtl/>
        </w:rPr>
        <w:t>ארבל אסטרחן:</w:t>
      </w:r>
    </w:p>
    <w:p w14:paraId="21E8C0CB" w14:textId="77777777" w:rsidR="008C2A77" w:rsidRPr="008C2A77" w:rsidRDefault="008C2A77" w:rsidP="008C2A77">
      <w:pPr>
        <w:bidi/>
        <w:jc w:val="both"/>
        <w:rPr>
          <w:rFonts w:cs="David" w:hint="cs"/>
          <w:rtl/>
        </w:rPr>
      </w:pPr>
      <w:r w:rsidRPr="008C2A77">
        <w:rPr>
          <w:rFonts w:cs="David" w:hint="cs"/>
          <w:rtl/>
        </w:rPr>
        <w:tab/>
      </w:r>
    </w:p>
    <w:p w14:paraId="7938E60A" w14:textId="77777777" w:rsidR="008C2A77" w:rsidRPr="008C2A77" w:rsidRDefault="008C2A77" w:rsidP="008C2A77">
      <w:pPr>
        <w:bidi/>
        <w:jc w:val="both"/>
        <w:rPr>
          <w:rFonts w:cs="David" w:hint="cs"/>
          <w:rtl/>
        </w:rPr>
      </w:pPr>
      <w:r w:rsidRPr="008C2A77">
        <w:rPr>
          <w:rFonts w:cs="David" w:hint="cs"/>
          <w:rtl/>
        </w:rPr>
        <w:tab/>
        <w:t>בסדר. שישה חודשים. רוצים להבהיר אם נכללת כאן הפגרה?</w:t>
      </w:r>
    </w:p>
    <w:p w14:paraId="16DDF39D" w14:textId="77777777" w:rsidR="008C2A77" w:rsidRPr="008C2A77" w:rsidRDefault="008C2A77" w:rsidP="008C2A77">
      <w:pPr>
        <w:bidi/>
        <w:jc w:val="both"/>
        <w:rPr>
          <w:rFonts w:cs="David" w:hint="cs"/>
          <w:rtl/>
        </w:rPr>
      </w:pPr>
    </w:p>
    <w:p w14:paraId="5BD789C0" w14:textId="77777777" w:rsidR="008C2A77" w:rsidRPr="008C2A77" w:rsidRDefault="008C2A77" w:rsidP="008C2A77">
      <w:pPr>
        <w:bidi/>
        <w:jc w:val="both"/>
        <w:rPr>
          <w:rFonts w:cs="David" w:hint="cs"/>
          <w:rtl/>
        </w:rPr>
      </w:pPr>
      <w:r w:rsidRPr="008C2A77">
        <w:rPr>
          <w:rFonts w:cs="David" w:hint="cs"/>
          <w:u w:val="single"/>
          <w:rtl/>
        </w:rPr>
        <w:t>דוד רותם:</w:t>
      </w:r>
    </w:p>
    <w:p w14:paraId="76CC8208" w14:textId="77777777" w:rsidR="008C2A77" w:rsidRPr="008C2A77" w:rsidRDefault="008C2A77" w:rsidP="008C2A77">
      <w:pPr>
        <w:bidi/>
        <w:jc w:val="both"/>
        <w:rPr>
          <w:rFonts w:cs="David" w:hint="cs"/>
          <w:rtl/>
        </w:rPr>
      </w:pPr>
    </w:p>
    <w:p w14:paraId="1EA573B4" w14:textId="77777777" w:rsidR="008C2A77" w:rsidRPr="008C2A77" w:rsidRDefault="008C2A77" w:rsidP="008C2A77">
      <w:pPr>
        <w:bidi/>
        <w:jc w:val="both"/>
        <w:rPr>
          <w:rFonts w:cs="David" w:hint="cs"/>
          <w:rtl/>
        </w:rPr>
      </w:pPr>
      <w:r w:rsidRPr="008C2A77">
        <w:rPr>
          <w:rFonts w:cs="David" w:hint="cs"/>
          <w:rtl/>
        </w:rPr>
        <w:tab/>
        <w:t>תשאירי את זה כמו שזה. אל תגעי בזה.</w:t>
      </w:r>
    </w:p>
    <w:p w14:paraId="4C54918A" w14:textId="77777777" w:rsidR="008C2A77" w:rsidRPr="008C2A77" w:rsidRDefault="008C2A77" w:rsidP="008C2A77">
      <w:pPr>
        <w:bidi/>
        <w:jc w:val="both"/>
        <w:rPr>
          <w:rFonts w:cs="David" w:hint="cs"/>
          <w:rtl/>
        </w:rPr>
      </w:pPr>
    </w:p>
    <w:p w14:paraId="63602A1B" w14:textId="77777777" w:rsidR="008C2A77" w:rsidRPr="008C2A77" w:rsidRDefault="008C2A77" w:rsidP="008C2A77">
      <w:pPr>
        <w:bidi/>
        <w:jc w:val="both"/>
        <w:rPr>
          <w:rFonts w:cs="David" w:hint="cs"/>
          <w:rtl/>
        </w:rPr>
      </w:pPr>
      <w:r w:rsidRPr="008C2A77">
        <w:rPr>
          <w:rFonts w:cs="David" w:hint="cs"/>
          <w:u w:val="single"/>
          <w:rtl/>
        </w:rPr>
        <w:t>ארבל אסטרחן:</w:t>
      </w:r>
    </w:p>
    <w:p w14:paraId="7B3C38E1" w14:textId="77777777" w:rsidR="008C2A77" w:rsidRPr="008C2A77" w:rsidRDefault="008C2A77" w:rsidP="008C2A77">
      <w:pPr>
        <w:bidi/>
        <w:jc w:val="both"/>
        <w:rPr>
          <w:rFonts w:cs="David" w:hint="cs"/>
          <w:rtl/>
        </w:rPr>
      </w:pPr>
    </w:p>
    <w:p w14:paraId="505EFF3B" w14:textId="77777777" w:rsidR="008C2A77" w:rsidRPr="008C2A77" w:rsidRDefault="008C2A77" w:rsidP="008C2A77">
      <w:pPr>
        <w:bidi/>
        <w:jc w:val="both"/>
        <w:rPr>
          <w:rFonts w:cs="David" w:hint="cs"/>
          <w:rtl/>
        </w:rPr>
      </w:pPr>
      <w:r w:rsidRPr="008C2A77">
        <w:rPr>
          <w:rFonts w:cs="David" w:hint="cs"/>
          <w:rtl/>
        </w:rPr>
        <w:tab/>
        <w:t>סעיף (8). המלצה כי חבר הכנסת לא ייבחר ולא ימונה בתקופת כהונתה של אותה כנסת או בתקופה קצרה יותר לתפקיד מיוחד.</w:t>
      </w:r>
    </w:p>
    <w:p w14:paraId="67725F0F" w14:textId="77777777" w:rsidR="008C2A77" w:rsidRPr="008C2A77" w:rsidRDefault="008C2A77" w:rsidP="008C2A77">
      <w:pPr>
        <w:bidi/>
        <w:jc w:val="both"/>
        <w:rPr>
          <w:rFonts w:cs="David" w:hint="cs"/>
          <w:rtl/>
        </w:rPr>
      </w:pPr>
    </w:p>
    <w:p w14:paraId="29B5C07B" w14:textId="77777777" w:rsidR="008C2A77" w:rsidRPr="008C2A77" w:rsidRDefault="008C2A77" w:rsidP="008C2A77">
      <w:pPr>
        <w:bidi/>
        <w:jc w:val="both"/>
        <w:rPr>
          <w:rFonts w:cs="David" w:hint="cs"/>
          <w:rtl/>
        </w:rPr>
      </w:pPr>
      <w:r w:rsidRPr="008C2A77">
        <w:rPr>
          <w:rFonts w:cs="David" w:hint="cs"/>
          <w:u w:val="single"/>
          <w:rtl/>
        </w:rPr>
        <w:t>דוד רותם:</w:t>
      </w:r>
    </w:p>
    <w:p w14:paraId="3CA5F617" w14:textId="77777777" w:rsidR="008C2A77" w:rsidRPr="008C2A77" w:rsidRDefault="008C2A77" w:rsidP="008C2A77">
      <w:pPr>
        <w:bidi/>
        <w:jc w:val="both"/>
        <w:rPr>
          <w:rFonts w:cs="David" w:hint="cs"/>
          <w:rtl/>
        </w:rPr>
      </w:pPr>
    </w:p>
    <w:p w14:paraId="45DEAE2A" w14:textId="77777777" w:rsidR="008C2A77" w:rsidRPr="008C2A77" w:rsidRDefault="008C2A77" w:rsidP="008C2A77">
      <w:pPr>
        <w:bidi/>
        <w:jc w:val="both"/>
        <w:rPr>
          <w:rFonts w:cs="David" w:hint="cs"/>
          <w:rtl/>
        </w:rPr>
      </w:pPr>
      <w:r w:rsidRPr="008C2A77">
        <w:rPr>
          <w:rFonts w:cs="David" w:hint="cs"/>
          <w:rtl/>
        </w:rPr>
        <w:tab/>
        <w:t>מה זה המלצה? גם כאן וגם ב-(9).</w:t>
      </w:r>
    </w:p>
    <w:p w14:paraId="0ACC6AFC" w14:textId="77777777" w:rsidR="008C2A77" w:rsidRPr="008C2A77" w:rsidRDefault="008C2A77" w:rsidP="008C2A77">
      <w:pPr>
        <w:bidi/>
        <w:jc w:val="both"/>
        <w:rPr>
          <w:rFonts w:cs="David" w:hint="cs"/>
          <w:rtl/>
        </w:rPr>
      </w:pPr>
    </w:p>
    <w:p w14:paraId="5F310456" w14:textId="77777777" w:rsidR="008C2A77" w:rsidRPr="008C2A77" w:rsidRDefault="008C2A77" w:rsidP="008C2A77">
      <w:pPr>
        <w:bidi/>
        <w:jc w:val="both"/>
        <w:rPr>
          <w:rFonts w:cs="David" w:hint="cs"/>
          <w:rtl/>
        </w:rPr>
      </w:pPr>
      <w:r w:rsidRPr="008C2A77">
        <w:rPr>
          <w:rFonts w:cs="David" w:hint="cs"/>
          <w:u w:val="single"/>
          <w:rtl/>
        </w:rPr>
        <w:t>ארבל אסטרחן:</w:t>
      </w:r>
    </w:p>
    <w:p w14:paraId="76803952" w14:textId="77777777" w:rsidR="008C2A77" w:rsidRPr="008C2A77" w:rsidRDefault="008C2A77" w:rsidP="008C2A77">
      <w:pPr>
        <w:bidi/>
        <w:jc w:val="both"/>
        <w:rPr>
          <w:rFonts w:cs="David" w:hint="cs"/>
          <w:rtl/>
        </w:rPr>
      </w:pPr>
    </w:p>
    <w:p w14:paraId="3023F614" w14:textId="77777777" w:rsidR="008C2A77" w:rsidRPr="008C2A77" w:rsidRDefault="008C2A77" w:rsidP="008C2A77">
      <w:pPr>
        <w:bidi/>
        <w:jc w:val="both"/>
        <w:rPr>
          <w:rFonts w:cs="David" w:hint="cs"/>
          <w:rtl/>
        </w:rPr>
      </w:pPr>
      <w:r w:rsidRPr="008C2A77">
        <w:rPr>
          <w:rFonts w:cs="David" w:hint="cs"/>
          <w:rtl/>
        </w:rPr>
        <w:tab/>
        <w:t>היא ממליצה למי שבוחר. ועדת האתיקה ממליצה.</w:t>
      </w:r>
    </w:p>
    <w:p w14:paraId="6EA41755" w14:textId="77777777" w:rsidR="008C2A77" w:rsidRPr="008C2A77" w:rsidRDefault="008C2A77" w:rsidP="008C2A77">
      <w:pPr>
        <w:bidi/>
        <w:jc w:val="both"/>
        <w:rPr>
          <w:rFonts w:cs="David" w:hint="cs"/>
          <w:rtl/>
        </w:rPr>
      </w:pPr>
    </w:p>
    <w:p w14:paraId="28200F51" w14:textId="77777777" w:rsidR="008C2A77" w:rsidRPr="008C2A77" w:rsidRDefault="008C2A77" w:rsidP="008C2A77">
      <w:pPr>
        <w:bidi/>
        <w:jc w:val="both"/>
        <w:rPr>
          <w:rFonts w:cs="David" w:hint="cs"/>
          <w:rtl/>
        </w:rPr>
      </w:pPr>
      <w:r w:rsidRPr="008C2A77">
        <w:rPr>
          <w:rFonts w:cs="David" w:hint="cs"/>
          <w:u w:val="single"/>
          <w:rtl/>
        </w:rPr>
        <w:t>דוד רותם:</w:t>
      </w:r>
    </w:p>
    <w:p w14:paraId="70F85E94" w14:textId="77777777" w:rsidR="008C2A77" w:rsidRPr="008C2A77" w:rsidRDefault="008C2A77" w:rsidP="008C2A77">
      <w:pPr>
        <w:bidi/>
        <w:jc w:val="both"/>
        <w:rPr>
          <w:rFonts w:cs="David" w:hint="cs"/>
          <w:rtl/>
        </w:rPr>
      </w:pPr>
    </w:p>
    <w:p w14:paraId="035150E6" w14:textId="77777777" w:rsidR="008C2A77" w:rsidRPr="008C2A77" w:rsidRDefault="008C2A77" w:rsidP="008C2A77">
      <w:pPr>
        <w:bidi/>
        <w:jc w:val="both"/>
        <w:rPr>
          <w:rFonts w:cs="David" w:hint="cs"/>
          <w:rtl/>
        </w:rPr>
      </w:pPr>
      <w:r w:rsidRPr="008C2A77">
        <w:rPr>
          <w:rFonts w:cs="David" w:hint="cs"/>
          <w:rtl/>
        </w:rPr>
        <w:tab/>
        <w:t>זאת אומרת שהמליאה יכולה להחליט שהיא מצפצפת על ועדת האתיקה ובכל אופן בוחרת.</w:t>
      </w:r>
    </w:p>
    <w:p w14:paraId="61994837" w14:textId="77777777" w:rsidR="008C2A77" w:rsidRPr="008C2A77" w:rsidRDefault="008C2A77" w:rsidP="008C2A77">
      <w:pPr>
        <w:bidi/>
        <w:jc w:val="both"/>
        <w:rPr>
          <w:rFonts w:cs="David" w:hint="cs"/>
          <w:rtl/>
        </w:rPr>
      </w:pPr>
    </w:p>
    <w:p w14:paraId="50745CD2" w14:textId="77777777" w:rsidR="008C2A77" w:rsidRPr="008C2A77" w:rsidRDefault="008C2A77" w:rsidP="008C2A77">
      <w:pPr>
        <w:bidi/>
        <w:jc w:val="both"/>
        <w:rPr>
          <w:rFonts w:cs="David" w:hint="cs"/>
          <w:rtl/>
        </w:rPr>
      </w:pPr>
      <w:r w:rsidRPr="008C2A77">
        <w:rPr>
          <w:rFonts w:cs="David" w:hint="cs"/>
          <w:u w:val="single"/>
          <w:rtl/>
        </w:rPr>
        <w:t>ארבל אסטרחן:</w:t>
      </w:r>
    </w:p>
    <w:p w14:paraId="1B19B1EB" w14:textId="77777777" w:rsidR="008C2A77" w:rsidRPr="008C2A77" w:rsidRDefault="008C2A77" w:rsidP="008C2A77">
      <w:pPr>
        <w:bidi/>
        <w:jc w:val="both"/>
        <w:rPr>
          <w:rFonts w:cs="David" w:hint="cs"/>
          <w:rtl/>
        </w:rPr>
      </w:pPr>
      <w:r w:rsidRPr="008C2A77">
        <w:rPr>
          <w:rFonts w:cs="David" w:hint="cs"/>
          <w:rtl/>
        </w:rPr>
        <w:tab/>
      </w:r>
    </w:p>
    <w:p w14:paraId="43CB3EBE" w14:textId="77777777" w:rsidR="008C2A77" w:rsidRPr="008C2A77" w:rsidRDefault="008C2A77" w:rsidP="008C2A77">
      <w:pPr>
        <w:bidi/>
        <w:jc w:val="both"/>
        <w:rPr>
          <w:rFonts w:cs="David" w:hint="cs"/>
          <w:rtl/>
        </w:rPr>
      </w:pPr>
      <w:r w:rsidRPr="008C2A77">
        <w:rPr>
          <w:rFonts w:cs="David" w:hint="cs"/>
          <w:rtl/>
        </w:rPr>
        <w:tab/>
        <w:t xml:space="preserve">בדיוק. </w:t>
      </w:r>
    </w:p>
    <w:p w14:paraId="6732C59B" w14:textId="77777777" w:rsidR="008C2A77" w:rsidRPr="008C2A77" w:rsidRDefault="008C2A77" w:rsidP="008C2A77">
      <w:pPr>
        <w:bidi/>
        <w:jc w:val="both"/>
        <w:rPr>
          <w:rFonts w:cs="David" w:hint="cs"/>
          <w:rtl/>
        </w:rPr>
      </w:pPr>
    </w:p>
    <w:p w14:paraId="21D3A932" w14:textId="77777777" w:rsidR="008C2A77" w:rsidRPr="008C2A77" w:rsidRDefault="008C2A77" w:rsidP="008C2A77">
      <w:pPr>
        <w:bidi/>
        <w:jc w:val="both"/>
        <w:rPr>
          <w:rFonts w:cs="David" w:hint="cs"/>
          <w:rtl/>
        </w:rPr>
      </w:pPr>
      <w:r w:rsidRPr="008C2A77">
        <w:rPr>
          <w:rFonts w:cs="David" w:hint="cs"/>
          <w:u w:val="single"/>
          <w:rtl/>
        </w:rPr>
        <w:t>סוזי נבות:</w:t>
      </w:r>
    </w:p>
    <w:p w14:paraId="500EAD7E" w14:textId="77777777" w:rsidR="008C2A77" w:rsidRPr="008C2A77" w:rsidRDefault="008C2A77" w:rsidP="008C2A77">
      <w:pPr>
        <w:bidi/>
        <w:jc w:val="both"/>
        <w:rPr>
          <w:rFonts w:cs="David" w:hint="cs"/>
          <w:rtl/>
        </w:rPr>
      </w:pPr>
    </w:p>
    <w:p w14:paraId="5E229BCE" w14:textId="77777777" w:rsidR="008C2A77" w:rsidRPr="008C2A77" w:rsidRDefault="008C2A77" w:rsidP="008C2A77">
      <w:pPr>
        <w:bidi/>
        <w:jc w:val="both"/>
        <w:rPr>
          <w:rFonts w:cs="David" w:hint="cs"/>
          <w:rtl/>
        </w:rPr>
      </w:pPr>
      <w:r w:rsidRPr="008C2A77">
        <w:rPr>
          <w:rFonts w:cs="David" w:hint="cs"/>
          <w:rtl/>
        </w:rPr>
        <w:tab/>
        <w:t>בהחלט.</w:t>
      </w:r>
    </w:p>
    <w:p w14:paraId="70C0104A" w14:textId="77777777" w:rsidR="008C2A77" w:rsidRPr="008C2A77" w:rsidRDefault="008C2A77" w:rsidP="008C2A77">
      <w:pPr>
        <w:bidi/>
        <w:jc w:val="both"/>
        <w:rPr>
          <w:rFonts w:cs="David" w:hint="cs"/>
          <w:rtl/>
        </w:rPr>
      </w:pPr>
    </w:p>
    <w:p w14:paraId="133DDAA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6F9DE35" w14:textId="77777777" w:rsidR="008C2A77" w:rsidRPr="008C2A77" w:rsidRDefault="008C2A77" w:rsidP="008C2A77">
      <w:pPr>
        <w:bidi/>
        <w:jc w:val="both"/>
        <w:rPr>
          <w:rFonts w:cs="David" w:hint="cs"/>
          <w:rtl/>
        </w:rPr>
      </w:pPr>
    </w:p>
    <w:p w14:paraId="7ACE712A" w14:textId="77777777" w:rsidR="008C2A77" w:rsidRPr="008C2A77" w:rsidRDefault="008C2A77" w:rsidP="008C2A77">
      <w:pPr>
        <w:bidi/>
        <w:jc w:val="both"/>
        <w:rPr>
          <w:rFonts w:cs="David" w:hint="cs"/>
          <w:rtl/>
        </w:rPr>
      </w:pPr>
      <w:r w:rsidRPr="008C2A77">
        <w:rPr>
          <w:rFonts w:cs="David" w:hint="cs"/>
          <w:rtl/>
        </w:rPr>
        <w:tab/>
        <w:t>לא מוצע כאן להעביר את סמכות הבחירה הנוספת לוועדה של הכנסת.</w:t>
      </w:r>
    </w:p>
    <w:p w14:paraId="5CD85743" w14:textId="77777777" w:rsidR="008C2A77" w:rsidRPr="008C2A77" w:rsidRDefault="008C2A77" w:rsidP="008C2A77">
      <w:pPr>
        <w:bidi/>
        <w:jc w:val="both"/>
        <w:rPr>
          <w:rFonts w:cs="David" w:hint="cs"/>
          <w:rtl/>
        </w:rPr>
      </w:pPr>
    </w:p>
    <w:p w14:paraId="72987AAE" w14:textId="77777777" w:rsidR="008C2A77" w:rsidRPr="008C2A77" w:rsidRDefault="008C2A77" w:rsidP="008C2A77">
      <w:pPr>
        <w:bidi/>
        <w:jc w:val="both"/>
        <w:rPr>
          <w:rFonts w:cs="David" w:hint="cs"/>
          <w:rtl/>
        </w:rPr>
      </w:pPr>
      <w:r w:rsidRPr="008C2A77">
        <w:rPr>
          <w:rFonts w:cs="David" w:hint="cs"/>
          <w:u w:val="single"/>
          <w:rtl/>
        </w:rPr>
        <w:t>דוד רותם:</w:t>
      </w:r>
    </w:p>
    <w:p w14:paraId="5EA76124" w14:textId="77777777" w:rsidR="008C2A77" w:rsidRPr="008C2A77" w:rsidRDefault="008C2A77" w:rsidP="008C2A77">
      <w:pPr>
        <w:bidi/>
        <w:jc w:val="both"/>
        <w:rPr>
          <w:rFonts w:cs="David" w:hint="cs"/>
          <w:rtl/>
        </w:rPr>
      </w:pPr>
    </w:p>
    <w:p w14:paraId="56468CB3" w14:textId="77777777" w:rsidR="008C2A77" w:rsidRPr="008C2A77" w:rsidRDefault="008C2A77" w:rsidP="008C2A77">
      <w:pPr>
        <w:bidi/>
        <w:jc w:val="both"/>
        <w:rPr>
          <w:rFonts w:cs="David" w:hint="cs"/>
          <w:rtl/>
        </w:rPr>
      </w:pPr>
      <w:r w:rsidRPr="008C2A77">
        <w:rPr>
          <w:rFonts w:cs="David" w:hint="cs"/>
          <w:rtl/>
        </w:rPr>
        <w:tab/>
        <w:t>אז זה לא עונש.</w:t>
      </w:r>
    </w:p>
    <w:p w14:paraId="6B909B12" w14:textId="77777777" w:rsidR="008C2A77" w:rsidRPr="008C2A77" w:rsidRDefault="008C2A77" w:rsidP="008C2A77">
      <w:pPr>
        <w:bidi/>
        <w:jc w:val="both"/>
        <w:rPr>
          <w:rFonts w:cs="David" w:hint="cs"/>
          <w:rtl/>
        </w:rPr>
      </w:pPr>
    </w:p>
    <w:p w14:paraId="2599FEE5" w14:textId="77777777" w:rsidR="008C2A77" w:rsidRPr="008C2A77" w:rsidRDefault="008C2A77" w:rsidP="008C2A77">
      <w:pPr>
        <w:bidi/>
        <w:jc w:val="both"/>
        <w:rPr>
          <w:rFonts w:cs="David" w:hint="cs"/>
          <w:rtl/>
        </w:rPr>
      </w:pPr>
      <w:r w:rsidRPr="008C2A77">
        <w:rPr>
          <w:rFonts w:cs="David" w:hint="cs"/>
          <w:u w:val="single"/>
          <w:rtl/>
        </w:rPr>
        <w:t>סוזי נבות:</w:t>
      </w:r>
    </w:p>
    <w:p w14:paraId="1FD46CB0" w14:textId="77777777" w:rsidR="008C2A77" w:rsidRPr="008C2A77" w:rsidRDefault="008C2A77" w:rsidP="008C2A77">
      <w:pPr>
        <w:bidi/>
        <w:jc w:val="both"/>
        <w:rPr>
          <w:rFonts w:cs="David" w:hint="cs"/>
          <w:rtl/>
        </w:rPr>
      </w:pPr>
    </w:p>
    <w:p w14:paraId="335A5915" w14:textId="77777777" w:rsidR="008C2A77" w:rsidRPr="008C2A77" w:rsidRDefault="008C2A77" w:rsidP="008C2A77">
      <w:pPr>
        <w:bidi/>
        <w:jc w:val="both"/>
        <w:rPr>
          <w:rFonts w:cs="David" w:hint="cs"/>
          <w:rtl/>
        </w:rPr>
      </w:pPr>
      <w:r w:rsidRPr="008C2A77">
        <w:rPr>
          <w:rFonts w:cs="David" w:hint="cs"/>
          <w:rtl/>
        </w:rPr>
        <w:tab/>
        <w:t>זה כן עונש. זאת אמירה.</w:t>
      </w:r>
    </w:p>
    <w:p w14:paraId="2C183680" w14:textId="77777777" w:rsidR="008C2A77" w:rsidRPr="008C2A77" w:rsidRDefault="008C2A77" w:rsidP="008C2A77">
      <w:pPr>
        <w:bidi/>
        <w:jc w:val="both"/>
        <w:rPr>
          <w:rFonts w:cs="David" w:hint="cs"/>
          <w:rtl/>
        </w:rPr>
      </w:pPr>
    </w:p>
    <w:p w14:paraId="37EF84F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ACE02D3" w14:textId="77777777" w:rsidR="008C2A77" w:rsidRPr="008C2A77" w:rsidRDefault="008C2A77" w:rsidP="008C2A77">
      <w:pPr>
        <w:bidi/>
        <w:jc w:val="both"/>
        <w:rPr>
          <w:rFonts w:cs="David" w:hint="cs"/>
          <w:rtl/>
        </w:rPr>
      </w:pPr>
    </w:p>
    <w:p w14:paraId="4C4F50D6" w14:textId="77777777" w:rsidR="008C2A77" w:rsidRPr="008C2A77" w:rsidRDefault="008C2A77" w:rsidP="008C2A77">
      <w:pPr>
        <w:bidi/>
        <w:jc w:val="both"/>
        <w:rPr>
          <w:rFonts w:cs="David" w:hint="cs"/>
          <w:rtl/>
        </w:rPr>
      </w:pPr>
      <w:r w:rsidRPr="008C2A77">
        <w:rPr>
          <w:rFonts w:cs="David" w:hint="cs"/>
          <w:rtl/>
        </w:rPr>
        <w:tab/>
        <w:t>אי אפשר לפטר אותך אלא בהליך מאוד מסובך מיושב ראש ועדה.</w:t>
      </w:r>
    </w:p>
    <w:p w14:paraId="19DD0912" w14:textId="77777777" w:rsidR="008C2A77" w:rsidRPr="008C2A77" w:rsidRDefault="008C2A77" w:rsidP="008C2A77">
      <w:pPr>
        <w:bidi/>
        <w:jc w:val="both"/>
        <w:rPr>
          <w:rFonts w:cs="David" w:hint="cs"/>
          <w:rtl/>
        </w:rPr>
      </w:pPr>
    </w:p>
    <w:p w14:paraId="4FB1BD85" w14:textId="77777777" w:rsidR="008C2A77" w:rsidRPr="008C2A77" w:rsidRDefault="008C2A77" w:rsidP="008C2A77">
      <w:pPr>
        <w:bidi/>
        <w:jc w:val="both"/>
        <w:rPr>
          <w:rFonts w:cs="David" w:hint="cs"/>
          <w:rtl/>
        </w:rPr>
      </w:pPr>
      <w:r w:rsidRPr="008C2A77">
        <w:rPr>
          <w:rFonts w:cs="David" w:hint="cs"/>
          <w:u w:val="single"/>
          <w:rtl/>
        </w:rPr>
        <w:t>דוד רותם:</w:t>
      </w:r>
    </w:p>
    <w:p w14:paraId="70C08A2E" w14:textId="77777777" w:rsidR="008C2A77" w:rsidRPr="008C2A77" w:rsidRDefault="008C2A77" w:rsidP="008C2A77">
      <w:pPr>
        <w:bidi/>
        <w:jc w:val="both"/>
        <w:rPr>
          <w:rFonts w:cs="David" w:hint="cs"/>
          <w:rtl/>
        </w:rPr>
      </w:pPr>
    </w:p>
    <w:p w14:paraId="2581F203" w14:textId="77777777" w:rsidR="008C2A77" w:rsidRPr="008C2A77" w:rsidRDefault="008C2A77" w:rsidP="008C2A77">
      <w:pPr>
        <w:bidi/>
        <w:jc w:val="both"/>
        <w:rPr>
          <w:rFonts w:cs="David" w:hint="cs"/>
          <w:rtl/>
        </w:rPr>
      </w:pPr>
      <w:r w:rsidRPr="008C2A77">
        <w:rPr>
          <w:rFonts w:cs="David" w:hint="cs"/>
          <w:rtl/>
        </w:rPr>
        <w:tab/>
        <w:t>נכון.</w:t>
      </w:r>
    </w:p>
    <w:p w14:paraId="052E14C4" w14:textId="77777777" w:rsidR="008C2A77" w:rsidRPr="008C2A77" w:rsidRDefault="008C2A77" w:rsidP="008C2A77">
      <w:pPr>
        <w:bidi/>
        <w:jc w:val="both"/>
        <w:rPr>
          <w:rFonts w:cs="David" w:hint="cs"/>
          <w:rtl/>
        </w:rPr>
      </w:pPr>
    </w:p>
    <w:p w14:paraId="53DF551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9D0C599" w14:textId="77777777" w:rsidR="008C2A77" w:rsidRPr="008C2A77" w:rsidRDefault="008C2A77" w:rsidP="008C2A77">
      <w:pPr>
        <w:bidi/>
        <w:jc w:val="both"/>
        <w:rPr>
          <w:rFonts w:cs="David" w:hint="cs"/>
          <w:rtl/>
        </w:rPr>
      </w:pPr>
    </w:p>
    <w:p w14:paraId="193961CA" w14:textId="77777777" w:rsidR="008C2A77" w:rsidRPr="008C2A77" w:rsidRDefault="008C2A77" w:rsidP="008C2A77">
      <w:pPr>
        <w:bidi/>
        <w:jc w:val="both"/>
        <w:rPr>
          <w:rFonts w:cs="David" w:hint="cs"/>
          <w:rtl/>
        </w:rPr>
      </w:pPr>
      <w:r w:rsidRPr="008C2A77">
        <w:rPr>
          <w:rFonts w:cs="David" w:hint="cs"/>
          <w:rtl/>
        </w:rPr>
        <w:tab/>
        <w:t>אבל אם ועדת האתיקה תמליץ להדיח אותך וזה בהליך ההוא המסובך, אז מליאת הכנסת, או במקרה ועדת הכנסת, תוכל. אתה רוצה להניח הנחה שהיא לא מוחלטת שוועדת כנסת לא תפר את החלטת ועדת האתיקה.</w:t>
      </w:r>
    </w:p>
    <w:p w14:paraId="496948BD" w14:textId="77777777" w:rsidR="008C2A77" w:rsidRPr="008C2A77" w:rsidRDefault="008C2A77" w:rsidP="008C2A77">
      <w:pPr>
        <w:bidi/>
        <w:jc w:val="both"/>
        <w:rPr>
          <w:rFonts w:cs="David" w:hint="cs"/>
          <w:rtl/>
        </w:rPr>
      </w:pPr>
    </w:p>
    <w:p w14:paraId="67186A00" w14:textId="77777777" w:rsidR="008C2A77" w:rsidRPr="008C2A77" w:rsidRDefault="008C2A77" w:rsidP="008C2A77">
      <w:pPr>
        <w:bidi/>
        <w:jc w:val="both"/>
        <w:rPr>
          <w:rFonts w:cs="David" w:hint="cs"/>
          <w:rtl/>
        </w:rPr>
      </w:pPr>
      <w:r w:rsidRPr="008C2A77">
        <w:rPr>
          <w:rFonts w:cs="David" w:hint="cs"/>
          <w:u w:val="single"/>
          <w:rtl/>
        </w:rPr>
        <w:t>דוד רותם:</w:t>
      </w:r>
    </w:p>
    <w:p w14:paraId="2EA77F0F" w14:textId="77777777" w:rsidR="008C2A77" w:rsidRPr="008C2A77" w:rsidRDefault="008C2A77" w:rsidP="008C2A77">
      <w:pPr>
        <w:bidi/>
        <w:jc w:val="both"/>
        <w:rPr>
          <w:rFonts w:cs="David" w:hint="cs"/>
          <w:rtl/>
        </w:rPr>
      </w:pPr>
    </w:p>
    <w:p w14:paraId="6AC21BFE" w14:textId="77777777" w:rsidR="008C2A77" w:rsidRPr="008C2A77" w:rsidRDefault="008C2A77" w:rsidP="008C2A77">
      <w:pPr>
        <w:bidi/>
        <w:jc w:val="both"/>
        <w:rPr>
          <w:rFonts w:cs="David" w:hint="cs"/>
          <w:rtl/>
        </w:rPr>
      </w:pPr>
      <w:r w:rsidRPr="008C2A77">
        <w:rPr>
          <w:rFonts w:cs="David" w:hint="cs"/>
          <w:rtl/>
        </w:rPr>
        <w:tab/>
        <w:t>סעיף (8) לא אומר להדיח אותך.</w:t>
      </w:r>
    </w:p>
    <w:p w14:paraId="33B8CC4C" w14:textId="77777777" w:rsidR="008C2A77" w:rsidRPr="008C2A77" w:rsidRDefault="008C2A77" w:rsidP="008C2A77">
      <w:pPr>
        <w:bidi/>
        <w:jc w:val="both"/>
        <w:rPr>
          <w:rFonts w:cs="David" w:hint="cs"/>
          <w:rtl/>
        </w:rPr>
      </w:pPr>
    </w:p>
    <w:p w14:paraId="53823E19" w14:textId="77777777" w:rsidR="008C2A77" w:rsidRPr="008C2A77" w:rsidRDefault="008C2A77" w:rsidP="008C2A77">
      <w:pPr>
        <w:bidi/>
        <w:jc w:val="both"/>
        <w:rPr>
          <w:rFonts w:cs="David" w:hint="cs"/>
          <w:rtl/>
        </w:rPr>
      </w:pPr>
      <w:r w:rsidRPr="008C2A77">
        <w:rPr>
          <w:rFonts w:cs="David" w:hint="cs"/>
          <w:u w:val="single"/>
          <w:rtl/>
        </w:rPr>
        <w:t>סוזי נבות:</w:t>
      </w:r>
    </w:p>
    <w:p w14:paraId="469531A7" w14:textId="77777777" w:rsidR="008C2A77" w:rsidRPr="008C2A77" w:rsidRDefault="008C2A77" w:rsidP="008C2A77">
      <w:pPr>
        <w:bidi/>
        <w:jc w:val="both"/>
        <w:rPr>
          <w:rFonts w:cs="David" w:hint="cs"/>
          <w:rtl/>
        </w:rPr>
      </w:pPr>
    </w:p>
    <w:p w14:paraId="649EB513" w14:textId="77777777" w:rsidR="008C2A77" w:rsidRPr="008C2A77" w:rsidRDefault="008C2A77" w:rsidP="008C2A77">
      <w:pPr>
        <w:bidi/>
        <w:jc w:val="both"/>
        <w:rPr>
          <w:rFonts w:cs="David" w:hint="cs"/>
          <w:rtl/>
        </w:rPr>
      </w:pPr>
      <w:r w:rsidRPr="008C2A77">
        <w:rPr>
          <w:rFonts w:cs="David" w:hint="cs"/>
          <w:rtl/>
        </w:rPr>
        <w:tab/>
        <w:t>לא ימונה.</w:t>
      </w:r>
    </w:p>
    <w:p w14:paraId="379578D6" w14:textId="77777777" w:rsidR="008C2A77" w:rsidRPr="008C2A77" w:rsidRDefault="008C2A77" w:rsidP="008C2A77">
      <w:pPr>
        <w:bidi/>
        <w:jc w:val="both"/>
        <w:rPr>
          <w:rFonts w:cs="David" w:hint="cs"/>
          <w:rtl/>
        </w:rPr>
      </w:pPr>
    </w:p>
    <w:p w14:paraId="7C4988E6" w14:textId="77777777" w:rsidR="008C2A77" w:rsidRPr="008C2A77" w:rsidRDefault="008C2A77" w:rsidP="008C2A77">
      <w:pPr>
        <w:bidi/>
        <w:jc w:val="both"/>
        <w:rPr>
          <w:rFonts w:cs="David" w:hint="cs"/>
          <w:rtl/>
        </w:rPr>
      </w:pPr>
      <w:r w:rsidRPr="008C2A77">
        <w:rPr>
          <w:rFonts w:cs="David" w:hint="cs"/>
          <w:u w:val="single"/>
          <w:rtl/>
        </w:rPr>
        <w:t>דוד רותם:</w:t>
      </w:r>
    </w:p>
    <w:p w14:paraId="2C15D39F" w14:textId="77777777" w:rsidR="008C2A77" w:rsidRPr="008C2A77" w:rsidRDefault="008C2A77" w:rsidP="008C2A77">
      <w:pPr>
        <w:bidi/>
        <w:jc w:val="both"/>
        <w:rPr>
          <w:rFonts w:cs="David" w:hint="cs"/>
          <w:rtl/>
        </w:rPr>
      </w:pPr>
    </w:p>
    <w:p w14:paraId="5C643C2C" w14:textId="77777777" w:rsidR="008C2A77" w:rsidRPr="008C2A77" w:rsidRDefault="008C2A77" w:rsidP="008C2A77">
      <w:pPr>
        <w:bidi/>
        <w:jc w:val="both"/>
        <w:rPr>
          <w:rFonts w:cs="David" w:hint="cs"/>
          <w:rtl/>
        </w:rPr>
      </w:pPr>
      <w:r w:rsidRPr="008C2A77">
        <w:rPr>
          <w:rFonts w:cs="David" w:hint="cs"/>
          <w:rtl/>
        </w:rPr>
        <w:tab/>
        <w:t>הוא לא ימונה.</w:t>
      </w:r>
    </w:p>
    <w:p w14:paraId="0C6553C8" w14:textId="77777777" w:rsidR="008C2A77" w:rsidRPr="008C2A77" w:rsidRDefault="008C2A77" w:rsidP="008C2A77">
      <w:pPr>
        <w:bidi/>
        <w:jc w:val="both"/>
        <w:rPr>
          <w:rFonts w:cs="David" w:hint="cs"/>
          <w:rtl/>
        </w:rPr>
      </w:pPr>
    </w:p>
    <w:p w14:paraId="264BD36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5FB1082" w14:textId="77777777" w:rsidR="008C2A77" w:rsidRPr="008C2A77" w:rsidRDefault="008C2A77" w:rsidP="008C2A77">
      <w:pPr>
        <w:bidi/>
        <w:jc w:val="both"/>
        <w:rPr>
          <w:rFonts w:cs="David" w:hint="cs"/>
          <w:rtl/>
        </w:rPr>
      </w:pPr>
    </w:p>
    <w:p w14:paraId="4BB51422" w14:textId="77777777" w:rsidR="008C2A77" w:rsidRPr="008C2A77" w:rsidRDefault="008C2A77" w:rsidP="008C2A77">
      <w:pPr>
        <w:bidi/>
        <w:jc w:val="both"/>
        <w:rPr>
          <w:rFonts w:cs="David" w:hint="cs"/>
          <w:rtl/>
        </w:rPr>
      </w:pPr>
      <w:r w:rsidRPr="008C2A77">
        <w:rPr>
          <w:rFonts w:cs="David" w:hint="cs"/>
          <w:rtl/>
        </w:rPr>
        <w:tab/>
        <w:t>הגשתי נגדך קבילה. אתה הגעת לכנסת אחרי תקופת קלון למרות ש-6 פעמים נאשמת בהטרדה מינית ורוצים למנות אותך ליושב ראש הוועדה לקידום מעמד האישה כי כך רוצה מפלגתך. אני הגשתי קבילה לוועדת האתיקה. לא יעלה על הדעת שאדם שזה הרקורד שלו הולך להיות יושב ראש הוועדה לקידום מעמד האישה, למרות שמפלגתו מציעה אותו. התקיים דיון לא קל בוועדת האתיקה והיא החליטה שאני צודק. אז הוא תבוא לוועדת הכנסת ותאמר שהיא ממליצה. אני רואה בזה הליך סביר וזה לא המקרה הכי קשה שאני יכול להעלות על הדעת.</w:t>
      </w:r>
    </w:p>
    <w:p w14:paraId="7CD22C12" w14:textId="77777777" w:rsidR="008C2A77" w:rsidRPr="008C2A77" w:rsidRDefault="008C2A77" w:rsidP="008C2A77">
      <w:pPr>
        <w:bidi/>
        <w:jc w:val="both"/>
        <w:rPr>
          <w:rFonts w:cs="David" w:hint="cs"/>
          <w:rtl/>
        </w:rPr>
      </w:pPr>
    </w:p>
    <w:p w14:paraId="25F1B8EF" w14:textId="77777777" w:rsidR="008C2A77" w:rsidRPr="008C2A77" w:rsidRDefault="008C2A77" w:rsidP="008C2A77">
      <w:pPr>
        <w:bidi/>
        <w:jc w:val="both"/>
        <w:rPr>
          <w:rFonts w:cs="David" w:hint="cs"/>
          <w:rtl/>
        </w:rPr>
      </w:pPr>
      <w:r w:rsidRPr="008C2A77">
        <w:rPr>
          <w:rFonts w:cs="David" w:hint="cs"/>
          <w:u w:val="single"/>
          <w:rtl/>
        </w:rPr>
        <w:t>דוד רותם:</w:t>
      </w:r>
    </w:p>
    <w:p w14:paraId="45506F2F" w14:textId="77777777" w:rsidR="008C2A77" w:rsidRPr="008C2A77" w:rsidRDefault="008C2A77" w:rsidP="008C2A77">
      <w:pPr>
        <w:bidi/>
        <w:jc w:val="both"/>
        <w:rPr>
          <w:rFonts w:cs="David" w:hint="cs"/>
          <w:rtl/>
        </w:rPr>
      </w:pPr>
    </w:p>
    <w:p w14:paraId="39C6270E" w14:textId="77777777" w:rsidR="008C2A77" w:rsidRPr="008C2A77" w:rsidRDefault="008C2A77" w:rsidP="008C2A77">
      <w:pPr>
        <w:bidi/>
        <w:jc w:val="both"/>
        <w:rPr>
          <w:rFonts w:cs="David" w:hint="cs"/>
          <w:rtl/>
        </w:rPr>
      </w:pPr>
      <w:r w:rsidRPr="008C2A77">
        <w:rPr>
          <w:rFonts w:cs="David" w:hint="cs"/>
          <w:rtl/>
        </w:rPr>
        <w:tab/>
        <w:t>בסדר.</w:t>
      </w:r>
    </w:p>
    <w:p w14:paraId="01D51AC8" w14:textId="77777777" w:rsidR="008C2A77" w:rsidRPr="008C2A77" w:rsidRDefault="008C2A77" w:rsidP="008C2A77">
      <w:pPr>
        <w:bidi/>
        <w:jc w:val="both"/>
        <w:rPr>
          <w:rFonts w:cs="David" w:hint="cs"/>
          <w:rtl/>
        </w:rPr>
      </w:pPr>
    </w:p>
    <w:p w14:paraId="67712433" w14:textId="77777777" w:rsidR="008C2A77" w:rsidRPr="008C2A77" w:rsidRDefault="008C2A77" w:rsidP="008C2A77">
      <w:pPr>
        <w:bidi/>
        <w:jc w:val="both"/>
        <w:rPr>
          <w:rFonts w:cs="David" w:hint="cs"/>
          <w:rtl/>
        </w:rPr>
      </w:pPr>
      <w:r w:rsidRPr="008C2A77">
        <w:rPr>
          <w:rFonts w:cs="David" w:hint="cs"/>
          <w:u w:val="single"/>
          <w:rtl/>
        </w:rPr>
        <w:t>סוזי נבות:</w:t>
      </w:r>
    </w:p>
    <w:p w14:paraId="7A86A58C" w14:textId="77777777" w:rsidR="008C2A77" w:rsidRPr="008C2A77" w:rsidRDefault="008C2A77" w:rsidP="008C2A77">
      <w:pPr>
        <w:bidi/>
        <w:jc w:val="both"/>
        <w:rPr>
          <w:rFonts w:cs="David" w:hint="cs"/>
          <w:rtl/>
        </w:rPr>
      </w:pPr>
    </w:p>
    <w:p w14:paraId="1A89E7B8" w14:textId="77777777" w:rsidR="008C2A77" w:rsidRPr="008C2A77" w:rsidRDefault="008C2A77" w:rsidP="008C2A77">
      <w:pPr>
        <w:bidi/>
        <w:jc w:val="both"/>
        <w:rPr>
          <w:rFonts w:cs="David" w:hint="cs"/>
          <w:rtl/>
        </w:rPr>
      </w:pPr>
      <w:r w:rsidRPr="008C2A77">
        <w:rPr>
          <w:rFonts w:cs="David" w:hint="cs"/>
          <w:rtl/>
        </w:rPr>
        <w:tab/>
        <w:t>אני רק אציין שלא מדובר אך ורק בתפקידים מיוחדים בתוך הכנסת אלא מדובר בתפקיד מיוחד של נושא משרה בכנסת כמו למשל חבר בוועדה לבחירת שופטים, חבר בוועדה לבחירת קאדים.</w:t>
      </w:r>
    </w:p>
    <w:p w14:paraId="378B3B10" w14:textId="77777777" w:rsidR="008C2A77" w:rsidRPr="008C2A77" w:rsidRDefault="008C2A77" w:rsidP="008C2A77">
      <w:pPr>
        <w:bidi/>
        <w:jc w:val="both"/>
        <w:rPr>
          <w:rFonts w:cs="David" w:hint="cs"/>
          <w:rtl/>
        </w:rPr>
      </w:pPr>
    </w:p>
    <w:p w14:paraId="736597A5"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B77960C" w14:textId="77777777" w:rsidR="008C2A77" w:rsidRPr="008C2A77" w:rsidRDefault="008C2A77" w:rsidP="008C2A77">
      <w:pPr>
        <w:bidi/>
        <w:jc w:val="both"/>
        <w:rPr>
          <w:rFonts w:cs="David" w:hint="cs"/>
          <w:rtl/>
        </w:rPr>
      </w:pPr>
    </w:p>
    <w:p w14:paraId="55C3FCA3" w14:textId="77777777" w:rsidR="008C2A77" w:rsidRPr="008C2A77" w:rsidRDefault="008C2A77" w:rsidP="008C2A77">
      <w:pPr>
        <w:bidi/>
        <w:jc w:val="both"/>
        <w:rPr>
          <w:rFonts w:cs="David" w:hint="cs"/>
          <w:rtl/>
        </w:rPr>
      </w:pPr>
      <w:r w:rsidRPr="008C2A77">
        <w:rPr>
          <w:rFonts w:cs="David" w:hint="cs"/>
          <w:rtl/>
        </w:rPr>
        <w:tab/>
        <w:t>בזה כבר דנו ארוכות.</w:t>
      </w:r>
    </w:p>
    <w:p w14:paraId="5ABFCE7B" w14:textId="77777777" w:rsidR="008C2A77" w:rsidRPr="008C2A77" w:rsidRDefault="008C2A77" w:rsidP="008C2A77">
      <w:pPr>
        <w:bidi/>
        <w:jc w:val="both"/>
        <w:rPr>
          <w:rFonts w:cs="David" w:hint="cs"/>
          <w:rtl/>
        </w:rPr>
      </w:pPr>
    </w:p>
    <w:p w14:paraId="0B6139A6" w14:textId="77777777" w:rsidR="008C2A77" w:rsidRPr="008C2A77" w:rsidRDefault="008C2A77" w:rsidP="008C2A77">
      <w:pPr>
        <w:bidi/>
        <w:jc w:val="both"/>
        <w:rPr>
          <w:rFonts w:cs="David" w:hint="cs"/>
          <w:rtl/>
        </w:rPr>
      </w:pPr>
      <w:r w:rsidRPr="008C2A77">
        <w:rPr>
          <w:rFonts w:cs="David" w:hint="cs"/>
          <w:u w:val="single"/>
          <w:rtl/>
        </w:rPr>
        <w:t>ארבל אסטרחן:</w:t>
      </w:r>
    </w:p>
    <w:p w14:paraId="2BED5D8A" w14:textId="77777777" w:rsidR="008C2A77" w:rsidRPr="008C2A77" w:rsidRDefault="008C2A77" w:rsidP="008C2A77">
      <w:pPr>
        <w:bidi/>
        <w:jc w:val="both"/>
        <w:rPr>
          <w:rFonts w:cs="David" w:hint="cs"/>
          <w:rtl/>
        </w:rPr>
      </w:pPr>
    </w:p>
    <w:p w14:paraId="4C2A2E81" w14:textId="77777777" w:rsidR="008C2A77" w:rsidRPr="008C2A77" w:rsidRDefault="008C2A77" w:rsidP="008C2A77">
      <w:pPr>
        <w:bidi/>
        <w:jc w:val="both"/>
        <w:rPr>
          <w:rFonts w:cs="David" w:hint="cs"/>
          <w:rtl/>
        </w:rPr>
      </w:pPr>
      <w:r w:rsidRPr="008C2A77">
        <w:rPr>
          <w:rFonts w:cs="David" w:hint="cs"/>
          <w:rtl/>
        </w:rPr>
        <w:tab/>
        <w:t xml:space="preserve">בסדר. אם כן, סעיף (8) נשאר. סעיף (9): קביעה כי חבר הכנסת המכהן בתפקיד מיוחד </w:t>
      </w:r>
      <w:r w:rsidRPr="008C2A77">
        <w:rPr>
          <w:rFonts w:cs="David"/>
          <w:rtl/>
        </w:rPr>
        <w:t>–</w:t>
      </w:r>
      <w:r w:rsidRPr="008C2A77">
        <w:rPr>
          <w:rFonts w:cs="David" w:hint="cs"/>
          <w:rtl/>
        </w:rPr>
        <w:t xml:space="preserve"> גם זה חדש, כמו (8) </w:t>
      </w:r>
      <w:r w:rsidRPr="008C2A77">
        <w:rPr>
          <w:rFonts w:cs="David"/>
          <w:rtl/>
        </w:rPr>
        <w:t>–</w:t>
      </w:r>
      <w:r w:rsidRPr="008C2A77">
        <w:rPr>
          <w:rFonts w:cs="David" w:hint="cs"/>
          <w:rtl/>
        </w:rPr>
        <w:t xml:space="preserve"> נהג באופן שאינו הולם את מעמדו והמלצה שמי שבחר או מינה את חבר הכנסת לתפקיד המיוחד יחליט על סיום כהונתו בתפקיד זה.</w:t>
      </w:r>
    </w:p>
    <w:p w14:paraId="0946ED9F" w14:textId="77777777" w:rsidR="008C2A77" w:rsidRPr="008C2A77" w:rsidRDefault="008C2A77" w:rsidP="008C2A77">
      <w:pPr>
        <w:bidi/>
        <w:jc w:val="both"/>
        <w:rPr>
          <w:rFonts w:cs="David" w:hint="cs"/>
          <w:rtl/>
        </w:rPr>
      </w:pPr>
    </w:p>
    <w:p w14:paraId="0116AFAD" w14:textId="77777777" w:rsidR="008C2A77" w:rsidRPr="008C2A77" w:rsidRDefault="008C2A77" w:rsidP="008C2A77">
      <w:pPr>
        <w:bidi/>
        <w:jc w:val="both"/>
        <w:rPr>
          <w:rFonts w:cs="David" w:hint="cs"/>
          <w:rtl/>
        </w:rPr>
      </w:pPr>
      <w:r w:rsidRPr="008C2A77">
        <w:rPr>
          <w:rFonts w:cs="David" w:hint="cs"/>
          <w:u w:val="single"/>
          <w:rtl/>
        </w:rPr>
        <w:t>דוד רותם:</w:t>
      </w:r>
    </w:p>
    <w:p w14:paraId="5E5E3B30" w14:textId="77777777" w:rsidR="008C2A77" w:rsidRPr="008C2A77" w:rsidRDefault="008C2A77" w:rsidP="008C2A77">
      <w:pPr>
        <w:bidi/>
        <w:jc w:val="both"/>
        <w:rPr>
          <w:rFonts w:cs="David" w:hint="cs"/>
          <w:rtl/>
        </w:rPr>
      </w:pPr>
    </w:p>
    <w:p w14:paraId="60119B3F" w14:textId="77777777" w:rsidR="008C2A77" w:rsidRPr="008C2A77" w:rsidRDefault="008C2A77" w:rsidP="008C2A77">
      <w:pPr>
        <w:bidi/>
        <w:jc w:val="both"/>
        <w:rPr>
          <w:rFonts w:cs="David" w:hint="cs"/>
          <w:rtl/>
        </w:rPr>
      </w:pPr>
      <w:r w:rsidRPr="008C2A77">
        <w:rPr>
          <w:rFonts w:cs="David" w:hint="cs"/>
          <w:rtl/>
        </w:rPr>
        <w:tab/>
        <w:t>קיבלתי שוחד כדי למנות שופט.</w:t>
      </w:r>
    </w:p>
    <w:p w14:paraId="1E7D9A07" w14:textId="77777777" w:rsidR="008C2A77" w:rsidRPr="008C2A77" w:rsidRDefault="008C2A77" w:rsidP="008C2A77">
      <w:pPr>
        <w:bidi/>
        <w:jc w:val="both"/>
        <w:rPr>
          <w:rFonts w:cs="David" w:hint="cs"/>
          <w:rtl/>
        </w:rPr>
      </w:pPr>
    </w:p>
    <w:p w14:paraId="538AC5B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DD0397B" w14:textId="77777777" w:rsidR="008C2A77" w:rsidRPr="008C2A77" w:rsidRDefault="008C2A77" w:rsidP="008C2A77">
      <w:pPr>
        <w:bidi/>
        <w:jc w:val="both"/>
        <w:rPr>
          <w:rFonts w:cs="David" w:hint="cs"/>
          <w:rtl/>
        </w:rPr>
      </w:pPr>
    </w:p>
    <w:p w14:paraId="0839CD0C" w14:textId="77777777" w:rsidR="008C2A77" w:rsidRPr="008C2A77" w:rsidRDefault="008C2A77" w:rsidP="008C2A77">
      <w:pPr>
        <w:bidi/>
        <w:jc w:val="both"/>
        <w:rPr>
          <w:rFonts w:cs="David" w:hint="cs"/>
          <w:rtl/>
        </w:rPr>
      </w:pPr>
      <w:r w:rsidRPr="008C2A77">
        <w:rPr>
          <w:rFonts w:cs="David" w:hint="cs"/>
          <w:rtl/>
        </w:rPr>
        <w:tab/>
        <w:t>אפילו פחות משוחד. אם זה שוחד, זה גם פלילי. פחות משוחד.</w:t>
      </w:r>
    </w:p>
    <w:p w14:paraId="2C7C0307" w14:textId="77777777" w:rsidR="008C2A77" w:rsidRPr="008C2A77" w:rsidRDefault="008C2A77" w:rsidP="008C2A77">
      <w:pPr>
        <w:bidi/>
        <w:jc w:val="both"/>
        <w:rPr>
          <w:rFonts w:cs="David" w:hint="cs"/>
          <w:rtl/>
        </w:rPr>
      </w:pPr>
    </w:p>
    <w:p w14:paraId="2C8CE9D4" w14:textId="77777777" w:rsidR="008C2A77" w:rsidRPr="008C2A77" w:rsidRDefault="008C2A77" w:rsidP="008C2A77">
      <w:pPr>
        <w:bidi/>
        <w:jc w:val="both"/>
        <w:rPr>
          <w:rFonts w:cs="David" w:hint="cs"/>
          <w:rtl/>
        </w:rPr>
      </w:pPr>
      <w:r w:rsidRPr="008C2A77">
        <w:rPr>
          <w:rFonts w:cs="David" w:hint="cs"/>
          <w:u w:val="single"/>
          <w:rtl/>
        </w:rPr>
        <w:t>דוד רותם:</w:t>
      </w:r>
    </w:p>
    <w:p w14:paraId="34F32C07" w14:textId="77777777" w:rsidR="008C2A77" w:rsidRPr="008C2A77" w:rsidRDefault="008C2A77" w:rsidP="008C2A77">
      <w:pPr>
        <w:bidi/>
        <w:jc w:val="both"/>
        <w:rPr>
          <w:rFonts w:cs="David" w:hint="cs"/>
          <w:rtl/>
        </w:rPr>
      </w:pPr>
    </w:p>
    <w:p w14:paraId="6FECE35A" w14:textId="77777777" w:rsidR="008C2A77" w:rsidRPr="008C2A77" w:rsidRDefault="008C2A77" w:rsidP="008C2A77">
      <w:pPr>
        <w:bidi/>
        <w:jc w:val="both"/>
        <w:rPr>
          <w:rFonts w:cs="David" w:hint="cs"/>
          <w:rtl/>
        </w:rPr>
      </w:pPr>
      <w:r w:rsidRPr="008C2A77">
        <w:rPr>
          <w:rFonts w:cs="David" w:hint="cs"/>
          <w:rtl/>
        </w:rPr>
        <w:t xml:space="preserve"> </w:t>
      </w:r>
      <w:r w:rsidRPr="008C2A77">
        <w:rPr>
          <w:rFonts w:cs="David" w:hint="cs"/>
          <w:rtl/>
        </w:rPr>
        <w:tab/>
        <w:t>בוא נאמר שקיבלתי שוחד. שוחד לא חייב להיות כסף.</w:t>
      </w:r>
    </w:p>
    <w:p w14:paraId="6DDAF997" w14:textId="77777777" w:rsidR="008C2A77" w:rsidRPr="008C2A77" w:rsidRDefault="008C2A77" w:rsidP="008C2A77">
      <w:pPr>
        <w:bidi/>
        <w:jc w:val="both"/>
        <w:rPr>
          <w:rFonts w:cs="David" w:hint="cs"/>
          <w:rtl/>
        </w:rPr>
      </w:pPr>
    </w:p>
    <w:p w14:paraId="04A6067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0532A18" w14:textId="77777777" w:rsidR="008C2A77" w:rsidRPr="008C2A77" w:rsidRDefault="008C2A77" w:rsidP="008C2A77">
      <w:pPr>
        <w:bidi/>
        <w:jc w:val="both"/>
        <w:rPr>
          <w:rFonts w:cs="David" w:hint="cs"/>
          <w:rtl/>
        </w:rPr>
      </w:pPr>
    </w:p>
    <w:p w14:paraId="4182C844" w14:textId="77777777" w:rsidR="008C2A77" w:rsidRPr="008C2A77" w:rsidRDefault="008C2A77" w:rsidP="008C2A77">
      <w:pPr>
        <w:bidi/>
        <w:jc w:val="both"/>
        <w:rPr>
          <w:rFonts w:cs="David" w:hint="cs"/>
          <w:rtl/>
        </w:rPr>
      </w:pPr>
      <w:r w:rsidRPr="008C2A77">
        <w:rPr>
          <w:rFonts w:cs="David" w:hint="cs"/>
          <w:rtl/>
        </w:rPr>
        <w:tab/>
        <w:t>אתה פועל באופן שמבזה את הכנסת במעמדך ובתפקידך. הוגשה נגדך קובלנה לוועדת האתיקה, הוכיחו את ההאשמה ואז הוועדה ממליצה למליאת הכנסת לבטל.</w:t>
      </w:r>
    </w:p>
    <w:p w14:paraId="5149A1C2" w14:textId="77777777" w:rsidR="008C2A77" w:rsidRPr="008C2A77" w:rsidRDefault="008C2A77" w:rsidP="008C2A77">
      <w:pPr>
        <w:bidi/>
        <w:jc w:val="both"/>
        <w:rPr>
          <w:rFonts w:cs="David" w:hint="cs"/>
          <w:rtl/>
        </w:rPr>
      </w:pPr>
    </w:p>
    <w:p w14:paraId="10CF6D24" w14:textId="77777777" w:rsidR="008C2A77" w:rsidRPr="008C2A77" w:rsidRDefault="008C2A77" w:rsidP="008C2A77">
      <w:pPr>
        <w:bidi/>
        <w:jc w:val="both"/>
        <w:rPr>
          <w:rFonts w:cs="David" w:hint="cs"/>
          <w:rtl/>
        </w:rPr>
      </w:pPr>
      <w:r w:rsidRPr="008C2A77">
        <w:rPr>
          <w:rFonts w:cs="David" w:hint="cs"/>
          <w:u w:val="single"/>
          <w:rtl/>
        </w:rPr>
        <w:t>ארבל אסטרחן:</w:t>
      </w:r>
    </w:p>
    <w:p w14:paraId="009AB382" w14:textId="77777777" w:rsidR="008C2A77" w:rsidRPr="008C2A77" w:rsidRDefault="008C2A77" w:rsidP="008C2A77">
      <w:pPr>
        <w:bidi/>
        <w:jc w:val="both"/>
        <w:rPr>
          <w:rFonts w:cs="David" w:hint="cs"/>
          <w:rtl/>
        </w:rPr>
      </w:pPr>
    </w:p>
    <w:p w14:paraId="49E522E5" w14:textId="77777777" w:rsidR="008C2A77" w:rsidRPr="008C2A77" w:rsidRDefault="008C2A77" w:rsidP="008C2A77">
      <w:pPr>
        <w:bidi/>
        <w:jc w:val="both"/>
        <w:rPr>
          <w:rFonts w:cs="David" w:hint="cs"/>
          <w:rtl/>
        </w:rPr>
      </w:pPr>
      <w:r w:rsidRPr="008C2A77">
        <w:rPr>
          <w:rFonts w:cs="David" w:hint="cs"/>
          <w:rtl/>
        </w:rPr>
        <w:tab/>
        <w:t>אם יש סמכות.</w:t>
      </w:r>
    </w:p>
    <w:p w14:paraId="76788C85" w14:textId="77777777" w:rsidR="008C2A77" w:rsidRPr="008C2A77" w:rsidRDefault="008C2A77" w:rsidP="008C2A77">
      <w:pPr>
        <w:bidi/>
        <w:jc w:val="both"/>
        <w:rPr>
          <w:rFonts w:cs="David" w:hint="cs"/>
          <w:rtl/>
        </w:rPr>
      </w:pPr>
    </w:p>
    <w:p w14:paraId="09B3D41D" w14:textId="77777777" w:rsidR="008C2A77" w:rsidRPr="008C2A77" w:rsidRDefault="008C2A77" w:rsidP="008C2A77">
      <w:pPr>
        <w:bidi/>
        <w:jc w:val="both"/>
        <w:rPr>
          <w:rFonts w:cs="David" w:hint="cs"/>
          <w:rtl/>
        </w:rPr>
      </w:pPr>
      <w:r w:rsidRPr="008C2A77">
        <w:rPr>
          <w:rFonts w:cs="David" w:hint="cs"/>
          <w:u w:val="single"/>
          <w:rtl/>
        </w:rPr>
        <w:t>דוד רותם:</w:t>
      </w:r>
    </w:p>
    <w:p w14:paraId="52DD1182" w14:textId="77777777" w:rsidR="008C2A77" w:rsidRPr="008C2A77" w:rsidRDefault="008C2A77" w:rsidP="008C2A77">
      <w:pPr>
        <w:bidi/>
        <w:jc w:val="both"/>
        <w:rPr>
          <w:rFonts w:cs="David" w:hint="cs"/>
          <w:rtl/>
        </w:rPr>
      </w:pPr>
    </w:p>
    <w:p w14:paraId="05F5922E" w14:textId="77777777" w:rsidR="008C2A77" w:rsidRPr="008C2A77" w:rsidRDefault="008C2A77" w:rsidP="008C2A77">
      <w:pPr>
        <w:bidi/>
        <w:jc w:val="both"/>
        <w:rPr>
          <w:rFonts w:cs="David" w:hint="cs"/>
          <w:rtl/>
        </w:rPr>
      </w:pPr>
      <w:r w:rsidRPr="008C2A77">
        <w:rPr>
          <w:rFonts w:cs="David" w:hint="cs"/>
          <w:rtl/>
        </w:rPr>
        <w:tab/>
        <w:t>זאת השאלה. האם יש בתקנות הכנסת סמכות?</w:t>
      </w:r>
    </w:p>
    <w:p w14:paraId="38F59C0B" w14:textId="77777777" w:rsidR="008C2A77" w:rsidRPr="008C2A77" w:rsidRDefault="008C2A77" w:rsidP="008C2A77">
      <w:pPr>
        <w:bidi/>
        <w:jc w:val="both"/>
        <w:rPr>
          <w:rFonts w:cs="David" w:hint="cs"/>
          <w:rtl/>
        </w:rPr>
      </w:pPr>
    </w:p>
    <w:p w14:paraId="417027B7" w14:textId="77777777" w:rsidR="008C2A77" w:rsidRPr="008C2A77" w:rsidRDefault="008C2A77" w:rsidP="008C2A77">
      <w:pPr>
        <w:bidi/>
        <w:jc w:val="both"/>
        <w:rPr>
          <w:rFonts w:cs="David" w:hint="cs"/>
          <w:rtl/>
        </w:rPr>
      </w:pPr>
      <w:r w:rsidRPr="008C2A77">
        <w:rPr>
          <w:rFonts w:cs="David" w:hint="cs"/>
          <w:u w:val="single"/>
          <w:rtl/>
        </w:rPr>
        <w:t>ארבל אסטרחן:</w:t>
      </w:r>
    </w:p>
    <w:p w14:paraId="06B06988" w14:textId="77777777" w:rsidR="008C2A77" w:rsidRPr="008C2A77" w:rsidRDefault="008C2A77" w:rsidP="008C2A77">
      <w:pPr>
        <w:bidi/>
        <w:jc w:val="both"/>
        <w:rPr>
          <w:rFonts w:cs="David" w:hint="cs"/>
          <w:rtl/>
        </w:rPr>
      </w:pPr>
    </w:p>
    <w:p w14:paraId="38CD35E9" w14:textId="77777777" w:rsidR="008C2A77" w:rsidRPr="008C2A77" w:rsidRDefault="008C2A77" w:rsidP="008C2A77">
      <w:pPr>
        <w:bidi/>
        <w:jc w:val="both"/>
        <w:rPr>
          <w:rFonts w:cs="David" w:hint="cs"/>
          <w:rtl/>
        </w:rPr>
      </w:pPr>
      <w:r w:rsidRPr="008C2A77">
        <w:rPr>
          <w:rFonts w:cs="David" w:hint="cs"/>
          <w:rtl/>
        </w:rPr>
        <w:tab/>
        <w:t>כן. למשל, נציג הכנסת בוועדה לבחירת שופטים. דיברנו על זה בישיבה האחרונה. יש.</w:t>
      </w:r>
    </w:p>
    <w:p w14:paraId="339A0BA1" w14:textId="77777777" w:rsidR="008C2A77" w:rsidRPr="008C2A77" w:rsidRDefault="008C2A77" w:rsidP="008C2A77">
      <w:pPr>
        <w:bidi/>
        <w:jc w:val="both"/>
        <w:rPr>
          <w:rFonts w:cs="David" w:hint="cs"/>
          <w:rtl/>
        </w:rPr>
      </w:pPr>
    </w:p>
    <w:p w14:paraId="37BCED1D" w14:textId="77777777" w:rsidR="008C2A77" w:rsidRPr="008C2A77" w:rsidRDefault="008C2A77" w:rsidP="008C2A77">
      <w:pPr>
        <w:bidi/>
        <w:jc w:val="both"/>
        <w:rPr>
          <w:rFonts w:cs="David" w:hint="cs"/>
          <w:rtl/>
        </w:rPr>
      </w:pPr>
      <w:r w:rsidRPr="008C2A77">
        <w:rPr>
          <w:rFonts w:cs="David" w:hint="cs"/>
          <w:u w:val="single"/>
          <w:rtl/>
        </w:rPr>
        <w:t>דוד רותם:</w:t>
      </w:r>
    </w:p>
    <w:p w14:paraId="65E15244" w14:textId="77777777" w:rsidR="008C2A77" w:rsidRPr="008C2A77" w:rsidRDefault="008C2A77" w:rsidP="008C2A77">
      <w:pPr>
        <w:bidi/>
        <w:jc w:val="both"/>
        <w:rPr>
          <w:rFonts w:cs="David" w:hint="cs"/>
          <w:rtl/>
        </w:rPr>
      </w:pPr>
    </w:p>
    <w:p w14:paraId="101DE7A7" w14:textId="77777777" w:rsidR="008C2A77" w:rsidRPr="008C2A77" w:rsidRDefault="008C2A77" w:rsidP="008C2A77">
      <w:pPr>
        <w:bidi/>
        <w:jc w:val="both"/>
        <w:rPr>
          <w:rFonts w:cs="David" w:hint="cs"/>
          <w:rtl/>
        </w:rPr>
      </w:pPr>
      <w:r w:rsidRPr="008C2A77">
        <w:rPr>
          <w:rFonts w:cs="David" w:hint="cs"/>
          <w:rtl/>
        </w:rPr>
        <w:tab/>
        <w:t>יהיה עכשיו.</w:t>
      </w:r>
    </w:p>
    <w:p w14:paraId="664CA930" w14:textId="77777777" w:rsidR="008C2A77" w:rsidRPr="008C2A77" w:rsidRDefault="008C2A77" w:rsidP="008C2A77">
      <w:pPr>
        <w:bidi/>
        <w:jc w:val="both"/>
        <w:rPr>
          <w:rFonts w:cs="David" w:hint="cs"/>
          <w:rtl/>
        </w:rPr>
      </w:pPr>
    </w:p>
    <w:p w14:paraId="26038722" w14:textId="77777777" w:rsidR="008C2A77" w:rsidRPr="008C2A77" w:rsidRDefault="008C2A77" w:rsidP="008C2A77">
      <w:pPr>
        <w:bidi/>
        <w:jc w:val="both"/>
        <w:rPr>
          <w:rFonts w:cs="David" w:hint="cs"/>
          <w:rtl/>
        </w:rPr>
      </w:pPr>
      <w:r w:rsidRPr="008C2A77">
        <w:rPr>
          <w:rFonts w:cs="David" w:hint="cs"/>
          <w:u w:val="single"/>
          <w:rtl/>
        </w:rPr>
        <w:t>ארבל אסטרחן:</w:t>
      </w:r>
    </w:p>
    <w:p w14:paraId="7063DE05" w14:textId="77777777" w:rsidR="008C2A77" w:rsidRPr="008C2A77" w:rsidRDefault="008C2A77" w:rsidP="008C2A77">
      <w:pPr>
        <w:bidi/>
        <w:jc w:val="both"/>
        <w:rPr>
          <w:rFonts w:cs="David" w:hint="cs"/>
          <w:rtl/>
        </w:rPr>
      </w:pPr>
    </w:p>
    <w:p w14:paraId="42494846" w14:textId="77777777" w:rsidR="008C2A77" w:rsidRPr="008C2A77" w:rsidRDefault="008C2A77" w:rsidP="008C2A77">
      <w:pPr>
        <w:bidi/>
        <w:jc w:val="both"/>
        <w:rPr>
          <w:rFonts w:cs="David" w:hint="cs"/>
          <w:rtl/>
        </w:rPr>
      </w:pPr>
      <w:r w:rsidRPr="008C2A77">
        <w:rPr>
          <w:rFonts w:cs="David" w:hint="cs"/>
          <w:rtl/>
        </w:rPr>
        <w:tab/>
        <w:t xml:space="preserve">יש גם היום. אמנם היום יש לזה תנאים מסוימים, אם הוגש כתב אישום או מתקיימים הליכים פליליים. </w:t>
      </w:r>
    </w:p>
    <w:p w14:paraId="106672FC" w14:textId="77777777" w:rsidR="008C2A77" w:rsidRPr="008C2A77" w:rsidRDefault="008C2A77" w:rsidP="008C2A77">
      <w:pPr>
        <w:bidi/>
        <w:jc w:val="both"/>
        <w:rPr>
          <w:rFonts w:cs="David" w:hint="cs"/>
          <w:rtl/>
        </w:rPr>
      </w:pPr>
    </w:p>
    <w:p w14:paraId="4555E0F3" w14:textId="77777777" w:rsidR="008C2A77" w:rsidRPr="008C2A77" w:rsidRDefault="008C2A77" w:rsidP="008C2A77">
      <w:pPr>
        <w:bidi/>
        <w:jc w:val="both"/>
        <w:rPr>
          <w:rFonts w:cs="David" w:hint="cs"/>
          <w:rtl/>
        </w:rPr>
      </w:pPr>
      <w:r w:rsidRPr="008C2A77">
        <w:rPr>
          <w:rFonts w:cs="David" w:hint="cs"/>
          <w:u w:val="single"/>
          <w:rtl/>
        </w:rPr>
        <w:t>דוד רותם:</w:t>
      </w:r>
    </w:p>
    <w:p w14:paraId="0AA394FC" w14:textId="77777777" w:rsidR="008C2A77" w:rsidRPr="008C2A77" w:rsidRDefault="008C2A77" w:rsidP="008C2A77">
      <w:pPr>
        <w:bidi/>
        <w:jc w:val="both"/>
        <w:rPr>
          <w:rFonts w:cs="David" w:hint="cs"/>
          <w:rtl/>
        </w:rPr>
      </w:pPr>
    </w:p>
    <w:p w14:paraId="40973EB2" w14:textId="77777777" w:rsidR="008C2A77" w:rsidRPr="008C2A77" w:rsidRDefault="008C2A77" w:rsidP="008C2A77">
      <w:pPr>
        <w:bidi/>
        <w:jc w:val="both"/>
        <w:rPr>
          <w:rFonts w:cs="David" w:hint="cs"/>
          <w:rtl/>
        </w:rPr>
      </w:pPr>
      <w:r w:rsidRPr="008C2A77">
        <w:rPr>
          <w:rFonts w:cs="David" w:hint="cs"/>
          <w:rtl/>
        </w:rPr>
        <w:tab/>
        <w:t>אז צריך לתקן בתקנון או בהמלצה של ועדת האתיקה.</w:t>
      </w:r>
    </w:p>
    <w:p w14:paraId="054D0085" w14:textId="77777777" w:rsidR="008C2A77" w:rsidRPr="008C2A77" w:rsidRDefault="008C2A77" w:rsidP="008C2A77">
      <w:pPr>
        <w:bidi/>
        <w:jc w:val="both"/>
        <w:rPr>
          <w:rFonts w:cs="David" w:hint="cs"/>
          <w:rtl/>
        </w:rPr>
      </w:pPr>
    </w:p>
    <w:p w14:paraId="76199739" w14:textId="77777777" w:rsidR="008C2A77" w:rsidRPr="008C2A77" w:rsidRDefault="008C2A77" w:rsidP="008C2A77">
      <w:pPr>
        <w:bidi/>
        <w:jc w:val="both"/>
        <w:rPr>
          <w:rFonts w:cs="David" w:hint="cs"/>
          <w:rtl/>
        </w:rPr>
      </w:pPr>
      <w:r w:rsidRPr="008C2A77">
        <w:rPr>
          <w:rFonts w:cs="David" w:hint="cs"/>
          <w:u w:val="single"/>
          <w:rtl/>
        </w:rPr>
        <w:t>ארבל אסטרחן:</w:t>
      </w:r>
    </w:p>
    <w:p w14:paraId="4ECB6CA7" w14:textId="77777777" w:rsidR="008C2A77" w:rsidRPr="008C2A77" w:rsidRDefault="008C2A77" w:rsidP="008C2A77">
      <w:pPr>
        <w:bidi/>
        <w:jc w:val="both"/>
        <w:rPr>
          <w:rFonts w:cs="David" w:hint="cs"/>
          <w:rtl/>
        </w:rPr>
      </w:pPr>
    </w:p>
    <w:p w14:paraId="6D1421C0" w14:textId="77777777" w:rsidR="008C2A77" w:rsidRPr="008C2A77" w:rsidRDefault="008C2A77" w:rsidP="008C2A77">
      <w:pPr>
        <w:bidi/>
        <w:jc w:val="both"/>
        <w:rPr>
          <w:rFonts w:cs="David" w:hint="cs"/>
          <w:rtl/>
        </w:rPr>
      </w:pPr>
      <w:r w:rsidRPr="008C2A77">
        <w:rPr>
          <w:rFonts w:cs="David" w:hint="cs"/>
          <w:rtl/>
        </w:rPr>
        <w:tab/>
        <w:t>יהיה צריך לעשות כאן התאמה.</w:t>
      </w:r>
    </w:p>
    <w:p w14:paraId="385FAFD9" w14:textId="77777777" w:rsidR="008C2A77" w:rsidRPr="008C2A77" w:rsidRDefault="008C2A77" w:rsidP="008C2A77">
      <w:pPr>
        <w:bidi/>
        <w:jc w:val="both"/>
        <w:rPr>
          <w:rFonts w:cs="David" w:hint="cs"/>
          <w:rtl/>
        </w:rPr>
      </w:pPr>
    </w:p>
    <w:p w14:paraId="49E9DD4A" w14:textId="77777777" w:rsidR="008C2A77" w:rsidRPr="008C2A77" w:rsidRDefault="008C2A77" w:rsidP="008C2A77">
      <w:pPr>
        <w:bidi/>
        <w:jc w:val="both"/>
        <w:rPr>
          <w:rFonts w:cs="David" w:hint="cs"/>
          <w:rtl/>
        </w:rPr>
      </w:pPr>
      <w:r w:rsidRPr="008C2A77">
        <w:rPr>
          <w:rFonts w:cs="David" w:hint="cs"/>
          <w:rtl/>
        </w:rPr>
        <w:tab/>
        <w:t>(10), שלילת שכר ותשלומים אחרים. היום יש סמכות לעשות את זה בשני מקרים: או על היעדרות מעבר לזמן שקבוע בחוק ללא היתר, ללא הצדק סביר, או לתקופה שלא תעלה על שנה בשל הפרה של הוראות שנוגעות לעיסוק נוסף. זה מה שקיים היום.</w:t>
      </w:r>
    </w:p>
    <w:p w14:paraId="2BDB4856" w14:textId="77777777" w:rsidR="008C2A77" w:rsidRPr="008C2A77" w:rsidRDefault="008C2A77" w:rsidP="008C2A77">
      <w:pPr>
        <w:bidi/>
        <w:jc w:val="both"/>
        <w:rPr>
          <w:rFonts w:cs="David" w:hint="cs"/>
          <w:rtl/>
        </w:rPr>
      </w:pPr>
    </w:p>
    <w:p w14:paraId="1672C6AA" w14:textId="77777777" w:rsidR="008C2A77" w:rsidRPr="008C2A77" w:rsidRDefault="008C2A77" w:rsidP="008C2A77">
      <w:pPr>
        <w:bidi/>
        <w:jc w:val="both"/>
        <w:rPr>
          <w:rFonts w:cs="David" w:hint="cs"/>
          <w:rtl/>
        </w:rPr>
      </w:pPr>
      <w:r w:rsidRPr="008C2A77">
        <w:rPr>
          <w:rFonts w:cs="David" w:hint="cs"/>
          <w:rtl/>
        </w:rPr>
        <w:tab/>
        <w:t xml:space="preserve">כאן מוצע, לגבי שלילת שכר ותשלומים אחרים: במידה שהוועדה תקבע ובלבד שתקופת השלילה לא תעלה על חודש, יכול שתתפרס בחלקים למשך תקופה </w:t>
      </w:r>
      <w:r w:rsidRPr="008C2A77">
        <w:rPr>
          <w:rFonts w:cs="David"/>
          <w:rtl/>
        </w:rPr>
        <w:t>–</w:t>
      </w:r>
      <w:r w:rsidRPr="008C2A77">
        <w:rPr>
          <w:rFonts w:cs="David" w:hint="cs"/>
          <w:rtl/>
        </w:rPr>
        <w:t xml:space="preserve"> ועכשיו יש כאן כמה עילות: עבור תקופה או חלק מתקופה שבה נשללה או הוגבלה זכות לפי פסקות (5) או (6) או שבה הורחק לפי (7) </w:t>
      </w:r>
      <w:r w:rsidRPr="008C2A77">
        <w:rPr>
          <w:rFonts w:cs="David"/>
          <w:rtl/>
        </w:rPr>
        <w:t>–</w:t>
      </w:r>
      <w:r w:rsidRPr="008C2A77">
        <w:rPr>
          <w:rFonts w:cs="David" w:hint="cs"/>
          <w:rtl/>
        </w:rPr>
        <w:t xml:space="preserve"> הפסקאות שדיברנו עליהן לפני רגע שהן שלילת דיבור במליאה, הגבלה  על פעילות חבר הכנסת או הרחקה מישיבות.</w:t>
      </w:r>
    </w:p>
    <w:p w14:paraId="4C3C1CCE" w14:textId="77777777" w:rsidR="008C2A77" w:rsidRPr="008C2A77" w:rsidRDefault="008C2A77" w:rsidP="008C2A77">
      <w:pPr>
        <w:bidi/>
        <w:jc w:val="both"/>
        <w:rPr>
          <w:rFonts w:cs="David" w:hint="cs"/>
          <w:rtl/>
        </w:rPr>
      </w:pPr>
    </w:p>
    <w:p w14:paraId="3929FBC1" w14:textId="77777777" w:rsidR="008C2A77" w:rsidRPr="008C2A77" w:rsidRDefault="008C2A77" w:rsidP="008C2A77">
      <w:pPr>
        <w:bidi/>
        <w:jc w:val="both"/>
        <w:rPr>
          <w:rFonts w:cs="David" w:hint="cs"/>
          <w:rtl/>
        </w:rPr>
      </w:pPr>
      <w:r w:rsidRPr="008C2A77">
        <w:rPr>
          <w:rFonts w:cs="David" w:hint="cs"/>
          <w:u w:val="single"/>
          <w:rtl/>
        </w:rPr>
        <w:t>דוד רותם:</w:t>
      </w:r>
    </w:p>
    <w:p w14:paraId="1AABEAB1" w14:textId="77777777" w:rsidR="008C2A77" w:rsidRPr="008C2A77" w:rsidRDefault="008C2A77" w:rsidP="008C2A77">
      <w:pPr>
        <w:bidi/>
        <w:jc w:val="both"/>
        <w:rPr>
          <w:rFonts w:cs="David" w:hint="cs"/>
          <w:rtl/>
        </w:rPr>
      </w:pPr>
    </w:p>
    <w:p w14:paraId="50573808" w14:textId="77777777" w:rsidR="008C2A77" w:rsidRPr="008C2A77" w:rsidRDefault="008C2A77" w:rsidP="008C2A77">
      <w:pPr>
        <w:bidi/>
        <w:jc w:val="both"/>
        <w:rPr>
          <w:rFonts w:cs="David" w:hint="cs"/>
          <w:rtl/>
        </w:rPr>
      </w:pPr>
      <w:r w:rsidRPr="008C2A77">
        <w:rPr>
          <w:rFonts w:cs="David" w:hint="cs"/>
          <w:rtl/>
        </w:rPr>
        <w:tab/>
        <w:t>אבל באתי להצביע.</w:t>
      </w:r>
    </w:p>
    <w:p w14:paraId="3D0D596E" w14:textId="77777777" w:rsidR="008C2A77" w:rsidRPr="008C2A77" w:rsidRDefault="008C2A77" w:rsidP="008C2A77">
      <w:pPr>
        <w:bidi/>
        <w:jc w:val="both"/>
        <w:rPr>
          <w:rFonts w:cs="David" w:hint="cs"/>
          <w:rtl/>
        </w:rPr>
      </w:pPr>
    </w:p>
    <w:p w14:paraId="442CB896" w14:textId="77777777" w:rsidR="008C2A77" w:rsidRPr="008C2A77" w:rsidRDefault="008C2A77" w:rsidP="008C2A77">
      <w:pPr>
        <w:bidi/>
        <w:jc w:val="both"/>
        <w:rPr>
          <w:rFonts w:cs="David" w:hint="cs"/>
          <w:rtl/>
        </w:rPr>
      </w:pPr>
      <w:r w:rsidRPr="008C2A77">
        <w:rPr>
          <w:rFonts w:cs="David" w:hint="cs"/>
          <w:u w:val="single"/>
          <w:rtl/>
        </w:rPr>
        <w:t>סוזי נבות:</w:t>
      </w:r>
    </w:p>
    <w:p w14:paraId="02B2345A" w14:textId="77777777" w:rsidR="008C2A77" w:rsidRPr="008C2A77" w:rsidRDefault="008C2A77" w:rsidP="008C2A77">
      <w:pPr>
        <w:bidi/>
        <w:jc w:val="both"/>
        <w:rPr>
          <w:rFonts w:cs="David" w:hint="cs"/>
          <w:rtl/>
        </w:rPr>
      </w:pPr>
    </w:p>
    <w:p w14:paraId="098F1CB7" w14:textId="77777777" w:rsidR="008C2A77" w:rsidRPr="008C2A77" w:rsidRDefault="008C2A77" w:rsidP="008C2A77">
      <w:pPr>
        <w:bidi/>
        <w:jc w:val="both"/>
        <w:rPr>
          <w:rFonts w:cs="David" w:hint="cs"/>
          <w:rtl/>
        </w:rPr>
      </w:pPr>
      <w:r w:rsidRPr="008C2A77">
        <w:rPr>
          <w:rFonts w:cs="David" w:hint="cs"/>
          <w:rtl/>
        </w:rPr>
        <w:tab/>
        <w:t>זה עיצום.</w:t>
      </w:r>
    </w:p>
    <w:p w14:paraId="524D5EEA" w14:textId="77777777" w:rsidR="008C2A77" w:rsidRPr="008C2A77" w:rsidRDefault="008C2A77" w:rsidP="008C2A77">
      <w:pPr>
        <w:bidi/>
        <w:jc w:val="both"/>
        <w:rPr>
          <w:rFonts w:cs="David" w:hint="cs"/>
          <w:rtl/>
        </w:rPr>
      </w:pPr>
    </w:p>
    <w:p w14:paraId="7D3F1DF2" w14:textId="77777777" w:rsidR="008C2A77" w:rsidRPr="008C2A77" w:rsidRDefault="008C2A77" w:rsidP="008C2A77">
      <w:pPr>
        <w:bidi/>
        <w:jc w:val="both"/>
        <w:rPr>
          <w:rFonts w:cs="David" w:hint="cs"/>
          <w:rtl/>
        </w:rPr>
      </w:pPr>
      <w:r w:rsidRPr="008C2A77">
        <w:rPr>
          <w:rFonts w:cs="David" w:hint="cs"/>
          <w:u w:val="single"/>
          <w:rtl/>
        </w:rPr>
        <w:t>דוד רותם:</w:t>
      </w:r>
    </w:p>
    <w:p w14:paraId="796CD3DB" w14:textId="77777777" w:rsidR="008C2A77" w:rsidRPr="008C2A77" w:rsidRDefault="008C2A77" w:rsidP="008C2A77">
      <w:pPr>
        <w:bidi/>
        <w:jc w:val="both"/>
        <w:rPr>
          <w:rFonts w:cs="David" w:hint="cs"/>
          <w:rtl/>
        </w:rPr>
      </w:pPr>
    </w:p>
    <w:p w14:paraId="5F087E01" w14:textId="77777777" w:rsidR="008C2A77" w:rsidRPr="008C2A77" w:rsidRDefault="008C2A77" w:rsidP="008C2A77">
      <w:pPr>
        <w:bidi/>
        <w:jc w:val="both"/>
        <w:rPr>
          <w:rFonts w:cs="David" w:hint="cs"/>
          <w:rtl/>
        </w:rPr>
      </w:pPr>
      <w:r w:rsidRPr="008C2A77">
        <w:rPr>
          <w:rFonts w:cs="David" w:hint="cs"/>
          <w:rtl/>
        </w:rPr>
        <w:tab/>
        <w:t>המשמעות תהיה שאני גם לא אבוא להצביע. אתם מבינים מה אתם עושים כאן?  אם את קובעת את הזהות בין התקופות האלה, כי בעצם את הרי לא קובעת כאן זהות אלא את רק אומרת שהיא תתפרס בחלקים.</w:t>
      </w:r>
    </w:p>
    <w:p w14:paraId="63D6D988" w14:textId="77777777" w:rsidR="008C2A77" w:rsidRPr="008C2A77" w:rsidRDefault="008C2A77" w:rsidP="008C2A77">
      <w:pPr>
        <w:bidi/>
        <w:jc w:val="both"/>
        <w:rPr>
          <w:rFonts w:cs="David" w:hint="cs"/>
          <w:rtl/>
        </w:rPr>
      </w:pPr>
    </w:p>
    <w:p w14:paraId="4464293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18D477E" w14:textId="77777777" w:rsidR="008C2A77" w:rsidRPr="008C2A77" w:rsidRDefault="008C2A77" w:rsidP="008C2A77">
      <w:pPr>
        <w:bidi/>
        <w:jc w:val="both"/>
        <w:rPr>
          <w:rFonts w:cs="David" w:hint="cs"/>
          <w:rtl/>
        </w:rPr>
      </w:pPr>
    </w:p>
    <w:p w14:paraId="33FC8EEE" w14:textId="77777777" w:rsidR="008C2A77" w:rsidRPr="008C2A77" w:rsidRDefault="008C2A77" w:rsidP="008C2A77">
      <w:pPr>
        <w:bidi/>
        <w:jc w:val="both"/>
        <w:rPr>
          <w:rFonts w:cs="David" w:hint="cs"/>
          <w:rtl/>
        </w:rPr>
      </w:pPr>
      <w:r w:rsidRPr="008C2A77">
        <w:rPr>
          <w:rFonts w:cs="David" w:hint="cs"/>
          <w:rtl/>
        </w:rPr>
        <w:tab/>
        <w:t>לא, אין זהות. יש כאן בלבול. נמנע ממך לבוא לעשר ישיבות, מנעו ממך שכר לשבוע, שזה כבר שליש מעשר ישיבות.</w:t>
      </w:r>
    </w:p>
    <w:p w14:paraId="7B041859" w14:textId="77777777" w:rsidR="008C2A77" w:rsidRPr="008C2A77" w:rsidRDefault="008C2A77" w:rsidP="008C2A77">
      <w:pPr>
        <w:bidi/>
        <w:jc w:val="both"/>
        <w:rPr>
          <w:rFonts w:cs="David" w:hint="cs"/>
          <w:rtl/>
        </w:rPr>
      </w:pPr>
    </w:p>
    <w:p w14:paraId="67271101" w14:textId="77777777" w:rsidR="008C2A77" w:rsidRPr="008C2A77" w:rsidRDefault="008C2A77" w:rsidP="008C2A77">
      <w:pPr>
        <w:bidi/>
        <w:jc w:val="both"/>
        <w:rPr>
          <w:rFonts w:cs="David" w:hint="cs"/>
          <w:rtl/>
        </w:rPr>
      </w:pPr>
      <w:r w:rsidRPr="008C2A77">
        <w:rPr>
          <w:rFonts w:cs="David" w:hint="cs"/>
          <w:u w:val="single"/>
          <w:rtl/>
        </w:rPr>
        <w:t>דוד רותם:</w:t>
      </w:r>
    </w:p>
    <w:p w14:paraId="60C44B2C" w14:textId="77777777" w:rsidR="008C2A77" w:rsidRPr="008C2A77" w:rsidRDefault="008C2A77" w:rsidP="008C2A77">
      <w:pPr>
        <w:bidi/>
        <w:jc w:val="both"/>
        <w:rPr>
          <w:rFonts w:cs="David" w:hint="cs"/>
          <w:rtl/>
        </w:rPr>
      </w:pPr>
    </w:p>
    <w:p w14:paraId="6584C1D5" w14:textId="77777777" w:rsidR="008C2A77" w:rsidRPr="008C2A77" w:rsidRDefault="008C2A77" w:rsidP="008C2A77">
      <w:pPr>
        <w:bidi/>
        <w:jc w:val="both"/>
        <w:rPr>
          <w:rFonts w:cs="David" w:hint="cs"/>
          <w:rtl/>
        </w:rPr>
      </w:pPr>
      <w:r w:rsidRPr="008C2A77">
        <w:rPr>
          <w:rFonts w:cs="David" w:hint="cs"/>
          <w:rtl/>
        </w:rPr>
        <w:tab/>
        <w:t>אז אפשר לפרוס לי את זה לעשרה ימים.</w:t>
      </w:r>
    </w:p>
    <w:p w14:paraId="310CE2F8" w14:textId="77777777" w:rsidR="008C2A77" w:rsidRPr="008C2A77" w:rsidRDefault="008C2A77" w:rsidP="008C2A77">
      <w:pPr>
        <w:bidi/>
        <w:jc w:val="both"/>
        <w:rPr>
          <w:rFonts w:cs="David" w:hint="cs"/>
          <w:rtl/>
        </w:rPr>
      </w:pPr>
    </w:p>
    <w:p w14:paraId="566C0EB9" w14:textId="77777777" w:rsidR="008C2A77" w:rsidRPr="008C2A77" w:rsidRDefault="008C2A77" w:rsidP="008C2A77">
      <w:pPr>
        <w:keepLines/>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A7DA5C1" w14:textId="77777777" w:rsidR="008C2A77" w:rsidRPr="008C2A77" w:rsidRDefault="008C2A77" w:rsidP="008C2A77">
      <w:pPr>
        <w:keepLines/>
        <w:bidi/>
        <w:jc w:val="both"/>
        <w:rPr>
          <w:rFonts w:cs="David" w:hint="cs"/>
          <w:rtl/>
        </w:rPr>
      </w:pPr>
    </w:p>
    <w:p w14:paraId="114C88BA" w14:textId="77777777" w:rsidR="008C2A77" w:rsidRPr="008C2A77" w:rsidRDefault="008C2A77" w:rsidP="008C2A77">
      <w:pPr>
        <w:keepLines/>
        <w:bidi/>
        <w:jc w:val="both"/>
        <w:rPr>
          <w:rFonts w:cs="David" w:hint="cs"/>
          <w:rtl/>
        </w:rPr>
      </w:pPr>
      <w:r w:rsidRPr="008C2A77">
        <w:rPr>
          <w:rFonts w:cs="David" w:hint="cs"/>
          <w:rtl/>
        </w:rPr>
        <w:tab/>
        <w:t>לא. לעשרה חודשים. לא תימנע משכורתך. זה הרעיון כאן. זה לא מה שאתה אומר. הטילו עליך קנס שהמשמעות שלו היא שלושים אלף שקלים, לא יורד לך מהמשכורת במכה אחת אלא 3,000 שקלים בחודש. אם זה לא מנוסח ברור, צריך לנסח את זה.</w:t>
      </w:r>
    </w:p>
    <w:p w14:paraId="4025F01B" w14:textId="77777777" w:rsidR="008C2A77" w:rsidRPr="008C2A77" w:rsidRDefault="008C2A77" w:rsidP="008C2A77">
      <w:pPr>
        <w:bidi/>
        <w:jc w:val="both"/>
        <w:rPr>
          <w:rFonts w:cs="David" w:hint="cs"/>
          <w:rtl/>
        </w:rPr>
      </w:pPr>
    </w:p>
    <w:p w14:paraId="0A791FEB" w14:textId="77777777" w:rsidR="008C2A77" w:rsidRPr="008C2A77" w:rsidRDefault="008C2A77" w:rsidP="008C2A77">
      <w:pPr>
        <w:bidi/>
        <w:jc w:val="both"/>
        <w:rPr>
          <w:rFonts w:cs="David" w:hint="cs"/>
          <w:rtl/>
        </w:rPr>
      </w:pPr>
      <w:r w:rsidRPr="008C2A77">
        <w:rPr>
          <w:rFonts w:cs="David" w:hint="cs"/>
          <w:u w:val="single"/>
          <w:rtl/>
        </w:rPr>
        <w:t>ארבל אסטרחן:</w:t>
      </w:r>
    </w:p>
    <w:p w14:paraId="63CA2142" w14:textId="77777777" w:rsidR="008C2A77" w:rsidRPr="008C2A77" w:rsidRDefault="008C2A77" w:rsidP="008C2A77">
      <w:pPr>
        <w:bidi/>
        <w:jc w:val="both"/>
        <w:rPr>
          <w:rFonts w:cs="David" w:hint="cs"/>
          <w:rtl/>
        </w:rPr>
      </w:pPr>
    </w:p>
    <w:p w14:paraId="5C6AC53B" w14:textId="77777777" w:rsidR="008C2A77" w:rsidRPr="008C2A77" w:rsidRDefault="008C2A77" w:rsidP="008C2A77">
      <w:pPr>
        <w:bidi/>
        <w:jc w:val="both"/>
        <w:rPr>
          <w:rFonts w:cs="David" w:hint="cs"/>
          <w:rtl/>
        </w:rPr>
      </w:pPr>
      <w:r w:rsidRPr="008C2A77">
        <w:rPr>
          <w:rFonts w:cs="David" w:hint="cs"/>
          <w:rtl/>
        </w:rPr>
        <w:tab/>
        <w:t xml:space="preserve">עבור תקופה או חלק ממנה שבה הוגבלו זכויות בכנסת, בשל הפרה או אי קיום של כלל מכללים אלה. זאת ממש הוראה חדשה. אמרתי מה קיים היום. כאן על כל הפרה של כלל, אפשר לשלול שכר או תשלומים אחרים ותשלומים אחרים הם כל התשלומים שחבר הכנסת מקבל. יש כאן הגדרה שעברנו עליה, בסעיף 117. אלה כל התשלומים שמשולמים על ידי הכנסת וזה אומר רכב, עוזרים פרלמנטרים, קשר עם הציבור, טלפון וכולי. </w:t>
      </w:r>
    </w:p>
    <w:p w14:paraId="071D43A0" w14:textId="77777777" w:rsidR="008C2A77" w:rsidRPr="008C2A77" w:rsidRDefault="008C2A77" w:rsidP="008C2A77">
      <w:pPr>
        <w:bidi/>
        <w:jc w:val="both"/>
        <w:rPr>
          <w:rFonts w:cs="David" w:hint="cs"/>
          <w:rtl/>
        </w:rPr>
      </w:pPr>
    </w:p>
    <w:p w14:paraId="08B806C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6E8B5DF" w14:textId="77777777" w:rsidR="008C2A77" w:rsidRPr="008C2A77" w:rsidRDefault="008C2A77" w:rsidP="008C2A77">
      <w:pPr>
        <w:bidi/>
        <w:jc w:val="both"/>
        <w:rPr>
          <w:rFonts w:cs="David" w:hint="cs"/>
          <w:rtl/>
        </w:rPr>
      </w:pPr>
    </w:p>
    <w:p w14:paraId="7895DA9D" w14:textId="77777777" w:rsidR="008C2A77" w:rsidRPr="008C2A77" w:rsidRDefault="008C2A77" w:rsidP="008C2A77">
      <w:pPr>
        <w:bidi/>
        <w:jc w:val="both"/>
        <w:rPr>
          <w:rFonts w:cs="David" w:hint="cs"/>
          <w:rtl/>
        </w:rPr>
      </w:pPr>
      <w:r w:rsidRPr="008C2A77">
        <w:rPr>
          <w:rFonts w:cs="David" w:hint="cs"/>
          <w:rtl/>
        </w:rPr>
        <w:tab/>
        <w:t>בשל הפרה שקבעה ועדת האתיקה.</w:t>
      </w:r>
    </w:p>
    <w:p w14:paraId="27F0B87D" w14:textId="77777777" w:rsidR="008C2A77" w:rsidRPr="008C2A77" w:rsidRDefault="008C2A77" w:rsidP="008C2A77">
      <w:pPr>
        <w:bidi/>
        <w:jc w:val="both"/>
        <w:rPr>
          <w:rFonts w:cs="David" w:hint="cs"/>
          <w:rtl/>
        </w:rPr>
      </w:pPr>
    </w:p>
    <w:p w14:paraId="58E26C33" w14:textId="77777777" w:rsidR="008C2A77" w:rsidRPr="008C2A77" w:rsidRDefault="008C2A77" w:rsidP="008C2A77">
      <w:pPr>
        <w:bidi/>
        <w:jc w:val="both"/>
        <w:rPr>
          <w:rFonts w:cs="David" w:hint="cs"/>
          <w:rtl/>
        </w:rPr>
      </w:pPr>
      <w:r w:rsidRPr="008C2A77">
        <w:rPr>
          <w:rFonts w:cs="David" w:hint="cs"/>
          <w:u w:val="single"/>
          <w:rtl/>
        </w:rPr>
        <w:t>ארבל אסטרחן:</w:t>
      </w:r>
    </w:p>
    <w:p w14:paraId="015DC3BD" w14:textId="77777777" w:rsidR="008C2A77" w:rsidRPr="008C2A77" w:rsidRDefault="008C2A77" w:rsidP="008C2A77">
      <w:pPr>
        <w:bidi/>
        <w:jc w:val="both"/>
        <w:rPr>
          <w:rFonts w:cs="David" w:hint="cs"/>
          <w:rtl/>
        </w:rPr>
      </w:pPr>
    </w:p>
    <w:p w14:paraId="052AC9A9" w14:textId="77777777" w:rsidR="008C2A77" w:rsidRPr="008C2A77" w:rsidRDefault="008C2A77" w:rsidP="008C2A77">
      <w:pPr>
        <w:bidi/>
        <w:jc w:val="both"/>
        <w:rPr>
          <w:rFonts w:cs="David" w:hint="cs"/>
          <w:rtl/>
        </w:rPr>
      </w:pPr>
      <w:r w:rsidRPr="008C2A77">
        <w:rPr>
          <w:rFonts w:cs="David" w:hint="cs"/>
          <w:rtl/>
        </w:rPr>
        <w:tab/>
        <w:t>כן. בשל החלטה של ועדת הקובלנות או של ועדת האתיקה. האמת שאת (ב) ו-(ג) אפשר לאחד.</w:t>
      </w:r>
    </w:p>
    <w:p w14:paraId="5586FB03" w14:textId="77777777" w:rsidR="008C2A77" w:rsidRPr="008C2A77" w:rsidRDefault="008C2A77" w:rsidP="008C2A77">
      <w:pPr>
        <w:bidi/>
        <w:jc w:val="both"/>
        <w:rPr>
          <w:rFonts w:cs="David" w:hint="cs"/>
          <w:rtl/>
        </w:rPr>
      </w:pPr>
    </w:p>
    <w:p w14:paraId="36588448" w14:textId="77777777" w:rsidR="008C2A77" w:rsidRPr="008C2A77" w:rsidRDefault="008C2A77" w:rsidP="008C2A77">
      <w:pPr>
        <w:bidi/>
        <w:jc w:val="both"/>
        <w:rPr>
          <w:rFonts w:cs="David" w:hint="cs"/>
          <w:rtl/>
        </w:rPr>
      </w:pPr>
      <w:r w:rsidRPr="008C2A77">
        <w:rPr>
          <w:rFonts w:cs="David" w:hint="cs"/>
          <w:u w:val="single"/>
          <w:rtl/>
        </w:rPr>
        <w:t>סוזי נבות:</w:t>
      </w:r>
    </w:p>
    <w:p w14:paraId="7CD77EBE" w14:textId="77777777" w:rsidR="008C2A77" w:rsidRPr="008C2A77" w:rsidRDefault="008C2A77" w:rsidP="008C2A77">
      <w:pPr>
        <w:bidi/>
        <w:jc w:val="both"/>
        <w:rPr>
          <w:rFonts w:cs="David" w:hint="cs"/>
          <w:rtl/>
        </w:rPr>
      </w:pPr>
    </w:p>
    <w:p w14:paraId="72262EE3" w14:textId="77777777" w:rsidR="008C2A77" w:rsidRPr="008C2A77" w:rsidRDefault="008C2A77" w:rsidP="008C2A77">
      <w:pPr>
        <w:bidi/>
        <w:jc w:val="both"/>
        <w:rPr>
          <w:rFonts w:cs="David" w:hint="cs"/>
          <w:rtl/>
        </w:rPr>
      </w:pPr>
      <w:r w:rsidRPr="008C2A77">
        <w:rPr>
          <w:rFonts w:cs="David" w:hint="cs"/>
          <w:rtl/>
        </w:rPr>
        <w:tab/>
        <w:t>זה בעצם החידוש.</w:t>
      </w:r>
    </w:p>
    <w:p w14:paraId="3DE1C203" w14:textId="77777777" w:rsidR="008C2A77" w:rsidRPr="008C2A77" w:rsidRDefault="008C2A77" w:rsidP="008C2A77">
      <w:pPr>
        <w:bidi/>
        <w:jc w:val="both"/>
        <w:rPr>
          <w:rFonts w:cs="David" w:hint="cs"/>
          <w:rtl/>
        </w:rPr>
      </w:pPr>
    </w:p>
    <w:p w14:paraId="18DCB732" w14:textId="77777777" w:rsidR="008C2A77" w:rsidRPr="008C2A77" w:rsidRDefault="008C2A77" w:rsidP="008C2A77">
      <w:pPr>
        <w:bidi/>
        <w:jc w:val="both"/>
        <w:rPr>
          <w:rFonts w:cs="David" w:hint="cs"/>
          <w:rtl/>
        </w:rPr>
      </w:pPr>
      <w:r w:rsidRPr="008C2A77">
        <w:rPr>
          <w:rFonts w:cs="David" w:hint="cs"/>
          <w:u w:val="single"/>
          <w:rtl/>
        </w:rPr>
        <w:t>ארבל אסטרחן:</w:t>
      </w:r>
    </w:p>
    <w:p w14:paraId="666CC54A" w14:textId="77777777" w:rsidR="008C2A77" w:rsidRPr="008C2A77" w:rsidRDefault="008C2A77" w:rsidP="008C2A77">
      <w:pPr>
        <w:bidi/>
        <w:jc w:val="both"/>
        <w:rPr>
          <w:rFonts w:cs="David" w:hint="cs"/>
          <w:rtl/>
        </w:rPr>
      </w:pPr>
    </w:p>
    <w:p w14:paraId="75D996B3" w14:textId="77777777" w:rsidR="008C2A77" w:rsidRPr="008C2A77" w:rsidRDefault="008C2A77" w:rsidP="008C2A77">
      <w:pPr>
        <w:bidi/>
        <w:jc w:val="both"/>
        <w:rPr>
          <w:rFonts w:cs="David" w:hint="cs"/>
          <w:rtl/>
        </w:rPr>
      </w:pPr>
      <w:r w:rsidRPr="008C2A77">
        <w:rPr>
          <w:rFonts w:cs="David" w:hint="cs"/>
          <w:rtl/>
        </w:rPr>
        <w:tab/>
        <w:t>כן. כאן יש חידוש משמעותי, החמרה מאוד משמעותית בסנקציות שיכולה הוועדה להטיל.</w:t>
      </w:r>
    </w:p>
    <w:p w14:paraId="377743AB" w14:textId="77777777" w:rsidR="008C2A77" w:rsidRPr="008C2A77" w:rsidRDefault="008C2A77" w:rsidP="008C2A77">
      <w:pPr>
        <w:bidi/>
        <w:jc w:val="both"/>
        <w:rPr>
          <w:rFonts w:cs="David" w:hint="cs"/>
          <w:rtl/>
        </w:rPr>
      </w:pPr>
    </w:p>
    <w:p w14:paraId="756BCDA9" w14:textId="77777777" w:rsidR="008C2A77" w:rsidRPr="008C2A77" w:rsidRDefault="008C2A77" w:rsidP="008C2A77">
      <w:pPr>
        <w:bidi/>
        <w:jc w:val="both"/>
        <w:rPr>
          <w:rFonts w:cs="David" w:hint="cs"/>
          <w:rtl/>
        </w:rPr>
      </w:pPr>
      <w:r w:rsidRPr="008C2A77">
        <w:rPr>
          <w:rFonts w:cs="David" w:hint="cs"/>
          <w:u w:val="single"/>
          <w:rtl/>
        </w:rPr>
        <w:t>סוזי נבות:</w:t>
      </w:r>
    </w:p>
    <w:p w14:paraId="43BDC4BB" w14:textId="77777777" w:rsidR="008C2A77" w:rsidRPr="008C2A77" w:rsidRDefault="008C2A77" w:rsidP="008C2A77">
      <w:pPr>
        <w:bidi/>
        <w:jc w:val="both"/>
        <w:rPr>
          <w:rFonts w:cs="David" w:hint="cs"/>
          <w:rtl/>
        </w:rPr>
      </w:pPr>
    </w:p>
    <w:p w14:paraId="623108FB" w14:textId="77777777" w:rsidR="008C2A77" w:rsidRPr="008C2A77" w:rsidRDefault="008C2A77" w:rsidP="008C2A77">
      <w:pPr>
        <w:bidi/>
        <w:jc w:val="both"/>
        <w:rPr>
          <w:rFonts w:cs="David" w:hint="cs"/>
          <w:rtl/>
        </w:rPr>
      </w:pPr>
      <w:r w:rsidRPr="008C2A77">
        <w:rPr>
          <w:rFonts w:cs="David" w:hint="cs"/>
          <w:rtl/>
        </w:rPr>
        <w:tab/>
        <w:t>זאת לא החמרה כל כך משמעותית. שלילת שכר מהווה מסר שאומר שלא רק שאתה איננו אלא זאת גם סנקציה.</w:t>
      </w:r>
    </w:p>
    <w:p w14:paraId="0E32773A" w14:textId="77777777" w:rsidR="008C2A77" w:rsidRPr="008C2A77" w:rsidRDefault="008C2A77" w:rsidP="008C2A77">
      <w:pPr>
        <w:bidi/>
        <w:jc w:val="both"/>
        <w:rPr>
          <w:rFonts w:cs="David" w:hint="cs"/>
          <w:rtl/>
        </w:rPr>
      </w:pPr>
    </w:p>
    <w:p w14:paraId="4114B114" w14:textId="77777777" w:rsidR="008C2A77" w:rsidRPr="008C2A77" w:rsidRDefault="008C2A77" w:rsidP="008C2A77">
      <w:pPr>
        <w:bidi/>
        <w:jc w:val="both"/>
        <w:rPr>
          <w:rFonts w:cs="David" w:hint="cs"/>
          <w:rtl/>
        </w:rPr>
      </w:pPr>
      <w:r w:rsidRPr="008C2A77">
        <w:rPr>
          <w:rFonts w:cs="David" w:hint="cs"/>
          <w:u w:val="single"/>
          <w:rtl/>
        </w:rPr>
        <w:t>ארבל אסטרחן:</w:t>
      </w:r>
    </w:p>
    <w:p w14:paraId="51DA3145" w14:textId="77777777" w:rsidR="008C2A77" w:rsidRPr="008C2A77" w:rsidRDefault="008C2A77" w:rsidP="008C2A77">
      <w:pPr>
        <w:bidi/>
        <w:jc w:val="both"/>
        <w:rPr>
          <w:rFonts w:cs="David" w:hint="cs"/>
          <w:rtl/>
        </w:rPr>
      </w:pPr>
    </w:p>
    <w:p w14:paraId="3AA0F836" w14:textId="77777777" w:rsidR="008C2A77" w:rsidRPr="008C2A77" w:rsidRDefault="008C2A77" w:rsidP="008C2A77">
      <w:pPr>
        <w:bidi/>
        <w:jc w:val="both"/>
        <w:rPr>
          <w:rFonts w:cs="David" w:hint="cs"/>
          <w:rtl/>
        </w:rPr>
      </w:pPr>
      <w:r w:rsidRPr="008C2A77">
        <w:rPr>
          <w:rFonts w:cs="David" w:hint="cs"/>
          <w:rtl/>
        </w:rPr>
        <w:tab/>
        <w:t>היום אפשר לשלול שכר רק על היעדרות אסורה או על עיסוק נוסף. כאן על כל הפרה. אפילו על התבטאויות מאוד חמורות.</w:t>
      </w:r>
    </w:p>
    <w:p w14:paraId="4C5F08C8" w14:textId="77777777" w:rsidR="008C2A77" w:rsidRPr="008C2A77" w:rsidRDefault="008C2A77" w:rsidP="008C2A77">
      <w:pPr>
        <w:bidi/>
        <w:jc w:val="both"/>
        <w:rPr>
          <w:rFonts w:cs="David" w:hint="cs"/>
          <w:rtl/>
        </w:rPr>
      </w:pPr>
    </w:p>
    <w:p w14:paraId="74E0C056" w14:textId="77777777" w:rsidR="008C2A77" w:rsidRPr="008C2A77" w:rsidRDefault="008C2A77" w:rsidP="008C2A77">
      <w:pPr>
        <w:bidi/>
        <w:jc w:val="both"/>
        <w:rPr>
          <w:rFonts w:cs="David" w:hint="cs"/>
          <w:rtl/>
        </w:rPr>
      </w:pPr>
      <w:r w:rsidRPr="008C2A77">
        <w:rPr>
          <w:rFonts w:cs="David" w:hint="cs"/>
          <w:u w:val="single"/>
          <w:rtl/>
        </w:rPr>
        <w:t>סוזי נבות:</w:t>
      </w:r>
    </w:p>
    <w:p w14:paraId="6D3FA1B8" w14:textId="77777777" w:rsidR="008C2A77" w:rsidRPr="008C2A77" w:rsidRDefault="008C2A77" w:rsidP="008C2A77">
      <w:pPr>
        <w:bidi/>
        <w:jc w:val="both"/>
        <w:rPr>
          <w:rFonts w:cs="David" w:hint="cs"/>
          <w:rtl/>
        </w:rPr>
      </w:pPr>
    </w:p>
    <w:p w14:paraId="3D2C0110" w14:textId="77777777" w:rsidR="008C2A77" w:rsidRPr="008C2A77" w:rsidRDefault="008C2A77" w:rsidP="008C2A77">
      <w:pPr>
        <w:bidi/>
        <w:jc w:val="both"/>
        <w:rPr>
          <w:rFonts w:cs="David" w:hint="cs"/>
          <w:rtl/>
        </w:rPr>
      </w:pPr>
      <w:r w:rsidRPr="008C2A77">
        <w:rPr>
          <w:rFonts w:cs="David" w:hint="cs"/>
          <w:rtl/>
        </w:rPr>
        <w:tab/>
        <w:t xml:space="preserve">נכון, על התבטאויות מאוד חמורות. צריך לזכור </w:t>
      </w:r>
      <w:r w:rsidRPr="008C2A77">
        <w:rPr>
          <w:rFonts w:cs="David"/>
          <w:rtl/>
        </w:rPr>
        <w:t>–</w:t>
      </w:r>
      <w:r w:rsidRPr="008C2A77">
        <w:rPr>
          <w:rFonts w:cs="David" w:hint="cs"/>
          <w:rtl/>
        </w:rPr>
        <w:t xml:space="preserve"> ואני אומר את זה עכשיו  למרות שנגיע לזה </w:t>
      </w:r>
      <w:r w:rsidRPr="008C2A77">
        <w:rPr>
          <w:rFonts w:cs="David"/>
          <w:rtl/>
        </w:rPr>
        <w:t>–</w:t>
      </w:r>
      <w:r w:rsidRPr="008C2A77">
        <w:rPr>
          <w:rFonts w:cs="David" w:hint="cs"/>
          <w:rtl/>
        </w:rPr>
        <w:t xml:space="preserve"> שהוועדה מקבלת גם סמכות להטיל את הסנקציה הזאת גם על תנאי ולכן הכנסנו את הרעיון של עיצומים על תנאי כדי שבמקרים שבאמת יש החמרה מיוחדת, יעשו לא בפעם הראשונה אלא בפעם השנייה.</w:t>
      </w:r>
    </w:p>
    <w:p w14:paraId="5C3187F8" w14:textId="77777777" w:rsidR="008C2A77" w:rsidRPr="008C2A77" w:rsidRDefault="008C2A77" w:rsidP="008C2A77">
      <w:pPr>
        <w:bidi/>
        <w:jc w:val="both"/>
        <w:rPr>
          <w:rFonts w:cs="David" w:hint="cs"/>
          <w:rtl/>
        </w:rPr>
      </w:pPr>
    </w:p>
    <w:p w14:paraId="733A2808" w14:textId="77777777" w:rsidR="008C2A77" w:rsidRPr="008C2A77" w:rsidRDefault="008C2A77" w:rsidP="008C2A77">
      <w:pPr>
        <w:bidi/>
        <w:jc w:val="both"/>
        <w:rPr>
          <w:rFonts w:cs="David" w:hint="cs"/>
          <w:rtl/>
        </w:rPr>
      </w:pPr>
      <w:r w:rsidRPr="008C2A77">
        <w:rPr>
          <w:rFonts w:cs="David" w:hint="cs"/>
          <w:u w:val="single"/>
          <w:rtl/>
        </w:rPr>
        <w:t>ארבל אסטרחן:</w:t>
      </w:r>
    </w:p>
    <w:p w14:paraId="191EAD2D" w14:textId="77777777" w:rsidR="008C2A77" w:rsidRPr="008C2A77" w:rsidRDefault="008C2A77" w:rsidP="008C2A77">
      <w:pPr>
        <w:bidi/>
        <w:jc w:val="both"/>
        <w:rPr>
          <w:rFonts w:cs="David" w:hint="cs"/>
          <w:rtl/>
        </w:rPr>
      </w:pPr>
    </w:p>
    <w:p w14:paraId="48E64AF9" w14:textId="77777777" w:rsidR="008C2A77" w:rsidRPr="008C2A77" w:rsidRDefault="008C2A77" w:rsidP="008C2A77">
      <w:pPr>
        <w:bidi/>
        <w:jc w:val="both"/>
        <w:rPr>
          <w:rFonts w:cs="David" w:hint="cs"/>
          <w:rtl/>
        </w:rPr>
      </w:pPr>
      <w:r w:rsidRPr="008C2A77">
        <w:rPr>
          <w:rFonts w:cs="David" w:hint="cs"/>
          <w:rtl/>
        </w:rPr>
        <w:tab/>
        <w:t>כן. תכף נגיע לזה. אם כן, זה היה 118. הסנקציות כמובן מחייבות תיקון חקיקה.</w:t>
      </w:r>
    </w:p>
    <w:p w14:paraId="45D71211" w14:textId="77777777" w:rsidR="008C2A77" w:rsidRPr="008C2A77" w:rsidRDefault="008C2A77" w:rsidP="008C2A77">
      <w:pPr>
        <w:bidi/>
        <w:jc w:val="both"/>
        <w:rPr>
          <w:rFonts w:cs="David" w:hint="cs"/>
          <w:rtl/>
        </w:rPr>
      </w:pPr>
    </w:p>
    <w:p w14:paraId="66DCE752" w14:textId="77777777" w:rsidR="008C2A77" w:rsidRPr="008C2A77" w:rsidRDefault="008C2A77" w:rsidP="008C2A77">
      <w:pPr>
        <w:bidi/>
        <w:jc w:val="both"/>
        <w:rPr>
          <w:rFonts w:cs="David" w:hint="cs"/>
          <w:rtl/>
        </w:rPr>
      </w:pPr>
      <w:r w:rsidRPr="008C2A77">
        <w:rPr>
          <w:rFonts w:cs="David" w:hint="cs"/>
          <w:rtl/>
        </w:rPr>
        <w:tab/>
        <w:t xml:space="preserve">סעיף 119. שלילת שכר בשל היעדרות וזה חוזר על מה שקיים היום. אם קבעה ועדת הקובלנות כי חבר כנסת נעדר מישיבות הכנסת או מישיבות ועדותיה מעבר לתקופה שעליה דיברנו בסעיף 8 </w:t>
      </w:r>
      <w:r w:rsidRPr="008C2A77">
        <w:rPr>
          <w:rFonts w:cs="David"/>
          <w:rtl/>
        </w:rPr>
        <w:t>–</w:t>
      </w:r>
      <w:r w:rsidRPr="008C2A77">
        <w:rPr>
          <w:rFonts w:cs="David" w:hint="cs"/>
          <w:rtl/>
        </w:rPr>
        <w:t xml:space="preserve"> ואני חושבת שנשארה שם נקודה לסגור </w:t>
      </w:r>
      <w:r w:rsidRPr="008C2A77">
        <w:rPr>
          <w:rFonts w:cs="David"/>
          <w:rtl/>
        </w:rPr>
        <w:t>–</w:t>
      </w:r>
      <w:r w:rsidRPr="008C2A77">
        <w:rPr>
          <w:rFonts w:cs="David" w:hint="cs"/>
          <w:rtl/>
        </w:rPr>
        <w:t xml:space="preserve"> ללא הצדק סביר, תישלל זכותו של חבר הכנסת לשכר עבור ימי ההיעדרות ללא הצדק סביר שמעבר לתקופת ההיעדרות. אין בכך כדי לשלול את הסמכות להגיש קובלנה או לדון בקובלנה נגד חבר כנסת על הפרת הכלל בדבר החובה להשתתף בישיבות הכנסת ובישיבות ועדותיה באופן סביר.</w:t>
      </w:r>
    </w:p>
    <w:p w14:paraId="43A32A20" w14:textId="77777777" w:rsidR="008C2A77" w:rsidRPr="008C2A77" w:rsidRDefault="008C2A77" w:rsidP="008C2A77">
      <w:pPr>
        <w:bidi/>
        <w:jc w:val="both"/>
        <w:rPr>
          <w:rFonts w:cs="David" w:hint="cs"/>
          <w:rtl/>
        </w:rPr>
      </w:pPr>
    </w:p>
    <w:p w14:paraId="6593F8B2" w14:textId="77777777" w:rsidR="008C2A77" w:rsidRPr="008C2A77" w:rsidRDefault="008C2A77" w:rsidP="008C2A77">
      <w:pPr>
        <w:bidi/>
        <w:jc w:val="both"/>
        <w:rPr>
          <w:rFonts w:cs="David" w:hint="cs"/>
          <w:rtl/>
        </w:rPr>
      </w:pPr>
      <w:r w:rsidRPr="008C2A77">
        <w:rPr>
          <w:rFonts w:cs="David" w:hint="cs"/>
          <w:rtl/>
        </w:rPr>
        <w:tab/>
        <w:t>סעיף 120 הוא סעיף חדש עם חידוש משמעותי. התנצלות. ועדת הקובלנות רשאית להציע לחבר הכנסת הנקבל כי יתנצל במליאת הכנסת בנוסח שיאושר על ידי הוועדה במקום עיצום אחר או בנוסף לעיצום אחר או לפעול באופן אחר שיוביל לאישור המחלוקת בינו לבין הקובל.</w:t>
      </w:r>
    </w:p>
    <w:p w14:paraId="78B8B427" w14:textId="77777777" w:rsidR="008C2A77" w:rsidRPr="008C2A77" w:rsidRDefault="008C2A77" w:rsidP="008C2A77">
      <w:pPr>
        <w:bidi/>
        <w:jc w:val="both"/>
        <w:rPr>
          <w:rFonts w:cs="David" w:hint="cs"/>
          <w:rtl/>
        </w:rPr>
      </w:pPr>
    </w:p>
    <w:p w14:paraId="60E4472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08AC7A3" w14:textId="77777777" w:rsidR="008C2A77" w:rsidRPr="008C2A77" w:rsidRDefault="008C2A77" w:rsidP="008C2A77">
      <w:pPr>
        <w:bidi/>
        <w:jc w:val="both"/>
        <w:rPr>
          <w:rFonts w:cs="David" w:hint="cs"/>
          <w:rtl/>
        </w:rPr>
      </w:pPr>
    </w:p>
    <w:p w14:paraId="57198697" w14:textId="77777777" w:rsidR="008C2A77" w:rsidRPr="008C2A77" w:rsidRDefault="008C2A77" w:rsidP="008C2A77">
      <w:pPr>
        <w:bidi/>
        <w:jc w:val="both"/>
        <w:rPr>
          <w:rFonts w:cs="David" w:hint="cs"/>
          <w:rtl/>
        </w:rPr>
      </w:pPr>
      <w:r w:rsidRPr="008C2A77">
        <w:rPr>
          <w:rFonts w:cs="David" w:hint="cs"/>
          <w:rtl/>
        </w:rPr>
        <w:tab/>
        <w:t>זה קיים גם היום.</w:t>
      </w:r>
    </w:p>
    <w:p w14:paraId="094D288C" w14:textId="77777777" w:rsidR="008C2A77" w:rsidRPr="008C2A77" w:rsidRDefault="008C2A77" w:rsidP="008C2A77">
      <w:pPr>
        <w:bidi/>
        <w:jc w:val="both"/>
        <w:rPr>
          <w:rFonts w:cs="David" w:hint="cs"/>
          <w:rtl/>
        </w:rPr>
      </w:pPr>
    </w:p>
    <w:p w14:paraId="70194698" w14:textId="77777777" w:rsidR="008C2A77" w:rsidRPr="008C2A77" w:rsidRDefault="008C2A77" w:rsidP="008C2A77">
      <w:pPr>
        <w:bidi/>
        <w:jc w:val="both"/>
        <w:rPr>
          <w:rFonts w:cs="David" w:hint="cs"/>
          <w:rtl/>
        </w:rPr>
      </w:pPr>
      <w:r w:rsidRPr="008C2A77">
        <w:rPr>
          <w:rFonts w:cs="David" w:hint="cs"/>
          <w:u w:val="single"/>
          <w:rtl/>
        </w:rPr>
        <w:t>ארבל אסטרחן:</w:t>
      </w:r>
    </w:p>
    <w:p w14:paraId="14B616DA" w14:textId="77777777" w:rsidR="008C2A77" w:rsidRPr="008C2A77" w:rsidRDefault="008C2A77" w:rsidP="008C2A77">
      <w:pPr>
        <w:bidi/>
        <w:jc w:val="both"/>
        <w:rPr>
          <w:rFonts w:cs="David" w:hint="cs"/>
          <w:rtl/>
        </w:rPr>
      </w:pPr>
    </w:p>
    <w:p w14:paraId="289776BF" w14:textId="77777777" w:rsidR="008C2A77" w:rsidRPr="008C2A77" w:rsidRDefault="008C2A77" w:rsidP="008C2A77">
      <w:pPr>
        <w:bidi/>
        <w:jc w:val="both"/>
        <w:rPr>
          <w:rFonts w:cs="David" w:hint="cs"/>
          <w:rtl/>
        </w:rPr>
      </w:pPr>
      <w:r w:rsidRPr="008C2A77">
        <w:rPr>
          <w:rFonts w:cs="David" w:hint="cs"/>
          <w:rtl/>
        </w:rPr>
        <w:tab/>
        <w:t>לא בפועל.</w:t>
      </w:r>
    </w:p>
    <w:p w14:paraId="55B35726" w14:textId="77777777" w:rsidR="008C2A77" w:rsidRPr="008C2A77" w:rsidRDefault="008C2A77" w:rsidP="008C2A77">
      <w:pPr>
        <w:bidi/>
        <w:jc w:val="both"/>
        <w:rPr>
          <w:rFonts w:cs="David" w:hint="cs"/>
          <w:rtl/>
        </w:rPr>
      </w:pPr>
    </w:p>
    <w:p w14:paraId="5C233DD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F097186" w14:textId="77777777" w:rsidR="008C2A77" w:rsidRPr="008C2A77" w:rsidRDefault="008C2A77" w:rsidP="008C2A77">
      <w:pPr>
        <w:bidi/>
        <w:jc w:val="both"/>
        <w:rPr>
          <w:rFonts w:cs="David" w:hint="cs"/>
          <w:rtl/>
        </w:rPr>
      </w:pPr>
    </w:p>
    <w:p w14:paraId="3854EF88" w14:textId="77777777" w:rsidR="008C2A77" w:rsidRPr="008C2A77" w:rsidRDefault="008C2A77" w:rsidP="008C2A77">
      <w:pPr>
        <w:bidi/>
        <w:jc w:val="both"/>
        <w:rPr>
          <w:rFonts w:cs="David" w:hint="cs"/>
          <w:rtl/>
        </w:rPr>
      </w:pPr>
      <w:r w:rsidRPr="008C2A77">
        <w:rPr>
          <w:rFonts w:cs="David" w:hint="cs"/>
          <w:rtl/>
        </w:rPr>
        <w:tab/>
        <w:t>זה קיים בפרקטיקה.</w:t>
      </w:r>
    </w:p>
    <w:p w14:paraId="2D7603AF" w14:textId="77777777" w:rsidR="008C2A77" w:rsidRPr="008C2A77" w:rsidRDefault="008C2A77" w:rsidP="008C2A77">
      <w:pPr>
        <w:bidi/>
        <w:jc w:val="both"/>
        <w:rPr>
          <w:rFonts w:cs="David" w:hint="cs"/>
          <w:rtl/>
        </w:rPr>
      </w:pPr>
    </w:p>
    <w:p w14:paraId="23780ACC" w14:textId="77777777" w:rsidR="008C2A77" w:rsidRPr="008C2A77" w:rsidRDefault="008C2A77" w:rsidP="008C2A77">
      <w:pPr>
        <w:bidi/>
        <w:jc w:val="both"/>
        <w:rPr>
          <w:rFonts w:cs="David" w:hint="cs"/>
          <w:rtl/>
        </w:rPr>
      </w:pPr>
      <w:r w:rsidRPr="008C2A77">
        <w:rPr>
          <w:rFonts w:cs="David" w:hint="cs"/>
          <w:u w:val="single"/>
          <w:rtl/>
        </w:rPr>
        <w:t>ארבל אסטרחן:</w:t>
      </w:r>
    </w:p>
    <w:p w14:paraId="4F42ECC1" w14:textId="77777777" w:rsidR="008C2A77" w:rsidRPr="008C2A77" w:rsidRDefault="008C2A77" w:rsidP="008C2A77">
      <w:pPr>
        <w:bidi/>
        <w:jc w:val="both"/>
        <w:rPr>
          <w:rFonts w:cs="David" w:hint="cs"/>
          <w:rtl/>
        </w:rPr>
      </w:pPr>
    </w:p>
    <w:p w14:paraId="55818E3D" w14:textId="77777777" w:rsidR="008C2A77" w:rsidRPr="008C2A77" w:rsidRDefault="008C2A77" w:rsidP="008C2A77">
      <w:pPr>
        <w:bidi/>
        <w:jc w:val="both"/>
        <w:rPr>
          <w:rFonts w:cs="David" w:hint="cs"/>
          <w:rtl/>
        </w:rPr>
      </w:pPr>
      <w:r w:rsidRPr="008C2A77">
        <w:rPr>
          <w:rFonts w:cs="David" w:hint="cs"/>
          <w:rtl/>
        </w:rPr>
        <w:tab/>
        <w:t>בשבוע שעבר בדיוק היה לנו משהו דומה.</w:t>
      </w:r>
    </w:p>
    <w:p w14:paraId="663AAA1A" w14:textId="77777777" w:rsidR="008C2A77" w:rsidRPr="008C2A77" w:rsidRDefault="008C2A77" w:rsidP="008C2A77">
      <w:pPr>
        <w:bidi/>
        <w:jc w:val="both"/>
        <w:rPr>
          <w:rFonts w:cs="David" w:hint="cs"/>
          <w:rtl/>
        </w:rPr>
      </w:pPr>
    </w:p>
    <w:p w14:paraId="739C8F85" w14:textId="77777777" w:rsidR="008C2A77" w:rsidRPr="008C2A77" w:rsidRDefault="008C2A77" w:rsidP="008C2A77">
      <w:pPr>
        <w:bidi/>
        <w:jc w:val="both"/>
        <w:rPr>
          <w:rFonts w:cs="David" w:hint="cs"/>
          <w:rtl/>
        </w:rPr>
      </w:pPr>
      <w:r w:rsidRPr="008C2A77">
        <w:rPr>
          <w:rFonts w:cs="David" w:hint="cs"/>
          <w:u w:val="single"/>
          <w:rtl/>
        </w:rPr>
        <w:t>סוזי נבות:</w:t>
      </w:r>
    </w:p>
    <w:p w14:paraId="583AC69E" w14:textId="77777777" w:rsidR="008C2A77" w:rsidRPr="008C2A77" w:rsidRDefault="008C2A77" w:rsidP="008C2A77">
      <w:pPr>
        <w:bidi/>
        <w:jc w:val="both"/>
        <w:rPr>
          <w:rFonts w:cs="David" w:hint="cs"/>
          <w:rtl/>
        </w:rPr>
      </w:pPr>
    </w:p>
    <w:p w14:paraId="61E28B6A" w14:textId="77777777" w:rsidR="008C2A77" w:rsidRPr="008C2A77" w:rsidRDefault="008C2A77" w:rsidP="008C2A77">
      <w:pPr>
        <w:bidi/>
        <w:jc w:val="both"/>
        <w:rPr>
          <w:rFonts w:cs="David" w:hint="cs"/>
          <w:rtl/>
        </w:rPr>
      </w:pPr>
      <w:r w:rsidRPr="008C2A77">
        <w:rPr>
          <w:rFonts w:cs="David" w:hint="cs"/>
          <w:rtl/>
        </w:rPr>
        <w:tab/>
        <w:t>יש לזה חשיבות. זאת אמירה אתית מובהקת. אנחנו רואים בזה עיצום.</w:t>
      </w:r>
    </w:p>
    <w:p w14:paraId="4B0B508D" w14:textId="77777777" w:rsidR="008C2A77" w:rsidRPr="008C2A77" w:rsidRDefault="008C2A77" w:rsidP="008C2A77">
      <w:pPr>
        <w:bidi/>
        <w:jc w:val="both"/>
        <w:rPr>
          <w:rFonts w:cs="David" w:hint="cs"/>
          <w:rtl/>
        </w:rPr>
      </w:pPr>
    </w:p>
    <w:p w14:paraId="0C1E1268" w14:textId="77777777" w:rsidR="008C2A77" w:rsidRPr="008C2A77" w:rsidRDefault="008C2A77" w:rsidP="008C2A77">
      <w:pPr>
        <w:bidi/>
        <w:jc w:val="both"/>
        <w:rPr>
          <w:rFonts w:cs="David" w:hint="cs"/>
          <w:rtl/>
        </w:rPr>
      </w:pPr>
      <w:r w:rsidRPr="008C2A77">
        <w:rPr>
          <w:rFonts w:cs="David" w:hint="cs"/>
          <w:u w:val="single"/>
          <w:rtl/>
        </w:rPr>
        <w:t>ארבל אסטרחן:</w:t>
      </w:r>
    </w:p>
    <w:p w14:paraId="78B4E9CF" w14:textId="77777777" w:rsidR="008C2A77" w:rsidRPr="008C2A77" w:rsidRDefault="008C2A77" w:rsidP="008C2A77">
      <w:pPr>
        <w:bidi/>
        <w:jc w:val="both"/>
        <w:rPr>
          <w:rFonts w:cs="David" w:hint="cs"/>
          <w:rtl/>
        </w:rPr>
      </w:pPr>
    </w:p>
    <w:p w14:paraId="4F7A95B9" w14:textId="77777777" w:rsidR="008C2A77" w:rsidRPr="008C2A77" w:rsidRDefault="008C2A77" w:rsidP="008C2A77">
      <w:pPr>
        <w:bidi/>
        <w:jc w:val="both"/>
        <w:rPr>
          <w:rFonts w:cs="David" w:hint="cs"/>
          <w:rtl/>
        </w:rPr>
      </w:pPr>
      <w:r w:rsidRPr="008C2A77">
        <w:rPr>
          <w:rFonts w:cs="David" w:hint="cs"/>
          <w:rtl/>
        </w:rPr>
        <w:tab/>
        <w:t>נכון שזה לא כתוב, אבל זה באמת קורה.</w:t>
      </w:r>
    </w:p>
    <w:p w14:paraId="2CCEA6DC" w14:textId="77777777" w:rsidR="008C2A77" w:rsidRPr="008C2A77" w:rsidRDefault="008C2A77" w:rsidP="008C2A77">
      <w:pPr>
        <w:bidi/>
        <w:jc w:val="both"/>
        <w:rPr>
          <w:rFonts w:cs="David" w:hint="cs"/>
          <w:rtl/>
        </w:rPr>
      </w:pPr>
    </w:p>
    <w:p w14:paraId="0EE418CC" w14:textId="77777777" w:rsidR="008C2A77" w:rsidRPr="008C2A77" w:rsidRDefault="008C2A77" w:rsidP="008C2A77">
      <w:pPr>
        <w:bidi/>
        <w:jc w:val="both"/>
        <w:rPr>
          <w:rFonts w:cs="David" w:hint="cs"/>
          <w:rtl/>
        </w:rPr>
      </w:pPr>
      <w:r w:rsidRPr="008C2A77">
        <w:rPr>
          <w:rFonts w:cs="David" w:hint="cs"/>
          <w:u w:val="single"/>
          <w:rtl/>
        </w:rPr>
        <w:t>סוזי נבות:</w:t>
      </w:r>
    </w:p>
    <w:p w14:paraId="5F97F98A" w14:textId="77777777" w:rsidR="008C2A77" w:rsidRPr="008C2A77" w:rsidRDefault="008C2A77" w:rsidP="008C2A77">
      <w:pPr>
        <w:bidi/>
        <w:jc w:val="both"/>
        <w:rPr>
          <w:rFonts w:cs="David" w:hint="cs"/>
          <w:rtl/>
        </w:rPr>
      </w:pPr>
    </w:p>
    <w:p w14:paraId="644CFC25" w14:textId="77777777" w:rsidR="008C2A77" w:rsidRPr="008C2A77" w:rsidRDefault="008C2A77" w:rsidP="008C2A77">
      <w:pPr>
        <w:bidi/>
        <w:jc w:val="both"/>
        <w:rPr>
          <w:rFonts w:cs="David" w:hint="cs"/>
          <w:rtl/>
        </w:rPr>
      </w:pPr>
      <w:r w:rsidRPr="008C2A77">
        <w:rPr>
          <w:rFonts w:cs="David" w:hint="cs"/>
          <w:rtl/>
        </w:rPr>
        <w:tab/>
        <w:t>וטוב שכך.</w:t>
      </w:r>
    </w:p>
    <w:p w14:paraId="78720F8C" w14:textId="77777777" w:rsidR="008C2A77" w:rsidRPr="008C2A77" w:rsidRDefault="008C2A77" w:rsidP="008C2A77">
      <w:pPr>
        <w:bidi/>
        <w:jc w:val="both"/>
        <w:rPr>
          <w:rFonts w:cs="David" w:hint="cs"/>
          <w:rtl/>
        </w:rPr>
      </w:pPr>
    </w:p>
    <w:p w14:paraId="4ACB7495" w14:textId="77777777" w:rsidR="008C2A77" w:rsidRPr="008C2A77" w:rsidRDefault="008C2A77" w:rsidP="008C2A77">
      <w:pPr>
        <w:bidi/>
        <w:jc w:val="both"/>
        <w:rPr>
          <w:rFonts w:cs="David" w:hint="cs"/>
          <w:rtl/>
        </w:rPr>
      </w:pPr>
      <w:r w:rsidRPr="008C2A77">
        <w:rPr>
          <w:rFonts w:cs="David" w:hint="cs"/>
          <w:u w:val="single"/>
          <w:rtl/>
        </w:rPr>
        <w:t>ארבל אסטרחן:</w:t>
      </w:r>
    </w:p>
    <w:p w14:paraId="7A444261" w14:textId="77777777" w:rsidR="008C2A77" w:rsidRPr="008C2A77" w:rsidRDefault="008C2A77" w:rsidP="008C2A77">
      <w:pPr>
        <w:bidi/>
        <w:jc w:val="both"/>
        <w:rPr>
          <w:rFonts w:cs="David" w:hint="cs"/>
          <w:rtl/>
        </w:rPr>
      </w:pPr>
    </w:p>
    <w:p w14:paraId="27B383AB" w14:textId="77777777" w:rsidR="008C2A77" w:rsidRPr="008C2A77" w:rsidRDefault="008C2A77" w:rsidP="008C2A77">
      <w:pPr>
        <w:bidi/>
        <w:jc w:val="both"/>
        <w:rPr>
          <w:rFonts w:cs="David" w:hint="cs"/>
          <w:rtl/>
        </w:rPr>
      </w:pPr>
      <w:r w:rsidRPr="008C2A77">
        <w:rPr>
          <w:rFonts w:cs="David" w:hint="cs"/>
          <w:rtl/>
        </w:rPr>
        <w:tab/>
        <w:t>רק בשבוע שעבר היה לנו מקרה שעוד לא פורסם, שהוגשה קובלנה והצענו לחברת הכנסת שאולי תבהיר, תתנצל, שתאמר שהיא לא התכוונה. זה עוד לא נגמר ונראה איך זה יסתיים.</w:t>
      </w:r>
    </w:p>
    <w:p w14:paraId="2CCEF77C" w14:textId="77777777" w:rsidR="008C2A77" w:rsidRPr="008C2A77" w:rsidRDefault="008C2A77" w:rsidP="008C2A77">
      <w:pPr>
        <w:bidi/>
        <w:jc w:val="both"/>
        <w:rPr>
          <w:rFonts w:cs="David" w:hint="cs"/>
          <w:rtl/>
        </w:rPr>
      </w:pPr>
    </w:p>
    <w:p w14:paraId="1AF92B03" w14:textId="77777777" w:rsidR="008C2A77" w:rsidRPr="008C2A77" w:rsidRDefault="008C2A77" w:rsidP="008C2A77">
      <w:pPr>
        <w:bidi/>
        <w:jc w:val="both"/>
        <w:rPr>
          <w:rFonts w:cs="David" w:hint="cs"/>
          <w:rtl/>
        </w:rPr>
      </w:pPr>
      <w:r w:rsidRPr="008C2A77">
        <w:rPr>
          <w:rFonts w:cs="David" w:hint="cs"/>
          <w:rtl/>
        </w:rPr>
        <w:tab/>
        <w:t xml:space="preserve">סעיף 121, עיצום על תנאי שגם הוא סעיף חדש. החליטה ועדת הקובלנות להטיל עיצום כאמור בפסקאות שדיברנו עליהן עכשיו, (5), (6), (7), (9) או (10) </w:t>
      </w:r>
      <w:r w:rsidRPr="008C2A77">
        <w:rPr>
          <w:rFonts w:cs="David"/>
          <w:rtl/>
        </w:rPr>
        <w:t>–</w:t>
      </w:r>
      <w:r w:rsidRPr="008C2A77">
        <w:rPr>
          <w:rFonts w:cs="David" w:hint="cs"/>
          <w:rtl/>
        </w:rPr>
        <w:t xml:space="preserve"> זאת אומרת, בלי (8) שהוא המלצה שהוא לא ימונה </w:t>
      </w:r>
      <w:r w:rsidRPr="008C2A77">
        <w:rPr>
          <w:rFonts w:cs="David"/>
          <w:rtl/>
        </w:rPr>
        <w:t>–</w:t>
      </w:r>
      <w:r w:rsidRPr="008C2A77">
        <w:rPr>
          <w:rFonts w:cs="David" w:hint="cs"/>
          <w:rtl/>
        </w:rPr>
        <w:t xml:space="preserve"> רשאית היא להורות כי העיצום יהיה על תנאי למשך תקופה שהוועדה תקבע ובלבד שתקופה זו לא תימשך לאחר תום תקופת כהונתה של אותה כנסת. זה יכול להיות גם לכמה שנים. הוטל עיצום על תנאי, לא יופעל אלא אם כן קבעה ועדת הקובלנות כי חבר הכנסת הפר את התנאי בתוך התקופה שנקבעה.</w:t>
      </w:r>
    </w:p>
    <w:p w14:paraId="63F3D932" w14:textId="77777777" w:rsidR="008C2A77" w:rsidRPr="008C2A77" w:rsidRDefault="008C2A77" w:rsidP="008C2A77">
      <w:pPr>
        <w:bidi/>
        <w:jc w:val="both"/>
        <w:rPr>
          <w:rFonts w:cs="David" w:hint="cs"/>
          <w:rtl/>
        </w:rPr>
      </w:pPr>
    </w:p>
    <w:p w14:paraId="1CE03B7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1561813" w14:textId="77777777" w:rsidR="008C2A77" w:rsidRPr="008C2A77" w:rsidRDefault="008C2A77" w:rsidP="008C2A77">
      <w:pPr>
        <w:bidi/>
        <w:jc w:val="both"/>
        <w:rPr>
          <w:rFonts w:cs="David" w:hint="cs"/>
          <w:rtl/>
        </w:rPr>
      </w:pPr>
    </w:p>
    <w:p w14:paraId="3EE6748F" w14:textId="77777777" w:rsidR="008C2A77" w:rsidRPr="008C2A77" w:rsidRDefault="008C2A77" w:rsidP="008C2A77">
      <w:pPr>
        <w:bidi/>
        <w:jc w:val="both"/>
        <w:rPr>
          <w:rFonts w:cs="David" w:hint="cs"/>
          <w:rtl/>
        </w:rPr>
      </w:pPr>
      <w:r w:rsidRPr="008C2A77">
        <w:rPr>
          <w:rFonts w:cs="David" w:hint="cs"/>
          <w:rtl/>
        </w:rPr>
        <w:tab/>
        <w:t>בעקבות קובלנה?</w:t>
      </w:r>
    </w:p>
    <w:p w14:paraId="2A125BC1" w14:textId="77777777" w:rsidR="008C2A77" w:rsidRPr="008C2A77" w:rsidRDefault="008C2A77" w:rsidP="008C2A77">
      <w:pPr>
        <w:bidi/>
        <w:jc w:val="both"/>
        <w:rPr>
          <w:rFonts w:cs="David" w:hint="cs"/>
          <w:rtl/>
        </w:rPr>
      </w:pPr>
    </w:p>
    <w:p w14:paraId="1D56D1BC" w14:textId="77777777" w:rsidR="008C2A77" w:rsidRPr="008C2A77" w:rsidRDefault="008C2A77" w:rsidP="008C2A77">
      <w:pPr>
        <w:bidi/>
        <w:jc w:val="both"/>
        <w:rPr>
          <w:rFonts w:cs="David" w:hint="cs"/>
          <w:rtl/>
        </w:rPr>
      </w:pPr>
      <w:r w:rsidRPr="008C2A77">
        <w:rPr>
          <w:rFonts w:cs="David" w:hint="cs"/>
          <w:u w:val="single"/>
          <w:rtl/>
        </w:rPr>
        <w:t>סוזי נבות:</w:t>
      </w:r>
    </w:p>
    <w:p w14:paraId="26B8CBE0" w14:textId="77777777" w:rsidR="008C2A77" w:rsidRPr="008C2A77" w:rsidRDefault="008C2A77" w:rsidP="008C2A77">
      <w:pPr>
        <w:bidi/>
        <w:jc w:val="both"/>
        <w:rPr>
          <w:rFonts w:cs="David" w:hint="cs"/>
          <w:rtl/>
        </w:rPr>
      </w:pPr>
    </w:p>
    <w:p w14:paraId="1A721B28" w14:textId="77777777" w:rsidR="008C2A77" w:rsidRPr="008C2A77" w:rsidRDefault="008C2A77" w:rsidP="008C2A77">
      <w:pPr>
        <w:bidi/>
        <w:jc w:val="both"/>
        <w:rPr>
          <w:rFonts w:cs="David" w:hint="cs"/>
          <w:rtl/>
        </w:rPr>
      </w:pPr>
      <w:r w:rsidRPr="008C2A77">
        <w:rPr>
          <w:rFonts w:cs="David" w:hint="cs"/>
          <w:rtl/>
        </w:rPr>
        <w:tab/>
        <w:t>כן. אם קבעה ועדת הקובלנות, זה רק בעקבות קובלנה.</w:t>
      </w:r>
    </w:p>
    <w:p w14:paraId="26888BA6" w14:textId="77777777" w:rsidR="008C2A77" w:rsidRPr="008C2A77" w:rsidRDefault="008C2A77" w:rsidP="008C2A77">
      <w:pPr>
        <w:bidi/>
        <w:jc w:val="both"/>
        <w:rPr>
          <w:rFonts w:cs="David" w:hint="cs"/>
          <w:rtl/>
        </w:rPr>
      </w:pPr>
      <w:r w:rsidRPr="008C2A77">
        <w:rPr>
          <w:rFonts w:cs="David" w:hint="cs"/>
          <w:rtl/>
        </w:rPr>
        <w:tab/>
      </w:r>
    </w:p>
    <w:p w14:paraId="5F622908"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3CD0DEB" w14:textId="77777777" w:rsidR="008C2A77" w:rsidRPr="008C2A77" w:rsidRDefault="008C2A77" w:rsidP="008C2A77">
      <w:pPr>
        <w:bidi/>
        <w:jc w:val="both"/>
        <w:rPr>
          <w:rFonts w:cs="David" w:hint="cs"/>
          <w:rtl/>
        </w:rPr>
      </w:pPr>
    </w:p>
    <w:p w14:paraId="7C9BCD6E" w14:textId="77777777" w:rsidR="008C2A77" w:rsidRPr="008C2A77" w:rsidRDefault="008C2A77" w:rsidP="008C2A77">
      <w:pPr>
        <w:bidi/>
        <w:jc w:val="both"/>
        <w:rPr>
          <w:rFonts w:cs="David" w:hint="cs"/>
          <w:rtl/>
        </w:rPr>
      </w:pPr>
      <w:r w:rsidRPr="008C2A77">
        <w:rPr>
          <w:rFonts w:cs="David" w:hint="cs"/>
          <w:rtl/>
        </w:rPr>
        <w:tab/>
        <w:t>צריך לכתוב את זה. זה לא שמישהו בא ואמר שאמרנו לך שלא תעשה כך וכך.</w:t>
      </w:r>
    </w:p>
    <w:p w14:paraId="0024E5BB" w14:textId="77777777" w:rsidR="008C2A77" w:rsidRPr="008C2A77" w:rsidRDefault="008C2A77" w:rsidP="008C2A77">
      <w:pPr>
        <w:bidi/>
        <w:jc w:val="both"/>
        <w:rPr>
          <w:rFonts w:cs="David" w:hint="cs"/>
          <w:rtl/>
        </w:rPr>
      </w:pPr>
    </w:p>
    <w:p w14:paraId="228DF8A6" w14:textId="77777777" w:rsidR="008C2A77" w:rsidRPr="008C2A77" w:rsidRDefault="008C2A77" w:rsidP="008C2A77">
      <w:pPr>
        <w:bidi/>
        <w:jc w:val="both"/>
        <w:rPr>
          <w:rFonts w:cs="David" w:hint="cs"/>
          <w:rtl/>
        </w:rPr>
      </w:pPr>
      <w:r w:rsidRPr="008C2A77">
        <w:rPr>
          <w:rFonts w:cs="David" w:hint="cs"/>
          <w:u w:val="single"/>
          <w:rtl/>
        </w:rPr>
        <w:t>ארבל אסטרחן:</w:t>
      </w:r>
    </w:p>
    <w:p w14:paraId="3B88B73F" w14:textId="77777777" w:rsidR="008C2A77" w:rsidRPr="008C2A77" w:rsidRDefault="008C2A77" w:rsidP="008C2A77">
      <w:pPr>
        <w:bidi/>
        <w:jc w:val="both"/>
        <w:rPr>
          <w:rFonts w:cs="David" w:hint="cs"/>
          <w:rtl/>
        </w:rPr>
      </w:pPr>
    </w:p>
    <w:p w14:paraId="06EAC3EE" w14:textId="77777777" w:rsidR="008C2A77" w:rsidRPr="008C2A77" w:rsidRDefault="008C2A77" w:rsidP="008C2A77">
      <w:pPr>
        <w:bidi/>
        <w:jc w:val="both"/>
        <w:rPr>
          <w:rFonts w:cs="David" w:hint="cs"/>
          <w:rtl/>
        </w:rPr>
      </w:pPr>
      <w:r w:rsidRPr="008C2A77">
        <w:rPr>
          <w:rFonts w:cs="David" w:hint="cs"/>
          <w:rtl/>
        </w:rPr>
        <w:tab/>
        <w:t>לא, היא צריכה להחליט את זה בהחלטה. בסדר. אני אכתוב.</w:t>
      </w:r>
    </w:p>
    <w:p w14:paraId="776B4558" w14:textId="77777777" w:rsidR="008C2A77" w:rsidRPr="008C2A77" w:rsidRDefault="008C2A77" w:rsidP="008C2A77">
      <w:pPr>
        <w:bidi/>
        <w:jc w:val="both"/>
        <w:rPr>
          <w:rFonts w:cs="David" w:hint="cs"/>
          <w:rtl/>
        </w:rPr>
      </w:pPr>
    </w:p>
    <w:p w14:paraId="6950308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462E371" w14:textId="77777777" w:rsidR="008C2A77" w:rsidRPr="008C2A77" w:rsidRDefault="008C2A77" w:rsidP="008C2A77">
      <w:pPr>
        <w:bidi/>
        <w:jc w:val="both"/>
        <w:rPr>
          <w:rFonts w:cs="David" w:hint="cs"/>
          <w:rtl/>
        </w:rPr>
      </w:pPr>
    </w:p>
    <w:p w14:paraId="20BC4091" w14:textId="77777777" w:rsidR="008C2A77" w:rsidRPr="008C2A77" w:rsidRDefault="008C2A77" w:rsidP="008C2A77">
      <w:pPr>
        <w:bidi/>
        <w:jc w:val="both"/>
        <w:rPr>
          <w:rFonts w:cs="David" w:hint="cs"/>
          <w:rtl/>
        </w:rPr>
      </w:pPr>
      <w:r w:rsidRPr="008C2A77">
        <w:rPr>
          <w:rFonts w:cs="David" w:hint="cs"/>
          <w:rtl/>
        </w:rPr>
        <w:tab/>
        <w:t>אני מציע לכתוב.</w:t>
      </w:r>
    </w:p>
    <w:p w14:paraId="7105BE55" w14:textId="77777777" w:rsidR="008C2A77" w:rsidRPr="008C2A77" w:rsidRDefault="008C2A77" w:rsidP="008C2A77">
      <w:pPr>
        <w:bidi/>
        <w:jc w:val="both"/>
        <w:rPr>
          <w:rFonts w:cs="David" w:hint="cs"/>
          <w:rtl/>
        </w:rPr>
      </w:pPr>
    </w:p>
    <w:p w14:paraId="0463C3E9" w14:textId="77777777" w:rsidR="008C2A77" w:rsidRPr="008C2A77" w:rsidRDefault="008C2A77" w:rsidP="008C2A77">
      <w:pPr>
        <w:bidi/>
        <w:jc w:val="both"/>
        <w:rPr>
          <w:rFonts w:cs="David" w:hint="cs"/>
          <w:rtl/>
        </w:rPr>
      </w:pPr>
      <w:r w:rsidRPr="008C2A77">
        <w:rPr>
          <w:rFonts w:cs="David" w:hint="cs"/>
          <w:u w:val="single"/>
          <w:rtl/>
        </w:rPr>
        <w:t>ארבל אסטרחן:</w:t>
      </w:r>
    </w:p>
    <w:p w14:paraId="025F6D08" w14:textId="77777777" w:rsidR="008C2A77" w:rsidRPr="008C2A77" w:rsidRDefault="008C2A77" w:rsidP="008C2A77">
      <w:pPr>
        <w:bidi/>
        <w:jc w:val="both"/>
        <w:rPr>
          <w:rFonts w:cs="David" w:hint="cs"/>
          <w:rtl/>
        </w:rPr>
      </w:pPr>
    </w:p>
    <w:p w14:paraId="21E685E7" w14:textId="77777777" w:rsidR="008C2A77" w:rsidRPr="008C2A77" w:rsidRDefault="008C2A77" w:rsidP="008C2A77">
      <w:pPr>
        <w:bidi/>
        <w:jc w:val="both"/>
        <w:rPr>
          <w:rFonts w:cs="David" w:hint="cs"/>
          <w:rtl/>
        </w:rPr>
      </w:pPr>
      <w:r w:rsidRPr="008C2A77">
        <w:rPr>
          <w:rFonts w:cs="David" w:hint="cs"/>
          <w:rtl/>
        </w:rPr>
        <w:tab/>
        <w:t>בסדר.</w:t>
      </w:r>
    </w:p>
    <w:p w14:paraId="23ABB907" w14:textId="77777777" w:rsidR="008C2A77" w:rsidRPr="008C2A77" w:rsidRDefault="008C2A77" w:rsidP="008C2A77">
      <w:pPr>
        <w:bidi/>
        <w:jc w:val="both"/>
        <w:rPr>
          <w:rFonts w:cs="David" w:hint="cs"/>
          <w:rtl/>
        </w:rPr>
      </w:pPr>
    </w:p>
    <w:p w14:paraId="0DE5FE50" w14:textId="77777777" w:rsidR="008C2A77" w:rsidRPr="008C2A77" w:rsidRDefault="008C2A77" w:rsidP="008C2A77">
      <w:pPr>
        <w:bidi/>
        <w:jc w:val="both"/>
        <w:rPr>
          <w:rFonts w:cs="David" w:hint="cs"/>
          <w:rtl/>
        </w:rPr>
      </w:pPr>
      <w:r w:rsidRPr="008C2A77">
        <w:rPr>
          <w:rFonts w:cs="David" w:hint="cs"/>
          <w:rtl/>
        </w:rPr>
        <w:tab/>
        <w:t>פרק אחרון,  פרק שונות.</w:t>
      </w:r>
    </w:p>
    <w:p w14:paraId="4B5A0274" w14:textId="77777777" w:rsidR="008C2A77" w:rsidRPr="008C2A77" w:rsidRDefault="008C2A77" w:rsidP="008C2A77">
      <w:pPr>
        <w:bidi/>
        <w:jc w:val="both"/>
        <w:rPr>
          <w:rFonts w:cs="David" w:hint="cs"/>
          <w:rtl/>
        </w:rPr>
      </w:pPr>
    </w:p>
    <w:p w14:paraId="571CE93E" w14:textId="77777777" w:rsidR="008C2A77" w:rsidRPr="008C2A77" w:rsidRDefault="008C2A77" w:rsidP="008C2A77">
      <w:pPr>
        <w:bidi/>
        <w:jc w:val="both"/>
        <w:rPr>
          <w:rFonts w:cs="David" w:hint="cs"/>
          <w:rtl/>
        </w:rPr>
      </w:pPr>
      <w:r w:rsidRPr="008C2A77">
        <w:rPr>
          <w:rFonts w:cs="David" w:hint="cs"/>
          <w:u w:val="single"/>
          <w:rtl/>
        </w:rPr>
        <w:t>סוזי נבות:</w:t>
      </w:r>
    </w:p>
    <w:p w14:paraId="0B2CC5D8" w14:textId="77777777" w:rsidR="008C2A77" w:rsidRPr="008C2A77" w:rsidRDefault="008C2A77" w:rsidP="008C2A77">
      <w:pPr>
        <w:bidi/>
        <w:jc w:val="both"/>
        <w:rPr>
          <w:rFonts w:cs="David" w:hint="cs"/>
          <w:rtl/>
        </w:rPr>
      </w:pPr>
    </w:p>
    <w:p w14:paraId="4FAEAC89" w14:textId="77777777" w:rsidR="008C2A77" w:rsidRPr="008C2A77" w:rsidRDefault="008C2A77" w:rsidP="008C2A77">
      <w:pPr>
        <w:bidi/>
        <w:jc w:val="both"/>
        <w:rPr>
          <w:rFonts w:cs="David" w:hint="cs"/>
          <w:rtl/>
        </w:rPr>
      </w:pPr>
      <w:r w:rsidRPr="008C2A77">
        <w:rPr>
          <w:rFonts w:cs="David" w:hint="cs"/>
          <w:rtl/>
        </w:rPr>
        <w:tab/>
        <w:t>אני לא הכנתי אותו לפני שבאתי כי לא העליתי על דעתי שנהיה עד כדי כך יעילים ונגיע אליו.</w:t>
      </w:r>
    </w:p>
    <w:p w14:paraId="7B1DDF07" w14:textId="77777777" w:rsidR="008C2A77" w:rsidRPr="008C2A77" w:rsidRDefault="008C2A77" w:rsidP="008C2A77">
      <w:pPr>
        <w:bidi/>
        <w:jc w:val="both"/>
        <w:rPr>
          <w:rFonts w:cs="David" w:hint="cs"/>
          <w:rtl/>
        </w:rPr>
      </w:pPr>
    </w:p>
    <w:p w14:paraId="440218E3" w14:textId="77777777" w:rsidR="008C2A77" w:rsidRPr="008C2A77" w:rsidRDefault="008C2A77" w:rsidP="008C2A77">
      <w:pPr>
        <w:bidi/>
        <w:jc w:val="both"/>
        <w:rPr>
          <w:rFonts w:cs="David" w:hint="cs"/>
          <w:rtl/>
        </w:rPr>
      </w:pPr>
      <w:r w:rsidRPr="008C2A77">
        <w:rPr>
          <w:rFonts w:cs="David" w:hint="cs"/>
          <w:u w:val="single"/>
          <w:rtl/>
        </w:rPr>
        <w:t>ארבל אסטרחן:</w:t>
      </w:r>
    </w:p>
    <w:p w14:paraId="1F81945C" w14:textId="77777777" w:rsidR="008C2A77" w:rsidRPr="008C2A77" w:rsidRDefault="008C2A77" w:rsidP="008C2A77">
      <w:pPr>
        <w:bidi/>
        <w:jc w:val="both"/>
        <w:rPr>
          <w:rFonts w:cs="David" w:hint="cs"/>
          <w:rtl/>
        </w:rPr>
      </w:pPr>
    </w:p>
    <w:p w14:paraId="4925435F" w14:textId="77777777" w:rsidR="008C2A77" w:rsidRPr="008C2A77" w:rsidRDefault="008C2A77" w:rsidP="008C2A77">
      <w:pPr>
        <w:bidi/>
        <w:jc w:val="both"/>
        <w:rPr>
          <w:rFonts w:cs="David" w:hint="cs"/>
          <w:rtl/>
        </w:rPr>
      </w:pPr>
      <w:r w:rsidRPr="008C2A77">
        <w:rPr>
          <w:rFonts w:cs="David" w:hint="cs"/>
          <w:rtl/>
        </w:rPr>
        <w:tab/>
        <w:t>הסעיף הראשון בא לפתור בעיה פרקטית שתמיד מתעוררת, מה קורה כשמתחילה הכנסת ועוד אין ועדת אתיקה ויש כל מיני דברים שרק היא יכולה לאשר כמו נסיעות לחוץ לארץ או דברים כאלה.</w:t>
      </w:r>
    </w:p>
    <w:p w14:paraId="359664F6" w14:textId="77777777" w:rsidR="008C2A77" w:rsidRPr="008C2A77" w:rsidRDefault="008C2A77" w:rsidP="008C2A77">
      <w:pPr>
        <w:bidi/>
        <w:jc w:val="both"/>
        <w:rPr>
          <w:rFonts w:cs="David" w:hint="cs"/>
          <w:rtl/>
        </w:rPr>
      </w:pPr>
    </w:p>
    <w:p w14:paraId="65ABF5DA" w14:textId="77777777" w:rsidR="008C2A77" w:rsidRPr="008C2A77" w:rsidRDefault="008C2A77" w:rsidP="008C2A77">
      <w:pPr>
        <w:bidi/>
        <w:jc w:val="both"/>
        <w:rPr>
          <w:rFonts w:cs="David" w:hint="cs"/>
          <w:rtl/>
        </w:rPr>
      </w:pPr>
      <w:r w:rsidRPr="008C2A77">
        <w:rPr>
          <w:rFonts w:cs="David" w:hint="cs"/>
          <w:rtl/>
        </w:rPr>
        <w:tab/>
        <w:t xml:space="preserve">מוצע כאן לומר: נבחרה הכנסת וטרם מונתה ועדת אתיקה, תהיה ליושב ראש הכנסת או ליושב ראש הכנסת בפועל לפי העניין </w:t>
      </w:r>
      <w:r w:rsidRPr="008C2A77">
        <w:rPr>
          <w:rFonts w:cs="David"/>
          <w:rtl/>
        </w:rPr>
        <w:t>–</w:t>
      </w:r>
      <w:r w:rsidRPr="008C2A77">
        <w:rPr>
          <w:rFonts w:cs="David" w:hint="cs"/>
          <w:rtl/>
        </w:rPr>
        <w:t xml:space="preserve"> אם לא נבחר עדיין יושב ראש </w:t>
      </w:r>
      <w:r w:rsidRPr="008C2A77">
        <w:rPr>
          <w:rFonts w:cs="David"/>
          <w:rtl/>
        </w:rPr>
        <w:t>–</w:t>
      </w:r>
      <w:r w:rsidRPr="008C2A77">
        <w:rPr>
          <w:rFonts w:cs="David" w:hint="cs"/>
          <w:rtl/>
        </w:rPr>
        <w:t xml:space="preserve"> הסמכות המוקנית לוועדת האתיקה בעניינים שאינם סובלים דיחוי למעט סמכות לדון בקובלנה או בדיון נוסף.</w:t>
      </w:r>
    </w:p>
    <w:p w14:paraId="110386C9" w14:textId="77777777" w:rsidR="008C2A77" w:rsidRPr="008C2A77" w:rsidRDefault="008C2A77" w:rsidP="008C2A77">
      <w:pPr>
        <w:bidi/>
        <w:jc w:val="both"/>
        <w:rPr>
          <w:rFonts w:cs="David" w:hint="cs"/>
          <w:rtl/>
        </w:rPr>
      </w:pPr>
    </w:p>
    <w:p w14:paraId="4F5697A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480491D9" w14:textId="77777777" w:rsidR="008C2A77" w:rsidRPr="008C2A77" w:rsidRDefault="008C2A77" w:rsidP="008C2A77">
      <w:pPr>
        <w:bidi/>
        <w:jc w:val="both"/>
        <w:rPr>
          <w:rFonts w:cs="David" w:hint="cs"/>
          <w:rtl/>
        </w:rPr>
      </w:pPr>
    </w:p>
    <w:p w14:paraId="725C03CD" w14:textId="77777777" w:rsidR="008C2A77" w:rsidRPr="008C2A77" w:rsidRDefault="008C2A77" w:rsidP="008C2A77">
      <w:pPr>
        <w:bidi/>
        <w:jc w:val="both"/>
        <w:rPr>
          <w:rFonts w:cs="David" w:hint="cs"/>
          <w:rtl/>
        </w:rPr>
      </w:pPr>
      <w:r w:rsidRPr="008C2A77">
        <w:rPr>
          <w:rFonts w:cs="David" w:hint="cs"/>
          <w:rtl/>
        </w:rPr>
        <w:tab/>
        <w:t>אלה דברים טכניים.</w:t>
      </w:r>
    </w:p>
    <w:p w14:paraId="4F0AC4BC" w14:textId="77777777" w:rsidR="008C2A77" w:rsidRPr="008C2A77" w:rsidRDefault="008C2A77" w:rsidP="008C2A77">
      <w:pPr>
        <w:bidi/>
        <w:jc w:val="both"/>
        <w:rPr>
          <w:rFonts w:cs="David" w:hint="cs"/>
          <w:rtl/>
        </w:rPr>
      </w:pPr>
    </w:p>
    <w:p w14:paraId="6B2A4479" w14:textId="77777777" w:rsidR="008C2A77" w:rsidRPr="008C2A77" w:rsidRDefault="008C2A77" w:rsidP="008C2A77">
      <w:pPr>
        <w:bidi/>
        <w:jc w:val="both"/>
        <w:rPr>
          <w:rFonts w:cs="David" w:hint="cs"/>
          <w:rtl/>
        </w:rPr>
      </w:pPr>
      <w:r w:rsidRPr="008C2A77">
        <w:rPr>
          <w:rFonts w:cs="David" w:hint="cs"/>
          <w:u w:val="single"/>
          <w:rtl/>
        </w:rPr>
        <w:t>ארבל אסטרחן:</w:t>
      </w:r>
    </w:p>
    <w:p w14:paraId="4F91D08A" w14:textId="77777777" w:rsidR="008C2A77" w:rsidRPr="008C2A77" w:rsidRDefault="008C2A77" w:rsidP="008C2A77">
      <w:pPr>
        <w:bidi/>
        <w:jc w:val="both"/>
        <w:rPr>
          <w:rFonts w:cs="David" w:hint="cs"/>
          <w:rtl/>
        </w:rPr>
      </w:pPr>
    </w:p>
    <w:p w14:paraId="27FA1E45" w14:textId="77777777" w:rsidR="008C2A77" w:rsidRPr="008C2A77" w:rsidRDefault="008C2A77" w:rsidP="008C2A77">
      <w:pPr>
        <w:bidi/>
        <w:jc w:val="both"/>
        <w:rPr>
          <w:rFonts w:cs="David" w:hint="cs"/>
          <w:rtl/>
        </w:rPr>
      </w:pPr>
      <w:r w:rsidRPr="008C2A77">
        <w:rPr>
          <w:rFonts w:cs="David" w:hint="cs"/>
          <w:rtl/>
        </w:rPr>
        <w:tab/>
        <w:t>נכון.</w:t>
      </w:r>
    </w:p>
    <w:p w14:paraId="4167F244" w14:textId="77777777" w:rsidR="008C2A77" w:rsidRPr="008C2A77" w:rsidRDefault="008C2A77" w:rsidP="008C2A77">
      <w:pPr>
        <w:bidi/>
        <w:jc w:val="both"/>
        <w:rPr>
          <w:rFonts w:cs="David" w:hint="cs"/>
          <w:rtl/>
        </w:rPr>
      </w:pPr>
    </w:p>
    <w:p w14:paraId="4BC5F33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40F8C80" w14:textId="77777777" w:rsidR="008C2A77" w:rsidRPr="008C2A77" w:rsidRDefault="008C2A77" w:rsidP="008C2A77">
      <w:pPr>
        <w:bidi/>
        <w:jc w:val="both"/>
        <w:rPr>
          <w:rFonts w:cs="David" w:hint="cs"/>
          <w:rtl/>
        </w:rPr>
      </w:pPr>
    </w:p>
    <w:p w14:paraId="638DBAFA" w14:textId="77777777" w:rsidR="008C2A77" w:rsidRPr="008C2A77" w:rsidRDefault="008C2A77" w:rsidP="008C2A77">
      <w:pPr>
        <w:bidi/>
        <w:jc w:val="both"/>
        <w:rPr>
          <w:rFonts w:cs="David" w:hint="cs"/>
          <w:rtl/>
        </w:rPr>
      </w:pPr>
      <w:r w:rsidRPr="008C2A77">
        <w:rPr>
          <w:rFonts w:cs="David" w:hint="cs"/>
          <w:rtl/>
        </w:rPr>
        <w:tab/>
        <w:t>כאן צריך להבהיר, כך שלא תהיה אי הבנה.</w:t>
      </w:r>
    </w:p>
    <w:p w14:paraId="4F4AF6AA" w14:textId="77777777" w:rsidR="008C2A77" w:rsidRPr="008C2A77" w:rsidRDefault="008C2A77" w:rsidP="008C2A77">
      <w:pPr>
        <w:bidi/>
        <w:jc w:val="both"/>
        <w:rPr>
          <w:rFonts w:cs="David" w:hint="cs"/>
          <w:rtl/>
        </w:rPr>
      </w:pPr>
    </w:p>
    <w:p w14:paraId="09E5BC8A" w14:textId="77777777" w:rsidR="008C2A77" w:rsidRPr="008C2A77" w:rsidRDefault="008C2A77" w:rsidP="008C2A77">
      <w:pPr>
        <w:bidi/>
        <w:jc w:val="both"/>
        <w:rPr>
          <w:rFonts w:cs="David" w:hint="cs"/>
          <w:rtl/>
        </w:rPr>
      </w:pPr>
      <w:r w:rsidRPr="008C2A77">
        <w:rPr>
          <w:rFonts w:cs="David" w:hint="cs"/>
          <w:u w:val="single"/>
          <w:rtl/>
        </w:rPr>
        <w:t>ארבל אסטרחן:</w:t>
      </w:r>
    </w:p>
    <w:p w14:paraId="4D7EB95F" w14:textId="77777777" w:rsidR="008C2A77" w:rsidRPr="008C2A77" w:rsidRDefault="008C2A77" w:rsidP="008C2A77">
      <w:pPr>
        <w:bidi/>
        <w:jc w:val="both"/>
        <w:rPr>
          <w:rFonts w:cs="David" w:hint="cs"/>
          <w:rtl/>
        </w:rPr>
      </w:pPr>
    </w:p>
    <w:p w14:paraId="119A570B" w14:textId="77777777" w:rsidR="008C2A77" w:rsidRPr="008C2A77" w:rsidRDefault="008C2A77" w:rsidP="008C2A77">
      <w:pPr>
        <w:bidi/>
        <w:jc w:val="both"/>
        <w:rPr>
          <w:rFonts w:cs="David" w:hint="cs"/>
          <w:rtl/>
        </w:rPr>
      </w:pPr>
      <w:r w:rsidRPr="008C2A77">
        <w:rPr>
          <w:rFonts w:cs="David" w:hint="cs"/>
          <w:rtl/>
        </w:rPr>
        <w:tab/>
        <w:t>לא קובלנה ולא דיון נוסף ולא משהו שסובל דיחוי.</w:t>
      </w:r>
    </w:p>
    <w:p w14:paraId="6909F931" w14:textId="77777777" w:rsidR="008C2A77" w:rsidRPr="008C2A77" w:rsidRDefault="008C2A77" w:rsidP="008C2A77">
      <w:pPr>
        <w:bidi/>
        <w:jc w:val="both"/>
        <w:rPr>
          <w:rFonts w:cs="David" w:hint="cs"/>
          <w:rtl/>
        </w:rPr>
      </w:pPr>
    </w:p>
    <w:p w14:paraId="3EA9AF7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EBDE3FE" w14:textId="77777777" w:rsidR="008C2A77" w:rsidRPr="008C2A77" w:rsidRDefault="008C2A77" w:rsidP="008C2A77">
      <w:pPr>
        <w:bidi/>
        <w:jc w:val="both"/>
        <w:rPr>
          <w:rFonts w:cs="David" w:hint="cs"/>
          <w:rtl/>
        </w:rPr>
      </w:pPr>
    </w:p>
    <w:p w14:paraId="25E046BD" w14:textId="77777777" w:rsidR="008C2A77" w:rsidRPr="008C2A77" w:rsidRDefault="008C2A77" w:rsidP="008C2A77">
      <w:pPr>
        <w:bidi/>
        <w:jc w:val="both"/>
        <w:rPr>
          <w:rFonts w:cs="David" w:hint="cs"/>
          <w:rtl/>
        </w:rPr>
      </w:pPr>
      <w:r w:rsidRPr="008C2A77">
        <w:rPr>
          <w:rFonts w:cs="David" w:hint="cs"/>
          <w:rtl/>
        </w:rPr>
        <w:tab/>
        <w:t>לא. ללא כל אותן מטלות, כאן יש פרצה ענקית. אותן מטלות שנתנו לוועדת האתיקה בעיסוקים נוספים, בשם, בכל הדברים האלה. יבוא יושב ראש הכנסת ויאמר שהוא יושב ראש הכנסת בפועל והוא נותן את האישורים. לא. אם אין ועדה, הוא ימנה ועדה זמנית. כאן עשינו מהלך מאוד מרחיק לכת.</w:t>
      </w:r>
    </w:p>
    <w:p w14:paraId="280694BB" w14:textId="77777777" w:rsidR="008C2A77" w:rsidRPr="008C2A77" w:rsidRDefault="008C2A77" w:rsidP="008C2A77">
      <w:pPr>
        <w:bidi/>
        <w:jc w:val="both"/>
        <w:rPr>
          <w:rFonts w:cs="David" w:hint="cs"/>
          <w:rtl/>
        </w:rPr>
      </w:pPr>
    </w:p>
    <w:p w14:paraId="1F849C22" w14:textId="77777777" w:rsidR="008C2A77" w:rsidRPr="008C2A77" w:rsidRDefault="008C2A77" w:rsidP="008C2A77">
      <w:pPr>
        <w:bidi/>
        <w:jc w:val="both"/>
        <w:rPr>
          <w:rFonts w:cs="David" w:hint="cs"/>
          <w:rtl/>
        </w:rPr>
      </w:pPr>
      <w:r w:rsidRPr="008C2A77">
        <w:rPr>
          <w:rFonts w:cs="David" w:hint="cs"/>
          <w:u w:val="single"/>
          <w:rtl/>
        </w:rPr>
        <w:t>ארבל אסטרחן:</w:t>
      </w:r>
    </w:p>
    <w:p w14:paraId="3D6681CB" w14:textId="77777777" w:rsidR="008C2A77" w:rsidRPr="008C2A77" w:rsidRDefault="008C2A77" w:rsidP="008C2A77">
      <w:pPr>
        <w:bidi/>
        <w:jc w:val="both"/>
        <w:rPr>
          <w:rFonts w:cs="David" w:hint="cs"/>
          <w:rtl/>
        </w:rPr>
      </w:pPr>
    </w:p>
    <w:p w14:paraId="208E207D" w14:textId="77777777" w:rsidR="008C2A77" w:rsidRPr="008C2A77" w:rsidRDefault="008C2A77" w:rsidP="008C2A77">
      <w:pPr>
        <w:bidi/>
        <w:jc w:val="both"/>
        <w:rPr>
          <w:rFonts w:cs="David" w:hint="cs"/>
          <w:rtl/>
        </w:rPr>
      </w:pPr>
      <w:r w:rsidRPr="008C2A77">
        <w:rPr>
          <w:rFonts w:cs="David" w:hint="cs"/>
          <w:rtl/>
        </w:rPr>
        <w:tab/>
        <w:t>נתנו הרבה סמכויות.</w:t>
      </w:r>
    </w:p>
    <w:p w14:paraId="078129CA" w14:textId="77777777" w:rsidR="008C2A77" w:rsidRPr="008C2A77" w:rsidRDefault="008C2A77" w:rsidP="008C2A77">
      <w:pPr>
        <w:bidi/>
        <w:jc w:val="both"/>
        <w:rPr>
          <w:rFonts w:cs="David" w:hint="cs"/>
          <w:rtl/>
        </w:rPr>
      </w:pPr>
    </w:p>
    <w:p w14:paraId="012CDDB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14252DB" w14:textId="77777777" w:rsidR="008C2A77" w:rsidRPr="008C2A77" w:rsidRDefault="008C2A77" w:rsidP="008C2A77">
      <w:pPr>
        <w:bidi/>
        <w:jc w:val="both"/>
        <w:rPr>
          <w:rFonts w:cs="David" w:hint="cs"/>
          <w:rtl/>
        </w:rPr>
      </w:pPr>
    </w:p>
    <w:p w14:paraId="587156D4" w14:textId="77777777" w:rsidR="008C2A77" w:rsidRPr="008C2A77" w:rsidRDefault="008C2A77" w:rsidP="008C2A77">
      <w:pPr>
        <w:bidi/>
        <w:jc w:val="both"/>
        <w:rPr>
          <w:rFonts w:cs="David" w:hint="cs"/>
          <w:rtl/>
        </w:rPr>
      </w:pPr>
      <w:r w:rsidRPr="008C2A77">
        <w:rPr>
          <w:rFonts w:cs="David" w:hint="cs"/>
          <w:rtl/>
        </w:rPr>
        <w:tab/>
        <w:t>נכון ופתאום הם ימומשו על ידי יושב ראש זמני.</w:t>
      </w:r>
    </w:p>
    <w:p w14:paraId="0F1CDBFF" w14:textId="77777777" w:rsidR="008C2A77" w:rsidRPr="008C2A77" w:rsidRDefault="008C2A77" w:rsidP="008C2A77">
      <w:pPr>
        <w:bidi/>
        <w:jc w:val="both"/>
        <w:rPr>
          <w:rFonts w:cs="David" w:hint="cs"/>
          <w:rtl/>
        </w:rPr>
      </w:pPr>
    </w:p>
    <w:p w14:paraId="613080AE" w14:textId="77777777" w:rsidR="008C2A77" w:rsidRPr="008C2A77" w:rsidRDefault="008C2A77" w:rsidP="008C2A77">
      <w:pPr>
        <w:bidi/>
        <w:jc w:val="both"/>
        <w:rPr>
          <w:rFonts w:cs="David" w:hint="cs"/>
          <w:rtl/>
        </w:rPr>
      </w:pPr>
      <w:r w:rsidRPr="008C2A77">
        <w:rPr>
          <w:rFonts w:cs="David" w:hint="cs"/>
          <w:u w:val="single"/>
          <w:rtl/>
        </w:rPr>
        <w:t>ארבל אסטרחן:</w:t>
      </w:r>
    </w:p>
    <w:p w14:paraId="1CC57226" w14:textId="77777777" w:rsidR="008C2A77" w:rsidRPr="008C2A77" w:rsidRDefault="008C2A77" w:rsidP="008C2A77">
      <w:pPr>
        <w:bidi/>
        <w:jc w:val="both"/>
        <w:rPr>
          <w:rFonts w:cs="David" w:hint="cs"/>
          <w:rtl/>
        </w:rPr>
      </w:pPr>
    </w:p>
    <w:p w14:paraId="5DB8D499" w14:textId="77777777" w:rsidR="008C2A77" w:rsidRPr="008C2A77" w:rsidRDefault="008C2A77" w:rsidP="008C2A77">
      <w:pPr>
        <w:bidi/>
        <w:jc w:val="both"/>
        <w:rPr>
          <w:rFonts w:cs="David" w:hint="cs"/>
          <w:rtl/>
        </w:rPr>
      </w:pPr>
      <w:r w:rsidRPr="008C2A77">
        <w:rPr>
          <w:rFonts w:cs="David" w:hint="cs"/>
          <w:rtl/>
        </w:rPr>
        <w:tab/>
        <w:t>אולי צריך לעבור סעיף-סעיף ולראות מה לא רוצים לתת לו.</w:t>
      </w:r>
    </w:p>
    <w:p w14:paraId="16C0E5A6" w14:textId="77777777" w:rsidR="008C2A77" w:rsidRPr="008C2A77" w:rsidRDefault="008C2A77" w:rsidP="008C2A77">
      <w:pPr>
        <w:bidi/>
        <w:jc w:val="both"/>
        <w:rPr>
          <w:rFonts w:cs="David" w:hint="cs"/>
          <w:rtl/>
        </w:rPr>
      </w:pPr>
    </w:p>
    <w:p w14:paraId="0136D2A5"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F3BC667" w14:textId="77777777" w:rsidR="008C2A77" w:rsidRPr="008C2A77" w:rsidRDefault="008C2A77" w:rsidP="008C2A77">
      <w:pPr>
        <w:bidi/>
        <w:jc w:val="both"/>
        <w:rPr>
          <w:rFonts w:cs="David" w:hint="cs"/>
          <w:rtl/>
        </w:rPr>
      </w:pPr>
    </w:p>
    <w:p w14:paraId="23373BAE" w14:textId="77777777" w:rsidR="008C2A77" w:rsidRPr="008C2A77" w:rsidRDefault="008C2A77" w:rsidP="008C2A77">
      <w:pPr>
        <w:bidi/>
        <w:jc w:val="both"/>
        <w:rPr>
          <w:rFonts w:cs="David" w:hint="cs"/>
          <w:rtl/>
        </w:rPr>
      </w:pPr>
      <w:r w:rsidRPr="008C2A77">
        <w:rPr>
          <w:rFonts w:cs="David" w:hint="cs"/>
          <w:rtl/>
        </w:rPr>
        <w:tab/>
        <w:t>אני מציע שנגיד מה כן רוצים לתת לו. רוצים לתת לו רק בנושאים שהם אינם סובלים דיחוי.</w:t>
      </w:r>
    </w:p>
    <w:p w14:paraId="18F95486" w14:textId="77777777" w:rsidR="008C2A77" w:rsidRPr="008C2A77" w:rsidRDefault="008C2A77" w:rsidP="008C2A77">
      <w:pPr>
        <w:bidi/>
        <w:jc w:val="both"/>
        <w:rPr>
          <w:rFonts w:cs="David" w:hint="cs"/>
          <w:rtl/>
        </w:rPr>
      </w:pPr>
    </w:p>
    <w:p w14:paraId="302C4D65" w14:textId="77777777" w:rsidR="008C2A77" w:rsidRPr="008C2A77" w:rsidRDefault="008C2A77" w:rsidP="008C2A77">
      <w:pPr>
        <w:bidi/>
        <w:jc w:val="both"/>
        <w:rPr>
          <w:rFonts w:cs="David" w:hint="cs"/>
          <w:rtl/>
        </w:rPr>
      </w:pPr>
      <w:r w:rsidRPr="008C2A77">
        <w:rPr>
          <w:rFonts w:cs="David" w:hint="cs"/>
          <w:u w:val="single"/>
          <w:rtl/>
        </w:rPr>
        <w:t>ארבל אסטרחן:</w:t>
      </w:r>
    </w:p>
    <w:p w14:paraId="2EA1DA12" w14:textId="77777777" w:rsidR="008C2A77" w:rsidRPr="008C2A77" w:rsidRDefault="008C2A77" w:rsidP="008C2A77">
      <w:pPr>
        <w:bidi/>
        <w:jc w:val="both"/>
        <w:rPr>
          <w:rFonts w:cs="David" w:hint="cs"/>
          <w:rtl/>
        </w:rPr>
      </w:pPr>
    </w:p>
    <w:p w14:paraId="1237B37B" w14:textId="77777777" w:rsidR="008C2A77" w:rsidRPr="008C2A77" w:rsidRDefault="008C2A77" w:rsidP="008C2A77">
      <w:pPr>
        <w:bidi/>
        <w:jc w:val="both"/>
        <w:rPr>
          <w:rFonts w:cs="David" w:hint="cs"/>
          <w:rtl/>
        </w:rPr>
      </w:pPr>
      <w:r w:rsidRPr="008C2A77">
        <w:rPr>
          <w:rFonts w:cs="David" w:hint="cs"/>
          <w:rtl/>
        </w:rPr>
        <w:tab/>
        <w:t>זה כתוב. בעניינים שאינם סובלים דיחוי.</w:t>
      </w:r>
    </w:p>
    <w:p w14:paraId="7DED23B9" w14:textId="77777777" w:rsidR="008C2A77" w:rsidRPr="008C2A77" w:rsidRDefault="008C2A77" w:rsidP="008C2A77">
      <w:pPr>
        <w:bidi/>
        <w:jc w:val="both"/>
        <w:rPr>
          <w:rFonts w:cs="David" w:hint="cs"/>
          <w:rtl/>
        </w:rPr>
      </w:pPr>
    </w:p>
    <w:p w14:paraId="0D8074F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4132608" w14:textId="77777777" w:rsidR="008C2A77" w:rsidRPr="008C2A77" w:rsidRDefault="008C2A77" w:rsidP="008C2A77">
      <w:pPr>
        <w:bidi/>
        <w:jc w:val="both"/>
        <w:rPr>
          <w:rFonts w:cs="David" w:hint="cs"/>
          <w:rtl/>
        </w:rPr>
      </w:pPr>
    </w:p>
    <w:p w14:paraId="3DA6CAA3" w14:textId="77777777" w:rsidR="008C2A77" w:rsidRPr="008C2A77" w:rsidRDefault="008C2A77" w:rsidP="008C2A77">
      <w:pPr>
        <w:bidi/>
        <w:jc w:val="both"/>
        <w:rPr>
          <w:rFonts w:cs="David" w:hint="cs"/>
          <w:rtl/>
        </w:rPr>
      </w:pPr>
      <w:r w:rsidRPr="008C2A77">
        <w:rPr>
          <w:rFonts w:cs="David" w:hint="cs"/>
          <w:rtl/>
        </w:rPr>
        <w:tab/>
        <w:t xml:space="preserve">כמו נסיעות לחוץ לארץ ואני לא יודע מה עוד. דברים מהסוג הזה, אם יש. </w:t>
      </w:r>
    </w:p>
    <w:p w14:paraId="42B89EDD" w14:textId="77777777" w:rsidR="008C2A77" w:rsidRPr="008C2A77" w:rsidRDefault="008C2A77" w:rsidP="008C2A77">
      <w:pPr>
        <w:bidi/>
        <w:jc w:val="both"/>
        <w:rPr>
          <w:rFonts w:cs="David" w:hint="cs"/>
          <w:rtl/>
        </w:rPr>
      </w:pPr>
    </w:p>
    <w:p w14:paraId="3FB36159" w14:textId="77777777" w:rsidR="008C2A77" w:rsidRPr="008C2A77" w:rsidRDefault="008C2A77" w:rsidP="008C2A77">
      <w:pPr>
        <w:bidi/>
        <w:jc w:val="both"/>
        <w:rPr>
          <w:rFonts w:cs="David" w:hint="cs"/>
          <w:rtl/>
        </w:rPr>
      </w:pPr>
      <w:r w:rsidRPr="008C2A77">
        <w:rPr>
          <w:rFonts w:cs="David" w:hint="cs"/>
          <w:u w:val="single"/>
          <w:rtl/>
        </w:rPr>
        <w:t>ארבל אסטרחן:</w:t>
      </w:r>
    </w:p>
    <w:p w14:paraId="5FAA5DBC" w14:textId="77777777" w:rsidR="008C2A77" w:rsidRPr="008C2A77" w:rsidRDefault="008C2A77" w:rsidP="008C2A77">
      <w:pPr>
        <w:bidi/>
        <w:jc w:val="both"/>
        <w:rPr>
          <w:rFonts w:cs="David" w:hint="cs"/>
          <w:rtl/>
        </w:rPr>
      </w:pPr>
    </w:p>
    <w:p w14:paraId="25DADD4D" w14:textId="77777777" w:rsidR="008C2A77" w:rsidRPr="008C2A77" w:rsidRDefault="008C2A77" w:rsidP="008C2A77">
      <w:pPr>
        <w:bidi/>
        <w:jc w:val="both"/>
        <w:rPr>
          <w:rFonts w:cs="David" w:hint="cs"/>
          <w:rtl/>
        </w:rPr>
      </w:pPr>
      <w:r w:rsidRPr="008C2A77">
        <w:rPr>
          <w:rFonts w:cs="David" w:hint="cs"/>
          <w:rtl/>
        </w:rPr>
        <w:tab/>
        <w:t>דיון בוועדה.</w:t>
      </w:r>
    </w:p>
    <w:p w14:paraId="58688AF1" w14:textId="77777777" w:rsidR="008C2A77" w:rsidRPr="008C2A77" w:rsidRDefault="008C2A77" w:rsidP="008C2A77">
      <w:pPr>
        <w:bidi/>
        <w:jc w:val="both"/>
        <w:rPr>
          <w:rFonts w:cs="David" w:hint="cs"/>
          <w:rtl/>
        </w:rPr>
      </w:pPr>
    </w:p>
    <w:p w14:paraId="3DA733B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276D59B" w14:textId="77777777" w:rsidR="008C2A77" w:rsidRPr="008C2A77" w:rsidRDefault="008C2A77" w:rsidP="008C2A77">
      <w:pPr>
        <w:bidi/>
        <w:jc w:val="both"/>
        <w:rPr>
          <w:rFonts w:cs="David" w:hint="cs"/>
          <w:rtl/>
        </w:rPr>
      </w:pPr>
    </w:p>
    <w:p w14:paraId="33ED8003" w14:textId="77777777" w:rsidR="008C2A77" w:rsidRPr="008C2A77" w:rsidRDefault="008C2A77" w:rsidP="008C2A77">
      <w:pPr>
        <w:bidi/>
        <w:jc w:val="both"/>
        <w:rPr>
          <w:rFonts w:cs="David" w:hint="cs"/>
          <w:rtl/>
        </w:rPr>
      </w:pPr>
      <w:r w:rsidRPr="008C2A77">
        <w:rPr>
          <w:rFonts w:cs="David" w:hint="cs"/>
          <w:rtl/>
        </w:rPr>
        <w:tab/>
        <w:t>נכון.</w:t>
      </w:r>
    </w:p>
    <w:p w14:paraId="3954D1BA" w14:textId="77777777" w:rsidR="008C2A77" w:rsidRPr="008C2A77" w:rsidRDefault="008C2A77" w:rsidP="008C2A77">
      <w:pPr>
        <w:bidi/>
        <w:jc w:val="both"/>
        <w:rPr>
          <w:rFonts w:cs="David" w:hint="cs"/>
          <w:rtl/>
        </w:rPr>
      </w:pPr>
    </w:p>
    <w:p w14:paraId="05FE8FDC" w14:textId="77777777" w:rsidR="008C2A77" w:rsidRPr="008C2A77" w:rsidRDefault="008C2A77" w:rsidP="008C2A77">
      <w:pPr>
        <w:bidi/>
        <w:jc w:val="both"/>
        <w:rPr>
          <w:rFonts w:cs="David" w:hint="cs"/>
          <w:rtl/>
        </w:rPr>
      </w:pPr>
      <w:r w:rsidRPr="008C2A77">
        <w:rPr>
          <w:rFonts w:cs="David" w:hint="cs"/>
          <w:u w:val="single"/>
          <w:rtl/>
        </w:rPr>
        <w:t>סוזי נבות:</w:t>
      </w:r>
    </w:p>
    <w:p w14:paraId="11E1A2BF" w14:textId="77777777" w:rsidR="008C2A77" w:rsidRPr="008C2A77" w:rsidRDefault="008C2A77" w:rsidP="008C2A77">
      <w:pPr>
        <w:bidi/>
        <w:jc w:val="both"/>
        <w:rPr>
          <w:rFonts w:cs="David" w:hint="cs"/>
          <w:rtl/>
        </w:rPr>
      </w:pPr>
    </w:p>
    <w:p w14:paraId="182D393A" w14:textId="77777777" w:rsidR="008C2A77" w:rsidRPr="008C2A77" w:rsidRDefault="008C2A77" w:rsidP="008C2A77">
      <w:pPr>
        <w:bidi/>
        <w:jc w:val="both"/>
        <w:rPr>
          <w:rFonts w:cs="David" w:hint="cs"/>
          <w:rtl/>
        </w:rPr>
      </w:pPr>
      <w:r w:rsidRPr="008C2A77">
        <w:rPr>
          <w:rFonts w:cs="David" w:hint="cs"/>
          <w:rtl/>
        </w:rPr>
        <w:tab/>
        <w:t>אכן זאת פרצה.</w:t>
      </w:r>
    </w:p>
    <w:p w14:paraId="19F9369F" w14:textId="77777777" w:rsidR="008C2A77" w:rsidRPr="008C2A77" w:rsidRDefault="008C2A77" w:rsidP="008C2A77">
      <w:pPr>
        <w:bidi/>
        <w:jc w:val="both"/>
        <w:rPr>
          <w:rFonts w:cs="David" w:hint="cs"/>
          <w:rtl/>
        </w:rPr>
      </w:pPr>
    </w:p>
    <w:p w14:paraId="08B12F5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0727560" w14:textId="77777777" w:rsidR="008C2A77" w:rsidRPr="008C2A77" w:rsidRDefault="008C2A77" w:rsidP="008C2A77">
      <w:pPr>
        <w:bidi/>
        <w:jc w:val="both"/>
        <w:rPr>
          <w:rFonts w:cs="David" w:hint="cs"/>
          <w:rtl/>
        </w:rPr>
      </w:pPr>
    </w:p>
    <w:p w14:paraId="120DAA03" w14:textId="77777777" w:rsidR="008C2A77" w:rsidRPr="008C2A77" w:rsidRDefault="008C2A77" w:rsidP="008C2A77">
      <w:pPr>
        <w:bidi/>
        <w:jc w:val="both"/>
        <w:rPr>
          <w:rFonts w:cs="David" w:hint="cs"/>
          <w:rtl/>
        </w:rPr>
      </w:pPr>
      <w:r w:rsidRPr="008C2A77">
        <w:rPr>
          <w:rFonts w:cs="David" w:hint="cs"/>
          <w:rtl/>
        </w:rPr>
        <w:tab/>
        <w:t>אתם צריכים לבדוק את זה יותר. חוץ מחוץ לארץ, אני לא יכול לחשוב על עוד דברים.</w:t>
      </w:r>
    </w:p>
    <w:p w14:paraId="313FE92B" w14:textId="77777777" w:rsidR="008C2A77" w:rsidRPr="008C2A77" w:rsidRDefault="008C2A77" w:rsidP="008C2A77">
      <w:pPr>
        <w:bidi/>
        <w:jc w:val="both"/>
        <w:rPr>
          <w:rFonts w:cs="David" w:hint="cs"/>
          <w:rtl/>
        </w:rPr>
      </w:pPr>
    </w:p>
    <w:p w14:paraId="7BE0D34F" w14:textId="77777777" w:rsidR="008C2A77" w:rsidRPr="008C2A77" w:rsidRDefault="008C2A77" w:rsidP="008C2A77">
      <w:pPr>
        <w:bidi/>
        <w:jc w:val="both"/>
        <w:rPr>
          <w:rFonts w:cs="David" w:hint="cs"/>
          <w:rtl/>
        </w:rPr>
      </w:pPr>
      <w:r w:rsidRPr="008C2A77">
        <w:rPr>
          <w:rFonts w:cs="David" w:hint="cs"/>
          <w:u w:val="single"/>
          <w:rtl/>
        </w:rPr>
        <w:t>סוזי נבות:</w:t>
      </w:r>
    </w:p>
    <w:p w14:paraId="7B1782D8" w14:textId="77777777" w:rsidR="008C2A77" w:rsidRPr="008C2A77" w:rsidRDefault="008C2A77" w:rsidP="008C2A77">
      <w:pPr>
        <w:bidi/>
        <w:jc w:val="both"/>
        <w:rPr>
          <w:rFonts w:cs="David" w:hint="cs"/>
          <w:rtl/>
        </w:rPr>
      </w:pPr>
      <w:r w:rsidRPr="008C2A77">
        <w:rPr>
          <w:rFonts w:cs="David" w:hint="cs"/>
          <w:rtl/>
        </w:rPr>
        <w:tab/>
      </w:r>
    </w:p>
    <w:p w14:paraId="50039021" w14:textId="77777777" w:rsidR="008C2A77" w:rsidRPr="008C2A77" w:rsidRDefault="008C2A77" w:rsidP="008C2A77">
      <w:pPr>
        <w:bidi/>
        <w:ind w:firstLine="720"/>
        <w:jc w:val="both"/>
        <w:rPr>
          <w:rFonts w:cs="David" w:hint="cs"/>
          <w:rtl/>
        </w:rPr>
      </w:pPr>
      <w:r w:rsidRPr="008C2A77">
        <w:rPr>
          <w:rFonts w:cs="David" w:hint="cs"/>
          <w:rtl/>
        </w:rPr>
        <w:t>זאת הדוגמה שכתבנו. דוגמה בולטת לכך היא ההוראה הקובעת שחבר כנסת לא ייסע לחוץ לארץ במימון חיצוני ללא אישור מראש.</w:t>
      </w:r>
    </w:p>
    <w:p w14:paraId="33BD1EFA" w14:textId="77777777" w:rsidR="008C2A77" w:rsidRPr="008C2A77" w:rsidRDefault="008C2A77" w:rsidP="008C2A77">
      <w:pPr>
        <w:bidi/>
        <w:ind w:firstLine="720"/>
        <w:jc w:val="both"/>
        <w:rPr>
          <w:rFonts w:cs="David" w:hint="cs"/>
          <w:rtl/>
        </w:rPr>
      </w:pPr>
    </w:p>
    <w:p w14:paraId="795A2041"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19449BD" w14:textId="77777777" w:rsidR="008C2A77" w:rsidRPr="008C2A77" w:rsidRDefault="008C2A77" w:rsidP="008C2A77">
      <w:pPr>
        <w:bidi/>
        <w:jc w:val="both"/>
        <w:rPr>
          <w:rFonts w:cs="David" w:hint="cs"/>
          <w:rtl/>
        </w:rPr>
      </w:pPr>
    </w:p>
    <w:p w14:paraId="00DD8F56" w14:textId="77777777" w:rsidR="008C2A77" w:rsidRPr="008C2A77" w:rsidRDefault="008C2A77" w:rsidP="008C2A77">
      <w:pPr>
        <w:bidi/>
        <w:jc w:val="both"/>
        <w:rPr>
          <w:rFonts w:cs="David" w:hint="cs"/>
          <w:rtl/>
        </w:rPr>
      </w:pPr>
      <w:r w:rsidRPr="008C2A77">
        <w:rPr>
          <w:rFonts w:cs="David" w:hint="cs"/>
          <w:rtl/>
        </w:rPr>
        <w:tab/>
        <w:t>בסדר. זאת לא בעיה. כל הבעיה, משקלה קצת ירד.</w:t>
      </w:r>
    </w:p>
    <w:p w14:paraId="4ED08825" w14:textId="77777777" w:rsidR="008C2A77" w:rsidRPr="008C2A77" w:rsidRDefault="008C2A77" w:rsidP="008C2A77">
      <w:pPr>
        <w:bidi/>
        <w:jc w:val="both"/>
        <w:rPr>
          <w:rFonts w:cs="David" w:hint="cs"/>
          <w:rtl/>
        </w:rPr>
      </w:pPr>
    </w:p>
    <w:p w14:paraId="3103CC3C" w14:textId="77777777" w:rsidR="008C2A77" w:rsidRPr="008C2A77" w:rsidRDefault="008C2A77" w:rsidP="008C2A77">
      <w:pPr>
        <w:bidi/>
        <w:jc w:val="both"/>
        <w:rPr>
          <w:rFonts w:cs="David" w:hint="cs"/>
          <w:rtl/>
        </w:rPr>
      </w:pPr>
      <w:r w:rsidRPr="008C2A77">
        <w:rPr>
          <w:rFonts w:cs="David" w:hint="cs"/>
          <w:u w:val="single"/>
          <w:rtl/>
        </w:rPr>
        <w:t>סוזי נבות:</w:t>
      </w:r>
    </w:p>
    <w:p w14:paraId="79BEE219" w14:textId="77777777" w:rsidR="008C2A77" w:rsidRPr="008C2A77" w:rsidRDefault="008C2A77" w:rsidP="008C2A77">
      <w:pPr>
        <w:bidi/>
        <w:jc w:val="both"/>
        <w:rPr>
          <w:rFonts w:cs="David" w:hint="cs"/>
          <w:rtl/>
        </w:rPr>
      </w:pPr>
    </w:p>
    <w:p w14:paraId="2AF4E427" w14:textId="77777777" w:rsidR="008C2A77" w:rsidRPr="008C2A77" w:rsidRDefault="008C2A77" w:rsidP="008C2A77">
      <w:pPr>
        <w:bidi/>
        <w:jc w:val="both"/>
        <w:rPr>
          <w:rFonts w:cs="David" w:hint="cs"/>
          <w:rtl/>
        </w:rPr>
      </w:pPr>
      <w:r w:rsidRPr="008C2A77">
        <w:rPr>
          <w:rFonts w:cs="David" w:hint="cs"/>
          <w:rtl/>
        </w:rPr>
        <w:tab/>
        <w:t>נדמה לי שנושא שלא סובל דיחוי, התחושה היא שנושא של עיסוק נוסף.</w:t>
      </w:r>
    </w:p>
    <w:p w14:paraId="0FE16471" w14:textId="77777777" w:rsidR="008C2A77" w:rsidRPr="008C2A77" w:rsidRDefault="008C2A77" w:rsidP="008C2A77">
      <w:pPr>
        <w:bidi/>
        <w:jc w:val="both"/>
        <w:rPr>
          <w:rFonts w:cs="David" w:hint="cs"/>
          <w:rtl/>
        </w:rPr>
      </w:pPr>
    </w:p>
    <w:p w14:paraId="54D7065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81AEF6D" w14:textId="77777777" w:rsidR="008C2A77" w:rsidRPr="008C2A77" w:rsidRDefault="008C2A77" w:rsidP="008C2A77">
      <w:pPr>
        <w:bidi/>
        <w:jc w:val="both"/>
        <w:rPr>
          <w:rFonts w:cs="David" w:hint="cs"/>
          <w:u w:val="single"/>
          <w:rtl/>
        </w:rPr>
      </w:pPr>
    </w:p>
    <w:p w14:paraId="1C600ECD" w14:textId="77777777" w:rsidR="008C2A77" w:rsidRPr="008C2A77" w:rsidRDefault="008C2A77" w:rsidP="008C2A77">
      <w:pPr>
        <w:bidi/>
        <w:jc w:val="both"/>
        <w:rPr>
          <w:rFonts w:cs="David" w:hint="cs"/>
          <w:rtl/>
        </w:rPr>
      </w:pPr>
      <w:r w:rsidRPr="008C2A77">
        <w:rPr>
          <w:rFonts w:cs="David" w:hint="cs"/>
          <w:rtl/>
        </w:rPr>
        <w:tab/>
        <w:t>אין לאן לברוח כאן. אי אפשר להשאיר ועדת היתרים לכל מיני דברים מאוד מרחיקת לכת.</w:t>
      </w:r>
    </w:p>
    <w:p w14:paraId="2C249F06" w14:textId="77777777" w:rsidR="008C2A77" w:rsidRPr="008C2A77" w:rsidRDefault="008C2A77" w:rsidP="008C2A77">
      <w:pPr>
        <w:bidi/>
        <w:jc w:val="both"/>
        <w:rPr>
          <w:rFonts w:cs="David" w:hint="cs"/>
          <w:rtl/>
        </w:rPr>
      </w:pPr>
    </w:p>
    <w:p w14:paraId="13F566C6" w14:textId="77777777" w:rsidR="008C2A77" w:rsidRPr="008C2A77" w:rsidRDefault="008C2A77" w:rsidP="008C2A77">
      <w:pPr>
        <w:bidi/>
        <w:jc w:val="both"/>
        <w:rPr>
          <w:rFonts w:cs="David" w:hint="cs"/>
          <w:rtl/>
        </w:rPr>
      </w:pPr>
      <w:r w:rsidRPr="008C2A77">
        <w:rPr>
          <w:rFonts w:cs="David" w:hint="cs"/>
          <w:u w:val="single"/>
          <w:rtl/>
        </w:rPr>
        <w:t>ארבל אסטרחן:</w:t>
      </w:r>
    </w:p>
    <w:p w14:paraId="4874793E" w14:textId="77777777" w:rsidR="008C2A77" w:rsidRPr="008C2A77" w:rsidRDefault="008C2A77" w:rsidP="008C2A77">
      <w:pPr>
        <w:bidi/>
        <w:jc w:val="both"/>
        <w:rPr>
          <w:rFonts w:cs="David" w:hint="cs"/>
          <w:rtl/>
        </w:rPr>
      </w:pPr>
    </w:p>
    <w:p w14:paraId="375C2C05" w14:textId="77777777" w:rsidR="008C2A77" w:rsidRPr="008C2A77" w:rsidRDefault="008C2A77" w:rsidP="008C2A77">
      <w:pPr>
        <w:bidi/>
        <w:jc w:val="both"/>
        <w:rPr>
          <w:rFonts w:cs="David" w:hint="cs"/>
          <w:rtl/>
        </w:rPr>
      </w:pPr>
      <w:r w:rsidRPr="008C2A77">
        <w:rPr>
          <w:rFonts w:cs="David" w:hint="cs"/>
          <w:rtl/>
        </w:rPr>
        <w:tab/>
        <w:t>הוא קיבל מתנה, ואולי כן רוצים לאפשר לו.</w:t>
      </w:r>
    </w:p>
    <w:p w14:paraId="66119641" w14:textId="77777777" w:rsidR="008C2A77" w:rsidRPr="008C2A77" w:rsidRDefault="008C2A77" w:rsidP="008C2A77">
      <w:pPr>
        <w:bidi/>
        <w:jc w:val="both"/>
        <w:rPr>
          <w:rFonts w:cs="David" w:hint="cs"/>
          <w:rtl/>
        </w:rPr>
      </w:pPr>
    </w:p>
    <w:p w14:paraId="4BBE1EAB"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7AB64E7" w14:textId="77777777" w:rsidR="008C2A77" w:rsidRPr="008C2A77" w:rsidRDefault="008C2A77" w:rsidP="008C2A77">
      <w:pPr>
        <w:bidi/>
        <w:jc w:val="both"/>
        <w:rPr>
          <w:rFonts w:cs="David" w:hint="cs"/>
          <w:rtl/>
        </w:rPr>
      </w:pPr>
    </w:p>
    <w:p w14:paraId="654AE980" w14:textId="77777777" w:rsidR="008C2A77" w:rsidRPr="008C2A77" w:rsidRDefault="008C2A77" w:rsidP="008C2A77">
      <w:pPr>
        <w:bidi/>
        <w:jc w:val="both"/>
        <w:rPr>
          <w:rFonts w:cs="David" w:hint="cs"/>
          <w:rtl/>
        </w:rPr>
      </w:pPr>
      <w:r w:rsidRPr="008C2A77">
        <w:rPr>
          <w:rFonts w:cs="David" w:hint="cs"/>
          <w:rtl/>
        </w:rPr>
        <w:tab/>
        <w:t>עם זה אין לי בעיה. אם זאת מתנה, זאת לא בעיה. תכתבי מתנה, נסיעות לחוץ לארץ, ומה עוד? בסדר. תעברי על זה לדברים מהסוג הזה. אין בעיה.</w:t>
      </w:r>
    </w:p>
    <w:p w14:paraId="05ECCFCF" w14:textId="77777777" w:rsidR="008C2A77" w:rsidRPr="008C2A77" w:rsidRDefault="008C2A77" w:rsidP="008C2A77">
      <w:pPr>
        <w:bidi/>
        <w:jc w:val="both"/>
        <w:rPr>
          <w:rFonts w:cs="David" w:hint="cs"/>
          <w:rtl/>
        </w:rPr>
      </w:pPr>
    </w:p>
    <w:p w14:paraId="68ECF8C9" w14:textId="77777777" w:rsidR="008C2A77" w:rsidRPr="008C2A77" w:rsidRDefault="008C2A77" w:rsidP="008C2A77">
      <w:pPr>
        <w:bidi/>
        <w:jc w:val="both"/>
        <w:rPr>
          <w:rFonts w:cs="David" w:hint="cs"/>
          <w:rtl/>
        </w:rPr>
      </w:pPr>
      <w:r w:rsidRPr="008C2A77">
        <w:rPr>
          <w:rFonts w:cs="David" w:hint="cs"/>
          <w:u w:val="single"/>
          <w:rtl/>
        </w:rPr>
        <w:t>ארבל אסטרחן:</w:t>
      </w:r>
    </w:p>
    <w:p w14:paraId="661126E3" w14:textId="77777777" w:rsidR="008C2A77" w:rsidRPr="008C2A77" w:rsidRDefault="008C2A77" w:rsidP="008C2A77">
      <w:pPr>
        <w:bidi/>
        <w:jc w:val="both"/>
        <w:rPr>
          <w:rFonts w:cs="David" w:hint="cs"/>
          <w:rtl/>
        </w:rPr>
      </w:pPr>
      <w:r w:rsidRPr="008C2A77">
        <w:rPr>
          <w:rFonts w:cs="David" w:hint="cs"/>
          <w:rtl/>
        </w:rPr>
        <w:tab/>
      </w:r>
    </w:p>
    <w:p w14:paraId="3B0DB393" w14:textId="77777777" w:rsidR="008C2A77" w:rsidRPr="008C2A77" w:rsidRDefault="008C2A77" w:rsidP="008C2A77">
      <w:pPr>
        <w:bidi/>
        <w:jc w:val="both"/>
        <w:rPr>
          <w:rFonts w:cs="David" w:hint="cs"/>
          <w:rtl/>
        </w:rPr>
      </w:pPr>
      <w:r w:rsidRPr="008C2A77">
        <w:rPr>
          <w:rFonts w:cs="David" w:hint="cs"/>
          <w:rtl/>
        </w:rPr>
        <w:tab/>
        <w:t>תיקון הכללים האלה. הועלתה בוועדת הכנסת הצעה לתיקון כללים אלה, תבקש ועדת הכנסת חוות דעת על ההצעה מאת ועדת האתיקה.</w:t>
      </w:r>
    </w:p>
    <w:p w14:paraId="17AED177" w14:textId="77777777" w:rsidR="008C2A77" w:rsidRPr="008C2A77" w:rsidRDefault="008C2A77" w:rsidP="008C2A77">
      <w:pPr>
        <w:bidi/>
        <w:jc w:val="both"/>
        <w:rPr>
          <w:rFonts w:cs="David" w:hint="cs"/>
          <w:rtl/>
        </w:rPr>
      </w:pPr>
    </w:p>
    <w:p w14:paraId="28A68B83"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1842ECCB" w14:textId="77777777" w:rsidR="008C2A77" w:rsidRPr="008C2A77" w:rsidRDefault="008C2A77" w:rsidP="008C2A77">
      <w:pPr>
        <w:bidi/>
        <w:jc w:val="both"/>
        <w:rPr>
          <w:rFonts w:cs="David" w:hint="cs"/>
          <w:rtl/>
        </w:rPr>
      </w:pPr>
    </w:p>
    <w:p w14:paraId="5A82F72B" w14:textId="77777777" w:rsidR="008C2A77" w:rsidRPr="008C2A77" w:rsidRDefault="008C2A77" w:rsidP="008C2A77">
      <w:pPr>
        <w:bidi/>
        <w:jc w:val="both"/>
        <w:rPr>
          <w:rFonts w:cs="David" w:hint="cs"/>
          <w:rtl/>
        </w:rPr>
      </w:pPr>
      <w:r w:rsidRPr="008C2A77">
        <w:rPr>
          <w:rFonts w:cs="David" w:hint="cs"/>
          <w:rtl/>
        </w:rPr>
        <w:tab/>
        <w:t>בסדר.</w:t>
      </w:r>
    </w:p>
    <w:p w14:paraId="6D511B23" w14:textId="77777777" w:rsidR="008C2A77" w:rsidRPr="008C2A77" w:rsidRDefault="008C2A77" w:rsidP="008C2A77">
      <w:pPr>
        <w:bidi/>
        <w:jc w:val="both"/>
        <w:rPr>
          <w:rFonts w:cs="David" w:hint="cs"/>
          <w:rtl/>
        </w:rPr>
      </w:pPr>
    </w:p>
    <w:p w14:paraId="5B8B0AD8" w14:textId="77777777" w:rsidR="008C2A77" w:rsidRPr="008C2A77" w:rsidRDefault="008C2A77" w:rsidP="008C2A77">
      <w:pPr>
        <w:bidi/>
        <w:jc w:val="both"/>
        <w:rPr>
          <w:rFonts w:cs="David" w:hint="cs"/>
          <w:rtl/>
        </w:rPr>
      </w:pPr>
      <w:r w:rsidRPr="008C2A77">
        <w:rPr>
          <w:rFonts w:cs="David" w:hint="cs"/>
          <w:u w:val="single"/>
          <w:rtl/>
        </w:rPr>
        <w:t>ארבל אסטרחן:</w:t>
      </w:r>
    </w:p>
    <w:p w14:paraId="002BE780" w14:textId="77777777" w:rsidR="008C2A77" w:rsidRPr="008C2A77" w:rsidRDefault="008C2A77" w:rsidP="008C2A77">
      <w:pPr>
        <w:bidi/>
        <w:jc w:val="both"/>
        <w:rPr>
          <w:rFonts w:cs="David" w:hint="cs"/>
          <w:rtl/>
        </w:rPr>
      </w:pPr>
    </w:p>
    <w:p w14:paraId="2F5CC39C" w14:textId="77777777" w:rsidR="008C2A77" w:rsidRPr="008C2A77" w:rsidRDefault="008C2A77" w:rsidP="008C2A77">
      <w:pPr>
        <w:bidi/>
        <w:jc w:val="both"/>
        <w:rPr>
          <w:rFonts w:cs="David" w:hint="cs"/>
          <w:rtl/>
        </w:rPr>
      </w:pPr>
      <w:r w:rsidRPr="008C2A77">
        <w:rPr>
          <w:rFonts w:cs="David" w:hint="cs"/>
          <w:rtl/>
        </w:rPr>
        <w:tab/>
        <w:t>טיוטת החלטה של ועדת האתיקה בדבר התיקון לכללים תונח על שולחן הכנסת בעת מושב הכנסת בתקופה של שבועיים לפחות לפני שתובא להחלטה של ועדת הכנסת.</w:t>
      </w:r>
    </w:p>
    <w:p w14:paraId="14C914AA" w14:textId="77777777" w:rsidR="008C2A77" w:rsidRPr="008C2A77" w:rsidRDefault="008C2A77" w:rsidP="008C2A77">
      <w:pPr>
        <w:bidi/>
        <w:jc w:val="both"/>
        <w:rPr>
          <w:rFonts w:cs="David" w:hint="cs"/>
          <w:rtl/>
        </w:rPr>
      </w:pPr>
    </w:p>
    <w:p w14:paraId="012A6938" w14:textId="77777777" w:rsidR="008C2A77" w:rsidRPr="008C2A77" w:rsidRDefault="008C2A77" w:rsidP="008C2A77">
      <w:pPr>
        <w:bidi/>
        <w:jc w:val="both"/>
        <w:rPr>
          <w:rFonts w:cs="David" w:hint="cs"/>
          <w:rtl/>
        </w:rPr>
      </w:pPr>
      <w:r w:rsidRPr="008C2A77">
        <w:rPr>
          <w:rFonts w:cs="David" w:hint="cs"/>
          <w:rtl/>
        </w:rPr>
        <w:tab/>
        <w:t>לפני קבלת החלטה על תיקון כללים אלה, תדון ועדת הכנסת בהערות לטיוטת החלטה שנתקבלו מאת חברי הכנסת והחלטת ועדת הכנסת תובא לאישור הכנסת.</w:t>
      </w:r>
    </w:p>
    <w:p w14:paraId="53134A4E" w14:textId="77777777" w:rsidR="008C2A77" w:rsidRPr="008C2A77" w:rsidRDefault="008C2A77" w:rsidP="008C2A77">
      <w:pPr>
        <w:bidi/>
        <w:jc w:val="both"/>
        <w:rPr>
          <w:rFonts w:cs="David" w:hint="cs"/>
          <w:rtl/>
        </w:rPr>
      </w:pPr>
    </w:p>
    <w:p w14:paraId="26167EAF" w14:textId="77777777" w:rsidR="008C2A77" w:rsidRPr="008C2A77" w:rsidRDefault="008C2A77" w:rsidP="008C2A77">
      <w:pPr>
        <w:bidi/>
        <w:jc w:val="both"/>
        <w:rPr>
          <w:rFonts w:cs="David" w:hint="cs"/>
          <w:rtl/>
        </w:rPr>
      </w:pPr>
      <w:r w:rsidRPr="008C2A77">
        <w:rPr>
          <w:rFonts w:cs="David" w:hint="cs"/>
          <w:rtl/>
        </w:rPr>
        <w:tab/>
        <w:t>כאן יש שינוי. היום רק ועדת הכנסת מאשרת כללים וכאן הכנסת צריכה לאשר. זה דומה קצת להליך של תיקון תקנון.</w:t>
      </w:r>
    </w:p>
    <w:p w14:paraId="4806D78A" w14:textId="77777777" w:rsidR="008C2A77" w:rsidRPr="008C2A77" w:rsidRDefault="008C2A77" w:rsidP="008C2A77">
      <w:pPr>
        <w:bidi/>
        <w:jc w:val="both"/>
        <w:rPr>
          <w:rFonts w:cs="David" w:hint="cs"/>
          <w:rtl/>
        </w:rPr>
      </w:pPr>
    </w:p>
    <w:p w14:paraId="4987AC6A" w14:textId="77777777" w:rsidR="008C2A77" w:rsidRPr="008C2A77" w:rsidRDefault="008C2A77" w:rsidP="008C2A77">
      <w:pPr>
        <w:bidi/>
        <w:jc w:val="both"/>
        <w:rPr>
          <w:rFonts w:cs="David" w:hint="cs"/>
          <w:rtl/>
        </w:rPr>
      </w:pPr>
      <w:r w:rsidRPr="008C2A77">
        <w:rPr>
          <w:rFonts w:cs="David" w:hint="cs"/>
          <w:rtl/>
        </w:rPr>
        <w:tab/>
        <w:t>פרסום הכללים. כללים אלה וכל תיקון לכללים יפורסמו ברשומות ובאתר האינטרנט של הכנסת. ועדת האתיקה תביא כללים אלה לידיעתם של חברי הכנסת בתחילת כהונתה של כל כנסת ואם יהיו חברים בכנסת לאחר מכן, בתחילת כהונתם.</w:t>
      </w:r>
    </w:p>
    <w:p w14:paraId="74EE2BD5" w14:textId="77777777" w:rsidR="008C2A77" w:rsidRPr="008C2A77" w:rsidRDefault="008C2A77" w:rsidP="008C2A77">
      <w:pPr>
        <w:bidi/>
        <w:jc w:val="both"/>
        <w:rPr>
          <w:rFonts w:cs="David" w:hint="cs"/>
          <w:rtl/>
        </w:rPr>
      </w:pPr>
    </w:p>
    <w:p w14:paraId="70147599"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BF06C16" w14:textId="77777777" w:rsidR="008C2A77" w:rsidRPr="008C2A77" w:rsidRDefault="008C2A77" w:rsidP="008C2A77">
      <w:pPr>
        <w:bidi/>
        <w:jc w:val="both"/>
        <w:rPr>
          <w:rFonts w:cs="David" w:hint="cs"/>
          <w:rtl/>
        </w:rPr>
      </w:pPr>
    </w:p>
    <w:p w14:paraId="316F6B6C" w14:textId="77777777" w:rsidR="008C2A77" w:rsidRPr="008C2A77" w:rsidRDefault="008C2A77" w:rsidP="008C2A77">
      <w:pPr>
        <w:bidi/>
        <w:jc w:val="both"/>
        <w:rPr>
          <w:rFonts w:cs="David" w:hint="cs"/>
          <w:rtl/>
        </w:rPr>
      </w:pPr>
      <w:r w:rsidRPr="008C2A77">
        <w:rPr>
          <w:rFonts w:cs="David" w:hint="cs"/>
          <w:rtl/>
        </w:rPr>
        <w:tab/>
        <w:t>רגע. כאן יש בעיה. אין ועדת אתיקה.</w:t>
      </w:r>
    </w:p>
    <w:p w14:paraId="1A78E980" w14:textId="77777777" w:rsidR="008C2A77" w:rsidRPr="008C2A77" w:rsidRDefault="008C2A77" w:rsidP="008C2A77">
      <w:pPr>
        <w:bidi/>
        <w:jc w:val="both"/>
        <w:rPr>
          <w:rFonts w:cs="David" w:hint="cs"/>
          <w:rtl/>
        </w:rPr>
      </w:pPr>
    </w:p>
    <w:p w14:paraId="2BA2901E" w14:textId="77777777" w:rsidR="008C2A77" w:rsidRPr="008C2A77" w:rsidRDefault="008C2A77" w:rsidP="008C2A77">
      <w:pPr>
        <w:bidi/>
        <w:jc w:val="both"/>
        <w:rPr>
          <w:rFonts w:cs="David" w:hint="cs"/>
          <w:rtl/>
        </w:rPr>
      </w:pPr>
      <w:r w:rsidRPr="008C2A77">
        <w:rPr>
          <w:rFonts w:cs="David" w:hint="cs"/>
          <w:u w:val="single"/>
          <w:rtl/>
        </w:rPr>
        <w:t>ארבל אסטרחן:</w:t>
      </w:r>
    </w:p>
    <w:p w14:paraId="167FA6B8" w14:textId="77777777" w:rsidR="008C2A77" w:rsidRPr="008C2A77" w:rsidRDefault="008C2A77" w:rsidP="008C2A77">
      <w:pPr>
        <w:bidi/>
        <w:jc w:val="both"/>
        <w:rPr>
          <w:rFonts w:cs="David" w:hint="cs"/>
          <w:rtl/>
        </w:rPr>
      </w:pPr>
    </w:p>
    <w:p w14:paraId="3A2B8FD3" w14:textId="77777777" w:rsidR="008C2A77" w:rsidRPr="008C2A77" w:rsidRDefault="008C2A77" w:rsidP="008C2A77">
      <w:pPr>
        <w:bidi/>
        <w:jc w:val="both"/>
        <w:rPr>
          <w:rFonts w:cs="David" w:hint="cs"/>
          <w:rtl/>
        </w:rPr>
      </w:pPr>
      <w:r w:rsidRPr="008C2A77">
        <w:rPr>
          <w:rFonts w:cs="David" w:hint="cs"/>
          <w:rtl/>
        </w:rPr>
        <w:tab/>
        <w:t>בתחילת כנסת?</w:t>
      </w:r>
    </w:p>
    <w:p w14:paraId="34396739" w14:textId="77777777" w:rsidR="008C2A77" w:rsidRPr="008C2A77" w:rsidRDefault="008C2A77" w:rsidP="008C2A77">
      <w:pPr>
        <w:bidi/>
        <w:jc w:val="both"/>
        <w:rPr>
          <w:rFonts w:cs="David" w:hint="cs"/>
          <w:rtl/>
        </w:rPr>
      </w:pPr>
    </w:p>
    <w:p w14:paraId="1939B9D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569A6509" w14:textId="77777777" w:rsidR="008C2A77" w:rsidRPr="008C2A77" w:rsidRDefault="008C2A77" w:rsidP="008C2A77">
      <w:pPr>
        <w:bidi/>
        <w:jc w:val="both"/>
        <w:rPr>
          <w:rFonts w:cs="David" w:hint="cs"/>
          <w:rtl/>
        </w:rPr>
      </w:pPr>
    </w:p>
    <w:p w14:paraId="7C22E980" w14:textId="77777777" w:rsidR="008C2A77" w:rsidRPr="008C2A77" w:rsidRDefault="008C2A77" w:rsidP="008C2A77">
      <w:pPr>
        <w:bidi/>
        <w:jc w:val="both"/>
        <w:rPr>
          <w:rFonts w:cs="David" w:hint="cs"/>
          <w:rtl/>
        </w:rPr>
      </w:pPr>
      <w:r w:rsidRPr="008C2A77">
        <w:rPr>
          <w:rFonts w:cs="David" w:hint="cs"/>
          <w:rtl/>
        </w:rPr>
        <w:tab/>
        <w:t xml:space="preserve">נכון. </w:t>
      </w:r>
    </w:p>
    <w:p w14:paraId="6264CE88" w14:textId="77777777" w:rsidR="008C2A77" w:rsidRPr="008C2A77" w:rsidRDefault="008C2A77" w:rsidP="008C2A77">
      <w:pPr>
        <w:bidi/>
        <w:jc w:val="both"/>
        <w:rPr>
          <w:rFonts w:cs="David" w:hint="cs"/>
          <w:rtl/>
        </w:rPr>
      </w:pPr>
    </w:p>
    <w:p w14:paraId="50541B23" w14:textId="77777777" w:rsidR="008C2A77" w:rsidRPr="008C2A77" w:rsidRDefault="008C2A77" w:rsidP="008C2A77">
      <w:pPr>
        <w:bidi/>
        <w:jc w:val="both"/>
        <w:rPr>
          <w:rFonts w:cs="David" w:hint="cs"/>
          <w:rtl/>
        </w:rPr>
      </w:pPr>
      <w:r w:rsidRPr="008C2A77">
        <w:rPr>
          <w:rFonts w:cs="David" w:hint="cs"/>
          <w:u w:val="single"/>
          <w:rtl/>
        </w:rPr>
        <w:t>ארבל אסטרחן:</w:t>
      </w:r>
    </w:p>
    <w:p w14:paraId="45A1DE7D" w14:textId="77777777" w:rsidR="008C2A77" w:rsidRPr="008C2A77" w:rsidRDefault="008C2A77" w:rsidP="008C2A77">
      <w:pPr>
        <w:bidi/>
        <w:jc w:val="both"/>
        <w:rPr>
          <w:rFonts w:cs="David" w:hint="cs"/>
          <w:rtl/>
        </w:rPr>
      </w:pPr>
    </w:p>
    <w:p w14:paraId="6DE133E7" w14:textId="77777777" w:rsidR="008C2A77" w:rsidRPr="008C2A77" w:rsidRDefault="008C2A77" w:rsidP="008C2A77">
      <w:pPr>
        <w:bidi/>
        <w:jc w:val="both"/>
        <w:rPr>
          <w:rFonts w:cs="David" w:hint="cs"/>
          <w:rtl/>
        </w:rPr>
      </w:pPr>
      <w:r w:rsidRPr="008C2A77">
        <w:rPr>
          <w:rFonts w:cs="David" w:hint="cs"/>
          <w:rtl/>
        </w:rPr>
        <w:tab/>
        <w:t>האמת היא שבפועל אנחנו יודעים שהכללים נכללים בחוברת הזאת שמונחת על שולחן חברי הכנסת.</w:t>
      </w:r>
    </w:p>
    <w:p w14:paraId="73912498" w14:textId="77777777" w:rsidR="008C2A77" w:rsidRPr="008C2A77" w:rsidRDefault="008C2A77" w:rsidP="008C2A77">
      <w:pPr>
        <w:bidi/>
        <w:jc w:val="both"/>
        <w:rPr>
          <w:rFonts w:cs="David" w:hint="cs"/>
          <w:rtl/>
        </w:rPr>
      </w:pPr>
    </w:p>
    <w:p w14:paraId="2235C8D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466B00F" w14:textId="77777777" w:rsidR="008C2A77" w:rsidRPr="008C2A77" w:rsidRDefault="008C2A77" w:rsidP="008C2A77">
      <w:pPr>
        <w:bidi/>
        <w:jc w:val="both"/>
        <w:rPr>
          <w:rFonts w:cs="David" w:hint="cs"/>
          <w:rtl/>
        </w:rPr>
      </w:pPr>
    </w:p>
    <w:p w14:paraId="727CDBA7" w14:textId="77777777" w:rsidR="008C2A77" w:rsidRPr="008C2A77" w:rsidRDefault="008C2A77" w:rsidP="008C2A77">
      <w:pPr>
        <w:bidi/>
        <w:jc w:val="both"/>
        <w:rPr>
          <w:rFonts w:cs="David" w:hint="cs"/>
          <w:rtl/>
        </w:rPr>
      </w:pPr>
      <w:r w:rsidRPr="008C2A77">
        <w:rPr>
          <w:rFonts w:cs="David" w:hint="cs"/>
          <w:rtl/>
        </w:rPr>
        <w:tab/>
        <w:t>למה לא לכתוב את זה בלשון בני אדם? לכתוב שעם כינוסה של כנסת חדשה, יונחו בפני חברי הכנסת, בלי להגדיר מי עושה את זה, הכללים, ההחלטות וכולי, מה שאתם בעצם עושים. אף אחד לא יכול לומר שהוא לא ידע כי זה מונח לו.</w:t>
      </w:r>
    </w:p>
    <w:p w14:paraId="3B039C51" w14:textId="77777777" w:rsidR="008C2A77" w:rsidRPr="008C2A77" w:rsidRDefault="008C2A77" w:rsidP="008C2A77">
      <w:pPr>
        <w:bidi/>
        <w:jc w:val="both"/>
        <w:rPr>
          <w:rFonts w:cs="David" w:hint="cs"/>
          <w:rtl/>
        </w:rPr>
      </w:pPr>
    </w:p>
    <w:p w14:paraId="149092A4" w14:textId="77777777" w:rsidR="008C2A77" w:rsidRPr="008C2A77" w:rsidRDefault="008C2A77" w:rsidP="008C2A77">
      <w:pPr>
        <w:bidi/>
        <w:jc w:val="both"/>
        <w:rPr>
          <w:rFonts w:cs="David" w:hint="cs"/>
          <w:rtl/>
        </w:rPr>
      </w:pPr>
      <w:r w:rsidRPr="008C2A77">
        <w:rPr>
          <w:rFonts w:cs="David" w:hint="cs"/>
          <w:u w:val="single"/>
          <w:rtl/>
        </w:rPr>
        <w:t>סוזי נבות:</w:t>
      </w:r>
    </w:p>
    <w:p w14:paraId="09564E6F" w14:textId="77777777" w:rsidR="008C2A77" w:rsidRPr="008C2A77" w:rsidRDefault="008C2A77" w:rsidP="008C2A77">
      <w:pPr>
        <w:bidi/>
        <w:jc w:val="both"/>
        <w:rPr>
          <w:rFonts w:cs="David" w:hint="cs"/>
          <w:rtl/>
        </w:rPr>
      </w:pPr>
      <w:r w:rsidRPr="008C2A77">
        <w:rPr>
          <w:rFonts w:cs="David" w:hint="cs"/>
          <w:rtl/>
        </w:rPr>
        <w:tab/>
      </w:r>
    </w:p>
    <w:p w14:paraId="4F0BBC49" w14:textId="77777777" w:rsidR="008C2A77" w:rsidRPr="008C2A77" w:rsidRDefault="008C2A77" w:rsidP="008C2A77">
      <w:pPr>
        <w:bidi/>
        <w:jc w:val="both"/>
        <w:rPr>
          <w:rFonts w:cs="David" w:hint="cs"/>
          <w:rtl/>
        </w:rPr>
      </w:pPr>
      <w:r w:rsidRPr="008C2A77">
        <w:rPr>
          <w:rFonts w:cs="David" w:hint="cs"/>
          <w:rtl/>
        </w:rPr>
        <w:tab/>
        <w:t>מקובל עלי לחלוטין.</w:t>
      </w:r>
    </w:p>
    <w:p w14:paraId="10430CB2" w14:textId="77777777" w:rsidR="008C2A77" w:rsidRPr="008C2A77" w:rsidRDefault="008C2A77" w:rsidP="008C2A77">
      <w:pPr>
        <w:bidi/>
        <w:jc w:val="both"/>
        <w:rPr>
          <w:rFonts w:cs="David" w:hint="cs"/>
          <w:rtl/>
        </w:rPr>
      </w:pPr>
    </w:p>
    <w:p w14:paraId="774AC9C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B2BAB37" w14:textId="77777777" w:rsidR="008C2A77" w:rsidRPr="008C2A77" w:rsidRDefault="008C2A77" w:rsidP="008C2A77">
      <w:pPr>
        <w:bidi/>
        <w:jc w:val="both"/>
        <w:rPr>
          <w:rFonts w:cs="David" w:hint="cs"/>
          <w:rtl/>
        </w:rPr>
      </w:pPr>
    </w:p>
    <w:p w14:paraId="2554213E" w14:textId="77777777" w:rsidR="008C2A77" w:rsidRPr="008C2A77" w:rsidRDefault="008C2A77" w:rsidP="008C2A77">
      <w:pPr>
        <w:bidi/>
        <w:jc w:val="both"/>
        <w:rPr>
          <w:rFonts w:cs="David" w:hint="cs"/>
          <w:rtl/>
        </w:rPr>
      </w:pPr>
      <w:r w:rsidRPr="008C2A77">
        <w:rPr>
          <w:rFonts w:cs="David" w:hint="cs"/>
          <w:rtl/>
        </w:rPr>
        <w:tab/>
        <w:t>בפועל זאת תהיה סמכות של הייעוץ המשפטי.</w:t>
      </w:r>
    </w:p>
    <w:p w14:paraId="278C0D35" w14:textId="77777777" w:rsidR="008C2A77" w:rsidRPr="008C2A77" w:rsidRDefault="008C2A77" w:rsidP="008C2A77">
      <w:pPr>
        <w:bidi/>
        <w:jc w:val="both"/>
        <w:rPr>
          <w:rFonts w:cs="David" w:hint="cs"/>
          <w:rtl/>
        </w:rPr>
      </w:pPr>
    </w:p>
    <w:p w14:paraId="42E3813F" w14:textId="77777777" w:rsidR="008C2A77" w:rsidRPr="008C2A77" w:rsidRDefault="008C2A77" w:rsidP="008C2A77">
      <w:pPr>
        <w:bidi/>
        <w:jc w:val="both"/>
        <w:rPr>
          <w:rFonts w:cs="David" w:hint="cs"/>
          <w:rtl/>
        </w:rPr>
      </w:pPr>
      <w:r w:rsidRPr="008C2A77">
        <w:rPr>
          <w:rFonts w:cs="David" w:hint="cs"/>
          <w:u w:val="single"/>
          <w:rtl/>
        </w:rPr>
        <w:t>ארבל אסטרחן:</w:t>
      </w:r>
    </w:p>
    <w:p w14:paraId="2CE2234E" w14:textId="77777777" w:rsidR="008C2A77" w:rsidRPr="008C2A77" w:rsidRDefault="008C2A77" w:rsidP="008C2A77">
      <w:pPr>
        <w:bidi/>
        <w:jc w:val="both"/>
        <w:rPr>
          <w:rFonts w:cs="David" w:hint="cs"/>
          <w:rtl/>
        </w:rPr>
      </w:pPr>
    </w:p>
    <w:p w14:paraId="7A7143DE" w14:textId="77777777" w:rsidR="008C2A77" w:rsidRPr="008C2A77" w:rsidRDefault="008C2A77" w:rsidP="008C2A77">
      <w:pPr>
        <w:bidi/>
        <w:jc w:val="both"/>
        <w:rPr>
          <w:rFonts w:cs="David" w:hint="cs"/>
          <w:rtl/>
        </w:rPr>
      </w:pPr>
      <w:r w:rsidRPr="008C2A77">
        <w:rPr>
          <w:rFonts w:cs="David" w:hint="cs"/>
          <w:rtl/>
        </w:rPr>
        <w:tab/>
        <w:t>נהלים וסדרי עבודה שנקבעו על ידי ועדת האתיקה, לרבות ועדת הקובלנות, יונחו על שולחן הכנסת ויפורסמו באתר האינטרנט של הכנסת או בכל דרך אחרת שתקבע ועדת האתיקה.</w:t>
      </w:r>
    </w:p>
    <w:p w14:paraId="6645A85D" w14:textId="77777777" w:rsidR="008C2A77" w:rsidRPr="008C2A77" w:rsidRDefault="008C2A77" w:rsidP="008C2A77">
      <w:pPr>
        <w:bidi/>
        <w:jc w:val="both"/>
        <w:rPr>
          <w:rFonts w:cs="David" w:hint="cs"/>
          <w:rtl/>
        </w:rPr>
      </w:pPr>
    </w:p>
    <w:p w14:paraId="1958D66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026B086" w14:textId="77777777" w:rsidR="008C2A77" w:rsidRPr="008C2A77" w:rsidRDefault="008C2A77" w:rsidP="008C2A77">
      <w:pPr>
        <w:bidi/>
        <w:jc w:val="both"/>
        <w:rPr>
          <w:rFonts w:cs="David" w:hint="cs"/>
          <w:rtl/>
        </w:rPr>
      </w:pPr>
    </w:p>
    <w:p w14:paraId="674EBC80" w14:textId="77777777" w:rsidR="008C2A77" w:rsidRPr="008C2A77" w:rsidRDefault="008C2A77" w:rsidP="008C2A77">
      <w:pPr>
        <w:bidi/>
        <w:jc w:val="both"/>
        <w:rPr>
          <w:rFonts w:cs="David" w:hint="cs"/>
          <w:rtl/>
        </w:rPr>
      </w:pPr>
      <w:r w:rsidRPr="008C2A77">
        <w:rPr>
          <w:rFonts w:cs="David" w:hint="cs"/>
          <w:rtl/>
        </w:rPr>
        <w:tab/>
        <w:t>איך ועדת הקובלנות מניחה כללים? רק ועדת האתיקה מניחה כללים.</w:t>
      </w:r>
    </w:p>
    <w:p w14:paraId="52A260B4" w14:textId="77777777" w:rsidR="008C2A77" w:rsidRPr="008C2A77" w:rsidRDefault="008C2A77" w:rsidP="008C2A77">
      <w:pPr>
        <w:bidi/>
        <w:jc w:val="both"/>
        <w:rPr>
          <w:rFonts w:cs="David" w:hint="cs"/>
          <w:rtl/>
        </w:rPr>
      </w:pPr>
    </w:p>
    <w:p w14:paraId="3A64B853" w14:textId="77777777" w:rsidR="008C2A77" w:rsidRPr="008C2A77" w:rsidRDefault="008C2A77" w:rsidP="008C2A77">
      <w:pPr>
        <w:bidi/>
        <w:jc w:val="both"/>
        <w:rPr>
          <w:rFonts w:cs="David" w:hint="cs"/>
          <w:rtl/>
        </w:rPr>
      </w:pPr>
      <w:r w:rsidRPr="008C2A77">
        <w:rPr>
          <w:rFonts w:cs="David" w:hint="cs"/>
          <w:u w:val="single"/>
          <w:rtl/>
        </w:rPr>
        <w:t>ארבל אסטרחן:</w:t>
      </w:r>
    </w:p>
    <w:p w14:paraId="45002750" w14:textId="77777777" w:rsidR="008C2A77" w:rsidRPr="008C2A77" w:rsidRDefault="008C2A77" w:rsidP="008C2A77">
      <w:pPr>
        <w:bidi/>
        <w:jc w:val="both"/>
        <w:rPr>
          <w:rFonts w:cs="David" w:hint="cs"/>
          <w:rtl/>
        </w:rPr>
      </w:pPr>
    </w:p>
    <w:p w14:paraId="31F0F5C4" w14:textId="77777777" w:rsidR="008C2A77" w:rsidRPr="008C2A77" w:rsidRDefault="008C2A77" w:rsidP="008C2A77">
      <w:pPr>
        <w:bidi/>
        <w:jc w:val="both"/>
        <w:rPr>
          <w:rFonts w:cs="David" w:hint="cs"/>
          <w:rtl/>
        </w:rPr>
      </w:pPr>
      <w:r w:rsidRPr="008C2A77">
        <w:rPr>
          <w:rFonts w:cs="David" w:hint="cs"/>
          <w:rtl/>
        </w:rPr>
        <w:tab/>
        <w:t>לא, ועדת הקובלנות קובעת את סדרי העבודה שלה.</w:t>
      </w:r>
    </w:p>
    <w:p w14:paraId="0411218B" w14:textId="77777777" w:rsidR="008C2A77" w:rsidRPr="008C2A77" w:rsidRDefault="008C2A77" w:rsidP="008C2A77">
      <w:pPr>
        <w:bidi/>
        <w:jc w:val="both"/>
        <w:rPr>
          <w:rFonts w:cs="David" w:hint="cs"/>
          <w:rtl/>
        </w:rPr>
      </w:pPr>
    </w:p>
    <w:p w14:paraId="204093F6"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878FC43" w14:textId="77777777" w:rsidR="008C2A77" w:rsidRPr="008C2A77" w:rsidRDefault="008C2A77" w:rsidP="008C2A77">
      <w:pPr>
        <w:bidi/>
        <w:jc w:val="both"/>
        <w:rPr>
          <w:rFonts w:cs="David" w:hint="cs"/>
          <w:rtl/>
        </w:rPr>
      </w:pPr>
    </w:p>
    <w:p w14:paraId="04728384" w14:textId="77777777" w:rsidR="008C2A77" w:rsidRPr="008C2A77" w:rsidRDefault="008C2A77" w:rsidP="008C2A77">
      <w:pPr>
        <w:bidi/>
        <w:jc w:val="both"/>
        <w:rPr>
          <w:rFonts w:cs="David" w:hint="cs"/>
          <w:rtl/>
        </w:rPr>
      </w:pPr>
      <w:r w:rsidRPr="008C2A77">
        <w:rPr>
          <w:rFonts w:cs="David" w:hint="cs"/>
          <w:rtl/>
        </w:rPr>
        <w:tab/>
        <w:t>אני חושב שאת זה צריכה לקבוע ועדת האתיקה. לא יכולים שלושה אנשים להחליט על כללים, לא שהם מתכנסים בשעה 8:30 ולא ב-8:15 אלא כללים, ממש הנחה. זאת רק ועדת האתיקה.</w:t>
      </w:r>
    </w:p>
    <w:p w14:paraId="382C0504" w14:textId="77777777" w:rsidR="008C2A77" w:rsidRPr="008C2A77" w:rsidRDefault="008C2A77" w:rsidP="008C2A77">
      <w:pPr>
        <w:bidi/>
        <w:jc w:val="both"/>
        <w:rPr>
          <w:rFonts w:cs="David" w:hint="cs"/>
          <w:rtl/>
        </w:rPr>
      </w:pPr>
    </w:p>
    <w:p w14:paraId="0BC94EC9" w14:textId="77777777" w:rsidR="008C2A77" w:rsidRPr="008C2A77" w:rsidRDefault="008C2A77" w:rsidP="008C2A77">
      <w:pPr>
        <w:bidi/>
        <w:jc w:val="both"/>
        <w:rPr>
          <w:rFonts w:cs="David" w:hint="cs"/>
          <w:rtl/>
        </w:rPr>
      </w:pPr>
      <w:r w:rsidRPr="008C2A77">
        <w:rPr>
          <w:rFonts w:cs="David" w:hint="cs"/>
          <w:u w:val="single"/>
          <w:rtl/>
        </w:rPr>
        <w:t>ארבל אסטרחן:</w:t>
      </w:r>
    </w:p>
    <w:p w14:paraId="44E030D0" w14:textId="77777777" w:rsidR="008C2A77" w:rsidRPr="008C2A77" w:rsidRDefault="008C2A77" w:rsidP="008C2A77">
      <w:pPr>
        <w:bidi/>
        <w:jc w:val="both"/>
        <w:rPr>
          <w:rFonts w:cs="David" w:hint="cs"/>
          <w:rtl/>
        </w:rPr>
      </w:pPr>
    </w:p>
    <w:p w14:paraId="67BD7374" w14:textId="77777777" w:rsidR="008C2A77" w:rsidRPr="008C2A77" w:rsidRDefault="008C2A77" w:rsidP="008C2A77">
      <w:pPr>
        <w:bidi/>
        <w:jc w:val="both"/>
        <w:rPr>
          <w:rFonts w:cs="David" w:hint="cs"/>
          <w:rtl/>
        </w:rPr>
      </w:pPr>
      <w:r w:rsidRPr="008C2A77">
        <w:rPr>
          <w:rFonts w:cs="David" w:hint="cs"/>
          <w:rtl/>
        </w:rPr>
        <w:tab/>
        <w:t>בפרק של ועדת האתיקה נאמר שהיא תקבע נהלים לעבודתה ובכלל זה נהלים להגשת קובלנות ובקשות לדיון נוסף ואת סדרי עבודתה.  ועדת הקובלנות תקבע את סדרי עבודתה ככל שלא נקבעו בכללים אלה.</w:t>
      </w:r>
    </w:p>
    <w:p w14:paraId="6A030573" w14:textId="77777777" w:rsidR="008C2A77" w:rsidRPr="008C2A77" w:rsidRDefault="008C2A77" w:rsidP="008C2A77">
      <w:pPr>
        <w:bidi/>
        <w:jc w:val="both"/>
        <w:rPr>
          <w:rFonts w:cs="David" w:hint="cs"/>
          <w:rtl/>
        </w:rPr>
      </w:pPr>
      <w:r w:rsidRPr="008C2A77">
        <w:rPr>
          <w:rFonts w:cs="David" w:hint="cs"/>
          <w:rtl/>
        </w:rPr>
        <w:tab/>
      </w:r>
    </w:p>
    <w:p w14:paraId="10F50497"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2BDD958" w14:textId="77777777" w:rsidR="008C2A77" w:rsidRPr="008C2A77" w:rsidRDefault="008C2A77" w:rsidP="008C2A77">
      <w:pPr>
        <w:bidi/>
        <w:jc w:val="both"/>
        <w:rPr>
          <w:rFonts w:cs="David" w:hint="cs"/>
          <w:rtl/>
        </w:rPr>
      </w:pPr>
    </w:p>
    <w:p w14:paraId="6847B931" w14:textId="77777777" w:rsidR="008C2A77" w:rsidRPr="008C2A77" w:rsidRDefault="008C2A77" w:rsidP="008C2A77">
      <w:pPr>
        <w:bidi/>
        <w:jc w:val="both"/>
        <w:rPr>
          <w:rFonts w:cs="David" w:hint="cs"/>
          <w:rtl/>
        </w:rPr>
      </w:pPr>
      <w:r w:rsidRPr="008C2A77">
        <w:rPr>
          <w:rFonts w:cs="David" w:hint="cs"/>
          <w:rtl/>
        </w:rPr>
        <w:tab/>
        <w:t>בסדר, תשאירי את זה.</w:t>
      </w:r>
    </w:p>
    <w:p w14:paraId="22987DCB" w14:textId="77777777" w:rsidR="008C2A77" w:rsidRPr="008C2A77" w:rsidRDefault="008C2A77" w:rsidP="008C2A77">
      <w:pPr>
        <w:bidi/>
        <w:jc w:val="both"/>
        <w:rPr>
          <w:rFonts w:cs="David" w:hint="cs"/>
          <w:rtl/>
        </w:rPr>
      </w:pPr>
    </w:p>
    <w:p w14:paraId="4F1EAB4A" w14:textId="77777777" w:rsidR="008C2A77" w:rsidRPr="008C2A77" w:rsidRDefault="008C2A77" w:rsidP="008C2A77">
      <w:pPr>
        <w:bidi/>
        <w:jc w:val="both"/>
        <w:rPr>
          <w:rFonts w:cs="David" w:hint="cs"/>
          <w:rtl/>
        </w:rPr>
      </w:pPr>
      <w:r w:rsidRPr="008C2A77">
        <w:rPr>
          <w:rFonts w:cs="David" w:hint="cs"/>
          <w:u w:val="single"/>
          <w:rtl/>
        </w:rPr>
        <w:t>ארבל אסטרחן:</w:t>
      </w:r>
    </w:p>
    <w:p w14:paraId="669E07DA" w14:textId="77777777" w:rsidR="008C2A77" w:rsidRPr="008C2A77" w:rsidRDefault="008C2A77" w:rsidP="008C2A77">
      <w:pPr>
        <w:bidi/>
        <w:jc w:val="both"/>
        <w:rPr>
          <w:rFonts w:cs="David" w:hint="cs"/>
          <w:rtl/>
        </w:rPr>
      </w:pPr>
    </w:p>
    <w:p w14:paraId="57A02B75" w14:textId="77777777" w:rsidR="008C2A77" w:rsidRPr="008C2A77" w:rsidRDefault="008C2A77" w:rsidP="008C2A77">
      <w:pPr>
        <w:bidi/>
        <w:jc w:val="both"/>
        <w:rPr>
          <w:rFonts w:cs="David" w:hint="cs"/>
          <w:rtl/>
        </w:rPr>
      </w:pPr>
      <w:r w:rsidRPr="008C2A77">
        <w:rPr>
          <w:rFonts w:cs="David" w:hint="cs"/>
          <w:rtl/>
        </w:rPr>
        <w:tab/>
        <w:t>אולי כאן צריך להגיד או בנהלים של ועדת האתיקה כי אמרנו שוועדת האתיקה תקבע נהלים לעבודתה ונהלים להגשת קובלנות. זאת הייתה הכוונה.</w:t>
      </w:r>
    </w:p>
    <w:p w14:paraId="36B00B9C" w14:textId="77777777" w:rsidR="008C2A77" w:rsidRPr="008C2A77" w:rsidRDefault="008C2A77" w:rsidP="008C2A77">
      <w:pPr>
        <w:bidi/>
        <w:jc w:val="both"/>
        <w:rPr>
          <w:rFonts w:cs="David" w:hint="cs"/>
          <w:rtl/>
        </w:rPr>
      </w:pPr>
    </w:p>
    <w:p w14:paraId="1ABA2CED"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35A3DFC" w14:textId="77777777" w:rsidR="008C2A77" w:rsidRPr="008C2A77" w:rsidRDefault="008C2A77" w:rsidP="008C2A77">
      <w:pPr>
        <w:bidi/>
        <w:jc w:val="both"/>
        <w:rPr>
          <w:rFonts w:cs="David" w:hint="cs"/>
          <w:rtl/>
        </w:rPr>
      </w:pPr>
    </w:p>
    <w:p w14:paraId="6808EE19" w14:textId="77777777" w:rsidR="008C2A77" w:rsidRPr="008C2A77" w:rsidRDefault="008C2A77" w:rsidP="008C2A77">
      <w:pPr>
        <w:bidi/>
        <w:jc w:val="both"/>
        <w:rPr>
          <w:rFonts w:cs="David" w:hint="cs"/>
          <w:rtl/>
        </w:rPr>
      </w:pPr>
      <w:r w:rsidRPr="008C2A77">
        <w:rPr>
          <w:rFonts w:cs="David" w:hint="cs"/>
          <w:rtl/>
        </w:rPr>
        <w:tab/>
        <w:t>אני חושב שוועדת האתיקה צריכה לקבוע כללים ונהלים לעבודתה ולעבודת ועדת הקובלנות.</w:t>
      </w:r>
    </w:p>
    <w:p w14:paraId="39A3112B" w14:textId="77777777" w:rsidR="008C2A77" w:rsidRPr="008C2A77" w:rsidRDefault="008C2A77" w:rsidP="008C2A77">
      <w:pPr>
        <w:bidi/>
        <w:jc w:val="both"/>
        <w:rPr>
          <w:rFonts w:cs="David" w:hint="cs"/>
          <w:rtl/>
        </w:rPr>
      </w:pPr>
    </w:p>
    <w:p w14:paraId="3FD68187" w14:textId="77777777" w:rsidR="008C2A77" w:rsidRPr="008C2A77" w:rsidRDefault="008C2A77" w:rsidP="008C2A77">
      <w:pPr>
        <w:bidi/>
        <w:jc w:val="both"/>
        <w:rPr>
          <w:rFonts w:cs="David" w:hint="cs"/>
          <w:rtl/>
        </w:rPr>
      </w:pPr>
      <w:r w:rsidRPr="008C2A77">
        <w:rPr>
          <w:rFonts w:cs="David" w:hint="cs"/>
          <w:u w:val="single"/>
          <w:rtl/>
        </w:rPr>
        <w:t>ארבל אסטרחן:</w:t>
      </w:r>
    </w:p>
    <w:p w14:paraId="2333E8E5" w14:textId="77777777" w:rsidR="008C2A77" w:rsidRPr="008C2A77" w:rsidRDefault="008C2A77" w:rsidP="008C2A77">
      <w:pPr>
        <w:bidi/>
        <w:jc w:val="both"/>
        <w:rPr>
          <w:rFonts w:cs="David" w:hint="cs"/>
          <w:rtl/>
        </w:rPr>
      </w:pPr>
      <w:r w:rsidRPr="008C2A77">
        <w:rPr>
          <w:rFonts w:cs="David" w:hint="cs"/>
          <w:rtl/>
        </w:rPr>
        <w:tab/>
      </w:r>
    </w:p>
    <w:p w14:paraId="197A4C4C" w14:textId="77777777" w:rsidR="008C2A77" w:rsidRPr="008C2A77" w:rsidRDefault="008C2A77" w:rsidP="008C2A77">
      <w:pPr>
        <w:bidi/>
        <w:jc w:val="both"/>
        <w:rPr>
          <w:rFonts w:cs="David" w:hint="cs"/>
          <w:rtl/>
        </w:rPr>
      </w:pPr>
      <w:r w:rsidRPr="008C2A77">
        <w:rPr>
          <w:rFonts w:cs="David" w:hint="cs"/>
          <w:rtl/>
        </w:rPr>
        <w:tab/>
        <w:t>נכון, ומה שלא נקבע על ידי ועדת האתיקה, ייקבע על ידי ועדת הקובלנות.</w:t>
      </w:r>
    </w:p>
    <w:p w14:paraId="03CDAE72" w14:textId="77777777" w:rsidR="008C2A77" w:rsidRPr="008C2A77" w:rsidRDefault="008C2A77" w:rsidP="008C2A77">
      <w:pPr>
        <w:bidi/>
        <w:jc w:val="both"/>
        <w:rPr>
          <w:rFonts w:cs="David" w:hint="cs"/>
          <w:rtl/>
        </w:rPr>
      </w:pPr>
    </w:p>
    <w:p w14:paraId="04A9ECB0" w14:textId="77777777" w:rsidR="008C2A77" w:rsidRPr="008C2A77" w:rsidRDefault="008C2A77" w:rsidP="008C2A77">
      <w:pPr>
        <w:bidi/>
        <w:jc w:val="both"/>
        <w:rPr>
          <w:rFonts w:cs="David" w:hint="cs"/>
          <w:rtl/>
        </w:rPr>
      </w:pPr>
      <w:r w:rsidRPr="008C2A77">
        <w:rPr>
          <w:rFonts w:cs="David" w:hint="cs"/>
          <w:u w:val="single"/>
          <w:rtl/>
        </w:rPr>
        <w:t>סוזי נבות:</w:t>
      </w:r>
    </w:p>
    <w:p w14:paraId="05E9C1EE" w14:textId="77777777" w:rsidR="008C2A77" w:rsidRPr="008C2A77" w:rsidRDefault="008C2A77" w:rsidP="008C2A77">
      <w:pPr>
        <w:bidi/>
        <w:jc w:val="both"/>
        <w:rPr>
          <w:rFonts w:cs="David" w:hint="cs"/>
          <w:rtl/>
        </w:rPr>
      </w:pPr>
      <w:r w:rsidRPr="008C2A77">
        <w:rPr>
          <w:rFonts w:cs="David" w:hint="cs"/>
          <w:rtl/>
        </w:rPr>
        <w:tab/>
      </w:r>
    </w:p>
    <w:p w14:paraId="73C17E75" w14:textId="77777777" w:rsidR="008C2A77" w:rsidRPr="008C2A77" w:rsidRDefault="008C2A77" w:rsidP="008C2A77">
      <w:pPr>
        <w:bidi/>
        <w:ind w:firstLine="720"/>
        <w:jc w:val="both"/>
        <w:rPr>
          <w:rFonts w:cs="David" w:hint="cs"/>
          <w:rtl/>
        </w:rPr>
      </w:pPr>
      <w:r w:rsidRPr="008C2A77">
        <w:rPr>
          <w:rFonts w:cs="David" w:hint="cs"/>
          <w:rtl/>
        </w:rPr>
        <w:t>צריך להשאיר ב-124 את המושג לרבות ועדת הקובלנות, לאותם מקרים.</w:t>
      </w:r>
    </w:p>
    <w:p w14:paraId="611D34C8" w14:textId="77777777" w:rsidR="008C2A77" w:rsidRPr="008C2A77" w:rsidRDefault="008C2A77" w:rsidP="008C2A77">
      <w:pPr>
        <w:bidi/>
        <w:jc w:val="both"/>
        <w:rPr>
          <w:rFonts w:cs="David" w:hint="cs"/>
          <w:rtl/>
        </w:rPr>
      </w:pPr>
    </w:p>
    <w:p w14:paraId="387EB44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FD5BBB0" w14:textId="77777777" w:rsidR="008C2A77" w:rsidRPr="008C2A77" w:rsidRDefault="008C2A77" w:rsidP="008C2A77">
      <w:pPr>
        <w:bidi/>
        <w:jc w:val="both"/>
        <w:rPr>
          <w:rFonts w:cs="David" w:hint="cs"/>
          <w:rtl/>
        </w:rPr>
      </w:pPr>
    </w:p>
    <w:p w14:paraId="758E30DE" w14:textId="77777777" w:rsidR="008C2A77" w:rsidRPr="008C2A77" w:rsidRDefault="008C2A77" w:rsidP="008C2A77">
      <w:pPr>
        <w:bidi/>
        <w:jc w:val="both"/>
        <w:rPr>
          <w:rFonts w:cs="David" w:hint="cs"/>
          <w:rtl/>
        </w:rPr>
      </w:pPr>
      <w:r w:rsidRPr="008C2A77">
        <w:rPr>
          <w:rFonts w:cs="David" w:hint="cs"/>
          <w:rtl/>
        </w:rPr>
        <w:tab/>
        <w:t>כן, אלו יהיו ממש דברים טכניים לחלוטין.</w:t>
      </w:r>
    </w:p>
    <w:p w14:paraId="6AF59E12" w14:textId="77777777" w:rsidR="008C2A77" w:rsidRPr="008C2A77" w:rsidRDefault="008C2A77" w:rsidP="008C2A77">
      <w:pPr>
        <w:bidi/>
        <w:jc w:val="both"/>
        <w:rPr>
          <w:rFonts w:cs="David" w:hint="cs"/>
          <w:rtl/>
        </w:rPr>
      </w:pPr>
    </w:p>
    <w:p w14:paraId="6BBE0841" w14:textId="77777777" w:rsidR="008C2A77" w:rsidRPr="008C2A77" w:rsidRDefault="008C2A77" w:rsidP="008C2A77">
      <w:pPr>
        <w:bidi/>
        <w:jc w:val="both"/>
        <w:rPr>
          <w:rFonts w:cs="David" w:hint="cs"/>
          <w:rtl/>
        </w:rPr>
      </w:pPr>
      <w:r w:rsidRPr="008C2A77">
        <w:rPr>
          <w:rFonts w:cs="David" w:hint="cs"/>
          <w:u w:val="single"/>
          <w:rtl/>
        </w:rPr>
        <w:t>ארבל אסטרחן:</w:t>
      </w:r>
    </w:p>
    <w:p w14:paraId="744F9F38" w14:textId="77777777" w:rsidR="008C2A77" w:rsidRPr="008C2A77" w:rsidRDefault="008C2A77" w:rsidP="008C2A77">
      <w:pPr>
        <w:bidi/>
        <w:jc w:val="both"/>
        <w:rPr>
          <w:rFonts w:cs="David" w:hint="cs"/>
          <w:rtl/>
        </w:rPr>
      </w:pPr>
    </w:p>
    <w:p w14:paraId="2D9C200E" w14:textId="77777777" w:rsidR="008C2A77" w:rsidRPr="008C2A77" w:rsidRDefault="008C2A77" w:rsidP="008C2A77">
      <w:pPr>
        <w:bidi/>
        <w:jc w:val="both"/>
        <w:rPr>
          <w:rFonts w:cs="David" w:hint="cs"/>
          <w:rtl/>
        </w:rPr>
      </w:pPr>
      <w:r w:rsidRPr="008C2A77">
        <w:rPr>
          <w:rFonts w:cs="David" w:hint="cs"/>
          <w:rtl/>
        </w:rPr>
        <w:tab/>
        <w:t>בסעיף (ד): ועדת האתיקה לרבות ועדת הקובלנות תפרסם את ההחלטות ואת חוות הדעת שתיתן בדרך שתקבע אלא אם כן החליטה שאין עניין לציבור בפרסום החלטה או חוות דעת והיא רשאית לפרסם כל החלטה או חוות דעת באופן מלא או תמציתי בנוסח שייקבע על ידי הוועדה בציון  שמו של חבר הכנסת הנוגע לעניין או בלא ציון שמו, הכל  כפי שתראה לנכון בנסיבות העניין.</w:t>
      </w:r>
    </w:p>
    <w:p w14:paraId="5986848A" w14:textId="77777777" w:rsidR="008C2A77" w:rsidRPr="008C2A77" w:rsidRDefault="008C2A77" w:rsidP="008C2A77">
      <w:pPr>
        <w:bidi/>
        <w:jc w:val="both"/>
        <w:rPr>
          <w:rFonts w:cs="David" w:hint="cs"/>
          <w:rtl/>
        </w:rPr>
      </w:pPr>
    </w:p>
    <w:p w14:paraId="1897789A"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05FA76F4" w14:textId="77777777" w:rsidR="008C2A77" w:rsidRPr="008C2A77" w:rsidRDefault="008C2A77" w:rsidP="008C2A77">
      <w:pPr>
        <w:bidi/>
        <w:jc w:val="both"/>
        <w:rPr>
          <w:rFonts w:cs="David" w:hint="cs"/>
          <w:rtl/>
        </w:rPr>
      </w:pPr>
    </w:p>
    <w:p w14:paraId="74B21B4C" w14:textId="77777777" w:rsidR="008C2A77" w:rsidRPr="008C2A77" w:rsidRDefault="008C2A77" w:rsidP="008C2A77">
      <w:pPr>
        <w:bidi/>
        <w:jc w:val="both"/>
        <w:rPr>
          <w:rFonts w:cs="David" w:hint="cs"/>
          <w:rtl/>
        </w:rPr>
      </w:pPr>
      <w:r w:rsidRPr="008C2A77">
        <w:rPr>
          <w:rFonts w:cs="David" w:hint="cs"/>
          <w:rtl/>
        </w:rPr>
        <w:tab/>
        <w:t>בסדר. לי אין בעיה עם זה.</w:t>
      </w:r>
    </w:p>
    <w:p w14:paraId="6FCE1656" w14:textId="77777777" w:rsidR="008C2A77" w:rsidRPr="008C2A77" w:rsidRDefault="008C2A77" w:rsidP="008C2A77">
      <w:pPr>
        <w:bidi/>
        <w:jc w:val="both"/>
        <w:rPr>
          <w:rFonts w:cs="David" w:hint="cs"/>
          <w:rtl/>
        </w:rPr>
      </w:pPr>
    </w:p>
    <w:p w14:paraId="503BD874" w14:textId="77777777" w:rsidR="008C2A77" w:rsidRPr="008C2A77" w:rsidRDefault="008C2A77" w:rsidP="008C2A77">
      <w:pPr>
        <w:bidi/>
        <w:jc w:val="both"/>
        <w:rPr>
          <w:rFonts w:cs="David" w:hint="cs"/>
          <w:rtl/>
        </w:rPr>
      </w:pPr>
      <w:r w:rsidRPr="008C2A77">
        <w:rPr>
          <w:rFonts w:cs="David" w:hint="cs"/>
          <w:u w:val="single"/>
          <w:rtl/>
        </w:rPr>
        <w:t>ארבל אסטרחן:</w:t>
      </w:r>
    </w:p>
    <w:p w14:paraId="22EBB3AF" w14:textId="77777777" w:rsidR="008C2A77" w:rsidRPr="008C2A77" w:rsidRDefault="008C2A77" w:rsidP="008C2A77">
      <w:pPr>
        <w:bidi/>
        <w:jc w:val="both"/>
        <w:rPr>
          <w:rFonts w:cs="David" w:hint="cs"/>
          <w:rtl/>
        </w:rPr>
      </w:pPr>
    </w:p>
    <w:p w14:paraId="4758F65F" w14:textId="77777777" w:rsidR="008C2A77" w:rsidRPr="008C2A77" w:rsidRDefault="008C2A77" w:rsidP="008C2A77">
      <w:pPr>
        <w:bidi/>
        <w:jc w:val="both"/>
        <w:rPr>
          <w:rFonts w:cs="David" w:hint="cs"/>
          <w:rtl/>
        </w:rPr>
      </w:pPr>
      <w:r w:rsidRPr="008C2A77">
        <w:rPr>
          <w:rFonts w:cs="David" w:hint="cs"/>
          <w:rtl/>
        </w:rPr>
        <w:tab/>
        <w:t>היום יש הוראה שאת הסנקציות החמורות היא חייבת לפרסם. כאן משאירים את זה לשיקול דעתה.</w:t>
      </w:r>
    </w:p>
    <w:p w14:paraId="3AF08463" w14:textId="77777777" w:rsidR="008C2A77" w:rsidRPr="008C2A77" w:rsidRDefault="008C2A77" w:rsidP="008C2A77">
      <w:pPr>
        <w:bidi/>
        <w:jc w:val="both"/>
        <w:rPr>
          <w:rFonts w:cs="David" w:hint="cs"/>
          <w:rtl/>
        </w:rPr>
      </w:pPr>
    </w:p>
    <w:p w14:paraId="381396B1" w14:textId="77777777" w:rsidR="008C2A77" w:rsidRPr="008C2A77" w:rsidRDefault="008C2A77" w:rsidP="008C2A77">
      <w:pPr>
        <w:bidi/>
        <w:jc w:val="both"/>
        <w:rPr>
          <w:rFonts w:cs="David" w:hint="cs"/>
          <w:rtl/>
        </w:rPr>
      </w:pPr>
      <w:r w:rsidRPr="008C2A77">
        <w:rPr>
          <w:rFonts w:cs="David" w:hint="cs"/>
          <w:rtl/>
        </w:rPr>
        <w:tab/>
        <w:t>יש לנו כאן הוראת מעבר לעומת הכללים הקיימים. נוהל אתיקה קובלנות, נוהל אתיקה התנהגות במליאה ובוועדות יעמדו בתוקפם ככל שאין בהם סתירה לכללים אלה.</w:t>
      </w:r>
    </w:p>
    <w:p w14:paraId="6288DE23" w14:textId="77777777" w:rsidR="008C2A77" w:rsidRPr="008C2A77" w:rsidRDefault="008C2A77" w:rsidP="008C2A77">
      <w:pPr>
        <w:bidi/>
        <w:jc w:val="both"/>
        <w:rPr>
          <w:rFonts w:cs="David" w:hint="cs"/>
          <w:rtl/>
        </w:rPr>
      </w:pPr>
    </w:p>
    <w:p w14:paraId="37BEDCC0" w14:textId="77777777" w:rsidR="008C2A77" w:rsidRPr="008C2A77" w:rsidRDefault="008C2A77" w:rsidP="008C2A77">
      <w:pPr>
        <w:bidi/>
        <w:jc w:val="both"/>
        <w:rPr>
          <w:rFonts w:cs="David" w:hint="cs"/>
          <w:rtl/>
        </w:rPr>
      </w:pPr>
      <w:r w:rsidRPr="008C2A77">
        <w:rPr>
          <w:rFonts w:cs="David" w:hint="cs"/>
          <w:rtl/>
        </w:rPr>
        <w:tab/>
        <w:t>ברור שברגע שיהיו נהלים חדשים, הם יחליפו את הנהלים הישנים.</w:t>
      </w:r>
    </w:p>
    <w:p w14:paraId="30278B24" w14:textId="77777777" w:rsidR="008C2A77" w:rsidRPr="008C2A77" w:rsidRDefault="008C2A77" w:rsidP="008C2A77">
      <w:pPr>
        <w:bidi/>
        <w:jc w:val="both"/>
        <w:rPr>
          <w:rFonts w:cs="David" w:hint="cs"/>
          <w:rtl/>
        </w:rPr>
      </w:pPr>
    </w:p>
    <w:p w14:paraId="7811B24D" w14:textId="77777777" w:rsidR="008C2A77" w:rsidRPr="008C2A77" w:rsidRDefault="008C2A77" w:rsidP="008C2A77">
      <w:pPr>
        <w:bidi/>
        <w:jc w:val="both"/>
        <w:rPr>
          <w:rFonts w:cs="David" w:hint="cs"/>
          <w:rtl/>
        </w:rPr>
      </w:pPr>
      <w:r w:rsidRPr="008C2A77">
        <w:rPr>
          <w:rFonts w:cs="David" w:hint="cs"/>
          <w:rtl/>
        </w:rPr>
        <w:tab/>
        <w:t>מינויים של חברים בוועדת האתיקה, לרבות יושב ראש הוועדה, יעמדו בתוקפם עד שימונו חברים חדשים לוועדת האתיקה ולוועדת הקובלנות. הדיון בקובלנה שהוגשה לפני תחילתם של הכללים אך טרם הסתיים, יימשך לפי הכללים שהיו בתוקף עד תחילתם.</w:t>
      </w:r>
    </w:p>
    <w:p w14:paraId="59F22616" w14:textId="77777777" w:rsidR="008C2A77" w:rsidRPr="008C2A77" w:rsidRDefault="008C2A77" w:rsidP="008C2A77">
      <w:pPr>
        <w:bidi/>
        <w:jc w:val="both"/>
        <w:rPr>
          <w:rFonts w:cs="David" w:hint="cs"/>
          <w:rtl/>
        </w:rPr>
      </w:pPr>
    </w:p>
    <w:p w14:paraId="39AC0C69" w14:textId="77777777" w:rsidR="008C2A77" w:rsidRPr="008C2A77" w:rsidRDefault="008C2A77" w:rsidP="008C2A77">
      <w:pPr>
        <w:bidi/>
        <w:jc w:val="both"/>
        <w:rPr>
          <w:rFonts w:cs="David" w:hint="cs"/>
          <w:rtl/>
        </w:rPr>
      </w:pPr>
      <w:r w:rsidRPr="008C2A77">
        <w:rPr>
          <w:rFonts w:cs="David" w:hint="cs"/>
          <w:rtl/>
        </w:rPr>
        <w:tab/>
        <w:t>אז יהיה צריך לקבוע את מועד התחילה ועם התחילה כללי האתיקה הקיימים יהיו בטלים.</w:t>
      </w:r>
    </w:p>
    <w:p w14:paraId="1864D9A2" w14:textId="77777777" w:rsidR="008C2A77" w:rsidRPr="008C2A77" w:rsidRDefault="008C2A77" w:rsidP="008C2A77">
      <w:pPr>
        <w:bidi/>
        <w:jc w:val="both"/>
        <w:rPr>
          <w:rFonts w:cs="David" w:hint="cs"/>
          <w:rtl/>
        </w:rPr>
      </w:pPr>
    </w:p>
    <w:p w14:paraId="6FFDEC3F" w14:textId="77777777" w:rsidR="008C2A77" w:rsidRPr="008C2A77" w:rsidRDefault="008C2A77" w:rsidP="008C2A77">
      <w:pPr>
        <w:bidi/>
        <w:jc w:val="both"/>
        <w:rPr>
          <w:rFonts w:cs="David" w:hint="cs"/>
          <w:rtl/>
        </w:rPr>
      </w:pPr>
      <w:r w:rsidRPr="008C2A77">
        <w:rPr>
          <w:rFonts w:cs="David" w:hint="cs"/>
          <w:u w:val="single"/>
          <w:rtl/>
        </w:rPr>
        <w:t>סוזי נבות:</w:t>
      </w:r>
    </w:p>
    <w:p w14:paraId="7B5D2944" w14:textId="77777777" w:rsidR="008C2A77" w:rsidRPr="008C2A77" w:rsidRDefault="008C2A77" w:rsidP="008C2A77">
      <w:pPr>
        <w:bidi/>
        <w:jc w:val="both"/>
        <w:rPr>
          <w:rFonts w:cs="David" w:hint="cs"/>
          <w:rtl/>
        </w:rPr>
      </w:pPr>
    </w:p>
    <w:p w14:paraId="400503A0" w14:textId="77777777" w:rsidR="008C2A77" w:rsidRPr="008C2A77" w:rsidRDefault="008C2A77" w:rsidP="008C2A77">
      <w:pPr>
        <w:bidi/>
        <w:jc w:val="both"/>
        <w:rPr>
          <w:rFonts w:cs="David" w:hint="cs"/>
          <w:rtl/>
        </w:rPr>
      </w:pPr>
      <w:r w:rsidRPr="008C2A77">
        <w:rPr>
          <w:rFonts w:cs="David" w:hint="cs"/>
          <w:rtl/>
        </w:rPr>
        <w:tab/>
        <w:t>תם ונשלם.</w:t>
      </w:r>
    </w:p>
    <w:p w14:paraId="1B68D696" w14:textId="77777777" w:rsidR="008C2A77" w:rsidRPr="008C2A77" w:rsidRDefault="008C2A77" w:rsidP="008C2A77">
      <w:pPr>
        <w:bidi/>
        <w:jc w:val="both"/>
        <w:rPr>
          <w:rFonts w:cs="David" w:hint="cs"/>
          <w:rtl/>
        </w:rPr>
      </w:pPr>
    </w:p>
    <w:p w14:paraId="1FFCFA95" w14:textId="77777777" w:rsidR="008C2A77" w:rsidRPr="008C2A77" w:rsidRDefault="008C2A77" w:rsidP="008C2A77">
      <w:pPr>
        <w:bidi/>
        <w:jc w:val="both"/>
        <w:rPr>
          <w:rFonts w:cs="David" w:hint="cs"/>
          <w:rtl/>
        </w:rPr>
      </w:pPr>
      <w:r w:rsidRPr="008C2A77">
        <w:rPr>
          <w:rFonts w:cs="David" w:hint="cs"/>
          <w:u w:val="single"/>
          <w:rtl/>
        </w:rPr>
        <w:t>ארבל אסטרחן:</w:t>
      </w:r>
    </w:p>
    <w:p w14:paraId="4725E18C" w14:textId="77777777" w:rsidR="008C2A77" w:rsidRPr="008C2A77" w:rsidRDefault="008C2A77" w:rsidP="008C2A77">
      <w:pPr>
        <w:bidi/>
        <w:jc w:val="both"/>
        <w:rPr>
          <w:rFonts w:cs="David" w:hint="cs"/>
          <w:rtl/>
        </w:rPr>
      </w:pPr>
    </w:p>
    <w:p w14:paraId="134A9346" w14:textId="77777777" w:rsidR="008C2A77" w:rsidRPr="008C2A77" w:rsidRDefault="008C2A77" w:rsidP="008C2A77">
      <w:pPr>
        <w:bidi/>
        <w:jc w:val="both"/>
        <w:rPr>
          <w:rFonts w:cs="David" w:hint="cs"/>
          <w:rtl/>
        </w:rPr>
      </w:pPr>
      <w:r w:rsidRPr="008C2A77">
        <w:rPr>
          <w:rFonts w:cs="David" w:hint="cs"/>
          <w:rtl/>
        </w:rPr>
        <w:tab/>
        <w:t>יש כמה נקודות שנשארו שאני יכולה לומר אותן עכשיו אם אתה רוצה.</w:t>
      </w:r>
    </w:p>
    <w:p w14:paraId="2F00AEFC" w14:textId="77777777" w:rsidR="008C2A77" w:rsidRPr="008C2A77" w:rsidRDefault="008C2A77" w:rsidP="008C2A77">
      <w:pPr>
        <w:bidi/>
        <w:jc w:val="both"/>
        <w:rPr>
          <w:rFonts w:cs="David" w:hint="cs"/>
          <w:rtl/>
        </w:rPr>
      </w:pPr>
    </w:p>
    <w:p w14:paraId="4845C91F"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3841805B" w14:textId="77777777" w:rsidR="008C2A77" w:rsidRPr="008C2A77" w:rsidRDefault="008C2A77" w:rsidP="008C2A77">
      <w:pPr>
        <w:bidi/>
        <w:jc w:val="both"/>
        <w:rPr>
          <w:rFonts w:cs="David" w:hint="cs"/>
          <w:rtl/>
        </w:rPr>
      </w:pPr>
    </w:p>
    <w:p w14:paraId="43E5F195" w14:textId="77777777" w:rsidR="008C2A77" w:rsidRPr="008C2A77" w:rsidRDefault="008C2A77" w:rsidP="008C2A77">
      <w:pPr>
        <w:bidi/>
        <w:jc w:val="both"/>
        <w:rPr>
          <w:rFonts w:cs="David" w:hint="cs"/>
          <w:rtl/>
        </w:rPr>
      </w:pPr>
      <w:r w:rsidRPr="008C2A77">
        <w:rPr>
          <w:rFonts w:cs="David" w:hint="cs"/>
          <w:rtl/>
        </w:rPr>
        <w:tab/>
        <w:t>אני מציע שנקבע ישיבה נוספת בה יהיה טקסט שלם. השאלה היא האם אנחנו נותנים לחברי הכנסת את היכולת להשוות ואני חושב שכן.</w:t>
      </w:r>
    </w:p>
    <w:p w14:paraId="6771C8C1" w14:textId="77777777" w:rsidR="008C2A77" w:rsidRPr="008C2A77" w:rsidRDefault="008C2A77" w:rsidP="008C2A77">
      <w:pPr>
        <w:bidi/>
        <w:jc w:val="both"/>
        <w:rPr>
          <w:rFonts w:cs="David" w:hint="cs"/>
          <w:rtl/>
        </w:rPr>
      </w:pPr>
    </w:p>
    <w:p w14:paraId="132F75F9" w14:textId="77777777" w:rsidR="008C2A77" w:rsidRPr="008C2A77" w:rsidRDefault="008C2A77" w:rsidP="008C2A77">
      <w:pPr>
        <w:bidi/>
        <w:jc w:val="both"/>
        <w:rPr>
          <w:rFonts w:cs="David" w:hint="cs"/>
          <w:rtl/>
        </w:rPr>
      </w:pPr>
      <w:r w:rsidRPr="008C2A77">
        <w:rPr>
          <w:rFonts w:cs="David" w:hint="cs"/>
          <w:u w:val="single"/>
          <w:rtl/>
        </w:rPr>
        <w:t>ארבל אסטרחן:</w:t>
      </w:r>
    </w:p>
    <w:p w14:paraId="1ECD8D7A" w14:textId="77777777" w:rsidR="008C2A77" w:rsidRPr="008C2A77" w:rsidRDefault="008C2A77" w:rsidP="008C2A77">
      <w:pPr>
        <w:bidi/>
        <w:jc w:val="both"/>
        <w:rPr>
          <w:rFonts w:cs="David" w:hint="cs"/>
          <w:rtl/>
        </w:rPr>
      </w:pPr>
    </w:p>
    <w:p w14:paraId="4EB947C1" w14:textId="77777777" w:rsidR="008C2A77" w:rsidRPr="008C2A77" w:rsidRDefault="008C2A77" w:rsidP="008C2A77">
      <w:pPr>
        <w:bidi/>
        <w:jc w:val="both"/>
        <w:rPr>
          <w:rFonts w:cs="David" w:hint="cs"/>
          <w:rtl/>
        </w:rPr>
      </w:pPr>
      <w:r w:rsidRPr="008C2A77">
        <w:rPr>
          <w:rFonts w:cs="David" w:hint="cs"/>
          <w:rtl/>
        </w:rPr>
        <w:tab/>
        <w:t>זה אולי יבלבל אותם.</w:t>
      </w:r>
    </w:p>
    <w:p w14:paraId="35028710" w14:textId="77777777" w:rsidR="008C2A77" w:rsidRPr="008C2A77" w:rsidRDefault="008C2A77" w:rsidP="008C2A77">
      <w:pPr>
        <w:bidi/>
        <w:jc w:val="both"/>
        <w:rPr>
          <w:rFonts w:cs="David" w:hint="cs"/>
          <w:rtl/>
        </w:rPr>
      </w:pPr>
    </w:p>
    <w:p w14:paraId="3D044362"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799E6E2" w14:textId="77777777" w:rsidR="008C2A77" w:rsidRPr="008C2A77" w:rsidRDefault="008C2A77" w:rsidP="008C2A77">
      <w:pPr>
        <w:bidi/>
        <w:jc w:val="both"/>
        <w:rPr>
          <w:rFonts w:cs="David" w:hint="cs"/>
          <w:rtl/>
        </w:rPr>
      </w:pPr>
    </w:p>
    <w:p w14:paraId="163B559A" w14:textId="77777777" w:rsidR="008C2A77" w:rsidRPr="008C2A77" w:rsidRDefault="008C2A77" w:rsidP="008C2A77">
      <w:pPr>
        <w:bidi/>
        <w:jc w:val="both"/>
        <w:rPr>
          <w:rFonts w:cs="David" w:hint="cs"/>
          <w:rtl/>
        </w:rPr>
      </w:pPr>
      <w:r w:rsidRPr="008C2A77">
        <w:rPr>
          <w:rFonts w:cs="David" w:hint="cs"/>
          <w:rtl/>
        </w:rPr>
        <w:tab/>
        <w:t xml:space="preserve">יש לי הרגשה שרוב האנשים שלא מכירים את המשפט המשווה, לא יבינו מאיפה זה צמח. אני לא הייתי עושה את כל השכבות, ועדת זמיר, הוועדה הקודמת והוועדה החדשה. </w:t>
      </w:r>
    </w:p>
    <w:p w14:paraId="7D4FC531" w14:textId="77777777" w:rsidR="008C2A77" w:rsidRPr="008C2A77" w:rsidRDefault="008C2A77" w:rsidP="008C2A77">
      <w:pPr>
        <w:bidi/>
        <w:jc w:val="both"/>
        <w:rPr>
          <w:rFonts w:cs="David" w:hint="cs"/>
          <w:rtl/>
        </w:rPr>
      </w:pPr>
    </w:p>
    <w:p w14:paraId="784CD73E" w14:textId="77777777" w:rsidR="008C2A77" w:rsidRPr="008C2A77" w:rsidRDefault="008C2A77" w:rsidP="008C2A77">
      <w:pPr>
        <w:bidi/>
        <w:jc w:val="both"/>
        <w:rPr>
          <w:rFonts w:cs="David" w:hint="cs"/>
          <w:rtl/>
        </w:rPr>
      </w:pPr>
      <w:r w:rsidRPr="008C2A77">
        <w:rPr>
          <w:rFonts w:cs="David" w:hint="cs"/>
          <w:u w:val="single"/>
          <w:rtl/>
        </w:rPr>
        <w:t>ארבל אסטרחן:</w:t>
      </w:r>
    </w:p>
    <w:p w14:paraId="36EA5BD6" w14:textId="77777777" w:rsidR="008C2A77" w:rsidRPr="008C2A77" w:rsidRDefault="008C2A77" w:rsidP="008C2A77">
      <w:pPr>
        <w:bidi/>
        <w:jc w:val="both"/>
        <w:rPr>
          <w:rFonts w:cs="David" w:hint="cs"/>
          <w:rtl/>
        </w:rPr>
      </w:pPr>
    </w:p>
    <w:p w14:paraId="57D1F363" w14:textId="77777777" w:rsidR="008C2A77" w:rsidRPr="008C2A77" w:rsidRDefault="008C2A77" w:rsidP="008C2A77">
      <w:pPr>
        <w:bidi/>
        <w:jc w:val="both"/>
        <w:rPr>
          <w:rFonts w:cs="David" w:hint="cs"/>
          <w:rtl/>
        </w:rPr>
      </w:pPr>
      <w:r w:rsidRPr="008C2A77">
        <w:rPr>
          <w:rFonts w:cs="David" w:hint="cs"/>
          <w:rtl/>
        </w:rPr>
        <w:tab/>
        <w:t>צד שמאל יהיה שחור, אבל להשאיר גם את הקיים.</w:t>
      </w:r>
    </w:p>
    <w:p w14:paraId="2C730438" w14:textId="77777777" w:rsidR="008C2A77" w:rsidRPr="008C2A77" w:rsidRDefault="008C2A77" w:rsidP="008C2A77">
      <w:pPr>
        <w:bidi/>
        <w:jc w:val="both"/>
        <w:rPr>
          <w:rFonts w:cs="David" w:hint="cs"/>
          <w:rtl/>
        </w:rPr>
      </w:pPr>
    </w:p>
    <w:p w14:paraId="5375975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13C750B" w14:textId="77777777" w:rsidR="008C2A77" w:rsidRPr="008C2A77" w:rsidRDefault="008C2A77" w:rsidP="008C2A77">
      <w:pPr>
        <w:bidi/>
        <w:jc w:val="both"/>
        <w:rPr>
          <w:rFonts w:cs="David" w:hint="cs"/>
          <w:rtl/>
        </w:rPr>
      </w:pPr>
    </w:p>
    <w:p w14:paraId="676311EB" w14:textId="77777777" w:rsidR="008C2A77" w:rsidRPr="008C2A77" w:rsidRDefault="008C2A77" w:rsidP="008C2A77">
      <w:pPr>
        <w:bidi/>
        <w:jc w:val="both"/>
        <w:rPr>
          <w:rFonts w:cs="David" w:hint="cs"/>
          <w:rtl/>
        </w:rPr>
      </w:pPr>
      <w:r w:rsidRPr="008C2A77">
        <w:rPr>
          <w:rFonts w:cs="David" w:hint="cs"/>
          <w:rtl/>
        </w:rPr>
        <w:tab/>
        <w:t>אני חושב שהייתי משאיר את המצב הקיים כי זה ייתן לאנשים רפרנס, כי אחרת אין שום רפרנס. להגיש נייר כזה לכאן שהרוב לא נוגעים בו, תסמני ונדבר על זה במהלך השבוע מה הם הנושאים שעוד נשארו פתוחים או שאנחנו רוצים להבהיר אותם.</w:t>
      </w:r>
    </w:p>
    <w:p w14:paraId="5EB345ED" w14:textId="77777777" w:rsidR="008C2A77" w:rsidRPr="008C2A77" w:rsidRDefault="008C2A77" w:rsidP="008C2A77">
      <w:pPr>
        <w:bidi/>
        <w:jc w:val="both"/>
        <w:rPr>
          <w:rFonts w:cs="David" w:hint="cs"/>
          <w:rtl/>
        </w:rPr>
      </w:pPr>
    </w:p>
    <w:p w14:paraId="1E8E81F9" w14:textId="77777777" w:rsidR="008C2A77" w:rsidRPr="008C2A77" w:rsidRDefault="008C2A77" w:rsidP="008C2A77">
      <w:pPr>
        <w:bidi/>
        <w:jc w:val="both"/>
        <w:rPr>
          <w:rFonts w:cs="David" w:hint="cs"/>
          <w:rtl/>
        </w:rPr>
      </w:pPr>
      <w:r w:rsidRPr="008C2A77">
        <w:rPr>
          <w:rFonts w:cs="David" w:hint="cs"/>
          <w:u w:val="single"/>
          <w:rtl/>
        </w:rPr>
        <w:t>ארבל אסטרחן:</w:t>
      </w:r>
    </w:p>
    <w:p w14:paraId="5C1CDE02" w14:textId="77777777" w:rsidR="008C2A77" w:rsidRPr="008C2A77" w:rsidRDefault="008C2A77" w:rsidP="008C2A77">
      <w:pPr>
        <w:bidi/>
        <w:jc w:val="both"/>
        <w:rPr>
          <w:rFonts w:cs="David" w:hint="cs"/>
          <w:rtl/>
        </w:rPr>
      </w:pPr>
    </w:p>
    <w:p w14:paraId="5A7DE78A" w14:textId="77777777" w:rsidR="008C2A77" w:rsidRPr="008C2A77" w:rsidRDefault="008C2A77" w:rsidP="008C2A77">
      <w:pPr>
        <w:bidi/>
        <w:jc w:val="both"/>
        <w:rPr>
          <w:rFonts w:cs="David" w:hint="cs"/>
          <w:rtl/>
        </w:rPr>
      </w:pPr>
      <w:r w:rsidRPr="008C2A77">
        <w:rPr>
          <w:rFonts w:cs="David" w:hint="cs"/>
          <w:rtl/>
        </w:rPr>
        <w:tab/>
        <w:t>בסדר, הם מסומנים.</w:t>
      </w:r>
    </w:p>
    <w:p w14:paraId="2B2879CB" w14:textId="77777777" w:rsidR="008C2A77" w:rsidRPr="008C2A77" w:rsidRDefault="008C2A77" w:rsidP="008C2A77">
      <w:pPr>
        <w:bidi/>
        <w:jc w:val="both"/>
        <w:rPr>
          <w:rFonts w:cs="David" w:hint="cs"/>
          <w:rtl/>
        </w:rPr>
      </w:pPr>
    </w:p>
    <w:p w14:paraId="4AD5205C"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6D474B6D" w14:textId="77777777" w:rsidR="008C2A77" w:rsidRPr="008C2A77" w:rsidRDefault="008C2A77" w:rsidP="008C2A77">
      <w:pPr>
        <w:bidi/>
        <w:jc w:val="both"/>
        <w:rPr>
          <w:rFonts w:cs="David" w:hint="cs"/>
          <w:rtl/>
        </w:rPr>
      </w:pPr>
    </w:p>
    <w:p w14:paraId="632584EA" w14:textId="77777777" w:rsidR="008C2A77" w:rsidRPr="008C2A77" w:rsidRDefault="008C2A77" w:rsidP="008C2A77">
      <w:pPr>
        <w:bidi/>
        <w:jc w:val="both"/>
        <w:rPr>
          <w:rFonts w:cs="David" w:hint="cs"/>
          <w:rtl/>
        </w:rPr>
      </w:pPr>
      <w:r w:rsidRPr="008C2A77">
        <w:rPr>
          <w:rFonts w:cs="David" w:hint="cs"/>
          <w:rtl/>
        </w:rPr>
        <w:tab/>
        <w:t>על נייר אחד. אז הנייר הזה הולך למליאה ב-ט"ו בשבט.</w:t>
      </w:r>
    </w:p>
    <w:p w14:paraId="3168E9A3" w14:textId="77777777" w:rsidR="008C2A77" w:rsidRPr="008C2A77" w:rsidRDefault="008C2A77" w:rsidP="008C2A77">
      <w:pPr>
        <w:bidi/>
        <w:jc w:val="both"/>
        <w:rPr>
          <w:rFonts w:cs="David" w:hint="cs"/>
          <w:rtl/>
        </w:rPr>
      </w:pPr>
    </w:p>
    <w:p w14:paraId="20D7E9E2" w14:textId="77777777" w:rsidR="008C2A77" w:rsidRPr="008C2A77" w:rsidRDefault="008C2A77" w:rsidP="008C2A77">
      <w:pPr>
        <w:bidi/>
        <w:jc w:val="both"/>
        <w:rPr>
          <w:rFonts w:cs="David" w:hint="cs"/>
          <w:rtl/>
        </w:rPr>
      </w:pPr>
      <w:r w:rsidRPr="008C2A77">
        <w:rPr>
          <w:rFonts w:cs="David" w:hint="cs"/>
          <w:u w:val="single"/>
          <w:rtl/>
        </w:rPr>
        <w:t>סוזי נבות:</w:t>
      </w:r>
    </w:p>
    <w:p w14:paraId="16344A83" w14:textId="77777777" w:rsidR="008C2A77" w:rsidRPr="008C2A77" w:rsidRDefault="008C2A77" w:rsidP="008C2A77">
      <w:pPr>
        <w:bidi/>
        <w:jc w:val="both"/>
        <w:rPr>
          <w:rFonts w:cs="David" w:hint="cs"/>
          <w:rtl/>
        </w:rPr>
      </w:pPr>
    </w:p>
    <w:p w14:paraId="6F1B3B09" w14:textId="77777777" w:rsidR="008C2A77" w:rsidRPr="008C2A77" w:rsidRDefault="008C2A77" w:rsidP="008C2A77">
      <w:pPr>
        <w:bidi/>
        <w:jc w:val="both"/>
        <w:rPr>
          <w:rFonts w:cs="David" w:hint="cs"/>
          <w:rtl/>
        </w:rPr>
      </w:pPr>
      <w:r w:rsidRPr="008C2A77">
        <w:rPr>
          <w:rFonts w:cs="David" w:hint="cs"/>
          <w:rtl/>
        </w:rPr>
        <w:tab/>
        <w:t>קודם כל זה עובר לוועדת הכנסת?</w:t>
      </w:r>
    </w:p>
    <w:p w14:paraId="02B4B1FF" w14:textId="77777777" w:rsidR="008C2A77" w:rsidRPr="008C2A77" w:rsidRDefault="008C2A77" w:rsidP="008C2A77">
      <w:pPr>
        <w:bidi/>
        <w:jc w:val="both"/>
        <w:rPr>
          <w:rFonts w:cs="David" w:hint="cs"/>
          <w:rtl/>
        </w:rPr>
      </w:pPr>
    </w:p>
    <w:p w14:paraId="691D428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228D118E" w14:textId="77777777" w:rsidR="008C2A77" w:rsidRPr="008C2A77" w:rsidRDefault="008C2A77" w:rsidP="008C2A77">
      <w:pPr>
        <w:bidi/>
        <w:jc w:val="both"/>
        <w:rPr>
          <w:rFonts w:cs="David" w:hint="cs"/>
          <w:rtl/>
        </w:rPr>
      </w:pPr>
    </w:p>
    <w:p w14:paraId="18E73208" w14:textId="77777777" w:rsidR="008C2A77" w:rsidRPr="008C2A77" w:rsidRDefault="008C2A77" w:rsidP="008C2A77">
      <w:pPr>
        <w:bidi/>
        <w:jc w:val="both"/>
        <w:rPr>
          <w:rFonts w:cs="David" w:hint="cs"/>
          <w:rtl/>
        </w:rPr>
      </w:pPr>
      <w:r w:rsidRPr="008C2A77">
        <w:rPr>
          <w:rFonts w:cs="David" w:hint="cs"/>
          <w:rtl/>
        </w:rPr>
        <w:tab/>
        <w:t xml:space="preserve">לא, הפוך. אותו לוח שאישרנו, הוא מונח במליאת הכנסת ובתוך שבועיים-שלושה נבקש התייחסויות ואז מתקיים הדיון של ועדת הכנסת עם הטקסט הזה ועם ההתייחסויות. יש הסכמה עם יריב שבאופן פורמאלי הוא יכול להתחיל לעשות את העבודה מהתחלה כי זה המצב. עוד דנבר ועוד נראה. אני מקווה שאנשים שהיו כאן יותר פעילים </w:t>
      </w:r>
      <w:r w:rsidRPr="008C2A77">
        <w:rPr>
          <w:rFonts w:cs="David"/>
          <w:rtl/>
        </w:rPr>
        <w:t>–</w:t>
      </w:r>
      <w:r w:rsidRPr="008C2A77">
        <w:rPr>
          <w:rFonts w:cs="David" w:hint="cs"/>
          <w:rtl/>
        </w:rPr>
        <w:t xml:space="preserve"> שלי, יריב ודודו </w:t>
      </w:r>
      <w:r w:rsidRPr="008C2A77">
        <w:rPr>
          <w:rFonts w:cs="David"/>
          <w:rtl/>
        </w:rPr>
        <w:t>–</w:t>
      </w:r>
      <w:r w:rsidRPr="008C2A77">
        <w:rPr>
          <w:rFonts w:cs="David" w:hint="cs"/>
          <w:rtl/>
        </w:rPr>
        <w:t xml:space="preserve"> יהיו כאן ואיכשהו נצליח להבהיר פחות או יותר את מה שפחות או יותר היה מוסכם על כולם באופן מפתיע. לא היו כאן הרבה נושאים שבמחלוקת.</w:t>
      </w:r>
    </w:p>
    <w:p w14:paraId="78770E48" w14:textId="77777777" w:rsidR="008C2A77" w:rsidRPr="008C2A77" w:rsidRDefault="008C2A77" w:rsidP="008C2A77">
      <w:pPr>
        <w:bidi/>
        <w:jc w:val="both"/>
        <w:rPr>
          <w:rFonts w:cs="David" w:hint="cs"/>
          <w:rtl/>
        </w:rPr>
      </w:pPr>
    </w:p>
    <w:p w14:paraId="0A6BD4E6" w14:textId="77777777" w:rsidR="008C2A77" w:rsidRPr="008C2A77" w:rsidRDefault="008C2A77" w:rsidP="008C2A77">
      <w:pPr>
        <w:bidi/>
        <w:jc w:val="both"/>
        <w:rPr>
          <w:rFonts w:cs="David" w:hint="cs"/>
          <w:rtl/>
        </w:rPr>
      </w:pPr>
      <w:r w:rsidRPr="008C2A77">
        <w:rPr>
          <w:rFonts w:cs="David" w:hint="cs"/>
          <w:rtl/>
        </w:rPr>
        <w:tab/>
        <w:t>היושב ראש אמר לי גם היום שהוא רוצה לעמוד בלוח הזמנים. מה שעוד צריך לעשות זאת רשימה לגבי מה זה שינוי התקנון ורשימה של הדברים שמחייבים שינוי.</w:t>
      </w:r>
    </w:p>
    <w:p w14:paraId="65D32F07" w14:textId="77777777" w:rsidR="008C2A77" w:rsidRPr="008C2A77" w:rsidRDefault="008C2A77" w:rsidP="008C2A77">
      <w:pPr>
        <w:bidi/>
        <w:jc w:val="both"/>
        <w:rPr>
          <w:rFonts w:cs="David" w:hint="cs"/>
          <w:rtl/>
        </w:rPr>
      </w:pPr>
    </w:p>
    <w:p w14:paraId="71C01793" w14:textId="77777777" w:rsidR="008C2A77" w:rsidRPr="008C2A77" w:rsidRDefault="008C2A77" w:rsidP="008C2A77">
      <w:pPr>
        <w:bidi/>
        <w:jc w:val="both"/>
        <w:rPr>
          <w:rFonts w:cs="David" w:hint="cs"/>
          <w:rtl/>
        </w:rPr>
      </w:pPr>
      <w:r w:rsidRPr="008C2A77">
        <w:rPr>
          <w:rFonts w:cs="David" w:hint="cs"/>
          <w:u w:val="single"/>
          <w:rtl/>
        </w:rPr>
        <w:t>ארבל אסטרחן:</w:t>
      </w:r>
    </w:p>
    <w:p w14:paraId="71556227" w14:textId="77777777" w:rsidR="008C2A77" w:rsidRPr="008C2A77" w:rsidRDefault="008C2A77" w:rsidP="008C2A77">
      <w:pPr>
        <w:bidi/>
        <w:jc w:val="both"/>
        <w:rPr>
          <w:rFonts w:cs="David" w:hint="cs"/>
          <w:rtl/>
        </w:rPr>
      </w:pPr>
    </w:p>
    <w:p w14:paraId="73A366D4" w14:textId="77777777" w:rsidR="008C2A77" w:rsidRPr="008C2A77" w:rsidRDefault="008C2A77" w:rsidP="008C2A77">
      <w:pPr>
        <w:bidi/>
        <w:jc w:val="both"/>
        <w:rPr>
          <w:rFonts w:cs="David" w:hint="cs"/>
          <w:rtl/>
        </w:rPr>
      </w:pPr>
      <w:r w:rsidRPr="008C2A77">
        <w:rPr>
          <w:rFonts w:cs="David" w:hint="cs"/>
          <w:rtl/>
        </w:rPr>
        <w:tab/>
        <w:t>יש כאן הרבה דברים שצריכים שינוי חקיקה. אני לא יודעת אם זה רלוונטי בשלב הזה של ההנחה על שולחן הכנסת.</w:t>
      </w:r>
    </w:p>
    <w:p w14:paraId="5EACCC2C" w14:textId="77777777" w:rsidR="008C2A77" w:rsidRPr="008C2A77" w:rsidRDefault="008C2A77" w:rsidP="008C2A77">
      <w:pPr>
        <w:bidi/>
        <w:jc w:val="both"/>
        <w:rPr>
          <w:rFonts w:cs="David" w:hint="cs"/>
          <w:rtl/>
        </w:rPr>
      </w:pPr>
    </w:p>
    <w:p w14:paraId="2621A940" w14:textId="77777777" w:rsidR="008C2A77" w:rsidRPr="008C2A77" w:rsidRDefault="008C2A77" w:rsidP="008C2A77">
      <w:pPr>
        <w:bidi/>
        <w:jc w:val="both"/>
        <w:rPr>
          <w:rFonts w:cs="David" w:hint="cs"/>
          <w:rtl/>
        </w:rPr>
      </w:pPr>
      <w:r w:rsidRPr="008C2A77">
        <w:rPr>
          <w:rFonts w:cs="David" w:hint="cs"/>
          <w:u w:val="single"/>
          <w:rtl/>
        </w:rPr>
        <w:t>היו</w:t>
      </w:r>
      <w:r w:rsidRPr="008C2A77">
        <w:rPr>
          <w:rFonts w:cs="David"/>
          <w:u w:val="single"/>
          <w:rtl/>
        </w:rPr>
        <w:t>"</w:t>
      </w:r>
      <w:r w:rsidRPr="008C2A77">
        <w:rPr>
          <w:rFonts w:cs="David" w:hint="cs"/>
          <w:u w:val="single"/>
          <w:rtl/>
        </w:rPr>
        <w:t>ר חיים אורון:</w:t>
      </w:r>
    </w:p>
    <w:p w14:paraId="7466B9FD" w14:textId="77777777" w:rsidR="008C2A77" w:rsidRPr="008C2A77" w:rsidRDefault="008C2A77" w:rsidP="008C2A77">
      <w:pPr>
        <w:bidi/>
        <w:jc w:val="both"/>
        <w:rPr>
          <w:rFonts w:cs="David" w:hint="cs"/>
          <w:rtl/>
        </w:rPr>
      </w:pPr>
    </w:p>
    <w:p w14:paraId="23FA1287" w14:textId="77777777" w:rsidR="008C2A77" w:rsidRPr="008C2A77" w:rsidRDefault="008C2A77" w:rsidP="008C2A77">
      <w:pPr>
        <w:bidi/>
        <w:jc w:val="both"/>
        <w:rPr>
          <w:rFonts w:cs="David" w:hint="cs"/>
          <w:rtl/>
        </w:rPr>
      </w:pPr>
      <w:r w:rsidRPr="008C2A77">
        <w:rPr>
          <w:rFonts w:cs="David" w:hint="cs"/>
          <w:rtl/>
        </w:rPr>
        <w:tab/>
        <w:t>רצוי לסמן בצד כדי שיש כאן עוד הליך. אם נחייב את זה היום ובשינוי חקיקה יהיה רוב לדבר אחר, אין לנו מעמד ואין לנו סמכות. אני חושב שכן כדאי שידעו ואפילו באיזו הערה או כוכבית האומרת שהנושא הזה מחייב שינוי חקיקה.</w:t>
      </w:r>
    </w:p>
    <w:p w14:paraId="4BA58302" w14:textId="77777777" w:rsidR="008C2A77" w:rsidRPr="008C2A77" w:rsidRDefault="008C2A77" w:rsidP="008C2A77">
      <w:pPr>
        <w:bidi/>
        <w:jc w:val="both"/>
        <w:rPr>
          <w:rFonts w:cs="David" w:hint="cs"/>
          <w:rtl/>
        </w:rPr>
      </w:pPr>
    </w:p>
    <w:p w14:paraId="279FC5E2" w14:textId="77777777" w:rsidR="008C2A77" w:rsidRPr="008C2A77" w:rsidRDefault="008C2A77" w:rsidP="008C2A77">
      <w:pPr>
        <w:bidi/>
        <w:jc w:val="both"/>
        <w:rPr>
          <w:rFonts w:cs="David" w:hint="cs"/>
          <w:rtl/>
        </w:rPr>
      </w:pPr>
      <w:r w:rsidRPr="008C2A77">
        <w:rPr>
          <w:rFonts w:cs="David" w:hint="cs"/>
          <w:rtl/>
        </w:rPr>
        <w:tab/>
        <w:t>אני מודה לכם.</w:t>
      </w:r>
    </w:p>
    <w:p w14:paraId="377746FE" w14:textId="77777777" w:rsidR="008C2A77" w:rsidRPr="008C2A77" w:rsidRDefault="008C2A77" w:rsidP="008C2A77">
      <w:pPr>
        <w:bidi/>
        <w:jc w:val="both"/>
        <w:rPr>
          <w:rFonts w:cs="David" w:hint="cs"/>
          <w:rtl/>
        </w:rPr>
      </w:pPr>
    </w:p>
    <w:p w14:paraId="75EB5A95" w14:textId="77777777" w:rsidR="008C2A77" w:rsidRPr="008C2A77" w:rsidRDefault="008C2A77" w:rsidP="008C2A77">
      <w:pPr>
        <w:bidi/>
        <w:jc w:val="both"/>
        <w:rPr>
          <w:rFonts w:cs="David" w:hint="cs"/>
          <w:rtl/>
        </w:rPr>
      </w:pPr>
      <w:r w:rsidRPr="008C2A77">
        <w:rPr>
          <w:rFonts w:cs="David" w:hint="cs"/>
          <w:rtl/>
        </w:rPr>
        <w:tab/>
      </w:r>
    </w:p>
    <w:p w14:paraId="60FEFDF0" w14:textId="77777777" w:rsidR="008C2A77" w:rsidRPr="008C2A77" w:rsidRDefault="008C2A77" w:rsidP="008C2A77">
      <w:pPr>
        <w:bidi/>
        <w:jc w:val="both"/>
        <w:rPr>
          <w:rFonts w:cs="David" w:hint="cs"/>
          <w:rtl/>
        </w:rPr>
      </w:pPr>
    </w:p>
    <w:p w14:paraId="3160CB1D" w14:textId="77777777" w:rsidR="008C2A77" w:rsidRPr="008C2A77" w:rsidRDefault="008C2A77" w:rsidP="008C2A77">
      <w:pPr>
        <w:bidi/>
        <w:jc w:val="both"/>
        <w:rPr>
          <w:rFonts w:cs="David" w:hint="cs"/>
          <w:rtl/>
        </w:rPr>
      </w:pPr>
    </w:p>
    <w:p w14:paraId="695CD2BA" w14:textId="77777777" w:rsidR="008C2A77" w:rsidRPr="008C2A77" w:rsidRDefault="008C2A77" w:rsidP="008C2A77">
      <w:pPr>
        <w:bidi/>
        <w:jc w:val="both"/>
        <w:rPr>
          <w:rFonts w:cs="David" w:hint="cs"/>
          <w:rtl/>
        </w:rPr>
      </w:pPr>
    </w:p>
    <w:p w14:paraId="290D1671" w14:textId="77777777" w:rsidR="008C2A77" w:rsidRPr="008C2A77" w:rsidRDefault="008C2A77" w:rsidP="008C2A77">
      <w:pPr>
        <w:bidi/>
        <w:jc w:val="both"/>
        <w:rPr>
          <w:rFonts w:cs="David" w:hint="cs"/>
          <w:rtl/>
        </w:rPr>
      </w:pPr>
    </w:p>
    <w:p w14:paraId="7622C3F7" w14:textId="77777777" w:rsidR="008C2A77" w:rsidRPr="008C2A77" w:rsidRDefault="008C2A77" w:rsidP="008C2A77">
      <w:pPr>
        <w:bidi/>
        <w:jc w:val="both"/>
        <w:rPr>
          <w:rFonts w:cs="David" w:hint="cs"/>
          <w:rtl/>
        </w:rPr>
      </w:pPr>
    </w:p>
    <w:p w14:paraId="2EC4CF8C" w14:textId="77777777" w:rsidR="008C2A77" w:rsidRPr="008C2A77" w:rsidRDefault="008C2A77" w:rsidP="008C2A77">
      <w:pPr>
        <w:bidi/>
        <w:jc w:val="both"/>
        <w:rPr>
          <w:rFonts w:cs="David" w:hint="cs"/>
          <w:rtl/>
        </w:rPr>
      </w:pPr>
    </w:p>
    <w:p w14:paraId="4F5AE83A" w14:textId="77777777" w:rsidR="008C2A77" w:rsidRPr="008C2A77" w:rsidRDefault="008C2A77" w:rsidP="008C2A77">
      <w:pPr>
        <w:bidi/>
        <w:jc w:val="both"/>
        <w:rPr>
          <w:rFonts w:cs="David" w:hint="cs"/>
          <w:b/>
          <w:bCs/>
          <w:u w:val="single"/>
          <w:rtl/>
        </w:rPr>
      </w:pPr>
      <w:r w:rsidRPr="008C2A77">
        <w:rPr>
          <w:rFonts w:cs="David" w:hint="cs"/>
          <w:b/>
          <w:bCs/>
          <w:u w:val="single"/>
          <w:rtl/>
        </w:rPr>
        <w:t>הישיבה ננעלה בשעה 16:30</w:t>
      </w:r>
    </w:p>
    <w:p w14:paraId="6D8BE603" w14:textId="77777777" w:rsidR="008C2A77" w:rsidRPr="008C2A77" w:rsidRDefault="008C2A77" w:rsidP="008C2A77">
      <w:pPr>
        <w:bidi/>
        <w:jc w:val="both"/>
        <w:rPr>
          <w:rFonts w:cs="David" w:hint="cs"/>
          <w:rtl/>
        </w:rPr>
      </w:pPr>
    </w:p>
    <w:p w14:paraId="2B040557" w14:textId="77777777" w:rsidR="008C2A77" w:rsidRPr="008C2A77" w:rsidRDefault="008C2A77" w:rsidP="008C2A77">
      <w:pPr>
        <w:bidi/>
        <w:rPr>
          <w:rFonts w:cs="David"/>
        </w:rPr>
      </w:pPr>
    </w:p>
    <w:p w14:paraId="544DA502" w14:textId="77777777" w:rsidR="00552A80" w:rsidRPr="008C2A77" w:rsidRDefault="00552A80" w:rsidP="008C2A77">
      <w:pPr>
        <w:bidi/>
        <w:rPr>
          <w:rFonts w:cs="David"/>
        </w:rPr>
      </w:pPr>
    </w:p>
    <w:sectPr w:rsidR="00552A80" w:rsidRPr="008C2A77" w:rsidSect="008C2A77">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E3D1" w14:textId="77777777" w:rsidR="001E2069" w:rsidRDefault="001E2069">
      <w:r>
        <w:separator/>
      </w:r>
    </w:p>
  </w:endnote>
  <w:endnote w:type="continuationSeparator" w:id="0">
    <w:p w14:paraId="53620299" w14:textId="77777777" w:rsidR="001E2069" w:rsidRDefault="001E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25BA" w14:textId="77777777" w:rsidR="001E2069" w:rsidRDefault="001E2069">
      <w:r>
        <w:separator/>
      </w:r>
    </w:p>
  </w:footnote>
  <w:footnote w:type="continuationSeparator" w:id="0">
    <w:p w14:paraId="1B38480F" w14:textId="77777777" w:rsidR="001E2069" w:rsidRDefault="001E2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9668" w14:textId="77777777" w:rsidR="001E2069" w:rsidRDefault="001E2069" w:rsidP="008C2A77">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928E454" w14:textId="77777777" w:rsidR="001E2069" w:rsidRDefault="001E2069">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3745" w14:textId="77777777" w:rsidR="001E2069" w:rsidRDefault="001E2069" w:rsidP="008C2A77">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1148CF">
      <w:rPr>
        <w:rStyle w:val="PageNumber"/>
        <w:noProof/>
        <w:rtl/>
      </w:rPr>
      <w:t>55</w:t>
    </w:r>
    <w:r>
      <w:rPr>
        <w:rStyle w:val="PageNumber"/>
        <w:rtl/>
      </w:rPr>
      <w:fldChar w:fldCharType="end"/>
    </w:r>
  </w:p>
  <w:p w14:paraId="72B43E8F" w14:textId="77777777" w:rsidR="001E2069" w:rsidRDefault="001E2069" w:rsidP="008C2A77">
    <w:pPr>
      <w:pStyle w:val="Header"/>
      <w:ind w:right="360"/>
      <w:rPr>
        <w:rFonts w:hint="cs"/>
        <w:rtl/>
      </w:rPr>
    </w:pPr>
    <w:r>
      <w:rPr>
        <w:rFonts w:hint="cs"/>
        <w:rtl/>
      </w:rPr>
      <w:t>ועדת משנה לגיבוש כללי אתיקה לחברי הכנסת</w:t>
    </w:r>
  </w:p>
  <w:p w14:paraId="07D0F4C1" w14:textId="77777777" w:rsidR="001E2069" w:rsidRDefault="001E2069">
    <w:pPr>
      <w:pStyle w:val="Header"/>
      <w:rPr>
        <w:rFonts w:hint="cs"/>
        <w:rtl/>
      </w:rPr>
    </w:pPr>
    <w:r>
      <w:rPr>
        <w:rFonts w:hint="cs"/>
        <w:rtl/>
      </w:rPr>
      <w:t>28.12.2010</w:t>
    </w:r>
  </w:p>
  <w:p w14:paraId="764A4CE1" w14:textId="77777777" w:rsidR="001E2069" w:rsidRDefault="001E2069">
    <w:pPr>
      <w:pStyle w:val="Header"/>
      <w:rPr>
        <w:rFonts w:hint="cs"/>
        <w:rtl/>
      </w:rPr>
    </w:pPr>
  </w:p>
  <w:p w14:paraId="1B74397E" w14:textId="77777777" w:rsidR="001E2069" w:rsidRDefault="001E2069">
    <w:pPr>
      <w:pStyle w:val="Header"/>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3876פרוטוקול_ישיבת_ועדה.doc"/>
    <w:docVar w:name="StartMode" w:val="3"/>
  </w:docVars>
  <w:rsids>
    <w:rsidRoot w:val="00063E62"/>
    <w:rsid w:val="00063E62"/>
    <w:rsid w:val="001148CF"/>
    <w:rsid w:val="001E2069"/>
    <w:rsid w:val="0027290C"/>
    <w:rsid w:val="00552A80"/>
    <w:rsid w:val="006A14CC"/>
    <w:rsid w:val="006F728E"/>
    <w:rsid w:val="008C2A77"/>
    <w:rsid w:val="00965806"/>
    <w:rsid w:val="00F240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982749A"/>
  <w15:chartTrackingRefBased/>
  <w15:docId w15:val="{2995D1C7-AB77-4852-9AD2-ED86FA2F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C2A77"/>
    <w:pPr>
      <w:tabs>
        <w:tab w:val="center" w:pos="4153"/>
        <w:tab w:val="right" w:pos="8306"/>
      </w:tabs>
      <w:bidi/>
    </w:pPr>
    <w:rPr>
      <w:rFonts w:cs="David"/>
      <w:lang w:eastAsia="he-IL"/>
    </w:rPr>
  </w:style>
  <w:style w:type="character" w:styleId="PageNumber">
    <w:name w:val="page number"/>
    <w:basedOn w:val="DefaultParagraphFont"/>
    <w:rsid w:val="008C2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11468</Words>
  <Characters>65373</Characters>
  <Application>Microsoft Office Word</Application>
  <DocSecurity>0</DocSecurity>
  <Lines>544</Lines>
  <Paragraphs>153</Paragraphs>
  <ScaleCrop>false</ScaleCrop>
  <HeadingPairs>
    <vt:vector size="2" baseType="variant">
      <vt:variant>
        <vt:lpstr>שם</vt:lpstr>
      </vt:variant>
      <vt:variant>
        <vt:i4>1</vt:i4>
      </vt:variant>
    </vt:vector>
  </HeadingPairs>
  <TitlesOfParts>
    <vt:vector size="1" baseType="lpstr">
      <vt:lpstr>הכנסת השמונה עשרה</vt:lpstr>
    </vt:vector>
  </TitlesOfParts>
  <Company>Liraz</Company>
  <LinksUpToDate>false</LinksUpToDate>
  <CharactersWithSpaces>76688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 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