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2CD42" w14:textId="77777777" w:rsidR="00CC26D5" w:rsidRPr="00CC26D5" w:rsidRDefault="00CC26D5" w:rsidP="00CC26D5">
      <w:pPr>
        <w:pStyle w:val="Heading5"/>
        <w:jc w:val="left"/>
        <w:rPr>
          <w:b/>
          <w:bCs/>
          <w:rtl/>
        </w:rPr>
      </w:pPr>
      <w:r w:rsidRPr="00CC26D5">
        <w:rPr>
          <w:b/>
          <w:bCs/>
          <w:rtl/>
        </w:rPr>
        <w:t xml:space="preserve">הכנסת </w:t>
      </w:r>
      <w:r w:rsidRPr="00CC26D5">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CC26D5">
        <w:rPr>
          <w:b/>
          <w:bCs/>
          <w:rtl/>
        </w:rPr>
        <w:tab/>
        <w:t>נוסח לא מתוקן</w:t>
      </w:r>
    </w:p>
    <w:p w14:paraId="14691241" w14:textId="77777777" w:rsidR="00CC26D5" w:rsidRPr="00CC26D5" w:rsidRDefault="00CC26D5" w:rsidP="00CC26D5">
      <w:pPr>
        <w:bidi/>
        <w:jc w:val="both"/>
        <w:rPr>
          <w:rFonts w:cs="David" w:hint="cs"/>
          <w:b/>
          <w:bCs/>
          <w:rtl/>
        </w:rPr>
      </w:pPr>
      <w:r w:rsidRPr="00CC26D5">
        <w:rPr>
          <w:rFonts w:cs="David"/>
          <w:b/>
          <w:bCs/>
          <w:rtl/>
        </w:rPr>
        <w:t xml:space="preserve">מושב </w:t>
      </w:r>
      <w:r w:rsidRPr="00CC26D5">
        <w:rPr>
          <w:rFonts w:cs="David" w:hint="cs"/>
          <w:b/>
          <w:bCs/>
          <w:rtl/>
        </w:rPr>
        <w:t>שני</w:t>
      </w:r>
    </w:p>
    <w:p w14:paraId="1DEE00B6" w14:textId="77777777" w:rsidR="00CC26D5" w:rsidRPr="00CC26D5" w:rsidRDefault="00CC26D5" w:rsidP="00CC26D5">
      <w:pPr>
        <w:bidi/>
        <w:jc w:val="both"/>
        <w:rPr>
          <w:rFonts w:cs="David"/>
          <w:b/>
          <w:bCs/>
          <w:rtl/>
        </w:rPr>
      </w:pPr>
    </w:p>
    <w:p w14:paraId="4E9E0954" w14:textId="77777777" w:rsidR="00CC26D5" w:rsidRPr="00CC26D5" w:rsidRDefault="00CC26D5" w:rsidP="00CC26D5">
      <w:pPr>
        <w:bidi/>
        <w:jc w:val="both"/>
        <w:rPr>
          <w:rFonts w:cs="David"/>
          <w:b/>
          <w:bCs/>
          <w:rtl/>
        </w:rPr>
      </w:pPr>
    </w:p>
    <w:p w14:paraId="1FD8B2BC" w14:textId="77777777" w:rsidR="00CC26D5" w:rsidRPr="00CC26D5" w:rsidRDefault="00CC26D5" w:rsidP="00CC26D5">
      <w:pPr>
        <w:bidi/>
        <w:jc w:val="both"/>
        <w:rPr>
          <w:rFonts w:cs="David"/>
          <w:b/>
          <w:bCs/>
          <w:rtl/>
        </w:rPr>
      </w:pPr>
    </w:p>
    <w:p w14:paraId="574D9A41" w14:textId="77777777" w:rsidR="00CC26D5" w:rsidRPr="00CC26D5" w:rsidRDefault="00CC26D5" w:rsidP="00CC26D5">
      <w:pPr>
        <w:bidi/>
        <w:jc w:val="center"/>
        <w:rPr>
          <w:rFonts w:cs="David"/>
          <w:b/>
          <w:bCs/>
          <w:rtl/>
        </w:rPr>
      </w:pPr>
    </w:p>
    <w:p w14:paraId="5723A626" w14:textId="77777777" w:rsidR="00CC26D5" w:rsidRPr="00CC26D5" w:rsidRDefault="00CC26D5" w:rsidP="00CC26D5">
      <w:pPr>
        <w:bidi/>
        <w:jc w:val="center"/>
        <w:rPr>
          <w:rFonts w:cs="David" w:hint="cs"/>
          <w:b/>
          <w:bCs/>
          <w:rtl/>
        </w:rPr>
      </w:pPr>
      <w:r w:rsidRPr="00CC26D5">
        <w:rPr>
          <w:rFonts w:cs="David"/>
          <w:b/>
          <w:bCs/>
          <w:rtl/>
        </w:rPr>
        <w:t>פרוטוקול</w:t>
      </w:r>
      <w:r>
        <w:rPr>
          <w:rFonts w:cs="David" w:hint="cs"/>
          <w:b/>
          <w:bCs/>
          <w:rtl/>
        </w:rPr>
        <w:t xml:space="preserve"> מס' 6</w:t>
      </w:r>
    </w:p>
    <w:p w14:paraId="0DA9E749" w14:textId="77777777" w:rsidR="00CC26D5" w:rsidRPr="00CC26D5" w:rsidRDefault="00CC26D5" w:rsidP="00CC26D5">
      <w:pPr>
        <w:bidi/>
        <w:jc w:val="center"/>
        <w:rPr>
          <w:rFonts w:cs="David" w:hint="cs"/>
          <w:b/>
          <w:bCs/>
          <w:rtl/>
        </w:rPr>
      </w:pPr>
      <w:r w:rsidRPr="00CC26D5">
        <w:rPr>
          <w:rFonts w:cs="David" w:hint="cs"/>
          <w:b/>
          <w:bCs/>
          <w:rtl/>
        </w:rPr>
        <w:t>מישיבת הוועדה המשותפת (לוועדת הכנסת ולוועדת הכספים) לתקציב הכנסת</w:t>
      </w:r>
    </w:p>
    <w:p w14:paraId="4A1A8913" w14:textId="77777777" w:rsidR="00CC26D5" w:rsidRPr="00CC26D5" w:rsidRDefault="00CC26D5" w:rsidP="00CC26D5">
      <w:pPr>
        <w:bidi/>
        <w:jc w:val="center"/>
        <w:rPr>
          <w:rFonts w:cs="David" w:hint="cs"/>
          <w:b/>
          <w:bCs/>
          <w:u w:val="single"/>
          <w:rtl/>
        </w:rPr>
      </w:pPr>
      <w:r w:rsidRPr="00CC26D5">
        <w:rPr>
          <w:rFonts w:cs="David" w:hint="cs"/>
          <w:b/>
          <w:bCs/>
          <w:u w:val="single"/>
          <w:rtl/>
        </w:rPr>
        <w:t xml:space="preserve">שהתקיימה ביום שני, ד' בטבת התשס"ז </w:t>
      </w:r>
      <w:r w:rsidRPr="00CC26D5">
        <w:rPr>
          <w:rFonts w:cs="David"/>
          <w:b/>
          <w:bCs/>
          <w:u w:val="single"/>
          <w:rtl/>
        </w:rPr>
        <w:t>–</w:t>
      </w:r>
      <w:r w:rsidRPr="00CC26D5">
        <w:rPr>
          <w:rFonts w:cs="David" w:hint="cs"/>
          <w:b/>
          <w:bCs/>
          <w:u w:val="single"/>
          <w:rtl/>
        </w:rPr>
        <w:t xml:space="preserve"> 25 בדצמבר 2006 </w:t>
      </w:r>
      <w:r w:rsidRPr="00CC26D5">
        <w:rPr>
          <w:rFonts w:cs="David"/>
          <w:b/>
          <w:bCs/>
          <w:u w:val="single"/>
          <w:rtl/>
        </w:rPr>
        <w:t>–</w:t>
      </w:r>
      <w:r w:rsidRPr="00CC26D5">
        <w:rPr>
          <w:rFonts w:cs="David" w:hint="cs"/>
          <w:b/>
          <w:bCs/>
          <w:u w:val="single"/>
          <w:rtl/>
        </w:rPr>
        <w:t xml:space="preserve"> בשעה 11:00</w:t>
      </w:r>
    </w:p>
    <w:p w14:paraId="77098886" w14:textId="77777777" w:rsidR="00CC26D5" w:rsidRPr="00CC26D5" w:rsidRDefault="00CC26D5" w:rsidP="00CC26D5">
      <w:pPr>
        <w:bidi/>
        <w:jc w:val="both"/>
        <w:rPr>
          <w:rFonts w:cs="David"/>
          <w:b/>
          <w:bCs/>
          <w:rtl/>
        </w:rPr>
      </w:pPr>
    </w:p>
    <w:p w14:paraId="43C768BA" w14:textId="77777777" w:rsidR="00CC26D5" w:rsidRPr="00CC26D5" w:rsidRDefault="00CC26D5" w:rsidP="00CC26D5">
      <w:pPr>
        <w:bidi/>
        <w:jc w:val="both"/>
        <w:rPr>
          <w:rFonts w:cs="David"/>
          <w:b/>
          <w:bCs/>
          <w:rtl/>
        </w:rPr>
      </w:pPr>
    </w:p>
    <w:p w14:paraId="54097EB6" w14:textId="77777777" w:rsidR="00CC26D5" w:rsidRPr="00CC26D5" w:rsidRDefault="00CC26D5" w:rsidP="00CC26D5">
      <w:pPr>
        <w:tabs>
          <w:tab w:val="left" w:pos="1221"/>
        </w:tabs>
        <w:bidi/>
        <w:jc w:val="both"/>
        <w:rPr>
          <w:rFonts w:cs="David" w:hint="cs"/>
          <w:b/>
          <w:bCs/>
          <w:u w:val="single"/>
          <w:rtl/>
        </w:rPr>
      </w:pPr>
    </w:p>
    <w:p w14:paraId="0B4EEF7A" w14:textId="77777777" w:rsidR="00CC26D5" w:rsidRPr="00CC26D5" w:rsidRDefault="00CC26D5" w:rsidP="00CC26D5">
      <w:pPr>
        <w:tabs>
          <w:tab w:val="left" w:pos="1221"/>
        </w:tabs>
        <w:bidi/>
        <w:jc w:val="both"/>
        <w:rPr>
          <w:rFonts w:cs="David" w:hint="cs"/>
          <w:b/>
          <w:bCs/>
          <w:rtl/>
        </w:rPr>
      </w:pPr>
      <w:r w:rsidRPr="00CC26D5">
        <w:rPr>
          <w:rFonts w:cs="David"/>
          <w:b/>
          <w:bCs/>
          <w:u w:val="single"/>
          <w:rtl/>
        </w:rPr>
        <w:t>סדר היום</w:t>
      </w:r>
      <w:r w:rsidRPr="00CC26D5">
        <w:rPr>
          <w:rFonts w:cs="David"/>
          <w:rtl/>
        </w:rPr>
        <w:t>:</w:t>
      </w:r>
    </w:p>
    <w:p w14:paraId="6E45C940" w14:textId="77777777" w:rsidR="00CC26D5" w:rsidRPr="00CC26D5" w:rsidRDefault="00CC26D5" w:rsidP="00CC26D5">
      <w:pPr>
        <w:numPr>
          <w:ilvl w:val="0"/>
          <w:numId w:val="1"/>
        </w:numPr>
        <w:overflowPunct w:val="0"/>
        <w:autoSpaceDE w:val="0"/>
        <w:autoSpaceDN w:val="0"/>
        <w:bidi/>
        <w:adjustRightInd w:val="0"/>
        <w:jc w:val="both"/>
        <w:textAlignment w:val="baseline"/>
        <w:rPr>
          <w:rFonts w:cs="David" w:hint="cs"/>
          <w:b/>
          <w:bCs/>
          <w:rtl/>
        </w:rPr>
      </w:pPr>
      <w:r w:rsidRPr="00CC26D5">
        <w:rPr>
          <w:rFonts w:cs="David" w:hint="cs"/>
          <w:b/>
          <w:bCs/>
          <w:rtl/>
        </w:rPr>
        <w:t>שינויים בתקציב הכנסת לשנת 2006</w:t>
      </w:r>
    </w:p>
    <w:p w14:paraId="0646835B" w14:textId="77777777" w:rsidR="00CC26D5" w:rsidRPr="00CC26D5" w:rsidRDefault="00CC26D5" w:rsidP="00CC26D5">
      <w:pPr>
        <w:numPr>
          <w:ilvl w:val="0"/>
          <w:numId w:val="1"/>
        </w:numPr>
        <w:overflowPunct w:val="0"/>
        <w:autoSpaceDE w:val="0"/>
        <w:autoSpaceDN w:val="0"/>
        <w:bidi/>
        <w:adjustRightInd w:val="0"/>
        <w:jc w:val="both"/>
        <w:textAlignment w:val="baseline"/>
        <w:rPr>
          <w:rFonts w:cs="David" w:hint="cs"/>
          <w:b/>
          <w:bCs/>
          <w:rtl/>
        </w:rPr>
      </w:pPr>
      <w:r w:rsidRPr="00CC26D5">
        <w:rPr>
          <w:rFonts w:cs="David" w:hint="cs"/>
          <w:b/>
          <w:bCs/>
          <w:rtl/>
        </w:rPr>
        <w:t>הצעת תקציב הכנסת לשנת 2007</w:t>
      </w:r>
    </w:p>
    <w:p w14:paraId="5A29EB23" w14:textId="77777777" w:rsidR="00CC26D5" w:rsidRPr="00CC26D5" w:rsidRDefault="00CC26D5" w:rsidP="00CC26D5">
      <w:pPr>
        <w:bidi/>
        <w:jc w:val="both"/>
        <w:rPr>
          <w:rFonts w:cs="David" w:hint="cs"/>
          <w:rtl/>
        </w:rPr>
      </w:pPr>
    </w:p>
    <w:p w14:paraId="152E7695" w14:textId="77777777" w:rsidR="00CC26D5" w:rsidRPr="00CC26D5" w:rsidRDefault="00CC26D5" w:rsidP="00CC26D5">
      <w:pPr>
        <w:bidi/>
        <w:jc w:val="both"/>
        <w:rPr>
          <w:rFonts w:cs="David"/>
          <w:rtl/>
        </w:rPr>
      </w:pPr>
    </w:p>
    <w:p w14:paraId="3287F5F1" w14:textId="77777777" w:rsidR="00CC26D5" w:rsidRPr="00CC26D5" w:rsidRDefault="00CC26D5" w:rsidP="00CC26D5">
      <w:pPr>
        <w:bidi/>
        <w:jc w:val="both"/>
        <w:rPr>
          <w:rFonts w:cs="David"/>
          <w:b/>
          <w:bCs/>
          <w:u w:val="single"/>
          <w:rtl/>
        </w:rPr>
      </w:pPr>
      <w:r w:rsidRPr="00CC26D5">
        <w:rPr>
          <w:rFonts w:cs="David"/>
          <w:b/>
          <w:bCs/>
          <w:u w:val="single"/>
          <w:rtl/>
        </w:rPr>
        <w:t>נכחו</w:t>
      </w:r>
      <w:r w:rsidRPr="00CC26D5">
        <w:rPr>
          <w:rFonts w:cs="David"/>
          <w:rtl/>
        </w:rPr>
        <w:t>:</w:t>
      </w:r>
    </w:p>
    <w:p w14:paraId="24F2E0CA" w14:textId="77777777" w:rsidR="00CC26D5" w:rsidRPr="00CC26D5" w:rsidRDefault="00CC26D5" w:rsidP="00CC26D5">
      <w:pPr>
        <w:bidi/>
        <w:jc w:val="both"/>
        <w:rPr>
          <w:rFonts w:cs="David" w:hint="cs"/>
          <w:rtl/>
        </w:rPr>
      </w:pPr>
    </w:p>
    <w:p w14:paraId="14A66EBE" w14:textId="77777777" w:rsidR="00CC26D5" w:rsidRPr="00CC26D5" w:rsidRDefault="00CC26D5" w:rsidP="00CC26D5">
      <w:pPr>
        <w:bidi/>
        <w:jc w:val="both"/>
        <w:rPr>
          <w:rFonts w:cs="David" w:hint="cs"/>
          <w:rtl/>
        </w:rPr>
      </w:pPr>
    </w:p>
    <w:p w14:paraId="4FF31BD4" w14:textId="77777777" w:rsidR="00CC26D5" w:rsidRPr="00CC26D5" w:rsidRDefault="00CC26D5" w:rsidP="00CC26D5">
      <w:pPr>
        <w:tabs>
          <w:tab w:val="left" w:pos="1788"/>
        </w:tabs>
        <w:bidi/>
        <w:jc w:val="both"/>
        <w:rPr>
          <w:rFonts w:cs="David"/>
          <w:rtl/>
        </w:rPr>
      </w:pPr>
      <w:r w:rsidRPr="00CC26D5">
        <w:rPr>
          <w:rFonts w:cs="David"/>
          <w:b/>
          <w:bCs/>
          <w:u w:val="single"/>
          <w:rtl/>
        </w:rPr>
        <w:t>חברי הוועדה</w:t>
      </w:r>
      <w:r w:rsidRPr="00CC26D5">
        <w:rPr>
          <w:rFonts w:cs="David"/>
          <w:rtl/>
        </w:rPr>
        <w:t>:</w:t>
      </w:r>
    </w:p>
    <w:p w14:paraId="3C7F85AF" w14:textId="77777777" w:rsidR="00CC26D5" w:rsidRPr="00CC26D5" w:rsidRDefault="00CC26D5" w:rsidP="00CC26D5">
      <w:pPr>
        <w:bidi/>
        <w:jc w:val="both"/>
        <w:rPr>
          <w:rFonts w:cs="David" w:hint="cs"/>
          <w:rtl/>
        </w:rPr>
      </w:pPr>
      <w:r w:rsidRPr="00CC26D5">
        <w:rPr>
          <w:rFonts w:cs="David" w:hint="cs"/>
          <w:rtl/>
        </w:rPr>
        <w:t xml:space="preserve">רוחמה אברהם </w:t>
      </w:r>
      <w:r w:rsidRPr="00CC26D5">
        <w:rPr>
          <w:rFonts w:cs="David"/>
          <w:rtl/>
        </w:rPr>
        <w:t>–</w:t>
      </w:r>
      <w:r w:rsidRPr="00CC26D5">
        <w:rPr>
          <w:rFonts w:cs="David" w:hint="cs"/>
          <w:rtl/>
        </w:rPr>
        <w:t xml:space="preserve"> היו"ר</w:t>
      </w:r>
    </w:p>
    <w:p w14:paraId="0338531C" w14:textId="77777777" w:rsidR="00CC26D5" w:rsidRPr="00CC26D5" w:rsidRDefault="00CC26D5" w:rsidP="00CC26D5">
      <w:pPr>
        <w:bidi/>
        <w:jc w:val="both"/>
        <w:rPr>
          <w:rFonts w:cs="David" w:hint="cs"/>
          <w:rtl/>
        </w:rPr>
      </w:pPr>
      <w:r w:rsidRPr="00CC26D5">
        <w:rPr>
          <w:rFonts w:cs="David" w:hint="cs"/>
          <w:rtl/>
        </w:rPr>
        <w:t>דוד אזולאי</w:t>
      </w:r>
    </w:p>
    <w:p w14:paraId="22D9060E" w14:textId="77777777" w:rsidR="00CC26D5" w:rsidRPr="00CC26D5" w:rsidRDefault="00CC26D5" w:rsidP="00CC26D5">
      <w:pPr>
        <w:bidi/>
        <w:jc w:val="both"/>
        <w:rPr>
          <w:rFonts w:cs="David" w:hint="cs"/>
          <w:rtl/>
        </w:rPr>
      </w:pPr>
      <w:r w:rsidRPr="00CC26D5">
        <w:rPr>
          <w:rFonts w:cs="David" w:hint="cs"/>
          <w:rtl/>
        </w:rPr>
        <w:t>אורי אריאל</w:t>
      </w:r>
    </w:p>
    <w:p w14:paraId="7ACA195B" w14:textId="77777777" w:rsidR="00CC26D5" w:rsidRPr="00CC26D5" w:rsidRDefault="00CC26D5" w:rsidP="00CC26D5">
      <w:pPr>
        <w:bidi/>
        <w:jc w:val="both"/>
        <w:rPr>
          <w:rFonts w:cs="David" w:hint="cs"/>
          <w:rtl/>
        </w:rPr>
      </w:pPr>
      <w:r w:rsidRPr="00CC26D5">
        <w:rPr>
          <w:rFonts w:cs="David" w:hint="cs"/>
          <w:rtl/>
        </w:rPr>
        <w:t>מוחמד ברכה</w:t>
      </w:r>
    </w:p>
    <w:p w14:paraId="363BB9D6" w14:textId="77777777" w:rsidR="00CC26D5" w:rsidRPr="00CC26D5" w:rsidRDefault="00CC26D5" w:rsidP="00CC26D5">
      <w:pPr>
        <w:bidi/>
        <w:jc w:val="both"/>
        <w:rPr>
          <w:rFonts w:cs="David" w:hint="cs"/>
          <w:rtl/>
        </w:rPr>
      </w:pPr>
      <w:r w:rsidRPr="00CC26D5">
        <w:rPr>
          <w:rFonts w:cs="David" w:hint="cs"/>
          <w:rtl/>
        </w:rPr>
        <w:t>זהבה גלאון</w:t>
      </w:r>
    </w:p>
    <w:p w14:paraId="2C55114C" w14:textId="77777777" w:rsidR="00CC26D5" w:rsidRPr="00CC26D5" w:rsidRDefault="00CC26D5" w:rsidP="00CC26D5">
      <w:pPr>
        <w:bidi/>
        <w:jc w:val="both"/>
        <w:rPr>
          <w:rFonts w:cs="David" w:hint="cs"/>
          <w:rtl/>
        </w:rPr>
      </w:pPr>
      <w:r w:rsidRPr="00CC26D5">
        <w:rPr>
          <w:rFonts w:cs="David" w:hint="cs"/>
          <w:rtl/>
        </w:rPr>
        <w:t>מגלי והבה</w:t>
      </w:r>
    </w:p>
    <w:p w14:paraId="5685602F" w14:textId="77777777" w:rsidR="00CC26D5" w:rsidRPr="00CC26D5" w:rsidRDefault="00CC26D5" w:rsidP="00CC26D5">
      <w:pPr>
        <w:bidi/>
        <w:jc w:val="both"/>
        <w:rPr>
          <w:rFonts w:cs="David" w:hint="cs"/>
          <w:rtl/>
        </w:rPr>
      </w:pPr>
      <w:r w:rsidRPr="00CC26D5">
        <w:rPr>
          <w:rFonts w:cs="David" w:hint="cs"/>
          <w:rtl/>
        </w:rPr>
        <w:t>יצחק וקנין</w:t>
      </w:r>
    </w:p>
    <w:p w14:paraId="55C7C12A" w14:textId="77777777" w:rsidR="00CC26D5" w:rsidRPr="00CC26D5" w:rsidRDefault="00CC26D5" w:rsidP="00CC26D5">
      <w:pPr>
        <w:bidi/>
        <w:jc w:val="both"/>
        <w:rPr>
          <w:rFonts w:cs="David" w:hint="cs"/>
          <w:rtl/>
        </w:rPr>
      </w:pPr>
      <w:r w:rsidRPr="00CC26D5">
        <w:rPr>
          <w:rFonts w:cs="David" w:hint="cs"/>
          <w:rtl/>
        </w:rPr>
        <w:t>אחמד טיבי</w:t>
      </w:r>
    </w:p>
    <w:p w14:paraId="6B4A5D25" w14:textId="77777777" w:rsidR="00CC26D5" w:rsidRPr="00CC26D5" w:rsidRDefault="00CC26D5" w:rsidP="00CC26D5">
      <w:pPr>
        <w:bidi/>
        <w:jc w:val="both"/>
        <w:rPr>
          <w:rFonts w:cs="David" w:hint="cs"/>
          <w:rtl/>
        </w:rPr>
      </w:pPr>
      <w:r w:rsidRPr="00CC26D5">
        <w:rPr>
          <w:rFonts w:cs="David" w:hint="cs"/>
          <w:rtl/>
        </w:rPr>
        <w:t>דוד טל</w:t>
      </w:r>
    </w:p>
    <w:p w14:paraId="1EE43C12" w14:textId="77777777" w:rsidR="00CC26D5" w:rsidRPr="00CC26D5" w:rsidRDefault="00CC26D5" w:rsidP="00CC26D5">
      <w:pPr>
        <w:bidi/>
        <w:jc w:val="both"/>
        <w:rPr>
          <w:rFonts w:cs="David" w:hint="cs"/>
          <w:rtl/>
        </w:rPr>
      </w:pPr>
      <w:r w:rsidRPr="00CC26D5">
        <w:rPr>
          <w:rFonts w:cs="David" w:hint="cs"/>
          <w:rtl/>
        </w:rPr>
        <w:t>אסתרינה טרטמן</w:t>
      </w:r>
    </w:p>
    <w:p w14:paraId="34E13A1C" w14:textId="77777777" w:rsidR="00CC26D5" w:rsidRPr="00CC26D5" w:rsidRDefault="00CC26D5" w:rsidP="00CC26D5">
      <w:pPr>
        <w:bidi/>
        <w:jc w:val="both"/>
        <w:rPr>
          <w:rFonts w:cs="David" w:hint="cs"/>
          <w:rtl/>
        </w:rPr>
      </w:pPr>
      <w:r w:rsidRPr="00CC26D5">
        <w:rPr>
          <w:rFonts w:cs="David" w:hint="cs"/>
          <w:rtl/>
        </w:rPr>
        <w:t>אביגדור יצחקי</w:t>
      </w:r>
    </w:p>
    <w:p w14:paraId="3F7F0728" w14:textId="77777777" w:rsidR="00CC26D5" w:rsidRPr="00CC26D5" w:rsidRDefault="00CC26D5" w:rsidP="00CC26D5">
      <w:pPr>
        <w:bidi/>
        <w:jc w:val="both"/>
        <w:rPr>
          <w:rFonts w:cs="David" w:hint="cs"/>
          <w:rtl/>
        </w:rPr>
      </w:pPr>
      <w:r w:rsidRPr="00CC26D5">
        <w:rPr>
          <w:rFonts w:cs="David" w:hint="cs"/>
          <w:rtl/>
        </w:rPr>
        <w:t>אמנון כהן</w:t>
      </w:r>
    </w:p>
    <w:p w14:paraId="07427236" w14:textId="77777777" w:rsidR="00CC26D5" w:rsidRPr="00CC26D5" w:rsidRDefault="00CC26D5" w:rsidP="00CC26D5">
      <w:pPr>
        <w:bidi/>
        <w:jc w:val="both"/>
        <w:rPr>
          <w:rFonts w:cs="David" w:hint="cs"/>
          <w:rtl/>
        </w:rPr>
      </w:pPr>
      <w:r w:rsidRPr="00CC26D5">
        <w:rPr>
          <w:rFonts w:cs="David" w:hint="cs"/>
          <w:rtl/>
        </w:rPr>
        <w:t>יעקב מרגי</w:t>
      </w:r>
    </w:p>
    <w:p w14:paraId="1B242B94" w14:textId="77777777" w:rsidR="00CC26D5" w:rsidRPr="00CC26D5" w:rsidRDefault="00CC26D5" w:rsidP="00CC26D5">
      <w:pPr>
        <w:bidi/>
        <w:jc w:val="both"/>
        <w:rPr>
          <w:rFonts w:cs="David" w:hint="cs"/>
          <w:rtl/>
        </w:rPr>
      </w:pPr>
      <w:r w:rsidRPr="00CC26D5">
        <w:rPr>
          <w:rFonts w:cs="David" w:hint="cs"/>
          <w:rtl/>
        </w:rPr>
        <w:t>יורם מרציאנו</w:t>
      </w:r>
    </w:p>
    <w:p w14:paraId="55A89BD0" w14:textId="77777777" w:rsidR="00CC26D5" w:rsidRPr="00CC26D5" w:rsidRDefault="00CC26D5" w:rsidP="00CC26D5">
      <w:pPr>
        <w:bidi/>
        <w:jc w:val="both"/>
        <w:rPr>
          <w:rFonts w:cs="David" w:hint="cs"/>
          <w:rtl/>
        </w:rPr>
      </w:pPr>
      <w:r w:rsidRPr="00CC26D5">
        <w:rPr>
          <w:rFonts w:cs="David" w:hint="cs"/>
          <w:rtl/>
        </w:rPr>
        <w:t>גדעון סער</w:t>
      </w:r>
    </w:p>
    <w:p w14:paraId="406E6C9B" w14:textId="77777777" w:rsidR="00CC26D5" w:rsidRPr="00CC26D5" w:rsidRDefault="00CC26D5" w:rsidP="00CC26D5">
      <w:pPr>
        <w:bidi/>
        <w:jc w:val="both"/>
        <w:rPr>
          <w:rFonts w:cs="David" w:hint="cs"/>
          <w:rtl/>
        </w:rPr>
      </w:pPr>
      <w:r w:rsidRPr="00CC26D5">
        <w:rPr>
          <w:rFonts w:cs="David" w:hint="cs"/>
          <w:rtl/>
        </w:rPr>
        <w:t>מאיר פרוש</w:t>
      </w:r>
    </w:p>
    <w:p w14:paraId="67493B51" w14:textId="77777777" w:rsidR="00CC26D5" w:rsidRPr="00CC26D5" w:rsidRDefault="00CC26D5" w:rsidP="00CC26D5">
      <w:pPr>
        <w:bidi/>
        <w:jc w:val="both"/>
        <w:rPr>
          <w:rFonts w:cs="David" w:hint="cs"/>
          <w:rtl/>
        </w:rPr>
      </w:pPr>
      <w:r w:rsidRPr="00CC26D5">
        <w:rPr>
          <w:rFonts w:cs="David" w:hint="cs"/>
          <w:rtl/>
        </w:rPr>
        <w:t>ראובן ריבלין</w:t>
      </w:r>
    </w:p>
    <w:p w14:paraId="7F75776D" w14:textId="77777777" w:rsidR="00CC26D5" w:rsidRPr="00CC26D5" w:rsidRDefault="00CC26D5" w:rsidP="00CC26D5">
      <w:pPr>
        <w:bidi/>
        <w:jc w:val="both"/>
        <w:rPr>
          <w:rFonts w:cs="David" w:hint="cs"/>
          <w:rtl/>
        </w:rPr>
      </w:pPr>
      <w:r w:rsidRPr="00CC26D5">
        <w:rPr>
          <w:rFonts w:cs="David" w:hint="cs"/>
          <w:rtl/>
        </w:rPr>
        <w:t>משה שרוני</w:t>
      </w:r>
    </w:p>
    <w:p w14:paraId="58738B1B" w14:textId="77777777" w:rsidR="00CC26D5" w:rsidRPr="00CC26D5" w:rsidRDefault="00CC26D5" w:rsidP="00CC26D5">
      <w:pPr>
        <w:bidi/>
        <w:jc w:val="both"/>
        <w:rPr>
          <w:rFonts w:cs="David" w:hint="cs"/>
          <w:rtl/>
        </w:rPr>
      </w:pPr>
    </w:p>
    <w:p w14:paraId="63AC640C" w14:textId="77777777" w:rsidR="00CC26D5" w:rsidRPr="00CC26D5" w:rsidRDefault="00CC26D5" w:rsidP="00CC26D5">
      <w:pPr>
        <w:tabs>
          <w:tab w:val="left" w:pos="1788"/>
          <w:tab w:val="left" w:pos="3631"/>
        </w:tabs>
        <w:bidi/>
        <w:jc w:val="both"/>
        <w:rPr>
          <w:rFonts w:cs="David" w:hint="cs"/>
          <w:rtl/>
        </w:rPr>
      </w:pPr>
      <w:r w:rsidRPr="00CC26D5">
        <w:rPr>
          <w:rFonts w:cs="David"/>
          <w:b/>
          <w:bCs/>
          <w:u w:val="single"/>
          <w:rtl/>
        </w:rPr>
        <w:t>מוזמנים</w:t>
      </w:r>
      <w:r w:rsidRPr="00CC26D5">
        <w:rPr>
          <w:rFonts w:cs="David"/>
          <w:rtl/>
        </w:rPr>
        <w:t>:</w:t>
      </w:r>
    </w:p>
    <w:p w14:paraId="67870702" w14:textId="77777777" w:rsidR="00CC26D5" w:rsidRPr="00CC26D5" w:rsidRDefault="00CC26D5" w:rsidP="00CC26D5">
      <w:pPr>
        <w:tabs>
          <w:tab w:val="left" w:pos="1788"/>
          <w:tab w:val="left" w:pos="3631"/>
        </w:tabs>
        <w:bidi/>
        <w:jc w:val="both"/>
        <w:rPr>
          <w:rFonts w:cs="David" w:hint="cs"/>
          <w:rtl/>
        </w:rPr>
      </w:pPr>
      <w:r w:rsidRPr="00CC26D5">
        <w:rPr>
          <w:rFonts w:cs="David" w:hint="cs"/>
          <w:rtl/>
        </w:rPr>
        <w:t>אבי בלשניקוב, מנכ"ל הכנסת</w:t>
      </w:r>
    </w:p>
    <w:p w14:paraId="4224D216" w14:textId="77777777" w:rsidR="00CC26D5" w:rsidRPr="00CC26D5" w:rsidRDefault="00CC26D5" w:rsidP="00CC26D5">
      <w:pPr>
        <w:bidi/>
        <w:jc w:val="both"/>
        <w:rPr>
          <w:rFonts w:cs="David" w:hint="cs"/>
          <w:rtl/>
        </w:rPr>
      </w:pPr>
      <w:r w:rsidRPr="00CC26D5">
        <w:rPr>
          <w:rFonts w:cs="David" w:hint="cs"/>
          <w:rtl/>
        </w:rPr>
        <w:t>אריה האן, מזכיר הכנסת</w:t>
      </w:r>
    </w:p>
    <w:p w14:paraId="199C6139" w14:textId="77777777" w:rsidR="00CC26D5" w:rsidRPr="00CC26D5" w:rsidRDefault="00CC26D5" w:rsidP="00CC26D5">
      <w:pPr>
        <w:bidi/>
        <w:jc w:val="both"/>
        <w:rPr>
          <w:rFonts w:cs="David" w:hint="cs"/>
          <w:rtl/>
        </w:rPr>
      </w:pPr>
      <w:r w:rsidRPr="00CC26D5">
        <w:rPr>
          <w:rFonts w:cs="David" w:hint="cs"/>
          <w:rtl/>
        </w:rPr>
        <w:t>ירדנה מלר-הורביץ, סגנית מזכיר הכנסת</w:t>
      </w:r>
    </w:p>
    <w:p w14:paraId="1F4A8946" w14:textId="77777777" w:rsidR="00CC26D5" w:rsidRPr="00CC26D5" w:rsidRDefault="00CC26D5" w:rsidP="00CC26D5">
      <w:pPr>
        <w:bidi/>
        <w:jc w:val="both"/>
        <w:rPr>
          <w:rFonts w:cs="David" w:hint="cs"/>
          <w:rtl/>
        </w:rPr>
      </w:pPr>
      <w:r w:rsidRPr="00CC26D5">
        <w:rPr>
          <w:rFonts w:cs="David" w:hint="cs"/>
          <w:rtl/>
        </w:rPr>
        <w:t>נאזם בדר, סגן מזכיר הכנסת</w:t>
      </w:r>
    </w:p>
    <w:p w14:paraId="0980F370" w14:textId="77777777" w:rsidR="00CC26D5" w:rsidRPr="00CC26D5" w:rsidRDefault="00CC26D5" w:rsidP="00CC26D5">
      <w:pPr>
        <w:bidi/>
        <w:jc w:val="both"/>
        <w:rPr>
          <w:rFonts w:cs="David" w:hint="cs"/>
          <w:rtl/>
        </w:rPr>
      </w:pPr>
      <w:r w:rsidRPr="00CC26D5">
        <w:rPr>
          <w:rFonts w:cs="David" w:hint="cs"/>
          <w:rtl/>
        </w:rPr>
        <w:t>אבי לוי, חשב הכנסת</w:t>
      </w:r>
    </w:p>
    <w:p w14:paraId="3307BB39" w14:textId="77777777" w:rsidR="00CC26D5" w:rsidRPr="00CC26D5" w:rsidRDefault="00CC26D5" w:rsidP="00CC26D5">
      <w:pPr>
        <w:bidi/>
        <w:jc w:val="both"/>
        <w:rPr>
          <w:rFonts w:cs="David"/>
          <w:rtl/>
        </w:rPr>
      </w:pPr>
    </w:p>
    <w:p w14:paraId="4AA641A3" w14:textId="77777777" w:rsidR="00CC26D5" w:rsidRPr="00CC26D5" w:rsidRDefault="00CC26D5" w:rsidP="00CC26D5">
      <w:pPr>
        <w:tabs>
          <w:tab w:val="left" w:pos="1930"/>
        </w:tabs>
        <w:bidi/>
        <w:jc w:val="both"/>
        <w:rPr>
          <w:rFonts w:cs="David" w:hint="cs"/>
          <w:rtl/>
        </w:rPr>
      </w:pPr>
      <w:r w:rsidRPr="00CC26D5">
        <w:rPr>
          <w:rFonts w:cs="David"/>
          <w:b/>
          <w:bCs/>
          <w:u w:val="single"/>
          <w:rtl/>
        </w:rPr>
        <w:t>י</w:t>
      </w:r>
      <w:r w:rsidRPr="00CC26D5">
        <w:rPr>
          <w:rFonts w:cs="David" w:hint="cs"/>
          <w:b/>
          <w:bCs/>
          <w:u w:val="single"/>
          <w:rtl/>
        </w:rPr>
        <w:t>יעוץ משפטי</w:t>
      </w:r>
      <w:r w:rsidRPr="00CC26D5">
        <w:rPr>
          <w:rFonts w:cs="David"/>
          <w:b/>
          <w:bCs/>
          <w:u w:val="single"/>
          <w:rtl/>
        </w:rPr>
        <w:t>:</w:t>
      </w:r>
      <w:r w:rsidRPr="00CC26D5">
        <w:rPr>
          <w:rFonts w:cs="David" w:hint="cs"/>
          <w:rtl/>
        </w:rPr>
        <w:tab/>
        <w:t>נורית אלשטיין</w:t>
      </w:r>
    </w:p>
    <w:p w14:paraId="6730F270" w14:textId="77777777" w:rsidR="00CC26D5" w:rsidRPr="00CC26D5" w:rsidRDefault="00CC26D5" w:rsidP="00CC26D5">
      <w:pPr>
        <w:bidi/>
        <w:jc w:val="both"/>
        <w:rPr>
          <w:rFonts w:cs="David" w:hint="cs"/>
          <w:rtl/>
        </w:rPr>
      </w:pPr>
    </w:p>
    <w:p w14:paraId="5BD1A5ED" w14:textId="77777777" w:rsidR="00CC26D5" w:rsidRPr="00CC26D5" w:rsidRDefault="00CC26D5" w:rsidP="00CC26D5">
      <w:pPr>
        <w:bidi/>
        <w:jc w:val="both"/>
        <w:rPr>
          <w:rFonts w:cs="David" w:hint="cs"/>
          <w:rtl/>
        </w:rPr>
      </w:pPr>
    </w:p>
    <w:p w14:paraId="14D75CE0" w14:textId="77777777" w:rsidR="00CC26D5" w:rsidRPr="00CC26D5" w:rsidRDefault="00CC26D5" w:rsidP="00CC26D5">
      <w:pPr>
        <w:tabs>
          <w:tab w:val="left" w:pos="1930"/>
        </w:tabs>
        <w:bidi/>
        <w:jc w:val="both"/>
        <w:rPr>
          <w:rFonts w:cs="David" w:hint="cs"/>
          <w:rtl/>
        </w:rPr>
      </w:pPr>
      <w:r w:rsidRPr="00CC26D5">
        <w:rPr>
          <w:rFonts w:cs="David"/>
          <w:b/>
          <w:bCs/>
          <w:u w:val="single"/>
          <w:rtl/>
        </w:rPr>
        <w:t>מנהלת הוועדה</w:t>
      </w:r>
      <w:r w:rsidRPr="00CC26D5">
        <w:rPr>
          <w:rFonts w:cs="David"/>
          <w:rtl/>
        </w:rPr>
        <w:t>:</w:t>
      </w:r>
      <w:r w:rsidRPr="00CC26D5">
        <w:rPr>
          <w:rFonts w:cs="David" w:hint="cs"/>
          <w:b/>
          <w:bCs/>
          <w:rtl/>
        </w:rPr>
        <w:tab/>
      </w:r>
      <w:r w:rsidRPr="00CC26D5">
        <w:rPr>
          <w:rFonts w:cs="David" w:hint="cs"/>
          <w:rtl/>
        </w:rPr>
        <w:t>אתי בן-יוסף</w:t>
      </w:r>
    </w:p>
    <w:p w14:paraId="2512C6CF" w14:textId="77777777" w:rsidR="00CC26D5" w:rsidRPr="00CC26D5" w:rsidRDefault="00CC26D5" w:rsidP="00CC26D5">
      <w:pPr>
        <w:bidi/>
        <w:jc w:val="both"/>
        <w:rPr>
          <w:rFonts w:cs="David" w:hint="cs"/>
          <w:rtl/>
        </w:rPr>
      </w:pPr>
    </w:p>
    <w:p w14:paraId="5C61A6F9" w14:textId="77777777" w:rsidR="00CC26D5" w:rsidRPr="00CC26D5" w:rsidRDefault="00CC26D5" w:rsidP="00CC26D5">
      <w:pPr>
        <w:bidi/>
        <w:jc w:val="both"/>
        <w:rPr>
          <w:rFonts w:cs="David" w:hint="cs"/>
          <w:rtl/>
        </w:rPr>
      </w:pPr>
    </w:p>
    <w:p w14:paraId="294F8C01" w14:textId="77777777" w:rsidR="00CC26D5" w:rsidRPr="00CC26D5" w:rsidRDefault="00CC26D5" w:rsidP="00CC26D5">
      <w:pPr>
        <w:tabs>
          <w:tab w:val="left" w:pos="1930"/>
        </w:tabs>
        <w:bidi/>
        <w:jc w:val="both"/>
        <w:rPr>
          <w:rFonts w:cs="David" w:hint="cs"/>
          <w:rtl/>
        </w:rPr>
      </w:pPr>
      <w:r w:rsidRPr="00CC26D5">
        <w:rPr>
          <w:rFonts w:cs="David" w:hint="cs"/>
          <w:b/>
          <w:bCs/>
          <w:u w:val="single"/>
          <w:rtl/>
        </w:rPr>
        <w:t>רשמת פרלמנטרית</w:t>
      </w:r>
      <w:r w:rsidRPr="00CC26D5">
        <w:rPr>
          <w:rFonts w:cs="David"/>
          <w:rtl/>
        </w:rPr>
        <w:t>:</w:t>
      </w:r>
      <w:r w:rsidRPr="00CC26D5">
        <w:rPr>
          <w:rFonts w:cs="David" w:hint="cs"/>
          <w:rtl/>
        </w:rPr>
        <w:tab/>
        <w:t>הדס דויטש</w:t>
      </w:r>
    </w:p>
    <w:p w14:paraId="6BBACB44" w14:textId="77777777" w:rsidR="00CC26D5" w:rsidRPr="00CC26D5" w:rsidRDefault="00CC26D5" w:rsidP="00CC26D5">
      <w:pPr>
        <w:pStyle w:val="Heading5"/>
        <w:rPr>
          <w:rtl/>
        </w:rPr>
      </w:pPr>
      <w:r w:rsidRPr="00CC26D5">
        <w:rPr>
          <w:rtl/>
        </w:rPr>
        <w:t xml:space="preserve"> </w:t>
      </w:r>
    </w:p>
    <w:p w14:paraId="7814E5C9" w14:textId="77777777" w:rsidR="00CC26D5" w:rsidRPr="00CC26D5" w:rsidRDefault="00CC26D5" w:rsidP="00CC26D5">
      <w:pPr>
        <w:bidi/>
        <w:jc w:val="both"/>
        <w:rPr>
          <w:rFonts w:cs="David" w:hint="cs"/>
          <w:rtl/>
        </w:rPr>
      </w:pPr>
    </w:p>
    <w:p w14:paraId="54C05A69" w14:textId="77777777" w:rsidR="00CC26D5" w:rsidRPr="00CC26D5" w:rsidRDefault="00CC26D5" w:rsidP="00CC26D5">
      <w:pPr>
        <w:bidi/>
        <w:ind w:left="708"/>
        <w:jc w:val="center"/>
        <w:rPr>
          <w:rFonts w:cs="David" w:hint="cs"/>
          <w:b/>
          <w:bCs/>
          <w:u w:val="single"/>
          <w:rtl/>
        </w:rPr>
      </w:pPr>
      <w:r w:rsidRPr="00CC26D5">
        <w:rPr>
          <w:rFonts w:cs="David"/>
          <w:rtl/>
        </w:rPr>
        <w:br w:type="page"/>
      </w:r>
      <w:r w:rsidRPr="00CC26D5">
        <w:rPr>
          <w:rFonts w:cs="David" w:hint="cs"/>
          <w:b/>
          <w:bCs/>
          <w:u w:val="single"/>
          <w:rtl/>
        </w:rPr>
        <w:lastRenderedPageBreak/>
        <w:t>1. שינויים בתקציב הכנסת לשנת 2006</w:t>
      </w:r>
    </w:p>
    <w:p w14:paraId="72595ADD" w14:textId="77777777" w:rsidR="00CC26D5" w:rsidRPr="00CC26D5" w:rsidRDefault="00CC26D5" w:rsidP="00CC26D5">
      <w:pPr>
        <w:bidi/>
        <w:ind w:left="708"/>
        <w:jc w:val="center"/>
        <w:rPr>
          <w:rFonts w:cs="David" w:hint="cs"/>
          <w:b/>
          <w:bCs/>
          <w:u w:val="single"/>
          <w:rtl/>
        </w:rPr>
      </w:pPr>
      <w:r w:rsidRPr="00CC26D5">
        <w:rPr>
          <w:rFonts w:cs="David" w:hint="cs"/>
          <w:b/>
          <w:bCs/>
          <w:u w:val="single"/>
          <w:rtl/>
        </w:rPr>
        <w:t>2. הצעת תקציב הכנסת לשנת 2007</w:t>
      </w:r>
    </w:p>
    <w:p w14:paraId="68FFBFA0" w14:textId="77777777" w:rsidR="00CC26D5" w:rsidRPr="00CC26D5" w:rsidRDefault="00CC26D5" w:rsidP="00CC26D5">
      <w:pPr>
        <w:bidi/>
        <w:jc w:val="center"/>
        <w:rPr>
          <w:rFonts w:cs="David" w:hint="cs"/>
          <w:rtl/>
        </w:rPr>
      </w:pPr>
    </w:p>
    <w:p w14:paraId="36675A55" w14:textId="77777777" w:rsidR="00CC26D5" w:rsidRPr="00CC26D5" w:rsidRDefault="00CC26D5" w:rsidP="00CC26D5">
      <w:pPr>
        <w:bidi/>
        <w:jc w:val="both"/>
        <w:rPr>
          <w:rFonts w:cs="David" w:hint="cs"/>
          <w:rtl/>
        </w:rPr>
      </w:pPr>
    </w:p>
    <w:p w14:paraId="3601365D" w14:textId="77777777" w:rsidR="00CC26D5" w:rsidRPr="00CC26D5" w:rsidRDefault="00CC26D5" w:rsidP="00CC26D5">
      <w:pPr>
        <w:bidi/>
        <w:jc w:val="both"/>
        <w:rPr>
          <w:rFonts w:cs="David" w:hint="cs"/>
          <w:u w:val="single"/>
          <w:rtl/>
        </w:rPr>
      </w:pPr>
      <w:r w:rsidRPr="00CC26D5">
        <w:rPr>
          <w:rFonts w:cs="David" w:hint="cs"/>
          <w:u w:val="single"/>
          <w:rtl/>
        </w:rPr>
        <w:t>היו</w:t>
      </w:r>
      <w:r w:rsidRPr="00CC26D5">
        <w:rPr>
          <w:rFonts w:cs="David"/>
          <w:u w:val="single"/>
          <w:rtl/>
        </w:rPr>
        <w:t>"</w:t>
      </w:r>
      <w:r w:rsidRPr="00CC26D5">
        <w:rPr>
          <w:rFonts w:cs="David" w:hint="cs"/>
          <w:u w:val="single"/>
          <w:rtl/>
        </w:rPr>
        <w:t>ר רוחמה אברהם:</w:t>
      </w:r>
    </w:p>
    <w:p w14:paraId="678F4C33" w14:textId="77777777" w:rsidR="00CC26D5" w:rsidRPr="00CC26D5" w:rsidRDefault="00CC26D5" w:rsidP="00CC26D5">
      <w:pPr>
        <w:bidi/>
        <w:jc w:val="both"/>
        <w:rPr>
          <w:rFonts w:cs="David" w:hint="cs"/>
          <w:rtl/>
        </w:rPr>
      </w:pPr>
    </w:p>
    <w:p w14:paraId="7F6B2620" w14:textId="77777777" w:rsidR="00CC26D5" w:rsidRPr="00CC26D5" w:rsidRDefault="00CC26D5" w:rsidP="00CC26D5">
      <w:pPr>
        <w:bidi/>
        <w:jc w:val="both"/>
        <w:rPr>
          <w:rFonts w:cs="David" w:hint="cs"/>
          <w:rtl/>
        </w:rPr>
      </w:pPr>
      <w:r w:rsidRPr="00CC26D5">
        <w:rPr>
          <w:rFonts w:cs="David" w:hint="cs"/>
          <w:rtl/>
        </w:rPr>
        <w:tab/>
        <w:t xml:space="preserve"> בוקר טוב, אני מתכבדת לפתוח את הישיבה.</w:t>
      </w:r>
    </w:p>
    <w:p w14:paraId="4CA2A584" w14:textId="77777777" w:rsidR="00CC26D5" w:rsidRPr="00CC26D5" w:rsidRDefault="00CC26D5" w:rsidP="00CC26D5">
      <w:pPr>
        <w:bidi/>
        <w:jc w:val="both"/>
        <w:rPr>
          <w:rFonts w:cs="David" w:hint="cs"/>
          <w:rtl/>
        </w:rPr>
      </w:pPr>
    </w:p>
    <w:p w14:paraId="16B49797" w14:textId="77777777" w:rsidR="00CC26D5" w:rsidRPr="00CC26D5" w:rsidRDefault="00CC26D5" w:rsidP="00CC26D5">
      <w:pPr>
        <w:bidi/>
        <w:jc w:val="both"/>
        <w:rPr>
          <w:rFonts w:cs="David" w:hint="cs"/>
          <w:rtl/>
        </w:rPr>
      </w:pPr>
      <w:r w:rsidRPr="00CC26D5">
        <w:rPr>
          <w:rFonts w:cs="David" w:hint="cs"/>
          <w:rtl/>
        </w:rPr>
        <w:tab/>
        <w:t xml:space="preserve">יציג את התקציב המונח לפנינו אבי, החשב, ולפני זה מספר מילים למנכ"ל הכנסת, בבקשה. </w:t>
      </w:r>
    </w:p>
    <w:p w14:paraId="29283F25" w14:textId="77777777" w:rsidR="00CC26D5" w:rsidRPr="00CC26D5" w:rsidRDefault="00CC26D5" w:rsidP="00CC26D5">
      <w:pPr>
        <w:bidi/>
        <w:jc w:val="both"/>
        <w:rPr>
          <w:rFonts w:cs="David" w:hint="cs"/>
          <w:rtl/>
        </w:rPr>
      </w:pPr>
    </w:p>
    <w:p w14:paraId="080B2644" w14:textId="77777777" w:rsidR="00CC26D5" w:rsidRPr="00CC26D5" w:rsidRDefault="00CC26D5" w:rsidP="00CC26D5">
      <w:pPr>
        <w:bidi/>
        <w:ind w:firstLine="567"/>
        <w:jc w:val="both"/>
        <w:rPr>
          <w:rFonts w:cs="David" w:hint="cs"/>
          <w:rtl/>
        </w:rPr>
      </w:pPr>
      <w:r w:rsidRPr="00CC26D5">
        <w:rPr>
          <w:rFonts w:cs="David" w:hint="cs"/>
          <w:rtl/>
        </w:rPr>
        <w:t xml:space="preserve">לפרוטוקול, חברי הוועדה הקבועים של ועדת הכנסת הם: חברי הכנסת אביגדור יצחקי, יעקב מרגי, גדעון סער, אסתרינה טרטמן, אמנון כהן, שי חרמש, אורית נוקד, ראובן ריבלין ויעקב ליצמן. </w:t>
      </w:r>
    </w:p>
    <w:p w14:paraId="2EC7BE8B" w14:textId="77777777" w:rsidR="00CC26D5" w:rsidRPr="00CC26D5" w:rsidRDefault="00CC26D5" w:rsidP="00CC26D5">
      <w:pPr>
        <w:bidi/>
        <w:jc w:val="both"/>
        <w:rPr>
          <w:rFonts w:cs="David" w:hint="cs"/>
          <w:rtl/>
        </w:rPr>
      </w:pPr>
    </w:p>
    <w:p w14:paraId="3FE5AB0B" w14:textId="77777777" w:rsidR="00CC26D5" w:rsidRPr="00CC26D5" w:rsidRDefault="00CC26D5" w:rsidP="00CC26D5">
      <w:pPr>
        <w:bidi/>
        <w:jc w:val="both"/>
        <w:rPr>
          <w:rFonts w:cs="David" w:hint="cs"/>
          <w:rtl/>
        </w:rPr>
      </w:pPr>
      <w:r w:rsidRPr="00CC26D5">
        <w:rPr>
          <w:rFonts w:cs="David" w:hint="cs"/>
          <w:u w:val="single"/>
          <w:rtl/>
        </w:rPr>
        <w:t>ראובן ריבלין:</w:t>
      </w:r>
    </w:p>
    <w:p w14:paraId="68DFA8F3" w14:textId="77777777" w:rsidR="00CC26D5" w:rsidRPr="00CC26D5" w:rsidRDefault="00CC26D5" w:rsidP="00CC26D5">
      <w:pPr>
        <w:bidi/>
        <w:jc w:val="both"/>
        <w:rPr>
          <w:rFonts w:cs="David" w:hint="cs"/>
          <w:rtl/>
        </w:rPr>
      </w:pPr>
    </w:p>
    <w:p w14:paraId="676157F4" w14:textId="77777777" w:rsidR="00CC26D5" w:rsidRPr="00CC26D5" w:rsidRDefault="00CC26D5" w:rsidP="00CC26D5">
      <w:pPr>
        <w:bidi/>
        <w:jc w:val="both"/>
        <w:rPr>
          <w:rFonts w:cs="David" w:hint="cs"/>
          <w:rtl/>
        </w:rPr>
      </w:pPr>
      <w:r w:rsidRPr="00CC26D5">
        <w:rPr>
          <w:rFonts w:cs="David" w:hint="cs"/>
          <w:rtl/>
        </w:rPr>
        <w:tab/>
        <w:t xml:space="preserve"> אותי הליכוד מחליף.</w:t>
      </w:r>
    </w:p>
    <w:p w14:paraId="1C781824" w14:textId="77777777" w:rsidR="00CC26D5" w:rsidRPr="00CC26D5" w:rsidRDefault="00CC26D5" w:rsidP="00CC26D5">
      <w:pPr>
        <w:bidi/>
        <w:jc w:val="both"/>
        <w:rPr>
          <w:rFonts w:cs="David" w:hint="cs"/>
          <w:rtl/>
        </w:rPr>
      </w:pPr>
    </w:p>
    <w:p w14:paraId="4642D127" w14:textId="77777777" w:rsidR="00CC26D5" w:rsidRPr="00CC26D5" w:rsidRDefault="00CC26D5" w:rsidP="00CC26D5">
      <w:pPr>
        <w:bidi/>
        <w:jc w:val="both"/>
        <w:rPr>
          <w:rFonts w:cs="David" w:hint="cs"/>
          <w:u w:val="single"/>
          <w:rtl/>
        </w:rPr>
      </w:pPr>
      <w:r w:rsidRPr="00CC26D5">
        <w:rPr>
          <w:rFonts w:cs="David" w:hint="cs"/>
          <w:u w:val="single"/>
          <w:rtl/>
        </w:rPr>
        <w:t>היו</w:t>
      </w:r>
      <w:r w:rsidRPr="00CC26D5">
        <w:rPr>
          <w:rFonts w:cs="David"/>
          <w:u w:val="single"/>
          <w:rtl/>
        </w:rPr>
        <w:t>"</w:t>
      </w:r>
      <w:r w:rsidRPr="00CC26D5">
        <w:rPr>
          <w:rFonts w:cs="David" w:hint="cs"/>
          <w:u w:val="single"/>
          <w:rtl/>
        </w:rPr>
        <w:t>ר רוחמה אברהם:</w:t>
      </w:r>
    </w:p>
    <w:p w14:paraId="0C5EA83A" w14:textId="77777777" w:rsidR="00CC26D5" w:rsidRPr="00CC26D5" w:rsidRDefault="00CC26D5" w:rsidP="00CC26D5">
      <w:pPr>
        <w:bidi/>
        <w:jc w:val="both"/>
        <w:rPr>
          <w:rFonts w:cs="David" w:hint="cs"/>
          <w:rtl/>
        </w:rPr>
      </w:pPr>
    </w:p>
    <w:p w14:paraId="2668717E" w14:textId="77777777" w:rsidR="00CC26D5" w:rsidRPr="00CC26D5" w:rsidRDefault="00CC26D5" w:rsidP="00CC26D5">
      <w:pPr>
        <w:bidi/>
        <w:jc w:val="both"/>
        <w:rPr>
          <w:rFonts w:cs="David" w:hint="cs"/>
          <w:rtl/>
        </w:rPr>
      </w:pPr>
      <w:r w:rsidRPr="00CC26D5">
        <w:rPr>
          <w:rFonts w:cs="David" w:hint="cs"/>
          <w:rtl/>
        </w:rPr>
        <w:tab/>
        <w:t xml:space="preserve"> כולם יכולים להשתתף בדיון, הדיון הזה פתוח ושקוף בפני חברי הכנסת.</w:t>
      </w:r>
    </w:p>
    <w:p w14:paraId="0FD6C000" w14:textId="77777777" w:rsidR="00CC26D5" w:rsidRPr="00CC26D5" w:rsidRDefault="00CC26D5" w:rsidP="00CC26D5">
      <w:pPr>
        <w:bidi/>
        <w:jc w:val="both"/>
        <w:rPr>
          <w:rFonts w:cs="David" w:hint="cs"/>
          <w:rtl/>
        </w:rPr>
      </w:pPr>
    </w:p>
    <w:p w14:paraId="3C906F94" w14:textId="77777777" w:rsidR="00CC26D5" w:rsidRPr="00CC26D5" w:rsidRDefault="00CC26D5" w:rsidP="00CC26D5">
      <w:pPr>
        <w:bidi/>
        <w:jc w:val="both"/>
        <w:rPr>
          <w:rFonts w:cs="David" w:hint="cs"/>
          <w:rtl/>
        </w:rPr>
      </w:pPr>
      <w:r w:rsidRPr="00CC26D5">
        <w:rPr>
          <w:rFonts w:cs="David" w:hint="cs"/>
          <w:u w:val="single"/>
          <w:rtl/>
        </w:rPr>
        <w:t>יורם מרציאנו:</w:t>
      </w:r>
    </w:p>
    <w:p w14:paraId="0C1567B8" w14:textId="77777777" w:rsidR="00CC26D5" w:rsidRPr="00CC26D5" w:rsidRDefault="00CC26D5" w:rsidP="00CC26D5">
      <w:pPr>
        <w:bidi/>
        <w:jc w:val="both"/>
        <w:rPr>
          <w:rFonts w:cs="David" w:hint="cs"/>
          <w:rtl/>
        </w:rPr>
      </w:pPr>
    </w:p>
    <w:p w14:paraId="2C38C75A" w14:textId="77777777" w:rsidR="00CC26D5" w:rsidRPr="00CC26D5" w:rsidRDefault="00CC26D5" w:rsidP="00CC26D5">
      <w:pPr>
        <w:bidi/>
        <w:jc w:val="both"/>
        <w:rPr>
          <w:rFonts w:cs="David" w:hint="cs"/>
          <w:rtl/>
        </w:rPr>
      </w:pPr>
      <w:r w:rsidRPr="00CC26D5">
        <w:rPr>
          <w:rFonts w:cs="David" w:hint="cs"/>
          <w:rtl/>
        </w:rPr>
        <w:tab/>
        <w:t xml:space="preserve"> אני מחליף את חברת הכנסת נוקד.</w:t>
      </w:r>
    </w:p>
    <w:p w14:paraId="19448271" w14:textId="77777777" w:rsidR="00CC26D5" w:rsidRPr="00CC26D5" w:rsidRDefault="00CC26D5" w:rsidP="00CC26D5">
      <w:pPr>
        <w:bidi/>
        <w:jc w:val="both"/>
        <w:rPr>
          <w:rFonts w:cs="David" w:hint="cs"/>
          <w:rtl/>
        </w:rPr>
      </w:pPr>
    </w:p>
    <w:p w14:paraId="744CEC1C" w14:textId="77777777" w:rsidR="00CC26D5" w:rsidRPr="00CC26D5" w:rsidRDefault="00CC26D5" w:rsidP="00CC26D5">
      <w:pPr>
        <w:bidi/>
        <w:jc w:val="both"/>
        <w:rPr>
          <w:rFonts w:cs="David" w:hint="cs"/>
          <w:u w:val="single"/>
          <w:rtl/>
        </w:rPr>
      </w:pPr>
      <w:r w:rsidRPr="00CC26D5">
        <w:rPr>
          <w:rFonts w:cs="David" w:hint="cs"/>
          <w:u w:val="single"/>
          <w:rtl/>
        </w:rPr>
        <w:t>היו</w:t>
      </w:r>
      <w:r w:rsidRPr="00CC26D5">
        <w:rPr>
          <w:rFonts w:cs="David"/>
          <w:u w:val="single"/>
          <w:rtl/>
        </w:rPr>
        <w:t>"</w:t>
      </w:r>
      <w:r w:rsidRPr="00CC26D5">
        <w:rPr>
          <w:rFonts w:cs="David" w:hint="cs"/>
          <w:u w:val="single"/>
          <w:rtl/>
        </w:rPr>
        <w:t>ר רוחמה אברהם:</w:t>
      </w:r>
    </w:p>
    <w:p w14:paraId="460ADDD1" w14:textId="77777777" w:rsidR="00CC26D5" w:rsidRPr="00CC26D5" w:rsidRDefault="00CC26D5" w:rsidP="00CC26D5">
      <w:pPr>
        <w:bidi/>
        <w:jc w:val="both"/>
        <w:rPr>
          <w:rFonts w:cs="David" w:hint="cs"/>
          <w:rtl/>
        </w:rPr>
      </w:pPr>
    </w:p>
    <w:p w14:paraId="29EC6748" w14:textId="77777777" w:rsidR="00CC26D5" w:rsidRPr="00CC26D5" w:rsidRDefault="00CC26D5" w:rsidP="00CC26D5">
      <w:pPr>
        <w:bidi/>
        <w:jc w:val="both"/>
        <w:rPr>
          <w:rFonts w:cs="David" w:hint="cs"/>
          <w:rtl/>
        </w:rPr>
      </w:pPr>
      <w:r w:rsidRPr="00CC26D5">
        <w:rPr>
          <w:rFonts w:cs="David" w:hint="cs"/>
          <w:rtl/>
        </w:rPr>
        <w:tab/>
        <w:t xml:space="preserve"> אני מבקשת שתודיעו לנו לפני ההצבעות מי מחליף את מי.</w:t>
      </w:r>
    </w:p>
    <w:p w14:paraId="6D42EC27" w14:textId="77777777" w:rsidR="00CC26D5" w:rsidRPr="00CC26D5" w:rsidRDefault="00CC26D5" w:rsidP="00CC26D5">
      <w:pPr>
        <w:bidi/>
        <w:jc w:val="both"/>
        <w:rPr>
          <w:rFonts w:cs="David" w:hint="cs"/>
          <w:rtl/>
        </w:rPr>
      </w:pPr>
    </w:p>
    <w:p w14:paraId="3B6A7A72" w14:textId="77777777" w:rsidR="00CC26D5" w:rsidRPr="00CC26D5" w:rsidRDefault="00CC26D5" w:rsidP="00CC26D5">
      <w:pPr>
        <w:bidi/>
        <w:jc w:val="both"/>
        <w:rPr>
          <w:rFonts w:cs="David" w:hint="cs"/>
          <w:u w:val="single"/>
          <w:rtl/>
        </w:rPr>
      </w:pPr>
      <w:r w:rsidRPr="00CC26D5">
        <w:rPr>
          <w:rFonts w:cs="David" w:hint="cs"/>
          <w:u w:val="single"/>
          <w:rtl/>
        </w:rPr>
        <w:t>מאיר פרוש:</w:t>
      </w:r>
    </w:p>
    <w:p w14:paraId="7EE83F00" w14:textId="77777777" w:rsidR="00CC26D5" w:rsidRPr="00CC26D5" w:rsidRDefault="00CC26D5" w:rsidP="00CC26D5">
      <w:pPr>
        <w:bidi/>
        <w:jc w:val="both"/>
        <w:rPr>
          <w:rFonts w:cs="David" w:hint="cs"/>
          <w:u w:val="single"/>
        </w:rPr>
      </w:pPr>
    </w:p>
    <w:p w14:paraId="2EC5F02B" w14:textId="77777777" w:rsidR="00CC26D5" w:rsidRPr="00CC26D5" w:rsidRDefault="00CC26D5" w:rsidP="00CC26D5">
      <w:pPr>
        <w:bidi/>
        <w:jc w:val="both"/>
        <w:rPr>
          <w:rFonts w:cs="David" w:hint="cs"/>
          <w:rtl/>
        </w:rPr>
      </w:pPr>
      <w:r w:rsidRPr="00CC26D5">
        <w:rPr>
          <w:rFonts w:cs="David" w:hint="cs"/>
          <w:rtl/>
        </w:rPr>
        <w:tab/>
        <w:t xml:space="preserve"> אני מחליף את ליצמן.</w:t>
      </w:r>
    </w:p>
    <w:p w14:paraId="7A9B5D30" w14:textId="77777777" w:rsidR="00CC26D5" w:rsidRPr="00CC26D5" w:rsidRDefault="00CC26D5" w:rsidP="00CC26D5">
      <w:pPr>
        <w:bidi/>
        <w:jc w:val="both"/>
        <w:rPr>
          <w:rFonts w:cs="David" w:hint="cs"/>
          <w:rtl/>
        </w:rPr>
      </w:pPr>
    </w:p>
    <w:p w14:paraId="3552E3CA" w14:textId="77777777" w:rsidR="00CC26D5" w:rsidRPr="00CC26D5" w:rsidRDefault="00CC26D5" w:rsidP="00CC26D5">
      <w:pPr>
        <w:bidi/>
        <w:jc w:val="both"/>
        <w:rPr>
          <w:rFonts w:cs="David" w:hint="cs"/>
          <w:u w:val="single"/>
          <w:rtl/>
        </w:rPr>
      </w:pPr>
      <w:r w:rsidRPr="00CC26D5">
        <w:rPr>
          <w:rFonts w:cs="David" w:hint="cs"/>
          <w:u w:val="single"/>
          <w:rtl/>
        </w:rPr>
        <w:t>היו</w:t>
      </w:r>
      <w:r w:rsidRPr="00CC26D5">
        <w:rPr>
          <w:rFonts w:cs="David"/>
          <w:u w:val="single"/>
          <w:rtl/>
        </w:rPr>
        <w:t>"</w:t>
      </w:r>
      <w:r w:rsidRPr="00CC26D5">
        <w:rPr>
          <w:rFonts w:cs="David" w:hint="cs"/>
          <w:u w:val="single"/>
          <w:rtl/>
        </w:rPr>
        <w:t>ר רוחמה אברהם:</w:t>
      </w:r>
    </w:p>
    <w:p w14:paraId="47F97ED8" w14:textId="77777777" w:rsidR="00CC26D5" w:rsidRPr="00CC26D5" w:rsidRDefault="00CC26D5" w:rsidP="00CC26D5">
      <w:pPr>
        <w:bidi/>
        <w:jc w:val="both"/>
        <w:rPr>
          <w:rFonts w:cs="David" w:hint="cs"/>
          <w:rtl/>
        </w:rPr>
      </w:pPr>
    </w:p>
    <w:p w14:paraId="498402BA" w14:textId="77777777" w:rsidR="00CC26D5" w:rsidRPr="00CC26D5" w:rsidRDefault="00CC26D5" w:rsidP="00CC26D5">
      <w:pPr>
        <w:bidi/>
        <w:jc w:val="both"/>
        <w:rPr>
          <w:rFonts w:cs="David" w:hint="cs"/>
          <w:rtl/>
        </w:rPr>
      </w:pPr>
      <w:r w:rsidRPr="00CC26D5">
        <w:rPr>
          <w:rFonts w:cs="David" w:hint="cs"/>
          <w:rtl/>
        </w:rPr>
        <w:tab/>
        <w:t xml:space="preserve"> חבר הכנסת מרציאנו מחליף את חברת הכנסת נוקד באופן קבוע. אני מתחילה בדיון. </w:t>
      </w:r>
    </w:p>
    <w:p w14:paraId="686986BD" w14:textId="77777777" w:rsidR="00CC26D5" w:rsidRPr="00CC26D5" w:rsidRDefault="00CC26D5" w:rsidP="00CC26D5">
      <w:pPr>
        <w:bidi/>
        <w:jc w:val="both"/>
        <w:rPr>
          <w:rFonts w:cs="David" w:hint="cs"/>
          <w:rtl/>
        </w:rPr>
      </w:pPr>
    </w:p>
    <w:p w14:paraId="3362F374" w14:textId="77777777" w:rsidR="00CC26D5" w:rsidRPr="00CC26D5" w:rsidRDefault="00CC26D5" w:rsidP="00CC26D5">
      <w:pPr>
        <w:bidi/>
        <w:jc w:val="both"/>
        <w:rPr>
          <w:rFonts w:cs="David" w:hint="cs"/>
          <w:u w:val="single"/>
          <w:rtl/>
        </w:rPr>
      </w:pPr>
      <w:r w:rsidRPr="00CC26D5">
        <w:rPr>
          <w:rFonts w:cs="David" w:hint="cs"/>
          <w:u w:val="single"/>
          <w:rtl/>
        </w:rPr>
        <w:t>גדעון סער:</w:t>
      </w:r>
    </w:p>
    <w:p w14:paraId="7622671A" w14:textId="77777777" w:rsidR="00CC26D5" w:rsidRPr="00CC26D5" w:rsidRDefault="00CC26D5" w:rsidP="00CC26D5">
      <w:pPr>
        <w:bidi/>
        <w:jc w:val="both"/>
        <w:rPr>
          <w:rFonts w:cs="David" w:hint="cs"/>
          <w:u w:val="single"/>
          <w:rtl/>
        </w:rPr>
      </w:pPr>
    </w:p>
    <w:p w14:paraId="20DA58F8" w14:textId="77777777" w:rsidR="00CC26D5" w:rsidRPr="00CC26D5" w:rsidRDefault="00CC26D5" w:rsidP="00CC26D5">
      <w:pPr>
        <w:bidi/>
        <w:jc w:val="both"/>
        <w:rPr>
          <w:rFonts w:cs="David" w:hint="cs"/>
          <w:rtl/>
        </w:rPr>
      </w:pPr>
      <w:r w:rsidRPr="00CC26D5">
        <w:rPr>
          <w:rFonts w:cs="David" w:hint="cs"/>
          <w:rtl/>
        </w:rPr>
        <w:tab/>
        <w:t xml:space="preserve"> יש סיכוי שחבר הכנסת ריבלין יוחלף טרם מיצוי הדיון.</w:t>
      </w:r>
    </w:p>
    <w:p w14:paraId="7393D3C5" w14:textId="77777777" w:rsidR="00CC26D5" w:rsidRPr="00CC26D5" w:rsidRDefault="00CC26D5" w:rsidP="00CC26D5">
      <w:pPr>
        <w:bidi/>
        <w:jc w:val="both"/>
        <w:rPr>
          <w:rFonts w:cs="David" w:hint="cs"/>
          <w:rtl/>
        </w:rPr>
      </w:pPr>
    </w:p>
    <w:p w14:paraId="093016D2" w14:textId="77777777" w:rsidR="00CC26D5" w:rsidRPr="00CC26D5" w:rsidRDefault="00CC26D5" w:rsidP="00CC26D5">
      <w:pPr>
        <w:bidi/>
        <w:jc w:val="both"/>
        <w:rPr>
          <w:rFonts w:cs="David" w:hint="cs"/>
          <w:u w:val="single"/>
          <w:rtl/>
        </w:rPr>
      </w:pPr>
      <w:r w:rsidRPr="00CC26D5">
        <w:rPr>
          <w:rFonts w:cs="David" w:hint="cs"/>
          <w:u w:val="single"/>
          <w:rtl/>
        </w:rPr>
        <w:t>היו</w:t>
      </w:r>
      <w:r w:rsidRPr="00CC26D5">
        <w:rPr>
          <w:rFonts w:cs="David"/>
          <w:u w:val="single"/>
          <w:rtl/>
        </w:rPr>
        <w:t>"</w:t>
      </w:r>
      <w:r w:rsidRPr="00CC26D5">
        <w:rPr>
          <w:rFonts w:cs="David" w:hint="cs"/>
          <w:u w:val="single"/>
          <w:rtl/>
        </w:rPr>
        <w:t>ר רוחמה אברהם:</w:t>
      </w:r>
    </w:p>
    <w:p w14:paraId="14E81949" w14:textId="77777777" w:rsidR="00CC26D5" w:rsidRPr="00CC26D5" w:rsidRDefault="00CC26D5" w:rsidP="00CC26D5">
      <w:pPr>
        <w:bidi/>
        <w:jc w:val="both"/>
        <w:rPr>
          <w:rFonts w:cs="David" w:hint="cs"/>
          <w:rtl/>
        </w:rPr>
      </w:pPr>
    </w:p>
    <w:p w14:paraId="271EB254" w14:textId="77777777" w:rsidR="00CC26D5" w:rsidRPr="00CC26D5" w:rsidRDefault="00CC26D5" w:rsidP="00CC26D5">
      <w:pPr>
        <w:bidi/>
        <w:jc w:val="both"/>
        <w:rPr>
          <w:rFonts w:cs="David" w:hint="cs"/>
          <w:rtl/>
        </w:rPr>
      </w:pPr>
      <w:r w:rsidRPr="00CC26D5">
        <w:rPr>
          <w:rFonts w:cs="David" w:hint="cs"/>
          <w:rtl/>
        </w:rPr>
        <w:tab/>
        <w:t xml:space="preserve"> נא להודיע זאת לפני. מנכ"ל הכנסת, בבקשה.</w:t>
      </w:r>
    </w:p>
    <w:p w14:paraId="5FAC0BD1" w14:textId="77777777" w:rsidR="00CC26D5" w:rsidRPr="00CC26D5" w:rsidRDefault="00CC26D5" w:rsidP="00CC26D5">
      <w:pPr>
        <w:bidi/>
        <w:jc w:val="both"/>
        <w:rPr>
          <w:rFonts w:cs="David" w:hint="cs"/>
          <w:rtl/>
        </w:rPr>
      </w:pPr>
    </w:p>
    <w:p w14:paraId="664E3FD1" w14:textId="77777777" w:rsidR="00CC26D5" w:rsidRPr="00CC26D5" w:rsidRDefault="00CC26D5" w:rsidP="00CC26D5">
      <w:pPr>
        <w:bidi/>
        <w:jc w:val="both"/>
        <w:rPr>
          <w:rFonts w:cs="David" w:hint="cs"/>
          <w:rtl/>
        </w:rPr>
      </w:pPr>
      <w:r w:rsidRPr="00CC26D5">
        <w:rPr>
          <w:rFonts w:cs="David" w:hint="cs"/>
          <w:u w:val="single"/>
          <w:rtl/>
        </w:rPr>
        <w:t>אבי בלשניקוב:</w:t>
      </w:r>
    </w:p>
    <w:p w14:paraId="62F32E88" w14:textId="77777777" w:rsidR="00CC26D5" w:rsidRPr="00CC26D5" w:rsidRDefault="00CC26D5" w:rsidP="00CC26D5">
      <w:pPr>
        <w:bidi/>
        <w:jc w:val="both"/>
        <w:rPr>
          <w:rFonts w:cs="David" w:hint="cs"/>
          <w:rtl/>
        </w:rPr>
      </w:pPr>
    </w:p>
    <w:p w14:paraId="264D100B" w14:textId="77777777" w:rsidR="00CC26D5" w:rsidRPr="00CC26D5" w:rsidRDefault="00CC26D5" w:rsidP="00CC26D5">
      <w:pPr>
        <w:bidi/>
        <w:jc w:val="both"/>
        <w:rPr>
          <w:rFonts w:cs="David" w:hint="cs"/>
          <w:rtl/>
        </w:rPr>
      </w:pPr>
      <w:r w:rsidRPr="00CC26D5">
        <w:rPr>
          <w:rFonts w:cs="David" w:hint="cs"/>
          <w:rtl/>
        </w:rPr>
        <w:tab/>
        <w:t>בוקר טוב, מונחת לפניכם הצעת התקציב שהגשנו לשנת 2007 של הכנסת. ההצעה מסתכמת בכ-426 מיליון ש"ח לעומת 432 מיליון ש</w:t>
      </w:r>
      <w:r w:rsidRPr="00CC26D5">
        <w:rPr>
          <w:rFonts w:cs="David"/>
          <w:rtl/>
        </w:rPr>
        <w:t>"</w:t>
      </w:r>
      <w:r w:rsidRPr="00CC26D5">
        <w:rPr>
          <w:rFonts w:cs="David" w:hint="cs"/>
          <w:rtl/>
        </w:rPr>
        <w:t>ח ב-2006. יש פה ירידה של כ-6.5 מיליון ש</w:t>
      </w:r>
      <w:r w:rsidRPr="00CC26D5">
        <w:rPr>
          <w:rFonts w:cs="David"/>
          <w:rtl/>
        </w:rPr>
        <w:t>"</w:t>
      </w:r>
      <w:r w:rsidRPr="00CC26D5">
        <w:rPr>
          <w:rFonts w:cs="David" w:hint="cs"/>
          <w:rtl/>
        </w:rPr>
        <w:t>ח לעומת השנה הקודמת.</w:t>
      </w:r>
    </w:p>
    <w:p w14:paraId="756D3A67" w14:textId="77777777" w:rsidR="00CC26D5" w:rsidRPr="00CC26D5" w:rsidRDefault="00CC26D5" w:rsidP="00CC26D5">
      <w:pPr>
        <w:bidi/>
        <w:jc w:val="both"/>
        <w:rPr>
          <w:rFonts w:cs="David" w:hint="cs"/>
          <w:rtl/>
        </w:rPr>
      </w:pPr>
    </w:p>
    <w:p w14:paraId="7A667B66" w14:textId="77777777" w:rsidR="00CC26D5" w:rsidRPr="00CC26D5" w:rsidRDefault="00CC26D5" w:rsidP="00CC26D5">
      <w:pPr>
        <w:bidi/>
        <w:jc w:val="both"/>
        <w:rPr>
          <w:rFonts w:cs="David" w:hint="cs"/>
          <w:rtl/>
        </w:rPr>
      </w:pPr>
      <w:r w:rsidRPr="00CC26D5">
        <w:rPr>
          <w:rFonts w:cs="David" w:hint="cs"/>
          <w:rtl/>
        </w:rPr>
        <w:tab/>
        <w:t>אנו בהצעת התקציב הזאת שמפורטת בפניכם ושהועברה לפניכם מבעוד מועד ושחשב הכנסת אבי לוי יעביר לכם עוד מעט פירוט נוסף, היא קטנה לעומת התקציב של השנה הקודמת על אף שלפי התחזיות של האוצר לגבי תוספות השכר של הטייס האוטומטי לגבי 2007, צריכה להיות תוספת של כלמעלה מ-5 מיליון ש</w:t>
      </w:r>
      <w:r w:rsidRPr="00CC26D5">
        <w:rPr>
          <w:rFonts w:cs="David"/>
          <w:rtl/>
        </w:rPr>
        <w:t>"</w:t>
      </w:r>
      <w:r w:rsidRPr="00CC26D5">
        <w:rPr>
          <w:rFonts w:cs="David" w:hint="cs"/>
          <w:rtl/>
        </w:rPr>
        <w:t xml:space="preserve">ח. אנו סופגים את זה גם בהצעת התקציב שאנו מגישים. על אף שאנו ממשיכים לקבל אגפים וחלקים נוספים באגף קדמה ותשלומי הכנסת גדלים </w:t>
      </w:r>
      <w:r w:rsidRPr="00CC26D5">
        <w:rPr>
          <w:rFonts w:cs="David" w:hint="cs"/>
          <w:rtl/>
        </w:rPr>
        <w:lastRenderedPageBreak/>
        <w:t>והולכים, אם זה לקבלן, לחברת שפיר, ואם זה תשלומי ארנונה לעיריית ירושלים, גם כאן אנו סופגים את העליות האלה, שהם במיליונים לא מבוטלים בהצעת התקציב שאנו מגישים.</w:t>
      </w:r>
    </w:p>
    <w:p w14:paraId="4898ED2B" w14:textId="77777777" w:rsidR="00CC26D5" w:rsidRPr="00CC26D5" w:rsidRDefault="00CC26D5" w:rsidP="00CC26D5">
      <w:pPr>
        <w:bidi/>
        <w:jc w:val="both"/>
        <w:rPr>
          <w:rFonts w:cs="David" w:hint="cs"/>
          <w:rtl/>
        </w:rPr>
      </w:pPr>
    </w:p>
    <w:p w14:paraId="2DCF60DD" w14:textId="77777777" w:rsidR="00CC26D5" w:rsidRPr="00CC26D5" w:rsidRDefault="00CC26D5" w:rsidP="00CC26D5">
      <w:pPr>
        <w:bidi/>
        <w:jc w:val="both"/>
        <w:rPr>
          <w:rFonts w:cs="David" w:hint="cs"/>
          <w:rtl/>
        </w:rPr>
      </w:pPr>
      <w:r w:rsidRPr="00CC26D5">
        <w:rPr>
          <w:rFonts w:cs="David" w:hint="cs"/>
          <w:rtl/>
        </w:rPr>
        <w:tab/>
        <w:t xml:space="preserve">יש סעיפים שקיצצנו בהם. אני אומר בוודאות שעל אף שיש פה קיצוצים שאינם פשוטים נוכל לעמוד בתפעול השוטף של הכנסת. עבודת חברי הכנסת לא תיפגע. אני זוכר את הדיון על ההעברות התקציביות שהיה כאן לפני כשלושה חודשים. לקחנו לתשומת לבנו גם את ההערות של יושב ראש סיעת הליכוד סער הן בעניין הממ"מ והן בעניין קשרי חוץ. אני מתחייב ששתי הסוגיות </w:t>
      </w:r>
      <w:r w:rsidRPr="00CC26D5">
        <w:rPr>
          <w:rFonts w:cs="David"/>
          <w:rtl/>
        </w:rPr>
        <w:t>–</w:t>
      </w:r>
      <w:r w:rsidRPr="00CC26D5">
        <w:rPr>
          <w:rFonts w:cs="David" w:hint="cs"/>
          <w:rtl/>
        </w:rPr>
        <w:t xml:space="preserve"> גם סוגיית קשרי החוץ וגם סוגיית הממ"מ - לא תיפגענה כהוא זה.</w:t>
      </w:r>
    </w:p>
    <w:p w14:paraId="07C3DAC0" w14:textId="77777777" w:rsidR="00CC26D5" w:rsidRPr="00CC26D5" w:rsidRDefault="00CC26D5" w:rsidP="00CC26D5">
      <w:pPr>
        <w:bidi/>
        <w:jc w:val="both"/>
        <w:rPr>
          <w:rFonts w:cs="David" w:hint="cs"/>
          <w:rtl/>
        </w:rPr>
      </w:pPr>
    </w:p>
    <w:p w14:paraId="7FABB0C4" w14:textId="77777777" w:rsidR="00CC26D5" w:rsidRPr="00CC26D5" w:rsidRDefault="00CC26D5" w:rsidP="00CC26D5">
      <w:pPr>
        <w:bidi/>
        <w:jc w:val="both"/>
        <w:rPr>
          <w:rFonts w:cs="David" w:hint="cs"/>
          <w:rtl/>
        </w:rPr>
      </w:pPr>
      <w:r w:rsidRPr="00CC26D5">
        <w:rPr>
          <w:rFonts w:cs="David" w:hint="cs"/>
          <w:rtl/>
        </w:rPr>
        <w:tab/>
        <w:t>יש שתי סוגיות שארצה שנדון עליהן כאן שהן במחלוקת לא מבחינתי ולא מבחינת יושבת ראש הכנסת; הראשונה היא הסעיף של ה-380 אלף ש</w:t>
      </w:r>
      <w:r w:rsidRPr="00CC26D5">
        <w:rPr>
          <w:rFonts w:cs="David"/>
          <w:rtl/>
        </w:rPr>
        <w:t>"</w:t>
      </w:r>
      <w:r w:rsidRPr="00CC26D5">
        <w:rPr>
          <w:rFonts w:cs="David" w:hint="cs"/>
          <w:rtl/>
        </w:rPr>
        <w:t>ח, שמיועד לעבודה שוטפת של סיעות הבית. למרות חוות דעת של היועצת המשפטית אמרתי ללא בושה שאין להוציא סעיף זה מהתקציב, זה סעיף של תפעול הסיעות, שלפיו סיעות הבית משתמשות בו לכיבודים, לפקסים, לפעילות שוטפת. היועצת המשפטית מתנגדת להחלטת הסעיף הזה, היא עוד מעט תאמר את הכל. אני בהחלט חושב שזה חלק מהעבודה השוטפת של הבית. זה לא פעילות מפלגתית, נדון בזה כשנגיע לסעיף.</w:t>
      </w:r>
    </w:p>
    <w:p w14:paraId="78A9582B" w14:textId="77777777" w:rsidR="00CC26D5" w:rsidRPr="00CC26D5" w:rsidRDefault="00CC26D5" w:rsidP="00CC26D5">
      <w:pPr>
        <w:bidi/>
        <w:jc w:val="both"/>
        <w:rPr>
          <w:rFonts w:cs="David" w:hint="cs"/>
          <w:rtl/>
        </w:rPr>
      </w:pPr>
    </w:p>
    <w:p w14:paraId="13A86B53" w14:textId="77777777" w:rsidR="00CC26D5" w:rsidRPr="00CC26D5" w:rsidRDefault="00CC26D5" w:rsidP="00CC26D5">
      <w:pPr>
        <w:bidi/>
        <w:jc w:val="both"/>
        <w:rPr>
          <w:rFonts w:cs="David" w:hint="cs"/>
          <w:rtl/>
        </w:rPr>
      </w:pPr>
      <w:r w:rsidRPr="00CC26D5">
        <w:rPr>
          <w:rFonts w:cs="David" w:hint="cs"/>
          <w:rtl/>
        </w:rPr>
        <w:tab/>
        <w:t>סעיף נוסף זה קרנות יושב ראש הכנסת. יש פעילות מבורכת של קרנות יושב ראש הכנסת. יש קרן הנזקקים בסכום של כמיליון שקלים, זאת קרן נזקקים ליחידים,  פועלת בכנסת מזה מספר שנים, בראשותה ועדה מייעצת בראשות שופט מחוזי בדימוס, השופט עזרא קמא. הקרן הזאת מבורכת, היא פועלת כשם שפועלת קרן בלשכת נשיא המדינה. היא מיועדת לאותם אנשים שממש אין להם לאן לפנות מכל המגזרים, אם זה סיוע בשיניים, בתותבות, במשקפיים, באנשים שאין להם מקרר. הפניות לקרן הזאת על פי התקנון הנוקשה שלה הן רק דרך לשכות הרווחה העירוניות לוועדה. יושבת ועדה שמינה אותה יושב ראש הכנסת לשעבר ריבלין, בראשה עומד שופט מחוזי שחזר עכשיו לכס השיפוט, אגב. היא מאפשרת לאותם מקרים חריגים שלאף רשות ממלכתית עירונית אין מאיפה לתת וכולם יודעים שזה המעט שאפשר לתת.</w:t>
      </w:r>
    </w:p>
    <w:p w14:paraId="3F2A12D0" w14:textId="77777777" w:rsidR="00CC26D5" w:rsidRPr="00CC26D5" w:rsidRDefault="00CC26D5" w:rsidP="00CC26D5">
      <w:pPr>
        <w:bidi/>
        <w:jc w:val="both"/>
        <w:rPr>
          <w:rFonts w:cs="David" w:hint="cs"/>
          <w:rtl/>
        </w:rPr>
      </w:pPr>
    </w:p>
    <w:p w14:paraId="4C20903A" w14:textId="77777777" w:rsidR="00CC26D5" w:rsidRPr="00CC26D5" w:rsidRDefault="00CC26D5" w:rsidP="00CC26D5">
      <w:pPr>
        <w:bidi/>
        <w:jc w:val="both"/>
        <w:rPr>
          <w:rFonts w:cs="David" w:hint="cs"/>
          <w:rtl/>
        </w:rPr>
      </w:pPr>
      <w:r w:rsidRPr="00CC26D5">
        <w:rPr>
          <w:rFonts w:cs="David" w:hint="cs"/>
          <w:rtl/>
        </w:rPr>
        <w:tab/>
        <w:t xml:space="preserve">יש קרן מלגות שנותנת מלגות רק לסטודנטים שהם עיוורים, חירשים, אילמים, משפחות מרובות ילדים, היא עובדת לפי קריטריונים קשוחים. אגב, למנגנון הכנסת, ויעיד על כך יושב ראש הכנסת לשעבר, אם זה לשכת היו"ר, לשכת המנכ"ל, לשכות חברי הכנסת </w:t>
      </w:r>
      <w:r w:rsidRPr="00CC26D5">
        <w:rPr>
          <w:rFonts w:cs="David"/>
          <w:rtl/>
        </w:rPr>
        <w:t>–</w:t>
      </w:r>
      <w:r w:rsidRPr="00CC26D5">
        <w:rPr>
          <w:rFonts w:cs="David" w:hint="cs"/>
          <w:rtl/>
        </w:rPr>
        <w:t xml:space="preserve"> אין שום קשר לשום גוף בכנסת למלגות האלה. הן פועלות על פי קריטריונים נוקשים בראשות שופט. הסכום שכל סטודנט כזה מקבל הוא 1,500 ש"ח. והשנה איחדה יושבת ראש הכנסת, שהכסף יופנה לישובי קו עימות, אם זה הצפון שסבל ממלחמת לבנון השנייה ואם זה ישובי עוטף חוף עזה. הקרנות האלה עובדות ללא בעיות, עם קריטריונים נוקשים. גם פה יש לנו שיג ושיח עם היועצת המשפטית.</w:t>
      </w:r>
    </w:p>
    <w:p w14:paraId="1849D2AC" w14:textId="77777777" w:rsidR="00CC26D5" w:rsidRPr="00CC26D5" w:rsidRDefault="00CC26D5" w:rsidP="00CC26D5">
      <w:pPr>
        <w:bidi/>
        <w:jc w:val="both"/>
        <w:rPr>
          <w:rFonts w:cs="David" w:hint="cs"/>
          <w:rtl/>
        </w:rPr>
      </w:pPr>
    </w:p>
    <w:p w14:paraId="6323BC8A" w14:textId="77777777" w:rsidR="00CC26D5" w:rsidRPr="00CC26D5" w:rsidRDefault="00CC26D5" w:rsidP="00CC26D5">
      <w:pPr>
        <w:bidi/>
        <w:jc w:val="both"/>
        <w:rPr>
          <w:rFonts w:cs="David" w:hint="cs"/>
          <w:rtl/>
        </w:rPr>
      </w:pPr>
      <w:r w:rsidRPr="00CC26D5">
        <w:rPr>
          <w:rFonts w:cs="David" w:hint="cs"/>
          <w:rtl/>
        </w:rPr>
        <w:tab/>
        <w:t>אנו לא התביישנו לחתוך בסעיפים שחשבנו שצריך לקצץ בהם. ברוב הסעיפים שקיצצנו זה נעשה בשיתוף פעולה מלא, אם זה עם ועד העובדים ואם זה עם ציבור עובדי הכנסת ברוח טובה וללא שום חריגה או בעיה. תוכנית הפרישה שוועדת הכנסת קיבלה עליה דיווח לפני כחודשיים הולכת כסדרה. נותרו עוד מספר ימים עד סוף השנה האזרחית ואני מעריך שבסופו של דבר יפרשו למעלה מ-25 עובדים על-פי התוכנית שאישרתם.</w:t>
      </w:r>
    </w:p>
    <w:p w14:paraId="6D04F2D7" w14:textId="77777777" w:rsidR="00CC26D5" w:rsidRPr="00CC26D5" w:rsidRDefault="00CC26D5" w:rsidP="00CC26D5">
      <w:pPr>
        <w:bidi/>
        <w:jc w:val="both"/>
        <w:rPr>
          <w:rFonts w:cs="David" w:hint="cs"/>
          <w:rtl/>
        </w:rPr>
      </w:pPr>
    </w:p>
    <w:p w14:paraId="71E513D8" w14:textId="77777777" w:rsidR="00CC26D5" w:rsidRPr="00CC26D5" w:rsidRDefault="00CC26D5" w:rsidP="00CC26D5">
      <w:pPr>
        <w:bidi/>
        <w:jc w:val="both"/>
        <w:rPr>
          <w:rFonts w:cs="David" w:hint="cs"/>
          <w:rtl/>
        </w:rPr>
      </w:pPr>
      <w:r w:rsidRPr="00CC26D5">
        <w:rPr>
          <w:rFonts w:cs="David" w:hint="cs"/>
          <w:rtl/>
        </w:rPr>
        <w:tab/>
        <w:t>אנו עושים הכל ואלה ההנחיות שלי, שעובדים שיפרשו בתוכנית הפרישה הנוכחית, עובדים חדשים לא ייקלטו במקומם. אני עושה ניוד בכנסת, עובדים שלא משובצים, עובדים שאני חושב שהעומסים שלהם יאפשרו להם לקחת מטלות נוספות, בשום פנים איני מתכוון לקלוט עובדים נוספים במקום אלה שהחליטו לצאת בתוכנית הפרישה. כמובן, גם תוכנית הפרישה הזאת באה לידי ביטוי בהצעת התקציב, סעיף השכר הוא נמוך יותר.</w:t>
      </w:r>
    </w:p>
    <w:p w14:paraId="7C373B7A" w14:textId="77777777" w:rsidR="00CC26D5" w:rsidRPr="00CC26D5" w:rsidRDefault="00CC26D5" w:rsidP="00CC26D5">
      <w:pPr>
        <w:bidi/>
        <w:jc w:val="both"/>
        <w:rPr>
          <w:rFonts w:cs="David" w:hint="cs"/>
          <w:rtl/>
        </w:rPr>
      </w:pPr>
    </w:p>
    <w:p w14:paraId="6DF1BAD1" w14:textId="77777777" w:rsidR="00CC26D5" w:rsidRPr="00CC26D5" w:rsidRDefault="00CC26D5" w:rsidP="00CC26D5">
      <w:pPr>
        <w:bidi/>
        <w:jc w:val="both"/>
        <w:rPr>
          <w:rFonts w:cs="David" w:hint="cs"/>
          <w:rtl/>
        </w:rPr>
      </w:pPr>
      <w:r w:rsidRPr="00CC26D5">
        <w:rPr>
          <w:rFonts w:cs="David" w:hint="cs"/>
          <w:rtl/>
        </w:rPr>
        <w:tab/>
        <w:t>סוגייה נוספת, יש חברי כנסת שהעלו אותה בתחילת הקדנציה, זה סוגיית עובדי כוח אדם. ביטלתי כמעט לחלוטין את עובדי חברת כוח אדם. עובדי הניקיון בכנסת נחלקו לעובדי ניקיון של הכנסת ועובדים שהועסקו על ידי חברת קבלן חיצונית. ביטלתי את זה, צירפתי את אותם עובדים למשפחת עובדי הכנסת עם כל הזכויות הסוציאליות המשתמעות מכך. אשר על כן בסעיפי הקניות, בדרך כלל קניית עובדי כוח אדם, קניית השירותים, היא בסעיפי הקניות, יש ירידה בסעיפי הקניות ותוספת בסוגיית שכר כולל, עבודה בלתי צמיתה. את שיטת שני המעמדות של עובדי ניקיון, של עובדי חברות כוח אדם ועובדים מן המניין ביטלתי. בהתאם להסכם שיש לכנסת עם חברת שפיר ל-25 שנה כל עובדי התחזוקה והניקיון בהסכם שנחתם לפני מספר שנים בין האוצר לבין הכנסת לבין מינהלת קריות הממשלה עובדי התחזוקה והניקיון של הבניין החדש יהיו עובדי חברת שפיר, אך זה ממש לא תלוי בנו.</w:t>
      </w:r>
    </w:p>
    <w:p w14:paraId="6D98DBBC" w14:textId="77777777" w:rsidR="00CC26D5" w:rsidRPr="00CC26D5" w:rsidRDefault="00CC26D5" w:rsidP="00CC26D5">
      <w:pPr>
        <w:bidi/>
        <w:jc w:val="both"/>
        <w:rPr>
          <w:rFonts w:cs="David" w:hint="cs"/>
          <w:rtl/>
        </w:rPr>
      </w:pPr>
    </w:p>
    <w:p w14:paraId="1C32A639" w14:textId="77777777" w:rsidR="00CC26D5" w:rsidRPr="00CC26D5" w:rsidRDefault="00CC26D5" w:rsidP="00CC26D5">
      <w:pPr>
        <w:bidi/>
        <w:jc w:val="both"/>
        <w:rPr>
          <w:rFonts w:cs="David" w:hint="cs"/>
          <w:rtl/>
        </w:rPr>
      </w:pPr>
      <w:r w:rsidRPr="00CC26D5">
        <w:rPr>
          <w:rFonts w:cs="David" w:hint="cs"/>
          <w:rtl/>
        </w:rPr>
        <w:lastRenderedPageBreak/>
        <w:tab/>
        <w:t xml:space="preserve">שתי סוגיות נוספות שראיתי באתרי האינטרנט הבוקר; יש כותרות לגבי שכר חברי הכנסת. מדובר בטייס אוטומטי. פעלנו לפי הנחיות החשב הכללי, הממונה על השכר. יש תוספות שכר שנקבעות על פי הטייס האוטומטי. אין פה תוספת והכותרות מיותרות. </w:t>
      </w:r>
    </w:p>
    <w:p w14:paraId="5E1F93F9" w14:textId="77777777" w:rsidR="00CC26D5" w:rsidRPr="00CC26D5" w:rsidRDefault="00CC26D5" w:rsidP="00CC26D5">
      <w:pPr>
        <w:bidi/>
        <w:jc w:val="both"/>
        <w:rPr>
          <w:rFonts w:cs="David" w:hint="cs"/>
          <w:rtl/>
        </w:rPr>
      </w:pPr>
    </w:p>
    <w:p w14:paraId="7C7CAB4B" w14:textId="77777777" w:rsidR="00CC26D5" w:rsidRPr="00CC26D5" w:rsidRDefault="00CC26D5" w:rsidP="00CC26D5">
      <w:pPr>
        <w:bidi/>
        <w:jc w:val="both"/>
        <w:rPr>
          <w:rFonts w:cs="David" w:hint="cs"/>
          <w:rtl/>
        </w:rPr>
      </w:pPr>
      <w:r w:rsidRPr="00CC26D5">
        <w:rPr>
          <w:rFonts w:cs="David" w:hint="cs"/>
          <w:rtl/>
        </w:rPr>
        <w:tab/>
        <w:t xml:space="preserve">יש כותרת נוספת שקיצצנו בשכר, כי קיצצנו בסעיף של לימודי האנגלית לחברי הכנסת - אז ממש לא. עשיתי בדיקה, כמה בפועל יש שימוש </w:t>
      </w:r>
      <w:r w:rsidRPr="00CC26D5">
        <w:rPr>
          <w:rFonts w:cs="David"/>
          <w:rtl/>
        </w:rPr>
        <w:t>–</w:t>
      </w:r>
      <w:r w:rsidRPr="00CC26D5">
        <w:rPr>
          <w:rFonts w:cs="David" w:hint="cs"/>
          <w:rtl/>
        </w:rPr>
        <w:t xml:space="preserve"> אגב, אנו מדרבנים את חברי הכנסת להשתמש. חברי הכנסת לא משתמשים בסעיף הזה, וכדאי שעיתונאים יידעו, שמעט מאוד חברי כנסת משתמשים בסעיפים האלה, לא מתוך זלזול אלא מתוך החלטה אישית. לא קיצצנו בשום סעיף שפוגע בעבודת הבית.</w:t>
      </w:r>
    </w:p>
    <w:p w14:paraId="55C45567" w14:textId="77777777" w:rsidR="00CC26D5" w:rsidRPr="00CC26D5" w:rsidRDefault="00CC26D5" w:rsidP="00CC26D5">
      <w:pPr>
        <w:bidi/>
        <w:jc w:val="both"/>
        <w:rPr>
          <w:rFonts w:cs="David" w:hint="cs"/>
          <w:rtl/>
        </w:rPr>
      </w:pPr>
    </w:p>
    <w:p w14:paraId="680D45AE" w14:textId="77777777" w:rsidR="00CC26D5" w:rsidRPr="00CC26D5" w:rsidRDefault="00CC26D5" w:rsidP="00CC26D5">
      <w:pPr>
        <w:bidi/>
        <w:jc w:val="both"/>
        <w:rPr>
          <w:rFonts w:cs="David" w:hint="cs"/>
          <w:rtl/>
        </w:rPr>
      </w:pPr>
      <w:r w:rsidRPr="00CC26D5">
        <w:rPr>
          <w:rFonts w:cs="David" w:hint="cs"/>
          <w:rtl/>
        </w:rPr>
        <w:tab/>
        <w:t>אני מבקש להודות לאבי לוי החשב על הכנת התקציב שעשינו בחודשיים האחרונים ועברנו סעיף-סעיף. יש פה חשבות מהטובים שיש במשרדי הממשלה, מהישרים שיש. אני מגיע משירות המדינה ומכיר את כל אגפי החשב הכללי, ואני קובע שמינהל הכנסת עובד לתפארת מדינת ישראל.</w:t>
      </w:r>
    </w:p>
    <w:p w14:paraId="60370850" w14:textId="77777777" w:rsidR="00CC26D5" w:rsidRPr="00CC26D5" w:rsidRDefault="00CC26D5" w:rsidP="00CC26D5">
      <w:pPr>
        <w:bidi/>
        <w:jc w:val="both"/>
        <w:rPr>
          <w:rFonts w:cs="David" w:hint="cs"/>
          <w:rtl/>
        </w:rPr>
      </w:pPr>
    </w:p>
    <w:p w14:paraId="3A46D8AD" w14:textId="77777777" w:rsidR="00CC26D5" w:rsidRPr="00CC26D5" w:rsidRDefault="00CC26D5" w:rsidP="00CC26D5">
      <w:pPr>
        <w:bidi/>
        <w:jc w:val="both"/>
        <w:rPr>
          <w:rFonts w:cs="David" w:hint="cs"/>
          <w:u w:val="single"/>
          <w:rtl/>
        </w:rPr>
      </w:pPr>
      <w:r w:rsidRPr="00CC26D5">
        <w:rPr>
          <w:rFonts w:cs="David" w:hint="cs"/>
          <w:u w:val="single"/>
          <w:rtl/>
        </w:rPr>
        <w:t>היו</w:t>
      </w:r>
      <w:r w:rsidRPr="00CC26D5">
        <w:rPr>
          <w:rFonts w:cs="David"/>
          <w:u w:val="single"/>
          <w:rtl/>
        </w:rPr>
        <w:t>"</w:t>
      </w:r>
      <w:r w:rsidRPr="00CC26D5">
        <w:rPr>
          <w:rFonts w:cs="David" w:hint="cs"/>
          <w:u w:val="single"/>
          <w:rtl/>
        </w:rPr>
        <w:t>ר רוחמה אברהם:</w:t>
      </w:r>
    </w:p>
    <w:p w14:paraId="4AF3491A" w14:textId="77777777" w:rsidR="00CC26D5" w:rsidRPr="00CC26D5" w:rsidRDefault="00CC26D5" w:rsidP="00CC26D5">
      <w:pPr>
        <w:bidi/>
        <w:jc w:val="both"/>
        <w:rPr>
          <w:rFonts w:cs="David" w:hint="cs"/>
          <w:rtl/>
        </w:rPr>
      </w:pPr>
    </w:p>
    <w:p w14:paraId="724845A1" w14:textId="77777777" w:rsidR="00CC26D5" w:rsidRPr="00CC26D5" w:rsidRDefault="00CC26D5" w:rsidP="00CC26D5">
      <w:pPr>
        <w:bidi/>
        <w:jc w:val="both"/>
        <w:rPr>
          <w:rFonts w:cs="David" w:hint="cs"/>
          <w:rtl/>
        </w:rPr>
      </w:pPr>
      <w:r w:rsidRPr="00CC26D5">
        <w:rPr>
          <w:rFonts w:cs="David" w:hint="cs"/>
          <w:rtl/>
        </w:rPr>
        <w:tab/>
        <w:t xml:space="preserve"> כל חברי הכנסת מצטרפים לברכות על עבודת חשב הכנסת, אבי לוי. התברכנו בחשב טוב.</w:t>
      </w:r>
    </w:p>
    <w:p w14:paraId="59A433DD" w14:textId="77777777" w:rsidR="00CC26D5" w:rsidRPr="00CC26D5" w:rsidRDefault="00CC26D5" w:rsidP="00CC26D5">
      <w:pPr>
        <w:bidi/>
        <w:jc w:val="both"/>
        <w:rPr>
          <w:rFonts w:cs="David" w:hint="cs"/>
          <w:rtl/>
        </w:rPr>
      </w:pPr>
    </w:p>
    <w:p w14:paraId="0B66813A" w14:textId="77777777" w:rsidR="00CC26D5" w:rsidRPr="00CC26D5" w:rsidRDefault="00CC26D5" w:rsidP="00CC26D5">
      <w:pPr>
        <w:bidi/>
        <w:jc w:val="both"/>
        <w:rPr>
          <w:rFonts w:cs="David" w:hint="cs"/>
          <w:rtl/>
        </w:rPr>
      </w:pPr>
      <w:r w:rsidRPr="00CC26D5">
        <w:rPr>
          <w:rFonts w:cs="David" w:hint="cs"/>
          <w:rtl/>
        </w:rPr>
        <w:tab/>
        <w:t>מה שצורם לעין זה התחזית של 2006 לעומת הביצוע. בדרך כלל גם משרדי הממשלה לא מגיעים לתחזיות הצפויות. האם כל הביצוע נבע מהעובדה שהיינו בתקופה של מערכת בחירות? חשוב לי לדעת את זה ברמה העקרונית.</w:t>
      </w:r>
    </w:p>
    <w:p w14:paraId="76783CAC" w14:textId="77777777" w:rsidR="00CC26D5" w:rsidRPr="00CC26D5" w:rsidRDefault="00CC26D5" w:rsidP="00CC26D5">
      <w:pPr>
        <w:bidi/>
        <w:jc w:val="both"/>
        <w:rPr>
          <w:rFonts w:cs="David" w:hint="cs"/>
          <w:rtl/>
        </w:rPr>
      </w:pPr>
    </w:p>
    <w:p w14:paraId="7DBC91EF" w14:textId="77777777" w:rsidR="00CC26D5" w:rsidRPr="00CC26D5" w:rsidRDefault="00CC26D5" w:rsidP="00CC26D5">
      <w:pPr>
        <w:bidi/>
        <w:jc w:val="both"/>
        <w:rPr>
          <w:rFonts w:cs="David" w:hint="cs"/>
          <w:rtl/>
        </w:rPr>
      </w:pPr>
      <w:r w:rsidRPr="00CC26D5">
        <w:rPr>
          <w:rFonts w:cs="David" w:hint="cs"/>
          <w:u w:val="single"/>
          <w:rtl/>
        </w:rPr>
        <w:t>אבי לוי:</w:t>
      </w:r>
    </w:p>
    <w:p w14:paraId="46377CFA" w14:textId="77777777" w:rsidR="00CC26D5" w:rsidRPr="00CC26D5" w:rsidRDefault="00CC26D5" w:rsidP="00CC26D5">
      <w:pPr>
        <w:bidi/>
        <w:jc w:val="both"/>
        <w:rPr>
          <w:rFonts w:cs="David" w:hint="cs"/>
          <w:rtl/>
        </w:rPr>
      </w:pPr>
    </w:p>
    <w:p w14:paraId="59C26619" w14:textId="77777777" w:rsidR="00CC26D5" w:rsidRPr="00CC26D5" w:rsidRDefault="00CC26D5" w:rsidP="00CC26D5">
      <w:pPr>
        <w:bidi/>
        <w:jc w:val="both"/>
        <w:rPr>
          <w:rFonts w:cs="David" w:hint="cs"/>
          <w:rtl/>
        </w:rPr>
      </w:pPr>
      <w:r w:rsidRPr="00CC26D5">
        <w:rPr>
          <w:rFonts w:cs="David" w:hint="cs"/>
          <w:rtl/>
        </w:rPr>
        <w:tab/>
        <w:t>2006 היא שנת בחירות, לכן חלק מהוצאות התפעול היו קטנות יחסית, אך הערכנו גם שיהיה פחות, לכן יש פה סעיפים שלכאורה יש הגדלה, אבל בסך הכל התאמה לשנה שהיא לא שנת בחירות, כך אני צופה, 2007.</w:t>
      </w:r>
    </w:p>
    <w:p w14:paraId="11D3C0C6" w14:textId="77777777" w:rsidR="00CC26D5" w:rsidRPr="00CC26D5" w:rsidRDefault="00CC26D5" w:rsidP="00CC26D5">
      <w:pPr>
        <w:bidi/>
        <w:jc w:val="both"/>
        <w:rPr>
          <w:rFonts w:cs="David" w:hint="cs"/>
          <w:rtl/>
        </w:rPr>
      </w:pPr>
    </w:p>
    <w:p w14:paraId="039730CB" w14:textId="77777777" w:rsidR="00CC26D5" w:rsidRPr="00CC26D5" w:rsidRDefault="00CC26D5" w:rsidP="00CC26D5">
      <w:pPr>
        <w:bidi/>
        <w:jc w:val="both"/>
        <w:rPr>
          <w:rFonts w:cs="David" w:hint="cs"/>
          <w:rtl/>
        </w:rPr>
      </w:pPr>
      <w:r w:rsidRPr="00CC26D5">
        <w:rPr>
          <w:rFonts w:cs="David" w:hint="cs"/>
          <w:u w:val="single"/>
          <w:rtl/>
        </w:rPr>
        <w:t>אבי בלשניקוב:</w:t>
      </w:r>
    </w:p>
    <w:p w14:paraId="5A378C73" w14:textId="77777777" w:rsidR="00CC26D5" w:rsidRPr="00CC26D5" w:rsidRDefault="00CC26D5" w:rsidP="00CC26D5">
      <w:pPr>
        <w:bidi/>
        <w:jc w:val="both"/>
        <w:rPr>
          <w:rFonts w:cs="David" w:hint="cs"/>
          <w:rtl/>
        </w:rPr>
      </w:pPr>
    </w:p>
    <w:p w14:paraId="2013F42B" w14:textId="77777777" w:rsidR="00CC26D5" w:rsidRPr="00CC26D5" w:rsidRDefault="00CC26D5" w:rsidP="00CC26D5">
      <w:pPr>
        <w:bidi/>
        <w:jc w:val="both"/>
        <w:rPr>
          <w:rFonts w:cs="David" w:hint="cs"/>
          <w:rtl/>
        </w:rPr>
      </w:pPr>
      <w:r w:rsidRPr="00CC26D5">
        <w:rPr>
          <w:rFonts w:cs="David" w:hint="cs"/>
          <w:rtl/>
        </w:rPr>
        <w:tab/>
        <w:t>אני מבקש להוסיף, בסעיפי ההוצאות היו מספר נושאים עם כניסתה של יושבת ראש הכנסת וכניסתי לכאן שהחלטנו לא לבצעם בשנת 2006. אנו מחזירים לקופת האוצר ללא קשר ל-9.2 מיליון ש</w:t>
      </w:r>
      <w:r w:rsidRPr="00CC26D5">
        <w:rPr>
          <w:rFonts w:cs="David"/>
          <w:rtl/>
        </w:rPr>
        <w:t>"</w:t>
      </w:r>
      <w:r w:rsidRPr="00CC26D5">
        <w:rPr>
          <w:rFonts w:cs="David" w:hint="cs"/>
          <w:rtl/>
        </w:rPr>
        <w:t>ח שקיצצנו בתקציב הכנסת, אנו מחזירים 25 מיליון ש</w:t>
      </w:r>
      <w:r w:rsidRPr="00CC26D5">
        <w:rPr>
          <w:rFonts w:cs="David"/>
          <w:rtl/>
        </w:rPr>
        <w:t>"</w:t>
      </w:r>
      <w:r w:rsidRPr="00CC26D5">
        <w:rPr>
          <w:rFonts w:cs="David" w:hint="cs"/>
          <w:rtl/>
        </w:rPr>
        <w:t>ח לקופת האוצר.</w:t>
      </w:r>
    </w:p>
    <w:p w14:paraId="388AC7AD" w14:textId="77777777" w:rsidR="00CC26D5" w:rsidRPr="00CC26D5" w:rsidRDefault="00CC26D5" w:rsidP="00CC26D5">
      <w:pPr>
        <w:bidi/>
        <w:jc w:val="both"/>
        <w:rPr>
          <w:rFonts w:cs="David" w:hint="cs"/>
          <w:rtl/>
        </w:rPr>
      </w:pPr>
    </w:p>
    <w:p w14:paraId="3F1AF836" w14:textId="77777777" w:rsidR="00CC26D5" w:rsidRPr="00CC26D5" w:rsidRDefault="00CC26D5" w:rsidP="00CC26D5">
      <w:pPr>
        <w:bidi/>
        <w:jc w:val="both"/>
        <w:rPr>
          <w:rFonts w:cs="David" w:hint="cs"/>
          <w:rtl/>
        </w:rPr>
      </w:pPr>
      <w:r w:rsidRPr="00CC26D5">
        <w:rPr>
          <w:rFonts w:cs="David" w:hint="cs"/>
          <w:u w:val="single"/>
          <w:rtl/>
        </w:rPr>
        <w:t>אבי לוי:</w:t>
      </w:r>
    </w:p>
    <w:p w14:paraId="08B10A95" w14:textId="77777777" w:rsidR="00CC26D5" w:rsidRPr="00CC26D5" w:rsidRDefault="00CC26D5" w:rsidP="00CC26D5">
      <w:pPr>
        <w:bidi/>
        <w:jc w:val="both"/>
        <w:rPr>
          <w:rFonts w:cs="David" w:hint="cs"/>
          <w:rtl/>
        </w:rPr>
      </w:pPr>
    </w:p>
    <w:p w14:paraId="0AEFBD3D" w14:textId="77777777" w:rsidR="00CC26D5" w:rsidRPr="00CC26D5" w:rsidRDefault="00CC26D5" w:rsidP="00CC26D5">
      <w:pPr>
        <w:bidi/>
        <w:jc w:val="both"/>
        <w:rPr>
          <w:rFonts w:cs="David" w:hint="cs"/>
          <w:rtl/>
        </w:rPr>
      </w:pPr>
      <w:r w:rsidRPr="00CC26D5">
        <w:rPr>
          <w:rFonts w:cs="David" w:hint="cs"/>
          <w:rtl/>
        </w:rPr>
        <w:tab/>
        <w:t>הסעיף הראשון הוא בקשה להעברה של מיליון ש"ח מסעיף הרזרבה כדי לכסות את ההוצאות של שכר חברי הכנסת, וזה משום שבמהלך 2006 היו מספר חברי הכנסת גדול יותר ממה שצפוי היה לגבי זה שבתחילת השנה הממשלה היתה מצומצמת, ומספר חברי הכנסת שקיבלו את שכרם מתקציב הכנסת היה גבוה יותר. לכן יש התאמה כדי לכסות את משכורת דצמבר. מדובר בהעברה של מיליון ש</w:t>
      </w:r>
      <w:r w:rsidRPr="00CC26D5">
        <w:rPr>
          <w:rFonts w:cs="David"/>
          <w:rtl/>
        </w:rPr>
        <w:t>"</w:t>
      </w:r>
      <w:r w:rsidRPr="00CC26D5">
        <w:rPr>
          <w:rFonts w:cs="David" w:hint="cs"/>
          <w:rtl/>
        </w:rPr>
        <w:t>ח.</w:t>
      </w:r>
    </w:p>
    <w:p w14:paraId="2A3B8F19" w14:textId="77777777" w:rsidR="00CC26D5" w:rsidRPr="00CC26D5" w:rsidRDefault="00CC26D5" w:rsidP="00CC26D5">
      <w:pPr>
        <w:bidi/>
        <w:jc w:val="both"/>
        <w:rPr>
          <w:rFonts w:cs="David" w:hint="cs"/>
          <w:rtl/>
        </w:rPr>
      </w:pPr>
    </w:p>
    <w:p w14:paraId="49ED85ED" w14:textId="77777777" w:rsidR="00CC26D5" w:rsidRPr="00CC26D5" w:rsidRDefault="00CC26D5" w:rsidP="00CC26D5">
      <w:pPr>
        <w:bidi/>
        <w:jc w:val="both"/>
        <w:rPr>
          <w:rFonts w:cs="David" w:hint="cs"/>
          <w:u w:val="single"/>
          <w:rtl/>
        </w:rPr>
      </w:pPr>
      <w:r w:rsidRPr="00CC26D5">
        <w:rPr>
          <w:rFonts w:cs="David" w:hint="cs"/>
          <w:u w:val="single"/>
          <w:rtl/>
        </w:rPr>
        <w:t>היו</w:t>
      </w:r>
      <w:r w:rsidRPr="00CC26D5">
        <w:rPr>
          <w:rFonts w:cs="David"/>
          <w:u w:val="single"/>
          <w:rtl/>
        </w:rPr>
        <w:t>"</w:t>
      </w:r>
      <w:r w:rsidRPr="00CC26D5">
        <w:rPr>
          <w:rFonts w:cs="David" w:hint="cs"/>
          <w:u w:val="single"/>
          <w:rtl/>
        </w:rPr>
        <w:t>ר רוחמה אברהם:</w:t>
      </w:r>
    </w:p>
    <w:p w14:paraId="3837B8C1" w14:textId="77777777" w:rsidR="00CC26D5" w:rsidRPr="00CC26D5" w:rsidRDefault="00CC26D5" w:rsidP="00CC26D5">
      <w:pPr>
        <w:bidi/>
        <w:jc w:val="both"/>
        <w:rPr>
          <w:rFonts w:cs="David" w:hint="cs"/>
          <w:rtl/>
        </w:rPr>
      </w:pPr>
    </w:p>
    <w:p w14:paraId="4CB78DEB" w14:textId="77777777" w:rsidR="00CC26D5" w:rsidRPr="00CC26D5" w:rsidRDefault="00CC26D5" w:rsidP="00CC26D5">
      <w:pPr>
        <w:bidi/>
        <w:jc w:val="both"/>
        <w:rPr>
          <w:rFonts w:cs="David" w:hint="cs"/>
          <w:rtl/>
        </w:rPr>
      </w:pPr>
      <w:r w:rsidRPr="00CC26D5">
        <w:rPr>
          <w:rFonts w:cs="David" w:hint="cs"/>
          <w:rtl/>
        </w:rPr>
        <w:tab/>
        <w:t>כלומר התחלופה הגדולה של חברי הכנסת שהיו בזמן הבחירות, ולפי מה שאתה משלם - שכר וגם פיצויים.</w:t>
      </w:r>
    </w:p>
    <w:p w14:paraId="38CC46FD" w14:textId="77777777" w:rsidR="00CC26D5" w:rsidRPr="00CC26D5" w:rsidRDefault="00CC26D5" w:rsidP="00CC26D5">
      <w:pPr>
        <w:bidi/>
        <w:jc w:val="both"/>
        <w:rPr>
          <w:rFonts w:cs="David" w:hint="cs"/>
          <w:rtl/>
        </w:rPr>
      </w:pPr>
    </w:p>
    <w:p w14:paraId="0FCC30DA" w14:textId="77777777" w:rsidR="00CC26D5" w:rsidRPr="00CC26D5" w:rsidRDefault="00CC26D5" w:rsidP="00CC26D5">
      <w:pPr>
        <w:bidi/>
        <w:jc w:val="both"/>
        <w:rPr>
          <w:rFonts w:cs="David" w:hint="cs"/>
          <w:rtl/>
        </w:rPr>
      </w:pPr>
      <w:r w:rsidRPr="00CC26D5">
        <w:rPr>
          <w:rFonts w:cs="David" w:hint="cs"/>
          <w:u w:val="single"/>
          <w:rtl/>
        </w:rPr>
        <w:t>אבי לוי:</w:t>
      </w:r>
    </w:p>
    <w:p w14:paraId="277AE5FA" w14:textId="77777777" w:rsidR="00CC26D5" w:rsidRPr="00CC26D5" w:rsidRDefault="00CC26D5" w:rsidP="00CC26D5">
      <w:pPr>
        <w:bidi/>
        <w:jc w:val="both"/>
        <w:rPr>
          <w:rFonts w:cs="David" w:hint="cs"/>
          <w:rtl/>
        </w:rPr>
      </w:pPr>
    </w:p>
    <w:p w14:paraId="30D565F0" w14:textId="77777777" w:rsidR="00CC26D5" w:rsidRPr="00CC26D5" w:rsidRDefault="00CC26D5" w:rsidP="00CC26D5">
      <w:pPr>
        <w:bidi/>
        <w:jc w:val="both"/>
        <w:rPr>
          <w:rFonts w:cs="David" w:hint="cs"/>
          <w:rtl/>
        </w:rPr>
      </w:pPr>
      <w:r w:rsidRPr="00CC26D5">
        <w:rPr>
          <w:rFonts w:cs="David" w:hint="cs"/>
          <w:rtl/>
        </w:rPr>
        <w:tab/>
        <w:t>זה יורד מתקציב משרד ראש הממשלה.</w:t>
      </w:r>
    </w:p>
    <w:p w14:paraId="05B471EC" w14:textId="77777777" w:rsidR="00CC26D5" w:rsidRPr="00CC26D5" w:rsidRDefault="00CC26D5" w:rsidP="00CC26D5">
      <w:pPr>
        <w:bidi/>
        <w:jc w:val="both"/>
        <w:rPr>
          <w:rFonts w:cs="David" w:hint="cs"/>
          <w:rtl/>
        </w:rPr>
      </w:pPr>
    </w:p>
    <w:p w14:paraId="76831404" w14:textId="77777777" w:rsidR="00CC26D5" w:rsidRPr="00CC26D5" w:rsidRDefault="00CC26D5" w:rsidP="00CC26D5">
      <w:pPr>
        <w:bidi/>
        <w:jc w:val="both"/>
        <w:rPr>
          <w:rFonts w:cs="David" w:hint="cs"/>
          <w:rtl/>
        </w:rPr>
      </w:pPr>
      <w:r w:rsidRPr="00CC26D5">
        <w:rPr>
          <w:rFonts w:cs="David" w:hint="cs"/>
          <w:rtl/>
        </w:rPr>
        <w:tab/>
        <w:t>לגבי התקציב עצמו, ברשותכם אעבור על כמה סעיפים בולטים; קראנו באינטרנט לגבי רכב חברי הכנסת. היה מכרז שבו היו מחירים שונים ממה שהיה עד עכשיו. המכרז היה פומבי כדת וכדין. התמודדו פה מספר חברות. יש משקל מסוים לעלייה במחירי הדלק שהיתה במהלך השנה וגם הנושא של הקילומטרים.</w:t>
      </w:r>
    </w:p>
    <w:p w14:paraId="1DA3E0E1" w14:textId="77777777" w:rsidR="00CC26D5" w:rsidRPr="00CC26D5" w:rsidRDefault="00CC26D5" w:rsidP="00CC26D5">
      <w:pPr>
        <w:bidi/>
        <w:jc w:val="both"/>
        <w:rPr>
          <w:rFonts w:cs="David" w:hint="cs"/>
          <w:rtl/>
        </w:rPr>
      </w:pPr>
    </w:p>
    <w:p w14:paraId="32F6E24B" w14:textId="77777777" w:rsidR="00CC26D5" w:rsidRPr="00CC26D5" w:rsidRDefault="00CC26D5" w:rsidP="00CC26D5">
      <w:pPr>
        <w:bidi/>
        <w:jc w:val="both"/>
        <w:rPr>
          <w:rFonts w:cs="David" w:hint="cs"/>
          <w:rtl/>
        </w:rPr>
      </w:pPr>
      <w:r w:rsidRPr="00CC26D5">
        <w:rPr>
          <w:rFonts w:cs="David" w:hint="cs"/>
          <w:rtl/>
        </w:rPr>
        <w:tab/>
        <w:t>אני מפנה את תשומת לבכם לשורות 16 ו-17. כידוע, הממ"מ הפך לחלק בלתי נפרד מהמערך הארגוני של הכנסת. עברו השנים של ההקמה וההטמעה וכו'. לכן סעיף כוח האדם של הממ"מ עבר לסעיף הראשי של כוח האדם של עובדי הכנסת כמו כל שאר יחידות הכנסת. לא מצאנו טעם להמשיך את ההפרדה הזאת. מה שנשאר זה המחקר והפעולות של הממ"מ, שזה חלק מהפעולות, וזה סעיף נפרד, של רכישת שירותים חיצוניים בנושא המחקרים. זה למרות הצמצום לא אמור להיפגע.</w:t>
      </w:r>
    </w:p>
    <w:p w14:paraId="445426D2" w14:textId="77777777" w:rsidR="00CC26D5" w:rsidRPr="00CC26D5" w:rsidRDefault="00CC26D5" w:rsidP="00CC26D5">
      <w:pPr>
        <w:bidi/>
        <w:jc w:val="both"/>
        <w:rPr>
          <w:rFonts w:cs="David" w:hint="cs"/>
          <w:rtl/>
        </w:rPr>
      </w:pPr>
    </w:p>
    <w:p w14:paraId="6B621C61" w14:textId="77777777" w:rsidR="00CC26D5" w:rsidRPr="00CC26D5" w:rsidRDefault="00CC26D5" w:rsidP="00CC26D5">
      <w:pPr>
        <w:bidi/>
        <w:jc w:val="both"/>
        <w:rPr>
          <w:rFonts w:cs="David" w:hint="cs"/>
          <w:rtl/>
        </w:rPr>
      </w:pPr>
      <w:r w:rsidRPr="00CC26D5">
        <w:rPr>
          <w:rFonts w:cs="David" w:hint="cs"/>
          <w:rtl/>
        </w:rPr>
        <w:tab/>
        <w:t>שורה 30, נציבות הדורות הבאים; אנו לא יודעים מה יהיה סוף הליך החקיקה בנושא, אבל כבר עכשיו מה שתקצבנו ביחידה הזאת זה מספר משרות בסיסיות ולא כפי שהיה.</w:t>
      </w:r>
    </w:p>
    <w:p w14:paraId="2DE7AA21" w14:textId="77777777" w:rsidR="00CC26D5" w:rsidRPr="00CC26D5" w:rsidRDefault="00CC26D5" w:rsidP="00CC26D5">
      <w:pPr>
        <w:bidi/>
        <w:jc w:val="both"/>
        <w:rPr>
          <w:rFonts w:cs="David" w:hint="cs"/>
          <w:rtl/>
        </w:rPr>
      </w:pPr>
    </w:p>
    <w:p w14:paraId="2B767541" w14:textId="77777777" w:rsidR="00CC26D5" w:rsidRPr="00CC26D5" w:rsidRDefault="00CC26D5" w:rsidP="00CC26D5">
      <w:pPr>
        <w:bidi/>
        <w:jc w:val="both"/>
        <w:rPr>
          <w:rFonts w:cs="David" w:hint="cs"/>
          <w:u w:val="single"/>
          <w:rtl/>
        </w:rPr>
      </w:pPr>
      <w:r w:rsidRPr="00CC26D5">
        <w:rPr>
          <w:rFonts w:cs="David" w:hint="cs"/>
          <w:u w:val="single"/>
          <w:rtl/>
        </w:rPr>
        <w:t>היו</w:t>
      </w:r>
      <w:r w:rsidRPr="00CC26D5">
        <w:rPr>
          <w:rFonts w:cs="David"/>
          <w:u w:val="single"/>
          <w:rtl/>
        </w:rPr>
        <w:t>"</w:t>
      </w:r>
      <w:r w:rsidRPr="00CC26D5">
        <w:rPr>
          <w:rFonts w:cs="David" w:hint="cs"/>
          <w:u w:val="single"/>
          <w:rtl/>
        </w:rPr>
        <w:t>ר רוחמה אברהם:</w:t>
      </w:r>
    </w:p>
    <w:p w14:paraId="7A7CFA1A" w14:textId="77777777" w:rsidR="00CC26D5" w:rsidRPr="00CC26D5" w:rsidRDefault="00CC26D5" w:rsidP="00CC26D5">
      <w:pPr>
        <w:bidi/>
        <w:jc w:val="both"/>
        <w:rPr>
          <w:rFonts w:cs="David" w:hint="cs"/>
          <w:rtl/>
        </w:rPr>
      </w:pPr>
    </w:p>
    <w:p w14:paraId="2793C031" w14:textId="77777777" w:rsidR="00CC26D5" w:rsidRPr="00CC26D5" w:rsidRDefault="00CC26D5" w:rsidP="00CC26D5">
      <w:pPr>
        <w:bidi/>
        <w:jc w:val="both"/>
        <w:rPr>
          <w:rFonts w:cs="David" w:hint="cs"/>
          <w:rtl/>
        </w:rPr>
      </w:pPr>
      <w:r w:rsidRPr="00CC26D5">
        <w:rPr>
          <w:rFonts w:cs="David" w:hint="cs"/>
          <w:rtl/>
        </w:rPr>
        <w:tab/>
        <w:t xml:space="preserve"> ועדת הכנסת החליטה בזמנו על ביטול החוק הזה על ידי הצעת חבר הכנסת אביגדור יצחקי, שהציע את החוק הזה. ועדת הכנסת שלחה מכתב גם ליושבת ראש הכנסת ולמנכ"ל במטרה להציע חלופה שתוכל למלא את החלל שנוצר. אני חושבת שהתקצוב הזה, גם אם תימצא חלופה, ואני מבקשת להביא את זה בשבועיים הקרובים </w:t>
      </w:r>
      <w:r w:rsidRPr="00CC26D5">
        <w:rPr>
          <w:rFonts w:cs="David"/>
          <w:rtl/>
        </w:rPr>
        <w:t>–</w:t>
      </w:r>
      <w:r w:rsidRPr="00CC26D5">
        <w:rPr>
          <w:rFonts w:cs="David" w:hint="cs"/>
          <w:rtl/>
        </w:rPr>
        <w:t xml:space="preserve"> חברי הכנסת רוצים לדעת. </w:t>
      </w:r>
    </w:p>
    <w:p w14:paraId="6A40DE4E" w14:textId="77777777" w:rsidR="00CC26D5" w:rsidRPr="00CC26D5" w:rsidRDefault="00CC26D5" w:rsidP="00CC26D5">
      <w:pPr>
        <w:bidi/>
        <w:jc w:val="both"/>
        <w:rPr>
          <w:rFonts w:cs="David" w:hint="cs"/>
          <w:rtl/>
        </w:rPr>
      </w:pPr>
    </w:p>
    <w:p w14:paraId="559D539D" w14:textId="77777777" w:rsidR="00CC26D5" w:rsidRPr="00CC26D5" w:rsidRDefault="00CC26D5" w:rsidP="00CC26D5">
      <w:pPr>
        <w:bidi/>
        <w:jc w:val="both"/>
        <w:rPr>
          <w:rFonts w:cs="David" w:hint="cs"/>
          <w:rtl/>
        </w:rPr>
      </w:pPr>
      <w:r w:rsidRPr="00CC26D5">
        <w:rPr>
          <w:rFonts w:cs="David" w:hint="cs"/>
          <w:u w:val="single"/>
          <w:rtl/>
        </w:rPr>
        <w:t>אבי בלשניקוב:</w:t>
      </w:r>
    </w:p>
    <w:p w14:paraId="0F9DA2DA" w14:textId="77777777" w:rsidR="00CC26D5" w:rsidRPr="00CC26D5" w:rsidRDefault="00CC26D5" w:rsidP="00CC26D5">
      <w:pPr>
        <w:bidi/>
        <w:jc w:val="both"/>
        <w:rPr>
          <w:rFonts w:cs="David" w:hint="cs"/>
          <w:rtl/>
        </w:rPr>
      </w:pPr>
    </w:p>
    <w:p w14:paraId="2D7D3F7E" w14:textId="77777777" w:rsidR="00CC26D5" w:rsidRPr="00CC26D5" w:rsidRDefault="00CC26D5" w:rsidP="00CC26D5">
      <w:pPr>
        <w:bidi/>
        <w:jc w:val="both"/>
        <w:rPr>
          <w:rFonts w:cs="David" w:hint="cs"/>
          <w:rtl/>
        </w:rPr>
      </w:pPr>
      <w:r w:rsidRPr="00CC26D5">
        <w:rPr>
          <w:rFonts w:cs="David" w:hint="cs"/>
          <w:rtl/>
        </w:rPr>
        <w:tab/>
        <w:t>בדרך אליך.</w:t>
      </w:r>
    </w:p>
    <w:p w14:paraId="38F98463" w14:textId="77777777" w:rsidR="00CC26D5" w:rsidRPr="00CC26D5" w:rsidRDefault="00CC26D5" w:rsidP="00CC26D5">
      <w:pPr>
        <w:bidi/>
        <w:jc w:val="both"/>
        <w:rPr>
          <w:rFonts w:cs="David" w:hint="cs"/>
          <w:rtl/>
        </w:rPr>
      </w:pPr>
    </w:p>
    <w:p w14:paraId="5758ABF8" w14:textId="77777777" w:rsidR="00CC26D5" w:rsidRPr="00CC26D5" w:rsidRDefault="00CC26D5" w:rsidP="00CC26D5">
      <w:pPr>
        <w:bidi/>
        <w:jc w:val="both"/>
        <w:rPr>
          <w:rFonts w:cs="David" w:hint="cs"/>
          <w:u w:val="single"/>
          <w:rtl/>
        </w:rPr>
      </w:pPr>
      <w:r w:rsidRPr="00CC26D5">
        <w:rPr>
          <w:rFonts w:cs="David" w:hint="cs"/>
          <w:u w:val="single"/>
          <w:rtl/>
        </w:rPr>
        <w:t>היו</w:t>
      </w:r>
      <w:r w:rsidRPr="00CC26D5">
        <w:rPr>
          <w:rFonts w:cs="David"/>
          <w:u w:val="single"/>
          <w:rtl/>
        </w:rPr>
        <w:t>"</w:t>
      </w:r>
      <w:r w:rsidRPr="00CC26D5">
        <w:rPr>
          <w:rFonts w:cs="David" w:hint="cs"/>
          <w:u w:val="single"/>
          <w:rtl/>
        </w:rPr>
        <w:t>ר רוחמה אברהם:</w:t>
      </w:r>
    </w:p>
    <w:p w14:paraId="7FCA3968" w14:textId="77777777" w:rsidR="00CC26D5" w:rsidRPr="00CC26D5" w:rsidRDefault="00CC26D5" w:rsidP="00CC26D5">
      <w:pPr>
        <w:bidi/>
        <w:jc w:val="both"/>
        <w:rPr>
          <w:rFonts w:cs="David" w:hint="cs"/>
          <w:rtl/>
        </w:rPr>
      </w:pPr>
    </w:p>
    <w:p w14:paraId="0C0955B4" w14:textId="77777777" w:rsidR="00CC26D5" w:rsidRPr="00CC26D5" w:rsidRDefault="00CC26D5" w:rsidP="00CC26D5">
      <w:pPr>
        <w:bidi/>
        <w:jc w:val="both"/>
        <w:rPr>
          <w:rFonts w:cs="David" w:hint="cs"/>
          <w:rtl/>
        </w:rPr>
      </w:pPr>
      <w:r w:rsidRPr="00CC26D5">
        <w:rPr>
          <w:rFonts w:cs="David" w:hint="cs"/>
          <w:rtl/>
        </w:rPr>
        <w:tab/>
        <w:t>יחד עם זאת, איני יודעת אם החלופה שתגישו תתוקצב נכון. כרגע התייחסתם רק לכוח האדם בלי החלופה האפשרית של כל הנושא הזה.</w:t>
      </w:r>
    </w:p>
    <w:p w14:paraId="5D2984E0" w14:textId="77777777" w:rsidR="00CC26D5" w:rsidRPr="00CC26D5" w:rsidRDefault="00CC26D5" w:rsidP="00CC26D5">
      <w:pPr>
        <w:bidi/>
        <w:jc w:val="both"/>
        <w:rPr>
          <w:rFonts w:cs="David" w:hint="cs"/>
          <w:rtl/>
        </w:rPr>
      </w:pPr>
    </w:p>
    <w:p w14:paraId="1CDB5ED8" w14:textId="77777777" w:rsidR="00CC26D5" w:rsidRPr="00CC26D5" w:rsidRDefault="00CC26D5" w:rsidP="00CC26D5">
      <w:pPr>
        <w:bidi/>
        <w:jc w:val="both"/>
        <w:rPr>
          <w:rFonts w:cs="David" w:hint="cs"/>
          <w:rtl/>
        </w:rPr>
      </w:pPr>
      <w:r w:rsidRPr="00CC26D5">
        <w:rPr>
          <w:rFonts w:cs="David" w:hint="cs"/>
          <w:u w:val="single"/>
          <w:rtl/>
        </w:rPr>
        <w:t>אבי בלשניקוב:</w:t>
      </w:r>
    </w:p>
    <w:p w14:paraId="26D2334D" w14:textId="77777777" w:rsidR="00CC26D5" w:rsidRPr="00CC26D5" w:rsidRDefault="00CC26D5" w:rsidP="00CC26D5">
      <w:pPr>
        <w:bidi/>
        <w:jc w:val="both"/>
        <w:rPr>
          <w:rFonts w:cs="David" w:hint="cs"/>
          <w:rtl/>
        </w:rPr>
      </w:pPr>
    </w:p>
    <w:p w14:paraId="6906D89A" w14:textId="77777777" w:rsidR="00CC26D5" w:rsidRPr="00CC26D5" w:rsidRDefault="00CC26D5" w:rsidP="00CC26D5">
      <w:pPr>
        <w:bidi/>
        <w:jc w:val="both"/>
        <w:rPr>
          <w:rFonts w:cs="David" w:hint="cs"/>
          <w:rtl/>
        </w:rPr>
      </w:pPr>
      <w:r w:rsidRPr="00CC26D5">
        <w:rPr>
          <w:rFonts w:cs="David" w:hint="cs"/>
          <w:rtl/>
        </w:rPr>
        <w:tab/>
        <w:t xml:space="preserve">אנו בוחנים מספר אופציות ונשמח לקיים כאן דיון בשבוע הבא. נוציא לך היום מכתב עם החלופות. בהצעת התקציב הזאת למעט התקצוב של נציב הדורות הבאים, שזה השכר שלו, שלא קיים, כל המשרות שנמצאות שם </w:t>
      </w:r>
      <w:r w:rsidRPr="00CC26D5">
        <w:rPr>
          <w:rFonts w:cs="David"/>
          <w:rtl/>
        </w:rPr>
        <w:t>–</w:t>
      </w:r>
      <w:r w:rsidRPr="00CC26D5">
        <w:rPr>
          <w:rFonts w:cs="David" w:hint="cs"/>
          <w:rtl/>
        </w:rPr>
        <w:t xml:space="preserve"> אנשים עובדים, כי החוק לא בוטל. הנציבות פועלת, הכפפתי אותה זמנית לממ"מ, כי כל גוף צריך שיהיה לו אבא. במסגרת גילוי נאות, הוצאות השכר של הצוות שעובד היום כולו בא לידי ביטוי כאן. ישתנה החוק </w:t>
      </w:r>
      <w:r w:rsidRPr="00CC26D5">
        <w:rPr>
          <w:rFonts w:cs="David"/>
          <w:rtl/>
        </w:rPr>
        <w:t>–</w:t>
      </w:r>
      <w:r w:rsidRPr="00CC26D5">
        <w:rPr>
          <w:rFonts w:cs="David" w:hint="cs"/>
          <w:rtl/>
        </w:rPr>
        <w:t xml:space="preserve"> יהיה קיצוץ.</w:t>
      </w:r>
    </w:p>
    <w:p w14:paraId="46B07EA9" w14:textId="77777777" w:rsidR="00CC26D5" w:rsidRPr="00CC26D5" w:rsidRDefault="00CC26D5" w:rsidP="00CC26D5">
      <w:pPr>
        <w:bidi/>
        <w:jc w:val="both"/>
        <w:rPr>
          <w:rFonts w:cs="David" w:hint="cs"/>
          <w:rtl/>
        </w:rPr>
      </w:pPr>
    </w:p>
    <w:p w14:paraId="7BF7F6C0" w14:textId="77777777" w:rsidR="00CC26D5" w:rsidRPr="00CC26D5" w:rsidRDefault="00CC26D5" w:rsidP="00CC26D5">
      <w:pPr>
        <w:bidi/>
        <w:jc w:val="both"/>
        <w:rPr>
          <w:rFonts w:cs="David" w:hint="cs"/>
          <w:rtl/>
        </w:rPr>
      </w:pPr>
      <w:r w:rsidRPr="00CC26D5">
        <w:rPr>
          <w:rFonts w:cs="David" w:hint="cs"/>
          <w:u w:val="single"/>
          <w:rtl/>
        </w:rPr>
        <w:t>יעקב מרגי:</w:t>
      </w:r>
    </w:p>
    <w:p w14:paraId="72C23063" w14:textId="77777777" w:rsidR="00CC26D5" w:rsidRPr="00CC26D5" w:rsidRDefault="00CC26D5" w:rsidP="00CC26D5">
      <w:pPr>
        <w:bidi/>
        <w:jc w:val="both"/>
        <w:rPr>
          <w:rFonts w:cs="David" w:hint="cs"/>
          <w:rtl/>
        </w:rPr>
      </w:pPr>
    </w:p>
    <w:p w14:paraId="1EC743EC" w14:textId="77777777" w:rsidR="00CC26D5" w:rsidRPr="00CC26D5" w:rsidRDefault="00CC26D5" w:rsidP="00CC26D5">
      <w:pPr>
        <w:bidi/>
        <w:jc w:val="both"/>
        <w:rPr>
          <w:rFonts w:cs="David" w:hint="cs"/>
          <w:rtl/>
        </w:rPr>
      </w:pPr>
      <w:r w:rsidRPr="00CC26D5">
        <w:rPr>
          <w:rFonts w:cs="David" w:hint="cs"/>
          <w:rtl/>
        </w:rPr>
        <w:tab/>
        <w:t xml:space="preserve"> לאור הבהרתך, מיליון ו-250 זה עלות שכר הנציב?</w:t>
      </w:r>
    </w:p>
    <w:p w14:paraId="5D85753F" w14:textId="77777777" w:rsidR="00CC26D5" w:rsidRPr="00CC26D5" w:rsidRDefault="00CC26D5" w:rsidP="00CC26D5">
      <w:pPr>
        <w:bidi/>
        <w:jc w:val="both"/>
        <w:rPr>
          <w:rFonts w:cs="David" w:hint="cs"/>
          <w:rtl/>
        </w:rPr>
      </w:pPr>
    </w:p>
    <w:p w14:paraId="63EFDAC9" w14:textId="77777777" w:rsidR="00CC26D5" w:rsidRPr="00CC26D5" w:rsidRDefault="00CC26D5" w:rsidP="00CC26D5">
      <w:pPr>
        <w:bidi/>
        <w:jc w:val="both"/>
        <w:rPr>
          <w:rFonts w:cs="David" w:hint="cs"/>
          <w:rtl/>
        </w:rPr>
      </w:pPr>
      <w:r w:rsidRPr="00CC26D5">
        <w:rPr>
          <w:rFonts w:cs="David" w:hint="cs"/>
          <w:u w:val="single"/>
          <w:rtl/>
        </w:rPr>
        <w:t>אבי בלשניקוב:</w:t>
      </w:r>
    </w:p>
    <w:p w14:paraId="03A93640" w14:textId="77777777" w:rsidR="00CC26D5" w:rsidRPr="00CC26D5" w:rsidRDefault="00CC26D5" w:rsidP="00CC26D5">
      <w:pPr>
        <w:bidi/>
        <w:jc w:val="both"/>
        <w:rPr>
          <w:rFonts w:cs="David" w:hint="cs"/>
          <w:rtl/>
        </w:rPr>
      </w:pPr>
    </w:p>
    <w:p w14:paraId="0D92F7F1" w14:textId="77777777" w:rsidR="00CC26D5" w:rsidRPr="00CC26D5" w:rsidRDefault="00CC26D5" w:rsidP="00CC26D5">
      <w:pPr>
        <w:bidi/>
        <w:jc w:val="both"/>
        <w:rPr>
          <w:rFonts w:cs="David" w:hint="cs"/>
          <w:rtl/>
        </w:rPr>
      </w:pPr>
      <w:r w:rsidRPr="00CC26D5">
        <w:rPr>
          <w:rFonts w:cs="David" w:hint="cs"/>
          <w:rtl/>
        </w:rPr>
        <w:tab/>
        <w:t xml:space="preserve">לא. עבד הנציב, הוא העסיק במסגרת לשכתו עוד שני סטודנטים שעבדו. היתה שם מזכירה. </w:t>
      </w:r>
    </w:p>
    <w:p w14:paraId="5A3E7EFD" w14:textId="77777777" w:rsidR="00CC26D5" w:rsidRPr="00CC26D5" w:rsidRDefault="00CC26D5" w:rsidP="00CC26D5">
      <w:pPr>
        <w:bidi/>
        <w:jc w:val="both"/>
        <w:rPr>
          <w:rFonts w:cs="David" w:hint="cs"/>
          <w:rtl/>
        </w:rPr>
      </w:pPr>
    </w:p>
    <w:p w14:paraId="2A9A90B8" w14:textId="77777777" w:rsidR="00CC26D5" w:rsidRPr="00CC26D5" w:rsidRDefault="00CC26D5" w:rsidP="00CC26D5">
      <w:pPr>
        <w:bidi/>
        <w:jc w:val="both"/>
        <w:rPr>
          <w:rFonts w:cs="David" w:hint="cs"/>
          <w:rtl/>
        </w:rPr>
      </w:pPr>
      <w:r w:rsidRPr="00CC26D5">
        <w:rPr>
          <w:rFonts w:cs="David" w:hint="cs"/>
          <w:u w:val="single"/>
          <w:rtl/>
        </w:rPr>
        <w:t>יעקב מרגי:</w:t>
      </w:r>
    </w:p>
    <w:p w14:paraId="06AEB066" w14:textId="77777777" w:rsidR="00CC26D5" w:rsidRPr="00CC26D5" w:rsidRDefault="00CC26D5" w:rsidP="00CC26D5">
      <w:pPr>
        <w:bidi/>
        <w:jc w:val="both"/>
        <w:rPr>
          <w:rFonts w:cs="David" w:hint="cs"/>
          <w:rtl/>
        </w:rPr>
      </w:pPr>
    </w:p>
    <w:p w14:paraId="76B1EC74" w14:textId="77777777" w:rsidR="00CC26D5" w:rsidRPr="00CC26D5" w:rsidRDefault="00CC26D5" w:rsidP="00CC26D5">
      <w:pPr>
        <w:bidi/>
        <w:jc w:val="both"/>
        <w:rPr>
          <w:rFonts w:cs="David" w:hint="cs"/>
          <w:rtl/>
        </w:rPr>
      </w:pPr>
      <w:r w:rsidRPr="00CC26D5">
        <w:rPr>
          <w:rFonts w:cs="David" w:hint="cs"/>
          <w:rtl/>
        </w:rPr>
        <w:tab/>
        <w:t xml:space="preserve"> אני מסתפק בזה.</w:t>
      </w:r>
    </w:p>
    <w:p w14:paraId="22C90F36" w14:textId="77777777" w:rsidR="00CC26D5" w:rsidRPr="00CC26D5" w:rsidRDefault="00CC26D5" w:rsidP="00CC26D5">
      <w:pPr>
        <w:bidi/>
        <w:jc w:val="both"/>
        <w:rPr>
          <w:rFonts w:cs="David" w:hint="cs"/>
          <w:rtl/>
        </w:rPr>
      </w:pPr>
    </w:p>
    <w:p w14:paraId="165941D8" w14:textId="77777777" w:rsidR="00CC26D5" w:rsidRPr="00CC26D5" w:rsidRDefault="00CC26D5" w:rsidP="00CC26D5">
      <w:pPr>
        <w:bidi/>
        <w:jc w:val="both"/>
        <w:rPr>
          <w:rFonts w:cs="David" w:hint="cs"/>
          <w:rtl/>
        </w:rPr>
      </w:pPr>
      <w:r w:rsidRPr="00CC26D5">
        <w:rPr>
          <w:rFonts w:cs="David" w:hint="cs"/>
          <w:u w:val="single"/>
          <w:rtl/>
        </w:rPr>
        <w:t>אבי בלשניקוב:</w:t>
      </w:r>
    </w:p>
    <w:p w14:paraId="793FA9EC" w14:textId="77777777" w:rsidR="00CC26D5" w:rsidRPr="00CC26D5" w:rsidRDefault="00CC26D5" w:rsidP="00CC26D5">
      <w:pPr>
        <w:bidi/>
        <w:jc w:val="both"/>
        <w:rPr>
          <w:rFonts w:cs="David" w:hint="cs"/>
          <w:rtl/>
        </w:rPr>
      </w:pPr>
    </w:p>
    <w:p w14:paraId="1A66B441" w14:textId="77777777" w:rsidR="00CC26D5" w:rsidRPr="00CC26D5" w:rsidRDefault="00CC26D5" w:rsidP="00CC26D5">
      <w:pPr>
        <w:bidi/>
        <w:jc w:val="both"/>
        <w:rPr>
          <w:rFonts w:cs="David" w:hint="cs"/>
          <w:rtl/>
        </w:rPr>
      </w:pPr>
      <w:r w:rsidRPr="00CC26D5">
        <w:rPr>
          <w:rFonts w:cs="David" w:hint="cs"/>
          <w:rtl/>
        </w:rPr>
        <w:tab/>
        <w:t>לא פגענו באף אחד ולא שלחתי הביתה אף אחד.</w:t>
      </w:r>
    </w:p>
    <w:p w14:paraId="711DDC48" w14:textId="77777777" w:rsidR="00CC26D5" w:rsidRPr="00CC26D5" w:rsidRDefault="00CC26D5" w:rsidP="00CC26D5">
      <w:pPr>
        <w:bidi/>
        <w:jc w:val="both"/>
        <w:rPr>
          <w:rFonts w:cs="David" w:hint="cs"/>
          <w:rtl/>
        </w:rPr>
      </w:pPr>
    </w:p>
    <w:p w14:paraId="2198989D" w14:textId="77777777" w:rsidR="00CC26D5" w:rsidRPr="00CC26D5" w:rsidRDefault="00CC26D5" w:rsidP="00CC26D5">
      <w:pPr>
        <w:bidi/>
        <w:jc w:val="both"/>
        <w:rPr>
          <w:rFonts w:cs="David" w:hint="cs"/>
          <w:rtl/>
        </w:rPr>
      </w:pPr>
      <w:r w:rsidRPr="00CC26D5">
        <w:rPr>
          <w:rFonts w:cs="David" w:hint="cs"/>
          <w:u w:val="single"/>
          <w:rtl/>
        </w:rPr>
        <w:t>אמנון כהן:</w:t>
      </w:r>
    </w:p>
    <w:p w14:paraId="76238C95" w14:textId="77777777" w:rsidR="00CC26D5" w:rsidRPr="00CC26D5" w:rsidRDefault="00CC26D5" w:rsidP="00CC26D5">
      <w:pPr>
        <w:bidi/>
        <w:jc w:val="both"/>
        <w:rPr>
          <w:rFonts w:cs="David" w:hint="cs"/>
          <w:rtl/>
        </w:rPr>
      </w:pPr>
    </w:p>
    <w:p w14:paraId="4CD53041" w14:textId="77777777" w:rsidR="00CC26D5" w:rsidRPr="00CC26D5" w:rsidRDefault="00CC26D5" w:rsidP="00CC26D5">
      <w:pPr>
        <w:bidi/>
        <w:jc w:val="both"/>
        <w:rPr>
          <w:rFonts w:cs="David" w:hint="cs"/>
          <w:rtl/>
        </w:rPr>
      </w:pPr>
      <w:r w:rsidRPr="00CC26D5">
        <w:rPr>
          <w:rFonts w:cs="David" w:hint="cs"/>
          <w:rtl/>
        </w:rPr>
        <w:tab/>
        <w:t xml:space="preserve"> מה יקרה אם אחת החלופות תתקבלנה וזה יהיה יותר גבוה ממה שהוצע פה?</w:t>
      </w:r>
    </w:p>
    <w:p w14:paraId="29A91ED5" w14:textId="77777777" w:rsidR="00CC26D5" w:rsidRPr="00CC26D5" w:rsidRDefault="00CC26D5" w:rsidP="00CC26D5">
      <w:pPr>
        <w:bidi/>
        <w:jc w:val="both"/>
        <w:rPr>
          <w:rFonts w:cs="David" w:hint="cs"/>
          <w:rtl/>
        </w:rPr>
      </w:pPr>
    </w:p>
    <w:p w14:paraId="58109676" w14:textId="77777777" w:rsidR="00CC26D5" w:rsidRPr="00CC26D5" w:rsidRDefault="00CC26D5" w:rsidP="00CC26D5">
      <w:pPr>
        <w:bidi/>
        <w:jc w:val="both"/>
        <w:rPr>
          <w:rFonts w:cs="David" w:hint="cs"/>
          <w:rtl/>
        </w:rPr>
      </w:pPr>
      <w:r w:rsidRPr="00CC26D5">
        <w:rPr>
          <w:rFonts w:cs="David" w:hint="cs"/>
          <w:u w:val="single"/>
          <w:rtl/>
        </w:rPr>
        <w:t>אבי בלשניקוב:</w:t>
      </w:r>
    </w:p>
    <w:p w14:paraId="0F6918D8" w14:textId="77777777" w:rsidR="00CC26D5" w:rsidRPr="00CC26D5" w:rsidRDefault="00CC26D5" w:rsidP="00CC26D5">
      <w:pPr>
        <w:bidi/>
        <w:jc w:val="both"/>
        <w:rPr>
          <w:rFonts w:cs="David" w:hint="cs"/>
          <w:rtl/>
        </w:rPr>
      </w:pPr>
    </w:p>
    <w:p w14:paraId="4DEAC021" w14:textId="77777777" w:rsidR="00CC26D5" w:rsidRPr="00CC26D5" w:rsidRDefault="00CC26D5" w:rsidP="00CC26D5">
      <w:pPr>
        <w:bidi/>
        <w:jc w:val="both"/>
        <w:rPr>
          <w:rFonts w:cs="David" w:hint="cs"/>
          <w:rtl/>
        </w:rPr>
      </w:pPr>
      <w:r w:rsidRPr="00CC26D5">
        <w:rPr>
          <w:rFonts w:cs="David" w:hint="cs"/>
          <w:rtl/>
        </w:rPr>
        <w:tab/>
        <w:t>בשביל זה יש רזרבה.</w:t>
      </w:r>
    </w:p>
    <w:p w14:paraId="41D98B87" w14:textId="77777777" w:rsidR="00CC26D5" w:rsidRPr="00CC26D5" w:rsidRDefault="00CC26D5" w:rsidP="00CC26D5">
      <w:pPr>
        <w:bidi/>
        <w:jc w:val="both"/>
        <w:rPr>
          <w:rFonts w:cs="David" w:hint="cs"/>
          <w:rtl/>
        </w:rPr>
      </w:pPr>
    </w:p>
    <w:p w14:paraId="51CA9634" w14:textId="77777777" w:rsidR="00CC26D5" w:rsidRPr="00CC26D5" w:rsidRDefault="00CC26D5" w:rsidP="00CC26D5">
      <w:pPr>
        <w:bidi/>
        <w:jc w:val="both"/>
        <w:rPr>
          <w:rFonts w:cs="David" w:hint="cs"/>
          <w:u w:val="single"/>
          <w:rtl/>
        </w:rPr>
      </w:pPr>
      <w:r w:rsidRPr="00CC26D5">
        <w:rPr>
          <w:rFonts w:cs="David" w:hint="cs"/>
          <w:u w:val="single"/>
          <w:rtl/>
        </w:rPr>
        <w:t>היו</w:t>
      </w:r>
      <w:r w:rsidRPr="00CC26D5">
        <w:rPr>
          <w:rFonts w:cs="David"/>
          <w:u w:val="single"/>
          <w:rtl/>
        </w:rPr>
        <w:t>"</w:t>
      </w:r>
      <w:r w:rsidRPr="00CC26D5">
        <w:rPr>
          <w:rFonts w:cs="David" w:hint="cs"/>
          <w:u w:val="single"/>
          <w:rtl/>
        </w:rPr>
        <w:t>ר רוחמה אברהם:</w:t>
      </w:r>
    </w:p>
    <w:p w14:paraId="63F132C3" w14:textId="77777777" w:rsidR="00CC26D5" w:rsidRPr="00CC26D5" w:rsidRDefault="00CC26D5" w:rsidP="00CC26D5">
      <w:pPr>
        <w:bidi/>
        <w:jc w:val="both"/>
        <w:rPr>
          <w:rFonts w:cs="David" w:hint="cs"/>
          <w:rtl/>
        </w:rPr>
      </w:pPr>
    </w:p>
    <w:p w14:paraId="373555EE" w14:textId="77777777" w:rsidR="00CC26D5" w:rsidRPr="00CC26D5" w:rsidRDefault="00CC26D5" w:rsidP="00CC26D5">
      <w:pPr>
        <w:bidi/>
        <w:jc w:val="both"/>
        <w:rPr>
          <w:rFonts w:cs="David" w:hint="cs"/>
          <w:rtl/>
        </w:rPr>
      </w:pPr>
      <w:r w:rsidRPr="00CC26D5">
        <w:rPr>
          <w:rFonts w:cs="David" w:hint="cs"/>
          <w:rtl/>
        </w:rPr>
        <w:tab/>
        <w:t>ולאחר שנמצא את החלופה הראויה נביא את זה לוועדה, ובין היתר נעשה שינוי בסעיף הרזרבה.</w:t>
      </w:r>
    </w:p>
    <w:p w14:paraId="142E654E" w14:textId="77777777" w:rsidR="00CC26D5" w:rsidRPr="00CC26D5" w:rsidRDefault="00CC26D5" w:rsidP="00CC26D5">
      <w:pPr>
        <w:bidi/>
        <w:jc w:val="both"/>
        <w:rPr>
          <w:rFonts w:cs="David" w:hint="cs"/>
          <w:rtl/>
        </w:rPr>
      </w:pPr>
    </w:p>
    <w:p w14:paraId="52F10CA5" w14:textId="77777777" w:rsidR="00CC26D5" w:rsidRPr="00CC26D5" w:rsidRDefault="00CC26D5" w:rsidP="00CC26D5">
      <w:pPr>
        <w:bidi/>
        <w:jc w:val="both"/>
        <w:rPr>
          <w:rFonts w:cs="David" w:hint="cs"/>
          <w:rtl/>
        </w:rPr>
      </w:pPr>
      <w:r w:rsidRPr="00CC26D5">
        <w:rPr>
          <w:rFonts w:cs="David" w:hint="cs"/>
          <w:u w:val="single"/>
          <w:rtl/>
        </w:rPr>
        <w:t>אבי לוי:</w:t>
      </w:r>
    </w:p>
    <w:p w14:paraId="047EEF56" w14:textId="77777777" w:rsidR="00CC26D5" w:rsidRPr="00CC26D5" w:rsidRDefault="00CC26D5" w:rsidP="00CC26D5">
      <w:pPr>
        <w:bidi/>
        <w:jc w:val="both"/>
        <w:rPr>
          <w:rFonts w:cs="David" w:hint="cs"/>
          <w:rtl/>
        </w:rPr>
      </w:pPr>
    </w:p>
    <w:p w14:paraId="14B05E1B" w14:textId="77777777" w:rsidR="00CC26D5" w:rsidRPr="00CC26D5" w:rsidRDefault="00CC26D5" w:rsidP="00CC26D5">
      <w:pPr>
        <w:bidi/>
        <w:jc w:val="both"/>
        <w:rPr>
          <w:rFonts w:cs="David" w:hint="cs"/>
          <w:rtl/>
        </w:rPr>
      </w:pPr>
      <w:r w:rsidRPr="00CC26D5">
        <w:rPr>
          <w:rFonts w:cs="David" w:hint="cs"/>
          <w:rtl/>
        </w:rPr>
        <w:tab/>
        <w:t>שורה 36, קרן יו"ר הכנסת, 50 אלף ש</w:t>
      </w:r>
      <w:r w:rsidRPr="00CC26D5">
        <w:rPr>
          <w:rFonts w:cs="David"/>
          <w:rtl/>
        </w:rPr>
        <w:t>"</w:t>
      </w:r>
      <w:r w:rsidRPr="00CC26D5">
        <w:rPr>
          <w:rFonts w:cs="David" w:hint="cs"/>
          <w:rtl/>
        </w:rPr>
        <w:t xml:space="preserve">ח, יש פה הערה של היועצת המשפטית, שאין לתקצב את הסעיף הזה. כנ"ל לגבי שורה 41, קרן הכנסת. </w:t>
      </w:r>
    </w:p>
    <w:p w14:paraId="4D16FD90" w14:textId="77777777" w:rsidR="00CC26D5" w:rsidRPr="00CC26D5" w:rsidRDefault="00CC26D5" w:rsidP="00CC26D5">
      <w:pPr>
        <w:bidi/>
        <w:jc w:val="both"/>
        <w:rPr>
          <w:rFonts w:cs="David" w:hint="cs"/>
          <w:rtl/>
        </w:rPr>
      </w:pPr>
    </w:p>
    <w:p w14:paraId="060A494B" w14:textId="77777777" w:rsidR="00CC26D5" w:rsidRPr="00CC26D5" w:rsidRDefault="00CC26D5" w:rsidP="00CC26D5">
      <w:pPr>
        <w:bidi/>
        <w:jc w:val="both"/>
        <w:rPr>
          <w:rFonts w:cs="David" w:hint="cs"/>
          <w:rtl/>
        </w:rPr>
      </w:pPr>
      <w:r w:rsidRPr="00CC26D5">
        <w:rPr>
          <w:rFonts w:cs="David" w:hint="cs"/>
          <w:rtl/>
        </w:rPr>
        <w:tab/>
        <w:t xml:space="preserve">בשורות 49 ו-50, סעיפי כוח אדם, כפי שניתן לראות שם, יש ירידה של 15 משרות בשנת 2007, וזה לאור הצפי שאנו צופים לפחות את המספר הזה שיפרשו במסגרת הפרישה מרצון. יש עדיין שבוע לתוכנית הפרישה, ובדרך-כלל לקראת הסוף יש אנשים שמחליטים לקבל את ההחלטה בעניין הזה. אם המספר יגדל, מצבת כוח אדם תפעל לפי מה שיקרה בפועל. </w:t>
      </w:r>
    </w:p>
    <w:p w14:paraId="53AA7CC4" w14:textId="77777777" w:rsidR="00CC26D5" w:rsidRPr="00CC26D5" w:rsidRDefault="00CC26D5" w:rsidP="00CC26D5">
      <w:pPr>
        <w:bidi/>
        <w:jc w:val="both"/>
        <w:rPr>
          <w:rFonts w:cs="David" w:hint="cs"/>
          <w:rtl/>
        </w:rPr>
      </w:pPr>
    </w:p>
    <w:p w14:paraId="4E813FB9" w14:textId="77777777" w:rsidR="00CC26D5" w:rsidRPr="00CC26D5" w:rsidRDefault="00CC26D5" w:rsidP="00CC26D5">
      <w:pPr>
        <w:bidi/>
        <w:jc w:val="both"/>
        <w:rPr>
          <w:rFonts w:cs="David" w:hint="cs"/>
          <w:rtl/>
        </w:rPr>
      </w:pPr>
      <w:r w:rsidRPr="00CC26D5">
        <w:rPr>
          <w:rFonts w:cs="David" w:hint="cs"/>
          <w:rtl/>
        </w:rPr>
        <w:tab/>
        <w:t xml:space="preserve">בשורה 54 אנו מדברים על כ-30 משרות לעובדים עם מוגבלויות. לפי שעה יש 10 עובדים כאלה. הצפי הוא שנאייש כ-30 משרות כאלה. </w:t>
      </w:r>
    </w:p>
    <w:p w14:paraId="4F7671D9" w14:textId="77777777" w:rsidR="00CC26D5" w:rsidRPr="00CC26D5" w:rsidRDefault="00CC26D5" w:rsidP="00CC26D5">
      <w:pPr>
        <w:bidi/>
        <w:jc w:val="both"/>
        <w:rPr>
          <w:rFonts w:cs="David" w:hint="cs"/>
          <w:rtl/>
        </w:rPr>
      </w:pPr>
    </w:p>
    <w:p w14:paraId="0DFA8347" w14:textId="77777777" w:rsidR="00CC26D5" w:rsidRPr="00CC26D5" w:rsidRDefault="00CC26D5" w:rsidP="00CC26D5">
      <w:pPr>
        <w:bidi/>
        <w:jc w:val="both"/>
        <w:rPr>
          <w:rFonts w:cs="David" w:hint="cs"/>
          <w:rtl/>
        </w:rPr>
      </w:pPr>
      <w:r w:rsidRPr="00CC26D5">
        <w:rPr>
          <w:rFonts w:cs="David" w:hint="cs"/>
          <w:rtl/>
        </w:rPr>
        <w:tab/>
        <w:t>שורה 81 זה ההוצאות של הסיעות שהמנכ"ל הזכיר. תהיה התייחסות ודאי בהמשך.</w:t>
      </w:r>
    </w:p>
    <w:p w14:paraId="5E8AEE6B" w14:textId="77777777" w:rsidR="00CC26D5" w:rsidRPr="00CC26D5" w:rsidRDefault="00CC26D5" w:rsidP="00CC26D5">
      <w:pPr>
        <w:bidi/>
        <w:jc w:val="both"/>
        <w:rPr>
          <w:rFonts w:cs="David" w:hint="cs"/>
          <w:rtl/>
        </w:rPr>
      </w:pPr>
    </w:p>
    <w:p w14:paraId="12E95E7C" w14:textId="77777777" w:rsidR="00CC26D5" w:rsidRPr="00CC26D5" w:rsidRDefault="00CC26D5" w:rsidP="00CC26D5">
      <w:pPr>
        <w:bidi/>
        <w:jc w:val="both"/>
        <w:rPr>
          <w:rFonts w:cs="David" w:hint="cs"/>
          <w:rtl/>
        </w:rPr>
      </w:pPr>
      <w:r w:rsidRPr="00CC26D5">
        <w:rPr>
          <w:rFonts w:cs="David" w:hint="cs"/>
          <w:u w:val="single"/>
          <w:rtl/>
        </w:rPr>
        <w:t>נורית אלשטיין:</w:t>
      </w:r>
    </w:p>
    <w:p w14:paraId="1DDA65D5" w14:textId="77777777" w:rsidR="00CC26D5" w:rsidRPr="00CC26D5" w:rsidRDefault="00CC26D5" w:rsidP="00CC26D5">
      <w:pPr>
        <w:bidi/>
        <w:jc w:val="both"/>
        <w:rPr>
          <w:rFonts w:cs="David" w:hint="cs"/>
          <w:rtl/>
        </w:rPr>
      </w:pPr>
    </w:p>
    <w:p w14:paraId="5E816B5A" w14:textId="77777777" w:rsidR="00CC26D5" w:rsidRPr="00CC26D5" w:rsidRDefault="00CC26D5" w:rsidP="00CC26D5">
      <w:pPr>
        <w:bidi/>
        <w:jc w:val="both"/>
        <w:rPr>
          <w:rFonts w:cs="David" w:hint="cs"/>
          <w:rtl/>
        </w:rPr>
      </w:pPr>
      <w:r w:rsidRPr="00CC26D5">
        <w:rPr>
          <w:rFonts w:cs="David" w:hint="cs"/>
          <w:rtl/>
        </w:rPr>
        <w:tab/>
        <w:t xml:space="preserve"> מה זה שורה 41?</w:t>
      </w:r>
    </w:p>
    <w:p w14:paraId="260046C5" w14:textId="77777777" w:rsidR="00CC26D5" w:rsidRPr="00CC26D5" w:rsidRDefault="00CC26D5" w:rsidP="00CC26D5">
      <w:pPr>
        <w:bidi/>
        <w:jc w:val="both"/>
        <w:rPr>
          <w:rFonts w:cs="David" w:hint="cs"/>
          <w:rtl/>
        </w:rPr>
      </w:pPr>
    </w:p>
    <w:p w14:paraId="73A7BCB2" w14:textId="77777777" w:rsidR="00CC26D5" w:rsidRPr="00CC26D5" w:rsidRDefault="00CC26D5" w:rsidP="00CC26D5">
      <w:pPr>
        <w:bidi/>
        <w:jc w:val="both"/>
        <w:rPr>
          <w:rFonts w:cs="David" w:hint="cs"/>
          <w:rtl/>
        </w:rPr>
      </w:pPr>
      <w:r w:rsidRPr="00CC26D5">
        <w:rPr>
          <w:rFonts w:cs="David" w:hint="cs"/>
          <w:u w:val="single"/>
          <w:rtl/>
        </w:rPr>
        <w:t>אבי לוי:</w:t>
      </w:r>
    </w:p>
    <w:p w14:paraId="04FEDD4C" w14:textId="77777777" w:rsidR="00CC26D5" w:rsidRPr="00CC26D5" w:rsidRDefault="00CC26D5" w:rsidP="00CC26D5">
      <w:pPr>
        <w:bidi/>
        <w:jc w:val="both"/>
        <w:rPr>
          <w:rFonts w:cs="David" w:hint="cs"/>
          <w:rtl/>
        </w:rPr>
      </w:pPr>
    </w:p>
    <w:p w14:paraId="407C5DFD" w14:textId="77777777" w:rsidR="00CC26D5" w:rsidRPr="00CC26D5" w:rsidRDefault="00CC26D5" w:rsidP="00CC26D5">
      <w:pPr>
        <w:bidi/>
        <w:jc w:val="both"/>
        <w:rPr>
          <w:rFonts w:cs="David" w:hint="cs"/>
          <w:rtl/>
        </w:rPr>
      </w:pPr>
      <w:r w:rsidRPr="00CC26D5">
        <w:rPr>
          <w:rFonts w:cs="David" w:hint="cs"/>
          <w:rtl/>
        </w:rPr>
        <w:tab/>
        <w:t>זה קרן הכנסת שבה כלולות הקרן לסיוע לסטודנטים נזקקים בסך של כ-2 מיליון ש</w:t>
      </w:r>
      <w:r w:rsidRPr="00CC26D5">
        <w:rPr>
          <w:rFonts w:cs="David"/>
          <w:rtl/>
        </w:rPr>
        <w:t>"</w:t>
      </w:r>
      <w:r w:rsidRPr="00CC26D5">
        <w:rPr>
          <w:rFonts w:cs="David" w:hint="cs"/>
          <w:rtl/>
        </w:rPr>
        <w:t>ח ועוד מיליון לנזקקים.</w:t>
      </w:r>
    </w:p>
    <w:p w14:paraId="7E2E8148" w14:textId="77777777" w:rsidR="00CC26D5" w:rsidRPr="00CC26D5" w:rsidRDefault="00CC26D5" w:rsidP="00CC26D5">
      <w:pPr>
        <w:bidi/>
        <w:jc w:val="both"/>
        <w:rPr>
          <w:rFonts w:cs="David" w:hint="cs"/>
          <w:rtl/>
        </w:rPr>
      </w:pPr>
    </w:p>
    <w:p w14:paraId="5922A735" w14:textId="77777777" w:rsidR="00CC26D5" w:rsidRPr="00CC26D5" w:rsidRDefault="00CC26D5" w:rsidP="00CC26D5">
      <w:pPr>
        <w:bidi/>
        <w:jc w:val="both"/>
        <w:rPr>
          <w:rFonts w:cs="David" w:hint="cs"/>
          <w:rtl/>
        </w:rPr>
      </w:pPr>
      <w:r w:rsidRPr="00CC26D5">
        <w:rPr>
          <w:rFonts w:cs="David" w:hint="cs"/>
          <w:u w:val="single"/>
          <w:rtl/>
        </w:rPr>
        <w:t>אבי בלשניקוב:</w:t>
      </w:r>
    </w:p>
    <w:p w14:paraId="2175866E" w14:textId="77777777" w:rsidR="00CC26D5" w:rsidRPr="00CC26D5" w:rsidRDefault="00CC26D5" w:rsidP="00CC26D5">
      <w:pPr>
        <w:bidi/>
        <w:jc w:val="both"/>
        <w:rPr>
          <w:rFonts w:cs="David" w:hint="cs"/>
          <w:rtl/>
        </w:rPr>
      </w:pPr>
    </w:p>
    <w:p w14:paraId="34B2EC33" w14:textId="77777777" w:rsidR="00CC26D5" w:rsidRPr="00CC26D5" w:rsidRDefault="00CC26D5" w:rsidP="00CC26D5">
      <w:pPr>
        <w:bidi/>
        <w:jc w:val="both"/>
        <w:rPr>
          <w:rFonts w:cs="David" w:hint="cs"/>
          <w:rtl/>
        </w:rPr>
      </w:pPr>
      <w:r w:rsidRPr="00CC26D5">
        <w:rPr>
          <w:rFonts w:cs="David" w:hint="cs"/>
          <w:rtl/>
        </w:rPr>
        <w:tab/>
        <w:t>הסעיף הזה כולל את כל קרנות יו"ר הכנסת. יש קרן המלגות, שזה 2 מיליון ש</w:t>
      </w:r>
      <w:r w:rsidRPr="00CC26D5">
        <w:rPr>
          <w:rFonts w:cs="David"/>
          <w:rtl/>
        </w:rPr>
        <w:t>"</w:t>
      </w:r>
      <w:r w:rsidRPr="00CC26D5">
        <w:rPr>
          <w:rFonts w:cs="David" w:hint="cs"/>
          <w:rtl/>
        </w:rPr>
        <w:t>ח, יש קרן הנזקקים ליחידים, שזה מיליון ש</w:t>
      </w:r>
      <w:r w:rsidRPr="00CC26D5">
        <w:rPr>
          <w:rFonts w:cs="David"/>
          <w:rtl/>
        </w:rPr>
        <w:t>"</w:t>
      </w:r>
      <w:r w:rsidRPr="00CC26D5">
        <w:rPr>
          <w:rFonts w:cs="David" w:hint="cs"/>
          <w:rtl/>
        </w:rPr>
        <w:t xml:space="preserve">ח, ויש קרן לעמותות, היא רחבה יותר. את הקרן של העמותות אנו ממליצים לא להמשיך ולהפעיל אותה. גם בשיג ושיח שניהלנו עם יושב-ראש הוועדה המייעצת, השופט עזרא קמא, הקרן הזאת תומכת בעמותות. </w:t>
      </w:r>
    </w:p>
    <w:p w14:paraId="4F1C29E2" w14:textId="77777777" w:rsidR="00CC26D5" w:rsidRPr="00CC26D5" w:rsidRDefault="00CC26D5" w:rsidP="00CC26D5">
      <w:pPr>
        <w:bidi/>
        <w:jc w:val="both"/>
        <w:rPr>
          <w:rFonts w:cs="David" w:hint="cs"/>
          <w:rtl/>
        </w:rPr>
      </w:pPr>
    </w:p>
    <w:p w14:paraId="067F9647" w14:textId="77777777" w:rsidR="00CC26D5" w:rsidRPr="00CC26D5" w:rsidRDefault="00CC26D5" w:rsidP="00CC26D5">
      <w:pPr>
        <w:bidi/>
        <w:jc w:val="both"/>
        <w:rPr>
          <w:rFonts w:cs="David" w:hint="cs"/>
          <w:rtl/>
        </w:rPr>
      </w:pPr>
      <w:r w:rsidRPr="00CC26D5">
        <w:rPr>
          <w:rFonts w:cs="David" w:hint="cs"/>
          <w:u w:val="single"/>
          <w:rtl/>
        </w:rPr>
        <w:t>ראובן ריבלין:</w:t>
      </w:r>
    </w:p>
    <w:p w14:paraId="67B4C6BB" w14:textId="77777777" w:rsidR="00CC26D5" w:rsidRPr="00CC26D5" w:rsidRDefault="00CC26D5" w:rsidP="00CC26D5">
      <w:pPr>
        <w:bidi/>
        <w:jc w:val="both"/>
        <w:rPr>
          <w:rFonts w:cs="David" w:hint="cs"/>
          <w:rtl/>
        </w:rPr>
      </w:pPr>
    </w:p>
    <w:p w14:paraId="1D38E2D4" w14:textId="77777777" w:rsidR="00CC26D5" w:rsidRPr="00CC26D5" w:rsidRDefault="00CC26D5" w:rsidP="00CC26D5">
      <w:pPr>
        <w:bidi/>
        <w:jc w:val="both"/>
        <w:rPr>
          <w:rFonts w:cs="David" w:hint="cs"/>
          <w:rtl/>
        </w:rPr>
      </w:pPr>
      <w:r w:rsidRPr="00CC26D5">
        <w:rPr>
          <w:rFonts w:cs="David" w:hint="cs"/>
          <w:rtl/>
        </w:rPr>
        <w:tab/>
        <w:t xml:space="preserve">אני ירשתי כמו גם קודמי, ירשו נושא קרן יו"ר הכנסת על כל מרכיביו </w:t>
      </w:r>
      <w:r w:rsidRPr="00CC26D5">
        <w:rPr>
          <w:rFonts w:cs="David"/>
          <w:rtl/>
        </w:rPr>
        <w:t>–</w:t>
      </w:r>
      <w:r w:rsidRPr="00CC26D5">
        <w:rPr>
          <w:rFonts w:cs="David" w:hint="cs"/>
          <w:rtl/>
        </w:rPr>
        <w:t xml:space="preserve"> גם לעמותות, גם לסטודנטים וגם לאנשים חסרי ישע. סברתי מלכתחילה שאין מקומה של קרן כזאת במסגרת תפקידה של יושב ראש הכנסת. כל מה שעשינו, יושבי ראש הכנסת לדורותיהם, העברנו את זה למועצה ציבורית שלנו לא היתה כל נגיעה בעניין זה. נדמה ליש שבקרן של המיליון ש</w:t>
      </w:r>
      <w:r w:rsidRPr="00CC26D5">
        <w:rPr>
          <w:rFonts w:cs="David"/>
          <w:rtl/>
        </w:rPr>
        <w:t>"</w:t>
      </w:r>
      <w:r w:rsidRPr="00CC26D5">
        <w:rPr>
          <w:rFonts w:cs="David" w:hint="cs"/>
          <w:rtl/>
        </w:rPr>
        <w:t>ח לנזקקים כמעט לא השתמשנו אלא במקרים מיוחדים במינם.</w:t>
      </w:r>
    </w:p>
    <w:p w14:paraId="2A62B243" w14:textId="77777777" w:rsidR="00CC26D5" w:rsidRPr="00CC26D5" w:rsidRDefault="00CC26D5" w:rsidP="00CC26D5">
      <w:pPr>
        <w:bidi/>
        <w:jc w:val="both"/>
        <w:rPr>
          <w:rFonts w:cs="David" w:hint="cs"/>
          <w:rtl/>
        </w:rPr>
      </w:pPr>
    </w:p>
    <w:p w14:paraId="275D869D" w14:textId="77777777" w:rsidR="00CC26D5" w:rsidRPr="00CC26D5" w:rsidRDefault="00CC26D5" w:rsidP="00CC26D5">
      <w:pPr>
        <w:bidi/>
        <w:jc w:val="both"/>
        <w:rPr>
          <w:rFonts w:cs="David" w:hint="cs"/>
          <w:rtl/>
        </w:rPr>
      </w:pPr>
      <w:r w:rsidRPr="00CC26D5">
        <w:rPr>
          <w:rFonts w:cs="David" w:hint="cs"/>
          <w:rtl/>
        </w:rPr>
        <w:tab/>
        <w:t>קיימת קרן כזאת, היסטורית, גם במשרד ראש הממשלה, נשיא המדינה ביקש שכל הקרנות של ראש הממשלה ושל הכנסת יועברו אליו כדי שהוא יטפל בנושא זה. אין אנו משמשים כמשרד הסעד, זה גם מסוכן מאוד, אבל כולם הסבירו לי שהדבר בלאו הכי לא בידינו, והוא מועיל. אני חושב שהכנסת לא צריכה להיות כתובת למתן סעד, היא לא משרד הרווחה. אני בעד צמצומה עד ביטולה על כל מרכיביה. מרובים צורכי אזרחי ישראל. מיליון ש</w:t>
      </w:r>
      <w:r w:rsidRPr="00CC26D5">
        <w:rPr>
          <w:rFonts w:cs="David"/>
          <w:rtl/>
        </w:rPr>
        <w:t>"</w:t>
      </w:r>
      <w:r w:rsidRPr="00CC26D5">
        <w:rPr>
          <w:rFonts w:cs="David" w:hint="cs"/>
          <w:rtl/>
        </w:rPr>
        <w:t>ח אנו לא יכולים לתת פתרונות והדבר יכול להביא למכשול לפנינו כאשר הקרן הזאת תתפרסם ואנשים יפנו אלינו כדי לבקש עזרה ויחשבו שאין אפשרות שנסרב להם.</w:t>
      </w:r>
    </w:p>
    <w:p w14:paraId="4A01F972" w14:textId="77777777" w:rsidR="00CC26D5" w:rsidRPr="00CC26D5" w:rsidRDefault="00CC26D5" w:rsidP="00CC26D5">
      <w:pPr>
        <w:bidi/>
        <w:jc w:val="both"/>
        <w:rPr>
          <w:rFonts w:cs="David" w:hint="cs"/>
          <w:rtl/>
        </w:rPr>
      </w:pPr>
    </w:p>
    <w:p w14:paraId="48CB5E09" w14:textId="77777777" w:rsidR="00CC26D5" w:rsidRPr="00CC26D5" w:rsidRDefault="00CC26D5" w:rsidP="00CC26D5">
      <w:pPr>
        <w:bidi/>
        <w:jc w:val="both"/>
        <w:rPr>
          <w:rFonts w:cs="David" w:hint="cs"/>
          <w:u w:val="single"/>
          <w:rtl/>
        </w:rPr>
      </w:pPr>
      <w:r w:rsidRPr="00CC26D5">
        <w:rPr>
          <w:rFonts w:cs="David" w:hint="cs"/>
          <w:u w:val="single"/>
          <w:rtl/>
        </w:rPr>
        <w:t>היו</w:t>
      </w:r>
      <w:r w:rsidRPr="00CC26D5">
        <w:rPr>
          <w:rFonts w:cs="David"/>
          <w:u w:val="single"/>
          <w:rtl/>
        </w:rPr>
        <w:t>"</w:t>
      </w:r>
      <w:r w:rsidRPr="00CC26D5">
        <w:rPr>
          <w:rFonts w:cs="David" w:hint="cs"/>
          <w:u w:val="single"/>
          <w:rtl/>
        </w:rPr>
        <w:t>ר רוחמה אברהם:</w:t>
      </w:r>
    </w:p>
    <w:p w14:paraId="3CE34E05" w14:textId="77777777" w:rsidR="00CC26D5" w:rsidRPr="00CC26D5" w:rsidRDefault="00CC26D5" w:rsidP="00CC26D5">
      <w:pPr>
        <w:bidi/>
        <w:jc w:val="both"/>
        <w:rPr>
          <w:rFonts w:cs="David" w:hint="cs"/>
          <w:rtl/>
        </w:rPr>
      </w:pPr>
    </w:p>
    <w:p w14:paraId="7734EBFB" w14:textId="77777777" w:rsidR="00CC26D5" w:rsidRPr="00CC26D5" w:rsidRDefault="00CC26D5" w:rsidP="00CC26D5">
      <w:pPr>
        <w:bidi/>
        <w:jc w:val="both"/>
        <w:rPr>
          <w:rFonts w:cs="David" w:hint="cs"/>
          <w:rtl/>
        </w:rPr>
      </w:pPr>
      <w:r w:rsidRPr="00CC26D5">
        <w:rPr>
          <w:rFonts w:cs="David" w:hint="cs"/>
          <w:rtl/>
        </w:rPr>
        <w:tab/>
        <w:t xml:space="preserve"> כמה שנים קיימת הקרן הזאת?</w:t>
      </w:r>
    </w:p>
    <w:p w14:paraId="444DF80A" w14:textId="77777777" w:rsidR="00CC26D5" w:rsidRPr="00CC26D5" w:rsidRDefault="00CC26D5" w:rsidP="00CC26D5">
      <w:pPr>
        <w:bidi/>
        <w:jc w:val="both"/>
        <w:rPr>
          <w:rFonts w:cs="David" w:hint="cs"/>
          <w:rtl/>
        </w:rPr>
      </w:pPr>
    </w:p>
    <w:p w14:paraId="7E317B36" w14:textId="77777777" w:rsidR="00CC26D5" w:rsidRPr="00CC26D5" w:rsidRDefault="00CC26D5" w:rsidP="00CC26D5">
      <w:pPr>
        <w:bidi/>
        <w:jc w:val="both"/>
        <w:rPr>
          <w:rFonts w:cs="David" w:hint="cs"/>
          <w:u w:val="single"/>
          <w:rtl/>
        </w:rPr>
      </w:pPr>
    </w:p>
    <w:p w14:paraId="4B50AFD1" w14:textId="77777777" w:rsidR="00CC26D5" w:rsidRPr="00CC26D5" w:rsidRDefault="00CC26D5" w:rsidP="00CC26D5">
      <w:pPr>
        <w:bidi/>
        <w:jc w:val="both"/>
        <w:rPr>
          <w:rFonts w:cs="David" w:hint="cs"/>
          <w:u w:val="single"/>
          <w:rtl/>
        </w:rPr>
      </w:pPr>
    </w:p>
    <w:p w14:paraId="7175BFA9" w14:textId="77777777" w:rsidR="00CC26D5" w:rsidRPr="00CC26D5" w:rsidRDefault="00CC26D5" w:rsidP="00CC26D5">
      <w:pPr>
        <w:bidi/>
        <w:jc w:val="both"/>
        <w:rPr>
          <w:rFonts w:cs="David" w:hint="cs"/>
          <w:rtl/>
        </w:rPr>
      </w:pPr>
      <w:r w:rsidRPr="00CC26D5">
        <w:rPr>
          <w:rFonts w:cs="David" w:hint="cs"/>
          <w:u w:val="single"/>
          <w:rtl/>
        </w:rPr>
        <w:t>ראובן ריבלין:</w:t>
      </w:r>
    </w:p>
    <w:p w14:paraId="4D46B553" w14:textId="77777777" w:rsidR="00CC26D5" w:rsidRPr="00CC26D5" w:rsidRDefault="00CC26D5" w:rsidP="00CC26D5">
      <w:pPr>
        <w:bidi/>
        <w:jc w:val="both"/>
        <w:rPr>
          <w:rFonts w:cs="David" w:hint="cs"/>
          <w:rtl/>
        </w:rPr>
      </w:pPr>
    </w:p>
    <w:p w14:paraId="2CA6FF9B" w14:textId="77777777" w:rsidR="00CC26D5" w:rsidRPr="00CC26D5" w:rsidRDefault="00CC26D5" w:rsidP="00CC26D5">
      <w:pPr>
        <w:bidi/>
        <w:jc w:val="both"/>
        <w:rPr>
          <w:rFonts w:cs="David" w:hint="cs"/>
          <w:rtl/>
        </w:rPr>
      </w:pPr>
      <w:r w:rsidRPr="00CC26D5">
        <w:rPr>
          <w:rFonts w:cs="David" w:hint="cs"/>
          <w:rtl/>
        </w:rPr>
        <w:tab/>
        <w:t>היא היתה בזמנו של היושב ראש בורג. כל הקרנות האלה, נעשה טוב אם במוקדם או במאוחר נשתחרר מהן כי זה מטיל עלינו חובות שלעתים אנו לא יכולים לעמוד בהם.</w:t>
      </w:r>
    </w:p>
    <w:p w14:paraId="1DA8979B" w14:textId="77777777" w:rsidR="00CC26D5" w:rsidRPr="00CC26D5" w:rsidRDefault="00CC26D5" w:rsidP="00CC26D5">
      <w:pPr>
        <w:bidi/>
        <w:jc w:val="both"/>
        <w:rPr>
          <w:rFonts w:cs="David" w:hint="cs"/>
          <w:rtl/>
        </w:rPr>
      </w:pPr>
    </w:p>
    <w:p w14:paraId="67CCD4EC" w14:textId="77777777" w:rsidR="00CC26D5" w:rsidRPr="00CC26D5" w:rsidRDefault="00CC26D5" w:rsidP="00CC26D5">
      <w:pPr>
        <w:bidi/>
        <w:jc w:val="both"/>
        <w:rPr>
          <w:rFonts w:cs="David" w:hint="cs"/>
          <w:u w:val="single"/>
          <w:rtl/>
        </w:rPr>
      </w:pPr>
      <w:r w:rsidRPr="00CC26D5">
        <w:rPr>
          <w:rFonts w:cs="David" w:hint="cs"/>
          <w:u w:val="single"/>
          <w:rtl/>
        </w:rPr>
        <w:t>גדעון סער:</w:t>
      </w:r>
    </w:p>
    <w:p w14:paraId="381143BE" w14:textId="77777777" w:rsidR="00CC26D5" w:rsidRPr="00CC26D5" w:rsidRDefault="00CC26D5" w:rsidP="00CC26D5">
      <w:pPr>
        <w:bidi/>
        <w:jc w:val="both"/>
        <w:rPr>
          <w:rFonts w:cs="David" w:hint="cs"/>
          <w:u w:val="single"/>
          <w:rtl/>
        </w:rPr>
      </w:pPr>
    </w:p>
    <w:p w14:paraId="096099FB" w14:textId="77777777" w:rsidR="00CC26D5" w:rsidRPr="00CC26D5" w:rsidRDefault="00CC26D5" w:rsidP="00CC26D5">
      <w:pPr>
        <w:bidi/>
        <w:jc w:val="both"/>
        <w:rPr>
          <w:rFonts w:cs="David" w:hint="cs"/>
          <w:rtl/>
        </w:rPr>
      </w:pPr>
      <w:r w:rsidRPr="00CC26D5">
        <w:rPr>
          <w:rFonts w:cs="David" w:hint="cs"/>
          <w:rtl/>
        </w:rPr>
        <w:tab/>
        <w:t>אני תומך בעמדתו של יושב ראש הכנסת לשעבר. בתקציב הזה תוך לקיחת בחשבון צמצום שני מיליוני שקלים בקרן הכנסת לעמותות, אם אנו מורידים את זה, יש עלייה בכספי הקרנות, שכן אם אני מוריד 2 מיליון ש</w:t>
      </w:r>
      <w:r w:rsidRPr="00CC26D5">
        <w:rPr>
          <w:rFonts w:cs="David"/>
          <w:rtl/>
        </w:rPr>
        <w:t>"</w:t>
      </w:r>
      <w:r w:rsidRPr="00CC26D5">
        <w:rPr>
          <w:rFonts w:cs="David" w:hint="cs"/>
          <w:rtl/>
        </w:rPr>
        <w:t>ח וירדתי במיליון ש"ח באוברול, בעצם עליתי במיליון ש</w:t>
      </w:r>
      <w:r w:rsidRPr="00CC26D5">
        <w:rPr>
          <w:rFonts w:cs="David"/>
          <w:rtl/>
        </w:rPr>
        <w:t>"</w:t>
      </w:r>
      <w:r w:rsidRPr="00CC26D5">
        <w:rPr>
          <w:rFonts w:cs="David" w:hint="cs"/>
          <w:rtl/>
        </w:rPr>
        <w:t>ח, ולכן אנו פועלים בדרך הלא נכונה. אם יש המלצה רדיקלית, אתמוך בה. אני תומך, מאחר שיש פה דברים שאעיר עליהם בהמשך, בכך שלא נגדיל את התקציב.</w:t>
      </w:r>
    </w:p>
    <w:p w14:paraId="59FFF05F" w14:textId="77777777" w:rsidR="00CC26D5" w:rsidRPr="00CC26D5" w:rsidRDefault="00CC26D5" w:rsidP="00CC26D5">
      <w:pPr>
        <w:bidi/>
        <w:jc w:val="both"/>
        <w:rPr>
          <w:rFonts w:cs="David" w:hint="cs"/>
          <w:rtl/>
        </w:rPr>
      </w:pPr>
    </w:p>
    <w:p w14:paraId="4AB56393" w14:textId="77777777" w:rsidR="00CC26D5" w:rsidRPr="00CC26D5" w:rsidRDefault="00CC26D5" w:rsidP="00CC26D5">
      <w:pPr>
        <w:bidi/>
        <w:jc w:val="both"/>
        <w:rPr>
          <w:rFonts w:cs="David" w:hint="cs"/>
          <w:rtl/>
        </w:rPr>
      </w:pPr>
      <w:r w:rsidRPr="00CC26D5">
        <w:rPr>
          <w:rFonts w:cs="David" w:hint="cs"/>
          <w:u w:val="single"/>
          <w:rtl/>
        </w:rPr>
        <w:t>אמנון כהן:</w:t>
      </w:r>
    </w:p>
    <w:p w14:paraId="2BB9C9EE" w14:textId="77777777" w:rsidR="00CC26D5" w:rsidRPr="00CC26D5" w:rsidRDefault="00CC26D5" w:rsidP="00CC26D5">
      <w:pPr>
        <w:bidi/>
        <w:jc w:val="both"/>
        <w:rPr>
          <w:rFonts w:cs="David" w:hint="cs"/>
          <w:rtl/>
        </w:rPr>
      </w:pPr>
    </w:p>
    <w:p w14:paraId="11848CE6" w14:textId="77777777" w:rsidR="00CC26D5" w:rsidRPr="00CC26D5" w:rsidRDefault="00CC26D5" w:rsidP="00CC26D5">
      <w:pPr>
        <w:bidi/>
        <w:jc w:val="both"/>
        <w:rPr>
          <w:rFonts w:cs="David" w:hint="cs"/>
          <w:rtl/>
        </w:rPr>
      </w:pPr>
      <w:r w:rsidRPr="00CC26D5">
        <w:rPr>
          <w:rFonts w:cs="David" w:hint="cs"/>
          <w:rtl/>
        </w:rPr>
        <w:tab/>
        <w:t xml:space="preserve"> הבית שלנו, הכנסת, נראה מנוכר ואיני רוצה להוריד את הכלי היחיד שיש אם פונים, וצורכי עם ישראל מרובים. לא הייתי רוצה שנהיה מנותקים מהציבור ושהקרן הזאת תבוטל. הייתי יושב ראש הקרן הזאת, יושב ראש ועדה לפניות הציבור, זה היה כפוף אליי. יושב ראש הכנסת היה מסמיך את יושב ראש הוועדה לפניות הציבור. כמעט לא השתתפתי ואנשי המקצוע עשו את העבודה. מדובר במחלות פסיכולוגיות, מחלקות רווחה, משרדי הרווחה שותפים בזה, לכן אני חושב להשאיר פתח לבעיות אקוטיות, שלא יגידו שבכנסת אין מענה. כמו שנשיא המדינה יכול לתת סיוע, גם הכנסת יכולה לומר את דברה. אסור להוריד דברים כאלה, צריכה להיות בחינה לעומק, קריטריונים נאותים ואז לתת את זה בצורה שלא תהיה לזות שפתיים.</w:t>
      </w:r>
    </w:p>
    <w:p w14:paraId="251E1A70" w14:textId="77777777" w:rsidR="00CC26D5" w:rsidRPr="00CC26D5" w:rsidRDefault="00CC26D5" w:rsidP="00CC26D5">
      <w:pPr>
        <w:bidi/>
        <w:jc w:val="both"/>
        <w:rPr>
          <w:rFonts w:cs="David" w:hint="cs"/>
          <w:rtl/>
        </w:rPr>
      </w:pPr>
    </w:p>
    <w:p w14:paraId="0EE90E16" w14:textId="77777777" w:rsidR="00CC26D5" w:rsidRPr="00CC26D5" w:rsidRDefault="00CC26D5" w:rsidP="00CC26D5">
      <w:pPr>
        <w:bidi/>
        <w:jc w:val="both"/>
        <w:rPr>
          <w:rFonts w:cs="David" w:hint="cs"/>
          <w:u w:val="single"/>
          <w:rtl/>
        </w:rPr>
      </w:pPr>
      <w:r w:rsidRPr="00CC26D5">
        <w:rPr>
          <w:rFonts w:cs="David" w:hint="cs"/>
          <w:u w:val="single"/>
          <w:rtl/>
        </w:rPr>
        <w:t>היו</w:t>
      </w:r>
      <w:r w:rsidRPr="00CC26D5">
        <w:rPr>
          <w:rFonts w:cs="David"/>
          <w:u w:val="single"/>
          <w:rtl/>
        </w:rPr>
        <w:t>"</w:t>
      </w:r>
      <w:r w:rsidRPr="00CC26D5">
        <w:rPr>
          <w:rFonts w:cs="David" w:hint="cs"/>
          <w:u w:val="single"/>
          <w:rtl/>
        </w:rPr>
        <w:t>ר רוחמה אברהם:</w:t>
      </w:r>
    </w:p>
    <w:p w14:paraId="1DCE1BD7" w14:textId="77777777" w:rsidR="00CC26D5" w:rsidRPr="00CC26D5" w:rsidRDefault="00CC26D5" w:rsidP="00CC26D5">
      <w:pPr>
        <w:bidi/>
        <w:jc w:val="both"/>
        <w:rPr>
          <w:rFonts w:cs="David" w:hint="cs"/>
          <w:rtl/>
        </w:rPr>
      </w:pPr>
    </w:p>
    <w:p w14:paraId="070EC347" w14:textId="77777777" w:rsidR="00CC26D5" w:rsidRPr="00CC26D5" w:rsidRDefault="00CC26D5" w:rsidP="00CC26D5">
      <w:pPr>
        <w:bidi/>
        <w:jc w:val="both"/>
        <w:rPr>
          <w:rFonts w:cs="David" w:hint="cs"/>
          <w:rtl/>
        </w:rPr>
      </w:pPr>
      <w:r w:rsidRPr="00CC26D5">
        <w:rPr>
          <w:rFonts w:cs="David" w:hint="cs"/>
          <w:rtl/>
        </w:rPr>
        <w:tab/>
        <w:t xml:space="preserve">אני רוצה לומר מצד אחד שזה לא חוקי ואנו חברי הכנסת צריכים להתנהל בראש ובראשונה לפי החוק, אבל יחד עם זה - כל התקצוב שהיה עד עכשיו היה לא נכון. היום יש ההמלצה של היועצת המשפטית, שאומרת שזה לא על פי החוק. מצד שני, מטרת הקרן הזאת היא לעזור לציבור שהכי צריך את זה </w:t>
      </w:r>
      <w:r w:rsidRPr="00CC26D5">
        <w:rPr>
          <w:rFonts w:cs="David"/>
          <w:rtl/>
        </w:rPr>
        <w:t>–</w:t>
      </w:r>
      <w:r w:rsidRPr="00CC26D5">
        <w:rPr>
          <w:rFonts w:cs="David" w:hint="cs"/>
          <w:rtl/>
        </w:rPr>
        <w:t xml:space="preserve"> סטודנטים עיוורים, חירשים בעת נתינת מלגות, ואנו מדברים על 1,500 ש</w:t>
      </w:r>
      <w:r w:rsidRPr="00CC26D5">
        <w:rPr>
          <w:rFonts w:cs="David"/>
          <w:rtl/>
        </w:rPr>
        <w:t>"</w:t>
      </w:r>
      <w:r w:rsidRPr="00CC26D5">
        <w:rPr>
          <w:rFonts w:cs="David" w:hint="cs"/>
          <w:rtl/>
        </w:rPr>
        <w:t>ח למלגה או אותם אנשים מסכנים שאין להם האפשרות לעשות טיפול מינימלי בשיניים או תרופות כאלה ואחרות. אני לא אומרת שאנו פותרים את זה באופן שוויוני לגבי כולם, אך עלינו לקבוע את הקריטריונים החוקיים תחת הנחיה מדויקת של היועצת המשפטית של הכנסת שתאפשר מצב שבו הכנסת כן ממשיכה לסייע לאותן שכבות. אסור שיקרה מצב שאנו מתנתקים מהשכבות החלשות. ייתכן מאוד שנצטרך לצורך העניין הזה לקבוע ועדה מיוחדת, ועדת משנה, שתקבע קריטריונים.</w:t>
      </w:r>
    </w:p>
    <w:p w14:paraId="5C6628CC" w14:textId="77777777" w:rsidR="00CC26D5" w:rsidRPr="00CC26D5" w:rsidRDefault="00CC26D5" w:rsidP="00CC26D5">
      <w:pPr>
        <w:bidi/>
        <w:jc w:val="both"/>
        <w:rPr>
          <w:rFonts w:cs="David" w:hint="cs"/>
          <w:rtl/>
        </w:rPr>
      </w:pPr>
    </w:p>
    <w:p w14:paraId="5638082E" w14:textId="77777777" w:rsidR="00CC26D5" w:rsidRPr="00CC26D5" w:rsidRDefault="00CC26D5" w:rsidP="00CC26D5">
      <w:pPr>
        <w:bidi/>
        <w:jc w:val="both"/>
        <w:rPr>
          <w:rFonts w:cs="David" w:hint="cs"/>
          <w:rtl/>
        </w:rPr>
      </w:pPr>
      <w:r w:rsidRPr="00CC26D5">
        <w:rPr>
          <w:rFonts w:cs="David" w:hint="cs"/>
          <w:u w:val="single"/>
          <w:rtl/>
        </w:rPr>
        <w:t>ראובן ריבלין:</w:t>
      </w:r>
    </w:p>
    <w:p w14:paraId="3E9EA008" w14:textId="77777777" w:rsidR="00CC26D5" w:rsidRPr="00CC26D5" w:rsidRDefault="00CC26D5" w:rsidP="00CC26D5">
      <w:pPr>
        <w:bidi/>
        <w:jc w:val="both"/>
        <w:rPr>
          <w:rFonts w:cs="David" w:hint="cs"/>
          <w:rtl/>
        </w:rPr>
      </w:pPr>
    </w:p>
    <w:p w14:paraId="666E2C25" w14:textId="77777777" w:rsidR="00CC26D5" w:rsidRPr="00CC26D5" w:rsidRDefault="00CC26D5" w:rsidP="00CC26D5">
      <w:pPr>
        <w:bidi/>
        <w:jc w:val="both"/>
        <w:rPr>
          <w:rFonts w:cs="David" w:hint="cs"/>
          <w:rtl/>
        </w:rPr>
      </w:pPr>
      <w:r w:rsidRPr="00CC26D5">
        <w:rPr>
          <w:rFonts w:cs="David" w:hint="cs"/>
          <w:rtl/>
        </w:rPr>
        <w:tab/>
        <w:t xml:space="preserve"> נגיד שיהיו בקשות שוות בלמעלה ממיליון ש</w:t>
      </w:r>
      <w:r w:rsidRPr="00CC26D5">
        <w:rPr>
          <w:rFonts w:cs="David"/>
          <w:rtl/>
        </w:rPr>
        <w:t>"</w:t>
      </w:r>
      <w:r w:rsidRPr="00CC26D5">
        <w:rPr>
          <w:rFonts w:cs="David" w:hint="cs"/>
          <w:rtl/>
        </w:rPr>
        <w:t>ח, נגדיל את התקציב?</w:t>
      </w:r>
    </w:p>
    <w:p w14:paraId="2BA06E18" w14:textId="77777777" w:rsidR="00CC26D5" w:rsidRPr="00CC26D5" w:rsidRDefault="00CC26D5" w:rsidP="00CC26D5">
      <w:pPr>
        <w:bidi/>
        <w:jc w:val="both"/>
        <w:rPr>
          <w:rFonts w:cs="David" w:hint="cs"/>
          <w:rtl/>
        </w:rPr>
      </w:pPr>
    </w:p>
    <w:p w14:paraId="44AC62B7" w14:textId="77777777" w:rsidR="00CC26D5" w:rsidRPr="00CC26D5" w:rsidRDefault="00CC26D5" w:rsidP="00CC26D5">
      <w:pPr>
        <w:bidi/>
        <w:jc w:val="both"/>
        <w:rPr>
          <w:rFonts w:cs="David" w:hint="cs"/>
          <w:u w:val="single"/>
          <w:rtl/>
        </w:rPr>
      </w:pPr>
      <w:r w:rsidRPr="00CC26D5">
        <w:rPr>
          <w:rFonts w:cs="David" w:hint="cs"/>
          <w:u w:val="single"/>
          <w:rtl/>
        </w:rPr>
        <w:t>היו</w:t>
      </w:r>
      <w:r w:rsidRPr="00CC26D5">
        <w:rPr>
          <w:rFonts w:cs="David"/>
          <w:u w:val="single"/>
          <w:rtl/>
        </w:rPr>
        <w:t>"</w:t>
      </w:r>
      <w:r w:rsidRPr="00CC26D5">
        <w:rPr>
          <w:rFonts w:cs="David" w:hint="cs"/>
          <w:u w:val="single"/>
          <w:rtl/>
        </w:rPr>
        <w:t>ר רוחמה אברהם:</w:t>
      </w:r>
    </w:p>
    <w:p w14:paraId="2453D1B6" w14:textId="77777777" w:rsidR="00CC26D5" w:rsidRPr="00CC26D5" w:rsidRDefault="00CC26D5" w:rsidP="00CC26D5">
      <w:pPr>
        <w:bidi/>
        <w:jc w:val="both"/>
        <w:rPr>
          <w:rFonts w:cs="David" w:hint="cs"/>
          <w:rtl/>
        </w:rPr>
      </w:pPr>
    </w:p>
    <w:p w14:paraId="3EA0F4AE" w14:textId="77777777" w:rsidR="00CC26D5" w:rsidRPr="00CC26D5" w:rsidRDefault="00CC26D5" w:rsidP="00CC26D5">
      <w:pPr>
        <w:bidi/>
        <w:jc w:val="both"/>
        <w:rPr>
          <w:rFonts w:cs="David" w:hint="cs"/>
          <w:rtl/>
        </w:rPr>
      </w:pPr>
      <w:r w:rsidRPr="00CC26D5">
        <w:rPr>
          <w:rFonts w:cs="David" w:hint="cs"/>
          <w:rtl/>
        </w:rPr>
        <w:tab/>
        <w:t xml:space="preserve"> מי שמחלקת את זה היא ועדה ציבורית שקובעת.</w:t>
      </w:r>
    </w:p>
    <w:p w14:paraId="3FD78E94" w14:textId="77777777" w:rsidR="00CC26D5" w:rsidRPr="00CC26D5" w:rsidRDefault="00CC26D5" w:rsidP="00CC26D5">
      <w:pPr>
        <w:bidi/>
        <w:jc w:val="both"/>
        <w:rPr>
          <w:rFonts w:cs="David" w:hint="cs"/>
          <w:rtl/>
        </w:rPr>
      </w:pPr>
    </w:p>
    <w:p w14:paraId="4B8595A9" w14:textId="77777777" w:rsidR="00CC26D5" w:rsidRPr="00CC26D5" w:rsidRDefault="00CC26D5" w:rsidP="00CC26D5">
      <w:pPr>
        <w:bidi/>
        <w:jc w:val="both"/>
        <w:rPr>
          <w:rFonts w:cs="David" w:hint="cs"/>
          <w:u w:val="single"/>
          <w:rtl/>
        </w:rPr>
      </w:pPr>
      <w:r w:rsidRPr="00CC26D5">
        <w:rPr>
          <w:rFonts w:cs="David" w:hint="cs"/>
          <w:u w:val="single"/>
          <w:rtl/>
        </w:rPr>
        <w:t>מאיר פרוש:</w:t>
      </w:r>
    </w:p>
    <w:p w14:paraId="5ECB62B0" w14:textId="77777777" w:rsidR="00CC26D5" w:rsidRPr="00CC26D5" w:rsidRDefault="00CC26D5" w:rsidP="00CC26D5">
      <w:pPr>
        <w:bidi/>
        <w:jc w:val="both"/>
        <w:rPr>
          <w:rFonts w:cs="David" w:hint="cs"/>
          <w:u w:val="single"/>
        </w:rPr>
      </w:pPr>
    </w:p>
    <w:p w14:paraId="3B95E22A" w14:textId="77777777" w:rsidR="00CC26D5" w:rsidRPr="00CC26D5" w:rsidRDefault="00CC26D5" w:rsidP="00CC26D5">
      <w:pPr>
        <w:bidi/>
        <w:jc w:val="both"/>
        <w:rPr>
          <w:rFonts w:cs="David" w:hint="cs"/>
          <w:rtl/>
        </w:rPr>
      </w:pPr>
      <w:r w:rsidRPr="00CC26D5">
        <w:rPr>
          <w:rFonts w:cs="David" w:hint="cs"/>
          <w:rtl/>
        </w:rPr>
        <w:tab/>
        <w:t xml:space="preserve">אני לא חושב שהיה לי אי פעם שפניתי לקרן, שהמלצה שלי כובדה. יחד עם זאת, אם יש קרן כזאת, וליושב ראש הכנסת היה עד היום קרן, אני חושב שצריך להשאיר את זה. הכנסת היא לעם ישראל, ויש נזקקים. יקרה מצב שאחרי תשעה חודשים ייגמר הכסף </w:t>
      </w:r>
      <w:r w:rsidRPr="00CC26D5">
        <w:rPr>
          <w:rFonts w:cs="David"/>
          <w:rtl/>
        </w:rPr>
        <w:t>–</w:t>
      </w:r>
      <w:r w:rsidRPr="00CC26D5">
        <w:rPr>
          <w:rFonts w:cs="David" w:hint="cs"/>
          <w:rtl/>
        </w:rPr>
        <w:t xml:space="preserve"> נגמר. לא ייתכן שכל כסף שהיו"ר מחלק, מייד נגיד שזה לא חוקי. ההתעסקות בעניין זה לא מכבדת את הכנסת.</w:t>
      </w:r>
    </w:p>
    <w:p w14:paraId="00123223" w14:textId="77777777" w:rsidR="00CC26D5" w:rsidRPr="00CC26D5" w:rsidRDefault="00CC26D5" w:rsidP="00CC26D5">
      <w:pPr>
        <w:bidi/>
        <w:jc w:val="both"/>
        <w:rPr>
          <w:rFonts w:cs="David" w:hint="cs"/>
          <w:rtl/>
        </w:rPr>
      </w:pPr>
    </w:p>
    <w:p w14:paraId="551A2A20" w14:textId="77777777" w:rsidR="00CC26D5" w:rsidRPr="00CC26D5" w:rsidRDefault="00CC26D5" w:rsidP="00CC26D5">
      <w:pPr>
        <w:bidi/>
        <w:jc w:val="both"/>
        <w:rPr>
          <w:rFonts w:cs="David" w:hint="cs"/>
          <w:rtl/>
        </w:rPr>
      </w:pPr>
      <w:r w:rsidRPr="00CC26D5">
        <w:rPr>
          <w:rFonts w:cs="David" w:hint="cs"/>
          <w:u w:val="single"/>
          <w:rtl/>
        </w:rPr>
        <w:t>יורם מרציאנו:</w:t>
      </w:r>
    </w:p>
    <w:p w14:paraId="67CEFD6B" w14:textId="77777777" w:rsidR="00CC26D5" w:rsidRPr="00CC26D5" w:rsidRDefault="00CC26D5" w:rsidP="00CC26D5">
      <w:pPr>
        <w:bidi/>
        <w:jc w:val="both"/>
        <w:rPr>
          <w:rFonts w:cs="David" w:hint="cs"/>
          <w:rtl/>
        </w:rPr>
      </w:pPr>
    </w:p>
    <w:p w14:paraId="0ADCD9A6" w14:textId="77777777" w:rsidR="00CC26D5" w:rsidRPr="00CC26D5" w:rsidRDefault="00CC26D5" w:rsidP="00CC26D5">
      <w:pPr>
        <w:bidi/>
        <w:jc w:val="both"/>
        <w:rPr>
          <w:rFonts w:cs="David" w:hint="cs"/>
          <w:rtl/>
        </w:rPr>
      </w:pPr>
      <w:r w:rsidRPr="00CC26D5">
        <w:rPr>
          <w:rFonts w:cs="David" w:hint="cs"/>
          <w:rtl/>
        </w:rPr>
        <w:tab/>
        <w:t xml:space="preserve"> שמעתי את מנכ"ל הכנסת, ידידי ומכובדי בלשניקוב, שאמר שהיה כתוב היום באינטרנט על התנהלות הכנסת. אם ניתן יד דווקא בתקופה הזאת, אולי אחד המשברים החברתיים הקשים שפקדו את מדינת ישראל בשנים האחרונות, בימים אלה לביטול של מיליוני שקלים, אנו, הכנסת, שכביכול אמורה לשדר מסר חברתי - נבטל אותו כי זה לא חוקי על פי המלצה של היועצת המשפטית, שאני מאוד מכבד אותה </w:t>
      </w:r>
      <w:r w:rsidRPr="00CC26D5">
        <w:rPr>
          <w:rFonts w:cs="David"/>
          <w:rtl/>
        </w:rPr>
        <w:t>–</w:t>
      </w:r>
      <w:r w:rsidRPr="00CC26D5">
        <w:rPr>
          <w:rFonts w:cs="David" w:hint="cs"/>
          <w:rtl/>
        </w:rPr>
        <w:t xml:space="preserve"> אל"ף, צר לי שעד היום הכנסת עבדה באופן לא חוקי. שמעתי פעם את דוד ליבאי, שהוא אחד האנשים שאני מעריך, שהוא אמר: אקח אותך לנושא שעורך דין אחד יגיד לך שזה חוקי ושני יגיד שלא. הכל עניין של פרשנויות. </w:t>
      </w:r>
    </w:p>
    <w:p w14:paraId="55967EBC" w14:textId="77777777" w:rsidR="00CC26D5" w:rsidRPr="00CC26D5" w:rsidRDefault="00CC26D5" w:rsidP="00CC26D5">
      <w:pPr>
        <w:bidi/>
        <w:jc w:val="both"/>
        <w:rPr>
          <w:rFonts w:cs="David" w:hint="cs"/>
          <w:rtl/>
        </w:rPr>
      </w:pPr>
    </w:p>
    <w:p w14:paraId="0988CC70" w14:textId="77777777" w:rsidR="00CC26D5" w:rsidRPr="00CC26D5" w:rsidRDefault="00CC26D5" w:rsidP="00CC26D5">
      <w:pPr>
        <w:bidi/>
        <w:ind w:firstLine="567"/>
        <w:jc w:val="both"/>
        <w:rPr>
          <w:rFonts w:cs="David" w:hint="cs"/>
          <w:rtl/>
        </w:rPr>
      </w:pPr>
      <w:r w:rsidRPr="00CC26D5">
        <w:rPr>
          <w:rFonts w:cs="David" w:hint="cs"/>
          <w:rtl/>
        </w:rPr>
        <w:t>גם אני לא רוצה ליפול באופן לא חוקי, אך אני רוצה לשמור על האינטרסים שלנו, וכמו שאני רוצה לשמור על האינטרסים של אותן עמותות נזקקות שבאות לפתחה של הכנסת לבקש לבעיות של רווחה ובריאות ובעיות שאנו צריכים לתת להן תשובות לפחות במסר שלנו, לא נוכל לדרוש לעניין הסיעות, ומי שיקצץ בשנה הבאה בתקציב הסיעות בעצם אומר: בוא נגמור את הסיעות בכנסת, כי אני אומר לך כאיש פוליטי שאני כמפלגה לא יכול לקבל היום במצבה הנוכחי התקציבי הקשה של מפלגת העבודה כוס קפה לסיעה, אז נחליט שסוגרים את קומת הסיעות, נרד לקומת הוועדות, נבטל את המוסד של סיעות ונגיד שגם אין סיעות, כי זה לא חוקי. אני אומר את זה מתוך דאגה גם לסיעות, גם למפלגות וגם לנושאים החברתיים, שיהיה מסר רע מאוד שהכנסת תהיה גזר דין מוות לאותן עמותות ציבוריות שהן גם עמותות חברתיות. קצת חמלה חברתית מהשולחן הזה.</w:t>
      </w:r>
    </w:p>
    <w:p w14:paraId="6017ABDE" w14:textId="77777777" w:rsidR="00CC26D5" w:rsidRPr="00CC26D5" w:rsidRDefault="00CC26D5" w:rsidP="00CC26D5">
      <w:pPr>
        <w:bidi/>
        <w:jc w:val="both"/>
        <w:rPr>
          <w:rFonts w:cs="David" w:hint="cs"/>
          <w:rtl/>
        </w:rPr>
      </w:pPr>
    </w:p>
    <w:p w14:paraId="072952EC" w14:textId="77777777" w:rsidR="00CC26D5" w:rsidRPr="00CC26D5" w:rsidRDefault="00CC26D5" w:rsidP="00CC26D5">
      <w:pPr>
        <w:bidi/>
        <w:jc w:val="both"/>
        <w:rPr>
          <w:rFonts w:cs="David" w:hint="cs"/>
          <w:rtl/>
        </w:rPr>
      </w:pPr>
      <w:r w:rsidRPr="00CC26D5">
        <w:rPr>
          <w:rFonts w:cs="David" w:hint="cs"/>
          <w:u w:val="single"/>
          <w:rtl/>
        </w:rPr>
        <w:t>זהבה גלאון:</w:t>
      </w:r>
    </w:p>
    <w:p w14:paraId="575ED118" w14:textId="77777777" w:rsidR="00CC26D5" w:rsidRPr="00CC26D5" w:rsidRDefault="00CC26D5" w:rsidP="00CC26D5">
      <w:pPr>
        <w:bidi/>
        <w:jc w:val="both"/>
        <w:rPr>
          <w:rFonts w:cs="David" w:hint="cs"/>
          <w:rtl/>
        </w:rPr>
      </w:pPr>
    </w:p>
    <w:p w14:paraId="6B8869BF" w14:textId="77777777" w:rsidR="00CC26D5" w:rsidRPr="00CC26D5" w:rsidRDefault="00CC26D5" w:rsidP="00CC26D5">
      <w:pPr>
        <w:bidi/>
        <w:jc w:val="both"/>
        <w:rPr>
          <w:rFonts w:cs="David" w:hint="cs"/>
          <w:rtl/>
        </w:rPr>
      </w:pPr>
      <w:r w:rsidRPr="00CC26D5">
        <w:rPr>
          <w:rFonts w:cs="David" w:hint="cs"/>
          <w:rtl/>
        </w:rPr>
        <w:tab/>
        <w:t xml:space="preserve"> גברתי, בדברים שלך הצגת את הדילמה שנשמעת כאן בין מצד אחד איך להמשיך להחזיק את המפעל החשוב הזה, שאני מאוד תומכת בהמשך קיומו לבין איך מאזנים חוות דעת שאומרת שעלולה להיווצר בעיה. המסר שעלה כאן על ידי מרבית הדוברים הוא הצורך לתת מענה לאותם אנשים. אמר המנכ"ל שאת נושא העמותות אנו מבטלים. </w:t>
      </w:r>
    </w:p>
    <w:p w14:paraId="6B4DB108" w14:textId="77777777" w:rsidR="00CC26D5" w:rsidRPr="00CC26D5" w:rsidRDefault="00CC26D5" w:rsidP="00CC26D5">
      <w:pPr>
        <w:bidi/>
        <w:jc w:val="both"/>
        <w:rPr>
          <w:rFonts w:cs="David" w:hint="cs"/>
          <w:rtl/>
        </w:rPr>
      </w:pPr>
    </w:p>
    <w:p w14:paraId="1E8D686F" w14:textId="77777777" w:rsidR="00CC26D5" w:rsidRPr="00CC26D5" w:rsidRDefault="00CC26D5" w:rsidP="00CC26D5">
      <w:pPr>
        <w:bidi/>
        <w:ind w:firstLine="567"/>
        <w:jc w:val="both"/>
        <w:rPr>
          <w:rFonts w:cs="David" w:hint="cs"/>
          <w:rtl/>
        </w:rPr>
      </w:pPr>
      <w:r w:rsidRPr="00CC26D5">
        <w:rPr>
          <w:rFonts w:cs="David" w:hint="cs"/>
          <w:rtl/>
        </w:rPr>
        <w:t xml:space="preserve">נשארו שתי אופציות לקבל תמיכה, ואני מסכימה עם חבר הכנסת מרציאנו </w:t>
      </w:r>
      <w:r w:rsidRPr="00CC26D5">
        <w:rPr>
          <w:rFonts w:cs="David"/>
          <w:rtl/>
        </w:rPr>
        <w:t>–</w:t>
      </w:r>
      <w:r w:rsidRPr="00CC26D5">
        <w:rPr>
          <w:rFonts w:cs="David" w:hint="cs"/>
          <w:rtl/>
        </w:rPr>
        <w:t xml:space="preserve"> יש פה שדר. זה לא כסף גדול, אך לאדם שמקבל את הסכום הזה זה עולם ומלואו. המודל שיציע המנכ"ל מקובל על כולם. אנו לא מזלזלים בחוות דעת של היועצת המשפטית של הכנסת, אך עם זאת אנו ערים להשלכות רחבות יותר, ואנו רוצים לקחת בחשבון, איך אפשר לשלב ולאזן. לכן אני תומכת בהצעות שתתגבשנה על ידיך ועל ידי המנכ"ל לקדם את הנושא.</w:t>
      </w:r>
    </w:p>
    <w:p w14:paraId="31EC2CC9" w14:textId="77777777" w:rsidR="00CC26D5" w:rsidRPr="00CC26D5" w:rsidRDefault="00CC26D5" w:rsidP="00CC26D5">
      <w:pPr>
        <w:bidi/>
        <w:jc w:val="both"/>
        <w:rPr>
          <w:rFonts w:cs="David" w:hint="cs"/>
          <w:rtl/>
        </w:rPr>
      </w:pPr>
    </w:p>
    <w:p w14:paraId="4C7EF947" w14:textId="77777777" w:rsidR="00CC26D5" w:rsidRPr="00CC26D5" w:rsidRDefault="00CC26D5" w:rsidP="00CC26D5">
      <w:pPr>
        <w:bidi/>
        <w:jc w:val="both"/>
        <w:rPr>
          <w:rFonts w:cs="David" w:hint="cs"/>
          <w:rtl/>
        </w:rPr>
      </w:pPr>
      <w:r w:rsidRPr="00CC26D5">
        <w:rPr>
          <w:rFonts w:cs="David" w:hint="cs"/>
          <w:u w:val="single"/>
          <w:rtl/>
        </w:rPr>
        <w:t>אבי בלשניקוב:</w:t>
      </w:r>
    </w:p>
    <w:p w14:paraId="3E2E05F7" w14:textId="77777777" w:rsidR="00CC26D5" w:rsidRPr="00CC26D5" w:rsidRDefault="00CC26D5" w:rsidP="00CC26D5">
      <w:pPr>
        <w:bidi/>
        <w:jc w:val="both"/>
        <w:rPr>
          <w:rFonts w:cs="David" w:hint="cs"/>
          <w:rtl/>
        </w:rPr>
      </w:pPr>
    </w:p>
    <w:p w14:paraId="06A7A129" w14:textId="77777777" w:rsidR="00CC26D5" w:rsidRPr="00CC26D5" w:rsidRDefault="00CC26D5" w:rsidP="00CC26D5">
      <w:pPr>
        <w:bidi/>
        <w:jc w:val="both"/>
        <w:rPr>
          <w:rFonts w:cs="David" w:hint="cs"/>
          <w:rtl/>
        </w:rPr>
      </w:pPr>
      <w:r w:rsidRPr="00CC26D5">
        <w:rPr>
          <w:rFonts w:cs="David" w:hint="cs"/>
          <w:rtl/>
        </w:rPr>
        <w:tab/>
        <w:t xml:space="preserve">הערה לסדר; יושבים פה גם עיתונאים, ולכל אחד תהיה הפרשנות. אני מודיע למחוק את המונח, שהפעילות של הקרנות היא בלתי חוקית. להזכירכם מי היה יושב ראש הקרנות עד עכשיו </w:t>
      </w:r>
      <w:r w:rsidRPr="00CC26D5">
        <w:rPr>
          <w:rFonts w:cs="David"/>
          <w:rtl/>
        </w:rPr>
        <w:t>–</w:t>
      </w:r>
      <w:r w:rsidRPr="00CC26D5">
        <w:rPr>
          <w:rFonts w:cs="David" w:hint="cs"/>
          <w:rtl/>
        </w:rPr>
        <w:t xml:space="preserve"> מבקר המדינה, מיכה לינדנשטראוס. מישהו לקח על עצמו תפקיד שהוא בלתי חוקי? להוריד את המילה "בלתי חוקי". עכשיו עושים חשיבה חדשה. </w:t>
      </w:r>
    </w:p>
    <w:p w14:paraId="67DE5FDC" w14:textId="77777777" w:rsidR="00CC26D5" w:rsidRPr="00CC26D5" w:rsidRDefault="00CC26D5" w:rsidP="00CC26D5">
      <w:pPr>
        <w:bidi/>
        <w:jc w:val="both"/>
        <w:rPr>
          <w:rFonts w:cs="David" w:hint="cs"/>
          <w:rtl/>
        </w:rPr>
      </w:pPr>
    </w:p>
    <w:p w14:paraId="59105D14" w14:textId="77777777" w:rsidR="00CC26D5" w:rsidRPr="00CC26D5" w:rsidRDefault="00CC26D5" w:rsidP="00CC26D5">
      <w:pPr>
        <w:bidi/>
        <w:jc w:val="both"/>
        <w:rPr>
          <w:rFonts w:cs="David" w:hint="cs"/>
          <w:rtl/>
        </w:rPr>
      </w:pPr>
      <w:r w:rsidRPr="00CC26D5">
        <w:rPr>
          <w:rFonts w:cs="David" w:hint="cs"/>
          <w:rtl/>
        </w:rPr>
        <w:tab/>
        <w:t xml:space="preserve">בי"ת, אולי לי יותר קל לומר את זה כי איני חבר כנסת, אך יש אנשים שנמצאים בתחתית של התחתית, שמגיעים לאותו פקיד סעד עירוני, ומבקשים רק שיניים לאכול, ואין למי לפנות, אז אותו פקיד סעד פונה לשתי קרנות אחרונות, לפני שהוא אומר לו שאין פתרון </w:t>
      </w:r>
      <w:r w:rsidRPr="00CC26D5">
        <w:rPr>
          <w:rFonts w:cs="David"/>
          <w:rtl/>
        </w:rPr>
        <w:t>–</w:t>
      </w:r>
      <w:r w:rsidRPr="00CC26D5">
        <w:rPr>
          <w:rFonts w:cs="David" w:hint="cs"/>
          <w:rtl/>
        </w:rPr>
        <w:t xml:space="preserve"> לקרן הנשיא ולקרן יו"ר הכנסת, לפעמים פונים במקביל, אנו מתואמים, ואם הנשיא נותן, אנו לא נותנים. אין פה שום התערבות פוליטית. אין חתימה על צ'ק, שופט מחוזי יושב שם, עושה עבודתו עם אנשים שיושבים שם תקופה. </w:t>
      </w:r>
    </w:p>
    <w:p w14:paraId="63CFA028" w14:textId="77777777" w:rsidR="00CC26D5" w:rsidRPr="00CC26D5" w:rsidRDefault="00CC26D5" w:rsidP="00CC26D5">
      <w:pPr>
        <w:bidi/>
        <w:jc w:val="both"/>
        <w:rPr>
          <w:rFonts w:cs="David" w:hint="cs"/>
          <w:rtl/>
        </w:rPr>
      </w:pPr>
    </w:p>
    <w:p w14:paraId="2F3FFAD8" w14:textId="77777777" w:rsidR="00CC26D5" w:rsidRPr="00CC26D5" w:rsidRDefault="00CC26D5" w:rsidP="00CC26D5">
      <w:pPr>
        <w:bidi/>
        <w:jc w:val="both"/>
        <w:rPr>
          <w:rFonts w:cs="David" w:hint="cs"/>
          <w:rtl/>
        </w:rPr>
      </w:pPr>
      <w:r w:rsidRPr="00CC26D5">
        <w:rPr>
          <w:rFonts w:cs="David" w:hint="cs"/>
          <w:u w:val="single"/>
          <w:rtl/>
        </w:rPr>
        <w:t>אחמד טיבי:</w:t>
      </w:r>
    </w:p>
    <w:p w14:paraId="448701EA" w14:textId="77777777" w:rsidR="00CC26D5" w:rsidRPr="00CC26D5" w:rsidRDefault="00CC26D5" w:rsidP="00CC26D5">
      <w:pPr>
        <w:bidi/>
        <w:jc w:val="both"/>
        <w:rPr>
          <w:rFonts w:cs="David" w:hint="cs"/>
          <w:rtl/>
        </w:rPr>
      </w:pPr>
    </w:p>
    <w:p w14:paraId="0A6158DC" w14:textId="77777777" w:rsidR="00CC26D5" w:rsidRPr="00CC26D5" w:rsidRDefault="00CC26D5" w:rsidP="00CC26D5">
      <w:pPr>
        <w:bidi/>
        <w:jc w:val="both"/>
        <w:rPr>
          <w:rFonts w:cs="David" w:hint="cs"/>
          <w:rtl/>
        </w:rPr>
      </w:pPr>
      <w:r w:rsidRPr="00CC26D5">
        <w:rPr>
          <w:rFonts w:cs="David" w:hint="cs"/>
          <w:rtl/>
        </w:rPr>
        <w:tab/>
        <w:t xml:space="preserve"> זה חוקי?</w:t>
      </w:r>
    </w:p>
    <w:p w14:paraId="539AA425" w14:textId="77777777" w:rsidR="00CC26D5" w:rsidRPr="00CC26D5" w:rsidRDefault="00CC26D5" w:rsidP="00CC26D5">
      <w:pPr>
        <w:bidi/>
        <w:jc w:val="both"/>
        <w:rPr>
          <w:rFonts w:cs="David" w:hint="cs"/>
          <w:rtl/>
        </w:rPr>
      </w:pPr>
    </w:p>
    <w:p w14:paraId="6E98106E" w14:textId="77777777" w:rsidR="00CC26D5" w:rsidRPr="00CC26D5" w:rsidRDefault="00CC26D5" w:rsidP="00CC26D5">
      <w:pPr>
        <w:bidi/>
        <w:jc w:val="both"/>
        <w:rPr>
          <w:rFonts w:cs="David" w:hint="cs"/>
          <w:rtl/>
        </w:rPr>
      </w:pPr>
      <w:r w:rsidRPr="00CC26D5">
        <w:rPr>
          <w:rFonts w:cs="David" w:hint="cs"/>
          <w:u w:val="single"/>
          <w:rtl/>
        </w:rPr>
        <w:t>אבי בלשניקוב:</w:t>
      </w:r>
    </w:p>
    <w:p w14:paraId="5ABB48DD" w14:textId="77777777" w:rsidR="00CC26D5" w:rsidRPr="00CC26D5" w:rsidRDefault="00CC26D5" w:rsidP="00CC26D5">
      <w:pPr>
        <w:bidi/>
        <w:jc w:val="both"/>
        <w:rPr>
          <w:rFonts w:cs="David" w:hint="cs"/>
          <w:rtl/>
        </w:rPr>
      </w:pPr>
    </w:p>
    <w:p w14:paraId="5DE73EB2" w14:textId="77777777" w:rsidR="00CC26D5" w:rsidRPr="00CC26D5" w:rsidRDefault="00CC26D5" w:rsidP="00CC26D5">
      <w:pPr>
        <w:bidi/>
        <w:jc w:val="both"/>
        <w:rPr>
          <w:rFonts w:cs="David" w:hint="cs"/>
          <w:rtl/>
        </w:rPr>
      </w:pPr>
      <w:r w:rsidRPr="00CC26D5">
        <w:rPr>
          <w:rFonts w:cs="David" w:hint="cs"/>
          <w:rtl/>
        </w:rPr>
        <w:tab/>
        <w:t>חוקי, בלי בושה.</w:t>
      </w:r>
    </w:p>
    <w:p w14:paraId="0B5D0889" w14:textId="77777777" w:rsidR="00CC26D5" w:rsidRPr="00CC26D5" w:rsidRDefault="00CC26D5" w:rsidP="00CC26D5">
      <w:pPr>
        <w:bidi/>
        <w:jc w:val="both"/>
        <w:rPr>
          <w:rFonts w:cs="David" w:hint="cs"/>
          <w:rtl/>
        </w:rPr>
      </w:pPr>
    </w:p>
    <w:p w14:paraId="0B1D2965" w14:textId="77777777" w:rsidR="00CC26D5" w:rsidRPr="00CC26D5" w:rsidRDefault="00CC26D5" w:rsidP="00CC26D5">
      <w:pPr>
        <w:bidi/>
        <w:jc w:val="both"/>
        <w:rPr>
          <w:rFonts w:cs="David" w:hint="cs"/>
          <w:rtl/>
        </w:rPr>
      </w:pPr>
      <w:r w:rsidRPr="00CC26D5">
        <w:rPr>
          <w:rFonts w:cs="David" w:hint="cs"/>
          <w:u w:val="single"/>
          <w:rtl/>
        </w:rPr>
        <w:t>מגלי והבה:</w:t>
      </w:r>
    </w:p>
    <w:p w14:paraId="78C9AEF3" w14:textId="77777777" w:rsidR="00CC26D5" w:rsidRPr="00CC26D5" w:rsidRDefault="00CC26D5" w:rsidP="00CC26D5">
      <w:pPr>
        <w:bidi/>
        <w:jc w:val="both"/>
        <w:rPr>
          <w:rFonts w:cs="David" w:hint="cs"/>
          <w:rtl/>
        </w:rPr>
      </w:pPr>
    </w:p>
    <w:p w14:paraId="6C49A75F" w14:textId="77777777" w:rsidR="00CC26D5" w:rsidRPr="00CC26D5" w:rsidRDefault="00CC26D5" w:rsidP="00CC26D5">
      <w:pPr>
        <w:bidi/>
        <w:jc w:val="both"/>
        <w:rPr>
          <w:rFonts w:cs="David" w:hint="cs"/>
          <w:rtl/>
        </w:rPr>
      </w:pPr>
      <w:r w:rsidRPr="00CC26D5">
        <w:rPr>
          <w:rFonts w:cs="David" w:hint="cs"/>
          <w:rtl/>
        </w:rPr>
        <w:tab/>
        <w:t xml:space="preserve"> ראיתי את הקיצוצים בתקציב הכנסת ואנו כל הזמן מנסים להוות דוגמה אישית. לפעמים איני מסכים לחלק מהקיצוצים, אבל כל אלה שביקשו מהכנסת את הסיוע- -</w:t>
      </w:r>
    </w:p>
    <w:p w14:paraId="60A6D488" w14:textId="77777777" w:rsidR="00CC26D5" w:rsidRPr="00CC26D5" w:rsidRDefault="00CC26D5" w:rsidP="00CC26D5">
      <w:pPr>
        <w:bidi/>
        <w:jc w:val="both"/>
        <w:rPr>
          <w:rFonts w:cs="David" w:hint="cs"/>
          <w:rtl/>
        </w:rPr>
      </w:pPr>
    </w:p>
    <w:p w14:paraId="7B344A55" w14:textId="77777777" w:rsidR="00CC26D5" w:rsidRPr="00CC26D5" w:rsidRDefault="00CC26D5" w:rsidP="00CC26D5">
      <w:pPr>
        <w:bidi/>
        <w:jc w:val="both"/>
        <w:rPr>
          <w:rFonts w:cs="David" w:hint="cs"/>
          <w:rtl/>
        </w:rPr>
      </w:pPr>
      <w:r w:rsidRPr="00CC26D5">
        <w:rPr>
          <w:rFonts w:cs="David" w:hint="cs"/>
          <w:rtl/>
        </w:rPr>
        <w:tab/>
        <w:t>לא מקשיבים לי, תודה רבה, אני יוצא. אני מקשיב פה לכל אחד, וכשבאים לדבר ולהעמיד דברים לפי הבנתי, מפריעים. הבורקס יותר חשוב.</w:t>
      </w:r>
    </w:p>
    <w:p w14:paraId="2014926C" w14:textId="77777777" w:rsidR="00CC26D5" w:rsidRPr="00CC26D5" w:rsidRDefault="00CC26D5" w:rsidP="00CC26D5">
      <w:pPr>
        <w:bidi/>
        <w:jc w:val="both"/>
        <w:rPr>
          <w:rFonts w:cs="David" w:hint="cs"/>
          <w:rtl/>
        </w:rPr>
      </w:pPr>
    </w:p>
    <w:p w14:paraId="5041F04E" w14:textId="77777777" w:rsidR="00CC26D5" w:rsidRPr="00CC26D5" w:rsidRDefault="00CC26D5" w:rsidP="00CC26D5">
      <w:pPr>
        <w:bidi/>
        <w:jc w:val="both"/>
        <w:rPr>
          <w:rFonts w:cs="David" w:hint="cs"/>
          <w:u w:val="single"/>
          <w:rtl/>
        </w:rPr>
      </w:pPr>
      <w:r w:rsidRPr="00CC26D5">
        <w:rPr>
          <w:rFonts w:cs="David" w:hint="cs"/>
          <w:u w:val="single"/>
          <w:rtl/>
        </w:rPr>
        <w:t>היו</w:t>
      </w:r>
      <w:r w:rsidRPr="00CC26D5">
        <w:rPr>
          <w:rFonts w:cs="David"/>
          <w:u w:val="single"/>
          <w:rtl/>
        </w:rPr>
        <w:t>"</w:t>
      </w:r>
      <w:r w:rsidRPr="00CC26D5">
        <w:rPr>
          <w:rFonts w:cs="David" w:hint="cs"/>
          <w:u w:val="single"/>
          <w:rtl/>
        </w:rPr>
        <w:t>ר רוחמה אברהם:</w:t>
      </w:r>
    </w:p>
    <w:p w14:paraId="0CACCD96" w14:textId="77777777" w:rsidR="00CC26D5" w:rsidRPr="00CC26D5" w:rsidRDefault="00CC26D5" w:rsidP="00CC26D5">
      <w:pPr>
        <w:bidi/>
        <w:jc w:val="both"/>
        <w:rPr>
          <w:rFonts w:cs="David" w:hint="cs"/>
          <w:rtl/>
        </w:rPr>
      </w:pPr>
    </w:p>
    <w:p w14:paraId="5C57A086" w14:textId="77777777" w:rsidR="00CC26D5" w:rsidRPr="00CC26D5" w:rsidRDefault="00CC26D5" w:rsidP="00CC26D5">
      <w:pPr>
        <w:bidi/>
        <w:jc w:val="both"/>
        <w:rPr>
          <w:rFonts w:cs="David" w:hint="cs"/>
          <w:rtl/>
        </w:rPr>
      </w:pPr>
      <w:r w:rsidRPr="00CC26D5">
        <w:rPr>
          <w:rFonts w:cs="David" w:hint="cs"/>
          <w:rtl/>
        </w:rPr>
        <w:tab/>
        <w:t xml:space="preserve"> ההערה הזאת היתה מיותרת לחלוטין. תודה רבה, אתה יכול לצאת.</w:t>
      </w:r>
    </w:p>
    <w:p w14:paraId="28B614E4" w14:textId="77777777" w:rsidR="00CC26D5" w:rsidRPr="00CC26D5" w:rsidRDefault="00CC26D5" w:rsidP="00CC26D5">
      <w:pPr>
        <w:bidi/>
        <w:jc w:val="both"/>
        <w:rPr>
          <w:rFonts w:cs="David" w:hint="cs"/>
          <w:rtl/>
        </w:rPr>
      </w:pPr>
    </w:p>
    <w:p w14:paraId="6C4C2AFE" w14:textId="77777777" w:rsidR="00CC26D5" w:rsidRPr="00CC26D5" w:rsidRDefault="00CC26D5" w:rsidP="00CC26D5">
      <w:pPr>
        <w:bidi/>
        <w:jc w:val="both"/>
        <w:rPr>
          <w:rFonts w:cs="David" w:hint="cs"/>
          <w:rtl/>
        </w:rPr>
      </w:pPr>
      <w:r w:rsidRPr="00CC26D5">
        <w:rPr>
          <w:rFonts w:cs="David" w:hint="cs"/>
          <w:u w:val="single"/>
          <w:rtl/>
        </w:rPr>
        <w:t>יעקב מרגי:</w:t>
      </w:r>
    </w:p>
    <w:p w14:paraId="411A4D02" w14:textId="77777777" w:rsidR="00CC26D5" w:rsidRPr="00CC26D5" w:rsidRDefault="00CC26D5" w:rsidP="00CC26D5">
      <w:pPr>
        <w:bidi/>
        <w:jc w:val="both"/>
        <w:rPr>
          <w:rFonts w:cs="David" w:hint="cs"/>
          <w:rtl/>
        </w:rPr>
      </w:pPr>
    </w:p>
    <w:p w14:paraId="29090D96" w14:textId="77777777" w:rsidR="00CC26D5" w:rsidRPr="00CC26D5" w:rsidRDefault="00CC26D5" w:rsidP="00CC26D5">
      <w:pPr>
        <w:bidi/>
        <w:jc w:val="both"/>
        <w:rPr>
          <w:rFonts w:cs="David" w:hint="cs"/>
          <w:rtl/>
        </w:rPr>
      </w:pPr>
      <w:r w:rsidRPr="00CC26D5">
        <w:rPr>
          <w:rFonts w:cs="David" w:hint="cs"/>
          <w:rtl/>
        </w:rPr>
        <w:tab/>
        <w:t xml:space="preserve">בתקופה הזאת שעמותות הסיוע לציבור נאנקות תחת הנטל, המדינה לא מסייעת, המדינה איבדה כמעט את כל הרגישות החברתית שהיתה לה, וייקח לנו עוד כמה שנים לתקן את כל העוולות שנעשו. זה דבר לא חכם, לא אתי, שאנו נכבס את המצפון שלנו על חשבון אחרים. אנו מתעסקים בהרבה נושאים, קובעים את התקציב שלנו ושל דף הבוחר, ופתאום קרן המלגות זה משהו של הפרדת הרשויות. הייתי רוצה לייצר את הפרדת הרשויות כשבית המשפט העליון ירים את זה ככפפה ויעשה הפרדת רשויות. לכנסת אסור להרים את הכפפה של הפרדת הרשויות כרגע. אין פה עירוב רשויות, יש פה קצת חמלה. </w:t>
      </w:r>
    </w:p>
    <w:p w14:paraId="5B5AEE62" w14:textId="77777777" w:rsidR="00CC26D5" w:rsidRPr="00CC26D5" w:rsidRDefault="00CC26D5" w:rsidP="00CC26D5">
      <w:pPr>
        <w:bidi/>
        <w:jc w:val="both"/>
        <w:rPr>
          <w:rFonts w:cs="David" w:hint="cs"/>
          <w:rtl/>
        </w:rPr>
      </w:pPr>
    </w:p>
    <w:p w14:paraId="4A781CF6" w14:textId="77777777" w:rsidR="00CC26D5" w:rsidRPr="00CC26D5" w:rsidRDefault="00CC26D5" w:rsidP="00CC26D5">
      <w:pPr>
        <w:bidi/>
        <w:ind w:firstLine="567"/>
        <w:jc w:val="both"/>
        <w:rPr>
          <w:rFonts w:cs="David" w:hint="cs"/>
          <w:rtl/>
        </w:rPr>
      </w:pPr>
      <w:r w:rsidRPr="00CC26D5">
        <w:rPr>
          <w:rFonts w:cs="David" w:hint="cs"/>
          <w:rtl/>
        </w:rPr>
        <w:t xml:space="preserve">מישהו יודע כמה בקשות מגישים לוועדה הזאת? ועד שנענים? עוד מעט נדון בתקציב הסיעות. איזו אמירה תהיה פה </w:t>
      </w:r>
      <w:r w:rsidRPr="00CC26D5">
        <w:rPr>
          <w:rFonts w:cs="David"/>
          <w:rtl/>
        </w:rPr>
        <w:t>–</w:t>
      </w:r>
      <w:r w:rsidRPr="00CC26D5">
        <w:rPr>
          <w:rFonts w:cs="David" w:hint="cs"/>
          <w:rtl/>
        </w:rPr>
        <w:t xml:space="preserve"> שלתקציב הסיעות נשאר אך לא לעמותות? אני חושב שזה לא במקום. אני מכבד את היועצת המשפטית לכנסת, קראתי את חוות דעתה, ויש מושג בתלמוד </w:t>
      </w:r>
      <w:r w:rsidRPr="00CC26D5">
        <w:rPr>
          <w:rFonts w:cs="David"/>
          <w:rtl/>
        </w:rPr>
        <w:t>–</w:t>
      </w:r>
      <w:r w:rsidRPr="00CC26D5">
        <w:rPr>
          <w:rFonts w:cs="David" w:hint="cs"/>
          <w:rtl/>
        </w:rPr>
        <w:t xml:space="preserve"> מקושייה לא מתים. אין נושא כמעט שאין עליו מחלוקת, וגם בתחום המשפט. שמענו, זה נרשם לפרוטוקול. אני חושב שאנו צריכים להשאיר את הקרן הזו, יש בזה אמירה חשובה של הכנסת ולא ניפול למלכודת הדבש הזאת.</w:t>
      </w:r>
    </w:p>
    <w:p w14:paraId="7CFBF0C4" w14:textId="77777777" w:rsidR="00CC26D5" w:rsidRPr="00CC26D5" w:rsidRDefault="00CC26D5" w:rsidP="00CC26D5">
      <w:pPr>
        <w:bidi/>
        <w:jc w:val="both"/>
        <w:rPr>
          <w:rFonts w:cs="David" w:hint="cs"/>
          <w:rtl/>
        </w:rPr>
      </w:pPr>
    </w:p>
    <w:p w14:paraId="68508284" w14:textId="77777777" w:rsidR="00CC26D5" w:rsidRPr="00CC26D5" w:rsidRDefault="00CC26D5" w:rsidP="00CC26D5">
      <w:pPr>
        <w:bidi/>
        <w:jc w:val="both"/>
        <w:rPr>
          <w:rFonts w:cs="David"/>
          <w:u w:val="single"/>
          <w:rtl/>
        </w:rPr>
      </w:pPr>
      <w:r w:rsidRPr="00CC26D5">
        <w:rPr>
          <w:rFonts w:cs="David"/>
          <w:u w:val="single"/>
          <w:rtl/>
        </w:rPr>
        <w:t>מוחמד ברכה:</w:t>
      </w:r>
    </w:p>
    <w:p w14:paraId="73ABF0C5" w14:textId="77777777" w:rsidR="00CC26D5" w:rsidRPr="00CC26D5" w:rsidRDefault="00CC26D5" w:rsidP="00CC26D5">
      <w:pPr>
        <w:bidi/>
        <w:jc w:val="both"/>
        <w:rPr>
          <w:rFonts w:cs="David"/>
          <w:u w:val="single"/>
          <w:rtl/>
        </w:rPr>
      </w:pPr>
    </w:p>
    <w:p w14:paraId="2640A835" w14:textId="77777777" w:rsidR="00CC26D5" w:rsidRPr="00CC26D5" w:rsidRDefault="00CC26D5" w:rsidP="00CC26D5">
      <w:pPr>
        <w:bidi/>
        <w:jc w:val="both"/>
        <w:rPr>
          <w:rFonts w:cs="David" w:hint="cs"/>
          <w:rtl/>
        </w:rPr>
      </w:pPr>
      <w:r w:rsidRPr="00CC26D5">
        <w:rPr>
          <w:rFonts w:cs="David"/>
          <w:rtl/>
        </w:rPr>
        <w:tab/>
      </w:r>
      <w:r w:rsidRPr="00CC26D5">
        <w:rPr>
          <w:rFonts w:cs="David" w:hint="cs"/>
          <w:rtl/>
        </w:rPr>
        <w:t xml:space="preserve"> אני חושב שהגיע הזמן שוועדת הכנסת וחברי הכנסת יקבלו החלטה שהם לא צריכים להתנצל על כך שהם מייצגים את העם ונבחרים על-ידי העם. אלה שמטיפים לחברי הכנסת לא נבחרו בשום מקום, אבל הם מוצאים לנכון לנסות להציב סימני שאלה על יושר, כאילו הם מתקצבים את הסיעות במינימום של המינימום, בבקבוק מים ועיפרון </w:t>
      </w:r>
      <w:r w:rsidRPr="00CC26D5">
        <w:rPr>
          <w:rFonts w:cs="David"/>
          <w:rtl/>
        </w:rPr>
        <w:t>–</w:t>
      </w:r>
      <w:r w:rsidRPr="00CC26D5">
        <w:rPr>
          <w:rFonts w:cs="David" w:hint="cs"/>
          <w:rtl/>
        </w:rPr>
        <w:t xml:space="preserve"> זה סוג של שחיתות. </w:t>
      </w:r>
    </w:p>
    <w:p w14:paraId="1981CFCC" w14:textId="77777777" w:rsidR="00CC26D5" w:rsidRPr="00CC26D5" w:rsidRDefault="00CC26D5" w:rsidP="00CC26D5">
      <w:pPr>
        <w:bidi/>
        <w:jc w:val="both"/>
        <w:rPr>
          <w:rFonts w:cs="David" w:hint="cs"/>
          <w:rtl/>
        </w:rPr>
      </w:pPr>
    </w:p>
    <w:p w14:paraId="240D9715" w14:textId="77777777" w:rsidR="00CC26D5" w:rsidRPr="00CC26D5" w:rsidRDefault="00CC26D5" w:rsidP="00CC26D5">
      <w:pPr>
        <w:bidi/>
        <w:ind w:firstLine="567"/>
        <w:jc w:val="both"/>
        <w:rPr>
          <w:rFonts w:cs="David" w:hint="cs"/>
          <w:rtl/>
        </w:rPr>
      </w:pPr>
      <w:r w:rsidRPr="00CC26D5">
        <w:rPr>
          <w:rFonts w:cs="David" w:hint="cs"/>
          <w:rtl/>
        </w:rPr>
        <w:t xml:space="preserve">הגיע הזמן לומר דברים ברורים. הכנסת אינה סרח עודף של החברה הישראלית, אלא היא ביטוי הדמוקרטיה, והדבר הזה עולה כסף. אני יודע שיש חברי כנסת רבים שהיו רוצים להתחלף במבקריהם, ואין לי טענה לעיתונאים, אך היו מוכנים להתחלף עם משכורות העיתונאים. הקרן הזאת לא תפתור את מצוקות החברה. זה אמירה, והכנסת לא רק כלי מרובע שאין לו צבע. זה ביטוי של אמירה של הכנסת. </w:t>
      </w:r>
    </w:p>
    <w:p w14:paraId="3869CF87" w14:textId="77777777" w:rsidR="00CC26D5" w:rsidRPr="00CC26D5" w:rsidRDefault="00CC26D5" w:rsidP="00CC26D5">
      <w:pPr>
        <w:bidi/>
        <w:jc w:val="both"/>
        <w:rPr>
          <w:rFonts w:cs="David" w:hint="cs"/>
          <w:rtl/>
        </w:rPr>
      </w:pPr>
    </w:p>
    <w:p w14:paraId="4E4B5226" w14:textId="77777777" w:rsidR="00CC26D5" w:rsidRPr="00CC26D5" w:rsidRDefault="00CC26D5" w:rsidP="00CC26D5">
      <w:pPr>
        <w:bidi/>
        <w:jc w:val="both"/>
        <w:rPr>
          <w:rFonts w:cs="David"/>
          <w:u w:val="single"/>
          <w:rtl/>
        </w:rPr>
      </w:pPr>
      <w:r w:rsidRPr="00CC26D5">
        <w:rPr>
          <w:rFonts w:cs="David"/>
          <w:u w:val="single"/>
          <w:rtl/>
        </w:rPr>
        <w:t>דוד אזולאי:</w:t>
      </w:r>
    </w:p>
    <w:p w14:paraId="3A9B490E" w14:textId="77777777" w:rsidR="00CC26D5" w:rsidRPr="00CC26D5" w:rsidRDefault="00CC26D5" w:rsidP="00CC26D5">
      <w:pPr>
        <w:bidi/>
        <w:jc w:val="both"/>
        <w:rPr>
          <w:rFonts w:cs="David"/>
          <w:u w:val="single"/>
          <w:rtl/>
        </w:rPr>
      </w:pPr>
    </w:p>
    <w:p w14:paraId="724E8256" w14:textId="77777777" w:rsidR="00CC26D5" w:rsidRPr="00CC26D5" w:rsidRDefault="00CC26D5" w:rsidP="00CC26D5">
      <w:pPr>
        <w:bidi/>
        <w:jc w:val="both"/>
        <w:rPr>
          <w:rFonts w:cs="David" w:hint="cs"/>
          <w:rtl/>
        </w:rPr>
      </w:pPr>
      <w:r w:rsidRPr="00CC26D5">
        <w:rPr>
          <w:rFonts w:cs="David"/>
          <w:rtl/>
        </w:rPr>
        <w:tab/>
      </w:r>
      <w:r w:rsidRPr="00CC26D5">
        <w:rPr>
          <w:rFonts w:cs="David" w:hint="cs"/>
          <w:rtl/>
        </w:rPr>
        <w:t>לא אחזור על הדברים שנאמרו על חשיבות העניין, אך הייתי מצפה מהיועצת המשפטית שאמרה מה לא, שתיתן הצעה אלטרנטיבית. עם כל הפניות שיש, איך אנו אומרים ליהודי הזה: לך לעזאזל? צריך למצוא את הדרך החוקית להמשיך את הקרן הזאת.</w:t>
      </w:r>
    </w:p>
    <w:p w14:paraId="48EB1ECB" w14:textId="77777777" w:rsidR="00CC26D5" w:rsidRPr="00CC26D5" w:rsidRDefault="00CC26D5" w:rsidP="00CC26D5">
      <w:pPr>
        <w:bidi/>
        <w:jc w:val="both"/>
        <w:rPr>
          <w:rFonts w:cs="David" w:hint="cs"/>
          <w:rtl/>
        </w:rPr>
      </w:pPr>
    </w:p>
    <w:p w14:paraId="7F092DD4" w14:textId="77777777" w:rsidR="00CC26D5" w:rsidRPr="00CC26D5" w:rsidRDefault="00CC26D5" w:rsidP="00CC26D5">
      <w:pPr>
        <w:bidi/>
        <w:jc w:val="both"/>
        <w:rPr>
          <w:rFonts w:cs="David" w:hint="cs"/>
          <w:rtl/>
        </w:rPr>
      </w:pPr>
      <w:r w:rsidRPr="00CC26D5">
        <w:rPr>
          <w:rFonts w:cs="David" w:hint="cs"/>
          <w:u w:val="single"/>
          <w:rtl/>
        </w:rPr>
        <w:t>אחמד טיבי:</w:t>
      </w:r>
    </w:p>
    <w:p w14:paraId="1E302749" w14:textId="77777777" w:rsidR="00CC26D5" w:rsidRPr="00CC26D5" w:rsidRDefault="00CC26D5" w:rsidP="00CC26D5">
      <w:pPr>
        <w:bidi/>
        <w:jc w:val="both"/>
        <w:rPr>
          <w:rFonts w:cs="David" w:hint="cs"/>
          <w:rtl/>
        </w:rPr>
      </w:pPr>
    </w:p>
    <w:p w14:paraId="385FEC5E" w14:textId="77777777" w:rsidR="00CC26D5" w:rsidRPr="00CC26D5" w:rsidRDefault="00CC26D5" w:rsidP="00CC26D5">
      <w:pPr>
        <w:bidi/>
        <w:jc w:val="both"/>
        <w:rPr>
          <w:rFonts w:cs="David" w:hint="cs"/>
          <w:rtl/>
        </w:rPr>
      </w:pPr>
      <w:r w:rsidRPr="00CC26D5">
        <w:rPr>
          <w:rFonts w:cs="David" w:hint="cs"/>
          <w:rtl/>
        </w:rPr>
        <w:tab/>
        <w:t xml:space="preserve"> הקרן הזאת, לא פניתי אליה ולא הפניתי אליה, אך הניסיון לבטל אותה הוא מסר שלילי. לטעון שהדבר אינו חוקי זה נושא ששווה בדיקה. לא יעלה על הדעת ששופט מחוזי יעמוד בראש קרן.</w:t>
      </w:r>
    </w:p>
    <w:p w14:paraId="52FBAB9D" w14:textId="77777777" w:rsidR="00CC26D5" w:rsidRPr="00CC26D5" w:rsidRDefault="00CC26D5" w:rsidP="00CC26D5">
      <w:pPr>
        <w:bidi/>
        <w:jc w:val="both"/>
        <w:rPr>
          <w:rFonts w:cs="David" w:hint="cs"/>
          <w:rtl/>
        </w:rPr>
      </w:pPr>
    </w:p>
    <w:p w14:paraId="1BF37B3B" w14:textId="77777777" w:rsidR="00CC26D5" w:rsidRPr="00CC26D5" w:rsidRDefault="00CC26D5" w:rsidP="00CC26D5">
      <w:pPr>
        <w:bidi/>
        <w:jc w:val="both"/>
        <w:rPr>
          <w:rFonts w:cs="David" w:hint="cs"/>
          <w:rtl/>
        </w:rPr>
      </w:pPr>
      <w:r w:rsidRPr="00CC26D5">
        <w:rPr>
          <w:rFonts w:cs="David" w:hint="cs"/>
          <w:rtl/>
        </w:rPr>
        <w:tab/>
        <w:t>שנית, על הפופוליזם הקל שבו מתקיפים את הכנסת ואת חברי הכנסת, על השליפה המהירה נגד כל דבר קטן. יכול להיות שאנשים לא קראו היטב את התקציב. אני דווקא מצר על חלק מהקיצוצים שביצע מנכ"ל הכנסת.</w:t>
      </w:r>
    </w:p>
    <w:p w14:paraId="66CB4E10" w14:textId="77777777" w:rsidR="00CC26D5" w:rsidRPr="00CC26D5" w:rsidRDefault="00CC26D5" w:rsidP="00CC26D5">
      <w:pPr>
        <w:bidi/>
        <w:jc w:val="both"/>
        <w:rPr>
          <w:rFonts w:cs="David" w:hint="cs"/>
          <w:rtl/>
        </w:rPr>
      </w:pPr>
    </w:p>
    <w:p w14:paraId="207EAE88" w14:textId="77777777" w:rsidR="00CC26D5" w:rsidRPr="00CC26D5" w:rsidRDefault="00CC26D5" w:rsidP="00CC26D5">
      <w:pPr>
        <w:bidi/>
        <w:jc w:val="both"/>
        <w:rPr>
          <w:rFonts w:cs="David" w:hint="cs"/>
          <w:u w:val="single"/>
          <w:rtl/>
        </w:rPr>
      </w:pPr>
      <w:r w:rsidRPr="00CC26D5">
        <w:rPr>
          <w:rFonts w:cs="David" w:hint="cs"/>
          <w:u w:val="single"/>
          <w:rtl/>
        </w:rPr>
        <w:t>גדעון סער:</w:t>
      </w:r>
    </w:p>
    <w:p w14:paraId="36FA4E68" w14:textId="77777777" w:rsidR="00CC26D5" w:rsidRPr="00CC26D5" w:rsidRDefault="00CC26D5" w:rsidP="00CC26D5">
      <w:pPr>
        <w:bidi/>
        <w:jc w:val="both"/>
        <w:rPr>
          <w:rFonts w:cs="David" w:hint="cs"/>
          <w:u w:val="single"/>
          <w:rtl/>
        </w:rPr>
      </w:pPr>
    </w:p>
    <w:p w14:paraId="3B9EABB2" w14:textId="77777777" w:rsidR="00CC26D5" w:rsidRPr="00CC26D5" w:rsidRDefault="00CC26D5" w:rsidP="00CC26D5">
      <w:pPr>
        <w:bidi/>
        <w:jc w:val="both"/>
        <w:rPr>
          <w:rFonts w:cs="David" w:hint="cs"/>
          <w:rtl/>
        </w:rPr>
      </w:pPr>
      <w:r w:rsidRPr="00CC26D5">
        <w:rPr>
          <w:rFonts w:cs="David" w:hint="cs"/>
          <w:rtl/>
        </w:rPr>
        <w:tab/>
        <w:t xml:space="preserve"> הוועדה צריכה לאשר, לא כדאי לגלגל את זה לפתחו של מנכ"ל הכנסת.</w:t>
      </w:r>
    </w:p>
    <w:p w14:paraId="512DA32E" w14:textId="77777777" w:rsidR="00CC26D5" w:rsidRPr="00CC26D5" w:rsidRDefault="00CC26D5" w:rsidP="00CC26D5">
      <w:pPr>
        <w:bidi/>
        <w:jc w:val="both"/>
        <w:rPr>
          <w:rFonts w:cs="David" w:hint="cs"/>
          <w:rtl/>
        </w:rPr>
      </w:pPr>
    </w:p>
    <w:p w14:paraId="5ED9FB8B" w14:textId="77777777" w:rsidR="00CC26D5" w:rsidRPr="00CC26D5" w:rsidRDefault="00CC26D5" w:rsidP="00CC26D5">
      <w:pPr>
        <w:bidi/>
        <w:jc w:val="both"/>
        <w:rPr>
          <w:rFonts w:cs="David" w:hint="cs"/>
          <w:u w:val="single"/>
          <w:rtl/>
        </w:rPr>
      </w:pPr>
    </w:p>
    <w:p w14:paraId="6B93E98C" w14:textId="77777777" w:rsidR="00CC26D5" w:rsidRPr="00CC26D5" w:rsidRDefault="00CC26D5" w:rsidP="00CC26D5">
      <w:pPr>
        <w:bidi/>
        <w:jc w:val="both"/>
        <w:rPr>
          <w:rFonts w:cs="David" w:hint="cs"/>
          <w:u w:val="single"/>
          <w:rtl/>
        </w:rPr>
      </w:pPr>
    </w:p>
    <w:p w14:paraId="247388D6" w14:textId="77777777" w:rsidR="00CC26D5" w:rsidRPr="00CC26D5" w:rsidRDefault="00CC26D5" w:rsidP="00CC26D5">
      <w:pPr>
        <w:bidi/>
        <w:jc w:val="both"/>
        <w:rPr>
          <w:rFonts w:cs="David" w:hint="cs"/>
          <w:u w:val="single"/>
          <w:rtl/>
        </w:rPr>
      </w:pPr>
    </w:p>
    <w:p w14:paraId="7F553FA6" w14:textId="77777777" w:rsidR="00CC26D5" w:rsidRPr="00CC26D5" w:rsidRDefault="00CC26D5" w:rsidP="00CC26D5">
      <w:pPr>
        <w:bidi/>
        <w:jc w:val="both"/>
        <w:rPr>
          <w:rFonts w:cs="David" w:hint="cs"/>
          <w:rtl/>
        </w:rPr>
      </w:pPr>
      <w:r w:rsidRPr="00CC26D5">
        <w:rPr>
          <w:rFonts w:cs="David" w:hint="cs"/>
          <w:u w:val="single"/>
          <w:rtl/>
        </w:rPr>
        <w:t>אחמד טיבי:</w:t>
      </w:r>
    </w:p>
    <w:p w14:paraId="0477AF35" w14:textId="77777777" w:rsidR="00CC26D5" w:rsidRPr="00CC26D5" w:rsidRDefault="00CC26D5" w:rsidP="00CC26D5">
      <w:pPr>
        <w:bidi/>
        <w:jc w:val="both"/>
        <w:rPr>
          <w:rFonts w:cs="David" w:hint="cs"/>
          <w:rtl/>
        </w:rPr>
      </w:pPr>
    </w:p>
    <w:p w14:paraId="7E8926F1" w14:textId="77777777" w:rsidR="00CC26D5" w:rsidRPr="00CC26D5" w:rsidRDefault="00CC26D5" w:rsidP="00CC26D5">
      <w:pPr>
        <w:bidi/>
        <w:jc w:val="both"/>
        <w:rPr>
          <w:rFonts w:cs="David" w:hint="cs"/>
          <w:rtl/>
        </w:rPr>
      </w:pPr>
      <w:r w:rsidRPr="00CC26D5">
        <w:rPr>
          <w:rFonts w:cs="David" w:hint="cs"/>
          <w:rtl/>
        </w:rPr>
        <w:tab/>
        <w:t>אני מציע לא להיכנע לשום פופוליזם ואמירה לא נכונה שמטרתה להשתלח בחברי הכנסת ובמוסד הכנסת ולעשות את הנכון ולא את הפופוליסטי.</w:t>
      </w:r>
    </w:p>
    <w:p w14:paraId="6EA7EF92" w14:textId="77777777" w:rsidR="00CC26D5" w:rsidRPr="00CC26D5" w:rsidRDefault="00CC26D5" w:rsidP="00CC26D5">
      <w:pPr>
        <w:bidi/>
        <w:jc w:val="both"/>
        <w:rPr>
          <w:rFonts w:cs="David" w:hint="cs"/>
          <w:rtl/>
        </w:rPr>
      </w:pPr>
    </w:p>
    <w:p w14:paraId="3B9EB657" w14:textId="77777777" w:rsidR="00CC26D5" w:rsidRPr="00CC26D5" w:rsidRDefault="00CC26D5" w:rsidP="00CC26D5">
      <w:pPr>
        <w:bidi/>
        <w:jc w:val="both"/>
        <w:rPr>
          <w:rFonts w:cs="David" w:hint="cs"/>
          <w:u w:val="single"/>
          <w:rtl/>
        </w:rPr>
      </w:pPr>
      <w:r w:rsidRPr="00CC26D5">
        <w:rPr>
          <w:rFonts w:cs="David" w:hint="cs"/>
          <w:u w:val="single"/>
          <w:rtl/>
        </w:rPr>
        <w:t>גדעון סער:</w:t>
      </w:r>
    </w:p>
    <w:p w14:paraId="52C5FCA6" w14:textId="77777777" w:rsidR="00CC26D5" w:rsidRPr="00CC26D5" w:rsidRDefault="00CC26D5" w:rsidP="00CC26D5">
      <w:pPr>
        <w:bidi/>
        <w:jc w:val="both"/>
        <w:rPr>
          <w:rFonts w:cs="David" w:hint="cs"/>
          <w:u w:val="single"/>
          <w:rtl/>
        </w:rPr>
      </w:pPr>
    </w:p>
    <w:p w14:paraId="107A4C5E" w14:textId="77777777" w:rsidR="00CC26D5" w:rsidRPr="00CC26D5" w:rsidRDefault="00CC26D5" w:rsidP="00CC26D5">
      <w:pPr>
        <w:bidi/>
        <w:jc w:val="both"/>
        <w:rPr>
          <w:rFonts w:cs="David" w:hint="cs"/>
          <w:rtl/>
        </w:rPr>
      </w:pPr>
      <w:r w:rsidRPr="00CC26D5">
        <w:rPr>
          <w:rFonts w:cs="David" w:hint="cs"/>
          <w:rtl/>
        </w:rPr>
        <w:tab/>
        <w:t xml:space="preserve"> בנושאים אחרים שעלו כגון נושא הסיעות אתבטא כשנגיע לדיון בנושא זה. לעניין זה, אם מישהו חושב שאנו פוגעים ברווחה וכדומה, אני מודה שאיני מבין עד הסוף את העניין. בוא נגדיל ב-6 מיליון ש"ח את תקציב הרווחה של מדינת ישראל, לא נפגע בשום עמותה, נעביר את זה למשרד הרווחה. מנכ"ל משרד הרווחה יברך אותנו.</w:t>
      </w:r>
    </w:p>
    <w:p w14:paraId="3ED06061" w14:textId="77777777" w:rsidR="00CC26D5" w:rsidRPr="00CC26D5" w:rsidRDefault="00CC26D5" w:rsidP="00CC26D5">
      <w:pPr>
        <w:bidi/>
        <w:jc w:val="both"/>
        <w:rPr>
          <w:rFonts w:cs="David" w:hint="cs"/>
          <w:rtl/>
        </w:rPr>
      </w:pPr>
    </w:p>
    <w:p w14:paraId="5B0E45D9" w14:textId="77777777" w:rsidR="00CC26D5" w:rsidRPr="00CC26D5" w:rsidRDefault="00CC26D5" w:rsidP="00CC26D5">
      <w:pPr>
        <w:bidi/>
        <w:jc w:val="both"/>
        <w:rPr>
          <w:rFonts w:cs="David" w:hint="cs"/>
          <w:rtl/>
        </w:rPr>
      </w:pPr>
      <w:r w:rsidRPr="00CC26D5">
        <w:rPr>
          <w:rFonts w:cs="David" w:hint="cs"/>
          <w:rtl/>
        </w:rPr>
        <w:tab/>
        <w:t>אני מציע שנבוא ונתגבר את תקציב הרווחה של מדינת ישראל בסעיפים אלה. אם רוצים, אפשר לצבוע את זה בתקציב המדינה כסעיפים ייעודיים ולא פגענו בזה באף נזקק. האמירה שלנו כרשות מחוקקת שמחליטה מה תקציב המדינה יוצא מפה. ה-284 מיליארד, זה האמירה שלנו. אם היתה מובאת חוות דעת נגדית, היה לי קל יותר. מכיוון שאין חוות דעת נגדית, זה הפתרון המעשי שאני מציע, ובנושא הסיעות יהיה לי גם פתרון מעשי, שונה באופיו.</w:t>
      </w:r>
    </w:p>
    <w:p w14:paraId="4D9A8327" w14:textId="77777777" w:rsidR="00CC26D5" w:rsidRPr="00CC26D5" w:rsidRDefault="00CC26D5" w:rsidP="00CC26D5">
      <w:pPr>
        <w:bidi/>
        <w:jc w:val="both"/>
        <w:rPr>
          <w:rFonts w:cs="David" w:hint="cs"/>
          <w:rtl/>
        </w:rPr>
      </w:pPr>
    </w:p>
    <w:p w14:paraId="3BA64988" w14:textId="77777777" w:rsidR="00CC26D5" w:rsidRPr="00CC26D5" w:rsidRDefault="00CC26D5" w:rsidP="00CC26D5">
      <w:pPr>
        <w:pStyle w:val="Heading5"/>
        <w:rPr>
          <w:rFonts w:hint="cs"/>
          <w:rtl/>
        </w:rPr>
      </w:pPr>
      <w:r w:rsidRPr="00CC26D5">
        <w:rPr>
          <w:rFonts w:hint="cs"/>
          <w:u w:val="single"/>
          <w:rtl/>
        </w:rPr>
        <w:t>אסתרינה טרטמן:</w:t>
      </w:r>
    </w:p>
    <w:p w14:paraId="755FC27D" w14:textId="77777777" w:rsidR="00CC26D5" w:rsidRPr="00CC26D5" w:rsidRDefault="00CC26D5" w:rsidP="00CC26D5">
      <w:pPr>
        <w:pStyle w:val="Heading5"/>
        <w:rPr>
          <w:rFonts w:hint="cs"/>
          <w:rtl/>
        </w:rPr>
      </w:pPr>
    </w:p>
    <w:p w14:paraId="75B53EAD" w14:textId="77777777" w:rsidR="00CC26D5" w:rsidRPr="00CC26D5" w:rsidRDefault="00CC26D5" w:rsidP="00CC26D5">
      <w:pPr>
        <w:bidi/>
        <w:jc w:val="both"/>
        <w:rPr>
          <w:rFonts w:cs="David" w:hint="cs"/>
          <w:rtl/>
        </w:rPr>
      </w:pPr>
      <w:r w:rsidRPr="00CC26D5">
        <w:rPr>
          <w:rFonts w:cs="David" w:hint="cs"/>
          <w:rtl/>
        </w:rPr>
        <w:tab/>
        <w:t>באופן מפתיע אני מסכימה עם חבר הכנסת ברכה. אני חושבת שהגיע הזמן שנפסיק להתנצל. אני אמנם חברת כנסת חדשה, אך מכירה מן הצד השני של המתרס את התחושה של העליהום על נבחרי הציבור, התחושה של אוכלי החינם האלה. כל מי שיושב סביב השולחן הזה יודע שלא מיניה ולא מקצתיה. חברי הכנסת עובדים קשה ועושים עבודה שצריכה להיות אולי עוד יותר יעילה, אך עושים את עבודתם. אנו צריכים להפסיק להתנצל. כשיש רצון כל הזמן לעשות עליהום, ואני לא מסתכלת רק על הסעיף שכולם דנים עליו, כי בתקציב יש הרבה סעיפים נוספים שאני יכולה לשאול באותה נשימה, מדוע הכנסת מוסיפה 750 אלף לאירועים מיוחדים. אני בעד זה, אך אפשר לשאול גם את זה. כמובן, אני לא מתייחסת לאמירת החוקיות, כי בעיניי, היא היתה מיותרת.</w:t>
      </w:r>
    </w:p>
    <w:p w14:paraId="45326A0F" w14:textId="77777777" w:rsidR="00CC26D5" w:rsidRPr="00CC26D5" w:rsidRDefault="00CC26D5" w:rsidP="00CC26D5">
      <w:pPr>
        <w:bidi/>
        <w:jc w:val="both"/>
        <w:rPr>
          <w:rFonts w:cs="David" w:hint="cs"/>
          <w:rtl/>
        </w:rPr>
      </w:pPr>
    </w:p>
    <w:p w14:paraId="3A1B9AFD" w14:textId="77777777" w:rsidR="00CC26D5" w:rsidRPr="00CC26D5" w:rsidRDefault="00CC26D5" w:rsidP="00CC26D5">
      <w:pPr>
        <w:bidi/>
        <w:jc w:val="both"/>
        <w:rPr>
          <w:rFonts w:cs="David" w:hint="cs"/>
          <w:rtl/>
        </w:rPr>
      </w:pPr>
      <w:r w:rsidRPr="00CC26D5">
        <w:rPr>
          <w:rFonts w:cs="David" w:hint="cs"/>
          <w:rtl/>
        </w:rPr>
        <w:tab/>
        <w:t>אני לא חושב שתקציב כזה צריך לעבור למשרד ממשלתי לסייע לאנשים. זה אומר פתרון למצוקה. בדרך-כלל אני מכבדת את דעתו המלומדה של חבר הכנסת סער- -</w:t>
      </w:r>
    </w:p>
    <w:p w14:paraId="5015B812" w14:textId="77777777" w:rsidR="00CC26D5" w:rsidRPr="00CC26D5" w:rsidRDefault="00CC26D5" w:rsidP="00CC26D5">
      <w:pPr>
        <w:bidi/>
        <w:jc w:val="both"/>
        <w:rPr>
          <w:rFonts w:cs="David" w:hint="cs"/>
          <w:rtl/>
        </w:rPr>
      </w:pPr>
    </w:p>
    <w:p w14:paraId="6C437469" w14:textId="77777777" w:rsidR="00CC26D5" w:rsidRPr="00CC26D5" w:rsidRDefault="00CC26D5" w:rsidP="00CC26D5">
      <w:pPr>
        <w:bidi/>
        <w:jc w:val="both"/>
        <w:rPr>
          <w:rFonts w:cs="David" w:hint="cs"/>
          <w:u w:val="single"/>
          <w:rtl/>
        </w:rPr>
      </w:pPr>
      <w:r w:rsidRPr="00CC26D5">
        <w:rPr>
          <w:rFonts w:cs="David" w:hint="cs"/>
          <w:u w:val="single"/>
          <w:rtl/>
        </w:rPr>
        <w:t>גדעון סער:</w:t>
      </w:r>
    </w:p>
    <w:p w14:paraId="72D5D33B" w14:textId="77777777" w:rsidR="00CC26D5" w:rsidRPr="00CC26D5" w:rsidRDefault="00CC26D5" w:rsidP="00CC26D5">
      <w:pPr>
        <w:bidi/>
        <w:jc w:val="both"/>
        <w:rPr>
          <w:rFonts w:cs="David" w:hint="cs"/>
          <w:u w:val="single"/>
          <w:rtl/>
        </w:rPr>
      </w:pPr>
    </w:p>
    <w:p w14:paraId="10157EA4" w14:textId="77777777" w:rsidR="00CC26D5" w:rsidRPr="00CC26D5" w:rsidRDefault="00CC26D5" w:rsidP="00CC26D5">
      <w:pPr>
        <w:bidi/>
        <w:jc w:val="both"/>
        <w:rPr>
          <w:rFonts w:cs="David" w:hint="cs"/>
          <w:rtl/>
        </w:rPr>
      </w:pPr>
      <w:r w:rsidRPr="00CC26D5">
        <w:rPr>
          <w:rFonts w:cs="David" w:hint="cs"/>
          <w:rtl/>
        </w:rPr>
        <w:tab/>
        <w:t xml:space="preserve"> אולי תקבלו את משרד הרווחה?</w:t>
      </w:r>
    </w:p>
    <w:p w14:paraId="23A804F7" w14:textId="77777777" w:rsidR="00CC26D5" w:rsidRPr="00CC26D5" w:rsidRDefault="00CC26D5" w:rsidP="00CC26D5">
      <w:pPr>
        <w:bidi/>
        <w:jc w:val="both"/>
        <w:rPr>
          <w:rFonts w:cs="David" w:hint="cs"/>
          <w:rtl/>
        </w:rPr>
      </w:pPr>
    </w:p>
    <w:p w14:paraId="7FD331B9" w14:textId="77777777" w:rsidR="00CC26D5" w:rsidRPr="00CC26D5" w:rsidRDefault="00CC26D5" w:rsidP="00CC26D5">
      <w:pPr>
        <w:pStyle w:val="Heading5"/>
        <w:rPr>
          <w:rFonts w:hint="cs"/>
          <w:rtl/>
        </w:rPr>
      </w:pPr>
      <w:r w:rsidRPr="00CC26D5">
        <w:rPr>
          <w:rFonts w:hint="cs"/>
          <w:u w:val="single"/>
          <w:rtl/>
        </w:rPr>
        <w:t>אסתרינה טרטמן:</w:t>
      </w:r>
    </w:p>
    <w:p w14:paraId="642776AC" w14:textId="77777777" w:rsidR="00CC26D5" w:rsidRPr="00CC26D5" w:rsidRDefault="00CC26D5" w:rsidP="00CC26D5">
      <w:pPr>
        <w:pStyle w:val="Heading5"/>
        <w:rPr>
          <w:rFonts w:hint="cs"/>
          <w:rtl/>
        </w:rPr>
      </w:pPr>
    </w:p>
    <w:p w14:paraId="5900970C" w14:textId="77777777" w:rsidR="00CC26D5" w:rsidRPr="00CC26D5" w:rsidRDefault="00CC26D5" w:rsidP="00CC26D5">
      <w:pPr>
        <w:bidi/>
        <w:jc w:val="both"/>
        <w:rPr>
          <w:rFonts w:cs="David" w:hint="cs"/>
          <w:rtl/>
        </w:rPr>
      </w:pPr>
      <w:r w:rsidRPr="00CC26D5">
        <w:rPr>
          <w:rFonts w:cs="David" w:hint="cs"/>
          <w:rtl/>
        </w:rPr>
        <w:tab/>
        <w:t xml:space="preserve">אך גם אז נכון לשמור בהגבלה דבר שיישאר בכנסת. להבדיל, קח את נושא החנינה אצל נשיא המדינה לעומת פסיקות של בתי משפט. למה זה קיים? אנו צריכים לתת את התחושה וגם את הכלים, שאפילו חרב חדה מונחת על צווארו של אדם, לא ימנע עצמו מן הרחמים. אני מדברת על הרעיון. נכון שיהיה למי שמקבל תשובות שליליות גם דרך אחת שאנו רחמנים בני רחמנים ושיהיה מקום גם ללב לדבר ולא רק לחקיקה יבשה או לראש או להיגיון. בעיקרון אני שבעה מהתנצלויות כל הזמן. אני רואה בתקציב לבוחר כמה בודקים בציציות,  וזה בסדר גמור </w:t>
      </w:r>
      <w:r w:rsidRPr="00CC26D5">
        <w:rPr>
          <w:rFonts w:cs="David"/>
          <w:rtl/>
        </w:rPr>
        <w:t>–</w:t>
      </w:r>
      <w:r w:rsidRPr="00CC26D5">
        <w:rPr>
          <w:rFonts w:cs="David" w:hint="cs"/>
          <w:rtl/>
        </w:rPr>
        <w:t xml:space="preserve"> זה כספי ציבור, ואנו חסים בכספי ציבור. הצגנו גם את האמירה שלנו כישראל ביתנו מבחינת הדרישות מול התקציב לא כי אין לנו למי- -</w:t>
      </w:r>
    </w:p>
    <w:p w14:paraId="06AF9D27" w14:textId="77777777" w:rsidR="00CC26D5" w:rsidRPr="00CC26D5" w:rsidRDefault="00CC26D5" w:rsidP="00CC26D5">
      <w:pPr>
        <w:bidi/>
        <w:jc w:val="both"/>
        <w:rPr>
          <w:rFonts w:cs="David" w:hint="cs"/>
          <w:rtl/>
        </w:rPr>
      </w:pPr>
    </w:p>
    <w:p w14:paraId="1A2C82F7" w14:textId="77777777" w:rsidR="00CC26D5" w:rsidRPr="00CC26D5" w:rsidRDefault="00CC26D5" w:rsidP="00CC26D5">
      <w:pPr>
        <w:bidi/>
        <w:jc w:val="both"/>
        <w:rPr>
          <w:rFonts w:cs="David" w:hint="cs"/>
          <w:u w:val="single"/>
          <w:rtl/>
        </w:rPr>
      </w:pPr>
      <w:r w:rsidRPr="00CC26D5">
        <w:rPr>
          <w:rFonts w:cs="David" w:hint="cs"/>
          <w:u w:val="single"/>
          <w:rtl/>
        </w:rPr>
        <w:t>גדעון סער:</w:t>
      </w:r>
    </w:p>
    <w:p w14:paraId="38A8EE23" w14:textId="77777777" w:rsidR="00CC26D5" w:rsidRPr="00CC26D5" w:rsidRDefault="00CC26D5" w:rsidP="00CC26D5">
      <w:pPr>
        <w:bidi/>
        <w:jc w:val="both"/>
        <w:rPr>
          <w:rFonts w:cs="David" w:hint="cs"/>
          <w:u w:val="single"/>
          <w:rtl/>
        </w:rPr>
      </w:pPr>
    </w:p>
    <w:p w14:paraId="43C4753A" w14:textId="77777777" w:rsidR="00CC26D5" w:rsidRPr="00CC26D5" w:rsidRDefault="00CC26D5" w:rsidP="00CC26D5">
      <w:pPr>
        <w:bidi/>
        <w:jc w:val="both"/>
        <w:rPr>
          <w:rFonts w:cs="David" w:hint="cs"/>
          <w:rtl/>
        </w:rPr>
      </w:pPr>
      <w:r w:rsidRPr="00CC26D5">
        <w:rPr>
          <w:rFonts w:cs="David" w:hint="cs"/>
          <w:rtl/>
        </w:rPr>
        <w:tab/>
        <w:t xml:space="preserve"> האם הם יבקשו שרים בלי תיק?</w:t>
      </w:r>
    </w:p>
    <w:p w14:paraId="62D21AF8" w14:textId="77777777" w:rsidR="00CC26D5" w:rsidRPr="00CC26D5" w:rsidRDefault="00CC26D5" w:rsidP="00CC26D5">
      <w:pPr>
        <w:bidi/>
        <w:jc w:val="both"/>
        <w:rPr>
          <w:rFonts w:cs="David" w:hint="cs"/>
          <w:rtl/>
        </w:rPr>
      </w:pPr>
    </w:p>
    <w:p w14:paraId="31618153" w14:textId="77777777" w:rsidR="00CC26D5" w:rsidRPr="00CC26D5" w:rsidRDefault="00CC26D5" w:rsidP="00CC26D5">
      <w:pPr>
        <w:bidi/>
        <w:jc w:val="both"/>
        <w:rPr>
          <w:rFonts w:cs="David" w:hint="cs"/>
          <w:u w:val="single"/>
          <w:rtl/>
        </w:rPr>
      </w:pPr>
      <w:r w:rsidRPr="00CC26D5">
        <w:rPr>
          <w:rFonts w:cs="David" w:hint="cs"/>
          <w:u w:val="single"/>
          <w:rtl/>
        </w:rPr>
        <w:t>היו</w:t>
      </w:r>
      <w:r w:rsidRPr="00CC26D5">
        <w:rPr>
          <w:rFonts w:cs="David"/>
          <w:u w:val="single"/>
          <w:rtl/>
        </w:rPr>
        <w:t>"</w:t>
      </w:r>
      <w:r w:rsidRPr="00CC26D5">
        <w:rPr>
          <w:rFonts w:cs="David" w:hint="cs"/>
          <w:u w:val="single"/>
          <w:rtl/>
        </w:rPr>
        <w:t>ר רוחמה אברהם:</w:t>
      </w:r>
    </w:p>
    <w:p w14:paraId="04AB0FD8" w14:textId="77777777" w:rsidR="00CC26D5" w:rsidRPr="00CC26D5" w:rsidRDefault="00CC26D5" w:rsidP="00CC26D5">
      <w:pPr>
        <w:bidi/>
        <w:jc w:val="both"/>
        <w:rPr>
          <w:rFonts w:cs="David" w:hint="cs"/>
          <w:rtl/>
        </w:rPr>
      </w:pPr>
    </w:p>
    <w:p w14:paraId="318B77E8" w14:textId="77777777" w:rsidR="00CC26D5" w:rsidRPr="00CC26D5" w:rsidRDefault="00CC26D5" w:rsidP="00CC26D5">
      <w:pPr>
        <w:bidi/>
        <w:jc w:val="both"/>
        <w:rPr>
          <w:rFonts w:cs="David" w:hint="cs"/>
          <w:rtl/>
        </w:rPr>
      </w:pPr>
      <w:r w:rsidRPr="00CC26D5">
        <w:rPr>
          <w:rFonts w:cs="David" w:hint="cs"/>
          <w:rtl/>
        </w:rPr>
        <w:tab/>
        <w:t xml:space="preserve"> חבר הכנסת סער, אני קוראת אותך לסדר בפעם הראשונה.</w:t>
      </w:r>
    </w:p>
    <w:p w14:paraId="4E83E017" w14:textId="77777777" w:rsidR="00CC26D5" w:rsidRPr="00CC26D5" w:rsidRDefault="00CC26D5" w:rsidP="00CC26D5">
      <w:pPr>
        <w:bidi/>
        <w:jc w:val="both"/>
        <w:rPr>
          <w:rFonts w:cs="David" w:hint="cs"/>
          <w:rtl/>
        </w:rPr>
      </w:pPr>
    </w:p>
    <w:p w14:paraId="34389FE8" w14:textId="77777777" w:rsidR="00CC26D5" w:rsidRPr="00CC26D5" w:rsidRDefault="00CC26D5" w:rsidP="00CC26D5">
      <w:pPr>
        <w:pStyle w:val="Heading5"/>
        <w:rPr>
          <w:rFonts w:hint="cs"/>
          <w:rtl/>
        </w:rPr>
      </w:pPr>
      <w:r w:rsidRPr="00CC26D5">
        <w:rPr>
          <w:rFonts w:hint="cs"/>
          <w:u w:val="single"/>
          <w:rtl/>
        </w:rPr>
        <w:t>אסתרינה טרטמן:</w:t>
      </w:r>
    </w:p>
    <w:p w14:paraId="7B5B610B" w14:textId="77777777" w:rsidR="00CC26D5" w:rsidRPr="00CC26D5" w:rsidRDefault="00CC26D5" w:rsidP="00CC26D5">
      <w:pPr>
        <w:pStyle w:val="Heading5"/>
        <w:rPr>
          <w:rFonts w:hint="cs"/>
          <w:rtl/>
        </w:rPr>
      </w:pPr>
    </w:p>
    <w:p w14:paraId="7BA6D40F" w14:textId="77777777" w:rsidR="00CC26D5" w:rsidRPr="00CC26D5" w:rsidRDefault="00CC26D5" w:rsidP="00CC26D5">
      <w:pPr>
        <w:bidi/>
        <w:jc w:val="both"/>
        <w:rPr>
          <w:rFonts w:cs="David" w:hint="cs"/>
          <w:rtl/>
        </w:rPr>
      </w:pPr>
      <w:r w:rsidRPr="00CC26D5">
        <w:rPr>
          <w:rFonts w:cs="David" w:hint="cs"/>
          <w:rtl/>
        </w:rPr>
        <w:tab/>
        <w:t xml:space="preserve"> אני כאיש כספים בכלל מכירה את נושא ההתנהלות ואני בטוחה שגם חבריי מכירים את הסוגייה הזאת. אנו צריכים להמשיך עם הקרן הזאת, לעשות זאת בגאווה, ובמקום להשקיע באנרגיה של הרס עצמי אנו צריכים להשקיע יותר בחשיפה של העשייה המבורכת של הבית הזה. תודה.</w:t>
      </w:r>
    </w:p>
    <w:p w14:paraId="4A224766" w14:textId="77777777" w:rsidR="00CC26D5" w:rsidRPr="00CC26D5" w:rsidRDefault="00CC26D5" w:rsidP="00CC26D5">
      <w:pPr>
        <w:bidi/>
        <w:jc w:val="both"/>
        <w:rPr>
          <w:rFonts w:cs="David" w:hint="cs"/>
          <w:rtl/>
        </w:rPr>
      </w:pPr>
    </w:p>
    <w:p w14:paraId="2019E8F3" w14:textId="77777777" w:rsidR="00CC26D5" w:rsidRPr="00CC26D5" w:rsidRDefault="00CC26D5" w:rsidP="00CC26D5">
      <w:pPr>
        <w:bidi/>
        <w:jc w:val="both"/>
        <w:rPr>
          <w:rFonts w:cs="David" w:hint="cs"/>
          <w:rtl/>
        </w:rPr>
      </w:pPr>
      <w:r w:rsidRPr="00CC26D5">
        <w:rPr>
          <w:rFonts w:cs="David" w:hint="cs"/>
          <w:u w:val="single"/>
          <w:rtl/>
        </w:rPr>
        <w:t>נורית אלשטיין:</w:t>
      </w:r>
    </w:p>
    <w:p w14:paraId="1D0A8467" w14:textId="77777777" w:rsidR="00CC26D5" w:rsidRPr="00CC26D5" w:rsidRDefault="00CC26D5" w:rsidP="00CC26D5">
      <w:pPr>
        <w:bidi/>
        <w:jc w:val="both"/>
        <w:rPr>
          <w:rFonts w:cs="David" w:hint="cs"/>
          <w:rtl/>
        </w:rPr>
      </w:pPr>
    </w:p>
    <w:p w14:paraId="378619E4" w14:textId="77777777" w:rsidR="00CC26D5" w:rsidRPr="00CC26D5" w:rsidRDefault="00CC26D5" w:rsidP="00CC26D5">
      <w:pPr>
        <w:bidi/>
        <w:jc w:val="both"/>
        <w:rPr>
          <w:rFonts w:cs="David" w:hint="cs"/>
          <w:rtl/>
        </w:rPr>
      </w:pPr>
      <w:r w:rsidRPr="00CC26D5">
        <w:rPr>
          <w:rFonts w:cs="David" w:hint="cs"/>
          <w:rtl/>
        </w:rPr>
        <w:tab/>
        <w:t xml:space="preserve"> אם יותר לי, אבקש להתייחס- -</w:t>
      </w:r>
    </w:p>
    <w:p w14:paraId="2E9C1BB1" w14:textId="77777777" w:rsidR="00CC26D5" w:rsidRPr="00CC26D5" w:rsidRDefault="00CC26D5" w:rsidP="00CC26D5">
      <w:pPr>
        <w:bidi/>
        <w:jc w:val="both"/>
        <w:rPr>
          <w:rFonts w:cs="David" w:hint="cs"/>
          <w:rtl/>
        </w:rPr>
      </w:pPr>
    </w:p>
    <w:p w14:paraId="35DF234D" w14:textId="77777777" w:rsidR="00CC26D5" w:rsidRPr="00CC26D5" w:rsidRDefault="00CC26D5" w:rsidP="00CC26D5">
      <w:pPr>
        <w:bidi/>
        <w:jc w:val="both"/>
        <w:rPr>
          <w:rFonts w:cs="David" w:hint="cs"/>
          <w:u w:val="single"/>
          <w:rtl/>
        </w:rPr>
      </w:pPr>
      <w:r w:rsidRPr="00CC26D5">
        <w:rPr>
          <w:rFonts w:cs="David" w:hint="cs"/>
          <w:u w:val="single"/>
          <w:rtl/>
        </w:rPr>
        <w:t>גדעון סער:</w:t>
      </w:r>
    </w:p>
    <w:p w14:paraId="4C5A1E2F" w14:textId="77777777" w:rsidR="00CC26D5" w:rsidRPr="00CC26D5" w:rsidRDefault="00CC26D5" w:rsidP="00CC26D5">
      <w:pPr>
        <w:bidi/>
        <w:jc w:val="both"/>
        <w:rPr>
          <w:rFonts w:cs="David" w:hint="cs"/>
          <w:u w:val="single"/>
          <w:rtl/>
        </w:rPr>
      </w:pPr>
    </w:p>
    <w:p w14:paraId="3844C96A" w14:textId="77777777" w:rsidR="00CC26D5" w:rsidRPr="00CC26D5" w:rsidRDefault="00CC26D5" w:rsidP="00CC26D5">
      <w:pPr>
        <w:bidi/>
        <w:jc w:val="both"/>
        <w:rPr>
          <w:rFonts w:cs="David" w:hint="cs"/>
          <w:rtl/>
        </w:rPr>
      </w:pPr>
      <w:r w:rsidRPr="00CC26D5">
        <w:rPr>
          <w:rFonts w:cs="David" w:hint="cs"/>
          <w:rtl/>
        </w:rPr>
        <w:tab/>
        <w:t xml:space="preserve"> פעם זה היה: אם יורשה לי. יש סיבה לשינוי?</w:t>
      </w:r>
    </w:p>
    <w:p w14:paraId="41EFC744" w14:textId="77777777" w:rsidR="00CC26D5" w:rsidRPr="00CC26D5" w:rsidRDefault="00CC26D5" w:rsidP="00CC26D5">
      <w:pPr>
        <w:bidi/>
        <w:jc w:val="both"/>
        <w:rPr>
          <w:rFonts w:cs="David" w:hint="cs"/>
          <w:rtl/>
        </w:rPr>
      </w:pPr>
    </w:p>
    <w:p w14:paraId="26BC5ACA" w14:textId="77777777" w:rsidR="00CC26D5" w:rsidRPr="00CC26D5" w:rsidRDefault="00CC26D5" w:rsidP="00CC26D5">
      <w:pPr>
        <w:bidi/>
        <w:jc w:val="both"/>
        <w:rPr>
          <w:rFonts w:cs="David" w:hint="cs"/>
          <w:u w:val="single"/>
          <w:rtl/>
        </w:rPr>
      </w:pPr>
      <w:r w:rsidRPr="00CC26D5">
        <w:rPr>
          <w:rFonts w:cs="David" w:hint="cs"/>
          <w:u w:val="single"/>
          <w:rtl/>
        </w:rPr>
        <w:t>היו</w:t>
      </w:r>
      <w:r w:rsidRPr="00CC26D5">
        <w:rPr>
          <w:rFonts w:cs="David"/>
          <w:u w:val="single"/>
          <w:rtl/>
        </w:rPr>
        <w:t>"</w:t>
      </w:r>
      <w:r w:rsidRPr="00CC26D5">
        <w:rPr>
          <w:rFonts w:cs="David" w:hint="cs"/>
          <w:u w:val="single"/>
          <w:rtl/>
        </w:rPr>
        <w:t>ר רוחמה אברהם:</w:t>
      </w:r>
    </w:p>
    <w:p w14:paraId="22F3BE1E" w14:textId="77777777" w:rsidR="00CC26D5" w:rsidRPr="00CC26D5" w:rsidRDefault="00CC26D5" w:rsidP="00CC26D5">
      <w:pPr>
        <w:bidi/>
        <w:jc w:val="both"/>
        <w:rPr>
          <w:rFonts w:cs="David" w:hint="cs"/>
          <w:rtl/>
        </w:rPr>
      </w:pPr>
    </w:p>
    <w:p w14:paraId="7BD14A5B" w14:textId="77777777" w:rsidR="00CC26D5" w:rsidRPr="00CC26D5" w:rsidRDefault="00CC26D5" w:rsidP="00CC26D5">
      <w:pPr>
        <w:bidi/>
        <w:jc w:val="both"/>
        <w:rPr>
          <w:rFonts w:cs="David" w:hint="cs"/>
          <w:rtl/>
        </w:rPr>
      </w:pPr>
      <w:r w:rsidRPr="00CC26D5">
        <w:rPr>
          <w:rFonts w:cs="David" w:hint="cs"/>
          <w:rtl/>
        </w:rPr>
        <w:tab/>
        <w:t xml:space="preserve"> חבר הכנסת סער, פעם שנייה.</w:t>
      </w:r>
    </w:p>
    <w:p w14:paraId="271E6D83" w14:textId="77777777" w:rsidR="00CC26D5" w:rsidRPr="00CC26D5" w:rsidRDefault="00CC26D5" w:rsidP="00CC26D5">
      <w:pPr>
        <w:bidi/>
        <w:jc w:val="both"/>
        <w:rPr>
          <w:rFonts w:cs="David" w:hint="cs"/>
          <w:rtl/>
        </w:rPr>
      </w:pPr>
    </w:p>
    <w:p w14:paraId="555BF628" w14:textId="77777777" w:rsidR="00CC26D5" w:rsidRPr="00CC26D5" w:rsidRDefault="00CC26D5" w:rsidP="00CC26D5">
      <w:pPr>
        <w:bidi/>
        <w:jc w:val="both"/>
        <w:rPr>
          <w:rFonts w:cs="David" w:hint="cs"/>
          <w:rtl/>
        </w:rPr>
      </w:pPr>
      <w:r w:rsidRPr="00CC26D5">
        <w:rPr>
          <w:rFonts w:cs="David" w:hint="cs"/>
          <w:u w:val="single"/>
          <w:rtl/>
        </w:rPr>
        <w:t>נורית אלשטיין:</w:t>
      </w:r>
    </w:p>
    <w:p w14:paraId="43FF45E1" w14:textId="77777777" w:rsidR="00CC26D5" w:rsidRPr="00CC26D5" w:rsidRDefault="00CC26D5" w:rsidP="00CC26D5">
      <w:pPr>
        <w:bidi/>
        <w:jc w:val="both"/>
        <w:rPr>
          <w:rFonts w:cs="David" w:hint="cs"/>
          <w:rtl/>
        </w:rPr>
      </w:pPr>
    </w:p>
    <w:p w14:paraId="3328B16A" w14:textId="77777777" w:rsidR="00CC26D5" w:rsidRPr="00CC26D5" w:rsidRDefault="00CC26D5" w:rsidP="00CC26D5">
      <w:pPr>
        <w:bidi/>
        <w:jc w:val="both"/>
        <w:rPr>
          <w:rFonts w:cs="David" w:hint="cs"/>
          <w:rtl/>
        </w:rPr>
      </w:pPr>
      <w:r w:rsidRPr="00CC26D5">
        <w:rPr>
          <w:rFonts w:cs="David" w:hint="cs"/>
          <w:rtl/>
        </w:rPr>
        <w:tab/>
        <w:t>אבקש להתייחס למשוואה שכביכול עולה כאן כאילו חמלה היא גם מקור לסמכות. העובדה שאנשים מרגישים חמלה ביחס לקבוצות אוכלוסייה מסוימות אינה נותנת בידם סמכות לתקצב אותה חמלה כשמדובר בתקציב הכנסת אלא אם זה עולה בקנה אחד עם החוק. תחושת החמלה והדברים שנשמעו כאן הם ראויים, אך אינם קשורים בסמכות בשום צורה, ולכך התייחסתי בחוות הדעת.</w:t>
      </w:r>
    </w:p>
    <w:p w14:paraId="3B2AFFD5" w14:textId="77777777" w:rsidR="00CC26D5" w:rsidRPr="00CC26D5" w:rsidRDefault="00CC26D5" w:rsidP="00CC26D5">
      <w:pPr>
        <w:bidi/>
        <w:jc w:val="both"/>
        <w:rPr>
          <w:rFonts w:cs="David" w:hint="cs"/>
          <w:rtl/>
        </w:rPr>
      </w:pPr>
    </w:p>
    <w:p w14:paraId="7BA55D6D" w14:textId="77777777" w:rsidR="00CC26D5" w:rsidRPr="00CC26D5" w:rsidRDefault="00CC26D5" w:rsidP="00CC26D5">
      <w:pPr>
        <w:bidi/>
        <w:jc w:val="both"/>
        <w:rPr>
          <w:rFonts w:cs="David" w:hint="cs"/>
          <w:rtl/>
        </w:rPr>
      </w:pPr>
      <w:r w:rsidRPr="00CC26D5">
        <w:rPr>
          <w:rFonts w:cs="David" w:hint="cs"/>
          <w:rtl/>
        </w:rPr>
        <w:tab/>
        <w:t xml:space="preserve">לכנסת יש שני יעדים מרכזיים; בראש ובראשונה היא גוף מחוקק. בצד זה היא גם גוף המפקח על פעולות הממשלה. לשם כך יש לה גם מינהלה שפועלת בכובע השני של הכנסת ככובע מינהלי. כל זה כפוף למטרה אחת </w:t>
      </w:r>
      <w:r w:rsidRPr="00CC26D5">
        <w:rPr>
          <w:rFonts w:cs="David"/>
          <w:rtl/>
        </w:rPr>
        <w:t>–</w:t>
      </w:r>
      <w:r w:rsidRPr="00CC26D5">
        <w:rPr>
          <w:rFonts w:cs="David" w:hint="cs"/>
          <w:rtl/>
        </w:rPr>
        <w:t xml:space="preserve"> המטרה שלשמה הרשות הזאת קיימת כרשות מחוקקת וכמפקחת על פעולות הממשלה. הנושא של חלוקת תמיכות לאזרחים, לעמותות, לסטודנטים, לאנשים בעלי מוגבלויות או לכל קבוצה שמישהו מרגיש חמלה ביחס אליה אינו חלק מעבודתה או מיעדיה של הכנסת, ומשום כך הוא אינו יכול להיות מתוקצב על ידי הכנסת.</w:t>
      </w:r>
    </w:p>
    <w:p w14:paraId="11FE10A4" w14:textId="77777777" w:rsidR="00CC26D5" w:rsidRPr="00CC26D5" w:rsidRDefault="00CC26D5" w:rsidP="00CC26D5">
      <w:pPr>
        <w:bidi/>
        <w:jc w:val="both"/>
        <w:rPr>
          <w:rFonts w:cs="David" w:hint="cs"/>
          <w:rtl/>
        </w:rPr>
      </w:pPr>
    </w:p>
    <w:p w14:paraId="5AD128BC" w14:textId="77777777" w:rsidR="00CC26D5" w:rsidRPr="00CC26D5" w:rsidRDefault="00CC26D5" w:rsidP="00CC26D5">
      <w:pPr>
        <w:bidi/>
        <w:jc w:val="both"/>
        <w:rPr>
          <w:rFonts w:cs="David" w:hint="cs"/>
          <w:rtl/>
        </w:rPr>
      </w:pPr>
      <w:r w:rsidRPr="00CC26D5">
        <w:rPr>
          <w:rFonts w:cs="David" w:hint="cs"/>
          <w:rtl/>
        </w:rPr>
        <w:tab/>
        <w:t>בחוות הדעת התייחסתי לכך שתמיכה כשלעצמה אינה חלק מיעדי הכנסת ולפיכך בהיעדר חקיקה שמסמיכה אותה באופן מפורש לעשות זאת, עצם העובדה שהיא תכלול את זה בתקציב אינו מרפא את הפגם. התקציב אינו חוק שמסמיך פעולה. הוא מסמיך פעולה כשאתה מוסמך לעשותה. בהיעדר חקיקה שמאפשרת לממשלה להוציא הוצאה מסוימת, עצם העובדה שהיא תכלול את זה בתקציב אינה מרפאת את הפגם. אין חוק נכסי המדינה לכנסת. אנו פועלים כאן מכוח רעיון כללי שאומר שרשות ציבורית שהוסמכה לפעול כסמכויות עזר חזקה עליה שהיא מוסמכת גם לתקצב את פעולותיה. כל זה בגדרי סמכויותיה. לכנסת אין סמכות לחלק תמיכות, כי זה לא עניין שמונח על שולחנה.</w:t>
      </w:r>
    </w:p>
    <w:p w14:paraId="2514A73D" w14:textId="77777777" w:rsidR="00CC26D5" w:rsidRPr="00CC26D5" w:rsidRDefault="00CC26D5" w:rsidP="00CC26D5">
      <w:pPr>
        <w:bidi/>
        <w:jc w:val="both"/>
        <w:rPr>
          <w:rFonts w:cs="David" w:hint="cs"/>
          <w:rtl/>
        </w:rPr>
      </w:pPr>
    </w:p>
    <w:p w14:paraId="24609B11" w14:textId="77777777" w:rsidR="00CC26D5" w:rsidRPr="00CC26D5" w:rsidRDefault="00CC26D5" w:rsidP="00CC26D5">
      <w:pPr>
        <w:pStyle w:val="Heading5"/>
        <w:rPr>
          <w:rFonts w:hint="cs"/>
          <w:rtl/>
        </w:rPr>
      </w:pPr>
      <w:r w:rsidRPr="00CC26D5">
        <w:rPr>
          <w:rFonts w:hint="cs"/>
          <w:u w:val="single"/>
          <w:rtl/>
        </w:rPr>
        <w:t>אסתרינה טרטמן:</w:t>
      </w:r>
    </w:p>
    <w:p w14:paraId="29298EBA" w14:textId="77777777" w:rsidR="00CC26D5" w:rsidRPr="00CC26D5" w:rsidRDefault="00CC26D5" w:rsidP="00CC26D5">
      <w:pPr>
        <w:pStyle w:val="Heading5"/>
        <w:rPr>
          <w:rFonts w:hint="cs"/>
          <w:rtl/>
        </w:rPr>
      </w:pPr>
    </w:p>
    <w:p w14:paraId="3A554E36" w14:textId="77777777" w:rsidR="00CC26D5" w:rsidRPr="00CC26D5" w:rsidRDefault="00CC26D5" w:rsidP="00CC26D5">
      <w:pPr>
        <w:bidi/>
        <w:jc w:val="both"/>
        <w:rPr>
          <w:rFonts w:cs="David" w:hint="cs"/>
          <w:rtl/>
        </w:rPr>
      </w:pPr>
      <w:r w:rsidRPr="00CC26D5">
        <w:rPr>
          <w:rFonts w:cs="David" w:hint="cs"/>
          <w:rtl/>
        </w:rPr>
        <w:tab/>
        <w:t>זאת סוגייה שנויה במחלוקת. תלוי איך מסתכלים על זה.</w:t>
      </w:r>
    </w:p>
    <w:p w14:paraId="75A642E2" w14:textId="77777777" w:rsidR="00CC26D5" w:rsidRPr="00CC26D5" w:rsidRDefault="00CC26D5" w:rsidP="00CC26D5">
      <w:pPr>
        <w:bidi/>
        <w:jc w:val="both"/>
        <w:rPr>
          <w:rFonts w:cs="David" w:hint="cs"/>
          <w:rtl/>
        </w:rPr>
      </w:pPr>
    </w:p>
    <w:p w14:paraId="0660CD12" w14:textId="77777777" w:rsidR="00CC26D5" w:rsidRPr="00CC26D5" w:rsidRDefault="00CC26D5" w:rsidP="00CC26D5">
      <w:pPr>
        <w:bidi/>
        <w:jc w:val="both"/>
        <w:rPr>
          <w:rFonts w:cs="David" w:hint="cs"/>
          <w:rtl/>
        </w:rPr>
      </w:pPr>
      <w:r w:rsidRPr="00CC26D5">
        <w:rPr>
          <w:rFonts w:cs="David" w:hint="cs"/>
          <w:u w:val="single"/>
          <w:rtl/>
        </w:rPr>
        <w:t>נורית אלשטיין:</w:t>
      </w:r>
    </w:p>
    <w:p w14:paraId="4AA7CD7B" w14:textId="77777777" w:rsidR="00CC26D5" w:rsidRPr="00CC26D5" w:rsidRDefault="00CC26D5" w:rsidP="00CC26D5">
      <w:pPr>
        <w:bidi/>
        <w:jc w:val="both"/>
        <w:rPr>
          <w:rFonts w:cs="David" w:hint="cs"/>
          <w:rtl/>
        </w:rPr>
      </w:pPr>
    </w:p>
    <w:p w14:paraId="2282CC64" w14:textId="77777777" w:rsidR="00CC26D5" w:rsidRPr="00CC26D5" w:rsidRDefault="00CC26D5" w:rsidP="00CC26D5">
      <w:pPr>
        <w:bidi/>
        <w:jc w:val="both"/>
        <w:rPr>
          <w:rFonts w:cs="David" w:hint="cs"/>
          <w:rtl/>
        </w:rPr>
      </w:pPr>
      <w:r w:rsidRPr="00CC26D5">
        <w:rPr>
          <w:rFonts w:cs="David" w:hint="cs"/>
          <w:rtl/>
        </w:rPr>
        <w:tab/>
        <w:t xml:space="preserve"> הכנסת אינה הרשות המבצעת. הכנסת יכולה מחר לחוקק חוק, שהיא תהיה הרשות המבצעת. אם זה יעמוד או לא במבחנים החוקיים, זה סיפור אחר. הכנסת במסגרת יעדיה לא היא שעליה מוטלת המשימה לחלק תמיכות בצורה כזו או אחרת. משימה זו שייכת לרשות המבצעת, שהיא זו שצריכה לדאוג בדרך ביצוע לספק מצרכים ציבוריים לתושבי המדינה ובכלל זה גם תקציבי רווחה.</w:t>
      </w:r>
    </w:p>
    <w:p w14:paraId="0EE7D09A" w14:textId="77777777" w:rsidR="00CC26D5" w:rsidRPr="00CC26D5" w:rsidRDefault="00CC26D5" w:rsidP="00CC26D5">
      <w:pPr>
        <w:bidi/>
        <w:jc w:val="both"/>
        <w:rPr>
          <w:rFonts w:cs="David" w:hint="cs"/>
          <w:rtl/>
        </w:rPr>
      </w:pPr>
    </w:p>
    <w:p w14:paraId="6E3A673A" w14:textId="77777777" w:rsidR="00CC26D5" w:rsidRPr="00CC26D5" w:rsidRDefault="00CC26D5" w:rsidP="00CC26D5">
      <w:pPr>
        <w:bidi/>
        <w:jc w:val="both"/>
        <w:rPr>
          <w:rFonts w:cs="David" w:hint="cs"/>
          <w:rtl/>
        </w:rPr>
      </w:pPr>
      <w:r w:rsidRPr="00CC26D5">
        <w:rPr>
          <w:rFonts w:cs="David" w:hint="cs"/>
          <w:rtl/>
        </w:rPr>
        <w:tab/>
        <w:t>לכן מה שאמר פה חבר הכנסת סער הוא נכון. יש לכנסת סמכות, הרי שמענו שהממשלה גם היא נקטה בלשון חמלה. ראש הממשלה אמר עשר פעמים "חמלה" בהרבה הזדמנויות.</w:t>
      </w:r>
    </w:p>
    <w:p w14:paraId="5197209E" w14:textId="77777777" w:rsidR="00CC26D5" w:rsidRPr="00CC26D5" w:rsidRDefault="00CC26D5" w:rsidP="00CC26D5">
      <w:pPr>
        <w:bidi/>
        <w:jc w:val="both"/>
        <w:rPr>
          <w:rFonts w:cs="David" w:hint="cs"/>
          <w:rtl/>
        </w:rPr>
      </w:pPr>
    </w:p>
    <w:p w14:paraId="2DCB33AD" w14:textId="77777777" w:rsidR="00CC26D5" w:rsidRPr="00CC26D5" w:rsidRDefault="00CC26D5" w:rsidP="00CC26D5">
      <w:pPr>
        <w:bidi/>
        <w:jc w:val="both"/>
        <w:rPr>
          <w:rFonts w:cs="David" w:hint="cs"/>
          <w:u w:val="single"/>
          <w:rtl/>
        </w:rPr>
      </w:pPr>
      <w:r w:rsidRPr="00CC26D5">
        <w:rPr>
          <w:rFonts w:cs="David" w:hint="cs"/>
          <w:u w:val="single"/>
          <w:rtl/>
        </w:rPr>
        <w:t>גדעון סער:</w:t>
      </w:r>
    </w:p>
    <w:p w14:paraId="678A4B5D" w14:textId="77777777" w:rsidR="00CC26D5" w:rsidRPr="00CC26D5" w:rsidRDefault="00CC26D5" w:rsidP="00CC26D5">
      <w:pPr>
        <w:bidi/>
        <w:jc w:val="both"/>
        <w:rPr>
          <w:rFonts w:cs="David" w:hint="cs"/>
          <w:u w:val="single"/>
          <w:rtl/>
        </w:rPr>
      </w:pPr>
    </w:p>
    <w:p w14:paraId="3F7A0E9E" w14:textId="77777777" w:rsidR="00CC26D5" w:rsidRPr="00CC26D5" w:rsidRDefault="00CC26D5" w:rsidP="00CC26D5">
      <w:pPr>
        <w:bidi/>
        <w:jc w:val="both"/>
        <w:rPr>
          <w:rFonts w:cs="David" w:hint="cs"/>
          <w:rtl/>
        </w:rPr>
      </w:pPr>
      <w:r w:rsidRPr="00CC26D5">
        <w:rPr>
          <w:rFonts w:cs="David" w:hint="cs"/>
          <w:rtl/>
        </w:rPr>
        <w:tab/>
        <w:t xml:space="preserve"> ממתי מייחסים ערך למה שאומר ראש הממשלה הזה? הוא גם אמר שהוא לא ישחרר אף מחבל כל עוד גלעד שליט בשבי. מעורר אצלי כעס שמייחסים אמינות לראש הממשלה הזה.</w:t>
      </w:r>
    </w:p>
    <w:p w14:paraId="488FA973" w14:textId="77777777" w:rsidR="00CC26D5" w:rsidRPr="00CC26D5" w:rsidRDefault="00CC26D5" w:rsidP="00CC26D5">
      <w:pPr>
        <w:bidi/>
        <w:jc w:val="both"/>
        <w:rPr>
          <w:rFonts w:cs="David" w:hint="cs"/>
          <w:rtl/>
        </w:rPr>
      </w:pPr>
    </w:p>
    <w:p w14:paraId="4A6489C0" w14:textId="77777777" w:rsidR="00CC26D5" w:rsidRPr="00CC26D5" w:rsidRDefault="00CC26D5" w:rsidP="00CC26D5">
      <w:pPr>
        <w:bidi/>
        <w:jc w:val="both"/>
        <w:rPr>
          <w:rFonts w:cs="David" w:hint="cs"/>
          <w:rtl/>
        </w:rPr>
      </w:pPr>
      <w:r w:rsidRPr="00CC26D5">
        <w:rPr>
          <w:rFonts w:cs="David" w:hint="cs"/>
          <w:u w:val="single"/>
          <w:rtl/>
        </w:rPr>
        <w:t>נורית אלשטיין:</w:t>
      </w:r>
    </w:p>
    <w:p w14:paraId="0E0576F3" w14:textId="77777777" w:rsidR="00CC26D5" w:rsidRPr="00CC26D5" w:rsidRDefault="00CC26D5" w:rsidP="00CC26D5">
      <w:pPr>
        <w:bidi/>
        <w:jc w:val="both"/>
        <w:rPr>
          <w:rFonts w:cs="David" w:hint="cs"/>
          <w:rtl/>
        </w:rPr>
      </w:pPr>
    </w:p>
    <w:p w14:paraId="02B106D9" w14:textId="77777777" w:rsidR="00CC26D5" w:rsidRPr="00CC26D5" w:rsidRDefault="00CC26D5" w:rsidP="00CC26D5">
      <w:pPr>
        <w:bidi/>
        <w:jc w:val="both"/>
        <w:rPr>
          <w:rFonts w:cs="David" w:hint="cs"/>
          <w:rtl/>
        </w:rPr>
      </w:pPr>
      <w:r w:rsidRPr="00CC26D5">
        <w:rPr>
          <w:rFonts w:cs="David" w:hint="cs"/>
          <w:rtl/>
        </w:rPr>
        <w:tab/>
        <w:t xml:space="preserve">אם באמת הכנסת סבורה שמדובר פה במטרה חשובה, יש אפשרות לעשות זאת, לאמור הכנסת היא זו שמאשרת את תקציב המדינה. הכנסת יכולה לומר: כאשר מדובר בתקציב משרד הרווחה, אנו מבקשים </w:t>
      </w:r>
      <w:r w:rsidRPr="00CC26D5">
        <w:rPr>
          <w:rFonts w:cs="David"/>
          <w:rtl/>
        </w:rPr>
        <w:t>–</w:t>
      </w:r>
      <w:r w:rsidRPr="00CC26D5">
        <w:rPr>
          <w:rFonts w:cs="David" w:hint="cs"/>
          <w:rtl/>
        </w:rPr>
        <w:t xml:space="preserve"> לדרוש את זה - שתכללו שם תוספת.</w:t>
      </w:r>
    </w:p>
    <w:p w14:paraId="5C6059A5" w14:textId="77777777" w:rsidR="00CC26D5" w:rsidRPr="00CC26D5" w:rsidRDefault="00CC26D5" w:rsidP="00CC26D5">
      <w:pPr>
        <w:bidi/>
        <w:jc w:val="both"/>
        <w:rPr>
          <w:rFonts w:cs="David" w:hint="cs"/>
          <w:rtl/>
        </w:rPr>
      </w:pPr>
    </w:p>
    <w:p w14:paraId="775BEC3A" w14:textId="77777777" w:rsidR="00CC26D5" w:rsidRPr="00CC26D5" w:rsidRDefault="00CC26D5" w:rsidP="00CC26D5">
      <w:pPr>
        <w:bidi/>
        <w:jc w:val="both"/>
        <w:rPr>
          <w:rFonts w:cs="David"/>
          <w:u w:val="single"/>
          <w:rtl/>
        </w:rPr>
      </w:pPr>
      <w:r w:rsidRPr="00CC26D5">
        <w:rPr>
          <w:rFonts w:cs="David"/>
          <w:u w:val="single"/>
          <w:rtl/>
        </w:rPr>
        <w:t>דוד אזולאי:</w:t>
      </w:r>
    </w:p>
    <w:p w14:paraId="1C826362" w14:textId="77777777" w:rsidR="00CC26D5" w:rsidRPr="00CC26D5" w:rsidRDefault="00CC26D5" w:rsidP="00CC26D5">
      <w:pPr>
        <w:bidi/>
        <w:jc w:val="both"/>
        <w:rPr>
          <w:rFonts w:cs="David"/>
          <w:u w:val="single"/>
          <w:rtl/>
        </w:rPr>
      </w:pPr>
    </w:p>
    <w:p w14:paraId="512B793F" w14:textId="77777777" w:rsidR="00CC26D5" w:rsidRPr="00CC26D5" w:rsidRDefault="00CC26D5" w:rsidP="00CC26D5">
      <w:pPr>
        <w:bidi/>
        <w:jc w:val="both"/>
        <w:rPr>
          <w:rFonts w:cs="David" w:hint="cs"/>
          <w:rtl/>
        </w:rPr>
      </w:pPr>
      <w:r w:rsidRPr="00CC26D5">
        <w:rPr>
          <w:rFonts w:cs="David"/>
          <w:rtl/>
        </w:rPr>
        <w:tab/>
      </w:r>
      <w:r w:rsidRPr="00CC26D5">
        <w:rPr>
          <w:rFonts w:cs="David" w:hint="cs"/>
          <w:rtl/>
        </w:rPr>
        <w:t xml:space="preserve"> זו התחמקות מלפתור את הבעיה.</w:t>
      </w:r>
    </w:p>
    <w:p w14:paraId="0BD74D24" w14:textId="77777777" w:rsidR="00CC26D5" w:rsidRPr="00CC26D5" w:rsidRDefault="00CC26D5" w:rsidP="00CC26D5">
      <w:pPr>
        <w:bidi/>
        <w:jc w:val="both"/>
        <w:rPr>
          <w:rFonts w:cs="David" w:hint="cs"/>
          <w:rtl/>
        </w:rPr>
      </w:pPr>
    </w:p>
    <w:p w14:paraId="5DB71D17" w14:textId="77777777" w:rsidR="00CC26D5" w:rsidRPr="00CC26D5" w:rsidRDefault="00CC26D5" w:rsidP="00CC26D5">
      <w:pPr>
        <w:bidi/>
        <w:jc w:val="both"/>
        <w:rPr>
          <w:rFonts w:cs="David" w:hint="cs"/>
          <w:rtl/>
        </w:rPr>
      </w:pPr>
      <w:r w:rsidRPr="00CC26D5">
        <w:rPr>
          <w:rFonts w:cs="David" w:hint="cs"/>
          <w:u w:val="single"/>
          <w:rtl/>
        </w:rPr>
        <w:t>נורית אלשטיין:</w:t>
      </w:r>
    </w:p>
    <w:p w14:paraId="54E3F257" w14:textId="77777777" w:rsidR="00CC26D5" w:rsidRPr="00CC26D5" w:rsidRDefault="00CC26D5" w:rsidP="00CC26D5">
      <w:pPr>
        <w:bidi/>
        <w:jc w:val="both"/>
        <w:rPr>
          <w:rFonts w:cs="David" w:hint="cs"/>
          <w:rtl/>
        </w:rPr>
      </w:pPr>
    </w:p>
    <w:p w14:paraId="47D4DE87" w14:textId="77777777" w:rsidR="00CC26D5" w:rsidRPr="00CC26D5" w:rsidRDefault="00CC26D5" w:rsidP="00CC26D5">
      <w:pPr>
        <w:bidi/>
        <w:jc w:val="both"/>
        <w:rPr>
          <w:rFonts w:cs="David" w:hint="cs"/>
          <w:rtl/>
        </w:rPr>
      </w:pPr>
      <w:r w:rsidRPr="00CC26D5">
        <w:rPr>
          <w:rFonts w:cs="David" w:hint="cs"/>
          <w:rtl/>
        </w:rPr>
        <w:tab/>
        <w:t xml:space="preserve"> זו הדרך הנכונה והחוקית לפתור את הבעיה. כרגע יש לפנינו ניסיון לעקוף את הבעיה המרכזית </w:t>
      </w:r>
      <w:r w:rsidRPr="00CC26D5">
        <w:rPr>
          <w:rFonts w:cs="David"/>
          <w:rtl/>
        </w:rPr>
        <w:t>–</w:t>
      </w:r>
      <w:r w:rsidRPr="00CC26D5">
        <w:rPr>
          <w:rFonts w:cs="David" w:hint="cs"/>
          <w:rtl/>
        </w:rPr>
        <w:t xml:space="preserve"> שאלת הסמכות לתקצב עניין שאינו ממין יעדיה של הכנסת כגוף מחוקק. </w:t>
      </w:r>
    </w:p>
    <w:p w14:paraId="4C69C299" w14:textId="77777777" w:rsidR="00CC26D5" w:rsidRPr="00CC26D5" w:rsidRDefault="00CC26D5" w:rsidP="00CC26D5">
      <w:pPr>
        <w:bidi/>
        <w:jc w:val="both"/>
        <w:rPr>
          <w:rFonts w:cs="David" w:hint="cs"/>
          <w:rtl/>
        </w:rPr>
      </w:pPr>
    </w:p>
    <w:p w14:paraId="105B5475" w14:textId="77777777" w:rsidR="00CC26D5" w:rsidRPr="00CC26D5" w:rsidRDefault="00CC26D5" w:rsidP="00CC26D5">
      <w:pPr>
        <w:pStyle w:val="Heading5"/>
        <w:rPr>
          <w:rFonts w:hint="cs"/>
          <w:rtl/>
        </w:rPr>
      </w:pPr>
      <w:r w:rsidRPr="00CC26D5">
        <w:rPr>
          <w:rFonts w:hint="cs"/>
          <w:u w:val="single"/>
          <w:rtl/>
        </w:rPr>
        <w:t>אסתרינה טרטמן:</w:t>
      </w:r>
    </w:p>
    <w:p w14:paraId="1AC3BD0F" w14:textId="77777777" w:rsidR="00CC26D5" w:rsidRPr="00CC26D5" w:rsidRDefault="00CC26D5" w:rsidP="00CC26D5">
      <w:pPr>
        <w:pStyle w:val="Heading5"/>
        <w:rPr>
          <w:rFonts w:hint="cs"/>
          <w:rtl/>
        </w:rPr>
      </w:pPr>
    </w:p>
    <w:p w14:paraId="6238B6E6" w14:textId="77777777" w:rsidR="00CC26D5" w:rsidRPr="00CC26D5" w:rsidRDefault="00CC26D5" w:rsidP="00CC26D5">
      <w:pPr>
        <w:bidi/>
        <w:jc w:val="both"/>
        <w:rPr>
          <w:rFonts w:cs="David" w:hint="cs"/>
          <w:rtl/>
        </w:rPr>
      </w:pPr>
      <w:r w:rsidRPr="00CC26D5">
        <w:rPr>
          <w:rFonts w:cs="David" w:hint="cs"/>
          <w:rtl/>
        </w:rPr>
        <w:tab/>
        <w:t xml:space="preserve">אני מכבדת את דבריה המלומדים של היועצת המשפטית. יש רק בהנחת היסוד, לדעתי, שוני בסיסי </w:t>
      </w:r>
      <w:r w:rsidRPr="00CC26D5">
        <w:rPr>
          <w:rFonts w:cs="David"/>
          <w:rtl/>
        </w:rPr>
        <w:t>–</w:t>
      </w:r>
      <w:r w:rsidRPr="00CC26D5">
        <w:rPr>
          <w:rFonts w:cs="David" w:hint="cs"/>
          <w:rtl/>
        </w:rPr>
        <w:t xml:space="preserve"> מי שבוחן את תפקיד חברי הכנסת ברמת המוח והחקיקה וההיגיון היבש, יפה טענה היועצת המשפטית. אנו כבני אדם קורצנו לא רק מחומר אלא גם מרוח. קורצנו לא רק מהיגיון אלא גם מנשמה. היועצת המשפטית עושה תפקידה נאמנה. היא באה לתת ייעוץ משפטי מובהק. אני כחברת כנסת נבחרת ציבור, האם אני גם אמורה להיכנס רק למסלול בראייה הצרה, הקרה, המשפטית, או בעצם תפקידי כחברת כנסת יש לי עוד משימות.</w:t>
      </w:r>
    </w:p>
    <w:p w14:paraId="34CD7637" w14:textId="77777777" w:rsidR="00CC26D5" w:rsidRPr="00CC26D5" w:rsidRDefault="00CC26D5" w:rsidP="00CC26D5">
      <w:pPr>
        <w:bidi/>
        <w:jc w:val="both"/>
        <w:rPr>
          <w:rFonts w:cs="David" w:hint="cs"/>
          <w:rtl/>
        </w:rPr>
      </w:pPr>
    </w:p>
    <w:p w14:paraId="493CDB98" w14:textId="77777777" w:rsidR="00CC26D5" w:rsidRPr="00CC26D5" w:rsidRDefault="00CC26D5" w:rsidP="00CC26D5">
      <w:pPr>
        <w:bidi/>
        <w:jc w:val="both"/>
        <w:rPr>
          <w:rFonts w:cs="David" w:hint="cs"/>
          <w:rtl/>
        </w:rPr>
      </w:pPr>
      <w:r w:rsidRPr="00CC26D5">
        <w:rPr>
          <w:rFonts w:cs="David" w:hint="cs"/>
          <w:rtl/>
        </w:rPr>
        <w:tab/>
        <w:t>אני כחברת כנסת באתי לבית הנבחרים כמחוקקת, כדי לבקר את עשיית הרשות המבצעת, אבל לא רק. אני נבחרת ציבור, נבחרתי על ידי הציבור גם כדי לייצג את רחשי לבו של הציבור. כמובן, אני נצמדת לחוק. בתור כזאת יש עוד פרמטר שאנו צריכים להביא בחשבון. אני לא מזלזלת בפרמטר המשפטי, אך איני יכולה להתעלם מהמהות שלי כנבחרת ציבור בבית הזה.</w:t>
      </w:r>
    </w:p>
    <w:p w14:paraId="3EC1383A" w14:textId="77777777" w:rsidR="00CC26D5" w:rsidRPr="00CC26D5" w:rsidRDefault="00CC26D5" w:rsidP="00CC26D5">
      <w:pPr>
        <w:bidi/>
        <w:jc w:val="both"/>
        <w:rPr>
          <w:rFonts w:cs="David" w:hint="cs"/>
          <w:rtl/>
        </w:rPr>
      </w:pPr>
    </w:p>
    <w:p w14:paraId="1596D307" w14:textId="77777777" w:rsidR="00CC26D5" w:rsidRPr="00CC26D5" w:rsidRDefault="00CC26D5" w:rsidP="00CC26D5">
      <w:pPr>
        <w:bidi/>
        <w:jc w:val="both"/>
        <w:rPr>
          <w:rFonts w:cs="David" w:hint="cs"/>
          <w:rtl/>
        </w:rPr>
      </w:pPr>
      <w:r w:rsidRPr="00CC26D5">
        <w:rPr>
          <w:rFonts w:cs="David" w:hint="cs"/>
          <w:rtl/>
        </w:rPr>
        <w:tab/>
        <w:t xml:space="preserve">אין לי ספק שלמשרדי הממשלה יש המסלולים שלהם לסיוע ולעזרה. כולנו מכירים בירוקרטיה וכמה אנשים נופלים בין הכיסאות. מעולם לא פניתי לאותה ועדת תמיכות למישהו. אין לי נגיעה אישית לסוגייה. אני מדברת ברמה הרעיונית. אנו נבחרי ציבור, שליחי ציבור, חובתנו הנוספת להיות קשובים לחריגות של רחשי ציבור. </w:t>
      </w:r>
    </w:p>
    <w:p w14:paraId="562A71BC" w14:textId="77777777" w:rsidR="00CC26D5" w:rsidRPr="00CC26D5" w:rsidRDefault="00CC26D5" w:rsidP="00CC26D5">
      <w:pPr>
        <w:bidi/>
        <w:jc w:val="both"/>
        <w:rPr>
          <w:rFonts w:cs="David" w:hint="cs"/>
          <w:rtl/>
        </w:rPr>
      </w:pPr>
    </w:p>
    <w:p w14:paraId="355A09FF" w14:textId="77777777" w:rsidR="00CC26D5" w:rsidRPr="00CC26D5" w:rsidRDefault="00CC26D5" w:rsidP="00CC26D5">
      <w:pPr>
        <w:bidi/>
        <w:jc w:val="both"/>
        <w:rPr>
          <w:rFonts w:cs="David" w:hint="cs"/>
          <w:u w:val="single"/>
          <w:rtl/>
        </w:rPr>
      </w:pPr>
      <w:r w:rsidRPr="00CC26D5">
        <w:rPr>
          <w:rFonts w:cs="David" w:hint="cs"/>
          <w:u w:val="single"/>
          <w:rtl/>
        </w:rPr>
        <w:t>גדעון סער:</w:t>
      </w:r>
    </w:p>
    <w:p w14:paraId="5A3E472A" w14:textId="77777777" w:rsidR="00CC26D5" w:rsidRPr="00CC26D5" w:rsidRDefault="00CC26D5" w:rsidP="00CC26D5">
      <w:pPr>
        <w:bidi/>
        <w:jc w:val="both"/>
        <w:rPr>
          <w:rFonts w:cs="David" w:hint="cs"/>
          <w:u w:val="single"/>
          <w:rtl/>
        </w:rPr>
      </w:pPr>
    </w:p>
    <w:p w14:paraId="223CF3B2" w14:textId="77777777" w:rsidR="00CC26D5" w:rsidRPr="00CC26D5" w:rsidRDefault="00CC26D5" w:rsidP="00CC26D5">
      <w:pPr>
        <w:bidi/>
        <w:jc w:val="both"/>
        <w:rPr>
          <w:rFonts w:cs="David" w:hint="cs"/>
          <w:rtl/>
        </w:rPr>
      </w:pPr>
      <w:r w:rsidRPr="00CC26D5">
        <w:rPr>
          <w:rFonts w:cs="David" w:hint="cs"/>
          <w:rtl/>
        </w:rPr>
        <w:tab/>
        <w:t xml:space="preserve"> הציבור רוצה שתצאו מהקואליציה.</w:t>
      </w:r>
    </w:p>
    <w:p w14:paraId="175DBA8D" w14:textId="77777777" w:rsidR="00CC26D5" w:rsidRPr="00CC26D5" w:rsidRDefault="00CC26D5" w:rsidP="00CC26D5">
      <w:pPr>
        <w:bidi/>
        <w:jc w:val="both"/>
        <w:rPr>
          <w:rFonts w:cs="David" w:hint="cs"/>
          <w:rtl/>
        </w:rPr>
      </w:pPr>
    </w:p>
    <w:p w14:paraId="01CA6042" w14:textId="77777777" w:rsidR="00CC26D5" w:rsidRPr="00CC26D5" w:rsidRDefault="00CC26D5" w:rsidP="00CC26D5">
      <w:pPr>
        <w:pStyle w:val="Heading5"/>
        <w:rPr>
          <w:rFonts w:hint="cs"/>
          <w:rtl/>
        </w:rPr>
      </w:pPr>
      <w:r w:rsidRPr="00CC26D5">
        <w:rPr>
          <w:rFonts w:hint="cs"/>
          <w:u w:val="single"/>
          <w:rtl/>
        </w:rPr>
        <w:t>אסתרינה טרטמן:</w:t>
      </w:r>
    </w:p>
    <w:p w14:paraId="4BDB7DD2" w14:textId="77777777" w:rsidR="00CC26D5" w:rsidRPr="00CC26D5" w:rsidRDefault="00CC26D5" w:rsidP="00CC26D5">
      <w:pPr>
        <w:pStyle w:val="Heading5"/>
        <w:rPr>
          <w:rFonts w:hint="cs"/>
          <w:rtl/>
        </w:rPr>
      </w:pPr>
    </w:p>
    <w:p w14:paraId="3E76C3D3" w14:textId="77777777" w:rsidR="00CC26D5" w:rsidRPr="00CC26D5" w:rsidRDefault="00CC26D5" w:rsidP="00CC26D5">
      <w:pPr>
        <w:bidi/>
        <w:jc w:val="both"/>
        <w:rPr>
          <w:rFonts w:cs="David" w:hint="cs"/>
          <w:rtl/>
        </w:rPr>
      </w:pPr>
      <w:r w:rsidRPr="00CC26D5">
        <w:rPr>
          <w:rFonts w:cs="David" w:hint="cs"/>
          <w:rtl/>
        </w:rPr>
        <w:tab/>
        <w:t>הציבור שלך, לא הציבור שלי.</w:t>
      </w:r>
    </w:p>
    <w:p w14:paraId="6D433AA9" w14:textId="77777777" w:rsidR="00CC26D5" w:rsidRPr="00CC26D5" w:rsidRDefault="00CC26D5" w:rsidP="00CC26D5">
      <w:pPr>
        <w:bidi/>
        <w:jc w:val="both"/>
        <w:rPr>
          <w:rFonts w:cs="David" w:hint="cs"/>
          <w:rtl/>
        </w:rPr>
      </w:pPr>
      <w:r w:rsidRPr="00CC26D5">
        <w:rPr>
          <w:rFonts w:cs="David" w:hint="cs"/>
          <w:rtl/>
        </w:rPr>
        <w:t xml:space="preserve"> </w:t>
      </w:r>
    </w:p>
    <w:p w14:paraId="472E4A66" w14:textId="77777777" w:rsidR="00CC26D5" w:rsidRPr="00CC26D5" w:rsidRDefault="00CC26D5" w:rsidP="00CC26D5">
      <w:pPr>
        <w:bidi/>
        <w:jc w:val="both"/>
        <w:rPr>
          <w:rFonts w:cs="David" w:hint="cs"/>
          <w:u w:val="single"/>
          <w:rtl/>
        </w:rPr>
      </w:pPr>
      <w:r w:rsidRPr="00CC26D5">
        <w:rPr>
          <w:rFonts w:cs="David" w:hint="cs"/>
          <w:u w:val="single"/>
          <w:rtl/>
        </w:rPr>
        <w:t>גדעון סער:</w:t>
      </w:r>
    </w:p>
    <w:p w14:paraId="55E8FF33" w14:textId="77777777" w:rsidR="00CC26D5" w:rsidRPr="00CC26D5" w:rsidRDefault="00CC26D5" w:rsidP="00CC26D5">
      <w:pPr>
        <w:bidi/>
        <w:jc w:val="both"/>
        <w:rPr>
          <w:rFonts w:cs="David" w:hint="cs"/>
          <w:u w:val="single"/>
          <w:rtl/>
        </w:rPr>
      </w:pPr>
    </w:p>
    <w:p w14:paraId="669320B1" w14:textId="77777777" w:rsidR="00CC26D5" w:rsidRPr="00CC26D5" w:rsidRDefault="00CC26D5" w:rsidP="00CC26D5">
      <w:pPr>
        <w:bidi/>
        <w:jc w:val="both"/>
        <w:rPr>
          <w:rFonts w:cs="David" w:hint="cs"/>
          <w:rtl/>
        </w:rPr>
      </w:pPr>
      <w:r w:rsidRPr="00CC26D5">
        <w:rPr>
          <w:rFonts w:cs="David" w:hint="cs"/>
          <w:rtl/>
        </w:rPr>
        <w:tab/>
        <w:t>גם הציבור שלך.</w:t>
      </w:r>
    </w:p>
    <w:p w14:paraId="355A05FC" w14:textId="77777777" w:rsidR="00CC26D5" w:rsidRPr="00CC26D5" w:rsidRDefault="00CC26D5" w:rsidP="00CC26D5">
      <w:pPr>
        <w:bidi/>
        <w:jc w:val="both"/>
        <w:rPr>
          <w:rFonts w:cs="David" w:hint="cs"/>
          <w:rtl/>
        </w:rPr>
      </w:pPr>
      <w:r w:rsidRPr="00CC26D5">
        <w:rPr>
          <w:rFonts w:cs="David" w:hint="cs"/>
          <w:rtl/>
        </w:rPr>
        <w:tab/>
      </w:r>
    </w:p>
    <w:p w14:paraId="59A46CA9" w14:textId="77777777" w:rsidR="00CC26D5" w:rsidRPr="00CC26D5" w:rsidRDefault="00CC26D5" w:rsidP="00CC26D5">
      <w:pPr>
        <w:bidi/>
        <w:jc w:val="both"/>
        <w:rPr>
          <w:rFonts w:cs="David" w:hint="cs"/>
          <w:rtl/>
        </w:rPr>
      </w:pPr>
      <w:r w:rsidRPr="00CC26D5">
        <w:rPr>
          <w:rFonts w:cs="David" w:hint="cs"/>
          <w:u w:val="single"/>
          <w:rtl/>
        </w:rPr>
        <w:t>היו"ר אסתרינה טרטמן</w:t>
      </w:r>
      <w:r w:rsidRPr="00CC26D5">
        <w:rPr>
          <w:rFonts w:cs="David" w:hint="cs"/>
          <w:rtl/>
        </w:rPr>
        <w:t>:</w:t>
      </w:r>
    </w:p>
    <w:p w14:paraId="13E9809D" w14:textId="77777777" w:rsidR="00CC26D5" w:rsidRPr="00CC26D5" w:rsidRDefault="00CC26D5" w:rsidP="00CC26D5">
      <w:pPr>
        <w:bidi/>
        <w:jc w:val="both"/>
        <w:rPr>
          <w:rFonts w:cs="David" w:hint="cs"/>
          <w:rtl/>
        </w:rPr>
      </w:pPr>
    </w:p>
    <w:p w14:paraId="7FF7CC1E" w14:textId="77777777" w:rsidR="00CC26D5" w:rsidRPr="00CC26D5" w:rsidRDefault="00CC26D5" w:rsidP="00CC26D5">
      <w:pPr>
        <w:bidi/>
        <w:jc w:val="both"/>
        <w:rPr>
          <w:rFonts w:cs="David" w:hint="cs"/>
          <w:rtl/>
        </w:rPr>
      </w:pPr>
      <w:r w:rsidRPr="00CC26D5">
        <w:rPr>
          <w:rFonts w:cs="David" w:hint="cs"/>
          <w:rtl/>
        </w:rPr>
        <w:tab/>
        <w:t>אני לא זוכרת שמיניתי אותך לדברר את הציבור שלנו. כשתצליח לדברר את כל אנשי הסיעה שלך, יהיה טוב. תתעסק בליכוד בינתיים.</w:t>
      </w:r>
    </w:p>
    <w:p w14:paraId="605E86DE" w14:textId="77777777" w:rsidR="00CC26D5" w:rsidRPr="00CC26D5" w:rsidRDefault="00CC26D5" w:rsidP="00CC26D5">
      <w:pPr>
        <w:bidi/>
        <w:jc w:val="both"/>
        <w:rPr>
          <w:rFonts w:cs="David" w:hint="cs"/>
          <w:rtl/>
        </w:rPr>
      </w:pPr>
    </w:p>
    <w:p w14:paraId="2568E91D" w14:textId="77777777" w:rsidR="00CC26D5" w:rsidRPr="00CC26D5" w:rsidRDefault="00CC26D5" w:rsidP="00CC26D5">
      <w:pPr>
        <w:bidi/>
        <w:jc w:val="both"/>
        <w:rPr>
          <w:rFonts w:cs="David" w:hint="cs"/>
          <w:rtl/>
        </w:rPr>
      </w:pPr>
      <w:r w:rsidRPr="00CC26D5">
        <w:rPr>
          <w:rFonts w:cs="David" w:hint="cs"/>
          <w:rtl/>
        </w:rPr>
        <w:tab/>
        <w:t xml:space="preserve">אני סוברת שחלק מחבריי יבינו; יש העניין של מה שהיועצת המשפטית מעלה, וזה נכון והגיוני וקר, אבל התפקיד שלנו כחברי כנסת זה לא רק זה. מי שמגיע לכאן זה כאלה שנופלים בין הכיסאות, ואני חייבת להגיד לכם דווקא כיושבת ראש הוועדה לביקורת המדינה </w:t>
      </w:r>
      <w:r w:rsidRPr="00CC26D5">
        <w:rPr>
          <w:rFonts w:cs="David"/>
          <w:rtl/>
        </w:rPr>
        <w:t>–</w:t>
      </w:r>
      <w:r w:rsidRPr="00CC26D5">
        <w:rPr>
          <w:rFonts w:cs="David" w:hint="cs"/>
          <w:rtl/>
        </w:rPr>
        <w:t xml:space="preserve"> פיניתי את תפקידי לא מזמן; היתה סוגייה של הביטוח הלאומי בדיון רחב מאוד, שם חשתי דברים קטנים, איך אזרחים טובים במדינה הזאת נופלים בין הכיסאות בגלל קשיים כאלה או אחרים. עוד 6 מיליון לאותו משרד לא היה תורם לאוכלוסייה, אבל אוזן קשבת כאן בסוגיות קטנות עוזרות אפילו לנשמה של האדם, ואם עזרתי בנשמה למישהו, דיינו.</w:t>
      </w:r>
    </w:p>
    <w:p w14:paraId="44C3B7AE" w14:textId="77777777" w:rsidR="00CC26D5" w:rsidRPr="00CC26D5" w:rsidRDefault="00CC26D5" w:rsidP="00CC26D5">
      <w:pPr>
        <w:bidi/>
        <w:jc w:val="both"/>
        <w:rPr>
          <w:rFonts w:cs="David" w:hint="cs"/>
          <w:rtl/>
        </w:rPr>
      </w:pPr>
    </w:p>
    <w:p w14:paraId="236A6641" w14:textId="77777777" w:rsidR="00CC26D5" w:rsidRPr="00CC26D5" w:rsidRDefault="00CC26D5" w:rsidP="00CC26D5">
      <w:pPr>
        <w:bidi/>
        <w:jc w:val="both"/>
        <w:rPr>
          <w:rFonts w:cs="David" w:hint="cs"/>
          <w:rtl/>
        </w:rPr>
      </w:pPr>
      <w:r w:rsidRPr="00CC26D5">
        <w:rPr>
          <w:rFonts w:cs="David" w:hint="cs"/>
          <w:u w:val="single"/>
          <w:rtl/>
        </w:rPr>
        <w:t>ראובן ריבלין:</w:t>
      </w:r>
    </w:p>
    <w:p w14:paraId="43E18F80" w14:textId="77777777" w:rsidR="00CC26D5" w:rsidRPr="00CC26D5" w:rsidRDefault="00CC26D5" w:rsidP="00CC26D5">
      <w:pPr>
        <w:bidi/>
        <w:jc w:val="both"/>
        <w:rPr>
          <w:rFonts w:cs="David" w:hint="cs"/>
          <w:rtl/>
        </w:rPr>
      </w:pPr>
    </w:p>
    <w:p w14:paraId="3F4AEAB5" w14:textId="77777777" w:rsidR="00CC26D5" w:rsidRPr="00CC26D5" w:rsidRDefault="00CC26D5" w:rsidP="00CC26D5">
      <w:pPr>
        <w:bidi/>
        <w:jc w:val="both"/>
        <w:rPr>
          <w:rFonts w:cs="David" w:hint="cs"/>
          <w:rtl/>
        </w:rPr>
      </w:pPr>
      <w:r w:rsidRPr="00CC26D5">
        <w:rPr>
          <w:rFonts w:cs="David" w:hint="cs"/>
          <w:rtl/>
        </w:rPr>
        <w:tab/>
        <w:t>אני מסכים לתוצאה המעשית של דבריה של היועצת המשפטית, אני מתנגד בכל תוקף להנמקה. ראשית, הדבר חוקי כי הוא בא בחוק התקציב, וחוק התקציב מדבר על סעיף תקציבי בדיוק כפי שהכנסת רשאית לבנות את מרכז המבקרים או לבטל אותו, כפי שהיא רשאית לעשות כל מיני דברים נלווים לעבודתה, גם אותה קרן היא במסגרת סמכויותיה של הכנסת, וודאי שהיא נעשית במסגרת חוקית.</w:t>
      </w:r>
    </w:p>
    <w:p w14:paraId="381AE6FD" w14:textId="77777777" w:rsidR="00CC26D5" w:rsidRPr="00CC26D5" w:rsidRDefault="00CC26D5" w:rsidP="00CC26D5">
      <w:pPr>
        <w:bidi/>
        <w:jc w:val="both"/>
        <w:rPr>
          <w:rFonts w:cs="David" w:hint="cs"/>
          <w:rtl/>
        </w:rPr>
      </w:pPr>
    </w:p>
    <w:p w14:paraId="7B1C4B74" w14:textId="77777777" w:rsidR="00CC26D5" w:rsidRPr="00CC26D5" w:rsidRDefault="00CC26D5" w:rsidP="00CC26D5">
      <w:pPr>
        <w:bidi/>
        <w:jc w:val="both"/>
        <w:rPr>
          <w:rFonts w:cs="David" w:hint="cs"/>
          <w:rtl/>
        </w:rPr>
      </w:pPr>
      <w:r w:rsidRPr="00CC26D5">
        <w:rPr>
          <w:rFonts w:cs="David" w:hint="cs"/>
          <w:rtl/>
        </w:rPr>
        <w:tab/>
        <w:t>אני רוצה להתייחס לאמירותיהם של אמנון כהן ושל מרגי; כאשר מדברים על חמלה של הכנסת אני מסכים שכל אחד מחברי הכנסת כל חודש ייתן אלף ש"ח ממשכורתו ויקים קרן יו"ר הכנסת, ואז נדבר על חמלה. שהכנסת תייצר כסף לתקציב המדינה ותהיה בעלת חמלה, זה דבר שהוא, להערכתי, אינו נכון. אני לא ביטלתי זאת כי לא רציתי להשתלח בקודמיי, אך הבאתי בפני מנכ"ל הכנסת את המחשבה שהנושא הזה- -</w:t>
      </w:r>
    </w:p>
    <w:p w14:paraId="07878F4A" w14:textId="77777777" w:rsidR="00CC26D5" w:rsidRPr="00CC26D5" w:rsidRDefault="00CC26D5" w:rsidP="00CC26D5">
      <w:pPr>
        <w:bidi/>
        <w:jc w:val="both"/>
        <w:rPr>
          <w:rFonts w:cs="David" w:hint="cs"/>
          <w:rtl/>
        </w:rPr>
      </w:pPr>
    </w:p>
    <w:p w14:paraId="7690BDF4" w14:textId="77777777" w:rsidR="00CC26D5" w:rsidRPr="00CC26D5" w:rsidRDefault="00CC26D5" w:rsidP="00CC26D5">
      <w:pPr>
        <w:bidi/>
        <w:jc w:val="both"/>
        <w:rPr>
          <w:rFonts w:cs="David" w:hint="cs"/>
          <w:u w:val="single"/>
          <w:rtl/>
        </w:rPr>
      </w:pPr>
      <w:r w:rsidRPr="00CC26D5">
        <w:rPr>
          <w:rFonts w:cs="David" w:hint="cs"/>
          <w:u w:val="single"/>
          <w:rtl/>
        </w:rPr>
        <w:t>גדעון סער:</w:t>
      </w:r>
    </w:p>
    <w:p w14:paraId="29D44310" w14:textId="77777777" w:rsidR="00CC26D5" w:rsidRPr="00CC26D5" w:rsidRDefault="00CC26D5" w:rsidP="00CC26D5">
      <w:pPr>
        <w:bidi/>
        <w:jc w:val="both"/>
        <w:rPr>
          <w:rFonts w:cs="David" w:hint="cs"/>
          <w:u w:val="single"/>
          <w:rtl/>
        </w:rPr>
      </w:pPr>
    </w:p>
    <w:p w14:paraId="4F1D7562" w14:textId="77777777" w:rsidR="00CC26D5" w:rsidRPr="00CC26D5" w:rsidRDefault="00CC26D5" w:rsidP="00CC26D5">
      <w:pPr>
        <w:bidi/>
        <w:jc w:val="both"/>
        <w:rPr>
          <w:rFonts w:cs="David" w:hint="cs"/>
          <w:rtl/>
        </w:rPr>
      </w:pPr>
      <w:r w:rsidRPr="00CC26D5">
        <w:rPr>
          <w:rFonts w:cs="David" w:hint="cs"/>
          <w:rtl/>
        </w:rPr>
        <w:tab/>
        <w:t xml:space="preserve"> ומעולם לא נטען בפניך שזה לא חוקי.</w:t>
      </w:r>
    </w:p>
    <w:p w14:paraId="382D0FC3" w14:textId="77777777" w:rsidR="00CC26D5" w:rsidRPr="00CC26D5" w:rsidRDefault="00CC26D5" w:rsidP="00CC26D5">
      <w:pPr>
        <w:bidi/>
        <w:jc w:val="both"/>
        <w:rPr>
          <w:rFonts w:cs="David" w:hint="cs"/>
          <w:rtl/>
        </w:rPr>
      </w:pPr>
    </w:p>
    <w:p w14:paraId="33C2798B" w14:textId="77777777" w:rsidR="00CC26D5" w:rsidRPr="00CC26D5" w:rsidRDefault="00CC26D5" w:rsidP="00CC26D5">
      <w:pPr>
        <w:bidi/>
        <w:jc w:val="both"/>
        <w:rPr>
          <w:rFonts w:cs="David" w:hint="cs"/>
          <w:rtl/>
        </w:rPr>
      </w:pPr>
      <w:r w:rsidRPr="00CC26D5">
        <w:rPr>
          <w:rFonts w:cs="David" w:hint="cs"/>
          <w:u w:val="single"/>
          <w:rtl/>
        </w:rPr>
        <w:t>ראובן ריבלין:</w:t>
      </w:r>
    </w:p>
    <w:p w14:paraId="46BD8AD5" w14:textId="77777777" w:rsidR="00CC26D5" w:rsidRPr="00CC26D5" w:rsidRDefault="00CC26D5" w:rsidP="00CC26D5">
      <w:pPr>
        <w:bidi/>
        <w:jc w:val="both"/>
        <w:rPr>
          <w:rFonts w:cs="David" w:hint="cs"/>
          <w:rtl/>
        </w:rPr>
      </w:pPr>
    </w:p>
    <w:p w14:paraId="7083F633" w14:textId="77777777" w:rsidR="00CC26D5" w:rsidRPr="00CC26D5" w:rsidRDefault="00CC26D5" w:rsidP="00CC26D5">
      <w:pPr>
        <w:bidi/>
        <w:jc w:val="both"/>
        <w:rPr>
          <w:rFonts w:cs="David" w:hint="cs"/>
          <w:rtl/>
        </w:rPr>
      </w:pPr>
      <w:r w:rsidRPr="00CC26D5">
        <w:rPr>
          <w:rFonts w:cs="David" w:hint="cs"/>
          <w:rtl/>
        </w:rPr>
        <w:tab/>
        <w:t xml:space="preserve">נכון. אני מוכרח לומר, מעולם לא שאלתי את היועצת המשפטית שנבחרה ומונתה. </w:t>
      </w:r>
    </w:p>
    <w:p w14:paraId="11890727" w14:textId="77777777" w:rsidR="00CC26D5" w:rsidRPr="00CC26D5" w:rsidRDefault="00CC26D5" w:rsidP="00CC26D5">
      <w:pPr>
        <w:bidi/>
        <w:jc w:val="both"/>
        <w:rPr>
          <w:rFonts w:cs="David" w:hint="cs"/>
          <w:rtl/>
        </w:rPr>
      </w:pPr>
    </w:p>
    <w:p w14:paraId="50E42A20" w14:textId="77777777" w:rsidR="00CC26D5" w:rsidRPr="00CC26D5" w:rsidRDefault="00CC26D5" w:rsidP="00CC26D5">
      <w:pPr>
        <w:bidi/>
        <w:jc w:val="both"/>
        <w:rPr>
          <w:rFonts w:cs="David" w:hint="cs"/>
          <w:rtl/>
        </w:rPr>
      </w:pPr>
      <w:r w:rsidRPr="00CC26D5">
        <w:rPr>
          <w:rFonts w:cs="David" w:hint="cs"/>
          <w:u w:val="single"/>
          <w:rtl/>
        </w:rPr>
        <w:t>אבי בלשניקוב:</w:t>
      </w:r>
    </w:p>
    <w:p w14:paraId="5C30E7FD" w14:textId="77777777" w:rsidR="00CC26D5" w:rsidRPr="00CC26D5" w:rsidRDefault="00CC26D5" w:rsidP="00CC26D5">
      <w:pPr>
        <w:bidi/>
        <w:jc w:val="both"/>
        <w:rPr>
          <w:rFonts w:cs="David" w:hint="cs"/>
          <w:rtl/>
        </w:rPr>
      </w:pPr>
    </w:p>
    <w:p w14:paraId="5B40B0FF" w14:textId="77777777" w:rsidR="00CC26D5" w:rsidRPr="00CC26D5" w:rsidRDefault="00CC26D5" w:rsidP="00CC26D5">
      <w:pPr>
        <w:bidi/>
        <w:jc w:val="both"/>
        <w:rPr>
          <w:rFonts w:cs="David" w:hint="cs"/>
          <w:rtl/>
        </w:rPr>
      </w:pPr>
      <w:r w:rsidRPr="00CC26D5">
        <w:rPr>
          <w:rFonts w:cs="David" w:hint="cs"/>
          <w:rtl/>
        </w:rPr>
        <w:tab/>
        <w:t>היועצת המשפטית יושבת בהנהלת הקרן.</w:t>
      </w:r>
    </w:p>
    <w:p w14:paraId="5BD3098A" w14:textId="77777777" w:rsidR="00CC26D5" w:rsidRPr="00CC26D5" w:rsidRDefault="00CC26D5" w:rsidP="00CC26D5">
      <w:pPr>
        <w:bidi/>
        <w:jc w:val="both"/>
        <w:rPr>
          <w:rFonts w:cs="David" w:hint="cs"/>
          <w:rtl/>
        </w:rPr>
      </w:pPr>
    </w:p>
    <w:p w14:paraId="4A21EA58" w14:textId="77777777" w:rsidR="00CC26D5" w:rsidRPr="00CC26D5" w:rsidRDefault="00CC26D5" w:rsidP="00CC26D5">
      <w:pPr>
        <w:bidi/>
        <w:jc w:val="both"/>
        <w:rPr>
          <w:rFonts w:cs="David" w:hint="cs"/>
          <w:rtl/>
        </w:rPr>
      </w:pPr>
      <w:r w:rsidRPr="00CC26D5">
        <w:rPr>
          <w:rFonts w:cs="David" w:hint="cs"/>
          <w:u w:val="single"/>
          <w:rtl/>
        </w:rPr>
        <w:t>ראובן ריבלין:</w:t>
      </w:r>
    </w:p>
    <w:p w14:paraId="12280B70" w14:textId="77777777" w:rsidR="00CC26D5" w:rsidRPr="00CC26D5" w:rsidRDefault="00CC26D5" w:rsidP="00CC26D5">
      <w:pPr>
        <w:bidi/>
        <w:jc w:val="both"/>
        <w:rPr>
          <w:rFonts w:cs="David" w:hint="cs"/>
          <w:rtl/>
        </w:rPr>
      </w:pPr>
    </w:p>
    <w:p w14:paraId="254B7685" w14:textId="77777777" w:rsidR="00CC26D5" w:rsidRPr="00CC26D5" w:rsidRDefault="00CC26D5" w:rsidP="00CC26D5">
      <w:pPr>
        <w:bidi/>
        <w:jc w:val="both"/>
        <w:rPr>
          <w:rFonts w:cs="David" w:hint="cs"/>
          <w:rtl/>
        </w:rPr>
      </w:pPr>
      <w:r w:rsidRPr="00CC26D5">
        <w:rPr>
          <w:rFonts w:cs="David" w:hint="cs"/>
          <w:rtl/>
        </w:rPr>
        <w:tab/>
        <w:t xml:space="preserve"> הדבר חוקי, השאלה היא אם הוא ראוי. שום חמלה אנו לא עושים ומגלים. אנו מדפיסים כסף ונותנים אותו, השאלה היא אם הדבר מבחינת התפיסה החברתית שלנו, הוא צודק או לא. הרגשתי, שכשאני נותן מכיסי, לוקח מילדיי, ונותן להם פחות ארטיקים כדי לתת לאדם לחם, עשיתי דבר של חמלה. אם לקחתי מהכיס של אבי לוי ונתתי למישהו, לא עשיתי מעשה של חמלה.</w:t>
      </w:r>
    </w:p>
    <w:p w14:paraId="5B0E93F2" w14:textId="77777777" w:rsidR="00CC26D5" w:rsidRPr="00CC26D5" w:rsidRDefault="00CC26D5" w:rsidP="00CC26D5">
      <w:pPr>
        <w:bidi/>
        <w:jc w:val="both"/>
        <w:rPr>
          <w:rFonts w:cs="David" w:hint="cs"/>
          <w:rtl/>
        </w:rPr>
      </w:pPr>
    </w:p>
    <w:p w14:paraId="594E9DA1" w14:textId="77777777" w:rsidR="00CC26D5" w:rsidRPr="00CC26D5" w:rsidRDefault="00CC26D5" w:rsidP="00CC26D5">
      <w:pPr>
        <w:bidi/>
        <w:jc w:val="both"/>
        <w:rPr>
          <w:rFonts w:cs="David" w:hint="cs"/>
          <w:u w:val="single"/>
          <w:rtl/>
        </w:rPr>
      </w:pPr>
      <w:r w:rsidRPr="00CC26D5">
        <w:rPr>
          <w:rFonts w:cs="David" w:hint="cs"/>
          <w:u w:val="single"/>
          <w:rtl/>
        </w:rPr>
        <w:t>היו</w:t>
      </w:r>
      <w:r w:rsidRPr="00CC26D5">
        <w:rPr>
          <w:rFonts w:cs="David"/>
          <w:u w:val="single"/>
          <w:rtl/>
        </w:rPr>
        <w:t>"</w:t>
      </w:r>
      <w:r w:rsidRPr="00CC26D5">
        <w:rPr>
          <w:rFonts w:cs="David" w:hint="cs"/>
          <w:u w:val="single"/>
          <w:rtl/>
        </w:rPr>
        <w:t>ר רוחמה אברהם:</w:t>
      </w:r>
    </w:p>
    <w:p w14:paraId="380206DA" w14:textId="77777777" w:rsidR="00CC26D5" w:rsidRPr="00CC26D5" w:rsidRDefault="00CC26D5" w:rsidP="00CC26D5">
      <w:pPr>
        <w:bidi/>
        <w:jc w:val="both"/>
        <w:rPr>
          <w:rFonts w:cs="David" w:hint="cs"/>
          <w:rtl/>
        </w:rPr>
      </w:pPr>
    </w:p>
    <w:p w14:paraId="40CD991C" w14:textId="77777777" w:rsidR="00CC26D5" w:rsidRPr="00CC26D5" w:rsidRDefault="00CC26D5" w:rsidP="00CC26D5">
      <w:pPr>
        <w:bidi/>
        <w:jc w:val="both"/>
        <w:rPr>
          <w:rFonts w:cs="David" w:hint="cs"/>
          <w:rtl/>
        </w:rPr>
      </w:pPr>
      <w:r w:rsidRPr="00CC26D5">
        <w:rPr>
          <w:rFonts w:cs="David" w:hint="cs"/>
          <w:rtl/>
        </w:rPr>
        <w:tab/>
        <w:t xml:space="preserve"> תודה. אני מפסיקה את הדיון בנקודה זו כי יש כרגע ישיבת נשיאות. אודיע על חידוש הישיבה, אודיע על השעה.</w:t>
      </w:r>
    </w:p>
    <w:p w14:paraId="2A779EB1" w14:textId="77777777" w:rsidR="00CC26D5" w:rsidRPr="00CC26D5" w:rsidRDefault="00CC26D5" w:rsidP="00CC26D5">
      <w:pPr>
        <w:bidi/>
        <w:jc w:val="both"/>
        <w:rPr>
          <w:rFonts w:cs="David" w:hint="cs"/>
          <w:rtl/>
        </w:rPr>
      </w:pPr>
    </w:p>
    <w:p w14:paraId="4A0FA5C5" w14:textId="77777777" w:rsidR="00CC26D5" w:rsidRPr="00CC26D5" w:rsidRDefault="00CC26D5" w:rsidP="00CC26D5">
      <w:pPr>
        <w:bidi/>
        <w:jc w:val="both"/>
        <w:rPr>
          <w:rFonts w:cs="David" w:hint="cs"/>
          <w:rtl/>
        </w:rPr>
      </w:pPr>
      <w:r w:rsidRPr="00CC26D5">
        <w:rPr>
          <w:rFonts w:cs="David" w:hint="cs"/>
          <w:rtl/>
        </w:rPr>
        <w:tab/>
        <w:t>תודה רבה, הישיבה נעולה.</w:t>
      </w:r>
    </w:p>
    <w:p w14:paraId="55575C9E" w14:textId="77777777" w:rsidR="00CC26D5" w:rsidRPr="00CC26D5" w:rsidRDefault="00CC26D5" w:rsidP="00CC26D5">
      <w:pPr>
        <w:bidi/>
        <w:jc w:val="both"/>
        <w:rPr>
          <w:rFonts w:cs="David" w:hint="cs"/>
          <w:rtl/>
        </w:rPr>
      </w:pPr>
    </w:p>
    <w:p w14:paraId="13890260" w14:textId="77777777" w:rsidR="00CC26D5" w:rsidRPr="00CC26D5" w:rsidRDefault="00CC26D5" w:rsidP="00CC26D5">
      <w:pPr>
        <w:bidi/>
        <w:jc w:val="both"/>
        <w:rPr>
          <w:rFonts w:cs="David" w:hint="cs"/>
          <w:rtl/>
        </w:rPr>
      </w:pPr>
    </w:p>
    <w:p w14:paraId="0A2CE2B6" w14:textId="77777777" w:rsidR="00552A80" w:rsidRPr="00CC26D5" w:rsidRDefault="00CC26D5" w:rsidP="00CC26D5">
      <w:pPr>
        <w:bidi/>
        <w:jc w:val="both"/>
        <w:rPr>
          <w:rFonts w:cs="David"/>
        </w:rPr>
      </w:pPr>
      <w:r w:rsidRPr="00CC26D5">
        <w:rPr>
          <w:rFonts w:cs="David" w:hint="cs"/>
          <w:u w:val="single"/>
          <w:rtl/>
        </w:rPr>
        <w:t xml:space="preserve">הישיבה ננעלה בשעה 12:35. </w:t>
      </w:r>
    </w:p>
    <w:sectPr w:rsidR="00552A80" w:rsidRPr="00CC26D5" w:rsidSect="00CC26D5">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1CC2F" w14:textId="77777777" w:rsidR="00000000" w:rsidRDefault="00A8712D">
      <w:r>
        <w:separator/>
      </w:r>
    </w:p>
  </w:endnote>
  <w:endnote w:type="continuationSeparator" w:id="0">
    <w:p w14:paraId="7E2E178E" w14:textId="77777777" w:rsidR="00000000" w:rsidRDefault="00A87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21EAE" w14:textId="77777777" w:rsidR="00000000" w:rsidRDefault="00A8712D">
      <w:r>
        <w:separator/>
      </w:r>
    </w:p>
  </w:footnote>
  <w:footnote w:type="continuationSeparator" w:id="0">
    <w:p w14:paraId="260A5F30" w14:textId="77777777" w:rsidR="00000000" w:rsidRDefault="00A871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401AF" w14:textId="77777777" w:rsidR="00CC26D5" w:rsidRDefault="00CC26D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F216D57" w14:textId="77777777" w:rsidR="00CC26D5" w:rsidRDefault="00CC26D5">
    <w:pPr>
      <w:pStyle w:val="Header"/>
      <w:ind w:right="360"/>
      <w:jc w:val="both"/>
      <w:rPr>
        <w:rtl/>
      </w:rPr>
    </w:pPr>
  </w:p>
  <w:p w14:paraId="006C897C" w14:textId="77777777" w:rsidR="00CC26D5" w:rsidRDefault="00CC26D5"/>
  <w:p w14:paraId="5EE31C95" w14:textId="77777777" w:rsidR="00CC26D5" w:rsidRDefault="00CC26D5"/>
  <w:p w14:paraId="49CC655C" w14:textId="77777777" w:rsidR="00CC26D5" w:rsidRDefault="00CC26D5"/>
  <w:p w14:paraId="41594893" w14:textId="77777777" w:rsidR="00CC26D5" w:rsidRDefault="00CC26D5"/>
  <w:p w14:paraId="1941F430" w14:textId="77777777" w:rsidR="00CC26D5" w:rsidRDefault="00CC26D5"/>
  <w:p w14:paraId="1241A58A" w14:textId="77777777" w:rsidR="00CC26D5" w:rsidRDefault="00CC26D5"/>
  <w:p w14:paraId="7B785946" w14:textId="77777777" w:rsidR="00CC26D5" w:rsidRDefault="00CC26D5"/>
  <w:p w14:paraId="5305D0D5" w14:textId="77777777" w:rsidR="00CC26D5" w:rsidRDefault="00CC26D5"/>
  <w:p w14:paraId="212965B4" w14:textId="77777777" w:rsidR="00CC26D5" w:rsidRDefault="00CC26D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DCDCA" w14:textId="77777777" w:rsidR="00CC26D5" w:rsidRDefault="00CC26D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13</w:t>
    </w:r>
    <w:r>
      <w:rPr>
        <w:rStyle w:val="PageNumber"/>
        <w:rtl/>
      </w:rPr>
      <w:fldChar w:fldCharType="end"/>
    </w:r>
  </w:p>
  <w:p w14:paraId="794C924D" w14:textId="77777777" w:rsidR="00CC26D5" w:rsidRDefault="00CC26D5">
    <w:pPr>
      <w:pStyle w:val="Header"/>
      <w:ind w:right="360"/>
      <w:jc w:val="both"/>
      <w:rPr>
        <w:rStyle w:val="PageNumber"/>
        <w:rFonts w:hint="cs"/>
        <w:rtl/>
      </w:rPr>
    </w:pPr>
    <w:r>
      <w:rPr>
        <w:rFonts w:hint="cs"/>
        <w:rtl/>
      </w:rPr>
      <w:t xml:space="preserve">הוועדה המשותפת לתקציב </w:t>
    </w:r>
    <w:r>
      <w:rPr>
        <w:rStyle w:val="PageNumber"/>
        <w:rFonts w:hint="cs"/>
        <w:rtl/>
      </w:rPr>
      <w:t>הכנסת</w:t>
    </w:r>
  </w:p>
  <w:p w14:paraId="09957E99" w14:textId="77777777" w:rsidR="00CC26D5" w:rsidRDefault="00CC26D5">
    <w:pPr>
      <w:pStyle w:val="Header"/>
      <w:ind w:right="360"/>
      <w:jc w:val="both"/>
      <w:rPr>
        <w:rStyle w:val="PageNumber"/>
        <w:rFonts w:hint="cs"/>
        <w:rtl/>
      </w:rPr>
    </w:pPr>
    <w:r>
      <w:rPr>
        <w:rStyle w:val="PageNumber"/>
        <w:rFonts w:hint="cs"/>
        <w:rtl/>
      </w:rPr>
      <w:t>25.12.2006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86F65"/>
    <w:multiLevelType w:val="hybridMultilevel"/>
    <w:tmpl w:val="0ED08E68"/>
    <w:lvl w:ilvl="0" w:tplc="0409000F">
      <w:start w:val="1"/>
      <w:numFmt w:val="decimal"/>
      <w:lvlText w:val="%1."/>
      <w:lvlJc w:val="left"/>
      <w:pPr>
        <w:tabs>
          <w:tab w:val="num" w:pos="1068"/>
        </w:tabs>
        <w:ind w:left="106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87878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4127פרוטוקול_ישיבת_ועדה.doc"/>
    <w:docVar w:name="StartMode" w:val="3"/>
  </w:docVars>
  <w:rsids>
    <w:rsidRoot w:val="00DC6AB7"/>
    <w:rsid w:val="004E0945"/>
    <w:rsid w:val="00552A80"/>
    <w:rsid w:val="00965806"/>
    <w:rsid w:val="00A8712D"/>
    <w:rsid w:val="00CC26D5"/>
    <w:rsid w:val="00DC6A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48A685F"/>
  <w15:chartTrackingRefBased/>
  <w15:docId w15:val="{6DB1640B-75CC-4374-88B3-BD020924C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CC26D5"/>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C26D5"/>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CC2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4289</Words>
  <Characters>24448</Characters>
  <Application>Microsoft Office Word</Application>
  <DocSecurity>0</DocSecurity>
  <Lines>203</Lines>
  <Paragraphs>57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2022-07-09T13:24:00Z</dcterms:created>
  <dcterms:modified xsi:type="dcterms:W3CDTF">2022-07-09T13:24:00Z</dcterms:modified>
</cp:coreProperties>
</file>