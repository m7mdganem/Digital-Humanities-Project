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9AB04" w14:textId="77777777" w:rsidR="00A01AAC" w:rsidRPr="00A01AAC" w:rsidRDefault="00A01AAC" w:rsidP="00A01AAC">
      <w:pPr>
        <w:pStyle w:val="Heading5"/>
        <w:jc w:val="left"/>
        <w:rPr>
          <w:b/>
          <w:bCs/>
          <w:sz w:val="24"/>
          <w:rtl/>
        </w:rPr>
      </w:pPr>
      <w:r w:rsidRPr="00A01AAC">
        <w:rPr>
          <w:b/>
          <w:bCs/>
          <w:sz w:val="24"/>
          <w:rtl/>
        </w:rPr>
        <w:t xml:space="preserve">הכנסת </w:t>
      </w:r>
      <w:r w:rsidRPr="00A01AAC">
        <w:rPr>
          <w:rFonts w:hint="cs"/>
          <w:b/>
          <w:bCs/>
          <w:sz w:val="24"/>
          <w:rtl/>
        </w:rPr>
        <w:t>השבע-עשרה</w:t>
      </w:r>
      <w:r w:rsidRPr="00A01AAC">
        <w:rPr>
          <w:b/>
          <w:bCs/>
          <w:sz w:val="24"/>
          <w:rtl/>
        </w:rPr>
        <w:tab/>
      </w:r>
      <w:r>
        <w:rPr>
          <w:rFonts w:hint="cs"/>
          <w:b/>
          <w:bCs/>
          <w:sz w:val="24"/>
          <w:rtl/>
        </w:rPr>
        <w:tab/>
      </w:r>
      <w:r w:rsidRPr="00A01AAC">
        <w:rPr>
          <w:b/>
          <w:bCs/>
          <w:sz w:val="24"/>
          <w:rtl/>
        </w:rPr>
        <w:tab/>
      </w:r>
      <w:r w:rsidRPr="00A01AAC">
        <w:rPr>
          <w:b/>
          <w:bCs/>
          <w:sz w:val="24"/>
          <w:rtl/>
        </w:rPr>
        <w:tab/>
      </w:r>
      <w:r w:rsidRPr="00A01AAC">
        <w:rPr>
          <w:b/>
          <w:bCs/>
          <w:sz w:val="24"/>
          <w:rtl/>
        </w:rPr>
        <w:tab/>
      </w:r>
      <w:r w:rsidRPr="00A01AAC">
        <w:rPr>
          <w:b/>
          <w:bCs/>
          <w:sz w:val="24"/>
          <w:rtl/>
        </w:rPr>
        <w:tab/>
        <w:t>נוסח לא מתוקן</w:t>
      </w:r>
    </w:p>
    <w:p w14:paraId="5D6292AA" w14:textId="77777777" w:rsidR="00A01AAC" w:rsidRPr="00A01AAC" w:rsidRDefault="00A01AAC" w:rsidP="00A01AAC">
      <w:pPr>
        <w:bidi/>
        <w:rPr>
          <w:rFonts w:cs="David" w:hint="cs"/>
          <w:b/>
          <w:bCs/>
          <w:rtl/>
        </w:rPr>
      </w:pPr>
      <w:r w:rsidRPr="00A01AAC">
        <w:rPr>
          <w:rFonts w:cs="David"/>
          <w:b/>
          <w:bCs/>
          <w:rtl/>
        </w:rPr>
        <w:t xml:space="preserve">מושב </w:t>
      </w:r>
      <w:r w:rsidRPr="00A01AAC">
        <w:rPr>
          <w:rFonts w:cs="David" w:hint="cs"/>
          <w:b/>
          <w:bCs/>
          <w:rtl/>
        </w:rPr>
        <w:t>שלישי</w:t>
      </w:r>
    </w:p>
    <w:p w14:paraId="29A17846" w14:textId="77777777" w:rsidR="00A01AAC" w:rsidRPr="00A01AAC" w:rsidRDefault="00A01AAC" w:rsidP="00A01AAC">
      <w:pPr>
        <w:bidi/>
        <w:rPr>
          <w:rFonts w:cs="David"/>
          <w:b/>
          <w:bCs/>
          <w:rtl/>
        </w:rPr>
      </w:pPr>
    </w:p>
    <w:p w14:paraId="328FDA37" w14:textId="77777777" w:rsidR="00A01AAC" w:rsidRPr="00A01AAC" w:rsidRDefault="00A01AAC" w:rsidP="00A01AAC">
      <w:pPr>
        <w:bidi/>
        <w:rPr>
          <w:rFonts w:cs="David"/>
          <w:b/>
          <w:bCs/>
          <w:rtl/>
        </w:rPr>
      </w:pPr>
    </w:p>
    <w:p w14:paraId="53B34014" w14:textId="77777777" w:rsidR="00A01AAC" w:rsidRPr="00A01AAC" w:rsidRDefault="00A01AAC" w:rsidP="00A01AAC">
      <w:pPr>
        <w:bidi/>
        <w:rPr>
          <w:rFonts w:cs="David"/>
          <w:b/>
          <w:bCs/>
          <w:rtl/>
        </w:rPr>
      </w:pPr>
    </w:p>
    <w:p w14:paraId="1EAE1FC7" w14:textId="77777777" w:rsidR="00A01AAC" w:rsidRPr="00A01AAC" w:rsidRDefault="00A01AAC" w:rsidP="00A01AAC">
      <w:pPr>
        <w:bidi/>
        <w:jc w:val="center"/>
        <w:rPr>
          <w:rFonts w:cs="David" w:hint="cs"/>
          <w:b/>
          <w:bCs/>
          <w:rtl/>
        </w:rPr>
      </w:pPr>
      <w:r w:rsidRPr="00A01AAC">
        <w:rPr>
          <w:rFonts w:cs="David"/>
          <w:b/>
          <w:bCs/>
          <w:rtl/>
        </w:rPr>
        <w:t>פרוטוקול מס'</w:t>
      </w:r>
      <w:r w:rsidRPr="00A01AAC">
        <w:rPr>
          <w:rFonts w:cs="David" w:hint="cs"/>
          <w:b/>
          <w:bCs/>
          <w:rtl/>
        </w:rPr>
        <w:t xml:space="preserve"> 261</w:t>
      </w:r>
    </w:p>
    <w:p w14:paraId="1905C6F9" w14:textId="77777777" w:rsidR="00A01AAC" w:rsidRPr="00A01AAC" w:rsidRDefault="00A01AAC" w:rsidP="00A01AAC">
      <w:pPr>
        <w:bidi/>
        <w:jc w:val="center"/>
        <w:rPr>
          <w:rFonts w:cs="David" w:hint="cs"/>
          <w:b/>
          <w:bCs/>
          <w:rtl/>
        </w:rPr>
      </w:pPr>
      <w:r w:rsidRPr="00A01AAC">
        <w:rPr>
          <w:rFonts w:cs="David" w:hint="cs"/>
          <w:b/>
          <w:bCs/>
          <w:rtl/>
        </w:rPr>
        <w:t>מישיבת ועדת הכנסת</w:t>
      </w:r>
    </w:p>
    <w:p w14:paraId="0DAF0258" w14:textId="77777777" w:rsidR="00A01AAC" w:rsidRPr="00A01AAC" w:rsidRDefault="00A01AAC" w:rsidP="00A01AAC">
      <w:pPr>
        <w:bidi/>
        <w:jc w:val="center"/>
        <w:rPr>
          <w:rFonts w:cs="David" w:hint="cs"/>
          <w:b/>
          <w:bCs/>
          <w:u w:val="single"/>
          <w:rtl/>
        </w:rPr>
      </w:pPr>
      <w:r w:rsidRPr="00A01AAC">
        <w:rPr>
          <w:rFonts w:cs="David" w:hint="cs"/>
          <w:b/>
          <w:bCs/>
          <w:u w:val="single"/>
          <w:rtl/>
        </w:rPr>
        <w:t xml:space="preserve">יום שלישי, כ"ו בתמוז </w:t>
      </w:r>
      <w:proofErr w:type="spellStart"/>
      <w:r w:rsidRPr="00A01AAC">
        <w:rPr>
          <w:rFonts w:cs="David" w:hint="cs"/>
          <w:b/>
          <w:bCs/>
          <w:u w:val="single"/>
          <w:rtl/>
        </w:rPr>
        <w:t>התשס"ח</w:t>
      </w:r>
      <w:proofErr w:type="spellEnd"/>
      <w:r w:rsidRPr="00A01AAC">
        <w:rPr>
          <w:rFonts w:cs="David" w:hint="cs"/>
          <w:b/>
          <w:bCs/>
          <w:u w:val="single"/>
          <w:rtl/>
        </w:rPr>
        <w:t xml:space="preserve"> 29 ביולי 2008), שעה 13:30</w:t>
      </w:r>
    </w:p>
    <w:p w14:paraId="0DF9B32D" w14:textId="77777777" w:rsidR="00A01AAC" w:rsidRPr="00A01AAC" w:rsidRDefault="00A01AAC" w:rsidP="00A01AAC">
      <w:pPr>
        <w:bidi/>
        <w:rPr>
          <w:rFonts w:cs="David"/>
          <w:b/>
          <w:bCs/>
          <w:rtl/>
        </w:rPr>
      </w:pPr>
    </w:p>
    <w:p w14:paraId="3F5B8A95" w14:textId="77777777" w:rsidR="00A01AAC" w:rsidRPr="00A01AAC" w:rsidRDefault="00A01AAC" w:rsidP="00A01AAC">
      <w:pPr>
        <w:bidi/>
        <w:rPr>
          <w:rFonts w:cs="David"/>
          <w:b/>
          <w:bCs/>
          <w:rtl/>
        </w:rPr>
      </w:pPr>
    </w:p>
    <w:p w14:paraId="35E049AD" w14:textId="77777777" w:rsidR="00A01AAC" w:rsidRPr="00A01AAC" w:rsidRDefault="00A01AAC" w:rsidP="00A01AAC">
      <w:pPr>
        <w:tabs>
          <w:tab w:val="left" w:pos="1221"/>
        </w:tabs>
        <w:bidi/>
        <w:rPr>
          <w:rFonts w:cs="David" w:hint="cs"/>
          <w:b/>
          <w:bCs/>
          <w:u w:val="single"/>
          <w:rtl/>
        </w:rPr>
      </w:pPr>
    </w:p>
    <w:p w14:paraId="787739A0" w14:textId="77777777" w:rsidR="00A01AAC" w:rsidRPr="00A01AAC" w:rsidRDefault="00A01AAC" w:rsidP="00A01AAC">
      <w:pPr>
        <w:tabs>
          <w:tab w:val="left" w:pos="1221"/>
        </w:tabs>
        <w:bidi/>
        <w:rPr>
          <w:rFonts w:cs="David" w:hint="cs"/>
          <w:b/>
          <w:bCs/>
          <w:rtl/>
        </w:rPr>
      </w:pPr>
      <w:r w:rsidRPr="00A01AAC">
        <w:rPr>
          <w:rFonts w:cs="David"/>
          <w:b/>
          <w:bCs/>
          <w:u w:val="single"/>
          <w:rtl/>
        </w:rPr>
        <w:t>סדר היום</w:t>
      </w:r>
      <w:r w:rsidRPr="00A01AAC">
        <w:rPr>
          <w:rFonts w:cs="David"/>
          <w:rtl/>
        </w:rPr>
        <w:t>:</w:t>
      </w:r>
    </w:p>
    <w:p w14:paraId="10EAAFC8" w14:textId="77777777" w:rsidR="00A01AAC" w:rsidRPr="00A01AAC" w:rsidRDefault="00A01AAC" w:rsidP="00A01AAC">
      <w:pPr>
        <w:bidi/>
        <w:rPr>
          <w:rFonts w:cs="David" w:hint="cs"/>
          <w:b/>
          <w:bCs/>
          <w:rtl/>
        </w:rPr>
      </w:pPr>
    </w:p>
    <w:p w14:paraId="16663A7D" w14:textId="77777777" w:rsidR="00A01AAC" w:rsidRPr="00A01AAC" w:rsidRDefault="00A01AAC" w:rsidP="00A01AAC">
      <w:pPr>
        <w:numPr>
          <w:ilvl w:val="0"/>
          <w:numId w:val="1"/>
        </w:numPr>
        <w:overflowPunct w:val="0"/>
        <w:autoSpaceDE w:val="0"/>
        <w:autoSpaceDN w:val="0"/>
        <w:bidi/>
        <w:adjustRightInd w:val="0"/>
        <w:jc w:val="both"/>
        <w:textAlignment w:val="baseline"/>
        <w:rPr>
          <w:rFonts w:cs="David" w:hint="cs"/>
          <w:rtl/>
        </w:rPr>
      </w:pPr>
      <w:r w:rsidRPr="00A01AAC">
        <w:rPr>
          <w:rFonts w:cs="David" w:hint="cs"/>
          <w:rtl/>
        </w:rPr>
        <w:t xml:space="preserve">בקשת יו"ר ועדת הפנים והגנת הסביבה להקדמת הדיון בהצעות החוק הבאות או כל חלק שיפוצל מהם, לפני הקריאה </w:t>
      </w:r>
      <w:proofErr w:type="spellStart"/>
      <w:r w:rsidRPr="00A01AAC">
        <w:rPr>
          <w:rFonts w:cs="David" w:hint="cs"/>
          <w:rtl/>
        </w:rPr>
        <w:t>השניה</w:t>
      </w:r>
      <w:proofErr w:type="spellEnd"/>
      <w:r w:rsidRPr="00A01AAC">
        <w:rPr>
          <w:rFonts w:cs="David" w:hint="cs"/>
          <w:rtl/>
        </w:rPr>
        <w:t xml:space="preserve"> והשלישית:</w:t>
      </w:r>
    </w:p>
    <w:p w14:paraId="6ADE950A" w14:textId="77777777" w:rsidR="00A01AAC" w:rsidRPr="00A01AAC" w:rsidRDefault="00A01AAC" w:rsidP="00A01AAC">
      <w:pPr>
        <w:numPr>
          <w:ilvl w:val="0"/>
          <w:numId w:val="2"/>
        </w:numPr>
        <w:overflowPunct w:val="0"/>
        <w:autoSpaceDE w:val="0"/>
        <w:autoSpaceDN w:val="0"/>
        <w:bidi/>
        <w:adjustRightInd w:val="0"/>
        <w:jc w:val="both"/>
        <w:textAlignment w:val="baseline"/>
        <w:rPr>
          <w:rFonts w:cs="David" w:hint="cs"/>
          <w:rtl/>
        </w:rPr>
      </w:pPr>
      <w:r w:rsidRPr="00A01AAC">
        <w:rPr>
          <w:rFonts w:cs="David" w:hint="cs"/>
          <w:rtl/>
        </w:rPr>
        <w:t xml:space="preserve">הצעת חוק הרשויות המקומיות (ביטול איחוד המועצות דלית אל כרמל </w:t>
      </w:r>
      <w:proofErr w:type="spellStart"/>
      <w:r w:rsidRPr="00A01AAC">
        <w:rPr>
          <w:rFonts w:cs="David" w:hint="cs"/>
          <w:rtl/>
        </w:rPr>
        <w:t>ועוספיה</w:t>
      </w:r>
      <w:proofErr w:type="spellEnd"/>
      <w:r w:rsidRPr="00A01AAC">
        <w:rPr>
          <w:rFonts w:cs="David" w:hint="cs"/>
          <w:rtl/>
        </w:rPr>
        <w:t xml:space="preserve"> והוראת שעה), </w:t>
      </w:r>
      <w:proofErr w:type="spellStart"/>
      <w:r w:rsidRPr="00A01AAC">
        <w:rPr>
          <w:rFonts w:cs="David" w:hint="cs"/>
          <w:rtl/>
        </w:rPr>
        <w:t>התשס"ח</w:t>
      </w:r>
      <w:proofErr w:type="spellEnd"/>
      <w:r w:rsidRPr="00A01AAC">
        <w:rPr>
          <w:rFonts w:cs="David" w:hint="cs"/>
          <w:rtl/>
        </w:rPr>
        <w:t>-2008 (כ/251)</w:t>
      </w:r>
    </w:p>
    <w:p w14:paraId="78089358" w14:textId="77777777" w:rsidR="00A01AAC" w:rsidRPr="00A01AAC" w:rsidRDefault="00A01AAC" w:rsidP="00A01AAC">
      <w:pPr>
        <w:numPr>
          <w:ilvl w:val="0"/>
          <w:numId w:val="2"/>
        </w:numPr>
        <w:overflowPunct w:val="0"/>
        <w:autoSpaceDE w:val="0"/>
        <w:autoSpaceDN w:val="0"/>
        <w:bidi/>
        <w:adjustRightInd w:val="0"/>
        <w:jc w:val="both"/>
        <w:textAlignment w:val="baseline"/>
        <w:rPr>
          <w:rFonts w:cs="David" w:hint="cs"/>
        </w:rPr>
      </w:pPr>
      <w:r w:rsidRPr="00A01AAC">
        <w:rPr>
          <w:rFonts w:cs="David" w:hint="cs"/>
          <w:rtl/>
        </w:rPr>
        <w:t xml:space="preserve">הצעת חוק הרשויות המקומיות ביטול איחוד המועצות המקומיות </w:t>
      </w:r>
      <w:proofErr w:type="spellStart"/>
      <w:r w:rsidRPr="00A01AAC">
        <w:rPr>
          <w:rFonts w:cs="David" w:hint="cs"/>
          <w:rtl/>
        </w:rPr>
        <w:t>באקה</w:t>
      </w:r>
      <w:proofErr w:type="spellEnd"/>
      <w:r w:rsidRPr="00A01AAC">
        <w:rPr>
          <w:rFonts w:cs="David" w:hint="cs"/>
          <w:rtl/>
        </w:rPr>
        <w:t xml:space="preserve"> אל גרביה וג'ת והוראת שעה), </w:t>
      </w:r>
      <w:proofErr w:type="spellStart"/>
      <w:r w:rsidRPr="00A01AAC">
        <w:rPr>
          <w:rFonts w:cs="David" w:hint="cs"/>
          <w:rtl/>
        </w:rPr>
        <w:t>התשס"ח</w:t>
      </w:r>
      <w:proofErr w:type="spellEnd"/>
      <w:r w:rsidRPr="00A01AAC">
        <w:rPr>
          <w:rFonts w:cs="David" w:hint="cs"/>
          <w:rtl/>
        </w:rPr>
        <w:t>-2008 (כ/251)</w:t>
      </w:r>
    </w:p>
    <w:p w14:paraId="7C099AC4" w14:textId="77777777" w:rsidR="00A01AAC" w:rsidRPr="00A01AAC" w:rsidRDefault="00A01AAC" w:rsidP="00A01AAC">
      <w:pPr>
        <w:numPr>
          <w:ilvl w:val="0"/>
          <w:numId w:val="2"/>
        </w:numPr>
        <w:overflowPunct w:val="0"/>
        <w:autoSpaceDE w:val="0"/>
        <w:autoSpaceDN w:val="0"/>
        <w:bidi/>
        <w:adjustRightInd w:val="0"/>
        <w:jc w:val="both"/>
        <w:textAlignment w:val="baseline"/>
        <w:rPr>
          <w:rFonts w:cs="David" w:hint="cs"/>
        </w:rPr>
      </w:pPr>
      <w:r w:rsidRPr="00A01AAC">
        <w:rPr>
          <w:rFonts w:cs="David" w:hint="cs"/>
          <w:rtl/>
        </w:rPr>
        <w:t xml:space="preserve">הצעת חוק הרשויות המקומיות (ביטול איחוד המועצות המקומיות </w:t>
      </w:r>
      <w:proofErr w:type="spellStart"/>
      <w:r w:rsidRPr="00A01AAC">
        <w:rPr>
          <w:rFonts w:cs="David" w:hint="cs"/>
          <w:rtl/>
        </w:rPr>
        <w:t>מג'ד</w:t>
      </w:r>
      <w:proofErr w:type="spellEnd"/>
      <w:r w:rsidRPr="00A01AAC">
        <w:rPr>
          <w:rFonts w:cs="David" w:hint="cs"/>
          <w:rtl/>
        </w:rPr>
        <w:t xml:space="preserve"> אל כרום, דיר אל אסד </w:t>
      </w:r>
      <w:proofErr w:type="spellStart"/>
      <w:r w:rsidRPr="00A01AAC">
        <w:rPr>
          <w:rFonts w:cs="David" w:hint="cs"/>
          <w:rtl/>
        </w:rPr>
        <w:t>ובענה</w:t>
      </w:r>
      <w:proofErr w:type="spellEnd"/>
      <w:r w:rsidRPr="00A01AAC">
        <w:rPr>
          <w:rFonts w:cs="David" w:hint="cs"/>
          <w:rtl/>
        </w:rPr>
        <w:t xml:space="preserve"> והוראת שעה), </w:t>
      </w:r>
      <w:proofErr w:type="spellStart"/>
      <w:r w:rsidRPr="00A01AAC">
        <w:rPr>
          <w:rFonts w:cs="David" w:hint="cs"/>
          <w:rtl/>
        </w:rPr>
        <w:t>התשס"ח</w:t>
      </w:r>
      <w:proofErr w:type="spellEnd"/>
      <w:r w:rsidRPr="00A01AAC">
        <w:rPr>
          <w:rFonts w:cs="David" w:hint="cs"/>
          <w:rtl/>
        </w:rPr>
        <w:t>-2008 (כ/251)</w:t>
      </w:r>
    </w:p>
    <w:p w14:paraId="17833E87" w14:textId="77777777" w:rsidR="00A01AAC" w:rsidRPr="00A01AAC" w:rsidRDefault="00A01AAC" w:rsidP="00A01AAC">
      <w:pPr>
        <w:numPr>
          <w:ilvl w:val="0"/>
          <w:numId w:val="1"/>
        </w:numPr>
        <w:overflowPunct w:val="0"/>
        <w:autoSpaceDE w:val="0"/>
        <w:autoSpaceDN w:val="0"/>
        <w:bidi/>
        <w:adjustRightInd w:val="0"/>
        <w:jc w:val="both"/>
        <w:textAlignment w:val="baseline"/>
        <w:rPr>
          <w:rFonts w:cs="David" w:hint="cs"/>
          <w:rtl/>
        </w:rPr>
      </w:pPr>
      <w:r w:rsidRPr="00A01AAC">
        <w:rPr>
          <w:rFonts w:cs="David" w:hint="cs"/>
          <w:rtl/>
        </w:rPr>
        <w:t xml:space="preserve">הצעת חוק הביטוח הלאומי (תיקון מס' 98) (הגדלת קצבת זקנה וקצבת שאירים), </w:t>
      </w:r>
      <w:proofErr w:type="spellStart"/>
      <w:r w:rsidRPr="00A01AAC">
        <w:rPr>
          <w:rFonts w:cs="David" w:hint="cs"/>
          <w:rtl/>
        </w:rPr>
        <w:t>התשס"ז</w:t>
      </w:r>
      <w:proofErr w:type="spellEnd"/>
      <w:r w:rsidRPr="00A01AAC">
        <w:rPr>
          <w:rFonts w:cs="David" w:hint="cs"/>
          <w:rtl/>
        </w:rPr>
        <w:t xml:space="preserve">-2007 </w:t>
      </w:r>
      <w:r w:rsidRPr="00A01AAC">
        <w:rPr>
          <w:rFonts w:cs="David"/>
          <w:rtl/>
        </w:rPr>
        <w:t>–</w:t>
      </w:r>
      <w:r w:rsidRPr="00A01AAC">
        <w:rPr>
          <w:rFonts w:cs="David" w:hint="cs"/>
          <w:rtl/>
        </w:rPr>
        <w:t xml:space="preserve"> פניית חבר הכנסת משה שרוני בעניין עיכוב הבאת המלצת ועדת העבודה, הרווחה והבריאות להסיר מסדר היום בני המליאה. </w:t>
      </w:r>
    </w:p>
    <w:p w14:paraId="2102751F" w14:textId="77777777" w:rsidR="00A01AAC" w:rsidRPr="00A01AAC" w:rsidRDefault="00A01AAC" w:rsidP="00A01AAC">
      <w:pPr>
        <w:numPr>
          <w:ilvl w:val="0"/>
          <w:numId w:val="1"/>
        </w:numPr>
        <w:overflowPunct w:val="0"/>
        <w:autoSpaceDE w:val="0"/>
        <w:autoSpaceDN w:val="0"/>
        <w:bidi/>
        <w:adjustRightInd w:val="0"/>
        <w:jc w:val="both"/>
        <w:textAlignment w:val="baseline"/>
        <w:rPr>
          <w:rFonts w:cs="David" w:hint="cs"/>
          <w:rtl/>
        </w:rPr>
      </w:pPr>
      <w:r w:rsidRPr="00A01AAC">
        <w:rPr>
          <w:rFonts w:cs="David" w:hint="cs"/>
          <w:rtl/>
        </w:rPr>
        <w:t xml:space="preserve">בקשת יושב ראש הוועדה המיוחדת למאבק בנגע הסמים להעברת הצעת חוק הגבלת פרסום משקאות משכרים, </w:t>
      </w:r>
      <w:proofErr w:type="spellStart"/>
      <w:r w:rsidRPr="00A01AAC">
        <w:rPr>
          <w:rFonts w:cs="David" w:hint="cs"/>
          <w:rtl/>
        </w:rPr>
        <w:t>התשס"ח</w:t>
      </w:r>
      <w:proofErr w:type="spellEnd"/>
      <w:r w:rsidRPr="00A01AAC">
        <w:rPr>
          <w:rFonts w:cs="David" w:hint="cs"/>
          <w:rtl/>
        </w:rPr>
        <w:t xml:space="preserve">-2007 (פ/3208/17), מוועדת הכלכלה לדיון בוועדה למאבק בנגע הסמים. </w:t>
      </w:r>
    </w:p>
    <w:p w14:paraId="7653E2F3" w14:textId="77777777" w:rsidR="00A01AAC" w:rsidRPr="00A01AAC" w:rsidRDefault="00A01AAC" w:rsidP="00A01AAC">
      <w:pPr>
        <w:bidi/>
        <w:rPr>
          <w:rFonts w:cs="David"/>
          <w:rtl/>
        </w:rPr>
      </w:pPr>
    </w:p>
    <w:p w14:paraId="0B36896E" w14:textId="77777777" w:rsidR="00A01AAC" w:rsidRPr="00A01AAC" w:rsidRDefault="00A01AAC" w:rsidP="00A01AAC">
      <w:pPr>
        <w:bidi/>
        <w:rPr>
          <w:rFonts w:cs="David"/>
          <w:b/>
          <w:bCs/>
          <w:u w:val="single"/>
          <w:rtl/>
        </w:rPr>
      </w:pPr>
      <w:r w:rsidRPr="00A01AAC">
        <w:rPr>
          <w:rFonts w:cs="David"/>
          <w:b/>
          <w:bCs/>
          <w:u w:val="single"/>
          <w:rtl/>
        </w:rPr>
        <w:t>נכחו</w:t>
      </w:r>
      <w:r w:rsidRPr="00A01AAC">
        <w:rPr>
          <w:rFonts w:cs="David"/>
          <w:rtl/>
        </w:rPr>
        <w:t>:</w:t>
      </w:r>
    </w:p>
    <w:p w14:paraId="4642EBE5" w14:textId="77777777" w:rsidR="00A01AAC" w:rsidRPr="00A01AAC" w:rsidRDefault="00A01AAC" w:rsidP="00A01AAC">
      <w:pPr>
        <w:bidi/>
        <w:rPr>
          <w:rFonts w:cs="David"/>
          <w:rtl/>
        </w:rPr>
      </w:pPr>
    </w:p>
    <w:p w14:paraId="10608D1B" w14:textId="77777777" w:rsidR="00A01AAC" w:rsidRPr="00A01AAC" w:rsidRDefault="00A01AAC" w:rsidP="00A01AAC">
      <w:pPr>
        <w:tabs>
          <w:tab w:val="left" w:pos="1788"/>
        </w:tabs>
        <w:bidi/>
        <w:rPr>
          <w:rFonts w:cs="David"/>
          <w:rtl/>
        </w:rPr>
      </w:pPr>
      <w:r w:rsidRPr="00A01AAC">
        <w:rPr>
          <w:rFonts w:cs="David"/>
          <w:b/>
          <w:bCs/>
          <w:u w:val="single"/>
          <w:rtl/>
        </w:rPr>
        <w:t>חברי הוועדה</w:t>
      </w:r>
      <w:r w:rsidRPr="00A01AAC">
        <w:rPr>
          <w:rFonts w:cs="David"/>
          <w:rtl/>
        </w:rPr>
        <w:t>:</w:t>
      </w:r>
    </w:p>
    <w:p w14:paraId="63120146" w14:textId="77777777" w:rsidR="00A01AAC" w:rsidRPr="00A01AAC" w:rsidRDefault="00A01AAC" w:rsidP="00A01AAC">
      <w:pPr>
        <w:bidi/>
        <w:rPr>
          <w:rFonts w:cs="David"/>
          <w:rtl/>
        </w:rPr>
      </w:pPr>
    </w:p>
    <w:p w14:paraId="44C7CAAC" w14:textId="77777777" w:rsidR="00A01AAC" w:rsidRPr="00A01AAC" w:rsidRDefault="00A01AAC" w:rsidP="00A01AAC">
      <w:pPr>
        <w:bidi/>
        <w:rPr>
          <w:rFonts w:cs="David" w:hint="cs"/>
          <w:rtl/>
        </w:rPr>
      </w:pPr>
      <w:r w:rsidRPr="00A01AAC">
        <w:rPr>
          <w:rFonts w:cs="David" w:hint="cs"/>
          <w:rtl/>
        </w:rPr>
        <w:t xml:space="preserve">דוד טל </w:t>
      </w:r>
      <w:r w:rsidRPr="00A01AAC">
        <w:rPr>
          <w:rFonts w:cs="David"/>
          <w:rtl/>
        </w:rPr>
        <w:t>–</w:t>
      </w:r>
      <w:r w:rsidRPr="00A01AAC">
        <w:rPr>
          <w:rFonts w:cs="David" w:hint="cs"/>
          <w:rtl/>
        </w:rPr>
        <w:t xml:space="preserve"> היו"ר</w:t>
      </w:r>
    </w:p>
    <w:p w14:paraId="3FB70612" w14:textId="77777777" w:rsidR="00A01AAC" w:rsidRPr="00A01AAC" w:rsidRDefault="00A01AAC" w:rsidP="00A01AAC">
      <w:pPr>
        <w:bidi/>
        <w:rPr>
          <w:rFonts w:cs="David" w:hint="cs"/>
          <w:rtl/>
        </w:rPr>
      </w:pPr>
      <w:r w:rsidRPr="00A01AAC">
        <w:rPr>
          <w:rFonts w:cs="David" w:hint="cs"/>
          <w:rtl/>
        </w:rPr>
        <w:t xml:space="preserve">זאב </w:t>
      </w:r>
      <w:proofErr w:type="spellStart"/>
      <w:r w:rsidRPr="00A01AAC">
        <w:rPr>
          <w:rFonts w:cs="David" w:hint="cs"/>
          <w:rtl/>
        </w:rPr>
        <w:t>אלקין</w:t>
      </w:r>
      <w:proofErr w:type="spellEnd"/>
    </w:p>
    <w:p w14:paraId="6B70B55B" w14:textId="77777777" w:rsidR="00A01AAC" w:rsidRPr="00A01AAC" w:rsidRDefault="00A01AAC" w:rsidP="00A01AAC">
      <w:pPr>
        <w:bidi/>
        <w:rPr>
          <w:rFonts w:cs="David" w:hint="cs"/>
          <w:rtl/>
        </w:rPr>
      </w:pPr>
      <w:proofErr w:type="spellStart"/>
      <w:r w:rsidRPr="00A01AAC">
        <w:rPr>
          <w:rFonts w:cs="David" w:hint="cs"/>
          <w:rtl/>
        </w:rPr>
        <w:t>טלב</w:t>
      </w:r>
      <w:proofErr w:type="spellEnd"/>
      <w:r w:rsidRPr="00A01AAC">
        <w:rPr>
          <w:rFonts w:cs="David" w:hint="cs"/>
          <w:rtl/>
        </w:rPr>
        <w:t xml:space="preserve"> </w:t>
      </w:r>
      <w:proofErr w:type="spellStart"/>
      <w:r w:rsidRPr="00A01AAC">
        <w:rPr>
          <w:rFonts w:cs="David" w:hint="cs"/>
          <w:rtl/>
        </w:rPr>
        <w:t>אלסאנע</w:t>
      </w:r>
      <w:proofErr w:type="spellEnd"/>
    </w:p>
    <w:p w14:paraId="5DEA5593" w14:textId="77777777" w:rsidR="00A01AAC" w:rsidRPr="00A01AAC" w:rsidRDefault="00A01AAC" w:rsidP="00A01AAC">
      <w:pPr>
        <w:bidi/>
        <w:rPr>
          <w:rFonts w:cs="David" w:hint="cs"/>
          <w:rtl/>
        </w:rPr>
      </w:pPr>
      <w:r w:rsidRPr="00A01AAC">
        <w:rPr>
          <w:rFonts w:cs="David" w:hint="cs"/>
          <w:rtl/>
        </w:rPr>
        <w:t>נסים זאב</w:t>
      </w:r>
    </w:p>
    <w:p w14:paraId="01E1C970" w14:textId="77777777" w:rsidR="00A01AAC" w:rsidRPr="00A01AAC" w:rsidRDefault="00A01AAC" w:rsidP="00A01AAC">
      <w:pPr>
        <w:bidi/>
        <w:rPr>
          <w:rFonts w:cs="David" w:hint="cs"/>
          <w:rtl/>
        </w:rPr>
      </w:pPr>
      <w:r w:rsidRPr="00A01AAC">
        <w:rPr>
          <w:rFonts w:cs="David" w:hint="cs"/>
          <w:rtl/>
        </w:rPr>
        <w:t>יצחק זיו</w:t>
      </w:r>
    </w:p>
    <w:p w14:paraId="4DF989C8" w14:textId="77777777" w:rsidR="00A01AAC" w:rsidRPr="00A01AAC" w:rsidRDefault="00A01AAC" w:rsidP="00A01AAC">
      <w:pPr>
        <w:bidi/>
        <w:rPr>
          <w:rFonts w:cs="David" w:hint="cs"/>
          <w:rtl/>
        </w:rPr>
      </w:pPr>
      <w:proofErr w:type="spellStart"/>
      <w:r w:rsidRPr="00A01AAC">
        <w:rPr>
          <w:rFonts w:cs="David" w:hint="cs"/>
          <w:rtl/>
        </w:rPr>
        <w:t>נאדיה</w:t>
      </w:r>
      <w:proofErr w:type="spellEnd"/>
      <w:r w:rsidRPr="00A01AAC">
        <w:rPr>
          <w:rFonts w:cs="David" w:hint="cs"/>
          <w:rtl/>
        </w:rPr>
        <w:t xml:space="preserve"> חילו</w:t>
      </w:r>
    </w:p>
    <w:p w14:paraId="79278B0E" w14:textId="77777777" w:rsidR="00A01AAC" w:rsidRPr="00A01AAC" w:rsidRDefault="00A01AAC" w:rsidP="00A01AAC">
      <w:pPr>
        <w:bidi/>
        <w:rPr>
          <w:rFonts w:cs="David" w:hint="cs"/>
          <w:rtl/>
        </w:rPr>
      </w:pPr>
      <w:r w:rsidRPr="00A01AAC">
        <w:rPr>
          <w:rFonts w:cs="David" w:hint="cs"/>
          <w:rtl/>
        </w:rPr>
        <w:t>יואל חסון</w:t>
      </w:r>
    </w:p>
    <w:p w14:paraId="7D0EA147" w14:textId="77777777" w:rsidR="00A01AAC" w:rsidRPr="00A01AAC" w:rsidRDefault="00A01AAC" w:rsidP="00A01AAC">
      <w:pPr>
        <w:bidi/>
        <w:rPr>
          <w:rFonts w:cs="David" w:hint="cs"/>
          <w:rtl/>
        </w:rPr>
      </w:pPr>
      <w:r w:rsidRPr="00A01AAC">
        <w:rPr>
          <w:rFonts w:cs="David" w:hint="cs"/>
          <w:rtl/>
        </w:rPr>
        <w:t>שי חרמש</w:t>
      </w:r>
    </w:p>
    <w:p w14:paraId="354E111D" w14:textId="77777777" w:rsidR="00A01AAC" w:rsidRPr="00A01AAC" w:rsidRDefault="00A01AAC" w:rsidP="00A01AAC">
      <w:pPr>
        <w:bidi/>
        <w:rPr>
          <w:rFonts w:cs="David" w:hint="cs"/>
          <w:rtl/>
        </w:rPr>
      </w:pPr>
      <w:r w:rsidRPr="00A01AAC">
        <w:rPr>
          <w:rFonts w:cs="David" w:hint="cs"/>
          <w:rtl/>
        </w:rPr>
        <w:t>שלי יחימוביץ</w:t>
      </w:r>
    </w:p>
    <w:p w14:paraId="0EF343CE" w14:textId="77777777" w:rsidR="00A01AAC" w:rsidRPr="00A01AAC" w:rsidRDefault="00A01AAC" w:rsidP="00A01AAC">
      <w:pPr>
        <w:bidi/>
        <w:rPr>
          <w:rFonts w:cs="David" w:hint="cs"/>
          <w:rtl/>
        </w:rPr>
      </w:pPr>
      <w:r w:rsidRPr="00A01AAC">
        <w:rPr>
          <w:rFonts w:cs="David" w:hint="cs"/>
          <w:rtl/>
        </w:rPr>
        <w:t>שלמה מולה</w:t>
      </w:r>
    </w:p>
    <w:p w14:paraId="257CE724" w14:textId="77777777" w:rsidR="00A01AAC" w:rsidRPr="00A01AAC" w:rsidRDefault="00A01AAC" w:rsidP="00A01AAC">
      <w:pPr>
        <w:bidi/>
        <w:rPr>
          <w:rFonts w:cs="David" w:hint="cs"/>
          <w:rtl/>
        </w:rPr>
      </w:pPr>
      <w:r w:rsidRPr="00A01AAC">
        <w:rPr>
          <w:rFonts w:cs="David" w:hint="cs"/>
          <w:rtl/>
        </w:rPr>
        <w:t>גדעון סער</w:t>
      </w:r>
    </w:p>
    <w:p w14:paraId="43BC177C" w14:textId="77777777" w:rsidR="00A01AAC" w:rsidRPr="00A01AAC" w:rsidRDefault="00A01AAC" w:rsidP="00A01AAC">
      <w:pPr>
        <w:bidi/>
        <w:rPr>
          <w:rFonts w:cs="David" w:hint="cs"/>
          <w:rtl/>
        </w:rPr>
      </w:pPr>
      <w:r w:rsidRPr="00A01AAC">
        <w:rPr>
          <w:rFonts w:cs="David" w:hint="cs"/>
          <w:rtl/>
        </w:rPr>
        <w:t xml:space="preserve">יוחנן </w:t>
      </w:r>
      <w:proofErr w:type="spellStart"/>
      <w:r w:rsidRPr="00A01AAC">
        <w:rPr>
          <w:rFonts w:cs="David" w:hint="cs"/>
          <w:rtl/>
        </w:rPr>
        <w:t>פלסנר</w:t>
      </w:r>
      <w:proofErr w:type="spellEnd"/>
    </w:p>
    <w:p w14:paraId="21DDCDDC" w14:textId="77777777" w:rsidR="00A01AAC" w:rsidRPr="00A01AAC" w:rsidRDefault="00A01AAC" w:rsidP="00A01AAC">
      <w:pPr>
        <w:bidi/>
        <w:rPr>
          <w:rFonts w:cs="David" w:hint="cs"/>
          <w:rtl/>
        </w:rPr>
      </w:pPr>
      <w:proofErr w:type="spellStart"/>
      <w:r w:rsidRPr="00A01AAC">
        <w:rPr>
          <w:rFonts w:cs="David" w:hint="cs"/>
          <w:rtl/>
        </w:rPr>
        <w:t>אברהים</w:t>
      </w:r>
      <w:proofErr w:type="spellEnd"/>
      <w:r w:rsidRPr="00A01AAC">
        <w:rPr>
          <w:rFonts w:cs="David" w:hint="cs"/>
          <w:rtl/>
        </w:rPr>
        <w:t xml:space="preserve"> צרצור</w:t>
      </w:r>
    </w:p>
    <w:p w14:paraId="552F3448" w14:textId="77777777" w:rsidR="00A01AAC" w:rsidRPr="00A01AAC" w:rsidRDefault="00A01AAC" w:rsidP="00A01AAC">
      <w:pPr>
        <w:bidi/>
        <w:rPr>
          <w:rFonts w:cs="David" w:hint="cs"/>
          <w:rtl/>
        </w:rPr>
      </w:pPr>
      <w:r w:rsidRPr="00A01AAC">
        <w:rPr>
          <w:rFonts w:cs="David" w:hint="cs"/>
          <w:rtl/>
        </w:rPr>
        <w:t>שכיב שנאן</w:t>
      </w:r>
    </w:p>
    <w:p w14:paraId="0EF59350" w14:textId="77777777" w:rsidR="00A01AAC" w:rsidRPr="00A01AAC" w:rsidRDefault="00A01AAC" w:rsidP="00A01AAC">
      <w:pPr>
        <w:bidi/>
        <w:rPr>
          <w:rFonts w:cs="David" w:hint="cs"/>
          <w:rtl/>
        </w:rPr>
      </w:pPr>
      <w:r w:rsidRPr="00A01AAC">
        <w:rPr>
          <w:rFonts w:cs="David" w:hint="cs"/>
          <w:rtl/>
        </w:rPr>
        <w:t xml:space="preserve">משה </w:t>
      </w:r>
      <w:proofErr w:type="spellStart"/>
      <w:r w:rsidRPr="00A01AAC">
        <w:rPr>
          <w:rFonts w:cs="David" w:hint="cs"/>
          <w:rtl/>
        </w:rPr>
        <w:t>שרוני</w:t>
      </w:r>
      <w:proofErr w:type="spellEnd"/>
    </w:p>
    <w:p w14:paraId="7E211FC7" w14:textId="77777777" w:rsidR="00A01AAC" w:rsidRPr="00A01AAC" w:rsidRDefault="00A01AAC" w:rsidP="00A01AAC">
      <w:pPr>
        <w:bidi/>
        <w:rPr>
          <w:rFonts w:cs="David" w:hint="cs"/>
          <w:rtl/>
        </w:rPr>
      </w:pPr>
    </w:p>
    <w:p w14:paraId="57CD0C94" w14:textId="77777777" w:rsidR="00A01AAC" w:rsidRPr="00A01AAC" w:rsidRDefault="00A01AAC" w:rsidP="00A01AAC">
      <w:pPr>
        <w:tabs>
          <w:tab w:val="left" w:pos="1788"/>
          <w:tab w:val="left" w:pos="3631"/>
        </w:tabs>
        <w:bidi/>
        <w:rPr>
          <w:rFonts w:cs="David" w:hint="cs"/>
          <w:rtl/>
        </w:rPr>
      </w:pPr>
      <w:r w:rsidRPr="00A01AAC">
        <w:rPr>
          <w:rFonts w:cs="David"/>
          <w:b/>
          <w:bCs/>
          <w:u w:val="single"/>
          <w:rtl/>
        </w:rPr>
        <w:t>מוזמנים</w:t>
      </w:r>
      <w:r w:rsidRPr="00A01AAC">
        <w:rPr>
          <w:rFonts w:cs="David"/>
          <w:rtl/>
        </w:rPr>
        <w:t>:</w:t>
      </w:r>
    </w:p>
    <w:p w14:paraId="70686A32" w14:textId="77777777" w:rsidR="00A01AAC" w:rsidRPr="00A01AAC" w:rsidRDefault="00A01AAC" w:rsidP="00A01AAC">
      <w:pPr>
        <w:bidi/>
        <w:rPr>
          <w:rFonts w:cs="David"/>
          <w:rtl/>
        </w:rPr>
      </w:pPr>
    </w:p>
    <w:p w14:paraId="70BEF799" w14:textId="77777777" w:rsidR="00A01AAC" w:rsidRPr="00A01AAC" w:rsidRDefault="00A01AAC" w:rsidP="00A01AAC">
      <w:pPr>
        <w:bidi/>
        <w:rPr>
          <w:rFonts w:cs="David" w:hint="cs"/>
          <w:rtl/>
        </w:rPr>
      </w:pPr>
      <w:r w:rsidRPr="00A01AAC">
        <w:rPr>
          <w:rFonts w:cs="David" w:hint="cs"/>
          <w:rtl/>
        </w:rPr>
        <w:t xml:space="preserve">איל ינון </w:t>
      </w:r>
      <w:r w:rsidRPr="00A01AAC">
        <w:rPr>
          <w:rFonts w:cs="David"/>
          <w:rtl/>
        </w:rPr>
        <w:t>–</w:t>
      </w:r>
      <w:r w:rsidRPr="00A01AAC">
        <w:rPr>
          <w:rFonts w:cs="David" w:hint="cs"/>
          <w:rtl/>
        </w:rPr>
        <w:t xml:space="preserve"> מזכיר הכנסת</w:t>
      </w:r>
    </w:p>
    <w:p w14:paraId="692D9719" w14:textId="77777777" w:rsidR="00A01AAC" w:rsidRDefault="00A01AAC" w:rsidP="00A01AAC">
      <w:pPr>
        <w:bidi/>
        <w:rPr>
          <w:rFonts w:cs="David" w:hint="cs"/>
          <w:rtl/>
        </w:rPr>
      </w:pPr>
    </w:p>
    <w:p w14:paraId="150A974A" w14:textId="77777777" w:rsidR="00A01AAC" w:rsidRDefault="00A01AAC" w:rsidP="00A01AAC">
      <w:pPr>
        <w:bidi/>
        <w:rPr>
          <w:rFonts w:cs="David" w:hint="cs"/>
          <w:rtl/>
        </w:rPr>
      </w:pPr>
    </w:p>
    <w:p w14:paraId="525AB95D" w14:textId="77777777" w:rsidR="00A01AAC" w:rsidRDefault="00A01AAC" w:rsidP="00A01AAC">
      <w:pPr>
        <w:bidi/>
        <w:rPr>
          <w:rFonts w:cs="David" w:hint="cs"/>
          <w:rtl/>
        </w:rPr>
      </w:pPr>
    </w:p>
    <w:p w14:paraId="7D86098F" w14:textId="77777777" w:rsidR="00A01AAC" w:rsidRDefault="00A01AAC" w:rsidP="00A01AAC">
      <w:pPr>
        <w:bidi/>
        <w:rPr>
          <w:rFonts w:cs="David" w:hint="cs"/>
          <w:rtl/>
        </w:rPr>
      </w:pPr>
    </w:p>
    <w:p w14:paraId="1A29BEEB" w14:textId="77777777" w:rsidR="00A01AAC" w:rsidRDefault="00A01AAC" w:rsidP="00A01AAC">
      <w:pPr>
        <w:bidi/>
        <w:rPr>
          <w:rFonts w:cs="David" w:hint="cs"/>
          <w:rtl/>
        </w:rPr>
      </w:pPr>
    </w:p>
    <w:p w14:paraId="4E8DFC89" w14:textId="77777777" w:rsidR="00A01AAC" w:rsidRDefault="00A01AAC" w:rsidP="00A01AAC">
      <w:pPr>
        <w:bidi/>
        <w:rPr>
          <w:rFonts w:cs="David" w:hint="cs"/>
          <w:rtl/>
        </w:rPr>
      </w:pPr>
    </w:p>
    <w:p w14:paraId="381DF254" w14:textId="77777777" w:rsidR="00A01AAC" w:rsidRDefault="00A01AAC" w:rsidP="00A01AAC">
      <w:pPr>
        <w:bidi/>
        <w:rPr>
          <w:rFonts w:cs="David" w:hint="cs"/>
          <w:rtl/>
        </w:rPr>
      </w:pPr>
    </w:p>
    <w:p w14:paraId="6FE66332" w14:textId="77777777" w:rsidR="00A01AAC" w:rsidRDefault="00A01AAC" w:rsidP="00A01AAC">
      <w:pPr>
        <w:bidi/>
        <w:rPr>
          <w:rFonts w:cs="David" w:hint="cs"/>
          <w:rtl/>
        </w:rPr>
      </w:pPr>
    </w:p>
    <w:p w14:paraId="74785778" w14:textId="77777777" w:rsidR="00A01AAC" w:rsidRDefault="00A01AAC" w:rsidP="00A01AAC">
      <w:pPr>
        <w:bidi/>
        <w:rPr>
          <w:rFonts w:cs="David" w:hint="cs"/>
          <w:rtl/>
        </w:rPr>
      </w:pPr>
    </w:p>
    <w:p w14:paraId="47C07C6C" w14:textId="77777777" w:rsidR="00A01AAC" w:rsidRPr="00A01AAC" w:rsidRDefault="00A01AAC" w:rsidP="00A01AAC">
      <w:pPr>
        <w:bidi/>
        <w:rPr>
          <w:rFonts w:cs="David" w:hint="cs"/>
          <w:rtl/>
        </w:rPr>
      </w:pPr>
    </w:p>
    <w:p w14:paraId="3E720F61" w14:textId="77777777" w:rsidR="00A01AAC" w:rsidRPr="00A01AAC" w:rsidRDefault="00A01AAC" w:rsidP="00A01AAC">
      <w:pPr>
        <w:tabs>
          <w:tab w:val="left" w:pos="1930"/>
        </w:tabs>
        <w:bidi/>
        <w:rPr>
          <w:rFonts w:cs="David" w:hint="cs"/>
          <w:rtl/>
        </w:rPr>
      </w:pPr>
      <w:r w:rsidRPr="00A01AAC">
        <w:rPr>
          <w:rFonts w:cs="David"/>
          <w:b/>
          <w:bCs/>
          <w:u w:val="single"/>
          <w:rtl/>
        </w:rPr>
        <w:t>י</w:t>
      </w:r>
      <w:r w:rsidRPr="00A01AAC">
        <w:rPr>
          <w:rFonts w:cs="David" w:hint="cs"/>
          <w:b/>
          <w:bCs/>
          <w:u w:val="single"/>
          <w:rtl/>
        </w:rPr>
        <w:t>יעוץ משפטי</w:t>
      </w:r>
      <w:r w:rsidRPr="00A01AAC">
        <w:rPr>
          <w:rFonts w:cs="David"/>
          <w:b/>
          <w:bCs/>
          <w:u w:val="single"/>
          <w:rtl/>
        </w:rPr>
        <w:t>:</w:t>
      </w:r>
    </w:p>
    <w:p w14:paraId="38C4D567" w14:textId="77777777" w:rsidR="00A01AAC" w:rsidRPr="00A01AAC" w:rsidRDefault="00A01AAC" w:rsidP="00A01AAC">
      <w:pPr>
        <w:bidi/>
        <w:rPr>
          <w:rFonts w:cs="David" w:hint="cs"/>
          <w:rtl/>
        </w:rPr>
      </w:pPr>
    </w:p>
    <w:p w14:paraId="723BB019" w14:textId="77777777" w:rsidR="00A01AAC" w:rsidRPr="00A01AAC" w:rsidRDefault="00A01AAC" w:rsidP="00A01AAC">
      <w:pPr>
        <w:bidi/>
        <w:rPr>
          <w:rFonts w:cs="David" w:hint="cs"/>
          <w:rtl/>
        </w:rPr>
      </w:pPr>
      <w:r w:rsidRPr="00A01AAC">
        <w:rPr>
          <w:rFonts w:cs="David" w:hint="cs"/>
          <w:rtl/>
        </w:rPr>
        <w:t>ארבל אסטרחן</w:t>
      </w:r>
    </w:p>
    <w:p w14:paraId="76DFAD8F" w14:textId="77777777" w:rsidR="00A01AAC" w:rsidRPr="00A01AAC" w:rsidRDefault="00A01AAC" w:rsidP="00A01AAC">
      <w:pPr>
        <w:bidi/>
        <w:rPr>
          <w:rFonts w:cs="David" w:hint="cs"/>
          <w:rtl/>
        </w:rPr>
      </w:pPr>
      <w:r w:rsidRPr="00A01AAC">
        <w:rPr>
          <w:rFonts w:cs="David" w:hint="cs"/>
          <w:rtl/>
        </w:rPr>
        <w:t>שלומי בלבן</w:t>
      </w:r>
    </w:p>
    <w:p w14:paraId="7E12382A" w14:textId="77777777" w:rsidR="00A01AAC" w:rsidRPr="00A01AAC" w:rsidRDefault="00A01AAC" w:rsidP="00A01AAC">
      <w:pPr>
        <w:bidi/>
        <w:rPr>
          <w:rFonts w:cs="David" w:hint="cs"/>
          <w:rtl/>
        </w:rPr>
      </w:pPr>
    </w:p>
    <w:p w14:paraId="1C018EC8" w14:textId="77777777" w:rsidR="00A01AAC" w:rsidRPr="00A01AAC" w:rsidRDefault="00A01AAC" w:rsidP="00A01AAC">
      <w:pPr>
        <w:tabs>
          <w:tab w:val="left" w:pos="1930"/>
        </w:tabs>
        <w:bidi/>
        <w:rPr>
          <w:rFonts w:cs="David" w:hint="cs"/>
          <w:b/>
          <w:bCs/>
          <w:rtl/>
        </w:rPr>
      </w:pPr>
      <w:r w:rsidRPr="00A01AAC">
        <w:rPr>
          <w:rFonts w:cs="David"/>
          <w:b/>
          <w:bCs/>
          <w:u w:val="single"/>
          <w:rtl/>
        </w:rPr>
        <w:t>מנהלת הוועדה</w:t>
      </w:r>
      <w:r w:rsidRPr="00A01AAC">
        <w:rPr>
          <w:rFonts w:cs="David"/>
          <w:rtl/>
        </w:rPr>
        <w:t>:</w:t>
      </w:r>
    </w:p>
    <w:p w14:paraId="02CF5B50" w14:textId="77777777" w:rsidR="00A01AAC" w:rsidRPr="00A01AAC" w:rsidRDefault="00A01AAC" w:rsidP="00A01AAC">
      <w:pPr>
        <w:bidi/>
        <w:rPr>
          <w:rFonts w:cs="David" w:hint="cs"/>
          <w:rtl/>
        </w:rPr>
      </w:pPr>
    </w:p>
    <w:p w14:paraId="67EEB891" w14:textId="77777777" w:rsidR="00A01AAC" w:rsidRPr="00A01AAC" w:rsidRDefault="00A01AAC" w:rsidP="00A01AAC">
      <w:pPr>
        <w:bidi/>
        <w:rPr>
          <w:rFonts w:cs="David" w:hint="cs"/>
          <w:rtl/>
        </w:rPr>
      </w:pPr>
      <w:r w:rsidRPr="00A01AAC">
        <w:rPr>
          <w:rFonts w:cs="David" w:hint="cs"/>
          <w:rtl/>
        </w:rPr>
        <w:t>אתי בן יוסף</w:t>
      </w:r>
    </w:p>
    <w:p w14:paraId="4C2B8ED5" w14:textId="77777777" w:rsidR="00A01AAC" w:rsidRPr="00A01AAC" w:rsidRDefault="00A01AAC" w:rsidP="00A01AAC">
      <w:pPr>
        <w:bidi/>
        <w:rPr>
          <w:rFonts w:cs="David" w:hint="cs"/>
          <w:rtl/>
        </w:rPr>
      </w:pPr>
    </w:p>
    <w:p w14:paraId="3E137166" w14:textId="77777777" w:rsidR="00A01AAC" w:rsidRPr="00A01AAC" w:rsidRDefault="00A01AAC" w:rsidP="00A01AAC">
      <w:pPr>
        <w:tabs>
          <w:tab w:val="left" w:pos="1930"/>
        </w:tabs>
        <w:bidi/>
        <w:rPr>
          <w:rFonts w:cs="David" w:hint="cs"/>
          <w:rtl/>
        </w:rPr>
      </w:pPr>
      <w:r w:rsidRPr="00A01AAC">
        <w:rPr>
          <w:rFonts w:cs="David" w:hint="cs"/>
          <w:b/>
          <w:bCs/>
          <w:u w:val="single"/>
          <w:rtl/>
        </w:rPr>
        <w:t>רשמת פרלמנטרית</w:t>
      </w:r>
      <w:r w:rsidRPr="00A01AAC">
        <w:rPr>
          <w:rFonts w:cs="David"/>
          <w:rtl/>
        </w:rPr>
        <w:t>:</w:t>
      </w:r>
      <w:r w:rsidRPr="00A01AAC">
        <w:rPr>
          <w:rFonts w:cs="David" w:hint="cs"/>
          <w:rtl/>
        </w:rPr>
        <w:tab/>
      </w:r>
    </w:p>
    <w:p w14:paraId="0AF21EBD" w14:textId="77777777" w:rsidR="00A01AAC" w:rsidRPr="00A01AAC" w:rsidRDefault="00A01AAC" w:rsidP="00A01AAC">
      <w:pPr>
        <w:bidi/>
        <w:rPr>
          <w:rFonts w:cs="David" w:hint="cs"/>
          <w:b/>
          <w:bCs/>
          <w:rtl/>
        </w:rPr>
      </w:pPr>
    </w:p>
    <w:p w14:paraId="0591F37C" w14:textId="77777777" w:rsidR="00A01AAC" w:rsidRPr="00A01AAC" w:rsidRDefault="00A01AAC" w:rsidP="00A01AAC">
      <w:pPr>
        <w:pStyle w:val="Heading5"/>
        <w:jc w:val="left"/>
        <w:rPr>
          <w:rFonts w:hint="cs"/>
          <w:sz w:val="24"/>
          <w:rtl/>
        </w:rPr>
      </w:pPr>
      <w:r w:rsidRPr="00A01AAC">
        <w:rPr>
          <w:rFonts w:hint="cs"/>
          <w:sz w:val="24"/>
          <w:rtl/>
        </w:rPr>
        <w:t xml:space="preserve">יפה </w:t>
      </w:r>
      <w:proofErr w:type="spellStart"/>
      <w:r w:rsidRPr="00A01AAC">
        <w:rPr>
          <w:rFonts w:hint="cs"/>
          <w:sz w:val="24"/>
          <w:rtl/>
        </w:rPr>
        <w:t>קרינצה</w:t>
      </w:r>
      <w:proofErr w:type="spellEnd"/>
    </w:p>
    <w:p w14:paraId="4B367FB6" w14:textId="77777777" w:rsidR="00A01AAC" w:rsidRPr="00A01AAC" w:rsidRDefault="00A01AAC" w:rsidP="00A01AAC">
      <w:pPr>
        <w:pStyle w:val="Heading5"/>
        <w:jc w:val="left"/>
        <w:rPr>
          <w:sz w:val="24"/>
          <w:rtl/>
        </w:rPr>
      </w:pPr>
      <w:r w:rsidRPr="00A01AAC">
        <w:rPr>
          <w:sz w:val="24"/>
          <w:rtl/>
        </w:rPr>
        <w:t xml:space="preserve"> </w:t>
      </w:r>
    </w:p>
    <w:p w14:paraId="04CE54A5" w14:textId="77777777" w:rsidR="00A01AAC" w:rsidRPr="00A01AAC" w:rsidRDefault="00A01AAC" w:rsidP="00A01AAC">
      <w:pPr>
        <w:bidi/>
        <w:rPr>
          <w:rFonts w:cs="David" w:hint="cs"/>
          <w:rtl/>
        </w:rPr>
      </w:pPr>
    </w:p>
    <w:p w14:paraId="7A91E427" w14:textId="77777777" w:rsidR="00A01AAC" w:rsidRPr="00A01AAC" w:rsidRDefault="00A01AAC" w:rsidP="00A01AAC">
      <w:pPr>
        <w:bidi/>
        <w:jc w:val="center"/>
        <w:rPr>
          <w:rFonts w:cs="David" w:hint="cs"/>
          <w:b/>
          <w:bCs/>
          <w:u w:val="single"/>
          <w:rtl/>
        </w:rPr>
      </w:pPr>
      <w:r w:rsidRPr="00A01AAC">
        <w:rPr>
          <w:rFonts w:cs="David"/>
          <w:rtl/>
        </w:rPr>
        <w:br w:type="page"/>
      </w:r>
      <w:r w:rsidRPr="00A01AAC">
        <w:rPr>
          <w:rFonts w:cs="David" w:hint="cs"/>
          <w:b/>
          <w:bCs/>
          <w:u w:val="single"/>
          <w:rtl/>
        </w:rPr>
        <w:lastRenderedPageBreak/>
        <w:t xml:space="preserve">א. בקשת יו"ר ועדת הפנים להקדים את הדיון בהצעות חוק הרשויות המקומיות (ביטול איחוד המועצות המקומיות דלית אל כרמל </w:t>
      </w:r>
      <w:proofErr w:type="spellStart"/>
      <w:r w:rsidRPr="00A01AAC">
        <w:rPr>
          <w:rFonts w:cs="David" w:hint="cs"/>
          <w:b/>
          <w:bCs/>
          <w:u w:val="single"/>
          <w:rtl/>
        </w:rPr>
        <w:t>ועוספיה</w:t>
      </w:r>
      <w:proofErr w:type="spellEnd"/>
      <w:r w:rsidRPr="00A01AAC">
        <w:rPr>
          <w:rFonts w:cs="David" w:hint="cs"/>
          <w:b/>
          <w:bCs/>
          <w:u w:val="single"/>
          <w:rtl/>
        </w:rPr>
        <w:t xml:space="preserve"> והוראת שעה)</w:t>
      </w:r>
    </w:p>
    <w:p w14:paraId="49EA9E6F" w14:textId="77777777" w:rsidR="00A01AAC" w:rsidRPr="00A01AAC" w:rsidRDefault="00A01AAC" w:rsidP="00A01AAC">
      <w:pPr>
        <w:bidi/>
        <w:rPr>
          <w:rFonts w:cs="David" w:hint="cs"/>
          <w:u w:val="single"/>
          <w:rtl/>
        </w:rPr>
      </w:pPr>
    </w:p>
    <w:p w14:paraId="48CCE250" w14:textId="77777777" w:rsidR="00A01AAC" w:rsidRPr="00A01AAC" w:rsidRDefault="00A01AAC" w:rsidP="00A01AAC">
      <w:pPr>
        <w:bidi/>
        <w:rPr>
          <w:rFonts w:cs="David" w:hint="cs"/>
          <w:u w:val="single"/>
          <w:rtl/>
        </w:rPr>
      </w:pPr>
    </w:p>
    <w:p w14:paraId="7712F6AB" w14:textId="77777777" w:rsidR="00A01AAC" w:rsidRPr="00A01AAC" w:rsidRDefault="00A01AAC" w:rsidP="00A01AAC">
      <w:pPr>
        <w:bidi/>
        <w:rPr>
          <w:rFonts w:cs="David" w:hint="cs"/>
          <w:rtl/>
        </w:rPr>
      </w:pPr>
      <w:r w:rsidRPr="00A01AAC">
        <w:rPr>
          <w:rFonts w:cs="David" w:hint="cs"/>
          <w:u w:val="single"/>
          <w:rtl/>
        </w:rPr>
        <w:t>היו"ר דוד טל:</w:t>
      </w:r>
    </w:p>
    <w:p w14:paraId="2D8DF5A2" w14:textId="77777777" w:rsidR="00A01AAC" w:rsidRPr="00A01AAC" w:rsidRDefault="00A01AAC" w:rsidP="00A01AAC">
      <w:pPr>
        <w:bidi/>
        <w:rPr>
          <w:rFonts w:cs="David" w:hint="cs"/>
          <w:rtl/>
        </w:rPr>
      </w:pPr>
    </w:p>
    <w:p w14:paraId="3A1516E7" w14:textId="77777777" w:rsidR="00A01AAC" w:rsidRPr="00A01AAC" w:rsidRDefault="00A01AAC" w:rsidP="00A01AAC">
      <w:pPr>
        <w:bidi/>
        <w:ind w:firstLine="567"/>
        <w:rPr>
          <w:rFonts w:cs="David" w:hint="cs"/>
          <w:rtl/>
        </w:rPr>
      </w:pPr>
      <w:r w:rsidRPr="00A01AAC">
        <w:rPr>
          <w:rFonts w:cs="David" w:hint="cs"/>
          <w:rtl/>
        </w:rPr>
        <w:t xml:space="preserve">שלום לכולם, אני מתכבד לפתוח את ישיבת הוועדה. מוריי ורבותיי אני רוצה לומר שהיה לי רצון טוב </w:t>
      </w:r>
      <w:r w:rsidRPr="00A01AAC">
        <w:rPr>
          <w:rFonts w:cs="David"/>
          <w:rtl/>
        </w:rPr>
        <w:t>–</w:t>
      </w:r>
      <w:r w:rsidRPr="00A01AAC">
        <w:rPr>
          <w:rFonts w:cs="David" w:hint="cs"/>
          <w:rtl/>
        </w:rPr>
        <w:t xml:space="preserve"> יותר מרצון טוב - בגלל בקשתה של עמיתתי, חברת הכנסת זהבה </w:t>
      </w:r>
      <w:proofErr w:type="spellStart"/>
      <w:r w:rsidRPr="00A01AAC">
        <w:rPr>
          <w:rFonts w:cs="David" w:hint="cs"/>
          <w:rtl/>
        </w:rPr>
        <w:t>גלאון</w:t>
      </w:r>
      <w:proofErr w:type="spellEnd"/>
      <w:r w:rsidRPr="00A01AAC">
        <w:rPr>
          <w:rFonts w:cs="David" w:hint="cs"/>
          <w:rtl/>
        </w:rPr>
        <w:t xml:space="preserve">, להעלות את נושא הרשויות המקומיות (ביטול איחוד המועצות המקומיות דלית אל כרמל </w:t>
      </w:r>
      <w:proofErr w:type="spellStart"/>
      <w:r w:rsidRPr="00A01AAC">
        <w:rPr>
          <w:rFonts w:cs="David" w:hint="cs"/>
          <w:rtl/>
        </w:rPr>
        <w:t>ועוספיה</w:t>
      </w:r>
      <w:proofErr w:type="spellEnd"/>
      <w:r w:rsidRPr="00A01AAC">
        <w:rPr>
          <w:rFonts w:cs="David" w:hint="cs"/>
          <w:rtl/>
        </w:rPr>
        <w:t xml:space="preserve">). העלינו את זה על סדר היום, אבל דא </w:t>
      </w:r>
      <w:proofErr w:type="spellStart"/>
      <w:r w:rsidRPr="00A01AAC">
        <w:rPr>
          <w:rFonts w:cs="David" w:hint="cs"/>
          <w:rtl/>
        </w:rPr>
        <w:t>עקא</w:t>
      </w:r>
      <w:proofErr w:type="spellEnd"/>
      <w:r w:rsidRPr="00A01AAC">
        <w:rPr>
          <w:rFonts w:cs="David" w:hint="cs"/>
          <w:rtl/>
        </w:rPr>
        <w:t xml:space="preserve"> שיש איזושהי בעיה, ואני מבקש מהיועצת המשפטית להציג אותה. </w:t>
      </w:r>
    </w:p>
    <w:p w14:paraId="561C6798" w14:textId="77777777" w:rsidR="00A01AAC" w:rsidRPr="00A01AAC" w:rsidRDefault="00A01AAC" w:rsidP="00A01AAC">
      <w:pPr>
        <w:bidi/>
        <w:rPr>
          <w:rFonts w:cs="David" w:hint="cs"/>
          <w:rtl/>
        </w:rPr>
      </w:pPr>
    </w:p>
    <w:p w14:paraId="1ABF1D98" w14:textId="77777777" w:rsidR="00A01AAC" w:rsidRPr="00A01AAC" w:rsidRDefault="00A01AAC" w:rsidP="00A01AAC">
      <w:pPr>
        <w:bidi/>
        <w:rPr>
          <w:rFonts w:cs="David" w:hint="cs"/>
          <w:u w:val="single"/>
          <w:rtl/>
        </w:rPr>
      </w:pPr>
      <w:r w:rsidRPr="00A01AAC">
        <w:rPr>
          <w:rFonts w:cs="David" w:hint="cs"/>
          <w:u w:val="single"/>
          <w:rtl/>
        </w:rPr>
        <w:t>ארבל אסטרחן:</w:t>
      </w:r>
    </w:p>
    <w:p w14:paraId="30DF0EDC" w14:textId="77777777" w:rsidR="00A01AAC" w:rsidRPr="00A01AAC" w:rsidRDefault="00A01AAC" w:rsidP="00A01AAC">
      <w:pPr>
        <w:bidi/>
        <w:rPr>
          <w:rFonts w:cs="David" w:hint="cs"/>
          <w:rtl/>
        </w:rPr>
      </w:pPr>
    </w:p>
    <w:p w14:paraId="7849E210" w14:textId="77777777" w:rsidR="00A01AAC" w:rsidRPr="00A01AAC" w:rsidRDefault="00A01AAC" w:rsidP="00A01AAC">
      <w:pPr>
        <w:bidi/>
        <w:ind w:firstLine="567"/>
        <w:rPr>
          <w:rFonts w:cs="David" w:hint="cs"/>
          <w:rtl/>
        </w:rPr>
      </w:pPr>
      <w:r w:rsidRPr="00A01AAC">
        <w:rPr>
          <w:rFonts w:cs="David" w:hint="cs"/>
          <w:rtl/>
        </w:rPr>
        <w:t xml:space="preserve">זה לא היה ברור מהמכתב שהוגש לוועדה, אבל מדובר בהצעות חוק שלא עברו קריאה ראשונה. מדובר בהצעות חוק תקציביות, שצריכות רוב של לפחות 50 חברי כנסת בקריאה הראשונה. לכן, לא ניתן לדון בפטור לפני הקריאה </w:t>
      </w:r>
      <w:proofErr w:type="spellStart"/>
      <w:r w:rsidRPr="00A01AAC">
        <w:rPr>
          <w:rFonts w:cs="David" w:hint="cs"/>
          <w:rtl/>
        </w:rPr>
        <w:t>השניה</w:t>
      </w:r>
      <w:proofErr w:type="spellEnd"/>
      <w:r w:rsidRPr="00A01AAC">
        <w:rPr>
          <w:rFonts w:cs="David" w:hint="cs"/>
          <w:rtl/>
        </w:rPr>
        <w:t xml:space="preserve"> והשלישית. </w:t>
      </w:r>
    </w:p>
    <w:p w14:paraId="45727F57" w14:textId="77777777" w:rsidR="00A01AAC" w:rsidRPr="00A01AAC" w:rsidRDefault="00A01AAC" w:rsidP="00A01AAC">
      <w:pPr>
        <w:bidi/>
        <w:rPr>
          <w:rFonts w:cs="David" w:hint="cs"/>
          <w:rtl/>
        </w:rPr>
      </w:pPr>
    </w:p>
    <w:p w14:paraId="548C0C70" w14:textId="77777777" w:rsidR="00A01AAC" w:rsidRPr="00A01AAC" w:rsidRDefault="00A01AAC" w:rsidP="00A01AAC">
      <w:pPr>
        <w:bidi/>
        <w:rPr>
          <w:rFonts w:cs="David" w:hint="cs"/>
          <w:rtl/>
        </w:rPr>
      </w:pPr>
      <w:r w:rsidRPr="00A01AAC">
        <w:rPr>
          <w:rFonts w:cs="David" w:hint="cs"/>
          <w:u w:val="single"/>
          <w:rtl/>
        </w:rPr>
        <w:t>היו"ר דוד טל:</w:t>
      </w:r>
    </w:p>
    <w:p w14:paraId="1BC60ABE" w14:textId="77777777" w:rsidR="00A01AAC" w:rsidRPr="00A01AAC" w:rsidRDefault="00A01AAC" w:rsidP="00A01AAC">
      <w:pPr>
        <w:bidi/>
        <w:rPr>
          <w:rFonts w:cs="David" w:hint="cs"/>
          <w:rtl/>
        </w:rPr>
      </w:pPr>
    </w:p>
    <w:p w14:paraId="1796DDA3" w14:textId="77777777" w:rsidR="00A01AAC" w:rsidRPr="00A01AAC" w:rsidRDefault="00A01AAC" w:rsidP="00A01AAC">
      <w:pPr>
        <w:bidi/>
        <w:ind w:firstLine="567"/>
        <w:rPr>
          <w:rFonts w:cs="David" w:hint="cs"/>
          <w:rtl/>
        </w:rPr>
      </w:pPr>
      <w:r w:rsidRPr="00A01AAC">
        <w:rPr>
          <w:rFonts w:cs="David" w:hint="cs"/>
          <w:rtl/>
        </w:rPr>
        <w:t>אבל נוכל לעשות את זה מחר, נכון?</w:t>
      </w:r>
    </w:p>
    <w:p w14:paraId="11C17C0D" w14:textId="77777777" w:rsidR="00A01AAC" w:rsidRPr="00A01AAC" w:rsidRDefault="00A01AAC" w:rsidP="00A01AAC">
      <w:pPr>
        <w:bidi/>
        <w:ind w:firstLine="567"/>
        <w:rPr>
          <w:rFonts w:cs="David" w:hint="cs"/>
          <w:rtl/>
        </w:rPr>
      </w:pPr>
    </w:p>
    <w:p w14:paraId="46C0BD4A" w14:textId="77777777" w:rsidR="00A01AAC" w:rsidRPr="00A01AAC" w:rsidRDefault="00A01AAC" w:rsidP="00A01AAC">
      <w:pPr>
        <w:bidi/>
        <w:rPr>
          <w:rFonts w:cs="David" w:hint="cs"/>
          <w:rtl/>
        </w:rPr>
      </w:pPr>
      <w:r w:rsidRPr="00A01AAC">
        <w:rPr>
          <w:rFonts w:cs="David" w:hint="cs"/>
          <w:u w:val="single"/>
          <w:rtl/>
        </w:rPr>
        <w:t>ארבל אסטרחן:</w:t>
      </w:r>
    </w:p>
    <w:p w14:paraId="6B2A8D0F" w14:textId="77777777" w:rsidR="00A01AAC" w:rsidRPr="00A01AAC" w:rsidRDefault="00A01AAC" w:rsidP="00A01AAC">
      <w:pPr>
        <w:bidi/>
        <w:rPr>
          <w:rFonts w:cs="David" w:hint="cs"/>
          <w:rtl/>
        </w:rPr>
      </w:pPr>
    </w:p>
    <w:p w14:paraId="5A7255BC" w14:textId="77777777" w:rsidR="00A01AAC" w:rsidRPr="00A01AAC" w:rsidRDefault="00A01AAC" w:rsidP="00A01AAC">
      <w:pPr>
        <w:bidi/>
        <w:rPr>
          <w:rFonts w:cs="David" w:hint="cs"/>
          <w:rtl/>
        </w:rPr>
      </w:pPr>
      <w:r w:rsidRPr="00A01AAC">
        <w:rPr>
          <w:rFonts w:cs="David" w:hint="cs"/>
          <w:rtl/>
        </w:rPr>
        <w:tab/>
        <w:t xml:space="preserve">אחרי שהן יעברו קריאה ראשונה. </w:t>
      </w:r>
    </w:p>
    <w:p w14:paraId="6F4FECAE" w14:textId="77777777" w:rsidR="00A01AAC" w:rsidRPr="00A01AAC" w:rsidRDefault="00A01AAC" w:rsidP="00A01AAC">
      <w:pPr>
        <w:bidi/>
        <w:rPr>
          <w:rFonts w:cs="David" w:hint="cs"/>
          <w:rtl/>
        </w:rPr>
      </w:pPr>
    </w:p>
    <w:p w14:paraId="6837B1D0" w14:textId="77777777" w:rsidR="00A01AAC" w:rsidRPr="00A01AAC" w:rsidRDefault="00A01AAC" w:rsidP="00A01AAC">
      <w:pPr>
        <w:bidi/>
        <w:rPr>
          <w:rFonts w:cs="David" w:hint="cs"/>
          <w:u w:val="single"/>
          <w:rtl/>
        </w:rPr>
      </w:pPr>
      <w:r w:rsidRPr="00A01AAC">
        <w:rPr>
          <w:rFonts w:cs="David" w:hint="cs"/>
          <w:u w:val="single"/>
          <w:rtl/>
        </w:rPr>
        <w:t>היו"ר דוד טל:</w:t>
      </w:r>
    </w:p>
    <w:p w14:paraId="3BAD7A44" w14:textId="77777777" w:rsidR="00A01AAC" w:rsidRPr="00A01AAC" w:rsidRDefault="00A01AAC" w:rsidP="00A01AAC">
      <w:pPr>
        <w:bidi/>
        <w:ind w:firstLine="567"/>
        <w:rPr>
          <w:rFonts w:cs="David" w:hint="cs"/>
          <w:rtl/>
        </w:rPr>
      </w:pPr>
    </w:p>
    <w:p w14:paraId="0938464B" w14:textId="77777777" w:rsidR="00A01AAC" w:rsidRPr="00A01AAC" w:rsidRDefault="00A01AAC" w:rsidP="00A01AAC">
      <w:pPr>
        <w:bidi/>
        <w:ind w:firstLine="567"/>
        <w:rPr>
          <w:rFonts w:cs="David" w:hint="cs"/>
          <w:rtl/>
        </w:rPr>
      </w:pPr>
      <w:r w:rsidRPr="00A01AAC">
        <w:rPr>
          <w:rFonts w:cs="David" w:hint="cs"/>
          <w:rtl/>
        </w:rPr>
        <w:t xml:space="preserve">היום נעלה את זה לקריאה ראשונה. לאחר ההצבעה אני מוכן לקיים ועדה משותפת. אני מצהיר פה כוונות טובות </w:t>
      </w:r>
      <w:r w:rsidRPr="00A01AAC">
        <w:rPr>
          <w:rFonts w:cs="David"/>
          <w:rtl/>
        </w:rPr>
        <w:t>–</w:t>
      </w:r>
      <w:r w:rsidRPr="00A01AAC">
        <w:rPr>
          <w:rFonts w:cs="David" w:hint="cs"/>
          <w:rtl/>
        </w:rPr>
        <w:t xml:space="preserve"> אני מוכן, בשביל חברי הכנסת זהבה </w:t>
      </w:r>
      <w:proofErr w:type="spellStart"/>
      <w:r w:rsidRPr="00A01AAC">
        <w:rPr>
          <w:rFonts w:cs="David" w:hint="cs"/>
          <w:rtl/>
        </w:rPr>
        <w:t>גלאון</w:t>
      </w:r>
      <w:proofErr w:type="spellEnd"/>
      <w:r w:rsidRPr="00A01AAC">
        <w:rPr>
          <w:rFonts w:cs="David" w:hint="cs"/>
          <w:rtl/>
        </w:rPr>
        <w:t xml:space="preserve"> ושכיב שנאן, לעשות משהו מיוחד. אבקש רשות מיושבת ראש הכנסת שתאפשר לי לפתוח כאן דיון, בזמן דיוני המליאה. אם היא תאפשר לי נעביר את זה כאן. </w:t>
      </w:r>
    </w:p>
    <w:p w14:paraId="4EED5894" w14:textId="77777777" w:rsidR="00A01AAC" w:rsidRPr="00A01AAC" w:rsidRDefault="00A01AAC" w:rsidP="00A01AAC">
      <w:pPr>
        <w:bidi/>
        <w:rPr>
          <w:rFonts w:cs="David" w:hint="cs"/>
          <w:rtl/>
        </w:rPr>
      </w:pPr>
    </w:p>
    <w:p w14:paraId="026BFB7D" w14:textId="77777777" w:rsidR="00A01AAC" w:rsidRPr="00A01AAC" w:rsidRDefault="00A01AAC" w:rsidP="00A01AAC">
      <w:pPr>
        <w:bidi/>
        <w:rPr>
          <w:rFonts w:cs="David" w:hint="cs"/>
          <w:u w:val="single"/>
          <w:rtl/>
        </w:rPr>
      </w:pPr>
      <w:r w:rsidRPr="00A01AAC">
        <w:rPr>
          <w:rFonts w:cs="David" w:hint="cs"/>
          <w:u w:val="single"/>
          <w:rtl/>
        </w:rPr>
        <w:t>שכיב שנאן:</w:t>
      </w:r>
    </w:p>
    <w:p w14:paraId="039B9619" w14:textId="77777777" w:rsidR="00A01AAC" w:rsidRPr="00A01AAC" w:rsidRDefault="00A01AAC" w:rsidP="00A01AAC">
      <w:pPr>
        <w:bidi/>
        <w:rPr>
          <w:rFonts w:cs="David" w:hint="cs"/>
          <w:rtl/>
        </w:rPr>
      </w:pPr>
    </w:p>
    <w:p w14:paraId="02D9EC98" w14:textId="77777777" w:rsidR="00A01AAC" w:rsidRPr="00A01AAC" w:rsidRDefault="00A01AAC" w:rsidP="00A01AAC">
      <w:pPr>
        <w:bidi/>
        <w:ind w:firstLine="567"/>
        <w:rPr>
          <w:rFonts w:cs="David" w:hint="cs"/>
          <w:rtl/>
        </w:rPr>
      </w:pPr>
      <w:r w:rsidRPr="00A01AAC">
        <w:rPr>
          <w:rFonts w:cs="David" w:hint="cs"/>
          <w:rtl/>
        </w:rPr>
        <w:t xml:space="preserve">אדוני היושב ראש, אני מעריך מאוד את הכוונות הטובות שיש לך ואני סומך עליך בעיניים עצומות. אבל העניין הוא שעומדות לרשותנו 28 שעות, מהיום ועד מחר בערב, שאז העניין ייסגר. אם, חלילה וחס, לא נצליח להעביר את הצעת החוק בקריאה ראשונה ונעביר את הוראת השעה המיוחדת בקריאה </w:t>
      </w:r>
      <w:proofErr w:type="spellStart"/>
      <w:r w:rsidRPr="00A01AAC">
        <w:rPr>
          <w:rFonts w:cs="David" w:hint="cs"/>
          <w:rtl/>
        </w:rPr>
        <w:t>שניה</w:t>
      </w:r>
      <w:proofErr w:type="spellEnd"/>
      <w:r w:rsidRPr="00A01AAC">
        <w:rPr>
          <w:rFonts w:cs="David" w:hint="cs"/>
          <w:rtl/>
        </w:rPr>
        <w:t xml:space="preserve"> ושלישית, אנחנו הולכים לייצר מצב של אבסורד שלא היה כדוגמתו מאז קום המדינה עד היום; בפתיחת מושב החורף נעביר בקריאה </w:t>
      </w:r>
      <w:proofErr w:type="spellStart"/>
      <w:r w:rsidRPr="00A01AAC">
        <w:rPr>
          <w:rFonts w:cs="David" w:hint="cs"/>
          <w:rtl/>
        </w:rPr>
        <w:t>שניה</w:t>
      </w:r>
      <w:proofErr w:type="spellEnd"/>
      <w:r w:rsidRPr="00A01AAC">
        <w:rPr>
          <w:rFonts w:cs="David" w:hint="cs"/>
          <w:rtl/>
        </w:rPr>
        <w:t xml:space="preserve"> ושלישית את הצעת החוק, ואז יהיו אנשים שיתמודדו על ראשות שלוש ערים במדינת ישראל, ועשרה ימים לפני מועד הבחירות ימצאו את עצמם בסיטואציה שאין להם בחירות. אנחנו מכניסים את המדינה למבוך לא נעים ולא מכובד. על כן, צריך ללכת לפנים משורת הדין. </w:t>
      </w:r>
    </w:p>
    <w:p w14:paraId="7D562D77" w14:textId="77777777" w:rsidR="00A01AAC" w:rsidRPr="00A01AAC" w:rsidRDefault="00A01AAC" w:rsidP="00A01AAC">
      <w:pPr>
        <w:bidi/>
        <w:rPr>
          <w:rFonts w:cs="David" w:hint="cs"/>
          <w:rtl/>
        </w:rPr>
      </w:pPr>
    </w:p>
    <w:p w14:paraId="6E1B3042" w14:textId="77777777" w:rsidR="00A01AAC" w:rsidRPr="00A01AAC" w:rsidRDefault="00A01AAC" w:rsidP="00A01AAC">
      <w:pPr>
        <w:bidi/>
        <w:rPr>
          <w:rFonts w:cs="David" w:hint="cs"/>
          <w:rtl/>
        </w:rPr>
      </w:pPr>
      <w:r w:rsidRPr="00A01AAC">
        <w:rPr>
          <w:rFonts w:cs="David" w:hint="cs"/>
          <w:u w:val="single"/>
          <w:rtl/>
        </w:rPr>
        <w:t>היו"ר דוד טל:</w:t>
      </w:r>
    </w:p>
    <w:p w14:paraId="241751EF" w14:textId="77777777" w:rsidR="00A01AAC" w:rsidRPr="00A01AAC" w:rsidRDefault="00A01AAC" w:rsidP="00A01AAC">
      <w:pPr>
        <w:bidi/>
        <w:rPr>
          <w:rFonts w:cs="David" w:hint="cs"/>
          <w:rtl/>
        </w:rPr>
      </w:pPr>
    </w:p>
    <w:p w14:paraId="2DAEFE57" w14:textId="77777777" w:rsidR="00A01AAC" w:rsidRPr="00A01AAC" w:rsidRDefault="00A01AAC" w:rsidP="00A01AAC">
      <w:pPr>
        <w:bidi/>
        <w:ind w:firstLine="567"/>
        <w:rPr>
          <w:rFonts w:cs="David" w:hint="cs"/>
          <w:rtl/>
        </w:rPr>
      </w:pPr>
      <w:r w:rsidRPr="00A01AAC">
        <w:rPr>
          <w:rFonts w:cs="David" w:hint="cs"/>
          <w:rtl/>
        </w:rPr>
        <w:t xml:space="preserve">בצד העובדתי אתה צודק. הלכתי לפנים משורת הדין, עכשיו מישהו אחר צריך ללכת לפנים משורת הדין. את הצעדים הראשונים אני עשיתי. אם הייתם לוחצים על אופיר פינס כפי שלחצתם עליי זה היה נגמר לפני שבוע. </w:t>
      </w:r>
    </w:p>
    <w:p w14:paraId="2D601225" w14:textId="77777777" w:rsidR="00A01AAC" w:rsidRPr="00A01AAC" w:rsidRDefault="00A01AAC" w:rsidP="00A01AAC">
      <w:pPr>
        <w:bidi/>
        <w:rPr>
          <w:rFonts w:cs="David" w:hint="cs"/>
          <w:rtl/>
        </w:rPr>
      </w:pPr>
    </w:p>
    <w:p w14:paraId="59A4D44E" w14:textId="77777777" w:rsidR="00A01AAC" w:rsidRPr="00A01AAC" w:rsidRDefault="00A01AAC" w:rsidP="00A01AAC">
      <w:pPr>
        <w:bidi/>
        <w:rPr>
          <w:rFonts w:cs="David" w:hint="cs"/>
          <w:rtl/>
        </w:rPr>
      </w:pPr>
      <w:r w:rsidRPr="00A01AAC">
        <w:rPr>
          <w:rFonts w:cs="David" w:hint="cs"/>
          <w:u w:val="single"/>
          <w:rtl/>
        </w:rPr>
        <w:t>שלמה מולה:</w:t>
      </w:r>
    </w:p>
    <w:p w14:paraId="23719D63" w14:textId="77777777" w:rsidR="00A01AAC" w:rsidRPr="00A01AAC" w:rsidRDefault="00A01AAC" w:rsidP="00A01AAC">
      <w:pPr>
        <w:bidi/>
        <w:rPr>
          <w:rFonts w:cs="David" w:hint="cs"/>
          <w:rtl/>
        </w:rPr>
      </w:pPr>
    </w:p>
    <w:p w14:paraId="58AFABC4" w14:textId="77777777" w:rsidR="00A01AAC" w:rsidRPr="00A01AAC" w:rsidRDefault="00A01AAC" w:rsidP="00A01AAC">
      <w:pPr>
        <w:bidi/>
        <w:rPr>
          <w:rFonts w:cs="David" w:hint="cs"/>
          <w:rtl/>
        </w:rPr>
      </w:pPr>
      <w:r w:rsidRPr="00A01AAC">
        <w:rPr>
          <w:rFonts w:cs="David" w:hint="cs"/>
          <w:rtl/>
        </w:rPr>
        <w:tab/>
        <w:t xml:space="preserve">או כמו שלחצתם על שלמה מולה. </w:t>
      </w:r>
    </w:p>
    <w:p w14:paraId="665D5F02" w14:textId="77777777" w:rsidR="00A01AAC" w:rsidRPr="00A01AAC" w:rsidRDefault="00A01AAC" w:rsidP="00A01AAC">
      <w:pPr>
        <w:bidi/>
        <w:rPr>
          <w:rFonts w:cs="David" w:hint="cs"/>
          <w:rtl/>
        </w:rPr>
      </w:pPr>
    </w:p>
    <w:p w14:paraId="2712C3A4" w14:textId="77777777" w:rsidR="00A01AAC" w:rsidRPr="00A01AAC" w:rsidRDefault="00A01AAC" w:rsidP="00A01AAC">
      <w:pPr>
        <w:bidi/>
        <w:rPr>
          <w:rFonts w:cs="David" w:hint="cs"/>
          <w:u w:val="single"/>
          <w:rtl/>
        </w:rPr>
      </w:pPr>
      <w:r w:rsidRPr="00A01AAC">
        <w:rPr>
          <w:rFonts w:cs="David" w:hint="cs"/>
          <w:u w:val="single"/>
          <w:rtl/>
        </w:rPr>
        <w:t>שכיב שנאן:</w:t>
      </w:r>
    </w:p>
    <w:p w14:paraId="15E84458" w14:textId="77777777" w:rsidR="00A01AAC" w:rsidRPr="00A01AAC" w:rsidRDefault="00A01AAC" w:rsidP="00A01AAC">
      <w:pPr>
        <w:bidi/>
        <w:rPr>
          <w:rFonts w:cs="David" w:hint="cs"/>
          <w:rtl/>
        </w:rPr>
      </w:pPr>
    </w:p>
    <w:p w14:paraId="0A92AEAD" w14:textId="77777777" w:rsidR="00A01AAC" w:rsidRPr="00A01AAC" w:rsidRDefault="00A01AAC" w:rsidP="00A01AAC">
      <w:pPr>
        <w:bidi/>
        <w:ind w:firstLine="567"/>
        <w:rPr>
          <w:rFonts w:cs="David" w:hint="cs"/>
          <w:rtl/>
        </w:rPr>
      </w:pPr>
      <w:r w:rsidRPr="00A01AAC">
        <w:rPr>
          <w:rFonts w:cs="David" w:hint="cs"/>
          <w:rtl/>
        </w:rPr>
        <w:t xml:space="preserve">ידידי, חבר הכנסת שלמה מולה - אני מאוד מעריך את זה שסבלת מלחץ מסיבי וקשה. אבל המצב שאנחנו נמצאים בו כרגע זה לבכות על חלב שנשפך. </w:t>
      </w:r>
    </w:p>
    <w:p w14:paraId="3843D9FF" w14:textId="77777777" w:rsidR="00A01AAC" w:rsidRPr="00A01AAC" w:rsidRDefault="00A01AAC" w:rsidP="00A01AAC">
      <w:pPr>
        <w:bidi/>
        <w:rPr>
          <w:rFonts w:cs="David" w:hint="cs"/>
          <w:rtl/>
        </w:rPr>
      </w:pPr>
    </w:p>
    <w:p w14:paraId="1E0ED97D" w14:textId="77777777" w:rsidR="00A01AAC" w:rsidRPr="00A01AAC" w:rsidRDefault="00A01AAC" w:rsidP="00A01AAC">
      <w:pPr>
        <w:bidi/>
        <w:rPr>
          <w:rFonts w:cs="David" w:hint="cs"/>
          <w:rtl/>
        </w:rPr>
      </w:pPr>
      <w:r w:rsidRPr="00A01AAC">
        <w:rPr>
          <w:rFonts w:cs="David" w:hint="cs"/>
          <w:u w:val="single"/>
          <w:rtl/>
        </w:rPr>
        <w:t>היו"ר דוד טל:</w:t>
      </w:r>
    </w:p>
    <w:p w14:paraId="3ABA5FAF" w14:textId="77777777" w:rsidR="00A01AAC" w:rsidRPr="00A01AAC" w:rsidRDefault="00A01AAC" w:rsidP="00A01AAC">
      <w:pPr>
        <w:bidi/>
        <w:rPr>
          <w:rFonts w:cs="David" w:hint="cs"/>
          <w:rtl/>
        </w:rPr>
      </w:pPr>
    </w:p>
    <w:p w14:paraId="1AF59D29" w14:textId="77777777" w:rsidR="00A01AAC" w:rsidRPr="00A01AAC" w:rsidRDefault="00A01AAC" w:rsidP="00A01AAC">
      <w:pPr>
        <w:bidi/>
        <w:ind w:firstLine="567"/>
        <w:rPr>
          <w:rFonts w:cs="David" w:hint="cs"/>
          <w:rtl/>
        </w:rPr>
      </w:pPr>
      <w:r w:rsidRPr="00A01AAC">
        <w:rPr>
          <w:rFonts w:cs="David" w:hint="cs"/>
          <w:rtl/>
        </w:rPr>
        <w:t xml:space="preserve">עובדתית אתה צודק. אני מבין את הבעיה הזאת, אבל אין לי מה לעשות בנושא הזה כרגע. אם אני צריך להשלים את הצעדים שלי </w:t>
      </w:r>
      <w:r w:rsidRPr="00A01AAC">
        <w:rPr>
          <w:rFonts w:cs="David"/>
          <w:rtl/>
        </w:rPr>
        <w:t>–</w:t>
      </w:r>
      <w:r w:rsidRPr="00A01AAC">
        <w:rPr>
          <w:rFonts w:cs="David" w:hint="cs"/>
          <w:rtl/>
        </w:rPr>
        <w:t xml:space="preserve"> אשלים. </w:t>
      </w:r>
    </w:p>
    <w:p w14:paraId="5B9AE68A" w14:textId="77777777" w:rsidR="00A01AAC" w:rsidRPr="00A01AAC" w:rsidRDefault="00A01AAC" w:rsidP="00A01AAC">
      <w:pPr>
        <w:bidi/>
        <w:rPr>
          <w:rFonts w:cs="David" w:hint="cs"/>
          <w:rtl/>
        </w:rPr>
      </w:pPr>
    </w:p>
    <w:p w14:paraId="608B2242" w14:textId="77777777" w:rsidR="00A01AAC" w:rsidRPr="00A01AAC" w:rsidRDefault="00A01AAC" w:rsidP="00A01AAC">
      <w:pPr>
        <w:bidi/>
        <w:rPr>
          <w:rFonts w:cs="David" w:hint="cs"/>
          <w:u w:val="single"/>
          <w:rtl/>
        </w:rPr>
      </w:pPr>
      <w:r w:rsidRPr="00A01AAC">
        <w:rPr>
          <w:rFonts w:cs="David" w:hint="cs"/>
          <w:u w:val="single"/>
          <w:rtl/>
        </w:rPr>
        <w:t>שכיב שנאן:</w:t>
      </w:r>
    </w:p>
    <w:p w14:paraId="54AE2DEB" w14:textId="77777777" w:rsidR="00A01AAC" w:rsidRPr="00A01AAC" w:rsidRDefault="00A01AAC" w:rsidP="00A01AAC">
      <w:pPr>
        <w:bidi/>
        <w:rPr>
          <w:rFonts w:cs="David" w:hint="cs"/>
          <w:rtl/>
        </w:rPr>
      </w:pPr>
    </w:p>
    <w:p w14:paraId="39247872" w14:textId="77777777" w:rsidR="00A01AAC" w:rsidRPr="00A01AAC" w:rsidRDefault="00A01AAC" w:rsidP="00A01AAC">
      <w:pPr>
        <w:bidi/>
        <w:ind w:firstLine="567"/>
        <w:rPr>
          <w:rFonts w:cs="David" w:hint="cs"/>
          <w:rtl/>
        </w:rPr>
      </w:pPr>
      <w:r w:rsidRPr="00A01AAC">
        <w:rPr>
          <w:rFonts w:cs="David" w:hint="cs"/>
          <w:rtl/>
        </w:rPr>
        <w:t xml:space="preserve">אבל אי-אפשר לקבל פה החלטה מסויגת? לשאול את היועצת המשפטית - - - </w:t>
      </w:r>
    </w:p>
    <w:p w14:paraId="472D92B8" w14:textId="77777777" w:rsidR="00A01AAC" w:rsidRPr="00A01AAC" w:rsidRDefault="00A01AAC" w:rsidP="00A01AAC">
      <w:pPr>
        <w:bidi/>
        <w:ind w:firstLine="567"/>
        <w:rPr>
          <w:rFonts w:cs="David" w:hint="cs"/>
          <w:rtl/>
        </w:rPr>
      </w:pPr>
    </w:p>
    <w:p w14:paraId="3A626680" w14:textId="77777777" w:rsidR="00A01AAC" w:rsidRPr="00A01AAC" w:rsidRDefault="00A01AAC" w:rsidP="00A01AAC">
      <w:pPr>
        <w:bidi/>
        <w:rPr>
          <w:rFonts w:cs="David" w:hint="cs"/>
          <w:u w:val="single"/>
          <w:rtl/>
        </w:rPr>
      </w:pPr>
      <w:r w:rsidRPr="00A01AAC">
        <w:rPr>
          <w:rFonts w:cs="David" w:hint="cs"/>
          <w:u w:val="single"/>
          <w:rtl/>
        </w:rPr>
        <w:t>היו"ר דוד טל:</w:t>
      </w:r>
    </w:p>
    <w:p w14:paraId="6C03052E" w14:textId="77777777" w:rsidR="00A01AAC" w:rsidRPr="00A01AAC" w:rsidRDefault="00A01AAC" w:rsidP="00A01AAC">
      <w:pPr>
        <w:bidi/>
        <w:rPr>
          <w:rFonts w:cs="David" w:hint="cs"/>
          <w:u w:val="single"/>
          <w:rtl/>
        </w:rPr>
      </w:pPr>
    </w:p>
    <w:p w14:paraId="4AEA96E5" w14:textId="77777777" w:rsidR="00A01AAC" w:rsidRPr="00A01AAC" w:rsidRDefault="00A01AAC" w:rsidP="00A01AAC">
      <w:pPr>
        <w:bidi/>
        <w:ind w:firstLine="567"/>
        <w:rPr>
          <w:rFonts w:cs="David" w:hint="cs"/>
          <w:rtl/>
        </w:rPr>
      </w:pPr>
      <w:r w:rsidRPr="00A01AAC">
        <w:rPr>
          <w:rFonts w:cs="David" w:hint="cs"/>
          <w:rtl/>
        </w:rPr>
        <w:t xml:space="preserve">אי-אפשר, בדקתי את זה. </w:t>
      </w:r>
    </w:p>
    <w:p w14:paraId="24AB994C" w14:textId="77777777" w:rsidR="00A01AAC" w:rsidRPr="00A01AAC" w:rsidRDefault="00A01AAC" w:rsidP="00A01AAC">
      <w:pPr>
        <w:bidi/>
        <w:ind w:firstLine="567"/>
        <w:rPr>
          <w:rFonts w:cs="David" w:hint="cs"/>
          <w:rtl/>
        </w:rPr>
      </w:pPr>
    </w:p>
    <w:p w14:paraId="6624C4BC" w14:textId="77777777" w:rsidR="00A01AAC" w:rsidRPr="00A01AAC" w:rsidRDefault="00A01AAC" w:rsidP="00A01AAC">
      <w:pPr>
        <w:bidi/>
        <w:rPr>
          <w:rFonts w:cs="David" w:hint="cs"/>
          <w:u w:val="single"/>
          <w:rtl/>
        </w:rPr>
      </w:pPr>
      <w:r w:rsidRPr="00A01AAC">
        <w:rPr>
          <w:rFonts w:cs="David" w:hint="cs"/>
          <w:u w:val="single"/>
          <w:rtl/>
        </w:rPr>
        <w:t>שכיב שנאן:</w:t>
      </w:r>
    </w:p>
    <w:p w14:paraId="2B9C4F1E" w14:textId="77777777" w:rsidR="00A01AAC" w:rsidRPr="00A01AAC" w:rsidRDefault="00A01AAC" w:rsidP="00A01AAC">
      <w:pPr>
        <w:bidi/>
        <w:ind w:firstLine="567"/>
        <w:rPr>
          <w:rFonts w:cs="David" w:hint="cs"/>
          <w:rtl/>
        </w:rPr>
      </w:pPr>
    </w:p>
    <w:p w14:paraId="2693FE2D" w14:textId="77777777" w:rsidR="00A01AAC" w:rsidRPr="00A01AAC" w:rsidRDefault="00A01AAC" w:rsidP="00A01AAC">
      <w:pPr>
        <w:bidi/>
        <w:ind w:firstLine="567"/>
        <w:rPr>
          <w:rFonts w:cs="David" w:hint="cs"/>
          <w:rtl/>
        </w:rPr>
      </w:pPr>
      <w:r w:rsidRPr="00A01AAC">
        <w:rPr>
          <w:rFonts w:cs="David" w:hint="cs"/>
          <w:rtl/>
        </w:rPr>
        <w:t xml:space="preserve">שההחלטה שתתקבל פה תהיה כפופה לזה שהכנסת תאשר מחר את הצעת החוק - - - </w:t>
      </w:r>
    </w:p>
    <w:p w14:paraId="168ADABE" w14:textId="77777777" w:rsidR="00A01AAC" w:rsidRPr="00A01AAC" w:rsidRDefault="00A01AAC" w:rsidP="00A01AAC">
      <w:pPr>
        <w:bidi/>
        <w:rPr>
          <w:rFonts w:cs="David" w:hint="cs"/>
          <w:rtl/>
        </w:rPr>
      </w:pPr>
    </w:p>
    <w:p w14:paraId="67F66F0E" w14:textId="77777777" w:rsidR="00A01AAC" w:rsidRPr="00A01AAC" w:rsidRDefault="00A01AAC" w:rsidP="00A01AAC">
      <w:pPr>
        <w:bidi/>
        <w:rPr>
          <w:rFonts w:cs="David" w:hint="cs"/>
          <w:u w:val="single"/>
          <w:rtl/>
        </w:rPr>
      </w:pPr>
      <w:r w:rsidRPr="00A01AAC">
        <w:rPr>
          <w:rFonts w:cs="David" w:hint="cs"/>
          <w:u w:val="single"/>
          <w:rtl/>
        </w:rPr>
        <w:t>היו"ר דוד טל:</w:t>
      </w:r>
    </w:p>
    <w:p w14:paraId="740F6997" w14:textId="77777777" w:rsidR="00A01AAC" w:rsidRPr="00A01AAC" w:rsidRDefault="00A01AAC" w:rsidP="00A01AAC">
      <w:pPr>
        <w:bidi/>
        <w:rPr>
          <w:rFonts w:cs="David" w:hint="cs"/>
          <w:rtl/>
        </w:rPr>
      </w:pPr>
    </w:p>
    <w:p w14:paraId="0E52A937" w14:textId="77777777" w:rsidR="00A01AAC" w:rsidRPr="00A01AAC" w:rsidRDefault="00A01AAC" w:rsidP="00A01AAC">
      <w:pPr>
        <w:bidi/>
        <w:rPr>
          <w:rFonts w:cs="David" w:hint="cs"/>
          <w:rtl/>
        </w:rPr>
      </w:pPr>
      <w:r w:rsidRPr="00A01AAC">
        <w:rPr>
          <w:rFonts w:cs="David" w:hint="cs"/>
          <w:rtl/>
        </w:rPr>
        <w:tab/>
        <w:t xml:space="preserve">אי-אפשר. </w:t>
      </w:r>
    </w:p>
    <w:p w14:paraId="14325110" w14:textId="77777777" w:rsidR="00A01AAC" w:rsidRPr="00A01AAC" w:rsidRDefault="00A01AAC" w:rsidP="00A01AAC">
      <w:pPr>
        <w:bidi/>
        <w:rPr>
          <w:rFonts w:cs="David" w:hint="cs"/>
          <w:rtl/>
        </w:rPr>
      </w:pPr>
    </w:p>
    <w:p w14:paraId="695CA17C" w14:textId="77777777" w:rsidR="00A01AAC" w:rsidRPr="00A01AAC" w:rsidRDefault="00A01AAC" w:rsidP="00A01AAC">
      <w:pPr>
        <w:bidi/>
        <w:rPr>
          <w:rFonts w:cs="David" w:hint="cs"/>
          <w:u w:val="single"/>
          <w:rtl/>
        </w:rPr>
      </w:pPr>
      <w:r w:rsidRPr="00A01AAC">
        <w:rPr>
          <w:rFonts w:cs="David" w:hint="cs"/>
          <w:u w:val="single"/>
          <w:rtl/>
        </w:rPr>
        <w:t>ארבל אסטרחן:</w:t>
      </w:r>
    </w:p>
    <w:p w14:paraId="21AC079D" w14:textId="77777777" w:rsidR="00A01AAC" w:rsidRPr="00A01AAC" w:rsidRDefault="00A01AAC" w:rsidP="00A01AAC">
      <w:pPr>
        <w:bidi/>
        <w:rPr>
          <w:rFonts w:cs="David" w:hint="cs"/>
          <w:u w:val="single"/>
          <w:rtl/>
        </w:rPr>
      </w:pPr>
    </w:p>
    <w:p w14:paraId="5FACC549" w14:textId="77777777" w:rsidR="00A01AAC" w:rsidRPr="00A01AAC" w:rsidRDefault="00A01AAC" w:rsidP="00A01AAC">
      <w:pPr>
        <w:bidi/>
        <w:ind w:firstLine="567"/>
        <w:rPr>
          <w:rFonts w:cs="David" w:hint="cs"/>
          <w:rtl/>
        </w:rPr>
      </w:pPr>
      <w:r w:rsidRPr="00A01AAC">
        <w:rPr>
          <w:rFonts w:cs="David" w:hint="cs"/>
          <w:rtl/>
        </w:rPr>
        <w:t xml:space="preserve">זה תקדים מאוד בעייתי, גם אין לנו נוסח לקריאה </w:t>
      </w:r>
      <w:proofErr w:type="spellStart"/>
      <w:r w:rsidRPr="00A01AAC">
        <w:rPr>
          <w:rFonts w:cs="David" w:hint="cs"/>
          <w:rtl/>
        </w:rPr>
        <w:t>שניה</w:t>
      </w:r>
      <w:proofErr w:type="spellEnd"/>
      <w:r w:rsidRPr="00A01AAC">
        <w:rPr>
          <w:rFonts w:cs="David" w:hint="cs"/>
          <w:rtl/>
        </w:rPr>
        <w:t xml:space="preserve"> ושלישית. </w:t>
      </w:r>
    </w:p>
    <w:p w14:paraId="021964A7" w14:textId="77777777" w:rsidR="00A01AAC" w:rsidRPr="00A01AAC" w:rsidRDefault="00A01AAC" w:rsidP="00A01AAC">
      <w:pPr>
        <w:bidi/>
        <w:rPr>
          <w:rFonts w:cs="David" w:hint="cs"/>
          <w:rtl/>
        </w:rPr>
      </w:pPr>
    </w:p>
    <w:p w14:paraId="23371A0F" w14:textId="77777777" w:rsidR="00A01AAC" w:rsidRPr="00A01AAC" w:rsidRDefault="00A01AAC" w:rsidP="00A01AAC">
      <w:pPr>
        <w:bidi/>
        <w:rPr>
          <w:rFonts w:cs="David" w:hint="cs"/>
          <w:u w:val="single"/>
          <w:rtl/>
        </w:rPr>
      </w:pPr>
      <w:r w:rsidRPr="00A01AAC">
        <w:rPr>
          <w:rFonts w:cs="David" w:hint="cs"/>
          <w:u w:val="single"/>
          <w:rtl/>
        </w:rPr>
        <w:t>שכיב שנאן:</w:t>
      </w:r>
    </w:p>
    <w:p w14:paraId="13EF7E8E" w14:textId="77777777" w:rsidR="00A01AAC" w:rsidRPr="00A01AAC" w:rsidRDefault="00A01AAC" w:rsidP="00A01AAC">
      <w:pPr>
        <w:bidi/>
        <w:rPr>
          <w:rFonts w:cs="David" w:hint="cs"/>
          <w:rtl/>
        </w:rPr>
      </w:pPr>
    </w:p>
    <w:p w14:paraId="65D6D48B" w14:textId="77777777" w:rsidR="00A01AAC" w:rsidRPr="00A01AAC" w:rsidRDefault="00A01AAC" w:rsidP="00A01AAC">
      <w:pPr>
        <w:bidi/>
        <w:ind w:firstLine="567"/>
        <w:rPr>
          <w:rFonts w:cs="David" w:hint="cs"/>
          <w:rtl/>
        </w:rPr>
      </w:pPr>
      <w:r w:rsidRPr="00A01AAC">
        <w:rPr>
          <w:rFonts w:cs="David" w:hint="cs"/>
          <w:rtl/>
        </w:rPr>
        <w:t xml:space="preserve">זה תקדים מאוד בעייתי למצב מאוד בעייתי. </w:t>
      </w:r>
    </w:p>
    <w:p w14:paraId="7DA4B2DB" w14:textId="77777777" w:rsidR="00A01AAC" w:rsidRPr="00A01AAC" w:rsidRDefault="00A01AAC" w:rsidP="00A01AAC">
      <w:pPr>
        <w:bidi/>
        <w:rPr>
          <w:rFonts w:cs="David" w:hint="cs"/>
          <w:rtl/>
        </w:rPr>
      </w:pPr>
    </w:p>
    <w:p w14:paraId="326E7E03" w14:textId="77777777" w:rsidR="00A01AAC" w:rsidRPr="00A01AAC" w:rsidRDefault="00A01AAC" w:rsidP="00A01AAC">
      <w:pPr>
        <w:bidi/>
        <w:rPr>
          <w:rFonts w:cs="David" w:hint="cs"/>
          <w:u w:val="single"/>
          <w:rtl/>
        </w:rPr>
      </w:pPr>
      <w:r w:rsidRPr="00A01AAC">
        <w:rPr>
          <w:rFonts w:cs="David" w:hint="cs"/>
          <w:u w:val="single"/>
          <w:rtl/>
        </w:rPr>
        <w:t>היו"ר דוד טל:</w:t>
      </w:r>
    </w:p>
    <w:p w14:paraId="53E4F5B5" w14:textId="77777777" w:rsidR="00A01AAC" w:rsidRPr="00A01AAC" w:rsidRDefault="00A01AAC" w:rsidP="00A01AAC">
      <w:pPr>
        <w:bidi/>
        <w:rPr>
          <w:rFonts w:cs="David" w:hint="cs"/>
          <w:rtl/>
        </w:rPr>
      </w:pPr>
    </w:p>
    <w:p w14:paraId="11B2F893" w14:textId="77777777" w:rsidR="00A01AAC" w:rsidRPr="00A01AAC" w:rsidRDefault="00A01AAC" w:rsidP="00A01AAC">
      <w:pPr>
        <w:bidi/>
        <w:rPr>
          <w:rFonts w:cs="David" w:hint="cs"/>
          <w:rtl/>
        </w:rPr>
      </w:pPr>
      <w:r w:rsidRPr="00A01AAC">
        <w:rPr>
          <w:rFonts w:cs="David" w:hint="cs"/>
          <w:rtl/>
        </w:rPr>
        <w:tab/>
        <w:t xml:space="preserve">רבותי, חבל על הוויכוחים. אני רוצה לעבור לנושא הבא. </w:t>
      </w:r>
    </w:p>
    <w:p w14:paraId="19F6CE63" w14:textId="77777777" w:rsidR="00A01AAC" w:rsidRPr="00A01AAC" w:rsidRDefault="00A01AAC" w:rsidP="00A01AAC">
      <w:pPr>
        <w:bidi/>
        <w:rPr>
          <w:rFonts w:cs="David" w:hint="cs"/>
          <w:rtl/>
        </w:rPr>
      </w:pPr>
    </w:p>
    <w:p w14:paraId="2C585B2C" w14:textId="77777777" w:rsidR="00A01AAC" w:rsidRPr="00A01AAC" w:rsidRDefault="00A01AAC" w:rsidP="00A01AAC">
      <w:pPr>
        <w:bidi/>
        <w:rPr>
          <w:rFonts w:cs="David" w:hint="cs"/>
          <w:rtl/>
        </w:rPr>
      </w:pPr>
      <w:r w:rsidRPr="00A01AAC">
        <w:rPr>
          <w:rFonts w:cs="David" w:hint="cs"/>
          <w:u w:val="single"/>
          <w:rtl/>
        </w:rPr>
        <w:t>נסים זאב:</w:t>
      </w:r>
    </w:p>
    <w:p w14:paraId="54AE6B18" w14:textId="77777777" w:rsidR="00A01AAC" w:rsidRPr="00A01AAC" w:rsidRDefault="00A01AAC" w:rsidP="00A01AAC">
      <w:pPr>
        <w:bidi/>
        <w:rPr>
          <w:rFonts w:cs="David" w:hint="cs"/>
          <w:rtl/>
        </w:rPr>
      </w:pPr>
    </w:p>
    <w:p w14:paraId="424F55D4" w14:textId="77777777" w:rsidR="00A01AAC" w:rsidRPr="00A01AAC" w:rsidRDefault="00A01AAC" w:rsidP="00A01AAC">
      <w:pPr>
        <w:bidi/>
        <w:ind w:firstLine="567"/>
        <w:rPr>
          <w:rFonts w:cs="David" w:hint="cs"/>
          <w:rtl/>
        </w:rPr>
      </w:pPr>
      <w:r w:rsidRPr="00A01AAC">
        <w:rPr>
          <w:rFonts w:cs="David" w:hint="cs"/>
          <w:rtl/>
        </w:rPr>
        <w:t xml:space="preserve">רק משפט אחד. אני זוכר שיש תקדים, שקריאה </w:t>
      </w:r>
      <w:proofErr w:type="spellStart"/>
      <w:r w:rsidRPr="00A01AAC">
        <w:rPr>
          <w:rFonts w:cs="David" w:hint="cs"/>
          <w:rtl/>
        </w:rPr>
        <w:t>שניה</w:t>
      </w:r>
      <w:proofErr w:type="spellEnd"/>
      <w:r w:rsidRPr="00A01AAC">
        <w:rPr>
          <w:rFonts w:cs="David" w:hint="cs"/>
          <w:rtl/>
        </w:rPr>
        <w:t xml:space="preserve"> ושלישית - - -</w:t>
      </w:r>
    </w:p>
    <w:p w14:paraId="789C853F" w14:textId="77777777" w:rsidR="00A01AAC" w:rsidRPr="00A01AAC" w:rsidRDefault="00A01AAC" w:rsidP="00A01AAC">
      <w:pPr>
        <w:bidi/>
        <w:rPr>
          <w:rFonts w:cs="David" w:hint="cs"/>
          <w:rtl/>
        </w:rPr>
      </w:pPr>
    </w:p>
    <w:p w14:paraId="27B0BCEC" w14:textId="77777777" w:rsidR="00A01AAC" w:rsidRPr="00A01AAC" w:rsidRDefault="00A01AAC" w:rsidP="00A01AAC">
      <w:pPr>
        <w:bidi/>
        <w:rPr>
          <w:rFonts w:cs="David" w:hint="cs"/>
          <w:u w:val="single"/>
          <w:rtl/>
        </w:rPr>
      </w:pPr>
      <w:r w:rsidRPr="00A01AAC">
        <w:rPr>
          <w:rFonts w:cs="David" w:hint="cs"/>
          <w:u w:val="single"/>
          <w:rtl/>
        </w:rPr>
        <w:t>היו"ר דוד טל:</w:t>
      </w:r>
    </w:p>
    <w:p w14:paraId="424C671A" w14:textId="77777777" w:rsidR="00A01AAC" w:rsidRPr="00A01AAC" w:rsidRDefault="00A01AAC" w:rsidP="00A01AAC">
      <w:pPr>
        <w:bidi/>
        <w:rPr>
          <w:rFonts w:cs="David" w:hint="cs"/>
          <w:rtl/>
        </w:rPr>
      </w:pPr>
    </w:p>
    <w:p w14:paraId="081C2139" w14:textId="77777777" w:rsidR="00A01AAC" w:rsidRPr="00A01AAC" w:rsidRDefault="00A01AAC" w:rsidP="00A01AAC">
      <w:pPr>
        <w:bidi/>
        <w:ind w:firstLine="567"/>
        <w:rPr>
          <w:rFonts w:cs="David" w:hint="cs"/>
          <w:rtl/>
        </w:rPr>
      </w:pPr>
      <w:r w:rsidRPr="00A01AAC">
        <w:rPr>
          <w:rFonts w:cs="David" w:hint="cs"/>
          <w:rtl/>
        </w:rPr>
        <w:t xml:space="preserve">היום לא יהיה תקדים. </w:t>
      </w:r>
    </w:p>
    <w:p w14:paraId="3A3333D7" w14:textId="77777777" w:rsidR="00A01AAC" w:rsidRPr="00A01AAC" w:rsidRDefault="00A01AAC" w:rsidP="00A01AAC">
      <w:pPr>
        <w:bidi/>
        <w:rPr>
          <w:rFonts w:cs="David" w:hint="cs"/>
          <w:rtl/>
        </w:rPr>
      </w:pPr>
    </w:p>
    <w:p w14:paraId="5958986B" w14:textId="77777777" w:rsidR="00A01AAC" w:rsidRPr="00A01AAC" w:rsidRDefault="00A01AAC" w:rsidP="00A01AAC">
      <w:pPr>
        <w:bidi/>
        <w:rPr>
          <w:rFonts w:cs="David" w:hint="cs"/>
          <w:u w:val="single"/>
          <w:rtl/>
        </w:rPr>
      </w:pPr>
      <w:r w:rsidRPr="00A01AAC">
        <w:rPr>
          <w:rFonts w:cs="David" w:hint="cs"/>
          <w:u w:val="single"/>
          <w:rtl/>
        </w:rPr>
        <w:t>נסים זאב:</w:t>
      </w:r>
    </w:p>
    <w:p w14:paraId="36DC2E7E" w14:textId="77777777" w:rsidR="00A01AAC" w:rsidRPr="00A01AAC" w:rsidRDefault="00A01AAC" w:rsidP="00A01AAC">
      <w:pPr>
        <w:bidi/>
        <w:rPr>
          <w:rFonts w:cs="David" w:hint="cs"/>
          <w:rtl/>
        </w:rPr>
      </w:pPr>
    </w:p>
    <w:p w14:paraId="37F067A6" w14:textId="77777777" w:rsidR="00A01AAC" w:rsidRPr="00A01AAC" w:rsidRDefault="00A01AAC" w:rsidP="00A01AAC">
      <w:pPr>
        <w:bidi/>
        <w:ind w:firstLine="567"/>
        <w:rPr>
          <w:rFonts w:cs="David" w:hint="cs"/>
          <w:rtl/>
        </w:rPr>
      </w:pPr>
      <w:r w:rsidRPr="00A01AAC">
        <w:rPr>
          <w:rFonts w:cs="David" w:hint="cs"/>
          <w:rtl/>
        </w:rPr>
        <w:t xml:space="preserve">תן לי לומר משפט אחד. אני זוכר שזה כן עבר בפגרה, זה יכול לעבור קריאה ראשונה עד מחר, וקריאה </w:t>
      </w:r>
      <w:proofErr w:type="spellStart"/>
      <w:r w:rsidRPr="00A01AAC">
        <w:rPr>
          <w:rFonts w:cs="David" w:hint="cs"/>
          <w:rtl/>
        </w:rPr>
        <w:t>שניה</w:t>
      </w:r>
      <w:proofErr w:type="spellEnd"/>
      <w:r w:rsidRPr="00A01AAC">
        <w:rPr>
          <w:rFonts w:cs="David" w:hint="cs"/>
          <w:rtl/>
        </w:rPr>
        <w:t xml:space="preserve"> ושלישית גם מחר. </w:t>
      </w:r>
    </w:p>
    <w:p w14:paraId="1CC516E9" w14:textId="77777777" w:rsidR="00A01AAC" w:rsidRPr="00A01AAC" w:rsidRDefault="00A01AAC" w:rsidP="00A01AAC">
      <w:pPr>
        <w:bidi/>
        <w:rPr>
          <w:rFonts w:cs="David" w:hint="cs"/>
          <w:rtl/>
        </w:rPr>
      </w:pPr>
    </w:p>
    <w:p w14:paraId="500CA6AF" w14:textId="77777777" w:rsidR="00A01AAC" w:rsidRPr="00A01AAC" w:rsidRDefault="00A01AAC" w:rsidP="00A01AAC">
      <w:pPr>
        <w:bidi/>
        <w:rPr>
          <w:rFonts w:cs="David" w:hint="cs"/>
          <w:u w:val="single"/>
          <w:rtl/>
        </w:rPr>
      </w:pPr>
      <w:r w:rsidRPr="00A01AAC">
        <w:rPr>
          <w:rFonts w:cs="David" w:hint="cs"/>
          <w:u w:val="single"/>
          <w:rtl/>
        </w:rPr>
        <w:t>היו"ר דוד טל:</w:t>
      </w:r>
    </w:p>
    <w:p w14:paraId="106370B4" w14:textId="77777777" w:rsidR="00A01AAC" w:rsidRPr="00A01AAC" w:rsidRDefault="00A01AAC" w:rsidP="00A01AAC">
      <w:pPr>
        <w:bidi/>
        <w:rPr>
          <w:rFonts w:cs="David" w:hint="cs"/>
          <w:rtl/>
        </w:rPr>
      </w:pPr>
    </w:p>
    <w:p w14:paraId="51E756CC" w14:textId="77777777" w:rsidR="00A01AAC" w:rsidRPr="00A01AAC" w:rsidRDefault="00A01AAC" w:rsidP="00A01AAC">
      <w:pPr>
        <w:bidi/>
        <w:rPr>
          <w:rFonts w:cs="David" w:hint="cs"/>
          <w:rtl/>
        </w:rPr>
      </w:pPr>
      <w:r w:rsidRPr="00A01AAC">
        <w:rPr>
          <w:rFonts w:cs="David" w:hint="cs"/>
          <w:rtl/>
        </w:rPr>
        <w:tab/>
        <w:t>אי-אפשר. הגר, לשכת ראש הממשלה בעד החוק הזה או נגד?</w:t>
      </w:r>
    </w:p>
    <w:p w14:paraId="32F9ACCC" w14:textId="77777777" w:rsidR="00A01AAC" w:rsidRPr="00A01AAC" w:rsidRDefault="00A01AAC" w:rsidP="00A01AAC">
      <w:pPr>
        <w:bidi/>
        <w:rPr>
          <w:rFonts w:cs="David" w:hint="cs"/>
          <w:rtl/>
        </w:rPr>
      </w:pPr>
    </w:p>
    <w:p w14:paraId="2F66DC09" w14:textId="77777777" w:rsidR="00A01AAC" w:rsidRPr="00A01AAC" w:rsidRDefault="00A01AAC" w:rsidP="00A01AAC">
      <w:pPr>
        <w:bidi/>
        <w:rPr>
          <w:rFonts w:cs="David" w:hint="cs"/>
          <w:rtl/>
        </w:rPr>
      </w:pPr>
      <w:r w:rsidRPr="00A01AAC">
        <w:rPr>
          <w:rFonts w:cs="David" w:hint="cs"/>
          <w:u w:val="single"/>
          <w:rtl/>
        </w:rPr>
        <w:t>יואל חסון:</w:t>
      </w:r>
    </w:p>
    <w:p w14:paraId="18141B84" w14:textId="77777777" w:rsidR="00A01AAC" w:rsidRPr="00A01AAC" w:rsidRDefault="00A01AAC" w:rsidP="00A01AAC">
      <w:pPr>
        <w:bidi/>
        <w:rPr>
          <w:rFonts w:cs="David" w:hint="cs"/>
          <w:rtl/>
        </w:rPr>
      </w:pPr>
    </w:p>
    <w:p w14:paraId="56704D0D" w14:textId="77777777" w:rsidR="00A01AAC" w:rsidRPr="00A01AAC" w:rsidRDefault="00A01AAC" w:rsidP="00A01AAC">
      <w:pPr>
        <w:bidi/>
        <w:rPr>
          <w:rFonts w:cs="David" w:hint="cs"/>
          <w:rtl/>
        </w:rPr>
      </w:pPr>
      <w:r w:rsidRPr="00A01AAC">
        <w:rPr>
          <w:rFonts w:cs="David" w:hint="cs"/>
          <w:rtl/>
        </w:rPr>
        <w:tab/>
        <w:t xml:space="preserve">תשאל את יושב ראש הקואליציה. </w:t>
      </w:r>
    </w:p>
    <w:p w14:paraId="2D48CB1C" w14:textId="77777777" w:rsidR="00A01AAC" w:rsidRPr="00A01AAC" w:rsidRDefault="00A01AAC" w:rsidP="00A01AAC">
      <w:pPr>
        <w:bidi/>
        <w:rPr>
          <w:rFonts w:cs="David" w:hint="cs"/>
          <w:rtl/>
        </w:rPr>
      </w:pPr>
    </w:p>
    <w:p w14:paraId="5CA4AD6A" w14:textId="77777777" w:rsidR="00A01AAC" w:rsidRPr="00A01AAC" w:rsidRDefault="00A01AAC" w:rsidP="00A01AAC">
      <w:pPr>
        <w:bidi/>
        <w:rPr>
          <w:rFonts w:cs="David" w:hint="cs"/>
          <w:u w:val="single"/>
          <w:rtl/>
        </w:rPr>
      </w:pPr>
      <w:r w:rsidRPr="00A01AAC">
        <w:rPr>
          <w:rFonts w:cs="David"/>
          <w:u w:val="single"/>
          <w:rtl/>
        </w:rPr>
        <w:br w:type="page"/>
      </w:r>
      <w:r w:rsidRPr="00A01AAC">
        <w:rPr>
          <w:rFonts w:cs="David" w:hint="cs"/>
          <w:u w:val="single"/>
          <w:rtl/>
        </w:rPr>
        <w:t>היו"ר דוד טל:</w:t>
      </w:r>
    </w:p>
    <w:p w14:paraId="349D96D9" w14:textId="77777777" w:rsidR="00A01AAC" w:rsidRPr="00A01AAC" w:rsidRDefault="00A01AAC" w:rsidP="00A01AAC">
      <w:pPr>
        <w:bidi/>
        <w:rPr>
          <w:rFonts w:cs="David" w:hint="cs"/>
          <w:rtl/>
        </w:rPr>
      </w:pPr>
    </w:p>
    <w:p w14:paraId="1CB0C66B" w14:textId="77777777" w:rsidR="00A01AAC" w:rsidRPr="00A01AAC" w:rsidRDefault="00A01AAC" w:rsidP="00A01AAC">
      <w:pPr>
        <w:bidi/>
        <w:rPr>
          <w:rFonts w:cs="David" w:hint="cs"/>
          <w:rtl/>
        </w:rPr>
      </w:pPr>
      <w:r w:rsidRPr="00A01AAC">
        <w:rPr>
          <w:rFonts w:cs="David" w:hint="cs"/>
          <w:rtl/>
        </w:rPr>
        <w:tab/>
        <w:t xml:space="preserve">יושב ראש הקואליציה יכול לומר לי מה דעת הקואליציה, אני רוצה לדעת מה דעת לשכת ראש הממשלה. </w:t>
      </w:r>
    </w:p>
    <w:p w14:paraId="44B8CA91" w14:textId="77777777" w:rsidR="00A01AAC" w:rsidRPr="00A01AAC" w:rsidRDefault="00A01AAC" w:rsidP="00A01AAC">
      <w:pPr>
        <w:bidi/>
        <w:rPr>
          <w:rFonts w:cs="David" w:hint="cs"/>
          <w:rtl/>
        </w:rPr>
      </w:pPr>
    </w:p>
    <w:p w14:paraId="003FF266" w14:textId="77777777" w:rsidR="00A01AAC" w:rsidRPr="00A01AAC" w:rsidRDefault="00A01AAC" w:rsidP="00A01AAC">
      <w:pPr>
        <w:bidi/>
        <w:rPr>
          <w:rFonts w:cs="David" w:hint="cs"/>
          <w:u w:val="single"/>
          <w:rtl/>
        </w:rPr>
      </w:pPr>
      <w:r w:rsidRPr="00A01AAC">
        <w:rPr>
          <w:rFonts w:cs="David" w:hint="cs"/>
          <w:u w:val="single"/>
          <w:rtl/>
        </w:rPr>
        <w:t>איל ינון:</w:t>
      </w:r>
    </w:p>
    <w:p w14:paraId="3042DEBD" w14:textId="77777777" w:rsidR="00A01AAC" w:rsidRPr="00A01AAC" w:rsidRDefault="00A01AAC" w:rsidP="00A01AAC">
      <w:pPr>
        <w:bidi/>
        <w:rPr>
          <w:rFonts w:cs="David" w:hint="cs"/>
          <w:rtl/>
        </w:rPr>
      </w:pPr>
    </w:p>
    <w:p w14:paraId="1067CE88" w14:textId="77777777" w:rsidR="00A01AAC" w:rsidRPr="00A01AAC" w:rsidRDefault="00A01AAC" w:rsidP="00A01AAC">
      <w:pPr>
        <w:bidi/>
        <w:ind w:firstLine="567"/>
        <w:rPr>
          <w:rFonts w:cs="David" w:hint="cs"/>
          <w:rtl/>
        </w:rPr>
      </w:pPr>
      <w:r w:rsidRPr="00A01AAC">
        <w:rPr>
          <w:rFonts w:cs="David" w:hint="cs"/>
          <w:rtl/>
        </w:rPr>
        <w:t xml:space="preserve">הממשלה מתנגדת. </w:t>
      </w:r>
    </w:p>
    <w:p w14:paraId="796AFF69" w14:textId="77777777" w:rsidR="00A01AAC" w:rsidRPr="00A01AAC" w:rsidRDefault="00A01AAC" w:rsidP="00A01AAC">
      <w:pPr>
        <w:bidi/>
        <w:rPr>
          <w:rFonts w:cs="David" w:hint="cs"/>
          <w:rtl/>
        </w:rPr>
      </w:pPr>
    </w:p>
    <w:p w14:paraId="18D54E57" w14:textId="77777777" w:rsidR="00A01AAC" w:rsidRPr="00A01AAC" w:rsidRDefault="00A01AAC" w:rsidP="00A01AAC">
      <w:pPr>
        <w:bidi/>
        <w:rPr>
          <w:rFonts w:cs="David" w:hint="cs"/>
          <w:u w:val="single"/>
          <w:rtl/>
        </w:rPr>
      </w:pPr>
      <w:r w:rsidRPr="00A01AAC">
        <w:rPr>
          <w:rFonts w:cs="David" w:hint="cs"/>
          <w:u w:val="single"/>
          <w:rtl/>
        </w:rPr>
        <w:t>היו"ר דוד טל:</w:t>
      </w:r>
    </w:p>
    <w:p w14:paraId="4A2B285C" w14:textId="77777777" w:rsidR="00A01AAC" w:rsidRPr="00A01AAC" w:rsidRDefault="00A01AAC" w:rsidP="00A01AAC">
      <w:pPr>
        <w:bidi/>
        <w:rPr>
          <w:rFonts w:cs="David" w:hint="cs"/>
          <w:rtl/>
        </w:rPr>
      </w:pPr>
    </w:p>
    <w:p w14:paraId="74B83992" w14:textId="77777777" w:rsidR="00A01AAC" w:rsidRPr="00A01AAC" w:rsidRDefault="00A01AAC" w:rsidP="00A01AAC">
      <w:pPr>
        <w:bidi/>
        <w:rPr>
          <w:rFonts w:cs="David" w:hint="cs"/>
          <w:rtl/>
        </w:rPr>
      </w:pPr>
      <w:r w:rsidRPr="00A01AAC">
        <w:rPr>
          <w:rFonts w:cs="David" w:hint="cs"/>
          <w:rtl/>
        </w:rPr>
        <w:tab/>
        <w:t>באמת? חבר הכנסת חסון, הממשלה מתנגדת?</w:t>
      </w:r>
    </w:p>
    <w:p w14:paraId="5A85824F" w14:textId="77777777" w:rsidR="00A01AAC" w:rsidRPr="00A01AAC" w:rsidRDefault="00A01AAC" w:rsidP="00A01AAC">
      <w:pPr>
        <w:bidi/>
        <w:rPr>
          <w:rFonts w:cs="David" w:hint="cs"/>
          <w:rtl/>
        </w:rPr>
      </w:pPr>
    </w:p>
    <w:p w14:paraId="4EE4FCAC" w14:textId="77777777" w:rsidR="00A01AAC" w:rsidRPr="00A01AAC" w:rsidRDefault="00A01AAC" w:rsidP="00A01AAC">
      <w:pPr>
        <w:bidi/>
        <w:rPr>
          <w:rFonts w:cs="David" w:hint="cs"/>
          <w:u w:val="single"/>
          <w:rtl/>
        </w:rPr>
      </w:pPr>
      <w:r w:rsidRPr="00A01AAC">
        <w:rPr>
          <w:rFonts w:cs="David" w:hint="cs"/>
          <w:u w:val="single"/>
          <w:rtl/>
        </w:rPr>
        <w:t>יואל חסון:</w:t>
      </w:r>
    </w:p>
    <w:p w14:paraId="41BE2282" w14:textId="77777777" w:rsidR="00A01AAC" w:rsidRPr="00A01AAC" w:rsidRDefault="00A01AAC" w:rsidP="00A01AAC">
      <w:pPr>
        <w:bidi/>
        <w:rPr>
          <w:rFonts w:cs="David" w:hint="cs"/>
          <w:rtl/>
        </w:rPr>
      </w:pPr>
    </w:p>
    <w:p w14:paraId="363EAEC4" w14:textId="77777777" w:rsidR="00A01AAC" w:rsidRPr="00A01AAC" w:rsidRDefault="00A01AAC" w:rsidP="00A01AAC">
      <w:pPr>
        <w:bidi/>
        <w:ind w:firstLine="567"/>
        <w:rPr>
          <w:rFonts w:cs="David" w:hint="cs"/>
          <w:rtl/>
        </w:rPr>
      </w:pPr>
      <w:r w:rsidRPr="00A01AAC">
        <w:rPr>
          <w:rFonts w:cs="David" w:hint="cs"/>
          <w:rtl/>
        </w:rPr>
        <w:t>אתה שואל אותי על הקואליציה או על הממשלה?</w:t>
      </w:r>
    </w:p>
    <w:p w14:paraId="1DC3715E" w14:textId="77777777" w:rsidR="00A01AAC" w:rsidRPr="00A01AAC" w:rsidRDefault="00A01AAC" w:rsidP="00A01AAC">
      <w:pPr>
        <w:bidi/>
        <w:ind w:firstLine="567"/>
        <w:rPr>
          <w:rFonts w:cs="David" w:hint="cs"/>
          <w:rtl/>
        </w:rPr>
      </w:pPr>
    </w:p>
    <w:p w14:paraId="6DE0E6A8" w14:textId="77777777" w:rsidR="00A01AAC" w:rsidRPr="00A01AAC" w:rsidRDefault="00A01AAC" w:rsidP="00A01AAC">
      <w:pPr>
        <w:bidi/>
        <w:rPr>
          <w:rFonts w:cs="David" w:hint="cs"/>
          <w:u w:val="single"/>
          <w:rtl/>
        </w:rPr>
      </w:pPr>
      <w:r w:rsidRPr="00A01AAC">
        <w:rPr>
          <w:rFonts w:cs="David" w:hint="cs"/>
          <w:u w:val="single"/>
          <w:rtl/>
        </w:rPr>
        <w:t>היו"ר דוד טל:</w:t>
      </w:r>
    </w:p>
    <w:p w14:paraId="67FDAE1E" w14:textId="77777777" w:rsidR="00A01AAC" w:rsidRPr="00A01AAC" w:rsidRDefault="00A01AAC" w:rsidP="00A01AAC">
      <w:pPr>
        <w:bidi/>
        <w:rPr>
          <w:rFonts w:cs="David" w:hint="cs"/>
          <w:u w:val="single"/>
          <w:rtl/>
        </w:rPr>
      </w:pPr>
    </w:p>
    <w:p w14:paraId="0A0DB51B" w14:textId="77777777" w:rsidR="00A01AAC" w:rsidRPr="00A01AAC" w:rsidRDefault="00A01AAC" w:rsidP="00A01AAC">
      <w:pPr>
        <w:bidi/>
        <w:ind w:firstLine="567"/>
        <w:rPr>
          <w:rFonts w:cs="David" w:hint="cs"/>
          <w:rtl/>
        </w:rPr>
      </w:pPr>
      <w:r w:rsidRPr="00A01AAC">
        <w:rPr>
          <w:rFonts w:cs="David" w:hint="cs"/>
          <w:rtl/>
        </w:rPr>
        <w:t>אני שואל אותך, כיושב ראש הקואליציה, אם הממשלה מתנגדת. יכול להיות שהממשלה תתנגד והקואליציה תהיה בעד, כמו אתמול בחוק הבטחת הכנסה, למשל?</w:t>
      </w:r>
    </w:p>
    <w:p w14:paraId="4AE9781E" w14:textId="77777777" w:rsidR="00A01AAC" w:rsidRPr="00A01AAC" w:rsidRDefault="00A01AAC" w:rsidP="00A01AAC">
      <w:pPr>
        <w:bidi/>
        <w:ind w:firstLine="567"/>
        <w:rPr>
          <w:rFonts w:cs="David" w:hint="cs"/>
          <w:rtl/>
        </w:rPr>
      </w:pPr>
    </w:p>
    <w:p w14:paraId="79B1F049" w14:textId="77777777" w:rsidR="00A01AAC" w:rsidRPr="00A01AAC" w:rsidRDefault="00A01AAC" w:rsidP="00A01AAC">
      <w:pPr>
        <w:bidi/>
        <w:rPr>
          <w:rFonts w:cs="David" w:hint="cs"/>
          <w:u w:val="single"/>
          <w:rtl/>
        </w:rPr>
      </w:pPr>
      <w:r w:rsidRPr="00A01AAC">
        <w:rPr>
          <w:rFonts w:cs="David" w:hint="cs"/>
          <w:u w:val="single"/>
          <w:rtl/>
        </w:rPr>
        <w:t>יואל חסון:</w:t>
      </w:r>
    </w:p>
    <w:p w14:paraId="3A5C151C" w14:textId="77777777" w:rsidR="00A01AAC" w:rsidRPr="00A01AAC" w:rsidRDefault="00A01AAC" w:rsidP="00A01AAC">
      <w:pPr>
        <w:bidi/>
        <w:rPr>
          <w:rFonts w:cs="David" w:hint="cs"/>
          <w:u w:val="single"/>
          <w:rtl/>
        </w:rPr>
      </w:pPr>
    </w:p>
    <w:p w14:paraId="79A29EEC" w14:textId="77777777" w:rsidR="00A01AAC" w:rsidRPr="00A01AAC" w:rsidRDefault="00A01AAC" w:rsidP="00A01AAC">
      <w:pPr>
        <w:bidi/>
        <w:ind w:firstLine="567"/>
        <w:rPr>
          <w:rFonts w:cs="David" w:hint="cs"/>
          <w:rtl/>
        </w:rPr>
      </w:pPr>
      <w:r w:rsidRPr="00A01AAC">
        <w:rPr>
          <w:rFonts w:cs="David" w:hint="cs"/>
          <w:rtl/>
        </w:rPr>
        <w:t>אדוני, יושב ראש ועדת הכנסת, אסביר לך בדיוק את עמדנו. שר הפנים הביע את עמדתו עוד בהצבעה הטרומית, ואמר שהוא מתנגד.</w:t>
      </w:r>
    </w:p>
    <w:p w14:paraId="6EB7B613" w14:textId="77777777" w:rsidR="00A01AAC" w:rsidRPr="00A01AAC" w:rsidRDefault="00A01AAC" w:rsidP="00A01AAC">
      <w:pPr>
        <w:bidi/>
        <w:rPr>
          <w:rFonts w:cs="David" w:hint="cs"/>
          <w:rtl/>
        </w:rPr>
      </w:pPr>
    </w:p>
    <w:p w14:paraId="18D0D7F0" w14:textId="77777777" w:rsidR="00A01AAC" w:rsidRPr="00A01AAC" w:rsidRDefault="00A01AAC" w:rsidP="00A01AAC">
      <w:pPr>
        <w:bidi/>
        <w:rPr>
          <w:rFonts w:cs="David" w:hint="cs"/>
          <w:rtl/>
        </w:rPr>
      </w:pPr>
      <w:r w:rsidRPr="00A01AAC">
        <w:rPr>
          <w:rFonts w:cs="David" w:hint="cs"/>
          <w:u w:val="single"/>
          <w:rtl/>
        </w:rPr>
        <w:t>קריאה:</w:t>
      </w:r>
    </w:p>
    <w:p w14:paraId="1EF8CE5B" w14:textId="77777777" w:rsidR="00A01AAC" w:rsidRPr="00A01AAC" w:rsidRDefault="00A01AAC" w:rsidP="00A01AAC">
      <w:pPr>
        <w:bidi/>
        <w:rPr>
          <w:rFonts w:cs="David" w:hint="cs"/>
          <w:rtl/>
        </w:rPr>
      </w:pPr>
    </w:p>
    <w:p w14:paraId="4A114D6D" w14:textId="77777777" w:rsidR="00A01AAC" w:rsidRPr="00A01AAC" w:rsidRDefault="00A01AAC" w:rsidP="00A01AAC">
      <w:pPr>
        <w:bidi/>
        <w:rPr>
          <w:rFonts w:cs="David" w:hint="cs"/>
          <w:rtl/>
        </w:rPr>
      </w:pPr>
      <w:r w:rsidRPr="00A01AAC">
        <w:rPr>
          <w:rFonts w:cs="David" w:hint="cs"/>
          <w:rtl/>
        </w:rPr>
        <w:tab/>
        <w:t>פה אחד.</w:t>
      </w:r>
    </w:p>
    <w:p w14:paraId="14D43CAC" w14:textId="77777777" w:rsidR="00A01AAC" w:rsidRPr="00A01AAC" w:rsidRDefault="00A01AAC" w:rsidP="00A01AAC">
      <w:pPr>
        <w:bidi/>
        <w:rPr>
          <w:rFonts w:cs="David" w:hint="cs"/>
          <w:rtl/>
        </w:rPr>
      </w:pPr>
    </w:p>
    <w:p w14:paraId="2D283F71" w14:textId="77777777" w:rsidR="00A01AAC" w:rsidRPr="00A01AAC" w:rsidRDefault="00A01AAC" w:rsidP="00A01AAC">
      <w:pPr>
        <w:bidi/>
        <w:rPr>
          <w:rFonts w:cs="David" w:hint="cs"/>
          <w:u w:val="single"/>
          <w:rtl/>
        </w:rPr>
      </w:pPr>
      <w:r w:rsidRPr="00A01AAC">
        <w:rPr>
          <w:rFonts w:cs="David" w:hint="cs"/>
          <w:u w:val="single"/>
          <w:rtl/>
        </w:rPr>
        <w:t>היו"ר דוד טל:</w:t>
      </w:r>
    </w:p>
    <w:p w14:paraId="7C16AB49" w14:textId="77777777" w:rsidR="00A01AAC" w:rsidRPr="00A01AAC" w:rsidRDefault="00A01AAC" w:rsidP="00A01AAC">
      <w:pPr>
        <w:bidi/>
        <w:rPr>
          <w:rFonts w:cs="David" w:hint="cs"/>
          <w:rtl/>
        </w:rPr>
      </w:pPr>
    </w:p>
    <w:p w14:paraId="0CB61C8A" w14:textId="77777777" w:rsidR="00A01AAC" w:rsidRPr="00A01AAC" w:rsidRDefault="00A01AAC" w:rsidP="00A01AAC">
      <w:pPr>
        <w:bidi/>
        <w:ind w:firstLine="567"/>
        <w:rPr>
          <w:rFonts w:cs="David" w:hint="cs"/>
          <w:rtl/>
        </w:rPr>
      </w:pPr>
      <w:r w:rsidRPr="00A01AAC">
        <w:rPr>
          <w:rFonts w:cs="David" w:hint="cs"/>
          <w:rtl/>
        </w:rPr>
        <w:t xml:space="preserve">הוא היה בבדידות מזהרת. </w:t>
      </w:r>
    </w:p>
    <w:p w14:paraId="417187EA" w14:textId="77777777" w:rsidR="00A01AAC" w:rsidRPr="00A01AAC" w:rsidRDefault="00A01AAC" w:rsidP="00A01AAC">
      <w:pPr>
        <w:bidi/>
        <w:rPr>
          <w:rFonts w:cs="David" w:hint="cs"/>
          <w:rtl/>
        </w:rPr>
      </w:pPr>
    </w:p>
    <w:p w14:paraId="3B77F52C" w14:textId="77777777" w:rsidR="00A01AAC" w:rsidRPr="00A01AAC" w:rsidRDefault="00A01AAC" w:rsidP="00A01AAC">
      <w:pPr>
        <w:bidi/>
        <w:rPr>
          <w:rFonts w:cs="David" w:hint="cs"/>
          <w:u w:val="single"/>
          <w:rtl/>
        </w:rPr>
      </w:pPr>
      <w:r w:rsidRPr="00A01AAC">
        <w:rPr>
          <w:rFonts w:cs="David" w:hint="cs"/>
          <w:u w:val="single"/>
          <w:rtl/>
        </w:rPr>
        <w:t>יואל חסון:</w:t>
      </w:r>
    </w:p>
    <w:p w14:paraId="040578AC" w14:textId="77777777" w:rsidR="00A01AAC" w:rsidRPr="00A01AAC" w:rsidRDefault="00A01AAC" w:rsidP="00A01AAC">
      <w:pPr>
        <w:bidi/>
        <w:rPr>
          <w:rFonts w:cs="David" w:hint="cs"/>
          <w:rtl/>
        </w:rPr>
      </w:pPr>
    </w:p>
    <w:p w14:paraId="60F3103C" w14:textId="77777777" w:rsidR="00A01AAC" w:rsidRPr="00A01AAC" w:rsidRDefault="00A01AAC" w:rsidP="00A01AAC">
      <w:pPr>
        <w:bidi/>
        <w:ind w:firstLine="567"/>
        <w:rPr>
          <w:rFonts w:cs="David" w:hint="cs"/>
          <w:rtl/>
        </w:rPr>
      </w:pPr>
      <w:r w:rsidRPr="00A01AAC">
        <w:rPr>
          <w:rFonts w:cs="David" w:hint="cs"/>
          <w:rtl/>
        </w:rPr>
        <w:t>אדוני היושב ראש - - -</w:t>
      </w:r>
    </w:p>
    <w:p w14:paraId="67C2BF03" w14:textId="77777777" w:rsidR="00A01AAC" w:rsidRPr="00A01AAC" w:rsidRDefault="00A01AAC" w:rsidP="00A01AAC">
      <w:pPr>
        <w:bidi/>
        <w:rPr>
          <w:rFonts w:cs="David" w:hint="cs"/>
          <w:rtl/>
        </w:rPr>
      </w:pPr>
    </w:p>
    <w:p w14:paraId="3526C18A" w14:textId="77777777" w:rsidR="00A01AAC" w:rsidRPr="00A01AAC" w:rsidRDefault="00A01AAC" w:rsidP="00A01AAC">
      <w:pPr>
        <w:bidi/>
        <w:rPr>
          <w:rFonts w:cs="David" w:hint="cs"/>
          <w:u w:val="single"/>
          <w:rtl/>
        </w:rPr>
      </w:pPr>
      <w:r w:rsidRPr="00A01AAC">
        <w:rPr>
          <w:rFonts w:cs="David" w:hint="cs"/>
          <w:u w:val="single"/>
          <w:rtl/>
        </w:rPr>
        <w:t>היו"ר דוד טל:</w:t>
      </w:r>
    </w:p>
    <w:p w14:paraId="2ADB90BE" w14:textId="77777777" w:rsidR="00A01AAC" w:rsidRPr="00A01AAC" w:rsidRDefault="00A01AAC" w:rsidP="00A01AAC">
      <w:pPr>
        <w:bidi/>
        <w:rPr>
          <w:rFonts w:cs="David" w:hint="cs"/>
          <w:rtl/>
        </w:rPr>
      </w:pPr>
    </w:p>
    <w:p w14:paraId="444C990C" w14:textId="77777777" w:rsidR="00A01AAC" w:rsidRPr="00A01AAC" w:rsidRDefault="00A01AAC" w:rsidP="00A01AAC">
      <w:pPr>
        <w:bidi/>
        <w:rPr>
          <w:rFonts w:cs="David" w:hint="cs"/>
          <w:rtl/>
        </w:rPr>
      </w:pPr>
      <w:r w:rsidRPr="00A01AAC">
        <w:rPr>
          <w:rFonts w:cs="David" w:hint="cs"/>
          <w:rtl/>
        </w:rPr>
        <w:tab/>
        <w:t xml:space="preserve">אני מבקש לסיים. משפט אחרון. </w:t>
      </w:r>
    </w:p>
    <w:p w14:paraId="49983AE6" w14:textId="77777777" w:rsidR="00A01AAC" w:rsidRPr="00A01AAC" w:rsidRDefault="00A01AAC" w:rsidP="00A01AAC">
      <w:pPr>
        <w:bidi/>
        <w:rPr>
          <w:rFonts w:cs="David" w:hint="cs"/>
          <w:rtl/>
        </w:rPr>
      </w:pPr>
    </w:p>
    <w:p w14:paraId="701865B7" w14:textId="77777777" w:rsidR="00A01AAC" w:rsidRPr="00A01AAC" w:rsidRDefault="00A01AAC" w:rsidP="00A01AAC">
      <w:pPr>
        <w:bidi/>
        <w:rPr>
          <w:rFonts w:cs="David" w:hint="cs"/>
          <w:u w:val="single"/>
          <w:rtl/>
        </w:rPr>
      </w:pPr>
      <w:r w:rsidRPr="00A01AAC">
        <w:rPr>
          <w:rFonts w:cs="David" w:hint="cs"/>
          <w:u w:val="single"/>
          <w:rtl/>
        </w:rPr>
        <w:t>גדעון סער:</w:t>
      </w:r>
    </w:p>
    <w:p w14:paraId="7303075A" w14:textId="77777777" w:rsidR="00A01AAC" w:rsidRPr="00A01AAC" w:rsidRDefault="00A01AAC" w:rsidP="00A01AAC">
      <w:pPr>
        <w:bidi/>
        <w:rPr>
          <w:rFonts w:cs="David" w:hint="cs"/>
          <w:rtl/>
        </w:rPr>
      </w:pPr>
    </w:p>
    <w:p w14:paraId="563DFADC" w14:textId="77777777" w:rsidR="00A01AAC" w:rsidRPr="00A01AAC" w:rsidRDefault="00A01AAC" w:rsidP="00A01AAC">
      <w:pPr>
        <w:bidi/>
        <w:ind w:firstLine="567"/>
        <w:rPr>
          <w:rFonts w:cs="David" w:hint="cs"/>
          <w:rtl/>
        </w:rPr>
      </w:pPr>
      <w:r w:rsidRPr="00A01AAC">
        <w:rPr>
          <w:rFonts w:cs="David" w:hint="cs"/>
          <w:rtl/>
        </w:rPr>
        <w:t xml:space="preserve">ביקשתי רשות דיבור. </w:t>
      </w:r>
    </w:p>
    <w:p w14:paraId="22CDAACE" w14:textId="77777777" w:rsidR="00A01AAC" w:rsidRPr="00A01AAC" w:rsidRDefault="00A01AAC" w:rsidP="00A01AAC">
      <w:pPr>
        <w:bidi/>
        <w:ind w:firstLine="567"/>
        <w:rPr>
          <w:rFonts w:cs="David" w:hint="cs"/>
          <w:rtl/>
        </w:rPr>
      </w:pPr>
    </w:p>
    <w:p w14:paraId="471E755B" w14:textId="77777777" w:rsidR="00A01AAC" w:rsidRPr="00A01AAC" w:rsidRDefault="00A01AAC" w:rsidP="00A01AAC">
      <w:pPr>
        <w:bidi/>
        <w:rPr>
          <w:rFonts w:cs="David" w:hint="cs"/>
          <w:u w:val="single"/>
          <w:rtl/>
        </w:rPr>
      </w:pPr>
      <w:r w:rsidRPr="00A01AAC">
        <w:rPr>
          <w:rFonts w:cs="David" w:hint="cs"/>
          <w:u w:val="single"/>
          <w:rtl/>
        </w:rPr>
        <w:t>היו"ר דוד טל:</w:t>
      </w:r>
    </w:p>
    <w:p w14:paraId="7688F9B3" w14:textId="77777777" w:rsidR="00A01AAC" w:rsidRPr="00A01AAC" w:rsidRDefault="00A01AAC" w:rsidP="00A01AAC">
      <w:pPr>
        <w:bidi/>
        <w:ind w:firstLine="567"/>
        <w:rPr>
          <w:rFonts w:cs="David" w:hint="cs"/>
          <w:rtl/>
        </w:rPr>
      </w:pPr>
    </w:p>
    <w:p w14:paraId="7FE03977" w14:textId="77777777" w:rsidR="00A01AAC" w:rsidRPr="00A01AAC" w:rsidRDefault="00A01AAC" w:rsidP="00A01AAC">
      <w:pPr>
        <w:bidi/>
        <w:ind w:firstLine="567"/>
        <w:rPr>
          <w:rFonts w:cs="David" w:hint="cs"/>
          <w:rtl/>
        </w:rPr>
      </w:pPr>
      <w:r w:rsidRPr="00A01AAC">
        <w:rPr>
          <w:rFonts w:cs="David" w:hint="cs"/>
          <w:rtl/>
        </w:rPr>
        <w:t>בנושא הזה?</w:t>
      </w:r>
    </w:p>
    <w:p w14:paraId="58098ABB" w14:textId="77777777" w:rsidR="00A01AAC" w:rsidRPr="00A01AAC" w:rsidRDefault="00A01AAC" w:rsidP="00A01AAC">
      <w:pPr>
        <w:bidi/>
        <w:ind w:firstLine="567"/>
        <w:rPr>
          <w:rFonts w:cs="David" w:hint="cs"/>
          <w:rtl/>
        </w:rPr>
      </w:pPr>
    </w:p>
    <w:p w14:paraId="011C158F" w14:textId="77777777" w:rsidR="00A01AAC" w:rsidRPr="00A01AAC" w:rsidRDefault="00A01AAC" w:rsidP="00A01AAC">
      <w:pPr>
        <w:bidi/>
        <w:rPr>
          <w:rFonts w:cs="David" w:hint="cs"/>
          <w:u w:val="single"/>
          <w:rtl/>
        </w:rPr>
      </w:pPr>
      <w:r w:rsidRPr="00A01AAC">
        <w:rPr>
          <w:rFonts w:cs="David" w:hint="cs"/>
          <w:u w:val="single"/>
          <w:rtl/>
        </w:rPr>
        <w:t>יואל חסון:</w:t>
      </w:r>
    </w:p>
    <w:p w14:paraId="2D73B876" w14:textId="77777777" w:rsidR="00A01AAC" w:rsidRPr="00A01AAC" w:rsidRDefault="00A01AAC" w:rsidP="00A01AAC">
      <w:pPr>
        <w:bidi/>
        <w:ind w:firstLine="567"/>
        <w:rPr>
          <w:rFonts w:cs="David" w:hint="cs"/>
          <w:rtl/>
        </w:rPr>
      </w:pPr>
    </w:p>
    <w:p w14:paraId="4B785278" w14:textId="77777777" w:rsidR="00A01AAC" w:rsidRPr="00A01AAC" w:rsidRDefault="00A01AAC" w:rsidP="00A01AAC">
      <w:pPr>
        <w:bidi/>
        <w:ind w:firstLine="567"/>
        <w:rPr>
          <w:rFonts w:cs="David" w:hint="cs"/>
          <w:rtl/>
        </w:rPr>
      </w:pPr>
      <w:r w:rsidRPr="00A01AAC">
        <w:rPr>
          <w:rFonts w:cs="David" w:hint="cs"/>
          <w:rtl/>
        </w:rPr>
        <w:t xml:space="preserve">עוד לא סיימתי. </w:t>
      </w:r>
    </w:p>
    <w:p w14:paraId="6200B57F" w14:textId="77777777" w:rsidR="00A01AAC" w:rsidRPr="00A01AAC" w:rsidRDefault="00A01AAC" w:rsidP="00A01AAC">
      <w:pPr>
        <w:bidi/>
        <w:rPr>
          <w:rFonts w:cs="David" w:hint="cs"/>
          <w:rtl/>
        </w:rPr>
      </w:pPr>
    </w:p>
    <w:p w14:paraId="503FC0DF" w14:textId="77777777" w:rsidR="00A01AAC" w:rsidRPr="00A01AAC" w:rsidRDefault="00A01AAC" w:rsidP="00A01AAC">
      <w:pPr>
        <w:bidi/>
        <w:rPr>
          <w:rFonts w:cs="David" w:hint="cs"/>
          <w:u w:val="single"/>
          <w:rtl/>
        </w:rPr>
      </w:pPr>
      <w:r w:rsidRPr="00A01AAC">
        <w:rPr>
          <w:rFonts w:cs="David" w:hint="cs"/>
          <w:u w:val="single"/>
          <w:rtl/>
        </w:rPr>
        <w:t>שכיב שנאן:</w:t>
      </w:r>
    </w:p>
    <w:p w14:paraId="38D70EE4" w14:textId="77777777" w:rsidR="00A01AAC" w:rsidRPr="00A01AAC" w:rsidRDefault="00A01AAC" w:rsidP="00A01AAC">
      <w:pPr>
        <w:bidi/>
        <w:rPr>
          <w:rFonts w:cs="David" w:hint="cs"/>
          <w:rtl/>
        </w:rPr>
      </w:pPr>
    </w:p>
    <w:p w14:paraId="2D631F8A" w14:textId="77777777" w:rsidR="00A01AAC" w:rsidRPr="00A01AAC" w:rsidRDefault="00A01AAC" w:rsidP="00A01AAC">
      <w:pPr>
        <w:bidi/>
        <w:ind w:firstLine="567"/>
        <w:rPr>
          <w:rFonts w:cs="David" w:hint="cs"/>
          <w:rtl/>
        </w:rPr>
      </w:pPr>
      <w:r w:rsidRPr="00A01AAC">
        <w:rPr>
          <w:rFonts w:cs="David" w:hint="cs"/>
          <w:rtl/>
        </w:rPr>
        <w:t>זה ברור שאפשר להביא 50.</w:t>
      </w:r>
    </w:p>
    <w:p w14:paraId="4EBDBB63" w14:textId="77777777" w:rsidR="00A01AAC" w:rsidRPr="00A01AAC" w:rsidRDefault="00A01AAC" w:rsidP="00A01AAC">
      <w:pPr>
        <w:bidi/>
        <w:rPr>
          <w:rFonts w:cs="David" w:hint="cs"/>
          <w:rtl/>
        </w:rPr>
      </w:pPr>
    </w:p>
    <w:p w14:paraId="5FCA9F07" w14:textId="77777777" w:rsidR="00A01AAC" w:rsidRPr="00A01AAC" w:rsidRDefault="00A01AAC" w:rsidP="00A01AAC">
      <w:pPr>
        <w:bidi/>
        <w:rPr>
          <w:rFonts w:cs="David" w:hint="cs"/>
          <w:u w:val="single"/>
          <w:rtl/>
        </w:rPr>
      </w:pPr>
      <w:r w:rsidRPr="00A01AAC">
        <w:rPr>
          <w:rFonts w:cs="David" w:hint="cs"/>
          <w:u w:val="single"/>
          <w:rtl/>
        </w:rPr>
        <w:t>יואל חסון:</w:t>
      </w:r>
    </w:p>
    <w:p w14:paraId="7B43B61E" w14:textId="77777777" w:rsidR="00A01AAC" w:rsidRPr="00A01AAC" w:rsidRDefault="00A01AAC" w:rsidP="00A01AAC">
      <w:pPr>
        <w:bidi/>
        <w:rPr>
          <w:rFonts w:cs="David" w:hint="cs"/>
          <w:rtl/>
        </w:rPr>
      </w:pPr>
    </w:p>
    <w:p w14:paraId="6FAE9049" w14:textId="77777777" w:rsidR="00A01AAC" w:rsidRPr="00A01AAC" w:rsidRDefault="00A01AAC" w:rsidP="00A01AAC">
      <w:pPr>
        <w:bidi/>
        <w:ind w:firstLine="567"/>
        <w:rPr>
          <w:rFonts w:cs="David" w:hint="cs"/>
          <w:rtl/>
        </w:rPr>
      </w:pPr>
      <w:r w:rsidRPr="00A01AAC">
        <w:rPr>
          <w:rFonts w:cs="David" w:hint="cs"/>
          <w:rtl/>
        </w:rPr>
        <w:t xml:space="preserve">שר הפנים, באומץ רב, היה הקול היחיד במליאת הכנסת  - - - חבר הכנסת שנאן, היה סיכום. אני הולך להגיד משהו שאתה רוצה לשמוע. </w:t>
      </w:r>
    </w:p>
    <w:p w14:paraId="16E2363C" w14:textId="77777777" w:rsidR="00A01AAC" w:rsidRPr="00A01AAC" w:rsidRDefault="00A01AAC" w:rsidP="00A01AAC">
      <w:pPr>
        <w:bidi/>
        <w:rPr>
          <w:rFonts w:cs="David" w:hint="cs"/>
          <w:rtl/>
        </w:rPr>
      </w:pPr>
    </w:p>
    <w:p w14:paraId="7F475D0E" w14:textId="77777777" w:rsidR="00A01AAC" w:rsidRPr="00A01AAC" w:rsidRDefault="00A01AAC" w:rsidP="00A01AAC">
      <w:pPr>
        <w:bidi/>
        <w:rPr>
          <w:rFonts w:cs="David" w:hint="cs"/>
          <w:u w:val="single"/>
          <w:rtl/>
        </w:rPr>
      </w:pPr>
      <w:r w:rsidRPr="00A01AAC">
        <w:rPr>
          <w:rFonts w:cs="David" w:hint="cs"/>
          <w:u w:val="single"/>
          <w:rtl/>
        </w:rPr>
        <w:t>היו"ר דוד טל:</w:t>
      </w:r>
    </w:p>
    <w:p w14:paraId="6FC9EA4E" w14:textId="77777777" w:rsidR="00A01AAC" w:rsidRPr="00A01AAC" w:rsidRDefault="00A01AAC" w:rsidP="00A01AAC">
      <w:pPr>
        <w:bidi/>
        <w:rPr>
          <w:rFonts w:cs="David" w:hint="cs"/>
          <w:rtl/>
        </w:rPr>
      </w:pPr>
    </w:p>
    <w:p w14:paraId="302E94DE" w14:textId="77777777" w:rsidR="00A01AAC" w:rsidRPr="00A01AAC" w:rsidRDefault="00A01AAC" w:rsidP="00A01AAC">
      <w:pPr>
        <w:bidi/>
        <w:rPr>
          <w:rFonts w:cs="David" w:hint="cs"/>
          <w:rtl/>
        </w:rPr>
      </w:pPr>
      <w:r w:rsidRPr="00A01AAC">
        <w:rPr>
          <w:rFonts w:cs="David" w:hint="cs"/>
          <w:rtl/>
        </w:rPr>
        <w:tab/>
        <w:t xml:space="preserve">חבר הכנסת שנאן, לאורך כל הדרך, לחץ על כל הגורמים, כולל עלי. בנקודת זמן מסוימת, בשביל חברי הכנסת </w:t>
      </w:r>
      <w:proofErr w:type="spellStart"/>
      <w:r w:rsidRPr="00A01AAC">
        <w:rPr>
          <w:rFonts w:cs="David" w:hint="cs"/>
          <w:rtl/>
        </w:rPr>
        <w:t>גלאון</w:t>
      </w:r>
      <w:proofErr w:type="spellEnd"/>
      <w:r w:rsidRPr="00A01AAC">
        <w:rPr>
          <w:rFonts w:cs="David" w:hint="cs"/>
          <w:rtl/>
        </w:rPr>
        <w:t xml:space="preserve"> ושנאן הבאתי את זה לכאן. אגב, היה מי שאיים עליי ואמרתי שאני לא אביא, אבל הבאתי - בגלל שהוא ביקש. </w:t>
      </w:r>
    </w:p>
    <w:p w14:paraId="0611DD19" w14:textId="77777777" w:rsidR="00A01AAC" w:rsidRPr="00A01AAC" w:rsidRDefault="00A01AAC" w:rsidP="00A01AAC">
      <w:pPr>
        <w:bidi/>
        <w:rPr>
          <w:rFonts w:cs="David" w:hint="cs"/>
          <w:rtl/>
        </w:rPr>
      </w:pPr>
    </w:p>
    <w:p w14:paraId="765BB064" w14:textId="77777777" w:rsidR="00A01AAC" w:rsidRPr="00A01AAC" w:rsidRDefault="00A01AAC" w:rsidP="00A01AAC">
      <w:pPr>
        <w:bidi/>
        <w:rPr>
          <w:rFonts w:cs="David" w:hint="cs"/>
          <w:u w:val="single"/>
          <w:rtl/>
        </w:rPr>
      </w:pPr>
      <w:proofErr w:type="spellStart"/>
      <w:r w:rsidRPr="00A01AAC">
        <w:rPr>
          <w:rFonts w:cs="David" w:hint="cs"/>
          <w:u w:val="single"/>
          <w:rtl/>
        </w:rPr>
        <w:t>טלב</w:t>
      </w:r>
      <w:proofErr w:type="spellEnd"/>
      <w:r w:rsidRPr="00A01AAC">
        <w:rPr>
          <w:rFonts w:cs="David" w:hint="cs"/>
          <w:u w:val="single"/>
          <w:rtl/>
        </w:rPr>
        <w:t xml:space="preserve"> </w:t>
      </w:r>
      <w:proofErr w:type="spellStart"/>
      <w:r w:rsidRPr="00A01AAC">
        <w:rPr>
          <w:rFonts w:cs="David" w:hint="cs"/>
          <w:u w:val="single"/>
          <w:rtl/>
        </w:rPr>
        <w:t>אלסאנע</w:t>
      </w:r>
      <w:proofErr w:type="spellEnd"/>
      <w:r w:rsidRPr="00A01AAC">
        <w:rPr>
          <w:rFonts w:cs="David" w:hint="cs"/>
          <w:u w:val="single"/>
          <w:rtl/>
        </w:rPr>
        <w:t>:</w:t>
      </w:r>
    </w:p>
    <w:p w14:paraId="368AE1E4" w14:textId="77777777" w:rsidR="00A01AAC" w:rsidRPr="00A01AAC" w:rsidRDefault="00A01AAC" w:rsidP="00A01AAC">
      <w:pPr>
        <w:bidi/>
        <w:rPr>
          <w:rFonts w:cs="David" w:hint="cs"/>
          <w:u w:val="single"/>
          <w:rtl/>
        </w:rPr>
      </w:pPr>
    </w:p>
    <w:p w14:paraId="0908C185" w14:textId="77777777" w:rsidR="00A01AAC" w:rsidRPr="00A01AAC" w:rsidRDefault="00A01AAC" w:rsidP="00A01AAC">
      <w:pPr>
        <w:bidi/>
        <w:ind w:firstLine="567"/>
        <w:rPr>
          <w:rFonts w:cs="David" w:hint="cs"/>
          <w:rtl/>
        </w:rPr>
      </w:pPr>
      <w:r w:rsidRPr="00A01AAC">
        <w:rPr>
          <w:rFonts w:cs="David" w:hint="cs"/>
          <w:rtl/>
        </w:rPr>
        <w:t xml:space="preserve">למה הנימוקים שלך אישיים ולא ענייניים? לא בשביל הנושא, אלא בשביל פלוני ואלמוני. פעם ראשונה אני רואה יושב ראש ועדה שהשיקולים האישיים הם הקובעים והמכריעים. </w:t>
      </w:r>
    </w:p>
    <w:p w14:paraId="2FF4CF0E" w14:textId="77777777" w:rsidR="00A01AAC" w:rsidRPr="00A01AAC" w:rsidRDefault="00A01AAC" w:rsidP="00A01AAC">
      <w:pPr>
        <w:bidi/>
        <w:rPr>
          <w:rFonts w:cs="David" w:hint="cs"/>
          <w:rtl/>
        </w:rPr>
      </w:pPr>
    </w:p>
    <w:p w14:paraId="5DB8075A" w14:textId="77777777" w:rsidR="00A01AAC" w:rsidRPr="00A01AAC" w:rsidRDefault="00A01AAC" w:rsidP="00A01AAC">
      <w:pPr>
        <w:bidi/>
        <w:rPr>
          <w:rFonts w:cs="David" w:hint="cs"/>
          <w:u w:val="single"/>
          <w:rtl/>
        </w:rPr>
      </w:pPr>
      <w:r w:rsidRPr="00A01AAC">
        <w:rPr>
          <w:rFonts w:cs="David" w:hint="cs"/>
          <w:u w:val="single"/>
          <w:rtl/>
        </w:rPr>
        <w:t>היו"ר דוד טל:</w:t>
      </w:r>
    </w:p>
    <w:p w14:paraId="77FEFB88" w14:textId="77777777" w:rsidR="00A01AAC" w:rsidRPr="00A01AAC" w:rsidRDefault="00A01AAC" w:rsidP="00A01AAC">
      <w:pPr>
        <w:bidi/>
        <w:rPr>
          <w:rFonts w:cs="David" w:hint="cs"/>
          <w:rtl/>
        </w:rPr>
      </w:pPr>
    </w:p>
    <w:p w14:paraId="0C048992" w14:textId="77777777" w:rsidR="00A01AAC" w:rsidRPr="00A01AAC" w:rsidRDefault="00A01AAC" w:rsidP="00A01AAC">
      <w:pPr>
        <w:bidi/>
        <w:ind w:firstLine="567"/>
        <w:rPr>
          <w:rFonts w:cs="David" w:hint="cs"/>
          <w:rtl/>
        </w:rPr>
      </w:pPr>
      <w:r w:rsidRPr="00A01AAC">
        <w:rPr>
          <w:rFonts w:cs="David" w:hint="cs"/>
          <w:rtl/>
        </w:rPr>
        <w:t xml:space="preserve">אני חושב שהעובדות צריכות להיאמר. כן, חבר הכנסת חסון. </w:t>
      </w:r>
    </w:p>
    <w:p w14:paraId="251E4E94" w14:textId="77777777" w:rsidR="00A01AAC" w:rsidRPr="00A01AAC" w:rsidRDefault="00A01AAC" w:rsidP="00A01AAC">
      <w:pPr>
        <w:bidi/>
        <w:rPr>
          <w:rFonts w:cs="David" w:hint="cs"/>
          <w:rtl/>
        </w:rPr>
      </w:pPr>
    </w:p>
    <w:p w14:paraId="16B94182" w14:textId="77777777" w:rsidR="00A01AAC" w:rsidRPr="00A01AAC" w:rsidRDefault="00A01AAC" w:rsidP="00A01AAC">
      <w:pPr>
        <w:bidi/>
        <w:rPr>
          <w:rFonts w:cs="David" w:hint="cs"/>
          <w:u w:val="single"/>
          <w:rtl/>
        </w:rPr>
      </w:pPr>
      <w:r w:rsidRPr="00A01AAC">
        <w:rPr>
          <w:rFonts w:cs="David"/>
          <w:u w:val="single"/>
          <w:rtl/>
        </w:rPr>
        <w:t>יואל חסון:</w:t>
      </w:r>
    </w:p>
    <w:p w14:paraId="5C12E57A" w14:textId="77777777" w:rsidR="00A01AAC" w:rsidRPr="00A01AAC" w:rsidRDefault="00A01AAC" w:rsidP="00A01AAC">
      <w:pPr>
        <w:bidi/>
        <w:rPr>
          <w:rFonts w:cs="David" w:hint="cs"/>
          <w:rtl/>
        </w:rPr>
      </w:pPr>
    </w:p>
    <w:p w14:paraId="5BFA5D93" w14:textId="77777777" w:rsidR="00A01AAC" w:rsidRPr="00A01AAC" w:rsidRDefault="00A01AAC" w:rsidP="00A01AAC">
      <w:pPr>
        <w:bidi/>
        <w:ind w:firstLine="567"/>
        <w:rPr>
          <w:rFonts w:cs="David" w:hint="cs"/>
          <w:rtl/>
        </w:rPr>
      </w:pPr>
      <w:r w:rsidRPr="00A01AAC">
        <w:rPr>
          <w:rFonts w:cs="David" w:hint="cs"/>
          <w:rtl/>
        </w:rPr>
        <w:t xml:space="preserve">עמדתו של שר הפנים הייתה ברורה, ואי-אפשר היה לא להבין אותה. הוא אומר שהוא מתנגד להצעת החוק. יחד עם זאת, אני מעריך מאוד גם את חבר הכנסת שנאן, גם את חברת הכנסת </w:t>
      </w:r>
      <w:proofErr w:type="spellStart"/>
      <w:r w:rsidRPr="00A01AAC">
        <w:rPr>
          <w:rFonts w:cs="David" w:hint="cs"/>
          <w:rtl/>
        </w:rPr>
        <w:t>גלאון</w:t>
      </w:r>
      <w:proofErr w:type="spellEnd"/>
      <w:r w:rsidRPr="00A01AAC">
        <w:rPr>
          <w:rFonts w:cs="David" w:hint="cs"/>
          <w:rtl/>
        </w:rPr>
        <w:t xml:space="preserve"> - את כל האנשים שעוסקים בזה, ומבין שרוצים להביא לפתרון הבעיה שנוצרה מהאיחוד. דרך אגב, אני באופן אישי חושב שזה איחוד שנעשה באופן שלומיאלי לחלוטין, ואין ספק שיש בו בעיות. כשזה יגיע למליאה נגבש את עמדתנו. אנחנו לא קובעים עמדה לגבי המהלכים האלה. </w:t>
      </w:r>
    </w:p>
    <w:p w14:paraId="2EE4AB97" w14:textId="77777777" w:rsidR="00A01AAC" w:rsidRPr="00A01AAC" w:rsidRDefault="00A01AAC" w:rsidP="00A01AAC">
      <w:pPr>
        <w:bidi/>
        <w:rPr>
          <w:rFonts w:cs="David" w:hint="cs"/>
          <w:rtl/>
        </w:rPr>
      </w:pPr>
    </w:p>
    <w:p w14:paraId="15979BDF" w14:textId="77777777" w:rsidR="00A01AAC" w:rsidRPr="00A01AAC" w:rsidRDefault="00A01AAC" w:rsidP="00A01AAC">
      <w:pPr>
        <w:bidi/>
        <w:rPr>
          <w:rFonts w:cs="David" w:hint="cs"/>
          <w:u w:val="single"/>
          <w:rtl/>
        </w:rPr>
      </w:pPr>
      <w:r w:rsidRPr="00A01AAC">
        <w:rPr>
          <w:rFonts w:cs="David" w:hint="cs"/>
          <w:u w:val="single"/>
          <w:rtl/>
        </w:rPr>
        <w:t>שכיב שנאן:</w:t>
      </w:r>
    </w:p>
    <w:p w14:paraId="74436F95" w14:textId="77777777" w:rsidR="00A01AAC" w:rsidRPr="00A01AAC" w:rsidRDefault="00A01AAC" w:rsidP="00A01AAC">
      <w:pPr>
        <w:bidi/>
        <w:rPr>
          <w:rFonts w:cs="David" w:hint="cs"/>
          <w:rtl/>
        </w:rPr>
      </w:pPr>
    </w:p>
    <w:p w14:paraId="5A1CA276" w14:textId="77777777" w:rsidR="00A01AAC" w:rsidRPr="00A01AAC" w:rsidRDefault="00A01AAC" w:rsidP="00A01AAC">
      <w:pPr>
        <w:bidi/>
        <w:ind w:firstLine="567"/>
        <w:rPr>
          <w:rFonts w:cs="David" w:hint="cs"/>
          <w:rtl/>
        </w:rPr>
      </w:pPr>
      <w:r w:rsidRPr="00A01AAC">
        <w:rPr>
          <w:rFonts w:cs="David" w:hint="cs"/>
          <w:rtl/>
        </w:rPr>
        <w:t>אפשר להגיב, אדוני היושב ראש?</w:t>
      </w:r>
    </w:p>
    <w:p w14:paraId="1791621C" w14:textId="77777777" w:rsidR="00A01AAC" w:rsidRPr="00A01AAC" w:rsidRDefault="00A01AAC" w:rsidP="00A01AAC">
      <w:pPr>
        <w:bidi/>
        <w:ind w:firstLine="567"/>
        <w:rPr>
          <w:rFonts w:cs="David" w:hint="cs"/>
          <w:rtl/>
        </w:rPr>
      </w:pPr>
    </w:p>
    <w:p w14:paraId="3F6D8C76" w14:textId="77777777" w:rsidR="00A01AAC" w:rsidRPr="00A01AAC" w:rsidRDefault="00A01AAC" w:rsidP="00A01AAC">
      <w:pPr>
        <w:bidi/>
        <w:rPr>
          <w:rFonts w:cs="David" w:hint="cs"/>
          <w:u w:val="single"/>
          <w:rtl/>
        </w:rPr>
      </w:pPr>
      <w:r w:rsidRPr="00A01AAC">
        <w:rPr>
          <w:rFonts w:cs="David" w:hint="cs"/>
          <w:u w:val="single"/>
          <w:rtl/>
        </w:rPr>
        <w:t>היו"ר דוד טל:</w:t>
      </w:r>
    </w:p>
    <w:p w14:paraId="68B25EDC" w14:textId="77777777" w:rsidR="00A01AAC" w:rsidRPr="00A01AAC" w:rsidRDefault="00A01AAC" w:rsidP="00A01AAC">
      <w:pPr>
        <w:bidi/>
        <w:ind w:firstLine="567"/>
        <w:rPr>
          <w:rFonts w:cs="David" w:hint="cs"/>
          <w:rtl/>
        </w:rPr>
      </w:pPr>
    </w:p>
    <w:p w14:paraId="1DEE0F84" w14:textId="77777777" w:rsidR="00A01AAC" w:rsidRPr="00A01AAC" w:rsidRDefault="00A01AAC" w:rsidP="00A01AAC">
      <w:pPr>
        <w:bidi/>
        <w:ind w:firstLine="567"/>
        <w:rPr>
          <w:rFonts w:cs="David" w:hint="cs"/>
          <w:rtl/>
        </w:rPr>
      </w:pPr>
      <w:r w:rsidRPr="00A01AAC">
        <w:rPr>
          <w:rFonts w:cs="David" w:hint="cs"/>
          <w:rtl/>
        </w:rPr>
        <w:t xml:space="preserve">רבותיי, אני בחמש דקות ל-2:00 בצהרים נועל את הישיבה. מצדי, דברו כמה שאתם רוצים. </w:t>
      </w:r>
    </w:p>
    <w:p w14:paraId="50D5FC84" w14:textId="77777777" w:rsidR="00A01AAC" w:rsidRPr="00A01AAC" w:rsidRDefault="00A01AAC" w:rsidP="00A01AAC">
      <w:pPr>
        <w:bidi/>
        <w:rPr>
          <w:rFonts w:cs="David" w:hint="cs"/>
          <w:rtl/>
        </w:rPr>
      </w:pPr>
    </w:p>
    <w:p w14:paraId="3C452B52" w14:textId="77777777" w:rsidR="00A01AAC" w:rsidRPr="00A01AAC" w:rsidRDefault="00A01AAC" w:rsidP="00A01AAC">
      <w:pPr>
        <w:bidi/>
        <w:rPr>
          <w:rFonts w:cs="David" w:hint="cs"/>
          <w:u w:val="single"/>
          <w:rtl/>
        </w:rPr>
      </w:pPr>
      <w:r w:rsidRPr="00A01AAC">
        <w:rPr>
          <w:rFonts w:cs="David" w:hint="cs"/>
          <w:u w:val="single"/>
          <w:rtl/>
        </w:rPr>
        <w:t>שכיב שנאן:</w:t>
      </w:r>
    </w:p>
    <w:p w14:paraId="449BBAB0" w14:textId="77777777" w:rsidR="00A01AAC" w:rsidRPr="00A01AAC" w:rsidRDefault="00A01AAC" w:rsidP="00A01AAC">
      <w:pPr>
        <w:bidi/>
        <w:ind w:firstLine="567"/>
        <w:rPr>
          <w:rFonts w:cs="David" w:hint="cs"/>
          <w:rtl/>
        </w:rPr>
      </w:pPr>
    </w:p>
    <w:p w14:paraId="2555B9DF" w14:textId="77777777" w:rsidR="00A01AAC" w:rsidRPr="00A01AAC" w:rsidRDefault="00A01AAC" w:rsidP="00A01AAC">
      <w:pPr>
        <w:bidi/>
        <w:ind w:firstLine="567"/>
        <w:rPr>
          <w:rFonts w:cs="David" w:hint="cs"/>
          <w:rtl/>
        </w:rPr>
      </w:pPr>
      <w:r w:rsidRPr="00A01AAC">
        <w:rPr>
          <w:rFonts w:cs="David" w:hint="cs"/>
          <w:rtl/>
        </w:rPr>
        <w:t xml:space="preserve">משפט אחד. לא יכול להיות מצב ששר הפנים, עם כל הכבוד, יכול להתערב במצב של 68 נגד 1. </w:t>
      </w:r>
    </w:p>
    <w:p w14:paraId="64C861DF" w14:textId="77777777" w:rsidR="00A01AAC" w:rsidRPr="00A01AAC" w:rsidRDefault="00A01AAC" w:rsidP="00A01AAC">
      <w:pPr>
        <w:bidi/>
        <w:rPr>
          <w:rFonts w:cs="David" w:hint="cs"/>
          <w:rtl/>
        </w:rPr>
      </w:pPr>
    </w:p>
    <w:p w14:paraId="765F9B40" w14:textId="77777777" w:rsidR="00A01AAC" w:rsidRPr="00A01AAC" w:rsidRDefault="00A01AAC" w:rsidP="00A01AAC">
      <w:pPr>
        <w:bidi/>
        <w:rPr>
          <w:rFonts w:cs="David" w:hint="cs"/>
          <w:u w:val="single"/>
          <w:rtl/>
        </w:rPr>
      </w:pPr>
      <w:r w:rsidRPr="00A01AAC">
        <w:rPr>
          <w:rFonts w:cs="David" w:hint="cs"/>
          <w:u w:val="single"/>
          <w:rtl/>
        </w:rPr>
        <w:t>היו"ר דוד טל:</w:t>
      </w:r>
    </w:p>
    <w:p w14:paraId="4CD3CE06" w14:textId="77777777" w:rsidR="00A01AAC" w:rsidRPr="00A01AAC" w:rsidRDefault="00A01AAC" w:rsidP="00A01AAC">
      <w:pPr>
        <w:bidi/>
        <w:rPr>
          <w:rFonts w:cs="David" w:hint="cs"/>
          <w:rtl/>
        </w:rPr>
      </w:pPr>
    </w:p>
    <w:p w14:paraId="7493AC0B" w14:textId="77777777" w:rsidR="00A01AAC" w:rsidRPr="00A01AAC" w:rsidRDefault="00A01AAC" w:rsidP="00A01AAC">
      <w:pPr>
        <w:bidi/>
        <w:ind w:firstLine="567"/>
        <w:rPr>
          <w:rFonts w:cs="David" w:hint="cs"/>
          <w:rtl/>
        </w:rPr>
      </w:pPr>
      <w:r w:rsidRPr="00A01AAC">
        <w:rPr>
          <w:rFonts w:cs="David" w:hint="cs"/>
          <w:rtl/>
        </w:rPr>
        <w:t xml:space="preserve">חבר הכנסת שנאן, אני מציע לך להיות קונסטרוקטיבי. אני מציע לך להיות חכם. דבר עם רוני, היא מכירה את המסלול. </w:t>
      </w:r>
    </w:p>
    <w:p w14:paraId="603C2977" w14:textId="77777777" w:rsidR="00A01AAC" w:rsidRPr="00A01AAC" w:rsidRDefault="00A01AAC" w:rsidP="00A01AAC">
      <w:pPr>
        <w:bidi/>
        <w:ind w:firstLine="567"/>
        <w:rPr>
          <w:rFonts w:cs="David" w:hint="cs"/>
          <w:rtl/>
        </w:rPr>
      </w:pPr>
    </w:p>
    <w:p w14:paraId="7F0FA3A7" w14:textId="77777777" w:rsidR="00A01AAC" w:rsidRPr="00A01AAC" w:rsidRDefault="00A01AAC" w:rsidP="00A01AAC">
      <w:pPr>
        <w:bidi/>
        <w:ind w:firstLine="567"/>
        <w:rPr>
          <w:rFonts w:cs="David" w:hint="cs"/>
          <w:rtl/>
        </w:rPr>
      </w:pPr>
      <w:r w:rsidRPr="00A01AAC">
        <w:rPr>
          <w:rFonts w:cs="David" w:hint="cs"/>
          <w:rtl/>
        </w:rPr>
        <w:t xml:space="preserve">חבר הכנסת סער, אחרון הדוברים. </w:t>
      </w:r>
    </w:p>
    <w:p w14:paraId="16062D50" w14:textId="77777777" w:rsidR="00A01AAC" w:rsidRPr="00A01AAC" w:rsidRDefault="00A01AAC" w:rsidP="00A01AAC">
      <w:pPr>
        <w:bidi/>
        <w:rPr>
          <w:rFonts w:cs="David" w:hint="cs"/>
          <w:rtl/>
        </w:rPr>
      </w:pPr>
    </w:p>
    <w:p w14:paraId="0605226B" w14:textId="77777777" w:rsidR="00A01AAC" w:rsidRPr="00A01AAC" w:rsidRDefault="00A01AAC" w:rsidP="00A01AAC">
      <w:pPr>
        <w:bidi/>
        <w:rPr>
          <w:rFonts w:cs="David" w:hint="cs"/>
          <w:u w:val="single"/>
          <w:rtl/>
        </w:rPr>
      </w:pPr>
      <w:r w:rsidRPr="00A01AAC">
        <w:rPr>
          <w:rFonts w:cs="David" w:hint="cs"/>
          <w:u w:val="single"/>
          <w:rtl/>
        </w:rPr>
        <w:t>גדעון סער:</w:t>
      </w:r>
    </w:p>
    <w:p w14:paraId="0E0619DF" w14:textId="77777777" w:rsidR="00A01AAC" w:rsidRPr="00A01AAC" w:rsidRDefault="00A01AAC" w:rsidP="00A01AAC">
      <w:pPr>
        <w:bidi/>
        <w:rPr>
          <w:rFonts w:cs="David" w:hint="cs"/>
          <w:rtl/>
        </w:rPr>
      </w:pPr>
    </w:p>
    <w:p w14:paraId="1B1B3FEE" w14:textId="77777777" w:rsidR="00A01AAC" w:rsidRPr="00A01AAC" w:rsidRDefault="00A01AAC" w:rsidP="00A01AAC">
      <w:pPr>
        <w:bidi/>
        <w:rPr>
          <w:rFonts w:cs="David" w:hint="cs"/>
          <w:rtl/>
        </w:rPr>
      </w:pPr>
      <w:r w:rsidRPr="00A01AAC">
        <w:rPr>
          <w:rFonts w:cs="David" w:hint="cs"/>
          <w:rtl/>
        </w:rPr>
        <w:tab/>
        <w:t>אני מוותר לטובת חברת הכנסת יחימוביץ.</w:t>
      </w:r>
    </w:p>
    <w:p w14:paraId="7F703E9C" w14:textId="77777777" w:rsidR="00A01AAC" w:rsidRPr="00A01AAC" w:rsidRDefault="00A01AAC" w:rsidP="00A01AAC">
      <w:pPr>
        <w:bidi/>
        <w:rPr>
          <w:rFonts w:cs="David" w:hint="cs"/>
          <w:rtl/>
        </w:rPr>
      </w:pPr>
    </w:p>
    <w:p w14:paraId="101EECDF" w14:textId="77777777" w:rsidR="00A01AAC" w:rsidRPr="00A01AAC" w:rsidRDefault="00A01AAC" w:rsidP="00A01AAC">
      <w:pPr>
        <w:bidi/>
        <w:rPr>
          <w:rFonts w:cs="David" w:hint="cs"/>
          <w:u w:val="single"/>
          <w:rtl/>
        </w:rPr>
      </w:pPr>
      <w:r w:rsidRPr="00A01AAC">
        <w:rPr>
          <w:rFonts w:cs="David"/>
          <w:u w:val="single"/>
          <w:rtl/>
        </w:rPr>
        <w:br w:type="page"/>
      </w:r>
      <w:r w:rsidRPr="00A01AAC">
        <w:rPr>
          <w:rFonts w:cs="David" w:hint="cs"/>
          <w:u w:val="single"/>
          <w:rtl/>
        </w:rPr>
        <w:t>שלי יחימוביץ:</w:t>
      </w:r>
    </w:p>
    <w:p w14:paraId="0D71E6C7" w14:textId="77777777" w:rsidR="00A01AAC" w:rsidRPr="00A01AAC" w:rsidRDefault="00A01AAC" w:rsidP="00A01AAC">
      <w:pPr>
        <w:bidi/>
        <w:rPr>
          <w:rFonts w:cs="David" w:hint="cs"/>
          <w:u w:val="single"/>
          <w:rtl/>
        </w:rPr>
      </w:pPr>
    </w:p>
    <w:p w14:paraId="65AF29DF" w14:textId="77777777" w:rsidR="00A01AAC" w:rsidRPr="00A01AAC" w:rsidRDefault="00A01AAC" w:rsidP="00A01AAC">
      <w:pPr>
        <w:bidi/>
        <w:ind w:firstLine="567"/>
        <w:rPr>
          <w:rFonts w:cs="David" w:hint="cs"/>
          <w:rtl/>
        </w:rPr>
      </w:pPr>
      <w:r w:rsidRPr="00A01AAC">
        <w:rPr>
          <w:rFonts w:cs="David" w:hint="cs"/>
          <w:rtl/>
        </w:rPr>
        <w:t xml:space="preserve">אני מודה לחברי, חבר הכנסת סער. אדוני היושב ראש, אני חושבת שמוצו כל התרגילים האפשריים כדי לדחות את ההצבעה על חוק דליה </w:t>
      </w:r>
      <w:proofErr w:type="spellStart"/>
      <w:r w:rsidRPr="00A01AAC">
        <w:rPr>
          <w:rFonts w:cs="David" w:hint="cs"/>
          <w:rtl/>
        </w:rPr>
        <w:t>ועוספיה</w:t>
      </w:r>
      <w:proofErr w:type="spellEnd"/>
      <w:r w:rsidRPr="00A01AAC">
        <w:rPr>
          <w:rFonts w:cs="David" w:hint="cs"/>
          <w:rtl/>
        </w:rPr>
        <w:t xml:space="preserve">. כבר ראינו את כל הוירטואוזיות הקיימת כדי לדחות את הדבר הזה. </w:t>
      </w:r>
    </w:p>
    <w:p w14:paraId="0BE63817" w14:textId="77777777" w:rsidR="00A01AAC" w:rsidRPr="00A01AAC" w:rsidRDefault="00A01AAC" w:rsidP="00A01AAC">
      <w:pPr>
        <w:bidi/>
        <w:ind w:firstLine="567"/>
        <w:rPr>
          <w:rFonts w:cs="David" w:hint="cs"/>
          <w:rtl/>
        </w:rPr>
      </w:pPr>
    </w:p>
    <w:p w14:paraId="1A02894C" w14:textId="77777777" w:rsidR="00A01AAC" w:rsidRPr="00A01AAC" w:rsidRDefault="00A01AAC" w:rsidP="00A01AAC">
      <w:pPr>
        <w:bidi/>
        <w:ind w:firstLine="567"/>
        <w:rPr>
          <w:rFonts w:cs="David" w:hint="cs"/>
          <w:rtl/>
        </w:rPr>
      </w:pPr>
      <w:r w:rsidRPr="00A01AAC">
        <w:rPr>
          <w:rFonts w:cs="David" w:hint="cs"/>
          <w:rtl/>
        </w:rPr>
        <w:t>את הצעת החוק הראשונה בעניין הזה הגשתי בערך בשבוע הראשון שלי כחברת כנסת. מאז גררו ומשכו אותנו. אני חושבת שהוכח מעבר לכל ספק שיש רוב אותנטי סוחף, כמו שאמר חבר הכנסת שנאן, להצעת החוק הזו. אז מה זה התרגיל החדש הזה? אני לא מבינה. השר שטרית מתנגד.</w:t>
      </w:r>
    </w:p>
    <w:p w14:paraId="6E59F243" w14:textId="77777777" w:rsidR="00A01AAC" w:rsidRPr="00A01AAC" w:rsidRDefault="00A01AAC" w:rsidP="00A01AAC">
      <w:pPr>
        <w:bidi/>
        <w:rPr>
          <w:rFonts w:cs="David" w:hint="cs"/>
          <w:rtl/>
        </w:rPr>
      </w:pPr>
    </w:p>
    <w:p w14:paraId="0BAFE363" w14:textId="77777777" w:rsidR="00A01AAC" w:rsidRPr="00A01AAC" w:rsidRDefault="00A01AAC" w:rsidP="00A01AAC">
      <w:pPr>
        <w:bidi/>
        <w:rPr>
          <w:rFonts w:cs="David" w:hint="cs"/>
          <w:u w:val="single"/>
          <w:rtl/>
        </w:rPr>
      </w:pPr>
      <w:r w:rsidRPr="00A01AAC">
        <w:rPr>
          <w:rFonts w:cs="David" w:hint="cs"/>
          <w:u w:val="single"/>
          <w:rtl/>
        </w:rPr>
        <w:t>היו"ר דוד טל:</w:t>
      </w:r>
    </w:p>
    <w:p w14:paraId="75B307EE" w14:textId="77777777" w:rsidR="00A01AAC" w:rsidRPr="00A01AAC" w:rsidRDefault="00A01AAC" w:rsidP="00A01AAC">
      <w:pPr>
        <w:bidi/>
        <w:rPr>
          <w:rFonts w:cs="David" w:hint="cs"/>
          <w:rtl/>
        </w:rPr>
      </w:pPr>
    </w:p>
    <w:p w14:paraId="704433CA" w14:textId="77777777" w:rsidR="00A01AAC" w:rsidRPr="00A01AAC" w:rsidRDefault="00A01AAC" w:rsidP="00A01AAC">
      <w:pPr>
        <w:bidi/>
        <w:ind w:firstLine="567"/>
        <w:rPr>
          <w:rFonts w:cs="David" w:hint="cs"/>
          <w:rtl/>
        </w:rPr>
      </w:pPr>
      <w:r w:rsidRPr="00A01AAC">
        <w:rPr>
          <w:rFonts w:cs="David" w:hint="cs"/>
          <w:rtl/>
        </w:rPr>
        <w:t xml:space="preserve">לא, לא. זה בכלל לא שיקול. זה לא מענייני. לא היית פה בהתחלה, יש פה בעיה אחרת. </w:t>
      </w:r>
    </w:p>
    <w:p w14:paraId="0383AFD1" w14:textId="77777777" w:rsidR="00A01AAC" w:rsidRPr="00A01AAC" w:rsidRDefault="00A01AAC" w:rsidP="00A01AAC">
      <w:pPr>
        <w:bidi/>
        <w:ind w:firstLine="567"/>
        <w:rPr>
          <w:rFonts w:cs="David" w:hint="cs"/>
          <w:rtl/>
        </w:rPr>
      </w:pPr>
    </w:p>
    <w:p w14:paraId="6DFC99E6" w14:textId="77777777" w:rsidR="00A01AAC" w:rsidRPr="00A01AAC" w:rsidRDefault="00A01AAC" w:rsidP="00A01AAC">
      <w:pPr>
        <w:bidi/>
        <w:rPr>
          <w:rFonts w:cs="David" w:hint="cs"/>
          <w:u w:val="single"/>
          <w:rtl/>
        </w:rPr>
      </w:pPr>
      <w:r w:rsidRPr="00A01AAC">
        <w:rPr>
          <w:rFonts w:cs="David" w:hint="cs"/>
          <w:u w:val="single"/>
          <w:rtl/>
        </w:rPr>
        <w:t>שלי יחימוביץ:</w:t>
      </w:r>
    </w:p>
    <w:p w14:paraId="0EA8F682" w14:textId="77777777" w:rsidR="00A01AAC" w:rsidRPr="00A01AAC" w:rsidRDefault="00A01AAC" w:rsidP="00A01AAC">
      <w:pPr>
        <w:bidi/>
        <w:ind w:firstLine="567"/>
        <w:rPr>
          <w:rFonts w:cs="David" w:hint="cs"/>
          <w:rtl/>
        </w:rPr>
      </w:pPr>
    </w:p>
    <w:p w14:paraId="030586B6" w14:textId="77777777" w:rsidR="00A01AAC" w:rsidRPr="00A01AAC" w:rsidRDefault="00A01AAC" w:rsidP="00A01AAC">
      <w:pPr>
        <w:bidi/>
        <w:ind w:firstLine="567"/>
        <w:rPr>
          <w:rFonts w:cs="David" w:hint="cs"/>
          <w:rtl/>
        </w:rPr>
      </w:pPr>
      <w:r w:rsidRPr="00A01AAC">
        <w:rPr>
          <w:rFonts w:cs="David" w:hint="cs"/>
          <w:rtl/>
        </w:rPr>
        <w:t>איזו בעיה?</w:t>
      </w:r>
    </w:p>
    <w:p w14:paraId="060DB16A" w14:textId="77777777" w:rsidR="00A01AAC" w:rsidRPr="00A01AAC" w:rsidRDefault="00A01AAC" w:rsidP="00A01AAC">
      <w:pPr>
        <w:bidi/>
        <w:ind w:firstLine="567"/>
        <w:rPr>
          <w:rFonts w:cs="David" w:hint="cs"/>
          <w:rtl/>
        </w:rPr>
      </w:pPr>
    </w:p>
    <w:p w14:paraId="565BD2F3" w14:textId="77777777" w:rsidR="00A01AAC" w:rsidRPr="00A01AAC" w:rsidRDefault="00A01AAC" w:rsidP="00A01AAC">
      <w:pPr>
        <w:bidi/>
        <w:rPr>
          <w:rFonts w:cs="David" w:hint="cs"/>
          <w:u w:val="single"/>
          <w:rtl/>
        </w:rPr>
      </w:pPr>
      <w:r w:rsidRPr="00A01AAC">
        <w:rPr>
          <w:rFonts w:cs="David" w:hint="cs"/>
          <w:u w:val="single"/>
          <w:rtl/>
        </w:rPr>
        <w:t>היו"ר דוד טל:</w:t>
      </w:r>
    </w:p>
    <w:p w14:paraId="1BB8A1E4" w14:textId="77777777" w:rsidR="00A01AAC" w:rsidRPr="00A01AAC" w:rsidRDefault="00A01AAC" w:rsidP="00A01AAC">
      <w:pPr>
        <w:bidi/>
        <w:ind w:firstLine="567"/>
        <w:rPr>
          <w:rFonts w:cs="David" w:hint="cs"/>
          <w:rtl/>
        </w:rPr>
      </w:pPr>
    </w:p>
    <w:p w14:paraId="1527686B" w14:textId="77777777" w:rsidR="00A01AAC" w:rsidRPr="00A01AAC" w:rsidRDefault="00A01AAC" w:rsidP="00A01AAC">
      <w:pPr>
        <w:bidi/>
        <w:ind w:firstLine="567"/>
        <w:rPr>
          <w:rFonts w:cs="David" w:hint="cs"/>
          <w:rtl/>
        </w:rPr>
      </w:pPr>
      <w:r w:rsidRPr="00A01AAC">
        <w:rPr>
          <w:rFonts w:cs="David" w:hint="cs"/>
          <w:rtl/>
        </w:rPr>
        <w:t xml:space="preserve">בעיה משפטית. חבר הכנסת אופיר פינס היה צריך להיות - - - </w:t>
      </w:r>
    </w:p>
    <w:p w14:paraId="23DD9A61" w14:textId="77777777" w:rsidR="00A01AAC" w:rsidRPr="00A01AAC" w:rsidRDefault="00A01AAC" w:rsidP="00A01AAC">
      <w:pPr>
        <w:bidi/>
        <w:ind w:firstLine="567"/>
        <w:rPr>
          <w:rFonts w:cs="David" w:hint="cs"/>
          <w:rtl/>
        </w:rPr>
      </w:pPr>
    </w:p>
    <w:p w14:paraId="077835FC" w14:textId="77777777" w:rsidR="00A01AAC" w:rsidRPr="00A01AAC" w:rsidRDefault="00A01AAC" w:rsidP="00A01AAC">
      <w:pPr>
        <w:bidi/>
        <w:rPr>
          <w:rFonts w:cs="David" w:hint="cs"/>
          <w:u w:val="single"/>
          <w:rtl/>
        </w:rPr>
      </w:pPr>
      <w:r w:rsidRPr="00A01AAC">
        <w:rPr>
          <w:rFonts w:cs="David" w:hint="cs"/>
          <w:u w:val="single"/>
          <w:rtl/>
        </w:rPr>
        <w:t>שכיב שנאן:</w:t>
      </w:r>
    </w:p>
    <w:p w14:paraId="29BBC79C" w14:textId="77777777" w:rsidR="00A01AAC" w:rsidRPr="00A01AAC" w:rsidRDefault="00A01AAC" w:rsidP="00A01AAC">
      <w:pPr>
        <w:bidi/>
        <w:rPr>
          <w:rFonts w:cs="David" w:hint="cs"/>
          <w:u w:val="single"/>
          <w:rtl/>
        </w:rPr>
      </w:pPr>
    </w:p>
    <w:p w14:paraId="23E574F4" w14:textId="77777777" w:rsidR="00A01AAC" w:rsidRPr="00A01AAC" w:rsidRDefault="00A01AAC" w:rsidP="00A01AAC">
      <w:pPr>
        <w:bidi/>
        <w:rPr>
          <w:rFonts w:cs="David" w:hint="cs"/>
          <w:rtl/>
        </w:rPr>
      </w:pPr>
      <w:r w:rsidRPr="00A01AAC">
        <w:rPr>
          <w:rFonts w:cs="David" w:hint="cs"/>
          <w:rtl/>
        </w:rPr>
        <w:tab/>
        <w:t xml:space="preserve">אופיר הוא הבעיה? עם כל הכבוד, אתה מקשקש. אתה הבעיה. </w:t>
      </w:r>
    </w:p>
    <w:p w14:paraId="34C480D8" w14:textId="77777777" w:rsidR="00A01AAC" w:rsidRPr="00A01AAC" w:rsidRDefault="00A01AAC" w:rsidP="00A01AAC">
      <w:pPr>
        <w:bidi/>
        <w:rPr>
          <w:rFonts w:cs="David" w:hint="cs"/>
          <w:rtl/>
        </w:rPr>
      </w:pPr>
    </w:p>
    <w:p w14:paraId="718FADE4" w14:textId="77777777" w:rsidR="00A01AAC" w:rsidRPr="00A01AAC" w:rsidRDefault="00A01AAC" w:rsidP="00A01AAC">
      <w:pPr>
        <w:bidi/>
        <w:rPr>
          <w:rFonts w:cs="David" w:hint="cs"/>
          <w:u w:val="single"/>
          <w:rtl/>
        </w:rPr>
      </w:pPr>
      <w:r w:rsidRPr="00A01AAC">
        <w:rPr>
          <w:rFonts w:cs="David" w:hint="cs"/>
          <w:u w:val="single"/>
          <w:rtl/>
        </w:rPr>
        <w:t>היו"ר דוד טל:</w:t>
      </w:r>
    </w:p>
    <w:p w14:paraId="300EF259" w14:textId="77777777" w:rsidR="00A01AAC" w:rsidRPr="00A01AAC" w:rsidRDefault="00A01AAC" w:rsidP="00A01AAC">
      <w:pPr>
        <w:bidi/>
        <w:rPr>
          <w:rFonts w:cs="David" w:hint="cs"/>
          <w:rtl/>
        </w:rPr>
      </w:pPr>
    </w:p>
    <w:p w14:paraId="4874172C" w14:textId="77777777" w:rsidR="00A01AAC" w:rsidRPr="00A01AAC" w:rsidRDefault="00A01AAC" w:rsidP="00A01AAC">
      <w:pPr>
        <w:bidi/>
        <w:ind w:firstLine="567"/>
        <w:rPr>
          <w:rFonts w:cs="David" w:hint="cs"/>
          <w:rtl/>
        </w:rPr>
      </w:pPr>
      <w:r w:rsidRPr="00A01AAC">
        <w:rPr>
          <w:rFonts w:cs="David" w:hint="cs"/>
          <w:rtl/>
        </w:rPr>
        <w:t xml:space="preserve">חבר הכנסת חילו, בבקשה. </w:t>
      </w:r>
    </w:p>
    <w:p w14:paraId="28A9E0D5" w14:textId="77777777" w:rsidR="00A01AAC" w:rsidRPr="00A01AAC" w:rsidRDefault="00A01AAC" w:rsidP="00A01AAC">
      <w:pPr>
        <w:bidi/>
        <w:ind w:firstLine="567"/>
        <w:rPr>
          <w:rFonts w:cs="David" w:hint="cs"/>
          <w:rtl/>
        </w:rPr>
      </w:pPr>
    </w:p>
    <w:p w14:paraId="182309CC" w14:textId="77777777" w:rsidR="00A01AAC" w:rsidRPr="00A01AAC" w:rsidRDefault="00A01AAC" w:rsidP="00A01AAC">
      <w:pPr>
        <w:bidi/>
        <w:rPr>
          <w:rFonts w:cs="David" w:hint="cs"/>
          <w:rtl/>
        </w:rPr>
      </w:pPr>
      <w:r w:rsidRPr="00A01AAC">
        <w:rPr>
          <w:rFonts w:cs="David" w:hint="cs"/>
          <w:u w:val="single"/>
          <w:rtl/>
        </w:rPr>
        <w:t>שלי יחימוביץ:</w:t>
      </w:r>
    </w:p>
    <w:p w14:paraId="133B965A" w14:textId="77777777" w:rsidR="00A01AAC" w:rsidRPr="00A01AAC" w:rsidRDefault="00A01AAC" w:rsidP="00A01AAC">
      <w:pPr>
        <w:bidi/>
        <w:rPr>
          <w:rFonts w:cs="David" w:hint="cs"/>
          <w:rtl/>
        </w:rPr>
      </w:pPr>
    </w:p>
    <w:p w14:paraId="7003B9DB" w14:textId="77777777" w:rsidR="00A01AAC" w:rsidRPr="00A01AAC" w:rsidRDefault="00A01AAC" w:rsidP="00A01AAC">
      <w:pPr>
        <w:bidi/>
        <w:rPr>
          <w:rFonts w:cs="David" w:hint="cs"/>
          <w:rtl/>
        </w:rPr>
      </w:pPr>
      <w:r w:rsidRPr="00A01AAC">
        <w:rPr>
          <w:rFonts w:cs="David" w:hint="cs"/>
          <w:rtl/>
        </w:rPr>
        <w:tab/>
        <w:t xml:space="preserve">אני מבקשת שההצעה הזאת תועלה </w:t>
      </w:r>
      <w:proofErr w:type="spellStart"/>
      <w:r w:rsidRPr="00A01AAC">
        <w:rPr>
          <w:rFonts w:cs="David" w:hint="cs"/>
          <w:rtl/>
        </w:rPr>
        <w:t>ותוצבע</w:t>
      </w:r>
      <w:proofErr w:type="spellEnd"/>
      <w:r w:rsidRPr="00A01AAC">
        <w:rPr>
          <w:rFonts w:cs="David" w:hint="cs"/>
          <w:rtl/>
        </w:rPr>
        <w:t xml:space="preserve">. </w:t>
      </w:r>
    </w:p>
    <w:p w14:paraId="59FE0B7B" w14:textId="77777777" w:rsidR="00A01AAC" w:rsidRPr="00A01AAC" w:rsidRDefault="00A01AAC" w:rsidP="00A01AAC">
      <w:pPr>
        <w:bidi/>
        <w:rPr>
          <w:rFonts w:cs="David" w:hint="cs"/>
          <w:rtl/>
        </w:rPr>
      </w:pPr>
    </w:p>
    <w:p w14:paraId="020B5085" w14:textId="77777777" w:rsidR="00A01AAC" w:rsidRPr="00A01AAC" w:rsidRDefault="00A01AAC" w:rsidP="00A01AAC">
      <w:pPr>
        <w:bidi/>
        <w:rPr>
          <w:rFonts w:cs="David" w:hint="cs"/>
          <w:u w:val="single"/>
          <w:rtl/>
        </w:rPr>
      </w:pPr>
      <w:r w:rsidRPr="00A01AAC">
        <w:rPr>
          <w:rFonts w:cs="David" w:hint="cs"/>
          <w:u w:val="single"/>
          <w:rtl/>
        </w:rPr>
        <w:t>היו"ר דוד טל:</w:t>
      </w:r>
    </w:p>
    <w:p w14:paraId="071CA1D6" w14:textId="77777777" w:rsidR="00A01AAC" w:rsidRPr="00A01AAC" w:rsidRDefault="00A01AAC" w:rsidP="00A01AAC">
      <w:pPr>
        <w:bidi/>
        <w:rPr>
          <w:rFonts w:cs="David" w:hint="cs"/>
          <w:rtl/>
        </w:rPr>
      </w:pPr>
    </w:p>
    <w:p w14:paraId="707945F7" w14:textId="77777777" w:rsidR="00A01AAC" w:rsidRPr="00A01AAC" w:rsidRDefault="00A01AAC" w:rsidP="00A01AAC">
      <w:pPr>
        <w:bidi/>
        <w:ind w:firstLine="567"/>
        <w:rPr>
          <w:rFonts w:cs="David" w:hint="cs"/>
          <w:rtl/>
        </w:rPr>
      </w:pPr>
      <w:r w:rsidRPr="00A01AAC">
        <w:rPr>
          <w:rFonts w:cs="David" w:hint="cs"/>
          <w:rtl/>
        </w:rPr>
        <w:t xml:space="preserve">היא לא תועלה היום ולא </w:t>
      </w:r>
      <w:proofErr w:type="spellStart"/>
      <w:r w:rsidRPr="00A01AAC">
        <w:rPr>
          <w:rFonts w:cs="David" w:hint="cs"/>
          <w:rtl/>
        </w:rPr>
        <w:t>תוצבע</w:t>
      </w:r>
      <w:proofErr w:type="spellEnd"/>
      <w:r w:rsidRPr="00A01AAC">
        <w:rPr>
          <w:rFonts w:cs="David" w:hint="cs"/>
          <w:rtl/>
        </w:rPr>
        <w:t xml:space="preserve"> היום. </w:t>
      </w:r>
    </w:p>
    <w:p w14:paraId="777E008A" w14:textId="77777777" w:rsidR="00A01AAC" w:rsidRPr="00A01AAC" w:rsidRDefault="00A01AAC" w:rsidP="00A01AAC">
      <w:pPr>
        <w:bidi/>
        <w:rPr>
          <w:rFonts w:cs="David" w:hint="cs"/>
          <w:rtl/>
        </w:rPr>
      </w:pPr>
    </w:p>
    <w:p w14:paraId="37E7ADBD" w14:textId="77777777" w:rsidR="00A01AAC" w:rsidRPr="00A01AAC" w:rsidRDefault="00A01AAC" w:rsidP="00A01AAC">
      <w:pPr>
        <w:bidi/>
        <w:rPr>
          <w:rFonts w:cs="David" w:hint="cs"/>
          <w:rtl/>
        </w:rPr>
      </w:pPr>
      <w:r w:rsidRPr="00A01AAC">
        <w:rPr>
          <w:rFonts w:cs="David" w:hint="cs"/>
          <w:u w:val="single"/>
          <w:rtl/>
        </w:rPr>
        <w:t>שלי יחימוביץ:</w:t>
      </w:r>
    </w:p>
    <w:p w14:paraId="4E00EC06" w14:textId="77777777" w:rsidR="00A01AAC" w:rsidRPr="00A01AAC" w:rsidRDefault="00A01AAC" w:rsidP="00A01AAC">
      <w:pPr>
        <w:bidi/>
        <w:rPr>
          <w:rFonts w:cs="David" w:hint="cs"/>
          <w:rtl/>
        </w:rPr>
      </w:pPr>
    </w:p>
    <w:p w14:paraId="146B7D25" w14:textId="77777777" w:rsidR="00A01AAC" w:rsidRPr="00A01AAC" w:rsidRDefault="00A01AAC" w:rsidP="00A01AAC">
      <w:pPr>
        <w:bidi/>
        <w:rPr>
          <w:rFonts w:cs="David" w:hint="cs"/>
          <w:rtl/>
        </w:rPr>
      </w:pPr>
      <w:r w:rsidRPr="00A01AAC">
        <w:rPr>
          <w:rFonts w:cs="David" w:hint="cs"/>
          <w:rtl/>
        </w:rPr>
        <w:tab/>
        <w:t>למה?</w:t>
      </w:r>
    </w:p>
    <w:p w14:paraId="7AACBB8C" w14:textId="77777777" w:rsidR="00A01AAC" w:rsidRPr="00A01AAC" w:rsidRDefault="00A01AAC" w:rsidP="00A01AAC">
      <w:pPr>
        <w:bidi/>
        <w:rPr>
          <w:rFonts w:cs="David" w:hint="cs"/>
          <w:rtl/>
        </w:rPr>
      </w:pPr>
    </w:p>
    <w:p w14:paraId="4FA3D229" w14:textId="77777777" w:rsidR="00A01AAC" w:rsidRPr="00A01AAC" w:rsidRDefault="00A01AAC" w:rsidP="00A01AAC">
      <w:pPr>
        <w:bidi/>
        <w:rPr>
          <w:rFonts w:cs="David" w:hint="cs"/>
          <w:u w:val="single"/>
          <w:rtl/>
        </w:rPr>
      </w:pPr>
      <w:r w:rsidRPr="00A01AAC">
        <w:rPr>
          <w:rFonts w:cs="David" w:hint="cs"/>
          <w:u w:val="single"/>
          <w:rtl/>
        </w:rPr>
        <w:t>היו"ר דוד טל:</w:t>
      </w:r>
    </w:p>
    <w:p w14:paraId="5AC242BD" w14:textId="77777777" w:rsidR="00A01AAC" w:rsidRPr="00A01AAC" w:rsidRDefault="00A01AAC" w:rsidP="00A01AAC">
      <w:pPr>
        <w:bidi/>
        <w:rPr>
          <w:rFonts w:cs="David" w:hint="cs"/>
          <w:rtl/>
        </w:rPr>
      </w:pPr>
    </w:p>
    <w:p w14:paraId="69873050" w14:textId="77777777" w:rsidR="00A01AAC" w:rsidRPr="00A01AAC" w:rsidRDefault="00A01AAC" w:rsidP="00A01AAC">
      <w:pPr>
        <w:bidi/>
        <w:rPr>
          <w:rFonts w:cs="David" w:hint="cs"/>
          <w:rtl/>
        </w:rPr>
      </w:pPr>
      <w:r w:rsidRPr="00A01AAC">
        <w:rPr>
          <w:rFonts w:cs="David" w:hint="cs"/>
          <w:rtl/>
        </w:rPr>
        <w:tab/>
        <w:t xml:space="preserve">כי נדלק ניצוץ בליבו והיה לאש בוערת באהבת העם. </w:t>
      </w:r>
    </w:p>
    <w:p w14:paraId="02555D3C" w14:textId="77777777" w:rsidR="00A01AAC" w:rsidRPr="00A01AAC" w:rsidRDefault="00A01AAC" w:rsidP="00A01AAC">
      <w:pPr>
        <w:bidi/>
        <w:rPr>
          <w:rFonts w:cs="David" w:hint="cs"/>
          <w:rtl/>
        </w:rPr>
      </w:pPr>
    </w:p>
    <w:p w14:paraId="1FE6770E" w14:textId="77777777" w:rsidR="00A01AAC" w:rsidRPr="00A01AAC" w:rsidRDefault="00A01AAC" w:rsidP="00A01AAC">
      <w:pPr>
        <w:bidi/>
        <w:rPr>
          <w:rFonts w:cs="David" w:hint="cs"/>
          <w:rtl/>
        </w:rPr>
      </w:pPr>
      <w:r w:rsidRPr="00A01AAC">
        <w:rPr>
          <w:rFonts w:cs="David" w:hint="cs"/>
          <w:u w:val="single"/>
          <w:rtl/>
        </w:rPr>
        <w:t>שלי יחימוביץ:</w:t>
      </w:r>
    </w:p>
    <w:p w14:paraId="677206AA" w14:textId="77777777" w:rsidR="00A01AAC" w:rsidRPr="00A01AAC" w:rsidRDefault="00A01AAC" w:rsidP="00A01AAC">
      <w:pPr>
        <w:bidi/>
        <w:rPr>
          <w:rFonts w:cs="David" w:hint="cs"/>
          <w:rtl/>
        </w:rPr>
      </w:pPr>
    </w:p>
    <w:p w14:paraId="1C76898B" w14:textId="77777777" w:rsidR="00A01AAC" w:rsidRPr="00A01AAC" w:rsidRDefault="00A01AAC" w:rsidP="00A01AAC">
      <w:pPr>
        <w:bidi/>
        <w:rPr>
          <w:rFonts w:cs="David" w:hint="cs"/>
          <w:rtl/>
        </w:rPr>
      </w:pPr>
      <w:r w:rsidRPr="00A01AAC">
        <w:rPr>
          <w:rFonts w:cs="David" w:hint="cs"/>
          <w:rtl/>
        </w:rPr>
        <w:tab/>
        <w:t>בליבו של מי? בליבה של יושבת ראש הכנסת?</w:t>
      </w:r>
    </w:p>
    <w:p w14:paraId="0A874E8D" w14:textId="77777777" w:rsidR="00A01AAC" w:rsidRPr="00A01AAC" w:rsidRDefault="00A01AAC" w:rsidP="00A01AAC">
      <w:pPr>
        <w:bidi/>
        <w:rPr>
          <w:rFonts w:cs="David" w:hint="cs"/>
          <w:rtl/>
        </w:rPr>
      </w:pPr>
    </w:p>
    <w:p w14:paraId="03DD1B6B" w14:textId="77777777" w:rsidR="00A01AAC" w:rsidRPr="00A01AAC" w:rsidRDefault="00A01AAC" w:rsidP="00A01AAC">
      <w:pPr>
        <w:bidi/>
        <w:rPr>
          <w:rFonts w:cs="David" w:hint="cs"/>
          <w:u w:val="single"/>
          <w:rtl/>
        </w:rPr>
      </w:pPr>
      <w:r w:rsidRPr="00A01AAC">
        <w:rPr>
          <w:rFonts w:cs="David" w:hint="cs"/>
          <w:u w:val="single"/>
          <w:rtl/>
        </w:rPr>
        <w:t>איל ינון:</w:t>
      </w:r>
    </w:p>
    <w:p w14:paraId="54718115" w14:textId="77777777" w:rsidR="00A01AAC" w:rsidRPr="00A01AAC" w:rsidRDefault="00A01AAC" w:rsidP="00A01AAC">
      <w:pPr>
        <w:bidi/>
        <w:rPr>
          <w:rFonts w:cs="David" w:hint="cs"/>
          <w:rtl/>
        </w:rPr>
      </w:pPr>
    </w:p>
    <w:p w14:paraId="2171D8B9" w14:textId="77777777" w:rsidR="00A01AAC" w:rsidRPr="00A01AAC" w:rsidRDefault="00A01AAC" w:rsidP="00A01AAC">
      <w:pPr>
        <w:bidi/>
        <w:ind w:firstLine="567"/>
        <w:rPr>
          <w:rFonts w:cs="David" w:hint="cs"/>
          <w:rtl/>
        </w:rPr>
      </w:pPr>
      <w:r w:rsidRPr="00A01AAC">
        <w:rPr>
          <w:rFonts w:cs="David" w:hint="cs"/>
          <w:rtl/>
        </w:rPr>
        <w:t xml:space="preserve">אתם מדברים על שני דברים שונים. את מדברת על ההצעה עצמה - - -  </w:t>
      </w:r>
    </w:p>
    <w:p w14:paraId="2793FFBC" w14:textId="77777777" w:rsidR="00A01AAC" w:rsidRPr="00A01AAC" w:rsidRDefault="00A01AAC" w:rsidP="00A01AAC">
      <w:pPr>
        <w:bidi/>
        <w:rPr>
          <w:rFonts w:cs="David" w:hint="cs"/>
          <w:rtl/>
        </w:rPr>
      </w:pPr>
    </w:p>
    <w:p w14:paraId="73C6908E" w14:textId="77777777" w:rsidR="00A01AAC" w:rsidRPr="00A01AAC" w:rsidRDefault="00A01AAC" w:rsidP="00A01AAC">
      <w:pPr>
        <w:bidi/>
        <w:rPr>
          <w:rFonts w:cs="David" w:hint="cs"/>
          <w:u w:val="single"/>
          <w:rtl/>
        </w:rPr>
      </w:pPr>
      <w:r w:rsidRPr="00A01AAC">
        <w:rPr>
          <w:rFonts w:cs="David"/>
          <w:u w:val="single"/>
          <w:rtl/>
        </w:rPr>
        <w:br w:type="page"/>
      </w:r>
      <w:r w:rsidRPr="00A01AAC">
        <w:rPr>
          <w:rFonts w:cs="David" w:hint="cs"/>
          <w:u w:val="single"/>
          <w:rtl/>
        </w:rPr>
        <w:t>שכיב שנאן:</w:t>
      </w:r>
    </w:p>
    <w:p w14:paraId="23A49FCF" w14:textId="77777777" w:rsidR="00A01AAC" w:rsidRPr="00A01AAC" w:rsidRDefault="00A01AAC" w:rsidP="00A01AAC">
      <w:pPr>
        <w:bidi/>
        <w:rPr>
          <w:rFonts w:cs="David" w:hint="cs"/>
          <w:rtl/>
        </w:rPr>
      </w:pPr>
    </w:p>
    <w:p w14:paraId="7D93845D" w14:textId="77777777" w:rsidR="00A01AAC" w:rsidRPr="00A01AAC" w:rsidRDefault="00A01AAC" w:rsidP="00A01AAC">
      <w:pPr>
        <w:bidi/>
        <w:ind w:firstLine="567"/>
        <w:rPr>
          <w:rFonts w:cs="David" w:hint="cs"/>
          <w:rtl/>
        </w:rPr>
      </w:pPr>
      <w:r w:rsidRPr="00A01AAC">
        <w:rPr>
          <w:rFonts w:cs="David" w:hint="cs"/>
          <w:rtl/>
        </w:rPr>
        <w:t xml:space="preserve">בכנסת ישראל עושים את כל התרגילים המלוכלכים בשביל לדחות הצבעות שיש להן רוב מוחלט. מישהו יכול לבטל את רצון העם? מישהו יכול לבטל את רצון נבחריו? על מה אתם מקשקשים. </w:t>
      </w:r>
    </w:p>
    <w:p w14:paraId="1F49DE85" w14:textId="77777777" w:rsidR="00A01AAC" w:rsidRPr="00A01AAC" w:rsidRDefault="00A01AAC" w:rsidP="00A01AAC">
      <w:pPr>
        <w:bidi/>
        <w:rPr>
          <w:rFonts w:cs="David" w:hint="cs"/>
          <w:rtl/>
        </w:rPr>
      </w:pPr>
    </w:p>
    <w:p w14:paraId="6FEA5C2C" w14:textId="77777777" w:rsidR="00A01AAC" w:rsidRPr="00A01AAC" w:rsidRDefault="00A01AAC" w:rsidP="00A01AAC">
      <w:pPr>
        <w:bidi/>
        <w:rPr>
          <w:rFonts w:cs="David" w:hint="cs"/>
          <w:rtl/>
        </w:rPr>
      </w:pPr>
      <w:r w:rsidRPr="00A01AAC">
        <w:rPr>
          <w:rFonts w:cs="David" w:hint="cs"/>
          <w:u w:val="single"/>
          <w:rtl/>
        </w:rPr>
        <w:t>שלי יחימוביץ:</w:t>
      </w:r>
    </w:p>
    <w:p w14:paraId="0CDEE53F" w14:textId="77777777" w:rsidR="00A01AAC" w:rsidRPr="00A01AAC" w:rsidRDefault="00A01AAC" w:rsidP="00A01AAC">
      <w:pPr>
        <w:bidi/>
        <w:rPr>
          <w:rFonts w:cs="David" w:hint="cs"/>
          <w:rtl/>
        </w:rPr>
      </w:pPr>
    </w:p>
    <w:p w14:paraId="5E0D4CAB" w14:textId="77777777" w:rsidR="00A01AAC" w:rsidRPr="00A01AAC" w:rsidRDefault="00A01AAC" w:rsidP="00A01AAC">
      <w:pPr>
        <w:bidi/>
        <w:ind w:firstLine="567"/>
        <w:rPr>
          <w:rFonts w:cs="David" w:hint="cs"/>
          <w:rtl/>
        </w:rPr>
      </w:pPr>
      <w:r w:rsidRPr="00A01AAC">
        <w:rPr>
          <w:rFonts w:cs="David" w:hint="cs"/>
          <w:rtl/>
        </w:rPr>
        <w:t>התשובה היא כן.</w:t>
      </w:r>
    </w:p>
    <w:p w14:paraId="3F433176" w14:textId="77777777" w:rsidR="00A01AAC" w:rsidRPr="00A01AAC" w:rsidRDefault="00A01AAC" w:rsidP="00A01AAC">
      <w:pPr>
        <w:bidi/>
        <w:rPr>
          <w:rFonts w:cs="David" w:hint="cs"/>
          <w:rtl/>
        </w:rPr>
      </w:pPr>
    </w:p>
    <w:p w14:paraId="0FCD4094" w14:textId="77777777" w:rsidR="00A01AAC" w:rsidRPr="00A01AAC" w:rsidRDefault="00A01AAC" w:rsidP="00A01AAC">
      <w:pPr>
        <w:bidi/>
        <w:rPr>
          <w:rFonts w:cs="David" w:hint="cs"/>
          <w:u w:val="single"/>
          <w:rtl/>
        </w:rPr>
      </w:pPr>
      <w:r w:rsidRPr="00A01AAC">
        <w:rPr>
          <w:rFonts w:cs="David" w:hint="cs"/>
          <w:u w:val="single"/>
          <w:rtl/>
        </w:rPr>
        <w:t>היו"ר דוד טל:</w:t>
      </w:r>
    </w:p>
    <w:p w14:paraId="503336E5" w14:textId="77777777" w:rsidR="00A01AAC" w:rsidRPr="00A01AAC" w:rsidRDefault="00A01AAC" w:rsidP="00A01AAC">
      <w:pPr>
        <w:bidi/>
        <w:rPr>
          <w:rFonts w:cs="David" w:hint="cs"/>
          <w:rtl/>
        </w:rPr>
      </w:pPr>
    </w:p>
    <w:p w14:paraId="57CDD3D2" w14:textId="77777777" w:rsidR="00A01AAC" w:rsidRPr="00A01AAC" w:rsidRDefault="00A01AAC" w:rsidP="00A01AAC">
      <w:pPr>
        <w:bidi/>
        <w:rPr>
          <w:rFonts w:cs="David" w:hint="cs"/>
          <w:rtl/>
        </w:rPr>
      </w:pPr>
      <w:r w:rsidRPr="00A01AAC">
        <w:rPr>
          <w:rFonts w:cs="David" w:hint="cs"/>
          <w:rtl/>
        </w:rPr>
        <w:tab/>
        <w:t xml:space="preserve">חברת הכנסת חילו, אחרונה. </w:t>
      </w:r>
    </w:p>
    <w:p w14:paraId="0E43F6F5" w14:textId="77777777" w:rsidR="00A01AAC" w:rsidRPr="00A01AAC" w:rsidRDefault="00A01AAC" w:rsidP="00A01AAC">
      <w:pPr>
        <w:bidi/>
        <w:rPr>
          <w:rFonts w:cs="David" w:hint="cs"/>
          <w:rtl/>
        </w:rPr>
      </w:pPr>
    </w:p>
    <w:p w14:paraId="6065DC69" w14:textId="77777777" w:rsidR="00A01AAC" w:rsidRPr="00A01AAC" w:rsidRDefault="00A01AAC" w:rsidP="00A01AAC">
      <w:pPr>
        <w:bidi/>
        <w:rPr>
          <w:rFonts w:cs="David" w:hint="cs"/>
          <w:u w:val="single"/>
          <w:rtl/>
        </w:rPr>
      </w:pPr>
      <w:proofErr w:type="spellStart"/>
      <w:r w:rsidRPr="00A01AAC">
        <w:rPr>
          <w:rFonts w:cs="David" w:hint="cs"/>
          <w:u w:val="single"/>
          <w:rtl/>
        </w:rPr>
        <w:t>נאדיה</w:t>
      </w:r>
      <w:proofErr w:type="spellEnd"/>
      <w:r w:rsidRPr="00A01AAC">
        <w:rPr>
          <w:rFonts w:cs="David" w:hint="cs"/>
          <w:u w:val="single"/>
          <w:rtl/>
        </w:rPr>
        <w:t xml:space="preserve"> חילו:</w:t>
      </w:r>
    </w:p>
    <w:p w14:paraId="3EC585F5" w14:textId="77777777" w:rsidR="00A01AAC" w:rsidRPr="00A01AAC" w:rsidRDefault="00A01AAC" w:rsidP="00A01AAC">
      <w:pPr>
        <w:bidi/>
        <w:rPr>
          <w:rFonts w:cs="David" w:hint="cs"/>
          <w:rtl/>
        </w:rPr>
      </w:pPr>
    </w:p>
    <w:p w14:paraId="3AB0CB5D" w14:textId="77777777" w:rsidR="00A01AAC" w:rsidRPr="00A01AAC" w:rsidRDefault="00A01AAC" w:rsidP="00A01AAC">
      <w:pPr>
        <w:bidi/>
        <w:ind w:firstLine="567"/>
        <w:rPr>
          <w:rFonts w:cs="David" w:hint="cs"/>
          <w:rtl/>
        </w:rPr>
      </w:pPr>
      <w:r w:rsidRPr="00A01AAC">
        <w:rPr>
          <w:rFonts w:cs="David" w:hint="cs"/>
          <w:rtl/>
        </w:rPr>
        <w:t xml:space="preserve">באתי באיחור, כי הייתי בוועדה. הנושא הזה מאוד חשוב. אני חושבת שכל התרגילים </w:t>
      </w:r>
      <w:proofErr w:type="spellStart"/>
      <w:r w:rsidRPr="00A01AAC">
        <w:rPr>
          <w:rFonts w:cs="David" w:hint="cs"/>
          <w:rtl/>
        </w:rPr>
        <w:t>הפרלמנטריים</w:t>
      </w:r>
      <w:proofErr w:type="spellEnd"/>
      <w:r w:rsidRPr="00A01AAC">
        <w:rPr>
          <w:rFonts w:cs="David" w:hint="cs"/>
          <w:rtl/>
        </w:rPr>
        <w:t xml:space="preserve"> האפשריים נעשו. </w:t>
      </w:r>
    </w:p>
    <w:p w14:paraId="2B7693F1" w14:textId="77777777" w:rsidR="00A01AAC" w:rsidRPr="00A01AAC" w:rsidRDefault="00A01AAC" w:rsidP="00A01AAC">
      <w:pPr>
        <w:bidi/>
        <w:ind w:firstLine="567"/>
        <w:rPr>
          <w:rFonts w:cs="David" w:hint="cs"/>
          <w:rtl/>
        </w:rPr>
      </w:pPr>
    </w:p>
    <w:p w14:paraId="7F164044" w14:textId="77777777" w:rsidR="00A01AAC" w:rsidRPr="00A01AAC" w:rsidRDefault="00A01AAC" w:rsidP="00A01AAC">
      <w:pPr>
        <w:bidi/>
        <w:rPr>
          <w:rFonts w:cs="David" w:hint="cs"/>
          <w:rtl/>
        </w:rPr>
      </w:pPr>
      <w:r w:rsidRPr="00A01AAC">
        <w:rPr>
          <w:rFonts w:cs="David" w:hint="cs"/>
          <w:u w:val="single"/>
          <w:rtl/>
        </w:rPr>
        <w:t>שכיב שנאן:</w:t>
      </w:r>
    </w:p>
    <w:p w14:paraId="13AC67FE" w14:textId="77777777" w:rsidR="00A01AAC" w:rsidRPr="00A01AAC" w:rsidRDefault="00A01AAC" w:rsidP="00A01AAC">
      <w:pPr>
        <w:bidi/>
        <w:rPr>
          <w:rFonts w:cs="David" w:hint="cs"/>
          <w:rtl/>
        </w:rPr>
      </w:pPr>
    </w:p>
    <w:p w14:paraId="581E3557" w14:textId="77777777" w:rsidR="00A01AAC" w:rsidRPr="00A01AAC" w:rsidRDefault="00A01AAC" w:rsidP="00A01AAC">
      <w:pPr>
        <w:bidi/>
        <w:rPr>
          <w:rFonts w:cs="David" w:hint="cs"/>
          <w:rtl/>
        </w:rPr>
      </w:pPr>
      <w:r w:rsidRPr="00A01AAC">
        <w:rPr>
          <w:rFonts w:cs="David" w:hint="cs"/>
          <w:rtl/>
        </w:rPr>
        <w:tab/>
        <w:t>תקראו ליושבת ראש הכנסת, שתיתן פה תשובות. מה זה הדבר הזה?</w:t>
      </w:r>
    </w:p>
    <w:p w14:paraId="19F1420B" w14:textId="77777777" w:rsidR="00A01AAC" w:rsidRPr="00A01AAC" w:rsidRDefault="00A01AAC" w:rsidP="00A01AAC">
      <w:pPr>
        <w:bidi/>
        <w:rPr>
          <w:rFonts w:cs="David" w:hint="cs"/>
          <w:rtl/>
        </w:rPr>
      </w:pPr>
    </w:p>
    <w:p w14:paraId="577F6800" w14:textId="77777777" w:rsidR="00A01AAC" w:rsidRPr="00A01AAC" w:rsidRDefault="00A01AAC" w:rsidP="00A01AAC">
      <w:pPr>
        <w:bidi/>
        <w:rPr>
          <w:rFonts w:cs="David" w:hint="cs"/>
          <w:u w:val="single"/>
          <w:rtl/>
        </w:rPr>
      </w:pPr>
      <w:r w:rsidRPr="00A01AAC">
        <w:rPr>
          <w:rFonts w:cs="David" w:hint="cs"/>
          <w:u w:val="single"/>
          <w:rtl/>
        </w:rPr>
        <w:t>היו"ר דוד טל:</w:t>
      </w:r>
    </w:p>
    <w:p w14:paraId="4DC5B731" w14:textId="77777777" w:rsidR="00A01AAC" w:rsidRPr="00A01AAC" w:rsidRDefault="00A01AAC" w:rsidP="00A01AAC">
      <w:pPr>
        <w:bidi/>
        <w:rPr>
          <w:rFonts w:cs="David" w:hint="cs"/>
          <w:rtl/>
        </w:rPr>
      </w:pPr>
    </w:p>
    <w:p w14:paraId="3511C1EC" w14:textId="77777777" w:rsidR="00A01AAC" w:rsidRPr="00A01AAC" w:rsidRDefault="00A01AAC" w:rsidP="00A01AAC">
      <w:pPr>
        <w:bidi/>
        <w:rPr>
          <w:rFonts w:cs="David" w:hint="cs"/>
          <w:rtl/>
        </w:rPr>
      </w:pPr>
      <w:r w:rsidRPr="00A01AAC">
        <w:rPr>
          <w:rFonts w:cs="David" w:hint="cs"/>
          <w:rtl/>
        </w:rPr>
        <w:tab/>
        <w:t xml:space="preserve">יש לה חדר, אתה יכול לגשת אליה. </w:t>
      </w:r>
    </w:p>
    <w:p w14:paraId="05493C86" w14:textId="77777777" w:rsidR="00A01AAC" w:rsidRPr="00A01AAC" w:rsidRDefault="00A01AAC" w:rsidP="00A01AAC">
      <w:pPr>
        <w:bidi/>
        <w:rPr>
          <w:rFonts w:cs="David" w:hint="cs"/>
          <w:rtl/>
        </w:rPr>
      </w:pPr>
    </w:p>
    <w:p w14:paraId="65A3A696" w14:textId="77777777" w:rsidR="00A01AAC" w:rsidRPr="00A01AAC" w:rsidRDefault="00A01AAC" w:rsidP="00A01AAC">
      <w:pPr>
        <w:bidi/>
        <w:rPr>
          <w:rFonts w:cs="David" w:hint="cs"/>
          <w:u w:val="single"/>
          <w:rtl/>
        </w:rPr>
      </w:pPr>
      <w:r w:rsidRPr="00A01AAC">
        <w:rPr>
          <w:rFonts w:cs="David" w:hint="cs"/>
          <w:u w:val="single"/>
          <w:rtl/>
        </w:rPr>
        <w:t>גדעון סער:</w:t>
      </w:r>
    </w:p>
    <w:p w14:paraId="523AB463" w14:textId="77777777" w:rsidR="00A01AAC" w:rsidRPr="00A01AAC" w:rsidRDefault="00A01AAC" w:rsidP="00A01AAC">
      <w:pPr>
        <w:bidi/>
        <w:rPr>
          <w:rFonts w:cs="David" w:hint="cs"/>
          <w:u w:val="single"/>
          <w:rtl/>
        </w:rPr>
      </w:pPr>
    </w:p>
    <w:p w14:paraId="31272962" w14:textId="77777777" w:rsidR="00A01AAC" w:rsidRPr="00A01AAC" w:rsidRDefault="00A01AAC" w:rsidP="00A01AAC">
      <w:pPr>
        <w:bidi/>
        <w:ind w:firstLine="567"/>
        <w:rPr>
          <w:rFonts w:cs="David" w:hint="cs"/>
          <w:rtl/>
        </w:rPr>
      </w:pPr>
      <w:r w:rsidRPr="00A01AAC">
        <w:rPr>
          <w:rFonts w:cs="David" w:hint="cs"/>
          <w:rtl/>
        </w:rPr>
        <w:t xml:space="preserve">תודיעו מתי אתם רוצים </w:t>
      </w:r>
      <w:r w:rsidRPr="00A01AAC">
        <w:rPr>
          <w:rFonts w:cs="David"/>
          <w:rtl/>
        </w:rPr>
        <w:t>–</w:t>
      </w:r>
      <w:r w:rsidRPr="00A01AAC">
        <w:rPr>
          <w:rFonts w:cs="David" w:hint="cs"/>
          <w:rtl/>
        </w:rPr>
        <w:t xml:space="preserve"> נעלה הצעת אי-אמון בממשלה על כל נושא. אפשר עד מחר. אל תהיו גיבורים גדולים, התרגילים זה בקואליציה שלכם. </w:t>
      </w:r>
    </w:p>
    <w:p w14:paraId="466B7243" w14:textId="77777777" w:rsidR="00A01AAC" w:rsidRPr="00A01AAC" w:rsidRDefault="00A01AAC" w:rsidP="00A01AAC">
      <w:pPr>
        <w:bidi/>
        <w:rPr>
          <w:rFonts w:cs="David" w:hint="cs"/>
          <w:rtl/>
        </w:rPr>
      </w:pPr>
    </w:p>
    <w:p w14:paraId="230B5021" w14:textId="77777777" w:rsidR="00A01AAC" w:rsidRPr="00A01AAC" w:rsidRDefault="00A01AAC" w:rsidP="00A01AAC">
      <w:pPr>
        <w:bidi/>
        <w:rPr>
          <w:rFonts w:cs="David" w:hint="cs"/>
          <w:u w:val="single"/>
          <w:rtl/>
        </w:rPr>
      </w:pPr>
      <w:proofErr w:type="spellStart"/>
      <w:r w:rsidRPr="00A01AAC">
        <w:rPr>
          <w:rFonts w:cs="David" w:hint="cs"/>
          <w:u w:val="single"/>
          <w:rtl/>
        </w:rPr>
        <w:t>נאדיה</w:t>
      </w:r>
      <w:proofErr w:type="spellEnd"/>
      <w:r w:rsidRPr="00A01AAC">
        <w:rPr>
          <w:rFonts w:cs="David" w:hint="cs"/>
          <w:u w:val="single"/>
          <w:rtl/>
        </w:rPr>
        <w:t xml:space="preserve"> חילו:</w:t>
      </w:r>
    </w:p>
    <w:p w14:paraId="040DC906" w14:textId="77777777" w:rsidR="00A01AAC" w:rsidRPr="00A01AAC" w:rsidRDefault="00A01AAC" w:rsidP="00A01AAC">
      <w:pPr>
        <w:bidi/>
        <w:rPr>
          <w:rFonts w:cs="David" w:hint="cs"/>
          <w:rtl/>
        </w:rPr>
      </w:pPr>
    </w:p>
    <w:p w14:paraId="1FE5A627" w14:textId="77777777" w:rsidR="00A01AAC" w:rsidRPr="00A01AAC" w:rsidRDefault="00A01AAC" w:rsidP="00A01AAC">
      <w:pPr>
        <w:bidi/>
        <w:ind w:firstLine="567"/>
        <w:rPr>
          <w:rFonts w:cs="David" w:hint="cs"/>
          <w:rtl/>
        </w:rPr>
      </w:pPr>
      <w:r w:rsidRPr="00A01AAC">
        <w:rPr>
          <w:rFonts w:cs="David" w:hint="cs"/>
          <w:rtl/>
        </w:rPr>
        <w:t xml:space="preserve">לא השלמתי. </w:t>
      </w:r>
    </w:p>
    <w:p w14:paraId="4823D7C5" w14:textId="77777777" w:rsidR="00A01AAC" w:rsidRPr="00A01AAC" w:rsidRDefault="00A01AAC" w:rsidP="00A01AAC">
      <w:pPr>
        <w:bidi/>
        <w:ind w:firstLine="567"/>
        <w:rPr>
          <w:rFonts w:cs="David" w:hint="cs"/>
          <w:rtl/>
        </w:rPr>
      </w:pPr>
    </w:p>
    <w:p w14:paraId="221983D9" w14:textId="77777777" w:rsidR="00A01AAC" w:rsidRPr="00A01AAC" w:rsidRDefault="00A01AAC" w:rsidP="00A01AAC">
      <w:pPr>
        <w:bidi/>
        <w:rPr>
          <w:rFonts w:cs="David" w:hint="cs"/>
          <w:rtl/>
        </w:rPr>
      </w:pPr>
      <w:r w:rsidRPr="00A01AAC">
        <w:rPr>
          <w:rFonts w:cs="David" w:hint="cs"/>
          <w:u w:val="single"/>
          <w:rtl/>
        </w:rPr>
        <w:t>שלי יחימוביץ:</w:t>
      </w:r>
    </w:p>
    <w:p w14:paraId="47E3E928" w14:textId="77777777" w:rsidR="00A01AAC" w:rsidRPr="00A01AAC" w:rsidRDefault="00A01AAC" w:rsidP="00A01AAC">
      <w:pPr>
        <w:bidi/>
        <w:ind w:firstLine="567"/>
        <w:rPr>
          <w:rFonts w:cs="David" w:hint="cs"/>
          <w:rtl/>
        </w:rPr>
      </w:pPr>
    </w:p>
    <w:p w14:paraId="0D748EC2" w14:textId="77777777" w:rsidR="00A01AAC" w:rsidRPr="00A01AAC" w:rsidRDefault="00A01AAC" w:rsidP="00A01AAC">
      <w:pPr>
        <w:bidi/>
        <w:ind w:firstLine="567"/>
        <w:rPr>
          <w:rFonts w:cs="David" w:hint="cs"/>
          <w:rtl/>
        </w:rPr>
      </w:pPr>
      <w:r w:rsidRPr="00A01AAC">
        <w:rPr>
          <w:rFonts w:cs="David" w:hint="cs"/>
          <w:rtl/>
        </w:rPr>
        <w:t xml:space="preserve">תסבירו לי מה קרה כאן. </w:t>
      </w:r>
    </w:p>
    <w:p w14:paraId="4B95592E" w14:textId="77777777" w:rsidR="00A01AAC" w:rsidRPr="00A01AAC" w:rsidRDefault="00A01AAC" w:rsidP="00A01AAC">
      <w:pPr>
        <w:bidi/>
        <w:ind w:firstLine="567"/>
        <w:rPr>
          <w:rFonts w:cs="David" w:hint="cs"/>
          <w:rtl/>
        </w:rPr>
      </w:pPr>
    </w:p>
    <w:p w14:paraId="3B8B1619" w14:textId="77777777" w:rsidR="00A01AAC" w:rsidRPr="00A01AAC" w:rsidRDefault="00A01AAC" w:rsidP="00A01AAC">
      <w:pPr>
        <w:bidi/>
        <w:rPr>
          <w:rFonts w:cs="David" w:hint="cs"/>
          <w:u w:val="single"/>
          <w:rtl/>
        </w:rPr>
      </w:pPr>
      <w:r w:rsidRPr="00A01AAC">
        <w:rPr>
          <w:rFonts w:cs="David" w:hint="cs"/>
          <w:u w:val="single"/>
          <w:rtl/>
        </w:rPr>
        <w:t>היו"ר דוד טל:</w:t>
      </w:r>
    </w:p>
    <w:p w14:paraId="61DB957F" w14:textId="77777777" w:rsidR="00A01AAC" w:rsidRPr="00A01AAC" w:rsidRDefault="00A01AAC" w:rsidP="00A01AAC">
      <w:pPr>
        <w:bidi/>
        <w:ind w:firstLine="567"/>
        <w:rPr>
          <w:rFonts w:cs="David" w:hint="cs"/>
          <w:rtl/>
        </w:rPr>
      </w:pPr>
    </w:p>
    <w:p w14:paraId="40030FDD" w14:textId="77777777" w:rsidR="00A01AAC" w:rsidRPr="00A01AAC" w:rsidRDefault="00A01AAC" w:rsidP="00A01AAC">
      <w:pPr>
        <w:bidi/>
        <w:ind w:firstLine="567"/>
        <w:rPr>
          <w:rFonts w:cs="David" w:hint="cs"/>
          <w:rtl/>
        </w:rPr>
      </w:pPr>
      <w:r w:rsidRPr="00A01AAC">
        <w:rPr>
          <w:rFonts w:cs="David" w:hint="cs"/>
          <w:rtl/>
        </w:rPr>
        <w:t xml:space="preserve">לא אסביר. אני צריך ללכת עוד מעט, ויש עוד שני נושאים. הבאתי את זה לסדר היום, אבל אי-אפשר להצביע. את ודאי מאמינה לי. </w:t>
      </w:r>
      <w:proofErr w:type="spellStart"/>
      <w:r w:rsidRPr="00A01AAC">
        <w:rPr>
          <w:rFonts w:cs="David" w:hint="cs"/>
          <w:rtl/>
        </w:rPr>
        <w:t>נאדיה</w:t>
      </w:r>
      <w:proofErr w:type="spellEnd"/>
      <w:r w:rsidRPr="00A01AAC">
        <w:rPr>
          <w:rFonts w:cs="David" w:hint="cs"/>
          <w:rtl/>
        </w:rPr>
        <w:t xml:space="preserve">, שמעתי: הגעת ברגע האחרון, הגעת באיחור ומוצו כל התרגילים. </w:t>
      </w:r>
    </w:p>
    <w:p w14:paraId="50846C3F" w14:textId="77777777" w:rsidR="00A01AAC" w:rsidRPr="00A01AAC" w:rsidRDefault="00A01AAC" w:rsidP="00A01AAC">
      <w:pPr>
        <w:bidi/>
        <w:rPr>
          <w:rFonts w:cs="David" w:hint="cs"/>
          <w:rtl/>
        </w:rPr>
      </w:pPr>
    </w:p>
    <w:p w14:paraId="03399A5C" w14:textId="77777777" w:rsidR="00A01AAC" w:rsidRPr="00A01AAC" w:rsidRDefault="00A01AAC" w:rsidP="00A01AAC">
      <w:pPr>
        <w:bidi/>
        <w:rPr>
          <w:rFonts w:cs="David" w:hint="cs"/>
          <w:u w:val="single"/>
          <w:rtl/>
        </w:rPr>
      </w:pPr>
      <w:proofErr w:type="spellStart"/>
      <w:r w:rsidRPr="00A01AAC">
        <w:rPr>
          <w:rFonts w:cs="David" w:hint="cs"/>
          <w:u w:val="single"/>
          <w:rtl/>
        </w:rPr>
        <w:t>נאדיה</w:t>
      </w:r>
      <w:proofErr w:type="spellEnd"/>
      <w:r w:rsidRPr="00A01AAC">
        <w:rPr>
          <w:rFonts w:cs="David" w:hint="cs"/>
          <w:u w:val="single"/>
          <w:rtl/>
        </w:rPr>
        <w:t xml:space="preserve"> חילו:</w:t>
      </w:r>
    </w:p>
    <w:p w14:paraId="53E37D5C" w14:textId="77777777" w:rsidR="00A01AAC" w:rsidRPr="00A01AAC" w:rsidRDefault="00A01AAC" w:rsidP="00A01AAC">
      <w:pPr>
        <w:bidi/>
        <w:rPr>
          <w:rFonts w:cs="David" w:hint="cs"/>
          <w:u w:val="single"/>
          <w:rtl/>
        </w:rPr>
      </w:pPr>
    </w:p>
    <w:p w14:paraId="594D0645" w14:textId="77777777" w:rsidR="00A01AAC" w:rsidRPr="00A01AAC" w:rsidRDefault="00A01AAC" w:rsidP="00A01AAC">
      <w:pPr>
        <w:bidi/>
        <w:ind w:firstLine="567"/>
        <w:rPr>
          <w:rFonts w:cs="David" w:hint="cs"/>
          <w:rtl/>
        </w:rPr>
      </w:pPr>
      <w:r w:rsidRPr="00A01AAC">
        <w:rPr>
          <w:rFonts w:cs="David" w:hint="cs"/>
          <w:rtl/>
        </w:rPr>
        <w:t>אבל אני רוצה לדבר עוד משפט.</w:t>
      </w:r>
    </w:p>
    <w:p w14:paraId="7AF6595C" w14:textId="77777777" w:rsidR="00A01AAC" w:rsidRPr="00A01AAC" w:rsidRDefault="00A01AAC" w:rsidP="00A01AAC">
      <w:pPr>
        <w:bidi/>
        <w:ind w:firstLine="567"/>
        <w:rPr>
          <w:rFonts w:cs="David" w:hint="cs"/>
          <w:rtl/>
        </w:rPr>
      </w:pPr>
    </w:p>
    <w:p w14:paraId="57CF0586" w14:textId="77777777" w:rsidR="00A01AAC" w:rsidRPr="00A01AAC" w:rsidRDefault="00A01AAC" w:rsidP="00A01AAC">
      <w:pPr>
        <w:bidi/>
        <w:rPr>
          <w:rFonts w:cs="David" w:hint="cs"/>
          <w:u w:val="single"/>
          <w:rtl/>
        </w:rPr>
      </w:pPr>
      <w:r w:rsidRPr="00A01AAC">
        <w:rPr>
          <w:rFonts w:cs="David" w:hint="cs"/>
          <w:u w:val="single"/>
          <w:rtl/>
        </w:rPr>
        <w:t>היו"ר דוד טל:</w:t>
      </w:r>
    </w:p>
    <w:p w14:paraId="3C13BD1F" w14:textId="77777777" w:rsidR="00A01AAC" w:rsidRPr="00A01AAC" w:rsidRDefault="00A01AAC" w:rsidP="00A01AAC">
      <w:pPr>
        <w:bidi/>
        <w:ind w:firstLine="567"/>
        <w:rPr>
          <w:rFonts w:cs="David" w:hint="cs"/>
          <w:rtl/>
        </w:rPr>
      </w:pPr>
    </w:p>
    <w:p w14:paraId="5C4B2720" w14:textId="77777777" w:rsidR="00A01AAC" w:rsidRPr="00A01AAC" w:rsidRDefault="00A01AAC" w:rsidP="00A01AAC">
      <w:pPr>
        <w:bidi/>
        <w:ind w:firstLine="567"/>
        <w:rPr>
          <w:rFonts w:cs="David" w:hint="cs"/>
          <w:rtl/>
        </w:rPr>
      </w:pPr>
      <w:r w:rsidRPr="00A01AAC">
        <w:rPr>
          <w:rFonts w:cs="David" w:hint="cs"/>
          <w:rtl/>
        </w:rPr>
        <w:t xml:space="preserve">אבל אני רוצה לסיים את עבודתי פה. </w:t>
      </w:r>
    </w:p>
    <w:p w14:paraId="4A28E0CC" w14:textId="77777777" w:rsidR="00A01AAC" w:rsidRPr="00A01AAC" w:rsidRDefault="00A01AAC" w:rsidP="00A01AAC">
      <w:pPr>
        <w:bidi/>
        <w:rPr>
          <w:rFonts w:cs="David" w:hint="cs"/>
          <w:rtl/>
        </w:rPr>
      </w:pPr>
    </w:p>
    <w:p w14:paraId="1D44DAB6" w14:textId="77777777" w:rsidR="00A01AAC" w:rsidRPr="00A01AAC" w:rsidRDefault="00A01AAC" w:rsidP="00A01AAC">
      <w:pPr>
        <w:bidi/>
        <w:rPr>
          <w:rFonts w:cs="David" w:hint="cs"/>
          <w:rtl/>
        </w:rPr>
      </w:pPr>
      <w:r w:rsidRPr="00A01AAC">
        <w:rPr>
          <w:rFonts w:cs="David" w:hint="cs"/>
          <w:u w:val="single"/>
          <w:rtl/>
        </w:rPr>
        <w:t>שכיב שנאן:</w:t>
      </w:r>
    </w:p>
    <w:p w14:paraId="75874178" w14:textId="77777777" w:rsidR="00A01AAC" w:rsidRPr="00A01AAC" w:rsidRDefault="00A01AAC" w:rsidP="00A01AAC">
      <w:pPr>
        <w:bidi/>
        <w:rPr>
          <w:rFonts w:cs="David" w:hint="cs"/>
          <w:rtl/>
        </w:rPr>
      </w:pPr>
    </w:p>
    <w:p w14:paraId="60E79220" w14:textId="77777777" w:rsidR="00A01AAC" w:rsidRPr="00A01AAC" w:rsidRDefault="00A01AAC" w:rsidP="00A01AAC">
      <w:pPr>
        <w:bidi/>
        <w:rPr>
          <w:rFonts w:cs="David" w:hint="cs"/>
          <w:rtl/>
        </w:rPr>
      </w:pPr>
      <w:r w:rsidRPr="00A01AAC">
        <w:rPr>
          <w:rFonts w:cs="David" w:hint="cs"/>
          <w:rtl/>
        </w:rPr>
        <w:tab/>
        <w:t xml:space="preserve">כל הכנסת נמצאת פה, ומישהו מחליט שזה לא הולך. </w:t>
      </w:r>
    </w:p>
    <w:p w14:paraId="2EDDC771" w14:textId="77777777" w:rsidR="00A01AAC" w:rsidRPr="00A01AAC" w:rsidRDefault="00A01AAC" w:rsidP="00A01AAC">
      <w:pPr>
        <w:bidi/>
        <w:rPr>
          <w:rFonts w:cs="David" w:hint="cs"/>
          <w:rtl/>
        </w:rPr>
      </w:pPr>
    </w:p>
    <w:p w14:paraId="0D391085" w14:textId="77777777" w:rsidR="00A01AAC" w:rsidRPr="00A01AAC" w:rsidRDefault="00A01AAC" w:rsidP="00A01AAC">
      <w:pPr>
        <w:bidi/>
        <w:rPr>
          <w:rFonts w:cs="David" w:hint="cs"/>
          <w:u w:val="single"/>
          <w:rtl/>
        </w:rPr>
      </w:pPr>
      <w:proofErr w:type="spellStart"/>
      <w:r w:rsidRPr="00A01AAC">
        <w:rPr>
          <w:rFonts w:cs="David" w:hint="cs"/>
          <w:u w:val="single"/>
          <w:rtl/>
        </w:rPr>
        <w:t>נאדיה</w:t>
      </w:r>
      <w:proofErr w:type="spellEnd"/>
      <w:r w:rsidRPr="00A01AAC">
        <w:rPr>
          <w:rFonts w:cs="David" w:hint="cs"/>
          <w:u w:val="single"/>
          <w:rtl/>
        </w:rPr>
        <w:t xml:space="preserve"> חילו:</w:t>
      </w:r>
    </w:p>
    <w:p w14:paraId="613B8951" w14:textId="77777777" w:rsidR="00A01AAC" w:rsidRPr="00A01AAC" w:rsidRDefault="00A01AAC" w:rsidP="00A01AAC">
      <w:pPr>
        <w:bidi/>
        <w:ind w:firstLine="567"/>
        <w:rPr>
          <w:rFonts w:cs="David" w:hint="cs"/>
          <w:rtl/>
        </w:rPr>
      </w:pPr>
    </w:p>
    <w:p w14:paraId="440FE1CF" w14:textId="77777777" w:rsidR="00A01AAC" w:rsidRPr="00A01AAC" w:rsidRDefault="00A01AAC" w:rsidP="00A01AAC">
      <w:pPr>
        <w:bidi/>
        <w:ind w:firstLine="567"/>
        <w:rPr>
          <w:rFonts w:cs="David" w:hint="cs"/>
          <w:rtl/>
        </w:rPr>
      </w:pPr>
      <w:r w:rsidRPr="00A01AAC">
        <w:rPr>
          <w:rFonts w:cs="David" w:hint="cs"/>
          <w:rtl/>
        </w:rPr>
        <w:t xml:space="preserve">מיצו את כל האפשרויות כל המחסומים נגד הרצון של התושבים ונגד הרצון של הנבחרים. ידענו ששטרית מתנגד, הוא הצביע נגד. אבל זה לא יכול להיות שהצבעה אחת - - - </w:t>
      </w:r>
    </w:p>
    <w:p w14:paraId="3056A5EE" w14:textId="77777777" w:rsidR="00A01AAC" w:rsidRPr="00A01AAC" w:rsidRDefault="00A01AAC" w:rsidP="00A01AAC">
      <w:pPr>
        <w:bidi/>
        <w:rPr>
          <w:rFonts w:cs="David" w:hint="cs"/>
          <w:rtl/>
        </w:rPr>
      </w:pPr>
    </w:p>
    <w:p w14:paraId="07286C3D" w14:textId="77777777" w:rsidR="00A01AAC" w:rsidRPr="00A01AAC" w:rsidRDefault="00A01AAC" w:rsidP="00A01AAC">
      <w:pPr>
        <w:bidi/>
        <w:rPr>
          <w:rFonts w:cs="David" w:hint="cs"/>
          <w:u w:val="single"/>
          <w:rtl/>
        </w:rPr>
      </w:pPr>
      <w:r w:rsidRPr="00A01AAC">
        <w:rPr>
          <w:rFonts w:cs="David" w:hint="cs"/>
          <w:u w:val="single"/>
          <w:rtl/>
        </w:rPr>
        <w:t>היו"ר דוד טל:</w:t>
      </w:r>
    </w:p>
    <w:p w14:paraId="34CD0C4B" w14:textId="77777777" w:rsidR="00A01AAC" w:rsidRPr="00A01AAC" w:rsidRDefault="00A01AAC" w:rsidP="00A01AAC">
      <w:pPr>
        <w:bidi/>
        <w:rPr>
          <w:rFonts w:cs="David" w:hint="cs"/>
          <w:rtl/>
        </w:rPr>
      </w:pPr>
    </w:p>
    <w:p w14:paraId="395D7290" w14:textId="77777777" w:rsidR="00A01AAC" w:rsidRPr="00A01AAC" w:rsidRDefault="00A01AAC" w:rsidP="00A01AAC">
      <w:pPr>
        <w:bidi/>
        <w:ind w:firstLine="567"/>
        <w:rPr>
          <w:rFonts w:cs="David" w:hint="cs"/>
          <w:rtl/>
        </w:rPr>
      </w:pPr>
      <w:r w:rsidRPr="00A01AAC">
        <w:rPr>
          <w:rFonts w:cs="David" w:hint="cs"/>
          <w:rtl/>
        </w:rPr>
        <w:t xml:space="preserve">שיקול הדעת של שטרית לא משפיע עלי. </w:t>
      </w:r>
    </w:p>
    <w:p w14:paraId="5100C592" w14:textId="77777777" w:rsidR="00A01AAC" w:rsidRPr="00A01AAC" w:rsidRDefault="00A01AAC" w:rsidP="00A01AAC">
      <w:pPr>
        <w:bidi/>
        <w:rPr>
          <w:rFonts w:cs="David" w:hint="cs"/>
          <w:rtl/>
        </w:rPr>
      </w:pPr>
    </w:p>
    <w:p w14:paraId="25A841EA" w14:textId="77777777" w:rsidR="00A01AAC" w:rsidRPr="00A01AAC" w:rsidRDefault="00A01AAC" w:rsidP="00A01AAC">
      <w:pPr>
        <w:bidi/>
        <w:rPr>
          <w:rFonts w:cs="David" w:hint="cs"/>
          <w:u w:val="single"/>
          <w:rtl/>
        </w:rPr>
      </w:pPr>
      <w:r w:rsidRPr="00A01AAC">
        <w:rPr>
          <w:rFonts w:cs="David" w:hint="cs"/>
          <w:u w:val="single"/>
          <w:rtl/>
        </w:rPr>
        <w:t>שכיב שנאן:</w:t>
      </w:r>
    </w:p>
    <w:p w14:paraId="42F5799C" w14:textId="77777777" w:rsidR="00A01AAC" w:rsidRPr="00A01AAC" w:rsidRDefault="00A01AAC" w:rsidP="00A01AAC">
      <w:pPr>
        <w:bidi/>
        <w:rPr>
          <w:rFonts w:cs="David" w:hint="cs"/>
          <w:rtl/>
        </w:rPr>
      </w:pPr>
    </w:p>
    <w:p w14:paraId="5E473A13" w14:textId="77777777" w:rsidR="00A01AAC" w:rsidRPr="00A01AAC" w:rsidRDefault="00A01AAC" w:rsidP="00A01AAC">
      <w:pPr>
        <w:bidi/>
        <w:ind w:firstLine="567"/>
        <w:rPr>
          <w:rFonts w:cs="David" w:hint="cs"/>
          <w:rtl/>
        </w:rPr>
      </w:pPr>
      <w:r w:rsidRPr="00A01AAC">
        <w:rPr>
          <w:rFonts w:cs="David" w:hint="cs"/>
          <w:rtl/>
        </w:rPr>
        <w:t xml:space="preserve">נשתמש בהליך מחאה </w:t>
      </w:r>
      <w:proofErr w:type="spellStart"/>
      <w:r w:rsidRPr="00A01AAC">
        <w:rPr>
          <w:rFonts w:cs="David" w:hint="cs"/>
          <w:rtl/>
        </w:rPr>
        <w:t>פרלמנטרי</w:t>
      </w:r>
      <w:proofErr w:type="spellEnd"/>
      <w:r w:rsidRPr="00A01AAC">
        <w:rPr>
          <w:rFonts w:cs="David" w:hint="cs"/>
          <w:rtl/>
        </w:rPr>
        <w:t xml:space="preserve"> </w:t>
      </w:r>
      <w:r w:rsidRPr="00A01AAC">
        <w:rPr>
          <w:rFonts w:cs="David"/>
          <w:rtl/>
        </w:rPr>
        <w:t>–</w:t>
      </w:r>
      <w:r w:rsidRPr="00A01AAC">
        <w:rPr>
          <w:rFonts w:cs="David" w:hint="cs"/>
          <w:rtl/>
        </w:rPr>
        <w:t xml:space="preserve"> נתבצר בלשכתה של יושבת ראש הכנסת.  </w:t>
      </w:r>
    </w:p>
    <w:p w14:paraId="6D8BD406" w14:textId="77777777" w:rsidR="00A01AAC" w:rsidRPr="00A01AAC" w:rsidRDefault="00A01AAC" w:rsidP="00A01AAC">
      <w:pPr>
        <w:bidi/>
        <w:rPr>
          <w:rFonts w:cs="David" w:hint="cs"/>
          <w:rtl/>
        </w:rPr>
      </w:pPr>
    </w:p>
    <w:p w14:paraId="2851E451" w14:textId="77777777" w:rsidR="00A01AAC" w:rsidRPr="00A01AAC" w:rsidRDefault="00A01AAC" w:rsidP="00A01AAC">
      <w:pPr>
        <w:bidi/>
        <w:rPr>
          <w:rFonts w:cs="David" w:hint="cs"/>
          <w:u w:val="single"/>
          <w:rtl/>
        </w:rPr>
      </w:pPr>
      <w:r w:rsidRPr="00A01AAC">
        <w:rPr>
          <w:rFonts w:cs="David" w:hint="cs"/>
          <w:u w:val="single"/>
          <w:rtl/>
        </w:rPr>
        <w:t>היו"ר דוד טל:</w:t>
      </w:r>
    </w:p>
    <w:p w14:paraId="68B0ADE6" w14:textId="77777777" w:rsidR="00A01AAC" w:rsidRPr="00A01AAC" w:rsidRDefault="00A01AAC" w:rsidP="00A01AAC">
      <w:pPr>
        <w:bidi/>
        <w:rPr>
          <w:rFonts w:cs="David" w:hint="cs"/>
          <w:rtl/>
        </w:rPr>
      </w:pPr>
    </w:p>
    <w:p w14:paraId="5D0C2C6A" w14:textId="77777777" w:rsidR="00A01AAC" w:rsidRPr="00A01AAC" w:rsidRDefault="00A01AAC" w:rsidP="00A01AAC">
      <w:pPr>
        <w:bidi/>
        <w:rPr>
          <w:rFonts w:cs="David" w:hint="cs"/>
          <w:rtl/>
        </w:rPr>
      </w:pPr>
      <w:r w:rsidRPr="00A01AAC">
        <w:rPr>
          <w:rFonts w:cs="David" w:hint="cs"/>
          <w:rtl/>
        </w:rPr>
        <w:tab/>
        <w:t xml:space="preserve">תודה רבה. רבותי, אני עובר - - - </w:t>
      </w:r>
    </w:p>
    <w:p w14:paraId="3710D2DF" w14:textId="77777777" w:rsidR="00A01AAC" w:rsidRPr="00A01AAC" w:rsidRDefault="00A01AAC" w:rsidP="00A01AAC">
      <w:pPr>
        <w:bidi/>
        <w:rPr>
          <w:rFonts w:cs="David" w:hint="cs"/>
          <w:rtl/>
        </w:rPr>
      </w:pPr>
    </w:p>
    <w:p w14:paraId="1B76923A" w14:textId="77777777" w:rsidR="00A01AAC" w:rsidRPr="00A01AAC" w:rsidRDefault="00A01AAC" w:rsidP="00A01AAC">
      <w:pPr>
        <w:bidi/>
        <w:rPr>
          <w:rFonts w:cs="David" w:hint="cs"/>
          <w:u w:val="single"/>
          <w:rtl/>
        </w:rPr>
      </w:pPr>
      <w:r w:rsidRPr="00A01AAC">
        <w:rPr>
          <w:rFonts w:cs="David" w:hint="cs"/>
          <w:u w:val="single"/>
          <w:rtl/>
        </w:rPr>
        <w:t>גדעון סער:</w:t>
      </w:r>
    </w:p>
    <w:p w14:paraId="2ED46D0D" w14:textId="77777777" w:rsidR="00A01AAC" w:rsidRPr="00A01AAC" w:rsidRDefault="00A01AAC" w:rsidP="00A01AAC">
      <w:pPr>
        <w:bidi/>
        <w:rPr>
          <w:rFonts w:cs="David" w:hint="cs"/>
          <w:u w:val="single"/>
          <w:rtl/>
        </w:rPr>
      </w:pPr>
    </w:p>
    <w:p w14:paraId="2668451F" w14:textId="77777777" w:rsidR="00A01AAC" w:rsidRPr="00A01AAC" w:rsidRDefault="00A01AAC" w:rsidP="00A01AAC">
      <w:pPr>
        <w:bidi/>
        <w:ind w:firstLine="567"/>
        <w:rPr>
          <w:rFonts w:cs="David" w:hint="cs"/>
          <w:rtl/>
        </w:rPr>
      </w:pPr>
      <w:r w:rsidRPr="00A01AAC">
        <w:rPr>
          <w:rFonts w:cs="David" w:hint="cs"/>
          <w:rtl/>
        </w:rPr>
        <w:t xml:space="preserve">רעיון </w:t>
      </w:r>
      <w:r w:rsidRPr="00A01AAC">
        <w:rPr>
          <w:rFonts w:cs="David"/>
          <w:rtl/>
        </w:rPr>
        <w:t>–</w:t>
      </w:r>
      <w:r w:rsidRPr="00A01AAC">
        <w:rPr>
          <w:rFonts w:cs="David" w:hint="cs"/>
          <w:rtl/>
        </w:rPr>
        <w:t xml:space="preserve"> שאם נותנים פטור מקריאה ראשונה על בסיס - - -</w:t>
      </w:r>
    </w:p>
    <w:p w14:paraId="09306EFC" w14:textId="77777777" w:rsidR="00A01AAC" w:rsidRPr="00A01AAC" w:rsidRDefault="00A01AAC" w:rsidP="00A01AAC">
      <w:pPr>
        <w:bidi/>
        <w:rPr>
          <w:rFonts w:cs="David" w:hint="cs"/>
          <w:rtl/>
        </w:rPr>
      </w:pPr>
    </w:p>
    <w:p w14:paraId="221E8048" w14:textId="77777777" w:rsidR="00A01AAC" w:rsidRPr="00A01AAC" w:rsidRDefault="00A01AAC" w:rsidP="00A01AAC">
      <w:pPr>
        <w:bidi/>
        <w:rPr>
          <w:rFonts w:cs="David" w:hint="cs"/>
          <w:u w:val="single"/>
          <w:rtl/>
        </w:rPr>
      </w:pPr>
      <w:r w:rsidRPr="00A01AAC">
        <w:rPr>
          <w:rFonts w:cs="David" w:hint="cs"/>
          <w:u w:val="single"/>
          <w:rtl/>
        </w:rPr>
        <w:t>איל ינון:</w:t>
      </w:r>
    </w:p>
    <w:p w14:paraId="072C0F9E" w14:textId="77777777" w:rsidR="00A01AAC" w:rsidRPr="00A01AAC" w:rsidRDefault="00A01AAC" w:rsidP="00A01AAC">
      <w:pPr>
        <w:bidi/>
        <w:rPr>
          <w:rFonts w:cs="David" w:hint="cs"/>
          <w:rtl/>
        </w:rPr>
      </w:pPr>
    </w:p>
    <w:p w14:paraId="405FE27C" w14:textId="77777777" w:rsidR="00A01AAC" w:rsidRPr="00A01AAC" w:rsidRDefault="00A01AAC" w:rsidP="00A01AAC">
      <w:pPr>
        <w:bidi/>
        <w:ind w:firstLine="567"/>
        <w:rPr>
          <w:rFonts w:cs="David" w:hint="cs"/>
          <w:rtl/>
        </w:rPr>
      </w:pPr>
      <w:r w:rsidRPr="00A01AAC">
        <w:rPr>
          <w:rFonts w:cs="David" w:hint="cs"/>
          <w:rtl/>
        </w:rPr>
        <w:t xml:space="preserve">זו לא קריאה ראשונה. זה פטור מקריאה </w:t>
      </w:r>
      <w:proofErr w:type="spellStart"/>
      <w:r w:rsidRPr="00A01AAC">
        <w:rPr>
          <w:rFonts w:cs="David" w:hint="cs"/>
          <w:rtl/>
        </w:rPr>
        <w:t>שניה</w:t>
      </w:r>
      <w:proofErr w:type="spellEnd"/>
      <w:r w:rsidRPr="00A01AAC">
        <w:rPr>
          <w:rFonts w:cs="David" w:hint="cs"/>
          <w:rtl/>
        </w:rPr>
        <w:t xml:space="preserve"> ושלישית על חוק שעדיין לא - - -</w:t>
      </w:r>
    </w:p>
    <w:p w14:paraId="398090D4" w14:textId="77777777" w:rsidR="00A01AAC" w:rsidRPr="00A01AAC" w:rsidRDefault="00A01AAC" w:rsidP="00A01AAC">
      <w:pPr>
        <w:bidi/>
        <w:rPr>
          <w:rFonts w:cs="David" w:hint="cs"/>
          <w:rtl/>
        </w:rPr>
      </w:pPr>
    </w:p>
    <w:p w14:paraId="1440F06E" w14:textId="77777777" w:rsidR="00A01AAC" w:rsidRPr="00A01AAC" w:rsidRDefault="00A01AAC" w:rsidP="00A01AAC">
      <w:pPr>
        <w:bidi/>
        <w:rPr>
          <w:rFonts w:cs="David" w:hint="cs"/>
          <w:u w:val="single"/>
          <w:rtl/>
        </w:rPr>
      </w:pPr>
      <w:r w:rsidRPr="00A01AAC">
        <w:rPr>
          <w:rFonts w:cs="David" w:hint="cs"/>
          <w:u w:val="single"/>
          <w:rtl/>
        </w:rPr>
        <w:t>שכיב שנאן:</w:t>
      </w:r>
    </w:p>
    <w:p w14:paraId="1A547684" w14:textId="77777777" w:rsidR="00A01AAC" w:rsidRPr="00A01AAC" w:rsidRDefault="00A01AAC" w:rsidP="00A01AAC">
      <w:pPr>
        <w:bidi/>
        <w:rPr>
          <w:rFonts w:cs="David" w:hint="cs"/>
          <w:rtl/>
        </w:rPr>
      </w:pPr>
    </w:p>
    <w:p w14:paraId="35537587" w14:textId="77777777" w:rsidR="00A01AAC" w:rsidRPr="00A01AAC" w:rsidRDefault="00A01AAC" w:rsidP="00A01AAC">
      <w:pPr>
        <w:bidi/>
        <w:ind w:firstLine="567"/>
        <w:rPr>
          <w:rFonts w:cs="David" w:hint="cs"/>
          <w:rtl/>
        </w:rPr>
      </w:pPr>
      <w:r w:rsidRPr="00A01AAC">
        <w:rPr>
          <w:rFonts w:cs="David" w:hint="cs"/>
          <w:rtl/>
        </w:rPr>
        <w:t>יכולתם להביא את זה ביום חמישי שעבר. עשיתם את כל הדילים האפשריים שלא. עכשיו אתה בא לפה להתיפייף?</w:t>
      </w:r>
    </w:p>
    <w:p w14:paraId="5DD09222" w14:textId="77777777" w:rsidR="00A01AAC" w:rsidRPr="00A01AAC" w:rsidRDefault="00A01AAC" w:rsidP="00A01AAC">
      <w:pPr>
        <w:bidi/>
        <w:ind w:firstLine="567"/>
        <w:rPr>
          <w:rFonts w:cs="David" w:hint="cs"/>
          <w:rtl/>
        </w:rPr>
      </w:pPr>
    </w:p>
    <w:p w14:paraId="2583173E" w14:textId="77777777" w:rsidR="00A01AAC" w:rsidRPr="00A01AAC" w:rsidRDefault="00A01AAC" w:rsidP="00A01AAC">
      <w:pPr>
        <w:bidi/>
        <w:rPr>
          <w:rFonts w:cs="David" w:hint="cs"/>
          <w:u w:val="single"/>
          <w:rtl/>
        </w:rPr>
      </w:pPr>
      <w:r w:rsidRPr="00A01AAC">
        <w:rPr>
          <w:rFonts w:cs="David" w:hint="cs"/>
          <w:u w:val="single"/>
          <w:rtl/>
        </w:rPr>
        <w:t>היו"ר דוד טל:</w:t>
      </w:r>
    </w:p>
    <w:p w14:paraId="311F66CA" w14:textId="77777777" w:rsidR="00A01AAC" w:rsidRPr="00A01AAC" w:rsidRDefault="00A01AAC" w:rsidP="00A01AAC">
      <w:pPr>
        <w:bidi/>
        <w:rPr>
          <w:rFonts w:cs="David" w:hint="cs"/>
          <w:rtl/>
        </w:rPr>
      </w:pPr>
    </w:p>
    <w:p w14:paraId="1CB70EE1" w14:textId="77777777" w:rsidR="00A01AAC" w:rsidRPr="00A01AAC" w:rsidRDefault="00A01AAC" w:rsidP="00A01AAC">
      <w:pPr>
        <w:bidi/>
        <w:rPr>
          <w:rFonts w:cs="David" w:hint="cs"/>
          <w:rtl/>
        </w:rPr>
      </w:pPr>
      <w:r w:rsidRPr="00A01AAC">
        <w:rPr>
          <w:rFonts w:cs="David" w:hint="cs"/>
          <w:rtl/>
        </w:rPr>
        <w:tab/>
        <w:t xml:space="preserve">חבר הכנסת סער, תסיים. </w:t>
      </w:r>
      <w:proofErr w:type="spellStart"/>
      <w:r w:rsidRPr="00A01AAC">
        <w:rPr>
          <w:rFonts w:cs="David" w:hint="cs"/>
          <w:rtl/>
        </w:rPr>
        <w:t>נאדיה</w:t>
      </w:r>
      <w:proofErr w:type="spellEnd"/>
      <w:r w:rsidRPr="00A01AAC">
        <w:rPr>
          <w:rFonts w:cs="David" w:hint="cs"/>
          <w:rtl/>
        </w:rPr>
        <w:t xml:space="preserve">, אני לא מעלה את זה להצבעה. </w:t>
      </w:r>
    </w:p>
    <w:p w14:paraId="35C289C2" w14:textId="77777777" w:rsidR="00A01AAC" w:rsidRPr="00A01AAC" w:rsidRDefault="00A01AAC" w:rsidP="00A01AAC">
      <w:pPr>
        <w:bidi/>
        <w:rPr>
          <w:rFonts w:cs="David" w:hint="cs"/>
          <w:rtl/>
        </w:rPr>
      </w:pPr>
    </w:p>
    <w:p w14:paraId="032B9DEA" w14:textId="77777777" w:rsidR="00A01AAC" w:rsidRPr="00A01AAC" w:rsidRDefault="00A01AAC" w:rsidP="00A01AAC">
      <w:pPr>
        <w:bidi/>
        <w:rPr>
          <w:rFonts w:cs="David" w:hint="cs"/>
          <w:rtl/>
        </w:rPr>
      </w:pPr>
      <w:r w:rsidRPr="00A01AAC">
        <w:rPr>
          <w:rFonts w:cs="David" w:hint="cs"/>
          <w:u w:val="single"/>
          <w:rtl/>
        </w:rPr>
        <w:t>שלי יחימוביץ:</w:t>
      </w:r>
    </w:p>
    <w:p w14:paraId="3B55C398" w14:textId="77777777" w:rsidR="00A01AAC" w:rsidRPr="00A01AAC" w:rsidRDefault="00A01AAC" w:rsidP="00A01AAC">
      <w:pPr>
        <w:bidi/>
        <w:rPr>
          <w:rFonts w:cs="David" w:hint="cs"/>
          <w:rtl/>
        </w:rPr>
      </w:pPr>
    </w:p>
    <w:p w14:paraId="643D70CA" w14:textId="77777777" w:rsidR="00A01AAC" w:rsidRPr="00A01AAC" w:rsidRDefault="00A01AAC" w:rsidP="00A01AAC">
      <w:pPr>
        <w:bidi/>
        <w:rPr>
          <w:rFonts w:cs="David" w:hint="cs"/>
          <w:rtl/>
        </w:rPr>
      </w:pPr>
      <w:r w:rsidRPr="00A01AAC">
        <w:rPr>
          <w:rFonts w:cs="David" w:hint="cs"/>
          <w:rtl/>
        </w:rPr>
        <w:tab/>
        <w:t>למה?</w:t>
      </w:r>
    </w:p>
    <w:p w14:paraId="241CECAC" w14:textId="77777777" w:rsidR="00A01AAC" w:rsidRPr="00A01AAC" w:rsidRDefault="00A01AAC" w:rsidP="00A01AAC">
      <w:pPr>
        <w:bidi/>
        <w:rPr>
          <w:rFonts w:cs="David" w:hint="cs"/>
          <w:rtl/>
        </w:rPr>
      </w:pPr>
    </w:p>
    <w:p w14:paraId="04B03C8F" w14:textId="77777777" w:rsidR="00A01AAC" w:rsidRPr="00A01AAC" w:rsidRDefault="00A01AAC" w:rsidP="00A01AAC">
      <w:pPr>
        <w:bidi/>
        <w:rPr>
          <w:rFonts w:cs="David" w:hint="cs"/>
          <w:rtl/>
        </w:rPr>
      </w:pPr>
      <w:proofErr w:type="spellStart"/>
      <w:r w:rsidRPr="00A01AAC">
        <w:rPr>
          <w:rFonts w:cs="David" w:hint="cs"/>
          <w:u w:val="single"/>
          <w:rtl/>
        </w:rPr>
        <w:t>נאדיה</w:t>
      </w:r>
      <w:proofErr w:type="spellEnd"/>
      <w:r w:rsidRPr="00A01AAC">
        <w:rPr>
          <w:rFonts w:cs="David" w:hint="cs"/>
          <w:u w:val="single"/>
          <w:rtl/>
        </w:rPr>
        <w:t xml:space="preserve"> חילו:</w:t>
      </w:r>
    </w:p>
    <w:p w14:paraId="780FE4A8" w14:textId="77777777" w:rsidR="00A01AAC" w:rsidRPr="00A01AAC" w:rsidRDefault="00A01AAC" w:rsidP="00A01AAC">
      <w:pPr>
        <w:bidi/>
        <w:rPr>
          <w:rFonts w:cs="David" w:hint="cs"/>
          <w:rtl/>
        </w:rPr>
      </w:pPr>
    </w:p>
    <w:p w14:paraId="14C3EF67" w14:textId="77777777" w:rsidR="00A01AAC" w:rsidRPr="00A01AAC" w:rsidRDefault="00A01AAC" w:rsidP="00A01AAC">
      <w:pPr>
        <w:bidi/>
        <w:rPr>
          <w:rFonts w:cs="David" w:hint="cs"/>
          <w:rtl/>
        </w:rPr>
      </w:pPr>
      <w:r w:rsidRPr="00A01AAC">
        <w:rPr>
          <w:rFonts w:cs="David" w:hint="cs"/>
          <w:rtl/>
        </w:rPr>
        <w:tab/>
        <w:t xml:space="preserve">למה לא עולה להצבעה. </w:t>
      </w:r>
    </w:p>
    <w:p w14:paraId="3BC40B53" w14:textId="77777777" w:rsidR="00A01AAC" w:rsidRPr="00A01AAC" w:rsidRDefault="00A01AAC" w:rsidP="00A01AAC">
      <w:pPr>
        <w:bidi/>
        <w:rPr>
          <w:rFonts w:cs="David" w:hint="cs"/>
          <w:rtl/>
        </w:rPr>
      </w:pPr>
    </w:p>
    <w:p w14:paraId="6AF33EE0" w14:textId="77777777" w:rsidR="00A01AAC" w:rsidRPr="00A01AAC" w:rsidRDefault="00A01AAC" w:rsidP="00A01AAC">
      <w:pPr>
        <w:bidi/>
        <w:rPr>
          <w:rFonts w:cs="David" w:hint="cs"/>
          <w:u w:val="single"/>
          <w:rtl/>
        </w:rPr>
      </w:pPr>
      <w:r w:rsidRPr="00A01AAC">
        <w:rPr>
          <w:rFonts w:cs="David" w:hint="cs"/>
          <w:u w:val="single"/>
          <w:rtl/>
        </w:rPr>
        <w:t>היו"ר דוד טל:</w:t>
      </w:r>
    </w:p>
    <w:p w14:paraId="10BFFB68" w14:textId="77777777" w:rsidR="00A01AAC" w:rsidRPr="00A01AAC" w:rsidRDefault="00A01AAC" w:rsidP="00A01AAC">
      <w:pPr>
        <w:bidi/>
        <w:rPr>
          <w:rFonts w:cs="David" w:hint="cs"/>
          <w:rtl/>
        </w:rPr>
      </w:pPr>
    </w:p>
    <w:p w14:paraId="301C8B24" w14:textId="77777777" w:rsidR="00A01AAC" w:rsidRPr="00A01AAC" w:rsidRDefault="00A01AAC" w:rsidP="00A01AAC">
      <w:pPr>
        <w:bidi/>
        <w:rPr>
          <w:rFonts w:cs="David" w:hint="cs"/>
          <w:rtl/>
        </w:rPr>
      </w:pPr>
      <w:r w:rsidRPr="00A01AAC">
        <w:rPr>
          <w:rFonts w:cs="David" w:hint="cs"/>
          <w:rtl/>
        </w:rPr>
        <w:tab/>
        <w:t xml:space="preserve">לא יכול, לא יכול. יש לי שני יועצים משפטיים </w:t>
      </w:r>
      <w:r w:rsidRPr="00A01AAC">
        <w:rPr>
          <w:rFonts w:cs="David"/>
          <w:rtl/>
        </w:rPr>
        <w:t>–</w:t>
      </w:r>
      <w:r w:rsidRPr="00A01AAC">
        <w:rPr>
          <w:rFonts w:cs="David" w:hint="cs"/>
          <w:rtl/>
        </w:rPr>
        <w:t xml:space="preserve"> אני לא יכול. </w:t>
      </w:r>
    </w:p>
    <w:p w14:paraId="5212AD0F" w14:textId="77777777" w:rsidR="00A01AAC" w:rsidRPr="00A01AAC" w:rsidRDefault="00A01AAC" w:rsidP="00A01AAC">
      <w:pPr>
        <w:bidi/>
        <w:rPr>
          <w:rFonts w:cs="David" w:hint="cs"/>
          <w:rtl/>
        </w:rPr>
      </w:pPr>
    </w:p>
    <w:p w14:paraId="3185EF24" w14:textId="77777777" w:rsidR="00A01AAC" w:rsidRPr="00A01AAC" w:rsidRDefault="00A01AAC" w:rsidP="00A01AAC">
      <w:pPr>
        <w:bidi/>
        <w:rPr>
          <w:rFonts w:cs="David" w:hint="cs"/>
          <w:u w:val="single"/>
          <w:rtl/>
        </w:rPr>
      </w:pPr>
      <w:r w:rsidRPr="00A01AAC">
        <w:rPr>
          <w:rFonts w:cs="David" w:hint="cs"/>
          <w:u w:val="single"/>
          <w:rtl/>
        </w:rPr>
        <w:t>שכיב שנאן:</w:t>
      </w:r>
    </w:p>
    <w:p w14:paraId="7A3417FC" w14:textId="77777777" w:rsidR="00A01AAC" w:rsidRPr="00A01AAC" w:rsidRDefault="00A01AAC" w:rsidP="00A01AAC">
      <w:pPr>
        <w:bidi/>
        <w:rPr>
          <w:rFonts w:cs="David" w:hint="cs"/>
          <w:rtl/>
        </w:rPr>
      </w:pPr>
    </w:p>
    <w:p w14:paraId="3B890B91" w14:textId="77777777" w:rsidR="00A01AAC" w:rsidRPr="00A01AAC" w:rsidRDefault="00A01AAC" w:rsidP="00A01AAC">
      <w:pPr>
        <w:bidi/>
        <w:ind w:firstLine="567"/>
        <w:rPr>
          <w:rFonts w:cs="David" w:hint="cs"/>
          <w:rtl/>
        </w:rPr>
      </w:pPr>
      <w:r w:rsidRPr="00A01AAC">
        <w:rPr>
          <w:rFonts w:cs="David" w:hint="cs"/>
          <w:rtl/>
        </w:rPr>
        <w:t xml:space="preserve">זה לא יועצים משפטיים. לא נעים לי לפגוע בפקידות, ואני לא רוצה להגיד את מה שאני חושב. </w:t>
      </w:r>
    </w:p>
    <w:p w14:paraId="138D9E9B" w14:textId="77777777" w:rsidR="00A01AAC" w:rsidRPr="00A01AAC" w:rsidRDefault="00A01AAC" w:rsidP="00A01AAC">
      <w:pPr>
        <w:bidi/>
        <w:rPr>
          <w:rFonts w:cs="David" w:hint="cs"/>
          <w:rtl/>
        </w:rPr>
      </w:pPr>
    </w:p>
    <w:p w14:paraId="3B0A6D7C" w14:textId="77777777" w:rsidR="00A01AAC" w:rsidRPr="00A01AAC" w:rsidRDefault="00A01AAC" w:rsidP="00A01AAC">
      <w:pPr>
        <w:bidi/>
        <w:rPr>
          <w:rFonts w:cs="David" w:hint="cs"/>
          <w:u w:val="single"/>
          <w:rtl/>
        </w:rPr>
      </w:pPr>
      <w:r w:rsidRPr="00A01AAC">
        <w:rPr>
          <w:rFonts w:cs="David" w:hint="cs"/>
          <w:u w:val="single"/>
          <w:rtl/>
        </w:rPr>
        <w:t>היו"ר דוד טל:</w:t>
      </w:r>
    </w:p>
    <w:p w14:paraId="1A170B56" w14:textId="77777777" w:rsidR="00A01AAC" w:rsidRPr="00A01AAC" w:rsidRDefault="00A01AAC" w:rsidP="00A01AAC">
      <w:pPr>
        <w:bidi/>
        <w:rPr>
          <w:rFonts w:cs="David" w:hint="cs"/>
          <w:rtl/>
        </w:rPr>
      </w:pPr>
    </w:p>
    <w:p w14:paraId="011A9B31" w14:textId="77777777" w:rsidR="00A01AAC" w:rsidRPr="00A01AAC" w:rsidRDefault="00A01AAC" w:rsidP="00A01AAC">
      <w:pPr>
        <w:bidi/>
        <w:rPr>
          <w:rFonts w:cs="David" w:hint="cs"/>
          <w:rtl/>
        </w:rPr>
      </w:pPr>
      <w:r w:rsidRPr="00A01AAC">
        <w:rPr>
          <w:rFonts w:cs="David" w:hint="cs"/>
          <w:rtl/>
        </w:rPr>
        <w:tab/>
        <w:t xml:space="preserve">אל תגיד שום דבר. אל תגיד חצי מילה, כי אם תפגע בפקידות </w:t>
      </w:r>
      <w:r w:rsidRPr="00A01AAC">
        <w:rPr>
          <w:rFonts w:cs="David"/>
          <w:rtl/>
        </w:rPr>
        <w:t>–</w:t>
      </w:r>
      <w:r w:rsidRPr="00A01AAC">
        <w:rPr>
          <w:rFonts w:cs="David" w:hint="cs"/>
          <w:rtl/>
        </w:rPr>
        <w:t xml:space="preserve"> אפגע בך. </w:t>
      </w:r>
    </w:p>
    <w:p w14:paraId="74C05C12" w14:textId="77777777" w:rsidR="00A01AAC" w:rsidRPr="00A01AAC" w:rsidRDefault="00A01AAC" w:rsidP="00A01AAC">
      <w:pPr>
        <w:bidi/>
        <w:rPr>
          <w:rFonts w:cs="David" w:hint="cs"/>
          <w:rtl/>
        </w:rPr>
      </w:pPr>
    </w:p>
    <w:p w14:paraId="1299245E" w14:textId="77777777" w:rsidR="00A01AAC" w:rsidRPr="00A01AAC" w:rsidRDefault="00A01AAC" w:rsidP="00A01AAC">
      <w:pPr>
        <w:bidi/>
        <w:rPr>
          <w:rFonts w:cs="David" w:hint="cs"/>
          <w:u w:val="single"/>
          <w:rtl/>
        </w:rPr>
      </w:pPr>
      <w:r w:rsidRPr="00A01AAC">
        <w:rPr>
          <w:rFonts w:cs="David"/>
          <w:u w:val="single"/>
          <w:rtl/>
        </w:rPr>
        <w:br w:type="page"/>
      </w:r>
      <w:r w:rsidRPr="00A01AAC">
        <w:rPr>
          <w:rFonts w:cs="David" w:hint="cs"/>
          <w:u w:val="single"/>
          <w:rtl/>
        </w:rPr>
        <w:t>גדעון סער:</w:t>
      </w:r>
    </w:p>
    <w:p w14:paraId="1814D28A" w14:textId="77777777" w:rsidR="00A01AAC" w:rsidRPr="00A01AAC" w:rsidRDefault="00A01AAC" w:rsidP="00A01AAC">
      <w:pPr>
        <w:bidi/>
        <w:rPr>
          <w:rFonts w:cs="David" w:hint="cs"/>
          <w:u w:val="single"/>
          <w:rtl/>
        </w:rPr>
      </w:pPr>
    </w:p>
    <w:p w14:paraId="71DDA7EF" w14:textId="77777777" w:rsidR="00A01AAC" w:rsidRPr="00A01AAC" w:rsidRDefault="00A01AAC" w:rsidP="00A01AAC">
      <w:pPr>
        <w:bidi/>
        <w:ind w:firstLine="567"/>
        <w:rPr>
          <w:rFonts w:cs="David" w:hint="cs"/>
          <w:rtl/>
        </w:rPr>
      </w:pPr>
      <w:r w:rsidRPr="00A01AAC">
        <w:rPr>
          <w:rFonts w:cs="David" w:hint="cs"/>
          <w:rtl/>
        </w:rPr>
        <w:t xml:space="preserve">אפשר לפי התקנון </w:t>
      </w:r>
      <w:r w:rsidRPr="00A01AAC">
        <w:rPr>
          <w:rFonts w:cs="David"/>
          <w:rtl/>
        </w:rPr>
        <w:t>–</w:t>
      </w:r>
      <w:r w:rsidRPr="00A01AAC">
        <w:rPr>
          <w:rFonts w:cs="David" w:hint="cs"/>
          <w:rtl/>
        </w:rPr>
        <w:t xml:space="preserve"> ונדמה לי שעשינו את זה בחוק החשמל ובחוקים אחרים - לפטור מקריאה ראשונה, </w:t>
      </w:r>
      <w:proofErr w:type="spellStart"/>
      <w:r w:rsidRPr="00A01AAC">
        <w:rPr>
          <w:rFonts w:cs="David" w:hint="cs"/>
          <w:rtl/>
        </w:rPr>
        <w:t>שניה</w:t>
      </w:r>
      <w:proofErr w:type="spellEnd"/>
      <w:r w:rsidRPr="00A01AAC">
        <w:rPr>
          <w:rFonts w:cs="David" w:hint="cs"/>
          <w:rtl/>
        </w:rPr>
        <w:t xml:space="preserve"> ושלישית. מכול הקריאות. </w:t>
      </w:r>
    </w:p>
    <w:p w14:paraId="5F8077AE" w14:textId="77777777" w:rsidR="00A01AAC" w:rsidRPr="00A01AAC" w:rsidRDefault="00A01AAC" w:rsidP="00A01AAC">
      <w:pPr>
        <w:bidi/>
        <w:rPr>
          <w:rFonts w:cs="David" w:hint="cs"/>
          <w:rtl/>
        </w:rPr>
      </w:pPr>
    </w:p>
    <w:p w14:paraId="5E7C31CA" w14:textId="77777777" w:rsidR="00A01AAC" w:rsidRPr="00A01AAC" w:rsidRDefault="00A01AAC" w:rsidP="00A01AAC">
      <w:pPr>
        <w:bidi/>
        <w:rPr>
          <w:rFonts w:cs="David" w:hint="cs"/>
          <w:u w:val="single"/>
          <w:rtl/>
        </w:rPr>
      </w:pPr>
      <w:r w:rsidRPr="00A01AAC">
        <w:rPr>
          <w:rFonts w:cs="David" w:hint="cs"/>
          <w:u w:val="single"/>
          <w:rtl/>
        </w:rPr>
        <w:t>שלי יחימוביץ:</w:t>
      </w:r>
    </w:p>
    <w:p w14:paraId="5D8EFB95" w14:textId="77777777" w:rsidR="00A01AAC" w:rsidRPr="00A01AAC" w:rsidRDefault="00A01AAC" w:rsidP="00A01AAC">
      <w:pPr>
        <w:bidi/>
        <w:rPr>
          <w:rFonts w:cs="David" w:hint="cs"/>
          <w:u w:val="single"/>
          <w:rtl/>
        </w:rPr>
      </w:pPr>
    </w:p>
    <w:p w14:paraId="51565DDE" w14:textId="77777777" w:rsidR="00A01AAC" w:rsidRPr="00A01AAC" w:rsidRDefault="00A01AAC" w:rsidP="00A01AAC">
      <w:pPr>
        <w:bidi/>
        <w:ind w:firstLine="567"/>
        <w:rPr>
          <w:rFonts w:cs="David" w:hint="cs"/>
          <w:rtl/>
        </w:rPr>
      </w:pPr>
      <w:r w:rsidRPr="00A01AAC">
        <w:rPr>
          <w:rFonts w:cs="David" w:hint="cs"/>
          <w:rtl/>
        </w:rPr>
        <w:t>נכון, עשינו את זה בחוק החשמל.</w:t>
      </w:r>
    </w:p>
    <w:p w14:paraId="795BE636" w14:textId="77777777" w:rsidR="00A01AAC" w:rsidRPr="00A01AAC" w:rsidRDefault="00A01AAC" w:rsidP="00A01AAC">
      <w:pPr>
        <w:bidi/>
        <w:rPr>
          <w:rFonts w:cs="David" w:hint="cs"/>
          <w:rtl/>
        </w:rPr>
      </w:pPr>
    </w:p>
    <w:p w14:paraId="559B9A48" w14:textId="77777777" w:rsidR="00A01AAC" w:rsidRPr="00A01AAC" w:rsidRDefault="00A01AAC" w:rsidP="00A01AAC">
      <w:pPr>
        <w:bidi/>
        <w:rPr>
          <w:rFonts w:cs="David" w:hint="cs"/>
          <w:u w:val="single"/>
          <w:rtl/>
        </w:rPr>
      </w:pPr>
      <w:r w:rsidRPr="00A01AAC">
        <w:rPr>
          <w:rFonts w:cs="David" w:hint="cs"/>
          <w:u w:val="single"/>
          <w:rtl/>
        </w:rPr>
        <w:t>שכיב שנאן:</w:t>
      </w:r>
    </w:p>
    <w:p w14:paraId="4D7A8EF4" w14:textId="77777777" w:rsidR="00A01AAC" w:rsidRPr="00A01AAC" w:rsidRDefault="00A01AAC" w:rsidP="00A01AAC">
      <w:pPr>
        <w:bidi/>
        <w:rPr>
          <w:rFonts w:cs="David" w:hint="cs"/>
          <w:rtl/>
        </w:rPr>
      </w:pPr>
    </w:p>
    <w:p w14:paraId="71CAF576" w14:textId="77777777" w:rsidR="00A01AAC" w:rsidRPr="00A01AAC" w:rsidRDefault="00A01AAC" w:rsidP="00A01AAC">
      <w:pPr>
        <w:bidi/>
        <w:ind w:firstLine="567"/>
        <w:rPr>
          <w:rFonts w:cs="David" w:hint="cs"/>
          <w:rtl/>
        </w:rPr>
      </w:pPr>
      <w:r w:rsidRPr="00A01AAC">
        <w:rPr>
          <w:rFonts w:cs="David" w:hint="cs"/>
          <w:rtl/>
        </w:rPr>
        <w:t xml:space="preserve">למה אי-אפשר לעשות את זה? אדוני היושב ראש, חבר הכנסת סער מציג תקדים שהיה. אני מבקש מהיועצים המשפטיים להתייחס. </w:t>
      </w:r>
    </w:p>
    <w:p w14:paraId="1237B35F" w14:textId="77777777" w:rsidR="00A01AAC" w:rsidRPr="00A01AAC" w:rsidRDefault="00A01AAC" w:rsidP="00A01AAC">
      <w:pPr>
        <w:bidi/>
        <w:rPr>
          <w:rFonts w:cs="David" w:hint="cs"/>
          <w:rtl/>
        </w:rPr>
      </w:pPr>
    </w:p>
    <w:p w14:paraId="7DE8EE98" w14:textId="77777777" w:rsidR="00A01AAC" w:rsidRPr="00A01AAC" w:rsidRDefault="00A01AAC" w:rsidP="00A01AAC">
      <w:pPr>
        <w:bidi/>
        <w:rPr>
          <w:rFonts w:cs="David" w:hint="cs"/>
          <w:rtl/>
        </w:rPr>
      </w:pPr>
      <w:r w:rsidRPr="00A01AAC">
        <w:rPr>
          <w:rFonts w:cs="David" w:hint="cs"/>
          <w:u w:val="single"/>
          <w:rtl/>
        </w:rPr>
        <w:t>שלי יחימוביץ:</w:t>
      </w:r>
    </w:p>
    <w:p w14:paraId="6C162810" w14:textId="77777777" w:rsidR="00A01AAC" w:rsidRPr="00A01AAC" w:rsidRDefault="00A01AAC" w:rsidP="00A01AAC">
      <w:pPr>
        <w:bidi/>
        <w:rPr>
          <w:rFonts w:cs="David" w:hint="cs"/>
          <w:rtl/>
        </w:rPr>
      </w:pPr>
    </w:p>
    <w:p w14:paraId="290BEEEA" w14:textId="77777777" w:rsidR="00A01AAC" w:rsidRPr="00A01AAC" w:rsidRDefault="00A01AAC" w:rsidP="00A01AAC">
      <w:pPr>
        <w:bidi/>
        <w:rPr>
          <w:rFonts w:cs="David" w:hint="cs"/>
          <w:rtl/>
        </w:rPr>
      </w:pPr>
      <w:r w:rsidRPr="00A01AAC">
        <w:rPr>
          <w:rFonts w:cs="David" w:hint="cs"/>
          <w:rtl/>
        </w:rPr>
        <w:tab/>
        <w:t>למה שארבל לא תתייחס להצעה של גדעון?</w:t>
      </w:r>
    </w:p>
    <w:p w14:paraId="49D95FA6" w14:textId="77777777" w:rsidR="00A01AAC" w:rsidRPr="00A01AAC" w:rsidRDefault="00A01AAC" w:rsidP="00A01AAC">
      <w:pPr>
        <w:bidi/>
        <w:rPr>
          <w:rFonts w:cs="David" w:hint="cs"/>
          <w:rtl/>
        </w:rPr>
      </w:pPr>
    </w:p>
    <w:p w14:paraId="33373893" w14:textId="77777777" w:rsidR="00A01AAC" w:rsidRPr="00A01AAC" w:rsidRDefault="00A01AAC" w:rsidP="00A01AAC">
      <w:pPr>
        <w:bidi/>
        <w:rPr>
          <w:rFonts w:cs="David" w:hint="cs"/>
          <w:u w:val="single"/>
          <w:rtl/>
        </w:rPr>
      </w:pPr>
      <w:r w:rsidRPr="00A01AAC">
        <w:rPr>
          <w:rFonts w:cs="David" w:hint="cs"/>
          <w:u w:val="single"/>
          <w:rtl/>
        </w:rPr>
        <w:t>שכיב שנאן:</w:t>
      </w:r>
    </w:p>
    <w:p w14:paraId="68822E00" w14:textId="77777777" w:rsidR="00A01AAC" w:rsidRPr="00A01AAC" w:rsidRDefault="00A01AAC" w:rsidP="00A01AAC">
      <w:pPr>
        <w:bidi/>
        <w:rPr>
          <w:rFonts w:cs="David" w:hint="cs"/>
          <w:rtl/>
        </w:rPr>
      </w:pPr>
    </w:p>
    <w:p w14:paraId="652BA498" w14:textId="77777777" w:rsidR="00A01AAC" w:rsidRPr="00A01AAC" w:rsidRDefault="00A01AAC" w:rsidP="00A01AAC">
      <w:pPr>
        <w:bidi/>
        <w:rPr>
          <w:rFonts w:cs="David" w:hint="cs"/>
          <w:rtl/>
        </w:rPr>
      </w:pPr>
      <w:r w:rsidRPr="00A01AAC">
        <w:rPr>
          <w:rFonts w:cs="David" w:hint="cs"/>
          <w:rtl/>
        </w:rPr>
        <w:tab/>
        <w:t xml:space="preserve">למה שהיועצת המשפטית - - - יש פה יועצת משפטית </w:t>
      </w:r>
      <w:r w:rsidRPr="00A01AAC">
        <w:rPr>
          <w:rFonts w:cs="David"/>
          <w:rtl/>
        </w:rPr>
        <w:t>–</w:t>
      </w:r>
      <w:r w:rsidRPr="00A01AAC">
        <w:rPr>
          <w:rFonts w:cs="David" w:hint="cs"/>
          <w:rtl/>
        </w:rPr>
        <w:t xml:space="preserve"> תתייחסי בבקשה לדבריו של חבר הכנסת גדעון סער. </w:t>
      </w:r>
    </w:p>
    <w:p w14:paraId="565638F4" w14:textId="77777777" w:rsidR="00A01AAC" w:rsidRPr="00A01AAC" w:rsidRDefault="00A01AAC" w:rsidP="00A01AAC">
      <w:pPr>
        <w:bidi/>
        <w:rPr>
          <w:rFonts w:cs="David" w:hint="cs"/>
          <w:rtl/>
        </w:rPr>
      </w:pPr>
    </w:p>
    <w:p w14:paraId="44D3CB65" w14:textId="77777777" w:rsidR="00A01AAC" w:rsidRPr="00A01AAC" w:rsidRDefault="00A01AAC" w:rsidP="00A01AAC">
      <w:pPr>
        <w:bidi/>
        <w:rPr>
          <w:rFonts w:cs="David" w:hint="cs"/>
          <w:u w:val="single"/>
          <w:rtl/>
        </w:rPr>
      </w:pPr>
      <w:r w:rsidRPr="00A01AAC">
        <w:rPr>
          <w:rFonts w:cs="David" w:hint="cs"/>
          <w:u w:val="single"/>
          <w:rtl/>
        </w:rPr>
        <w:t>היו"ר דוד טל:</w:t>
      </w:r>
    </w:p>
    <w:p w14:paraId="0C2ECAF8" w14:textId="77777777" w:rsidR="00A01AAC" w:rsidRPr="00A01AAC" w:rsidRDefault="00A01AAC" w:rsidP="00A01AAC">
      <w:pPr>
        <w:bidi/>
        <w:rPr>
          <w:rFonts w:cs="David" w:hint="cs"/>
          <w:rtl/>
        </w:rPr>
      </w:pPr>
    </w:p>
    <w:p w14:paraId="7A2D476F" w14:textId="77777777" w:rsidR="00A01AAC" w:rsidRPr="00A01AAC" w:rsidRDefault="00A01AAC" w:rsidP="00A01AAC">
      <w:pPr>
        <w:bidi/>
        <w:rPr>
          <w:rFonts w:cs="David" w:hint="cs"/>
          <w:rtl/>
        </w:rPr>
      </w:pPr>
      <w:r w:rsidRPr="00A01AAC">
        <w:rPr>
          <w:rFonts w:cs="David" w:hint="cs"/>
          <w:rtl/>
        </w:rPr>
        <w:tab/>
        <w:t xml:space="preserve">חבר הכנסת שנאן, אני יכול לומר מילה? </w:t>
      </w:r>
    </w:p>
    <w:p w14:paraId="361A6822" w14:textId="77777777" w:rsidR="00A01AAC" w:rsidRPr="00A01AAC" w:rsidRDefault="00A01AAC" w:rsidP="00A01AAC">
      <w:pPr>
        <w:bidi/>
        <w:rPr>
          <w:rFonts w:cs="David" w:hint="cs"/>
          <w:rtl/>
        </w:rPr>
      </w:pPr>
    </w:p>
    <w:p w14:paraId="2E19AF1A" w14:textId="77777777" w:rsidR="00A01AAC" w:rsidRPr="00A01AAC" w:rsidRDefault="00A01AAC" w:rsidP="00A01AAC">
      <w:pPr>
        <w:bidi/>
        <w:rPr>
          <w:rFonts w:cs="David" w:hint="cs"/>
          <w:u w:val="single"/>
          <w:rtl/>
        </w:rPr>
      </w:pPr>
      <w:r w:rsidRPr="00A01AAC">
        <w:rPr>
          <w:rFonts w:cs="David" w:hint="cs"/>
          <w:u w:val="single"/>
          <w:rtl/>
        </w:rPr>
        <w:t>גדעון סער:</w:t>
      </w:r>
    </w:p>
    <w:p w14:paraId="2A5F4E9D" w14:textId="77777777" w:rsidR="00A01AAC" w:rsidRPr="00A01AAC" w:rsidRDefault="00A01AAC" w:rsidP="00A01AAC">
      <w:pPr>
        <w:bidi/>
        <w:rPr>
          <w:rFonts w:cs="David" w:hint="cs"/>
          <w:u w:val="single"/>
          <w:rtl/>
        </w:rPr>
      </w:pPr>
    </w:p>
    <w:p w14:paraId="2557B288" w14:textId="77777777" w:rsidR="00A01AAC" w:rsidRPr="00A01AAC" w:rsidRDefault="00A01AAC" w:rsidP="00A01AAC">
      <w:pPr>
        <w:bidi/>
        <w:ind w:firstLine="567"/>
        <w:rPr>
          <w:rFonts w:cs="David" w:hint="cs"/>
          <w:rtl/>
        </w:rPr>
      </w:pPr>
      <w:r w:rsidRPr="00A01AAC">
        <w:rPr>
          <w:rFonts w:cs="David" w:hint="cs"/>
          <w:rtl/>
        </w:rPr>
        <w:t>אני מוכן להציע אי-אמון בממשלה ביום רביעי בבוקר, ותהיו שותפים.</w:t>
      </w:r>
    </w:p>
    <w:p w14:paraId="3068C88D" w14:textId="77777777" w:rsidR="00A01AAC" w:rsidRPr="00A01AAC" w:rsidRDefault="00A01AAC" w:rsidP="00A01AAC">
      <w:pPr>
        <w:bidi/>
        <w:rPr>
          <w:rFonts w:cs="David" w:hint="cs"/>
          <w:rtl/>
        </w:rPr>
      </w:pPr>
    </w:p>
    <w:p w14:paraId="3EE28517" w14:textId="77777777" w:rsidR="00A01AAC" w:rsidRPr="00A01AAC" w:rsidRDefault="00A01AAC" w:rsidP="00A01AAC">
      <w:pPr>
        <w:bidi/>
        <w:rPr>
          <w:rFonts w:cs="David" w:hint="cs"/>
          <w:u w:val="single"/>
          <w:rtl/>
        </w:rPr>
      </w:pPr>
      <w:r w:rsidRPr="00A01AAC">
        <w:rPr>
          <w:rFonts w:cs="David" w:hint="cs"/>
          <w:u w:val="single"/>
          <w:rtl/>
        </w:rPr>
        <w:t>היו"ר דוד טל:</w:t>
      </w:r>
    </w:p>
    <w:p w14:paraId="1318A238" w14:textId="77777777" w:rsidR="00A01AAC" w:rsidRPr="00A01AAC" w:rsidRDefault="00A01AAC" w:rsidP="00A01AAC">
      <w:pPr>
        <w:bidi/>
        <w:rPr>
          <w:rFonts w:cs="David" w:hint="cs"/>
          <w:rtl/>
        </w:rPr>
      </w:pPr>
    </w:p>
    <w:p w14:paraId="3313F02C" w14:textId="77777777" w:rsidR="00A01AAC" w:rsidRPr="00A01AAC" w:rsidRDefault="00A01AAC" w:rsidP="00A01AAC">
      <w:pPr>
        <w:bidi/>
        <w:rPr>
          <w:rFonts w:cs="David" w:hint="cs"/>
          <w:rtl/>
        </w:rPr>
      </w:pPr>
      <w:r w:rsidRPr="00A01AAC">
        <w:rPr>
          <w:rFonts w:cs="David" w:hint="cs"/>
          <w:rtl/>
        </w:rPr>
        <w:tab/>
        <w:t xml:space="preserve">אני מבקש שלט. רבותיי, אני רוצה להזכיר לכל אלה שאיחרו </w:t>
      </w:r>
      <w:r w:rsidRPr="00A01AAC">
        <w:rPr>
          <w:rFonts w:cs="David"/>
          <w:rtl/>
        </w:rPr>
        <w:t>–</w:t>
      </w:r>
      <w:r w:rsidRPr="00A01AAC">
        <w:rPr>
          <w:rFonts w:cs="David" w:hint="cs"/>
          <w:rtl/>
        </w:rPr>
        <w:t xml:space="preserve"> </w:t>
      </w:r>
      <w:proofErr w:type="spellStart"/>
      <w:r w:rsidRPr="00A01AAC">
        <w:rPr>
          <w:rFonts w:cs="David" w:hint="cs"/>
          <w:rtl/>
        </w:rPr>
        <w:t>לנאדיה</w:t>
      </w:r>
      <w:proofErr w:type="spellEnd"/>
      <w:r w:rsidRPr="00A01AAC">
        <w:rPr>
          <w:rFonts w:cs="David" w:hint="cs"/>
          <w:rtl/>
        </w:rPr>
        <w:t xml:space="preserve"> ולאחרים שאיחרו - נתבקשתי עוד אתמול בלילה על-ידי זהבה </w:t>
      </w:r>
      <w:proofErr w:type="spellStart"/>
      <w:r w:rsidRPr="00A01AAC">
        <w:rPr>
          <w:rFonts w:cs="David" w:hint="cs"/>
          <w:rtl/>
        </w:rPr>
        <w:t>גלאון</w:t>
      </w:r>
      <w:proofErr w:type="spellEnd"/>
      <w:r w:rsidRPr="00A01AAC">
        <w:rPr>
          <w:rFonts w:cs="David" w:hint="cs"/>
          <w:rtl/>
        </w:rPr>
        <w:t xml:space="preserve"> ועל-ידי רוני, מנהלת הסיעה, להעלות את הנושא הזה. ניסיתי להעלות את הנושא הזה עוד היום בבוקר. לא הייתה שום בקשה של יושב ראש ועדת הפנים. לא הייתה בקשה. הפניתי אותם ליועצת המשפטית, והכינו בקשה. סיימתי את הדיון בבוקר ואמרתי שאעשה דיון נוסף בנושא הזה, לפנים משורת הדין, כדי לגמור את הנושא. דא </w:t>
      </w:r>
      <w:proofErr w:type="spellStart"/>
      <w:r w:rsidRPr="00A01AAC">
        <w:rPr>
          <w:rFonts w:cs="David" w:hint="cs"/>
          <w:rtl/>
        </w:rPr>
        <w:t>עקא</w:t>
      </w:r>
      <w:proofErr w:type="spellEnd"/>
      <w:r w:rsidRPr="00A01AAC">
        <w:rPr>
          <w:rFonts w:cs="David" w:hint="cs"/>
          <w:rtl/>
        </w:rPr>
        <w:t xml:space="preserve">, אז הסתבר שזה לא עבר קריאה ראשונה, ולי אמר אופיר שעבר קריאה ראשונה ולכן הסכמתי להביא את זה לכאן לפטור משניה, הגם שצריך אחר כך לפצל את זה </w:t>
      </w:r>
      <w:r w:rsidRPr="00A01AAC">
        <w:rPr>
          <w:rFonts w:cs="David"/>
          <w:rtl/>
        </w:rPr>
        <w:t>–</w:t>
      </w:r>
      <w:r w:rsidRPr="00A01AAC">
        <w:rPr>
          <w:rFonts w:cs="David" w:hint="cs"/>
          <w:rtl/>
        </w:rPr>
        <w:t xml:space="preserve"> אבל זה עניין אחר, שאולי ניגע בו. </w:t>
      </w:r>
    </w:p>
    <w:p w14:paraId="1EF199CF" w14:textId="77777777" w:rsidR="00A01AAC" w:rsidRPr="00A01AAC" w:rsidRDefault="00A01AAC" w:rsidP="00A01AAC">
      <w:pPr>
        <w:bidi/>
        <w:rPr>
          <w:rFonts w:cs="David" w:hint="cs"/>
          <w:rtl/>
        </w:rPr>
      </w:pPr>
    </w:p>
    <w:p w14:paraId="35A65B2A" w14:textId="77777777" w:rsidR="00A01AAC" w:rsidRPr="00A01AAC" w:rsidRDefault="00A01AAC" w:rsidP="00A01AAC">
      <w:pPr>
        <w:bidi/>
        <w:rPr>
          <w:rFonts w:cs="David" w:hint="cs"/>
          <w:u w:val="single"/>
          <w:rtl/>
        </w:rPr>
      </w:pPr>
      <w:r w:rsidRPr="00A01AAC">
        <w:rPr>
          <w:rFonts w:cs="David" w:hint="cs"/>
          <w:u w:val="single"/>
          <w:rtl/>
        </w:rPr>
        <w:t>שלי יחימוביץ:</w:t>
      </w:r>
    </w:p>
    <w:p w14:paraId="4A04203E" w14:textId="77777777" w:rsidR="00A01AAC" w:rsidRPr="00A01AAC" w:rsidRDefault="00A01AAC" w:rsidP="00A01AAC">
      <w:pPr>
        <w:bidi/>
        <w:rPr>
          <w:rFonts w:cs="David" w:hint="cs"/>
          <w:u w:val="single"/>
          <w:rtl/>
        </w:rPr>
      </w:pPr>
    </w:p>
    <w:p w14:paraId="1B55B707" w14:textId="77777777" w:rsidR="00A01AAC" w:rsidRPr="00A01AAC" w:rsidRDefault="00A01AAC" w:rsidP="00A01AAC">
      <w:pPr>
        <w:bidi/>
        <w:ind w:firstLine="567"/>
        <w:rPr>
          <w:rFonts w:cs="David" w:hint="cs"/>
          <w:rtl/>
        </w:rPr>
      </w:pPr>
      <w:r w:rsidRPr="00A01AAC">
        <w:rPr>
          <w:rFonts w:cs="David" w:hint="cs"/>
          <w:rtl/>
        </w:rPr>
        <w:t xml:space="preserve">אני חושבת שיש כאן מעורבות לא לגיטימית של יושבת ראש הכנסת. </w:t>
      </w:r>
    </w:p>
    <w:p w14:paraId="425B4C7A" w14:textId="77777777" w:rsidR="00A01AAC" w:rsidRPr="00A01AAC" w:rsidRDefault="00A01AAC" w:rsidP="00A01AAC">
      <w:pPr>
        <w:bidi/>
        <w:rPr>
          <w:rFonts w:cs="David" w:hint="cs"/>
          <w:rtl/>
        </w:rPr>
      </w:pPr>
    </w:p>
    <w:p w14:paraId="4391C25B" w14:textId="77777777" w:rsidR="00A01AAC" w:rsidRPr="00A01AAC" w:rsidRDefault="00A01AAC" w:rsidP="00A01AAC">
      <w:pPr>
        <w:bidi/>
        <w:rPr>
          <w:rFonts w:cs="David" w:hint="cs"/>
          <w:u w:val="single"/>
          <w:rtl/>
        </w:rPr>
      </w:pPr>
      <w:r w:rsidRPr="00A01AAC">
        <w:rPr>
          <w:rFonts w:cs="David" w:hint="cs"/>
          <w:u w:val="single"/>
          <w:rtl/>
        </w:rPr>
        <w:t>היו"ר דוד טל:</w:t>
      </w:r>
    </w:p>
    <w:p w14:paraId="49D9F553" w14:textId="77777777" w:rsidR="00A01AAC" w:rsidRPr="00A01AAC" w:rsidRDefault="00A01AAC" w:rsidP="00A01AAC">
      <w:pPr>
        <w:bidi/>
        <w:rPr>
          <w:rFonts w:cs="David" w:hint="cs"/>
          <w:rtl/>
        </w:rPr>
      </w:pPr>
    </w:p>
    <w:p w14:paraId="49A549F1" w14:textId="77777777" w:rsidR="00A01AAC" w:rsidRPr="00A01AAC" w:rsidRDefault="00A01AAC" w:rsidP="00A01AAC">
      <w:pPr>
        <w:bidi/>
        <w:ind w:firstLine="567"/>
        <w:rPr>
          <w:rFonts w:cs="David" w:hint="cs"/>
          <w:rtl/>
        </w:rPr>
      </w:pPr>
      <w:r w:rsidRPr="00A01AAC">
        <w:rPr>
          <w:rFonts w:cs="David" w:hint="cs"/>
          <w:rtl/>
        </w:rPr>
        <w:t xml:space="preserve">לא אכפת לי מעורבות. ידיי נקיות, זה מה שאני יודע להגיד. </w:t>
      </w:r>
    </w:p>
    <w:p w14:paraId="651285C1" w14:textId="77777777" w:rsidR="00A01AAC" w:rsidRPr="00A01AAC" w:rsidRDefault="00A01AAC" w:rsidP="00A01AAC">
      <w:pPr>
        <w:bidi/>
        <w:rPr>
          <w:rFonts w:cs="David" w:hint="cs"/>
          <w:rtl/>
        </w:rPr>
      </w:pPr>
    </w:p>
    <w:p w14:paraId="12A229D6" w14:textId="77777777" w:rsidR="00A01AAC" w:rsidRPr="00A01AAC" w:rsidRDefault="00A01AAC" w:rsidP="00A01AAC">
      <w:pPr>
        <w:bidi/>
        <w:rPr>
          <w:rFonts w:cs="David" w:hint="cs"/>
          <w:u w:val="single"/>
          <w:rtl/>
        </w:rPr>
      </w:pPr>
      <w:r w:rsidRPr="00A01AAC">
        <w:rPr>
          <w:rFonts w:cs="David" w:hint="cs"/>
          <w:u w:val="single"/>
          <w:rtl/>
        </w:rPr>
        <w:t>שלי יחימוביץ:</w:t>
      </w:r>
    </w:p>
    <w:p w14:paraId="722BBFB8" w14:textId="77777777" w:rsidR="00A01AAC" w:rsidRPr="00A01AAC" w:rsidRDefault="00A01AAC" w:rsidP="00A01AAC">
      <w:pPr>
        <w:bidi/>
        <w:rPr>
          <w:rFonts w:cs="David" w:hint="cs"/>
          <w:u w:val="single"/>
          <w:rtl/>
        </w:rPr>
      </w:pPr>
    </w:p>
    <w:p w14:paraId="1366F2E7" w14:textId="77777777" w:rsidR="00A01AAC" w:rsidRPr="00A01AAC" w:rsidRDefault="00A01AAC" w:rsidP="00A01AAC">
      <w:pPr>
        <w:bidi/>
        <w:ind w:firstLine="567"/>
        <w:rPr>
          <w:rFonts w:cs="David" w:hint="cs"/>
          <w:rtl/>
        </w:rPr>
      </w:pPr>
      <w:r w:rsidRPr="00A01AAC">
        <w:rPr>
          <w:rFonts w:cs="David" w:hint="cs"/>
          <w:rtl/>
        </w:rPr>
        <w:t xml:space="preserve">אתה כן. </w:t>
      </w:r>
    </w:p>
    <w:p w14:paraId="6F814189" w14:textId="77777777" w:rsidR="00A01AAC" w:rsidRPr="00A01AAC" w:rsidRDefault="00A01AAC" w:rsidP="00A01AAC">
      <w:pPr>
        <w:bidi/>
        <w:ind w:firstLine="567"/>
        <w:rPr>
          <w:rFonts w:cs="David" w:hint="cs"/>
          <w:rtl/>
        </w:rPr>
      </w:pPr>
    </w:p>
    <w:p w14:paraId="4CBC18C2" w14:textId="77777777" w:rsidR="00A01AAC" w:rsidRPr="00A01AAC" w:rsidRDefault="00A01AAC" w:rsidP="00A01AAC">
      <w:pPr>
        <w:bidi/>
        <w:rPr>
          <w:rFonts w:cs="David" w:hint="cs"/>
          <w:u w:val="single"/>
          <w:rtl/>
        </w:rPr>
      </w:pPr>
      <w:r w:rsidRPr="00A01AAC">
        <w:rPr>
          <w:rFonts w:cs="David" w:hint="cs"/>
          <w:u w:val="single"/>
          <w:rtl/>
        </w:rPr>
        <w:t>שכיב שנאן:</w:t>
      </w:r>
    </w:p>
    <w:p w14:paraId="670EAB35" w14:textId="77777777" w:rsidR="00A01AAC" w:rsidRPr="00A01AAC" w:rsidRDefault="00A01AAC" w:rsidP="00A01AAC">
      <w:pPr>
        <w:bidi/>
        <w:ind w:firstLine="567"/>
        <w:rPr>
          <w:rFonts w:cs="David" w:hint="cs"/>
          <w:rtl/>
        </w:rPr>
      </w:pPr>
    </w:p>
    <w:p w14:paraId="38CAFD33" w14:textId="77777777" w:rsidR="00A01AAC" w:rsidRPr="00A01AAC" w:rsidRDefault="00A01AAC" w:rsidP="00A01AAC">
      <w:pPr>
        <w:bidi/>
        <w:ind w:firstLine="567"/>
        <w:rPr>
          <w:rFonts w:cs="David" w:hint="cs"/>
          <w:rtl/>
        </w:rPr>
      </w:pPr>
      <w:r w:rsidRPr="00A01AAC">
        <w:rPr>
          <w:rFonts w:cs="David" w:hint="cs"/>
          <w:rtl/>
        </w:rPr>
        <w:t>דוד, אף אחד לא טוען כנגדך. בבקשה שהיועצים המשפטיים - - -</w:t>
      </w:r>
    </w:p>
    <w:p w14:paraId="5E606B69" w14:textId="77777777" w:rsidR="00A01AAC" w:rsidRPr="00A01AAC" w:rsidRDefault="00A01AAC" w:rsidP="00A01AAC">
      <w:pPr>
        <w:bidi/>
        <w:ind w:firstLine="567"/>
        <w:rPr>
          <w:rFonts w:cs="David" w:hint="cs"/>
          <w:rtl/>
        </w:rPr>
      </w:pPr>
    </w:p>
    <w:p w14:paraId="34058BD6" w14:textId="77777777" w:rsidR="00A01AAC" w:rsidRPr="00A01AAC" w:rsidRDefault="00A01AAC" w:rsidP="00A01AAC">
      <w:pPr>
        <w:bidi/>
        <w:rPr>
          <w:rFonts w:cs="David" w:hint="cs"/>
          <w:u w:val="single"/>
          <w:rtl/>
        </w:rPr>
      </w:pPr>
      <w:r w:rsidRPr="00A01AAC">
        <w:rPr>
          <w:rFonts w:cs="David" w:hint="cs"/>
          <w:u w:val="single"/>
          <w:rtl/>
        </w:rPr>
        <w:t>שלי יחימוביץ:</w:t>
      </w:r>
    </w:p>
    <w:p w14:paraId="53D271C6" w14:textId="77777777" w:rsidR="00A01AAC" w:rsidRPr="00A01AAC" w:rsidRDefault="00A01AAC" w:rsidP="00A01AAC">
      <w:pPr>
        <w:bidi/>
        <w:ind w:firstLine="567"/>
        <w:rPr>
          <w:rFonts w:cs="David" w:hint="cs"/>
          <w:rtl/>
        </w:rPr>
      </w:pPr>
    </w:p>
    <w:p w14:paraId="4B639B63" w14:textId="77777777" w:rsidR="00A01AAC" w:rsidRPr="00A01AAC" w:rsidRDefault="00A01AAC" w:rsidP="00A01AAC">
      <w:pPr>
        <w:bidi/>
        <w:ind w:firstLine="567"/>
        <w:rPr>
          <w:rFonts w:cs="David" w:hint="cs"/>
          <w:rtl/>
        </w:rPr>
      </w:pPr>
      <w:r w:rsidRPr="00A01AAC">
        <w:rPr>
          <w:rFonts w:cs="David" w:hint="cs"/>
          <w:rtl/>
        </w:rPr>
        <w:t>יש כאן מעורבות מוגזמת של יושבת ראש הכנסת.</w:t>
      </w:r>
    </w:p>
    <w:p w14:paraId="474CF25E" w14:textId="77777777" w:rsidR="00A01AAC" w:rsidRPr="00A01AAC" w:rsidRDefault="00A01AAC" w:rsidP="00A01AAC">
      <w:pPr>
        <w:bidi/>
        <w:rPr>
          <w:rFonts w:cs="David" w:hint="cs"/>
          <w:rtl/>
        </w:rPr>
      </w:pPr>
    </w:p>
    <w:p w14:paraId="6DFACBF9" w14:textId="77777777" w:rsidR="00A01AAC" w:rsidRPr="00A01AAC" w:rsidRDefault="00A01AAC" w:rsidP="00A01AAC">
      <w:pPr>
        <w:bidi/>
        <w:rPr>
          <w:rFonts w:cs="David" w:hint="cs"/>
          <w:u w:val="single"/>
          <w:rtl/>
        </w:rPr>
      </w:pPr>
      <w:r w:rsidRPr="00A01AAC">
        <w:rPr>
          <w:rFonts w:cs="David" w:hint="cs"/>
          <w:u w:val="single"/>
          <w:rtl/>
        </w:rPr>
        <w:t>יואל חסון:</w:t>
      </w:r>
    </w:p>
    <w:p w14:paraId="497008C4" w14:textId="77777777" w:rsidR="00A01AAC" w:rsidRPr="00A01AAC" w:rsidRDefault="00A01AAC" w:rsidP="00A01AAC">
      <w:pPr>
        <w:bidi/>
        <w:rPr>
          <w:rFonts w:cs="David" w:hint="cs"/>
          <w:rtl/>
        </w:rPr>
      </w:pPr>
    </w:p>
    <w:p w14:paraId="6A0D2409" w14:textId="77777777" w:rsidR="00A01AAC" w:rsidRPr="00A01AAC" w:rsidRDefault="00A01AAC" w:rsidP="00A01AAC">
      <w:pPr>
        <w:bidi/>
        <w:ind w:firstLine="567"/>
        <w:rPr>
          <w:rFonts w:cs="David" w:hint="cs"/>
          <w:rtl/>
        </w:rPr>
      </w:pPr>
      <w:r w:rsidRPr="00A01AAC">
        <w:rPr>
          <w:rFonts w:cs="David" w:hint="cs"/>
          <w:rtl/>
        </w:rPr>
        <w:t>סליחה, מה זה מעורבות מוגזמת של יושבת ראש הכנסת? היא לא זכאית לעשות את הדברים האלה? יש לה סמכות, מה זאת אומרת?</w:t>
      </w:r>
    </w:p>
    <w:p w14:paraId="152C6F7F" w14:textId="77777777" w:rsidR="00A01AAC" w:rsidRPr="00A01AAC" w:rsidRDefault="00A01AAC" w:rsidP="00A01AAC">
      <w:pPr>
        <w:bidi/>
        <w:ind w:firstLine="567"/>
        <w:rPr>
          <w:rFonts w:cs="David" w:hint="cs"/>
          <w:rtl/>
        </w:rPr>
      </w:pPr>
    </w:p>
    <w:p w14:paraId="64BE2923" w14:textId="77777777" w:rsidR="00A01AAC" w:rsidRPr="00A01AAC" w:rsidRDefault="00A01AAC" w:rsidP="00A01AAC">
      <w:pPr>
        <w:bidi/>
        <w:rPr>
          <w:rFonts w:cs="David" w:hint="cs"/>
          <w:u w:val="single"/>
          <w:rtl/>
        </w:rPr>
      </w:pPr>
      <w:r w:rsidRPr="00A01AAC">
        <w:rPr>
          <w:rFonts w:cs="David" w:hint="cs"/>
          <w:u w:val="single"/>
          <w:rtl/>
        </w:rPr>
        <w:t>היו"ר דוד טל:</w:t>
      </w:r>
    </w:p>
    <w:p w14:paraId="6E3D00EC" w14:textId="77777777" w:rsidR="00A01AAC" w:rsidRPr="00A01AAC" w:rsidRDefault="00A01AAC" w:rsidP="00A01AAC">
      <w:pPr>
        <w:bidi/>
        <w:ind w:firstLine="567"/>
        <w:rPr>
          <w:rFonts w:cs="David" w:hint="cs"/>
          <w:rtl/>
        </w:rPr>
      </w:pPr>
    </w:p>
    <w:p w14:paraId="35595C70" w14:textId="77777777" w:rsidR="00A01AAC" w:rsidRPr="00A01AAC" w:rsidRDefault="00A01AAC" w:rsidP="00A01AAC">
      <w:pPr>
        <w:bidi/>
        <w:ind w:firstLine="567"/>
        <w:rPr>
          <w:rFonts w:cs="David" w:hint="cs"/>
          <w:rtl/>
        </w:rPr>
      </w:pPr>
      <w:r w:rsidRPr="00A01AAC">
        <w:rPr>
          <w:rFonts w:cs="David" w:hint="cs"/>
          <w:rtl/>
        </w:rPr>
        <w:t xml:space="preserve">רבותיי, אני נועל את הישיבה.  </w:t>
      </w:r>
    </w:p>
    <w:p w14:paraId="403C1485" w14:textId="77777777" w:rsidR="00A01AAC" w:rsidRPr="00A01AAC" w:rsidRDefault="00A01AAC" w:rsidP="00A01AAC">
      <w:pPr>
        <w:bidi/>
        <w:rPr>
          <w:rFonts w:cs="David" w:hint="cs"/>
          <w:rtl/>
        </w:rPr>
      </w:pPr>
    </w:p>
    <w:p w14:paraId="5BEC185E" w14:textId="77777777" w:rsidR="00A01AAC" w:rsidRPr="00A01AAC" w:rsidRDefault="00A01AAC" w:rsidP="00A01AAC">
      <w:pPr>
        <w:bidi/>
        <w:rPr>
          <w:rFonts w:cs="David" w:hint="cs"/>
          <w:rtl/>
        </w:rPr>
      </w:pPr>
    </w:p>
    <w:p w14:paraId="0B6FB720" w14:textId="77777777" w:rsidR="00A01AAC" w:rsidRPr="00A01AAC" w:rsidRDefault="00A01AAC" w:rsidP="00A01AAC">
      <w:pPr>
        <w:bidi/>
        <w:rPr>
          <w:rFonts w:cs="David" w:hint="cs"/>
          <w:b/>
          <w:bCs/>
          <w:u w:val="single"/>
          <w:rtl/>
        </w:rPr>
      </w:pPr>
      <w:r w:rsidRPr="00A01AAC">
        <w:rPr>
          <w:rFonts w:cs="David" w:hint="cs"/>
          <w:b/>
          <w:bCs/>
          <w:u w:val="single"/>
          <w:rtl/>
        </w:rPr>
        <w:t>הישיבה ננעלה בשעה 13:50.</w:t>
      </w:r>
    </w:p>
    <w:p w14:paraId="57D10C75" w14:textId="77777777" w:rsidR="00552A80" w:rsidRPr="00A01AAC" w:rsidRDefault="00552A80" w:rsidP="00A01AAC">
      <w:pPr>
        <w:bidi/>
        <w:rPr>
          <w:rFonts w:cs="David"/>
        </w:rPr>
      </w:pPr>
    </w:p>
    <w:sectPr w:rsidR="00552A80" w:rsidRPr="00A01AAC" w:rsidSect="00A01AAC">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089F28" w14:textId="77777777" w:rsidR="00000000" w:rsidRDefault="004A4AB1">
      <w:r>
        <w:separator/>
      </w:r>
    </w:p>
  </w:endnote>
  <w:endnote w:type="continuationSeparator" w:id="0">
    <w:p w14:paraId="18461593" w14:textId="77777777" w:rsidR="00000000" w:rsidRDefault="004A4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7C970" w14:textId="77777777" w:rsidR="00000000" w:rsidRDefault="004A4AB1">
      <w:r>
        <w:separator/>
      </w:r>
    </w:p>
  </w:footnote>
  <w:footnote w:type="continuationSeparator" w:id="0">
    <w:p w14:paraId="541D2FC9" w14:textId="77777777" w:rsidR="00000000" w:rsidRDefault="004A4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23C38" w14:textId="77777777" w:rsidR="00A01AAC" w:rsidRDefault="00A01AAC">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0BACF9B4" w14:textId="77777777" w:rsidR="00A01AAC" w:rsidRDefault="00A01AAC">
    <w:pPr>
      <w:pStyle w:val="Header"/>
      <w:ind w:right="360"/>
      <w:jc w:val="both"/>
      <w:rPr>
        <w:rtl/>
      </w:rPr>
    </w:pPr>
  </w:p>
  <w:p w14:paraId="05F41B34" w14:textId="77777777" w:rsidR="00A01AAC" w:rsidRDefault="00A01AAC"/>
  <w:p w14:paraId="00C43ED6" w14:textId="77777777" w:rsidR="00A01AAC" w:rsidRDefault="00A01AAC"/>
  <w:p w14:paraId="03AB39EA" w14:textId="77777777" w:rsidR="00A01AAC" w:rsidRDefault="00A01AAC"/>
  <w:p w14:paraId="5AD972E4" w14:textId="77777777" w:rsidR="00A01AAC" w:rsidRDefault="00A01AAC"/>
  <w:p w14:paraId="63197298" w14:textId="77777777" w:rsidR="00A01AAC" w:rsidRDefault="00A01AAC"/>
  <w:p w14:paraId="624E2308" w14:textId="77777777" w:rsidR="00A01AAC" w:rsidRDefault="00A01AAC"/>
  <w:p w14:paraId="6AA2E6BC" w14:textId="77777777" w:rsidR="00A01AAC" w:rsidRDefault="00A01AAC"/>
  <w:p w14:paraId="067AABAB" w14:textId="77777777" w:rsidR="00A01AAC" w:rsidRDefault="00A01AAC"/>
  <w:p w14:paraId="2B186BC8" w14:textId="77777777" w:rsidR="00A01AAC" w:rsidRDefault="00A01AA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0D7F5" w14:textId="77777777" w:rsidR="00A01AAC" w:rsidRDefault="00A01AAC">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11</w:t>
    </w:r>
    <w:r>
      <w:rPr>
        <w:rStyle w:val="PageNumber"/>
        <w:rtl/>
      </w:rPr>
      <w:fldChar w:fldCharType="end"/>
    </w:r>
  </w:p>
  <w:p w14:paraId="3B297E23" w14:textId="77777777" w:rsidR="00A01AAC" w:rsidRDefault="00A01AAC">
    <w:pPr>
      <w:pStyle w:val="Header"/>
      <w:ind w:right="360"/>
      <w:jc w:val="both"/>
      <w:rPr>
        <w:rFonts w:hint="cs"/>
        <w:rtl/>
      </w:rPr>
    </w:pPr>
    <w:r>
      <w:rPr>
        <w:rtl/>
      </w:rPr>
      <w:t>ועדת</w:t>
    </w:r>
    <w:r>
      <w:rPr>
        <w:rFonts w:hint="cs"/>
        <w:rtl/>
      </w:rPr>
      <w:t xml:space="preserve"> הכנסת</w:t>
    </w:r>
  </w:p>
  <w:p w14:paraId="41D8DE08" w14:textId="77777777" w:rsidR="00A01AAC" w:rsidRDefault="00A01AAC">
    <w:pPr>
      <w:pStyle w:val="Header"/>
      <w:ind w:right="360"/>
      <w:jc w:val="both"/>
      <w:rPr>
        <w:rStyle w:val="PageNumber"/>
        <w:rFonts w:hint="cs"/>
        <w:rtl/>
      </w:rPr>
    </w:pPr>
    <w:r>
      <w:rPr>
        <w:rFonts w:hint="cs"/>
        <w:rtl/>
      </w:rPr>
      <w:t>29.7.2008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1E5B1F"/>
    <w:multiLevelType w:val="hybridMultilevel"/>
    <w:tmpl w:val="FD9C0AFC"/>
    <w:lvl w:ilvl="0" w:tplc="8DAEB4AE">
      <w:start w:val="1"/>
      <w:numFmt w:val="hebrew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6D8545E8"/>
    <w:multiLevelType w:val="hybridMultilevel"/>
    <w:tmpl w:val="2C92585A"/>
    <w:lvl w:ilvl="0" w:tplc="FF864930">
      <w:start w:val="1"/>
      <w:numFmt w:val="bullet"/>
      <w:lvlText w:val="-"/>
      <w:lvlJc w:val="left"/>
      <w:pPr>
        <w:tabs>
          <w:tab w:val="num" w:pos="927"/>
        </w:tabs>
        <w:ind w:left="927" w:hanging="360"/>
      </w:pPr>
      <w:rPr>
        <w:rFonts w:ascii="Times New Roman" w:eastAsia="Times New Roman" w:hAnsi="Times New Roman" w:cs="David" w:hint="default"/>
      </w:rPr>
    </w:lvl>
    <w:lvl w:ilvl="1" w:tplc="04090003" w:tentative="1">
      <w:start w:val="1"/>
      <w:numFmt w:val="bullet"/>
      <w:lvlText w:val="o"/>
      <w:lvlJc w:val="left"/>
      <w:pPr>
        <w:tabs>
          <w:tab w:val="num" w:pos="1647"/>
        </w:tabs>
        <w:ind w:left="1647" w:hanging="360"/>
      </w:pPr>
      <w:rPr>
        <w:rFonts w:ascii="Courier New" w:hAnsi="Courier New" w:cs="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cs="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cs="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num w:numId="1" w16cid:durableId="1182548337">
    <w:abstractNumId w:val="0"/>
  </w:num>
  <w:num w:numId="2" w16cid:durableId="10539661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06154פרוטוקול_ישיבת_ועדה.doc"/>
    <w:docVar w:name="StartMode" w:val="3"/>
  </w:docVars>
  <w:rsids>
    <w:rsidRoot w:val="005715D3"/>
    <w:rsid w:val="0044554E"/>
    <w:rsid w:val="004A4AB1"/>
    <w:rsid w:val="00552A80"/>
    <w:rsid w:val="005715D3"/>
    <w:rsid w:val="00965806"/>
    <w:rsid w:val="00A01AA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CB6D4B"/>
  <w15:chartTrackingRefBased/>
  <w15:docId w15:val="{4B528FFA-EB6E-4936-9832-848B80ED7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A01AAC"/>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A01AAC"/>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A01A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1685</Words>
  <Characters>9606</Characters>
  <Application>Microsoft Office Word</Application>
  <DocSecurity>0</DocSecurity>
  <Lines>80</Lines>
  <Paragraphs>22</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11269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2022-07-09T13:29:00Z</dcterms:created>
  <dcterms:modified xsi:type="dcterms:W3CDTF">2022-07-09T13:29:00Z</dcterms:modified>
</cp:coreProperties>
</file>