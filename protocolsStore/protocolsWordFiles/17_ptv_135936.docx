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290E" w14:textId="77777777" w:rsidR="00BB7ACC" w:rsidRPr="00BB7ACC" w:rsidRDefault="00BB7ACC" w:rsidP="00BB7ACC">
      <w:pPr>
        <w:pStyle w:val="Heading5"/>
        <w:rPr>
          <w:b/>
          <w:bCs/>
          <w:sz w:val="24"/>
          <w:rtl/>
        </w:rPr>
      </w:pPr>
      <w:r w:rsidRPr="00BB7ACC">
        <w:rPr>
          <w:rFonts w:hint="cs"/>
          <w:b/>
          <w:bCs/>
          <w:sz w:val="24"/>
          <w:rtl/>
        </w:rPr>
        <w:t>הכנ</w:t>
      </w:r>
      <w:r w:rsidRPr="00BB7ACC">
        <w:rPr>
          <w:b/>
          <w:bCs/>
          <w:sz w:val="24"/>
          <w:rtl/>
        </w:rPr>
        <w:t xml:space="preserve">סת </w:t>
      </w:r>
      <w:r w:rsidRPr="00BB7ACC">
        <w:rPr>
          <w:rFonts w:hint="cs"/>
          <w:b/>
          <w:bCs/>
          <w:sz w:val="24"/>
          <w:rtl/>
        </w:rPr>
        <w:t>השבע-עשרה</w:t>
      </w:r>
      <w:r w:rsidRPr="00BB7ACC">
        <w:rPr>
          <w:b/>
          <w:bCs/>
          <w:sz w:val="24"/>
          <w:rtl/>
        </w:rPr>
        <w:tab/>
      </w:r>
      <w:r w:rsidRPr="00BB7ACC">
        <w:rPr>
          <w:b/>
          <w:bCs/>
          <w:sz w:val="24"/>
          <w:rtl/>
        </w:rPr>
        <w:tab/>
      </w:r>
      <w:r w:rsidRPr="00BB7ACC">
        <w:rPr>
          <w:b/>
          <w:bCs/>
          <w:sz w:val="24"/>
          <w:rtl/>
        </w:rPr>
        <w:tab/>
      </w:r>
      <w:r w:rsidRPr="00BB7ACC">
        <w:rPr>
          <w:b/>
          <w:bCs/>
          <w:sz w:val="24"/>
          <w:rtl/>
        </w:rPr>
        <w:tab/>
      </w:r>
      <w:r w:rsidRPr="00BB7ACC">
        <w:rPr>
          <w:b/>
          <w:bCs/>
          <w:sz w:val="24"/>
          <w:rtl/>
        </w:rPr>
        <w:tab/>
      </w:r>
      <w:r w:rsidRPr="00BB7ACC">
        <w:rPr>
          <w:b/>
          <w:bCs/>
          <w:sz w:val="24"/>
          <w:rtl/>
        </w:rPr>
        <w:tab/>
        <w:t>נוסח לא מתוקן</w:t>
      </w:r>
    </w:p>
    <w:p w14:paraId="49A7ECAE" w14:textId="77777777" w:rsidR="00BB7ACC" w:rsidRPr="00BB7ACC" w:rsidRDefault="00BB7ACC" w:rsidP="00BB7ACC">
      <w:pPr>
        <w:bidi/>
        <w:jc w:val="both"/>
        <w:rPr>
          <w:rFonts w:cs="David" w:hint="cs"/>
          <w:b/>
          <w:bCs/>
          <w:rtl/>
        </w:rPr>
      </w:pPr>
      <w:r w:rsidRPr="00BB7ACC">
        <w:rPr>
          <w:rFonts w:cs="David"/>
          <w:b/>
          <w:bCs/>
          <w:rtl/>
        </w:rPr>
        <w:t xml:space="preserve">מושב </w:t>
      </w:r>
      <w:r w:rsidRPr="00BB7ACC">
        <w:rPr>
          <w:rFonts w:cs="David" w:hint="cs"/>
          <w:b/>
          <w:bCs/>
          <w:rtl/>
        </w:rPr>
        <w:t>שלישי</w:t>
      </w:r>
    </w:p>
    <w:p w14:paraId="4A2FACF2" w14:textId="77777777" w:rsidR="00BB7ACC" w:rsidRPr="00BB7ACC" w:rsidRDefault="00BB7ACC" w:rsidP="00BB7ACC">
      <w:pPr>
        <w:bidi/>
        <w:jc w:val="both"/>
        <w:rPr>
          <w:rFonts w:cs="David"/>
          <w:b/>
          <w:bCs/>
          <w:rtl/>
        </w:rPr>
      </w:pPr>
    </w:p>
    <w:p w14:paraId="220AA2AC" w14:textId="77777777" w:rsidR="00BB7ACC" w:rsidRPr="00BB7ACC" w:rsidRDefault="00BB7ACC" w:rsidP="00BB7ACC">
      <w:pPr>
        <w:bidi/>
        <w:jc w:val="both"/>
        <w:rPr>
          <w:rFonts w:cs="David"/>
          <w:b/>
          <w:bCs/>
          <w:rtl/>
        </w:rPr>
      </w:pPr>
    </w:p>
    <w:p w14:paraId="0D0F6366" w14:textId="77777777" w:rsidR="00BB7ACC" w:rsidRPr="00BB7ACC" w:rsidRDefault="00BB7ACC" w:rsidP="00BB7ACC">
      <w:pPr>
        <w:bidi/>
        <w:jc w:val="both"/>
        <w:rPr>
          <w:rFonts w:cs="David"/>
          <w:b/>
          <w:bCs/>
          <w:rtl/>
        </w:rPr>
      </w:pPr>
    </w:p>
    <w:p w14:paraId="2264FB66" w14:textId="77777777" w:rsidR="00BB7ACC" w:rsidRPr="00BB7ACC" w:rsidRDefault="00BB7ACC" w:rsidP="00BB7ACC">
      <w:pPr>
        <w:bidi/>
        <w:jc w:val="both"/>
        <w:rPr>
          <w:rFonts w:cs="David"/>
          <w:b/>
          <w:bCs/>
          <w:rtl/>
        </w:rPr>
      </w:pPr>
    </w:p>
    <w:p w14:paraId="170D4C80" w14:textId="77777777" w:rsidR="00BB7ACC" w:rsidRPr="00BB7ACC" w:rsidRDefault="00BB7ACC" w:rsidP="00BB7ACC">
      <w:pPr>
        <w:bidi/>
        <w:jc w:val="center"/>
        <w:rPr>
          <w:rFonts w:cs="David" w:hint="cs"/>
          <w:b/>
          <w:bCs/>
          <w:rtl/>
        </w:rPr>
      </w:pPr>
      <w:r w:rsidRPr="00BB7ACC">
        <w:rPr>
          <w:rFonts w:cs="David"/>
          <w:b/>
          <w:bCs/>
          <w:rtl/>
        </w:rPr>
        <w:t>פרוטוקול מס'</w:t>
      </w:r>
      <w:r w:rsidRPr="00BB7ACC">
        <w:rPr>
          <w:rFonts w:cs="David" w:hint="cs"/>
          <w:b/>
          <w:bCs/>
          <w:rtl/>
        </w:rPr>
        <w:t xml:space="preserve"> 221</w:t>
      </w:r>
    </w:p>
    <w:p w14:paraId="743C992C" w14:textId="77777777" w:rsidR="00BB7ACC" w:rsidRPr="00BB7ACC" w:rsidRDefault="00BB7ACC" w:rsidP="00BB7ACC">
      <w:pPr>
        <w:bidi/>
        <w:jc w:val="center"/>
        <w:rPr>
          <w:rFonts w:cs="David" w:hint="cs"/>
          <w:b/>
          <w:bCs/>
          <w:rtl/>
        </w:rPr>
      </w:pPr>
      <w:r w:rsidRPr="00BB7ACC">
        <w:rPr>
          <w:rFonts w:cs="David" w:hint="cs"/>
          <w:b/>
          <w:bCs/>
          <w:rtl/>
        </w:rPr>
        <w:t>מישיבת ועדת הכנסת</w:t>
      </w:r>
    </w:p>
    <w:p w14:paraId="53CD228C" w14:textId="77777777" w:rsidR="00BB7ACC" w:rsidRPr="00BB7ACC" w:rsidRDefault="00BB7ACC" w:rsidP="00BB7ACC">
      <w:pPr>
        <w:bidi/>
        <w:jc w:val="center"/>
        <w:rPr>
          <w:rFonts w:cs="David" w:hint="cs"/>
          <w:b/>
          <w:bCs/>
          <w:u w:val="single"/>
          <w:rtl/>
        </w:rPr>
      </w:pPr>
      <w:r w:rsidRPr="00BB7ACC">
        <w:rPr>
          <w:rFonts w:cs="David" w:hint="cs"/>
          <w:b/>
          <w:bCs/>
          <w:u w:val="single"/>
          <w:rtl/>
        </w:rPr>
        <w:t xml:space="preserve">יום שלישי, י"א באדר ב </w:t>
      </w:r>
      <w:proofErr w:type="spellStart"/>
      <w:r w:rsidRPr="00BB7ACC">
        <w:rPr>
          <w:rFonts w:cs="David" w:hint="cs"/>
          <w:b/>
          <w:bCs/>
          <w:u w:val="single"/>
          <w:rtl/>
        </w:rPr>
        <w:t>התשס"ח</w:t>
      </w:r>
      <w:proofErr w:type="spellEnd"/>
      <w:r w:rsidRPr="00BB7ACC">
        <w:rPr>
          <w:rFonts w:cs="David" w:hint="cs"/>
          <w:b/>
          <w:bCs/>
          <w:u w:val="single"/>
          <w:rtl/>
        </w:rPr>
        <w:t xml:space="preserve"> (18 במרץ 2008)</w:t>
      </w:r>
      <w:r>
        <w:rPr>
          <w:rFonts w:cs="David" w:hint="cs"/>
          <w:b/>
          <w:bCs/>
          <w:u w:val="single"/>
          <w:rtl/>
        </w:rPr>
        <w:t xml:space="preserve"> בשעה 09:30</w:t>
      </w:r>
    </w:p>
    <w:p w14:paraId="7FB32E8C" w14:textId="77777777" w:rsidR="00BB7ACC" w:rsidRPr="00BB7ACC" w:rsidRDefault="00BB7ACC" w:rsidP="00BB7ACC">
      <w:pPr>
        <w:bidi/>
        <w:jc w:val="both"/>
        <w:rPr>
          <w:rFonts w:cs="David"/>
          <w:b/>
          <w:bCs/>
          <w:rtl/>
        </w:rPr>
      </w:pPr>
    </w:p>
    <w:p w14:paraId="180D9AF6" w14:textId="77777777" w:rsidR="00BB7ACC" w:rsidRPr="00BB7ACC" w:rsidRDefault="00BB7ACC" w:rsidP="00BB7ACC">
      <w:pPr>
        <w:bidi/>
        <w:jc w:val="both"/>
        <w:rPr>
          <w:rFonts w:cs="David"/>
          <w:b/>
          <w:bCs/>
          <w:rtl/>
        </w:rPr>
      </w:pPr>
    </w:p>
    <w:p w14:paraId="5CFE8AA2" w14:textId="77777777" w:rsidR="00BB7ACC" w:rsidRPr="00BB7ACC" w:rsidRDefault="00BB7ACC" w:rsidP="00BB7ACC">
      <w:pPr>
        <w:tabs>
          <w:tab w:val="left" w:pos="1221"/>
        </w:tabs>
        <w:bidi/>
        <w:jc w:val="both"/>
        <w:rPr>
          <w:rFonts w:cs="David" w:hint="cs"/>
          <w:b/>
          <w:bCs/>
          <w:u w:val="single"/>
          <w:rtl/>
        </w:rPr>
      </w:pPr>
    </w:p>
    <w:p w14:paraId="2C195CB1" w14:textId="77777777" w:rsidR="00BB7ACC" w:rsidRPr="00BB7ACC" w:rsidRDefault="00BB7ACC" w:rsidP="00BB7ACC">
      <w:pPr>
        <w:tabs>
          <w:tab w:val="left" w:pos="1221"/>
        </w:tabs>
        <w:bidi/>
        <w:jc w:val="both"/>
        <w:rPr>
          <w:rFonts w:cs="David" w:hint="cs"/>
          <w:b/>
          <w:bCs/>
          <w:rtl/>
        </w:rPr>
      </w:pPr>
      <w:r w:rsidRPr="00BB7ACC">
        <w:rPr>
          <w:rFonts w:cs="David"/>
          <w:b/>
          <w:bCs/>
          <w:u w:val="single"/>
          <w:rtl/>
        </w:rPr>
        <w:t>סדר היום</w:t>
      </w:r>
      <w:r w:rsidRPr="00BB7ACC">
        <w:rPr>
          <w:rFonts w:cs="David"/>
          <w:rtl/>
        </w:rPr>
        <w:t>:</w:t>
      </w:r>
    </w:p>
    <w:p w14:paraId="6405C518" w14:textId="77777777" w:rsidR="00BB7ACC" w:rsidRPr="00BB7ACC" w:rsidRDefault="00BB7ACC" w:rsidP="00BB7ACC">
      <w:pPr>
        <w:bidi/>
        <w:jc w:val="both"/>
        <w:rPr>
          <w:rFonts w:cs="David" w:hint="cs"/>
          <w:b/>
          <w:bCs/>
          <w:rtl/>
        </w:rPr>
      </w:pPr>
    </w:p>
    <w:p w14:paraId="4C671EE8" w14:textId="77777777" w:rsidR="00BB7ACC" w:rsidRPr="00BB7ACC" w:rsidRDefault="00BB7ACC" w:rsidP="00BB7ACC">
      <w:pPr>
        <w:numPr>
          <w:ilvl w:val="0"/>
          <w:numId w:val="3"/>
        </w:numPr>
        <w:overflowPunct w:val="0"/>
        <w:autoSpaceDE w:val="0"/>
        <w:autoSpaceDN w:val="0"/>
        <w:bidi/>
        <w:adjustRightInd w:val="0"/>
        <w:jc w:val="both"/>
        <w:textAlignment w:val="baseline"/>
        <w:rPr>
          <w:rFonts w:cs="David" w:hint="cs"/>
          <w:rtl/>
        </w:rPr>
      </w:pPr>
      <w:r w:rsidRPr="00BB7ACC">
        <w:rPr>
          <w:rFonts w:cs="David" w:hint="cs"/>
          <w:rtl/>
        </w:rPr>
        <w:t xml:space="preserve">ערעורים על החלטת יו"ר הכנסת והסגנים שלא לאשר דחיפות הצעות לסדר היום. </w:t>
      </w:r>
    </w:p>
    <w:p w14:paraId="2B19876B" w14:textId="77777777" w:rsidR="00BB7ACC" w:rsidRPr="00BB7ACC" w:rsidRDefault="00BB7ACC" w:rsidP="00BB7ACC">
      <w:pPr>
        <w:numPr>
          <w:ilvl w:val="0"/>
          <w:numId w:val="3"/>
        </w:numPr>
        <w:overflowPunct w:val="0"/>
        <w:autoSpaceDE w:val="0"/>
        <w:autoSpaceDN w:val="0"/>
        <w:bidi/>
        <w:adjustRightInd w:val="0"/>
        <w:jc w:val="both"/>
        <w:textAlignment w:val="baseline"/>
        <w:rPr>
          <w:rFonts w:cs="David" w:hint="cs"/>
        </w:rPr>
      </w:pPr>
      <w:r w:rsidRPr="00BB7ACC">
        <w:rPr>
          <w:rFonts w:cs="David" w:hint="cs"/>
          <w:rtl/>
        </w:rPr>
        <w:t xml:space="preserve">הצעת חבר הכנסת מנחם בן-ששון לתיקון סעיף 97א לתקנון הכנסת בנושא "דיון מהיר בוועדות. </w:t>
      </w:r>
    </w:p>
    <w:p w14:paraId="0D6CE53F" w14:textId="77777777" w:rsidR="00BB7ACC" w:rsidRPr="00BB7ACC" w:rsidRDefault="00BB7ACC" w:rsidP="00BB7ACC">
      <w:pPr>
        <w:numPr>
          <w:ilvl w:val="0"/>
          <w:numId w:val="3"/>
        </w:numPr>
        <w:overflowPunct w:val="0"/>
        <w:autoSpaceDE w:val="0"/>
        <w:autoSpaceDN w:val="0"/>
        <w:bidi/>
        <w:adjustRightInd w:val="0"/>
        <w:jc w:val="both"/>
        <w:textAlignment w:val="baseline"/>
        <w:rPr>
          <w:rFonts w:cs="David" w:hint="cs"/>
        </w:rPr>
      </w:pPr>
      <w:r w:rsidRPr="00BB7ACC">
        <w:rPr>
          <w:rFonts w:cs="David" w:hint="cs"/>
          <w:rtl/>
        </w:rPr>
        <w:t xml:space="preserve">בקשת יו"ר ועדת הפנים והגנת הסביבה להעברת הצעת חוק פקודת בתי סוהר (הגבלת ביקור אסיר ביטחוני), </w:t>
      </w:r>
      <w:proofErr w:type="spellStart"/>
      <w:r w:rsidRPr="00BB7ACC">
        <w:rPr>
          <w:rFonts w:cs="David" w:hint="cs"/>
          <w:rtl/>
        </w:rPr>
        <w:t>התשס"ז</w:t>
      </w:r>
      <w:proofErr w:type="spellEnd"/>
      <w:r w:rsidRPr="00BB7ACC">
        <w:rPr>
          <w:rFonts w:cs="David" w:hint="cs"/>
          <w:rtl/>
        </w:rPr>
        <w:t xml:space="preserve">-2007, מוועדת החוץ והביטחון לדיון בוועדת הפנים והגנת הסביבה. </w:t>
      </w:r>
    </w:p>
    <w:p w14:paraId="25A35F68" w14:textId="77777777" w:rsidR="00BB7ACC" w:rsidRPr="00BB7ACC" w:rsidRDefault="00BB7ACC" w:rsidP="00BB7ACC">
      <w:pPr>
        <w:numPr>
          <w:ilvl w:val="0"/>
          <w:numId w:val="3"/>
        </w:numPr>
        <w:overflowPunct w:val="0"/>
        <w:autoSpaceDE w:val="0"/>
        <w:autoSpaceDN w:val="0"/>
        <w:bidi/>
        <w:adjustRightInd w:val="0"/>
        <w:jc w:val="both"/>
        <w:textAlignment w:val="baseline"/>
        <w:rPr>
          <w:rFonts w:cs="David" w:hint="cs"/>
        </w:rPr>
      </w:pPr>
      <w:r w:rsidRPr="00BB7ACC">
        <w:rPr>
          <w:rFonts w:cs="David" w:hint="cs"/>
          <w:rtl/>
        </w:rPr>
        <w:t>מועדי כנסים במושב השלישי של הכנסת ה-17.</w:t>
      </w:r>
    </w:p>
    <w:p w14:paraId="078FD122" w14:textId="77777777" w:rsidR="00BB7ACC" w:rsidRPr="00BB7ACC" w:rsidRDefault="00BB7ACC" w:rsidP="00BB7ACC">
      <w:pPr>
        <w:numPr>
          <w:ilvl w:val="0"/>
          <w:numId w:val="3"/>
        </w:numPr>
        <w:overflowPunct w:val="0"/>
        <w:autoSpaceDE w:val="0"/>
        <w:autoSpaceDN w:val="0"/>
        <w:bidi/>
        <w:adjustRightInd w:val="0"/>
        <w:jc w:val="both"/>
        <w:textAlignment w:val="baseline"/>
        <w:rPr>
          <w:rFonts w:cs="David" w:hint="cs"/>
          <w:rtl/>
        </w:rPr>
      </w:pPr>
      <w:r w:rsidRPr="00BB7ACC">
        <w:rPr>
          <w:rFonts w:cs="David" w:hint="cs"/>
          <w:rtl/>
        </w:rPr>
        <w:t xml:space="preserve">דיון בנושא עיכוב בהתקנת תקנות לפי חוק שוויון זכויות לאנשים עם מוגבלות. </w:t>
      </w:r>
    </w:p>
    <w:p w14:paraId="3356A93E" w14:textId="77777777" w:rsidR="00BB7ACC" w:rsidRPr="00BB7ACC" w:rsidRDefault="00BB7ACC" w:rsidP="00BB7ACC">
      <w:pPr>
        <w:bidi/>
        <w:jc w:val="both"/>
        <w:rPr>
          <w:rFonts w:cs="David"/>
          <w:rtl/>
        </w:rPr>
      </w:pPr>
    </w:p>
    <w:p w14:paraId="1EA78997" w14:textId="77777777" w:rsidR="00BB7ACC" w:rsidRPr="00BB7ACC" w:rsidRDefault="00BB7ACC" w:rsidP="00BB7ACC">
      <w:pPr>
        <w:bidi/>
        <w:jc w:val="both"/>
        <w:rPr>
          <w:rFonts w:cs="David"/>
          <w:b/>
          <w:bCs/>
          <w:u w:val="single"/>
          <w:rtl/>
        </w:rPr>
      </w:pPr>
      <w:r w:rsidRPr="00BB7ACC">
        <w:rPr>
          <w:rFonts w:cs="David"/>
          <w:b/>
          <w:bCs/>
          <w:u w:val="single"/>
          <w:rtl/>
        </w:rPr>
        <w:t>נכחו</w:t>
      </w:r>
      <w:r w:rsidRPr="00BB7ACC">
        <w:rPr>
          <w:rFonts w:cs="David"/>
          <w:rtl/>
        </w:rPr>
        <w:t>:</w:t>
      </w:r>
    </w:p>
    <w:p w14:paraId="1C562612" w14:textId="77777777" w:rsidR="00BB7ACC" w:rsidRPr="00BB7ACC" w:rsidRDefault="00BB7ACC" w:rsidP="00BB7ACC">
      <w:pPr>
        <w:bidi/>
        <w:jc w:val="both"/>
        <w:rPr>
          <w:rFonts w:cs="David"/>
          <w:rtl/>
        </w:rPr>
      </w:pPr>
    </w:p>
    <w:p w14:paraId="2FFF4D91" w14:textId="77777777" w:rsidR="00BB7ACC" w:rsidRPr="00BB7ACC" w:rsidRDefault="00BB7ACC" w:rsidP="00BB7ACC">
      <w:pPr>
        <w:tabs>
          <w:tab w:val="left" w:pos="1788"/>
        </w:tabs>
        <w:bidi/>
        <w:jc w:val="both"/>
        <w:rPr>
          <w:rFonts w:cs="David"/>
          <w:rtl/>
        </w:rPr>
      </w:pPr>
      <w:r w:rsidRPr="00BB7ACC">
        <w:rPr>
          <w:rFonts w:cs="David"/>
          <w:b/>
          <w:bCs/>
          <w:u w:val="single"/>
          <w:rtl/>
        </w:rPr>
        <w:t>חברי הוועדה</w:t>
      </w:r>
      <w:r w:rsidRPr="00BB7ACC">
        <w:rPr>
          <w:rFonts w:cs="David"/>
          <w:rtl/>
        </w:rPr>
        <w:t>:</w:t>
      </w:r>
    </w:p>
    <w:p w14:paraId="704F8306" w14:textId="77777777" w:rsidR="00BB7ACC" w:rsidRPr="00BB7ACC" w:rsidRDefault="00BB7ACC" w:rsidP="00BB7ACC">
      <w:pPr>
        <w:bidi/>
        <w:jc w:val="both"/>
        <w:rPr>
          <w:rFonts w:cs="David"/>
          <w:rtl/>
        </w:rPr>
      </w:pPr>
    </w:p>
    <w:p w14:paraId="356264BB" w14:textId="77777777" w:rsidR="00BB7ACC" w:rsidRPr="00BB7ACC" w:rsidRDefault="00BB7ACC" w:rsidP="00BB7ACC">
      <w:pPr>
        <w:bidi/>
        <w:jc w:val="both"/>
        <w:rPr>
          <w:rFonts w:cs="David" w:hint="cs"/>
          <w:rtl/>
        </w:rPr>
      </w:pPr>
      <w:r w:rsidRPr="00BB7ACC">
        <w:rPr>
          <w:rFonts w:cs="David" w:hint="cs"/>
          <w:rtl/>
        </w:rPr>
        <w:t xml:space="preserve">דוד טל </w:t>
      </w:r>
      <w:r w:rsidRPr="00BB7ACC">
        <w:rPr>
          <w:rFonts w:cs="David"/>
          <w:rtl/>
        </w:rPr>
        <w:t>–</w:t>
      </w:r>
      <w:r w:rsidRPr="00BB7ACC">
        <w:rPr>
          <w:rFonts w:cs="David" w:hint="cs"/>
          <w:rtl/>
        </w:rPr>
        <w:t xml:space="preserve"> היו"ר</w:t>
      </w:r>
    </w:p>
    <w:p w14:paraId="1ABF34F9" w14:textId="77777777" w:rsidR="00BB7ACC" w:rsidRPr="00BB7ACC" w:rsidRDefault="00BB7ACC" w:rsidP="00BB7ACC">
      <w:pPr>
        <w:bidi/>
        <w:jc w:val="both"/>
        <w:rPr>
          <w:rFonts w:cs="David" w:hint="cs"/>
          <w:rtl/>
        </w:rPr>
      </w:pPr>
      <w:r w:rsidRPr="00BB7ACC">
        <w:rPr>
          <w:rFonts w:cs="David" w:hint="cs"/>
          <w:rtl/>
        </w:rPr>
        <w:t xml:space="preserve">יולי יואל </w:t>
      </w:r>
      <w:proofErr w:type="spellStart"/>
      <w:r w:rsidRPr="00BB7ACC">
        <w:rPr>
          <w:rFonts w:cs="David" w:hint="cs"/>
          <w:rtl/>
        </w:rPr>
        <w:t>אדלשטיין</w:t>
      </w:r>
      <w:proofErr w:type="spellEnd"/>
    </w:p>
    <w:p w14:paraId="34600289" w14:textId="77777777" w:rsidR="00BB7ACC" w:rsidRPr="00BB7ACC" w:rsidRDefault="00BB7ACC" w:rsidP="00BB7ACC">
      <w:pPr>
        <w:bidi/>
        <w:jc w:val="both"/>
        <w:rPr>
          <w:rFonts w:cs="David" w:hint="cs"/>
          <w:rtl/>
        </w:rPr>
      </w:pPr>
      <w:r w:rsidRPr="00BB7ACC">
        <w:rPr>
          <w:rFonts w:cs="David" w:hint="cs"/>
          <w:rtl/>
        </w:rPr>
        <w:t>אריה אלדד</w:t>
      </w:r>
    </w:p>
    <w:p w14:paraId="624DFF95" w14:textId="77777777" w:rsidR="00BB7ACC" w:rsidRPr="00BB7ACC" w:rsidRDefault="00BB7ACC" w:rsidP="00BB7ACC">
      <w:pPr>
        <w:bidi/>
        <w:jc w:val="both"/>
        <w:rPr>
          <w:rFonts w:cs="David" w:hint="cs"/>
          <w:rtl/>
        </w:rPr>
      </w:pPr>
      <w:r w:rsidRPr="00BB7ACC">
        <w:rPr>
          <w:rFonts w:cs="David" w:hint="cs"/>
          <w:rtl/>
        </w:rPr>
        <w:t xml:space="preserve">חיים </w:t>
      </w:r>
      <w:proofErr w:type="spellStart"/>
      <w:r w:rsidRPr="00BB7ACC">
        <w:rPr>
          <w:rFonts w:cs="David" w:hint="cs"/>
          <w:rtl/>
        </w:rPr>
        <w:t>אמסלם</w:t>
      </w:r>
      <w:proofErr w:type="spellEnd"/>
    </w:p>
    <w:p w14:paraId="6552F1B6" w14:textId="77777777" w:rsidR="00BB7ACC" w:rsidRPr="00BB7ACC" w:rsidRDefault="00BB7ACC" w:rsidP="00BB7ACC">
      <w:pPr>
        <w:bidi/>
        <w:jc w:val="both"/>
        <w:rPr>
          <w:rFonts w:cs="David" w:hint="cs"/>
          <w:rtl/>
        </w:rPr>
      </w:pPr>
      <w:r w:rsidRPr="00BB7ACC">
        <w:rPr>
          <w:rFonts w:cs="David" w:hint="cs"/>
          <w:rtl/>
        </w:rPr>
        <w:t xml:space="preserve">אלי </w:t>
      </w:r>
      <w:proofErr w:type="spellStart"/>
      <w:r w:rsidRPr="00BB7ACC">
        <w:rPr>
          <w:rFonts w:cs="David" w:hint="cs"/>
          <w:rtl/>
        </w:rPr>
        <w:t>אפללו</w:t>
      </w:r>
      <w:proofErr w:type="spellEnd"/>
    </w:p>
    <w:p w14:paraId="3A0FB340" w14:textId="77777777" w:rsidR="00BB7ACC" w:rsidRPr="00BB7ACC" w:rsidRDefault="00BB7ACC" w:rsidP="00BB7ACC">
      <w:pPr>
        <w:bidi/>
        <w:jc w:val="both"/>
        <w:rPr>
          <w:rFonts w:cs="David" w:hint="cs"/>
          <w:rtl/>
        </w:rPr>
      </w:pPr>
      <w:r w:rsidRPr="00BB7ACC">
        <w:rPr>
          <w:rFonts w:cs="David" w:hint="cs"/>
          <w:rtl/>
        </w:rPr>
        <w:t>מנחם בן-ששון</w:t>
      </w:r>
    </w:p>
    <w:p w14:paraId="075C79D1" w14:textId="77777777" w:rsidR="00BB7ACC" w:rsidRPr="00BB7ACC" w:rsidRDefault="00BB7ACC" w:rsidP="00BB7ACC">
      <w:pPr>
        <w:bidi/>
        <w:jc w:val="both"/>
        <w:rPr>
          <w:rFonts w:cs="David" w:hint="cs"/>
          <w:rtl/>
        </w:rPr>
      </w:pPr>
      <w:proofErr w:type="spellStart"/>
      <w:r w:rsidRPr="00BB7ACC">
        <w:rPr>
          <w:rFonts w:cs="David" w:hint="cs"/>
          <w:rtl/>
        </w:rPr>
        <w:t>מוחמד</w:t>
      </w:r>
      <w:proofErr w:type="spellEnd"/>
      <w:r w:rsidRPr="00BB7ACC">
        <w:rPr>
          <w:rFonts w:cs="David" w:hint="cs"/>
          <w:rtl/>
        </w:rPr>
        <w:t xml:space="preserve"> ברכה</w:t>
      </w:r>
    </w:p>
    <w:p w14:paraId="01B9F90F" w14:textId="77777777" w:rsidR="00BB7ACC" w:rsidRPr="00BB7ACC" w:rsidRDefault="00BB7ACC" w:rsidP="00BB7ACC">
      <w:pPr>
        <w:bidi/>
        <w:jc w:val="both"/>
        <w:rPr>
          <w:rFonts w:cs="David" w:hint="cs"/>
          <w:rtl/>
        </w:rPr>
      </w:pPr>
      <w:r w:rsidRPr="00BB7ACC">
        <w:rPr>
          <w:rFonts w:cs="David" w:hint="cs"/>
          <w:rtl/>
        </w:rPr>
        <w:t xml:space="preserve">אלחנן </w:t>
      </w:r>
      <w:proofErr w:type="spellStart"/>
      <w:r w:rsidRPr="00BB7ACC">
        <w:rPr>
          <w:rFonts w:cs="David" w:hint="cs"/>
          <w:rtl/>
        </w:rPr>
        <w:t>גלזר</w:t>
      </w:r>
      <w:proofErr w:type="spellEnd"/>
    </w:p>
    <w:p w14:paraId="5694556B" w14:textId="77777777" w:rsidR="00BB7ACC" w:rsidRPr="00BB7ACC" w:rsidRDefault="00BB7ACC" w:rsidP="00BB7ACC">
      <w:pPr>
        <w:bidi/>
        <w:jc w:val="both"/>
        <w:rPr>
          <w:rFonts w:cs="David" w:hint="cs"/>
          <w:rtl/>
        </w:rPr>
      </w:pPr>
      <w:r w:rsidRPr="00BB7ACC">
        <w:rPr>
          <w:rFonts w:cs="David" w:hint="cs"/>
          <w:rtl/>
        </w:rPr>
        <w:t>יצחק גלנטי</w:t>
      </w:r>
    </w:p>
    <w:p w14:paraId="139DC0B8" w14:textId="77777777" w:rsidR="00BB7ACC" w:rsidRPr="00BB7ACC" w:rsidRDefault="00BB7ACC" w:rsidP="00BB7ACC">
      <w:pPr>
        <w:bidi/>
        <w:jc w:val="both"/>
        <w:rPr>
          <w:rFonts w:cs="David" w:hint="cs"/>
          <w:rtl/>
        </w:rPr>
      </w:pPr>
      <w:r w:rsidRPr="00BB7ACC">
        <w:rPr>
          <w:rFonts w:cs="David" w:hint="cs"/>
          <w:rtl/>
        </w:rPr>
        <w:t>משה גפני</w:t>
      </w:r>
    </w:p>
    <w:p w14:paraId="25F70AF8" w14:textId="77777777" w:rsidR="00BB7ACC" w:rsidRPr="00BB7ACC" w:rsidRDefault="00BB7ACC" w:rsidP="00BB7ACC">
      <w:pPr>
        <w:bidi/>
        <w:jc w:val="both"/>
        <w:rPr>
          <w:rFonts w:cs="David" w:hint="cs"/>
          <w:rtl/>
        </w:rPr>
      </w:pPr>
      <w:r w:rsidRPr="00BB7ACC">
        <w:rPr>
          <w:rFonts w:cs="David" w:hint="cs"/>
          <w:rtl/>
        </w:rPr>
        <w:t>צבי הנדל</w:t>
      </w:r>
    </w:p>
    <w:p w14:paraId="116C8172" w14:textId="77777777" w:rsidR="00BB7ACC" w:rsidRPr="00BB7ACC" w:rsidRDefault="00BB7ACC" w:rsidP="00BB7ACC">
      <w:pPr>
        <w:bidi/>
        <w:jc w:val="both"/>
        <w:rPr>
          <w:rFonts w:cs="David" w:hint="cs"/>
          <w:rtl/>
        </w:rPr>
      </w:pPr>
      <w:proofErr w:type="spellStart"/>
      <w:r w:rsidRPr="00BB7ACC">
        <w:rPr>
          <w:rFonts w:cs="David" w:hint="cs"/>
          <w:rtl/>
        </w:rPr>
        <w:t>נאדיה</w:t>
      </w:r>
      <w:proofErr w:type="spellEnd"/>
      <w:r w:rsidRPr="00BB7ACC">
        <w:rPr>
          <w:rFonts w:cs="David" w:hint="cs"/>
          <w:rtl/>
        </w:rPr>
        <w:t xml:space="preserve"> חילו</w:t>
      </w:r>
    </w:p>
    <w:p w14:paraId="0AAEB27B" w14:textId="77777777" w:rsidR="00BB7ACC" w:rsidRPr="00BB7ACC" w:rsidRDefault="00BB7ACC" w:rsidP="00BB7ACC">
      <w:pPr>
        <w:bidi/>
        <w:jc w:val="both"/>
        <w:rPr>
          <w:rFonts w:cs="David" w:hint="cs"/>
          <w:rtl/>
        </w:rPr>
      </w:pPr>
      <w:proofErr w:type="spellStart"/>
      <w:r w:rsidRPr="00BB7ACC">
        <w:rPr>
          <w:rFonts w:cs="David" w:hint="cs"/>
          <w:rtl/>
        </w:rPr>
        <w:t>אחמד</w:t>
      </w:r>
      <w:proofErr w:type="spellEnd"/>
      <w:r w:rsidRPr="00BB7ACC">
        <w:rPr>
          <w:rFonts w:cs="David" w:hint="cs"/>
          <w:rtl/>
        </w:rPr>
        <w:t xml:space="preserve"> טיבי</w:t>
      </w:r>
    </w:p>
    <w:p w14:paraId="6B01D7C5" w14:textId="77777777" w:rsidR="00BB7ACC" w:rsidRPr="00BB7ACC" w:rsidRDefault="00BB7ACC" w:rsidP="00BB7ACC">
      <w:pPr>
        <w:bidi/>
        <w:jc w:val="both"/>
        <w:rPr>
          <w:rFonts w:cs="David" w:hint="cs"/>
          <w:rtl/>
        </w:rPr>
      </w:pPr>
      <w:r w:rsidRPr="00BB7ACC">
        <w:rPr>
          <w:rFonts w:cs="David" w:hint="cs"/>
          <w:rtl/>
        </w:rPr>
        <w:t>אמנון כהן</w:t>
      </w:r>
    </w:p>
    <w:p w14:paraId="40BF9E85" w14:textId="77777777" w:rsidR="00BB7ACC" w:rsidRPr="00BB7ACC" w:rsidRDefault="00BB7ACC" w:rsidP="00BB7ACC">
      <w:pPr>
        <w:bidi/>
        <w:jc w:val="both"/>
        <w:rPr>
          <w:rFonts w:cs="David" w:hint="cs"/>
          <w:rtl/>
        </w:rPr>
      </w:pPr>
      <w:r w:rsidRPr="00BB7ACC">
        <w:rPr>
          <w:rFonts w:cs="David" w:hint="cs"/>
          <w:rtl/>
        </w:rPr>
        <w:t xml:space="preserve">יעקב </w:t>
      </w:r>
      <w:proofErr w:type="spellStart"/>
      <w:r w:rsidRPr="00BB7ACC">
        <w:rPr>
          <w:rFonts w:cs="David" w:hint="cs"/>
          <w:rtl/>
        </w:rPr>
        <w:t>ליצמן</w:t>
      </w:r>
      <w:proofErr w:type="spellEnd"/>
    </w:p>
    <w:p w14:paraId="12313B32" w14:textId="77777777" w:rsidR="00BB7ACC" w:rsidRPr="00BB7ACC" w:rsidRDefault="00BB7ACC" w:rsidP="00BB7ACC">
      <w:pPr>
        <w:bidi/>
        <w:jc w:val="both"/>
        <w:rPr>
          <w:rFonts w:cs="David" w:hint="cs"/>
          <w:rtl/>
        </w:rPr>
      </w:pPr>
      <w:r w:rsidRPr="00BB7ACC">
        <w:rPr>
          <w:rFonts w:cs="David" w:hint="cs"/>
          <w:rtl/>
        </w:rPr>
        <w:t xml:space="preserve">מיכאל </w:t>
      </w:r>
      <w:proofErr w:type="spellStart"/>
      <w:r w:rsidRPr="00BB7ACC">
        <w:rPr>
          <w:rFonts w:cs="David" w:hint="cs"/>
          <w:rtl/>
        </w:rPr>
        <w:t>מלכיאור</w:t>
      </w:r>
      <w:proofErr w:type="spellEnd"/>
    </w:p>
    <w:p w14:paraId="05B8AFB4" w14:textId="77777777" w:rsidR="00BB7ACC" w:rsidRPr="00BB7ACC" w:rsidRDefault="00BB7ACC" w:rsidP="00BB7ACC">
      <w:pPr>
        <w:bidi/>
        <w:jc w:val="both"/>
        <w:rPr>
          <w:rFonts w:cs="David" w:hint="cs"/>
          <w:rtl/>
        </w:rPr>
      </w:pPr>
      <w:r w:rsidRPr="00BB7ACC">
        <w:rPr>
          <w:rFonts w:cs="David" w:hint="cs"/>
          <w:rtl/>
        </w:rPr>
        <w:t xml:space="preserve">יעקב </w:t>
      </w:r>
      <w:proofErr w:type="spellStart"/>
      <w:r w:rsidRPr="00BB7ACC">
        <w:rPr>
          <w:rFonts w:cs="David" w:hint="cs"/>
          <w:rtl/>
        </w:rPr>
        <w:t>מרגי</w:t>
      </w:r>
      <w:proofErr w:type="spellEnd"/>
    </w:p>
    <w:p w14:paraId="19394B42" w14:textId="77777777" w:rsidR="00BB7ACC" w:rsidRPr="00BB7ACC" w:rsidRDefault="00BB7ACC" w:rsidP="00BB7ACC">
      <w:pPr>
        <w:bidi/>
        <w:jc w:val="both"/>
        <w:rPr>
          <w:rFonts w:cs="David" w:hint="cs"/>
          <w:rtl/>
        </w:rPr>
      </w:pPr>
      <w:r w:rsidRPr="00BB7ACC">
        <w:rPr>
          <w:rFonts w:cs="David" w:hint="cs"/>
          <w:rtl/>
        </w:rPr>
        <w:t xml:space="preserve">יורם </w:t>
      </w:r>
      <w:proofErr w:type="spellStart"/>
      <w:r w:rsidRPr="00BB7ACC">
        <w:rPr>
          <w:rFonts w:cs="David" w:hint="cs"/>
          <w:rtl/>
        </w:rPr>
        <w:t>מרציאנו</w:t>
      </w:r>
      <w:proofErr w:type="spellEnd"/>
    </w:p>
    <w:p w14:paraId="4608E5AA" w14:textId="77777777" w:rsidR="00BB7ACC" w:rsidRPr="00BB7ACC" w:rsidRDefault="00BB7ACC" w:rsidP="00BB7ACC">
      <w:pPr>
        <w:bidi/>
        <w:jc w:val="both"/>
        <w:rPr>
          <w:rFonts w:cs="David" w:hint="cs"/>
          <w:rtl/>
        </w:rPr>
      </w:pPr>
      <w:r w:rsidRPr="00BB7ACC">
        <w:rPr>
          <w:rFonts w:cs="David" w:hint="cs"/>
          <w:rtl/>
        </w:rPr>
        <w:t xml:space="preserve">מיכאל </w:t>
      </w:r>
      <w:proofErr w:type="spellStart"/>
      <w:r w:rsidRPr="00BB7ACC">
        <w:rPr>
          <w:rFonts w:cs="David" w:hint="cs"/>
          <w:rtl/>
        </w:rPr>
        <w:t>נודלמן</w:t>
      </w:r>
      <w:proofErr w:type="spellEnd"/>
    </w:p>
    <w:p w14:paraId="5E5F778F" w14:textId="77777777" w:rsidR="00BB7ACC" w:rsidRPr="00BB7ACC" w:rsidRDefault="00BB7ACC" w:rsidP="00BB7ACC">
      <w:pPr>
        <w:bidi/>
        <w:jc w:val="both"/>
        <w:rPr>
          <w:rFonts w:cs="David" w:hint="cs"/>
          <w:rtl/>
        </w:rPr>
      </w:pPr>
      <w:r w:rsidRPr="00BB7ACC">
        <w:rPr>
          <w:rFonts w:cs="David" w:hint="cs"/>
          <w:rtl/>
        </w:rPr>
        <w:t xml:space="preserve">מרינה </w:t>
      </w:r>
      <w:proofErr w:type="spellStart"/>
      <w:r w:rsidRPr="00BB7ACC">
        <w:rPr>
          <w:rFonts w:cs="David" w:hint="cs"/>
          <w:rtl/>
        </w:rPr>
        <w:t>סולודקין</w:t>
      </w:r>
      <w:proofErr w:type="spellEnd"/>
    </w:p>
    <w:p w14:paraId="0F7A89C3" w14:textId="77777777" w:rsidR="00BB7ACC" w:rsidRPr="00BB7ACC" w:rsidRDefault="00BB7ACC" w:rsidP="00BB7ACC">
      <w:pPr>
        <w:bidi/>
        <w:jc w:val="both"/>
        <w:rPr>
          <w:rFonts w:cs="David" w:hint="cs"/>
          <w:rtl/>
        </w:rPr>
      </w:pPr>
      <w:r w:rsidRPr="00BB7ACC">
        <w:rPr>
          <w:rFonts w:cs="David" w:hint="cs"/>
          <w:rtl/>
        </w:rPr>
        <w:t>גדעון סער</w:t>
      </w:r>
    </w:p>
    <w:p w14:paraId="6B03A506" w14:textId="77777777" w:rsidR="00BB7ACC" w:rsidRPr="00BB7ACC" w:rsidRDefault="00BB7ACC" w:rsidP="00BB7ACC">
      <w:pPr>
        <w:bidi/>
        <w:jc w:val="both"/>
        <w:rPr>
          <w:rFonts w:cs="David" w:hint="cs"/>
          <w:rtl/>
        </w:rPr>
      </w:pPr>
      <w:r w:rsidRPr="00BB7ACC">
        <w:rPr>
          <w:rFonts w:cs="David" w:hint="cs"/>
          <w:rtl/>
        </w:rPr>
        <w:t xml:space="preserve">אופיר </w:t>
      </w:r>
      <w:proofErr w:type="spellStart"/>
      <w:r w:rsidRPr="00BB7ACC">
        <w:rPr>
          <w:rFonts w:cs="David" w:hint="cs"/>
          <w:rtl/>
        </w:rPr>
        <w:t>פינס</w:t>
      </w:r>
      <w:proofErr w:type="spellEnd"/>
      <w:r w:rsidRPr="00BB7ACC">
        <w:rPr>
          <w:rFonts w:cs="David" w:hint="cs"/>
          <w:rtl/>
        </w:rPr>
        <w:t>-פז</w:t>
      </w:r>
    </w:p>
    <w:p w14:paraId="05DED750" w14:textId="77777777" w:rsidR="00BB7ACC" w:rsidRPr="00BB7ACC" w:rsidRDefault="00BB7ACC" w:rsidP="00BB7ACC">
      <w:pPr>
        <w:bidi/>
        <w:jc w:val="both"/>
        <w:rPr>
          <w:rFonts w:cs="David" w:hint="cs"/>
          <w:rtl/>
        </w:rPr>
      </w:pPr>
      <w:r w:rsidRPr="00BB7ACC">
        <w:rPr>
          <w:rFonts w:cs="David" w:hint="cs"/>
          <w:rtl/>
        </w:rPr>
        <w:t xml:space="preserve">יוחנן </w:t>
      </w:r>
      <w:proofErr w:type="spellStart"/>
      <w:r w:rsidRPr="00BB7ACC">
        <w:rPr>
          <w:rFonts w:cs="David" w:hint="cs"/>
          <w:rtl/>
        </w:rPr>
        <w:t>פלסנר</w:t>
      </w:r>
      <w:proofErr w:type="spellEnd"/>
    </w:p>
    <w:p w14:paraId="50F6BC8D" w14:textId="77777777" w:rsidR="00BB7ACC" w:rsidRPr="00BB7ACC" w:rsidRDefault="00BB7ACC" w:rsidP="00BB7ACC">
      <w:pPr>
        <w:bidi/>
        <w:jc w:val="both"/>
        <w:rPr>
          <w:rFonts w:cs="David" w:hint="cs"/>
          <w:rtl/>
        </w:rPr>
      </w:pPr>
      <w:r w:rsidRPr="00BB7ACC">
        <w:rPr>
          <w:rFonts w:cs="David" w:hint="cs"/>
          <w:rtl/>
        </w:rPr>
        <w:t>ראובן ריבלין</w:t>
      </w:r>
    </w:p>
    <w:p w14:paraId="24AC58AC" w14:textId="77777777" w:rsidR="00BB7ACC" w:rsidRPr="00BB7ACC" w:rsidRDefault="00BB7ACC" w:rsidP="00BB7ACC">
      <w:pPr>
        <w:bidi/>
        <w:jc w:val="both"/>
        <w:rPr>
          <w:rFonts w:cs="David" w:hint="cs"/>
          <w:rtl/>
        </w:rPr>
      </w:pPr>
      <w:r w:rsidRPr="00BB7ACC">
        <w:rPr>
          <w:rFonts w:cs="David" w:hint="cs"/>
          <w:rtl/>
        </w:rPr>
        <w:t>רונית תירוש</w:t>
      </w:r>
    </w:p>
    <w:p w14:paraId="02D28419" w14:textId="77777777" w:rsidR="00BB7ACC" w:rsidRPr="00BB7ACC" w:rsidRDefault="00BB7ACC" w:rsidP="00BB7ACC">
      <w:pPr>
        <w:tabs>
          <w:tab w:val="left" w:pos="1788"/>
          <w:tab w:val="left" w:pos="3631"/>
        </w:tabs>
        <w:bidi/>
        <w:jc w:val="both"/>
        <w:rPr>
          <w:rFonts w:cs="David" w:hint="cs"/>
          <w:b/>
          <w:bCs/>
          <w:u w:val="single"/>
          <w:rtl/>
        </w:rPr>
      </w:pPr>
    </w:p>
    <w:p w14:paraId="61225CBE" w14:textId="77777777" w:rsidR="00BB7ACC" w:rsidRPr="00BB7ACC" w:rsidRDefault="00BB7ACC" w:rsidP="00BB7ACC">
      <w:pPr>
        <w:bidi/>
        <w:jc w:val="both"/>
        <w:rPr>
          <w:rFonts w:cs="David" w:hint="cs"/>
          <w:rtl/>
        </w:rPr>
      </w:pPr>
      <w:r w:rsidRPr="00BB7ACC">
        <w:rPr>
          <w:rFonts w:cs="David" w:hint="cs"/>
          <w:rtl/>
        </w:rPr>
        <w:t>איל ינון</w:t>
      </w:r>
    </w:p>
    <w:p w14:paraId="7E4CBE90" w14:textId="77777777" w:rsidR="00BB7ACC" w:rsidRPr="00BB7ACC" w:rsidRDefault="00BB7ACC" w:rsidP="00BB7ACC">
      <w:pPr>
        <w:bidi/>
        <w:jc w:val="both"/>
        <w:rPr>
          <w:rFonts w:cs="David" w:hint="cs"/>
          <w:rtl/>
        </w:rPr>
      </w:pPr>
      <w:r w:rsidRPr="00BB7ACC">
        <w:rPr>
          <w:rFonts w:cs="David" w:hint="cs"/>
          <w:rtl/>
        </w:rPr>
        <w:t xml:space="preserve">ירדנה </w:t>
      </w:r>
      <w:proofErr w:type="spellStart"/>
      <w:r w:rsidRPr="00BB7ACC">
        <w:rPr>
          <w:rFonts w:cs="David" w:hint="cs"/>
          <w:rtl/>
        </w:rPr>
        <w:t>מלר</w:t>
      </w:r>
      <w:proofErr w:type="spellEnd"/>
      <w:r w:rsidRPr="00BB7ACC">
        <w:rPr>
          <w:rFonts w:cs="David" w:hint="cs"/>
          <w:rtl/>
        </w:rPr>
        <w:t xml:space="preserve"> </w:t>
      </w:r>
      <w:proofErr w:type="spellStart"/>
      <w:r w:rsidRPr="00BB7ACC">
        <w:rPr>
          <w:rFonts w:cs="David" w:hint="cs"/>
          <w:rtl/>
        </w:rPr>
        <w:t>הורביץ</w:t>
      </w:r>
      <w:proofErr w:type="spellEnd"/>
    </w:p>
    <w:p w14:paraId="61378D7A" w14:textId="77777777" w:rsidR="00BB7ACC" w:rsidRPr="00BB7ACC" w:rsidRDefault="00BB7ACC" w:rsidP="00BB7ACC">
      <w:pPr>
        <w:tabs>
          <w:tab w:val="left" w:pos="1788"/>
          <w:tab w:val="left" w:pos="3631"/>
        </w:tabs>
        <w:bidi/>
        <w:jc w:val="both"/>
        <w:rPr>
          <w:rFonts w:cs="David" w:hint="cs"/>
          <w:b/>
          <w:bCs/>
          <w:u w:val="single"/>
          <w:rtl/>
        </w:rPr>
      </w:pPr>
    </w:p>
    <w:p w14:paraId="2B3B6234" w14:textId="77777777" w:rsidR="00BB7ACC" w:rsidRPr="00BB7ACC" w:rsidRDefault="00BB7ACC" w:rsidP="00BB7ACC">
      <w:pPr>
        <w:tabs>
          <w:tab w:val="left" w:pos="1788"/>
          <w:tab w:val="left" w:pos="3631"/>
        </w:tabs>
        <w:bidi/>
        <w:jc w:val="both"/>
        <w:rPr>
          <w:rFonts w:cs="David" w:hint="cs"/>
          <w:rtl/>
        </w:rPr>
      </w:pPr>
      <w:r w:rsidRPr="00BB7ACC">
        <w:rPr>
          <w:rFonts w:cs="David"/>
          <w:b/>
          <w:bCs/>
          <w:u w:val="single"/>
          <w:rtl/>
        </w:rPr>
        <w:br w:type="page"/>
      </w:r>
      <w:r w:rsidRPr="00BB7ACC">
        <w:rPr>
          <w:rFonts w:cs="David"/>
          <w:b/>
          <w:bCs/>
          <w:u w:val="single"/>
          <w:rtl/>
        </w:rPr>
        <w:lastRenderedPageBreak/>
        <w:t>מוזמנים</w:t>
      </w:r>
      <w:r w:rsidRPr="00BB7ACC">
        <w:rPr>
          <w:rFonts w:cs="David"/>
          <w:rtl/>
        </w:rPr>
        <w:t>:</w:t>
      </w:r>
    </w:p>
    <w:p w14:paraId="20333969" w14:textId="77777777" w:rsidR="00BB7ACC" w:rsidRPr="00BB7ACC" w:rsidRDefault="00BB7ACC" w:rsidP="00BB7ACC">
      <w:pPr>
        <w:bidi/>
        <w:jc w:val="both"/>
        <w:rPr>
          <w:rFonts w:cs="David"/>
          <w:rtl/>
        </w:rPr>
      </w:pPr>
    </w:p>
    <w:p w14:paraId="682E46C9" w14:textId="77777777" w:rsidR="00BB7ACC" w:rsidRPr="00BB7ACC" w:rsidRDefault="00BB7ACC" w:rsidP="00BB7ACC">
      <w:pPr>
        <w:bidi/>
        <w:jc w:val="both"/>
        <w:rPr>
          <w:rFonts w:cs="David" w:hint="cs"/>
          <w:rtl/>
        </w:rPr>
      </w:pPr>
      <w:proofErr w:type="spellStart"/>
      <w:r w:rsidRPr="00BB7ACC">
        <w:rPr>
          <w:rFonts w:cs="David" w:hint="cs"/>
          <w:rtl/>
        </w:rPr>
        <w:t>רני</w:t>
      </w:r>
      <w:proofErr w:type="spellEnd"/>
      <w:r w:rsidRPr="00BB7ACC">
        <w:rPr>
          <w:rFonts w:cs="David" w:hint="cs"/>
          <w:rtl/>
        </w:rPr>
        <w:t xml:space="preserve"> </w:t>
      </w:r>
      <w:proofErr w:type="spellStart"/>
      <w:r w:rsidRPr="00BB7ACC">
        <w:rPr>
          <w:rFonts w:cs="David" w:hint="cs"/>
          <w:rtl/>
        </w:rPr>
        <w:t>פינצ'י</w:t>
      </w:r>
      <w:proofErr w:type="spellEnd"/>
      <w:r w:rsidRPr="00BB7ACC">
        <w:rPr>
          <w:rFonts w:cs="David" w:hint="cs"/>
          <w:rtl/>
        </w:rPr>
        <w:tab/>
      </w:r>
      <w:r w:rsidRPr="00BB7ACC">
        <w:rPr>
          <w:rFonts w:cs="David" w:hint="cs"/>
          <w:rtl/>
        </w:rPr>
        <w:tab/>
      </w:r>
      <w:r w:rsidRPr="00BB7ACC">
        <w:rPr>
          <w:rFonts w:cs="David" w:hint="cs"/>
          <w:rtl/>
        </w:rPr>
        <w:tab/>
        <w:t>- משרד הפנים</w:t>
      </w:r>
    </w:p>
    <w:p w14:paraId="525E7E76" w14:textId="77777777" w:rsidR="00BB7ACC" w:rsidRPr="00BB7ACC" w:rsidRDefault="00BB7ACC" w:rsidP="00BB7ACC">
      <w:pPr>
        <w:bidi/>
        <w:jc w:val="both"/>
        <w:rPr>
          <w:rFonts w:cs="David" w:hint="cs"/>
          <w:rtl/>
        </w:rPr>
      </w:pPr>
      <w:r w:rsidRPr="00BB7ACC">
        <w:rPr>
          <w:rFonts w:cs="David" w:hint="cs"/>
          <w:rtl/>
        </w:rPr>
        <w:t>דן אורן</w:t>
      </w:r>
      <w:r w:rsidRPr="00BB7ACC">
        <w:rPr>
          <w:rFonts w:cs="David" w:hint="cs"/>
          <w:rtl/>
        </w:rPr>
        <w:tab/>
      </w:r>
      <w:r w:rsidRPr="00BB7ACC">
        <w:rPr>
          <w:rFonts w:cs="David" w:hint="cs"/>
          <w:rtl/>
        </w:rPr>
        <w:tab/>
      </w:r>
      <w:r w:rsidRPr="00BB7ACC">
        <w:rPr>
          <w:rFonts w:cs="David" w:hint="cs"/>
          <w:rtl/>
        </w:rPr>
        <w:tab/>
        <w:t>- משרד המשפטים</w:t>
      </w:r>
    </w:p>
    <w:p w14:paraId="0E264EDC" w14:textId="77777777" w:rsidR="00BB7ACC" w:rsidRPr="00BB7ACC" w:rsidRDefault="00BB7ACC" w:rsidP="00BB7ACC">
      <w:pPr>
        <w:bidi/>
        <w:jc w:val="both"/>
        <w:rPr>
          <w:rFonts w:cs="David" w:hint="cs"/>
          <w:rtl/>
        </w:rPr>
      </w:pPr>
      <w:r w:rsidRPr="00BB7ACC">
        <w:rPr>
          <w:rFonts w:cs="David" w:hint="cs"/>
          <w:rtl/>
        </w:rPr>
        <w:t xml:space="preserve">עו"ד יבינה זכאי </w:t>
      </w:r>
      <w:proofErr w:type="spellStart"/>
      <w:r w:rsidRPr="00BB7ACC">
        <w:rPr>
          <w:rFonts w:cs="David" w:hint="cs"/>
          <w:rtl/>
        </w:rPr>
        <w:t>בראונר</w:t>
      </w:r>
      <w:proofErr w:type="spellEnd"/>
      <w:r w:rsidRPr="00BB7ACC">
        <w:rPr>
          <w:rFonts w:cs="David" w:hint="cs"/>
          <w:rtl/>
        </w:rPr>
        <w:tab/>
        <w:t>- משרד החינוך</w:t>
      </w:r>
    </w:p>
    <w:p w14:paraId="6EAC072A" w14:textId="77777777" w:rsidR="00BB7ACC" w:rsidRPr="00BB7ACC" w:rsidRDefault="00BB7ACC" w:rsidP="00BB7ACC">
      <w:pPr>
        <w:bidi/>
        <w:jc w:val="both"/>
        <w:rPr>
          <w:rFonts w:cs="David" w:hint="cs"/>
          <w:rtl/>
        </w:rPr>
      </w:pPr>
      <w:r w:rsidRPr="00BB7ACC">
        <w:rPr>
          <w:rFonts w:cs="David" w:hint="cs"/>
          <w:rtl/>
        </w:rPr>
        <w:t xml:space="preserve">עו"ד רמי </w:t>
      </w:r>
      <w:proofErr w:type="spellStart"/>
      <w:r w:rsidRPr="00BB7ACC">
        <w:rPr>
          <w:rFonts w:cs="David" w:hint="cs"/>
          <w:rtl/>
        </w:rPr>
        <w:t>אבישר</w:t>
      </w:r>
      <w:proofErr w:type="spellEnd"/>
      <w:r w:rsidRPr="00BB7ACC">
        <w:rPr>
          <w:rFonts w:cs="David" w:hint="cs"/>
          <w:rtl/>
        </w:rPr>
        <w:tab/>
      </w:r>
      <w:r w:rsidRPr="00BB7ACC">
        <w:rPr>
          <w:rFonts w:cs="David" w:hint="cs"/>
          <w:rtl/>
        </w:rPr>
        <w:tab/>
        <w:t>- משרד הבריאות</w:t>
      </w:r>
    </w:p>
    <w:p w14:paraId="589BCDC4" w14:textId="77777777" w:rsidR="00BB7ACC" w:rsidRPr="00BB7ACC" w:rsidRDefault="00BB7ACC" w:rsidP="00BB7ACC">
      <w:pPr>
        <w:bidi/>
        <w:jc w:val="both"/>
        <w:rPr>
          <w:rFonts w:cs="David" w:hint="cs"/>
          <w:rtl/>
        </w:rPr>
      </w:pPr>
      <w:r w:rsidRPr="00BB7ACC">
        <w:rPr>
          <w:rFonts w:cs="David" w:hint="cs"/>
          <w:rtl/>
        </w:rPr>
        <w:t>אורנה צרפתי</w:t>
      </w:r>
      <w:r w:rsidRPr="00BB7ACC">
        <w:rPr>
          <w:rFonts w:cs="David" w:hint="cs"/>
          <w:rtl/>
        </w:rPr>
        <w:tab/>
      </w:r>
      <w:r w:rsidRPr="00BB7ACC">
        <w:rPr>
          <w:rFonts w:cs="David" w:hint="cs"/>
          <w:rtl/>
        </w:rPr>
        <w:tab/>
        <w:t xml:space="preserve">- </w:t>
      </w:r>
      <w:proofErr w:type="spellStart"/>
      <w:r w:rsidRPr="00BB7ACC">
        <w:rPr>
          <w:rFonts w:cs="David" w:hint="cs"/>
          <w:rtl/>
        </w:rPr>
        <w:t>מינהלת</w:t>
      </w:r>
      <w:proofErr w:type="spellEnd"/>
      <w:r w:rsidRPr="00BB7ACC">
        <w:rPr>
          <w:rFonts w:cs="David" w:hint="cs"/>
          <w:rtl/>
        </w:rPr>
        <w:t xml:space="preserve"> הנגישות, משרד הבריאות</w:t>
      </w:r>
    </w:p>
    <w:p w14:paraId="6C31CD9D" w14:textId="77777777" w:rsidR="00BB7ACC" w:rsidRPr="00BB7ACC" w:rsidRDefault="00BB7ACC" w:rsidP="00BB7ACC">
      <w:pPr>
        <w:bidi/>
        <w:jc w:val="both"/>
        <w:rPr>
          <w:rFonts w:cs="David" w:hint="cs"/>
          <w:rtl/>
        </w:rPr>
      </w:pPr>
      <w:r w:rsidRPr="00BB7ACC">
        <w:rPr>
          <w:rFonts w:cs="David" w:hint="cs"/>
          <w:rtl/>
        </w:rPr>
        <w:t>דב בארי</w:t>
      </w:r>
      <w:r w:rsidRPr="00BB7ACC">
        <w:rPr>
          <w:rFonts w:cs="David" w:hint="cs"/>
          <w:rtl/>
        </w:rPr>
        <w:tab/>
      </w:r>
      <w:r w:rsidRPr="00BB7ACC">
        <w:rPr>
          <w:rFonts w:cs="David" w:hint="cs"/>
          <w:rtl/>
        </w:rPr>
        <w:tab/>
      </w:r>
      <w:r w:rsidRPr="00BB7ACC">
        <w:rPr>
          <w:rFonts w:cs="David" w:hint="cs"/>
          <w:rtl/>
        </w:rPr>
        <w:tab/>
        <w:t>- רפרנט ביטוח לאומי ורווחה, משרד האוצר</w:t>
      </w:r>
    </w:p>
    <w:p w14:paraId="4DA9F213" w14:textId="77777777" w:rsidR="00BB7ACC" w:rsidRPr="00BB7ACC" w:rsidRDefault="00BB7ACC" w:rsidP="00BB7ACC">
      <w:pPr>
        <w:bidi/>
        <w:jc w:val="both"/>
        <w:rPr>
          <w:rFonts w:cs="David" w:hint="cs"/>
          <w:rtl/>
        </w:rPr>
      </w:pPr>
      <w:r w:rsidRPr="00BB7ACC">
        <w:rPr>
          <w:rFonts w:cs="David" w:hint="cs"/>
          <w:rtl/>
        </w:rPr>
        <w:t xml:space="preserve">עו"ד ישי </w:t>
      </w:r>
      <w:proofErr w:type="spellStart"/>
      <w:r w:rsidRPr="00BB7ACC">
        <w:rPr>
          <w:rFonts w:cs="David" w:hint="cs"/>
          <w:rtl/>
        </w:rPr>
        <w:t>יודקביץ</w:t>
      </w:r>
      <w:proofErr w:type="spellEnd"/>
      <w:r w:rsidRPr="00BB7ACC">
        <w:rPr>
          <w:rFonts w:cs="David" w:hint="cs"/>
          <w:rtl/>
        </w:rPr>
        <w:tab/>
      </w:r>
      <w:r w:rsidRPr="00BB7ACC">
        <w:rPr>
          <w:rFonts w:cs="David" w:hint="cs"/>
          <w:rtl/>
        </w:rPr>
        <w:tab/>
        <w:t>- משרד הבריאות</w:t>
      </w:r>
    </w:p>
    <w:p w14:paraId="0BB8AE6E" w14:textId="77777777" w:rsidR="00BB7ACC" w:rsidRPr="00BB7ACC" w:rsidRDefault="00BB7ACC" w:rsidP="00BB7ACC">
      <w:pPr>
        <w:bidi/>
        <w:jc w:val="both"/>
        <w:rPr>
          <w:rFonts w:cs="David" w:hint="cs"/>
          <w:rtl/>
        </w:rPr>
      </w:pPr>
      <w:r w:rsidRPr="00BB7ACC">
        <w:rPr>
          <w:rFonts w:cs="David" w:hint="cs"/>
          <w:rtl/>
        </w:rPr>
        <w:t>עו"ד ערן טמיר</w:t>
      </w:r>
    </w:p>
    <w:p w14:paraId="4708582D" w14:textId="77777777" w:rsidR="00BB7ACC" w:rsidRPr="00BB7ACC" w:rsidRDefault="00BB7ACC" w:rsidP="00BB7ACC">
      <w:pPr>
        <w:bidi/>
        <w:jc w:val="both"/>
        <w:rPr>
          <w:rFonts w:cs="David" w:hint="cs"/>
          <w:rtl/>
        </w:rPr>
      </w:pPr>
      <w:r w:rsidRPr="00BB7ACC">
        <w:rPr>
          <w:rFonts w:cs="David" w:hint="cs"/>
          <w:rtl/>
        </w:rPr>
        <w:t xml:space="preserve">עו"ד בלהה </w:t>
      </w:r>
      <w:proofErr w:type="spellStart"/>
      <w:r w:rsidRPr="00BB7ACC">
        <w:rPr>
          <w:rFonts w:cs="David" w:hint="cs"/>
          <w:rtl/>
        </w:rPr>
        <w:t>ברג</w:t>
      </w:r>
      <w:proofErr w:type="spellEnd"/>
      <w:r w:rsidRPr="00BB7ACC">
        <w:rPr>
          <w:rFonts w:cs="David" w:hint="cs"/>
          <w:rtl/>
        </w:rPr>
        <w:tab/>
      </w:r>
      <w:r w:rsidRPr="00BB7ACC">
        <w:rPr>
          <w:rFonts w:cs="David" w:hint="cs"/>
          <w:rtl/>
        </w:rPr>
        <w:tab/>
        <w:t>- נציבות שוויון לאנשים עם מוגבלות</w:t>
      </w:r>
    </w:p>
    <w:p w14:paraId="262B8240" w14:textId="77777777" w:rsidR="00BB7ACC" w:rsidRPr="00BB7ACC" w:rsidRDefault="00BB7ACC" w:rsidP="00BB7ACC">
      <w:pPr>
        <w:bidi/>
        <w:jc w:val="both"/>
        <w:rPr>
          <w:rFonts w:cs="David" w:hint="cs"/>
          <w:rtl/>
        </w:rPr>
      </w:pPr>
      <w:r w:rsidRPr="00BB7ACC">
        <w:rPr>
          <w:rFonts w:cs="David" w:hint="cs"/>
          <w:rtl/>
        </w:rPr>
        <w:t>שמחה בניטה</w:t>
      </w:r>
      <w:r w:rsidRPr="00BB7ACC">
        <w:rPr>
          <w:rFonts w:cs="David" w:hint="cs"/>
          <w:rtl/>
        </w:rPr>
        <w:tab/>
      </w:r>
      <w:r w:rsidRPr="00BB7ACC">
        <w:rPr>
          <w:rFonts w:cs="David" w:hint="cs"/>
          <w:rtl/>
        </w:rPr>
        <w:tab/>
        <w:t>- נציגת הנכים</w:t>
      </w:r>
    </w:p>
    <w:p w14:paraId="6E30AB29" w14:textId="77777777" w:rsidR="00BB7ACC" w:rsidRPr="00BB7ACC" w:rsidRDefault="00BB7ACC" w:rsidP="00BB7ACC">
      <w:pPr>
        <w:bidi/>
        <w:jc w:val="both"/>
        <w:rPr>
          <w:rFonts w:cs="David" w:hint="cs"/>
          <w:rtl/>
        </w:rPr>
      </w:pPr>
      <w:r w:rsidRPr="00BB7ACC">
        <w:rPr>
          <w:rFonts w:cs="David" w:hint="cs"/>
          <w:rtl/>
        </w:rPr>
        <w:t>רוני שכטר</w:t>
      </w:r>
      <w:r w:rsidRPr="00BB7ACC">
        <w:rPr>
          <w:rFonts w:cs="David" w:hint="cs"/>
          <w:rtl/>
        </w:rPr>
        <w:tab/>
      </w:r>
      <w:r w:rsidRPr="00BB7ACC">
        <w:rPr>
          <w:rFonts w:cs="David" w:hint="cs"/>
          <w:rtl/>
        </w:rPr>
        <w:tab/>
      </w:r>
      <w:r w:rsidRPr="00BB7ACC">
        <w:rPr>
          <w:rFonts w:cs="David" w:hint="cs"/>
          <w:rtl/>
        </w:rPr>
        <w:tab/>
        <w:t>- נציג הנכים</w:t>
      </w:r>
    </w:p>
    <w:p w14:paraId="5C2342E6" w14:textId="77777777" w:rsidR="00BB7ACC" w:rsidRPr="00BB7ACC" w:rsidRDefault="00BB7ACC" w:rsidP="00BB7ACC">
      <w:pPr>
        <w:bidi/>
        <w:jc w:val="both"/>
        <w:rPr>
          <w:rFonts w:cs="David" w:hint="cs"/>
          <w:rtl/>
        </w:rPr>
      </w:pPr>
      <w:r w:rsidRPr="00BB7ACC">
        <w:rPr>
          <w:rFonts w:cs="David" w:hint="cs"/>
          <w:rtl/>
        </w:rPr>
        <w:t>שמעון יאיר</w:t>
      </w:r>
      <w:r w:rsidRPr="00BB7ACC">
        <w:rPr>
          <w:rFonts w:cs="David" w:hint="cs"/>
          <w:rtl/>
        </w:rPr>
        <w:tab/>
      </w:r>
      <w:r w:rsidRPr="00BB7ACC">
        <w:rPr>
          <w:rFonts w:cs="David" w:hint="cs"/>
          <w:rtl/>
        </w:rPr>
        <w:tab/>
      </w:r>
      <w:r w:rsidRPr="00BB7ACC">
        <w:rPr>
          <w:rFonts w:cs="David" w:hint="cs"/>
          <w:rtl/>
        </w:rPr>
        <w:tab/>
        <w:t>- נציג הנכים</w:t>
      </w:r>
    </w:p>
    <w:p w14:paraId="4FCA46E6" w14:textId="77777777" w:rsidR="00BB7ACC" w:rsidRPr="00BB7ACC" w:rsidRDefault="00BB7ACC" w:rsidP="00BB7ACC">
      <w:pPr>
        <w:tabs>
          <w:tab w:val="left" w:pos="1930"/>
        </w:tabs>
        <w:bidi/>
        <w:jc w:val="both"/>
        <w:rPr>
          <w:rFonts w:cs="David" w:hint="cs"/>
          <w:rtl/>
        </w:rPr>
      </w:pPr>
      <w:r w:rsidRPr="00BB7ACC">
        <w:rPr>
          <w:rFonts w:cs="David"/>
          <w:b/>
          <w:bCs/>
          <w:u w:val="single"/>
          <w:rtl/>
        </w:rPr>
        <w:t>י</w:t>
      </w:r>
      <w:r w:rsidRPr="00BB7ACC">
        <w:rPr>
          <w:rFonts w:cs="David" w:hint="cs"/>
          <w:b/>
          <w:bCs/>
          <w:u w:val="single"/>
          <w:rtl/>
        </w:rPr>
        <w:t>יעוץ משפטי</w:t>
      </w:r>
      <w:r w:rsidRPr="00BB7ACC">
        <w:rPr>
          <w:rFonts w:cs="David"/>
          <w:b/>
          <w:bCs/>
          <w:u w:val="single"/>
          <w:rtl/>
        </w:rPr>
        <w:t>:</w:t>
      </w:r>
    </w:p>
    <w:p w14:paraId="1E0EBB20" w14:textId="77777777" w:rsidR="00BB7ACC" w:rsidRPr="00BB7ACC" w:rsidRDefault="00BB7ACC" w:rsidP="00BB7ACC">
      <w:pPr>
        <w:bidi/>
        <w:jc w:val="both"/>
        <w:rPr>
          <w:rFonts w:cs="David" w:hint="cs"/>
          <w:rtl/>
        </w:rPr>
      </w:pPr>
    </w:p>
    <w:p w14:paraId="362D7EBC" w14:textId="77777777" w:rsidR="00BB7ACC" w:rsidRPr="00BB7ACC" w:rsidRDefault="00BB7ACC" w:rsidP="00BB7ACC">
      <w:pPr>
        <w:bidi/>
        <w:jc w:val="both"/>
        <w:rPr>
          <w:rFonts w:cs="David" w:hint="cs"/>
          <w:rtl/>
        </w:rPr>
      </w:pPr>
      <w:r w:rsidRPr="00BB7ACC">
        <w:rPr>
          <w:rFonts w:cs="David" w:hint="cs"/>
          <w:rtl/>
        </w:rPr>
        <w:t xml:space="preserve">ארבל </w:t>
      </w:r>
      <w:proofErr w:type="spellStart"/>
      <w:r w:rsidRPr="00BB7ACC">
        <w:rPr>
          <w:rFonts w:cs="David" w:hint="cs"/>
          <w:rtl/>
        </w:rPr>
        <w:t>אסטרחן</w:t>
      </w:r>
      <w:proofErr w:type="spellEnd"/>
    </w:p>
    <w:p w14:paraId="0A63D069" w14:textId="77777777" w:rsidR="00BB7ACC" w:rsidRPr="00BB7ACC" w:rsidRDefault="00BB7ACC" w:rsidP="00BB7ACC">
      <w:pPr>
        <w:bidi/>
        <w:jc w:val="both"/>
        <w:rPr>
          <w:rFonts w:cs="David" w:hint="cs"/>
          <w:rtl/>
        </w:rPr>
      </w:pPr>
      <w:r w:rsidRPr="00BB7ACC">
        <w:rPr>
          <w:rFonts w:cs="David" w:hint="cs"/>
          <w:rtl/>
        </w:rPr>
        <w:t>שלומי בלבן</w:t>
      </w:r>
    </w:p>
    <w:p w14:paraId="323F0504" w14:textId="77777777" w:rsidR="00BB7ACC" w:rsidRPr="00BB7ACC" w:rsidRDefault="00BB7ACC" w:rsidP="00BB7ACC">
      <w:pPr>
        <w:bidi/>
        <w:jc w:val="both"/>
        <w:rPr>
          <w:rFonts w:cs="David" w:hint="cs"/>
          <w:rtl/>
        </w:rPr>
      </w:pPr>
    </w:p>
    <w:p w14:paraId="36B03F1F" w14:textId="77777777" w:rsidR="00BB7ACC" w:rsidRPr="00BB7ACC" w:rsidRDefault="00BB7ACC" w:rsidP="00BB7ACC">
      <w:pPr>
        <w:tabs>
          <w:tab w:val="left" w:pos="1930"/>
        </w:tabs>
        <w:bidi/>
        <w:jc w:val="both"/>
        <w:rPr>
          <w:rFonts w:cs="David" w:hint="cs"/>
          <w:b/>
          <w:bCs/>
          <w:rtl/>
        </w:rPr>
      </w:pPr>
      <w:r w:rsidRPr="00BB7ACC">
        <w:rPr>
          <w:rFonts w:cs="David"/>
          <w:b/>
          <w:bCs/>
          <w:u w:val="single"/>
          <w:rtl/>
        </w:rPr>
        <w:t>מנהלת הוועדה</w:t>
      </w:r>
      <w:r w:rsidRPr="00BB7ACC">
        <w:rPr>
          <w:rFonts w:cs="David"/>
          <w:rtl/>
        </w:rPr>
        <w:t>:</w:t>
      </w:r>
    </w:p>
    <w:p w14:paraId="22726BD8" w14:textId="77777777" w:rsidR="00BB7ACC" w:rsidRPr="00BB7ACC" w:rsidRDefault="00BB7ACC" w:rsidP="00BB7ACC">
      <w:pPr>
        <w:bidi/>
        <w:jc w:val="both"/>
        <w:rPr>
          <w:rFonts w:cs="David" w:hint="cs"/>
          <w:rtl/>
        </w:rPr>
      </w:pPr>
    </w:p>
    <w:p w14:paraId="1AA0004F" w14:textId="77777777" w:rsidR="00BB7ACC" w:rsidRPr="00BB7ACC" w:rsidRDefault="00BB7ACC" w:rsidP="00BB7ACC">
      <w:pPr>
        <w:bidi/>
        <w:jc w:val="both"/>
        <w:rPr>
          <w:rFonts w:cs="David" w:hint="cs"/>
          <w:rtl/>
        </w:rPr>
      </w:pPr>
      <w:r w:rsidRPr="00BB7ACC">
        <w:rPr>
          <w:rFonts w:cs="David" w:hint="cs"/>
          <w:rtl/>
        </w:rPr>
        <w:t xml:space="preserve"> אתי בן יוסף</w:t>
      </w:r>
    </w:p>
    <w:p w14:paraId="07388B14" w14:textId="77777777" w:rsidR="00BB7ACC" w:rsidRPr="00BB7ACC" w:rsidRDefault="00BB7ACC" w:rsidP="00BB7ACC">
      <w:pPr>
        <w:tabs>
          <w:tab w:val="left" w:pos="1930"/>
        </w:tabs>
        <w:bidi/>
        <w:jc w:val="both"/>
        <w:rPr>
          <w:rFonts w:cs="David" w:hint="cs"/>
          <w:b/>
          <w:bCs/>
          <w:u w:val="single"/>
          <w:rtl/>
        </w:rPr>
      </w:pPr>
    </w:p>
    <w:p w14:paraId="1F3C3078" w14:textId="77777777" w:rsidR="00BB7ACC" w:rsidRPr="00BB7ACC" w:rsidRDefault="00BB7ACC" w:rsidP="00BB7ACC">
      <w:pPr>
        <w:tabs>
          <w:tab w:val="left" w:pos="1930"/>
        </w:tabs>
        <w:bidi/>
        <w:jc w:val="both"/>
        <w:rPr>
          <w:rFonts w:cs="David" w:hint="cs"/>
          <w:rtl/>
        </w:rPr>
      </w:pPr>
      <w:r w:rsidRPr="00BB7ACC">
        <w:rPr>
          <w:rFonts w:cs="David" w:hint="cs"/>
          <w:b/>
          <w:bCs/>
          <w:u w:val="single"/>
          <w:rtl/>
        </w:rPr>
        <w:t>רשמת פרלמנטרית</w:t>
      </w:r>
      <w:r w:rsidRPr="00BB7ACC">
        <w:rPr>
          <w:rFonts w:cs="David"/>
          <w:rtl/>
        </w:rPr>
        <w:t>:</w:t>
      </w:r>
      <w:r w:rsidRPr="00BB7ACC">
        <w:rPr>
          <w:rFonts w:cs="David" w:hint="cs"/>
          <w:rtl/>
        </w:rPr>
        <w:tab/>
      </w:r>
    </w:p>
    <w:p w14:paraId="631C39E4" w14:textId="77777777" w:rsidR="00BB7ACC" w:rsidRPr="00BB7ACC" w:rsidRDefault="00BB7ACC" w:rsidP="00BB7ACC">
      <w:pPr>
        <w:bidi/>
        <w:jc w:val="both"/>
        <w:rPr>
          <w:rFonts w:cs="David" w:hint="cs"/>
          <w:b/>
          <w:bCs/>
          <w:rtl/>
        </w:rPr>
      </w:pPr>
    </w:p>
    <w:p w14:paraId="4CE5D8E9" w14:textId="77777777" w:rsidR="00BB7ACC" w:rsidRPr="00BB7ACC" w:rsidRDefault="00BB7ACC" w:rsidP="00BB7ACC">
      <w:pPr>
        <w:pStyle w:val="Heading5"/>
        <w:rPr>
          <w:rFonts w:hint="cs"/>
          <w:sz w:val="24"/>
          <w:rtl/>
        </w:rPr>
      </w:pPr>
      <w:r w:rsidRPr="00BB7ACC">
        <w:rPr>
          <w:rFonts w:hint="cs"/>
          <w:sz w:val="24"/>
          <w:rtl/>
        </w:rPr>
        <w:t xml:space="preserve">יפה </w:t>
      </w:r>
      <w:proofErr w:type="spellStart"/>
      <w:r w:rsidRPr="00BB7ACC">
        <w:rPr>
          <w:rFonts w:hint="cs"/>
          <w:sz w:val="24"/>
          <w:rtl/>
        </w:rPr>
        <w:t>קרינצה</w:t>
      </w:r>
      <w:proofErr w:type="spellEnd"/>
    </w:p>
    <w:p w14:paraId="28BF50DE" w14:textId="77777777" w:rsidR="00BB7ACC" w:rsidRPr="00BB7ACC" w:rsidRDefault="00BB7ACC" w:rsidP="00BB7ACC">
      <w:pPr>
        <w:pStyle w:val="Heading5"/>
        <w:rPr>
          <w:sz w:val="24"/>
          <w:rtl/>
        </w:rPr>
      </w:pPr>
      <w:r w:rsidRPr="00BB7ACC">
        <w:rPr>
          <w:sz w:val="24"/>
          <w:rtl/>
        </w:rPr>
        <w:t xml:space="preserve"> </w:t>
      </w:r>
    </w:p>
    <w:p w14:paraId="4E8E0F8B" w14:textId="77777777" w:rsidR="00BB7ACC" w:rsidRPr="00BB7ACC" w:rsidRDefault="00BB7ACC" w:rsidP="00BB7ACC">
      <w:pPr>
        <w:bidi/>
        <w:jc w:val="both"/>
        <w:rPr>
          <w:rFonts w:cs="David" w:hint="cs"/>
          <w:rtl/>
        </w:rPr>
      </w:pPr>
    </w:p>
    <w:p w14:paraId="3AF7187F" w14:textId="77777777" w:rsidR="00BB7ACC" w:rsidRPr="00BB7ACC" w:rsidRDefault="00BB7ACC" w:rsidP="00BB7ACC">
      <w:pPr>
        <w:bidi/>
        <w:jc w:val="both"/>
        <w:rPr>
          <w:rFonts w:cs="David" w:hint="cs"/>
          <w:b/>
          <w:bCs/>
          <w:u w:val="single"/>
          <w:rtl/>
        </w:rPr>
      </w:pPr>
      <w:r w:rsidRPr="00BB7ACC">
        <w:rPr>
          <w:rFonts w:cs="David"/>
          <w:rtl/>
        </w:rPr>
        <w:br w:type="page"/>
      </w:r>
      <w:r w:rsidRPr="00BB7ACC">
        <w:rPr>
          <w:rFonts w:cs="David" w:hint="cs"/>
          <w:b/>
          <w:bCs/>
          <w:u w:val="single"/>
          <w:rtl/>
        </w:rPr>
        <w:lastRenderedPageBreak/>
        <w:t>א. ערעורים על החלטת יושבת ראש הכנסת והסגנים שלא לאשר דחיפות הצעות לסדר-היום.</w:t>
      </w:r>
    </w:p>
    <w:p w14:paraId="3473812D" w14:textId="77777777" w:rsidR="00BB7ACC" w:rsidRPr="00BB7ACC" w:rsidRDefault="00BB7ACC" w:rsidP="00BB7ACC">
      <w:pPr>
        <w:bidi/>
        <w:jc w:val="both"/>
        <w:rPr>
          <w:rFonts w:cs="David" w:hint="cs"/>
          <w:rtl/>
        </w:rPr>
      </w:pPr>
    </w:p>
    <w:p w14:paraId="4E2F684C" w14:textId="77777777" w:rsidR="00BB7ACC" w:rsidRPr="00BB7ACC" w:rsidRDefault="00BB7ACC" w:rsidP="00BB7ACC">
      <w:pPr>
        <w:bidi/>
        <w:jc w:val="both"/>
        <w:rPr>
          <w:rFonts w:cs="David" w:hint="cs"/>
          <w:rtl/>
        </w:rPr>
      </w:pPr>
    </w:p>
    <w:p w14:paraId="0BC11A5B" w14:textId="77777777" w:rsidR="00BB7ACC" w:rsidRPr="00BB7ACC" w:rsidRDefault="00BB7ACC" w:rsidP="00BB7ACC">
      <w:pPr>
        <w:bidi/>
        <w:jc w:val="both"/>
        <w:rPr>
          <w:rFonts w:cs="David" w:hint="cs"/>
          <w:rtl/>
        </w:rPr>
      </w:pPr>
      <w:r w:rsidRPr="00BB7ACC">
        <w:rPr>
          <w:rFonts w:cs="David" w:hint="cs"/>
          <w:u w:val="single"/>
          <w:rtl/>
        </w:rPr>
        <w:t>היו"ר דוד טל:</w:t>
      </w:r>
    </w:p>
    <w:p w14:paraId="0A1CDA5F" w14:textId="77777777" w:rsidR="00BB7ACC" w:rsidRPr="00BB7ACC" w:rsidRDefault="00BB7ACC" w:rsidP="00BB7ACC">
      <w:pPr>
        <w:bidi/>
        <w:jc w:val="both"/>
        <w:rPr>
          <w:rFonts w:cs="David" w:hint="cs"/>
          <w:rtl/>
        </w:rPr>
      </w:pPr>
    </w:p>
    <w:p w14:paraId="0FF222AA" w14:textId="77777777" w:rsidR="00BB7ACC" w:rsidRPr="00BB7ACC" w:rsidRDefault="00BB7ACC" w:rsidP="00BB7ACC">
      <w:pPr>
        <w:bidi/>
        <w:jc w:val="both"/>
        <w:rPr>
          <w:rFonts w:cs="David" w:hint="cs"/>
          <w:rtl/>
        </w:rPr>
      </w:pPr>
      <w:r w:rsidRPr="00BB7ACC">
        <w:rPr>
          <w:rFonts w:cs="David" w:hint="cs"/>
          <w:rtl/>
        </w:rPr>
        <w:tab/>
        <w:t xml:space="preserve">בוקר טוב, אני מתכבד לפתוח את ישיבת ועדת הכנסת. על סדר יומנו ערעורים על החלטת יו"ר הכנסת והסגנים שלא לאשר דחיפות הצעות לסדר-היום. הערעור הראשון שהוא של חבר הכנסת מיכאל </w:t>
      </w:r>
      <w:proofErr w:type="spellStart"/>
      <w:r w:rsidRPr="00BB7ACC">
        <w:rPr>
          <w:rFonts w:cs="David" w:hint="cs"/>
          <w:rtl/>
        </w:rPr>
        <w:t>מלכיאור</w:t>
      </w:r>
      <w:proofErr w:type="spellEnd"/>
      <w:r w:rsidRPr="00BB7ACC">
        <w:rPr>
          <w:rFonts w:cs="David" w:hint="cs"/>
          <w:rtl/>
        </w:rPr>
        <w:t xml:space="preserve"> בנושא העדויות החמורות מטיבט בדבר הטבח הנורא ורצח העם התרבותי.</w:t>
      </w:r>
    </w:p>
    <w:p w14:paraId="5728976B" w14:textId="77777777" w:rsidR="00BB7ACC" w:rsidRPr="00BB7ACC" w:rsidRDefault="00BB7ACC" w:rsidP="00BB7ACC">
      <w:pPr>
        <w:bidi/>
        <w:jc w:val="both"/>
        <w:rPr>
          <w:rFonts w:cs="David" w:hint="cs"/>
          <w:rtl/>
        </w:rPr>
      </w:pPr>
    </w:p>
    <w:p w14:paraId="4B45BE89" w14:textId="77777777" w:rsidR="00BB7ACC" w:rsidRPr="00BB7ACC" w:rsidRDefault="00BB7ACC" w:rsidP="00BB7ACC">
      <w:pPr>
        <w:bidi/>
        <w:jc w:val="both"/>
        <w:rPr>
          <w:rFonts w:cs="David" w:hint="cs"/>
          <w:rtl/>
        </w:rPr>
      </w:pPr>
      <w:r w:rsidRPr="00BB7ACC">
        <w:rPr>
          <w:rFonts w:cs="David" w:hint="cs"/>
          <w:rtl/>
        </w:rPr>
        <w:tab/>
        <w:t xml:space="preserve">חבר הכנסת מיכאל </w:t>
      </w:r>
      <w:proofErr w:type="spellStart"/>
      <w:r w:rsidRPr="00BB7ACC">
        <w:rPr>
          <w:rFonts w:cs="David" w:hint="cs"/>
          <w:rtl/>
        </w:rPr>
        <w:t>מלכיאור</w:t>
      </w:r>
      <w:proofErr w:type="spellEnd"/>
      <w:r w:rsidRPr="00BB7ACC">
        <w:rPr>
          <w:rFonts w:cs="David" w:hint="cs"/>
          <w:rtl/>
        </w:rPr>
        <w:t xml:space="preserve">, בבקשה אדוני. </w:t>
      </w:r>
    </w:p>
    <w:p w14:paraId="4DAB5F5E" w14:textId="77777777" w:rsidR="00BB7ACC" w:rsidRPr="00BB7ACC" w:rsidRDefault="00BB7ACC" w:rsidP="00BB7ACC">
      <w:pPr>
        <w:bidi/>
        <w:jc w:val="both"/>
        <w:rPr>
          <w:rFonts w:cs="David" w:hint="cs"/>
          <w:u w:val="single"/>
          <w:rtl/>
        </w:rPr>
      </w:pPr>
    </w:p>
    <w:p w14:paraId="42766B92" w14:textId="77777777" w:rsidR="00BB7ACC" w:rsidRPr="00BB7ACC" w:rsidRDefault="00BB7ACC" w:rsidP="00BB7ACC">
      <w:pPr>
        <w:bidi/>
        <w:jc w:val="both"/>
        <w:rPr>
          <w:rFonts w:cs="David" w:hint="cs"/>
          <w:rtl/>
        </w:rPr>
      </w:pPr>
      <w:r w:rsidRPr="00BB7ACC">
        <w:rPr>
          <w:rFonts w:cs="David" w:hint="cs"/>
          <w:u w:val="single"/>
          <w:rtl/>
        </w:rPr>
        <w:t xml:space="preserve">מיכאל </w:t>
      </w:r>
      <w:proofErr w:type="spellStart"/>
      <w:r w:rsidRPr="00BB7ACC">
        <w:rPr>
          <w:rFonts w:cs="David" w:hint="cs"/>
          <w:u w:val="single"/>
          <w:rtl/>
        </w:rPr>
        <w:t>מלכיאור</w:t>
      </w:r>
      <w:proofErr w:type="spellEnd"/>
      <w:r w:rsidRPr="00BB7ACC">
        <w:rPr>
          <w:rFonts w:cs="David" w:hint="cs"/>
          <w:u w:val="single"/>
          <w:rtl/>
        </w:rPr>
        <w:t>:</w:t>
      </w:r>
    </w:p>
    <w:p w14:paraId="54099262" w14:textId="77777777" w:rsidR="00BB7ACC" w:rsidRPr="00BB7ACC" w:rsidRDefault="00BB7ACC" w:rsidP="00BB7ACC">
      <w:pPr>
        <w:bidi/>
        <w:jc w:val="both"/>
        <w:rPr>
          <w:rFonts w:cs="David" w:hint="cs"/>
          <w:rtl/>
        </w:rPr>
      </w:pPr>
    </w:p>
    <w:p w14:paraId="0E41AB59" w14:textId="77777777" w:rsidR="00BB7ACC" w:rsidRPr="00BB7ACC" w:rsidRDefault="00BB7ACC" w:rsidP="00BB7ACC">
      <w:pPr>
        <w:bidi/>
        <w:jc w:val="both"/>
        <w:rPr>
          <w:rFonts w:cs="David" w:hint="cs"/>
          <w:rtl/>
        </w:rPr>
      </w:pPr>
      <w:r w:rsidRPr="00BB7ACC">
        <w:rPr>
          <w:rFonts w:cs="David" w:hint="cs"/>
          <w:rtl/>
        </w:rPr>
        <w:tab/>
        <w:t xml:space="preserve"> תודה, כבוד היושב ראש. אהיה מאוד קצר כי אני יודע שרוצים לעסוק בדברים ברומו של עולם וקטונתי. אבל בכל זאת, קרה דבר השבוע בטיבט. היה טבח נוראי של אזרחים חפים מפשע; היה מה שהגדיר </w:t>
      </w:r>
      <w:proofErr w:type="spellStart"/>
      <w:r w:rsidRPr="00BB7ACC">
        <w:rPr>
          <w:rFonts w:cs="David" w:hint="cs"/>
          <w:rtl/>
        </w:rPr>
        <w:t>הלדאי</w:t>
      </w:r>
      <w:proofErr w:type="spellEnd"/>
      <w:r w:rsidRPr="00BB7ACC">
        <w:rPr>
          <w:rFonts w:cs="David" w:hint="cs"/>
          <w:rtl/>
        </w:rPr>
        <w:t xml:space="preserve"> למה כרצח עם תרבותי. ביום שאנחנו מקבלים את </w:t>
      </w:r>
      <w:proofErr w:type="spellStart"/>
      <w:r w:rsidRPr="00BB7ACC">
        <w:rPr>
          <w:rFonts w:cs="David" w:hint="cs"/>
          <w:rtl/>
        </w:rPr>
        <w:t>קנצלרית</w:t>
      </w:r>
      <w:proofErr w:type="spellEnd"/>
      <w:r w:rsidRPr="00BB7ACC">
        <w:rPr>
          <w:rFonts w:cs="David" w:hint="cs"/>
          <w:rtl/>
        </w:rPr>
        <w:t xml:space="preserve"> גרמניה פה בכנסת - - -</w:t>
      </w:r>
    </w:p>
    <w:p w14:paraId="08571E79" w14:textId="77777777" w:rsidR="00BB7ACC" w:rsidRPr="00BB7ACC" w:rsidRDefault="00BB7ACC" w:rsidP="00BB7ACC">
      <w:pPr>
        <w:bidi/>
        <w:jc w:val="both"/>
        <w:rPr>
          <w:rFonts w:cs="David" w:hint="cs"/>
          <w:rtl/>
        </w:rPr>
      </w:pPr>
    </w:p>
    <w:p w14:paraId="1138B0B9" w14:textId="77777777" w:rsidR="00BB7ACC" w:rsidRPr="00BB7ACC" w:rsidRDefault="00BB7ACC" w:rsidP="00BB7ACC">
      <w:pPr>
        <w:bidi/>
        <w:jc w:val="both"/>
        <w:rPr>
          <w:rFonts w:cs="David"/>
          <w:u w:val="single"/>
          <w:rtl/>
        </w:rPr>
      </w:pPr>
      <w:proofErr w:type="spellStart"/>
      <w:r w:rsidRPr="00BB7ACC">
        <w:rPr>
          <w:rFonts w:cs="David"/>
          <w:u w:val="single"/>
          <w:rtl/>
        </w:rPr>
        <w:t>מוחמד</w:t>
      </w:r>
      <w:proofErr w:type="spellEnd"/>
      <w:r w:rsidRPr="00BB7ACC">
        <w:rPr>
          <w:rFonts w:cs="David"/>
          <w:u w:val="single"/>
          <w:rtl/>
        </w:rPr>
        <w:t xml:space="preserve"> ברכה:</w:t>
      </w:r>
    </w:p>
    <w:p w14:paraId="46E0557D" w14:textId="77777777" w:rsidR="00BB7ACC" w:rsidRPr="00BB7ACC" w:rsidRDefault="00BB7ACC" w:rsidP="00BB7ACC">
      <w:pPr>
        <w:bidi/>
        <w:jc w:val="both"/>
        <w:rPr>
          <w:rFonts w:cs="David"/>
          <w:u w:val="single"/>
          <w:rtl/>
        </w:rPr>
      </w:pPr>
    </w:p>
    <w:p w14:paraId="273C83AA" w14:textId="77777777" w:rsidR="00BB7ACC" w:rsidRPr="00BB7ACC" w:rsidRDefault="00BB7ACC" w:rsidP="00BB7ACC">
      <w:pPr>
        <w:bidi/>
        <w:jc w:val="both"/>
        <w:rPr>
          <w:rFonts w:cs="David" w:hint="cs"/>
          <w:rtl/>
        </w:rPr>
      </w:pPr>
      <w:r w:rsidRPr="00BB7ACC">
        <w:rPr>
          <w:rFonts w:cs="David"/>
          <w:rtl/>
        </w:rPr>
        <w:tab/>
      </w:r>
      <w:r w:rsidRPr="00BB7ACC">
        <w:rPr>
          <w:rFonts w:cs="David" w:hint="cs"/>
          <w:rtl/>
        </w:rPr>
        <w:t>למה היה חשוב לומר "תרבותי"?</w:t>
      </w:r>
    </w:p>
    <w:p w14:paraId="5793CFC5" w14:textId="77777777" w:rsidR="00BB7ACC" w:rsidRPr="00BB7ACC" w:rsidRDefault="00BB7ACC" w:rsidP="00BB7ACC">
      <w:pPr>
        <w:bidi/>
        <w:jc w:val="both"/>
        <w:rPr>
          <w:rFonts w:cs="David" w:hint="cs"/>
          <w:rtl/>
        </w:rPr>
      </w:pPr>
    </w:p>
    <w:p w14:paraId="5C96AF8D" w14:textId="77777777" w:rsidR="00BB7ACC" w:rsidRPr="00BB7ACC" w:rsidRDefault="00BB7ACC" w:rsidP="00BB7ACC">
      <w:pPr>
        <w:bidi/>
        <w:jc w:val="both"/>
        <w:rPr>
          <w:rFonts w:cs="David" w:hint="cs"/>
          <w:rtl/>
        </w:rPr>
      </w:pPr>
      <w:r w:rsidRPr="00BB7ACC">
        <w:rPr>
          <w:rFonts w:cs="David" w:hint="cs"/>
          <w:u w:val="single"/>
          <w:rtl/>
        </w:rPr>
        <w:t xml:space="preserve">מיכאל </w:t>
      </w:r>
      <w:proofErr w:type="spellStart"/>
      <w:r w:rsidRPr="00BB7ACC">
        <w:rPr>
          <w:rFonts w:cs="David" w:hint="cs"/>
          <w:u w:val="single"/>
          <w:rtl/>
        </w:rPr>
        <w:t>מלכיאור</w:t>
      </w:r>
      <w:proofErr w:type="spellEnd"/>
      <w:r w:rsidRPr="00BB7ACC">
        <w:rPr>
          <w:rFonts w:cs="David" w:hint="cs"/>
          <w:u w:val="single"/>
          <w:rtl/>
        </w:rPr>
        <w:t>:</w:t>
      </w:r>
    </w:p>
    <w:p w14:paraId="1BD99F26" w14:textId="77777777" w:rsidR="00BB7ACC" w:rsidRPr="00BB7ACC" w:rsidRDefault="00BB7ACC" w:rsidP="00BB7ACC">
      <w:pPr>
        <w:bidi/>
        <w:jc w:val="both"/>
        <w:rPr>
          <w:rFonts w:cs="David" w:hint="cs"/>
          <w:rtl/>
        </w:rPr>
      </w:pPr>
    </w:p>
    <w:p w14:paraId="06BB3000" w14:textId="77777777" w:rsidR="00BB7ACC" w:rsidRPr="00BB7ACC" w:rsidRDefault="00BB7ACC" w:rsidP="00BB7ACC">
      <w:pPr>
        <w:bidi/>
        <w:jc w:val="both"/>
        <w:rPr>
          <w:rFonts w:cs="David" w:hint="cs"/>
          <w:rtl/>
        </w:rPr>
      </w:pPr>
      <w:r w:rsidRPr="00BB7ACC">
        <w:rPr>
          <w:rFonts w:cs="David" w:hint="cs"/>
          <w:rtl/>
        </w:rPr>
        <w:tab/>
        <w:t xml:space="preserve">זה ציטוט של </w:t>
      </w:r>
      <w:proofErr w:type="spellStart"/>
      <w:r w:rsidRPr="00BB7ACC">
        <w:rPr>
          <w:rFonts w:cs="David" w:hint="cs"/>
          <w:rtl/>
        </w:rPr>
        <w:t>הדלאי</w:t>
      </w:r>
      <w:proofErr w:type="spellEnd"/>
      <w:r w:rsidRPr="00BB7ACC">
        <w:rPr>
          <w:rFonts w:cs="David" w:hint="cs"/>
          <w:rtl/>
        </w:rPr>
        <w:t xml:space="preserve"> למה. זה משום שיש שני היבטים. יש את המצב של רצח אנשים, שקרה השבוע. אנחנו לא יודעים בדיוק כמה, כי סגרו בפני התקשורת העולמית. יש גם מתמשך של מחיקת התרבות הטיבטית והקיום הטיבטי העצמאי, שזה לא רצח עם במובן של </w:t>
      </w:r>
      <w:r w:rsidRPr="00BB7ACC">
        <w:rPr>
          <w:rFonts w:cs="David"/>
        </w:rPr>
        <w:t>genocide</w:t>
      </w:r>
      <w:r w:rsidRPr="00BB7ACC">
        <w:rPr>
          <w:rFonts w:cs="David" w:hint="cs"/>
          <w:rtl/>
        </w:rPr>
        <w:t>, שאנחנו מכירים, אלא דרך עקבית של סין למחוק את טיבט ואת המסורת שלה מעל פני האדמה.</w:t>
      </w:r>
    </w:p>
    <w:p w14:paraId="562D3682" w14:textId="77777777" w:rsidR="00BB7ACC" w:rsidRPr="00BB7ACC" w:rsidRDefault="00BB7ACC" w:rsidP="00BB7ACC">
      <w:pPr>
        <w:bidi/>
        <w:jc w:val="both"/>
        <w:rPr>
          <w:rFonts w:cs="David" w:hint="cs"/>
          <w:rtl/>
        </w:rPr>
      </w:pPr>
    </w:p>
    <w:p w14:paraId="1F90F025" w14:textId="77777777" w:rsidR="00BB7ACC" w:rsidRPr="00BB7ACC" w:rsidRDefault="00BB7ACC" w:rsidP="00BB7ACC">
      <w:pPr>
        <w:bidi/>
        <w:jc w:val="both"/>
        <w:rPr>
          <w:rFonts w:cs="David" w:hint="cs"/>
          <w:rtl/>
        </w:rPr>
      </w:pPr>
      <w:r w:rsidRPr="00BB7ACC">
        <w:rPr>
          <w:rFonts w:cs="David" w:hint="cs"/>
          <w:u w:val="single"/>
          <w:rtl/>
        </w:rPr>
        <w:t xml:space="preserve">מרינה </w:t>
      </w:r>
      <w:proofErr w:type="spellStart"/>
      <w:r w:rsidRPr="00BB7ACC">
        <w:rPr>
          <w:rFonts w:cs="David" w:hint="cs"/>
          <w:u w:val="single"/>
          <w:rtl/>
        </w:rPr>
        <w:t>סולודקין</w:t>
      </w:r>
      <w:proofErr w:type="spellEnd"/>
      <w:r w:rsidRPr="00BB7ACC">
        <w:rPr>
          <w:rFonts w:cs="David" w:hint="cs"/>
          <w:u w:val="single"/>
          <w:rtl/>
        </w:rPr>
        <w:t>:</w:t>
      </w:r>
    </w:p>
    <w:p w14:paraId="165989E5" w14:textId="77777777" w:rsidR="00BB7ACC" w:rsidRPr="00BB7ACC" w:rsidRDefault="00BB7ACC" w:rsidP="00BB7ACC">
      <w:pPr>
        <w:bidi/>
        <w:jc w:val="both"/>
        <w:rPr>
          <w:rFonts w:cs="David" w:hint="cs"/>
          <w:rtl/>
        </w:rPr>
      </w:pPr>
    </w:p>
    <w:p w14:paraId="040BD07D" w14:textId="77777777" w:rsidR="00BB7ACC" w:rsidRPr="00BB7ACC" w:rsidRDefault="00BB7ACC" w:rsidP="00BB7ACC">
      <w:pPr>
        <w:bidi/>
        <w:jc w:val="both"/>
        <w:rPr>
          <w:rFonts w:cs="David" w:hint="cs"/>
          <w:rtl/>
        </w:rPr>
      </w:pPr>
      <w:r w:rsidRPr="00BB7ACC">
        <w:rPr>
          <w:rFonts w:cs="David" w:hint="cs"/>
          <w:rtl/>
        </w:rPr>
        <w:tab/>
        <w:t xml:space="preserve"> יש שם דת מיוחדת, שזה זרם של בודהיזם.</w:t>
      </w:r>
    </w:p>
    <w:p w14:paraId="544A0B06" w14:textId="77777777" w:rsidR="00BB7ACC" w:rsidRPr="00BB7ACC" w:rsidRDefault="00BB7ACC" w:rsidP="00BB7ACC">
      <w:pPr>
        <w:bidi/>
        <w:jc w:val="both"/>
        <w:rPr>
          <w:rFonts w:cs="David" w:hint="cs"/>
          <w:rtl/>
        </w:rPr>
      </w:pPr>
    </w:p>
    <w:p w14:paraId="3795C730" w14:textId="77777777" w:rsidR="00BB7ACC" w:rsidRPr="00BB7ACC" w:rsidRDefault="00BB7ACC" w:rsidP="00BB7ACC">
      <w:pPr>
        <w:bidi/>
        <w:jc w:val="both"/>
        <w:rPr>
          <w:rFonts w:cs="David" w:hint="cs"/>
          <w:rtl/>
        </w:rPr>
      </w:pPr>
      <w:r w:rsidRPr="00BB7ACC">
        <w:rPr>
          <w:rFonts w:cs="David" w:hint="cs"/>
          <w:u w:val="single"/>
          <w:rtl/>
        </w:rPr>
        <w:t xml:space="preserve">מיכאל </w:t>
      </w:r>
      <w:proofErr w:type="spellStart"/>
      <w:r w:rsidRPr="00BB7ACC">
        <w:rPr>
          <w:rFonts w:cs="David" w:hint="cs"/>
          <w:u w:val="single"/>
          <w:rtl/>
        </w:rPr>
        <w:t>מלכיאור</w:t>
      </w:r>
      <w:proofErr w:type="spellEnd"/>
      <w:r w:rsidRPr="00BB7ACC">
        <w:rPr>
          <w:rFonts w:cs="David" w:hint="cs"/>
          <w:u w:val="single"/>
          <w:rtl/>
        </w:rPr>
        <w:t>:</w:t>
      </w:r>
    </w:p>
    <w:p w14:paraId="08074665" w14:textId="77777777" w:rsidR="00BB7ACC" w:rsidRPr="00BB7ACC" w:rsidRDefault="00BB7ACC" w:rsidP="00BB7ACC">
      <w:pPr>
        <w:bidi/>
        <w:jc w:val="both"/>
        <w:rPr>
          <w:rFonts w:cs="David" w:hint="cs"/>
          <w:rtl/>
        </w:rPr>
      </w:pPr>
    </w:p>
    <w:p w14:paraId="1A244EE2" w14:textId="77777777" w:rsidR="00BB7ACC" w:rsidRPr="00BB7ACC" w:rsidRDefault="00BB7ACC" w:rsidP="00BB7ACC">
      <w:pPr>
        <w:bidi/>
        <w:jc w:val="both"/>
        <w:rPr>
          <w:rFonts w:cs="David" w:hint="cs"/>
          <w:rtl/>
        </w:rPr>
      </w:pPr>
      <w:r w:rsidRPr="00BB7ACC">
        <w:rPr>
          <w:rFonts w:cs="David" w:hint="cs"/>
          <w:rtl/>
        </w:rPr>
        <w:tab/>
        <w:t xml:space="preserve">נכון. אני מאוד מיודד עם </w:t>
      </w:r>
      <w:proofErr w:type="spellStart"/>
      <w:r w:rsidRPr="00BB7ACC">
        <w:rPr>
          <w:rFonts w:cs="David" w:hint="cs"/>
          <w:rtl/>
        </w:rPr>
        <w:t>הדלאי</w:t>
      </w:r>
      <w:proofErr w:type="spellEnd"/>
      <w:r w:rsidRPr="00BB7ACC">
        <w:rPr>
          <w:rFonts w:cs="David" w:hint="cs"/>
          <w:rtl/>
        </w:rPr>
        <w:t xml:space="preserve"> למה ושמעתי אותו הרבה פעמים. אין אדם יותר פציפיסט ממנו. הייתי אתו לאחרונה בכמה וכמה דיונים ברחבי העולם, ואני אומר שאנחנו, ככנסת ישראל, לא יכולים לדחות דיון במה אנחנו אמורים לעשות בעקבות מה שקרה השבוע, ביום שמקבלים את </w:t>
      </w:r>
      <w:proofErr w:type="spellStart"/>
      <w:r w:rsidRPr="00BB7ACC">
        <w:rPr>
          <w:rFonts w:cs="David" w:hint="cs"/>
          <w:rtl/>
        </w:rPr>
        <w:t>קנצלרית</w:t>
      </w:r>
      <w:proofErr w:type="spellEnd"/>
      <w:r w:rsidRPr="00BB7ACC">
        <w:rPr>
          <w:rFonts w:cs="David" w:hint="cs"/>
          <w:rtl/>
        </w:rPr>
        <w:t xml:space="preserve"> גרמניה פה בכנסת. זו פשוט התכחשות לכל ההיסטוריה שלנו, התכחשות לחוב המוסרי של הקיום שלנו. אני מאוד מקווה שוועדת הכנסת תעשה מה שהיא יודעת לעשות ותקבל החלטה נכונה. </w:t>
      </w:r>
    </w:p>
    <w:p w14:paraId="7DF304CC" w14:textId="77777777" w:rsidR="00BB7ACC" w:rsidRPr="00BB7ACC" w:rsidRDefault="00BB7ACC" w:rsidP="00BB7ACC">
      <w:pPr>
        <w:bidi/>
        <w:jc w:val="both"/>
        <w:rPr>
          <w:rFonts w:cs="David" w:hint="cs"/>
          <w:rtl/>
        </w:rPr>
      </w:pPr>
    </w:p>
    <w:p w14:paraId="6F0BF7FF" w14:textId="77777777" w:rsidR="00BB7ACC" w:rsidRPr="00BB7ACC" w:rsidRDefault="00BB7ACC" w:rsidP="00BB7ACC">
      <w:pPr>
        <w:bidi/>
        <w:jc w:val="both"/>
        <w:rPr>
          <w:rFonts w:cs="David" w:hint="cs"/>
          <w:rtl/>
        </w:rPr>
      </w:pPr>
      <w:r w:rsidRPr="00BB7ACC">
        <w:rPr>
          <w:rFonts w:cs="David" w:hint="cs"/>
          <w:u w:val="single"/>
          <w:rtl/>
        </w:rPr>
        <w:t>היו"ר דוד טל:</w:t>
      </w:r>
    </w:p>
    <w:p w14:paraId="3935F570" w14:textId="77777777" w:rsidR="00BB7ACC" w:rsidRPr="00BB7ACC" w:rsidRDefault="00BB7ACC" w:rsidP="00BB7ACC">
      <w:pPr>
        <w:bidi/>
        <w:jc w:val="both"/>
        <w:rPr>
          <w:rFonts w:cs="David" w:hint="cs"/>
          <w:rtl/>
        </w:rPr>
      </w:pPr>
    </w:p>
    <w:p w14:paraId="661590A5" w14:textId="77777777" w:rsidR="00BB7ACC" w:rsidRPr="00BB7ACC" w:rsidRDefault="00BB7ACC" w:rsidP="00BB7ACC">
      <w:pPr>
        <w:bidi/>
        <w:ind w:firstLine="567"/>
        <w:jc w:val="both"/>
        <w:rPr>
          <w:rFonts w:cs="David" w:hint="cs"/>
          <w:rtl/>
        </w:rPr>
      </w:pPr>
      <w:r w:rsidRPr="00BB7ACC">
        <w:rPr>
          <w:rFonts w:cs="David" w:hint="cs"/>
          <w:rtl/>
        </w:rPr>
        <w:t xml:space="preserve">אני מודה מאוד לחבר הכנסת </w:t>
      </w:r>
      <w:proofErr w:type="spellStart"/>
      <w:r w:rsidRPr="00BB7ACC">
        <w:rPr>
          <w:rFonts w:cs="David" w:hint="cs"/>
          <w:rtl/>
        </w:rPr>
        <w:t>מלכיאור</w:t>
      </w:r>
      <w:proofErr w:type="spellEnd"/>
      <w:r w:rsidRPr="00BB7ACC">
        <w:rPr>
          <w:rFonts w:cs="David" w:hint="cs"/>
          <w:rtl/>
        </w:rPr>
        <w:t xml:space="preserve">. מי סגן יושב ראש הכנסת המייצג את הנשיאות? </w:t>
      </w:r>
    </w:p>
    <w:p w14:paraId="645AE44E" w14:textId="77777777" w:rsidR="00BB7ACC" w:rsidRPr="00BB7ACC" w:rsidRDefault="00BB7ACC" w:rsidP="00BB7ACC">
      <w:pPr>
        <w:bidi/>
        <w:jc w:val="both"/>
        <w:rPr>
          <w:rFonts w:cs="David" w:hint="cs"/>
          <w:rtl/>
        </w:rPr>
      </w:pPr>
    </w:p>
    <w:p w14:paraId="0DF5606D" w14:textId="77777777" w:rsidR="00BB7ACC" w:rsidRPr="00BB7ACC" w:rsidRDefault="00BB7ACC" w:rsidP="00BB7ACC">
      <w:pPr>
        <w:bidi/>
        <w:jc w:val="both"/>
        <w:rPr>
          <w:rFonts w:cs="David" w:hint="cs"/>
          <w:rtl/>
        </w:rPr>
      </w:pPr>
      <w:proofErr w:type="spellStart"/>
      <w:r w:rsidRPr="00BB7ACC">
        <w:rPr>
          <w:rFonts w:cs="David" w:hint="cs"/>
          <w:u w:val="single"/>
          <w:rtl/>
        </w:rPr>
        <w:t>אחמד</w:t>
      </w:r>
      <w:proofErr w:type="spellEnd"/>
      <w:r w:rsidRPr="00BB7ACC">
        <w:rPr>
          <w:rFonts w:cs="David" w:hint="cs"/>
          <w:u w:val="single"/>
          <w:rtl/>
        </w:rPr>
        <w:t xml:space="preserve"> טיבי:</w:t>
      </w:r>
    </w:p>
    <w:p w14:paraId="1980F224" w14:textId="77777777" w:rsidR="00BB7ACC" w:rsidRPr="00BB7ACC" w:rsidRDefault="00BB7ACC" w:rsidP="00BB7ACC">
      <w:pPr>
        <w:bidi/>
        <w:jc w:val="both"/>
        <w:rPr>
          <w:rFonts w:cs="David" w:hint="cs"/>
          <w:rtl/>
        </w:rPr>
      </w:pPr>
    </w:p>
    <w:p w14:paraId="02D61FEE" w14:textId="77777777" w:rsidR="00BB7ACC" w:rsidRPr="00BB7ACC" w:rsidRDefault="00BB7ACC" w:rsidP="00BB7ACC">
      <w:pPr>
        <w:bidi/>
        <w:jc w:val="both"/>
        <w:rPr>
          <w:rFonts w:cs="David" w:hint="cs"/>
          <w:rtl/>
        </w:rPr>
      </w:pPr>
      <w:r w:rsidRPr="00BB7ACC">
        <w:rPr>
          <w:rFonts w:cs="David" w:hint="cs"/>
          <w:rtl/>
        </w:rPr>
        <w:tab/>
        <w:t xml:space="preserve">הנושא חשוב, אדוני היושב ראש. </w:t>
      </w:r>
    </w:p>
    <w:p w14:paraId="6B93A08F" w14:textId="77777777" w:rsidR="00BB7ACC" w:rsidRPr="00BB7ACC" w:rsidRDefault="00BB7ACC" w:rsidP="00BB7ACC">
      <w:pPr>
        <w:bidi/>
        <w:jc w:val="both"/>
        <w:rPr>
          <w:rFonts w:cs="David" w:hint="cs"/>
          <w:rtl/>
        </w:rPr>
      </w:pPr>
    </w:p>
    <w:p w14:paraId="19838983" w14:textId="77777777" w:rsidR="00BB7ACC" w:rsidRPr="00BB7ACC" w:rsidRDefault="00BB7ACC" w:rsidP="00BB7ACC">
      <w:pPr>
        <w:bidi/>
        <w:jc w:val="both"/>
        <w:rPr>
          <w:rFonts w:cs="David" w:hint="cs"/>
          <w:rtl/>
        </w:rPr>
      </w:pPr>
      <w:r w:rsidRPr="00BB7ACC">
        <w:rPr>
          <w:rFonts w:cs="David" w:hint="cs"/>
          <w:u w:val="single"/>
          <w:rtl/>
        </w:rPr>
        <w:t>היו"ר דוד טל:</w:t>
      </w:r>
    </w:p>
    <w:p w14:paraId="663F1EDC" w14:textId="77777777" w:rsidR="00BB7ACC" w:rsidRPr="00BB7ACC" w:rsidRDefault="00BB7ACC" w:rsidP="00BB7ACC">
      <w:pPr>
        <w:bidi/>
        <w:jc w:val="both"/>
        <w:rPr>
          <w:rFonts w:cs="David" w:hint="cs"/>
          <w:rtl/>
        </w:rPr>
      </w:pPr>
    </w:p>
    <w:p w14:paraId="1E8FC793" w14:textId="77777777" w:rsidR="00BB7ACC" w:rsidRPr="00BB7ACC" w:rsidRDefault="00BB7ACC" w:rsidP="00BB7ACC">
      <w:pPr>
        <w:bidi/>
        <w:jc w:val="both"/>
        <w:rPr>
          <w:rFonts w:cs="David" w:hint="cs"/>
          <w:rtl/>
        </w:rPr>
      </w:pPr>
      <w:r w:rsidRPr="00BB7ACC">
        <w:rPr>
          <w:rFonts w:cs="David" w:hint="cs"/>
          <w:rtl/>
        </w:rPr>
        <w:tab/>
        <w:t>ולכן אדוני מסכים?</w:t>
      </w:r>
    </w:p>
    <w:p w14:paraId="0CE80A3A" w14:textId="77777777" w:rsidR="00BB7ACC" w:rsidRPr="00BB7ACC" w:rsidRDefault="00BB7ACC" w:rsidP="00BB7ACC">
      <w:pPr>
        <w:bidi/>
        <w:jc w:val="both"/>
        <w:rPr>
          <w:rFonts w:cs="David" w:hint="cs"/>
          <w:rtl/>
        </w:rPr>
      </w:pPr>
    </w:p>
    <w:p w14:paraId="3CDD12E9" w14:textId="77777777" w:rsidR="00BB7ACC" w:rsidRPr="00BB7ACC" w:rsidRDefault="00BB7ACC" w:rsidP="00BB7ACC">
      <w:pPr>
        <w:bidi/>
        <w:jc w:val="both"/>
        <w:rPr>
          <w:rFonts w:cs="David" w:hint="cs"/>
          <w:rtl/>
        </w:rPr>
      </w:pPr>
      <w:r w:rsidRPr="00BB7ACC">
        <w:rPr>
          <w:rFonts w:cs="David"/>
          <w:u w:val="single"/>
          <w:rtl/>
        </w:rPr>
        <w:br w:type="page"/>
      </w:r>
      <w:proofErr w:type="spellStart"/>
      <w:r w:rsidRPr="00BB7ACC">
        <w:rPr>
          <w:rFonts w:cs="David" w:hint="cs"/>
          <w:u w:val="single"/>
          <w:rtl/>
        </w:rPr>
        <w:t>אחמד</w:t>
      </w:r>
      <w:proofErr w:type="spellEnd"/>
      <w:r w:rsidRPr="00BB7ACC">
        <w:rPr>
          <w:rFonts w:cs="David" w:hint="cs"/>
          <w:u w:val="single"/>
          <w:rtl/>
        </w:rPr>
        <w:t xml:space="preserve"> טיבי:</w:t>
      </w:r>
    </w:p>
    <w:p w14:paraId="082B4532" w14:textId="77777777" w:rsidR="00BB7ACC" w:rsidRPr="00BB7ACC" w:rsidRDefault="00BB7ACC" w:rsidP="00BB7ACC">
      <w:pPr>
        <w:bidi/>
        <w:jc w:val="both"/>
        <w:rPr>
          <w:rFonts w:cs="David" w:hint="cs"/>
          <w:rtl/>
        </w:rPr>
      </w:pPr>
    </w:p>
    <w:p w14:paraId="7F0A4CC0" w14:textId="77777777" w:rsidR="00BB7ACC" w:rsidRPr="00BB7ACC" w:rsidRDefault="00BB7ACC" w:rsidP="00BB7ACC">
      <w:pPr>
        <w:bidi/>
        <w:jc w:val="both"/>
        <w:rPr>
          <w:rFonts w:cs="David" w:hint="cs"/>
          <w:rtl/>
        </w:rPr>
      </w:pPr>
      <w:r w:rsidRPr="00BB7ACC">
        <w:rPr>
          <w:rFonts w:cs="David" w:hint="cs"/>
          <w:rtl/>
        </w:rPr>
        <w:tab/>
        <w:t xml:space="preserve">מסיבות טכניות ובשל אישור נושאים אחרים, העיקרון של או זה או נושאים אחרים הוא העיקרון התקף. בשל אישור נושאים שנראו חשובים יותר לנשיאות לא נכלל הנושא הזה בהצעות הדחופות. </w:t>
      </w:r>
    </w:p>
    <w:p w14:paraId="492F6DCA" w14:textId="77777777" w:rsidR="00BB7ACC" w:rsidRPr="00BB7ACC" w:rsidRDefault="00BB7ACC" w:rsidP="00BB7ACC">
      <w:pPr>
        <w:bidi/>
        <w:jc w:val="both"/>
        <w:rPr>
          <w:rFonts w:cs="David" w:hint="cs"/>
          <w:rtl/>
        </w:rPr>
      </w:pPr>
    </w:p>
    <w:p w14:paraId="3B93CAF4" w14:textId="77777777" w:rsidR="00BB7ACC" w:rsidRPr="00BB7ACC" w:rsidRDefault="00BB7ACC" w:rsidP="00BB7ACC">
      <w:pPr>
        <w:bidi/>
        <w:jc w:val="both"/>
        <w:rPr>
          <w:rFonts w:cs="David" w:hint="cs"/>
          <w:rtl/>
        </w:rPr>
      </w:pPr>
      <w:r w:rsidRPr="00BB7ACC">
        <w:rPr>
          <w:rFonts w:cs="David" w:hint="cs"/>
          <w:u w:val="single"/>
          <w:rtl/>
        </w:rPr>
        <w:t>היו"ר דוד טל:</w:t>
      </w:r>
    </w:p>
    <w:p w14:paraId="2FDDD40C" w14:textId="77777777" w:rsidR="00BB7ACC" w:rsidRPr="00BB7ACC" w:rsidRDefault="00BB7ACC" w:rsidP="00BB7ACC">
      <w:pPr>
        <w:bidi/>
        <w:jc w:val="both"/>
        <w:rPr>
          <w:rFonts w:cs="David" w:hint="cs"/>
          <w:rtl/>
        </w:rPr>
      </w:pPr>
    </w:p>
    <w:p w14:paraId="6C1CAF4B" w14:textId="77777777" w:rsidR="00BB7ACC" w:rsidRPr="00BB7ACC" w:rsidRDefault="00BB7ACC" w:rsidP="00BB7ACC">
      <w:pPr>
        <w:bidi/>
        <w:ind w:firstLine="567"/>
        <w:jc w:val="both"/>
        <w:rPr>
          <w:rFonts w:cs="David" w:hint="cs"/>
          <w:rtl/>
        </w:rPr>
      </w:pPr>
      <w:r w:rsidRPr="00BB7ACC">
        <w:rPr>
          <w:rFonts w:cs="David" w:hint="cs"/>
          <w:rtl/>
        </w:rPr>
        <w:t xml:space="preserve">תודה רבה. יצרת לי בעיה, משום שאני חושב שגם הנושא הבא, הערעור של חבר הכנסת </w:t>
      </w:r>
      <w:proofErr w:type="spellStart"/>
      <w:r w:rsidRPr="00BB7ACC">
        <w:rPr>
          <w:rFonts w:cs="David" w:hint="cs"/>
          <w:rtl/>
        </w:rPr>
        <w:t>פינס</w:t>
      </w:r>
      <w:proofErr w:type="spellEnd"/>
      <w:r w:rsidRPr="00BB7ACC">
        <w:rPr>
          <w:rFonts w:cs="David" w:hint="cs"/>
          <w:rtl/>
        </w:rPr>
        <w:t xml:space="preserve"> בנושא החלטתו של נגיד בנק ישראל להתערב בשוק מטבע החוץ, הוא נושא חשוב ודחוף, וראוי שגם בו ידונו. </w:t>
      </w:r>
    </w:p>
    <w:p w14:paraId="237DAF68" w14:textId="77777777" w:rsidR="00BB7ACC" w:rsidRPr="00BB7ACC" w:rsidRDefault="00BB7ACC" w:rsidP="00BB7ACC">
      <w:pPr>
        <w:bidi/>
        <w:ind w:firstLine="567"/>
        <w:jc w:val="both"/>
        <w:rPr>
          <w:rFonts w:cs="David" w:hint="cs"/>
          <w:rtl/>
        </w:rPr>
      </w:pPr>
    </w:p>
    <w:p w14:paraId="27BEF6A2" w14:textId="77777777" w:rsidR="00BB7ACC" w:rsidRPr="00BB7ACC" w:rsidRDefault="00BB7ACC" w:rsidP="00BB7ACC">
      <w:pPr>
        <w:bidi/>
        <w:ind w:firstLine="567"/>
        <w:jc w:val="both"/>
        <w:rPr>
          <w:rFonts w:cs="David" w:hint="cs"/>
          <w:rtl/>
        </w:rPr>
      </w:pPr>
      <w:r w:rsidRPr="00BB7ACC">
        <w:rPr>
          <w:rFonts w:cs="David" w:hint="cs"/>
          <w:rtl/>
        </w:rPr>
        <w:t xml:space="preserve">אם יש חברי כנסת שרוצים להתייחס להצעה של חבר הכנסת </w:t>
      </w:r>
      <w:proofErr w:type="spellStart"/>
      <w:r w:rsidRPr="00BB7ACC">
        <w:rPr>
          <w:rFonts w:cs="David" w:hint="cs"/>
          <w:rtl/>
        </w:rPr>
        <w:t>מלכיאור</w:t>
      </w:r>
      <w:proofErr w:type="spellEnd"/>
      <w:r w:rsidRPr="00BB7ACC">
        <w:rPr>
          <w:rFonts w:cs="David" w:hint="cs"/>
          <w:rtl/>
        </w:rPr>
        <w:t xml:space="preserve"> אני מאפשר להם, אם לא </w:t>
      </w:r>
      <w:r w:rsidRPr="00BB7ACC">
        <w:rPr>
          <w:rFonts w:cs="David"/>
          <w:rtl/>
        </w:rPr>
        <w:t>–</w:t>
      </w:r>
      <w:r w:rsidRPr="00BB7ACC">
        <w:rPr>
          <w:rFonts w:cs="David" w:hint="cs"/>
          <w:rtl/>
        </w:rPr>
        <w:t xml:space="preserve"> אנחנו עוברים להצבעה. מי בעד קבלת הערעור של חבר הכנסת </w:t>
      </w:r>
      <w:proofErr w:type="spellStart"/>
      <w:r w:rsidRPr="00BB7ACC">
        <w:rPr>
          <w:rFonts w:cs="David" w:hint="cs"/>
          <w:rtl/>
        </w:rPr>
        <w:t>מלכיאור</w:t>
      </w:r>
      <w:proofErr w:type="spellEnd"/>
      <w:r w:rsidRPr="00BB7ACC">
        <w:rPr>
          <w:rFonts w:cs="David" w:hint="cs"/>
          <w:rtl/>
        </w:rPr>
        <w:t>? מי נגד? מי נמנע?</w:t>
      </w:r>
    </w:p>
    <w:p w14:paraId="64087420" w14:textId="77777777" w:rsidR="00BB7ACC" w:rsidRPr="00BB7ACC" w:rsidRDefault="00BB7ACC" w:rsidP="00BB7ACC">
      <w:pPr>
        <w:bidi/>
        <w:ind w:firstLine="567"/>
        <w:jc w:val="both"/>
        <w:rPr>
          <w:rFonts w:cs="David" w:hint="cs"/>
          <w:rtl/>
        </w:rPr>
      </w:pPr>
    </w:p>
    <w:p w14:paraId="335BD035" w14:textId="77777777" w:rsidR="00BB7ACC" w:rsidRPr="00BB7ACC" w:rsidRDefault="00BB7ACC" w:rsidP="00BB7ACC">
      <w:pPr>
        <w:bidi/>
        <w:jc w:val="both"/>
        <w:rPr>
          <w:rFonts w:cs="David" w:hint="cs"/>
          <w:rtl/>
        </w:rPr>
      </w:pPr>
    </w:p>
    <w:p w14:paraId="644F6043" w14:textId="77777777" w:rsidR="00BB7ACC" w:rsidRPr="00BB7ACC" w:rsidRDefault="00BB7ACC" w:rsidP="00BB7ACC">
      <w:pPr>
        <w:bidi/>
        <w:jc w:val="both"/>
        <w:rPr>
          <w:rFonts w:cs="David" w:hint="cs"/>
          <w:b/>
          <w:bCs/>
          <w:rtl/>
        </w:rPr>
      </w:pPr>
      <w:r w:rsidRPr="00BB7ACC">
        <w:rPr>
          <w:rFonts w:cs="David" w:hint="cs"/>
          <w:b/>
          <w:bCs/>
          <w:rtl/>
        </w:rPr>
        <w:t>הצבעה</w:t>
      </w:r>
    </w:p>
    <w:p w14:paraId="542CD077" w14:textId="77777777" w:rsidR="00BB7ACC" w:rsidRPr="00BB7ACC" w:rsidRDefault="00BB7ACC" w:rsidP="00BB7ACC">
      <w:pPr>
        <w:bidi/>
        <w:jc w:val="both"/>
        <w:rPr>
          <w:rFonts w:cs="David" w:hint="cs"/>
          <w:b/>
          <w:bCs/>
          <w:rtl/>
        </w:rPr>
      </w:pPr>
    </w:p>
    <w:p w14:paraId="5646552C" w14:textId="77777777" w:rsidR="00BB7ACC" w:rsidRPr="00BB7ACC" w:rsidRDefault="00BB7ACC" w:rsidP="00BB7ACC">
      <w:pPr>
        <w:bidi/>
        <w:jc w:val="both"/>
        <w:rPr>
          <w:rFonts w:cs="David" w:hint="cs"/>
          <w:b/>
          <w:bCs/>
          <w:rtl/>
        </w:rPr>
      </w:pPr>
      <w:r w:rsidRPr="00BB7ACC">
        <w:rPr>
          <w:rFonts w:cs="David" w:hint="cs"/>
          <w:b/>
          <w:bCs/>
          <w:rtl/>
        </w:rPr>
        <w:t xml:space="preserve">בעד </w:t>
      </w:r>
      <w:r w:rsidRPr="00BB7ACC">
        <w:rPr>
          <w:rFonts w:cs="David"/>
          <w:b/>
          <w:bCs/>
          <w:rtl/>
        </w:rPr>
        <w:t>–</w:t>
      </w:r>
      <w:r w:rsidRPr="00BB7ACC">
        <w:rPr>
          <w:rFonts w:cs="David" w:hint="cs"/>
          <w:b/>
          <w:bCs/>
          <w:rtl/>
        </w:rPr>
        <w:t xml:space="preserve"> רוב</w:t>
      </w:r>
    </w:p>
    <w:p w14:paraId="633E610F" w14:textId="77777777" w:rsidR="00BB7ACC" w:rsidRPr="00BB7ACC" w:rsidRDefault="00BB7ACC" w:rsidP="00BB7ACC">
      <w:pPr>
        <w:bidi/>
        <w:jc w:val="both"/>
        <w:rPr>
          <w:rFonts w:cs="David" w:hint="cs"/>
          <w:b/>
          <w:bCs/>
          <w:rtl/>
        </w:rPr>
      </w:pPr>
      <w:r w:rsidRPr="00BB7ACC">
        <w:rPr>
          <w:rFonts w:cs="David" w:hint="cs"/>
          <w:b/>
          <w:bCs/>
          <w:rtl/>
        </w:rPr>
        <w:t xml:space="preserve">נגד </w:t>
      </w:r>
      <w:r w:rsidRPr="00BB7ACC">
        <w:rPr>
          <w:rFonts w:cs="David"/>
          <w:b/>
          <w:bCs/>
          <w:rtl/>
        </w:rPr>
        <w:t>–</w:t>
      </w:r>
      <w:r w:rsidRPr="00BB7ACC">
        <w:rPr>
          <w:rFonts w:cs="David" w:hint="cs"/>
          <w:b/>
          <w:bCs/>
          <w:rtl/>
        </w:rPr>
        <w:t xml:space="preserve"> אין</w:t>
      </w:r>
    </w:p>
    <w:p w14:paraId="6B1E61C0" w14:textId="77777777" w:rsidR="00BB7ACC" w:rsidRPr="00BB7ACC" w:rsidRDefault="00BB7ACC" w:rsidP="00BB7ACC">
      <w:pPr>
        <w:bidi/>
        <w:jc w:val="both"/>
        <w:rPr>
          <w:rFonts w:cs="David" w:hint="cs"/>
          <w:b/>
          <w:bCs/>
          <w:rtl/>
        </w:rPr>
      </w:pPr>
      <w:r w:rsidRPr="00BB7ACC">
        <w:rPr>
          <w:rFonts w:cs="David" w:hint="cs"/>
          <w:b/>
          <w:bCs/>
          <w:rtl/>
        </w:rPr>
        <w:t>הערעור התקבל.</w:t>
      </w:r>
    </w:p>
    <w:p w14:paraId="0798F2C6" w14:textId="77777777" w:rsidR="00BB7ACC" w:rsidRPr="00BB7ACC" w:rsidRDefault="00BB7ACC" w:rsidP="00BB7ACC">
      <w:pPr>
        <w:bidi/>
        <w:jc w:val="both"/>
        <w:rPr>
          <w:rFonts w:cs="David" w:hint="cs"/>
          <w:rtl/>
        </w:rPr>
      </w:pPr>
    </w:p>
    <w:p w14:paraId="11A63853" w14:textId="77777777" w:rsidR="00BB7ACC" w:rsidRPr="00BB7ACC" w:rsidRDefault="00BB7ACC" w:rsidP="00BB7ACC">
      <w:pPr>
        <w:bidi/>
        <w:jc w:val="both"/>
        <w:rPr>
          <w:rFonts w:cs="David" w:hint="cs"/>
          <w:rtl/>
        </w:rPr>
      </w:pPr>
      <w:r w:rsidRPr="00BB7ACC">
        <w:rPr>
          <w:rFonts w:cs="David" w:hint="cs"/>
          <w:u w:val="single"/>
          <w:rtl/>
        </w:rPr>
        <w:t>היו"ר דוד טל:</w:t>
      </w:r>
    </w:p>
    <w:p w14:paraId="30CB89F1" w14:textId="77777777" w:rsidR="00BB7ACC" w:rsidRPr="00BB7ACC" w:rsidRDefault="00BB7ACC" w:rsidP="00BB7ACC">
      <w:pPr>
        <w:bidi/>
        <w:jc w:val="both"/>
        <w:rPr>
          <w:rFonts w:cs="David" w:hint="cs"/>
          <w:rtl/>
        </w:rPr>
      </w:pPr>
    </w:p>
    <w:p w14:paraId="0B77A876" w14:textId="77777777" w:rsidR="00BB7ACC" w:rsidRPr="00BB7ACC" w:rsidRDefault="00BB7ACC" w:rsidP="00BB7ACC">
      <w:pPr>
        <w:bidi/>
        <w:ind w:firstLine="567"/>
        <w:jc w:val="both"/>
        <w:rPr>
          <w:rFonts w:cs="David" w:hint="cs"/>
          <w:rtl/>
        </w:rPr>
      </w:pPr>
      <w:r w:rsidRPr="00BB7ACC">
        <w:rPr>
          <w:rFonts w:cs="David" w:hint="cs"/>
          <w:rtl/>
        </w:rPr>
        <w:t xml:space="preserve">תודה, אשר על כן הערעור של חבר הכנסת </w:t>
      </w:r>
      <w:proofErr w:type="spellStart"/>
      <w:r w:rsidRPr="00BB7ACC">
        <w:rPr>
          <w:rFonts w:cs="David" w:hint="cs"/>
          <w:rtl/>
        </w:rPr>
        <w:t>מלכיאור</w:t>
      </w:r>
      <w:proofErr w:type="spellEnd"/>
      <w:r w:rsidRPr="00BB7ACC">
        <w:rPr>
          <w:rFonts w:cs="David" w:hint="cs"/>
          <w:rtl/>
        </w:rPr>
        <w:t xml:space="preserve"> התקבל. </w:t>
      </w:r>
    </w:p>
    <w:p w14:paraId="08867C68" w14:textId="77777777" w:rsidR="00BB7ACC" w:rsidRPr="00BB7ACC" w:rsidRDefault="00BB7ACC" w:rsidP="00BB7ACC">
      <w:pPr>
        <w:bidi/>
        <w:jc w:val="both"/>
        <w:rPr>
          <w:rFonts w:cs="David" w:hint="cs"/>
          <w:rtl/>
        </w:rPr>
      </w:pPr>
    </w:p>
    <w:p w14:paraId="2A5F447A" w14:textId="77777777" w:rsidR="00BB7ACC" w:rsidRPr="00BB7ACC" w:rsidRDefault="00BB7ACC" w:rsidP="00BB7ACC">
      <w:pPr>
        <w:bidi/>
        <w:ind w:firstLine="567"/>
        <w:jc w:val="both"/>
        <w:rPr>
          <w:rFonts w:cs="David" w:hint="cs"/>
          <w:rtl/>
        </w:rPr>
      </w:pPr>
      <w:r w:rsidRPr="00BB7ACC">
        <w:rPr>
          <w:rFonts w:cs="David" w:hint="cs"/>
          <w:rtl/>
        </w:rPr>
        <w:t xml:space="preserve">אנחנו עוברים לערעור הבא של חבר הכנסת אופיר </w:t>
      </w:r>
      <w:proofErr w:type="spellStart"/>
      <w:r w:rsidRPr="00BB7ACC">
        <w:rPr>
          <w:rFonts w:cs="David" w:hint="cs"/>
          <w:rtl/>
        </w:rPr>
        <w:t>פינס</w:t>
      </w:r>
      <w:proofErr w:type="spellEnd"/>
      <w:r w:rsidRPr="00BB7ACC">
        <w:rPr>
          <w:rFonts w:cs="David" w:hint="cs"/>
          <w:rtl/>
        </w:rPr>
        <w:t xml:space="preserve"> בנושא: החלטתו של נגיד בנק ישראל להתערב בשוק מטבע החוץ. חבר הכנסת </w:t>
      </w:r>
      <w:proofErr w:type="spellStart"/>
      <w:r w:rsidRPr="00BB7ACC">
        <w:rPr>
          <w:rFonts w:cs="David" w:hint="cs"/>
          <w:rtl/>
        </w:rPr>
        <w:t>פינס</w:t>
      </w:r>
      <w:proofErr w:type="spellEnd"/>
      <w:r w:rsidRPr="00BB7ACC">
        <w:rPr>
          <w:rFonts w:cs="David" w:hint="cs"/>
          <w:rtl/>
        </w:rPr>
        <w:t xml:space="preserve">, בבקשה. </w:t>
      </w:r>
    </w:p>
    <w:p w14:paraId="23D2B39F" w14:textId="77777777" w:rsidR="00BB7ACC" w:rsidRPr="00BB7ACC" w:rsidRDefault="00BB7ACC" w:rsidP="00BB7ACC">
      <w:pPr>
        <w:bidi/>
        <w:jc w:val="both"/>
        <w:rPr>
          <w:rFonts w:cs="David" w:hint="cs"/>
          <w:rtl/>
        </w:rPr>
      </w:pPr>
    </w:p>
    <w:p w14:paraId="6541902F" w14:textId="77777777" w:rsidR="00BB7ACC" w:rsidRPr="00BB7ACC" w:rsidRDefault="00BB7ACC" w:rsidP="00BB7ACC">
      <w:pPr>
        <w:bidi/>
        <w:jc w:val="both"/>
        <w:rPr>
          <w:rFonts w:cs="David" w:hint="cs"/>
          <w:rtl/>
        </w:rPr>
      </w:pPr>
      <w:r w:rsidRPr="00BB7ACC">
        <w:rPr>
          <w:rFonts w:cs="David" w:hint="cs"/>
          <w:u w:val="single"/>
          <w:rtl/>
        </w:rPr>
        <w:t xml:space="preserve">אופיר </w:t>
      </w:r>
      <w:proofErr w:type="spellStart"/>
      <w:r w:rsidRPr="00BB7ACC">
        <w:rPr>
          <w:rFonts w:cs="David" w:hint="cs"/>
          <w:u w:val="single"/>
          <w:rtl/>
        </w:rPr>
        <w:t>פינס</w:t>
      </w:r>
      <w:proofErr w:type="spellEnd"/>
      <w:r w:rsidRPr="00BB7ACC">
        <w:rPr>
          <w:rFonts w:cs="David" w:hint="cs"/>
          <w:u w:val="single"/>
          <w:rtl/>
        </w:rPr>
        <w:t>:</w:t>
      </w:r>
    </w:p>
    <w:p w14:paraId="1F454879" w14:textId="77777777" w:rsidR="00BB7ACC" w:rsidRPr="00BB7ACC" w:rsidRDefault="00BB7ACC" w:rsidP="00BB7ACC">
      <w:pPr>
        <w:bidi/>
        <w:jc w:val="both"/>
        <w:rPr>
          <w:rFonts w:cs="David" w:hint="cs"/>
          <w:rtl/>
        </w:rPr>
      </w:pPr>
      <w:r w:rsidRPr="00BB7ACC">
        <w:rPr>
          <w:rFonts w:cs="David" w:hint="cs"/>
          <w:rtl/>
        </w:rPr>
        <w:tab/>
      </w:r>
    </w:p>
    <w:p w14:paraId="3FFA04ED" w14:textId="77777777" w:rsidR="00BB7ACC" w:rsidRPr="00BB7ACC" w:rsidRDefault="00BB7ACC" w:rsidP="00BB7ACC">
      <w:pPr>
        <w:bidi/>
        <w:ind w:firstLine="567"/>
        <w:jc w:val="both"/>
        <w:rPr>
          <w:rFonts w:cs="David" w:hint="cs"/>
          <w:rtl/>
        </w:rPr>
      </w:pPr>
      <w:r w:rsidRPr="00BB7ACC">
        <w:rPr>
          <w:rFonts w:cs="David" w:hint="cs"/>
          <w:rtl/>
        </w:rPr>
        <w:t xml:space="preserve">תודה, אדוני היושב ראש. כולנו רואים מה קורה בשוק ההון הישראלי, מה קורה בשוק ההון העולמי. אלה הכותרות הראשיות בעולם. המשבר הזה משפיע על כל אזרח בישראל, שלא תהיה לאף אחד טעות, לא רק על המיליארדרים. אני חושב שחשוב מאוד שהנושא זה יעלה בכנסת, ששר האוצר יבוא וידבר לציבור ולחברי הכנסת. אסור שהמשבר הזה לא יטופל על ידינו, אם אנחנו רוצים להישאר רלוונטיים. </w:t>
      </w:r>
    </w:p>
    <w:p w14:paraId="759BD00F" w14:textId="77777777" w:rsidR="00BB7ACC" w:rsidRPr="00BB7ACC" w:rsidRDefault="00BB7ACC" w:rsidP="00BB7ACC">
      <w:pPr>
        <w:bidi/>
        <w:ind w:firstLine="567"/>
        <w:jc w:val="both"/>
        <w:rPr>
          <w:rFonts w:cs="David" w:hint="cs"/>
          <w:rtl/>
        </w:rPr>
      </w:pPr>
    </w:p>
    <w:p w14:paraId="7589D917" w14:textId="77777777" w:rsidR="00BB7ACC" w:rsidRPr="00BB7ACC" w:rsidRDefault="00BB7ACC" w:rsidP="00BB7ACC">
      <w:pPr>
        <w:bidi/>
        <w:ind w:firstLine="567"/>
        <w:jc w:val="both"/>
        <w:rPr>
          <w:rFonts w:cs="David" w:hint="cs"/>
          <w:rtl/>
        </w:rPr>
      </w:pPr>
      <w:r w:rsidRPr="00BB7ACC">
        <w:rPr>
          <w:rFonts w:cs="David" w:hint="cs"/>
          <w:rtl/>
        </w:rPr>
        <w:t xml:space="preserve">לכן, אני מציע - למרות סדר היום העמוס, כפי שאמר חבר הכנסת טיבי - לכלול גם את הנושא הזה. </w:t>
      </w:r>
    </w:p>
    <w:p w14:paraId="445A3B1F" w14:textId="77777777" w:rsidR="00BB7ACC" w:rsidRPr="00BB7ACC" w:rsidRDefault="00BB7ACC" w:rsidP="00BB7ACC">
      <w:pPr>
        <w:bidi/>
        <w:jc w:val="both"/>
        <w:rPr>
          <w:rFonts w:cs="David" w:hint="cs"/>
          <w:rtl/>
        </w:rPr>
      </w:pPr>
    </w:p>
    <w:p w14:paraId="549AE02A" w14:textId="77777777" w:rsidR="00BB7ACC" w:rsidRPr="00BB7ACC" w:rsidRDefault="00BB7ACC" w:rsidP="00BB7ACC">
      <w:pPr>
        <w:bidi/>
        <w:jc w:val="both"/>
        <w:rPr>
          <w:rFonts w:cs="David" w:hint="cs"/>
          <w:rtl/>
        </w:rPr>
      </w:pPr>
      <w:r w:rsidRPr="00BB7ACC">
        <w:rPr>
          <w:rFonts w:cs="David" w:hint="cs"/>
          <w:u w:val="single"/>
          <w:rtl/>
        </w:rPr>
        <w:t>היו"ר דוד טל:</w:t>
      </w:r>
    </w:p>
    <w:p w14:paraId="5496852C" w14:textId="77777777" w:rsidR="00BB7ACC" w:rsidRPr="00BB7ACC" w:rsidRDefault="00BB7ACC" w:rsidP="00BB7ACC">
      <w:pPr>
        <w:bidi/>
        <w:jc w:val="both"/>
        <w:rPr>
          <w:rFonts w:cs="David" w:hint="cs"/>
          <w:rtl/>
        </w:rPr>
      </w:pPr>
    </w:p>
    <w:p w14:paraId="2D7FC1A0" w14:textId="77777777" w:rsidR="00BB7ACC" w:rsidRPr="00BB7ACC" w:rsidRDefault="00BB7ACC" w:rsidP="00BB7ACC">
      <w:pPr>
        <w:bidi/>
        <w:ind w:firstLine="567"/>
        <w:jc w:val="both"/>
        <w:rPr>
          <w:rFonts w:cs="David" w:hint="cs"/>
          <w:rtl/>
        </w:rPr>
      </w:pPr>
      <w:r w:rsidRPr="00BB7ACC">
        <w:rPr>
          <w:rFonts w:cs="David" w:hint="cs"/>
          <w:rtl/>
        </w:rPr>
        <w:t xml:space="preserve">תודה רבה. סדר היום אכן עמוס, אבל אני חושב שהנושא חשוב מאוד וראוי שנדון בו. אם אין התייחסויות אני מבקש להעלות את הנושא הזה להצבעה.  </w:t>
      </w:r>
    </w:p>
    <w:p w14:paraId="1933EC65" w14:textId="77777777" w:rsidR="00BB7ACC" w:rsidRPr="00BB7ACC" w:rsidRDefault="00BB7ACC" w:rsidP="00BB7ACC">
      <w:pPr>
        <w:bidi/>
        <w:jc w:val="both"/>
        <w:rPr>
          <w:rFonts w:cs="David" w:hint="cs"/>
          <w:rtl/>
        </w:rPr>
      </w:pPr>
    </w:p>
    <w:p w14:paraId="7800AD4A" w14:textId="77777777" w:rsidR="00BB7ACC" w:rsidRPr="00BB7ACC" w:rsidRDefault="00BB7ACC" w:rsidP="00BB7ACC">
      <w:pPr>
        <w:bidi/>
        <w:jc w:val="both"/>
        <w:rPr>
          <w:rFonts w:cs="David" w:hint="cs"/>
          <w:rtl/>
        </w:rPr>
      </w:pPr>
      <w:proofErr w:type="spellStart"/>
      <w:r w:rsidRPr="00BB7ACC">
        <w:rPr>
          <w:rFonts w:cs="David" w:hint="cs"/>
          <w:u w:val="single"/>
          <w:rtl/>
        </w:rPr>
        <w:t>אחמד</w:t>
      </w:r>
      <w:proofErr w:type="spellEnd"/>
      <w:r w:rsidRPr="00BB7ACC">
        <w:rPr>
          <w:rFonts w:cs="David" w:hint="cs"/>
          <w:u w:val="single"/>
          <w:rtl/>
        </w:rPr>
        <w:t xml:space="preserve"> טיבי:</w:t>
      </w:r>
    </w:p>
    <w:p w14:paraId="4D04DE7A" w14:textId="77777777" w:rsidR="00BB7ACC" w:rsidRPr="00BB7ACC" w:rsidRDefault="00BB7ACC" w:rsidP="00BB7ACC">
      <w:pPr>
        <w:bidi/>
        <w:jc w:val="both"/>
        <w:rPr>
          <w:rFonts w:cs="David" w:hint="cs"/>
          <w:rtl/>
        </w:rPr>
      </w:pPr>
    </w:p>
    <w:p w14:paraId="4ED7CC0E" w14:textId="77777777" w:rsidR="00BB7ACC" w:rsidRPr="00BB7ACC" w:rsidRDefault="00BB7ACC" w:rsidP="00BB7ACC">
      <w:pPr>
        <w:bidi/>
        <w:jc w:val="both"/>
        <w:rPr>
          <w:rFonts w:cs="David" w:hint="cs"/>
          <w:rtl/>
        </w:rPr>
      </w:pPr>
      <w:r w:rsidRPr="00BB7ACC">
        <w:rPr>
          <w:rFonts w:cs="David" w:hint="cs"/>
          <w:rtl/>
        </w:rPr>
        <w:tab/>
        <w:t xml:space="preserve"> דרך אגב, אדוני, לפרוטוקול - - -</w:t>
      </w:r>
    </w:p>
    <w:p w14:paraId="47BC17D7" w14:textId="77777777" w:rsidR="00BB7ACC" w:rsidRPr="00BB7ACC" w:rsidRDefault="00BB7ACC" w:rsidP="00BB7ACC">
      <w:pPr>
        <w:bidi/>
        <w:jc w:val="both"/>
        <w:rPr>
          <w:rFonts w:cs="David" w:hint="cs"/>
          <w:rtl/>
        </w:rPr>
      </w:pPr>
    </w:p>
    <w:p w14:paraId="15EB7C62" w14:textId="77777777" w:rsidR="00BB7ACC" w:rsidRPr="00BB7ACC" w:rsidRDefault="00BB7ACC" w:rsidP="00BB7ACC">
      <w:pPr>
        <w:bidi/>
        <w:jc w:val="both"/>
        <w:rPr>
          <w:rFonts w:cs="David" w:hint="cs"/>
          <w:rtl/>
        </w:rPr>
      </w:pPr>
      <w:r w:rsidRPr="00BB7ACC">
        <w:rPr>
          <w:rFonts w:cs="David" w:hint="cs"/>
          <w:u w:val="single"/>
          <w:rtl/>
        </w:rPr>
        <w:t>היו"ר דוד טל:</w:t>
      </w:r>
    </w:p>
    <w:p w14:paraId="060F76F3" w14:textId="77777777" w:rsidR="00BB7ACC" w:rsidRPr="00BB7ACC" w:rsidRDefault="00BB7ACC" w:rsidP="00BB7ACC">
      <w:pPr>
        <w:bidi/>
        <w:jc w:val="both"/>
        <w:rPr>
          <w:rFonts w:cs="David" w:hint="cs"/>
          <w:rtl/>
        </w:rPr>
      </w:pPr>
    </w:p>
    <w:p w14:paraId="1A52F65C" w14:textId="77777777" w:rsidR="00BB7ACC" w:rsidRPr="00BB7ACC" w:rsidRDefault="00BB7ACC" w:rsidP="00BB7ACC">
      <w:pPr>
        <w:bidi/>
        <w:jc w:val="both"/>
        <w:rPr>
          <w:rFonts w:cs="David" w:hint="cs"/>
          <w:rtl/>
        </w:rPr>
      </w:pPr>
      <w:r w:rsidRPr="00BB7ACC">
        <w:rPr>
          <w:rFonts w:cs="David" w:hint="cs"/>
          <w:rtl/>
        </w:rPr>
        <w:tab/>
        <w:t xml:space="preserve">סליחה, אדוני. חשבתי שאין לך מה להוסיף למה שאמרת כבר קודם. אבל אני מתנצל, אדוני. </w:t>
      </w:r>
    </w:p>
    <w:p w14:paraId="7BC1F618" w14:textId="77777777" w:rsidR="00BB7ACC" w:rsidRPr="00BB7ACC" w:rsidRDefault="00BB7ACC" w:rsidP="00BB7ACC">
      <w:pPr>
        <w:bidi/>
        <w:jc w:val="both"/>
        <w:rPr>
          <w:rFonts w:cs="David" w:hint="cs"/>
          <w:rtl/>
        </w:rPr>
      </w:pPr>
    </w:p>
    <w:p w14:paraId="5B0AEC48" w14:textId="77777777" w:rsidR="00BB7ACC" w:rsidRPr="00BB7ACC" w:rsidRDefault="00BB7ACC" w:rsidP="00BB7ACC">
      <w:pPr>
        <w:bidi/>
        <w:jc w:val="both"/>
        <w:rPr>
          <w:rFonts w:cs="David" w:hint="cs"/>
          <w:rtl/>
        </w:rPr>
      </w:pPr>
      <w:r w:rsidRPr="00BB7ACC">
        <w:rPr>
          <w:rFonts w:cs="David"/>
          <w:u w:val="single"/>
          <w:rtl/>
        </w:rPr>
        <w:br w:type="page"/>
      </w:r>
      <w:proofErr w:type="spellStart"/>
      <w:r w:rsidRPr="00BB7ACC">
        <w:rPr>
          <w:rFonts w:cs="David" w:hint="cs"/>
          <w:u w:val="single"/>
          <w:rtl/>
        </w:rPr>
        <w:t>אחמד</w:t>
      </w:r>
      <w:proofErr w:type="spellEnd"/>
      <w:r w:rsidRPr="00BB7ACC">
        <w:rPr>
          <w:rFonts w:cs="David" w:hint="cs"/>
          <w:u w:val="single"/>
          <w:rtl/>
        </w:rPr>
        <w:t xml:space="preserve"> טיבי:</w:t>
      </w:r>
    </w:p>
    <w:p w14:paraId="4D175FD8" w14:textId="77777777" w:rsidR="00BB7ACC" w:rsidRPr="00BB7ACC" w:rsidRDefault="00BB7ACC" w:rsidP="00BB7ACC">
      <w:pPr>
        <w:bidi/>
        <w:jc w:val="both"/>
        <w:rPr>
          <w:rFonts w:cs="David" w:hint="cs"/>
          <w:rtl/>
        </w:rPr>
      </w:pPr>
    </w:p>
    <w:p w14:paraId="14C4CB92" w14:textId="77777777" w:rsidR="00BB7ACC" w:rsidRPr="00BB7ACC" w:rsidRDefault="00BB7ACC" w:rsidP="00BB7ACC">
      <w:pPr>
        <w:bidi/>
        <w:jc w:val="both"/>
        <w:rPr>
          <w:rFonts w:cs="David" w:hint="cs"/>
          <w:rtl/>
        </w:rPr>
      </w:pPr>
      <w:r w:rsidRPr="00BB7ACC">
        <w:rPr>
          <w:rFonts w:cs="David" w:hint="cs"/>
          <w:rtl/>
        </w:rPr>
        <w:tab/>
        <w:t xml:space="preserve">זה אכן מביך. למרות החשיבות הבינונית של ההצעה, בכל זאת מדובר בסדר-יום עמוס ובאישור מספר מספיק של הצעות דחופות. </w:t>
      </w:r>
    </w:p>
    <w:p w14:paraId="5CC25B4E" w14:textId="77777777" w:rsidR="00BB7ACC" w:rsidRPr="00BB7ACC" w:rsidRDefault="00BB7ACC" w:rsidP="00BB7ACC">
      <w:pPr>
        <w:bidi/>
        <w:jc w:val="both"/>
        <w:rPr>
          <w:rFonts w:cs="David" w:hint="cs"/>
          <w:rtl/>
        </w:rPr>
      </w:pPr>
    </w:p>
    <w:p w14:paraId="2735B32D" w14:textId="77777777" w:rsidR="00BB7ACC" w:rsidRPr="00BB7ACC" w:rsidRDefault="00BB7ACC" w:rsidP="00BB7ACC">
      <w:pPr>
        <w:bidi/>
        <w:jc w:val="both"/>
        <w:rPr>
          <w:rFonts w:cs="David" w:hint="cs"/>
          <w:rtl/>
        </w:rPr>
      </w:pPr>
      <w:r w:rsidRPr="00BB7ACC">
        <w:rPr>
          <w:rFonts w:cs="David" w:hint="cs"/>
          <w:u w:val="single"/>
          <w:rtl/>
        </w:rPr>
        <w:t>היו"ר דוד טל:</w:t>
      </w:r>
    </w:p>
    <w:p w14:paraId="52279825" w14:textId="77777777" w:rsidR="00BB7ACC" w:rsidRPr="00BB7ACC" w:rsidRDefault="00BB7ACC" w:rsidP="00BB7ACC">
      <w:pPr>
        <w:bidi/>
        <w:jc w:val="both"/>
        <w:rPr>
          <w:rFonts w:cs="David" w:hint="cs"/>
          <w:rtl/>
        </w:rPr>
      </w:pPr>
    </w:p>
    <w:p w14:paraId="54049244" w14:textId="77777777" w:rsidR="00BB7ACC" w:rsidRPr="00BB7ACC" w:rsidRDefault="00BB7ACC" w:rsidP="00BB7ACC">
      <w:pPr>
        <w:bidi/>
        <w:jc w:val="both"/>
        <w:rPr>
          <w:rFonts w:cs="David" w:hint="cs"/>
          <w:rtl/>
        </w:rPr>
      </w:pPr>
      <w:r w:rsidRPr="00BB7ACC">
        <w:rPr>
          <w:rFonts w:cs="David" w:hint="cs"/>
          <w:rtl/>
        </w:rPr>
        <w:tab/>
        <w:t xml:space="preserve">אבל אדוני, זו עוד הצעה אחת, של דובר אחד בלבד. </w:t>
      </w:r>
    </w:p>
    <w:p w14:paraId="4E6C17D7" w14:textId="77777777" w:rsidR="00BB7ACC" w:rsidRPr="00BB7ACC" w:rsidRDefault="00BB7ACC" w:rsidP="00BB7ACC">
      <w:pPr>
        <w:bidi/>
        <w:jc w:val="both"/>
        <w:rPr>
          <w:rFonts w:cs="David" w:hint="cs"/>
          <w:rtl/>
        </w:rPr>
      </w:pPr>
    </w:p>
    <w:p w14:paraId="23DB647B" w14:textId="77777777" w:rsidR="00BB7ACC" w:rsidRPr="00BB7ACC" w:rsidRDefault="00BB7ACC" w:rsidP="00BB7ACC">
      <w:pPr>
        <w:bidi/>
        <w:jc w:val="both"/>
        <w:rPr>
          <w:rFonts w:cs="David" w:hint="cs"/>
          <w:rtl/>
        </w:rPr>
      </w:pPr>
      <w:proofErr w:type="spellStart"/>
      <w:r w:rsidRPr="00BB7ACC">
        <w:rPr>
          <w:rFonts w:cs="David" w:hint="cs"/>
          <w:u w:val="single"/>
          <w:rtl/>
        </w:rPr>
        <w:t>אחמד</w:t>
      </w:r>
      <w:proofErr w:type="spellEnd"/>
      <w:r w:rsidRPr="00BB7ACC">
        <w:rPr>
          <w:rFonts w:cs="David" w:hint="cs"/>
          <w:u w:val="single"/>
          <w:rtl/>
        </w:rPr>
        <w:t xml:space="preserve"> טיבי:</w:t>
      </w:r>
    </w:p>
    <w:p w14:paraId="32AA8033" w14:textId="77777777" w:rsidR="00BB7ACC" w:rsidRPr="00BB7ACC" w:rsidRDefault="00BB7ACC" w:rsidP="00BB7ACC">
      <w:pPr>
        <w:bidi/>
        <w:jc w:val="both"/>
        <w:rPr>
          <w:rFonts w:cs="David" w:hint="cs"/>
          <w:rtl/>
        </w:rPr>
      </w:pPr>
    </w:p>
    <w:p w14:paraId="5205033C" w14:textId="77777777" w:rsidR="00BB7ACC" w:rsidRPr="00BB7ACC" w:rsidRDefault="00BB7ACC" w:rsidP="00BB7ACC">
      <w:pPr>
        <w:bidi/>
        <w:jc w:val="both"/>
        <w:rPr>
          <w:rFonts w:cs="David" w:hint="cs"/>
          <w:rtl/>
        </w:rPr>
      </w:pPr>
      <w:r w:rsidRPr="00BB7ACC">
        <w:rPr>
          <w:rFonts w:cs="David" w:hint="cs"/>
          <w:rtl/>
        </w:rPr>
        <w:tab/>
        <w:t xml:space="preserve">היא הנותנת, אדוני. </w:t>
      </w:r>
    </w:p>
    <w:p w14:paraId="255A056B" w14:textId="77777777" w:rsidR="00BB7ACC" w:rsidRPr="00BB7ACC" w:rsidRDefault="00BB7ACC" w:rsidP="00BB7ACC">
      <w:pPr>
        <w:bidi/>
        <w:jc w:val="both"/>
        <w:rPr>
          <w:rFonts w:cs="David" w:hint="cs"/>
          <w:rtl/>
        </w:rPr>
      </w:pPr>
    </w:p>
    <w:p w14:paraId="098E8D93" w14:textId="77777777" w:rsidR="00BB7ACC" w:rsidRPr="00BB7ACC" w:rsidRDefault="00BB7ACC" w:rsidP="00BB7ACC">
      <w:pPr>
        <w:bidi/>
        <w:jc w:val="both"/>
        <w:rPr>
          <w:rFonts w:cs="David" w:hint="cs"/>
          <w:rtl/>
        </w:rPr>
      </w:pPr>
      <w:r w:rsidRPr="00BB7ACC">
        <w:rPr>
          <w:rFonts w:cs="David" w:hint="cs"/>
          <w:u w:val="single"/>
          <w:rtl/>
        </w:rPr>
        <w:t>היו"ר דוד טל:</w:t>
      </w:r>
    </w:p>
    <w:p w14:paraId="3CDA009E" w14:textId="77777777" w:rsidR="00BB7ACC" w:rsidRPr="00BB7ACC" w:rsidRDefault="00BB7ACC" w:rsidP="00BB7ACC">
      <w:pPr>
        <w:bidi/>
        <w:jc w:val="both"/>
        <w:rPr>
          <w:rFonts w:cs="David" w:hint="cs"/>
          <w:rtl/>
        </w:rPr>
      </w:pPr>
    </w:p>
    <w:p w14:paraId="12567A6E" w14:textId="77777777" w:rsidR="00BB7ACC" w:rsidRPr="00BB7ACC" w:rsidRDefault="00BB7ACC" w:rsidP="00BB7ACC">
      <w:pPr>
        <w:bidi/>
        <w:jc w:val="both"/>
        <w:rPr>
          <w:rFonts w:cs="David" w:hint="cs"/>
          <w:rtl/>
        </w:rPr>
      </w:pPr>
      <w:r w:rsidRPr="00BB7ACC">
        <w:rPr>
          <w:rFonts w:cs="David" w:hint="cs"/>
          <w:rtl/>
        </w:rPr>
        <w:tab/>
        <w:t xml:space="preserve">תודה רבה. אנחנו עוברים להצבעה. מי בעד לקבל את הערעור של חבר הכנסת </w:t>
      </w:r>
      <w:proofErr w:type="spellStart"/>
      <w:r w:rsidRPr="00BB7ACC">
        <w:rPr>
          <w:rFonts w:cs="David" w:hint="cs"/>
          <w:rtl/>
        </w:rPr>
        <w:t>פינס</w:t>
      </w:r>
      <w:proofErr w:type="spellEnd"/>
      <w:r w:rsidRPr="00BB7ACC">
        <w:rPr>
          <w:rFonts w:cs="David" w:hint="cs"/>
          <w:rtl/>
        </w:rPr>
        <w:t>? מי נגד? מי נמנע?</w:t>
      </w:r>
    </w:p>
    <w:p w14:paraId="1AA376F3" w14:textId="77777777" w:rsidR="00BB7ACC" w:rsidRPr="00BB7ACC" w:rsidRDefault="00BB7ACC" w:rsidP="00BB7ACC">
      <w:pPr>
        <w:bidi/>
        <w:jc w:val="both"/>
        <w:rPr>
          <w:rFonts w:cs="David" w:hint="cs"/>
          <w:rtl/>
        </w:rPr>
      </w:pPr>
    </w:p>
    <w:p w14:paraId="0C170978" w14:textId="77777777" w:rsidR="00BB7ACC" w:rsidRPr="00BB7ACC" w:rsidRDefault="00BB7ACC" w:rsidP="00BB7ACC">
      <w:pPr>
        <w:bidi/>
        <w:jc w:val="both"/>
        <w:rPr>
          <w:rFonts w:cs="David" w:hint="cs"/>
          <w:b/>
          <w:bCs/>
          <w:rtl/>
        </w:rPr>
      </w:pPr>
      <w:r w:rsidRPr="00BB7ACC">
        <w:rPr>
          <w:rFonts w:cs="David" w:hint="cs"/>
          <w:b/>
          <w:bCs/>
          <w:rtl/>
        </w:rPr>
        <w:t>הצבעה</w:t>
      </w:r>
    </w:p>
    <w:p w14:paraId="6AD2F51E" w14:textId="77777777" w:rsidR="00BB7ACC" w:rsidRPr="00BB7ACC" w:rsidRDefault="00BB7ACC" w:rsidP="00BB7ACC">
      <w:pPr>
        <w:bidi/>
        <w:jc w:val="both"/>
        <w:rPr>
          <w:rFonts w:cs="David" w:hint="cs"/>
          <w:b/>
          <w:bCs/>
          <w:rtl/>
        </w:rPr>
      </w:pPr>
    </w:p>
    <w:p w14:paraId="3A126667" w14:textId="77777777" w:rsidR="00BB7ACC" w:rsidRPr="00BB7ACC" w:rsidRDefault="00BB7ACC" w:rsidP="00BB7ACC">
      <w:pPr>
        <w:bidi/>
        <w:jc w:val="both"/>
        <w:rPr>
          <w:rFonts w:cs="David" w:hint="cs"/>
          <w:b/>
          <w:bCs/>
          <w:rtl/>
        </w:rPr>
      </w:pPr>
      <w:r w:rsidRPr="00BB7ACC">
        <w:rPr>
          <w:rFonts w:cs="David" w:hint="cs"/>
          <w:b/>
          <w:bCs/>
          <w:rtl/>
        </w:rPr>
        <w:t xml:space="preserve">בעד הערעור </w:t>
      </w:r>
      <w:r w:rsidRPr="00BB7ACC">
        <w:rPr>
          <w:rFonts w:cs="David"/>
          <w:b/>
          <w:bCs/>
          <w:rtl/>
        </w:rPr>
        <w:t>–</w:t>
      </w:r>
      <w:r w:rsidRPr="00BB7ACC">
        <w:rPr>
          <w:rFonts w:cs="David" w:hint="cs"/>
          <w:b/>
          <w:bCs/>
          <w:rtl/>
        </w:rPr>
        <w:t xml:space="preserve"> רוב</w:t>
      </w:r>
    </w:p>
    <w:p w14:paraId="6EEF4379" w14:textId="77777777" w:rsidR="00BB7ACC" w:rsidRPr="00BB7ACC" w:rsidRDefault="00BB7ACC" w:rsidP="00BB7ACC">
      <w:pPr>
        <w:bidi/>
        <w:jc w:val="both"/>
        <w:rPr>
          <w:rFonts w:cs="David" w:hint="cs"/>
          <w:b/>
          <w:bCs/>
          <w:rtl/>
        </w:rPr>
      </w:pPr>
      <w:r w:rsidRPr="00BB7ACC">
        <w:rPr>
          <w:rFonts w:cs="David" w:hint="cs"/>
          <w:b/>
          <w:bCs/>
          <w:rtl/>
        </w:rPr>
        <w:t xml:space="preserve">נגד </w:t>
      </w:r>
      <w:r w:rsidRPr="00BB7ACC">
        <w:rPr>
          <w:rFonts w:cs="David"/>
          <w:b/>
          <w:bCs/>
          <w:rtl/>
        </w:rPr>
        <w:t>–</w:t>
      </w:r>
      <w:r w:rsidRPr="00BB7ACC">
        <w:rPr>
          <w:rFonts w:cs="David" w:hint="cs"/>
          <w:b/>
          <w:bCs/>
          <w:rtl/>
        </w:rPr>
        <w:t xml:space="preserve"> מיעוט</w:t>
      </w:r>
    </w:p>
    <w:p w14:paraId="6BFC72CA" w14:textId="77777777" w:rsidR="00BB7ACC" w:rsidRPr="00BB7ACC" w:rsidRDefault="00BB7ACC" w:rsidP="00BB7ACC">
      <w:pPr>
        <w:bidi/>
        <w:jc w:val="both"/>
        <w:rPr>
          <w:rFonts w:cs="David" w:hint="cs"/>
          <w:b/>
          <w:bCs/>
          <w:rtl/>
        </w:rPr>
      </w:pPr>
      <w:r w:rsidRPr="00BB7ACC">
        <w:rPr>
          <w:rFonts w:cs="David" w:hint="cs"/>
          <w:b/>
          <w:bCs/>
          <w:rtl/>
        </w:rPr>
        <w:t>הערעור התקבל.</w:t>
      </w:r>
    </w:p>
    <w:p w14:paraId="4ECC96B5" w14:textId="77777777" w:rsidR="00BB7ACC" w:rsidRPr="00BB7ACC" w:rsidRDefault="00BB7ACC" w:rsidP="00BB7ACC">
      <w:pPr>
        <w:bidi/>
        <w:jc w:val="both"/>
        <w:rPr>
          <w:rFonts w:cs="David" w:hint="cs"/>
          <w:rtl/>
        </w:rPr>
      </w:pPr>
    </w:p>
    <w:p w14:paraId="19BE8A2E" w14:textId="77777777" w:rsidR="00BB7ACC" w:rsidRPr="00BB7ACC" w:rsidRDefault="00BB7ACC" w:rsidP="00BB7ACC">
      <w:pPr>
        <w:bidi/>
        <w:jc w:val="both"/>
        <w:rPr>
          <w:rFonts w:cs="David" w:hint="cs"/>
          <w:rtl/>
        </w:rPr>
      </w:pPr>
    </w:p>
    <w:p w14:paraId="3DC7B3D1" w14:textId="77777777" w:rsidR="00BB7ACC" w:rsidRPr="00BB7ACC" w:rsidRDefault="00BB7ACC" w:rsidP="00BB7ACC">
      <w:pPr>
        <w:bidi/>
        <w:jc w:val="both"/>
        <w:rPr>
          <w:rFonts w:cs="David" w:hint="cs"/>
          <w:rtl/>
        </w:rPr>
      </w:pPr>
      <w:r w:rsidRPr="00BB7ACC">
        <w:rPr>
          <w:rFonts w:cs="David" w:hint="cs"/>
          <w:u w:val="single"/>
          <w:rtl/>
        </w:rPr>
        <w:t>היו"ר דוד טל:</w:t>
      </w:r>
    </w:p>
    <w:p w14:paraId="314A401A" w14:textId="77777777" w:rsidR="00BB7ACC" w:rsidRPr="00BB7ACC" w:rsidRDefault="00BB7ACC" w:rsidP="00BB7ACC">
      <w:pPr>
        <w:bidi/>
        <w:jc w:val="both"/>
        <w:rPr>
          <w:rFonts w:cs="David" w:hint="cs"/>
          <w:rtl/>
        </w:rPr>
      </w:pPr>
    </w:p>
    <w:p w14:paraId="088A03DC" w14:textId="77777777" w:rsidR="00BB7ACC" w:rsidRPr="00BB7ACC" w:rsidRDefault="00BB7ACC" w:rsidP="00BB7ACC">
      <w:pPr>
        <w:bidi/>
        <w:jc w:val="both"/>
        <w:rPr>
          <w:rFonts w:cs="David" w:hint="cs"/>
          <w:rtl/>
        </w:rPr>
      </w:pPr>
      <w:r w:rsidRPr="00BB7ACC">
        <w:rPr>
          <w:rFonts w:cs="David" w:hint="cs"/>
          <w:rtl/>
        </w:rPr>
        <w:tab/>
        <w:t xml:space="preserve">תודה. חבר הכנסת </w:t>
      </w:r>
      <w:proofErr w:type="spellStart"/>
      <w:r w:rsidRPr="00BB7ACC">
        <w:rPr>
          <w:rFonts w:cs="David" w:hint="cs"/>
          <w:rtl/>
        </w:rPr>
        <w:t>פינס</w:t>
      </w:r>
      <w:proofErr w:type="spellEnd"/>
      <w:r w:rsidRPr="00BB7ACC">
        <w:rPr>
          <w:rFonts w:cs="David" w:hint="cs"/>
          <w:rtl/>
        </w:rPr>
        <w:t xml:space="preserve">, הערעור שלך התקבל. </w:t>
      </w:r>
    </w:p>
    <w:p w14:paraId="31C2BD4E" w14:textId="77777777" w:rsidR="00BB7ACC" w:rsidRPr="00BB7ACC" w:rsidRDefault="00BB7ACC" w:rsidP="00BB7ACC">
      <w:pPr>
        <w:bidi/>
        <w:jc w:val="both"/>
        <w:rPr>
          <w:rFonts w:cs="David" w:hint="cs"/>
          <w:rtl/>
        </w:rPr>
      </w:pPr>
    </w:p>
    <w:p w14:paraId="16E51D86" w14:textId="77777777" w:rsidR="00BB7ACC" w:rsidRPr="00BB7ACC" w:rsidRDefault="00BB7ACC" w:rsidP="00BB7ACC">
      <w:pPr>
        <w:bidi/>
        <w:jc w:val="both"/>
        <w:rPr>
          <w:rFonts w:cs="David" w:hint="cs"/>
          <w:b/>
          <w:bCs/>
          <w:u w:val="single"/>
          <w:rtl/>
        </w:rPr>
      </w:pPr>
      <w:r w:rsidRPr="00BB7ACC">
        <w:rPr>
          <w:rFonts w:cs="David"/>
          <w:rtl/>
        </w:rPr>
        <w:br w:type="page"/>
      </w:r>
      <w:r w:rsidRPr="00BB7ACC">
        <w:rPr>
          <w:rFonts w:cs="David" w:hint="cs"/>
          <w:b/>
          <w:bCs/>
          <w:u w:val="single"/>
          <w:rtl/>
        </w:rPr>
        <w:t>ב. הצעת חבר הכנסת מנחם בן-ששון לתיקון סעיף 97א לתקנון הכנסת בנושא "דיון מהיר</w:t>
      </w:r>
      <w:r w:rsidRPr="00BB7ACC">
        <w:rPr>
          <w:rFonts w:cs="David" w:hint="cs"/>
          <w:rtl/>
        </w:rPr>
        <w:t xml:space="preserve"> </w:t>
      </w:r>
      <w:r w:rsidRPr="00BB7ACC">
        <w:rPr>
          <w:rFonts w:cs="David" w:hint="cs"/>
          <w:b/>
          <w:bCs/>
          <w:u w:val="single"/>
          <w:rtl/>
        </w:rPr>
        <w:t>בוועדות".</w:t>
      </w:r>
    </w:p>
    <w:p w14:paraId="6EAA5C64" w14:textId="77777777" w:rsidR="00BB7ACC" w:rsidRPr="00BB7ACC" w:rsidRDefault="00BB7ACC" w:rsidP="00BB7ACC">
      <w:pPr>
        <w:bidi/>
        <w:jc w:val="both"/>
        <w:rPr>
          <w:rFonts w:cs="David" w:hint="cs"/>
          <w:rtl/>
        </w:rPr>
      </w:pPr>
    </w:p>
    <w:p w14:paraId="18A769CF" w14:textId="77777777" w:rsidR="00BB7ACC" w:rsidRPr="00BB7ACC" w:rsidRDefault="00BB7ACC" w:rsidP="00BB7ACC">
      <w:pPr>
        <w:bidi/>
        <w:jc w:val="both"/>
        <w:rPr>
          <w:rFonts w:cs="David" w:hint="cs"/>
          <w:rtl/>
        </w:rPr>
      </w:pPr>
    </w:p>
    <w:p w14:paraId="6992D8E1" w14:textId="77777777" w:rsidR="00BB7ACC" w:rsidRPr="00BB7ACC" w:rsidRDefault="00BB7ACC" w:rsidP="00BB7ACC">
      <w:pPr>
        <w:bidi/>
        <w:jc w:val="both"/>
        <w:rPr>
          <w:rFonts w:cs="David" w:hint="cs"/>
          <w:rtl/>
        </w:rPr>
      </w:pPr>
    </w:p>
    <w:p w14:paraId="41970FCC" w14:textId="77777777" w:rsidR="00BB7ACC" w:rsidRPr="00BB7ACC" w:rsidRDefault="00BB7ACC" w:rsidP="00BB7ACC">
      <w:pPr>
        <w:bidi/>
        <w:jc w:val="both"/>
        <w:rPr>
          <w:rFonts w:cs="David" w:hint="cs"/>
          <w:rtl/>
        </w:rPr>
      </w:pPr>
      <w:r w:rsidRPr="00BB7ACC">
        <w:rPr>
          <w:rFonts w:cs="David" w:hint="cs"/>
          <w:u w:val="single"/>
          <w:rtl/>
        </w:rPr>
        <w:t>היו"ר דוד טל:</w:t>
      </w:r>
    </w:p>
    <w:p w14:paraId="5B45D9B4" w14:textId="77777777" w:rsidR="00BB7ACC" w:rsidRPr="00BB7ACC" w:rsidRDefault="00BB7ACC" w:rsidP="00BB7ACC">
      <w:pPr>
        <w:bidi/>
        <w:jc w:val="both"/>
        <w:rPr>
          <w:rFonts w:cs="David" w:hint="cs"/>
          <w:rtl/>
        </w:rPr>
      </w:pPr>
    </w:p>
    <w:p w14:paraId="21BDAB01" w14:textId="77777777" w:rsidR="00BB7ACC" w:rsidRPr="00BB7ACC" w:rsidRDefault="00BB7ACC" w:rsidP="00BB7ACC">
      <w:pPr>
        <w:bidi/>
        <w:ind w:firstLine="567"/>
        <w:jc w:val="both"/>
        <w:rPr>
          <w:rFonts w:cs="David" w:hint="cs"/>
          <w:rtl/>
        </w:rPr>
      </w:pPr>
      <w:r w:rsidRPr="00BB7ACC">
        <w:rPr>
          <w:rFonts w:cs="David" w:hint="cs"/>
          <w:rtl/>
        </w:rPr>
        <w:t xml:space="preserve">הנושא הבא על סדר היום הצעת חבר הכנסת מנחם בן-ששון לתיקון סעיף 97 לתקנון הכנסת בנושא דיון מהיר בוועדות. </w:t>
      </w:r>
    </w:p>
    <w:p w14:paraId="04560C53" w14:textId="77777777" w:rsidR="00BB7ACC" w:rsidRPr="00BB7ACC" w:rsidRDefault="00BB7ACC" w:rsidP="00BB7ACC">
      <w:pPr>
        <w:bidi/>
        <w:ind w:firstLine="567"/>
        <w:jc w:val="both"/>
        <w:rPr>
          <w:rFonts w:cs="David" w:hint="cs"/>
          <w:rtl/>
        </w:rPr>
      </w:pPr>
    </w:p>
    <w:p w14:paraId="74238026" w14:textId="77777777" w:rsidR="00BB7ACC" w:rsidRPr="00BB7ACC" w:rsidRDefault="00BB7ACC" w:rsidP="00BB7ACC">
      <w:pPr>
        <w:bidi/>
        <w:ind w:firstLine="567"/>
        <w:jc w:val="both"/>
        <w:rPr>
          <w:rFonts w:cs="David" w:hint="cs"/>
          <w:rtl/>
        </w:rPr>
      </w:pPr>
      <w:r w:rsidRPr="00BB7ACC">
        <w:rPr>
          <w:rFonts w:cs="David" w:hint="cs"/>
          <w:rtl/>
        </w:rPr>
        <w:t xml:space="preserve">אני רוצה להציג את הנושא לפני שהחבר המציע, יושב ראש ועדת החוקה, יציג אותו. אני חושב שהנושא של דיון מהיר הוא פרוצדורה שהכנסת הזאת אימצה אותה. דא </w:t>
      </w:r>
      <w:proofErr w:type="spellStart"/>
      <w:r w:rsidRPr="00BB7ACC">
        <w:rPr>
          <w:rFonts w:cs="David" w:hint="cs"/>
          <w:rtl/>
        </w:rPr>
        <w:t>עקא</w:t>
      </w:r>
      <w:proofErr w:type="spellEnd"/>
      <w:r w:rsidRPr="00BB7ACC">
        <w:rPr>
          <w:rFonts w:cs="David" w:hint="cs"/>
          <w:rtl/>
        </w:rPr>
        <w:t xml:space="preserve">, שפעמים הצעות דיון נופלות על ועדות עמוסות מאוד, ידי יושב-ראש ועדת החוקה, כמו ועדת העבודה והרווחה, רב להם. זה מעמיס על סדר היום, הגם שהם עובדים בימים ראשון, שני, שלישי, רביעי  ופעמים גם ביום חמישי. </w:t>
      </w:r>
    </w:p>
    <w:p w14:paraId="10F83442" w14:textId="77777777" w:rsidR="00BB7ACC" w:rsidRPr="00BB7ACC" w:rsidRDefault="00BB7ACC" w:rsidP="00BB7ACC">
      <w:pPr>
        <w:bidi/>
        <w:ind w:firstLine="567"/>
        <w:jc w:val="both"/>
        <w:rPr>
          <w:rFonts w:cs="David" w:hint="cs"/>
          <w:rtl/>
        </w:rPr>
      </w:pPr>
    </w:p>
    <w:p w14:paraId="1CF98499" w14:textId="77777777" w:rsidR="00BB7ACC" w:rsidRPr="00BB7ACC" w:rsidRDefault="00BB7ACC" w:rsidP="00BB7ACC">
      <w:pPr>
        <w:pStyle w:val="Heading5"/>
        <w:rPr>
          <w:rFonts w:hint="cs"/>
          <w:sz w:val="24"/>
          <w:rtl/>
        </w:rPr>
      </w:pPr>
      <w:r w:rsidRPr="00BB7ACC">
        <w:rPr>
          <w:rFonts w:hint="cs"/>
          <w:sz w:val="24"/>
          <w:u w:val="single"/>
          <w:rtl/>
        </w:rPr>
        <w:t>מנחם בן-ששון:</w:t>
      </w:r>
    </w:p>
    <w:p w14:paraId="2B609309" w14:textId="77777777" w:rsidR="00BB7ACC" w:rsidRPr="00BB7ACC" w:rsidRDefault="00BB7ACC" w:rsidP="00BB7ACC">
      <w:pPr>
        <w:pStyle w:val="Heading5"/>
        <w:rPr>
          <w:rFonts w:hint="cs"/>
          <w:sz w:val="24"/>
          <w:rtl/>
        </w:rPr>
      </w:pPr>
    </w:p>
    <w:p w14:paraId="32F5959D" w14:textId="77777777" w:rsidR="00BB7ACC" w:rsidRPr="00BB7ACC" w:rsidRDefault="00BB7ACC" w:rsidP="00BB7ACC">
      <w:pPr>
        <w:bidi/>
        <w:ind w:firstLine="567"/>
        <w:jc w:val="both"/>
        <w:rPr>
          <w:rFonts w:cs="David" w:hint="cs"/>
          <w:rtl/>
        </w:rPr>
      </w:pPr>
      <w:r w:rsidRPr="00BB7ACC">
        <w:rPr>
          <w:rFonts w:cs="David" w:hint="cs"/>
          <w:rtl/>
        </w:rPr>
        <w:t>תמיד ביום חמישי.</w:t>
      </w:r>
    </w:p>
    <w:p w14:paraId="12797D9B" w14:textId="77777777" w:rsidR="00BB7ACC" w:rsidRPr="00BB7ACC" w:rsidRDefault="00BB7ACC" w:rsidP="00BB7ACC">
      <w:pPr>
        <w:bidi/>
        <w:ind w:firstLine="567"/>
        <w:jc w:val="both"/>
        <w:rPr>
          <w:rFonts w:cs="David" w:hint="cs"/>
          <w:rtl/>
        </w:rPr>
      </w:pPr>
    </w:p>
    <w:p w14:paraId="59D4676B" w14:textId="77777777" w:rsidR="00BB7ACC" w:rsidRPr="00BB7ACC" w:rsidRDefault="00BB7ACC" w:rsidP="00BB7ACC">
      <w:pPr>
        <w:bidi/>
        <w:jc w:val="both"/>
        <w:rPr>
          <w:rFonts w:cs="David" w:hint="cs"/>
          <w:rtl/>
        </w:rPr>
      </w:pPr>
      <w:r w:rsidRPr="00BB7ACC">
        <w:rPr>
          <w:rFonts w:cs="David" w:hint="cs"/>
          <w:u w:val="single"/>
          <w:rtl/>
        </w:rPr>
        <w:t>היו"ר דוד טל:</w:t>
      </w:r>
    </w:p>
    <w:p w14:paraId="449051FB" w14:textId="77777777" w:rsidR="00BB7ACC" w:rsidRPr="00BB7ACC" w:rsidRDefault="00BB7ACC" w:rsidP="00BB7ACC">
      <w:pPr>
        <w:bidi/>
        <w:ind w:firstLine="567"/>
        <w:jc w:val="both"/>
        <w:rPr>
          <w:rFonts w:cs="David" w:hint="cs"/>
          <w:rtl/>
        </w:rPr>
      </w:pPr>
    </w:p>
    <w:p w14:paraId="6FA5E96A" w14:textId="77777777" w:rsidR="00BB7ACC" w:rsidRPr="00BB7ACC" w:rsidRDefault="00BB7ACC" w:rsidP="00BB7ACC">
      <w:pPr>
        <w:bidi/>
        <w:ind w:firstLine="567"/>
        <w:jc w:val="both"/>
        <w:rPr>
          <w:rFonts w:cs="David" w:hint="cs"/>
          <w:rtl/>
        </w:rPr>
      </w:pPr>
      <w:r w:rsidRPr="00BB7ACC">
        <w:rPr>
          <w:rFonts w:cs="David" w:hint="cs"/>
          <w:rtl/>
        </w:rPr>
        <w:t>תמיד בחמישי. עדיין זה מקשה עליהם. יש כמה הצעות, ויציע אותן חבר הכנסת בן-ששון.</w:t>
      </w:r>
    </w:p>
    <w:p w14:paraId="4AF8828A" w14:textId="77777777" w:rsidR="00BB7ACC" w:rsidRPr="00BB7ACC" w:rsidRDefault="00BB7ACC" w:rsidP="00BB7ACC">
      <w:pPr>
        <w:bidi/>
        <w:jc w:val="both"/>
        <w:rPr>
          <w:rFonts w:cs="David" w:hint="cs"/>
          <w:rtl/>
        </w:rPr>
      </w:pPr>
      <w:r w:rsidRPr="00BB7ACC">
        <w:rPr>
          <w:rFonts w:cs="David" w:hint="cs"/>
          <w:rtl/>
        </w:rPr>
        <w:t>לאחר מכן נפתח את הדיון ונתייחס לזה. חבר הכנסת בן-ששון, בבקשה.</w:t>
      </w:r>
    </w:p>
    <w:p w14:paraId="3AB4CBDD" w14:textId="77777777" w:rsidR="00BB7ACC" w:rsidRPr="00BB7ACC" w:rsidRDefault="00BB7ACC" w:rsidP="00BB7ACC">
      <w:pPr>
        <w:bidi/>
        <w:jc w:val="both"/>
        <w:rPr>
          <w:rFonts w:cs="David" w:hint="cs"/>
          <w:rtl/>
        </w:rPr>
      </w:pPr>
    </w:p>
    <w:p w14:paraId="44FDAE0F" w14:textId="77777777" w:rsidR="00BB7ACC" w:rsidRPr="00BB7ACC" w:rsidRDefault="00BB7ACC" w:rsidP="00BB7ACC">
      <w:pPr>
        <w:pStyle w:val="Heading5"/>
        <w:rPr>
          <w:rFonts w:hint="cs"/>
          <w:sz w:val="24"/>
          <w:rtl/>
        </w:rPr>
      </w:pPr>
      <w:r w:rsidRPr="00BB7ACC">
        <w:rPr>
          <w:rFonts w:hint="cs"/>
          <w:sz w:val="24"/>
          <w:u w:val="single"/>
          <w:rtl/>
        </w:rPr>
        <w:t>מנחם בן-ששון:</w:t>
      </w:r>
    </w:p>
    <w:p w14:paraId="530B47F2" w14:textId="77777777" w:rsidR="00BB7ACC" w:rsidRPr="00BB7ACC" w:rsidRDefault="00BB7ACC" w:rsidP="00BB7ACC">
      <w:pPr>
        <w:pStyle w:val="Heading5"/>
        <w:rPr>
          <w:rFonts w:hint="cs"/>
          <w:sz w:val="24"/>
          <w:rtl/>
        </w:rPr>
      </w:pPr>
    </w:p>
    <w:p w14:paraId="72D3E83A" w14:textId="77777777" w:rsidR="00BB7ACC" w:rsidRPr="00BB7ACC" w:rsidRDefault="00BB7ACC" w:rsidP="00BB7ACC">
      <w:pPr>
        <w:bidi/>
        <w:jc w:val="both"/>
        <w:rPr>
          <w:rFonts w:cs="David" w:hint="cs"/>
          <w:rtl/>
        </w:rPr>
      </w:pPr>
      <w:r w:rsidRPr="00BB7ACC">
        <w:rPr>
          <w:rFonts w:cs="David" w:hint="cs"/>
          <w:rtl/>
        </w:rPr>
        <w:tab/>
        <w:t xml:space="preserve">אני מכיר בחשיבותה של הפרוצדורה, ואני חושב שהכנסת חייבת להיות במה להבעת בעיות דחופות שעל סדר היום. מה שנוכחתי לדעת בשנתיים האחרונות, יש שלוש סיבות, לפחות, שמביאות לכך שאנחנו לא מצליחים להיות דחופים, וכתוצאה מכך אולי לא להיות מספיק רלוונטיים לבעיה שהחברים רוצים בה, שהיא הדחיפות. </w:t>
      </w:r>
    </w:p>
    <w:p w14:paraId="4680E6B1" w14:textId="77777777" w:rsidR="00BB7ACC" w:rsidRPr="00BB7ACC" w:rsidRDefault="00BB7ACC" w:rsidP="00BB7ACC">
      <w:pPr>
        <w:bidi/>
        <w:jc w:val="both"/>
        <w:rPr>
          <w:rFonts w:cs="David" w:hint="cs"/>
          <w:rtl/>
        </w:rPr>
      </w:pPr>
    </w:p>
    <w:p w14:paraId="5A1EE43F" w14:textId="77777777" w:rsidR="00BB7ACC" w:rsidRPr="00BB7ACC" w:rsidRDefault="00BB7ACC" w:rsidP="00BB7ACC">
      <w:pPr>
        <w:bidi/>
        <w:ind w:firstLine="567"/>
        <w:jc w:val="both"/>
        <w:rPr>
          <w:rFonts w:cs="David" w:hint="cs"/>
          <w:rtl/>
        </w:rPr>
      </w:pPr>
      <w:r w:rsidRPr="00BB7ACC">
        <w:rPr>
          <w:rFonts w:cs="David" w:hint="cs"/>
          <w:rtl/>
        </w:rPr>
        <w:t>העניין הראשון הוא סדר-היום שנקבע. בדרך כלל, אנחנו משתדלים להכין סדר-יום חודשי, ואם סדר-היום לחוץ יותר אז משבוע לשבוע, וכשההצעה דחופה ואנחנו צריכים לעמוד במה שמטילה הנשיאות. אנחנו לא יכולים לעמוד בזמן שמדובר בו ואז הדחיפות יורדת ערכה, כי כבר קבענו סדר, ואתם יודעים מה המשמעות של הזמנת חברי כנסת, נציגים מגורמים ממשלתיים ומגורמים אזרחיים שונים המשתתפים בדיונים, שהם דיונים עמוסים, גם אם הם לא רק דיוני חקיקה.</w:t>
      </w:r>
    </w:p>
    <w:p w14:paraId="6E273DD2" w14:textId="77777777" w:rsidR="00BB7ACC" w:rsidRPr="00BB7ACC" w:rsidRDefault="00BB7ACC" w:rsidP="00BB7ACC">
      <w:pPr>
        <w:bidi/>
        <w:jc w:val="both"/>
        <w:rPr>
          <w:rFonts w:cs="David" w:hint="cs"/>
          <w:rtl/>
        </w:rPr>
      </w:pPr>
    </w:p>
    <w:p w14:paraId="727B8192" w14:textId="77777777" w:rsidR="00BB7ACC" w:rsidRPr="00BB7ACC" w:rsidRDefault="00BB7ACC" w:rsidP="00BB7ACC">
      <w:pPr>
        <w:bidi/>
        <w:ind w:firstLine="567"/>
        <w:jc w:val="both"/>
        <w:rPr>
          <w:rFonts w:cs="David" w:hint="cs"/>
          <w:rtl/>
        </w:rPr>
      </w:pPr>
      <w:r w:rsidRPr="00BB7ACC">
        <w:rPr>
          <w:rFonts w:cs="David" w:hint="cs"/>
          <w:rtl/>
        </w:rPr>
        <w:t xml:space="preserve">הבעיה </w:t>
      </w:r>
      <w:proofErr w:type="spellStart"/>
      <w:r w:rsidRPr="00BB7ACC">
        <w:rPr>
          <w:rFonts w:cs="David" w:hint="cs"/>
          <w:rtl/>
        </w:rPr>
        <w:t>השניה</w:t>
      </w:r>
      <w:proofErr w:type="spellEnd"/>
      <w:r w:rsidRPr="00BB7ACC">
        <w:rPr>
          <w:rFonts w:cs="David" w:hint="cs"/>
          <w:rtl/>
        </w:rPr>
        <w:t xml:space="preserve"> לא פחות חשובה. חברי הכנסת המציעים מעוניינים בתהודה ציבורית. כאן אני מחלק לשניים. חלק מהתהודה הציבורית מחייב הכנה מצד הגורמים הממלכתיים. אתה לא מעוניין שהדיון יהיה רק דיון של הוצאת מרה שחורה מן הבטן. אתה מעוניין שהדיון הזה ייענה עם הנתונים הנכונים, עם המידע הרלוונטי ועם הגורמים המוסמכים ביותר, והם בעצמם מתקשים, כולל גרומים אזרחיים. זאת אומרת, גם גורם אזרחי, לא ממשלתי, שהיה מעוניין בדיוק בנושא מסוים אומר: כן, אבל. ה"אבל" מתחיל ליצור דומינו שגורם לנו לאבד את ההגדרה של דחיפות. אני לא מדבר עכשיו על הנפח שזה לוקח. </w:t>
      </w:r>
    </w:p>
    <w:p w14:paraId="0726A79E" w14:textId="77777777" w:rsidR="00BB7ACC" w:rsidRPr="00BB7ACC" w:rsidRDefault="00BB7ACC" w:rsidP="00BB7ACC">
      <w:pPr>
        <w:bidi/>
        <w:jc w:val="both"/>
        <w:rPr>
          <w:rFonts w:cs="David" w:hint="cs"/>
          <w:rtl/>
        </w:rPr>
      </w:pPr>
    </w:p>
    <w:p w14:paraId="70F90953" w14:textId="77777777" w:rsidR="00BB7ACC" w:rsidRPr="00BB7ACC" w:rsidRDefault="00BB7ACC" w:rsidP="00BB7ACC">
      <w:pPr>
        <w:bidi/>
        <w:ind w:firstLine="567"/>
        <w:jc w:val="both"/>
        <w:rPr>
          <w:rFonts w:cs="David" w:hint="cs"/>
          <w:rtl/>
        </w:rPr>
      </w:pPr>
      <w:r w:rsidRPr="00BB7ACC">
        <w:rPr>
          <w:rFonts w:cs="David" w:hint="cs"/>
          <w:rtl/>
        </w:rPr>
        <w:t xml:space="preserve">הנקודה השלישית, אנחנו מנסים לנצל כל רגע, וחלק מהימים הם ימי ראשון וחמישי, כמו שאדוני ציין. חברי הכנסת אינם בטלים ובימי ראשון וחמישי נמצאים חלקם בחזיתות מפלגתיות וציבוריות. כשאנחנו אומרים שנקיים דיון באחד מן הימים הללו, מי שמעוניין בדיון כזה, והוא דיון שחשוב שתהיה בו תקשורת, עלול להחמיץ את הפאן התקשורתי, שהוא לא פחות חשוב מהפאן האזרחי. הוא משמעותי מאוד, גם כשמדובר בדיון שרוצים בו גורמים ממלכתיים ממשלתיים. </w:t>
      </w:r>
    </w:p>
    <w:p w14:paraId="1CE7A672" w14:textId="77777777" w:rsidR="00BB7ACC" w:rsidRPr="00BB7ACC" w:rsidRDefault="00BB7ACC" w:rsidP="00BB7ACC">
      <w:pPr>
        <w:bidi/>
        <w:jc w:val="both"/>
        <w:rPr>
          <w:rFonts w:cs="David" w:hint="cs"/>
          <w:rtl/>
        </w:rPr>
      </w:pPr>
    </w:p>
    <w:p w14:paraId="7DE92F76" w14:textId="77777777" w:rsidR="00BB7ACC" w:rsidRPr="00BB7ACC" w:rsidRDefault="00BB7ACC" w:rsidP="00BB7ACC">
      <w:pPr>
        <w:bidi/>
        <w:ind w:firstLine="567"/>
        <w:jc w:val="both"/>
        <w:rPr>
          <w:rFonts w:cs="David" w:hint="cs"/>
          <w:rtl/>
        </w:rPr>
      </w:pPr>
      <w:r w:rsidRPr="00BB7ACC">
        <w:rPr>
          <w:rFonts w:cs="David" w:hint="cs"/>
          <w:rtl/>
        </w:rPr>
        <w:t xml:space="preserve">זה הביא אותי לבקשה, שהיא אחת מהשלוש; הנקודה הראשונה, ביטול של הסעיף. אני חושב שיש בזה משהו לא ראוי. זה דיון שהוא מעמיק מאוד. אני לא אתמוך בביטול הסעיף הזה, אבל מי שרוצה ללכת רחוק עד כדי כך - בבקשה. אפשרות אחרת היא להגיד שבוועדות מסוימות הדחוף יהיה אחר או שוועדות מסוימות יביאו את זה לדיון. זה לא ייקרא דיון דחוף אלא דיון, והוועדה תמצא, בתיאום עם המציע, את הזמן המתאים, כפי שקרה לי בסוף. קיבלתי דיונים דחופים, למציע לא היה נוח, דחיתי בשלושה שבועות ואז הם קיבלו. אפשרות שלישית, אם אנחנו רוצים להיות עם תקנון נוקשה </w:t>
      </w:r>
      <w:r w:rsidRPr="00BB7ACC">
        <w:rPr>
          <w:rFonts w:cs="David"/>
          <w:rtl/>
        </w:rPr>
        <w:t>–</w:t>
      </w:r>
      <w:r w:rsidRPr="00BB7ACC">
        <w:rPr>
          <w:rFonts w:cs="David" w:hint="cs"/>
          <w:rtl/>
        </w:rPr>
        <w:t xml:space="preserve"> אני לא אוהב אותה </w:t>
      </w:r>
      <w:r w:rsidRPr="00BB7ACC">
        <w:rPr>
          <w:rFonts w:cs="David"/>
          <w:rtl/>
        </w:rPr>
        <w:t>–</w:t>
      </w:r>
      <w:r w:rsidRPr="00BB7ACC">
        <w:rPr>
          <w:rFonts w:cs="David" w:hint="cs"/>
          <w:rtl/>
        </w:rPr>
        <w:t xml:space="preserve"> להאריך את הנשימה, שזה יהיה 60 יום. </w:t>
      </w:r>
    </w:p>
    <w:p w14:paraId="75CED014" w14:textId="77777777" w:rsidR="00BB7ACC" w:rsidRPr="00BB7ACC" w:rsidRDefault="00BB7ACC" w:rsidP="00BB7ACC">
      <w:pPr>
        <w:bidi/>
        <w:jc w:val="both"/>
        <w:rPr>
          <w:rFonts w:cs="David" w:hint="cs"/>
          <w:rtl/>
        </w:rPr>
      </w:pPr>
    </w:p>
    <w:p w14:paraId="1A11862E" w14:textId="77777777" w:rsidR="00BB7ACC" w:rsidRPr="00BB7ACC" w:rsidRDefault="00BB7ACC" w:rsidP="00BB7ACC">
      <w:pPr>
        <w:bidi/>
        <w:jc w:val="both"/>
        <w:rPr>
          <w:rFonts w:cs="David" w:hint="cs"/>
          <w:rtl/>
        </w:rPr>
      </w:pPr>
      <w:r w:rsidRPr="00BB7ACC">
        <w:rPr>
          <w:rFonts w:cs="David" w:hint="cs"/>
          <w:u w:val="single"/>
          <w:rtl/>
        </w:rPr>
        <w:t>היו"ר דוד טל:</w:t>
      </w:r>
    </w:p>
    <w:p w14:paraId="2D555061" w14:textId="77777777" w:rsidR="00BB7ACC" w:rsidRPr="00BB7ACC" w:rsidRDefault="00BB7ACC" w:rsidP="00BB7ACC">
      <w:pPr>
        <w:bidi/>
        <w:jc w:val="both"/>
        <w:rPr>
          <w:rFonts w:cs="David" w:hint="cs"/>
          <w:rtl/>
        </w:rPr>
      </w:pPr>
    </w:p>
    <w:p w14:paraId="3CF95F86" w14:textId="77777777" w:rsidR="00BB7ACC" w:rsidRPr="00BB7ACC" w:rsidRDefault="00BB7ACC" w:rsidP="00BB7ACC">
      <w:pPr>
        <w:bidi/>
        <w:jc w:val="both"/>
        <w:rPr>
          <w:rFonts w:cs="David" w:hint="cs"/>
          <w:rtl/>
        </w:rPr>
      </w:pPr>
      <w:r w:rsidRPr="00BB7ACC">
        <w:rPr>
          <w:rFonts w:cs="David" w:hint="cs"/>
          <w:rtl/>
        </w:rPr>
        <w:tab/>
        <w:t xml:space="preserve">תודה. אדוני, סגן יושב ראש הכנסת, חבר הכנסת </w:t>
      </w:r>
      <w:proofErr w:type="spellStart"/>
      <w:r w:rsidRPr="00BB7ACC">
        <w:rPr>
          <w:rFonts w:cs="David" w:hint="cs"/>
          <w:rtl/>
        </w:rPr>
        <w:t>אדלשטיין</w:t>
      </w:r>
      <w:proofErr w:type="spellEnd"/>
      <w:r w:rsidRPr="00BB7ACC">
        <w:rPr>
          <w:rFonts w:cs="David" w:hint="cs"/>
          <w:rtl/>
        </w:rPr>
        <w:t xml:space="preserve">. </w:t>
      </w:r>
    </w:p>
    <w:p w14:paraId="45D259B1" w14:textId="77777777" w:rsidR="00BB7ACC" w:rsidRPr="00BB7ACC" w:rsidRDefault="00BB7ACC" w:rsidP="00BB7ACC">
      <w:pPr>
        <w:bidi/>
        <w:jc w:val="both"/>
        <w:rPr>
          <w:rFonts w:cs="David" w:hint="cs"/>
          <w:rtl/>
        </w:rPr>
      </w:pPr>
    </w:p>
    <w:p w14:paraId="31C7B61D" w14:textId="77777777" w:rsidR="00BB7ACC" w:rsidRPr="00BB7ACC" w:rsidRDefault="00BB7ACC" w:rsidP="00BB7ACC">
      <w:pPr>
        <w:bidi/>
        <w:jc w:val="both"/>
        <w:rPr>
          <w:rFonts w:cs="David" w:hint="cs"/>
          <w:rtl/>
        </w:rPr>
      </w:pPr>
      <w:r w:rsidRPr="00BB7ACC">
        <w:rPr>
          <w:rFonts w:cs="David" w:hint="cs"/>
          <w:u w:val="single"/>
          <w:rtl/>
        </w:rPr>
        <w:t xml:space="preserve">יולי יואל </w:t>
      </w:r>
      <w:proofErr w:type="spellStart"/>
      <w:r w:rsidRPr="00BB7ACC">
        <w:rPr>
          <w:rFonts w:cs="David" w:hint="cs"/>
          <w:u w:val="single"/>
          <w:rtl/>
        </w:rPr>
        <w:t>אדלשטיין</w:t>
      </w:r>
      <w:proofErr w:type="spellEnd"/>
      <w:r w:rsidRPr="00BB7ACC">
        <w:rPr>
          <w:rFonts w:cs="David" w:hint="cs"/>
          <w:u w:val="single"/>
          <w:rtl/>
        </w:rPr>
        <w:t>:</w:t>
      </w:r>
    </w:p>
    <w:p w14:paraId="55A25611" w14:textId="77777777" w:rsidR="00BB7ACC" w:rsidRPr="00BB7ACC" w:rsidRDefault="00BB7ACC" w:rsidP="00BB7ACC">
      <w:pPr>
        <w:bidi/>
        <w:jc w:val="both"/>
        <w:rPr>
          <w:rFonts w:cs="David" w:hint="cs"/>
          <w:rtl/>
        </w:rPr>
      </w:pPr>
    </w:p>
    <w:p w14:paraId="4FCCBAB8" w14:textId="77777777" w:rsidR="00BB7ACC" w:rsidRPr="00BB7ACC" w:rsidRDefault="00BB7ACC" w:rsidP="00BB7ACC">
      <w:pPr>
        <w:bidi/>
        <w:ind w:firstLine="567"/>
        <w:jc w:val="both"/>
        <w:rPr>
          <w:rFonts w:cs="David" w:hint="cs"/>
          <w:rtl/>
        </w:rPr>
      </w:pPr>
      <w:r w:rsidRPr="00BB7ACC">
        <w:rPr>
          <w:rFonts w:cs="David" w:hint="cs"/>
          <w:rtl/>
        </w:rPr>
        <w:t xml:space="preserve">תודה, אדוני יושב ראש הוועדה, וגם אדוני המציע. אני רוצה להזכיר שמודל ההתנהגות הזה אומנם מקובל, גם בשיטת הממשל בישראל ובעוד כל מיני דברים; יש בעיה, מתקנים אותה על-ידי הכנסת סעיף - רק לפני שתי כנסות, אם אני לא טועה - שמאפשר דיון מהיר בוועדות, ולאחר מכן מבטלים וחוזרים לקדמותו מבלי להתייחס למה בכלל הכניסו את הסעיף הזה. </w:t>
      </w:r>
    </w:p>
    <w:p w14:paraId="7C23F7F0" w14:textId="77777777" w:rsidR="00BB7ACC" w:rsidRPr="00BB7ACC" w:rsidRDefault="00BB7ACC" w:rsidP="00BB7ACC">
      <w:pPr>
        <w:bidi/>
        <w:ind w:firstLine="567"/>
        <w:jc w:val="both"/>
        <w:rPr>
          <w:rFonts w:cs="David" w:hint="cs"/>
          <w:rtl/>
        </w:rPr>
      </w:pPr>
    </w:p>
    <w:p w14:paraId="0AEB9CE4" w14:textId="77777777" w:rsidR="00BB7ACC" w:rsidRPr="00BB7ACC" w:rsidRDefault="00BB7ACC" w:rsidP="00BB7ACC">
      <w:pPr>
        <w:bidi/>
        <w:ind w:firstLine="567"/>
        <w:jc w:val="both"/>
        <w:rPr>
          <w:rFonts w:cs="David" w:hint="cs"/>
          <w:rtl/>
        </w:rPr>
      </w:pPr>
      <w:r w:rsidRPr="00BB7ACC">
        <w:rPr>
          <w:rFonts w:cs="David" w:hint="cs"/>
          <w:rtl/>
        </w:rPr>
        <w:t xml:space="preserve">הכניסו אותו, בלי לפגוע ביושבי ראש רבים של ועדות שנמצאים כאן, כנראה מתוך הנחה שלא כל החוכמה נמצאת דווקא אצל יושב ראש ועדה זו או אחרת, ולפעמים גם חברי כנסת רוצים לדון באיזשהו נושא בדחיפות, ולפעמים זה גם לא נושא שהוא כל כך חשוב ואקטואלי לאותו יושב ראש של אותה ועדה באותו פרק זמן. לכן יש את הכלי של הגשת הנושא הזה דרך הנשיאות ואישור הנשיאות. </w:t>
      </w:r>
    </w:p>
    <w:p w14:paraId="0BEE7D1F" w14:textId="77777777" w:rsidR="00BB7ACC" w:rsidRPr="00BB7ACC" w:rsidRDefault="00BB7ACC" w:rsidP="00BB7ACC">
      <w:pPr>
        <w:bidi/>
        <w:ind w:firstLine="567"/>
        <w:jc w:val="both"/>
        <w:rPr>
          <w:rFonts w:cs="David" w:hint="cs"/>
          <w:rtl/>
        </w:rPr>
      </w:pPr>
    </w:p>
    <w:p w14:paraId="5742BAC5" w14:textId="77777777" w:rsidR="00BB7ACC" w:rsidRPr="00BB7ACC" w:rsidRDefault="00BB7ACC" w:rsidP="00BB7ACC">
      <w:pPr>
        <w:bidi/>
        <w:ind w:firstLine="567"/>
        <w:jc w:val="both"/>
        <w:rPr>
          <w:rFonts w:cs="David" w:hint="cs"/>
          <w:rtl/>
        </w:rPr>
      </w:pPr>
      <w:r w:rsidRPr="00BB7ACC">
        <w:rPr>
          <w:rFonts w:cs="David" w:hint="cs"/>
          <w:rtl/>
        </w:rPr>
        <w:t xml:space="preserve">להזכיר לכולנו, וגם למציע, אין חובה על הנשיאות לאשר נושא לדיון מהיר. יכולות להיות סיטואציות ששלושה או ארבעה חברי כנסת הגישו הצעות שונות לדיון, לצורך העניין בוועדת העבודה, הרווחה והבריאות, וכולן </w:t>
      </w:r>
      <w:proofErr w:type="spellStart"/>
      <w:r w:rsidRPr="00BB7ACC">
        <w:rPr>
          <w:rFonts w:cs="David" w:hint="cs"/>
          <w:rtl/>
        </w:rPr>
        <w:t>נידחו</w:t>
      </w:r>
      <w:proofErr w:type="spellEnd"/>
      <w:r w:rsidRPr="00BB7ACC">
        <w:rPr>
          <w:rFonts w:cs="David" w:hint="cs"/>
          <w:rtl/>
        </w:rPr>
        <w:t xml:space="preserve">, כי הנשיאות לא מצאה בהם לא דחיפות ולא חשיבות או שנושאים דומים הוגשו לדיון במליאה. </w:t>
      </w:r>
    </w:p>
    <w:p w14:paraId="3603ED5C" w14:textId="77777777" w:rsidR="00BB7ACC" w:rsidRPr="00BB7ACC" w:rsidRDefault="00BB7ACC" w:rsidP="00BB7ACC">
      <w:pPr>
        <w:bidi/>
        <w:jc w:val="both"/>
        <w:rPr>
          <w:rFonts w:cs="David" w:hint="cs"/>
          <w:rtl/>
        </w:rPr>
      </w:pPr>
    </w:p>
    <w:p w14:paraId="4FB5BB70" w14:textId="77777777" w:rsidR="00BB7ACC" w:rsidRPr="00BB7ACC" w:rsidRDefault="00BB7ACC" w:rsidP="00BB7ACC">
      <w:pPr>
        <w:bidi/>
        <w:ind w:firstLine="567"/>
        <w:jc w:val="both"/>
        <w:rPr>
          <w:rFonts w:cs="David" w:hint="cs"/>
          <w:rtl/>
        </w:rPr>
      </w:pPr>
      <w:r w:rsidRPr="00BB7ACC">
        <w:rPr>
          <w:rFonts w:cs="David" w:hint="cs"/>
          <w:rtl/>
        </w:rPr>
        <w:t xml:space="preserve">טיעון נוסף לגבי אורך הזמן וההכנה לתשובה. אני רוצה להזכיר שוב לכולנו, בשעה 12:15 </w:t>
      </w:r>
      <w:r w:rsidRPr="00BB7ACC">
        <w:rPr>
          <w:rFonts w:cs="David"/>
          <w:rtl/>
        </w:rPr>
        <w:t>–</w:t>
      </w:r>
      <w:r w:rsidRPr="00BB7ACC">
        <w:rPr>
          <w:rFonts w:cs="David" w:hint="cs"/>
          <w:rtl/>
        </w:rPr>
        <w:t xml:space="preserve"> 12:20 בימי שני הנשיאות מאשרת נושאים לדיון במליאה. לשר שמשיב בימי רביעי יש בדרך כלל 48 שעות להתכונן, ואף אחד מאתנו תשובה של השר שאומרת: המשרד שלי לא הספיק להתכונן ולהשיב. כאן מדובר בשבוע ולא ב-48 שעות, וחברי כנסת, שהם חברי הוועדה, הם בדרך כלל אנשים הגיוניים. אם יושב ראש הוועדה אומר שלא יקיים את הדיון ביום שלישי, כשפג שבוע, אלא ביום רביעי, מסיבות כאלה או אחרת, בדרך כלל חברי הכנסת מסכימים. לכן, גם הטיעון הזה משונה. </w:t>
      </w:r>
    </w:p>
    <w:p w14:paraId="09E48970" w14:textId="77777777" w:rsidR="00BB7ACC" w:rsidRPr="00BB7ACC" w:rsidRDefault="00BB7ACC" w:rsidP="00BB7ACC">
      <w:pPr>
        <w:bidi/>
        <w:jc w:val="both"/>
        <w:rPr>
          <w:rFonts w:cs="David" w:hint="cs"/>
          <w:rtl/>
        </w:rPr>
      </w:pPr>
    </w:p>
    <w:p w14:paraId="1F7947AF" w14:textId="77777777" w:rsidR="00BB7ACC" w:rsidRPr="00BB7ACC" w:rsidRDefault="00BB7ACC" w:rsidP="00BB7ACC">
      <w:pPr>
        <w:bidi/>
        <w:jc w:val="both"/>
        <w:rPr>
          <w:rFonts w:cs="David" w:hint="cs"/>
          <w:rtl/>
        </w:rPr>
      </w:pPr>
      <w:r w:rsidRPr="00BB7ACC">
        <w:rPr>
          <w:rFonts w:cs="David" w:hint="cs"/>
          <w:u w:val="single"/>
          <w:rtl/>
        </w:rPr>
        <w:t>היו"ר דוד טל:</w:t>
      </w:r>
    </w:p>
    <w:p w14:paraId="0ABFCEAF" w14:textId="77777777" w:rsidR="00BB7ACC" w:rsidRPr="00BB7ACC" w:rsidRDefault="00BB7ACC" w:rsidP="00BB7ACC">
      <w:pPr>
        <w:bidi/>
        <w:jc w:val="both"/>
        <w:rPr>
          <w:rFonts w:cs="David" w:hint="cs"/>
          <w:rtl/>
        </w:rPr>
      </w:pPr>
    </w:p>
    <w:p w14:paraId="7B68B556" w14:textId="77777777" w:rsidR="00BB7ACC" w:rsidRPr="00BB7ACC" w:rsidRDefault="00BB7ACC" w:rsidP="00BB7ACC">
      <w:pPr>
        <w:bidi/>
        <w:ind w:firstLine="567"/>
        <w:jc w:val="both"/>
        <w:rPr>
          <w:rFonts w:cs="David" w:hint="cs"/>
          <w:rtl/>
        </w:rPr>
      </w:pPr>
      <w:r w:rsidRPr="00BB7ACC">
        <w:rPr>
          <w:rFonts w:cs="David" w:hint="cs"/>
          <w:rtl/>
        </w:rPr>
        <w:t xml:space="preserve">חבר הכנסת </w:t>
      </w:r>
      <w:proofErr w:type="spellStart"/>
      <w:r w:rsidRPr="00BB7ACC">
        <w:rPr>
          <w:rFonts w:cs="David" w:hint="cs"/>
          <w:rtl/>
        </w:rPr>
        <w:t>אדלשטיין</w:t>
      </w:r>
      <w:proofErr w:type="spellEnd"/>
      <w:r w:rsidRPr="00BB7ACC">
        <w:rPr>
          <w:rFonts w:cs="David" w:hint="cs"/>
          <w:rtl/>
        </w:rPr>
        <w:t>, בגלל הניסיון שלך בוועדת הנשיאות של הכנסת, יש לך הצעה לפתרון?</w:t>
      </w:r>
    </w:p>
    <w:p w14:paraId="7B01930F" w14:textId="77777777" w:rsidR="00BB7ACC" w:rsidRPr="00BB7ACC" w:rsidRDefault="00BB7ACC" w:rsidP="00BB7ACC">
      <w:pPr>
        <w:bidi/>
        <w:jc w:val="both"/>
        <w:rPr>
          <w:rFonts w:cs="David" w:hint="cs"/>
          <w:rtl/>
        </w:rPr>
      </w:pPr>
    </w:p>
    <w:p w14:paraId="0673992B" w14:textId="77777777" w:rsidR="00BB7ACC" w:rsidRPr="00BB7ACC" w:rsidRDefault="00BB7ACC" w:rsidP="00BB7ACC">
      <w:pPr>
        <w:bidi/>
        <w:jc w:val="both"/>
        <w:rPr>
          <w:rFonts w:cs="David" w:hint="cs"/>
          <w:rtl/>
        </w:rPr>
      </w:pPr>
      <w:r w:rsidRPr="00BB7ACC">
        <w:rPr>
          <w:rFonts w:cs="David" w:hint="cs"/>
          <w:u w:val="single"/>
          <w:rtl/>
        </w:rPr>
        <w:t xml:space="preserve">יולי יואל </w:t>
      </w:r>
      <w:proofErr w:type="spellStart"/>
      <w:r w:rsidRPr="00BB7ACC">
        <w:rPr>
          <w:rFonts w:cs="David" w:hint="cs"/>
          <w:u w:val="single"/>
          <w:rtl/>
        </w:rPr>
        <w:t>אדלשטיין</w:t>
      </w:r>
      <w:proofErr w:type="spellEnd"/>
      <w:r w:rsidRPr="00BB7ACC">
        <w:rPr>
          <w:rFonts w:cs="David" w:hint="cs"/>
          <w:u w:val="single"/>
          <w:rtl/>
        </w:rPr>
        <w:t>:</w:t>
      </w:r>
    </w:p>
    <w:p w14:paraId="1BC7BDB2" w14:textId="77777777" w:rsidR="00BB7ACC" w:rsidRPr="00BB7ACC" w:rsidRDefault="00BB7ACC" w:rsidP="00BB7ACC">
      <w:pPr>
        <w:bidi/>
        <w:jc w:val="both"/>
        <w:rPr>
          <w:rFonts w:cs="David" w:hint="cs"/>
          <w:rtl/>
        </w:rPr>
      </w:pPr>
    </w:p>
    <w:p w14:paraId="58C51C8C" w14:textId="77777777" w:rsidR="00BB7ACC" w:rsidRPr="00BB7ACC" w:rsidRDefault="00BB7ACC" w:rsidP="00BB7ACC">
      <w:pPr>
        <w:bidi/>
        <w:ind w:firstLine="567"/>
        <w:jc w:val="both"/>
        <w:rPr>
          <w:rFonts w:cs="David" w:hint="cs"/>
          <w:rtl/>
        </w:rPr>
      </w:pPr>
      <w:r w:rsidRPr="00BB7ACC">
        <w:rPr>
          <w:rFonts w:cs="David" w:hint="cs"/>
          <w:rtl/>
        </w:rPr>
        <w:t xml:space="preserve">הציע ידידי, חבר הכנסת מנחם בן-ששון, שלוש אופציות. כל שלוש האופציות לא מקובלות עלי. כמו שאמרתי, אין חובה לאשר נושאים בנשיאות. </w:t>
      </w:r>
    </w:p>
    <w:p w14:paraId="1CE4FA42" w14:textId="77777777" w:rsidR="00BB7ACC" w:rsidRPr="00BB7ACC" w:rsidRDefault="00BB7ACC" w:rsidP="00BB7ACC">
      <w:pPr>
        <w:bidi/>
        <w:ind w:firstLine="567"/>
        <w:jc w:val="both"/>
        <w:rPr>
          <w:rFonts w:cs="David" w:hint="cs"/>
          <w:rtl/>
        </w:rPr>
      </w:pPr>
    </w:p>
    <w:p w14:paraId="17616FD3" w14:textId="77777777" w:rsidR="00BB7ACC" w:rsidRPr="00BB7ACC" w:rsidRDefault="00BB7ACC" w:rsidP="00BB7ACC">
      <w:pPr>
        <w:bidi/>
        <w:ind w:firstLine="567"/>
        <w:jc w:val="both"/>
        <w:rPr>
          <w:rFonts w:cs="David" w:hint="cs"/>
          <w:rtl/>
        </w:rPr>
      </w:pPr>
      <w:r w:rsidRPr="00BB7ACC">
        <w:rPr>
          <w:rFonts w:cs="David" w:hint="cs"/>
          <w:rtl/>
        </w:rPr>
        <w:t xml:space="preserve">דבר אחרון, רק עכשיו ראית את עמיתי, חבר הכנסת טיבי, במבוכה מסוימת, כי אני, יחד אתו ועם חבר הכנסת אמנון כהן, אישרנו חמישה נושאים חשובים אתמול. והנה, באו שני חברי כנסת, עם נושאים כבדים וחשובים וביקשו גם לאשר אותם למליאה. אם נבטל נושא של דיון מהיר או נסרס אותו אז ודאי שיופיעו עוד נושאים ועוד נושאים שידרשו להעלות אותם  - - - </w:t>
      </w:r>
    </w:p>
    <w:p w14:paraId="100BADD3" w14:textId="77777777" w:rsidR="00BB7ACC" w:rsidRPr="00BB7ACC" w:rsidRDefault="00BB7ACC" w:rsidP="00BB7ACC">
      <w:pPr>
        <w:bidi/>
        <w:jc w:val="both"/>
        <w:rPr>
          <w:rFonts w:cs="David" w:hint="cs"/>
          <w:rtl/>
        </w:rPr>
      </w:pPr>
    </w:p>
    <w:p w14:paraId="2B1825A9" w14:textId="77777777" w:rsidR="00BB7ACC" w:rsidRPr="00BB7ACC" w:rsidRDefault="00BB7ACC" w:rsidP="00BB7ACC">
      <w:pPr>
        <w:bidi/>
        <w:jc w:val="both"/>
        <w:rPr>
          <w:rFonts w:cs="David" w:hint="cs"/>
          <w:rtl/>
        </w:rPr>
      </w:pPr>
      <w:r w:rsidRPr="00BB7ACC">
        <w:rPr>
          <w:rFonts w:cs="David" w:hint="cs"/>
          <w:u w:val="single"/>
          <w:rtl/>
        </w:rPr>
        <w:t>היו"ר דוד טל:</w:t>
      </w:r>
    </w:p>
    <w:p w14:paraId="58698C1A" w14:textId="77777777" w:rsidR="00BB7ACC" w:rsidRPr="00BB7ACC" w:rsidRDefault="00BB7ACC" w:rsidP="00BB7ACC">
      <w:pPr>
        <w:bidi/>
        <w:jc w:val="both"/>
        <w:rPr>
          <w:rFonts w:cs="David" w:hint="cs"/>
          <w:rtl/>
        </w:rPr>
      </w:pPr>
    </w:p>
    <w:p w14:paraId="643094C4" w14:textId="77777777" w:rsidR="00BB7ACC" w:rsidRPr="00BB7ACC" w:rsidRDefault="00BB7ACC" w:rsidP="00BB7ACC">
      <w:pPr>
        <w:bidi/>
        <w:jc w:val="both"/>
        <w:rPr>
          <w:rFonts w:cs="David" w:hint="cs"/>
          <w:rtl/>
        </w:rPr>
      </w:pPr>
      <w:r w:rsidRPr="00BB7ACC">
        <w:rPr>
          <w:rFonts w:cs="David" w:hint="cs"/>
          <w:rtl/>
        </w:rPr>
        <w:tab/>
        <w:t xml:space="preserve">תודה, אדוני. חבר הכנסת גדעון סער, בבקשה. </w:t>
      </w:r>
    </w:p>
    <w:p w14:paraId="36C7FC72" w14:textId="77777777" w:rsidR="00BB7ACC" w:rsidRPr="00BB7ACC" w:rsidRDefault="00BB7ACC" w:rsidP="00BB7ACC">
      <w:pPr>
        <w:bidi/>
        <w:jc w:val="both"/>
        <w:rPr>
          <w:rFonts w:cs="David" w:hint="cs"/>
          <w:rtl/>
        </w:rPr>
      </w:pPr>
    </w:p>
    <w:p w14:paraId="312C61B4"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0EAD0A63" w14:textId="77777777" w:rsidR="00BB7ACC" w:rsidRPr="00BB7ACC" w:rsidRDefault="00BB7ACC" w:rsidP="00BB7ACC">
      <w:pPr>
        <w:bidi/>
        <w:jc w:val="both"/>
        <w:rPr>
          <w:rFonts w:cs="David" w:hint="cs"/>
          <w:u w:val="single"/>
          <w:rtl/>
        </w:rPr>
      </w:pPr>
    </w:p>
    <w:p w14:paraId="1F744332" w14:textId="77777777" w:rsidR="00BB7ACC" w:rsidRPr="00BB7ACC" w:rsidRDefault="00BB7ACC" w:rsidP="00BB7ACC">
      <w:pPr>
        <w:bidi/>
        <w:jc w:val="both"/>
        <w:rPr>
          <w:rFonts w:cs="David" w:hint="cs"/>
          <w:rtl/>
        </w:rPr>
      </w:pPr>
      <w:r w:rsidRPr="00BB7ACC">
        <w:rPr>
          <w:rFonts w:cs="David" w:hint="cs"/>
          <w:rtl/>
        </w:rPr>
        <w:tab/>
        <w:t xml:space="preserve">אדוני היושב ראש, התפשטה לה אופנה חדשה: איך לפגוע בכלי העבודה של חברי הכנסת; לבטל את היכולת שלהם לבקש פטור מחובת הנחה; לצמצם את היכולת שלהם בנושא השאילתות ועכשיו גם לבטל את הכלי של הדיון המהיר. למה? כי אולי נשאר איזה כלי עבודה אפקטיבי בידי חברי הכנסת בנושאים שהם על סדר היום, אז בואו נבטל גם את זה. תיכף נגיע לסעיף של בואו נלך הביתה בכלל. </w:t>
      </w:r>
    </w:p>
    <w:p w14:paraId="4A4296BA" w14:textId="77777777" w:rsidR="00BB7ACC" w:rsidRPr="00BB7ACC" w:rsidRDefault="00BB7ACC" w:rsidP="00BB7ACC">
      <w:pPr>
        <w:bidi/>
        <w:jc w:val="both"/>
        <w:rPr>
          <w:rFonts w:cs="David" w:hint="cs"/>
          <w:rtl/>
        </w:rPr>
      </w:pPr>
    </w:p>
    <w:p w14:paraId="779D34EF" w14:textId="77777777" w:rsidR="00BB7ACC" w:rsidRPr="00BB7ACC" w:rsidRDefault="00BB7ACC" w:rsidP="00BB7ACC">
      <w:pPr>
        <w:bidi/>
        <w:jc w:val="both"/>
        <w:rPr>
          <w:rFonts w:cs="David" w:hint="cs"/>
          <w:rtl/>
        </w:rPr>
      </w:pPr>
      <w:r w:rsidRPr="00BB7ACC">
        <w:rPr>
          <w:rFonts w:cs="David" w:hint="cs"/>
          <w:u w:val="single"/>
          <w:rtl/>
        </w:rPr>
        <w:t>היו"ר דוד טל:</w:t>
      </w:r>
    </w:p>
    <w:p w14:paraId="6504AD15" w14:textId="77777777" w:rsidR="00BB7ACC" w:rsidRPr="00BB7ACC" w:rsidRDefault="00BB7ACC" w:rsidP="00BB7ACC">
      <w:pPr>
        <w:bidi/>
        <w:jc w:val="both"/>
        <w:rPr>
          <w:rFonts w:cs="David" w:hint="cs"/>
          <w:rtl/>
        </w:rPr>
      </w:pPr>
    </w:p>
    <w:p w14:paraId="7F70ECFF" w14:textId="77777777" w:rsidR="00BB7ACC" w:rsidRPr="00BB7ACC" w:rsidRDefault="00BB7ACC" w:rsidP="00BB7ACC">
      <w:pPr>
        <w:bidi/>
        <w:jc w:val="both"/>
        <w:rPr>
          <w:rFonts w:cs="David" w:hint="cs"/>
          <w:rtl/>
        </w:rPr>
      </w:pPr>
      <w:r w:rsidRPr="00BB7ACC">
        <w:rPr>
          <w:rFonts w:cs="David" w:hint="cs"/>
          <w:rtl/>
        </w:rPr>
        <w:tab/>
        <w:t xml:space="preserve">זה בסעיף הבא. </w:t>
      </w:r>
    </w:p>
    <w:p w14:paraId="2A40E1D5" w14:textId="77777777" w:rsidR="00BB7ACC" w:rsidRPr="00BB7ACC" w:rsidRDefault="00BB7ACC" w:rsidP="00BB7ACC">
      <w:pPr>
        <w:bidi/>
        <w:jc w:val="both"/>
        <w:rPr>
          <w:rFonts w:cs="David" w:hint="cs"/>
          <w:rtl/>
        </w:rPr>
      </w:pPr>
    </w:p>
    <w:p w14:paraId="16247123"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0F150D81" w14:textId="77777777" w:rsidR="00BB7ACC" w:rsidRPr="00BB7ACC" w:rsidRDefault="00BB7ACC" w:rsidP="00BB7ACC">
      <w:pPr>
        <w:bidi/>
        <w:jc w:val="both"/>
        <w:rPr>
          <w:rFonts w:cs="David" w:hint="cs"/>
          <w:u w:val="single"/>
          <w:rtl/>
        </w:rPr>
      </w:pPr>
    </w:p>
    <w:p w14:paraId="35B3D3C6" w14:textId="77777777" w:rsidR="00BB7ACC" w:rsidRPr="00BB7ACC" w:rsidRDefault="00BB7ACC" w:rsidP="00BB7ACC">
      <w:pPr>
        <w:bidi/>
        <w:jc w:val="both"/>
        <w:rPr>
          <w:rFonts w:cs="David" w:hint="cs"/>
          <w:rtl/>
        </w:rPr>
      </w:pPr>
      <w:r w:rsidRPr="00BB7ACC">
        <w:rPr>
          <w:rFonts w:cs="David" w:hint="cs"/>
          <w:rtl/>
        </w:rPr>
        <w:tab/>
        <w:t xml:space="preserve"> הרי מה מציע חבר </w:t>
      </w:r>
      <w:proofErr w:type="spellStart"/>
      <w:r w:rsidRPr="00BB7ACC">
        <w:rPr>
          <w:rFonts w:cs="David" w:hint="cs"/>
          <w:rtl/>
        </w:rPr>
        <w:t>הכנסתבן</w:t>
      </w:r>
      <w:proofErr w:type="spellEnd"/>
      <w:r w:rsidRPr="00BB7ACC">
        <w:rPr>
          <w:rFonts w:cs="David" w:hint="cs"/>
          <w:rtl/>
        </w:rPr>
        <w:t xml:space="preserve">-ששון? אני רוצה שתבינו את הקורלציה בין הצעת בן-ששון לבין הסעיף הבא. למשל, הוא מציע שאם לא נבטל את הסעיף בכלל אז נקצר את מועד הדיון, במקום שבוע 60 יום. הרי אתם רוצים תיכף לקצר גם את כנס הקיץ כמעט ל-60 יום, אז מתי ידונו בזה? אתם רוצים גם לא לעבוד וגם שאי-אפשר יהיה להגיש שום נושא. </w:t>
      </w:r>
    </w:p>
    <w:p w14:paraId="4ED01876" w14:textId="77777777" w:rsidR="00BB7ACC" w:rsidRPr="00BB7ACC" w:rsidRDefault="00BB7ACC" w:rsidP="00BB7ACC">
      <w:pPr>
        <w:bidi/>
        <w:jc w:val="both"/>
        <w:rPr>
          <w:rFonts w:cs="David" w:hint="cs"/>
          <w:rtl/>
        </w:rPr>
      </w:pPr>
    </w:p>
    <w:p w14:paraId="2047564A" w14:textId="77777777" w:rsidR="00BB7ACC" w:rsidRPr="00BB7ACC" w:rsidRDefault="00BB7ACC" w:rsidP="00BB7ACC">
      <w:pPr>
        <w:bidi/>
        <w:ind w:firstLine="567"/>
        <w:jc w:val="both"/>
        <w:rPr>
          <w:rFonts w:cs="David" w:hint="cs"/>
          <w:rtl/>
        </w:rPr>
      </w:pPr>
      <w:r w:rsidRPr="00BB7ACC">
        <w:rPr>
          <w:rFonts w:cs="David" w:hint="cs"/>
          <w:rtl/>
        </w:rPr>
        <w:t xml:space="preserve">אני נותן דוגמה. חמישה-שישה חברי כנסת </w:t>
      </w:r>
      <w:r w:rsidRPr="00BB7ACC">
        <w:rPr>
          <w:rFonts w:cs="David"/>
          <w:rtl/>
        </w:rPr>
        <w:t>–</w:t>
      </w:r>
      <w:r w:rsidRPr="00BB7ACC">
        <w:rPr>
          <w:rFonts w:cs="David" w:hint="cs"/>
          <w:rtl/>
        </w:rPr>
        <w:t xml:space="preserve"> חברי הכנסת </w:t>
      </w:r>
      <w:proofErr w:type="spellStart"/>
      <w:r w:rsidRPr="00BB7ACC">
        <w:rPr>
          <w:rFonts w:cs="David" w:hint="cs"/>
          <w:rtl/>
        </w:rPr>
        <w:t>סולדוקין</w:t>
      </w:r>
      <w:proofErr w:type="spellEnd"/>
      <w:r w:rsidRPr="00BB7ACC">
        <w:rPr>
          <w:rFonts w:cs="David" w:hint="cs"/>
          <w:rtl/>
        </w:rPr>
        <w:t xml:space="preserve">, גבאי, </w:t>
      </w:r>
      <w:proofErr w:type="spellStart"/>
      <w:r w:rsidRPr="00BB7ACC">
        <w:rPr>
          <w:rFonts w:cs="David" w:hint="cs"/>
          <w:rtl/>
        </w:rPr>
        <w:t>יחימוביץ</w:t>
      </w:r>
      <w:proofErr w:type="spellEnd"/>
      <w:r w:rsidRPr="00BB7ACC">
        <w:rPr>
          <w:rFonts w:cs="David" w:hint="cs"/>
          <w:rtl/>
        </w:rPr>
        <w:t xml:space="preserve"> ואחרים </w:t>
      </w:r>
      <w:r w:rsidRPr="00BB7ACC">
        <w:rPr>
          <w:rFonts w:cs="David"/>
          <w:rtl/>
        </w:rPr>
        <w:t>–</w:t>
      </w:r>
      <w:r w:rsidRPr="00BB7ACC">
        <w:rPr>
          <w:rFonts w:cs="David" w:hint="cs"/>
          <w:rtl/>
        </w:rPr>
        <w:t xml:space="preserve"> העלו את נושא סגירת המתנ"סים. יש סכנה של סגירת המתנ"סים בסוף החודש הזה  בגלל בעיה ביורוקרטית. למעלה מ-200 מתנ"סים בכל הארץ. אם הכנסת לא תדון בזה עכשיו ותחכה 60 יום, מה יקרה? </w:t>
      </w:r>
    </w:p>
    <w:p w14:paraId="6BC60C2D" w14:textId="77777777" w:rsidR="00BB7ACC" w:rsidRPr="00BB7ACC" w:rsidRDefault="00BB7ACC" w:rsidP="00BB7ACC">
      <w:pPr>
        <w:bidi/>
        <w:ind w:firstLine="567"/>
        <w:jc w:val="both"/>
        <w:rPr>
          <w:rFonts w:cs="David" w:hint="cs"/>
          <w:rtl/>
        </w:rPr>
      </w:pPr>
    </w:p>
    <w:p w14:paraId="27CE1C80" w14:textId="77777777" w:rsidR="00BB7ACC" w:rsidRPr="00BB7ACC" w:rsidRDefault="00BB7ACC" w:rsidP="00BB7ACC">
      <w:pPr>
        <w:bidi/>
        <w:ind w:firstLine="567"/>
        <w:jc w:val="both"/>
        <w:rPr>
          <w:rFonts w:cs="David" w:hint="cs"/>
          <w:rtl/>
        </w:rPr>
      </w:pPr>
      <w:r w:rsidRPr="00BB7ACC">
        <w:rPr>
          <w:rFonts w:cs="David" w:hint="cs"/>
          <w:rtl/>
        </w:rPr>
        <w:t xml:space="preserve">יכול להיות שיש עומס בוועדות מסוימות. אפשר לחשוב, באישור הוועדה, על חלופות. למשל, אפשר שהנשיאות תגיד שיש מסלול של שבוע ויש מסלול של שבועיים; משהו שהוא מאוד בוער ומשהו שהוא פחות בוער. אולי אפשר להגיד שלא כל שבוע ניתן יהיה לאשר לכל הוועדות. אבל להגיד שיש לבטל או לדחות בצורה קיצונית - לא טוב. </w:t>
      </w:r>
    </w:p>
    <w:p w14:paraId="2928219C" w14:textId="77777777" w:rsidR="00BB7ACC" w:rsidRPr="00BB7ACC" w:rsidRDefault="00BB7ACC" w:rsidP="00BB7ACC">
      <w:pPr>
        <w:bidi/>
        <w:jc w:val="both"/>
        <w:rPr>
          <w:rFonts w:cs="David" w:hint="cs"/>
          <w:rtl/>
        </w:rPr>
      </w:pPr>
    </w:p>
    <w:p w14:paraId="039E1F9D" w14:textId="77777777" w:rsidR="00BB7ACC" w:rsidRPr="00BB7ACC" w:rsidRDefault="00BB7ACC" w:rsidP="00BB7ACC">
      <w:pPr>
        <w:bidi/>
        <w:jc w:val="both"/>
        <w:rPr>
          <w:rFonts w:cs="David" w:hint="cs"/>
          <w:rtl/>
        </w:rPr>
      </w:pPr>
      <w:r w:rsidRPr="00BB7ACC">
        <w:rPr>
          <w:rFonts w:cs="David" w:hint="cs"/>
          <w:u w:val="single"/>
          <w:rtl/>
        </w:rPr>
        <w:t>היו</w:t>
      </w:r>
      <w:r w:rsidRPr="00BB7ACC">
        <w:rPr>
          <w:rFonts w:cs="David"/>
          <w:u w:val="single"/>
          <w:rtl/>
        </w:rPr>
        <w:t>"</w:t>
      </w:r>
      <w:r w:rsidRPr="00BB7ACC">
        <w:rPr>
          <w:rFonts w:cs="David" w:hint="cs"/>
          <w:u w:val="single"/>
          <w:rtl/>
        </w:rPr>
        <w:t xml:space="preserve">ר אופיר </w:t>
      </w:r>
      <w:proofErr w:type="spellStart"/>
      <w:r w:rsidRPr="00BB7ACC">
        <w:rPr>
          <w:rFonts w:cs="David" w:hint="cs"/>
          <w:u w:val="single"/>
          <w:rtl/>
        </w:rPr>
        <w:t>פינס</w:t>
      </w:r>
      <w:proofErr w:type="spellEnd"/>
      <w:r w:rsidRPr="00BB7ACC">
        <w:rPr>
          <w:rFonts w:cs="David" w:hint="cs"/>
          <w:u w:val="single"/>
          <w:rtl/>
        </w:rPr>
        <w:t>:</w:t>
      </w:r>
    </w:p>
    <w:p w14:paraId="642F7784" w14:textId="77777777" w:rsidR="00BB7ACC" w:rsidRPr="00BB7ACC" w:rsidRDefault="00BB7ACC" w:rsidP="00BB7ACC">
      <w:pPr>
        <w:bidi/>
        <w:jc w:val="both"/>
        <w:rPr>
          <w:rFonts w:cs="David" w:hint="cs"/>
          <w:rtl/>
        </w:rPr>
      </w:pPr>
    </w:p>
    <w:p w14:paraId="0C08E69C" w14:textId="77777777" w:rsidR="00BB7ACC" w:rsidRPr="00BB7ACC" w:rsidRDefault="00BB7ACC" w:rsidP="00BB7ACC">
      <w:pPr>
        <w:bidi/>
        <w:ind w:firstLine="567"/>
        <w:jc w:val="both"/>
        <w:rPr>
          <w:rFonts w:cs="David" w:hint="cs"/>
          <w:rtl/>
        </w:rPr>
      </w:pPr>
      <w:r w:rsidRPr="00BB7ACC">
        <w:rPr>
          <w:rFonts w:cs="David" w:hint="cs"/>
          <w:rtl/>
        </w:rPr>
        <w:t xml:space="preserve">זה הכיוון. </w:t>
      </w:r>
    </w:p>
    <w:p w14:paraId="4C83B87A" w14:textId="77777777" w:rsidR="00BB7ACC" w:rsidRPr="00BB7ACC" w:rsidRDefault="00BB7ACC" w:rsidP="00BB7ACC">
      <w:pPr>
        <w:bidi/>
        <w:jc w:val="both"/>
        <w:rPr>
          <w:rFonts w:cs="David" w:hint="cs"/>
          <w:rtl/>
        </w:rPr>
      </w:pPr>
    </w:p>
    <w:p w14:paraId="7448F6EF" w14:textId="77777777" w:rsidR="00BB7ACC" w:rsidRPr="00BB7ACC" w:rsidRDefault="00BB7ACC" w:rsidP="00BB7ACC">
      <w:pPr>
        <w:bidi/>
        <w:jc w:val="both"/>
        <w:rPr>
          <w:rFonts w:cs="David" w:hint="cs"/>
          <w:rtl/>
        </w:rPr>
      </w:pPr>
      <w:r w:rsidRPr="00BB7ACC">
        <w:rPr>
          <w:rFonts w:cs="David" w:hint="cs"/>
          <w:u w:val="single"/>
          <w:rtl/>
        </w:rPr>
        <w:t>היו"ר דוד טל:</w:t>
      </w:r>
    </w:p>
    <w:p w14:paraId="2E362E21" w14:textId="77777777" w:rsidR="00BB7ACC" w:rsidRPr="00BB7ACC" w:rsidRDefault="00BB7ACC" w:rsidP="00BB7ACC">
      <w:pPr>
        <w:bidi/>
        <w:jc w:val="both"/>
        <w:rPr>
          <w:rFonts w:cs="David" w:hint="cs"/>
          <w:rtl/>
        </w:rPr>
      </w:pPr>
    </w:p>
    <w:p w14:paraId="6F9472D7" w14:textId="77777777" w:rsidR="00BB7ACC" w:rsidRPr="00BB7ACC" w:rsidRDefault="00BB7ACC" w:rsidP="00BB7ACC">
      <w:pPr>
        <w:bidi/>
        <w:ind w:firstLine="567"/>
        <w:jc w:val="both"/>
        <w:rPr>
          <w:rFonts w:cs="David" w:hint="cs"/>
          <w:rtl/>
        </w:rPr>
      </w:pPr>
      <w:r w:rsidRPr="00BB7ACC">
        <w:rPr>
          <w:rFonts w:cs="David" w:hint="cs"/>
          <w:rtl/>
        </w:rPr>
        <w:t xml:space="preserve">תודה. היות שחבר הכנסת </w:t>
      </w:r>
      <w:proofErr w:type="spellStart"/>
      <w:r w:rsidRPr="00BB7ACC">
        <w:rPr>
          <w:rFonts w:cs="David" w:hint="cs"/>
          <w:rtl/>
        </w:rPr>
        <w:t>פינס</w:t>
      </w:r>
      <w:proofErr w:type="spellEnd"/>
      <w:r w:rsidRPr="00BB7ACC">
        <w:rPr>
          <w:rFonts w:cs="David" w:hint="cs"/>
          <w:rtl/>
        </w:rPr>
        <w:t xml:space="preserve"> אומר שזה הכיוון אז אני עוצר את הדיון בנושא הזה. אבוא בדברים עם יושבת ראש הכנסת וחברי הנשיאות, אדון אתם, אעלה חלק מהטיעונים שנשמעו כאן ונגבש עמדה ולאחר מכן נביא את זה לדיון חוזר. </w:t>
      </w:r>
    </w:p>
    <w:p w14:paraId="2D068D8E" w14:textId="77777777" w:rsidR="00BB7ACC" w:rsidRPr="00BB7ACC" w:rsidRDefault="00BB7ACC" w:rsidP="00BB7ACC">
      <w:pPr>
        <w:bidi/>
        <w:jc w:val="both"/>
        <w:rPr>
          <w:rFonts w:cs="David" w:hint="cs"/>
          <w:rtl/>
        </w:rPr>
      </w:pPr>
    </w:p>
    <w:p w14:paraId="6F714657" w14:textId="77777777" w:rsidR="00BB7ACC" w:rsidRPr="00BB7ACC" w:rsidRDefault="00BB7ACC" w:rsidP="00BB7ACC">
      <w:pPr>
        <w:bidi/>
        <w:jc w:val="both"/>
        <w:rPr>
          <w:rFonts w:cs="David" w:hint="cs"/>
          <w:b/>
          <w:bCs/>
          <w:u w:val="single"/>
          <w:rtl/>
        </w:rPr>
      </w:pPr>
      <w:r w:rsidRPr="00BB7ACC">
        <w:rPr>
          <w:rFonts w:cs="David"/>
          <w:rtl/>
        </w:rPr>
        <w:br w:type="page"/>
      </w:r>
      <w:r w:rsidRPr="00BB7ACC">
        <w:rPr>
          <w:rFonts w:cs="David" w:hint="cs"/>
          <w:b/>
          <w:bCs/>
          <w:rtl/>
        </w:rPr>
        <w:t xml:space="preserve">ג. בקשת יושב ראש ועדת הפנים והגנת הסביבה להעברת הצעת חוק פקודת בתי סוהר (הגבלת ביקור אסיר ביטחוני), </w:t>
      </w:r>
      <w:proofErr w:type="spellStart"/>
      <w:r w:rsidRPr="00BB7ACC">
        <w:rPr>
          <w:rFonts w:cs="David" w:hint="cs"/>
          <w:b/>
          <w:bCs/>
          <w:rtl/>
        </w:rPr>
        <w:t>התשס"ז</w:t>
      </w:r>
      <w:proofErr w:type="spellEnd"/>
      <w:r w:rsidRPr="00BB7ACC">
        <w:rPr>
          <w:rFonts w:cs="David" w:hint="cs"/>
          <w:b/>
          <w:bCs/>
          <w:rtl/>
        </w:rPr>
        <w:t xml:space="preserve">-2007, מוועדת החוץ והביטחון לדיון בוועדת הפנים והגנת </w:t>
      </w:r>
      <w:r w:rsidRPr="00BB7ACC">
        <w:rPr>
          <w:rFonts w:cs="David" w:hint="cs"/>
          <w:b/>
          <w:bCs/>
          <w:u w:val="single"/>
          <w:rtl/>
        </w:rPr>
        <w:t>הסביבה.</w:t>
      </w:r>
    </w:p>
    <w:p w14:paraId="67A47BED" w14:textId="77777777" w:rsidR="00BB7ACC" w:rsidRPr="00BB7ACC" w:rsidRDefault="00BB7ACC" w:rsidP="00BB7ACC">
      <w:pPr>
        <w:bidi/>
        <w:jc w:val="both"/>
        <w:rPr>
          <w:rFonts w:cs="David" w:hint="cs"/>
          <w:rtl/>
        </w:rPr>
      </w:pPr>
    </w:p>
    <w:p w14:paraId="2C332AE9" w14:textId="77777777" w:rsidR="00BB7ACC" w:rsidRPr="00BB7ACC" w:rsidRDefault="00BB7ACC" w:rsidP="00BB7ACC">
      <w:pPr>
        <w:bidi/>
        <w:jc w:val="both"/>
        <w:rPr>
          <w:rFonts w:cs="David" w:hint="cs"/>
          <w:rtl/>
        </w:rPr>
      </w:pPr>
    </w:p>
    <w:p w14:paraId="4201F121" w14:textId="77777777" w:rsidR="00BB7ACC" w:rsidRPr="00BB7ACC" w:rsidRDefault="00BB7ACC" w:rsidP="00BB7ACC">
      <w:pPr>
        <w:bidi/>
        <w:jc w:val="both"/>
        <w:rPr>
          <w:rFonts w:cs="David" w:hint="cs"/>
          <w:rtl/>
        </w:rPr>
      </w:pPr>
    </w:p>
    <w:p w14:paraId="5F8C5993" w14:textId="77777777" w:rsidR="00BB7ACC" w:rsidRPr="00BB7ACC" w:rsidRDefault="00BB7ACC" w:rsidP="00BB7ACC">
      <w:pPr>
        <w:bidi/>
        <w:jc w:val="both"/>
        <w:rPr>
          <w:rFonts w:cs="David" w:hint="cs"/>
          <w:rtl/>
        </w:rPr>
      </w:pPr>
      <w:r w:rsidRPr="00BB7ACC">
        <w:rPr>
          <w:rFonts w:cs="David" w:hint="cs"/>
          <w:u w:val="single"/>
          <w:rtl/>
        </w:rPr>
        <w:t>היו"ר דוד טל:</w:t>
      </w:r>
    </w:p>
    <w:p w14:paraId="26554D65" w14:textId="77777777" w:rsidR="00BB7ACC" w:rsidRPr="00BB7ACC" w:rsidRDefault="00BB7ACC" w:rsidP="00BB7ACC">
      <w:pPr>
        <w:bidi/>
        <w:jc w:val="both"/>
        <w:rPr>
          <w:rFonts w:cs="David" w:hint="cs"/>
          <w:rtl/>
        </w:rPr>
      </w:pPr>
    </w:p>
    <w:p w14:paraId="3186F23C" w14:textId="77777777" w:rsidR="00BB7ACC" w:rsidRPr="00BB7ACC" w:rsidRDefault="00BB7ACC" w:rsidP="00BB7ACC">
      <w:pPr>
        <w:bidi/>
        <w:jc w:val="both"/>
        <w:rPr>
          <w:rFonts w:cs="David" w:hint="cs"/>
          <w:rtl/>
        </w:rPr>
      </w:pPr>
      <w:r w:rsidRPr="00BB7ACC">
        <w:rPr>
          <w:rFonts w:cs="David" w:hint="cs"/>
          <w:rtl/>
        </w:rPr>
        <w:tab/>
        <w:t xml:space="preserve">אני עובר לבקשת יושב ראש ועדת הפנים והגנת הסביבה, חבר הכנסת </w:t>
      </w:r>
      <w:proofErr w:type="spellStart"/>
      <w:r w:rsidRPr="00BB7ACC">
        <w:rPr>
          <w:rFonts w:cs="David" w:hint="cs"/>
          <w:rtl/>
        </w:rPr>
        <w:t>פינס</w:t>
      </w:r>
      <w:proofErr w:type="spellEnd"/>
      <w:r w:rsidRPr="00BB7ACC">
        <w:rPr>
          <w:rFonts w:cs="David" w:hint="cs"/>
          <w:rtl/>
        </w:rPr>
        <w:t xml:space="preserve">, להעברת הצעת חוק פקודת בתי סוהר (הגבלת ביקור אסיר ביטחוני), </w:t>
      </w:r>
      <w:proofErr w:type="spellStart"/>
      <w:r w:rsidRPr="00BB7ACC">
        <w:rPr>
          <w:rFonts w:cs="David" w:hint="cs"/>
          <w:rtl/>
        </w:rPr>
        <w:t>התשס"ז</w:t>
      </w:r>
      <w:proofErr w:type="spellEnd"/>
      <w:r w:rsidRPr="00BB7ACC">
        <w:rPr>
          <w:rFonts w:cs="David" w:hint="cs"/>
          <w:rtl/>
        </w:rPr>
        <w:t>-2007, מוועדת החוץ והביטחון לדיון בוועדת הפנים והגנת הסביבה.</w:t>
      </w:r>
    </w:p>
    <w:p w14:paraId="2107B9C5" w14:textId="77777777" w:rsidR="00BB7ACC" w:rsidRPr="00BB7ACC" w:rsidRDefault="00BB7ACC" w:rsidP="00BB7ACC">
      <w:pPr>
        <w:bidi/>
        <w:jc w:val="both"/>
        <w:rPr>
          <w:rFonts w:cs="David" w:hint="cs"/>
          <w:u w:val="single"/>
          <w:rtl/>
        </w:rPr>
      </w:pPr>
    </w:p>
    <w:p w14:paraId="406E8977" w14:textId="77777777" w:rsidR="00BB7ACC" w:rsidRPr="00BB7ACC" w:rsidRDefault="00BB7ACC" w:rsidP="00BB7ACC">
      <w:pPr>
        <w:bidi/>
        <w:ind w:firstLine="567"/>
        <w:jc w:val="both"/>
        <w:rPr>
          <w:rFonts w:cs="David" w:hint="cs"/>
          <w:rtl/>
        </w:rPr>
      </w:pPr>
      <w:r w:rsidRPr="00BB7ACC">
        <w:rPr>
          <w:rFonts w:cs="David" w:hint="cs"/>
          <w:rtl/>
        </w:rPr>
        <w:t xml:space="preserve">חבר הכנסת אופיר </w:t>
      </w:r>
      <w:proofErr w:type="spellStart"/>
      <w:r w:rsidRPr="00BB7ACC">
        <w:rPr>
          <w:rFonts w:cs="David" w:hint="cs"/>
          <w:rtl/>
        </w:rPr>
        <w:t>פינס</w:t>
      </w:r>
      <w:proofErr w:type="spellEnd"/>
      <w:r w:rsidRPr="00BB7ACC">
        <w:rPr>
          <w:rFonts w:cs="David" w:hint="cs"/>
          <w:rtl/>
        </w:rPr>
        <w:t xml:space="preserve">, אתן לך להציג את זה. אני מצטער, אבל קיבלתי את עמדתו של יושב ראש ועדת החוץ והביטחון, וגם את חוות דעת הייעוץ המשפטי. היות שהנושא הזה נמסר למליאת הכנסת, לא נשוב לדון בנושא הזה. התקבלה כאן ההצעה להעביר את זה לוועדת החוץ והביטחון. יושב ראש ועדת הכנסת העלה את זה במליאת הכנסת. </w:t>
      </w:r>
    </w:p>
    <w:p w14:paraId="6B9C7E55" w14:textId="77777777" w:rsidR="00BB7ACC" w:rsidRPr="00BB7ACC" w:rsidRDefault="00BB7ACC" w:rsidP="00BB7ACC">
      <w:pPr>
        <w:bidi/>
        <w:ind w:firstLine="567"/>
        <w:jc w:val="both"/>
        <w:rPr>
          <w:rFonts w:cs="David" w:hint="cs"/>
          <w:rtl/>
        </w:rPr>
      </w:pPr>
    </w:p>
    <w:p w14:paraId="6DA7767E" w14:textId="77777777" w:rsidR="00BB7ACC" w:rsidRPr="00BB7ACC" w:rsidRDefault="00BB7ACC" w:rsidP="00BB7ACC">
      <w:pPr>
        <w:bidi/>
        <w:ind w:firstLine="567"/>
        <w:jc w:val="both"/>
        <w:rPr>
          <w:rFonts w:cs="David" w:hint="cs"/>
          <w:rtl/>
        </w:rPr>
      </w:pPr>
      <w:r w:rsidRPr="00BB7ACC">
        <w:rPr>
          <w:rFonts w:cs="David" w:hint="cs"/>
          <w:rtl/>
        </w:rPr>
        <w:t xml:space="preserve">הנוהג הוא שכל עוד הנושא הזה לא התחיל בדיון בוועדה אחרת או לא אושר או שלא נמסר למליאת הכנסת, אפשר לבקש רביזיה. אם אדוני היה מבקש רביזיה טרם הזמן שהעברתי את הנושא הזה למליאת הכנסת היינו שבים ודנים בו. לכן, אדוני, אני מצטער. לא נדון בנושא הזה.  בו. </w:t>
      </w:r>
    </w:p>
    <w:p w14:paraId="4C79A41A" w14:textId="77777777" w:rsidR="00BB7ACC" w:rsidRPr="00BB7ACC" w:rsidRDefault="00BB7ACC" w:rsidP="00BB7ACC">
      <w:pPr>
        <w:bidi/>
        <w:jc w:val="both"/>
        <w:rPr>
          <w:rFonts w:cs="David" w:hint="cs"/>
          <w:rtl/>
        </w:rPr>
      </w:pPr>
    </w:p>
    <w:p w14:paraId="71995BAC" w14:textId="77777777" w:rsidR="00BB7ACC" w:rsidRPr="00BB7ACC" w:rsidRDefault="00BB7ACC" w:rsidP="00BB7ACC">
      <w:pPr>
        <w:bidi/>
        <w:jc w:val="both"/>
        <w:rPr>
          <w:rFonts w:cs="David" w:hint="cs"/>
          <w:b/>
          <w:bCs/>
          <w:u w:val="single"/>
          <w:rtl/>
        </w:rPr>
      </w:pPr>
      <w:r w:rsidRPr="00BB7ACC">
        <w:rPr>
          <w:rFonts w:cs="David"/>
          <w:rtl/>
        </w:rPr>
        <w:br w:type="page"/>
      </w:r>
      <w:r w:rsidRPr="00BB7ACC">
        <w:rPr>
          <w:rFonts w:cs="David" w:hint="cs"/>
          <w:b/>
          <w:bCs/>
          <w:u w:val="single"/>
          <w:rtl/>
        </w:rPr>
        <w:t>ד. מועדי הכנסים במושב הכנסת.</w:t>
      </w:r>
    </w:p>
    <w:p w14:paraId="235EDAB5" w14:textId="77777777" w:rsidR="00BB7ACC" w:rsidRPr="00BB7ACC" w:rsidRDefault="00BB7ACC" w:rsidP="00BB7ACC">
      <w:pPr>
        <w:bidi/>
        <w:jc w:val="both"/>
        <w:rPr>
          <w:rFonts w:cs="David" w:hint="cs"/>
          <w:rtl/>
        </w:rPr>
      </w:pPr>
    </w:p>
    <w:p w14:paraId="08F92A19" w14:textId="77777777" w:rsidR="00BB7ACC" w:rsidRPr="00BB7ACC" w:rsidRDefault="00BB7ACC" w:rsidP="00BB7ACC">
      <w:pPr>
        <w:bidi/>
        <w:jc w:val="both"/>
        <w:rPr>
          <w:rFonts w:cs="David" w:hint="cs"/>
          <w:u w:val="single"/>
          <w:rtl/>
        </w:rPr>
      </w:pPr>
    </w:p>
    <w:p w14:paraId="59D0BA7A" w14:textId="77777777" w:rsidR="00BB7ACC" w:rsidRPr="00BB7ACC" w:rsidRDefault="00BB7ACC" w:rsidP="00BB7ACC">
      <w:pPr>
        <w:bidi/>
        <w:jc w:val="both"/>
        <w:rPr>
          <w:rFonts w:cs="David" w:hint="cs"/>
          <w:rtl/>
        </w:rPr>
      </w:pPr>
      <w:r w:rsidRPr="00BB7ACC">
        <w:rPr>
          <w:rFonts w:cs="David" w:hint="cs"/>
          <w:u w:val="single"/>
          <w:rtl/>
        </w:rPr>
        <w:t>היו"ר דוד טל:</w:t>
      </w:r>
    </w:p>
    <w:p w14:paraId="378EB968" w14:textId="77777777" w:rsidR="00BB7ACC" w:rsidRPr="00BB7ACC" w:rsidRDefault="00BB7ACC" w:rsidP="00BB7ACC">
      <w:pPr>
        <w:bidi/>
        <w:jc w:val="both"/>
        <w:rPr>
          <w:rFonts w:cs="David" w:hint="cs"/>
          <w:rtl/>
        </w:rPr>
      </w:pPr>
    </w:p>
    <w:p w14:paraId="796B9183" w14:textId="77777777" w:rsidR="00BB7ACC" w:rsidRPr="00BB7ACC" w:rsidRDefault="00BB7ACC" w:rsidP="00BB7ACC">
      <w:pPr>
        <w:bidi/>
        <w:jc w:val="both"/>
        <w:rPr>
          <w:rFonts w:cs="David" w:hint="cs"/>
          <w:rtl/>
        </w:rPr>
      </w:pPr>
      <w:r w:rsidRPr="00BB7ACC">
        <w:rPr>
          <w:rFonts w:cs="David" w:hint="cs"/>
          <w:rtl/>
        </w:rPr>
        <w:tab/>
        <w:t xml:space="preserve">אנחנו עוברים לנושא הבא, מועדי הכנסים במושב השלישי של הכנסת. חבר הכנסת גפני, בבקשה. </w:t>
      </w:r>
    </w:p>
    <w:p w14:paraId="2EBA3A6A" w14:textId="77777777" w:rsidR="00BB7ACC" w:rsidRPr="00BB7ACC" w:rsidRDefault="00BB7ACC" w:rsidP="00BB7ACC">
      <w:pPr>
        <w:bidi/>
        <w:jc w:val="both"/>
        <w:rPr>
          <w:rFonts w:cs="David" w:hint="cs"/>
          <w:rtl/>
        </w:rPr>
      </w:pPr>
    </w:p>
    <w:p w14:paraId="395FB6AC" w14:textId="77777777" w:rsidR="00BB7ACC" w:rsidRPr="00BB7ACC" w:rsidRDefault="00BB7ACC" w:rsidP="00BB7ACC">
      <w:pPr>
        <w:bidi/>
        <w:jc w:val="both"/>
        <w:rPr>
          <w:rFonts w:cs="David" w:hint="cs"/>
          <w:rtl/>
        </w:rPr>
      </w:pPr>
      <w:r w:rsidRPr="00BB7ACC">
        <w:rPr>
          <w:rFonts w:cs="David" w:hint="cs"/>
          <w:u w:val="single"/>
          <w:rtl/>
        </w:rPr>
        <w:t>משה גפני:</w:t>
      </w:r>
    </w:p>
    <w:p w14:paraId="27EFA6DF" w14:textId="77777777" w:rsidR="00BB7ACC" w:rsidRPr="00BB7ACC" w:rsidRDefault="00BB7ACC" w:rsidP="00BB7ACC">
      <w:pPr>
        <w:bidi/>
        <w:jc w:val="both"/>
        <w:rPr>
          <w:rFonts w:cs="David" w:hint="cs"/>
          <w:rtl/>
        </w:rPr>
      </w:pPr>
    </w:p>
    <w:p w14:paraId="2FE1904E" w14:textId="77777777" w:rsidR="00BB7ACC" w:rsidRPr="00BB7ACC" w:rsidRDefault="00BB7ACC" w:rsidP="00BB7ACC">
      <w:pPr>
        <w:bidi/>
        <w:jc w:val="both"/>
        <w:rPr>
          <w:rFonts w:cs="David" w:hint="cs"/>
          <w:rtl/>
        </w:rPr>
      </w:pPr>
      <w:r w:rsidRPr="00BB7ACC">
        <w:rPr>
          <w:rFonts w:cs="David" w:hint="cs"/>
          <w:rtl/>
        </w:rPr>
        <w:tab/>
        <w:t xml:space="preserve">אדוני היושב ראש, רבותי חברי הכנסת, מכיוון שמדינת ישראל היא מדינה יהודית ודמוקרטית, ועל פי החוק המועדים שאליהם החוק מחייב להתייחס זה התאריך העברי. מכיוון שהשנה היא שנה מעוברת לצערי, הייתה טעות. כולנו בשר ודם, ואפשר לשגות. טעו והלכו לפי התאריך הלועזי, כך שהשנה, לפי הלוח העברי, הכנסת תעבוד יותר זמן מאשר מה שנקבע. אבל אני לא מדבר על הנושא של יותר זמן, אני מדבר אך ורק על הנושא של ערב פסח. אילולא לקחו בחשבון שיש פסח, על פי התאריך הלועזי היה צריך לעבוד גם בחול המועד. אני רואה בחומרה את העניין הזה. מנקודת ראות של חבר כנסת, אני רואה שהמציאות היא שלא התחשבו בלוח העברי, ולכן מגיעים עם עבודת הכנסת כפי שלא היה לדעתי כמעט אף פעם </w:t>
      </w:r>
      <w:r w:rsidRPr="00BB7ACC">
        <w:rPr>
          <w:rFonts w:cs="David"/>
          <w:rtl/>
        </w:rPr>
        <w:t>–</w:t>
      </w:r>
      <w:r w:rsidRPr="00BB7ACC">
        <w:rPr>
          <w:rFonts w:cs="David" w:hint="cs"/>
          <w:rtl/>
        </w:rPr>
        <w:t xml:space="preserve"> אני לא רוצה להגיד מעולם - שבערב פסח הכנסת, כתוצאה משגיאה של בשר ודם </w:t>
      </w:r>
      <w:r w:rsidRPr="00BB7ACC">
        <w:rPr>
          <w:rFonts w:cs="David"/>
          <w:rtl/>
        </w:rPr>
        <w:t>–</w:t>
      </w:r>
      <w:r w:rsidRPr="00BB7ACC">
        <w:rPr>
          <w:rFonts w:cs="David" w:hint="cs"/>
          <w:rtl/>
        </w:rPr>
        <w:t xml:space="preserve"> אני לא מאשים אף אחד - - -  </w:t>
      </w:r>
    </w:p>
    <w:p w14:paraId="7B69CB43" w14:textId="77777777" w:rsidR="00BB7ACC" w:rsidRPr="00BB7ACC" w:rsidRDefault="00BB7ACC" w:rsidP="00BB7ACC">
      <w:pPr>
        <w:bidi/>
        <w:jc w:val="both"/>
        <w:rPr>
          <w:rFonts w:cs="David" w:hint="cs"/>
          <w:rtl/>
        </w:rPr>
      </w:pPr>
    </w:p>
    <w:p w14:paraId="24A7BBC2" w14:textId="77777777" w:rsidR="00BB7ACC" w:rsidRPr="00BB7ACC" w:rsidRDefault="00BB7ACC" w:rsidP="00BB7ACC">
      <w:pPr>
        <w:bidi/>
        <w:jc w:val="both"/>
        <w:rPr>
          <w:rFonts w:cs="David" w:hint="cs"/>
          <w:rtl/>
        </w:rPr>
      </w:pPr>
      <w:r w:rsidRPr="00BB7ACC">
        <w:rPr>
          <w:rFonts w:cs="David" w:hint="cs"/>
          <w:u w:val="single"/>
          <w:rtl/>
        </w:rPr>
        <w:t xml:space="preserve">יולי יואל </w:t>
      </w:r>
      <w:proofErr w:type="spellStart"/>
      <w:r w:rsidRPr="00BB7ACC">
        <w:rPr>
          <w:rFonts w:cs="David" w:hint="cs"/>
          <w:u w:val="single"/>
          <w:rtl/>
        </w:rPr>
        <w:t>אדלשטיין</w:t>
      </w:r>
      <w:proofErr w:type="spellEnd"/>
      <w:r w:rsidRPr="00BB7ACC">
        <w:rPr>
          <w:rFonts w:cs="David" w:hint="cs"/>
          <w:u w:val="single"/>
          <w:rtl/>
        </w:rPr>
        <w:t>:</w:t>
      </w:r>
    </w:p>
    <w:p w14:paraId="51DAC30A" w14:textId="77777777" w:rsidR="00BB7ACC" w:rsidRPr="00BB7ACC" w:rsidRDefault="00BB7ACC" w:rsidP="00BB7ACC">
      <w:pPr>
        <w:bidi/>
        <w:jc w:val="both"/>
        <w:rPr>
          <w:rFonts w:cs="David" w:hint="cs"/>
          <w:rtl/>
        </w:rPr>
      </w:pPr>
    </w:p>
    <w:p w14:paraId="50792E00" w14:textId="77777777" w:rsidR="00BB7ACC" w:rsidRPr="00BB7ACC" w:rsidRDefault="00BB7ACC" w:rsidP="00BB7ACC">
      <w:pPr>
        <w:bidi/>
        <w:ind w:firstLine="567"/>
        <w:jc w:val="both"/>
        <w:rPr>
          <w:rFonts w:cs="David" w:hint="cs"/>
          <w:rtl/>
        </w:rPr>
      </w:pPr>
      <w:r w:rsidRPr="00BB7ACC">
        <w:rPr>
          <w:rFonts w:cs="David" w:hint="cs"/>
          <w:rtl/>
        </w:rPr>
        <w:t xml:space="preserve">למיטב זכרוני, אף חבר כנסת לא מחה על כך שבחול המועד לפני שנתיים כינסו את הכנסת על מנת להשביע. </w:t>
      </w:r>
    </w:p>
    <w:p w14:paraId="53E687E5" w14:textId="77777777" w:rsidR="00BB7ACC" w:rsidRPr="00BB7ACC" w:rsidRDefault="00BB7ACC" w:rsidP="00BB7ACC">
      <w:pPr>
        <w:bidi/>
        <w:jc w:val="both"/>
        <w:rPr>
          <w:rFonts w:cs="David" w:hint="cs"/>
          <w:rtl/>
        </w:rPr>
      </w:pPr>
    </w:p>
    <w:p w14:paraId="4DF84A7C" w14:textId="77777777" w:rsidR="00BB7ACC" w:rsidRPr="00BB7ACC" w:rsidRDefault="00BB7ACC" w:rsidP="00BB7ACC">
      <w:pPr>
        <w:bidi/>
        <w:jc w:val="both"/>
        <w:rPr>
          <w:rFonts w:cs="David" w:hint="cs"/>
          <w:rtl/>
        </w:rPr>
      </w:pPr>
      <w:r w:rsidRPr="00BB7ACC">
        <w:rPr>
          <w:rFonts w:cs="David" w:hint="cs"/>
          <w:u w:val="single"/>
          <w:rtl/>
        </w:rPr>
        <w:t>קריאות:</w:t>
      </w:r>
    </w:p>
    <w:p w14:paraId="494E5F46" w14:textId="77777777" w:rsidR="00BB7ACC" w:rsidRPr="00BB7ACC" w:rsidRDefault="00BB7ACC" w:rsidP="00BB7ACC">
      <w:pPr>
        <w:bidi/>
        <w:jc w:val="both"/>
        <w:rPr>
          <w:rFonts w:cs="David" w:hint="cs"/>
          <w:rtl/>
        </w:rPr>
      </w:pPr>
    </w:p>
    <w:p w14:paraId="5EA9CD4E" w14:textId="77777777" w:rsidR="00BB7ACC" w:rsidRPr="00BB7ACC" w:rsidRDefault="00BB7ACC" w:rsidP="00BB7ACC">
      <w:pPr>
        <w:bidi/>
        <w:jc w:val="both"/>
        <w:rPr>
          <w:rFonts w:cs="David" w:hint="cs"/>
          <w:rtl/>
        </w:rPr>
      </w:pPr>
      <w:r w:rsidRPr="00BB7ACC">
        <w:rPr>
          <w:rFonts w:cs="David" w:hint="cs"/>
          <w:rtl/>
        </w:rPr>
        <w:tab/>
        <w:t xml:space="preserve">מחו, מחו. </w:t>
      </w:r>
    </w:p>
    <w:p w14:paraId="3336111D" w14:textId="77777777" w:rsidR="00BB7ACC" w:rsidRPr="00BB7ACC" w:rsidRDefault="00BB7ACC" w:rsidP="00BB7ACC">
      <w:pPr>
        <w:bidi/>
        <w:jc w:val="both"/>
        <w:rPr>
          <w:rFonts w:cs="David" w:hint="cs"/>
          <w:rtl/>
        </w:rPr>
      </w:pPr>
    </w:p>
    <w:p w14:paraId="3C3B4EF7" w14:textId="77777777" w:rsidR="00BB7ACC" w:rsidRPr="00BB7ACC" w:rsidRDefault="00BB7ACC" w:rsidP="00BB7ACC">
      <w:pPr>
        <w:bidi/>
        <w:jc w:val="both"/>
        <w:rPr>
          <w:rFonts w:cs="David" w:hint="cs"/>
          <w:rtl/>
        </w:rPr>
      </w:pPr>
      <w:r w:rsidRPr="00BB7ACC">
        <w:rPr>
          <w:rFonts w:cs="David" w:hint="cs"/>
          <w:u w:val="single"/>
          <w:rtl/>
        </w:rPr>
        <w:t>היו"ר דוד טל:</w:t>
      </w:r>
    </w:p>
    <w:p w14:paraId="4A5133DE" w14:textId="77777777" w:rsidR="00BB7ACC" w:rsidRPr="00BB7ACC" w:rsidRDefault="00BB7ACC" w:rsidP="00BB7ACC">
      <w:pPr>
        <w:bidi/>
        <w:jc w:val="both"/>
        <w:rPr>
          <w:rFonts w:cs="David" w:hint="cs"/>
          <w:rtl/>
        </w:rPr>
      </w:pPr>
    </w:p>
    <w:p w14:paraId="283FB932" w14:textId="77777777" w:rsidR="00BB7ACC" w:rsidRPr="00BB7ACC" w:rsidRDefault="00BB7ACC" w:rsidP="00BB7ACC">
      <w:pPr>
        <w:bidi/>
        <w:ind w:firstLine="567"/>
        <w:jc w:val="both"/>
        <w:rPr>
          <w:rFonts w:cs="David" w:hint="cs"/>
          <w:rtl/>
        </w:rPr>
      </w:pPr>
      <w:r w:rsidRPr="00BB7ACC">
        <w:rPr>
          <w:rFonts w:cs="David" w:hint="cs"/>
          <w:rtl/>
        </w:rPr>
        <w:t xml:space="preserve">לא רק מחינו, תיקנתי גם את החוק. </w:t>
      </w:r>
    </w:p>
    <w:p w14:paraId="2FB07C12" w14:textId="77777777" w:rsidR="00BB7ACC" w:rsidRPr="00BB7ACC" w:rsidRDefault="00BB7ACC" w:rsidP="00BB7ACC">
      <w:pPr>
        <w:bidi/>
        <w:jc w:val="both"/>
        <w:rPr>
          <w:rFonts w:cs="David" w:hint="cs"/>
          <w:rtl/>
        </w:rPr>
      </w:pPr>
    </w:p>
    <w:p w14:paraId="20948E44" w14:textId="77777777" w:rsidR="00BB7ACC" w:rsidRPr="00BB7ACC" w:rsidRDefault="00BB7ACC" w:rsidP="00BB7ACC">
      <w:pPr>
        <w:bidi/>
        <w:jc w:val="both"/>
        <w:rPr>
          <w:rFonts w:cs="David" w:hint="cs"/>
          <w:rtl/>
        </w:rPr>
      </w:pPr>
      <w:r w:rsidRPr="00BB7ACC">
        <w:rPr>
          <w:rFonts w:cs="David" w:hint="cs"/>
          <w:u w:val="single"/>
          <w:rtl/>
        </w:rPr>
        <w:t>משה גפני:</w:t>
      </w:r>
    </w:p>
    <w:p w14:paraId="7E22845E" w14:textId="77777777" w:rsidR="00BB7ACC" w:rsidRPr="00BB7ACC" w:rsidRDefault="00BB7ACC" w:rsidP="00BB7ACC">
      <w:pPr>
        <w:bidi/>
        <w:jc w:val="both"/>
        <w:rPr>
          <w:rFonts w:cs="David" w:hint="cs"/>
          <w:rtl/>
        </w:rPr>
      </w:pPr>
    </w:p>
    <w:p w14:paraId="0D3CF6CC" w14:textId="77777777" w:rsidR="00BB7ACC" w:rsidRPr="00BB7ACC" w:rsidRDefault="00BB7ACC" w:rsidP="00BB7ACC">
      <w:pPr>
        <w:bidi/>
        <w:jc w:val="both"/>
        <w:rPr>
          <w:rFonts w:cs="David" w:hint="cs"/>
          <w:rtl/>
        </w:rPr>
      </w:pPr>
      <w:r w:rsidRPr="00BB7ACC">
        <w:rPr>
          <w:rFonts w:cs="David" w:hint="cs"/>
          <w:rtl/>
        </w:rPr>
        <w:tab/>
        <w:t xml:space="preserve"> אתה ואני.  </w:t>
      </w:r>
    </w:p>
    <w:p w14:paraId="76D4B245" w14:textId="77777777" w:rsidR="00BB7ACC" w:rsidRPr="00BB7ACC" w:rsidRDefault="00BB7ACC" w:rsidP="00BB7ACC">
      <w:pPr>
        <w:bidi/>
        <w:jc w:val="both"/>
        <w:rPr>
          <w:rFonts w:cs="David" w:hint="cs"/>
          <w:rtl/>
        </w:rPr>
      </w:pPr>
    </w:p>
    <w:p w14:paraId="58C7E9D1"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0861CE5F" w14:textId="77777777" w:rsidR="00BB7ACC" w:rsidRPr="00BB7ACC" w:rsidRDefault="00BB7ACC" w:rsidP="00BB7ACC">
      <w:pPr>
        <w:bidi/>
        <w:jc w:val="both"/>
        <w:rPr>
          <w:rFonts w:cs="David" w:hint="cs"/>
          <w:u w:val="single"/>
          <w:rtl/>
        </w:rPr>
      </w:pPr>
    </w:p>
    <w:p w14:paraId="2B36C504" w14:textId="77777777" w:rsidR="00BB7ACC" w:rsidRPr="00BB7ACC" w:rsidRDefault="00BB7ACC" w:rsidP="00BB7ACC">
      <w:pPr>
        <w:bidi/>
        <w:jc w:val="both"/>
        <w:rPr>
          <w:rFonts w:cs="David" w:hint="cs"/>
          <w:rtl/>
        </w:rPr>
      </w:pPr>
      <w:r w:rsidRPr="00BB7ACC">
        <w:rPr>
          <w:rFonts w:cs="David" w:hint="cs"/>
          <w:rtl/>
        </w:rPr>
        <w:tab/>
        <w:t>יוצאים 11 ימים לפני הפסח. רציתי להזכיר שיש מספיק זמן לנקות ולבער את החמץ.</w:t>
      </w:r>
    </w:p>
    <w:p w14:paraId="6F30EE43" w14:textId="77777777" w:rsidR="00BB7ACC" w:rsidRPr="00BB7ACC" w:rsidRDefault="00BB7ACC" w:rsidP="00BB7ACC">
      <w:pPr>
        <w:bidi/>
        <w:jc w:val="both"/>
        <w:rPr>
          <w:rFonts w:cs="David" w:hint="cs"/>
          <w:rtl/>
        </w:rPr>
      </w:pPr>
    </w:p>
    <w:p w14:paraId="433168F1" w14:textId="77777777" w:rsidR="00BB7ACC" w:rsidRPr="00BB7ACC" w:rsidRDefault="00BB7ACC" w:rsidP="00BB7ACC">
      <w:pPr>
        <w:bidi/>
        <w:jc w:val="both"/>
        <w:rPr>
          <w:rFonts w:cs="David" w:hint="cs"/>
          <w:rtl/>
        </w:rPr>
      </w:pPr>
      <w:r w:rsidRPr="00BB7ACC">
        <w:rPr>
          <w:rFonts w:cs="David" w:hint="cs"/>
          <w:u w:val="single"/>
          <w:rtl/>
        </w:rPr>
        <w:t>משה גפני:</w:t>
      </w:r>
    </w:p>
    <w:p w14:paraId="5993AEE8" w14:textId="77777777" w:rsidR="00BB7ACC" w:rsidRPr="00BB7ACC" w:rsidRDefault="00BB7ACC" w:rsidP="00BB7ACC">
      <w:pPr>
        <w:bidi/>
        <w:jc w:val="both"/>
        <w:rPr>
          <w:rFonts w:cs="David" w:hint="cs"/>
          <w:rtl/>
        </w:rPr>
      </w:pPr>
    </w:p>
    <w:p w14:paraId="11A9CD74" w14:textId="77777777" w:rsidR="00BB7ACC" w:rsidRPr="00BB7ACC" w:rsidRDefault="00BB7ACC" w:rsidP="00BB7ACC">
      <w:pPr>
        <w:bidi/>
        <w:jc w:val="both"/>
        <w:rPr>
          <w:rFonts w:cs="David" w:hint="cs"/>
          <w:rtl/>
        </w:rPr>
      </w:pPr>
      <w:r w:rsidRPr="00BB7ACC">
        <w:rPr>
          <w:rFonts w:cs="David" w:hint="cs"/>
          <w:rtl/>
        </w:rPr>
        <w:tab/>
        <w:t xml:space="preserve">היות שהעלית את זה, הרמת לי להנחתה. היות שהתקלה הזאת קרתה, חבר הכנסת טל ואני תיקנו את החוק. היום, על-פי החוק, בחקיקה הראשית, אין אפשרות אלא אם כן יש מקרים חריגים. באופן שגרתי, אם הכנסת צריכה להתכנס בחול המועד, על פי החוק אינה מתכנסת אלא מיד אחרי. אני חרד לעניין הזה. </w:t>
      </w:r>
    </w:p>
    <w:p w14:paraId="3A3BA672" w14:textId="77777777" w:rsidR="00BB7ACC" w:rsidRPr="00BB7ACC" w:rsidRDefault="00BB7ACC" w:rsidP="00BB7ACC">
      <w:pPr>
        <w:bidi/>
        <w:jc w:val="both"/>
        <w:rPr>
          <w:rFonts w:cs="David" w:hint="cs"/>
          <w:rtl/>
        </w:rPr>
      </w:pPr>
    </w:p>
    <w:p w14:paraId="1D6D2BF2" w14:textId="77777777" w:rsidR="00BB7ACC" w:rsidRPr="00BB7ACC" w:rsidRDefault="00BB7ACC" w:rsidP="00BB7ACC">
      <w:pPr>
        <w:bidi/>
        <w:ind w:firstLine="567"/>
        <w:jc w:val="both"/>
        <w:rPr>
          <w:rFonts w:cs="David" w:hint="cs"/>
          <w:rtl/>
        </w:rPr>
      </w:pPr>
      <w:r w:rsidRPr="00BB7ACC">
        <w:rPr>
          <w:rFonts w:cs="David" w:hint="cs"/>
          <w:rtl/>
        </w:rPr>
        <w:t xml:space="preserve">היות ששמעתי כל מיני שמועות ויש גם תרעומת, ציפיתי במשך זמן די ממושך שמזכירות הכנסת תביא את זה או שמישהו מחברי הכנסת יביא את זה, מישהו שהוא חבר בוועדת הכנסת. מכיוון שראיתי שאף אחד לא מעז לעשות את זה </w:t>
      </w:r>
      <w:r w:rsidRPr="00BB7ACC">
        <w:rPr>
          <w:rFonts w:cs="David"/>
          <w:rtl/>
        </w:rPr>
        <w:t>–</w:t>
      </w:r>
      <w:r w:rsidRPr="00BB7ACC">
        <w:rPr>
          <w:rFonts w:cs="David" w:hint="cs"/>
          <w:rtl/>
        </w:rPr>
        <w:t xml:space="preserve"> כנראה שפוחדים מהתקשורת, ובצדק, כי התקשורת תבקר החלטה כזאת - החלטתי שאני חושב שזה מה שראוי לעשות. אני מדבר רק על ערב הפסח, לא על הקיץ. </w:t>
      </w:r>
    </w:p>
    <w:p w14:paraId="003BB62A" w14:textId="77777777" w:rsidR="00BB7ACC" w:rsidRPr="00BB7ACC" w:rsidRDefault="00BB7ACC" w:rsidP="00BB7ACC">
      <w:pPr>
        <w:bidi/>
        <w:ind w:firstLine="567"/>
        <w:jc w:val="both"/>
        <w:rPr>
          <w:rFonts w:cs="David" w:hint="cs"/>
          <w:rtl/>
        </w:rPr>
      </w:pPr>
    </w:p>
    <w:p w14:paraId="0DC8152B" w14:textId="77777777" w:rsidR="00BB7ACC" w:rsidRPr="00BB7ACC" w:rsidRDefault="00BB7ACC" w:rsidP="00BB7ACC">
      <w:pPr>
        <w:bidi/>
        <w:ind w:firstLine="567"/>
        <w:jc w:val="both"/>
        <w:rPr>
          <w:rFonts w:cs="David" w:hint="cs"/>
          <w:rtl/>
        </w:rPr>
      </w:pPr>
      <w:r w:rsidRPr="00BB7ACC">
        <w:rPr>
          <w:rFonts w:cs="David" w:hint="cs"/>
          <w:rtl/>
        </w:rPr>
        <w:t xml:space="preserve">מכיוון שגם שמעתי שמועות שזה קשור לקואליציה ואופוזיציה אני </w:t>
      </w:r>
      <w:proofErr w:type="spellStart"/>
      <w:r w:rsidRPr="00BB7ACC">
        <w:rPr>
          <w:rFonts w:cs="David" w:hint="cs"/>
          <w:rtl/>
        </w:rPr>
        <w:t>אני</w:t>
      </w:r>
      <w:proofErr w:type="spellEnd"/>
      <w:r w:rsidRPr="00BB7ACC">
        <w:rPr>
          <w:rFonts w:cs="David" w:hint="cs"/>
          <w:rtl/>
        </w:rPr>
        <w:t xml:space="preserve"> מודיע: אני איש אופוזיציה, והממשלה הזאת היא הממשלה הכי שלומיאלית שהייתה יכולה להיות אי פעם, שווה לכפרות, אני מדבר על עבודת הכנסת. אבל, אדוני היושב ראש, אני מבקש לקצר את המועד כפי שהיה צריך להיות, אילולא השגיאה של התאריך העברי. </w:t>
      </w:r>
    </w:p>
    <w:p w14:paraId="4FE0D708" w14:textId="77777777" w:rsidR="00BB7ACC" w:rsidRPr="00BB7ACC" w:rsidRDefault="00BB7ACC" w:rsidP="00BB7ACC">
      <w:pPr>
        <w:bidi/>
        <w:jc w:val="both"/>
        <w:rPr>
          <w:rFonts w:cs="David" w:hint="cs"/>
          <w:rtl/>
        </w:rPr>
      </w:pPr>
    </w:p>
    <w:p w14:paraId="7FA62FE4" w14:textId="77777777" w:rsidR="00BB7ACC" w:rsidRPr="00BB7ACC" w:rsidRDefault="00BB7ACC" w:rsidP="00BB7ACC">
      <w:pPr>
        <w:bidi/>
        <w:jc w:val="both"/>
        <w:rPr>
          <w:rFonts w:cs="David" w:hint="cs"/>
          <w:rtl/>
        </w:rPr>
      </w:pPr>
      <w:r w:rsidRPr="00BB7ACC">
        <w:rPr>
          <w:rFonts w:cs="David" w:hint="cs"/>
          <w:u w:val="single"/>
          <w:rtl/>
        </w:rPr>
        <w:t>היו"ר דוד טל:</w:t>
      </w:r>
    </w:p>
    <w:p w14:paraId="25883604" w14:textId="77777777" w:rsidR="00BB7ACC" w:rsidRPr="00BB7ACC" w:rsidRDefault="00BB7ACC" w:rsidP="00BB7ACC">
      <w:pPr>
        <w:bidi/>
        <w:jc w:val="both"/>
        <w:rPr>
          <w:rFonts w:cs="David" w:hint="cs"/>
          <w:rtl/>
        </w:rPr>
      </w:pPr>
    </w:p>
    <w:p w14:paraId="758CF86A" w14:textId="77777777" w:rsidR="00BB7ACC" w:rsidRPr="00BB7ACC" w:rsidRDefault="00BB7ACC" w:rsidP="00BB7ACC">
      <w:pPr>
        <w:bidi/>
        <w:ind w:firstLine="567"/>
        <w:jc w:val="both"/>
        <w:rPr>
          <w:rFonts w:cs="David" w:hint="cs"/>
          <w:rtl/>
        </w:rPr>
      </w:pPr>
      <w:r w:rsidRPr="00BB7ACC">
        <w:rPr>
          <w:rFonts w:cs="David" w:hint="cs"/>
          <w:rtl/>
        </w:rPr>
        <w:t xml:space="preserve">תודה רבה. אני רוצה, רבותי חברי הכנסת, להסב את תשומת ליבכם. בדקנו את הנושא הזה: בשנת תשנ"ח הכנסת עבדה שמונה חודשים; שנת תשנ"ט הייתה שנת בחירות; תש"ס הכנסת עבדה שמונה חודשים פלוס שבועיים וחצי; תשס"א הייתה פגרת בחירות מיוחדת; תשס"ב </w:t>
      </w:r>
      <w:r w:rsidRPr="00BB7ACC">
        <w:rPr>
          <w:rFonts w:cs="David"/>
          <w:rtl/>
        </w:rPr>
        <w:t>–</w:t>
      </w:r>
      <w:r w:rsidRPr="00BB7ACC">
        <w:rPr>
          <w:rFonts w:cs="David" w:hint="cs"/>
          <w:rtl/>
        </w:rPr>
        <w:t xml:space="preserve"> שמונה חודשים; תשס"ג </w:t>
      </w:r>
      <w:r w:rsidRPr="00BB7ACC">
        <w:rPr>
          <w:rFonts w:cs="David"/>
          <w:rtl/>
        </w:rPr>
        <w:t>–</w:t>
      </w:r>
      <w:r w:rsidRPr="00BB7ACC">
        <w:rPr>
          <w:rFonts w:cs="David" w:hint="cs"/>
          <w:rtl/>
        </w:rPr>
        <w:t xml:space="preserve"> שנת בחירות; תשס"ד </w:t>
      </w:r>
      <w:r w:rsidRPr="00BB7ACC">
        <w:rPr>
          <w:rFonts w:cs="David"/>
          <w:rtl/>
        </w:rPr>
        <w:t>–</w:t>
      </w:r>
      <w:r w:rsidRPr="00BB7ACC">
        <w:rPr>
          <w:rFonts w:cs="David" w:hint="cs"/>
          <w:rtl/>
        </w:rPr>
        <w:t xml:space="preserve"> שמונה וחצי חודשים; תשס"ה הייתה שנה מעוברת, שמונה חודשים ושבוע; שנת תשס"ו </w:t>
      </w:r>
      <w:r w:rsidRPr="00BB7ACC">
        <w:rPr>
          <w:rFonts w:cs="David"/>
          <w:rtl/>
        </w:rPr>
        <w:t>–</w:t>
      </w:r>
      <w:r w:rsidRPr="00BB7ACC">
        <w:rPr>
          <w:rFonts w:cs="David" w:hint="cs"/>
          <w:rtl/>
        </w:rPr>
        <w:t xml:space="preserve"> שנת בחירות; תשס"ז </w:t>
      </w:r>
      <w:r w:rsidRPr="00BB7ACC">
        <w:rPr>
          <w:rFonts w:cs="David"/>
          <w:rtl/>
        </w:rPr>
        <w:t>–</w:t>
      </w:r>
      <w:r w:rsidRPr="00BB7ACC">
        <w:rPr>
          <w:rFonts w:cs="David" w:hint="cs"/>
          <w:rtl/>
        </w:rPr>
        <w:t xml:space="preserve"> שמונה חודשים ושלושה ימים; תשס"ח </w:t>
      </w:r>
      <w:r w:rsidRPr="00BB7ACC">
        <w:rPr>
          <w:rFonts w:cs="David"/>
          <w:rtl/>
        </w:rPr>
        <w:t>–</w:t>
      </w:r>
      <w:r w:rsidRPr="00BB7ACC">
        <w:rPr>
          <w:rFonts w:cs="David" w:hint="cs"/>
          <w:rtl/>
        </w:rPr>
        <w:t xml:space="preserve"> מה שוועדת הכנסת, בראשות קודמיי העבירה. כפי שנמסר לי על-ידי יושבת ראש הכנסת, בגלל טעות במזכירות הכנסת, היא תצטרך לעבוד תשעה חודשים. </w:t>
      </w:r>
    </w:p>
    <w:p w14:paraId="3C22E6DB" w14:textId="77777777" w:rsidR="00BB7ACC" w:rsidRPr="00BB7ACC" w:rsidRDefault="00BB7ACC" w:rsidP="00BB7ACC">
      <w:pPr>
        <w:bidi/>
        <w:jc w:val="both"/>
        <w:rPr>
          <w:rFonts w:cs="David" w:hint="cs"/>
          <w:rtl/>
        </w:rPr>
      </w:pPr>
    </w:p>
    <w:p w14:paraId="21FF2C36" w14:textId="77777777" w:rsidR="00BB7ACC" w:rsidRPr="00BB7ACC" w:rsidRDefault="00BB7ACC" w:rsidP="00BB7ACC">
      <w:pPr>
        <w:bidi/>
        <w:jc w:val="both"/>
        <w:rPr>
          <w:rFonts w:cs="David" w:hint="cs"/>
          <w:rtl/>
        </w:rPr>
      </w:pPr>
      <w:r w:rsidRPr="00BB7ACC">
        <w:rPr>
          <w:rFonts w:cs="David" w:hint="cs"/>
          <w:rtl/>
        </w:rPr>
        <w:tab/>
        <w:t xml:space="preserve">חבר הכנסת </w:t>
      </w:r>
      <w:proofErr w:type="spellStart"/>
      <w:r w:rsidRPr="00BB7ACC">
        <w:rPr>
          <w:rFonts w:cs="David" w:hint="cs"/>
          <w:rtl/>
        </w:rPr>
        <w:t>מרגי</w:t>
      </w:r>
      <w:proofErr w:type="spellEnd"/>
      <w:r w:rsidRPr="00BB7ACC">
        <w:rPr>
          <w:rFonts w:cs="David" w:hint="cs"/>
          <w:rtl/>
        </w:rPr>
        <w:t xml:space="preserve">, בבקשה. </w:t>
      </w:r>
    </w:p>
    <w:p w14:paraId="554FE67D" w14:textId="77777777" w:rsidR="00BB7ACC" w:rsidRPr="00BB7ACC" w:rsidRDefault="00BB7ACC" w:rsidP="00BB7ACC">
      <w:pPr>
        <w:bidi/>
        <w:jc w:val="both"/>
        <w:rPr>
          <w:rFonts w:cs="David" w:hint="cs"/>
          <w:rtl/>
        </w:rPr>
      </w:pPr>
    </w:p>
    <w:p w14:paraId="754A1F33" w14:textId="77777777" w:rsidR="00BB7ACC" w:rsidRPr="00BB7ACC" w:rsidRDefault="00BB7ACC" w:rsidP="00BB7ACC">
      <w:pPr>
        <w:bidi/>
        <w:jc w:val="both"/>
        <w:rPr>
          <w:rFonts w:cs="David" w:hint="cs"/>
          <w:rtl/>
        </w:rPr>
      </w:pPr>
      <w:r w:rsidRPr="00BB7ACC">
        <w:rPr>
          <w:rFonts w:cs="David" w:hint="cs"/>
          <w:u w:val="single"/>
          <w:rtl/>
        </w:rPr>
        <w:t xml:space="preserve">יעקב </w:t>
      </w:r>
      <w:proofErr w:type="spellStart"/>
      <w:r w:rsidRPr="00BB7ACC">
        <w:rPr>
          <w:rFonts w:cs="David" w:hint="cs"/>
          <w:u w:val="single"/>
          <w:rtl/>
        </w:rPr>
        <w:t>מרגי</w:t>
      </w:r>
      <w:proofErr w:type="spellEnd"/>
      <w:r w:rsidRPr="00BB7ACC">
        <w:rPr>
          <w:rFonts w:cs="David" w:hint="cs"/>
          <w:u w:val="single"/>
          <w:rtl/>
        </w:rPr>
        <w:t>:</w:t>
      </w:r>
    </w:p>
    <w:p w14:paraId="379BE6E8" w14:textId="77777777" w:rsidR="00BB7ACC" w:rsidRPr="00BB7ACC" w:rsidRDefault="00BB7ACC" w:rsidP="00BB7ACC">
      <w:pPr>
        <w:bidi/>
        <w:jc w:val="both"/>
        <w:rPr>
          <w:rFonts w:cs="David" w:hint="cs"/>
          <w:rtl/>
        </w:rPr>
      </w:pPr>
    </w:p>
    <w:p w14:paraId="72F62406" w14:textId="77777777" w:rsidR="00BB7ACC" w:rsidRPr="00BB7ACC" w:rsidRDefault="00BB7ACC" w:rsidP="00BB7ACC">
      <w:pPr>
        <w:bidi/>
        <w:jc w:val="both"/>
        <w:rPr>
          <w:rFonts w:cs="David" w:hint="cs"/>
          <w:rtl/>
        </w:rPr>
      </w:pPr>
      <w:r w:rsidRPr="00BB7ACC">
        <w:rPr>
          <w:rFonts w:cs="David" w:hint="cs"/>
          <w:rtl/>
        </w:rPr>
        <w:tab/>
        <w:t xml:space="preserve">תודה. אני רוצה להודות לחבר הכנסת גפני שדווקא הוא העלה את זה. יכולים לתקוף הרבה חברי כנסת שמציעים את זה. אבל חבר הכנסת גפני הוא חבר כנסת מתמיד, שיכולים לבדוק את הנוכחות שלו בכנסת, מתמיד בכל הוועדות אף שהוא לא חבר בהן. </w:t>
      </w:r>
    </w:p>
    <w:p w14:paraId="67D100E6" w14:textId="77777777" w:rsidR="00BB7ACC" w:rsidRPr="00BB7ACC" w:rsidRDefault="00BB7ACC" w:rsidP="00BB7ACC">
      <w:pPr>
        <w:bidi/>
        <w:jc w:val="both"/>
        <w:rPr>
          <w:rFonts w:cs="David" w:hint="cs"/>
          <w:rtl/>
        </w:rPr>
      </w:pPr>
    </w:p>
    <w:p w14:paraId="581C682C" w14:textId="77777777" w:rsidR="00BB7ACC" w:rsidRPr="00BB7ACC" w:rsidRDefault="00BB7ACC" w:rsidP="00BB7ACC">
      <w:pPr>
        <w:bidi/>
        <w:ind w:firstLine="567"/>
        <w:jc w:val="both"/>
        <w:rPr>
          <w:rFonts w:cs="David" w:hint="cs"/>
          <w:rtl/>
        </w:rPr>
      </w:pPr>
      <w:r w:rsidRPr="00BB7ACC">
        <w:rPr>
          <w:rFonts w:cs="David" w:hint="cs"/>
          <w:rtl/>
        </w:rPr>
        <w:t>אני, כממלא מקום יושב ראש ועדת הכנסת, שעשתה את התיקון, אני מודה שקיבלתי את המסמך מהמזכירות ולא ירדתי לעומק. אם הייתי יורד לעומק הייתי רואה שלא נלקחה בחשבון השנה המעוברת.</w:t>
      </w:r>
    </w:p>
    <w:p w14:paraId="54D53A0C" w14:textId="77777777" w:rsidR="00BB7ACC" w:rsidRPr="00BB7ACC" w:rsidRDefault="00BB7ACC" w:rsidP="00BB7ACC">
      <w:pPr>
        <w:bidi/>
        <w:jc w:val="both"/>
        <w:rPr>
          <w:rFonts w:cs="David" w:hint="cs"/>
          <w:rtl/>
        </w:rPr>
      </w:pPr>
    </w:p>
    <w:p w14:paraId="1320C4F0"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6B2FF836" w14:textId="77777777" w:rsidR="00BB7ACC" w:rsidRPr="00BB7ACC" w:rsidRDefault="00BB7ACC" w:rsidP="00BB7ACC">
      <w:pPr>
        <w:bidi/>
        <w:jc w:val="both"/>
        <w:rPr>
          <w:rFonts w:cs="David" w:hint="cs"/>
          <w:u w:val="single"/>
          <w:rtl/>
        </w:rPr>
      </w:pPr>
    </w:p>
    <w:p w14:paraId="2A522555" w14:textId="77777777" w:rsidR="00BB7ACC" w:rsidRPr="00BB7ACC" w:rsidRDefault="00BB7ACC" w:rsidP="00BB7ACC">
      <w:pPr>
        <w:bidi/>
        <w:jc w:val="both"/>
        <w:rPr>
          <w:rFonts w:cs="David" w:hint="cs"/>
          <w:rtl/>
        </w:rPr>
      </w:pPr>
      <w:r w:rsidRPr="00BB7ACC">
        <w:rPr>
          <w:rFonts w:cs="David" w:hint="cs"/>
          <w:rtl/>
        </w:rPr>
        <w:tab/>
        <w:t>זה נראה לך סביר 11 יום - - -?</w:t>
      </w:r>
    </w:p>
    <w:p w14:paraId="2C6EEF25" w14:textId="77777777" w:rsidR="00BB7ACC" w:rsidRPr="00BB7ACC" w:rsidRDefault="00BB7ACC" w:rsidP="00BB7ACC">
      <w:pPr>
        <w:bidi/>
        <w:jc w:val="both"/>
        <w:rPr>
          <w:rFonts w:cs="David" w:hint="cs"/>
          <w:rtl/>
        </w:rPr>
      </w:pPr>
    </w:p>
    <w:p w14:paraId="36D919EF" w14:textId="77777777" w:rsidR="00BB7ACC" w:rsidRPr="00BB7ACC" w:rsidRDefault="00BB7ACC" w:rsidP="00BB7ACC">
      <w:pPr>
        <w:bidi/>
        <w:jc w:val="both"/>
        <w:rPr>
          <w:rFonts w:cs="David" w:hint="cs"/>
          <w:rtl/>
        </w:rPr>
      </w:pPr>
      <w:r w:rsidRPr="00BB7ACC">
        <w:rPr>
          <w:rFonts w:cs="David" w:hint="cs"/>
          <w:u w:val="single"/>
          <w:rtl/>
        </w:rPr>
        <w:t>היו"ר דוד טל:</w:t>
      </w:r>
    </w:p>
    <w:p w14:paraId="41C4C835" w14:textId="77777777" w:rsidR="00BB7ACC" w:rsidRPr="00BB7ACC" w:rsidRDefault="00BB7ACC" w:rsidP="00BB7ACC">
      <w:pPr>
        <w:bidi/>
        <w:jc w:val="both"/>
        <w:rPr>
          <w:rFonts w:cs="David" w:hint="cs"/>
          <w:rtl/>
        </w:rPr>
      </w:pPr>
    </w:p>
    <w:p w14:paraId="35415FB0" w14:textId="77777777" w:rsidR="00BB7ACC" w:rsidRPr="00BB7ACC" w:rsidRDefault="00BB7ACC" w:rsidP="00BB7ACC">
      <w:pPr>
        <w:bidi/>
        <w:jc w:val="both"/>
        <w:rPr>
          <w:rFonts w:cs="David" w:hint="cs"/>
          <w:rtl/>
        </w:rPr>
      </w:pPr>
      <w:r w:rsidRPr="00BB7ACC">
        <w:rPr>
          <w:rFonts w:cs="David" w:hint="cs"/>
          <w:rtl/>
        </w:rPr>
        <w:tab/>
        <w:t>זה חודש יותר מהרגיל.</w:t>
      </w:r>
    </w:p>
    <w:p w14:paraId="2800B2E3" w14:textId="77777777" w:rsidR="00BB7ACC" w:rsidRPr="00BB7ACC" w:rsidRDefault="00BB7ACC" w:rsidP="00BB7ACC">
      <w:pPr>
        <w:bidi/>
        <w:jc w:val="both"/>
        <w:rPr>
          <w:rFonts w:cs="David" w:hint="cs"/>
          <w:rtl/>
        </w:rPr>
      </w:pPr>
    </w:p>
    <w:p w14:paraId="3DDB8109" w14:textId="77777777" w:rsidR="00BB7ACC" w:rsidRPr="00BB7ACC" w:rsidRDefault="00BB7ACC" w:rsidP="00BB7ACC">
      <w:pPr>
        <w:bidi/>
        <w:jc w:val="both"/>
        <w:rPr>
          <w:rFonts w:cs="David" w:hint="cs"/>
          <w:rtl/>
        </w:rPr>
      </w:pPr>
      <w:r w:rsidRPr="00BB7ACC">
        <w:rPr>
          <w:rFonts w:cs="David" w:hint="cs"/>
          <w:u w:val="single"/>
          <w:rtl/>
        </w:rPr>
        <w:t xml:space="preserve">יעקב </w:t>
      </w:r>
      <w:proofErr w:type="spellStart"/>
      <w:r w:rsidRPr="00BB7ACC">
        <w:rPr>
          <w:rFonts w:cs="David" w:hint="cs"/>
          <w:u w:val="single"/>
          <w:rtl/>
        </w:rPr>
        <w:t>מרגי</w:t>
      </w:r>
      <w:proofErr w:type="spellEnd"/>
      <w:r w:rsidRPr="00BB7ACC">
        <w:rPr>
          <w:rFonts w:cs="David" w:hint="cs"/>
          <w:u w:val="single"/>
          <w:rtl/>
        </w:rPr>
        <w:t>:</w:t>
      </w:r>
    </w:p>
    <w:p w14:paraId="28F2168E" w14:textId="77777777" w:rsidR="00BB7ACC" w:rsidRPr="00BB7ACC" w:rsidRDefault="00BB7ACC" w:rsidP="00BB7ACC">
      <w:pPr>
        <w:bidi/>
        <w:jc w:val="both"/>
        <w:rPr>
          <w:rFonts w:cs="David" w:hint="cs"/>
          <w:rtl/>
        </w:rPr>
      </w:pPr>
    </w:p>
    <w:p w14:paraId="6A5808B8" w14:textId="77777777" w:rsidR="00BB7ACC" w:rsidRPr="00BB7ACC" w:rsidRDefault="00BB7ACC" w:rsidP="00BB7ACC">
      <w:pPr>
        <w:bidi/>
        <w:jc w:val="both"/>
        <w:rPr>
          <w:rFonts w:cs="David" w:hint="cs"/>
          <w:rtl/>
        </w:rPr>
      </w:pPr>
      <w:r w:rsidRPr="00BB7ACC">
        <w:rPr>
          <w:rFonts w:cs="David" w:hint="cs"/>
          <w:rtl/>
        </w:rPr>
        <w:tab/>
        <w:t xml:space="preserve"> אני בכוונה לא נכנס לסוגיה של הפסח. אני נכנס לסוגיה שכל אמצעי התקשורת יכתבו על עוד חופשה שסידרו לעצמם חברי הכנסת. שיסתכלו ויבחנו טוב-טוב; לא היה מושב ארוך מזה, תמיד יצאו בסמיכות לראש חודש ניסן לפגרה. אני רוצה לגעת בעוד נקודה. יצאנו לפגרת הקיץ תמיד בסמיכות ל-1 באוגוסט, אז במקרה הזה, כבר מביאים תיקון, 3 באוגוסט זה תאריך סביר. </w:t>
      </w:r>
    </w:p>
    <w:p w14:paraId="4E537174" w14:textId="77777777" w:rsidR="00BB7ACC" w:rsidRPr="00BB7ACC" w:rsidRDefault="00BB7ACC" w:rsidP="00BB7ACC">
      <w:pPr>
        <w:bidi/>
        <w:jc w:val="both"/>
        <w:rPr>
          <w:rFonts w:cs="David" w:hint="cs"/>
          <w:rtl/>
        </w:rPr>
      </w:pPr>
    </w:p>
    <w:p w14:paraId="72345D95"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5DF7134A" w14:textId="77777777" w:rsidR="00BB7ACC" w:rsidRPr="00BB7ACC" w:rsidRDefault="00BB7ACC" w:rsidP="00BB7ACC">
      <w:pPr>
        <w:bidi/>
        <w:jc w:val="both"/>
        <w:rPr>
          <w:rFonts w:cs="David" w:hint="cs"/>
          <w:u w:val="single"/>
          <w:rtl/>
        </w:rPr>
      </w:pPr>
    </w:p>
    <w:p w14:paraId="6AABE8F4" w14:textId="77777777" w:rsidR="00BB7ACC" w:rsidRPr="00BB7ACC" w:rsidRDefault="00BB7ACC" w:rsidP="00BB7ACC">
      <w:pPr>
        <w:bidi/>
        <w:jc w:val="both"/>
        <w:rPr>
          <w:rFonts w:cs="David" w:hint="cs"/>
          <w:rtl/>
        </w:rPr>
      </w:pPr>
      <w:r w:rsidRPr="00BB7ACC">
        <w:rPr>
          <w:rFonts w:cs="David" w:hint="cs"/>
          <w:rtl/>
        </w:rPr>
        <w:tab/>
        <w:t>גם את כנס הקיץ אתם רוצים לקצר?</w:t>
      </w:r>
    </w:p>
    <w:p w14:paraId="6014C822" w14:textId="77777777" w:rsidR="00BB7ACC" w:rsidRPr="00BB7ACC" w:rsidRDefault="00BB7ACC" w:rsidP="00BB7ACC">
      <w:pPr>
        <w:bidi/>
        <w:jc w:val="both"/>
        <w:rPr>
          <w:rFonts w:cs="David" w:hint="cs"/>
          <w:rtl/>
        </w:rPr>
      </w:pPr>
    </w:p>
    <w:p w14:paraId="184EA4FC" w14:textId="77777777" w:rsidR="00BB7ACC" w:rsidRPr="00BB7ACC" w:rsidRDefault="00BB7ACC" w:rsidP="00BB7ACC">
      <w:pPr>
        <w:bidi/>
        <w:jc w:val="both"/>
        <w:rPr>
          <w:rFonts w:cs="David" w:hint="cs"/>
          <w:rtl/>
        </w:rPr>
      </w:pPr>
      <w:r w:rsidRPr="00BB7ACC">
        <w:rPr>
          <w:rFonts w:cs="David" w:hint="cs"/>
          <w:u w:val="single"/>
          <w:rtl/>
        </w:rPr>
        <w:t xml:space="preserve">יעקב </w:t>
      </w:r>
      <w:proofErr w:type="spellStart"/>
      <w:r w:rsidRPr="00BB7ACC">
        <w:rPr>
          <w:rFonts w:cs="David" w:hint="cs"/>
          <w:u w:val="single"/>
          <w:rtl/>
        </w:rPr>
        <w:t>מרגי</w:t>
      </w:r>
      <w:proofErr w:type="spellEnd"/>
      <w:r w:rsidRPr="00BB7ACC">
        <w:rPr>
          <w:rFonts w:cs="David" w:hint="cs"/>
          <w:u w:val="single"/>
          <w:rtl/>
        </w:rPr>
        <w:t>:</w:t>
      </w:r>
    </w:p>
    <w:p w14:paraId="1C1C08DA" w14:textId="77777777" w:rsidR="00BB7ACC" w:rsidRPr="00BB7ACC" w:rsidRDefault="00BB7ACC" w:rsidP="00BB7ACC">
      <w:pPr>
        <w:bidi/>
        <w:jc w:val="both"/>
        <w:rPr>
          <w:rFonts w:cs="David" w:hint="cs"/>
          <w:rtl/>
        </w:rPr>
      </w:pPr>
    </w:p>
    <w:p w14:paraId="7A8C5A99" w14:textId="77777777" w:rsidR="00BB7ACC" w:rsidRPr="00BB7ACC" w:rsidRDefault="00BB7ACC" w:rsidP="00BB7ACC">
      <w:pPr>
        <w:bidi/>
        <w:jc w:val="both"/>
        <w:rPr>
          <w:rFonts w:cs="David" w:hint="cs"/>
          <w:rtl/>
        </w:rPr>
      </w:pPr>
      <w:r w:rsidRPr="00BB7ACC">
        <w:rPr>
          <w:rFonts w:cs="David" w:hint="cs"/>
          <w:rtl/>
        </w:rPr>
        <w:tab/>
        <w:t xml:space="preserve">לנו יאה לומר. אדרבא, תבדקו הנוכחות שלנו בוועדות ואת הנוכחות שלנו במליאה. </w:t>
      </w:r>
    </w:p>
    <w:p w14:paraId="757CA3C1" w14:textId="77777777" w:rsidR="00BB7ACC" w:rsidRPr="00BB7ACC" w:rsidRDefault="00BB7ACC" w:rsidP="00BB7ACC">
      <w:pPr>
        <w:bidi/>
        <w:jc w:val="both"/>
        <w:rPr>
          <w:rFonts w:cs="David" w:hint="cs"/>
          <w:rtl/>
        </w:rPr>
      </w:pPr>
    </w:p>
    <w:p w14:paraId="49A30CD6" w14:textId="77777777" w:rsidR="00BB7ACC" w:rsidRPr="00BB7ACC" w:rsidRDefault="00BB7ACC" w:rsidP="00BB7ACC">
      <w:pPr>
        <w:bidi/>
        <w:jc w:val="both"/>
        <w:rPr>
          <w:rFonts w:cs="David" w:hint="cs"/>
          <w:rtl/>
        </w:rPr>
      </w:pPr>
      <w:r w:rsidRPr="00BB7ACC">
        <w:rPr>
          <w:rFonts w:cs="David" w:hint="cs"/>
          <w:u w:val="single"/>
          <w:rtl/>
        </w:rPr>
        <w:t>היו"ר דוד טל:</w:t>
      </w:r>
    </w:p>
    <w:p w14:paraId="0F3052F9" w14:textId="77777777" w:rsidR="00BB7ACC" w:rsidRPr="00BB7ACC" w:rsidRDefault="00BB7ACC" w:rsidP="00BB7ACC">
      <w:pPr>
        <w:bidi/>
        <w:jc w:val="both"/>
        <w:rPr>
          <w:rFonts w:cs="David" w:hint="cs"/>
          <w:rtl/>
        </w:rPr>
      </w:pPr>
    </w:p>
    <w:p w14:paraId="4BEBDD25" w14:textId="77777777" w:rsidR="00BB7ACC" w:rsidRPr="00BB7ACC" w:rsidRDefault="00BB7ACC" w:rsidP="00BB7ACC">
      <w:pPr>
        <w:bidi/>
        <w:ind w:firstLine="567"/>
        <w:jc w:val="both"/>
        <w:rPr>
          <w:rFonts w:cs="David" w:hint="cs"/>
          <w:rtl/>
        </w:rPr>
      </w:pPr>
      <w:r w:rsidRPr="00BB7ACC">
        <w:rPr>
          <w:rFonts w:cs="David" w:hint="cs"/>
          <w:rtl/>
        </w:rPr>
        <w:t xml:space="preserve">תודה רבה. חבר הכנסת </w:t>
      </w:r>
      <w:proofErr w:type="spellStart"/>
      <w:r w:rsidRPr="00BB7ACC">
        <w:rPr>
          <w:rFonts w:cs="David" w:hint="cs"/>
          <w:rtl/>
        </w:rPr>
        <w:t>ליצמן</w:t>
      </w:r>
      <w:proofErr w:type="spellEnd"/>
      <w:r w:rsidRPr="00BB7ACC">
        <w:rPr>
          <w:rFonts w:cs="David" w:hint="cs"/>
          <w:rtl/>
        </w:rPr>
        <w:t xml:space="preserve">, בבקשה. </w:t>
      </w:r>
    </w:p>
    <w:p w14:paraId="328FA13E" w14:textId="77777777" w:rsidR="00BB7ACC" w:rsidRPr="00BB7ACC" w:rsidRDefault="00BB7ACC" w:rsidP="00BB7ACC">
      <w:pPr>
        <w:bidi/>
        <w:jc w:val="both"/>
        <w:rPr>
          <w:rFonts w:cs="David" w:hint="cs"/>
          <w:rtl/>
        </w:rPr>
      </w:pPr>
    </w:p>
    <w:p w14:paraId="4B29A855" w14:textId="77777777" w:rsidR="00BB7ACC" w:rsidRPr="00BB7ACC" w:rsidRDefault="00BB7ACC" w:rsidP="00BB7ACC">
      <w:pPr>
        <w:bidi/>
        <w:jc w:val="both"/>
        <w:rPr>
          <w:rFonts w:cs="David" w:hint="cs"/>
          <w:rtl/>
        </w:rPr>
      </w:pPr>
      <w:r w:rsidRPr="00BB7ACC">
        <w:rPr>
          <w:rFonts w:cs="David" w:hint="cs"/>
          <w:u w:val="single"/>
          <w:rtl/>
        </w:rPr>
        <w:t xml:space="preserve">יורם </w:t>
      </w:r>
      <w:proofErr w:type="spellStart"/>
      <w:r w:rsidRPr="00BB7ACC">
        <w:rPr>
          <w:rFonts w:cs="David" w:hint="cs"/>
          <w:u w:val="single"/>
          <w:rtl/>
        </w:rPr>
        <w:t>מרציאנו</w:t>
      </w:r>
      <w:proofErr w:type="spellEnd"/>
      <w:r w:rsidRPr="00BB7ACC">
        <w:rPr>
          <w:rFonts w:cs="David" w:hint="cs"/>
          <w:u w:val="single"/>
          <w:rtl/>
        </w:rPr>
        <w:t>:</w:t>
      </w:r>
    </w:p>
    <w:p w14:paraId="182B926F" w14:textId="77777777" w:rsidR="00BB7ACC" w:rsidRPr="00BB7ACC" w:rsidRDefault="00BB7ACC" w:rsidP="00BB7ACC">
      <w:pPr>
        <w:bidi/>
        <w:jc w:val="both"/>
        <w:rPr>
          <w:rFonts w:cs="David" w:hint="cs"/>
          <w:rtl/>
        </w:rPr>
      </w:pPr>
    </w:p>
    <w:p w14:paraId="5A9D5FB9" w14:textId="77777777" w:rsidR="00BB7ACC" w:rsidRPr="00BB7ACC" w:rsidRDefault="00BB7ACC" w:rsidP="00BB7ACC">
      <w:pPr>
        <w:bidi/>
        <w:jc w:val="both"/>
        <w:rPr>
          <w:rFonts w:cs="David" w:hint="cs"/>
          <w:rtl/>
        </w:rPr>
      </w:pPr>
      <w:r w:rsidRPr="00BB7ACC">
        <w:rPr>
          <w:rFonts w:cs="David" w:hint="cs"/>
          <w:rtl/>
        </w:rPr>
        <w:tab/>
        <w:t>גדעון, מה קרה? מתי נעשה ביעור חמץ?</w:t>
      </w:r>
    </w:p>
    <w:p w14:paraId="626E2D46" w14:textId="77777777" w:rsidR="00BB7ACC" w:rsidRPr="00BB7ACC" w:rsidRDefault="00BB7ACC" w:rsidP="00BB7ACC">
      <w:pPr>
        <w:bidi/>
        <w:jc w:val="both"/>
        <w:rPr>
          <w:rFonts w:cs="David" w:hint="cs"/>
          <w:rtl/>
        </w:rPr>
      </w:pPr>
    </w:p>
    <w:p w14:paraId="37CBB3F1"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1CC2F267" w14:textId="77777777" w:rsidR="00BB7ACC" w:rsidRPr="00BB7ACC" w:rsidRDefault="00BB7ACC" w:rsidP="00BB7ACC">
      <w:pPr>
        <w:bidi/>
        <w:jc w:val="both"/>
        <w:rPr>
          <w:rFonts w:cs="David" w:hint="cs"/>
          <w:u w:val="single"/>
          <w:rtl/>
        </w:rPr>
      </w:pPr>
    </w:p>
    <w:p w14:paraId="7DDA28B0" w14:textId="77777777" w:rsidR="00BB7ACC" w:rsidRPr="00BB7ACC" w:rsidRDefault="00BB7ACC" w:rsidP="00BB7ACC">
      <w:pPr>
        <w:bidi/>
        <w:jc w:val="both"/>
        <w:rPr>
          <w:rFonts w:cs="David" w:hint="cs"/>
          <w:rtl/>
        </w:rPr>
      </w:pPr>
      <w:r w:rsidRPr="00BB7ACC">
        <w:rPr>
          <w:rFonts w:cs="David" w:hint="cs"/>
          <w:rtl/>
        </w:rPr>
        <w:tab/>
        <w:t>11 יום. לא מספיק?</w:t>
      </w:r>
    </w:p>
    <w:p w14:paraId="3557EEE2" w14:textId="77777777" w:rsidR="00BB7ACC" w:rsidRPr="00BB7ACC" w:rsidRDefault="00BB7ACC" w:rsidP="00BB7ACC">
      <w:pPr>
        <w:bidi/>
        <w:jc w:val="both"/>
        <w:rPr>
          <w:rFonts w:cs="David" w:hint="cs"/>
          <w:rtl/>
        </w:rPr>
      </w:pPr>
    </w:p>
    <w:p w14:paraId="09743330" w14:textId="77777777" w:rsidR="00BB7ACC" w:rsidRPr="00BB7ACC" w:rsidRDefault="00BB7ACC" w:rsidP="00BB7ACC">
      <w:pPr>
        <w:bidi/>
        <w:jc w:val="both"/>
        <w:rPr>
          <w:rFonts w:cs="David" w:hint="cs"/>
          <w:rtl/>
        </w:rPr>
      </w:pPr>
      <w:r w:rsidRPr="00BB7ACC">
        <w:rPr>
          <w:rFonts w:cs="David" w:hint="cs"/>
          <w:u w:val="single"/>
          <w:rtl/>
        </w:rPr>
        <w:t xml:space="preserve">יעקב </w:t>
      </w:r>
      <w:proofErr w:type="spellStart"/>
      <w:r w:rsidRPr="00BB7ACC">
        <w:rPr>
          <w:rFonts w:cs="David" w:hint="cs"/>
          <w:u w:val="single"/>
          <w:rtl/>
        </w:rPr>
        <w:t>ליצמן</w:t>
      </w:r>
      <w:proofErr w:type="spellEnd"/>
      <w:r w:rsidRPr="00BB7ACC">
        <w:rPr>
          <w:rFonts w:cs="David" w:hint="cs"/>
          <w:u w:val="single"/>
          <w:rtl/>
        </w:rPr>
        <w:t>:</w:t>
      </w:r>
    </w:p>
    <w:p w14:paraId="49DC7F2B" w14:textId="77777777" w:rsidR="00BB7ACC" w:rsidRPr="00BB7ACC" w:rsidRDefault="00BB7ACC" w:rsidP="00BB7ACC">
      <w:pPr>
        <w:bidi/>
        <w:jc w:val="both"/>
        <w:rPr>
          <w:rFonts w:cs="David" w:hint="cs"/>
          <w:rtl/>
        </w:rPr>
      </w:pPr>
    </w:p>
    <w:p w14:paraId="2B078072" w14:textId="77777777" w:rsidR="00BB7ACC" w:rsidRPr="00BB7ACC" w:rsidRDefault="00BB7ACC" w:rsidP="00BB7ACC">
      <w:pPr>
        <w:bidi/>
        <w:jc w:val="both"/>
        <w:rPr>
          <w:rFonts w:cs="David" w:hint="cs"/>
          <w:rtl/>
        </w:rPr>
      </w:pPr>
      <w:r w:rsidRPr="00BB7ACC">
        <w:rPr>
          <w:rFonts w:cs="David" w:hint="cs"/>
          <w:rtl/>
        </w:rPr>
        <w:tab/>
        <w:t xml:space="preserve">תודה, אדוני היושב ראש. על אף שחברי, חבר הכנסת גפני, הציע את זה, שנינו רוצים לעשות כאן ביעור חמץ. אני רוצה לעשות גם ביעור חמץ קואליציוני. אני חושב שההצעה שלו עוזרת לקואליציה, שלא יצטרכו לגייס. אני לא אומר שזו הכוונה שלו, אבל זה עוזר. לכן, אני בהחלט נגד קיצור המושב. </w:t>
      </w:r>
    </w:p>
    <w:p w14:paraId="59D75780" w14:textId="77777777" w:rsidR="00BB7ACC" w:rsidRPr="00BB7ACC" w:rsidRDefault="00BB7ACC" w:rsidP="00BB7ACC">
      <w:pPr>
        <w:bidi/>
        <w:jc w:val="both"/>
        <w:rPr>
          <w:rFonts w:cs="David" w:hint="cs"/>
          <w:rtl/>
        </w:rPr>
      </w:pPr>
    </w:p>
    <w:p w14:paraId="3544AB48" w14:textId="77777777" w:rsidR="00BB7ACC" w:rsidRPr="00BB7ACC" w:rsidRDefault="00BB7ACC" w:rsidP="00BB7ACC">
      <w:pPr>
        <w:bidi/>
        <w:jc w:val="both"/>
        <w:rPr>
          <w:rFonts w:cs="David" w:hint="cs"/>
          <w:rtl/>
        </w:rPr>
      </w:pPr>
      <w:r w:rsidRPr="00BB7ACC">
        <w:rPr>
          <w:rFonts w:cs="David" w:hint="cs"/>
          <w:u w:val="single"/>
          <w:rtl/>
        </w:rPr>
        <w:t>היו"ר דוד טל:</w:t>
      </w:r>
    </w:p>
    <w:p w14:paraId="266BC492" w14:textId="77777777" w:rsidR="00BB7ACC" w:rsidRPr="00BB7ACC" w:rsidRDefault="00BB7ACC" w:rsidP="00BB7ACC">
      <w:pPr>
        <w:bidi/>
        <w:jc w:val="both"/>
        <w:rPr>
          <w:rFonts w:cs="David" w:hint="cs"/>
          <w:rtl/>
        </w:rPr>
      </w:pPr>
    </w:p>
    <w:p w14:paraId="0F60DF99" w14:textId="77777777" w:rsidR="00BB7ACC" w:rsidRPr="00BB7ACC" w:rsidRDefault="00BB7ACC" w:rsidP="00BB7ACC">
      <w:pPr>
        <w:bidi/>
        <w:jc w:val="both"/>
        <w:rPr>
          <w:rFonts w:cs="David" w:hint="cs"/>
          <w:rtl/>
        </w:rPr>
      </w:pPr>
      <w:r w:rsidRPr="00BB7ACC">
        <w:rPr>
          <w:rFonts w:cs="David" w:hint="cs"/>
          <w:rtl/>
        </w:rPr>
        <w:tab/>
        <w:t xml:space="preserve">ניתן לך אפשרות לבטא את זה בהצבעה. </w:t>
      </w:r>
    </w:p>
    <w:p w14:paraId="126E99CC" w14:textId="77777777" w:rsidR="00BB7ACC" w:rsidRPr="00BB7ACC" w:rsidRDefault="00BB7ACC" w:rsidP="00BB7ACC">
      <w:pPr>
        <w:bidi/>
        <w:jc w:val="both"/>
        <w:rPr>
          <w:rFonts w:cs="David" w:hint="cs"/>
          <w:rtl/>
        </w:rPr>
      </w:pPr>
    </w:p>
    <w:p w14:paraId="380ED6D7" w14:textId="77777777" w:rsidR="00BB7ACC" w:rsidRPr="00BB7ACC" w:rsidRDefault="00BB7ACC" w:rsidP="00BB7ACC">
      <w:pPr>
        <w:bidi/>
        <w:jc w:val="both"/>
        <w:rPr>
          <w:rFonts w:cs="David" w:hint="cs"/>
          <w:rtl/>
        </w:rPr>
      </w:pPr>
      <w:r w:rsidRPr="00BB7ACC">
        <w:rPr>
          <w:rFonts w:cs="David" w:hint="cs"/>
          <w:u w:val="single"/>
          <w:rtl/>
        </w:rPr>
        <w:t xml:space="preserve">יעקב </w:t>
      </w:r>
      <w:proofErr w:type="spellStart"/>
      <w:r w:rsidRPr="00BB7ACC">
        <w:rPr>
          <w:rFonts w:cs="David" w:hint="cs"/>
          <w:u w:val="single"/>
          <w:rtl/>
        </w:rPr>
        <w:t>ליצמן</w:t>
      </w:r>
      <w:proofErr w:type="spellEnd"/>
      <w:r w:rsidRPr="00BB7ACC">
        <w:rPr>
          <w:rFonts w:cs="David" w:hint="cs"/>
          <w:u w:val="single"/>
          <w:rtl/>
        </w:rPr>
        <w:t>:</w:t>
      </w:r>
    </w:p>
    <w:p w14:paraId="2C54C4A2" w14:textId="77777777" w:rsidR="00BB7ACC" w:rsidRPr="00BB7ACC" w:rsidRDefault="00BB7ACC" w:rsidP="00BB7ACC">
      <w:pPr>
        <w:bidi/>
        <w:jc w:val="both"/>
        <w:rPr>
          <w:rFonts w:cs="David" w:hint="cs"/>
          <w:rtl/>
        </w:rPr>
      </w:pPr>
    </w:p>
    <w:p w14:paraId="4B083C1D" w14:textId="77777777" w:rsidR="00BB7ACC" w:rsidRPr="00BB7ACC" w:rsidRDefault="00BB7ACC" w:rsidP="00BB7ACC">
      <w:pPr>
        <w:bidi/>
        <w:jc w:val="both"/>
        <w:rPr>
          <w:rFonts w:cs="David" w:hint="cs"/>
          <w:rtl/>
        </w:rPr>
      </w:pPr>
      <w:r w:rsidRPr="00BB7ACC">
        <w:rPr>
          <w:rFonts w:cs="David" w:hint="cs"/>
          <w:rtl/>
        </w:rPr>
        <w:tab/>
        <w:t xml:space="preserve">עוד מילה אחת. אנחנו צריכים לבדוק לא כמה זמן אנחנו עובדים, עבדנו עד ד' בניסן. האם הכנסת עבדה אי פעם עד ד' בניסן? התשובה היא כן. עבדנו הרבה פעמים מעבר לתאריך הזה, לא משנה אורך הזמן.  </w:t>
      </w:r>
    </w:p>
    <w:p w14:paraId="15F70665" w14:textId="77777777" w:rsidR="00BB7ACC" w:rsidRPr="00BB7ACC" w:rsidRDefault="00BB7ACC" w:rsidP="00BB7ACC">
      <w:pPr>
        <w:bidi/>
        <w:jc w:val="both"/>
        <w:rPr>
          <w:rFonts w:cs="David" w:hint="cs"/>
          <w:rtl/>
        </w:rPr>
      </w:pPr>
    </w:p>
    <w:p w14:paraId="40BD0CB6" w14:textId="77777777" w:rsidR="00BB7ACC" w:rsidRPr="00BB7ACC" w:rsidRDefault="00BB7ACC" w:rsidP="00BB7ACC">
      <w:pPr>
        <w:bidi/>
        <w:jc w:val="both"/>
        <w:rPr>
          <w:rFonts w:cs="David" w:hint="cs"/>
          <w:rtl/>
        </w:rPr>
      </w:pPr>
      <w:r w:rsidRPr="00BB7ACC">
        <w:rPr>
          <w:rFonts w:cs="David" w:hint="cs"/>
          <w:u w:val="single"/>
          <w:rtl/>
        </w:rPr>
        <w:t>היו"ר דוד טל:</w:t>
      </w:r>
    </w:p>
    <w:p w14:paraId="2F9D688D" w14:textId="77777777" w:rsidR="00BB7ACC" w:rsidRPr="00BB7ACC" w:rsidRDefault="00BB7ACC" w:rsidP="00BB7ACC">
      <w:pPr>
        <w:bidi/>
        <w:jc w:val="both"/>
        <w:rPr>
          <w:rFonts w:cs="David" w:hint="cs"/>
          <w:rtl/>
        </w:rPr>
      </w:pPr>
    </w:p>
    <w:p w14:paraId="44C0B92C" w14:textId="77777777" w:rsidR="00BB7ACC" w:rsidRPr="00BB7ACC" w:rsidRDefault="00BB7ACC" w:rsidP="00BB7ACC">
      <w:pPr>
        <w:bidi/>
        <w:ind w:firstLine="567"/>
        <w:jc w:val="both"/>
        <w:rPr>
          <w:rFonts w:cs="David" w:hint="cs"/>
          <w:rtl/>
        </w:rPr>
      </w:pPr>
      <w:r w:rsidRPr="00BB7ACC">
        <w:rPr>
          <w:rFonts w:cs="David" w:hint="cs"/>
          <w:rtl/>
        </w:rPr>
        <w:t>בשנה מעוברת?</w:t>
      </w:r>
    </w:p>
    <w:p w14:paraId="308C9F8E" w14:textId="77777777" w:rsidR="00BB7ACC" w:rsidRPr="00BB7ACC" w:rsidRDefault="00BB7ACC" w:rsidP="00BB7ACC">
      <w:pPr>
        <w:bidi/>
        <w:jc w:val="both"/>
        <w:rPr>
          <w:rFonts w:cs="David" w:hint="cs"/>
          <w:rtl/>
        </w:rPr>
      </w:pPr>
    </w:p>
    <w:p w14:paraId="1DD1EADF" w14:textId="77777777" w:rsidR="00BB7ACC" w:rsidRPr="00BB7ACC" w:rsidRDefault="00BB7ACC" w:rsidP="00BB7ACC">
      <w:pPr>
        <w:bidi/>
        <w:jc w:val="both"/>
        <w:rPr>
          <w:rFonts w:cs="David" w:hint="cs"/>
          <w:rtl/>
        </w:rPr>
      </w:pPr>
      <w:r w:rsidRPr="00BB7ACC">
        <w:rPr>
          <w:rFonts w:cs="David" w:hint="cs"/>
          <w:u w:val="single"/>
          <w:rtl/>
        </w:rPr>
        <w:t xml:space="preserve">יעקב </w:t>
      </w:r>
      <w:proofErr w:type="spellStart"/>
      <w:r w:rsidRPr="00BB7ACC">
        <w:rPr>
          <w:rFonts w:cs="David" w:hint="cs"/>
          <w:u w:val="single"/>
          <w:rtl/>
        </w:rPr>
        <w:t>ליצמן</w:t>
      </w:r>
      <w:proofErr w:type="spellEnd"/>
      <w:r w:rsidRPr="00BB7ACC">
        <w:rPr>
          <w:rFonts w:cs="David" w:hint="cs"/>
          <w:u w:val="single"/>
          <w:rtl/>
        </w:rPr>
        <w:t>:</w:t>
      </w:r>
    </w:p>
    <w:p w14:paraId="192C3026" w14:textId="77777777" w:rsidR="00BB7ACC" w:rsidRPr="00BB7ACC" w:rsidRDefault="00BB7ACC" w:rsidP="00BB7ACC">
      <w:pPr>
        <w:bidi/>
        <w:jc w:val="both"/>
        <w:rPr>
          <w:rFonts w:cs="David" w:hint="cs"/>
          <w:rtl/>
        </w:rPr>
      </w:pPr>
    </w:p>
    <w:p w14:paraId="4F3FF20D" w14:textId="77777777" w:rsidR="00BB7ACC" w:rsidRPr="00BB7ACC" w:rsidRDefault="00BB7ACC" w:rsidP="00BB7ACC">
      <w:pPr>
        <w:bidi/>
        <w:jc w:val="both"/>
        <w:rPr>
          <w:rFonts w:cs="David" w:hint="cs"/>
          <w:rtl/>
        </w:rPr>
      </w:pPr>
      <w:r w:rsidRPr="00BB7ACC">
        <w:rPr>
          <w:rFonts w:cs="David" w:hint="cs"/>
          <w:rtl/>
        </w:rPr>
        <w:tab/>
        <w:t xml:space="preserve">ד' ניסן. אורך הזמן לא משנה. אתה מדבר על לפני פסח, מה זה משנה אם היא מעוברת או לא מעוברת?  </w:t>
      </w:r>
    </w:p>
    <w:p w14:paraId="6335CB2A" w14:textId="77777777" w:rsidR="00BB7ACC" w:rsidRPr="00BB7ACC" w:rsidRDefault="00BB7ACC" w:rsidP="00BB7ACC">
      <w:pPr>
        <w:bidi/>
        <w:jc w:val="both"/>
        <w:rPr>
          <w:rFonts w:cs="David" w:hint="cs"/>
          <w:rtl/>
        </w:rPr>
      </w:pPr>
    </w:p>
    <w:p w14:paraId="21C0006C" w14:textId="77777777" w:rsidR="00BB7ACC" w:rsidRPr="00BB7ACC" w:rsidRDefault="00BB7ACC" w:rsidP="00BB7ACC">
      <w:pPr>
        <w:bidi/>
        <w:jc w:val="both"/>
        <w:rPr>
          <w:rFonts w:cs="David" w:hint="cs"/>
          <w:rtl/>
        </w:rPr>
      </w:pPr>
      <w:r w:rsidRPr="00BB7ACC">
        <w:rPr>
          <w:rFonts w:cs="David" w:hint="cs"/>
          <w:u w:val="single"/>
          <w:rtl/>
        </w:rPr>
        <w:t>היו"ר דוד טל:</w:t>
      </w:r>
    </w:p>
    <w:p w14:paraId="5DDCF3DE" w14:textId="77777777" w:rsidR="00BB7ACC" w:rsidRPr="00BB7ACC" w:rsidRDefault="00BB7ACC" w:rsidP="00BB7ACC">
      <w:pPr>
        <w:bidi/>
        <w:jc w:val="both"/>
        <w:rPr>
          <w:rFonts w:cs="David" w:hint="cs"/>
          <w:rtl/>
        </w:rPr>
      </w:pPr>
    </w:p>
    <w:p w14:paraId="0084742D" w14:textId="77777777" w:rsidR="00BB7ACC" w:rsidRPr="00BB7ACC" w:rsidRDefault="00BB7ACC" w:rsidP="00BB7ACC">
      <w:pPr>
        <w:bidi/>
        <w:jc w:val="both"/>
        <w:rPr>
          <w:rFonts w:cs="David" w:hint="cs"/>
          <w:rtl/>
        </w:rPr>
      </w:pPr>
      <w:r w:rsidRPr="00BB7ACC">
        <w:rPr>
          <w:rFonts w:cs="David" w:hint="cs"/>
          <w:rtl/>
        </w:rPr>
        <w:tab/>
        <w:t xml:space="preserve">תודה רבה. חבר הכנסת גדעון סער, בבקשה. </w:t>
      </w:r>
    </w:p>
    <w:p w14:paraId="7469A4BB" w14:textId="77777777" w:rsidR="00BB7ACC" w:rsidRPr="00BB7ACC" w:rsidRDefault="00BB7ACC" w:rsidP="00BB7ACC">
      <w:pPr>
        <w:bidi/>
        <w:jc w:val="both"/>
        <w:rPr>
          <w:rFonts w:cs="David" w:hint="cs"/>
          <w:rtl/>
        </w:rPr>
      </w:pPr>
    </w:p>
    <w:p w14:paraId="13E19798"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50815266" w14:textId="77777777" w:rsidR="00BB7ACC" w:rsidRPr="00BB7ACC" w:rsidRDefault="00BB7ACC" w:rsidP="00BB7ACC">
      <w:pPr>
        <w:bidi/>
        <w:jc w:val="both"/>
        <w:rPr>
          <w:rFonts w:cs="David" w:hint="cs"/>
          <w:u w:val="single"/>
          <w:rtl/>
        </w:rPr>
      </w:pPr>
    </w:p>
    <w:p w14:paraId="0C42E508" w14:textId="77777777" w:rsidR="00BB7ACC" w:rsidRPr="00BB7ACC" w:rsidRDefault="00BB7ACC" w:rsidP="00BB7ACC">
      <w:pPr>
        <w:bidi/>
        <w:jc w:val="both"/>
        <w:rPr>
          <w:rFonts w:cs="David" w:hint="cs"/>
          <w:rtl/>
        </w:rPr>
      </w:pPr>
      <w:r w:rsidRPr="00BB7ACC">
        <w:rPr>
          <w:rFonts w:cs="David" w:hint="cs"/>
          <w:rtl/>
        </w:rPr>
        <w:tab/>
        <w:t xml:space="preserve">אדוני היושב ראש, אני מרגיש כאן כבר את אווירת החופש הגדול, וכאשר החופש הגדול  מתקרב הסבלנות לטיעונים רציניים או ענייניים הולכת יורדת, אבל בכל זאת. קודם כול, אני רוצה לדבר על תקנון הכנסת. סעיף 27ב לתקנון הכנסת קובע שיושב ראש הכנסת הוא זה שקובע מתי מסתיים הכנס, באישור ועדת הכנסת. אכן, דרך הילוכה של ההצעה המקורית, שאושרה על-ידי הוועדה הזאת, שהגיעה אלינו על-ידי יושבת ראש הכנסת ונשיאות הכנסת בקשה, ולוועדת הכנסת הייתה סמכות מאשרת. עכשיו יושבת ראש הכנסת לא פנתה אלינו, ורוצים לעשות מהלך הפוך. </w:t>
      </w:r>
    </w:p>
    <w:p w14:paraId="7D590C70" w14:textId="77777777" w:rsidR="00BB7ACC" w:rsidRPr="00BB7ACC" w:rsidRDefault="00BB7ACC" w:rsidP="00BB7ACC">
      <w:pPr>
        <w:bidi/>
        <w:jc w:val="both"/>
        <w:rPr>
          <w:rFonts w:cs="David" w:hint="cs"/>
          <w:rtl/>
        </w:rPr>
      </w:pPr>
    </w:p>
    <w:p w14:paraId="5C3F2F27" w14:textId="77777777" w:rsidR="00BB7ACC" w:rsidRPr="00BB7ACC" w:rsidRDefault="00BB7ACC" w:rsidP="00BB7ACC">
      <w:pPr>
        <w:bidi/>
        <w:ind w:firstLine="567"/>
        <w:jc w:val="both"/>
        <w:rPr>
          <w:rFonts w:cs="David" w:hint="cs"/>
          <w:rtl/>
        </w:rPr>
      </w:pPr>
      <w:r w:rsidRPr="00BB7ACC">
        <w:rPr>
          <w:rFonts w:cs="David" w:hint="cs"/>
          <w:rtl/>
        </w:rPr>
        <w:t xml:space="preserve">קודם כול, ועדת הכנסת, שהיא הגורם המאשר, תהפוך להיות הגורם שממליץ ליושבת ראש הכנסת. רבותיי, זה לא תקנון הכנסת. אני יודע שכולם רוצים ללכת הביתה, אבל אסור לקבוע - - </w:t>
      </w:r>
    </w:p>
    <w:p w14:paraId="7F00DEC7" w14:textId="77777777" w:rsidR="00BB7ACC" w:rsidRPr="00BB7ACC" w:rsidRDefault="00BB7ACC" w:rsidP="00BB7ACC">
      <w:pPr>
        <w:bidi/>
        <w:ind w:firstLine="567"/>
        <w:jc w:val="both"/>
        <w:rPr>
          <w:rFonts w:cs="David" w:hint="cs"/>
          <w:rtl/>
        </w:rPr>
      </w:pPr>
    </w:p>
    <w:p w14:paraId="5F6F82E9" w14:textId="77777777" w:rsidR="00BB7ACC" w:rsidRPr="00BB7ACC" w:rsidRDefault="00BB7ACC" w:rsidP="00BB7ACC">
      <w:pPr>
        <w:bidi/>
        <w:jc w:val="both"/>
        <w:rPr>
          <w:rFonts w:cs="David" w:hint="cs"/>
          <w:rtl/>
        </w:rPr>
      </w:pPr>
      <w:r w:rsidRPr="00BB7ACC">
        <w:rPr>
          <w:rFonts w:cs="David" w:hint="cs"/>
          <w:u w:val="single"/>
          <w:rtl/>
        </w:rPr>
        <w:t>היו"ר דוד טל:</w:t>
      </w:r>
    </w:p>
    <w:p w14:paraId="53FDFFFB" w14:textId="77777777" w:rsidR="00BB7ACC" w:rsidRPr="00BB7ACC" w:rsidRDefault="00BB7ACC" w:rsidP="00BB7ACC">
      <w:pPr>
        <w:bidi/>
        <w:ind w:firstLine="567"/>
        <w:jc w:val="both"/>
        <w:rPr>
          <w:rFonts w:cs="David" w:hint="cs"/>
          <w:rtl/>
        </w:rPr>
      </w:pPr>
    </w:p>
    <w:p w14:paraId="52522A22" w14:textId="77777777" w:rsidR="00BB7ACC" w:rsidRPr="00BB7ACC" w:rsidRDefault="00BB7ACC" w:rsidP="00BB7ACC">
      <w:pPr>
        <w:bidi/>
        <w:ind w:firstLine="567"/>
        <w:jc w:val="both"/>
        <w:rPr>
          <w:rFonts w:cs="David" w:hint="cs"/>
          <w:rtl/>
        </w:rPr>
      </w:pPr>
      <w:r w:rsidRPr="00BB7ACC">
        <w:rPr>
          <w:rFonts w:cs="David" w:hint="cs"/>
          <w:rtl/>
        </w:rPr>
        <w:t xml:space="preserve">אל תעשה הכללות. </w:t>
      </w:r>
    </w:p>
    <w:p w14:paraId="35272E0C" w14:textId="77777777" w:rsidR="00BB7ACC" w:rsidRPr="00BB7ACC" w:rsidRDefault="00BB7ACC" w:rsidP="00BB7ACC">
      <w:pPr>
        <w:bidi/>
        <w:ind w:firstLine="567"/>
        <w:jc w:val="both"/>
        <w:rPr>
          <w:rFonts w:cs="David" w:hint="cs"/>
          <w:rtl/>
        </w:rPr>
      </w:pPr>
    </w:p>
    <w:p w14:paraId="3B1E5814"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1625C951" w14:textId="77777777" w:rsidR="00BB7ACC" w:rsidRPr="00BB7ACC" w:rsidRDefault="00BB7ACC" w:rsidP="00BB7ACC">
      <w:pPr>
        <w:bidi/>
        <w:jc w:val="both"/>
        <w:rPr>
          <w:rFonts w:cs="David" w:hint="cs"/>
          <w:u w:val="single"/>
          <w:rtl/>
        </w:rPr>
      </w:pPr>
    </w:p>
    <w:p w14:paraId="42A8D7EE" w14:textId="77777777" w:rsidR="00BB7ACC" w:rsidRPr="00BB7ACC" w:rsidRDefault="00BB7ACC" w:rsidP="00BB7ACC">
      <w:pPr>
        <w:bidi/>
        <w:ind w:firstLine="567"/>
        <w:jc w:val="both"/>
        <w:rPr>
          <w:rFonts w:cs="David" w:hint="cs"/>
          <w:rtl/>
        </w:rPr>
      </w:pPr>
      <w:r w:rsidRPr="00BB7ACC">
        <w:rPr>
          <w:rFonts w:cs="David" w:hint="cs"/>
          <w:rtl/>
        </w:rPr>
        <w:t xml:space="preserve">בסדר, לא כולם. צריך להיצמד להוראות. אם יושבת ראש הכנסת חושבת שצריך לקצר את הכנס, כי כפי שנטען כאן הייתה טעות של המזכירות, היא יכולה לפנות לוועדה הזאת, והוועדה תדון. אני לא מציע להחליף ברגע זה את דליה איציק במשה גפני. </w:t>
      </w:r>
    </w:p>
    <w:p w14:paraId="6270A571" w14:textId="77777777" w:rsidR="00BB7ACC" w:rsidRPr="00BB7ACC" w:rsidRDefault="00BB7ACC" w:rsidP="00BB7ACC">
      <w:pPr>
        <w:bidi/>
        <w:jc w:val="both"/>
        <w:rPr>
          <w:rFonts w:cs="David" w:hint="cs"/>
          <w:rtl/>
        </w:rPr>
      </w:pPr>
    </w:p>
    <w:p w14:paraId="1687D40B" w14:textId="77777777" w:rsidR="00BB7ACC" w:rsidRPr="00BB7ACC" w:rsidRDefault="00BB7ACC" w:rsidP="00BB7ACC">
      <w:pPr>
        <w:bidi/>
        <w:jc w:val="both"/>
        <w:rPr>
          <w:rFonts w:cs="David" w:hint="cs"/>
          <w:rtl/>
        </w:rPr>
      </w:pPr>
      <w:r w:rsidRPr="00BB7ACC">
        <w:rPr>
          <w:rFonts w:cs="David" w:hint="cs"/>
          <w:u w:val="single"/>
          <w:rtl/>
        </w:rPr>
        <w:t>היו"ר דוד טל:</w:t>
      </w:r>
    </w:p>
    <w:p w14:paraId="73DE645D" w14:textId="77777777" w:rsidR="00BB7ACC" w:rsidRPr="00BB7ACC" w:rsidRDefault="00BB7ACC" w:rsidP="00BB7ACC">
      <w:pPr>
        <w:bidi/>
        <w:jc w:val="both"/>
        <w:rPr>
          <w:rFonts w:cs="David" w:hint="cs"/>
          <w:rtl/>
        </w:rPr>
      </w:pPr>
    </w:p>
    <w:p w14:paraId="35BD30BB" w14:textId="77777777" w:rsidR="00BB7ACC" w:rsidRPr="00BB7ACC" w:rsidRDefault="00BB7ACC" w:rsidP="00BB7ACC">
      <w:pPr>
        <w:bidi/>
        <w:jc w:val="both"/>
        <w:rPr>
          <w:rFonts w:cs="David" w:hint="cs"/>
          <w:rtl/>
        </w:rPr>
      </w:pPr>
      <w:r w:rsidRPr="00BB7ACC">
        <w:rPr>
          <w:rFonts w:cs="David" w:hint="cs"/>
          <w:rtl/>
        </w:rPr>
        <w:tab/>
        <w:t xml:space="preserve">תודה. </w:t>
      </w:r>
    </w:p>
    <w:p w14:paraId="360353F8" w14:textId="77777777" w:rsidR="00BB7ACC" w:rsidRPr="00BB7ACC" w:rsidRDefault="00BB7ACC" w:rsidP="00BB7ACC">
      <w:pPr>
        <w:bidi/>
        <w:jc w:val="both"/>
        <w:rPr>
          <w:rFonts w:cs="David" w:hint="cs"/>
          <w:rtl/>
        </w:rPr>
      </w:pPr>
    </w:p>
    <w:p w14:paraId="38B9295C" w14:textId="77777777" w:rsidR="00BB7ACC" w:rsidRPr="00BB7ACC" w:rsidRDefault="00BB7ACC" w:rsidP="00BB7ACC">
      <w:pPr>
        <w:bidi/>
        <w:jc w:val="both"/>
        <w:rPr>
          <w:rFonts w:cs="David" w:hint="cs"/>
          <w:u w:val="single"/>
          <w:rtl/>
        </w:rPr>
      </w:pPr>
      <w:r w:rsidRPr="00BB7ACC">
        <w:rPr>
          <w:rFonts w:cs="David"/>
          <w:u w:val="single"/>
          <w:rtl/>
        </w:rPr>
        <w:br w:type="page"/>
      </w:r>
      <w:r w:rsidRPr="00BB7ACC">
        <w:rPr>
          <w:rFonts w:cs="David" w:hint="cs"/>
          <w:u w:val="single"/>
          <w:rtl/>
        </w:rPr>
        <w:t>גדעון סער:</w:t>
      </w:r>
    </w:p>
    <w:p w14:paraId="32748737" w14:textId="77777777" w:rsidR="00BB7ACC" w:rsidRPr="00BB7ACC" w:rsidRDefault="00BB7ACC" w:rsidP="00BB7ACC">
      <w:pPr>
        <w:bidi/>
        <w:jc w:val="both"/>
        <w:rPr>
          <w:rFonts w:cs="David" w:hint="cs"/>
          <w:u w:val="single"/>
          <w:rtl/>
        </w:rPr>
      </w:pPr>
    </w:p>
    <w:p w14:paraId="3B7405D3" w14:textId="77777777" w:rsidR="00BB7ACC" w:rsidRPr="00BB7ACC" w:rsidRDefault="00BB7ACC" w:rsidP="00BB7ACC">
      <w:pPr>
        <w:bidi/>
        <w:jc w:val="both"/>
        <w:rPr>
          <w:rFonts w:cs="David" w:hint="cs"/>
          <w:rtl/>
        </w:rPr>
      </w:pPr>
      <w:r w:rsidRPr="00BB7ACC">
        <w:rPr>
          <w:rFonts w:cs="David" w:hint="cs"/>
          <w:rtl/>
        </w:rPr>
        <w:tab/>
        <w:t xml:space="preserve"> רגע, אדוני, זה רק בעניין התקנון. </w:t>
      </w:r>
    </w:p>
    <w:p w14:paraId="6D103602" w14:textId="77777777" w:rsidR="00BB7ACC" w:rsidRPr="00BB7ACC" w:rsidRDefault="00BB7ACC" w:rsidP="00BB7ACC">
      <w:pPr>
        <w:bidi/>
        <w:jc w:val="both"/>
        <w:rPr>
          <w:rFonts w:cs="David" w:hint="cs"/>
          <w:rtl/>
        </w:rPr>
      </w:pPr>
    </w:p>
    <w:p w14:paraId="21F4DA12" w14:textId="77777777" w:rsidR="00BB7ACC" w:rsidRPr="00BB7ACC" w:rsidRDefault="00BB7ACC" w:rsidP="00BB7ACC">
      <w:pPr>
        <w:bidi/>
        <w:jc w:val="both"/>
        <w:rPr>
          <w:rFonts w:cs="David" w:hint="cs"/>
          <w:rtl/>
        </w:rPr>
      </w:pPr>
      <w:r w:rsidRPr="00BB7ACC">
        <w:rPr>
          <w:rFonts w:cs="David" w:hint="cs"/>
          <w:u w:val="single"/>
          <w:rtl/>
        </w:rPr>
        <w:t>משה גפני:</w:t>
      </w:r>
    </w:p>
    <w:p w14:paraId="495EBB61" w14:textId="77777777" w:rsidR="00BB7ACC" w:rsidRPr="00BB7ACC" w:rsidRDefault="00BB7ACC" w:rsidP="00BB7ACC">
      <w:pPr>
        <w:bidi/>
        <w:jc w:val="both"/>
        <w:rPr>
          <w:rFonts w:cs="David" w:hint="cs"/>
          <w:rtl/>
        </w:rPr>
      </w:pPr>
    </w:p>
    <w:p w14:paraId="52476615" w14:textId="77777777" w:rsidR="00BB7ACC" w:rsidRPr="00BB7ACC" w:rsidRDefault="00BB7ACC" w:rsidP="00BB7ACC">
      <w:pPr>
        <w:bidi/>
        <w:jc w:val="both"/>
        <w:rPr>
          <w:rFonts w:cs="David" w:hint="cs"/>
          <w:rtl/>
        </w:rPr>
      </w:pPr>
      <w:r w:rsidRPr="00BB7ACC">
        <w:rPr>
          <w:rFonts w:cs="David" w:hint="cs"/>
          <w:rtl/>
        </w:rPr>
        <w:tab/>
        <w:t xml:space="preserve"> רגע, למה לא? אכפת לך אם אהיה יושב ראש הכנסת?</w:t>
      </w:r>
    </w:p>
    <w:p w14:paraId="18241869" w14:textId="77777777" w:rsidR="00BB7ACC" w:rsidRPr="00BB7ACC" w:rsidRDefault="00BB7ACC" w:rsidP="00BB7ACC">
      <w:pPr>
        <w:bidi/>
        <w:jc w:val="both"/>
        <w:rPr>
          <w:rFonts w:cs="David" w:hint="cs"/>
          <w:rtl/>
        </w:rPr>
      </w:pPr>
    </w:p>
    <w:p w14:paraId="3BC93362"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30C51C21" w14:textId="77777777" w:rsidR="00BB7ACC" w:rsidRPr="00BB7ACC" w:rsidRDefault="00BB7ACC" w:rsidP="00BB7ACC">
      <w:pPr>
        <w:bidi/>
        <w:jc w:val="both"/>
        <w:rPr>
          <w:rFonts w:cs="David" w:hint="cs"/>
          <w:u w:val="single"/>
          <w:rtl/>
        </w:rPr>
      </w:pPr>
    </w:p>
    <w:p w14:paraId="14D4FC8D" w14:textId="77777777" w:rsidR="00BB7ACC" w:rsidRPr="00BB7ACC" w:rsidRDefault="00BB7ACC" w:rsidP="00BB7ACC">
      <w:pPr>
        <w:bidi/>
        <w:jc w:val="both"/>
        <w:rPr>
          <w:rFonts w:cs="David" w:hint="cs"/>
          <w:rtl/>
        </w:rPr>
      </w:pPr>
      <w:r w:rsidRPr="00BB7ACC">
        <w:rPr>
          <w:rFonts w:cs="David" w:hint="cs"/>
          <w:rtl/>
        </w:rPr>
        <w:tab/>
        <w:t xml:space="preserve"> לא, אבל לא כרגע. </w:t>
      </w:r>
    </w:p>
    <w:p w14:paraId="49E9698A" w14:textId="77777777" w:rsidR="00BB7ACC" w:rsidRPr="00BB7ACC" w:rsidRDefault="00BB7ACC" w:rsidP="00BB7ACC">
      <w:pPr>
        <w:bidi/>
        <w:jc w:val="both"/>
        <w:rPr>
          <w:rFonts w:cs="David" w:hint="cs"/>
          <w:rtl/>
        </w:rPr>
      </w:pPr>
    </w:p>
    <w:p w14:paraId="1A82B571" w14:textId="77777777" w:rsidR="00BB7ACC" w:rsidRPr="00BB7ACC" w:rsidRDefault="00BB7ACC" w:rsidP="00BB7ACC">
      <w:pPr>
        <w:bidi/>
        <w:jc w:val="both"/>
        <w:rPr>
          <w:rFonts w:cs="David" w:hint="cs"/>
          <w:rtl/>
        </w:rPr>
      </w:pPr>
      <w:r w:rsidRPr="00BB7ACC">
        <w:rPr>
          <w:rFonts w:cs="David" w:hint="cs"/>
          <w:rtl/>
        </w:rPr>
        <w:tab/>
        <w:t xml:space="preserve">עכשיו אני רוצה להסביר לגופו של עניין. זה משול לשינוי כללי המשחק, לא באמצע המשחק, לפני סוף המשחק. קבוצה מסוימת רואה שהמצב לא נוח לה, יש 90 דקות משחק היא אומרת: רגע, נעשה 85 דקות. למה לשחק 90 דקות? שלושה שבועות לפני סוף הכנס באים ורוצים לקצר את הכנס. מה קרה? נגיד שצודקים הטוענים שהכנס הזה יותר ארוך מבעבר, והכנסת הזאת תעבוד קצת יותר. מה קרה? </w:t>
      </w:r>
    </w:p>
    <w:p w14:paraId="23776F84" w14:textId="77777777" w:rsidR="00BB7ACC" w:rsidRPr="00BB7ACC" w:rsidRDefault="00BB7ACC" w:rsidP="00BB7ACC">
      <w:pPr>
        <w:bidi/>
        <w:jc w:val="both"/>
        <w:rPr>
          <w:rFonts w:cs="David" w:hint="cs"/>
          <w:rtl/>
        </w:rPr>
      </w:pPr>
    </w:p>
    <w:p w14:paraId="37FDEF06" w14:textId="77777777" w:rsidR="00BB7ACC" w:rsidRPr="00BB7ACC" w:rsidRDefault="00BB7ACC" w:rsidP="00BB7ACC">
      <w:pPr>
        <w:bidi/>
        <w:jc w:val="both"/>
        <w:rPr>
          <w:rFonts w:cs="David" w:hint="cs"/>
          <w:rtl/>
        </w:rPr>
      </w:pPr>
      <w:r w:rsidRPr="00BB7ACC">
        <w:rPr>
          <w:rFonts w:cs="David" w:hint="cs"/>
          <w:u w:val="single"/>
          <w:rtl/>
        </w:rPr>
        <w:t>היו"ר דוד טל:</w:t>
      </w:r>
    </w:p>
    <w:p w14:paraId="23C78B61" w14:textId="77777777" w:rsidR="00BB7ACC" w:rsidRPr="00BB7ACC" w:rsidRDefault="00BB7ACC" w:rsidP="00BB7ACC">
      <w:pPr>
        <w:bidi/>
        <w:jc w:val="both"/>
        <w:rPr>
          <w:rFonts w:cs="David" w:hint="cs"/>
          <w:rtl/>
        </w:rPr>
      </w:pPr>
    </w:p>
    <w:p w14:paraId="393AC5AE" w14:textId="77777777" w:rsidR="00BB7ACC" w:rsidRPr="00BB7ACC" w:rsidRDefault="00BB7ACC" w:rsidP="00BB7ACC">
      <w:pPr>
        <w:bidi/>
        <w:jc w:val="both"/>
        <w:rPr>
          <w:rFonts w:cs="David" w:hint="cs"/>
          <w:rtl/>
        </w:rPr>
      </w:pPr>
      <w:r w:rsidRPr="00BB7ACC">
        <w:rPr>
          <w:rFonts w:cs="David" w:hint="cs"/>
          <w:rtl/>
        </w:rPr>
        <w:tab/>
        <w:t xml:space="preserve">תודה רבה. </w:t>
      </w:r>
    </w:p>
    <w:p w14:paraId="1EBE7BF4" w14:textId="77777777" w:rsidR="00BB7ACC" w:rsidRPr="00BB7ACC" w:rsidRDefault="00BB7ACC" w:rsidP="00BB7ACC">
      <w:pPr>
        <w:bidi/>
        <w:jc w:val="both"/>
        <w:rPr>
          <w:rFonts w:cs="David" w:hint="cs"/>
          <w:rtl/>
        </w:rPr>
      </w:pPr>
    </w:p>
    <w:p w14:paraId="0CA60E05"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59748924" w14:textId="77777777" w:rsidR="00BB7ACC" w:rsidRPr="00BB7ACC" w:rsidRDefault="00BB7ACC" w:rsidP="00BB7ACC">
      <w:pPr>
        <w:bidi/>
        <w:jc w:val="both"/>
        <w:rPr>
          <w:rFonts w:cs="David" w:hint="cs"/>
          <w:u w:val="single"/>
          <w:rtl/>
        </w:rPr>
      </w:pPr>
    </w:p>
    <w:p w14:paraId="66BE142D" w14:textId="77777777" w:rsidR="00BB7ACC" w:rsidRPr="00BB7ACC" w:rsidRDefault="00BB7ACC" w:rsidP="00BB7ACC">
      <w:pPr>
        <w:bidi/>
        <w:jc w:val="both"/>
        <w:rPr>
          <w:rFonts w:cs="David" w:hint="cs"/>
          <w:rtl/>
        </w:rPr>
      </w:pPr>
      <w:r w:rsidRPr="00BB7ACC">
        <w:rPr>
          <w:rFonts w:cs="David" w:hint="cs"/>
          <w:rtl/>
        </w:rPr>
        <w:tab/>
        <w:t xml:space="preserve"> לא, אדוני היושב ראש - - -</w:t>
      </w:r>
    </w:p>
    <w:p w14:paraId="2518E3FB" w14:textId="77777777" w:rsidR="00BB7ACC" w:rsidRPr="00BB7ACC" w:rsidRDefault="00BB7ACC" w:rsidP="00BB7ACC">
      <w:pPr>
        <w:bidi/>
        <w:jc w:val="both"/>
        <w:rPr>
          <w:rFonts w:cs="David" w:hint="cs"/>
          <w:rtl/>
        </w:rPr>
      </w:pPr>
    </w:p>
    <w:p w14:paraId="46EEE1A9" w14:textId="77777777" w:rsidR="00BB7ACC" w:rsidRPr="00BB7ACC" w:rsidRDefault="00BB7ACC" w:rsidP="00BB7ACC">
      <w:pPr>
        <w:bidi/>
        <w:jc w:val="both"/>
        <w:rPr>
          <w:rFonts w:cs="David" w:hint="cs"/>
          <w:rtl/>
        </w:rPr>
      </w:pPr>
      <w:r w:rsidRPr="00BB7ACC">
        <w:rPr>
          <w:rFonts w:cs="David" w:hint="cs"/>
          <w:u w:val="single"/>
          <w:rtl/>
        </w:rPr>
        <w:t>היו"ר דוד טל:</w:t>
      </w:r>
    </w:p>
    <w:p w14:paraId="5553E330" w14:textId="77777777" w:rsidR="00BB7ACC" w:rsidRPr="00BB7ACC" w:rsidRDefault="00BB7ACC" w:rsidP="00BB7ACC">
      <w:pPr>
        <w:bidi/>
        <w:jc w:val="both"/>
        <w:rPr>
          <w:rFonts w:cs="David" w:hint="cs"/>
          <w:rtl/>
        </w:rPr>
      </w:pPr>
    </w:p>
    <w:p w14:paraId="0E3F9DA1" w14:textId="77777777" w:rsidR="00BB7ACC" w:rsidRPr="00BB7ACC" w:rsidRDefault="00BB7ACC" w:rsidP="00BB7ACC">
      <w:pPr>
        <w:bidi/>
        <w:jc w:val="both"/>
        <w:rPr>
          <w:rFonts w:cs="David" w:hint="cs"/>
          <w:rtl/>
        </w:rPr>
      </w:pPr>
      <w:r w:rsidRPr="00BB7ACC">
        <w:rPr>
          <w:rFonts w:cs="David" w:hint="cs"/>
          <w:rtl/>
        </w:rPr>
        <w:tab/>
        <w:t xml:space="preserve">שאלת מה קרה ואתה צריך לקבל תשובה. </w:t>
      </w:r>
    </w:p>
    <w:p w14:paraId="398EE043" w14:textId="77777777" w:rsidR="00BB7ACC" w:rsidRPr="00BB7ACC" w:rsidRDefault="00BB7ACC" w:rsidP="00BB7ACC">
      <w:pPr>
        <w:bidi/>
        <w:jc w:val="both"/>
        <w:rPr>
          <w:rFonts w:cs="David" w:hint="cs"/>
          <w:rtl/>
        </w:rPr>
      </w:pPr>
    </w:p>
    <w:p w14:paraId="393E3BB6"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23859900" w14:textId="77777777" w:rsidR="00BB7ACC" w:rsidRPr="00BB7ACC" w:rsidRDefault="00BB7ACC" w:rsidP="00BB7ACC">
      <w:pPr>
        <w:bidi/>
        <w:jc w:val="both"/>
        <w:rPr>
          <w:rFonts w:cs="David" w:hint="cs"/>
          <w:u w:val="single"/>
          <w:rtl/>
        </w:rPr>
      </w:pPr>
    </w:p>
    <w:p w14:paraId="574B4D58" w14:textId="77777777" w:rsidR="00BB7ACC" w:rsidRPr="00BB7ACC" w:rsidRDefault="00BB7ACC" w:rsidP="00BB7ACC">
      <w:pPr>
        <w:bidi/>
        <w:jc w:val="both"/>
        <w:rPr>
          <w:rFonts w:cs="David" w:hint="cs"/>
          <w:rtl/>
        </w:rPr>
      </w:pPr>
      <w:r w:rsidRPr="00BB7ACC">
        <w:rPr>
          <w:rFonts w:cs="David" w:hint="cs"/>
          <w:rtl/>
        </w:rPr>
        <w:tab/>
        <w:t xml:space="preserve">רשמתי לי טיעונים. אני חושב שתדמית הכנסת תפגע בצורה קשה ביותר כתוצאה ממהלך שהמטרות שלו - - - לא של חבר הכנסת גפני, הוא נאמן לפסח. אני סבור ש-11 ימים מספיקים בהחלט לעשות את כל ההכנות לפסח ולבער את החמץ. אני חושד שחברי הכנסת לא יקרצפו ויעסקו בביעור החמץ במשך שבועיים וחצי. יש לי מידה מסוימת של חדש בעניין הזה. </w:t>
      </w:r>
    </w:p>
    <w:p w14:paraId="7EE31995" w14:textId="77777777" w:rsidR="00BB7ACC" w:rsidRPr="00BB7ACC" w:rsidRDefault="00BB7ACC" w:rsidP="00BB7ACC">
      <w:pPr>
        <w:bidi/>
        <w:jc w:val="both"/>
        <w:rPr>
          <w:rFonts w:cs="David" w:hint="cs"/>
          <w:rtl/>
        </w:rPr>
      </w:pPr>
    </w:p>
    <w:p w14:paraId="6959698E" w14:textId="77777777" w:rsidR="00BB7ACC" w:rsidRPr="00BB7ACC" w:rsidRDefault="00BB7ACC" w:rsidP="00BB7ACC">
      <w:pPr>
        <w:bidi/>
        <w:ind w:firstLine="567"/>
        <w:jc w:val="both"/>
        <w:rPr>
          <w:rFonts w:cs="David" w:hint="cs"/>
          <w:rtl/>
        </w:rPr>
      </w:pPr>
      <w:r w:rsidRPr="00BB7ACC">
        <w:rPr>
          <w:rFonts w:cs="David" w:hint="cs"/>
          <w:rtl/>
        </w:rPr>
        <w:t xml:space="preserve">אבל המניע של חבר הכנסת גפני הוא לא המניע של הקואליציה, שעשתה פה את הגיוס ההיסטרי הזה. הם פשוט לא מסוגלים לספוג עוד מפלות ועוד תבוסות בוועדות הכנסת ובמליאת הכנסת. הם לא יכולים לחכות לשריקת הסיום אז הם רוצים לקצר את המשחק. </w:t>
      </w:r>
    </w:p>
    <w:p w14:paraId="26335351" w14:textId="77777777" w:rsidR="00BB7ACC" w:rsidRPr="00BB7ACC" w:rsidRDefault="00BB7ACC" w:rsidP="00BB7ACC">
      <w:pPr>
        <w:bidi/>
        <w:jc w:val="both"/>
        <w:rPr>
          <w:rFonts w:cs="David" w:hint="cs"/>
          <w:rtl/>
        </w:rPr>
      </w:pPr>
    </w:p>
    <w:p w14:paraId="1A0FFF07" w14:textId="77777777" w:rsidR="00BB7ACC" w:rsidRPr="00BB7ACC" w:rsidRDefault="00BB7ACC" w:rsidP="00BB7ACC">
      <w:pPr>
        <w:bidi/>
        <w:jc w:val="both"/>
        <w:rPr>
          <w:rFonts w:cs="David" w:hint="cs"/>
          <w:rtl/>
        </w:rPr>
      </w:pPr>
      <w:r w:rsidRPr="00BB7ACC">
        <w:rPr>
          <w:rFonts w:cs="David" w:hint="cs"/>
          <w:u w:val="single"/>
          <w:rtl/>
        </w:rPr>
        <w:t>היו"ר דוד טל:</w:t>
      </w:r>
    </w:p>
    <w:p w14:paraId="72B776A6" w14:textId="77777777" w:rsidR="00BB7ACC" w:rsidRPr="00BB7ACC" w:rsidRDefault="00BB7ACC" w:rsidP="00BB7ACC">
      <w:pPr>
        <w:bidi/>
        <w:jc w:val="both"/>
        <w:rPr>
          <w:rFonts w:cs="David" w:hint="cs"/>
          <w:rtl/>
        </w:rPr>
      </w:pPr>
    </w:p>
    <w:p w14:paraId="034FA69C" w14:textId="77777777" w:rsidR="00BB7ACC" w:rsidRPr="00BB7ACC" w:rsidRDefault="00BB7ACC" w:rsidP="00BB7ACC">
      <w:pPr>
        <w:bidi/>
        <w:jc w:val="both"/>
        <w:rPr>
          <w:rFonts w:cs="David" w:hint="cs"/>
          <w:rtl/>
        </w:rPr>
      </w:pPr>
      <w:r w:rsidRPr="00BB7ACC">
        <w:rPr>
          <w:rFonts w:cs="David" w:hint="cs"/>
          <w:rtl/>
        </w:rPr>
        <w:tab/>
        <w:t xml:space="preserve">תודה רבה. </w:t>
      </w:r>
    </w:p>
    <w:p w14:paraId="21B75C28" w14:textId="77777777" w:rsidR="00BB7ACC" w:rsidRPr="00BB7ACC" w:rsidRDefault="00BB7ACC" w:rsidP="00BB7ACC">
      <w:pPr>
        <w:bidi/>
        <w:jc w:val="both"/>
        <w:rPr>
          <w:rFonts w:cs="David" w:hint="cs"/>
          <w:rtl/>
        </w:rPr>
      </w:pPr>
    </w:p>
    <w:p w14:paraId="125727D4"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349FAA76" w14:textId="77777777" w:rsidR="00BB7ACC" w:rsidRPr="00BB7ACC" w:rsidRDefault="00BB7ACC" w:rsidP="00BB7ACC">
      <w:pPr>
        <w:bidi/>
        <w:jc w:val="both"/>
        <w:rPr>
          <w:rFonts w:cs="David" w:hint="cs"/>
          <w:u w:val="single"/>
          <w:rtl/>
        </w:rPr>
      </w:pPr>
    </w:p>
    <w:p w14:paraId="6C5B3E6A" w14:textId="77777777" w:rsidR="00BB7ACC" w:rsidRPr="00BB7ACC" w:rsidRDefault="00BB7ACC" w:rsidP="00BB7ACC">
      <w:pPr>
        <w:bidi/>
        <w:jc w:val="both"/>
        <w:rPr>
          <w:rFonts w:cs="David" w:hint="cs"/>
          <w:rtl/>
        </w:rPr>
      </w:pPr>
      <w:r w:rsidRPr="00BB7ACC">
        <w:rPr>
          <w:rFonts w:cs="David" w:hint="cs"/>
          <w:rtl/>
        </w:rPr>
        <w:tab/>
        <w:t xml:space="preserve"> רגע, אדוני היושב ראש. אני עומד לסיים. לכן, אדוני היושב ראש, קח בחשבון שחברי כנסת וראשי ועדות מתכננים את הכנס. יש אפילו הצעות חוק פרטיות, 45 יום. כאשר אתה מקצר אי-אפשר להעלות אותן למליאה. אסור ליצור תקדים, שהוא גם לא לפי התקנון, לקיצור לקראת סוף הכנסת. </w:t>
      </w:r>
    </w:p>
    <w:p w14:paraId="037668A4" w14:textId="77777777" w:rsidR="00BB7ACC" w:rsidRPr="00BB7ACC" w:rsidRDefault="00BB7ACC" w:rsidP="00BB7ACC">
      <w:pPr>
        <w:bidi/>
        <w:jc w:val="both"/>
        <w:rPr>
          <w:rFonts w:cs="David" w:hint="cs"/>
          <w:rtl/>
        </w:rPr>
      </w:pPr>
    </w:p>
    <w:p w14:paraId="70990011" w14:textId="77777777" w:rsidR="00BB7ACC" w:rsidRPr="00BB7ACC" w:rsidRDefault="00BB7ACC" w:rsidP="00BB7ACC">
      <w:pPr>
        <w:bidi/>
        <w:ind w:firstLine="567"/>
        <w:jc w:val="both"/>
        <w:rPr>
          <w:rFonts w:cs="David" w:hint="cs"/>
          <w:rtl/>
        </w:rPr>
      </w:pPr>
      <w:r w:rsidRPr="00BB7ACC">
        <w:rPr>
          <w:rFonts w:cs="David" w:hint="cs"/>
          <w:rtl/>
        </w:rPr>
        <w:t xml:space="preserve">אני פונה לחבר הכנסת </w:t>
      </w:r>
      <w:proofErr w:type="spellStart"/>
      <w:r w:rsidRPr="00BB7ACC">
        <w:rPr>
          <w:rFonts w:cs="David" w:hint="cs"/>
          <w:rtl/>
        </w:rPr>
        <w:t>פלסנר</w:t>
      </w:r>
      <w:proofErr w:type="spellEnd"/>
      <w:r w:rsidRPr="00BB7ACC">
        <w:rPr>
          <w:rFonts w:cs="David" w:hint="cs"/>
          <w:rtl/>
        </w:rPr>
        <w:t>. אתה חבר כנסת חדש, רק הגעת, כבר ללכת הביתה? בוא תגלה גישה עניינית, תגיד - - -</w:t>
      </w:r>
    </w:p>
    <w:p w14:paraId="38A477A0" w14:textId="77777777" w:rsidR="00BB7ACC" w:rsidRPr="00BB7ACC" w:rsidRDefault="00BB7ACC" w:rsidP="00BB7ACC">
      <w:pPr>
        <w:bidi/>
        <w:jc w:val="both"/>
        <w:rPr>
          <w:rFonts w:cs="David" w:hint="cs"/>
          <w:rtl/>
        </w:rPr>
      </w:pPr>
    </w:p>
    <w:p w14:paraId="188DFAE3" w14:textId="77777777" w:rsidR="00BB7ACC" w:rsidRPr="00BB7ACC" w:rsidRDefault="00BB7ACC" w:rsidP="00BB7ACC">
      <w:pPr>
        <w:bidi/>
        <w:jc w:val="both"/>
        <w:rPr>
          <w:rFonts w:cs="David" w:hint="cs"/>
          <w:rtl/>
        </w:rPr>
      </w:pPr>
      <w:r w:rsidRPr="00BB7ACC">
        <w:rPr>
          <w:rFonts w:cs="David" w:hint="cs"/>
          <w:u w:val="single"/>
          <w:rtl/>
        </w:rPr>
        <w:t xml:space="preserve">יוחנן </w:t>
      </w:r>
      <w:proofErr w:type="spellStart"/>
      <w:r w:rsidRPr="00BB7ACC">
        <w:rPr>
          <w:rFonts w:cs="David" w:hint="cs"/>
          <w:u w:val="single"/>
          <w:rtl/>
        </w:rPr>
        <w:t>פלסנר</w:t>
      </w:r>
      <w:proofErr w:type="spellEnd"/>
      <w:r w:rsidRPr="00BB7ACC">
        <w:rPr>
          <w:rFonts w:cs="David" w:hint="cs"/>
          <w:u w:val="single"/>
          <w:rtl/>
        </w:rPr>
        <w:t>:</w:t>
      </w:r>
    </w:p>
    <w:p w14:paraId="19DE8E10" w14:textId="77777777" w:rsidR="00BB7ACC" w:rsidRPr="00BB7ACC" w:rsidRDefault="00BB7ACC" w:rsidP="00BB7ACC">
      <w:pPr>
        <w:bidi/>
        <w:jc w:val="both"/>
        <w:rPr>
          <w:rFonts w:cs="David" w:hint="cs"/>
          <w:rtl/>
        </w:rPr>
      </w:pPr>
    </w:p>
    <w:p w14:paraId="09FCCD1D" w14:textId="77777777" w:rsidR="00BB7ACC" w:rsidRPr="00BB7ACC" w:rsidRDefault="00BB7ACC" w:rsidP="00BB7ACC">
      <w:pPr>
        <w:bidi/>
        <w:jc w:val="both"/>
        <w:rPr>
          <w:rFonts w:cs="David" w:hint="cs"/>
          <w:rtl/>
        </w:rPr>
      </w:pPr>
      <w:r w:rsidRPr="00BB7ACC">
        <w:rPr>
          <w:rFonts w:cs="David" w:hint="cs"/>
          <w:rtl/>
        </w:rPr>
        <w:tab/>
        <w:t xml:space="preserve">הכול ענייני, עם כל הכבוד לך. </w:t>
      </w:r>
    </w:p>
    <w:p w14:paraId="42558815" w14:textId="77777777" w:rsidR="00BB7ACC" w:rsidRPr="00BB7ACC" w:rsidRDefault="00BB7ACC" w:rsidP="00BB7ACC">
      <w:pPr>
        <w:pStyle w:val="Heading5"/>
        <w:rPr>
          <w:rFonts w:hint="cs"/>
          <w:sz w:val="24"/>
          <w:rtl/>
        </w:rPr>
      </w:pPr>
      <w:r w:rsidRPr="00BB7ACC">
        <w:rPr>
          <w:rFonts w:hint="cs"/>
          <w:sz w:val="24"/>
          <w:u w:val="single"/>
          <w:rtl/>
        </w:rPr>
        <w:t>יצחק גלנטי:</w:t>
      </w:r>
    </w:p>
    <w:p w14:paraId="66527075" w14:textId="77777777" w:rsidR="00BB7ACC" w:rsidRPr="00BB7ACC" w:rsidRDefault="00BB7ACC" w:rsidP="00BB7ACC">
      <w:pPr>
        <w:pStyle w:val="Heading5"/>
        <w:rPr>
          <w:rFonts w:hint="cs"/>
          <w:sz w:val="24"/>
          <w:rtl/>
        </w:rPr>
      </w:pPr>
    </w:p>
    <w:p w14:paraId="03B128C0" w14:textId="77777777" w:rsidR="00BB7ACC" w:rsidRPr="00BB7ACC" w:rsidRDefault="00BB7ACC" w:rsidP="00BB7ACC">
      <w:pPr>
        <w:bidi/>
        <w:jc w:val="both"/>
        <w:rPr>
          <w:rFonts w:cs="David" w:hint="cs"/>
          <w:rtl/>
        </w:rPr>
      </w:pPr>
      <w:r w:rsidRPr="00BB7ACC">
        <w:rPr>
          <w:rFonts w:cs="David" w:hint="cs"/>
          <w:rtl/>
        </w:rPr>
        <w:tab/>
        <w:t xml:space="preserve">אין פה מקום למתקפה אישית. </w:t>
      </w:r>
    </w:p>
    <w:p w14:paraId="3E7504F9" w14:textId="77777777" w:rsidR="00BB7ACC" w:rsidRPr="00BB7ACC" w:rsidRDefault="00BB7ACC" w:rsidP="00BB7ACC">
      <w:pPr>
        <w:bidi/>
        <w:jc w:val="both"/>
        <w:rPr>
          <w:rFonts w:cs="David" w:hint="cs"/>
          <w:rtl/>
        </w:rPr>
      </w:pPr>
    </w:p>
    <w:p w14:paraId="2A4C9947"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57A103F2" w14:textId="77777777" w:rsidR="00BB7ACC" w:rsidRPr="00BB7ACC" w:rsidRDefault="00BB7ACC" w:rsidP="00BB7ACC">
      <w:pPr>
        <w:bidi/>
        <w:jc w:val="both"/>
        <w:rPr>
          <w:rFonts w:cs="David" w:hint="cs"/>
          <w:u w:val="single"/>
          <w:rtl/>
        </w:rPr>
      </w:pPr>
    </w:p>
    <w:p w14:paraId="57213BDF" w14:textId="77777777" w:rsidR="00BB7ACC" w:rsidRPr="00BB7ACC" w:rsidRDefault="00BB7ACC" w:rsidP="00BB7ACC">
      <w:pPr>
        <w:bidi/>
        <w:jc w:val="both"/>
        <w:rPr>
          <w:rFonts w:cs="David" w:hint="cs"/>
          <w:rtl/>
        </w:rPr>
      </w:pPr>
      <w:r w:rsidRPr="00BB7ACC">
        <w:rPr>
          <w:rFonts w:cs="David" w:hint="cs"/>
          <w:rtl/>
        </w:rPr>
        <w:tab/>
        <w:t xml:space="preserve">אני מעריך מאוד את חבר הכנסת </w:t>
      </w:r>
      <w:proofErr w:type="spellStart"/>
      <w:r w:rsidRPr="00BB7ACC">
        <w:rPr>
          <w:rFonts w:cs="David" w:hint="cs"/>
          <w:rtl/>
        </w:rPr>
        <w:t>פלסנר</w:t>
      </w:r>
      <w:proofErr w:type="spellEnd"/>
      <w:r w:rsidRPr="00BB7ACC">
        <w:rPr>
          <w:rFonts w:cs="David" w:hint="cs"/>
          <w:rtl/>
        </w:rPr>
        <w:t>. ראיתי אותו השבוע בתוכנית "זוג או פרט", לכן אני מבקש ממך באופן אישי, בוא תעמוד אתנו - - -</w:t>
      </w:r>
    </w:p>
    <w:p w14:paraId="3102B580" w14:textId="77777777" w:rsidR="00BB7ACC" w:rsidRPr="00BB7ACC" w:rsidRDefault="00BB7ACC" w:rsidP="00BB7ACC">
      <w:pPr>
        <w:bidi/>
        <w:jc w:val="both"/>
        <w:rPr>
          <w:rFonts w:cs="David" w:hint="cs"/>
          <w:rtl/>
        </w:rPr>
      </w:pPr>
    </w:p>
    <w:p w14:paraId="4FF9C105" w14:textId="77777777" w:rsidR="00BB7ACC" w:rsidRPr="00BB7ACC" w:rsidRDefault="00BB7ACC" w:rsidP="00BB7ACC">
      <w:pPr>
        <w:bidi/>
        <w:jc w:val="both"/>
        <w:rPr>
          <w:rFonts w:cs="David" w:hint="cs"/>
          <w:rtl/>
        </w:rPr>
      </w:pPr>
      <w:r w:rsidRPr="00BB7ACC">
        <w:rPr>
          <w:rFonts w:cs="David" w:hint="cs"/>
          <w:u w:val="single"/>
          <w:rtl/>
        </w:rPr>
        <w:t>היו"ר דוד טל:</w:t>
      </w:r>
    </w:p>
    <w:p w14:paraId="3B6ECEA2" w14:textId="77777777" w:rsidR="00BB7ACC" w:rsidRPr="00BB7ACC" w:rsidRDefault="00BB7ACC" w:rsidP="00BB7ACC">
      <w:pPr>
        <w:bidi/>
        <w:jc w:val="both"/>
        <w:rPr>
          <w:rFonts w:cs="David" w:hint="cs"/>
          <w:rtl/>
        </w:rPr>
      </w:pPr>
    </w:p>
    <w:p w14:paraId="24F9F352" w14:textId="77777777" w:rsidR="00BB7ACC" w:rsidRPr="00BB7ACC" w:rsidRDefault="00BB7ACC" w:rsidP="00BB7ACC">
      <w:pPr>
        <w:bidi/>
        <w:ind w:firstLine="567"/>
        <w:jc w:val="both"/>
        <w:rPr>
          <w:rFonts w:cs="David" w:hint="cs"/>
          <w:rtl/>
        </w:rPr>
      </w:pPr>
      <w:r w:rsidRPr="00BB7ACC">
        <w:rPr>
          <w:rFonts w:cs="David" w:hint="cs"/>
          <w:rtl/>
        </w:rPr>
        <w:t xml:space="preserve">אל תעבור למסלול אישי. </w:t>
      </w:r>
    </w:p>
    <w:p w14:paraId="23F85BCB" w14:textId="77777777" w:rsidR="00BB7ACC" w:rsidRPr="00BB7ACC" w:rsidRDefault="00BB7ACC" w:rsidP="00BB7ACC">
      <w:pPr>
        <w:bidi/>
        <w:jc w:val="both"/>
        <w:rPr>
          <w:rFonts w:cs="David" w:hint="cs"/>
          <w:rtl/>
        </w:rPr>
      </w:pPr>
    </w:p>
    <w:p w14:paraId="09E64DC5"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63423BEE" w14:textId="77777777" w:rsidR="00BB7ACC" w:rsidRPr="00BB7ACC" w:rsidRDefault="00BB7ACC" w:rsidP="00BB7ACC">
      <w:pPr>
        <w:bidi/>
        <w:jc w:val="both"/>
        <w:rPr>
          <w:rFonts w:cs="David" w:hint="cs"/>
          <w:u w:val="single"/>
          <w:rtl/>
        </w:rPr>
      </w:pPr>
    </w:p>
    <w:p w14:paraId="7F021098" w14:textId="77777777" w:rsidR="00BB7ACC" w:rsidRPr="00BB7ACC" w:rsidRDefault="00BB7ACC" w:rsidP="00BB7ACC">
      <w:pPr>
        <w:bidi/>
        <w:jc w:val="both"/>
        <w:rPr>
          <w:rFonts w:cs="David" w:hint="cs"/>
          <w:rtl/>
        </w:rPr>
      </w:pPr>
      <w:r w:rsidRPr="00BB7ACC">
        <w:rPr>
          <w:rFonts w:cs="David" w:hint="cs"/>
          <w:rtl/>
        </w:rPr>
        <w:tab/>
        <w:t xml:space="preserve"> להיפך, שבחים. </w:t>
      </w:r>
    </w:p>
    <w:p w14:paraId="0D439015" w14:textId="77777777" w:rsidR="00BB7ACC" w:rsidRPr="00BB7ACC" w:rsidRDefault="00BB7ACC" w:rsidP="00BB7ACC">
      <w:pPr>
        <w:bidi/>
        <w:jc w:val="both"/>
        <w:rPr>
          <w:rFonts w:cs="David" w:hint="cs"/>
          <w:rtl/>
        </w:rPr>
      </w:pPr>
    </w:p>
    <w:p w14:paraId="73FB28A7" w14:textId="77777777" w:rsidR="00BB7ACC" w:rsidRPr="00BB7ACC" w:rsidRDefault="00BB7ACC" w:rsidP="00BB7ACC">
      <w:pPr>
        <w:bidi/>
        <w:jc w:val="both"/>
        <w:rPr>
          <w:rFonts w:cs="David" w:hint="cs"/>
          <w:rtl/>
        </w:rPr>
      </w:pPr>
      <w:r w:rsidRPr="00BB7ACC">
        <w:rPr>
          <w:rFonts w:cs="David" w:hint="cs"/>
          <w:u w:val="single"/>
          <w:rtl/>
        </w:rPr>
        <w:t>היו"ר דוד טל:</w:t>
      </w:r>
    </w:p>
    <w:p w14:paraId="05538343" w14:textId="77777777" w:rsidR="00BB7ACC" w:rsidRPr="00BB7ACC" w:rsidRDefault="00BB7ACC" w:rsidP="00BB7ACC">
      <w:pPr>
        <w:bidi/>
        <w:jc w:val="both"/>
        <w:rPr>
          <w:rFonts w:cs="David" w:hint="cs"/>
          <w:rtl/>
        </w:rPr>
      </w:pPr>
    </w:p>
    <w:p w14:paraId="6FDF46BA" w14:textId="77777777" w:rsidR="00BB7ACC" w:rsidRPr="00BB7ACC" w:rsidRDefault="00BB7ACC" w:rsidP="00BB7ACC">
      <w:pPr>
        <w:bidi/>
        <w:jc w:val="both"/>
        <w:rPr>
          <w:rFonts w:cs="David" w:hint="cs"/>
          <w:rtl/>
        </w:rPr>
      </w:pPr>
      <w:r w:rsidRPr="00BB7ACC">
        <w:rPr>
          <w:rFonts w:cs="David" w:hint="cs"/>
          <w:rtl/>
        </w:rPr>
        <w:tab/>
        <w:t xml:space="preserve">חברת הכנסת חילו, בבקשה. </w:t>
      </w:r>
    </w:p>
    <w:p w14:paraId="63A93FE9" w14:textId="77777777" w:rsidR="00BB7ACC" w:rsidRPr="00BB7ACC" w:rsidRDefault="00BB7ACC" w:rsidP="00BB7ACC">
      <w:pPr>
        <w:bidi/>
        <w:jc w:val="both"/>
        <w:rPr>
          <w:rFonts w:cs="David" w:hint="cs"/>
          <w:rtl/>
        </w:rPr>
      </w:pPr>
    </w:p>
    <w:p w14:paraId="6F05AEAD" w14:textId="77777777" w:rsidR="00BB7ACC" w:rsidRPr="00BB7ACC" w:rsidRDefault="00BB7ACC" w:rsidP="00BB7ACC">
      <w:pPr>
        <w:bidi/>
        <w:jc w:val="both"/>
        <w:rPr>
          <w:rFonts w:cs="David" w:hint="cs"/>
          <w:u w:val="single"/>
          <w:rtl/>
        </w:rPr>
      </w:pPr>
      <w:r w:rsidRPr="00BB7ACC">
        <w:rPr>
          <w:rFonts w:cs="David" w:hint="cs"/>
          <w:u w:val="single"/>
          <w:rtl/>
        </w:rPr>
        <w:t xml:space="preserve">יוחנן </w:t>
      </w:r>
      <w:proofErr w:type="spellStart"/>
      <w:r w:rsidRPr="00BB7ACC">
        <w:rPr>
          <w:rFonts w:cs="David" w:hint="cs"/>
          <w:u w:val="single"/>
          <w:rtl/>
        </w:rPr>
        <w:t>פלסנר</w:t>
      </w:r>
      <w:proofErr w:type="spellEnd"/>
      <w:r w:rsidRPr="00BB7ACC">
        <w:rPr>
          <w:rFonts w:cs="David" w:hint="cs"/>
          <w:u w:val="single"/>
          <w:rtl/>
        </w:rPr>
        <w:t>:</w:t>
      </w:r>
    </w:p>
    <w:p w14:paraId="480B054E" w14:textId="77777777" w:rsidR="00BB7ACC" w:rsidRPr="00BB7ACC" w:rsidRDefault="00BB7ACC" w:rsidP="00BB7ACC">
      <w:pPr>
        <w:bidi/>
        <w:jc w:val="both"/>
        <w:rPr>
          <w:rFonts w:cs="David" w:hint="cs"/>
          <w:rtl/>
        </w:rPr>
      </w:pPr>
    </w:p>
    <w:p w14:paraId="69D74EE2" w14:textId="77777777" w:rsidR="00BB7ACC" w:rsidRPr="00BB7ACC" w:rsidRDefault="00BB7ACC" w:rsidP="00BB7ACC">
      <w:pPr>
        <w:bidi/>
        <w:ind w:firstLine="567"/>
        <w:jc w:val="both"/>
        <w:rPr>
          <w:rFonts w:cs="David" w:hint="cs"/>
          <w:rtl/>
        </w:rPr>
      </w:pPr>
      <w:r w:rsidRPr="00BB7ACC">
        <w:rPr>
          <w:rFonts w:cs="David" w:hint="cs"/>
          <w:rtl/>
        </w:rPr>
        <w:t xml:space="preserve">גם אני ראיתי אותך בטלוויזיה, יושב ליד </w:t>
      </w:r>
      <w:proofErr w:type="spellStart"/>
      <w:r w:rsidRPr="00BB7ACC">
        <w:rPr>
          <w:rFonts w:cs="David" w:hint="cs"/>
          <w:rtl/>
        </w:rPr>
        <w:t>נתניהו</w:t>
      </w:r>
      <w:proofErr w:type="spellEnd"/>
      <w:r w:rsidRPr="00BB7ACC">
        <w:rPr>
          <w:rFonts w:cs="David" w:hint="cs"/>
          <w:rtl/>
        </w:rPr>
        <w:t>.</w:t>
      </w:r>
    </w:p>
    <w:p w14:paraId="03FA343C" w14:textId="77777777" w:rsidR="00BB7ACC" w:rsidRPr="00BB7ACC" w:rsidRDefault="00BB7ACC" w:rsidP="00BB7ACC">
      <w:pPr>
        <w:bidi/>
        <w:jc w:val="both"/>
        <w:rPr>
          <w:rFonts w:cs="David" w:hint="cs"/>
          <w:rtl/>
        </w:rPr>
      </w:pPr>
    </w:p>
    <w:p w14:paraId="30B28623" w14:textId="77777777" w:rsidR="00BB7ACC" w:rsidRPr="00BB7ACC" w:rsidRDefault="00BB7ACC" w:rsidP="00BB7ACC">
      <w:pPr>
        <w:pStyle w:val="Heading5"/>
        <w:rPr>
          <w:rFonts w:hint="cs"/>
          <w:sz w:val="24"/>
          <w:rtl/>
        </w:rPr>
      </w:pPr>
      <w:proofErr w:type="spellStart"/>
      <w:r w:rsidRPr="00BB7ACC">
        <w:rPr>
          <w:rFonts w:hint="cs"/>
          <w:sz w:val="24"/>
          <w:u w:val="single"/>
          <w:rtl/>
        </w:rPr>
        <w:t>נאדיה</w:t>
      </w:r>
      <w:proofErr w:type="spellEnd"/>
      <w:r w:rsidRPr="00BB7ACC">
        <w:rPr>
          <w:rFonts w:hint="cs"/>
          <w:sz w:val="24"/>
          <w:u w:val="single"/>
          <w:rtl/>
        </w:rPr>
        <w:t xml:space="preserve"> חילו:</w:t>
      </w:r>
    </w:p>
    <w:p w14:paraId="4BD0CA3A" w14:textId="77777777" w:rsidR="00BB7ACC" w:rsidRPr="00BB7ACC" w:rsidRDefault="00BB7ACC" w:rsidP="00BB7ACC">
      <w:pPr>
        <w:pStyle w:val="Heading5"/>
        <w:rPr>
          <w:rFonts w:hint="cs"/>
          <w:sz w:val="24"/>
          <w:rtl/>
        </w:rPr>
      </w:pPr>
    </w:p>
    <w:p w14:paraId="23EAE0EC" w14:textId="77777777" w:rsidR="00BB7ACC" w:rsidRPr="00BB7ACC" w:rsidRDefault="00BB7ACC" w:rsidP="00BB7ACC">
      <w:pPr>
        <w:bidi/>
        <w:jc w:val="both"/>
        <w:rPr>
          <w:rFonts w:cs="David" w:hint="cs"/>
          <w:rtl/>
        </w:rPr>
      </w:pPr>
      <w:r w:rsidRPr="00BB7ACC">
        <w:rPr>
          <w:rFonts w:cs="David" w:hint="cs"/>
          <w:rtl/>
        </w:rPr>
        <w:tab/>
        <w:t xml:space="preserve">הפגרה, בעיניי, לא נועדה לכך שחברי הכנסת ישבו רגל על רגל בבית, לפחות על פי תפיסתי ודפוס העבודה שלי. אני בעד הקיצור, ואגיד למה. גם אני חברת כנסת חדשה, אבל אני חושבת שאל לנו לשכוח שאנחנו שליחי ציבור. העבודה בכנסת מאוד אינטנסיבית, השטח מוזנח. חברי הכנסת אמורים לנצל את הפגרה </w:t>
      </w:r>
      <w:r w:rsidRPr="00BB7ACC">
        <w:rPr>
          <w:rFonts w:cs="David"/>
          <w:rtl/>
        </w:rPr>
        <w:t>–</w:t>
      </w:r>
      <w:r w:rsidRPr="00BB7ACC">
        <w:rPr>
          <w:rFonts w:cs="David" w:hint="cs"/>
          <w:rtl/>
        </w:rPr>
        <w:t xml:space="preserve"> כמו שאני והרבה מאוד חברים עושים </w:t>
      </w:r>
      <w:r w:rsidRPr="00BB7ACC">
        <w:rPr>
          <w:rFonts w:cs="David"/>
          <w:rtl/>
        </w:rPr>
        <w:t>–</w:t>
      </w:r>
      <w:r w:rsidRPr="00BB7ACC">
        <w:rPr>
          <w:rFonts w:cs="David" w:hint="cs"/>
          <w:rtl/>
        </w:rPr>
        <w:t xml:space="preserve"> גם לסיורים, גם לקשר עם אנשים. לא רק לשמוע במכתבים את האנשים אלא ללכת לשטח ולבדוק אותם, לשבת אתם, להתקרב אליהם. </w:t>
      </w:r>
    </w:p>
    <w:p w14:paraId="04C38D03" w14:textId="77777777" w:rsidR="00BB7ACC" w:rsidRPr="00BB7ACC" w:rsidRDefault="00BB7ACC" w:rsidP="00BB7ACC">
      <w:pPr>
        <w:bidi/>
        <w:jc w:val="both"/>
        <w:rPr>
          <w:rFonts w:cs="David" w:hint="cs"/>
          <w:rtl/>
        </w:rPr>
      </w:pPr>
    </w:p>
    <w:p w14:paraId="5D05664F" w14:textId="77777777" w:rsidR="00BB7ACC" w:rsidRPr="00BB7ACC" w:rsidRDefault="00BB7ACC" w:rsidP="00BB7ACC">
      <w:pPr>
        <w:bidi/>
        <w:ind w:firstLine="567"/>
        <w:jc w:val="both"/>
        <w:rPr>
          <w:rFonts w:cs="David" w:hint="cs"/>
          <w:rtl/>
        </w:rPr>
      </w:pPr>
      <w:r w:rsidRPr="00BB7ACC">
        <w:rPr>
          <w:rFonts w:cs="David" w:hint="cs"/>
          <w:rtl/>
        </w:rPr>
        <w:t xml:space="preserve">לכן, אני בטוחה שחברי כנסת, שמייחסים חשיבות לעבודת השטח האמיתית והקשר עם הבוחר, נותנים לזה משקל. הפגרה לא נועדה לכך שאני אשב בבית או שמישהו אחר ישב בבית. לכן אני תומכת בקיצור. צריך להזכיר גם שהוועדות ממשיכות לעבוד. </w:t>
      </w:r>
    </w:p>
    <w:p w14:paraId="3332C3B6" w14:textId="77777777" w:rsidR="00BB7ACC" w:rsidRPr="00BB7ACC" w:rsidRDefault="00BB7ACC" w:rsidP="00BB7ACC">
      <w:pPr>
        <w:bidi/>
        <w:jc w:val="both"/>
        <w:rPr>
          <w:rFonts w:cs="David" w:hint="cs"/>
          <w:rtl/>
        </w:rPr>
      </w:pPr>
    </w:p>
    <w:p w14:paraId="3D8ADCE2" w14:textId="77777777" w:rsidR="00BB7ACC" w:rsidRPr="00BB7ACC" w:rsidRDefault="00BB7ACC" w:rsidP="00BB7ACC">
      <w:pPr>
        <w:bidi/>
        <w:jc w:val="both"/>
        <w:rPr>
          <w:rFonts w:cs="David" w:hint="cs"/>
          <w:rtl/>
        </w:rPr>
      </w:pPr>
      <w:r w:rsidRPr="00BB7ACC">
        <w:rPr>
          <w:rFonts w:cs="David" w:hint="cs"/>
          <w:u w:val="single"/>
          <w:rtl/>
        </w:rPr>
        <w:t>היו"ר דוד טל:</w:t>
      </w:r>
    </w:p>
    <w:p w14:paraId="134893AF" w14:textId="77777777" w:rsidR="00BB7ACC" w:rsidRPr="00BB7ACC" w:rsidRDefault="00BB7ACC" w:rsidP="00BB7ACC">
      <w:pPr>
        <w:bidi/>
        <w:jc w:val="both"/>
        <w:rPr>
          <w:rFonts w:cs="David" w:hint="cs"/>
          <w:rtl/>
        </w:rPr>
      </w:pPr>
    </w:p>
    <w:p w14:paraId="62566249" w14:textId="77777777" w:rsidR="00BB7ACC" w:rsidRPr="00BB7ACC" w:rsidRDefault="00BB7ACC" w:rsidP="00BB7ACC">
      <w:pPr>
        <w:bidi/>
        <w:ind w:firstLine="567"/>
        <w:jc w:val="both"/>
        <w:rPr>
          <w:rFonts w:cs="David" w:hint="cs"/>
          <w:rtl/>
        </w:rPr>
      </w:pPr>
      <w:r w:rsidRPr="00BB7ACC">
        <w:rPr>
          <w:rFonts w:cs="David" w:hint="cs"/>
          <w:rtl/>
        </w:rPr>
        <w:t xml:space="preserve">תודה. חבר הכנסת </w:t>
      </w:r>
      <w:proofErr w:type="spellStart"/>
      <w:r w:rsidRPr="00BB7ACC">
        <w:rPr>
          <w:rFonts w:cs="David" w:hint="cs"/>
          <w:rtl/>
        </w:rPr>
        <w:t>אדלשטיין</w:t>
      </w:r>
      <w:proofErr w:type="spellEnd"/>
      <w:r w:rsidRPr="00BB7ACC">
        <w:rPr>
          <w:rFonts w:cs="David" w:hint="cs"/>
          <w:rtl/>
        </w:rPr>
        <w:t xml:space="preserve">, בבקשה. זהו, הרשימה סגורה. </w:t>
      </w:r>
    </w:p>
    <w:p w14:paraId="27056FD3" w14:textId="77777777" w:rsidR="00BB7ACC" w:rsidRPr="00BB7ACC" w:rsidRDefault="00BB7ACC" w:rsidP="00BB7ACC">
      <w:pPr>
        <w:bidi/>
        <w:ind w:firstLine="567"/>
        <w:jc w:val="both"/>
        <w:rPr>
          <w:rFonts w:cs="David" w:hint="cs"/>
          <w:rtl/>
        </w:rPr>
      </w:pPr>
    </w:p>
    <w:p w14:paraId="169FBB4F" w14:textId="77777777" w:rsidR="00BB7ACC" w:rsidRPr="00BB7ACC" w:rsidRDefault="00BB7ACC" w:rsidP="00BB7ACC">
      <w:pPr>
        <w:bidi/>
        <w:jc w:val="both"/>
        <w:rPr>
          <w:rFonts w:cs="David" w:hint="cs"/>
          <w:rtl/>
        </w:rPr>
      </w:pPr>
      <w:r w:rsidRPr="00BB7ACC">
        <w:rPr>
          <w:rFonts w:cs="David" w:hint="cs"/>
          <w:u w:val="single"/>
          <w:rtl/>
        </w:rPr>
        <w:t>צבי הנדל:</w:t>
      </w:r>
    </w:p>
    <w:p w14:paraId="08E18E62" w14:textId="77777777" w:rsidR="00BB7ACC" w:rsidRPr="00BB7ACC" w:rsidRDefault="00BB7ACC" w:rsidP="00BB7ACC">
      <w:pPr>
        <w:bidi/>
        <w:jc w:val="both"/>
        <w:rPr>
          <w:rFonts w:cs="David" w:hint="cs"/>
          <w:rtl/>
        </w:rPr>
      </w:pPr>
    </w:p>
    <w:p w14:paraId="5020006B" w14:textId="77777777" w:rsidR="00BB7ACC" w:rsidRPr="00BB7ACC" w:rsidRDefault="00BB7ACC" w:rsidP="00BB7ACC">
      <w:pPr>
        <w:bidi/>
        <w:jc w:val="both"/>
        <w:rPr>
          <w:rFonts w:cs="David" w:hint="cs"/>
          <w:rtl/>
        </w:rPr>
      </w:pPr>
      <w:r w:rsidRPr="00BB7ACC">
        <w:rPr>
          <w:rFonts w:cs="David" w:hint="cs"/>
          <w:rtl/>
        </w:rPr>
        <w:tab/>
        <w:t xml:space="preserve"> גם טיבי. </w:t>
      </w:r>
    </w:p>
    <w:p w14:paraId="76BCF943" w14:textId="77777777" w:rsidR="00BB7ACC" w:rsidRPr="00BB7ACC" w:rsidRDefault="00BB7ACC" w:rsidP="00BB7ACC">
      <w:pPr>
        <w:bidi/>
        <w:jc w:val="both"/>
        <w:rPr>
          <w:rFonts w:cs="David" w:hint="cs"/>
          <w:rtl/>
        </w:rPr>
      </w:pPr>
    </w:p>
    <w:p w14:paraId="4AB36ADD" w14:textId="77777777" w:rsidR="00BB7ACC" w:rsidRPr="00BB7ACC" w:rsidRDefault="00BB7ACC" w:rsidP="00BB7ACC">
      <w:pPr>
        <w:bidi/>
        <w:jc w:val="both"/>
        <w:rPr>
          <w:rFonts w:cs="David" w:hint="cs"/>
          <w:rtl/>
        </w:rPr>
      </w:pPr>
      <w:r w:rsidRPr="00BB7ACC">
        <w:rPr>
          <w:rFonts w:cs="David" w:hint="cs"/>
          <w:u w:val="single"/>
          <w:rtl/>
        </w:rPr>
        <w:t>היו"ר דוד טל:</w:t>
      </w:r>
    </w:p>
    <w:p w14:paraId="60176CEF" w14:textId="77777777" w:rsidR="00BB7ACC" w:rsidRPr="00BB7ACC" w:rsidRDefault="00BB7ACC" w:rsidP="00BB7ACC">
      <w:pPr>
        <w:bidi/>
        <w:jc w:val="both"/>
        <w:rPr>
          <w:rFonts w:cs="David" w:hint="cs"/>
          <w:rtl/>
        </w:rPr>
      </w:pPr>
    </w:p>
    <w:p w14:paraId="7DBB060E" w14:textId="77777777" w:rsidR="00BB7ACC" w:rsidRPr="00BB7ACC" w:rsidRDefault="00BB7ACC" w:rsidP="00BB7ACC">
      <w:pPr>
        <w:bidi/>
        <w:jc w:val="both"/>
        <w:rPr>
          <w:rFonts w:cs="David" w:hint="cs"/>
          <w:rtl/>
        </w:rPr>
      </w:pPr>
      <w:r w:rsidRPr="00BB7ACC">
        <w:rPr>
          <w:rFonts w:cs="David" w:hint="cs"/>
          <w:rtl/>
        </w:rPr>
        <w:tab/>
        <w:t xml:space="preserve">למדתי את זה ממך, חבר הכנסת טיבי. מעל הדוכן הכנסת אתה אומר: הרשימה סגורה. </w:t>
      </w:r>
    </w:p>
    <w:p w14:paraId="0AE4433F" w14:textId="77777777" w:rsidR="00BB7ACC" w:rsidRPr="00BB7ACC" w:rsidRDefault="00BB7ACC" w:rsidP="00BB7ACC">
      <w:pPr>
        <w:bidi/>
        <w:jc w:val="both"/>
        <w:rPr>
          <w:rFonts w:cs="David" w:hint="cs"/>
          <w:rtl/>
        </w:rPr>
      </w:pPr>
    </w:p>
    <w:p w14:paraId="71F47A9C" w14:textId="77777777" w:rsidR="00BB7ACC" w:rsidRPr="00BB7ACC" w:rsidRDefault="00BB7ACC" w:rsidP="00BB7ACC">
      <w:pPr>
        <w:bidi/>
        <w:jc w:val="both"/>
        <w:rPr>
          <w:rFonts w:cs="David" w:hint="cs"/>
          <w:rtl/>
        </w:rPr>
      </w:pPr>
      <w:r w:rsidRPr="00BB7ACC">
        <w:rPr>
          <w:rFonts w:cs="David" w:hint="cs"/>
          <w:u w:val="single"/>
          <w:rtl/>
        </w:rPr>
        <w:t>ראובן ריבלין:</w:t>
      </w:r>
    </w:p>
    <w:p w14:paraId="4B10B1C0" w14:textId="77777777" w:rsidR="00BB7ACC" w:rsidRPr="00BB7ACC" w:rsidRDefault="00BB7ACC" w:rsidP="00BB7ACC">
      <w:pPr>
        <w:bidi/>
        <w:jc w:val="both"/>
        <w:rPr>
          <w:rFonts w:cs="David" w:hint="cs"/>
          <w:rtl/>
        </w:rPr>
      </w:pPr>
    </w:p>
    <w:p w14:paraId="5A7FEEFC" w14:textId="77777777" w:rsidR="00BB7ACC" w:rsidRPr="00BB7ACC" w:rsidRDefault="00BB7ACC" w:rsidP="00BB7ACC">
      <w:pPr>
        <w:bidi/>
        <w:jc w:val="both"/>
        <w:rPr>
          <w:rFonts w:cs="David" w:hint="cs"/>
          <w:rtl/>
        </w:rPr>
      </w:pPr>
      <w:r w:rsidRPr="00BB7ACC">
        <w:rPr>
          <w:rFonts w:cs="David" w:hint="cs"/>
          <w:rtl/>
        </w:rPr>
        <w:tab/>
        <w:t xml:space="preserve"> אם אפשר גם להגביל את זכות הדיבור בכנסת. בכלל, בשביל מה חברי כנסת צריכים לדבר?</w:t>
      </w:r>
    </w:p>
    <w:p w14:paraId="79002A63" w14:textId="77777777" w:rsidR="00BB7ACC" w:rsidRPr="00BB7ACC" w:rsidRDefault="00BB7ACC" w:rsidP="00BB7ACC">
      <w:pPr>
        <w:bidi/>
        <w:jc w:val="both"/>
        <w:rPr>
          <w:rFonts w:cs="David" w:hint="cs"/>
          <w:rtl/>
        </w:rPr>
      </w:pPr>
    </w:p>
    <w:p w14:paraId="166706F0" w14:textId="77777777" w:rsidR="00BB7ACC" w:rsidRPr="00BB7ACC" w:rsidRDefault="00BB7ACC" w:rsidP="00BB7ACC">
      <w:pPr>
        <w:bidi/>
        <w:jc w:val="both"/>
        <w:rPr>
          <w:rFonts w:cs="David" w:hint="cs"/>
          <w:rtl/>
        </w:rPr>
      </w:pPr>
      <w:r w:rsidRPr="00BB7ACC">
        <w:rPr>
          <w:rFonts w:cs="David"/>
          <w:u w:val="single"/>
          <w:rtl/>
        </w:rPr>
        <w:br w:type="page"/>
      </w:r>
      <w:r w:rsidRPr="00BB7ACC">
        <w:rPr>
          <w:rFonts w:cs="David" w:hint="cs"/>
          <w:u w:val="single"/>
          <w:rtl/>
        </w:rPr>
        <w:t>היו"ר דוד טל:</w:t>
      </w:r>
    </w:p>
    <w:p w14:paraId="0981D91E" w14:textId="77777777" w:rsidR="00BB7ACC" w:rsidRPr="00BB7ACC" w:rsidRDefault="00BB7ACC" w:rsidP="00BB7ACC">
      <w:pPr>
        <w:bidi/>
        <w:jc w:val="both"/>
        <w:rPr>
          <w:rFonts w:cs="David" w:hint="cs"/>
          <w:rtl/>
        </w:rPr>
      </w:pPr>
    </w:p>
    <w:p w14:paraId="557302A7" w14:textId="77777777" w:rsidR="00BB7ACC" w:rsidRPr="00BB7ACC" w:rsidRDefault="00BB7ACC" w:rsidP="00BB7ACC">
      <w:pPr>
        <w:bidi/>
        <w:ind w:firstLine="567"/>
        <w:jc w:val="both"/>
        <w:rPr>
          <w:rFonts w:cs="David" w:hint="cs"/>
          <w:rtl/>
        </w:rPr>
      </w:pPr>
      <w:r w:rsidRPr="00BB7ACC">
        <w:rPr>
          <w:rFonts w:cs="David" w:hint="cs"/>
          <w:rtl/>
        </w:rPr>
        <w:t>חבר הכנסת רובי ריבלין, תשאיר את הציניות שלך בחוץ, תיכנס להיות רציני. תפסיק לנהוג בצורה כזאת. תפסיק להיות ציני.</w:t>
      </w:r>
    </w:p>
    <w:p w14:paraId="3839A7B2" w14:textId="77777777" w:rsidR="00BB7ACC" w:rsidRPr="00BB7ACC" w:rsidRDefault="00BB7ACC" w:rsidP="00BB7ACC">
      <w:pPr>
        <w:bidi/>
        <w:jc w:val="both"/>
        <w:rPr>
          <w:rFonts w:cs="David" w:hint="cs"/>
          <w:rtl/>
        </w:rPr>
      </w:pPr>
    </w:p>
    <w:p w14:paraId="16E32824" w14:textId="77777777" w:rsidR="00BB7ACC" w:rsidRPr="00BB7ACC" w:rsidRDefault="00BB7ACC" w:rsidP="00BB7ACC">
      <w:pPr>
        <w:bidi/>
        <w:jc w:val="both"/>
        <w:rPr>
          <w:rFonts w:cs="David" w:hint="cs"/>
          <w:rtl/>
        </w:rPr>
      </w:pPr>
      <w:r w:rsidRPr="00BB7ACC">
        <w:rPr>
          <w:rFonts w:cs="David" w:hint="cs"/>
          <w:u w:val="single"/>
          <w:rtl/>
        </w:rPr>
        <w:t>ראובן ריבלין:</w:t>
      </w:r>
    </w:p>
    <w:p w14:paraId="2387A3B4" w14:textId="77777777" w:rsidR="00BB7ACC" w:rsidRPr="00BB7ACC" w:rsidRDefault="00BB7ACC" w:rsidP="00BB7ACC">
      <w:pPr>
        <w:bidi/>
        <w:jc w:val="both"/>
        <w:rPr>
          <w:rFonts w:cs="David" w:hint="cs"/>
          <w:rtl/>
        </w:rPr>
      </w:pPr>
    </w:p>
    <w:p w14:paraId="259FF3D4" w14:textId="77777777" w:rsidR="00BB7ACC" w:rsidRPr="00BB7ACC" w:rsidRDefault="00BB7ACC" w:rsidP="00BB7ACC">
      <w:pPr>
        <w:bidi/>
        <w:jc w:val="both"/>
        <w:rPr>
          <w:rFonts w:cs="David" w:hint="cs"/>
          <w:rtl/>
        </w:rPr>
      </w:pPr>
      <w:r w:rsidRPr="00BB7ACC">
        <w:rPr>
          <w:rFonts w:cs="David" w:hint="cs"/>
          <w:rtl/>
        </w:rPr>
        <w:tab/>
        <w:t xml:space="preserve"> אני חוזר על דבריי. </w:t>
      </w:r>
    </w:p>
    <w:p w14:paraId="0459D1C7" w14:textId="77777777" w:rsidR="00BB7ACC" w:rsidRPr="00BB7ACC" w:rsidRDefault="00BB7ACC" w:rsidP="00BB7ACC">
      <w:pPr>
        <w:bidi/>
        <w:jc w:val="both"/>
        <w:rPr>
          <w:rFonts w:cs="David" w:hint="cs"/>
          <w:rtl/>
        </w:rPr>
      </w:pPr>
    </w:p>
    <w:p w14:paraId="04D176E5" w14:textId="77777777" w:rsidR="00BB7ACC" w:rsidRPr="00BB7ACC" w:rsidRDefault="00BB7ACC" w:rsidP="00BB7ACC">
      <w:pPr>
        <w:bidi/>
        <w:jc w:val="both"/>
        <w:rPr>
          <w:rFonts w:cs="David" w:hint="cs"/>
          <w:rtl/>
        </w:rPr>
      </w:pPr>
      <w:r w:rsidRPr="00BB7ACC">
        <w:rPr>
          <w:rFonts w:cs="David" w:hint="cs"/>
          <w:u w:val="single"/>
          <w:rtl/>
        </w:rPr>
        <w:t>היו"ר דוד טל:</w:t>
      </w:r>
    </w:p>
    <w:p w14:paraId="72CADA1F" w14:textId="77777777" w:rsidR="00BB7ACC" w:rsidRPr="00BB7ACC" w:rsidRDefault="00BB7ACC" w:rsidP="00BB7ACC">
      <w:pPr>
        <w:bidi/>
        <w:jc w:val="both"/>
        <w:rPr>
          <w:rFonts w:cs="David" w:hint="cs"/>
          <w:rtl/>
        </w:rPr>
      </w:pPr>
    </w:p>
    <w:p w14:paraId="6B1EDA89" w14:textId="77777777" w:rsidR="00BB7ACC" w:rsidRPr="00BB7ACC" w:rsidRDefault="00BB7ACC" w:rsidP="00BB7ACC">
      <w:pPr>
        <w:bidi/>
        <w:jc w:val="both"/>
        <w:rPr>
          <w:rFonts w:cs="David" w:hint="cs"/>
          <w:rtl/>
        </w:rPr>
      </w:pPr>
      <w:r w:rsidRPr="00BB7ACC">
        <w:rPr>
          <w:rFonts w:cs="David" w:hint="cs"/>
          <w:rtl/>
        </w:rPr>
        <w:tab/>
        <w:t xml:space="preserve">תפסיק להיות ציני. פעם אחר פעם אני מעיר לך, כיושב ראש הוועדה. </w:t>
      </w:r>
    </w:p>
    <w:p w14:paraId="19B29C9A" w14:textId="77777777" w:rsidR="00BB7ACC" w:rsidRPr="00BB7ACC" w:rsidRDefault="00BB7ACC" w:rsidP="00BB7ACC">
      <w:pPr>
        <w:bidi/>
        <w:jc w:val="both"/>
        <w:rPr>
          <w:rFonts w:cs="David" w:hint="cs"/>
          <w:rtl/>
        </w:rPr>
      </w:pPr>
    </w:p>
    <w:p w14:paraId="742E89E6" w14:textId="77777777" w:rsidR="00BB7ACC" w:rsidRPr="00BB7ACC" w:rsidRDefault="00BB7ACC" w:rsidP="00BB7ACC">
      <w:pPr>
        <w:bidi/>
        <w:jc w:val="both"/>
        <w:rPr>
          <w:rFonts w:cs="David" w:hint="cs"/>
          <w:rtl/>
        </w:rPr>
      </w:pPr>
      <w:r w:rsidRPr="00BB7ACC">
        <w:rPr>
          <w:rFonts w:cs="David" w:hint="cs"/>
          <w:u w:val="single"/>
          <w:rtl/>
        </w:rPr>
        <w:t>ראובן ריבלין:</w:t>
      </w:r>
    </w:p>
    <w:p w14:paraId="386D211C" w14:textId="77777777" w:rsidR="00BB7ACC" w:rsidRPr="00BB7ACC" w:rsidRDefault="00BB7ACC" w:rsidP="00BB7ACC">
      <w:pPr>
        <w:bidi/>
        <w:jc w:val="both"/>
        <w:rPr>
          <w:rFonts w:cs="David" w:hint="cs"/>
          <w:rtl/>
        </w:rPr>
      </w:pPr>
    </w:p>
    <w:p w14:paraId="4D9C0005" w14:textId="77777777" w:rsidR="00BB7ACC" w:rsidRPr="00BB7ACC" w:rsidRDefault="00BB7ACC" w:rsidP="00BB7ACC">
      <w:pPr>
        <w:bidi/>
        <w:jc w:val="both"/>
        <w:rPr>
          <w:rFonts w:cs="David" w:hint="cs"/>
          <w:rtl/>
        </w:rPr>
      </w:pPr>
      <w:r w:rsidRPr="00BB7ACC">
        <w:rPr>
          <w:rFonts w:cs="David" w:hint="cs"/>
          <w:rtl/>
        </w:rPr>
        <w:tab/>
        <w:t xml:space="preserve"> אל תקרא לי - -- אתה לא ראוי בכלל לקרוא לי. קרא אותי לסדר, אל תעיר הערות עליי. </w:t>
      </w:r>
    </w:p>
    <w:p w14:paraId="74B99947" w14:textId="77777777" w:rsidR="00BB7ACC" w:rsidRPr="00BB7ACC" w:rsidRDefault="00BB7ACC" w:rsidP="00BB7ACC">
      <w:pPr>
        <w:bidi/>
        <w:jc w:val="both"/>
        <w:rPr>
          <w:rFonts w:cs="David" w:hint="cs"/>
          <w:rtl/>
        </w:rPr>
      </w:pPr>
    </w:p>
    <w:p w14:paraId="0F3A345A" w14:textId="77777777" w:rsidR="00BB7ACC" w:rsidRPr="00BB7ACC" w:rsidRDefault="00BB7ACC" w:rsidP="00BB7ACC">
      <w:pPr>
        <w:bidi/>
        <w:jc w:val="both"/>
        <w:rPr>
          <w:rFonts w:cs="David" w:hint="cs"/>
          <w:rtl/>
        </w:rPr>
      </w:pPr>
      <w:r w:rsidRPr="00BB7ACC">
        <w:rPr>
          <w:rFonts w:cs="David" w:hint="cs"/>
          <w:u w:val="single"/>
          <w:rtl/>
        </w:rPr>
        <w:t>היו"ר דוד טל:</w:t>
      </w:r>
    </w:p>
    <w:p w14:paraId="46F72867" w14:textId="77777777" w:rsidR="00BB7ACC" w:rsidRPr="00BB7ACC" w:rsidRDefault="00BB7ACC" w:rsidP="00BB7ACC">
      <w:pPr>
        <w:bidi/>
        <w:jc w:val="both"/>
        <w:rPr>
          <w:rFonts w:cs="David" w:hint="cs"/>
          <w:rtl/>
        </w:rPr>
      </w:pPr>
    </w:p>
    <w:p w14:paraId="12D5CABE" w14:textId="77777777" w:rsidR="00BB7ACC" w:rsidRPr="00BB7ACC" w:rsidRDefault="00BB7ACC" w:rsidP="00BB7ACC">
      <w:pPr>
        <w:bidi/>
        <w:jc w:val="both"/>
        <w:rPr>
          <w:rFonts w:cs="David" w:hint="cs"/>
          <w:rtl/>
        </w:rPr>
      </w:pPr>
      <w:r w:rsidRPr="00BB7ACC">
        <w:rPr>
          <w:rFonts w:cs="David" w:hint="cs"/>
          <w:rtl/>
        </w:rPr>
        <w:tab/>
        <w:t xml:space="preserve">אעיר לך, בגלל שאתה מתנהג בצורה צינית, וזה לא ראוי. היית יושב ראש הכנסת, ותשמור על כבודה של הכנסת. </w:t>
      </w:r>
    </w:p>
    <w:p w14:paraId="2ECF8DE7" w14:textId="77777777" w:rsidR="00BB7ACC" w:rsidRPr="00BB7ACC" w:rsidRDefault="00BB7ACC" w:rsidP="00BB7ACC">
      <w:pPr>
        <w:bidi/>
        <w:jc w:val="both"/>
        <w:rPr>
          <w:rFonts w:cs="David" w:hint="cs"/>
          <w:rtl/>
        </w:rPr>
      </w:pPr>
    </w:p>
    <w:p w14:paraId="6B839734" w14:textId="77777777" w:rsidR="00BB7ACC" w:rsidRPr="00BB7ACC" w:rsidRDefault="00BB7ACC" w:rsidP="00BB7ACC">
      <w:pPr>
        <w:bidi/>
        <w:jc w:val="both"/>
        <w:rPr>
          <w:rFonts w:cs="David" w:hint="cs"/>
          <w:rtl/>
        </w:rPr>
      </w:pPr>
      <w:r w:rsidRPr="00BB7ACC">
        <w:rPr>
          <w:rFonts w:cs="David" w:hint="cs"/>
          <w:u w:val="single"/>
          <w:rtl/>
        </w:rPr>
        <w:t>ראובן ריבלין:</w:t>
      </w:r>
    </w:p>
    <w:p w14:paraId="324CA040" w14:textId="77777777" w:rsidR="00BB7ACC" w:rsidRPr="00BB7ACC" w:rsidRDefault="00BB7ACC" w:rsidP="00BB7ACC">
      <w:pPr>
        <w:bidi/>
        <w:jc w:val="both"/>
        <w:rPr>
          <w:rFonts w:cs="David" w:hint="cs"/>
          <w:rtl/>
        </w:rPr>
      </w:pPr>
    </w:p>
    <w:p w14:paraId="40AC828E" w14:textId="77777777" w:rsidR="00BB7ACC" w:rsidRPr="00BB7ACC" w:rsidRDefault="00BB7ACC" w:rsidP="00BB7ACC">
      <w:pPr>
        <w:bidi/>
        <w:jc w:val="both"/>
        <w:rPr>
          <w:rFonts w:cs="David" w:hint="cs"/>
          <w:rtl/>
        </w:rPr>
      </w:pPr>
      <w:r w:rsidRPr="00BB7ACC">
        <w:rPr>
          <w:rFonts w:cs="David" w:hint="cs"/>
          <w:rtl/>
        </w:rPr>
        <w:tab/>
        <w:t xml:space="preserve">מי שמבקש בקשה כזאת הוא ציני. הלוואי ויכולתי. אדוני יושב ראש הוועדה, הלוואי ויכולתי. מיום ליום נעשה יותר ויותר קשה, בין השאר בגלל ועדה זו. </w:t>
      </w:r>
    </w:p>
    <w:p w14:paraId="35194A1E" w14:textId="77777777" w:rsidR="00BB7ACC" w:rsidRPr="00BB7ACC" w:rsidRDefault="00BB7ACC" w:rsidP="00BB7ACC">
      <w:pPr>
        <w:bidi/>
        <w:jc w:val="both"/>
        <w:rPr>
          <w:rFonts w:cs="David" w:hint="cs"/>
          <w:rtl/>
        </w:rPr>
      </w:pPr>
    </w:p>
    <w:p w14:paraId="263D3425" w14:textId="77777777" w:rsidR="00BB7ACC" w:rsidRPr="00BB7ACC" w:rsidRDefault="00BB7ACC" w:rsidP="00BB7ACC">
      <w:pPr>
        <w:bidi/>
        <w:jc w:val="both"/>
        <w:rPr>
          <w:rFonts w:cs="David" w:hint="cs"/>
          <w:rtl/>
        </w:rPr>
      </w:pPr>
      <w:r w:rsidRPr="00BB7ACC">
        <w:rPr>
          <w:rFonts w:cs="David" w:hint="cs"/>
          <w:u w:val="single"/>
          <w:rtl/>
        </w:rPr>
        <w:t>היו"ר דוד טל:</w:t>
      </w:r>
    </w:p>
    <w:p w14:paraId="150641B7" w14:textId="77777777" w:rsidR="00BB7ACC" w:rsidRPr="00BB7ACC" w:rsidRDefault="00BB7ACC" w:rsidP="00BB7ACC">
      <w:pPr>
        <w:bidi/>
        <w:jc w:val="both"/>
        <w:rPr>
          <w:rFonts w:cs="David" w:hint="cs"/>
          <w:rtl/>
        </w:rPr>
      </w:pPr>
    </w:p>
    <w:p w14:paraId="2C13CDE4" w14:textId="77777777" w:rsidR="00BB7ACC" w:rsidRPr="00BB7ACC" w:rsidRDefault="00BB7ACC" w:rsidP="00BB7ACC">
      <w:pPr>
        <w:bidi/>
        <w:jc w:val="both"/>
        <w:rPr>
          <w:rFonts w:cs="David" w:hint="cs"/>
          <w:rtl/>
        </w:rPr>
      </w:pPr>
      <w:r w:rsidRPr="00BB7ACC">
        <w:rPr>
          <w:rFonts w:cs="David" w:hint="cs"/>
          <w:rtl/>
        </w:rPr>
        <w:tab/>
        <w:t xml:space="preserve">תודה רבה. בגלל שהוועדה הזו מתנהגת בממלכתיות. אתה לא רגיל לזה. אתה רגיל שהוועדה הזו מתנהגת בדורסנות, כפי שאתם התנהגתם. אתה לא רגיל להוגנות וממלכתיות, כפי שהוועדה הזאת מתנהלת. חבר הכנסת </w:t>
      </w:r>
      <w:proofErr w:type="spellStart"/>
      <w:r w:rsidRPr="00BB7ACC">
        <w:rPr>
          <w:rFonts w:cs="David" w:hint="cs"/>
          <w:rtl/>
        </w:rPr>
        <w:t>אדלשטיין</w:t>
      </w:r>
      <w:proofErr w:type="spellEnd"/>
      <w:r w:rsidRPr="00BB7ACC">
        <w:rPr>
          <w:rFonts w:cs="David" w:hint="cs"/>
          <w:rtl/>
        </w:rPr>
        <w:t xml:space="preserve">, בבקשה. </w:t>
      </w:r>
    </w:p>
    <w:p w14:paraId="0ECE7774" w14:textId="77777777" w:rsidR="00BB7ACC" w:rsidRPr="00BB7ACC" w:rsidRDefault="00BB7ACC" w:rsidP="00BB7ACC">
      <w:pPr>
        <w:bidi/>
        <w:jc w:val="both"/>
        <w:rPr>
          <w:rFonts w:cs="David" w:hint="cs"/>
          <w:rtl/>
        </w:rPr>
      </w:pPr>
    </w:p>
    <w:p w14:paraId="21C94587" w14:textId="77777777" w:rsidR="00BB7ACC" w:rsidRPr="00BB7ACC" w:rsidRDefault="00BB7ACC" w:rsidP="00BB7ACC">
      <w:pPr>
        <w:bidi/>
        <w:jc w:val="both"/>
        <w:rPr>
          <w:rFonts w:cs="David" w:hint="cs"/>
          <w:rtl/>
        </w:rPr>
      </w:pPr>
      <w:r w:rsidRPr="00BB7ACC">
        <w:rPr>
          <w:rFonts w:cs="David" w:hint="cs"/>
          <w:u w:val="single"/>
          <w:rtl/>
        </w:rPr>
        <w:t>ראובן ריבלין:</w:t>
      </w:r>
    </w:p>
    <w:p w14:paraId="417D2236" w14:textId="77777777" w:rsidR="00BB7ACC" w:rsidRPr="00BB7ACC" w:rsidRDefault="00BB7ACC" w:rsidP="00BB7ACC">
      <w:pPr>
        <w:bidi/>
        <w:jc w:val="both"/>
        <w:rPr>
          <w:rFonts w:cs="David" w:hint="cs"/>
          <w:rtl/>
        </w:rPr>
      </w:pPr>
    </w:p>
    <w:p w14:paraId="7896471B" w14:textId="77777777" w:rsidR="00BB7ACC" w:rsidRPr="00BB7ACC" w:rsidRDefault="00BB7ACC" w:rsidP="00BB7ACC">
      <w:pPr>
        <w:bidi/>
        <w:jc w:val="both"/>
        <w:rPr>
          <w:rFonts w:cs="David" w:hint="cs"/>
          <w:rtl/>
        </w:rPr>
      </w:pPr>
      <w:r w:rsidRPr="00BB7ACC">
        <w:rPr>
          <w:rFonts w:cs="David" w:hint="cs"/>
          <w:rtl/>
        </w:rPr>
        <w:tab/>
        <w:t xml:space="preserve"> אדוני היושב ראש, היותך יושב ראש אינה מתירה לך - - - </w:t>
      </w:r>
    </w:p>
    <w:p w14:paraId="3832E0AD" w14:textId="77777777" w:rsidR="00BB7ACC" w:rsidRPr="00BB7ACC" w:rsidRDefault="00BB7ACC" w:rsidP="00BB7ACC">
      <w:pPr>
        <w:bidi/>
        <w:jc w:val="both"/>
        <w:rPr>
          <w:rFonts w:cs="David" w:hint="cs"/>
          <w:rtl/>
        </w:rPr>
      </w:pPr>
    </w:p>
    <w:p w14:paraId="12E22F15" w14:textId="77777777" w:rsidR="00BB7ACC" w:rsidRPr="00BB7ACC" w:rsidRDefault="00BB7ACC" w:rsidP="00BB7ACC">
      <w:pPr>
        <w:bidi/>
        <w:jc w:val="both"/>
        <w:rPr>
          <w:rFonts w:cs="David" w:hint="cs"/>
          <w:rtl/>
        </w:rPr>
      </w:pPr>
      <w:r w:rsidRPr="00BB7ACC">
        <w:rPr>
          <w:rFonts w:cs="David" w:hint="cs"/>
          <w:u w:val="single"/>
          <w:rtl/>
        </w:rPr>
        <w:t>היו"ר דוד טל:</w:t>
      </w:r>
    </w:p>
    <w:p w14:paraId="0A34F121" w14:textId="77777777" w:rsidR="00BB7ACC" w:rsidRPr="00BB7ACC" w:rsidRDefault="00BB7ACC" w:rsidP="00BB7ACC">
      <w:pPr>
        <w:bidi/>
        <w:jc w:val="both"/>
        <w:rPr>
          <w:rFonts w:cs="David" w:hint="cs"/>
          <w:rtl/>
        </w:rPr>
      </w:pPr>
    </w:p>
    <w:p w14:paraId="2C1330D1" w14:textId="77777777" w:rsidR="00BB7ACC" w:rsidRPr="00BB7ACC" w:rsidRDefault="00BB7ACC" w:rsidP="00BB7ACC">
      <w:pPr>
        <w:bidi/>
        <w:ind w:firstLine="567"/>
        <w:jc w:val="both"/>
        <w:rPr>
          <w:rFonts w:cs="David" w:hint="cs"/>
          <w:rtl/>
        </w:rPr>
      </w:pPr>
      <w:r w:rsidRPr="00BB7ACC">
        <w:rPr>
          <w:rFonts w:cs="David" w:hint="cs"/>
          <w:rtl/>
        </w:rPr>
        <w:t xml:space="preserve">היא מתירה לי לנהל את הישיבה. חבר הכנסת ריבלין, אתה מפריע לי. </w:t>
      </w:r>
    </w:p>
    <w:p w14:paraId="774493BF" w14:textId="77777777" w:rsidR="00BB7ACC" w:rsidRPr="00BB7ACC" w:rsidRDefault="00BB7ACC" w:rsidP="00BB7ACC">
      <w:pPr>
        <w:bidi/>
        <w:jc w:val="both"/>
        <w:rPr>
          <w:rFonts w:cs="David" w:hint="cs"/>
          <w:rtl/>
        </w:rPr>
      </w:pPr>
    </w:p>
    <w:p w14:paraId="1CE4EDB7" w14:textId="77777777" w:rsidR="00BB7ACC" w:rsidRPr="00BB7ACC" w:rsidRDefault="00BB7ACC" w:rsidP="00BB7ACC">
      <w:pPr>
        <w:bidi/>
        <w:jc w:val="both"/>
        <w:rPr>
          <w:rFonts w:cs="David" w:hint="cs"/>
          <w:rtl/>
        </w:rPr>
      </w:pPr>
      <w:r w:rsidRPr="00BB7ACC">
        <w:rPr>
          <w:rFonts w:cs="David" w:hint="cs"/>
          <w:u w:val="single"/>
          <w:rtl/>
        </w:rPr>
        <w:t>ראובן ריבלין:</w:t>
      </w:r>
    </w:p>
    <w:p w14:paraId="15804B8B" w14:textId="77777777" w:rsidR="00BB7ACC" w:rsidRPr="00BB7ACC" w:rsidRDefault="00BB7ACC" w:rsidP="00BB7ACC">
      <w:pPr>
        <w:bidi/>
        <w:jc w:val="both"/>
        <w:rPr>
          <w:rFonts w:cs="David" w:hint="cs"/>
          <w:rtl/>
        </w:rPr>
      </w:pPr>
    </w:p>
    <w:p w14:paraId="75DEC09A" w14:textId="77777777" w:rsidR="00BB7ACC" w:rsidRPr="00BB7ACC" w:rsidRDefault="00BB7ACC" w:rsidP="00BB7ACC">
      <w:pPr>
        <w:bidi/>
        <w:jc w:val="both"/>
        <w:rPr>
          <w:rFonts w:cs="David" w:hint="cs"/>
          <w:rtl/>
        </w:rPr>
      </w:pPr>
      <w:r w:rsidRPr="00BB7ACC">
        <w:rPr>
          <w:rFonts w:cs="David" w:hint="cs"/>
          <w:rtl/>
        </w:rPr>
        <w:tab/>
        <w:t xml:space="preserve"> אתה רוצה שאענה לך?</w:t>
      </w:r>
    </w:p>
    <w:p w14:paraId="7D8FBB1E" w14:textId="77777777" w:rsidR="00BB7ACC" w:rsidRPr="00BB7ACC" w:rsidRDefault="00BB7ACC" w:rsidP="00BB7ACC">
      <w:pPr>
        <w:bidi/>
        <w:jc w:val="both"/>
        <w:rPr>
          <w:rFonts w:cs="David" w:hint="cs"/>
          <w:rtl/>
        </w:rPr>
      </w:pPr>
    </w:p>
    <w:p w14:paraId="0E0A72C0" w14:textId="77777777" w:rsidR="00BB7ACC" w:rsidRPr="00BB7ACC" w:rsidRDefault="00BB7ACC" w:rsidP="00BB7ACC">
      <w:pPr>
        <w:bidi/>
        <w:jc w:val="both"/>
        <w:rPr>
          <w:rFonts w:cs="David" w:hint="cs"/>
          <w:rtl/>
        </w:rPr>
      </w:pPr>
      <w:r w:rsidRPr="00BB7ACC">
        <w:rPr>
          <w:rFonts w:cs="David" w:hint="cs"/>
          <w:u w:val="single"/>
          <w:rtl/>
        </w:rPr>
        <w:t>היו"ר דוד טל:</w:t>
      </w:r>
    </w:p>
    <w:p w14:paraId="41E0E52D" w14:textId="77777777" w:rsidR="00BB7ACC" w:rsidRPr="00BB7ACC" w:rsidRDefault="00BB7ACC" w:rsidP="00BB7ACC">
      <w:pPr>
        <w:bidi/>
        <w:jc w:val="both"/>
        <w:rPr>
          <w:rFonts w:cs="David" w:hint="cs"/>
          <w:rtl/>
        </w:rPr>
      </w:pPr>
    </w:p>
    <w:p w14:paraId="6BC4B661" w14:textId="77777777" w:rsidR="00BB7ACC" w:rsidRPr="00BB7ACC" w:rsidRDefault="00BB7ACC" w:rsidP="00BB7ACC">
      <w:pPr>
        <w:bidi/>
        <w:jc w:val="both"/>
        <w:rPr>
          <w:rFonts w:cs="David" w:hint="cs"/>
          <w:rtl/>
        </w:rPr>
      </w:pPr>
      <w:r w:rsidRPr="00BB7ACC">
        <w:rPr>
          <w:rFonts w:cs="David" w:hint="cs"/>
          <w:rtl/>
        </w:rPr>
        <w:tab/>
        <w:t xml:space="preserve">לא, אתה מפריע לי. </w:t>
      </w:r>
    </w:p>
    <w:p w14:paraId="74958891" w14:textId="77777777" w:rsidR="00BB7ACC" w:rsidRPr="00BB7ACC" w:rsidRDefault="00BB7ACC" w:rsidP="00BB7ACC">
      <w:pPr>
        <w:bidi/>
        <w:jc w:val="both"/>
        <w:rPr>
          <w:rFonts w:cs="David" w:hint="cs"/>
          <w:rtl/>
        </w:rPr>
      </w:pPr>
    </w:p>
    <w:p w14:paraId="27A52115" w14:textId="77777777" w:rsidR="00BB7ACC" w:rsidRPr="00BB7ACC" w:rsidRDefault="00BB7ACC" w:rsidP="00BB7ACC">
      <w:pPr>
        <w:bidi/>
        <w:jc w:val="both"/>
        <w:rPr>
          <w:rFonts w:cs="David" w:hint="cs"/>
          <w:rtl/>
        </w:rPr>
      </w:pPr>
      <w:r w:rsidRPr="00BB7ACC">
        <w:rPr>
          <w:rFonts w:cs="David" w:hint="cs"/>
          <w:u w:val="single"/>
          <w:rtl/>
        </w:rPr>
        <w:t>ראובן ריבלין:</w:t>
      </w:r>
    </w:p>
    <w:p w14:paraId="04F2E698" w14:textId="77777777" w:rsidR="00BB7ACC" w:rsidRPr="00BB7ACC" w:rsidRDefault="00BB7ACC" w:rsidP="00BB7ACC">
      <w:pPr>
        <w:bidi/>
        <w:jc w:val="both"/>
        <w:rPr>
          <w:rFonts w:cs="David" w:hint="cs"/>
          <w:rtl/>
        </w:rPr>
      </w:pPr>
    </w:p>
    <w:p w14:paraId="7584FF07" w14:textId="77777777" w:rsidR="00BB7ACC" w:rsidRPr="00BB7ACC" w:rsidRDefault="00BB7ACC" w:rsidP="00BB7ACC">
      <w:pPr>
        <w:bidi/>
        <w:jc w:val="both"/>
        <w:rPr>
          <w:rFonts w:cs="David" w:hint="cs"/>
          <w:rtl/>
        </w:rPr>
      </w:pPr>
      <w:r w:rsidRPr="00BB7ACC">
        <w:rPr>
          <w:rFonts w:cs="David" w:hint="cs"/>
          <w:rtl/>
        </w:rPr>
        <w:tab/>
        <w:t xml:space="preserve">בבקשה, אפסיק להפריע לך. </w:t>
      </w:r>
    </w:p>
    <w:p w14:paraId="0A389706" w14:textId="77777777" w:rsidR="00BB7ACC" w:rsidRPr="00BB7ACC" w:rsidRDefault="00BB7ACC" w:rsidP="00BB7ACC">
      <w:pPr>
        <w:bidi/>
        <w:jc w:val="both"/>
        <w:rPr>
          <w:rFonts w:cs="David" w:hint="cs"/>
          <w:rtl/>
        </w:rPr>
      </w:pPr>
    </w:p>
    <w:p w14:paraId="38066ED0" w14:textId="77777777" w:rsidR="00BB7ACC" w:rsidRPr="00BB7ACC" w:rsidRDefault="00BB7ACC" w:rsidP="00BB7ACC">
      <w:pPr>
        <w:bidi/>
        <w:jc w:val="both"/>
        <w:rPr>
          <w:rFonts w:cs="David" w:hint="cs"/>
          <w:rtl/>
        </w:rPr>
      </w:pPr>
      <w:r w:rsidRPr="00BB7ACC">
        <w:rPr>
          <w:rFonts w:cs="David" w:hint="cs"/>
          <w:u w:val="single"/>
          <w:rtl/>
        </w:rPr>
        <w:t>היו"ר דוד טל:</w:t>
      </w:r>
    </w:p>
    <w:p w14:paraId="69D5ECCA" w14:textId="77777777" w:rsidR="00BB7ACC" w:rsidRPr="00BB7ACC" w:rsidRDefault="00BB7ACC" w:rsidP="00BB7ACC">
      <w:pPr>
        <w:bidi/>
        <w:jc w:val="both"/>
        <w:rPr>
          <w:rFonts w:cs="David" w:hint="cs"/>
          <w:rtl/>
        </w:rPr>
      </w:pPr>
    </w:p>
    <w:p w14:paraId="4EE9E94F" w14:textId="77777777" w:rsidR="00BB7ACC" w:rsidRPr="00BB7ACC" w:rsidRDefault="00BB7ACC" w:rsidP="00BB7ACC">
      <w:pPr>
        <w:bidi/>
        <w:jc w:val="both"/>
        <w:rPr>
          <w:rFonts w:cs="David" w:hint="cs"/>
          <w:rtl/>
        </w:rPr>
      </w:pPr>
      <w:r w:rsidRPr="00BB7ACC">
        <w:rPr>
          <w:rFonts w:cs="David" w:hint="cs"/>
          <w:rtl/>
        </w:rPr>
        <w:tab/>
        <w:t xml:space="preserve">אני מודה לך מאוד. חבר הכנסת </w:t>
      </w:r>
      <w:proofErr w:type="spellStart"/>
      <w:r w:rsidRPr="00BB7ACC">
        <w:rPr>
          <w:rFonts w:cs="David" w:hint="cs"/>
          <w:rtl/>
        </w:rPr>
        <w:t>אדלשטיין</w:t>
      </w:r>
      <w:proofErr w:type="spellEnd"/>
      <w:r w:rsidRPr="00BB7ACC">
        <w:rPr>
          <w:rFonts w:cs="David" w:hint="cs"/>
          <w:rtl/>
        </w:rPr>
        <w:t xml:space="preserve">, בבקשה. </w:t>
      </w:r>
    </w:p>
    <w:p w14:paraId="7EA85310" w14:textId="77777777" w:rsidR="00BB7ACC" w:rsidRPr="00BB7ACC" w:rsidRDefault="00BB7ACC" w:rsidP="00BB7ACC">
      <w:pPr>
        <w:bidi/>
        <w:jc w:val="both"/>
        <w:rPr>
          <w:rFonts w:cs="David" w:hint="cs"/>
          <w:rtl/>
        </w:rPr>
      </w:pPr>
    </w:p>
    <w:p w14:paraId="1A878513" w14:textId="77777777" w:rsidR="00BB7ACC" w:rsidRPr="00BB7ACC" w:rsidRDefault="00BB7ACC" w:rsidP="00BB7ACC">
      <w:pPr>
        <w:bidi/>
        <w:jc w:val="both"/>
        <w:rPr>
          <w:rFonts w:cs="David" w:hint="cs"/>
          <w:rtl/>
        </w:rPr>
      </w:pPr>
      <w:r w:rsidRPr="00BB7ACC">
        <w:rPr>
          <w:rFonts w:cs="David"/>
          <w:u w:val="single"/>
          <w:rtl/>
        </w:rPr>
        <w:br w:type="page"/>
      </w:r>
      <w:r w:rsidRPr="00BB7ACC">
        <w:rPr>
          <w:rFonts w:cs="David" w:hint="cs"/>
          <w:u w:val="single"/>
          <w:rtl/>
        </w:rPr>
        <w:t xml:space="preserve">יולי יואל </w:t>
      </w:r>
      <w:proofErr w:type="spellStart"/>
      <w:r w:rsidRPr="00BB7ACC">
        <w:rPr>
          <w:rFonts w:cs="David" w:hint="cs"/>
          <w:u w:val="single"/>
          <w:rtl/>
        </w:rPr>
        <w:t>אדלשטיין</w:t>
      </w:r>
      <w:proofErr w:type="spellEnd"/>
      <w:r w:rsidRPr="00BB7ACC">
        <w:rPr>
          <w:rFonts w:cs="David" w:hint="cs"/>
          <w:u w:val="single"/>
          <w:rtl/>
        </w:rPr>
        <w:t>:</w:t>
      </w:r>
    </w:p>
    <w:p w14:paraId="5C08F1E8" w14:textId="77777777" w:rsidR="00BB7ACC" w:rsidRPr="00BB7ACC" w:rsidRDefault="00BB7ACC" w:rsidP="00BB7ACC">
      <w:pPr>
        <w:bidi/>
        <w:jc w:val="both"/>
        <w:rPr>
          <w:rFonts w:cs="David" w:hint="cs"/>
          <w:rtl/>
        </w:rPr>
      </w:pPr>
    </w:p>
    <w:p w14:paraId="5E354079" w14:textId="77777777" w:rsidR="00BB7ACC" w:rsidRPr="00BB7ACC" w:rsidRDefault="00BB7ACC" w:rsidP="00BB7ACC">
      <w:pPr>
        <w:bidi/>
        <w:ind w:firstLine="567"/>
        <w:jc w:val="both"/>
        <w:rPr>
          <w:rFonts w:cs="David" w:hint="cs"/>
          <w:rtl/>
        </w:rPr>
      </w:pPr>
      <w:r w:rsidRPr="00BB7ACC">
        <w:rPr>
          <w:rFonts w:cs="David" w:hint="cs"/>
          <w:rtl/>
        </w:rPr>
        <w:t xml:space="preserve">אדוני היושב ראש, חבר הכנסת סער כבר העיר מה שרציתי להעיר מבחינת התקנון, אז לא אחזור על דבריו. הדיון שמתנהל מוזר לי מבחינת התקנון. </w:t>
      </w:r>
    </w:p>
    <w:p w14:paraId="3BF75114" w14:textId="77777777" w:rsidR="00BB7ACC" w:rsidRPr="00BB7ACC" w:rsidRDefault="00BB7ACC" w:rsidP="00BB7ACC">
      <w:pPr>
        <w:bidi/>
        <w:ind w:firstLine="567"/>
        <w:jc w:val="both"/>
        <w:rPr>
          <w:rFonts w:cs="David" w:hint="cs"/>
          <w:rtl/>
        </w:rPr>
      </w:pPr>
    </w:p>
    <w:p w14:paraId="19EE2E0E" w14:textId="77777777" w:rsidR="00BB7ACC" w:rsidRPr="00BB7ACC" w:rsidRDefault="00BB7ACC" w:rsidP="00BB7ACC">
      <w:pPr>
        <w:bidi/>
        <w:ind w:firstLine="567"/>
        <w:jc w:val="both"/>
        <w:rPr>
          <w:rFonts w:cs="David" w:hint="cs"/>
          <w:rtl/>
        </w:rPr>
      </w:pPr>
      <w:r w:rsidRPr="00BB7ACC">
        <w:rPr>
          <w:rFonts w:cs="David" w:hint="cs"/>
          <w:rtl/>
        </w:rPr>
        <w:t xml:space="preserve">אבל אני כבר שומע קולות סביב השולחן הזה שאומרים: בואו נצביע, בואו נצביע. אני לא מבין על מה מצביעים. עברתי על החומר שלפניי, לא קיבלתי שום הצעה בכתובים. בשונה מרוב אחיי, עולי ברית המועצות, אינני גאון במתמטיקה. אני צריך לראות בפניי את התאריכים, גם הלועזי וגם העברי. אני אומר בשיא הרצינות, ללא נימה של ציניות, שאני לא מאמין שנערוך הצבעה על תאריכים בלי שיודעים על מה מצביעים. </w:t>
      </w:r>
    </w:p>
    <w:p w14:paraId="616994FE" w14:textId="77777777" w:rsidR="00BB7ACC" w:rsidRPr="00BB7ACC" w:rsidRDefault="00BB7ACC" w:rsidP="00BB7ACC">
      <w:pPr>
        <w:bidi/>
        <w:jc w:val="both"/>
        <w:rPr>
          <w:rFonts w:cs="David" w:hint="cs"/>
          <w:rtl/>
        </w:rPr>
      </w:pPr>
    </w:p>
    <w:p w14:paraId="2A85C02C" w14:textId="77777777" w:rsidR="00BB7ACC" w:rsidRPr="00BB7ACC" w:rsidRDefault="00BB7ACC" w:rsidP="00BB7ACC">
      <w:pPr>
        <w:bidi/>
        <w:ind w:firstLine="567"/>
        <w:jc w:val="both"/>
        <w:rPr>
          <w:rFonts w:cs="David" w:hint="cs"/>
          <w:rtl/>
        </w:rPr>
      </w:pPr>
      <w:r w:rsidRPr="00BB7ACC">
        <w:rPr>
          <w:rFonts w:cs="David" w:hint="cs"/>
          <w:rtl/>
        </w:rPr>
        <w:t xml:space="preserve">דבר שני, אני חוזר ואומר שאני ממש רחוק מלהיות גאון במתמטיקה, את החשבון הפשוט אני יודע. אני מבין שהקואליציה כולה מגויסת בעד, ויש גם אנשים מהאופוזיציה שרוצים להצביע בעד - - </w:t>
      </w:r>
    </w:p>
    <w:p w14:paraId="682A210A" w14:textId="77777777" w:rsidR="00BB7ACC" w:rsidRPr="00BB7ACC" w:rsidRDefault="00BB7ACC" w:rsidP="00BB7ACC">
      <w:pPr>
        <w:bidi/>
        <w:jc w:val="both"/>
        <w:rPr>
          <w:rFonts w:cs="David" w:hint="cs"/>
          <w:rtl/>
        </w:rPr>
      </w:pPr>
    </w:p>
    <w:p w14:paraId="33425A4B" w14:textId="77777777" w:rsidR="00BB7ACC" w:rsidRPr="00BB7ACC" w:rsidRDefault="00BB7ACC" w:rsidP="00BB7ACC">
      <w:pPr>
        <w:bidi/>
        <w:jc w:val="both"/>
        <w:rPr>
          <w:rFonts w:cs="David" w:hint="cs"/>
          <w:rtl/>
        </w:rPr>
      </w:pPr>
      <w:r w:rsidRPr="00BB7ACC">
        <w:rPr>
          <w:rFonts w:cs="David" w:hint="cs"/>
          <w:u w:val="single"/>
          <w:rtl/>
        </w:rPr>
        <w:t xml:space="preserve">יורם </w:t>
      </w:r>
      <w:proofErr w:type="spellStart"/>
      <w:r w:rsidRPr="00BB7ACC">
        <w:rPr>
          <w:rFonts w:cs="David" w:hint="cs"/>
          <w:u w:val="single"/>
          <w:rtl/>
        </w:rPr>
        <w:t>מרציאנו</w:t>
      </w:r>
      <w:proofErr w:type="spellEnd"/>
      <w:r w:rsidRPr="00BB7ACC">
        <w:rPr>
          <w:rFonts w:cs="David" w:hint="cs"/>
          <w:u w:val="single"/>
          <w:rtl/>
        </w:rPr>
        <w:t>:</w:t>
      </w:r>
    </w:p>
    <w:p w14:paraId="138ECB09" w14:textId="77777777" w:rsidR="00BB7ACC" w:rsidRPr="00BB7ACC" w:rsidRDefault="00BB7ACC" w:rsidP="00BB7ACC">
      <w:pPr>
        <w:bidi/>
        <w:jc w:val="both"/>
        <w:rPr>
          <w:rFonts w:cs="David" w:hint="cs"/>
          <w:rtl/>
        </w:rPr>
      </w:pPr>
    </w:p>
    <w:p w14:paraId="680FDF4D" w14:textId="77777777" w:rsidR="00BB7ACC" w:rsidRPr="00BB7ACC" w:rsidRDefault="00BB7ACC" w:rsidP="00BB7ACC">
      <w:pPr>
        <w:bidi/>
        <w:jc w:val="both"/>
        <w:rPr>
          <w:rFonts w:cs="David" w:hint="cs"/>
          <w:rtl/>
        </w:rPr>
      </w:pPr>
      <w:r w:rsidRPr="00BB7ACC">
        <w:rPr>
          <w:rFonts w:cs="David" w:hint="cs"/>
          <w:rtl/>
        </w:rPr>
        <w:tab/>
        <w:t xml:space="preserve"> לא היית פעם בקואליציה? </w:t>
      </w:r>
    </w:p>
    <w:p w14:paraId="43F66E4E" w14:textId="77777777" w:rsidR="00BB7ACC" w:rsidRPr="00BB7ACC" w:rsidRDefault="00BB7ACC" w:rsidP="00BB7ACC">
      <w:pPr>
        <w:bidi/>
        <w:jc w:val="both"/>
        <w:rPr>
          <w:rFonts w:cs="David" w:hint="cs"/>
          <w:rtl/>
        </w:rPr>
      </w:pPr>
    </w:p>
    <w:p w14:paraId="5FF27E4D" w14:textId="77777777" w:rsidR="00BB7ACC" w:rsidRPr="00BB7ACC" w:rsidRDefault="00BB7ACC" w:rsidP="00BB7ACC">
      <w:pPr>
        <w:bidi/>
        <w:jc w:val="both"/>
        <w:rPr>
          <w:rFonts w:cs="David" w:hint="cs"/>
          <w:rtl/>
        </w:rPr>
      </w:pPr>
      <w:r w:rsidRPr="00BB7ACC">
        <w:rPr>
          <w:rFonts w:cs="David" w:hint="cs"/>
          <w:u w:val="single"/>
          <w:rtl/>
        </w:rPr>
        <w:t xml:space="preserve">יולי יואל </w:t>
      </w:r>
      <w:proofErr w:type="spellStart"/>
      <w:r w:rsidRPr="00BB7ACC">
        <w:rPr>
          <w:rFonts w:cs="David" w:hint="cs"/>
          <w:u w:val="single"/>
          <w:rtl/>
        </w:rPr>
        <w:t>אדלשטיין</w:t>
      </w:r>
      <w:proofErr w:type="spellEnd"/>
      <w:r w:rsidRPr="00BB7ACC">
        <w:rPr>
          <w:rFonts w:cs="David" w:hint="cs"/>
          <w:u w:val="single"/>
          <w:rtl/>
        </w:rPr>
        <w:t>:</w:t>
      </w:r>
    </w:p>
    <w:p w14:paraId="74E43340" w14:textId="77777777" w:rsidR="00BB7ACC" w:rsidRPr="00BB7ACC" w:rsidRDefault="00BB7ACC" w:rsidP="00BB7ACC">
      <w:pPr>
        <w:bidi/>
        <w:jc w:val="both"/>
        <w:rPr>
          <w:rFonts w:cs="David" w:hint="cs"/>
          <w:rtl/>
        </w:rPr>
      </w:pPr>
    </w:p>
    <w:p w14:paraId="718F11F0" w14:textId="77777777" w:rsidR="00BB7ACC" w:rsidRPr="00BB7ACC" w:rsidRDefault="00BB7ACC" w:rsidP="00BB7ACC">
      <w:pPr>
        <w:bidi/>
        <w:ind w:firstLine="567"/>
        <w:jc w:val="both"/>
        <w:rPr>
          <w:rFonts w:cs="David" w:hint="cs"/>
          <w:rtl/>
        </w:rPr>
      </w:pPr>
      <w:r w:rsidRPr="00BB7ACC">
        <w:rPr>
          <w:rFonts w:cs="David" w:hint="cs"/>
          <w:rtl/>
        </w:rPr>
        <w:t xml:space="preserve">- - אז אין הרבה סיכויים שההצבעה הזאת תעלה לא יפה מבחינת הקואליציה. לכן, אני מאוד מבקש, בכל לשון של בקשה, ואמר את זה גם חבר הכנסת גפני: מדובר בערב פסח, אני רוצה להשאיר אותנו בערב פסח, ולא להגיע למצב שבאותה הזדמנות חגיגית </w:t>
      </w:r>
      <w:proofErr w:type="spellStart"/>
      <w:r w:rsidRPr="00BB7ACC">
        <w:rPr>
          <w:rFonts w:cs="David" w:hint="cs"/>
          <w:rtl/>
        </w:rPr>
        <w:t>שאוסישקין</w:t>
      </w:r>
      <w:proofErr w:type="spellEnd"/>
      <w:r w:rsidRPr="00BB7ACC">
        <w:rPr>
          <w:rFonts w:cs="David" w:hint="cs"/>
          <w:rtl/>
        </w:rPr>
        <w:t xml:space="preserve"> מת עכשיו גם נקצר את מושב הקיץ ועוד כל מיני דברים, ונסדר את לוח הזמנים בצורה כזאת שאחר כך כולנו נתבייש. </w:t>
      </w:r>
    </w:p>
    <w:p w14:paraId="18B00F6A" w14:textId="77777777" w:rsidR="00BB7ACC" w:rsidRPr="00BB7ACC" w:rsidRDefault="00BB7ACC" w:rsidP="00BB7ACC">
      <w:pPr>
        <w:bidi/>
        <w:jc w:val="both"/>
        <w:rPr>
          <w:rFonts w:cs="David" w:hint="cs"/>
          <w:rtl/>
        </w:rPr>
      </w:pPr>
    </w:p>
    <w:p w14:paraId="354C064A" w14:textId="77777777" w:rsidR="00BB7ACC" w:rsidRPr="00BB7ACC" w:rsidRDefault="00BB7ACC" w:rsidP="00BB7ACC">
      <w:pPr>
        <w:bidi/>
        <w:jc w:val="both"/>
        <w:rPr>
          <w:rFonts w:cs="David" w:hint="cs"/>
          <w:rtl/>
        </w:rPr>
      </w:pPr>
      <w:r w:rsidRPr="00BB7ACC">
        <w:rPr>
          <w:rFonts w:cs="David" w:hint="cs"/>
          <w:u w:val="single"/>
          <w:rtl/>
        </w:rPr>
        <w:t>היו"ר דוד טל:</w:t>
      </w:r>
    </w:p>
    <w:p w14:paraId="409A01E0" w14:textId="77777777" w:rsidR="00BB7ACC" w:rsidRPr="00BB7ACC" w:rsidRDefault="00BB7ACC" w:rsidP="00BB7ACC">
      <w:pPr>
        <w:bidi/>
        <w:jc w:val="both"/>
        <w:rPr>
          <w:rFonts w:cs="David" w:hint="cs"/>
          <w:rtl/>
        </w:rPr>
      </w:pPr>
    </w:p>
    <w:p w14:paraId="6F46C2AB" w14:textId="77777777" w:rsidR="00BB7ACC" w:rsidRPr="00BB7ACC" w:rsidRDefault="00BB7ACC" w:rsidP="00BB7ACC">
      <w:pPr>
        <w:bidi/>
        <w:jc w:val="both"/>
        <w:rPr>
          <w:rFonts w:cs="David" w:hint="cs"/>
          <w:rtl/>
        </w:rPr>
      </w:pPr>
      <w:r w:rsidRPr="00BB7ACC">
        <w:rPr>
          <w:rFonts w:cs="David" w:hint="cs"/>
          <w:rtl/>
        </w:rPr>
        <w:tab/>
        <w:t xml:space="preserve">תודה. חבר הכנסת הנדל, בבקשה. </w:t>
      </w:r>
    </w:p>
    <w:p w14:paraId="08A7013A" w14:textId="77777777" w:rsidR="00BB7ACC" w:rsidRPr="00BB7ACC" w:rsidRDefault="00BB7ACC" w:rsidP="00BB7ACC">
      <w:pPr>
        <w:bidi/>
        <w:jc w:val="both"/>
        <w:rPr>
          <w:rFonts w:cs="David" w:hint="cs"/>
          <w:rtl/>
        </w:rPr>
      </w:pPr>
    </w:p>
    <w:p w14:paraId="09E6BF27" w14:textId="77777777" w:rsidR="00BB7ACC" w:rsidRPr="00BB7ACC" w:rsidRDefault="00BB7ACC" w:rsidP="00BB7ACC">
      <w:pPr>
        <w:bidi/>
        <w:jc w:val="both"/>
        <w:rPr>
          <w:rFonts w:cs="David" w:hint="cs"/>
          <w:rtl/>
        </w:rPr>
      </w:pPr>
      <w:r w:rsidRPr="00BB7ACC">
        <w:rPr>
          <w:rFonts w:cs="David" w:hint="cs"/>
          <w:u w:val="single"/>
          <w:rtl/>
        </w:rPr>
        <w:t>צבי הנדל:</w:t>
      </w:r>
    </w:p>
    <w:p w14:paraId="743FEDAB" w14:textId="77777777" w:rsidR="00BB7ACC" w:rsidRPr="00BB7ACC" w:rsidRDefault="00BB7ACC" w:rsidP="00BB7ACC">
      <w:pPr>
        <w:bidi/>
        <w:jc w:val="both"/>
        <w:rPr>
          <w:rFonts w:cs="David" w:hint="cs"/>
          <w:rtl/>
        </w:rPr>
      </w:pPr>
    </w:p>
    <w:p w14:paraId="538DA34B" w14:textId="77777777" w:rsidR="00BB7ACC" w:rsidRPr="00BB7ACC" w:rsidRDefault="00BB7ACC" w:rsidP="00BB7ACC">
      <w:pPr>
        <w:bidi/>
        <w:jc w:val="both"/>
        <w:rPr>
          <w:rFonts w:cs="David" w:hint="cs"/>
          <w:rtl/>
        </w:rPr>
      </w:pPr>
      <w:r w:rsidRPr="00BB7ACC">
        <w:rPr>
          <w:rFonts w:cs="David" w:hint="cs"/>
          <w:rtl/>
        </w:rPr>
        <w:tab/>
        <w:t xml:space="preserve"> מכובדי היושב ראש, הדיבור מאוד לא נוח, דווקא בגלל שאנחנו מלאים תקשורת, ולא מעט מהחברים אולי מדבר מתוך כוונה שבסופו של דבר זה מה שיישמע. אני לא רוצה להיות יותר צדיק ויותר חכם מאף אחד אחר. אני מסכים, בעיקר, עם הדברים שאמר ידידי, יולי </w:t>
      </w:r>
      <w:proofErr w:type="spellStart"/>
      <w:r w:rsidRPr="00BB7ACC">
        <w:rPr>
          <w:rFonts w:cs="David" w:hint="cs"/>
          <w:rtl/>
        </w:rPr>
        <w:t>אדלשטיין</w:t>
      </w:r>
      <w:proofErr w:type="spellEnd"/>
      <w:r w:rsidRPr="00BB7ACC">
        <w:rPr>
          <w:rFonts w:cs="David" w:hint="cs"/>
          <w:rtl/>
        </w:rPr>
        <w:t>, שקשה להתייחס לדברים כשלא מונחים מול העיניים תאריכים מסודרים של יומן. לכן, אתייחס רק בצורה עקרונית.</w:t>
      </w:r>
    </w:p>
    <w:p w14:paraId="7BBE5CEB" w14:textId="77777777" w:rsidR="00BB7ACC" w:rsidRPr="00BB7ACC" w:rsidRDefault="00BB7ACC" w:rsidP="00BB7ACC">
      <w:pPr>
        <w:bidi/>
        <w:jc w:val="both"/>
        <w:rPr>
          <w:rFonts w:cs="David" w:hint="cs"/>
          <w:rtl/>
        </w:rPr>
      </w:pPr>
    </w:p>
    <w:p w14:paraId="50FF9A0F" w14:textId="77777777" w:rsidR="00BB7ACC" w:rsidRPr="00BB7ACC" w:rsidRDefault="00BB7ACC" w:rsidP="00BB7ACC">
      <w:pPr>
        <w:bidi/>
        <w:ind w:firstLine="567"/>
        <w:jc w:val="both"/>
        <w:rPr>
          <w:rFonts w:cs="David" w:hint="cs"/>
          <w:rtl/>
        </w:rPr>
      </w:pPr>
      <w:r w:rsidRPr="00BB7ACC">
        <w:rPr>
          <w:rFonts w:cs="David" w:hint="cs"/>
          <w:rtl/>
        </w:rPr>
        <w:t xml:space="preserve">אני מבין שנפלה פה שגגה, בין השאר כנראה בגלל שהשנה מעוברת, והחופש שלפני ואחרי פסח בא על תאריך עברי, כי זה קשור לחגים. אני מציע, לא מתוך התחסדות, לברר לעצמנו מה אורך הפגרה שהייתה ולתת מספיק שהות לפני פסח ואחרי החג, כמו תמיד. אם התארכה השנה העברית בגלל השנה המעוברת, אז סוף-סוף נוכל להשלים כל כך הרבה עבודה בוועדות שאנחנו בפיגור לגביה, עבודת חקיקה. אז הרווחנו שבועיים-שלושה במליאה. אני לא יכול להתייחס לתאריכים, אבל, לדעתי, העיקרון צריך להיות שהפגרה תישאר כפי שהייתה כל שנה, ואת הרווח </w:t>
      </w:r>
      <w:r w:rsidRPr="00BB7ACC">
        <w:rPr>
          <w:rFonts w:cs="David"/>
          <w:rtl/>
        </w:rPr>
        <w:t>–</w:t>
      </w:r>
      <w:r w:rsidRPr="00BB7ACC">
        <w:rPr>
          <w:rFonts w:cs="David" w:hint="cs"/>
          <w:rtl/>
        </w:rPr>
        <w:t xml:space="preserve"> במירכאות </w:t>
      </w:r>
      <w:r w:rsidRPr="00BB7ACC">
        <w:rPr>
          <w:rFonts w:cs="David"/>
          <w:rtl/>
        </w:rPr>
        <w:t>–</w:t>
      </w:r>
      <w:r w:rsidRPr="00BB7ACC">
        <w:rPr>
          <w:rFonts w:cs="David" w:hint="cs"/>
          <w:rtl/>
        </w:rPr>
        <w:t xml:space="preserve"> של החודש הנוסף להשלים בו עבודות בכנסת. </w:t>
      </w:r>
    </w:p>
    <w:p w14:paraId="78C6007F" w14:textId="77777777" w:rsidR="00BB7ACC" w:rsidRPr="00BB7ACC" w:rsidRDefault="00BB7ACC" w:rsidP="00BB7ACC">
      <w:pPr>
        <w:bidi/>
        <w:jc w:val="both"/>
        <w:rPr>
          <w:rFonts w:cs="David" w:hint="cs"/>
          <w:rtl/>
        </w:rPr>
      </w:pPr>
    </w:p>
    <w:p w14:paraId="5F0DFA2D" w14:textId="77777777" w:rsidR="00BB7ACC" w:rsidRPr="00BB7ACC" w:rsidRDefault="00BB7ACC" w:rsidP="00BB7ACC">
      <w:pPr>
        <w:bidi/>
        <w:jc w:val="both"/>
        <w:rPr>
          <w:rFonts w:cs="David" w:hint="cs"/>
          <w:rtl/>
        </w:rPr>
      </w:pPr>
      <w:r w:rsidRPr="00BB7ACC">
        <w:rPr>
          <w:rFonts w:cs="David" w:hint="cs"/>
          <w:u w:val="single"/>
          <w:rtl/>
        </w:rPr>
        <w:t>ראובן ריבלין:</w:t>
      </w:r>
    </w:p>
    <w:p w14:paraId="36437BDF" w14:textId="77777777" w:rsidR="00BB7ACC" w:rsidRPr="00BB7ACC" w:rsidRDefault="00BB7ACC" w:rsidP="00BB7ACC">
      <w:pPr>
        <w:bidi/>
        <w:jc w:val="both"/>
        <w:rPr>
          <w:rFonts w:cs="David" w:hint="cs"/>
          <w:rtl/>
        </w:rPr>
      </w:pPr>
    </w:p>
    <w:p w14:paraId="55F3E696" w14:textId="77777777" w:rsidR="00BB7ACC" w:rsidRPr="00BB7ACC" w:rsidRDefault="00BB7ACC" w:rsidP="00BB7ACC">
      <w:pPr>
        <w:bidi/>
        <w:jc w:val="both"/>
        <w:rPr>
          <w:rFonts w:cs="David" w:hint="cs"/>
          <w:rtl/>
        </w:rPr>
      </w:pPr>
      <w:r w:rsidRPr="00BB7ACC">
        <w:rPr>
          <w:rFonts w:cs="David" w:hint="cs"/>
          <w:rtl/>
        </w:rPr>
        <w:tab/>
        <w:t xml:space="preserve">חבר הכנסת הנדל, זאת לא פעם ראשונה בתולדות הכנסת שיש שנה מעוברת. היו כבר כמה שנים מעוברות. </w:t>
      </w:r>
    </w:p>
    <w:p w14:paraId="08E1FAC3" w14:textId="77777777" w:rsidR="00BB7ACC" w:rsidRPr="00BB7ACC" w:rsidRDefault="00BB7ACC" w:rsidP="00BB7ACC">
      <w:pPr>
        <w:bidi/>
        <w:jc w:val="both"/>
        <w:rPr>
          <w:rFonts w:cs="David" w:hint="cs"/>
          <w:rtl/>
        </w:rPr>
      </w:pPr>
    </w:p>
    <w:p w14:paraId="605DBE64" w14:textId="77777777" w:rsidR="00BB7ACC" w:rsidRPr="00BB7ACC" w:rsidRDefault="00BB7ACC" w:rsidP="00BB7ACC">
      <w:pPr>
        <w:bidi/>
        <w:jc w:val="both"/>
        <w:rPr>
          <w:rFonts w:cs="David" w:hint="cs"/>
          <w:rtl/>
        </w:rPr>
      </w:pPr>
      <w:r w:rsidRPr="00BB7ACC">
        <w:rPr>
          <w:rFonts w:cs="David" w:hint="cs"/>
          <w:u w:val="single"/>
          <w:rtl/>
        </w:rPr>
        <w:t>היו"ר דוד טל:</w:t>
      </w:r>
    </w:p>
    <w:p w14:paraId="075DDAF9" w14:textId="77777777" w:rsidR="00BB7ACC" w:rsidRPr="00BB7ACC" w:rsidRDefault="00BB7ACC" w:rsidP="00BB7ACC">
      <w:pPr>
        <w:bidi/>
        <w:jc w:val="both"/>
        <w:rPr>
          <w:rFonts w:cs="David" w:hint="cs"/>
          <w:rtl/>
        </w:rPr>
      </w:pPr>
    </w:p>
    <w:p w14:paraId="36A6315D" w14:textId="77777777" w:rsidR="00BB7ACC" w:rsidRPr="00BB7ACC" w:rsidRDefault="00BB7ACC" w:rsidP="00BB7ACC">
      <w:pPr>
        <w:bidi/>
        <w:ind w:firstLine="567"/>
        <w:jc w:val="both"/>
        <w:rPr>
          <w:rFonts w:cs="David" w:hint="cs"/>
          <w:rtl/>
        </w:rPr>
      </w:pPr>
      <w:r w:rsidRPr="00BB7ACC">
        <w:rPr>
          <w:rFonts w:cs="David" w:hint="cs"/>
          <w:rtl/>
        </w:rPr>
        <w:t xml:space="preserve">חבר הכנסת ריבלין, ציינתי את השנים המעוברות, כמה זמן עבדו בכל שנה מעוברת. אם אתה רוצה, אציין שוב. אולי לא היית, אבל ציינתי את כל הרשימה. </w:t>
      </w:r>
    </w:p>
    <w:p w14:paraId="20C08B63" w14:textId="77777777" w:rsidR="00BB7ACC" w:rsidRPr="00BB7ACC" w:rsidRDefault="00BB7ACC" w:rsidP="00BB7ACC">
      <w:pPr>
        <w:bidi/>
        <w:ind w:firstLine="567"/>
        <w:jc w:val="both"/>
        <w:rPr>
          <w:rFonts w:cs="David" w:hint="cs"/>
          <w:rtl/>
        </w:rPr>
      </w:pPr>
    </w:p>
    <w:p w14:paraId="15B01D33" w14:textId="77777777" w:rsidR="00BB7ACC" w:rsidRPr="00BB7ACC" w:rsidRDefault="00BB7ACC" w:rsidP="00BB7ACC">
      <w:pPr>
        <w:bidi/>
        <w:ind w:firstLine="567"/>
        <w:jc w:val="both"/>
        <w:rPr>
          <w:rFonts w:cs="David" w:hint="cs"/>
          <w:rtl/>
        </w:rPr>
      </w:pPr>
      <w:r w:rsidRPr="00BB7ACC">
        <w:rPr>
          <w:rFonts w:cs="David" w:hint="cs"/>
          <w:rtl/>
        </w:rPr>
        <w:t xml:space="preserve">חבר הכנסת ברכה, בבקשה. </w:t>
      </w:r>
    </w:p>
    <w:p w14:paraId="205CE4E7" w14:textId="77777777" w:rsidR="00BB7ACC" w:rsidRPr="00BB7ACC" w:rsidRDefault="00BB7ACC" w:rsidP="00BB7ACC">
      <w:pPr>
        <w:bidi/>
        <w:ind w:firstLine="567"/>
        <w:jc w:val="both"/>
        <w:rPr>
          <w:rFonts w:cs="David" w:hint="cs"/>
          <w:rtl/>
        </w:rPr>
      </w:pPr>
    </w:p>
    <w:p w14:paraId="26C62E50" w14:textId="77777777" w:rsidR="00BB7ACC" w:rsidRPr="00BB7ACC" w:rsidRDefault="00BB7ACC" w:rsidP="00BB7ACC">
      <w:pPr>
        <w:bidi/>
        <w:jc w:val="both"/>
        <w:rPr>
          <w:rFonts w:cs="David"/>
          <w:u w:val="single"/>
          <w:rtl/>
        </w:rPr>
      </w:pPr>
      <w:proofErr w:type="spellStart"/>
      <w:r w:rsidRPr="00BB7ACC">
        <w:rPr>
          <w:rFonts w:cs="David"/>
          <w:u w:val="single"/>
          <w:rtl/>
        </w:rPr>
        <w:t>מוחמד</w:t>
      </w:r>
      <w:proofErr w:type="spellEnd"/>
      <w:r w:rsidRPr="00BB7ACC">
        <w:rPr>
          <w:rFonts w:cs="David"/>
          <w:u w:val="single"/>
          <w:rtl/>
        </w:rPr>
        <w:t xml:space="preserve"> ברכה:</w:t>
      </w:r>
    </w:p>
    <w:p w14:paraId="1BEB75FA" w14:textId="77777777" w:rsidR="00BB7ACC" w:rsidRPr="00BB7ACC" w:rsidRDefault="00BB7ACC" w:rsidP="00BB7ACC">
      <w:pPr>
        <w:bidi/>
        <w:jc w:val="both"/>
        <w:rPr>
          <w:rFonts w:cs="David"/>
          <w:u w:val="single"/>
          <w:rtl/>
        </w:rPr>
      </w:pPr>
    </w:p>
    <w:p w14:paraId="3319B32A" w14:textId="77777777" w:rsidR="00BB7ACC" w:rsidRPr="00BB7ACC" w:rsidRDefault="00BB7ACC" w:rsidP="00BB7ACC">
      <w:pPr>
        <w:bidi/>
        <w:jc w:val="both"/>
        <w:rPr>
          <w:rFonts w:cs="David" w:hint="cs"/>
          <w:rtl/>
        </w:rPr>
      </w:pPr>
      <w:r w:rsidRPr="00BB7ACC">
        <w:rPr>
          <w:rFonts w:cs="David"/>
          <w:rtl/>
        </w:rPr>
        <w:tab/>
      </w:r>
      <w:r w:rsidRPr="00BB7ACC">
        <w:rPr>
          <w:rFonts w:cs="David" w:hint="cs"/>
          <w:rtl/>
        </w:rPr>
        <w:t xml:space="preserve"> אדוני, דעתי בעניין הזה היא לא כדעתו של חבר הכנסת ריבלין, כמו בהרבה נושאים. אבל אני חושב שבוועדה הזו </w:t>
      </w:r>
      <w:r w:rsidRPr="00BB7ACC">
        <w:rPr>
          <w:rFonts w:cs="David"/>
          <w:rtl/>
        </w:rPr>
        <w:t>–</w:t>
      </w:r>
      <w:r w:rsidRPr="00BB7ACC">
        <w:rPr>
          <w:rFonts w:cs="David" w:hint="cs"/>
          <w:rtl/>
        </w:rPr>
        <w:t xml:space="preserve"> זאת הערה ליושב ראש - מותר גם להעיר הערות ציניות. </w:t>
      </w:r>
    </w:p>
    <w:p w14:paraId="7BFB26B3" w14:textId="77777777" w:rsidR="00BB7ACC" w:rsidRPr="00BB7ACC" w:rsidRDefault="00BB7ACC" w:rsidP="00BB7ACC">
      <w:pPr>
        <w:bidi/>
        <w:jc w:val="both"/>
        <w:rPr>
          <w:rFonts w:cs="David" w:hint="cs"/>
          <w:rtl/>
        </w:rPr>
      </w:pPr>
    </w:p>
    <w:p w14:paraId="6D089610" w14:textId="77777777" w:rsidR="00BB7ACC" w:rsidRPr="00BB7ACC" w:rsidRDefault="00BB7ACC" w:rsidP="00BB7ACC">
      <w:pPr>
        <w:bidi/>
        <w:jc w:val="both"/>
        <w:rPr>
          <w:rFonts w:cs="David" w:hint="cs"/>
          <w:rtl/>
        </w:rPr>
      </w:pPr>
      <w:r w:rsidRPr="00BB7ACC">
        <w:rPr>
          <w:rFonts w:cs="David" w:hint="cs"/>
          <w:u w:val="single"/>
          <w:rtl/>
        </w:rPr>
        <w:t>היו"ר דוד טל:</w:t>
      </w:r>
    </w:p>
    <w:p w14:paraId="7D71D985" w14:textId="77777777" w:rsidR="00BB7ACC" w:rsidRPr="00BB7ACC" w:rsidRDefault="00BB7ACC" w:rsidP="00BB7ACC">
      <w:pPr>
        <w:bidi/>
        <w:jc w:val="both"/>
        <w:rPr>
          <w:rFonts w:cs="David" w:hint="cs"/>
          <w:rtl/>
        </w:rPr>
      </w:pPr>
    </w:p>
    <w:p w14:paraId="13B2D14F" w14:textId="77777777" w:rsidR="00BB7ACC" w:rsidRPr="00BB7ACC" w:rsidRDefault="00BB7ACC" w:rsidP="00BB7ACC">
      <w:pPr>
        <w:bidi/>
        <w:jc w:val="both"/>
        <w:rPr>
          <w:rFonts w:cs="David" w:hint="cs"/>
          <w:rtl/>
        </w:rPr>
      </w:pPr>
      <w:r w:rsidRPr="00BB7ACC">
        <w:rPr>
          <w:rFonts w:cs="David" w:hint="cs"/>
          <w:rtl/>
        </w:rPr>
        <w:tab/>
        <w:t xml:space="preserve">ודאי. הביקורת היא נשמת אפה של הדמוקרטיה. </w:t>
      </w:r>
    </w:p>
    <w:p w14:paraId="4E147F44" w14:textId="77777777" w:rsidR="00BB7ACC" w:rsidRPr="00BB7ACC" w:rsidRDefault="00BB7ACC" w:rsidP="00BB7ACC">
      <w:pPr>
        <w:bidi/>
        <w:jc w:val="both"/>
        <w:rPr>
          <w:rFonts w:cs="David" w:hint="cs"/>
          <w:rtl/>
        </w:rPr>
      </w:pPr>
    </w:p>
    <w:p w14:paraId="03633D0E" w14:textId="77777777" w:rsidR="00BB7ACC" w:rsidRPr="00BB7ACC" w:rsidRDefault="00BB7ACC" w:rsidP="00BB7ACC">
      <w:pPr>
        <w:bidi/>
        <w:jc w:val="both"/>
        <w:rPr>
          <w:rFonts w:cs="David"/>
          <w:u w:val="single"/>
          <w:rtl/>
        </w:rPr>
      </w:pPr>
      <w:proofErr w:type="spellStart"/>
      <w:r w:rsidRPr="00BB7ACC">
        <w:rPr>
          <w:rFonts w:cs="David"/>
          <w:u w:val="single"/>
          <w:rtl/>
        </w:rPr>
        <w:t>מוחמד</w:t>
      </w:r>
      <w:proofErr w:type="spellEnd"/>
      <w:r w:rsidRPr="00BB7ACC">
        <w:rPr>
          <w:rFonts w:cs="David"/>
          <w:u w:val="single"/>
          <w:rtl/>
        </w:rPr>
        <w:t xml:space="preserve"> ברכה:</w:t>
      </w:r>
    </w:p>
    <w:p w14:paraId="112A0467" w14:textId="77777777" w:rsidR="00BB7ACC" w:rsidRPr="00BB7ACC" w:rsidRDefault="00BB7ACC" w:rsidP="00BB7ACC">
      <w:pPr>
        <w:bidi/>
        <w:jc w:val="both"/>
        <w:rPr>
          <w:rFonts w:cs="David"/>
          <w:u w:val="single"/>
          <w:rtl/>
        </w:rPr>
      </w:pPr>
    </w:p>
    <w:p w14:paraId="13F78D61" w14:textId="77777777" w:rsidR="00BB7ACC" w:rsidRPr="00BB7ACC" w:rsidRDefault="00BB7ACC" w:rsidP="00BB7ACC">
      <w:pPr>
        <w:bidi/>
        <w:jc w:val="both"/>
        <w:rPr>
          <w:rFonts w:cs="David" w:hint="cs"/>
          <w:rtl/>
        </w:rPr>
      </w:pPr>
      <w:r w:rsidRPr="00BB7ACC">
        <w:rPr>
          <w:rFonts w:cs="David"/>
          <w:rtl/>
        </w:rPr>
        <w:tab/>
      </w:r>
      <w:r w:rsidRPr="00BB7ACC">
        <w:rPr>
          <w:rFonts w:cs="David" w:hint="cs"/>
          <w:rtl/>
        </w:rPr>
        <w:t xml:space="preserve">לא יתכן, גם אחרי הערה צינית, שתהיה התנפלות כפי שהייתה. </w:t>
      </w:r>
    </w:p>
    <w:p w14:paraId="1AF7914A" w14:textId="77777777" w:rsidR="00BB7ACC" w:rsidRPr="00BB7ACC" w:rsidRDefault="00BB7ACC" w:rsidP="00BB7ACC">
      <w:pPr>
        <w:bidi/>
        <w:jc w:val="both"/>
        <w:rPr>
          <w:rFonts w:cs="David" w:hint="cs"/>
          <w:rtl/>
        </w:rPr>
      </w:pPr>
    </w:p>
    <w:p w14:paraId="268D8F90" w14:textId="77777777" w:rsidR="00BB7ACC" w:rsidRPr="00BB7ACC" w:rsidRDefault="00BB7ACC" w:rsidP="00BB7ACC">
      <w:pPr>
        <w:bidi/>
        <w:ind w:firstLine="567"/>
        <w:jc w:val="both"/>
        <w:rPr>
          <w:rFonts w:cs="David" w:hint="cs"/>
          <w:rtl/>
        </w:rPr>
      </w:pPr>
      <w:r w:rsidRPr="00BB7ACC">
        <w:rPr>
          <w:rFonts w:cs="David" w:hint="cs"/>
          <w:rtl/>
        </w:rPr>
        <w:t xml:space="preserve">לגופו של עניין, הדבר היחיד שנשמע כאן הוא מה הסידור הטוב לחברי הכנסת. לא נשאל מה הסידור הטוב לעובדי הכנסת. </w:t>
      </w:r>
    </w:p>
    <w:p w14:paraId="1FC94C53" w14:textId="77777777" w:rsidR="00BB7ACC" w:rsidRPr="00BB7ACC" w:rsidRDefault="00BB7ACC" w:rsidP="00BB7ACC">
      <w:pPr>
        <w:bidi/>
        <w:jc w:val="both"/>
        <w:rPr>
          <w:rFonts w:cs="David" w:hint="cs"/>
          <w:rtl/>
        </w:rPr>
      </w:pPr>
    </w:p>
    <w:p w14:paraId="0881CACC" w14:textId="77777777" w:rsidR="00BB7ACC" w:rsidRPr="00BB7ACC" w:rsidRDefault="00BB7ACC" w:rsidP="00BB7ACC">
      <w:pPr>
        <w:bidi/>
        <w:jc w:val="both"/>
        <w:rPr>
          <w:rFonts w:cs="David" w:hint="cs"/>
          <w:rtl/>
        </w:rPr>
      </w:pPr>
      <w:r w:rsidRPr="00BB7ACC">
        <w:rPr>
          <w:rFonts w:cs="David" w:hint="cs"/>
          <w:u w:val="single"/>
          <w:rtl/>
        </w:rPr>
        <w:t>משה גפני:</w:t>
      </w:r>
    </w:p>
    <w:p w14:paraId="764DA1E3" w14:textId="77777777" w:rsidR="00BB7ACC" w:rsidRPr="00BB7ACC" w:rsidRDefault="00BB7ACC" w:rsidP="00BB7ACC">
      <w:pPr>
        <w:bidi/>
        <w:jc w:val="both"/>
        <w:rPr>
          <w:rFonts w:cs="David" w:hint="cs"/>
          <w:rtl/>
        </w:rPr>
      </w:pPr>
    </w:p>
    <w:p w14:paraId="1B4880FF" w14:textId="77777777" w:rsidR="00BB7ACC" w:rsidRPr="00BB7ACC" w:rsidRDefault="00BB7ACC" w:rsidP="00BB7ACC">
      <w:pPr>
        <w:bidi/>
        <w:jc w:val="both"/>
        <w:rPr>
          <w:rFonts w:cs="David" w:hint="cs"/>
          <w:rtl/>
        </w:rPr>
      </w:pPr>
      <w:r w:rsidRPr="00BB7ACC">
        <w:rPr>
          <w:rFonts w:cs="David" w:hint="cs"/>
          <w:rtl/>
        </w:rPr>
        <w:tab/>
        <w:t xml:space="preserve"> זה הנושא המרכזי שלי. </w:t>
      </w:r>
    </w:p>
    <w:p w14:paraId="4789701B" w14:textId="77777777" w:rsidR="00BB7ACC" w:rsidRPr="00BB7ACC" w:rsidRDefault="00BB7ACC" w:rsidP="00BB7ACC">
      <w:pPr>
        <w:bidi/>
        <w:jc w:val="both"/>
        <w:rPr>
          <w:rFonts w:cs="David" w:hint="cs"/>
          <w:rtl/>
        </w:rPr>
      </w:pPr>
    </w:p>
    <w:p w14:paraId="7E9EA1DC" w14:textId="77777777" w:rsidR="00BB7ACC" w:rsidRPr="00BB7ACC" w:rsidRDefault="00BB7ACC" w:rsidP="00BB7ACC">
      <w:pPr>
        <w:bidi/>
        <w:jc w:val="both"/>
        <w:rPr>
          <w:rFonts w:cs="David"/>
          <w:u w:val="single"/>
          <w:rtl/>
        </w:rPr>
      </w:pPr>
      <w:proofErr w:type="spellStart"/>
      <w:r w:rsidRPr="00BB7ACC">
        <w:rPr>
          <w:rFonts w:cs="David"/>
          <w:u w:val="single"/>
          <w:rtl/>
        </w:rPr>
        <w:t>מוחמד</w:t>
      </w:r>
      <w:proofErr w:type="spellEnd"/>
      <w:r w:rsidRPr="00BB7ACC">
        <w:rPr>
          <w:rFonts w:cs="David"/>
          <w:u w:val="single"/>
          <w:rtl/>
        </w:rPr>
        <w:t xml:space="preserve"> ברכה:</w:t>
      </w:r>
    </w:p>
    <w:p w14:paraId="26B45DE6" w14:textId="77777777" w:rsidR="00BB7ACC" w:rsidRPr="00BB7ACC" w:rsidRDefault="00BB7ACC" w:rsidP="00BB7ACC">
      <w:pPr>
        <w:bidi/>
        <w:jc w:val="both"/>
        <w:rPr>
          <w:rFonts w:cs="David"/>
          <w:u w:val="single"/>
          <w:rtl/>
        </w:rPr>
      </w:pPr>
    </w:p>
    <w:p w14:paraId="70830676" w14:textId="77777777" w:rsidR="00BB7ACC" w:rsidRPr="00BB7ACC" w:rsidRDefault="00BB7ACC" w:rsidP="00BB7ACC">
      <w:pPr>
        <w:bidi/>
        <w:jc w:val="both"/>
        <w:rPr>
          <w:rFonts w:cs="David" w:hint="cs"/>
          <w:rtl/>
        </w:rPr>
      </w:pPr>
      <w:r w:rsidRPr="00BB7ACC">
        <w:rPr>
          <w:rFonts w:cs="David"/>
          <w:rtl/>
        </w:rPr>
        <w:tab/>
      </w:r>
      <w:r w:rsidRPr="00BB7ACC">
        <w:rPr>
          <w:rFonts w:cs="David" w:hint="cs"/>
          <w:rtl/>
        </w:rPr>
        <w:t xml:space="preserve">אני, כאיש שלא שייך למפלגה חרדית אלא למפלגה שמאלית של עובדים, הלכתי, שאלתי ושמעתי, ואני חושב שחלק עיקרי מהטיעון הזה הוא לקראת העובדים דווקא, ואני חושב שצריך לקחת את זה בחשבון. אני באמת מרגיש לא טוב עם הניסיון להפוך את זה לשאלה של קואליציה אופוזיציה. זה לא העניין. </w:t>
      </w:r>
    </w:p>
    <w:p w14:paraId="6D9BC8C3" w14:textId="77777777" w:rsidR="00BB7ACC" w:rsidRPr="00BB7ACC" w:rsidRDefault="00BB7ACC" w:rsidP="00BB7ACC">
      <w:pPr>
        <w:bidi/>
        <w:jc w:val="both"/>
        <w:rPr>
          <w:rFonts w:cs="David" w:hint="cs"/>
          <w:rtl/>
        </w:rPr>
      </w:pPr>
    </w:p>
    <w:p w14:paraId="0C71D043"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054F51B7" w14:textId="77777777" w:rsidR="00BB7ACC" w:rsidRPr="00BB7ACC" w:rsidRDefault="00BB7ACC" w:rsidP="00BB7ACC">
      <w:pPr>
        <w:bidi/>
        <w:jc w:val="both"/>
        <w:rPr>
          <w:rFonts w:cs="David" w:hint="cs"/>
          <w:u w:val="single"/>
          <w:rtl/>
        </w:rPr>
      </w:pPr>
    </w:p>
    <w:p w14:paraId="4EFE95DF" w14:textId="77777777" w:rsidR="00BB7ACC" w:rsidRPr="00BB7ACC" w:rsidRDefault="00BB7ACC" w:rsidP="00BB7ACC">
      <w:pPr>
        <w:bidi/>
        <w:jc w:val="both"/>
        <w:rPr>
          <w:rFonts w:cs="David" w:hint="cs"/>
          <w:rtl/>
        </w:rPr>
      </w:pPr>
      <w:r w:rsidRPr="00BB7ACC">
        <w:rPr>
          <w:rFonts w:cs="David" w:hint="cs"/>
          <w:rtl/>
        </w:rPr>
        <w:tab/>
        <w:t xml:space="preserve"> אין שום קשר. </w:t>
      </w:r>
    </w:p>
    <w:p w14:paraId="17C8754A" w14:textId="77777777" w:rsidR="00BB7ACC" w:rsidRPr="00BB7ACC" w:rsidRDefault="00BB7ACC" w:rsidP="00BB7ACC">
      <w:pPr>
        <w:bidi/>
        <w:jc w:val="both"/>
        <w:rPr>
          <w:rFonts w:cs="David" w:hint="cs"/>
          <w:rtl/>
        </w:rPr>
      </w:pPr>
    </w:p>
    <w:p w14:paraId="0048533B" w14:textId="77777777" w:rsidR="00BB7ACC" w:rsidRPr="00BB7ACC" w:rsidRDefault="00BB7ACC" w:rsidP="00BB7ACC">
      <w:pPr>
        <w:bidi/>
        <w:jc w:val="both"/>
        <w:rPr>
          <w:rFonts w:cs="David"/>
          <w:u w:val="single"/>
          <w:rtl/>
        </w:rPr>
      </w:pPr>
      <w:proofErr w:type="spellStart"/>
      <w:r w:rsidRPr="00BB7ACC">
        <w:rPr>
          <w:rFonts w:cs="David"/>
          <w:u w:val="single"/>
          <w:rtl/>
        </w:rPr>
        <w:t>מוחמד</w:t>
      </w:r>
      <w:proofErr w:type="spellEnd"/>
      <w:r w:rsidRPr="00BB7ACC">
        <w:rPr>
          <w:rFonts w:cs="David"/>
          <w:u w:val="single"/>
          <w:rtl/>
        </w:rPr>
        <w:t xml:space="preserve"> ברכה:</w:t>
      </w:r>
    </w:p>
    <w:p w14:paraId="71ADAC83" w14:textId="77777777" w:rsidR="00BB7ACC" w:rsidRPr="00BB7ACC" w:rsidRDefault="00BB7ACC" w:rsidP="00BB7ACC">
      <w:pPr>
        <w:bidi/>
        <w:jc w:val="both"/>
        <w:rPr>
          <w:rFonts w:cs="David"/>
          <w:u w:val="single"/>
          <w:rtl/>
        </w:rPr>
      </w:pPr>
    </w:p>
    <w:p w14:paraId="2EC012A1" w14:textId="77777777" w:rsidR="00BB7ACC" w:rsidRPr="00BB7ACC" w:rsidRDefault="00BB7ACC" w:rsidP="00BB7ACC">
      <w:pPr>
        <w:bidi/>
        <w:jc w:val="both"/>
        <w:rPr>
          <w:rFonts w:cs="David" w:hint="cs"/>
          <w:rtl/>
        </w:rPr>
      </w:pPr>
      <w:r w:rsidRPr="00BB7ACC">
        <w:rPr>
          <w:rFonts w:cs="David"/>
          <w:rtl/>
        </w:rPr>
        <w:tab/>
      </w:r>
      <w:r w:rsidRPr="00BB7ACC">
        <w:rPr>
          <w:rFonts w:cs="David" w:hint="cs"/>
          <w:rtl/>
        </w:rPr>
        <w:t xml:space="preserve"> אתה הופך את זה לשאלה כזאת. לקואליציה יש אינטרס, שאני מכיר אותו כפי שאתה מכיר אותו, אבל אני חושב שמעבר לזה יש - - -</w:t>
      </w:r>
    </w:p>
    <w:p w14:paraId="19978814" w14:textId="77777777" w:rsidR="00BB7ACC" w:rsidRPr="00BB7ACC" w:rsidRDefault="00BB7ACC" w:rsidP="00BB7ACC">
      <w:pPr>
        <w:bidi/>
        <w:jc w:val="both"/>
        <w:rPr>
          <w:rFonts w:cs="David" w:hint="cs"/>
          <w:rtl/>
        </w:rPr>
      </w:pPr>
    </w:p>
    <w:p w14:paraId="654C15B8"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32EA255C" w14:textId="77777777" w:rsidR="00BB7ACC" w:rsidRPr="00BB7ACC" w:rsidRDefault="00BB7ACC" w:rsidP="00BB7ACC">
      <w:pPr>
        <w:bidi/>
        <w:jc w:val="both"/>
        <w:rPr>
          <w:rFonts w:cs="David" w:hint="cs"/>
          <w:u w:val="single"/>
          <w:rtl/>
        </w:rPr>
      </w:pPr>
    </w:p>
    <w:p w14:paraId="5BA81B61" w14:textId="77777777" w:rsidR="00BB7ACC" w:rsidRPr="00BB7ACC" w:rsidRDefault="00BB7ACC" w:rsidP="00BB7ACC">
      <w:pPr>
        <w:bidi/>
        <w:jc w:val="both"/>
        <w:rPr>
          <w:rFonts w:cs="David" w:hint="cs"/>
          <w:rtl/>
        </w:rPr>
      </w:pPr>
      <w:r w:rsidRPr="00BB7ACC">
        <w:rPr>
          <w:rFonts w:cs="David" w:hint="cs"/>
          <w:rtl/>
        </w:rPr>
        <w:tab/>
        <w:t xml:space="preserve"> יש חבר קואליציה שלא יצביע בעד ההצעה?</w:t>
      </w:r>
    </w:p>
    <w:p w14:paraId="5B2F33B9" w14:textId="77777777" w:rsidR="00BB7ACC" w:rsidRPr="00BB7ACC" w:rsidRDefault="00BB7ACC" w:rsidP="00BB7ACC">
      <w:pPr>
        <w:bidi/>
        <w:jc w:val="both"/>
        <w:rPr>
          <w:rFonts w:cs="David" w:hint="cs"/>
          <w:rtl/>
        </w:rPr>
      </w:pPr>
    </w:p>
    <w:p w14:paraId="3CE03818" w14:textId="77777777" w:rsidR="00BB7ACC" w:rsidRPr="00BB7ACC" w:rsidRDefault="00BB7ACC" w:rsidP="00BB7ACC">
      <w:pPr>
        <w:bidi/>
        <w:jc w:val="both"/>
        <w:rPr>
          <w:rFonts w:cs="David" w:hint="cs"/>
          <w:rtl/>
        </w:rPr>
      </w:pPr>
      <w:r w:rsidRPr="00BB7ACC">
        <w:rPr>
          <w:rFonts w:cs="David" w:hint="cs"/>
          <w:u w:val="single"/>
          <w:rtl/>
        </w:rPr>
        <w:t>היו"ר דוד טל:</w:t>
      </w:r>
    </w:p>
    <w:p w14:paraId="00D4BC2D" w14:textId="77777777" w:rsidR="00BB7ACC" w:rsidRPr="00BB7ACC" w:rsidRDefault="00BB7ACC" w:rsidP="00BB7ACC">
      <w:pPr>
        <w:bidi/>
        <w:jc w:val="both"/>
        <w:rPr>
          <w:rFonts w:cs="David" w:hint="cs"/>
          <w:rtl/>
        </w:rPr>
      </w:pPr>
    </w:p>
    <w:p w14:paraId="7C43BA73" w14:textId="77777777" w:rsidR="00BB7ACC" w:rsidRPr="00BB7ACC" w:rsidRDefault="00BB7ACC" w:rsidP="00BB7ACC">
      <w:pPr>
        <w:bidi/>
        <w:jc w:val="both"/>
        <w:rPr>
          <w:rFonts w:cs="David" w:hint="cs"/>
          <w:rtl/>
        </w:rPr>
      </w:pPr>
      <w:r w:rsidRPr="00BB7ACC">
        <w:rPr>
          <w:rFonts w:cs="David" w:hint="cs"/>
          <w:rtl/>
        </w:rPr>
        <w:tab/>
        <w:t>יש.</w:t>
      </w:r>
    </w:p>
    <w:p w14:paraId="4D54BF25" w14:textId="77777777" w:rsidR="00BB7ACC" w:rsidRPr="00BB7ACC" w:rsidRDefault="00BB7ACC" w:rsidP="00BB7ACC">
      <w:pPr>
        <w:bidi/>
        <w:jc w:val="both"/>
        <w:rPr>
          <w:rFonts w:cs="David" w:hint="cs"/>
          <w:rtl/>
        </w:rPr>
      </w:pPr>
    </w:p>
    <w:p w14:paraId="4735CD13"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76093B8C" w14:textId="77777777" w:rsidR="00BB7ACC" w:rsidRPr="00BB7ACC" w:rsidRDefault="00BB7ACC" w:rsidP="00BB7ACC">
      <w:pPr>
        <w:bidi/>
        <w:jc w:val="both"/>
        <w:rPr>
          <w:rFonts w:cs="David" w:hint="cs"/>
          <w:u w:val="single"/>
          <w:rtl/>
        </w:rPr>
      </w:pPr>
    </w:p>
    <w:p w14:paraId="5B3E6E68" w14:textId="77777777" w:rsidR="00BB7ACC" w:rsidRPr="00BB7ACC" w:rsidRDefault="00BB7ACC" w:rsidP="00BB7ACC">
      <w:pPr>
        <w:bidi/>
        <w:jc w:val="both"/>
        <w:rPr>
          <w:rFonts w:cs="David" w:hint="cs"/>
          <w:rtl/>
        </w:rPr>
      </w:pPr>
      <w:r w:rsidRPr="00BB7ACC">
        <w:rPr>
          <w:rFonts w:cs="David" w:hint="cs"/>
          <w:rtl/>
        </w:rPr>
        <w:tab/>
        <w:t xml:space="preserve"> מצוין. </w:t>
      </w:r>
    </w:p>
    <w:p w14:paraId="051E7210" w14:textId="77777777" w:rsidR="00BB7ACC" w:rsidRPr="00BB7ACC" w:rsidRDefault="00BB7ACC" w:rsidP="00BB7ACC">
      <w:pPr>
        <w:bidi/>
        <w:jc w:val="both"/>
        <w:rPr>
          <w:rFonts w:cs="David" w:hint="cs"/>
          <w:rtl/>
        </w:rPr>
      </w:pPr>
    </w:p>
    <w:p w14:paraId="7C0A80F6" w14:textId="77777777" w:rsidR="00BB7ACC" w:rsidRPr="00BB7ACC" w:rsidRDefault="00BB7ACC" w:rsidP="00BB7ACC">
      <w:pPr>
        <w:bidi/>
        <w:jc w:val="both"/>
        <w:rPr>
          <w:rFonts w:cs="David"/>
          <w:u w:val="single"/>
          <w:rtl/>
        </w:rPr>
      </w:pPr>
      <w:proofErr w:type="spellStart"/>
      <w:r w:rsidRPr="00BB7ACC">
        <w:rPr>
          <w:rFonts w:cs="David"/>
          <w:u w:val="single"/>
          <w:rtl/>
        </w:rPr>
        <w:t>מוחמד</w:t>
      </w:r>
      <w:proofErr w:type="spellEnd"/>
      <w:r w:rsidRPr="00BB7ACC">
        <w:rPr>
          <w:rFonts w:cs="David"/>
          <w:u w:val="single"/>
          <w:rtl/>
        </w:rPr>
        <w:t xml:space="preserve"> ברכה:</w:t>
      </w:r>
    </w:p>
    <w:p w14:paraId="3A026390" w14:textId="77777777" w:rsidR="00BB7ACC" w:rsidRPr="00BB7ACC" w:rsidRDefault="00BB7ACC" w:rsidP="00BB7ACC">
      <w:pPr>
        <w:bidi/>
        <w:jc w:val="both"/>
        <w:rPr>
          <w:rFonts w:cs="David"/>
          <w:u w:val="single"/>
          <w:rtl/>
        </w:rPr>
      </w:pPr>
    </w:p>
    <w:p w14:paraId="08B27172" w14:textId="77777777" w:rsidR="00BB7ACC" w:rsidRPr="00BB7ACC" w:rsidRDefault="00BB7ACC" w:rsidP="00BB7ACC">
      <w:pPr>
        <w:bidi/>
        <w:jc w:val="both"/>
        <w:rPr>
          <w:rFonts w:cs="David" w:hint="cs"/>
          <w:rtl/>
        </w:rPr>
      </w:pPr>
      <w:r w:rsidRPr="00BB7ACC">
        <w:rPr>
          <w:rFonts w:cs="David"/>
          <w:rtl/>
        </w:rPr>
        <w:tab/>
      </w:r>
      <w:r w:rsidRPr="00BB7ACC">
        <w:rPr>
          <w:rFonts w:cs="David" w:hint="cs"/>
          <w:rtl/>
        </w:rPr>
        <w:t xml:space="preserve">מעבר לזה, אני חושב שיש גם דברים אחרים שכדאי שתיתן עליהם את הדעת. דבר נוסף, בקשר לסדרי העבודה של חברי הכנסת, יש כאלה שרואים את עבודת הכנסת בימי  המליאה של הכנסת. אני חושב שזו ראיה לקויה, שאין לה שום מקום. חבר כנסת צריך להיות על המשמר 24 שעות, 365 ימים בשנה </w:t>
      </w:r>
      <w:r w:rsidRPr="00BB7ACC">
        <w:rPr>
          <w:rFonts w:cs="David"/>
          <w:rtl/>
        </w:rPr>
        <w:t>–</w:t>
      </w:r>
      <w:r w:rsidRPr="00BB7ACC">
        <w:rPr>
          <w:rFonts w:cs="David" w:hint="cs"/>
          <w:rtl/>
        </w:rPr>
        <w:t xml:space="preserve"> למעט יום כיפור בשבילך. </w:t>
      </w:r>
    </w:p>
    <w:p w14:paraId="40B6C5A1" w14:textId="77777777" w:rsidR="00BB7ACC" w:rsidRPr="00BB7ACC" w:rsidRDefault="00BB7ACC" w:rsidP="00BB7ACC">
      <w:pPr>
        <w:bidi/>
        <w:jc w:val="both"/>
        <w:rPr>
          <w:rFonts w:cs="David" w:hint="cs"/>
          <w:rtl/>
        </w:rPr>
      </w:pPr>
    </w:p>
    <w:p w14:paraId="3EC89990" w14:textId="77777777" w:rsidR="00BB7ACC" w:rsidRPr="00BB7ACC" w:rsidRDefault="00BB7ACC" w:rsidP="00BB7ACC">
      <w:pPr>
        <w:bidi/>
        <w:jc w:val="both"/>
        <w:rPr>
          <w:rFonts w:cs="David" w:hint="cs"/>
          <w:rtl/>
        </w:rPr>
      </w:pPr>
      <w:r w:rsidRPr="00BB7ACC">
        <w:rPr>
          <w:rFonts w:cs="David"/>
          <w:u w:val="single"/>
          <w:rtl/>
        </w:rPr>
        <w:br w:type="page"/>
      </w:r>
      <w:r w:rsidRPr="00BB7ACC">
        <w:rPr>
          <w:rFonts w:cs="David" w:hint="cs"/>
          <w:u w:val="single"/>
          <w:rtl/>
        </w:rPr>
        <w:t>משה גפני:</w:t>
      </w:r>
    </w:p>
    <w:p w14:paraId="30B80E9E" w14:textId="77777777" w:rsidR="00BB7ACC" w:rsidRPr="00BB7ACC" w:rsidRDefault="00BB7ACC" w:rsidP="00BB7ACC">
      <w:pPr>
        <w:bidi/>
        <w:jc w:val="both"/>
        <w:rPr>
          <w:rFonts w:cs="David" w:hint="cs"/>
          <w:rtl/>
        </w:rPr>
      </w:pPr>
    </w:p>
    <w:p w14:paraId="20158D0E" w14:textId="77777777" w:rsidR="00BB7ACC" w:rsidRPr="00BB7ACC" w:rsidRDefault="00BB7ACC" w:rsidP="00BB7ACC">
      <w:pPr>
        <w:bidi/>
        <w:jc w:val="both"/>
        <w:rPr>
          <w:rFonts w:cs="David" w:hint="cs"/>
          <w:rtl/>
        </w:rPr>
      </w:pPr>
      <w:r w:rsidRPr="00BB7ACC">
        <w:rPr>
          <w:rFonts w:cs="David" w:hint="cs"/>
          <w:rtl/>
        </w:rPr>
        <w:tab/>
        <w:t xml:space="preserve"> גם ביום כיפור, אם יש מישהו שפיקוח נפש - - -</w:t>
      </w:r>
    </w:p>
    <w:p w14:paraId="75D11AC3" w14:textId="77777777" w:rsidR="00BB7ACC" w:rsidRPr="00BB7ACC" w:rsidRDefault="00BB7ACC" w:rsidP="00BB7ACC">
      <w:pPr>
        <w:bidi/>
        <w:jc w:val="both"/>
        <w:rPr>
          <w:rFonts w:cs="David" w:hint="cs"/>
          <w:rtl/>
        </w:rPr>
      </w:pPr>
    </w:p>
    <w:p w14:paraId="71FCB262" w14:textId="77777777" w:rsidR="00BB7ACC" w:rsidRPr="00BB7ACC" w:rsidRDefault="00BB7ACC" w:rsidP="00BB7ACC">
      <w:pPr>
        <w:bidi/>
        <w:jc w:val="both"/>
        <w:rPr>
          <w:rFonts w:cs="David"/>
          <w:u w:val="single"/>
          <w:rtl/>
        </w:rPr>
      </w:pPr>
      <w:proofErr w:type="spellStart"/>
      <w:r w:rsidRPr="00BB7ACC">
        <w:rPr>
          <w:rFonts w:cs="David"/>
          <w:u w:val="single"/>
          <w:rtl/>
        </w:rPr>
        <w:t>מוחמד</w:t>
      </w:r>
      <w:proofErr w:type="spellEnd"/>
      <w:r w:rsidRPr="00BB7ACC">
        <w:rPr>
          <w:rFonts w:cs="David"/>
          <w:u w:val="single"/>
          <w:rtl/>
        </w:rPr>
        <w:t xml:space="preserve"> ברכה:</w:t>
      </w:r>
    </w:p>
    <w:p w14:paraId="06544A13" w14:textId="77777777" w:rsidR="00BB7ACC" w:rsidRPr="00BB7ACC" w:rsidRDefault="00BB7ACC" w:rsidP="00BB7ACC">
      <w:pPr>
        <w:bidi/>
        <w:jc w:val="both"/>
        <w:rPr>
          <w:rFonts w:cs="David"/>
          <w:u w:val="single"/>
          <w:rtl/>
        </w:rPr>
      </w:pPr>
    </w:p>
    <w:p w14:paraId="6AAA60BD" w14:textId="77777777" w:rsidR="00BB7ACC" w:rsidRPr="00BB7ACC" w:rsidRDefault="00BB7ACC" w:rsidP="00BB7ACC">
      <w:pPr>
        <w:bidi/>
        <w:jc w:val="both"/>
        <w:rPr>
          <w:rFonts w:cs="David" w:hint="cs"/>
          <w:rtl/>
        </w:rPr>
      </w:pPr>
      <w:r w:rsidRPr="00BB7ACC">
        <w:rPr>
          <w:rFonts w:cs="David"/>
          <w:rtl/>
        </w:rPr>
        <w:tab/>
      </w:r>
      <w:r w:rsidRPr="00BB7ACC">
        <w:rPr>
          <w:rFonts w:cs="David" w:hint="cs"/>
          <w:rtl/>
        </w:rPr>
        <w:t xml:space="preserve">התפיסה שמנסים להפיץ בתקשורת, כאילו שאם יוצאים לפגרה אז הולכים להתרווח על שפת הים, אני חושב שזו תפיסה מאוד מעוותת. היא יכולה להיות נכונה לכמה חברי כנסת, שבשבילם זה הובי לבוא לכאן, אבל אנשים שעובדים עובדים כל הימים. </w:t>
      </w:r>
    </w:p>
    <w:p w14:paraId="254E2873" w14:textId="77777777" w:rsidR="00BB7ACC" w:rsidRPr="00BB7ACC" w:rsidRDefault="00BB7ACC" w:rsidP="00BB7ACC">
      <w:pPr>
        <w:bidi/>
        <w:jc w:val="both"/>
        <w:rPr>
          <w:rFonts w:cs="David" w:hint="cs"/>
          <w:rtl/>
        </w:rPr>
      </w:pPr>
    </w:p>
    <w:p w14:paraId="42728BEF" w14:textId="77777777" w:rsidR="00BB7ACC" w:rsidRPr="00BB7ACC" w:rsidRDefault="00BB7ACC" w:rsidP="00BB7ACC">
      <w:pPr>
        <w:bidi/>
        <w:jc w:val="both"/>
        <w:rPr>
          <w:rFonts w:cs="David" w:hint="cs"/>
          <w:rtl/>
        </w:rPr>
      </w:pPr>
      <w:r w:rsidRPr="00BB7ACC">
        <w:rPr>
          <w:rFonts w:cs="David" w:hint="cs"/>
          <w:u w:val="single"/>
          <w:rtl/>
        </w:rPr>
        <w:t xml:space="preserve">יולי יואל </w:t>
      </w:r>
      <w:proofErr w:type="spellStart"/>
      <w:r w:rsidRPr="00BB7ACC">
        <w:rPr>
          <w:rFonts w:cs="David" w:hint="cs"/>
          <w:u w:val="single"/>
          <w:rtl/>
        </w:rPr>
        <w:t>אדלשטיין</w:t>
      </w:r>
      <w:proofErr w:type="spellEnd"/>
      <w:r w:rsidRPr="00BB7ACC">
        <w:rPr>
          <w:rFonts w:cs="David" w:hint="cs"/>
          <w:u w:val="single"/>
          <w:rtl/>
        </w:rPr>
        <w:t>:</w:t>
      </w:r>
    </w:p>
    <w:p w14:paraId="3F6F2697" w14:textId="77777777" w:rsidR="00BB7ACC" w:rsidRPr="00BB7ACC" w:rsidRDefault="00BB7ACC" w:rsidP="00BB7ACC">
      <w:pPr>
        <w:bidi/>
        <w:jc w:val="both"/>
        <w:rPr>
          <w:rFonts w:cs="David" w:hint="cs"/>
          <w:rtl/>
        </w:rPr>
      </w:pPr>
    </w:p>
    <w:p w14:paraId="262855BC" w14:textId="77777777" w:rsidR="00BB7ACC" w:rsidRPr="00BB7ACC" w:rsidRDefault="00BB7ACC" w:rsidP="00BB7ACC">
      <w:pPr>
        <w:bidi/>
        <w:ind w:firstLine="567"/>
        <w:jc w:val="both"/>
        <w:rPr>
          <w:rFonts w:cs="David" w:hint="cs"/>
          <w:rtl/>
        </w:rPr>
      </w:pPr>
      <w:r w:rsidRPr="00BB7ACC">
        <w:rPr>
          <w:rFonts w:cs="David" w:hint="cs"/>
          <w:rtl/>
        </w:rPr>
        <w:t xml:space="preserve">יש לך תפיסה מעוותת לגבי העובדים. הם לא יוצאים לחופש כשיש פגרה. </w:t>
      </w:r>
    </w:p>
    <w:p w14:paraId="746DCFD5" w14:textId="77777777" w:rsidR="00BB7ACC" w:rsidRPr="00BB7ACC" w:rsidRDefault="00BB7ACC" w:rsidP="00BB7ACC">
      <w:pPr>
        <w:bidi/>
        <w:jc w:val="both"/>
        <w:rPr>
          <w:rFonts w:cs="David" w:hint="cs"/>
          <w:rtl/>
        </w:rPr>
      </w:pPr>
    </w:p>
    <w:p w14:paraId="33CB039C" w14:textId="77777777" w:rsidR="00BB7ACC" w:rsidRPr="00BB7ACC" w:rsidRDefault="00BB7ACC" w:rsidP="00BB7ACC">
      <w:pPr>
        <w:bidi/>
        <w:jc w:val="both"/>
        <w:rPr>
          <w:rFonts w:cs="David" w:hint="cs"/>
          <w:rtl/>
        </w:rPr>
      </w:pPr>
      <w:r w:rsidRPr="00BB7ACC">
        <w:rPr>
          <w:rFonts w:cs="David" w:hint="cs"/>
          <w:u w:val="single"/>
          <w:rtl/>
        </w:rPr>
        <w:t>היו"ר דוד טל:</w:t>
      </w:r>
    </w:p>
    <w:p w14:paraId="0E563A70" w14:textId="77777777" w:rsidR="00BB7ACC" w:rsidRPr="00BB7ACC" w:rsidRDefault="00BB7ACC" w:rsidP="00BB7ACC">
      <w:pPr>
        <w:bidi/>
        <w:jc w:val="both"/>
        <w:rPr>
          <w:rFonts w:cs="David" w:hint="cs"/>
          <w:rtl/>
        </w:rPr>
      </w:pPr>
    </w:p>
    <w:p w14:paraId="1D0C8819" w14:textId="77777777" w:rsidR="00BB7ACC" w:rsidRPr="00BB7ACC" w:rsidRDefault="00BB7ACC" w:rsidP="00BB7ACC">
      <w:pPr>
        <w:bidi/>
        <w:jc w:val="both"/>
        <w:rPr>
          <w:rFonts w:cs="David" w:hint="cs"/>
          <w:rtl/>
        </w:rPr>
      </w:pPr>
      <w:r w:rsidRPr="00BB7ACC">
        <w:rPr>
          <w:rFonts w:cs="David" w:hint="cs"/>
          <w:rtl/>
        </w:rPr>
        <w:tab/>
        <w:t>אנחנו עוברים להצבעה על ההצעה של חבר הכנסת גפני - -</w:t>
      </w:r>
    </w:p>
    <w:p w14:paraId="04CDDD69" w14:textId="77777777" w:rsidR="00BB7ACC" w:rsidRPr="00BB7ACC" w:rsidRDefault="00BB7ACC" w:rsidP="00BB7ACC">
      <w:pPr>
        <w:bidi/>
        <w:jc w:val="both"/>
        <w:rPr>
          <w:rFonts w:cs="David" w:hint="cs"/>
          <w:rtl/>
        </w:rPr>
      </w:pPr>
    </w:p>
    <w:p w14:paraId="68B3ACB4"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4FF571FF" w14:textId="77777777" w:rsidR="00BB7ACC" w:rsidRPr="00BB7ACC" w:rsidRDefault="00BB7ACC" w:rsidP="00BB7ACC">
      <w:pPr>
        <w:bidi/>
        <w:jc w:val="both"/>
        <w:rPr>
          <w:rFonts w:cs="David" w:hint="cs"/>
          <w:u w:val="single"/>
          <w:rtl/>
        </w:rPr>
      </w:pPr>
    </w:p>
    <w:p w14:paraId="1623201A" w14:textId="77777777" w:rsidR="00BB7ACC" w:rsidRPr="00BB7ACC" w:rsidRDefault="00BB7ACC" w:rsidP="00BB7ACC">
      <w:pPr>
        <w:bidi/>
        <w:jc w:val="both"/>
        <w:rPr>
          <w:rFonts w:cs="David" w:hint="cs"/>
          <w:rtl/>
        </w:rPr>
      </w:pPr>
      <w:r w:rsidRPr="00BB7ACC">
        <w:rPr>
          <w:rFonts w:cs="David" w:hint="cs"/>
          <w:rtl/>
        </w:rPr>
        <w:tab/>
        <w:t>רגע, אדוני היושב ראש, אבל העליתי שאלה משפטית: האם זה אפשרי לפי התקנון. אני מבקש לשמוע את היועצת המשפטית.</w:t>
      </w:r>
    </w:p>
    <w:p w14:paraId="5C933E77" w14:textId="77777777" w:rsidR="00BB7ACC" w:rsidRPr="00BB7ACC" w:rsidRDefault="00BB7ACC" w:rsidP="00BB7ACC">
      <w:pPr>
        <w:bidi/>
        <w:jc w:val="both"/>
        <w:rPr>
          <w:rFonts w:cs="David" w:hint="cs"/>
          <w:rtl/>
        </w:rPr>
      </w:pPr>
    </w:p>
    <w:p w14:paraId="17D03DD7" w14:textId="77777777" w:rsidR="00BB7ACC" w:rsidRPr="00BB7ACC" w:rsidRDefault="00BB7ACC" w:rsidP="00BB7ACC">
      <w:pPr>
        <w:bidi/>
        <w:jc w:val="both"/>
        <w:rPr>
          <w:rFonts w:cs="David" w:hint="cs"/>
          <w:rtl/>
        </w:rPr>
      </w:pPr>
      <w:r w:rsidRPr="00BB7ACC">
        <w:rPr>
          <w:rFonts w:cs="David" w:hint="cs"/>
          <w:u w:val="single"/>
          <w:rtl/>
        </w:rPr>
        <w:t>היו"ר דוד טל:</w:t>
      </w:r>
    </w:p>
    <w:p w14:paraId="2AE11615" w14:textId="77777777" w:rsidR="00BB7ACC" w:rsidRPr="00BB7ACC" w:rsidRDefault="00BB7ACC" w:rsidP="00BB7ACC">
      <w:pPr>
        <w:bidi/>
        <w:jc w:val="both"/>
        <w:rPr>
          <w:rFonts w:cs="David" w:hint="cs"/>
          <w:rtl/>
        </w:rPr>
      </w:pPr>
    </w:p>
    <w:p w14:paraId="1818E738" w14:textId="77777777" w:rsidR="00BB7ACC" w:rsidRPr="00BB7ACC" w:rsidRDefault="00BB7ACC" w:rsidP="00BB7ACC">
      <w:pPr>
        <w:bidi/>
        <w:ind w:left="627"/>
        <w:jc w:val="both"/>
        <w:rPr>
          <w:rFonts w:cs="David" w:hint="cs"/>
        </w:rPr>
      </w:pPr>
      <w:r w:rsidRPr="00BB7ACC">
        <w:rPr>
          <w:rFonts w:cs="David" w:hint="cs"/>
          <w:rtl/>
        </w:rPr>
        <w:t xml:space="preserve">- - שכנס החורף יסתיים ביום ראשון, א' בניסן, 6 באפריל. ההצעה של חבר הכנסת </w:t>
      </w:r>
      <w:proofErr w:type="spellStart"/>
      <w:r w:rsidRPr="00BB7ACC">
        <w:rPr>
          <w:rFonts w:cs="David" w:hint="cs"/>
          <w:rtl/>
        </w:rPr>
        <w:t>מרגי</w:t>
      </w:r>
      <w:proofErr w:type="spellEnd"/>
      <w:r w:rsidRPr="00BB7ACC">
        <w:rPr>
          <w:rFonts w:cs="David" w:hint="cs"/>
          <w:rtl/>
        </w:rPr>
        <w:t xml:space="preserve"> - </w:t>
      </w:r>
    </w:p>
    <w:p w14:paraId="0E6AFCAE" w14:textId="77777777" w:rsidR="00BB7ACC" w:rsidRPr="00BB7ACC" w:rsidRDefault="00BB7ACC" w:rsidP="00BB7ACC">
      <w:pPr>
        <w:bidi/>
        <w:jc w:val="both"/>
        <w:rPr>
          <w:rFonts w:cs="David" w:hint="cs"/>
          <w:rtl/>
        </w:rPr>
      </w:pPr>
    </w:p>
    <w:p w14:paraId="396C4E91"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0B0EE2BA" w14:textId="77777777" w:rsidR="00BB7ACC" w:rsidRPr="00BB7ACC" w:rsidRDefault="00BB7ACC" w:rsidP="00BB7ACC">
      <w:pPr>
        <w:bidi/>
        <w:jc w:val="both"/>
        <w:rPr>
          <w:rFonts w:cs="David" w:hint="cs"/>
          <w:u w:val="single"/>
          <w:rtl/>
        </w:rPr>
      </w:pPr>
    </w:p>
    <w:p w14:paraId="551CA913" w14:textId="77777777" w:rsidR="00BB7ACC" w:rsidRPr="00BB7ACC" w:rsidRDefault="00BB7ACC" w:rsidP="00BB7ACC">
      <w:pPr>
        <w:bidi/>
        <w:jc w:val="both"/>
        <w:rPr>
          <w:rFonts w:cs="David" w:hint="cs"/>
          <w:rtl/>
        </w:rPr>
      </w:pPr>
      <w:r w:rsidRPr="00BB7ACC">
        <w:rPr>
          <w:rFonts w:cs="David" w:hint="cs"/>
          <w:rtl/>
        </w:rPr>
        <w:tab/>
        <w:t xml:space="preserve"> אני מבקש לשמוע את היועצת המשפטית.</w:t>
      </w:r>
    </w:p>
    <w:p w14:paraId="478F1DE3" w14:textId="77777777" w:rsidR="00BB7ACC" w:rsidRPr="00BB7ACC" w:rsidRDefault="00BB7ACC" w:rsidP="00BB7ACC">
      <w:pPr>
        <w:bidi/>
        <w:jc w:val="both"/>
        <w:rPr>
          <w:rFonts w:cs="David" w:hint="cs"/>
          <w:rtl/>
        </w:rPr>
      </w:pPr>
    </w:p>
    <w:p w14:paraId="587A5B17" w14:textId="77777777" w:rsidR="00BB7ACC" w:rsidRPr="00BB7ACC" w:rsidRDefault="00BB7ACC" w:rsidP="00BB7ACC">
      <w:pPr>
        <w:bidi/>
        <w:jc w:val="both"/>
        <w:rPr>
          <w:rFonts w:cs="David" w:hint="cs"/>
          <w:rtl/>
        </w:rPr>
      </w:pPr>
      <w:r w:rsidRPr="00BB7ACC">
        <w:rPr>
          <w:rFonts w:cs="David" w:hint="cs"/>
          <w:u w:val="single"/>
          <w:rtl/>
        </w:rPr>
        <w:t>היו"ר דוד טל:</w:t>
      </w:r>
    </w:p>
    <w:p w14:paraId="69056216" w14:textId="77777777" w:rsidR="00BB7ACC" w:rsidRPr="00BB7ACC" w:rsidRDefault="00BB7ACC" w:rsidP="00BB7ACC">
      <w:pPr>
        <w:bidi/>
        <w:jc w:val="both"/>
        <w:rPr>
          <w:rFonts w:cs="David" w:hint="cs"/>
          <w:rtl/>
        </w:rPr>
      </w:pPr>
    </w:p>
    <w:p w14:paraId="0E90D2F1" w14:textId="77777777" w:rsidR="00BB7ACC" w:rsidRPr="00BB7ACC" w:rsidRDefault="00BB7ACC" w:rsidP="00BB7ACC">
      <w:pPr>
        <w:bidi/>
        <w:ind w:firstLine="567"/>
        <w:jc w:val="both"/>
        <w:rPr>
          <w:rFonts w:cs="David" w:hint="cs"/>
          <w:rtl/>
        </w:rPr>
      </w:pPr>
      <w:r w:rsidRPr="00BB7ACC">
        <w:rPr>
          <w:rFonts w:cs="David" w:hint="cs"/>
          <w:rtl/>
        </w:rPr>
        <w:t xml:space="preserve">אתה מפריע לי. </w:t>
      </w:r>
    </w:p>
    <w:p w14:paraId="64F91F12" w14:textId="77777777" w:rsidR="00BB7ACC" w:rsidRPr="00BB7ACC" w:rsidRDefault="00BB7ACC" w:rsidP="00BB7ACC">
      <w:pPr>
        <w:bidi/>
        <w:ind w:firstLine="567"/>
        <w:jc w:val="both"/>
        <w:rPr>
          <w:rFonts w:cs="David" w:hint="cs"/>
          <w:rtl/>
        </w:rPr>
      </w:pPr>
    </w:p>
    <w:p w14:paraId="4429E63B"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16724678" w14:textId="77777777" w:rsidR="00BB7ACC" w:rsidRPr="00BB7ACC" w:rsidRDefault="00BB7ACC" w:rsidP="00BB7ACC">
      <w:pPr>
        <w:bidi/>
        <w:jc w:val="both"/>
        <w:rPr>
          <w:rFonts w:cs="David" w:hint="cs"/>
          <w:u w:val="single"/>
          <w:rtl/>
        </w:rPr>
      </w:pPr>
    </w:p>
    <w:p w14:paraId="390625B0" w14:textId="77777777" w:rsidR="00BB7ACC" w:rsidRPr="00BB7ACC" w:rsidRDefault="00BB7ACC" w:rsidP="00BB7ACC">
      <w:pPr>
        <w:bidi/>
        <w:ind w:firstLine="567"/>
        <w:jc w:val="both"/>
        <w:rPr>
          <w:rFonts w:cs="David" w:hint="cs"/>
          <w:rtl/>
        </w:rPr>
      </w:pPr>
      <w:r w:rsidRPr="00BB7ACC">
        <w:rPr>
          <w:rFonts w:cs="David" w:hint="cs"/>
          <w:rtl/>
        </w:rPr>
        <w:t xml:space="preserve">אבל אני מבקש לשמוע את עמדת היועצת המשפטית. מה קרה אם היא תחווה דעה משפטית? זה פשוט לא לפי התקנון. </w:t>
      </w:r>
    </w:p>
    <w:p w14:paraId="3BE09E57" w14:textId="77777777" w:rsidR="00BB7ACC" w:rsidRPr="00BB7ACC" w:rsidRDefault="00BB7ACC" w:rsidP="00BB7ACC">
      <w:pPr>
        <w:bidi/>
        <w:ind w:firstLine="567"/>
        <w:jc w:val="both"/>
        <w:rPr>
          <w:rFonts w:cs="David" w:hint="cs"/>
          <w:rtl/>
        </w:rPr>
      </w:pPr>
    </w:p>
    <w:p w14:paraId="33273B6F" w14:textId="77777777" w:rsidR="00BB7ACC" w:rsidRPr="00BB7ACC" w:rsidRDefault="00BB7ACC" w:rsidP="00BB7ACC">
      <w:pPr>
        <w:bidi/>
        <w:jc w:val="both"/>
        <w:rPr>
          <w:rFonts w:cs="David" w:hint="cs"/>
          <w:rtl/>
        </w:rPr>
      </w:pPr>
      <w:r w:rsidRPr="00BB7ACC">
        <w:rPr>
          <w:rFonts w:cs="David" w:hint="cs"/>
          <w:u w:val="single"/>
          <w:rtl/>
        </w:rPr>
        <w:t>היו"ר דוד טל:</w:t>
      </w:r>
    </w:p>
    <w:p w14:paraId="031FE446" w14:textId="77777777" w:rsidR="00BB7ACC" w:rsidRPr="00BB7ACC" w:rsidRDefault="00BB7ACC" w:rsidP="00BB7ACC">
      <w:pPr>
        <w:bidi/>
        <w:ind w:firstLine="567"/>
        <w:jc w:val="both"/>
        <w:rPr>
          <w:rFonts w:cs="David" w:hint="cs"/>
          <w:rtl/>
        </w:rPr>
      </w:pPr>
    </w:p>
    <w:p w14:paraId="798507D3" w14:textId="77777777" w:rsidR="00BB7ACC" w:rsidRPr="00BB7ACC" w:rsidRDefault="00BB7ACC" w:rsidP="00BB7ACC">
      <w:pPr>
        <w:bidi/>
        <w:ind w:firstLine="567"/>
        <w:jc w:val="both"/>
        <w:rPr>
          <w:rFonts w:cs="David" w:hint="cs"/>
          <w:rtl/>
        </w:rPr>
      </w:pPr>
      <w:r w:rsidRPr="00BB7ACC">
        <w:rPr>
          <w:rFonts w:cs="David" w:hint="cs"/>
          <w:rtl/>
        </w:rPr>
        <w:t xml:space="preserve">חבר הכנסת </w:t>
      </w:r>
      <w:proofErr w:type="spellStart"/>
      <w:r w:rsidRPr="00BB7ACC">
        <w:rPr>
          <w:rFonts w:cs="David" w:hint="cs"/>
          <w:rtl/>
        </w:rPr>
        <w:t>מרגי</w:t>
      </w:r>
      <w:proofErr w:type="spellEnd"/>
      <w:r w:rsidRPr="00BB7ACC">
        <w:rPr>
          <w:rFonts w:cs="David" w:hint="cs"/>
          <w:rtl/>
        </w:rPr>
        <w:t xml:space="preserve"> מציע להקדים את פגרת הקיץ, שתחל בתאריך ב' באב, 3 באוגוסט, במקום ב-10 באוגוסט. המשמעות של זה היא שבוע - - -</w:t>
      </w:r>
    </w:p>
    <w:p w14:paraId="7F8A24E8" w14:textId="77777777" w:rsidR="00BB7ACC" w:rsidRPr="00BB7ACC" w:rsidRDefault="00BB7ACC" w:rsidP="00BB7ACC">
      <w:pPr>
        <w:bidi/>
        <w:ind w:firstLine="567"/>
        <w:jc w:val="both"/>
        <w:rPr>
          <w:rFonts w:cs="David" w:hint="cs"/>
          <w:rtl/>
        </w:rPr>
      </w:pPr>
    </w:p>
    <w:p w14:paraId="71B6E7C4"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10E6446A" w14:textId="77777777" w:rsidR="00BB7ACC" w:rsidRPr="00BB7ACC" w:rsidRDefault="00BB7ACC" w:rsidP="00BB7ACC">
      <w:pPr>
        <w:bidi/>
        <w:jc w:val="both"/>
        <w:rPr>
          <w:rFonts w:cs="David" w:hint="cs"/>
          <w:u w:val="single"/>
          <w:rtl/>
        </w:rPr>
      </w:pPr>
    </w:p>
    <w:p w14:paraId="6CDB53DF" w14:textId="77777777" w:rsidR="00BB7ACC" w:rsidRPr="00BB7ACC" w:rsidRDefault="00BB7ACC" w:rsidP="00BB7ACC">
      <w:pPr>
        <w:bidi/>
        <w:ind w:firstLine="567"/>
        <w:jc w:val="both"/>
        <w:rPr>
          <w:rFonts w:cs="David" w:hint="cs"/>
          <w:rtl/>
        </w:rPr>
      </w:pPr>
      <w:r w:rsidRPr="00BB7ACC">
        <w:rPr>
          <w:rFonts w:cs="David" w:hint="cs"/>
          <w:rtl/>
        </w:rPr>
        <w:t xml:space="preserve">גפני לא הציע את זה. </w:t>
      </w:r>
    </w:p>
    <w:p w14:paraId="352D8926" w14:textId="77777777" w:rsidR="00BB7ACC" w:rsidRPr="00BB7ACC" w:rsidRDefault="00BB7ACC" w:rsidP="00BB7ACC">
      <w:pPr>
        <w:bidi/>
        <w:ind w:firstLine="567"/>
        <w:jc w:val="both"/>
        <w:rPr>
          <w:rFonts w:cs="David" w:hint="cs"/>
          <w:rtl/>
        </w:rPr>
      </w:pPr>
    </w:p>
    <w:p w14:paraId="2EF34974" w14:textId="77777777" w:rsidR="00BB7ACC" w:rsidRPr="00BB7ACC" w:rsidRDefault="00BB7ACC" w:rsidP="00BB7ACC">
      <w:pPr>
        <w:bidi/>
        <w:jc w:val="both"/>
        <w:rPr>
          <w:rFonts w:cs="David" w:hint="cs"/>
          <w:rtl/>
        </w:rPr>
      </w:pPr>
      <w:r w:rsidRPr="00BB7ACC">
        <w:rPr>
          <w:rFonts w:cs="David" w:hint="cs"/>
          <w:u w:val="single"/>
          <w:rtl/>
        </w:rPr>
        <w:t>היו"ר דוד טל:</w:t>
      </w:r>
    </w:p>
    <w:p w14:paraId="4655A807" w14:textId="77777777" w:rsidR="00BB7ACC" w:rsidRPr="00BB7ACC" w:rsidRDefault="00BB7ACC" w:rsidP="00BB7ACC">
      <w:pPr>
        <w:bidi/>
        <w:ind w:firstLine="567"/>
        <w:jc w:val="both"/>
        <w:rPr>
          <w:rFonts w:cs="David" w:hint="cs"/>
          <w:rtl/>
        </w:rPr>
      </w:pPr>
    </w:p>
    <w:p w14:paraId="5F1BF9EB" w14:textId="77777777" w:rsidR="00BB7ACC" w:rsidRPr="00BB7ACC" w:rsidRDefault="00BB7ACC" w:rsidP="00BB7ACC">
      <w:pPr>
        <w:bidi/>
        <w:ind w:firstLine="567"/>
        <w:jc w:val="both"/>
        <w:rPr>
          <w:rFonts w:cs="David" w:hint="cs"/>
          <w:rtl/>
        </w:rPr>
      </w:pPr>
      <w:r w:rsidRPr="00BB7ACC">
        <w:rPr>
          <w:rFonts w:cs="David" w:hint="cs"/>
          <w:rtl/>
        </w:rPr>
        <w:t>לא שמעת.</w:t>
      </w:r>
    </w:p>
    <w:p w14:paraId="4F4FA35B" w14:textId="77777777" w:rsidR="00BB7ACC" w:rsidRPr="00BB7ACC" w:rsidRDefault="00BB7ACC" w:rsidP="00BB7ACC">
      <w:pPr>
        <w:bidi/>
        <w:jc w:val="both"/>
        <w:rPr>
          <w:rFonts w:cs="David" w:hint="cs"/>
          <w:rtl/>
        </w:rPr>
      </w:pPr>
    </w:p>
    <w:p w14:paraId="3D3AC4FB"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12A3B2BE" w14:textId="77777777" w:rsidR="00BB7ACC" w:rsidRPr="00BB7ACC" w:rsidRDefault="00BB7ACC" w:rsidP="00BB7ACC">
      <w:pPr>
        <w:bidi/>
        <w:jc w:val="both"/>
        <w:rPr>
          <w:rFonts w:cs="David" w:hint="cs"/>
          <w:u w:val="single"/>
          <w:rtl/>
        </w:rPr>
      </w:pPr>
    </w:p>
    <w:p w14:paraId="2D0CE988" w14:textId="77777777" w:rsidR="00BB7ACC" w:rsidRPr="00BB7ACC" w:rsidRDefault="00BB7ACC" w:rsidP="00BB7ACC">
      <w:pPr>
        <w:bidi/>
        <w:jc w:val="both"/>
        <w:rPr>
          <w:rFonts w:cs="David" w:hint="cs"/>
          <w:rtl/>
        </w:rPr>
      </w:pPr>
      <w:r w:rsidRPr="00BB7ACC">
        <w:rPr>
          <w:rFonts w:cs="David" w:hint="cs"/>
          <w:rtl/>
        </w:rPr>
        <w:tab/>
        <w:t xml:space="preserve"> אני רוצה לשמוע את היועצת המשפטית. זה מחטף. </w:t>
      </w:r>
    </w:p>
    <w:p w14:paraId="6367DD52" w14:textId="77777777" w:rsidR="00BB7ACC" w:rsidRPr="00BB7ACC" w:rsidRDefault="00BB7ACC" w:rsidP="00BB7ACC">
      <w:pPr>
        <w:bidi/>
        <w:jc w:val="both"/>
        <w:rPr>
          <w:rFonts w:cs="David" w:hint="cs"/>
          <w:rtl/>
        </w:rPr>
      </w:pPr>
    </w:p>
    <w:p w14:paraId="22A2879B" w14:textId="77777777" w:rsidR="00BB7ACC" w:rsidRPr="00BB7ACC" w:rsidRDefault="00BB7ACC" w:rsidP="00BB7ACC">
      <w:pPr>
        <w:bidi/>
        <w:jc w:val="both"/>
        <w:rPr>
          <w:rFonts w:cs="David" w:hint="cs"/>
          <w:rtl/>
        </w:rPr>
      </w:pPr>
      <w:r w:rsidRPr="00BB7ACC">
        <w:rPr>
          <w:rFonts w:cs="David"/>
          <w:u w:val="single"/>
          <w:rtl/>
        </w:rPr>
        <w:br w:type="page"/>
      </w:r>
      <w:r w:rsidRPr="00BB7ACC">
        <w:rPr>
          <w:rFonts w:cs="David" w:hint="cs"/>
          <w:u w:val="single"/>
          <w:rtl/>
        </w:rPr>
        <w:t>היו"ר דוד טל:</w:t>
      </w:r>
    </w:p>
    <w:p w14:paraId="5038FF9A" w14:textId="77777777" w:rsidR="00BB7ACC" w:rsidRPr="00BB7ACC" w:rsidRDefault="00BB7ACC" w:rsidP="00BB7ACC">
      <w:pPr>
        <w:bidi/>
        <w:jc w:val="both"/>
        <w:rPr>
          <w:rFonts w:cs="David" w:hint="cs"/>
          <w:rtl/>
        </w:rPr>
      </w:pPr>
    </w:p>
    <w:p w14:paraId="35B29CEC" w14:textId="77777777" w:rsidR="00BB7ACC" w:rsidRPr="00BB7ACC" w:rsidRDefault="00BB7ACC" w:rsidP="00BB7ACC">
      <w:pPr>
        <w:bidi/>
        <w:jc w:val="both"/>
        <w:rPr>
          <w:rFonts w:cs="David" w:hint="cs"/>
          <w:rtl/>
        </w:rPr>
      </w:pPr>
      <w:r w:rsidRPr="00BB7ACC">
        <w:rPr>
          <w:rFonts w:cs="David" w:hint="cs"/>
          <w:rtl/>
        </w:rPr>
        <w:tab/>
        <w:t xml:space="preserve">אני מעלה את זה להצבעה. מי בעד ההצעה שהעליתי, ירים את ידו. </w:t>
      </w:r>
    </w:p>
    <w:p w14:paraId="203AEBBE" w14:textId="77777777" w:rsidR="00BB7ACC" w:rsidRPr="00BB7ACC" w:rsidRDefault="00BB7ACC" w:rsidP="00BB7ACC">
      <w:pPr>
        <w:bidi/>
        <w:jc w:val="both"/>
        <w:rPr>
          <w:rFonts w:cs="David" w:hint="cs"/>
          <w:rtl/>
        </w:rPr>
      </w:pPr>
    </w:p>
    <w:p w14:paraId="0F72A1FB"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3BBCD860" w14:textId="77777777" w:rsidR="00BB7ACC" w:rsidRPr="00BB7ACC" w:rsidRDefault="00BB7ACC" w:rsidP="00BB7ACC">
      <w:pPr>
        <w:bidi/>
        <w:jc w:val="both"/>
        <w:rPr>
          <w:rFonts w:cs="David" w:hint="cs"/>
          <w:u w:val="single"/>
          <w:rtl/>
        </w:rPr>
      </w:pPr>
    </w:p>
    <w:p w14:paraId="56C5AB92" w14:textId="77777777" w:rsidR="00BB7ACC" w:rsidRPr="00BB7ACC" w:rsidRDefault="00BB7ACC" w:rsidP="00BB7ACC">
      <w:pPr>
        <w:bidi/>
        <w:jc w:val="both"/>
        <w:rPr>
          <w:rFonts w:cs="David" w:hint="cs"/>
          <w:rtl/>
        </w:rPr>
      </w:pPr>
      <w:r w:rsidRPr="00BB7ACC">
        <w:rPr>
          <w:rFonts w:cs="David" w:hint="cs"/>
          <w:rtl/>
        </w:rPr>
        <w:tab/>
        <w:t xml:space="preserve">אני מבקש הצבעה שמית. אתה לא יכול למנוע ממני הצבעה שמית. </w:t>
      </w:r>
    </w:p>
    <w:p w14:paraId="7853F1ED" w14:textId="77777777" w:rsidR="00BB7ACC" w:rsidRPr="00BB7ACC" w:rsidRDefault="00BB7ACC" w:rsidP="00BB7ACC">
      <w:pPr>
        <w:bidi/>
        <w:jc w:val="both"/>
        <w:rPr>
          <w:rFonts w:cs="David" w:hint="cs"/>
          <w:rtl/>
        </w:rPr>
      </w:pPr>
    </w:p>
    <w:p w14:paraId="477514E5" w14:textId="77777777" w:rsidR="00BB7ACC" w:rsidRPr="00BB7ACC" w:rsidRDefault="00BB7ACC" w:rsidP="00BB7ACC">
      <w:pPr>
        <w:bidi/>
        <w:jc w:val="both"/>
        <w:rPr>
          <w:rFonts w:cs="David" w:hint="cs"/>
          <w:rtl/>
        </w:rPr>
      </w:pPr>
      <w:r w:rsidRPr="00BB7ACC">
        <w:rPr>
          <w:rFonts w:cs="David" w:hint="cs"/>
          <w:u w:val="single"/>
          <w:rtl/>
        </w:rPr>
        <w:t>היו"ר דוד טל:</w:t>
      </w:r>
    </w:p>
    <w:p w14:paraId="71AF8282" w14:textId="77777777" w:rsidR="00BB7ACC" w:rsidRPr="00BB7ACC" w:rsidRDefault="00BB7ACC" w:rsidP="00BB7ACC">
      <w:pPr>
        <w:bidi/>
        <w:jc w:val="both"/>
        <w:rPr>
          <w:rFonts w:cs="David" w:hint="cs"/>
          <w:rtl/>
        </w:rPr>
      </w:pPr>
    </w:p>
    <w:p w14:paraId="752EB5F3" w14:textId="77777777" w:rsidR="00BB7ACC" w:rsidRPr="00BB7ACC" w:rsidRDefault="00BB7ACC" w:rsidP="00BB7ACC">
      <w:pPr>
        <w:bidi/>
        <w:ind w:firstLine="567"/>
        <w:jc w:val="both"/>
        <w:rPr>
          <w:rFonts w:cs="David" w:hint="cs"/>
          <w:rtl/>
        </w:rPr>
      </w:pPr>
      <w:r w:rsidRPr="00BB7ACC">
        <w:rPr>
          <w:rFonts w:cs="David" w:hint="cs"/>
          <w:rtl/>
        </w:rPr>
        <w:t>אתה מבקש - אתה מקבל. אין לי שום בעיה. רבותי, אני מבטל את ההצבעה הזאת, נעבור להצבעה שמית.</w:t>
      </w:r>
    </w:p>
    <w:p w14:paraId="1C072DE1" w14:textId="77777777" w:rsidR="00BB7ACC" w:rsidRPr="00BB7ACC" w:rsidRDefault="00BB7ACC" w:rsidP="00BB7ACC">
      <w:pPr>
        <w:bidi/>
        <w:ind w:firstLine="567"/>
        <w:jc w:val="both"/>
        <w:rPr>
          <w:rFonts w:cs="David" w:hint="cs"/>
          <w:rtl/>
        </w:rPr>
      </w:pPr>
    </w:p>
    <w:p w14:paraId="5A77DB4A"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43249BD2" w14:textId="77777777" w:rsidR="00BB7ACC" w:rsidRPr="00BB7ACC" w:rsidRDefault="00BB7ACC" w:rsidP="00BB7ACC">
      <w:pPr>
        <w:bidi/>
        <w:jc w:val="both"/>
        <w:rPr>
          <w:rFonts w:cs="David" w:hint="cs"/>
          <w:u w:val="single"/>
          <w:rtl/>
        </w:rPr>
      </w:pPr>
    </w:p>
    <w:p w14:paraId="6E7A9D61" w14:textId="77777777" w:rsidR="00BB7ACC" w:rsidRPr="00BB7ACC" w:rsidRDefault="00BB7ACC" w:rsidP="00BB7ACC">
      <w:pPr>
        <w:bidi/>
        <w:jc w:val="both"/>
        <w:rPr>
          <w:rFonts w:cs="David" w:hint="cs"/>
          <w:rtl/>
        </w:rPr>
      </w:pPr>
      <w:r w:rsidRPr="00BB7ACC">
        <w:rPr>
          <w:rFonts w:cs="David" w:hint="cs"/>
          <w:rtl/>
        </w:rPr>
        <w:tab/>
        <w:t xml:space="preserve"> אני מבקש לשמוע את היועצת המשפטית. </w:t>
      </w:r>
    </w:p>
    <w:p w14:paraId="70F48720" w14:textId="77777777" w:rsidR="00BB7ACC" w:rsidRPr="00BB7ACC" w:rsidRDefault="00BB7ACC" w:rsidP="00BB7ACC">
      <w:pPr>
        <w:bidi/>
        <w:jc w:val="both"/>
        <w:rPr>
          <w:rFonts w:cs="David" w:hint="cs"/>
          <w:rtl/>
        </w:rPr>
      </w:pPr>
    </w:p>
    <w:p w14:paraId="6FF0BE40" w14:textId="77777777" w:rsidR="00BB7ACC" w:rsidRPr="00BB7ACC" w:rsidRDefault="00BB7ACC" w:rsidP="00BB7ACC">
      <w:pPr>
        <w:bidi/>
        <w:jc w:val="both"/>
        <w:rPr>
          <w:rFonts w:cs="David" w:hint="cs"/>
          <w:rtl/>
        </w:rPr>
      </w:pPr>
      <w:r w:rsidRPr="00BB7ACC">
        <w:rPr>
          <w:rFonts w:cs="David" w:hint="cs"/>
          <w:u w:val="single"/>
          <w:rtl/>
        </w:rPr>
        <w:t>היו"ר דוד טל:</w:t>
      </w:r>
    </w:p>
    <w:p w14:paraId="01BF7F2F" w14:textId="77777777" w:rsidR="00BB7ACC" w:rsidRPr="00BB7ACC" w:rsidRDefault="00BB7ACC" w:rsidP="00BB7ACC">
      <w:pPr>
        <w:bidi/>
        <w:jc w:val="both"/>
        <w:rPr>
          <w:rFonts w:cs="David" w:hint="cs"/>
          <w:rtl/>
        </w:rPr>
      </w:pPr>
    </w:p>
    <w:p w14:paraId="2A7EF123" w14:textId="77777777" w:rsidR="00BB7ACC" w:rsidRPr="00BB7ACC" w:rsidRDefault="00BB7ACC" w:rsidP="00BB7ACC">
      <w:pPr>
        <w:bidi/>
        <w:jc w:val="both"/>
        <w:rPr>
          <w:rFonts w:cs="David" w:hint="cs"/>
          <w:rtl/>
        </w:rPr>
      </w:pPr>
      <w:r w:rsidRPr="00BB7ACC">
        <w:rPr>
          <w:rFonts w:cs="David" w:hint="cs"/>
          <w:rtl/>
        </w:rPr>
        <w:tab/>
        <w:t xml:space="preserve">אנחנו בשעת הצבעה. </w:t>
      </w:r>
    </w:p>
    <w:p w14:paraId="62F594FF" w14:textId="77777777" w:rsidR="00BB7ACC" w:rsidRPr="00BB7ACC" w:rsidRDefault="00BB7ACC" w:rsidP="00BB7ACC">
      <w:pPr>
        <w:bidi/>
        <w:jc w:val="both"/>
        <w:rPr>
          <w:rFonts w:cs="David" w:hint="cs"/>
          <w:rtl/>
        </w:rPr>
      </w:pPr>
    </w:p>
    <w:p w14:paraId="0261DDD9"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7F886DD3" w14:textId="77777777" w:rsidR="00BB7ACC" w:rsidRPr="00BB7ACC" w:rsidRDefault="00BB7ACC" w:rsidP="00BB7ACC">
      <w:pPr>
        <w:bidi/>
        <w:jc w:val="both"/>
        <w:rPr>
          <w:rFonts w:cs="David" w:hint="cs"/>
          <w:u w:val="single"/>
          <w:rtl/>
        </w:rPr>
      </w:pPr>
    </w:p>
    <w:p w14:paraId="2FEA2700" w14:textId="77777777" w:rsidR="00BB7ACC" w:rsidRPr="00BB7ACC" w:rsidRDefault="00BB7ACC" w:rsidP="00BB7ACC">
      <w:pPr>
        <w:bidi/>
        <w:jc w:val="both"/>
        <w:rPr>
          <w:rFonts w:cs="David" w:hint="cs"/>
          <w:rtl/>
        </w:rPr>
      </w:pPr>
      <w:r w:rsidRPr="00BB7ACC">
        <w:rPr>
          <w:rFonts w:cs="David" w:hint="cs"/>
          <w:rtl/>
        </w:rPr>
        <w:tab/>
        <w:t xml:space="preserve"> לא היה כזה דבר, לשלול מהיועצת המשפטית - - - </w:t>
      </w:r>
    </w:p>
    <w:p w14:paraId="44E6F268" w14:textId="77777777" w:rsidR="00BB7ACC" w:rsidRPr="00BB7ACC" w:rsidRDefault="00BB7ACC" w:rsidP="00BB7ACC">
      <w:pPr>
        <w:bidi/>
        <w:jc w:val="both"/>
        <w:rPr>
          <w:rFonts w:cs="David" w:hint="cs"/>
          <w:rtl/>
        </w:rPr>
      </w:pPr>
    </w:p>
    <w:p w14:paraId="6AEE5D97" w14:textId="77777777" w:rsidR="00BB7ACC" w:rsidRPr="00BB7ACC" w:rsidRDefault="00BB7ACC" w:rsidP="00BB7ACC">
      <w:pPr>
        <w:bidi/>
        <w:jc w:val="both"/>
        <w:rPr>
          <w:rFonts w:cs="David" w:hint="cs"/>
          <w:b/>
          <w:bCs/>
          <w:rtl/>
        </w:rPr>
      </w:pPr>
      <w:r w:rsidRPr="00BB7ACC">
        <w:rPr>
          <w:rFonts w:cs="David" w:hint="cs"/>
          <w:b/>
          <w:bCs/>
          <w:rtl/>
        </w:rPr>
        <w:t>הצבעה</w:t>
      </w:r>
    </w:p>
    <w:p w14:paraId="55895394" w14:textId="77777777" w:rsidR="00BB7ACC" w:rsidRPr="00BB7ACC" w:rsidRDefault="00BB7ACC" w:rsidP="00BB7ACC">
      <w:pPr>
        <w:bidi/>
        <w:jc w:val="both"/>
        <w:rPr>
          <w:rFonts w:cs="David" w:hint="cs"/>
          <w:rtl/>
        </w:rPr>
      </w:pPr>
    </w:p>
    <w:p w14:paraId="105839FF" w14:textId="77777777" w:rsidR="00BB7ACC" w:rsidRPr="00BB7ACC" w:rsidRDefault="00BB7ACC" w:rsidP="00BB7ACC">
      <w:pPr>
        <w:bidi/>
        <w:jc w:val="both"/>
        <w:rPr>
          <w:rFonts w:cs="David" w:hint="cs"/>
          <w:rtl/>
        </w:rPr>
      </w:pPr>
      <w:r w:rsidRPr="00BB7ACC">
        <w:rPr>
          <w:rFonts w:cs="David" w:hint="cs"/>
          <w:rtl/>
        </w:rPr>
        <w:t xml:space="preserve">אלי </w:t>
      </w:r>
      <w:proofErr w:type="spellStart"/>
      <w:r w:rsidRPr="00BB7ACC">
        <w:rPr>
          <w:rFonts w:cs="David" w:hint="cs"/>
          <w:rtl/>
        </w:rPr>
        <w:t>אפללו</w:t>
      </w:r>
      <w:proofErr w:type="spellEnd"/>
      <w:r w:rsidRPr="00BB7ACC">
        <w:rPr>
          <w:rFonts w:cs="David" w:hint="cs"/>
          <w:rtl/>
        </w:rPr>
        <w:t xml:space="preserve">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23B5AE53" w14:textId="77777777" w:rsidR="00BB7ACC" w:rsidRPr="00BB7ACC" w:rsidRDefault="00BB7ACC" w:rsidP="00BB7ACC">
      <w:pPr>
        <w:bidi/>
        <w:jc w:val="both"/>
        <w:rPr>
          <w:rFonts w:cs="David" w:hint="cs"/>
          <w:rtl/>
        </w:rPr>
      </w:pPr>
      <w:r w:rsidRPr="00BB7ACC">
        <w:rPr>
          <w:rFonts w:cs="David" w:hint="cs"/>
          <w:rtl/>
        </w:rPr>
        <w:t xml:space="preserve">מרינה </w:t>
      </w:r>
      <w:proofErr w:type="spellStart"/>
      <w:r w:rsidRPr="00BB7ACC">
        <w:rPr>
          <w:rFonts w:cs="David" w:hint="cs"/>
          <w:rtl/>
        </w:rPr>
        <w:t>סולודקין</w:t>
      </w:r>
      <w:proofErr w:type="spellEnd"/>
      <w:r w:rsidRPr="00BB7ACC">
        <w:rPr>
          <w:rFonts w:cs="David" w:hint="cs"/>
          <w:rtl/>
        </w:rPr>
        <w:t xml:space="preserve"> (במקום שלמה מולה)</w:t>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0BED72F5" w14:textId="77777777" w:rsidR="00BB7ACC" w:rsidRPr="00BB7ACC" w:rsidRDefault="00BB7ACC" w:rsidP="00BB7ACC">
      <w:pPr>
        <w:bidi/>
        <w:jc w:val="both"/>
        <w:rPr>
          <w:rFonts w:cs="David" w:hint="cs"/>
          <w:rtl/>
        </w:rPr>
      </w:pPr>
      <w:r w:rsidRPr="00BB7ACC">
        <w:rPr>
          <w:rFonts w:cs="David" w:hint="cs"/>
          <w:rtl/>
        </w:rPr>
        <w:t xml:space="preserve">יוחנן </w:t>
      </w:r>
      <w:proofErr w:type="spellStart"/>
      <w:r w:rsidRPr="00BB7ACC">
        <w:rPr>
          <w:rFonts w:cs="David" w:hint="cs"/>
          <w:rtl/>
        </w:rPr>
        <w:t>פלסנר</w:t>
      </w:r>
      <w:proofErr w:type="spellEnd"/>
      <w:r w:rsidRPr="00BB7ACC">
        <w:rPr>
          <w:rFonts w:cs="David" w:hint="cs"/>
          <w:rtl/>
        </w:rPr>
        <w:t xml:space="preserve"> (במקום יואל חסון)</w:t>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2F5FDB73" w14:textId="77777777" w:rsidR="00BB7ACC" w:rsidRPr="00BB7ACC" w:rsidRDefault="00BB7ACC" w:rsidP="00BB7ACC">
      <w:pPr>
        <w:bidi/>
        <w:jc w:val="both"/>
        <w:rPr>
          <w:rFonts w:cs="David" w:hint="cs"/>
          <w:rtl/>
        </w:rPr>
      </w:pPr>
      <w:r w:rsidRPr="00BB7ACC">
        <w:rPr>
          <w:rFonts w:cs="David" w:hint="cs"/>
          <w:rtl/>
        </w:rPr>
        <w:t xml:space="preserve">רונית תירוש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0B729855" w14:textId="77777777" w:rsidR="00BB7ACC" w:rsidRPr="00BB7ACC" w:rsidRDefault="00BB7ACC" w:rsidP="00BB7ACC">
      <w:pPr>
        <w:bidi/>
        <w:jc w:val="both"/>
        <w:rPr>
          <w:rFonts w:cs="David" w:hint="cs"/>
          <w:rtl/>
        </w:rPr>
      </w:pPr>
      <w:r w:rsidRPr="00BB7ACC">
        <w:rPr>
          <w:rFonts w:cs="David" w:hint="cs"/>
          <w:rtl/>
        </w:rPr>
        <w:t xml:space="preserve">שלי </w:t>
      </w:r>
      <w:proofErr w:type="spellStart"/>
      <w:r w:rsidRPr="00BB7ACC">
        <w:rPr>
          <w:rFonts w:cs="David" w:hint="cs"/>
          <w:rtl/>
        </w:rPr>
        <w:t>יחימוביץ</w:t>
      </w:r>
      <w:proofErr w:type="spellEnd"/>
      <w:r w:rsidRPr="00BB7ACC">
        <w:rPr>
          <w:rFonts w:cs="David" w:hint="cs"/>
          <w:rtl/>
        </w:rPr>
        <w:t xml:space="preserve">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אינה נוכחת</w:t>
      </w:r>
    </w:p>
    <w:p w14:paraId="464AA848" w14:textId="77777777" w:rsidR="00BB7ACC" w:rsidRPr="00BB7ACC" w:rsidRDefault="00BB7ACC" w:rsidP="00BB7ACC">
      <w:pPr>
        <w:bidi/>
        <w:jc w:val="both"/>
        <w:rPr>
          <w:rFonts w:cs="David" w:hint="cs"/>
          <w:rtl/>
        </w:rPr>
      </w:pPr>
      <w:r w:rsidRPr="00BB7ACC">
        <w:rPr>
          <w:rFonts w:cs="David" w:hint="cs"/>
          <w:rtl/>
        </w:rPr>
        <w:t xml:space="preserve">איתן כבל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אינו נוכח</w:t>
      </w:r>
    </w:p>
    <w:p w14:paraId="39269CDC" w14:textId="77777777" w:rsidR="00BB7ACC" w:rsidRPr="00BB7ACC" w:rsidRDefault="00BB7ACC" w:rsidP="00BB7ACC">
      <w:pPr>
        <w:bidi/>
        <w:jc w:val="both"/>
        <w:rPr>
          <w:rFonts w:cs="David" w:hint="cs"/>
          <w:rtl/>
        </w:rPr>
      </w:pPr>
      <w:r w:rsidRPr="00BB7ACC">
        <w:rPr>
          <w:rFonts w:cs="David" w:hint="cs"/>
          <w:rtl/>
        </w:rPr>
        <w:t xml:space="preserve">יורם </w:t>
      </w:r>
      <w:proofErr w:type="spellStart"/>
      <w:r w:rsidRPr="00BB7ACC">
        <w:rPr>
          <w:rFonts w:cs="David" w:hint="cs"/>
          <w:rtl/>
        </w:rPr>
        <w:t>מרציאנו</w:t>
      </w:r>
      <w:proofErr w:type="spellEnd"/>
      <w:r w:rsidRPr="00BB7ACC">
        <w:rPr>
          <w:rFonts w:cs="David" w:hint="cs"/>
          <w:rtl/>
        </w:rPr>
        <w:t xml:space="preserve">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195C816F" w14:textId="77777777" w:rsidR="00BB7ACC" w:rsidRPr="00BB7ACC" w:rsidRDefault="00BB7ACC" w:rsidP="00BB7ACC">
      <w:pPr>
        <w:bidi/>
        <w:jc w:val="both"/>
        <w:rPr>
          <w:rFonts w:cs="David" w:hint="cs"/>
          <w:rtl/>
        </w:rPr>
      </w:pPr>
      <w:proofErr w:type="spellStart"/>
      <w:r w:rsidRPr="00BB7ACC">
        <w:rPr>
          <w:rFonts w:cs="David" w:hint="cs"/>
          <w:rtl/>
        </w:rPr>
        <w:t>נאדיה</w:t>
      </w:r>
      <w:proofErr w:type="spellEnd"/>
      <w:r w:rsidRPr="00BB7ACC">
        <w:rPr>
          <w:rFonts w:cs="David" w:hint="cs"/>
          <w:rtl/>
        </w:rPr>
        <w:t xml:space="preserve"> חילו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0CDE4D2E" w14:textId="77777777" w:rsidR="00BB7ACC" w:rsidRPr="00BB7ACC" w:rsidRDefault="00BB7ACC" w:rsidP="00BB7ACC">
      <w:pPr>
        <w:bidi/>
        <w:jc w:val="both"/>
        <w:rPr>
          <w:rFonts w:cs="David" w:hint="cs"/>
          <w:rtl/>
        </w:rPr>
      </w:pPr>
      <w:smartTag w:uri="urn:schemas-microsoft-com:office:smarttags" w:element="PersonName">
        <w:r w:rsidRPr="00BB7ACC">
          <w:rPr>
            <w:rFonts w:cs="David" w:hint="cs"/>
            <w:rtl/>
          </w:rPr>
          <w:t>דוד אזולאי</w:t>
        </w:r>
      </w:smartTag>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t>- בעד</w:t>
      </w:r>
    </w:p>
    <w:p w14:paraId="4743869F" w14:textId="77777777" w:rsidR="00BB7ACC" w:rsidRPr="00BB7ACC" w:rsidRDefault="00BB7ACC" w:rsidP="00BB7ACC">
      <w:pPr>
        <w:bidi/>
        <w:jc w:val="both"/>
        <w:rPr>
          <w:rFonts w:cs="David" w:hint="cs"/>
          <w:rtl/>
        </w:rPr>
      </w:pPr>
      <w:r w:rsidRPr="00BB7ACC">
        <w:rPr>
          <w:rFonts w:cs="David" w:hint="cs"/>
          <w:rtl/>
        </w:rPr>
        <w:t xml:space="preserve">חיים </w:t>
      </w:r>
      <w:proofErr w:type="spellStart"/>
      <w:r w:rsidRPr="00BB7ACC">
        <w:rPr>
          <w:rFonts w:cs="David" w:hint="cs"/>
          <w:rtl/>
        </w:rPr>
        <w:t>אמסלם</w:t>
      </w:r>
      <w:proofErr w:type="spellEnd"/>
      <w:r w:rsidRPr="00BB7ACC">
        <w:rPr>
          <w:rFonts w:cs="David" w:hint="cs"/>
          <w:rtl/>
        </w:rPr>
        <w:t xml:space="preserve"> (במקום נסים זאב)</w:t>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04906259" w14:textId="77777777" w:rsidR="00BB7ACC" w:rsidRPr="00BB7ACC" w:rsidRDefault="00BB7ACC" w:rsidP="00BB7ACC">
      <w:pPr>
        <w:bidi/>
        <w:jc w:val="both"/>
        <w:rPr>
          <w:rFonts w:cs="David" w:hint="cs"/>
          <w:rtl/>
        </w:rPr>
      </w:pPr>
      <w:r w:rsidRPr="00BB7ACC">
        <w:rPr>
          <w:rFonts w:cs="David" w:hint="cs"/>
          <w:rtl/>
        </w:rPr>
        <w:t xml:space="preserve">יעקב </w:t>
      </w:r>
      <w:proofErr w:type="spellStart"/>
      <w:r w:rsidRPr="00BB7ACC">
        <w:rPr>
          <w:rFonts w:cs="David" w:hint="cs"/>
          <w:rtl/>
        </w:rPr>
        <w:t>מרגי</w:t>
      </w:r>
      <w:proofErr w:type="spellEnd"/>
      <w:r w:rsidRPr="00BB7ACC">
        <w:rPr>
          <w:rFonts w:cs="David" w:hint="cs"/>
          <w:rtl/>
        </w:rPr>
        <w:t xml:space="preserve">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3219A8FB" w14:textId="77777777" w:rsidR="00BB7ACC" w:rsidRPr="00BB7ACC" w:rsidRDefault="00BB7ACC" w:rsidP="00BB7ACC">
      <w:pPr>
        <w:bidi/>
        <w:jc w:val="both"/>
        <w:rPr>
          <w:rFonts w:cs="David" w:hint="cs"/>
          <w:rtl/>
        </w:rPr>
      </w:pPr>
      <w:r w:rsidRPr="00BB7ACC">
        <w:rPr>
          <w:rFonts w:cs="David" w:hint="cs"/>
          <w:rtl/>
        </w:rPr>
        <w:t xml:space="preserve">יצחק גלנטי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1D7464F3" w14:textId="77777777" w:rsidR="00BB7ACC" w:rsidRPr="00BB7ACC" w:rsidRDefault="00BB7ACC" w:rsidP="00BB7ACC">
      <w:pPr>
        <w:bidi/>
        <w:jc w:val="both"/>
        <w:rPr>
          <w:rFonts w:cs="David" w:hint="cs"/>
          <w:rtl/>
        </w:rPr>
      </w:pPr>
      <w:r w:rsidRPr="00BB7ACC">
        <w:rPr>
          <w:rFonts w:cs="David" w:hint="cs"/>
          <w:rtl/>
        </w:rPr>
        <w:t xml:space="preserve">אלחנן </w:t>
      </w:r>
      <w:proofErr w:type="spellStart"/>
      <w:r w:rsidRPr="00BB7ACC">
        <w:rPr>
          <w:rFonts w:cs="David" w:hint="cs"/>
          <w:rtl/>
        </w:rPr>
        <w:t>גלזר</w:t>
      </w:r>
      <w:proofErr w:type="spellEnd"/>
      <w:r w:rsidRPr="00BB7ACC">
        <w:rPr>
          <w:rFonts w:cs="David" w:hint="cs"/>
          <w:rtl/>
        </w:rPr>
        <w:t xml:space="preserve"> (במקום יצחק זיו)</w:t>
      </w:r>
      <w:r w:rsidRPr="00BB7ACC">
        <w:rPr>
          <w:rFonts w:cs="David" w:hint="cs"/>
          <w:rtl/>
        </w:rPr>
        <w:tab/>
      </w:r>
      <w:r w:rsidRPr="00BB7ACC">
        <w:rPr>
          <w:rFonts w:cs="David" w:hint="cs"/>
          <w:rtl/>
        </w:rPr>
        <w:tab/>
      </w:r>
      <w:r w:rsidRPr="00BB7ACC">
        <w:rPr>
          <w:rFonts w:cs="David" w:hint="cs"/>
          <w:rtl/>
        </w:rPr>
        <w:tab/>
        <w:t>- בעד</w:t>
      </w:r>
    </w:p>
    <w:p w14:paraId="155187DC" w14:textId="77777777" w:rsidR="00BB7ACC" w:rsidRPr="00BB7ACC" w:rsidRDefault="00BB7ACC" w:rsidP="00BB7ACC">
      <w:pPr>
        <w:bidi/>
        <w:jc w:val="both"/>
        <w:rPr>
          <w:rFonts w:cs="David" w:hint="cs"/>
          <w:rtl/>
        </w:rPr>
      </w:pPr>
      <w:r w:rsidRPr="00BB7ACC">
        <w:rPr>
          <w:rFonts w:cs="David" w:hint="cs"/>
          <w:rtl/>
        </w:rPr>
        <w:t xml:space="preserve">יעקב </w:t>
      </w:r>
      <w:proofErr w:type="spellStart"/>
      <w:r w:rsidRPr="00BB7ACC">
        <w:rPr>
          <w:rFonts w:cs="David" w:hint="cs"/>
          <w:rtl/>
        </w:rPr>
        <w:t>ליצמן</w:t>
      </w:r>
      <w:proofErr w:type="spellEnd"/>
      <w:r w:rsidRPr="00BB7ACC">
        <w:rPr>
          <w:rFonts w:cs="David" w:hint="cs"/>
          <w:rtl/>
        </w:rPr>
        <w:t xml:space="preserve"> (במקום מאיר פרוש)</w:t>
      </w:r>
      <w:r w:rsidRPr="00BB7ACC">
        <w:rPr>
          <w:rFonts w:cs="David" w:hint="cs"/>
          <w:rtl/>
        </w:rPr>
        <w:tab/>
      </w:r>
      <w:r w:rsidRPr="00BB7ACC">
        <w:rPr>
          <w:rFonts w:cs="David" w:hint="cs"/>
          <w:rtl/>
        </w:rPr>
        <w:tab/>
      </w:r>
      <w:r w:rsidRPr="00BB7ACC">
        <w:rPr>
          <w:rFonts w:cs="David" w:hint="cs"/>
          <w:rtl/>
        </w:rPr>
        <w:tab/>
        <w:t>- נגד</w:t>
      </w:r>
    </w:p>
    <w:p w14:paraId="73D5C4A2" w14:textId="77777777" w:rsidR="00BB7ACC" w:rsidRPr="00BB7ACC" w:rsidRDefault="00BB7ACC" w:rsidP="00BB7ACC">
      <w:pPr>
        <w:bidi/>
        <w:jc w:val="both"/>
        <w:rPr>
          <w:rFonts w:cs="David" w:hint="cs"/>
          <w:rtl/>
        </w:rPr>
      </w:pPr>
      <w:r w:rsidRPr="00BB7ACC">
        <w:rPr>
          <w:rFonts w:cs="David" w:hint="cs"/>
          <w:rtl/>
        </w:rPr>
        <w:t xml:space="preserve">גדעון סער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נגד</w:t>
      </w:r>
    </w:p>
    <w:p w14:paraId="6AE56027" w14:textId="77777777" w:rsidR="00BB7ACC" w:rsidRPr="00BB7ACC" w:rsidRDefault="00BB7ACC" w:rsidP="00BB7ACC">
      <w:pPr>
        <w:bidi/>
        <w:jc w:val="both"/>
        <w:rPr>
          <w:rFonts w:cs="David" w:hint="cs"/>
          <w:rtl/>
        </w:rPr>
      </w:pPr>
      <w:r w:rsidRPr="00BB7ACC">
        <w:rPr>
          <w:rFonts w:cs="David" w:hint="cs"/>
          <w:rtl/>
        </w:rPr>
        <w:t xml:space="preserve">ראובן ריבלין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נגד</w:t>
      </w:r>
    </w:p>
    <w:p w14:paraId="7CA6A82F" w14:textId="77777777" w:rsidR="00BB7ACC" w:rsidRPr="00BB7ACC" w:rsidRDefault="00BB7ACC" w:rsidP="00BB7ACC">
      <w:pPr>
        <w:bidi/>
        <w:jc w:val="both"/>
        <w:rPr>
          <w:rFonts w:cs="David" w:hint="cs"/>
          <w:rtl/>
        </w:rPr>
      </w:pPr>
      <w:r w:rsidRPr="00BB7ACC">
        <w:rPr>
          <w:rFonts w:cs="David" w:hint="cs"/>
          <w:rtl/>
        </w:rPr>
        <w:t xml:space="preserve">יולי יואל </w:t>
      </w:r>
      <w:proofErr w:type="spellStart"/>
      <w:r w:rsidRPr="00BB7ACC">
        <w:rPr>
          <w:rFonts w:cs="David" w:hint="cs"/>
          <w:rtl/>
        </w:rPr>
        <w:t>אדלשטיין</w:t>
      </w:r>
      <w:proofErr w:type="spellEnd"/>
      <w:r w:rsidRPr="00BB7ACC">
        <w:rPr>
          <w:rFonts w:cs="David" w:hint="cs"/>
          <w:rtl/>
        </w:rPr>
        <w:t xml:space="preserve">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נגד</w:t>
      </w:r>
    </w:p>
    <w:p w14:paraId="208F0232" w14:textId="77777777" w:rsidR="00BB7ACC" w:rsidRPr="00BB7ACC" w:rsidRDefault="00BB7ACC" w:rsidP="00BB7ACC">
      <w:pPr>
        <w:bidi/>
        <w:jc w:val="both"/>
        <w:rPr>
          <w:rFonts w:cs="David" w:hint="cs"/>
          <w:rtl/>
        </w:rPr>
      </w:pPr>
      <w:proofErr w:type="spellStart"/>
      <w:r w:rsidRPr="00BB7ACC">
        <w:rPr>
          <w:rFonts w:cs="David" w:hint="cs"/>
          <w:rtl/>
        </w:rPr>
        <w:t>אסתרינה</w:t>
      </w:r>
      <w:proofErr w:type="spellEnd"/>
      <w:r w:rsidRPr="00BB7ACC">
        <w:rPr>
          <w:rFonts w:cs="David" w:hint="cs"/>
          <w:rtl/>
        </w:rPr>
        <w:t xml:space="preserve"> </w:t>
      </w:r>
      <w:proofErr w:type="spellStart"/>
      <w:r w:rsidRPr="00BB7ACC">
        <w:rPr>
          <w:rFonts w:cs="David" w:hint="cs"/>
          <w:rtl/>
        </w:rPr>
        <w:t>טרטמן</w:t>
      </w:r>
      <w:proofErr w:type="spellEnd"/>
      <w:r w:rsidRPr="00BB7ACC">
        <w:rPr>
          <w:rFonts w:cs="David" w:hint="cs"/>
          <w:rtl/>
        </w:rPr>
        <w:t xml:space="preserve">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אינה נוכחת</w:t>
      </w:r>
    </w:p>
    <w:p w14:paraId="2953FA07" w14:textId="77777777" w:rsidR="00BB7ACC" w:rsidRPr="00BB7ACC" w:rsidRDefault="00BB7ACC" w:rsidP="00BB7ACC">
      <w:pPr>
        <w:bidi/>
        <w:jc w:val="both"/>
        <w:rPr>
          <w:rFonts w:cs="David" w:hint="cs"/>
          <w:rtl/>
        </w:rPr>
      </w:pPr>
      <w:proofErr w:type="spellStart"/>
      <w:r w:rsidRPr="00BB7ACC">
        <w:rPr>
          <w:rFonts w:cs="David" w:hint="cs"/>
          <w:rtl/>
        </w:rPr>
        <w:t>רוברט</w:t>
      </w:r>
      <w:proofErr w:type="spellEnd"/>
      <w:r w:rsidRPr="00BB7ACC">
        <w:rPr>
          <w:rFonts w:cs="David" w:hint="cs"/>
          <w:rtl/>
        </w:rPr>
        <w:t xml:space="preserve"> </w:t>
      </w:r>
      <w:proofErr w:type="spellStart"/>
      <w:r w:rsidRPr="00BB7ACC">
        <w:rPr>
          <w:rFonts w:cs="David" w:hint="cs"/>
          <w:rtl/>
        </w:rPr>
        <w:t>אילטוב</w:t>
      </w:r>
      <w:proofErr w:type="spellEnd"/>
      <w:r w:rsidRPr="00BB7ACC">
        <w:rPr>
          <w:rFonts w:cs="David" w:hint="cs"/>
          <w:rtl/>
        </w:rPr>
        <w:t xml:space="preserve">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נגד</w:t>
      </w:r>
    </w:p>
    <w:p w14:paraId="15ABAB6C" w14:textId="77777777" w:rsidR="00BB7ACC" w:rsidRPr="00BB7ACC" w:rsidRDefault="00BB7ACC" w:rsidP="00BB7ACC">
      <w:pPr>
        <w:bidi/>
        <w:jc w:val="both"/>
        <w:rPr>
          <w:rFonts w:cs="David" w:hint="cs"/>
          <w:rtl/>
        </w:rPr>
      </w:pPr>
      <w:r w:rsidRPr="00BB7ACC">
        <w:rPr>
          <w:rFonts w:cs="David" w:hint="cs"/>
          <w:rtl/>
        </w:rPr>
        <w:t xml:space="preserve">צבי הנדל (במקום אורי אריאל) </w:t>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נגד</w:t>
      </w:r>
    </w:p>
    <w:p w14:paraId="75DC0FA5" w14:textId="77777777" w:rsidR="00BB7ACC" w:rsidRPr="00BB7ACC" w:rsidRDefault="00BB7ACC" w:rsidP="00BB7ACC">
      <w:pPr>
        <w:bidi/>
        <w:jc w:val="both"/>
        <w:rPr>
          <w:rFonts w:cs="David" w:hint="cs"/>
          <w:rtl/>
        </w:rPr>
      </w:pPr>
      <w:r w:rsidRPr="00BB7ACC">
        <w:rPr>
          <w:rFonts w:cs="David" w:hint="cs"/>
          <w:rtl/>
        </w:rPr>
        <w:t xml:space="preserve">גבאי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אינו נוכח</w:t>
      </w:r>
    </w:p>
    <w:p w14:paraId="16511CBD" w14:textId="77777777" w:rsidR="00BB7ACC" w:rsidRPr="00BB7ACC" w:rsidRDefault="00BB7ACC" w:rsidP="00BB7ACC">
      <w:pPr>
        <w:bidi/>
        <w:jc w:val="both"/>
        <w:rPr>
          <w:rFonts w:cs="David" w:hint="cs"/>
          <w:rtl/>
        </w:rPr>
      </w:pPr>
      <w:r w:rsidRPr="00BB7ACC">
        <w:rPr>
          <w:rFonts w:cs="David" w:hint="cs"/>
          <w:rtl/>
        </w:rPr>
        <w:t xml:space="preserve">אבשלום </w:t>
      </w:r>
      <w:proofErr w:type="spellStart"/>
      <w:r w:rsidRPr="00BB7ACC">
        <w:rPr>
          <w:rFonts w:cs="David" w:hint="cs"/>
          <w:rtl/>
        </w:rPr>
        <w:t>וילן</w:t>
      </w:r>
      <w:proofErr w:type="spellEnd"/>
      <w:r w:rsidRPr="00BB7ACC">
        <w:rPr>
          <w:rFonts w:cs="David" w:hint="cs"/>
          <w:rtl/>
        </w:rPr>
        <w:t xml:space="preserve"> (במקום זהבה </w:t>
      </w:r>
      <w:proofErr w:type="spellStart"/>
      <w:r w:rsidRPr="00BB7ACC">
        <w:rPr>
          <w:rFonts w:cs="David" w:hint="cs"/>
          <w:rtl/>
        </w:rPr>
        <w:t>גלאון</w:t>
      </w:r>
      <w:proofErr w:type="spellEnd"/>
      <w:r w:rsidRPr="00BB7ACC">
        <w:rPr>
          <w:rFonts w:cs="David" w:hint="cs"/>
          <w:rtl/>
        </w:rPr>
        <w:t>)</w:t>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נגד</w:t>
      </w:r>
    </w:p>
    <w:p w14:paraId="40C83270" w14:textId="77777777" w:rsidR="00BB7ACC" w:rsidRPr="00BB7ACC" w:rsidRDefault="00BB7ACC" w:rsidP="00BB7ACC">
      <w:pPr>
        <w:bidi/>
        <w:jc w:val="both"/>
        <w:rPr>
          <w:rFonts w:cs="David" w:hint="cs"/>
          <w:rtl/>
        </w:rPr>
      </w:pPr>
      <w:proofErr w:type="spellStart"/>
      <w:r w:rsidRPr="00BB7ACC">
        <w:rPr>
          <w:rFonts w:cs="David" w:hint="cs"/>
          <w:rtl/>
        </w:rPr>
        <w:t>אחמד</w:t>
      </w:r>
      <w:proofErr w:type="spellEnd"/>
      <w:r w:rsidRPr="00BB7ACC">
        <w:rPr>
          <w:rFonts w:cs="David" w:hint="cs"/>
          <w:rtl/>
        </w:rPr>
        <w:t xml:space="preserve"> טיבי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5B43B9DE" w14:textId="77777777" w:rsidR="00BB7ACC" w:rsidRPr="00BB7ACC" w:rsidRDefault="00BB7ACC" w:rsidP="00BB7ACC">
      <w:pPr>
        <w:bidi/>
        <w:jc w:val="both"/>
        <w:rPr>
          <w:rFonts w:cs="David" w:hint="cs"/>
          <w:rtl/>
        </w:rPr>
      </w:pPr>
      <w:proofErr w:type="spellStart"/>
      <w:r w:rsidRPr="00BB7ACC">
        <w:rPr>
          <w:rFonts w:cs="David" w:hint="cs"/>
          <w:rtl/>
        </w:rPr>
        <w:t>מוחמד</w:t>
      </w:r>
      <w:proofErr w:type="spellEnd"/>
      <w:r w:rsidRPr="00BB7ACC">
        <w:rPr>
          <w:rFonts w:cs="David" w:hint="cs"/>
          <w:rtl/>
        </w:rPr>
        <w:t xml:space="preserve"> ברכה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t xml:space="preserve"> - בעד</w:t>
      </w:r>
    </w:p>
    <w:p w14:paraId="503E68EB" w14:textId="77777777" w:rsidR="00BB7ACC" w:rsidRPr="00BB7ACC" w:rsidRDefault="00BB7ACC" w:rsidP="00BB7ACC">
      <w:pPr>
        <w:bidi/>
        <w:jc w:val="both"/>
        <w:rPr>
          <w:rFonts w:cs="David" w:hint="cs"/>
          <w:rtl/>
        </w:rPr>
      </w:pPr>
      <w:r w:rsidRPr="00BB7ACC">
        <w:rPr>
          <w:rFonts w:cs="David" w:hint="cs"/>
          <w:rtl/>
        </w:rPr>
        <w:t xml:space="preserve">דוד טל </w:t>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hint="cs"/>
          <w:rtl/>
        </w:rPr>
        <w:tab/>
      </w:r>
      <w:r w:rsidRPr="00BB7ACC">
        <w:rPr>
          <w:rFonts w:cs="David"/>
          <w:rtl/>
        </w:rPr>
        <w:t>–</w:t>
      </w:r>
      <w:r w:rsidRPr="00BB7ACC">
        <w:rPr>
          <w:rFonts w:cs="David" w:hint="cs"/>
          <w:rtl/>
        </w:rPr>
        <w:t xml:space="preserve"> בעד</w:t>
      </w:r>
    </w:p>
    <w:p w14:paraId="054BCF19" w14:textId="77777777" w:rsidR="00BB7ACC" w:rsidRPr="00BB7ACC" w:rsidRDefault="00BB7ACC" w:rsidP="00BB7ACC">
      <w:pPr>
        <w:bidi/>
        <w:jc w:val="both"/>
        <w:rPr>
          <w:rFonts w:cs="David" w:hint="cs"/>
          <w:rtl/>
        </w:rPr>
      </w:pPr>
    </w:p>
    <w:p w14:paraId="4854AFBF" w14:textId="77777777" w:rsidR="00BB7ACC" w:rsidRPr="00BB7ACC" w:rsidRDefault="00BB7ACC" w:rsidP="00BB7ACC">
      <w:pPr>
        <w:bidi/>
        <w:jc w:val="both"/>
        <w:rPr>
          <w:rFonts w:cs="David" w:hint="cs"/>
          <w:b/>
          <w:bCs/>
          <w:rtl/>
        </w:rPr>
      </w:pPr>
      <w:r w:rsidRPr="00BB7ACC">
        <w:rPr>
          <w:rFonts w:cs="David" w:hint="cs"/>
          <w:b/>
          <w:bCs/>
          <w:rtl/>
        </w:rPr>
        <w:t>ההצעה התקבלה.</w:t>
      </w:r>
    </w:p>
    <w:p w14:paraId="73E71F08" w14:textId="77777777" w:rsidR="00BB7ACC" w:rsidRPr="00BB7ACC" w:rsidRDefault="00BB7ACC" w:rsidP="00BB7ACC">
      <w:pPr>
        <w:bidi/>
        <w:jc w:val="both"/>
        <w:rPr>
          <w:rFonts w:cs="David" w:hint="cs"/>
          <w:rtl/>
        </w:rPr>
      </w:pPr>
    </w:p>
    <w:p w14:paraId="049E5E49" w14:textId="77777777" w:rsidR="00BB7ACC" w:rsidRPr="00BB7ACC" w:rsidRDefault="00BB7ACC" w:rsidP="00BB7ACC">
      <w:pPr>
        <w:bidi/>
        <w:jc w:val="both"/>
        <w:rPr>
          <w:rFonts w:cs="David" w:hint="cs"/>
          <w:rtl/>
        </w:rPr>
      </w:pPr>
      <w:r w:rsidRPr="00BB7ACC">
        <w:rPr>
          <w:rFonts w:cs="David"/>
          <w:u w:val="single"/>
          <w:rtl/>
        </w:rPr>
        <w:br w:type="page"/>
      </w:r>
      <w:r w:rsidRPr="00BB7ACC">
        <w:rPr>
          <w:rFonts w:cs="David" w:hint="cs"/>
          <w:u w:val="single"/>
          <w:rtl/>
        </w:rPr>
        <w:t>היו"ר דוד טל:</w:t>
      </w:r>
    </w:p>
    <w:p w14:paraId="4A93CB0B" w14:textId="77777777" w:rsidR="00BB7ACC" w:rsidRPr="00BB7ACC" w:rsidRDefault="00BB7ACC" w:rsidP="00BB7ACC">
      <w:pPr>
        <w:bidi/>
        <w:jc w:val="both"/>
        <w:rPr>
          <w:rFonts w:cs="David" w:hint="cs"/>
          <w:rtl/>
        </w:rPr>
      </w:pPr>
    </w:p>
    <w:p w14:paraId="22E14B80" w14:textId="77777777" w:rsidR="00BB7ACC" w:rsidRPr="00BB7ACC" w:rsidRDefault="00BB7ACC" w:rsidP="00BB7ACC">
      <w:pPr>
        <w:bidi/>
        <w:ind w:firstLine="567"/>
        <w:jc w:val="both"/>
        <w:rPr>
          <w:rFonts w:cs="David" w:hint="cs"/>
          <w:rtl/>
        </w:rPr>
      </w:pPr>
      <w:r w:rsidRPr="00BB7ACC">
        <w:rPr>
          <w:rFonts w:cs="David" w:hint="cs"/>
          <w:rtl/>
        </w:rPr>
        <w:t xml:space="preserve">להלן התוצאות: בעד הצביעו 14, נגד </w:t>
      </w:r>
      <w:r w:rsidRPr="00BB7ACC">
        <w:rPr>
          <w:rFonts w:cs="David"/>
          <w:rtl/>
        </w:rPr>
        <w:t>–</w:t>
      </w:r>
      <w:r w:rsidRPr="00BB7ACC">
        <w:rPr>
          <w:rFonts w:cs="David" w:hint="cs"/>
          <w:rtl/>
        </w:rPr>
        <w:t xml:space="preserve"> שבעה. אשר על כן התקבלה ההצעה להעביר את ההצעה ליושבת ראש הכנסת. </w:t>
      </w:r>
    </w:p>
    <w:p w14:paraId="381A338F" w14:textId="77777777" w:rsidR="00BB7ACC" w:rsidRPr="00BB7ACC" w:rsidRDefault="00BB7ACC" w:rsidP="00BB7ACC">
      <w:pPr>
        <w:bidi/>
        <w:jc w:val="both"/>
        <w:rPr>
          <w:rFonts w:cs="David" w:hint="cs"/>
          <w:rtl/>
        </w:rPr>
      </w:pPr>
    </w:p>
    <w:p w14:paraId="6038C86B"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7D6D980B" w14:textId="77777777" w:rsidR="00BB7ACC" w:rsidRPr="00BB7ACC" w:rsidRDefault="00BB7ACC" w:rsidP="00BB7ACC">
      <w:pPr>
        <w:bidi/>
        <w:jc w:val="both"/>
        <w:rPr>
          <w:rFonts w:cs="David" w:hint="cs"/>
          <w:u w:val="single"/>
          <w:rtl/>
        </w:rPr>
      </w:pPr>
    </w:p>
    <w:p w14:paraId="706EE2C4" w14:textId="77777777" w:rsidR="00BB7ACC" w:rsidRPr="00BB7ACC" w:rsidRDefault="00BB7ACC" w:rsidP="00BB7ACC">
      <w:pPr>
        <w:bidi/>
        <w:jc w:val="both"/>
        <w:rPr>
          <w:rFonts w:cs="David" w:hint="cs"/>
          <w:rtl/>
        </w:rPr>
      </w:pPr>
      <w:r w:rsidRPr="00BB7ACC">
        <w:rPr>
          <w:rFonts w:cs="David" w:hint="cs"/>
          <w:rtl/>
        </w:rPr>
        <w:tab/>
        <w:t xml:space="preserve"> אבל זה הפוך. </w:t>
      </w:r>
    </w:p>
    <w:p w14:paraId="68FE744F" w14:textId="77777777" w:rsidR="00BB7ACC" w:rsidRPr="00BB7ACC" w:rsidRDefault="00BB7ACC" w:rsidP="00BB7ACC">
      <w:pPr>
        <w:bidi/>
        <w:jc w:val="both"/>
        <w:rPr>
          <w:rFonts w:cs="David" w:hint="cs"/>
          <w:u w:val="single"/>
          <w:rtl/>
        </w:rPr>
      </w:pPr>
    </w:p>
    <w:p w14:paraId="04C0E553" w14:textId="77777777" w:rsidR="00BB7ACC" w:rsidRPr="00BB7ACC" w:rsidRDefault="00BB7ACC" w:rsidP="00BB7ACC">
      <w:pPr>
        <w:bidi/>
        <w:jc w:val="both"/>
        <w:rPr>
          <w:rFonts w:cs="David" w:hint="cs"/>
          <w:rtl/>
        </w:rPr>
      </w:pPr>
      <w:r w:rsidRPr="00BB7ACC">
        <w:rPr>
          <w:rFonts w:cs="David" w:hint="cs"/>
          <w:u w:val="single"/>
          <w:rtl/>
        </w:rPr>
        <w:t xml:space="preserve">יולי יואל </w:t>
      </w:r>
      <w:proofErr w:type="spellStart"/>
      <w:r w:rsidRPr="00BB7ACC">
        <w:rPr>
          <w:rFonts w:cs="David" w:hint="cs"/>
          <w:u w:val="single"/>
          <w:rtl/>
        </w:rPr>
        <w:t>אדלשטיין</w:t>
      </w:r>
      <w:proofErr w:type="spellEnd"/>
      <w:r w:rsidRPr="00BB7ACC">
        <w:rPr>
          <w:rFonts w:cs="David" w:hint="cs"/>
          <w:u w:val="single"/>
          <w:rtl/>
        </w:rPr>
        <w:t>:</w:t>
      </w:r>
    </w:p>
    <w:p w14:paraId="772A66D5" w14:textId="77777777" w:rsidR="00BB7ACC" w:rsidRPr="00BB7ACC" w:rsidRDefault="00BB7ACC" w:rsidP="00BB7ACC">
      <w:pPr>
        <w:bidi/>
        <w:ind w:firstLine="567"/>
        <w:jc w:val="both"/>
        <w:rPr>
          <w:rFonts w:cs="David" w:hint="cs"/>
          <w:rtl/>
        </w:rPr>
      </w:pPr>
    </w:p>
    <w:p w14:paraId="30B7F6BC" w14:textId="77777777" w:rsidR="00BB7ACC" w:rsidRPr="00BB7ACC" w:rsidRDefault="00BB7ACC" w:rsidP="00BB7ACC">
      <w:pPr>
        <w:bidi/>
        <w:ind w:firstLine="567"/>
        <w:jc w:val="both"/>
        <w:rPr>
          <w:rFonts w:cs="David" w:hint="cs"/>
          <w:rtl/>
        </w:rPr>
      </w:pPr>
      <w:r w:rsidRPr="00BB7ACC">
        <w:rPr>
          <w:rFonts w:cs="David" w:hint="cs"/>
          <w:rtl/>
        </w:rPr>
        <w:t xml:space="preserve">אני מבקש רביזיה. </w:t>
      </w:r>
    </w:p>
    <w:p w14:paraId="1C815FCB" w14:textId="77777777" w:rsidR="00BB7ACC" w:rsidRPr="00BB7ACC" w:rsidRDefault="00BB7ACC" w:rsidP="00BB7ACC">
      <w:pPr>
        <w:bidi/>
        <w:jc w:val="both"/>
        <w:rPr>
          <w:rFonts w:cs="David" w:hint="cs"/>
          <w:rtl/>
        </w:rPr>
      </w:pPr>
    </w:p>
    <w:p w14:paraId="2A44ABE4" w14:textId="77777777" w:rsidR="00BB7ACC" w:rsidRPr="00BB7ACC" w:rsidRDefault="00BB7ACC" w:rsidP="00BB7ACC">
      <w:pPr>
        <w:bidi/>
        <w:jc w:val="both"/>
        <w:rPr>
          <w:rFonts w:cs="David" w:hint="cs"/>
          <w:rtl/>
        </w:rPr>
      </w:pPr>
      <w:r w:rsidRPr="00BB7ACC">
        <w:rPr>
          <w:rFonts w:cs="David" w:hint="cs"/>
          <w:u w:val="single"/>
          <w:rtl/>
        </w:rPr>
        <w:t>היו"ר דוד טל:</w:t>
      </w:r>
    </w:p>
    <w:p w14:paraId="278305B3" w14:textId="77777777" w:rsidR="00BB7ACC" w:rsidRPr="00BB7ACC" w:rsidRDefault="00BB7ACC" w:rsidP="00BB7ACC">
      <w:pPr>
        <w:bidi/>
        <w:jc w:val="both"/>
        <w:rPr>
          <w:rFonts w:cs="David" w:hint="cs"/>
          <w:rtl/>
        </w:rPr>
      </w:pPr>
    </w:p>
    <w:p w14:paraId="687E5C85" w14:textId="77777777" w:rsidR="00BB7ACC" w:rsidRPr="00BB7ACC" w:rsidRDefault="00BB7ACC" w:rsidP="00BB7ACC">
      <w:pPr>
        <w:bidi/>
        <w:ind w:firstLine="567"/>
        <w:jc w:val="both"/>
        <w:rPr>
          <w:rFonts w:cs="David" w:hint="cs"/>
          <w:rtl/>
        </w:rPr>
      </w:pPr>
      <w:r w:rsidRPr="00BB7ACC">
        <w:rPr>
          <w:rFonts w:cs="David" w:hint="cs"/>
          <w:rtl/>
        </w:rPr>
        <w:t>אנחנו ממליצים ליושבת ראש הכנסת לאמץ את ההצעה. אדוני רוצה רביזיה? בבקשה. מי בעד הרביזיה? מי נגד?</w:t>
      </w:r>
    </w:p>
    <w:p w14:paraId="52B058DF" w14:textId="77777777" w:rsidR="00BB7ACC" w:rsidRPr="00BB7ACC" w:rsidRDefault="00BB7ACC" w:rsidP="00BB7ACC">
      <w:pPr>
        <w:bidi/>
        <w:ind w:firstLine="567"/>
        <w:jc w:val="both"/>
        <w:rPr>
          <w:rFonts w:cs="David" w:hint="cs"/>
          <w:rtl/>
        </w:rPr>
      </w:pPr>
    </w:p>
    <w:p w14:paraId="524E34D5" w14:textId="77777777" w:rsidR="00BB7ACC" w:rsidRPr="00BB7ACC" w:rsidRDefault="00BB7ACC" w:rsidP="00BB7ACC">
      <w:pPr>
        <w:bidi/>
        <w:jc w:val="both"/>
        <w:rPr>
          <w:rFonts w:cs="David" w:hint="cs"/>
          <w:b/>
          <w:bCs/>
          <w:rtl/>
        </w:rPr>
      </w:pPr>
      <w:r w:rsidRPr="00BB7ACC">
        <w:rPr>
          <w:rFonts w:cs="David" w:hint="cs"/>
          <w:b/>
          <w:bCs/>
          <w:rtl/>
        </w:rPr>
        <w:t>הצבעה</w:t>
      </w:r>
    </w:p>
    <w:p w14:paraId="1D4DB6B5" w14:textId="77777777" w:rsidR="00BB7ACC" w:rsidRPr="00BB7ACC" w:rsidRDefault="00BB7ACC" w:rsidP="00BB7ACC">
      <w:pPr>
        <w:bidi/>
        <w:jc w:val="both"/>
        <w:rPr>
          <w:rFonts w:cs="David" w:hint="cs"/>
          <w:b/>
          <w:bCs/>
          <w:rtl/>
        </w:rPr>
      </w:pPr>
    </w:p>
    <w:p w14:paraId="496703BD" w14:textId="77777777" w:rsidR="00BB7ACC" w:rsidRPr="00BB7ACC" w:rsidRDefault="00BB7ACC" w:rsidP="00BB7ACC">
      <w:pPr>
        <w:bidi/>
        <w:jc w:val="both"/>
        <w:rPr>
          <w:rFonts w:cs="David" w:hint="cs"/>
          <w:b/>
          <w:bCs/>
          <w:rtl/>
        </w:rPr>
      </w:pPr>
      <w:r w:rsidRPr="00BB7ACC">
        <w:rPr>
          <w:rFonts w:cs="David" w:hint="cs"/>
          <w:b/>
          <w:bCs/>
          <w:rtl/>
        </w:rPr>
        <w:t xml:space="preserve">בעד רביזיה </w:t>
      </w:r>
      <w:r w:rsidRPr="00BB7ACC">
        <w:rPr>
          <w:rFonts w:cs="David"/>
          <w:b/>
          <w:bCs/>
          <w:rtl/>
        </w:rPr>
        <w:t>–</w:t>
      </w:r>
      <w:r w:rsidRPr="00BB7ACC">
        <w:rPr>
          <w:rFonts w:cs="David" w:hint="cs"/>
          <w:b/>
          <w:bCs/>
          <w:rtl/>
        </w:rPr>
        <w:t xml:space="preserve"> 7</w:t>
      </w:r>
    </w:p>
    <w:p w14:paraId="1007362A" w14:textId="77777777" w:rsidR="00BB7ACC" w:rsidRPr="00BB7ACC" w:rsidRDefault="00BB7ACC" w:rsidP="00BB7ACC">
      <w:pPr>
        <w:bidi/>
        <w:jc w:val="both"/>
        <w:rPr>
          <w:rFonts w:cs="David" w:hint="cs"/>
          <w:b/>
          <w:bCs/>
          <w:rtl/>
        </w:rPr>
      </w:pPr>
      <w:r w:rsidRPr="00BB7ACC">
        <w:rPr>
          <w:rFonts w:cs="David" w:hint="cs"/>
          <w:b/>
          <w:bCs/>
          <w:rtl/>
        </w:rPr>
        <w:t xml:space="preserve">נגד </w:t>
      </w:r>
      <w:r w:rsidRPr="00BB7ACC">
        <w:rPr>
          <w:rFonts w:cs="David"/>
          <w:b/>
          <w:bCs/>
          <w:rtl/>
        </w:rPr>
        <w:t>–</w:t>
      </w:r>
      <w:r w:rsidRPr="00BB7ACC">
        <w:rPr>
          <w:rFonts w:cs="David" w:hint="cs"/>
          <w:b/>
          <w:bCs/>
          <w:rtl/>
        </w:rPr>
        <w:t xml:space="preserve"> רוב</w:t>
      </w:r>
    </w:p>
    <w:p w14:paraId="7FB5AE30" w14:textId="77777777" w:rsidR="00BB7ACC" w:rsidRPr="00BB7ACC" w:rsidRDefault="00BB7ACC" w:rsidP="00BB7ACC">
      <w:pPr>
        <w:bidi/>
        <w:jc w:val="both"/>
        <w:rPr>
          <w:rFonts w:cs="David" w:hint="cs"/>
          <w:b/>
          <w:bCs/>
          <w:rtl/>
        </w:rPr>
      </w:pPr>
      <w:r w:rsidRPr="00BB7ACC">
        <w:rPr>
          <w:rFonts w:cs="David" w:hint="cs"/>
          <w:b/>
          <w:bCs/>
          <w:rtl/>
        </w:rPr>
        <w:t>הרביזיה לא אושרה</w:t>
      </w:r>
    </w:p>
    <w:p w14:paraId="77E86BD5" w14:textId="77777777" w:rsidR="00BB7ACC" w:rsidRPr="00BB7ACC" w:rsidRDefault="00BB7ACC" w:rsidP="00BB7ACC">
      <w:pPr>
        <w:bidi/>
        <w:jc w:val="both"/>
        <w:rPr>
          <w:rFonts w:cs="David" w:hint="cs"/>
          <w:u w:val="single"/>
          <w:rtl/>
        </w:rPr>
      </w:pPr>
    </w:p>
    <w:p w14:paraId="2A7DC916" w14:textId="77777777" w:rsidR="00BB7ACC" w:rsidRPr="00BB7ACC" w:rsidRDefault="00BB7ACC" w:rsidP="00BB7ACC">
      <w:pPr>
        <w:bidi/>
        <w:jc w:val="both"/>
        <w:rPr>
          <w:rFonts w:cs="David" w:hint="cs"/>
          <w:rtl/>
        </w:rPr>
      </w:pPr>
      <w:r w:rsidRPr="00BB7ACC">
        <w:rPr>
          <w:rFonts w:cs="David" w:hint="cs"/>
          <w:u w:val="single"/>
          <w:rtl/>
        </w:rPr>
        <w:t>היו"ר דוד טל:</w:t>
      </w:r>
    </w:p>
    <w:p w14:paraId="36980A77" w14:textId="77777777" w:rsidR="00BB7ACC" w:rsidRPr="00BB7ACC" w:rsidRDefault="00BB7ACC" w:rsidP="00BB7ACC">
      <w:pPr>
        <w:bidi/>
        <w:jc w:val="both"/>
        <w:rPr>
          <w:rFonts w:cs="David" w:hint="cs"/>
          <w:rtl/>
        </w:rPr>
      </w:pPr>
    </w:p>
    <w:p w14:paraId="01D636EC" w14:textId="77777777" w:rsidR="00BB7ACC" w:rsidRPr="00BB7ACC" w:rsidRDefault="00BB7ACC" w:rsidP="00BB7ACC">
      <w:pPr>
        <w:bidi/>
        <w:jc w:val="both"/>
        <w:rPr>
          <w:rFonts w:cs="David" w:hint="cs"/>
          <w:rtl/>
        </w:rPr>
      </w:pPr>
      <w:r w:rsidRPr="00BB7ACC">
        <w:rPr>
          <w:rFonts w:cs="David" w:hint="cs"/>
          <w:rtl/>
        </w:rPr>
        <w:tab/>
        <w:t xml:space="preserve">תודה רבה, הרביזיה לא התקבלה. </w:t>
      </w:r>
    </w:p>
    <w:p w14:paraId="1205BE59" w14:textId="77777777" w:rsidR="00BB7ACC" w:rsidRPr="00BB7ACC" w:rsidRDefault="00BB7ACC" w:rsidP="00BB7ACC">
      <w:pPr>
        <w:bidi/>
        <w:jc w:val="both"/>
        <w:rPr>
          <w:rFonts w:cs="David" w:hint="cs"/>
          <w:rtl/>
        </w:rPr>
      </w:pPr>
    </w:p>
    <w:p w14:paraId="0164222C"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797FA130" w14:textId="77777777" w:rsidR="00BB7ACC" w:rsidRPr="00BB7ACC" w:rsidRDefault="00BB7ACC" w:rsidP="00BB7ACC">
      <w:pPr>
        <w:bidi/>
        <w:jc w:val="both"/>
        <w:rPr>
          <w:rFonts w:cs="David" w:hint="cs"/>
          <w:u w:val="single"/>
          <w:rtl/>
        </w:rPr>
      </w:pPr>
    </w:p>
    <w:p w14:paraId="305798EA" w14:textId="77777777" w:rsidR="00BB7ACC" w:rsidRPr="00BB7ACC" w:rsidRDefault="00BB7ACC" w:rsidP="00BB7ACC">
      <w:pPr>
        <w:bidi/>
        <w:jc w:val="both"/>
        <w:rPr>
          <w:rFonts w:cs="David" w:hint="cs"/>
          <w:rtl/>
        </w:rPr>
      </w:pPr>
      <w:r w:rsidRPr="00BB7ACC">
        <w:rPr>
          <w:rFonts w:cs="David" w:hint="cs"/>
          <w:rtl/>
        </w:rPr>
        <w:tab/>
        <w:t>אני מודיע שאפנה ליועצת המשפטית בכתב.</w:t>
      </w:r>
    </w:p>
    <w:p w14:paraId="2B920C5F" w14:textId="77777777" w:rsidR="00BB7ACC" w:rsidRPr="00BB7ACC" w:rsidRDefault="00BB7ACC" w:rsidP="00BB7ACC">
      <w:pPr>
        <w:bidi/>
        <w:jc w:val="both"/>
        <w:rPr>
          <w:rFonts w:cs="David" w:hint="cs"/>
          <w:rtl/>
        </w:rPr>
      </w:pPr>
    </w:p>
    <w:p w14:paraId="1CF1574E" w14:textId="77777777" w:rsidR="00BB7ACC" w:rsidRPr="00BB7ACC" w:rsidRDefault="00BB7ACC" w:rsidP="00BB7ACC">
      <w:pPr>
        <w:bidi/>
        <w:jc w:val="both"/>
        <w:rPr>
          <w:rFonts w:cs="David" w:hint="cs"/>
          <w:rtl/>
        </w:rPr>
      </w:pPr>
      <w:r w:rsidRPr="00BB7ACC">
        <w:rPr>
          <w:rFonts w:cs="David" w:hint="cs"/>
          <w:u w:val="single"/>
          <w:rtl/>
        </w:rPr>
        <w:t>ראובן ריבלין:</w:t>
      </w:r>
    </w:p>
    <w:p w14:paraId="71AF070D" w14:textId="77777777" w:rsidR="00BB7ACC" w:rsidRPr="00BB7ACC" w:rsidRDefault="00BB7ACC" w:rsidP="00BB7ACC">
      <w:pPr>
        <w:bidi/>
        <w:jc w:val="both"/>
        <w:rPr>
          <w:rFonts w:cs="David" w:hint="cs"/>
          <w:rtl/>
        </w:rPr>
      </w:pPr>
    </w:p>
    <w:p w14:paraId="62AE7502" w14:textId="77777777" w:rsidR="00BB7ACC" w:rsidRPr="00BB7ACC" w:rsidRDefault="00BB7ACC" w:rsidP="00BB7ACC">
      <w:pPr>
        <w:bidi/>
        <w:jc w:val="both"/>
        <w:rPr>
          <w:rFonts w:cs="David" w:hint="cs"/>
          <w:rtl/>
        </w:rPr>
      </w:pPr>
      <w:r w:rsidRPr="00BB7ACC">
        <w:rPr>
          <w:rFonts w:cs="David" w:hint="cs"/>
          <w:rtl/>
        </w:rPr>
        <w:tab/>
        <w:t xml:space="preserve"> עניין זה גמור. אפשר לפנות ליועצת המשפטית לחוות דעת כללית.</w:t>
      </w:r>
    </w:p>
    <w:p w14:paraId="59CBAE28" w14:textId="77777777" w:rsidR="00BB7ACC" w:rsidRPr="00BB7ACC" w:rsidRDefault="00BB7ACC" w:rsidP="00BB7ACC">
      <w:pPr>
        <w:bidi/>
        <w:jc w:val="both"/>
        <w:rPr>
          <w:rFonts w:cs="David" w:hint="cs"/>
          <w:b/>
          <w:bCs/>
          <w:u w:val="single"/>
          <w:rtl/>
        </w:rPr>
      </w:pPr>
      <w:r w:rsidRPr="00BB7ACC">
        <w:rPr>
          <w:rFonts w:cs="David"/>
          <w:rtl/>
        </w:rPr>
        <w:br w:type="page"/>
      </w:r>
      <w:r w:rsidRPr="00BB7ACC">
        <w:rPr>
          <w:rFonts w:cs="David" w:hint="cs"/>
          <w:b/>
          <w:bCs/>
          <w:u w:val="single"/>
          <w:rtl/>
        </w:rPr>
        <w:t>ה. דיון בנושא עיכוב התקנת תקנות לפי חוק שוויון זכויות לאנשים עם מוגבלות.</w:t>
      </w:r>
    </w:p>
    <w:p w14:paraId="75E52BF7" w14:textId="77777777" w:rsidR="00BB7ACC" w:rsidRPr="00BB7ACC" w:rsidRDefault="00BB7ACC" w:rsidP="00BB7ACC">
      <w:pPr>
        <w:bidi/>
        <w:jc w:val="both"/>
        <w:rPr>
          <w:rFonts w:cs="David" w:hint="cs"/>
          <w:rtl/>
        </w:rPr>
      </w:pPr>
    </w:p>
    <w:p w14:paraId="73D49119" w14:textId="77777777" w:rsidR="00BB7ACC" w:rsidRPr="00BB7ACC" w:rsidRDefault="00BB7ACC" w:rsidP="00BB7ACC">
      <w:pPr>
        <w:bidi/>
        <w:jc w:val="both"/>
        <w:rPr>
          <w:rFonts w:cs="David" w:hint="cs"/>
          <w:u w:val="single"/>
          <w:rtl/>
        </w:rPr>
      </w:pPr>
    </w:p>
    <w:p w14:paraId="3CCF5B5A" w14:textId="77777777" w:rsidR="00BB7ACC" w:rsidRPr="00BB7ACC" w:rsidRDefault="00BB7ACC" w:rsidP="00BB7ACC">
      <w:pPr>
        <w:bidi/>
        <w:jc w:val="both"/>
        <w:rPr>
          <w:rFonts w:cs="David" w:hint="cs"/>
          <w:rtl/>
        </w:rPr>
      </w:pPr>
      <w:r w:rsidRPr="00BB7ACC">
        <w:rPr>
          <w:rFonts w:cs="David" w:hint="cs"/>
          <w:u w:val="single"/>
          <w:rtl/>
        </w:rPr>
        <w:t>היו"ר דוד טל:</w:t>
      </w:r>
    </w:p>
    <w:p w14:paraId="79F05B7E" w14:textId="77777777" w:rsidR="00BB7ACC" w:rsidRPr="00BB7ACC" w:rsidRDefault="00BB7ACC" w:rsidP="00BB7ACC">
      <w:pPr>
        <w:bidi/>
        <w:jc w:val="both"/>
        <w:rPr>
          <w:rFonts w:cs="David" w:hint="cs"/>
          <w:rtl/>
        </w:rPr>
      </w:pPr>
    </w:p>
    <w:p w14:paraId="14F2DBC6" w14:textId="77777777" w:rsidR="00BB7ACC" w:rsidRPr="00BB7ACC" w:rsidRDefault="00BB7ACC" w:rsidP="00BB7ACC">
      <w:pPr>
        <w:bidi/>
        <w:ind w:firstLine="567"/>
        <w:jc w:val="both"/>
        <w:rPr>
          <w:rFonts w:cs="David" w:hint="cs"/>
          <w:rtl/>
        </w:rPr>
      </w:pPr>
      <w:r w:rsidRPr="00BB7ACC">
        <w:rPr>
          <w:rFonts w:cs="David" w:hint="cs"/>
          <w:rtl/>
        </w:rPr>
        <w:t xml:space="preserve">אנחנו עוברים לנושא הבא. בזמנו הוועדה הזאת דנה בנושא הנגישות לפי חוק שוויון זכויות אנשים עם מוגבלות. בשנת 2005 אישרה הכנסת תיקון משמעותי בחוק שוויון זכויות לאנשים עם מוגבלות. התיקון האמור נועד להביא </w:t>
      </w:r>
      <w:proofErr w:type="spellStart"/>
      <w:r w:rsidRPr="00BB7ACC">
        <w:rPr>
          <w:rFonts w:cs="David" w:hint="cs"/>
          <w:rtl/>
        </w:rPr>
        <w:t>להנגשת</w:t>
      </w:r>
      <w:proofErr w:type="spellEnd"/>
      <w:r w:rsidRPr="00BB7ACC">
        <w:rPr>
          <w:rFonts w:cs="David" w:hint="cs"/>
          <w:rtl/>
        </w:rPr>
        <w:t xml:space="preserve"> מקומות ציבוריים ושירותים ציבוריים - - - </w:t>
      </w:r>
    </w:p>
    <w:p w14:paraId="43E5FD17" w14:textId="77777777" w:rsidR="00BB7ACC" w:rsidRPr="00BB7ACC" w:rsidRDefault="00BB7ACC" w:rsidP="00BB7ACC">
      <w:pPr>
        <w:bidi/>
        <w:ind w:firstLine="567"/>
        <w:jc w:val="both"/>
        <w:rPr>
          <w:rFonts w:cs="David" w:hint="cs"/>
          <w:rtl/>
        </w:rPr>
      </w:pPr>
    </w:p>
    <w:p w14:paraId="692B441A" w14:textId="77777777" w:rsidR="00BB7ACC" w:rsidRPr="00BB7ACC" w:rsidRDefault="00BB7ACC" w:rsidP="00BB7ACC">
      <w:pPr>
        <w:bidi/>
        <w:jc w:val="both"/>
        <w:rPr>
          <w:rFonts w:cs="David" w:hint="cs"/>
          <w:rtl/>
        </w:rPr>
      </w:pPr>
      <w:proofErr w:type="spellStart"/>
      <w:r w:rsidRPr="00BB7ACC">
        <w:rPr>
          <w:rFonts w:cs="David" w:hint="cs"/>
          <w:u w:val="single"/>
          <w:rtl/>
        </w:rPr>
        <w:t>אחמד</w:t>
      </w:r>
      <w:proofErr w:type="spellEnd"/>
      <w:r w:rsidRPr="00BB7ACC">
        <w:rPr>
          <w:rFonts w:cs="David" w:hint="cs"/>
          <w:u w:val="single"/>
          <w:rtl/>
        </w:rPr>
        <w:t xml:space="preserve"> טיבי:</w:t>
      </w:r>
    </w:p>
    <w:p w14:paraId="3BE0971A" w14:textId="77777777" w:rsidR="00BB7ACC" w:rsidRPr="00BB7ACC" w:rsidRDefault="00BB7ACC" w:rsidP="00BB7ACC">
      <w:pPr>
        <w:bidi/>
        <w:jc w:val="both"/>
        <w:rPr>
          <w:rFonts w:cs="David" w:hint="cs"/>
          <w:rtl/>
        </w:rPr>
      </w:pPr>
    </w:p>
    <w:p w14:paraId="32118B60" w14:textId="77777777" w:rsidR="00BB7ACC" w:rsidRPr="00BB7ACC" w:rsidRDefault="00BB7ACC" w:rsidP="00BB7ACC">
      <w:pPr>
        <w:bidi/>
        <w:ind w:firstLine="567"/>
        <w:jc w:val="both"/>
        <w:rPr>
          <w:rFonts w:cs="David" w:hint="cs"/>
          <w:rtl/>
        </w:rPr>
      </w:pPr>
      <w:r w:rsidRPr="00BB7ACC">
        <w:rPr>
          <w:rFonts w:cs="David" w:hint="cs"/>
          <w:rtl/>
        </w:rPr>
        <w:t xml:space="preserve">אבל תראה איזה נושא חשוב זה, ואיך התקשורת יצאה פתאום. אנשים מוגבלים </w:t>
      </w:r>
      <w:r w:rsidRPr="00BB7ACC">
        <w:rPr>
          <w:rFonts w:cs="David"/>
          <w:rtl/>
        </w:rPr>
        <w:t>–</w:t>
      </w:r>
      <w:r w:rsidRPr="00BB7ACC">
        <w:rPr>
          <w:rFonts w:cs="David" w:hint="cs"/>
          <w:rtl/>
        </w:rPr>
        <w:t xml:space="preserve"> פתאום אין תקשורת. </w:t>
      </w:r>
    </w:p>
    <w:p w14:paraId="661CADED" w14:textId="77777777" w:rsidR="00BB7ACC" w:rsidRPr="00BB7ACC" w:rsidRDefault="00BB7ACC" w:rsidP="00BB7ACC">
      <w:pPr>
        <w:bidi/>
        <w:ind w:firstLine="567"/>
        <w:jc w:val="both"/>
        <w:rPr>
          <w:rFonts w:cs="David" w:hint="cs"/>
          <w:rtl/>
        </w:rPr>
      </w:pPr>
    </w:p>
    <w:p w14:paraId="754944F2" w14:textId="77777777" w:rsidR="00BB7ACC" w:rsidRPr="00BB7ACC" w:rsidRDefault="00BB7ACC" w:rsidP="00BB7ACC">
      <w:pPr>
        <w:bidi/>
        <w:jc w:val="both"/>
        <w:rPr>
          <w:rFonts w:cs="David" w:hint="cs"/>
          <w:rtl/>
        </w:rPr>
      </w:pPr>
      <w:r w:rsidRPr="00BB7ACC">
        <w:rPr>
          <w:rFonts w:cs="David" w:hint="cs"/>
          <w:u w:val="single"/>
          <w:rtl/>
        </w:rPr>
        <w:t>צבי הנדל:</w:t>
      </w:r>
    </w:p>
    <w:p w14:paraId="16E6EEAE" w14:textId="77777777" w:rsidR="00BB7ACC" w:rsidRPr="00BB7ACC" w:rsidRDefault="00BB7ACC" w:rsidP="00BB7ACC">
      <w:pPr>
        <w:bidi/>
        <w:jc w:val="both"/>
        <w:rPr>
          <w:rFonts w:cs="David" w:hint="cs"/>
          <w:rtl/>
        </w:rPr>
      </w:pPr>
    </w:p>
    <w:p w14:paraId="345F38F1" w14:textId="77777777" w:rsidR="00BB7ACC" w:rsidRPr="00BB7ACC" w:rsidRDefault="00BB7ACC" w:rsidP="00BB7ACC">
      <w:pPr>
        <w:bidi/>
        <w:ind w:firstLine="567"/>
        <w:jc w:val="both"/>
        <w:rPr>
          <w:rFonts w:cs="David" w:hint="cs"/>
          <w:rtl/>
        </w:rPr>
      </w:pPr>
      <w:r w:rsidRPr="00BB7ACC">
        <w:rPr>
          <w:rFonts w:cs="David" w:hint="cs"/>
          <w:rtl/>
        </w:rPr>
        <w:t xml:space="preserve">רשת ב' נמצא פה. </w:t>
      </w:r>
    </w:p>
    <w:p w14:paraId="44184413" w14:textId="77777777" w:rsidR="00BB7ACC" w:rsidRPr="00BB7ACC" w:rsidRDefault="00BB7ACC" w:rsidP="00BB7ACC">
      <w:pPr>
        <w:bidi/>
        <w:ind w:firstLine="567"/>
        <w:jc w:val="both"/>
        <w:rPr>
          <w:rFonts w:cs="David" w:hint="cs"/>
          <w:rtl/>
        </w:rPr>
      </w:pPr>
    </w:p>
    <w:p w14:paraId="71F87487" w14:textId="77777777" w:rsidR="00BB7ACC" w:rsidRPr="00BB7ACC" w:rsidRDefault="00BB7ACC" w:rsidP="00BB7ACC">
      <w:pPr>
        <w:bidi/>
        <w:jc w:val="both"/>
        <w:rPr>
          <w:rFonts w:cs="David" w:hint="cs"/>
          <w:rtl/>
        </w:rPr>
      </w:pPr>
      <w:r w:rsidRPr="00BB7ACC">
        <w:rPr>
          <w:rFonts w:cs="David" w:hint="cs"/>
          <w:u w:val="single"/>
          <w:rtl/>
        </w:rPr>
        <w:t>היו"ר דוד טל:</w:t>
      </w:r>
    </w:p>
    <w:p w14:paraId="639B40E6" w14:textId="77777777" w:rsidR="00BB7ACC" w:rsidRPr="00BB7ACC" w:rsidRDefault="00BB7ACC" w:rsidP="00BB7ACC">
      <w:pPr>
        <w:bidi/>
        <w:jc w:val="both"/>
        <w:rPr>
          <w:rFonts w:cs="David" w:hint="cs"/>
          <w:rtl/>
        </w:rPr>
      </w:pPr>
    </w:p>
    <w:p w14:paraId="56159A16" w14:textId="77777777" w:rsidR="00BB7ACC" w:rsidRPr="00BB7ACC" w:rsidRDefault="00BB7ACC" w:rsidP="00BB7ACC">
      <w:pPr>
        <w:bidi/>
        <w:ind w:firstLine="567"/>
        <w:jc w:val="both"/>
        <w:rPr>
          <w:rFonts w:cs="David" w:hint="cs"/>
          <w:rtl/>
        </w:rPr>
      </w:pPr>
      <w:r w:rsidRPr="00BB7ACC">
        <w:rPr>
          <w:rFonts w:cs="David" w:hint="cs"/>
          <w:rtl/>
        </w:rPr>
        <w:t>החוק התייחס לאנשים עם לקות פיזית, נפשית או שכלית, לרבות קוגניטיבי</w:t>
      </w:r>
      <w:r w:rsidRPr="00BB7ACC">
        <w:rPr>
          <w:rFonts w:cs="David" w:hint="eastAsia"/>
          <w:rtl/>
        </w:rPr>
        <w:t>ת</w:t>
      </w:r>
      <w:r w:rsidRPr="00BB7ACC">
        <w:rPr>
          <w:rFonts w:cs="David" w:hint="cs"/>
          <w:rtl/>
        </w:rPr>
        <w:t xml:space="preserve">, קבועה או זמנית. החוק קבע כי אדם עם מוגבלות זכאי לנגישות. החוק קבע חובת נגישות בתחומים שנדרשה להם השלמה משמעותית בחקיקת משנה על-ידי שרים שונים, לפי תחומי אחריותם. בנוסף, נדרש אישור שר האוצר, ובהיעדר הסכמתו מועבר העניין להכרעת הממשלה. </w:t>
      </w:r>
    </w:p>
    <w:p w14:paraId="15C5125D" w14:textId="77777777" w:rsidR="00BB7ACC" w:rsidRPr="00BB7ACC" w:rsidRDefault="00BB7ACC" w:rsidP="00BB7ACC">
      <w:pPr>
        <w:bidi/>
        <w:ind w:firstLine="567"/>
        <w:jc w:val="both"/>
        <w:rPr>
          <w:rFonts w:cs="David" w:hint="cs"/>
          <w:rtl/>
        </w:rPr>
      </w:pPr>
    </w:p>
    <w:p w14:paraId="445E417E" w14:textId="77777777" w:rsidR="00BB7ACC" w:rsidRPr="00BB7ACC" w:rsidRDefault="00BB7ACC" w:rsidP="00BB7ACC">
      <w:pPr>
        <w:bidi/>
        <w:ind w:firstLine="567"/>
        <w:jc w:val="both"/>
        <w:rPr>
          <w:rFonts w:cs="David" w:hint="cs"/>
          <w:rtl/>
        </w:rPr>
      </w:pPr>
      <w:r w:rsidRPr="00BB7ACC">
        <w:rPr>
          <w:rFonts w:cs="David" w:hint="cs"/>
          <w:rtl/>
        </w:rPr>
        <w:t xml:space="preserve">החוק קובע כי התקנות יובאו לאישור ועדת העבודה, הרווחה והבריאות עד 1 במאי 2006, ויאושרו על-ידי הוועדה עד ליום 1 בנובמבר 2006. בפועל, עד כה לא הובאו לאישור ועדת העבודה, הרווחה והבריאות התקנות הנדרשות ליישום החוק. ועדת העבודה, הרווחה והבריאות עוקבת אחרי הנושא, ולשם כך אף הקימה ועדת משנה, שבראשה עומד חבר הכנסת רן כהן </w:t>
      </w:r>
      <w:r w:rsidRPr="00BB7ACC">
        <w:rPr>
          <w:rFonts w:cs="David"/>
          <w:rtl/>
        </w:rPr>
        <w:t>–</w:t>
      </w:r>
      <w:r w:rsidRPr="00BB7ACC">
        <w:rPr>
          <w:rFonts w:cs="David" w:hint="cs"/>
          <w:rtl/>
        </w:rPr>
        <w:t xml:space="preserve"> הוא מתנצל שהוא לא יכול להגיע היום. </w:t>
      </w:r>
    </w:p>
    <w:p w14:paraId="6F035217" w14:textId="77777777" w:rsidR="00BB7ACC" w:rsidRPr="00BB7ACC" w:rsidRDefault="00BB7ACC" w:rsidP="00BB7ACC">
      <w:pPr>
        <w:bidi/>
        <w:ind w:firstLine="567"/>
        <w:jc w:val="both"/>
        <w:rPr>
          <w:rFonts w:cs="David" w:hint="cs"/>
          <w:rtl/>
        </w:rPr>
      </w:pPr>
    </w:p>
    <w:p w14:paraId="6D713BF5" w14:textId="77777777" w:rsidR="00BB7ACC" w:rsidRPr="00BB7ACC" w:rsidRDefault="00BB7ACC" w:rsidP="00BB7ACC">
      <w:pPr>
        <w:bidi/>
        <w:jc w:val="both"/>
        <w:rPr>
          <w:rFonts w:cs="David" w:hint="cs"/>
          <w:rtl/>
        </w:rPr>
      </w:pPr>
      <w:r w:rsidRPr="00BB7ACC">
        <w:rPr>
          <w:rFonts w:cs="David" w:hint="cs"/>
          <w:u w:val="single"/>
          <w:rtl/>
        </w:rPr>
        <w:t>צבי הנדל:</w:t>
      </w:r>
    </w:p>
    <w:p w14:paraId="2C160CBB" w14:textId="77777777" w:rsidR="00BB7ACC" w:rsidRPr="00BB7ACC" w:rsidRDefault="00BB7ACC" w:rsidP="00BB7ACC">
      <w:pPr>
        <w:bidi/>
        <w:jc w:val="both"/>
        <w:rPr>
          <w:rFonts w:cs="David" w:hint="cs"/>
          <w:rtl/>
        </w:rPr>
      </w:pPr>
    </w:p>
    <w:p w14:paraId="64F33CF8" w14:textId="77777777" w:rsidR="00BB7ACC" w:rsidRPr="00BB7ACC" w:rsidRDefault="00BB7ACC" w:rsidP="00BB7ACC">
      <w:pPr>
        <w:bidi/>
        <w:ind w:firstLine="567"/>
        <w:jc w:val="both"/>
        <w:rPr>
          <w:rFonts w:cs="David" w:hint="cs"/>
          <w:rtl/>
        </w:rPr>
      </w:pPr>
      <w:r w:rsidRPr="00BB7ACC">
        <w:rPr>
          <w:rFonts w:cs="David" w:hint="cs"/>
          <w:rtl/>
        </w:rPr>
        <w:t xml:space="preserve">מטעמים מובנים. </w:t>
      </w:r>
    </w:p>
    <w:p w14:paraId="6276EA88" w14:textId="77777777" w:rsidR="00BB7ACC" w:rsidRPr="00BB7ACC" w:rsidRDefault="00BB7ACC" w:rsidP="00BB7ACC">
      <w:pPr>
        <w:bidi/>
        <w:ind w:firstLine="567"/>
        <w:jc w:val="both"/>
        <w:rPr>
          <w:rFonts w:cs="David" w:hint="cs"/>
          <w:rtl/>
        </w:rPr>
      </w:pPr>
    </w:p>
    <w:p w14:paraId="07104797" w14:textId="77777777" w:rsidR="00BB7ACC" w:rsidRPr="00BB7ACC" w:rsidRDefault="00BB7ACC" w:rsidP="00BB7ACC">
      <w:pPr>
        <w:bidi/>
        <w:jc w:val="both"/>
        <w:rPr>
          <w:rFonts w:cs="David" w:hint="cs"/>
          <w:rtl/>
        </w:rPr>
      </w:pPr>
      <w:r w:rsidRPr="00BB7ACC">
        <w:rPr>
          <w:rFonts w:cs="David" w:hint="cs"/>
          <w:u w:val="single"/>
          <w:rtl/>
        </w:rPr>
        <w:t>היו"ר דוד טל:</w:t>
      </w:r>
    </w:p>
    <w:p w14:paraId="169719B7" w14:textId="77777777" w:rsidR="00BB7ACC" w:rsidRPr="00BB7ACC" w:rsidRDefault="00BB7ACC" w:rsidP="00BB7ACC">
      <w:pPr>
        <w:bidi/>
        <w:ind w:firstLine="567"/>
        <w:jc w:val="both"/>
        <w:rPr>
          <w:rFonts w:cs="David" w:hint="cs"/>
          <w:rtl/>
        </w:rPr>
      </w:pPr>
    </w:p>
    <w:p w14:paraId="3DC23B40" w14:textId="77777777" w:rsidR="00BB7ACC" w:rsidRPr="00BB7ACC" w:rsidRDefault="00BB7ACC" w:rsidP="00BB7ACC">
      <w:pPr>
        <w:bidi/>
        <w:ind w:firstLine="567"/>
        <w:jc w:val="both"/>
        <w:rPr>
          <w:rFonts w:cs="David" w:hint="cs"/>
          <w:rtl/>
        </w:rPr>
      </w:pPr>
      <w:r w:rsidRPr="00BB7ACC">
        <w:rPr>
          <w:rFonts w:cs="David" w:hint="cs"/>
          <w:rtl/>
        </w:rPr>
        <w:t xml:space="preserve">ב-17 בדצמבר 2007 נערך דיון בוועדת העבודה, שבמהלכו הציג עורך דין ערן טמיר מנציבות שוויון לאנשים עם מוגבלים את השלבים אותם עוד יש לעבור עד השלמת התקנות. הנציבות לקחה על עצמה להכין את נוסחי התקנות עבור שר המשפטים. חלק מהתקנות עוסקות בנגישות במקומות ציבוריים. אלה תקנות כלליות, שאמורות לחול בטווח הרחב על כל סוגי המקומות המוגדרים בחוק. החלק השני של התקנות עוסק בעצם נגישות השירות הציבורי לאנשים עם מוגבלות. מדובר בעניין ייחודי גם לחקיקה בעולם. </w:t>
      </w:r>
    </w:p>
    <w:p w14:paraId="5F67E1D0" w14:textId="77777777" w:rsidR="00BB7ACC" w:rsidRPr="00BB7ACC" w:rsidRDefault="00BB7ACC" w:rsidP="00BB7ACC">
      <w:pPr>
        <w:bidi/>
        <w:ind w:firstLine="567"/>
        <w:jc w:val="both"/>
        <w:rPr>
          <w:rFonts w:cs="David" w:hint="cs"/>
          <w:rtl/>
        </w:rPr>
      </w:pPr>
    </w:p>
    <w:p w14:paraId="2F4EC10E" w14:textId="77777777" w:rsidR="00BB7ACC" w:rsidRPr="00BB7ACC" w:rsidRDefault="00BB7ACC" w:rsidP="00BB7ACC">
      <w:pPr>
        <w:bidi/>
        <w:ind w:firstLine="567"/>
        <w:jc w:val="both"/>
        <w:rPr>
          <w:rFonts w:cs="David" w:hint="cs"/>
          <w:rtl/>
        </w:rPr>
      </w:pPr>
      <w:r w:rsidRPr="00BB7ACC">
        <w:rPr>
          <w:rFonts w:cs="David" w:hint="cs"/>
          <w:rtl/>
        </w:rPr>
        <w:t xml:space="preserve">התקנת התקנות טעונה התייעצות עם שרים, ארגונים וגורמים שונים. לאחר גיבוש נוסח התקנות יידרש, בנוסף, אישור שר המשפטים ושר האוצר, גם אישור שר הפנים בנוגע להוראות שחלות על רשויות מקומיות. רק לאחר מכן אפשר להעביר את הנוסח לוועדת העבודה, הרווחה והבריאות לצורך קבלת אישורה. לאחר שהוועדה תאשר את התקנות, ככל שתאשרן, תידרש עבודה נוספת במשרד המשפטים, הליך שהוא טכני בעיקרו, אך הכרחי לצורך פרסום התקנות ברשומות. לפי דברי עורך הדין טמיר ניתנה כבר הסכמת שר המשפטים ושר האוצר, אך שר הפנים טרם נתן הסכמתו לנוסח התקנות. </w:t>
      </w:r>
    </w:p>
    <w:p w14:paraId="7B50FD6A" w14:textId="77777777" w:rsidR="00BB7ACC" w:rsidRPr="00BB7ACC" w:rsidRDefault="00BB7ACC" w:rsidP="00BB7ACC">
      <w:pPr>
        <w:bidi/>
        <w:jc w:val="both"/>
        <w:rPr>
          <w:rFonts w:cs="David" w:hint="cs"/>
          <w:rtl/>
        </w:rPr>
      </w:pPr>
    </w:p>
    <w:p w14:paraId="6D16C8B6" w14:textId="77777777" w:rsidR="00BB7ACC" w:rsidRPr="00BB7ACC" w:rsidRDefault="00BB7ACC" w:rsidP="00BB7ACC">
      <w:pPr>
        <w:bidi/>
        <w:ind w:firstLine="567"/>
        <w:jc w:val="both"/>
        <w:rPr>
          <w:rFonts w:cs="David" w:hint="cs"/>
          <w:rtl/>
        </w:rPr>
      </w:pPr>
      <w:r w:rsidRPr="00BB7ACC">
        <w:rPr>
          <w:rFonts w:cs="David" w:hint="cs"/>
          <w:rtl/>
        </w:rPr>
        <w:t xml:space="preserve">להלן פירוט עמדות השרים במשרדים השונים, כפי שעלו מהדיון בוועדת העבודה, ב-17 בדצמבר. תשובות השרים הם לפניית יושב ראש ועדת הכנסת. </w:t>
      </w:r>
    </w:p>
    <w:p w14:paraId="1E1EDC0A" w14:textId="77777777" w:rsidR="00BB7ACC" w:rsidRPr="00BB7ACC" w:rsidRDefault="00BB7ACC" w:rsidP="00BB7ACC">
      <w:pPr>
        <w:bidi/>
        <w:ind w:firstLine="567"/>
        <w:jc w:val="both"/>
        <w:rPr>
          <w:rFonts w:cs="David" w:hint="cs"/>
          <w:rtl/>
        </w:rPr>
      </w:pPr>
    </w:p>
    <w:p w14:paraId="20EC3118" w14:textId="77777777" w:rsidR="00BB7ACC" w:rsidRPr="00BB7ACC" w:rsidRDefault="00BB7ACC" w:rsidP="00BB7ACC">
      <w:pPr>
        <w:bidi/>
        <w:ind w:firstLine="567"/>
        <w:jc w:val="both"/>
        <w:rPr>
          <w:rFonts w:cs="David" w:hint="cs"/>
          <w:rtl/>
        </w:rPr>
      </w:pPr>
      <w:r w:rsidRPr="00BB7ACC">
        <w:rPr>
          <w:rFonts w:cs="David" w:hint="cs"/>
          <w:rtl/>
        </w:rPr>
        <w:t xml:space="preserve">משרד האוצר - ממחלקת הדיור, אדריכל יעקב גילת טען כי תוך חודשיים המשרד ייצא לסקר, ולאחר שיתקבלו התוצאות ניתן יהיה לגשת לביצוע. הוא העריך כי תעבור חצי שנה עד קבלת מסקנות הסקר. </w:t>
      </w:r>
    </w:p>
    <w:p w14:paraId="202427CF" w14:textId="77777777" w:rsidR="00BB7ACC" w:rsidRPr="00BB7ACC" w:rsidRDefault="00BB7ACC" w:rsidP="00BB7ACC">
      <w:pPr>
        <w:bidi/>
        <w:ind w:firstLine="567"/>
        <w:jc w:val="both"/>
        <w:rPr>
          <w:rFonts w:cs="David" w:hint="cs"/>
          <w:rtl/>
        </w:rPr>
      </w:pPr>
    </w:p>
    <w:p w14:paraId="2617EB9F" w14:textId="77777777" w:rsidR="00BB7ACC" w:rsidRPr="00BB7ACC" w:rsidRDefault="00BB7ACC" w:rsidP="00BB7ACC">
      <w:pPr>
        <w:bidi/>
        <w:ind w:firstLine="567"/>
        <w:jc w:val="both"/>
        <w:rPr>
          <w:rFonts w:cs="David" w:hint="cs"/>
          <w:rtl/>
        </w:rPr>
      </w:pPr>
      <w:r w:rsidRPr="00BB7ACC">
        <w:rPr>
          <w:rFonts w:cs="David" w:hint="cs"/>
          <w:rtl/>
        </w:rPr>
        <w:t xml:space="preserve">משרד המשפטים </w:t>
      </w:r>
      <w:r w:rsidRPr="00BB7ACC">
        <w:rPr>
          <w:rFonts w:cs="David"/>
          <w:rtl/>
        </w:rPr>
        <w:t>–</w:t>
      </w:r>
      <w:r w:rsidRPr="00BB7ACC">
        <w:rPr>
          <w:rFonts w:cs="David" w:hint="cs"/>
          <w:rtl/>
        </w:rPr>
        <w:t xml:space="preserve"> עורך דין דן אורן טען כי הדבר שמעכב את התקנות בנושא מקום ציבורי קיים הוא היעדר אישור שר הפנים לגבי ההשלכות על רשויות מקומיות. הנציבות פנתה ליועץ המשפטי לממשלה, ובעקבות כך התקיימו ישיבות אצל המשנה ליועץ המשפטי לממשלה, עורך דין שרית דנה, וסוכם עם משרד הפנים על מתווה שיאפשר לסיים את התקנות. ממכתב ערן זיני, יועץ שר המשפטים, מיום 3 בינואר 2008 עולה כי השר חתם על תקנות והעבירן לחתימת האוצר. </w:t>
      </w:r>
    </w:p>
    <w:p w14:paraId="7EB6E7CF" w14:textId="77777777" w:rsidR="00BB7ACC" w:rsidRPr="00BB7ACC" w:rsidRDefault="00BB7ACC" w:rsidP="00BB7ACC">
      <w:pPr>
        <w:bidi/>
        <w:ind w:firstLine="567"/>
        <w:jc w:val="both"/>
        <w:rPr>
          <w:rFonts w:cs="David" w:hint="cs"/>
          <w:rtl/>
        </w:rPr>
      </w:pPr>
    </w:p>
    <w:p w14:paraId="49E7E11E" w14:textId="77777777" w:rsidR="00BB7ACC" w:rsidRPr="00BB7ACC" w:rsidRDefault="00BB7ACC" w:rsidP="00BB7ACC">
      <w:pPr>
        <w:bidi/>
        <w:ind w:firstLine="567"/>
        <w:jc w:val="both"/>
        <w:rPr>
          <w:rFonts w:cs="David" w:hint="cs"/>
          <w:rtl/>
        </w:rPr>
      </w:pPr>
      <w:r w:rsidRPr="00BB7ACC">
        <w:rPr>
          <w:rFonts w:cs="David" w:hint="cs"/>
          <w:rtl/>
        </w:rPr>
        <w:t xml:space="preserve">משרד הפנים </w:t>
      </w:r>
      <w:r w:rsidRPr="00BB7ACC">
        <w:rPr>
          <w:rFonts w:cs="David"/>
          <w:rtl/>
        </w:rPr>
        <w:t>–</w:t>
      </w:r>
      <w:r w:rsidRPr="00BB7ACC">
        <w:rPr>
          <w:rFonts w:cs="David" w:hint="cs"/>
          <w:rtl/>
        </w:rPr>
        <w:t xml:space="preserve"> גד </w:t>
      </w:r>
      <w:proofErr w:type="spellStart"/>
      <w:r w:rsidRPr="00BB7ACC">
        <w:rPr>
          <w:rFonts w:cs="David" w:hint="cs"/>
          <w:rtl/>
        </w:rPr>
        <w:t>אייזנרייך</w:t>
      </w:r>
      <w:proofErr w:type="spellEnd"/>
      <w:r w:rsidRPr="00BB7ACC">
        <w:rPr>
          <w:rFonts w:cs="David" w:hint="cs"/>
          <w:rtl/>
        </w:rPr>
        <w:t xml:space="preserve"> סיפר כי בהופעה הקודמת בוועדת הפנים של הכנסת טען שהשר מתכוון לחתום על התקנות, כאשר בתחילה יש כוונה להנחות את הרשויות האיתנות לבצע את הנדרש. בנוסף טען, כי למרות היעדר קיומן של תקנות הרשויות המקומיות, האיתנות בעיקר, משקיעות מיליוני שקלים בהסדרת </w:t>
      </w:r>
      <w:proofErr w:type="spellStart"/>
      <w:r w:rsidRPr="00BB7ACC">
        <w:rPr>
          <w:rFonts w:cs="David" w:hint="cs"/>
          <w:rtl/>
        </w:rPr>
        <w:t>ההנגשה</w:t>
      </w:r>
      <w:proofErr w:type="spellEnd"/>
      <w:r w:rsidRPr="00BB7ACC">
        <w:rPr>
          <w:rFonts w:cs="David" w:hint="cs"/>
          <w:rtl/>
        </w:rPr>
        <w:t xml:space="preserve"> לאנשים עם מוגבלות. ניתן לראות זאת בתקציבן. </w:t>
      </w:r>
    </w:p>
    <w:p w14:paraId="5FB40B8C" w14:textId="77777777" w:rsidR="00BB7ACC" w:rsidRPr="00BB7ACC" w:rsidRDefault="00BB7ACC" w:rsidP="00BB7ACC">
      <w:pPr>
        <w:bidi/>
        <w:jc w:val="both"/>
        <w:rPr>
          <w:rFonts w:cs="David" w:hint="cs"/>
          <w:rtl/>
        </w:rPr>
      </w:pPr>
    </w:p>
    <w:p w14:paraId="192BD6EC" w14:textId="77777777" w:rsidR="00BB7ACC" w:rsidRPr="00BB7ACC" w:rsidRDefault="00BB7ACC" w:rsidP="00BB7ACC">
      <w:pPr>
        <w:bidi/>
        <w:ind w:firstLine="567"/>
        <w:jc w:val="both"/>
        <w:rPr>
          <w:rFonts w:cs="David" w:hint="cs"/>
          <w:rtl/>
        </w:rPr>
      </w:pPr>
      <w:r w:rsidRPr="00BB7ACC">
        <w:rPr>
          <w:rFonts w:cs="David" w:hint="cs"/>
          <w:rtl/>
        </w:rPr>
        <w:t xml:space="preserve">במכתב השר מאיר שטרית מיום 24 בפברואר נטען כי התקנות האמורות יעמידו את הרשויות המקומיות במצב חמור ביותר בשל עלותן התקציבית הגבוהה. כמו כן נכתב כי ללא מימון ספציפי לא ניתן יהיה לבצען והתקנות יהיו בבחינת אותה מתה. השר הציע לקיים דיון בנוכחות השרים הרלוונטיים, כולל שר האוצר. </w:t>
      </w:r>
    </w:p>
    <w:p w14:paraId="41E0E623" w14:textId="77777777" w:rsidR="00BB7ACC" w:rsidRPr="00BB7ACC" w:rsidRDefault="00BB7ACC" w:rsidP="00BB7ACC">
      <w:pPr>
        <w:bidi/>
        <w:jc w:val="both"/>
        <w:rPr>
          <w:rFonts w:cs="David" w:hint="cs"/>
          <w:rtl/>
        </w:rPr>
      </w:pPr>
    </w:p>
    <w:p w14:paraId="6BE9B4B7" w14:textId="77777777" w:rsidR="00BB7ACC" w:rsidRPr="00BB7ACC" w:rsidRDefault="00BB7ACC" w:rsidP="00BB7ACC">
      <w:pPr>
        <w:bidi/>
        <w:ind w:firstLine="567"/>
        <w:jc w:val="both"/>
        <w:rPr>
          <w:rFonts w:cs="David" w:hint="cs"/>
          <w:rtl/>
        </w:rPr>
      </w:pPr>
      <w:r w:rsidRPr="00BB7ACC">
        <w:rPr>
          <w:rFonts w:cs="David" w:hint="cs"/>
          <w:rtl/>
        </w:rPr>
        <w:t xml:space="preserve">בנושא הזה קיימתי דיון עם שר האוצר אתמול. שר האוצר סבור שנכון יהיה לקדם את התקנות הללו, ואם שר הפנים סבור שיתחילו בנושא הזה בעיריות האיתנות, אני חושב שאם אנחנו מכסים את העיריות הקטנות נכסה, להערכתי, אחוז גבוה מכלל המקומות בארץ. לכן אני חושב שחייבים להתחיל עם זה. </w:t>
      </w:r>
    </w:p>
    <w:p w14:paraId="7FC6AED0" w14:textId="77777777" w:rsidR="00BB7ACC" w:rsidRPr="00BB7ACC" w:rsidRDefault="00BB7ACC" w:rsidP="00BB7ACC">
      <w:pPr>
        <w:bidi/>
        <w:ind w:firstLine="567"/>
        <w:jc w:val="both"/>
        <w:rPr>
          <w:rFonts w:cs="David" w:hint="cs"/>
          <w:rtl/>
        </w:rPr>
      </w:pPr>
    </w:p>
    <w:p w14:paraId="042D55C8" w14:textId="77777777" w:rsidR="00BB7ACC" w:rsidRPr="00BB7ACC" w:rsidRDefault="00BB7ACC" w:rsidP="00BB7ACC">
      <w:pPr>
        <w:bidi/>
        <w:ind w:firstLine="567"/>
        <w:jc w:val="both"/>
        <w:rPr>
          <w:rFonts w:cs="David" w:hint="cs"/>
          <w:rtl/>
        </w:rPr>
      </w:pPr>
      <w:r w:rsidRPr="00BB7ACC">
        <w:rPr>
          <w:rFonts w:cs="David" w:hint="cs"/>
          <w:rtl/>
        </w:rPr>
        <w:t xml:space="preserve">משרד הבריאות </w:t>
      </w:r>
      <w:r w:rsidRPr="00BB7ACC">
        <w:rPr>
          <w:rFonts w:cs="David"/>
          <w:rtl/>
        </w:rPr>
        <w:t>–</w:t>
      </w:r>
      <w:r w:rsidRPr="00BB7ACC">
        <w:rPr>
          <w:rFonts w:cs="David" w:hint="cs"/>
          <w:rtl/>
        </w:rPr>
        <w:t xml:space="preserve"> עורכת דין </w:t>
      </w:r>
      <w:proofErr w:type="spellStart"/>
      <w:r w:rsidRPr="00BB7ACC">
        <w:rPr>
          <w:rFonts w:cs="David" w:hint="cs"/>
          <w:rtl/>
        </w:rPr>
        <w:t>שרונה</w:t>
      </w:r>
      <w:proofErr w:type="spellEnd"/>
      <w:r w:rsidRPr="00BB7ACC">
        <w:rPr>
          <w:rFonts w:cs="David" w:hint="cs"/>
          <w:rtl/>
        </w:rPr>
        <w:t xml:space="preserve"> עבר הדני דיברה בשם הלשכה המשפטית וטענה כי משרד הבריאות התחיל להיערך לנושא הנגישות עוד לפני שהחוק חוקק. במשרד הוקמה </w:t>
      </w:r>
      <w:proofErr w:type="spellStart"/>
      <w:r w:rsidRPr="00BB7ACC">
        <w:rPr>
          <w:rFonts w:cs="David" w:hint="cs"/>
          <w:rtl/>
        </w:rPr>
        <w:t>מינהלת</w:t>
      </w:r>
      <w:proofErr w:type="spellEnd"/>
      <w:r w:rsidRPr="00BB7ACC">
        <w:rPr>
          <w:rFonts w:cs="David" w:hint="cs"/>
          <w:rtl/>
        </w:rPr>
        <w:t xml:space="preserve">, החלה עבודת מטה ובוצעו סקרים. המשרד פנה לעורך דין חיצוני והוכנה טיוטת תקנות אשר הוגשה לוועדת העבודה באוגוסט 2006. הטיוטה הופצה להתייעצות כנדרש, ובנקודה זו נתקלו בחסם העיקרי, שהוא רצון להלימה בין הנורמות היוצאות ממשרדי הממשלה השונים. הנציבות סברה כי נכון יותר שההתאמות הנדרשות למערכת הבריאות יבוצעו לאור התקנות של משרד המשפטים. קיימת טיוטה מתקדמת יותר מהטיוטה שהוגשה באוגוסט 2006, אך העבודה נעצרה בזמן מסוים. </w:t>
      </w:r>
    </w:p>
    <w:p w14:paraId="5A4082A4" w14:textId="77777777" w:rsidR="00BB7ACC" w:rsidRPr="00BB7ACC" w:rsidRDefault="00BB7ACC" w:rsidP="00BB7ACC">
      <w:pPr>
        <w:bidi/>
        <w:ind w:firstLine="567"/>
        <w:jc w:val="both"/>
        <w:rPr>
          <w:rFonts w:cs="David" w:hint="cs"/>
          <w:rtl/>
        </w:rPr>
      </w:pPr>
    </w:p>
    <w:p w14:paraId="77E0B520" w14:textId="77777777" w:rsidR="00BB7ACC" w:rsidRPr="00BB7ACC" w:rsidRDefault="00BB7ACC" w:rsidP="00BB7ACC">
      <w:pPr>
        <w:bidi/>
        <w:ind w:firstLine="567"/>
        <w:jc w:val="both"/>
        <w:rPr>
          <w:rFonts w:cs="David" w:hint="cs"/>
          <w:rtl/>
        </w:rPr>
      </w:pPr>
      <w:r w:rsidRPr="00BB7ACC">
        <w:rPr>
          <w:rFonts w:cs="David" w:hint="cs"/>
          <w:rtl/>
        </w:rPr>
        <w:t xml:space="preserve">אני רוצה להדגיש שהייתה בנושא הזה שאילתא של חברי הכנסת אוריאל, סער ועוד חבר כנסת אחד. נאמר שהם תקועים בנושא הזה. היות שהוועדה הזאת דנה בנושא הזה ביום הנכה, אנחנו רוצים לקדם את הנושא הזה. </w:t>
      </w:r>
    </w:p>
    <w:p w14:paraId="02918DE1" w14:textId="77777777" w:rsidR="00BB7ACC" w:rsidRPr="00BB7ACC" w:rsidRDefault="00BB7ACC" w:rsidP="00BB7ACC">
      <w:pPr>
        <w:bidi/>
        <w:jc w:val="both"/>
        <w:rPr>
          <w:rFonts w:cs="David" w:hint="cs"/>
          <w:rtl/>
        </w:rPr>
      </w:pPr>
    </w:p>
    <w:p w14:paraId="24FCB0F4" w14:textId="77777777" w:rsidR="00BB7ACC" w:rsidRPr="00BB7ACC" w:rsidRDefault="00BB7ACC" w:rsidP="00BB7ACC">
      <w:pPr>
        <w:bidi/>
        <w:ind w:firstLine="567"/>
        <w:jc w:val="both"/>
        <w:rPr>
          <w:rFonts w:cs="David" w:hint="cs"/>
          <w:rtl/>
        </w:rPr>
      </w:pPr>
      <w:r w:rsidRPr="00BB7ACC">
        <w:rPr>
          <w:rFonts w:cs="David" w:hint="cs"/>
          <w:rtl/>
        </w:rPr>
        <w:t xml:space="preserve">בתשובה לשאילתא של חבר הכנסת אורי אריאל ענה שר הבריאות ב-10 במרץ כי על אף שטיוטה מתקדמת הופצה על-ידי המשרד בקיץ לא עלה בידי המשרד להשלים התקנת התקנות מטעמים שונים, שרובם אינם בשליטת המשרד. </w:t>
      </w:r>
    </w:p>
    <w:p w14:paraId="0D1D4DAC" w14:textId="77777777" w:rsidR="00BB7ACC" w:rsidRPr="00BB7ACC" w:rsidRDefault="00BB7ACC" w:rsidP="00BB7ACC">
      <w:pPr>
        <w:bidi/>
        <w:ind w:firstLine="567"/>
        <w:jc w:val="both"/>
        <w:rPr>
          <w:rFonts w:cs="David" w:hint="cs"/>
          <w:rtl/>
        </w:rPr>
      </w:pPr>
    </w:p>
    <w:p w14:paraId="38397F79" w14:textId="77777777" w:rsidR="00BB7ACC" w:rsidRPr="00BB7ACC" w:rsidRDefault="00BB7ACC" w:rsidP="00BB7ACC">
      <w:pPr>
        <w:bidi/>
        <w:ind w:firstLine="567"/>
        <w:jc w:val="both"/>
        <w:rPr>
          <w:rFonts w:cs="David" w:hint="cs"/>
          <w:rtl/>
        </w:rPr>
      </w:pPr>
      <w:r w:rsidRPr="00BB7ACC">
        <w:rPr>
          <w:rFonts w:cs="David" w:hint="cs"/>
          <w:rtl/>
        </w:rPr>
        <w:t xml:space="preserve">עמדת משרד הביטחון </w:t>
      </w:r>
      <w:r w:rsidRPr="00BB7ACC">
        <w:rPr>
          <w:rFonts w:cs="David"/>
          <w:rtl/>
        </w:rPr>
        <w:t>–</w:t>
      </w:r>
      <w:r w:rsidRPr="00BB7ACC">
        <w:rPr>
          <w:rFonts w:cs="David" w:hint="cs"/>
          <w:rtl/>
        </w:rPr>
        <w:t xml:space="preserve"> עורך דין יצחק וכטל הצהיר כי גובשו תקנות. הבעיה בהגשת התקנות היא שמדובר בתקנות שירותי חירום והתגוננות אזרחית, שקיימת התנגדות להגשתן בשל הרצון שיכללו את מגן דוד אדום ומכבי האש, גופים שאינם באחריות משרד הביטחון. </w:t>
      </w:r>
    </w:p>
    <w:p w14:paraId="10DC2372" w14:textId="77777777" w:rsidR="00BB7ACC" w:rsidRPr="00BB7ACC" w:rsidRDefault="00BB7ACC" w:rsidP="00BB7ACC">
      <w:pPr>
        <w:bidi/>
        <w:ind w:firstLine="567"/>
        <w:jc w:val="both"/>
        <w:rPr>
          <w:rFonts w:cs="David" w:hint="cs"/>
          <w:rtl/>
        </w:rPr>
      </w:pPr>
    </w:p>
    <w:p w14:paraId="684881C3" w14:textId="77777777" w:rsidR="00BB7ACC" w:rsidRPr="00BB7ACC" w:rsidRDefault="00BB7ACC" w:rsidP="00BB7ACC">
      <w:pPr>
        <w:bidi/>
        <w:ind w:firstLine="567"/>
        <w:jc w:val="both"/>
        <w:rPr>
          <w:rFonts w:cs="David" w:hint="cs"/>
          <w:rtl/>
        </w:rPr>
      </w:pPr>
      <w:r w:rsidRPr="00BB7ACC">
        <w:rPr>
          <w:rFonts w:cs="David" w:hint="cs"/>
          <w:rtl/>
        </w:rPr>
        <w:t xml:space="preserve">משרד החינוך - עורכת הדין יבינה זכאי אמרה כי המשרד חיכה לתקנות הנציבות, מתוך מחשבה שניתן להסתמך עליהן בנושא מוסדות החינוך. לא ניתנה הערכה מתי יהיו מוכנות. </w:t>
      </w:r>
    </w:p>
    <w:p w14:paraId="40A6FC44" w14:textId="77777777" w:rsidR="00BB7ACC" w:rsidRPr="00BB7ACC" w:rsidRDefault="00BB7ACC" w:rsidP="00BB7ACC">
      <w:pPr>
        <w:bidi/>
        <w:ind w:firstLine="567"/>
        <w:jc w:val="both"/>
        <w:rPr>
          <w:rFonts w:cs="David" w:hint="cs"/>
          <w:rtl/>
        </w:rPr>
      </w:pPr>
    </w:p>
    <w:p w14:paraId="6128A228" w14:textId="77777777" w:rsidR="00BB7ACC" w:rsidRPr="00BB7ACC" w:rsidRDefault="00BB7ACC" w:rsidP="00BB7ACC">
      <w:pPr>
        <w:bidi/>
        <w:ind w:firstLine="567"/>
        <w:jc w:val="both"/>
        <w:rPr>
          <w:rFonts w:cs="David" w:hint="cs"/>
          <w:rtl/>
        </w:rPr>
      </w:pPr>
      <w:r w:rsidRPr="00BB7ACC">
        <w:rPr>
          <w:rFonts w:cs="David" w:hint="cs"/>
          <w:rtl/>
        </w:rPr>
        <w:t xml:space="preserve">משרד התקשורת </w:t>
      </w:r>
      <w:r w:rsidRPr="00BB7ACC">
        <w:rPr>
          <w:rFonts w:cs="David"/>
          <w:rtl/>
        </w:rPr>
        <w:t>–</w:t>
      </w:r>
      <w:r w:rsidRPr="00BB7ACC">
        <w:rPr>
          <w:rFonts w:cs="David" w:hint="cs"/>
          <w:rtl/>
        </w:rPr>
        <w:t xml:space="preserve"> אני מוכרח לציין אותו. המשרד היחיד שהעביר למשרד העבודה והרווחה את התקנות לאישור. </w:t>
      </w:r>
    </w:p>
    <w:p w14:paraId="6EE1B01F" w14:textId="77777777" w:rsidR="00BB7ACC" w:rsidRPr="00BB7ACC" w:rsidRDefault="00BB7ACC" w:rsidP="00BB7ACC">
      <w:pPr>
        <w:bidi/>
        <w:jc w:val="both"/>
        <w:rPr>
          <w:rFonts w:cs="David" w:hint="cs"/>
          <w:rtl/>
        </w:rPr>
      </w:pPr>
    </w:p>
    <w:p w14:paraId="632E7C10" w14:textId="77777777" w:rsidR="00BB7ACC" w:rsidRPr="00BB7ACC" w:rsidRDefault="00BB7ACC" w:rsidP="00BB7ACC">
      <w:pPr>
        <w:bidi/>
        <w:ind w:firstLine="567"/>
        <w:jc w:val="both"/>
        <w:rPr>
          <w:rFonts w:cs="David" w:hint="cs"/>
          <w:rtl/>
        </w:rPr>
      </w:pPr>
      <w:r w:rsidRPr="00BB7ACC">
        <w:rPr>
          <w:rFonts w:cs="David" w:hint="cs"/>
          <w:rtl/>
        </w:rPr>
        <w:t xml:space="preserve">רבותי חברי הכנסת, העליתי את הנושא הזה לדיון בגלל חשיבות הנושא. השרים במדינת ישראל נשבעים אמונים מעל דוכן הכנסת, והם נשבעים גם לקיים את החלטות הכנסת. הייתה החלטה של הכנסת, והרשות המבצעת לא מקיימת את החלטת הכנסת. </w:t>
      </w:r>
    </w:p>
    <w:p w14:paraId="095A53BF" w14:textId="77777777" w:rsidR="00BB7ACC" w:rsidRPr="00BB7ACC" w:rsidRDefault="00BB7ACC" w:rsidP="00BB7ACC">
      <w:pPr>
        <w:bidi/>
        <w:jc w:val="both"/>
        <w:rPr>
          <w:rFonts w:cs="David" w:hint="cs"/>
          <w:rtl/>
        </w:rPr>
      </w:pPr>
    </w:p>
    <w:p w14:paraId="694B895F" w14:textId="77777777" w:rsidR="00BB7ACC" w:rsidRPr="00BB7ACC" w:rsidRDefault="00BB7ACC" w:rsidP="00BB7ACC">
      <w:pPr>
        <w:bidi/>
        <w:jc w:val="both"/>
        <w:rPr>
          <w:rFonts w:cs="David" w:hint="cs"/>
          <w:rtl/>
        </w:rPr>
      </w:pPr>
      <w:r w:rsidRPr="00BB7ACC">
        <w:rPr>
          <w:rFonts w:cs="David" w:hint="cs"/>
          <w:u w:val="single"/>
          <w:rtl/>
        </w:rPr>
        <w:t>צבי הנדל:</w:t>
      </w:r>
    </w:p>
    <w:p w14:paraId="11E1EA31" w14:textId="77777777" w:rsidR="00BB7ACC" w:rsidRPr="00BB7ACC" w:rsidRDefault="00BB7ACC" w:rsidP="00BB7ACC">
      <w:pPr>
        <w:bidi/>
        <w:jc w:val="both"/>
        <w:rPr>
          <w:rFonts w:cs="David" w:hint="cs"/>
          <w:rtl/>
        </w:rPr>
      </w:pPr>
    </w:p>
    <w:p w14:paraId="22E203C3" w14:textId="77777777" w:rsidR="00BB7ACC" w:rsidRPr="00BB7ACC" w:rsidRDefault="00BB7ACC" w:rsidP="00BB7ACC">
      <w:pPr>
        <w:bidi/>
        <w:jc w:val="both"/>
        <w:rPr>
          <w:rFonts w:cs="David" w:hint="cs"/>
          <w:rtl/>
        </w:rPr>
      </w:pPr>
      <w:r w:rsidRPr="00BB7ACC">
        <w:rPr>
          <w:rFonts w:cs="David" w:hint="cs"/>
          <w:rtl/>
        </w:rPr>
        <w:tab/>
        <w:t xml:space="preserve">זה כבר כמה שנים. </w:t>
      </w:r>
    </w:p>
    <w:p w14:paraId="53B71EE3" w14:textId="77777777" w:rsidR="00BB7ACC" w:rsidRPr="00BB7ACC" w:rsidRDefault="00BB7ACC" w:rsidP="00BB7ACC">
      <w:pPr>
        <w:bidi/>
        <w:jc w:val="both"/>
        <w:rPr>
          <w:rFonts w:cs="David" w:hint="cs"/>
          <w:rtl/>
        </w:rPr>
      </w:pPr>
    </w:p>
    <w:p w14:paraId="3328DC82" w14:textId="77777777" w:rsidR="00BB7ACC" w:rsidRPr="00BB7ACC" w:rsidRDefault="00BB7ACC" w:rsidP="00BB7ACC">
      <w:pPr>
        <w:bidi/>
        <w:jc w:val="both"/>
        <w:rPr>
          <w:rFonts w:cs="David" w:hint="cs"/>
          <w:rtl/>
        </w:rPr>
      </w:pPr>
      <w:r w:rsidRPr="00BB7ACC">
        <w:rPr>
          <w:rFonts w:cs="David"/>
          <w:u w:val="single"/>
          <w:rtl/>
        </w:rPr>
        <w:br w:type="page"/>
      </w:r>
      <w:r w:rsidRPr="00BB7ACC">
        <w:rPr>
          <w:rFonts w:cs="David" w:hint="cs"/>
          <w:u w:val="single"/>
          <w:rtl/>
        </w:rPr>
        <w:t>היו"ר דוד טל:</w:t>
      </w:r>
    </w:p>
    <w:p w14:paraId="41A02C3C" w14:textId="77777777" w:rsidR="00BB7ACC" w:rsidRPr="00BB7ACC" w:rsidRDefault="00BB7ACC" w:rsidP="00BB7ACC">
      <w:pPr>
        <w:bidi/>
        <w:ind w:firstLine="567"/>
        <w:jc w:val="both"/>
        <w:rPr>
          <w:rFonts w:cs="David" w:hint="cs"/>
          <w:rtl/>
        </w:rPr>
      </w:pPr>
    </w:p>
    <w:p w14:paraId="38CDDECD" w14:textId="77777777" w:rsidR="00BB7ACC" w:rsidRPr="00BB7ACC" w:rsidRDefault="00BB7ACC" w:rsidP="00BB7ACC">
      <w:pPr>
        <w:bidi/>
        <w:ind w:firstLine="567"/>
        <w:jc w:val="both"/>
        <w:rPr>
          <w:rFonts w:cs="David" w:hint="cs"/>
          <w:rtl/>
        </w:rPr>
      </w:pPr>
      <w:r w:rsidRPr="00BB7ACC">
        <w:rPr>
          <w:rFonts w:cs="David" w:hint="cs"/>
          <w:rtl/>
        </w:rPr>
        <w:t xml:space="preserve">נכון. ב-2006 הם היו אמורים לסיים. מ-2006 עד היום עברה עוד שנה וחצי והדבר הזה לא קרה. אני חושב שאנחנו חייבים להביע את עמדתנו ולהעביר את מורת רוחנו. </w:t>
      </w:r>
    </w:p>
    <w:p w14:paraId="4CE9329E" w14:textId="77777777" w:rsidR="00BB7ACC" w:rsidRPr="00BB7ACC" w:rsidRDefault="00BB7ACC" w:rsidP="00BB7ACC">
      <w:pPr>
        <w:bidi/>
        <w:jc w:val="both"/>
        <w:rPr>
          <w:rFonts w:cs="David" w:hint="cs"/>
          <w:rtl/>
        </w:rPr>
      </w:pPr>
    </w:p>
    <w:p w14:paraId="2947B091" w14:textId="77777777" w:rsidR="00BB7ACC" w:rsidRPr="00BB7ACC" w:rsidRDefault="00BB7ACC" w:rsidP="00BB7ACC">
      <w:pPr>
        <w:bidi/>
        <w:jc w:val="both"/>
        <w:rPr>
          <w:rFonts w:cs="David" w:hint="cs"/>
          <w:rtl/>
        </w:rPr>
      </w:pPr>
      <w:r w:rsidRPr="00BB7ACC">
        <w:rPr>
          <w:rFonts w:cs="David" w:hint="cs"/>
          <w:u w:val="single"/>
          <w:rtl/>
        </w:rPr>
        <w:t>רונית תירוש:</w:t>
      </w:r>
    </w:p>
    <w:p w14:paraId="3E4D63FF" w14:textId="77777777" w:rsidR="00BB7ACC" w:rsidRPr="00BB7ACC" w:rsidRDefault="00BB7ACC" w:rsidP="00BB7ACC">
      <w:pPr>
        <w:bidi/>
        <w:jc w:val="both"/>
        <w:rPr>
          <w:rFonts w:cs="David" w:hint="cs"/>
          <w:rtl/>
        </w:rPr>
      </w:pPr>
    </w:p>
    <w:p w14:paraId="3A0205C1" w14:textId="77777777" w:rsidR="00BB7ACC" w:rsidRPr="00BB7ACC" w:rsidRDefault="00BB7ACC" w:rsidP="00BB7ACC">
      <w:pPr>
        <w:bidi/>
        <w:jc w:val="both"/>
        <w:rPr>
          <w:rFonts w:cs="David" w:hint="cs"/>
          <w:rtl/>
        </w:rPr>
      </w:pPr>
      <w:r w:rsidRPr="00BB7ACC">
        <w:rPr>
          <w:rFonts w:cs="David" w:hint="cs"/>
          <w:rtl/>
        </w:rPr>
        <w:tab/>
        <w:t xml:space="preserve"> סנקציות.</w:t>
      </w:r>
    </w:p>
    <w:p w14:paraId="7AA387F7" w14:textId="77777777" w:rsidR="00BB7ACC" w:rsidRPr="00BB7ACC" w:rsidRDefault="00BB7ACC" w:rsidP="00BB7ACC">
      <w:pPr>
        <w:bidi/>
        <w:jc w:val="both"/>
        <w:rPr>
          <w:rFonts w:cs="David" w:hint="cs"/>
          <w:rtl/>
        </w:rPr>
      </w:pPr>
    </w:p>
    <w:p w14:paraId="6EA3FA2D" w14:textId="77777777" w:rsidR="00BB7ACC" w:rsidRPr="00BB7ACC" w:rsidRDefault="00BB7ACC" w:rsidP="00BB7ACC">
      <w:pPr>
        <w:bidi/>
        <w:jc w:val="both"/>
        <w:rPr>
          <w:rFonts w:cs="David" w:hint="cs"/>
          <w:rtl/>
        </w:rPr>
      </w:pPr>
      <w:r w:rsidRPr="00BB7ACC">
        <w:rPr>
          <w:rFonts w:cs="David" w:hint="cs"/>
          <w:u w:val="single"/>
          <w:rtl/>
        </w:rPr>
        <w:t>היו"ר דוד טל:</w:t>
      </w:r>
    </w:p>
    <w:p w14:paraId="23C17C79" w14:textId="77777777" w:rsidR="00BB7ACC" w:rsidRPr="00BB7ACC" w:rsidRDefault="00BB7ACC" w:rsidP="00BB7ACC">
      <w:pPr>
        <w:bidi/>
        <w:jc w:val="both"/>
        <w:rPr>
          <w:rFonts w:cs="David" w:hint="cs"/>
          <w:rtl/>
        </w:rPr>
      </w:pPr>
    </w:p>
    <w:p w14:paraId="50D0E5A1" w14:textId="77777777" w:rsidR="00BB7ACC" w:rsidRPr="00BB7ACC" w:rsidRDefault="00BB7ACC" w:rsidP="00BB7ACC">
      <w:pPr>
        <w:bidi/>
        <w:ind w:firstLine="567"/>
        <w:jc w:val="both"/>
        <w:rPr>
          <w:rFonts w:cs="David" w:hint="cs"/>
          <w:rtl/>
        </w:rPr>
      </w:pPr>
      <w:r w:rsidRPr="00BB7ACC">
        <w:rPr>
          <w:rFonts w:cs="David" w:hint="cs"/>
          <w:rtl/>
        </w:rPr>
        <w:t xml:space="preserve">אפשר לעשות כל מיני סנקציות, אפשר לטכס עצה לגבי סנקציות על משרדים ממשלתיים שלא מקיימים את החלטות הכנסת. אני לא מחזיק שעון, ואם נקבע ינואר 2006 והיו עושים את זה עד מרץ, אפריל או מאי </w:t>
      </w:r>
      <w:r w:rsidRPr="00BB7ACC">
        <w:rPr>
          <w:rFonts w:cs="David"/>
          <w:rtl/>
        </w:rPr>
        <w:t>–</w:t>
      </w:r>
      <w:r w:rsidRPr="00BB7ACC">
        <w:rPr>
          <w:rFonts w:cs="David" w:hint="cs"/>
          <w:rtl/>
        </w:rPr>
        <w:t xml:space="preserve"> זה לא נורא. אבל חלפה שנה וחצי מהמועד, אני חושב שאם לא נציף את הנושא הזה, הרשות המבצעת תמשיך לא לראות אותנו ממטר. </w:t>
      </w:r>
    </w:p>
    <w:p w14:paraId="790629C0" w14:textId="77777777" w:rsidR="00BB7ACC" w:rsidRPr="00BB7ACC" w:rsidRDefault="00BB7ACC" w:rsidP="00BB7ACC">
      <w:pPr>
        <w:bidi/>
        <w:jc w:val="both"/>
        <w:rPr>
          <w:rFonts w:cs="David" w:hint="cs"/>
          <w:rtl/>
        </w:rPr>
      </w:pPr>
    </w:p>
    <w:p w14:paraId="7C7CA9E6" w14:textId="77777777" w:rsidR="00BB7ACC" w:rsidRPr="00BB7ACC" w:rsidRDefault="00BB7ACC" w:rsidP="00BB7ACC">
      <w:pPr>
        <w:bidi/>
        <w:jc w:val="both"/>
        <w:rPr>
          <w:rFonts w:cs="David" w:hint="cs"/>
          <w:rtl/>
        </w:rPr>
      </w:pPr>
      <w:r w:rsidRPr="00BB7ACC">
        <w:rPr>
          <w:rFonts w:cs="David" w:hint="cs"/>
          <w:u w:val="single"/>
          <w:rtl/>
        </w:rPr>
        <w:t xml:space="preserve">יורם </w:t>
      </w:r>
      <w:proofErr w:type="spellStart"/>
      <w:r w:rsidRPr="00BB7ACC">
        <w:rPr>
          <w:rFonts w:cs="David" w:hint="cs"/>
          <w:u w:val="single"/>
          <w:rtl/>
        </w:rPr>
        <w:t>מרציאנו</w:t>
      </w:r>
      <w:proofErr w:type="spellEnd"/>
      <w:r w:rsidRPr="00BB7ACC">
        <w:rPr>
          <w:rFonts w:cs="David" w:hint="cs"/>
          <w:u w:val="single"/>
          <w:rtl/>
        </w:rPr>
        <w:t>:</w:t>
      </w:r>
    </w:p>
    <w:p w14:paraId="558EE632" w14:textId="77777777" w:rsidR="00BB7ACC" w:rsidRPr="00BB7ACC" w:rsidRDefault="00BB7ACC" w:rsidP="00BB7ACC">
      <w:pPr>
        <w:bidi/>
        <w:jc w:val="both"/>
        <w:rPr>
          <w:rFonts w:cs="David" w:hint="cs"/>
          <w:rtl/>
        </w:rPr>
      </w:pPr>
    </w:p>
    <w:p w14:paraId="6621FFED" w14:textId="77777777" w:rsidR="00BB7ACC" w:rsidRPr="00BB7ACC" w:rsidRDefault="00BB7ACC" w:rsidP="00BB7ACC">
      <w:pPr>
        <w:bidi/>
        <w:jc w:val="both"/>
        <w:rPr>
          <w:rFonts w:cs="David" w:hint="cs"/>
          <w:rtl/>
        </w:rPr>
      </w:pPr>
      <w:r w:rsidRPr="00BB7ACC">
        <w:rPr>
          <w:rFonts w:cs="David" w:hint="cs"/>
          <w:rtl/>
        </w:rPr>
        <w:tab/>
        <w:t xml:space="preserve">היא באמת לא רואה אותנו, ולא רואה את הנכים ממטר. </w:t>
      </w:r>
    </w:p>
    <w:p w14:paraId="4164194A" w14:textId="77777777" w:rsidR="00BB7ACC" w:rsidRPr="00BB7ACC" w:rsidRDefault="00BB7ACC" w:rsidP="00BB7ACC">
      <w:pPr>
        <w:bidi/>
        <w:jc w:val="both"/>
        <w:rPr>
          <w:rFonts w:cs="David" w:hint="cs"/>
          <w:rtl/>
        </w:rPr>
      </w:pPr>
    </w:p>
    <w:p w14:paraId="382AFED4" w14:textId="77777777" w:rsidR="00BB7ACC" w:rsidRPr="00BB7ACC" w:rsidRDefault="00BB7ACC" w:rsidP="00BB7ACC">
      <w:pPr>
        <w:bidi/>
        <w:jc w:val="both"/>
        <w:rPr>
          <w:rFonts w:cs="David" w:hint="cs"/>
          <w:rtl/>
        </w:rPr>
      </w:pPr>
      <w:r w:rsidRPr="00BB7ACC">
        <w:rPr>
          <w:rFonts w:cs="David" w:hint="cs"/>
          <w:u w:val="single"/>
          <w:rtl/>
        </w:rPr>
        <w:t>היו"ר דוד טל:</w:t>
      </w:r>
    </w:p>
    <w:p w14:paraId="647EE7C6" w14:textId="77777777" w:rsidR="00BB7ACC" w:rsidRPr="00BB7ACC" w:rsidRDefault="00BB7ACC" w:rsidP="00BB7ACC">
      <w:pPr>
        <w:bidi/>
        <w:jc w:val="both"/>
        <w:rPr>
          <w:rFonts w:cs="David" w:hint="cs"/>
          <w:rtl/>
        </w:rPr>
      </w:pPr>
    </w:p>
    <w:p w14:paraId="738E922F" w14:textId="77777777" w:rsidR="00BB7ACC" w:rsidRPr="00BB7ACC" w:rsidRDefault="00BB7ACC" w:rsidP="00BB7ACC">
      <w:pPr>
        <w:bidi/>
        <w:ind w:firstLine="567"/>
        <w:jc w:val="both"/>
        <w:rPr>
          <w:rFonts w:cs="David" w:hint="cs"/>
          <w:rtl/>
        </w:rPr>
      </w:pPr>
      <w:r w:rsidRPr="00BB7ACC">
        <w:rPr>
          <w:rFonts w:cs="David" w:hint="cs"/>
          <w:rtl/>
        </w:rPr>
        <w:t xml:space="preserve">יושבת לשמאלי גברת </w:t>
      </w:r>
      <w:proofErr w:type="spellStart"/>
      <w:r w:rsidRPr="00BB7ACC">
        <w:rPr>
          <w:rFonts w:cs="David" w:hint="cs"/>
          <w:rtl/>
        </w:rPr>
        <w:t>ג'ודי</w:t>
      </w:r>
      <w:proofErr w:type="spellEnd"/>
      <w:r w:rsidRPr="00BB7ACC">
        <w:rPr>
          <w:rFonts w:cs="David" w:hint="cs"/>
          <w:rtl/>
        </w:rPr>
        <w:t xml:space="preserve"> </w:t>
      </w:r>
      <w:proofErr w:type="spellStart"/>
      <w:r w:rsidRPr="00BB7ACC">
        <w:rPr>
          <w:rFonts w:cs="David" w:hint="cs"/>
          <w:rtl/>
        </w:rPr>
        <w:t>וסרמן</w:t>
      </w:r>
      <w:proofErr w:type="spellEnd"/>
      <w:r w:rsidRPr="00BB7ACC">
        <w:rPr>
          <w:rFonts w:cs="David" w:hint="cs"/>
          <w:rtl/>
        </w:rPr>
        <w:t>, היועצת המשפטית של ועדת העבודה. אם יעלו שאלות בנושא ועדת העבודה אפשר יהיה לשאול אותה. אני רוצה לפתוח את הנושא הזה לדיון.</w:t>
      </w:r>
    </w:p>
    <w:p w14:paraId="3F8B0D8F" w14:textId="77777777" w:rsidR="00BB7ACC" w:rsidRPr="00BB7ACC" w:rsidRDefault="00BB7ACC" w:rsidP="00BB7ACC">
      <w:pPr>
        <w:bidi/>
        <w:ind w:firstLine="567"/>
        <w:jc w:val="both"/>
        <w:rPr>
          <w:rFonts w:cs="David" w:hint="cs"/>
          <w:rtl/>
        </w:rPr>
      </w:pPr>
    </w:p>
    <w:p w14:paraId="549403C9" w14:textId="77777777" w:rsidR="00BB7ACC" w:rsidRPr="00BB7ACC" w:rsidRDefault="00BB7ACC" w:rsidP="00BB7ACC">
      <w:pPr>
        <w:bidi/>
        <w:ind w:firstLine="567"/>
        <w:jc w:val="both"/>
        <w:rPr>
          <w:rFonts w:cs="David" w:hint="cs"/>
          <w:rtl/>
        </w:rPr>
      </w:pPr>
      <w:r w:rsidRPr="00BB7ACC">
        <w:rPr>
          <w:rFonts w:cs="David" w:hint="cs"/>
          <w:rtl/>
        </w:rPr>
        <w:t>אתן לחבר הכנסת ריבלין לפתוח, לפי בקשתו.</w:t>
      </w:r>
    </w:p>
    <w:p w14:paraId="4D6211E2" w14:textId="77777777" w:rsidR="00BB7ACC" w:rsidRPr="00BB7ACC" w:rsidRDefault="00BB7ACC" w:rsidP="00BB7ACC">
      <w:pPr>
        <w:bidi/>
        <w:jc w:val="both"/>
        <w:rPr>
          <w:rFonts w:cs="David" w:hint="cs"/>
          <w:rtl/>
        </w:rPr>
      </w:pPr>
    </w:p>
    <w:p w14:paraId="4654D91A" w14:textId="77777777" w:rsidR="00BB7ACC" w:rsidRPr="00BB7ACC" w:rsidRDefault="00BB7ACC" w:rsidP="00BB7ACC">
      <w:pPr>
        <w:bidi/>
        <w:jc w:val="both"/>
        <w:rPr>
          <w:rFonts w:cs="David" w:hint="cs"/>
          <w:rtl/>
        </w:rPr>
      </w:pPr>
      <w:r w:rsidRPr="00BB7ACC">
        <w:rPr>
          <w:rFonts w:cs="David" w:hint="cs"/>
          <w:u w:val="single"/>
          <w:rtl/>
        </w:rPr>
        <w:t>ראובן ריבלין:</w:t>
      </w:r>
    </w:p>
    <w:p w14:paraId="401997A8" w14:textId="77777777" w:rsidR="00BB7ACC" w:rsidRPr="00BB7ACC" w:rsidRDefault="00BB7ACC" w:rsidP="00BB7ACC">
      <w:pPr>
        <w:bidi/>
        <w:jc w:val="both"/>
        <w:rPr>
          <w:rFonts w:cs="David" w:hint="cs"/>
          <w:rtl/>
        </w:rPr>
      </w:pPr>
    </w:p>
    <w:p w14:paraId="30DBE05F" w14:textId="77777777" w:rsidR="00BB7ACC" w:rsidRPr="00BB7ACC" w:rsidRDefault="00BB7ACC" w:rsidP="00BB7ACC">
      <w:pPr>
        <w:bidi/>
        <w:jc w:val="both"/>
        <w:rPr>
          <w:rFonts w:cs="David" w:hint="cs"/>
          <w:rtl/>
        </w:rPr>
      </w:pPr>
      <w:r w:rsidRPr="00BB7ACC">
        <w:rPr>
          <w:rFonts w:cs="David" w:hint="cs"/>
          <w:rtl/>
        </w:rPr>
        <w:tab/>
        <w:t xml:space="preserve">ברשותך, אדוני. אני צריך לצאת לתל חי. </w:t>
      </w:r>
    </w:p>
    <w:p w14:paraId="7E3B7C44" w14:textId="77777777" w:rsidR="00BB7ACC" w:rsidRPr="00BB7ACC" w:rsidRDefault="00BB7ACC" w:rsidP="00BB7ACC">
      <w:pPr>
        <w:bidi/>
        <w:jc w:val="both"/>
        <w:rPr>
          <w:rFonts w:cs="David" w:hint="cs"/>
          <w:rtl/>
        </w:rPr>
      </w:pPr>
    </w:p>
    <w:p w14:paraId="4B1B4226" w14:textId="77777777" w:rsidR="00BB7ACC" w:rsidRPr="00BB7ACC" w:rsidRDefault="00BB7ACC" w:rsidP="00BB7ACC">
      <w:pPr>
        <w:bidi/>
        <w:jc w:val="both"/>
        <w:rPr>
          <w:rFonts w:cs="David" w:hint="cs"/>
          <w:rtl/>
        </w:rPr>
      </w:pPr>
      <w:r w:rsidRPr="00BB7ACC">
        <w:rPr>
          <w:rFonts w:cs="David" w:hint="cs"/>
          <w:u w:val="single"/>
          <w:rtl/>
        </w:rPr>
        <w:t xml:space="preserve">יעקב </w:t>
      </w:r>
      <w:proofErr w:type="spellStart"/>
      <w:r w:rsidRPr="00BB7ACC">
        <w:rPr>
          <w:rFonts w:cs="David" w:hint="cs"/>
          <w:u w:val="single"/>
          <w:rtl/>
        </w:rPr>
        <w:t>מרגי</w:t>
      </w:r>
      <w:proofErr w:type="spellEnd"/>
      <w:r w:rsidRPr="00BB7ACC">
        <w:rPr>
          <w:rFonts w:cs="David" w:hint="cs"/>
          <w:u w:val="single"/>
          <w:rtl/>
        </w:rPr>
        <w:t>:</w:t>
      </w:r>
    </w:p>
    <w:p w14:paraId="6FC598F9" w14:textId="77777777" w:rsidR="00BB7ACC" w:rsidRPr="00BB7ACC" w:rsidRDefault="00BB7ACC" w:rsidP="00BB7ACC">
      <w:pPr>
        <w:bidi/>
        <w:jc w:val="both"/>
        <w:rPr>
          <w:rFonts w:cs="David" w:hint="cs"/>
          <w:rtl/>
        </w:rPr>
      </w:pPr>
    </w:p>
    <w:p w14:paraId="0A8A7B40" w14:textId="77777777" w:rsidR="00BB7ACC" w:rsidRPr="00BB7ACC" w:rsidRDefault="00BB7ACC" w:rsidP="00BB7ACC">
      <w:pPr>
        <w:bidi/>
        <w:jc w:val="both"/>
        <w:rPr>
          <w:rFonts w:cs="David" w:hint="cs"/>
          <w:rtl/>
        </w:rPr>
      </w:pPr>
      <w:r w:rsidRPr="00BB7ACC">
        <w:rPr>
          <w:rFonts w:cs="David" w:hint="cs"/>
          <w:rtl/>
        </w:rPr>
        <w:tab/>
        <w:t xml:space="preserve"> אנחנו מסכימים. </w:t>
      </w:r>
    </w:p>
    <w:p w14:paraId="7DA70436" w14:textId="77777777" w:rsidR="00BB7ACC" w:rsidRPr="00BB7ACC" w:rsidRDefault="00BB7ACC" w:rsidP="00BB7ACC">
      <w:pPr>
        <w:bidi/>
        <w:jc w:val="both"/>
        <w:rPr>
          <w:rFonts w:cs="David" w:hint="cs"/>
          <w:rtl/>
        </w:rPr>
      </w:pPr>
    </w:p>
    <w:p w14:paraId="0B599424" w14:textId="77777777" w:rsidR="00BB7ACC" w:rsidRPr="00BB7ACC" w:rsidRDefault="00BB7ACC" w:rsidP="00BB7ACC">
      <w:pPr>
        <w:bidi/>
        <w:jc w:val="both"/>
        <w:rPr>
          <w:rFonts w:cs="David" w:hint="cs"/>
          <w:rtl/>
        </w:rPr>
      </w:pPr>
      <w:r w:rsidRPr="00BB7ACC">
        <w:rPr>
          <w:rFonts w:cs="David" w:hint="cs"/>
          <w:u w:val="single"/>
          <w:rtl/>
        </w:rPr>
        <w:t>היו"ר דוד טל:</w:t>
      </w:r>
    </w:p>
    <w:p w14:paraId="0694DAC2" w14:textId="77777777" w:rsidR="00BB7ACC" w:rsidRPr="00BB7ACC" w:rsidRDefault="00BB7ACC" w:rsidP="00BB7ACC">
      <w:pPr>
        <w:bidi/>
        <w:jc w:val="both"/>
        <w:rPr>
          <w:rFonts w:cs="David" w:hint="cs"/>
          <w:rtl/>
        </w:rPr>
      </w:pPr>
    </w:p>
    <w:p w14:paraId="1799085D" w14:textId="77777777" w:rsidR="00BB7ACC" w:rsidRPr="00BB7ACC" w:rsidRDefault="00BB7ACC" w:rsidP="00BB7ACC">
      <w:pPr>
        <w:bidi/>
        <w:jc w:val="both"/>
        <w:rPr>
          <w:rFonts w:cs="David" w:hint="cs"/>
          <w:rtl/>
        </w:rPr>
      </w:pPr>
      <w:r w:rsidRPr="00BB7ACC">
        <w:rPr>
          <w:rFonts w:cs="David" w:hint="cs"/>
          <w:rtl/>
        </w:rPr>
        <w:tab/>
        <w:t xml:space="preserve">זה בסדר, חבר הכנסת </w:t>
      </w:r>
      <w:proofErr w:type="spellStart"/>
      <w:r w:rsidRPr="00BB7ACC">
        <w:rPr>
          <w:rFonts w:cs="David" w:hint="cs"/>
          <w:rtl/>
        </w:rPr>
        <w:t>מרגי</w:t>
      </w:r>
      <w:proofErr w:type="spellEnd"/>
      <w:r w:rsidRPr="00BB7ACC">
        <w:rPr>
          <w:rFonts w:cs="David" w:hint="cs"/>
          <w:rtl/>
        </w:rPr>
        <w:t xml:space="preserve"> מסכים. בבקשה. </w:t>
      </w:r>
    </w:p>
    <w:p w14:paraId="64E2A0FD" w14:textId="77777777" w:rsidR="00BB7ACC" w:rsidRPr="00BB7ACC" w:rsidRDefault="00BB7ACC" w:rsidP="00BB7ACC">
      <w:pPr>
        <w:bidi/>
        <w:jc w:val="both"/>
        <w:rPr>
          <w:rFonts w:cs="David" w:hint="cs"/>
          <w:rtl/>
        </w:rPr>
      </w:pPr>
    </w:p>
    <w:p w14:paraId="6546F581" w14:textId="77777777" w:rsidR="00BB7ACC" w:rsidRPr="00BB7ACC" w:rsidRDefault="00BB7ACC" w:rsidP="00BB7ACC">
      <w:pPr>
        <w:bidi/>
        <w:jc w:val="both"/>
        <w:rPr>
          <w:rFonts w:cs="David" w:hint="cs"/>
          <w:rtl/>
        </w:rPr>
      </w:pPr>
      <w:r w:rsidRPr="00BB7ACC">
        <w:rPr>
          <w:rFonts w:cs="David" w:hint="cs"/>
          <w:u w:val="single"/>
          <w:rtl/>
        </w:rPr>
        <w:t>ראובן ריבלין:</w:t>
      </w:r>
    </w:p>
    <w:p w14:paraId="6E454FC5" w14:textId="77777777" w:rsidR="00BB7ACC" w:rsidRPr="00BB7ACC" w:rsidRDefault="00BB7ACC" w:rsidP="00BB7ACC">
      <w:pPr>
        <w:bidi/>
        <w:jc w:val="both"/>
        <w:rPr>
          <w:rFonts w:cs="David" w:hint="cs"/>
          <w:rtl/>
        </w:rPr>
      </w:pPr>
    </w:p>
    <w:p w14:paraId="741226B5" w14:textId="77777777" w:rsidR="00BB7ACC" w:rsidRPr="00BB7ACC" w:rsidRDefault="00BB7ACC" w:rsidP="00BB7ACC">
      <w:pPr>
        <w:bidi/>
        <w:jc w:val="both"/>
        <w:rPr>
          <w:rFonts w:cs="David" w:hint="cs"/>
          <w:rtl/>
        </w:rPr>
      </w:pPr>
      <w:r w:rsidRPr="00BB7ACC">
        <w:rPr>
          <w:rFonts w:cs="David" w:hint="cs"/>
          <w:rtl/>
        </w:rPr>
        <w:tab/>
        <w:t xml:space="preserve"> תודה רבה על רשות הדיבור. הכנסת צריכה להקפיד על כך שבכל פעם שיש הנחיה בחוק לממשלה, שהממשלה תבצע. נכון שהממשלה פעמים רבות אדישה לחקיקת הכנסת, ואני מדבר על כל הממשלות, לא על ממשלה כזו או אחרת. פעמים אין להן כוח בכנסת להתמודד גם עם חברי הקואליציה בנושאים שחברי הקואליציה חושבים שהם צודקים, והיא נותנת לעניין לעבור. אבל הואיל וצריך תקנות ביצוע, ובלי תקנות ביצוע אי-אפשר להפעיל את החוק הלכה למעשה, הרשות המבצעת נמנעת מלתקן תקנות ביצוע. הדבר הזה מביא לפחיתות בכבודה של הכנסת ולהפיכת אמירתה של הכנסת, שהיא הנציגה היחידה של הריבון, למילה שהופכת להיות פלסתר. </w:t>
      </w:r>
    </w:p>
    <w:p w14:paraId="7763EE8D" w14:textId="77777777" w:rsidR="00BB7ACC" w:rsidRPr="00BB7ACC" w:rsidRDefault="00BB7ACC" w:rsidP="00BB7ACC">
      <w:pPr>
        <w:bidi/>
        <w:jc w:val="both"/>
        <w:rPr>
          <w:rFonts w:cs="David" w:hint="cs"/>
          <w:rtl/>
        </w:rPr>
      </w:pPr>
    </w:p>
    <w:p w14:paraId="4FC3A0B7" w14:textId="77777777" w:rsidR="00BB7ACC" w:rsidRPr="00BB7ACC" w:rsidRDefault="00BB7ACC" w:rsidP="00BB7ACC">
      <w:pPr>
        <w:bidi/>
        <w:ind w:firstLine="567"/>
        <w:jc w:val="both"/>
        <w:rPr>
          <w:rFonts w:cs="David" w:hint="cs"/>
          <w:rtl/>
        </w:rPr>
      </w:pPr>
      <w:r w:rsidRPr="00BB7ACC">
        <w:rPr>
          <w:rFonts w:cs="David" w:hint="cs"/>
          <w:rtl/>
        </w:rPr>
        <w:t xml:space="preserve">פעמים יש קשיים. פעמים הממשלה צריכה להתארגן. פעמים יש קשיים אמיתיים. הנושא הזה היה בניגוד לדעתה של הממשלה והתקבל על דעתה של הכנסת, ואולי אפילו על אפה וחמתה של הממשלה. החוקים האלה נתקבלו על-ידי שלוש ממשלות לסירוגין. זה היה עוד בתקופת ברק, לאחר מכן אצל אריק שרון ועכשיו בתקופה שלנו. לכן אני חושב שאנחנו צריכים לבקש מהממשלה לתת לנו את עמדתה מדוע לא תתקן מיד התקנות, כדי לא לפגוע במעמדה ובחובתה לשלוט, אבל יחד עם זה אסור לנו להפוך את דברי הכנסת לאות מתה. פעמים רבות אני אפילו מתחנן שלא נחוקק חוקים שאנחנו יודעים שבסופו של דבר יהיו רק בבחינת הצהרת חוק ולא חוק. </w:t>
      </w:r>
    </w:p>
    <w:p w14:paraId="1EF9724F" w14:textId="77777777" w:rsidR="00BB7ACC" w:rsidRPr="00BB7ACC" w:rsidRDefault="00BB7ACC" w:rsidP="00BB7ACC">
      <w:pPr>
        <w:bidi/>
        <w:ind w:firstLine="567"/>
        <w:jc w:val="both"/>
        <w:rPr>
          <w:rFonts w:cs="David" w:hint="cs"/>
          <w:rtl/>
        </w:rPr>
      </w:pPr>
    </w:p>
    <w:p w14:paraId="62A314C4" w14:textId="77777777" w:rsidR="00BB7ACC" w:rsidRPr="00BB7ACC" w:rsidRDefault="00BB7ACC" w:rsidP="00BB7ACC">
      <w:pPr>
        <w:bidi/>
        <w:ind w:firstLine="567"/>
        <w:jc w:val="both"/>
        <w:rPr>
          <w:rFonts w:cs="David" w:hint="cs"/>
          <w:rtl/>
        </w:rPr>
      </w:pPr>
      <w:r w:rsidRPr="00BB7ACC">
        <w:rPr>
          <w:rFonts w:cs="David" w:hint="cs"/>
          <w:rtl/>
        </w:rPr>
        <w:t xml:space="preserve">אני מודה לאדוני על כך שאפשר לי. אני מבקש מאדוני סליחה, כיושב ראש ועדה, אם פגעתי בכנסת כאשר הערתי לך הערה. כוונתי הייתה לתקוף את הקואליציה ואת הממשלה על כך שהן - - - </w:t>
      </w:r>
    </w:p>
    <w:p w14:paraId="25609BC4" w14:textId="77777777" w:rsidR="00BB7ACC" w:rsidRPr="00BB7ACC" w:rsidRDefault="00BB7ACC" w:rsidP="00BB7ACC">
      <w:pPr>
        <w:bidi/>
        <w:jc w:val="both"/>
        <w:rPr>
          <w:rFonts w:cs="David" w:hint="cs"/>
          <w:rtl/>
        </w:rPr>
      </w:pPr>
    </w:p>
    <w:p w14:paraId="06446BA6" w14:textId="77777777" w:rsidR="00BB7ACC" w:rsidRPr="00BB7ACC" w:rsidRDefault="00BB7ACC" w:rsidP="00BB7ACC">
      <w:pPr>
        <w:bidi/>
        <w:jc w:val="both"/>
        <w:rPr>
          <w:rFonts w:cs="David" w:hint="cs"/>
          <w:rtl/>
        </w:rPr>
      </w:pPr>
      <w:r w:rsidRPr="00BB7ACC">
        <w:rPr>
          <w:rFonts w:cs="David" w:hint="cs"/>
          <w:u w:val="single"/>
          <w:rtl/>
        </w:rPr>
        <w:t>היו"ר דוד טל:</w:t>
      </w:r>
    </w:p>
    <w:p w14:paraId="09E270B0" w14:textId="77777777" w:rsidR="00BB7ACC" w:rsidRPr="00BB7ACC" w:rsidRDefault="00BB7ACC" w:rsidP="00BB7ACC">
      <w:pPr>
        <w:bidi/>
        <w:jc w:val="both"/>
        <w:rPr>
          <w:rFonts w:cs="David" w:hint="cs"/>
          <w:rtl/>
        </w:rPr>
      </w:pPr>
    </w:p>
    <w:p w14:paraId="4F09B7F3" w14:textId="77777777" w:rsidR="00BB7ACC" w:rsidRPr="00BB7ACC" w:rsidRDefault="00BB7ACC" w:rsidP="00BB7ACC">
      <w:pPr>
        <w:bidi/>
        <w:ind w:firstLine="567"/>
        <w:jc w:val="both"/>
        <w:rPr>
          <w:rFonts w:cs="David" w:hint="cs"/>
          <w:rtl/>
        </w:rPr>
      </w:pPr>
      <w:r w:rsidRPr="00BB7ACC">
        <w:rPr>
          <w:rFonts w:cs="David" w:hint="cs"/>
          <w:rtl/>
        </w:rPr>
        <w:t>זה השולחן שאתה צריך לעשות את זה. אני רוצה לומר לאדוני שמה שקראתי קודם היו עמדות של המשרדים הרלוונטיים. זו עמדת הממשלה. אני מודע לכך שעלותה של הצעת החוק הזאת גבוהה, אפילו גבוהה מאוד, אבל הכנסת קיבלה החלטה. אגב, החקיקה הייתה בהסכמה עם הממשלה, חבר הכנסת ריבלין, אז על אחת כמה וכמה. חובת הגשת התקנות הייתה במאי 2006.</w:t>
      </w:r>
    </w:p>
    <w:p w14:paraId="42E2BEF7" w14:textId="77777777" w:rsidR="00BB7ACC" w:rsidRPr="00BB7ACC" w:rsidRDefault="00BB7ACC" w:rsidP="00BB7ACC">
      <w:pPr>
        <w:bidi/>
        <w:ind w:firstLine="567"/>
        <w:jc w:val="both"/>
        <w:rPr>
          <w:rFonts w:cs="David" w:hint="cs"/>
          <w:rtl/>
        </w:rPr>
      </w:pPr>
    </w:p>
    <w:p w14:paraId="0FC4F3D5" w14:textId="77777777" w:rsidR="00BB7ACC" w:rsidRPr="00BB7ACC" w:rsidRDefault="00BB7ACC" w:rsidP="00BB7ACC">
      <w:pPr>
        <w:bidi/>
        <w:ind w:firstLine="567"/>
        <w:jc w:val="both"/>
        <w:rPr>
          <w:rFonts w:cs="David" w:hint="cs"/>
          <w:rtl/>
        </w:rPr>
      </w:pPr>
      <w:r w:rsidRPr="00BB7ACC">
        <w:rPr>
          <w:rFonts w:cs="David" w:hint="cs"/>
          <w:rtl/>
        </w:rPr>
        <w:t xml:space="preserve">חבר הכנסת </w:t>
      </w:r>
      <w:proofErr w:type="spellStart"/>
      <w:r w:rsidRPr="00BB7ACC">
        <w:rPr>
          <w:rFonts w:cs="David" w:hint="cs"/>
          <w:rtl/>
        </w:rPr>
        <w:t>מרגי</w:t>
      </w:r>
      <w:proofErr w:type="spellEnd"/>
      <w:r w:rsidRPr="00BB7ACC">
        <w:rPr>
          <w:rFonts w:cs="David" w:hint="cs"/>
          <w:rtl/>
        </w:rPr>
        <w:t xml:space="preserve">, בבקשה. </w:t>
      </w:r>
    </w:p>
    <w:p w14:paraId="11CAEDA6" w14:textId="77777777" w:rsidR="00BB7ACC" w:rsidRPr="00BB7ACC" w:rsidRDefault="00BB7ACC" w:rsidP="00BB7ACC">
      <w:pPr>
        <w:bidi/>
        <w:jc w:val="both"/>
        <w:rPr>
          <w:rFonts w:cs="David" w:hint="cs"/>
          <w:rtl/>
        </w:rPr>
      </w:pPr>
    </w:p>
    <w:p w14:paraId="310BC6C8" w14:textId="77777777" w:rsidR="00BB7ACC" w:rsidRPr="00BB7ACC" w:rsidRDefault="00BB7ACC" w:rsidP="00BB7ACC">
      <w:pPr>
        <w:bidi/>
        <w:jc w:val="both"/>
        <w:rPr>
          <w:rFonts w:cs="David" w:hint="cs"/>
          <w:rtl/>
        </w:rPr>
      </w:pPr>
      <w:r w:rsidRPr="00BB7ACC">
        <w:rPr>
          <w:rFonts w:cs="David" w:hint="cs"/>
          <w:u w:val="single"/>
          <w:rtl/>
        </w:rPr>
        <w:t xml:space="preserve">יעקב </w:t>
      </w:r>
      <w:proofErr w:type="spellStart"/>
      <w:r w:rsidRPr="00BB7ACC">
        <w:rPr>
          <w:rFonts w:cs="David" w:hint="cs"/>
          <w:u w:val="single"/>
          <w:rtl/>
        </w:rPr>
        <w:t>מרגי</w:t>
      </w:r>
      <w:proofErr w:type="spellEnd"/>
      <w:r w:rsidRPr="00BB7ACC">
        <w:rPr>
          <w:rFonts w:cs="David" w:hint="cs"/>
          <w:u w:val="single"/>
          <w:rtl/>
        </w:rPr>
        <w:t>:</w:t>
      </w:r>
    </w:p>
    <w:p w14:paraId="2BD5B974" w14:textId="77777777" w:rsidR="00BB7ACC" w:rsidRPr="00BB7ACC" w:rsidRDefault="00BB7ACC" w:rsidP="00BB7ACC">
      <w:pPr>
        <w:bidi/>
        <w:jc w:val="both"/>
        <w:rPr>
          <w:rFonts w:cs="David" w:hint="cs"/>
          <w:rtl/>
        </w:rPr>
      </w:pPr>
    </w:p>
    <w:p w14:paraId="413865F7" w14:textId="77777777" w:rsidR="00BB7ACC" w:rsidRPr="00BB7ACC" w:rsidRDefault="00BB7ACC" w:rsidP="00BB7ACC">
      <w:pPr>
        <w:bidi/>
        <w:jc w:val="both"/>
        <w:rPr>
          <w:rFonts w:cs="David" w:hint="cs"/>
          <w:rtl/>
        </w:rPr>
      </w:pPr>
      <w:r w:rsidRPr="00BB7ACC">
        <w:rPr>
          <w:rFonts w:cs="David" w:hint="cs"/>
          <w:rtl/>
        </w:rPr>
        <w:tab/>
        <w:t xml:space="preserve"> תודה, אדוני היושב ראש. בתחילת דבריי אני רוצה להודות לך על שלקחת את הנושא לידיים. לא אחת אנחנו יושבים מתוסכלים בוועדות, משקיעים דיונים, ויש עוד דיון ועוד דיון בחוק שכבר חוקק בכנסת הקודמת ושוב משרד זה לא התקין תקנות ומשרד אחר לא התקין. לפעמים זה באמת יד זדונית של קובעי המדיניות כדי לא לאדם נושאים, לפעמים זה גם סרבול של המערכת. צריך למצוא נוהל שיפשט את זה. </w:t>
      </w:r>
    </w:p>
    <w:p w14:paraId="2BAC91DE" w14:textId="77777777" w:rsidR="00BB7ACC" w:rsidRPr="00BB7ACC" w:rsidRDefault="00BB7ACC" w:rsidP="00BB7ACC">
      <w:pPr>
        <w:bidi/>
        <w:jc w:val="both"/>
        <w:rPr>
          <w:rFonts w:cs="David" w:hint="cs"/>
          <w:rtl/>
        </w:rPr>
      </w:pPr>
    </w:p>
    <w:p w14:paraId="1664C306" w14:textId="77777777" w:rsidR="00BB7ACC" w:rsidRPr="00BB7ACC" w:rsidRDefault="00BB7ACC" w:rsidP="00BB7ACC">
      <w:pPr>
        <w:bidi/>
        <w:ind w:firstLine="567"/>
        <w:jc w:val="both"/>
        <w:rPr>
          <w:rFonts w:cs="David" w:hint="cs"/>
          <w:rtl/>
        </w:rPr>
      </w:pPr>
      <w:r w:rsidRPr="00BB7ACC">
        <w:rPr>
          <w:rFonts w:cs="David" w:hint="cs"/>
          <w:rtl/>
        </w:rPr>
        <w:t xml:space="preserve">אני רוצה להתייחס לתגובת משרד הפנים. אם גוף ציבורי הולך לקבל היתר בניה למבנה ציבורי או אפילו אדם פרטי, שרוצה ביוזמתו האישית לבנות מבנה שהציבור מגיע אליו, זה מחייב נגישות, בלי זה לא מקבלים היתר בניה. אותה יד שדורשת מאחרים, בעזות מצח אומרת כאן שהיא לא יכולה ליישם את החוק כי יש לזה עלות תקציבית. את מי זה מעניין? הדוגמה האישית במשרד הפנים מתחייבת ומתבקשת. </w:t>
      </w:r>
    </w:p>
    <w:p w14:paraId="329A7AB2" w14:textId="77777777" w:rsidR="00BB7ACC" w:rsidRPr="00BB7ACC" w:rsidRDefault="00BB7ACC" w:rsidP="00BB7ACC">
      <w:pPr>
        <w:bidi/>
        <w:ind w:firstLine="567"/>
        <w:jc w:val="both"/>
        <w:rPr>
          <w:rFonts w:cs="David" w:hint="cs"/>
          <w:rtl/>
        </w:rPr>
      </w:pPr>
    </w:p>
    <w:p w14:paraId="6B61DD5F" w14:textId="77777777" w:rsidR="00BB7ACC" w:rsidRPr="00BB7ACC" w:rsidRDefault="00BB7ACC" w:rsidP="00BB7ACC">
      <w:pPr>
        <w:bidi/>
        <w:ind w:firstLine="567"/>
        <w:jc w:val="both"/>
        <w:rPr>
          <w:rFonts w:cs="David" w:hint="cs"/>
          <w:rtl/>
        </w:rPr>
      </w:pPr>
      <w:r w:rsidRPr="00BB7ACC">
        <w:rPr>
          <w:rFonts w:cs="David" w:hint="cs"/>
          <w:rtl/>
        </w:rPr>
        <w:t xml:space="preserve">אני מציע גם לאותם שרים - ולא תמיד זו יד זדונית שרוצה לעכב את החוק - אם היו משקיעים 10% מהזמן שהם משקיעים בניסוח הודעות לתקשורת בניסוח התקנות, תאמין לי ש-50% מהבעיה היו נפתרים. אדוני היושב ראש, אני לא יודע לומר לך מה הסנקציה, אבל אני קורא לך לנקוט באיזו סנקציה, איזו הפקעה של סמכות התקנת התקנות מהשר או כל סנקציה אחרת. זה יתקבל בברכה על-ידי חברי הכנסת. ודאי שנושא הנגישות חשוב מאוד ובראש המעלה, אבל יש גם נושאים חשובים אחרים שנתקעים. </w:t>
      </w:r>
    </w:p>
    <w:p w14:paraId="24767622" w14:textId="77777777" w:rsidR="00BB7ACC" w:rsidRPr="00BB7ACC" w:rsidRDefault="00BB7ACC" w:rsidP="00BB7ACC">
      <w:pPr>
        <w:bidi/>
        <w:jc w:val="both"/>
        <w:rPr>
          <w:rFonts w:cs="David" w:hint="cs"/>
          <w:rtl/>
        </w:rPr>
      </w:pPr>
    </w:p>
    <w:p w14:paraId="6F9EAA20" w14:textId="77777777" w:rsidR="00BB7ACC" w:rsidRPr="00BB7ACC" w:rsidRDefault="00BB7ACC" w:rsidP="00BB7ACC">
      <w:pPr>
        <w:bidi/>
        <w:jc w:val="both"/>
        <w:rPr>
          <w:rFonts w:cs="David" w:hint="cs"/>
          <w:rtl/>
        </w:rPr>
      </w:pPr>
      <w:r w:rsidRPr="00BB7ACC">
        <w:rPr>
          <w:rFonts w:cs="David" w:hint="cs"/>
          <w:u w:val="single"/>
          <w:rtl/>
        </w:rPr>
        <w:t>היו"ר דוד טל:</w:t>
      </w:r>
    </w:p>
    <w:p w14:paraId="34F17B2C" w14:textId="77777777" w:rsidR="00BB7ACC" w:rsidRPr="00BB7ACC" w:rsidRDefault="00BB7ACC" w:rsidP="00BB7ACC">
      <w:pPr>
        <w:bidi/>
        <w:jc w:val="both"/>
        <w:rPr>
          <w:rFonts w:cs="David" w:hint="cs"/>
          <w:rtl/>
        </w:rPr>
      </w:pPr>
    </w:p>
    <w:p w14:paraId="2F0F100A" w14:textId="77777777" w:rsidR="00BB7ACC" w:rsidRPr="00BB7ACC" w:rsidRDefault="00BB7ACC" w:rsidP="00BB7ACC">
      <w:pPr>
        <w:bidi/>
        <w:ind w:firstLine="567"/>
        <w:jc w:val="both"/>
        <w:rPr>
          <w:rFonts w:cs="David" w:hint="cs"/>
          <w:rtl/>
        </w:rPr>
      </w:pPr>
      <w:r w:rsidRPr="00BB7ACC">
        <w:rPr>
          <w:rFonts w:cs="David" w:hint="cs"/>
          <w:rtl/>
        </w:rPr>
        <w:t>אתן אפשרות גם לנציגי המשרדים השונים לומר את דברם. כפי שהזכרתי קודם, אתמול ישבתי עם שר האוצר, בפרט על הנושא הזה. שר האוצר הביע נכונות לשמור בצד משכנתא לרשויות מקומיות שתהיה להן בעיה, כדי לקדם את הנושא ברשויות שקשה להן.</w:t>
      </w:r>
    </w:p>
    <w:p w14:paraId="6FE72D4A" w14:textId="77777777" w:rsidR="00BB7ACC" w:rsidRPr="00BB7ACC" w:rsidRDefault="00BB7ACC" w:rsidP="00BB7ACC">
      <w:pPr>
        <w:bidi/>
        <w:jc w:val="both"/>
        <w:rPr>
          <w:rFonts w:cs="David" w:hint="cs"/>
          <w:rtl/>
        </w:rPr>
      </w:pPr>
    </w:p>
    <w:p w14:paraId="12C17209"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22408A61" w14:textId="77777777" w:rsidR="00BB7ACC" w:rsidRPr="00BB7ACC" w:rsidRDefault="00BB7ACC" w:rsidP="00BB7ACC">
      <w:pPr>
        <w:bidi/>
        <w:jc w:val="both"/>
        <w:rPr>
          <w:rFonts w:cs="David" w:hint="cs"/>
          <w:u w:val="single"/>
          <w:rtl/>
        </w:rPr>
      </w:pPr>
    </w:p>
    <w:p w14:paraId="21096D2D" w14:textId="77777777" w:rsidR="00BB7ACC" w:rsidRPr="00BB7ACC" w:rsidRDefault="00BB7ACC" w:rsidP="00BB7ACC">
      <w:pPr>
        <w:bidi/>
        <w:jc w:val="both"/>
        <w:rPr>
          <w:rFonts w:cs="David" w:hint="cs"/>
          <w:rtl/>
        </w:rPr>
      </w:pPr>
      <w:r w:rsidRPr="00BB7ACC">
        <w:rPr>
          <w:rFonts w:cs="David" w:hint="cs"/>
          <w:rtl/>
        </w:rPr>
        <w:tab/>
        <w:t xml:space="preserve"> הגעתם לסיכום בנושא החד-הוריות? יש לך הצעת חוק מבורכת, לכן אני תוהה אם הנושא עלה. </w:t>
      </w:r>
    </w:p>
    <w:p w14:paraId="01AE2B32" w14:textId="77777777" w:rsidR="00BB7ACC" w:rsidRPr="00BB7ACC" w:rsidRDefault="00BB7ACC" w:rsidP="00BB7ACC">
      <w:pPr>
        <w:bidi/>
        <w:jc w:val="both"/>
        <w:rPr>
          <w:rFonts w:cs="David" w:hint="cs"/>
          <w:rtl/>
        </w:rPr>
      </w:pPr>
    </w:p>
    <w:p w14:paraId="11BBDA75" w14:textId="77777777" w:rsidR="00BB7ACC" w:rsidRPr="00BB7ACC" w:rsidRDefault="00BB7ACC" w:rsidP="00BB7ACC">
      <w:pPr>
        <w:bidi/>
        <w:jc w:val="both"/>
        <w:rPr>
          <w:rFonts w:cs="David" w:hint="cs"/>
          <w:rtl/>
        </w:rPr>
      </w:pPr>
      <w:r w:rsidRPr="00BB7ACC">
        <w:rPr>
          <w:rFonts w:cs="David" w:hint="cs"/>
          <w:u w:val="single"/>
          <w:rtl/>
        </w:rPr>
        <w:t>היו"ר דוד טל:</w:t>
      </w:r>
    </w:p>
    <w:p w14:paraId="6EB8844F" w14:textId="77777777" w:rsidR="00BB7ACC" w:rsidRPr="00BB7ACC" w:rsidRDefault="00BB7ACC" w:rsidP="00BB7ACC">
      <w:pPr>
        <w:bidi/>
        <w:jc w:val="both"/>
        <w:rPr>
          <w:rFonts w:cs="David" w:hint="cs"/>
          <w:rtl/>
        </w:rPr>
      </w:pPr>
    </w:p>
    <w:p w14:paraId="37B8B852" w14:textId="77777777" w:rsidR="00BB7ACC" w:rsidRPr="00BB7ACC" w:rsidRDefault="00BB7ACC" w:rsidP="00BB7ACC">
      <w:pPr>
        <w:bidi/>
        <w:ind w:firstLine="567"/>
        <w:jc w:val="both"/>
        <w:rPr>
          <w:rFonts w:cs="David" w:hint="cs"/>
          <w:rtl/>
        </w:rPr>
      </w:pPr>
      <w:r w:rsidRPr="00BB7ACC">
        <w:rPr>
          <w:rFonts w:cs="David" w:hint="cs"/>
          <w:rtl/>
        </w:rPr>
        <w:t xml:space="preserve">הנושא עלה והוא ניסה להגיע אתי להסכמות והבנות. דחיתי את ההצעות שהוא היה מוכן להציע משום שחשבתי שזה נמוך יותר ממה שרציתי. </w:t>
      </w:r>
    </w:p>
    <w:p w14:paraId="4483F1BD" w14:textId="77777777" w:rsidR="00BB7ACC" w:rsidRPr="00BB7ACC" w:rsidRDefault="00BB7ACC" w:rsidP="00BB7ACC">
      <w:pPr>
        <w:bidi/>
        <w:jc w:val="both"/>
        <w:rPr>
          <w:rFonts w:cs="David" w:hint="cs"/>
          <w:rtl/>
        </w:rPr>
      </w:pPr>
    </w:p>
    <w:p w14:paraId="14DDB23C" w14:textId="77777777" w:rsidR="00BB7ACC" w:rsidRPr="00BB7ACC" w:rsidRDefault="00BB7ACC" w:rsidP="00BB7ACC">
      <w:pPr>
        <w:bidi/>
        <w:jc w:val="both"/>
        <w:rPr>
          <w:rFonts w:cs="David" w:hint="cs"/>
          <w:rtl/>
        </w:rPr>
      </w:pPr>
      <w:r w:rsidRPr="00BB7ACC">
        <w:rPr>
          <w:rFonts w:cs="David" w:hint="cs"/>
          <w:rtl/>
        </w:rPr>
        <w:tab/>
        <w:t xml:space="preserve">חבר הכנסת הנדל, בבקשה. </w:t>
      </w:r>
    </w:p>
    <w:p w14:paraId="180B61B8" w14:textId="77777777" w:rsidR="00BB7ACC" w:rsidRPr="00BB7ACC" w:rsidRDefault="00BB7ACC" w:rsidP="00BB7ACC">
      <w:pPr>
        <w:bidi/>
        <w:jc w:val="both"/>
        <w:rPr>
          <w:rFonts w:cs="David" w:hint="cs"/>
          <w:rtl/>
        </w:rPr>
      </w:pPr>
    </w:p>
    <w:p w14:paraId="07B092FC" w14:textId="77777777" w:rsidR="00BB7ACC" w:rsidRPr="00BB7ACC" w:rsidRDefault="00BB7ACC" w:rsidP="00BB7ACC">
      <w:pPr>
        <w:bidi/>
        <w:jc w:val="both"/>
        <w:rPr>
          <w:rFonts w:cs="David" w:hint="cs"/>
          <w:rtl/>
        </w:rPr>
      </w:pPr>
      <w:r w:rsidRPr="00BB7ACC">
        <w:rPr>
          <w:rFonts w:cs="David" w:hint="cs"/>
          <w:u w:val="single"/>
          <w:rtl/>
        </w:rPr>
        <w:t>צבי הנדל:</w:t>
      </w:r>
    </w:p>
    <w:p w14:paraId="1C03776F" w14:textId="77777777" w:rsidR="00BB7ACC" w:rsidRPr="00BB7ACC" w:rsidRDefault="00BB7ACC" w:rsidP="00BB7ACC">
      <w:pPr>
        <w:bidi/>
        <w:jc w:val="both"/>
        <w:rPr>
          <w:rFonts w:cs="David" w:hint="cs"/>
          <w:rtl/>
        </w:rPr>
      </w:pPr>
    </w:p>
    <w:p w14:paraId="4C09A568" w14:textId="77777777" w:rsidR="00BB7ACC" w:rsidRPr="00BB7ACC" w:rsidRDefault="00BB7ACC" w:rsidP="00BB7ACC">
      <w:pPr>
        <w:bidi/>
        <w:jc w:val="both"/>
        <w:rPr>
          <w:rFonts w:cs="David" w:hint="cs"/>
          <w:rtl/>
        </w:rPr>
      </w:pPr>
      <w:r w:rsidRPr="00BB7ACC">
        <w:rPr>
          <w:rFonts w:cs="David" w:hint="cs"/>
          <w:rtl/>
        </w:rPr>
        <w:tab/>
        <w:t xml:space="preserve">כמו שאמרו קודמיי, תבורך על שהעלית את הסוגיה. אני רוצה להזכיר לכולנו שבזמן הכנסת החוק הזה ישבו על המדוכה הרבה זמן, אני לא זוכר בדיוק כמה. </w:t>
      </w:r>
    </w:p>
    <w:p w14:paraId="291B5695" w14:textId="77777777" w:rsidR="00BB7ACC" w:rsidRPr="00BB7ACC" w:rsidRDefault="00BB7ACC" w:rsidP="00BB7ACC">
      <w:pPr>
        <w:bidi/>
        <w:jc w:val="both"/>
        <w:rPr>
          <w:rFonts w:cs="David" w:hint="cs"/>
          <w:rtl/>
        </w:rPr>
      </w:pPr>
    </w:p>
    <w:p w14:paraId="18D556C4" w14:textId="77777777" w:rsidR="00BB7ACC" w:rsidRPr="00BB7ACC" w:rsidRDefault="00BB7ACC" w:rsidP="00BB7ACC">
      <w:pPr>
        <w:bidi/>
        <w:jc w:val="both"/>
        <w:rPr>
          <w:rFonts w:cs="David" w:hint="cs"/>
          <w:u w:val="single"/>
          <w:rtl/>
        </w:rPr>
      </w:pPr>
      <w:r w:rsidRPr="00BB7ACC">
        <w:rPr>
          <w:rFonts w:cs="David"/>
          <w:u w:val="single"/>
          <w:rtl/>
        </w:rPr>
        <w:br w:type="page"/>
      </w:r>
      <w:r w:rsidRPr="00BB7ACC">
        <w:rPr>
          <w:rFonts w:cs="David" w:hint="cs"/>
          <w:u w:val="single"/>
          <w:rtl/>
        </w:rPr>
        <w:t>קריאה:</w:t>
      </w:r>
    </w:p>
    <w:p w14:paraId="4B6E5F5D" w14:textId="77777777" w:rsidR="00BB7ACC" w:rsidRPr="00BB7ACC" w:rsidRDefault="00BB7ACC" w:rsidP="00BB7ACC">
      <w:pPr>
        <w:bidi/>
        <w:jc w:val="both"/>
        <w:rPr>
          <w:rFonts w:cs="David" w:hint="cs"/>
          <w:rtl/>
        </w:rPr>
      </w:pPr>
    </w:p>
    <w:p w14:paraId="644D5B88" w14:textId="77777777" w:rsidR="00BB7ACC" w:rsidRPr="00BB7ACC" w:rsidRDefault="00BB7ACC" w:rsidP="00BB7ACC">
      <w:pPr>
        <w:bidi/>
        <w:ind w:firstLine="567"/>
        <w:jc w:val="both"/>
        <w:rPr>
          <w:rFonts w:cs="David" w:hint="cs"/>
          <w:rtl/>
        </w:rPr>
      </w:pPr>
      <w:r w:rsidRPr="00BB7ACC">
        <w:rPr>
          <w:rFonts w:cs="David" w:hint="cs"/>
          <w:rtl/>
        </w:rPr>
        <w:t xml:space="preserve">שנים. </w:t>
      </w:r>
    </w:p>
    <w:p w14:paraId="06BD6E11" w14:textId="77777777" w:rsidR="00BB7ACC" w:rsidRPr="00BB7ACC" w:rsidRDefault="00BB7ACC" w:rsidP="00BB7ACC">
      <w:pPr>
        <w:bidi/>
        <w:jc w:val="both"/>
        <w:rPr>
          <w:rFonts w:cs="David" w:hint="cs"/>
          <w:rtl/>
        </w:rPr>
      </w:pPr>
    </w:p>
    <w:p w14:paraId="2C3426BE" w14:textId="77777777" w:rsidR="00BB7ACC" w:rsidRPr="00BB7ACC" w:rsidRDefault="00BB7ACC" w:rsidP="00BB7ACC">
      <w:pPr>
        <w:bidi/>
        <w:jc w:val="both"/>
        <w:rPr>
          <w:rFonts w:cs="David" w:hint="cs"/>
          <w:rtl/>
        </w:rPr>
      </w:pPr>
      <w:r w:rsidRPr="00BB7ACC">
        <w:rPr>
          <w:rFonts w:cs="David" w:hint="cs"/>
          <w:u w:val="single"/>
          <w:rtl/>
        </w:rPr>
        <w:t>צבי הנדל:</w:t>
      </w:r>
    </w:p>
    <w:p w14:paraId="67BF1313" w14:textId="77777777" w:rsidR="00BB7ACC" w:rsidRPr="00BB7ACC" w:rsidRDefault="00BB7ACC" w:rsidP="00BB7ACC">
      <w:pPr>
        <w:bidi/>
        <w:jc w:val="both"/>
        <w:rPr>
          <w:rFonts w:cs="David" w:hint="cs"/>
          <w:rtl/>
        </w:rPr>
      </w:pPr>
    </w:p>
    <w:p w14:paraId="284BA7C1" w14:textId="77777777" w:rsidR="00BB7ACC" w:rsidRPr="00BB7ACC" w:rsidRDefault="00BB7ACC" w:rsidP="00BB7ACC">
      <w:pPr>
        <w:bidi/>
        <w:jc w:val="both"/>
        <w:rPr>
          <w:rFonts w:cs="David" w:hint="cs"/>
          <w:rtl/>
        </w:rPr>
      </w:pPr>
      <w:r w:rsidRPr="00BB7ACC">
        <w:rPr>
          <w:rFonts w:cs="David" w:hint="cs"/>
          <w:rtl/>
        </w:rPr>
        <w:tab/>
        <w:t xml:space="preserve">זה לא נולד ביום אחד, זה חוק מאוד גדול. היו עליות ומורדות ברצון של הממשלה לקדם את החוק הזה. היו תקופות שהממשלה התנגדה, לימים הממשלה הסכימה. זה לא היה פשוט. חשוב להזכיר </w:t>
      </w:r>
      <w:r w:rsidRPr="00BB7ACC">
        <w:rPr>
          <w:rFonts w:cs="David"/>
          <w:rtl/>
        </w:rPr>
        <w:t>–</w:t>
      </w:r>
      <w:r w:rsidRPr="00BB7ACC">
        <w:rPr>
          <w:rFonts w:cs="David" w:hint="cs"/>
          <w:rtl/>
        </w:rPr>
        <w:t xml:space="preserve"> לא רק בגלל שהוא ידידי - את העמל שהשקיע אז יושב ראש ועדת העבודה, שאול יהלום, שהחוק הזה היה מאוד חשוב לו. </w:t>
      </w:r>
    </w:p>
    <w:p w14:paraId="796F6782" w14:textId="77777777" w:rsidR="00BB7ACC" w:rsidRPr="00BB7ACC" w:rsidRDefault="00BB7ACC" w:rsidP="00BB7ACC">
      <w:pPr>
        <w:bidi/>
        <w:jc w:val="both"/>
        <w:rPr>
          <w:rFonts w:cs="David" w:hint="cs"/>
          <w:rtl/>
        </w:rPr>
      </w:pPr>
    </w:p>
    <w:p w14:paraId="41E2E29C" w14:textId="77777777" w:rsidR="00BB7ACC" w:rsidRPr="00BB7ACC" w:rsidRDefault="00BB7ACC" w:rsidP="00BB7ACC">
      <w:pPr>
        <w:bidi/>
        <w:ind w:firstLine="567"/>
        <w:jc w:val="both"/>
        <w:rPr>
          <w:rFonts w:cs="David" w:hint="cs"/>
          <w:rtl/>
        </w:rPr>
      </w:pPr>
      <w:r w:rsidRPr="00BB7ACC">
        <w:rPr>
          <w:rFonts w:cs="David" w:hint="cs"/>
          <w:rtl/>
        </w:rPr>
        <w:t xml:space="preserve">החוק הזה לא חוקק ב-2006, ב-2006, כמו שאמרת בצדק, היו צריכים לסיים את כל ההכנות. הוא חוקק כשנה לפני זה. זאת אומרת שבתאריך שהזכרנו, עברו שנתיים מאז, היו צריכים לסיים את כל התקנת התקנות. הואיל וקל קל מאוד להסתתר מאחורי עבודה מרובה, כי אכן יש עבודה, אנחנו יכולים לשבת ישיבות כאלה עוד כמה שנים, ותמיד יהיה הסבר למה משרד זה או אחר עוד לא הכין. </w:t>
      </w:r>
    </w:p>
    <w:p w14:paraId="381C423B" w14:textId="77777777" w:rsidR="00BB7ACC" w:rsidRPr="00BB7ACC" w:rsidRDefault="00BB7ACC" w:rsidP="00BB7ACC">
      <w:pPr>
        <w:bidi/>
        <w:ind w:firstLine="567"/>
        <w:jc w:val="both"/>
        <w:rPr>
          <w:rFonts w:cs="David" w:hint="cs"/>
          <w:rtl/>
        </w:rPr>
      </w:pPr>
    </w:p>
    <w:p w14:paraId="2F2596D2" w14:textId="77777777" w:rsidR="00BB7ACC" w:rsidRPr="00BB7ACC" w:rsidRDefault="00BB7ACC" w:rsidP="00BB7ACC">
      <w:pPr>
        <w:bidi/>
        <w:ind w:firstLine="567"/>
        <w:jc w:val="both"/>
        <w:rPr>
          <w:rFonts w:cs="David" w:hint="cs"/>
          <w:rtl/>
        </w:rPr>
      </w:pPr>
      <w:r w:rsidRPr="00BB7ACC">
        <w:rPr>
          <w:rFonts w:cs="David" w:hint="cs"/>
          <w:rtl/>
        </w:rPr>
        <w:t xml:space="preserve">אני באופוזיציה, לכן דבריי כאילו לא הוגנים. אני רוצה שמי שיושב בקואליציה, יחד עם יושבת ראש הכנסת, נשב על המדוכה ונחליט על סנקציה ועל זמן. זה צריך להיות דבר שנעמוד בו. יכול להיות שנסכם שאנחנו נותנים לעניין הזה עוד ארבעה-חמישה חודשים, והסנקציה תהיה מה שיוסכם על-ידי יושבת ראש הכנסת וועדת הכנסת, ונקבל על עצמנו לנהוג בעניין הזה יד קשה. רק אם הממשלה תהיה משוכנעת שאנחנו מתכוונים ברצינות, יש סיכוי כלשהו שזה יגיע. אחרת אין שום סיכוי, כי זה הרבה כסף, הרבה עבודה, זה לא הרבה כוח הצבעה. לכן, אנחנו צריכים להיות קשוחים, ואין לנו תחליף. אין לזה כוח </w:t>
      </w:r>
      <w:proofErr w:type="spellStart"/>
      <w:r w:rsidRPr="00BB7ACC">
        <w:rPr>
          <w:rFonts w:cs="David" w:hint="cs"/>
          <w:rtl/>
        </w:rPr>
        <w:t>אלקטורלי</w:t>
      </w:r>
      <w:proofErr w:type="spellEnd"/>
      <w:r w:rsidRPr="00BB7ACC">
        <w:rPr>
          <w:rFonts w:cs="David" w:hint="cs"/>
          <w:rtl/>
        </w:rPr>
        <w:t xml:space="preserve"> חזק.</w:t>
      </w:r>
    </w:p>
    <w:p w14:paraId="5017B168" w14:textId="77777777" w:rsidR="00BB7ACC" w:rsidRPr="00BB7ACC" w:rsidRDefault="00BB7ACC" w:rsidP="00BB7ACC">
      <w:pPr>
        <w:bidi/>
        <w:jc w:val="both"/>
        <w:rPr>
          <w:rFonts w:cs="David" w:hint="cs"/>
          <w:rtl/>
        </w:rPr>
      </w:pPr>
    </w:p>
    <w:p w14:paraId="37FDC8AF" w14:textId="77777777" w:rsidR="00BB7ACC" w:rsidRPr="00BB7ACC" w:rsidRDefault="00BB7ACC" w:rsidP="00BB7ACC">
      <w:pPr>
        <w:bidi/>
        <w:ind w:firstLine="567"/>
        <w:jc w:val="both"/>
        <w:rPr>
          <w:rFonts w:cs="David" w:hint="cs"/>
          <w:rtl/>
        </w:rPr>
      </w:pPr>
      <w:r w:rsidRPr="00BB7ACC">
        <w:rPr>
          <w:rFonts w:cs="David" w:hint="cs"/>
          <w:rtl/>
        </w:rPr>
        <w:t xml:space="preserve">אני מברך על שהבאת את זה, ומבקש שתמשיך את ההובלה בשביל שנביא דבר מוסדר. אני חושב שהכוח שלנו הוא בנושאי חקיקה. צריך שיהיה לנו גם גיבוי של יושבת ראש הכנסת, שגם היא תהיה שלמה עם זה. ברגע שוועדת הכנסת ויושבת ראש הכנסת מגיעים להסכמה, זה יכול להחזיק מים. </w:t>
      </w:r>
    </w:p>
    <w:p w14:paraId="1E08BC9D" w14:textId="77777777" w:rsidR="00BB7ACC" w:rsidRPr="00BB7ACC" w:rsidRDefault="00BB7ACC" w:rsidP="00BB7ACC">
      <w:pPr>
        <w:bidi/>
        <w:jc w:val="both"/>
        <w:rPr>
          <w:rFonts w:cs="David" w:hint="cs"/>
          <w:rtl/>
        </w:rPr>
      </w:pPr>
    </w:p>
    <w:p w14:paraId="5038A11C" w14:textId="77777777" w:rsidR="00BB7ACC" w:rsidRPr="00BB7ACC" w:rsidRDefault="00BB7ACC" w:rsidP="00BB7ACC">
      <w:pPr>
        <w:bidi/>
        <w:jc w:val="both"/>
        <w:rPr>
          <w:rFonts w:cs="David" w:hint="cs"/>
          <w:rtl/>
        </w:rPr>
      </w:pPr>
      <w:r w:rsidRPr="00BB7ACC">
        <w:rPr>
          <w:rFonts w:cs="David" w:hint="cs"/>
          <w:u w:val="single"/>
          <w:rtl/>
        </w:rPr>
        <w:t>היו"ר דוד טל:</w:t>
      </w:r>
    </w:p>
    <w:p w14:paraId="2789935A" w14:textId="77777777" w:rsidR="00BB7ACC" w:rsidRPr="00BB7ACC" w:rsidRDefault="00BB7ACC" w:rsidP="00BB7ACC">
      <w:pPr>
        <w:bidi/>
        <w:jc w:val="both"/>
        <w:rPr>
          <w:rFonts w:cs="David" w:hint="cs"/>
          <w:rtl/>
        </w:rPr>
      </w:pPr>
    </w:p>
    <w:p w14:paraId="63E6B7EA" w14:textId="77777777" w:rsidR="00BB7ACC" w:rsidRPr="00BB7ACC" w:rsidRDefault="00BB7ACC" w:rsidP="00BB7ACC">
      <w:pPr>
        <w:bidi/>
        <w:jc w:val="both"/>
        <w:rPr>
          <w:rFonts w:cs="David" w:hint="cs"/>
          <w:rtl/>
        </w:rPr>
      </w:pPr>
      <w:r w:rsidRPr="00BB7ACC">
        <w:rPr>
          <w:rFonts w:cs="David" w:hint="cs"/>
          <w:rtl/>
        </w:rPr>
        <w:tab/>
        <w:t xml:space="preserve">תודה. חבר הכנסת </w:t>
      </w:r>
      <w:proofErr w:type="spellStart"/>
      <w:r w:rsidRPr="00BB7ACC">
        <w:rPr>
          <w:rFonts w:cs="David" w:hint="cs"/>
          <w:rtl/>
        </w:rPr>
        <w:t>מרציאנו</w:t>
      </w:r>
      <w:proofErr w:type="spellEnd"/>
      <w:r w:rsidRPr="00BB7ACC">
        <w:rPr>
          <w:rFonts w:cs="David" w:hint="cs"/>
          <w:rtl/>
        </w:rPr>
        <w:t xml:space="preserve">, בבקשה. </w:t>
      </w:r>
    </w:p>
    <w:p w14:paraId="252A6C25" w14:textId="77777777" w:rsidR="00BB7ACC" w:rsidRPr="00BB7ACC" w:rsidRDefault="00BB7ACC" w:rsidP="00BB7ACC">
      <w:pPr>
        <w:bidi/>
        <w:jc w:val="both"/>
        <w:rPr>
          <w:rFonts w:cs="David" w:hint="cs"/>
          <w:rtl/>
        </w:rPr>
      </w:pPr>
    </w:p>
    <w:p w14:paraId="67837CA3" w14:textId="77777777" w:rsidR="00BB7ACC" w:rsidRPr="00BB7ACC" w:rsidRDefault="00BB7ACC" w:rsidP="00BB7ACC">
      <w:pPr>
        <w:bidi/>
        <w:jc w:val="both"/>
        <w:rPr>
          <w:rFonts w:cs="David" w:hint="cs"/>
          <w:rtl/>
        </w:rPr>
      </w:pPr>
      <w:r w:rsidRPr="00BB7ACC">
        <w:rPr>
          <w:rFonts w:cs="David" w:hint="cs"/>
          <w:u w:val="single"/>
          <w:rtl/>
        </w:rPr>
        <w:t xml:space="preserve">יורם </w:t>
      </w:r>
      <w:proofErr w:type="spellStart"/>
      <w:r w:rsidRPr="00BB7ACC">
        <w:rPr>
          <w:rFonts w:cs="David" w:hint="cs"/>
          <w:u w:val="single"/>
          <w:rtl/>
        </w:rPr>
        <w:t>מרציאנו</w:t>
      </w:r>
      <w:proofErr w:type="spellEnd"/>
      <w:r w:rsidRPr="00BB7ACC">
        <w:rPr>
          <w:rFonts w:cs="David" w:hint="cs"/>
          <w:u w:val="single"/>
          <w:rtl/>
        </w:rPr>
        <w:t>:</w:t>
      </w:r>
    </w:p>
    <w:p w14:paraId="3A517812" w14:textId="77777777" w:rsidR="00BB7ACC" w:rsidRPr="00BB7ACC" w:rsidRDefault="00BB7ACC" w:rsidP="00BB7ACC">
      <w:pPr>
        <w:bidi/>
        <w:jc w:val="both"/>
        <w:rPr>
          <w:rFonts w:cs="David" w:hint="cs"/>
          <w:rtl/>
        </w:rPr>
      </w:pPr>
    </w:p>
    <w:p w14:paraId="627811DE" w14:textId="77777777" w:rsidR="00BB7ACC" w:rsidRPr="00BB7ACC" w:rsidRDefault="00BB7ACC" w:rsidP="00BB7ACC">
      <w:pPr>
        <w:bidi/>
        <w:jc w:val="both"/>
        <w:rPr>
          <w:rFonts w:cs="David" w:hint="cs"/>
          <w:rtl/>
        </w:rPr>
      </w:pPr>
      <w:r w:rsidRPr="00BB7ACC">
        <w:rPr>
          <w:rFonts w:cs="David" w:hint="cs"/>
          <w:rtl/>
        </w:rPr>
        <w:tab/>
        <w:t xml:space="preserve">אני רוצה לתקן את חבר הכנסת הנדל, ולומר לך שזה בהחלט כוח </w:t>
      </w:r>
      <w:proofErr w:type="spellStart"/>
      <w:r w:rsidRPr="00BB7ACC">
        <w:rPr>
          <w:rFonts w:cs="David" w:hint="cs"/>
          <w:rtl/>
        </w:rPr>
        <w:t>אלקטורלי</w:t>
      </w:r>
      <w:proofErr w:type="spellEnd"/>
      <w:r w:rsidRPr="00BB7ACC">
        <w:rPr>
          <w:rFonts w:cs="David" w:hint="cs"/>
          <w:rtl/>
        </w:rPr>
        <w:t xml:space="preserve"> גדול מאוד. כמי שבחודש האחרון העביר בקריאה </w:t>
      </w:r>
      <w:proofErr w:type="spellStart"/>
      <w:r w:rsidRPr="00BB7ACC">
        <w:rPr>
          <w:rFonts w:cs="David" w:hint="cs"/>
          <w:rtl/>
        </w:rPr>
        <w:t>שניה</w:t>
      </w:r>
      <w:proofErr w:type="spellEnd"/>
      <w:r w:rsidRPr="00BB7ACC">
        <w:rPr>
          <w:rFonts w:cs="David" w:hint="cs"/>
          <w:rtl/>
        </w:rPr>
        <w:t xml:space="preserve"> ושלישית הצעת חוק שמדברת על נגישות לנכים בנושא בנתיבי תחבורה ציבורית כדי להקל עליהם את הכניסה למרכזי הערים, הייתי עד לדיון בוועדת הכלכלה, לראות איך זה מתנהל במשרדי הממשלה. אני שמח על קיום הדיון הזה, אני חושב שהוא דיון חשוב מאוד, אבל חבל מאוד שבנושא כל כך חשוב </w:t>
      </w:r>
      <w:r w:rsidRPr="00BB7ACC">
        <w:rPr>
          <w:rFonts w:cs="David"/>
          <w:rtl/>
        </w:rPr>
        <w:t>–</w:t>
      </w:r>
      <w:r w:rsidRPr="00BB7ACC">
        <w:rPr>
          <w:rFonts w:cs="David" w:hint="cs"/>
          <w:rtl/>
        </w:rPr>
        <w:t xml:space="preserve"> מישהו אולי זרק את זה בציניות - -</w:t>
      </w:r>
    </w:p>
    <w:p w14:paraId="33526EDB" w14:textId="77777777" w:rsidR="00BB7ACC" w:rsidRPr="00BB7ACC" w:rsidRDefault="00BB7ACC" w:rsidP="00BB7ACC">
      <w:pPr>
        <w:bidi/>
        <w:jc w:val="both"/>
        <w:rPr>
          <w:rFonts w:cs="David" w:hint="cs"/>
          <w:rtl/>
        </w:rPr>
      </w:pPr>
    </w:p>
    <w:p w14:paraId="7C738F09" w14:textId="77777777" w:rsidR="00BB7ACC" w:rsidRPr="00BB7ACC" w:rsidRDefault="00BB7ACC" w:rsidP="00BB7ACC">
      <w:pPr>
        <w:bidi/>
        <w:jc w:val="both"/>
        <w:rPr>
          <w:rFonts w:cs="David" w:hint="cs"/>
          <w:rtl/>
        </w:rPr>
      </w:pPr>
      <w:proofErr w:type="spellStart"/>
      <w:r w:rsidRPr="00BB7ACC">
        <w:rPr>
          <w:rFonts w:cs="David" w:hint="cs"/>
          <w:u w:val="single"/>
          <w:rtl/>
        </w:rPr>
        <w:t>אחמד</w:t>
      </w:r>
      <w:proofErr w:type="spellEnd"/>
      <w:r w:rsidRPr="00BB7ACC">
        <w:rPr>
          <w:rFonts w:cs="David" w:hint="cs"/>
          <w:u w:val="single"/>
          <w:rtl/>
        </w:rPr>
        <w:t xml:space="preserve"> טיבי:</w:t>
      </w:r>
    </w:p>
    <w:p w14:paraId="78435769" w14:textId="77777777" w:rsidR="00BB7ACC" w:rsidRPr="00BB7ACC" w:rsidRDefault="00BB7ACC" w:rsidP="00BB7ACC">
      <w:pPr>
        <w:bidi/>
        <w:jc w:val="both"/>
        <w:rPr>
          <w:rFonts w:cs="David" w:hint="cs"/>
          <w:rtl/>
        </w:rPr>
      </w:pPr>
    </w:p>
    <w:p w14:paraId="4A7D3CD2" w14:textId="77777777" w:rsidR="00BB7ACC" w:rsidRPr="00BB7ACC" w:rsidRDefault="00BB7ACC" w:rsidP="00BB7ACC">
      <w:pPr>
        <w:bidi/>
        <w:jc w:val="both"/>
        <w:rPr>
          <w:rFonts w:cs="David" w:hint="cs"/>
          <w:rtl/>
        </w:rPr>
      </w:pPr>
      <w:r w:rsidRPr="00BB7ACC">
        <w:rPr>
          <w:rFonts w:cs="David" w:hint="cs"/>
          <w:rtl/>
        </w:rPr>
        <w:tab/>
        <w:t xml:space="preserve"> למה בציניות?</w:t>
      </w:r>
    </w:p>
    <w:p w14:paraId="419330DC" w14:textId="77777777" w:rsidR="00BB7ACC" w:rsidRPr="00BB7ACC" w:rsidRDefault="00BB7ACC" w:rsidP="00BB7ACC">
      <w:pPr>
        <w:bidi/>
        <w:jc w:val="both"/>
        <w:rPr>
          <w:rFonts w:cs="David" w:hint="cs"/>
          <w:rtl/>
        </w:rPr>
      </w:pPr>
    </w:p>
    <w:p w14:paraId="46C64954" w14:textId="77777777" w:rsidR="00BB7ACC" w:rsidRPr="00BB7ACC" w:rsidRDefault="00BB7ACC" w:rsidP="00BB7ACC">
      <w:pPr>
        <w:bidi/>
        <w:jc w:val="both"/>
        <w:rPr>
          <w:rFonts w:cs="David" w:hint="cs"/>
          <w:rtl/>
        </w:rPr>
      </w:pPr>
      <w:r w:rsidRPr="00BB7ACC">
        <w:rPr>
          <w:rFonts w:cs="David" w:hint="cs"/>
          <w:u w:val="single"/>
          <w:rtl/>
        </w:rPr>
        <w:t xml:space="preserve">יורם </w:t>
      </w:r>
      <w:proofErr w:type="spellStart"/>
      <w:r w:rsidRPr="00BB7ACC">
        <w:rPr>
          <w:rFonts w:cs="David" w:hint="cs"/>
          <w:u w:val="single"/>
          <w:rtl/>
        </w:rPr>
        <w:t>מרציאנו</w:t>
      </w:r>
      <w:proofErr w:type="spellEnd"/>
      <w:r w:rsidRPr="00BB7ACC">
        <w:rPr>
          <w:rFonts w:cs="David" w:hint="cs"/>
          <w:u w:val="single"/>
          <w:rtl/>
        </w:rPr>
        <w:t>:</w:t>
      </w:r>
    </w:p>
    <w:p w14:paraId="3FF7FA73" w14:textId="77777777" w:rsidR="00BB7ACC" w:rsidRPr="00BB7ACC" w:rsidRDefault="00BB7ACC" w:rsidP="00BB7ACC">
      <w:pPr>
        <w:bidi/>
        <w:jc w:val="both"/>
        <w:rPr>
          <w:rFonts w:cs="David" w:hint="cs"/>
          <w:rtl/>
        </w:rPr>
      </w:pPr>
    </w:p>
    <w:p w14:paraId="274FECF0" w14:textId="77777777" w:rsidR="00BB7ACC" w:rsidRPr="00BB7ACC" w:rsidRDefault="00BB7ACC" w:rsidP="00BB7ACC">
      <w:pPr>
        <w:numPr>
          <w:ilvl w:val="0"/>
          <w:numId w:val="2"/>
        </w:numPr>
        <w:overflowPunct w:val="0"/>
        <w:autoSpaceDE w:val="0"/>
        <w:autoSpaceDN w:val="0"/>
        <w:bidi/>
        <w:adjustRightInd w:val="0"/>
        <w:jc w:val="both"/>
        <w:textAlignment w:val="baseline"/>
        <w:rPr>
          <w:rFonts w:cs="David" w:hint="cs"/>
          <w:rtl/>
        </w:rPr>
      </w:pPr>
      <w:r w:rsidRPr="00BB7ACC">
        <w:rPr>
          <w:rFonts w:cs="David" w:hint="cs"/>
          <w:rtl/>
        </w:rPr>
        <w:t xml:space="preserve">- גם התקשורת וגם חברי הכנסת עזבו אותנו. </w:t>
      </w:r>
    </w:p>
    <w:p w14:paraId="404180E3" w14:textId="77777777" w:rsidR="00BB7ACC" w:rsidRPr="00BB7ACC" w:rsidRDefault="00BB7ACC" w:rsidP="00BB7ACC">
      <w:pPr>
        <w:bidi/>
        <w:jc w:val="both"/>
        <w:rPr>
          <w:rFonts w:cs="David" w:hint="cs"/>
          <w:rtl/>
        </w:rPr>
      </w:pPr>
    </w:p>
    <w:p w14:paraId="2BFA6C2B" w14:textId="77777777" w:rsidR="00BB7ACC" w:rsidRPr="00BB7ACC" w:rsidRDefault="00BB7ACC" w:rsidP="00BB7ACC">
      <w:pPr>
        <w:bidi/>
        <w:jc w:val="both"/>
        <w:rPr>
          <w:rFonts w:cs="David" w:hint="cs"/>
          <w:rtl/>
        </w:rPr>
      </w:pPr>
      <w:r w:rsidRPr="00BB7ACC">
        <w:rPr>
          <w:rFonts w:cs="David" w:hint="cs"/>
          <w:u w:val="single"/>
          <w:rtl/>
        </w:rPr>
        <w:t>היו"ר דוד טל:</w:t>
      </w:r>
    </w:p>
    <w:p w14:paraId="41147015" w14:textId="77777777" w:rsidR="00BB7ACC" w:rsidRPr="00BB7ACC" w:rsidRDefault="00BB7ACC" w:rsidP="00BB7ACC">
      <w:pPr>
        <w:bidi/>
        <w:jc w:val="both"/>
        <w:rPr>
          <w:rFonts w:cs="David" w:hint="cs"/>
          <w:rtl/>
        </w:rPr>
      </w:pPr>
    </w:p>
    <w:p w14:paraId="481CB3E3" w14:textId="77777777" w:rsidR="00BB7ACC" w:rsidRPr="00BB7ACC" w:rsidRDefault="00BB7ACC" w:rsidP="00BB7ACC">
      <w:pPr>
        <w:bidi/>
        <w:jc w:val="both"/>
        <w:rPr>
          <w:rFonts w:cs="David" w:hint="cs"/>
          <w:rtl/>
        </w:rPr>
      </w:pPr>
      <w:r w:rsidRPr="00BB7ACC">
        <w:rPr>
          <w:rFonts w:cs="David" w:hint="cs"/>
          <w:rtl/>
        </w:rPr>
        <w:tab/>
        <w:t xml:space="preserve">הוא התכוון לכל מילה. </w:t>
      </w:r>
    </w:p>
    <w:p w14:paraId="102DF8A3" w14:textId="77777777" w:rsidR="00BB7ACC" w:rsidRPr="00BB7ACC" w:rsidRDefault="00BB7ACC" w:rsidP="00BB7ACC">
      <w:pPr>
        <w:bidi/>
        <w:jc w:val="both"/>
        <w:rPr>
          <w:rFonts w:cs="David" w:hint="cs"/>
          <w:rtl/>
        </w:rPr>
      </w:pPr>
    </w:p>
    <w:p w14:paraId="4EA851A4" w14:textId="77777777" w:rsidR="00BB7ACC" w:rsidRPr="00BB7ACC" w:rsidRDefault="00BB7ACC" w:rsidP="00BB7ACC">
      <w:pPr>
        <w:bidi/>
        <w:jc w:val="both"/>
        <w:rPr>
          <w:rFonts w:cs="David" w:hint="cs"/>
          <w:rtl/>
        </w:rPr>
      </w:pPr>
      <w:r w:rsidRPr="00BB7ACC">
        <w:rPr>
          <w:rFonts w:cs="David" w:hint="cs"/>
          <w:u w:val="single"/>
          <w:rtl/>
        </w:rPr>
        <w:t xml:space="preserve">יורם </w:t>
      </w:r>
      <w:proofErr w:type="spellStart"/>
      <w:r w:rsidRPr="00BB7ACC">
        <w:rPr>
          <w:rFonts w:cs="David" w:hint="cs"/>
          <w:u w:val="single"/>
          <w:rtl/>
        </w:rPr>
        <w:t>מרציאנו</w:t>
      </w:r>
      <w:proofErr w:type="spellEnd"/>
      <w:r w:rsidRPr="00BB7ACC">
        <w:rPr>
          <w:rFonts w:cs="David" w:hint="cs"/>
          <w:u w:val="single"/>
          <w:rtl/>
        </w:rPr>
        <w:t>:</w:t>
      </w:r>
    </w:p>
    <w:p w14:paraId="2A50E4E9" w14:textId="77777777" w:rsidR="00BB7ACC" w:rsidRPr="00BB7ACC" w:rsidRDefault="00BB7ACC" w:rsidP="00BB7ACC">
      <w:pPr>
        <w:bidi/>
        <w:jc w:val="both"/>
        <w:rPr>
          <w:rFonts w:cs="David" w:hint="cs"/>
          <w:rtl/>
        </w:rPr>
      </w:pPr>
    </w:p>
    <w:p w14:paraId="7C6A7A6F" w14:textId="77777777" w:rsidR="00BB7ACC" w:rsidRPr="00BB7ACC" w:rsidRDefault="00BB7ACC" w:rsidP="00BB7ACC">
      <w:pPr>
        <w:bidi/>
        <w:jc w:val="both"/>
        <w:rPr>
          <w:rFonts w:cs="David" w:hint="cs"/>
          <w:rtl/>
        </w:rPr>
      </w:pPr>
      <w:r w:rsidRPr="00BB7ACC">
        <w:rPr>
          <w:rFonts w:cs="David" w:hint="cs"/>
          <w:rtl/>
        </w:rPr>
        <w:tab/>
        <w:t xml:space="preserve"> אז אני מצטער, חבר הכנסת טיבי. </w:t>
      </w:r>
    </w:p>
    <w:p w14:paraId="1BE7F295" w14:textId="77777777" w:rsidR="00BB7ACC" w:rsidRPr="00BB7ACC" w:rsidRDefault="00BB7ACC" w:rsidP="00BB7ACC">
      <w:pPr>
        <w:bidi/>
        <w:jc w:val="both"/>
        <w:rPr>
          <w:rFonts w:cs="David" w:hint="cs"/>
          <w:rtl/>
        </w:rPr>
      </w:pPr>
    </w:p>
    <w:p w14:paraId="2C51F427" w14:textId="77777777" w:rsidR="00BB7ACC" w:rsidRPr="00BB7ACC" w:rsidRDefault="00BB7ACC" w:rsidP="00BB7ACC">
      <w:pPr>
        <w:bidi/>
        <w:jc w:val="both"/>
        <w:rPr>
          <w:rFonts w:cs="David" w:hint="cs"/>
          <w:rtl/>
        </w:rPr>
      </w:pPr>
      <w:r w:rsidRPr="00BB7ACC">
        <w:rPr>
          <w:rFonts w:cs="David" w:hint="cs"/>
          <w:u w:val="single"/>
          <w:rtl/>
        </w:rPr>
        <w:t>היו"ר דוד טל:</w:t>
      </w:r>
    </w:p>
    <w:p w14:paraId="5F105495" w14:textId="77777777" w:rsidR="00BB7ACC" w:rsidRPr="00BB7ACC" w:rsidRDefault="00BB7ACC" w:rsidP="00BB7ACC">
      <w:pPr>
        <w:bidi/>
        <w:jc w:val="both"/>
        <w:rPr>
          <w:rFonts w:cs="David" w:hint="cs"/>
          <w:rtl/>
        </w:rPr>
      </w:pPr>
    </w:p>
    <w:p w14:paraId="1089BEDC" w14:textId="77777777" w:rsidR="00BB7ACC" w:rsidRPr="00BB7ACC" w:rsidRDefault="00BB7ACC" w:rsidP="00BB7ACC">
      <w:pPr>
        <w:bidi/>
        <w:jc w:val="both"/>
        <w:rPr>
          <w:rFonts w:cs="David" w:hint="cs"/>
          <w:rtl/>
        </w:rPr>
      </w:pPr>
      <w:r w:rsidRPr="00BB7ACC">
        <w:rPr>
          <w:rFonts w:cs="David" w:hint="cs"/>
          <w:rtl/>
        </w:rPr>
        <w:tab/>
        <w:t xml:space="preserve">חבר הכנסת סער, אשמח שתישאר אתנו עד הסוף. </w:t>
      </w:r>
    </w:p>
    <w:p w14:paraId="0F6BB286" w14:textId="77777777" w:rsidR="00BB7ACC" w:rsidRPr="00BB7ACC" w:rsidRDefault="00BB7ACC" w:rsidP="00BB7ACC">
      <w:pPr>
        <w:bidi/>
        <w:jc w:val="both"/>
        <w:rPr>
          <w:rFonts w:cs="David" w:hint="cs"/>
          <w:rtl/>
        </w:rPr>
      </w:pPr>
    </w:p>
    <w:p w14:paraId="31AC85CA"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42955852" w14:textId="77777777" w:rsidR="00BB7ACC" w:rsidRPr="00BB7ACC" w:rsidRDefault="00BB7ACC" w:rsidP="00BB7ACC">
      <w:pPr>
        <w:bidi/>
        <w:jc w:val="both"/>
        <w:rPr>
          <w:rFonts w:cs="David" w:hint="cs"/>
          <w:u w:val="single"/>
          <w:rtl/>
        </w:rPr>
      </w:pPr>
    </w:p>
    <w:p w14:paraId="766A15A1" w14:textId="77777777" w:rsidR="00BB7ACC" w:rsidRPr="00BB7ACC" w:rsidRDefault="00BB7ACC" w:rsidP="00BB7ACC">
      <w:pPr>
        <w:bidi/>
        <w:jc w:val="both"/>
        <w:rPr>
          <w:rFonts w:cs="David" w:hint="cs"/>
          <w:rtl/>
        </w:rPr>
      </w:pPr>
      <w:r w:rsidRPr="00BB7ACC">
        <w:rPr>
          <w:rFonts w:cs="David" w:hint="cs"/>
          <w:rtl/>
        </w:rPr>
        <w:tab/>
        <w:t xml:space="preserve"> אין מי שבא לוועדה הזאת יותר ממני. אתה לא יכול להתלונן. </w:t>
      </w:r>
    </w:p>
    <w:p w14:paraId="5ECCCB81" w14:textId="77777777" w:rsidR="00BB7ACC" w:rsidRPr="00BB7ACC" w:rsidRDefault="00BB7ACC" w:rsidP="00BB7ACC">
      <w:pPr>
        <w:bidi/>
        <w:jc w:val="both"/>
        <w:rPr>
          <w:rFonts w:cs="David" w:hint="cs"/>
          <w:rtl/>
        </w:rPr>
      </w:pPr>
    </w:p>
    <w:p w14:paraId="71A8042E" w14:textId="77777777" w:rsidR="00BB7ACC" w:rsidRPr="00BB7ACC" w:rsidRDefault="00BB7ACC" w:rsidP="00BB7ACC">
      <w:pPr>
        <w:bidi/>
        <w:jc w:val="both"/>
        <w:rPr>
          <w:rFonts w:cs="David" w:hint="cs"/>
          <w:rtl/>
        </w:rPr>
      </w:pPr>
      <w:r w:rsidRPr="00BB7ACC">
        <w:rPr>
          <w:rFonts w:cs="David" w:hint="cs"/>
          <w:u w:val="single"/>
          <w:rtl/>
        </w:rPr>
        <w:t>היו"ר דוד טל:</w:t>
      </w:r>
    </w:p>
    <w:p w14:paraId="55B53D44" w14:textId="77777777" w:rsidR="00BB7ACC" w:rsidRPr="00BB7ACC" w:rsidRDefault="00BB7ACC" w:rsidP="00BB7ACC">
      <w:pPr>
        <w:bidi/>
        <w:jc w:val="both"/>
        <w:rPr>
          <w:rFonts w:cs="David" w:hint="cs"/>
          <w:rtl/>
        </w:rPr>
      </w:pPr>
    </w:p>
    <w:p w14:paraId="24FC2A8D" w14:textId="77777777" w:rsidR="00BB7ACC" w:rsidRPr="00BB7ACC" w:rsidRDefault="00BB7ACC" w:rsidP="00BB7ACC">
      <w:pPr>
        <w:bidi/>
        <w:jc w:val="both"/>
        <w:rPr>
          <w:rFonts w:cs="David" w:hint="cs"/>
          <w:rtl/>
        </w:rPr>
      </w:pPr>
      <w:r w:rsidRPr="00BB7ACC">
        <w:rPr>
          <w:rFonts w:cs="David" w:hint="cs"/>
          <w:rtl/>
        </w:rPr>
        <w:tab/>
        <w:t xml:space="preserve">אני לא מתלונן בכלל. אני שמח על כך שאתה לא משאיר אותי לבד לפעמים. </w:t>
      </w:r>
    </w:p>
    <w:p w14:paraId="78F93CAF" w14:textId="77777777" w:rsidR="00BB7ACC" w:rsidRPr="00BB7ACC" w:rsidRDefault="00BB7ACC" w:rsidP="00BB7ACC">
      <w:pPr>
        <w:bidi/>
        <w:jc w:val="both"/>
        <w:rPr>
          <w:rFonts w:cs="David" w:hint="cs"/>
          <w:rtl/>
        </w:rPr>
      </w:pPr>
    </w:p>
    <w:p w14:paraId="0C9A0122" w14:textId="77777777" w:rsidR="00BB7ACC" w:rsidRPr="00BB7ACC" w:rsidRDefault="00BB7ACC" w:rsidP="00BB7ACC">
      <w:pPr>
        <w:bidi/>
        <w:jc w:val="both"/>
        <w:rPr>
          <w:rFonts w:cs="David" w:hint="cs"/>
          <w:rtl/>
        </w:rPr>
      </w:pPr>
      <w:r w:rsidRPr="00BB7ACC">
        <w:rPr>
          <w:rFonts w:cs="David" w:hint="cs"/>
          <w:u w:val="single"/>
          <w:rtl/>
        </w:rPr>
        <w:t xml:space="preserve">יורם </w:t>
      </w:r>
      <w:proofErr w:type="spellStart"/>
      <w:r w:rsidRPr="00BB7ACC">
        <w:rPr>
          <w:rFonts w:cs="David" w:hint="cs"/>
          <w:u w:val="single"/>
          <w:rtl/>
        </w:rPr>
        <w:t>מרציאנו</w:t>
      </w:r>
      <w:proofErr w:type="spellEnd"/>
      <w:r w:rsidRPr="00BB7ACC">
        <w:rPr>
          <w:rFonts w:cs="David" w:hint="cs"/>
          <w:u w:val="single"/>
          <w:rtl/>
        </w:rPr>
        <w:t>:</w:t>
      </w:r>
    </w:p>
    <w:p w14:paraId="0B2A3D10" w14:textId="77777777" w:rsidR="00BB7ACC" w:rsidRPr="00BB7ACC" w:rsidRDefault="00BB7ACC" w:rsidP="00BB7ACC">
      <w:pPr>
        <w:bidi/>
        <w:jc w:val="both"/>
        <w:rPr>
          <w:rFonts w:cs="David" w:hint="cs"/>
          <w:rtl/>
        </w:rPr>
      </w:pPr>
    </w:p>
    <w:p w14:paraId="6E753BC4" w14:textId="77777777" w:rsidR="00BB7ACC" w:rsidRPr="00BB7ACC" w:rsidRDefault="00BB7ACC" w:rsidP="00BB7ACC">
      <w:pPr>
        <w:bidi/>
        <w:jc w:val="both"/>
        <w:rPr>
          <w:rFonts w:cs="David" w:hint="cs"/>
          <w:rtl/>
        </w:rPr>
      </w:pPr>
      <w:r w:rsidRPr="00BB7ACC">
        <w:rPr>
          <w:rFonts w:cs="David" w:hint="cs"/>
          <w:rtl/>
        </w:rPr>
        <w:tab/>
        <w:t xml:space="preserve">העברתי הצעת חוק כזאת, ולקראת קריאה </w:t>
      </w:r>
      <w:proofErr w:type="spellStart"/>
      <w:r w:rsidRPr="00BB7ACC">
        <w:rPr>
          <w:rFonts w:cs="David" w:hint="cs"/>
          <w:rtl/>
        </w:rPr>
        <w:t>שניה</w:t>
      </w:r>
      <w:proofErr w:type="spellEnd"/>
      <w:r w:rsidRPr="00BB7ACC">
        <w:rPr>
          <w:rFonts w:cs="David" w:hint="cs"/>
          <w:rtl/>
        </w:rPr>
        <w:t xml:space="preserve"> ושלישית התקיים דיון בוועדת הכלכלה שגם אתה, אדוני היושב ראש, השתתפת בו. ראיתי, מצד אחד, את עמדת הפקידים במשרד התחבורה, שהגיעו והם מתנגדים, והם בכלל מבינים למה הם מתנגדים. לעומת זאת, השר דיבר אתנו בטלפונים לתוך הישיבה ואמר: על מה אתם מדברים? אני מאשר את זה. אחת הפקידות הבכירות במשרד התחבורה נותנת נימוקים למה היא מתנגדת, היא מקבלת טלפון מהשר ואחרי חצי </w:t>
      </w:r>
      <w:proofErr w:type="spellStart"/>
      <w:r w:rsidRPr="00BB7ACC">
        <w:rPr>
          <w:rFonts w:cs="David" w:hint="cs"/>
          <w:rtl/>
        </w:rPr>
        <w:t>שניה</w:t>
      </w:r>
      <w:proofErr w:type="spellEnd"/>
      <w:r w:rsidRPr="00BB7ACC">
        <w:rPr>
          <w:rFonts w:cs="David" w:hint="cs"/>
          <w:rtl/>
        </w:rPr>
        <w:t xml:space="preserve"> היא אומרת שמשרד התחבורה תומך בחוק. שאלתי אותה: אז למה עשית לנו את כל ההצגה הזאת. </w:t>
      </w:r>
    </w:p>
    <w:p w14:paraId="2282CDCF" w14:textId="77777777" w:rsidR="00BB7ACC" w:rsidRPr="00BB7ACC" w:rsidRDefault="00BB7ACC" w:rsidP="00BB7ACC">
      <w:pPr>
        <w:bidi/>
        <w:jc w:val="both"/>
        <w:rPr>
          <w:rFonts w:cs="David" w:hint="cs"/>
          <w:rtl/>
        </w:rPr>
      </w:pPr>
    </w:p>
    <w:p w14:paraId="0F1E3E91" w14:textId="77777777" w:rsidR="00BB7ACC" w:rsidRPr="00BB7ACC" w:rsidRDefault="00BB7ACC" w:rsidP="00BB7ACC">
      <w:pPr>
        <w:bidi/>
        <w:ind w:firstLine="567"/>
        <w:jc w:val="both"/>
        <w:rPr>
          <w:rFonts w:cs="David" w:hint="cs"/>
          <w:rtl/>
        </w:rPr>
      </w:pPr>
      <w:r w:rsidRPr="00BB7ACC">
        <w:rPr>
          <w:rFonts w:cs="David" w:hint="cs"/>
          <w:rtl/>
        </w:rPr>
        <w:t xml:space="preserve">אני חושב שצריך לקרוא לשרים שנוגעים בדבר. כולם תמכו בהצעת החוק הזאת לפני שנתיים, כשהיא עלתה במליאת הכנסת. עם כל הכבוד, שיפסיקו לספר לי על שיקולים כלכליים ועל כסף. כל חוק הוא כסף, ויש חוקים שכשאנחנו עומדים על הדוכן ומסבירים, אנחנו יודעים את זה מראש, כולל השרים שמשיבים. אני מבין שיש ערב בחירות, יש ערב אחרי הבחירות ויש את ההשבעה. אומרים: נאה דורש נאה מקיים. כל הכבוד לך אדוני היושב ראש, שאתה מקיים כזה דיון. צריך להגיד שאנחנו דורשים  להביא אותם לפה, ולנקוט סנקציות במעשים, לא רק דיבורים, להתחיל לעשות דברים. אני חושב שלוועדה שלך בעיקר יש הרבה מאוד משקל בבואם של אותם שרים לקדם כל מיני חוקים. לא אחת אני מקבל טלפונים בהולים ב-12:00 בלילה: תגיע, זה חשוב לשר הזה. פעם אחת תעצור את השר הזה, תראה איך הוא מגיע לכאן על ארבע ומעביר את הצעת החוק הזאת כדי לתת מזור ותקווה ל-700,000 נכים, שמחכים לזה. </w:t>
      </w:r>
    </w:p>
    <w:p w14:paraId="1652F547" w14:textId="77777777" w:rsidR="00BB7ACC" w:rsidRPr="00BB7ACC" w:rsidRDefault="00BB7ACC" w:rsidP="00BB7ACC">
      <w:pPr>
        <w:bidi/>
        <w:ind w:firstLine="567"/>
        <w:jc w:val="both"/>
        <w:rPr>
          <w:rFonts w:cs="David" w:hint="cs"/>
          <w:rtl/>
        </w:rPr>
      </w:pPr>
    </w:p>
    <w:p w14:paraId="07986BE7" w14:textId="77777777" w:rsidR="00BB7ACC" w:rsidRPr="00BB7ACC" w:rsidRDefault="00BB7ACC" w:rsidP="00BB7ACC">
      <w:pPr>
        <w:bidi/>
        <w:ind w:firstLine="567"/>
        <w:jc w:val="both"/>
        <w:rPr>
          <w:rFonts w:cs="David" w:hint="cs"/>
          <w:rtl/>
        </w:rPr>
      </w:pPr>
      <w:r w:rsidRPr="00BB7ACC">
        <w:rPr>
          <w:rFonts w:cs="David" w:hint="cs"/>
          <w:rtl/>
        </w:rPr>
        <w:t xml:space="preserve">אני מקווה שתהיה המשכיות לדיון החשוב והמבורך שלך, ואני מברך אותך, אדוני היושב ראש. </w:t>
      </w:r>
    </w:p>
    <w:p w14:paraId="7D703EDA" w14:textId="77777777" w:rsidR="00BB7ACC" w:rsidRPr="00BB7ACC" w:rsidRDefault="00BB7ACC" w:rsidP="00BB7ACC">
      <w:pPr>
        <w:bidi/>
        <w:jc w:val="both"/>
        <w:rPr>
          <w:rFonts w:cs="David" w:hint="cs"/>
          <w:rtl/>
        </w:rPr>
      </w:pPr>
    </w:p>
    <w:p w14:paraId="56282B67" w14:textId="77777777" w:rsidR="00BB7ACC" w:rsidRPr="00BB7ACC" w:rsidRDefault="00BB7ACC" w:rsidP="00BB7ACC">
      <w:pPr>
        <w:bidi/>
        <w:jc w:val="both"/>
        <w:rPr>
          <w:rFonts w:cs="David" w:hint="cs"/>
          <w:rtl/>
        </w:rPr>
      </w:pPr>
      <w:r w:rsidRPr="00BB7ACC">
        <w:rPr>
          <w:rFonts w:cs="David" w:hint="cs"/>
          <w:u w:val="single"/>
          <w:rtl/>
        </w:rPr>
        <w:t>היו"ר דוד טל:</w:t>
      </w:r>
    </w:p>
    <w:p w14:paraId="5E15F225" w14:textId="77777777" w:rsidR="00BB7ACC" w:rsidRPr="00BB7ACC" w:rsidRDefault="00BB7ACC" w:rsidP="00BB7ACC">
      <w:pPr>
        <w:bidi/>
        <w:jc w:val="both"/>
        <w:rPr>
          <w:rFonts w:cs="David" w:hint="cs"/>
          <w:rtl/>
        </w:rPr>
      </w:pPr>
    </w:p>
    <w:p w14:paraId="0AF76C95" w14:textId="77777777" w:rsidR="00BB7ACC" w:rsidRPr="00BB7ACC" w:rsidRDefault="00BB7ACC" w:rsidP="00BB7ACC">
      <w:pPr>
        <w:bidi/>
        <w:ind w:firstLine="567"/>
        <w:jc w:val="both"/>
        <w:rPr>
          <w:rFonts w:cs="David" w:hint="cs"/>
          <w:rtl/>
        </w:rPr>
      </w:pPr>
      <w:r w:rsidRPr="00BB7ACC">
        <w:rPr>
          <w:rFonts w:cs="David" w:hint="cs"/>
          <w:rtl/>
        </w:rPr>
        <w:t xml:space="preserve">תהיה המשכיות לנושא הזה. אקח לתשומת לבי גם את מה שאמר חבר הכנסת הנדל, וננסה להגיע להבנה עם יושבת ראש הכנסת, מפני שצריך לזכור שהכנסת קובעת את סדר העדיפות הלאומי. אם הכנסת הזו קבעה כך, משרד האוצר צריך היה להקצות את המשאבים הנדרשים לנושא הזה, ומכאן להמשיך לנושאים האחרים, שהוא חושב שהם נכונים. </w:t>
      </w:r>
    </w:p>
    <w:p w14:paraId="510D3C43" w14:textId="77777777" w:rsidR="00BB7ACC" w:rsidRPr="00BB7ACC" w:rsidRDefault="00BB7ACC" w:rsidP="00BB7ACC">
      <w:pPr>
        <w:bidi/>
        <w:jc w:val="both"/>
        <w:rPr>
          <w:rFonts w:cs="David" w:hint="cs"/>
          <w:rtl/>
        </w:rPr>
      </w:pPr>
    </w:p>
    <w:p w14:paraId="03CDAFA9" w14:textId="77777777" w:rsidR="00BB7ACC" w:rsidRPr="00BB7ACC" w:rsidRDefault="00BB7ACC" w:rsidP="00BB7ACC">
      <w:pPr>
        <w:bidi/>
        <w:jc w:val="both"/>
        <w:rPr>
          <w:rFonts w:cs="David" w:hint="cs"/>
          <w:rtl/>
        </w:rPr>
      </w:pPr>
      <w:r w:rsidRPr="00BB7ACC">
        <w:rPr>
          <w:rFonts w:cs="David" w:hint="cs"/>
          <w:rtl/>
        </w:rPr>
        <w:tab/>
        <w:t xml:space="preserve">חבר הכנסת טיבי, בבקשה. </w:t>
      </w:r>
    </w:p>
    <w:p w14:paraId="04D8874B" w14:textId="77777777" w:rsidR="00BB7ACC" w:rsidRPr="00BB7ACC" w:rsidRDefault="00BB7ACC" w:rsidP="00BB7ACC">
      <w:pPr>
        <w:bidi/>
        <w:jc w:val="both"/>
        <w:rPr>
          <w:rFonts w:cs="David" w:hint="cs"/>
          <w:rtl/>
        </w:rPr>
      </w:pPr>
    </w:p>
    <w:p w14:paraId="01CAF1C3" w14:textId="77777777" w:rsidR="00BB7ACC" w:rsidRPr="00BB7ACC" w:rsidRDefault="00BB7ACC" w:rsidP="00BB7ACC">
      <w:pPr>
        <w:bidi/>
        <w:jc w:val="both"/>
        <w:rPr>
          <w:rFonts w:cs="David" w:hint="cs"/>
          <w:rtl/>
        </w:rPr>
      </w:pPr>
      <w:proofErr w:type="spellStart"/>
      <w:r w:rsidRPr="00BB7ACC">
        <w:rPr>
          <w:rFonts w:cs="David" w:hint="cs"/>
          <w:u w:val="single"/>
          <w:rtl/>
        </w:rPr>
        <w:t>אחמד</w:t>
      </w:r>
      <w:proofErr w:type="spellEnd"/>
      <w:r w:rsidRPr="00BB7ACC">
        <w:rPr>
          <w:rFonts w:cs="David" w:hint="cs"/>
          <w:u w:val="single"/>
          <w:rtl/>
        </w:rPr>
        <w:t xml:space="preserve"> טיבי:</w:t>
      </w:r>
    </w:p>
    <w:p w14:paraId="61A96B14" w14:textId="77777777" w:rsidR="00BB7ACC" w:rsidRPr="00BB7ACC" w:rsidRDefault="00BB7ACC" w:rsidP="00BB7ACC">
      <w:pPr>
        <w:bidi/>
        <w:jc w:val="both"/>
        <w:rPr>
          <w:rFonts w:cs="David" w:hint="cs"/>
          <w:rtl/>
        </w:rPr>
      </w:pPr>
    </w:p>
    <w:p w14:paraId="3B7DC2AC" w14:textId="77777777" w:rsidR="00BB7ACC" w:rsidRPr="00BB7ACC" w:rsidRDefault="00BB7ACC" w:rsidP="00BB7ACC">
      <w:pPr>
        <w:bidi/>
        <w:jc w:val="both"/>
        <w:rPr>
          <w:rFonts w:cs="David" w:hint="cs"/>
          <w:rtl/>
        </w:rPr>
      </w:pPr>
      <w:r w:rsidRPr="00BB7ACC">
        <w:rPr>
          <w:rFonts w:cs="David" w:hint="cs"/>
          <w:rtl/>
        </w:rPr>
        <w:tab/>
        <w:t xml:space="preserve">תודה, אדוני. אני מברך אותך על היוזמה ועל ההקשבה לאחד החוקים החשובים, לגבי השוואת תנאים ל-700,000 נכים בארץ. </w:t>
      </w:r>
    </w:p>
    <w:p w14:paraId="62A21A3F" w14:textId="77777777" w:rsidR="00BB7ACC" w:rsidRPr="00BB7ACC" w:rsidRDefault="00BB7ACC" w:rsidP="00BB7ACC">
      <w:pPr>
        <w:bidi/>
        <w:jc w:val="both"/>
        <w:rPr>
          <w:rFonts w:cs="David" w:hint="cs"/>
          <w:rtl/>
        </w:rPr>
      </w:pPr>
    </w:p>
    <w:p w14:paraId="7FD5D3F3" w14:textId="77777777" w:rsidR="00BB7ACC" w:rsidRPr="00BB7ACC" w:rsidRDefault="00BB7ACC" w:rsidP="00BB7ACC">
      <w:pPr>
        <w:bidi/>
        <w:ind w:firstLine="567"/>
        <w:jc w:val="both"/>
        <w:rPr>
          <w:rFonts w:cs="David" w:hint="cs"/>
          <w:rtl/>
        </w:rPr>
      </w:pPr>
      <w:r w:rsidRPr="00BB7ACC">
        <w:rPr>
          <w:rFonts w:cs="David" w:hint="cs"/>
          <w:rtl/>
        </w:rPr>
        <w:t xml:space="preserve">צריך למצוא נוסחה, באמצעות הייעוץ המשפטי, שתאפשר סנקציה נגד שר שלא מיישם חוק, ומיוחד חוק חשוב כזה. אמנם התקבל ב-2005, מאז עברו שלוש שנים. שלוש שנים בשביל משרדי ממשלה זה מעט זמן, בשבילנו זה נצח. לכן, יש מקום שתמשיך, אדוני, ואנחנו אתך בוועדה, לעקוב ולמצוא מכניזם שיאפשר לאלץ את משרדי הממשלה להתקין את התקנות. </w:t>
      </w:r>
    </w:p>
    <w:p w14:paraId="49311527" w14:textId="77777777" w:rsidR="00BB7ACC" w:rsidRPr="00BB7ACC" w:rsidRDefault="00BB7ACC" w:rsidP="00BB7ACC">
      <w:pPr>
        <w:bidi/>
        <w:jc w:val="both"/>
        <w:rPr>
          <w:rFonts w:cs="David" w:hint="cs"/>
          <w:rtl/>
        </w:rPr>
      </w:pPr>
    </w:p>
    <w:p w14:paraId="7B054704" w14:textId="77777777" w:rsidR="00BB7ACC" w:rsidRPr="00BB7ACC" w:rsidRDefault="00BB7ACC" w:rsidP="00BB7ACC">
      <w:pPr>
        <w:bidi/>
        <w:ind w:firstLine="567"/>
        <w:jc w:val="both"/>
        <w:rPr>
          <w:rFonts w:cs="David" w:hint="cs"/>
          <w:rtl/>
        </w:rPr>
      </w:pPr>
      <w:r w:rsidRPr="00BB7ACC">
        <w:rPr>
          <w:rFonts w:cs="David" w:hint="cs"/>
          <w:rtl/>
        </w:rPr>
        <w:t xml:space="preserve">הערה אחרונה, אני מביע צער על העובדה שעד לפני עשר דקות היה האולם מלא בתקשורת וחברי כנסת. נשארו מעט מאוד אמצעי תקשורת ועוד פחות מכך חברי כנסת. </w:t>
      </w:r>
    </w:p>
    <w:p w14:paraId="14825A18" w14:textId="77777777" w:rsidR="00BB7ACC" w:rsidRPr="00BB7ACC" w:rsidRDefault="00BB7ACC" w:rsidP="00BB7ACC">
      <w:pPr>
        <w:bidi/>
        <w:ind w:firstLine="567"/>
        <w:jc w:val="both"/>
        <w:rPr>
          <w:rFonts w:cs="David" w:hint="cs"/>
          <w:rtl/>
        </w:rPr>
      </w:pPr>
    </w:p>
    <w:p w14:paraId="67C70516" w14:textId="77777777" w:rsidR="00BB7ACC" w:rsidRPr="00BB7ACC" w:rsidRDefault="00BB7ACC" w:rsidP="00BB7ACC">
      <w:pPr>
        <w:bidi/>
        <w:jc w:val="both"/>
        <w:rPr>
          <w:rFonts w:cs="David" w:hint="cs"/>
          <w:rtl/>
        </w:rPr>
      </w:pPr>
      <w:r w:rsidRPr="00BB7ACC">
        <w:rPr>
          <w:rFonts w:cs="David" w:hint="cs"/>
          <w:u w:val="single"/>
          <w:rtl/>
        </w:rPr>
        <w:t>היו"ר דוד טל:</w:t>
      </w:r>
    </w:p>
    <w:p w14:paraId="591B09F0" w14:textId="77777777" w:rsidR="00BB7ACC" w:rsidRPr="00BB7ACC" w:rsidRDefault="00BB7ACC" w:rsidP="00BB7ACC">
      <w:pPr>
        <w:bidi/>
        <w:ind w:firstLine="567"/>
        <w:jc w:val="both"/>
        <w:rPr>
          <w:rFonts w:cs="David" w:hint="cs"/>
          <w:rtl/>
        </w:rPr>
      </w:pPr>
    </w:p>
    <w:p w14:paraId="7D591A12" w14:textId="77777777" w:rsidR="00BB7ACC" w:rsidRPr="00BB7ACC" w:rsidRDefault="00BB7ACC" w:rsidP="00BB7ACC">
      <w:pPr>
        <w:bidi/>
        <w:ind w:firstLine="567"/>
        <w:jc w:val="both"/>
        <w:rPr>
          <w:rFonts w:cs="David" w:hint="cs"/>
          <w:rtl/>
        </w:rPr>
      </w:pPr>
      <w:r w:rsidRPr="00BB7ACC">
        <w:rPr>
          <w:rFonts w:cs="David" w:hint="cs"/>
          <w:rtl/>
        </w:rPr>
        <w:t xml:space="preserve">תודה. חבר הכנסת סער, בבקשה. </w:t>
      </w:r>
    </w:p>
    <w:p w14:paraId="5E4A153B" w14:textId="77777777" w:rsidR="00BB7ACC" w:rsidRPr="00BB7ACC" w:rsidRDefault="00BB7ACC" w:rsidP="00BB7ACC">
      <w:pPr>
        <w:bidi/>
        <w:jc w:val="both"/>
        <w:rPr>
          <w:rFonts w:cs="David" w:hint="cs"/>
          <w:rtl/>
        </w:rPr>
      </w:pPr>
    </w:p>
    <w:p w14:paraId="5B1D5977"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0FFE0CB1" w14:textId="77777777" w:rsidR="00BB7ACC" w:rsidRPr="00BB7ACC" w:rsidRDefault="00BB7ACC" w:rsidP="00BB7ACC">
      <w:pPr>
        <w:bidi/>
        <w:jc w:val="both"/>
        <w:rPr>
          <w:rFonts w:cs="David" w:hint="cs"/>
          <w:u w:val="single"/>
          <w:rtl/>
        </w:rPr>
      </w:pPr>
    </w:p>
    <w:p w14:paraId="20398957" w14:textId="77777777" w:rsidR="00BB7ACC" w:rsidRPr="00BB7ACC" w:rsidRDefault="00BB7ACC" w:rsidP="00BB7ACC">
      <w:pPr>
        <w:bidi/>
        <w:jc w:val="both"/>
        <w:rPr>
          <w:rFonts w:cs="David" w:hint="cs"/>
          <w:rtl/>
        </w:rPr>
      </w:pPr>
      <w:r w:rsidRPr="00BB7ACC">
        <w:rPr>
          <w:rFonts w:cs="David" w:hint="cs"/>
          <w:rtl/>
        </w:rPr>
        <w:tab/>
        <w:t xml:space="preserve">תודה, אדוני היושב ראש. העליתי את הנושא הזה ביום לציון קידום אנשים עם מוגבלויות בוועדת העבודה והרווחה של הכנסת. אני זוכר היטב את חקיקת החוק הזה. זו הייתה תקופה שהיו בה הרבה גזירות, אבל היה דבר שלא התפשרתי עליו עם אנשי האוצר. יחד עם מי שהיה יושב ראש ועדת העבודה והרווחה, חבר הכנסת שאול יהלום, הודעתי לאנשי האוצר שהחוק הזה ייחקק, ברצונם או שלא ברצונם. היו ישיבות ארוכות מאוד עם אנשי האוצר ועם חבר הכנסת שאול יהלום על מנת להגיע למודל, שבסופו של דבר אושר על-ידי הכנסת לפני שלוש שנים. אני נותן את זה כדוגמה לנושא שבו האוצר לא הצליח לכפות את עמדתו על הכנסת, והכנסת חוקקה על אפו וחמתו. עכשיו זה כבר הופך לעניין עקרוני של הרשות המחוקקת מול הרשות המבצעת. זאת אומרת, כיבוד החוקים שהרשות המחוקקת מחוקקת, על-ידי פקידי הרשות המבצעת. </w:t>
      </w:r>
    </w:p>
    <w:p w14:paraId="5A569A6E" w14:textId="77777777" w:rsidR="00BB7ACC" w:rsidRPr="00BB7ACC" w:rsidRDefault="00BB7ACC" w:rsidP="00BB7ACC">
      <w:pPr>
        <w:bidi/>
        <w:jc w:val="both"/>
        <w:rPr>
          <w:rFonts w:cs="David" w:hint="cs"/>
          <w:rtl/>
        </w:rPr>
      </w:pPr>
    </w:p>
    <w:p w14:paraId="476F6745" w14:textId="77777777" w:rsidR="00BB7ACC" w:rsidRPr="00BB7ACC" w:rsidRDefault="00BB7ACC" w:rsidP="00BB7ACC">
      <w:pPr>
        <w:bidi/>
        <w:ind w:firstLine="567"/>
        <w:jc w:val="both"/>
        <w:rPr>
          <w:rFonts w:cs="David" w:hint="cs"/>
          <w:rtl/>
        </w:rPr>
      </w:pPr>
      <w:r w:rsidRPr="00BB7ACC">
        <w:rPr>
          <w:rFonts w:cs="David" w:hint="cs"/>
          <w:rtl/>
        </w:rPr>
        <w:t xml:space="preserve">לכן, אדוני היושב ראש, כמו שנתתי בשעתו גיבוי, אני מודיע שאתן לך באופן אישי כל גיבוי, כל עזרה, כל סיוע, כדי ליצור מנופים לאכיפת החוק הזה. אני חושב שהכנסת הייתה צריכה לעשות את זה מזמן. אני מברך אותך על היוזמה הזאת. העלינו את זה לפני מספר חודשים גם בוועדת העבודה והרווחה. </w:t>
      </w:r>
    </w:p>
    <w:p w14:paraId="17D99ED5" w14:textId="77777777" w:rsidR="00BB7ACC" w:rsidRPr="00BB7ACC" w:rsidRDefault="00BB7ACC" w:rsidP="00BB7ACC">
      <w:pPr>
        <w:bidi/>
        <w:ind w:firstLine="567"/>
        <w:jc w:val="both"/>
        <w:rPr>
          <w:rFonts w:cs="David" w:hint="cs"/>
          <w:rtl/>
        </w:rPr>
      </w:pPr>
    </w:p>
    <w:p w14:paraId="12AEFFEA" w14:textId="77777777" w:rsidR="00BB7ACC" w:rsidRPr="00BB7ACC" w:rsidRDefault="00BB7ACC" w:rsidP="00BB7ACC">
      <w:pPr>
        <w:bidi/>
        <w:jc w:val="both"/>
        <w:rPr>
          <w:rFonts w:cs="David" w:hint="cs"/>
          <w:rtl/>
        </w:rPr>
      </w:pPr>
      <w:r w:rsidRPr="00BB7ACC">
        <w:rPr>
          <w:rFonts w:cs="David" w:hint="cs"/>
          <w:u w:val="single"/>
          <w:rtl/>
        </w:rPr>
        <w:t>היו"ר דוד טל:</w:t>
      </w:r>
    </w:p>
    <w:p w14:paraId="5E9C5FC4" w14:textId="77777777" w:rsidR="00BB7ACC" w:rsidRPr="00BB7ACC" w:rsidRDefault="00BB7ACC" w:rsidP="00BB7ACC">
      <w:pPr>
        <w:bidi/>
        <w:ind w:firstLine="567"/>
        <w:jc w:val="both"/>
        <w:rPr>
          <w:rFonts w:cs="David" w:hint="cs"/>
          <w:rtl/>
        </w:rPr>
      </w:pPr>
    </w:p>
    <w:p w14:paraId="3012BF0A" w14:textId="77777777" w:rsidR="00BB7ACC" w:rsidRPr="00BB7ACC" w:rsidRDefault="00BB7ACC" w:rsidP="00BB7ACC">
      <w:pPr>
        <w:bidi/>
        <w:ind w:firstLine="567"/>
        <w:jc w:val="both"/>
        <w:rPr>
          <w:rFonts w:cs="David" w:hint="cs"/>
          <w:rtl/>
        </w:rPr>
      </w:pPr>
      <w:r w:rsidRPr="00BB7ACC">
        <w:rPr>
          <w:rFonts w:cs="David" w:hint="cs"/>
          <w:rtl/>
        </w:rPr>
        <w:t xml:space="preserve">הייתה לך גם שאילתא בנושא הזה. </w:t>
      </w:r>
    </w:p>
    <w:p w14:paraId="5A37BE7E" w14:textId="77777777" w:rsidR="00BB7ACC" w:rsidRPr="00BB7ACC" w:rsidRDefault="00BB7ACC" w:rsidP="00BB7ACC">
      <w:pPr>
        <w:bidi/>
        <w:ind w:firstLine="567"/>
        <w:jc w:val="both"/>
        <w:rPr>
          <w:rFonts w:cs="David" w:hint="cs"/>
          <w:rtl/>
        </w:rPr>
      </w:pPr>
    </w:p>
    <w:p w14:paraId="2793DC24" w14:textId="77777777" w:rsidR="00BB7ACC" w:rsidRPr="00BB7ACC" w:rsidRDefault="00BB7ACC" w:rsidP="00BB7ACC">
      <w:pPr>
        <w:bidi/>
        <w:jc w:val="both"/>
        <w:rPr>
          <w:rFonts w:cs="David" w:hint="cs"/>
          <w:u w:val="single"/>
          <w:rtl/>
        </w:rPr>
      </w:pPr>
      <w:r w:rsidRPr="00BB7ACC">
        <w:rPr>
          <w:rFonts w:cs="David" w:hint="cs"/>
          <w:u w:val="single"/>
          <w:rtl/>
        </w:rPr>
        <w:t>גדעון סער:</w:t>
      </w:r>
    </w:p>
    <w:p w14:paraId="6E7107EC" w14:textId="77777777" w:rsidR="00BB7ACC" w:rsidRPr="00BB7ACC" w:rsidRDefault="00BB7ACC" w:rsidP="00BB7ACC">
      <w:pPr>
        <w:bidi/>
        <w:jc w:val="both"/>
        <w:rPr>
          <w:rFonts w:cs="David" w:hint="cs"/>
          <w:u w:val="single"/>
          <w:rtl/>
        </w:rPr>
      </w:pPr>
    </w:p>
    <w:p w14:paraId="0149E771" w14:textId="77777777" w:rsidR="00BB7ACC" w:rsidRPr="00BB7ACC" w:rsidRDefault="00BB7ACC" w:rsidP="00BB7ACC">
      <w:pPr>
        <w:bidi/>
        <w:ind w:firstLine="567"/>
        <w:jc w:val="both"/>
        <w:rPr>
          <w:rFonts w:cs="David" w:hint="cs"/>
          <w:rtl/>
        </w:rPr>
      </w:pPr>
      <w:r w:rsidRPr="00BB7ACC">
        <w:rPr>
          <w:rFonts w:cs="David" w:hint="cs"/>
          <w:rtl/>
        </w:rPr>
        <w:t xml:space="preserve">הייתה לי גם שאילתא, מכיוון שאני זוכר את הנושא היטב מהכנסת הקודמת, כאשר הייתי צריך לעבוד על הנושא הזה, כיושב ראש קואליציה, מול שאול יהלום. אני חושב שאנחנו צריכים לשים את זה בראש סדר העדיפויות שלנו. זה דבר שהכנסת כבר העבירה, וחייבים לדאוג ליישם אותו. </w:t>
      </w:r>
    </w:p>
    <w:p w14:paraId="0B409386" w14:textId="77777777" w:rsidR="00BB7ACC" w:rsidRPr="00BB7ACC" w:rsidRDefault="00BB7ACC" w:rsidP="00BB7ACC">
      <w:pPr>
        <w:bidi/>
        <w:jc w:val="both"/>
        <w:rPr>
          <w:rFonts w:cs="David" w:hint="cs"/>
          <w:rtl/>
        </w:rPr>
      </w:pPr>
    </w:p>
    <w:p w14:paraId="47683B5F" w14:textId="77777777" w:rsidR="00BB7ACC" w:rsidRPr="00BB7ACC" w:rsidRDefault="00BB7ACC" w:rsidP="00BB7ACC">
      <w:pPr>
        <w:bidi/>
        <w:jc w:val="both"/>
        <w:rPr>
          <w:rFonts w:cs="David" w:hint="cs"/>
          <w:rtl/>
        </w:rPr>
      </w:pPr>
      <w:r w:rsidRPr="00BB7ACC">
        <w:rPr>
          <w:rFonts w:cs="David" w:hint="cs"/>
          <w:rtl/>
        </w:rPr>
        <w:tab/>
        <w:t xml:space="preserve">אני מתנצל, יש לי חוק בוועדת הכספים וזאת הסיבה שאני יוצא. </w:t>
      </w:r>
    </w:p>
    <w:p w14:paraId="04BA79A1" w14:textId="77777777" w:rsidR="00BB7ACC" w:rsidRPr="00BB7ACC" w:rsidRDefault="00BB7ACC" w:rsidP="00BB7ACC">
      <w:pPr>
        <w:bidi/>
        <w:jc w:val="both"/>
        <w:rPr>
          <w:rFonts w:cs="David" w:hint="cs"/>
          <w:rtl/>
        </w:rPr>
      </w:pPr>
    </w:p>
    <w:p w14:paraId="00D8C3A6" w14:textId="77777777" w:rsidR="00BB7ACC" w:rsidRPr="00BB7ACC" w:rsidRDefault="00BB7ACC" w:rsidP="00BB7ACC">
      <w:pPr>
        <w:bidi/>
        <w:jc w:val="both"/>
        <w:rPr>
          <w:rFonts w:cs="David" w:hint="cs"/>
          <w:rtl/>
        </w:rPr>
      </w:pPr>
      <w:r w:rsidRPr="00BB7ACC">
        <w:rPr>
          <w:rFonts w:cs="David" w:hint="cs"/>
          <w:u w:val="single"/>
          <w:rtl/>
        </w:rPr>
        <w:t>היו"ר דוד טל:</w:t>
      </w:r>
    </w:p>
    <w:p w14:paraId="16D66696" w14:textId="77777777" w:rsidR="00BB7ACC" w:rsidRPr="00BB7ACC" w:rsidRDefault="00BB7ACC" w:rsidP="00BB7ACC">
      <w:pPr>
        <w:bidi/>
        <w:jc w:val="both"/>
        <w:rPr>
          <w:rFonts w:cs="David" w:hint="cs"/>
          <w:rtl/>
        </w:rPr>
      </w:pPr>
    </w:p>
    <w:p w14:paraId="3A2A5392" w14:textId="77777777" w:rsidR="00BB7ACC" w:rsidRPr="00BB7ACC" w:rsidRDefault="00BB7ACC" w:rsidP="00BB7ACC">
      <w:pPr>
        <w:bidi/>
        <w:jc w:val="both"/>
        <w:rPr>
          <w:rFonts w:cs="David" w:hint="cs"/>
          <w:rtl/>
        </w:rPr>
      </w:pPr>
      <w:r w:rsidRPr="00BB7ACC">
        <w:rPr>
          <w:rFonts w:cs="David" w:hint="cs"/>
          <w:rtl/>
        </w:rPr>
        <w:tab/>
        <w:t xml:space="preserve">תודה. חברת הכנסת תירוש, בבקשה. </w:t>
      </w:r>
    </w:p>
    <w:p w14:paraId="04D4ED89" w14:textId="77777777" w:rsidR="00BB7ACC" w:rsidRPr="00BB7ACC" w:rsidRDefault="00BB7ACC" w:rsidP="00BB7ACC">
      <w:pPr>
        <w:bidi/>
        <w:jc w:val="both"/>
        <w:rPr>
          <w:rFonts w:cs="David" w:hint="cs"/>
          <w:u w:val="single"/>
          <w:rtl/>
        </w:rPr>
      </w:pPr>
    </w:p>
    <w:p w14:paraId="77A94256" w14:textId="77777777" w:rsidR="00BB7ACC" w:rsidRPr="00BB7ACC" w:rsidRDefault="00BB7ACC" w:rsidP="00BB7ACC">
      <w:pPr>
        <w:bidi/>
        <w:jc w:val="both"/>
        <w:rPr>
          <w:rFonts w:cs="David" w:hint="cs"/>
          <w:rtl/>
        </w:rPr>
      </w:pPr>
      <w:r w:rsidRPr="00BB7ACC">
        <w:rPr>
          <w:rFonts w:cs="David" w:hint="cs"/>
          <w:u w:val="single"/>
          <w:rtl/>
        </w:rPr>
        <w:t>רונית תירוש:</w:t>
      </w:r>
    </w:p>
    <w:p w14:paraId="3362C578" w14:textId="77777777" w:rsidR="00BB7ACC" w:rsidRPr="00BB7ACC" w:rsidRDefault="00BB7ACC" w:rsidP="00BB7ACC">
      <w:pPr>
        <w:bidi/>
        <w:jc w:val="both"/>
        <w:rPr>
          <w:rFonts w:cs="David" w:hint="cs"/>
          <w:rtl/>
        </w:rPr>
      </w:pPr>
    </w:p>
    <w:p w14:paraId="6F3E598B" w14:textId="77777777" w:rsidR="00BB7ACC" w:rsidRPr="00BB7ACC" w:rsidRDefault="00BB7ACC" w:rsidP="00BB7ACC">
      <w:pPr>
        <w:bidi/>
        <w:jc w:val="both"/>
        <w:rPr>
          <w:rFonts w:cs="David" w:hint="cs"/>
          <w:rtl/>
        </w:rPr>
      </w:pPr>
      <w:r w:rsidRPr="00BB7ACC">
        <w:rPr>
          <w:rFonts w:cs="David" w:hint="cs"/>
          <w:rtl/>
        </w:rPr>
        <w:tab/>
        <w:t xml:space="preserve"> הדיון הזה מזכיר לי את המיני-דיון במשרד החינוך על מתן סמכויות למורים, מעמד המורים. אני חושבת שפה מדובר במעמד הכנסת. זו התנהלות של הממשלה שחוזרת על עצמה ברבדים שונים. אני באה מישיבה של ועדת העבודה והרווחה, משרד האוצר נדרש להביא לנו איזושהי הערכה תקציבית, הצעת החוק יושבת שנה וחצי על מדפי הוועדה, והיום הם באים ללא תשובה ודורשים שנקבע שההצעה תקציבית. אני חושבת שזו זילות של הרשות המבצעת ועבודת הרשות המחוקקת. </w:t>
      </w:r>
    </w:p>
    <w:p w14:paraId="45FE183D" w14:textId="77777777" w:rsidR="00BB7ACC" w:rsidRPr="00BB7ACC" w:rsidRDefault="00BB7ACC" w:rsidP="00BB7ACC">
      <w:pPr>
        <w:bidi/>
        <w:jc w:val="both"/>
        <w:rPr>
          <w:rFonts w:cs="David" w:hint="cs"/>
          <w:rtl/>
        </w:rPr>
      </w:pPr>
    </w:p>
    <w:p w14:paraId="3FF4C7FB" w14:textId="77777777" w:rsidR="00BB7ACC" w:rsidRPr="00BB7ACC" w:rsidRDefault="00BB7ACC" w:rsidP="00BB7ACC">
      <w:pPr>
        <w:bidi/>
        <w:ind w:firstLine="567"/>
        <w:jc w:val="both"/>
        <w:rPr>
          <w:rFonts w:cs="David" w:hint="cs"/>
          <w:rtl/>
        </w:rPr>
      </w:pPr>
      <w:r w:rsidRPr="00BB7ACC">
        <w:rPr>
          <w:rFonts w:cs="David" w:hint="cs"/>
          <w:rtl/>
        </w:rPr>
        <w:t xml:space="preserve">בדרך כלל משרדי הממשלה מטפלים במה שדחוף להם ולא במה שחשוב להם, וכל עוד לא שמים להם אקדח ברקה הם לא זזים קדימה. אני רוצה להמשיך את דבריו של חבר הכנסת צבי הנדל ולהציע שתי אופציות. אחת, להגיש תיקון להצעת החוק עצמה, שבו יירשם שהתקנת התקנות תיעשה על-ידי הוועדה הרלוונטית, קרי ועדת העבודה והרווחה. במילים אחרות, להפקיע את התקנת התקנות מהמשרד ומהשר ולהעביר את זה לעבודת הוועדה. האופציה </w:t>
      </w:r>
      <w:proofErr w:type="spellStart"/>
      <w:r w:rsidRPr="00BB7ACC">
        <w:rPr>
          <w:rFonts w:cs="David" w:hint="cs"/>
          <w:rtl/>
        </w:rPr>
        <w:t>השניה</w:t>
      </w:r>
      <w:proofErr w:type="spellEnd"/>
      <w:r w:rsidRPr="00BB7ACC">
        <w:rPr>
          <w:rFonts w:cs="David" w:hint="cs"/>
          <w:rtl/>
        </w:rPr>
        <w:t xml:space="preserve">, פשוט לקבל החלטה - ואני מסכימה שזה צריך להיות בתיאום עם יושבת ראש הכנסת - של עקרון ההדדיות. כלומר, כשם שמשרדי הממשלה לא מבצעים את מה שהם צריכים על-פי חוק, הרשות המחוקקת לא תדון באף הצעת חוק ממשלתית רלוונטית למשרד הרלוונטי, עד שהוא לא מגיש את מה שהוא צריך להגיש, דהיינו את התקנות. </w:t>
      </w:r>
    </w:p>
    <w:p w14:paraId="2CA8D0A3" w14:textId="77777777" w:rsidR="00BB7ACC" w:rsidRPr="00BB7ACC" w:rsidRDefault="00BB7ACC" w:rsidP="00BB7ACC">
      <w:pPr>
        <w:bidi/>
        <w:jc w:val="both"/>
        <w:rPr>
          <w:rFonts w:cs="David" w:hint="cs"/>
          <w:rtl/>
        </w:rPr>
      </w:pPr>
    </w:p>
    <w:p w14:paraId="6358B8A2" w14:textId="77777777" w:rsidR="00BB7ACC" w:rsidRPr="00BB7ACC" w:rsidRDefault="00BB7ACC" w:rsidP="00BB7ACC">
      <w:pPr>
        <w:bidi/>
        <w:ind w:firstLine="567"/>
        <w:jc w:val="both"/>
        <w:rPr>
          <w:rFonts w:cs="David" w:hint="cs"/>
          <w:rtl/>
        </w:rPr>
      </w:pPr>
      <w:r w:rsidRPr="00BB7ACC">
        <w:rPr>
          <w:rFonts w:cs="David" w:hint="cs"/>
          <w:rtl/>
        </w:rPr>
        <w:t xml:space="preserve">אולי זה צעד חריג, חריף, אבל אני חושבת שתספיק לנו פעם אחת לעשות מעשה בכנסת הזאת ותראו שכל העבודה והאינטראקציה מול משרדי הממשלה תשתנה בכל הרבדים. </w:t>
      </w:r>
    </w:p>
    <w:p w14:paraId="5DAFFA43" w14:textId="77777777" w:rsidR="00BB7ACC" w:rsidRPr="00BB7ACC" w:rsidRDefault="00BB7ACC" w:rsidP="00BB7ACC">
      <w:pPr>
        <w:bidi/>
        <w:jc w:val="both"/>
        <w:rPr>
          <w:rFonts w:cs="David" w:hint="cs"/>
          <w:rtl/>
        </w:rPr>
      </w:pPr>
    </w:p>
    <w:p w14:paraId="4320CD42" w14:textId="77777777" w:rsidR="00BB7ACC" w:rsidRPr="00BB7ACC" w:rsidRDefault="00BB7ACC" w:rsidP="00BB7ACC">
      <w:pPr>
        <w:bidi/>
        <w:jc w:val="both"/>
        <w:rPr>
          <w:rFonts w:cs="David" w:hint="cs"/>
          <w:rtl/>
        </w:rPr>
      </w:pPr>
      <w:r w:rsidRPr="00BB7ACC">
        <w:rPr>
          <w:rFonts w:cs="David" w:hint="cs"/>
          <w:u w:val="single"/>
          <w:rtl/>
        </w:rPr>
        <w:t>היו"ר דוד טל:</w:t>
      </w:r>
    </w:p>
    <w:p w14:paraId="5C6F2C8D" w14:textId="77777777" w:rsidR="00BB7ACC" w:rsidRPr="00BB7ACC" w:rsidRDefault="00BB7ACC" w:rsidP="00BB7ACC">
      <w:pPr>
        <w:bidi/>
        <w:jc w:val="both"/>
        <w:rPr>
          <w:rFonts w:cs="David" w:hint="cs"/>
          <w:rtl/>
        </w:rPr>
      </w:pPr>
    </w:p>
    <w:p w14:paraId="300CF351" w14:textId="77777777" w:rsidR="00BB7ACC" w:rsidRPr="00BB7ACC" w:rsidRDefault="00BB7ACC" w:rsidP="00BB7ACC">
      <w:pPr>
        <w:bidi/>
        <w:jc w:val="both"/>
        <w:rPr>
          <w:rFonts w:cs="David" w:hint="cs"/>
          <w:rtl/>
        </w:rPr>
      </w:pPr>
      <w:r w:rsidRPr="00BB7ACC">
        <w:rPr>
          <w:rFonts w:cs="David" w:hint="cs"/>
          <w:rtl/>
        </w:rPr>
        <w:tab/>
        <w:t xml:space="preserve">תודה. יש מישהו מנציגי המשרדים הרלוונטיים? בבקשה, אדוני. </w:t>
      </w:r>
    </w:p>
    <w:p w14:paraId="7BDF38F3" w14:textId="77777777" w:rsidR="00BB7ACC" w:rsidRPr="00BB7ACC" w:rsidRDefault="00BB7ACC" w:rsidP="00BB7ACC">
      <w:pPr>
        <w:bidi/>
        <w:jc w:val="both"/>
        <w:rPr>
          <w:rFonts w:cs="David" w:hint="cs"/>
          <w:rtl/>
        </w:rPr>
      </w:pPr>
    </w:p>
    <w:p w14:paraId="3D98A9E7"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24BAE4DA" w14:textId="77777777" w:rsidR="00BB7ACC" w:rsidRPr="00BB7ACC" w:rsidRDefault="00BB7ACC" w:rsidP="00BB7ACC">
      <w:pPr>
        <w:bidi/>
        <w:jc w:val="both"/>
        <w:rPr>
          <w:rFonts w:cs="David" w:hint="cs"/>
          <w:rtl/>
        </w:rPr>
      </w:pPr>
    </w:p>
    <w:p w14:paraId="30EA422F" w14:textId="77777777" w:rsidR="00BB7ACC" w:rsidRPr="00BB7ACC" w:rsidRDefault="00BB7ACC" w:rsidP="00BB7ACC">
      <w:pPr>
        <w:bidi/>
        <w:ind w:firstLine="567"/>
        <w:jc w:val="both"/>
        <w:rPr>
          <w:rFonts w:cs="David" w:hint="cs"/>
          <w:rtl/>
        </w:rPr>
      </w:pPr>
      <w:r w:rsidRPr="00BB7ACC">
        <w:rPr>
          <w:rFonts w:cs="David" w:hint="cs"/>
          <w:rtl/>
        </w:rPr>
        <w:t xml:space="preserve">אדוני היושב ראש, עלות החוק הזה מוערכת ב-2.5 מיליארד שקלים. פנינו למשרד האוצר לבקש תוספת תקציב, כי היישום של התקנות מוטל על הרשויות המקומיות. מצבן של הרשויות המקומיות ידוע לכנסת. </w:t>
      </w:r>
    </w:p>
    <w:p w14:paraId="25F9C763" w14:textId="77777777" w:rsidR="00BB7ACC" w:rsidRPr="00BB7ACC" w:rsidRDefault="00BB7ACC" w:rsidP="00BB7ACC">
      <w:pPr>
        <w:bidi/>
        <w:jc w:val="both"/>
        <w:rPr>
          <w:rFonts w:cs="David" w:hint="cs"/>
          <w:rtl/>
        </w:rPr>
      </w:pPr>
    </w:p>
    <w:p w14:paraId="7A62F149" w14:textId="77777777" w:rsidR="00BB7ACC" w:rsidRPr="00BB7ACC" w:rsidRDefault="00BB7ACC" w:rsidP="00BB7ACC">
      <w:pPr>
        <w:bidi/>
        <w:jc w:val="both"/>
        <w:rPr>
          <w:rFonts w:cs="David" w:hint="cs"/>
          <w:rtl/>
        </w:rPr>
      </w:pPr>
      <w:r w:rsidRPr="00BB7ACC">
        <w:rPr>
          <w:rFonts w:cs="David" w:hint="cs"/>
          <w:u w:val="single"/>
          <w:rtl/>
        </w:rPr>
        <w:t>היו"ר דוד טל:</w:t>
      </w:r>
    </w:p>
    <w:p w14:paraId="40CF72EF" w14:textId="77777777" w:rsidR="00BB7ACC" w:rsidRPr="00BB7ACC" w:rsidRDefault="00BB7ACC" w:rsidP="00BB7ACC">
      <w:pPr>
        <w:bidi/>
        <w:jc w:val="both"/>
        <w:rPr>
          <w:rFonts w:cs="David" w:hint="cs"/>
          <w:rtl/>
        </w:rPr>
      </w:pPr>
    </w:p>
    <w:p w14:paraId="71790693" w14:textId="77777777" w:rsidR="00BB7ACC" w:rsidRPr="00BB7ACC" w:rsidRDefault="00BB7ACC" w:rsidP="00BB7ACC">
      <w:pPr>
        <w:bidi/>
        <w:ind w:firstLine="567"/>
        <w:jc w:val="both"/>
        <w:rPr>
          <w:rFonts w:cs="David" w:hint="cs"/>
          <w:rtl/>
        </w:rPr>
      </w:pPr>
      <w:r w:rsidRPr="00BB7ACC">
        <w:rPr>
          <w:rFonts w:cs="David" w:hint="cs"/>
          <w:rtl/>
        </w:rPr>
        <w:t xml:space="preserve">בוא נדבר, ברשותך, על הרשויות האיתנות. היו 15 עכשיו יש 18. אני חושב שהאיתנות כוללות את רוב הציבור. </w:t>
      </w:r>
    </w:p>
    <w:p w14:paraId="4AFE27BE" w14:textId="77777777" w:rsidR="00BB7ACC" w:rsidRPr="00BB7ACC" w:rsidRDefault="00BB7ACC" w:rsidP="00BB7ACC">
      <w:pPr>
        <w:bidi/>
        <w:jc w:val="both"/>
        <w:rPr>
          <w:rFonts w:cs="David" w:hint="cs"/>
          <w:rtl/>
        </w:rPr>
      </w:pPr>
    </w:p>
    <w:p w14:paraId="1347850F"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39C84C8B" w14:textId="77777777" w:rsidR="00BB7ACC" w:rsidRPr="00BB7ACC" w:rsidRDefault="00BB7ACC" w:rsidP="00BB7ACC">
      <w:pPr>
        <w:bidi/>
        <w:jc w:val="both"/>
        <w:rPr>
          <w:rFonts w:cs="David" w:hint="cs"/>
          <w:rtl/>
        </w:rPr>
      </w:pPr>
    </w:p>
    <w:p w14:paraId="542D3DE5" w14:textId="77777777" w:rsidR="00BB7ACC" w:rsidRPr="00BB7ACC" w:rsidRDefault="00BB7ACC" w:rsidP="00BB7ACC">
      <w:pPr>
        <w:bidi/>
        <w:ind w:firstLine="567"/>
        <w:jc w:val="both"/>
        <w:rPr>
          <w:rFonts w:cs="David" w:hint="cs"/>
          <w:rtl/>
        </w:rPr>
      </w:pPr>
      <w:r w:rsidRPr="00BB7ACC">
        <w:rPr>
          <w:rFonts w:cs="David" w:hint="cs"/>
          <w:rtl/>
        </w:rPr>
        <w:t xml:space="preserve">הן כוללות כ-28% מאוכלוסיית מדינת ישראל, ועליהן אנחנו מדברים. לפני השר עומדת הצעה </w:t>
      </w:r>
      <w:r w:rsidRPr="00BB7ACC">
        <w:rPr>
          <w:rFonts w:cs="David"/>
          <w:rtl/>
        </w:rPr>
        <w:t>–</w:t>
      </w:r>
      <w:r w:rsidRPr="00BB7ACC">
        <w:rPr>
          <w:rFonts w:cs="David" w:hint="cs"/>
          <w:rtl/>
        </w:rPr>
        <w:t xml:space="preserve"> אני מתקן את הצהרתו של מר </w:t>
      </w:r>
      <w:proofErr w:type="spellStart"/>
      <w:r w:rsidRPr="00BB7ACC">
        <w:rPr>
          <w:rFonts w:cs="David" w:hint="cs"/>
          <w:rtl/>
        </w:rPr>
        <w:t>אייזנרייך</w:t>
      </w:r>
      <w:proofErr w:type="spellEnd"/>
      <w:r w:rsidRPr="00BB7ACC">
        <w:rPr>
          <w:rFonts w:cs="David" w:hint="cs"/>
          <w:rtl/>
        </w:rPr>
        <w:t xml:space="preserve"> שהיה פה בישיבה הקודמת - להחיל את התקנות על הרשויות האיתנות. ההחלטה הזאת טרם ניתנה. אני משער שהיא תתקבל על-ידי השר, ככל שהיא תתקבל, בזמן הקרוב. </w:t>
      </w:r>
    </w:p>
    <w:p w14:paraId="66AC6C61" w14:textId="77777777" w:rsidR="00BB7ACC" w:rsidRPr="00BB7ACC" w:rsidRDefault="00BB7ACC" w:rsidP="00BB7ACC">
      <w:pPr>
        <w:bidi/>
        <w:jc w:val="both"/>
        <w:rPr>
          <w:rFonts w:cs="David" w:hint="cs"/>
          <w:rtl/>
        </w:rPr>
      </w:pPr>
    </w:p>
    <w:p w14:paraId="7FC6BE8B" w14:textId="77777777" w:rsidR="00BB7ACC" w:rsidRPr="00BB7ACC" w:rsidRDefault="00BB7ACC" w:rsidP="00BB7ACC">
      <w:pPr>
        <w:bidi/>
        <w:jc w:val="both"/>
        <w:rPr>
          <w:rFonts w:cs="David" w:hint="cs"/>
          <w:rtl/>
        </w:rPr>
      </w:pPr>
      <w:r w:rsidRPr="00BB7ACC">
        <w:rPr>
          <w:rFonts w:cs="David" w:hint="cs"/>
          <w:u w:val="single"/>
          <w:rtl/>
        </w:rPr>
        <w:t>היו"ר דוד טל:</w:t>
      </w:r>
    </w:p>
    <w:p w14:paraId="0688DDA0" w14:textId="77777777" w:rsidR="00BB7ACC" w:rsidRPr="00BB7ACC" w:rsidRDefault="00BB7ACC" w:rsidP="00BB7ACC">
      <w:pPr>
        <w:bidi/>
        <w:jc w:val="both"/>
        <w:rPr>
          <w:rFonts w:cs="David" w:hint="cs"/>
          <w:rtl/>
        </w:rPr>
      </w:pPr>
    </w:p>
    <w:p w14:paraId="4BAAF1CE" w14:textId="77777777" w:rsidR="00BB7ACC" w:rsidRPr="00BB7ACC" w:rsidRDefault="00BB7ACC" w:rsidP="00BB7ACC">
      <w:pPr>
        <w:bidi/>
        <w:ind w:firstLine="567"/>
        <w:jc w:val="both"/>
        <w:rPr>
          <w:rFonts w:cs="David" w:hint="cs"/>
          <w:rtl/>
        </w:rPr>
      </w:pPr>
      <w:r w:rsidRPr="00BB7ACC">
        <w:rPr>
          <w:rFonts w:cs="David" w:hint="cs"/>
          <w:rtl/>
        </w:rPr>
        <w:t xml:space="preserve">מה שאני אומר זה אליך באופן אישי, אלא לגבי המשרד שלך; אתה מבין שהמשרד שלך עבריין? אם הייתי בונה איזו פרגולה ללא היתר היית מגיש נגדי תלונה פלילית היה נרשם ר"פ בתיק האישי שלי במשטרה, אבל אתה, כמשרד הפנים שתובע את זה ממני, עובר עבירה. אתה עובר על חוקי המדינה. </w:t>
      </w:r>
    </w:p>
    <w:p w14:paraId="780B4BE4" w14:textId="77777777" w:rsidR="00BB7ACC" w:rsidRPr="00BB7ACC" w:rsidRDefault="00BB7ACC" w:rsidP="00BB7ACC">
      <w:pPr>
        <w:bidi/>
        <w:jc w:val="both"/>
        <w:rPr>
          <w:rFonts w:cs="David" w:hint="cs"/>
          <w:rtl/>
        </w:rPr>
      </w:pPr>
    </w:p>
    <w:p w14:paraId="646B64C9"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07064FB6" w14:textId="77777777" w:rsidR="00BB7ACC" w:rsidRPr="00BB7ACC" w:rsidRDefault="00BB7ACC" w:rsidP="00BB7ACC">
      <w:pPr>
        <w:bidi/>
        <w:jc w:val="both"/>
        <w:rPr>
          <w:rFonts w:cs="David" w:hint="cs"/>
          <w:rtl/>
        </w:rPr>
      </w:pPr>
    </w:p>
    <w:p w14:paraId="182CA0AF" w14:textId="77777777" w:rsidR="00BB7ACC" w:rsidRPr="00BB7ACC" w:rsidRDefault="00BB7ACC" w:rsidP="00BB7ACC">
      <w:pPr>
        <w:bidi/>
        <w:ind w:firstLine="567"/>
        <w:jc w:val="both"/>
        <w:rPr>
          <w:rFonts w:cs="David" w:hint="cs"/>
          <w:rtl/>
        </w:rPr>
      </w:pPr>
      <w:r w:rsidRPr="00BB7ACC">
        <w:rPr>
          <w:rFonts w:cs="David" w:hint="cs"/>
          <w:rtl/>
        </w:rPr>
        <w:t xml:space="preserve">לגבי מבנים חדשים משרד הפנים תיקן תקנות והחיל - - - </w:t>
      </w:r>
    </w:p>
    <w:p w14:paraId="031D0975" w14:textId="77777777" w:rsidR="00BB7ACC" w:rsidRPr="00BB7ACC" w:rsidRDefault="00BB7ACC" w:rsidP="00BB7ACC">
      <w:pPr>
        <w:bidi/>
        <w:jc w:val="both"/>
        <w:rPr>
          <w:rFonts w:cs="David" w:hint="cs"/>
          <w:rtl/>
        </w:rPr>
      </w:pPr>
    </w:p>
    <w:p w14:paraId="0C00839B" w14:textId="77777777" w:rsidR="00BB7ACC" w:rsidRPr="00BB7ACC" w:rsidRDefault="00BB7ACC" w:rsidP="00BB7ACC">
      <w:pPr>
        <w:bidi/>
        <w:jc w:val="both"/>
        <w:rPr>
          <w:rFonts w:cs="David" w:hint="cs"/>
          <w:u w:val="single"/>
          <w:rtl/>
        </w:rPr>
      </w:pPr>
      <w:r w:rsidRPr="00BB7ACC">
        <w:rPr>
          <w:rFonts w:cs="David" w:hint="cs"/>
          <w:u w:val="single"/>
          <w:rtl/>
        </w:rPr>
        <w:t>קריאה:</w:t>
      </w:r>
    </w:p>
    <w:p w14:paraId="0AC58A56" w14:textId="77777777" w:rsidR="00BB7ACC" w:rsidRPr="00BB7ACC" w:rsidRDefault="00BB7ACC" w:rsidP="00BB7ACC">
      <w:pPr>
        <w:bidi/>
        <w:jc w:val="both"/>
        <w:rPr>
          <w:rFonts w:cs="David" w:hint="cs"/>
          <w:rtl/>
        </w:rPr>
      </w:pPr>
    </w:p>
    <w:p w14:paraId="5758B21D" w14:textId="77777777" w:rsidR="00BB7ACC" w:rsidRPr="00BB7ACC" w:rsidRDefault="00BB7ACC" w:rsidP="00BB7ACC">
      <w:pPr>
        <w:bidi/>
        <w:ind w:firstLine="567"/>
        <w:jc w:val="both"/>
        <w:rPr>
          <w:rFonts w:cs="David" w:hint="cs"/>
          <w:rtl/>
        </w:rPr>
      </w:pPr>
      <w:r w:rsidRPr="00BB7ACC">
        <w:rPr>
          <w:rFonts w:cs="David" w:hint="cs"/>
          <w:rtl/>
        </w:rPr>
        <w:t xml:space="preserve">לא נכון. אל תגיד דברים לא נכונים. </w:t>
      </w:r>
    </w:p>
    <w:p w14:paraId="00B5EBEB" w14:textId="77777777" w:rsidR="00BB7ACC" w:rsidRPr="00BB7ACC" w:rsidRDefault="00BB7ACC" w:rsidP="00BB7ACC">
      <w:pPr>
        <w:bidi/>
        <w:jc w:val="both"/>
        <w:rPr>
          <w:rFonts w:cs="David" w:hint="cs"/>
          <w:rtl/>
        </w:rPr>
      </w:pPr>
    </w:p>
    <w:p w14:paraId="5E2839BC" w14:textId="77777777" w:rsidR="00BB7ACC" w:rsidRPr="00BB7ACC" w:rsidRDefault="00BB7ACC" w:rsidP="00BB7ACC">
      <w:pPr>
        <w:bidi/>
        <w:jc w:val="both"/>
        <w:rPr>
          <w:rFonts w:cs="David" w:hint="cs"/>
          <w:rtl/>
        </w:rPr>
      </w:pPr>
      <w:r w:rsidRPr="00BB7ACC">
        <w:rPr>
          <w:rFonts w:cs="David" w:hint="cs"/>
          <w:u w:val="single"/>
          <w:rtl/>
        </w:rPr>
        <w:t>היו"ר דוד טל:</w:t>
      </w:r>
    </w:p>
    <w:p w14:paraId="483BD74F" w14:textId="77777777" w:rsidR="00BB7ACC" w:rsidRPr="00BB7ACC" w:rsidRDefault="00BB7ACC" w:rsidP="00BB7ACC">
      <w:pPr>
        <w:bidi/>
        <w:jc w:val="both"/>
        <w:rPr>
          <w:rFonts w:cs="David" w:hint="cs"/>
          <w:rtl/>
        </w:rPr>
      </w:pPr>
    </w:p>
    <w:p w14:paraId="3ABFDA3A" w14:textId="77777777" w:rsidR="00BB7ACC" w:rsidRPr="00BB7ACC" w:rsidRDefault="00BB7ACC" w:rsidP="00BB7ACC">
      <w:pPr>
        <w:bidi/>
        <w:jc w:val="both"/>
        <w:rPr>
          <w:rFonts w:cs="David" w:hint="cs"/>
          <w:rtl/>
        </w:rPr>
      </w:pPr>
      <w:r w:rsidRPr="00BB7ACC">
        <w:rPr>
          <w:rFonts w:cs="David" w:hint="cs"/>
          <w:rtl/>
        </w:rPr>
        <w:tab/>
        <w:t>אדוני, אני מבקש לאפשר לו.</w:t>
      </w:r>
    </w:p>
    <w:p w14:paraId="6D23A574" w14:textId="77777777" w:rsidR="00BB7ACC" w:rsidRPr="00BB7ACC" w:rsidRDefault="00BB7ACC" w:rsidP="00BB7ACC">
      <w:pPr>
        <w:bidi/>
        <w:jc w:val="both"/>
        <w:rPr>
          <w:rFonts w:cs="David" w:hint="cs"/>
          <w:rtl/>
        </w:rPr>
      </w:pPr>
    </w:p>
    <w:p w14:paraId="0B8F50CD"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141B6D1E" w14:textId="77777777" w:rsidR="00BB7ACC" w:rsidRPr="00BB7ACC" w:rsidRDefault="00BB7ACC" w:rsidP="00BB7ACC">
      <w:pPr>
        <w:bidi/>
        <w:jc w:val="both"/>
        <w:rPr>
          <w:rFonts w:cs="David" w:hint="cs"/>
          <w:rtl/>
        </w:rPr>
      </w:pPr>
    </w:p>
    <w:p w14:paraId="7B35C48D" w14:textId="77777777" w:rsidR="00BB7ACC" w:rsidRPr="00BB7ACC" w:rsidRDefault="00BB7ACC" w:rsidP="00BB7ACC">
      <w:pPr>
        <w:bidi/>
        <w:ind w:firstLine="567"/>
        <w:jc w:val="both"/>
        <w:rPr>
          <w:rFonts w:cs="David" w:hint="cs"/>
          <w:rtl/>
        </w:rPr>
      </w:pPr>
      <w:r w:rsidRPr="00BB7ACC">
        <w:rPr>
          <w:rFonts w:cs="David" w:hint="cs"/>
          <w:rtl/>
        </w:rPr>
        <w:t xml:space="preserve">לגבי בנייה חדשה יש תקנות לנגישות. </w:t>
      </w:r>
    </w:p>
    <w:p w14:paraId="58C25F50" w14:textId="77777777" w:rsidR="00BB7ACC" w:rsidRPr="00BB7ACC" w:rsidRDefault="00BB7ACC" w:rsidP="00BB7ACC">
      <w:pPr>
        <w:bidi/>
        <w:ind w:firstLine="567"/>
        <w:jc w:val="both"/>
        <w:rPr>
          <w:rFonts w:cs="David" w:hint="cs"/>
          <w:rtl/>
        </w:rPr>
      </w:pPr>
    </w:p>
    <w:p w14:paraId="33CF7746" w14:textId="77777777" w:rsidR="00BB7ACC" w:rsidRPr="00BB7ACC" w:rsidRDefault="00BB7ACC" w:rsidP="00BB7ACC">
      <w:pPr>
        <w:bidi/>
        <w:jc w:val="both"/>
        <w:rPr>
          <w:rFonts w:cs="David" w:hint="cs"/>
          <w:rtl/>
        </w:rPr>
      </w:pPr>
      <w:r w:rsidRPr="00BB7ACC">
        <w:rPr>
          <w:rFonts w:cs="David" w:hint="cs"/>
          <w:u w:val="single"/>
          <w:rtl/>
        </w:rPr>
        <w:t>היו"ר דוד טל:</w:t>
      </w:r>
    </w:p>
    <w:p w14:paraId="391F91E5" w14:textId="77777777" w:rsidR="00BB7ACC" w:rsidRPr="00BB7ACC" w:rsidRDefault="00BB7ACC" w:rsidP="00BB7ACC">
      <w:pPr>
        <w:bidi/>
        <w:ind w:firstLine="567"/>
        <w:jc w:val="both"/>
        <w:rPr>
          <w:rFonts w:cs="David" w:hint="cs"/>
          <w:rtl/>
        </w:rPr>
      </w:pPr>
    </w:p>
    <w:p w14:paraId="0B2CD363" w14:textId="77777777" w:rsidR="00BB7ACC" w:rsidRPr="00BB7ACC" w:rsidRDefault="00BB7ACC" w:rsidP="00BB7ACC">
      <w:pPr>
        <w:bidi/>
        <w:ind w:firstLine="567"/>
        <w:jc w:val="both"/>
        <w:rPr>
          <w:rFonts w:cs="David" w:hint="cs"/>
          <w:rtl/>
        </w:rPr>
      </w:pPr>
      <w:r w:rsidRPr="00BB7ACC">
        <w:rPr>
          <w:rFonts w:cs="David" w:hint="cs"/>
          <w:rtl/>
        </w:rPr>
        <w:t>איפה אושרו התקנות הללו?</w:t>
      </w:r>
    </w:p>
    <w:p w14:paraId="51B64498" w14:textId="77777777" w:rsidR="00BB7ACC" w:rsidRPr="00BB7ACC" w:rsidRDefault="00BB7ACC" w:rsidP="00BB7ACC">
      <w:pPr>
        <w:bidi/>
        <w:jc w:val="both"/>
        <w:rPr>
          <w:rFonts w:cs="David" w:hint="cs"/>
          <w:rtl/>
        </w:rPr>
      </w:pPr>
    </w:p>
    <w:p w14:paraId="58726DEF"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38F04730" w14:textId="77777777" w:rsidR="00BB7ACC" w:rsidRPr="00BB7ACC" w:rsidRDefault="00BB7ACC" w:rsidP="00BB7ACC">
      <w:pPr>
        <w:bidi/>
        <w:jc w:val="both"/>
        <w:rPr>
          <w:rFonts w:cs="David" w:hint="cs"/>
          <w:rtl/>
        </w:rPr>
      </w:pPr>
    </w:p>
    <w:p w14:paraId="74E7BC59" w14:textId="77777777" w:rsidR="00BB7ACC" w:rsidRPr="00BB7ACC" w:rsidRDefault="00BB7ACC" w:rsidP="00BB7ACC">
      <w:pPr>
        <w:bidi/>
        <w:ind w:firstLine="567"/>
        <w:jc w:val="both"/>
        <w:rPr>
          <w:rFonts w:cs="David" w:hint="cs"/>
          <w:rtl/>
        </w:rPr>
      </w:pPr>
      <w:r w:rsidRPr="00BB7ACC">
        <w:rPr>
          <w:rFonts w:cs="David" w:hint="cs"/>
          <w:rtl/>
        </w:rPr>
        <w:t xml:space="preserve">אלה תקנות שמינהל התכנון מקדם. </w:t>
      </w:r>
    </w:p>
    <w:p w14:paraId="7931A035" w14:textId="77777777" w:rsidR="00BB7ACC" w:rsidRPr="00BB7ACC" w:rsidRDefault="00BB7ACC" w:rsidP="00BB7ACC">
      <w:pPr>
        <w:bidi/>
        <w:ind w:firstLine="567"/>
        <w:jc w:val="both"/>
        <w:rPr>
          <w:rFonts w:cs="David" w:hint="cs"/>
          <w:rtl/>
        </w:rPr>
      </w:pPr>
    </w:p>
    <w:p w14:paraId="7FDC1772" w14:textId="77777777" w:rsidR="00BB7ACC" w:rsidRPr="00BB7ACC" w:rsidRDefault="00BB7ACC" w:rsidP="00BB7ACC">
      <w:pPr>
        <w:bidi/>
        <w:jc w:val="both"/>
        <w:rPr>
          <w:rFonts w:cs="David" w:hint="cs"/>
          <w:rtl/>
        </w:rPr>
      </w:pPr>
      <w:r w:rsidRPr="00BB7ACC">
        <w:rPr>
          <w:rFonts w:cs="David"/>
          <w:u w:val="single"/>
          <w:rtl/>
        </w:rPr>
        <w:br w:type="page"/>
      </w:r>
      <w:r w:rsidRPr="00BB7ACC">
        <w:rPr>
          <w:rFonts w:cs="David" w:hint="cs"/>
          <w:u w:val="single"/>
          <w:rtl/>
        </w:rPr>
        <w:t>היו"ר דוד טל:</w:t>
      </w:r>
    </w:p>
    <w:p w14:paraId="397C7CE8" w14:textId="77777777" w:rsidR="00BB7ACC" w:rsidRPr="00BB7ACC" w:rsidRDefault="00BB7ACC" w:rsidP="00BB7ACC">
      <w:pPr>
        <w:bidi/>
        <w:ind w:firstLine="567"/>
        <w:jc w:val="both"/>
        <w:rPr>
          <w:rFonts w:cs="David" w:hint="cs"/>
          <w:rtl/>
        </w:rPr>
      </w:pPr>
    </w:p>
    <w:p w14:paraId="77D099EF" w14:textId="77777777" w:rsidR="00BB7ACC" w:rsidRPr="00BB7ACC" w:rsidRDefault="00BB7ACC" w:rsidP="00BB7ACC">
      <w:pPr>
        <w:bidi/>
        <w:ind w:firstLine="567"/>
        <w:jc w:val="both"/>
        <w:rPr>
          <w:rFonts w:cs="David" w:hint="cs"/>
          <w:rtl/>
        </w:rPr>
      </w:pPr>
      <w:r w:rsidRPr="00BB7ACC">
        <w:rPr>
          <w:rFonts w:cs="David" w:hint="cs"/>
          <w:rtl/>
        </w:rPr>
        <w:t xml:space="preserve">אז זה לא אושר בשום מקום. </w:t>
      </w:r>
    </w:p>
    <w:p w14:paraId="18AE54DF" w14:textId="77777777" w:rsidR="00BB7ACC" w:rsidRPr="00BB7ACC" w:rsidRDefault="00BB7ACC" w:rsidP="00BB7ACC">
      <w:pPr>
        <w:bidi/>
        <w:jc w:val="both"/>
        <w:rPr>
          <w:rFonts w:cs="David" w:hint="cs"/>
          <w:rtl/>
        </w:rPr>
      </w:pPr>
    </w:p>
    <w:p w14:paraId="72FAA9FA"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1557DA27" w14:textId="77777777" w:rsidR="00BB7ACC" w:rsidRPr="00BB7ACC" w:rsidRDefault="00BB7ACC" w:rsidP="00BB7ACC">
      <w:pPr>
        <w:bidi/>
        <w:ind w:firstLine="567"/>
        <w:jc w:val="both"/>
        <w:rPr>
          <w:rFonts w:cs="David" w:hint="cs"/>
          <w:rtl/>
        </w:rPr>
      </w:pPr>
    </w:p>
    <w:p w14:paraId="6658C73C" w14:textId="77777777" w:rsidR="00BB7ACC" w:rsidRPr="00BB7ACC" w:rsidRDefault="00BB7ACC" w:rsidP="00BB7ACC">
      <w:pPr>
        <w:bidi/>
        <w:ind w:firstLine="567"/>
        <w:jc w:val="both"/>
        <w:rPr>
          <w:rFonts w:cs="David" w:hint="cs"/>
          <w:rtl/>
        </w:rPr>
      </w:pPr>
      <w:r w:rsidRPr="00BB7ACC">
        <w:rPr>
          <w:rFonts w:cs="David" w:hint="cs"/>
          <w:rtl/>
        </w:rPr>
        <w:t xml:space="preserve">אבדוק איפה זה עומד בדיוק. הצד של מינהל התכנון התקדם, הבעיה היא לגבי בניה קיימת, מבנים קיימים והתאמתם. לצורך העניין הזה, העלות מוטלת על הרשויות המקומיות. </w:t>
      </w:r>
    </w:p>
    <w:p w14:paraId="76E0240E" w14:textId="77777777" w:rsidR="00BB7ACC" w:rsidRPr="00BB7ACC" w:rsidRDefault="00BB7ACC" w:rsidP="00BB7ACC">
      <w:pPr>
        <w:bidi/>
        <w:ind w:firstLine="567"/>
        <w:jc w:val="both"/>
        <w:rPr>
          <w:rFonts w:cs="David" w:hint="cs"/>
          <w:rtl/>
        </w:rPr>
      </w:pPr>
    </w:p>
    <w:p w14:paraId="0FD4366F" w14:textId="77777777" w:rsidR="00BB7ACC" w:rsidRPr="00BB7ACC" w:rsidRDefault="00BB7ACC" w:rsidP="00BB7ACC">
      <w:pPr>
        <w:bidi/>
        <w:jc w:val="both"/>
        <w:rPr>
          <w:rFonts w:cs="David" w:hint="cs"/>
          <w:rtl/>
        </w:rPr>
      </w:pPr>
      <w:r w:rsidRPr="00BB7ACC">
        <w:rPr>
          <w:rFonts w:cs="David" w:hint="cs"/>
          <w:u w:val="single"/>
          <w:rtl/>
        </w:rPr>
        <w:t>היו"ר דוד טל:</w:t>
      </w:r>
    </w:p>
    <w:p w14:paraId="5B38F1DA" w14:textId="77777777" w:rsidR="00BB7ACC" w:rsidRPr="00BB7ACC" w:rsidRDefault="00BB7ACC" w:rsidP="00BB7ACC">
      <w:pPr>
        <w:bidi/>
        <w:ind w:firstLine="567"/>
        <w:jc w:val="both"/>
        <w:rPr>
          <w:rFonts w:cs="David" w:hint="cs"/>
          <w:rtl/>
        </w:rPr>
      </w:pPr>
    </w:p>
    <w:p w14:paraId="32A31482" w14:textId="77777777" w:rsidR="00BB7ACC" w:rsidRPr="00BB7ACC" w:rsidRDefault="00BB7ACC" w:rsidP="00BB7ACC">
      <w:pPr>
        <w:bidi/>
        <w:ind w:firstLine="567"/>
        <w:jc w:val="both"/>
        <w:rPr>
          <w:rFonts w:cs="David" w:hint="cs"/>
          <w:rtl/>
        </w:rPr>
      </w:pPr>
      <w:r w:rsidRPr="00BB7ACC">
        <w:rPr>
          <w:rFonts w:cs="David" w:hint="cs"/>
          <w:rtl/>
        </w:rPr>
        <w:t xml:space="preserve">זה ברור לנו. </w:t>
      </w:r>
    </w:p>
    <w:p w14:paraId="355690AD" w14:textId="77777777" w:rsidR="00BB7ACC" w:rsidRPr="00BB7ACC" w:rsidRDefault="00BB7ACC" w:rsidP="00BB7ACC">
      <w:pPr>
        <w:bidi/>
        <w:jc w:val="both"/>
        <w:rPr>
          <w:rFonts w:cs="David" w:hint="cs"/>
          <w:rtl/>
        </w:rPr>
      </w:pPr>
    </w:p>
    <w:p w14:paraId="54F90155"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6FB4F477" w14:textId="77777777" w:rsidR="00BB7ACC" w:rsidRPr="00BB7ACC" w:rsidRDefault="00BB7ACC" w:rsidP="00BB7ACC">
      <w:pPr>
        <w:bidi/>
        <w:jc w:val="both"/>
        <w:rPr>
          <w:rFonts w:cs="David" w:hint="cs"/>
          <w:rtl/>
        </w:rPr>
      </w:pPr>
    </w:p>
    <w:p w14:paraId="0C136A3A" w14:textId="77777777" w:rsidR="00BB7ACC" w:rsidRPr="00BB7ACC" w:rsidRDefault="00BB7ACC" w:rsidP="00BB7ACC">
      <w:pPr>
        <w:bidi/>
        <w:ind w:firstLine="567"/>
        <w:jc w:val="both"/>
        <w:rPr>
          <w:rFonts w:cs="David" w:hint="cs"/>
          <w:rtl/>
        </w:rPr>
      </w:pPr>
      <w:r w:rsidRPr="00BB7ACC">
        <w:rPr>
          <w:rFonts w:cs="David" w:hint="cs"/>
          <w:rtl/>
        </w:rPr>
        <w:t xml:space="preserve">שמחתי לשמוע ששר האוצר הסכים לממן. </w:t>
      </w:r>
    </w:p>
    <w:p w14:paraId="5FDEE33F" w14:textId="77777777" w:rsidR="00BB7ACC" w:rsidRPr="00BB7ACC" w:rsidRDefault="00BB7ACC" w:rsidP="00BB7ACC">
      <w:pPr>
        <w:bidi/>
        <w:jc w:val="both"/>
        <w:rPr>
          <w:rFonts w:cs="David" w:hint="cs"/>
          <w:rtl/>
        </w:rPr>
      </w:pPr>
    </w:p>
    <w:p w14:paraId="04C0E03A" w14:textId="77777777" w:rsidR="00BB7ACC" w:rsidRPr="00BB7ACC" w:rsidRDefault="00BB7ACC" w:rsidP="00BB7ACC">
      <w:pPr>
        <w:bidi/>
        <w:jc w:val="both"/>
        <w:rPr>
          <w:rFonts w:cs="David" w:hint="cs"/>
          <w:rtl/>
        </w:rPr>
      </w:pPr>
      <w:r w:rsidRPr="00BB7ACC">
        <w:rPr>
          <w:rFonts w:cs="David" w:hint="cs"/>
          <w:u w:val="single"/>
          <w:rtl/>
        </w:rPr>
        <w:t>היו"ר דוד טל:</w:t>
      </w:r>
    </w:p>
    <w:p w14:paraId="7666B99B" w14:textId="77777777" w:rsidR="00BB7ACC" w:rsidRPr="00BB7ACC" w:rsidRDefault="00BB7ACC" w:rsidP="00BB7ACC">
      <w:pPr>
        <w:bidi/>
        <w:jc w:val="both"/>
        <w:rPr>
          <w:rFonts w:cs="David" w:hint="cs"/>
          <w:rtl/>
        </w:rPr>
      </w:pPr>
    </w:p>
    <w:p w14:paraId="5DEB5369" w14:textId="77777777" w:rsidR="00BB7ACC" w:rsidRPr="00BB7ACC" w:rsidRDefault="00BB7ACC" w:rsidP="00BB7ACC">
      <w:pPr>
        <w:bidi/>
        <w:ind w:firstLine="567"/>
        <w:jc w:val="both"/>
        <w:rPr>
          <w:rFonts w:cs="David" w:hint="cs"/>
          <w:rtl/>
        </w:rPr>
      </w:pPr>
      <w:r w:rsidRPr="00BB7ACC">
        <w:rPr>
          <w:rFonts w:cs="David" w:hint="cs"/>
          <w:rtl/>
        </w:rPr>
        <w:t xml:space="preserve">לא, לא אמרתי שהסכים לממן. שר האוצר  - אני אומר דברים בשם </w:t>
      </w:r>
      <w:proofErr w:type="spellStart"/>
      <w:r w:rsidRPr="00BB7ACC">
        <w:rPr>
          <w:rFonts w:cs="David" w:hint="cs"/>
          <w:rtl/>
        </w:rPr>
        <w:t>אומרם</w:t>
      </w:r>
      <w:proofErr w:type="spellEnd"/>
      <w:r w:rsidRPr="00BB7ACC">
        <w:rPr>
          <w:rFonts w:cs="David" w:hint="cs"/>
          <w:rtl/>
        </w:rPr>
        <w:t xml:space="preserve"> </w:t>
      </w:r>
      <w:r w:rsidRPr="00BB7ACC">
        <w:rPr>
          <w:rFonts w:cs="David"/>
          <w:rtl/>
        </w:rPr>
        <w:t>–</w:t>
      </w:r>
      <w:r w:rsidRPr="00BB7ACC">
        <w:rPr>
          <w:rFonts w:cs="David" w:hint="cs"/>
          <w:rtl/>
        </w:rPr>
        <w:t xml:space="preserve"> הסכים לשמור משכנתא קטנה, אבל הוא לא הסכים לממן את הכול. </w:t>
      </w:r>
    </w:p>
    <w:p w14:paraId="27EBD6C3" w14:textId="77777777" w:rsidR="00BB7ACC" w:rsidRPr="00BB7ACC" w:rsidRDefault="00BB7ACC" w:rsidP="00BB7ACC">
      <w:pPr>
        <w:bidi/>
        <w:jc w:val="both"/>
        <w:rPr>
          <w:rFonts w:cs="David" w:hint="cs"/>
          <w:rtl/>
        </w:rPr>
      </w:pPr>
    </w:p>
    <w:p w14:paraId="1D9AB4BC"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5314451F" w14:textId="77777777" w:rsidR="00BB7ACC" w:rsidRPr="00BB7ACC" w:rsidRDefault="00BB7ACC" w:rsidP="00BB7ACC">
      <w:pPr>
        <w:bidi/>
        <w:jc w:val="both"/>
        <w:rPr>
          <w:rFonts w:cs="David" w:hint="cs"/>
          <w:rtl/>
        </w:rPr>
      </w:pPr>
    </w:p>
    <w:p w14:paraId="4BAC9246" w14:textId="77777777" w:rsidR="00BB7ACC" w:rsidRPr="00BB7ACC" w:rsidRDefault="00BB7ACC" w:rsidP="00BB7ACC">
      <w:pPr>
        <w:bidi/>
        <w:ind w:firstLine="567"/>
        <w:jc w:val="both"/>
        <w:rPr>
          <w:rFonts w:cs="David" w:hint="cs"/>
          <w:rtl/>
        </w:rPr>
      </w:pPr>
      <w:r w:rsidRPr="00BB7ACC">
        <w:rPr>
          <w:rFonts w:cs="David" w:hint="cs"/>
          <w:rtl/>
        </w:rPr>
        <w:t xml:space="preserve">אז אעדכן את אדוני שפניתי למשרד האוצר בבקשה לממן סקר, רק כדי שנדע מה הצרכים ברשויות המקומיות וכמה מבנים צריך לתקן. סקר בעלות של 40 מיליון שקלים, וגם לזה נענינו בשלילה. </w:t>
      </w:r>
    </w:p>
    <w:p w14:paraId="3674635E" w14:textId="77777777" w:rsidR="00BB7ACC" w:rsidRPr="00BB7ACC" w:rsidRDefault="00BB7ACC" w:rsidP="00BB7ACC">
      <w:pPr>
        <w:bidi/>
        <w:ind w:firstLine="567"/>
        <w:jc w:val="both"/>
        <w:rPr>
          <w:rFonts w:cs="David" w:hint="cs"/>
          <w:rtl/>
        </w:rPr>
      </w:pPr>
    </w:p>
    <w:p w14:paraId="2A14E21E" w14:textId="77777777" w:rsidR="00BB7ACC" w:rsidRPr="00BB7ACC" w:rsidRDefault="00BB7ACC" w:rsidP="00BB7ACC">
      <w:pPr>
        <w:bidi/>
        <w:jc w:val="both"/>
        <w:rPr>
          <w:rFonts w:cs="David" w:hint="cs"/>
          <w:u w:val="single"/>
          <w:rtl/>
        </w:rPr>
      </w:pPr>
      <w:r w:rsidRPr="00BB7ACC">
        <w:rPr>
          <w:rFonts w:cs="David" w:hint="cs"/>
          <w:u w:val="single"/>
          <w:rtl/>
        </w:rPr>
        <w:t>שמעון יאיר:</w:t>
      </w:r>
    </w:p>
    <w:p w14:paraId="7E3371FC" w14:textId="77777777" w:rsidR="00BB7ACC" w:rsidRPr="00BB7ACC" w:rsidRDefault="00BB7ACC" w:rsidP="00BB7ACC">
      <w:pPr>
        <w:bidi/>
        <w:ind w:firstLine="567"/>
        <w:jc w:val="both"/>
        <w:rPr>
          <w:rFonts w:cs="David" w:hint="cs"/>
          <w:rtl/>
        </w:rPr>
      </w:pPr>
    </w:p>
    <w:p w14:paraId="16A8CFA1" w14:textId="77777777" w:rsidR="00BB7ACC" w:rsidRPr="00BB7ACC" w:rsidRDefault="00BB7ACC" w:rsidP="00BB7ACC">
      <w:pPr>
        <w:bidi/>
        <w:ind w:firstLine="567"/>
        <w:jc w:val="both"/>
        <w:rPr>
          <w:rFonts w:cs="David" w:hint="cs"/>
          <w:rtl/>
        </w:rPr>
      </w:pPr>
      <w:r w:rsidRPr="00BB7ACC">
        <w:rPr>
          <w:rFonts w:cs="David" w:hint="cs"/>
          <w:rtl/>
        </w:rPr>
        <w:t xml:space="preserve">עם 40 המיליון האלה ניתן </w:t>
      </w:r>
      <w:proofErr w:type="spellStart"/>
      <w:r w:rsidRPr="00BB7ACC">
        <w:rPr>
          <w:rFonts w:cs="David" w:hint="cs"/>
          <w:rtl/>
        </w:rPr>
        <w:t>להנגיש</w:t>
      </w:r>
      <w:proofErr w:type="spellEnd"/>
      <w:r w:rsidRPr="00BB7ACC">
        <w:rPr>
          <w:rFonts w:cs="David" w:hint="cs"/>
          <w:rtl/>
        </w:rPr>
        <w:t xml:space="preserve"> חצי מדינה. </w:t>
      </w:r>
    </w:p>
    <w:p w14:paraId="6532095C" w14:textId="77777777" w:rsidR="00BB7ACC" w:rsidRPr="00BB7ACC" w:rsidRDefault="00BB7ACC" w:rsidP="00BB7ACC">
      <w:pPr>
        <w:bidi/>
        <w:jc w:val="both"/>
        <w:rPr>
          <w:rFonts w:cs="David" w:hint="cs"/>
          <w:rtl/>
        </w:rPr>
      </w:pPr>
    </w:p>
    <w:p w14:paraId="4B9DFF43"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07569C50" w14:textId="77777777" w:rsidR="00BB7ACC" w:rsidRPr="00BB7ACC" w:rsidRDefault="00BB7ACC" w:rsidP="00BB7ACC">
      <w:pPr>
        <w:bidi/>
        <w:jc w:val="both"/>
        <w:rPr>
          <w:rFonts w:cs="David" w:hint="cs"/>
          <w:rtl/>
        </w:rPr>
      </w:pPr>
    </w:p>
    <w:p w14:paraId="20B75CEA" w14:textId="77777777" w:rsidR="00BB7ACC" w:rsidRPr="00BB7ACC" w:rsidRDefault="00BB7ACC" w:rsidP="00BB7ACC">
      <w:pPr>
        <w:bidi/>
        <w:ind w:firstLine="567"/>
        <w:jc w:val="both"/>
        <w:rPr>
          <w:rFonts w:cs="David" w:hint="cs"/>
          <w:rtl/>
        </w:rPr>
      </w:pPr>
      <w:r w:rsidRPr="00BB7ACC">
        <w:rPr>
          <w:rFonts w:cs="David" w:hint="cs"/>
          <w:rtl/>
        </w:rPr>
        <w:t xml:space="preserve">העלות המוערכת על-ידי גורמי המקצוע </w:t>
      </w:r>
      <w:proofErr w:type="spellStart"/>
      <w:r w:rsidRPr="00BB7ACC">
        <w:rPr>
          <w:rFonts w:cs="David" w:hint="cs"/>
          <w:rtl/>
        </w:rPr>
        <w:t>להנגשת</w:t>
      </w:r>
      <w:proofErr w:type="spellEnd"/>
      <w:r w:rsidRPr="00BB7ACC">
        <w:rPr>
          <w:rFonts w:cs="David" w:hint="cs"/>
          <w:rtl/>
        </w:rPr>
        <w:t xml:space="preserve"> מבני הציבור הקיימים היא מעל 2.5 מיליארד שקלים, ואפילו 40 מיליון שקלים, כדי לבצע את הסקר, לא הצלחנו לקבל. אני מציין עוד דבר, בחודשים הקרובים עומד להתבצע סקר מבנים לרעידות אדמה על-ידי מינהל התכנון אצלנו. ביקשתי להוסיף אליו גם את סקר הנגישות, אני מקווה שזה ייתן לנו בסיס.</w:t>
      </w:r>
    </w:p>
    <w:p w14:paraId="35744B29" w14:textId="77777777" w:rsidR="00BB7ACC" w:rsidRPr="00BB7ACC" w:rsidRDefault="00BB7ACC" w:rsidP="00BB7ACC">
      <w:pPr>
        <w:bidi/>
        <w:jc w:val="both"/>
        <w:rPr>
          <w:rFonts w:cs="David" w:hint="cs"/>
          <w:rtl/>
        </w:rPr>
      </w:pPr>
    </w:p>
    <w:p w14:paraId="497428AE" w14:textId="77777777" w:rsidR="00BB7ACC" w:rsidRPr="00BB7ACC" w:rsidRDefault="00BB7ACC" w:rsidP="00BB7ACC">
      <w:pPr>
        <w:bidi/>
        <w:jc w:val="both"/>
        <w:rPr>
          <w:rFonts w:cs="David" w:hint="cs"/>
          <w:rtl/>
        </w:rPr>
      </w:pPr>
      <w:r w:rsidRPr="00BB7ACC">
        <w:rPr>
          <w:rFonts w:cs="David" w:hint="cs"/>
          <w:u w:val="single"/>
          <w:rtl/>
        </w:rPr>
        <w:t>רונית תירוש:</w:t>
      </w:r>
    </w:p>
    <w:p w14:paraId="08496B50" w14:textId="77777777" w:rsidR="00BB7ACC" w:rsidRPr="00BB7ACC" w:rsidRDefault="00BB7ACC" w:rsidP="00BB7ACC">
      <w:pPr>
        <w:bidi/>
        <w:jc w:val="both"/>
        <w:rPr>
          <w:rFonts w:cs="David" w:hint="cs"/>
          <w:rtl/>
        </w:rPr>
      </w:pPr>
    </w:p>
    <w:p w14:paraId="03A69636" w14:textId="77777777" w:rsidR="00BB7ACC" w:rsidRPr="00BB7ACC" w:rsidRDefault="00BB7ACC" w:rsidP="00BB7ACC">
      <w:pPr>
        <w:bidi/>
        <w:jc w:val="both"/>
        <w:rPr>
          <w:rFonts w:cs="David" w:hint="cs"/>
          <w:rtl/>
        </w:rPr>
      </w:pPr>
      <w:r w:rsidRPr="00BB7ACC">
        <w:rPr>
          <w:rFonts w:cs="David" w:hint="cs"/>
          <w:rtl/>
        </w:rPr>
        <w:tab/>
        <w:t>במבני ציבור אתה כולל בתי ספר, מוסדות חינוך?</w:t>
      </w:r>
    </w:p>
    <w:p w14:paraId="28DD474C" w14:textId="77777777" w:rsidR="00BB7ACC" w:rsidRPr="00BB7ACC" w:rsidRDefault="00BB7ACC" w:rsidP="00BB7ACC">
      <w:pPr>
        <w:bidi/>
        <w:jc w:val="both"/>
        <w:rPr>
          <w:rFonts w:cs="David" w:hint="cs"/>
          <w:rtl/>
        </w:rPr>
      </w:pPr>
    </w:p>
    <w:p w14:paraId="4C04F27E"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74D7BB57" w14:textId="77777777" w:rsidR="00BB7ACC" w:rsidRPr="00BB7ACC" w:rsidRDefault="00BB7ACC" w:rsidP="00BB7ACC">
      <w:pPr>
        <w:bidi/>
        <w:jc w:val="both"/>
        <w:rPr>
          <w:rFonts w:cs="David" w:hint="cs"/>
          <w:rtl/>
        </w:rPr>
      </w:pPr>
    </w:p>
    <w:p w14:paraId="133AE435" w14:textId="77777777" w:rsidR="00BB7ACC" w:rsidRPr="00BB7ACC" w:rsidRDefault="00BB7ACC" w:rsidP="00BB7ACC">
      <w:pPr>
        <w:bidi/>
        <w:ind w:firstLine="567"/>
        <w:jc w:val="both"/>
        <w:rPr>
          <w:rFonts w:cs="David" w:hint="cs"/>
          <w:rtl/>
        </w:rPr>
      </w:pPr>
      <w:r w:rsidRPr="00BB7ACC">
        <w:rPr>
          <w:rFonts w:cs="David" w:hint="cs"/>
          <w:rtl/>
        </w:rPr>
        <w:t xml:space="preserve">לא, לבתי ספר משרד החינוך מקבל תקציב מיוחד. </w:t>
      </w:r>
    </w:p>
    <w:p w14:paraId="5551726F" w14:textId="77777777" w:rsidR="00BB7ACC" w:rsidRPr="00BB7ACC" w:rsidRDefault="00BB7ACC" w:rsidP="00BB7ACC">
      <w:pPr>
        <w:bidi/>
        <w:jc w:val="both"/>
        <w:rPr>
          <w:rFonts w:cs="David" w:hint="cs"/>
          <w:rtl/>
        </w:rPr>
      </w:pPr>
    </w:p>
    <w:p w14:paraId="309FFA78" w14:textId="77777777" w:rsidR="00BB7ACC" w:rsidRPr="00BB7ACC" w:rsidRDefault="00BB7ACC" w:rsidP="00BB7ACC">
      <w:pPr>
        <w:bidi/>
        <w:jc w:val="both"/>
        <w:rPr>
          <w:rFonts w:cs="David" w:hint="cs"/>
          <w:rtl/>
        </w:rPr>
      </w:pPr>
      <w:r w:rsidRPr="00BB7ACC">
        <w:rPr>
          <w:rFonts w:cs="David" w:hint="cs"/>
          <w:u w:val="single"/>
          <w:rtl/>
        </w:rPr>
        <w:t>היו"ר דוד טל:</w:t>
      </w:r>
    </w:p>
    <w:p w14:paraId="0458A7E3" w14:textId="77777777" w:rsidR="00BB7ACC" w:rsidRPr="00BB7ACC" w:rsidRDefault="00BB7ACC" w:rsidP="00BB7ACC">
      <w:pPr>
        <w:bidi/>
        <w:jc w:val="both"/>
        <w:rPr>
          <w:rFonts w:cs="David" w:hint="cs"/>
          <w:rtl/>
        </w:rPr>
      </w:pPr>
    </w:p>
    <w:p w14:paraId="582D5E38" w14:textId="77777777" w:rsidR="00BB7ACC" w:rsidRPr="00BB7ACC" w:rsidRDefault="00BB7ACC" w:rsidP="00BB7ACC">
      <w:pPr>
        <w:bidi/>
        <w:ind w:firstLine="567"/>
        <w:jc w:val="both"/>
        <w:rPr>
          <w:rFonts w:cs="David" w:hint="cs"/>
          <w:rtl/>
        </w:rPr>
      </w:pPr>
      <w:r w:rsidRPr="00BB7ACC">
        <w:rPr>
          <w:rFonts w:cs="David" w:hint="cs"/>
          <w:rtl/>
        </w:rPr>
        <w:t xml:space="preserve">אדוני, אני כרגע לא נכנס לתקציב, אבל הרשויות המקומיות - ברצותן יכולות להוציא מיליוני שקלים על כל מיני דברים מאוד טובים ורצויים, כמו מבנים של היכל תרבות, היכל ספורט ומבנים אחרים. הרשויות ואתם, כקודקוד של הרשויות הללו, צריכים להבין שהכנסת קבעה את סדר העדיפות שהיא רוצה לראות. היא רוצה לראות </w:t>
      </w:r>
      <w:proofErr w:type="spellStart"/>
      <w:r w:rsidRPr="00BB7ACC">
        <w:rPr>
          <w:rFonts w:cs="David" w:hint="cs"/>
          <w:rtl/>
        </w:rPr>
        <w:t>הנגשה</w:t>
      </w:r>
      <w:proofErr w:type="spellEnd"/>
      <w:r w:rsidRPr="00BB7ACC">
        <w:rPr>
          <w:rFonts w:cs="David" w:hint="cs"/>
          <w:rtl/>
        </w:rPr>
        <w:t xml:space="preserve"> לנכים בכל המקומות הללו, נקודה. תעבירו את המסר הזה בצורה שלכם, אני לא מנהל אתכם, לרשויות המקומיות, שימצאו את הדרך איך עושים את זה. </w:t>
      </w:r>
    </w:p>
    <w:p w14:paraId="5F84715E" w14:textId="77777777" w:rsidR="00BB7ACC" w:rsidRPr="00BB7ACC" w:rsidRDefault="00BB7ACC" w:rsidP="00BB7ACC">
      <w:pPr>
        <w:bidi/>
        <w:ind w:firstLine="567"/>
        <w:jc w:val="both"/>
        <w:rPr>
          <w:rFonts w:cs="David" w:hint="cs"/>
          <w:rtl/>
        </w:rPr>
      </w:pPr>
    </w:p>
    <w:p w14:paraId="76FE19FB" w14:textId="77777777" w:rsidR="00BB7ACC" w:rsidRPr="00BB7ACC" w:rsidRDefault="00BB7ACC" w:rsidP="00BB7ACC">
      <w:pPr>
        <w:bidi/>
        <w:ind w:firstLine="567"/>
        <w:jc w:val="both"/>
        <w:rPr>
          <w:rFonts w:cs="David" w:hint="cs"/>
          <w:rtl/>
        </w:rPr>
      </w:pPr>
      <w:r w:rsidRPr="00BB7ACC">
        <w:rPr>
          <w:rFonts w:cs="David" w:hint="cs"/>
          <w:rtl/>
        </w:rPr>
        <w:t xml:space="preserve">אני מבין שיש בעיה, אני לא מתעלם ממנה. יש כמה רשויות שהן בקושי חיות, אני מבין את זה, אבל אם היינו מתחילים בכמה רשויות, באיתנות לפחות, אפשר היה עם הזמן להתקדם. דא </w:t>
      </w:r>
      <w:proofErr w:type="spellStart"/>
      <w:r w:rsidRPr="00BB7ACC">
        <w:rPr>
          <w:rFonts w:cs="David" w:hint="cs"/>
          <w:rtl/>
        </w:rPr>
        <w:t>עקא</w:t>
      </w:r>
      <w:proofErr w:type="spellEnd"/>
      <w:r w:rsidRPr="00BB7ACC">
        <w:rPr>
          <w:rFonts w:cs="David" w:hint="cs"/>
          <w:rtl/>
        </w:rPr>
        <w:t xml:space="preserve">, שעבר כל כך הרבה זמן </w:t>
      </w:r>
      <w:r w:rsidRPr="00BB7ACC">
        <w:rPr>
          <w:rFonts w:cs="David"/>
          <w:rtl/>
        </w:rPr>
        <w:t>–</w:t>
      </w:r>
      <w:r w:rsidRPr="00BB7ACC">
        <w:rPr>
          <w:rFonts w:cs="David" w:hint="cs"/>
          <w:rtl/>
        </w:rPr>
        <w:t xml:space="preserve"> שלוש שנים מאז חקיקת החוק - ושום דבר לא התקדם. </w:t>
      </w:r>
    </w:p>
    <w:p w14:paraId="0D37B589" w14:textId="77777777" w:rsidR="00BB7ACC" w:rsidRPr="00BB7ACC" w:rsidRDefault="00BB7ACC" w:rsidP="00BB7ACC">
      <w:pPr>
        <w:bidi/>
        <w:jc w:val="both"/>
        <w:rPr>
          <w:rFonts w:cs="David" w:hint="cs"/>
          <w:rtl/>
        </w:rPr>
      </w:pPr>
    </w:p>
    <w:p w14:paraId="2D3C0C48" w14:textId="77777777" w:rsidR="00BB7ACC" w:rsidRPr="00BB7ACC" w:rsidRDefault="00BB7ACC" w:rsidP="00BB7ACC">
      <w:pPr>
        <w:bidi/>
        <w:jc w:val="both"/>
        <w:rPr>
          <w:rFonts w:cs="David" w:hint="cs"/>
          <w:rtl/>
        </w:rPr>
      </w:pPr>
      <w:r w:rsidRPr="00BB7ACC">
        <w:rPr>
          <w:rFonts w:cs="David" w:hint="cs"/>
          <w:u w:val="single"/>
          <w:rtl/>
        </w:rPr>
        <w:t>רונית תירוש:</w:t>
      </w:r>
    </w:p>
    <w:p w14:paraId="73AFF2E1" w14:textId="77777777" w:rsidR="00BB7ACC" w:rsidRPr="00BB7ACC" w:rsidRDefault="00BB7ACC" w:rsidP="00BB7ACC">
      <w:pPr>
        <w:bidi/>
        <w:jc w:val="both"/>
        <w:rPr>
          <w:rFonts w:cs="David" w:hint="cs"/>
          <w:rtl/>
        </w:rPr>
      </w:pPr>
    </w:p>
    <w:p w14:paraId="4005A1F1" w14:textId="77777777" w:rsidR="00BB7ACC" w:rsidRPr="00BB7ACC" w:rsidRDefault="00BB7ACC" w:rsidP="00BB7ACC">
      <w:pPr>
        <w:bidi/>
        <w:jc w:val="both"/>
        <w:rPr>
          <w:rFonts w:cs="David" w:hint="cs"/>
          <w:rtl/>
        </w:rPr>
      </w:pPr>
      <w:r w:rsidRPr="00BB7ACC">
        <w:rPr>
          <w:rFonts w:cs="David" w:hint="cs"/>
          <w:rtl/>
        </w:rPr>
        <w:tab/>
        <w:t xml:space="preserve"> אני יכולה להבין שאין לכם 40 מיליון שקלים לסקר, וקצת קשה להשקיע עכשיו 2.5 מיליארד שקלים כדי לעשות דרומה את מה שהיה. אבל לפחות, כל כך פשוט, להתקין תקנות - שאתה טוען שהן אושרו והן כנראה לא אושרו - שמכאן צפונה כל מבנה חדש מחויב </w:t>
      </w:r>
      <w:proofErr w:type="spellStart"/>
      <w:r w:rsidRPr="00BB7ACC">
        <w:rPr>
          <w:rFonts w:cs="David" w:hint="cs"/>
          <w:rtl/>
        </w:rPr>
        <w:t>בהנגשה</w:t>
      </w:r>
      <w:proofErr w:type="spellEnd"/>
      <w:r w:rsidRPr="00BB7ACC">
        <w:rPr>
          <w:rFonts w:cs="David" w:hint="cs"/>
          <w:rtl/>
        </w:rPr>
        <w:t xml:space="preserve">. אם יש את זה מאושר, אז אני אומרת שהתחלתם לעשות מעשה. אבל אני מבינה מהנוכחים כאן </w:t>
      </w:r>
      <w:r w:rsidRPr="00BB7ACC">
        <w:rPr>
          <w:rFonts w:cs="David"/>
          <w:rtl/>
        </w:rPr>
        <w:t>–</w:t>
      </w:r>
      <w:r w:rsidRPr="00BB7ACC">
        <w:rPr>
          <w:rFonts w:cs="David" w:hint="cs"/>
          <w:rtl/>
        </w:rPr>
        <w:t xml:space="preserve"> לא בדקתי </w:t>
      </w:r>
      <w:r w:rsidRPr="00BB7ACC">
        <w:rPr>
          <w:rFonts w:cs="David"/>
          <w:rtl/>
        </w:rPr>
        <w:t>–</w:t>
      </w:r>
      <w:r w:rsidRPr="00BB7ACC">
        <w:rPr>
          <w:rFonts w:cs="David" w:hint="cs"/>
          <w:rtl/>
        </w:rPr>
        <w:t xml:space="preserve"> זה כנראה לא אושר עדיין. מה מונע בעדכם?</w:t>
      </w:r>
    </w:p>
    <w:p w14:paraId="33226C4C" w14:textId="77777777" w:rsidR="00BB7ACC" w:rsidRPr="00BB7ACC" w:rsidRDefault="00BB7ACC" w:rsidP="00BB7ACC">
      <w:pPr>
        <w:bidi/>
        <w:jc w:val="both"/>
        <w:rPr>
          <w:rFonts w:cs="David" w:hint="cs"/>
          <w:rtl/>
        </w:rPr>
      </w:pPr>
    </w:p>
    <w:p w14:paraId="4AA17FF8"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30B71733" w14:textId="77777777" w:rsidR="00BB7ACC" w:rsidRPr="00BB7ACC" w:rsidRDefault="00BB7ACC" w:rsidP="00BB7ACC">
      <w:pPr>
        <w:bidi/>
        <w:jc w:val="both"/>
        <w:rPr>
          <w:rFonts w:cs="David" w:hint="cs"/>
          <w:rtl/>
        </w:rPr>
      </w:pPr>
    </w:p>
    <w:p w14:paraId="7B01CBA7" w14:textId="77777777" w:rsidR="00BB7ACC" w:rsidRPr="00BB7ACC" w:rsidRDefault="00BB7ACC" w:rsidP="00BB7ACC">
      <w:pPr>
        <w:bidi/>
        <w:ind w:firstLine="567"/>
        <w:jc w:val="both"/>
        <w:rPr>
          <w:rFonts w:cs="David" w:hint="cs"/>
          <w:rtl/>
        </w:rPr>
      </w:pPr>
      <w:r w:rsidRPr="00BB7ACC">
        <w:rPr>
          <w:rFonts w:cs="David" w:hint="cs"/>
          <w:rtl/>
        </w:rPr>
        <w:t xml:space="preserve">אני מבטיח לגברתי תשובה מדויקת. </w:t>
      </w:r>
    </w:p>
    <w:p w14:paraId="0EEEB47E" w14:textId="77777777" w:rsidR="00BB7ACC" w:rsidRPr="00BB7ACC" w:rsidRDefault="00BB7ACC" w:rsidP="00BB7ACC">
      <w:pPr>
        <w:bidi/>
        <w:jc w:val="both"/>
        <w:rPr>
          <w:rFonts w:cs="David" w:hint="cs"/>
          <w:rtl/>
        </w:rPr>
      </w:pPr>
    </w:p>
    <w:p w14:paraId="768EEBC2" w14:textId="77777777" w:rsidR="00BB7ACC" w:rsidRPr="00BB7ACC" w:rsidRDefault="00BB7ACC" w:rsidP="00BB7ACC">
      <w:pPr>
        <w:bidi/>
        <w:jc w:val="both"/>
        <w:rPr>
          <w:rFonts w:cs="David" w:hint="cs"/>
          <w:rtl/>
        </w:rPr>
      </w:pPr>
      <w:r w:rsidRPr="00BB7ACC">
        <w:rPr>
          <w:rFonts w:cs="David" w:hint="cs"/>
          <w:u w:val="single"/>
          <w:rtl/>
        </w:rPr>
        <w:t>היו"ר דוד טל:</w:t>
      </w:r>
    </w:p>
    <w:p w14:paraId="63F77533" w14:textId="77777777" w:rsidR="00BB7ACC" w:rsidRPr="00BB7ACC" w:rsidRDefault="00BB7ACC" w:rsidP="00BB7ACC">
      <w:pPr>
        <w:bidi/>
        <w:jc w:val="both"/>
        <w:rPr>
          <w:rFonts w:cs="David" w:hint="cs"/>
          <w:rtl/>
        </w:rPr>
      </w:pPr>
    </w:p>
    <w:p w14:paraId="27580BF5" w14:textId="77777777" w:rsidR="00BB7ACC" w:rsidRPr="00BB7ACC" w:rsidRDefault="00BB7ACC" w:rsidP="00BB7ACC">
      <w:pPr>
        <w:bidi/>
        <w:ind w:firstLine="567"/>
        <w:jc w:val="both"/>
        <w:rPr>
          <w:rFonts w:cs="David" w:hint="cs"/>
          <w:rtl/>
        </w:rPr>
      </w:pPr>
      <w:r w:rsidRPr="00BB7ACC">
        <w:rPr>
          <w:rFonts w:cs="David" w:hint="cs"/>
          <w:rtl/>
        </w:rPr>
        <w:t xml:space="preserve">אדוני, הדברים שנאמרו על-ידי חברת הכנסת רונית תירוש, ראוי שנדגיש אותם. אתם יכולים להגיש את התקנות לוועדת העבודה, הרווחה והבריאות, הן יאושרו שם, ומכאן צפונה נלך עם הזמן. אז תהיה פריסה יותר ארוכה, חמש שנים, עשר שנים, אבל נתחיל במשהו. אבל כל עוד לא התחלנו בצעד אחד, לא נגיע לשום מטרה. </w:t>
      </w:r>
    </w:p>
    <w:p w14:paraId="77CF7517" w14:textId="77777777" w:rsidR="00BB7ACC" w:rsidRPr="00BB7ACC" w:rsidRDefault="00BB7ACC" w:rsidP="00BB7ACC">
      <w:pPr>
        <w:bidi/>
        <w:ind w:firstLine="567"/>
        <w:jc w:val="both"/>
        <w:rPr>
          <w:rFonts w:cs="David" w:hint="cs"/>
          <w:rtl/>
        </w:rPr>
      </w:pPr>
    </w:p>
    <w:p w14:paraId="6CCBF14F" w14:textId="77777777" w:rsidR="00BB7ACC" w:rsidRPr="00BB7ACC" w:rsidRDefault="00BB7ACC" w:rsidP="00BB7ACC">
      <w:pPr>
        <w:bidi/>
        <w:ind w:firstLine="567"/>
        <w:jc w:val="both"/>
        <w:rPr>
          <w:rFonts w:cs="David" w:hint="cs"/>
          <w:rtl/>
        </w:rPr>
      </w:pPr>
      <w:r w:rsidRPr="00BB7ACC">
        <w:rPr>
          <w:rFonts w:cs="David" w:hint="cs"/>
          <w:rtl/>
        </w:rPr>
        <w:t xml:space="preserve">יש עוד משרד ממשלתי שנמצא פה? בבקשה, גברתי. </w:t>
      </w:r>
    </w:p>
    <w:p w14:paraId="66F54A93" w14:textId="77777777" w:rsidR="00BB7ACC" w:rsidRPr="00BB7ACC" w:rsidRDefault="00BB7ACC" w:rsidP="00BB7ACC">
      <w:pPr>
        <w:bidi/>
        <w:jc w:val="both"/>
        <w:rPr>
          <w:rFonts w:cs="David" w:hint="cs"/>
          <w:rtl/>
        </w:rPr>
      </w:pPr>
    </w:p>
    <w:p w14:paraId="6B3AD260" w14:textId="77777777" w:rsidR="00BB7ACC" w:rsidRPr="00BB7ACC" w:rsidRDefault="00BB7ACC" w:rsidP="00BB7ACC">
      <w:pPr>
        <w:bidi/>
        <w:jc w:val="both"/>
        <w:rPr>
          <w:rFonts w:cs="David" w:hint="cs"/>
          <w:u w:val="single"/>
          <w:rtl/>
        </w:rPr>
      </w:pPr>
      <w:r w:rsidRPr="00BB7ACC">
        <w:rPr>
          <w:rFonts w:cs="David" w:hint="cs"/>
          <w:u w:val="single"/>
          <w:rtl/>
        </w:rPr>
        <w:t xml:space="preserve">בלהה </w:t>
      </w:r>
      <w:proofErr w:type="spellStart"/>
      <w:r w:rsidRPr="00BB7ACC">
        <w:rPr>
          <w:rFonts w:cs="David" w:hint="cs"/>
          <w:u w:val="single"/>
          <w:rtl/>
        </w:rPr>
        <w:t>ברג</w:t>
      </w:r>
      <w:proofErr w:type="spellEnd"/>
      <w:r w:rsidRPr="00BB7ACC">
        <w:rPr>
          <w:rFonts w:cs="David" w:hint="cs"/>
          <w:u w:val="single"/>
          <w:rtl/>
        </w:rPr>
        <w:t>:</w:t>
      </w:r>
    </w:p>
    <w:p w14:paraId="4AA59912" w14:textId="77777777" w:rsidR="00BB7ACC" w:rsidRPr="00BB7ACC" w:rsidRDefault="00BB7ACC" w:rsidP="00BB7ACC">
      <w:pPr>
        <w:bidi/>
        <w:jc w:val="both"/>
        <w:rPr>
          <w:rFonts w:cs="David" w:hint="cs"/>
          <w:rtl/>
        </w:rPr>
      </w:pPr>
    </w:p>
    <w:p w14:paraId="4DEE2C78" w14:textId="77777777" w:rsidR="00BB7ACC" w:rsidRPr="00BB7ACC" w:rsidRDefault="00BB7ACC" w:rsidP="00BB7ACC">
      <w:pPr>
        <w:bidi/>
        <w:ind w:firstLine="567"/>
        <w:jc w:val="both"/>
        <w:rPr>
          <w:rFonts w:cs="David" w:hint="cs"/>
          <w:rtl/>
        </w:rPr>
      </w:pPr>
      <w:r w:rsidRPr="00BB7ACC">
        <w:rPr>
          <w:rFonts w:cs="David" w:hint="cs"/>
          <w:rtl/>
        </w:rPr>
        <w:t xml:space="preserve">אני יועצת משפטית בנציבות שוויון לאנשים עם מוגבלות. אנחנו עובדים מול על אחד מהמשרדים בנושא התקנות, וגם ניסחנו את התקנות שהיו באחריות שר המשפטים. מאוד אשמח לכל עזרה של הכנסת בנושא הזה. אתן תמונת מצב כוללת וגם פרטנית לגבי תקנות באחריות שר המשפטים וגם לעבודה שלנו ולבעיות שיש לנו מול המשרדים השונים. </w:t>
      </w:r>
    </w:p>
    <w:p w14:paraId="452CC4C5" w14:textId="77777777" w:rsidR="00BB7ACC" w:rsidRPr="00BB7ACC" w:rsidRDefault="00BB7ACC" w:rsidP="00BB7ACC">
      <w:pPr>
        <w:bidi/>
        <w:jc w:val="both"/>
        <w:rPr>
          <w:rFonts w:cs="David" w:hint="cs"/>
          <w:rtl/>
        </w:rPr>
      </w:pPr>
    </w:p>
    <w:p w14:paraId="618596DA" w14:textId="77777777" w:rsidR="00BB7ACC" w:rsidRPr="00BB7ACC" w:rsidRDefault="00BB7ACC" w:rsidP="00BB7ACC">
      <w:pPr>
        <w:bidi/>
        <w:ind w:firstLine="567"/>
        <w:jc w:val="both"/>
        <w:rPr>
          <w:rFonts w:cs="David" w:hint="cs"/>
          <w:rtl/>
        </w:rPr>
      </w:pPr>
      <w:r w:rsidRPr="00BB7ACC">
        <w:rPr>
          <w:rFonts w:cs="David" w:hint="cs"/>
          <w:rtl/>
        </w:rPr>
        <w:t xml:space="preserve">אני רוצה להסביר את הבעיות שיש לנו בתקנות שתקועות אצלנו. התקנות שבאחריות שר המשפטים חתומות על-ידי שר המשפטים, מאושרות על-ידו, עברו את כל אישורי הנוסח שנדרשו לכך. שניים מהסטים של התקנות מאושרים על-ידי משרד האוצר, לסט נוסף יש לנו הבטחה, סט רביעי </w:t>
      </w:r>
      <w:r w:rsidRPr="00BB7ACC">
        <w:rPr>
          <w:rFonts w:cs="David"/>
          <w:rtl/>
        </w:rPr>
        <w:t>–</w:t>
      </w:r>
      <w:r w:rsidRPr="00BB7ACC">
        <w:rPr>
          <w:rFonts w:cs="David" w:hint="cs"/>
          <w:rtl/>
        </w:rPr>
        <w:t xml:space="preserve"> גם כן הבטחה. הגורם המרכזי שמונע מאתנו היום ליישם את נושא התקנות זה משרד הפנים. אני רוצה להתייחס גם להערכה התקציבית. אני לא יודעת על מה מתבססת ההערכה התקציבית הזאת, כי בהיעדר סקר, שנדרש על-ידי משרד הפנים, אני לא יודעת מאיפה לקחו את ההערכה הזאת של 2.5 מיליארד שקלים. </w:t>
      </w:r>
    </w:p>
    <w:p w14:paraId="5CF90881" w14:textId="77777777" w:rsidR="00BB7ACC" w:rsidRPr="00BB7ACC" w:rsidRDefault="00BB7ACC" w:rsidP="00BB7ACC">
      <w:pPr>
        <w:bidi/>
        <w:ind w:firstLine="567"/>
        <w:jc w:val="both"/>
        <w:rPr>
          <w:rFonts w:cs="David" w:hint="cs"/>
          <w:rtl/>
        </w:rPr>
      </w:pPr>
    </w:p>
    <w:p w14:paraId="58C81880" w14:textId="77777777" w:rsidR="00BB7ACC" w:rsidRPr="00BB7ACC" w:rsidRDefault="00BB7ACC" w:rsidP="00BB7ACC">
      <w:pPr>
        <w:bidi/>
        <w:ind w:firstLine="567"/>
        <w:jc w:val="both"/>
        <w:rPr>
          <w:rFonts w:cs="David" w:hint="cs"/>
          <w:rtl/>
        </w:rPr>
      </w:pPr>
      <w:r w:rsidRPr="00BB7ACC">
        <w:rPr>
          <w:rFonts w:cs="David" w:hint="cs"/>
          <w:rtl/>
        </w:rPr>
        <w:t xml:space="preserve">מעבר לזה, יש תקנות שעוסקות בנושאים שונים, ואתן דוגמה. הראשונות שנתקעו על-ידי שר הפנים היו תקנות מקום קיים. מקום קיים זה אך ורק בנייני ציבור, זה לא מדרכות, זה לא כבישים, זה לא תחנות אוטובוס. זאת אומרת, שבניין העירייה, בניין משרד הרווחה, הבניין שנותן שירות לציבור שבאחריות העיריות השונות, צריך להיות נגיש. קודם כול, זה היה צריך להיות נגיש כבר מזמן. יש חוק התכנון והבניה, חלק מהעיריות הפרו כבר בעבר את חוק התכנון והבניה, והיו צריכים לבנות את זה לפי חוק התכנון והבניה. חלק מהמבנים האלה היו חייבים להיות כבר נגישים. </w:t>
      </w:r>
    </w:p>
    <w:p w14:paraId="0F60C5F6" w14:textId="77777777" w:rsidR="00BB7ACC" w:rsidRPr="00BB7ACC" w:rsidRDefault="00BB7ACC" w:rsidP="00BB7ACC">
      <w:pPr>
        <w:bidi/>
        <w:jc w:val="both"/>
        <w:rPr>
          <w:rFonts w:cs="David" w:hint="cs"/>
          <w:rtl/>
        </w:rPr>
      </w:pPr>
    </w:p>
    <w:p w14:paraId="0E973195" w14:textId="77777777" w:rsidR="00BB7ACC" w:rsidRPr="00BB7ACC" w:rsidRDefault="00BB7ACC" w:rsidP="00BB7ACC">
      <w:pPr>
        <w:bidi/>
        <w:ind w:firstLine="567"/>
        <w:jc w:val="both"/>
        <w:rPr>
          <w:rFonts w:cs="David" w:hint="cs"/>
          <w:rtl/>
        </w:rPr>
      </w:pPr>
      <w:r w:rsidRPr="00BB7ACC">
        <w:rPr>
          <w:rFonts w:cs="David" w:hint="cs"/>
          <w:rtl/>
        </w:rPr>
        <w:t xml:space="preserve">התקבל לפני 15 שנה חוק הנמכות מדרכה. אם היו מבצעים הנמכות מדרכה לפני 15 שנה או במשך 15 השנים האחרונות, אפשר היה לחסוך חלק גדול מעלויות החוק. כרגע אני לא מדברת על מדרכות, אני מדברת על בניינים. העלות התקציבית של </w:t>
      </w:r>
      <w:proofErr w:type="spellStart"/>
      <w:r w:rsidRPr="00BB7ACC">
        <w:rPr>
          <w:rFonts w:cs="David" w:hint="cs"/>
          <w:rtl/>
        </w:rPr>
        <w:t>הנגשת</w:t>
      </w:r>
      <w:proofErr w:type="spellEnd"/>
      <w:r w:rsidRPr="00BB7ACC">
        <w:rPr>
          <w:rFonts w:cs="David" w:hint="cs"/>
          <w:rtl/>
        </w:rPr>
        <w:t xml:space="preserve"> בניינים קיימים בכל עירייה ועירייה נמוך בהמון ממה שנאמר כאן. </w:t>
      </w:r>
    </w:p>
    <w:p w14:paraId="5955D1FB" w14:textId="77777777" w:rsidR="00BB7ACC" w:rsidRPr="00BB7ACC" w:rsidRDefault="00BB7ACC" w:rsidP="00BB7ACC">
      <w:pPr>
        <w:bidi/>
        <w:ind w:firstLine="567"/>
        <w:jc w:val="both"/>
        <w:rPr>
          <w:rFonts w:cs="David" w:hint="cs"/>
          <w:rtl/>
        </w:rPr>
      </w:pPr>
    </w:p>
    <w:p w14:paraId="4C657482" w14:textId="77777777" w:rsidR="00BB7ACC" w:rsidRPr="00BB7ACC" w:rsidRDefault="00BB7ACC" w:rsidP="00BB7ACC">
      <w:pPr>
        <w:bidi/>
        <w:ind w:firstLine="567"/>
        <w:jc w:val="both"/>
        <w:rPr>
          <w:rFonts w:cs="David" w:hint="cs"/>
          <w:rtl/>
        </w:rPr>
      </w:pPr>
      <w:r w:rsidRPr="00BB7ACC">
        <w:rPr>
          <w:rFonts w:cs="David" w:hint="cs"/>
          <w:rtl/>
        </w:rPr>
        <w:t xml:space="preserve">היה משא ומתן, פנינו ליועץ המשפטי לממשלה, ביקשנו להורות לשר הפנים לחתום על התקנות של מקום קיים. אני מזכירה שאנחנו מדברים על מקום קיים ועל מקום שאינו בניין, שזה שני סטים של תקנות. בישיבה שהתקיימה אצל המשנה ליועץ המשפטי לפני כשלושה חודשים עלתה הצעה שבשלב ראשון </w:t>
      </w:r>
      <w:proofErr w:type="spellStart"/>
      <w:r w:rsidRPr="00BB7ACC">
        <w:rPr>
          <w:rFonts w:cs="David" w:hint="cs"/>
          <w:rtl/>
        </w:rPr>
        <w:t>יונגשו</w:t>
      </w:r>
      <w:proofErr w:type="spellEnd"/>
      <w:r w:rsidRPr="00BB7ACC">
        <w:rPr>
          <w:rFonts w:cs="David" w:hint="cs"/>
          <w:rtl/>
        </w:rPr>
        <w:t xml:space="preserve"> כ-40 רשויות חזקות, ותוך שבועיים נקבל את עמדת שר הפנים בנושא הזה. חלפו שלושה חודשים, לא קיבלנו את עמדת שר הפנים עד היום. </w:t>
      </w:r>
    </w:p>
    <w:p w14:paraId="6B336F66" w14:textId="77777777" w:rsidR="00BB7ACC" w:rsidRPr="00BB7ACC" w:rsidRDefault="00BB7ACC" w:rsidP="00BB7ACC">
      <w:pPr>
        <w:bidi/>
        <w:jc w:val="both"/>
        <w:rPr>
          <w:rFonts w:cs="David" w:hint="cs"/>
          <w:rtl/>
        </w:rPr>
      </w:pPr>
    </w:p>
    <w:p w14:paraId="2F458388" w14:textId="77777777" w:rsidR="00BB7ACC" w:rsidRPr="00BB7ACC" w:rsidRDefault="00BB7ACC" w:rsidP="00BB7ACC">
      <w:pPr>
        <w:bidi/>
        <w:jc w:val="both"/>
        <w:rPr>
          <w:rFonts w:cs="David" w:hint="cs"/>
          <w:rtl/>
        </w:rPr>
      </w:pPr>
      <w:r w:rsidRPr="00BB7ACC">
        <w:rPr>
          <w:rFonts w:cs="David" w:hint="cs"/>
          <w:u w:val="single"/>
          <w:rtl/>
        </w:rPr>
        <w:t>היו"ר דוד טל:</w:t>
      </w:r>
    </w:p>
    <w:p w14:paraId="18D3CC67" w14:textId="77777777" w:rsidR="00BB7ACC" w:rsidRPr="00BB7ACC" w:rsidRDefault="00BB7ACC" w:rsidP="00BB7ACC">
      <w:pPr>
        <w:bidi/>
        <w:jc w:val="both"/>
        <w:rPr>
          <w:rFonts w:cs="David" w:hint="cs"/>
          <w:rtl/>
        </w:rPr>
      </w:pPr>
    </w:p>
    <w:p w14:paraId="105556A6" w14:textId="77777777" w:rsidR="00BB7ACC" w:rsidRPr="00BB7ACC" w:rsidRDefault="00BB7ACC" w:rsidP="00BB7ACC">
      <w:pPr>
        <w:bidi/>
        <w:ind w:firstLine="567"/>
        <w:jc w:val="both"/>
        <w:rPr>
          <w:rFonts w:cs="David" w:hint="cs"/>
          <w:rtl/>
        </w:rPr>
      </w:pPr>
      <w:r w:rsidRPr="00BB7ACC">
        <w:rPr>
          <w:rFonts w:cs="David" w:hint="cs"/>
          <w:rtl/>
        </w:rPr>
        <w:t xml:space="preserve">אני קיבלתי את עמדת שר הפנים. הוא טוען שברמה העקרונית הוא בעד, אבל אין מקור תקציבי. לכן הייתה הפגישה שלי עם שר האוצר בנושא הזה. שר האוצר מוכן לעזור, כפי שאמרתי. לא לכסות הכול. </w:t>
      </w:r>
    </w:p>
    <w:p w14:paraId="34E9DFDE" w14:textId="77777777" w:rsidR="00BB7ACC" w:rsidRPr="00BB7ACC" w:rsidRDefault="00BB7ACC" w:rsidP="00BB7ACC">
      <w:pPr>
        <w:bidi/>
        <w:jc w:val="both"/>
        <w:rPr>
          <w:rFonts w:cs="David" w:hint="cs"/>
          <w:rtl/>
        </w:rPr>
      </w:pPr>
    </w:p>
    <w:p w14:paraId="0B3E1F05" w14:textId="77777777" w:rsidR="00BB7ACC" w:rsidRPr="00BB7ACC" w:rsidRDefault="00BB7ACC" w:rsidP="00BB7ACC">
      <w:pPr>
        <w:bidi/>
        <w:jc w:val="both"/>
        <w:rPr>
          <w:rFonts w:cs="David" w:hint="cs"/>
          <w:u w:val="single"/>
          <w:rtl/>
        </w:rPr>
      </w:pPr>
      <w:r w:rsidRPr="00BB7ACC">
        <w:rPr>
          <w:rFonts w:cs="David" w:hint="cs"/>
          <w:u w:val="single"/>
          <w:rtl/>
        </w:rPr>
        <w:t xml:space="preserve">בלהה </w:t>
      </w:r>
      <w:proofErr w:type="spellStart"/>
      <w:r w:rsidRPr="00BB7ACC">
        <w:rPr>
          <w:rFonts w:cs="David" w:hint="cs"/>
          <w:u w:val="single"/>
          <w:rtl/>
        </w:rPr>
        <w:t>ברג</w:t>
      </w:r>
      <w:proofErr w:type="spellEnd"/>
      <w:r w:rsidRPr="00BB7ACC">
        <w:rPr>
          <w:rFonts w:cs="David" w:hint="cs"/>
          <w:u w:val="single"/>
          <w:rtl/>
        </w:rPr>
        <w:t>:</w:t>
      </w:r>
    </w:p>
    <w:p w14:paraId="6938AE59" w14:textId="77777777" w:rsidR="00BB7ACC" w:rsidRPr="00BB7ACC" w:rsidRDefault="00BB7ACC" w:rsidP="00BB7ACC">
      <w:pPr>
        <w:bidi/>
        <w:ind w:firstLine="567"/>
        <w:jc w:val="both"/>
        <w:rPr>
          <w:rFonts w:cs="David" w:hint="cs"/>
          <w:rtl/>
        </w:rPr>
      </w:pPr>
    </w:p>
    <w:p w14:paraId="3E857AA0" w14:textId="77777777" w:rsidR="00BB7ACC" w:rsidRPr="00BB7ACC" w:rsidRDefault="00BB7ACC" w:rsidP="00BB7ACC">
      <w:pPr>
        <w:bidi/>
        <w:ind w:firstLine="567"/>
        <w:jc w:val="both"/>
        <w:rPr>
          <w:rFonts w:cs="David" w:hint="cs"/>
          <w:rtl/>
        </w:rPr>
      </w:pPr>
      <w:r w:rsidRPr="00BB7ACC">
        <w:rPr>
          <w:rFonts w:cs="David" w:hint="cs"/>
          <w:rtl/>
        </w:rPr>
        <w:t xml:space="preserve">נציגי שר הפנים אמרו בישיבה שיש סיכוי גבוה ששר הפנים יאשר, לפחות, בשלב זה להעביר את התקנות לגבי 40 הרשויות האלה. זה מה שנאמר בישיבה הזאת, יש ישיבה נוספת בסוף החודש. אני בהחלט מצפה שהתקנות יאושרו, לפחות לגבי 40 הרשויות האלה. </w:t>
      </w:r>
    </w:p>
    <w:p w14:paraId="21BE345A" w14:textId="77777777" w:rsidR="00BB7ACC" w:rsidRPr="00BB7ACC" w:rsidRDefault="00BB7ACC" w:rsidP="00BB7ACC">
      <w:pPr>
        <w:bidi/>
        <w:jc w:val="both"/>
        <w:rPr>
          <w:rFonts w:cs="David" w:hint="cs"/>
          <w:rtl/>
        </w:rPr>
      </w:pPr>
    </w:p>
    <w:p w14:paraId="18EB2D93" w14:textId="77777777" w:rsidR="00BB7ACC" w:rsidRPr="00BB7ACC" w:rsidRDefault="00BB7ACC" w:rsidP="00BB7ACC">
      <w:pPr>
        <w:bidi/>
        <w:jc w:val="both"/>
        <w:rPr>
          <w:rFonts w:cs="David" w:hint="cs"/>
          <w:rtl/>
        </w:rPr>
      </w:pPr>
      <w:r w:rsidRPr="00BB7ACC">
        <w:rPr>
          <w:rFonts w:cs="David" w:hint="cs"/>
          <w:u w:val="single"/>
          <w:rtl/>
        </w:rPr>
        <w:t>היו"ר דוד טל:</w:t>
      </w:r>
    </w:p>
    <w:p w14:paraId="114021D1" w14:textId="77777777" w:rsidR="00BB7ACC" w:rsidRPr="00BB7ACC" w:rsidRDefault="00BB7ACC" w:rsidP="00BB7ACC">
      <w:pPr>
        <w:bidi/>
        <w:jc w:val="both"/>
        <w:rPr>
          <w:rFonts w:cs="David" w:hint="cs"/>
          <w:rtl/>
        </w:rPr>
      </w:pPr>
    </w:p>
    <w:p w14:paraId="645E185B" w14:textId="77777777" w:rsidR="00BB7ACC" w:rsidRPr="00BB7ACC" w:rsidRDefault="00BB7ACC" w:rsidP="00BB7ACC">
      <w:pPr>
        <w:bidi/>
        <w:jc w:val="both"/>
        <w:rPr>
          <w:rFonts w:cs="David" w:hint="cs"/>
          <w:rtl/>
        </w:rPr>
      </w:pPr>
      <w:r w:rsidRPr="00BB7ACC">
        <w:rPr>
          <w:rFonts w:cs="David" w:hint="cs"/>
          <w:rtl/>
        </w:rPr>
        <w:tab/>
        <w:t xml:space="preserve">אנחנו ממתינים. תודה. בבקשה, אדוני. </w:t>
      </w:r>
    </w:p>
    <w:p w14:paraId="08D93533" w14:textId="77777777" w:rsidR="00BB7ACC" w:rsidRPr="00BB7ACC" w:rsidRDefault="00BB7ACC" w:rsidP="00BB7ACC">
      <w:pPr>
        <w:bidi/>
        <w:jc w:val="both"/>
        <w:rPr>
          <w:rFonts w:cs="David" w:hint="cs"/>
          <w:rtl/>
        </w:rPr>
      </w:pPr>
    </w:p>
    <w:p w14:paraId="0FDAACB6" w14:textId="77777777" w:rsidR="00BB7ACC" w:rsidRPr="00BB7ACC" w:rsidRDefault="00BB7ACC" w:rsidP="00BB7ACC">
      <w:pPr>
        <w:bidi/>
        <w:jc w:val="both"/>
        <w:rPr>
          <w:rFonts w:cs="David" w:hint="cs"/>
          <w:u w:val="single"/>
          <w:rtl/>
        </w:rPr>
      </w:pPr>
      <w:r w:rsidRPr="00BB7ACC">
        <w:rPr>
          <w:rFonts w:cs="David" w:hint="cs"/>
          <w:u w:val="single"/>
          <w:rtl/>
        </w:rPr>
        <w:t xml:space="preserve">ישי </w:t>
      </w:r>
      <w:proofErr w:type="spellStart"/>
      <w:r w:rsidRPr="00BB7ACC">
        <w:rPr>
          <w:rFonts w:cs="David" w:hint="cs"/>
          <w:u w:val="single"/>
          <w:rtl/>
        </w:rPr>
        <w:t>יודקביץ</w:t>
      </w:r>
      <w:proofErr w:type="spellEnd"/>
      <w:r w:rsidRPr="00BB7ACC">
        <w:rPr>
          <w:rFonts w:cs="David" w:hint="cs"/>
          <w:u w:val="single"/>
          <w:rtl/>
        </w:rPr>
        <w:t>:</w:t>
      </w:r>
    </w:p>
    <w:p w14:paraId="53208B06" w14:textId="77777777" w:rsidR="00BB7ACC" w:rsidRPr="00BB7ACC" w:rsidRDefault="00BB7ACC" w:rsidP="00BB7ACC">
      <w:pPr>
        <w:bidi/>
        <w:jc w:val="both"/>
        <w:rPr>
          <w:rFonts w:cs="David" w:hint="cs"/>
          <w:rtl/>
        </w:rPr>
      </w:pPr>
    </w:p>
    <w:p w14:paraId="228234E8" w14:textId="77777777" w:rsidR="00BB7ACC" w:rsidRPr="00BB7ACC" w:rsidRDefault="00BB7ACC" w:rsidP="00BB7ACC">
      <w:pPr>
        <w:bidi/>
        <w:ind w:firstLine="567"/>
        <w:jc w:val="both"/>
        <w:rPr>
          <w:rFonts w:cs="David" w:hint="cs"/>
          <w:rtl/>
        </w:rPr>
      </w:pPr>
      <w:r w:rsidRPr="00BB7ACC">
        <w:rPr>
          <w:rFonts w:cs="David" w:hint="cs"/>
          <w:rtl/>
        </w:rPr>
        <w:t xml:space="preserve">הליך התקנת התקנות הוא הליך מיוחד בחוק הזה, הוא מסורבל מבחינה ביורוקרטית. היינו בדיאלוג עם פורום הארגונים ועם הנציבות. ניסינו לקדם גישה של טובה ציפור אחת ביד משתיים על העץ. יש בידינו תקנות שקשורות לשירותים הישירים של משרד הביטחון ופיקוד העורף. </w:t>
      </w:r>
    </w:p>
    <w:p w14:paraId="783465F2" w14:textId="77777777" w:rsidR="00BB7ACC" w:rsidRPr="00BB7ACC" w:rsidRDefault="00BB7ACC" w:rsidP="00BB7ACC">
      <w:pPr>
        <w:bidi/>
        <w:jc w:val="both"/>
        <w:rPr>
          <w:rFonts w:cs="David" w:hint="cs"/>
          <w:rtl/>
        </w:rPr>
      </w:pPr>
    </w:p>
    <w:p w14:paraId="0D37E190" w14:textId="77777777" w:rsidR="00BB7ACC" w:rsidRPr="00BB7ACC" w:rsidRDefault="00BB7ACC" w:rsidP="00BB7ACC">
      <w:pPr>
        <w:bidi/>
        <w:jc w:val="both"/>
        <w:rPr>
          <w:rFonts w:cs="David" w:hint="cs"/>
          <w:rtl/>
        </w:rPr>
      </w:pPr>
      <w:r w:rsidRPr="00BB7ACC">
        <w:rPr>
          <w:rFonts w:cs="David" w:hint="cs"/>
          <w:u w:val="single"/>
          <w:rtl/>
        </w:rPr>
        <w:t>היו"ר דוד טל:</w:t>
      </w:r>
    </w:p>
    <w:p w14:paraId="33D5137A" w14:textId="77777777" w:rsidR="00BB7ACC" w:rsidRPr="00BB7ACC" w:rsidRDefault="00BB7ACC" w:rsidP="00BB7ACC">
      <w:pPr>
        <w:bidi/>
        <w:jc w:val="both"/>
        <w:rPr>
          <w:rFonts w:cs="David" w:hint="cs"/>
          <w:rtl/>
        </w:rPr>
      </w:pPr>
    </w:p>
    <w:p w14:paraId="1058F1B6" w14:textId="77777777" w:rsidR="00BB7ACC" w:rsidRPr="00BB7ACC" w:rsidRDefault="00BB7ACC" w:rsidP="00BB7ACC">
      <w:pPr>
        <w:bidi/>
        <w:ind w:firstLine="567"/>
        <w:jc w:val="both"/>
        <w:rPr>
          <w:rFonts w:cs="David" w:hint="cs"/>
          <w:rtl/>
        </w:rPr>
      </w:pPr>
      <w:r w:rsidRPr="00BB7ACC">
        <w:rPr>
          <w:rFonts w:cs="David" w:hint="cs"/>
          <w:rtl/>
        </w:rPr>
        <w:t>תביאו אותן לוועדת העבודה.</w:t>
      </w:r>
    </w:p>
    <w:p w14:paraId="3F3D840C" w14:textId="77777777" w:rsidR="00BB7ACC" w:rsidRPr="00BB7ACC" w:rsidRDefault="00BB7ACC" w:rsidP="00BB7ACC">
      <w:pPr>
        <w:bidi/>
        <w:jc w:val="both"/>
        <w:rPr>
          <w:rFonts w:cs="David" w:hint="cs"/>
          <w:rtl/>
        </w:rPr>
      </w:pPr>
    </w:p>
    <w:p w14:paraId="35FF8B4A" w14:textId="77777777" w:rsidR="00BB7ACC" w:rsidRPr="00BB7ACC" w:rsidRDefault="00BB7ACC" w:rsidP="00BB7ACC">
      <w:pPr>
        <w:bidi/>
        <w:jc w:val="both"/>
        <w:rPr>
          <w:rFonts w:cs="David" w:hint="cs"/>
          <w:u w:val="single"/>
          <w:rtl/>
        </w:rPr>
      </w:pPr>
      <w:r w:rsidRPr="00BB7ACC">
        <w:rPr>
          <w:rFonts w:cs="David" w:hint="cs"/>
          <w:u w:val="single"/>
          <w:rtl/>
        </w:rPr>
        <w:t xml:space="preserve">ישי </w:t>
      </w:r>
      <w:proofErr w:type="spellStart"/>
      <w:r w:rsidRPr="00BB7ACC">
        <w:rPr>
          <w:rFonts w:cs="David" w:hint="cs"/>
          <w:u w:val="single"/>
          <w:rtl/>
        </w:rPr>
        <w:t>יודקביץ</w:t>
      </w:r>
      <w:proofErr w:type="spellEnd"/>
      <w:r w:rsidRPr="00BB7ACC">
        <w:rPr>
          <w:rFonts w:cs="David" w:hint="cs"/>
          <w:u w:val="single"/>
          <w:rtl/>
        </w:rPr>
        <w:t>:</w:t>
      </w:r>
    </w:p>
    <w:p w14:paraId="278F61F0" w14:textId="77777777" w:rsidR="00BB7ACC" w:rsidRPr="00BB7ACC" w:rsidRDefault="00BB7ACC" w:rsidP="00BB7ACC">
      <w:pPr>
        <w:bidi/>
        <w:jc w:val="both"/>
        <w:rPr>
          <w:rFonts w:cs="David" w:hint="cs"/>
          <w:rtl/>
        </w:rPr>
      </w:pPr>
    </w:p>
    <w:p w14:paraId="42ACF5AD" w14:textId="77777777" w:rsidR="00BB7ACC" w:rsidRPr="00BB7ACC" w:rsidRDefault="00BB7ACC" w:rsidP="00BB7ACC">
      <w:pPr>
        <w:bidi/>
        <w:ind w:firstLine="567"/>
        <w:jc w:val="both"/>
        <w:rPr>
          <w:rFonts w:cs="David" w:hint="cs"/>
          <w:rtl/>
        </w:rPr>
      </w:pPr>
      <w:r w:rsidRPr="00BB7ACC">
        <w:rPr>
          <w:rFonts w:cs="David" w:hint="cs"/>
          <w:rtl/>
        </w:rPr>
        <w:t xml:space="preserve">אבל לא רוצים לבוא בקונפליקט עם הפורום ולא רוצים לבוא בקונפליקט עם הנציבות. אנחנו נמצאים עדיין במחלוקת לגבי מספר נושאים. </w:t>
      </w:r>
    </w:p>
    <w:p w14:paraId="0059BE40" w14:textId="77777777" w:rsidR="00BB7ACC" w:rsidRPr="00BB7ACC" w:rsidRDefault="00BB7ACC" w:rsidP="00BB7ACC">
      <w:pPr>
        <w:bidi/>
        <w:jc w:val="both"/>
        <w:rPr>
          <w:rFonts w:cs="David" w:hint="cs"/>
          <w:rtl/>
        </w:rPr>
      </w:pPr>
    </w:p>
    <w:p w14:paraId="0DE44CE8" w14:textId="77777777" w:rsidR="00BB7ACC" w:rsidRPr="00BB7ACC" w:rsidRDefault="00BB7ACC" w:rsidP="00BB7ACC">
      <w:pPr>
        <w:bidi/>
        <w:jc w:val="both"/>
        <w:rPr>
          <w:rFonts w:cs="David" w:hint="cs"/>
          <w:rtl/>
        </w:rPr>
      </w:pPr>
      <w:r w:rsidRPr="00BB7ACC">
        <w:rPr>
          <w:rFonts w:cs="David" w:hint="cs"/>
          <w:u w:val="single"/>
          <w:rtl/>
        </w:rPr>
        <w:t>היו"ר דוד טל:</w:t>
      </w:r>
    </w:p>
    <w:p w14:paraId="0A6727D8" w14:textId="77777777" w:rsidR="00BB7ACC" w:rsidRPr="00BB7ACC" w:rsidRDefault="00BB7ACC" w:rsidP="00BB7ACC">
      <w:pPr>
        <w:bidi/>
        <w:jc w:val="both"/>
        <w:rPr>
          <w:rFonts w:cs="David" w:hint="cs"/>
          <w:rtl/>
        </w:rPr>
      </w:pPr>
    </w:p>
    <w:p w14:paraId="327036DC" w14:textId="77777777" w:rsidR="00BB7ACC" w:rsidRPr="00BB7ACC" w:rsidRDefault="00BB7ACC" w:rsidP="00BB7ACC">
      <w:pPr>
        <w:bidi/>
        <w:ind w:firstLine="567"/>
        <w:jc w:val="both"/>
        <w:rPr>
          <w:rFonts w:cs="David" w:hint="cs"/>
          <w:rtl/>
        </w:rPr>
      </w:pPr>
      <w:r w:rsidRPr="00BB7ACC">
        <w:rPr>
          <w:rFonts w:cs="David" w:hint="cs"/>
          <w:rtl/>
        </w:rPr>
        <w:t xml:space="preserve">אז ועדת העבודה תחליט. אין מה לעשות, לפעמים תהיה חלוק. כל עוד תהיה חלוק לא תביא את זה לוועדת העבודה? ועדת העבודה תשמע אותך, תשמע את הנציבות, היא תחליט אם אתה צודק. </w:t>
      </w:r>
    </w:p>
    <w:p w14:paraId="15F55419" w14:textId="77777777" w:rsidR="00BB7ACC" w:rsidRPr="00BB7ACC" w:rsidRDefault="00BB7ACC" w:rsidP="00BB7ACC">
      <w:pPr>
        <w:bidi/>
        <w:jc w:val="both"/>
        <w:rPr>
          <w:rFonts w:cs="David" w:hint="cs"/>
          <w:rtl/>
        </w:rPr>
      </w:pPr>
    </w:p>
    <w:p w14:paraId="7FA7F548" w14:textId="77777777" w:rsidR="00BB7ACC" w:rsidRPr="00BB7ACC" w:rsidRDefault="00BB7ACC" w:rsidP="00BB7ACC">
      <w:pPr>
        <w:bidi/>
        <w:jc w:val="both"/>
        <w:rPr>
          <w:rFonts w:cs="David" w:hint="cs"/>
          <w:u w:val="single"/>
          <w:rtl/>
        </w:rPr>
      </w:pPr>
      <w:r w:rsidRPr="00BB7ACC">
        <w:rPr>
          <w:rFonts w:cs="David" w:hint="cs"/>
          <w:u w:val="single"/>
          <w:rtl/>
        </w:rPr>
        <w:t xml:space="preserve">ישי </w:t>
      </w:r>
      <w:proofErr w:type="spellStart"/>
      <w:r w:rsidRPr="00BB7ACC">
        <w:rPr>
          <w:rFonts w:cs="David" w:hint="cs"/>
          <w:u w:val="single"/>
          <w:rtl/>
        </w:rPr>
        <w:t>יודקביץ</w:t>
      </w:r>
      <w:proofErr w:type="spellEnd"/>
      <w:r w:rsidRPr="00BB7ACC">
        <w:rPr>
          <w:rFonts w:cs="David" w:hint="cs"/>
          <w:u w:val="single"/>
          <w:rtl/>
        </w:rPr>
        <w:t>:</w:t>
      </w:r>
    </w:p>
    <w:p w14:paraId="6979BFD1" w14:textId="77777777" w:rsidR="00BB7ACC" w:rsidRPr="00BB7ACC" w:rsidRDefault="00BB7ACC" w:rsidP="00BB7ACC">
      <w:pPr>
        <w:bidi/>
        <w:jc w:val="both"/>
        <w:rPr>
          <w:rFonts w:cs="David" w:hint="cs"/>
          <w:rtl/>
        </w:rPr>
      </w:pPr>
    </w:p>
    <w:p w14:paraId="7EC0AE15" w14:textId="77777777" w:rsidR="00BB7ACC" w:rsidRPr="00BB7ACC" w:rsidRDefault="00BB7ACC" w:rsidP="00BB7ACC">
      <w:pPr>
        <w:bidi/>
        <w:ind w:firstLine="567"/>
        <w:jc w:val="both"/>
        <w:rPr>
          <w:rFonts w:cs="David" w:hint="cs"/>
          <w:rtl/>
        </w:rPr>
      </w:pPr>
      <w:r w:rsidRPr="00BB7ACC">
        <w:rPr>
          <w:rFonts w:cs="David" w:hint="cs"/>
          <w:rtl/>
        </w:rPr>
        <w:t xml:space="preserve">דבר בעייתי נוסף הוא שהוטל על שר הביטחון להתקין תקנות נגישות שירותי חירום, כשיש עוד משרדי ממשלה שאין לנו שליטה עליהם, לגבי שירותי החירום שהם נותנים. </w:t>
      </w:r>
    </w:p>
    <w:p w14:paraId="40E350D1" w14:textId="77777777" w:rsidR="00BB7ACC" w:rsidRPr="00BB7ACC" w:rsidRDefault="00BB7ACC" w:rsidP="00BB7ACC">
      <w:pPr>
        <w:bidi/>
        <w:jc w:val="both"/>
        <w:rPr>
          <w:rFonts w:cs="David" w:hint="cs"/>
          <w:rtl/>
        </w:rPr>
      </w:pPr>
    </w:p>
    <w:p w14:paraId="6BA03F0F" w14:textId="77777777" w:rsidR="00BB7ACC" w:rsidRPr="00BB7ACC" w:rsidRDefault="00BB7ACC" w:rsidP="00BB7ACC">
      <w:pPr>
        <w:bidi/>
        <w:jc w:val="both"/>
        <w:rPr>
          <w:rFonts w:cs="David" w:hint="cs"/>
          <w:rtl/>
        </w:rPr>
      </w:pPr>
      <w:r w:rsidRPr="00BB7ACC">
        <w:rPr>
          <w:rFonts w:cs="David" w:hint="cs"/>
          <w:u w:val="single"/>
          <w:rtl/>
        </w:rPr>
        <w:t>היו"ר דוד טל:</w:t>
      </w:r>
    </w:p>
    <w:p w14:paraId="7DA01A2E" w14:textId="77777777" w:rsidR="00BB7ACC" w:rsidRPr="00BB7ACC" w:rsidRDefault="00BB7ACC" w:rsidP="00BB7ACC">
      <w:pPr>
        <w:bidi/>
        <w:jc w:val="both"/>
        <w:rPr>
          <w:rFonts w:cs="David" w:hint="cs"/>
          <w:rtl/>
        </w:rPr>
      </w:pPr>
    </w:p>
    <w:p w14:paraId="0219611C" w14:textId="77777777" w:rsidR="00BB7ACC" w:rsidRPr="00BB7ACC" w:rsidRDefault="00BB7ACC" w:rsidP="00BB7ACC">
      <w:pPr>
        <w:bidi/>
        <w:ind w:firstLine="567"/>
        <w:jc w:val="both"/>
        <w:rPr>
          <w:rFonts w:cs="David" w:hint="cs"/>
          <w:rtl/>
        </w:rPr>
      </w:pPr>
      <w:r w:rsidRPr="00BB7ACC">
        <w:rPr>
          <w:rFonts w:cs="David" w:hint="cs"/>
          <w:rtl/>
        </w:rPr>
        <w:t>אתם ברוגז אתם? אתם לא יכולים לבוא בדברים עם השרים הרלוונטיים? אנחנו מדברים על פרק זמן של שלוש שנים, זה לא יום ולא יומיים, לא שנה ולא שנתיים. השאלה היא עד מתי?</w:t>
      </w:r>
    </w:p>
    <w:p w14:paraId="22AF0F2B" w14:textId="77777777" w:rsidR="00BB7ACC" w:rsidRPr="00BB7ACC" w:rsidRDefault="00BB7ACC" w:rsidP="00BB7ACC">
      <w:pPr>
        <w:bidi/>
        <w:jc w:val="both"/>
        <w:rPr>
          <w:rFonts w:cs="David" w:hint="cs"/>
          <w:rtl/>
        </w:rPr>
      </w:pPr>
    </w:p>
    <w:p w14:paraId="30E5AD9B" w14:textId="77777777" w:rsidR="00BB7ACC" w:rsidRPr="00BB7ACC" w:rsidRDefault="00BB7ACC" w:rsidP="00BB7ACC">
      <w:pPr>
        <w:bidi/>
        <w:jc w:val="both"/>
        <w:rPr>
          <w:rFonts w:cs="David" w:hint="cs"/>
          <w:u w:val="single"/>
          <w:rtl/>
        </w:rPr>
      </w:pPr>
      <w:r w:rsidRPr="00BB7ACC">
        <w:rPr>
          <w:rFonts w:cs="David" w:hint="cs"/>
          <w:u w:val="single"/>
          <w:rtl/>
        </w:rPr>
        <w:t xml:space="preserve">ישי </w:t>
      </w:r>
      <w:proofErr w:type="spellStart"/>
      <w:r w:rsidRPr="00BB7ACC">
        <w:rPr>
          <w:rFonts w:cs="David" w:hint="cs"/>
          <w:u w:val="single"/>
          <w:rtl/>
        </w:rPr>
        <w:t>יודקביץ</w:t>
      </w:r>
      <w:proofErr w:type="spellEnd"/>
      <w:r w:rsidRPr="00BB7ACC">
        <w:rPr>
          <w:rFonts w:cs="David" w:hint="cs"/>
          <w:u w:val="single"/>
          <w:rtl/>
        </w:rPr>
        <w:t>:</w:t>
      </w:r>
    </w:p>
    <w:p w14:paraId="7641DAA3" w14:textId="77777777" w:rsidR="00BB7ACC" w:rsidRPr="00BB7ACC" w:rsidRDefault="00BB7ACC" w:rsidP="00BB7ACC">
      <w:pPr>
        <w:bidi/>
        <w:jc w:val="both"/>
        <w:rPr>
          <w:rFonts w:cs="David" w:hint="cs"/>
          <w:rtl/>
        </w:rPr>
      </w:pPr>
    </w:p>
    <w:p w14:paraId="576D9C6B" w14:textId="77777777" w:rsidR="00BB7ACC" w:rsidRPr="00BB7ACC" w:rsidRDefault="00BB7ACC" w:rsidP="00BB7ACC">
      <w:pPr>
        <w:bidi/>
        <w:ind w:firstLine="567"/>
        <w:jc w:val="both"/>
        <w:rPr>
          <w:rFonts w:cs="David" w:hint="cs"/>
          <w:rtl/>
        </w:rPr>
      </w:pPr>
      <w:r w:rsidRPr="00BB7ACC">
        <w:rPr>
          <w:rFonts w:cs="David" w:hint="cs"/>
          <w:rtl/>
        </w:rPr>
        <w:t>אני מסכים, ולכן רצינו לקדם לפחות את מה שיש לנו ביד. אנחנו לא רוצים להגיע במחלוקת לכנסת.</w:t>
      </w:r>
    </w:p>
    <w:p w14:paraId="2316A2CB" w14:textId="77777777" w:rsidR="00BB7ACC" w:rsidRPr="00BB7ACC" w:rsidRDefault="00BB7ACC" w:rsidP="00BB7ACC">
      <w:pPr>
        <w:bidi/>
        <w:jc w:val="both"/>
        <w:rPr>
          <w:rFonts w:cs="David" w:hint="cs"/>
          <w:rtl/>
        </w:rPr>
      </w:pPr>
    </w:p>
    <w:p w14:paraId="36700B21" w14:textId="77777777" w:rsidR="00BB7ACC" w:rsidRPr="00BB7ACC" w:rsidRDefault="00BB7ACC" w:rsidP="00BB7ACC">
      <w:pPr>
        <w:bidi/>
        <w:jc w:val="both"/>
        <w:rPr>
          <w:rFonts w:cs="David" w:hint="cs"/>
          <w:rtl/>
        </w:rPr>
      </w:pPr>
      <w:r w:rsidRPr="00BB7ACC">
        <w:rPr>
          <w:rFonts w:cs="David" w:hint="cs"/>
          <w:u w:val="single"/>
          <w:rtl/>
        </w:rPr>
        <w:t>היו"ר דוד טל:</w:t>
      </w:r>
    </w:p>
    <w:p w14:paraId="0367D279" w14:textId="77777777" w:rsidR="00BB7ACC" w:rsidRPr="00BB7ACC" w:rsidRDefault="00BB7ACC" w:rsidP="00BB7ACC">
      <w:pPr>
        <w:bidi/>
        <w:jc w:val="both"/>
        <w:rPr>
          <w:rFonts w:cs="David" w:hint="cs"/>
          <w:rtl/>
        </w:rPr>
      </w:pPr>
    </w:p>
    <w:p w14:paraId="41022B7F" w14:textId="77777777" w:rsidR="00BB7ACC" w:rsidRPr="00BB7ACC" w:rsidRDefault="00BB7ACC" w:rsidP="00BB7ACC">
      <w:pPr>
        <w:bidi/>
        <w:jc w:val="both"/>
        <w:rPr>
          <w:rFonts w:cs="David" w:hint="cs"/>
          <w:rtl/>
        </w:rPr>
      </w:pPr>
      <w:r w:rsidRPr="00BB7ACC">
        <w:rPr>
          <w:rFonts w:cs="David" w:hint="cs"/>
          <w:rtl/>
        </w:rPr>
        <w:tab/>
        <w:t xml:space="preserve">תודה רבה. נציגת משרד החינוך, בבקשה. </w:t>
      </w:r>
    </w:p>
    <w:p w14:paraId="0B4B822E" w14:textId="77777777" w:rsidR="00BB7ACC" w:rsidRPr="00BB7ACC" w:rsidRDefault="00BB7ACC" w:rsidP="00BB7ACC">
      <w:pPr>
        <w:bidi/>
        <w:jc w:val="both"/>
        <w:rPr>
          <w:rFonts w:cs="David" w:hint="cs"/>
          <w:rtl/>
        </w:rPr>
      </w:pPr>
    </w:p>
    <w:p w14:paraId="6ACDC66C" w14:textId="77777777" w:rsidR="00BB7ACC" w:rsidRPr="00BB7ACC" w:rsidRDefault="00BB7ACC" w:rsidP="00BB7ACC">
      <w:pPr>
        <w:bidi/>
        <w:jc w:val="both"/>
        <w:rPr>
          <w:rFonts w:cs="David" w:hint="cs"/>
          <w:u w:val="single"/>
          <w:rtl/>
        </w:rPr>
      </w:pPr>
      <w:r w:rsidRPr="00BB7ACC">
        <w:rPr>
          <w:rFonts w:cs="David" w:hint="cs"/>
          <w:u w:val="single"/>
          <w:rtl/>
        </w:rPr>
        <w:t>יבינה זכאי:</w:t>
      </w:r>
    </w:p>
    <w:p w14:paraId="73420169" w14:textId="77777777" w:rsidR="00BB7ACC" w:rsidRPr="00BB7ACC" w:rsidRDefault="00BB7ACC" w:rsidP="00BB7ACC">
      <w:pPr>
        <w:bidi/>
        <w:jc w:val="both"/>
        <w:rPr>
          <w:rFonts w:cs="David" w:hint="cs"/>
          <w:rtl/>
        </w:rPr>
      </w:pPr>
    </w:p>
    <w:p w14:paraId="463D13CD" w14:textId="77777777" w:rsidR="00BB7ACC" w:rsidRPr="00BB7ACC" w:rsidRDefault="00BB7ACC" w:rsidP="00BB7ACC">
      <w:pPr>
        <w:bidi/>
        <w:ind w:firstLine="567"/>
        <w:jc w:val="both"/>
        <w:rPr>
          <w:rFonts w:cs="David" w:hint="cs"/>
          <w:rtl/>
        </w:rPr>
      </w:pPr>
      <w:r w:rsidRPr="00BB7ACC">
        <w:rPr>
          <w:rFonts w:cs="David" w:hint="cs"/>
          <w:rtl/>
        </w:rPr>
        <w:t xml:space="preserve">התקנות גובשו אחרי ביצוע סקר, שכירת שירותים של מהנדס יועץ וצוות רב-מקצועי שכולל </w:t>
      </w:r>
      <w:proofErr w:type="spellStart"/>
      <w:r w:rsidRPr="00BB7ACC">
        <w:rPr>
          <w:rFonts w:cs="David" w:hint="cs"/>
          <w:rtl/>
        </w:rPr>
        <w:t>תקציבנים</w:t>
      </w:r>
      <w:proofErr w:type="spellEnd"/>
      <w:r w:rsidRPr="00BB7ACC">
        <w:rPr>
          <w:rFonts w:cs="David" w:hint="cs"/>
          <w:rtl/>
        </w:rPr>
        <w:t xml:space="preserve">, משפטנים, אנשי מקצוע מהמשרד וגם גורמים חיצוניים. על פי החוק המסמיך יש צורך בהיוועצות גם עם הנציבות, גם עם פורום הארגונים וגם עם השלטון המקומי, ואנחנו, באופן וולונטרי, ביקשנו גם עמדת משרדי האוצר, המשפטים, הפנים ושיכון, מכיוון שמשרדי הפנים והשיכון עובדים על תקנות לגבי מבנים שייבנו בעתיד, לראות שיש קוהרנטיות בנוסח ובתוכן של התקנות. קיבלנו עד כה התייחסות של עורכת דין מהלשכה המשפטית של משרד הפנים ואת התייחסות השלטון המקומי. מדובר בכמה הערות בפאן ההנדסי, לא בפאן המשפטי. המהנדס היועץ מטעמנו השיב עליהן. </w:t>
      </w:r>
    </w:p>
    <w:p w14:paraId="302D86A6" w14:textId="77777777" w:rsidR="00BB7ACC" w:rsidRPr="00BB7ACC" w:rsidRDefault="00BB7ACC" w:rsidP="00BB7ACC">
      <w:pPr>
        <w:bidi/>
        <w:jc w:val="both"/>
        <w:rPr>
          <w:rFonts w:cs="David" w:hint="cs"/>
          <w:rtl/>
        </w:rPr>
      </w:pPr>
    </w:p>
    <w:p w14:paraId="5D936CB6" w14:textId="77777777" w:rsidR="00BB7ACC" w:rsidRPr="00BB7ACC" w:rsidRDefault="00BB7ACC" w:rsidP="00BB7ACC">
      <w:pPr>
        <w:bidi/>
        <w:jc w:val="both"/>
        <w:rPr>
          <w:rFonts w:cs="David" w:hint="cs"/>
          <w:rtl/>
        </w:rPr>
      </w:pPr>
      <w:r w:rsidRPr="00BB7ACC">
        <w:rPr>
          <w:rFonts w:cs="David" w:hint="cs"/>
          <w:u w:val="single"/>
          <w:rtl/>
        </w:rPr>
        <w:t>היו"ר דוד טל:</w:t>
      </w:r>
    </w:p>
    <w:p w14:paraId="7BBE7D39" w14:textId="77777777" w:rsidR="00BB7ACC" w:rsidRPr="00BB7ACC" w:rsidRDefault="00BB7ACC" w:rsidP="00BB7ACC">
      <w:pPr>
        <w:bidi/>
        <w:ind w:firstLine="567"/>
        <w:jc w:val="both"/>
        <w:rPr>
          <w:rFonts w:cs="David" w:hint="cs"/>
          <w:rtl/>
        </w:rPr>
      </w:pPr>
    </w:p>
    <w:p w14:paraId="55D6DE41" w14:textId="77777777" w:rsidR="00BB7ACC" w:rsidRPr="00BB7ACC" w:rsidRDefault="00BB7ACC" w:rsidP="00BB7ACC">
      <w:pPr>
        <w:bidi/>
        <w:ind w:firstLine="567"/>
        <w:jc w:val="both"/>
        <w:rPr>
          <w:rFonts w:cs="David" w:hint="cs"/>
          <w:rtl/>
        </w:rPr>
      </w:pPr>
      <w:r w:rsidRPr="00BB7ACC">
        <w:rPr>
          <w:rFonts w:cs="David" w:hint="cs"/>
          <w:rtl/>
        </w:rPr>
        <w:t xml:space="preserve">גברתי, זה נראה לך סביר? עכשיו אני מדבר אלייך כדבר אזרח אל אזרחית. נראה לך סביר פרק הזמן הזה, שצריך להיוועץ עם גורם כזה או אחר? שצריך שנה בשביל זה? זה נראה לך סביר, נכון, ראוי </w:t>
      </w:r>
      <w:proofErr w:type="spellStart"/>
      <w:r w:rsidRPr="00BB7ACC">
        <w:rPr>
          <w:rFonts w:cs="David" w:hint="cs"/>
          <w:rtl/>
        </w:rPr>
        <w:t>שתמרסו</w:t>
      </w:r>
      <w:proofErr w:type="spellEnd"/>
      <w:r w:rsidRPr="00BB7ACC">
        <w:rPr>
          <w:rFonts w:cs="David" w:hint="cs"/>
          <w:rtl/>
        </w:rPr>
        <w:t xml:space="preserve"> את דמם של אנשים? כמה זמן צריך? אני מבין שיש לכם הרבה עבודה בהרבה מאוד תחומים, אבל הכנסת קבעה משהו בנושא הזה. אתם צריכים לקיים את החלטות הכנסת. </w:t>
      </w:r>
    </w:p>
    <w:p w14:paraId="2F1948D8" w14:textId="77777777" w:rsidR="00BB7ACC" w:rsidRPr="00BB7ACC" w:rsidRDefault="00BB7ACC" w:rsidP="00BB7ACC">
      <w:pPr>
        <w:bidi/>
        <w:jc w:val="both"/>
        <w:rPr>
          <w:rFonts w:cs="David" w:hint="cs"/>
          <w:rtl/>
        </w:rPr>
      </w:pPr>
    </w:p>
    <w:p w14:paraId="780C4927" w14:textId="77777777" w:rsidR="00BB7ACC" w:rsidRPr="00BB7ACC" w:rsidRDefault="00BB7ACC" w:rsidP="00BB7ACC">
      <w:pPr>
        <w:bidi/>
        <w:jc w:val="both"/>
        <w:rPr>
          <w:rFonts w:cs="David" w:hint="cs"/>
          <w:u w:val="single"/>
          <w:rtl/>
        </w:rPr>
      </w:pPr>
      <w:r w:rsidRPr="00BB7ACC">
        <w:rPr>
          <w:rFonts w:cs="David" w:hint="cs"/>
          <w:u w:val="single"/>
          <w:rtl/>
        </w:rPr>
        <w:t>יבינה זכאי:</w:t>
      </w:r>
    </w:p>
    <w:p w14:paraId="0A5F5056" w14:textId="77777777" w:rsidR="00BB7ACC" w:rsidRPr="00BB7ACC" w:rsidRDefault="00BB7ACC" w:rsidP="00BB7ACC">
      <w:pPr>
        <w:bidi/>
        <w:jc w:val="both"/>
        <w:rPr>
          <w:rFonts w:cs="David" w:hint="cs"/>
          <w:rtl/>
        </w:rPr>
      </w:pPr>
    </w:p>
    <w:p w14:paraId="0599ADC4" w14:textId="77777777" w:rsidR="00BB7ACC" w:rsidRPr="00BB7ACC" w:rsidRDefault="00BB7ACC" w:rsidP="00BB7ACC">
      <w:pPr>
        <w:bidi/>
        <w:ind w:firstLine="567"/>
        <w:jc w:val="both"/>
        <w:rPr>
          <w:rFonts w:cs="David" w:hint="cs"/>
          <w:rtl/>
        </w:rPr>
      </w:pPr>
      <w:r w:rsidRPr="00BB7ACC">
        <w:rPr>
          <w:rFonts w:cs="David" w:hint="cs"/>
          <w:rtl/>
        </w:rPr>
        <w:t xml:space="preserve">אסביר מה כן נעשה. מה שנעשה זה סקר, שעלה למשרד - - - </w:t>
      </w:r>
    </w:p>
    <w:p w14:paraId="73ABE65B" w14:textId="77777777" w:rsidR="00BB7ACC" w:rsidRPr="00BB7ACC" w:rsidRDefault="00BB7ACC" w:rsidP="00BB7ACC">
      <w:pPr>
        <w:bidi/>
        <w:jc w:val="both"/>
        <w:rPr>
          <w:rFonts w:cs="David" w:hint="cs"/>
          <w:rtl/>
        </w:rPr>
      </w:pPr>
    </w:p>
    <w:p w14:paraId="24B12D11" w14:textId="77777777" w:rsidR="00BB7ACC" w:rsidRPr="00BB7ACC" w:rsidRDefault="00BB7ACC" w:rsidP="00BB7ACC">
      <w:pPr>
        <w:bidi/>
        <w:jc w:val="both"/>
        <w:rPr>
          <w:rFonts w:cs="David" w:hint="cs"/>
          <w:rtl/>
        </w:rPr>
      </w:pPr>
      <w:r w:rsidRPr="00BB7ACC">
        <w:rPr>
          <w:rFonts w:cs="David" w:hint="cs"/>
          <w:u w:val="single"/>
          <w:rtl/>
        </w:rPr>
        <w:t>היו"ר דוד טל:</w:t>
      </w:r>
    </w:p>
    <w:p w14:paraId="3C1AB054" w14:textId="77777777" w:rsidR="00BB7ACC" w:rsidRPr="00BB7ACC" w:rsidRDefault="00BB7ACC" w:rsidP="00BB7ACC">
      <w:pPr>
        <w:bidi/>
        <w:jc w:val="both"/>
        <w:rPr>
          <w:rFonts w:cs="David" w:hint="cs"/>
          <w:rtl/>
        </w:rPr>
      </w:pPr>
    </w:p>
    <w:p w14:paraId="66EB6779" w14:textId="77777777" w:rsidR="00BB7ACC" w:rsidRPr="00BB7ACC" w:rsidRDefault="00BB7ACC" w:rsidP="00BB7ACC">
      <w:pPr>
        <w:bidi/>
        <w:ind w:firstLine="567"/>
        <w:jc w:val="both"/>
        <w:rPr>
          <w:rFonts w:cs="David" w:hint="cs"/>
          <w:rtl/>
        </w:rPr>
      </w:pPr>
      <w:r w:rsidRPr="00BB7ACC">
        <w:rPr>
          <w:rFonts w:cs="David" w:hint="cs"/>
          <w:rtl/>
        </w:rPr>
        <w:t xml:space="preserve">אני לא מדבר על מה נעשה. אני שואל אותך אם נראה לך סביר פרק הזמן שניתן לכם, ועד היום לא סיימתם את העבודה? גברתי לא תרים גבה. מי שצריך להרים גבה זה חברי הכנסת לגבי העבודה שלכם, הזלזול בעבודה שלכם, של משרד הבריאות. שר הבריאות מעל הדוכן שיש חסמים אחרים. בשביל מה הוא שר? הוא קובע את המדיניות, הוא צריך לדאוג שהמנכ"ל יבצע אותה. אני לא מבין את זה. </w:t>
      </w:r>
    </w:p>
    <w:p w14:paraId="6FED6871" w14:textId="77777777" w:rsidR="00BB7ACC" w:rsidRPr="00BB7ACC" w:rsidRDefault="00BB7ACC" w:rsidP="00BB7ACC">
      <w:pPr>
        <w:bidi/>
        <w:jc w:val="both"/>
        <w:rPr>
          <w:rFonts w:cs="David" w:hint="cs"/>
          <w:rtl/>
        </w:rPr>
      </w:pPr>
    </w:p>
    <w:p w14:paraId="01CCAEF1" w14:textId="77777777" w:rsidR="00BB7ACC" w:rsidRPr="00BB7ACC" w:rsidRDefault="00BB7ACC" w:rsidP="00BB7ACC">
      <w:pPr>
        <w:bidi/>
        <w:jc w:val="both"/>
        <w:rPr>
          <w:rFonts w:cs="David" w:hint="cs"/>
          <w:rtl/>
        </w:rPr>
      </w:pPr>
      <w:r w:rsidRPr="00BB7ACC">
        <w:rPr>
          <w:rFonts w:cs="David" w:hint="cs"/>
          <w:rtl/>
        </w:rPr>
        <w:tab/>
        <w:t xml:space="preserve">כן, אדוני, נציג האוצר. </w:t>
      </w:r>
    </w:p>
    <w:p w14:paraId="245FF8A4" w14:textId="77777777" w:rsidR="00BB7ACC" w:rsidRPr="00BB7ACC" w:rsidRDefault="00BB7ACC" w:rsidP="00BB7ACC">
      <w:pPr>
        <w:bidi/>
        <w:jc w:val="both"/>
        <w:rPr>
          <w:rFonts w:cs="David" w:hint="cs"/>
          <w:rtl/>
        </w:rPr>
      </w:pPr>
    </w:p>
    <w:p w14:paraId="10D2820D" w14:textId="77777777" w:rsidR="00BB7ACC" w:rsidRPr="00BB7ACC" w:rsidRDefault="00BB7ACC" w:rsidP="00BB7ACC">
      <w:pPr>
        <w:bidi/>
        <w:jc w:val="both"/>
        <w:rPr>
          <w:rFonts w:cs="David" w:hint="cs"/>
          <w:u w:val="single"/>
          <w:rtl/>
        </w:rPr>
      </w:pPr>
      <w:r w:rsidRPr="00BB7ACC">
        <w:rPr>
          <w:rFonts w:cs="David" w:hint="cs"/>
          <w:u w:val="single"/>
          <w:rtl/>
        </w:rPr>
        <w:t>דב בארי:</w:t>
      </w:r>
    </w:p>
    <w:p w14:paraId="76D3E85D" w14:textId="77777777" w:rsidR="00BB7ACC" w:rsidRPr="00BB7ACC" w:rsidRDefault="00BB7ACC" w:rsidP="00BB7ACC">
      <w:pPr>
        <w:bidi/>
        <w:jc w:val="both"/>
        <w:rPr>
          <w:rFonts w:cs="David" w:hint="cs"/>
          <w:rtl/>
        </w:rPr>
      </w:pPr>
    </w:p>
    <w:p w14:paraId="3A86281A" w14:textId="77777777" w:rsidR="00BB7ACC" w:rsidRPr="00BB7ACC" w:rsidRDefault="00BB7ACC" w:rsidP="00BB7ACC">
      <w:pPr>
        <w:bidi/>
        <w:ind w:firstLine="567"/>
        <w:jc w:val="both"/>
        <w:rPr>
          <w:rFonts w:cs="David" w:hint="cs"/>
          <w:rtl/>
        </w:rPr>
      </w:pPr>
      <w:r w:rsidRPr="00BB7ACC">
        <w:rPr>
          <w:rFonts w:cs="David" w:hint="cs"/>
          <w:rtl/>
        </w:rPr>
        <w:t xml:space="preserve">כפי שהיושב ראש הציג את הסיכומים שלו עם השר, ובהתנהלות של התקנות האחרות במשרדים האחרים, אפשר לראות שמשרד האוצר לא הביע התנגדות לתקנות. האישורים שעברו דרך משרד האוצר נחתמו על-ידי השר. יש כיום הסכמה עם משרד הרווחה על נגישות שירותים לאנשים עם מוגבלויות, שגם הוא בדרך להשלמה. כמו שציינו פה, אנחנו תומכים ומביעים עניין. כרגע הכדור לא במגרש שלנו. </w:t>
      </w:r>
    </w:p>
    <w:p w14:paraId="47BD5213" w14:textId="77777777" w:rsidR="00BB7ACC" w:rsidRPr="00BB7ACC" w:rsidRDefault="00BB7ACC" w:rsidP="00BB7ACC">
      <w:pPr>
        <w:bidi/>
        <w:jc w:val="both"/>
        <w:rPr>
          <w:rFonts w:cs="David" w:hint="cs"/>
          <w:rtl/>
        </w:rPr>
      </w:pPr>
    </w:p>
    <w:p w14:paraId="45027A92" w14:textId="77777777" w:rsidR="00BB7ACC" w:rsidRPr="00BB7ACC" w:rsidRDefault="00BB7ACC" w:rsidP="00BB7ACC">
      <w:pPr>
        <w:bidi/>
        <w:jc w:val="both"/>
        <w:rPr>
          <w:rFonts w:cs="David" w:hint="cs"/>
          <w:rtl/>
        </w:rPr>
      </w:pPr>
      <w:r w:rsidRPr="00BB7ACC">
        <w:rPr>
          <w:rFonts w:cs="David" w:hint="cs"/>
          <w:u w:val="single"/>
          <w:rtl/>
        </w:rPr>
        <w:t>היו"ר דוד טל:</w:t>
      </w:r>
    </w:p>
    <w:p w14:paraId="0B24FA73" w14:textId="77777777" w:rsidR="00BB7ACC" w:rsidRPr="00BB7ACC" w:rsidRDefault="00BB7ACC" w:rsidP="00BB7ACC">
      <w:pPr>
        <w:bidi/>
        <w:jc w:val="both"/>
        <w:rPr>
          <w:rFonts w:cs="David" w:hint="cs"/>
          <w:rtl/>
        </w:rPr>
      </w:pPr>
    </w:p>
    <w:p w14:paraId="24A8C53A" w14:textId="77777777" w:rsidR="00BB7ACC" w:rsidRPr="00BB7ACC" w:rsidRDefault="00BB7ACC" w:rsidP="00BB7ACC">
      <w:pPr>
        <w:bidi/>
        <w:ind w:firstLine="567"/>
        <w:jc w:val="both"/>
        <w:rPr>
          <w:rFonts w:cs="David" w:hint="cs"/>
          <w:rtl/>
        </w:rPr>
      </w:pPr>
      <w:r w:rsidRPr="00BB7ACC">
        <w:rPr>
          <w:rFonts w:cs="David" w:hint="cs"/>
          <w:rtl/>
        </w:rPr>
        <w:t xml:space="preserve">אני מקווה שתהיה עקבי בנושא הזה. </w:t>
      </w:r>
    </w:p>
    <w:p w14:paraId="79A3056D" w14:textId="77777777" w:rsidR="00BB7ACC" w:rsidRPr="00BB7ACC" w:rsidRDefault="00BB7ACC" w:rsidP="00BB7ACC">
      <w:pPr>
        <w:bidi/>
        <w:ind w:firstLine="567"/>
        <w:jc w:val="both"/>
        <w:rPr>
          <w:rFonts w:cs="David" w:hint="cs"/>
          <w:rtl/>
        </w:rPr>
      </w:pPr>
    </w:p>
    <w:p w14:paraId="7E14321C" w14:textId="77777777" w:rsidR="00BB7ACC" w:rsidRPr="00BB7ACC" w:rsidRDefault="00BB7ACC" w:rsidP="00BB7ACC">
      <w:pPr>
        <w:bidi/>
        <w:jc w:val="both"/>
        <w:rPr>
          <w:rFonts w:cs="David" w:hint="cs"/>
          <w:rtl/>
        </w:rPr>
      </w:pPr>
      <w:r w:rsidRPr="00BB7ACC">
        <w:rPr>
          <w:rFonts w:cs="David" w:hint="cs"/>
          <w:u w:val="single"/>
          <w:rtl/>
        </w:rPr>
        <w:t>יבינה זכאי:</w:t>
      </w:r>
    </w:p>
    <w:p w14:paraId="67D364C4" w14:textId="77777777" w:rsidR="00BB7ACC" w:rsidRPr="00BB7ACC" w:rsidRDefault="00BB7ACC" w:rsidP="00BB7ACC">
      <w:pPr>
        <w:bidi/>
        <w:jc w:val="both"/>
        <w:rPr>
          <w:rFonts w:cs="David" w:hint="cs"/>
          <w:rtl/>
        </w:rPr>
      </w:pPr>
    </w:p>
    <w:p w14:paraId="33CD9223" w14:textId="77777777" w:rsidR="00BB7ACC" w:rsidRPr="00BB7ACC" w:rsidRDefault="00BB7ACC" w:rsidP="00BB7ACC">
      <w:pPr>
        <w:bidi/>
        <w:jc w:val="both"/>
        <w:rPr>
          <w:rFonts w:cs="David" w:hint="cs"/>
          <w:rtl/>
        </w:rPr>
      </w:pPr>
      <w:r w:rsidRPr="00BB7ACC">
        <w:rPr>
          <w:rFonts w:cs="David" w:hint="cs"/>
          <w:rtl/>
        </w:rPr>
        <w:tab/>
        <w:t>אני יכולה להשיב לאדוני?</w:t>
      </w:r>
    </w:p>
    <w:p w14:paraId="706C27DF" w14:textId="77777777" w:rsidR="00BB7ACC" w:rsidRPr="00BB7ACC" w:rsidRDefault="00BB7ACC" w:rsidP="00BB7ACC">
      <w:pPr>
        <w:bidi/>
        <w:jc w:val="both"/>
        <w:rPr>
          <w:rFonts w:cs="David" w:hint="cs"/>
          <w:rtl/>
        </w:rPr>
      </w:pPr>
    </w:p>
    <w:p w14:paraId="00428A14" w14:textId="77777777" w:rsidR="00BB7ACC" w:rsidRPr="00BB7ACC" w:rsidRDefault="00BB7ACC" w:rsidP="00BB7ACC">
      <w:pPr>
        <w:bidi/>
        <w:jc w:val="both"/>
        <w:rPr>
          <w:rFonts w:cs="David" w:hint="cs"/>
          <w:rtl/>
        </w:rPr>
      </w:pPr>
      <w:r w:rsidRPr="00BB7ACC">
        <w:rPr>
          <w:rFonts w:cs="David" w:hint="cs"/>
          <w:u w:val="single"/>
          <w:rtl/>
        </w:rPr>
        <w:t>היו"ר דוד טל:</w:t>
      </w:r>
    </w:p>
    <w:p w14:paraId="13B7E2AE" w14:textId="77777777" w:rsidR="00BB7ACC" w:rsidRPr="00BB7ACC" w:rsidRDefault="00BB7ACC" w:rsidP="00BB7ACC">
      <w:pPr>
        <w:bidi/>
        <w:jc w:val="both"/>
        <w:rPr>
          <w:rFonts w:cs="David" w:hint="cs"/>
          <w:rtl/>
        </w:rPr>
      </w:pPr>
    </w:p>
    <w:p w14:paraId="107FF6A5" w14:textId="77777777" w:rsidR="00BB7ACC" w:rsidRPr="00BB7ACC" w:rsidRDefault="00BB7ACC" w:rsidP="00BB7ACC">
      <w:pPr>
        <w:bidi/>
        <w:ind w:firstLine="567"/>
        <w:jc w:val="both"/>
        <w:rPr>
          <w:rFonts w:cs="David" w:hint="cs"/>
          <w:rtl/>
        </w:rPr>
      </w:pPr>
      <w:r w:rsidRPr="00BB7ACC">
        <w:rPr>
          <w:rFonts w:cs="David" w:hint="cs"/>
          <w:rtl/>
        </w:rPr>
        <w:t xml:space="preserve">לא, התשובה שלך ממש קוממה אותי. </w:t>
      </w:r>
    </w:p>
    <w:p w14:paraId="1825DA16" w14:textId="77777777" w:rsidR="00BB7ACC" w:rsidRPr="00BB7ACC" w:rsidRDefault="00BB7ACC" w:rsidP="00BB7ACC">
      <w:pPr>
        <w:bidi/>
        <w:ind w:firstLine="567"/>
        <w:jc w:val="both"/>
        <w:rPr>
          <w:rFonts w:cs="David" w:hint="cs"/>
          <w:rtl/>
        </w:rPr>
      </w:pPr>
    </w:p>
    <w:p w14:paraId="7F2C4839" w14:textId="77777777" w:rsidR="00BB7ACC" w:rsidRPr="00BB7ACC" w:rsidRDefault="00BB7ACC" w:rsidP="00BB7ACC">
      <w:pPr>
        <w:bidi/>
        <w:jc w:val="both"/>
        <w:rPr>
          <w:rFonts w:cs="David" w:hint="cs"/>
          <w:rtl/>
        </w:rPr>
      </w:pPr>
      <w:r w:rsidRPr="00BB7ACC">
        <w:rPr>
          <w:rFonts w:cs="David" w:hint="cs"/>
          <w:u w:val="single"/>
          <w:rtl/>
        </w:rPr>
        <w:t>יבינה זכאי:</w:t>
      </w:r>
    </w:p>
    <w:p w14:paraId="60DBBAFB" w14:textId="77777777" w:rsidR="00BB7ACC" w:rsidRPr="00BB7ACC" w:rsidRDefault="00BB7ACC" w:rsidP="00BB7ACC">
      <w:pPr>
        <w:bidi/>
        <w:jc w:val="both"/>
        <w:rPr>
          <w:rFonts w:cs="David" w:hint="cs"/>
          <w:rtl/>
        </w:rPr>
      </w:pPr>
    </w:p>
    <w:p w14:paraId="68A12066" w14:textId="77777777" w:rsidR="00BB7ACC" w:rsidRPr="00BB7ACC" w:rsidRDefault="00BB7ACC" w:rsidP="00BB7ACC">
      <w:pPr>
        <w:bidi/>
        <w:jc w:val="both"/>
        <w:rPr>
          <w:rFonts w:cs="David" w:hint="cs"/>
          <w:rtl/>
        </w:rPr>
      </w:pPr>
      <w:r w:rsidRPr="00BB7ACC">
        <w:rPr>
          <w:rFonts w:cs="David" w:hint="cs"/>
          <w:rtl/>
        </w:rPr>
        <w:tab/>
        <w:t xml:space="preserve">אבל לא עניתי. </w:t>
      </w:r>
    </w:p>
    <w:p w14:paraId="0864D481" w14:textId="77777777" w:rsidR="00BB7ACC" w:rsidRPr="00BB7ACC" w:rsidRDefault="00BB7ACC" w:rsidP="00BB7ACC">
      <w:pPr>
        <w:bidi/>
        <w:jc w:val="both"/>
        <w:rPr>
          <w:rFonts w:cs="David" w:hint="cs"/>
          <w:rtl/>
        </w:rPr>
      </w:pPr>
    </w:p>
    <w:p w14:paraId="1F391E79" w14:textId="77777777" w:rsidR="00BB7ACC" w:rsidRPr="00BB7ACC" w:rsidRDefault="00BB7ACC" w:rsidP="00BB7ACC">
      <w:pPr>
        <w:bidi/>
        <w:jc w:val="both"/>
        <w:rPr>
          <w:rFonts w:cs="David" w:hint="cs"/>
          <w:rtl/>
        </w:rPr>
      </w:pPr>
      <w:r w:rsidRPr="00BB7ACC">
        <w:rPr>
          <w:rFonts w:cs="David"/>
          <w:u w:val="single"/>
          <w:rtl/>
        </w:rPr>
        <w:br w:type="page"/>
      </w:r>
      <w:r w:rsidRPr="00BB7ACC">
        <w:rPr>
          <w:rFonts w:cs="David" w:hint="cs"/>
          <w:u w:val="single"/>
          <w:rtl/>
        </w:rPr>
        <w:t>היו"ר דוד טל:</w:t>
      </w:r>
    </w:p>
    <w:p w14:paraId="6D52D7FA" w14:textId="77777777" w:rsidR="00BB7ACC" w:rsidRPr="00BB7ACC" w:rsidRDefault="00BB7ACC" w:rsidP="00BB7ACC">
      <w:pPr>
        <w:bidi/>
        <w:jc w:val="both"/>
        <w:rPr>
          <w:rFonts w:cs="David" w:hint="cs"/>
          <w:rtl/>
        </w:rPr>
      </w:pPr>
    </w:p>
    <w:p w14:paraId="1E3491BA" w14:textId="77777777" w:rsidR="00BB7ACC" w:rsidRPr="00BB7ACC" w:rsidRDefault="00BB7ACC" w:rsidP="00BB7ACC">
      <w:pPr>
        <w:bidi/>
        <w:ind w:firstLine="567"/>
        <w:jc w:val="both"/>
        <w:rPr>
          <w:rFonts w:cs="David" w:hint="cs"/>
          <w:rtl/>
        </w:rPr>
      </w:pPr>
      <w:r w:rsidRPr="00BB7ACC">
        <w:rPr>
          <w:rFonts w:cs="David" w:hint="cs"/>
          <w:rtl/>
        </w:rPr>
        <w:t xml:space="preserve">גברתי, די לי במה שאמרת. בבקשה, אדוני. </w:t>
      </w:r>
    </w:p>
    <w:p w14:paraId="61C74271" w14:textId="77777777" w:rsidR="00BB7ACC" w:rsidRPr="00BB7ACC" w:rsidRDefault="00BB7ACC" w:rsidP="00BB7ACC">
      <w:pPr>
        <w:bidi/>
        <w:jc w:val="both"/>
        <w:rPr>
          <w:rFonts w:cs="David" w:hint="cs"/>
          <w:rtl/>
        </w:rPr>
      </w:pPr>
    </w:p>
    <w:p w14:paraId="344CD9E5" w14:textId="77777777" w:rsidR="00BB7ACC" w:rsidRPr="00BB7ACC" w:rsidRDefault="00BB7ACC" w:rsidP="00BB7ACC">
      <w:pPr>
        <w:bidi/>
        <w:jc w:val="both"/>
        <w:rPr>
          <w:rFonts w:cs="David" w:hint="cs"/>
          <w:u w:val="single"/>
          <w:rtl/>
        </w:rPr>
      </w:pPr>
      <w:r w:rsidRPr="00BB7ACC">
        <w:rPr>
          <w:rFonts w:cs="David" w:hint="cs"/>
          <w:u w:val="single"/>
          <w:rtl/>
        </w:rPr>
        <w:t>שמעון יאיר:</w:t>
      </w:r>
    </w:p>
    <w:p w14:paraId="034FEECD" w14:textId="77777777" w:rsidR="00BB7ACC" w:rsidRPr="00BB7ACC" w:rsidRDefault="00BB7ACC" w:rsidP="00BB7ACC">
      <w:pPr>
        <w:bidi/>
        <w:jc w:val="both"/>
        <w:rPr>
          <w:rFonts w:cs="David" w:hint="cs"/>
          <w:rtl/>
        </w:rPr>
      </w:pPr>
    </w:p>
    <w:p w14:paraId="2C88E253" w14:textId="77777777" w:rsidR="00BB7ACC" w:rsidRPr="00BB7ACC" w:rsidRDefault="00BB7ACC" w:rsidP="00BB7ACC">
      <w:pPr>
        <w:bidi/>
        <w:ind w:firstLine="567"/>
        <w:jc w:val="both"/>
        <w:rPr>
          <w:rFonts w:cs="David" w:hint="cs"/>
          <w:rtl/>
        </w:rPr>
      </w:pPr>
      <w:r w:rsidRPr="00BB7ACC">
        <w:rPr>
          <w:rFonts w:cs="David" w:hint="cs"/>
          <w:rtl/>
        </w:rPr>
        <w:t xml:space="preserve">אנחנו מכירים את הנטייה של משרדי הממשלה לנופף בסכומים. 2.5 מיליארד שקלים הוא סכום דמיוני. אנחנו מדברים על </w:t>
      </w:r>
      <w:proofErr w:type="spellStart"/>
      <w:r w:rsidRPr="00BB7ACC">
        <w:rPr>
          <w:rFonts w:cs="David" w:hint="cs"/>
          <w:rtl/>
        </w:rPr>
        <w:t>הנגשת</w:t>
      </w:r>
      <w:proofErr w:type="spellEnd"/>
      <w:r w:rsidRPr="00BB7ACC">
        <w:rPr>
          <w:rFonts w:cs="David" w:hint="cs"/>
          <w:rtl/>
        </w:rPr>
        <w:t xml:space="preserve"> בניין שהעלות שלה היא אולי 0.001% מהתקציב של אותו מוסד. הרי כמה עולה מעלית? כמה עולים שירותים לנכים? לדבר על 2.5 מיליארד לפני שנעשה סקר זאת חוצפה. אנחנו מכירים את זה מחוקים קודמים, שבאים עם סכומים דמיוניים וכשהחוק עובר מתברר שארבעה מיליארד שקלים התכווצו ל-600 מיליון. זה קרה לנו בעבר. </w:t>
      </w:r>
    </w:p>
    <w:p w14:paraId="1A5F584F" w14:textId="77777777" w:rsidR="00BB7ACC" w:rsidRPr="00BB7ACC" w:rsidRDefault="00BB7ACC" w:rsidP="00BB7ACC">
      <w:pPr>
        <w:bidi/>
        <w:jc w:val="both"/>
        <w:rPr>
          <w:rFonts w:cs="David" w:hint="cs"/>
          <w:rtl/>
        </w:rPr>
      </w:pPr>
    </w:p>
    <w:p w14:paraId="56CB841F" w14:textId="77777777" w:rsidR="00BB7ACC" w:rsidRPr="00BB7ACC" w:rsidRDefault="00BB7ACC" w:rsidP="00BB7ACC">
      <w:pPr>
        <w:bidi/>
        <w:jc w:val="both"/>
        <w:rPr>
          <w:rFonts w:cs="David" w:hint="cs"/>
          <w:rtl/>
        </w:rPr>
      </w:pPr>
      <w:r w:rsidRPr="00BB7ACC">
        <w:rPr>
          <w:rFonts w:cs="David" w:hint="cs"/>
          <w:u w:val="single"/>
          <w:rtl/>
        </w:rPr>
        <w:t>היו"ר דוד טל:</w:t>
      </w:r>
    </w:p>
    <w:p w14:paraId="589886A8" w14:textId="77777777" w:rsidR="00BB7ACC" w:rsidRPr="00BB7ACC" w:rsidRDefault="00BB7ACC" w:rsidP="00BB7ACC">
      <w:pPr>
        <w:bidi/>
        <w:jc w:val="both"/>
        <w:rPr>
          <w:rFonts w:cs="David" w:hint="cs"/>
          <w:rtl/>
        </w:rPr>
      </w:pPr>
    </w:p>
    <w:p w14:paraId="6E72BC5C" w14:textId="77777777" w:rsidR="00BB7ACC" w:rsidRPr="00BB7ACC" w:rsidRDefault="00BB7ACC" w:rsidP="00BB7ACC">
      <w:pPr>
        <w:bidi/>
        <w:ind w:firstLine="567"/>
        <w:jc w:val="both"/>
        <w:rPr>
          <w:rFonts w:cs="David" w:hint="cs"/>
          <w:rtl/>
        </w:rPr>
      </w:pPr>
      <w:r w:rsidRPr="00BB7ACC">
        <w:rPr>
          <w:rFonts w:cs="David" w:hint="cs"/>
          <w:rtl/>
        </w:rPr>
        <w:t xml:space="preserve">נכון, הייתי עד לזה. </w:t>
      </w:r>
    </w:p>
    <w:p w14:paraId="42B113C0" w14:textId="77777777" w:rsidR="00BB7ACC" w:rsidRPr="00BB7ACC" w:rsidRDefault="00BB7ACC" w:rsidP="00BB7ACC">
      <w:pPr>
        <w:bidi/>
        <w:jc w:val="both"/>
        <w:rPr>
          <w:rFonts w:cs="David" w:hint="cs"/>
          <w:rtl/>
        </w:rPr>
      </w:pPr>
    </w:p>
    <w:p w14:paraId="1E4F902F" w14:textId="77777777" w:rsidR="00BB7ACC" w:rsidRPr="00BB7ACC" w:rsidRDefault="00BB7ACC" w:rsidP="00BB7ACC">
      <w:pPr>
        <w:bidi/>
        <w:jc w:val="both"/>
        <w:rPr>
          <w:rFonts w:cs="David" w:hint="cs"/>
          <w:u w:val="single"/>
          <w:rtl/>
        </w:rPr>
      </w:pPr>
      <w:r w:rsidRPr="00BB7ACC">
        <w:rPr>
          <w:rFonts w:cs="David" w:hint="cs"/>
          <w:u w:val="single"/>
          <w:rtl/>
        </w:rPr>
        <w:t>שמעון יאיר:</w:t>
      </w:r>
    </w:p>
    <w:p w14:paraId="6D5B0FF9" w14:textId="77777777" w:rsidR="00BB7ACC" w:rsidRPr="00BB7ACC" w:rsidRDefault="00BB7ACC" w:rsidP="00BB7ACC">
      <w:pPr>
        <w:bidi/>
        <w:jc w:val="both"/>
        <w:rPr>
          <w:rFonts w:cs="David" w:hint="cs"/>
          <w:rtl/>
        </w:rPr>
      </w:pPr>
    </w:p>
    <w:p w14:paraId="5980A670" w14:textId="77777777" w:rsidR="00BB7ACC" w:rsidRPr="00BB7ACC" w:rsidRDefault="00BB7ACC" w:rsidP="00BB7ACC">
      <w:pPr>
        <w:bidi/>
        <w:ind w:firstLine="567"/>
        <w:jc w:val="both"/>
        <w:rPr>
          <w:rFonts w:cs="David" w:hint="cs"/>
          <w:rtl/>
        </w:rPr>
      </w:pPr>
      <w:r w:rsidRPr="00BB7ACC">
        <w:rPr>
          <w:rFonts w:cs="David" w:hint="cs"/>
          <w:rtl/>
        </w:rPr>
        <w:t xml:space="preserve">יש פה עניין של גישה. בדרך כלל זו גישה ולא כסף. אני רוצה לתת דוגמה קטנה. ביטוח לאומי, סניף בן </w:t>
      </w:r>
      <w:proofErr w:type="spellStart"/>
      <w:r w:rsidRPr="00BB7ACC">
        <w:rPr>
          <w:rFonts w:cs="David" w:hint="cs"/>
          <w:rtl/>
        </w:rPr>
        <w:t>סירא</w:t>
      </w:r>
      <w:proofErr w:type="spellEnd"/>
      <w:r w:rsidRPr="00BB7ACC">
        <w:rPr>
          <w:rFonts w:cs="David" w:hint="cs"/>
          <w:rtl/>
        </w:rPr>
        <w:t xml:space="preserve"> בירושלים, הבניין </w:t>
      </w:r>
      <w:proofErr w:type="spellStart"/>
      <w:r w:rsidRPr="00BB7ACC">
        <w:rPr>
          <w:rFonts w:cs="David" w:hint="cs"/>
          <w:rtl/>
        </w:rPr>
        <w:t>מונגש</w:t>
      </w:r>
      <w:proofErr w:type="spellEnd"/>
      <w:r w:rsidRPr="00BB7ACC">
        <w:rPr>
          <w:rFonts w:cs="David" w:hint="cs"/>
          <w:rtl/>
        </w:rPr>
        <w:t xml:space="preserve">, אבל אין חניה. יש חניה תת-קרקעית, שמורה לעובדי הבניין. נכים לא מורשים להיכנס. המאבטח אומר: תחנה באדום לבן, אדאג שהפקח לא ייתן לך דוח. זה עניין של כסף? </w:t>
      </w:r>
    </w:p>
    <w:p w14:paraId="377DEE94" w14:textId="77777777" w:rsidR="00BB7ACC" w:rsidRPr="00BB7ACC" w:rsidRDefault="00BB7ACC" w:rsidP="00BB7ACC">
      <w:pPr>
        <w:bidi/>
        <w:ind w:firstLine="567"/>
        <w:jc w:val="both"/>
        <w:rPr>
          <w:rFonts w:cs="David" w:hint="cs"/>
          <w:rtl/>
        </w:rPr>
      </w:pPr>
    </w:p>
    <w:p w14:paraId="75368013" w14:textId="77777777" w:rsidR="00BB7ACC" w:rsidRPr="00BB7ACC" w:rsidRDefault="00BB7ACC" w:rsidP="00BB7ACC">
      <w:pPr>
        <w:bidi/>
        <w:ind w:firstLine="567"/>
        <w:jc w:val="both"/>
        <w:rPr>
          <w:rFonts w:cs="David" w:hint="cs"/>
          <w:rtl/>
        </w:rPr>
      </w:pPr>
      <w:r w:rsidRPr="00BB7ACC">
        <w:rPr>
          <w:rFonts w:cs="David" w:hint="cs"/>
          <w:rtl/>
        </w:rPr>
        <w:t xml:space="preserve">בחוק הזה אני לא בא בטענות לאוצר, כי האוצר הוא יחסית בסדר. הקטע תקוע בגלל שר הפנים. במאמר מוסגר אני אומר כאן באחריות, שחוסר הרגישות שלו לציבור הנכים היא דבר ידוע. אני יודע שהוא מטרפד את החתימה על התקנות בכוונה. </w:t>
      </w:r>
    </w:p>
    <w:p w14:paraId="46DC50B6" w14:textId="77777777" w:rsidR="00BB7ACC" w:rsidRPr="00BB7ACC" w:rsidRDefault="00BB7ACC" w:rsidP="00BB7ACC">
      <w:pPr>
        <w:bidi/>
        <w:jc w:val="both"/>
        <w:rPr>
          <w:rFonts w:cs="David" w:hint="cs"/>
          <w:rtl/>
        </w:rPr>
      </w:pPr>
    </w:p>
    <w:p w14:paraId="0D11410B" w14:textId="77777777" w:rsidR="00BB7ACC" w:rsidRPr="00BB7ACC" w:rsidRDefault="00BB7ACC" w:rsidP="00BB7ACC">
      <w:pPr>
        <w:bidi/>
        <w:jc w:val="both"/>
        <w:rPr>
          <w:rFonts w:cs="David" w:hint="cs"/>
          <w:rtl/>
        </w:rPr>
      </w:pPr>
      <w:r w:rsidRPr="00BB7ACC">
        <w:rPr>
          <w:rFonts w:cs="David" w:hint="cs"/>
          <w:u w:val="single"/>
          <w:rtl/>
        </w:rPr>
        <w:t>היו"ר דוד טל:</w:t>
      </w:r>
    </w:p>
    <w:p w14:paraId="69F8FE30" w14:textId="77777777" w:rsidR="00BB7ACC" w:rsidRPr="00BB7ACC" w:rsidRDefault="00BB7ACC" w:rsidP="00BB7ACC">
      <w:pPr>
        <w:bidi/>
        <w:jc w:val="both"/>
        <w:rPr>
          <w:rFonts w:cs="David" w:hint="cs"/>
          <w:rtl/>
        </w:rPr>
      </w:pPr>
    </w:p>
    <w:p w14:paraId="103C6450" w14:textId="77777777" w:rsidR="00BB7ACC" w:rsidRPr="00BB7ACC" w:rsidRDefault="00BB7ACC" w:rsidP="00BB7ACC">
      <w:pPr>
        <w:bidi/>
        <w:ind w:firstLine="567"/>
        <w:jc w:val="both"/>
        <w:rPr>
          <w:rFonts w:cs="David" w:hint="cs"/>
          <w:rtl/>
        </w:rPr>
      </w:pPr>
      <w:r w:rsidRPr="00BB7ACC">
        <w:rPr>
          <w:rFonts w:cs="David" w:hint="cs"/>
          <w:rtl/>
        </w:rPr>
        <w:t>אני לא יכול להסכים אתך. דברתי גם עם שר הפנים, הוא מאוד רוצה אבל הוא חושב שזו בעיה תקציבית. דיברתי גם עם מנכ"ל המשרד שלו אתמול.</w:t>
      </w:r>
    </w:p>
    <w:p w14:paraId="77E1019D" w14:textId="77777777" w:rsidR="00BB7ACC" w:rsidRPr="00BB7ACC" w:rsidRDefault="00BB7ACC" w:rsidP="00BB7ACC">
      <w:pPr>
        <w:bidi/>
        <w:ind w:firstLine="567"/>
        <w:jc w:val="both"/>
        <w:rPr>
          <w:rFonts w:cs="David" w:hint="cs"/>
          <w:rtl/>
        </w:rPr>
      </w:pPr>
    </w:p>
    <w:p w14:paraId="0E07D8DA" w14:textId="77777777" w:rsidR="00BB7ACC" w:rsidRPr="00BB7ACC" w:rsidRDefault="00BB7ACC" w:rsidP="00BB7ACC">
      <w:pPr>
        <w:bidi/>
        <w:ind w:firstLine="567"/>
        <w:jc w:val="both"/>
        <w:rPr>
          <w:rFonts w:cs="David" w:hint="cs"/>
          <w:rtl/>
        </w:rPr>
      </w:pPr>
      <w:r w:rsidRPr="00BB7ACC">
        <w:rPr>
          <w:rFonts w:cs="David" w:hint="cs"/>
          <w:rtl/>
        </w:rPr>
        <w:t xml:space="preserve">בבקשה, אדוני. </w:t>
      </w:r>
    </w:p>
    <w:p w14:paraId="5E16DD90" w14:textId="77777777" w:rsidR="00BB7ACC" w:rsidRPr="00BB7ACC" w:rsidRDefault="00BB7ACC" w:rsidP="00BB7ACC">
      <w:pPr>
        <w:bidi/>
        <w:jc w:val="both"/>
        <w:rPr>
          <w:rFonts w:cs="David" w:hint="cs"/>
          <w:rtl/>
        </w:rPr>
      </w:pPr>
    </w:p>
    <w:p w14:paraId="2E3ECA42" w14:textId="77777777" w:rsidR="00BB7ACC" w:rsidRPr="00BB7ACC" w:rsidRDefault="00BB7ACC" w:rsidP="00BB7ACC">
      <w:pPr>
        <w:bidi/>
        <w:jc w:val="both"/>
        <w:rPr>
          <w:rFonts w:cs="David" w:hint="cs"/>
          <w:u w:val="single"/>
          <w:rtl/>
        </w:rPr>
      </w:pPr>
      <w:r w:rsidRPr="00BB7ACC">
        <w:rPr>
          <w:rFonts w:cs="David" w:hint="cs"/>
          <w:u w:val="single"/>
          <w:rtl/>
        </w:rPr>
        <w:t>רוני שכטר:</w:t>
      </w:r>
    </w:p>
    <w:p w14:paraId="39E223DD" w14:textId="77777777" w:rsidR="00BB7ACC" w:rsidRPr="00BB7ACC" w:rsidRDefault="00BB7ACC" w:rsidP="00BB7ACC">
      <w:pPr>
        <w:bidi/>
        <w:jc w:val="both"/>
        <w:rPr>
          <w:rFonts w:cs="David" w:hint="cs"/>
          <w:rtl/>
        </w:rPr>
      </w:pPr>
    </w:p>
    <w:p w14:paraId="33869F9D" w14:textId="77777777" w:rsidR="00BB7ACC" w:rsidRPr="00BB7ACC" w:rsidRDefault="00BB7ACC" w:rsidP="00BB7ACC">
      <w:pPr>
        <w:bidi/>
        <w:ind w:firstLine="567"/>
        <w:jc w:val="both"/>
        <w:rPr>
          <w:rFonts w:cs="David" w:hint="cs"/>
          <w:rtl/>
        </w:rPr>
      </w:pPr>
      <w:r w:rsidRPr="00BB7ACC">
        <w:rPr>
          <w:rFonts w:cs="David" w:hint="cs"/>
          <w:rtl/>
        </w:rPr>
        <w:t xml:space="preserve">אני רוצה להגיד משהו לגבי ההתנהלות, בפרט של משרד הפנים. לפני שנתיים ויותר הייתי עם שר הפנים דאז, רוני בר-און, על במה בכנס שדרות. הוא אמר מעל אותה במה שהתקנות במשרד הפנים מוכנות, וייקח להן עשרה ימים להיחתם, כי זה עניין משפטי בלבד. חזרתי לחברים שלי ואמרתי להם: רבותיי, מצאנו מנוחה. החברים שלי, שהכירו את התהליכים בתוך משרד הפנים, ולא בלשכת השר אלא ברמה של הביצוע, אמרו לי: לא דובים ולא יער. </w:t>
      </w:r>
    </w:p>
    <w:p w14:paraId="4EA62B11" w14:textId="77777777" w:rsidR="00BB7ACC" w:rsidRPr="00BB7ACC" w:rsidRDefault="00BB7ACC" w:rsidP="00BB7ACC">
      <w:pPr>
        <w:bidi/>
        <w:ind w:firstLine="567"/>
        <w:jc w:val="both"/>
        <w:rPr>
          <w:rFonts w:cs="David" w:hint="cs"/>
          <w:rtl/>
        </w:rPr>
      </w:pPr>
    </w:p>
    <w:p w14:paraId="57CF0DA1" w14:textId="77777777" w:rsidR="00BB7ACC" w:rsidRPr="00BB7ACC" w:rsidRDefault="00BB7ACC" w:rsidP="00BB7ACC">
      <w:pPr>
        <w:bidi/>
        <w:ind w:firstLine="567"/>
        <w:jc w:val="both"/>
        <w:rPr>
          <w:rFonts w:cs="David" w:hint="cs"/>
          <w:rtl/>
        </w:rPr>
      </w:pPr>
      <w:r w:rsidRPr="00BB7ACC">
        <w:rPr>
          <w:rFonts w:cs="David" w:hint="cs"/>
          <w:rtl/>
        </w:rPr>
        <w:t xml:space="preserve">יש עניין בגישה, גם של השלטון המקומי. אני יכול להגיד לכם גם מחיבורים שיש לי עם המוסד לביטוח לאומי, אני מבטיח לכם שאם צריך לעשות סקר ברשויות החלשות, אנחנו נגייס כספים מקרנות הביטוח הלאומי לצורך העניין הזה. אל תיתממו לנו. </w:t>
      </w:r>
    </w:p>
    <w:p w14:paraId="3D4ACD41" w14:textId="77777777" w:rsidR="00BB7ACC" w:rsidRPr="00BB7ACC" w:rsidRDefault="00BB7ACC" w:rsidP="00BB7ACC">
      <w:pPr>
        <w:bidi/>
        <w:jc w:val="both"/>
        <w:rPr>
          <w:rFonts w:cs="David" w:hint="cs"/>
          <w:rtl/>
        </w:rPr>
      </w:pPr>
    </w:p>
    <w:p w14:paraId="79B10270" w14:textId="77777777" w:rsidR="00BB7ACC" w:rsidRPr="00BB7ACC" w:rsidRDefault="00BB7ACC" w:rsidP="00BB7ACC">
      <w:pPr>
        <w:bidi/>
        <w:ind w:firstLine="567"/>
        <w:jc w:val="both"/>
        <w:rPr>
          <w:rFonts w:cs="David" w:hint="cs"/>
          <w:rtl/>
        </w:rPr>
      </w:pPr>
      <w:r w:rsidRPr="00BB7ACC">
        <w:rPr>
          <w:rFonts w:cs="David" w:hint="cs"/>
          <w:rtl/>
        </w:rPr>
        <w:t xml:space="preserve">דבר הכי חשוב, העניין של הכסף. כל עלות החוק הזה ל-12 שנה זה ארבעה מיליארד שקלים. אז איך 2.5 מיליארד רק </w:t>
      </w:r>
      <w:proofErr w:type="spellStart"/>
      <w:r w:rsidRPr="00BB7ACC">
        <w:rPr>
          <w:rFonts w:cs="David" w:hint="cs"/>
          <w:rtl/>
        </w:rPr>
        <w:t>להנגשת</w:t>
      </w:r>
      <w:proofErr w:type="spellEnd"/>
      <w:r w:rsidRPr="00BB7ACC">
        <w:rPr>
          <w:rFonts w:cs="David" w:hint="cs"/>
          <w:rtl/>
        </w:rPr>
        <w:t xml:space="preserve"> מבנים קיימים?</w:t>
      </w:r>
    </w:p>
    <w:p w14:paraId="16B77C00" w14:textId="77777777" w:rsidR="00BB7ACC" w:rsidRPr="00BB7ACC" w:rsidRDefault="00BB7ACC" w:rsidP="00BB7ACC">
      <w:pPr>
        <w:bidi/>
        <w:jc w:val="both"/>
        <w:rPr>
          <w:rFonts w:cs="David" w:hint="cs"/>
          <w:rtl/>
        </w:rPr>
      </w:pPr>
    </w:p>
    <w:p w14:paraId="181CC27A" w14:textId="77777777" w:rsidR="00BB7ACC" w:rsidRPr="00BB7ACC" w:rsidRDefault="00BB7ACC" w:rsidP="00BB7ACC">
      <w:pPr>
        <w:bidi/>
        <w:jc w:val="both"/>
        <w:rPr>
          <w:rFonts w:cs="David" w:hint="cs"/>
          <w:rtl/>
        </w:rPr>
      </w:pPr>
      <w:r w:rsidRPr="00BB7ACC">
        <w:rPr>
          <w:rFonts w:cs="David" w:hint="cs"/>
          <w:u w:val="single"/>
          <w:rtl/>
        </w:rPr>
        <w:t>היו"ר דוד טל:</w:t>
      </w:r>
    </w:p>
    <w:p w14:paraId="225D77D2" w14:textId="77777777" w:rsidR="00BB7ACC" w:rsidRPr="00BB7ACC" w:rsidRDefault="00BB7ACC" w:rsidP="00BB7ACC">
      <w:pPr>
        <w:bidi/>
        <w:jc w:val="both"/>
        <w:rPr>
          <w:rFonts w:cs="David" w:hint="cs"/>
          <w:rtl/>
        </w:rPr>
      </w:pPr>
    </w:p>
    <w:p w14:paraId="76CA8149" w14:textId="77777777" w:rsidR="00BB7ACC" w:rsidRPr="00BB7ACC" w:rsidRDefault="00BB7ACC" w:rsidP="00BB7ACC">
      <w:pPr>
        <w:bidi/>
        <w:jc w:val="both"/>
        <w:rPr>
          <w:rFonts w:cs="David" w:hint="cs"/>
          <w:rtl/>
        </w:rPr>
      </w:pPr>
      <w:r w:rsidRPr="00BB7ACC">
        <w:rPr>
          <w:rFonts w:cs="David" w:hint="cs"/>
          <w:rtl/>
        </w:rPr>
        <w:tab/>
        <w:t xml:space="preserve">תודה. בבקשה, אדוני. </w:t>
      </w:r>
    </w:p>
    <w:p w14:paraId="51CED118" w14:textId="77777777" w:rsidR="00BB7ACC" w:rsidRPr="00BB7ACC" w:rsidRDefault="00BB7ACC" w:rsidP="00BB7ACC">
      <w:pPr>
        <w:bidi/>
        <w:jc w:val="both"/>
        <w:rPr>
          <w:rFonts w:cs="David" w:hint="cs"/>
          <w:rtl/>
        </w:rPr>
      </w:pPr>
    </w:p>
    <w:p w14:paraId="06385E10" w14:textId="77777777" w:rsidR="00BB7ACC" w:rsidRPr="00BB7ACC" w:rsidRDefault="00BB7ACC" w:rsidP="00BB7ACC">
      <w:pPr>
        <w:bidi/>
        <w:jc w:val="both"/>
        <w:rPr>
          <w:rFonts w:cs="David" w:hint="cs"/>
          <w:u w:val="single"/>
          <w:rtl/>
        </w:rPr>
      </w:pPr>
      <w:r w:rsidRPr="00BB7ACC">
        <w:rPr>
          <w:rFonts w:cs="David" w:hint="cs"/>
          <w:u w:val="single"/>
          <w:rtl/>
        </w:rPr>
        <w:t xml:space="preserve">רמי </w:t>
      </w:r>
      <w:proofErr w:type="spellStart"/>
      <w:r w:rsidRPr="00BB7ACC">
        <w:rPr>
          <w:rFonts w:cs="David" w:hint="cs"/>
          <w:u w:val="single"/>
          <w:rtl/>
        </w:rPr>
        <w:t>אבישר</w:t>
      </w:r>
      <w:proofErr w:type="spellEnd"/>
      <w:r w:rsidRPr="00BB7ACC">
        <w:rPr>
          <w:rFonts w:cs="David" w:hint="cs"/>
          <w:u w:val="single"/>
          <w:rtl/>
        </w:rPr>
        <w:t>:</w:t>
      </w:r>
    </w:p>
    <w:p w14:paraId="3B7D4535" w14:textId="77777777" w:rsidR="00BB7ACC" w:rsidRPr="00BB7ACC" w:rsidRDefault="00BB7ACC" w:rsidP="00BB7ACC">
      <w:pPr>
        <w:bidi/>
        <w:jc w:val="both"/>
        <w:rPr>
          <w:rFonts w:cs="David" w:hint="cs"/>
          <w:rtl/>
        </w:rPr>
      </w:pPr>
    </w:p>
    <w:p w14:paraId="4FD4E156" w14:textId="77777777" w:rsidR="00BB7ACC" w:rsidRPr="00BB7ACC" w:rsidRDefault="00BB7ACC" w:rsidP="00BB7ACC">
      <w:pPr>
        <w:bidi/>
        <w:ind w:firstLine="567"/>
        <w:jc w:val="both"/>
        <w:rPr>
          <w:rFonts w:cs="David" w:hint="cs"/>
          <w:rtl/>
        </w:rPr>
      </w:pPr>
      <w:r w:rsidRPr="00BB7ACC">
        <w:rPr>
          <w:rFonts w:cs="David" w:hint="cs"/>
          <w:rtl/>
        </w:rPr>
        <w:t xml:space="preserve">אני מהלשכה המשפטית של משרד הבריאות. בשלב זה אנחנו נמצאים במצב בו יש לנו תקנות, שהן כמעט מוכנות מבחינתנו. הן משקפות את ההערות שקיבלנו בסבב ההתייעצות הראשון. נמצאת אתי חברתי לעבודה, אורנה, שהיא תסביר מה קורה בשטח. יש לנו התקדמות בשטח באופן מעשי. </w:t>
      </w:r>
    </w:p>
    <w:p w14:paraId="34D58D57" w14:textId="77777777" w:rsidR="00BB7ACC" w:rsidRPr="00BB7ACC" w:rsidRDefault="00BB7ACC" w:rsidP="00BB7ACC">
      <w:pPr>
        <w:bidi/>
        <w:ind w:firstLine="567"/>
        <w:jc w:val="both"/>
        <w:rPr>
          <w:rFonts w:cs="David" w:hint="cs"/>
          <w:rtl/>
        </w:rPr>
      </w:pPr>
    </w:p>
    <w:p w14:paraId="7F9C080F" w14:textId="77777777" w:rsidR="00BB7ACC" w:rsidRPr="00BB7ACC" w:rsidRDefault="00BB7ACC" w:rsidP="00BB7ACC">
      <w:pPr>
        <w:bidi/>
        <w:ind w:firstLine="567"/>
        <w:jc w:val="both"/>
        <w:rPr>
          <w:rFonts w:cs="David" w:hint="cs"/>
          <w:rtl/>
        </w:rPr>
      </w:pPr>
      <w:r w:rsidRPr="00BB7ACC">
        <w:rPr>
          <w:rFonts w:cs="David" w:hint="cs"/>
          <w:rtl/>
        </w:rPr>
        <w:t>לפני שהיא תסביר את הדברים, הייתי שמח לברך את עורך הדין ערן טמיר ולהודות לו על הלחץ שהפעיל גם עלי, ואני בטוח שגם על שאר משרדי הממשלה. ההתקדמות העצומה שחלה בשלושת החודשים האחרונים, הרבה ממנה בעזרתו. אנחנו נמצאים כרגע במצב שונה לגמרי מאשר לפני שלושה חודשים. למרות שאנחנו בעיכוב מבחינת התאריך, אנחנו עדיין מחויבים לבצע סבב התייעצות.</w:t>
      </w:r>
    </w:p>
    <w:p w14:paraId="1FEE3644" w14:textId="77777777" w:rsidR="00BB7ACC" w:rsidRPr="00BB7ACC" w:rsidRDefault="00BB7ACC" w:rsidP="00BB7ACC">
      <w:pPr>
        <w:bidi/>
        <w:jc w:val="both"/>
        <w:rPr>
          <w:rFonts w:cs="David" w:hint="cs"/>
          <w:rtl/>
        </w:rPr>
      </w:pPr>
    </w:p>
    <w:p w14:paraId="10A48A46" w14:textId="77777777" w:rsidR="00BB7ACC" w:rsidRPr="00BB7ACC" w:rsidRDefault="00BB7ACC" w:rsidP="00BB7ACC">
      <w:pPr>
        <w:bidi/>
        <w:jc w:val="both"/>
        <w:rPr>
          <w:rFonts w:cs="David" w:hint="cs"/>
          <w:rtl/>
        </w:rPr>
      </w:pPr>
      <w:r w:rsidRPr="00BB7ACC">
        <w:rPr>
          <w:rFonts w:cs="David" w:hint="cs"/>
          <w:u w:val="single"/>
          <w:rtl/>
        </w:rPr>
        <w:t>היו"ר דוד טל:</w:t>
      </w:r>
    </w:p>
    <w:p w14:paraId="1359626B" w14:textId="77777777" w:rsidR="00BB7ACC" w:rsidRPr="00BB7ACC" w:rsidRDefault="00BB7ACC" w:rsidP="00BB7ACC">
      <w:pPr>
        <w:bidi/>
        <w:jc w:val="both"/>
        <w:rPr>
          <w:rFonts w:cs="David" w:hint="cs"/>
          <w:rtl/>
        </w:rPr>
      </w:pPr>
    </w:p>
    <w:p w14:paraId="6721652E" w14:textId="77777777" w:rsidR="00BB7ACC" w:rsidRPr="00BB7ACC" w:rsidRDefault="00BB7ACC" w:rsidP="00BB7ACC">
      <w:pPr>
        <w:bidi/>
        <w:ind w:firstLine="567"/>
        <w:jc w:val="both"/>
        <w:rPr>
          <w:rFonts w:cs="David" w:hint="cs"/>
          <w:rtl/>
        </w:rPr>
      </w:pPr>
      <w:r w:rsidRPr="00BB7ACC">
        <w:rPr>
          <w:rFonts w:cs="David" w:hint="cs"/>
          <w:rtl/>
        </w:rPr>
        <w:t>כמה זמן?</w:t>
      </w:r>
    </w:p>
    <w:p w14:paraId="07338C67" w14:textId="77777777" w:rsidR="00BB7ACC" w:rsidRPr="00BB7ACC" w:rsidRDefault="00BB7ACC" w:rsidP="00BB7ACC">
      <w:pPr>
        <w:bidi/>
        <w:jc w:val="both"/>
        <w:rPr>
          <w:rFonts w:cs="David" w:hint="cs"/>
          <w:rtl/>
        </w:rPr>
      </w:pPr>
    </w:p>
    <w:p w14:paraId="5F9DF41A" w14:textId="77777777" w:rsidR="00BB7ACC" w:rsidRPr="00BB7ACC" w:rsidRDefault="00BB7ACC" w:rsidP="00BB7ACC">
      <w:pPr>
        <w:bidi/>
        <w:jc w:val="both"/>
        <w:rPr>
          <w:rFonts w:cs="David" w:hint="cs"/>
          <w:u w:val="single"/>
          <w:rtl/>
        </w:rPr>
      </w:pPr>
      <w:r w:rsidRPr="00BB7ACC">
        <w:rPr>
          <w:rFonts w:cs="David" w:hint="cs"/>
          <w:u w:val="single"/>
          <w:rtl/>
        </w:rPr>
        <w:t xml:space="preserve">רמי </w:t>
      </w:r>
      <w:proofErr w:type="spellStart"/>
      <w:r w:rsidRPr="00BB7ACC">
        <w:rPr>
          <w:rFonts w:cs="David" w:hint="cs"/>
          <w:u w:val="single"/>
          <w:rtl/>
        </w:rPr>
        <w:t>אבישר</w:t>
      </w:r>
      <w:proofErr w:type="spellEnd"/>
      <w:r w:rsidRPr="00BB7ACC">
        <w:rPr>
          <w:rFonts w:cs="David" w:hint="cs"/>
          <w:u w:val="single"/>
          <w:rtl/>
        </w:rPr>
        <w:t>:</w:t>
      </w:r>
    </w:p>
    <w:p w14:paraId="49AA7B7C" w14:textId="77777777" w:rsidR="00BB7ACC" w:rsidRPr="00BB7ACC" w:rsidRDefault="00BB7ACC" w:rsidP="00BB7ACC">
      <w:pPr>
        <w:bidi/>
        <w:jc w:val="both"/>
        <w:rPr>
          <w:rFonts w:cs="David" w:hint="cs"/>
          <w:rtl/>
        </w:rPr>
      </w:pPr>
    </w:p>
    <w:p w14:paraId="2C502F6C" w14:textId="77777777" w:rsidR="00BB7ACC" w:rsidRPr="00BB7ACC" w:rsidRDefault="00BB7ACC" w:rsidP="00BB7ACC">
      <w:pPr>
        <w:bidi/>
        <w:ind w:firstLine="567"/>
        <w:jc w:val="both"/>
        <w:rPr>
          <w:rFonts w:cs="David" w:hint="cs"/>
          <w:rtl/>
        </w:rPr>
      </w:pPr>
      <w:r w:rsidRPr="00BB7ACC">
        <w:rPr>
          <w:rFonts w:cs="David" w:hint="cs"/>
          <w:rtl/>
        </w:rPr>
        <w:t xml:space="preserve">בימים הקרובים הנוסח יצא מאתנו. </w:t>
      </w:r>
    </w:p>
    <w:p w14:paraId="1B3800E1" w14:textId="77777777" w:rsidR="00BB7ACC" w:rsidRPr="00BB7ACC" w:rsidRDefault="00BB7ACC" w:rsidP="00BB7ACC">
      <w:pPr>
        <w:bidi/>
        <w:jc w:val="both"/>
        <w:rPr>
          <w:rFonts w:cs="David" w:hint="cs"/>
          <w:rtl/>
        </w:rPr>
      </w:pPr>
    </w:p>
    <w:p w14:paraId="4E866585" w14:textId="77777777" w:rsidR="00BB7ACC" w:rsidRPr="00BB7ACC" w:rsidRDefault="00BB7ACC" w:rsidP="00BB7ACC">
      <w:pPr>
        <w:bidi/>
        <w:jc w:val="both"/>
        <w:rPr>
          <w:rFonts w:cs="David" w:hint="cs"/>
          <w:rtl/>
        </w:rPr>
      </w:pPr>
      <w:r w:rsidRPr="00BB7ACC">
        <w:rPr>
          <w:rFonts w:cs="David" w:hint="cs"/>
          <w:u w:val="single"/>
          <w:rtl/>
        </w:rPr>
        <w:t>היו"ר דוד טל:</w:t>
      </w:r>
    </w:p>
    <w:p w14:paraId="14F1787C" w14:textId="77777777" w:rsidR="00BB7ACC" w:rsidRPr="00BB7ACC" w:rsidRDefault="00BB7ACC" w:rsidP="00BB7ACC">
      <w:pPr>
        <w:bidi/>
        <w:jc w:val="both"/>
        <w:rPr>
          <w:rFonts w:cs="David" w:hint="cs"/>
          <w:rtl/>
        </w:rPr>
      </w:pPr>
    </w:p>
    <w:p w14:paraId="0EA7E65F" w14:textId="77777777" w:rsidR="00BB7ACC" w:rsidRPr="00BB7ACC" w:rsidRDefault="00BB7ACC" w:rsidP="00BB7ACC">
      <w:pPr>
        <w:bidi/>
        <w:jc w:val="both"/>
        <w:rPr>
          <w:rFonts w:cs="David" w:hint="cs"/>
          <w:rtl/>
        </w:rPr>
      </w:pPr>
      <w:r w:rsidRPr="00BB7ACC">
        <w:rPr>
          <w:rFonts w:cs="David" w:hint="cs"/>
          <w:rtl/>
        </w:rPr>
        <w:tab/>
        <w:t xml:space="preserve">נשוב להיפגש. בבקשה, גברתי. </w:t>
      </w:r>
    </w:p>
    <w:p w14:paraId="5A3D7C43" w14:textId="77777777" w:rsidR="00BB7ACC" w:rsidRPr="00BB7ACC" w:rsidRDefault="00BB7ACC" w:rsidP="00BB7ACC">
      <w:pPr>
        <w:bidi/>
        <w:jc w:val="both"/>
        <w:rPr>
          <w:rFonts w:cs="David" w:hint="cs"/>
          <w:rtl/>
        </w:rPr>
      </w:pPr>
    </w:p>
    <w:p w14:paraId="03D5078F" w14:textId="77777777" w:rsidR="00BB7ACC" w:rsidRPr="00BB7ACC" w:rsidRDefault="00BB7ACC" w:rsidP="00BB7ACC">
      <w:pPr>
        <w:bidi/>
        <w:jc w:val="both"/>
        <w:rPr>
          <w:rFonts w:cs="David" w:hint="cs"/>
          <w:u w:val="single"/>
          <w:rtl/>
        </w:rPr>
      </w:pPr>
      <w:r w:rsidRPr="00BB7ACC">
        <w:rPr>
          <w:rFonts w:cs="David" w:hint="cs"/>
          <w:u w:val="single"/>
          <w:rtl/>
        </w:rPr>
        <w:t>אורנה צרפתי:</w:t>
      </w:r>
    </w:p>
    <w:p w14:paraId="1E8FBE09" w14:textId="77777777" w:rsidR="00BB7ACC" w:rsidRPr="00BB7ACC" w:rsidRDefault="00BB7ACC" w:rsidP="00BB7ACC">
      <w:pPr>
        <w:bidi/>
        <w:jc w:val="both"/>
        <w:rPr>
          <w:rFonts w:cs="David" w:hint="cs"/>
          <w:rtl/>
        </w:rPr>
      </w:pPr>
    </w:p>
    <w:p w14:paraId="0B7A24E2" w14:textId="77777777" w:rsidR="00BB7ACC" w:rsidRPr="00BB7ACC" w:rsidRDefault="00BB7ACC" w:rsidP="00BB7ACC">
      <w:pPr>
        <w:bidi/>
        <w:ind w:firstLine="567"/>
        <w:jc w:val="both"/>
        <w:rPr>
          <w:rFonts w:cs="David" w:hint="cs"/>
          <w:rtl/>
        </w:rPr>
      </w:pPr>
      <w:r w:rsidRPr="00BB7ACC">
        <w:rPr>
          <w:rFonts w:cs="David" w:hint="cs"/>
          <w:rtl/>
        </w:rPr>
        <w:t xml:space="preserve">אני חברה </w:t>
      </w:r>
      <w:proofErr w:type="spellStart"/>
      <w:r w:rsidRPr="00BB7ACC">
        <w:rPr>
          <w:rFonts w:cs="David" w:hint="cs"/>
          <w:rtl/>
        </w:rPr>
        <w:t>במינהלת</w:t>
      </w:r>
      <w:proofErr w:type="spellEnd"/>
      <w:r w:rsidRPr="00BB7ACC">
        <w:rPr>
          <w:rFonts w:cs="David" w:hint="cs"/>
          <w:rtl/>
        </w:rPr>
        <w:t xml:space="preserve"> הנגישות, אני מהשירות הארצי לריפוי בעיסוק במשרד הבריאות. אנחנו מובילים את זה ברמה מקצועית. למרות שטרם תוקנו תקנות, ואת התקנות אנחנו מתקינים עם הלשכה המקצועית, אנחנו שקועים בעשייה גדולה מאוד, שאני לא שומעת שאף אחד אחר עשה. כבר גמרנו לעשות סקרים בכל מערכות הבריאות, כאשר כל מערכת התחייבה לבצע לפחות שני יעדים לתוכנית העבודה של 2008. בכל מערכות הבריאות יש לנו ממוני שוויון ורכזי נגישות. זאת חובה שתהיה ועדת נגישות בכל אחד ממערכות הבריאות. אני מדברת על בתי חולים ועל הקופות השונות. קיבלנו חמישה מיליון שקלים מהאוצר לעידוד פרויקטים, ואנחנו מחלקים אותם בין המערכות כדי לעשות את העבודה. </w:t>
      </w:r>
    </w:p>
    <w:p w14:paraId="67E59BC2" w14:textId="77777777" w:rsidR="00BB7ACC" w:rsidRPr="00BB7ACC" w:rsidRDefault="00BB7ACC" w:rsidP="00BB7ACC">
      <w:pPr>
        <w:bidi/>
        <w:ind w:firstLine="567"/>
        <w:jc w:val="both"/>
        <w:rPr>
          <w:rFonts w:cs="David" w:hint="cs"/>
          <w:rtl/>
        </w:rPr>
      </w:pPr>
    </w:p>
    <w:p w14:paraId="6E956160" w14:textId="77777777" w:rsidR="00BB7ACC" w:rsidRPr="00BB7ACC" w:rsidRDefault="00BB7ACC" w:rsidP="00BB7ACC">
      <w:pPr>
        <w:bidi/>
        <w:ind w:firstLine="567"/>
        <w:jc w:val="both"/>
        <w:rPr>
          <w:rFonts w:cs="David" w:hint="cs"/>
          <w:rtl/>
        </w:rPr>
      </w:pPr>
      <w:r w:rsidRPr="00BB7ACC">
        <w:rPr>
          <w:rFonts w:cs="David" w:hint="cs"/>
          <w:rtl/>
        </w:rPr>
        <w:t xml:space="preserve">מבחינת המשרד הראשי, מלבד הולכת התהליך ברמת השדה </w:t>
      </w:r>
      <w:proofErr w:type="spellStart"/>
      <w:r w:rsidRPr="00BB7ACC">
        <w:rPr>
          <w:rFonts w:cs="David" w:hint="cs"/>
          <w:rtl/>
        </w:rPr>
        <w:t>ננגיש</w:t>
      </w:r>
      <w:proofErr w:type="spellEnd"/>
      <w:r w:rsidRPr="00BB7ACC">
        <w:rPr>
          <w:rFonts w:cs="David" w:hint="cs"/>
          <w:rtl/>
        </w:rPr>
        <w:t xml:space="preserve"> אתר אינטרנט בנושא הזה, אנחנו עושים שני קורסים לממוני שוויון ורכזי נגישות בכל מערכות הבריאות. הקורס הראשון יתחיל כבר במאי השנה. כך שמבחינתנו יש עשייה גדולה בשטח, בצד התקנות. </w:t>
      </w:r>
    </w:p>
    <w:p w14:paraId="73C5A266" w14:textId="77777777" w:rsidR="00BB7ACC" w:rsidRPr="00BB7ACC" w:rsidRDefault="00BB7ACC" w:rsidP="00BB7ACC">
      <w:pPr>
        <w:bidi/>
        <w:jc w:val="both"/>
        <w:rPr>
          <w:rFonts w:cs="David" w:hint="cs"/>
          <w:rtl/>
        </w:rPr>
      </w:pPr>
    </w:p>
    <w:p w14:paraId="7FF40D13" w14:textId="77777777" w:rsidR="00BB7ACC" w:rsidRPr="00BB7ACC" w:rsidRDefault="00BB7ACC" w:rsidP="00BB7ACC">
      <w:pPr>
        <w:bidi/>
        <w:jc w:val="both"/>
        <w:rPr>
          <w:rFonts w:cs="David" w:hint="cs"/>
          <w:rtl/>
        </w:rPr>
      </w:pPr>
      <w:r w:rsidRPr="00BB7ACC">
        <w:rPr>
          <w:rFonts w:cs="David" w:hint="cs"/>
          <w:u w:val="single"/>
          <w:rtl/>
        </w:rPr>
        <w:t>היו"ר דוד טל:</w:t>
      </w:r>
    </w:p>
    <w:p w14:paraId="50A69301" w14:textId="77777777" w:rsidR="00BB7ACC" w:rsidRPr="00BB7ACC" w:rsidRDefault="00BB7ACC" w:rsidP="00BB7ACC">
      <w:pPr>
        <w:bidi/>
        <w:jc w:val="both"/>
        <w:rPr>
          <w:rFonts w:cs="David" w:hint="cs"/>
          <w:rtl/>
        </w:rPr>
      </w:pPr>
    </w:p>
    <w:p w14:paraId="21626601" w14:textId="77777777" w:rsidR="00BB7ACC" w:rsidRPr="00BB7ACC" w:rsidRDefault="00BB7ACC" w:rsidP="00BB7ACC">
      <w:pPr>
        <w:bidi/>
        <w:jc w:val="both"/>
        <w:rPr>
          <w:rFonts w:cs="David" w:hint="cs"/>
          <w:rtl/>
        </w:rPr>
      </w:pPr>
      <w:r w:rsidRPr="00BB7ACC">
        <w:rPr>
          <w:rFonts w:cs="David" w:hint="cs"/>
          <w:rtl/>
        </w:rPr>
        <w:tab/>
        <w:t xml:space="preserve">בצד המחדל הגדול. בבקשה, גברתי. </w:t>
      </w:r>
    </w:p>
    <w:p w14:paraId="56F009A1" w14:textId="77777777" w:rsidR="00BB7ACC" w:rsidRPr="00BB7ACC" w:rsidRDefault="00BB7ACC" w:rsidP="00BB7ACC">
      <w:pPr>
        <w:bidi/>
        <w:jc w:val="both"/>
        <w:rPr>
          <w:rFonts w:cs="David" w:hint="cs"/>
          <w:rtl/>
        </w:rPr>
      </w:pPr>
    </w:p>
    <w:p w14:paraId="51AE5A73" w14:textId="77777777" w:rsidR="00BB7ACC" w:rsidRPr="00BB7ACC" w:rsidRDefault="00BB7ACC" w:rsidP="00BB7ACC">
      <w:pPr>
        <w:bidi/>
        <w:jc w:val="both"/>
        <w:rPr>
          <w:rFonts w:cs="David" w:hint="cs"/>
          <w:u w:val="single"/>
          <w:rtl/>
        </w:rPr>
      </w:pPr>
      <w:r w:rsidRPr="00BB7ACC">
        <w:rPr>
          <w:rFonts w:cs="David" w:hint="cs"/>
          <w:u w:val="single"/>
          <w:rtl/>
        </w:rPr>
        <w:t>שמחה בניטה:</w:t>
      </w:r>
    </w:p>
    <w:p w14:paraId="28D0DC60" w14:textId="77777777" w:rsidR="00BB7ACC" w:rsidRPr="00BB7ACC" w:rsidRDefault="00BB7ACC" w:rsidP="00BB7ACC">
      <w:pPr>
        <w:bidi/>
        <w:jc w:val="both"/>
        <w:rPr>
          <w:rFonts w:cs="David" w:hint="cs"/>
          <w:rtl/>
        </w:rPr>
      </w:pPr>
    </w:p>
    <w:p w14:paraId="6FA3063F" w14:textId="77777777" w:rsidR="00BB7ACC" w:rsidRPr="00BB7ACC" w:rsidRDefault="00BB7ACC" w:rsidP="00BB7ACC">
      <w:pPr>
        <w:bidi/>
        <w:ind w:firstLine="567"/>
        <w:jc w:val="both"/>
        <w:rPr>
          <w:rFonts w:cs="David" w:hint="cs"/>
          <w:rtl/>
        </w:rPr>
      </w:pPr>
      <w:r w:rsidRPr="00BB7ACC">
        <w:rPr>
          <w:rFonts w:cs="David" w:hint="cs"/>
          <w:rtl/>
        </w:rPr>
        <w:t xml:space="preserve">אני פשוט מתקוממת כשאני שומעת גם את משרד הפנים וגם משרד החינוך בקשר לתקנות. מאז שהתחלנו עם חוק זכויות לאנשים עם מוגבלות ב-1997, שהחלק הראשון שלו יצא כבר ב-1998 משרד החינוך ומשרד הפנים התנגדו בגלל עלויות. בוועדה, שהגיעה לסיומה ב-2005, בתחום הנגישות </w:t>
      </w:r>
      <w:r w:rsidRPr="00BB7ACC">
        <w:rPr>
          <w:rFonts w:cs="David"/>
          <w:rtl/>
        </w:rPr>
        <w:t>–</w:t>
      </w:r>
      <w:r w:rsidRPr="00BB7ACC">
        <w:rPr>
          <w:rFonts w:cs="David" w:hint="cs"/>
          <w:rtl/>
        </w:rPr>
        <w:t xml:space="preserve"> שהיה הפרק הכבד ביותר - פרשו את זה עד שנת 2012 רק כדי לתת זמן לאותם משרדים שטענו כל הזמן על עלויות. </w:t>
      </w:r>
    </w:p>
    <w:p w14:paraId="5C3381A4" w14:textId="77777777" w:rsidR="00BB7ACC" w:rsidRPr="00BB7ACC" w:rsidRDefault="00BB7ACC" w:rsidP="00BB7ACC">
      <w:pPr>
        <w:bidi/>
        <w:ind w:firstLine="567"/>
        <w:jc w:val="both"/>
        <w:rPr>
          <w:rFonts w:cs="David" w:hint="cs"/>
          <w:rtl/>
        </w:rPr>
      </w:pPr>
    </w:p>
    <w:p w14:paraId="3F015A01" w14:textId="77777777" w:rsidR="00BB7ACC" w:rsidRPr="00BB7ACC" w:rsidRDefault="00BB7ACC" w:rsidP="00BB7ACC">
      <w:pPr>
        <w:bidi/>
        <w:ind w:firstLine="567"/>
        <w:jc w:val="both"/>
        <w:rPr>
          <w:rFonts w:cs="David" w:hint="cs"/>
          <w:rtl/>
        </w:rPr>
      </w:pPr>
      <w:r w:rsidRPr="00BB7ACC">
        <w:rPr>
          <w:rFonts w:cs="David" w:hint="cs"/>
          <w:rtl/>
        </w:rPr>
        <w:t xml:space="preserve">היום אנחנו כבר שלוש שנים אחרי החוק, עוד לא עשו סקר כדי לראות באילו מקומות אין נגישות, איפה צריך </w:t>
      </w:r>
      <w:proofErr w:type="spellStart"/>
      <w:r w:rsidRPr="00BB7ACC">
        <w:rPr>
          <w:rFonts w:cs="David" w:hint="cs"/>
          <w:rtl/>
        </w:rPr>
        <w:t>להנגיש</w:t>
      </w:r>
      <w:proofErr w:type="spellEnd"/>
      <w:r w:rsidRPr="00BB7ACC">
        <w:rPr>
          <w:rFonts w:cs="David" w:hint="cs"/>
          <w:rtl/>
        </w:rPr>
        <w:t xml:space="preserve"> וכמה עולה. עלות הסקר היא כמעט כמו עלות </w:t>
      </w:r>
      <w:proofErr w:type="spellStart"/>
      <w:r w:rsidRPr="00BB7ACC">
        <w:rPr>
          <w:rFonts w:cs="David" w:hint="cs"/>
          <w:rtl/>
        </w:rPr>
        <w:t>ההנגשה</w:t>
      </w:r>
      <w:proofErr w:type="spellEnd"/>
      <w:r w:rsidRPr="00BB7ACC">
        <w:rPr>
          <w:rFonts w:cs="David" w:hint="cs"/>
          <w:rtl/>
        </w:rPr>
        <w:t xml:space="preserve">. אני אומרת לך שמשרד הפנים במצח נחושה עובד על כולנו בעיניים. תראה למשל את בניין </w:t>
      </w:r>
      <w:proofErr w:type="spellStart"/>
      <w:r w:rsidRPr="00BB7ACC">
        <w:rPr>
          <w:rFonts w:cs="David" w:hint="cs"/>
          <w:rtl/>
        </w:rPr>
        <w:t>ג'נרלי</w:t>
      </w:r>
      <w:proofErr w:type="spellEnd"/>
      <w:r w:rsidRPr="00BB7ACC">
        <w:rPr>
          <w:rFonts w:cs="David" w:hint="cs"/>
          <w:rtl/>
        </w:rPr>
        <w:t xml:space="preserve">, הבניין הישן של משרד הפנים בירושלים. נכה לא יכול להגיע, ושם זה רק עניין של מעלית. מעלית עולה 100,000, 200,000, ויש לזה תגמול כספי גם מביטוח לאומי.  </w:t>
      </w:r>
    </w:p>
    <w:p w14:paraId="31E6A1A5" w14:textId="77777777" w:rsidR="00BB7ACC" w:rsidRPr="00BB7ACC" w:rsidRDefault="00BB7ACC" w:rsidP="00BB7ACC">
      <w:pPr>
        <w:bidi/>
        <w:jc w:val="both"/>
        <w:rPr>
          <w:rFonts w:cs="David" w:hint="cs"/>
          <w:rtl/>
        </w:rPr>
      </w:pPr>
    </w:p>
    <w:p w14:paraId="77D40324" w14:textId="77777777" w:rsidR="00BB7ACC" w:rsidRPr="00BB7ACC" w:rsidRDefault="00BB7ACC" w:rsidP="00BB7ACC">
      <w:pPr>
        <w:bidi/>
        <w:ind w:firstLine="567"/>
        <w:jc w:val="both"/>
        <w:rPr>
          <w:rFonts w:cs="David" w:hint="cs"/>
          <w:rtl/>
        </w:rPr>
      </w:pPr>
      <w:r w:rsidRPr="00BB7ACC">
        <w:rPr>
          <w:rFonts w:cs="David" w:hint="cs"/>
          <w:rtl/>
        </w:rPr>
        <w:t xml:space="preserve">אדוני היושב ראש, אני ממש גאה בך שהעלית את הנושא הזה. אני חושבת שכאן הבמה לתת נזיפה וסנקציה לשני המשרדים האלה, משרד החינוך ומשרד הפנים, שכל הזמן התנגדו לקדם את החוק בוועדת העבודה, כיוון שהם טענו לעלויות. הם אפילו עוד לא כתבו את התקנות. ואני לא רוצה להגיד מה אני חושבת על השר. </w:t>
      </w:r>
    </w:p>
    <w:p w14:paraId="1B8971DE" w14:textId="77777777" w:rsidR="00BB7ACC" w:rsidRPr="00BB7ACC" w:rsidRDefault="00BB7ACC" w:rsidP="00BB7ACC">
      <w:pPr>
        <w:bidi/>
        <w:ind w:firstLine="567"/>
        <w:jc w:val="both"/>
        <w:rPr>
          <w:rFonts w:cs="David" w:hint="cs"/>
          <w:rtl/>
        </w:rPr>
      </w:pPr>
    </w:p>
    <w:p w14:paraId="02E219CF" w14:textId="77777777" w:rsidR="00BB7ACC" w:rsidRPr="00BB7ACC" w:rsidRDefault="00BB7ACC" w:rsidP="00BB7ACC">
      <w:pPr>
        <w:bidi/>
        <w:jc w:val="both"/>
        <w:rPr>
          <w:rFonts w:cs="David" w:hint="cs"/>
          <w:rtl/>
        </w:rPr>
      </w:pPr>
      <w:r w:rsidRPr="00BB7ACC">
        <w:rPr>
          <w:rFonts w:cs="David" w:hint="cs"/>
          <w:u w:val="single"/>
          <w:rtl/>
        </w:rPr>
        <w:t>היו"ר דוד טל:</w:t>
      </w:r>
    </w:p>
    <w:p w14:paraId="3704CA9B" w14:textId="77777777" w:rsidR="00BB7ACC" w:rsidRPr="00BB7ACC" w:rsidRDefault="00BB7ACC" w:rsidP="00BB7ACC">
      <w:pPr>
        <w:bidi/>
        <w:ind w:firstLine="567"/>
        <w:jc w:val="both"/>
        <w:rPr>
          <w:rFonts w:cs="David" w:hint="cs"/>
          <w:rtl/>
        </w:rPr>
      </w:pPr>
    </w:p>
    <w:p w14:paraId="4DDD5CD3" w14:textId="77777777" w:rsidR="00BB7ACC" w:rsidRPr="00BB7ACC" w:rsidRDefault="00BB7ACC" w:rsidP="00BB7ACC">
      <w:pPr>
        <w:bidi/>
        <w:ind w:firstLine="567"/>
        <w:jc w:val="both"/>
        <w:rPr>
          <w:rFonts w:cs="David" w:hint="cs"/>
          <w:rtl/>
        </w:rPr>
      </w:pPr>
      <w:r w:rsidRPr="00BB7ACC">
        <w:rPr>
          <w:rFonts w:cs="David" w:hint="cs"/>
          <w:rtl/>
        </w:rPr>
        <w:t xml:space="preserve">לא צריך. רבותי, אני רוצה לסכם. </w:t>
      </w:r>
    </w:p>
    <w:p w14:paraId="403EE431" w14:textId="77777777" w:rsidR="00BB7ACC" w:rsidRPr="00BB7ACC" w:rsidRDefault="00BB7ACC" w:rsidP="00BB7ACC">
      <w:pPr>
        <w:bidi/>
        <w:jc w:val="both"/>
        <w:rPr>
          <w:rFonts w:cs="David" w:hint="cs"/>
          <w:rtl/>
        </w:rPr>
      </w:pPr>
    </w:p>
    <w:p w14:paraId="47C507F6"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6CCF523D" w14:textId="77777777" w:rsidR="00BB7ACC" w:rsidRPr="00BB7ACC" w:rsidRDefault="00BB7ACC" w:rsidP="00BB7ACC">
      <w:pPr>
        <w:bidi/>
        <w:jc w:val="both"/>
        <w:rPr>
          <w:rFonts w:cs="David" w:hint="cs"/>
          <w:rtl/>
        </w:rPr>
      </w:pPr>
    </w:p>
    <w:p w14:paraId="6892E13F" w14:textId="77777777" w:rsidR="00BB7ACC" w:rsidRPr="00BB7ACC" w:rsidRDefault="00BB7ACC" w:rsidP="00BB7ACC">
      <w:pPr>
        <w:bidi/>
        <w:ind w:firstLine="567"/>
        <w:jc w:val="both"/>
        <w:rPr>
          <w:rFonts w:cs="David" w:hint="cs"/>
          <w:rtl/>
        </w:rPr>
      </w:pPr>
      <w:r w:rsidRPr="00BB7ACC">
        <w:rPr>
          <w:rFonts w:cs="David" w:hint="cs"/>
          <w:rtl/>
        </w:rPr>
        <w:t xml:space="preserve">אני חייב תשובה. </w:t>
      </w:r>
    </w:p>
    <w:p w14:paraId="65D82E16" w14:textId="77777777" w:rsidR="00BB7ACC" w:rsidRPr="00BB7ACC" w:rsidRDefault="00BB7ACC" w:rsidP="00BB7ACC">
      <w:pPr>
        <w:bidi/>
        <w:ind w:firstLine="567"/>
        <w:jc w:val="both"/>
        <w:rPr>
          <w:rFonts w:cs="David" w:hint="cs"/>
          <w:rtl/>
        </w:rPr>
      </w:pPr>
    </w:p>
    <w:p w14:paraId="316CFA07" w14:textId="77777777" w:rsidR="00BB7ACC" w:rsidRPr="00BB7ACC" w:rsidRDefault="00BB7ACC" w:rsidP="00BB7ACC">
      <w:pPr>
        <w:bidi/>
        <w:jc w:val="both"/>
        <w:rPr>
          <w:rFonts w:cs="David" w:hint="cs"/>
          <w:rtl/>
        </w:rPr>
      </w:pPr>
      <w:r w:rsidRPr="00BB7ACC">
        <w:rPr>
          <w:rFonts w:cs="David" w:hint="cs"/>
          <w:u w:val="single"/>
          <w:rtl/>
        </w:rPr>
        <w:t>היו"ר דוד טל:</w:t>
      </w:r>
    </w:p>
    <w:p w14:paraId="3CC0B7EF" w14:textId="77777777" w:rsidR="00BB7ACC" w:rsidRPr="00BB7ACC" w:rsidRDefault="00BB7ACC" w:rsidP="00BB7ACC">
      <w:pPr>
        <w:bidi/>
        <w:ind w:firstLine="567"/>
        <w:jc w:val="both"/>
        <w:rPr>
          <w:rFonts w:cs="David" w:hint="cs"/>
          <w:rtl/>
        </w:rPr>
      </w:pPr>
    </w:p>
    <w:p w14:paraId="485D1A0D" w14:textId="77777777" w:rsidR="00BB7ACC" w:rsidRPr="00BB7ACC" w:rsidRDefault="00BB7ACC" w:rsidP="00BB7ACC">
      <w:pPr>
        <w:bidi/>
        <w:ind w:firstLine="567"/>
        <w:jc w:val="both"/>
        <w:rPr>
          <w:rFonts w:cs="David" w:hint="cs"/>
          <w:rtl/>
        </w:rPr>
      </w:pPr>
      <w:r w:rsidRPr="00BB7ACC">
        <w:rPr>
          <w:rFonts w:cs="David" w:hint="cs"/>
          <w:rtl/>
        </w:rPr>
        <w:t xml:space="preserve">אתה לא חייב שום דבר, אדוני. הייתם חייבים עד לפני שלוש שנים. לא קיימתם. </w:t>
      </w:r>
    </w:p>
    <w:p w14:paraId="36BD307A" w14:textId="77777777" w:rsidR="00BB7ACC" w:rsidRPr="00BB7ACC" w:rsidRDefault="00BB7ACC" w:rsidP="00BB7ACC">
      <w:pPr>
        <w:bidi/>
        <w:jc w:val="both"/>
        <w:rPr>
          <w:rFonts w:cs="David" w:hint="cs"/>
          <w:rtl/>
        </w:rPr>
      </w:pPr>
    </w:p>
    <w:p w14:paraId="12F9844D" w14:textId="77777777" w:rsidR="00BB7ACC" w:rsidRPr="00BB7ACC" w:rsidRDefault="00BB7ACC" w:rsidP="00BB7ACC">
      <w:pPr>
        <w:bidi/>
        <w:jc w:val="both"/>
        <w:rPr>
          <w:rFonts w:cs="David" w:hint="cs"/>
          <w:u w:val="single"/>
          <w:rtl/>
        </w:rPr>
      </w:pPr>
      <w:proofErr w:type="spellStart"/>
      <w:r w:rsidRPr="00BB7ACC">
        <w:rPr>
          <w:rFonts w:cs="David" w:hint="cs"/>
          <w:u w:val="single"/>
          <w:rtl/>
        </w:rPr>
        <w:t>רני</w:t>
      </w:r>
      <w:proofErr w:type="spellEnd"/>
      <w:r w:rsidRPr="00BB7ACC">
        <w:rPr>
          <w:rFonts w:cs="David" w:hint="cs"/>
          <w:u w:val="single"/>
          <w:rtl/>
        </w:rPr>
        <w:t xml:space="preserve"> </w:t>
      </w:r>
      <w:proofErr w:type="spellStart"/>
      <w:r w:rsidRPr="00BB7ACC">
        <w:rPr>
          <w:rFonts w:cs="David" w:hint="cs"/>
          <w:u w:val="single"/>
          <w:rtl/>
        </w:rPr>
        <w:t>פינצ'י</w:t>
      </w:r>
      <w:proofErr w:type="spellEnd"/>
      <w:r w:rsidRPr="00BB7ACC">
        <w:rPr>
          <w:rFonts w:cs="David" w:hint="cs"/>
          <w:u w:val="single"/>
          <w:rtl/>
        </w:rPr>
        <w:t>:</w:t>
      </w:r>
    </w:p>
    <w:p w14:paraId="0955387F" w14:textId="77777777" w:rsidR="00BB7ACC" w:rsidRPr="00BB7ACC" w:rsidRDefault="00BB7ACC" w:rsidP="00BB7ACC">
      <w:pPr>
        <w:bidi/>
        <w:jc w:val="both"/>
        <w:rPr>
          <w:rFonts w:cs="David" w:hint="cs"/>
          <w:u w:val="single"/>
          <w:rtl/>
        </w:rPr>
      </w:pPr>
    </w:p>
    <w:p w14:paraId="25650E4B" w14:textId="77777777" w:rsidR="00BB7ACC" w:rsidRPr="00BB7ACC" w:rsidRDefault="00BB7ACC" w:rsidP="00BB7ACC">
      <w:pPr>
        <w:bidi/>
        <w:ind w:firstLine="567"/>
        <w:jc w:val="both"/>
        <w:rPr>
          <w:rFonts w:cs="David" w:hint="cs"/>
          <w:rtl/>
        </w:rPr>
      </w:pPr>
      <w:r w:rsidRPr="00BB7ACC">
        <w:rPr>
          <w:rFonts w:cs="David" w:hint="cs"/>
          <w:rtl/>
        </w:rPr>
        <w:t>תקנות למבנים חדשים, קיבלתי תשובה עכשיו.</w:t>
      </w:r>
    </w:p>
    <w:p w14:paraId="30E228E4" w14:textId="77777777" w:rsidR="00BB7ACC" w:rsidRPr="00BB7ACC" w:rsidRDefault="00BB7ACC" w:rsidP="00BB7ACC">
      <w:pPr>
        <w:bidi/>
        <w:jc w:val="both"/>
        <w:rPr>
          <w:rFonts w:cs="David" w:hint="cs"/>
          <w:rtl/>
        </w:rPr>
      </w:pPr>
    </w:p>
    <w:p w14:paraId="6F477DE7" w14:textId="77777777" w:rsidR="00BB7ACC" w:rsidRPr="00BB7ACC" w:rsidRDefault="00BB7ACC" w:rsidP="00BB7ACC">
      <w:pPr>
        <w:bidi/>
        <w:jc w:val="both"/>
        <w:rPr>
          <w:rFonts w:cs="David" w:hint="cs"/>
          <w:rtl/>
        </w:rPr>
      </w:pPr>
      <w:r w:rsidRPr="00BB7ACC">
        <w:rPr>
          <w:rFonts w:cs="David" w:hint="cs"/>
          <w:u w:val="single"/>
          <w:rtl/>
        </w:rPr>
        <w:t>היו"ר דוד טל:</w:t>
      </w:r>
    </w:p>
    <w:p w14:paraId="24B60746" w14:textId="77777777" w:rsidR="00BB7ACC" w:rsidRPr="00BB7ACC" w:rsidRDefault="00BB7ACC" w:rsidP="00BB7ACC">
      <w:pPr>
        <w:bidi/>
        <w:jc w:val="both"/>
        <w:rPr>
          <w:rFonts w:cs="David" w:hint="cs"/>
          <w:rtl/>
        </w:rPr>
      </w:pPr>
    </w:p>
    <w:p w14:paraId="7641C1BF" w14:textId="77777777" w:rsidR="00BB7ACC" w:rsidRPr="00BB7ACC" w:rsidRDefault="00BB7ACC" w:rsidP="00BB7ACC">
      <w:pPr>
        <w:bidi/>
        <w:ind w:firstLine="567"/>
        <w:jc w:val="both"/>
        <w:rPr>
          <w:rFonts w:cs="David" w:hint="cs"/>
          <w:rtl/>
        </w:rPr>
      </w:pPr>
      <w:r w:rsidRPr="00BB7ACC">
        <w:rPr>
          <w:rFonts w:cs="David" w:hint="cs"/>
          <w:rtl/>
        </w:rPr>
        <w:t xml:space="preserve">תבצעו עבודתכם נאמנה בזמן, אז לא תישמע שום טענה מצידנו. אני מתכוון לדבר בנושא הזה עם יושבת ראש הכנסת כדי לבדוק את האפשרויות. אני לא רוצה להתחיל עם סנקציות, אבל אם צריך סנקציות לגבי המשרדים הרלוונטיים אז הדברים האלה ייעשו. אני אמליץ על סנקציות, ככל שהדבר ניתן. אנחנו לא יכולים לעשות את מה שהציע חברת הכנסת תירוש, החוק לא מאפשר שתקנות יתקינו הוועדות. התקנות צריכות להגיע מהשר הרלוונטי. הלוואי ואפשר היה שחברי כנסת יתקינו את התקנות, אבל לא זו הפרוצדורה. </w:t>
      </w:r>
    </w:p>
    <w:p w14:paraId="53B2BADD" w14:textId="77777777" w:rsidR="00BB7ACC" w:rsidRPr="00BB7ACC" w:rsidRDefault="00BB7ACC" w:rsidP="00BB7ACC">
      <w:pPr>
        <w:bidi/>
        <w:ind w:firstLine="567"/>
        <w:jc w:val="both"/>
        <w:rPr>
          <w:rFonts w:cs="David" w:hint="cs"/>
          <w:rtl/>
        </w:rPr>
      </w:pPr>
    </w:p>
    <w:p w14:paraId="0AB7A181" w14:textId="77777777" w:rsidR="00BB7ACC" w:rsidRPr="00BB7ACC" w:rsidRDefault="00BB7ACC" w:rsidP="00BB7ACC">
      <w:pPr>
        <w:bidi/>
        <w:ind w:firstLine="567"/>
        <w:jc w:val="both"/>
        <w:rPr>
          <w:rFonts w:cs="David" w:hint="cs"/>
          <w:rtl/>
        </w:rPr>
      </w:pPr>
      <w:r w:rsidRPr="00BB7ACC">
        <w:rPr>
          <w:rFonts w:cs="David" w:hint="cs"/>
          <w:rtl/>
        </w:rPr>
        <w:t xml:space="preserve">אשוחח בנושא הזה עם יושבת ראש הכנסת ונשוב ונדון בנושא הזה יחד אתכם. תודה רבה, הדיון נעול. </w:t>
      </w:r>
    </w:p>
    <w:p w14:paraId="41BB96F3" w14:textId="77777777" w:rsidR="00BB7ACC" w:rsidRPr="00BB7ACC" w:rsidRDefault="00BB7ACC" w:rsidP="00BB7ACC">
      <w:pPr>
        <w:bidi/>
        <w:jc w:val="both"/>
        <w:rPr>
          <w:rFonts w:cs="David" w:hint="cs"/>
          <w:rtl/>
        </w:rPr>
      </w:pPr>
    </w:p>
    <w:p w14:paraId="549AADE3" w14:textId="77777777" w:rsidR="00BB7ACC" w:rsidRPr="00BB7ACC" w:rsidRDefault="00BB7ACC" w:rsidP="00BB7ACC">
      <w:pPr>
        <w:bidi/>
        <w:jc w:val="both"/>
        <w:rPr>
          <w:rFonts w:cs="David" w:hint="cs"/>
          <w:u w:val="single"/>
          <w:rtl/>
        </w:rPr>
      </w:pPr>
    </w:p>
    <w:p w14:paraId="4D0DAD7D" w14:textId="77777777" w:rsidR="00BB7ACC" w:rsidRPr="00BB7ACC" w:rsidRDefault="00BB7ACC" w:rsidP="00BB7ACC">
      <w:pPr>
        <w:bidi/>
        <w:jc w:val="both"/>
        <w:rPr>
          <w:rFonts w:cs="David" w:hint="cs"/>
          <w:u w:val="single"/>
          <w:rtl/>
        </w:rPr>
      </w:pPr>
    </w:p>
    <w:p w14:paraId="20C56DF4" w14:textId="77777777" w:rsidR="00BB7ACC" w:rsidRPr="00BB7ACC" w:rsidRDefault="00BB7ACC" w:rsidP="00BB7ACC">
      <w:pPr>
        <w:bidi/>
        <w:jc w:val="both"/>
        <w:rPr>
          <w:rFonts w:cs="David" w:hint="cs"/>
          <w:u w:val="single"/>
          <w:rtl/>
        </w:rPr>
      </w:pPr>
      <w:r w:rsidRPr="00BB7ACC">
        <w:rPr>
          <w:rFonts w:cs="David" w:hint="cs"/>
          <w:u w:val="single"/>
          <w:rtl/>
        </w:rPr>
        <w:t>הישיבה ננעלה בשעה 11:25.</w:t>
      </w:r>
    </w:p>
    <w:p w14:paraId="5117DF70" w14:textId="77777777" w:rsidR="00552A80" w:rsidRPr="00BB7ACC" w:rsidRDefault="00552A80" w:rsidP="00BB7ACC">
      <w:pPr>
        <w:bidi/>
        <w:jc w:val="both"/>
        <w:rPr>
          <w:rFonts w:cs="David"/>
        </w:rPr>
      </w:pPr>
    </w:p>
    <w:sectPr w:rsidR="00552A80" w:rsidRPr="00BB7ACC" w:rsidSect="00BB7AC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BCBE1" w14:textId="77777777" w:rsidR="00000000" w:rsidRDefault="00FB30A5">
      <w:r>
        <w:separator/>
      </w:r>
    </w:p>
  </w:endnote>
  <w:endnote w:type="continuationSeparator" w:id="0">
    <w:p w14:paraId="5207837B" w14:textId="77777777" w:rsidR="00000000" w:rsidRDefault="00FB3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B590" w14:textId="77777777" w:rsidR="00000000" w:rsidRDefault="00FB30A5">
      <w:r>
        <w:separator/>
      </w:r>
    </w:p>
  </w:footnote>
  <w:footnote w:type="continuationSeparator" w:id="0">
    <w:p w14:paraId="1E5BB379" w14:textId="77777777" w:rsidR="00000000" w:rsidRDefault="00FB3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DF10" w14:textId="77777777" w:rsidR="00BB7ACC" w:rsidRDefault="00BB7AC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1583D55" w14:textId="77777777" w:rsidR="00BB7ACC" w:rsidRDefault="00BB7ACC">
    <w:pPr>
      <w:pStyle w:val="Header"/>
      <w:ind w:right="360"/>
      <w:jc w:val="both"/>
      <w:rPr>
        <w:rtl/>
      </w:rPr>
    </w:pPr>
  </w:p>
  <w:p w14:paraId="7135BB85" w14:textId="77777777" w:rsidR="00BB7ACC" w:rsidRDefault="00BB7ACC"/>
  <w:p w14:paraId="3567CEC2" w14:textId="77777777" w:rsidR="00BB7ACC" w:rsidRDefault="00BB7ACC"/>
  <w:p w14:paraId="6A73C29D" w14:textId="77777777" w:rsidR="00BB7ACC" w:rsidRDefault="00BB7ACC"/>
  <w:p w14:paraId="75FDEE94" w14:textId="77777777" w:rsidR="00BB7ACC" w:rsidRDefault="00BB7ACC"/>
  <w:p w14:paraId="29B69309" w14:textId="77777777" w:rsidR="00BB7ACC" w:rsidRDefault="00BB7ACC"/>
  <w:p w14:paraId="5C339011" w14:textId="77777777" w:rsidR="00BB7ACC" w:rsidRDefault="00BB7ACC"/>
  <w:p w14:paraId="412AC72C" w14:textId="77777777" w:rsidR="00BB7ACC" w:rsidRDefault="00BB7ACC"/>
  <w:p w14:paraId="2127CB83" w14:textId="77777777" w:rsidR="00BB7ACC" w:rsidRDefault="00BB7ACC"/>
  <w:p w14:paraId="0EB722FB" w14:textId="77777777" w:rsidR="00BB7ACC" w:rsidRDefault="00BB7A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2B77" w14:textId="77777777" w:rsidR="00BB7ACC" w:rsidRDefault="00BB7AC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35</w:t>
    </w:r>
    <w:r>
      <w:rPr>
        <w:rStyle w:val="PageNumber"/>
        <w:rtl/>
      </w:rPr>
      <w:fldChar w:fldCharType="end"/>
    </w:r>
  </w:p>
  <w:p w14:paraId="0DC34049" w14:textId="77777777" w:rsidR="00BB7ACC" w:rsidRDefault="00BB7ACC">
    <w:pPr>
      <w:pStyle w:val="Header"/>
      <w:ind w:right="360"/>
      <w:jc w:val="both"/>
      <w:rPr>
        <w:rFonts w:hint="cs"/>
        <w:rtl/>
      </w:rPr>
    </w:pPr>
    <w:r>
      <w:rPr>
        <w:rtl/>
      </w:rPr>
      <w:t>ועדת</w:t>
    </w:r>
    <w:r>
      <w:rPr>
        <w:rFonts w:hint="cs"/>
        <w:rtl/>
      </w:rPr>
      <w:t xml:space="preserve"> הכנסת</w:t>
    </w:r>
  </w:p>
  <w:p w14:paraId="1685F202" w14:textId="77777777" w:rsidR="00BB7ACC" w:rsidRDefault="00BB7ACC">
    <w:pPr>
      <w:pStyle w:val="Header"/>
      <w:ind w:right="360"/>
      <w:jc w:val="both"/>
      <w:rPr>
        <w:rStyle w:val="PageNumber"/>
        <w:rFonts w:hint="cs"/>
        <w:rtl/>
      </w:rPr>
    </w:pPr>
    <w:r>
      <w:rPr>
        <w:rFonts w:hint="cs"/>
        <w:rtl/>
      </w:rPr>
      <w:t>18.3.2008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25F0"/>
    <w:multiLevelType w:val="hybridMultilevel"/>
    <w:tmpl w:val="D326F44C"/>
    <w:lvl w:ilvl="0" w:tplc="9D7642F2">
      <w:start w:val="2"/>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36922E27"/>
    <w:multiLevelType w:val="hybridMultilevel"/>
    <w:tmpl w:val="8E1090DC"/>
    <w:lvl w:ilvl="0" w:tplc="ED764D36">
      <w:numFmt w:val="bullet"/>
      <w:lvlText w:val="-"/>
      <w:lvlJc w:val="left"/>
      <w:pPr>
        <w:tabs>
          <w:tab w:val="num" w:pos="987"/>
        </w:tabs>
        <w:ind w:left="987" w:hanging="360"/>
      </w:pPr>
      <w:rPr>
        <w:rFonts w:ascii="Times New Roman" w:eastAsia="Times New Roman" w:hAnsi="Times New Roman" w:cs="David" w:hint="default"/>
      </w:rPr>
    </w:lvl>
    <w:lvl w:ilvl="1" w:tplc="04090003" w:tentative="1">
      <w:start w:val="1"/>
      <w:numFmt w:val="bullet"/>
      <w:lvlText w:val="o"/>
      <w:lvlJc w:val="left"/>
      <w:pPr>
        <w:tabs>
          <w:tab w:val="num" w:pos="1707"/>
        </w:tabs>
        <w:ind w:left="1707" w:hanging="360"/>
      </w:pPr>
      <w:rPr>
        <w:rFonts w:ascii="Courier New" w:hAnsi="Courier New" w:cs="Courier New" w:hint="default"/>
      </w:rPr>
    </w:lvl>
    <w:lvl w:ilvl="2" w:tplc="04090005" w:tentative="1">
      <w:start w:val="1"/>
      <w:numFmt w:val="bullet"/>
      <w:lvlText w:val=""/>
      <w:lvlJc w:val="left"/>
      <w:pPr>
        <w:tabs>
          <w:tab w:val="num" w:pos="2427"/>
        </w:tabs>
        <w:ind w:left="2427" w:hanging="360"/>
      </w:pPr>
      <w:rPr>
        <w:rFonts w:ascii="Wingdings" w:hAnsi="Wingdings" w:hint="default"/>
      </w:rPr>
    </w:lvl>
    <w:lvl w:ilvl="3" w:tplc="04090001" w:tentative="1">
      <w:start w:val="1"/>
      <w:numFmt w:val="bullet"/>
      <w:lvlText w:val=""/>
      <w:lvlJc w:val="left"/>
      <w:pPr>
        <w:tabs>
          <w:tab w:val="num" w:pos="3147"/>
        </w:tabs>
        <w:ind w:left="3147" w:hanging="360"/>
      </w:pPr>
      <w:rPr>
        <w:rFonts w:ascii="Symbol" w:hAnsi="Symbol" w:hint="default"/>
      </w:rPr>
    </w:lvl>
    <w:lvl w:ilvl="4" w:tplc="04090003" w:tentative="1">
      <w:start w:val="1"/>
      <w:numFmt w:val="bullet"/>
      <w:lvlText w:val="o"/>
      <w:lvlJc w:val="left"/>
      <w:pPr>
        <w:tabs>
          <w:tab w:val="num" w:pos="3867"/>
        </w:tabs>
        <w:ind w:left="3867" w:hanging="360"/>
      </w:pPr>
      <w:rPr>
        <w:rFonts w:ascii="Courier New" w:hAnsi="Courier New" w:cs="Courier New" w:hint="default"/>
      </w:rPr>
    </w:lvl>
    <w:lvl w:ilvl="5" w:tplc="04090005" w:tentative="1">
      <w:start w:val="1"/>
      <w:numFmt w:val="bullet"/>
      <w:lvlText w:val=""/>
      <w:lvlJc w:val="left"/>
      <w:pPr>
        <w:tabs>
          <w:tab w:val="num" w:pos="4587"/>
        </w:tabs>
        <w:ind w:left="4587" w:hanging="360"/>
      </w:pPr>
      <w:rPr>
        <w:rFonts w:ascii="Wingdings" w:hAnsi="Wingdings" w:hint="default"/>
      </w:rPr>
    </w:lvl>
    <w:lvl w:ilvl="6" w:tplc="04090001" w:tentative="1">
      <w:start w:val="1"/>
      <w:numFmt w:val="bullet"/>
      <w:lvlText w:val=""/>
      <w:lvlJc w:val="left"/>
      <w:pPr>
        <w:tabs>
          <w:tab w:val="num" w:pos="5307"/>
        </w:tabs>
        <w:ind w:left="5307" w:hanging="360"/>
      </w:pPr>
      <w:rPr>
        <w:rFonts w:ascii="Symbol" w:hAnsi="Symbol" w:hint="default"/>
      </w:rPr>
    </w:lvl>
    <w:lvl w:ilvl="7" w:tplc="04090003" w:tentative="1">
      <w:start w:val="1"/>
      <w:numFmt w:val="bullet"/>
      <w:lvlText w:val="o"/>
      <w:lvlJc w:val="left"/>
      <w:pPr>
        <w:tabs>
          <w:tab w:val="num" w:pos="6027"/>
        </w:tabs>
        <w:ind w:left="6027" w:hanging="360"/>
      </w:pPr>
      <w:rPr>
        <w:rFonts w:ascii="Courier New" w:hAnsi="Courier New" w:cs="Courier New" w:hint="default"/>
      </w:rPr>
    </w:lvl>
    <w:lvl w:ilvl="8" w:tplc="04090005" w:tentative="1">
      <w:start w:val="1"/>
      <w:numFmt w:val="bullet"/>
      <w:lvlText w:val=""/>
      <w:lvlJc w:val="left"/>
      <w:pPr>
        <w:tabs>
          <w:tab w:val="num" w:pos="6747"/>
        </w:tabs>
        <w:ind w:left="6747" w:hanging="360"/>
      </w:pPr>
      <w:rPr>
        <w:rFonts w:ascii="Wingdings" w:hAnsi="Wingdings" w:hint="default"/>
      </w:rPr>
    </w:lvl>
  </w:abstractNum>
  <w:abstractNum w:abstractNumId="2" w15:restartNumberingAfterBreak="0">
    <w:nsid w:val="5FDC4FF0"/>
    <w:multiLevelType w:val="hybridMultilevel"/>
    <w:tmpl w:val="9B64E6F8"/>
    <w:lvl w:ilvl="0" w:tplc="12A6C5F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7136059">
    <w:abstractNumId w:val="1"/>
  </w:num>
  <w:num w:numId="2" w16cid:durableId="696809694">
    <w:abstractNumId w:val="0"/>
  </w:num>
  <w:num w:numId="3" w16cid:durableId="545064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7991פרוטוקול_ישיבת_ועדה.doc"/>
    <w:docVar w:name="StartMode" w:val="3"/>
  </w:docVars>
  <w:rsids>
    <w:rsidRoot w:val="001E643D"/>
    <w:rsid w:val="001E643D"/>
    <w:rsid w:val="003311B1"/>
    <w:rsid w:val="00552A80"/>
    <w:rsid w:val="00965806"/>
    <w:rsid w:val="00BB7ACC"/>
    <w:rsid w:val="00FB30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13C5CE3"/>
  <w15:chartTrackingRefBased/>
  <w15:docId w15:val="{41D55E6F-C82C-4832-83BC-F173C7C9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BB7ACC"/>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BB7ACC"/>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BB7ACC"/>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BB7ACC"/>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B7ACC"/>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BB7AC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B7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8966</Words>
  <Characters>51107</Characters>
  <Application>Microsoft Office Word</Application>
  <DocSecurity>0</DocSecurity>
  <Lines>425</Lines>
  <Paragraphs>119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