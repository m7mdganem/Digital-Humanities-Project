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8A38" w14:textId="77777777" w:rsidR="008207A2" w:rsidRPr="008207A2" w:rsidRDefault="008207A2" w:rsidP="008207A2">
      <w:pPr>
        <w:pStyle w:val="Heading5"/>
        <w:jc w:val="left"/>
        <w:rPr>
          <w:b/>
          <w:bCs/>
          <w:rtl/>
        </w:rPr>
      </w:pPr>
      <w:r w:rsidRPr="008207A2">
        <w:rPr>
          <w:b/>
          <w:bCs/>
          <w:rtl/>
        </w:rPr>
        <w:t xml:space="preserve">הכנסת </w:t>
      </w:r>
      <w:r w:rsidRPr="008207A2">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8207A2">
        <w:rPr>
          <w:b/>
          <w:bCs/>
          <w:rtl/>
        </w:rPr>
        <w:tab/>
        <w:t>נוסח לא מתוקן</w:t>
      </w:r>
    </w:p>
    <w:p w14:paraId="77A036AB" w14:textId="77777777" w:rsidR="008207A2" w:rsidRPr="008207A2" w:rsidRDefault="008207A2" w:rsidP="008207A2">
      <w:pPr>
        <w:bidi/>
        <w:jc w:val="both"/>
        <w:rPr>
          <w:rFonts w:cs="David"/>
          <w:b/>
          <w:bCs/>
          <w:rtl/>
        </w:rPr>
      </w:pPr>
      <w:r w:rsidRPr="008207A2">
        <w:rPr>
          <w:rFonts w:cs="David"/>
          <w:b/>
          <w:bCs/>
          <w:rtl/>
        </w:rPr>
        <w:t xml:space="preserve">מושב </w:t>
      </w:r>
      <w:r w:rsidRPr="008207A2">
        <w:rPr>
          <w:rFonts w:cs="David" w:hint="cs"/>
          <w:b/>
          <w:bCs/>
          <w:rtl/>
        </w:rPr>
        <w:t>שני</w:t>
      </w:r>
    </w:p>
    <w:p w14:paraId="585E4464" w14:textId="77777777" w:rsidR="008207A2" w:rsidRPr="008207A2" w:rsidRDefault="008207A2" w:rsidP="008207A2">
      <w:pPr>
        <w:bidi/>
        <w:jc w:val="both"/>
        <w:rPr>
          <w:rFonts w:cs="David"/>
          <w:b/>
          <w:bCs/>
          <w:rtl/>
        </w:rPr>
      </w:pPr>
    </w:p>
    <w:p w14:paraId="33729D5A" w14:textId="77777777" w:rsidR="008207A2" w:rsidRPr="008207A2" w:rsidRDefault="008207A2" w:rsidP="008207A2">
      <w:pPr>
        <w:bidi/>
        <w:jc w:val="both"/>
        <w:rPr>
          <w:rFonts w:cs="David"/>
          <w:b/>
          <w:bCs/>
          <w:rtl/>
        </w:rPr>
      </w:pPr>
    </w:p>
    <w:p w14:paraId="4F0B442F" w14:textId="77777777" w:rsidR="008207A2" w:rsidRPr="008207A2" w:rsidRDefault="008207A2" w:rsidP="008207A2">
      <w:pPr>
        <w:bidi/>
        <w:jc w:val="both"/>
        <w:rPr>
          <w:rFonts w:cs="David"/>
          <w:b/>
          <w:bCs/>
          <w:rtl/>
        </w:rPr>
      </w:pPr>
    </w:p>
    <w:p w14:paraId="7E43ABA4" w14:textId="77777777" w:rsidR="008207A2" w:rsidRPr="008207A2" w:rsidRDefault="008207A2" w:rsidP="008207A2">
      <w:pPr>
        <w:bidi/>
        <w:jc w:val="both"/>
        <w:rPr>
          <w:rFonts w:cs="David"/>
          <w:b/>
          <w:bCs/>
          <w:rtl/>
        </w:rPr>
      </w:pPr>
    </w:p>
    <w:p w14:paraId="051CBA5A" w14:textId="77777777" w:rsidR="008207A2" w:rsidRPr="008207A2" w:rsidRDefault="008207A2" w:rsidP="008207A2">
      <w:pPr>
        <w:bidi/>
        <w:jc w:val="center"/>
        <w:rPr>
          <w:rFonts w:cs="David" w:hint="cs"/>
          <w:b/>
          <w:bCs/>
          <w:rtl/>
        </w:rPr>
      </w:pPr>
      <w:r w:rsidRPr="008207A2">
        <w:rPr>
          <w:rFonts w:cs="David"/>
          <w:b/>
          <w:bCs/>
          <w:rtl/>
        </w:rPr>
        <w:t>פרוטוקול מס'</w:t>
      </w:r>
      <w:r w:rsidRPr="008207A2">
        <w:rPr>
          <w:rFonts w:cs="David" w:hint="cs"/>
          <w:b/>
          <w:bCs/>
          <w:rtl/>
        </w:rPr>
        <w:t xml:space="preserve"> 89</w:t>
      </w:r>
    </w:p>
    <w:p w14:paraId="3A25C744" w14:textId="77777777" w:rsidR="008207A2" w:rsidRPr="008207A2" w:rsidRDefault="008207A2" w:rsidP="008207A2">
      <w:pPr>
        <w:bidi/>
        <w:jc w:val="center"/>
        <w:rPr>
          <w:rFonts w:cs="David" w:hint="cs"/>
          <w:b/>
          <w:bCs/>
          <w:rtl/>
        </w:rPr>
      </w:pPr>
      <w:r w:rsidRPr="008207A2">
        <w:rPr>
          <w:rFonts w:cs="David" w:hint="cs"/>
          <w:b/>
          <w:bCs/>
          <w:rtl/>
        </w:rPr>
        <w:t>מישיבת ועדת הכנסת</w:t>
      </w:r>
    </w:p>
    <w:p w14:paraId="565A5ADC" w14:textId="77777777" w:rsidR="008207A2" w:rsidRPr="008207A2" w:rsidRDefault="008207A2" w:rsidP="008207A2">
      <w:pPr>
        <w:bidi/>
        <w:jc w:val="center"/>
        <w:rPr>
          <w:rFonts w:cs="David" w:hint="cs"/>
          <w:b/>
          <w:bCs/>
          <w:u w:val="single"/>
          <w:rtl/>
        </w:rPr>
      </w:pPr>
      <w:r w:rsidRPr="008207A2">
        <w:rPr>
          <w:rFonts w:cs="David" w:hint="cs"/>
          <w:b/>
          <w:bCs/>
          <w:u w:val="single"/>
          <w:rtl/>
        </w:rPr>
        <w:t xml:space="preserve">שהתקיימה ביום שלישי כ"ה בשבט </w:t>
      </w:r>
      <w:proofErr w:type="spellStart"/>
      <w:r w:rsidRPr="008207A2">
        <w:rPr>
          <w:rFonts w:cs="David" w:hint="cs"/>
          <w:b/>
          <w:bCs/>
          <w:u w:val="single"/>
          <w:rtl/>
        </w:rPr>
        <w:t>התשס"ז</w:t>
      </w:r>
      <w:proofErr w:type="spellEnd"/>
      <w:r w:rsidRPr="008207A2">
        <w:rPr>
          <w:rFonts w:cs="David" w:hint="cs"/>
          <w:b/>
          <w:bCs/>
          <w:u w:val="single"/>
          <w:rtl/>
        </w:rPr>
        <w:t xml:space="preserve"> (13 בפברואר 2007) בשעה 9:30</w:t>
      </w:r>
    </w:p>
    <w:p w14:paraId="635C9DFC" w14:textId="77777777" w:rsidR="008207A2" w:rsidRPr="008207A2" w:rsidRDefault="008207A2" w:rsidP="008207A2">
      <w:pPr>
        <w:bidi/>
        <w:jc w:val="both"/>
        <w:rPr>
          <w:rFonts w:cs="David"/>
          <w:b/>
          <w:bCs/>
          <w:rtl/>
        </w:rPr>
      </w:pPr>
    </w:p>
    <w:p w14:paraId="7325B43F" w14:textId="77777777" w:rsidR="008207A2" w:rsidRPr="008207A2" w:rsidRDefault="008207A2" w:rsidP="008207A2">
      <w:pPr>
        <w:bidi/>
        <w:jc w:val="both"/>
        <w:rPr>
          <w:rFonts w:cs="David"/>
          <w:b/>
          <w:bCs/>
          <w:rtl/>
        </w:rPr>
      </w:pPr>
    </w:p>
    <w:p w14:paraId="0880BDB7" w14:textId="77777777" w:rsidR="008207A2" w:rsidRPr="008207A2" w:rsidRDefault="008207A2" w:rsidP="008207A2">
      <w:pPr>
        <w:tabs>
          <w:tab w:val="left" w:pos="1221"/>
        </w:tabs>
        <w:bidi/>
        <w:jc w:val="both"/>
        <w:rPr>
          <w:rFonts w:cs="David" w:hint="cs"/>
          <w:b/>
          <w:bCs/>
          <w:u w:val="single"/>
          <w:rtl/>
        </w:rPr>
      </w:pPr>
    </w:p>
    <w:p w14:paraId="4DFACD74" w14:textId="77777777" w:rsidR="008207A2" w:rsidRPr="008207A2" w:rsidRDefault="008207A2" w:rsidP="008207A2">
      <w:pPr>
        <w:tabs>
          <w:tab w:val="left" w:pos="1221"/>
        </w:tabs>
        <w:bidi/>
        <w:jc w:val="both"/>
        <w:rPr>
          <w:rFonts w:cs="David" w:hint="cs"/>
          <w:b/>
          <w:bCs/>
          <w:rtl/>
        </w:rPr>
      </w:pPr>
      <w:r w:rsidRPr="008207A2">
        <w:rPr>
          <w:rFonts w:cs="David"/>
          <w:b/>
          <w:bCs/>
          <w:u w:val="single"/>
          <w:rtl/>
        </w:rPr>
        <w:t>סדר היום</w:t>
      </w:r>
      <w:r w:rsidRPr="008207A2">
        <w:rPr>
          <w:rFonts w:cs="David"/>
          <w:rtl/>
        </w:rPr>
        <w:t>:</w:t>
      </w:r>
      <w:r w:rsidRPr="008207A2">
        <w:rPr>
          <w:rFonts w:cs="David" w:hint="cs"/>
          <w:b/>
          <w:bCs/>
          <w:rtl/>
        </w:rPr>
        <w:t xml:space="preserve"> א. ערעורים על החלטת יו"ר הכנסת והסגנים שלא לאשר דחיפות הצעות לסדר </w:t>
      </w:r>
    </w:p>
    <w:p w14:paraId="29A8A8EB" w14:textId="77777777" w:rsidR="008207A2" w:rsidRPr="008207A2" w:rsidRDefault="008207A2" w:rsidP="008207A2">
      <w:pPr>
        <w:tabs>
          <w:tab w:val="left" w:pos="1221"/>
        </w:tabs>
        <w:bidi/>
        <w:jc w:val="both"/>
        <w:rPr>
          <w:rFonts w:cs="David" w:hint="cs"/>
          <w:b/>
          <w:bCs/>
          <w:rtl/>
        </w:rPr>
      </w:pPr>
      <w:r w:rsidRPr="008207A2">
        <w:rPr>
          <w:rFonts w:cs="David" w:hint="cs"/>
          <w:b/>
          <w:bCs/>
          <w:rtl/>
        </w:rPr>
        <w:t xml:space="preserve">                        היום.</w:t>
      </w:r>
    </w:p>
    <w:p w14:paraId="466507AD" w14:textId="77777777" w:rsidR="008207A2" w:rsidRPr="008207A2" w:rsidRDefault="008207A2" w:rsidP="008207A2">
      <w:pPr>
        <w:tabs>
          <w:tab w:val="left" w:pos="1221"/>
        </w:tabs>
        <w:bidi/>
        <w:jc w:val="both"/>
        <w:rPr>
          <w:rFonts w:cs="David" w:hint="cs"/>
          <w:b/>
          <w:bCs/>
          <w:rtl/>
        </w:rPr>
      </w:pPr>
      <w:r w:rsidRPr="008207A2">
        <w:rPr>
          <w:rFonts w:cs="David" w:hint="cs"/>
          <w:b/>
          <w:bCs/>
          <w:rtl/>
        </w:rPr>
        <w:t xml:space="preserve">                   ב. הצעת חוק הכנסת (תיקון </w:t>
      </w:r>
      <w:r w:rsidRPr="008207A2">
        <w:rPr>
          <w:rFonts w:cs="David"/>
          <w:b/>
          <w:bCs/>
          <w:rtl/>
        </w:rPr>
        <w:t>–</w:t>
      </w:r>
      <w:r w:rsidRPr="008207A2">
        <w:rPr>
          <w:rFonts w:cs="David" w:hint="cs"/>
          <w:b/>
          <w:bCs/>
          <w:rtl/>
        </w:rPr>
        <w:t xml:space="preserve"> צמצום מספר החברים בוועדות הכנסת הקבועות), </w:t>
      </w:r>
    </w:p>
    <w:p w14:paraId="2CE45C8E" w14:textId="77777777" w:rsidR="008207A2" w:rsidRPr="008207A2" w:rsidRDefault="008207A2" w:rsidP="008207A2">
      <w:pPr>
        <w:tabs>
          <w:tab w:val="left" w:pos="1221"/>
        </w:tabs>
        <w:bidi/>
        <w:jc w:val="both"/>
        <w:rPr>
          <w:rFonts w:cs="David" w:hint="cs"/>
          <w:b/>
          <w:bCs/>
          <w:rtl/>
        </w:rPr>
      </w:pPr>
      <w:r w:rsidRPr="008207A2">
        <w:rPr>
          <w:rFonts w:cs="David" w:hint="cs"/>
          <w:b/>
          <w:bCs/>
          <w:rtl/>
        </w:rPr>
        <w:t xml:space="preserve">                       </w:t>
      </w:r>
      <w:proofErr w:type="spellStart"/>
      <w:r w:rsidRPr="008207A2">
        <w:rPr>
          <w:rFonts w:cs="David" w:hint="cs"/>
          <w:b/>
          <w:bCs/>
          <w:rtl/>
        </w:rPr>
        <w:t>התשס"ז</w:t>
      </w:r>
      <w:proofErr w:type="spellEnd"/>
      <w:r w:rsidRPr="008207A2">
        <w:rPr>
          <w:rFonts w:cs="David" w:hint="cs"/>
          <w:b/>
          <w:bCs/>
          <w:rtl/>
        </w:rPr>
        <w:t xml:space="preserve">-2006, פ/1870, של ח"כ גדעון סער וקבוצת חברי כנסת </w:t>
      </w:r>
      <w:r w:rsidRPr="008207A2">
        <w:rPr>
          <w:rFonts w:cs="David"/>
          <w:b/>
          <w:bCs/>
          <w:rtl/>
        </w:rPr>
        <w:t>–</w:t>
      </w:r>
      <w:r w:rsidRPr="008207A2">
        <w:rPr>
          <w:rFonts w:cs="David" w:hint="cs"/>
          <w:b/>
          <w:bCs/>
          <w:rtl/>
        </w:rPr>
        <w:t xml:space="preserve"> הכנה לקריאה </w:t>
      </w:r>
    </w:p>
    <w:p w14:paraId="4FBF6BDB" w14:textId="77777777" w:rsidR="008207A2" w:rsidRPr="008207A2" w:rsidRDefault="008207A2" w:rsidP="008207A2">
      <w:pPr>
        <w:tabs>
          <w:tab w:val="left" w:pos="1221"/>
        </w:tabs>
        <w:bidi/>
        <w:jc w:val="both"/>
        <w:rPr>
          <w:rFonts w:cs="David" w:hint="cs"/>
          <w:b/>
          <w:bCs/>
          <w:rtl/>
        </w:rPr>
      </w:pPr>
      <w:r w:rsidRPr="008207A2">
        <w:rPr>
          <w:rFonts w:cs="David" w:hint="cs"/>
          <w:b/>
          <w:bCs/>
          <w:rtl/>
        </w:rPr>
        <w:t xml:space="preserve">                       ראשונה.</w:t>
      </w:r>
    </w:p>
    <w:p w14:paraId="7D999A34" w14:textId="77777777" w:rsidR="008207A2" w:rsidRPr="008207A2" w:rsidRDefault="008207A2" w:rsidP="008207A2">
      <w:pPr>
        <w:bidi/>
        <w:jc w:val="both"/>
        <w:rPr>
          <w:rFonts w:cs="David" w:hint="cs"/>
          <w:b/>
          <w:bCs/>
          <w:rtl/>
        </w:rPr>
      </w:pPr>
    </w:p>
    <w:p w14:paraId="08BDC171" w14:textId="77777777" w:rsidR="008207A2" w:rsidRPr="008207A2" w:rsidRDefault="008207A2" w:rsidP="008207A2">
      <w:pPr>
        <w:bidi/>
        <w:jc w:val="both"/>
        <w:rPr>
          <w:rFonts w:cs="David" w:hint="cs"/>
          <w:rtl/>
        </w:rPr>
      </w:pPr>
    </w:p>
    <w:p w14:paraId="72B2CBF6" w14:textId="77777777" w:rsidR="008207A2" w:rsidRPr="008207A2" w:rsidRDefault="008207A2" w:rsidP="008207A2">
      <w:pPr>
        <w:bidi/>
        <w:jc w:val="both"/>
        <w:rPr>
          <w:rFonts w:cs="David"/>
          <w:rtl/>
        </w:rPr>
      </w:pPr>
    </w:p>
    <w:p w14:paraId="50479A3F" w14:textId="77777777" w:rsidR="008207A2" w:rsidRPr="008207A2" w:rsidRDefault="008207A2" w:rsidP="008207A2">
      <w:pPr>
        <w:bidi/>
        <w:jc w:val="both"/>
        <w:rPr>
          <w:rFonts w:cs="David"/>
          <w:b/>
          <w:bCs/>
          <w:u w:val="single"/>
          <w:rtl/>
        </w:rPr>
      </w:pPr>
      <w:r w:rsidRPr="008207A2">
        <w:rPr>
          <w:rFonts w:cs="David"/>
          <w:b/>
          <w:bCs/>
          <w:u w:val="single"/>
          <w:rtl/>
        </w:rPr>
        <w:t>נכחו</w:t>
      </w:r>
      <w:r w:rsidRPr="008207A2">
        <w:rPr>
          <w:rFonts w:cs="David"/>
          <w:rtl/>
        </w:rPr>
        <w:t>:</w:t>
      </w:r>
    </w:p>
    <w:p w14:paraId="65F542B8" w14:textId="77777777" w:rsidR="008207A2" w:rsidRPr="008207A2" w:rsidRDefault="008207A2" w:rsidP="008207A2">
      <w:pPr>
        <w:bidi/>
        <w:jc w:val="both"/>
        <w:rPr>
          <w:rFonts w:cs="David"/>
          <w:rtl/>
        </w:rPr>
      </w:pPr>
    </w:p>
    <w:p w14:paraId="0D0D72E6" w14:textId="77777777" w:rsidR="008207A2" w:rsidRPr="008207A2" w:rsidRDefault="008207A2" w:rsidP="008207A2">
      <w:pPr>
        <w:tabs>
          <w:tab w:val="left" w:pos="1788"/>
        </w:tabs>
        <w:bidi/>
        <w:jc w:val="both"/>
        <w:rPr>
          <w:rFonts w:cs="David"/>
          <w:rtl/>
        </w:rPr>
      </w:pPr>
      <w:r w:rsidRPr="008207A2">
        <w:rPr>
          <w:rFonts w:cs="David"/>
          <w:b/>
          <w:bCs/>
          <w:u w:val="single"/>
          <w:rtl/>
        </w:rPr>
        <w:t>חברי הוועדה</w:t>
      </w:r>
      <w:r w:rsidRPr="008207A2">
        <w:rPr>
          <w:rFonts w:cs="David"/>
          <w:rtl/>
        </w:rPr>
        <w:t>:</w:t>
      </w:r>
    </w:p>
    <w:p w14:paraId="57FDA42A" w14:textId="77777777" w:rsidR="008207A2" w:rsidRPr="008207A2" w:rsidRDefault="008207A2" w:rsidP="008207A2">
      <w:pPr>
        <w:bidi/>
        <w:jc w:val="both"/>
        <w:rPr>
          <w:rFonts w:cs="David" w:hint="cs"/>
          <w:rtl/>
        </w:rPr>
      </w:pPr>
      <w:r w:rsidRPr="008207A2">
        <w:rPr>
          <w:rFonts w:cs="David" w:hint="cs"/>
          <w:rtl/>
        </w:rPr>
        <w:t xml:space="preserve">רוחמה אברהם </w:t>
      </w:r>
      <w:r w:rsidRPr="008207A2">
        <w:rPr>
          <w:rFonts w:cs="David"/>
          <w:rtl/>
        </w:rPr>
        <w:t>–</w:t>
      </w:r>
      <w:r w:rsidRPr="008207A2">
        <w:rPr>
          <w:rFonts w:cs="David" w:hint="cs"/>
          <w:rtl/>
        </w:rPr>
        <w:t xml:space="preserve"> היו"ר</w:t>
      </w:r>
    </w:p>
    <w:p w14:paraId="388FCB74" w14:textId="77777777" w:rsidR="008207A2" w:rsidRPr="008207A2" w:rsidRDefault="008207A2" w:rsidP="008207A2">
      <w:pPr>
        <w:bidi/>
        <w:jc w:val="both"/>
        <w:rPr>
          <w:rFonts w:cs="David" w:hint="cs"/>
          <w:rtl/>
        </w:rPr>
      </w:pPr>
      <w:r w:rsidRPr="008207A2">
        <w:rPr>
          <w:rFonts w:cs="David" w:hint="cs"/>
          <w:rtl/>
        </w:rPr>
        <w:t>קולט אביטל</w:t>
      </w:r>
    </w:p>
    <w:p w14:paraId="7F7D0611" w14:textId="77777777" w:rsidR="008207A2" w:rsidRPr="008207A2" w:rsidRDefault="008207A2" w:rsidP="008207A2">
      <w:pPr>
        <w:bidi/>
        <w:jc w:val="both"/>
        <w:rPr>
          <w:rFonts w:cs="David" w:hint="cs"/>
          <w:rtl/>
        </w:rPr>
      </w:pPr>
      <w:r w:rsidRPr="008207A2">
        <w:rPr>
          <w:rFonts w:cs="David" w:hint="cs"/>
          <w:rtl/>
        </w:rPr>
        <w:t xml:space="preserve">זבולון </w:t>
      </w:r>
      <w:proofErr w:type="spellStart"/>
      <w:r w:rsidRPr="008207A2">
        <w:rPr>
          <w:rFonts w:cs="David" w:hint="cs"/>
          <w:rtl/>
        </w:rPr>
        <w:t>אורלב</w:t>
      </w:r>
      <w:proofErr w:type="spellEnd"/>
    </w:p>
    <w:p w14:paraId="7A5EADB6" w14:textId="77777777" w:rsidR="008207A2" w:rsidRPr="008207A2" w:rsidRDefault="008207A2" w:rsidP="008207A2">
      <w:pPr>
        <w:bidi/>
        <w:jc w:val="both"/>
        <w:rPr>
          <w:rFonts w:cs="David" w:hint="cs"/>
          <w:rtl/>
        </w:rPr>
      </w:pPr>
      <w:r w:rsidRPr="008207A2">
        <w:rPr>
          <w:rFonts w:cs="David" w:hint="cs"/>
          <w:rtl/>
        </w:rPr>
        <w:t xml:space="preserve">אריה אלדד </w:t>
      </w:r>
    </w:p>
    <w:p w14:paraId="1D3B22EB" w14:textId="77777777" w:rsidR="008207A2" w:rsidRPr="008207A2" w:rsidRDefault="008207A2" w:rsidP="008207A2">
      <w:pPr>
        <w:bidi/>
        <w:jc w:val="both"/>
        <w:rPr>
          <w:rFonts w:cs="David" w:hint="cs"/>
          <w:rtl/>
        </w:rPr>
      </w:pPr>
      <w:r w:rsidRPr="008207A2">
        <w:rPr>
          <w:rFonts w:cs="David" w:hint="cs"/>
          <w:rtl/>
        </w:rPr>
        <w:t xml:space="preserve">גלעד </w:t>
      </w:r>
      <w:proofErr w:type="spellStart"/>
      <w:r w:rsidRPr="008207A2">
        <w:rPr>
          <w:rFonts w:cs="David" w:hint="cs"/>
          <w:rtl/>
        </w:rPr>
        <w:t>ארדן</w:t>
      </w:r>
      <w:proofErr w:type="spellEnd"/>
    </w:p>
    <w:p w14:paraId="00B75855" w14:textId="77777777" w:rsidR="008207A2" w:rsidRPr="008207A2" w:rsidRDefault="008207A2" w:rsidP="008207A2">
      <w:pPr>
        <w:bidi/>
        <w:jc w:val="both"/>
        <w:rPr>
          <w:rFonts w:cs="David" w:hint="cs"/>
          <w:rtl/>
        </w:rPr>
      </w:pPr>
      <w:r w:rsidRPr="008207A2">
        <w:rPr>
          <w:rFonts w:cs="David" w:hint="cs"/>
          <w:rtl/>
        </w:rPr>
        <w:t>מנחם בן ששון</w:t>
      </w:r>
    </w:p>
    <w:p w14:paraId="14C468E2" w14:textId="77777777" w:rsidR="008207A2" w:rsidRPr="008207A2" w:rsidRDefault="008207A2" w:rsidP="008207A2">
      <w:pPr>
        <w:bidi/>
        <w:jc w:val="both"/>
        <w:rPr>
          <w:rFonts w:cs="David" w:hint="cs"/>
          <w:rtl/>
        </w:rPr>
      </w:pPr>
      <w:r w:rsidRPr="008207A2">
        <w:rPr>
          <w:rFonts w:cs="David" w:hint="cs"/>
          <w:rtl/>
        </w:rPr>
        <w:t xml:space="preserve">זהבה </w:t>
      </w:r>
      <w:proofErr w:type="spellStart"/>
      <w:r w:rsidRPr="008207A2">
        <w:rPr>
          <w:rFonts w:cs="David" w:hint="cs"/>
          <w:rtl/>
        </w:rPr>
        <w:t>גלאון</w:t>
      </w:r>
      <w:proofErr w:type="spellEnd"/>
      <w:r w:rsidRPr="008207A2">
        <w:rPr>
          <w:rFonts w:cs="David" w:hint="cs"/>
          <w:rtl/>
        </w:rPr>
        <w:t xml:space="preserve"> </w:t>
      </w:r>
    </w:p>
    <w:p w14:paraId="4DF85BD3" w14:textId="77777777" w:rsidR="008207A2" w:rsidRPr="008207A2" w:rsidRDefault="008207A2" w:rsidP="008207A2">
      <w:pPr>
        <w:bidi/>
        <w:jc w:val="both"/>
        <w:rPr>
          <w:rFonts w:cs="David" w:hint="cs"/>
          <w:rtl/>
        </w:rPr>
      </w:pPr>
      <w:r w:rsidRPr="008207A2">
        <w:rPr>
          <w:rFonts w:cs="David" w:hint="cs"/>
          <w:rtl/>
        </w:rPr>
        <w:t xml:space="preserve">שלי </w:t>
      </w:r>
      <w:proofErr w:type="spellStart"/>
      <w:r w:rsidRPr="008207A2">
        <w:rPr>
          <w:rFonts w:cs="David" w:hint="cs"/>
          <w:rtl/>
        </w:rPr>
        <w:t>יחמוביץ</w:t>
      </w:r>
      <w:proofErr w:type="spellEnd"/>
    </w:p>
    <w:p w14:paraId="4BE79C0F" w14:textId="77777777" w:rsidR="008207A2" w:rsidRPr="008207A2" w:rsidRDefault="008207A2" w:rsidP="008207A2">
      <w:pPr>
        <w:bidi/>
        <w:jc w:val="both"/>
        <w:rPr>
          <w:rFonts w:cs="David" w:hint="cs"/>
          <w:rtl/>
        </w:rPr>
      </w:pPr>
      <w:r w:rsidRPr="008207A2">
        <w:rPr>
          <w:rFonts w:cs="David" w:hint="cs"/>
          <w:rtl/>
        </w:rPr>
        <w:t xml:space="preserve">יצחק גלנטי </w:t>
      </w:r>
    </w:p>
    <w:p w14:paraId="0F5ACAE9" w14:textId="77777777" w:rsidR="008207A2" w:rsidRPr="008207A2" w:rsidRDefault="008207A2" w:rsidP="008207A2">
      <w:pPr>
        <w:bidi/>
        <w:jc w:val="both"/>
        <w:rPr>
          <w:rFonts w:cs="David" w:hint="cs"/>
          <w:rtl/>
        </w:rPr>
      </w:pPr>
      <w:r w:rsidRPr="008207A2">
        <w:rPr>
          <w:rFonts w:cs="David" w:hint="cs"/>
          <w:rtl/>
        </w:rPr>
        <w:t xml:space="preserve">משה גפני </w:t>
      </w:r>
    </w:p>
    <w:p w14:paraId="29270FDB" w14:textId="77777777" w:rsidR="008207A2" w:rsidRPr="008207A2" w:rsidRDefault="008207A2" w:rsidP="008207A2">
      <w:pPr>
        <w:bidi/>
        <w:jc w:val="both"/>
        <w:rPr>
          <w:rFonts w:cs="David" w:hint="cs"/>
          <w:rtl/>
        </w:rPr>
      </w:pPr>
      <w:r w:rsidRPr="008207A2">
        <w:rPr>
          <w:rFonts w:cs="David" w:hint="cs"/>
          <w:rtl/>
        </w:rPr>
        <w:t>יצחק זיו</w:t>
      </w:r>
    </w:p>
    <w:p w14:paraId="5A981BC6" w14:textId="77777777" w:rsidR="008207A2" w:rsidRPr="008207A2" w:rsidRDefault="008207A2" w:rsidP="008207A2">
      <w:pPr>
        <w:bidi/>
        <w:jc w:val="both"/>
        <w:rPr>
          <w:rFonts w:cs="David" w:hint="cs"/>
          <w:rtl/>
        </w:rPr>
      </w:pPr>
      <w:smartTag w:uri="urn:schemas-microsoft-com:office:smarttags" w:element="PersonName">
        <w:r w:rsidRPr="008207A2">
          <w:rPr>
            <w:rFonts w:cs="David" w:hint="cs"/>
            <w:rtl/>
          </w:rPr>
          <w:t xml:space="preserve">דב </w:t>
        </w:r>
        <w:proofErr w:type="spellStart"/>
        <w:r w:rsidRPr="008207A2">
          <w:rPr>
            <w:rFonts w:cs="David" w:hint="cs"/>
            <w:rtl/>
          </w:rPr>
          <w:t>חנין</w:t>
        </w:r>
      </w:smartTag>
      <w:proofErr w:type="spellEnd"/>
      <w:r w:rsidRPr="008207A2">
        <w:rPr>
          <w:rFonts w:cs="David" w:hint="cs"/>
          <w:rtl/>
        </w:rPr>
        <w:t xml:space="preserve"> </w:t>
      </w:r>
    </w:p>
    <w:p w14:paraId="186E6541" w14:textId="77777777" w:rsidR="008207A2" w:rsidRPr="008207A2" w:rsidRDefault="008207A2" w:rsidP="008207A2">
      <w:pPr>
        <w:bidi/>
        <w:jc w:val="both"/>
        <w:rPr>
          <w:rFonts w:cs="David" w:hint="cs"/>
          <w:rtl/>
        </w:rPr>
      </w:pPr>
      <w:r w:rsidRPr="008207A2">
        <w:rPr>
          <w:rFonts w:cs="David" w:hint="cs"/>
          <w:rtl/>
        </w:rPr>
        <w:t>שי חרמש</w:t>
      </w:r>
    </w:p>
    <w:p w14:paraId="5E2F3EC9" w14:textId="77777777" w:rsidR="008207A2" w:rsidRPr="008207A2" w:rsidRDefault="008207A2" w:rsidP="008207A2">
      <w:pPr>
        <w:bidi/>
        <w:jc w:val="both"/>
        <w:rPr>
          <w:rFonts w:cs="David" w:hint="cs"/>
          <w:rtl/>
        </w:rPr>
      </w:pPr>
      <w:proofErr w:type="spellStart"/>
      <w:r w:rsidRPr="008207A2">
        <w:rPr>
          <w:rFonts w:cs="David" w:hint="cs"/>
          <w:rtl/>
        </w:rPr>
        <w:t>אחמד</w:t>
      </w:r>
      <w:proofErr w:type="spellEnd"/>
      <w:r w:rsidRPr="008207A2">
        <w:rPr>
          <w:rFonts w:cs="David" w:hint="cs"/>
          <w:rtl/>
        </w:rPr>
        <w:t xml:space="preserve"> טיבי</w:t>
      </w:r>
    </w:p>
    <w:p w14:paraId="55888C7F" w14:textId="77777777" w:rsidR="008207A2" w:rsidRPr="008207A2" w:rsidRDefault="008207A2" w:rsidP="008207A2">
      <w:pPr>
        <w:bidi/>
        <w:jc w:val="both"/>
        <w:rPr>
          <w:rFonts w:cs="David" w:hint="cs"/>
          <w:rtl/>
        </w:rPr>
      </w:pPr>
      <w:r w:rsidRPr="008207A2">
        <w:rPr>
          <w:rFonts w:cs="David" w:hint="cs"/>
          <w:rtl/>
        </w:rPr>
        <w:t>לימור לבנת</w:t>
      </w:r>
    </w:p>
    <w:p w14:paraId="7282B80E" w14:textId="77777777" w:rsidR="008207A2" w:rsidRPr="008207A2" w:rsidRDefault="008207A2" w:rsidP="008207A2">
      <w:pPr>
        <w:bidi/>
        <w:jc w:val="both"/>
        <w:rPr>
          <w:rFonts w:cs="David" w:hint="cs"/>
          <w:rtl/>
        </w:rPr>
      </w:pPr>
      <w:r w:rsidRPr="008207A2">
        <w:rPr>
          <w:rFonts w:cs="David" w:hint="cs"/>
          <w:rtl/>
        </w:rPr>
        <w:t xml:space="preserve">יצחק לוי </w:t>
      </w:r>
    </w:p>
    <w:p w14:paraId="1BDBDBB6" w14:textId="77777777" w:rsidR="008207A2" w:rsidRPr="008207A2" w:rsidRDefault="008207A2" w:rsidP="008207A2">
      <w:pPr>
        <w:bidi/>
        <w:jc w:val="both"/>
        <w:rPr>
          <w:rFonts w:cs="David" w:hint="cs"/>
          <w:rtl/>
        </w:rPr>
      </w:pPr>
      <w:r w:rsidRPr="008207A2">
        <w:rPr>
          <w:rFonts w:cs="David" w:hint="cs"/>
          <w:rtl/>
        </w:rPr>
        <w:t xml:space="preserve">יעקב </w:t>
      </w:r>
      <w:proofErr w:type="spellStart"/>
      <w:r w:rsidRPr="008207A2">
        <w:rPr>
          <w:rFonts w:cs="David" w:hint="cs"/>
          <w:rtl/>
        </w:rPr>
        <w:t>מרגי</w:t>
      </w:r>
      <w:proofErr w:type="spellEnd"/>
      <w:r w:rsidRPr="008207A2">
        <w:rPr>
          <w:rFonts w:cs="David" w:hint="cs"/>
          <w:rtl/>
        </w:rPr>
        <w:t xml:space="preserve"> </w:t>
      </w:r>
    </w:p>
    <w:p w14:paraId="5C889AE0" w14:textId="77777777" w:rsidR="008207A2" w:rsidRPr="008207A2" w:rsidRDefault="008207A2" w:rsidP="008207A2">
      <w:pPr>
        <w:bidi/>
        <w:jc w:val="both"/>
        <w:rPr>
          <w:rFonts w:cs="David" w:hint="cs"/>
          <w:rtl/>
        </w:rPr>
      </w:pPr>
      <w:r w:rsidRPr="008207A2">
        <w:rPr>
          <w:rFonts w:cs="David" w:hint="cs"/>
          <w:rtl/>
        </w:rPr>
        <w:t xml:space="preserve">מרינה </w:t>
      </w:r>
      <w:proofErr w:type="spellStart"/>
      <w:r w:rsidRPr="008207A2">
        <w:rPr>
          <w:rFonts w:cs="David" w:hint="cs"/>
          <w:rtl/>
        </w:rPr>
        <w:t>סולודקין</w:t>
      </w:r>
      <w:proofErr w:type="spellEnd"/>
    </w:p>
    <w:p w14:paraId="7FAA6155" w14:textId="77777777" w:rsidR="008207A2" w:rsidRPr="008207A2" w:rsidRDefault="008207A2" w:rsidP="008207A2">
      <w:pPr>
        <w:bidi/>
        <w:jc w:val="both"/>
        <w:rPr>
          <w:rFonts w:cs="David" w:hint="cs"/>
          <w:rtl/>
        </w:rPr>
      </w:pPr>
      <w:r w:rsidRPr="008207A2">
        <w:rPr>
          <w:rFonts w:cs="David" w:hint="cs"/>
          <w:rtl/>
        </w:rPr>
        <w:t>גדעון סער</w:t>
      </w:r>
    </w:p>
    <w:p w14:paraId="4664F18A" w14:textId="77777777" w:rsidR="008207A2" w:rsidRPr="008207A2" w:rsidRDefault="008207A2" w:rsidP="008207A2">
      <w:pPr>
        <w:bidi/>
        <w:jc w:val="both"/>
        <w:rPr>
          <w:rFonts w:cs="David" w:hint="cs"/>
          <w:rtl/>
        </w:rPr>
      </w:pPr>
      <w:r w:rsidRPr="008207A2">
        <w:rPr>
          <w:rFonts w:cs="David" w:hint="cs"/>
          <w:rtl/>
        </w:rPr>
        <w:t>מאיר פרוש</w:t>
      </w:r>
    </w:p>
    <w:p w14:paraId="2993181F" w14:textId="77777777" w:rsidR="008207A2" w:rsidRPr="008207A2" w:rsidRDefault="008207A2" w:rsidP="008207A2">
      <w:pPr>
        <w:bidi/>
        <w:jc w:val="both"/>
        <w:rPr>
          <w:rFonts w:cs="David" w:hint="cs"/>
          <w:rtl/>
        </w:rPr>
      </w:pPr>
      <w:r w:rsidRPr="008207A2">
        <w:rPr>
          <w:rFonts w:cs="David" w:hint="cs"/>
          <w:rtl/>
        </w:rPr>
        <w:t xml:space="preserve">יובל </w:t>
      </w:r>
      <w:proofErr w:type="spellStart"/>
      <w:r w:rsidRPr="008207A2">
        <w:rPr>
          <w:rFonts w:cs="David" w:hint="cs"/>
          <w:rtl/>
        </w:rPr>
        <w:t>שטייניץ</w:t>
      </w:r>
      <w:proofErr w:type="spellEnd"/>
      <w:r w:rsidRPr="008207A2">
        <w:rPr>
          <w:rFonts w:cs="David" w:hint="cs"/>
          <w:rtl/>
        </w:rPr>
        <w:t xml:space="preserve"> </w:t>
      </w:r>
    </w:p>
    <w:p w14:paraId="0B1120B3" w14:textId="77777777" w:rsidR="008207A2" w:rsidRPr="008207A2" w:rsidRDefault="008207A2" w:rsidP="008207A2">
      <w:pPr>
        <w:bidi/>
        <w:jc w:val="both"/>
        <w:rPr>
          <w:rFonts w:cs="David" w:hint="cs"/>
          <w:rtl/>
        </w:rPr>
      </w:pPr>
      <w:proofErr w:type="spellStart"/>
      <w:r w:rsidRPr="008207A2">
        <w:rPr>
          <w:rFonts w:cs="David" w:hint="cs"/>
          <w:rtl/>
        </w:rPr>
        <w:t>ליה</w:t>
      </w:r>
      <w:proofErr w:type="spellEnd"/>
      <w:r w:rsidRPr="008207A2">
        <w:rPr>
          <w:rFonts w:cs="David" w:hint="cs"/>
          <w:rtl/>
        </w:rPr>
        <w:t xml:space="preserve"> שמטוב</w:t>
      </w:r>
    </w:p>
    <w:p w14:paraId="2B2038CA" w14:textId="77777777" w:rsidR="008207A2" w:rsidRPr="008207A2" w:rsidRDefault="008207A2" w:rsidP="008207A2">
      <w:pPr>
        <w:tabs>
          <w:tab w:val="left" w:pos="1930"/>
        </w:tabs>
        <w:bidi/>
        <w:jc w:val="both"/>
        <w:rPr>
          <w:rFonts w:cs="David" w:hint="cs"/>
          <w:b/>
          <w:bCs/>
          <w:u w:val="single"/>
          <w:rtl/>
        </w:rPr>
      </w:pPr>
    </w:p>
    <w:p w14:paraId="0E2F54FC" w14:textId="77777777" w:rsidR="008207A2" w:rsidRPr="008207A2" w:rsidRDefault="008207A2" w:rsidP="008207A2">
      <w:pPr>
        <w:tabs>
          <w:tab w:val="left" w:pos="1930"/>
        </w:tabs>
        <w:bidi/>
        <w:jc w:val="both"/>
        <w:rPr>
          <w:rFonts w:cs="David" w:hint="cs"/>
          <w:rtl/>
        </w:rPr>
      </w:pPr>
      <w:r w:rsidRPr="008207A2">
        <w:rPr>
          <w:rFonts w:cs="David"/>
          <w:b/>
          <w:bCs/>
          <w:u w:val="single"/>
          <w:rtl/>
        </w:rPr>
        <w:t>י</w:t>
      </w:r>
      <w:r w:rsidRPr="008207A2">
        <w:rPr>
          <w:rFonts w:cs="David" w:hint="cs"/>
          <w:b/>
          <w:bCs/>
          <w:u w:val="single"/>
          <w:rtl/>
        </w:rPr>
        <w:t>יעוץ משפטי</w:t>
      </w:r>
      <w:r w:rsidRPr="008207A2">
        <w:rPr>
          <w:rFonts w:cs="David"/>
          <w:b/>
          <w:bCs/>
          <w:u w:val="single"/>
          <w:rtl/>
        </w:rPr>
        <w:t>:</w:t>
      </w:r>
      <w:r w:rsidRPr="008207A2">
        <w:rPr>
          <w:rFonts w:cs="David" w:hint="cs"/>
          <w:rtl/>
        </w:rPr>
        <w:t xml:space="preserve"> ארבל </w:t>
      </w:r>
      <w:proofErr w:type="spellStart"/>
      <w:r w:rsidRPr="008207A2">
        <w:rPr>
          <w:rFonts w:cs="David" w:hint="cs"/>
          <w:rtl/>
        </w:rPr>
        <w:t>אסטרחן</w:t>
      </w:r>
      <w:proofErr w:type="spellEnd"/>
    </w:p>
    <w:p w14:paraId="48DBF27B" w14:textId="77777777" w:rsidR="008207A2" w:rsidRPr="008207A2" w:rsidRDefault="008207A2" w:rsidP="008207A2">
      <w:pPr>
        <w:bidi/>
        <w:jc w:val="both"/>
        <w:rPr>
          <w:rFonts w:cs="David"/>
          <w:rtl/>
        </w:rPr>
      </w:pPr>
    </w:p>
    <w:p w14:paraId="38F23598" w14:textId="77777777" w:rsidR="008207A2" w:rsidRPr="008207A2" w:rsidRDefault="008207A2" w:rsidP="008207A2">
      <w:pPr>
        <w:tabs>
          <w:tab w:val="left" w:pos="1930"/>
        </w:tabs>
        <w:bidi/>
        <w:jc w:val="both"/>
        <w:rPr>
          <w:rFonts w:cs="David" w:hint="cs"/>
          <w:rtl/>
        </w:rPr>
      </w:pPr>
      <w:r w:rsidRPr="008207A2">
        <w:rPr>
          <w:rFonts w:cs="David"/>
          <w:b/>
          <w:bCs/>
          <w:u w:val="single"/>
          <w:rtl/>
        </w:rPr>
        <w:t>מנהלת הוועדה</w:t>
      </w:r>
      <w:r w:rsidRPr="008207A2">
        <w:rPr>
          <w:rFonts w:cs="David"/>
          <w:rtl/>
        </w:rPr>
        <w:t>:</w:t>
      </w:r>
      <w:r w:rsidRPr="008207A2">
        <w:rPr>
          <w:rFonts w:cs="David" w:hint="cs"/>
          <w:b/>
          <w:bCs/>
          <w:rtl/>
        </w:rPr>
        <w:t xml:space="preserve"> </w:t>
      </w:r>
      <w:r w:rsidRPr="008207A2">
        <w:rPr>
          <w:rFonts w:cs="David" w:hint="cs"/>
          <w:rtl/>
        </w:rPr>
        <w:t>אתי בן יוסף</w:t>
      </w:r>
    </w:p>
    <w:p w14:paraId="3EFEEB0D" w14:textId="77777777" w:rsidR="008207A2" w:rsidRPr="008207A2" w:rsidRDefault="008207A2" w:rsidP="008207A2">
      <w:pPr>
        <w:bidi/>
        <w:jc w:val="both"/>
        <w:rPr>
          <w:rFonts w:cs="David"/>
          <w:rtl/>
        </w:rPr>
      </w:pPr>
    </w:p>
    <w:p w14:paraId="548C1B9A" w14:textId="77777777" w:rsidR="008207A2" w:rsidRPr="008207A2" w:rsidRDefault="008207A2" w:rsidP="008207A2">
      <w:pPr>
        <w:tabs>
          <w:tab w:val="left" w:pos="1930"/>
        </w:tabs>
        <w:bidi/>
        <w:jc w:val="both"/>
        <w:rPr>
          <w:rFonts w:cs="David" w:hint="cs"/>
          <w:rtl/>
        </w:rPr>
      </w:pPr>
      <w:r w:rsidRPr="008207A2">
        <w:rPr>
          <w:rFonts w:cs="David" w:hint="cs"/>
          <w:b/>
          <w:bCs/>
          <w:u w:val="single"/>
          <w:rtl/>
        </w:rPr>
        <w:t xml:space="preserve">רשמת </w:t>
      </w:r>
      <w:proofErr w:type="spellStart"/>
      <w:r w:rsidRPr="008207A2">
        <w:rPr>
          <w:rFonts w:cs="David" w:hint="cs"/>
          <w:b/>
          <w:bCs/>
          <w:u w:val="single"/>
          <w:rtl/>
        </w:rPr>
        <w:t>פרלמנטרית</w:t>
      </w:r>
      <w:proofErr w:type="spellEnd"/>
      <w:r w:rsidRPr="008207A2">
        <w:rPr>
          <w:rFonts w:cs="David"/>
          <w:rtl/>
        </w:rPr>
        <w:t>:</w:t>
      </w:r>
      <w:r w:rsidRPr="008207A2">
        <w:rPr>
          <w:rFonts w:cs="David" w:hint="cs"/>
          <w:rtl/>
        </w:rPr>
        <w:t xml:space="preserve"> שרון רפאלי</w:t>
      </w:r>
    </w:p>
    <w:p w14:paraId="1E0BC088" w14:textId="77777777" w:rsidR="008207A2" w:rsidRPr="008207A2" w:rsidRDefault="008207A2" w:rsidP="008207A2">
      <w:pPr>
        <w:bidi/>
        <w:jc w:val="both"/>
        <w:rPr>
          <w:rFonts w:cs="David" w:hint="cs"/>
          <w:b/>
          <w:bCs/>
          <w:rtl/>
        </w:rPr>
      </w:pPr>
    </w:p>
    <w:p w14:paraId="43E5F63A" w14:textId="77777777" w:rsidR="008207A2" w:rsidRPr="008207A2" w:rsidRDefault="008207A2" w:rsidP="008207A2">
      <w:pPr>
        <w:pStyle w:val="Heading5"/>
        <w:rPr>
          <w:rFonts w:hint="cs"/>
          <w:rtl/>
        </w:rPr>
      </w:pPr>
    </w:p>
    <w:p w14:paraId="6823DA39" w14:textId="77777777" w:rsidR="008207A2" w:rsidRPr="008207A2" w:rsidRDefault="008207A2" w:rsidP="008207A2">
      <w:pPr>
        <w:pStyle w:val="Heading5"/>
        <w:rPr>
          <w:rtl/>
        </w:rPr>
      </w:pPr>
      <w:r w:rsidRPr="008207A2">
        <w:rPr>
          <w:rtl/>
        </w:rPr>
        <w:t xml:space="preserve"> </w:t>
      </w:r>
    </w:p>
    <w:p w14:paraId="42779DAA" w14:textId="77777777" w:rsidR="008207A2" w:rsidRPr="008207A2" w:rsidRDefault="008207A2" w:rsidP="008207A2">
      <w:pPr>
        <w:bidi/>
        <w:jc w:val="both"/>
        <w:rPr>
          <w:rFonts w:cs="David" w:hint="cs"/>
          <w:rtl/>
        </w:rPr>
      </w:pPr>
    </w:p>
    <w:p w14:paraId="01E85E40" w14:textId="77777777" w:rsidR="008207A2" w:rsidRPr="008207A2" w:rsidRDefault="008207A2" w:rsidP="008207A2">
      <w:pPr>
        <w:tabs>
          <w:tab w:val="left" w:pos="1221"/>
        </w:tabs>
        <w:bidi/>
        <w:jc w:val="center"/>
        <w:rPr>
          <w:rFonts w:cs="David" w:hint="cs"/>
          <w:b/>
          <w:bCs/>
          <w:u w:val="single"/>
          <w:rtl/>
        </w:rPr>
      </w:pPr>
      <w:r w:rsidRPr="008207A2">
        <w:rPr>
          <w:rFonts w:cs="David"/>
          <w:rtl/>
        </w:rPr>
        <w:br w:type="page"/>
      </w:r>
      <w:r w:rsidRPr="008207A2">
        <w:rPr>
          <w:rFonts w:cs="David" w:hint="cs"/>
          <w:b/>
          <w:bCs/>
          <w:rtl/>
        </w:rPr>
        <w:lastRenderedPageBreak/>
        <w:t xml:space="preserve">א. </w:t>
      </w:r>
      <w:r w:rsidRPr="008207A2">
        <w:rPr>
          <w:rFonts w:cs="David" w:hint="cs"/>
          <w:b/>
          <w:bCs/>
          <w:u w:val="single"/>
          <w:rtl/>
        </w:rPr>
        <w:t>ערעורים על החלטת יו"ר הכנסת והסגנים שלא לאשר דחיפות</w:t>
      </w:r>
    </w:p>
    <w:p w14:paraId="4A746869" w14:textId="77777777" w:rsidR="008207A2" w:rsidRPr="008207A2" w:rsidRDefault="008207A2" w:rsidP="008207A2">
      <w:pPr>
        <w:tabs>
          <w:tab w:val="left" w:pos="1221"/>
        </w:tabs>
        <w:bidi/>
        <w:jc w:val="center"/>
        <w:rPr>
          <w:rFonts w:cs="David" w:hint="cs"/>
          <w:b/>
          <w:bCs/>
          <w:rtl/>
        </w:rPr>
      </w:pPr>
      <w:r w:rsidRPr="008207A2">
        <w:rPr>
          <w:rFonts w:cs="David" w:hint="cs"/>
          <w:b/>
          <w:bCs/>
          <w:u w:val="single"/>
          <w:rtl/>
        </w:rPr>
        <w:t>הצעות לסדר היום</w:t>
      </w:r>
    </w:p>
    <w:p w14:paraId="6ED64F99" w14:textId="77777777" w:rsidR="008207A2" w:rsidRPr="008207A2" w:rsidRDefault="008207A2" w:rsidP="008207A2">
      <w:pPr>
        <w:bidi/>
        <w:jc w:val="both"/>
        <w:rPr>
          <w:rFonts w:cs="David" w:hint="cs"/>
          <w:rtl/>
        </w:rPr>
      </w:pPr>
    </w:p>
    <w:p w14:paraId="2EB88E0E"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792E7118" w14:textId="77777777" w:rsidR="008207A2" w:rsidRPr="008207A2" w:rsidRDefault="008207A2" w:rsidP="008207A2">
      <w:pPr>
        <w:bidi/>
        <w:jc w:val="both"/>
        <w:rPr>
          <w:rFonts w:cs="David" w:hint="cs"/>
          <w:rtl/>
        </w:rPr>
      </w:pPr>
    </w:p>
    <w:p w14:paraId="05B5A6E6" w14:textId="77777777" w:rsidR="008207A2" w:rsidRPr="008207A2" w:rsidRDefault="008207A2" w:rsidP="008207A2">
      <w:pPr>
        <w:bidi/>
        <w:jc w:val="both"/>
        <w:rPr>
          <w:rFonts w:cs="David" w:hint="cs"/>
          <w:rtl/>
        </w:rPr>
      </w:pPr>
      <w:r w:rsidRPr="008207A2">
        <w:rPr>
          <w:rFonts w:cs="David" w:hint="cs"/>
          <w:rtl/>
        </w:rPr>
        <w:tab/>
        <w:t xml:space="preserve"> בוקר טוב. אני פותחת את ישיבת ועדת הכנסת. הרשו לי להתחיל בערעורים ולאחר-מכן נעבור להצעת חוק הכנסת (תיקון </w:t>
      </w:r>
      <w:r w:rsidRPr="008207A2">
        <w:rPr>
          <w:rFonts w:cs="David"/>
          <w:rtl/>
        </w:rPr>
        <w:t>–</w:t>
      </w:r>
      <w:r w:rsidRPr="008207A2">
        <w:rPr>
          <w:rFonts w:cs="David" w:hint="cs"/>
          <w:rtl/>
        </w:rPr>
        <w:t xml:space="preserve"> צמצום מספר החברים בוועדות הכנסת הקבועות) של חבר הכנסת גדעון סער וקבוצת חברי כנסת, הכנה לקריאה ראשונה. </w:t>
      </w:r>
    </w:p>
    <w:p w14:paraId="24D07EBA" w14:textId="77777777" w:rsidR="008207A2" w:rsidRPr="008207A2" w:rsidRDefault="008207A2" w:rsidP="008207A2">
      <w:pPr>
        <w:bidi/>
        <w:jc w:val="both"/>
        <w:rPr>
          <w:rFonts w:cs="David" w:hint="cs"/>
          <w:rtl/>
        </w:rPr>
      </w:pPr>
    </w:p>
    <w:p w14:paraId="6D9A6FBF" w14:textId="77777777" w:rsidR="008207A2" w:rsidRPr="008207A2" w:rsidRDefault="008207A2" w:rsidP="008207A2">
      <w:pPr>
        <w:bidi/>
        <w:ind w:firstLine="567"/>
        <w:jc w:val="both"/>
        <w:rPr>
          <w:rFonts w:cs="David" w:hint="cs"/>
          <w:rtl/>
        </w:rPr>
      </w:pPr>
      <w:r w:rsidRPr="008207A2">
        <w:rPr>
          <w:rFonts w:cs="David" w:hint="cs"/>
          <w:rtl/>
        </w:rPr>
        <w:t>נתחיל בערעורים על החלטת יושבת ראש הכנסת והסגנים שלא לאשר דחיפות הצעות לסדר היום. יש לנו היום שני ערעורים.</w:t>
      </w:r>
    </w:p>
    <w:p w14:paraId="58BDEBD8" w14:textId="77777777" w:rsidR="008207A2" w:rsidRPr="008207A2" w:rsidRDefault="008207A2" w:rsidP="008207A2">
      <w:pPr>
        <w:bidi/>
        <w:jc w:val="both"/>
        <w:rPr>
          <w:rFonts w:cs="David" w:hint="cs"/>
          <w:rtl/>
        </w:rPr>
      </w:pPr>
    </w:p>
    <w:p w14:paraId="090DA83F"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6BFC2624" w14:textId="77777777" w:rsidR="008207A2" w:rsidRPr="008207A2" w:rsidRDefault="008207A2" w:rsidP="008207A2">
      <w:pPr>
        <w:bidi/>
        <w:jc w:val="both"/>
        <w:rPr>
          <w:rFonts w:cs="David" w:hint="cs"/>
          <w:rtl/>
        </w:rPr>
      </w:pPr>
    </w:p>
    <w:p w14:paraId="43502831" w14:textId="77777777" w:rsidR="008207A2" w:rsidRPr="008207A2" w:rsidRDefault="008207A2" w:rsidP="008207A2">
      <w:pPr>
        <w:bidi/>
        <w:jc w:val="both"/>
        <w:rPr>
          <w:rFonts w:cs="David" w:hint="cs"/>
          <w:rtl/>
        </w:rPr>
      </w:pPr>
      <w:r w:rsidRPr="008207A2">
        <w:rPr>
          <w:rFonts w:cs="David" w:hint="cs"/>
          <w:rtl/>
        </w:rPr>
        <w:tab/>
        <w:t xml:space="preserve"> מי מייצג את הנשיאות היום?</w:t>
      </w:r>
    </w:p>
    <w:p w14:paraId="7522B60A" w14:textId="77777777" w:rsidR="008207A2" w:rsidRPr="008207A2" w:rsidRDefault="008207A2" w:rsidP="008207A2">
      <w:pPr>
        <w:bidi/>
        <w:jc w:val="both"/>
        <w:rPr>
          <w:rFonts w:cs="David" w:hint="cs"/>
          <w:rtl/>
        </w:rPr>
      </w:pPr>
    </w:p>
    <w:p w14:paraId="4FAEA075" w14:textId="77777777" w:rsidR="008207A2" w:rsidRPr="008207A2" w:rsidRDefault="008207A2" w:rsidP="008207A2">
      <w:pPr>
        <w:bidi/>
        <w:jc w:val="both"/>
        <w:rPr>
          <w:rFonts w:cs="David" w:hint="cs"/>
          <w:u w:val="single"/>
          <w:rtl/>
        </w:rPr>
      </w:pPr>
      <w:r w:rsidRPr="008207A2">
        <w:rPr>
          <w:rFonts w:cs="David" w:hint="cs"/>
          <w:u w:val="single"/>
          <w:rtl/>
        </w:rPr>
        <w:t>אתי בן יוסף:</w:t>
      </w:r>
    </w:p>
    <w:p w14:paraId="794E8809" w14:textId="77777777" w:rsidR="008207A2" w:rsidRPr="008207A2" w:rsidRDefault="008207A2" w:rsidP="008207A2">
      <w:pPr>
        <w:bidi/>
        <w:jc w:val="both"/>
        <w:rPr>
          <w:rFonts w:cs="David" w:hint="cs"/>
          <w:u w:val="single"/>
          <w:rtl/>
        </w:rPr>
      </w:pPr>
    </w:p>
    <w:p w14:paraId="54C5B1D0" w14:textId="77777777" w:rsidR="008207A2" w:rsidRPr="008207A2" w:rsidRDefault="008207A2" w:rsidP="008207A2">
      <w:pPr>
        <w:bidi/>
        <w:ind w:firstLine="567"/>
        <w:jc w:val="both"/>
        <w:rPr>
          <w:rFonts w:cs="David" w:hint="cs"/>
          <w:rtl/>
        </w:rPr>
      </w:pPr>
      <w:r w:rsidRPr="008207A2">
        <w:rPr>
          <w:rFonts w:cs="David" w:hint="cs"/>
          <w:rtl/>
        </w:rPr>
        <w:t>חבר הכנסת זיו.</w:t>
      </w:r>
    </w:p>
    <w:p w14:paraId="3F434BCF" w14:textId="77777777" w:rsidR="008207A2" w:rsidRPr="008207A2" w:rsidRDefault="008207A2" w:rsidP="008207A2">
      <w:pPr>
        <w:bidi/>
        <w:jc w:val="both"/>
        <w:rPr>
          <w:rFonts w:cs="David" w:hint="cs"/>
          <w:rtl/>
        </w:rPr>
      </w:pPr>
    </w:p>
    <w:p w14:paraId="13C01679" w14:textId="77777777" w:rsidR="008207A2" w:rsidRPr="008207A2" w:rsidRDefault="008207A2" w:rsidP="008207A2">
      <w:pPr>
        <w:bidi/>
        <w:jc w:val="both"/>
        <w:rPr>
          <w:rFonts w:cs="David"/>
          <w:u w:val="single"/>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4B2AE45E" w14:textId="77777777" w:rsidR="008207A2" w:rsidRPr="008207A2" w:rsidRDefault="008207A2" w:rsidP="008207A2">
      <w:pPr>
        <w:bidi/>
        <w:jc w:val="both"/>
        <w:rPr>
          <w:rFonts w:cs="David" w:hint="cs"/>
          <w:rtl/>
        </w:rPr>
      </w:pPr>
    </w:p>
    <w:p w14:paraId="4787BDC5" w14:textId="77777777" w:rsidR="008207A2" w:rsidRPr="008207A2" w:rsidRDefault="008207A2" w:rsidP="008207A2">
      <w:pPr>
        <w:bidi/>
        <w:jc w:val="both"/>
        <w:rPr>
          <w:rFonts w:cs="David" w:hint="cs"/>
          <w:rtl/>
        </w:rPr>
      </w:pPr>
      <w:r w:rsidRPr="008207A2">
        <w:rPr>
          <w:rFonts w:cs="David" w:hint="cs"/>
          <w:rtl/>
        </w:rPr>
        <w:tab/>
        <w:t xml:space="preserve"> יש לנו שני ערעורים. הראשון של חבר הכנסת אריה אלדד בנושא החלטת משרד הבריאות להקים יחידת כוויות ארצית אחת לטיפול בנפגעי כוויות קשות בבית-החולים </w:t>
      </w:r>
      <w:proofErr w:type="spellStart"/>
      <w:r w:rsidRPr="008207A2">
        <w:rPr>
          <w:rFonts w:cs="David" w:hint="cs"/>
          <w:rtl/>
        </w:rPr>
        <w:t>שיבא</w:t>
      </w:r>
      <w:proofErr w:type="spellEnd"/>
      <w:r w:rsidRPr="008207A2">
        <w:rPr>
          <w:rFonts w:cs="David" w:hint="cs"/>
          <w:rtl/>
        </w:rPr>
        <w:t xml:space="preserve"> בתל-השומר; הערעור השני הוא של חבר הכנסת גפני בנושא מינוי חשב לוועדה לתכנון ולתקצוב של המועצה להשכלה גבוהה. נתחיל בערעור שלך, חבר הכנסת אלדד. </w:t>
      </w:r>
    </w:p>
    <w:p w14:paraId="3D87FD51" w14:textId="77777777" w:rsidR="008207A2" w:rsidRPr="008207A2" w:rsidRDefault="008207A2" w:rsidP="008207A2">
      <w:pPr>
        <w:bidi/>
        <w:jc w:val="both"/>
        <w:rPr>
          <w:rFonts w:cs="David" w:hint="cs"/>
          <w:rtl/>
        </w:rPr>
      </w:pPr>
    </w:p>
    <w:p w14:paraId="250DE298" w14:textId="77777777" w:rsidR="008207A2" w:rsidRPr="008207A2" w:rsidRDefault="008207A2" w:rsidP="008207A2">
      <w:pPr>
        <w:bidi/>
        <w:jc w:val="both"/>
        <w:rPr>
          <w:rFonts w:cs="David" w:hint="cs"/>
          <w:u w:val="single"/>
          <w:rtl/>
        </w:rPr>
      </w:pPr>
      <w:r w:rsidRPr="008207A2">
        <w:rPr>
          <w:rFonts w:cs="David" w:hint="cs"/>
          <w:u w:val="single"/>
          <w:rtl/>
        </w:rPr>
        <w:t>אריה אלדד:</w:t>
      </w:r>
    </w:p>
    <w:p w14:paraId="20BAB6B7" w14:textId="77777777" w:rsidR="008207A2" w:rsidRPr="008207A2" w:rsidRDefault="008207A2" w:rsidP="008207A2">
      <w:pPr>
        <w:bidi/>
        <w:jc w:val="both"/>
        <w:rPr>
          <w:rFonts w:cs="David" w:hint="cs"/>
          <w:u w:val="single"/>
          <w:rtl/>
        </w:rPr>
      </w:pPr>
    </w:p>
    <w:p w14:paraId="3600479F" w14:textId="77777777" w:rsidR="008207A2" w:rsidRPr="008207A2" w:rsidRDefault="008207A2" w:rsidP="008207A2">
      <w:pPr>
        <w:bidi/>
        <w:jc w:val="both"/>
        <w:rPr>
          <w:rFonts w:cs="David" w:hint="cs"/>
          <w:rtl/>
        </w:rPr>
      </w:pPr>
      <w:r w:rsidRPr="008207A2">
        <w:rPr>
          <w:rFonts w:cs="David" w:hint="cs"/>
          <w:rtl/>
        </w:rPr>
        <w:tab/>
        <w:t xml:space="preserve">תודה. לפני 20 שנה החליט משרד הבריאות להקים 5 יחידות כוויות במדינת ישראל. הזאת מטעמים שונים אף פעם לא יצאה לפועל. לאחרונה הקים משרד הבריאות ועדה, והוא מחליט להקים יחידת כוויות לאומית אחת. יש לדברים צדדים שבלי ספק יש להם יתרון, אבל החסרונות חייבים לקבל מענה הולם בכך שנפגעי כוויות קשים יצטרכו להיות מובלים מכל חלקי הארץ למקום אחד; צריך להיות פתרון למשפחות שיימצאו מנותקות במשך חודשים ארוכים, או לתת להן פתרון לשהייה במקומות האלה. הבעיה מאוד לא פשוטה. ההתנגדות של בתי-החולים השונים בארץ היא רבה מאוד </w:t>
      </w:r>
      <w:r w:rsidRPr="008207A2">
        <w:rPr>
          <w:rFonts w:cs="David"/>
          <w:rtl/>
        </w:rPr>
        <w:t>–</w:t>
      </w:r>
      <w:r w:rsidRPr="008207A2">
        <w:rPr>
          <w:rFonts w:cs="David" w:hint="cs"/>
          <w:rtl/>
        </w:rPr>
        <w:t xml:space="preserve"> </w:t>
      </w:r>
      <w:proofErr w:type="spellStart"/>
      <w:r w:rsidRPr="008207A2">
        <w:rPr>
          <w:rFonts w:cs="David" w:hint="cs"/>
          <w:rtl/>
        </w:rPr>
        <w:t>רמב"ם</w:t>
      </w:r>
      <w:proofErr w:type="spellEnd"/>
      <w:r w:rsidRPr="008207A2">
        <w:rPr>
          <w:rFonts w:cs="David" w:hint="cs"/>
          <w:rtl/>
        </w:rPr>
        <w:t xml:space="preserve"> </w:t>
      </w:r>
      <w:proofErr w:type="spellStart"/>
      <w:r w:rsidRPr="008207A2">
        <w:rPr>
          <w:rFonts w:cs="David" w:hint="cs"/>
          <w:rtl/>
        </w:rPr>
        <w:t>סורוקה</w:t>
      </w:r>
      <w:proofErr w:type="spellEnd"/>
      <w:r w:rsidRPr="008207A2">
        <w:rPr>
          <w:rFonts w:cs="David" w:hint="cs"/>
          <w:rtl/>
        </w:rPr>
        <w:t xml:space="preserve">, הדסה עין כרם. חשבתי שנכון שהחלטה כזאת תידון במליאת הכנסת. </w:t>
      </w:r>
    </w:p>
    <w:p w14:paraId="43C880FE" w14:textId="77777777" w:rsidR="008207A2" w:rsidRPr="008207A2" w:rsidRDefault="008207A2" w:rsidP="008207A2">
      <w:pPr>
        <w:bidi/>
        <w:jc w:val="both"/>
        <w:rPr>
          <w:rFonts w:cs="David" w:hint="cs"/>
          <w:rtl/>
        </w:rPr>
      </w:pPr>
    </w:p>
    <w:p w14:paraId="7E096F21"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4AF9438B" w14:textId="77777777" w:rsidR="008207A2" w:rsidRPr="008207A2" w:rsidRDefault="008207A2" w:rsidP="008207A2">
      <w:pPr>
        <w:bidi/>
        <w:jc w:val="both"/>
        <w:rPr>
          <w:rFonts w:cs="David" w:hint="cs"/>
          <w:rtl/>
        </w:rPr>
      </w:pPr>
    </w:p>
    <w:p w14:paraId="57A0FD64" w14:textId="77777777" w:rsidR="008207A2" w:rsidRPr="008207A2" w:rsidRDefault="008207A2" w:rsidP="008207A2">
      <w:pPr>
        <w:bidi/>
        <w:jc w:val="both"/>
        <w:rPr>
          <w:rFonts w:cs="David" w:hint="cs"/>
          <w:rtl/>
        </w:rPr>
      </w:pPr>
      <w:r w:rsidRPr="008207A2">
        <w:rPr>
          <w:rFonts w:cs="David" w:hint="cs"/>
          <w:rtl/>
        </w:rPr>
        <w:tab/>
        <w:t xml:space="preserve">האם ניסית להעלות את זה לדיון מהיר בוועדת העבודה, הרווחה והבריאות? אם נעשה את זה שם יהיה לזה הרבה יותר אפקטיביות מאשר במליאה. נכון שזאת הצעה דחופה וחשובה, אבל במהלך של 3 דקות - - </w:t>
      </w:r>
    </w:p>
    <w:p w14:paraId="5625D39F" w14:textId="77777777" w:rsidR="008207A2" w:rsidRPr="008207A2" w:rsidRDefault="008207A2" w:rsidP="008207A2">
      <w:pPr>
        <w:bidi/>
        <w:jc w:val="both"/>
        <w:rPr>
          <w:rFonts w:cs="David" w:hint="cs"/>
          <w:rtl/>
        </w:rPr>
      </w:pPr>
    </w:p>
    <w:p w14:paraId="043462FE" w14:textId="77777777" w:rsidR="008207A2" w:rsidRPr="008207A2" w:rsidRDefault="008207A2" w:rsidP="008207A2">
      <w:pPr>
        <w:bidi/>
        <w:jc w:val="both"/>
        <w:rPr>
          <w:rFonts w:cs="David" w:hint="cs"/>
          <w:u w:val="single"/>
          <w:rtl/>
        </w:rPr>
      </w:pPr>
      <w:r w:rsidRPr="008207A2">
        <w:rPr>
          <w:rFonts w:cs="David" w:hint="cs"/>
          <w:u w:val="single"/>
          <w:rtl/>
        </w:rPr>
        <w:t>אריה אלדד:</w:t>
      </w:r>
    </w:p>
    <w:p w14:paraId="68C650C9" w14:textId="77777777" w:rsidR="008207A2" w:rsidRPr="008207A2" w:rsidRDefault="008207A2" w:rsidP="008207A2">
      <w:pPr>
        <w:bidi/>
        <w:jc w:val="both"/>
        <w:rPr>
          <w:rFonts w:cs="David" w:hint="cs"/>
          <w:u w:val="single"/>
          <w:rtl/>
        </w:rPr>
      </w:pPr>
    </w:p>
    <w:p w14:paraId="1B1616CC" w14:textId="77777777" w:rsidR="008207A2" w:rsidRPr="008207A2" w:rsidRDefault="008207A2" w:rsidP="008207A2">
      <w:pPr>
        <w:bidi/>
        <w:jc w:val="both"/>
        <w:rPr>
          <w:rFonts w:cs="David" w:hint="cs"/>
          <w:rtl/>
        </w:rPr>
      </w:pPr>
      <w:r w:rsidRPr="008207A2">
        <w:rPr>
          <w:rFonts w:cs="David" w:hint="cs"/>
          <w:rtl/>
        </w:rPr>
        <w:tab/>
        <w:t>חשבתי שנכון שלאחר שזה יקבל את הגושפנקה של המליאה וזה ירד לוועדה כדי לדון דיון ברמה המקצועית בוועדה, יהיה לזה משנה תוקף.</w:t>
      </w:r>
    </w:p>
    <w:p w14:paraId="3975598A" w14:textId="77777777" w:rsidR="008207A2" w:rsidRPr="008207A2" w:rsidRDefault="008207A2" w:rsidP="008207A2">
      <w:pPr>
        <w:bidi/>
        <w:jc w:val="both"/>
        <w:rPr>
          <w:rFonts w:cs="David" w:hint="cs"/>
          <w:rtl/>
        </w:rPr>
      </w:pPr>
    </w:p>
    <w:p w14:paraId="65F8DD45" w14:textId="77777777" w:rsidR="008207A2" w:rsidRPr="008207A2" w:rsidRDefault="008207A2" w:rsidP="008207A2">
      <w:pPr>
        <w:pStyle w:val="Heading5"/>
        <w:rPr>
          <w:rFonts w:hint="cs"/>
          <w:rtl/>
        </w:rPr>
      </w:pPr>
      <w:r w:rsidRPr="008207A2">
        <w:rPr>
          <w:rFonts w:hint="cs"/>
          <w:u w:val="single"/>
          <w:rtl/>
        </w:rPr>
        <w:t>יצחק זיו:</w:t>
      </w:r>
    </w:p>
    <w:p w14:paraId="174D8D9D" w14:textId="77777777" w:rsidR="008207A2" w:rsidRPr="008207A2" w:rsidRDefault="008207A2" w:rsidP="008207A2">
      <w:pPr>
        <w:pStyle w:val="Heading5"/>
        <w:rPr>
          <w:rFonts w:hint="cs"/>
          <w:rtl/>
        </w:rPr>
      </w:pPr>
    </w:p>
    <w:p w14:paraId="153E88F1" w14:textId="77777777" w:rsidR="008207A2" w:rsidRPr="008207A2" w:rsidRDefault="008207A2" w:rsidP="008207A2">
      <w:pPr>
        <w:bidi/>
        <w:jc w:val="both"/>
        <w:rPr>
          <w:rFonts w:cs="David" w:hint="cs"/>
          <w:rtl/>
        </w:rPr>
      </w:pPr>
      <w:r w:rsidRPr="008207A2">
        <w:rPr>
          <w:rFonts w:cs="David" w:hint="cs"/>
          <w:rtl/>
        </w:rPr>
        <w:tab/>
        <w:t xml:space="preserve">כנראה, אנחנו לא יודעים להסביר בדיוק מה פירוש הצעה דחופה. הצעה דחופה, הכוונה שזה חייב להיות עכשיו. אי-אפשר להכניס כל דבר להצעה דחופה. כפי ששמענו עכשיו מחבר הכנסת אלדד, זה כבר כ-20 שנה </w:t>
      </w:r>
      <w:r w:rsidRPr="008207A2">
        <w:rPr>
          <w:rFonts w:cs="David"/>
          <w:rtl/>
        </w:rPr>
        <w:t>–</w:t>
      </w:r>
      <w:r w:rsidRPr="008207A2">
        <w:rPr>
          <w:rFonts w:cs="David" w:hint="cs"/>
          <w:rtl/>
        </w:rPr>
        <w:t xml:space="preserve"> אז איפה הדחיפות? כל דיון אחר, כמו שהציע יושבת ראש הוועדה -  דיון מהיר או אחר זה בסדר, אבל כהצעה דחופה לא ראינו מקום להעלות את הנושא הזה.</w:t>
      </w:r>
    </w:p>
    <w:p w14:paraId="1B185547" w14:textId="77777777" w:rsidR="008207A2" w:rsidRPr="008207A2" w:rsidRDefault="008207A2" w:rsidP="008207A2">
      <w:pPr>
        <w:bidi/>
        <w:jc w:val="both"/>
        <w:rPr>
          <w:rFonts w:cs="David" w:hint="cs"/>
          <w:rtl/>
        </w:rPr>
      </w:pPr>
    </w:p>
    <w:p w14:paraId="0F8C4276" w14:textId="77777777" w:rsidR="008207A2" w:rsidRPr="008207A2" w:rsidRDefault="008207A2" w:rsidP="008207A2">
      <w:pPr>
        <w:bidi/>
        <w:jc w:val="both"/>
        <w:rPr>
          <w:rFonts w:cs="David" w:hint="cs"/>
          <w:u w:val="single"/>
          <w:rtl/>
        </w:rPr>
      </w:pPr>
      <w:r w:rsidRPr="008207A2">
        <w:rPr>
          <w:rFonts w:cs="David"/>
          <w:u w:val="single"/>
          <w:rtl/>
        </w:rPr>
        <w:br w:type="page"/>
      </w:r>
      <w:r w:rsidRPr="008207A2">
        <w:rPr>
          <w:rFonts w:cs="David" w:hint="cs"/>
          <w:u w:val="single"/>
          <w:rtl/>
        </w:rPr>
        <w:lastRenderedPageBreak/>
        <w:t>היו</w:t>
      </w:r>
      <w:r w:rsidRPr="008207A2">
        <w:rPr>
          <w:rFonts w:cs="David"/>
          <w:u w:val="single"/>
          <w:rtl/>
        </w:rPr>
        <w:t>"</w:t>
      </w:r>
      <w:r w:rsidRPr="008207A2">
        <w:rPr>
          <w:rFonts w:cs="David" w:hint="cs"/>
          <w:u w:val="single"/>
          <w:rtl/>
        </w:rPr>
        <w:t>ר רוחמה אברהם:</w:t>
      </w:r>
    </w:p>
    <w:p w14:paraId="12DE6F27" w14:textId="77777777" w:rsidR="008207A2" w:rsidRPr="008207A2" w:rsidRDefault="008207A2" w:rsidP="008207A2">
      <w:pPr>
        <w:bidi/>
        <w:jc w:val="both"/>
        <w:rPr>
          <w:rFonts w:cs="David" w:hint="cs"/>
          <w:rtl/>
        </w:rPr>
      </w:pPr>
    </w:p>
    <w:p w14:paraId="7A5AED2D" w14:textId="77777777" w:rsidR="008207A2" w:rsidRPr="008207A2" w:rsidRDefault="008207A2" w:rsidP="008207A2">
      <w:pPr>
        <w:bidi/>
        <w:jc w:val="both"/>
        <w:rPr>
          <w:rFonts w:cs="David" w:hint="cs"/>
          <w:rtl/>
        </w:rPr>
      </w:pPr>
      <w:r w:rsidRPr="008207A2">
        <w:rPr>
          <w:rFonts w:cs="David" w:hint="cs"/>
          <w:rtl/>
        </w:rPr>
        <w:tab/>
        <w:t>חבר הכנסת אלדד, אני בכל זאת פונה אליך בבקשה שאנחנו נמליץ לוועדת העבודה והרווחה שיקיימו את הדיון הזה יחד אתך. מקובלת עליך ההצעה? אחרת אנחנו פשוט נסיר את זה, וחבל.</w:t>
      </w:r>
    </w:p>
    <w:p w14:paraId="0D49D887" w14:textId="77777777" w:rsidR="008207A2" w:rsidRPr="008207A2" w:rsidRDefault="008207A2" w:rsidP="008207A2">
      <w:pPr>
        <w:bidi/>
        <w:jc w:val="both"/>
        <w:rPr>
          <w:rFonts w:cs="David" w:hint="cs"/>
          <w:rtl/>
        </w:rPr>
      </w:pPr>
    </w:p>
    <w:p w14:paraId="65046C36" w14:textId="77777777" w:rsidR="008207A2" w:rsidRPr="008207A2" w:rsidRDefault="008207A2" w:rsidP="008207A2">
      <w:pPr>
        <w:bidi/>
        <w:jc w:val="both"/>
        <w:rPr>
          <w:rFonts w:cs="David" w:hint="cs"/>
          <w:rtl/>
        </w:rPr>
      </w:pPr>
      <w:r w:rsidRPr="008207A2">
        <w:rPr>
          <w:rFonts w:cs="David" w:hint="cs"/>
          <w:rtl/>
        </w:rPr>
        <w:tab/>
        <w:t>מי בעד להמליץ להעביר את הדיון הזה לוועדת העבודה, הרווחה והבריאות במסגרת דיון מהיר? התקבל פה אחד.</w:t>
      </w:r>
    </w:p>
    <w:p w14:paraId="75B84428" w14:textId="77777777" w:rsidR="008207A2" w:rsidRPr="008207A2" w:rsidRDefault="008207A2" w:rsidP="008207A2">
      <w:pPr>
        <w:bidi/>
        <w:jc w:val="both"/>
        <w:rPr>
          <w:rFonts w:cs="David" w:hint="cs"/>
          <w:rtl/>
        </w:rPr>
      </w:pPr>
    </w:p>
    <w:p w14:paraId="391BABFE" w14:textId="77777777" w:rsidR="008207A2" w:rsidRPr="008207A2" w:rsidRDefault="008207A2" w:rsidP="008207A2">
      <w:pPr>
        <w:bidi/>
        <w:jc w:val="both"/>
        <w:rPr>
          <w:rFonts w:cs="David" w:hint="cs"/>
          <w:rtl/>
        </w:rPr>
      </w:pPr>
      <w:r w:rsidRPr="008207A2">
        <w:rPr>
          <w:rFonts w:cs="David" w:hint="cs"/>
          <w:rtl/>
        </w:rPr>
        <w:tab/>
        <w:t xml:space="preserve"> הערעור הבא הוא של חבר הכנסת משה גפני </w:t>
      </w:r>
      <w:r w:rsidRPr="008207A2">
        <w:rPr>
          <w:rFonts w:cs="David"/>
          <w:rtl/>
        </w:rPr>
        <w:t>–</w:t>
      </w:r>
      <w:r w:rsidRPr="008207A2">
        <w:rPr>
          <w:rFonts w:cs="David" w:hint="cs"/>
          <w:rtl/>
        </w:rPr>
        <w:t xml:space="preserve"> מינוי חשב לוועדה לתכנון ולתקצוב של המועצה להשכלה גבוהה. חבר הכנסת גפני, בבקשה.</w:t>
      </w:r>
    </w:p>
    <w:p w14:paraId="75A1F3AE" w14:textId="77777777" w:rsidR="008207A2" w:rsidRPr="008207A2" w:rsidRDefault="008207A2" w:rsidP="008207A2">
      <w:pPr>
        <w:bidi/>
        <w:jc w:val="both"/>
        <w:rPr>
          <w:rFonts w:cs="David" w:hint="cs"/>
          <w:rtl/>
        </w:rPr>
      </w:pPr>
    </w:p>
    <w:p w14:paraId="610E5431" w14:textId="77777777" w:rsidR="008207A2" w:rsidRPr="008207A2" w:rsidRDefault="008207A2" w:rsidP="008207A2">
      <w:pPr>
        <w:bidi/>
        <w:jc w:val="both"/>
        <w:rPr>
          <w:rFonts w:cs="David" w:hint="cs"/>
          <w:rtl/>
        </w:rPr>
      </w:pPr>
      <w:r w:rsidRPr="008207A2">
        <w:rPr>
          <w:rFonts w:cs="David" w:hint="cs"/>
          <w:u w:val="single"/>
          <w:rtl/>
        </w:rPr>
        <w:t>משה גפני:</w:t>
      </w:r>
    </w:p>
    <w:p w14:paraId="7DC0D0E9" w14:textId="77777777" w:rsidR="008207A2" w:rsidRPr="008207A2" w:rsidRDefault="008207A2" w:rsidP="008207A2">
      <w:pPr>
        <w:bidi/>
        <w:jc w:val="both"/>
        <w:rPr>
          <w:rFonts w:cs="David" w:hint="cs"/>
          <w:rtl/>
        </w:rPr>
      </w:pPr>
    </w:p>
    <w:p w14:paraId="691B772C" w14:textId="77777777" w:rsidR="008207A2" w:rsidRPr="008207A2" w:rsidRDefault="008207A2" w:rsidP="008207A2">
      <w:pPr>
        <w:bidi/>
        <w:jc w:val="both"/>
        <w:rPr>
          <w:rFonts w:cs="David" w:hint="cs"/>
          <w:rtl/>
        </w:rPr>
      </w:pPr>
      <w:r w:rsidRPr="008207A2">
        <w:rPr>
          <w:rFonts w:cs="David" w:hint="cs"/>
          <w:rtl/>
        </w:rPr>
        <w:tab/>
        <w:t xml:space="preserve"> גברתי היושבת ראש, חברי הכנסת. עקב אי סדרים כספיים שהתגלו בוועדה לתכנון ולתקצוב של המוסדות להשכלה גבוהה החליט משרד האוצר למנות חשב מטעמו כדי להגיע למימון כספי נכון לפי הנהלים ולחוקים הקיימים, שהוא יהיה חלק מן העניין ואי-אפשר יהיה להוציא כספים בלעדיו. כל זה איננו נוגע, לפי הערכתי, לדיון דחוף במליאת הכנסת. אלא שלפני יומיים שרת החינוך יצאה נגד ההחלטה הזאת, ואמרה שהיא לא מסכימה בשום אופן למנות חשב מכיוון שזאת תהיה פגיעה בחופש האקדמי. אני סבור שזה נושא דחוף. ההחלטה של שרת החינוך- -</w:t>
      </w:r>
    </w:p>
    <w:p w14:paraId="5DB7CEFD" w14:textId="77777777" w:rsidR="008207A2" w:rsidRPr="008207A2" w:rsidRDefault="008207A2" w:rsidP="008207A2">
      <w:pPr>
        <w:bidi/>
        <w:jc w:val="both"/>
        <w:rPr>
          <w:rFonts w:cs="David" w:hint="cs"/>
          <w:rtl/>
        </w:rPr>
      </w:pPr>
    </w:p>
    <w:p w14:paraId="6F8CB159" w14:textId="77777777" w:rsidR="008207A2" w:rsidRPr="008207A2" w:rsidRDefault="008207A2" w:rsidP="008207A2">
      <w:pPr>
        <w:pStyle w:val="Heading5"/>
        <w:rPr>
          <w:rFonts w:hint="cs"/>
          <w:rtl/>
        </w:rPr>
      </w:pPr>
      <w:r w:rsidRPr="008207A2">
        <w:rPr>
          <w:rFonts w:hint="cs"/>
          <w:u w:val="single"/>
          <w:rtl/>
        </w:rPr>
        <w:t>שי חרמש:</w:t>
      </w:r>
    </w:p>
    <w:p w14:paraId="037CA3B0" w14:textId="77777777" w:rsidR="008207A2" w:rsidRPr="008207A2" w:rsidRDefault="008207A2" w:rsidP="008207A2">
      <w:pPr>
        <w:pStyle w:val="Heading5"/>
        <w:rPr>
          <w:rFonts w:hint="cs"/>
          <w:rtl/>
        </w:rPr>
      </w:pPr>
    </w:p>
    <w:p w14:paraId="5FA05042" w14:textId="77777777" w:rsidR="008207A2" w:rsidRPr="008207A2" w:rsidRDefault="008207A2" w:rsidP="008207A2">
      <w:pPr>
        <w:bidi/>
        <w:jc w:val="both"/>
        <w:rPr>
          <w:rFonts w:cs="David" w:hint="cs"/>
          <w:rtl/>
        </w:rPr>
      </w:pPr>
      <w:r w:rsidRPr="008207A2">
        <w:rPr>
          <w:rFonts w:cs="David" w:hint="cs"/>
          <w:rtl/>
        </w:rPr>
        <w:tab/>
        <w:t>אולי זה נושא דחוף לאוצר להתערב בוועדה?</w:t>
      </w:r>
    </w:p>
    <w:p w14:paraId="2433CC18" w14:textId="77777777" w:rsidR="008207A2" w:rsidRPr="008207A2" w:rsidRDefault="008207A2" w:rsidP="008207A2">
      <w:pPr>
        <w:bidi/>
        <w:jc w:val="both"/>
        <w:rPr>
          <w:rFonts w:cs="David" w:hint="cs"/>
          <w:rtl/>
        </w:rPr>
      </w:pPr>
    </w:p>
    <w:p w14:paraId="72297F92" w14:textId="77777777" w:rsidR="008207A2" w:rsidRPr="008207A2" w:rsidRDefault="008207A2" w:rsidP="008207A2">
      <w:pPr>
        <w:bidi/>
        <w:jc w:val="both"/>
        <w:rPr>
          <w:rFonts w:cs="David" w:hint="cs"/>
          <w:rtl/>
        </w:rPr>
      </w:pPr>
      <w:r w:rsidRPr="008207A2">
        <w:rPr>
          <w:rFonts w:cs="David" w:hint="cs"/>
          <w:u w:val="single"/>
          <w:rtl/>
        </w:rPr>
        <w:t>משה גפני:</w:t>
      </w:r>
    </w:p>
    <w:p w14:paraId="3D0FEF7D" w14:textId="77777777" w:rsidR="008207A2" w:rsidRPr="008207A2" w:rsidRDefault="008207A2" w:rsidP="008207A2">
      <w:pPr>
        <w:bidi/>
        <w:jc w:val="both"/>
        <w:rPr>
          <w:rFonts w:cs="David" w:hint="cs"/>
          <w:rtl/>
        </w:rPr>
      </w:pPr>
    </w:p>
    <w:p w14:paraId="2763542C" w14:textId="77777777" w:rsidR="008207A2" w:rsidRPr="008207A2" w:rsidRDefault="008207A2" w:rsidP="008207A2">
      <w:pPr>
        <w:bidi/>
        <w:jc w:val="both"/>
        <w:rPr>
          <w:rFonts w:cs="David" w:hint="cs"/>
          <w:rtl/>
        </w:rPr>
      </w:pPr>
      <w:r w:rsidRPr="008207A2">
        <w:rPr>
          <w:rFonts w:cs="David" w:hint="cs"/>
          <w:rtl/>
        </w:rPr>
        <w:tab/>
        <w:t>זה בדיוק המקרה הקלאסי של דבר דחוף שהכנסת צריכה לדון בוויכוח הזה- -</w:t>
      </w:r>
    </w:p>
    <w:p w14:paraId="28A0D395" w14:textId="77777777" w:rsidR="008207A2" w:rsidRPr="008207A2" w:rsidRDefault="008207A2" w:rsidP="008207A2">
      <w:pPr>
        <w:bidi/>
        <w:jc w:val="both"/>
        <w:rPr>
          <w:rFonts w:cs="David" w:hint="cs"/>
          <w:rtl/>
        </w:rPr>
      </w:pPr>
    </w:p>
    <w:p w14:paraId="3CE1CC6D"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3D6C4E82" w14:textId="77777777" w:rsidR="008207A2" w:rsidRPr="008207A2" w:rsidRDefault="008207A2" w:rsidP="008207A2">
      <w:pPr>
        <w:bidi/>
        <w:jc w:val="both"/>
        <w:rPr>
          <w:rFonts w:cs="David" w:hint="cs"/>
          <w:rtl/>
        </w:rPr>
      </w:pPr>
    </w:p>
    <w:p w14:paraId="7F0CB40E" w14:textId="77777777" w:rsidR="008207A2" w:rsidRPr="008207A2" w:rsidRDefault="008207A2" w:rsidP="008207A2">
      <w:pPr>
        <w:bidi/>
        <w:jc w:val="both"/>
        <w:rPr>
          <w:rFonts w:cs="David" w:hint="cs"/>
          <w:rtl/>
        </w:rPr>
      </w:pPr>
      <w:r w:rsidRPr="008207A2">
        <w:rPr>
          <w:rFonts w:cs="David" w:hint="cs"/>
          <w:rtl/>
        </w:rPr>
        <w:tab/>
        <w:t xml:space="preserve"> אני רוצה להמליץ גם על כך לקיים דיון דחוף בוועדת החינוך. האם אדוני מוכן לקבל את הרעיון הזה?</w:t>
      </w:r>
    </w:p>
    <w:p w14:paraId="25646D55" w14:textId="77777777" w:rsidR="008207A2" w:rsidRPr="008207A2" w:rsidRDefault="008207A2" w:rsidP="008207A2">
      <w:pPr>
        <w:bidi/>
        <w:jc w:val="both"/>
        <w:rPr>
          <w:rFonts w:cs="David" w:hint="cs"/>
          <w:rtl/>
        </w:rPr>
      </w:pPr>
    </w:p>
    <w:p w14:paraId="18C30D41"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0DE03302" w14:textId="77777777" w:rsidR="008207A2" w:rsidRPr="008207A2" w:rsidRDefault="008207A2" w:rsidP="008207A2">
      <w:pPr>
        <w:pStyle w:val="Heading5"/>
        <w:rPr>
          <w:rFonts w:hint="cs"/>
          <w:rtl/>
        </w:rPr>
      </w:pPr>
    </w:p>
    <w:p w14:paraId="6D1196A3" w14:textId="77777777" w:rsidR="008207A2" w:rsidRPr="008207A2" w:rsidRDefault="008207A2" w:rsidP="008207A2">
      <w:pPr>
        <w:bidi/>
        <w:jc w:val="both"/>
        <w:rPr>
          <w:rFonts w:cs="David" w:hint="cs"/>
          <w:rtl/>
        </w:rPr>
      </w:pPr>
      <w:r w:rsidRPr="008207A2">
        <w:rPr>
          <w:rFonts w:cs="David" w:hint="cs"/>
          <w:rtl/>
        </w:rPr>
        <w:tab/>
        <w:t xml:space="preserve"> דיון מהיר, מה אכפת לך.</w:t>
      </w:r>
    </w:p>
    <w:p w14:paraId="56CCCCEC" w14:textId="77777777" w:rsidR="008207A2" w:rsidRPr="008207A2" w:rsidRDefault="008207A2" w:rsidP="008207A2">
      <w:pPr>
        <w:bidi/>
        <w:jc w:val="both"/>
        <w:rPr>
          <w:rFonts w:cs="David" w:hint="cs"/>
          <w:rtl/>
        </w:rPr>
      </w:pPr>
    </w:p>
    <w:p w14:paraId="09DE4E2F"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306A0963" w14:textId="77777777" w:rsidR="008207A2" w:rsidRPr="008207A2" w:rsidRDefault="008207A2" w:rsidP="008207A2">
      <w:pPr>
        <w:bidi/>
        <w:jc w:val="both"/>
        <w:rPr>
          <w:rFonts w:cs="David" w:hint="cs"/>
          <w:u w:val="single"/>
        </w:rPr>
      </w:pPr>
    </w:p>
    <w:p w14:paraId="6EF6EA29" w14:textId="77777777" w:rsidR="008207A2" w:rsidRPr="008207A2" w:rsidRDefault="008207A2" w:rsidP="008207A2">
      <w:pPr>
        <w:bidi/>
        <w:jc w:val="both"/>
        <w:rPr>
          <w:rFonts w:cs="David" w:hint="cs"/>
          <w:rtl/>
        </w:rPr>
      </w:pPr>
      <w:r w:rsidRPr="008207A2">
        <w:rPr>
          <w:rFonts w:cs="David" w:hint="cs"/>
          <w:rtl/>
        </w:rPr>
        <w:tab/>
        <w:t>זה לא דומה למקרה הקודם. פה יש לנו מקרה אופייני שהממשלה אומרת "לא", והכנסת אולי חושבת אחרת או כמו ששי חרמש אומר- - -. המליאה צריכה לדון בזה.</w:t>
      </w:r>
    </w:p>
    <w:p w14:paraId="118226E0" w14:textId="77777777" w:rsidR="008207A2" w:rsidRPr="008207A2" w:rsidRDefault="008207A2" w:rsidP="008207A2">
      <w:pPr>
        <w:bidi/>
        <w:jc w:val="both"/>
        <w:rPr>
          <w:rFonts w:cs="David" w:hint="cs"/>
          <w:u w:val="single"/>
          <w:rtl/>
        </w:rPr>
      </w:pPr>
    </w:p>
    <w:p w14:paraId="491A1C24"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09B676D6" w14:textId="77777777" w:rsidR="008207A2" w:rsidRPr="008207A2" w:rsidRDefault="008207A2" w:rsidP="008207A2">
      <w:pPr>
        <w:bidi/>
        <w:jc w:val="both"/>
        <w:rPr>
          <w:rFonts w:cs="David" w:hint="cs"/>
          <w:rtl/>
        </w:rPr>
      </w:pPr>
    </w:p>
    <w:p w14:paraId="37F9967B" w14:textId="77777777" w:rsidR="008207A2" w:rsidRPr="008207A2" w:rsidRDefault="008207A2" w:rsidP="008207A2">
      <w:pPr>
        <w:bidi/>
        <w:jc w:val="both"/>
        <w:rPr>
          <w:rFonts w:cs="David" w:hint="cs"/>
          <w:rtl/>
        </w:rPr>
      </w:pPr>
      <w:r w:rsidRPr="008207A2">
        <w:rPr>
          <w:rFonts w:cs="David" w:hint="cs"/>
          <w:rtl/>
        </w:rPr>
        <w:tab/>
        <w:t>אתה עצמך יודע, חבר הכנסת פרוש, שהיחידי שאישרנו לו בחודשים האחרונים ערעורים זה היה חבר הכנסת גפני. השאלה היא האם אתם רוצים לפתור את הבעיה או רק להעלות אותה לסדר היום- -</w:t>
      </w:r>
    </w:p>
    <w:p w14:paraId="7D0EC2FF" w14:textId="77777777" w:rsidR="008207A2" w:rsidRPr="008207A2" w:rsidRDefault="008207A2" w:rsidP="008207A2">
      <w:pPr>
        <w:bidi/>
        <w:jc w:val="both"/>
        <w:rPr>
          <w:rFonts w:cs="David" w:hint="cs"/>
          <w:rtl/>
        </w:rPr>
      </w:pPr>
    </w:p>
    <w:p w14:paraId="3A5BBA6E"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6C0BE94C" w14:textId="77777777" w:rsidR="008207A2" w:rsidRPr="008207A2" w:rsidRDefault="008207A2" w:rsidP="008207A2">
      <w:pPr>
        <w:bidi/>
        <w:jc w:val="both"/>
        <w:rPr>
          <w:rFonts w:cs="David" w:hint="cs"/>
          <w:rtl/>
        </w:rPr>
      </w:pPr>
    </w:p>
    <w:p w14:paraId="2001F28F" w14:textId="77777777" w:rsidR="008207A2" w:rsidRPr="008207A2" w:rsidRDefault="008207A2" w:rsidP="008207A2">
      <w:pPr>
        <w:bidi/>
        <w:jc w:val="both"/>
        <w:rPr>
          <w:rFonts w:cs="David" w:hint="cs"/>
          <w:rtl/>
        </w:rPr>
      </w:pPr>
      <w:r w:rsidRPr="008207A2">
        <w:rPr>
          <w:rFonts w:cs="David" w:hint="cs"/>
          <w:rtl/>
        </w:rPr>
        <w:tab/>
        <w:t xml:space="preserve"> אנחנו רוצים להעלות אותה לסדר היום.</w:t>
      </w:r>
    </w:p>
    <w:p w14:paraId="05C32BCC" w14:textId="77777777" w:rsidR="008207A2" w:rsidRPr="008207A2" w:rsidRDefault="008207A2" w:rsidP="008207A2">
      <w:pPr>
        <w:bidi/>
        <w:jc w:val="both"/>
        <w:rPr>
          <w:rFonts w:cs="David" w:hint="cs"/>
          <w:rtl/>
        </w:rPr>
      </w:pPr>
    </w:p>
    <w:p w14:paraId="2B73EE67"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198DAF3A" w14:textId="77777777" w:rsidR="008207A2" w:rsidRPr="008207A2" w:rsidRDefault="008207A2" w:rsidP="008207A2">
      <w:pPr>
        <w:bidi/>
        <w:jc w:val="both"/>
        <w:rPr>
          <w:rFonts w:cs="David" w:hint="cs"/>
          <w:rtl/>
        </w:rPr>
      </w:pPr>
    </w:p>
    <w:p w14:paraId="6B87F452" w14:textId="77777777" w:rsidR="008207A2" w:rsidRPr="008207A2" w:rsidRDefault="008207A2" w:rsidP="008207A2">
      <w:pPr>
        <w:bidi/>
        <w:ind w:left="630"/>
        <w:jc w:val="both"/>
        <w:rPr>
          <w:rFonts w:cs="David" w:hint="cs"/>
          <w:rtl/>
        </w:rPr>
      </w:pPr>
      <w:r w:rsidRPr="008207A2">
        <w:rPr>
          <w:rFonts w:cs="David" w:hint="cs"/>
          <w:rtl/>
        </w:rPr>
        <w:t xml:space="preserve"> - -ויצאנו ידי חובה.  נכון וראוי להביא את זה לדיון- - </w:t>
      </w:r>
    </w:p>
    <w:p w14:paraId="59B4ED17" w14:textId="77777777" w:rsidR="008207A2" w:rsidRPr="008207A2" w:rsidRDefault="008207A2" w:rsidP="008207A2">
      <w:pPr>
        <w:bidi/>
        <w:jc w:val="both"/>
        <w:rPr>
          <w:rFonts w:cs="David" w:hint="cs"/>
          <w:rtl/>
        </w:rPr>
      </w:pPr>
    </w:p>
    <w:p w14:paraId="0CF87C93"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33CFD87D" w14:textId="77777777" w:rsidR="008207A2" w:rsidRPr="008207A2" w:rsidRDefault="008207A2" w:rsidP="008207A2">
      <w:pPr>
        <w:bidi/>
        <w:jc w:val="both"/>
        <w:rPr>
          <w:rFonts w:cs="David" w:hint="cs"/>
          <w:rtl/>
        </w:rPr>
      </w:pPr>
    </w:p>
    <w:p w14:paraId="47B0F905" w14:textId="77777777" w:rsidR="008207A2" w:rsidRPr="008207A2" w:rsidRDefault="008207A2" w:rsidP="008207A2">
      <w:pPr>
        <w:bidi/>
        <w:jc w:val="both"/>
        <w:rPr>
          <w:rFonts w:cs="David" w:hint="cs"/>
          <w:rtl/>
        </w:rPr>
      </w:pPr>
      <w:r w:rsidRPr="008207A2">
        <w:rPr>
          <w:rFonts w:cs="David" w:hint="cs"/>
          <w:rtl/>
        </w:rPr>
        <w:t xml:space="preserve"> </w:t>
      </w:r>
      <w:r w:rsidRPr="008207A2">
        <w:rPr>
          <w:rFonts w:cs="David" w:hint="cs"/>
          <w:rtl/>
        </w:rPr>
        <w:tab/>
        <w:t xml:space="preserve"> אבל עם השרה הזאת, כמו שהיא מתנהלת במשרד בתקופה שהיא נמצאת צריך להשאיר על השולחן.</w:t>
      </w:r>
    </w:p>
    <w:p w14:paraId="6B4E04D6" w14:textId="77777777" w:rsidR="008207A2" w:rsidRPr="008207A2" w:rsidRDefault="008207A2" w:rsidP="008207A2">
      <w:pPr>
        <w:bidi/>
        <w:jc w:val="both"/>
        <w:rPr>
          <w:rFonts w:cs="David" w:hint="cs"/>
          <w:rtl/>
        </w:rPr>
      </w:pPr>
    </w:p>
    <w:p w14:paraId="2B1C85A5" w14:textId="77777777" w:rsidR="008207A2" w:rsidRPr="008207A2" w:rsidRDefault="008207A2" w:rsidP="008207A2">
      <w:pPr>
        <w:bidi/>
        <w:jc w:val="both"/>
        <w:rPr>
          <w:rFonts w:cs="David" w:hint="cs"/>
          <w:u w:val="single"/>
          <w:rtl/>
        </w:rPr>
      </w:pPr>
      <w:r w:rsidRPr="008207A2">
        <w:rPr>
          <w:rFonts w:cs="David" w:hint="cs"/>
          <w:u w:val="single"/>
          <w:rtl/>
        </w:rPr>
        <w:t>קריאות:</w:t>
      </w:r>
    </w:p>
    <w:p w14:paraId="003FE72F" w14:textId="77777777" w:rsidR="008207A2" w:rsidRPr="008207A2" w:rsidRDefault="008207A2" w:rsidP="008207A2">
      <w:pPr>
        <w:bidi/>
        <w:jc w:val="both"/>
        <w:rPr>
          <w:rFonts w:cs="David" w:hint="cs"/>
          <w:u w:val="single"/>
          <w:rtl/>
        </w:rPr>
      </w:pPr>
    </w:p>
    <w:p w14:paraId="2E949A31" w14:textId="77777777" w:rsidR="008207A2" w:rsidRPr="008207A2" w:rsidRDefault="008207A2" w:rsidP="008207A2">
      <w:pPr>
        <w:bidi/>
        <w:jc w:val="both"/>
        <w:rPr>
          <w:rFonts w:cs="David" w:hint="cs"/>
          <w:rtl/>
        </w:rPr>
      </w:pPr>
      <w:r w:rsidRPr="008207A2">
        <w:rPr>
          <w:rFonts w:cs="David" w:hint="cs"/>
          <w:rtl/>
        </w:rPr>
        <w:tab/>
        <w:t>- - -</w:t>
      </w:r>
    </w:p>
    <w:p w14:paraId="15EC1269" w14:textId="77777777" w:rsidR="008207A2" w:rsidRPr="008207A2" w:rsidRDefault="008207A2" w:rsidP="008207A2">
      <w:pPr>
        <w:bidi/>
        <w:jc w:val="both"/>
        <w:rPr>
          <w:rFonts w:cs="David" w:hint="cs"/>
          <w:rtl/>
        </w:rPr>
      </w:pPr>
    </w:p>
    <w:p w14:paraId="1C8B0862"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1CCD60F5" w14:textId="77777777" w:rsidR="008207A2" w:rsidRPr="008207A2" w:rsidRDefault="008207A2" w:rsidP="008207A2">
      <w:pPr>
        <w:bidi/>
        <w:jc w:val="both"/>
        <w:rPr>
          <w:rFonts w:cs="David" w:hint="cs"/>
          <w:rtl/>
        </w:rPr>
      </w:pPr>
    </w:p>
    <w:p w14:paraId="0E0D6A2D" w14:textId="77777777" w:rsidR="008207A2" w:rsidRPr="008207A2" w:rsidRDefault="008207A2" w:rsidP="008207A2">
      <w:pPr>
        <w:pStyle w:val="Heading5"/>
        <w:rPr>
          <w:rFonts w:hint="cs"/>
          <w:u w:val="single"/>
          <w:rtl/>
        </w:rPr>
      </w:pPr>
      <w:r w:rsidRPr="008207A2">
        <w:rPr>
          <w:rFonts w:hint="cs"/>
          <w:rtl/>
        </w:rPr>
        <w:tab/>
        <w:t>אני בממשלה, לא במפלגת העבודה.</w:t>
      </w:r>
    </w:p>
    <w:p w14:paraId="33AF0BA7" w14:textId="77777777" w:rsidR="008207A2" w:rsidRPr="008207A2" w:rsidRDefault="008207A2" w:rsidP="008207A2">
      <w:pPr>
        <w:pStyle w:val="Heading5"/>
        <w:rPr>
          <w:rFonts w:hint="cs"/>
          <w:u w:val="single"/>
          <w:rtl/>
        </w:rPr>
      </w:pPr>
    </w:p>
    <w:p w14:paraId="5D5ECE32" w14:textId="77777777" w:rsidR="008207A2" w:rsidRPr="008207A2" w:rsidRDefault="008207A2" w:rsidP="008207A2">
      <w:pPr>
        <w:pStyle w:val="Heading5"/>
        <w:rPr>
          <w:rFonts w:hint="cs"/>
          <w:rtl/>
        </w:rPr>
      </w:pPr>
      <w:r w:rsidRPr="008207A2">
        <w:rPr>
          <w:rFonts w:hint="cs"/>
          <w:u w:val="single"/>
          <w:rtl/>
        </w:rPr>
        <w:t>שי חרמש:</w:t>
      </w:r>
    </w:p>
    <w:p w14:paraId="19194DC6" w14:textId="77777777" w:rsidR="008207A2" w:rsidRPr="008207A2" w:rsidRDefault="008207A2" w:rsidP="008207A2">
      <w:pPr>
        <w:pStyle w:val="Heading5"/>
        <w:rPr>
          <w:rFonts w:hint="cs"/>
          <w:rtl/>
        </w:rPr>
      </w:pPr>
    </w:p>
    <w:p w14:paraId="7AC97733" w14:textId="77777777" w:rsidR="008207A2" w:rsidRPr="008207A2" w:rsidRDefault="008207A2" w:rsidP="008207A2">
      <w:pPr>
        <w:bidi/>
        <w:jc w:val="both"/>
        <w:rPr>
          <w:rFonts w:cs="David" w:hint="cs"/>
          <w:rtl/>
        </w:rPr>
      </w:pPr>
      <w:r w:rsidRPr="008207A2">
        <w:rPr>
          <w:rFonts w:cs="David" w:hint="cs"/>
          <w:rtl/>
        </w:rPr>
        <w:tab/>
        <w:t xml:space="preserve"> אל תהרוג את </w:t>
      </w:r>
      <w:proofErr w:type="spellStart"/>
      <w:r w:rsidRPr="008207A2">
        <w:rPr>
          <w:rFonts w:cs="David" w:hint="cs"/>
          <w:rtl/>
        </w:rPr>
        <w:t>המל"ג</w:t>
      </w:r>
      <w:proofErr w:type="spellEnd"/>
      <w:r w:rsidRPr="008207A2">
        <w:rPr>
          <w:rFonts w:cs="David" w:hint="cs"/>
          <w:rtl/>
        </w:rPr>
        <w:t xml:space="preserve"> בגלל השרה.</w:t>
      </w:r>
    </w:p>
    <w:p w14:paraId="1DEECA4D" w14:textId="77777777" w:rsidR="008207A2" w:rsidRPr="008207A2" w:rsidRDefault="008207A2" w:rsidP="008207A2">
      <w:pPr>
        <w:bidi/>
        <w:jc w:val="both"/>
        <w:rPr>
          <w:rFonts w:cs="David" w:hint="cs"/>
          <w:rtl/>
        </w:rPr>
      </w:pPr>
    </w:p>
    <w:p w14:paraId="6CD3BFAA"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126CD8D8" w14:textId="77777777" w:rsidR="008207A2" w:rsidRPr="008207A2" w:rsidRDefault="008207A2" w:rsidP="008207A2">
      <w:pPr>
        <w:bidi/>
        <w:jc w:val="both"/>
        <w:rPr>
          <w:rFonts w:cs="David" w:hint="cs"/>
          <w:rtl/>
        </w:rPr>
      </w:pPr>
    </w:p>
    <w:p w14:paraId="74C78226" w14:textId="77777777" w:rsidR="008207A2" w:rsidRPr="008207A2" w:rsidRDefault="008207A2" w:rsidP="008207A2">
      <w:pPr>
        <w:bidi/>
        <w:jc w:val="both"/>
        <w:rPr>
          <w:rFonts w:cs="David" w:hint="cs"/>
          <w:rtl/>
        </w:rPr>
      </w:pPr>
      <w:r w:rsidRPr="008207A2">
        <w:rPr>
          <w:rFonts w:cs="David" w:hint="cs"/>
          <w:rtl/>
        </w:rPr>
        <w:tab/>
        <w:t>למה? החשב מלמד דבר חיובי.</w:t>
      </w:r>
    </w:p>
    <w:p w14:paraId="24D8E80A" w14:textId="77777777" w:rsidR="008207A2" w:rsidRPr="008207A2" w:rsidRDefault="008207A2" w:rsidP="008207A2">
      <w:pPr>
        <w:bidi/>
        <w:jc w:val="both"/>
        <w:rPr>
          <w:rFonts w:cs="David" w:hint="cs"/>
          <w:rtl/>
        </w:rPr>
      </w:pPr>
    </w:p>
    <w:p w14:paraId="304A8167" w14:textId="77777777" w:rsidR="008207A2" w:rsidRPr="008207A2" w:rsidRDefault="008207A2" w:rsidP="008207A2">
      <w:pPr>
        <w:pStyle w:val="Heading5"/>
        <w:rPr>
          <w:rFonts w:hint="cs"/>
          <w:rtl/>
        </w:rPr>
      </w:pPr>
      <w:r w:rsidRPr="008207A2">
        <w:rPr>
          <w:rFonts w:hint="cs"/>
          <w:u w:val="single"/>
          <w:rtl/>
        </w:rPr>
        <w:t>שי חרמש:</w:t>
      </w:r>
    </w:p>
    <w:p w14:paraId="355327FB" w14:textId="77777777" w:rsidR="008207A2" w:rsidRPr="008207A2" w:rsidRDefault="008207A2" w:rsidP="008207A2">
      <w:pPr>
        <w:pStyle w:val="Heading5"/>
        <w:rPr>
          <w:rFonts w:hint="cs"/>
          <w:rtl/>
        </w:rPr>
      </w:pPr>
    </w:p>
    <w:p w14:paraId="5231A0AC" w14:textId="77777777" w:rsidR="008207A2" w:rsidRPr="008207A2" w:rsidRDefault="008207A2" w:rsidP="008207A2">
      <w:pPr>
        <w:bidi/>
        <w:jc w:val="both"/>
        <w:rPr>
          <w:rFonts w:cs="David" w:hint="cs"/>
          <w:rtl/>
        </w:rPr>
      </w:pPr>
      <w:r w:rsidRPr="008207A2">
        <w:rPr>
          <w:rFonts w:cs="David" w:hint="cs"/>
          <w:rtl/>
        </w:rPr>
        <w:tab/>
        <w:t xml:space="preserve"> גם חופש אקדמי זה דבר חיובי. אתה רוצה שפקידי ממשלה ינהלו את האוניברסיטאות?</w:t>
      </w:r>
    </w:p>
    <w:p w14:paraId="54EDD42E" w14:textId="77777777" w:rsidR="008207A2" w:rsidRPr="008207A2" w:rsidRDefault="008207A2" w:rsidP="008207A2">
      <w:pPr>
        <w:bidi/>
        <w:jc w:val="both"/>
        <w:rPr>
          <w:rFonts w:cs="David" w:hint="cs"/>
          <w:rtl/>
        </w:rPr>
      </w:pPr>
    </w:p>
    <w:p w14:paraId="42F1BF8E"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4F4E7211" w14:textId="77777777" w:rsidR="008207A2" w:rsidRPr="008207A2" w:rsidRDefault="008207A2" w:rsidP="008207A2">
      <w:pPr>
        <w:bidi/>
        <w:jc w:val="both"/>
        <w:rPr>
          <w:rFonts w:cs="David" w:hint="cs"/>
          <w:rtl/>
        </w:rPr>
      </w:pPr>
    </w:p>
    <w:p w14:paraId="0F7ADAF5" w14:textId="77777777" w:rsidR="008207A2" w:rsidRPr="008207A2" w:rsidRDefault="008207A2" w:rsidP="008207A2">
      <w:pPr>
        <w:bidi/>
        <w:jc w:val="both"/>
        <w:rPr>
          <w:rFonts w:cs="David" w:hint="cs"/>
          <w:rtl/>
        </w:rPr>
      </w:pPr>
      <w:r w:rsidRPr="008207A2">
        <w:rPr>
          <w:rFonts w:cs="David" w:hint="cs"/>
          <w:rtl/>
        </w:rPr>
        <w:tab/>
        <w:t>כן.</w:t>
      </w:r>
    </w:p>
    <w:p w14:paraId="772EA83E" w14:textId="77777777" w:rsidR="008207A2" w:rsidRPr="008207A2" w:rsidRDefault="008207A2" w:rsidP="008207A2">
      <w:pPr>
        <w:bidi/>
        <w:jc w:val="both"/>
        <w:rPr>
          <w:rFonts w:cs="David" w:hint="cs"/>
          <w:rtl/>
        </w:rPr>
      </w:pPr>
    </w:p>
    <w:p w14:paraId="53F9380D" w14:textId="77777777" w:rsidR="008207A2" w:rsidRPr="008207A2" w:rsidRDefault="008207A2" w:rsidP="008207A2">
      <w:pPr>
        <w:pStyle w:val="Heading5"/>
        <w:rPr>
          <w:rFonts w:hint="cs"/>
          <w:rtl/>
        </w:rPr>
      </w:pPr>
      <w:r w:rsidRPr="008207A2">
        <w:rPr>
          <w:rFonts w:hint="cs"/>
          <w:u w:val="single"/>
          <w:rtl/>
        </w:rPr>
        <w:t>שי חרמש:</w:t>
      </w:r>
    </w:p>
    <w:p w14:paraId="1AE8295C" w14:textId="77777777" w:rsidR="008207A2" w:rsidRPr="008207A2" w:rsidRDefault="008207A2" w:rsidP="008207A2">
      <w:pPr>
        <w:pStyle w:val="Heading5"/>
        <w:rPr>
          <w:rFonts w:hint="cs"/>
          <w:rtl/>
        </w:rPr>
      </w:pPr>
    </w:p>
    <w:p w14:paraId="578771B5" w14:textId="77777777" w:rsidR="008207A2" w:rsidRPr="008207A2" w:rsidRDefault="008207A2" w:rsidP="008207A2">
      <w:pPr>
        <w:bidi/>
        <w:jc w:val="both"/>
        <w:rPr>
          <w:rFonts w:cs="David" w:hint="cs"/>
          <w:rtl/>
        </w:rPr>
      </w:pPr>
      <w:r w:rsidRPr="008207A2">
        <w:rPr>
          <w:rFonts w:cs="David" w:hint="cs"/>
          <w:rtl/>
        </w:rPr>
        <w:tab/>
        <w:t xml:space="preserve"> אני לא.</w:t>
      </w:r>
    </w:p>
    <w:p w14:paraId="02220AF1" w14:textId="77777777" w:rsidR="008207A2" w:rsidRPr="008207A2" w:rsidRDefault="008207A2" w:rsidP="008207A2">
      <w:pPr>
        <w:bidi/>
        <w:jc w:val="both"/>
        <w:rPr>
          <w:rFonts w:cs="David" w:hint="cs"/>
          <w:rtl/>
        </w:rPr>
      </w:pPr>
    </w:p>
    <w:p w14:paraId="6F0A7F63" w14:textId="77777777" w:rsidR="008207A2" w:rsidRPr="008207A2" w:rsidRDefault="008207A2" w:rsidP="008207A2">
      <w:pPr>
        <w:bidi/>
        <w:jc w:val="both"/>
        <w:rPr>
          <w:rFonts w:cs="David" w:hint="cs"/>
          <w:rtl/>
        </w:rPr>
      </w:pPr>
      <w:r w:rsidRPr="008207A2">
        <w:rPr>
          <w:rFonts w:cs="David" w:hint="cs"/>
          <w:u w:val="single"/>
          <w:rtl/>
        </w:rPr>
        <w:t>משה גפני:</w:t>
      </w:r>
    </w:p>
    <w:p w14:paraId="00C5EFE2" w14:textId="77777777" w:rsidR="008207A2" w:rsidRPr="008207A2" w:rsidRDefault="008207A2" w:rsidP="008207A2">
      <w:pPr>
        <w:bidi/>
        <w:jc w:val="both"/>
        <w:rPr>
          <w:rFonts w:cs="David" w:hint="cs"/>
          <w:rtl/>
        </w:rPr>
      </w:pPr>
    </w:p>
    <w:p w14:paraId="44905F55" w14:textId="77777777" w:rsidR="008207A2" w:rsidRPr="008207A2" w:rsidRDefault="008207A2" w:rsidP="008207A2">
      <w:pPr>
        <w:bidi/>
        <w:jc w:val="both"/>
        <w:rPr>
          <w:rFonts w:cs="David" w:hint="cs"/>
          <w:rtl/>
        </w:rPr>
      </w:pPr>
      <w:r w:rsidRPr="008207A2">
        <w:rPr>
          <w:rFonts w:cs="David" w:hint="cs"/>
          <w:rtl/>
        </w:rPr>
        <w:tab/>
        <w:t xml:space="preserve">אני שואל אותך מה את ממליצה לי לעשות. הנושא הוא ציבורי, וזה בדיוק תפקידה של הכנסת כאשר הממשלה מדברת בשני קולות: מצד אחד היא אומרת שיש ניהול כספי כושל וצריך למנות חשב, ומצד שני היא אומרת שאסור למנות חשב מכיוון שזאת פגיעה בחופש האקדמי. תפקידה של הכנסת לפקח על עבודת הממשלה כאשר הממשלה מדברת בדבר כל כך עקרוני בשני קולות. אני מציע לכל אחד לחשוב: לו היה אומר החשב שיש אי סדרים כספיים וניהול לא תקין במוסדות להשכלה התורניים </w:t>
      </w:r>
      <w:r w:rsidRPr="008207A2">
        <w:rPr>
          <w:rFonts w:cs="David"/>
          <w:rtl/>
        </w:rPr>
        <w:t>–</w:t>
      </w:r>
      <w:r w:rsidRPr="008207A2">
        <w:rPr>
          <w:rFonts w:cs="David" w:hint="cs"/>
          <w:rtl/>
        </w:rPr>
        <w:t xml:space="preserve"> האם היה קם שר או שרה ואומר שזאת פגיעה בחופש האקדמי התורני, או שהיו אומרים שהם גנבים? אבל זאת הערת אגב.</w:t>
      </w:r>
    </w:p>
    <w:p w14:paraId="71A61C7D" w14:textId="77777777" w:rsidR="008207A2" w:rsidRPr="008207A2" w:rsidRDefault="008207A2" w:rsidP="008207A2">
      <w:pPr>
        <w:bidi/>
        <w:jc w:val="both"/>
        <w:rPr>
          <w:rFonts w:cs="David" w:hint="cs"/>
          <w:rtl/>
        </w:rPr>
      </w:pPr>
    </w:p>
    <w:p w14:paraId="0C9FE033"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6C68B082" w14:textId="77777777" w:rsidR="008207A2" w:rsidRPr="008207A2" w:rsidRDefault="008207A2" w:rsidP="008207A2">
      <w:pPr>
        <w:bidi/>
        <w:jc w:val="both"/>
        <w:rPr>
          <w:rFonts w:cs="David" w:hint="cs"/>
          <w:rtl/>
        </w:rPr>
      </w:pPr>
    </w:p>
    <w:p w14:paraId="07485CF9" w14:textId="77777777" w:rsidR="008207A2" w:rsidRPr="008207A2" w:rsidRDefault="008207A2" w:rsidP="008207A2">
      <w:pPr>
        <w:bidi/>
        <w:jc w:val="both"/>
        <w:rPr>
          <w:rFonts w:cs="David" w:hint="cs"/>
          <w:rtl/>
        </w:rPr>
      </w:pPr>
      <w:r w:rsidRPr="008207A2">
        <w:rPr>
          <w:rFonts w:cs="David" w:hint="cs"/>
          <w:rtl/>
        </w:rPr>
        <w:tab/>
        <w:t xml:space="preserve">לפני שנשמע את עמדת הנשיאות אני מציעה להביא את זה לדיון בוועדת החינוך של הכנסת. עד אשר נשלים את הרפורמה בכל מה שקשור לשימוע של השרים בין אם בוועדות או במליאה, יוחלט אשר יוחלט </w:t>
      </w:r>
      <w:r w:rsidRPr="008207A2">
        <w:rPr>
          <w:rFonts w:cs="David"/>
          <w:rtl/>
        </w:rPr>
        <w:t>–</w:t>
      </w:r>
      <w:r w:rsidRPr="008207A2">
        <w:rPr>
          <w:rFonts w:cs="David" w:hint="cs"/>
          <w:rtl/>
        </w:rPr>
        <w:t xml:space="preserve"> מכיוון שהזכרת את הנושא של הפיקוח, אין דבר שנכון יותר מאשר הוועדה עצמה. כאשר היא מתכנסת היא יכולה לדון בנושא הזה קרוב לשעה, וזה הרבה יותר אפקטיבי מאשר 3 דקות על הדוכן. לא נעשה עם זה שום דבר יעיל. לכן אני מציעה להמליץ לוועדת החינוך לקיים דיון בנושא הזה.</w:t>
      </w:r>
    </w:p>
    <w:p w14:paraId="7E2365BD" w14:textId="77777777" w:rsidR="008207A2" w:rsidRPr="008207A2" w:rsidRDefault="008207A2" w:rsidP="008207A2">
      <w:pPr>
        <w:bidi/>
        <w:jc w:val="both"/>
        <w:rPr>
          <w:rFonts w:cs="David" w:hint="cs"/>
          <w:rtl/>
        </w:rPr>
      </w:pPr>
    </w:p>
    <w:p w14:paraId="2F030716" w14:textId="77777777" w:rsidR="008207A2" w:rsidRPr="008207A2" w:rsidRDefault="008207A2" w:rsidP="008207A2">
      <w:pPr>
        <w:bidi/>
        <w:jc w:val="both"/>
        <w:rPr>
          <w:rFonts w:cs="David" w:hint="cs"/>
          <w:rtl/>
        </w:rPr>
      </w:pPr>
      <w:r w:rsidRPr="008207A2">
        <w:rPr>
          <w:rFonts w:cs="David" w:hint="cs"/>
          <w:u w:val="single"/>
          <w:rtl/>
        </w:rPr>
        <w:t>משה גפני:</w:t>
      </w:r>
    </w:p>
    <w:p w14:paraId="2233A18C" w14:textId="77777777" w:rsidR="008207A2" w:rsidRPr="008207A2" w:rsidRDefault="008207A2" w:rsidP="008207A2">
      <w:pPr>
        <w:bidi/>
        <w:jc w:val="both"/>
        <w:rPr>
          <w:rFonts w:cs="David" w:hint="cs"/>
          <w:rtl/>
        </w:rPr>
      </w:pPr>
    </w:p>
    <w:p w14:paraId="31C9476F" w14:textId="77777777" w:rsidR="008207A2" w:rsidRPr="008207A2" w:rsidRDefault="008207A2" w:rsidP="008207A2">
      <w:pPr>
        <w:bidi/>
        <w:jc w:val="both"/>
        <w:rPr>
          <w:rFonts w:cs="David" w:hint="cs"/>
          <w:rtl/>
        </w:rPr>
      </w:pPr>
      <w:r w:rsidRPr="008207A2">
        <w:rPr>
          <w:rFonts w:cs="David" w:hint="cs"/>
          <w:rtl/>
        </w:rPr>
        <w:tab/>
        <w:t>הדיון הזה יהיה בשבוע הבא?</w:t>
      </w:r>
    </w:p>
    <w:p w14:paraId="11C6436C" w14:textId="77777777" w:rsidR="008207A2" w:rsidRPr="008207A2" w:rsidRDefault="008207A2" w:rsidP="008207A2">
      <w:pPr>
        <w:bidi/>
        <w:jc w:val="both"/>
        <w:rPr>
          <w:rFonts w:cs="David" w:hint="cs"/>
          <w:rtl/>
        </w:rPr>
      </w:pPr>
    </w:p>
    <w:p w14:paraId="7E152E64" w14:textId="77777777" w:rsidR="008207A2" w:rsidRPr="008207A2" w:rsidRDefault="008207A2" w:rsidP="008207A2">
      <w:pPr>
        <w:bidi/>
        <w:jc w:val="both"/>
        <w:rPr>
          <w:rFonts w:cs="David"/>
          <w:u w:val="single"/>
        </w:rPr>
      </w:pPr>
      <w:r w:rsidRPr="008207A2">
        <w:rPr>
          <w:rFonts w:cs="David"/>
          <w:u w:val="single"/>
          <w:rtl/>
        </w:rPr>
        <w:br w:type="page"/>
      </w:r>
      <w:r w:rsidRPr="008207A2">
        <w:rPr>
          <w:rFonts w:cs="David" w:hint="cs"/>
          <w:u w:val="single"/>
          <w:rtl/>
        </w:rPr>
        <w:t>היו"ר רוחמה אברהם:</w:t>
      </w:r>
    </w:p>
    <w:p w14:paraId="0DA1C052" w14:textId="77777777" w:rsidR="008207A2" w:rsidRPr="008207A2" w:rsidRDefault="008207A2" w:rsidP="008207A2">
      <w:pPr>
        <w:bidi/>
        <w:jc w:val="both"/>
        <w:rPr>
          <w:rFonts w:cs="David" w:hint="cs"/>
          <w:rtl/>
        </w:rPr>
      </w:pPr>
    </w:p>
    <w:p w14:paraId="115BC55C" w14:textId="77777777" w:rsidR="008207A2" w:rsidRPr="008207A2" w:rsidRDefault="008207A2" w:rsidP="008207A2">
      <w:pPr>
        <w:bidi/>
        <w:jc w:val="both"/>
        <w:rPr>
          <w:rFonts w:cs="David" w:hint="cs"/>
          <w:rtl/>
        </w:rPr>
      </w:pPr>
      <w:r w:rsidRPr="008207A2">
        <w:rPr>
          <w:rFonts w:cs="David" w:hint="cs"/>
          <w:rtl/>
        </w:rPr>
        <w:tab/>
        <w:t>אנחנו נמליץ שכן, בהקדם האפשרי.</w:t>
      </w:r>
    </w:p>
    <w:p w14:paraId="08AF1D69" w14:textId="77777777" w:rsidR="008207A2" w:rsidRPr="008207A2" w:rsidRDefault="008207A2" w:rsidP="008207A2">
      <w:pPr>
        <w:bidi/>
        <w:jc w:val="both"/>
        <w:rPr>
          <w:rFonts w:cs="David" w:hint="cs"/>
          <w:rtl/>
        </w:rPr>
      </w:pPr>
    </w:p>
    <w:p w14:paraId="41080775" w14:textId="77777777" w:rsidR="008207A2" w:rsidRPr="008207A2" w:rsidRDefault="008207A2" w:rsidP="008207A2">
      <w:pPr>
        <w:bidi/>
        <w:jc w:val="both"/>
        <w:rPr>
          <w:rFonts w:cs="David" w:hint="cs"/>
          <w:u w:val="single"/>
          <w:rtl/>
        </w:rPr>
      </w:pPr>
      <w:r w:rsidRPr="008207A2">
        <w:rPr>
          <w:rFonts w:cs="David" w:hint="cs"/>
          <w:u w:val="single"/>
          <w:rtl/>
        </w:rPr>
        <w:t xml:space="preserve">ארבל </w:t>
      </w:r>
      <w:proofErr w:type="spellStart"/>
      <w:r w:rsidRPr="008207A2">
        <w:rPr>
          <w:rFonts w:cs="David" w:hint="cs"/>
          <w:u w:val="single"/>
          <w:rtl/>
        </w:rPr>
        <w:t>אסטרחן</w:t>
      </w:r>
      <w:proofErr w:type="spellEnd"/>
      <w:r w:rsidRPr="008207A2">
        <w:rPr>
          <w:rFonts w:cs="David" w:hint="cs"/>
          <w:u w:val="single"/>
          <w:rtl/>
        </w:rPr>
        <w:t>:</w:t>
      </w:r>
    </w:p>
    <w:p w14:paraId="6C12E3D3" w14:textId="77777777" w:rsidR="008207A2" w:rsidRPr="008207A2" w:rsidRDefault="008207A2" w:rsidP="008207A2">
      <w:pPr>
        <w:bidi/>
        <w:jc w:val="both"/>
        <w:rPr>
          <w:rFonts w:cs="David" w:hint="cs"/>
          <w:rtl/>
        </w:rPr>
      </w:pPr>
    </w:p>
    <w:p w14:paraId="2BBB0B11" w14:textId="77777777" w:rsidR="008207A2" w:rsidRPr="008207A2" w:rsidRDefault="008207A2" w:rsidP="008207A2">
      <w:pPr>
        <w:bidi/>
        <w:jc w:val="both"/>
        <w:rPr>
          <w:rFonts w:cs="David" w:hint="cs"/>
          <w:rtl/>
        </w:rPr>
      </w:pPr>
      <w:r w:rsidRPr="008207A2">
        <w:rPr>
          <w:rFonts w:cs="David" w:hint="cs"/>
          <w:rtl/>
        </w:rPr>
        <w:tab/>
        <w:t>לוועדה יש סדר יום, ולוועדת הכנסת אין סמכות לחייב ועדה אחרת- -</w:t>
      </w:r>
    </w:p>
    <w:p w14:paraId="41A456EE" w14:textId="77777777" w:rsidR="008207A2" w:rsidRPr="008207A2" w:rsidRDefault="008207A2" w:rsidP="008207A2">
      <w:pPr>
        <w:bidi/>
        <w:jc w:val="both"/>
        <w:rPr>
          <w:rFonts w:cs="David" w:hint="cs"/>
          <w:rtl/>
        </w:rPr>
      </w:pPr>
    </w:p>
    <w:p w14:paraId="58A7B470"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34C20D92" w14:textId="77777777" w:rsidR="008207A2" w:rsidRPr="008207A2" w:rsidRDefault="008207A2" w:rsidP="008207A2">
      <w:pPr>
        <w:bidi/>
        <w:jc w:val="both"/>
        <w:rPr>
          <w:rFonts w:cs="David" w:hint="cs"/>
          <w:rtl/>
        </w:rPr>
      </w:pPr>
    </w:p>
    <w:p w14:paraId="138F6E90" w14:textId="77777777" w:rsidR="008207A2" w:rsidRPr="008207A2" w:rsidRDefault="008207A2" w:rsidP="008207A2">
      <w:pPr>
        <w:bidi/>
        <w:jc w:val="both"/>
        <w:rPr>
          <w:rFonts w:cs="David" w:hint="cs"/>
          <w:rtl/>
        </w:rPr>
      </w:pPr>
      <w:r w:rsidRPr="008207A2">
        <w:rPr>
          <w:rFonts w:cs="David" w:hint="cs"/>
          <w:rtl/>
        </w:rPr>
        <w:tab/>
        <w:t>אנחנו לא מחייבים, אנחנו ממליצים. אני אמרתי שנמליץ ונבקש.</w:t>
      </w:r>
    </w:p>
    <w:p w14:paraId="00913999" w14:textId="77777777" w:rsidR="008207A2" w:rsidRPr="008207A2" w:rsidRDefault="008207A2" w:rsidP="008207A2">
      <w:pPr>
        <w:bidi/>
        <w:jc w:val="both"/>
        <w:rPr>
          <w:rFonts w:cs="David" w:hint="cs"/>
          <w:rtl/>
        </w:rPr>
      </w:pPr>
    </w:p>
    <w:p w14:paraId="5E5B474C" w14:textId="77777777" w:rsidR="008207A2" w:rsidRPr="008207A2" w:rsidRDefault="008207A2" w:rsidP="008207A2">
      <w:pPr>
        <w:bidi/>
        <w:ind w:firstLine="567"/>
        <w:jc w:val="both"/>
        <w:rPr>
          <w:rFonts w:cs="David" w:hint="cs"/>
          <w:rtl/>
        </w:rPr>
      </w:pPr>
      <w:r w:rsidRPr="008207A2">
        <w:rPr>
          <w:rFonts w:cs="David" w:hint="cs"/>
          <w:rtl/>
        </w:rPr>
        <w:t xml:space="preserve">מי בעד להמליץ להעביר את הנושא לוועדת החינוך? בעד </w:t>
      </w:r>
      <w:r w:rsidRPr="008207A2">
        <w:rPr>
          <w:rFonts w:cs="David"/>
          <w:rtl/>
        </w:rPr>
        <w:t>–</w:t>
      </w:r>
      <w:r w:rsidRPr="008207A2">
        <w:rPr>
          <w:rFonts w:cs="David" w:hint="cs"/>
          <w:rtl/>
        </w:rPr>
        <w:t xml:space="preserve"> 10; נגד </w:t>
      </w:r>
      <w:r w:rsidRPr="008207A2">
        <w:rPr>
          <w:rFonts w:cs="David"/>
          <w:rtl/>
        </w:rPr>
        <w:t>–</w:t>
      </w:r>
      <w:r w:rsidRPr="008207A2">
        <w:rPr>
          <w:rFonts w:cs="David" w:hint="cs"/>
          <w:rtl/>
        </w:rPr>
        <w:t xml:space="preserve"> 2; אין נמנעים. נמליץ שהערעור הזה יועבר לדיון בוועדת חינוך.</w:t>
      </w:r>
    </w:p>
    <w:p w14:paraId="6ECB0899" w14:textId="77777777" w:rsidR="008207A2" w:rsidRPr="008207A2" w:rsidRDefault="008207A2" w:rsidP="008207A2">
      <w:pPr>
        <w:bidi/>
        <w:jc w:val="both"/>
        <w:rPr>
          <w:rFonts w:cs="David" w:hint="cs"/>
          <w:rtl/>
        </w:rPr>
      </w:pPr>
    </w:p>
    <w:p w14:paraId="7E15C0A7" w14:textId="77777777" w:rsidR="008207A2" w:rsidRPr="008207A2" w:rsidRDefault="008207A2" w:rsidP="008207A2">
      <w:pPr>
        <w:bidi/>
        <w:jc w:val="both"/>
        <w:rPr>
          <w:rFonts w:cs="David" w:hint="cs"/>
          <w:rtl/>
        </w:rPr>
      </w:pPr>
    </w:p>
    <w:p w14:paraId="238CB63D" w14:textId="77777777" w:rsidR="008207A2" w:rsidRPr="008207A2" w:rsidRDefault="008207A2" w:rsidP="008207A2">
      <w:pPr>
        <w:bidi/>
        <w:jc w:val="both"/>
        <w:rPr>
          <w:rFonts w:cs="David" w:hint="cs"/>
          <w:rtl/>
        </w:rPr>
      </w:pPr>
    </w:p>
    <w:p w14:paraId="68380777" w14:textId="77777777" w:rsidR="008207A2" w:rsidRPr="008207A2" w:rsidRDefault="008207A2" w:rsidP="008207A2">
      <w:pPr>
        <w:bidi/>
        <w:jc w:val="both"/>
        <w:rPr>
          <w:rFonts w:cs="David" w:hint="cs"/>
          <w:rtl/>
        </w:rPr>
      </w:pPr>
    </w:p>
    <w:p w14:paraId="4883611B" w14:textId="77777777" w:rsidR="008207A2" w:rsidRPr="008207A2" w:rsidRDefault="008207A2" w:rsidP="008207A2">
      <w:pPr>
        <w:bidi/>
        <w:jc w:val="both"/>
        <w:rPr>
          <w:rFonts w:cs="David"/>
          <w:rtl/>
        </w:rPr>
      </w:pPr>
      <w:r w:rsidRPr="008207A2">
        <w:rPr>
          <w:rFonts w:cs="David"/>
          <w:rtl/>
        </w:rPr>
        <w:br/>
      </w:r>
    </w:p>
    <w:p w14:paraId="733132D4" w14:textId="77777777" w:rsidR="008207A2" w:rsidRPr="008207A2" w:rsidRDefault="008207A2" w:rsidP="008207A2">
      <w:pPr>
        <w:tabs>
          <w:tab w:val="left" w:pos="1221"/>
        </w:tabs>
        <w:bidi/>
        <w:jc w:val="center"/>
        <w:rPr>
          <w:rFonts w:cs="David" w:hint="cs"/>
          <w:b/>
          <w:bCs/>
          <w:u w:val="single"/>
          <w:rtl/>
        </w:rPr>
      </w:pPr>
      <w:r w:rsidRPr="008207A2">
        <w:rPr>
          <w:rFonts w:cs="David"/>
          <w:rtl/>
        </w:rPr>
        <w:br w:type="page"/>
      </w:r>
      <w:r w:rsidRPr="008207A2">
        <w:rPr>
          <w:rFonts w:cs="David" w:hint="cs"/>
          <w:b/>
          <w:bCs/>
          <w:rtl/>
        </w:rPr>
        <w:t>ב.</w:t>
      </w:r>
      <w:r w:rsidRPr="008207A2">
        <w:rPr>
          <w:rFonts w:cs="David" w:hint="cs"/>
          <w:rtl/>
        </w:rPr>
        <w:t xml:space="preserve"> </w:t>
      </w:r>
      <w:r w:rsidRPr="008207A2">
        <w:rPr>
          <w:rFonts w:cs="David" w:hint="cs"/>
          <w:b/>
          <w:bCs/>
          <w:u w:val="single"/>
          <w:rtl/>
        </w:rPr>
        <w:t xml:space="preserve">הצעת חוק הכנסת (תיקון </w:t>
      </w:r>
      <w:r w:rsidRPr="008207A2">
        <w:rPr>
          <w:rFonts w:cs="David"/>
          <w:b/>
          <w:bCs/>
          <w:u w:val="single"/>
          <w:rtl/>
        </w:rPr>
        <w:t>–</w:t>
      </w:r>
      <w:r w:rsidRPr="008207A2">
        <w:rPr>
          <w:rFonts w:cs="David" w:hint="cs"/>
          <w:b/>
          <w:bCs/>
          <w:u w:val="single"/>
          <w:rtl/>
        </w:rPr>
        <w:t xml:space="preserve"> צמצום מספר החברים בוועדות הכנסת הקבועות),</w:t>
      </w:r>
    </w:p>
    <w:p w14:paraId="4177F00B" w14:textId="77777777" w:rsidR="008207A2" w:rsidRDefault="008207A2" w:rsidP="008207A2">
      <w:pPr>
        <w:tabs>
          <w:tab w:val="left" w:pos="1221"/>
        </w:tabs>
        <w:bidi/>
        <w:jc w:val="center"/>
        <w:rPr>
          <w:rFonts w:cs="David" w:hint="cs"/>
          <w:b/>
          <w:bCs/>
          <w:u w:val="single"/>
          <w:rtl/>
        </w:rPr>
      </w:pPr>
      <w:proofErr w:type="spellStart"/>
      <w:r w:rsidRPr="008207A2">
        <w:rPr>
          <w:rFonts w:cs="David" w:hint="cs"/>
          <w:b/>
          <w:bCs/>
          <w:u w:val="single"/>
          <w:rtl/>
        </w:rPr>
        <w:t>התשס"ז</w:t>
      </w:r>
      <w:proofErr w:type="spellEnd"/>
      <w:r w:rsidRPr="008207A2">
        <w:rPr>
          <w:rFonts w:cs="David" w:hint="cs"/>
          <w:b/>
          <w:bCs/>
          <w:u w:val="single"/>
          <w:rtl/>
        </w:rPr>
        <w:t xml:space="preserve">-2006, פ/1870, של ח"כ גדעון סער וקבוצת חברי כנסת </w:t>
      </w:r>
      <w:r w:rsidRPr="008207A2">
        <w:rPr>
          <w:rFonts w:cs="David"/>
          <w:b/>
          <w:bCs/>
          <w:u w:val="single"/>
          <w:rtl/>
        </w:rPr>
        <w:t>–</w:t>
      </w:r>
    </w:p>
    <w:p w14:paraId="3140A7BE" w14:textId="77777777" w:rsidR="008207A2" w:rsidRPr="008207A2" w:rsidRDefault="008207A2" w:rsidP="008207A2">
      <w:pPr>
        <w:tabs>
          <w:tab w:val="left" w:pos="1221"/>
        </w:tabs>
        <w:bidi/>
        <w:jc w:val="center"/>
        <w:rPr>
          <w:rFonts w:cs="David" w:hint="cs"/>
          <w:rtl/>
        </w:rPr>
      </w:pPr>
      <w:r w:rsidRPr="008207A2">
        <w:rPr>
          <w:rFonts w:cs="David" w:hint="cs"/>
          <w:b/>
          <w:bCs/>
          <w:u w:val="single"/>
          <w:rtl/>
        </w:rPr>
        <w:t>הכנה לקריאה</w:t>
      </w:r>
      <w:r>
        <w:rPr>
          <w:rFonts w:cs="David" w:hint="cs"/>
          <w:b/>
          <w:bCs/>
          <w:u w:val="single"/>
          <w:rtl/>
        </w:rPr>
        <w:t xml:space="preserve"> </w:t>
      </w:r>
      <w:r w:rsidRPr="008207A2">
        <w:rPr>
          <w:rFonts w:cs="David" w:hint="cs"/>
          <w:b/>
          <w:bCs/>
          <w:u w:val="single"/>
          <w:rtl/>
        </w:rPr>
        <w:t>ראשונה</w:t>
      </w:r>
    </w:p>
    <w:p w14:paraId="18700462" w14:textId="77777777" w:rsidR="008207A2" w:rsidRPr="008207A2" w:rsidRDefault="008207A2" w:rsidP="008207A2">
      <w:pPr>
        <w:bidi/>
        <w:jc w:val="both"/>
        <w:rPr>
          <w:rFonts w:cs="David" w:hint="cs"/>
          <w:rtl/>
        </w:rPr>
      </w:pPr>
    </w:p>
    <w:p w14:paraId="1C64EDB5"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670004E1" w14:textId="77777777" w:rsidR="008207A2" w:rsidRPr="008207A2" w:rsidRDefault="008207A2" w:rsidP="008207A2">
      <w:pPr>
        <w:bidi/>
        <w:jc w:val="both"/>
        <w:rPr>
          <w:rFonts w:cs="David" w:hint="cs"/>
          <w:rtl/>
        </w:rPr>
      </w:pPr>
    </w:p>
    <w:p w14:paraId="06C81A90" w14:textId="77777777" w:rsidR="008207A2" w:rsidRPr="008207A2" w:rsidRDefault="008207A2" w:rsidP="008207A2">
      <w:pPr>
        <w:bidi/>
        <w:jc w:val="both"/>
        <w:rPr>
          <w:rFonts w:cs="David" w:hint="cs"/>
          <w:rtl/>
        </w:rPr>
      </w:pPr>
      <w:r w:rsidRPr="008207A2">
        <w:rPr>
          <w:rFonts w:cs="David" w:hint="cs"/>
          <w:rtl/>
        </w:rPr>
        <w:tab/>
        <w:t>הנושא הבא לאור בקשתו של חבר הכנסת סער להקדים את הדיון על סדר היום בנושא צמצום חברים בוועדות.</w:t>
      </w:r>
    </w:p>
    <w:p w14:paraId="45AFAC3A" w14:textId="77777777" w:rsidR="008207A2" w:rsidRPr="008207A2" w:rsidRDefault="008207A2" w:rsidP="008207A2">
      <w:pPr>
        <w:bidi/>
        <w:jc w:val="both"/>
        <w:rPr>
          <w:rFonts w:cs="David" w:hint="cs"/>
          <w:rtl/>
        </w:rPr>
      </w:pPr>
    </w:p>
    <w:p w14:paraId="7F6F0376" w14:textId="77777777" w:rsidR="008207A2" w:rsidRPr="008207A2" w:rsidRDefault="008207A2" w:rsidP="008207A2">
      <w:pPr>
        <w:bidi/>
        <w:ind w:firstLine="567"/>
        <w:jc w:val="both"/>
        <w:rPr>
          <w:rFonts w:cs="David" w:hint="cs"/>
          <w:rtl/>
        </w:rPr>
      </w:pPr>
      <w:r w:rsidRPr="008207A2">
        <w:rPr>
          <w:rFonts w:cs="David" w:hint="cs"/>
          <w:rtl/>
        </w:rPr>
        <w:t xml:space="preserve"> מונח לפניכם מסמך שהכינה היועצת המשפטית של הוועדה. אתם מוזמנים לעיין בו תוך כדי ההסבר של חבר הכנסת סער. בבקשה.</w:t>
      </w:r>
    </w:p>
    <w:p w14:paraId="60E4B044" w14:textId="77777777" w:rsidR="008207A2" w:rsidRPr="008207A2" w:rsidRDefault="008207A2" w:rsidP="008207A2">
      <w:pPr>
        <w:bidi/>
        <w:jc w:val="both"/>
        <w:rPr>
          <w:rFonts w:cs="David" w:hint="cs"/>
          <w:rtl/>
        </w:rPr>
      </w:pPr>
    </w:p>
    <w:p w14:paraId="404AF7D8"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1712FCD4" w14:textId="77777777" w:rsidR="008207A2" w:rsidRPr="008207A2" w:rsidRDefault="008207A2" w:rsidP="008207A2">
      <w:pPr>
        <w:bidi/>
        <w:jc w:val="both"/>
        <w:rPr>
          <w:rFonts w:cs="David" w:hint="cs"/>
          <w:u w:val="single"/>
          <w:rtl/>
        </w:rPr>
      </w:pPr>
    </w:p>
    <w:p w14:paraId="4E79FEF2" w14:textId="77777777" w:rsidR="008207A2" w:rsidRPr="008207A2" w:rsidRDefault="008207A2" w:rsidP="008207A2">
      <w:pPr>
        <w:bidi/>
        <w:jc w:val="both"/>
        <w:rPr>
          <w:rFonts w:cs="David" w:hint="cs"/>
          <w:rtl/>
        </w:rPr>
      </w:pPr>
      <w:r w:rsidRPr="008207A2">
        <w:rPr>
          <w:rFonts w:cs="David" w:hint="cs"/>
          <w:rtl/>
        </w:rPr>
        <w:tab/>
        <w:t xml:space="preserve">ביום רביעי בתמיכת הרוב המכריע של סיעות הבית עברה במליאת הכנסת בקריאה טרומית ההצעה של חבר הכנסת אריאל, יושב ראש סיעת האיחוד הלאומי-מפד"ל ושלי בנושא צמצום מספר החברים בוועדות הכנסת. הנושא הזה יחול, לפי ההצעה, מהכנסת הבאה מחמת הקושי בשינוי במהלך כהונה של כנסת, כי הדבר מחייב להוציא חברים מהוועדות, וזה לא נוח. אבל בראיה הרחבה, כולנו מכירים את מצוקת השתתפות חברים בישיבות הוועדות מכיוון שכל חבר הוא חבר ב- 3, 4, 5 ועדות, וזאת תופעה לא תקינה ולא </w:t>
      </w:r>
      <w:proofErr w:type="spellStart"/>
      <w:r w:rsidRPr="008207A2">
        <w:rPr>
          <w:rFonts w:cs="David" w:hint="cs"/>
          <w:rtl/>
        </w:rPr>
        <w:t>נורמלית</w:t>
      </w:r>
      <w:proofErr w:type="spellEnd"/>
      <w:r w:rsidRPr="008207A2">
        <w:rPr>
          <w:rFonts w:cs="David" w:hint="cs"/>
          <w:rtl/>
        </w:rPr>
        <w:t xml:space="preserve">, והיא כמובן מקשה תמיד בצורה קשה יותר על סיעות הקואליציה שצריכות לחלק את המפתח בין פחות חברים פעילים, אבל גם על סיעות האופוזיציה. לדעתי, אין אדם רציני שמשרת בכנסת הזאת ומכיר אותה, ויכול לטעון שאפשר להיות חברים פעילים ביותר משתי ועדות בבית. </w:t>
      </w:r>
    </w:p>
    <w:p w14:paraId="39367104" w14:textId="77777777" w:rsidR="008207A2" w:rsidRPr="008207A2" w:rsidRDefault="008207A2" w:rsidP="008207A2">
      <w:pPr>
        <w:bidi/>
        <w:jc w:val="both"/>
        <w:rPr>
          <w:rFonts w:cs="David" w:hint="cs"/>
          <w:rtl/>
        </w:rPr>
      </w:pPr>
    </w:p>
    <w:p w14:paraId="789A7DE4" w14:textId="77777777" w:rsidR="008207A2" w:rsidRPr="008207A2" w:rsidRDefault="008207A2" w:rsidP="008207A2">
      <w:pPr>
        <w:bidi/>
        <w:ind w:firstLine="567"/>
        <w:jc w:val="both"/>
        <w:rPr>
          <w:rFonts w:cs="David" w:hint="cs"/>
          <w:rtl/>
        </w:rPr>
      </w:pPr>
      <w:r w:rsidRPr="008207A2">
        <w:rPr>
          <w:rFonts w:cs="David" w:hint="cs"/>
          <w:rtl/>
        </w:rPr>
        <w:t xml:space="preserve">רבים, ואפילו יושבת ראש הכנסת, באירוע האחרון בט"ו בשבט כשציינו יום הולדת לכנסת יו"ר הכנסת הסבירה מדוע היא תומכת במהלך כזה שהגשנו אותו לפני חודש וחצי. לפי ההצעה שלנו, השינוי יהיה כדלקמן: 8 מתוך 12 הוועדות הסטטוטוריות שמונות היום 15 חברים ימנו 11 חברים; הוועדות היותר רחבות </w:t>
      </w:r>
      <w:r w:rsidRPr="008207A2">
        <w:rPr>
          <w:rFonts w:cs="David"/>
          <w:rtl/>
        </w:rPr>
        <w:t>–</w:t>
      </w:r>
      <w:r w:rsidRPr="008207A2">
        <w:rPr>
          <w:rFonts w:cs="David" w:hint="cs"/>
          <w:rtl/>
        </w:rPr>
        <w:t xml:space="preserve"> כספים, חוקה וחוץ וביטחון, שחברים בהן, על-פי חוק, 17 חברים ימנו 13 חברים. אני לא מציע לגעת בוועדת הכנסת משום שגודלה היה תמיד גדול שכן בה מתנהלים כל סדרי הדיון בבית, ותמיד רוצים להיות בה, ולמעשה חוץ מסיעה אחת כל הסיעות גם בכנסת הזאת מיוצגות בה. לכן אני לא מציע להגביל באותו חוק את מספר החברים בוועדת הכנסת. </w:t>
      </w:r>
    </w:p>
    <w:p w14:paraId="59DC930E" w14:textId="77777777" w:rsidR="008207A2" w:rsidRPr="008207A2" w:rsidRDefault="008207A2" w:rsidP="008207A2">
      <w:pPr>
        <w:bidi/>
        <w:ind w:firstLine="567"/>
        <w:jc w:val="both"/>
        <w:rPr>
          <w:rFonts w:cs="David" w:hint="cs"/>
          <w:rtl/>
        </w:rPr>
      </w:pPr>
    </w:p>
    <w:p w14:paraId="7E026A68" w14:textId="77777777" w:rsidR="008207A2" w:rsidRPr="008207A2" w:rsidRDefault="008207A2" w:rsidP="008207A2">
      <w:pPr>
        <w:bidi/>
        <w:ind w:firstLine="567"/>
        <w:jc w:val="both"/>
        <w:rPr>
          <w:rFonts w:cs="David" w:hint="cs"/>
          <w:rtl/>
        </w:rPr>
      </w:pPr>
      <w:r w:rsidRPr="008207A2">
        <w:rPr>
          <w:rFonts w:cs="David" w:hint="cs"/>
          <w:rtl/>
        </w:rPr>
        <w:t xml:space="preserve">אינני מתייחס בכלל לוועדות מיוחדות שהן לא סטטוטוריות כי הגודל של הוועדות הלא סטטוטוריות איננו מעוגן בחוק. </w:t>
      </w:r>
    </w:p>
    <w:p w14:paraId="3DB90E51" w14:textId="77777777" w:rsidR="008207A2" w:rsidRPr="008207A2" w:rsidRDefault="008207A2" w:rsidP="008207A2">
      <w:pPr>
        <w:bidi/>
        <w:jc w:val="both"/>
        <w:rPr>
          <w:rFonts w:cs="David" w:hint="cs"/>
          <w:rtl/>
        </w:rPr>
      </w:pPr>
    </w:p>
    <w:p w14:paraId="7F67210C" w14:textId="77777777" w:rsidR="008207A2" w:rsidRPr="008207A2" w:rsidRDefault="008207A2" w:rsidP="008207A2">
      <w:pPr>
        <w:bidi/>
        <w:jc w:val="both"/>
        <w:rPr>
          <w:rFonts w:cs="David" w:hint="cs"/>
          <w:u w:val="single"/>
          <w:rtl/>
        </w:rPr>
      </w:pPr>
      <w:r w:rsidRPr="008207A2">
        <w:rPr>
          <w:rFonts w:cs="David" w:hint="cs"/>
          <w:u w:val="single"/>
          <w:rtl/>
        </w:rPr>
        <w:t xml:space="preserve">ארבל </w:t>
      </w:r>
      <w:proofErr w:type="spellStart"/>
      <w:r w:rsidRPr="008207A2">
        <w:rPr>
          <w:rFonts w:cs="David" w:hint="cs"/>
          <w:u w:val="single"/>
          <w:rtl/>
        </w:rPr>
        <w:t>אסטרחן</w:t>
      </w:r>
      <w:proofErr w:type="spellEnd"/>
      <w:r w:rsidRPr="008207A2">
        <w:rPr>
          <w:rFonts w:cs="David" w:hint="cs"/>
          <w:u w:val="single"/>
          <w:rtl/>
        </w:rPr>
        <w:t>:</w:t>
      </w:r>
    </w:p>
    <w:p w14:paraId="326BD195" w14:textId="77777777" w:rsidR="008207A2" w:rsidRPr="008207A2" w:rsidRDefault="008207A2" w:rsidP="008207A2">
      <w:pPr>
        <w:bidi/>
        <w:jc w:val="both"/>
        <w:rPr>
          <w:rFonts w:cs="David" w:hint="cs"/>
          <w:rtl/>
        </w:rPr>
      </w:pPr>
    </w:p>
    <w:p w14:paraId="6D53FD4B" w14:textId="77777777" w:rsidR="008207A2" w:rsidRPr="008207A2" w:rsidRDefault="008207A2" w:rsidP="008207A2">
      <w:pPr>
        <w:bidi/>
        <w:ind w:firstLine="567"/>
        <w:jc w:val="both"/>
        <w:rPr>
          <w:rFonts w:cs="David" w:hint="cs"/>
          <w:rtl/>
        </w:rPr>
      </w:pPr>
      <w:r w:rsidRPr="008207A2">
        <w:rPr>
          <w:rFonts w:cs="David" w:hint="cs"/>
          <w:rtl/>
        </w:rPr>
        <w:t>בתקנון הן כמו ועדות- - -</w:t>
      </w:r>
    </w:p>
    <w:p w14:paraId="4A2920FA" w14:textId="77777777" w:rsidR="008207A2" w:rsidRPr="008207A2" w:rsidRDefault="008207A2" w:rsidP="008207A2">
      <w:pPr>
        <w:bidi/>
        <w:ind w:firstLine="567"/>
        <w:jc w:val="both"/>
        <w:rPr>
          <w:rFonts w:cs="David" w:hint="cs"/>
          <w:rtl/>
        </w:rPr>
      </w:pPr>
    </w:p>
    <w:p w14:paraId="26E3050B"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6E4531E3" w14:textId="77777777" w:rsidR="008207A2" w:rsidRPr="008207A2" w:rsidRDefault="008207A2" w:rsidP="008207A2">
      <w:pPr>
        <w:bidi/>
        <w:jc w:val="both"/>
        <w:rPr>
          <w:rFonts w:cs="David" w:hint="cs"/>
          <w:u w:val="single"/>
          <w:rtl/>
        </w:rPr>
      </w:pPr>
    </w:p>
    <w:p w14:paraId="6F97C8D3" w14:textId="77777777" w:rsidR="008207A2" w:rsidRPr="008207A2" w:rsidRDefault="008207A2" w:rsidP="008207A2">
      <w:pPr>
        <w:bidi/>
        <w:jc w:val="both"/>
        <w:rPr>
          <w:rFonts w:cs="David" w:hint="cs"/>
          <w:rtl/>
        </w:rPr>
      </w:pPr>
      <w:r w:rsidRPr="008207A2">
        <w:rPr>
          <w:rFonts w:cs="David" w:hint="cs"/>
          <w:rtl/>
        </w:rPr>
        <w:tab/>
        <w:t xml:space="preserve"> אז אני מניח שזה ישפיע גם עליהן. אבל זה לא נוגע לשינוי בחוק. השינוי בחוק נוגע לוועדות סטטוטוריות. </w:t>
      </w:r>
    </w:p>
    <w:p w14:paraId="2D002E21" w14:textId="77777777" w:rsidR="008207A2" w:rsidRPr="008207A2" w:rsidRDefault="008207A2" w:rsidP="008207A2">
      <w:pPr>
        <w:bidi/>
        <w:jc w:val="both"/>
        <w:rPr>
          <w:rFonts w:cs="David" w:hint="cs"/>
          <w:rtl/>
        </w:rPr>
      </w:pPr>
    </w:p>
    <w:p w14:paraId="7AF67BFB" w14:textId="77777777" w:rsidR="008207A2" w:rsidRPr="008207A2" w:rsidRDefault="008207A2" w:rsidP="008207A2">
      <w:pPr>
        <w:bidi/>
        <w:ind w:firstLine="567"/>
        <w:jc w:val="both"/>
        <w:rPr>
          <w:rFonts w:cs="David" w:hint="cs"/>
          <w:rtl/>
        </w:rPr>
      </w:pPr>
      <w:r w:rsidRPr="008207A2">
        <w:rPr>
          <w:rFonts w:cs="David" w:hint="cs"/>
          <w:rtl/>
        </w:rPr>
        <w:t xml:space="preserve">אין שום דרך אחרת. אני מניח שחבר הכנסת דב </w:t>
      </w:r>
      <w:proofErr w:type="spellStart"/>
      <w:r w:rsidRPr="008207A2">
        <w:rPr>
          <w:rFonts w:cs="David" w:hint="cs"/>
          <w:rtl/>
        </w:rPr>
        <w:t>חנין</w:t>
      </w:r>
      <w:proofErr w:type="spellEnd"/>
      <w:r w:rsidRPr="008207A2">
        <w:rPr>
          <w:rFonts w:cs="David" w:hint="cs"/>
          <w:rtl/>
        </w:rPr>
        <w:t xml:space="preserve"> שדיבר גם במליאה, ושיש לו אינטרס שאני מכבד אותו כמי שמייצג מפלגה קטנה, יטען נגד המהלך הזה, אבל אין לו- -</w:t>
      </w:r>
    </w:p>
    <w:p w14:paraId="5CFF3DC6" w14:textId="77777777" w:rsidR="008207A2" w:rsidRPr="008207A2" w:rsidRDefault="008207A2" w:rsidP="008207A2">
      <w:pPr>
        <w:bidi/>
        <w:jc w:val="both"/>
        <w:rPr>
          <w:rFonts w:cs="David" w:hint="cs"/>
          <w:rtl/>
        </w:rPr>
      </w:pPr>
    </w:p>
    <w:p w14:paraId="46F1BCDB"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2E6F4ED" w14:textId="77777777" w:rsidR="008207A2" w:rsidRPr="008207A2" w:rsidRDefault="008207A2" w:rsidP="008207A2">
      <w:pPr>
        <w:bidi/>
        <w:jc w:val="both"/>
        <w:rPr>
          <w:rFonts w:cs="David" w:hint="cs"/>
          <w:rtl/>
        </w:rPr>
      </w:pPr>
    </w:p>
    <w:p w14:paraId="314EF9FF" w14:textId="77777777" w:rsidR="008207A2" w:rsidRPr="008207A2" w:rsidRDefault="008207A2" w:rsidP="008207A2">
      <w:pPr>
        <w:bidi/>
        <w:jc w:val="both"/>
        <w:rPr>
          <w:rFonts w:cs="David" w:hint="cs"/>
          <w:rtl/>
        </w:rPr>
      </w:pPr>
      <w:r w:rsidRPr="008207A2">
        <w:rPr>
          <w:rFonts w:cs="David" w:hint="cs"/>
          <w:rtl/>
        </w:rPr>
        <w:tab/>
        <w:t xml:space="preserve"> יש לי מפלגה יותר גדולה משלו, ובכל זאת אני מתנגד.</w:t>
      </w:r>
    </w:p>
    <w:p w14:paraId="3DD97391" w14:textId="77777777" w:rsidR="008207A2" w:rsidRPr="008207A2" w:rsidRDefault="008207A2" w:rsidP="008207A2">
      <w:pPr>
        <w:bidi/>
        <w:jc w:val="both"/>
        <w:rPr>
          <w:rFonts w:cs="David" w:hint="cs"/>
          <w:rtl/>
        </w:rPr>
      </w:pPr>
    </w:p>
    <w:p w14:paraId="5A3369E6"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01728FCC" w14:textId="77777777" w:rsidR="008207A2" w:rsidRPr="008207A2" w:rsidRDefault="008207A2" w:rsidP="008207A2">
      <w:pPr>
        <w:bidi/>
        <w:jc w:val="both"/>
        <w:rPr>
          <w:rFonts w:cs="David" w:hint="cs"/>
          <w:u w:val="single"/>
          <w:rtl/>
        </w:rPr>
      </w:pPr>
    </w:p>
    <w:p w14:paraId="23034686" w14:textId="77777777" w:rsidR="008207A2" w:rsidRPr="008207A2" w:rsidRDefault="008207A2" w:rsidP="008207A2">
      <w:pPr>
        <w:bidi/>
        <w:jc w:val="both"/>
        <w:rPr>
          <w:rFonts w:cs="David" w:hint="cs"/>
          <w:rtl/>
        </w:rPr>
      </w:pPr>
      <w:r w:rsidRPr="008207A2">
        <w:rPr>
          <w:rFonts w:cs="David" w:hint="cs"/>
          <w:rtl/>
        </w:rPr>
        <w:tab/>
        <w:t xml:space="preserve">לך יש מפלגה יותר קטנה משלו, אבל אתה חבר  בסיעה יותר גדולה משלו. אתה חברת עם התנועה </w:t>
      </w:r>
      <w:proofErr w:type="spellStart"/>
      <w:r w:rsidRPr="008207A2">
        <w:rPr>
          <w:rFonts w:cs="David" w:hint="cs"/>
          <w:rtl/>
        </w:rPr>
        <w:t>האיסלאמית</w:t>
      </w:r>
      <w:proofErr w:type="spellEnd"/>
      <w:r w:rsidRPr="008207A2">
        <w:rPr>
          <w:rFonts w:cs="David" w:hint="cs"/>
          <w:rtl/>
        </w:rPr>
        <w:t xml:space="preserve"> וביחד הלכתם לסיעה- -</w:t>
      </w:r>
    </w:p>
    <w:p w14:paraId="4FB54C1C" w14:textId="77777777" w:rsidR="008207A2" w:rsidRPr="008207A2" w:rsidRDefault="008207A2" w:rsidP="008207A2">
      <w:pPr>
        <w:bidi/>
        <w:jc w:val="both"/>
        <w:rPr>
          <w:rFonts w:cs="David" w:hint="cs"/>
          <w:rtl/>
        </w:rPr>
      </w:pPr>
    </w:p>
    <w:p w14:paraId="7935B3CF" w14:textId="77777777" w:rsidR="008207A2" w:rsidRPr="008207A2" w:rsidRDefault="008207A2" w:rsidP="008207A2">
      <w:pPr>
        <w:bidi/>
        <w:jc w:val="both"/>
        <w:rPr>
          <w:rFonts w:cs="David" w:hint="cs"/>
          <w:rtl/>
        </w:rPr>
      </w:pPr>
      <w:r w:rsidRPr="008207A2">
        <w:rPr>
          <w:rFonts w:cs="David"/>
          <w:u w:val="single"/>
          <w:rtl/>
        </w:rPr>
        <w:br w:type="page"/>
      </w:r>
      <w:proofErr w:type="spellStart"/>
      <w:r w:rsidRPr="008207A2">
        <w:rPr>
          <w:rFonts w:cs="David" w:hint="cs"/>
          <w:u w:val="single"/>
          <w:rtl/>
        </w:rPr>
        <w:t>אחמד</w:t>
      </w:r>
      <w:proofErr w:type="spellEnd"/>
      <w:r w:rsidRPr="008207A2">
        <w:rPr>
          <w:rFonts w:cs="David" w:hint="cs"/>
          <w:u w:val="single"/>
          <w:rtl/>
        </w:rPr>
        <w:t xml:space="preserve"> טיבי:</w:t>
      </w:r>
    </w:p>
    <w:p w14:paraId="1C40086F" w14:textId="77777777" w:rsidR="008207A2" w:rsidRPr="008207A2" w:rsidRDefault="008207A2" w:rsidP="008207A2">
      <w:pPr>
        <w:bidi/>
        <w:jc w:val="both"/>
        <w:rPr>
          <w:rFonts w:cs="David" w:hint="cs"/>
          <w:rtl/>
        </w:rPr>
      </w:pPr>
    </w:p>
    <w:p w14:paraId="5F904418" w14:textId="77777777" w:rsidR="008207A2" w:rsidRPr="008207A2" w:rsidRDefault="008207A2" w:rsidP="008207A2">
      <w:pPr>
        <w:bidi/>
        <w:jc w:val="both"/>
        <w:rPr>
          <w:rFonts w:cs="David" w:hint="cs"/>
          <w:rtl/>
        </w:rPr>
      </w:pPr>
      <w:r w:rsidRPr="008207A2">
        <w:rPr>
          <w:rFonts w:cs="David" w:hint="cs"/>
          <w:rtl/>
        </w:rPr>
        <w:tab/>
        <w:t xml:space="preserve"> אתה צריך לדבר על סיעות, לא על מפלגות.</w:t>
      </w:r>
    </w:p>
    <w:p w14:paraId="3C912848" w14:textId="77777777" w:rsidR="008207A2" w:rsidRPr="008207A2" w:rsidRDefault="008207A2" w:rsidP="008207A2">
      <w:pPr>
        <w:bidi/>
        <w:jc w:val="both"/>
        <w:rPr>
          <w:rFonts w:cs="David" w:hint="cs"/>
          <w:rtl/>
        </w:rPr>
      </w:pPr>
    </w:p>
    <w:p w14:paraId="27C32AA6"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0547E9A4" w14:textId="77777777" w:rsidR="008207A2" w:rsidRPr="008207A2" w:rsidRDefault="008207A2" w:rsidP="008207A2">
      <w:pPr>
        <w:bidi/>
        <w:jc w:val="both"/>
        <w:rPr>
          <w:rFonts w:cs="David" w:hint="cs"/>
          <w:u w:val="single"/>
          <w:rtl/>
        </w:rPr>
      </w:pPr>
    </w:p>
    <w:p w14:paraId="32DAE90F" w14:textId="77777777" w:rsidR="008207A2" w:rsidRPr="008207A2" w:rsidRDefault="008207A2" w:rsidP="008207A2">
      <w:pPr>
        <w:bidi/>
        <w:jc w:val="both"/>
        <w:rPr>
          <w:rFonts w:cs="David" w:hint="cs"/>
          <w:rtl/>
        </w:rPr>
      </w:pPr>
      <w:r w:rsidRPr="008207A2">
        <w:rPr>
          <w:rFonts w:cs="David" w:hint="cs"/>
          <w:rtl/>
        </w:rPr>
        <w:tab/>
        <w:t xml:space="preserve"> אינני יכול להכריע כרגע איזו מפלגה יותר גדולה </w:t>
      </w:r>
      <w:r w:rsidRPr="008207A2">
        <w:rPr>
          <w:rFonts w:cs="David"/>
          <w:rtl/>
        </w:rPr>
        <w:t>–</w:t>
      </w:r>
      <w:r w:rsidRPr="008207A2">
        <w:rPr>
          <w:rFonts w:cs="David" w:hint="cs"/>
          <w:rtl/>
        </w:rPr>
        <w:t xml:space="preserve"> מק"י או </w:t>
      </w:r>
      <w:proofErr w:type="spellStart"/>
      <w:r w:rsidRPr="008207A2">
        <w:rPr>
          <w:rFonts w:cs="David" w:hint="cs"/>
          <w:rtl/>
        </w:rPr>
        <w:t>תע"ל</w:t>
      </w:r>
      <w:proofErr w:type="spellEnd"/>
      <w:r w:rsidRPr="008207A2">
        <w:rPr>
          <w:rFonts w:cs="David" w:hint="cs"/>
          <w:rtl/>
        </w:rPr>
        <w:t>. אין לי הכלים להכריע, ואני מבקש להשאיר את זה ב"צריך עיון".</w:t>
      </w:r>
    </w:p>
    <w:p w14:paraId="132BABEF" w14:textId="77777777" w:rsidR="008207A2" w:rsidRPr="008207A2" w:rsidRDefault="008207A2" w:rsidP="008207A2">
      <w:pPr>
        <w:bidi/>
        <w:jc w:val="both"/>
        <w:rPr>
          <w:rFonts w:cs="David" w:hint="cs"/>
          <w:rtl/>
        </w:rPr>
      </w:pPr>
    </w:p>
    <w:p w14:paraId="0D6FAE3E"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107C3FC4" w14:textId="77777777" w:rsidR="008207A2" w:rsidRPr="008207A2" w:rsidRDefault="008207A2" w:rsidP="008207A2">
      <w:pPr>
        <w:bidi/>
        <w:jc w:val="both"/>
        <w:rPr>
          <w:rFonts w:cs="David" w:hint="cs"/>
          <w:rtl/>
        </w:rPr>
      </w:pPr>
    </w:p>
    <w:p w14:paraId="09A7015F" w14:textId="77777777" w:rsidR="008207A2" w:rsidRPr="008207A2" w:rsidRDefault="008207A2" w:rsidP="008207A2">
      <w:pPr>
        <w:bidi/>
        <w:jc w:val="both"/>
        <w:rPr>
          <w:rFonts w:cs="David" w:hint="cs"/>
          <w:rtl/>
        </w:rPr>
      </w:pPr>
      <w:r w:rsidRPr="008207A2">
        <w:rPr>
          <w:rFonts w:cs="David" w:hint="cs"/>
          <w:rtl/>
        </w:rPr>
        <w:tab/>
        <w:t>- - -</w:t>
      </w:r>
    </w:p>
    <w:p w14:paraId="66EC51B5" w14:textId="77777777" w:rsidR="008207A2" w:rsidRPr="008207A2" w:rsidRDefault="008207A2" w:rsidP="008207A2">
      <w:pPr>
        <w:bidi/>
        <w:jc w:val="both"/>
        <w:rPr>
          <w:rFonts w:cs="David" w:hint="cs"/>
          <w:rtl/>
        </w:rPr>
      </w:pPr>
    </w:p>
    <w:p w14:paraId="13076F70"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1F4AD7A2" w14:textId="77777777" w:rsidR="008207A2" w:rsidRPr="008207A2" w:rsidRDefault="008207A2" w:rsidP="008207A2">
      <w:pPr>
        <w:bidi/>
        <w:jc w:val="both"/>
        <w:rPr>
          <w:rFonts w:cs="David" w:hint="cs"/>
          <w:rtl/>
        </w:rPr>
      </w:pPr>
    </w:p>
    <w:p w14:paraId="153F2152" w14:textId="77777777" w:rsidR="008207A2" w:rsidRPr="008207A2" w:rsidRDefault="008207A2" w:rsidP="008207A2">
      <w:pPr>
        <w:bidi/>
        <w:jc w:val="both"/>
        <w:rPr>
          <w:rFonts w:cs="David" w:hint="cs"/>
          <w:rtl/>
        </w:rPr>
      </w:pPr>
      <w:r w:rsidRPr="008207A2">
        <w:rPr>
          <w:rFonts w:cs="David" w:hint="cs"/>
          <w:rtl/>
        </w:rPr>
        <w:tab/>
        <w:t xml:space="preserve"> אולי יושב ראש הסיעה שלו יציג את העמדה. אתה מייצג את עמדת יושב ראש הסיעה שלך?</w:t>
      </w:r>
    </w:p>
    <w:p w14:paraId="31EDF47F" w14:textId="77777777" w:rsidR="008207A2" w:rsidRPr="008207A2" w:rsidRDefault="008207A2" w:rsidP="008207A2">
      <w:pPr>
        <w:bidi/>
        <w:jc w:val="both"/>
        <w:rPr>
          <w:rFonts w:cs="David" w:hint="cs"/>
          <w:rtl/>
        </w:rPr>
      </w:pPr>
    </w:p>
    <w:p w14:paraId="10C97E56"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1D0066B0" w14:textId="77777777" w:rsidR="008207A2" w:rsidRPr="008207A2" w:rsidRDefault="008207A2" w:rsidP="008207A2">
      <w:pPr>
        <w:bidi/>
        <w:jc w:val="both"/>
        <w:rPr>
          <w:rFonts w:cs="David" w:hint="cs"/>
          <w:u w:val="single"/>
          <w:rtl/>
        </w:rPr>
      </w:pPr>
    </w:p>
    <w:p w14:paraId="33701F51" w14:textId="77777777" w:rsidR="008207A2" w:rsidRPr="008207A2" w:rsidRDefault="008207A2" w:rsidP="008207A2">
      <w:pPr>
        <w:bidi/>
        <w:jc w:val="both"/>
        <w:rPr>
          <w:rFonts w:cs="David" w:hint="cs"/>
          <w:rtl/>
        </w:rPr>
      </w:pPr>
      <w:r w:rsidRPr="008207A2">
        <w:rPr>
          <w:rFonts w:cs="David" w:hint="cs"/>
          <w:rtl/>
        </w:rPr>
        <w:tab/>
        <w:t xml:space="preserve"> יש כמובן חלופה שהיא צמצום מספר ועדות הכנסת. אני מודיע לכם, אין שום דבר מעשי אפשרות מעשית לצמצם ועדות, לא רק מכיוון שזה חלק מהדברים שמחלקים אותם באופן פוליטי, והמערכת הפוליטית לא תרצה לצמצם. אני זוכר שיושב ראש הכנסת הקודם הציע לבטל את הוועדה לקידום מעמד האישה. מי שחושב שאפשר לצמצם את מספר ועדות הבית שהיו כל השנים 10 ובעשור האחרון הן 12, כלומר, השינוי בהן היה מינורי </w:t>
      </w:r>
      <w:r w:rsidRPr="008207A2">
        <w:rPr>
          <w:rFonts w:cs="David"/>
          <w:rtl/>
        </w:rPr>
        <w:t>–</w:t>
      </w:r>
      <w:r w:rsidRPr="008207A2">
        <w:rPr>
          <w:rFonts w:cs="David" w:hint="cs"/>
          <w:rtl/>
        </w:rPr>
        <w:t xml:space="preserve"> הוא לדעתי, טועה.</w:t>
      </w:r>
    </w:p>
    <w:p w14:paraId="6F6E34CC" w14:textId="77777777" w:rsidR="008207A2" w:rsidRPr="008207A2" w:rsidRDefault="008207A2" w:rsidP="008207A2">
      <w:pPr>
        <w:bidi/>
        <w:jc w:val="both"/>
        <w:rPr>
          <w:rFonts w:cs="David" w:hint="cs"/>
          <w:rtl/>
        </w:rPr>
      </w:pPr>
    </w:p>
    <w:p w14:paraId="71EC7629" w14:textId="77777777" w:rsidR="008207A2" w:rsidRPr="008207A2" w:rsidRDefault="008207A2" w:rsidP="008207A2">
      <w:pPr>
        <w:bidi/>
        <w:jc w:val="both"/>
        <w:rPr>
          <w:rFonts w:cs="David" w:hint="cs"/>
          <w:i/>
          <w:iCs/>
          <w:rtl/>
        </w:rPr>
      </w:pPr>
      <w:r w:rsidRPr="008207A2">
        <w:rPr>
          <w:rFonts w:cs="David" w:hint="cs"/>
          <w:u w:val="single"/>
          <w:rtl/>
        </w:rPr>
        <w:t>קולט אביטל:</w:t>
      </w:r>
    </w:p>
    <w:p w14:paraId="177DED12" w14:textId="77777777" w:rsidR="008207A2" w:rsidRPr="008207A2" w:rsidRDefault="008207A2" w:rsidP="008207A2">
      <w:pPr>
        <w:bidi/>
        <w:jc w:val="both"/>
        <w:rPr>
          <w:rFonts w:cs="David" w:hint="cs"/>
          <w:i/>
          <w:iCs/>
          <w:rtl/>
        </w:rPr>
      </w:pPr>
    </w:p>
    <w:p w14:paraId="54FC8DDA" w14:textId="77777777" w:rsidR="008207A2" w:rsidRPr="008207A2" w:rsidRDefault="008207A2" w:rsidP="008207A2">
      <w:pPr>
        <w:bidi/>
        <w:jc w:val="both"/>
        <w:rPr>
          <w:rFonts w:cs="David" w:hint="cs"/>
          <w:rtl/>
        </w:rPr>
      </w:pPr>
      <w:r w:rsidRPr="008207A2">
        <w:rPr>
          <w:rFonts w:cs="David" w:hint="cs"/>
          <w:i/>
          <w:iCs/>
          <w:rtl/>
        </w:rPr>
        <w:tab/>
      </w:r>
      <w:r w:rsidRPr="008207A2">
        <w:rPr>
          <w:rFonts w:cs="David" w:hint="cs"/>
          <w:rtl/>
        </w:rPr>
        <w:t>יש גם הצעה לפצל את ועדת החוץ והביטחון לשתי ועדות.</w:t>
      </w:r>
    </w:p>
    <w:p w14:paraId="77DAB484" w14:textId="77777777" w:rsidR="008207A2" w:rsidRPr="008207A2" w:rsidRDefault="008207A2" w:rsidP="008207A2">
      <w:pPr>
        <w:bidi/>
        <w:jc w:val="both"/>
        <w:rPr>
          <w:rFonts w:cs="David" w:hint="cs"/>
          <w:rtl/>
        </w:rPr>
      </w:pPr>
    </w:p>
    <w:p w14:paraId="1C4C215E"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2FA8DEE7" w14:textId="77777777" w:rsidR="008207A2" w:rsidRPr="008207A2" w:rsidRDefault="008207A2" w:rsidP="008207A2">
      <w:pPr>
        <w:bidi/>
        <w:jc w:val="both"/>
        <w:rPr>
          <w:rFonts w:cs="David" w:hint="cs"/>
          <w:u w:val="single"/>
          <w:rtl/>
        </w:rPr>
      </w:pPr>
    </w:p>
    <w:p w14:paraId="7C7C0FE4" w14:textId="77777777" w:rsidR="008207A2" w:rsidRPr="008207A2" w:rsidRDefault="008207A2" w:rsidP="008207A2">
      <w:pPr>
        <w:bidi/>
        <w:jc w:val="both"/>
        <w:rPr>
          <w:rFonts w:cs="David" w:hint="cs"/>
          <w:rtl/>
        </w:rPr>
      </w:pPr>
      <w:r w:rsidRPr="008207A2">
        <w:rPr>
          <w:rFonts w:cs="David" w:hint="cs"/>
          <w:rtl/>
        </w:rPr>
        <w:tab/>
        <w:t xml:space="preserve"> אז זאת כבר הגדלה של מספר הוועדות. אנחנו מתבזים. כשבאים לדיון ואומרים שהשתתפו 3 או 4 חברים, אז כשמדובר ב-11 חברי ועדה זה דבר אחד, וכשמדובר ב-15 חברי ועדה זה דבר אחר. יש סטטיסטיקות של השתתפות בוועדות. חבר כנסת שרוצה להיות פרלמנטר חרוץ, והוא חבר ב-3 או 4 ועדות הנתונים שלו תמיד יהיו הכי גרועים. לכן זה מחויב המציאות. כל הסיעות המרכזיות חברו למהלך הזה בצדק. אני לא מציע להחיל את זה בכנסת הנוכחית כי אי-אפשר לעשות את זה תוך כדי תנועה, אבל אם אנחנו רוצים לשפר כמה דברים אז אנחנו צריכים לעשות את זה. </w:t>
      </w:r>
    </w:p>
    <w:p w14:paraId="3E7AA513" w14:textId="77777777" w:rsidR="008207A2" w:rsidRPr="008207A2" w:rsidRDefault="008207A2" w:rsidP="008207A2">
      <w:pPr>
        <w:bidi/>
        <w:jc w:val="both"/>
        <w:rPr>
          <w:rFonts w:cs="David" w:hint="cs"/>
          <w:rtl/>
        </w:rPr>
      </w:pPr>
    </w:p>
    <w:p w14:paraId="021B9E80" w14:textId="77777777" w:rsidR="008207A2" w:rsidRPr="008207A2" w:rsidRDefault="008207A2" w:rsidP="008207A2">
      <w:pPr>
        <w:bidi/>
        <w:ind w:firstLine="567"/>
        <w:jc w:val="both"/>
        <w:rPr>
          <w:rFonts w:cs="David" w:hint="cs"/>
          <w:rtl/>
        </w:rPr>
      </w:pPr>
      <w:r w:rsidRPr="008207A2">
        <w:rPr>
          <w:rFonts w:cs="David" w:hint="cs"/>
          <w:rtl/>
        </w:rPr>
        <w:t xml:space="preserve">בעניין הזה אין פגיעה בסיעות קטנות. הפגיעה היא פרופורציונית, כי יש מפתח מסוים. היום המפתח הוא יותר רחב. המפתח של הליכוד, של העבודה ושל קדימה נפגע באותה מידה שהמפתח של מפלגה קטנה נפגע. כמובן, מפלגה קטנה יכולה להגיד שכאשר המפתח נפגע היא תהיה חברה בפחות ועדות. זה נכון, למפלגה גדולה יהיו שני חברים במקום שלושה ולמפלגה קטנה בוועדה מסוימת זה יכול להיות - - -, אבל האלטרנטיבה לזה היא ליצור מצב שבמפלגות העיקריות יהיה צריך להמשיך להריץ חברים מוועדה לוועדה, שלא משתתפים בזמן הדיון בדיון עצמו ומורצים להצבעות בלי שבאופן אמיתי הם חברים פעילים בוועדות. זאת טעות גדולה מאוד; זה פוגע קשות באיכות הדיונים, בתדמית של הכנסת וגם בכך שהחברות בוועדה היא כבר לא </w:t>
      </w:r>
      <w:proofErr w:type="spellStart"/>
      <w:r w:rsidRPr="008207A2">
        <w:rPr>
          <w:rFonts w:cs="David" w:hint="cs"/>
          <w:rtl/>
        </w:rPr>
        <w:t>אקסלוסיבית</w:t>
      </w:r>
      <w:proofErr w:type="spellEnd"/>
      <w:r w:rsidRPr="008207A2">
        <w:rPr>
          <w:rFonts w:cs="David" w:hint="cs"/>
          <w:rtl/>
        </w:rPr>
        <w:t>. כאשר אתה חבר בוועדה שאתה מבקר בה פעם-פעמיים במושב, אנחנו מרוקנים מתוכן את מושג החברות בוועדות הכנסת.</w:t>
      </w:r>
    </w:p>
    <w:p w14:paraId="789C4ABF" w14:textId="77777777" w:rsidR="008207A2" w:rsidRPr="008207A2" w:rsidRDefault="008207A2" w:rsidP="008207A2">
      <w:pPr>
        <w:bidi/>
        <w:jc w:val="both"/>
        <w:rPr>
          <w:rFonts w:cs="David" w:hint="cs"/>
          <w:rtl/>
        </w:rPr>
      </w:pPr>
    </w:p>
    <w:p w14:paraId="1EEC6EB6"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6F60071E" w14:textId="77777777" w:rsidR="008207A2" w:rsidRPr="008207A2" w:rsidRDefault="008207A2" w:rsidP="008207A2">
      <w:pPr>
        <w:bidi/>
        <w:jc w:val="both"/>
        <w:rPr>
          <w:rFonts w:cs="David" w:hint="cs"/>
          <w:rtl/>
        </w:rPr>
      </w:pPr>
    </w:p>
    <w:p w14:paraId="51FE0348" w14:textId="77777777" w:rsidR="008207A2" w:rsidRPr="008207A2" w:rsidRDefault="008207A2" w:rsidP="008207A2">
      <w:pPr>
        <w:bidi/>
        <w:jc w:val="both"/>
        <w:rPr>
          <w:rFonts w:cs="David" w:hint="cs"/>
          <w:rtl/>
        </w:rPr>
      </w:pPr>
      <w:r w:rsidRPr="008207A2">
        <w:rPr>
          <w:rFonts w:cs="David" w:hint="cs"/>
          <w:rtl/>
        </w:rPr>
        <w:tab/>
        <w:t>אני מודה לך. זאת הצעה נכונה וראויה. התדמית של הכנסת מאוד מפריעה לכולנו. כאשר עיקר העבודה מתבצעת בוועדות עצמן וחבר כנסת חבר בשלוש-ארבע ועדות, גם סופרמן לא יכול להיות חבר בכל הוועדות הללו ולהיות בתוך דיון רציני ומקיף. לעיתים על סדר יומנו יש לא רק רפורמות, אלא הצעות חוק כאלה ואחרות שחברי הכנסת חייבים להשתתף בהן בכל הדיונים. אני הייתי הולכת קצת יותר רחוק, חבר הכנסת סער. אני מבינה את השיקול שלך להחיל את זה מהכנסת הבאה. אני לא פוסלת לנסות לקדם את זה לא כבר במושב הקרוב, אבל אולי אחרי זה. חשוב לעשות את זה אם הכנסת רוצה לקדם מספר רפורמות שינסו להחזיר את אמון הציבור שאובד לנו, ואני לא מדברת על הבעיה שהתקשורת מצלמת לפעמים מליאה ריקה, שזה גם דבר שצריך לדון בו. אבל  כאשר עיקר העבודה היא בוועדות זה יאפשר לחברי הכנסת להיות הרבה יותר רציניים ותהיה לו יכולת רבה יותר להשתתף.</w:t>
      </w:r>
    </w:p>
    <w:p w14:paraId="18D0C4E3" w14:textId="77777777" w:rsidR="008207A2" w:rsidRPr="008207A2" w:rsidRDefault="008207A2" w:rsidP="008207A2">
      <w:pPr>
        <w:bidi/>
        <w:jc w:val="both"/>
        <w:rPr>
          <w:rFonts w:cs="David" w:hint="cs"/>
          <w:rtl/>
        </w:rPr>
      </w:pPr>
    </w:p>
    <w:p w14:paraId="1C1E093D"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47553BA8" w14:textId="77777777" w:rsidR="008207A2" w:rsidRPr="008207A2" w:rsidRDefault="008207A2" w:rsidP="008207A2">
      <w:pPr>
        <w:bidi/>
        <w:jc w:val="both"/>
        <w:rPr>
          <w:rFonts w:cs="David" w:hint="cs"/>
          <w:u w:val="single"/>
          <w:rtl/>
        </w:rPr>
      </w:pPr>
    </w:p>
    <w:p w14:paraId="2BDE7559" w14:textId="77777777" w:rsidR="008207A2" w:rsidRPr="008207A2" w:rsidRDefault="008207A2" w:rsidP="008207A2">
      <w:pPr>
        <w:bidi/>
        <w:jc w:val="both"/>
        <w:rPr>
          <w:rFonts w:cs="David" w:hint="cs"/>
          <w:rtl/>
        </w:rPr>
      </w:pPr>
      <w:r w:rsidRPr="008207A2">
        <w:rPr>
          <w:rFonts w:cs="David" w:hint="cs"/>
          <w:rtl/>
        </w:rPr>
        <w:tab/>
        <w:t xml:space="preserve"> אני לא מאמין שמבחינה פוליטית אפשרי לשנות את זה באותה כנסת.</w:t>
      </w:r>
    </w:p>
    <w:p w14:paraId="10489E98" w14:textId="77777777" w:rsidR="008207A2" w:rsidRPr="008207A2" w:rsidRDefault="008207A2" w:rsidP="008207A2">
      <w:pPr>
        <w:bidi/>
        <w:jc w:val="both"/>
        <w:rPr>
          <w:rFonts w:cs="David" w:hint="cs"/>
          <w:rtl/>
        </w:rPr>
      </w:pPr>
    </w:p>
    <w:p w14:paraId="4CF8D6BB"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01528F8A" w14:textId="77777777" w:rsidR="008207A2" w:rsidRPr="008207A2" w:rsidRDefault="008207A2" w:rsidP="008207A2">
      <w:pPr>
        <w:bidi/>
        <w:jc w:val="both"/>
        <w:rPr>
          <w:rFonts w:cs="David" w:hint="cs"/>
          <w:rtl/>
        </w:rPr>
      </w:pPr>
    </w:p>
    <w:p w14:paraId="57595F2C" w14:textId="77777777" w:rsidR="008207A2" w:rsidRPr="008207A2" w:rsidRDefault="008207A2" w:rsidP="008207A2">
      <w:pPr>
        <w:bidi/>
        <w:jc w:val="both"/>
        <w:rPr>
          <w:rFonts w:cs="David" w:hint="cs"/>
          <w:rtl/>
        </w:rPr>
      </w:pPr>
      <w:r w:rsidRPr="008207A2">
        <w:rPr>
          <w:rFonts w:cs="David" w:hint="cs"/>
          <w:rtl/>
        </w:rPr>
        <w:tab/>
        <w:t>בוא נבדוק, אנחנו צריכים הסכמה. סביב השולחן הזה יש נציגות רחבה של כל סיעות הבית. אני פותחת את זה לדיון.</w:t>
      </w:r>
    </w:p>
    <w:p w14:paraId="1AA5041D" w14:textId="77777777" w:rsidR="008207A2" w:rsidRPr="008207A2" w:rsidRDefault="008207A2" w:rsidP="008207A2">
      <w:pPr>
        <w:bidi/>
        <w:jc w:val="both"/>
        <w:rPr>
          <w:rFonts w:cs="David" w:hint="cs"/>
          <w:u w:val="single"/>
          <w:rtl/>
        </w:rPr>
      </w:pPr>
    </w:p>
    <w:p w14:paraId="479B8568"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3459BB74" w14:textId="77777777" w:rsidR="008207A2" w:rsidRPr="008207A2" w:rsidRDefault="008207A2" w:rsidP="008207A2">
      <w:pPr>
        <w:bidi/>
        <w:jc w:val="both"/>
        <w:rPr>
          <w:rFonts w:cs="David" w:hint="cs"/>
          <w:u w:val="single"/>
          <w:rtl/>
        </w:rPr>
      </w:pPr>
    </w:p>
    <w:p w14:paraId="71790E5B" w14:textId="77777777" w:rsidR="008207A2" w:rsidRPr="008207A2" w:rsidRDefault="008207A2" w:rsidP="008207A2">
      <w:pPr>
        <w:bidi/>
        <w:jc w:val="both"/>
        <w:rPr>
          <w:rFonts w:cs="David" w:hint="cs"/>
          <w:rtl/>
        </w:rPr>
      </w:pPr>
      <w:r w:rsidRPr="008207A2">
        <w:rPr>
          <w:rFonts w:cs="David" w:hint="cs"/>
          <w:rtl/>
        </w:rPr>
        <w:tab/>
        <w:t xml:space="preserve"> אם אני אנסה להוציא חבר שלי מוועדת חוץ וביטחון או מוועדת כספים בזמן קדנציה, זאת עלולה להיות גם הקדנציה האחרונה שלי בבניין.</w:t>
      </w:r>
    </w:p>
    <w:p w14:paraId="4C28A242" w14:textId="77777777" w:rsidR="008207A2" w:rsidRPr="008207A2" w:rsidRDefault="008207A2" w:rsidP="008207A2">
      <w:pPr>
        <w:bidi/>
        <w:jc w:val="both"/>
        <w:rPr>
          <w:rFonts w:cs="David" w:hint="cs"/>
          <w:rtl/>
        </w:rPr>
      </w:pPr>
    </w:p>
    <w:p w14:paraId="4DE598B7"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7C207D0B" w14:textId="77777777" w:rsidR="008207A2" w:rsidRPr="008207A2" w:rsidRDefault="008207A2" w:rsidP="008207A2">
      <w:pPr>
        <w:bidi/>
        <w:jc w:val="both"/>
        <w:rPr>
          <w:rFonts w:cs="David" w:hint="cs"/>
          <w:rtl/>
        </w:rPr>
      </w:pPr>
    </w:p>
    <w:p w14:paraId="056A03AA" w14:textId="77777777" w:rsidR="008207A2" w:rsidRPr="008207A2" w:rsidRDefault="008207A2" w:rsidP="008207A2">
      <w:pPr>
        <w:bidi/>
        <w:jc w:val="both"/>
        <w:rPr>
          <w:rFonts w:cs="David" w:hint="cs"/>
          <w:rtl/>
        </w:rPr>
      </w:pPr>
      <w:r w:rsidRPr="008207A2">
        <w:rPr>
          <w:rFonts w:cs="David" w:hint="cs"/>
          <w:rtl/>
        </w:rPr>
        <w:tab/>
        <w:t>מזה אדוני חושש? אני פותחת את זה לדיון. חבר הכנסת פרוש, בבקשה.</w:t>
      </w:r>
    </w:p>
    <w:p w14:paraId="4F1B3D31" w14:textId="77777777" w:rsidR="008207A2" w:rsidRPr="008207A2" w:rsidRDefault="008207A2" w:rsidP="008207A2">
      <w:pPr>
        <w:bidi/>
        <w:jc w:val="both"/>
        <w:rPr>
          <w:rFonts w:cs="David" w:hint="cs"/>
          <w:rtl/>
        </w:rPr>
      </w:pPr>
      <w:r w:rsidRPr="008207A2">
        <w:rPr>
          <w:rFonts w:cs="David" w:hint="cs"/>
          <w:rtl/>
        </w:rPr>
        <w:tab/>
      </w:r>
    </w:p>
    <w:p w14:paraId="63074FA0"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2A868A43" w14:textId="77777777" w:rsidR="008207A2" w:rsidRPr="008207A2" w:rsidRDefault="008207A2" w:rsidP="008207A2">
      <w:pPr>
        <w:pStyle w:val="Heading5"/>
        <w:rPr>
          <w:rFonts w:hint="cs"/>
          <w:rtl/>
        </w:rPr>
      </w:pPr>
    </w:p>
    <w:p w14:paraId="0672FDB7" w14:textId="77777777" w:rsidR="008207A2" w:rsidRPr="008207A2" w:rsidRDefault="008207A2" w:rsidP="008207A2">
      <w:pPr>
        <w:bidi/>
        <w:jc w:val="both"/>
        <w:rPr>
          <w:rFonts w:cs="David" w:hint="cs"/>
          <w:rtl/>
        </w:rPr>
      </w:pPr>
      <w:r w:rsidRPr="008207A2">
        <w:rPr>
          <w:rFonts w:cs="David" w:hint="cs"/>
          <w:rtl/>
        </w:rPr>
        <w:tab/>
        <w:t xml:space="preserve"> אני צריך להגיע לוועדת הכלכלה.</w:t>
      </w:r>
    </w:p>
    <w:p w14:paraId="047C1300" w14:textId="77777777" w:rsidR="008207A2" w:rsidRPr="008207A2" w:rsidRDefault="008207A2" w:rsidP="008207A2">
      <w:pPr>
        <w:bidi/>
        <w:jc w:val="both"/>
        <w:rPr>
          <w:rFonts w:cs="David" w:hint="cs"/>
          <w:rtl/>
        </w:rPr>
      </w:pPr>
    </w:p>
    <w:p w14:paraId="26F19F59"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1E7AE397" w14:textId="77777777" w:rsidR="008207A2" w:rsidRPr="008207A2" w:rsidRDefault="008207A2" w:rsidP="008207A2">
      <w:pPr>
        <w:bidi/>
        <w:jc w:val="both"/>
        <w:rPr>
          <w:rFonts w:cs="David" w:hint="cs"/>
          <w:rtl/>
        </w:rPr>
      </w:pPr>
    </w:p>
    <w:p w14:paraId="6B79CB8E" w14:textId="77777777" w:rsidR="008207A2" w:rsidRPr="008207A2" w:rsidRDefault="008207A2" w:rsidP="008207A2">
      <w:pPr>
        <w:bidi/>
        <w:jc w:val="both"/>
        <w:rPr>
          <w:rFonts w:cs="David" w:hint="cs"/>
          <w:rtl/>
        </w:rPr>
      </w:pPr>
      <w:r w:rsidRPr="008207A2">
        <w:rPr>
          <w:rFonts w:cs="David" w:hint="cs"/>
          <w:rtl/>
        </w:rPr>
        <w:tab/>
        <w:t>הנה, אתה רואה הדגמה חיה למה אתה צריך מיד לתמוך בחוק.</w:t>
      </w:r>
    </w:p>
    <w:p w14:paraId="3A82ED2A" w14:textId="77777777" w:rsidR="008207A2" w:rsidRPr="008207A2" w:rsidRDefault="008207A2" w:rsidP="008207A2">
      <w:pPr>
        <w:bidi/>
        <w:jc w:val="both"/>
        <w:rPr>
          <w:rFonts w:cs="David" w:hint="cs"/>
          <w:rtl/>
        </w:rPr>
      </w:pPr>
    </w:p>
    <w:p w14:paraId="4BD1315C"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335F6CBE" w14:textId="77777777" w:rsidR="008207A2" w:rsidRPr="008207A2" w:rsidRDefault="008207A2" w:rsidP="008207A2">
      <w:pPr>
        <w:bidi/>
        <w:jc w:val="both"/>
        <w:rPr>
          <w:rFonts w:cs="David" w:hint="cs"/>
          <w:rtl/>
        </w:rPr>
      </w:pPr>
    </w:p>
    <w:p w14:paraId="6EDB7216" w14:textId="77777777" w:rsidR="008207A2" w:rsidRPr="008207A2" w:rsidRDefault="008207A2" w:rsidP="008207A2">
      <w:pPr>
        <w:pStyle w:val="Heading5"/>
        <w:rPr>
          <w:rFonts w:hint="cs"/>
          <w:u w:val="single"/>
          <w:rtl/>
        </w:rPr>
      </w:pPr>
      <w:r w:rsidRPr="008207A2">
        <w:rPr>
          <w:rFonts w:hint="cs"/>
          <w:rtl/>
        </w:rPr>
        <w:tab/>
        <w:t>בבקשה, אם חבר הכנסת פרוש מוותר.</w:t>
      </w:r>
    </w:p>
    <w:p w14:paraId="73B4B79E" w14:textId="77777777" w:rsidR="008207A2" w:rsidRPr="008207A2" w:rsidRDefault="008207A2" w:rsidP="008207A2">
      <w:pPr>
        <w:pStyle w:val="Heading5"/>
        <w:rPr>
          <w:rFonts w:hint="cs"/>
          <w:u w:val="single"/>
          <w:rtl/>
        </w:rPr>
      </w:pPr>
    </w:p>
    <w:p w14:paraId="76F50B87"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31C81FDF" w14:textId="77777777" w:rsidR="008207A2" w:rsidRPr="008207A2" w:rsidRDefault="008207A2" w:rsidP="008207A2">
      <w:pPr>
        <w:pStyle w:val="Heading5"/>
        <w:rPr>
          <w:rFonts w:hint="cs"/>
          <w:rtl/>
        </w:rPr>
      </w:pPr>
    </w:p>
    <w:p w14:paraId="657B8227" w14:textId="77777777" w:rsidR="008207A2" w:rsidRPr="008207A2" w:rsidRDefault="008207A2" w:rsidP="008207A2">
      <w:pPr>
        <w:bidi/>
        <w:jc w:val="both"/>
        <w:rPr>
          <w:rFonts w:cs="David" w:hint="cs"/>
          <w:rtl/>
        </w:rPr>
      </w:pPr>
      <w:r w:rsidRPr="008207A2">
        <w:rPr>
          <w:rFonts w:cs="David" w:hint="cs"/>
          <w:rtl/>
        </w:rPr>
        <w:tab/>
        <w:t xml:space="preserve">תודה לחבר הכנסת פרוש. </w:t>
      </w:r>
    </w:p>
    <w:p w14:paraId="4E3D11B2" w14:textId="77777777" w:rsidR="008207A2" w:rsidRPr="008207A2" w:rsidRDefault="008207A2" w:rsidP="008207A2">
      <w:pPr>
        <w:bidi/>
        <w:jc w:val="both"/>
        <w:rPr>
          <w:rFonts w:cs="David" w:hint="cs"/>
          <w:rtl/>
        </w:rPr>
      </w:pPr>
    </w:p>
    <w:p w14:paraId="17DCB95A" w14:textId="77777777" w:rsidR="008207A2" w:rsidRPr="008207A2" w:rsidRDefault="008207A2" w:rsidP="008207A2">
      <w:pPr>
        <w:bidi/>
        <w:ind w:firstLine="567"/>
        <w:jc w:val="both"/>
        <w:rPr>
          <w:rFonts w:cs="David" w:hint="cs"/>
          <w:rtl/>
        </w:rPr>
      </w:pPr>
      <w:r w:rsidRPr="008207A2">
        <w:rPr>
          <w:rFonts w:cs="David" w:hint="cs"/>
          <w:rtl/>
        </w:rPr>
        <w:t>אני מתנגד להצעת החוק הזאת מכיוון שאני סבור שהיא פוגעת בייצוגן של המפלגות הקטנות, והפגיעה הזאת היא קשה ומהותית; אגב, לא רק בייצוגן של הסיעות הקטנות, אלא גם בייצוגן של הסיעות הבינוניות בגודלן. אני מבין שחבר הכנסת סער מתכונן לקדנציה הבאה שבה הליכוד תהיה סיעה גדולה ולא בינונית בגודלה- -</w:t>
      </w:r>
    </w:p>
    <w:p w14:paraId="09BF6374" w14:textId="77777777" w:rsidR="008207A2" w:rsidRPr="008207A2" w:rsidRDefault="008207A2" w:rsidP="008207A2">
      <w:pPr>
        <w:bidi/>
        <w:jc w:val="both"/>
        <w:rPr>
          <w:rFonts w:cs="David" w:hint="cs"/>
          <w:rtl/>
        </w:rPr>
      </w:pPr>
    </w:p>
    <w:p w14:paraId="0E56FDA2" w14:textId="77777777" w:rsidR="008207A2" w:rsidRPr="008207A2" w:rsidRDefault="008207A2" w:rsidP="008207A2">
      <w:pPr>
        <w:bidi/>
        <w:jc w:val="both"/>
        <w:rPr>
          <w:rFonts w:cs="David" w:hint="cs"/>
          <w:u w:val="single"/>
          <w:rtl/>
        </w:rPr>
      </w:pPr>
      <w:r w:rsidRPr="008207A2">
        <w:rPr>
          <w:rFonts w:cs="David" w:hint="cs"/>
          <w:rtl/>
        </w:rPr>
        <w:t xml:space="preserve"> </w:t>
      </w:r>
      <w:r w:rsidRPr="008207A2">
        <w:rPr>
          <w:rFonts w:cs="David" w:hint="cs"/>
          <w:u w:val="single"/>
          <w:rtl/>
        </w:rPr>
        <w:t>קריאה:</w:t>
      </w:r>
    </w:p>
    <w:p w14:paraId="3A4CF4F0" w14:textId="77777777" w:rsidR="008207A2" w:rsidRPr="008207A2" w:rsidRDefault="008207A2" w:rsidP="008207A2">
      <w:pPr>
        <w:bidi/>
        <w:jc w:val="both"/>
        <w:rPr>
          <w:rFonts w:cs="David" w:hint="cs"/>
          <w:u w:val="single"/>
          <w:rtl/>
        </w:rPr>
      </w:pPr>
    </w:p>
    <w:p w14:paraId="355D60CC" w14:textId="77777777" w:rsidR="008207A2" w:rsidRPr="008207A2" w:rsidRDefault="008207A2" w:rsidP="008207A2">
      <w:pPr>
        <w:bidi/>
        <w:ind w:firstLine="567"/>
        <w:jc w:val="both"/>
        <w:rPr>
          <w:rFonts w:cs="David" w:hint="cs"/>
          <w:rtl/>
        </w:rPr>
      </w:pPr>
      <w:r w:rsidRPr="008207A2">
        <w:rPr>
          <w:rFonts w:cs="David" w:hint="cs"/>
          <w:rtl/>
        </w:rPr>
        <w:t>כל אחד שואף.</w:t>
      </w:r>
    </w:p>
    <w:p w14:paraId="5A574222" w14:textId="77777777" w:rsidR="008207A2" w:rsidRPr="008207A2" w:rsidRDefault="008207A2" w:rsidP="008207A2">
      <w:pPr>
        <w:bidi/>
        <w:jc w:val="both"/>
        <w:rPr>
          <w:rFonts w:cs="David" w:hint="cs"/>
          <w:rtl/>
        </w:rPr>
      </w:pPr>
    </w:p>
    <w:p w14:paraId="6090EBE4" w14:textId="77777777" w:rsidR="008207A2" w:rsidRPr="008207A2" w:rsidRDefault="008207A2" w:rsidP="008207A2">
      <w:pPr>
        <w:bidi/>
        <w:jc w:val="both"/>
        <w:rPr>
          <w:rFonts w:cs="David" w:hint="cs"/>
          <w:u w:val="single"/>
          <w:rtl/>
        </w:rPr>
      </w:pPr>
      <w:r w:rsidRPr="008207A2">
        <w:rPr>
          <w:rFonts w:cs="David" w:hint="cs"/>
          <w:u w:val="single"/>
          <w:rtl/>
        </w:rPr>
        <w:t>קריאה:</w:t>
      </w:r>
    </w:p>
    <w:p w14:paraId="32B665FE" w14:textId="77777777" w:rsidR="008207A2" w:rsidRPr="008207A2" w:rsidRDefault="008207A2" w:rsidP="008207A2">
      <w:pPr>
        <w:bidi/>
        <w:jc w:val="both"/>
        <w:rPr>
          <w:rFonts w:cs="David" w:hint="cs"/>
          <w:u w:val="single"/>
          <w:rtl/>
        </w:rPr>
      </w:pPr>
    </w:p>
    <w:p w14:paraId="1A7384C9" w14:textId="77777777" w:rsidR="008207A2" w:rsidRPr="008207A2" w:rsidRDefault="008207A2" w:rsidP="008207A2">
      <w:pPr>
        <w:bidi/>
        <w:ind w:firstLine="567"/>
        <w:jc w:val="both"/>
        <w:rPr>
          <w:rFonts w:cs="David" w:hint="cs"/>
          <w:rtl/>
        </w:rPr>
      </w:pPr>
      <w:r w:rsidRPr="008207A2">
        <w:rPr>
          <w:rFonts w:cs="David" w:hint="cs"/>
          <w:rtl/>
        </w:rPr>
        <w:t>גדולה מאוד.</w:t>
      </w:r>
    </w:p>
    <w:p w14:paraId="5CB9DFBF" w14:textId="77777777" w:rsidR="008207A2" w:rsidRPr="008207A2" w:rsidRDefault="008207A2" w:rsidP="008207A2">
      <w:pPr>
        <w:bidi/>
        <w:jc w:val="both"/>
        <w:rPr>
          <w:rFonts w:cs="David" w:hint="cs"/>
          <w:rtl/>
        </w:rPr>
      </w:pPr>
    </w:p>
    <w:p w14:paraId="61C97C39"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09AF8EBF" w14:textId="77777777" w:rsidR="008207A2" w:rsidRPr="008207A2" w:rsidRDefault="008207A2" w:rsidP="008207A2">
      <w:pPr>
        <w:pStyle w:val="Heading5"/>
        <w:rPr>
          <w:rFonts w:hint="cs"/>
          <w:rtl/>
        </w:rPr>
      </w:pPr>
    </w:p>
    <w:p w14:paraId="2F03E86A" w14:textId="77777777" w:rsidR="008207A2" w:rsidRPr="008207A2" w:rsidRDefault="008207A2" w:rsidP="008207A2">
      <w:pPr>
        <w:bidi/>
        <w:jc w:val="both"/>
        <w:rPr>
          <w:rFonts w:cs="David" w:hint="cs"/>
          <w:rtl/>
        </w:rPr>
      </w:pPr>
      <w:r w:rsidRPr="008207A2">
        <w:rPr>
          <w:rFonts w:cs="David" w:hint="cs"/>
          <w:rtl/>
        </w:rPr>
        <w:tab/>
        <w:t xml:space="preserve"> יכול להיות שזאת תחזית נכונה, אבל אם היינו מחילים את החוק הזה על סיעת הליכוד בגודלה הנוכחי גם ייצוגה של סיעת הליכוד היה נפגע בצורה ניכרת בוועדות הכנסת, ואני יכול להסביר גם למה. </w:t>
      </w:r>
    </w:p>
    <w:p w14:paraId="43F7F8BC" w14:textId="77777777" w:rsidR="008207A2" w:rsidRPr="008207A2" w:rsidRDefault="008207A2" w:rsidP="008207A2">
      <w:pPr>
        <w:bidi/>
        <w:jc w:val="both"/>
        <w:rPr>
          <w:rFonts w:cs="David" w:hint="cs"/>
          <w:rtl/>
        </w:rPr>
      </w:pPr>
    </w:p>
    <w:p w14:paraId="1B0E100D" w14:textId="77777777" w:rsidR="008207A2" w:rsidRPr="008207A2" w:rsidRDefault="008207A2" w:rsidP="008207A2">
      <w:pPr>
        <w:bidi/>
        <w:ind w:firstLine="567"/>
        <w:jc w:val="both"/>
        <w:rPr>
          <w:rFonts w:cs="David" w:hint="cs"/>
          <w:rtl/>
        </w:rPr>
      </w:pPr>
      <w:r w:rsidRPr="008207A2">
        <w:rPr>
          <w:rFonts w:cs="David" w:hint="cs"/>
          <w:rtl/>
        </w:rPr>
        <w:t>חבר הכנסת סער אומר שבמצב הנוכחי קשה לנהל דיונים בוועדות כשמעט חברי כנסת משתתפים בוועדות. אני מסכים שזה אכן המצב, אבל אני כופר לחלוטין בהנחה שהסיבה לכך שחברי כנסת ממעטים להשתתף בוועדות זה מכיוון שהם נמצאים בוועדות אחרות. אני מציע לוועדת הכנסת לעשות בדיקה אמפירית בחודש הקרוב, ונראה מה עושים חברי כנסת כשהם לא מגיעים לוועדות- -</w:t>
      </w:r>
    </w:p>
    <w:p w14:paraId="058A8EB4" w14:textId="77777777" w:rsidR="008207A2" w:rsidRPr="008207A2" w:rsidRDefault="008207A2" w:rsidP="008207A2">
      <w:pPr>
        <w:bidi/>
        <w:jc w:val="both"/>
        <w:rPr>
          <w:rFonts w:cs="David" w:hint="cs"/>
          <w:rtl/>
        </w:rPr>
      </w:pPr>
    </w:p>
    <w:p w14:paraId="2F9149E9"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73CD4429" w14:textId="77777777" w:rsidR="008207A2" w:rsidRPr="008207A2" w:rsidRDefault="008207A2" w:rsidP="008207A2">
      <w:pPr>
        <w:bidi/>
        <w:jc w:val="both"/>
        <w:rPr>
          <w:rFonts w:cs="David" w:hint="cs"/>
          <w:rtl/>
        </w:rPr>
      </w:pPr>
    </w:p>
    <w:p w14:paraId="24BCD4E7" w14:textId="77777777" w:rsidR="008207A2" w:rsidRPr="008207A2" w:rsidRDefault="008207A2" w:rsidP="008207A2">
      <w:pPr>
        <w:bidi/>
        <w:jc w:val="both"/>
        <w:rPr>
          <w:rFonts w:cs="David" w:hint="cs"/>
          <w:rtl/>
        </w:rPr>
      </w:pPr>
      <w:r w:rsidRPr="008207A2">
        <w:rPr>
          <w:rFonts w:cs="David" w:hint="cs"/>
          <w:rtl/>
        </w:rPr>
        <w:tab/>
        <w:t xml:space="preserve">אני אומר לך, אני עם היד על הדופק, חבר הכנסת </w:t>
      </w:r>
      <w:proofErr w:type="spellStart"/>
      <w:r w:rsidRPr="008207A2">
        <w:rPr>
          <w:rFonts w:cs="David" w:hint="cs"/>
          <w:rtl/>
        </w:rPr>
        <w:t>חנין</w:t>
      </w:r>
      <w:proofErr w:type="spellEnd"/>
      <w:r w:rsidRPr="008207A2">
        <w:rPr>
          <w:rFonts w:cs="David" w:hint="cs"/>
          <w:rtl/>
        </w:rPr>
        <w:t>.</w:t>
      </w:r>
    </w:p>
    <w:p w14:paraId="7B406D11" w14:textId="77777777" w:rsidR="008207A2" w:rsidRPr="008207A2" w:rsidRDefault="008207A2" w:rsidP="008207A2">
      <w:pPr>
        <w:bidi/>
        <w:jc w:val="both"/>
        <w:rPr>
          <w:rFonts w:cs="David" w:hint="cs"/>
          <w:rtl/>
        </w:rPr>
      </w:pPr>
    </w:p>
    <w:p w14:paraId="71A52C7E"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68A8DFC6" w14:textId="77777777" w:rsidR="008207A2" w:rsidRPr="008207A2" w:rsidRDefault="008207A2" w:rsidP="008207A2">
      <w:pPr>
        <w:pStyle w:val="Heading5"/>
        <w:rPr>
          <w:rFonts w:hint="cs"/>
          <w:rtl/>
        </w:rPr>
      </w:pPr>
    </w:p>
    <w:p w14:paraId="319D8E77" w14:textId="77777777" w:rsidR="008207A2" w:rsidRPr="008207A2" w:rsidRDefault="008207A2" w:rsidP="008207A2">
      <w:pPr>
        <w:bidi/>
        <w:jc w:val="both"/>
        <w:rPr>
          <w:rFonts w:cs="David" w:hint="cs"/>
          <w:rtl/>
        </w:rPr>
      </w:pPr>
      <w:r w:rsidRPr="008207A2">
        <w:rPr>
          <w:rFonts w:cs="David" w:hint="cs"/>
          <w:rtl/>
        </w:rPr>
        <w:tab/>
        <w:t>אני עם היד על הדופק גם כן, ואני אומר לך שזה לא המצב.</w:t>
      </w:r>
    </w:p>
    <w:p w14:paraId="046F356A" w14:textId="77777777" w:rsidR="008207A2" w:rsidRPr="008207A2" w:rsidRDefault="008207A2" w:rsidP="008207A2">
      <w:pPr>
        <w:bidi/>
        <w:jc w:val="both"/>
        <w:rPr>
          <w:rFonts w:cs="David" w:hint="cs"/>
          <w:rtl/>
        </w:rPr>
      </w:pPr>
    </w:p>
    <w:p w14:paraId="3960D03E"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52219EDB" w14:textId="77777777" w:rsidR="008207A2" w:rsidRPr="008207A2" w:rsidRDefault="008207A2" w:rsidP="008207A2">
      <w:pPr>
        <w:bidi/>
        <w:jc w:val="both"/>
        <w:rPr>
          <w:rFonts w:cs="David" w:hint="cs"/>
          <w:rtl/>
        </w:rPr>
      </w:pPr>
    </w:p>
    <w:p w14:paraId="6ED82A92" w14:textId="77777777" w:rsidR="008207A2" w:rsidRPr="008207A2" w:rsidRDefault="008207A2" w:rsidP="008207A2">
      <w:pPr>
        <w:bidi/>
        <w:jc w:val="both"/>
        <w:rPr>
          <w:rFonts w:cs="David" w:hint="cs"/>
          <w:rtl/>
        </w:rPr>
      </w:pPr>
      <w:r w:rsidRPr="008207A2">
        <w:rPr>
          <w:rFonts w:cs="David" w:hint="cs"/>
          <w:rtl/>
        </w:rPr>
        <w:tab/>
        <w:t>כמי שניסה בכנס האחרון להביא למצב של שינוי תחילת מועדי הישיבות של הוועדות זה הקל במעט, וזה עזר ליותר חברים להשתתף בוועדות. אבל ודאי שהמצב לא השתפר עד כדי כך. גם אני חברה ב-3 ועדות, ואני לא רואה את עצמי מספיקה להגיע לשם, לא מכיוון שאני לא רוצה, אלא מכיוון שאני צריכה לבחור מהם הנושאים החשובים לי, ואני צריכה לוותר.</w:t>
      </w:r>
    </w:p>
    <w:p w14:paraId="75E61C45" w14:textId="77777777" w:rsidR="008207A2" w:rsidRPr="008207A2" w:rsidRDefault="008207A2" w:rsidP="008207A2">
      <w:pPr>
        <w:bidi/>
        <w:jc w:val="both"/>
        <w:rPr>
          <w:rFonts w:cs="David" w:hint="cs"/>
          <w:rtl/>
        </w:rPr>
      </w:pPr>
    </w:p>
    <w:p w14:paraId="17D77F60" w14:textId="77777777" w:rsidR="008207A2" w:rsidRPr="008207A2" w:rsidRDefault="008207A2" w:rsidP="008207A2">
      <w:pPr>
        <w:bidi/>
        <w:jc w:val="both"/>
        <w:rPr>
          <w:rFonts w:cs="David" w:hint="cs"/>
          <w:u w:val="single"/>
          <w:rtl/>
        </w:rPr>
      </w:pPr>
      <w:r w:rsidRPr="008207A2">
        <w:rPr>
          <w:rFonts w:cs="David" w:hint="cs"/>
          <w:u w:val="single"/>
          <w:rtl/>
        </w:rPr>
        <w:t xml:space="preserve">יובל </w:t>
      </w:r>
      <w:proofErr w:type="spellStart"/>
      <w:r w:rsidRPr="008207A2">
        <w:rPr>
          <w:rFonts w:cs="David" w:hint="cs"/>
          <w:u w:val="single"/>
          <w:rtl/>
        </w:rPr>
        <w:t>שטייניץ</w:t>
      </w:r>
      <w:proofErr w:type="spellEnd"/>
      <w:r w:rsidRPr="008207A2">
        <w:rPr>
          <w:rFonts w:cs="David" w:hint="cs"/>
          <w:u w:val="single"/>
          <w:rtl/>
        </w:rPr>
        <w:t>:</w:t>
      </w:r>
    </w:p>
    <w:p w14:paraId="413E468A" w14:textId="77777777" w:rsidR="008207A2" w:rsidRPr="008207A2" w:rsidRDefault="008207A2" w:rsidP="008207A2">
      <w:pPr>
        <w:bidi/>
        <w:jc w:val="both"/>
        <w:rPr>
          <w:rFonts w:cs="David" w:hint="cs"/>
          <w:rtl/>
        </w:rPr>
      </w:pPr>
    </w:p>
    <w:p w14:paraId="0D24EC9C" w14:textId="77777777" w:rsidR="008207A2" w:rsidRPr="008207A2" w:rsidRDefault="008207A2" w:rsidP="008207A2">
      <w:pPr>
        <w:bidi/>
        <w:jc w:val="both"/>
        <w:rPr>
          <w:rFonts w:cs="David" w:hint="cs"/>
          <w:rtl/>
        </w:rPr>
      </w:pPr>
      <w:r w:rsidRPr="008207A2">
        <w:rPr>
          <w:rFonts w:cs="David" w:hint="cs"/>
          <w:rtl/>
        </w:rPr>
        <w:tab/>
        <w:t>זה לא רק להופיע, זה גם התמחות, זה גם להשקיע בעניין. הרי אי-אפשר ללמוד מחדש שלושה נושאים חדשים, וגם לא שניים.</w:t>
      </w:r>
    </w:p>
    <w:p w14:paraId="5C95D34B" w14:textId="77777777" w:rsidR="008207A2" w:rsidRPr="008207A2" w:rsidRDefault="008207A2" w:rsidP="008207A2">
      <w:pPr>
        <w:bidi/>
        <w:jc w:val="both"/>
        <w:rPr>
          <w:rFonts w:cs="David" w:hint="cs"/>
          <w:rtl/>
        </w:rPr>
      </w:pPr>
    </w:p>
    <w:p w14:paraId="7AD7CE0B"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4408681E" w14:textId="77777777" w:rsidR="008207A2" w:rsidRPr="008207A2" w:rsidRDefault="008207A2" w:rsidP="008207A2">
      <w:pPr>
        <w:bidi/>
        <w:jc w:val="both"/>
        <w:rPr>
          <w:rFonts w:cs="David" w:hint="cs"/>
          <w:rtl/>
        </w:rPr>
      </w:pPr>
    </w:p>
    <w:p w14:paraId="118F24F0" w14:textId="77777777" w:rsidR="008207A2" w:rsidRPr="008207A2" w:rsidRDefault="008207A2" w:rsidP="008207A2">
      <w:pPr>
        <w:bidi/>
        <w:jc w:val="both"/>
        <w:rPr>
          <w:rFonts w:cs="David" w:hint="cs"/>
          <w:rtl/>
        </w:rPr>
      </w:pPr>
      <w:r w:rsidRPr="008207A2">
        <w:rPr>
          <w:rFonts w:cs="David" w:hint="cs"/>
          <w:rtl/>
        </w:rPr>
        <w:tab/>
        <w:t>בוודאי.</w:t>
      </w:r>
    </w:p>
    <w:p w14:paraId="3B88BD17" w14:textId="77777777" w:rsidR="008207A2" w:rsidRPr="008207A2" w:rsidRDefault="008207A2" w:rsidP="008207A2">
      <w:pPr>
        <w:bidi/>
        <w:jc w:val="both"/>
        <w:rPr>
          <w:rFonts w:cs="David" w:hint="cs"/>
          <w:rtl/>
        </w:rPr>
      </w:pPr>
    </w:p>
    <w:p w14:paraId="07CAF426" w14:textId="77777777" w:rsidR="008207A2" w:rsidRPr="008207A2" w:rsidRDefault="008207A2" w:rsidP="008207A2">
      <w:pPr>
        <w:pStyle w:val="Heading5"/>
        <w:rPr>
          <w:rFonts w:hint="cs"/>
          <w:rtl/>
        </w:rPr>
      </w:pPr>
      <w:r w:rsidRPr="008207A2">
        <w:rPr>
          <w:rFonts w:hint="cs"/>
          <w:u w:val="single"/>
          <w:rtl/>
        </w:rPr>
        <w:t xml:space="preserve">דב </w:t>
      </w:r>
      <w:proofErr w:type="spellStart"/>
      <w:r w:rsidRPr="008207A2">
        <w:rPr>
          <w:rFonts w:hint="cs"/>
          <w:u w:val="single"/>
          <w:rtl/>
        </w:rPr>
        <w:t>חנין</w:t>
      </w:r>
      <w:proofErr w:type="spellEnd"/>
      <w:r w:rsidRPr="008207A2">
        <w:rPr>
          <w:rFonts w:hint="cs"/>
          <w:u w:val="single"/>
          <w:rtl/>
        </w:rPr>
        <w:t>:</w:t>
      </w:r>
    </w:p>
    <w:p w14:paraId="100512A6" w14:textId="77777777" w:rsidR="008207A2" w:rsidRPr="008207A2" w:rsidRDefault="008207A2" w:rsidP="008207A2">
      <w:pPr>
        <w:pStyle w:val="Heading5"/>
        <w:rPr>
          <w:rFonts w:hint="cs"/>
          <w:rtl/>
        </w:rPr>
      </w:pPr>
    </w:p>
    <w:p w14:paraId="2DA930AA" w14:textId="77777777" w:rsidR="008207A2" w:rsidRPr="008207A2" w:rsidRDefault="008207A2" w:rsidP="008207A2">
      <w:pPr>
        <w:bidi/>
        <w:jc w:val="both"/>
        <w:rPr>
          <w:rFonts w:cs="David" w:hint="cs"/>
          <w:rtl/>
        </w:rPr>
      </w:pPr>
      <w:r w:rsidRPr="008207A2">
        <w:rPr>
          <w:rFonts w:cs="David" w:hint="cs"/>
          <w:rtl/>
        </w:rPr>
        <w:tab/>
        <w:t xml:space="preserve">אני רוצה להציע הצעה מעשית. הונחה בפנינו בשבוע שעבר חבילה שלמה של הצעות ורעיונות של יושבת ראש הכנסת לרפורמה בעבודת הכנסת. מי מחברי הכנסת שעדיין לא עיין בחוברת הזאת אני מציע לו לעיין בה, כי היא מאוד מעניינת. </w:t>
      </w:r>
    </w:p>
    <w:p w14:paraId="4EBCB2BD" w14:textId="77777777" w:rsidR="008207A2" w:rsidRPr="008207A2" w:rsidRDefault="008207A2" w:rsidP="008207A2">
      <w:pPr>
        <w:bidi/>
        <w:jc w:val="both"/>
        <w:rPr>
          <w:rFonts w:cs="David" w:hint="cs"/>
          <w:rtl/>
        </w:rPr>
      </w:pPr>
    </w:p>
    <w:p w14:paraId="3821D35A" w14:textId="77777777" w:rsidR="008207A2" w:rsidRPr="008207A2" w:rsidRDefault="008207A2" w:rsidP="008207A2">
      <w:pPr>
        <w:bidi/>
        <w:ind w:firstLine="567"/>
        <w:jc w:val="both"/>
        <w:rPr>
          <w:rFonts w:cs="David" w:hint="cs"/>
          <w:rtl/>
        </w:rPr>
      </w:pPr>
      <w:r w:rsidRPr="008207A2">
        <w:rPr>
          <w:rFonts w:cs="David" w:hint="cs"/>
          <w:rtl/>
        </w:rPr>
        <w:t>אחד הכיוונים המרכזיים של הרפורמה המוצעת לנו היא להעביר חלק גדול מעבודתה של הכנסת מהמליאה לוועדות. זה רעיון מעניין, שיש בו שיקולים לכאן ולכאן. דווקא במצב הזה מניעת האופי הייצוגי של ועדות הכנסת תהיה מהלך שיסכל חלק גדול מהרפורמות שיושבת ראש הכנסת מציעה. לכן אני מציע לא להתקדם עם ההצעה הזאת במנותק מדברים אחרים, צריך לראות את התמונה במבט כולל ואת תמונת הרפורמות הרחבה ולראות איך נושא הוועדות משתלב. אם אנחנו רוצים שהוועדות יהיו במובנים מסוימים "מיני מליאה" חשוב לשמור על אופיין הייצוגי. לכן הצעתי המעשית היא לא להתקדם עם הכנת הצעת החוק הזאת, אלא לנהל במסגרת הוועדה דיון יותר רחב, ואולי להזמין את יושבת ראש הכנסת להציג את תפיסתה בהתקדמות עם חבילת הרפורמות שהיא מציעה, ואז בהקשר הזה לבחון גם את נושא הוועדות. תודה רבה.</w:t>
      </w:r>
    </w:p>
    <w:p w14:paraId="04B6039C" w14:textId="77777777" w:rsidR="008207A2" w:rsidRPr="008207A2" w:rsidRDefault="008207A2" w:rsidP="008207A2">
      <w:pPr>
        <w:bidi/>
        <w:jc w:val="both"/>
        <w:rPr>
          <w:rFonts w:cs="David" w:hint="cs"/>
          <w:rtl/>
        </w:rPr>
      </w:pPr>
    </w:p>
    <w:p w14:paraId="55B517F7"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1F654396" w14:textId="77777777" w:rsidR="008207A2" w:rsidRPr="008207A2" w:rsidRDefault="008207A2" w:rsidP="008207A2">
      <w:pPr>
        <w:bidi/>
        <w:jc w:val="both"/>
        <w:rPr>
          <w:rFonts w:cs="David" w:hint="cs"/>
          <w:u w:val="single"/>
        </w:rPr>
      </w:pPr>
    </w:p>
    <w:p w14:paraId="0ADE97B4" w14:textId="77777777" w:rsidR="008207A2" w:rsidRPr="008207A2" w:rsidRDefault="008207A2" w:rsidP="008207A2">
      <w:pPr>
        <w:bidi/>
        <w:jc w:val="both"/>
        <w:rPr>
          <w:rFonts w:cs="David" w:hint="cs"/>
          <w:rtl/>
        </w:rPr>
      </w:pPr>
      <w:r w:rsidRPr="008207A2">
        <w:rPr>
          <w:rFonts w:cs="David" w:hint="cs"/>
          <w:rtl/>
        </w:rPr>
        <w:tab/>
        <w:t>אני מודה לחבר הכנסת סער על העלאת ההצעה אף על פי שהוא לא נמצא בחדר.</w:t>
      </w:r>
    </w:p>
    <w:p w14:paraId="186E8F70" w14:textId="77777777" w:rsidR="008207A2" w:rsidRPr="008207A2" w:rsidRDefault="008207A2" w:rsidP="008207A2">
      <w:pPr>
        <w:bidi/>
        <w:jc w:val="both"/>
        <w:rPr>
          <w:rFonts w:cs="David" w:hint="cs"/>
          <w:rtl/>
        </w:rPr>
      </w:pPr>
    </w:p>
    <w:p w14:paraId="64817442"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5555E722" w14:textId="77777777" w:rsidR="008207A2" w:rsidRPr="008207A2" w:rsidRDefault="008207A2" w:rsidP="008207A2">
      <w:pPr>
        <w:bidi/>
        <w:jc w:val="both"/>
        <w:rPr>
          <w:rFonts w:cs="David" w:hint="cs"/>
          <w:rtl/>
        </w:rPr>
      </w:pPr>
    </w:p>
    <w:p w14:paraId="5B90F76A" w14:textId="77777777" w:rsidR="008207A2" w:rsidRPr="008207A2" w:rsidRDefault="008207A2" w:rsidP="008207A2">
      <w:pPr>
        <w:bidi/>
        <w:jc w:val="both"/>
        <w:rPr>
          <w:rFonts w:cs="David" w:hint="cs"/>
          <w:rtl/>
        </w:rPr>
      </w:pPr>
      <w:r w:rsidRPr="008207A2">
        <w:rPr>
          <w:rFonts w:cs="David" w:hint="cs"/>
          <w:rtl/>
        </w:rPr>
        <w:tab/>
        <w:t xml:space="preserve"> הוא בחדר הסמוך.</w:t>
      </w:r>
    </w:p>
    <w:p w14:paraId="63708535" w14:textId="77777777" w:rsidR="008207A2" w:rsidRPr="008207A2" w:rsidRDefault="008207A2" w:rsidP="008207A2">
      <w:pPr>
        <w:bidi/>
        <w:jc w:val="both"/>
        <w:rPr>
          <w:rFonts w:cs="David" w:hint="cs"/>
          <w:rtl/>
        </w:rPr>
      </w:pPr>
    </w:p>
    <w:p w14:paraId="6EB32B13" w14:textId="77777777" w:rsidR="008207A2" w:rsidRPr="008207A2" w:rsidRDefault="008207A2" w:rsidP="008207A2">
      <w:pPr>
        <w:bidi/>
        <w:jc w:val="both"/>
        <w:rPr>
          <w:rFonts w:cs="David" w:hint="cs"/>
          <w:u w:val="single"/>
          <w:rtl/>
        </w:rPr>
      </w:pPr>
      <w:r w:rsidRPr="008207A2">
        <w:rPr>
          <w:rFonts w:cs="David"/>
          <w:u w:val="single"/>
          <w:rtl/>
        </w:rPr>
        <w:br w:type="page"/>
      </w:r>
      <w:r w:rsidRPr="008207A2">
        <w:rPr>
          <w:rFonts w:cs="David" w:hint="cs"/>
          <w:u w:val="single"/>
          <w:rtl/>
        </w:rPr>
        <w:t>מאיר פרוש:</w:t>
      </w:r>
    </w:p>
    <w:p w14:paraId="6A887C86" w14:textId="77777777" w:rsidR="008207A2" w:rsidRPr="008207A2" w:rsidRDefault="008207A2" w:rsidP="008207A2">
      <w:pPr>
        <w:bidi/>
        <w:jc w:val="both"/>
        <w:rPr>
          <w:rFonts w:cs="David" w:hint="cs"/>
          <w:u w:val="single"/>
        </w:rPr>
      </w:pPr>
    </w:p>
    <w:p w14:paraId="111E0E01" w14:textId="77777777" w:rsidR="008207A2" w:rsidRPr="008207A2" w:rsidRDefault="008207A2" w:rsidP="008207A2">
      <w:pPr>
        <w:bidi/>
        <w:jc w:val="both"/>
        <w:rPr>
          <w:rFonts w:cs="David" w:hint="cs"/>
          <w:rtl/>
        </w:rPr>
      </w:pPr>
      <w:r w:rsidRPr="008207A2">
        <w:rPr>
          <w:rFonts w:cs="David" w:hint="cs"/>
          <w:rtl/>
        </w:rPr>
        <w:tab/>
        <w:t xml:space="preserve"> כולם מיד חוזרים.</w:t>
      </w:r>
    </w:p>
    <w:p w14:paraId="490BF05D" w14:textId="77777777" w:rsidR="008207A2" w:rsidRPr="008207A2" w:rsidRDefault="008207A2" w:rsidP="008207A2">
      <w:pPr>
        <w:bidi/>
        <w:jc w:val="both"/>
        <w:rPr>
          <w:rFonts w:cs="David" w:hint="cs"/>
          <w:rtl/>
        </w:rPr>
      </w:pPr>
    </w:p>
    <w:p w14:paraId="6A10FBDF" w14:textId="77777777" w:rsidR="008207A2" w:rsidRPr="008207A2" w:rsidRDefault="008207A2" w:rsidP="008207A2">
      <w:pPr>
        <w:bidi/>
        <w:ind w:firstLine="567"/>
        <w:jc w:val="both"/>
        <w:rPr>
          <w:rFonts w:cs="David" w:hint="cs"/>
          <w:rtl/>
        </w:rPr>
      </w:pPr>
      <w:r w:rsidRPr="008207A2">
        <w:rPr>
          <w:rFonts w:cs="David" w:hint="cs"/>
          <w:rtl/>
        </w:rPr>
        <w:t>מה הדחיפות להביא את זה משבוע שעבר לשבוע אם יש היום ועדה- -</w:t>
      </w:r>
    </w:p>
    <w:p w14:paraId="289B7CEB" w14:textId="77777777" w:rsidR="008207A2" w:rsidRPr="008207A2" w:rsidRDefault="008207A2" w:rsidP="008207A2">
      <w:pPr>
        <w:bidi/>
        <w:jc w:val="both"/>
        <w:rPr>
          <w:rFonts w:cs="David" w:hint="cs"/>
          <w:rtl/>
        </w:rPr>
      </w:pPr>
    </w:p>
    <w:p w14:paraId="70141437"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4D5881CF" w14:textId="77777777" w:rsidR="008207A2" w:rsidRPr="008207A2" w:rsidRDefault="008207A2" w:rsidP="008207A2">
      <w:pPr>
        <w:bidi/>
        <w:jc w:val="both"/>
        <w:rPr>
          <w:rFonts w:cs="David" w:hint="cs"/>
          <w:rtl/>
        </w:rPr>
      </w:pPr>
    </w:p>
    <w:p w14:paraId="5778B78B" w14:textId="77777777" w:rsidR="008207A2" w:rsidRPr="008207A2" w:rsidRDefault="008207A2" w:rsidP="008207A2">
      <w:pPr>
        <w:bidi/>
        <w:jc w:val="both"/>
        <w:rPr>
          <w:rFonts w:cs="David" w:hint="cs"/>
          <w:rtl/>
        </w:rPr>
      </w:pPr>
      <w:r w:rsidRPr="008207A2">
        <w:rPr>
          <w:rFonts w:cs="David" w:hint="cs"/>
          <w:rtl/>
        </w:rPr>
        <w:tab/>
        <w:t xml:space="preserve"> ולעניינינו.</w:t>
      </w:r>
    </w:p>
    <w:p w14:paraId="4D262510" w14:textId="77777777" w:rsidR="008207A2" w:rsidRPr="008207A2" w:rsidRDefault="008207A2" w:rsidP="008207A2">
      <w:pPr>
        <w:bidi/>
        <w:jc w:val="both"/>
        <w:rPr>
          <w:rFonts w:cs="David" w:hint="cs"/>
          <w:rtl/>
        </w:rPr>
      </w:pPr>
    </w:p>
    <w:p w14:paraId="4B68C149"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0CCBEBA2" w14:textId="77777777" w:rsidR="008207A2" w:rsidRPr="008207A2" w:rsidRDefault="008207A2" w:rsidP="008207A2">
      <w:pPr>
        <w:bidi/>
        <w:jc w:val="both"/>
        <w:rPr>
          <w:rFonts w:cs="David" w:hint="cs"/>
          <w:u w:val="single"/>
        </w:rPr>
      </w:pPr>
    </w:p>
    <w:p w14:paraId="061B5EBA" w14:textId="77777777" w:rsidR="008207A2" w:rsidRPr="008207A2" w:rsidRDefault="008207A2" w:rsidP="008207A2">
      <w:pPr>
        <w:bidi/>
        <w:jc w:val="both"/>
        <w:rPr>
          <w:rFonts w:cs="David" w:hint="cs"/>
          <w:u w:val="single"/>
          <w:rtl/>
        </w:rPr>
      </w:pPr>
      <w:r w:rsidRPr="008207A2">
        <w:rPr>
          <w:rFonts w:cs="David" w:hint="cs"/>
          <w:rtl/>
        </w:rPr>
        <w:tab/>
        <w:t xml:space="preserve"> אם רוצים להביא הצעה כזאת, בפרט כשיושבת הראש מתלהבת ורוצה לעשות את זה כבר במהלך הקדנציה הזאת, צריך להביא בפנינו מצגת איך זה ייראה לגבי הסיעות הנוכחיות בכנסת; הייתי רוצה לדעת מה יהדות התורה תקבל, לפי הצעתו של חבר הכנסת סער, בוועדת חוקה, בוועדת כספים, בוועדת חינוך. הייתי רוצה לפחות לדעת, לפני שעושים שינוי כזה מהותי, בפרט לפי משנתו של גדעון שלא רוצה לעשות את זה עכשיו. אני לא מבין מה הבהילות, היום,  מיד. עוד לא עבר שבוע ימים מאז שזה נדון במליאה, וכבר- - </w:t>
      </w:r>
    </w:p>
    <w:p w14:paraId="630DB3E0" w14:textId="77777777" w:rsidR="008207A2" w:rsidRPr="008207A2" w:rsidRDefault="008207A2" w:rsidP="008207A2">
      <w:pPr>
        <w:bidi/>
        <w:jc w:val="both"/>
        <w:rPr>
          <w:rFonts w:cs="David" w:hint="cs"/>
          <w:rtl/>
        </w:rPr>
      </w:pPr>
    </w:p>
    <w:p w14:paraId="1FBA7BF5"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503228D7" w14:textId="77777777" w:rsidR="008207A2" w:rsidRPr="008207A2" w:rsidRDefault="008207A2" w:rsidP="008207A2">
      <w:pPr>
        <w:bidi/>
        <w:jc w:val="both"/>
        <w:rPr>
          <w:rFonts w:cs="David" w:hint="cs"/>
          <w:rtl/>
        </w:rPr>
      </w:pPr>
    </w:p>
    <w:p w14:paraId="2F559AD8" w14:textId="77777777" w:rsidR="008207A2" w:rsidRPr="008207A2" w:rsidRDefault="008207A2" w:rsidP="008207A2">
      <w:pPr>
        <w:bidi/>
        <w:jc w:val="both"/>
        <w:rPr>
          <w:rFonts w:cs="David" w:hint="cs"/>
          <w:rtl/>
        </w:rPr>
      </w:pPr>
      <w:r w:rsidRPr="008207A2">
        <w:rPr>
          <w:rFonts w:cs="David" w:hint="cs"/>
          <w:rtl/>
        </w:rPr>
        <w:tab/>
        <w:t xml:space="preserve"> ועדת הכנסת חרוצה בעבודתה.</w:t>
      </w:r>
    </w:p>
    <w:p w14:paraId="0222290A" w14:textId="77777777" w:rsidR="008207A2" w:rsidRPr="008207A2" w:rsidRDefault="008207A2" w:rsidP="008207A2">
      <w:pPr>
        <w:bidi/>
        <w:jc w:val="both"/>
        <w:rPr>
          <w:rFonts w:cs="David" w:hint="cs"/>
          <w:rtl/>
        </w:rPr>
      </w:pPr>
    </w:p>
    <w:p w14:paraId="738D0C91"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05280FC4" w14:textId="77777777" w:rsidR="008207A2" w:rsidRPr="008207A2" w:rsidRDefault="008207A2" w:rsidP="008207A2">
      <w:pPr>
        <w:bidi/>
        <w:jc w:val="both"/>
        <w:rPr>
          <w:rFonts w:cs="David" w:hint="cs"/>
          <w:u w:val="single"/>
        </w:rPr>
      </w:pPr>
    </w:p>
    <w:p w14:paraId="6CF18AC6" w14:textId="77777777" w:rsidR="008207A2" w:rsidRPr="008207A2" w:rsidRDefault="008207A2" w:rsidP="008207A2">
      <w:pPr>
        <w:bidi/>
        <w:jc w:val="both"/>
        <w:rPr>
          <w:rFonts w:cs="David" w:hint="cs"/>
          <w:rtl/>
        </w:rPr>
      </w:pPr>
      <w:r w:rsidRPr="008207A2">
        <w:rPr>
          <w:rFonts w:cs="David" w:hint="cs"/>
          <w:rtl/>
        </w:rPr>
        <w:tab/>
        <w:t>אני יודע, ואני מעריך, ואני עוקב אחרי זה. אבל כדי להציג בפני הכנסת ולקחת מהסיעות מה שיש להן היום, מן הדין להכין לנו סקיצה- -</w:t>
      </w:r>
    </w:p>
    <w:p w14:paraId="0965AD18" w14:textId="77777777" w:rsidR="008207A2" w:rsidRPr="008207A2" w:rsidRDefault="008207A2" w:rsidP="008207A2">
      <w:pPr>
        <w:bidi/>
        <w:jc w:val="both"/>
        <w:rPr>
          <w:rFonts w:cs="David" w:hint="cs"/>
          <w:rtl/>
        </w:rPr>
      </w:pPr>
    </w:p>
    <w:p w14:paraId="1CAE1935"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5E09D587" w14:textId="77777777" w:rsidR="008207A2" w:rsidRPr="008207A2" w:rsidRDefault="008207A2" w:rsidP="008207A2">
      <w:pPr>
        <w:bidi/>
        <w:jc w:val="both"/>
        <w:rPr>
          <w:rFonts w:cs="David" w:hint="cs"/>
          <w:rtl/>
        </w:rPr>
      </w:pPr>
    </w:p>
    <w:p w14:paraId="3A517CA0" w14:textId="77777777" w:rsidR="008207A2" w:rsidRPr="008207A2" w:rsidRDefault="008207A2" w:rsidP="008207A2">
      <w:pPr>
        <w:bidi/>
        <w:jc w:val="both"/>
        <w:rPr>
          <w:rFonts w:cs="David" w:hint="cs"/>
          <w:rtl/>
        </w:rPr>
      </w:pPr>
      <w:r w:rsidRPr="008207A2">
        <w:rPr>
          <w:rFonts w:cs="David" w:hint="cs"/>
          <w:rtl/>
        </w:rPr>
        <w:tab/>
        <w:t>יש לך סקיצה שהכינה ארבל- -</w:t>
      </w:r>
    </w:p>
    <w:p w14:paraId="6326E522" w14:textId="77777777" w:rsidR="008207A2" w:rsidRPr="008207A2" w:rsidRDefault="008207A2" w:rsidP="008207A2">
      <w:pPr>
        <w:bidi/>
        <w:jc w:val="both"/>
        <w:rPr>
          <w:rFonts w:cs="David" w:hint="cs"/>
          <w:rtl/>
        </w:rPr>
      </w:pPr>
    </w:p>
    <w:p w14:paraId="66312F7A"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07F74B44" w14:textId="77777777" w:rsidR="008207A2" w:rsidRPr="008207A2" w:rsidRDefault="008207A2" w:rsidP="008207A2">
      <w:pPr>
        <w:bidi/>
        <w:jc w:val="both"/>
        <w:rPr>
          <w:rFonts w:cs="David" w:hint="cs"/>
          <w:u w:val="single"/>
        </w:rPr>
      </w:pPr>
    </w:p>
    <w:p w14:paraId="350F316B" w14:textId="77777777" w:rsidR="008207A2" w:rsidRPr="008207A2" w:rsidRDefault="008207A2" w:rsidP="008207A2">
      <w:pPr>
        <w:bidi/>
        <w:jc w:val="both"/>
        <w:rPr>
          <w:rFonts w:cs="David" w:hint="cs"/>
          <w:rtl/>
        </w:rPr>
      </w:pPr>
      <w:r w:rsidRPr="008207A2">
        <w:rPr>
          <w:rFonts w:cs="David" w:hint="cs"/>
          <w:rtl/>
        </w:rPr>
        <w:tab/>
        <w:t xml:space="preserve">הסקיצה הזאת לא נותנת את התשובה לכך. היא לא נותנת לי או לסיעת </w:t>
      </w:r>
      <w:proofErr w:type="spellStart"/>
      <w:r w:rsidRPr="008207A2">
        <w:rPr>
          <w:rFonts w:cs="David" w:hint="cs"/>
          <w:rtl/>
        </w:rPr>
        <w:t>מרצ</w:t>
      </w:r>
      <w:proofErr w:type="spellEnd"/>
      <w:r w:rsidRPr="008207A2">
        <w:rPr>
          <w:rFonts w:cs="David" w:hint="cs"/>
          <w:rtl/>
        </w:rPr>
        <w:t xml:space="preserve"> לדעת מה נקבל בוועדת חוקה עם ההרכב שגדעון מציע.</w:t>
      </w:r>
    </w:p>
    <w:p w14:paraId="22E794D0" w14:textId="77777777" w:rsidR="008207A2" w:rsidRPr="008207A2" w:rsidRDefault="008207A2" w:rsidP="008207A2">
      <w:pPr>
        <w:bidi/>
        <w:jc w:val="both"/>
        <w:rPr>
          <w:rFonts w:cs="David" w:hint="cs"/>
          <w:rtl/>
        </w:rPr>
      </w:pPr>
    </w:p>
    <w:p w14:paraId="2944B938" w14:textId="77777777" w:rsidR="008207A2" w:rsidRPr="008207A2" w:rsidRDefault="008207A2" w:rsidP="008207A2">
      <w:pPr>
        <w:bidi/>
        <w:ind w:firstLine="567"/>
        <w:jc w:val="both"/>
        <w:rPr>
          <w:rFonts w:cs="David" w:hint="cs"/>
          <w:rtl/>
        </w:rPr>
      </w:pPr>
      <w:r w:rsidRPr="008207A2">
        <w:rPr>
          <w:rFonts w:cs="David" w:hint="cs"/>
          <w:rtl/>
        </w:rPr>
        <w:t xml:space="preserve">צריך גם לדעת שמדינת ישראל היא לא ארצות-הברית שבה יש שני גושים והולכים לסנאט  או לא קונגרס. מדינת ישראל  היא קיבוץ גלויות </w:t>
      </w:r>
      <w:r w:rsidRPr="008207A2">
        <w:rPr>
          <w:rFonts w:cs="David"/>
          <w:rtl/>
        </w:rPr>
        <w:t>–</w:t>
      </w:r>
      <w:r w:rsidRPr="008207A2">
        <w:rPr>
          <w:rFonts w:cs="David" w:hint="cs"/>
          <w:rtl/>
        </w:rPr>
        <w:t xml:space="preserve"> יש ערבים, יש חרדים, יש עולים. אני לא רואה עצמי מסוגל לייצג את הציבור שלי כשאין לי נציג בוועדת חוקה אם ירצו לעשות חוקה לישראל; או אם רוצים לעשות תוכנית ליבה בבתי-הספר איך אני מייצג את הציבור. אני אהיה משקיף בוועדת חינוך כדי לשמוע מה שרת החינוך חושבת על החינוך שלי? איך אביע את עמדתי, איך אצביע? </w:t>
      </w:r>
    </w:p>
    <w:p w14:paraId="4C826206" w14:textId="77777777" w:rsidR="008207A2" w:rsidRPr="008207A2" w:rsidRDefault="008207A2" w:rsidP="008207A2">
      <w:pPr>
        <w:bidi/>
        <w:ind w:firstLine="567"/>
        <w:jc w:val="both"/>
        <w:rPr>
          <w:rFonts w:cs="David" w:hint="cs"/>
          <w:rtl/>
        </w:rPr>
      </w:pPr>
    </w:p>
    <w:p w14:paraId="40F7615D" w14:textId="77777777" w:rsidR="008207A2" w:rsidRPr="008207A2" w:rsidRDefault="008207A2" w:rsidP="008207A2">
      <w:pPr>
        <w:bidi/>
        <w:ind w:firstLine="567"/>
        <w:jc w:val="both"/>
        <w:rPr>
          <w:rFonts w:cs="David" w:hint="cs"/>
          <w:rtl/>
        </w:rPr>
      </w:pPr>
      <w:r w:rsidRPr="008207A2">
        <w:rPr>
          <w:rFonts w:cs="David" w:hint="cs"/>
          <w:rtl/>
        </w:rPr>
        <w:t>לכן אני מבקש שיגידו לנו בדיוק מה קורה, לפי ההצעה הזאת ולפי מה שנוהג כיום בכנסת. שנית, זאת פגיעה בסיעות הבית ובסוגי הציבור שקיימים בישראל. אנחנו לא ארצות-הברית. אחרי 200 שנה אנחנו יכולים לעשות את מה שרוצים לעשות פה. תארו לכם שישראל בעליה באה לפוליטיקה, יש לה 7 חברי כנסת, והיא לא תהיה מיוצגת בוועדת קליטה כי אין לה שם חברים. איזה היגיון יש בהצעה הזאת?</w:t>
      </w:r>
    </w:p>
    <w:p w14:paraId="6D5EF6D0" w14:textId="77777777" w:rsidR="008207A2" w:rsidRPr="008207A2" w:rsidRDefault="008207A2" w:rsidP="008207A2">
      <w:pPr>
        <w:bidi/>
        <w:jc w:val="both"/>
        <w:rPr>
          <w:rFonts w:cs="David" w:hint="cs"/>
          <w:rtl/>
        </w:rPr>
      </w:pPr>
    </w:p>
    <w:p w14:paraId="6F2F7515"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0AAB99A6" w14:textId="77777777" w:rsidR="008207A2" w:rsidRPr="008207A2" w:rsidRDefault="008207A2" w:rsidP="008207A2">
      <w:pPr>
        <w:bidi/>
        <w:jc w:val="both"/>
        <w:rPr>
          <w:rFonts w:cs="David" w:hint="cs"/>
          <w:rtl/>
        </w:rPr>
      </w:pPr>
    </w:p>
    <w:p w14:paraId="743221E2" w14:textId="77777777" w:rsidR="008207A2" w:rsidRPr="008207A2" w:rsidRDefault="008207A2" w:rsidP="008207A2">
      <w:pPr>
        <w:bidi/>
        <w:jc w:val="both"/>
        <w:rPr>
          <w:rFonts w:cs="David" w:hint="cs"/>
          <w:rtl/>
        </w:rPr>
      </w:pPr>
      <w:r w:rsidRPr="008207A2">
        <w:rPr>
          <w:rFonts w:cs="David" w:hint="cs"/>
          <w:rtl/>
        </w:rPr>
        <w:tab/>
        <w:t>אין ספק, שצמצום חברי הכנסת בוועדות הכנסת מלווה בחשדות ובחששות. התיקון שנעשה בניסיון לתאם תחילת שעות כינוס הוועדות הקל במעט, אבל יצר בעיה כי חלק מהוועדות נדחו לשעות הצהריים שבהן  נהוג לקיים פגישות עם מומחים בנושאי חקיקה, לסיורים מחוץ למשכן הכנסת. אני מבין את זה כי באמת יש צורך לעשות את זה, כי זה מציק. כחבר כנסת שמשתדל להיות פעיל וחבר ב-4 ועדות, לא מצליח להיות בכנסת הנוכחית בוועדות חוץ מאשר בוועדת הכנסת ובעוד רבע ועדת פנים. אני משתוקק לחזור לימים שלא פספסתי ישיבה אחת בוועדה לזכויות הילד, שזאת האג'נדה שלי. צריך למצוא פה את האיזון ואת המפתח. אם נאשר היום את צמצום מספר החברים זה צריך להיות מלווה - -</w:t>
      </w:r>
    </w:p>
    <w:p w14:paraId="424ADE3A" w14:textId="77777777" w:rsidR="008207A2" w:rsidRPr="008207A2" w:rsidRDefault="008207A2" w:rsidP="008207A2">
      <w:pPr>
        <w:bidi/>
        <w:jc w:val="both"/>
        <w:rPr>
          <w:rFonts w:cs="David" w:hint="cs"/>
          <w:rtl/>
        </w:rPr>
      </w:pPr>
    </w:p>
    <w:p w14:paraId="4D3C2C1D"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18753499" w14:textId="77777777" w:rsidR="008207A2" w:rsidRPr="008207A2" w:rsidRDefault="008207A2" w:rsidP="008207A2">
      <w:pPr>
        <w:bidi/>
        <w:jc w:val="both"/>
        <w:rPr>
          <w:rFonts w:cs="David" w:hint="cs"/>
          <w:u w:val="single"/>
        </w:rPr>
      </w:pPr>
    </w:p>
    <w:p w14:paraId="636F7FD0" w14:textId="77777777" w:rsidR="008207A2" w:rsidRPr="008207A2" w:rsidRDefault="008207A2" w:rsidP="008207A2">
      <w:pPr>
        <w:bidi/>
        <w:jc w:val="both"/>
        <w:rPr>
          <w:rFonts w:cs="David" w:hint="cs"/>
          <w:rtl/>
        </w:rPr>
      </w:pPr>
      <w:r w:rsidRPr="008207A2">
        <w:rPr>
          <w:rFonts w:cs="David" w:hint="cs"/>
          <w:rtl/>
        </w:rPr>
        <w:tab/>
        <w:t>כמו במליאה, כשחברי הכנסת המציעים לא נמצאים, לא דנים- -</w:t>
      </w:r>
    </w:p>
    <w:p w14:paraId="47872B2C" w14:textId="77777777" w:rsidR="008207A2" w:rsidRPr="008207A2" w:rsidRDefault="008207A2" w:rsidP="008207A2">
      <w:pPr>
        <w:bidi/>
        <w:jc w:val="both"/>
        <w:rPr>
          <w:rFonts w:cs="David" w:hint="cs"/>
          <w:rtl/>
        </w:rPr>
      </w:pPr>
    </w:p>
    <w:p w14:paraId="2790244E"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5FCD9EB3" w14:textId="77777777" w:rsidR="008207A2" w:rsidRPr="008207A2" w:rsidRDefault="008207A2" w:rsidP="008207A2">
      <w:pPr>
        <w:bidi/>
        <w:jc w:val="both"/>
        <w:rPr>
          <w:rFonts w:cs="David" w:hint="cs"/>
          <w:rtl/>
        </w:rPr>
      </w:pPr>
    </w:p>
    <w:p w14:paraId="6E4E151D" w14:textId="77777777" w:rsidR="008207A2" w:rsidRPr="008207A2" w:rsidRDefault="008207A2" w:rsidP="008207A2">
      <w:pPr>
        <w:bidi/>
        <w:jc w:val="both"/>
        <w:rPr>
          <w:rFonts w:cs="David" w:hint="cs"/>
          <w:rtl/>
        </w:rPr>
      </w:pPr>
      <w:r w:rsidRPr="008207A2">
        <w:rPr>
          <w:rFonts w:cs="David" w:hint="cs"/>
          <w:rtl/>
        </w:rPr>
        <w:tab/>
        <w:t>הוא מתראיין בחוץ, מה קרה, חבר הכנסת פרוש?</w:t>
      </w:r>
    </w:p>
    <w:p w14:paraId="448CDC71" w14:textId="77777777" w:rsidR="008207A2" w:rsidRPr="008207A2" w:rsidRDefault="008207A2" w:rsidP="008207A2">
      <w:pPr>
        <w:bidi/>
        <w:jc w:val="both"/>
        <w:rPr>
          <w:rFonts w:cs="David" w:hint="cs"/>
          <w:rtl/>
        </w:rPr>
      </w:pPr>
    </w:p>
    <w:p w14:paraId="6AF1ABE5"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545C7005" w14:textId="77777777" w:rsidR="008207A2" w:rsidRPr="008207A2" w:rsidRDefault="008207A2" w:rsidP="008207A2">
      <w:pPr>
        <w:bidi/>
        <w:jc w:val="both"/>
        <w:rPr>
          <w:rFonts w:cs="David" w:hint="cs"/>
          <w:u w:val="single"/>
        </w:rPr>
      </w:pPr>
    </w:p>
    <w:p w14:paraId="79424528" w14:textId="77777777" w:rsidR="008207A2" w:rsidRPr="008207A2" w:rsidRDefault="008207A2" w:rsidP="008207A2">
      <w:pPr>
        <w:bidi/>
        <w:jc w:val="both"/>
        <w:rPr>
          <w:rFonts w:cs="David" w:hint="cs"/>
          <w:rtl/>
        </w:rPr>
      </w:pPr>
      <w:r w:rsidRPr="008207A2">
        <w:rPr>
          <w:rFonts w:cs="David" w:hint="cs"/>
          <w:rtl/>
        </w:rPr>
        <w:tab/>
        <w:t xml:space="preserve"> אבל הח"כים לא נמצאים בוועדה, איזה מין דבר זה?</w:t>
      </w:r>
    </w:p>
    <w:p w14:paraId="7E640B76" w14:textId="77777777" w:rsidR="008207A2" w:rsidRPr="008207A2" w:rsidRDefault="008207A2" w:rsidP="008207A2">
      <w:pPr>
        <w:bidi/>
        <w:jc w:val="both"/>
        <w:rPr>
          <w:rFonts w:cs="David" w:hint="cs"/>
          <w:rtl/>
        </w:rPr>
      </w:pPr>
    </w:p>
    <w:p w14:paraId="5F18987D"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4D9EDF88" w14:textId="77777777" w:rsidR="008207A2" w:rsidRPr="008207A2" w:rsidRDefault="008207A2" w:rsidP="008207A2">
      <w:pPr>
        <w:bidi/>
        <w:jc w:val="both"/>
        <w:rPr>
          <w:rFonts w:cs="David" w:hint="cs"/>
          <w:rtl/>
        </w:rPr>
      </w:pPr>
    </w:p>
    <w:p w14:paraId="62F2425D" w14:textId="77777777" w:rsidR="008207A2" w:rsidRPr="008207A2" w:rsidRDefault="008207A2" w:rsidP="008207A2">
      <w:pPr>
        <w:bidi/>
        <w:jc w:val="both"/>
        <w:rPr>
          <w:rFonts w:cs="David" w:hint="cs"/>
          <w:rtl/>
        </w:rPr>
      </w:pPr>
      <w:r w:rsidRPr="008207A2">
        <w:rPr>
          <w:rFonts w:cs="David" w:hint="cs"/>
          <w:rtl/>
        </w:rPr>
        <w:tab/>
        <w:t>עליזה, תבקשי מגדעון להיכנס.</w:t>
      </w:r>
    </w:p>
    <w:p w14:paraId="02E8E173" w14:textId="77777777" w:rsidR="008207A2" w:rsidRPr="008207A2" w:rsidRDefault="008207A2" w:rsidP="008207A2">
      <w:pPr>
        <w:bidi/>
        <w:jc w:val="both"/>
        <w:rPr>
          <w:rFonts w:cs="David" w:hint="cs"/>
          <w:rtl/>
        </w:rPr>
      </w:pPr>
    </w:p>
    <w:p w14:paraId="3B1DAF53" w14:textId="77777777" w:rsidR="008207A2" w:rsidRPr="008207A2" w:rsidRDefault="008207A2" w:rsidP="008207A2">
      <w:pPr>
        <w:bidi/>
        <w:jc w:val="both"/>
        <w:rPr>
          <w:rFonts w:cs="David" w:hint="cs"/>
          <w:u w:val="single"/>
          <w:rtl/>
        </w:rPr>
      </w:pPr>
      <w:r w:rsidRPr="008207A2">
        <w:rPr>
          <w:rFonts w:cs="David" w:hint="cs"/>
          <w:u w:val="single"/>
          <w:rtl/>
        </w:rPr>
        <w:t>עליזה בראשי:</w:t>
      </w:r>
    </w:p>
    <w:p w14:paraId="7CDBE5FB" w14:textId="77777777" w:rsidR="008207A2" w:rsidRPr="008207A2" w:rsidRDefault="008207A2" w:rsidP="008207A2">
      <w:pPr>
        <w:bidi/>
        <w:jc w:val="both"/>
        <w:rPr>
          <w:rFonts w:cs="David" w:hint="cs"/>
          <w:rtl/>
        </w:rPr>
      </w:pPr>
    </w:p>
    <w:p w14:paraId="1B12D56F" w14:textId="77777777" w:rsidR="008207A2" w:rsidRPr="008207A2" w:rsidRDefault="008207A2" w:rsidP="008207A2">
      <w:pPr>
        <w:bidi/>
        <w:jc w:val="both"/>
        <w:rPr>
          <w:rFonts w:cs="David" w:hint="cs"/>
          <w:rtl/>
        </w:rPr>
      </w:pPr>
      <w:r w:rsidRPr="008207A2">
        <w:rPr>
          <w:rFonts w:cs="David" w:hint="cs"/>
          <w:rtl/>
        </w:rPr>
        <w:tab/>
        <w:t>הוא באמצע הריאיון.</w:t>
      </w:r>
    </w:p>
    <w:p w14:paraId="3C92B18E" w14:textId="77777777" w:rsidR="008207A2" w:rsidRPr="008207A2" w:rsidRDefault="008207A2" w:rsidP="008207A2">
      <w:pPr>
        <w:bidi/>
        <w:jc w:val="both"/>
        <w:rPr>
          <w:rFonts w:cs="David" w:hint="cs"/>
          <w:rtl/>
        </w:rPr>
      </w:pPr>
    </w:p>
    <w:p w14:paraId="62B27132" w14:textId="77777777" w:rsidR="008207A2" w:rsidRPr="008207A2" w:rsidRDefault="008207A2" w:rsidP="008207A2">
      <w:pPr>
        <w:bidi/>
        <w:jc w:val="both"/>
        <w:rPr>
          <w:rFonts w:cs="David" w:hint="cs"/>
          <w:rtl/>
        </w:rPr>
      </w:pPr>
      <w:r w:rsidRPr="008207A2">
        <w:rPr>
          <w:rFonts w:cs="David" w:hint="cs"/>
          <w:u w:val="single"/>
          <w:rtl/>
        </w:rPr>
        <w:t xml:space="preserve">יעקב </w:t>
      </w:r>
      <w:proofErr w:type="spellStart"/>
      <w:r w:rsidRPr="008207A2">
        <w:rPr>
          <w:rFonts w:cs="David" w:hint="cs"/>
          <w:u w:val="single"/>
          <w:rtl/>
        </w:rPr>
        <w:t>מרגי</w:t>
      </w:r>
      <w:proofErr w:type="spellEnd"/>
      <w:r w:rsidRPr="008207A2">
        <w:rPr>
          <w:rFonts w:cs="David" w:hint="cs"/>
          <w:u w:val="single"/>
          <w:rtl/>
        </w:rPr>
        <w:t>:</w:t>
      </w:r>
    </w:p>
    <w:p w14:paraId="72AD787B" w14:textId="77777777" w:rsidR="008207A2" w:rsidRPr="008207A2" w:rsidRDefault="008207A2" w:rsidP="008207A2">
      <w:pPr>
        <w:bidi/>
        <w:jc w:val="both"/>
        <w:rPr>
          <w:rFonts w:cs="David" w:hint="cs"/>
          <w:rtl/>
        </w:rPr>
      </w:pPr>
    </w:p>
    <w:p w14:paraId="03F4076A" w14:textId="77777777" w:rsidR="008207A2" w:rsidRPr="008207A2" w:rsidRDefault="008207A2" w:rsidP="008207A2">
      <w:pPr>
        <w:bidi/>
        <w:jc w:val="both"/>
        <w:rPr>
          <w:rFonts w:cs="David" w:hint="cs"/>
          <w:rtl/>
        </w:rPr>
      </w:pPr>
      <w:r w:rsidRPr="008207A2">
        <w:rPr>
          <w:rFonts w:cs="David" w:hint="cs"/>
          <w:rtl/>
        </w:rPr>
        <w:tab/>
        <w:t>אני מבקש שהמציע יחד עם הוועדה נחשוב על תוספות לתקנון שיעזרו למצוא את האיזון כדי שלא יהיה מצב שמפלגה לא תוכל להשפיע ולהביא את דברה ולהילחם על מה שהיא מאמינה. השינוי מתבקש, אבל חייב להיות מלווה באיזונים כלשהם בתקנון.</w:t>
      </w:r>
    </w:p>
    <w:p w14:paraId="43CD2362" w14:textId="77777777" w:rsidR="008207A2" w:rsidRPr="008207A2" w:rsidRDefault="008207A2" w:rsidP="008207A2">
      <w:pPr>
        <w:bidi/>
        <w:jc w:val="both"/>
        <w:rPr>
          <w:rFonts w:cs="David" w:hint="cs"/>
          <w:rtl/>
        </w:rPr>
      </w:pPr>
    </w:p>
    <w:p w14:paraId="2FD33115"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540EBB3C" w14:textId="77777777" w:rsidR="008207A2" w:rsidRPr="008207A2" w:rsidRDefault="008207A2" w:rsidP="008207A2">
      <w:pPr>
        <w:bidi/>
        <w:jc w:val="both"/>
        <w:rPr>
          <w:rFonts w:cs="David" w:hint="cs"/>
          <w:rtl/>
        </w:rPr>
      </w:pPr>
    </w:p>
    <w:p w14:paraId="5431C702" w14:textId="77777777" w:rsidR="008207A2" w:rsidRPr="008207A2" w:rsidRDefault="008207A2" w:rsidP="008207A2">
      <w:pPr>
        <w:bidi/>
        <w:jc w:val="both"/>
        <w:rPr>
          <w:rFonts w:cs="David" w:hint="cs"/>
          <w:rtl/>
        </w:rPr>
      </w:pPr>
      <w:r w:rsidRPr="008207A2">
        <w:rPr>
          <w:rFonts w:cs="David" w:hint="cs"/>
          <w:rtl/>
        </w:rPr>
        <w:tab/>
        <w:t xml:space="preserve"> המטרה של החוק בדברי ההסבר היא סבירה ואפילו ראויה, שהמצב היום שחבר כנסת נמצא במספר ועדות, ולא תמיד הוא מצליח להגיע לכל הישיבות של כל הוועדות שבהן הוא חבר. אבל כך מתנהלת עבודתו של פרלמנט; לא תמיד מגיעים לכל הדיונים ולכל הוועדות בנוכחות של מאה אחוז. התוצאה של ההצעה הזאת היא דורסנות של הרוב בכל מה שקשור לייצוג של סיעות קטנות ובינוניות. לכן צריך למצוא- -</w:t>
      </w:r>
    </w:p>
    <w:p w14:paraId="14AC8C3E" w14:textId="77777777" w:rsidR="008207A2" w:rsidRPr="008207A2" w:rsidRDefault="008207A2" w:rsidP="008207A2">
      <w:pPr>
        <w:bidi/>
        <w:jc w:val="both"/>
        <w:rPr>
          <w:rFonts w:cs="David" w:hint="cs"/>
          <w:rtl/>
        </w:rPr>
      </w:pPr>
    </w:p>
    <w:p w14:paraId="3A8CEB4F"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4B2C05CC" w14:textId="77777777" w:rsidR="008207A2" w:rsidRPr="008207A2" w:rsidRDefault="008207A2" w:rsidP="008207A2">
      <w:pPr>
        <w:bidi/>
        <w:jc w:val="both"/>
        <w:rPr>
          <w:rFonts w:cs="David" w:hint="cs"/>
          <w:rtl/>
        </w:rPr>
      </w:pPr>
    </w:p>
    <w:p w14:paraId="72E7439D" w14:textId="77777777" w:rsidR="008207A2" w:rsidRPr="008207A2" w:rsidRDefault="008207A2" w:rsidP="008207A2">
      <w:pPr>
        <w:bidi/>
        <w:jc w:val="both"/>
        <w:rPr>
          <w:rFonts w:cs="David" w:hint="cs"/>
          <w:rtl/>
        </w:rPr>
      </w:pPr>
      <w:r w:rsidRPr="008207A2">
        <w:rPr>
          <w:rFonts w:cs="David" w:hint="cs"/>
          <w:rtl/>
        </w:rPr>
        <w:tab/>
        <w:t>אצלכם בסיעה, בכמה ועדות כל חבר הכנסת חבר?</w:t>
      </w:r>
    </w:p>
    <w:p w14:paraId="2D19DC71" w14:textId="77777777" w:rsidR="008207A2" w:rsidRPr="008207A2" w:rsidRDefault="008207A2" w:rsidP="008207A2">
      <w:pPr>
        <w:bidi/>
        <w:jc w:val="both"/>
        <w:rPr>
          <w:rFonts w:cs="David" w:hint="cs"/>
          <w:rtl/>
        </w:rPr>
      </w:pPr>
    </w:p>
    <w:p w14:paraId="542A9F03"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2230644" w14:textId="77777777" w:rsidR="008207A2" w:rsidRPr="008207A2" w:rsidRDefault="008207A2" w:rsidP="008207A2">
      <w:pPr>
        <w:bidi/>
        <w:jc w:val="both"/>
        <w:rPr>
          <w:rFonts w:cs="David" w:hint="cs"/>
          <w:rtl/>
        </w:rPr>
      </w:pPr>
    </w:p>
    <w:p w14:paraId="14B41FD2" w14:textId="77777777" w:rsidR="008207A2" w:rsidRPr="008207A2" w:rsidRDefault="008207A2" w:rsidP="008207A2">
      <w:pPr>
        <w:bidi/>
        <w:jc w:val="both"/>
        <w:rPr>
          <w:rFonts w:cs="David" w:hint="cs"/>
          <w:rtl/>
        </w:rPr>
      </w:pPr>
      <w:r w:rsidRPr="008207A2">
        <w:rPr>
          <w:rFonts w:cs="David" w:hint="cs"/>
          <w:rtl/>
        </w:rPr>
        <w:tab/>
        <w:t>ב-2 ועדות.</w:t>
      </w:r>
    </w:p>
    <w:p w14:paraId="5D3568D9" w14:textId="77777777" w:rsidR="008207A2" w:rsidRPr="008207A2" w:rsidRDefault="008207A2" w:rsidP="008207A2">
      <w:pPr>
        <w:bidi/>
        <w:jc w:val="both"/>
        <w:rPr>
          <w:rFonts w:cs="David" w:hint="cs"/>
          <w:rtl/>
        </w:rPr>
      </w:pPr>
    </w:p>
    <w:p w14:paraId="65042818"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6B8303B2" w14:textId="77777777" w:rsidR="008207A2" w:rsidRPr="008207A2" w:rsidRDefault="008207A2" w:rsidP="008207A2">
      <w:pPr>
        <w:bidi/>
        <w:jc w:val="both"/>
        <w:rPr>
          <w:rFonts w:cs="David" w:hint="cs"/>
          <w:rtl/>
        </w:rPr>
      </w:pPr>
    </w:p>
    <w:p w14:paraId="1C31C1D9" w14:textId="77777777" w:rsidR="008207A2" w:rsidRPr="008207A2" w:rsidRDefault="008207A2" w:rsidP="008207A2">
      <w:pPr>
        <w:bidi/>
        <w:jc w:val="both"/>
        <w:rPr>
          <w:rFonts w:cs="David" w:hint="cs"/>
          <w:rtl/>
        </w:rPr>
      </w:pPr>
      <w:r w:rsidRPr="008207A2">
        <w:rPr>
          <w:rFonts w:cs="David" w:hint="cs"/>
          <w:rtl/>
        </w:rPr>
        <w:tab/>
        <w:t xml:space="preserve">אני לא רוצה לפגוע בסיעות הקטנות, ואין לי שום כוונה לחסל את המיעוט ולהביא הצעה דורסנית. אבל אנחנו יכולים לקבוע בהצעה הזאת שחברי הכנסת לא יכולים להיות חברים בלמעלה מ-2 ועדות, והסיעות הקטנות גם-כן. זאת אומרת, זה הרף, שאנחנו לא נגיע למצב שנחסל את המיעוט. </w:t>
      </w:r>
    </w:p>
    <w:p w14:paraId="3BE650D0" w14:textId="77777777" w:rsidR="008207A2" w:rsidRPr="008207A2" w:rsidRDefault="008207A2" w:rsidP="008207A2">
      <w:pPr>
        <w:bidi/>
        <w:jc w:val="both"/>
        <w:rPr>
          <w:rFonts w:cs="David" w:hint="cs"/>
          <w:rtl/>
        </w:rPr>
      </w:pPr>
    </w:p>
    <w:p w14:paraId="0DB71122"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43190976" w14:textId="77777777" w:rsidR="008207A2" w:rsidRPr="008207A2" w:rsidRDefault="008207A2" w:rsidP="008207A2">
      <w:pPr>
        <w:bidi/>
        <w:jc w:val="both"/>
        <w:rPr>
          <w:rFonts w:cs="David" w:hint="cs"/>
          <w:u w:val="single"/>
          <w:rtl/>
        </w:rPr>
      </w:pPr>
    </w:p>
    <w:p w14:paraId="328CD1FA" w14:textId="77777777" w:rsidR="008207A2" w:rsidRPr="008207A2" w:rsidRDefault="008207A2" w:rsidP="008207A2">
      <w:pPr>
        <w:bidi/>
        <w:jc w:val="both"/>
        <w:rPr>
          <w:rFonts w:cs="David" w:hint="cs"/>
          <w:rtl/>
        </w:rPr>
      </w:pPr>
      <w:r w:rsidRPr="008207A2">
        <w:rPr>
          <w:rFonts w:cs="David" w:hint="cs"/>
          <w:rtl/>
        </w:rPr>
        <w:tab/>
        <w:t xml:space="preserve"> אני שולל את ההצעה הזאת, ואני אסביר למה- -</w:t>
      </w:r>
    </w:p>
    <w:p w14:paraId="5F60430D" w14:textId="77777777" w:rsidR="008207A2" w:rsidRPr="008207A2" w:rsidRDefault="008207A2" w:rsidP="008207A2">
      <w:pPr>
        <w:bidi/>
        <w:jc w:val="both"/>
        <w:rPr>
          <w:rFonts w:cs="David" w:hint="cs"/>
          <w:rtl/>
        </w:rPr>
      </w:pPr>
    </w:p>
    <w:p w14:paraId="0AF944C2"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17CF83B2" w14:textId="77777777" w:rsidR="008207A2" w:rsidRPr="008207A2" w:rsidRDefault="008207A2" w:rsidP="008207A2">
      <w:pPr>
        <w:bidi/>
        <w:jc w:val="both"/>
        <w:rPr>
          <w:rFonts w:cs="David" w:hint="cs"/>
          <w:rtl/>
        </w:rPr>
      </w:pPr>
    </w:p>
    <w:p w14:paraId="0EFC0681" w14:textId="77777777" w:rsidR="008207A2" w:rsidRPr="008207A2" w:rsidRDefault="008207A2" w:rsidP="008207A2">
      <w:pPr>
        <w:bidi/>
        <w:jc w:val="both"/>
        <w:rPr>
          <w:rFonts w:cs="David" w:hint="cs"/>
          <w:rtl/>
        </w:rPr>
      </w:pPr>
      <w:r w:rsidRPr="008207A2">
        <w:rPr>
          <w:rFonts w:cs="David" w:hint="cs"/>
          <w:rtl/>
        </w:rPr>
        <w:tab/>
        <w:t>אני רוצה שחבר הכנסת טיבי ישלים את דבריו, אני רק זרקתי רעיון- -</w:t>
      </w:r>
    </w:p>
    <w:p w14:paraId="7592373C" w14:textId="77777777" w:rsidR="008207A2" w:rsidRPr="008207A2" w:rsidRDefault="008207A2" w:rsidP="008207A2">
      <w:pPr>
        <w:bidi/>
        <w:jc w:val="both"/>
        <w:rPr>
          <w:rFonts w:cs="David" w:hint="cs"/>
          <w:rtl/>
        </w:rPr>
      </w:pPr>
    </w:p>
    <w:p w14:paraId="055DF7BB"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00F56906" w14:textId="77777777" w:rsidR="008207A2" w:rsidRPr="008207A2" w:rsidRDefault="008207A2" w:rsidP="008207A2">
      <w:pPr>
        <w:bidi/>
        <w:jc w:val="both"/>
        <w:rPr>
          <w:rFonts w:cs="David" w:hint="cs"/>
          <w:u w:val="single"/>
          <w:rtl/>
        </w:rPr>
      </w:pPr>
    </w:p>
    <w:p w14:paraId="61CAC579" w14:textId="77777777" w:rsidR="008207A2" w:rsidRPr="008207A2" w:rsidRDefault="008207A2" w:rsidP="008207A2">
      <w:pPr>
        <w:bidi/>
        <w:jc w:val="both"/>
        <w:rPr>
          <w:rFonts w:cs="David" w:hint="cs"/>
          <w:rtl/>
        </w:rPr>
      </w:pPr>
      <w:r w:rsidRPr="008207A2">
        <w:rPr>
          <w:rFonts w:cs="David" w:hint="cs"/>
          <w:rtl/>
        </w:rPr>
        <w:tab/>
        <w:t>אני רוצה להתייחס להצעה.</w:t>
      </w:r>
    </w:p>
    <w:p w14:paraId="3B0698F0" w14:textId="77777777" w:rsidR="008207A2" w:rsidRPr="008207A2" w:rsidRDefault="008207A2" w:rsidP="008207A2">
      <w:pPr>
        <w:bidi/>
        <w:jc w:val="both"/>
        <w:rPr>
          <w:rFonts w:cs="David" w:hint="cs"/>
          <w:rtl/>
        </w:rPr>
      </w:pPr>
    </w:p>
    <w:p w14:paraId="0725F64C"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5666838C" w14:textId="77777777" w:rsidR="008207A2" w:rsidRPr="008207A2" w:rsidRDefault="008207A2" w:rsidP="008207A2">
      <w:pPr>
        <w:bidi/>
        <w:jc w:val="both"/>
        <w:rPr>
          <w:rFonts w:cs="David" w:hint="cs"/>
          <w:rtl/>
        </w:rPr>
      </w:pPr>
    </w:p>
    <w:p w14:paraId="35D165B5" w14:textId="77777777" w:rsidR="008207A2" w:rsidRPr="008207A2" w:rsidRDefault="008207A2" w:rsidP="008207A2">
      <w:pPr>
        <w:bidi/>
        <w:jc w:val="both"/>
        <w:rPr>
          <w:rFonts w:cs="David" w:hint="cs"/>
          <w:u w:val="single"/>
          <w:rtl/>
        </w:rPr>
      </w:pPr>
      <w:r w:rsidRPr="008207A2">
        <w:rPr>
          <w:rFonts w:cs="David" w:hint="cs"/>
          <w:rtl/>
        </w:rPr>
        <w:tab/>
        <w:t xml:space="preserve">אתה תתייחס בסוף לכל מה שאתה שומע. </w:t>
      </w:r>
    </w:p>
    <w:p w14:paraId="3D378E0C" w14:textId="77777777" w:rsidR="008207A2" w:rsidRPr="008207A2" w:rsidRDefault="008207A2" w:rsidP="008207A2">
      <w:pPr>
        <w:bidi/>
        <w:jc w:val="both"/>
        <w:rPr>
          <w:rFonts w:cs="David" w:hint="cs"/>
          <w:u w:val="single"/>
          <w:rtl/>
        </w:rPr>
      </w:pPr>
    </w:p>
    <w:p w14:paraId="17512C2B"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20181DE1" w14:textId="77777777" w:rsidR="008207A2" w:rsidRPr="008207A2" w:rsidRDefault="008207A2" w:rsidP="008207A2">
      <w:pPr>
        <w:bidi/>
        <w:jc w:val="both"/>
        <w:rPr>
          <w:rFonts w:cs="David" w:hint="cs"/>
          <w:rtl/>
        </w:rPr>
      </w:pPr>
    </w:p>
    <w:p w14:paraId="583EF350" w14:textId="77777777" w:rsidR="008207A2" w:rsidRPr="008207A2" w:rsidRDefault="008207A2" w:rsidP="008207A2">
      <w:pPr>
        <w:bidi/>
        <w:jc w:val="both"/>
        <w:rPr>
          <w:rFonts w:cs="David" w:hint="cs"/>
          <w:rtl/>
        </w:rPr>
      </w:pPr>
      <w:r w:rsidRPr="008207A2">
        <w:rPr>
          <w:rFonts w:cs="David" w:hint="cs"/>
          <w:rtl/>
        </w:rPr>
        <w:tab/>
        <w:t>המצב שייווצר הוא שלא רק בוועדה אחת אין ייצוג לערבים, כמו בוועדת חוץ וביטחון, אלא ב-4-3 ועדות לפחות לא יהיה ייצוג לחברי הכנסת הערבים- -</w:t>
      </w:r>
    </w:p>
    <w:p w14:paraId="02093535" w14:textId="77777777" w:rsidR="008207A2" w:rsidRPr="008207A2" w:rsidRDefault="008207A2" w:rsidP="008207A2">
      <w:pPr>
        <w:bidi/>
        <w:jc w:val="both"/>
        <w:rPr>
          <w:rFonts w:cs="David" w:hint="cs"/>
          <w:rtl/>
        </w:rPr>
      </w:pPr>
    </w:p>
    <w:p w14:paraId="364AF05F"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73F4363E" w14:textId="77777777" w:rsidR="008207A2" w:rsidRPr="008207A2" w:rsidRDefault="008207A2" w:rsidP="008207A2">
      <w:pPr>
        <w:bidi/>
        <w:jc w:val="both"/>
        <w:rPr>
          <w:rFonts w:cs="David" w:hint="cs"/>
          <w:rtl/>
        </w:rPr>
      </w:pPr>
    </w:p>
    <w:p w14:paraId="7AD1CF2C" w14:textId="77777777" w:rsidR="008207A2" w:rsidRPr="008207A2" w:rsidRDefault="008207A2" w:rsidP="008207A2">
      <w:pPr>
        <w:bidi/>
        <w:jc w:val="both"/>
        <w:rPr>
          <w:rFonts w:cs="David" w:hint="cs"/>
          <w:rtl/>
        </w:rPr>
      </w:pPr>
      <w:r w:rsidRPr="008207A2">
        <w:rPr>
          <w:rFonts w:cs="David" w:hint="cs"/>
          <w:rtl/>
        </w:rPr>
        <w:tab/>
        <w:t xml:space="preserve"> אוי-אוי-אוי- -</w:t>
      </w:r>
    </w:p>
    <w:p w14:paraId="5E05C57E" w14:textId="77777777" w:rsidR="008207A2" w:rsidRPr="008207A2" w:rsidRDefault="008207A2" w:rsidP="008207A2">
      <w:pPr>
        <w:bidi/>
        <w:jc w:val="both"/>
        <w:rPr>
          <w:rFonts w:cs="David" w:hint="cs"/>
          <w:rtl/>
        </w:rPr>
      </w:pPr>
    </w:p>
    <w:p w14:paraId="1E764C04"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3B4EF5BE" w14:textId="77777777" w:rsidR="008207A2" w:rsidRPr="008207A2" w:rsidRDefault="008207A2" w:rsidP="008207A2">
      <w:pPr>
        <w:bidi/>
        <w:jc w:val="both"/>
        <w:rPr>
          <w:rFonts w:cs="David" w:hint="cs"/>
          <w:rtl/>
        </w:rPr>
      </w:pPr>
    </w:p>
    <w:p w14:paraId="5F364E04" w14:textId="77777777" w:rsidR="008207A2" w:rsidRPr="008207A2" w:rsidRDefault="008207A2" w:rsidP="008207A2">
      <w:pPr>
        <w:bidi/>
        <w:jc w:val="both"/>
        <w:rPr>
          <w:rFonts w:cs="David" w:hint="cs"/>
          <w:rtl/>
        </w:rPr>
      </w:pPr>
      <w:r w:rsidRPr="008207A2">
        <w:rPr>
          <w:rFonts w:cs="David" w:hint="cs"/>
          <w:rtl/>
        </w:rPr>
        <w:tab/>
        <w:t>גלעד, אם תמשיך ככה, אני אענה לך בהתאם, ולא בא לי להשפיל אותך על הבוקר.</w:t>
      </w:r>
    </w:p>
    <w:p w14:paraId="415BE10B" w14:textId="77777777" w:rsidR="008207A2" w:rsidRPr="008207A2" w:rsidRDefault="008207A2" w:rsidP="008207A2">
      <w:pPr>
        <w:bidi/>
        <w:jc w:val="both"/>
        <w:rPr>
          <w:rFonts w:cs="David" w:hint="cs"/>
          <w:rtl/>
        </w:rPr>
      </w:pPr>
    </w:p>
    <w:p w14:paraId="7CD54AEB"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1DA8171A" w14:textId="77777777" w:rsidR="008207A2" w:rsidRPr="008207A2" w:rsidRDefault="008207A2" w:rsidP="008207A2">
      <w:pPr>
        <w:bidi/>
        <w:jc w:val="both"/>
        <w:rPr>
          <w:rFonts w:cs="David" w:hint="cs"/>
          <w:rtl/>
        </w:rPr>
      </w:pPr>
    </w:p>
    <w:p w14:paraId="548B127E" w14:textId="77777777" w:rsidR="008207A2" w:rsidRPr="008207A2" w:rsidRDefault="008207A2" w:rsidP="008207A2">
      <w:pPr>
        <w:bidi/>
        <w:jc w:val="both"/>
        <w:rPr>
          <w:rFonts w:cs="David" w:hint="cs"/>
          <w:rtl/>
        </w:rPr>
      </w:pPr>
      <w:r w:rsidRPr="008207A2">
        <w:rPr>
          <w:rFonts w:cs="David" w:hint="cs"/>
          <w:rtl/>
        </w:rPr>
        <w:tab/>
        <w:t xml:space="preserve"> אתה אוהב לעשות את זה.</w:t>
      </w:r>
    </w:p>
    <w:p w14:paraId="765141A3" w14:textId="77777777" w:rsidR="008207A2" w:rsidRPr="008207A2" w:rsidRDefault="008207A2" w:rsidP="008207A2">
      <w:pPr>
        <w:bidi/>
        <w:jc w:val="both"/>
        <w:rPr>
          <w:rFonts w:cs="David" w:hint="cs"/>
          <w:rtl/>
        </w:rPr>
      </w:pPr>
    </w:p>
    <w:p w14:paraId="26501090"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68983203" w14:textId="77777777" w:rsidR="008207A2" w:rsidRPr="008207A2" w:rsidRDefault="008207A2" w:rsidP="008207A2">
      <w:pPr>
        <w:bidi/>
        <w:jc w:val="both"/>
        <w:rPr>
          <w:rFonts w:cs="David" w:hint="cs"/>
          <w:rtl/>
        </w:rPr>
      </w:pPr>
    </w:p>
    <w:p w14:paraId="31C384CB" w14:textId="77777777" w:rsidR="008207A2" w:rsidRPr="008207A2" w:rsidRDefault="008207A2" w:rsidP="008207A2">
      <w:pPr>
        <w:bidi/>
        <w:jc w:val="both"/>
        <w:rPr>
          <w:rFonts w:cs="David" w:hint="cs"/>
          <w:rtl/>
        </w:rPr>
      </w:pPr>
      <w:r w:rsidRPr="008207A2">
        <w:rPr>
          <w:rFonts w:cs="David" w:hint="cs"/>
          <w:rtl/>
        </w:rPr>
        <w:tab/>
        <w:t xml:space="preserve"> תפסיק להיות לא רציני. מספיק להעיר כשאני מדבר.</w:t>
      </w:r>
    </w:p>
    <w:p w14:paraId="34CA2235" w14:textId="77777777" w:rsidR="008207A2" w:rsidRPr="008207A2" w:rsidRDefault="008207A2" w:rsidP="008207A2">
      <w:pPr>
        <w:bidi/>
        <w:jc w:val="both"/>
        <w:rPr>
          <w:rFonts w:cs="David" w:hint="cs"/>
          <w:rtl/>
        </w:rPr>
      </w:pPr>
    </w:p>
    <w:p w14:paraId="498F2983"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143873C3" w14:textId="77777777" w:rsidR="008207A2" w:rsidRPr="008207A2" w:rsidRDefault="008207A2" w:rsidP="008207A2">
      <w:pPr>
        <w:bidi/>
        <w:jc w:val="both"/>
        <w:rPr>
          <w:rFonts w:cs="David" w:hint="cs"/>
          <w:rtl/>
        </w:rPr>
      </w:pPr>
    </w:p>
    <w:p w14:paraId="54BDCC44" w14:textId="77777777" w:rsidR="008207A2" w:rsidRPr="008207A2" w:rsidRDefault="008207A2" w:rsidP="008207A2">
      <w:pPr>
        <w:bidi/>
        <w:jc w:val="both"/>
        <w:rPr>
          <w:rFonts w:cs="David" w:hint="cs"/>
          <w:rtl/>
        </w:rPr>
      </w:pPr>
      <w:r w:rsidRPr="008207A2">
        <w:rPr>
          <w:rFonts w:cs="David" w:hint="cs"/>
          <w:rtl/>
        </w:rPr>
        <w:tab/>
        <w:t xml:space="preserve"> אני אשתדל.</w:t>
      </w:r>
    </w:p>
    <w:p w14:paraId="10523109" w14:textId="77777777" w:rsidR="008207A2" w:rsidRPr="008207A2" w:rsidRDefault="008207A2" w:rsidP="008207A2">
      <w:pPr>
        <w:bidi/>
        <w:jc w:val="both"/>
        <w:rPr>
          <w:rFonts w:cs="David" w:hint="cs"/>
          <w:u w:val="single"/>
          <w:rtl/>
        </w:rPr>
      </w:pPr>
    </w:p>
    <w:p w14:paraId="3C2FE210" w14:textId="77777777" w:rsidR="008207A2" w:rsidRPr="008207A2" w:rsidRDefault="008207A2" w:rsidP="008207A2">
      <w:pPr>
        <w:bidi/>
        <w:ind w:left="567"/>
        <w:jc w:val="both"/>
        <w:rPr>
          <w:rFonts w:cs="David" w:hint="cs"/>
          <w:rtl/>
        </w:rPr>
      </w:pPr>
      <w:r w:rsidRPr="008207A2">
        <w:rPr>
          <w:rFonts w:cs="David" w:hint="cs"/>
          <w:rtl/>
        </w:rPr>
        <w:t xml:space="preserve">לכן לא יוכל להתקבל מצב שבמקום לנקות את הכנסת מחברי כנסת ערביים ינקו את הוועדות מחברי כנסת ערביים. נכון, זה גם יפגע </w:t>
      </w:r>
      <w:proofErr w:type="spellStart"/>
      <w:r w:rsidRPr="008207A2">
        <w:rPr>
          <w:rFonts w:cs="David" w:hint="cs"/>
          <w:rtl/>
        </w:rPr>
        <w:t>במרצ</w:t>
      </w:r>
      <w:proofErr w:type="spellEnd"/>
      <w:r w:rsidRPr="008207A2">
        <w:rPr>
          <w:rFonts w:cs="David" w:hint="cs"/>
          <w:rtl/>
        </w:rPr>
        <w:t xml:space="preserve"> וביהדות התורה, אבל יישארו חברי כנסת יהודיים אחרים עם הבדלי דעות. יש כאן אמירה חבויה שלא מעניין אם יהיו ערבים או לא יהיו ערבים, יהיו סיעות קטנות או לא יהיו סיעות קטנות </w:t>
      </w:r>
      <w:r w:rsidRPr="008207A2">
        <w:rPr>
          <w:rFonts w:cs="David"/>
          <w:rtl/>
        </w:rPr>
        <w:t>–</w:t>
      </w:r>
      <w:r w:rsidRPr="008207A2">
        <w:rPr>
          <w:rFonts w:cs="David" w:hint="cs"/>
          <w:rtl/>
        </w:rPr>
        <w:t xml:space="preserve"> העיקר שהצעת החוק תתקבל, ומי שהציע יהיה שם. זאת לא שיטה דמוקרטית של רוב ומיעוט. גם מיעוט חייב להיות מיוצג בוועדת חוץ וביטחון, בוועדת חוקה, חוק ומשפט, בוועדת פנים, בוועדת כנסת שעושים לנו טובה ולא נוגעים בה, ובוועדת כספים. על-פי ההצעה הזאת, בוועדת כספים, בוועדת חוקה ובוועדת חוץ וביטחון אנחנו לא נהיה מיוצגים; ובוועדות אחרות אולי תהיה מיוצגת- -</w:t>
      </w:r>
    </w:p>
    <w:p w14:paraId="140057B5" w14:textId="77777777" w:rsidR="008207A2" w:rsidRPr="008207A2" w:rsidRDefault="008207A2" w:rsidP="008207A2">
      <w:pPr>
        <w:bidi/>
        <w:jc w:val="both"/>
        <w:rPr>
          <w:rFonts w:cs="David" w:hint="cs"/>
          <w:rtl/>
        </w:rPr>
      </w:pPr>
    </w:p>
    <w:p w14:paraId="6C3170B3"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3FBD7AD7" w14:textId="77777777" w:rsidR="008207A2" w:rsidRPr="008207A2" w:rsidRDefault="008207A2" w:rsidP="008207A2">
      <w:pPr>
        <w:bidi/>
        <w:jc w:val="both"/>
        <w:rPr>
          <w:rFonts w:cs="David" w:hint="cs"/>
          <w:u w:val="single"/>
          <w:rtl/>
        </w:rPr>
      </w:pPr>
    </w:p>
    <w:p w14:paraId="631E4EAA" w14:textId="77777777" w:rsidR="008207A2" w:rsidRPr="008207A2" w:rsidRDefault="008207A2" w:rsidP="008207A2">
      <w:pPr>
        <w:bidi/>
        <w:jc w:val="both"/>
        <w:rPr>
          <w:rFonts w:cs="David" w:hint="cs"/>
          <w:rtl/>
        </w:rPr>
      </w:pPr>
      <w:r w:rsidRPr="008207A2">
        <w:rPr>
          <w:rFonts w:cs="David" w:hint="cs"/>
          <w:rtl/>
        </w:rPr>
        <w:tab/>
        <w:t xml:space="preserve"> גם היום לפי מפתח- -</w:t>
      </w:r>
    </w:p>
    <w:p w14:paraId="1CBCB151" w14:textId="77777777" w:rsidR="008207A2" w:rsidRPr="008207A2" w:rsidRDefault="008207A2" w:rsidP="008207A2">
      <w:pPr>
        <w:bidi/>
        <w:jc w:val="both"/>
        <w:rPr>
          <w:rFonts w:cs="David" w:hint="cs"/>
          <w:rtl/>
        </w:rPr>
      </w:pPr>
    </w:p>
    <w:p w14:paraId="0DEB36F0"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13A745BE" w14:textId="77777777" w:rsidR="008207A2" w:rsidRPr="008207A2" w:rsidRDefault="008207A2" w:rsidP="008207A2">
      <w:pPr>
        <w:bidi/>
        <w:jc w:val="both"/>
        <w:rPr>
          <w:rFonts w:cs="David" w:hint="cs"/>
          <w:rtl/>
        </w:rPr>
      </w:pPr>
    </w:p>
    <w:p w14:paraId="132B587A" w14:textId="77777777" w:rsidR="008207A2" w:rsidRPr="008207A2" w:rsidRDefault="008207A2" w:rsidP="008207A2">
      <w:pPr>
        <w:bidi/>
        <w:jc w:val="both"/>
        <w:rPr>
          <w:rFonts w:cs="David" w:hint="cs"/>
          <w:rtl/>
        </w:rPr>
      </w:pPr>
      <w:r w:rsidRPr="008207A2">
        <w:rPr>
          <w:rFonts w:cs="David" w:hint="cs"/>
          <w:rtl/>
        </w:rPr>
        <w:tab/>
        <w:t>חבר הכנסת סער, בסוף תוכל לענות לו.</w:t>
      </w:r>
    </w:p>
    <w:p w14:paraId="00EDFA9E" w14:textId="77777777" w:rsidR="008207A2" w:rsidRPr="008207A2" w:rsidRDefault="008207A2" w:rsidP="008207A2">
      <w:pPr>
        <w:bidi/>
        <w:jc w:val="both"/>
        <w:rPr>
          <w:rFonts w:cs="David" w:hint="cs"/>
          <w:rtl/>
        </w:rPr>
      </w:pPr>
    </w:p>
    <w:p w14:paraId="44B43F03" w14:textId="77777777" w:rsidR="008207A2" w:rsidRPr="008207A2" w:rsidRDefault="008207A2" w:rsidP="008207A2">
      <w:pPr>
        <w:bidi/>
        <w:jc w:val="both"/>
        <w:rPr>
          <w:rFonts w:cs="David" w:hint="cs"/>
          <w:rtl/>
        </w:rPr>
      </w:pPr>
      <w:r w:rsidRPr="008207A2">
        <w:rPr>
          <w:rFonts w:cs="David"/>
          <w:u w:val="single"/>
          <w:rtl/>
        </w:rPr>
        <w:br w:type="page"/>
      </w:r>
      <w:proofErr w:type="spellStart"/>
      <w:r w:rsidRPr="008207A2">
        <w:rPr>
          <w:rFonts w:cs="David" w:hint="cs"/>
          <w:u w:val="single"/>
          <w:rtl/>
        </w:rPr>
        <w:t>אחמד</w:t>
      </w:r>
      <w:proofErr w:type="spellEnd"/>
      <w:r w:rsidRPr="008207A2">
        <w:rPr>
          <w:rFonts w:cs="David" w:hint="cs"/>
          <w:u w:val="single"/>
          <w:rtl/>
        </w:rPr>
        <w:t xml:space="preserve"> טיבי:</w:t>
      </w:r>
    </w:p>
    <w:p w14:paraId="51E23819" w14:textId="77777777" w:rsidR="008207A2" w:rsidRPr="008207A2" w:rsidRDefault="008207A2" w:rsidP="008207A2">
      <w:pPr>
        <w:bidi/>
        <w:jc w:val="both"/>
        <w:rPr>
          <w:rFonts w:cs="David" w:hint="cs"/>
          <w:rtl/>
        </w:rPr>
      </w:pPr>
    </w:p>
    <w:p w14:paraId="6E8EEC7F" w14:textId="77777777" w:rsidR="008207A2" w:rsidRPr="008207A2" w:rsidRDefault="008207A2" w:rsidP="008207A2">
      <w:pPr>
        <w:bidi/>
        <w:jc w:val="both"/>
        <w:rPr>
          <w:rFonts w:cs="David" w:hint="cs"/>
          <w:rtl/>
        </w:rPr>
      </w:pPr>
      <w:r w:rsidRPr="008207A2">
        <w:rPr>
          <w:rFonts w:cs="David" w:hint="cs"/>
          <w:rtl/>
        </w:rPr>
        <w:tab/>
        <w:t>- -לכן יש כאן דורסנות של ניצול רוב, והסבר ראוי למצב שחברי הכנסת לא מגיעים לכל הוועדות. הפתרון הזה הוא נורמטיבי ולא פתרון בחוק- -</w:t>
      </w:r>
    </w:p>
    <w:p w14:paraId="7C13C708" w14:textId="77777777" w:rsidR="008207A2" w:rsidRPr="008207A2" w:rsidRDefault="008207A2" w:rsidP="008207A2">
      <w:pPr>
        <w:bidi/>
        <w:jc w:val="both"/>
        <w:rPr>
          <w:rFonts w:cs="David" w:hint="cs"/>
          <w:rtl/>
        </w:rPr>
      </w:pPr>
    </w:p>
    <w:p w14:paraId="1DC78AB3"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0B20B432" w14:textId="77777777" w:rsidR="008207A2" w:rsidRPr="008207A2" w:rsidRDefault="008207A2" w:rsidP="008207A2">
      <w:pPr>
        <w:bidi/>
        <w:jc w:val="both"/>
        <w:rPr>
          <w:rFonts w:cs="David" w:hint="cs"/>
          <w:rtl/>
        </w:rPr>
      </w:pPr>
    </w:p>
    <w:p w14:paraId="00AD9A5D" w14:textId="77777777" w:rsidR="008207A2" w:rsidRPr="008207A2" w:rsidRDefault="008207A2" w:rsidP="008207A2">
      <w:pPr>
        <w:bidi/>
        <w:jc w:val="both"/>
        <w:rPr>
          <w:rFonts w:cs="David" w:hint="cs"/>
          <w:rtl/>
        </w:rPr>
      </w:pPr>
      <w:r w:rsidRPr="008207A2">
        <w:rPr>
          <w:rFonts w:cs="David" w:hint="cs"/>
          <w:rtl/>
        </w:rPr>
        <w:tab/>
        <w:t xml:space="preserve"> מה הפתרון שאתה מציע?</w:t>
      </w:r>
    </w:p>
    <w:p w14:paraId="1F079E1B" w14:textId="77777777" w:rsidR="008207A2" w:rsidRPr="008207A2" w:rsidRDefault="008207A2" w:rsidP="008207A2">
      <w:pPr>
        <w:bidi/>
        <w:jc w:val="both"/>
        <w:rPr>
          <w:rFonts w:cs="David" w:hint="cs"/>
          <w:rtl/>
        </w:rPr>
      </w:pPr>
    </w:p>
    <w:p w14:paraId="02492DC2"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C6D1014" w14:textId="77777777" w:rsidR="008207A2" w:rsidRPr="008207A2" w:rsidRDefault="008207A2" w:rsidP="008207A2">
      <w:pPr>
        <w:bidi/>
        <w:jc w:val="both"/>
        <w:rPr>
          <w:rFonts w:cs="David" w:hint="cs"/>
          <w:rtl/>
        </w:rPr>
      </w:pPr>
    </w:p>
    <w:p w14:paraId="0F0EB1FD" w14:textId="77777777" w:rsidR="008207A2" w:rsidRPr="008207A2" w:rsidRDefault="008207A2" w:rsidP="008207A2">
      <w:pPr>
        <w:bidi/>
        <w:jc w:val="both"/>
        <w:rPr>
          <w:rFonts w:cs="David" w:hint="cs"/>
          <w:rtl/>
        </w:rPr>
      </w:pPr>
      <w:r w:rsidRPr="008207A2">
        <w:rPr>
          <w:rFonts w:cs="David" w:hint="cs"/>
          <w:rtl/>
        </w:rPr>
        <w:tab/>
        <w:t xml:space="preserve"> אי-אפשר להכריח אנשים להגיע לכל הוועדות בזמן אמת ומאה אחוז נוכחות. זה ניצול של מצב באופן פופוליסטי כדי לנשל את הסיעות הקטנות מהייצוג בוועדות- -</w:t>
      </w:r>
    </w:p>
    <w:p w14:paraId="41CEFA1F" w14:textId="77777777" w:rsidR="008207A2" w:rsidRPr="008207A2" w:rsidRDefault="008207A2" w:rsidP="008207A2">
      <w:pPr>
        <w:bidi/>
        <w:jc w:val="both"/>
        <w:rPr>
          <w:rFonts w:cs="David" w:hint="cs"/>
          <w:rtl/>
        </w:rPr>
      </w:pPr>
    </w:p>
    <w:p w14:paraId="3C5E4E7B"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08F588A6" w14:textId="77777777" w:rsidR="008207A2" w:rsidRPr="008207A2" w:rsidRDefault="008207A2" w:rsidP="008207A2">
      <w:pPr>
        <w:bidi/>
        <w:jc w:val="both"/>
        <w:rPr>
          <w:rFonts w:cs="David" w:hint="cs"/>
          <w:rtl/>
        </w:rPr>
      </w:pPr>
    </w:p>
    <w:p w14:paraId="4E87F21D" w14:textId="77777777" w:rsidR="008207A2" w:rsidRPr="008207A2" w:rsidRDefault="008207A2" w:rsidP="008207A2">
      <w:pPr>
        <w:bidi/>
        <w:jc w:val="both"/>
        <w:rPr>
          <w:rFonts w:cs="David" w:hint="cs"/>
          <w:rtl/>
        </w:rPr>
      </w:pPr>
      <w:r w:rsidRPr="008207A2">
        <w:rPr>
          <w:rFonts w:cs="David" w:hint="cs"/>
          <w:rtl/>
        </w:rPr>
        <w:tab/>
        <w:t>מה מציע אדוני?</w:t>
      </w:r>
    </w:p>
    <w:p w14:paraId="50602A03" w14:textId="77777777" w:rsidR="008207A2" w:rsidRPr="008207A2" w:rsidRDefault="008207A2" w:rsidP="008207A2">
      <w:pPr>
        <w:bidi/>
        <w:jc w:val="both"/>
        <w:rPr>
          <w:rFonts w:cs="David" w:hint="cs"/>
          <w:rtl/>
        </w:rPr>
      </w:pPr>
    </w:p>
    <w:p w14:paraId="14388903"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57ECFC59" w14:textId="77777777" w:rsidR="008207A2" w:rsidRPr="008207A2" w:rsidRDefault="008207A2" w:rsidP="008207A2">
      <w:pPr>
        <w:bidi/>
        <w:jc w:val="both"/>
        <w:rPr>
          <w:rFonts w:cs="David" w:hint="cs"/>
          <w:rtl/>
        </w:rPr>
      </w:pPr>
    </w:p>
    <w:p w14:paraId="3999CE61" w14:textId="77777777" w:rsidR="008207A2" w:rsidRPr="008207A2" w:rsidRDefault="008207A2" w:rsidP="008207A2">
      <w:pPr>
        <w:bidi/>
        <w:jc w:val="both"/>
        <w:rPr>
          <w:rFonts w:cs="David" w:hint="cs"/>
          <w:rtl/>
        </w:rPr>
      </w:pPr>
      <w:r w:rsidRPr="008207A2">
        <w:rPr>
          <w:rFonts w:cs="David" w:hint="cs"/>
          <w:rtl/>
        </w:rPr>
        <w:tab/>
        <w:t xml:space="preserve"> להשאיר את המצב כפי שהוא.</w:t>
      </w:r>
    </w:p>
    <w:p w14:paraId="5C8F363B" w14:textId="77777777" w:rsidR="008207A2" w:rsidRPr="008207A2" w:rsidRDefault="008207A2" w:rsidP="008207A2">
      <w:pPr>
        <w:bidi/>
        <w:jc w:val="both"/>
        <w:rPr>
          <w:rFonts w:cs="David" w:hint="cs"/>
          <w:rtl/>
        </w:rPr>
      </w:pPr>
    </w:p>
    <w:p w14:paraId="7D204AD9" w14:textId="77777777" w:rsidR="008207A2" w:rsidRPr="008207A2" w:rsidRDefault="008207A2" w:rsidP="008207A2">
      <w:pPr>
        <w:bidi/>
        <w:jc w:val="both"/>
        <w:rPr>
          <w:rFonts w:cs="David"/>
          <w:u w:val="single"/>
        </w:rPr>
      </w:pPr>
      <w:r w:rsidRPr="008207A2">
        <w:rPr>
          <w:rFonts w:cs="David" w:hint="cs"/>
          <w:u w:val="single"/>
          <w:rtl/>
        </w:rPr>
        <w:t>היו"ר רוחמה אברהם:</w:t>
      </w:r>
    </w:p>
    <w:p w14:paraId="5AE469BB" w14:textId="77777777" w:rsidR="008207A2" w:rsidRPr="008207A2" w:rsidRDefault="008207A2" w:rsidP="008207A2">
      <w:pPr>
        <w:bidi/>
        <w:jc w:val="both"/>
        <w:rPr>
          <w:rFonts w:cs="David" w:hint="cs"/>
          <w:rtl/>
        </w:rPr>
      </w:pPr>
    </w:p>
    <w:p w14:paraId="07B9115D" w14:textId="77777777" w:rsidR="008207A2" w:rsidRPr="008207A2" w:rsidRDefault="008207A2" w:rsidP="008207A2">
      <w:pPr>
        <w:bidi/>
        <w:jc w:val="both"/>
        <w:rPr>
          <w:rFonts w:cs="David" w:hint="cs"/>
          <w:rtl/>
        </w:rPr>
      </w:pPr>
      <w:r w:rsidRPr="008207A2">
        <w:rPr>
          <w:rFonts w:cs="David" w:hint="cs"/>
          <w:rtl/>
        </w:rPr>
        <w:tab/>
        <w:t>תודה רבה. חבר הכנסת גלנטי, בבקשה.</w:t>
      </w:r>
    </w:p>
    <w:p w14:paraId="61DBDBDF" w14:textId="77777777" w:rsidR="008207A2" w:rsidRPr="008207A2" w:rsidRDefault="008207A2" w:rsidP="008207A2">
      <w:pPr>
        <w:bidi/>
        <w:jc w:val="both"/>
        <w:rPr>
          <w:rFonts w:cs="David" w:hint="cs"/>
          <w:rtl/>
        </w:rPr>
      </w:pPr>
    </w:p>
    <w:p w14:paraId="4A8EF7F7"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69CBA588" w14:textId="77777777" w:rsidR="008207A2" w:rsidRPr="008207A2" w:rsidRDefault="008207A2" w:rsidP="008207A2">
      <w:pPr>
        <w:bidi/>
        <w:jc w:val="both"/>
        <w:rPr>
          <w:rFonts w:cs="David" w:hint="cs"/>
          <w:rtl/>
        </w:rPr>
      </w:pPr>
    </w:p>
    <w:p w14:paraId="449A3456" w14:textId="77777777" w:rsidR="008207A2" w:rsidRPr="008207A2" w:rsidRDefault="008207A2" w:rsidP="008207A2">
      <w:pPr>
        <w:bidi/>
        <w:jc w:val="both"/>
        <w:rPr>
          <w:rFonts w:cs="David" w:hint="cs"/>
          <w:rtl/>
        </w:rPr>
      </w:pPr>
      <w:r w:rsidRPr="008207A2">
        <w:rPr>
          <w:rFonts w:cs="David" w:hint="cs"/>
          <w:rtl/>
        </w:rPr>
        <w:tab/>
        <w:t>דווקא הרעיון לחלק את ועדת חוץ וביטחון לשתי ועדות הוא רעיון טוב.</w:t>
      </w:r>
    </w:p>
    <w:p w14:paraId="6AD6B097" w14:textId="77777777" w:rsidR="008207A2" w:rsidRPr="008207A2" w:rsidRDefault="008207A2" w:rsidP="008207A2">
      <w:pPr>
        <w:bidi/>
        <w:jc w:val="both"/>
        <w:rPr>
          <w:rFonts w:cs="David" w:hint="cs"/>
          <w:rtl/>
        </w:rPr>
      </w:pPr>
    </w:p>
    <w:p w14:paraId="49417988" w14:textId="77777777" w:rsidR="008207A2" w:rsidRPr="008207A2" w:rsidRDefault="008207A2" w:rsidP="008207A2">
      <w:pPr>
        <w:pStyle w:val="Heading5"/>
        <w:rPr>
          <w:rFonts w:hint="cs"/>
          <w:rtl/>
        </w:rPr>
      </w:pPr>
      <w:r w:rsidRPr="008207A2">
        <w:rPr>
          <w:rFonts w:hint="cs"/>
          <w:u w:val="single"/>
          <w:rtl/>
        </w:rPr>
        <w:t>יצחק גלנטי:</w:t>
      </w:r>
    </w:p>
    <w:p w14:paraId="6FE026CD" w14:textId="77777777" w:rsidR="008207A2" w:rsidRPr="008207A2" w:rsidRDefault="008207A2" w:rsidP="008207A2">
      <w:pPr>
        <w:pStyle w:val="Heading5"/>
        <w:rPr>
          <w:rFonts w:hint="cs"/>
          <w:rtl/>
        </w:rPr>
      </w:pPr>
    </w:p>
    <w:p w14:paraId="053D82DC" w14:textId="77777777" w:rsidR="008207A2" w:rsidRPr="008207A2" w:rsidRDefault="008207A2" w:rsidP="008207A2">
      <w:pPr>
        <w:bidi/>
        <w:jc w:val="both"/>
        <w:rPr>
          <w:rFonts w:cs="David" w:hint="cs"/>
          <w:rtl/>
        </w:rPr>
      </w:pPr>
      <w:r w:rsidRPr="008207A2">
        <w:rPr>
          <w:rFonts w:cs="David" w:hint="cs"/>
          <w:rtl/>
        </w:rPr>
        <w:tab/>
        <w:t>אחד המאפיינים של משטר דמוקרטי הוא שהוא מאפשר ייצוג של כל מיעוט במרכזי קבלת החלטות. בהצעה הזאת אנחנו פשוט שוללים את האפשרות הזאת. ההצעה הזאת גורמת לכך שיהיו מספר סיעות נשמטות לחלוטין על-ידי הסיעות הגדולות בכנסת, ותישלל כל אפשרות ממפלגות קטנות ובינוניות מלייצג את עצמן או להיות מיוצגות שם- -</w:t>
      </w:r>
    </w:p>
    <w:p w14:paraId="23D1D31E" w14:textId="77777777" w:rsidR="008207A2" w:rsidRPr="008207A2" w:rsidRDefault="008207A2" w:rsidP="008207A2">
      <w:pPr>
        <w:bidi/>
        <w:jc w:val="both"/>
        <w:rPr>
          <w:rFonts w:cs="David" w:hint="cs"/>
          <w:rtl/>
        </w:rPr>
      </w:pPr>
    </w:p>
    <w:p w14:paraId="439CEB48" w14:textId="77777777" w:rsidR="008207A2" w:rsidRPr="008207A2" w:rsidRDefault="008207A2" w:rsidP="008207A2">
      <w:pPr>
        <w:bidi/>
        <w:jc w:val="both"/>
        <w:rPr>
          <w:rFonts w:cs="David" w:hint="cs"/>
          <w:i/>
          <w:iCs/>
          <w:rtl/>
        </w:rPr>
      </w:pPr>
      <w:r w:rsidRPr="008207A2">
        <w:rPr>
          <w:rFonts w:cs="David" w:hint="cs"/>
          <w:u w:val="single"/>
          <w:rtl/>
        </w:rPr>
        <w:t>קולט אביטל:</w:t>
      </w:r>
    </w:p>
    <w:p w14:paraId="75FB0AA3" w14:textId="77777777" w:rsidR="008207A2" w:rsidRPr="008207A2" w:rsidRDefault="008207A2" w:rsidP="008207A2">
      <w:pPr>
        <w:bidi/>
        <w:jc w:val="both"/>
        <w:rPr>
          <w:rFonts w:cs="David" w:hint="cs"/>
          <w:i/>
          <w:iCs/>
          <w:rtl/>
        </w:rPr>
      </w:pPr>
    </w:p>
    <w:p w14:paraId="3AD3F51E" w14:textId="77777777" w:rsidR="008207A2" w:rsidRPr="008207A2" w:rsidRDefault="008207A2" w:rsidP="008207A2">
      <w:pPr>
        <w:bidi/>
        <w:jc w:val="both"/>
        <w:rPr>
          <w:rFonts w:cs="David" w:hint="cs"/>
          <w:rtl/>
        </w:rPr>
      </w:pPr>
      <w:r w:rsidRPr="008207A2">
        <w:rPr>
          <w:rFonts w:cs="David" w:hint="cs"/>
          <w:i/>
          <w:iCs/>
          <w:rtl/>
        </w:rPr>
        <w:tab/>
        <w:t xml:space="preserve"> </w:t>
      </w:r>
      <w:r w:rsidRPr="008207A2">
        <w:rPr>
          <w:rFonts w:cs="David" w:hint="cs"/>
          <w:rtl/>
        </w:rPr>
        <w:t>המצב הוא גם ככה כזה.</w:t>
      </w:r>
    </w:p>
    <w:p w14:paraId="706F5AEF" w14:textId="77777777" w:rsidR="008207A2" w:rsidRPr="008207A2" w:rsidRDefault="008207A2" w:rsidP="008207A2">
      <w:pPr>
        <w:bidi/>
        <w:jc w:val="both"/>
        <w:rPr>
          <w:rFonts w:cs="David" w:hint="cs"/>
          <w:rtl/>
        </w:rPr>
      </w:pPr>
    </w:p>
    <w:p w14:paraId="7B007742"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BEC29AB" w14:textId="77777777" w:rsidR="008207A2" w:rsidRPr="008207A2" w:rsidRDefault="008207A2" w:rsidP="008207A2">
      <w:pPr>
        <w:bidi/>
        <w:ind w:left="570"/>
        <w:jc w:val="both"/>
        <w:rPr>
          <w:rFonts w:cs="David" w:hint="cs"/>
          <w:rtl/>
        </w:rPr>
      </w:pPr>
    </w:p>
    <w:p w14:paraId="0E07675B" w14:textId="77777777" w:rsidR="008207A2" w:rsidRPr="008207A2" w:rsidRDefault="008207A2" w:rsidP="008207A2">
      <w:pPr>
        <w:bidi/>
        <w:jc w:val="both"/>
        <w:rPr>
          <w:rFonts w:cs="David" w:hint="cs"/>
          <w:rtl/>
        </w:rPr>
      </w:pPr>
      <w:r w:rsidRPr="008207A2">
        <w:rPr>
          <w:rFonts w:cs="David" w:hint="cs"/>
          <w:rtl/>
        </w:rPr>
        <w:tab/>
        <w:t>בכל מקרה לקואליציה יש רוב בוועדות- -</w:t>
      </w:r>
    </w:p>
    <w:p w14:paraId="4D14C68E" w14:textId="77777777" w:rsidR="008207A2" w:rsidRPr="008207A2" w:rsidRDefault="008207A2" w:rsidP="008207A2">
      <w:pPr>
        <w:bidi/>
        <w:jc w:val="both"/>
        <w:rPr>
          <w:rFonts w:cs="David" w:hint="cs"/>
          <w:rtl/>
        </w:rPr>
      </w:pPr>
    </w:p>
    <w:p w14:paraId="31120DC7"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1CA75D1E" w14:textId="77777777" w:rsidR="008207A2" w:rsidRPr="008207A2" w:rsidRDefault="008207A2" w:rsidP="008207A2">
      <w:pPr>
        <w:bidi/>
        <w:jc w:val="both"/>
        <w:rPr>
          <w:rFonts w:cs="David" w:hint="cs"/>
          <w:u w:val="single"/>
          <w:rtl/>
        </w:rPr>
      </w:pPr>
    </w:p>
    <w:p w14:paraId="5BAC08DC" w14:textId="77777777" w:rsidR="008207A2" w:rsidRPr="008207A2" w:rsidRDefault="008207A2" w:rsidP="008207A2">
      <w:pPr>
        <w:bidi/>
        <w:jc w:val="both"/>
        <w:rPr>
          <w:rFonts w:cs="David" w:hint="cs"/>
          <w:rtl/>
        </w:rPr>
      </w:pPr>
      <w:r w:rsidRPr="008207A2">
        <w:rPr>
          <w:rFonts w:cs="David" w:hint="cs"/>
          <w:rtl/>
        </w:rPr>
        <w:tab/>
        <w:t>אין שום שינוי בזה.</w:t>
      </w:r>
    </w:p>
    <w:p w14:paraId="71DCCC44" w14:textId="77777777" w:rsidR="008207A2" w:rsidRPr="008207A2" w:rsidRDefault="008207A2" w:rsidP="008207A2">
      <w:pPr>
        <w:bidi/>
        <w:jc w:val="both"/>
        <w:rPr>
          <w:rFonts w:cs="David" w:hint="cs"/>
          <w:rtl/>
        </w:rPr>
      </w:pPr>
    </w:p>
    <w:p w14:paraId="3E953F92"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7EB4890B" w14:textId="77777777" w:rsidR="008207A2" w:rsidRPr="008207A2" w:rsidRDefault="008207A2" w:rsidP="008207A2">
      <w:pPr>
        <w:bidi/>
        <w:jc w:val="both"/>
        <w:rPr>
          <w:rFonts w:cs="David" w:hint="cs"/>
          <w:rtl/>
        </w:rPr>
      </w:pPr>
    </w:p>
    <w:p w14:paraId="6EFA765C" w14:textId="77777777" w:rsidR="008207A2" w:rsidRPr="008207A2" w:rsidRDefault="008207A2" w:rsidP="008207A2">
      <w:pPr>
        <w:bidi/>
        <w:jc w:val="both"/>
        <w:rPr>
          <w:rFonts w:cs="David" w:hint="cs"/>
          <w:rtl/>
        </w:rPr>
      </w:pPr>
      <w:r w:rsidRPr="008207A2">
        <w:rPr>
          <w:rFonts w:cs="David" w:hint="cs"/>
          <w:rtl/>
        </w:rPr>
        <w:tab/>
        <w:t>אין שינוי ברוב של הקואליציה, יש שינוי- -</w:t>
      </w:r>
    </w:p>
    <w:p w14:paraId="199BA1EF" w14:textId="77777777" w:rsidR="008207A2" w:rsidRPr="008207A2" w:rsidRDefault="008207A2" w:rsidP="008207A2">
      <w:pPr>
        <w:bidi/>
        <w:jc w:val="both"/>
        <w:rPr>
          <w:rFonts w:cs="David" w:hint="cs"/>
          <w:rtl/>
        </w:rPr>
      </w:pPr>
    </w:p>
    <w:p w14:paraId="02A000B4" w14:textId="77777777" w:rsidR="008207A2" w:rsidRPr="008207A2" w:rsidRDefault="008207A2" w:rsidP="008207A2">
      <w:pPr>
        <w:pStyle w:val="Heading5"/>
        <w:rPr>
          <w:rFonts w:hint="cs"/>
          <w:rtl/>
        </w:rPr>
      </w:pPr>
      <w:r w:rsidRPr="008207A2">
        <w:rPr>
          <w:rFonts w:hint="cs"/>
          <w:u w:val="single"/>
          <w:rtl/>
        </w:rPr>
        <w:t>יצחק גלנטי:</w:t>
      </w:r>
    </w:p>
    <w:p w14:paraId="4F47B9AE" w14:textId="77777777" w:rsidR="008207A2" w:rsidRPr="008207A2" w:rsidRDefault="008207A2" w:rsidP="008207A2">
      <w:pPr>
        <w:pStyle w:val="Heading5"/>
        <w:rPr>
          <w:rFonts w:hint="cs"/>
          <w:rtl/>
        </w:rPr>
      </w:pPr>
    </w:p>
    <w:p w14:paraId="0DAB1C36" w14:textId="77777777" w:rsidR="008207A2" w:rsidRPr="008207A2" w:rsidRDefault="008207A2" w:rsidP="008207A2">
      <w:pPr>
        <w:bidi/>
        <w:jc w:val="both"/>
        <w:rPr>
          <w:rFonts w:cs="David" w:hint="cs"/>
          <w:rtl/>
        </w:rPr>
      </w:pPr>
      <w:r w:rsidRPr="008207A2">
        <w:rPr>
          <w:rFonts w:cs="David" w:hint="cs"/>
          <w:rtl/>
        </w:rPr>
        <w:tab/>
        <w:t>אני כרגע לא מדבר על קואליציה-אופוזיציה.אני מדבר על כך שיהיו מפלגות קטנות ובינוניות שלא יהיו מיוצגות בוועדות. נקודה. זה פשוט בלתי אפשרי, זוהי לא דמוקרטיה. אין ספק, שלמעשה, יהיו ועדות מסוימות שיישלטו באופן מוחלט בידי הסיעות הגדולות. זה לא מתקבל על הדעת.</w:t>
      </w:r>
    </w:p>
    <w:p w14:paraId="7865FF7B" w14:textId="77777777" w:rsidR="008207A2" w:rsidRPr="008207A2" w:rsidRDefault="008207A2" w:rsidP="008207A2">
      <w:pPr>
        <w:bidi/>
        <w:jc w:val="both"/>
        <w:rPr>
          <w:rFonts w:cs="David" w:hint="cs"/>
          <w:rtl/>
        </w:rPr>
      </w:pPr>
    </w:p>
    <w:p w14:paraId="7C0716E7" w14:textId="77777777" w:rsidR="008207A2" w:rsidRPr="008207A2" w:rsidRDefault="008207A2" w:rsidP="008207A2">
      <w:pPr>
        <w:bidi/>
        <w:jc w:val="both"/>
        <w:rPr>
          <w:rFonts w:cs="David" w:hint="cs"/>
          <w:rtl/>
        </w:rPr>
      </w:pPr>
      <w:r w:rsidRPr="008207A2">
        <w:rPr>
          <w:rFonts w:cs="David" w:hint="cs"/>
          <w:rtl/>
        </w:rPr>
        <w:tab/>
        <w:t xml:space="preserve">השאלה היא גם כיצד תחולקנה הוועדות. במסגרת הזאת ייתכן שיהיו ועדות חשובות יותר וחשובות פחות, על-פי ראות עיניה של כל סיעה. השאלה היא גם כיצד יתחלקו הסיעות ביניהן בייצוג המפלגות. צריך לקחת בחשבון שבסיטואציה הזאת הדבר הזה מוחק את המפלגות הקטנות. אשר על כן אני נוטה לקבל יותר את ההצעה שלך, שתהיה האופציה שכל חבר סיעה יוכל להיות מיוצג בשתי ועדות. זה פתרון ביניים שיכול לפתור באופן חלקי את הבעיה. </w:t>
      </w:r>
    </w:p>
    <w:p w14:paraId="37069A9F" w14:textId="77777777" w:rsidR="008207A2" w:rsidRPr="008207A2" w:rsidRDefault="008207A2" w:rsidP="008207A2">
      <w:pPr>
        <w:bidi/>
        <w:jc w:val="both"/>
        <w:rPr>
          <w:rFonts w:cs="David" w:hint="cs"/>
          <w:rtl/>
        </w:rPr>
      </w:pPr>
    </w:p>
    <w:p w14:paraId="1366A599" w14:textId="77777777" w:rsidR="008207A2" w:rsidRPr="008207A2" w:rsidRDefault="008207A2" w:rsidP="008207A2">
      <w:pPr>
        <w:bidi/>
        <w:jc w:val="both"/>
        <w:rPr>
          <w:rFonts w:cs="David" w:hint="cs"/>
          <w:rtl/>
        </w:rPr>
      </w:pPr>
      <w:r w:rsidRPr="008207A2">
        <w:rPr>
          <w:rFonts w:cs="David" w:hint="cs"/>
          <w:rtl/>
        </w:rPr>
        <w:tab/>
        <w:t>אפשרות אחרת היא למשל חבר כנסת שממוקם ב-4 ועדות יחליט מה הנושא החשוב לו יותר - -</w:t>
      </w:r>
    </w:p>
    <w:p w14:paraId="63EB9E45" w14:textId="77777777" w:rsidR="008207A2" w:rsidRPr="008207A2" w:rsidRDefault="008207A2" w:rsidP="008207A2">
      <w:pPr>
        <w:bidi/>
        <w:jc w:val="both"/>
        <w:rPr>
          <w:rFonts w:cs="David" w:hint="cs"/>
          <w:rtl/>
        </w:rPr>
      </w:pPr>
    </w:p>
    <w:p w14:paraId="6123A60A" w14:textId="77777777" w:rsidR="008207A2" w:rsidRPr="008207A2" w:rsidRDefault="008207A2" w:rsidP="008207A2">
      <w:pPr>
        <w:bidi/>
        <w:jc w:val="both"/>
        <w:rPr>
          <w:rFonts w:cs="David" w:hint="cs"/>
          <w:i/>
          <w:iCs/>
          <w:rtl/>
        </w:rPr>
      </w:pPr>
      <w:r w:rsidRPr="008207A2">
        <w:rPr>
          <w:rFonts w:cs="David" w:hint="cs"/>
          <w:u w:val="single"/>
          <w:rtl/>
        </w:rPr>
        <w:t>קולט אביטל:</w:t>
      </w:r>
    </w:p>
    <w:p w14:paraId="2FA5B9D5" w14:textId="77777777" w:rsidR="008207A2" w:rsidRPr="008207A2" w:rsidRDefault="008207A2" w:rsidP="008207A2">
      <w:pPr>
        <w:bidi/>
        <w:jc w:val="both"/>
        <w:rPr>
          <w:rFonts w:cs="David" w:hint="cs"/>
          <w:i/>
          <w:iCs/>
          <w:rtl/>
        </w:rPr>
      </w:pPr>
    </w:p>
    <w:p w14:paraId="03D6DEF3" w14:textId="77777777" w:rsidR="008207A2" w:rsidRPr="008207A2" w:rsidRDefault="008207A2" w:rsidP="008207A2">
      <w:pPr>
        <w:bidi/>
        <w:jc w:val="both"/>
        <w:rPr>
          <w:rFonts w:cs="David" w:hint="cs"/>
          <w:rtl/>
        </w:rPr>
      </w:pPr>
      <w:r w:rsidRPr="008207A2">
        <w:rPr>
          <w:rFonts w:cs="David" w:hint="cs"/>
          <w:i/>
          <w:iCs/>
          <w:rtl/>
        </w:rPr>
        <w:tab/>
        <w:t xml:space="preserve"> </w:t>
      </w:r>
      <w:r w:rsidRPr="008207A2">
        <w:rPr>
          <w:rFonts w:cs="David" w:hint="cs"/>
          <w:rtl/>
        </w:rPr>
        <w:t>כולם עושים את זה.</w:t>
      </w:r>
    </w:p>
    <w:p w14:paraId="6533B717" w14:textId="77777777" w:rsidR="008207A2" w:rsidRPr="008207A2" w:rsidRDefault="008207A2" w:rsidP="008207A2">
      <w:pPr>
        <w:bidi/>
        <w:jc w:val="both"/>
        <w:rPr>
          <w:rFonts w:cs="David" w:hint="cs"/>
          <w:rtl/>
        </w:rPr>
      </w:pPr>
    </w:p>
    <w:p w14:paraId="0C03CAA5" w14:textId="77777777" w:rsidR="008207A2" w:rsidRPr="008207A2" w:rsidRDefault="008207A2" w:rsidP="008207A2">
      <w:pPr>
        <w:pStyle w:val="Heading5"/>
        <w:rPr>
          <w:rFonts w:hint="cs"/>
          <w:rtl/>
        </w:rPr>
      </w:pPr>
      <w:r w:rsidRPr="008207A2">
        <w:rPr>
          <w:rFonts w:hint="cs"/>
          <w:u w:val="single"/>
          <w:rtl/>
        </w:rPr>
        <w:t>יצחק גלנטי:</w:t>
      </w:r>
    </w:p>
    <w:p w14:paraId="0881D4E4" w14:textId="77777777" w:rsidR="008207A2" w:rsidRPr="008207A2" w:rsidRDefault="008207A2" w:rsidP="008207A2">
      <w:pPr>
        <w:pStyle w:val="Heading5"/>
        <w:rPr>
          <w:rFonts w:hint="cs"/>
          <w:rtl/>
        </w:rPr>
      </w:pPr>
    </w:p>
    <w:p w14:paraId="77D0E419" w14:textId="77777777" w:rsidR="008207A2" w:rsidRPr="008207A2" w:rsidRDefault="008207A2" w:rsidP="008207A2">
      <w:pPr>
        <w:bidi/>
        <w:jc w:val="both"/>
        <w:rPr>
          <w:rFonts w:cs="David" w:hint="cs"/>
          <w:rtl/>
        </w:rPr>
      </w:pPr>
      <w:r w:rsidRPr="008207A2">
        <w:rPr>
          <w:rFonts w:cs="David" w:hint="cs"/>
          <w:rtl/>
        </w:rPr>
        <w:tab/>
        <w:t>- - -</w:t>
      </w:r>
    </w:p>
    <w:p w14:paraId="23CB98E8" w14:textId="77777777" w:rsidR="008207A2" w:rsidRPr="008207A2" w:rsidRDefault="008207A2" w:rsidP="008207A2">
      <w:pPr>
        <w:bidi/>
        <w:jc w:val="both"/>
        <w:rPr>
          <w:rFonts w:cs="David" w:hint="cs"/>
          <w:u w:val="single"/>
          <w:rtl/>
        </w:rPr>
      </w:pPr>
    </w:p>
    <w:p w14:paraId="54B5BFA4"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5B85DBBB" w14:textId="77777777" w:rsidR="008207A2" w:rsidRPr="008207A2" w:rsidRDefault="008207A2" w:rsidP="008207A2">
      <w:pPr>
        <w:bidi/>
        <w:jc w:val="both"/>
        <w:rPr>
          <w:rFonts w:cs="David" w:hint="cs"/>
          <w:rtl/>
        </w:rPr>
      </w:pPr>
    </w:p>
    <w:p w14:paraId="394B7704" w14:textId="77777777" w:rsidR="008207A2" w:rsidRPr="008207A2" w:rsidRDefault="008207A2" w:rsidP="008207A2">
      <w:pPr>
        <w:bidi/>
        <w:jc w:val="both"/>
        <w:rPr>
          <w:rFonts w:cs="David" w:hint="cs"/>
          <w:rtl/>
        </w:rPr>
      </w:pPr>
      <w:r w:rsidRPr="008207A2">
        <w:rPr>
          <w:rFonts w:cs="David" w:hint="cs"/>
          <w:rtl/>
        </w:rPr>
        <w:tab/>
        <w:t>התקנון לא אוסר על חברי הכנסת להשתתף בכל ועדה אשר ירצה להשתתף- -</w:t>
      </w:r>
    </w:p>
    <w:p w14:paraId="1F21A561" w14:textId="77777777" w:rsidR="008207A2" w:rsidRPr="008207A2" w:rsidRDefault="008207A2" w:rsidP="008207A2">
      <w:pPr>
        <w:bidi/>
        <w:jc w:val="both"/>
        <w:rPr>
          <w:rFonts w:cs="David" w:hint="cs"/>
          <w:rtl/>
        </w:rPr>
      </w:pPr>
    </w:p>
    <w:p w14:paraId="68D2344E" w14:textId="77777777" w:rsidR="008207A2" w:rsidRPr="008207A2" w:rsidRDefault="008207A2" w:rsidP="008207A2">
      <w:pPr>
        <w:bidi/>
        <w:jc w:val="both"/>
        <w:rPr>
          <w:rFonts w:cs="David" w:hint="cs"/>
          <w:u w:val="single"/>
          <w:rtl/>
        </w:rPr>
      </w:pPr>
      <w:r w:rsidRPr="008207A2">
        <w:rPr>
          <w:rFonts w:cs="David" w:hint="cs"/>
          <w:u w:val="single"/>
          <w:rtl/>
        </w:rPr>
        <w:t>קריאות:</w:t>
      </w:r>
    </w:p>
    <w:p w14:paraId="632D8BC5" w14:textId="77777777" w:rsidR="008207A2" w:rsidRPr="008207A2" w:rsidRDefault="008207A2" w:rsidP="008207A2">
      <w:pPr>
        <w:bidi/>
        <w:jc w:val="both"/>
        <w:rPr>
          <w:rFonts w:cs="David" w:hint="cs"/>
          <w:rtl/>
        </w:rPr>
      </w:pPr>
    </w:p>
    <w:p w14:paraId="6557F2EF" w14:textId="77777777" w:rsidR="008207A2" w:rsidRPr="008207A2" w:rsidRDefault="008207A2" w:rsidP="008207A2">
      <w:pPr>
        <w:bidi/>
        <w:jc w:val="both"/>
        <w:rPr>
          <w:rFonts w:cs="David" w:hint="cs"/>
          <w:rtl/>
        </w:rPr>
      </w:pPr>
      <w:r w:rsidRPr="008207A2">
        <w:rPr>
          <w:rFonts w:cs="David" w:hint="cs"/>
          <w:rtl/>
        </w:rPr>
        <w:tab/>
        <w:t>אבל בלי זכות הצבעה.</w:t>
      </w:r>
    </w:p>
    <w:p w14:paraId="7A0FAA04" w14:textId="77777777" w:rsidR="008207A2" w:rsidRPr="008207A2" w:rsidRDefault="008207A2" w:rsidP="008207A2">
      <w:pPr>
        <w:bidi/>
        <w:jc w:val="both"/>
        <w:rPr>
          <w:rFonts w:cs="David" w:hint="cs"/>
          <w:rtl/>
        </w:rPr>
      </w:pPr>
    </w:p>
    <w:p w14:paraId="45FA4A92"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2E0BAB44" w14:textId="77777777" w:rsidR="008207A2" w:rsidRPr="008207A2" w:rsidRDefault="008207A2" w:rsidP="008207A2">
      <w:pPr>
        <w:bidi/>
        <w:jc w:val="both"/>
        <w:rPr>
          <w:rFonts w:cs="David" w:hint="cs"/>
          <w:rtl/>
        </w:rPr>
      </w:pPr>
    </w:p>
    <w:p w14:paraId="10B61C95" w14:textId="77777777" w:rsidR="008207A2" w:rsidRPr="008207A2" w:rsidRDefault="008207A2" w:rsidP="008207A2">
      <w:pPr>
        <w:bidi/>
        <w:jc w:val="both"/>
        <w:rPr>
          <w:rFonts w:cs="David" w:hint="cs"/>
          <w:rtl/>
        </w:rPr>
      </w:pPr>
      <w:r w:rsidRPr="008207A2">
        <w:rPr>
          <w:rFonts w:cs="David" w:hint="cs"/>
          <w:rtl/>
        </w:rPr>
        <w:tab/>
        <w:t xml:space="preserve"> נכון. אני מדברת על נושאים שברצונם לקדם.</w:t>
      </w:r>
    </w:p>
    <w:p w14:paraId="3573418B" w14:textId="77777777" w:rsidR="008207A2" w:rsidRPr="008207A2" w:rsidRDefault="008207A2" w:rsidP="008207A2">
      <w:pPr>
        <w:bidi/>
        <w:jc w:val="both"/>
        <w:rPr>
          <w:rFonts w:cs="David" w:hint="cs"/>
          <w:rtl/>
        </w:rPr>
      </w:pPr>
    </w:p>
    <w:p w14:paraId="21A63AEE" w14:textId="77777777" w:rsidR="008207A2" w:rsidRPr="008207A2" w:rsidRDefault="008207A2" w:rsidP="008207A2">
      <w:pPr>
        <w:pStyle w:val="Heading5"/>
        <w:rPr>
          <w:rFonts w:hint="cs"/>
          <w:rtl/>
        </w:rPr>
      </w:pPr>
      <w:r w:rsidRPr="008207A2">
        <w:rPr>
          <w:rFonts w:hint="cs"/>
          <w:u w:val="single"/>
          <w:rtl/>
        </w:rPr>
        <w:t>יצחק גלנטי:</w:t>
      </w:r>
    </w:p>
    <w:p w14:paraId="012F703E" w14:textId="77777777" w:rsidR="008207A2" w:rsidRPr="008207A2" w:rsidRDefault="008207A2" w:rsidP="008207A2">
      <w:pPr>
        <w:pStyle w:val="Heading5"/>
        <w:rPr>
          <w:rFonts w:hint="cs"/>
          <w:rtl/>
        </w:rPr>
      </w:pPr>
    </w:p>
    <w:p w14:paraId="13F19B58" w14:textId="77777777" w:rsidR="008207A2" w:rsidRPr="008207A2" w:rsidRDefault="008207A2" w:rsidP="008207A2">
      <w:pPr>
        <w:bidi/>
        <w:jc w:val="both"/>
        <w:rPr>
          <w:rFonts w:cs="David" w:hint="cs"/>
          <w:rtl/>
        </w:rPr>
      </w:pPr>
      <w:r w:rsidRPr="008207A2">
        <w:rPr>
          <w:rFonts w:cs="David" w:hint="cs"/>
          <w:rtl/>
        </w:rPr>
        <w:tab/>
        <w:t>היום כאשר אני משתתף ב-4 ועדות, יש לי הזכות לבחור לאיזו ועדה ללכת כאשר בו-זמנית מתקיימות מספר ועדות. אני הוא שמחליט מהו הנושא החשוב יותר לי, ולכן אני אלך לאן שנראה לי. לפי ההצעה הזאת, אני אאבד גם את הזכות הזאת. לא פעם הייתי שותף למצב שבו רק חבר כנסת אחד היה שותף, אז הבעיה היא לא של המפלגות הקטנות, דווקא המפלגות הגדולות שיכולות לאפשר לעצמן ייצוג באותן ועדות לא באות- -</w:t>
      </w:r>
    </w:p>
    <w:p w14:paraId="36E147E0" w14:textId="77777777" w:rsidR="008207A2" w:rsidRPr="008207A2" w:rsidRDefault="008207A2" w:rsidP="008207A2">
      <w:pPr>
        <w:bidi/>
        <w:jc w:val="both"/>
        <w:rPr>
          <w:rFonts w:cs="David" w:hint="cs"/>
          <w:rtl/>
        </w:rPr>
      </w:pPr>
    </w:p>
    <w:p w14:paraId="7B8F3799"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4054DB39" w14:textId="77777777" w:rsidR="008207A2" w:rsidRPr="008207A2" w:rsidRDefault="008207A2" w:rsidP="008207A2">
      <w:pPr>
        <w:bidi/>
        <w:jc w:val="both"/>
        <w:rPr>
          <w:rFonts w:cs="David" w:hint="cs"/>
          <w:rtl/>
        </w:rPr>
      </w:pPr>
    </w:p>
    <w:p w14:paraId="126AF041" w14:textId="77777777" w:rsidR="008207A2" w:rsidRPr="008207A2" w:rsidRDefault="008207A2" w:rsidP="008207A2">
      <w:pPr>
        <w:bidi/>
        <w:jc w:val="both"/>
        <w:rPr>
          <w:rFonts w:cs="David" w:hint="cs"/>
          <w:rtl/>
        </w:rPr>
      </w:pPr>
      <w:r w:rsidRPr="008207A2">
        <w:rPr>
          <w:rFonts w:cs="David" w:hint="cs"/>
          <w:rtl/>
        </w:rPr>
        <w:tab/>
        <w:t>מכיוון שהם חברים בעוד ועדות.</w:t>
      </w:r>
    </w:p>
    <w:p w14:paraId="2B8F9939" w14:textId="77777777" w:rsidR="008207A2" w:rsidRPr="008207A2" w:rsidRDefault="008207A2" w:rsidP="008207A2">
      <w:pPr>
        <w:bidi/>
        <w:jc w:val="both"/>
        <w:rPr>
          <w:rFonts w:cs="David" w:hint="cs"/>
          <w:rtl/>
        </w:rPr>
      </w:pPr>
    </w:p>
    <w:p w14:paraId="3EF5EE9B" w14:textId="77777777" w:rsidR="008207A2" w:rsidRPr="008207A2" w:rsidRDefault="008207A2" w:rsidP="008207A2">
      <w:pPr>
        <w:pStyle w:val="Heading5"/>
        <w:rPr>
          <w:rFonts w:hint="cs"/>
          <w:rtl/>
        </w:rPr>
      </w:pPr>
      <w:r w:rsidRPr="008207A2">
        <w:rPr>
          <w:rFonts w:hint="cs"/>
          <w:u w:val="single"/>
          <w:rtl/>
        </w:rPr>
        <w:t>יצחק גלנטי:</w:t>
      </w:r>
    </w:p>
    <w:p w14:paraId="7BCF9469" w14:textId="77777777" w:rsidR="008207A2" w:rsidRPr="008207A2" w:rsidRDefault="008207A2" w:rsidP="008207A2">
      <w:pPr>
        <w:pStyle w:val="Heading5"/>
        <w:rPr>
          <w:rFonts w:hint="cs"/>
          <w:rtl/>
        </w:rPr>
      </w:pPr>
    </w:p>
    <w:p w14:paraId="657D73C2" w14:textId="77777777" w:rsidR="008207A2" w:rsidRPr="008207A2" w:rsidRDefault="008207A2" w:rsidP="008207A2">
      <w:pPr>
        <w:bidi/>
        <w:jc w:val="both"/>
        <w:rPr>
          <w:rFonts w:cs="David" w:hint="cs"/>
          <w:rtl/>
        </w:rPr>
      </w:pPr>
      <w:r w:rsidRPr="008207A2">
        <w:rPr>
          <w:rFonts w:cs="David" w:hint="cs"/>
          <w:rtl/>
        </w:rPr>
        <w:tab/>
        <w:t xml:space="preserve">יש לך ייצוג כפול לפחות באותה ועדה. לכן ההצעה של יושבת ראש הוועדה היא ההצעה </w:t>
      </w:r>
      <w:proofErr w:type="spellStart"/>
      <w:r w:rsidRPr="008207A2">
        <w:rPr>
          <w:rFonts w:cs="David" w:hint="cs"/>
          <w:rtl/>
        </w:rPr>
        <w:t>האופטימלית</w:t>
      </w:r>
      <w:proofErr w:type="spellEnd"/>
      <w:r w:rsidRPr="008207A2">
        <w:rPr>
          <w:rFonts w:cs="David" w:hint="cs"/>
          <w:rtl/>
        </w:rPr>
        <w:t>.</w:t>
      </w:r>
    </w:p>
    <w:p w14:paraId="18CEBDCF" w14:textId="77777777" w:rsidR="008207A2" w:rsidRPr="008207A2" w:rsidRDefault="008207A2" w:rsidP="008207A2">
      <w:pPr>
        <w:bidi/>
        <w:jc w:val="both"/>
        <w:rPr>
          <w:rFonts w:cs="David" w:hint="cs"/>
          <w:rtl/>
        </w:rPr>
      </w:pPr>
    </w:p>
    <w:p w14:paraId="4E5469FE" w14:textId="77777777" w:rsidR="008207A2" w:rsidRPr="008207A2" w:rsidRDefault="008207A2" w:rsidP="008207A2">
      <w:pPr>
        <w:bidi/>
        <w:jc w:val="both"/>
        <w:rPr>
          <w:rFonts w:cs="David"/>
          <w:u w:val="single"/>
        </w:rPr>
      </w:pPr>
      <w:r w:rsidRPr="008207A2">
        <w:rPr>
          <w:rFonts w:cs="David" w:hint="cs"/>
          <w:rtl/>
        </w:rPr>
        <w:t xml:space="preserve"> </w:t>
      </w:r>
      <w:r w:rsidRPr="008207A2">
        <w:rPr>
          <w:rFonts w:cs="David" w:hint="cs"/>
          <w:u w:val="single"/>
          <w:rtl/>
        </w:rPr>
        <w:t>היו"ר רוחמה אברהם:</w:t>
      </w:r>
    </w:p>
    <w:p w14:paraId="17730D2B" w14:textId="77777777" w:rsidR="008207A2" w:rsidRPr="008207A2" w:rsidRDefault="008207A2" w:rsidP="008207A2">
      <w:pPr>
        <w:bidi/>
        <w:jc w:val="both"/>
        <w:rPr>
          <w:rFonts w:cs="David" w:hint="cs"/>
          <w:rtl/>
        </w:rPr>
      </w:pPr>
    </w:p>
    <w:p w14:paraId="33CCE092" w14:textId="77777777" w:rsidR="008207A2" w:rsidRPr="008207A2" w:rsidRDefault="008207A2" w:rsidP="008207A2">
      <w:pPr>
        <w:bidi/>
        <w:jc w:val="both"/>
        <w:rPr>
          <w:rFonts w:cs="David" w:hint="cs"/>
          <w:rtl/>
        </w:rPr>
      </w:pPr>
      <w:r w:rsidRPr="008207A2">
        <w:rPr>
          <w:rFonts w:cs="David" w:hint="cs"/>
          <w:rtl/>
        </w:rPr>
        <w:tab/>
        <w:t xml:space="preserve">אני מודה לך. חבר הכנסת </w:t>
      </w:r>
      <w:proofErr w:type="spellStart"/>
      <w:r w:rsidRPr="008207A2">
        <w:rPr>
          <w:rFonts w:cs="David" w:hint="cs"/>
          <w:rtl/>
        </w:rPr>
        <w:t>ארדן</w:t>
      </w:r>
      <w:proofErr w:type="spellEnd"/>
      <w:r w:rsidRPr="008207A2">
        <w:rPr>
          <w:rFonts w:cs="David" w:hint="cs"/>
          <w:rtl/>
        </w:rPr>
        <w:t>, בבקשה.</w:t>
      </w:r>
    </w:p>
    <w:p w14:paraId="55D0127C" w14:textId="77777777" w:rsidR="008207A2" w:rsidRPr="008207A2" w:rsidRDefault="008207A2" w:rsidP="008207A2">
      <w:pPr>
        <w:bidi/>
        <w:jc w:val="both"/>
        <w:rPr>
          <w:rFonts w:cs="David" w:hint="cs"/>
          <w:rtl/>
        </w:rPr>
      </w:pPr>
    </w:p>
    <w:p w14:paraId="2A6209E5"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0E2270C8" w14:textId="77777777" w:rsidR="008207A2" w:rsidRPr="008207A2" w:rsidRDefault="008207A2" w:rsidP="008207A2">
      <w:pPr>
        <w:bidi/>
        <w:jc w:val="both"/>
        <w:rPr>
          <w:rFonts w:cs="David" w:hint="cs"/>
          <w:rtl/>
        </w:rPr>
      </w:pPr>
    </w:p>
    <w:p w14:paraId="5A4D7349" w14:textId="77777777" w:rsidR="008207A2" w:rsidRPr="008207A2" w:rsidRDefault="008207A2" w:rsidP="008207A2">
      <w:pPr>
        <w:bidi/>
        <w:jc w:val="both"/>
        <w:rPr>
          <w:rFonts w:cs="David" w:hint="cs"/>
          <w:rtl/>
        </w:rPr>
      </w:pPr>
      <w:r w:rsidRPr="008207A2">
        <w:rPr>
          <w:rFonts w:cs="David" w:hint="cs"/>
          <w:rtl/>
        </w:rPr>
        <w:tab/>
        <w:t xml:space="preserve">נוח יותר לדבר על גדעון סער, אבל יש כאן עוד יוזם להצעת החוק </w:t>
      </w:r>
      <w:r w:rsidRPr="008207A2">
        <w:rPr>
          <w:rFonts w:cs="David"/>
          <w:rtl/>
        </w:rPr>
        <w:t>–</w:t>
      </w:r>
      <w:r w:rsidRPr="008207A2">
        <w:rPr>
          <w:rFonts w:cs="David" w:hint="cs"/>
          <w:rtl/>
        </w:rPr>
        <w:t xml:space="preserve"> אורי אריאל. לא נראה לי שהוא חושב שהם עומדים להיות בפעם הבאה סיעת ענק. זאת אומרת, יש אנשים שבכל זאת רואים כאן שיקולים ממלכתיים, לטובת המדינה והכנסת, ולא תמיד בוחנים את האינטרס של הסיעה שלהם, כפי שאלו שמתנגדים מנסים לייחס. עובדה, אורי אריאל, אחד היוזמים של החוק, הוא גם חבר בסיעה בינונית- -</w:t>
      </w:r>
    </w:p>
    <w:p w14:paraId="684C8E0F" w14:textId="77777777" w:rsidR="008207A2" w:rsidRPr="008207A2" w:rsidRDefault="008207A2" w:rsidP="008207A2">
      <w:pPr>
        <w:bidi/>
        <w:jc w:val="both"/>
        <w:rPr>
          <w:rFonts w:cs="David" w:hint="cs"/>
          <w:rtl/>
        </w:rPr>
      </w:pPr>
    </w:p>
    <w:p w14:paraId="5BF2CDC8"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0CCD66EC" w14:textId="77777777" w:rsidR="008207A2" w:rsidRPr="008207A2" w:rsidRDefault="008207A2" w:rsidP="008207A2">
      <w:pPr>
        <w:bidi/>
        <w:jc w:val="both"/>
        <w:rPr>
          <w:rFonts w:cs="David" w:hint="cs"/>
          <w:rtl/>
        </w:rPr>
      </w:pPr>
    </w:p>
    <w:p w14:paraId="3EF2297A" w14:textId="77777777" w:rsidR="008207A2" w:rsidRPr="008207A2" w:rsidRDefault="008207A2" w:rsidP="008207A2">
      <w:pPr>
        <w:bidi/>
        <w:jc w:val="both"/>
        <w:rPr>
          <w:rFonts w:cs="David" w:hint="cs"/>
          <w:rtl/>
        </w:rPr>
      </w:pPr>
      <w:r w:rsidRPr="008207A2">
        <w:rPr>
          <w:rFonts w:cs="David" w:hint="cs"/>
          <w:rtl/>
        </w:rPr>
        <w:tab/>
        <w:t xml:space="preserve"> הוא גם נגד ההינתקות, אז מה?</w:t>
      </w:r>
    </w:p>
    <w:p w14:paraId="6B2DFA92" w14:textId="77777777" w:rsidR="008207A2" w:rsidRPr="008207A2" w:rsidRDefault="008207A2" w:rsidP="008207A2">
      <w:pPr>
        <w:bidi/>
        <w:jc w:val="both"/>
        <w:rPr>
          <w:rFonts w:cs="David" w:hint="cs"/>
          <w:rtl/>
        </w:rPr>
      </w:pPr>
    </w:p>
    <w:p w14:paraId="5DF2974B"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3EA2F396" w14:textId="77777777" w:rsidR="008207A2" w:rsidRPr="008207A2" w:rsidRDefault="008207A2" w:rsidP="008207A2">
      <w:pPr>
        <w:bidi/>
        <w:jc w:val="both"/>
        <w:rPr>
          <w:rFonts w:cs="David" w:hint="cs"/>
          <w:rtl/>
        </w:rPr>
      </w:pPr>
    </w:p>
    <w:p w14:paraId="0C678515" w14:textId="77777777" w:rsidR="008207A2" w:rsidRPr="008207A2" w:rsidRDefault="008207A2" w:rsidP="008207A2">
      <w:pPr>
        <w:bidi/>
        <w:jc w:val="both"/>
        <w:rPr>
          <w:rFonts w:cs="David" w:hint="cs"/>
          <w:rtl/>
        </w:rPr>
      </w:pPr>
      <w:r w:rsidRPr="008207A2">
        <w:rPr>
          <w:rFonts w:cs="David" w:hint="cs"/>
          <w:rtl/>
        </w:rPr>
        <w:tab/>
        <w:t>רוב הטענות אינן ממין העניין, אלא מייחסים שיקולים אישיים למציע. אז אני אומר שיש עוד מציע שזה לא נוגע לו- -</w:t>
      </w:r>
    </w:p>
    <w:p w14:paraId="7A6923F5" w14:textId="77777777" w:rsidR="008207A2" w:rsidRPr="008207A2" w:rsidRDefault="008207A2" w:rsidP="008207A2">
      <w:pPr>
        <w:bidi/>
        <w:jc w:val="both"/>
        <w:rPr>
          <w:rFonts w:cs="David" w:hint="cs"/>
          <w:rtl/>
        </w:rPr>
      </w:pPr>
    </w:p>
    <w:p w14:paraId="2E956A16"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3513A00A" w14:textId="77777777" w:rsidR="008207A2" w:rsidRPr="008207A2" w:rsidRDefault="008207A2" w:rsidP="008207A2">
      <w:pPr>
        <w:bidi/>
        <w:jc w:val="both"/>
        <w:rPr>
          <w:rFonts w:cs="David" w:hint="cs"/>
          <w:rtl/>
        </w:rPr>
      </w:pPr>
    </w:p>
    <w:p w14:paraId="4CEF7580" w14:textId="77777777" w:rsidR="008207A2" w:rsidRPr="008207A2" w:rsidRDefault="008207A2" w:rsidP="008207A2">
      <w:pPr>
        <w:bidi/>
        <w:jc w:val="both"/>
        <w:rPr>
          <w:rFonts w:cs="David" w:hint="cs"/>
          <w:rtl/>
        </w:rPr>
      </w:pPr>
      <w:r w:rsidRPr="008207A2">
        <w:rPr>
          <w:rFonts w:cs="David" w:hint="cs"/>
          <w:rtl/>
        </w:rPr>
        <w:tab/>
        <w:t xml:space="preserve"> לא שמעתי שיקולים אישיים. עד עכשיו שמעתי- -</w:t>
      </w:r>
    </w:p>
    <w:p w14:paraId="197B8F7C" w14:textId="77777777" w:rsidR="008207A2" w:rsidRPr="008207A2" w:rsidRDefault="008207A2" w:rsidP="008207A2">
      <w:pPr>
        <w:bidi/>
        <w:jc w:val="both"/>
        <w:rPr>
          <w:rFonts w:cs="David" w:hint="cs"/>
          <w:rtl/>
        </w:rPr>
      </w:pPr>
    </w:p>
    <w:p w14:paraId="343C55AC"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09AF8838" w14:textId="77777777" w:rsidR="008207A2" w:rsidRPr="008207A2" w:rsidRDefault="008207A2" w:rsidP="008207A2">
      <w:pPr>
        <w:bidi/>
        <w:jc w:val="both"/>
        <w:rPr>
          <w:rFonts w:cs="David" w:hint="cs"/>
          <w:rtl/>
        </w:rPr>
      </w:pPr>
    </w:p>
    <w:p w14:paraId="2E0992ED" w14:textId="77777777" w:rsidR="008207A2" w:rsidRPr="008207A2" w:rsidRDefault="008207A2" w:rsidP="008207A2">
      <w:pPr>
        <w:bidi/>
        <w:ind w:firstLine="567"/>
        <w:jc w:val="both"/>
        <w:rPr>
          <w:rFonts w:cs="David" w:hint="cs"/>
          <w:rtl/>
        </w:rPr>
      </w:pPr>
      <w:r w:rsidRPr="008207A2">
        <w:rPr>
          <w:rFonts w:cs="David" w:hint="cs"/>
          <w:rtl/>
        </w:rPr>
        <w:t xml:space="preserve"> - - לפי הדף שארבל הכינה, הממוצע אמור להיות 2.77 מקומות בוועדות. אני חולק על התוצאה הזאת כי החישוב הזה לא כולל 12 יושבי ראש ועדות ועוד 4 ראשי ועדות שאינן סטטוטוריות. לדעתי, יושב ראש ועדה כמעט לא יכול לתפקד בעוד ועדה. זאת אומרת, יושב ראש ועדה זה אדם שיכול להיות רק בוועדה שהוא מנהל אותה, ובמקרים חריגים הוא יכול להגיע לעתים רחוקות גם לדיונים בוועדות אחרות, אבל הם בטח לא נכללים ב-2.77. המקסימום שהם יכולים לעשות זה אולי 1.2- -</w:t>
      </w:r>
    </w:p>
    <w:p w14:paraId="40566BFC" w14:textId="77777777" w:rsidR="008207A2" w:rsidRPr="008207A2" w:rsidRDefault="008207A2" w:rsidP="008207A2">
      <w:pPr>
        <w:bidi/>
        <w:jc w:val="both"/>
        <w:rPr>
          <w:rFonts w:cs="David" w:hint="cs"/>
          <w:rtl/>
        </w:rPr>
      </w:pPr>
    </w:p>
    <w:p w14:paraId="4E796CE0" w14:textId="77777777" w:rsidR="008207A2" w:rsidRPr="008207A2" w:rsidRDefault="008207A2" w:rsidP="008207A2">
      <w:pPr>
        <w:pStyle w:val="Heading5"/>
        <w:rPr>
          <w:rFonts w:hint="cs"/>
          <w:rtl/>
        </w:rPr>
      </w:pPr>
      <w:r w:rsidRPr="008207A2">
        <w:rPr>
          <w:rFonts w:hint="cs"/>
          <w:u w:val="single"/>
          <w:rtl/>
        </w:rPr>
        <w:t>יצחק גלנטי:</w:t>
      </w:r>
    </w:p>
    <w:p w14:paraId="2352AE69" w14:textId="77777777" w:rsidR="008207A2" w:rsidRPr="008207A2" w:rsidRDefault="008207A2" w:rsidP="008207A2">
      <w:pPr>
        <w:pStyle w:val="Heading5"/>
        <w:rPr>
          <w:rFonts w:hint="cs"/>
          <w:rtl/>
        </w:rPr>
      </w:pPr>
    </w:p>
    <w:p w14:paraId="35F9AE3D" w14:textId="77777777" w:rsidR="008207A2" w:rsidRPr="008207A2" w:rsidRDefault="008207A2" w:rsidP="008207A2">
      <w:pPr>
        <w:bidi/>
        <w:jc w:val="both"/>
        <w:rPr>
          <w:rFonts w:cs="David" w:hint="cs"/>
          <w:rtl/>
        </w:rPr>
      </w:pPr>
      <w:r w:rsidRPr="008207A2">
        <w:rPr>
          <w:rFonts w:cs="David" w:hint="cs"/>
          <w:rtl/>
        </w:rPr>
        <w:tab/>
        <w:t xml:space="preserve"> גם זאת הצעה.</w:t>
      </w:r>
    </w:p>
    <w:p w14:paraId="469E2790" w14:textId="77777777" w:rsidR="008207A2" w:rsidRPr="008207A2" w:rsidRDefault="008207A2" w:rsidP="008207A2">
      <w:pPr>
        <w:bidi/>
        <w:jc w:val="both"/>
        <w:rPr>
          <w:rFonts w:cs="David" w:hint="cs"/>
          <w:rtl/>
        </w:rPr>
      </w:pPr>
    </w:p>
    <w:p w14:paraId="3C608B24"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5EC6B706" w14:textId="77777777" w:rsidR="008207A2" w:rsidRPr="008207A2" w:rsidRDefault="008207A2" w:rsidP="008207A2">
      <w:pPr>
        <w:bidi/>
        <w:jc w:val="both"/>
        <w:rPr>
          <w:rFonts w:cs="David" w:hint="cs"/>
          <w:rtl/>
        </w:rPr>
      </w:pPr>
    </w:p>
    <w:p w14:paraId="08683DF2" w14:textId="77777777" w:rsidR="008207A2" w:rsidRPr="008207A2" w:rsidRDefault="008207A2" w:rsidP="008207A2">
      <w:pPr>
        <w:bidi/>
        <w:jc w:val="both"/>
        <w:rPr>
          <w:rFonts w:cs="David" w:hint="cs"/>
          <w:rtl/>
        </w:rPr>
      </w:pPr>
      <w:r w:rsidRPr="008207A2">
        <w:rPr>
          <w:rFonts w:cs="David" w:hint="cs"/>
          <w:rtl/>
        </w:rPr>
        <w:tab/>
        <w:t xml:space="preserve"> - - לכן החישוב שלך צריך להגיע לתוצאה של בערך ל-3 ועדות לכל חבר כנסת. לכן התוצאה היא אפילו יותר קשה. בכנסת הקודמת הייתי חבר ב-5 ועדות סטטוטוריות, ומעבר לבושה, ומעבר לעניין של אמון הציבור </w:t>
      </w:r>
      <w:r w:rsidRPr="008207A2">
        <w:rPr>
          <w:rFonts w:cs="David"/>
          <w:rtl/>
        </w:rPr>
        <w:t>–</w:t>
      </w:r>
      <w:r w:rsidRPr="008207A2">
        <w:rPr>
          <w:rFonts w:cs="David" w:hint="cs"/>
          <w:rtl/>
        </w:rPr>
        <w:t xml:space="preserve"> הרי כל פעם שהמליאה ריקה מסבירים לציבור שזה מכיוון שרוב העבודה נעשית בוועדות, וחברי הכנסת מאוד פעילים בוועדות. רוב חברי הכנסת מדברים על אמון הציבור, ולכן לא רק שהדיונים בוועדות מתבצעים במיעוט משתתפים, אולי של 3-2, העובדה היא שאפילו בהצבעות לפעמים מקבלים החלטות בוועדות על מאות מיליוני שקלים או על הצעות חוק מאוד חשובות רק על-ידי חבר כנסת אחד או שניים. הדבר הזה לעולם לא יאפשר לציבור לחשוב שבבית הזה מתקבלות החלטות רציניות, כי תמיד התקשורת </w:t>
      </w:r>
      <w:r w:rsidRPr="008207A2">
        <w:rPr>
          <w:rFonts w:cs="David"/>
          <w:rtl/>
        </w:rPr>
        <w:t>–</w:t>
      </w:r>
      <w:r w:rsidRPr="008207A2">
        <w:rPr>
          <w:rFonts w:cs="David" w:hint="cs"/>
          <w:rtl/>
        </w:rPr>
        <w:t xml:space="preserve"> ובצדק </w:t>
      </w:r>
      <w:r w:rsidRPr="008207A2">
        <w:rPr>
          <w:rFonts w:cs="David"/>
          <w:rtl/>
        </w:rPr>
        <w:t>–</w:t>
      </w:r>
      <w:r w:rsidRPr="008207A2">
        <w:rPr>
          <w:rFonts w:cs="David" w:hint="cs"/>
          <w:rtl/>
        </w:rPr>
        <w:t xml:space="preserve"> תחשוף את העובדה שהחלטה שמשפיעה על מיליוני אזרחים נתקבלה בידי אדם אחד או שניים, לא מכיוון שהיא לא חשובה או לא רצו, אלא מכיוון שטכנית לא יכלו להשתתף בדיון- -</w:t>
      </w:r>
    </w:p>
    <w:p w14:paraId="221D1B72" w14:textId="77777777" w:rsidR="008207A2" w:rsidRPr="008207A2" w:rsidRDefault="008207A2" w:rsidP="008207A2">
      <w:pPr>
        <w:bidi/>
        <w:jc w:val="both"/>
        <w:rPr>
          <w:rFonts w:cs="David" w:hint="cs"/>
          <w:rtl/>
        </w:rPr>
      </w:pPr>
    </w:p>
    <w:p w14:paraId="51B2B689" w14:textId="77777777" w:rsidR="008207A2" w:rsidRPr="008207A2" w:rsidRDefault="008207A2" w:rsidP="008207A2">
      <w:pPr>
        <w:pStyle w:val="Heading5"/>
        <w:rPr>
          <w:rFonts w:hint="cs"/>
          <w:rtl/>
        </w:rPr>
      </w:pPr>
      <w:r w:rsidRPr="008207A2">
        <w:rPr>
          <w:rFonts w:hint="cs"/>
          <w:u w:val="single"/>
          <w:rtl/>
        </w:rPr>
        <w:t>יצחק גלנטי:</w:t>
      </w:r>
    </w:p>
    <w:p w14:paraId="5011829B" w14:textId="77777777" w:rsidR="008207A2" w:rsidRPr="008207A2" w:rsidRDefault="008207A2" w:rsidP="008207A2">
      <w:pPr>
        <w:pStyle w:val="Heading5"/>
        <w:rPr>
          <w:rFonts w:hint="cs"/>
          <w:rtl/>
        </w:rPr>
      </w:pPr>
    </w:p>
    <w:p w14:paraId="4ACC502C" w14:textId="77777777" w:rsidR="008207A2" w:rsidRPr="008207A2" w:rsidRDefault="008207A2" w:rsidP="008207A2">
      <w:pPr>
        <w:bidi/>
        <w:jc w:val="both"/>
        <w:rPr>
          <w:rFonts w:cs="David" w:hint="cs"/>
          <w:rtl/>
        </w:rPr>
      </w:pPr>
      <w:r w:rsidRPr="008207A2">
        <w:rPr>
          <w:rFonts w:cs="David" w:hint="cs"/>
          <w:rtl/>
        </w:rPr>
        <w:tab/>
        <w:t>אני מבקש ממך, הרי למפלגות גדולות יש יותר מחבר כנסת אחד בוועדה.</w:t>
      </w:r>
    </w:p>
    <w:p w14:paraId="1B2C75FD" w14:textId="77777777" w:rsidR="008207A2" w:rsidRPr="008207A2" w:rsidRDefault="008207A2" w:rsidP="008207A2">
      <w:pPr>
        <w:bidi/>
        <w:jc w:val="both"/>
        <w:rPr>
          <w:rFonts w:cs="David" w:hint="cs"/>
          <w:rtl/>
        </w:rPr>
      </w:pPr>
    </w:p>
    <w:p w14:paraId="13B721C3"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7396E7D0" w14:textId="77777777" w:rsidR="008207A2" w:rsidRPr="008207A2" w:rsidRDefault="008207A2" w:rsidP="008207A2">
      <w:pPr>
        <w:bidi/>
        <w:jc w:val="both"/>
        <w:rPr>
          <w:rFonts w:cs="David" w:hint="cs"/>
          <w:rtl/>
        </w:rPr>
      </w:pPr>
    </w:p>
    <w:p w14:paraId="7F481CAE" w14:textId="77777777" w:rsidR="008207A2" w:rsidRPr="008207A2" w:rsidRDefault="008207A2" w:rsidP="008207A2">
      <w:pPr>
        <w:bidi/>
        <w:jc w:val="both"/>
        <w:rPr>
          <w:rFonts w:cs="David" w:hint="cs"/>
          <w:rtl/>
        </w:rPr>
      </w:pPr>
      <w:r w:rsidRPr="008207A2">
        <w:rPr>
          <w:rFonts w:cs="David" w:hint="cs"/>
          <w:rtl/>
        </w:rPr>
        <w:tab/>
        <w:t xml:space="preserve"> נכון. </w:t>
      </w:r>
    </w:p>
    <w:p w14:paraId="0C8144D0" w14:textId="77777777" w:rsidR="008207A2" w:rsidRPr="008207A2" w:rsidRDefault="008207A2" w:rsidP="008207A2">
      <w:pPr>
        <w:bidi/>
        <w:jc w:val="both"/>
        <w:rPr>
          <w:rFonts w:cs="David" w:hint="cs"/>
          <w:rtl/>
        </w:rPr>
      </w:pPr>
    </w:p>
    <w:p w14:paraId="56398DF1" w14:textId="77777777" w:rsidR="008207A2" w:rsidRPr="008207A2" w:rsidRDefault="008207A2" w:rsidP="008207A2">
      <w:pPr>
        <w:bidi/>
        <w:ind w:firstLine="567"/>
        <w:jc w:val="both"/>
        <w:rPr>
          <w:rFonts w:cs="David" w:hint="cs"/>
          <w:rtl/>
        </w:rPr>
      </w:pPr>
      <w:r w:rsidRPr="008207A2">
        <w:rPr>
          <w:rFonts w:cs="David" w:hint="cs"/>
          <w:rtl/>
        </w:rPr>
        <w:t xml:space="preserve">הליכוד היום הוא לא מפלגה גדולה, ואף אחד לא מתחייב שנהיה מפלגה גדולה, אבל אנחנו עושים את זה מכיוון שאנחנו חושבים שזה הדבר הנכון לעשות. אף אחד לא מבטיח לנו להיות מפלגה גדולה בפעם הבאה, ואם חשוב למישהו נושא מסוים, יכול לבוא ולהיות נוכח בוועדה ולהשפיע על הדיון בה גם אם אין לו זכות הצבעה. זה לא מוחק את הסיעה שלו. לליכוד לא מגיע היום מספר מקומות גדול בוועדת חוץ וביטחון, אז אין אצלנו אנשים שרואים עצמם מנהיגים במדינת ישראל שמוכנים להשתתף שם ולהשפיע על הדיון שם גם אם אין להם זכות הצבעה? יש לנו אנשים כאלה בליכוד. אם זה חשוב לסיעה מסוימת, כך היא צריכה לנהוג. אי-אפשר, חבר הכנסת טיבי, לטעון תמיד כאילו רוצים למחוק </w:t>
      </w:r>
      <w:r w:rsidRPr="008207A2">
        <w:rPr>
          <w:rFonts w:cs="David"/>
          <w:rtl/>
        </w:rPr>
        <w:t>–</w:t>
      </w:r>
      <w:r w:rsidRPr="008207A2">
        <w:rPr>
          <w:rFonts w:cs="David" w:hint="cs"/>
          <w:rtl/>
        </w:rPr>
        <w:t xml:space="preserve"> אתה יודע היטב שזה לא הנימוק מאחורי העניין. הנימוק המרכזי- -</w:t>
      </w:r>
    </w:p>
    <w:p w14:paraId="79074118" w14:textId="77777777" w:rsidR="008207A2" w:rsidRPr="008207A2" w:rsidRDefault="008207A2" w:rsidP="008207A2">
      <w:pPr>
        <w:tabs>
          <w:tab w:val="left" w:pos="2012"/>
        </w:tabs>
        <w:bidi/>
        <w:jc w:val="both"/>
        <w:rPr>
          <w:rFonts w:cs="David" w:hint="cs"/>
          <w:rtl/>
        </w:rPr>
      </w:pPr>
      <w:r w:rsidRPr="008207A2">
        <w:rPr>
          <w:rFonts w:cs="David"/>
          <w:rtl/>
        </w:rPr>
        <w:tab/>
      </w:r>
    </w:p>
    <w:p w14:paraId="2659412A"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9259D15" w14:textId="77777777" w:rsidR="008207A2" w:rsidRPr="008207A2" w:rsidRDefault="008207A2" w:rsidP="008207A2">
      <w:pPr>
        <w:bidi/>
        <w:jc w:val="both"/>
        <w:rPr>
          <w:rFonts w:cs="David" w:hint="cs"/>
          <w:rtl/>
        </w:rPr>
      </w:pPr>
    </w:p>
    <w:p w14:paraId="43080AA4" w14:textId="77777777" w:rsidR="008207A2" w:rsidRPr="008207A2" w:rsidRDefault="008207A2" w:rsidP="008207A2">
      <w:pPr>
        <w:bidi/>
        <w:jc w:val="both"/>
        <w:rPr>
          <w:rFonts w:cs="David" w:hint="cs"/>
          <w:rtl/>
        </w:rPr>
      </w:pPr>
      <w:r w:rsidRPr="008207A2">
        <w:rPr>
          <w:rFonts w:cs="David" w:hint="cs"/>
          <w:rtl/>
        </w:rPr>
        <w:tab/>
        <w:t xml:space="preserve"> זאת התוצאה.</w:t>
      </w:r>
    </w:p>
    <w:p w14:paraId="268D1184" w14:textId="77777777" w:rsidR="008207A2" w:rsidRPr="008207A2" w:rsidRDefault="008207A2" w:rsidP="008207A2">
      <w:pPr>
        <w:bidi/>
        <w:jc w:val="both"/>
        <w:rPr>
          <w:rFonts w:cs="David" w:hint="cs"/>
          <w:rtl/>
        </w:rPr>
      </w:pPr>
    </w:p>
    <w:p w14:paraId="0CE5C9ED"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66803BD2" w14:textId="77777777" w:rsidR="008207A2" w:rsidRPr="008207A2" w:rsidRDefault="008207A2" w:rsidP="008207A2">
      <w:pPr>
        <w:bidi/>
        <w:jc w:val="both"/>
        <w:rPr>
          <w:rFonts w:cs="David" w:hint="cs"/>
          <w:rtl/>
        </w:rPr>
      </w:pPr>
    </w:p>
    <w:p w14:paraId="6083E65E" w14:textId="77777777" w:rsidR="008207A2" w:rsidRPr="008207A2" w:rsidRDefault="008207A2" w:rsidP="008207A2">
      <w:pPr>
        <w:bidi/>
        <w:jc w:val="both"/>
        <w:rPr>
          <w:rFonts w:cs="David" w:hint="cs"/>
          <w:rtl/>
        </w:rPr>
      </w:pPr>
      <w:r w:rsidRPr="008207A2">
        <w:rPr>
          <w:rFonts w:cs="David" w:hint="cs"/>
          <w:rtl/>
        </w:rPr>
        <w:tab/>
        <w:t>זה לא מוחק אף אחד. יש מחר דיון בוועדה לביקורת המדינה שהוא חשוב לי, אני אבוא ואשתתף בדיון הזה ואשפיע על מהלכו-  -</w:t>
      </w:r>
    </w:p>
    <w:p w14:paraId="3F298063" w14:textId="77777777" w:rsidR="008207A2" w:rsidRPr="008207A2" w:rsidRDefault="008207A2" w:rsidP="008207A2">
      <w:pPr>
        <w:bidi/>
        <w:jc w:val="both"/>
        <w:rPr>
          <w:rFonts w:cs="David" w:hint="cs"/>
          <w:rtl/>
        </w:rPr>
      </w:pPr>
    </w:p>
    <w:p w14:paraId="362F2072"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8FC7E05" w14:textId="77777777" w:rsidR="008207A2" w:rsidRPr="008207A2" w:rsidRDefault="008207A2" w:rsidP="008207A2">
      <w:pPr>
        <w:bidi/>
        <w:jc w:val="both"/>
        <w:rPr>
          <w:rFonts w:cs="David" w:hint="cs"/>
          <w:rtl/>
        </w:rPr>
      </w:pPr>
    </w:p>
    <w:p w14:paraId="197B6008" w14:textId="77777777" w:rsidR="008207A2" w:rsidRPr="008207A2" w:rsidRDefault="008207A2" w:rsidP="008207A2">
      <w:pPr>
        <w:bidi/>
        <w:jc w:val="both"/>
        <w:rPr>
          <w:rFonts w:cs="David" w:hint="cs"/>
          <w:rtl/>
        </w:rPr>
      </w:pPr>
      <w:r w:rsidRPr="008207A2">
        <w:rPr>
          <w:rFonts w:cs="David" w:hint="cs"/>
          <w:rtl/>
        </w:rPr>
        <w:tab/>
        <w:t xml:space="preserve"> לא תהיה לי זכות הצבעה.</w:t>
      </w:r>
    </w:p>
    <w:p w14:paraId="2D1FE10F" w14:textId="77777777" w:rsidR="008207A2" w:rsidRPr="008207A2" w:rsidRDefault="008207A2" w:rsidP="008207A2">
      <w:pPr>
        <w:bidi/>
        <w:jc w:val="both"/>
        <w:rPr>
          <w:rFonts w:cs="David" w:hint="cs"/>
          <w:rtl/>
        </w:rPr>
      </w:pPr>
    </w:p>
    <w:p w14:paraId="3B09C13C"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0046EAE6" w14:textId="77777777" w:rsidR="008207A2" w:rsidRPr="008207A2" w:rsidRDefault="008207A2" w:rsidP="008207A2">
      <w:pPr>
        <w:bidi/>
        <w:jc w:val="both"/>
        <w:rPr>
          <w:rFonts w:cs="David" w:hint="cs"/>
          <w:rtl/>
        </w:rPr>
      </w:pPr>
    </w:p>
    <w:p w14:paraId="3BAE33B3" w14:textId="77777777" w:rsidR="008207A2" w:rsidRPr="008207A2" w:rsidRDefault="008207A2" w:rsidP="008207A2">
      <w:pPr>
        <w:bidi/>
        <w:jc w:val="both"/>
        <w:rPr>
          <w:rFonts w:cs="David" w:hint="cs"/>
          <w:rtl/>
        </w:rPr>
      </w:pPr>
      <w:r w:rsidRPr="008207A2">
        <w:rPr>
          <w:rFonts w:cs="David" w:hint="cs"/>
          <w:rtl/>
        </w:rPr>
        <w:tab/>
        <w:t xml:space="preserve">גם בוועדה לבחירת שופטים יש רק 2 חברי כנסת. אין ייצוג לרוב סיעות הבית. כי יש גם שיקולים מנחים אחרים. פה יש שיקול אחד </w:t>
      </w:r>
      <w:r w:rsidRPr="008207A2">
        <w:rPr>
          <w:rFonts w:cs="David"/>
          <w:rtl/>
        </w:rPr>
        <w:t>–</w:t>
      </w:r>
      <w:r w:rsidRPr="008207A2">
        <w:rPr>
          <w:rFonts w:cs="David" w:hint="cs"/>
          <w:rtl/>
        </w:rPr>
        <w:t xml:space="preserve"> להחזיר את אמון הציבור במערכת הפוליטית ובבית המחוקקים. לטעמי, השיקול הזה צריך לגבור עד כדי כך שצריך לקבל שצריך גם לקבל את הצעת יושבת ראש הוועדה ולהחיל אותו כבר מהמושב הבא. </w:t>
      </w:r>
    </w:p>
    <w:p w14:paraId="25023212" w14:textId="77777777" w:rsidR="008207A2" w:rsidRPr="008207A2" w:rsidRDefault="008207A2" w:rsidP="008207A2">
      <w:pPr>
        <w:bidi/>
        <w:jc w:val="both"/>
        <w:rPr>
          <w:rFonts w:cs="David" w:hint="cs"/>
          <w:rtl/>
        </w:rPr>
      </w:pPr>
    </w:p>
    <w:p w14:paraId="6047AECF"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390A25F9" w14:textId="77777777" w:rsidR="008207A2" w:rsidRPr="008207A2" w:rsidRDefault="008207A2" w:rsidP="008207A2">
      <w:pPr>
        <w:bidi/>
        <w:jc w:val="both"/>
        <w:rPr>
          <w:rFonts w:cs="David" w:hint="cs"/>
          <w:rtl/>
        </w:rPr>
      </w:pPr>
    </w:p>
    <w:p w14:paraId="555F9513" w14:textId="77777777" w:rsidR="008207A2" w:rsidRPr="008207A2" w:rsidRDefault="008207A2" w:rsidP="008207A2">
      <w:pPr>
        <w:bidi/>
        <w:jc w:val="both"/>
        <w:rPr>
          <w:rFonts w:cs="David" w:hint="cs"/>
          <w:rtl/>
        </w:rPr>
      </w:pPr>
      <w:r w:rsidRPr="008207A2">
        <w:rPr>
          <w:rFonts w:cs="David" w:hint="cs"/>
          <w:rtl/>
        </w:rPr>
        <w:tab/>
        <w:t xml:space="preserve"> אין לי הערות למציעים, יש לי כמה הערות עקרוניות. אני מודה שההצעה הזאת על-פניה נראית הצעה הגיונית. גלעד </w:t>
      </w:r>
      <w:proofErr w:type="spellStart"/>
      <w:r w:rsidRPr="008207A2">
        <w:rPr>
          <w:rFonts w:cs="David" w:hint="cs"/>
          <w:rtl/>
        </w:rPr>
        <w:t>ארדן</w:t>
      </w:r>
      <w:proofErr w:type="spellEnd"/>
      <w:r w:rsidRPr="008207A2">
        <w:rPr>
          <w:rFonts w:cs="David" w:hint="cs"/>
          <w:rtl/>
        </w:rPr>
        <w:t xml:space="preserve"> מדבר על אמון הציבור </w:t>
      </w:r>
      <w:r w:rsidRPr="008207A2">
        <w:rPr>
          <w:rFonts w:cs="David"/>
          <w:rtl/>
        </w:rPr>
        <w:t>–</w:t>
      </w:r>
      <w:r w:rsidRPr="008207A2">
        <w:rPr>
          <w:rFonts w:cs="David" w:hint="cs"/>
          <w:rtl/>
        </w:rPr>
        <w:t xml:space="preserve"> מה בין מספר הנציגים בוועדות לבין אמון הציבור- -</w:t>
      </w:r>
    </w:p>
    <w:p w14:paraId="4EE6EF04" w14:textId="77777777" w:rsidR="008207A2" w:rsidRPr="008207A2" w:rsidRDefault="008207A2" w:rsidP="008207A2">
      <w:pPr>
        <w:bidi/>
        <w:jc w:val="both"/>
        <w:rPr>
          <w:rFonts w:cs="David" w:hint="cs"/>
          <w:rtl/>
        </w:rPr>
      </w:pPr>
    </w:p>
    <w:p w14:paraId="0C6C42A0"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3044A342" w14:textId="77777777" w:rsidR="008207A2" w:rsidRPr="008207A2" w:rsidRDefault="008207A2" w:rsidP="008207A2">
      <w:pPr>
        <w:bidi/>
        <w:ind w:left="570"/>
        <w:jc w:val="both"/>
        <w:rPr>
          <w:rFonts w:cs="David" w:hint="cs"/>
          <w:rtl/>
        </w:rPr>
      </w:pPr>
    </w:p>
    <w:p w14:paraId="5437D81E" w14:textId="77777777" w:rsidR="008207A2" w:rsidRPr="008207A2" w:rsidRDefault="008207A2" w:rsidP="008207A2">
      <w:pPr>
        <w:bidi/>
        <w:jc w:val="both"/>
        <w:rPr>
          <w:rFonts w:cs="David" w:hint="cs"/>
          <w:rtl/>
        </w:rPr>
      </w:pPr>
      <w:r w:rsidRPr="008207A2">
        <w:rPr>
          <w:rFonts w:cs="David" w:hint="cs"/>
          <w:rtl/>
        </w:rPr>
        <w:tab/>
        <w:t>זה סותר- -</w:t>
      </w:r>
    </w:p>
    <w:p w14:paraId="7D6AD920" w14:textId="77777777" w:rsidR="008207A2" w:rsidRPr="008207A2" w:rsidRDefault="008207A2" w:rsidP="008207A2">
      <w:pPr>
        <w:bidi/>
        <w:jc w:val="both"/>
        <w:rPr>
          <w:rFonts w:cs="David" w:hint="cs"/>
          <w:rtl/>
        </w:rPr>
      </w:pPr>
    </w:p>
    <w:p w14:paraId="0718A5DA"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79F4E2C" w14:textId="77777777" w:rsidR="008207A2" w:rsidRPr="008207A2" w:rsidRDefault="008207A2" w:rsidP="008207A2">
      <w:pPr>
        <w:bidi/>
        <w:jc w:val="both"/>
        <w:rPr>
          <w:rFonts w:cs="David" w:hint="cs"/>
          <w:rtl/>
        </w:rPr>
      </w:pPr>
    </w:p>
    <w:p w14:paraId="1586CDBF" w14:textId="77777777" w:rsidR="008207A2" w:rsidRPr="008207A2" w:rsidRDefault="008207A2" w:rsidP="008207A2">
      <w:pPr>
        <w:bidi/>
        <w:jc w:val="both"/>
        <w:rPr>
          <w:rFonts w:cs="David" w:hint="cs"/>
          <w:rtl/>
        </w:rPr>
      </w:pPr>
      <w:r w:rsidRPr="008207A2">
        <w:rPr>
          <w:rFonts w:cs="David" w:hint="cs"/>
          <w:rtl/>
        </w:rPr>
        <w:tab/>
        <w:t>אולי הוא סותר- -</w:t>
      </w:r>
    </w:p>
    <w:p w14:paraId="6F8FD11B" w14:textId="77777777" w:rsidR="008207A2" w:rsidRPr="008207A2" w:rsidRDefault="008207A2" w:rsidP="008207A2">
      <w:pPr>
        <w:bidi/>
        <w:jc w:val="both"/>
        <w:rPr>
          <w:rFonts w:cs="David" w:hint="cs"/>
          <w:rtl/>
        </w:rPr>
      </w:pPr>
    </w:p>
    <w:p w14:paraId="7B55E5E7"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2961BABE" w14:textId="77777777" w:rsidR="008207A2" w:rsidRPr="008207A2" w:rsidRDefault="008207A2" w:rsidP="008207A2">
      <w:pPr>
        <w:bidi/>
        <w:jc w:val="both"/>
        <w:rPr>
          <w:rFonts w:cs="David" w:hint="cs"/>
          <w:rtl/>
        </w:rPr>
      </w:pPr>
    </w:p>
    <w:p w14:paraId="2545CD30" w14:textId="77777777" w:rsidR="008207A2" w:rsidRPr="008207A2" w:rsidRDefault="008207A2" w:rsidP="008207A2">
      <w:pPr>
        <w:bidi/>
        <w:jc w:val="both"/>
        <w:rPr>
          <w:rFonts w:cs="David" w:hint="cs"/>
          <w:rtl/>
        </w:rPr>
      </w:pPr>
      <w:r w:rsidRPr="008207A2">
        <w:rPr>
          <w:rFonts w:cs="David" w:hint="cs"/>
          <w:rtl/>
        </w:rPr>
        <w:tab/>
        <w:t xml:space="preserve"> אבל שום אתם נגררים- -</w:t>
      </w:r>
    </w:p>
    <w:p w14:paraId="01DD6CD4" w14:textId="77777777" w:rsidR="008207A2" w:rsidRPr="008207A2" w:rsidRDefault="008207A2" w:rsidP="008207A2">
      <w:pPr>
        <w:bidi/>
        <w:jc w:val="both"/>
        <w:rPr>
          <w:rFonts w:cs="David" w:hint="cs"/>
          <w:rtl/>
        </w:rPr>
      </w:pPr>
    </w:p>
    <w:p w14:paraId="26A4B1F2"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174B5BD9" w14:textId="77777777" w:rsidR="008207A2" w:rsidRPr="008207A2" w:rsidRDefault="008207A2" w:rsidP="008207A2">
      <w:pPr>
        <w:bidi/>
        <w:jc w:val="both"/>
        <w:rPr>
          <w:rFonts w:cs="David" w:hint="cs"/>
          <w:rtl/>
        </w:rPr>
      </w:pPr>
    </w:p>
    <w:p w14:paraId="410F5086" w14:textId="77777777" w:rsidR="008207A2" w:rsidRPr="008207A2" w:rsidRDefault="008207A2" w:rsidP="008207A2">
      <w:pPr>
        <w:bidi/>
        <w:jc w:val="both"/>
        <w:rPr>
          <w:rFonts w:cs="David" w:hint="cs"/>
          <w:rtl/>
        </w:rPr>
      </w:pPr>
      <w:r w:rsidRPr="008207A2">
        <w:rPr>
          <w:rFonts w:cs="David" w:hint="cs"/>
          <w:rtl/>
        </w:rPr>
        <w:tab/>
        <w:t xml:space="preserve">על-פניה ההצעה נראית הגיונית, רוצים לנהל את עבודת הכנסת, שחברי הכנסת לא יתפזרו </w:t>
      </w:r>
      <w:r w:rsidRPr="008207A2">
        <w:rPr>
          <w:rFonts w:cs="David"/>
          <w:rtl/>
        </w:rPr>
        <w:t>–</w:t>
      </w:r>
      <w:r w:rsidRPr="008207A2">
        <w:rPr>
          <w:rFonts w:cs="David" w:hint="cs"/>
          <w:rtl/>
        </w:rPr>
        <w:t xml:space="preserve"> הכול על פניו. מי שהציע את ההצעה הזאת שכח שיעור בסיסי בדמוקרטיה: בכל הכבוד מי שמתיימר להיות השוטר של הכנסת ושל עבודת הוועדות, חברי הכנסת שמחליטים לאיזו ועדה הם הולכים הם עושים את זה בשם ציבור ששלח אותם. היחידים שהם חייבים להם דין וחשבון זה לציבור ששלח אותם, ולא למי שמתיימר להיות השוטר של הבית הזה. אז קודם כל אני רוצה להסביר את זה בצורה ברורה. הדמוקרטיה היא דמוקרטיה ייצוגית, ולחבר כנסת צריך שיהיה ביטוי בכמה שיותר ועדות, ושלא יהיה כאן מישהו שיצמצם ויקבע מראש מי יהיה איפה. הדבר הזה יפגע בראש ובראשונה באופוזיציה ובמפלגות הקטנות. למפלגות הקואליציה יש תמיד רוב. זה עושה אפליה מאוד משמעותית בין חברי כנסת שנבחרו במפלגות גדולות. חבר הכנסת חרמש הגיע מיד למפלגה גדולה; אני אומרת את זה לזכותך, התמזל מזלך- -</w:t>
      </w:r>
    </w:p>
    <w:p w14:paraId="03910378" w14:textId="77777777" w:rsidR="008207A2" w:rsidRPr="008207A2" w:rsidRDefault="008207A2" w:rsidP="008207A2">
      <w:pPr>
        <w:bidi/>
        <w:jc w:val="both"/>
        <w:rPr>
          <w:rFonts w:cs="David" w:hint="cs"/>
          <w:rtl/>
        </w:rPr>
      </w:pPr>
    </w:p>
    <w:p w14:paraId="6D3EBD73" w14:textId="77777777" w:rsidR="008207A2" w:rsidRPr="008207A2" w:rsidRDefault="008207A2" w:rsidP="008207A2">
      <w:pPr>
        <w:pStyle w:val="Heading5"/>
        <w:rPr>
          <w:rFonts w:hint="cs"/>
          <w:rtl/>
        </w:rPr>
      </w:pPr>
      <w:r w:rsidRPr="008207A2">
        <w:rPr>
          <w:rFonts w:hint="cs"/>
          <w:u w:val="single"/>
          <w:rtl/>
        </w:rPr>
        <w:t>שי חרמש:</w:t>
      </w:r>
    </w:p>
    <w:p w14:paraId="1AF6E116" w14:textId="77777777" w:rsidR="008207A2" w:rsidRPr="008207A2" w:rsidRDefault="008207A2" w:rsidP="008207A2">
      <w:pPr>
        <w:pStyle w:val="Heading5"/>
        <w:rPr>
          <w:rFonts w:hint="cs"/>
          <w:rtl/>
        </w:rPr>
      </w:pPr>
    </w:p>
    <w:p w14:paraId="0C25C9A9" w14:textId="77777777" w:rsidR="008207A2" w:rsidRPr="008207A2" w:rsidRDefault="008207A2" w:rsidP="008207A2">
      <w:pPr>
        <w:bidi/>
        <w:jc w:val="both"/>
        <w:rPr>
          <w:rFonts w:cs="David" w:hint="cs"/>
          <w:rtl/>
        </w:rPr>
      </w:pPr>
      <w:r w:rsidRPr="008207A2">
        <w:rPr>
          <w:rFonts w:cs="David" w:hint="cs"/>
          <w:rtl/>
        </w:rPr>
        <w:tab/>
        <w:t xml:space="preserve"> אני יושב ב-3 ועדות ולא מגיע לשם בכלל.</w:t>
      </w:r>
    </w:p>
    <w:p w14:paraId="20B60282" w14:textId="77777777" w:rsidR="008207A2" w:rsidRPr="008207A2" w:rsidRDefault="008207A2" w:rsidP="008207A2">
      <w:pPr>
        <w:bidi/>
        <w:jc w:val="both"/>
        <w:rPr>
          <w:rFonts w:cs="David" w:hint="cs"/>
          <w:rtl/>
        </w:rPr>
      </w:pPr>
    </w:p>
    <w:p w14:paraId="018AEBDA"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4986CDA1" w14:textId="77777777" w:rsidR="008207A2" w:rsidRPr="008207A2" w:rsidRDefault="008207A2" w:rsidP="008207A2">
      <w:pPr>
        <w:bidi/>
        <w:jc w:val="both"/>
        <w:rPr>
          <w:rFonts w:cs="David" w:hint="cs"/>
          <w:rtl/>
        </w:rPr>
      </w:pPr>
    </w:p>
    <w:p w14:paraId="538B859C" w14:textId="77777777" w:rsidR="008207A2" w:rsidRPr="008207A2" w:rsidRDefault="008207A2" w:rsidP="008207A2">
      <w:pPr>
        <w:bidi/>
        <w:jc w:val="both"/>
        <w:rPr>
          <w:rFonts w:cs="David" w:hint="cs"/>
          <w:rtl/>
        </w:rPr>
      </w:pPr>
      <w:r w:rsidRPr="008207A2">
        <w:rPr>
          <w:rFonts w:cs="David" w:hint="cs"/>
          <w:rtl/>
        </w:rPr>
        <w:tab/>
        <w:t xml:space="preserve"> חברי כנסת שנבחרו במפלגה גדולה, ויכולים להחליף אם הם רוצים להיות ב-5 ועדות כי תמיד למפלגה שלהם יהיה רוב באותה ועדה. זה הבדל ניכר לעומת חברי כנסת ממפלגות קטנות מהאופוזיציה שאין להם סיכוי לקבל ביטוי. לדוגמה, חבר הכנסת אורון מהאופוזיציה הוא חבר ועדת הכספים, ואני רוצה לראות איך ועדת הכספים לא הייתה מתנהלת אם לא הייתה נציגות שלו בוועדת הכספים. הדבר הזה הוא גם לא פלסטלינה שמסדרים כמו שצריך. אני זוכרת שחבר הכנסת גדעון סער היה יושב ראש הקואליציה בפעם הקודמת, והוא חשב שהוא צריך לצ'פר את המפלגות הערביות משיקולים קואליציוניים גרידא. הוא הביא הוראת שעה לתקן את החוק והרחיבו את ועדת הכספים ל-19 חברים, ופתאום חבר הכנסת ברכה נהיה חבר בוועדת הכספים. למה? כי זה היה טוב לקואליציה ולרוב, אז אפשר לעשות פלסטלינה- -</w:t>
      </w:r>
    </w:p>
    <w:p w14:paraId="2A919B19" w14:textId="77777777" w:rsidR="008207A2" w:rsidRPr="008207A2" w:rsidRDefault="008207A2" w:rsidP="008207A2">
      <w:pPr>
        <w:bidi/>
        <w:jc w:val="both"/>
        <w:rPr>
          <w:rFonts w:cs="David" w:hint="cs"/>
          <w:rtl/>
        </w:rPr>
      </w:pPr>
    </w:p>
    <w:p w14:paraId="2EF7D75D"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750DD6FC" w14:textId="77777777" w:rsidR="008207A2" w:rsidRPr="008207A2" w:rsidRDefault="008207A2" w:rsidP="008207A2">
      <w:pPr>
        <w:bidi/>
        <w:jc w:val="both"/>
        <w:rPr>
          <w:rFonts w:cs="David" w:hint="cs"/>
          <w:u w:val="single"/>
          <w:rtl/>
        </w:rPr>
      </w:pPr>
    </w:p>
    <w:p w14:paraId="2EFD7756" w14:textId="77777777" w:rsidR="008207A2" w:rsidRPr="008207A2" w:rsidRDefault="008207A2" w:rsidP="008207A2">
      <w:pPr>
        <w:bidi/>
        <w:jc w:val="both"/>
        <w:rPr>
          <w:rFonts w:cs="David" w:hint="cs"/>
          <w:rtl/>
        </w:rPr>
      </w:pPr>
      <w:r w:rsidRPr="008207A2">
        <w:rPr>
          <w:rFonts w:cs="David" w:hint="cs"/>
          <w:rtl/>
        </w:rPr>
        <w:tab/>
        <w:t xml:space="preserve"> ממש לא. ממש היה לי טוב לרוב שברכה היה חבר ועדת כספים.</w:t>
      </w:r>
    </w:p>
    <w:p w14:paraId="4CD7E666" w14:textId="77777777" w:rsidR="008207A2" w:rsidRPr="008207A2" w:rsidRDefault="008207A2" w:rsidP="008207A2">
      <w:pPr>
        <w:bidi/>
        <w:jc w:val="both"/>
        <w:rPr>
          <w:rFonts w:cs="David" w:hint="cs"/>
          <w:rtl/>
        </w:rPr>
      </w:pPr>
    </w:p>
    <w:p w14:paraId="11AEADD3"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754F382A" w14:textId="77777777" w:rsidR="008207A2" w:rsidRPr="008207A2" w:rsidRDefault="008207A2" w:rsidP="008207A2">
      <w:pPr>
        <w:bidi/>
        <w:jc w:val="both"/>
        <w:rPr>
          <w:rFonts w:cs="David" w:hint="cs"/>
          <w:rtl/>
        </w:rPr>
      </w:pPr>
    </w:p>
    <w:p w14:paraId="7B2A8C27" w14:textId="77777777" w:rsidR="008207A2" w:rsidRPr="008207A2" w:rsidRDefault="008207A2" w:rsidP="008207A2">
      <w:pPr>
        <w:bidi/>
        <w:jc w:val="both"/>
        <w:rPr>
          <w:rFonts w:cs="David" w:hint="cs"/>
          <w:rtl/>
        </w:rPr>
      </w:pPr>
      <w:r w:rsidRPr="008207A2">
        <w:rPr>
          <w:rFonts w:cs="David" w:hint="cs"/>
          <w:rtl/>
        </w:rPr>
        <w:tab/>
        <w:t>זה היה משיקולים קואליציוניים. לדברים אחרים נתנו ייצוג, ואז הרחיבו את ועדת הכספים ל-19 - -</w:t>
      </w:r>
    </w:p>
    <w:p w14:paraId="2A4FBFC3" w14:textId="77777777" w:rsidR="008207A2" w:rsidRPr="008207A2" w:rsidRDefault="008207A2" w:rsidP="008207A2">
      <w:pPr>
        <w:bidi/>
        <w:jc w:val="both"/>
        <w:rPr>
          <w:rFonts w:cs="David" w:hint="cs"/>
          <w:rtl/>
        </w:rPr>
      </w:pPr>
    </w:p>
    <w:p w14:paraId="507C5E9A"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E460DB7" w14:textId="77777777" w:rsidR="008207A2" w:rsidRPr="008207A2" w:rsidRDefault="008207A2" w:rsidP="008207A2">
      <w:pPr>
        <w:bidi/>
        <w:jc w:val="both"/>
        <w:rPr>
          <w:rFonts w:cs="David" w:hint="cs"/>
          <w:rtl/>
        </w:rPr>
      </w:pPr>
    </w:p>
    <w:p w14:paraId="7089022A" w14:textId="77777777" w:rsidR="008207A2" w:rsidRPr="008207A2" w:rsidRDefault="008207A2" w:rsidP="008207A2">
      <w:pPr>
        <w:bidi/>
        <w:ind w:left="570"/>
        <w:jc w:val="both"/>
        <w:rPr>
          <w:rFonts w:cs="David" w:hint="cs"/>
          <w:rtl/>
        </w:rPr>
      </w:pPr>
      <w:r w:rsidRPr="008207A2">
        <w:rPr>
          <w:rFonts w:cs="David" w:hint="cs"/>
          <w:rtl/>
        </w:rPr>
        <w:t>- - -</w:t>
      </w:r>
    </w:p>
    <w:p w14:paraId="5324F98C" w14:textId="77777777" w:rsidR="008207A2" w:rsidRPr="008207A2" w:rsidRDefault="008207A2" w:rsidP="008207A2">
      <w:pPr>
        <w:bidi/>
        <w:jc w:val="both"/>
        <w:rPr>
          <w:rFonts w:cs="David" w:hint="cs"/>
          <w:rtl/>
        </w:rPr>
      </w:pPr>
    </w:p>
    <w:p w14:paraId="4C86461A"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63C2FE8" w14:textId="77777777" w:rsidR="008207A2" w:rsidRPr="008207A2" w:rsidRDefault="008207A2" w:rsidP="008207A2">
      <w:pPr>
        <w:bidi/>
        <w:jc w:val="both"/>
        <w:rPr>
          <w:rFonts w:cs="David" w:hint="cs"/>
          <w:rtl/>
        </w:rPr>
      </w:pPr>
    </w:p>
    <w:p w14:paraId="5E06B6AA" w14:textId="77777777" w:rsidR="008207A2" w:rsidRPr="008207A2" w:rsidRDefault="008207A2" w:rsidP="008207A2">
      <w:pPr>
        <w:bidi/>
        <w:jc w:val="both"/>
        <w:rPr>
          <w:rFonts w:cs="David" w:hint="cs"/>
          <w:rtl/>
        </w:rPr>
      </w:pPr>
      <w:r w:rsidRPr="008207A2">
        <w:rPr>
          <w:rFonts w:cs="David" w:hint="cs"/>
          <w:rtl/>
        </w:rPr>
        <w:tab/>
        <w:t xml:space="preserve">חברי כנסת שמחליטים לא להגיע לוועדה ופעם להגיע ופעם לא להגיע זאת בעיה של הציבור ששלח אותם; זאת לא בעיה של חברי הכנסת שעכשיו יש להם כוח קואליציוני או איזו </w:t>
      </w:r>
      <w:proofErr w:type="spellStart"/>
      <w:r w:rsidRPr="008207A2">
        <w:rPr>
          <w:rFonts w:cs="David" w:hint="cs"/>
          <w:rtl/>
        </w:rPr>
        <w:t>קונדיקטורה</w:t>
      </w:r>
      <w:proofErr w:type="spellEnd"/>
      <w:r w:rsidRPr="008207A2">
        <w:rPr>
          <w:rFonts w:cs="David" w:hint="cs"/>
          <w:rtl/>
        </w:rPr>
        <w:t xml:space="preserve"> פוליטית שמאפשרת את עריצות הרוב. זאת ממש דוגמה בולטת לעריצות הרוב. לצורך העניין, חבר הכנסת סער עם חבר הכנסת בן ששון ואורי אריאל לעשות עסקה- -</w:t>
      </w:r>
    </w:p>
    <w:p w14:paraId="429A7A5D" w14:textId="77777777" w:rsidR="008207A2" w:rsidRPr="008207A2" w:rsidRDefault="008207A2" w:rsidP="008207A2">
      <w:pPr>
        <w:bidi/>
        <w:jc w:val="both"/>
        <w:rPr>
          <w:rFonts w:cs="David" w:hint="cs"/>
          <w:rtl/>
        </w:rPr>
      </w:pPr>
    </w:p>
    <w:p w14:paraId="3B551D20"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4B4B1836" w14:textId="77777777" w:rsidR="008207A2" w:rsidRPr="008207A2" w:rsidRDefault="008207A2" w:rsidP="008207A2">
      <w:pPr>
        <w:bidi/>
        <w:jc w:val="both"/>
        <w:rPr>
          <w:rFonts w:cs="David" w:hint="cs"/>
          <w:u w:val="single"/>
          <w:rtl/>
        </w:rPr>
      </w:pPr>
    </w:p>
    <w:p w14:paraId="1AECA351" w14:textId="77777777" w:rsidR="008207A2" w:rsidRPr="008207A2" w:rsidRDefault="008207A2" w:rsidP="008207A2">
      <w:pPr>
        <w:bidi/>
        <w:jc w:val="both"/>
        <w:rPr>
          <w:rFonts w:cs="David" w:hint="cs"/>
          <w:rtl/>
        </w:rPr>
      </w:pPr>
      <w:r w:rsidRPr="008207A2">
        <w:rPr>
          <w:rFonts w:cs="David" w:hint="cs"/>
          <w:rtl/>
        </w:rPr>
        <w:tab/>
        <w:t>רק כשהרוב איתך זה לא עריצות. כשאת ברוב זאת אף פעם לא עריצות.</w:t>
      </w:r>
    </w:p>
    <w:p w14:paraId="034209C9" w14:textId="77777777" w:rsidR="008207A2" w:rsidRPr="008207A2" w:rsidRDefault="008207A2" w:rsidP="008207A2">
      <w:pPr>
        <w:bidi/>
        <w:jc w:val="both"/>
        <w:rPr>
          <w:rFonts w:cs="David" w:hint="cs"/>
          <w:rtl/>
        </w:rPr>
      </w:pPr>
    </w:p>
    <w:p w14:paraId="177E0FB5"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A2D4242" w14:textId="77777777" w:rsidR="008207A2" w:rsidRPr="008207A2" w:rsidRDefault="008207A2" w:rsidP="008207A2">
      <w:pPr>
        <w:bidi/>
        <w:ind w:left="570"/>
        <w:jc w:val="both"/>
        <w:rPr>
          <w:rFonts w:cs="David" w:hint="cs"/>
          <w:rtl/>
        </w:rPr>
      </w:pPr>
    </w:p>
    <w:p w14:paraId="1553D4F7" w14:textId="77777777" w:rsidR="008207A2" w:rsidRPr="008207A2" w:rsidRDefault="008207A2" w:rsidP="008207A2">
      <w:pPr>
        <w:bidi/>
        <w:ind w:left="570"/>
        <w:jc w:val="both"/>
        <w:rPr>
          <w:rFonts w:cs="David" w:hint="cs"/>
          <w:rtl/>
        </w:rPr>
      </w:pPr>
      <w:r w:rsidRPr="008207A2">
        <w:rPr>
          <w:rFonts w:cs="David" w:hint="cs"/>
          <w:rtl/>
        </w:rPr>
        <w:t>- - -</w:t>
      </w:r>
    </w:p>
    <w:p w14:paraId="4C1DCC4A" w14:textId="77777777" w:rsidR="008207A2" w:rsidRPr="008207A2" w:rsidRDefault="008207A2" w:rsidP="008207A2">
      <w:pPr>
        <w:bidi/>
        <w:jc w:val="both"/>
        <w:rPr>
          <w:rFonts w:cs="David" w:hint="cs"/>
          <w:rtl/>
        </w:rPr>
      </w:pPr>
    </w:p>
    <w:p w14:paraId="2E331471"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78A3F98E" w14:textId="77777777" w:rsidR="008207A2" w:rsidRPr="008207A2" w:rsidRDefault="008207A2" w:rsidP="008207A2">
      <w:pPr>
        <w:bidi/>
        <w:jc w:val="both"/>
        <w:rPr>
          <w:rFonts w:cs="David" w:hint="cs"/>
          <w:u w:val="single"/>
          <w:rtl/>
        </w:rPr>
      </w:pPr>
    </w:p>
    <w:p w14:paraId="45A9B9DE" w14:textId="77777777" w:rsidR="008207A2" w:rsidRPr="008207A2" w:rsidRDefault="008207A2" w:rsidP="008207A2">
      <w:pPr>
        <w:bidi/>
        <w:jc w:val="both"/>
        <w:rPr>
          <w:rFonts w:cs="David" w:hint="cs"/>
          <w:rtl/>
        </w:rPr>
      </w:pPr>
      <w:r w:rsidRPr="008207A2">
        <w:rPr>
          <w:rFonts w:cs="David" w:hint="cs"/>
          <w:rtl/>
        </w:rPr>
        <w:tab/>
        <w:t xml:space="preserve">לפעמים את ברוב. אבל זאת לא עריצות, זאת דמוקרטיה במיטבה. </w:t>
      </w:r>
    </w:p>
    <w:p w14:paraId="1B4C481A" w14:textId="77777777" w:rsidR="008207A2" w:rsidRPr="008207A2" w:rsidRDefault="008207A2" w:rsidP="008207A2">
      <w:pPr>
        <w:bidi/>
        <w:jc w:val="both"/>
        <w:rPr>
          <w:rFonts w:cs="David" w:hint="cs"/>
          <w:rtl/>
        </w:rPr>
      </w:pPr>
    </w:p>
    <w:p w14:paraId="5876C7BD"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FD983A3" w14:textId="77777777" w:rsidR="008207A2" w:rsidRPr="008207A2" w:rsidRDefault="008207A2" w:rsidP="008207A2">
      <w:pPr>
        <w:bidi/>
        <w:jc w:val="both"/>
        <w:rPr>
          <w:rFonts w:cs="David" w:hint="cs"/>
          <w:rtl/>
        </w:rPr>
      </w:pPr>
    </w:p>
    <w:p w14:paraId="369BE639" w14:textId="77777777" w:rsidR="008207A2" w:rsidRPr="008207A2" w:rsidRDefault="008207A2" w:rsidP="008207A2">
      <w:pPr>
        <w:bidi/>
        <w:jc w:val="both"/>
        <w:rPr>
          <w:rFonts w:cs="David" w:hint="cs"/>
          <w:rtl/>
        </w:rPr>
      </w:pPr>
      <w:r w:rsidRPr="008207A2">
        <w:rPr>
          <w:rFonts w:cs="David" w:hint="cs"/>
          <w:rtl/>
        </w:rPr>
        <w:tab/>
        <w:t xml:space="preserve"> חבר הכנסת סער, אתה לא אוהב את הטיעונים שאומרים לך- -</w:t>
      </w:r>
    </w:p>
    <w:p w14:paraId="15DBE2AA" w14:textId="77777777" w:rsidR="008207A2" w:rsidRPr="008207A2" w:rsidRDefault="008207A2" w:rsidP="008207A2">
      <w:pPr>
        <w:bidi/>
        <w:jc w:val="both"/>
        <w:rPr>
          <w:rFonts w:cs="David" w:hint="cs"/>
          <w:rtl/>
        </w:rPr>
      </w:pPr>
    </w:p>
    <w:p w14:paraId="2F9351F3"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41BBA7FA" w14:textId="77777777" w:rsidR="008207A2" w:rsidRPr="008207A2" w:rsidRDefault="008207A2" w:rsidP="008207A2">
      <w:pPr>
        <w:bidi/>
        <w:jc w:val="both"/>
        <w:rPr>
          <w:rFonts w:cs="David" w:hint="cs"/>
          <w:u w:val="single"/>
          <w:rtl/>
        </w:rPr>
      </w:pPr>
    </w:p>
    <w:p w14:paraId="5727ED59" w14:textId="77777777" w:rsidR="008207A2" w:rsidRPr="008207A2" w:rsidRDefault="008207A2" w:rsidP="008207A2">
      <w:pPr>
        <w:bidi/>
        <w:jc w:val="both"/>
        <w:rPr>
          <w:rFonts w:cs="David" w:hint="cs"/>
          <w:rtl/>
        </w:rPr>
      </w:pPr>
      <w:r w:rsidRPr="008207A2">
        <w:rPr>
          <w:rFonts w:cs="David" w:hint="cs"/>
          <w:rtl/>
        </w:rPr>
        <w:tab/>
        <w:t xml:space="preserve"> איזה טיעונים היו פה. יש פה פיליבסטר, וזה כל מה שאת עושה.</w:t>
      </w:r>
    </w:p>
    <w:p w14:paraId="31C94CC5" w14:textId="77777777" w:rsidR="008207A2" w:rsidRPr="008207A2" w:rsidRDefault="008207A2" w:rsidP="008207A2">
      <w:pPr>
        <w:bidi/>
        <w:jc w:val="both"/>
        <w:rPr>
          <w:rFonts w:cs="David" w:hint="cs"/>
          <w:rtl/>
        </w:rPr>
      </w:pPr>
    </w:p>
    <w:p w14:paraId="1292E874"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28EC572D" w14:textId="77777777" w:rsidR="008207A2" w:rsidRPr="008207A2" w:rsidRDefault="008207A2" w:rsidP="008207A2">
      <w:pPr>
        <w:bidi/>
        <w:jc w:val="both"/>
        <w:rPr>
          <w:rFonts w:cs="David" w:hint="cs"/>
          <w:rtl/>
        </w:rPr>
      </w:pPr>
    </w:p>
    <w:p w14:paraId="0DD91332" w14:textId="77777777" w:rsidR="008207A2" w:rsidRPr="008207A2" w:rsidRDefault="008207A2" w:rsidP="008207A2">
      <w:pPr>
        <w:bidi/>
        <w:jc w:val="both"/>
        <w:rPr>
          <w:rFonts w:cs="David" w:hint="cs"/>
          <w:rtl/>
        </w:rPr>
      </w:pPr>
      <w:r w:rsidRPr="008207A2">
        <w:rPr>
          <w:rFonts w:cs="David" w:hint="cs"/>
          <w:rtl/>
        </w:rPr>
        <w:tab/>
        <w:t>מי כמוך יודע שכל כלי פוליטי לגיטימי- - -</w:t>
      </w:r>
    </w:p>
    <w:p w14:paraId="5BC22155" w14:textId="77777777" w:rsidR="008207A2" w:rsidRPr="008207A2" w:rsidRDefault="008207A2" w:rsidP="008207A2">
      <w:pPr>
        <w:bidi/>
        <w:jc w:val="both"/>
        <w:rPr>
          <w:rFonts w:cs="David" w:hint="cs"/>
          <w:rtl/>
        </w:rPr>
      </w:pPr>
    </w:p>
    <w:p w14:paraId="41858E40" w14:textId="77777777" w:rsidR="008207A2" w:rsidRPr="008207A2" w:rsidRDefault="008207A2" w:rsidP="008207A2">
      <w:pPr>
        <w:bidi/>
        <w:ind w:firstLine="567"/>
        <w:jc w:val="both"/>
        <w:rPr>
          <w:rFonts w:cs="David" w:hint="cs"/>
          <w:rtl/>
        </w:rPr>
      </w:pPr>
      <w:r w:rsidRPr="008207A2">
        <w:rPr>
          <w:rFonts w:cs="David" w:hint="cs"/>
          <w:rtl/>
        </w:rPr>
        <w:t xml:space="preserve">גברתי היושבת ראש, אני מבקשת לחזור להצעתו של חבר הכנסת </w:t>
      </w:r>
      <w:proofErr w:type="spellStart"/>
      <w:r w:rsidRPr="008207A2">
        <w:rPr>
          <w:rFonts w:cs="David" w:hint="cs"/>
          <w:rtl/>
        </w:rPr>
        <w:t>חנין</w:t>
      </w:r>
      <w:proofErr w:type="spellEnd"/>
      <w:r w:rsidRPr="008207A2">
        <w:rPr>
          <w:rFonts w:cs="David" w:hint="cs"/>
          <w:rtl/>
        </w:rPr>
        <w:t xml:space="preserve">. ההצעה הזאת מעלה בעיה אמיתית, אבל זאת לא בעיה של הכנסת כרגע למשטר את החברות בוועדות. לכן אני חוזרת להצעתו של חבר הכנסת </w:t>
      </w:r>
      <w:proofErr w:type="spellStart"/>
      <w:r w:rsidRPr="008207A2">
        <w:rPr>
          <w:rFonts w:cs="David" w:hint="cs"/>
          <w:rtl/>
        </w:rPr>
        <w:t>חנין</w:t>
      </w:r>
      <w:proofErr w:type="spellEnd"/>
      <w:r w:rsidRPr="008207A2">
        <w:rPr>
          <w:rFonts w:cs="David" w:hint="cs"/>
          <w:rtl/>
        </w:rPr>
        <w:t>. יש יוזמה של יושבת ראש הבית לעשות רה-ארגון בוועדות ובכלל. חלק מההצעות שלה אני אוהבת, חלק לא. לדעתי, הצעה כל כך מרחיקת לכת מיום כינונה של הכנסת מצדיקה התייחסות רחבה יותר במסגרת רחבה יותר כוללת של כל שידוד המערכות שמנסים לעשות כאן. אם ההצעה הזאת מתקבלת כרגע המשמעות שלה היא גט כריתות למפלגות הקטנות מהוועדות החשובות בכנסת. קחו בחשבון שזה מה שאתם עושים.</w:t>
      </w:r>
    </w:p>
    <w:p w14:paraId="3BAEF4F5" w14:textId="77777777" w:rsidR="008207A2" w:rsidRPr="008207A2" w:rsidRDefault="008207A2" w:rsidP="008207A2">
      <w:pPr>
        <w:bidi/>
        <w:jc w:val="both"/>
        <w:rPr>
          <w:rFonts w:cs="David" w:hint="cs"/>
          <w:rtl/>
        </w:rPr>
      </w:pPr>
    </w:p>
    <w:p w14:paraId="41F82E53" w14:textId="77777777" w:rsidR="008207A2" w:rsidRPr="008207A2" w:rsidRDefault="008207A2" w:rsidP="008207A2">
      <w:pPr>
        <w:bidi/>
        <w:jc w:val="both"/>
        <w:rPr>
          <w:rFonts w:cs="David" w:hint="cs"/>
          <w:u w:val="single"/>
          <w:rtl/>
        </w:rPr>
      </w:pPr>
      <w:r w:rsidRPr="008207A2">
        <w:rPr>
          <w:rFonts w:cs="David" w:hint="cs"/>
          <w:rtl/>
        </w:rPr>
        <w:t xml:space="preserve"> </w:t>
      </w:r>
      <w:r w:rsidRPr="008207A2">
        <w:rPr>
          <w:rFonts w:cs="David" w:hint="cs"/>
          <w:u w:val="single"/>
          <w:rtl/>
        </w:rPr>
        <w:t>היו"ר רוחמה אברהם:</w:t>
      </w:r>
    </w:p>
    <w:p w14:paraId="6915FF64" w14:textId="77777777" w:rsidR="008207A2" w:rsidRPr="008207A2" w:rsidRDefault="008207A2" w:rsidP="008207A2">
      <w:pPr>
        <w:bidi/>
        <w:jc w:val="both"/>
        <w:rPr>
          <w:rFonts w:cs="David" w:hint="cs"/>
          <w:rtl/>
        </w:rPr>
      </w:pPr>
    </w:p>
    <w:p w14:paraId="0BF385FC" w14:textId="77777777" w:rsidR="008207A2" w:rsidRPr="008207A2" w:rsidRDefault="008207A2" w:rsidP="008207A2">
      <w:pPr>
        <w:bidi/>
        <w:jc w:val="both"/>
        <w:rPr>
          <w:rFonts w:cs="David" w:hint="cs"/>
          <w:rtl/>
        </w:rPr>
      </w:pPr>
      <w:r w:rsidRPr="008207A2">
        <w:rPr>
          <w:rFonts w:cs="David" w:hint="cs"/>
          <w:rtl/>
        </w:rPr>
        <w:tab/>
        <w:t>חבר הכנסת חרמש, שני משפטים לסיום. שאלה קצרה לחברת הכנסת אביטל, בבקשה.</w:t>
      </w:r>
    </w:p>
    <w:p w14:paraId="1867C22E" w14:textId="77777777" w:rsidR="008207A2" w:rsidRPr="008207A2" w:rsidRDefault="008207A2" w:rsidP="008207A2">
      <w:pPr>
        <w:bidi/>
        <w:jc w:val="both"/>
        <w:rPr>
          <w:rFonts w:cs="David" w:hint="cs"/>
          <w:rtl/>
        </w:rPr>
      </w:pPr>
    </w:p>
    <w:p w14:paraId="5F9129F0" w14:textId="77777777" w:rsidR="008207A2" w:rsidRPr="008207A2" w:rsidRDefault="008207A2" w:rsidP="008207A2">
      <w:pPr>
        <w:bidi/>
        <w:jc w:val="both"/>
        <w:rPr>
          <w:rFonts w:cs="David" w:hint="cs"/>
          <w:i/>
          <w:iCs/>
          <w:rtl/>
        </w:rPr>
      </w:pPr>
      <w:r w:rsidRPr="008207A2">
        <w:rPr>
          <w:rFonts w:cs="David" w:hint="cs"/>
          <w:u w:val="single"/>
          <w:rtl/>
        </w:rPr>
        <w:t>קולט אביטל:</w:t>
      </w:r>
    </w:p>
    <w:p w14:paraId="5F02C41D" w14:textId="77777777" w:rsidR="008207A2" w:rsidRPr="008207A2" w:rsidRDefault="008207A2" w:rsidP="008207A2">
      <w:pPr>
        <w:bidi/>
        <w:jc w:val="both"/>
        <w:rPr>
          <w:rFonts w:cs="David" w:hint="cs"/>
          <w:i/>
          <w:iCs/>
          <w:rtl/>
        </w:rPr>
      </w:pPr>
    </w:p>
    <w:p w14:paraId="082A63E8" w14:textId="77777777" w:rsidR="008207A2" w:rsidRPr="008207A2" w:rsidRDefault="008207A2" w:rsidP="008207A2">
      <w:pPr>
        <w:bidi/>
        <w:jc w:val="both"/>
        <w:rPr>
          <w:rFonts w:cs="David" w:hint="cs"/>
          <w:rtl/>
        </w:rPr>
      </w:pPr>
      <w:r w:rsidRPr="008207A2">
        <w:rPr>
          <w:rFonts w:cs="David" w:hint="cs"/>
          <w:i/>
          <w:iCs/>
          <w:rtl/>
        </w:rPr>
        <w:tab/>
        <w:t xml:space="preserve"> </w:t>
      </w:r>
      <w:r w:rsidRPr="008207A2">
        <w:rPr>
          <w:rFonts w:cs="David" w:hint="cs"/>
          <w:rtl/>
        </w:rPr>
        <w:t>איך הדבר הזה מתיישב עם החוק הנורבגי שאותו אנחנו מעבירים בימים אלה?</w:t>
      </w:r>
    </w:p>
    <w:p w14:paraId="5D4766D0" w14:textId="77777777" w:rsidR="008207A2" w:rsidRPr="008207A2" w:rsidRDefault="008207A2" w:rsidP="008207A2">
      <w:pPr>
        <w:bidi/>
        <w:jc w:val="both"/>
        <w:rPr>
          <w:rFonts w:cs="David" w:hint="cs"/>
          <w:rtl/>
        </w:rPr>
      </w:pPr>
    </w:p>
    <w:p w14:paraId="174027DC"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1345E4C9" w14:textId="77777777" w:rsidR="008207A2" w:rsidRPr="008207A2" w:rsidRDefault="008207A2" w:rsidP="008207A2">
      <w:pPr>
        <w:bidi/>
        <w:jc w:val="both"/>
        <w:rPr>
          <w:rFonts w:cs="David" w:hint="cs"/>
          <w:rtl/>
        </w:rPr>
      </w:pPr>
    </w:p>
    <w:p w14:paraId="7B66BFE5" w14:textId="77777777" w:rsidR="008207A2" w:rsidRPr="008207A2" w:rsidRDefault="008207A2" w:rsidP="008207A2">
      <w:pPr>
        <w:bidi/>
        <w:jc w:val="both"/>
        <w:rPr>
          <w:rFonts w:cs="David" w:hint="cs"/>
          <w:rtl/>
        </w:rPr>
      </w:pPr>
      <w:r w:rsidRPr="008207A2">
        <w:rPr>
          <w:rFonts w:cs="David" w:hint="cs"/>
          <w:rtl/>
        </w:rPr>
        <w:tab/>
        <w:t>שימי לב לטבלה שחולקה לך, יש שם התייחסות של היועצת המשפטית גם בעניין הזה. חבר הכנסת שי חרמש, בבקשה.</w:t>
      </w:r>
    </w:p>
    <w:p w14:paraId="2FDC9BF8" w14:textId="77777777" w:rsidR="008207A2" w:rsidRPr="008207A2" w:rsidRDefault="008207A2" w:rsidP="008207A2">
      <w:pPr>
        <w:bidi/>
        <w:jc w:val="both"/>
        <w:rPr>
          <w:rFonts w:cs="David" w:hint="cs"/>
          <w:rtl/>
        </w:rPr>
      </w:pPr>
    </w:p>
    <w:p w14:paraId="3D584299" w14:textId="77777777" w:rsidR="008207A2" w:rsidRPr="008207A2" w:rsidRDefault="008207A2" w:rsidP="008207A2">
      <w:pPr>
        <w:pStyle w:val="Heading5"/>
        <w:rPr>
          <w:rFonts w:hint="cs"/>
          <w:rtl/>
        </w:rPr>
      </w:pPr>
      <w:r w:rsidRPr="008207A2">
        <w:rPr>
          <w:rFonts w:hint="cs"/>
          <w:u w:val="single"/>
          <w:rtl/>
        </w:rPr>
        <w:t>שי חרמש:</w:t>
      </w:r>
    </w:p>
    <w:p w14:paraId="7DFFC8B0" w14:textId="77777777" w:rsidR="008207A2" w:rsidRPr="008207A2" w:rsidRDefault="008207A2" w:rsidP="008207A2">
      <w:pPr>
        <w:pStyle w:val="Heading5"/>
        <w:rPr>
          <w:rFonts w:hint="cs"/>
          <w:rtl/>
        </w:rPr>
      </w:pPr>
    </w:p>
    <w:p w14:paraId="58C2F15C" w14:textId="77777777" w:rsidR="008207A2" w:rsidRPr="008207A2" w:rsidRDefault="008207A2" w:rsidP="008207A2">
      <w:pPr>
        <w:bidi/>
        <w:jc w:val="both"/>
        <w:rPr>
          <w:rFonts w:cs="David" w:hint="cs"/>
          <w:rtl/>
        </w:rPr>
      </w:pPr>
      <w:r w:rsidRPr="008207A2">
        <w:rPr>
          <w:rFonts w:cs="David" w:hint="cs"/>
          <w:rtl/>
        </w:rPr>
        <w:tab/>
        <w:t xml:space="preserve"> אני מוכן להסביר את זה. דווקא כמי שבא רק אתמול לכאן, הנוכחות ב-5 ועדות משמעותה אי נוכחות ב-3 מהן גם מסיבה טכנית משום שהוועדות רצות על אותו לוח זמנים וגם מסיבה של מקצועיות. אני יושב בוועדת כספים יום ולילה ליד חבר הכנסת אורון, ואני יודע מה הוא שווה. </w:t>
      </w:r>
    </w:p>
    <w:p w14:paraId="49B24624" w14:textId="77777777" w:rsidR="008207A2" w:rsidRPr="008207A2" w:rsidRDefault="008207A2" w:rsidP="008207A2">
      <w:pPr>
        <w:bidi/>
        <w:jc w:val="both"/>
        <w:rPr>
          <w:rFonts w:cs="David" w:hint="cs"/>
          <w:rtl/>
        </w:rPr>
      </w:pPr>
    </w:p>
    <w:p w14:paraId="5739A63F"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59ABB08D" w14:textId="77777777" w:rsidR="008207A2" w:rsidRPr="008207A2" w:rsidRDefault="008207A2" w:rsidP="008207A2">
      <w:pPr>
        <w:bidi/>
        <w:jc w:val="both"/>
        <w:rPr>
          <w:rFonts w:cs="David" w:hint="cs"/>
          <w:rtl/>
        </w:rPr>
      </w:pPr>
    </w:p>
    <w:p w14:paraId="2AA1001E" w14:textId="77777777" w:rsidR="008207A2" w:rsidRPr="008207A2" w:rsidRDefault="008207A2" w:rsidP="008207A2">
      <w:pPr>
        <w:bidi/>
        <w:jc w:val="both"/>
        <w:rPr>
          <w:rFonts w:cs="David" w:hint="cs"/>
          <w:rtl/>
        </w:rPr>
      </w:pPr>
      <w:r w:rsidRPr="008207A2">
        <w:rPr>
          <w:rFonts w:cs="David" w:hint="cs"/>
          <w:rtl/>
        </w:rPr>
        <w:tab/>
        <w:t xml:space="preserve"> הוא לא היה שם אם זה היה קורה.</w:t>
      </w:r>
    </w:p>
    <w:p w14:paraId="7D8E5224" w14:textId="77777777" w:rsidR="008207A2" w:rsidRPr="008207A2" w:rsidRDefault="008207A2" w:rsidP="008207A2">
      <w:pPr>
        <w:bidi/>
        <w:jc w:val="both"/>
        <w:rPr>
          <w:rFonts w:cs="David" w:hint="cs"/>
          <w:rtl/>
        </w:rPr>
      </w:pPr>
    </w:p>
    <w:p w14:paraId="57F227B6" w14:textId="77777777" w:rsidR="008207A2" w:rsidRPr="008207A2" w:rsidRDefault="008207A2" w:rsidP="008207A2">
      <w:pPr>
        <w:pStyle w:val="Heading5"/>
        <w:rPr>
          <w:rFonts w:hint="cs"/>
          <w:rtl/>
        </w:rPr>
      </w:pPr>
      <w:r w:rsidRPr="008207A2">
        <w:rPr>
          <w:rFonts w:hint="cs"/>
          <w:u w:val="single"/>
          <w:rtl/>
        </w:rPr>
        <w:t>שי חרמש:</w:t>
      </w:r>
    </w:p>
    <w:p w14:paraId="7FEA5C09" w14:textId="77777777" w:rsidR="008207A2" w:rsidRPr="008207A2" w:rsidRDefault="008207A2" w:rsidP="008207A2">
      <w:pPr>
        <w:pStyle w:val="Heading5"/>
        <w:rPr>
          <w:rFonts w:hint="cs"/>
          <w:rtl/>
        </w:rPr>
      </w:pPr>
    </w:p>
    <w:p w14:paraId="5CD9CD30" w14:textId="77777777" w:rsidR="008207A2" w:rsidRPr="008207A2" w:rsidRDefault="008207A2" w:rsidP="008207A2">
      <w:pPr>
        <w:bidi/>
        <w:jc w:val="both"/>
        <w:rPr>
          <w:rFonts w:cs="David" w:hint="cs"/>
          <w:rtl/>
        </w:rPr>
      </w:pPr>
      <w:r w:rsidRPr="008207A2">
        <w:rPr>
          <w:rFonts w:cs="David" w:hint="cs"/>
          <w:rtl/>
        </w:rPr>
        <w:tab/>
        <w:t xml:space="preserve">אם אתה רוצה להיות אפקטיבי בוועדה אתה לא יכול להיות חבר ב-5 ועדות. לדעתי, יש פה שתי זירות: יש זירה אחת של מליאה שמבטאת את יחסי הכוחות הפוליטיים </w:t>
      </w:r>
      <w:r w:rsidRPr="008207A2">
        <w:rPr>
          <w:rFonts w:cs="David"/>
          <w:rtl/>
        </w:rPr>
        <w:t>–</w:t>
      </w:r>
      <w:r w:rsidRPr="008207A2">
        <w:rPr>
          <w:rFonts w:cs="David" w:hint="cs"/>
          <w:rtl/>
        </w:rPr>
        <w:t xml:space="preserve"> כל נושא תמיד יחזור למליאה. יש נושא של ועדות מקצועיות, שצריכות לעסוק במיקוד בנושאים המקצועיים. לא אחת אני יושב בוועדות, ואני רואה שחילוקי הדעות חוצים מפלגות, חוצים מחנות, חוצים ימין ושמאל משום שעוסקים בנושאים מקצועיים. אם באמת חפצים אנחנו שהוועדות האלה תתנהלנה ברמה ובאיכות מקצועיות ותינתן התייחסות מקצועית יותר משתי ועדות לחבר כנסת הוא דבר לא ריאלי. בחלוקה הנוכחית המשימה הזאת בלתי אפשרית. אני מצטרף למה שרוחמה הציעה למצוא את </w:t>
      </w:r>
      <w:proofErr w:type="spellStart"/>
      <w:r w:rsidRPr="008207A2">
        <w:rPr>
          <w:rFonts w:cs="David" w:hint="cs"/>
          <w:rtl/>
        </w:rPr>
        <w:t>הפיין</w:t>
      </w:r>
      <w:proofErr w:type="spellEnd"/>
      <w:r w:rsidRPr="008207A2">
        <w:rPr>
          <w:rFonts w:cs="David" w:hint="cs"/>
          <w:rtl/>
        </w:rPr>
        <w:t>-</w:t>
      </w:r>
      <w:proofErr w:type="spellStart"/>
      <w:r w:rsidRPr="008207A2">
        <w:rPr>
          <w:rFonts w:cs="David" w:hint="cs"/>
          <w:rtl/>
        </w:rPr>
        <w:t>טיונינג</w:t>
      </w:r>
      <w:proofErr w:type="spellEnd"/>
      <w:r w:rsidRPr="008207A2">
        <w:rPr>
          <w:rFonts w:cs="David" w:hint="cs"/>
          <w:rtl/>
        </w:rPr>
        <w:t xml:space="preserve">. זה אומר שלכל סיעה קטנה תהיה מנה </w:t>
      </w:r>
      <w:proofErr w:type="spellStart"/>
      <w:r w:rsidRPr="008207A2">
        <w:rPr>
          <w:rFonts w:cs="David" w:hint="cs"/>
          <w:rtl/>
        </w:rPr>
        <w:t>מינימלית</w:t>
      </w:r>
      <w:proofErr w:type="spellEnd"/>
      <w:r w:rsidRPr="008207A2">
        <w:rPr>
          <w:rFonts w:cs="David" w:hint="cs"/>
          <w:rtl/>
        </w:rPr>
        <w:t xml:space="preserve"> מסוימת וממנה נעים קדימה </w:t>
      </w:r>
      <w:r w:rsidRPr="008207A2">
        <w:rPr>
          <w:rFonts w:cs="David"/>
          <w:rtl/>
        </w:rPr>
        <w:t>–</w:t>
      </w:r>
      <w:r w:rsidRPr="008207A2">
        <w:rPr>
          <w:rFonts w:cs="David" w:hint="cs"/>
          <w:rtl/>
        </w:rPr>
        <w:t xml:space="preserve"> זה יכול להיות פתרון. ישנם גם פתרונות בין ועדות לבין עצמן. זהבה, את יושבת בוועדת חוקה, חוק ומשפט על המכסה של קדימה ופתרו את הבעיה- -</w:t>
      </w:r>
    </w:p>
    <w:p w14:paraId="2AA19776" w14:textId="77777777" w:rsidR="008207A2" w:rsidRPr="008207A2" w:rsidRDefault="008207A2" w:rsidP="008207A2">
      <w:pPr>
        <w:bidi/>
        <w:jc w:val="both"/>
        <w:rPr>
          <w:rFonts w:cs="David" w:hint="cs"/>
          <w:rtl/>
        </w:rPr>
      </w:pPr>
    </w:p>
    <w:p w14:paraId="143C485C"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67B0B7A1" w14:textId="77777777" w:rsidR="008207A2" w:rsidRPr="008207A2" w:rsidRDefault="008207A2" w:rsidP="008207A2">
      <w:pPr>
        <w:bidi/>
        <w:jc w:val="both"/>
        <w:rPr>
          <w:rFonts w:cs="David" w:hint="cs"/>
          <w:rtl/>
        </w:rPr>
      </w:pPr>
    </w:p>
    <w:p w14:paraId="01817CE6" w14:textId="77777777" w:rsidR="008207A2" w:rsidRPr="008207A2" w:rsidRDefault="008207A2" w:rsidP="008207A2">
      <w:pPr>
        <w:bidi/>
        <w:jc w:val="both"/>
        <w:rPr>
          <w:rFonts w:cs="David" w:hint="cs"/>
          <w:rtl/>
        </w:rPr>
      </w:pPr>
      <w:r w:rsidRPr="008207A2">
        <w:rPr>
          <w:rFonts w:cs="David" w:hint="cs"/>
          <w:rtl/>
        </w:rPr>
        <w:tab/>
        <w:t xml:space="preserve"> ממש לא. בכל הצבעה </w:t>
      </w:r>
      <w:proofErr w:type="spellStart"/>
      <w:r w:rsidRPr="008207A2">
        <w:rPr>
          <w:rFonts w:cs="David" w:hint="cs"/>
          <w:rtl/>
        </w:rPr>
        <w:t>קרדינלית</w:t>
      </w:r>
      <w:proofErr w:type="spellEnd"/>
      <w:r w:rsidRPr="008207A2">
        <w:rPr>
          <w:rFonts w:cs="David" w:hint="cs"/>
          <w:rtl/>
        </w:rPr>
        <w:t xml:space="preserve"> מעיפים אותי כי אין לי זכות הצבעה- - -</w:t>
      </w:r>
    </w:p>
    <w:p w14:paraId="5FA13C20" w14:textId="77777777" w:rsidR="008207A2" w:rsidRPr="008207A2" w:rsidRDefault="008207A2" w:rsidP="008207A2">
      <w:pPr>
        <w:bidi/>
        <w:jc w:val="both"/>
        <w:rPr>
          <w:rFonts w:cs="David" w:hint="cs"/>
          <w:rtl/>
        </w:rPr>
      </w:pPr>
    </w:p>
    <w:p w14:paraId="478C76C9"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72B5D62E" w14:textId="77777777" w:rsidR="008207A2" w:rsidRPr="008207A2" w:rsidRDefault="008207A2" w:rsidP="008207A2">
      <w:pPr>
        <w:bidi/>
        <w:jc w:val="both"/>
        <w:rPr>
          <w:rFonts w:cs="David" w:hint="cs"/>
          <w:rtl/>
        </w:rPr>
      </w:pPr>
    </w:p>
    <w:p w14:paraId="44E6A8C2" w14:textId="77777777" w:rsidR="008207A2" w:rsidRPr="008207A2" w:rsidRDefault="008207A2" w:rsidP="008207A2">
      <w:pPr>
        <w:bidi/>
        <w:jc w:val="both"/>
        <w:rPr>
          <w:rFonts w:cs="David" w:hint="cs"/>
          <w:rtl/>
        </w:rPr>
      </w:pPr>
      <w:r w:rsidRPr="008207A2">
        <w:rPr>
          <w:rFonts w:cs="David" w:hint="cs"/>
          <w:rtl/>
        </w:rPr>
        <w:tab/>
        <w:t xml:space="preserve"> חברת הכנסת </w:t>
      </w:r>
      <w:proofErr w:type="spellStart"/>
      <w:r w:rsidRPr="008207A2">
        <w:rPr>
          <w:rFonts w:cs="David" w:hint="cs"/>
          <w:rtl/>
        </w:rPr>
        <w:t>גלאון</w:t>
      </w:r>
      <w:proofErr w:type="spellEnd"/>
      <w:r w:rsidRPr="008207A2">
        <w:rPr>
          <w:rFonts w:cs="David" w:hint="cs"/>
          <w:rtl/>
        </w:rPr>
        <w:t>.</w:t>
      </w:r>
    </w:p>
    <w:p w14:paraId="5FE4F2AA" w14:textId="77777777" w:rsidR="008207A2" w:rsidRPr="008207A2" w:rsidRDefault="008207A2" w:rsidP="008207A2">
      <w:pPr>
        <w:bidi/>
        <w:jc w:val="both"/>
        <w:rPr>
          <w:rFonts w:cs="David" w:hint="cs"/>
          <w:rtl/>
        </w:rPr>
      </w:pPr>
    </w:p>
    <w:p w14:paraId="6D3E5BF1" w14:textId="77777777" w:rsidR="008207A2" w:rsidRPr="008207A2" w:rsidRDefault="008207A2" w:rsidP="008207A2">
      <w:pPr>
        <w:bidi/>
        <w:jc w:val="both"/>
        <w:rPr>
          <w:rFonts w:cs="David" w:hint="cs"/>
          <w:rtl/>
        </w:rPr>
      </w:pPr>
      <w:r w:rsidRPr="008207A2">
        <w:rPr>
          <w:rFonts w:cs="David" w:hint="cs"/>
          <w:u w:val="single"/>
          <w:rtl/>
        </w:rPr>
        <w:t xml:space="preserve">גלעד </w:t>
      </w:r>
      <w:proofErr w:type="spellStart"/>
      <w:r w:rsidRPr="008207A2">
        <w:rPr>
          <w:rFonts w:cs="David" w:hint="cs"/>
          <w:u w:val="single"/>
          <w:rtl/>
        </w:rPr>
        <w:t>ארדן</w:t>
      </w:r>
      <w:proofErr w:type="spellEnd"/>
      <w:r w:rsidRPr="008207A2">
        <w:rPr>
          <w:rFonts w:cs="David" w:hint="cs"/>
          <w:u w:val="single"/>
          <w:rtl/>
        </w:rPr>
        <w:t>:</w:t>
      </w:r>
    </w:p>
    <w:p w14:paraId="0C5A13E1" w14:textId="77777777" w:rsidR="008207A2" w:rsidRPr="008207A2" w:rsidRDefault="008207A2" w:rsidP="008207A2">
      <w:pPr>
        <w:bidi/>
        <w:jc w:val="both"/>
        <w:rPr>
          <w:rFonts w:cs="David" w:hint="cs"/>
          <w:rtl/>
        </w:rPr>
      </w:pPr>
    </w:p>
    <w:p w14:paraId="76B964CB" w14:textId="77777777" w:rsidR="008207A2" w:rsidRPr="008207A2" w:rsidRDefault="008207A2" w:rsidP="008207A2">
      <w:pPr>
        <w:bidi/>
        <w:jc w:val="both"/>
        <w:rPr>
          <w:rFonts w:cs="David" w:hint="cs"/>
          <w:rtl/>
        </w:rPr>
      </w:pPr>
      <w:r w:rsidRPr="008207A2">
        <w:rPr>
          <w:rFonts w:cs="David" w:hint="cs"/>
          <w:rtl/>
        </w:rPr>
        <w:tab/>
        <w:t>אבל זה מה שהעם רצה.</w:t>
      </w:r>
    </w:p>
    <w:p w14:paraId="415CB994" w14:textId="77777777" w:rsidR="008207A2" w:rsidRPr="008207A2" w:rsidRDefault="008207A2" w:rsidP="008207A2">
      <w:pPr>
        <w:bidi/>
        <w:jc w:val="both"/>
        <w:rPr>
          <w:rFonts w:cs="David" w:hint="cs"/>
          <w:rtl/>
        </w:rPr>
      </w:pPr>
    </w:p>
    <w:p w14:paraId="1D484A18"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794F40B3" w14:textId="77777777" w:rsidR="008207A2" w:rsidRPr="008207A2" w:rsidRDefault="008207A2" w:rsidP="008207A2">
      <w:pPr>
        <w:bidi/>
        <w:jc w:val="both"/>
        <w:rPr>
          <w:rFonts w:cs="David" w:hint="cs"/>
          <w:rtl/>
        </w:rPr>
      </w:pPr>
    </w:p>
    <w:p w14:paraId="707205E4" w14:textId="77777777" w:rsidR="008207A2" w:rsidRPr="008207A2" w:rsidRDefault="008207A2" w:rsidP="008207A2">
      <w:pPr>
        <w:bidi/>
        <w:jc w:val="both"/>
        <w:rPr>
          <w:rFonts w:cs="David" w:hint="cs"/>
          <w:rtl/>
        </w:rPr>
      </w:pPr>
      <w:r w:rsidRPr="008207A2">
        <w:rPr>
          <w:rFonts w:cs="David" w:hint="cs"/>
          <w:rtl/>
        </w:rPr>
        <w:tab/>
        <w:t xml:space="preserve"> העם לא בחר אותך להיות השוטר- - -</w:t>
      </w:r>
    </w:p>
    <w:p w14:paraId="6158E733" w14:textId="77777777" w:rsidR="008207A2" w:rsidRPr="008207A2" w:rsidRDefault="008207A2" w:rsidP="008207A2">
      <w:pPr>
        <w:bidi/>
        <w:jc w:val="both"/>
        <w:rPr>
          <w:rFonts w:cs="David" w:hint="cs"/>
          <w:rtl/>
        </w:rPr>
      </w:pPr>
    </w:p>
    <w:p w14:paraId="2AAA749B" w14:textId="77777777" w:rsidR="008207A2" w:rsidRPr="008207A2" w:rsidRDefault="008207A2" w:rsidP="008207A2">
      <w:pPr>
        <w:pStyle w:val="Heading5"/>
        <w:rPr>
          <w:rFonts w:hint="cs"/>
          <w:rtl/>
        </w:rPr>
      </w:pPr>
      <w:r w:rsidRPr="008207A2">
        <w:rPr>
          <w:rFonts w:hint="cs"/>
          <w:u w:val="single"/>
          <w:rtl/>
        </w:rPr>
        <w:t>שי חרמש:</w:t>
      </w:r>
    </w:p>
    <w:p w14:paraId="6848396B" w14:textId="77777777" w:rsidR="008207A2" w:rsidRPr="008207A2" w:rsidRDefault="008207A2" w:rsidP="008207A2">
      <w:pPr>
        <w:pStyle w:val="Heading5"/>
        <w:rPr>
          <w:rFonts w:hint="cs"/>
          <w:rtl/>
        </w:rPr>
      </w:pPr>
    </w:p>
    <w:p w14:paraId="35CFB947" w14:textId="77777777" w:rsidR="008207A2" w:rsidRPr="008207A2" w:rsidRDefault="008207A2" w:rsidP="008207A2">
      <w:pPr>
        <w:bidi/>
        <w:jc w:val="both"/>
        <w:rPr>
          <w:rFonts w:cs="David" w:hint="cs"/>
          <w:rtl/>
        </w:rPr>
      </w:pPr>
      <w:r w:rsidRPr="008207A2">
        <w:rPr>
          <w:rFonts w:cs="David" w:hint="cs"/>
          <w:rtl/>
        </w:rPr>
        <w:tab/>
        <w:t xml:space="preserve">הדילמה צריכה להיות האם רוצים שוועדות הכנסת תעסוקנה ברצינות בנושאים מקצועיים. לא אחת נקראתי להיכנס לישיבות בשביל להרים אצבע; לא יודע מה, לא יודע מי </w:t>
      </w:r>
      <w:r w:rsidRPr="008207A2">
        <w:rPr>
          <w:rFonts w:cs="David"/>
          <w:rtl/>
        </w:rPr>
        <w:t>–</w:t>
      </w:r>
      <w:r w:rsidRPr="008207A2">
        <w:rPr>
          <w:rFonts w:cs="David" w:hint="cs"/>
          <w:rtl/>
        </w:rPr>
        <w:t xml:space="preserve"> משמעת קואליציונית. אם רוצים לשבור את העניין הזה, בואו ניצור מחויבות של חברי הכנסת לדיוני הוועדה. אם אתה יושב בשתי ועדות אתה מחויב להן. אם אני יושב בחמש או בארבע אתה בעצם לא מחויב לשום דבר. את הזירה הפוליטית ואת יחסי הכוחות הפוליטיים, בואו נשמור למליאה. ניתן לוועדות את הדיונים המקצועיים. לכן אני בעד החוק, הוא נכון, הוא במקום, בואו נקדם אותו. אני רוצה לתת כרגע טווח ביטחון שזה לא יקרה בכנסת הנוכחית, אלא בכנסת הבאה </w:t>
      </w:r>
      <w:r w:rsidRPr="008207A2">
        <w:rPr>
          <w:rFonts w:cs="David"/>
          <w:rtl/>
        </w:rPr>
        <w:t>–</w:t>
      </w:r>
      <w:r w:rsidRPr="008207A2">
        <w:rPr>
          <w:rFonts w:cs="David" w:hint="cs"/>
          <w:rtl/>
        </w:rPr>
        <w:t xml:space="preserve"> אני בעד - - - הרפורמה הזאת כשלעצמה ראויה וכבר מתבקשת, גדעון. אני בעד זה.  </w:t>
      </w:r>
    </w:p>
    <w:p w14:paraId="7D03B8D9" w14:textId="77777777" w:rsidR="008207A2" w:rsidRPr="008207A2" w:rsidRDefault="008207A2" w:rsidP="008207A2">
      <w:pPr>
        <w:bidi/>
        <w:jc w:val="both"/>
        <w:rPr>
          <w:rFonts w:cs="David" w:hint="cs"/>
          <w:rtl/>
        </w:rPr>
      </w:pPr>
    </w:p>
    <w:p w14:paraId="12D757CB"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6A4FBD11" w14:textId="77777777" w:rsidR="008207A2" w:rsidRPr="008207A2" w:rsidRDefault="008207A2" w:rsidP="008207A2">
      <w:pPr>
        <w:bidi/>
        <w:jc w:val="both"/>
        <w:rPr>
          <w:rFonts w:cs="David" w:hint="cs"/>
          <w:rtl/>
        </w:rPr>
      </w:pPr>
    </w:p>
    <w:p w14:paraId="10152978" w14:textId="77777777" w:rsidR="008207A2" w:rsidRPr="008207A2" w:rsidRDefault="008207A2" w:rsidP="008207A2">
      <w:pPr>
        <w:bidi/>
        <w:jc w:val="both"/>
        <w:rPr>
          <w:rFonts w:cs="David" w:hint="cs"/>
          <w:rtl/>
        </w:rPr>
      </w:pPr>
      <w:r w:rsidRPr="008207A2">
        <w:rPr>
          <w:rFonts w:cs="David" w:hint="cs"/>
          <w:rtl/>
        </w:rPr>
        <w:tab/>
        <w:t>מציע החוק, אנא התייחסותך.</w:t>
      </w:r>
    </w:p>
    <w:p w14:paraId="16E4907A" w14:textId="77777777" w:rsidR="008207A2" w:rsidRPr="008207A2" w:rsidRDefault="008207A2" w:rsidP="008207A2">
      <w:pPr>
        <w:bidi/>
        <w:jc w:val="both"/>
        <w:rPr>
          <w:rFonts w:cs="David" w:hint="cs"/>
          <w:rtl/>
        </w:rPr>
      </w:pPr>
    </w:p>
    <w:p w14:paraId="59874E6B"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36D83E41" w14:textId="77777777" w:rsidR="008207A2" w:rsidRPr="008207A2" w:rsidRDefault="008207A2" w:rsidP="008207A2">
      <w:pPr>
        <w:bidi/>
        <w:jc w:val="both"/>
        <w:rPr>
          <w:rFonts w:cs="David" w:hint="cs"/>
          <w:u w:val="single"/>
          <w:rtl/>
        </w:rPr>
      </w:pPr>
    </w:p>
    <w:p w14:paraId="20D92639" w14:textId="77777777" w:rsidR="008207A2" w:rsidRPr="008207A2" w:rsidRDefault="008207A2" w:rsidP="008207A2">
      <w:pPr>
        <w:bidi/>
        <w:jc w:val="both"/>
        <w:rPr>
          <w:rFonts w:cs="David" w:hint="cs"/>
          <w:rtl/>
        </w:rPr>
      </w:pPr>
      <w:r w:rsidRPr="008207A2">
        <w:rPr>
          <w:rFonts w:cs="David" w:hint="cs"/>
          <w:rtl/>
        </w:rPr>
        <w:tab/>
        <w:t xml:space="preserve"> כל הסיפור הוא אגדות עם כי גם היום לפי מפתח </w:t>
      </w:r>
      <w:proofErr w:type="spellStart"/>
      <w:r w:rsidRPr="008207A2">
        <w:rPr>
          <w:rFonts w:cs="David" w:hint="cs"/>
          <w:rtl/>
        </w:rPr>
        <w:t>פרלמנטרי</w:t>
      </w:r>
      <w:proofErr w:type="spellEnd"/>
      <w:r w:rsidRPr="008207A2">
        <w:rPr>
          <w:rFonts w:cs="David" w:hint="cs"/>
          <w:rtl/>
        </w:rPr>
        <w:t>- - -</w:t>
      </w:r>
    </w:p>
    <w:p w14:paraId="459C0DAE" w14:textId="77777777" w:rsidR="008207A2" w:rsidRPr="008207A2" w:rsidRDefault="008207A2" w:rsidP="008207A2">
      <w:pPr>
        <w:bidi/>
        <w:jc w:val="both"/>
        <w:rPr>
          <w:rFonts w:cs="David" w:hint="cs"/>
          <w:rtl/>
        </w:rPr>
      </w:pPr>
    </w:p>
    <w:p w14:paraId="0EC5B62A" w14:textId="77777777" w:rsidR="008207A2" w:rsidRPr="008207A2" w:rsidRDefault="008207A2" w:rsidP="008207A2">
      <w:pPr>
        <w:bidi/>
        <w:jc w:val="both"/>
        <w:rPr>
          <w:rFonts w:cs="David" w:hint="cs"/>
          <w:u w:val="single"/>
          <w:rtl/>
        </w:rPr>
      </w:pPr>
      <w:r w:rsidRPr="008207A2">
        <w:rPr>
          <w:rFonts w:cs="David" w:hint="cs"/>
          <w:u w:val="single"/>
          <w:rtl/>
        </w:rPr>
        <w:t>היו</w:t>
      </w:r>
      <w:r w:rsidRPr="008207A2">
        <w:rPr>
          <w:rFonts w:cs="David"/>
          <w:u w:val="single"/>
          <w:rtl/>
        </w:rPr>
        <w:t>"</w:t>
      </w:r>
      <w:r w:rsidRPr="008207A2">
        <w:rPr>
          <w:rFonts w:cs="David" w:hint="cs"/>
          <w:u w:val="single"/>
          <w:rtl/>
        </w:rPr>
        <w:t>ר רוחמה אברהם:</w:t>
      </w:r>
    </w:p>
    <w:p w14:paraId="51EA1697" w14:textId="77777777" w:rsidR="008207A2" w:rsidRPr="008207A2" w:rsidRDefault="008207A2" w:rsidP="008207A2">
      <w:pPr>
        <w:bidi/>
        <w:jc w:val="both"/>
        <w:rPr>
          <w:rFonts w:cs="David" w:hint="cs"/>
          <w:rtl/>
        </w:rPr>
      </w:pPr>
    </w:p>
    <w:p w14:paraId="1C717493" w14:textId="77777777" w:rsidR="008207A2" w:rsidRPr="008207A2" w:rsidRDefault="008207A2" w:rsidP="008207A2">
      <w:pPr>
        <w:bidi/>
        <w:jc w:val="both"/>
        <w:rPr>
          <w:rFonts w:cs="David" w:hint="cs"/>
          <w:rtl/>
        </w:rPr>
      </w:pPr>
      <w:r w:rsidRPr="008207A2">
        <w:rPr>
          <w:rFonts w:cs="David" w:hint="cs"/>
          <w:rtl/>
        </w:rPr>
        <w:tab/>
        <w:t xml:space="preserve"> אתה לא היית בזמן שחבר הכנסת פרוש ביקש משהו, ומחובתי להעביר לך את זה. הוא ביקש לראות לאחר ההצעה שלך, אם היא תתקבל, כיצד זה ישפיע- -</w:t>
      </w:r>
    </w:p>
    <w:p w14:paraId="4791FD73" w14:textId="77777777" w:rsidR="008207A2" w:rsidRPr="008207A2" w:rsidRDefault="008207A2" w:rsidP="008207A2">
      <w:pPr>
        <w:bidi/>
        <w:jc w:val="both"/>
        <w:rPr>
          <w:rFonts w:cs="David" w:hint="cs"/>
          <w:rtl/>
        </w:rPr>
      </w:pPr>
    </w:p>
    <w:p w14:paraId="46B4FAA5"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28006BED" w14:textId="77777777" w:rsidR="008207A2" w:rsidRPr="008207A2" w:rsidRDefault="008207A2" w:rsidP="008207A2">
      <w:pPr>
        <w:bidi/>
        <w:jc w:val="both"/>
        <w:rPr>
          <w:rFonts w:cs="David" w:hint="cs"/>
          <w:u w:val="single"/>
        </w:rPr>
      </w:pPr>
    </w:p>
    <w:p w14:paraId="333930B9" w14:textId="77777777" w:rsidR="008207A2" w:rsidRPr="008207A2" w:rsidRDefault="008207A2" w:rsidP="008207A2">
      <w:pPr>
        <w:bidi/>
        <w:jc w:val="both"/>
        <w:rPr>
          <w:rFonts w:cs="David" w:hint="cs"/>
          <w:rtl/>
        </w:rPr>
      </w:pPr>
      <w:r w:rsidRPr="008207A2">
        <w:rPr>
          <w:rFonts w:cs="David" w:hint="cs"/>
          <w:rtl/>
        </w:rPr>
        <w:tab/>
        <w:t xml:space="preserve"> לא אחרי שהיא תתקבל, אמרתי לפני ההצבעה.</w:t>
      </w:r>
    </w:p>
    <w:p w14:paraId="340F09F1" w14:textId="77777777" w:rsidR="008207A2" w:rsidRPr="008207A2" w:rsidRDefault="008207A2" w:rsidP="008207A2">
      <w:pPr>
        <w:bidi/>
        <w:jc w:val="both"/>
        <w:rPr>
          <w:rFonts w:cs="David" w:hint="cs"/>
          <w:rtl/>
        </w:rPr>
      </w:pPr>
    </w:p>
    <w:p w14:paraId="3FFD292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6E1FDB3C" w14:textId="77777777" w:rsidR="008207A2" w:rsidRPr="008207A2" w:rsidRDefault="008207A2" w:rsidP="008207A2">
      <w:pPr>
        <w:bidi/>
        <w:jc w:val="both"/>
        <w:rPr>
          <w:rFonts w:cs="David" w:hint="cs"/>
          <w:rtl/>
        </w:rPr>
      </w:pPr>
    </w:p>
    <w:p w14:paraId="572A7D7D" w14:textId="77777777" w:rsidR="008207A2" w:rsidRPr="008207A2" w:rsidRDefault="008207A2" w:rsidP="008207A2">
      <w:pPr>
        <w:bidi/>
        <w:jc w:val="both"/>
        <w:rPr>
          <w:rFonts w:cs="David" w:hint="cs"/>
          <w:rtl/>
        </w:rPr>
      </w:pPr>
      <w:r w:rsidRPr="008207A2">
        <w:rPr>
          <w:rFonts w:cs="David" w:hint="cs"/>
          <w:rtl/>
        </w:rPr>
        <w:tab/>
        <w:t>- - לתת הדגמה של ההשפעה של החוק הזה- -</w:t>
      </w:r>
    </w:p>
    <w:p w14:paraId="141D0572" w14:textId="77777777" w:rsidR="008207A2" w:rsidRPr="008207A2" w:rsidRDefault="008207A2" w:rsidP="008207A2">
      <w:pPr>
        <w:bidi/>
        <w:jc w:val="both"/>
        <w:rPr>
          <w:rFonts w:cs="David" w:hint="cs"/>
          <w:rtl/>
        </w:rPr>
      </w:pPr>
      <w:r w:rsidRPr="008207A2">
        <w:rPr>
          <w:rFonts w:cs="David" w:hint="cs"/>
          <w:rtl/>
        </w:rPr>
        <w:t xml:space="preserve"> </w:t>
      </w:r>
    </w:p>
    <w:p w14:paraId="3866A282"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547522A0" w14:textId="77777777" w:rsidR="008207A2" w:rsidRPr="008207A2" w:rsidRDefault="008207A2" w:rsidP="008207A2">
      <w:pPr>
        <w:bidi/>
        <w:jc w:val="both"/>
        <w:rPr>
          <w:rFonts w:cs="David" w:hint="cs"/>
          <w:u w:val="single"/>
          <w:rtl/>
        </w:rPr>
      </w:pPr>
    </w:p>
    <w:p w14:paraId="2CBE4651" w14:textId="77777777" w:rsidR="008207A2" w:rsidRPr="008207A2" w:rsidRDefault="008207A2" w:rsidP="008207A2">
      <w:pPr>
        <w:bidi/>
        <w:jc w:val="both"/>
        <w:rPr>
          <w:rFonts w:cs="David" w:hint="cs"/>
          <w:rtl/>
        </w:rPr>
      </w:pPr>
      <w:r w:rsidRPr="008207A2">
        <w:rPr>
          <w:rFonts w:cs="David" w:hint="cs"/>
          <w:rtl/>
        </w:rPr>
        <w:tab/>
        <w:t>זה הכול אגדות עם. כל מה שנאמר זה אגדות עם כי אם הולכים לפי המפתח, אז גם היום לסיעה שיש לה 4-3 לא יכולה להיות בוועדת הכספים- -</w:t>
      </w:r>
    </w:p>
    <w:p w14:paraId="1A9C6460" w14:textId="77777777" w:rsidR="008207A2" w:rsidRPr="008207A2" w:rsidRDefault="008207A2" w:rsidP="008207A2">
      <w:pPr>
        <w:bidi/>
        <w:jc w:val="both"/>
        <w:rPr>
          <w:rFonts w:cs="David" w:hint="cs"/>
          <w:rtl/>
        </w:rPr>
      </w:pPr>
    </w:p>
    <w:p w14:paraId="7CC36D45"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7043EB52" w14:textId="77777777" w:rsidR="008207A2" w:rsidRPr="008207A2" w:rsidRDefault="008207A2" w:rsidP="008207A2">
      <w:pPr>
        <w:bidi/>
        <w:jc w:val="both"/>
        <w:rPr>
          <w:rFonts w:cs="David" w:hint="cs"/>
          <w:u w:val="single"/>
        </w:rPr>
      </w:pPr>
    </w:p>
    <w:p w14:paraId="78A7A158" w14:textId="77777777" w:rsidR="008207A2" w:rsidRPr="008207A2" w:rsidRDefault="008207A2" w:rsidP="008207A2">
      <w:pPr>
        <w:bidi/>
        <w:jc w:val="both"/>
        <w:rPr>
          <w:rFonts w:cs="David" w:hint="cs"/>
          <w:rtl/>
        </w:rPr>
      </w:pPr>
      <w:r w:rsidRPr="008207A2">
        <w:rPr>
          <w:rFonts w:cs="David" w:hint="cs"/>
          <w:rtl/>
        </w:rPr>
        <w:tab/>
        <w:t xml:space="preserve"> אבל גם עם 6 לא נקבל.</w:t>
      </w:r>
    </w:p>
    <w:p w14:paraId="51E5B736" w14:textId="77777777" w:rsidR="008207A2" w:rsidRPr="008207A2" w:rsidRDefault="008207A2" w:rsidP="008207A2">
      <w:pPr>
        <w:bidi/>
        <w:jc w:val="both"/>
        <w:rPr>
          <w:rFonts w:cs="David" w:hint="cs"/>
          <w:rtl/>
        </w:rPr>
      </w:pPr>
    </w:p>
    <w:p w14:paraId="74B27166"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7CB54DA3" w14:textId="77777777" w:rsidR="008207A2" w:rsidRPr="008207A2" w:rsidRDefault="008207A2" w:rsidP="008207A2">
      <w:pPr>
        <w:bidi/>
        <w:jc w:val="both"/>
        <w:rPr>
          <w:rFonts w:cs="David" w:hint="cs"/>
          <w:u w:val="single"/>
          <w:rtl/>
        </w:rPr>
      </w:pPr>
    </w:p>
    <w:p w14:paraId="52706285" w14:textId="77777777" w:rsidR="008207A2" w:rsidRPr="008207A2" w:rsidRDefault="008207A2" w:rsidP="008207A2">
      <w:pPr>
        <w:bidi/>
        <w:jc w:val="both"/>
        <w:rPr>
          <w:rFonts w:cs="David" w:hint="cs"/>
          <w:rtl/>
        </w:rPr>
      </w:pPr>
      <w:r w:rsidRPr="008207A2">
        <w:rPr>
          <w:rFonts w:cs="David" w:hint="cs"/>
          <w:rtl/>
        </w:rPr>
        <w:tab/>
        <w:t xml:space="preserve"> אבל זה לא נכון, עובדה שנציג של סיעה בת 3 חברים יש בוועדת הכספים, לא של שישה.</w:t>
      </w:r>
    </w:p>
    <w:p w14:paraId="3C806F58" w14:textId="77777777" w:rsidR="008207A2" w:rsidRPr="008207A2" w:rsidRDefault="008207A2" w:rsidP="008207A2">
      <w:pPr>
        <w:bidi/>
        <w:jc w:val="both"/>
        <w:rPr>
          <w:rFonts w:cs="David" w:hint="cs"/>
          <w:rtl/>
        </w:rPr>
      </w:pPr>
    </w:p>
    <w:p w14:paraId="263C5372" w14:textId="77777777" w:rsidR="008207A2" w:rsidRPr="008207A2" w:rsidRDefault="008207A2" w:rsidP="008207A2">
      <w:pPr>
        <w:bidi/>
        <w:ind w:firstLine="567"/>
        <w:jc w:val="both"/>
        <w:rPr>
          <w:rFonts w:cs="David" w:hint="cs"/>
          <w:rtl/>
        </w:rPr>
      </w:pPr>
      <w:r w:rsidRPr="008207A2">
        <w:rPr>
          <w:rFonts w:cs="David" w:hint="cs"/>
          <w:rtl/>
        </w:rPr>
        <w:t xml:space="preserve">לכן כל הסיפורים האלה הם פשוט סיפורים לא נכונים. נכון שזה יקטן </w:t>
      </w:r>
      <w:proofErr w:type="spellStart"/>
      <w:r w:rsidRPr="008207A2">
        <w:rPr>
          <w:rFonts w:cs="David" w:hint="cs"/>
          <w:rtl/>
        </w:rPr>
        <w:t>פרופורציונלית</w:t>
      </w:r>
      <w:proofErr w:type="spellEnd"/>
      <w:r w:rsidRPr="008207A2">
        <w:rPr>
          <w:rFonts w:cs="David" w:hint="cs"/>
          <w:rtl/>
        </w:rPr>
        <w:t xml:space="preserve"> בכל הסיעות, וזה נכון כי גם הם לא סופרמנים שיכולים להיות בהרבה מקומות בו-זמנית.</w:t>
      </w:r>
    </w:p>
    <w:p w14:paraId="7359F309" w14:textId="77777777" w:rsidR="008207A2" w:rsidRPr="008207A2" w:rsidRDefault="008207A2" w:rsidP="008207A2">
      <w:pPr>
        <w:bidi/>
        <w:jc w:val="both"/>
        <w:rPr>
          <w:rFonts w:cs="David" w:hint="cs"/>
          <w:rtl/>
        </w:rPr>
      </w:pPr>
    </w:p>
    <w:p w14:paraId="5CCD8A11"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54369A4C" w14:textId="77777777" w:rsidR="008207A2" w:rsidRPr="008207A2" w:rsidRDefault="008207A2" w:rsidP="008207A2">
      <w:pPr>
        <w:bidi/>
        <w:jc w:val="both"/>
        <w:rPr>
          <w:rFonts w:cs="David" w:hint="cs"/>
          <w:rtl/>
        </w:rPr>
      </w:pPr>
    </w:p>
    <w:p w14:paraId="4DCA3392" w14:textId="77777777" w:rsidR="008207A2" w:rsidRPr="008207A2" w:rsidRDefault="008207A2" w:rsidP="008207A2">
      <w:pPr>
        <w:bidi/>
        <w:jc w:val="both"/>
        <w:rPr>
          <w:rFonts w:cs="David" w:hint="cs"/>
          <w:rtl/>
        </w:rPr>
      </w:pPr>
      <w:r w:rsidRPr="008207A2">
        <w:rPr>
          <w:rFonts w:cs="David" w:hint="cs"/>
          <w:rtl/>
        </w:rPr>
        <w:tab/>
        <w:t>אני עוברת להצבעה.</w:t>
      </w:r>
    </w:p>
    <w:p w14:paraId="61293956" w14:textId="77777777" w:rsidR="008207A2" w:rsidRPr="008207A2" w:rsidRDefault="008207A2" w:rsidP="008207A2">
      <w:pPr>
        <w:bidi/>
        <w:jc w:val="both"/>
        <w:rPr>
          <w:rFonts w:cs="David" w:hint="cs"/>
          <w:rtl/>
        </w:rPr>
      </w:pPr>
    </w:p>
    <w:p w14:paraId="05897528"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5603C01" w14:textId="77777777" w:rsidR="008207A2" w:rsidRPr="008207A2" w:rsidRDefault="008207A2" w:rsidP="008207A2">
      <w:pPr>
        <w:bidi/>
        <w:jc w:val="both"/>
        <w:rPr>
          <w:rFonts w:cs="David" w:hint="cs"/>
          <w:rtl/>
        </w:rPr>
      </w:pPr>
    </w:p>
    <w:p w14:paraId="57EA95E1" w14:textId="77777777" w:rsidR="008207A2" w:rsidRPr="008207A2" w:rsidRDefault="008207A2" w:rsidP="008207A2">
      <w:pPr>
        <w:bidi/>
        <w:jc w:val="both"/>
        <w:rPr>
          <w:rFonts w:cs="David" w:hint="cs"/>
          <w:rtl/>
        </w:rPr>
      </w:pPr>
      <w:r w:rsidRPr="008207A2">
        <w:rPr>
          <w:rFonts w:cs="David" w:hint="cs"/>
          <w:rtl/>
        </w:rPr>
        <w:tab/>
        <w:t xml:space="preserve"> גברתי היושבת ראש, יש כאן הצעה אחת טובה של חבר הכנסת פרוש. </w:t>
      </w:r>
    </w:p>
    <w:p w14:paraId="5D84B652" w14:textId="77777777" w:rsidR="008207A2" w:rsidRPr="008207A2" w:rsidRDefault="008207A2" w:rsidP="008207A2">
      <w:pPr>
        <w:bidi/>
        <w:jc w:val="both"/>
        <w:rPr>
          <w:rFonts w:cs="David" w:hint="cs"/>
          <w:rtl/>
        </w:rPr>
      </w:pPr>
    </w:p>
    <w:p w14:paraId="475362F9" w14:textId="77777777" w:rsidR="008207A2" w:rsidRPr="008207A2" w:rsidRDefault="008207A2" w:rsidP="008207A2">
      <w:pPr>
        <w:bidi/>
        <w:jc w:val="both"/>
        <w:rPr>
          <w:rFonts w:cs="David" w:hint="cs"/>
          <w:rtl/>
        </w:rPr>
      </w:pPr>
      <w:r w:rsidRPr="008207A2">
        <w:rPr>
          <w:rFonts w:cs="David"/>
          <w:u w:val="single"/>
          <w:rtl/>
        </w:rPr>
        <w:br w:type="page"/>
      </w: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6508B59C" w14:textId="77777777" w:rsidR="008207A2" w:rsidRPr="008207A2" w:rsidRDefault="008207A2" w:rsidP="008207A2">
      <w:pPr>
        <w:bidi/>
        <w:jc w:val="both"/>
        <w:rPr>
          <w:rFonts w:cs="David" w:hint="cs"/>
          <w:rtl/>
        </w:rPr>
      </w:pPr>
    </w:p>
    <w:p w14:paraId="1A2C02A2" w14:textId="77777777" w:rsidR="008207A2" w:rsidRPr="008207A2" w:rsidRDefault="008207A2" w:rsidP="008207A2">
      <w:pPr>
        <w:bidi/>
        <w:jc w:val="both"/>
        <w:rPr>
          <w:rFonts w:cs="David" w:hint="cs"/>
          <w:rtl/>
        </w:rPr>
      </w:pPr>
      <w:r w:rsidRPr="008207A2">
        <w:rPr>
          <w:rFonts w:cs="David" w:hint="cs"/>
          <w:rtl/>
        </w:rPr>
        <w:tab/>
        <w:t>אני רוצה התייעצות סיעתית.</w:t>
      </w:r>
    </w:p>
    <w:p w14:paraId="256DB5FA" w14:textId="77777777" w:rsidR="008207A2" w:rsidRPr="008207A2" w:rsidRDefault="008207A2" w:rsidP="008207A2">
      <w:pPr>
        <w:bidi/>
        <w:jc w:val="both"/>
        <w:rPr>
          <w:rFonts w:cs="David" w:hint="cs"/>
          <w:rtl/>
        </w:rPr>
      </w:pPr>
    </w:p>
    <w:p w14:paraId="7CEB0957"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5FD2406C" w14:textId="77777777" w:rsidR="008207A2" w:rsidRPr="008207A2" w:rsidRDefault="008207A2" w:rsidP="008207A2">
      <w:pPr>
        <w:bidi/>
        <w:jc w:val="both"/>
        <w:rPr>
          <w:rFonts w:cs="David" w:hint="cs"/>
          <w:rtl/>
        </w:rPr>
      </w:pPr>
    </w:p>
    <w:p w14:paraId="1FFE45C7" w14:textId="77777777" w:rsidR="008207A2" w:rsidRPr="008207A2" w:rsidRDefault="008207A2" w:rsidP="008207A2">
      <w:pPr>
        <w:bidi/>
        <w:jc w:val="both"/>
        <w:rPr>
          <w:rFonts w:cs="David" w:hint="cs"/>
          <w:rtl/>
        </w:rPr>
      </w:pPr>
      <w:r w:rsidRPr="008207A2">
        <w:rPr>
          <w:rFonts w:cs="David" w:hint="cs"/>
          <w:rtl/>
        </w:rPr>
        <w:tab/>
        <w:t>יש לך דקה להתייעצות סיעתית.</w:t>
      </w:r>
    </w:p>
    <w:p w14:paraId="78C7B543" w14:textId="77777777" w:rsidR="008207A2" w:rsidRPr="008207A2" w:rsidRDefault="008207A2" w:rsidP="008207A2">
      <w:pPr>
        <w:bidi/>
        <w:jc w:val="both"/>
        <w:rPr>
          <w:rFonts w:cs="David" w:hint="cs"/>
          <w:rtl/>
        </w:rPr>
      </w:pPr>
    </w:p>
    <w:p w14:paraId="2081C09B"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2CC6B820" w14:textId="77777777" w:rsidR="008207A2" w:rsidRPr="008207A2" w:rsidRDefault="008207A2" w:rsidP="008207A2">
      <w:pPr>
        <w:bidi/>
        <w:jc w:val="both"/>
        <w:rPr>
          <w:rFonts w:cs="David" w:hint="cs"/>
          <w:rtl/>
        </w:rPr>
      </w:pPr>
    </w:p>
    <w:p w14:paraId="5E9277D8" w14:textId="77777777" w:rsidR="008207A2" w:rsidRPr="008207A2" w:rsidRDefault="008207A2" w:rsidP="008207A2">
      <w:pPr>
        <w:bidi/>
        <w:jc w:val="both"/>
        <w:rPr>
          <w:rFonts w:cs="David" w:hint="cs"/>
          <w:rtl/>
        </w:rPr>
      </w:pPr>
      <w:r w:rsidRPr="008207A2">
        <w:rPr>
          <w:rFonts w:cs="David" w:hint="cs"/>
          <w:rtl/>
        </w:rPr>
        <w:tab/>
        <w:t xml:space="preserve"> זאת לא הצעה ש- - -</w:t>
      </w:r>
    </w:p>
    <w:p w14:paraId="340C799A" w14:textId="77777777" w:rsidR="008207A2" w:rsidRPr="008207A2" w:rsidRDefault="008207A2" w:rsidP="008207A2">
      <w:pPr>
        <w:bidi/>
        <w:jc w:val="both"/>
        <w:rPr>
          <w:rFonts w:cs="David" w:hint="cs"/>
          <w:rtl/>
        </w:rPr>
      </w:pPr>
    </w:p>
    <w:p w14:paraId="5DA1E48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26C827B8" w14:textId="77777777" w:rsidR="008207A2" w:rsidRPr="008207A2" w:rsidRDefault="008207A2" w:rsidP="008207A2">
      <w:pPr>
        <w:bidi/>
        <w:jc w:val="both"/>
        <w:rPr>
          <w:rFonts w:cs="David" w:hint="cs"/>
          <w:rtl/>
        </w:rPr>
      </w:pPr>
    </w:p>
    <w:p w14:paraId="67A8852C" w14:textId="77777777" w:rsidR="008207A2" w:rsidRPr="008207A2" w:rsidRDefault="008207A2" w:rsidP="008207A2">
      <w:pPr>
        <w:bidi/>
        <w:jc w:val="both"/>
        <w:rPr>
          <w:rFonts w:cs="David" w:hint="cs"/>
          <w:rtl/>
        </w:rPr>
      </w:pPr>
      <w:r w:rsidRPr="008207A2">
        <w:rPr>
          <w:rFonts w:cs="David" w:hint="cs"/>
          <w:rtl/>
        </w:rPr>
        <w:tab/>
        <w:t>אל תצעק עליי.</w:t>
      </w:r>
    </w:p>
    <w:p w14:paraId="4709E630" w14:textId="77777777" w:rsidR="008207A2" w:rsidRPr="008207A2" w:rsidRDefault="008207A2" w:rsidP="008207A2">
      <w:pPr>
        <w:bidi/>
        <w:jc w:val="both"/>
        <w:rPr>
          <w:rFonts w:cs="David" w:hint="cs"/>
          <w:rtl/>
        </w:rPr>
      </w:pPr>
    </w:p>
    <w:p w14:paraId="61D0AD48"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1D9487F0" w14:textId="77777777" w:rsidR="008207A2" w:rsidRPr="008207A2" w:rsidRDefault="008207A2" w:rsidP="008207A2">
      <w:pPr>
        <w:bidi/>
        <w:jc w:val="both"/>
        <w:rPr>
          <w:rFonts w:cs="David" w:hint="cs"/>
          <w:rtl/>
        </w:rPr>
      </w:pPr>
    </w:p>
    <w:p w14:paraId="662FC16D" w14:textId="77777777" w:rsidR="008207A2" w:rsidRPr="008207A2" w:rsidRDefault="008207A2" w:rsidP="008207A2">
      <w:pPr>
        <w:bidi/>
        <w:jc w:val="both"/>
        <w:rPr>
          <w:rFonts w:cs="David" w:hint="cs"/>
          <w:rtl/>
        </w:rPr>
      </w:pPr>
      <w:r w:rsidRPr="008207A2">
        <w:rPr>
          <w:rFonts w:cs="David" w:hint="cs"/>
          <w:rtl/>
        </w:rPr>
        <w:tab/>
        <w:t xml:space="preserve"> את גונבת הצבעה.</w:t>
      </w:r>
    </w:p>
    <w:p w14:paraId="511C5820" w14:textId="77777777" w:rsidR="008207A2" w:rsidRPr="008207A2" w:rsidRDefault="008207A2" w:rsidP="008207A2">
      <w:pPr>
        <w:bidi/>
        <w:jc w:val="both"/>
        <w:rPr>
          <w:rFonts w:cs="David" w:hint="cs"/>
          <w:rtl/>
        </w:rPr>
      </w:pPr>
    </w:p>
    <w:p w14:paraId="476DA22F"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53F3C7C1" w14:textId="77777777" w:rsidR="008207A2" w:rsidRPr="008207A2" w:rsidRDefault="008207A2" w:rsidP="008207A2">
      <w:pPr>
        <w:bidi/>
        <w:jc w:val="both"/>
        <w:rPr>
          <w:rFonts w:cs="David" w:hint="cs"/>
          <w:rtl/>
        </w:rPr>
      </w:pPr>
    </w:p>
    <w:p w14:paraId="4A43196B" w14:textId="77777777" w:rsidR="008207A2" w:rsidRPr="008207A2" w:rsidRDefault="008207A2" w:rsidP="008207A2">
      <w:pPr>
        <w:bidi/>
        <w:jc w:val="both"/>
        <w:rPr>
          <w:rFonts w:cs="David" w:hint="cs"/>
          <w:rtl/>
        </w:rPr>
      </w:pPr>
      <w:r w:rsidRPr="008207A2">
        <w:rPr>
          <w:rFonts w:cs="David" w:hint="cs"/>
          <w:rtl/>
        </w:rPr>
        <w:tab/>
        <w:t>אל תצעק עליי.</w:t>
      </w:r>
    </w:p>
    <w:p w14:paraId="0B3303B4" w14:textId="77777777" w:rsidR="008207A2" w:rsidRPr="008207A2" w:rsidRDefault="008207A2" w:rsidP="008207A2">
      <w:pPr>
        <w:bidi/>
        <w:jc w:val="both"/>
        <w:rPr>
          <w:rFonts w:cs="David" w:hint="cs"/>
          <w:rtl/>
        </w:rPr>
      </w:pPr>
    </w:p>
    <w:p w14:paraId="3F21BE19"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C869748" w14:textId="77777777" w:rsidR="008207A2" w:rsidRPr="008207A2" w:rsidRDefault="008207A2" w:rsidP="008207A2">
      <w:pPr>
        <w:bidi/>
        <w:jc w:val="both"/>
        <w:rPr>
          <w:rFonts w:cs="David" w:hint="cs"/>
          <w:rtl/>
        </w:rPr>
      </w:pPr>
    </w:p>
    <w:p w14:paraId="22666299" w14:textId="77777777" w:rsidR="008207A2" w:rsidRPr="008207A2" w:rsidRDefault="008207A2" w:rsidP="008207A2">
      <w:pPr>
        <w:bidi/>
        <w:jc w:val="both"/>
        <w:rPr>
          <w:rFonts w:cs="David" w:hint="cs"/>
          <w:rtl/>
        </w:rPr>
      </w:pPr>
      <w:r w:rsidRPr="008207A2">
        <w:rPr>
          <w:rFonts w:cs="David" w:hint="cs"/>
          <w:rtl/>
        </w:rPr>
        <w:tab/>
        <w:t xml:space="preserve"> את גונבת- - -</w:t>
      </w:r>
    </w:p>
    <w:p w14:paraId="4CE15F53" w14:textId="77777777" w:rsidR="008207A2" w:rsidRPr="008207A2" w:rsidRDefault="008207A2" w:rsidP="008207A2">
      <w:pPr>
        <w:bidi/>
        <w:jc w:val="both"/>
        <w:rPr>
          <w:rFonts w:cs="David" w:hint="cs"/>
          <w:rtl/>
        </w:rPr>
      </w:pPr>
    </w:p>
    <w:p w14:paraId="7D12C186"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539731BB" w14:textId="77777777" w:rsidR="008207A2" w:rsidRPr="008207A2" w:rsidRDefault="008207A2" w:rsidP="008207A2">
      <w:pPr>
        <w:bidi/>
        <w:jc w:val="both"/>
        <w:rPr>
          <w:rFonts w:cs="David" w:hint="cs"/>
          <w:rtl/>
        </w:rPr>
      </w:pPr>
    </w:p>
    <w:p w14:paraId="6A5BBD1B" w14:textId="77777777" w:rsidR="008207A2" w:rsidRPr="008207A2" w:rsidRDefault="008207A2" w:rsidP="008207A2">
      <w:pPr>
        <w:bidi/>
        <w:jc w:val="both"/>
        <w:rPr>
          <w:rFonts w:cs="David" w:hint="cs"/>
          <w:rtl/>
        </w:rPr>
      </w:pPr>
      <w:r w:rsidRPr="008207A2">
        <w:rPr>
          <w:rFonts w:cs="David" w:hint="cs"/>
          <w:rtl/>
        </w:rPr>
        <w:tab/>
        <w:t>אני קוראת אותך לסדר.</w:t>
      </w:r>
    </w:p>
    <w:p w14:paraId="5C729D68" w14:textId="77777777" w:rsidR="008207A2" w:rsidRPr="008207A2" w:rsidRDefault="008207A2" w:rsidP="008207A2">
      <w:pPr>
        <w:bidi/>
        <w:jc w:val="both"/>
        <w:rPr>
          <w:rFonts w:cs="David" w:hint="cs"/>
          <w:rtl/>
        </w:rPr>
      </w:pPr>
    </w:p>
    <w:p w14:paraId="340D8E80"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72097AD" w14:textId="77777777" w:rsidR="008207A2" w:rsidRPr="008207A2" w:rsidRDefault="008207A2" w:rsidP="008207A2">
      <w:pPr>
        <w:bidi/>
        <w:jc w:val="both"/>
        <w:rPr>
          <w:rFonts w:cs="David" w:hint="cs"/>
          <w:rtl/>
        </w:rPr>
      </w:pPr>
    </w:p>
    <w:p w14:paraId="08676CCB" w14:textId="77777777" w:rsidR="008207A2" w:rsidRPr="008207A2" w:rsidRDefault="008207A2" w:rsidP="008207A2">
      <w:pPr>
        <w:bidi/>
        <w:jc w:val="both"/>
        <w:rPr>
          <w:rFonts w:cs="David" w:hint="cs"/>
          <w:rtl/>
        </w:rPr>
      </w:pPr>
      <w:r w:rsidRPr="008207A2">
        <w:rPr>
          <w:rFonts w:cs="David" w:hint="cs"/>
          <w:rtl/>
        </w:rPr>
        <w:tab/>
        <w:t xml:space="preserve"> אתם גונבים הצבעה על חוק חשוב כזה, אתם מורידים את זה בדיון- -</w:t>
      </w:r>
    </w:p>
    <w:p w14:paraId="02C549EB" w14:textId="77777777" w:rsidR="008207A2" w:rsidRPr="008207A2" w:rsidRDefault="008207A2" w:rsidP="008207A2">
      <w:pPr>
        <w:bidi/>
        <w:jc w:val="both"/>
        <w:rPr>
          <w:rFonts w:cs="David" w:hint="cs"/>
          <w:rtl/>
        </w:rPr>
      </w:pPr>
    </w:p>
    <w:p w14:paraId="65B16940"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621FB4E3" w14:textId="77777777" w:rsidR="008207A2" w:rsidRPr="008207A2" w:rsidRDefault="008207A2" w:rsidP="008207A2">
      <w:pPr>
        <w:bidi/>
        <w:jc w:val="both"/>
        <w:rPr>
          <w:rFonts w:cs="David" w:hint="cs"/>
          <w:rtl/>
        </w:rPr>
      </w:pPr>
    </w:p>
    <w:p w14:paraId="756B43E0" w14:textId="77777777" w:rsidR="008207A2" w:rsidRPr="008207A2" w:rsidRDefault="008207A2" w:rsidP="008207A2">
      <w:pPr>
        <w:bidi/>
        <w:jc w:val="both"/>
        <w:rPr>
          <w:rFonts w:cs="David" w:hint="cs"/>
          <w:rtl/>
        </w:rPr>
      </w:pPr>
      <w:r w:rsidRPr="008207A2">
        <w:rPr>
          <w:rFonts w:cs="David" w:hint="cs"/>
          <w:rtl/>
        </w:rPr>
        <w:tab/>
        <w:t>חבר הכנסת טיבי, אני קוראת אותך לסדר פעם שנייה- -</w:t>
      </w:r>
    </w:p>
    <w:p w14:paraId="2F17D94B" w14:textId="77777777" w:rsidR="008207A2" w:rsidRPr="008207A2" w:rsidRDefault="008207A2" w:rsidP="008207A2">
      <w:pPr>
        <w:bidi/>
        <w:jc w:val="both"/>
        <w:rPr>
          <w:rFonts w:cs="David" w:hint="cs"/>
          <w:rtl/>
        </w:rPr>
      </w:pPr>
    </w:p>
    <w:p w14:paraId="40F7E1E5"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0A1EB42" w14:textId="77777777" w:rsidR="008207A2" w:rsidRPr="008207A2" w:rsidRDefault="008207A2" w:rsidP="008207A2">
      <w:pPr>
        <w:bidi/>
        <w:jc w:val="both"/>
        <w:rPr>
          <w:rFonts w:cs="David" w:hint="cs"/>
          <w:rtl/>
        </w:rPr>
      </w:pPr>
    </w:p>
    <w:p w14:paraId="5ECAE704" w14:textId="77777777" w:rsidR="008207A2" w:rsidRPr="008207A2" w:rsidRDefault="008207A2" w:rsidP="008207A2">
      <w:pPr>
        <w:bidi/>
        <w:jc w:val="both"/>
        <w:rPr>
          <w:rFonts w:cs="David" w:hint="cs"/>
          <w:rtl/>
        </w:rPr>
      </w:pPr>
      <w:r w:rsidRPr="008207A2">
        <w:rPr>
          <w:rFonts w:cs="David" w:hint="cs"/>
          <w:rtl/>
        </w:rPr>
        <w:tab/>
        <w:t xml:space="preserve"> חוק חשוב כזה, אתם סוגרים את זה- - -</w:t>
      </w:r>
    </w:p>
    <w:p w14:paraId="290D6C75" w14:textId="77777777" w:rsidR="008207A2" w:rsidRPr="008207A2" w:rsidRDefault="008207A2" w:rsidP="008207A2">
      <w:pPr>
        <w:bidi/>
        <w:jc w:val="both"/>
        <w:rPr>
          <w:rFonts w:cs="David" w:hint="cs"/>
          <w:rtl/>
        </w:rPr>
      </w:pPr>
    </w:p>
    <w:p w14:paraId="030687F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2C99EE4F" w14:textId="77777777" w:rsidR="008207A2" w:rsidRPr="008207A2" w:rsidRDefault="008207A2" w:rsidP="008207A2">
      <w:pPr>
        <w:bidi/>
        <w:jc w:val="both"/>
        <w:rPr>
          <w:rFonts w:cs="David" w:hint="cs"/>
          <w:rtl/>
        </w:rPr>
      </w:pPr>
    </w:p>
    <w:p w14:paraId="28582AAA" w14:textId="77777777" w:rsidR="008207A2" w:rsidRPr="008207A2" w:rsidRDefault="008207A2" w:rsidP="008207A2">
      <w:pPr>
        <w:bidi/>
        <w:jc w:val="both"/>
        <w:rPr>
          <w:rFonts w:cs="David" w:hint="cs"/>
          <w:rtl/>
        </w:rPr>
      </w:pPr>
      <w:r w:rsidRPr="008207A2">
        <w:rPr>
          <w:rFonts w:cs="David" w:hint="cs"/>
          <w:rtl/>
        </w:rPr>
        <w:tab/>
        <w:t>חבר הכנסת טיבי, אני קוראת אותך לסדר- -</w:t>
      </w:r>
    </w:p>
    <w:p w14:paraId="59697DB2" w14:textId="77777777" w:rsidR="008207A2" w:rsidRPr="008207A2" w:rsidRDefault="008207A2" w:rsidP="008207A2">
      <w:pPr>
        <w:bidi/>
        <w:jc w:val="both"/>
        <w:rPr>
          <w:rFonts w:cs="David" w:hint="cs"/>
          <w:rtl/>
        </w:rPr>
      </w:pPr>
    </w:p>
    <w:p w14:paraId="3F07E982"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2D9603E2" w14:textId="77777777" w:rsidR="008207A2" w:rsidRPr="008207A2" w:rsidRDefault="008207A2" w:rsidP="008207A2">
      <w:pPr>
        <w:bidi/>
        <w:jc w:val="both"/>
        <w:rPr>
          <w:rFonts w:cs="David" w:hint="cs"/>
          <w:rtl/>
        </w:rPr>
      </w:pPr>
    </w:p>
    <w:p w14:paraId="6F1FBEE7" w14:textId="77777777" w:rsidR="008207A2" w:rsidRPr="008207A2" w:rsidRDefault="008207A2" w:rsidP="008207A2">
      <w:pPr>
        <w:bidi/>
        <w:jc w:val="both"/>
        <w:rPr>
          <w:rFonts w:cs="David" w:hint="cs"/>
          <w:rtl/>
        </w:rPr>
      </w:pPr>
      <w:r w:rsidRPr="008207A2">
        <w:rPr>
          <w:rFonts w:cs="David" w:hint="cs"/>
          <w:rtl/>
        </w:rPr>
        <w:tab/>
        <w:t xml:space="preserve">חוק חשוב, אתם סוגרים את זה בחדר שם. </w:t>
      </w:r>
    </w:p>
    <w:p w14:paraId="2FEBA0E6" w14:textId="77777777" w:rsidR="008207A2" w:rsidRPr="008207A2" w:rsidRDefault="008207A2" w:rsidP="008207A2">
      <w:pPr>
        <w:bidi/>
        <w:jc w:val="both"/>
        <w:rPr>
          <w:rFonts w:cs="David" w:hint="cs"/>
          <w:rtl/>
        </w:rPr>
      </w:pPr>
    </w:p>
    <w:p w14:paraId="7D88707E"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765082EA" w14:textId="77777777" w:rsidR="008207A2" w:rsidRPr="008207A2" w:rsidRDefault="008207A2" w:rsidP="008207A2">
      <w:pPr>
        <w:bidi/>
        <w:jc w:val="both"/>
        <w:rPr>
          <w:rFonts w:cs="David" w:hint="cs"/>
          <w:rtl/>
        </w:rPr>
      </w:pPr>
    </w:p>
    <w:p w14:paraId="09BB2FA4" w14:textId="77777777" w:rsidR="008207A2" w:rsidRPr="008207A2" w:rsidRDefault="008207A2" w:rsidP="008207A2">
      <w:pPr>
        <w:bidi/>
        <w:jc w:val="both"/>
        <w:rPr>
          <w:rFonts w:cs="David" w:hint="cs"/>
          <w:rtl/>
        </w:rPr>
      </w:pPr>
      <w:r w:rsidRPr="008207A2">
        <w:rPr>
          <w:rFonts w:cs="David" w:hint="cs"/>
          <w:rtl/>
        </w:rPr>
        <w:tab/>
        <w:t>חבר הכנסת טיבי, אני קוראת אותך לסדר פעם שנייה- -</w:t>
      </w:r>
    </w:p>
    <w:p w14:paraId="6D1F57F4" w14:textId="77777777" w:rsidR="008207A2" w:rsidRPr="008207A2" w:rsidRDefault="008207A2" w:rsidP="008207A2">
      <w:pPr>
        <w:bidi/>
        <w:jc w:val="both"/>
        <w:rPr>
          <w:rFonts w:cs="David" w:hint="cs"/>
          <w:rtl/>
        </w:rPr>
      </w:pPr>
    </w:p>
    <w:p w14:paraId="667E2060" w14:textId="77777777" w:rsidR="008207A2" w:rsidRPr="008207A2" w:rsidRDefault="008207A2" w:rsidP="008207A2">
      <w:pPr>
        <w:bidi/>
        <w:jc w:val="both"/>
        <w:rPr>
          <w:rFonts w:cs="David" w:hint="cs"/>
          <w:rtl/>
        </w:rPr>
      </w:pPr>
      <w:r w:rsidRPr="008207A2">
        <w:rPr>
          <w:rFonts w:cs="David"/>
          <w:u w:val="single"/>
          <w:rtl/>
        </w:rPr>
        <w:br w:type="page"/>
      </w:r>
      <w:proofErr w:type="spellStart"/>
      <w:r w:rsidRPr="008207A2">
        <w:rPr>
          <w:rFonts w:cs="David" w:hint="cs"/>
          <w:u w:val="single"/>
          <w:rtl/>
        </w:rPr>
        <w:t>אחמד</w:t>
      </w:r>
      <w:proofErr w:type="spellEnd"/>
      <w:r w:rsidRPr="008207A2">
        <w:rPr>
          <w:rFonts w:cs="David" w:hint="cs"/>
          <w:u w:val="single"/>
          <w:rtl/>
        </w:rPr>
        <w:t xml:space="preserve"> טיבי:</w:t>
      </w:r>
    </w:p>
    <w:p w14:paraId="0FAD0315" w14:textId="77777777" w:rsidR="008207A2" w:rsidRPr="008207A2" w:rsidRDefault="008207A2" w:rsidP="008207A2">
      <w:pPr>
        <w:bidi/>
        <w:jc w:val="both"/>
        <w:rPr>
          <w:rFonts w:cs="David" w:hint="cs"/>
          <w:rtl/>
        </w:rPr>
      </w:pPr>
    </w:p>
    <w:p w14:paraId="7B5BE7EF" w14:textId="77777777" w:rsidR="008207A2" w:rsidRPr="008207A2" w:rsidRDefault="008207A2" w:rsidP="008207A2">
      <w:pPr>
        <w:bidi/>
        <w:jc w:val="both"/>
        <w:rPr>
          <w:rFonts w:cs="David" w:hint="cs"/>
          <w:rtl/>
        </w:rPr>
      </w:pPr>
      <w:r w:rsidRPr="008207A2">
        <w:rPr>
          <w:rFonts w:cs="David" w:hint="cs"/>
          <w:rtl/>
        </w:rPr>
        <w:tab/>
        <w:t xml:space="preserve"> תפסיקי עם - - - תפסיקי עם ה- - -בחדר- -</w:t>
      </w:r>
    </w:p>
    <w:p w14:paraId="0FDDBB95" w14:textId="77777777" w:rsidR="008207A2" w:rsidRPr="008207A2" w:rsidRDefault="008207A2" w:rsidP="008207A2">
      <w:pPr>
        <w:bidi/>
        <w:jc w:val="both"/>
        <w:rPr>
          <w:rFonts w:cs="David" w:hint="cs"/>
          <w:rtl/>
        </w:rPr>
      </w:pPr>
    </w:p>
    <w:p w14:paraId="4871EB11"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5553BDE5" w14:textId="77777777" w:rsidR="008207A2" w:rsidRPr="008207A2" w:rsidRDefault="008207A2" w:rsidP="008207A2">
      <w:pPr>
        <w:bidi/>
        <w:jc w:val="both"/>
        <w:rPr>
          <w:rFonts w:cs="David" w:hint="cs"/>
          <w:rtl/>
        </w:rPr>
      </w:pPr>
    </w:p>
    <w:p w14:paraId="08A8E86A" w14:textId="77777777" w:rsidR="008207A2" w:rsidRPr="008207A2" w:rsidRDefault="008207A2" w:rsidP="008207A2">
      <w:pPr>
        <w:bidi/>
        <w:jc w:val="both"/>
        <w:rPr>
          <w:rFonts w:cs="David" w:hint="cs"/>
          <w:rtl/>
        </w:rPr>
      </w:pPr>
      <w:r w:rsidRPr="008207A2">
        <w:rPr>
          <w:rFonts w:cs="David" w:hint="cs"/>
          <w:rtl/>
        </w:rPr>
        <w:tab/>
        <w:t>אני קוראת אותך לסדר פעם שלישית, צא החוצה להירגע.</w:t>
      </w:r>
    </w:p>
    <w:p w14:paraId="52E8E567" w14:textId="77777777" w:rsidR="008207A2" w:rsidRPr="008207A2" w:rsidRDefault="008207A2" w:rsidP="008207A2">
      <w:pPr>
        <w:bidi/>
        <w:jc w:val="both"/>
        <w:rPr>
          <w:rFonts w:cs="David" w:hint="cs"/>
          <w:rtl/>
        </w:rPr>
      </w:pPr>
    </w:p>
    <w:p w14:paraId="4BB5716A" w14:textId="77777777" w:rsidR="008207A2" w:rsidRPr="008207A2" w:rsidRDefault="008207A2" w:rsidP="008207A2">
      <w:pPr>
        <w:bidi/>
        <w:jc w:val="both"/>
        <w:rPr>
          <w:rFonts w:cs="David" w:hint="cs"/>
          <w:rtl/>
        </w:rPr>
      </w:pPr>
      <w:r w:rsidRPr="008207A2">
        <w:rPr>
          <w:rFonts w:cs="David" w:hint="cs"/>
          <w:rtl/>
        </w:rPr>
        <w:tab/>
        <w:t>יש לךְ דקה להתייעצות סיעתית.</w:t>
      </w:r>
    </w:p>
    <w:p w14:paraId="0ACCD6EA" w14:textId="77777777" w:rsidR="008207A2" w:rsidRPr="008207A2" w:rsidRDefault="008207A2" w:rsidP="008207A2">
      <w:pPr>
        <w:bidi/>
        <w:jc w:val="both"/>
        <w:rPr>
          <w:rFonts w:cs="David" w:hint="cs"/>
          <w:rtl/>
        </w:rPr>
      </w:pPr>
    </w:p>
    <w:p w14:paraId="6F5D7598"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6F7536F6" w14:textId="77777777" w:rsidR="008207A2" w:rsidRPr="008207A2" w:rsidRDefault="008207A2" w:rsidP="008207A2">
      <w:pPr>
        <w:bidi/>
        <w:jc w:val="both"/>
        <w:rPr>
          <w:rFonts w:cs="David" w:hint="cs"/>
          <w:rtl/>
        </w:rPr>
      </w:pPr>
    </w:p>
    <w:p w14:paraId="7ECA672F" w14:textId="77777777" w:rsidR="008207A2" w:rsidRPr="008207A2" w:rsidRDefault="008207A2" w:rsidP="008207A2">
      <w:pPr>
        <w:bidi/>
        <w:jc w:val="both"/>
        <w:rPr>
          <w:rFonts w:cs="David" w:hint="cs"/>
          <w:rtl/>
        </w:rPr>
      </w:pPr>
      <w:r w:rsidRPr="008207A2">
        <w:rPr>
          <w:rFonts w:cs="David" w:hint="cs"/>
          <w:rtl/>
        </w:rPr>
        <w:tab/>
        <w:t xml:space="preserve"> זה נושא יותר מדי חשוב מכדי שתיתני דקה להתייעצות סיעתית.</w:t>
      </w:r>
    </w:p>
    <w:p w14:paraId="35E584F7" w14:textId="77777777" w:rsidR="008207A2" w:rsidRPr="008207A2" w:rsidRDefault="008207A2" w:rsidP="008207A2">
      <w:pPr>
        <w:bidi/>
        <w:jc w:val="both"/>
        <w:rPr>
          <w:rFonts w:cs="David" w:hint="cs"/>
          <w:rtl/>
        </w:rPr>
      </w:pPr>
    </w:p>
    <w:p w14:paraId="412ABA31"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1F35C810" w14:textId="77777777" w:rsidR="008207A2" w:rsidRPr="008207A2" w:rsidRDefault="008207A2" w:rsidP="008207A2">
      <w:pPr>
        <w:bidi/>
        <w:jc w:val="both"/>
        <w:rPr>
          <w:rFonts w:cs="David" w:hint="cs"/>
          <w:rtl/>
        </w:rPr>
      </w:pPr>
    </w:p>
    <w:p w14:paraId="6D48D49E" w14:textId="77777777" w:rsidR="008207A2" w:rsidRPr="008207A2" w:rsidRDefault="008207A2" w:rsidP="008207A2">
      <w:pPr>
        <w:bidi/>
        <w:jc w:val="both"/>
        <w:rPr>
          <w:rFonts w:cs="David" w:hint="cs"/>
          <w:rtl/>
        </w:rPr>
      </w:pPr>
      <w:r w:rsidRPr="008207A2">
        <w:rPr>
          <w:rFonts w:cs="David" w:hint="cs"/>
          <w:rtl/>
        </w:rPr>
        <w:tab/>
        <w:t>אתם מוציאים שם רע לוועדת הכנסת. את באופן אישי גנבת הצבעה כאן בחדר שלך, ומעבירה הצעת חוק בלי דיון רציני.</w:t>
      </w:r>
    </w:p>
    <w:p w14:paraId="1E11A431" w14:textId="77777777" w:rsidR="008207A2" w:rsidRPr="008207A2" w:rsidRDefault="008207A2" w:rsidP="008207A2">
      <w:pPr>
        <w:bidi/>
        <w:jc w:val="both"/>
        <w:rPr>
          <w:rFonts w:cs="David" w:hint="cs"/>
          <w:rtl/>
        </w:rPr>
      </w:pPr>
    </w:p>
    <w:p w14:paraId="25D4A9C5"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6A81A65B" w14:textId="77777777" w:rsidR="008207A2" w:rsidRPr="008207A2" w:rsidRDefault="008207A2" w:rsidP="008207A2">
      <w:pPr>
        <w:bidi/>
        <w:jc w:val="both"/>
        <w:rPr>
          <w:rFonts w:cs="David" w:hint="cs"/>
          <w:rtl/>
        </w:rPr>
      </w:pPr>
    </w:p>
    <w:p w14:paraId="0AD7EF51" w14:textId="77777777" w:rsidR="008207A2" w:rsidRPr="008207A2" w:rsidRDefault="008207A2" w:rsidP="008207A2">
      <w:pPr>
        <w:bidi/>
        <w:jc w:val="both"/>
        <w:rPr>
          <w:rFonts w:cs="David" w:hint="cs"/>
          <w:rtl/>
        </w:rPr>
      </w:pPr>
      <w:r w:rsidRPr="008207A2">
        <w:rPr>
          <w:rFonts w:cs="David" w:hint="cs"/>
          <w:rtl/>
        </w:rPr>
        <w:tab/>
        <w:t>צא החוצה.</w:t>
      </w:r>
    </w:p>
    <w:p w14:paraId="1904AC60" w14:textId="77777777" w:rsidR="008207A2" w:rsidRPr="008207A2" w:rsidRDefault="008207A2" w:rsidP="008207A2">
      <w:pPr>
        <w:bidi/>
        <w:jc w:val="both"/>
        <w:rPr>
          <w:rFonts w:cs="David" w:hint="cs"/>
          <w:rtl/>
        </w:rPr>
      </w:pPr>
    </w:p>
    <w:p w14:paraId="6355B052"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695A24A2" w14:textId="77777777" w:rsidR="008207A2" w:rsidRPr="008207A2" w:rsidRDefault="008207A2" w:rsidP="008207A2">
      <w:pPr>
        <w:bidi/>
        <w:jc w:val="both"/>
        <w:rPr>
          <w:rFonts w:cs="David" w:hint="cs"/>
          <w:rtl/>
        </w:rPr>
      </w:pPr>
    </w:p>
    <w:p w14:paraId="423C5BCE" w14:textId="77777777" w:rsidR="008207A2" w:rsidRPr="008207A2" w:rsidRDefault="008207A2" w:rsidP="008207A2">
      <w:pPr>
        <w:bidi/>
        <w:jc w:val="both"/>
        <w:rPr>
          <w:rFonts w:cs="David" w:hint="cs"/>
          <w:rtl/>
        </w:rPr>
      </w:pPr>
      <w:r w:rsidRPr="008207A2">
        <w:rPr>
          <w:rFonts w:cs="David" w:hint="cs"/>
          <w:rtl/>
        </w:rPr>
        <w:tab/>
        <w:t xml:space="preserve"> דקה התייעצות סיעתית- - -</w:t>
      </w:r>
    </w:p>
    <w:p w14:paraId="209AB877" w14:textId="77777777" w:rsidR="008207A2" w:rsidRPr="008207A2" w:rsidRDefault="008207A2" w:rsidP="008207A2">
      <w:pPr>
        <w:bidi/>
        <w:jc w:val="both"/>
        <w:rPr>
          <w:rFonts w:cs="David" w:hint="cs"/>
          <w:rtl/>
        </w:rPr>
      </w:pPr>
    </w:p>
    <w:p w14:paraId="6AA383C5"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1E0314E7" w14:textId="77777777" w:rsidR="008207A2" w:rsidRPr="008207A2" w:rsidRDefault="008207A2" w:rsidP="008207A2">
      <w:pPr>
        <w:bidi/>
        <w:jc w:val="both"/>
        <w:rPr>
          <w:rFonts w:cs="David" w:hint="cs"/>
          <w:u w:val="single"/>
        </w:rPr>
      </w:pPr>
    </w:p>
    <w:p w14:paraId="7745B0D0" w14:textId="77777777" w:rsidR="008207A2" w:rsidRPr="008207A2" w:rsidRDefault="008207A2" w:rsidP="008207A2">
      <w:pPr>
        <w:bidi/>
        <w:jc w:val="both"/>
        <w:rPr>
          <w:rFonts w:cs="David" w:hint="cs"/>
          <w:rtl/>
        </w:rPr>
      </w:pPr>
      <w:r w:rsidRPr="008207A2">
        <w:rPr>
          <w:rFonts w:cs="David" w:hint="cs"/>
          <w:rtl/>
        </w:rPr>
        <w:tab/>
        <w:t xml:space="preserve"> אני מבקש לראות טבלה, אני לא יכול לקבל אותה? מה ההתנהגות הזאת?</w:t>
      </w:r>
    </w:p>
    <w:p w14:paraId="479D2608" w14:textId="77777777" w:rsidR="008207A2" w:rsidRPr="008207A2" w:rsidRDefault="008207A2" w:rsidP="008207A2">
      <w:pPr>
        <w:bidi/>
        <w:jc w:val="both"/>
        <w:rPr>
          <w:rFonts w:cs="David" w:hint="cs"/>
          <w:rtl/>
        </w:rPr>
      </w:pPr>
    </w:p>
    <w:p w14:paraId="72C8CE28"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1C99B8CA" w14:textId="77777777" w:rsidR="008207A2" w:rsidRPr="008207A2" w:rsidRDefault="008207A2" w:rsidP="008207A2">
      <w:pPr>
        <w:bidi/>
        <w:jc w:val="both"/>
        <w:rPr>
          <w:rFonts w:cs="David" w:hint="cs"/>
          <w:rtl/>
        </w:rPr>
      </w:pPr>
    </w:p>
    <w:p w14:paraId="5052D25B" w14:textId="77777777" w:rsidR="008207A2" w:rsidRPr="008207A2" w:rsidRDefault="008207A2" w:rsidP="008207A2">
      <w:pPr>
        <w:bidi/>
        <w:jc w:val="both"/>
        <w:rPr>
          <w:rFonts w:cs="David" w:hint="cs"/>
          <w:rtl/>
        </w:rPr>
      </w:pPr>
      <w:r w:rsidRPr="008207A2">
        <w:rPr>
          <w:rFonts w:cs="David" w:hint="cs"/>
          <w:rtl/>
        </w:rPr>
        <w:tab/>
        <w:t>- - -</w:t>
      </w:r>
    </w:p>
    <w:p w14:paraId="145CD703" w14:textId="77777777" w:rsidR="008207A2" w:rsidRPr="008207A2" w:rsidRDefault="008207A2" w:rsidP="008207A2">
      <w:pPr>
        <w:bidi/>
        <w:jc w:val="both"/>
        <w:rPr>
          <w:rFonts w:cs="David" w:hint="cs"/>
          <w:rtl/>
        </w:rPr>
      </w:pPr>
    </w:p>
    <w:p w14:paraId="48B13B6C"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524173F4" w14:textId="77777777" w:rsidR="008207A2" w:rsidRPr="008207A2" w:rsidRDefault="008207A2" w:rsidP="008207A2">
      <w:pPr>
        <w:bidi/>
        <w:jc w:val="both"/>
        <w:rPr>
          <w:rFonts w:cs="David" w:hint="cs"/>
          <w:rtl/>
        </w:rPr>
      </w:pPr>
    </w:p>
    <w:p w14:paraId="340A29B0" w14:textId="77777777" w:rsidR="008207A2" w:rsidRPr="008207A2" w:rsidRDefault="008207A2" w:rsidP="008207A2">
      <w:pPr>
        <w:bidi/>
        <w:jc w:val="both"/>
        <w:rPr>
          <w:rFonts w:cs="David" w:hint="cs"/>
          <w:rtl/>
        </w:rPr>
      </w:pPr>
      <w:r w:rsidRPr="008207A2">
        <w:rPr>
          <w:rFonts w:cs="David" w:hint="cs"/>
          <w:rtl/>
        </w:rPr>
        <w:tab/>
        <w:t xml:space="preserve"> סותמת את הפיות לאנשים. </w:t>
      </w:r>
    </w:p>
    <w:p w14:paraId="04EE1ACF" w14:textId="77777777" w:rsidR="008207A2" w:rsidRPr="008207A2" w:rsidRDefault="008207A2" w:rsidP="008207A2">
      <w:pPr>
        <w:bidi/>
        <w:jc w:val="both"/>
        <w:rPr>
          <w:rFonts w:cs="David" w:hint="cs"/>
          <w:rtl/>
        </w:rPr>
      </w:pPr>
    </w:p>
    <w:p w14:paraId="3D8730D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0668B5EB" w14:textId="77777777" w:rsidR="008207A2" w:rsidRPr="008207A2" w:rsidRDefault="008207A2" w:rsidP="008207A2">
      <w:pPr>
        <w:bidi/>
        <w:jc w:val="both"/>
        <w:rPr>
          <w:rFonts w:cs="David" w:hint="cs"/>
          <w:rtl/>
        </w:rPr>
      </w:pPr>
    </w:p>
    <w:p w14:paraId="7A17B2BD" w14:textId="77777777" w:rsidR="008207A2" w:rsidRPr="008207A2" w:rsidRDefault="008207A2" w:rsidP="008207A2">
      <w:pPr>
        <w:bidi/>
        <w:jc w:val="both"/>
        <w:rPr>
          <w:rFonts w:cs="David" w:hint="cs"/>
          <w:rtl/>
        </w:rPr>
      </w:pPr>
      <w:r w:rsidRPr="008207A2">
        <w:rPr>
          <w:rFonts w:cs="David" w:hint="cs"/>
          <w:rtl/>
        </w:rPr>
        <w:tab/>
        <w:t>צא החוצה בבקשה. סדרנים.</w:t>
      </w:r>
    </w:p>
    <w:p w14:paraId="7A30E99A" w14:textId="77777777" w:rsidR="008207A2" w:rsidRPr="008207A2" w:rsidRDefault="008207A2" w:rsidP="008207A2">
      <w:pPr>
        <w:bidi/>
        <w:jc w:val="both"/>
        <w:rPr>
          <w:rFonts w:cs="David" w:hint="cs"/>
          <w:rtl/>
        </w:rPr>
      </w:pPr>
    </w:p>
    <w:p w14:paraId="417EBD58"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3632B14F" w14:textId="77777777" w:rsidR="008207A2" w:rsidRPr="008207A2" w:rsidRDefault="008207A2" w:rsidP="008207A2">
      <w:pPr>
        <w:bidi/>
        <w:jc w:val="both"/>
        <w:rPr>
          <w:rFonts w:cs="David" w:hint="cs"/>
          <w:rtl/>
        </w:rPr>
      </w:pPr>
    </w:p>
    <w:p w14:paraId="51C90375" w14:textId="77777777" w:rsidR="008207A2" w:rsidRPr="008207A2" w:rsidRDefault="008207A2" w:rsidP="008207A2">
      <w:pPr>
        <w:bidi/>
        <w:jc w:val="both"/>
        <w:rPr>
          <w:rFonts w:cs="David" w:hint="cs"/>
          <w:rtl/>
        </w:rPr>
      </w:pPr>
      <w:r w:rsidRPr="008207A2">
        <w:rPr>
          <w:rFonts w:cs="David" w:hint="cs"/>
          <w:rtl/>
        </w:rPr>
        <w:tab/>
        <w:t xml:space="preserve"> 50 שנה הכנסת עבדה באופן הזה, ועכשיו אתם רוצים הצבעה, אז יש דקה להתייעצות סיעתית? </w:t>
      </w:r>
    </w:p>
    <w:p w14:paraId="27967E97" w14:textId="77777777" w:rsidR="008207A2" w:rsidRPr="008207A2" w:rsidRDefault="008207A2" w:rsidP="008207A2">
      <w:pPr>
        <w:bidi/>
        <w:jc w:val="both"/>
        <w:rPr>
          <w:rFonts w:cs="David" w:hint="cs"/>
          <w:rtl/>
        </w:rPr>
      </w:pPr>
    </w:p>
    <w:p w14:paraId="53832D96"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6A78BF50" w14:textId="77777777" w:rsidR="008207A2" w:rsidRPr="008207A2" w:rsidRDefault="008207A2" w:rsidP="008207A2">
      <w:pPr>
        <w:bidi/>
        <w:jc w:val="both"/>
        <w:rPr>
          <w:rFonts w:cs="David" w:hint="cs"/>
          <w:u w:val="single"/>
        </w:rPr>
      </w:pPr>
    </w:p>
    <w:p w14:paraId="35504883" w14:textId="77777777" w:rsidR="008207A2" w:rsidRPr="008207A2" w:rsidRDefault="008207A2" w:rsidP="008207A2">
      <w:pPr>
        <w:bidi/>
        <w:jc w:val="both"/>
        <w:rPr>
          <w:rFonts w:cs="David" w:hint="cs"/>
          <w:rtl/>
        </w:rPr>
      </w:pPr>
      <w:r w:rsidRPr="008207A2">
        <w:rPr>
          <w:rFonts w:cs="David" w:hint="cs"/>
          <w:rtl/>
        </w:rPr>
        <w:tab/>
        <w:t xml:space="preserve"> למה את מתנהגת בצורה כזאת?</w:t>
      </w:r>
    </w:p>
    <w:p w14:paraId="63FAAB5F" w14:textId="77777777" w:rsidR="008207A2" w:rsidRPr="008207A2" w:rsidRDefault="008207A2" w:rsidP="008207A2">
      <w:pPr>
        <w:bidi/>
        <w:jc w:val="both"/>
        <w:rPr>
          <w:rFonts w:cs="David" w:hint="cs"/>
          <w:rtl/>
        </w:rPr>
      </w:pPr>
    </w:p>
    <w:p w14:paraId="228D36ED"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1E80ECA7" w14:textId="77777777" w:rsidR="008207A2" w:rsidRPr="008207A2" w:rsidRDefault="008207A2" w:rsidP="008207A2">
      <w:pPr>
        <w:bidi/>
        <w:jc w:val="both"/>
        <w:rPr>
          <w:rFonts w:cs="David" w:hint="cs"/>
          <w:rtl/>
        </w:rPr>
      </w:pPr>
    </w:p>
    <w:p w14:paraId="5303923E" w14:textId="77777777" w:rsidR="008207A2" w:rsidRPr="008207A2" w:rsidRDefault="008207A2" w:rsidP="008207A2">
      <w:pPr>
        <w:bidi/>
        <w:jc w:val="both"/>
        <w:rPr>
          <w:rFonts w:cs="David" w:hint="cs"/>
          <w:rtl/>
        </w:rPr>
      </w:pPr>
      <w:r w:rsidRPr="008207A2">
        <w:rPr>
          <w:rFonts w:cs="David" w:hint="cs"/>
          <w:rtl/>
        </w:rPr>
        <w:tab/>
        <w:t xml:space="preserve"> זה בשל לדקה התייעצות סיעתית?</w:t>
      </w:r>
    </w:p>
    <w:p w14:paraId="4B0E2A9E" w14:textId="77777777" w:rsidR="008207A2" w:rsidRPr="008207A2" w:rsidRDefault="008207A2" w:rsidP="008207A2">
      <w:pPr>
        <w:bidi/>
        <w:jc w:val="both"/>
        <w:rPr>
          <w:rFonts w:cs="David" w:hint="cs"/>
          <w:rtl/>
        </w:rPr>
      </w:pPr>
    </w:p>
    <w:p w14:paraId="7985BDEC" w14:textId="77777777" w:rsidR="008207A2" w:rsidRPr="008207A2" w:rsidRDefault="008207A2" w:rsidP="008207A2">
      <w:pPr>
        <w:bidi/>
        <w:jc w:val="both"/>
        <w:rPr>
          <w:rFonts w:cs="David" w:hint="cs"/>
          <w:u w:val="single"/>
          <w:rtl/>
        </w:rPr>
      </w:pPr>
      <w:r w:rsidRPr="008207A2">
        <w:rPr>
          <w:rFonts w:cs="David"/>
          <w:u w:val="single"/>
          <w:rtl/>
        </w:rPr>
        <w:br w:type="page"/>
      </w:r>
      <w:r w:rsidRPr="008207A2">
        <w:rPr>
          <w:rFonts w:cs="David" w:hint="cs"/>
          <w:u w:val="single"/>
          <w:rtl/>
        </w:rPr>
        <w:t>היו"ר רוחמה אברהם:</w:t>
      </w:r>
    </w:p>
    <w:p w14:paraId="1AD3EE5D" w14:textId="77777777" w:rsidR="008207A2" w:rsidRPr="008207A2" w:rsidRDefault="008207A2" w:rsidP="008207A2">
      <w:pPr>
        <w:bidi/>
        <w:jc w:val="both"/>
        <w:rPr>
          <w:rFonts w:cs="David" w:hint="cs"/>
          <w:rtl/>
        </w:rPr>
      </w:pPr>
    </w:p>
    <w:p w14:paraId="4F6C215A" w14:textId="77777777" w:rsidR="008207A2" w:rsidRPr="008207A2" w:rsidRDefault="008207A2" w:rsidP="008207A2">
      <w:pPr>
        <w:bidi/>
        <w:jc w:val="both"/>
        <w:rPr>
          <w:rFonts w:cs="David" w:hint="cs"/>
          <w:rtl/>
        </w:rPr>
      </w:pPr>
      <w:r w:rsidRPr="008207A2">
        <w:rPr>
          <w:rFonts w:cs="David" w:hint="cs"/>
          <w:rtl/>
        </w:rPr>
        <w:tab/>
        <w:t xml:space="preserve"> חברת הכנסת </w:t>
      </w:r>
      <w:proofErr w:type="spellStart"/>
      <w:r w:rsidRPr="008207A2">
        <w:rPr>
          <w:rFonts w:cs="David" w:hint="cs"/>
          <w:rtl/>
        </w:rPr>
        <w:t>גלאון</w:t>
      </w:r>
      <w:proofErr w:type="spellEnd"/>
      <w:r w:rsidRPr="008207A2">
        <w:rPr>
          <w:rFonts w:cs="David" w:hint="cs"/>
          <w:rtl/>
        </w:rPr>
        <w:t>.</w:t>
      </w:r>
    </w:p>
    <w:p w14:paraId="0248630C" w14:textId="77777777" w:rsidR="008207A2" w:rsidRPr="008207A2" w:rsidRDefault="008207A2" w:rsidP="008207A2">
      <w:pPr>
        <w:bidi/>
        <w:jc w:val="both"/>
        <w:rPr>
          <w:rFonts w:cs="David" w:hint="cs"/>
          <w:rtl/>
        </w:rPr>
      </w:pPr>
    </w:p>
    <w:p w14:paraId="2E0C85AC" w14:textId="77777777" w:rsidR="008207A2" w:rsidRPr="008207A2" w:rsidRDefault="008207A2" w:rsidP="008207A2">
      <w:pPr>
        <w:bidi/>
        <w:jc w:val="both"/>
        <w:rPr>
          <w:rFonts w:cs="David" w:hint="cs"/>
          <w:u w:val="single"/>
          <w:rtl/>
        </w:rPr>
      </w:pPr>
      <w:r w:rsidRPr="008207A2">
        <w:rPr>
          <w:rFonts w:cs="David" w:hint="cs"/>
          <w:u w:val="single"/>
          <w:rtl/>
        </w:rPr>
        <w:t>קריאות:</w:t>
      </w:r>
    </w:p>
    <w:p w14:paraId="3170E7D0" w14:textId="77777777" w:rsidR="008207A2" w:rsidRPr="008207A2" w:rsidRDefault="008207A2" w:rsidP="008207A2">
      <w:pPr>
        <w:bidi/>
        <w:jc w:val="both"/>
        <w:rPr>
          <w:rFonts w:cs="David" w:hint="cs"/>
          <w:u w:val="single"/>
          <w:rtl/>
        </w:rPr>
      </w:pPr>
    </w:p>
    <w:p w14:paraId="5379D640" w14:textId="77777777" w:rsidR="008207A2" w:rsidRPr="008207A2" w:rsidRDefault="008207A2" w:rsidP="008207A2">
      <w:pPr>
        <w:bidi/>
        <w:jc w:val="both"/>
        <w:rPr>
          <w:rFonts w:cs="David" w:hint="cs"/>
          <w:rtl/>
        </w:rPr>
      </w:pPr>
      <w:r w:rsidRPr="008207A2">
        <w:rPr>
          <w:rFonts w:cs="David" w:hint="cs"/>
          <w:rtl/>
        </w:rPr>
        <w:tab/>
        <w:t>- - -</w:t>
      </w:r>
    </w:p>
    <w:p w14:paraId="041D3E3B" w14:textId="77777777" w:rsidR="008207A2" w:rsidRPr="008207A2" w:rsidRDefault="008207A2" w:rsidP="008207A2">
      <w:pPr>
        <w:bidi/>
        <w:jc w:val="both"/>
        <w:rPr>
          <w:rFonts w:cs="David" w:hint="cs"/>
          <w:rtl/>
        </w:rPr>
      </w:pPr>
    </w:p>
    <w:p w14:paraId="70E8FCE7"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353B0ED9" w14:textId="77777777" w:rsidR="008207A2" w:rsidRPr="008207A2" w:rsidRDefault="008207A2" w:rsidP="008207A2">
      <w:pPr>
        <w:bidi/>
        <w:jc w:val="both"/>
        <w:rPr>
          <w:rFonts w:cs="David" w:hint="cs"/>
          <w:rtl/>
        </w:rPr>
      </w:pPr>
    </w:p>
    <w:p w14:paraId="35B56816" w14:textId="77777777" w:rsidR="008207A2" w:rsidRPr="008207A2" w:rsidRDefault="008207A2" w:rsidP="008207A2">
      <w:pPr>
        <w:bidi/>
        <w:jc w:val="both"/>
        <w:rPr>
          <w:rFonts w:cs="David" w:hint="cs"/>
          <w:rtl/>
        </w:rPr>
      </w:pPr>
      <w:r w:rsidRPr="008207A2">
        <w:rPr>
          <w:rFonts w:cs="David" w:hint="cs"/>
          <w:rtl/>
        </w:rPr>
        <w:tab/>
        <w:t xml:space="preserve"> 50 שנה </w:t>
      </w:r>
      <w:r w:rsidRPr="008207A2">
        <w:rPr>
          <w:rFonts w:cs="David"/>
          <w:rtl/>
        </w:rPr>
        <w:t>–</w:t>
      </w:r>
      <w:r w:rsidRPr="008207A2">
        <w:rPr>
          <w:rFonts w:cs="David" w:hint="cs"/>
          <w:rtl/>
        </w:rPr>
        <w:t xml:space="preserve"> אתם קובעים לנו דקה התייעצות סיעתית?</w:t>
      </w:r>
    </w:p>
    <w:p w14:paraId="0B66D1E3" w14:textId="77777777" w:rsidR="008207A2" w:rsidRPr="008207A2" w:rsidRDefault="008207A2" w:rsidP="008207A2">
      <w:pPr>
        <w:bidi/>
        <w:jc w:val="both"/>
        <w:rPr>
          <w:rFonts w:cs="David" w:hint="cs"/>
          <w:rtl/>
        </w:rPr>
      </w:pPr>
    </w:p>
    <w:p w14:paraId="028EA64B"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358E40E5" w14:textId="77777777" w:rsidR="008207A2" w:rsidRPr="008207A2" w:rsidRDefault="008207A2" w:rsidP="008207A2">
      <w:pPr>
        <w:bidi/>
        <w:jc w:val="both"/>
        <w:rPr>
          <w:rFonts w:cs="David" w:hint="cs"/>
          <w:rtl/>
        </w:rPr>
      </w:pPr>
    </w:p>
    <w:p w14:paraId="2D5C6D22" w14:textId="77777777" w:rsidR="008207A2" w:rsidRPr="008207A2" w:rsidRDefault="008207A2" w:rsidP="008207A2">
      <w:pPr>
        <w:bidi/>
        <w:jc w:val="both"/>
        <w:rPr>
          <w:rFonts w:cs="David" w:hint="cs"/>
          <w:rtl/>
        </w:rPr>
      </w:pPr>
      <w:r w:rsidRPr="008207A2">
        <w:rPr>
          <w:rFonts w:cs="David" w:hint="cs"/>
          <w:rtl/>
        </w:rPr>
        <w:tab/>
        <w:t xml:space="preserve">חברת הכנסת </w:t>
      </w:r>
      <w:proofErr w:type="spellStart"/>
      <w:r w:rsidRPr="008207A2">
        <w:rPr>
          <w:rFonts w:cs="David" w:hint="cs"/>
          <w:rtl/>
        </w:rPr>
        <w:t>גלאון</w:t>
      </w:r>
      <w:proofErr w:type="spellEnd"/>
      <w:r w:rsidRPr="008207A2">
        <w:rPr>
          <w:rFonts w:cs="David" w:hint="cs"/>
          <w:rtl/>
        </w:rPr>
        <w:t>.</w:t>
      </w:r>
    </w:p>
    <w:p w14:paraId="4DD376F6" w14:textId="77777777" w:rsidR="008207A2" w:rsidRPr="008207A2" w:rsidRDefault="008207A2" w:rsidP="008207A2">
      <w:pPr>
        <w:bidi/>
        <w:jc w:val="both"/>
        <w:rPr>
          <w:rFonts w:cs="David" w:hint="cs"/>
          <w:rtl/>
        </w:rPr>
      </w:pPr>
    </w:p>
    <w:p w14:paraId="44878B64"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1EFB54DF" w14:textId="77777777" w:rsidR="008207A2" w:rsidRPr="008207A2" w:rsidRDefault="008207A2" w:rsidP="008207A2">
      <w:pPr>
        <w:bidi/>
        <w:jc w:val="both"/>
        <w:rPr>
          <w:rFonts w:cs="David" w:hint="cs"/>
          <w:rtl/>
        </w:rPr>
      </w:pPr>
    </w:p>
    <w:p w14:paraId="2AF3A4D0" w14:textId="77777777" w:rsidR="008207A2" w:rsidRPr="008207A2" w:rsidRDefault="008207A2" w:rsidP="008207A2">
      <w:pPr>
        <w:bidi/>
        <w:jc w:val="both"/>
        <w:rPr>
          <w:rFonts w:cs="David" w:hint="cs"/>
          <w:rtl/>
        </w:rPr>
      </w:pPr>
      <w:r w:rsidRPr="008207A2">
        <w:rPr>
          <w:rFonts w:cs="David" w:hint="cs"/>
          <w:rtl/>
        </w:rPr>
        <w:tab/>
        <w:t xml:space="preserve"> מה זה דחוף?</w:t>
      </w:r>
    </w:p>
    <w:p w14:paraId="60068312" w14:textId="77777777" w:rsidR="008207A2" w:rsidRPr="008207A2" w:rsidRDefault="008207A2" w:rsidP="008207A2">
      <w:pPr>
        <w:bidi/>
        <w:jc w:val="both"/>
        <w:rPr>
          <w:rFonts w:cs="David" w:hint="cs"/>
          <w:rtl/>
        </w:rPr>
      </w:pPr>
    </w:p>
    <w:p w14:paraId="74DF3CA0" w14:textId="77777777" w:rsidR="008207A2" w:rsidRPr="008207A2" w:rsidRDefault="008207A2" w:rsidP="008207A2">
      <w:pPr>
        <w:bidi/>
        <w:jc w:val="both"/>
        <w:rPr>
          <w:rFonts w:cs="David" w:hint="cs"/>
          <w:u w:val="single"/>
          <w:rtl/>
        </w:rPr>
      </w:pPr>
      <w:r w:rsidRPr="008207A2">
        <w:rPr>
          <w:rFonts w:cs="David" w:hint="cs"/>
          <w:u w:val="single"/>
          <w:rtl/>
        </w:rPr>
        <w:t>קריאות:</w:t>
      </w:r>
    </w:p>
    <w:p w14:paraId="3325C654" w14:textId="77777777" w:rsidR="008207A2" w:rsidRPr="008207A2" w:rsidRDefault="008207A2" w:rsidP="008207A2">
      <w:pPr>
        <w:bidi/>
        <w:jc w:val="both"/>
        <w:rPr>
          <w:rFonts w:cs="David" w:hint="cs"/>
          <w:u w:val="single"/>
          <w:rtl/>
        </w:rPr>
      </w:pPr>
    </w:p>
    <w:p w14:paraId="4B365643" w14:textId="77777777" w:rsidR="008207A2" w:rsidRPr="008207A2" w:rsidRDefault="008207A2" w:rsidP="008207A2">
      <w:pPr>
        <w:bidi/>
        <w:jc w:val="both"/>
        <w:rPr>
          <w:rFonts w:cs="David" w:hint="cs"/>
          <w:rtl/>
        </w:rPr>
      </w:pPr>
      <w:r w:rsidRPr="008207A2">
        <w:rPr>
          <w:rFonts w:cs="David" w:hint="cs"/>
          <w:rtl/>
        </w:rPr>
        <w:tab/>
        <w:t>- - -</w:t>
      </w:r>
    </w:p>
    <w:p w14:paraId="7E9828B2" w14:textId="77777777" w:rsidR="008207A2" w:rsidRPr="008207A2" w:rsidRDefault="008207A2" w:rsidP="008207A2">
      <w:pPr>
        <w:bidi/>
        <w:jc w:val="both"/>
        <w:rPr>
          <w:rFonts w:cs="David" w:hint="cs"/>
          <w:rtl/>
        </w:rPr>
      </w:pPr>
    </w:p>
    <w:p w14:paraId="2E5E2522" w14:textId="77777777" w:rsidR="008207A2" w:rsidRPr="008207A2" w:rsidRDefault="008207A2" w:rsidP="008207A2">
      <w:pPr>
        <w:bidi/>
        <w:jc w:val="both"/>
        <w:rPr>
          <w:rFonts w:cs="David" w:hint="cs"/>
          <w:u w:val="single"/>
          <w:rtl/>
        </w:rPr>
      </w:pPr>
      <w:r w:rsidRPr="008207A2">
        <w:rPr>
          <w:rFonts w:cs="David" w:hint="cs"/>
          <w:u w:val="single"/>
          <w:rtl/>
        </w:rPr>
        <w:t>קריאה:</w:t>
      </w:r>
    </w:p>
    <w:p w14:paraId="6CC3558D" w14:textId="77777777" w:rsidR="008207A2" w:rsidRPr="008207A2" w:rsidRDefault="008207A2" w:rsidP="008207A2">
      <w:pPr>
        <w:bidi/>
        <w:jc w:val="both"/>
        <w:rPr>
          <w:rFonts w:cs="David" w:hint="cs"/>
          <w:u w:val="single"/>
          <w:rtl/>
        </w:rPr>
      </w:pPr>
    </w:p>
    <w:p w14:paraId="1CB5F803" w14:textId="77777777" w:rsidR="008207A2" w:rsidRPr="008207A2" w:rsidRDefault="008207A2" w:rsidP="008207A2">
      <w:pPr>
        <w:bidi/>
        <w:jc w:val="both"/>
        <w:rPr>
          <w:rFonts w:cs="David" w:hint="cs"/>
          <w:rtl/>
        </w:rPr>
      </w:pPr>
      <w:r w:rsidRPr="008207A2">
        <w:rPr>
          <w:rFonts w:cs="David" w:hint="cs"/>
          <w:rtl/>
        </w:rPr>
        <w:tab/>
        <w:t>די, הוא כבר נרגע.</w:t>
      </w:r>
    </w:p>
    <w:p w14:paraId="0BF85340" w14:textId="77777777" w:rsidR="008207A2" w:rsidRPr="008207A2" w:rsidRDefault="008207A2" w:rsidP="008207A2">
      <w:pPr>
        <w:bidi/>
        <w:jc w:val="both"/>
        <w:rPr>
          <w:rFonts w:cs="David" w:hint="cs"/>
          <w:rtl/>
        </w:rPr>
      </w:pPr>
    </w:p>
    <w:p w14:paraId="509E6EA7"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6907E38B" w14:textId="77777777" w:rsidR="008207A2" w:rsidRPr="008207A2" w:rsidRDefault="008207A2" w:rsidP="008207A2">
      <w:pPr>
        <w:bidi/>
        <w:jc w:val="both"/>
        <w:rPr>
          <w:rFonts w:cs="David" w:hint="cs"/>
          <w:u w:val="single"/>
        </w:rPr>
      </w:pPr>
    </w:p>
    <w:p w14:paraId="6EB13465" w14:textId="77777777" w:rsidR="008207A2" w:rsidRPr="008207A2" w:rsidRDefault="008207A2" w:rsidP="008207A2">
      <w:pPr>
        <w:bidi/>
        <w:jc w:val="both"/>
        <w:rPr>
          <w:rFonts w:cs="David" w:hint="cs"/>
          <w:rtl/>
        </w:rPr>
      </w:pPr>
      <w:r w:rsidRPr="008207A2">
        <w:rPr>
          <w:rFonts w:cs="David" w:hint="cs"/>
          <w:rtl/>
        </w:rPr>
        <w:tab/>
        <w:t xml:space="preserve"> אני מבקש, מה זה כל כך דחוף?</w:t>
      </w:r>
    </w:p>
    <w:p w14:paraId="1F33EBEC" w14:textId="77777777" w:rsidR="008207A2" w:rsidRPr="008207A2" w:rsidRDefault="008207A2" w:rsidP="008207A2">
      <w:pPr>
        <w:bidi/>
        <w:jc w:val="both"/>
        <w:rPr>
          <w:rFonts w:cs="David" w:hint="cs"/>
          <w:rtl/>
        </w:rPr>
      </w:pPr>
    </w:p>
    <w:p w14:paraId="25EE7F7F"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499DFEE8" w14:textId="77777777" w:rsidR="008207A2" w:rsidRPr="008207A2" w:rsidRDefault="008207A2" w:rsidP="008207A2">
      <w:pPr>
        <w:bidi/>
        <w:jc w:val="both"/>
        <w:rPr>
          <w:rFonts w:cs="David" w:hint="cs"/>
          <w:rtl/>
        </w:rPr>
      </w:pPr>
    </w:p>
    <w:p w14:paraId="4D48E6F8" w14:textId="77777777" w:rsidR="008207A2" w:rsidRPr="008207A2" w:rsidRDefault="008207A2" w:rsidP="008207A2">
      <w:pPr>
        <w:bidi/>
        <w:jc w:val="both"/>
        <w:rPr>
          <w:rFonts w:cs="David" w:hint="cs"/>
          <w:rtl/>
        </w:rPr>
      </w:pPr>
      <w:r w:rsidRPr="008207A2">
        <w:rPr>
          <w:rFonts w:cs="David" w:hint="cs"/>
          <w:rtl/>
        </w:rPr>
        <w:tab/>
        <w:t xml:space="preserve"> זה לא כל-כך דחוף.</w:t>
      </w:r>
    </w:p>
    <w:p w14:paraId="00D18606" w14:textId="77777777" w:rsidR="008207A2" w:rsidRPr="008207A2" w:rsidRDefault="008207A2" w:rsidP="008207A2">
      <w:pPr>
        <w:bidi/>
        <w:jc w:val="both"/>
        <w:rPr>
          <w:rFonts w:cs="David" w:hint="cs"/>
          <w:rtl/>
        </w:rPr>
      </w:pPr>
    </w:p>
    <w:p w14:paraId="010F4410"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41B2CFEA" w14:textId="77777777" w:rsidR="008207A2" w:rsidRPr="008207A2" w:rsidRDefault="008207A2" w:rsidP="008207A2">
      <w:pPr>
        <w:bidi/>
        <w:jc w:val="both"/>
        <w:rPr>
          <w:rFonts w:cs="David" w:hint="cs"/>
          <w:rtl/>
        </w:rPr>
      </w:pPr>
    </w:p>
    <w:p w14:paraId="03DF0888" w14:textId="77777777" w:rsidR="008207A2" w:rsidRPr="008207A2" w:rsidRDefault="008207A2" w:rsidP="008207A2">
      <w:pPr>
        <w:bidi/>
        <w:jc w:val="both"/>
        <w:rPr>
          <w:rFonts w:cs="David" w:hint="cs"/>
          <w:rtl/>
        </w:rPr>
      </w:pPr>
      <w:r w:rsidRPr="008207A2">
        <w:rPr>
          <w:rFonts w:cs="David" w:hint="cs"/>
          <w:rtl/>
        </w:rPr>
        <w:tab/>
        <w:t xml:space="preserve"> אני מבקשת לעבור להצבעה. יהיו פה עוד דיונים לקראת הקריאה השנייה והשלישית, ותגידו מה שאתם רוצים בחוץ </w:t>
      </w:r>
      <w:r w:rsidRPr="008207A2">
        <w:rPr>
          <w:rFonts w:cs="David"/>
          <w:rtl/>
        </w:rPr>
        <w:t>–</w:t>
      </w:r>
      <w:r w:rsidRPr="008207A2">
        <w:rPr>
          <w:rFonts w:cs="David" w:hint="cs"/>
          <w:rtl/>
        </w:rPr>
        <w:t xml:space="preserve"> אני מנהלת את הוועדה הזאת - -</w:t>
      </w:r>
    </w:p>
    <w:p w14:paraId="1E56FD55" w14:textId="77777777" w:rsidR="008207A2" w:rsidRPr="008207A2" w:rsidRDefault="008207A2" w:rsidP="008207A2">
      <w:pPr>
        <w:bidi/>
        <w:jc w:val="both"/>
        <w:rPr>
          <w:rFonts w:cs="David" w:hint="cs"/>
          <w:rtl/>
        </w:rPr>
      </w:pPr>
    </w:p>
    <w:p w14:paraId="0A417B00"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0D186FAB" w14:textId="77777777" w:rsidR="008207A2" w:rsidRPr="008207A2" w:rsidRDefault="008207A2" w:rsidP="008207A2">
      <w:pPr>
        <w:bidi/>
        <w:jc w:val="both"/>
        <w:rPr>
          <w:rFonts w:cs="David" w:hint="cs"/>
          <w:rtl/>
        </w:rPr>
      </w:pPr>
    </w:p>
    <w:p w14:paraId="7D809D3A" w14:textId="77777777" w:rsidR="008207A2" w:rsidRPr="008207A2" w:rsidRDefault="008207A2" w:rsidP="008207A2">
      <w:pPr>
        <w:bidi/>
        <w:jc w:val="both"/>
        <w:rPr>
          <w:rFonts w:cs="David" w:hint="cs"/>
          <w:rtl/>
        </w:rPr>
      </w:pPr>
      <w:r w:rsidRPr="008207A2">
        <w:rPr>
          <w:rFonts w:cs="David" w:hint="cs"/>
          <w:rtl/>
        </w:rPr>
        <w:tab/>
        <w:t xml:space="preserve"> את מנהלת אותה רע מאוד. רע מאוד את מנהלת אותה.</w:t>
      </w:r>
    </w:p>
    <w:p w14:paraId="4A1CBD6B" w14:textId="77777777" w:rsidR="008207A2" w:rsidRPr="008207A2" w:rsidRDefault="008207A2" w:rsidP="008207A2">
      <w:pPr>
        <w:bidi/>
        <w:jc w:val="both"/>
        <w:rPr>
          <w:rFonts w:cs="David" w:hint="cs"/>
          <w:rtl/>
        </w:rPr>
      </w:pPr>
    </w:p>
    <w:p w14:paraId="4B9B9BBF"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2BB2BB1D" w14:textId="77777777" w:rsidR="008207A2" w:rsidRPr="008207A2" w:rsidRDefault="008207A2" w:rsidP="008207A2">
      <w:pPr>
        <w:bidi/>
        <w:jc w:val="both"/>
        <w:rPr>
          <w:rFonts w:cs="David" w:hint="cs"/>
          <w:rtl/>
        </w:rPr>
      </w:pPr>
    </w:p>
    <w:p w14:paraId="02C12161" w14:textId="77777777" w:rsidR="008207A2" w:rsidRPr="008207A2" w:rsidRDefault="008207A2" w:rsidP="008207A2">
      <w:pPr>
        <w:bidi/>
        <w:jc w:val="both"/>
        <w:rPr>
          <w:rFonts w:cs="David" w:hint="cs"/>
          <w:rtl/>
        </w:rPr>
      </w:pPr>
      <w:r w:rsidRPr="008207A2">
        <w:rPr>
          <w:rFonts w:cs="David" w:hint="cs"/>
          <w:rtl/>
        </w:rPr>
        <w:tab/>
        <w:t>- -ואת אמרת את זה אתמול- -</w:t>
      </w:r>
    </w:p>
    <w:p w14:paraId="462A318C" w14:textId="77777777" w:rsidR="008207A2" w:rsidRPr="008207A2" w:rsidRDefault="008207A2" w:rsidP="008207A2">
      <w:pPr>
        <w:bidi/>
        <w:jc w:val="both"/>
        <w:rPr>
          <w:rFonts w:cs="David" w:hint="cs"/>
          <w:rtl/>
        </w:rPr>
      </w:pPr>
    </w:p>
    <w:p w14:paraId="5BBBA140"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825F97A" w14:textId="77777777" w:rsidR="008207A2" w:rsidRPr="008207A2" w:rsidRDefault="008207A2" w:rsidP="008207A2">
      <w:pPr>
        <w:bidi/>
        <w:jc w:val="both"/>
        <w:rPr>
          <w:rFonts w:cs="David" w:hint="cs"/>
          <w:rtl/>
        </w:rPr>
      </w:pPr>
    </w:p>
    <w:p w14:paraId="73E0A65E" w14:textId="77777777" w:rsidR="008207A2" w:rsidRPr="008207A2" w:rsidRDefault="008207A2" w:rsidP="008207A2">
      <w:pPr>
        <w:bidi/>
        <w:jc w:val="both"/>
        <w:rPr>
          <w:rFonts w:cs="David" w:hint="cs"/>
          <w:rtl/>
        </w:rPr>
      </w:pPr>
      <w:r w:rsidRPr="008207A2">
        <w:rPr>
          <w:rFonts w:cs="David" w:hint="cs"/>
          <w:rtl/>
        </w:rPr>
        <w:tab/>
        <w:t xml:space="preserve"> את מנהלת אותה רע מאוד. רע מאוד את מנהלת אותה.  את מנהלת אותה רע מאוד- -</w:t>
      </w:r>
    </w:p>
    <w:p w14:paraId="0C5B5751" w14:textId="77777777" w:rsidR="008207A2" w:rsidRPr="008207A2" w:rsidRDefault="008207A2" w:rsidP="008207A2">
      <w:pPr>
        <w:bidi/>
        <w:jc w:val="both"/>
        <w:rPr>
          <w:rFonts w:cs="David" w:hint="cs"/>
          <w:rtl/>
        </w:rPr>
      </w:pPr>
    </w:p>
    <w:p w14:paraId="273178F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2FF9B06F" w14:textId="77777777" w:rsidR="008207A2" w:rsidRPr="008207A2" w:rsidRDefault="008207A2" w:rsidP="008207A2">
      <w:pPr>
        <w:bidi/>
        <w:jc w:val="both"/>
        <w:rPr>
          <w:rFonts w:cs="David" w:hint="cs"/>
          <w:rtl/>
        </w:rPr>
      </w:pPr>
    </w:p>
    <w:p w14:paraId="18F267F8" w14:textId="77777777" w:rsidR="008207A2" w:rsidRPr="008207A2" w:rsidRDefault="008207A2" w:rsidP="008207A2">
      <w:pPr>
        <w:bidi/>
        <w:jc w:val="both"/>
        <w:rPr>
          <w:rFonts w:cs="David" w:hint="cs"/>
          <w:rtl/>
        </w:rPr>
      </w:pPr>
      <w:r w:rsidRPr="008207A2">
        <w:rPr>
          <w:rFonts w:cs="David" w:hint="cs"/>
          <w:rtl/>
        </w:rPr>
        <w:tab/>
        <w:t xml:space="preserve"> אתה יכול- - </w:t>
      </w:r>
    </w:p>
    <w:p w14:paraId="268B602C" w14:textId="77777777" w:rsidR="008207A2" w:rsidRPr="008207A2" w:rsidRDefault="008207A2" w:rsidP="008207A2">
      <w:pPr>
        <w:bidi/>
        <w:jc w:val="both"/>
        <w:rPr>
          <w:rFonts w:cs="David" w:hint="cs"/>
          <w:rtl/>
        </w:rPr>
      </w:pPr>
    </w:p>
    <w:p w14:paraId="4BF551F9"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1D569D11" w14:textId="77777777" w:rsidR="008207A2" w:rsidRPr="008207A2" w:rsidRDefault="008207A2" w:rsidP="008207A2">
      <w:pPr>
        <w:bidi/>
        <w:jc w:val="both"/>
        <w:rPr>
          <w:rFonts w:cs="David" w:hint="cs"/>
          <w:rtl/>
        </w:rPr>
      </w:pPr>
    </w:p>
    <w:p w14:paraId="1ED46653" w14:textId="77777777" w:rsidR="008207A2" w:rsidRPr="008207A2" w:rsidRDefault="008207A2" w:rsidP="008207A2">
      <w:pPr>
        <w:bidi/>
        <w:jc w:val="both"/>
        <w:rPr>
          <w:rFonts w:cs="David" w:hint="cs"/>
          <w:rtl/>
        </w:rPr>
      </w:pPr>
      <w:r w:rsidRPr="008207A2">
        <w:rPr>
          <w:rFonts w:cs="David" w:hint="cs"/>
          <w:rtl/>
        </w:rPr>
        <w:tab/>
        <w:t>- - אז אל תתגאי שאת מנהלת אותה ככה.</w:t>
      </w:r>
    </w:p>
    <w:p w14:paraId="55664D20" w14:textId="77777777" w:rsidR="008207A2" w:rsidRPr="008207A2" w:rsidRDefault="008207A2" w:rsidP="008207A2">
      <w:pPr>
        <w:bidi/>
        <w:jc w:val="both"/>
        <w:rPr>
          <w:rFonts w:cs="David" w:hint="cs"/>
          <w:rtl/>
        </w:rPr>
      </w:pPr>
    </w:p>
    <w:p w14:paraId="50A9AFB2"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18C62F29" w14:textId="77777777" w:rsidR="008207A2" w:rsidRPr="008207A2" w:rsidRDefault="008207A2" w:rsidP="008207A2">
      <w:pPr>
        <w:bidi/>
        <w:jc w:val="both"/>
        <w:rPr>
          <w:rFonts w:cs="David" w:hint="cs"/>
          <w:rtl/>
        </w:rPr>
      </w:pPr>
    </w:p>
    <w:p w14:paraId="060BF62A" w14:textId="77777777" w:rsidR="008207A2" w:rsidRPr="008207A2" w:rsidRDefault="008207A2" w:rsidP="008207A2">
      <w:pPr>
        <w:pStyle w:val="BodyText"/>
        <w:rPr>
          <w:rFonts w:hint="cs"/>
          <w:rtl/>
        </w:rPr>
      </w:pPr>
      <w:r w:rsidRPr="008207A2">
        <w:rPr>
          <w:rFonts w:hint="cs"/>
          <w:rtl/>
        </w:rPr>
        <w:tab/>
        <w:t xml:space="preserve">אתה היית חבר בהרבה מאוד ועדות כנסת. מכיוון שאתה מקבל יותר מדי אתה מרשה לעצמך - - </w:t>
      </w:r>
    </w:p>
    <w:p w14:paraId="13EF5A90" w14:textId="77777777" w:rsidR="008207A2" w:rsidRPr="008207A2" w:rsidRDefault="008207A2" w:rsidP="008207A2">
      <w:pPr>
        <w:bidi/>
        <w:jc w:val="both"/>
        <w:rPr>
          <w:rFonts w:cs="David" w:hint="cs"/>
          <w:rtl/>
        </w:rPr>
      </w:pPr>
    </w:p>
    <w:p w14:paraId="60720DB8"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128529A8" w14:textId="77777777" w:rsidR="008207A2" w:rsidRPr="008207A2" w:rsidRDefault="008207A2" w:rsidP="008207A2">
      <w:pPr>
        <w:bidi/>
        <w:jc w:val="both"/>
        <w:rPr>
          <w:rFonts w:cs="David" w:hint="cs"/>
          <w:rtl/>
        </w:rPr>
      </w:pPr>
    </w:p>
    <w:p w14:paraId="199BD565" w14:textId="77777777" w:rsidR="008207A2" w:rsidRPr="008207A2" w:rsidRDefault="008207A2" w:rsidP="008207A2">
      <w:pPr>
        <w:bidi/>
        <w:jc w:val="both"/>
        <w:rPr>
          <w:rFonts w:cs="David" w:hint="cs"/>
          <w:rtl/>
        </w:rPr>
      </w:pPr>
      <w:r w:rsidRPr="008207A2">
        <w:rPr>
          <w:rFonts w:cs="David" w:hint="cs"/>
          <w:rtl/>
        </w:rPr>
        <w:tab/>
        <w:t xml:space="preserve"> מבטלים ייצוג של סיעות, ואת נותנת דקה להתייעצות סיעתית?</w:t>
      </w:r>
    </w:p>
    <w:p w14:paraId="0A56427C" w14:textId="77777777" w:rsidR="008207A2" w:rsidRPr="008207A2" w:rsidRDefault="008207A2" w:rsidP="008207A2">
      <w:pPr>
        <w:bidi/>
        <w:jc w:val="both"/>
        <w:rPr>
          <w:rFonts w:cs="David" w:hint="cs"/>
          <w:rtl/>
        </w:rPr>
      </w:pPr>
    </w:p>
    <w:p w14:paraId="2A414AC4"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25DE1221" w14:textId="77777777" w:rsidR="008207A2" w:rsidRPr="008207A2" w:rsidRDefault="008207A2" w:rsidP="008207A2">
      <w:pPr>
        <w:bidi/>
        <w:jc w:val="both"/>
        <w:rPr>
          <w:rFonts w:cs="David" w:hint="cs"/>
          <w:rtl/>
        </w:rPr>
      </w:pPr>
    </w:p>
    <w:p w14:paraId="536A360F" w14:textId="77777777" w:rsidR="008207A2" w:rsidRPr="008207A2" w:rsidRDefault="008207A2" w:rsidP="008207A2">
      <w:pPr>
        <w:bidi/>
        <w:jc w:val="both"/>
        <w:rPr>
          <w:rFonts w:cs="David" w:hint="cs"/>
          <w:rtl/>
        </w:rPr>
      </w:pPr>
      <w:r w:rsidRPr="008207A2">
        <w:rPr>
          <w:rFonts w:cs="David" w:hint="cs"/>
          <w:rtl/>
        </w:rPr>
        <w:tab/>
        <w:t xml:space="preserve"> תוציא אותו.</w:t>
      </w:r>
    </w:p>
    <w:p w14:paraId="2CA8AE86" w14:textId="77777777" w:rsidR="008207A2" w:rsidRPr="008207A2" w:rsidRDefault="008207A2" w:rsidP="008207A2">
      <w:pPr>
        <w:bidi/>
        <w:jc w:val="both"/>
        <w:rPr>
          <w:rFonts w:cs="David" w:hint="cs"/>
          <w:rtl/>
        </w:rPr>
      </w:pPr>
    </w:p>
    <w:p w14:paraId="5E3C12AF"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41A5B2C5" w14:textId="77777777" w:rsidR="008207A2" w:rsidRPr="008207A2" w:rsidRDefault="008207A2" w:rsidP="008207A2">
      <w:pPr>
        <w:bidi/>
        <w:jc w:val="both"/>
        <w:rPr>
          <w:rFonts w:cs="David" w:hint="cs"/>
          <w:rtl/>
        </w:rPr>
      </w:pPr>
    </w:p>
    <w:p w14:paraId="0CC7F853" w14:textId="77777777" w:rsidR="008207A2" w:rsidRPr="008207A2" w:rsidRDefault="008207A2" w:rsidP="008207A2">
      <w:pPr>
        <w:bidi/>
        <w:jc w:val="both"/>
        <w:rPr>
          <w:rFonts w:cs="David" w:hint="cs"/>
          <w:rtl/>
        </w:rPr>
      </w:pPr>
      <w:r w:rsidRPr="008207A2">
        <w:rPr>
          <w:rFonts w:cs="David" w:hint="cs"/>
          <w:rtl/>
        </w:rPr>
        <w:tab/>
        <w:t xml:space="preserve"> אני לא רוצה ללכת בהצבעה, היא אפילו לא יודעת את התקנון.</w:t>
      </w:r>
    </w:p>
    <w:p w14:paraId="6E8E49F0" w14:textId="77777777" w:rsidR="008207A2" w:rsidRPr="008207A2" w:rsidRDefault="008207A2" w:rsidP="008207A2">
      <w:pPr>
        <w:bidi/>
        <w:jc w:val="both"/>
        <w:rPr>
          <w:rFonts w:cs="David" w:hint="cs"/>
          <w:rtl/>
        </w:rPr>
      </w:pPr>
    </w:p>
    <w:p w14:paraId="63B76875"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0E2F3C7B" w14:textId="77777777" w:rsidR="008207A2" w:rsidRPr="008207A2" w:rsidRDefault="008207A2" w:rsidP="008207A2">
      <w:pPr>
        <w:bidi/>
        <w:jc w:val="both"/>
        <w:rPr>
          <w:rFonts w:cs="David" w:hint="cs"/>
          <w:rtl/>
        </w:rPr>
      </w:pPr>
    </w:p>
    <w:p w14:paraId="452FE458" w14:textId="77777777" w:rsidR="008207A2" w:rsidRPr="008207A2" w:rsidRDefault="008207A2" w:rsidP="008207A2">
      <w:pPr>
        <w:bidi/>
        <w:jc w:val="both"/>
        <w:rPr>
          <w:rFonts w:cs="David" w:hint="cs"/>
          <w:rtl/>
        </w:rPr>
      </w:pPr>
      <w:r w:rsidRPr="008207A2">
        <w:rPr>
          <w:rFonts w:cs="David" w:hint="cs"/>
          <w:rtl/>
        </w:rPr>
        <w:tab/>
        <w:t>אני אתן לך להצביע. צא החוצה, ואני אחזיר אותך.</w:t>
      </w:r>
    </w:p>
    <w:p w14:paraId="5957DD82" w14:textId="77777777" w:rsidR="008207A2" w:rsidRPr="008207A2" w:rsidRDefault="008207A2" w:rsidP="008207A2">
      <w:pPr>
        <w:bidi/>
        <w:jc w:val="both"/>
        <w:rPr>
          <w:rFonts w:cs="David" w:hint="cs"/>
          <w:rtl/>
        </w:rPr>
      </w:pPr>
    </w:p>
    <w:p w14:paraId="1AD9A064" w14:textId="77777777" w:rsidR="008207A2" w:rsidRPr="008207A2" w:rsidRDefault="008207A2" w:rsidP="008207A2">
      <w:pPr>
        <w:bidi/>
        <w:jc w:val="both"/>
        <w:rPr>
          <w:rFonts w:cs="David" w:hint="cs"/>
          <w:rtl/>
        </w:rPr>
      </w:pPr>
      <w:proofErr w:type="spellStart"/>
      <w:r w:rsidRPr="008207A2">
        <w:rPr>
          <w:rFonts w:cs="David" w:hint="cs"/>
          <w:u w:val="single"/>
          <w:rtl/>
        </w:rPr>
        <w:t>אחמד</w:t>
      </w:r>
      <w:proofErr w:type="spellEnd"/>
      <w:r w:rsidRPr="008207A2">
        <w:rPr>
          <w:rFonts w:cs="David" w:hint="cs"/>
          <w:u w:val="single"/>
          <w:rtl/>
        </w:rPr>
        <w:t xml:space="preserve"> טיבי:</w:t>
      </w:r>
    </w:p>
    <w:p w14:paraId="29EADFD7" w14:textId="77777777" w:rsidR="008207A2" w:rsidRPr="008207A2" w:rsidRDefault="008207A2" w:rsidP="008207A2">
      <w:pPr>
        <w:bidi/>
        <w:jc w:val="both"/>
        <w:rPr>
          <w:rFonts w:cs="David" w:hint="cs"/>
          <w:rtl/>
        </w:rPr>
      </w:pPr>
    </w:p>
    <w:p w14:paraId="329A07D5" w14:textId="77777777" w:rsidR="008207A2" w:rsidRPr="008207A2" w:rsidRDefault="008207A2" w:rsidP="008207A2">
      <w:pPr>
        <w:bidi/>
        <w:jc w:val="both"/>
        <w:rPr>
          <w:rFonts w:cs="David" w:hint="cs"/>
          <w:rtl/>
        </w:rPr>
      </w:pPr>
      <w:r w:rsidRPr="008207A2">
        <w:rPr>
          <w:rFonts w:cs="David" w:hint="cs"/>
          <w:rtl/>
        </w:rPr>
        <w:tab/>
        <w:t xml:space="preserve"> את אמרת שאת עוברת להצבעה - - - שקט.</w:t>
      </w:r>
    </w:p>
    <w:p w14:paraId="5A2B5037" w14:textId="77777777" w:rsidR="008207A2" w:rsidRPr="008207A2" w:rsidRDefault="008207A2" w:rsidP="008207A2">
      <w:pPr>
        <w:bidi/>
        <w:jc w:val="both"/>
        <w:rPr>
          <w:rFonts w:cs="David" w:hint="cs"/>
          <w:rtl/>
        </w:rPr>
      </w:pPr>
    </w:p>
    <w:p w14:paraId="4AB14604"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0DD7E0D9" w14:textId="77777777" w:rsidR="008207A2" w:rsidRPr="008207A2" w:rsidRDefault="008207A2" w:rsidP="008207A2">
      <w:pPr>
        <w:bidi/>
        <w:jc w:val="both"/>
        <w:rPr>
          <w:rFonts w:cs="David" w:hint="cs"/>
          <w:rtl/>
        </w:rPr>
      </w:pPr>
    </w:p>
    <w:p w14:paraId="2DD98CB2" w14:textId="77777777" w:rsidR="008207A2" w:rsidRPr="008207A2" w:rsidRDefault="008207A2" w:rsidP="008207A2">
      <w:pPr>
        <w:bidi/>
        <w:jc w:val="both"/>
        <w:rPr>
          <w:rFonts w:cs="David" w:hint="cs"/>
          <w:rtl/>
        </w:rPr>
      </w:pPr>
      <w:r w:rsidRPr="008207A2">
        <w:rPr>
          <w:rFonts w:cs="David" w:hint="cs"/>
          <w:rtl/>
        </w:rPr>
        <w:tab/>
        <w:t xml:space="preserve"> צא להירגע, ואני אעבור להצבעה לאחר מכן כשתחזור.</w:t>
      </w:r>
    </w:p>
    <w:p w14:paraId="0DF7546C" w14:textId="77777777" w:rsidR="008207A2" w:rsidRPr="008207A2" w:rsidRDefault="008207A2" w:rsidP="008207A2">
      <w:pPr>
        <w:bidi/>
        <w:jc w:val="both"/>
        <w:rPr>
          <w:rFonts w:cs="David" w:hint="cs"/>
          <w:rtl/>
        </w:rPr>
      </w:pPr>
    </w:p>
    <w:p w14:paraId="646E58D9"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78535DB6" w14:textId="77777777" w:rsidR="008207A2" w:rsidRPr="008207A2" w:rsidRDefault="008207A2" w:rsidP="008207A2">
      <w:pPr>
        <w:bidi/>
        <w:jc w:val="both"/>
        <w:rPr>
          <w:rFonts w:cs="David" w:hint="cs"/>
          <w:rtl/>
        </w:rPr>
      </w:pPr>
    </w:p>
    <w:p w14:paraId="313F0A00" w14:textId="77777777" w:rsidR="008207A2" w:rsidRPr="008207A2" w:rsidRDefault="008207A2" w:rsidP="008207A2">
      <w:pPr>
        <w:bidi/>
        <w:jc w:val="both"/>
        <w:rPr>
          <w:rFonts w:cs="David" w:hint="cs"/>
          <w:rtl/>
        </w:rPr>
      </w:pPr>
      <w:r w:rsidRPr="008207A2">
        <w:rPr>
          <w:rFonts w:cs="David" w:hint="cs"/>
          <w:rtl/>
        </w:rPr>
        <w:tab/>
        <w:t>- - - של סיעות הבית, ואת אומרת דקה התייעצות סיעתית?</w:t>
      </w:r>
    </w:p>
    <w:p w14:paraId="5A6F77A4" w14:textId="77777777" w:rsidR="008207A2" w:rsidRPr="008207A2" w:rsidRDefault="008207A2" w:rsidP="008207A2">
      <w:pPr>
        <w:bidi/>
        <w:jc w:val="both"/>
        <w:rPr>
          <w:rFonts w:cs="David" w:hint="cs"/>
          <w:rtl/>
        </w:rPr>
      </w:pPr>
    </w:p>
    <w:p w14:paraId="014DC006" w14:textId="77777777" w:rsidR="008207A2" w:rsidRPr="008207A2" w:rsidRDefault="008207A2" w:rsidP="008207A2">
      <w:pPr>
        <w:bidi/>
        <w:jc w:val="both"/>
        <w:rPr>
          <w:rFonts w:cs="David" w:hint="cs"/>
          <w:u w:val="single"/>
          <w:rtl/>
        </w:rPr>
      </w:pPr>
      <w:r w:rsidRPr="008207A2">
        <w:rPr>
          <w:rFonts w:cs="David" w:hint="cs"/>
          <w:u w:val="single"/>
          <w:rtl/>
        </w:rPr>
        <w:t>מאיר פרוש:</w:t>
      </w:r>
    </w:p>
    <w:p w14:paraId="1ECC59CF" w14:textId="77777777" w:rsidR="008207A2" w:rsidRPr="008207A2" w:rsidRDefault="008207A2" w:rsidP="008207A2">
      <w:pPr>
        <w:bidi/>
        <w:jc w:val="both"/>
        <w:rPr>
          <w:rFonts w:cs="David" w:hint="cs"/>
          <w:u w:val="single"/>
        </w:rPr>
      </w:pPr>
    </w:p>
    <w:p w14:paraId="209E1373" w14:textId="77777777" w:rsidR="008207A2" w:rsidRPr="008207A2" w:rsidRDefault="008207A2" w:rsidP="008207A2">
      <w:pPr>
        <w:bidi/>
        <w:jc w:val="both"/>
        <w:rPr>
          <w:rFonts w:cs="David" w:hint="cs"/>
          <w:rtl/>
        </w:rPr>
      </w:pPr>
      <w:r w:rsidRPr="008207A2">
        <w:rPr>
          <w:rFonts w:cs="David" w:hint="cs"/>
          <w:rtl/>
        </w:rPr>
        <w:tab/>
        <w:t>למה אי אפשר לקבל את הטבלה שביקשתי לפני ההצבעה? למה אנחנו לא יכולים לקבל את השירות הזה?</w:t>
      </w:r>
    </w:p>
    <w:p w14:paraId="6B5CD910" w14:textId="77777777" w:rsidR="008207A2" w:rsidRPr="008207A2" w:rsidRDefault="008207A2" w:rsidP="008207A2">
      <w:pPr>
        <w:bidi/>
        <w:jc w:val="both"/>
        <w:rPr>
          <w:rFonts w:cs="David" w:hint="cs"/>
          <w:rtl/>
        </w:rPr>
      </w:pPr>
    </w:p>
    <w:p w14:paraId="6400186F"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72B645D8" w14:textId="77777777" w:rsidR="008207A2" w:rsidRPr="008207A2" w:rsidRDefault="008207A2" w:rsidP="008207A2">
      <w:pPr>
        <w:bidi/>
        <w:jc w:val="both"/>
        <w:rPr>
          <w:rFonts w:cs="David" w:hint="cs"/>
          <w:rtl/>
        </w:rPr>
      </w:pPr>
    </w:p>
    <w:p w14:paraId="55A26268" w14:textId="77777777" w:rsidR="008207A2" w:rsidRPr="008207A2" w:rsidRDefault="008207A2" w:rsidP="008207A2">
      <w:pPr>
        <w:bidi/>
        <w:jc w:val="both"/>
        <w:rPr>
          <w:rFonts w:cs="David" w:hint="cs"/>
          <w:rtl/>
        </w:rPr>
      </w:pPr>
      <w:r w:rsidRPr="008207A2">
        <w:rPr>
          <w:rFonts w:cs="David" w:hint="cs"/>
          <w:rtl/>
        </w:rPr>
        <w:tab/>
        <w:t xml:space="preserve"> אני עוברת- -</w:t>
      </w:r>
    </w:p>
    <w:p w14:paraId="51A62232" w14:textId="77777777" w:rsidR="008207A2" w:rsidRPr="008207A2" w:rsidRDefault="008207A2" w:rsidP="008207A2">
      <w:pPr>
        <w:bidi/>
        <w:jc w:val="both"/>
        <w:rPr>
          <w:rFonts w:cs="David" w:hint="cs"/>
          <w:rtl/>
        </w:rPr>
      </w:pPr>
    </w:p>
    <w:p w14:paraId="6D7AC003" w14:textId="77777777" w:rsidR="008207A2" w:rsidRPr="008207A2" w:rsidRDefault="008207A2" w:rsidP="008207A2">
      <w:pPr>
        <w:bidi/>
        <w:jc w:val="both"/>
        <w:rPr>
          <w:rFonts w:cs="David" w:hint="cs"/>
          <w:rtl/>
        </w:rPr>
      </w:pPr>
      <w:r w:rsidRPr="008207A2">
        <w:rPr>
          <w:rFonts w:cs="David" w:hint="cs"/>
          <w:u w:val="single"/>
          <w:rtl/>
        </w:rPr>
        <w:t xml:space="preserve">זהבה </w:t>
      </w:r>
      <w:proofErr w:type="spellStart"/>
      <w:r w:rsidRPr="008207A2">
        <w:rPr>
          <w:rFonts w:cs="David" w:hint="cs"/>
          <w:u w:val="single"/>
          <w:rtl/>
        </w:rPr>
        <w:t>גלאון</w:t>
      </w:r>
      <w:proofErr w:type="spellEnd"/>
      <w:r w:rsidRPr="008207A2">
        <w:rPr>
          <w:rFonts w:cs="David" w:hint="cs"/>
          <w:u w:val="single"/>
          <w:rtl/>
        </w:rPr>
        <w:t>:</w:t>
      </w:r>
    </w:p>
    <w:p w14:paraId="192529DB" w14:textId="77777777" w:rsidR="008207A2" w:rsidRPr="008207A2" w:rsidRDefault="008207A2" w:rsidP="008207A2">
      <w:pPr>
        <w:bidi/>
        <w:jc w:val="both"/>
        <w:rPr>
          <w:rFonts w:cs="David" w:hint="cs"/>
          <w:rtl/>
        </w:rPr>
      </w:pPr>
    </w:p>
    <w:p w14:paraId="41C3664A" w14:textId="77777777" w:rsidR="008207A2" w:rsidRPr="008207A2" w:rsidRDefault="008207A2" w:rsidP="008207A2">
      <w:pPr>
        <w:bidi/>
        <w:jc w:val="both"/>
        <w:rPr>
          <w:rFonts w:cs="David" w:hint="cs"/>
          <w:rtl/>
        </w:rPr>
      </w:pPr>
      <w:r w:rsidRPr="008207A2">
        <w:rPr>
          <w:rFonts w:cs="David" w:hint="cs"/>
          <w:rtl/>
        </w:rPr>
        <w:tab/>
        <w:t>- - -50 שנה, ועם כל הכבוד להצעה של גדעון סער- - -</w:t>
      </w:r>
    </w:p>
    <w:p w14:paraId="0037F369" w14:textId="77777777" w:rsidR="008207A2" w:rsidRPr="008207A2" w:rsidRDefault="008207A2" w:rsidP="008207A2">
      <w:pPr>
        <w:bidi/>
        <w:jc w:val="both"/>
        <w:rPr>
          <w:rFonts w:cs="David" w:hint="cs"/>
          <w:rtl/>
        </w:rPr>
      </w:pPr>
    </w:p>
    <w:p w14:paraId="7D81C467" w14:textId="77777777" w:rsidR="008207A2" w:rsidRPr="008207A2" w:rsidRDefault="008207A2" w:rsidP="008207A2">
      <w:pPr>
        <w:bidi/>
        <w:jc w:val="both"/>
        <w:rPr>
          <w:rFonts w:cs="David" w:hint="cs"/>
          <w:u w:val="single"/>
          <w:rtl/>
        </w:rPr>
      </w:pPr>
      <w:r w:rsidRPr="008207A2">
        <w:rPr>
          <w:rFonts w:cs="David" w:hint="cs"/>
          <w:u w:val="single"/>
          <w:rtl/>
        </w:rPr>
        <w:t>גדעון סער:</w:t>
      </w:r>
    </w:p>
    <w:p w14:paraId="7658ABA3" w14:textId="77777777" w:rsidR="008207A2" w:rsidRPr="008207A2" w:rsidRDefault="008207A2" w:rsidP="008207A2">
      <w:pPr>
        <w:bidi/>
        <w:jc w:val="both"/>
        <w:rPr>
          <w:rFonts w:cs="David" w:hint="cs"/>
          <w:u w:val="single"/>
          <w:rtl/>
        </w:rPr>
      </w:pPr>
    </w:p>
    <w:p w14:paraId="42BD7CFB" w14:textId="77777777" w:rsidR="008207A2" w:rsidRPr="008207A2" w:rsidRDefault="008207A2" w:rsidP="008207A2">
      <w:pPr>
        <w:bidi/>
        <w:jc w:val="both"/>
        <w:rPr>
          <w:rFonts w:cs="David" w:hint="cs"/>
          <w:rtl/>
        </w:rPr>
      </w:pPr>
      <w:r w:rsidRPr="008207A2">
        <w:rPr>
          <w:rFonts w:cs="David" w:hint="cs"/>
          <w:rtl/>
        </w:rPr>
        <w:tab/>
        <w:t xml:space="preserve"> אתם מונעים פה הצבעה בצעקות? אני רוצה להבין מה קורה פה.</w:t>
      </w:r>
    </w:p>
    <w:p w14:paraId="7A709141" w14:textId="77777777" w:rsidR="008207A2" w:rsidRPr="008207A2" w:rsidRDefault="008207A2" w:rsidP="008207A2">
      <w:pPr>
        <w:bidi/>
        <w:jc w:val="both"/>
        <w:rPr>
          <w:rFonts w:cs="David" w:hint="cs"/>
          <w:rtl/>
        </w:rPr>
      </w:pPr>
    </w:p>
    <w:p w14:paraId="4B817647"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40A371D0" w14:textId="77777777" w:rsidR="008207A2" w:rsidRPr="008207A2" w:rsidRDefault="008207A2" w:rsidP="008207A2">
      <w:pPr>
        <w:bidi/>
        <w:jc w:val="both"/>
        <w:rPr>
          <w:rFonts w:cs="David" w:hint="cs"/>
          <w:rtl/>
        </w:rPr>
      </w:pPr>
    </w:p>
    <w:p w14:paraId="5952013E" w14:textId="77777777" w:rsidR="008207A2" w:rsidRPr="008207A2" w:rsidRDefault="008207A2" w:rsidP="008207A2">
      <w:pPr>
        <w:bidi/>
        <w:jc w:val="both"/>
        <w:rPr>
          <w:rFonts w:cs="David" w:hint="cs"/>
          <w:rtl/>
        </w:rPr>
      </w:pPr>
      <w:r w:rsidRPr="008207A2">
        <w:rPr>
          <w:rFonts w:cs="David" w:hint="cs"/>
          <w:rtl/>
        </w:rPr>
        <w:tab/>
        <w:t>הם יכולים לצעוק, אני החלטתי שתהיה הצבעה, ותהיה הצבעה.</w:t>
      </w:r>
    </w:p>
    <w:p w14:paraId="3A0688B5" w14:textId="77777777" w:rsidR="008207A2" w:rsidRPr="008207A2" w:rsidRDefault="008207A2" w:rsidP="008207A2">
      <w:pPr>
        <w:bidi/>
        <w:jc w:val="both"/>
        <w:rPr>
          <w:rFonts w:cs="David" w:hint="cs"/>
          <w:rtl/>
        </w:rPr>
      </w:pPr>
    </w:p>
    <w:p w14:paraId="27B751C9" w14:textId="77777777" w:rsidR="008207A2" w:rsidRPr="008207A2" w:rsidRDefault="008207A2" w:rsidP="008207A2">
      <w:pPr>
        <w:bidi/>
        <w:jc w:val="both"/>
        <w:rPr>
          <w:rFonts w:cs="David" w:hint="cs"/>
          <w:rtl/>
        </w:rPr>
      </w:pPr>
      <w:r w:rsidRPr="008207A2">
        <w:rPr>
          <w:rFonts w:cs="David" w:hint="cs"/>
          <w:rtl/>
        </w:rPr>
        <w:tab/>
        <w:t>אני עוברת להצבעה. מי בעד העברת הצעת החוק לקריאה ראשונה? מי מתנגד? מי נמנע?</w:t>
      </w:r>
    </w:p>
    <w:p w14:paraId="3EC9512E" w14:textId="77777777" w:rsidR="008207A2" w:rsidRPr="008207A2" w:rsidRDefault="008207A2" w:rsidP="008207A2">
      <w:pPr>
        <w:bidi/>
        <w:jc w:val="both"/>
        <w:rPr>
          <w:rFonts w:cs="David" w:hint="cs"/>
          <w:rtl/>
        </w:rPr>
      </w:pPr>
    </w:p>
    <w:p w14:paraId="4C3C1E4A" w14:textId="77777777" w:rsidR="008207A2" w:rsidRPr="008207A2" w:rsidRDefault="008207A2" w:rsidP="008207A2">
      <w:pPr>
        <w:pStyle w:val="Heading5"/>
        <w:rPr>
          <w:rFonts w:hint="cs"/>
          <w:rtl/>
        </w:rPr>
      </w:pPr>
      <w:smartTag w:uri="urn:schemas-microsoft-com:office:smarttags" w:element="PersonName">
        <w:r w:rsidRPr="008207A2">
          <w:rPr>
            <w:rFonts w:hint="cs"/>
            <w:u w:val="single"/>
            <w:rtl/>
          </w:rPr>
          <w:t xml:space="preserve">דב </w:t>
        </w:r>
        <w:proofErr w:type="spellStart"/>
        <w:r w:rsidRPr="008207A2">
          <w:rPr>
            <w:rFonts w:hint="cs"/>
            <w:u w:val="single"/>
            <w:rtl/>
          </w:rPr>
          <w:t>חנין</w:t>
        </w:r>
      </w:smartTag>
      <w:proofErr w:type="spellEnd"/>
      <w:r w:rsidRPr="008207A2">
        <w:rPr>
          <w:rFonts w:hint="cs"/>
          <w:u w:val="single"/>
          <w:rtl/>
        </w:rPr>
        <w:t>:</w:t>
      </w:r>
    </w:p>
    <w:p w14:paraId="3962C8C9" w14:textId="77777777" w:rsidR="008207A2" w:rsidRPr="008207A2" w:rsidRDefault="008207A2" w:rsidP="008207A2">
      <w:pPr>
        <w:pStyle w:val="Heading5"/>
        <w:rPr>
          <w:rFonts w:hint="cs"/>
          <w:rtl/>
        </w:rPr>
      </w:pPr>
    </w:p>
    <w:p w14:paraId="1DBDA0F0" w14:textId="77777777" w:rsidR="008207A2" w:rsidRPr="008207A2" w:rsidRDefault="008207A2" w:rsidP="008207A2">
      <w:pPr>
        <w:bidi/>
        <w:jc w:val="both"/>
        <w:rPr>
          <w:rFonts w:cs="David" w:hint="cs"/>
          <w:rtl/>
        </w:rPr>
      </w:pPr>
      <w:r w:rsidRPr="008207A2">
        <w:rPr>
          <w:rFonts w:cs="David" w:hint="cs"/>
          <w:rtl/>
        </w:rPr>
        <w:tab/>
        <w:t xml:space="preserve"> שימו לב, כל הסיעות הקטנות נגד. </w:t>
      </w:r>
    </w:p>
    <w:p w14:paraId="0ED3C978" w14:textId="77777777" w:rsidR="008207A2" w:rsidRPr="008207A2" w:rsidRDefault="008207A2" w:rsidP="008207A2">
      <w:pPr>
        <w:bidi/>
        <w:jc w:val="both"/>
        <w:rPr>
          <w:rFonts w:cs="David" w:hint="cs"/>
          <w:rtl/>
        </w:rPr>
      </w:pPr>
    </w:p>
    <w:p w14:paraId="6DE4AF7F" w14:textId="77777777" w:rsidR="008207A2" w:rsidRPr="008207A2" w:rsidRDefault="008207A2" w:rsidP="008207A2">
      <w:pPr>
        <w:bidi/>
        <w:jc w:val="both"/>
        <w:rPr>
          <w:rFonts w:cs="David" w:hint="cs"/>
          <w:u w:val="single"/>
          <w:rtl/>
        </w:rPr>
      </w:pPr>
      <w:r w:rsidRPr="008207A2">
        <w:rPr>
          <w:rFonts w:cs="David" w:hint="cs"/>
          <w:u w:val="single"/>
          <w:rtl/>
        </w:rPr>
        <w:t>היו"ר רוחמה אברהם:</w:t>
      </w:r>
    </w:p>
    <w:p w14:paraId="792D9019" w14:textId="77777777" w:rsidR="008207A2" w:rsidRPr="008207A2" w:rsidRDefault="008207A2" w:rsidP="008207A2">
      <w:pPr>
        <w:bidi/>
        <w:jc w:val="both"/>
        <w:rPr>
          <w:rFonts w:cs="David" w:hint="cs"/>
          <w:rtl/>
        </w:rPr>
      </w:pPr>
    </w:p>
    <w:p w14:paraId="63FDFDC0" w14:textId="77777777" w:rsidR="008207A2" w:rsidRPr="008207A2" w:rsidRDefault="008207A2" w:rsidP="008207A2">
      <w:pPr>
        <w:bidi/>
        <w:jc w:val="both"/>
        <w:rPr>
          <w:rFonts w:cs="David" w:hint="cs"/>
          <w:rtl/>
        </w:rPr>
      </w:pPr>
      <w:r w:rsidRPr="008207A2">
        <w:rPr>
          <w:rFonts w:cs="David" w:hint="cs"/>
          <w:rtl/>
        </w:rPr>
        <w:tab/>
        <w:t xml:space="preserve">בעד </w:t>
      </w:r>
      <w:r w:rsidRPr="008207A2">
        <w:rPr>
          <w:rFonts w:cs="David"/>
          <w:rtl/>
        </w:rPr>
        <w:t>–</w:t>
      </w:r>
      <w:r w:rsidRPr="008207A2">
        <w:rPr>
          <w:rFonts w:cs="David" w:hint="cs"/>
          <w:rtl/>
        </w:rPr>
        <w:t xml:space="preserve"> 10, נגד </w:t>
      </w:r>
      <w:r w:rsidRPr="008207A2">
        <w:rPr>
          <w:rFonts w:cs="David"/>
          <w:rtl/>
        </w:rPr>
        <w:t>–</w:t>
      </w:r>
      <w:r w:rsidRPr="008207A2">
        <w:rPr>
          <w:rFonts w:cs="David" w:hint="cs"/>
          <w:rtl/>
        </w:rPr>
        <w:t xml:space="preserve"> 5, לא היו נמנעים. לפיכך אני קובעת שהצעת החוק עוברת לקריאה ראשונה. תודה רבה, הישיבה נעולה.</w:t>
      </w:r>
    </w:p>
    <w:p w14:paraId="21FC9388" w14:textId="77777777" w:rsidR="008207A2" w:rsidRPr="008207A2" w:rsidRDefault="008207A2" w:rsidP="008207A2">
      <w:pPr>
        <w:bidi/>
        <w:jc w:val="both"/>
        <w:rPr>
          <w:rFonts w:cs="David" w:hint="cs"/>
          <w:rtl/>
        </w:rPr>
      </w:pPr>
      <w:r w:rsidRPr="008207A2">
        <w:rPr>
          <w:rFonts w:cs="David" w:hint="cs"/>
          <w:rtl/>
        </w:rPr>
        <w:tab/>
      </w:r>
    </w:p>
    <w:p w14:paraId="71B487A5" w14:textId="77777777" w:rsidR="00552A80" w:rsidRPr="008207A2" w:rsidRDefault="008207A2" w:rsidP="008207A2">
      <w:pPr>
        <w:bidi/>
        <w:jc w:val="both"/>
        <w:rPr>
          <w:rFonts w:cs="David"/>
        </w:rPr>
      </w:pPr>
      <w:r w:rsidRPr="008207A2">
        <w:rPr>
          <w:rFonts w:cs="David" w:hint="cs"/>
          <w:u w:val="single"/>
          <w:rtl/>
        </w:rPr>
        <w:t>הישיבה ננעלה ב-10:40</w:t>
      </w:r>
    </w:p>
    <w:sectPr w:rsidR="00552A80" w:rsidRPr="008207A2" w:rsidSect="008207A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F5BF" w14:textId="77777777" w:rsidR="00000000" w:rsidRDefault="00160849">
      <w:r>
        <w:separator/>
      </w:r>
    </w:p>
  </w:endnote>
  <w:endnote w:type="continuationSeparator" w:id="0">
    <w:p w14:paraId="53FC64C7" w14:textId="77777777" w:rsidR="00000000" w:rsidRDefault="0016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AA78" w14:textId="77777777" w:rsidR="00000000" w:rsidRDefault="00160849">
      <w:r>
        <w:separator/>
      </w:r>
    </w:p>
  </w:footnote>
  <w:footnote w:type="continuationSeparator" w:id="0">
    <w:p w14:paraId="489246B8" w14:textId="77777777" w:rsidR="00000000" w:rsidRDefault="0016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1597" w14:textId="77777777" w:rsidR="008207A2" w:rsidRDefault="008207A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04C1C4C" w14:textId="77777777" w:rsidR="008207A2" w:rsidRDefault="008207A2">
    <w:pPr>
      <w:pStyle w:val="Header"/>
      <w:ind w:right="360"/>
      <w:jc w:val="both"/>
      <w:rPr>
        <w:rtl/>
      </w:rPr>
    </w:pPr>
  </w:p>
  <w:p w14:paraId="52E64C4D" w14:textId="77777777" w:rsidR="008207A2" w:rsidRDefault="008207A2"/>
  <w:p w14:paraId="680A04C1" w14:textId="77777777" w:rsidR="008207A2" w:rsidRDefault="008207A2"/>
  <w:p w14:paraId="636557B2" w14:textId="77777777" w:rsidR="008207A2" w:rsidRDefault="008207A2"/>
  <w:p w14:paraId="41E243F8" w14:textId="77777777" w:rsidR="008207A2" w:rsidRDefault="008207A2"/>
  <w:p w14:paraId="2056680C" w14:textId="77777777" w:rsidR="008207A2" w:rsidRDefault="008207A2"/>
  <w:p w14:paraId="2DE25DDE" w14:textId="77777777" w:rsidR="008207A2" w:rsidRDefault="008207A2"/>
  <w:p w14:paraId="6037C864" w14:textId="77777777" w:rsidR="008207A2" w:rsidRDefault="008207A2"/>
  <w:p w14:paraId="570F8DC0" w14:textId="77777777" w:rsidR="008207A2" w:rsidRDefault="008207A2"/>
  <w:p w14:paraId="0ABDEE66" w14:textId="77777777" w:rsidR="008207A2" w:rsidRDefault="00820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749D" w14:textId="77777777" w:rsidR="008207A2" w:rsidRDefault="008207A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24</w:t>
    </w:r>
    <w:r>
      <w:rPr>
        <w:rStyle w:val="PageNumber"/>
        <w:rtl/>
      </w:rPr>
      <w:fldChar w:fldCharType="end"/>
    </w:r>
  </w:p>
  <w:p w14:paraId="354C998E" w14:textId="77777777" w:rsidR="008207A2" w:rsidRDefault="008207A2">
    <w:pPr>
      <w:pStyle w:val="Header"/>
      <w:ind w:right="360"/>
      <w:jc w:val="both"/>
      <w:rPr>
        <w:rFonts w:hint="cs"/>
        <w:rtl/>
      </w:rPr>
    </w:pPr>
    <w:r>
      <w:rPr>
        <w:rtl/>
      </w:rPr>
      <w:t>ועדת</w:t>
    </w:r>
    <w:r>
      <w:rPr>
        <w:rFonts w:hint="cs"/>
        <w:rtl/>
      </w:rPr>
      <w:t xml:space="preserve"> הכנסת </w:t>
    </w:r>
  </w:p>
  <w:p w14:paraId="56ABB35A" w14:textId="77777777" w:rsidR="008207A2" w:rsidRDefault="008207A2">
    <w:pPr>
      <w:pStyle w:val="Header"/>
      <w:ind w:right="360"/>
      <w:jc w:val="both"/>
      <w:rPr>
        <w:rStyle w:val="PageNumber"/>
        <w:rFonts w:hint="cs"/>
        <w:rtl/>
      </w:rPr>
    </w:pPr>
    <w:r>
      <w:rPr>
        <w:rFonts w:hint="cs"/>
        <w:rtl/>
      </w:rPr>
      <w:t>13.2.2007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33C"/>
    <w:multiLevelType w:val="hybridMultilevel"/>
    <w:tmpl w:val="A8C04A26"/>
    <w:lvl w:ilvl="0" w:tplc="30DCE556">
      <w:start w:val="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02F07031"/>
    <w:multiLevelType w:val="hybridMultilevel"/>
    <w:tmpl w:val="2362B7FE"/>
    <w:lvl w:ilvl="0" w:tplc="AEB01C4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6C2983"/>
    <w:multiLevelType w:val="hybridMultilevel"/>
    <w:tmpl w:val="0EB22EBE"/>
    <w:lvl w:ilvl="0" w:tplc="B1EE8D8E">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277D2FCE"/>
    <w:multiLevelType w:val="hybridMultilevel"/>
    <w:tmpl w:val="77744068"/>
    <w:lvl w:ilvl="0" w:tplc="44D28C08">
      <w:start w:val="3"/>
      <w:numFmt w:val="decimal"/>
      <w:lvlText w:val="%1."/>
      <w:lvlJc w:val="left"/>
      <w:pPr>
        <w:tabs>
          <w:tab w:val="num" w:pos="2100"/>
        </w:tabs>
        <w:ind w:left="2100" w:hanging="360"/>
      </w:pPr>
      <w:rPr>
        <w:rFonts w:hint="default"/>
      </w:rPr>
    </w:lvl>
    <w:lvl w:ilvl="1" w:tplc="04090019" w:tentative="1">
      <w:start w:val="1"/>
      <w:numFmt w:val="lowerLetter"/>
      <w:lvlText w:val="%2."/>
      <w:lvlJc w:val="left"/>
      <w:pPr>
        <w:tabs>
          <w:tab w:val="num" w:pos="2820"/>
        </w:tabs>
        <w:ind w:left="2820" w:hanging="360"/>
      </w:pPr>
    </w:lvl>
    <w:lvl w:ilvl="2" w:tplc="0409001B" w:tentative="1">
      <w:start w:val="1"/>
      <w:numFmt w:val="lowerRoman"/>
      <w:lvlText w:val="%3."/>
      <w:lvlJc w:val="right"/>
      <w:pPr>
        <w:tabs>
          <w:tab w:val="num" w:pos="3540"/>
        </w:tabs>
        <w:ind w:left="3540" w:hanging="180"/>
      </w:pPr>
    </w:lvl>
    <w:lvl w:ilvl="3" w:tplc="0409000F" w:tentative="1">
      <w:start w:val="1"/>
      <w:numFmt w:val="decimal"/>
      <w:lvlText w:val="%4."/>
      <w:lvlJc w:val="left"/>
      <w:pPr>
        <w:tabs>
          <w:tab w:val="num" w:pos="4260"/>
        </w:tabs>
        <w:ind w:left="4260" w:hanging="360"/>
      </w:pPr>
    </w:lvl>
    <w:lvl w:ilvl="4" w:tplc="04090019" w:tentative="1">
      <w:start w:val="1"/>
      <w:numFmt w:val="lowerLetter"/>
      <w:lvlText w:val="%5."/>
      <w:lvlJc w:val="left"/>
      <w:pPr>
        <w:tabs>
          <w:tab w:val="num" w:pos="4980"/>
        </w:tabs>
        <w:ind w:left="4980" w:hanging="360"/>
      </w:pPr>
    </w:lvl>
    <w:lvl w:ilvl="5" w:tplc="0409001B" w:tentative="1">
      <w:start w:val="1"/>
      <w:numFmt w:val="lowerRoman"/>
      <w:lvlText w:val="%6."/>
      <w:lvlJc w:val="right"/>
      <w:pPr>
        <w:tabs>
          <w:tab w:val="num" w:pos="5700"/>
        </w:tabs>
        <w:ind w:left="5700" w:hanging="180"/>
      </w:pPr>
    </w:lvl>
    <w:lvl w:ilvl="6" w:tplc="0409000F" w:tentative="1">
      <w:start w:val="1"/>
      <w:numFmt w:val="decimal"/>
      <w:lvlText w:val="%7."/>
      <w:lvlJc w:val="left"/>
      <w:pPr>
        <w:tabs>
          <w:tab w:val="num" w:pos="6420"/>
        </w:tabs>
        <w:ind w:left="6420" w:hanging="360"/>
      </w:pPr>
    </w:lvl>
    <w:lvl w:ilvl="7" w:tplc="04090019" w:tentative="1">
      <w:start w:val="1"/>
      <w:numFmt w:val="lowerLetter"/>
      <w:lvlText w:val="%8."/>
      <w:lvlJc w:val="left"/>
      <w:pPr>
        <w:tabs>
          <w:tab w:val="num" w:pos="7140"/>
        </w:tabs>
        <w:ind w:left="7140" w:hanging="360"/>
      </w:pPr>
    </w:lvl>
    <w:lvl w:ilvl="8" w:tplc="0409001B" w:tentative="1">
      <w:start w:val="1"/>
      <w:numFmt w:val="lowerRoman"/>
      <w:lvlText w:val="%9."/>
      <w:lvlJc w:val="right"/>
      <w:pPr>
        <w:tabs>
          <w:tab w:val="num" w:pos="7860"/>
        </w:tabs>
        <w:ind w:left="7860" w:hanging="180"/>
      </w:pPr>
    </w:lvl>
  </w:abstractNum>
  <w:abstractNum w:abstractNumId="4" w15:restartNumberingAfterBreak="0">
    <w:nsid w:val="35D91606"/>
    <w:multiLevelType w:val="hybridMultilevel"/>
    <w:tmpl w:val="42B0C736"/>
    <w:lvl w:ilvl="0" w:tplc="292A77EE">
      <w:start w:val="2"/>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5" w15:restartNumberingAfterBreak="0">
    <w:nsid w:val="529C7DAA"/>
    <w:multiLevelType w:val="hybridMultilevel"/>
    <w:tmpl w:val="A270278E"/>
    <w:lvl w:ilvl="0" w:tplc="2864E0B8">
      <w:start w:val="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582546DE"/>
    <w:multiLevelType w:val="hybridMultilevel"/>
    <w:tmpl w:val="600C368E"/>
    <w:lvl w:ilvl="0" w:tplc="EE92F124">
      <w:start w:val="2"/>
      <w:numFmt w:val="hebrew1"/>
      <w:lvlText w:val="%1."/>
      <w:lvlJc w:val="left"/>
      <w:pPr>
        <w:tabs>
          <w:tab w:val="num" w:pos="1380"/>
        </w:tabs>
        <w:ind w:left="1380" w:hanging="360"/>
      </w:pPr>
      <w:rPr>
        <w:rFonts w:hint="default"/>
      </w:rPr>
    </w:lvl>
    <w:lvl w:ilvl="1" w:tplc="44340872">
      <w:start w:val="1"/>
      <w:numFmt w:val="decimal"/>
      <w:lvlText w:val="%2."/>
      <w:lvlJc w:val="left"/>
      <w:pPr>
        <w:tabs>
          <w:tab w:val="num" w:pos="2100"/>
        </w:tabs>
        <w:ind w:left="2100" w:hanging="360"/>
      </w:pPr>
      <w:rPr>
        <w:rFonts w:hint="default"/>
      </w:r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num w:numId="1" w16cid:durableId="96873455">
    <w:abstractNumId w:val="6"/>
  </w:num>
  <w:num w:numId="2" w16cid:durableId="962343403">
    <w:abstractNumId w:val="3"/>
  </w:num>
  <w:num w:numId="3" w16cid:durableId="1359700452">
    <w:abstractNumId w:val="1"/>
  </w:num>
  <w:num w:numId="4" w16cid:durableId="586811643">
    <w:abstractNumId w:val="5"/>
  </w:num>
  <w:num w:numId="5" w16cid:durableId="814101351">
    <w:abstractNumId w:val="4"/>
  </w:num>
  <w:num w:numId="6" w16cid:durableId="745032467">
    <w:abstractNumId w:val="0"/>
  </w:num>
  <w:num w:numId="7" w16cid:durableId="1442653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9276פרוטוקול_ישיבת_ועדה.doc"/>
    <w:docVar w:name="StartMode" w:val="3"/>
  </w:docVars>
  <w:rsids>
    <w:rsidRoot w:val="00A94FBA"/>
    <w:rsid w:val="00160849"/>
    <w:rsid w:val="0053297F"/>
    <w:rsid w:val="00552A80"/>
    <w:rsid w:val="008207A2"/>
    <w:rsid w:val="00965806"/>
    <w:rsid w:val="00A94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5479A8F"/>
  <w15:chartTrackingRefBased/>
  <w15:docId w15:val="{7580B0CE-749C-4C20-A6D7-4C160755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8207A2"/>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8207A2"/>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8207A2"/>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8207A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207A2"/>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8207A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207A2"/>
  </w:style>
  <w:style w:type="paragraph" w:styleId="BodyText">
    <w:name w:val="Body Text"/>
    <w:basedOn w:val="Normal"/>
    <w:rsid w:val="008207A2"/>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1</TotalTime>
  <Pages>3</Pages>
  <Words>5221</Words>
  <Characters>29764</Characters>
  <Application>Microsoft Office Word</Application>
  <DocSecurity>0</DocSecurity>
  <Lines>248</Lines>
  <Paragraphs>69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