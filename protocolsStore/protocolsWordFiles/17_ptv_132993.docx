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E369" w14:textId="77777777" w:rsidR="00BE2510" w:rsidRPr="00BE2510" w:rsidRDefault="00BE2510" w:rsidP="00BE2510">
      <w:pPr>
        <w:pStyle w:val="Heading5"/>
        <w:jc w:val="left"/>
        <w:rPr>
          <w:b/>
          <w:bCs/>
          <w:rtl/>
        </w:rPr>
      </w:pPr>
      <w:r w:rsidRPr="00BE2510">
        <w:rPr>
          <w:b/>
          <w:bCs/>
          <w:rtl/>
        </w:rPr>
        <w:t xml:space="preserve">הכנסת </w:t>
      </w:r>
      <w:r w:rsidRPr="00BE2510">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BE2510">
        <w:rPr>
          <w:b/>
          <w:bCs/>
          <w:rtl/>
        </w:rPr>
        <w:tab/>
        <w:t>נוסח לא מתוקן</w:t>
      </w:r>
    </w:p>
    <w:p w14:paraId="2B7E1527" w14:textId="77777777" w:rsidR="00BE2510" w:rsidRPr="00BE2510" w:rsidRDefault="00BE2510" w:rsidP="00BE2510">
      <w:pPr>
        <w:bidi/>
        <w:jc w:val="both"/>
        <w:rPr>
          <w:rFonts w:cs="David"/>
          <w:b/>
          <w:bCs/>
          <w:rtl/>
        </w:rPr>
      </w:pPr>
      <w:r w:rsidRPr="00BE2510">
        <w:rPr>
          <w:rFonts w:cs="David"/>
          <w:b/>
          <w:bCs/>
          <w:rtl/>
        </w:rPr>
        <w:t xml:space="preserve">מושב </w:t>
      </w:r>
      <w:r w:rsidRPr="00BE2510">
        <w:rPr>
          <w:rFonts w:cs="David" w:hint="cs"/>
          <w:b/>
          <w:bCs/>
          <w:rtl/>
        </w:rPr>
        <w:t>שני</w:t>
      </w:r>
    </w:p>
    <w:p w14:paraId="1EFE4320" w14:textId="77777777" w:rsidR="00BE2510" w:rsidRPr="00BE2510" w:rsidRDefault="00BE2510" w:rsidP="00BE2510">
      <w:pPr>
        <w:bidi/>
        <w:jc w:val="both"/>
        <w:rPr>
          <w:rFonts w:cs="David"/>
          <w:b/>
          <w:bCs/>
          <w:rtl/>
        </w:rPr>
      </w:pPr>
    </w:p>
    <w:p w14:paraId="1B61E0D1" w14:textId="77777777" w:rsidR="00BE2510" w:rsidRPr="00BE2510" w:rsidRDefault="00BE2510" w:rsidP="00BE2510">
      <w:pPr>
        <w:bidi/>
        <w:jc w:val="both"/>
        <w:rPr>
          <w:rFonts w:cs="David"/>
          <w:b/>
          <w:bCs/>
          <w:rtl/>
        </w:rPr>
      </w:pPr>
    </w:p>
    <w:p w14:paraId="14FA82A0" w14:textId="77777777" w:rsidR="00BE2510" w:rsidRPr="00BE2510" w:rsidRDefault="00BE2510" w:rsidP="00BE2510">
      <w:pPr>
        <w:bidi/>
        <w:jc w:val="center"/>
        <w:rPr>
          <w:rFonts w:cs="David" w:hint="cs"/>
          <w:b/>
          <w:bCs/>
          <w:rtl/>
        </w:rPr>
      </w:pPr>
      <w:r w:rsidRPr="00BE2510">
        <w:rPr>
          <w:rFonts w:cs="David"/>
          <w:b/>
          <w:bCs/>
          <w:rtl/>
        </w:rPr>
        <w:t>פרוטוקול מס'</w:t>
      </w:r>
      <w:r w:rsidRPr="00BE2510">
        <w:rPr>
          <w:rFonts w:cs="David" w:hint="cs"/>
          <w:b/>
          <w:bCs/>
          <w:rtl/>
        </w:rPr>
        <w:t xml:space="preserve"> 75</w:t>
      </w:r>
    </w:p>
    <w:p w14:paraId="6971FFA7" w14:textId="77777777" w:rsidR="00BE2510" w:rsidRPr="00BE2510" w:rsidRDefault="00BE2510" w:rsidP="00BE2510">
      <w:pPr>
        <w:bidi/>
        <w:jc w:val="center"/>
        <w:rPr>
          <w:rFonts w:cs="David" w:hint="cs"/>
          <w:b/>
          <w:bCs/>
          <w:rtl/>
        </w:rPr>
      </w:pPr>
      <w:r w:rsidRPr="00BE2510">
        <w:rPr>
          <w:rFonts w:cs="David" w:hint="cs"/>
          <w:b/>
          <w:bCs/>
          <w:rtl/>
        </w:rPr>
        <w:t>מישיבת ועדת הכנסת</w:t>
      </w:r>
    </w:p>
    <w:p w14:paraId="5569871A" w14:textId="77777777" w:rsidR="00BE2510" w:rsidRPr="00BE2510" w:rsidRDefault="00BE2510" w:rsidP="00BE2510">
      <w:pPr>
        <w:bidi/>
        <w:jc w:val="center"/>
        <w:rPr>
          <w:rFonts w:cs="David" w:hint="cs"/>
          <w:b/>
          <w:bCs/>
          <w:u w:val="single"/>
          <w:rtl/>
        </w:rPr>
      </w:pPr>
      <w:r w:rsidRPr="00BE2510">
        <w:rPr>
          <w:rFonts w:cs="David" w:hint="cs"/>
          <w:b/>
          <w:bCs/>
          <w:u w:val="single"/>
          <w:rtl/>
        </w:rPr>
        <w:t>יום שני, י"ח בטבת התשס"ז (8 בינואר 2007), שעה 10:00</w:t>
      </w:r>
    </w:p>
    <w:p w14:paraId="4C70DDB1" w14:textId="77777777" w:rsidR="00BE2510" w:rsidRPr="00BE2510" w:rsidRDefault="00BE2510" w:rsidP="00BE2510">
      <w:pPr>
        <w:bidi/>
        <w:jc w:val="center"/>
        <w:rPr>
          <w:rFonts w:cs="David"/>
          <w:b/>
          <w:bCs/>
          <w:rtl/>
        </w:rPr>
      </w:pPr>
    </w:p>
    <w:p w14:paraId="20F5A2B3" w14:textId="77777777" w:rsidR="00BE2510" w:rsidRPr="00BE2510" w:rsidRDefault="00BE2510" w:rsidP="00BE2510">
      <w:pPr>
        <w:tabs>
          <w:tab w:val="left" w:pos="1221"/>
        </w:tabs>
        <w:bidi/>
        <w:jc w:val="both"/>
        <w:rPr>
          <w:rFonts w:cs="David" w:hint="cs"/>
          <w:b/>
          <w:bCs/>
          <w:u w:val="single"/>
          <w:rtl/>
        </w:rPr>
      </w:pPr>
    </w:p>
    <w:p w14:paraId="0A6F66E0" w14:textId="77777777" w:rsidR="00BE2510" w:rsidRPr="00BE2510" w:rsidRDefault="00BE2510" w:rsidP="00BE2510">
      <w:pPr>
        <w:tabs>
          <w:tab w:val="left" w:pos="1221"/>
        </w:tabs>
        <w:bidi/>
        <w:jc w:val="both"/>
        <w:rPr>
          <w:rFonts w:cs="David" w:hint="cs"/>
          <w:b/>
          <w:bCs/>
          <w:rtl/>
        </w:rPr>
      </w:pPr>
      <w:r w:rsidRPr="00BE2510">
        <w:rPr>
          <w:rFonts w:cs="David"/>
          <w:b/>
          <w:bCs/>
          <w:u w:val="single"/>
          <w:rtl/>
        </w:rPr>
        <w:t>סדר היום</w:t>
      </w:r>
      <w:r w:rsidRPr="00BE2510">
        <w:rPr>
          <w:rFonts w:cs="David"/>
          <w:rtl/>
        </w:rPr>
        <w:t>:</w:t>
      </w:r>
    </w:p>
    <w:p w14:paraId="6ECA5B8A" w14:textId="77777777" w:rsidR="00BE2510" w:rsidRPr="00BE2510" w:rsidRDefault="00BE2510" w:rsidP="00BE2510">
      <w:pPr>
        <w:bidi/>
        <w:jc w:val="both"/>
        <w:rPr>
          <w:rFonts w:cs="David" w:hint="cs"/>
          <w:b/>
          <w:bCs/>
          <w:rtl/>
        </w:rPr>
      </w:pPr>
    </w:p>
    <w:p w14:paraId="6426B7DD" w14:textId="77777777" w:rsidR="00BE2510" w:rsidRPr="00BE2510" w:rsidRDefault="00BE2510" w:rsidP="00BE2510">
      <w:pPr>
        <w:bidi/>
        <w:jc w:val="both"/>
        <w:rPr>
          <w:rFonts w:cs="David" w:hint="cs"/>
          <w:rtl/>
        </w:rPr>
      </w:pPr>
      <w:r w:rsidRPr="00BE2510">
        <w:rPr>
          <w:rFonts w:cs="David" w:hint="cs"/>
          <w:rtl/>
        </w:rPr>
        <w:t xml:space="preserve">1. הפיכת הצעות האי-אמון להצעות לסדר-היום. </w:t>
      </w:r>
    </w:p>
    <w:p w14:paraId="3C688781" w14:textId="77777777" w:rsidR="00BE2510" w:rsidRPr="00BE2510" w:rsidRDefault="00BE2510" w:rsidP="00BE2510">
      <w:pPr>
        <w:bidi/>
        <w:jc w:val="both"/>
        <w:rPr>
          <w:rFonts w:cs="David" w:hint="cs"/>
          <w:rtl/>
        </w:rPr>
      </w:pPr>
      <w:r w:rsidRPr="00BE2510">
        <w:rPr>
          <w:rFonts w:cs="David" w:hint="cs"/>
          <w:rtl/>
        </w:rPr>
        <w:t>2. בקשות חברי הכנסת להקדמת הדיון בהצעות החוק הבאות, לפני הקריאה הטרומית:</w:t>
      </w:r>
    </w:p>
    <w:p w14:paraId="11234120" w14:textId="77777777" w:rsidR="00BE2510" w:rsidRPr="00BE2510" w:rsidRDefault="00BE2510" w:rsidP="00BE2510">
      <w:pPr>
        <w:bidi/>
        <w:jc w:val="both"/>
        <w:rPr>
          <w:rFonts w:cs="David" w:hint="cs"/>
          <w:rtl/>
        </w:rPr>
      </w:pPr>
      <w:r w:rsidRPr="00BE2510">
        <w:rPr>
          <w:rFonts w:cs="David" w:hint="cs"/>
          <w:rtl/>
        </w:rPr>
        <w:t xml:space="preserve">א. הצעת חוק בנייה להשכרה (הוראת שעה), התשס"ז-2006 (פ/17/ 1878), הצעת חוק חברי הכנסת סופה לנדבר ויורי שטרן. </w:t>
      </w:r>
    </w:p>
    <w:p w14:paraId="10861343" w14:textId="77777777" w:rsidR="00BE2510" w:rsidRPr="00BE2510" w:rsidRDefault="00BE2510" w:rsidP="00BE2510">
      <w:pPr>
        <w:bidi/>
        <w:jc w:val="both"/>
        <w:rPr>
          <w:rFonts w:cs="David" w:hint="cs"/>
          <w:rtl/>
        </w:rPr>
      </w:pPr>
      <w:r w:rsidRPr="00BE2510">
        <w:rPr>
          <w:rFonts w:cs="David" w:hint="cs"/>
          <w:rtl/>
        </w:rPr>
        <w:t xml:space="preserve">ב. הצעת חוק המפלגות (תיקון - בחירות מוקדמות), התשס"ז-2006 (פ/17/ 1881), הצעת חבר הכנסת אופיר פינס. </w:t>
      </w:r>
    </w:p>
    <w:p w14:paraId="029DB262" w14:textId="77777777" w:rsidR="00BE2510" w:rsidRPr="00BE2510" w:rsidRDefault="00BE2510" w:rsidP="00BE2510">
      <w:pPr>
        <w:bidi/>
        <w:jc w:val="both"/>
        <w:rPr>
          <w:rFonts w:cs="David" w:hint="cs"/>
          <w:rtl/>
        </w:rPr>
      </w:pPr>
      <w:r w:rsidRPr="00BE2510">
        <w:rPr>
          <w:rFonts w:cs="David" w:hint="cs"/>
          <w:rtl/>
        </w:rPr>
        <w:t xml:space="preserve">3. הצעת להקמת ועדת חקירה פרלמנטרית לנושא עמלות הבנקים. </w:t>
      </w:r>
    </w:p>
    <w:p w14:paraId="76D10030" w14:textId="77777777" w:rsidR="00BE2510" w:rsidRPr="00BE2510" w:rsidRDefault="00BE2510" w:rsidP="00BE2510">
      <w:pPr>
        <w:bidi/>
        <w:jc w:val="both"/>
        <w:rPr>
          <w:rFonts w:cs="David" w:hint="cs"/>
          <w:rtl/>
        </w:rPr>
      </w:pPr>
      <w:r w:rsidRPr="00BE2510">
        <w:rPr>
          <w:rFonts w:cs="David" w:hint="cs"/>
          <w:rtl/>
        </w:rPr>
        <w:t xml:space="preserve">4. בקשה להוספת ממלאי-מקום קבועים בוועדת הכלכלה ובוועדת החינוך, התרבות והספורט. </w:t>
      </w:r>
    </w:p>
    <w:p w14:paraId="4B01202F" w14:textId="77777777" w:rsidR="00BE2510" w:rsidRPr="00BE2510" w:rsidRDefault="00BE2510" w:rsidP="00BE2510">
      <w:pPr>
        <w:bidi/>
        <w:jc w:val="both"/>
        <w:rPr>
          <w:rFonts w:cs="David" w:hint="cs"/>
          <w:rtl/>
        </w:rPr>
      </w:pPr>
      <w:r w:rsidRPr="00BE2510">
        <w:rPr>
          <w:rFonts w:cs="David" w:hint="cs"/>
          <w:rtl/>
        </w:rPr>
        <w:t xml:space="preserve">5. בקשת חבר הכנסת חיים כץ להקדמת הדיון בהצעת חוק הבנקאות (שירות ללקוח) (תיקון </w:t>
      </w:r>
      <w:r w:rsidRPr="00BE2510">
        <w:rPr>
          <w:rFonts w:cs="David"/>
          <w:rtl/>
        </w:rPr>
        <w:t>–</w:t>
      </w:r>
      <w:r w:rsidRPr="00BE2510">
        <w:rPr>
          <w:rFonts w:cs="David" w:hint="cs"/>
          <w:u w:val="single"/>
          <w:rtl/>
        </w:rPr>
        <w:t xml:space="preserve"> </w:t>
      </w:r>
      <w:r w:rsidRPr="00BE2510">
        <w:rPr>
          <w:rFonts w:cs="David" w:hint="cs"/>
          <w:rtl/>
        </w:rPr>
        <w:t xml:space="preserve">הגבלת עמלות הבנקים), התשס"ז-2006 (פ/1877/17), לפני הקריאה הטרומית. </w:t>
      </w:r>
    </w:p>
    <w:p w14:paraId="053C8777" w14:textId="77777777" w:rsidR="00BE2510" w:rsidRPr="00BE2510" w:rsidRDefault="00BE2510" w:rsidP="00BE2510">
      <w:pPr>
        <w:bidi/>
        <w:jc w:val="both"/>
        <w:rPr>
          <w:rFonts w:cs="David" w:hint="cs"/>
          <w:rtl/>
        </w:rPr>
      </w:pPr>
    </w:p>
    <w:p w14:paraId="7E259247" w14:textId="77777777" w:rsidR="00BE2510" w:rsidRPr="00BE2510" w:rsidRDefault="00BE2510" w:rsidP="00BE2510">
      <w:pPr>
        <w:bidi/>
        <w:jc w:val="both"/>
        <w:rPr>
          <w:rFonts w:cs="David"/>
          <w:rtl/>
        </w:rPr>
      </w:pPr>
    </w:p>
    <w:p w14:paraId="0269BAE3" w14:textId="77777777" w:rsidR="00BE2510" w:rsidRPr="00BE2510" w:rsidRDefault="00BE2510" w:rsidP="00BE2510">
      <w:pPr>
        <w:bidi/>
        <w:jc w:val="both"/>
        <w:rPr>
          <w:rFonts w:cs="David"/>
          <w:b/>
          <w:bCs/>
          <w:u w:val="single"/>
          <w:rtl/>
        </w:rPr>
      </w:pPr>
      <w:r w:rsidRPr="00BE2510">
        <w:rPr>
          <w:rFonts w:cs="David"/>
          <w:b/>
          <w:bCs/>
          <w:u w:val="single"/>
          <w:rtl/>
        </w:rPr>
        <w:t>נכחו</w:t>
      </w:r>
      <w:r w:rsidRPr="00BE2510">
        <w:rPr>
          <w:rFonts w:cs="David"/>
          <w:rtl/>
        </w:rPr>
        <w:t>:</w:t>
      </w:r>
    </w:p>
    <w:p w14:paraId="2D334B24" w14:textId="77777777" w:rsidR="00BE2510" w:rsidRPr="00BE2510" w:rsidRDefault="00BE2510" w:rsidP="00BE2510">
      <w:pPr>
        <w:bidi/>
        <w:jc w:val="both"/>
        <w:rPr>
          <w:rFonts w:cs="David"/>
          <w:rtl/>
        </w:rPr>
      </w:pPr>
    </w:p>
    <w:p w14:paraId="23D67228" w14:textId="77777777" w:rsidR="00BE2510" w:rsidRPr="00BE2510" w:rsidRDefault="00BE2510" w:rsidP="00BE2510">
      <w:pPr>
        <w:tabs>
          <w:tab w:val="left" w:pos="1788"/>
        </w:tabs>
        <w:bidi/>
        <w:jc w:val="both"/>
        <w:rPr>
          <w:rFonts w:cs="David"/>
          <w:rtl/>
        </w:rPr>
      </w:pPr>
      <w:r w:rsidRPr="00BE2510">
        <w:rPr>
          <w:rFonts w:cs="David"/>
          <w:b/>
          <w:bCs/>
          <w:u w:val="single"/>
          <w:rtl/>
        </w:rPr>
        <w:t>חברי הוועדה</w:t>
      </w:r>
      <w:r w:rsidRPr="00BE2510">
        <w:rPr>
          <w:rFonts w:cs="David"/>
          <w:rtl/>
        </w:rPr>
        <w:t>:</w:t>
      </w:r>
    </w:p>
    <w:p w14:paraId="74E63D59" w14:textId="77777777" w:rsidR="00BE2510" w:rsidRPr="00BE2510" w:rsidRDefault="00BE2510" w:rsidP="00BE2510">
      <w:pPr>
        <w:bidi/>
        <w:jc w:val="both"/>
        <w:rPr>
          <w:rFonts w:cs="David"/>
          <w:rtl/>
        </w:rPr>
      </w:pPr>
    </w:p>
    <w:p w14:paraId="3FCC70D9" w14:textId="77777777" w:rsidR="00BE2510" w:rsidRPr="00BE2510" w:rsidRDefault="00BE2510" w:rsidP="00BE2510">
      <w:pPr>
        <w:bidi/>
        <w:jc w:val="both"/>
        <w:rPr>
          <w:rFonts w:cs="David" w:hint="cs"/>
          <w:rtl/>
        </w:rPr>
      </w:pPr>
      <w:r w:rsidRPr="00BE2510">
        <w:rPr>
          <w:rFonts w:cs="David" w:hint="cs"/>
          <w:rtl/>
        </w:rPr>
        <w:t>היו"ר רוחמה אברהם</w:t>
      </w:r>
    </w:p>
    <w:p w14:paraId="211215DE" w14:textId="77777777" w:rsidR="00BE2510" w:rsidRPr="00BE2510" w:rsidRDefault="00BE2510" w:rsidP="00BE2510">
      <w:pPr>
        <w:bidi/>
        <w:jc w:val="both"/>
        <w:rPr>
          <w:rFonts w:cs="David" w:hint="cs"/>
          <w:rtl/>
        </w:rPr>
      </w:pPr>
      <w:r w:rsidRPr="00BE2510">
        <w:rPr>
          <w:rFonts w:cs="David" w:hint="cs"/>
          <w:rtl/>
        </w:rPr>
        <w:t>קולט אביטל</w:t>
      </w:r>
    </w:p>
    <w:p w14:paraId="4DDDA1BE" w14:textId="77777777" w:rsidR="00BE2510" w:rsidRPr="00BE2510" w:rsidRDefault="00BE2510" w:rsidP="00BE2510">
      <w:pPr>
        <w:bidi/>
        <w:jc w:val="both"/>
        <w:rPr>
          <w:rFonts w:cs="David" w:hint="cs"/>
          <w:rtl/>
        </w:rPr>
      </w:pPr>
      <w:r w:rsidRPr="00BE2510">
        <w:rPr>
          <w:rFonts w:cs="David" w:hint="cs"/>
          <w:rtl/>
        </w:rPr>
        <w:t>אורי אריאל</w:t>
      </w:r>
    </w:p>
    <w:p w14:paraId="4A92C36D" w14:textId="77777777" w:rsidR="00BE2510" w:rsidRPr="00BE2510" w:rsidRDefault="00BE2510" w:rsidP="00BE2510">
      <w:pPr>
        <w:bidi/>
        <w:jc w:val="both"/>
        <w:rPr>
          <w:rFonts w:cs="David" w:hint="cs"/>
          <w:rtl/>
        </w:rPr>
      </w:pPr>
      <w:r w:rsidRPr="00BE2510">
        <w:rPr>
          <w:rFonts w:cs="David" w:hint="cs"/>
          <w:rtl/>
        </w:rPr>
        <w:t>יצחק גלנטי</w:t>
      </w:r>
    </w:p>
    <w:p w14:paraId="7B5FF86C" w14:textId="77777777" w:rsidR="00BE2510" w:rsidRPr="00BE2510" w:rsidRDefault="00BE2510" w:rsidP="00BE2510">
      <w:pPr>
        <w:bidi/>
        <w:jc w:val="both"/>
        <w:rPr>
          <w:rFonts w:cs="David" w:hint="cs"/>
          <w:rtl/>
        </w:rPr>
      </w:pPr>
      <w:r w:rsidRPr="00BE2510">
        <w:rPr>
          <w:rFonts w:cs="David" w:hint="cs"/>
          <w:rtl/>
        </w:rPr>
        <w:t>מגלי והבה</w:t>
      </w:r>
    </w:p>
    <w:p w14:paraId="2BCA408B" w14:textId="77777777" w:rsidR="00BE2510" w:rsidRPr="00BE2510" w:rsidRDefault="00BE2510" w:rsidP="00BE2510">
      <w:pPr>
        <w:bidi/>
        <w:jc w:val="both"/>
        <w:rPr>
          <w:rFonts w:cs="David" w:hint="cs"/>
          <w:rtl/>
        </w:rPr>
      </w:pPr>
      <w:r w:rsidRPr="00BE2510">
        <w:rPr>
          <w:rFonts w:cs="David" w:hint="cs"/>
          <w:rtl/>
        </w:rPr>
        <w:t>נאדיה חילו</w:t>
      </w:r>
    </w:p>
    <w:p w14:paraId="091AF156" w14:textId="77777777" w:rsidR="00BE2510" w:rsidRPr="00BE2510" w:rsidRDefault="00BE2510" w:rsidP="00BE2510">
      <w:pPr>
        <w:bidi/>
        <w:jc w:val="both"/>
        <w:rPr>
          <w:rFonts w:cs="David" w:hint="cs"/>
          <w:rtl/>
        </w:rPr>
      </w:pPr>
      <w:r w:rsidRPr="00BE2510">
        <w:rPr>
          <w:rFonts w:cs="David" w:hint="cs"/>
          <w:rtl/>
        </w:rPr>
        <w:t>יואל חסון</w:t>
      </w:r>
    </w:p>
    <w:p w14:paraId="69A925BD" w14:textId="77777777" w:rsidR="00BE2510" w:rsidRPr="00BE2510" w:rsidRDefault="00BE2510" w:rsidP="00BE2510">
      <w:pPr>
        <w:bidi/>
        <w:jc w:val="both"/>
        <w:rPr>
          <w:rFonts w:cs="David" w:hint="cs"/>
          <w:rtl/>
        </w:rPr>
      </w:pPr>
      <w:r w:rsidRPr="00BE2510">
        <w:rPr>
          <w:rFonts w:cs="David" w:hint="cs"/>
          <w:rtl/>
        </w:rPr>
        <w:t>אחמד טיבי</w:t>
      </w:r>
    </w:p>
    <w:p w14:paraId="1919B807" w14:textId="77777777" w:rsidR="00BE2510" w:rsidRPr="00BE2510" w:rsidRDefault="00BE2510" w:rsidP="00BE2510">
      <w:pPr>
        <w:bidi/>
        <w:jc w:val="both"/>
        <w:rPr>
          <w:rFonts w:cs="David" w:hint="cs"/>
          <w:rtl/>
        </w:rPr>
      </w:pPr>
      <w:r w:rsidRPr="00BE2510">
        <w:rPr>
          <w:rFonts w:cs="David" w:hint="cs"/>
          <w:rtl/>
        </w:rPr>
        <w:t>אסתרינה טרטמן</w:t>
      </w:r>
    </w:p>
    <w:p w14:paraId="0AB59B65" w14:textId="77777777" w:rsidR="00BE2510" w:rsidRPr="00BE2510" w:rsidRDefault="00BE2510" w:rsidP="00BE2510">
      <w:pPr>
        <w:bidi/>
        <w:jc w:val="both"/>
        <w:rPr>
          <w:rFonts w:cs="David" w:hint="cs"/>
          <w:rtl/>
        </w:rPr>
      </w:pPr>
      <w:r w:rsidRPr="00BE2510">
        <w:rPr>
          <w:rFonts w:cs="David" w:hint="cs"/>
          <w:rtl/>
        </w:rPr>
        <w:t>חיים כץ</w:t>
      </w:r>
    </w:p>
    <w:p w14:paraId="741723AA" w14:textId="77777777" w:rsidR="00BE2510" w:rsidRPr="00BE2510" w:rsidRDefault="00BE2510" w:rsidP="00BE2510">
      <w:pPr>
        <w:bidi/>
        <w:jc w:val="both"/>
        <w:rPr>
          <w:rFonts w:cs="David" w:hint="cs"/>
          <w:rtl/>
        </w:rPr>
      </w:pPr>
      <w:r w:rsidRPr="00BE2510">
        <w:rPr>
          <w:rFonts w:cs="David" w:hint="cs"/>
          <w:rtl/>
        </w:rPr>
        <w:t>יעקב מרגי</w:t>
      </w:r>
    </w:p>
    <w:p w14:paraId="36C036E1" w14:textId="77777777" w:rsidR="00BE2510" w:rsidRPr="00BE2510" w:rsidRDefault="00BE2510" w:rsidP="00BE2510">
      <w:pPr>
        <w:bidi/>
        <w:jc w:val="both"/>
        <w:rPr>
          <w:rFonts w:cs="David" w:hint="cs"/>
          <w:rtl/>
        </w:rPr>
      </w:pPr>
      <w:r w:rsidRPr="00BE2510">
        <w:rPr>
          <w:rFonts w:cs="David" w:hint="cs"/>
          <w:rtl/>
        </w:rPr>
        <w:t>יורם מרציאנו</w:t>
      </w:r>
    </w:p>
    <w:p w14:paraId="070634FA" w14:textId="77777777" w:rsidR="00BE2510" w:rsidRPr="00BE2510" w:rsidRDefault="00BE2510" w:rsidP="00BE2510">
      <w:pPr>
        <w:bidi/>
        <w:jc w:val="both"/>
        <w:rPr>
          <w:rFonts w:cs="David" w:hint="cs"/>
          <w:rtl/>
        </w:rPr>
      </w:pPr>
      <w:r w:rsidRPr="00BE2510">
        <w:rPr>
          <w:rFonts w:cs="David" w:hint="cs"/>
          <w:rtl/>
        </w:rPr>
        <w:t>מרינה סולודקין</w:t>
      </w:r>
    </w:p>
    <w:p w14:paraId="142B0921" w14:textId="77777777" w:rsidR="00BE2510" w:rsidRPr="00BE2510" w:rsidRDefault="00BE2510" w:rsidP="00BE2510">
      <w:pPr>
        <w:bidi/>
        <w:jc w:val="both"/>
        <w:rPr>
          <w:rFonts w:cs="David" w:hint="cs"/>
          <w:rtl/>
        </w:rPr>
      </w:pPr>
      <w:r w:rsidRPr="00BE2510">
        <w:rPr>
          <w:rFonts w:cs="David" w:hint="cs"/>
          <w:rtl/>
        </w:rPr>
        <w:t>גדעון סער</w:t>
      </w:r>
    </w:p>
    <w:p w14:paraId="5209F434" w14:textId="77777777" w:rsidR="00BE2510" w:rsidRPr="00BE2510" w:rsidRDefault="00BE2510" w:rsidP="00BE2510">
      <w:pPr>
        <w:bidi/>
        <w:jc w:val="both"/>
        <w:rPr>
          <w:rFonts w:cs="David" w:hint="cs"/>
          <w:rtl/>
        </w:rPr>
      </w:pPr>
      <w:r w:rsidRPr="00BE2510">
        <w:rPr>
          <w:rFonts w:cs="David" w:hint="cs"/>
          <w:rtl/>
        </w:rPr>
        <w:t>אופיר פינס</w:t>
      </w:r>
    </w:p>
    <w:p w14:paraId="62EA5817" w14:textId="77777777" w:rsidR="00BE2510" w:rsidRPr="00BE2510" w:rsidRDefault="00BE2510" w:rsidP="00BE2510">
      <w:pPr>
        <w:bidi/>
        <w:jc w:val="both"/>
        <w:rPr>
          <w:rFonts w:cs="David" w:hint="cs"/>
          <w:rtl/>
        </w:rPr>
      </w:pPr>
      <w:r w:rsidRPr="00BE2510">
        <w:rPr>
          <w:rFonts w:cs="David" w:hint="cs"/>
          <w:rtl/>
        </w:rPr>
        <w:t>מאיר פרוש</w:t>
      </w:r>
    </w:p>
    <w:p w14:paraId="53424518" w14:textId="77777777" w:rsidR="00BE2510" w:rsidRPr="00BE2510" w:rsidRDefault="00BE2510" w:rsidP="00BE2510">
      <w:pPr>
        <w:bidi/>
        <w:jc w:val="both"/>
        <w:rPr>
          <w:rFonts w:cs="David" w:hint="cs"/>
          <w:rtl/>
        </w:rPr>
      </w:pPr>
      <w:r w:rsidRPr="00BE2510">
        <w:rPr>
          <w:rFonts w:cs="David" w:hint="cs"/>
          <w:rtl/>
        </w:rPr>
        <w:t>ליה שמטוב</w:t>
      </w:r>
    </w:p>
    <w:p w14:paraId="30618249" w14:textId="77777777" w:rsidR="00BE2510" w:rsidRPr="00BE2510" w:rsidRDefault="00BE2510" w:rsidP="00BE2510">
      <w:pPr>
        <w:bidi/>
        <w:jc w:val="both"/>
        <w:rPr>
          <w:rFonts w:cs="David" w:hint="cs"/>
          <w:rtl/>
        </w:rPr>
      </w:pPr>
    </w:p>
    <w:p w14:paraId="27CFF8D2" w14:textId="77777777" w:rsidR="00BE2510" w:rsidRPr="00BE2510" w:rsidRDefault="00BE2510" w:rsidP="00BE2510">
      <w:pPr>
        <w:bidi/>
        <w:jc w:val="both"/>
        <w:rPr>
          <w:rFonts w:cs="David" w:hint="cs"/>
          <w:rtl/>
        </w:rPr>
      </w:pPr>
    </w:p>
    <w:p w14:paraId="70896302" w14:textId="77777777" w:rsidR="00BE2510" w:rsidRPr="00BE2510" w:rsidRDefault="00BE2510" w:rsidP="00BE2510">
      <w:pPr>
        <w:tabs>
          <w:tab w:val="left" w:pos="1788"/>
          <w:tab w:val="left" w:pos="3631"/>
        </w:tabs>
        <w:bidi/>
        <w:jc w:val="both"/>
        <w:rPr>
          <w:rFonts w:cs="David" w:hint="cs"/>
          <w:rtl/>
        </w:rPr>
      </w:pPr>
      <w:r w:rsidRPr="00BE2510">
        <w:rPr>
          <w:rFonts w:cs="David"/>
          <w:b/>
          <w:bCs/>
          <w:u w:val="single"/>
          <w:rtl/>
        </w:rPr>
        <w:t>מוזמנים</w:t>
      </w:r>
      <w:r w:rsidRPr="00BE2510">
        <w:rPr>
          <w:rFonts w:cs="David"/>
          <w:rtl/>
        </w:rPr>
        <w:t>:</w:t>
      </w:r>
    </w:p>
    <w:p w14:paraId="61A831F2" w14:textId="77777777" w:rsidR="00BE2510" w:rsidRPr="00BE2510" w:rsidRDefault="00BE2510" w:rsidP="00BE2510">
      <w:pPr>
        <w:bidi/>
        <w:jc w:val="both"/>
        <w:rPr>
          <w:rFonts w:cs="David" w:hint="cs"/>
          <w:rtl/>
        </w:rPr>
      </w:pPr>
    </w:p>
    <w:p w14:paraId="0C90F240" w14:textId="77777777" w:rsidR="00BE2510" w:rsidRPr="00BE2510" w:rsidRDefault="00BE2510" w:rsidP="00BE2510">
      <w:pPr>
        <w:bidi/>
        <w:jc w:val="both"/>
        <w:rPr>
          <w:rFonts w:cs="David" w:hint="cs"/>
          <w:rtl/>
        </w:rPr>
      </w:pPr>
      <w:r w:rsidRPr="00BE2510">
        <w:rPr>
          <w:rFonts w:cs="David" w:hint="cs"/>
          <w:rtl/>
        </w:rPr>
        <w:t xml:space="preserve">אריה האן </w:t>
      </w:r>
      <w:r w:rsidRPr="00BE2510">
        <w:rPr>
          <w:rFonts w:cs="David"/>
          <w:rtl/>
        </w:rPr>
        <w:t>–</w:t>
      </w:r>
      <w:r w:rsidRPr="00BE2510">
        <w:rPr>
          <w:rFonts w:cs="David" w:hint="cs"/>
          <w:rtl/>
        </w:rPr>
        <w:t xml:space="preserve"> מזכיר הכנסת</w:t>
      </w:r>
    </w:p>
    <w:p w14:paraId="2FAA32DB" w14:textId="77777777" w:rsidR="00BE2510" w:rsidRPr="00BE2510" w:rsidRDefault="00BE2510" w:rsidP="00BE2510">
      <w:pPr>
        <w:bidi/>
        <w:jc w:val="both"/>
        <w:rPr>
          <w:rFonts w:cs="David" w:hint="cs"/>
          <w:rtl/>
        </w:rPr>
      </w:pPr>
      <w:r w:rsidRPr="00BE2510">
        <w:rPr>
          <w:rFonts w:cs="David" w:hint="cs"/>
          <w:rtl/>
        </w:rPr>
        <w:t>ירדנה מלר-הורביץ - סגנית מזכיר הכנסת</w:t>
      </w:r>
    </w:p>
    <w:p w14:paraId="2F6DB87A" w14:textId="77777777" w:rsidR="00BE2510" w:rsidRPr="00BE2510" w:rsidRDefault="00BE2510" w:rsidP="00BE2510">
      <w:pPr>
        <w:bidi/>
        <w:jc w:val="both"/>
        <w:rPr>
          <w:rFonts w:cs="David"/>
          <w:rtl/>
        </w:rPr>
      </w:pPr>
    </w:p>
    <w:p w14:paraId="1F4AEDA6" w14:textId="77777777" w:rsidR="00BE2510" w:rsidRPr="00BE2510" w:rsidRDefault="00BE2510" w:rsidP="00BE2510">
      <w:pPr>
        <w:bidi/>
        <w:jc w:val="both"/>
        <w:rPr>
          <w:rFonts w:cs="David"/>
          <w:rtl/>
        </w:rPr>
      </w:pPr>
    </w:p>
    <w:p w14:paraId="188BBE2B" w14:textId="77777777" w:rsidR="00BE2510" w:rsidRPr="00BE2510" w:rsidRDefault="00BE2510" w:rsidP="00BE2510">
      <w:pPr>
        <w:tabs>
          <w:tab w:val="left" w:pos="1930"/>
        </w:tabs>
        <w:bidi/>
        <w:jc w:val="both"/>
        <w:rPr>
          <w:rFonts w:cs="David" w:hint="cs"/>
          <w:rtl/>
        </w:rPr>
      </w:pPr>
      <w:r w:rsidRPr="00BE2510">
        <w:rPr>
          <w:rFonts w:cs="David"/>
          <w:b/>
          <w:bCs/>
          <w:u w:val="single"/>
          <w:rtl/>
        </w:rPr>
        <w:t>י</w:t>
      </w:r>
      <w:r w:rsidRPr="00BE2510">
        <w:rPr>
          <w:rFonts w:cs="David" w:hint="cs"/>
          <w:b/>
          <w:bCs/>
          <w:u w:val="single"/>
          <w:rtl/>
        </w:rPr>
        <w:t>יעוץ משפטי</w:t>
      </w:r>
      <w:r w:rsidRPr="00BE2510">
        <w:rPr>
          <w:rFonts w:cs="David"/>
          <w:b/>
          <w:bCs/>
          <w:u w:val="single"/>
          <w:rtl/>
        </w:rPr>
        <w:t>:</w:t>
      </w:r>
      <w:r w:rsidRPr="00BE2510">
        <w:rPr>
          <w:rFonts w:cs="David" w:hint="cs"/>
          <w:rtl/>
        </w:rPr>
        <w:tab/>
        <w:t>עו"ד ארבל אסטרחן</w:t>
      </w:r>
    </w:p>
    <w:p w14:paraId="440B2853" w14:textId="77777777" w:rsidR="00BE2510" w:rsidRPr="00BE2510" w:rsidRDefault="00BE2510" w:rsidP="00BE2510">
      <w:pPr>
        <w:bidi/>
        <w:jc w:val="both"/>
        <w:rPr>
          <w:rFonts w:cs="David"/>
          <w:rtl/>
        </w:rPr>
      </w:pPr>
    </w:p>
    <w:p w14:paraId="7B16D489" w14:textId="77777777" w:rsidR="00BE2510" w:rsidRPr="00BE2510" w:rsidRDefault="00BE2510" w:rsidP="00BE2510">
      <w:pPr>
        <w:tabs>
          <w:tab w:val="left" w:pos="1930"/>
        </w:tabs>
        <w:bidi/>
        <w:jc w:val="both"/>
        <w:rPr>
          <w:rFonts w:cs="David" w:hint="cs"/>
          <w:b/>
          <w:bCs/>
          <w:rtl/>
        </w:rPr>
      </w:pPr>
      <w:r w:rsidRPr="00BE2510">
        <w:rPr>
          <w:rFonts w:cs="David"/>
          <w:b/>
          <w:bCs/>
          <w:u w:val="single"/>
          <w:rtl/>
        </w:rPr>
        <w:t>מנהלת הוועדה</w:t>
      </w:r>
      <w:r w:rsidRPr="00BE2510">
        <w:rPr>
          <w:rFonts w:cs="David"/>
          <w:rtl/>
        </w:rPr>
        <w:t>:</w:t>
      </w:r>
      <w:r w:rsidRPr="00BE2510">
        <w:rPr>
          <w:rFonts w:cs="David" w:hint="cs"/>
          <w:rtl/>
        </w:rPr>
        <w:tab/>
        <w:t>אתי בן-יוסף</w:t>
      </w:r>
    </w:p>
    <w:p w14:paraId="35E48A8D" w14:textId="77777777" w:rsidR="00BE2510" w:rsidRPr="00BE2510" w:rsidRDefault="00BE2510" w:rsidP="00BE2510">
      <w:pPr>
        <w:bidi/>
        <w:jc w:val="both"/>
        <w:rPr>
          <w:rFonts w:cs="David"/>
          <w:rtl/>
        </w:rPr>
      </w:pPr>
    </w:p>
    <w:p w14:paraId="1BA40397" w14:textId="77777777" w:rsidR="00BE2510" w:rsidRPr="00BE2510" w:rsidRDefault="00BE2510" w:rsidP="00BE2510">
      <w:pPr>
        <w:tabs>
          <w:tab w:val="left" w:pos="1930"/>
        </w:tabs>
        <w:bidi/>
        <w:jc w:val="both"/>
        <w:rPr>
          <w:rFonts w:cs="David" w:hint="cs"/>
          <w:rtl/>
        </w:rPr>
      </w:pPr>
      <w:r w:rsidRPr="00BE2510">
        <w:rPr>
          <w:rFonts w:cs="David" w:hint="cs"/>
          <w:b/>
          <w:bCs/>
          <w:u w:val="single"/>
          <w:rtl/>
        </w:rPr>
        <w:t>רשמת פרלמנטרית</w:t>
      </w:r>
      <w:r w:rsidRPr="00BE2510">
        <w:rPr>
          <w:rFonts w:cs="David"/>
          <w:rtl/>
        </w:rPr>
        <w:t>:</w:t>
      </w:r>
      <w:r w:rsidRPr="00BE2510">
        <w:rPr>
          <w:rFonts w:cs="David" w:hint="cs"/>
          <w:rtl/>
        </w:rPr>
        <w:tab/>
        <w:t>שלומית כהן</w:t>
      </w:r>
    </w:p>
    <w:p w14:paraId="7E2A6C74" w14:textId="77777777" w:rsidR="00BE2510" w:rsidRPr="00BE2510" w:rsidRDefault="00BE2510" w:rsidP="00BE2510">
      <w:pPr>
        <w:bidi/>
        <w:jc w:val="both"/>
        <w:rPr>
          <w:rFonts w:cs="David" w:hint="cs"/>
          <w:b/>
          <w:bCs/>
          <w:rtl/>
        </w:rPr>
      </w:pPr>
    </w:p>
    <w:p w14:paraId="3C8F8B9D" w14:textId="77777777" w:rsidR="00BE2510" w:rsidRPr="00BE2510" w:rsidRDefault="00BE2510" w:rsidP="00BE2510">
      <w:pPr>
        <w:bidi/>
        <w:jc w:val="both"/>
        <w:rPr>
          <w:rFonts w:cs="David" w:hint="cs"/>
          <w:u w:val="single"/>
          <w:rtl/>
        </w:rPr>
      </w:pPr>
      <w:r w:rsidRPr="00BE2510">
        <w:rPr>
          <w:rFonts w:cs="David" w:hint="cs"/>
          <w:u w:val="single"/>
          <w:rtl/>
        </w:rPr>
        <w:t>1. הפיכת הצעות האי-אמון להצעות לסדר-היום</w:t>
      </w:r>
    </w:p>
    <w:p w14:paraId="69EBC80B" w14:textId="77777777" w:rsidR="00BE2510" w:rsidRPr="00BE2510" w:rsidRDefault="00BE2510" w:rsidP="00BE2510">
      <w:pPr>
        <w:bidi/>
        <w:jc w:val="both"/>
        <w:rPr>
          <w:rFonts w:cs="David" w:hint="cs"/>
          <w:rtl/>
        </w:rPr>
      </w:pPr>
    </w:p>
    <w:p w14:paraId="15664F2D" w14:textId="77777777" w:rsidR="00BE2510" w:rsidRPr="00BE2510" w:rsidRDefault="00BE2510" w:rsidP="00BE2510">
      <w:pPr>
        <w:bidi/>
        <w:jc w:val="both"/>
        <w:rPr>
          <w:rFonts w:cs="David" w:hint="cs"/>
          <w:rtl/>
        </w:rPr>
      </w:pPr>
    </w:p>
    <w:p w14:paraId="10F82A85"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1B83FA7F" w14:textId="77777777" w:rsidR="00BE2510" w:rsidRPr="00BE2510" w:rsidRDefault="00BE2510" w:rsidP="00BE2510">
      <w:pPr>
        <w:bidi/>
        <w:jc w:val="both"/>
        <w:rPr>
          <w:rFonts w:cs="David" w:hint="cs"/>
          <w:rtl/>
        </w:rPr>
      </w:pPr>
    </w:p>
    <w:p w14:paraId="312DAD3C" w14:textId="77777777" w:rsidR="00BE2510" w:rsidRPr="00BE2510" w:rsidRDefault="00BE2510" w:rsidP="00BE2510">
      <w:pPr>
        <w:pStyle w:val="Heading5"/>
        <w:rPr>
          <w:rFonts w:hint="cs"/>
          <w:rtl/>
        </w:rPr>
      </w:pPr>
      <w:r w:rsidRPr="00BE2510">
        <w:rPr>
          <w:rFonts w:hint="cs"/>
          <w:rtl/>
        </w:rPr>
        <w:tab/>
        <w:t xml:space="preserve">חברי הכנסת, בוקר טוב. על סדר-היום הנושא של קביעת מסגרת הדיון להביע אי-אמון בממשלה. מכיוון שראש הממשלה בחוץ-לארץ, בישיבה שהיתה הבוקר אצל יושבת-ראש הכנסת  הוחלט שהצעות האי-אמון יהפכו להצעות לסדר. </w:t>
      </w:r>
    </w:p>
    <w:p w14:paraId="405B9B22" w14:textId="77777777" w:rsidR="00BE2510" w:rsidRPr="00BE2510" w:rsidRDefault="00BE2510" w:rsidP="00BE2510">
      <w:pPr>
        <w:bidi/>
        <w:jc w:val="both"/>
        <w:rPr>
          <w:rFonts w:cs="David" w:hint="cs"/>
          <w:rtl/>
        </w:rPr>
      </w:pPr>
    </w:p>
    <w:p w14:paraId="155B3402" w14:textId="77777777" w:rsidR="00BE2510" w:rsidRPr="00BE2510" w:rsidRDefault="00BE2510" w:rsidP="00BE2510">
      <w:pPr>
        <w:bidi/>
        <w:jc w:val="both"/>
        <w:rPr>
          <w:rFonts w:cs="David" w:hint="cs"/>
          <w:u w:val="single"/>
          <w:rtl/>
        </w:rPr>
      </w:pPr>
      <w:r w:rsidRPr="00BE2510">
        <w:rPr>
          <w:rFonts w:cs="David" w:hint="cs"/>
          <w:u w:val="single"/>
          <w:rtl/>
        </w:rPr>
        <w:t>גדעון סער:</w:t>
      </w:r>
    </w:p>
    <w:p w14:paraId="66E6DD3B" w14:textId="77777777" w:rsidR="00BE2510" w:rsidRPr="00BE2510" w:rsidRDefault="00BE2510" w:rsidP="00BE2510">
      <w:pPr>
        <w:bidi/>
        <w:jc w:val="both"/>
        <w:rPr>
          <w:rFonts w:cs="David" w:hint="cs"/>
          <w:u w:val="single"/>
          <w:rtl/>
        </w:rPr>
      </w:pPr>
    </w:p>
    <w:p w14:paraId="41C21C97" w14:textId="77777777" w:rsidR="00BE2510" w:rsidRPr="00BE2510" w:rsidRDefault="00BE2510" w:rsidP="00BE2510">
      <w:pPr>
        <w:bidi/>
        <w:jc w:val="both"/>
        <w:rPr>
          <w:rFonts w:cs="David" w:hint="cs"/>
          <w:rtl/>
        </w:rPr>
      </w:pPr>
      <w:r w:rsidRPr="00BE2510">
        <w:rPr>
          <w:rFonts w:cs="David" w:hint="cs"/>
          <w:rtl/>
        </w:rPr>
        <w:tab/>
        <w:t xml:space="preserve"> הן לא הופכות להצעות לסדר. יהיו הצעות לסדר אחרות. </w:t>
      </w:r>
    </w:p>
    <w:p w14:paraId="4ECFA5DF" w14:textId="77777777" w:rsidR="00BE2510" w:rsidRPr="00BE2510" w:rsidRDefault="00BE2510" w:rsidP="00BE2510">
      <w:pPr>
        <w:bidi/>
        <w:jc w:val="both"/>
        <w:rPr>
          <w:rFonts w:cs="David" w:hint="cs"/>
          <w:rtl/>
        </w:rPr>
      </w:pPr>
    </w:p>
    <w:p w14:paraId="0F1B2DC3" w14:textId="77777777" w:rsidR="00BE2510" w:rsidRPr="00BE2510" w:rsidRDefault="00BE2510" w:rsidP="00BE2510">
      <w:pPr>
        <w:bidi/>
        <w:jc w:val="both"/>
        <w:rPr>
          <w:rFonts w:cs="David" w:hint="cs"/>
          <w:u w:val="single"/>
          <w:rtl/>
        </w:rPr>
      </w:pPr>
      <w:r w:rsidRPr="00BE2510">
        <w:rPr>
          <w:rFonts w:cs="David" w:hint="cs"/>
          <w:u w:val="single"/>
          <w:rtl/>
        </w:rPr>
        <w:t>מאיר פרוש:</w:t>
      </w:r>
    </w:p>
    <w:p w14:paraId="20B74BD6" w14:textId="77777777" w:rsidR="00BE2510" w:rsidRPr="00BE2510" w:rsidRDefault="00BE2510" w:rsidP="00BE2510">
      <w:pPr>
        <w:bidi/>
        <w:jc w:val="both"/>
        <w:rPr>
          <w:rFonts w:cs="David" w:hint="cs"/>
          <w:u w:val="single"/>
        </w:rPr>
      </w:pPr>
    </w:p>
    <w:p w14:paraId="32E51AD9" w14:textId="77777777" w:rsidR="00BE2510" w:rsidRPr="00BE2510" w:rsidRDefault="00BE2510" w:rsidP="00BE2510">
      <w:pPr>
        <w:bidi/>
        <w:jc w:val="both"/>
        <w:rPr>
          <w:rFonts w:cs="David" w:hint="cs"/>
          <w:rtl/>
        </w:rPr>
      </w:pPr>
      <w:r w:rsidRPr="00BE2510">
        <w:rPr>
          <w:rFonts w:cs="David" w:hint="cs"/>
          <w:rtl/>
        </w:rPr>
        <w:tab/>
        <w:t xml:space="preserve"> הוחלט לבקש מאתנו, כי אי-אפשר להחליט במקומנו. </w:t>
      </w:r>
    </w:p>
    <w:p w14:paraId="1A43C2F6" w14:textId="77777777" w:rsidR="00BE2510" w:rsidRPr="00BE2510" w:rsidRDefault="00BE2510" w:rsidP="00BE2510">
      <w:pPr>
        <w:bidi/>
        <w:jc w:val="both"/>
        <w:rPr>
          <w:rFonts w:cs="David" w:hint="cs"/>
          <w:rtl/>
        </w:rPr>
      </w:pPr>
    </w:p>
    <w:p w14:paraId="349B1FD3"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3E20ADEE" w14:textId="77777777" w:rsidR="00BE2510" w:rsidRPr="00BE2510" w:rsidRDefault="00BE2510" w:rsidP="00BE2510">
      <w:pPr>
        <w:bidi/>
        <w:jc w:val="both"/>
        <w:rPr>
          <w:rFonts w:cs="David" w:hint="cs"/>
          <w:rtl/>
        </w:rPr>
      </w:pPr>
    </w:p>
    <w:p w14:paraId="06BD59DB" w14:textId="77777777" w:rsidR="00BE2510" w:rsidRPr="00BE2510" w:rsidRDefault="00BE2510" w:rsidP="00BE2510">
      <w:pPr>
        <w:bidi/>
        <w:jc w:val="both"/>
        <w:rPr>
          <w:rFonts w:cs="David" w:hint="cs"/>
          <w:rtl/>
        </w:rPr>
      </w:pPr>
      <w:r w:rsidRPr="00BE2510">
        <w:rPr>
          <w:rFonts w:cs="David" w:hint="cs"/>
          <w:rtl/>
        </w:rPr>
        <w:tab/>
        <w:t xml:space="preserve">היתה התחשבות מרבית של חברי הכנסת מהאופוזיציה. </w:t>
      </w:r>
    </w:p>
    <w:p w14:paraId="292CEA98" w14:textId="77777777" w:rsidR="00BE2510" w:rsidRPr="00BE2510" w:rsidRDefault="00BE2510" w:rsidP="00BE2510">
      <w:pPr>
        <w:bidi/>
        <w:jc w:val="both"/>
        <w:rPr>
          <w:rFonts w:cs="David" w:hint="cs"/>
          <w:rtl/>
        </w:rPr>
      </w:pPr>
    </w:p>
    <w:p w14:paraId="3B30A05C" w14:textId="77777777" w:rsidR="00BE2510" w:rsidRPr="00BE2510" w:rsidRDefault="00BE2510" w:rsidP="00BE2510">
      <w:pPr>
        <w:bidi/>
        <w:jc w:val="both"/>
        <w:rPr>
          <w:rFonts w:cs="David" w:hint="cs"/>
          <w:u w:val="single"/>
          <w:rtl/>
        </w:rPr>
      </w:pPr>
      <w:r w:rsidRPr="00BE2510">
        <w:rPr>
          <w:rFonts w:cs="David" w:hint="cs"/>
          <w:u w:val="single"/>
          <w:rtl/>
        </w:rPr>
        <w:t>גדעון סער:</w:t>
      </w:r>
    </w:p>
    <w:p w14:paraId="5384CCC7" w14:textId="77777777" w:rsidR="00BE2510" w:rsidRPr="00BE2510" w:rsidRDefault="00BE2510" w:rsidP="00BE2510">
      <w:pPr>
        <w:bidi/>
        <w:jc w:val="both"/>
        <w:rPr>
          <w:rFonts w:cs="David" w:hint="cs"/>
          <w:u w:val="single"/>
          <w:rtl/>
        </w:rPr>
      </w:pPr>
    </w:p>
    <w:p w14:paraId="28B0C297" w14:textId="77777777" w:rsidR="00BE2510" w:rsidRPr="00BE2510" w:rsidRDefault="00BE2510" w:rsidP="00BE2510">
      <w:pPr>
        <w:bidi/>
        <w:jc w:val="both"/>
        <w:rPr>
          <w:rFonts w:cs="David" w:hint="cs"/>
          <w:rtl/>
        </w:rPr>
      </w:pPr>
      <w:r w:rsidRPr="00BE2510">
        <w:rPr>
          <w:rFonts w:cs="David" w:hint="cs"/>
          <w:rtl/>
        </w:rPr>
        <w:tab/>
        <w:t xml:space="preserve"> לא היתה התחשבות מרבית, ואני יכול לנקוט עמדה רק בשם סיעת הליכוד. אני חושב שההערה של חבר הכנסת פרוש היא נכונה. אם לפי תקנון הכנסת לא כל הסיעות הורידו את ההצעות שלהן, כרגע יש על שולחן הכנסת הצעות אי-אמון. אין שום דרך בעולם להוריד אותן, אלא אם כן הסיעות עצמן מחליטות שהן מורידות אותן וצריך לקבוע מסגרת זמן. </w:t>
      </w:r>
    </w:p>
    <w:p w14:paraId="2025DB99" w14:textId="77777777" w:rsidR="00BE2510" w:rsidRPr="00BE2510" w:rsidRDefault="00BE2510" w:rsidP="00BE2510">
      <w:pPr>
        <w:bidi/>
        <w:jc w:val="both"/>
        <w:rPr>
          <w:rFonts w:cs="David" w:hint="cs"/>
          <w:rtl/>
        </w:rPr>
      </w:pPr>
    </w:p>
    <w:p w14:paraId="67662DA8" w14:textId="77777777" w:rsidR="00BE2510" w:rsidRPr="00BE2510" w:rsidRDefault="00BE2510" w:rsidP="00BE2510">
      <w:pPr>
        <w:bidi/>
        <w:jc w:val="both"/>
        <w:rPr>
          <w:rFonts w:cs="David"/>
          <w:rtl/>
        </w:rPr>
      </w:pPr>
      <w:r w:rsidRPr="00BE2510">
        <w:rPr>
          <w:rFonts w:cs="David" w:hint="eastAsia"/>
          <w:u w:val="single"/>
          <w:rtl/>
        </w:rPr>
        <w:t>אורי</w:t>
      </w:r>
      <w:r w:rsidRPr="00BE2510">
        <w:rPr>
          <w:rFonts w:cs="David"/>
          <w:u w:val="single"/>
          <w:rtl/>
        </w:rPr>
        <w:t xml:space="preserve"> אריאל:</w:t>
      </w:r>
    </w:p>
    <w:p w14:paraId="55F28542" w14:textId="77777777" w:rsidR="00BE2510" w:rsidRPr="00BE2510" w:rsidRDefault="00BE2510" w:rsidP="00BE2510">
      <w:pPr>
        <w:bidi/>
        <w:jc w:val="both"/>
        <w:rPr>
          <w:rFonts w:cs="David"/>
          <w:rtl/>
        </w:rPr>
      </w:pPr>
    </w:p>
    <w:p w14:paraId="53EF1F26" w14:textId="77777777" w:rsidR="00BE2510" w:rsidRPr="00BE2510" w:rsidRDefault="00BE2510" w:rsidP="00BE2510">
      <w:pPr>
        <w:bidi/>
        <w:jc w:val="both"/>
        <w:rPr>
          <w:rFonts w:cs="David" w:hint="cs"/>
          <w:rtl/>
        </w:rPr>
      </w:pPr>
      <w:r w:rsidRPr="00BE2510">
        <w:rPr>
          <w:rFonts w:cs="David"/>
          <w:rtl/>
        </w:rPr>
        <w:tab/>
      </w:r>
      <w:r w:rsidRPr="00BE2510">
        <w:rPr>
          <w:rFonts w:cs="David" w:hint="cs"/>
          <w:rtl/>
        </w:rPr>
        <w:t xml:space="preserve"> סיעתנו החליטה להוריד את האי-אמון. </w:t>
      </w:r>
    </w:p>
    <w:p w14:paraId="178ADD68" w14:textId="77777777" w:rsidR="00BE2510" w:rsidRPr="00BE2510" w:rsidRDefault="00BE2510" w:rsidP="00BE2510">
      <w:pPr>
        <w:bidi/>
        <w:jc w:val="both"/>
        <w:rPr>
          <w:rFonts w:cs="David" w:hint="cs"/>
          <w:rtl/>
        </w:rPr>
      </w:pPr>
    </w:p>
    <w:p w14:paraId="455CA823" w14:textId="77777777" w:rsidR="00BE2510" w:rsidRPr="00BE2510" w:rsidRDefault="00BE2510" w:rsidP="00BE2510">
      <w:pPr>
        <w:bidi/>
        <w:jc w:val="both"/>
        <w:rPr>
          <w:rFonts w:cs="David" w:hint="cs"/>
          <w:u w:val="single"/>
          <w:rtl/>
        </w:rPr>
      </w:pPr>
      <w:r w:rsidRPr="00BE2510">
        <w:rPr>
          <w:rFonts w:cs="David" w:hint="cs"/>
          <w:u w:val="single"/>
          <w:rtl/>
        </w:rPr>
        <w:t>מאיר פרוש:</w:t>
      </w:r>
    </w:p>
    <w:p w14:paraId="0EAB19E3" w14:textId="77777777" w:rsidR="00BE2510" w:rsidRPr="00BE2510" w:rsidRDefault="00BE2510" w:rsidP="00BE2510">
      <w:pPr>
        <w:bidi/>
        <w:jc w:val="both"/>
        <w:rPr>
          <w:rFonts w:cs="David" w:hint="cs"/>
          <w:u w:val="single"/>
        </w:rPr>
      </w:pPr>
    </w:p>
    <w:p w14:paraId="550CE4C4" w14:textId="77777777" w:rsidR="00BE2510" w:rsidRPr="00BE2510" w:rsidRDefault="00BE2510" w:rsidP="00BE2510">
      <w:pPr>
        <w:bidi/>
        <w:jc w:val="both"/>
        <w:rPr>
          <w:rFonts w:cs="David" w:hint="cs"/>
          <w:rtl/>
        </w:rPr>
      </w:pPr>
      <w:r w:rsidRPr="00BE2510">
        <w:rPr>
          <w:rFonts w:cs="David" w:hint="cs"/>
          <w:rtl/>
        </w:rPr>
        <w:tab/>
        <w:t xml:space="preserve"> אנחנו מחוברים אתם. </w:t>
      </w:r>
    </w:p>
    <w:p w14:paraId="6AB12218" w14:textId="77777777" w:rsidR="00BE2510" w:rsidRPr="00BE2510" w:rsidRDefault="00BE2510" w:rsidP="00BE2510">
      <w:pPr>
        <w:bidi/>
        <w:jc w:val="both"/>
        <w:rPr>
          <w:rFonts w:cs="David" w:hint="cs"/>
          <w:rtl/>
        </w:rPr>
      </w:pPr>
    </w:p>
    <w:p w14:paraId="2875EC54"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4EF824C9" w14:textId="77777777" w:rsidR="00BE2510" w:rsidRPr="00BE2510" w:rsidRDefault="00BE2510" w:rsidP="00BE2510">
      <w:pPr>
        <w:bidi/>
        <w:jc w:val="both"/>
        <w:rPr>
          <w:rFonts w:cs="David" w:hint="cs"/>
          <w:rtl/>
        </w:rPr>
      </w:pPr>
    </w:p>
    <w:p w14:paraId="20A81DCB" w14:textId="77777777" w:rsidR="00BE2510" w:rsidRPr="00BE2510" w:rsidRDefault="00BE2510" w:rsidP="00BE2510">
      <w:pPr>
        <w:bidi/>
        <w:jc w:val="both"/>
        <w:rPr>
          <w:rFonts w:cs="David" w:hint="cs"/>
          <w:rtl/>
        </w:rPr>
      </w:pPr>
      <w:r w:rsidRPr="00BE2510">
        <w:rPr>
          <w:rFonts w:cs="David" w:hint="cs"/>
          <w:rtl/>
        </w:rPr>
        <w:tab/>
        <w:t xml:space="preserve">יש שלוש הצעות אי-אמון. הצעה אחת היא של האיחוד הלאומי-מפד"ל משותפת עם יהדות התורה, והיא הוסרה מסדר-היום. ההצעה השנייה היתה של הליכוד, וגם הם הסירו. הצעה שלישית היא של מרצ-יחד, רע"ם-תע"ל, חד"ש ובל"ד. </w:t>
      </w:r>
    </w:p>
    <w:p w14:paraId="6C8BC85D" w14:textId="77777777" w:rsidR="00BE2510" w:rsidRPr="00BE2510" w:rsidRDefault="00BE2510" w:rsidP="00BE2510">
      <w:pPr>
        <w:bidi/>
        <w:jc w:val="both"/>
        <w:rPr>
          <w:rFonts w:cs="David" w:hint="cs"/>
          <w:rtl/>
        </w:rPr>
      </w:pPr>
    </w:p>
    <w:p w14:paraId="49928CE6" w14:textId="77777777" w:rsidR="00BE2510" w:rsidRPr="00BE2510" w:rsidRDefault="00BE2510" w:rsidP="00BE2510">
      <w:pPr>
        <w:bidi/>
        <w:jc w:val="both"/>
        <w:rPr>
          <w:rFonts w:cs="David" w:hint="cs"/>
          <w:rtl/>
        </w:rPr>
      </w:pPr>
      <w:r w:rsidRPr="00BE2510">
        <w:rPr>
          <w:rFonts w:cs="David" w:hint="cs"/>
          <w:u w:val="single"/>
          <w:rtl/>
        </w:rPr>
        <w:t>אחמד טיבי:</w:t>
      </w:r>
    </w:p>
    <w:p w14:paraId="163429CD" w14:textId="77777777" w:rsidR="00BE2510" w:rsidRPr="00BE2510" w:rsidRDefault="00BE2510" w:rsidP="00BE2510">
      <w:pPr>
        <w:bidi/>
        <w:jc w:val="both"/>
        <w:rPr>
          <w:rFonts w:cs="David" w:hint="cs"/>
          <w:rtl/>
        </w:rPr>
      </w:pPr>
    </w:p>
    <w:p w14:paraId="6A345392" w14:textId="77777777" w:rsidR="00BE2510" w:rsidRPr="00BE2510" w:rsidRDefault="00BE2510" w:rsidP="00BE2510">
      <w:pPr>
        <w:bidi/>
        <w:jc w:val="both"/>
        <w:rPr>
          <w:rFonts w:cs="David" w:hint="cs"/>
          <w:rtl/>
        </w:rPr>
      </w:pPr>
      <w:r w:rsidRPr="00BE2510">
        <w:rPr>
          <w:rFonts w:cs="David" w:hint="cs"/>
          <w:rtl/>
        </w:rPr>
        <w:tab/>
        <w:t xml:space="preserve"> היא של מרצ בעיקר. אני לא יודע מה החליטו במרצ. </w:t>
      </w:r>
    </w:p>
    <w:p w14:paraId="7476E76B" w14:textId="77777777" w:rsidR="00BE2510" w:rsidRPr="00BE2510" w:rsidRDefault="00BE2510" w:rsidP="00BE2510">
      <w:pPr>
        <w:bidi/>
        <w:jc w:val="both"/>
        <w:rPr>
          <w:rFonts w:cs="David" w:hint="cs"/>
          <w:rtl/>
        </w:rPr>
      </w:pPr>
    </w:p>
    <w:p w14:paraId="1098FCD8" w14:textId="77777777" w:rsidR="00BE2510" w:rsidRPr="00BE2510" w:rsidRDefault="00BE2510" w:rsidP="00BE2510">
      <w:pPr>
        <w:bidi/>
        <w:jc w:val="both"/>
        <w:rPr>
          <w:rFonts w:cs="David" w:hint="cs"/>
          <w:rtl/>
        </w:rPr>
      </w:pPr>
      <w:r w:rsidRPr="00BE2510">
        <w:rPr>
          <w:rFonts w:cs="David" w:hint="cs"/>
          <w:u w:val="single"/>
          <w:rtl/>
        </w:rPr>
        <w:t>מזכיר הכנסת אריה האן:</w:t>
      </w:r>
    </w:p>
    <w:p w14:paraId="58289F71" w14:textId="77777777" w:rsidR="00BE2510" w:rsidRPr="00BE2510" w:rsidRDefault="00BE2510" w:rsidP="00BE2510">
      <w:pPr>
        <w:bidi/>
        <w:jc w:val="both"/>
        <w:rPr>
          <w:rFonts w:cs="David" w:hint="cs"/>
          <w:rtl/>
        </w:rPr>
      </w:pPr>
    </w:p>
    <w:p w14:paraId="29799C00" w14:textId="77777777" w:rsidR="00BE2510" w:rsidRPr="00BE2510" w:rsidRDefault="00BE2510" w:rsidP="00BE2510">
      <w:pPr>
        <w:bidi/>
        <w:jc w:val="both"/>
        <w:rPr>
          <w:rFonts w:cs="David" w:hint="cs"/>
          <w:rtl/>
        </w:rPr>
      </w:pPr>
      <w:r w:rsidRPr="00BE2510">
        <w:rPr>
          <w:rFonts w:cs="David" w:hint="cs"/>
          <w:rtl/>
        </w:rPr>
        <w:tab/>
        <w:t xml:space="preserve"> היינו בקשר עם מזכירה של מרצ והם קיבלו את ההצעה. </w:t>
      </w:r>
    </w:p>
    <w:p w14:paraId="39627FB2" w14:textId="77777777" w:rsidR="00BE2510" w:rsidRPr="00BE2510" w:rsidRDefault="00BE2510" w:rsidP="00BE2510">
      <w:pPr>
        <w:bidi/>
        <w:jc w:val="both"/>
        <w:rPr>
          <w:rFonts w:cs="David" w:hint="cs"/>
          <w:rtl/>
        </w:rPr>
      </w:pPr>
    </w:p>
    <w:p w14:paraId="12C9A563" w14:textId="77777777" w:rsidR="00BE2510" w:rsidRPr="00BE2510" w:rsidRDefault="00BE2510" w:rsidP="00BE2510">
      <w:pPr>
        <w:bidi/>
        <w:jc w:val="both"/>
        <w:rPr>
          <w:rFonts w:cs="David" w:hint="cs"/>
          <w:u w:val="single"/>
          <w:rtl/>
        </w:rPr>
      </w:pPr>
      <w:r w:rsidRPr="00BE2510">
        <w:rPr>
          <w:rFonts w:cs="David" w:hint="cs"/>
          <w:u w:val="single"/>
          <w:rtl/>
        </w:rPr>
        <w:t>גדעון סער:</w:t>
      </w:r>
    </w:p>
    <w:p w14:paraId="5CDA72A6" w14:textId="77777777" w:rsidR="00BE2510" w:rsidRPr="00BE2510" w:rsidRDefault="00BE2510" w:rsidP="00BE2510">
      <w:pPr>
        <w:bidi/>
        <w:jc w:val="both"/>
        <w:rPr>
          <w:rFonts w:cs="David" w:hint="cs"/>
          <w:u w:val="single"/>
          <w:rtl/>
        </w:rPr>
      </w:pPr>
    </w:p>
    <w:p w14:paraId="436D202C" w14:textId="77777777" w:rsidR="00BE2510" w:rsidRPr="00BE2510" w:rsidRDefault="00BE2510" w:rsidP="00BE2510">
      <w:pPr>
        <w:bidi/>
        <w:jc w:val="both"/>
        <w:rPr>
          <w:rFonts w:cs="David" w:hint="cs"/>
          <w:rtl/>
        </w:rPr>
      </w:pPr>
      <w:r w:rsidRPr="00BE2510">
        <w:rPr>
          <w:rFonts w:cs="David" w:hint="cs"/>
          <w:rtl/>
        </w:rPr>
        <w:tab/>
        <w:t xml:space="preserve">סוכם שיהיו הצעות לסדר, וכל סיעה שהיתה כרוכה בהגשת אי-אמון תוכל להעלות היום הצעה רגילה לסדר, שלא חייבת להיות בנושא האי-אמון שלה. סיעת הליכוד תרצה להעלות את נושא האי-אמון שלה, שהוא המהלך החמור שמתכננת הממשלה להעלאת שכר הלימוד באוניברסיטאות, כהצעת אי-אמון בשבוע הבא. לכן היום נבקש לקיים דיון לשנה לכהונתו הכושלת של אולמרט כראש ממשלה, שזה נושא חשוב. </w:t>
      </w:r>
    </w:p>
    <w:p w14:paraId="4C7817F8" w14:textId="77777777" w:rsidR="00BE2510" w:rsidRPr="00BE2510" w:rsidRDefault="00BE2510" w:rsidP="00BE2510">
      <w:pPr>
        <w:bidi/>
        <w:jc w:val="both"/>
        <w:rPr>
          <w:rFonts w:cs="David" w:hint="cs"/>
          <w:rtl/>
        </w:rPr>
      </w:pPr>
    </w:p>
    <w:p w14:paraId="363C52B8"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433E3D94" w14:textId="77777777" w:rsidR="00BE2510" w:rsidRPr="00BE2510" w:rsidRDefault="00BE2510" w:rsidP="00BE2510">
      <w:pPr>
        <w:bidi/>
        <w:jc w:val="both"/>
        <w:rPr>
          <w:rFonts w:cs="David" w:hint="cs"/>
          <w:rtl/>
        </w:rPr>
      </w:pPr>
    </w:p>
    <w:p w14:paraId="45CD1D59" w14:textId="77777777" w:rsidR="00BE2510" w:rsidRPr="00BE2510" w:rsidRDefault="00BE2510" w:rsidP="00BE2510">
      <w:pPr>
        <w:bidi/>
        <w:jc w:val="both"/>
        <w:rPr>
          <w:rFonts w:cs="David" w:hint="cs"/>
          <w:rtl/>
        </w:rPr>
      </w:pPr>
      <w:r w:rsidRPr="00BE2510">
        <w:rPr>
          <w:rFonts w:cs="David" w:hint="cs"/>
          <w:rtl/>
        </w:rPr>
        <w:tab/>
        <w:t xml:space="preserve">אני מכבדת את ההחלטה שהיתה היום. כל ההצעות יידונו במסגרת הצעות  לסדר ולא תהיינה הצבעות על זה. כל סיעה תבחר את הנושא שהיא מעוניינת להעלות אותו. יתרה מכך, כל סיעות האופוזיציה הגישו, ולכן כולם יזכו לעשר דקות. </w:t>
      </w:r>
    </w:p>
    <w:p w14:paraId="68EBBD37" w14:textId="77777777" w:rsidR="00BE2510" w:rsidRPr="00BE2510" w:rsidRDefault="00BE2510" w:rsidP="00BE2510">
      <w:pPr>
        <w:bidi/>
        <w:jc w:val="both"/>
        <w:rPr>
          <w:rFonts w:cs="David" w:hint="cs"/>
          <w:rtl/>
        </w:rPr>
      </w:pPr>
    </w:p>
    <w:p w14:paraId="36C6D7AC" w14:textId="77777777" w:rsidR="00BE2510" w:rsidRPr="00BE2510" w:rsidRDefault="00BE2510" w:rsidP="00BE2510">
      <w:pPr>
        <w:bidi/>
        <w:jc w:val="both"/>
        <w:rPr>
          <w:rFonts w:cs="David" w:hint="cs"/>
          <w:u w:val="single"/>
          <w:rtl/>
        </w:rPr>
      </w:pPr>
      <w:r w:rsidRPr="00BE2510">
        <w:rPr>
          <w:rFonts w:cs="David" w:hint="cs"/>
          <w:u w:val="single"/>
          <w:rtl/>
        </w:rPr>
        <w:t>מאיר פרוש:</w:t>
      </w:r>
    </w:p>
    <w:p w14:paraId="054CC285" w14:textId="77777777" w:rsidR="00BE2510" w:rsidRPr="00BE2510" w:rsidRDefault="00BE2510" w:rsidP="00BE2510">
      <w:pPr>
        <w:bidi/>
        <w:jc w:val="both"/>
        <w:rPr>
          <w:rFonts w:cs="David" w:hint="cs"/>
          <w:u w:val="single"/>
        </w:rPr>
      </w:pPr>
    </w:p>
    <w:p w14:paraId="6CCF2468" w14:textId="77777777" w:rsidR="00BE2510" w:rsidRPr="00BE2510" w:rsidRDefault="00BE2510" w:rsidP="00BE2510">
      <w:pPr>
        <w:bidi/>
        <w:jc w:val="both"/>
        <w:rPr>
          <w:rFonts w:cs="David" w:hint="cs"/>
          <w:rtl/>
        </w:rPr>
      </w:pPr>
      <w:r w:rsidRPr="00BE2510">
        <w:rPr>
          <w:rFonts w:cs="David" w:hint="cs"/>
          <w:rtl/>
        </w:rPr>
        <w:tab/>
        <w:t xml:space="preserve"> הצעת האי-אמון שלנו היתה בנושא חילולי שבת ברכבת. אם אני מעלה את הנושא היום כהצעה לסדר אני לא אוכל להעלות אותה בשבוע הבא כהצעת אי-אמון?</w:t>
      </w:r>
    </w:p>
    <w:p w14:paraId="61B49D8B" w14:textId="77777777" w:rsidR="00BE2510" w:rsidRPr="00BE2510" w:rsidRDefault="00BE2510" w:rsidP="00BE2510">
      <w:pPr>
        <w:bidi/>
        <w:jc w:val="both"/>
        <w:rPr>
          <w:rFonts w:cs="David" w:hint="cs"/>
          <w:rtl/>
        </w:rPr>
      </w:pPr>
    </w:p>
    <w:p w14:paraId="690CCFC2"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2B8B45C1" w14:textId="77777777" w:rsidR="00BE2510" w:rsidRPr="00BE2510" w:rsidRDefault="00BE2510" w:rsidP="00BE2510">
      <w:pPr>
        <w:bidi/>
        <w:jc w:val="both"/>
        <w:rPr>
          <w:rFonts w:cs="David" w:hint="cs"/>
          <w:rtl/>
        </w:rPr>
      </w:pPr>
    </w:p>
    <w:p w14:paraId="18FFD5C2" w14:textId="77777777" w:rsidR="00BE2510" w:rsidRPr="00BE2510" w:rsidRDefault="00BE2510" w:rsidP="00BE2510">
      <w:pPr>
        <w:bidi/>
        <w:jc w:val="both"/>
        <w:rPr>
          <w:rFonts w:cs="David" w:hint="cs"/>
          <w:rtl/>
        </w:rPr>
      </w:pPr>
      <w:r w:rsidRPr="00BE2510">
        <w:rPr>
          <w:rFonts w:cs="David" w:hint="cs"/>
          <w:rtl/>
        </w:rPr>
        <w:tab/>
        <w:t xml:space="preserve">למה לא? כל הסיעות אשר גם הצטרפו לסיעה והגישו הצעת אי-אמון, כמו איחוד לאומי-מפד"ל יחד עם יהדות התורה </w:t>
      </w:r>
      <w:r w:rsidRPr="00BE2510">
        <w:rPr>
          <w:rFonts w:cs="David"/>
          <w:rtl/>
        </w:rPr>
        <w:t>–</w:t>
      </w:r>
      <w:r w:rsidRPr="00BE2510">
        <w:rPr>
          <w:rFonts w:cs="David" w:hint="cs"/>
          <w:rtl/>
        </w:rPr>
        <w:t xml:space="preserve"> כל אחת מהסיעות תקבל עשר דקות. </w:t>
      </w:r>
    </w:p>
    <w:p w14:paraId="29B82262" w14:textId="77777777" w:rsidR="00BE2510" w:rsidRPr="00BE2510" w:rsidRDefault="00BE2510" w:rsidP="00BE2510">
      <w:pPr>
        <w:bidi/>
        <w:jc w:val="both"/>
        <w:rPr>
          <w:rFonts w:cs="David" w:hint="cs"/>
          <w:rtl/>
        </w:rPr>
      </w:pPr>
    </w:p>
    <w:p w14:paraId="180BD834" w14:textId="77777777" w:rsidR="00BE2510" w:rsidRPr="00BE2510" w:rsidRDefault="00BE2510" w:rsidP="00BE2510">
      <w:pPr>
        <w:bidi/>
        <w:jc w:val="both"/>
        <w:rPr>
          <w:rFonts w:cs="David" w:hint="cs"/>
          <w:rtl/>
        </w:rPr>
      </w:pPr>
      <w:r w:rsidRPr="00BE2510">
        <w:rPr>
          <w:rFonts w:cs="David" w:hint="cs"/>
          <w:u w:val="single"/>
          <w:rtl/>
        </w:rPr>
        <w:t>מגלי והבה:</w:t>
      </w:r>
    </w:p>
    <w:p w14:paraId="19720B20" w14:textId="77777777" w:rsidR="00BE2510" w:rsidRPr="00BE2510" w:rsidRDefault="00BE2510" w:rsidP="00BE2510">
      <w:pPr>
        <w:bidi/>
        <w:jc w:val="both"/>
        <w:rPr>
          <w:rFonts w:cs="David" w:hint="cs"/>
          <w:rtl/>
        </w:rPr>
      </w:pPr>
    </w:p>
    <w:p w14:paraId="472181FF" w14:textId="77777777" w:rsidR="00BE2510" w:rsidRPr="00BE2510" w:rsidRDefault="00BE2510" w:rsidP="00BE2510">
      <w:pPr>
        <w:bidi/>
        <w:jc w:val="both"/>
        <w:rPr>
          <w:rFonts w:cs="David" w:hint="cs"/>
          <w:rtl/>
        </w:rPr>
      </w:pPr>
      <w:r w:rsidRPr="00BE2510">
        <w:rPr>
          <w:rFonts w:cs="David" w:hint="cs"/>
          <w:rtl/>
        </w:rPr>
        <w:tab/>
        <w:t xml:space="preserve"> כשיש הצעת אי-אמון אנחנו משיבים. </w:t>
      </w:r>
    </w:p>
    <w:p w14:paraId="6B84F664" w14:textId="77777777" w:rsidR="00BE2510" w:rsidRPr="00BE2510" w:rsidRDefault="00BE2510" w:rsidP="00BE2510">
      <w:pPr>
        <w:bidi/>
        <w:jc w:val="both"/>
        <w:rPr>
          <w:rFonts w:cs="David" w:hint="cs"/>
          <w:rtl/>
        </w:rPr>
      </w:pPr>
    </w:p>
    <w:p w14:paraId="66ED439A" w14:textId="77777777" w:rsidR="00BE2510" w:rsidRPr="00BE2510" w:rsidRDefault="00BE2510" w:rsidP="00BE2510">
      <w:pPr>
        <w:bidi/>
        <w:jc w:val="both"/>
        <w:rPr>
          <w:rFonts w:cs="David" w:hint="cs"/>
          <w:u w:val="single"/>
          <w:rtl/>
        </w:rPr>
      </w:pPr>
      <w:r w:rsidRPr="00BE2510">
        <w:rPr>
          <w:rFonts w:cs="David" w:hint="cs"/>
          <w:u w:val="single"/>
          <w:rtl/>
        </w:rPr>
        <w:t>גדעון סער:</w:t>
      </w:r>
    </w:p>
    <w:p w14:paraId="37474CBA" w14:textId="77777777" w:rsidR="00BE2510" w:rsidRPr="00BE2510" w:rsidRDefault="00BE2510" w:rsidP="00BE2510">
      <w:pPr>
        <w:bidi/>
        <w:jc w:val="both"/>
        <w:rPr>
          <w:rFonts w:cs="David" w:hint="cs"/>
          <w:u w:val="single"/>
          <w:rtl/>
        </w:rPr>
      </w:pPr>
    </w:p>
    <w:p w14:paraId="455756FC" w14:textId="77777777" w:rsidR="00BE2510" w:rsidRPr="00BE2510" w:rsidRDefault="00BE2510" w:rsidP="00BE2510">
      <w:pPr>
        <w:bidi/>
        <w:jc w:val="both"/>
        <w:rPr>
          <w:rFonts w:cs="David" w:hint="cs"/>
          <w:rtl/>
        </w:rPr>
      </w:pPr>
      <w:r w:rsidRPr="00BE2510">
        <w:rPr>
          <w:rFonts w:cs="David" w:hint="cs"/>
          <w:rtl/>
        </w:rPr>
        <w:tab/>
        <w:t xml:space="preserve">הממשלה רשאית להשיב להצעה רגילה לסדר. </w:t>
      </w:r>
    </w:p>
    <w:p w14:paraId="42B0CC1A" w14:textId="77777777" w:rsidR="00BE2510" w:rsidRPr="00BE2510" w:rsidRDefault="00BE2510" w:rsidP="00BE2510">
      <w:pPr>
        <w:bidi/>
        <w:jc w:val="both"/>
        <w:rPr>
          <w:rFonts w:cs="David" w:hint="cs"/>
          <w:rtl/>
        </w:rPr>
      </w:pPr>
    </w:p>
    <w:p w14:paraId="1392D106" w14:textId="77777777" w:rsidR="00BE2510" w:rsidRPr="00BE2510" w:rsidRDefault="00BE2510" w:rsidP="00BE2510">
      <w:pPr>
        <w:bidi/>
        <w:jc w:val="both"/>
        <w:rPr>
          <w:rFonts w:cs="David" w:hint="cs"/>
          <w:rtl/>
        </w:rPr>
      </w:pPr>
      <w:r w:rsidRPr="00BE2510">
        <w:rPr>
          <w:rFonts w:cs="David" w:hint="cs"/>
          <w:u w:val="single"/>
          <w:rtl/>
        </w:rPr>
        <w:t>מגלי והבה:</w:t>
      </w:r>
    </w:p>
    <w:p w14:paraId="026982EA" w14:textId="77777777" w:rsidR="00BE2510" w:rsidRPr="00BE2510" w:rsidRDefault="00BE2510" w:rsidP="00BE2510">
      <w:pPr>
        <w:bidi/>
        <w:jc w:val="both"/>
        <w:rPr>
          <w:rFonts w:cs="David" w:hint="cs"/>
          <w:rtl/>
        </w:rPr>
      </w:pPr>
    </w:p>
    <w:p w14:paraId="24CFF32C" w14:textId="77777777" w:rsidR="00BE2510" w:rsidRPr="00BE2510" w:rsidRDefault="00BE2510" w:rsidP="00BE2510">
      <w:pPr>
        <w:bidi/>
        <w:jc w:val="both"/>
        <w:rPr>
          <w:rFonts w:cs="David" w:hint="cs"/>
          <w:rtl/>
        </w:rPr>
      </w:pPr>
      <w:r w:rsidRPr="00BE2510">
        <w:rPr>
          <w:rFonts w:cs="David" w:hint="cs"/>
          <w:rtl/>
        </w:rPr>
        <w:tab/>
        <w:t xml:space="preserve"> אני מדבר על הסיעה כסיעה. </w:t>
      </w:r>
    </w:p>
    <w:p w14:paraId="58B0A040" w14:textId="77777777" w:rsidR="00BE2510" w:rsidRPr="00BE2510" w:rsidRDefault="00BE2510" w:rsidP="00BE2510">
      <w:pPr>
        <w:bidi/>
        <w:jc w:val="both"/>
        <w:rPr>
          <w:rFonts w:cs="David" w:hint="cs"/>
          <w:rtl/>
        </w:rPr>
      </w:pPr>
    </w:p>
    <w:p w14:paraId="0B0089C0" w14:textId="77777777" w:rsidR="00BE2510" w:rsidRPr="00BE2510" w:rsidRDefault="00BE2510" w:rsidP="00BE2510">
      <w:pPr>
        <w:bidi/>
        <w:jc w:val="both"/>
        <w:rPr>
          <w:rFonts w:cs="David" w:hint="cs"/>
          <w:u w:val="single"/>
          <w:rtl/>
        </w:rPr>
      </w:pPr>
      <w:r w:rsidRPr="00BE2510">
        <w:rPr>
          <w:rFonts w:cs="David" w:hint="cs"/>
          <w:u w:val="single"/>
          <w:rtl/>
        </w:rPr>
        <w:t>גדעון סער:</w:t>
      </w:r>
    </w:p>
    <w:p w14:paraId="2EB13DB4" w14:textId="77777777" w:rsidR="00BE2510" w:rsidRPr="00BE2510" w:rsidRDefault="00BE2510" w:rsidP="00BE2510">
      <w:pPr>
        <w:bidi/>
        <w:jc w:val="both"/>
        <w:rPr>
          <w:rFonts w:cs="David" w:hint="cs"/>
          <w:u w:val="single"/>
          <w:rtl/>
        </w:rPr>
      </w:pPr>
    </w:p>
    <w:p w14:paraId="6098E9A5" w14:textId="77777777" w:rsidR="00BE2510" w:rsidRPr="00BE2510" w:rsidRDefault="00BE2510" w:rsidP="00BE2510">
      <w:pPr>
        <w:bidi/>
        <w:jc w:val="both"/>
        <w:rPr>
          <w:rFonts w:cs="David" w:hint="cs"/>
          <w:rtl/>
        </w:rPr>
      </w:pPr>
      <w:r w:rsidRPr="00BE2510">
        <w:rPr>
          <w:rFonts w:cs="David" w:hint="cs"/>
          <w:rtl/>
        </w:rPr>
        <w:tab/>
        <w:t xml:space="preserve"> אתם צריכים להצטרף לאופוזיציה, חבר הכנסת והבה. תקבלו סוף-סוף את ההחלטה הנכונה. </w:t>
      </w:r>
    </w:p>
    <w:p w14:paraId="6548552D" w14:textId="77777777" w:rsidR="00BE2510" w:rsidRPr="00BE2510" w:rsidRDefault="00BE2510" w:rsidP="00BE2510">
      <w:pPr>
        <w:bidi/>
        <w:jc w:val="both"/>
        <w:rPr>
          <w:rFonts w:cs="David" w:hint="cs"/>
          <w:rtl/>
        </w:rPr>
      </w:pPr>
    </w:p>
    <w:p w14:paraId="22F89151"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34EB8E78" w14:textId="77777777" w:rsidR="00BE2510" w:rsidRPr="00BE2510" w:rsidRDefault="00BE2510" w:rsidP="00BE2510">
      <w:pPr>
        <w:bidi/>
        <w:jc w:val="both"/>
        <w:rPr>
          <w:rFonts w:cs="David" w:hint="cs"/>
          <w:rtl/>
        </w:rPr>
      </w:pPr>
    </w:p>
    <w:p w14:paraId="4BC5545B" w14:textId="77777777" w:rsidR="00BE2510" w:rsidRPr="00BE2510" w:rsidRDefault="00BE2510" w:rsidP="00BE2510">
      <w:pPr>
        <w:bidi/>
        <w:jc w:val="both"/>
        <w:rPr>
          <w:rFonts w:cs="David" w:hint="cs"/>
          <w:rtl/>
        </w:rPr>
      </w:pPr>
      <w:r w:rsidRPr="00BE2510">
        <w:rPr>
          <w:rFonts w:cs="David" w:hint="cs"/>
          <w:rtl/>
        </w:rPr>
        <w:tab/>
        <w:t xml:space="preserve">ההצעה שלי היא כזאת: כל סיעות האופוזיציה יקבלו עשר דקות במסגרת הצעה לסדר. והיה וסיעות מהקואליציה ירצו לדבר, הן יוכלו לדבר במסגרת של חמש דקות. </w:t>
      </w:r>
    </w:p>
    <w:p w14:paraId="6C41FAD3" w14:textId="77777777" w:rsidR="00BE2510" w:rsidRPr="00BE2510" w:rsidRDefault="00BE2510" w:rsidP="00BE2510">
      <w:pPr>
        <w:bidi/>
        <w:jc w:val="both"/>
        <w:rPr>
          <w:rFonts w:cs="David" w:hint="cs"/>
          <w:rtl/>
        </w:rPr>
      </w:pPr>
    </w:p>
    <w:p w14:paraId="3A4073B4" w14:textId="77777777" w:rsidR="00BE2510" w:rsidRPr="00BE2510" w:rsidRDefault="00BE2510" w:rsidP="00BE2510">
      <w:pPr>
        <w:bidi/>
        <w:jc w:val="both"/>
        <w:rPr>
          <w:rFonts w:cs="David" w:hint="cs"/>
          <w:u w:val="single"/>
          <w:rtl/>
        </w:rPr>
      </w:pPr>
      <w:r w:rsidRPr="00BE2510">
        <w:rPr>
          <w:rFonts w:cs="David" w:hint="cs"/>
          <w:u w:val="single"/>
          <w:rtl/>
        </w:rPr>
        <w:t>גדעון סער:</w:t>
      </w:r>
    </w:p>
    <w:p w14:paraId="55A38E64" w14:textId="77777777" w:rsidR="00BE2510" w:rsidRPr="00BE2510" w:rsidRDefault="00BE2510" w:rsidP="00BE2510">
      <w:pPr>
        <w:bidi/>
        <w:jc w:val="both"/>
        <w:rPr>
          <w:rFonts w:cs="David" w:hint="cs"/>
          <w:u w:val="single"/>
          <w:rtl/>
        </w:rPr>
      </w:pPr>
    </w:p>
    <w:p w14:paraId="7E9A6F89" w14:textId="77777777" w:rsidR="00BE2510" w:rsidRPr="00BE2510" w:rsidRDefault="00BE2510" w:rsidP="00BE2510">
      <w:pPr>
        <w:bidi/>
        <w:jc w:val="both"/>
        <w:rPr>
          <w:rFonts w:cs="David" w:hint="cs"/>
          <w:rtl/>
        </w:rPr>
      </w:pPr>
      <w:r w:rsidRPr="00BE2510">
        <w:rPr>
          <w:rFonts w:cs="David" w:hint="cs"/>
          <w:rtl/>
        </w:rPr>
        <w:tab/>
        <w:t xml:space="preserve"> אין פרוצדורה כזאת. זה גם לא סעיף על סדר-היום. </w:t>
      </w:r>
    </w:p>
    <w:p w14:paraId="05B5D97A" w14:textId="77777777" w:rsidR="00BE2510" w:rsidRPr="00BE2510" w:rsidRDefault="00BE2510" w:rsidP="00BE2510">
      <w:pPr>
        <w:bidi/>
        <w:jc w:val="both"/>
        <w:rPr>
          <w:rFonts w:cs="David" w:hint="cs"/>
          <w:rtl/>
        </w:rPr>
      </w:pPr>
    </w:p>
    <w:p w14:paraId="2C64D6CB"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3390E970" w14:textId="77777777" w:rsidR="00BE2510" w:rsidRPr="00BE2510" w:rsidRDefault="00BE2510" w:rsidP="00BE2510">
      <w:pPr>
        <w:bidi/>
        <w:jc w:val="both"/>
        <w:rPr>
          <w:rFonts w:cs="David" w:hint="cs"/>
          <w:rtl/>
        </w:rPr>
      </w:pPr>
    </w:p>
    <w:p w14:paraId="5958304C" w14:textId="77777777" w:rsidR="00BE2510" w:rsidRPr="00BE2510" w:rsidRDefault="00BE2510" w:rsidP="00BE2510">
      <w:pPr>
        <w:bidi/>
        <w:jc w:val="both"/>
        <w:rPr>
          <w:rFonts w:cs="David" w:hint="cs"/>
          <w:rtl/>
        </w:rPr>
      </w:pPr>
      <w:r w:rsidRPr="00BE2510">
        <w:rPr>
          <w:rFonts w:cs="David" w:hint="cs"/>
          <w:rtl/>
        </w:rPr>
        <w:tab/>
        <w:t xml:space="preserve"> אני רוצה להוסיף את סיעות הקואליציה במסגרת של חמש דקות. </w:t>
      </w:r>
    </w:p>
    <w:p w14:paraId="2741BFCF" w14:textId="77777777" w:rsidR="00BE2510" w:rsidRPr="00BE2510" w:rsidRDefault="00BE2510" w:rsidP="00BE2510">
      <w:pPr>
        <w:bidi/>
        <w:jc w:val="both"/>
        <w:rPr>
          <w:rFonts w:cs="David" w:hint="cs"/>
          <w:rtl/>
        </w:rPr>
      </w:pPr>
    </w:p>
    <w:p w14:paraId="206826C4" w14:textId="77777777" w:rsidR="00BE2510" w:rsidRPr="00BE2510" w:rsidRDefault="00BE2510" w:rsidP="00BE2510">
      <w:pPr>
        <w:bidi/>
        <w:jc w:val="both"/>
        <w:rPr>
          <w:rFonts w:cs="David" w:hint="cs"/>
          <w:u w:val="single"/>
          <w:rtl/>
        </w:rPr>
      </w:pPr>
      <w:r w:rsidRPr="00BE2510">
        <w:rPr>
          <w:rFonts w:cs="David" w:hint="cs"/>
          <w:u w:val="single"/>
          <w:rtl/>
        </w:rPr>
        <w:t>גדעון סער:</w:t>
      </w:r>
    </w:p>
    <w:p w14:paraId="56A3FA61" w14:textId="77777777" w:rsidR="00BE2510" w:rsidRPr="00BE2510" w:rsidRDefault="00BE2510" w:rsidP="00BE2510">
      <w:pPr>
        <w:bidi/>
        <w:jc w:val="both"/>
        <w:rPr>
          <w:rFonts w:cs="David" w:hint="cs"/>
          <w:u w:val="single"/>
          <w:rtl/>
        </w:rPr>
      </w:pPr>
    </w:p>
    <w:p w14:paraId="6BC93886" w14:textId="77777777" w:rsidR="00BE2510" w:rsidRPr="00BE2510" w:rsidRDefault="00BE2510" w:rsidP="00BE2510">
      <w:pPr>
        <w:bidi/>
        <w:jc w:val="both"/>
        <w:rPr>
          <w:rFonts w:cs="David" w:hint="cs"/>
          <w:rtl/>
        </w:rPr>
      </w:pPr>
      <w:r w:rsidRPr="00BE2510">
        <w:rPr>
          <w:rFonts w:cs="David" w:hint="cs"/>
          <w:rtl/>
        </w:rPr>
        <w:tab/>
        <w:t xml:space="preserve">אז אני לא מוותר על האי-אמון. אין מסגרת דיון כזאת. מה מסגרת הדיון? </w:t>
      </w:r>
    </w:p>
    <w:p w14:paraId="218A4BFE" w14:textId="77777777" w:rsidR="00BE2510" w:rsidRPr="00BE2510" w:rsidRDefault="00BE2510" w:rsidP="00BE2510">
      <w:pPr>
        <w:bidi/>
        <w:jc w:val="both"/>
        <w:rPr>
          <w:rFonts w:cs="David" w:hint="cs"/>
          <w:rtl/>
        </w:rPr>
      </w:pPr>
    </w:p>
    <w:p w14:paraId="5192048C"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69C54E51" w14:textId="77777777" w:rsidR="00BE2510" w:rsidRPr="00BE2510" w:rsidRDefault="00BE2510" w:rsidP="00BE2510">
      <w:pPr>
        <w:bidi/>
        <w:jc w:val="both"/>
        <w:rPr>
          <w:rFonts w:cs="David" w:hint="cs"/>
          <w:rtl/>
        </w:rPr>
      </w:pPr>
    </w:p>
    <w:p w14:paraId="515A6300" w14:textId="77777777" w:rsidR="00BE2510" w:rsidRPr="00BE2510" w:rsidRDefault="00BE2510" w:rsidP="00BE2510">
      <w:pPr>
        <w:bidi/>
        <w:jc w:val="both"/>
        <w:rPr>
          <w:rFonts w:cs="David" w:hint="cs"/>
          <w:rtl/>
        </w:rPr>
      </w:pPr>
      <w:r w:rsidRPr="00BE2510">
        <w:rPr>
          <w:rFonts w:cs="David" w:hint="cs"/>
          <w:rtl/>
        </w:rPr>
        <w:tab/>
        <w:t xml:space="preserve">אני מציעה משהו שעולה על שולחן הוועדה כהסכמה. היום אין סדר-יום ארוך. </w:t>
      </w:r>
    </w:p>
    <w:p w14:paraId="1394CE38" w14:textId="77777777" w:rsidR="00BE2510" w:rsidRPr="00BE2510" w:rsidRDefault="00BE2510" w:rsidP="00BE2510">
      <w:pPr>
        <w:bidi/>
        <w:jc w:val="both"/>
        <w:rPr>
          <w:rFonts w:cs="David" w:hint="cs"/>
          <w:rtl/>
        </w:rPr>
      </w:pPr>
    </w:p>
    <w:p w14:paraId="4EB7FE4E" w14:textId="77777777" w:rsidR="00BE2510" w:rsidRPr="00BE2510" w:rsidRDefault="00BE2510" w:rsidP="00BE2510">
      <w:pPr>
        <w:bidi/>
        <w:jc w:val="both"/>
        <w:rPr>
          <w:rFonts w:cs="David"/>
          <w:rtl/>
        </w:rPr>
      </w:pPr>
      <w:r w:rsidRPr="00BE2510">
        <w:rPr>
          <w:rFonts w:cs="David"/>
          <w:u w:val="single"/>
          <w:rtl/>
        </w:rPr>
        <w:br w:type="page"/>
      </w:r>
      <w:r w:rsidRPr="00BE2510">
        <w:rPr>
          <w:rFonts w:cs="David" w:hint="eastAsia"/>
          <w:u w:val="single"/>
          <w:rtl/>
        </w:rPr>
        <w:t>אורי</w:t>
      </w:r>
      <w:r w:rsidRPr="00BE2510">
        <w:rPr>
          <w:rFonts w:cs="David"/>
          <w:u w:val="single"/>
          <w:rtl/>
        </w:rPr>
        <w:t xml:space="preserve"> אריאל:</w:t>
      </w:r>
    </w:p>
    <w:p w14:paraId="03A3C683" w14:textId="77777777" w:rsidR="00BE2510" w:rsidRPr="00BE2510" w:rsidRDefault="00BE2510" w:rsidP="00BE2510">
      <w:pPr>
        <w:bidi/>
        <w:jc w:val="both"/>
        <w:rPr>
          <w:rFonts w:cs="David"/>
          <w:rtl/>
        </w:rPr>
      </w:pPr>
    </w:p>
    <w:p w14:paraId="3D0350B4" w14:textId="77777777" w:rsidR="00BE2510" w:rsidRPr="00BE2510" w:rsidRDefault="00BE2510" w:rsidP="00BE2510">
      <w:pPr>
        <w:bidi/>
        <w:jc w:val="both"/>
        <w:rPr>
          <w:rFonts w:cs="David" w:hint="cs"/>
          <w:rtl/>
        </w:rPr>
      </w:pPr>
      <w:r w:rsidRPr="00BE2510">
        <w:rPr>
          <w:rFonts w:cs="David"/>
          <w:rtl/>
        </w:rPr>
        <w:tab/>
      </w:r>
      <w:r w:rsidRPr="00BE2510">
        <w:rPr>
          <w:rFonts w:cs="David" w:hint="cs"/>
          <w:rtl/>
        </w:rPr>
        <w:t xml:space="preserve"> למה, אין חקיקה?</w:t>
      </w:r>
    </w:p>
    <w:p w14:paraId="433BDD4F" w14:textId="77777777" w:rsidR="00BE2510" w:rsidRPr="00BE2510" w:rsidRDefault="00BE2510" w:rsidP="00BE2510">
      <w:pPr>
        <w:bidi/>
        <w:jc w:val="both"/>
        <w:rPr>
          <w:rFonts w:cs="David" w:hint="cs"/>
          <w:rtl/>
        </w:rPr>
      </w:pPr>
    </w:p>
    <w:p w14:paraId="6AA60A52"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7EE6D7D5" w14:textId="77777777" w:rsidR="00BE2510" w:rsidRPr="00BE2510" w:rsidRDefault="00BE2510" w:rsidP="00BE2510">
      <w:pPr>
        <w:bidi/>
        <w:jc w:val="both"/>
        <w:rPr>
          <w:rFonts w:cs="David" w:hint="cs"/>
          <w:rtl/>
        </w:rPr>
      </w:pPr>
    </w:p>
    <w:p w14:paraId="78F303BB" w14:textId="77777777" w:rsidR="00BE2510" w:rsidRPr="00BE2510" w:rsidRDefault="00BE2510" w:rsidP="00BE2510">
      <w:pPr>
        <w:bidi/>
        <w:jc w:val="both"/>
        <w:rPr>
          <w:rFonts w:cs="David" w:hint="cs"/>
          <w:rtl/>
        </w:rPr>
      </w:pPr>
      <w:r w:rsidRPr="00BE2510">
        <w:rPr>
          <w:rFonts w:cs="David" w:hint="cs"/>
          <w:rtl/>
        </w:rPr>
        <w:tab/>
        <w:t xml:space="preserve">יש, אבל היא מאוד מצומצמת. אתם רוצים ללכת בשעה 17:00 הביתה? </w:t>
      </w:r>
    </w:p>
    <w:p w14:paraId="1DE318CB" w14:textId="77777777" w:rsidR="00BE2510" w:rsidRPr="00BE2510" w:rsidRDefault="00BE2510" w:rsidP="00BE2510">
      <w:pPr>
        <w:bidi/>
        <w:jc w:val="both"/>
        <w:rPr>
          <w:rFonts w:cs="David" w:hint="cs"/>
          <w:rtl/>
        </w:rPr>
      </w:pPr>
    </w:p>
    <w:p w14:paraId="2C3AE0F7" w14:textId="77777777" w:rsidR="00BE2510" w:rsidRPr="00BE2510" w:rsidRDefault="00BE2510" w:rsidP="00BE2510">
      <w:pPr>
        <w:bidi/>
        <w:jc w:val="both"/>
        <w:rPr>
          <w:rFonts w:cs="David" w:hint="cs"/>
          <w:rtl/>
        </w:rPr>
      </w:pPr>
      <w:r w:rsidRPr="00BE2510">
        <w:rPr>
          <w:rFonts w:cs="David" w:hint="cs"/>
          <w:rtl/>
        </w:rPr>
        <w:tab/>
        <w:t>חבר הכנסת סער, זה נכון שאין בתקנון, אבל מכיוון שאנחנו ממירים את מסגרות האי-אמון בהצעות לסדר, לא יקרה דבר אם גם סיעות מהאופוזיציה וגם סיעות מהקואליציה יאמרו את דבריהן. מה כל כך נורא בזה?</w:t>
      </w:r>
    </w:p>
    <w:p w14:paraId="69D52690" w14:textId="77777777" w:rsidR="00BE2510" w:rsidRPr="00BE2510" w:rsidRDefault="00BE2510" w:rsidP="00BE2510">
      <w:pPr>
        <w:bidi/>
        <w:jc w:val="both"/>
        <w:rPr>
          <w:rFonts w:cs="David" w:hint="cs"/>
          <w:rtl/>
        </w:rPr>
      </w:pPr>
    </w:p>
    <w:p w14:paraId="3135636A" w14:textId="77777777" w:rsidR="00BE2510" w:rsidRPr="00BE2510" w:rsidRDefault="00BE2510" w:rsidP="00BE2510">
      <w:pPr>
        <w:bidi/>
        <w:jc w:val="both"/>
        <w:rPr>
          <w:rFonts w:cs="David" w:hint="cs"/>
          <w:u w:val="single"/>
          <w:rtl/>
        </w:rPr>
      </w:pPr>
      <w:r w:rsidRPr="00BE2510">
        <w:rPr>
          <w:rFonts w:cs="David" w:hint="cs"/>
          <w:u w:val="single"/>
          <w:rtl/>
        </w:rPr>
        <w:t>גדעון סער:</w:t>
      </w:r>
    </w:p>
    <w:p w14:paraId="6833B212" w14:textId="77777777" w:rsidR="00BE2510" w:rsidRPr="00BE2510" w:rsidRDefault="00BE2510" w:rsidP="00BE2510">
      <w:pPr>
        <w:bidi/>
        <w:jc w:val="both"/>
        <w:rPr>
          <w:rFonts w:cs="David" w:hint="cs"/>
          <w:u w:val="single"/>
          <w:rtl/>
        </w:rPr>
      </w:pPr>
    </w:p>
    <w:p w14:paraId="22435134" w14:textId="77777777" w:rsidR="00BE2510" w:rsidRPr="00BE2510" w:rsidRDefault="00BE2510" w:rsidP="00BE2510">
      <w:pPr>
        <w:bidi/>
        <w:jc w:val="both"/>
        <w:rPr>
          <w:rFonts w:cs="David" w:hint="cs"/>
          <w:rtl/>
        </w:rPr>
      </w:pPr>
      <w:r w:rsidRPr="00BE2510">
        <w:rPr>
          <w:rFonts w:cs="David" w:hint="cs"/>
          <w:rtl/>
        </w:rPr>
        <w:tab/>
        <w:t xml:space="preserve"> לא במסגרת הצעה לסדר שלי. יש סעיף 2, מכסת דיבור לסיעות הקואליציה. </w:t>
      </w:r>
    </w:p>
    <w:p w14:paraId="0B8F0A9D" w14:textId="77777777" w:rsidR="00BE2510" w:rsidRPr="00BE2510" w:rsidRDefault="00BE2510" w:rsidP="00BE2510">
      <w:pPr>
        <w:bidi/>
        <w:jc w:val="both"/>
        <w:rPr>
          <w:rFonts w:cs="David" w:hint="cs"/>
          <w:rtl/>
        </w:rPr>
      </w:pPr>
    </w:p>
    <w:p w14:paraId="0996F0E5" w14:textId="77777777" w:rsidR="00BE2510" w:rsidRPr="00BE2510" w:rsidRDefault="00BE2510" w:rsidP="00BE2510">
      <w:pPr>
        <w:bidi/>
        <w:jc w:val="both"/>
        <w:rPr>
          <w:rFonts w:cs="David"/>
          <w:rtl/>
        </w:rPr>
      </w:pPr>
      <w:r w:rsidRPr="00BE2510">
        <w:rPr>
          <w:rFonts w:cs="David" w:hint="eastAsia"/>
          <w:u w:val="single"/>
          <w:rtl/>
        </w:rPr>
        <w:t>אורי</w:t>
      </w:r>
      <w:r w:rsidRPr="00BE2510">
        <w:rPr>
          <w:rFonts w:cs="David"/>
          <w:u w:val="single"/>
          <w:rtl/>
        </w:rPr>
        <w:t xml:space="preserve"> אריאל:</w:t>
      </w:r>
    </w:p>
    <w:p w14:paraId="7EA43C15" w14:textId="77777777" w:rsidR="00BE2510" w:rsidRPr="00BE2510" w:rsidRDefault="00BE2510" w:rsidP="00BE2510">
      <w:pPr>
        <w:bidi/>
        <w:jc w:val="both"/>
        <w:rPr>
          <w:rFonts w:cs="David"/>
          <w:rtl/>
        </w:rPr>
      </w:pPr>
    </w:p>
    <w:p w14:paraId="7DA1E8FC" w14:textId="77777777" w:rsidR="00BE2510" w:rsidRPr="00BE2510" w:rsidRDefault="00BE2510" w:rsidP="00BE2510">
      <w:pPr>
        <w:bidi/>
        <w:jc w:val="both"/>
        <w:rPr>
          <w:rFonts w:cs="David" w:hint="cs"/>
          <w:rtl/>
        </w:rPr>
      </w:pPr>
      <w:r w:rsidRPr="00BE2510">
        <w:rPr>
          <w:rFonts w:cs="David"/>
          <w:rtl/>
        </w:rPr>
        <w:tab/>
      </w:r>
      <w:r w:rsidRPr="00BE2510">
        <w:rPr>
          <w:rFonts w:cs="David" w:hint="cs"/>
          <w:rtl/>
        </w:rPr>
        <w:t xml:space="preserve"> יש פה אי הבנה. סיעות האופוזיציה מגישות אי-אמון, ובנוהג שבעולם במדינתנו המתוקנת שכאשר ראש הממשלה בחוץ לארץ לא עושים אי-אמון. אנחנו מכבדים את זה. אני הודעתי כבר ביום חמישי, כשהבנתי שהוא לא יהיה בכנסת ביום שני, שאנחנו מוותרים על האי-אמון. ביקשתי לבדוק את האפשרות שנקבל במקום האי-אמון הצעה לסדר. חזרה יושבת-ראש הכנסת והודיעה שזה מאושר, כפי שהיה בעבר. נדמה לי שיש פה אי הבנה. יכול להיות שאין היום סדר-יום עמוס, אני לא מבקש לסיים בשעה 17:00. </w:t>
      </w:r>
    </w:p>
    <w:p w14:paraId="47741963" w14:textId="77777777" w:rsidR="00BE2510" w:rsidRPr="00BE2510" w:rsidRDefault="00BE2510" w:rsidP="00BE2510">
      <w:pPr>
        <w:bidi/>
        <w:jc w:val="both"/>
        <w:rPr>
          <w:rFonts w:cs="David" w:hint="cs"/>
          <w:rtl/>
        </w:rPr>
      </w:pPr>
    </w:p>
    <w:p w14:paraId="4BFEBEF6" w14:textId="77777777" w:rsidR="00BE2510" w:rsidRPr="00BE2510" w:rsidRDefault="00BE2510" w:rsidP="00BE2510">
      <w:pPr>
        <w:bidi/>
        <w:jc w:val="both"/>
        <w:rPr>
          <w:rFonts w:cs="David" w:hint="cs"/>
          <w:u w:val="single"/>
          <w:rtl/>
        </w:rPr>
      </w:pPr>
      <w:r w:rsidRPr="00BE2510">
        <w:rPr>
          <w:rFonts w:cs="David" w:hint="cs"/>
          <w:u w:val="single"/>
          <w:rtl/>
        </w:rPr>
        <w:t>גדעון סער:</w:t>
      </w:r>
    </w:p>
    <w:p w14:paraId="06F0AE99" w14:textId="77777777" w:rsidR="00BE2510" w:rsidRPr="00BE2510" w:rsidRDefault="00BE2510" w:rsidP="00BE2510">
      <w:pPr>
        <w:bidi/>
        <w:jc w:val="both"/>
        <w:rPr>
          <w:rFonts w:cs="David" w:hint="cs"/>
          <w:u w:val="single"/>
          <w:rtl/>
        </w:rPr>
      </w:pPr>
    </w:p>
    <w:p w14:paraId="5A66E525" w14:textId="77777777" w:rsidR="00BE2510" w:rsidRPr="00BE2510" w:rsidRDefault="00BE2510" w:rsidP="00BE2510">
      <w:pPr>
        <w:bidi/>
        <w:jc w:val="both"/>
        <w:rPr>
          <w:rFonts w:cs="David" w:hint="cs"/>
          <w:rtl/>
        </w:rPr>
      </w:pPr>
      <w:r w:rsidRPr="00BE2510">
        <w:rPr>
          <w:rFonts w:cs="David" w:hint="cs"/>
          <w:rtl/>
        </w:rPr>
        <w:tab/>
        <w:t xml:space="preserve"> לממשלה אין אג'נדה. </w:t>
      </w:r>
    </w:p>
    <w:p w14:paraId="387193CF" w14:textId="77777777" w:rsidR="00BE2510" w:rsidRPr="00BE2510" w:rsidRDefault="00BE2510" w:rsidP="00BE2510">
      <w:pPr>
        <w:bidi/>
        <w:jc w:val="both"/>
        <w:rPr>
          <w:rFonts w:cs="David" w:hint="cs"/>
          <w:rtl/>
        </w:rPr>
      </w:pPr>
    </w:p>
    <w:p w14:paraId="78403E18"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539B0D03" w14:textId="77777777" w:rsidR="00BE2510" w:rsidRPr="00BE2510" w:rsidRDefault="00BE2510" w:rsidP="00BE2510">
      <w:pPr>
        <w:bidi/>
        <w:jc w:val="both"/>
        <w:rPr>
          <w:rFonts w:cs="David" w:hint="cs"/>
          <w:rtl/>
        </w:rPr>
      </w:pPr>
    </w:p>
    <w:p w14:paraId="7E4F1450" w14:textId="77777777" w:rsidR="00BE2510" w:rsidRPr="00BE2510" w:rsidRDefault="00BE2510" w:rsidP="00BE2510">
      <w:pPr>
        <w:bidi/>
        <w:jc w:val="both"/>
        <w:rPr>
          <w:rFonts w:cs="David" w:hint="cs"/>
          <w:rtl/>
        </w:rPr>
      </w:pPr>
      <w:r w:rsidRPr="00BE2510">
        <w:rPr>
          <w:rFonts w:cs="David" w:hint="cs"/>
          <w:rtl/>
        </w:rPr>
        <w:tab/>
        <w:t xml:space="preserve">חבר הכנסת סער, אני קוראת אותך לסדר. </w:t>
      </w:r>
    </w:p>
    <w:p w14:paraId="3ACB344E" w14:textId="77777777" w:rsidR="00BE2510" w:rsidRPr="00BE2510" w:rsidRDefault="00BE2510" w:rsidP="00BE2510">
      <w:pPr>
        <w:bidi/>
        <w:jc w:val="both"/>
        <w:rPr>
          <w:rFonts w:cs="David" w:hint="cs"/>
          <w:rtl/>
        </w:rPr>
      </w:pPr>
    </w:p>
    <w:p w14:paraId="20A255E7" w14:textId="77777777" w:rsidR="00BE2510" w:rsidRPr="00BE2510" w:rsidRDefault="00BE2510" w:rsidP="00BE2510">
      <w:pPr>
        <w:bidi/>
        <w:jc w:val="both"/>
        <w:rPr>
          <w:rFonts w:cs="David" w:hint="cs"/>
          <w:u w:val="single"/>
          <w:rtl/>
        </w:rPr>
      </w:pPr>
      <w:r w:rsidRPr="00BE2510">
        <w:rPr>
          <w:rFonts w:cs="David" w:hint="cs"/>
          <w:u w:val="single"/>
          <w:rtl/>
        </w:rPr>
        <w:t>גדעון סער:</w:t>
      </w:r>
    </w:p>
    <w:p w14:paraId="0EC62FED" w14:textId="77777777" w:rsidR="00BE2510" w:rsidRPr="00BE2510" w:rsidRDefault="00BE2510" w:rsidP="00BE2510">
      <w:pPr>
        <w:bidi/>
        <w:jc w:val="both"/>
        <w:rPr>
          <w:rFonts w:cs="David" w:hint="cs"/>
          <w:u w:val="single"/>
          <w:rtl/>
        </w:rPr>
      </w:pPr>
    </w:p>
    <w:p w14:paraId="642942A1" w14:textId="77777777" w:rsidR="00BE2510" w:rsidRPr="00BE2510" w:rsidRDefault="00BE2510" w:rsidP="00BE2510">
      <w:pPr>
        <w:bidi/>
        <w:jc w:val="both"/>
        <w:rPr>
          <w:rFonts w:cs="David" w:hint="cs"/>
          <w:rtl/>
        </w:rPr>
      </w:pPr>
      <w:r w:rsidRPr="00BE2510">
        <w:rPr>
          <w:rFonts w:cs="David" w:hint="cs"/>
          <w:rtl/>
        </w:rPr>
        <w:tab/>
        <w:t xml:space="preserve"> אבל באמת אין לה אג'נדה. </w:t>
      </w:r>
    </w:p>
    <w:p w14:paraId="1DEE08C9" w14:textId="77777777" w:rsidR="00BE2510" w:rsidRPr="00BE2510" w:rsidRDefault="00BE2510" w:rsidP="00BE2510">
      <w:pPr>
        <w:bidi/>
        <w:jc w:val="both"/>
        <w:rPr>
          <w:rFonts w:cs="David" w:hint="cs"/>
          <w:rtl/>
        </w:rPr>
      </w:pPr>
    </w:p>
    <w:p w14:paraId="4FD3C8E2"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0ACE52FB" w14:textId="77777777" w:rsidR="00BE2510" w:rsidRPr="00BE2510" w:rsidRDefault="00BE2510" w:rsidP="00BE2510">
      <w:pPr>
        <w:bidi/>
        <w:jc w:val="both"/>
        <w:rPr>
          <w:rFonts w:cs="David" w:hint="cs"/>
          <w:rtl/>
        </w:rPr>
      </w:pPr>
    </w:p>
    <w:p w14:paraId="28522899" w14:textId="77777777" w:rsidR="00BE2510" w:rsidRPr="00BE2510" w:rsidRDefault="00BE2510" w:rsidP="00BE2510">
      <w:pPr>
        <w:bidi/>
        <w:jc w:val="both"/>
        <w:rPr>
          <w:rFonts w:cs="David" w:hint="cs"/>
          <w:rtl/>
        </w:rPr>
      </w:pPr>
      <w:r w:rsidRPr="00BE2510">
        <w:rPr>
          <w:rFonts w:cs="David" w:hint="cs"/>
          <w:rtl/>
        </w:rPr>
        <w:tab/>
        <w:t xml:space="preserve">אני קוראת אותך לסדר פעם כמעט שנייה. </w:t>
      </w:r>
    </w:p>
    <w:p w14:paraId="72EC3F02" w14:textId="77777777" w:rsidR="00BE2510" w:rsidRPr="00BE2510" w:rsidRDefault="00BE2510" w:rsidP="00BE2510">
      <w:pPr>
        <w:bidi/>
        <w:jc w:val="both"/>
        <w:rPr>
          <w:rFonts w:cs="David" w:hint="cs"/>
          <w:rtl/>
        </w:rPr>
      </w:pPr>
    </w:p>
    <w:p w14:paraId="6C3A303A" w14:textId="77777777" w:rsidR="00BE2510" w:rsidRPr="00BE2510" w:rsidRDefault="00BE2510" w:rsidP="00BE2510">
      <w:pPr>
        <w:bidi/>
        <w:jc w:val="both"/>
        <w:rPr>
          <w:rFonts w:cs="David"/>
          <w:rtl/>
        </w:rPr>
      </w:pPr>
      <w:r w:rsidRPr="00BE2510">
        <w:rPr>
          <w:rFonts w:cs="David" w:hint="eastAsia"/>
          <w:u w:val="single"/>
          <w:rtl/>
        </w:rPr>
        <w:t>אורי</w:t>
      </w:r>
      <w:r w:rsidRPr="00BE2510">
        <w:rPr>
          <w:rFonts w:cs="David"/>
          <w:u w:val="single"/>
          <w:rtl/>
        </w:rPr>
        <w:t xml:space="preserve"> אריאל:</w:t>
      </w:r>
    </w:p>
    <w:p w14:paraId="0F590EB2" w14:textId="77777777" w:rsidR="00BE2510" w:rsidRPr="00BE2510" w:rsidRDefault="00BE2510" w:rsidP="00BE2510">
      <w:pPr>
        <w:bidi/>
        <w:jc w:val="both"/>
        <w:rPr>
          <w:rFonts w:cs="David"/>
          <w:rtl/>
        </w:rPr>
      </w:pPr>
    </w:p>
    <w:p w14:paraId="66956C3F" w14:textId="77777777" w:rsidR="00BE2510" w:rsidRPr="00BE2510" w:rsidRDefault="00BE2510" w:rsidP="00BE2510">
      <w:pPr>
        <w:bidi/>
        <w:jc w:val="both"/>
        <w:rPr>
          <w:rFonts w:cs="David" w:hint="cs"/>
          <w:rtl/>
        </w:rPr>
      </w:pPr>
      <w:r w:rsidRPr="00BE2510">
        <w:rPr>
          <w:rFonts w:cs="David"/>
          <w:rtl/>
        </w:rPr>
        <w:tab/>
      </w:r>
      <w:r w:rsidRPr="00BE2510">
        <w:rPr>
          <w:rFonts w:cs="David" w:hint="cs"/>
          <w:rtl/>
        </w:rPr>
        <w:t xml:space="preserve"> זה נכון שאין לה אג'נדה, אבל אתה לא צריך להפריע לי. </w:t>
      </w:r>
    </w:p>
    <w:p w14:paraId="0D66A5D3" w14:textId="77777777" w:rsidR="00BE2510" w:rsidRPr="00BE2510" w:rsidRDefault="00BE2510" w:rsidP="00BE2510">
      <w:pPr>
        <w:bidi/>
        <w:jc w:val="both"/>
        <w:rPr>
          <w:rFonts w:cs="David" w:hint="cs"/>
          <w:rtl/>
        </w:rPr>
      </w:pPr>
    </w:p>
    <w:p w14:paraId="35F44993" w14:textId="77777777" w:rsidR="00BE2510" w:rsidRPr="00BE2510" w:rsidRDefault="00BE2510" w:rsidP="00BE2510">
      <w:pPr>
        <w:bidi/>
        <w:jc w:val="both"/>
        <w:rPr>
          <w:rFonts w:cs="David" w:hint="cs"/>
          <w:rtl/>
        </w:rPr>
      </w:pPr>
      <w:r w:rsidRPr="00BE2510">
        <w:rPr>
          <w:rFonts w:cs="David" w:hint="cs"/>
          <w:rtl/>
        </w:rPr>
        <w:tab/>
        <w:t>אם סיעות הקואליציה מבקשות לדבר בהצעות לסדר, זה יוצא מן הכלל. בשביל זה יש יום רביעי, וזה ייכנס להם למכסה. הרי היתרון פה הוא שזה לא במכסה. אלה כללי העבודה. אתם רוצים לשנות?</w:t>
      </w:r>
    </w:p>
    <w:p w14:paraId="77B74F89" w14:textId="77777777" w:rsidR="00BE2510" w:rsidRPr="00BE2510" w:rsidRDefault="00BE2510" w:rsidP="00BE2510">
      <w:pPr>
        <w:bidi/>
        <w:jc w:val="both"/>
        <w:rPr>
          <w:rFonts w:cs="David" w:hint="cs"/>
          <w:rtl/>
        </w:rPr>
      </w:pPr>
    </w:p>
    <w:p w14:paraId="4E733161"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343A44C2" w14:textId="77777777" w:rsidR="00BE2510" w:rsidRPr="00BE2510" w:rsidRDefault="00BE2510" w:rsidP="00BE2510">
      <w:pPr>
        <w:bidi/>
        <w:jc w:val="both"/>
        <w:rPr>
          <w:rFonts w:cs="David" w:hint="cs"/>
          <w:rtl/>
        </w:rPr>
      </w:pPr>
    </w:p>
    <w:p w14:paraId="3A6C9D3F" w14:textId="77777777" w:rsidR="00BE2510" w:rsidRPr="00BE2510" w:rsidRDefault="00BE2510" w:rsidP="00BE2510">
      <w:pPr>
        <w:bidi/>
        <w:jc w:val="both"/>
        <w:rPr>
          <w:rFonts w:cs="David" w:hint="cs"/>
          <w:rtl/>
        </w:rPr>
      </w:pPr>
      <w:r w:rsidRPr="00BE2510">
        <w:rPr>
          <w:rFonts w:cs="David" w:hint="cs"/>
          <w:rtl/>
        </w:rPr>
        <w:tab/>
        <w:t xml:space="preserve">אני לא משנה, אני רוצה לעשות את זה בהסכמה. אני לא מבינה מדוע יש פה צרות עין. בסך הכול אנחנו באים מאוד לקראת האופוזיציה. </w:t>
      </w:r>
    </w:p>
    <w:p w14:paraId="73D93A66" w14:textId="77777777" w:rsidR="00BE2510" w:rsidRPr="00BE2510" w:rsidRDefault="00BE2510" w:rsidP="00BE2510">
      <w:pPr>
        <w:bidi/>
        <w:jc w:val="both"/>
        <w:rPr>
          <w:rFonts w:cs="David" w:hint="cs"/>
          <w:rtl/>
        </w:rPr>
      </w:pPr>
    </w:p>
    <w:p w14:paraId="6FA243F4" w14:textId="77777777" w:rsidR="00BE2510" w:rsidRPr="00BE2510" w:rsidRDefault="00BE2510" w:rsidP="00BE2510">
      <w:pPr>
        <w:bidi/>
        <w:jc w:val="both"/>
        <w:rPr>
          <w:rFonts w:cs="David"/>
          <w:rtl/>
        </w:rPr>
      </w:pPr>
      <w:r w:rsidRPr="00BE2510">
        <w:rPr>
          <w:rFonts w:cs="David" w:hint="eastAsia"/>
          <w:u w:val="single"/>
          <w:rtl/>
        </w:rPr>
        <w:t>אורי</w:t>
      </w:r>
      <w:r w:rsidRPr="00BE2510">
        <w:rPr>
          <w:rFonts w:cs="David"/>
          <w:u w:val="single"/>
          <w:rtl/>
        </w:rPr>
        <w:t xml:space="preserve"> אריאל:</w:t>
      </w:r>
    </w:p>
    <w:p w14:paraId="3F15CCDE" w14:textId="77777777" w:rsidR="00BE2510" w:rsidRPr="00BE2510" w:rsidRDefault="00BE2510" w:rsidP="00BE2510">
      <w:pPr>
        <w:bidi/>
        <w:jc w:val="both"/>
        <w:rPr>
          <w:rFonts w:cs="David"/>
          <w:rtl/>
        </w:rPr>
      </w:pPr>
    </w:p>
    <w:p w14:paraId="426149C6" w14:textId="77777777" w:rsidR="00BE2510" w:rsidRPr="00BE2510" w:rsidRDefault="00BE2510" w:rsidP="00BE2510">
      <w:pPr>
        <w:bidi/>
        <w:jc w:val="both"/>
        <w:rPr>
          <w:rFonts w:cs="David" w:hint="cs"/>
          <w:rtl/>
        </w:rPr>
      </w:pPr>
      <w:r w:rsidRPr="00BE2510">
        <w:rPr>
          <w:rFonts w:cs="David"/>
          <w:rtl/>
        </w:rPr>
        <w:tab/>
      </w:r>
      <w:r w:rsidRPr="00BE2510">
        <w:rPr>
          <w:rFonts w:cs="David" w:hint="cs"/>
          <w:rtl/>
        </w:rPr>
        <w:t xml:space="preserve"> אני מציע להשאיר את הנוהל הזה, הלא כתוב. אם סיעות האופוזיציה הורידו את האי-אמון מסדר-היום, תינתן להם הצעה לסדר. יש אפשרות לידידי חבר הכנסת והבה לעשות הצעה במקום, של דקה, ולדבר. זה בסדר, יש לו דקה לדבר. יום רביעי הוא יום להצעות לסדר, נשאיר את זה כך. אדרבה, תואיל הכנסת והממשלה להביא הרבה הצעות לדיון כדי שלא נגמור היום בשעה 17:00. </w:t>
      </w:r>
    </w:p>
    <w:p w14:paraId="295804B4" w14:textId="77777777" w:rsidR="00BE2510" w:rsidRPr="00BE2510" w:rsidRDefault="00BE2510" w:rsidP="00BE2510">
      <w:pPr>
        <w:bidi/>
        <w:jc w:val="both"/>
        <w:rPr>
          <w:rFonts w:cs="David" w:hint="cs"/>
          <w:rtl/>
        </w:rPr>
      </w:pPr>
    </w:p>
    <w:p w14:paraId="30B923B7" w14:textId="77777777" w:rsidR="00BE2510" w:rsidRPr="00BE2510" w:rsidRDefault="00BE2510" w:rsidP="00BE2510">
      <w:pPr>
        <w:bidi/>
        <w:jc w:val="both"/>
        <w:rPr>
          <w:rFonts w:cs="David" w:hint="cs"/>
          <w:rtl/>
        </w:rPr>
      </w:pPr>
      <w:r w:rsidRPr="00BE2510">
        <w:rPr>
          <w:rFonts w:cs="David" w:hint="cs"/>
          <w:u w:val="single"/>
          <w:rtl/>
        </w:rPr>
        <w:t>יעקב מרגי:</w:t>
      </w:r>
    </w:p>
    <w:p w14:paraId="499BF168" w14:textId="77777777" w:rsidR="00BE2510" w:rsidRPr="00BE2510" w:rsidRDefault="00BE2510" w:rsidP="00BE2510">
      <w:pPr>
        <w:bidi/>
        <w:jc w:val="both"/>
        <w:rPr>
          <w:rFonts w:cs="David" w:hint="cs"/>
          <w:rtl/>
        </w:rPr>
      </w:pPr>
    </w:p>
    <w:p w14:paraId="7E88F905" w14:textId="77777777" w:rsidR="00BE2510" w:rsidRPr="00BE2510" w:rsidRDefault="00BE2510" w:rsidP="00BE2510">
      <w:pPr>
        <w:bidi/>
        <w:jc w:val="both"/>
        <w:rPr>
          <w:rFonts w:cs="David" w:hint="cs"/>
          <w:rtl/>
        </w:rPr>
      </w:pPr>
      <w:r w:rsidRPr="00BE2510">
        <w:rPr>
          <w:rFonts w:cs="David" w:hint="cs"/>
          <w:rtl/>
        </w:rPr>
        <w:tab/>
        <w:t xml:space="preserve"> אני חושב שלא צריך לשנות מהנוהג, להשאיר את זה הצעות לסדר בלבד של המגישים. על סדר-היום של הכנסת מונחות הרבה הצעות-לסדר שאושרו לדיון במליאה. אפשר להביא אותן במקום שיאבד  עליהם הכלח. יש נושאים חשובים שצריכים להביא אותם לדיון. </w:t>
      </w:r>
    </w:p>
    <w:p w14:paraId="67C637A4" w14:textId="77777777" w:rsidR="00BE2510" w:rsidRPr="00BE2510" w:rsidRDefault="00BE2510" w:rsidP="00BE2510">
      <w:pPr>
        <w:bidi/>
        <w:jc w:val="both"/>
        <w:rPr>
          <w:rFonts w:cs="David" w:hint="cs"/>
          <w:rtl/>
        </w:rPr>
      </w:pPr>
    </w:p>
    <w:p w14:paraId="3A516E1D"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60FA18B6" w14:textId="77777777" w:rsidR="00BE2510" w:rsidRPr="00BE2510" w:rsidRDefault="00BE2510" w:rsidP="00BE2510">
      <w:pPr>
        <w:bidi/>
        <w:jc w:val="both"/>
        <w:rPr>
          <w:rFonts w:cs="David" w:hint="cs"/>
          <w:rtl/>
        </w:rPr>
      </w:pPr>
    </w:p>
    <w:p w14:paraId="7592F793" w14:textId="77777777" w:rsidR="00BE2510" w:rsidRPr="00BE2510" w:rsidRDefault="00BE2510" w:rsidP="00BE2510">
      <w:pPr>
        <w:bidi/>
        <w:jc w:val="both"/>
        <w:rPr>
          <w:rFonts w:cs="David" w:hint="cs"/>
          <w:rtl/>
        </w:rPr>
      </w:pPr>
      <w:r w:rsidRPr="00BE2510">
        <w:rPr>
          <w:rFonts w:cs="David" w:hint="cs"/>
          <w:rtl/>
        </w:rPr>
        <w:tab/>
        <w:t xml:space="preserve">אבל אתה יודע, אדוני, שהצעות לסדר בדרך כלל צריכות לקבל את תשובת הממשלה. צריך  לתאם את זה עם הממשלה. </w:t>
      </w:r>
    </w:p>
    <w:p w14:paraId="2230AD1A" w14:textId="77777777" w:rsidR="00BE2510" w:rsidRPr="00BE2510" w:rsidRDefault="00BE2510" w:rsidP="00BE2510">
      <w:pPr>
        <w:bidi/>
        <w:jc w:val="both"/>
        <w:rPr>
          <w:rFonts w:cs="David" w:hint="cs"/>
          <w:rtl/>
        </w:rPr>
      </w:pPr>
    </w:p>
    <w:p w14:paraId="406D8B19" w14:textId="77777777" w:rsidR="00BE2510" w:rsidRPr="00BE2510" w:rsidRDefault="00BE2510" w:rsidP="00BE2510">
      <w:pPr>
        <w:bidi/>
        <w:jc w:val="both"/>
        <w:rPr>
          <w:rFonts w:cs="David" w:hint="cs"/>
          <w:rtl/>
        </w:rPr>
      </w:pPr>
      <w:r w:rsidRPr="00BE2510">
        <w:rPr>
          <w:rFonts w:cs="David" w:hint="cs"/>
          <w:u w:val="single"/>
          <w:rtl/>
        </w:rPr>
        <w:t>יעקב מרגי:</w:t>
      </w:r>
    </w:p>
    <w:p w14:paraId="457E10F4" w14:textId="77777777" w:rsidR="00BE2510" w:rsidRPr="00BE2510" w:rsidRDefault="00BE2510" w:rsidP="00BE2510">
      <w:pPr>
        <w:bidi/>
        <w:jc w:val="both"/>
        <w:rPr>
          <w:rFonts w:cs="David" w:hint="cs"/>
          <w:rtl/>
        </w:rPr>
      </w:pPr>
    </w:p>
    <w:p w14:paraId="105D3670" w14:textId="77777777" w:rsidR="00BE2510" w:rsidRPr="00BE2510" w:rsidRDefault="00BE2510" w:rsidP="00BE2510">
      <w:pPr>
        <w:bidi/>
        <w:jc w:val="both"/>
        <w:rPr>
          <w:rFonts w:cs="David" w:hint="cs"/>
          <w:rtl/>
        </w:rPr>
      </w:pPr>
      <w:r w:rsidRPr="00BE2510">
        <w:rPr>
          <w:rFonts w:cs="David" w:hint="cs"/>
          <w:rtl/>
        </w:rPr>
        <w:tab/>
        <w:t xml:space="preserve"> יש לנו שר מתאם במשרה מלאה. </w:t>
      </w:r>
    </w:p>
    <w:p w14:paraId="62FE1956" w14:textId="77777777" w:rsidR="00BE2510" w:rsidRPr="00BE2510" w:rsidRDefault="00BE2510" w:rsidP="00BE2510">
      <w:pPr>
        <w:bidi/>
        <w:jc w:val="both"/>
        <w:rPr>
          <w:rFonts w:cs="David" w:hint="cs"/>
          <w:rtl/>
        </w:rPr>
      </w:pPr>
    </w:p>
    <w:p w14:paraId="491EF05A"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42F78D0E" w14:textId="77777777" w:rsidR="00BE2510" w:rsidRPr="00BE2510" w:rsidRDefault="00BE2510" w:rsidP="00BE2510">
      <w:pPr>
        <w:bidi/>
        <w:jc w:val="both"/>
        <w:rPr>
          <w:rFonts w:cs="David" w:hint="cs"/>
          <w:rtl/>
        </w:rPr>
      </w:pPr>
    </w:p>
    <w:p w14:paraId="2DEB1C31" w14:textId="77777777" w:rsidR="00BE2510" w:rsidRPr="00BE2510" w:rsidRDefault="00BE2510" w:rsidP="00BE2510">
      <w:pPr>
        <w:bidi/>
        <w:jc w:val="both"/>
        <w:rPr>
          <w:rFonts w:cs="David" w:hint="cs"/>
          <w:rtl/>
        </w:rPr>
      </w:pPr>
      <w:r w:rsidRPr="00BE2510">
        <w:rPr>
          <w:rFonts w:cs="David" w:hint="cs"/>
          <w:rtl/>
        </w:rPr>
        <w:tab/>
        <w:t xml:space="preserve">יחד עם זה צריך לתאם, ולכן אני לא חושבת שזה יכול להתבצע. </w:t>
      </w:r>
    </w:p>
    <w:p w14:paraId="2FA54FEE" w14:textId="77777777" w:rsidR="00BE2510" w:rsidRPr="00BE2510" w:rsidRDefault="00BE2510" w:rsidP="00BE2510">
      <w:pPr>
        <w:bidi/>
        <w:jc w:val="both"/>
        <w:rPr>
          <w:rFonts w:cs="David" w:hint="cs"/>
          <w:rtl/>
        </w:rPr>
      </w:pPr>
    </w:p>
    <w:p w14:paraId="73F825EA" w14:textId="77777777" w:rsidR="00BE2510" w:rsidRPr="00BE2510" w:rsidRDefault="00BE2510" w:rsidP="00BE2510">
      <w:pPr>
        <w:bidi/>
        <w:jc w:val="both"/>
        <w:rPr>
          <w:rFonts w:cs="David" w:hint="cs"/>
          <w:rtl/>
        </w:rPr>
      </w:pPr>
      <w:r w:rsidRPr="00BE2510">
        <w:rPr>
          <w:rFonts w:cs="David" w:hint="cs"/>
          <w:u w:val="single"/>
          <w:rtl/>
        </w:rPr>
        <w:t>אחמד טיבי:</w:t>
      </w:r>
    </w:p>
    <w:p w14:paraId="11D374A7" w14:textId="77777777" w:rsidR="00BE2510" w:rsidRPr="00BE2510" w:rsidRDefault="00BE2510" w:rsidP="00BE2510">
      <w:pPr>
        <w:bidi/>
        <w:jc w:val="both"/>
        <w:rPr>
          <w:rFonts w:cs="David" w:hint="cs"/>
          <w:rtl/>
        </w:rPr>
      </w:pPr>
    </w:p>
    <w:p w14:paraId="782EDAD8" w14:textId="77777777" w:rsidR="00BE2510" w:rsidRPr="00BE2510" w:rsidRDefault="00BE2510" w:rsidP="00BE2510">
      <w:pPr>
        <w:bidi/>
        <w:jc w:val="both"/>
        <w:rPr>
          <w:rFonts w:cs="David" w:hint="cs"/>
          <w:rtl/>
        </w:rPr>
      </w:pPr>
      <w:r w:rsidRPr="00BE2510">
        <w:rPr>
          <w:rFonts w:cs="David" w:hint="cs"/>
          <w:rtl/>
        </w:rPr>
        <w:tab/>
        <w:t xml:space="preserve"> יכול להיות שאם אנחנו באים לקראת ראש הממשלה והממשלה ומבטלים את הצעות האי-אמון, הממשלה תבוא לקראתנו ותשלח שר שהוא לא השר המתאם למשל?</w:t>
      </w:r>
    </w:p>
    <w:p w14:paraId="388E88CE" w14:textId="77777777" w:rsidR="00BE2510" w:rsidRPr="00BE2510" w:rsidRDefault="00BE2510" w:rsidP="00BE2510">
      <w:pPr>
        <w:bidi/>
        <w:jc w:val="both"/>
        <w:rPr>
          <w:rFonts w:cs="David" w:hint="cs"/>
          <w:rtl/>
        </w:rPr>
      </w:pPr>
    </w:p>
    <w:p w14:paraId="4F2315E2" w14:textId="77777777" w:rsidR="00BE2510" w:rsidRPr="00BE2510" w:rsidRDefault="00BE2510" w:rsidP="00BE2510">
      <w:pPr>
        <w:bidi/>
        <w:jc w:val="both"/>
        <w:rPr>
          <w:rFonts w:cs="David" w:hint="cs"/>
          <w:rtl/>
        </w:rPr>
      </w:pPr>
      <w:r w:rsidRPr="00BE2510">
        <w:rPr>
          <w:rFonts w:cs="David" w:hint="cs"/>
          <w:u w:val="single"/>
          <w:rtl/>
        </w:rPr>
        <w:t>מגלי והבה:</w:t>
      </w:r>
    </w:p>
    <w:p w14:paraId="100B7125" w14:textId="77777777" w:rsidR="00BE2510" w:rsidRPr="00BE2510" w:rsidRDefault="00BE2510" w:rsidP="00BE2510">
      <w:pPr>
        <w:bidi/>
        <w:jc w:val="both"/>
        <w:rPr>
          <w:rFonts w:cs="David" w:hint="cs"/>
          <w:rtl/>
        </w:rPr>
      </w:pPr>
    </w:p>
    <w:p w14:paraId="22005D74" w14:textId="77777777" w:rsidR="00BE2510" w:rsidRPr="00BE2510" w:rsidRDefault="00BE2510" w:rsidP="00BE2510">
      <w:pPr>
        <w:bidi/>
        <w:jc w:val="both"/>
        <w:rPr>
          <w:rFonts w:cs="David" w:hint="cs"/>
          <w:rtl/>
        </w:rPr>
      </w:pPr>
      <w:r w:rsidRPr="00BE2510">
        <w:rPr>
          <w:rFonts w:cs="David" w:hint="cs"/>
          <w:rtl/>
        </w:rPr>
        <w:tab/>
        <w:t xml:space="preserve"> אורי אריאל רוצה צדק, אבל לא לכל הסיעות. בדרך כלל כשיש אי-אמון כל הסיעות מדברות, קואליציה ואופוזיציה. מבטלים את האי-אמון בגלל שראש הממשלה בחוץ-לארץ, זה ברור. אם אנחנו רוצים ללכת לפי הצדק, כמו שהאופוזיציה הופכת את הצעות האי-אמון להצעות לסדר-היום, גם לקואליציה מגיע ואנחנו נדון על מסגרת הזמן. כך יהיה צדק גם עם הקואליציה וגם עם האופוזיציה, ואני מציע שיינתן לנו אותו זמן שניתן לנו כשיש אי-אמון.  </w:t>
      </w:r>
    </w:p>
    <w:p w14:paraId="030DE9C9" w14:textId="77777777" w:rsidR="00BE2510" w:rsidRPr="00BE2510" w:rsidRDefault="00BE2510" w:rsidP="00BE2510">
      <w:pPr>
        <w:bidi/>
        <w:jc w:val="both"/>
        <w:rPr>
          <w:rFonts w:cs="David" w:hint="cs"/>
          <w:rtl/>
        </w:rPr>
      </w:pPr>
    </w:p>
    <w:p w14:paraId="47CE71CD" w14:textId="77777777" w:rsidR="00BE2510" w:rsidRPr="00BE2510" w:rsidRDefault="00BE2510" w:rsidP="00BE2510">
      <w:pPr>
        <w:bidi/>
        <w:jc w:val="both"/>
        <w:rPr>
          <w:rFonts w:cs="David" w:hint="cs"/>
          <w:u w:val="single"/>
          <w:rtl/>
        </w:rPr>
      </w:pPr>
      <w:r w:rsidRPr="00BE2510">
        <w:rPr>
          <w:rFonts w:cs="David" w:hint="cs"/>
          <w:u w:val="single"/>
          <w:rtl/>
        </w:rPr>
        <w:t>גדעון סער:</w:t>
      </w:r>
    </w:p>
    <w:p w14:paraId="55F09EA3" w14:textId="77777777" w:rsidR="00BE2510" w:rsidRPr="00BE2510" w:rsidRDefault="00BE2510" w:rsidP="00BE2510">
      <w:pPr>
        <w:bidi/>
        <w:jc w:val="both"/>
        <w:rPr>
          <w:rFonts w:cs="David" w:hint="cs"/>
          <w:u w:val="single"/>
          <w:rtl/>
        </w:rPr>
      </w:pPr>
    </w:p>
    <w:p w14:paraId="0B02C9E8" w14:textId="77777777" w:rsidR="00BE2510" w:rsidRPr="00BE2510" w:rsidRDefault="00BE2510" w:rsidP="00BE2510">
      <w:pPr>
        <w:bidi/>
        <w:jc w:val="both"/>
        <w:rPr>
          <w:rFonts w:cs="David" w:hint="cs"/>
          <w:rtl/>
        </w:rPr>
      </w:pPr>
      <w:r w:rsidRPr="00BE2510">
        <w:rPr>
          <w:rFonts w:cs="David" w:hint="cs"/>
          <w:rtl/>
        </w:rPr>
        <w:tab/>
        <w:t xml:space="preserve"> אין לי שום בעיה שסיעות הקואליציה יתבטאו, ואני מודיע שאני גם מוכן שלסדר-היום יאושרו רק הצעות לסדר שהגישו בעבר חברי סיעות הקואליציה. יש לי התנגדות בלתי מתפשרת להתניית התניות לתקנון הכנסת. הצעה רגילה לסדר היא הצעה שיש לה נוהל מסוים, מנמק אותה חבר הכנסת, משיבה הממשלה, אין בה מעמד לקואליציה, אגב גם אין בה מעמד לגורם אחר. </w:t>
      </w:r>
    </w:p>
    <w:p w14:paraId="050871F9" w14:textId="77777777" w:rsidR="00BE2510" w:rsidRPr="00BE2510" w:rsidRDefault="00BE2510" w:rsidP="00BE2510">
      <w:pPr>
        <w:bidi/>
        <w:jc w:val="both"/>
        <w:rPr>
          <w:rFonts w:cs="David" w:hint="cs"/>
          <w:rtl/>
        </w:rPr>
      </w:pPr>
    </w:p>
    <w:p w14:paraId="300902C6"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64BC2AF0" w14:textId="77777777" w:rsidR="00BE2510" w:rsidRPr="00BE2510" w:rsidRDefault="00BE2510" w:rsidP="00BE2510">
      <w:pPr>
        <w:bidi/>
        <w:jc w:val="both"/>
        <w:rPr>
          <w:rFonts w:cs="David" w:hint="cs"/>
          <w:rtl/>
        </w:rPr>
      </w:pPr>
    </w:p>
    <w:p w14:paraId="21C81E31" w14:textId="77777777" w:rsidR="00BE2510" w:rsidRPr="00BE2510" w:rsidRDefault="00BE2510" w:rsidP="00BE2510">
      <w:pPr>
        <w:bidi/>
        <w:jc w:val="both"/>
        <w:rPr>
          <w:rFonts w:cs="David" w:hint="cs"/>
          <w:rtl/>
        </w:rPr>
      </w:pPr>
      <w:r w:rsidRPr="00BE2510">
        <w:rPr>
          <w:rFonts w:cs="David" w:hint="cs"/>
          <w:rtl/>
        </w:rPr>
        <w:tab/>
        <w:t xml:space="preserve"> אבל סיעות הקואליציה מדברות במהלך האי-אמון. </w:t>
      </w:r>
    </w:p>
    <w:p w14:paraId="153B11F3" w14:textId="77777777" w:rsidR="00BE2510" w:rsidRPr="00BE2510" w:rsidRDefault="00BE2510" w:rsidP="00BE2510">
      <w:pPr>
        <w:bidi/>
        <w:jc w:val="both"/>
        <w:rPr>
          <w:rFonts w:cs="David" w:hint="cs"/>
          <w:rtl/>
        </w:rPr>
      </w:pPr>
    </w:p>
    <w:p w14:paraId="162C4A15" w14:textId="77777777" w:rsidR="00BE2510" w:rsidRPr="00BE2510" w:rsidRDefault="00BE2510" w:rsidP="00BE2510">
      <w:pPr>
        <w:bidi/>
        <w:jc w:val="both"/>
        <w:rPr>
          <w:rFonts w:cs="David" w:hint="cs"/>
          <w:u w:val="single"/>
          <w:rtl/>
        </w:rPr>
      </w:pPr>
      <w:r w:rsidRPr="00BE2510">
        <w:rPr>
          <w:rFonts w:cs="David" w:hint="cs"/>
          <w:u w:val="single"/>
          <w:rtl/>
        </w:rPr>
        <w:t>גדעון סער:</w:t>
      </w:r>
    </w:p>
    <w:p w14:paraId="3C22C0F3" w14:textId="77777777" w:rsidR="00BE2510" w:rsidRPr="00BE2510" w:rsidRDefault="00BE2510" w:rsidP="00BE2510">
      <w:pPr>
        <w:bidi/>
        <w:jc w:val="both"/>
        <w:rPr>
          <w:rFonts w:cs="David" w:hint="cs"/>
          <w:u w:val="single"/>
          <w:rtl/>
        </w:rPr>
      </w:pPr>
    </w:p>
    <w:p w14:paraId="1C510265" w14:textId="77777777" w:rsidR="00BE2510" w:rsidRPr="00BE2510" w:rsidRDefault="00BE2510" w:rsidP="00BE2510">
      <w:pPr>
        <w:bidi/>
        <w:jc w:val="both"/>
        <w:rPr>
          <w:rFonts w:cs="David" w:hint="cs"/>
          <w:rtl/>
        </w:rPr>
      </w:pPr>
      <w:r w:rsidRPr="00BE2510">
        <w:rPr>
          <w:rFonts w:cs="David" w:hint="cs"/>
          <w:rtl/>
        </w:rPr>
        <w:tab/>
        <w:t xml:space="preserve">אז אין לי בעיה, אני מוכן בכל רגע להחזיר את האי-אמון. זה מה שקורה כאשר מוותרים,  לכן אני בדרך כלל מתנגד לוויתורים. </w:t>
      </w:r>
    </w:p>
    <w:p w14:paraId="6AD5A78B" w14:textId="77777777" w:rsidR="00BE2510" w:rsidRPr="00BE2510" w:rsidRDefault="00BE2510" w:rsidP="00BE2510">
      <w:pPr>
        <w:bidi/>
        <w:jc w:val="both"/>
        <w:rPr>
          <w:rFonts w:cs="David" w:hint="cs"/>
          <w:rtl/>
        </w:rPr>
      </w:pPr>
    </w:p>
    <w:p w14:paraId="21896AF2"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2FD88BAC" w14:textId="77777777" w:rsidR="00BE2510" w:rsidRPr="00BE2510" w:rsidRDefault="00BE2510" w:rsidP="00BE2510">
      <w:pPr>
        <w:bidi/>
        <w:jc w:val="both"/>
        <w:rPr>
          <w:rFonts w:cs="David" w:hint="cs"/>
          <w:rtl/>
        </w:rPr>
      </w:pPr>
    </w:p>
    <w:p w14:paraId="21732372" w14:textId="77777777" w:rsidR="00BE2510" w:rsidRPr="00BE2510" w:rsidRDefault="00BE2510" w:rsidP="00BE2510">
      <w:pPr>
        <w:bidi/>
        <w:jc w:val="both"/>
        <w:rPr>
          <w:rFonts w:cs="David" w:hint="cs"/>
          <w:rtl/>
        </w:rPr>
      </w:pPr>
      <w:r w:rsidRPr="00BE2510">
        <w:rPr>
          <w:rFonts w:cs="David" w:hint="cs"/>
          <w:rtl/>
        </w:rPr>
        <w:tab/>
        <w:t xml:space="preserve">אני מבינה את הניסיון שלכם לסתום פיות לקואליציה. </w:t>
      </w:r>
    </w:p>
    <w:p w14:paraId="59239DB6" w14:textId="77777777" w:rsidR="00BE2510" w:rsidRPr="00BE2510" w:rsidRDefault="00BE2510" w:rsidP="00BE2510">
      <w:pPr>
        <w:bidi/>
        <w:jc w:val="both"/>
        <w:rPr>
          <w:rFonts w:cs="David" w:hint="cs"/>
          <w:rtl/>
        </w:rPr>
      </w:pPr>
    </w:p>
    <w:p w14:paraId="46662C07" w14:textId="77777777" w:rsidR="00BE2510" w:rsidRPr="00BE2510" w:rsidRDefault="00BE2510" w:rsidP="00BE2510">
      <w:pPr>
        <w:bidi/>
        <w:jc w:val="both"/>
        <w:rPr>
          <w:rFonts w:cs="David" w:hint="cs"/>
          <w:u w:val="single"/>
          <w:rtl/>
        </w:rPr>
      </w:pPr>
      <w:r w:rsidRPr="00BE2510">
        <w:rPr>
          <w:rFonts w:cs="David"/>
          <w:u w:val="single"/>
          <w:rtl/>
        </w:rPr>
        <w:br w:type="page"/>
      </w:r>
      <w:r w:rsidRPr="00BE2510">
        <w:rPr>
          <w:rFonts w:cs="David" w:hint="cs"/>
          <w:u w:val="single"/>
          <w:rtl/>
        </w:rPr>
        <w:t>גדעון סער:</w:t>
      </w:r>
    </w:p>
    <w:p w14:paraId="58B3EB5F" w14:textId="77777777" w:rsidR="00BE2510" w:rsidRPr="00BE2510" w:rsidRDefault="00BE2510" w:rsidP="00BE2510">
      <w:pPr>
        <w:bidi/>
        <w:jc w:val="both"/>
        <w:rPr>
          <w:rFonts w:cs="David" w:hint="cs"/>
          <w:u w:val="single"/>
          <w:rtl/>
        </w:rPr>
      </w:pPr>
    </w:p>
    <w:p w14:paraId="09598BC2" w14:textId="77777777" w:rsidR="00BE2510" w:rsidRPr="00BE2510" w:rsidRDefault="00BE2510" w:rsidP="00BE2510">
      <w:pPr>
        <w:bidi/>
        <w:jc w:val="both"/>
        <w:rPr>
          <w:rFonts w:cs="David" w:hint="cs"/>
          <w:rtl/>
        </w:rPr>
      </w:pPr>
      <w:r w:rsidRPr="00BE2510">
        <w:rPr>
          <w:rFonts w:cs="David" w:hint="cs"/>
          <w:rtl/>
        </w:rPr>
        <w:tab/>
        <w:t xml:space="preserve"> אני מתנגד לכל סטייה מהתקנון. </w:t>
      </w:r>
    </w:p>
    <w:p w14:paraId="4B5348B3" w14:textId="77777777" w:rsidR="00BE2510" w:rsidRPr="00BE2510" w:rsidRDefault="00BE2510" w:rsidP="00BE2510">
      <w:pPr>
        <w:bidi/>
        <w:jc w:val="both"/>
        <w:rPr>
          <w:rFonts w:cs="David" w:hint="cs"/>
          <w:rtl/>
        </w:rPr>
      </w:pPr>
    </w:p>
    <w:p w14:paraId="5518CFD8"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33EA82FC" w14:textId="77777777" w:rsidR="00BE2510" w:rsidRPr="00BE2510" w:rsidRDefault="00BE2510" w:rsidP="00BE2510">
      <w:pPr>
        <w:bidi/>
        <w:jc w:val="both"/>
        <w:rPr>
          <w:rFonts w:cs="David" w:hint="cs"/>
          <w:rtl/>
        </w:rPr>
      </w:pPr>
    </w:p>
    <w:p w14:paraId="46AFDE81" w14:textId="77777777" w:rsidR="00BE2510" w:rsidRPr="00BE2510" w:rsidRDefault="00BE2510" w:rsidP="00BE2510">
      <w:pPr>
        <w:bidi/>
        <w:jc w:val="both"/>
        <w:rPr>
          <w:rFonts w:cs="David" w:hint="cs"/>
          <w:rtl/>
        </w:rPr>
      </w:pPr>
      <w:r w:rsidRPr="00BE2510">
        <w:rPr>
          <w:rFonts w:cs="David" w:hint="cs"/>
          <w:rtl/>
        </w:rPr>
        <w:tab/>
        <w:t xml:space="preserve">כאילו שבכנסת הקודמת לא סטיתם לעתים מהתקנון. </w:t>
      </w:r>
    </w:p>
    <w:p w14:paraId="63F7D659" w14:textId="77777777" w:rsidR="00BE2510" w:rsidRPr="00BE2510" w:rsidRDefault="00BE2510" w:rsidP="00BE2510">
      <w:pPr>
        <w:bidi/>
        <w:jc w:val="both"/>
        <w:rPr>
          <w:rFonts w:cs="David" w:hint="cs"/>
          <w:rtl/>
        </w:rPr>
      </w:pPr>
    </w:p>
    <w:p w14:paraId="35E70C38" w14:textId="77777777" w:rsidR="00BE2510" w:rsidRPr="00BE2510" w:rsidRDefault="00BE2510" w:rsidP="00BE2510">
      <w:pPr>
        <w:bidi/>
        <w:jc w:val="both"/>
        <w:rPr>
          <w:rFonts w:cs="David" w:hint="cs"/>
          <w:u w:val="single"/>
          <w:rtl/>
        </w:rPr>
      </w:pPr>
      <w:r w:rsidRPr="00BE2510">
        <w:rPr>
          <w:rFonts w:cs="David" w:hint="cs"/>
          <w:u w:val="single"/>
          <w:rtl/>
        </w:rPr>
        <w:t>גדעון סער:</w:t>
      </w:r>
    </w:p>
    <w:p w14:paraId="7BCC8BCB" w14:textId="77777777" w:rsidR="00BE2510" w:rsidRPr="00BE2510" w:rsidRDefault="00BE2510" w:rsidP="00BE2510">
      <w:pPr>
        <w:bidi/>
        <w:jc w:val="both"/>
        <w:rPr>
          <w:rFonts w:cs="David" w:hint="cs"/>
          <w:u w:val="single"/>
          <w:rtl/>
        </w:rPr>
      </w:pPr>
    </w:p>
    <w:p w14:paraId="711BE793" w14:textId="77777777" w:rsidR="00BE2510" w:rsidRPr="00BE2510" w:rsidRDefault="00BE2510" w:rsidP="00BE2510">
      <w:pPr>
        <w:bidi/>
        <w:jc w:val="both"/>
        <w:rPr>
          <w:rFonts w:cs="David" w:hint="cs"/>
          <w:rtl/>
        </w:rPr>
      </w:pPr>
      <w:r w:rsidRPr="00BE2510">
        <w:rPr>
          <w:rFonts w:cs="David" w:hint="cs"/>
          <w:rtl/>
        </w:rPr>
        <w:tab/>
        <w:t xml:space="preserve"> מהתקנון אף פעם לא. </w:t>
      </w:r>
    </w:p>
    <w:p w14:paraId="568FE3EB" w14:textId="77777777" w:rsidR="00BE2510" w:rsidRPr="00BE2510" w:rsidRDefault="00BE2510" w:rsidP="00BE2510">
      <w:pPr>
        <w:bidi/>
        <w:jc w:val="both"/>
        <w:rPr>
          <w:rFonts w:cs="David" w:hint="cs"/>
          <w:rtl/>
        </w:rPr>
      </w:pPr>
    </w:p>
    <w:p w14:paraId="69278F67"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2DB544E0" w14:textId="77777777" w:rsidR="00BE2510" w:rsidRPr="00BE2510" w:rsidRDefault="00BE2510" w:rsidP="00BE2510">
      <w:pPr>
        <w:bidi/>
        <w:jc w:val="both"/>
        <w:rPr>
          <w:rFonts w:cs="David" w:hint="cs"/>
          <w:rtl/>
        </w:rPr>
      </w:pPr>
    </w:p>
    <w:p w14:paraId="1E2012C7" w14:textId="77777777" w:rsidR="00BE2510" w:rsidRPr="00BE2510" w:rsidRDefault="00BE2510" w:rsidP="00BE2510">
      <w:pPr>
        <w:bidi/>
        <w:jc w:val="both"/>
        <w:rPr>
          <w:rFonts w:cs="David" w:hint="cs"/>
          <w:rtl/>
        </w:rPr>
      </w:pPr>
      <w:r w:rsidRPr="00BE2510">
        <w:rPr>
          <w:rFonts w:cs="David" w:hint="cs"/>
          <w:rtl/>
        </w:rPr>
        <w:tab/>
        <w:t xml:space="preserve">את הנושא הזה אני משאירה פתוח, וייבדקו שתי האפשרויות. האחת, שסיעות הקואליציה כן ידברו. חבר הכנסת סער, הרשה לי לדבר אתך בעניין זה לאחר הישיבה. מצד שני, אני רוצה שמזכירות הכנסת תבדוק עם הממשלה את הצעתו של חבר הכנסת מרגי, שהם יעלו הצעות לסדר-היום. התפנה לנו זמן היום, וגם ככה חברי הכנסת מתקשים מאוד להכניס את ההצעות לסדר-היום. אם היו כאלה שנדחו משבוע שעבר, אולי יש טעם לבדוק את הנושא הזה. </w:t>
      </w:r>
    </w:p>
    <w:p w14:paraId="4F7D281F" w14:textId="77777777" w:rsidR="00BE2510" w:rsidRPr="00BE2510" w:rsidRDefault="00BE2510" w:rsidP="00BE2510">
      <w:pPr>
        <w:bidi/>
        <w:jc w:val="both"/>
        <w:rPr>
          <w:rFonts w:cs="David" w:hint="cs"/>
          <w:rtl/>
        </w:rPr>
      </w:pPr>
    </w:p>
    <w:p w14:paraId="0F790036" w14:textId="77777777" w:rsidR="00BE2510" w:rsidRPr="00BE2510" w:rsidRDefault="00BE2510" w:rsidP="00BE2510">
      <w:pPr>
        <w:bidi/>
        <w:jc w:val="both"/>
        <w:rPr>
          <w:rFonts w:cs="David" w:hint="cs"/>
          <w:u w:val="single"/>
          <w:rtl/>
        </w:rPr>
      </w:pPr>
      <w:r w:rsidRPr="00BE2510">
        <w:rPr>
          <w:rFonts w:cs="David" w:hint="cs"/>
          <w:u w:val="single"/>
          <w:rtl/>
        </w:rPr>
        <w:t>גדעון סער:</w:t>
      </w:r>
    </w:p>
    <w:p w14:paraId="3009CE04" w14:textId="77777777" w:rsidR="00BE2510" w:rsidRPr="00BE2510" w:rsidRDefault="00BE2510" w:rsidP="00BE2510">
      <w:pPr>
        <w:bidi/>
        <w:jc w:val="both"/>
        <w:rPr>
          <w:rFonts w:cs="David" w:hint="cs"/>
          <w:u w:val="single"/>
          <w:rtl/>
        </w:rPr>
      </w:pPr>
    </w:p>
    <w:p w14:paraId="0331445A" w14:textId="77777777" w:rsidR="00BE2510" w:rsidRPr="00BE2510" w:rsidRDefault="00BE2510" w:rsidP="00BE2510">
      <w:pPr>
        <w:bidi/>
        <w:jc w:val="both"/>
        <w:rPr>
          <w:rFonts w:cs="David" w:hint="cs"/>
          <w:rtl/>
        </w:rPr>
      </w:pPr>
      <w:r w:rsidRPr="00BE2510">
        <w:rPr>
          <w:rFonts w:cs="David" w:hint="cs"/>
          <w:rtl/>
        </w:rPr>
        <w:tab/>
        <w:t xml:space="preserve"> אם כך, זאת התניה על הסיכום שהיה בישיבת הבוקר. אז ברגע זה האי-אמון בעינו. </w:t>
      </w:r>
    </w:p>
    <w:p w14:paraId="1417DC75" w14:textId="77777777" w:rsidR="00BE2510" w:rsidRPr="00BE2510" w:rsidRDefault="00BE2510" w:rsidP="00BE2510">
      <w:pPr>
        <w:bidi/>
        <w:jc w:val="both"/>
        <w:rPr>
          <w:rFonts w:cs="David" w:hint="cs"/>
          <w:rtl/>
        </w:rPr>
      </w:pPr>
    </w:p>
    <w:p w14:paraId="72712AFA" w14:textId="77777777" w:rsidR="00BE2510" w:rsidRPr="00BE2510" w:rsidRDefault="00BE2510" w:rsidP="00BE2510">
      <w:pPr>
        <w:bidi/>
        <w:jc w:val="both"/>
        <w:rPr>
          <w:rFonts w:cs="David" w:hint="cs"/>
          <w:rtl/>
        </w:rPr>
      </w:pPr>
      <w:r w:rsidRPr="00BE2510">
        <w:rPr>
          <w:rFonts w:cs="David" w:hint="cs"/>
          <w:u w:val="single"/>
          <w:rtl/>
        </w:rPr>
        <w:t>יורם מרציאנו:</w:t>
      </w:r>
    </w:p>
    <w:p w14:paraId="7A8AABAF" w14:textId="77777777" w:rsidR="00BE2510" w:rsidRPr="00BE2510" w:rsidRDefault="00BE2510" w:rsidP="00BE2510">
      <w:pPr>
        <w:bidi/>
        <w:jc w:val="both"/>
        <w:rPr>
          <w:rFonts w:cs="David" w:hint="cs"/>
          <w:rtl/>
        </w:rPr>
      </w:pPr>
    </w:p>
    <w:p w14:paraId="34E943F3" w14:textId="77777777" w:rsidR="00BE2510" w:rsidRPr="00BE2510" w:rsidRDefault="00BE2510" w:rsidP="00BE2510">
      <w:pPr>
        <w:bidi/>
        <w:jc w:val="both"/>
        <w:rPr>
          <w:rFonts w:cs="David" w:hint="cs"/>
          <w:rtl/>
        </w:rPr>
      </w:pPr>
      <w:r w:rsidRPr="00BE2510">
        <w:rPr>
          <w:rFonts w:cs="David" w:hint="cs"/>
          <w:rtl/>
        </w:rPr>
        <w:tab/>
        <w:t xml:space="preserve"> מכיוון שאביגדור יצחקי חולה, אנחנו נשב בינינו ואני בהחלט אקבל את הסיכום שלך. אני חושב שזה נכון היום מבחינתכם לדחות את הצעות האי-אמון, ואני לא חושב שהוויכוח הזה מוסיף למישהו משהו.  </w:t>
      </w:r>
    </w:p>
    <w:p w14:paraId="73E07FFD" w14:textId="77777777" w:rsidR="00BE2510" w:rsidRPr="00BE2510" w:rsidRDefault="00BE2510" w:rsidP="00BE2510">
      <w:pPr>
        <w:bidi/>
        <w:jc w:val="both"/>
        <w:rPr>
          <w:rFonts w:cs="David" w:hint="cs"/>
          <w:rtl/>
        </w:rPr>
      </w:pPr>
    </w:p>
    <w:p w14:paraId="069B0E64" w14:textId="77777777" w:rsidR="00BE2510" w:rsidRPr="00BE2510" w:rsidRDefault="00BE2510" w:rsidP="00BE2510">
      <w:pPr>
        <w:bidi/>
        <w:jc w:val="both"/>
        <w:rPr>
          <w:rFonts w:cs="David" w:hint="cs"/>
          <w:u w:val="single"/>
          <w:rtl/>
        </w:rPr>
      </w:pPr>
      <w:r w:rsidRPr="00BE2510">
        <w:rPr>
          <w:rFonts w:cs="David"/>
          <w:rtl/>
        </w:rPr>
        <w:br w:type="page"/>
      </w:r>
    </w:p>
    <w:p w14:paraId="0583C103" w14:textId="77777777" w:rsidR="00BE2510" w:rsidRPr="00BE2510" w:rsidRDefault="00BE2510" w:rsidP="00BE2510">
      <w:pPr>
        <w:bidi/>
        <w:jc w:val="both"/>
        <w:rPr>
          <w:rFonts w:cs="David" w:hint="cs"/>
          <w:rtl/>
        </w:rPr>
      </w:pPr>
      <w:r w:rsidRPr="00BE2510">
        <w:rPr>
          <w:rFonts w:cs="David" w:hint="cs"/>
          <w:rtl/>
        </w:rPr>
        <w:t>2. בקשות חברי הכנסת להקדמת הדיון בהצעות החוק הבאות, לפני הקריאה הטרומית:</w:t>
      </w:r>
    </w:p>
    <w:p w14:paraId="2A9049C9" w14:textId="77777777" w:rsidR="00BE2510" w:rsidRPr="00BE2510" w:rsidRDefault="00BE2510" w:rsidP="00BE2510">
      <w:pPr>
        <w:bidi/>
        <w:jc w:val="both"/>
        <w:rPr>
          <w:rFonts w:cs="David" w:hint="cs"/>
          <w:rtl/>
        </w:rPr>
      </w:pPr>
      <w:r w:rsidRPr="00BE2510">
        <w:rPr>
          <w:rFonts w:cs="David" w:hint="cs"/>
          <w:rtl/>
        </w:rPr>
        <w:t>א. הצעת חוק בנייה להשכרה (הוראת שעה), התשס"ז-2006 (פ/17/ 1878),</w:t>
      </w:r>
    </w:p>
    <w:p w14:paraId="7C6B789C" w14:textId="77777777" w:rsidR="00BE2510" w:rsidRPr="00BE2510" w:rsidRDefault="00BE2510" w:rsidP="00BE2510">
      <w:pPr>
        <w:bidi/>
        <w:jc w:val="both"/>
        <w:rPr>
          <w:rFonts w:cs="David" w:hint="cs"/>
          <w:u w:val="single"/>
          <w:rtl/>
        </w:rPr>
      </w:pPr>
      <w:r w:rsidRPr="00BE2510">
        <w:rPr>
          <w:rFonts w:cs="David" w:hint="cs"/>
          <w:u w:val="single"/>
          <w:rtl/>
        </w:rPr>
        <w:t>הצעת חוק חברי הכנסת סופה לנדבר ויורי שטרן</w:t>
      </w:r>
    </w:p>
    <w:p w14:paraId="41FEFBA6" w14:textId="77777777" w:rsidR="00BE2510" w:rsidRPr="00BE2510" w:rsidRDefault="00BE2510" w:rsidP="00BE2510">
      <w:pPr>
        <w:bidi/>
        <w:jc w:val="both"/>
        <w:rPr>
          <w:rFonts w:cs="David" w:hint="cs"/>
          <w:u w:val="single"/>
          <w:rtl/>
        </w:rPr>
      </w:pPr>
    </w:p>
    <w:p w14:paraId="6E08D642"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6410A2B4" w14:textId="77777777" w:rsidR="00BE2510" w:rsidRPr="00BE2510" w:rsidRDefault="00BE2510" w:rsidP="00BE2510">
      <w:pPr>
        <w:bidi/>
        <w:jc w:val="both"/>
        <w:rPr>
          <w:rFonts w:cs="David" w:hint="cs"/>
          <w:rtl/>
        </w:rPr>
      </w:pPr>
    </w:p>
    <w:p w14:paraId="6D3EAFA0" w14:textId="77777777" w:rsidR="00BE2510" w:rsidRPr="00BE2510" w:rsidRDefault="00BE2510" w:rsidP="00BE2510">
      <w:pPr>
        <w:bidi/>
        <w:jc w:val="both"/>
        <w:rPr>
          <w:rFonts w:cs="David" w:hint="cs"/>
          <w:rtl/>
        </w:rPr>
      </w:pPr>
      <w:r w:rsidRPr="00BE2510">
        <w:rPr>
          <w:rFonts w:cs="David" w:hint="cs"/>
          <w:rtl/>
        </w:rPr>
        <w:tab/>
        <w:t xml:space="preserve">חברת הכנסת סופה לנדבר, הסבירי לוועדה בבקשה מדוע ביקשת לפטור את הצעת החוק שלך מחובת הנחה. </w:t>
      </w:r>
    </w:p>
    <w:p w14:paraId="18E47DF8" w14:textId="77777777" w:rsidR="00BE2510" w:rsidRPr="00BE2510" w:rsidRDefault="00BE2510" w:rsidP="00BE2510">
      <w:pPr>
        <w:bidi/>
        <w:jc w:val="both"/>
        <w:rPr>
          <w:rFonts w:cs="David" w:hint="cs"/>
          <w:rtl/>
        </w:rPr>
      </w:pPr>
    </w:p>
    <w:p w14:paraId="10C15BDA" w14:textId="77777777" w:rsidR="00BE2510" w:rsidRPr="00BE2510" w:rsidRDefault="00BE2510" w:rsidP="00BE2510">
      <w:pPr>
        <w:bidi/>
        <w:jc w:val="both"/>
        <w:rPr>
          <w:rFonts w:cs="David" w:hint="cs"/>
          <w:rtl/>
        </w:rPr>
      </w:pPr>
      <w:r w:rsidRPr="00BE2510">
        <w:rPr>
          <w:rFonts w:cs="David" w:hint="cs"/>
          <w:u w:val="single"/>
          <w:rtl/>
        </w:rPr>
        <w:t>סופה לנדבר:</w:t>
      </w:r>
    </w:p>
    <w:p w14:paraId="64ED7BFB" w14:textId="77777777" w:rsidR="00BE2510" w:rsidRPr="00BE2510" w:rsidRDefault="00BE2510" w:rsidP="00BE2510">
      <w:pPr>
        <w:bidi/>
        <w:jc w:val="both"/>
        <w:rPr>
          <w:rFonts w:cs="David" w:hint="cs"/>
          <w:rtl/>
        </w:rPr>
      </w:pPr>
    </w:p>
    <w:p w14:paraId="05BA3875" w14:textId="77777777" w:rsidR="00BE2510" w:rsidRPr="00BE2510" w:rsidRDefault="00BE2510" w:rsidP="00BE2510">
      <w:pPr>
        <w:bidi/>
        <w:jc w:val="both"/>
        <w:rPr>
          <w:rFonts w:cs="David" w:hint="cs"/>
          <w:rtl/>
        </w:rPr>
      </w:pPr>
      <w:r w:rsidRPr="00BE2510">
        <w:rPr>
          <w:rFonts w:cs="David" w:hint="cs"/>
          <w:rtl/>
        </w:rPr>
        <w:tab/>
        <w:t xml:space="preserve">זה חוק משותף שלי ושל חבר הכנסת יורי שטרן. זה בנפשו והוא ביקש להקדים את הדיון. אני חושבת שמדינת ישראל מזמן היתה צריכה להתעסק בסיפור הזה. במשך 20 שנה מדינת ישראל לא בונה דירות להשכרה ואנשים מחכים בתור. המצב הוא כאילו מדינת ישראל עושה הפרטה על הצרות של האנשים, ואני חושבת שטוב תעשה הוועדה אם תקדים את הדיון במליאת הכנסת. </w:t>
      </w:r>
    </w:p>
    <w:p w14:paraId="5414A609" w14:textId="77777777" w:rsidR="00BE2510" w:rsidRPr="00BE2510" w:rsidRDefault="00BE2510" w:rsidP="00BE2510">
      <w:pPr>
        <w:bidi/>
        <w:jc w:val="both"/>
        <w:rPr>
          <w:rFonts w:cs="David" w:hint="cs"/>
          <w:rtl/>
        </w:rPr>
      </w:pPr>
    </w:p>
    <w:p w14:paraId="373296B0" w14:textId="77777777" w:rsidR="00BE2510" w:rsidRPr="00BE2510" w:rsidRDefault="00BE2510" w:rsidP="00BE2510">
      <w:pPr>
        <w:bidi/>
        <w:jc w:val="both"/>
        <w:rPr>
          <w:rFonts w:cs="David" w:hint="cs"/>
          <w:rtl/>
        </w:rPr>
      </w:pPr>
      <w:r w:rsidRPr="00BE2510">
        <w:rPr>
          <w:rFonts w:cs="David" w:hint="cs"/>
          <w:u w:val="single"/>
          <w:rtl/>
        </w:rPr>
        <w:t>אחמד טיבי:</w:t>
      </w:r>
    </w:p>
    <w:p w14:paraId="2ACBBB99" w14:textId="77777777" w:rsidR="00BE2510" w:rsidRPr="00BE2510" w:rsidRDefault="00BE2510" w:rsidP="00BE2510">
      <w:pPr>
        <w:bidi/>
        <w:jc w:val="both"/>
        <w:rPr>
          <w:rFonts w:cs="David" w:hint="cs"/>
          <w:rtl/>
        </w:rPr>
      </w:pPr>
    </w:p>
    <w:p w14:paraId="64E8B85E" w14:textId="77777777" w:rsidR="00BE2510" w:rsidRPr="00BE2510" w:rsidRDefault="00BE2510" w:rsidP="00BE2510">
      <w:pPr>
        <w:bidi/>
        <w:jc w:val="both"/>
        <w:rPr>
          <w:rFonts w:cs="David" w:hint="cs"/>
          <w:rtl/>
        </w:rPr>
      </w:pPr>
      <w:r w:rsidRPr="00BE2510">
        <w:rPr>
          <w:rFonts w:cs="David" w:hint="cs"/>
          <w:rtl/>
        </w:rPr>
        <w:tab/>
        <w:t xml:space="preserve"> אנחנו בעד. </w:t>
      </w:r>
    </w:p>
    <w:p w14:paraId="4EF5DB8B" w14:textId="77777777" w:rsidR="00BE2510" w:rsidRPr="00BE2510" w:rsidRDefault="00BE2510" w:rsidP="00BE2510">
      <w:pPr>
        <w:bidi/>
        <w:jc w:val="both"/>
        <w:rPr>
          <w:rFonts w:cs="David" w:hint="cs"/>
          <w:rtl/>
        </w:rPr>
      </w:pPr>
    </w:p>
    <w:p w14:paraId="48F444D4"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5E0150FB" w14:textId="77777777" w:rsidR="00BE2510" w:rsidRPr="00BE2510" w:rsidRDefault="00BE2510" w:rsidP="00BE2510">
      <w:pPr>
        <w:bidi/>
        <w:jc w:val="both"/>
        <w:rPr>
          <w:rFonts w:cs="David" w:hint="cs"/>
          <w:rtl/>
        </w:rPr>
      </w:pPr>
    </w:p>
    <w:p w14:paraId="738C9076" w14:textId="77777777" w:rsidR="00BE2510" w:rsidRPr="00BE2510" w:rsidRDefault="00BE2510" w:rsidP="00BE2510">
      <w:pPr>
        <w:bidi/>
        <w:jc w:val="both"/>
        <w:rPr>
          <w:rFonts w:cs="David" w:hint="cs"/>
          <w:rtl/>
        </w:rPr>
      </w:pPr>
      <w:r w:rsidRPr="00BE2510">
        <w:rPr>
          <w:rFonts w:cs="David" w:hint="cs"/>
          <w:rtl/>
        </w:rPr>
        <w:tab/>
        <w:t xml:space="preserve">אני רוצה לשמוע אם הצעת החוק הזאת עברה את ועדת השרים. </w:t>
      </w:r>
    </w:p>
    <w:p w14:paraId="728EF28E" w14:textId="77777777" w:rsidR="00BE2510" w:rsidRPr="00BE2510" w:rsidRDefault="00BE2510" w:rsidP="00BE2510">
      <w:pPr>
        <w:bidi/>
        <w:jc w:val="both"/>
        <w:rPr>
          <w:rFonts w:cs="David" w:hint="cs"/>
          <w:rtl/>
        </w:rPr>
      </w:pPr>
    </w:p>
    <w:p w14:paraId="70FC1CCE" w14:textId="77777777" w:rsidR="00BE2510" w:rsidRPr="00BE2510" w:rsidRDefault="00BE2510" w:rsidP="00BE2510">
      <w:pPr>
        <w:bidi/>
        <w:jc w:val="both"/>
        <w:rPr>
          <w:rFonts w:cs="David" w:hint="cs"/>
          <w:rtl/>
        </w:rPr>
      </w:pPr>
      <w:r w:rsidRPr="00BE2510">
        <w:rPr>
          <w:rFonts w:cs="David" w:hint="cs"/>
          <w:u w:val="single"/>
          <w:rtl/>
        </w:rPr>
        <w:t>סופה לנדבר:</w:t>
      </w:r>
    </w:p>
    <w:p w14:paraId="12EA0858" w14:textId="77777777" w:rsidR="00BE2510" w:rsidRPr="00BE2510" w:rsidRDefault="00BE2510" w:rsidP="00BE2510">
      <w:pPr>
        <w:bidi/>
        <w:jc w:val="both"/>
        <w:rPr>
          <w:rFonts w:cs="David" w:hint="cs"/>
          <w:rtl/>
        </w:rPr>
      </w:pPr>
    </w:p>
    <w:p w14:paraId="374ED509" w14:textId="77777777" w:rsidR="00BE2510" w:rsidRPr="00BE2510" w:rsidRDefault="00BE2510" w:rsidP="00BE2510">
      <w:pPr>
        <w:bidi/>
        <w:jc w:val="both"/>
        <w:rPr>
          <w:rFonts w:cs="David" w:hint="cs"/>
          <w:rtl/>
        </w:rPr>
      </w:pPr>
      <w:r w:rsidRPr="00BE2510">
        <w:rPr>
          <w:rFonts w:cs="David" w:hint="cs"/>
          <w:rtl/>
        </w:rPr>
        <w:tab/>
        <w:t xml:space="preserve">כן, היא עברה. </w:t>
      </w:r>
    </w:p>
    <w:p w14:paraId="664F9588" w14:textId="77777777" w:rsidR="00BE2510" w:rsidRPr="00BE2510" w:rsidRDefault="00BE2510" w:rsidP="00BE2510">
      <w:pPr>
        <w:bidi/>
        <w:jc w:val="both"/>
        <w:rPr>
          <w:rFonts w:cs="David" w:hint="cs"/>
          <w:rtl/>
        </w:rPr>
      </w:pPr>
    </w:p>
    <w:p w14:paraId="16286564"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26C65EC8" w14:textId="77777777" w:rsidR="00BE2510" w:rsidRPr="00BE2510" w:rsidRDefault="00BE2510" w:rsidP="00BE2510">
      <w:pPr>
        <w:bidi/>
        <w:jc w:val="both"/>
        <w:rPr>
          <w:rFonts w:cs="David" w:hint="cs"/>
          <w:rtl/>
        </w:rPr>
      </w:pPr>
    </w:p>
    <w:p w14:paraId="232EF400" w14:textId="77777777" w:rsidR="00BE2510" w:rsidRPr="00BE2510" w:rsidRDefault="00BE2510" w:rsidP="00BE2510">
      <w:pPr>
        <w:bidi/>
        <w:jc w:val="both"/>
        <w:rPr>
          <w:rFonts w:cs="David" w:hint="cs"/>
          <w:rtl/>
        </w:rPr>
      </w:pPr>
      <w:r w:rsidRPr="00BE2510">
        <w:rPr>
          <w:rFonts w:cs="David" w:hint="cs"/>
          <w:rtl/>
        </w:rPr>
        <w:tab/>
        <w:t xml:space="preserve"> מה היתה ההתניה שלה?</w:t>
      </w:r>
    </w:p>
    <w:p w14:paraId="5B537991" w14:textId="77777777" w:rsidR="00BE2510" w:rsidRPr="00BE2510" w:rsidRDefault="00BE2510" w:rsidP="00BE2510">
      <w:pPr>
        <w:bidi/>
        <w:jc w:val="both"/>
        <w:rPr>
          <w:rFonts w:cs="David" w:hint="cs"/>
          <w:rtl/>
        </w:rPr>
      </w:pPr>
    </w:p>
    <w:p w14:paraId="2C6B9A27" w14:textId="77777777" w:rsidR="00BE2510" w:rsidRPr="00BE2510" w:rsidRDefault="00BE2510" w:rsidP="00BE2510">
      <w:pPr>
        <w:bidi/>
        <w:jc w:val="both"/>
        <w:rPr>
          <w:rFonts w:cs="David" w:hint="cs"/>
          <w:rtl/>
        </w:rPr>
      </w:pPr>
      <w:r w:rsidRPr="00BE2510">
        <w:rPr>
          <w:rFonts w:cs="David" w:hint="cs"/>
          <w:u w:val="single"/>
          <w:rtl/>
        </w:rPr>
        <w:t>סופה לנדבר:</w:t>
      </w:r>
    </w:p>
    <w:p w14:paraId="370581EA" w14:textId="77777777" w:rsidR="00BE2510" w:rsidRPr="00BE2510" w:rsidRDefault="00BE2510" w:rsidP="00BE2510">
      <w:pPr>
        <w:bidi/>
        <w:jc w:val="both"/>
        <w:rPr>
          <w:rFonts w:cs="David" w:hint="cs"/>
          <w:rtl/>
        </w:rPr>
      </w:pPr>
    </w:p>
    <w:p w14:paraId="6955CD3D" w14:textId="77777777" w:rsidR="00BE2510" w:rsidRPr="00BE2510" w:rsidRDefault="00BE2510" w:rsidP="00BE2510">
      <w:pPr>
        <w:bidi/>
        <w:jc w:val="both"/>
        <w:rPr>
          <w:rFonts w:cs="David" w:hint="cs"/>
          <w:rtl/>
        </w:rPr>
      </w:pPr>
      <w:r w:rsidRPr="00BE2510">
        <w:rPr>
          <w:rFonts w:cs="David" w:hint="cs"/>
          <w:rtl/>
        </w:rPr>
        <w:tab/>
        <w:t xml:space="preserve">העלינו את החקיקה הזאת במליאה, אבל לפי הסכמה עם הממשלה לא היתה הצבעה. </w:t>
      </w:r>
    </w:p>
    <w:p w14:paraId="1BAF9832" w14:textId="77777777" w:rsidR="00BE2510" w:rsidRPr="00BE2510" w:rsidRDefault="00BE2510" w:rsidP="00BE2510">
      <w:pPr>
        <w:bidi/>
        <w:jc w:val="both"/>
        <w:rPr>
          <w:rFonts w:cs="David" w:hint="cs"/>
          <w:rtl/>
        </w:rPr>
      </w:pPr>
    </w:p>
    <w:p w14:paraId="3A6E7362"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3A4D3970" w14:textId="77777777" w:rsidR="00BE2510" w:rsidRPr="00BE2510" w:rsidRDefault="00BE2510" w:rsidP="00BE2510">
      <w:pPr>
        <w:bidi/>
        <w:jc w:val="both"/>
        <w:rPr>
          <w:rFonts w:cs="David" w:hint="cs"/>
          <w:rtl/>
        </w:rPr>
      </w:pPr>
    </w:p>
    <w:p w14:paraId="3FA1586D" w14:textId="77777777" w:rsidR="00BE2510" w:rsidRPr="00BE2510" w:rsidRDefault="00BE2510" w:rsidP="00BE2510">
      <w:pPr>
        <w:bidi/>
        <w:jc w:val="both"/>
        <w:rPr>
          <w:rFonts w:cs="David" w:hint="cs"/>
          <w:rtl/>
        </w:rPr>
      </w:pPr>
      <w:r w:rsidRPr="00BE2510">
        <w:rPr>
          <w:rFonts w:cs="David" w:hint="cs"/>
          <w:rtl/>
        </w:rPr>
        <w:tab/>
        <w:t xml:space="preserve">אריאלה קלעי, נציגת הממשלה, מוסרת שהממשלה מתנגדת במלוא התוקף לבקשות הפטור של הצעת חוק הבנייה להשכרה, של חברת הכנסת סופה לנדבר.  </w:t>
      </w:r>
    </w:p>
    <w:p w14:paraId="2BCA262A" w14:textId="77777777" w:rsidR="00BE2510" w:rsidRPr="00BE2510" w:rsidRDefault="00BE2510" w:rsidP="00BE2510">
      <w:pPr>
        <w:bidi/>
        <w:jc w:val="both"/>
        <w:rPr>
          <w:rFonts w:cs="David" w:hint="cs"/>
          <w:rtl/>
        </w:rPr>
      </w:pPr>
    </w:p>
    <w:p w14:paraId="0526E790" w14:textId="77777777" w:rsidR="00BE2510" w:rsidRPr="00BE2510" w:rsidRDefault="00BE2510" w:rsidP="00BE2510">
      <w:pPr>
        <w:pStyle w:val="Heading5"/>
        <w:rPr>
          <w:rFonts w:hint="cs"/>
          <w:rtl/>
        </w:rPr>
      </w:pPr>
      <w:r w:rsidRPr="00BE2510">
        <w:rPr>
          <w:rFonts w:hint="cs"/>
          <w:u w:val="single"/>
          <w:rtl/>
        </w:rPr>
        <w:t>אסתרינה טרטמן:</w:t>
      </w:r>
    </w:p>
    <w:p w14:paraId="408E2BAC" w14:textId="77777777" w:rsidR="00BE2510" w:rsidRPr="00BE2510" w:rsidRDefault="00BE2510" w:rsidP="00BE2510">
      <w:pPr>
        <w:pStyle w:val="Heading5"/>
        <w:rPr>
          <w:rFonts w:hint="cs"/>
          <w:rtl/>
        </w:rPr>
      </w:pPr>
    </w:p>
    <w:p w14:paraId="292E2D58" w14:textId="77777777" w:rsidR="00BE2510" w:rsidRPr="00BE2510" w:rsidRDefault="00BE2510" w:rsidP="00BE2510">
      <w:pPr>
        <w:bidi/>
        <w:jc w:val="both"/>
        <w:rPr>
          <w:rFonts w:cs="David" w:hint="cs"/>
          <w:rtl/>
        </w:rPr>
      </w:pPr>
      <w:r w:rsidRPr="00BE2510">
        <w:rPr>
          <w:rFonts w:cs="David" w:hint="cs"/>
          <w:rtl/>
        </w:rPr>
        <w:tab/>
        <w:t xml:space="preserve"> הנושא נדון בישיבת קואליציה. הבהרתי בישיבת קואליציה את הסוגיה והגענו להסכמה. אני כבר לא מדברת על מהות החוק שיכול להיות טוב  ומועיל לאוכלוסיית אזרחי מדינת ישראל. בעניין זה אני בטוחה שנעבוד בנוהל המקובל, בתיאום עם הממשלה. דנו על הסוגיה הזאת בישיבת קואליציה והתקבלה החלטה בהסכמה, שההליך של הצעת החוק הזאת יזורז. אנחנו נאפשר להגיש את זה לטרומית ומיד אחרי הטרומית נהיה מתואמים עם הממשלה בעניין המשך החקיקה. חשוב לנו מאוד להביא את הדבר לידיעתו של חבר הכנסת יורי שטרן, למרות שכבר לא נכנסים אליו אנשים, למעט בודדים, כי הוא לא מפסיק לשאול בעניין הצעת החוק הזאת. </w:t>
      </w:r>
    </w:p>
    <w:p w14:paraId="6B8E43DC" w14:textId="77777777" w:rsidR="00BE2510" w:rsidRPr="00BE2510" w:rsidRDefault="00BE2510" w:rsidP="00BE2510">
      <w:pPr>
        <w:bidi/>
        <w:jc w:val="both"/>
        <w:rPr>
          <w:rFonts w:cs="David" w:hint="cs"/>
          <w:rtl/>
        </w:rPr>
      </w:pPr>
    </w:p>
    <w:p w14:paraId="4BCE4648"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436B1FA2" w14:textId="77777777" w:rsidR="00BE2510" w:rsidRPr="00BE2510" w:rsidRDefault="00BE2510" w:rsidP="00BE2510">
      <w:pPr>
        <w:bidi/>
        <w:jc w:val="both"/>
        <w:rPr>
          <w:rFonts w:cs="David" w:hint="cs"/>
          <w:rtl/>
        </w:rPr>
      </w:pPr>
    </w:p>
    <w:p w14:paraId="7FA95DC5" w14:textId="77777777" w:rsidR="00BE2510" w:rsidRPr="00BE2510" w:rsidRDefault="00BE2510" w:rsidP="00BE2510">
      <w:pPr>
        <w:bidi/>
        <w:jc w:val="both"/>
        <w:rPr>
          <w:rFonts w:cs="David" w:hint="cs"/>
          <w:rtl/>
        </w:rPr>
      </w:pPr>
      <w:r w:rsidRPr="00BE2510">
        <w:rPr>
          <w:rFonts w:cs="David" w:hint="cs"/>
          <w:rtl/>
        </w:rPr>
        <w:tab/>
        <w:t xml:space="preserve">אני מבקשת שתמסרו לחבר הכנסת יורי שטרן איחולי החלמה מהירה מכל חברי הוועדה. כולנו מחזקים את ידיו. </w:t>
      </w:r>
    </w:p>
    <w:p w14:paraId="1F7F3931" w14:textId="77777777" w:rsidR="00BE2510" w:rsidRPr="00BE2510" w:rsidRDefault="00BE2510" w:rsidP="00BE2510">
      <w:pPr>
        <w:bidi/>
        <w:jc w:val="both"/>
        <w:rPr>
          <w:rFonts w:cs="David" w:hint="cs"/>
          <w:rtl/>
        </w:rPr>
      </w:pPr>
    </w:p>
    <w:p w14:paraId="6EC1D28E" w14:textId="77777777" w:rsidR="00BE2510" w:rsidRPr="00BE2510" w:rsidRDefault="00BE2510" w:rsidP="00BE2510">
      <w:pPr>
        <w:bidi/>
        <w:jc w:val="both"/>
        <w:rPr>
          <w:rFonts w:cs="David" w:hint="cs"/>
          <w:rtl/>
        </w:rPr>
      </w:pPr>
      <w:r w:rsidRPr="00BE2510">
        <w:rPr>
          <w:rFonts w:cs="David" w:hint="cs"/>
          <w:u w:val="single"/>
          <w:rtl/>
        </w:rPr>
        <w:t>יורם מרציאנו:</w:t>
      </w:r>
    </w:p>
    <w:p w14:paraId="1CB795E9" w14:textId="77777777" w:rsidR="00BE2510" w:rsidRPr="00BE2510" w:rsidRDefault="00BE2510" w:rsidP="00BE2510">
      <w:pPr>
        <w:bidi/>
        <w:jc w:val="both"/>
        <w:rPr>
          <w:rFonts w:cs="David" w:hint="cs"/>
          <w:rtl/>
        </w:rPr>
      </w:pPr>
    </w:p>
    <w:p w14:paraId="49FEDD17" w14:textId="77777777" w:rsidR="00BE2510" w:rsidRPr="00BE2510" w:rsidRDefault="00BE2510" w:rsidP="00BE2510">
      <w:pPr>
        <w:bidi/>
        <w:jc w:val="both"/>
        <w:rPr>
          <w:rFonts w:cs="David" w:hint="cs"/>
          <w:rtl/>
        </w:rPr>
      </w:pPr>
      <w:r w:rsidRPr="00BE2510">
        <w:rPr>
          <w:rFonts w:cs="David" w:hint="cs"/>
          <w:rtl/>
        </w:rPr>
        <w:tab/>
        <w:t xml:space="preserve"> כמו שאמרה חברתי חברת הכנסת אסתרינה טרטמן, הנושא נדון בהנהלת קואליציה, ונכון שהממשלה מתכוונת להביא הצעת חוק דומה. אני, יחד עם חברי רן כהן, כאשר הגשנו את הצעת החוק של הדיור הציבורי ישבנו אצל שר השיכון ואצל מנכ"ל משרד השיכון, שאמרו לנו שאם תבוא הצעת חוק כזאת, אם היא תבוא כפרטית או כממשלתית, היא תביא פתרון לאלפי משפחות שמחכות לדיור בדיור הציבורי במדינת ישראל. לכן אני חושב שיש פה שני טעמים. ראשית, יש הטעם הקולגיאלי והחברי כלפי חבר הכנסת יורי שטרן, שאנחנו יודעים מה מצבו ואני מאחל לו בריאות טובה ואריכות ימים. דבר שני, אני חושב שעם כל הכבוד שהממשלה תומכת בהצעה הזאת, וזה נדון בהנהלת קואליציה ושם החלטנו כן לנסות לסייע להעביר את הצעת החוק הזאת, אני מציע כן לפטור אותה מחובת הנחה. תודה. </w:t>
      </w:r>
    </w:p>
    <w:p w14:paraId="5174A634" w14:textId="77777777" w:rsidR="00BE2510" w:rsidRPr="00BE2510" w:rsidRDefault="00BE2510" w:rsidP="00BE2510">
      <w:pPr>
        <w:bidi/>
        <w:jc w:val="both"/>
        <w:rPr>
          <w:rFonts w:cs="David" w:hint="cs"/>
          <w:rtl/>
        </w:rPr>
      </w:pPr>
    </w:p>
    <w:p w14:paraId="0318F37C" w14:textId="77777777" w:rsidR="00BE2510" w:rsidRPr="00BE2510" w:rsidRDefault="00BE2510" w:rsidP="00BE2510">
      <w:pPr>
        <w:bidi/>
        <w:jc w:val="both"/>
        <w:rPr>
          <w:rFonts w:cs="David" w:hint="cs"/>
          <w:u w:val="single"/>
          <w:rtl/>
        </w:rPr>
      </w:pPr>
      <w:r w:rsidRPr="00BE2510">
        <w:rPr>
          <w:rFonts w:cs="David" w:hint="cs"/>
          <w:u w:val="single"/>
          <w:rtl/>
        </w:rPr>
        <w:t>גדעון סער:</w:t>
      </w:r>
    </w:p>
    <w:p w14:paraId="6F41804F" w14:textId="77777777" w:rsidR="00BE2510" w:rsidRPr="00BE2510" w:rsidRDefault="00BE2510" w:rsidP="00BE2510">
      <w:pPr>
        <w:bidi/>
        <w:jc w:val="both"/>
        <w:rPr>
          <w:rFonts w:cs="David" w:hint="cs"/>
          <w:u w:val="single"/>
          <w:rtl/>
        </w:rPr>
      </w:pPr>
    </w:p>
    <w:p w14:paraId="3EE4539B" w14:textId="77777777" w:rsidR="00BE2510" w:rsidRPr="00BE2510" w:rsidRDefault="00BE2510" w:rsidP="00BE2510">
      <w:pPr>
        <w:bidi/>
        <w:jc w:val="both"/>
        <w:rPr>
          <w:rFonts w:cs="David" w:hint="cs"/>
          <w:rtl/>
        </w:rPr>
      </w:pPr>
      <w:r w:rsidRPr="00BE2510">
        <w:rPr>
          <w:rFonts w:cs="David" w:hint="cs"/>
          <w:rtl/>
        </w:rPr>
        <w:tab/>
        <w:t xml:space="preserve"> אני כמובן אתמוך בבקשה של חברת הכנסת לנדבר. אני חושב שכחברי כנסת אנחנו צריכים לעמוד הרבה פעמים כאשר הטיעון של הממשלה הוא לא שהיא מתנגדת לרעיון, אלא שהיא מבקשת שנחכה להצעת חוק ממשלתית. אם זה דבר שבעיקרון לא מתנגדים אליו, אנחנו צריכים להעביר את זה, מה גם שיש לממשלה אותו יתרון דיוני שהיא בקריאה ראשונה מביאה ישר, וכן להעביר דבר בקריאה טרומית. ואם הממשלה אכן תביא את זה, אפשר יהיה לאחד. אם היא לא תביא את זה, אז מקדמים את הנושא. </w:t>
      </w:r>
    </w:p>
    <w:p w14:paraId="58684A48" w14:textId="77777777" w:rsidR="00BE2510" w:rsidRPr="00BE2510" w:rsidRDefault="00BE2510" w:rsidP="00BE2510">
      <w:pPr>
        <w:bidi/>
        <w:jc w:val="both"/>
        <w:rPr>
          <w:rFonts w:cs="David" w:hint="cs"/>
          <w:rtl/>
        </w:rPr>
      </w:pPr>
    </w:p>
    <w:p w14:paraId="33F6985B"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163F99A0" w14:textId="77777777" w:rsidR="00BE2510" w:rsidRPr="00BE2510" w:rsidRDefault="00BE2510" w:rsidP="00BE2510">
      <w:pPr>
        <w:bidi/>
        <w:jc w:val="both"/>
        <w:rPr>
          <w:rFonts w:cs="David" w:hint="cs"/>
          <w:rtl/>
        </w:rPr>
      </w:pPr>
    </w:p>
    <w:p w14:paraId="20F55C4E" w14:textId="77777777" w:rsidR="00BE2510" w:rsidRPr="00BE2510" w:rsidRDefault="00BE2510" w:rsidP="00BE2510">
      <w:pPr>
        <w:bidi/>
        <w:jc w:val="both"/>
        <w:rPr>
          <w:rFonts w:cs="David" w:hint="cs"/>
          <w:rtl/>
        </w:rPr>
      </w:pPr>
      <w:r w:rsidRPr="00BE2510">
        <w:rPr>
          <w:rFonts w:cs="David" w:hint="cs"/>
          <w:rtl/>
        </w:rPr>
        <w:tab/>
        <w:t>תודה רבה. מי בעד מתן פטור מחובת הנחה להצעת החוק של חברי הכנסת יורי שטרן וסופה לנדבר? מי נגד? מי נמנע?</w:t>
      </w:r>
    </w:p>
    <w:p w14:paraId="7FE2D341" w14:textId="77777777" w:rsidR="00BE2510" w:rsidRPr="00BE2510" w:rsidRDefault="00BE2510" w:rsidP="00BE2510">
      <w:pPr>
        <w:bidi/>
        <w:jc w:val="both"/>
        <w:rPr>
          <w:rFonts w:cs="David" w:hint="cs"/>
          <w:rtl/>
        </w:rPr>
      </w:pPr>
    </w:p>
    <w:p w14:paraId="3BCF6A49" w14:textId="77777777" w:rsidR="00BE2510" w:rsidRPr="00BE2510" w:rsidRDefault="00BE2510" w:rsidP="00BE2510">
      <w:pPr>
        <w:bidi/>
        <w:jc w:val="both"/>
        <w:rPr>
          <w:rFonts w:cs="David" w:hint="cs"/>
          <w:rtl/>
        </w:rPr>
      </w:pPr>
      <w:r w:rsidRPr="00BE2510">
        <w:rPr>
          <w:rFonts w:cs="David" w:hint="cs"/>
          <w:rtl/>
        </w:rPr>
        <w:t>הצבעה</w:t>
      </w:r>
    </w:p>
    <w:p w14:paraId="1F2D4E29" w14:textId="77777777" w:rsidR="00BE2510" w:rsidRPr="00BE2510" w:rsidRDefault="00BE2510" w:rsidP="00BE2510">
      <w:pPr>
        <w:bidi/>
        <w:jc w:val="both"/>
        <w:rPr>
          <w:rFonts w:cs="David" w:hint="cs"/>
          <w:rtl/>
        </w:rPr>
      </w:pPr>
    </w:p>
    <w:p w14:paraId="281C33FE" w14:textId="77777777" w:rsidR="00BE2510" w:rsidRPr="00BE2510" w:rsidRDefault="00BE2510" w:rsidP="00BE2510">
      <w:pPr>
        <w:bidi/>
        <w:jc w:val="both"/>
        <w:rPr>
          <w:rFonts w:cs="David" w:hint="cs"/>
          <w:rtl/>
        </w:rPr>
      </w:pPr>
      <w:r w:rsidRPr="00BE2510">
        <w:rPr>
          <w:rFonts w:cs="David" w:hint="cs"/>
          <w:rtl/>
        </w:rPr>
        <w:t>בעד - 13</w:t>
      </w:r>
    </w:p>
    <w:p w14:paraId="5D035A7C" w14:textId="77777777" w:rsidR="00BE2510" w:rsidRPr="00BE2510" w:rsidRDefault="00BE2510" w:rsidP="00BE2510">
      <w:pPr>
        <w:bidi/>
        <w:jc w:val="both"/>
        <w:rPr>
          <w:rFonts w:cs="David" w:hint="cs"/>
          <w:rtl/>
        </w:rPr>
      </w:pPr>
      <w:r w:rsidRPr="00BE2510">
        <w:rPr>
          <w:rFonts w:cs="David" w:hint="cs"/>
          <w:rtl/>
        </w:rPr>
        <w:t>נגד - אין</w:t>
      </w:r>
    </w:p>
    <w:p w14:paraId="64B31E43" w14:textId="77777777" w:rsidR="00BE2510" w:rsidRPr="00BE2510" w:rsidRDefault="00BE2510" w:rsidP="00BE2510">
      <w:pPr>
        <w:bidi/>
        <w:jc w:val="both"/>
        <w:rPr>
          <w:rFonts w:cs="David" w:hint="cs"/>
          <w:rtl/>
        </w:rPr>
      </w:pPr>
      <w:r w:rsidRPr="00BE2510">
        <w:rPr>
          <w:rFonts w:cs="David" w:hint="cs"/>
          <w:rtl/>
        </w:rPr>
        <w:t>נמנעים - אין</w:t>
      </w:r>
    </w:p>
    <w:p w14:paraId="469CDAAA" w14:textId="77777777" w:rsidR="00BE2510" w:rsidRPr="00BE2510" w:rsidRDefault="00BE2510" w:rsidP="00BE2510">
      <w:pPr>
        <w:bidi/>
        <w:jc w:val="both"/>
        <w:rPr>
          <w:rFonts w:cs="David" w:hint="cs"/>
          <w:rtl/>
        </w:rPr>
      </w:pPr>
    </w:p>
    <w:p w14:paraId="0A7D7BEF" w14:textId="77777777" w:rsidR="00BE2510" w:rsidRPr="00BE2510" w:rsidRDefault="00BE2510" w:rsidP="00BE2510">
      <w:pPr>
        <w:bidi/>
        <w:jc w:val="both"/>
        <w:rPr>
          <w:rFonts w:cs="David" w:hint="cs"/>
          <w:rtl/>
        </w:rPr>
      </w:pPr>
      <w:r w:rsidRPr="00BE2510">
        <w:rPr>
          <w:rFonts w:cs="David" w:hint="cs"/>
          <w:rtl/>
        </w:rPr>
        <w:tab/>
        <w:t xml:space="preserve">בעד הצעת החוק הצביעו 13 חברי כנסת, לא היו נמנעים ולא היו מתנגדים. לפיכך אני קובעת שהצעת החוק קיבלה פטור מחובת הנחה. </w:t>
      </w:r>
    </w:p>
    <w:p w14:paraId="0B0840F1" w14:textId="77777777" w:rsidR="00BE2510" w:rsidRPr="00BE2510" w:rsidRDefault="00BE2510" w:rsidP="00BE2510">
      <w:pPr>
        <w:bidi/>
        <w:jc w:val="both"/>
        <w:rPr>
          <w:rFonts w:cs="David" w:hint="cs"/>
          <w:rtl/>
        </w:rPr>
      </w:pPr>
      <w:r w:rsidRPr="00BE2510">
        <w:rPr>
          <w:rFonts w:cs="David"/>
          <w:rtl/>
        </w:rPr>
        <w:br w:type="page"/>
      </w:r>
    </w:p>
    <w:p w14:paraId="56B00B1B" w14:textId="77777777" w:rsidR="00BE2510" w:rsidRPr="00BE2510" w:rsidRDefault="00BE2510" w:rsidP="00BE2510">
      <w:pPr>
        <w:bidi/>
        <w:jc w:val="both"/>
        <w:rPr>
          <w:rFonts w:cs="David"/>
        </w:rPr>
      </w:pPr>
      <w:r w:rsidRPr="00BE2510">
        <w:rPr>
          <w:rFonts w:cs="David" w:hint="cs"/>
          <w:rtl/>
        </w:rPr>
        <w:t>2. בקשות חברי הכנסת להקדמת הדיון בהצעות החוק הבאות, לפני הקריאה הטרומית:</w:t>
      </w:r>
    </w:p>
    <w:p w14:paraId="3AA6F56F" w14:textId="77777777" w:rsidR="00BE2510" w:rsidRPr="00BE2510" w:rsidRDefault="00BE2510" w:rsidP="00BE2510">
      <w:pPr>
        <w:bidi/>
        <w:jc w:val="both"/>
        <w:rPr>
          <w:rFonts w:cs="David" w:hint="cs"/>
          <w:rtl/>
        </w:rPr>
      </w:pPr>
      <w:r w:rsidRPr="00BE2510">
        <w:rPr>
          <w:rFonts w:cs="David" w:hint="cs"/>
          <w:rtl/>
        </w:rPr>
        <w:t xml:space="preserve">ב. הצעת חוק המפלגות (תיקון - בחירות מוקדמות), התשס"ז-2006 (פ/17 /1881), </w:t>
      </w:r>
    </w:p>
    <w:p w14:paraId="32226902" w14:textId="77777777" w:rsidR="00BE2510" w:rsidRPr="00BE2510" w:rsidRDefault="00BE2510" w:rsidP="00BE2510">
      <w:pPr>
        <w:bidi/>
        <w:jc w:val="both"/>
        <w:rPr>
          <w:rFonts w:cs="David" w:hint="cs"/>
          <w:u w:val="single"/>
          <w:rtl/>
        </w:rPr>
      </w:pPr>
      <w:r w:rsidRPr="00BE2510">
        <w:rPr>
          <w:rFonts w:cs="David" w:hint="cs"/>
          <w:u w:val="single"/>
          <w:rtl/>
        </w:rPr>
        <w:t>הצעת חבר הכנסת אופיר פינס</w:t>
      </w:r>
    </w:p>
    <w:p w14:paraId="6D2348B7" w14:textId="77777777" w:rsidR="00BE2510" w:rsidRPr="00BE2510" w:rsidRDefault="00BE2510" w:rsidP="00BE2510">
      <w:pPr>
        <w:bidi/>
        <w:jc w:val="both"/>
        <w:rPr>
          <w:rFonts w:cs="David" w:hint="cs"/>
          <w:rtl/>
        </w:rPr>
      </w:pPr>
    </w:p>
    <w:p w14:paraId="7DA99042"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6D1036E0" w14:textId="77777777" w:rsidR="00BE2510" w:rsidRPr="00BE2510" w:rsidRDefault="00BE2510" w:rsidP="00BE2510">
      <w:pPr>
        <w:bidi/>
        <w:jc w:val="both"/>
        <w:rPr>
          <w:rFonts w:cs="David" w:hint="cs"/>
          <w:rtl/>
        </w:rPr>
      </w:pPr>
    </w:p>
    <w:p w14:paraId="221615CE" w14:textId="77777777" w:rsidR="00BE2510" w:rsidRPr="00BE2510" w:rsidRDefault="00BE2510" w:rsidP="00BE2510">
      <w:pPr>
        <w:bidi/>
        <w:jc w:val="both"/>
        <w:rPr>
          <w:rFonts w:cs="David" w:hint="cs"/>
          <w:rtl/>
        </w:rPr>
      </w:pPr>
      <w:r w:rsidRPr="00BE2510">
        <w:rPr>
          <w:rFonts w:cs="David" w:hint="cs"/>
          <w:rtl/>
        </w:rPr>
        <w:tab/>
        <w:t>הנושא הבא הוא הצעתו של חבר הכנסת אופיר פינס, הצעת חוק המפלגות (תיקון -  בחירות מוקדמות), התשס"ז-2006, פ/1881.</w:t>
      </w:r>
    </w:p>
    <w:p w14:paraId="444F3F00" w14:textId="77777777" w:rsidR="00BE2510" w:rsidRPr="00BE2510" w:rsidRDefault="00BE2510" w:rsidP="00BE2510">
      <w:pPr>
        <w:bidi/>
        <w:jc w:val="both"/>
        <w:rPr>
          <w:rFonts w:cs="David" w:hint="cs"/>
          <w:rtl/>
        </w:rPr>
      </w:pPr>
    </w:p>
    <w:p w14:paraId="2F30C190" w14:textId="77777777" w:rsidR="00BE2510" w:rsidRPr="00BE2510" w:rsidRDefault="00BE2510" w:rsidP="00BE2510">
      <w:pPr>
        <w:bidi/>
        <w:jc w:val="both"/>
        <w:rPr>
          <w:rFonts w:cs="David" w:hint="cs"/>
          <w:rtl/>
        </w:rPr>
      </w:pPr>
      <w:r w:rsidRPr="00BE2510">
        <w:rPr>
          <w:rFonts w:cs="David" w:hint="cs"/>
          <w:rtl/>
        </w:rPr>
        <w:tab/>
        <w:t xml:space="preserve"> חבר הכנסת פינס, אני מבינה שהגעת להסכמה שתעלה את זה מחר, יחד עם הצעת הממשלה. </w:t>
      </w:r>
    </w:p>
    <w:p w14:paraId="7C7E6DA0" w14:textId="77777777" w:rsidR="00BE2510" w:rsidRPr="00BE2510" w:rsidRDefault="00BE2510" w:rsidP="00BE2510">
      <w:pPr>
        <w:bidi/>
        <w:jc w:val="both"/>
        <w:rPr>
          <w:rFonts w:cs="David" w:hint="cs"/>
          <w:rtl/>
        </w:rPr>
      </w:pPr>
    </w:p>
    <w:p w14:paraId="19409BCC" w14:textId="77777777" w:rsidR="00BE2510" w:rsidRPr="00BE2510" w:rsidRDefault="00BE2510" w:rsidP="00BE2510">
      <w:pPr>
        <w:bidi/>
        <w:jc w:val="both"/>
        <w:rPr>
          <w:rFonts w:cs="David" w:hint="cs"/>
          <w:rtl/>
        </w:rPr>
      </w:pPr>
      <w:r w:rsidRPr="00BE2510">
        <w:rPr>
          <w:rFonts w:cs="David" w:hint="cs"/>
          <w:u w:val="single"/>
          <w:rtl/>
        </w:rPr>
        <w:t>אופיר פינס-פז:</w:t>
      </w:r>
    </w:p>
    <w:p w14:paraId="5EA5A092" w14:textId="77777777" w:rsidR="00BE2510" w:rsidRPr="00BE2510" w:rsidRDefault="00BE2510" w:rsidP="00BE2510">
      <w:pPr>
        <w:bidi/>
        <w:jc w:val="both"/>
        <w:rPr>
          <w:rFonts w:cs="David" w:hint="cs"/>
          <w:rtl/>
        </w:rPr>
      </w:pPr>
    </w:p>
    <w:p w14:paraId="130DFB7A" w14:textId="77777777" w:rsidR="00BE2510" w:rsidRPr="00BE2510" w:rsidRDefault="00BE2510" w:rsidP="00BE2510">
      <w:pPr>
        <w:bidi/>
        <w:jc w:val="both"/>
        <w:rPr>
          <w:rFonts w:cs="David" w:hint="cs"/>
          <w:rtl/>
        </w:rPr>
      </w:pPr>
      <w:r w:rsidRPr="00BE2510">
        <w:rPr>
          <w:rFonts w:cs="David" w:hint="cs"/>
          <w:rtl/>
        </w:rPr>
        <w:tab/>
        <w:t>זה מה ששרת המשפטים ביקשה. זה יבוא מחר?</w:t>
      </w:r>
    </w:p>
    <w:p w14:paraId="1A752328" w14:textId="77777777" w:rsidR="00BE2510" w:rsidRPr="00BE2510" w:rsidRDefault="00BE2510" w:rsidP="00BE2510">
      <w:pPr>
        <w:bidi/>
        <w:jc w:val="both"/>
        <w:rPr>
          <w:rFonts w:cs="David" w:hint="cs"/>
          <w:rtl/>
        </w:rPr>
      </w:pPr>
    </w:p>
    <w:p w14:paraId="1AD272FA"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16919233" w14:textId="77777777" w:rsidR="00BE2510" w:rsidRPr="00BE2510" w:rsidRDefault="00BE2510" w:rsidP="00BE2510">
      <w:pPr>
        <w:bidi/>
        <w:jc w:val="both"/>
        <w:rPr>
          <w:rFonts w:cs="David" w:hint="cs"/>
          <w:rtl/>
        </w:rPr>
      </w:pPr>
    </w:p>
    <w:p w14:paraId="69A27CE6" w14:textId="77777777" w:rsidR="00BE2510" w:rsidRPr="00BE2510" w:rsidRDefault="00BE2510" w:rsidP="00BE2510">
      <w:pPr>
        <w:bidi/>
        <w:jc w:val="both"/>
        <w:rPr>
          <w:rFonts w:cs="David" w:hint="cs"/>
          <w:rtl/>
        </w:rPr>
      </w:pPr>
      <w:r w:rsidRPr="00BE2510">
        <w:rPr>
          <w:rFonts w:cs="David" w:hint="cs"/>
          <w:rtl/>
        </w:rPr>
        <w:tab/>
        <w:t xml:space="preserve">זה יבוא ביחד לפטור מחובת הנחה. </w:t>
      </w:r>
    </w:p>
    <w:p w14:paraId="199E839C" w14:textId="77777777" w:rsidR="00BE2510" w:rsidRPr="00BE2510" w:rsidRDefault="00BE2510" w:rsidP="00BE2510">
      <w:pPr>
        <w:bidi/>
        <w:jc w:val="both"/>
        <w:rPr>
          <w:rFonts w:cs="David" w:hint="cs"/>
          <w:rtl/>
        </w:rPr>
      </w:pPr>
    </w:p>
    <w:p w14:paraId="712BBB68" w14:textId="77777777" w:rsidR="00BE2510" w:rsidRPr="00BE2510" w:rsidRDefault="00BE2510" w:rsidP="00BE2510">
      <w:pPr>
        <w:bidi/>
        <w:jc w:val="both"/>
        <w:rPr>
          <w:rFonts w:cs="David" w:hint="cs"/>
          <w:u w:val="single"/>
          <w:rtl/>
        </w:rPr>
      </w:pPr>
      <w:r w:rsidRPr="00BE2510">
        <w:rPr>
          <w:rFonts w:cs="David"/>
          <w:u w:val="single"/>
          <w:rtl/>
        </w:rPr>
        <w:br w:type="page"/>
      </w:r>
      <w:r w:rsidRPr="00BE2510">
        <w:rPr>
          <w:rFonts w:cs="David" w:hint="cs"/>
          <w:u w:val="single"/>
          <w:rtl/>
        </w:rPr>
        <w:t>3. הצעת להקמת ועדת חקירה פרלמנטרית לנושא עמלות הבנקים</w:t>
      </w:r>
    </w:p>
    <w:p w14:paraId="35C1666A" w14:textId="77777777" w:rsidR="00BE2510" w:rsidRPr="00BE2510" w:rsidRDefault="00BE2510" w:rsidP="00BE2510">
      <w:pPr>
        <w:bidi/>
        <w:jc w:val="both"/>
        <w:rPr>
          <w:rFonts w:cs="David" w:hint="cs"/>
          <w:u w:val="single"/>
          <w:rtl/>
        </w:rPr>
      </w:pPr>
    </w:p>
    <w:p w14:paraId="5782BE0F"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4DC21F36" w14:textId="77777777" w:rsidR="00BE2510" w:rsidRPr="00BE2510" w:rsidRDefault="00BE2510" w:rsidP="00BE2510">
      <w:pPr>
        <w:bidi/>
        <w:jc w:val="both"/>
        <w:rPr>
          <w:rFonts w:cs="David" w:hint="cs"/>
          <w:rtl/>
        </w:rPr>
      </w:pPr>
    </w:p>
    <w:p w14:paraId="2B344BB0" w14:textId="77777777" w:rsidR="00BE2510" w:rsidRPr="00BE2510" w:rsidRDefault="00BE2510" w:rsidP="00BE2510">
      <w:pPr>
        <w:bidi/>
        <w:jc w:val="both"/>
        <w:rPr>
          <w:rFonts w:cs="David" w:hint="cs"/>
          <w:rtl/>
        </w:rPr>
      </w:pPr>
      <w:r w:rsidRPr="00BE2510">
        <w:rPr>
          <w:rFonts w:cs="David" w:hint="cs"/>
          <w:rtl/>
        </w:rPr>
        <w:tab/>
        <w:t xml:space="preserve"> הנושא הבא הוא הצעת להקמת ועדת חקירה פרלמנטרית לנושא עמלות הבנקים. דיברתי הבוקר עם חבר הכנסת יורם מרציאנו והבנתי שיושב-ראש הקואליציה, חבר הכנסת יצחקי, ביקש ממך להסיר את הנושא מסדר-היום, ונענית לו. </w:t>
      </w:r>
    </w:p>
    <w:p w14:paraId="10485617" w14:textId="77777777" w:rsidR="00BE2510" w:rsidRPr="00BE2510" w:rsidRDefault="00BE2510" w:rsidP="00BE2510">
      <w:pPr>
        <w:bidi/>
        <w:jc w:val="both"/>
        <w:rPr>
          <w:rFonts w:cs="David" w:hint="cs"/>
          <w:rtl/>
        </w:rPr>
      </w:pPr>
    </w:p>
    <w:p w14:paraId="421B57D8" w14:textId="77777777" w:rsidR="00BE2510" w:rsidRPr="00BE2510" w:rsidRDefault="00BE2510" w:rsidP="00BE2510">
      <w:pPr>
        <w:bidi/>
        <w:jc w:val="both"/>
        <w:rPr>
          <w:rFonts w:cs="David" w:hint="cs"/>
          <w:rtl/>
        </w:rPr>
      </w:pPr>
      <w:r w:rsidRPr="00BE2510">
        <w:rPr>
          <w:rFonts w:cs="David" w:hint="cs"/>
          <w:u w:val="single"/>
          <w:rtl/>
        </w:rPr>
        <w:t>יורם מרציאנו:</w:t>
      </w:r>
    </w:p>
    <w:p w14:paraId="2E05C8BF" w14:textId="77777777" w:rsidR="00BE2510" w:rsidRPr="00BE2510" w:rsidRDefault="00BE2510" w:rsidP="00BE2510">
      <w:pPr>
        <w:bidi/>
        <w:jc w:val="both"/>
        <w:rPr>
          <w:rFonts w:cs="David" w:hint="cs"/>
          <w:rtl/>
        </w:rPr>
      </w:pPr>
    </w:p>
    <w:p w14:paraId="2EF3019B" w14:textId="77777777" w:rsidR="00BE2510" w:rsidRPr="00BE2510" w:rsidRDefault="00BE2510" w:rsidP="00BE2510">
      <w:pPr>
        <w:bidi/>
        <w:jc w:val="both"/>
        <w:rPr>
          <w:rFonts w:cs="David" w:hint="cs"/>
          <w:rtl/>
        </w:rPr>
      </w:pPr>
      <w:r w:rsidRPr="00BE2510">
        <w:rPr>
          <w:rFonts w:cs="David" w:hint="cs"/>
          <w:rtl/>
        </w:rPr>
        <w:tab/>
        <w:t xml:space="preserve">נעניתי לו בתנאי שעד מחר זה עולה. חבר הכנסת אביגדור יצחקי פנה אלי אתמול בלילה והודיע לי שהוא לא בקו הבריאות וייתכן שהוא לא יגיע, ואכן הוא לא הגיע הבוקר. הוא ביקש ממני לדחות את זה. אמרתי לו שאני לא מוכן לדחות את זה עוד, משום שמדובר בנושא שהיה צריך לעלות לפני שבועיים. הסכמתי לדחות את זה עד מחר בבוקר, אחרי ששוחחתי עם חבר הכנסת אופיר פינס וקיבלתי את הסכמתו. </w:t>
      </w:r>
    </w:p>
    <w:p w14:paraId="3B917651" w14:textId="77777777" w:rsidR="00BE2510" w:rsidRPr="00BE2510" w:rsidRDefault="00BE2510" w:rsidP="00BE2510">
      <w:pPr>
        <w:bidi/>
        <w:jc w:val="both"/>
        <w:rPr>
          <w:rFonts w:cs="David" w:hint="cs"/>
          <w:rtl/>
        </w:rPr>
      </w:pPr>
    </w:p>
    <w:p w14:paraId="5674E78D"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5DE3FC2A" w14:textId="77777777" w:rsidR="00BE2510" w:rsidRPr="00BE2510" w:rsidRDefault="00BE2510" w:rsidP="00BE2510">
      <w:pPr>
        <w:bidi/>
        <w:jc w:val="both"/>
        <w:rPr>
          <w:rFonts w:cs="David" w:hint="cs"/>
          <w:rtl/>
        </w:rPr>
      </w:pPr>
    </w:p>
    <w:p w14:paraId="0E4DBF56" w14:textId="77777777" w:rsidR="00BE2510" w:rsidRPr="00BE2510" w:rsidRDefault="00BE2510" w:rsidP="00BE2510">
      <w:pPr>
        <w:bidi/>
        <w:jc w:val="both"/>
        <w:rPr>
          <w:rFonts w:cs="David" w:hint="cs"/>
          <w:rtl/>
        </w:rPr>
      </w:pPr>
      <w:r w:rsidRPr="00BE2510">
        <w:rPr>
          <w:rFonts w:cs="David" w:hint="cs"/>
          <w:rtl/>
        </w:rPr>
        <w:tab/>
        <w:t>שני הנושאים הללו, הן קבלת פטור מחובת הנחה והן הנושא של הצעת להקמת ועדת חקירה פרלמנטרית יעלו מחר על סדר-היום.</w:t>
      </w:r>
    </w:p>
    <w:p w14:paraId="57B2052E" w14:textId="77777777" w:rsidR="00BE2510" w:rsidRPr="00BE2510" w:rsidRDefault="00BE2510" w:rsidP="00BE2510">
      <w:pPr>
        <w:bidi/>
        <w:jc w:val="both"/>
        <w:rPr>
          <w:rFonts w:cs="David" w:hint="cs"/>
          <w:rtl/>
        </w:rPr>
      </w:pPr>
    </w:p>
    <w:p w14:paraId="637DA5BA" w14:textId="77777777" w:rsidR="00BE2510" w:rsidRPr="00BE2510" w:rsidRDefault="00BE2510" w:rsidP="00BE2510">
      <w:pPr>
        <w:bidi/>
        <w:jc w:val="both"/>
        <w:rPr>
          <w:rFonts w:cs="David" w:hint="cs"/>
          <w:rtl/>
        </w:rPr>
      </w:pPr>
      <w:r w:rsidRPr="00BE2510">
        <w:rPr>
          <w:rFonts w:cs="David" w:hint="cs"/>
          <w:u w:val="single"/>
          <w:rtl/>
        </w:rPr>
        <w:t>אחמד טיבי:</w:t>
      </w:r>
    </w:p>
    <w:p w14:paraId="664BBF9D" w14:textId="77777777" w:rsidR="00BE2510" w:rsidRPr="00BE2510" w:rsidRDefault="00BE2510" w:rsidP="00BE2510">
      <w:pPr>
        <w:bidi/>
        <w:jc w:val="both"/>
        <w:rPr>
          <w:rFonts w:cs="David" w:hint="cs"/>
          <w:rtl/>
        </w:rPr>
      </w:pPr>
    </w:p>
    <w:p w14:paraId="0302CB39" w14:textId="77777777" w:rsidR="00BE2510" w:rsidRPr="00BE2510" w:rsidRDefault="00BE2510" w:rsidP="00BE2510">
      <w:pPr>
        <w:bidi/>
        <w:jc w:val="both"/>
        <w:rPr>
          <w:rFonts w:cs="David" w:hint="cs"/>
          <w:rtl/>
        </w:rPr>
      </w:pPr>
      <w:r w:rsidRPr="00BE2510">
        <w:rPr>
          <w:rFonts w:cs="David" w:hint="cs"/>
          <w:rtl/>
        </w:rPr>
        <w:tab/>
        <w:t xml:space="preserve"> אני רוצה להתייחס להרכב המוצע. </w:t>
      </w:r>
    </w:p>
    <w:p w14:paraId="1D3AED60" w14:textId="77777777" w:rsidR="00BE2510" w:rsidRPr="00BE2510" w:rsidRDefault="00BE2510" w:rsidP="00BE2510">
      <w:pPr>
        <w:bidi/>
        <w:jc w:val="both"/>
        <w:rPr>
          <w:rFonts w:cs="David" w:hint="cs"/>
          <w:rtl/>
        </w:rPr>
      </w:pPr>
    </w:p>
    <w:p w14:paraId="78B14108"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4318D9D9" w14:textId="77777777" w:rsidR="00BE2510" w:rsidRPr="00BE2510" w:rsidRDefault="00BE2510" w:rsidP="00BE2510">
      <w:pPr>
        <w:bidi/>
        <w:jc w:val="both"/>
        <w:rPr>
          <w:rFonts w:cs="David" w:hint="cs"/>
          <w:rtl/>
        </w:rPr>
      </w:pPr>
    </w:p>
    <w:p w14:paraId="2B6A431C" w14:textId="77777777" w:rsidR="00BE2510" w:rsidRPr="00BE2510" w:rsidRDefault="00BE2510" w:rsidP="00BE2510">
      <w:pPr>
        <w:bidi/>
        <w:jc w:val="both"/>
        <w:rPr>
          <w:rFonts w:cs="David" w:hint="cs"/>
          <w:rtl/>
        </w:rPr>
      </w:pPr>
      <w:r w:rsidRPr="00BE2510">
        <w:rPr>
          <w:rFonts w:cs="David" w:hint="cs"/>
          <w:rtl/>
        </w:rPr>
        <w:tab/>
        <w:t xml:space="preserve">מחר. </w:t>
      </w:r>
    </w:p>
    <w:p w14:paraId="269D4484" w14:textId="77777777" w:rsidR="00BE2510" w:rsidRPr="00BE2510" w:rsidRDefault="00BE2510" w:rsidP="00BE2510">
      <w:pPr>
        <w:bidi/>
        <w:jc w:val="both"/>
        <w:rPr>
          <w:rFonts w:cs="David" w:hint="cs"/>
          <w:rtl/>
        </w:rPr>
      </w:pPr>
    </w:p>
    <w:p w14:paraId="7A5A5065" w14:textId="77777777" w:rsidR="00BE2510" w:rsidRPr="00BE2510" w:rsidRDefault="00BE2510" w:rsidP="00BE2510">
      <w:pPr>
        <w:bidi/>
        <w:jc w:val="both"/>
        <w:rPr>
          <w:rFonts w:cs="David" w:hint="cs"/>
          <w:rtl/>
        </w:rPr>
      </w:pPr>
      <w:r w:rsidRPr="00BE2510">
        <w:rPr>
          <w:rFonts w:cs="David" w:hint="cs"/>
          <w:u w:val="single"/>
          <w:rtl/>
        </w:rPr>
        <w:t>אחמד טיבי:</w:t>
      </w:r>
    </w:p>
    <w:p w14:paraId="75CB27BA" w14:textId="77777777" w:rsidR="00BE2510" w:rsidRPr="00BE2510" w:rsidRDefault="00BE2510" w:rsidP="00BE2510">
      <w:pPr>
        <w:bidi/>
        <w:jc w:val="both"/>
        <w:rPr>
          <w:rFonts w:cs="David" w:hint="cs"/>
          <w:rtl/>
        </w:rPr>
      </w:pPr>
    </w:p>
    <w:p w14:paraId="0DC00049" w14:textId="77777777" w:rsidR="00BE2510" w:rsidRPr="00BE2510" w:rsidRDefault="00BE2510" w:rsidP="00BE2510">
      <w:pPr>
        <w:bidi/>
        <w:jc w:val="both"/>
        <w:rPr>
          <w:rFonts w:cs="David" w:hint="cs"/>
          <w:rtl/>
        </w:rPr>
      </w:pPr>
      <w:r w:rsidRPr="00BE2510">
        <w:rPr>
          <w:rFonts w:cs="David" w:hint="cs"/>
          <w:rtl/>
        </w:rPr>
        <w:tab/>
        <w:t xml:space="preserve"> עד מחר כדאי שילמדו היטב את ההרכב הפגום המוצע לוועדה. </w:t>
      </w:r>
    </w:p>
    <w:p w14:paraId="19D7B1C9" w14:textId="77777777" w:rsidR="00BE2510" w:rsidRPr="00BE2510" w:rsidRDefault="00BE2510" w:rsidP="00BE2510">
      <w:pPr>
        <w:bidi/>
        <w:jc w:val="both"/>
        <w:rPr>
          <w:rFonts w:cs="David" w:hint="cs"/>
          <w:rtl/>
        </w:rPr>
      </w:pPr>
    </w:p>
    <w:p w14:paraId="02CC2784"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6D14AEF8" w14:textId="77777777" w:rsidR="00BE2510" w:rsidRPr="00BE2510" w:rsidRDefault="00BE2510" w:rsidP="00BE2510">
      <w:pPr>
        <w:bidi/>
        <w:jc w:val="both"/>
        <w:rPr>
          <w:rFonts w:cs="David" w:hint="cs"/>
          <w:rtl/>
        </w:rPr>
      </w:pPr>
    </w:p>
    <w:p w14:paraId="4D894CE4" w14:textId="77777777" w:rsidR="00BE2510" w:rsidRPr="00BE2510" w:rsidRDefault="00BE2510" w:rsidP="00BE2510">
      <w:pPr>
        <w:bidi/>
        <w:ind w:firstLine="567"/>
        <w:jc w:val="both"/>
        <w:rPr>
          <w:rFonts w:cs="David" w:hint="cs"/>
          <w:rtl/>
        </w:rPr>
      </w:pPr>
      <w:r w:rsidRPr="00BE2510">
        <w:rPr>
          <w:rFonts w:cs="David" w:hint="cs"/>
          <w:rtl/>
        </w:rPr>
        <w:t xml:space="preserve">אני מודה לך. </w:t>
      </w:r>
    </w:p>
    <w:p w14:paraId="2757ADDB" w14:textId="77777777" w:rsidR="00BE2510" w:rsidRPr="00BE2510" w:rsidRDefault="00BE2510" w:rsidP="00BE2510">
      <w:pPr>
        <w:bidi/>
        <w:jc w:val="both"/>
        <w:rPr>
          <w:rFonts w:cs="David" w:hint="cs"/>
          <w:rtl/>
        </w:rPr>
      </w:pPr>
    </w:p>
    <w:p w14:paraId="69B57B08" w14:textId="77777777" w:rsidR="00BE2510" w:rsidRPr="00BE2510" w:rsidRDefault="00BE2510" w:rsidP="00BE2510">
      <w:pPr>
        <w:bidi/>
        <w:jc w:val="both"/>
        <w:rPr>
          <w:rFonts w:cs="David" w:hint="cs"/>
          <w:u w:val="single"/>
          <w:rtl/>
        </w:rPr>
      </w:pPr>
      <w:r w:rsidRPr="00BE2510">
        <w:rPr>
          <w:rFonts w:cs="David"/>
          <w:rtl/>
        </w:rPr>
        <w:br w:type="page"/>
      </w:r>
      <w:r w:rsidRPr="00BE2510">
        <w:rPr>
          <w:rFonts w:cs="David" w:hint="cs"/>
          <w:u w:val="single"/>
          <w:rtl/>
        </w:rPr>
        <w:t>4. בקשה להוספת ממלאי-מקום קבועים בוועדת הכלכלה ובוועדת החינוך, התרבות והספורט</w:t>
      </w:r>
    </w:p>
    <w:p w14:paraId="723DBEE4" w14:textId="77777777" w:rsidR="00BE2510" w:rsidRPr="00BE2510" w:rsidRDefault="00BE2510" w:rsidP="00BE2510">
      <w:pPr>
        <w:bidi/>
        <w:jc w:val="both"/>
        <w:rPr>
          <w:rFonts w:cs="David" w:hint="cs"/>
          <w:u w:val="single"/>
          <w:rtl/>
        </w:rPr>
      </w:pPr>
    </w:p>
    <w:p w14:paraId="45D11AA0" w14:textId="77777777" w:rsidR="00BE2510" w:rsidRPr="00BE2510" w:rsidRDefault="00BE2510" w:rsidP="00BE2510">
      <w:pPr>
        <w:bidi/>
        <w:jc w:val="both"/>
        <w:rPr>
          <w:rFonts w:cs="David" w:hint="cs"/>
          <w:u w:val="single"/>
          <w:rtl/>
        </w:rPr>
      </w:pPr>
    </w:p>
    <w:p w14:paraId="01F75840"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090146DA" w14:textId="77777777" w:rsidR="00BE2510" w:rsidRPr="00BE2510" w:rsidRDefault="00BE2510" w:rsidP="00BE2510">
      <w:pPr>
        <w:bidi/>
        <w:jc w:val="both"/>
        <w:rPr>
          <w:rFonts w:cs="David" w:hint="cs"/>
          <w:rtl/>
        </w:rPr>
      </w:pPr>
    </w:p>
    <w:p w14:paraId="1107C422" w14:textId="77777777" w:rsidR="00BE2510" w:rsidRPr="00BE2510" w:rsidRDefault="00BE2510" w:rsidP="00BE2510">
      <w:pPr>
        <w:bidi/>
        <w:jc w:val="both"/>
        <w:rPr>
          <w:rFonts w:cs="David" w:hint="cs"/>
          <w:rtl/>
        </w:rPr>
      </w:pPr>
      <w:r w:rsidRPr="00BE2510">
        <w:rPr>
          <w:rFonts w:cs="David" w:hint="cs"/>
          <w:rtl/>
        </w:rPr>
        <w:tab/>
        <w:t xml:space="preserve">הנושא הבא הוא בקשה להוספת ממלאי-מקום קבועים בוועדת הכלכלה ובוועדת החינוך, התרבות והספורט.  זה היה גם בשבוע שעבר. </w:t>
      </w:r>
    </w:p>
    <w:p w14:paraId="71FC19E4" w14:textId="77777777" w:rsidR="00BE2510" w:rsidRPr="00BE2510" w:rsidRDefault="00BE2510" w:rsidP="00BE2510">
      <w:pPr>
        <w:bidi/>
        <w:jc w:val="both"/>
        <w:rPr>
          <w:rFonts w:cs="David" w:hint="cs"/>
          <w:rtl/>
        </w:rPr>
      </w:pPr>
    </w:p>
    <w:p w14:paraId="6F7A30B4" w14:textId="77777777" w:rsidR="00BE2510" w:rsidRPr="00BE2510" w:rsidRDefault="00BE2510" w:rsidP="00BE2510">
      <w:pPr>
        <w:bidi/>
        <w:ind w:firstLine="567"/>
        <w:jc w:val="both"/>
        <w:rPr>
          <w:rFonts w:cs="David" w:hint="cs"/>
          <w:rtl/>
        </w:rPr>
      </w:pPr>
      <w:r w:rsidRPr="00BE2510">
        <w:rPr>
          <w:rFonts w:cs="David" w:hint="cs"/>
          <w:rtl/>
        </w:rPr>
        <w:t>אני מבקשת, חברי הכנסת, שתאשרו שני מקומות של ממלאי-מקום קבועים. הראשון הוא לוועדת הכלכלה, קביעת ממלא-מקום קבוע לחבר הכנסת אבשלום וילן. הוועדה הבאה היא ועדת החינוך, שאנחנו מוסיפים לה ממלא-מקום. המועמדים המוצעים הם חבר הכנסת אלי גבאי וחבר הכנסת מוחמד ברכה. מי בעד? מי נגד? מי נמנע?</w:t>
      </w:r>
    </w:p>
    <w:p w14:paraId="3DAB6F23" w14:textId="77777777" w:rsidR="00BE2510" w:rsidRPr="00BE2510" w:rsidRDefault="00BE2510" w:rsidP="00BE2510">
      <w:pPr>
        <w:bidi/>
        <w:jc w:val="both"/>
        <w:rPr>
          <w:rFonts w:cs="David" w:hint="cs"/>
          <w:rtl/>
        </w:rPr>
      </w:pPr>
    </w:p>
    <w:p w14:paraId="74D37464" w14:textId="77777777" w:rsidR="00BE2510" w:rsidRPr="00BE2510" w:rsidRDefault="00BE2510" w:rsidP="00BE2510">
      <w:pPr>
        <w:bidi/>
        <w:jc w:val="both"/>
        <w:rPr>
          <w:rFonts w:cs="David" w:hint="cs"/>
          <w:rtl/>
        </w:rPr>
      </w:pPr>
      <w:r w:rsidRPr="00BE2510">
        <w:rPr>
          <w:rFonts w:cs="David" w:hint="cs"/>
          <w:rtl/>
        </w:rPr>
        <w:t>הצבעה</w:t>
      </w:r>
    </w:p>
    <w:p w14:paraId="6F2528FF" w14:textId="77777777" w:rsidR="00BE2510" w:rsidRPr="00BE2510" w:rsidRDefault="00BE2510" w:rsidP="00BE2510">
      <w:pPr>
        <w:bidi/>
        <w:jc w:val="both"/>
        <w:rPr>
          <w:rFonts w:cs="David" w:hint="cs"/>
          <w:rtl/>
        </w:rPr>
      </w:pPr>
    </w:p>
    <w:p w14:paraId="7FA2A476" w14:textId="77777777" w:rsidR="00BE2510" w:rsidRPr="00BE2510" w:rsidRDefault="00BE2510" w:rsidP="00BE2510">
      <w:pPr>
        <w:bidi/>
        <w:jc w:val="both"/>
        <w:rPr>
          <w:rFonts w:cs="David" w:hint="cs"/>
          <w:rtl/>
        </w:rPr>
      </w:pPr>
      <w:r w:rsidRPr="00BE2510">
        <w:rPr>
          <w:rFonts w:cs="David" w:hint="cs"/>
          <w:rtl/>
        </w:rPr>
        <w:t>בעד - 12</w:t>
      </w:r>
    </w:p>
    <w:p w14:paraId="1D8C3D61" w14:textId="77777777" w:rsidR="00BE2510" w:rsidRPr="00BE2510" w:rsidRDefault="00BE2510" w:rsidP="00BE2510">
      <w:pPr>
        <w:bidi/>
        <w:jc w:val="both"/>
        <w:rPr>
          <w:rFonts w:cs="David" w:hint="cs"/>
          <w:rtl/>
        </w:rPr>
      </w:pPr>
      <w:r w:rsidRPr="00BE2510">
        <w:rPr>
          <w:rFonts w:cs="David" w:hint="cs"/>
          <w:rtl/>
        </w:rPr>
        <w:t>נגד - אין</w:t>
      </w:r>
    </w:p>
    <w:p w14:paraId="281B651E" w14:textId="77777777" w:rsidR="00BE2510" w:rsidRPr="00BE2510" w:rsidRDefault="00BE2510" w:rsidP="00BE2510">
      <w:pPr>
        <w:bidi/>
        <w:jc w:val="both"/>
        <w:rPr>
          <w:rFonts w:cs="David" w:hint="cs"/>
          <w:rtl/>
        </w:rPr>
      </w:pPr>
      <w:r w:rsidRPr="00BE2510">
        <w:rPr>
          <w:rFonts w:cs="David" w:hint="cs"/>
          <w:rtl/>
        </w:rPr>
        <w:t>נמנעים - אין</w:t>
      </w:r>
    </w:p>
    <w:p w14:paraId="3E02F030" w14:textId="77777777" w:rsidR="00BE2510" w:rsidRPr="00BE2510" w:rsidRDefault="00BE2510" w:rsidP="00BE2510">
      <w:pPr>
        <w:bidi/>
        <w:jc w:val="both"/>
        <w:rPr>
          <w:rFonts w:cs="David" w:hint="cs"/>
          <w:rtl/>
        </w:rPr>
      </w:pPr>
    </w:p>
    <w:p w14:paraId="11C5356F" w14:textId="77777777" w:rsidR="00BE2510" w:rsidRPr="00BE2510" w:rsidRDefault="00BE2510" w:rsidP="00BE2510">
      <w:pPr>
        <w:bidi/>
        <w:jc w:val="both"/>
        <w:rPr>
          <w:rFonts w:cs="David" w:hint="cs"/>
          <w:rtl/>
        </w:rPr>
      </w:pPr>
      <w:r w:rsidRPr="00BE2510">
        <w:rPr>
          <w:rFonts w:cs="David" w:hint="cs"/>
          <w:rtl/>
        </w:rPr>
        <w:tab/>
        <w:t xml:space="preserve">אני קובעת שחברי הכנסת שציינתי יהיו ממלאי-מקום בוועדת הכלכלה ובוועדת החינוך, התרבות והספורט. </w:t>
      </w:r>
    </w:p>
    <w:p w14:paraId="559FAE8D" w14:textId="77777777" w:rsidR="00BE2510" w:rsidRPr="00BE2510" w:rsidRDefault="00BE2510" w:rsidP="00BE2510">
      <w:pPr>
        <w:bidi/>
        <w:jc w:val="both"/>
        <w:rPr>
          <w:rFonts w:cs="David" w:hint="cs"/>
          <w:u w:val="single"/>
          <w:rtl/>
        </w:rPr>
      </w:pPr>
      <w:r w:rsidRPr="00BE2510">
        <w:rPr>
          <w:rFonts w:cs="David"/>
          <w:rtl/>
        </w:rPr>
        <w:br w:type="page"/>
      </w:r>
      <w:r w:rsidRPr="00BE2510">
        <w:rPr>
          <w:rFonts w:cs="David" w:hint="cs"/>
          <w:rtl/>
        </w:rPr>
        <w:t xml:space="preserve">5. בקשת חבר הכנסת חיים כץ להקדמת הדיון בהצעת חוק הבנקאות (שירות ללקוח) (תיקון </w:t>
      </w:r>
      <w:r w:rsidRPr="00BE2510">
        <w:rPr>
          <w:rFonts w:cs="David"/>
          <w:rtl/>
        </w:rPr>
        <w:t>–</w:t>
      </w:r>
      <w:r w:rsidRPr="00BE2510">
        <w:rPr>
          <w:rFonts w:cs="David" w:hint="cs"/>
          <w:u w:val="single"/>
          <w:rtl/>
        </w:rPr>
        <w:t xml:space="preserve"> הגבלת עמלות הבנקים), התשס"ז-2006 (פ/1877/17), לפני הקריאה הטרומית</w:t>
      </w:r>
    </w:p>
    <w:p w14:paraId="69F83F25" w14:textId="77777777" w:rsidR="00BE2510" w:rsidRPr="00BE2510" w:rsidRDefault="00BE2510" w:rsidP="00BE2510">
      <w:pPr>
        <w:bidi/>
        <w:jc w:val="both"/>
        <w:rPr>
          <w:rFonts w:cs="David" w:hint="cs"/>
          <w:u w:val="single"/>
          <w:rtl/>
        </w:rPr>
      </w:pPr>
    </w:p>
    <w:p w14:paraId="739B6C2B" w14:textId="77777777" w:rsidR="00BE2510" w:rsidRPr="00BE2510" w:rsidRDefault="00BE2510" w:rsidP="00BE2510">
      <w:pPr>
        <w:bidi/>
        <w:jc w:val="both"/>
        <w:rPr>
          <w:rFonts w:cs="David" w:hint="cs"/>
          <w:u w:val="single"/>
          <w:rtl/>
        </w:rPr>
      </w:pPr>
    </w:p>
    <w:p w14:paraId="2C91A5E2"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6A95971B" w14:textId="77777777" w:rsidR="00BE2510" w:rsidRPr="00BE2510" w:rsidRDefault="00BE2510" w:rsidP="00BE2510">
      <w:pPr>
        <w:bidi/>
        <w:jc w:val="both"/>
        <w:rPr>
          <w:rFonts w:cs="David" w:hint="cs"/>
          <w:rtl/>
        </w:rPr>
      </w:pPr>
    </w:p>
    <w:p w14:paraId="07D2D602" w14:textId="77777777" w:rsidR="00BE2510" w:rsidRPr="00BE2510" w:rsidRDefault="00BE2510" w:rsidP="00BE2510">
      <w:pPr>
        <w:bidi/>
        <w:jc w:val="both"/>
        <w:rPr>
          <w:rFonts w:cs="David" w:hint="cs"/>
          <w:rtl/>
        </w:rPr>
      </w:pPr>
      <w:r w:rsidRPr="00BE2510">
        <w:rPr>
          <w:rFonts w:cs="David" w:hint="cs"/>
          <w:rtl/>
        </w:rPr>
        <w:tab/>
        <w:t xml:space="preserve">הנושא הבא הוא בקשת חבר הכנסת חיים כץ להקדמת הדיון בהצעת חוק הבנקאות (שירות ללקוח) (תיקון </w:t>
      </w:r>
      <w:r w:rsidRPr="00BE2510">
        <w:rPr>
          <w:rFonts w:cs="David"/>
          <w:rtl/>
        </w:rPr>
        <w:t>–</w:t>
      </w:r>
      <w:r w:rsidRPr="00BE2510">
        <w:rPr>
          <w:rFonts w:cs="David" w:hint="cs"/>
          <w:rtl/>
        </w:rPr>
        <w:t xml:space="preserve"> הגבלת עמלות הבנקים), התשס"ז-2006 (פ/1877/17), לפני הקריאה הטרומית. </w:t>
      </w:r>
    </w:p>
    <w:p w14:paraId="3E68AD1E" w14:textId="77777777" w:rsidR="00BE2510" w:rsidRPr="00BE2510" w:rsidRDefault="00BE2510" w:rsidP="00BE2510">
      <w:pPr>
        <w:bidi/>
        <w:jc w:val="both"/>
        <w:rPr>
          <w:rFonts w:cs="David" w:hint="cs"/>
          <w:rtl/>
        </w:rPr>
      </w:pPr>
    </w:p>
    <w:p w14:paraId="50C6400C" w14:textId="77777777" w:rsidR="00BE2510" w:rsidRPr="00BE2510" w:rsidRDefault="00BE2510" w:rsidP="00BE2510">
      <w:pPr>
        <w:bidi/>
        <w:jc w:val="both"/>
        <w:rPr>
          <w:rFonts w:cs="David" w:hint="cs"/>
          <w:rtl/>
        </w:rPr>
      </w:pPr>
      <w:r w:rsidRPr="00BE2510">
        <w:rPr>
          <w:rFonts w:cs="David" w:hint="cs"/>
          <w:rtl/>
        </w:rPr>
        <w:tab/>
        <w:t xml:space="preserve">חבר הכנסת חיים כץ, אנא הסבר לוועדה מדוע אתה מבקש לפטור את הצעת החוק שלך מחובת הנחה. </w:t>
      </w:r>
    </w:p>
    <w:p w14:paraId="6093F8A1" w14:textId="77777777" w:rsidR="00BE2510" w:rsidRPr="00BE2510" w:rsidRDefault="00BE2510" w:rsidP="00BE2510">
      <w:pPr>
        <w:bidi/>
        <w:jc w:val="both"/>
        <w:rPr>
          <w:rFonts w:cs="David" w:hint="cs"/>
          <w:rtl/>
        </w:rPr>
      </w:pPr>
    </w:p>
    <w:p w14:paraId="27B62463" w14:textId="77777777" w:rsidR="00BE2510" w:rsidRPr="00BE2510" w:rsidRDefault="00BE2510" w:rsidP="00BE2510">
      <w:pPr>
        <w:bidi/>
        <w:jc w:val="both"/>
        <w:rPr>
          <w:rFonts w:cs="David" w:hint="cs"/>
          <w:rtl/>
        </w:rPr>
      </w:pPr>
      <w:r w:rsidRPr="00BE2510">
        <w:rPr>
          <w:rFonts w:cs="David" w:hint="cs"/>
          <w:u w:val="single"/>
          <w:rtl/>
        </w:rPr>
        <w:t>חיים כץ:</w:t>
      </w:r>
    </w:p>
    <w:p w14:paraId="119EB306" w14:textId="77777777" w:rsidR="00BE2510" w:rsidRPr="00BE2510" w:rsidRDefault="00BE2510" w:rsidP="00BE2510">
      <w:pPr>
        <w:bidi/>
        <w:jc w:val="both"/>
        <w:rPr>
          <w:rFonts w:cs="David" w:hint="cs"/>
          <w:rtl/>
        </w:rPr>
      </w:pPr>
    </w:p>
    <w:p w14:paraId="1046A47B" w14:textId="77777777" w:rsidR="00BE2510" w:rsidRPr="00BE2510" w:rsidRDefault="00BE2510" w:rsidP="00BE2510">
      <w:pPr>
        <w:bidi/>
        <w:jc w:val="both"/>
        <w:rPr>
          <w:rFonts w:cs="David" w:hint="cs"/>
          <w:rtl/>
        </w:rPr>
      </w:pPr>
      <w:r w:rsidRPr="00BE2510">
        <w:rPr>
          <w:rFonts w:cs="David" w:hint="cs"/>
          <w:rtl/>
        </w:rPr>
        <w:tab/>
        <w:t xml:space="preserve">הצעת החוק הזאת היא הצעת החוק היחידה שעברה בקריאה טרומית בכנסת ה-16 והיתה בדיון בוועדת הכלכלה, וב-19 בדצמבר היא הוגשה פעם נוספת לקריאה טרומית. ידעתי שאני נכנס לכנסת יומיים לאחר מכן, ולכן התקשרתי וביקשתי שימתינו. את הצעת החוק הזאת אני מגלגל הרבה מאוד זמן, והיו בה דיונים. אבל לא רצו להמתין והיא עברה טרומית. לפני שהיא תעבור בקריאה ראשונה, מן הדין הוא שאני, שיזמתי והובלתי והרעיונות הם שלי, אהיה שותף קטן לעניין. יש זכויות יוצרים, שאני חושב שמישהו לקח אותם. </w:t>
      </w:r>
    </w:p>
    <w:p w14:paraId="0120B81D" w14:textId="77777777" w:rsidR="00BE2510" w:rsidRPr="00BE2510" w:rsidRDefault="00BE2510" w:rsidP="00BE2510">
      <w:pPr>
        <w:bidi/>
        <w:jc w:val="both"/>
        <w:rPr>
          <w:rFonts w:cs="David" w:hint="cs"/>
          <w:rtl/>
        </w:rPr>
      </w:pPr>
    </w:p>
    <w:p w14:paraId="5F43D134" w14:textId="77777777" w:rsidR="00BE2510" w:rsidRPr="00BE2510" w:rsidRDefault="00BE2510" w:rsidP="00BE2510">
      <w:pPr>
        <w:bidi/>
        <w:jc w:val="both"/>
        <w:rPr>
          <w:rFonts w:cs="David" w:hint="cs"/>
          <w:rtl/>
        </w:rPr>
      </w:pPr>
      <w:r w:rsidRPr="00BE2510">
        <w:rPr>
          <w:rFonts w:cs="David" w:hint="cs"/>
          <w:u w:val="single"/>
          <w:rtl/>
        </w:rPr>
        <w:t>היו"ר רוחמה אברהם:</w:t>
      </w:r>
    </w:p>
    <w:p w14:paraId="47BD9939" w14:textId="77777777" w:rsidR="00BE2510" w:rsidRPr="00BE2510" w:rsidRDefault="00BE2510" w:rsidP="00BE2510">
      <w:pPr>
        <w:bidi/>
        <w:jc w:val="both"/>
        <w:rPr>
          <w:rFonts w:cs="David" w:hint="cs"/>
          <w:rtl/>
        </w:rPr>
      </w:pPr>
    </w:p>
    <w:p w14:paraId="4FAC0323" w14:textId="77777777" w:rsidR="00BE2510" w:rsidRPr="00BE2510" w:rsidRDefault="00BE2510" w:rsidP="00BE2510">
      <w:pPr>
        <w:bidi/>
        <w:jc w:val="both"/>
        <w:rPr>
          <w:rFonts w:cs="David" w:hint="cs"/>
          <w:rtl/>
        </w:rPr>
      </w:pPr>
      <w:r w:rsidRPr="00BE2510">
        <w:rPr>
          <w:rFonts w:cs="David" w:hint="cs"/>
          <w:rtl/>
        </w:rPr>
        <w:tab/>
        <w:t xml:space="preserve">מכיוון שחבר הכנסת חיים כץ מבקש לפטור את הצעת החוק שלו מחובת הנחה, ומכיוון שאת המהלך הזה הוא התחיל עוד בכנסת הקודמת, ומכיוון שהוא לא התחיל את תקופת כהונתו עם תחילת הכנסת הנוכחית, אני מבקשת שנאשר את הפטור מחובת הנחה. </w:t>
      </w:r>
    </w:p>
    <w:p w14:paraId="150130FB" w14:textId="77777777" w:rsidR="00BE2510" w:rsidRPr="00BE2510" w:rsidRDefault="00BE2510" w:rsidP="00BE2510">
      <w:pPr>
        <w:bidi/>
        <w:jc w:val="both"/>
        <w:rPr>
          <w:rFonts w:cs="David" w:hint="cs"/>
          <w:rtl/>
        </w:rPr>
      </w:pPr>
    </w:p>
    <w:p w14:paraId="69C0C9CC" w14:textId="77777777" w:rsidR="00BE2510" w:rsidRPr="00BE2510" w:rsidRDefault="00BE2510" w:rsidP="00BE2510">
      <w:pPr>
        <w:bidi/>
        <w:jc w:val="both"/>
        <w:rPr>
          <w:rFonts w:cs="David" w:hint="cs"/>
          <w:rtl/>
        </w:rPr>
      </w:pPr>
      <w:r w:rsidRPr="00BE2510">
        <w:rPr>
          <w:rFonts w:cs="David" w:hint="cs"/>
          <w:rtl/>
        </w:rPr>
        <w:tab/>
        <w:t xml:space="preserve">מי בעד? מי נגד? מי נמנע? </w:t>
      </w:r>
    </w:p>
    <w:p w14:paraId="240A954A" w14:textId="77777777" w:rsidR="00BE2510" w:rsidRPr="00BE2510" w:rsidRDefault="00BE2510" w:rsidP="00BE2510">
      <w:pPr>
        <w:bidi/>
        <w:jc w:val="both"/>
        <w:rPr>
          <w:rFonts w:cs="David" w:hint="cs"/>
          <w:rtl/>
        </w:rPr>
      </w:pPr>
    </w:p>
    <w:p w14:paraId="450E0D3A" w14:textId="77777777" w:rsidR="00BE2510" w:rsidRPr="00BE2510" w:rsidRDefault="00BE2510" w:rsidP="00BE2510">
      <w:pPr>
        <w:bidi/>
        <w:jc w:val="both"/>
        <w:rPr>
          <w:rFonts w:cs="David" w:hint="cs"/>
          <w:rtl/>
        </w:rPr>
      </w:pPr>
      <w:r w:rsidRPr="00BE2510">
        <w:rPr>
          <w:rFonts w:cs="David" w:hint="cs"/>
          <w:rtl/>
        </w:rPr>
        <w:t>הצבעה</w:t>
      </w:r>
    </w:p>
    <w:p w14:paraId="471E3FA3" w14:textId="77777777" w:rsidR="00BE2510" w:rsidRPr="00BE2510" w:rsidRDefault="00BE2510" w:rsidP="00BE2510">
      <w:pPr>
        <w:bidi/>
        <w:jc w:val="both"/>
        <w:rPr>
          <w:rFonts w:cs="David" w:hint="cs"/>
          <w:rtl/>
        </w:rPr>
      </w:pPr>
    </w:p>
    <w:p w14:paraId="6E7C3AAF" w14:textId="77777777" w:rsidR="00BE2510" w:rsidRPr="00BE2510" w:rsidRDefault="00BE2510" w:rsidP="00BE2510">
      <w:pPr>
        <w:bidi/>
        <w:jc w:val="both"/>
        <w:rPr>
          <w:rFonts w:cs="David" w:hint="cs"/>
          <w:rtl/>
        </w:rPr>
      </w:pPr>
      <w:r w:rsidRPr="00BE2510">
        <w:rPr>
          <w:rFonts w:cs="David" w:hint="cs"/>
          <w:rtl/>
        </w:rPr>
        <w:t>בעד - 14</w:t>
      </w:r>
    </w:p>
    <w:p w14:paraId="2EE4500C" w14:textId="77777777" w:rsidR="00BE2510" w:rsidRPr="00BE2510" w:rsidRDefault="00BE2510" w:rsidP="00BE2510">
      <w:pPr>
        <w:bidi/>
        <w:jc w:val="both"/>
        <w:rPr>
          <w:rFonts w:cs="David" w:hint="cs"/>
          <w:rtl/>
        </w:rPr>
      </w:pPr>
      <w:r w:rsidRPr="00BE2510">
        <w:rPr>
          <w:rFonts w:cs="David" w:hint="cs"/>
          <w:rtl/>
        </w:rPr>
        <w:t>נגד - אין</w:t>
      </w:r>
    </w:p>
    <w:p w14:paraId="07DFBB99" w14:textId="77777777" w:rsidR="00BE2510" w:rsidRPr="00BE2510" w:rsidRDefault="00BE2510" w:rsidP="00BE2510">
      <w:pPr>
        <w:bidi/>
        <w:jc w:val="both"/>
        <w:rPr>
          <w:rFonts w:cs="David" w:hint="cs"/>
          <w:rtl/>
        </w:rPr>
      </w:pPr>
      <w:r w:rsidRPr="00BE2510">
        <w:rPr>
          <w:rFonts w:cs="David" w:hint="cs"/>
          <w:rtl/>
        </w:rPr>
        <w:t>נמנעים - אין</w:t>
      </w:r>
    </w:p>
    <w:p w14:paraId="2D2C8AE4" w14:textId="77777777" w:rsidR="00BE2510" w:rsidRPr="00BE2510" w:rsidRDefault="00BE2510" w:rsidP="00BE2510">
      <w:pPr>
        <w:bidi/>
        <w:jc w:val="both"/>
        <w:rPr>
          <w:rFonts w:cs="David" w:hint="cs"/>
          <w:rtl/>
        </w:rPr>
      </w:pPr>
    </w:p>
    <w:p w14:paraId="20D90A0C" w14:textId="77777777" w:rsidR="00BE2510" w:rsidRPr="00BE2510" w:rsidRDefault="00BE2510" w:rsidP="00BE2510">
      <w:pPr>
        <w:bidi/>
        <w:jc w:val="both"/>
        <w:rPr>
          <w:rFonts w:cs="David" w:hint="cs"/>
          <w:rtl/>
        </w:rPr>
      </w:pPr>
      <w:r w:rsidRPr="00BE2510">
        <w:rPr>
          <w:rFonts w:cs="David" w:hint="cs"/>
          <w:rtl/>
        </w:rPr>
        <w:tab/>
        <w:t xml:space="preserve">14 הצביעו בעד, לא היו מתנגדים ולא היו נמנעים. לפיכך אני קובעת שהצעת החוק קיבלה פטור מחובת הנחה. </w:t>
      </w:r>
    </w:p>
    <w:p w14:paraId="41633132" w14:textId="77777777" w:rsidR="00BE2510" w:rsidRPr="00BE2510" w:rsidRDefault="00BE2510" w:rsidP="00BE2510">
      <w:pPr>
        <w:bidi/>
        <w:jc w:val="both"/>
        <w:rPr>
          <w:rFonts w:cs="David" w:hint="cs"/>
          <w:rtl/>
        </w:rPr>
      </w:pPr>
    </w:p>
    <w:p w14:paraId="156325E8" w14:textId="77777777" w:rsidR="00BE2510" w:rsidRPr="00BE2510" w:rsidRDefault="00BE2510" w:rsidP="00BE2510">
      <w:pPr>
        <w:bidi/>
        <w:jc w:val="both"/>
        <w:rPr>
          <w:rFonts w:cs="David" w:hint="cs"/>
          <w:rtl/>
        </w:rPr>
      </w:pPr>
      <w:r w:rsidRPr="00BE2510">
        <w:rPr>
          <w:rFonts w:cs="David" w:hint="cs"/>
          <w:rtl/>
        </w:rPr>
        <w:tab/>
        <w:t xml:space="preserve">חברי הכנסת, הישיבה נעולה. תודה רבה. </w:t>
      </w:r>
    </w:p>
    <w:p w14:paraId="17B1E77C" w14:textId="77777777" w:rsidR="00BE2510" w:rsidRPr="00BE2510" w:rsidRDefault="00BE2510" w:rsidP="00BE2510">
      <w:pPr>
        <w:bidi/>
        <w:jc w:val="both"/>
        <w:rPr>
          <w:rFonts w:cs="David" w:hint="cs"/>
          <w:rtl/>
        </w:rPr>
      </w:pPr>
    </w:p>
    <w:p w14:paraId="1F0A4E59" w14:textId="77777777" w:rsidR="00BE2510" w:rsidRPr="00BE2510" w:rsidRDefault="00BE2510" w:rsidP="00BE2510">
      <w:pPr>
        <w:bidi/>
        <w:jc w:val="both"/>
        <w:rPr>
          <w:rFonts w:cs="David" w:hint="cs"/>
          <w:rtl/>
        </w:rPr>
      </w:pPr>
    </w:p>
    <w:p w14:paraId="696C7F0D" w14:textId="77777777" w:rsidR="00BE2510" w:rsidRPr="00BE2510" w:rsidRDefault="00BE2510" w:rsidP="00BE2510">
      <w:pPr>
        <w:bidi/>
        <w:jc w:val="both"/>
        <w:rPr>
          <w:rFonts w:cs="David" w:hint="cs"/>
          <w:u w:val="single"/>
          <w:rtl/>
        </w:rPr>
      </w:pPr>
      <w:r w:rsidRPr="00BE2510">
        <w:rPr>
          <w:rFonts w:cs="David" w:hint="cs"/>
          <w:u w:val="single"/>
          <w:rtl/>
        </w:rPr>
        <w:t>הישיבה ננעלה בשעה 10:30</w:t>
      </w:r>
    </w:p>
    <w:p w14:paraId="025303F2" w14:textId="77777777" w:rsidR="00552A80" w:rsidRPr="00BE2510" w:rsidRDefault="00552A80" w:rsidP="00BE2510">
      <w:pPr>
        <w:bidi/>
        <w:rPr>
          <w:rFonts w:cs="David" w:hint="cs"/>
          <w:rtl/>
        </w:rPr>
      </w:pPr>
    </w:p>
    <w:sectPr w:rsidR="00552A80" w:rsidRPr="00BE2510" w:rsidSect="00BE251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9904D" w14:textId="77777777" w:rsidR="00000000" w:rsidRDefault="00C760CD">
      <w:r>
        <w:separator/>
      </w:r>
    </w:p>
  </w:endnote>
  <w:endnote w:type="continuationSeparator" w:id="0">
    <w:p w14:paraId="2E354596" w14:textId="77777777" w:rsidR="00000000" w:rsidRDefault="00C76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B15CF" w14:textId="77777777" w:rsidR="00000000" w:rsidRDefault="00C760CD">
      <w:r>
        <w:separator/>
      </w:r>
    </w:p>
  </w:footnote>
  <w:footnote w:type="continuationSeparator" w:id="0">
    <w:p w14:paraId="61B9B791" w14:textId="77777777" w:rsidR="00000000" w:rsidRDefault="00C76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67EB8" w14:textId="77777777" w:rsidR="00BE2510" w:rsidRDefault="00BE251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1E82DF6" w14:textId="77777777" w:rsidR="00BE2510" w:rsidRDefault="00BE2510">
    <w:pPr>
      <w:pStyle w:val="Header"/>
      <w:ind w:right="360"/>
      <w:jc w:val="both"/>
      <w:rPr>
        <w:rtl/>
      </w:rPr>
    </w:pPr>
  </w:p>
  <w:p w14:paraId="23381D65" w14:textId="77777777" w:rsidR="00BE2510" w:rsidRDefault="00BE2510"/>
  <w:p w14:paraId="3ACC7C2A" w14:textId="77777777" w:rsidR="00BE2510" w:rsidRDefault="00BE2510"/>
  <w:p w14:paraId="51C4343E" w14:textId="77777777" w:rsidR="00BE2510" w:rsidRDefault="00BE2510"/>
  <w:p w14:paraId="6F151852" w14:textId="77777777" w:rsidR="00BE2510" w:rsidRDefault="00BE2510"/>
  <w:p w14:paraId="1752EDEA" w14:textId="77777777" w:rsidR="00BE2510" w:rsidRDefault="00BE2510"/>
  <w:p w14:paraId="637DE1AD" w14:textId="77777777" w:rsidR="00BE2510" w:rsidRDefault="00BE2510"/>
  <w:p w14:paraId="6F47A879" w14:textId="77777777" w:rsidR="00BE2510" w:rsidRDefault="00BE2510"/>
  <w:p w14:paraId="2B17291D" w14:textId="77777777" w:rsidR="00BE2510" w:rsidRDefault="00BE2510"/>
  <w:p w14:paraId="3290FA74" w14:textId="77777777" w:rsidR="00BE2510" w:rsidRDefault="00BE251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1D74" w14:textId="77777777" w:rsidR="00BE2510" w:rsidRDefault="00BE251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7854C247" w14:textId="77777777" w:rsidR="00BE2510" w:rsidRDefault="00BE2510">
    <w:pPr>
      <w:pStyle w:val="Header"/>
      <w:ind w:right="360"/>
      <w:jc w:val="both"/>
      <w:rPr>
        <w:rStyle w:val="PageNumber"/>
        <w:rFonts w:hint="cs"/>
        <w:rtl/>
      </w:rPr>
    </w:pPr>
    <w:r>
      <w:rPr>
        <w:rtl/>
      </w:rPr>
      <w:t>ועדת</w:t>
    </w:r>
    <w:r>
      <w:rPr>
        <w:rStyle w:val="PageNumber"/>
        <w:rFonts w:hint="cs"/>
        <w:rtl/>
      </w:rPr>
      <w:t xml:space="preserve"> הכנסת</w:t>
    </w:r>
  </w:p>
  <w:p w14:paraId="66AE2782" w14:textId="77777777" w:rsidR="00BE2510" w:rsidRDefault="00BE2510">
    <w:pPr>
      <w:pStyle w:val="Header"/>
      <w:ind w:right="360"/>
      <w:jc w:val="both"/>
      <w:rPr>
        <w:rStyle w:val="PageNumber"/>
        <w:rFonts w:hint="cs"/>
        <w:rtl/>
      </w:rPr>
    </w:pPr>
    <w:r>
      <w:rPr>
        <w:rStyle w:val="PageNumber"/>
        <w:rFonts w:hint="cs"/>
        <w:rtl/>
      </w:rPr>
      <w:t>8.1.2007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5422פרוטוקול_ישיבת_ועדה.doc"/>
    <w:docVar w:name="StartMode" w:val="3"/>
  </w:docVars>
  <w:rsids>
    <w:rsidRoot w:val="00DA57DE"/>
    <w:rsid w:val="00552A80"/>
    <w:rsid w:val="00965806"/>
    <w:rsid w:val="00B545B9"/>
    <w:rsid w:val="00BE2510"/>
    <w:rsid w:val="00C760CD"/>
    <w:rsid w:val="00DA57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4FDD25"/>
  <w15:chartTrackingRefBased/>
  <w15:docId w15:val="{BD2EBA84-8331-494A-95C8-31820D07D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BE2510"/>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E251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BE2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2207</Words>
  <Characters>12582</Characters>
  <Application>Microsoft Office Word</Application>
  <DocSecurity>0</DocSecurity>
  <Lines>104</Lines>
  <Paragraphs>29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