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063" w:rsidRDefault="00BA0063" w:rsidP="00BA0063">
      <w:pPr>
        <w:bidi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ה</w:t>
      </w:r>
      <w:r>
        <w:rPr>
          <w:rFonts w:cs="David"/>
          <w:b/>
          <w:bCs/>
          <w:rtl/>
        </w:rPr>
        <w:t xml:space="preserve">כנסת </w:t>
      </w:r>
      <w:r>
        <w:rPr>
          <w:rFonts w:cs="David" w:hint="cs"/>
          <w:b/>
          <w:bCs/>
          <w:rtl/>
        </w:rPr>
        <w:t>השמונה-עשרה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  <w:t xml:space="preserve">                                                                            נוסח לא מתוקן              </w:t>
      </w:r>
    </w:p>
    <w:p w:rsidR="00BA0063" w:rsidRDefault="00BA0063" w:rsidP="00BA0063">
      <w:pPr>
        <w:bidi/>
        <w:jc w:val="both"/>
        <w:outlineLvl w:val="0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מושב שלישי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 w:hint="cs"/>
          <w:b/>
          <w:bCs/>
          <w:rtl/>
        </w:rPr>
        <w:t xml:space="preserve">         </w:t>
      </w:r>
    </w:p>
    <w:p w:rsidR="00BA0063" w:rsidRDefault="00BA0063" w:rsidP="00BA0063">
      <w:pPr>
        <w:bidi/>
        <w:jc w:val="both"/>
        <w:rPr>
          <w:rFonts w:cs="David"/>
          <w:b/>
          <w:bCs/>
          <w:rtl/>
        </w:rPr>
      </w:pPr>
    </w:p>
    <w:p w:rsidR="00BA0063" w:rsidRDefault="00BA0063" w:rsidP="00BA0063">
      <w:pPr>
        <w:bidi/>
        <w:jc w:val="center"/>
        <w:outlineLvl w:val="0"/>
        <w:rPr>
          <w:rFonts w:cs="David" w:hint="cs"/>
          <w:b/>
          <w:bCs/>
          <w:rtl/>
        </w:rPr>
      </w:pPr>
    </w:p>
    <w:p w:rsidR="00BA0063" w:rsidRDefault="00BA0063" w:rsidP="00BA0063">
      <w:pPr>
        <w:bidi/>
        <w:jc w:val="center"/>
        <w:outlineLvl w:val="0"/>
        <w:rPr>
          <w:rFonts w:cs="David" w:hint="cs"/>
          <w:b/>
          <w:bCs/>
          <w:rtl/>
        </w:rPr>
      </w:pPr>
    </w:p>
    <w:p w:rsidR="00BA0063" w:rsidRDefault="00BA0063" w:rsidP="00BA0063">
      <w:pPr>
        <w:bidi/>
        <w:jc w:val="center"/>
        <w:outlineLvl w:val="0"/>
        <w:rPr>
          <w:rFonts w:cs="David" w:hint="cs"/>
          <w:b/>
          <w:bCs/>
          <w:rtl/>
        </w:rPr>
      </w:pPr>
    </w:p>
    <w:p w:rsidR="00BA0063" w:rsidRDefault="00BA0063" w:rsidP="00BA0063">
      <w:pPr>
        <w:bidi/>
        <w:jc w:val="center"/>
        <w:outlineLvl w:val="0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 xml:space="preserve">פרוטוקול מס' </w:t>
      </w:r>
      <w:r>
        <w:rPr>
          <w:rFonts w:cs="David" w:hint="cs"/>
          <w:b/>
          <w:bCs/>
          <w:rtl/>
        </w:rPr>
        <w:t>162</w:t>
      </w:r>
    </w:p>
    <w:p w:rsidR="00BA0063" w:rsidRDefault="00BA0063" w:rsidP="00BA0063">
      <w:pPr>
        <w:bidi/>
        <w:jc w:val="center"/>
        <w:outlineLvl w:val="0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מישיב</w:t>
      </w:r>
      <w:r>
        <w:rPr>
          <w:rFonts w:cs="David" w:hint="cs"/>
          <w:b/>
          <w:bCs/>
          <w:rtl/>
        </w:rPr>
        <w:t>ת ועדת הכנסת</w:t>
      </w:r>
    </w:p>
    <w:p w:rsidR="00BA0063" w:rsidRDefault="00BA0063" w:rsidP="00BA0063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יום שני, א' באדר ב' </w:t>
      </w:r>
      <w:r>
        <w:rPr>
          <w:rFonts w:cs="David"/>
          <w:b/>
          <w:bCs/>
          <w:u w:val="single"/>
          <w:rtl/>
        </w:rPr>
        <w:t>תש</w:t>
      </w:r>
      <w:r>
        <w:rPr>
          <w:rFonts w:cs="David" w:hint="cs"/>
          <w:b/>
          <w:bCs/>
          <w:u w:val="single"/>
          <w:rtl/>
        </w:rPr>
        <w:t>ע</w:t>
      </w:r>
      <w:r>
        <w:rPr>
          <w:rFonts w:cs="David"/>
          <w:b/>
          <w:bCs/>
          <w:u w:val="single"/>
          <w:rtl/>
        </w:rPr>
        <w:t>"</w:t>
      </w:r>
      <w:r>
        <w:rPr>
          <w:rFonts w:cs="David" w:hint="cs"/>
          <w:b/>
          <w:bCs/>
          <w:u w:val="single"/>
          <w:rtl/>
        </w:rPr>
        <w:t xml:space="preserve">א (07 במרס 2011), </w:t>
      </w:r>
      <w:r>
        <w:rPr>
          <w:rFonts w:cs="David"/>
          <w:b/>
          <w:bCs/>
          <w:u w:val="single"/>
          <w:rtl/>
        </w:rPr>
        <w:t>ש</w:t>
      </w:r>
      <w:r>
        <w:rPr>
          <w:rFonts w:cs="David" w:hint="cs"/>
          <w:b/>
          <w:bCs/>
          <w:u w:val="single"/>
          <w:rtl/>
        </w:rPr>
        <w:t>עה</w:t>
      </w:r>
      <w:r>
        <w:rPr>
          <w:rFonts w:cs="David"/>
          <w:b/>
          <w:bCs/>
          <w:u w:val="single"/>
          <w:rtl/>
        </w:rPr>
        <w:t xml:space="preserve"> </w:t>
      </w:r>
      <w:r>
        <w:rPr>
          <w:rFonts w:cs="David" w:hint="cs"/>
          <w:b/>
          <w:bCs/>
          <w:u w:val="single"/>
          <w:rtl/>
        </w:rPr>
        <w:t>14:45</w:t>
      </w:r>
    </w:p>
    <w:p w:rsidR="00BA0063" w:rsidRDefault="00BA0063" w:rsidP="00BA0063">
      <w:pPr>
        <w:bidi/>
        <w:rPr>
          <w:rFonts w:cs="David"/>
          <w:b/>
          <w:bCs/>
          <w:u w:val="single"/>
          <w:rtl/>
        </w:rPr>
      </w:pPr>
    </w:p>
    <w:p w:rsidR="00BA0063" w:rsidRDefault="00BA0063" w:rsidP="00BA0063">
      <w:pPr>
        <w:bidi/>
        <w:rPr>
          <w:rFonts w:cs="David" w:hint="cs"/>
          <w:b/>
          <w:bCs/>
          <w:u w:val="single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סדר היום</w:t>
      </w:r>
      <w:r>
        <w:rPr>
          <w:rFonts w:cs="David"/>
          <w:b/>
          <w:bCs/>
          <w:u w:val="single"/>
          <w:rtl/>
        </w:rPr>
        <w:t>: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 xml:space="preserve"> </w:t>
      </w:r>
    </w:p>
    <w:p w:rsidR="00BA0063" w:rsidRPr="004C6081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בקשת יושב-ראש ועדת העבודה, הרווחה והבריאות להקדמת הדיון בהצעת חוק שירות הקבע בצבא הגנה לישראל (גימלאות) (תיקון מס' 25), התשע"א-2011 - לפני הקריאה השנייה והשלישית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לפי סעיף 125 לתקנון הכנסת.</w:t>
      </w:r>
    </w:p>
    <w:p w:rsidR="00BA0063" w:rsidRDefault="00BA0063" w:rsidP="00BA0063">
      <w:pPr>
        <w:bidi/>
        <w:jc w:val="both"/>
        <w:rPr>
          <w:rFonts w:cs="David" w:hint="cs"/>
          <w:b/>
          <w:bCs/>
          <w:u w:val="single"/>
          <w:rtl/>
        </w:rPr>
      </w:pPr>
    </w:p>
    <w:p w:rsidR="00BA0063" w:rsidRDefault="00BA0063" w:rsidP="00BA0063">
      <w:pPr>
        <w:bidi/>
        <w:jc w:val="both"/>
        <w:rPr>
          <w:rFonts w:cs="David" w:hint="cs"/>
          <w:b/>
          <w:bCs/>
          <w:u w:val="single"/>
          <w:rtl/>
        </w:rPr>
      </w:pPr>
    </w:p>
    <w:p w:rsidR="00BA0063" w:rsidRDefault="00BA0063" w:rsidP="00BA0063">
      <w:pPr>
        <w:bidi/>
        <w:jc w:val="both"/>
        <w:rPr>
          <w:rFonts w:cs="David"/>
          <w:b/>
          <w:bCs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זאב אלקין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מ"מ היו"ר</w:t>
      </w:r>
    </w:p>
    <w:p w:rsidR="00BA0063" w:rsidRDefault="00BA0063" w:rsidP="00BA0063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איילת השחר גור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עוזרת פרלמנטרית של חבר הכנסת חיים כץ</w:t>
      </w: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 w:hint="cs"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:rsidR="00BA0063" w:rsidRPr="004C6081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אתי בן-יוסף</w:t>
      </w:r>
    </w:p>
    <w:p w:rsidR="00BA0063" w:rsidRDefault="00BA0063" w:rsidP="00BA0063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:rsidR="00BA0063" w:rsidRDefault="00BA0063" w:rsidP="00BA0063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קצרנית פרלמנטרית:</w:t>
      </w:r>
    </w:p>
    <w:p w:rsidR="00BA0063" w:rsidRPr="004C6081" w:rsidRDefault="00BA0063" w:rsidP="00BA0063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טלי רם </w:t>
      </w:r>
    </w:p>
    <w:p w:rsidR="00BA0063" w:rsidRDefault="00BA0063" w:rsidP="00BA0063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/>
          <w:rtl/>
        </w:rPr>
        <w:br w:type="page"/>
      </w:r>
      <w:r w:rsidRPr="004C6081">
        <w:rPr>
          <w:rFonts w:cs="David" w:hint="cs"/>
          <w:b/>
          <w:bCs/>
          <w:u w:val="single"/>
          <w:rtl/>
        </w:rPr>
        <w:lastRenderedPageBreak/>
        <w:t xml:space="preserve">בקשת יושב-ראש ועדת העבודה, הרווחה והבריאות להקדמת הדיון בהצעת חוק שירות הקבע בצבא הגנה לישראל (גימלאות) (תיקון מס' 25), התשע"א-2011 - לפני הקריאה השנייה והשלישית </w:t>
      </w:r>
      <w:r w:rsidRPr="004C6081">
        <w:rPr>
          <w:rFonts w:cs="David"/>
          <w:b/>
          <w:bCs/>
          <w:u w:val="single"/>
          <w:rtl/>
        </w:rPr>
        <w:t>–</w:t>
      </w:r>
      <w:r w:rsidRPr="004C6081">
        <w:rPr>
          <w:rFonts w:cs="David" w:hint="cs"/>
          <w:b/>
          <w:bCs/>
          <w:u w:val="single"/>
          <w:rtl/>
        </w:rPr>
        <w:t xml:space="preserve"> </w:t>
      </w:r>
    </w:p>
    <w:p w:rsidR="00BA0063" w:rsidRDefault="00BA0063" w:rsidP="00BA0063">
      <w:pPr>
        <w:bidi/>
        <w:jc w:val="center"/>
        <w:rPr>
          <w:rFonts w:cs="David" w:hint="cs"/>
          <w:b/>
          <w:bCs/>
          <w:u w:val="single"/>
          <w:rtl/>
        </w:rPr>
      </w:pPr>
      <w:r w:rsidRPr="004C6081">
        <w:rPr>
          <w:rFonts w:cs="David" w:hint="cs"/>
          <w:b/>
          <w:bCs/>
          <w:u w:val="single"/>
          <w:rtl/>
        </w:rPr>
        <w:t xml:space="preserve">לפי </w:t>
      </w:r>
      <w:r>
        <w:rPr>
          <w:rFonts w:cs="David" w:hint="cs"/>
          <w:b/>
          <w:bCs/>
          <w:u w:val="single"/>
          <w:rtl/>
        </w:rPr>
        <w:t>סעיף 125 לתקנון הכנסת</w:t>
      </w:r>
    </w:p>
    <w:p w:rsidR="00BA0063" w:rsidRDefault="00BA0063" w:rsidP="00BA0063">
      <w:pPr>
        <w:bidi/>
        <w:jc w:val="center"/>
        <w:rPr>
          <w:rFonts w:cs="David" w:hint="cs"/>
          <w:b/>
          <w:bCs/>
          <w:u w:val="single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זאב אלקין: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אני מתכבד לפתוח את ישיבת ועדת הכנסת בנושא בקשת יושב-ראש ועדת העבודה, הרווחה והבריאות להקדמת הדיון בהצעת חוק שירות הקבע בצבא הגנה לישראל (גימלאות) (תיקון מס' 25), התשע"א-2011 - לפני הקריאה השנייה והשלישית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לפי סעיף 125 לתקנון הכנסת.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אני אצטט את הפנייה של חבר הכנסת חיים כץ: "ועדת העבודה, הרווחה והבריאות אישרה ביום כ"ו באדר א' התשע"א, 02 במרס 2011, לקריאה שנייה ושלישית הצעת חוק של חבר הכנסת עתניאל שנלר: הצעת חוק שירות הקבע בצבא הגנה לישראל (גימלאות) (תיקון מס' 25) (אי תחולה של זכאים לגמלה העובדים בתעשיות ביטחוניות ממשלתיות), התשע"א-2011, כ/360."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"אבקש החלטה של ועדת הכנסת לפי סעיף 125 לתקנון הכנסת, להתיר את הקריאה השנייה והשלישית ביום ההנחה", קרי היום.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האם יש נימוק למה זה דחוף?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/>
          <w:rtl/>
        </w:rPr>
        <w:br/>
      </w:r>
      <w:r>
        <w:rPr>
          <w:rFonts w:cs="David" w:hint="cs"/>
          <w:u w:val="single"/>
          <w:rtl/>
        </w:rPr>
        <w:t>איילת השחר גור: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כן, בשם חבר הכנסת חיים כץ. בימים האחרונים קיימה ועדת העבודה, הרווחה והבריאות, בראשותו של חבר הכנסת חיים כץ, דיונים קדחתניים בכל הנושא של גמלאות אנשי מערכת הביטחון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שב"כ, מוסד, צה"ל ועוד.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לאור התמונה שעלתה בדיוני הוועדה, חשוב ודחוף לתקן את המצב כיום ולאפשר לפורשי צה"ל להיות מועסקים בתעשיות ביטחוניות ממשלתיות או ביחידות סמך ביטחוניות, בלי שתיפגע קצבתם, בהסדר של הקופה הציבורית.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לכן, מן הטעם החשוב הזה שאנחנו רוצים לבוא לקראת אנשי הקבע, אנחנו מבקשים לקבל פטור מחובת הנחה ולאשר את הצעת החוק היום במליאה בקריאה שנייה ושלישית.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/>
          <w:rtl/>
        </w:rPr>
        <w:br/>
      </w:r>
      <w:r>
        <w:rPr>
          <w:rFonts w:cs="David" w:hint="cs"/>
          <w:u w:val="single"/>
          <w:rtl/>
        </w:rPr>
        <w:t>היו"ר זאב אלקין: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הצעת החוק התקבלה בוועדה בלי הסתייגויות.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/>
          <w:rtl/>
        </w:rPr>
        <w:br/>
      </w:r>
      <w:r>
        <w:rPr>
          <w:rFonts w:cs="David" w:hint="cs"/>
          <w:u w:val="single"/>
          <w:rtl/>
        </w:rPr>
        <w:t>איילת השחר גור: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ללא הסתייגויות, עם תמיכה של האוצר.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/>
          <w:rtl/>
        </w:rPr>
        <w:br/>
      </w:r>
      <w:r>
        <w:rPr>
          <w:rFonts w:cs="David" w:hint="cs"/>
          <w:u w:val="single"/>
          <w:rtl/>
        </w:rPr>
        <w:t>היו"ר זאב אלקין: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עם תמיכה של הממשלה.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/>
          <w:rtl/>
        </w:rPr>
        <w:br/>
      </w:r>
      <w:r>
        <w:rPr>
          <w:rFonts w:cs="David" w:hint="cs"/>
          <w:u w:val="single"/>
          <w:rtl/>
        </w:rPr>
        <w:t>איילת השחר גור: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כן, עם תמיכת הממשלה.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/>
          <w:rtl/>
        </w:rPr>
        <w:br/>
      </w:r>
      <w:r>
        <w:rPr>
          <w:rFonts w:cs="David" w:hint="cs"/>
          <w:u w:val="single"/>
          <w:rtl/>
        </w:rPr>
        <w:t>היו"ר זאב אלקין: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אוקיי. אני גם רואה שהממשלה לא באה להתנגד לפטור מחובת הנחה ואף אחד לא בא, אני מניח שאין עם זה בעיה.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לכן, אני מביא להצבעה של ועדת הכנסת את בקשת יושב-ראש ועדת העבודה, הרווחה והבריאות. מי בעד? מי נגד? מי נמנע?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Pr="0022426D" w:rsidRDefault="00BA0063" w:rsidP="00BA0063">
      <w:pPr>
        <w:bidi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lastRenderedPageBreak/>
        <w:t>הצבעה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1</w:t>
      </w:r>
    </w:p>
    <w:p w:rsidR="00BA0063" w:rsidRDefault="00BA0063" w:rsidP="00BA0063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:rsidR="00BA0063" w:rsidRDefault="00BA0063" w:rsidP="00BA0063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:rsidR="00BA0063" w:rsidRDefault="00BA0063" w:rsidP="00BA0063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בקשת יושב-ראש ועדת העבודה, הרווחה והבריאות להקדמת הדיון בהצעת חוק שירות הקבע בצבא הגנה לישראל (גימלאות) (תיקון מס' 25), התשע"א-2011 - לפני הקריאה השנייה והשלישית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לפי סעיף 125 לתקנון הכנסת, נתקבלה.</w:t>
      </w:r>
    </w:p>
    <w:p w:rsidR="00BA0063" w:rsidRDefault="00BA0063" w:rsidP="00BA0063">
      <w:pPr>
        <w:bidi/>
        <w:jc w:val="center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זאב אלקין: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אין מתנגדים ואין נמנעים. הבקשה של חבר הכנסת חיים כץ לפטור מחובת הנחה אושרה, ובהנחה שהצעת החוק תונח היום, היא תוכל לעלות לסדר-היום.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איילת השחר גור: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היא תונח.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זאב אלקין: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אני מניח שהיא תעלה בסוף סדר-היום. 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Default="00BA0063" w:rsidP="00BA0063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תודה רבה, הישיבה נעולה.</w:t>
      </w:r>
    </w:p>
    <w:p w:rsidR="00BA0063" w:rsidRDefault="00BA0063" w:rsidP="00BA0063">
      <w:pPr>
        <w:bidi/>
        <w:jc w:val="both"/>
        <w:rPr>
          <w:rFonts w:cs="David" w:hint="cs"/>
          <w:rtl/>
        </w:rPr>
      </w:pPr>
    </w:p>
    <w:p w:rsidR="00BA0063" w:rsidRPr="00BA0063" w:rsidRDefault="00BA0063" w:rsidP="00BA0063">
      <w:pPr>
        <w:bidi/>
        <w:jc w:val="both"/>
        <w:rPr>
          <w:rFonts w:cs="David" w:hint="cs"/>
          <w:b/>
          <w:bCs/>
          <w:u w:val="single"/>
          <w:rtl/>
        </w:rPr>
      </w:pPr>
    </w:p>
    <w:p w:rsidR="00BA0063" w:rsidRPr="00BA0063" w:rsidRDefault="00BA0063" w:rsidP="00BA0063">
      <w:pPr>
        <w:bidi/>
        <w:jc w:val="both"/>
        <w:rPr>
          <w:rFonts w:cs="David" w:hint="cs"/>
          <w:b/>
          <w:bCs/>
          <w:u w:val="single"/>
          <w:rtl/>
        </w:rPr>
      </w:pPr>
      <w:r w:rsidRPr="00BA0063">
        <w:rPr>
          <w:rFonts w:cs="David" w:hint="cs"/>
          <w:b/>
          <w:bCs/>
          <w:u w:val="single"/>
          <w:rtl/>
        </w:rPr>
        <w:t>(הישיבה ננעלה בשעה 14:50).</w:t>
      </w:r>
    </w:p>
    <w:p w:rsidR="00552A80" w:rsidRPr="00BA0063" w:rsidRDefault="00552A80" w:rsidP="00BA0063">
      <w:pPr>
        <w:bidi/>
      </w:pPr>
    </w:p>
    <w:sectPr w:rsidR="00552A80" w:rsidRPr="00BA0063" w:rsidSect="00BA0063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0063" w:rsidRDefault="00BA0063">
      <w:r>
        <w:separator/>
      </w:r>
    </w:p>
  </w:endnote>
  <w:endnote w:type="continuationSeparator" w:id="0">
    <w:p w:rsidR="00BA0063" w:rsidRDefault="00BA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0063" w:rsidRDefault="00BA0063">
      <w:r>
        <w:separator/>
      </w:r>
    </w:p>
  </w:footnote>
  <w:footnote w:type="continuationSeparator" w:id="0">
    <w:p w:rsidR="00BA0063" w:rsidRDefault="00BA0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063" w:rsidRDefault="00BA0063" w:rsidP="00BA0063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A0063" w:rsidRDefault="00BA006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063" w:rsidRDefault="00BA0063" w:rsidP="00BA0063">
    <w:pPr>
      <w:pStyle w:val="Header"/>
      <w:framePr w:wrap="around" w:vAnchor="text" w:hAnchor="margin" w:y="1"/>
      <w:rPr>
        <w:rStyle w:val="PageNumber"/>
        <w:rFonts w:cs="David"/>
        <w:sz w:val="24"/>
        <w:szCs w:val="24"/>
        <w:rtl/>
      </w:rPr>
    </w:pPr>
    <w:r>
      <w:rPr>
        <w:rStyle w:val="PageNumber"/>
        <w:rFonts w:cs="David"/>
        <w:szCs w:val="24"/>
      </w:rPr>
      <w:fldChar w:fldCharType="begin"/>
    </w:r>
    <w:r>
      <w:rPr>
        <w:rStyle w:val="PageNumber"/>
        <w:rFonts w:cs="David"/>
        <w:szCs w:val="24"/>
      </w:rPr>
      <w:instrText xml:space="preserve">PAGE  </w:instrText>
    </w:r>
    <w:r>
      <w:rPr>
        <w:rStyle w:val="PageNumber"/>
        <w:rFonts w:cs="David"/>
        <w:szCs w:val="24"/>
      </w:rPr>
      <w:fldChar w:fldCharType="separate"/>
    </w:r>
    <w:r w:rsidR="002C319D">
      <w:rPr>
        <w:rStyle w:val="PageNumber"/>
        <w:rFonts w:cs="David"/>
        <w:noProof/>
        <w:szCs w:val="24"/>
        <w:rtl/>
      </w:rPr>
      <w:t>3</w:t>
    </w:r>
    <w:r>
      <w:rPr>
        <w:rStyle w:val="PageNumber"/>
        <w:rFonts w:cs="David"/>
        <w:szCs w:val="24"/>
      </w:rPr>
      <w:fldChar w:fldCharType="end"/>
    </w:r>
  </w:p>
  <w:p w:rsidR="00BA0063" w:rsidRDefault="00BA0063" w:rsidP="00BA0063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ועדת הכנסת</w:t>
    </w:r>
  </w:p>
  <w:p w:rsidR="00BA0063" w:rsidRDefault="00BA0063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07.03.2011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408555פרוטוקול_ישיבת_ועדה.doc"/>
    <w:docVar w:name="StartMode" w:val="3"/>
  </w:docVars>
  <w:rsids>
    <w:rsidRoot w:val="00A46060"/>
    <w:rsid w:val="0002095E"/>
    <w:rsid w:val="00221988"/>
    <w:rsid w:val="002C319D"/>
    <w:rsid w:val="00552A80"/>
    <w:rsid w:val="00965806"/>
    <w:rsid w:val="00A46060"/>
    <w:rsid w:val="00BA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4416BAE-2D78-43BB-8C35-C9963C9B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A0063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styleId="PageNumber">
    <w:name w:val="page number"/>
    <w:basedOn w:val="DefaultParagraphFont"/>
    <w:rsid w:val="00BA0063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nhedrinTempDoc\p_ilana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הכנסת השמונה-עשרה</vt:lpstr>
    </vt:vector>
  </TitlesOfParts>
  <Company>Liraz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</dc:title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