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70E0" w14:textId="77777777" w:rsidR="00D454EA" w:rsidRDefault="00D454EA" w:rsidP="00D454EA">
      <w:pPr>
        <w:bidi/>
        <w:jc w:val="both"/>
        <w:rPr>
          <w:rFonts w:cs="David"/>
          <w:b/>
          <w:bCs/>
        </w:rPr>
      </w:pPr>
      <w:r>
        <w:rPr>
          <w:rFonts w:cs="David" w:hint="cs"/>
          <w:b/>
          <w:bCs/>
          <w:rtl/>
        </w:rPr>
        <w:t xml:space="preserve">הכנסת השמונה-עשרה                                                                              נוסח לא מתוקן              </w:t>
      </w:r>
    </w:p>
    <w:p w14:paraId="5AAA18BD" w14:textId="77777777" w:rsidR="00D454EA" w:rsidRDefault="00D454EA" w:rsidP="00D454EA">
      <w:pPr>
        <w:bidi/>
        <w:jc w:val="both"/>
        <w:rPr>
          <w:rFonts w:cs="David" w:hint="cs"/>
          <w:b/>
          <w:bCs/>
          <w:rtl/>
        </w:rPr>
      </w:pPr>
      <w:r>
        <w:rPr>
          <w:rFonts w:cs="David" w:hint="cs"/>
          <w:b/>
          <w:bCs/>
          <w:rtl/>
        </w:rPr>
        <w:t xml:space="preserve">מושב שלישי                                                                                                  </w:t>
      </w:r>
    </w:p>
    <w:p w14:paraId="4A8402EB" w14:textId="77777777" w:rsidR="00D454EA" w:rsidRDefault="00D454EA" w:rsidP="00D454EA">
      <w:pPr>
        <w:bidi/>
        <w:jc w:val="both"/>
        <w:rPr>
          <w:rFonts w:cs="David" w:hint="cs"/>
          <w:b/>
          <w:bCs/>
          <w:rtl/>
        </w:rPr>
      </w:pPr>
    </w:p>
    <w:p w14:paraId="4570DFAA" w14:textId="77777777" w:rsidR="00D454EA" w:rsidRDefault="00D454EA" w:rsidP="00D454EA">
      <w:pPr>
        <w:bidi/>
        <w:jc w:val="center"/>
        <w:rPr>
          <w:rFonts w:cs="David" w:hint="cs"/>
          <w:b/>
          <w:bCs/>
          <w:rtl/>
        </w:rPr>
      </w:pPr>
    </w:p>
    <w:p w14:paraId="164164FC" w14:textId="77777777" w:rsidR="00D454EA" w:rsidRDefault="00D454EA" w:rsidP="00D454EA">
      <w:pPr>
        <w:bidi/>
        <w:jc w:val="center"/>
        <w:rPr>
          <w:rFonts w:cs="David" w:hint="cs"/>
          <w:b/>
          <w:bCs/>
          <w:rtl/>
        </w:rPr>
      </w:pPr>
    </w:p>
    <w:p w14:paraId="65CBE46C" w14:textId="77777777" w:rsidR="00D454EA" w:rsidRDefault="00D454EA" w:rsidP="00D454EA">
      <w:pPr>
        <w:bidi/>
        <w:jc w:val="center"/>
        <w:rPr>
          <w:rFonts w:cs="David" w:hint="cs"/>
          <w:b/>
          <w:bCs/>
          <w:rtl/>
        </w:rPr>
      </w:pPr>
    </w:p>
    <w:p w14:paraId="5A06EB02" w14:textId="77777777" w:rsidR="00D454EA" w:rsidRDefault="00D454EA" w:rsidP="00D454EA">
      <w:pPr>
        <w:bidi/>
        <w:jc w:val="center"/>
        <w:rPr>
          <w:rFonts w:cs="David" w:hint="cs"/>
          <w:b/>
          <w:bCs/>
          <w:rtl/>
        </w:rPr>
      </w:pPr>
      <w:r>
        <w:rPr>
          <w:rFonts w:cs="David" w:hint="cs"/>
          <w:b/>
          <w:bCs/>
          <w:rtl/>
        </w:rPr>
        <w:t>פרוטוקול מס'  153</w:t>
      </w:r>
    </w:p>
    <w:p w14:paraId="56729B85" w14:textId="77777777" w:rsidR="00D454EA" w:rsidRDefault="00D454EA" w:rsidP="00D454EA">
      <w:pPr>
        <w:bidi/>
        <w:jc w:val="center"/>
        <w:rPr>
          <w:rFonts w:cs="David" w:hint="cs"/>
          <w:b/>
          <w:bCs/>
          <w:rtl/>
        </w:rPr>
      </w:pPr>
      <w:r>
        <w:rPr>
          <w:rFonts w:cs="David" w:hint="cs"/>
          <w:b/>
          <w:bCs/>
          <w:rtl/>
        </w:rPr>
        <w:t>מישיבת ועדת הכנסת</w:t>
      </w:r>
    </w:p>
    <w:p w14:paraId="05C51776" w14:textId="77777777" w:rsidR="00D454EA" w:rsidRDefault="00D454EA" w:rsidP="00D454EA">
      <w:pPr>
        <w:bidi/>
        <w:jc w:val="center"/>
        <w:rPr>
          <w:rFonts w:cs="David" w:hint="cs"/>
          <w:b/>
          <w:bCs/>
          <w:u w:val="single"/>
          <w:rtl/>
        </w:rPr>
      </w:pPr>
      <w:r>
        <w:rPr>
          <w:rFonts w:cs="David" w:hint="cs"/>
          <w:b/>
          <w:bCs/>
          <w:u w:val="single"/>
          <w:rtl/>
        </w:rPr>
        <w:t>מיום רביעי, ה' באדר א', התשע"א (9 בפברואר, 2011) בשעה 10:00</w:t>
      </w:r>
    </w:p>
    <w:p w14:paraId="7521AAAF" w14:textId="77777777" w:rsidR="00D454EA" w:rsidRDefault="00D454EA" w:rsidP="00D454EA">
      <w:pPr>
        <w:bidi/>
        <w:jc w:val="center"/>
        <w:rPr>
          <w:rFonts w:cs="David" w:hint="cs"/>
          <w:b/>
          <w:bCs/>
          <w:u w:val="single"/>
          <w:rtl/>
        </w:rPr>
      </w:pPr>
    </w:p>
    <w:p w14:paraId="279DEAD8" w14:textId="77777777" w:rsidR="00D454EA" w:rsidRDefault="00D454EA" w:rsidP="00D454EA">
      <w:pPr>
        <w:bidi/>
        <w:rPr>
          <w:rFonts w:cs="David" w:hint="cs"/>
          <w:b/>
          <w:bCs/>
          <w:u w:val="single"/>
          <w:rtl/>
        </w:rPr>
      </w:pPr>
    </w:p>
    <w:p w14:paraId="70473044" w14:textId="77777777" w:rsidR="00D454EA" w:rsidRDefault="00D454EA" w:rsidP="00D454EA">
      <w:pPr>
        <w:bidi/>
        <w:rPr>
          <w:rFonts w:cs="David" w:hint="cs"/>
          <w:b/>
          <w:bCs/>
          <w:u w:val="single"/>
          <w:rtl/>
        </w:rPr>
      </w:pPr>
    </w:p>
    <w:p w14:paraId="76138BB3" w14:textId="77777777" w:rsidR="00D454EA" w:rsidRDefault="00D454EA" w:rsidP="00D454EA">
      <w:pPr>
        <w:bidi/>
        <w:rPr>
          <w:rFonts w:cs="David" w:hint="cs"/>
          <w:b/>
          <w:bCs/>
          <w:u w:val="single"/>
          <w:rtl/>
        </w:rPr>
      </w:pPr>
    </w:p>
    <w:p w14:paraId="66E33A8D" w14:textId="77777777" w:rsidR="00D454EA" w:rsidRDefault="00D454EA" w:rsidP="00D454EA">
      <w:pPr>
        <w:bidi/>
        <w:jc w:val="both"/>
        <w:rPr>
          <w:rFonts w:cs="David" w:hint="cs"/>
          <w:rtl/>
        </w:rPr>
      </w:pPr>
      <w:r>
        <w:rPr>
          <w:rFonts w:cs="David" w:hint="cs"/>
          <w:b/>
          <w:bCs/>
          <w:u w:val="single"/>
          <w:rtl/>
        </w:rPr>
        <w:t>סדר היום:</w:t>
      </w:r>
      <w:r>
        <w:rPr>
          <w:rFonts w:cs="David" w:hint="cs"/>
          <w:rtl/>
        </w:rPr>
        <w:t xml:space="preserve">  </w:t>
      </w:r>
    </w:p>
    <w:p w14:paraId="364A1C0C" w14:textId="77777777" w:rsidR="00D454EA" w:rsidRDefault="00D454EA" w:rsidP="00D454EA">
      <w:pPr>
        <w:bidi/>
        <w:jc w:val="center"/>
        <w:rPr>
          <w:rFonts w:cs="David" w:hint="cs"/>
          <w:b/>
          <w:bCs/>
          <w:rtl/>
        </w:rPr>
      </w:pPr>
      <w:r>
        <w:rPr>
          <w:rFonts w:cs="David" w:hint="cs"/>
          <w:b/>
          <w:bCs/>
          <w:rtl/>
        </w:rPr>
        <w:t>קביעת ועדה לדיון בהצעת חוק שוויון הזדמנויות בעבודה (תיקון – נציגי אוכלוסייה ערבית בוועדה מייעצת), התש"ע-2009 – הצעת חה"כ אחמד טיבי (פ/1762/18)</w:t>
      </w:r>
    </w:p>
    <w:p w14:paraId="5422D69E" w14:textId="77777777" w:rsidR="00D454EA" w:rsidRDefault="00D454EA" w:rsidP="00D454EA">
      <w:pPr>
        <w:bidi/>
        <w:jc w:val="both"/>
        <w:rPr>
          <w:rFonts w:cs="David" w:hint="cs"/>
          <w:b/>
          <w:bCs/>
          <w:u w:val="single"/>
          <w:rtl/>
        </w:rPr>
      </w:pPr>
    </w:p>
    <w:p w14:paraId="57905891" w14:textId="77777777" w:rsidR="00D454EA" w:rsidRDefault="00D454EA" w:rsidP="00D454EA">
      <w:pPr>
        <w:bidi/>
        <w:jc w:val="both"/>
        <w:rPr>
          <w:rFonts w:cs="David" w:hint="cs"/>
          <w:b/>
          <w:bCs/>
          <w:rtl/>
        </w:rPr>
      </w:pPr>
    </w:p>
    <w:p w14:paraId="57A2A577" w14:textId="77777777" w:rsidR="00D454EA" w:rsidRDefault="00D454EA" w:rsidP="00D454EA">
      <w:pPr>
        <w:bidi/>
        <w:jc w:val="both"/>
        <w:rPr>
          <w:rFonts w:cs="David" w:hint="cs"/>
          <w:b/>
          <w:bCs/>
          <w:u w:val="single"/>
          <w:rtl/>
        </w:rPr>
      </w:pPr>
      <w:r>
        <w:rPr>
          <w:rFonts w:cs="David" w:hint="cs"/>
          <w:b/>
          <w:bCs/>
          <w:u w:val="single"/>
          <w:rtl/>
        </w:rPr>
        <w:t>נכחו:</w:t>
      </w:r>
    </w:p>
    <w:p w14:paraId="15B2AA90" w14:textId="77777777" w:rsidR="00D454EA" w:rsidRDefault="00D454EA" w:rsidP="00D454EA">
      <w:pPr>
        <w:bidi/>
        <w:jc w:val="both"/>
        <w:rPr>
          <w:rFonts w:cs="David" w:hint="cs"/>
          <w:rtl/>
        </w:rPr>
      </w:pPr>
      <w:r>
        <w:rPr>
          <w:rFonts w:cs="David" w:hint="cs"/>
          <w:b/>
          <w:bCs/>
          <w:u w:val="single"/>
          <w:rtl/>
        </w:rPr>
        <w:t>חברי הוועדה</w:t>
      </w:r>
      <w:r>
        <w:rPr>
          <w:rFonts w:cs="David" w:hint="cs"/>
          <w:rtl/>
        </w:rPr>
        <w:t xml:space="preserve">:    </w:t>
      </w:r>
    </w:p>
    <w:p w14:paraId="0246121C" w14:textId="77777777" w:rsidR="00D454EA" w:rsidRDefault="00D454EA" w:rsidP="00D454EA">
      <w:pPr>
        <w:bidi/>
        <w:jc w:val="both"/>
        <w:rPr>
          <w:rFonts w:cs="David" w:hint="cs"/>
          <w:rtl/>
        </w:rPr>
      </w:pPr>
      <w:r>
        <w:rPr>
          <w:rFonts w:cs="David" w:hint="cs"/>
          <w:rtl/>
        </w:rPr>
        <w:t>יריב לוין – היו"ר</w:t>
      </w:r>
    </w:p>
    <w:p w14:paraId="55316DB3" w14:textId="77777777" w:rsidR="00D454EA" w:rsidRDefault="00D454EA" w:rsidP="00D454EA">
      <w:pPr>
        <w:bidi/>
        <w:jc w:val="both"/>
        <w:rPr>
          <w:rFonts w:cs="David" w:hint="cs"/>
          <w:rtl/>
        </w:rPr>
      </w:pPr>
      <w:r>
        <w:rPr>
          <w:rFonts w:cs="David" w:hint="cs"/>
          <w:rtl/>
        </w:rPr>
        <w:t>רחל אדטו</w:t>
      </w:r>
    </w:p>
    <w:p w14:paraId="644A4857" w14:textId="77777777" w:rsidR="00D454EA" w:rsidRDefault="00D454EA" w:rsidP="00D454EA">
      <w:pPr>
        <w:bidi/>
        <w:jc w:val="both"/>
        <w:rPr>
          <w:rFonts w:cs="David" w:hint="cs"/>
          <w:rtl/>
        </w:rPr>
      </w:pPr>
      <w:r>
        <w:rPr>
          <w:rFonts w:cs="David" w:hint="cs"/>
          <w:rtl/>
        </w:rPr>
        <w:t>אורי אורבך</w:t>
      </w:r>
    </w:p>
    <w:p w14:paraId="10C61A0F" w14:textId="77777777" w:rsidR="00D454EA" w:rsidRDefault="00D454EA" w:rsidP="00D454EA">
      <w:pPr>
        <w:bidi/>
        <w:jc w:val="both"/>
        <w:rPr>
          <w:rFonts w:cs="David" w:hint="cs"/>
          <w:rtl/>
        </w:rPr>
      </w:pPr>
      <w:r>
        <w:rPr>
          <w:rFonts w:cs="David" w:hint="cs"/>
          <w:rtl/>
        </w:rPr>
        <w:t>חיים אורון</w:t>
      </w:r>
    </w:p>
    <w:p w14:paraId="1AE26CDF" w14:textId="77777777" w:rsidR="00D454EA" w:rsidRDefault="00D454EA" w:rsidP="00D454EA">
      <w:pPr>
        <w:bidi/>
        <w:jc w:val="both"/>
        <w:rPr>
          <w:rFonts w:cs="David" w:hint="cs"/>
          <w:rtl/>
        </w:rPr>
      </w:pPr>
      <w:r>
        <w:rPr>
          <w:rFonts w:cs="David" w:hint="cs"/>
          <w:rtl/>
        </w:rPr>
        <w:t>רוברט אילטוב</w:t>
      </w:r>
    </w:p>
    <w:p w14:paraId="7B775C0F" w14:textId="77777777" w:rsidR="00D454EA" w:rsidRDefault="00D454EA" w:rsidP="00D454EA">
      <w:pPr>
        <w:bidi/>
        <w:jc w:val="both"/>
        <w:rPr>
          <w:rFonts w:cs="David" w:hint="cs"/>
          <w:rtl/>
        </w:rPr>
      </w:pPr>
      <w:r>
        <w:rPr>
          <w:rFonts w:cs="David" w:hint="cs"/>
          <w:rtl/>
        </w:rPr>
        <w:t>זאב אלקין</w:t>
      </w:r>
    </w:p>
    <w:p w14:paraId="2D139C5E" w14:textId="77777777" w:rsidR="00D454EA" w:rsidRDefault="00D454EA" w:rsidP="00D454EA">
      <w:pPr>
        <w:bidi/>
        <w:jc w:val="both"/>
        <w:rPr>
          <w:rFonts w:cs="David" w:hint="cs"/>
          <w:rtl/>
        </w:rPr>
      </w:pPr>
      <w:r>
        <w:rPr>
          <w:rFonts w:cs="David" w:hint="cs"/>
          <w:rtl/>
        </w:rPr>
        <w:t>אופיר אקוניס</w:t>
      </w:r>
    </w:p>
    <w:p w14:paraId="646291CC" w14:textId="77777777" w:rsidR="00D454EA" w:rsidRDefault="00D454EA" w:rsidP="00D454EA">
      <w:pPr>
        <w:bidi/>
        <w:jc w:val="both"/>
        <w:rPr>
          <w:rFonts w:cs="David" w:hint="cs"/>
          <w:rtl/>
        </w:rPr>
      </w:pPr>
      <w:r>
        <w:rPr>
          <w:rFonts w:cs="David" w:hint="cs"/>
          <w:rtl/>
        </w:rPr>
        <w:t>אלקין בן סימון</w:t>
      </w:r>
    </w:p>
    <w:p w14:paraId="34801C2C" w14:textId="77777777" w:rsidR="00D454EA" w:rsidRDefault="00D454EA" w:rsidP="00D454EA">
      <w:pPr>
        <w:bidi/>
        <w:jc w:val="both"/>
        <w:rPr>
          <w:rFonts w:cs="David" w:hint="cs"/>
          <w:rtl/>
        </w:rPr>
      </w:pPr>
      <w:r>
        <w:rPr>
          <w:rFonts w:cs="David" w:hint="cs"/>
          <w:rtl/>
        </w:rPr>
        <w:t>רוברט אילטוב</w:t>
      </w:r>
    </w:p>
    <w:p w14:paraId="31C58E64" w14:textId="77777777" w:rsidR="00D454EA" w:rsidRDefault="00D454EA" w:rsidP="00D454EA">
      <w:pPr>
        <w:bidi/>
        <w:jc w:val="both"/>
        <w:rPr>
          <w:rFonts w:cs="David" w:hint="cs"/>
          <w:rtl/>
        </w:rPr>
      </w:pPr>
      <w:r>
        <w:rPr>
          <w:rFonts w:cs="David" w:hint="cs"/>
          <w:rtl/>
        </w:rPr>
        <w:t>נסים זאב</w:t>
      </w:r>
    </w:p>
    <w:p w14:paraId="02F453F8" w14:textId="77777777" w:rsidR="00D454EA" w:rsidRDefault="00D454EA" w:rsidP="00D454EA">
      <w:pPr>
        <w:bidi/>
        <w:jc w:val="both"/>
        <w:rPr>
          <w:rFonts w:cs="David" w:hint="cs"/>
          <w:rtl/>
        </w:rPr>
      </w:pPr>
      <w:r>
        <w:rPr>
          <w:rFonts w:cs="David" w:hint="cs"/>
          <w:rtl/>
        </w:rPr>
        <w:t>דב חנין</w:t>
      </w:r>
    </w:p>
    <w:p w14:paraId="72460910" w14:textId="77777777" w:rsidR="00D454EA" w:rsidRDefault="00D454EA" w:rsidP="00D454EA">
      <w:pPr>
        <w:bidi/>
        <w:jc w:val="both"/>
        <w:rPr>
          <w:rFonts w:cs="David" w:hint="cs"/>
          <w:rtl/>
        </w:rPr>
      </w:pPr>
      <w:r>
        <w:rPr>
          <w:rFonts w:cs="David" w:hint="cs"/>
          <w:rtl/>
        </w:rPr>
        <w:t>ציפי חוטובלי</w:t>
      </w:r>
    </w:p>
    <w:p w14:paraId="03D69EF5" w14:textId="77777777" w:rsidR="00D454EA" w:rsidRDefault="00D454EA" w:rsidP="00D454EA">
      <w:pPr>
        <w:bidi/>
        <w:jc w:val="both"/>
        <w:rPr>
          <w:rFonts w:cs="David" w:hint="cs"/>
          <w:rtl/>
        </w:rPr>
      </w:pPr>
      <w:r>
        <w:rPr>
          <w:rFonts w:cs="David" w:hint="cs"/>
          <w:rtl/>
        </w:rPr>
        <w:t>אחמד טיבי</w:t>
      </w:r>
    </w:p>
    <w:p w14:paraId="5B9CD606" w14:textId="77777777" w:rsidR="00D454EA" w:rsidRDefault="00D454EA" w:rsidP="00D454EA">
      <w:pPr>
        <w:bidi/>
        <w:jc w:val="both"/>
        <w:rPr>
          <w:rFonts w:cs="David" w:hint="cs"/>
          <w:rtl/>
        </w:rPr>
      </w:pPr>
      <w:r>
        <w:rPr>
          <w:rFonts w:cs="David" w:hint="cs"/>
          <w:rtl/>
        </w:rPr>
        <w:t>אליעזר  מוזס</w:t>
      </w:r>
    </w:p>
    <w:p w14:paraId="2ACB86C9" w14:textId="77777777" w:rsidR="00D454EA" w:rsidRDefault="00D454EA" w:rsidP="00D454EA">
      <w:pPr>
        <w:bidi/>
        <w:jc w:val="both"/>
        <w:rPr>
          <w:rFonts w:cs="David" w:hint="cs"/>
          <w:rtl/>
        </w:rPr>
      </w:pPr>
      <w:r>
        <w:rPr>
          <w:rFonts w:cs="David" w:hint="cs"/>
          <w:rtl/>
        </w:rPr>
        <w:t>אברהם מיכאלי</w:t>
      </w:r>
    </w:p>
    <w:p w14:paraId="5CFEA85B" w14:textId="77777777" w:rsidR="00D454EA" w:rsidRDefault="00D454EA" w:rsidP="00D454EA">
      <w:pPr>
        <w:bidi/>
        <w:jc w:val="both"/>
        <w:rPr>
          <w:rFonts w:cs="David" w:hint="cs"/>
          <w:rtl/>
        </w:rPr>
      </w:pPr>
      <w:r>
        <w:rPr>
          <w:rFonts w:cs="David" w:hint="cs"/>
          <w:rtl/>
        </w:rPr>
        <w:t>שלמה מולה</w:t>
      </w:r>
    </w:p>
    <w:p w14:paraId="308D9502" w14:textId="77777777" w:rsidR="00D454EA" w:rsidRDefault="00D454EA" w:rsidP="00D454EA">
      <w:pPr>
        <w:bidi/>
        <w:jc w:val="both"/>
        <w:rPr>
          <w:rFonts w:cs="David" w:hint="cs"/>
          <w:rtl/>
        </w:rPr>
      </w:pPr>
      <w:r>
        <w:rPr>
          <w:rFonts w:cs="David" w:hint="cs"/>
          <w:rtl/>
        </w:rPr>
        <w:t>ציון פיניאן</w:t>
      </w:r>
    </w:p>
    <w:p w14:paraId="429A416C" w14:textId="77777777" w:rsidR="00D454EA" w:rsidRDefault="00D454EA" w:rsidP="00D454EA">
      <w:pPr>
        <w:bidi/>
        <w:jc w:val="both"/>
        <w:rPr>
          <w:rFonts w:cs="David" w:hint="cs"/>
          <w:rtl/>
        </w:rPr>
      </w:pPr>
      <w:r>
        <w:rPr>
          <w:rFonts w:cs="David" w:hint="cs"/>
          <w:rtl/>
        </w:rPr>
        <w:t>עמירפרץ</w:t>
      </w:r>
    </w:p>
    <w:p w14:paraId="32CCA1F4" w14:textId="77777777" w:rsidR="00D454EA" w:rsidRDefault="00D454EA" w:rsidP="00D454EA">
      <w:pPr>
        <w:bidi/>
        <w:jc w:val="both"/>
        <w:rPr>
          <w:rFonts w:cs="David" w:hint="cs"/>
          <w:rtl/>
        </w:rPr>
      </w:pPr>
    </w:p>
    <w:p w14:paraId="6F6DDFAF" w14:textId="77777777" w:rsidR="00D454EA" w:rsidRDefault="00D454EA" w:rsidP="00D454EA">
      <w:pPr>
        <w:bidi/>
        <w:jc w:val="both"/>
        <w:rPr>
          <w:rFonts w:cs="David" w:hint="cs"/>
          <w:rtl/>
        </w:rPr>
      </w:pPr>
      <w:r>
        <w:rPr>
          <w:rFonts w:cs="David" w:hint="cs"/>
          <w:rtl/>
        </w:rPr>
        <w:t>מ"מ: רוברט טבייב</w:t>
      </w:r>
    </w:p>
    <w:p w14:paraId="652B38CE" w14:textId="77777777" w:rsidR="00D454EA" w:rsidRDefault="00D454EA" w:rsidP="00D454EA">
      <w:pPr>
        <w:bidi/>
        <w:jc w:val="both"/>
        <w:rPr>
          <w:rFonts w:cs="David" w:hint="cs"/>
          <w:rtl/>
        </w:rPr>
      </w:pPr>
      <w:r>
        <w:rPr>
          <w:rFonts w:cs="David" w:hint="cs"/>
          <w:rtl/>
        </w:rPr>
        <w:t>ליה שמטוב</w:t>
      </w:r>
    </w:p>
    <w:p w14:paraId="462F16F8" w14:textId="77777777" w:rsidR="00D454EA" w:rsidRDefault="00D454EA" w:rsidP="00D454EA">
      <w:pPr>
        <w:bidi/>
        <w:jc w:val="both"/>
        <w:rPr>
          <w:rFonts w:cs="David" w:hint="cs"/>
          <w:rtl/>
        </w:rPr>
      </w:pPr>
    </w:p>
    <w:p w14:paraId="179103A9" w14:textId="77777777" w:rsidR="00D454EA" w:rsidRDefault="00D454EA" w:rsidP="00D454EA">
      <w:pPr>
        <w:bidi/>
        <w:jc w:val="both"/>
        <w:rPr>
          <w:rFonts w:cs="David" w:hint="cs"/>
          <w:rtl/>
        </w:rPr>
      </w:pPr>
    </w:p>
    <w:p w14:paraId="31461C86" w14:textId="77777777" w:rsidR="00D454EA" w:rsidRDefault="00D454EA" w:rsidP="00D454EA">
      <w:pPr>
        <w:bidi/>
        <w:jc w:val="both"/>
        <w:rPr>
          <w:rFonts w:cs="David" w:hint="cs"/>
          <w:rtl/>
        </w:rPr>
      </w:pPr>
    </w:p>
    <w:p w14:paraId="69C10802" w14:textId="77777777" w:rsidR="00D454EA" w:rsidRDefault="00D454EA" w:rsidP="00D454EA">
      <w:pPr>
        <w:bidi/>
        <w:jc w:val="both"/>
        <w:rPr>
          <w:rFonts w:cs="David" w:hint="cs"/>
          <w:rtl/>
        </w:rPr>
      </w:pPr>
      <w:r>
        <w:rPr>
          <w:rFonts w:cs="David" w:hint="cs"/>
          <w:b/>
          <w:bCs/>
          <w:u w:val="single"/>
          <w:rtl/>
        </w:rPr>
        <w:t>מנהלת הוועדה</w:t>
      </w:r>
      <w:r>
        <w:rPr>
          <w:rFonts w:cs="David" w:hint="cs"/>
          <w:rtl/>
        </w:rPr>
        <w:t>:</w:t>
      </w:r>
    </w:p>
    <w:p w14:paraId="2D5D31EF" w14:textId="77777777" w:rsidR="00D454EA" w:rsidRDefault="00D454EA" w:rsidP="00D454EA">
      <w:pPr>
        <w:bidi/>
        <w:jc w:val="both"/>
        <w:rPr>
          <w:rFonts w:cs="David" w:hint="cs"/>
          <w:rtl/>
        </w:rPr>
      </w:pPr>
      <w:r>
        <w:rPr>
          <w:rFonts w:cs="David" w:hint="cs"/>
          <w:rtl/>
        </w:rPr>
        <w:t xml:space="preserve">אתי בן-יוסף </w:t>
      </w:r>
    </w:p>
    <w:p w14:paraId="6B51654E" w14:textId="77777777" w:rsidR="00D454EA" w:rsidRDefault="00D454EA" w:rsidP="00D454EA">
      <w:pPr>
        <w:bidi/>
        <w:jc w:val="both"/>
        <w:rPr>
          <w:rFonts w:cs="David" w:hint="cs"/>
          <w:rtl/>
        </w:rPr>
      </w:pPr>
    </w:p>
    <w:p w14:paraId="2CA8461E" w14:textId="77777777" w:rsidR="00D454EA" w:rsidRDefault="00D454EA" w:rsidP="00D454EA">
      <w:pPr>
        <w:bidi/>
        <w:jc w:val="both"/>
        <w:rPr>
          <w:rFonts w:cs="David" w:hint="cs"/>
          <w:rtl/>
        </w:rPr>
      </w:pPr>
      <w:r>
        <w:rPr>
          <w:rFonts w:cs="David" w:hint="cs"/>
          <w:b/>
          <w:bCs/>
          <w:u w:val="single"/>
          <w:rtl/>
        </w:rPr>
        <w:t>ייעוץ משפטי</w:t>
      </w:r>
      <w:r>
        <w:rPr>
          <w:rFonts w:cs="David" w:hint="cs"/>
          <w:u w:val="single"/>
          <w:rtl/>
        </w:rPr>
        <w:t>:</w:t>
      </w:r>
      <w:r>
        <w:rPr>
          <w:rFonts w:cs="David" w:hint="cs"/>
          <w:rtl/>
        </w:rPr>
        <w:t xml:space="preserve">  </w:t>
      </w:r>
    </w:p>
    <w:p w14:paraId="4E96AC36" w14:textId="77777777" w:rsidR="00D454EA" w:rsidRDefault="00D454EA" w:rsidP="00D454EA">
      <w:pPr>
        <w:bidi/>
        <w:jc w:val="both"/>
        <w:rPr>
          <w:rFonts w:cs="David" w:hint="cs"/>
          <w:rtl/>
        </w:rPr>
      </w:pPr>
      <w:r>
        <w:rPr>
          <w:rFonts w:cs="David" w:hint="cs"/>
          <w:rtl/>
        </w:rPr>
        <w:t>ארבל אסטרחן</w:t>
      </w:r>
    </w:p>
    <w:p w14:paraId="0559801E" w14:textId="77777777" w:rsidR="00D454EA" w:rsidRDefault="00D454EA" w:rsidP="00D454EA">
      <w:pPr>
        <w:bidi/>
        <w:jc w:val="both"/>
        <w:rPr>
          <w:rFonts w:cs="David" w:hint="cs"/>
          <w:rtl/>
        </w:rPr>
      </w:pPr>
      <w:r>
        <w:rPr>
          <w:rFonts w:cs="David" w:hint="cs"/>
          <w:rtl/>
        </w:rPr>
        <w:t>רן בר יושפט</w:t>
      </w:r>
    </w:p>
    <w:p w14:paraId="5594B2F9" w14:textId="77777777" w:rsidR="00D454EA" w:rsidRDefault="00D454EA" w:rsidP="00D454EA">
      <w:pPr>
        <w:bidi/>
        <w:jc w:val="both"/>
        <w:rPr>
          <w:rFonts w:cs="David" w:hint="cs"/>
          <w:b/>
          <w:bCs/>
          <w:u w:val="single"/>
          <w:rtl/>
        </w:rPr>
      </w:pPr>
    </w:p>
    <w:p w14:paraId="44A2DD83" w14:textId="77777777" w:rsidR="00D454EA" w:rsidRDefault="00D454EA" w:rsidP="00D454EA">
      <w:pPr>
        <w:bidi/>
        <w:jc w:val="both"/>
        <w:rPr>
          <w:rFonts w:cs="David" w:hint="cs"/>
          <w:rtl/>
        </w:rPr>
      </w:pPr>
      <w:r>
        <w:rPr>
          <w:rFonts w:cs="David" w:hint="cs"/>
          <w:b/>
          <w:bCs/>
          <w:u w:val="single"/>
          <w:rtl/>
        </w:rPr>
        <w:t>רשמת פרלמנטרית</w:t>
      </w:r>
      <w:r>
        <w:rPr>
          <w:rFonts w:cs="David" w:hint="cs"/>
          <w:rtl/>
        </w:rPr>
        <w:t xml:space="preserve">:       </w:t>
      </w:r>
      <w:smartTag w:uri="urn:schemas-microsoft-com:office:smarttags" w:element="PersonName">
        <w:r>
          <w:rPr>
            <w:rFonts w:cs="David" w:hint="cs"/>
            <w:rtl/>
          </w:rPr>
          <w:t>לאה קיקיון</w:t>
        </w:r>
      </w:smartTag>
    </w:p>
    <w:p w14:paraId="3718C960" w14:textId="77777777" w:rsidR="00D454EA" w:rsidRDefault="00D454EA" w:rsidP="00D454EA">
      <w:pPr>
        <w:keepNext/>
        <w:bidi/>
        <w:jc w:val="both"/>
        <w:rPr>
          <w:rFonts w:cs="David" w:hint="cs"/>
          <w:rtl/>
        </w:rPr>
      </w:pPr>
      <w:r>
        <w:rPr>
          <w:rtl/>
        </w:rPr>
        <w:br w:type="page"/>
      </w:r>
    </w:p>
    <w:p w14:paraId="4CF23919" w14:textId="77777777" w:rsidR="00D454EA" w:rsidRPr="00D454EA" w:rsidRDefault="00D454EA" w:rsidP="00D454EA">
      <w:pPr>
        <w:bidi/>
        <w:jc w:val="center"/>
        <w:rPr>
          <w:rFonts w:cs="David" w:hint="cs"/>
          <w:b/>
          <w:bCs/>
          <w:u w:val="single"/>
          <w:rtl/>
        </w:rPr>
      </w:pPr>
      <w:r>
        <w:rPr>
          <w:rFonts w:cs="David" w:hint="cs"/>
          <w:b/>
          <w:bCs/>
          <w:rtl/>
        </w:rPr>
        <w:t xml:space="preserve">קביעת ועדה לדיון בהצעת חוק שוויון הזדמנויות בעבודה (תיקון – נציגי אוכלוסייה ערבית </w:t>
      </w:r>
      <w:r w:rsidRPr="00D454EA">
        <w:rPr>
          <w:rFonts w:cs="David" w:hint="cs"/>
          <w:b/>
          <w:bCs/>
          <w:u w:val="single"/>
          <w:rtl/>
        </w:rPr>
        <w:t>בוועדה מייעצת), התש"ע-2009 – הצעת חה"כ אחמד טיבי (פ/1762/18)</w:t>
      </w:r>
    </w:p>
    <w:p w14:paraId="03854A07" w14:textId="77777777" w:rsidR="00D454EA" w:rsidRDefault="00D454EA" w:rsidP="00D454EA">
      <w:pPr>
        <w:bidi/>
        <w:jc w:val="center"/>
        <w:rPr>
          <w:rFonts w:cs="David" w:hint="cs"/>
          <w:b/>
          <w:bCs/>
          <w:rtl/>
        </w:rPr>
      </w:pPr>
    </w:p>
    <w:p w14:paraId="2B75AF2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CCC74DB" w14:textId="77777777" w:rsidR="00D454EA" w:rsidRDefault="00D454EA" w:rsidP="00D454EA">
      <w:pPr>
        <w:bidi/>
        <w:jc w:val="both"/>
        <w:rPr>
          <w:rFonts w:cs="David" w:hint="cs"/>
          <w:u w:val="single"/>
          <w:rtl/>
        </w:rPr>
      </w:pPr>
    </w:p>
    <w:p w14:paraId="2AABD6AB" w14:textId="77777777" w:rsidR="00D454EA" w:rsidRDefault="00D454EA" w:rsidP="00D454EA">
      <w:pPr>
        <w:bidi/>
        <w:jc w:val="both"/>
        <w:rPr>
          <w:rFonts w:cs="David" w:hint="cs"/>
          <w:rtl/>
        </w:rPr>
      </w:pPr>
      <w:r>
        <w:rPr>
          <w:rFonts w:cs="David" w:hint="cs"/>
          <w:rtl/>
        </w:rPr>
        <w:t xml:space="preserve">            שלום ולכולם, אני מתכבד לפתוח את הישיבה. על סדר היום - קביעת ועדה לדיון בהצעת חוק שוויון הזדמנויות בעבודה (תיקון – נציגי אוכלוסייה ערבית בוועדה מייעצת), התש"ע-2009 – הצעת חה"כ אחמד טיבי (פ/1762/18). </w:t>
      </w:r>
    </w:p>
    <w:p w14:paraId="1D57212F" w14:textId="77777777" w:rsidR="00D454EA" w:rsidRDefault="00D454EA" w:rsidP="00D454EA">
      <w:pPr>
        <w:bidi/>
        <w:jc w:val="both"/>
        <w:rPr>
          <w:rFonts w:cs="David" w:hint="cs"/>
          <w:rtl/>
        </w:rPr>
      </w:pPr>
    </w:p>
    <w:p w14:paraId="32A0D15B" w14:textId="77777777" w:rsidR="00D454EA" w:rsidRDefault="00D454EA" w:rsidP="00D454EA">
      <w:pPr>
        <w:bidi/>
        <w:jc w:val="both"/>
        <w:rPr>
          <w:rFonts w:cs="David" w:hint="cs"/>
          <w:rtl/>
        </w:rPr>
      </w:pPr>
      <w:r>
        <w:rPr>
          <w:rFonts w:cs="David" w:hint="cs"/>
          <w:rtl/>
        </w:rPr>
        <w:tab/>
        <w:t xml:space="preserve">חבר הכנסת טיבי, בבקשה. </w:t>
      </w:r>
    </w:p>
    <w:p w14:paraId="5E8C5C42" w14:textId="77777777" w:rsidR="00D454EA" w:rsidRDefault="00D454EA" w:rsidP="00D454EA">
      <w:pPr>
        <w:bidi/>
        <w:jc w:val="both"/>
        <w:rPr>
          <w:rFonts w:cs="David" w:hint="cs"/>
          <w:rtl/>
        </w:rPr>
      </w:pPr>
    </w:p>
    <w:p w14:paraId="49BC45C3" w14:textId="77777777" w:rsidR="00D454EA" w:rsidRDefault="00D454EA" w:rsidP="00D454EA">
      <w:pPr>
        <w:bidi/>
        <w:jc w:val="both"/>
        <w:rPr>
          <w:rFonts w:cs="David" w:hint="cs"/>
          <w:u w:val="single"/>
          <w:rtl/>
        </w:rPr>
      </w:pPr>
      <w:r>
        <w:rPr>
          <w:rFonts w:cs="David" w:hint="cs"/>
          <w:u w:val="single"/>
          <w:rtl/>
        </w:rPr>
        <w:t>אחמד טיבי:</w:t>
      </w:r>
    </w:p>
    <w:p w14:paraId="56CD385C" w14:textId="77777777" w:rsidR="00D454EA" w:rsidRDefault="00D454EA" w:rsidP="00D454EA">
      <w:pPr>
        <w:bidi/>
        <w:jc w:val="both"/>
        <w:rPr>
          <w:rFonts w:cs="David" w:hint="cs"/>
          <w:rtl/>
        </w:rPr>
      </w:pPr>
    </w:p>
    <w:p w14:paraId="19F7F831" w14:textId="77777777" w:rsidR="00D454EA" w:rsidRDefault="00D454EA" w:rsidP="00D454EA">
      <w:pPr>
        <w:bidi/>
        <w:jc w:val="both"/>
        <w:rPr>
          <w:rFonts w:cs="David" w:hint="cs"/>
          <w:rtl/>
        </w:rPr>
      </w:pPr>
      <w:r>
        <w:rPr>
          <w:rFonts w:cs="David" w:hint="cs"/>
          <w:rtl/>
        </w:rPr>
        <w:t xml:space="preserve">            אדוני היושב ראש, הצעת החוק הזו התקבלה בתמיכת הממשלה בחודש יוני, שנה שעברה. הצביעו בעדה 36 ונגד- 1. אני עדיין מחפש מי הוא האחד. זה היה בתמיכת הממשלה, תמיכת הקואליציה, כולם. </w:t>
      </w:r>
    </w:p>
    <w:p w14:paraId="58F93050" w14:textId="77777777" w:rsidR="00D454EA" w:rsidRDefault="00D454EA" w:rsidP="00D454EA">
      <w:pPr>
        <w:bidi/>
        <w:jc w:val="both"/>
        <w:rPr>
          <w:rFonts w:cs="David" w:hint="cs"/>
          <w:rtl/>
        </w:rPr>
      </w:pPr>
    </w:p>
    <w:p w14:paraId="6ABF55F6" w14:textId="77777777" w:rsidR="00D454EA" w:rsidRDefault="00D454EA" w:rsidP="00D454EA">
      <w:pPr>
        <w:bidi/>
        <w:jc w:val="both"/>
        <w:rPr>
          <w:rFonts w:cs="David" w:hint="cs"/>
          <w:rtl/>
        </w:rPr>
      </w:pPr>
      <w:r>
        <w:rPr>
          <w:rFonts w:cs="David" w:hint="cs"/>
          <w:rtl/>
        </w:rPr>
        <w:tab/>
        <w:t xml:space="preserve">הצעת החוק הזו התקבלה בחודש יוני 2010. מאז עברו 8 חודשים והיא היתה אמורה להגיע לכאן, לוועדת הכנסת, כדי להכריע לאיזו ועדה להעביר אותה. ההצעה מדברת על נציג ערבי בנציבות שוויון הזדמנויות במשרד התמ"ת. על פניו מדובר בהליך רגיל, טריביאלי, שצריך להביא את העניין לוועדת הכנסת כדי להכריע. דעתו של יושב ראש ועדת הכנסת היתה שונה, באופן פרטי, אבל הוא גם יושב ראש ועדת הכנסת, יש לו סמכויות, וסמכותו איפשרה לו לעכב את ההצעה הזו לוועדה כדי להכריע לאן לנווט אותה. אני מסתפק בחוות הדעת של הייעוץ המשפטי של הכנסת לאן להעביר אותה. נדמה לי שבדרך כלל זה הולך לוועדת העבודה </w:t>
      </w:r>
      <w:r>
        <w:rPr>
          <w:rFonts w:cs="David"/>
          <w:rtl/>
        </w:rPr>
        <w:t>–</w:t>
      </w:r>
      <w:r>
        <w:rPr>
          <w:rFonts w:cs="David" w:hint="cs"/>
          <w:rtl/>
        </w:rPr>
        <w:t xml:space="preserve"> דברים שקשורים בדברים האלה, ולכן מזמן היה צריך להעביר אותה לוועדת העבודה. אני אקרא כמה שמות מהזיכרון של אלה שהצביעו בעד הצעת החוק, אז: אופיר אקוניס, ציפי חוטובלי,  3 מסיעת "יהדות התורה", 3 מש,ס, 2 מישראל ביתנו – כולכם הצבעתם בעד, וגם ראש הממשלה. </w:t>
      </w:r>
    </w:p>
    <w:p w14:paraId="4951A398" w14:textId="77777777" w:rsidR="00D454EA" w:rsidRDefault="00D454EA" w:rsidP="00D454EA">
      <w:pPr>
        <w:bidi/>
        <w:jc w:val="both"/>
        <w:rPr>
          <w:rFonts w:cs="David" w:hint="cs"/>
          <w:rtl/>
        </w:rPr>
      </w:pPr>
    </w:p>
    <w:p w14:paraId="5BFDE744" w14:textId="77777777" w:rsidR="00D454EA" w:rsidRPr="00A030F0" w:rsidRDefault="00D454EA" w:rsidP="00D454EA">
      <w:pPr>
        <w:bidi/>
        <w:jc w:val="both"/>
        <w:rPr>
          <w:rFonts w:cs="David" w:hint="cs"/>
          <w:u w:val="single"/>
          <w:rtl/>
        </w:rPr>
      </w:pPr>
      <w:r w:rsidRPr="00A030F0">
        <w:rPr>
          <w:rFonts w:cs="David" w:hint="cs"/>
          <w:u w:val="single"/>
          <w:rtl/>
        </w:rPr>
        <w:t>קריאות:</w:t>
      </w:r>
    </w:p>
    <w:p w14:paraId="369E0EDE" w14:textId="77777777" w:rsidR="00D454EA" w:rsidRDefault="00D454EA" w:rsidP="00D454EA">
      <w:pPr>
        <w:bidi/>
        <w:jc w:val="both"/>
        <w:rPr>
          <w:rFonts w:cs="David" w:hint="cs"/>
          <w:rtl/>
        </w:rPr>
      </w:pPr>
    </w:p>
    <w:p w14:paraId="68AD3B74"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58CEC50E" w14:textId="77777777" w:rsidR="00D454EA" w:rsidRDefault="00D454EA" w:rsidP="00D454EA">
      <w:pPr>
        <w:bidi/>
        <w:jc w:val="both"/>
        <w:rPr>
          <w:rFonts w:cs="David" w:hint="cs"/>
          <w:rtl/>
        </w:rPr>
      </w:pPr>
    </w:p>
    <w:p w14:paraId="0F6A83DA" w14:textId="77777777" w:rsidR="00D454EA" w:rsidRPr="00A030F0" w:rsidRDefault="00D454EA" w:rsidP="00D454EA">
      <w:pPr>
        <w:bidi/>
        <w:jc w:val="both"/>
        <w:rPr>
          <w:rFonts w:cs="David" w:hint="cs"/>
          <w:u w:val="single"/>
          <w:rtl/>
        </w:rPr>
      </w:pPr>
      <w:r w:rsidRPr="00A030F0">
        <w:rPr>
          <w:rFonts w:cs="David" w:hint="cs"/>
          <w:u w:val="single"/>
          <w:rtl/>
        </w:rPr>
        <w:t>אחמד טיבי:</w:t>
      </w:r>
    </w:p>
    <w:p w14:paraId="04510CE7" w14:textId="77777777" w:rsidR="00D454EA" w:rsidRDefault="00D454EA" w:rsidP="00D454EA">
      <w:pPr>
        <w:bidi/>
        <w:jc w:val="both"/>
        <w:rPr>
          <w:rFonts w:cs="David" w:hint="cs"/>
          <w:rtl/>
        </w:rPr>
      </w:pPr>
    </w:p>
    <w:p w14:paraId="3468B111" w14:textId="77777777" w:rsidR="00D454EA" w:rsidRDefault="00D454EA" w:rsidP="00D454EA">
      <w:pPr>
        <w:bidi/>
        <w:jc w:val="both"/>
        <w:rPr>
          <w:rFonts w:cs="David" w:hint="cs"/>
          <w:rtl/>
        </w:rPr>
      </w:pPr>
      <w:r>
        <w:rPr>
          <w:rFonts w:cs="David" w:hint="cs"/>
          <w:rtl/>
        </w:rPr>
        <w:tab/>
        <w:t xml:space="preserve">ולכן אני מבקש מהוועדה בהליך רגיל, נורמלי, נורמטיבי, לאשר את העברת ההצעה לוועדת העבודה, הרווחה והבריאות. </w:t>
      </w:r>
    </w:p>
    <w:p w14:paraId="2F5DA707" w14:textId="77777777" w:rsidR="00D454EA" w:rsidRDefault="00D454EA" w:rsidP="00D454EA">
      <w:pPr>
        <w:bidi/>
        <w:jc w:val="both"/>
        <w:rPr>
          <w:rFonts w:cs="David" w:hint="cs"/>
          <w:rtl/>
        </w:rPr>
      </w:pPr>
    </w:p>
    <w:p w14:paraId="36DD86D1" w14:textId="77777777" w:rsidR="00D454EA" w:rsidRPr="00A030F0" w:rsidRDefault="00D454EA" w:rsidP="00D454EA">
      <w:pPr>
        <w:bidi/>
        <w:jc w:val="both"/>
        <w:rPr>
          <w:rFonts w:cs="David" w:hint="cs"/>
          <w:u w:val="single"/>
          <w:rtl/>
        </w:rPr>
      </w:pPr>
      <w:r w:rsidRPr="00A030F0">
        <w:rPr>
          <w:rFonts w:cs="David" w:hint="cs"/>
          <w:u w:val="single"/>
          <w:rtl/>
        </w:rPr>
        <w:t>קריאות:</w:t>
      </w:r>
    </w:p>
    <w:p w14:paraId="6B89E082" w14:textId="77777777" w:rsidR="00D454EA" w:rsidRDefault="00D454EA" w:rsidP="00D454EA">
      <w:pPr>
        <w:bidi/>
        <w:jc w:val="both"/>
        <w:rPr>
          <w:rFonts w:cs="David" w:hint="cs"/>
          <w:rtl/>
        </w:rPr>
      </w:pPr>
    </w:p>
    <w:p w14:paraId="2376BA3D"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1CD375ED" w14:textId="77777777" w:rsidR="00D454EA" w:rsidRDefault="00D454EA" w:rsidP="00D454EA">
      <w:pPr>
        <w:bidi/>
        <w:jc w:val="both"/>
        <w:rPr>
          <w:rFonts w:cs="David" w:hint="cs"/>
          <w:rtl/>
        </w:rPr>
      </w:pPr>
    </w:p>
    <w:p w14:paraId="775FCEAD" w14:textId="77777777" w:rsidR="00D454EA" w:rsidRPr="00A030F0" w:rsidRDefault="00D454EA" w:rsidP="00D454EA">
      <w:pPr>
        <w:bidi/>
        <w:jc w:val="both"/>
        <w:rPr>
          <w:rFonts w:cs="David" w:hint="cs"/>
          <w:u w:val="single"/>
          <w:rtl/>
        </w:rPr>
      </w:pPr>
      <w:r w:rsidRPr="00A030F0">
        <w:rPr>
          <w:rFonts w:cs="David" w:hint="cs"/>
          <w:u w:val="single"/>
          <w:rtl/>
        </w:rPr>
        <w:t>אחמד טיבי:</w:t>
      </w:r>
    </w:p>
    <w:p w14:paraId="3188AAED" w14:textId="77777777" w:rsidR="00D454EA" w:rsidRDefault="00D454EA" w:rsidP="00D454EA">
      <w:pPr>
        <w:bidi/>
        <w:jc w:val="both"/>
        <w:rPr>
          <w:rFonts w:cs="David" w:hint="cs"/>
          <w:rtl/>
        </w:rPr>
      </w:pPr>
    </w:p>
    <w:p w14:paraId="6312051C" w14:textId="77777777" w:rsidR="00D454EA" w:rsidRDefault="00D454EA" w:rsidP="00D454EA">
      <w:pPr>
        <w:bidi/>
        <w:jc w:val="both"/>
        <w:rPr>
          <w:rFonts w:cs="David" w:hint="cs"/>
          <w:rtl/>
        </w:rPr>
      </w:pPr>
      <w:r>
        <w:rPr>
          <w:rFonts w:cs="David" w:hint="cs"/>
          <w:rtl/>
        </w:rPr>
        <w:tab/>
        <w:t xml:space="preserve">מה אומרת ההצעה? הצעת החוק מדברת על נציג ערבי, אחד מנציגי העמותות האזרחיות בוועדה לשוויון הזדמנויות. יש שם מעל 20 חברים, נציגים של ארגונים שונים על פי חלוקה, מפתח וחוק. שכחו להוסיף נציג ערבי. באתי וביקשתי, הממשלה הסכימה, תמכה, וזו הסיבה שאני מביא את ההצעה היום כדי להעביר אותה לוועדת העבודה, להמשך חקיקה. מי שתומך בה </w:t>
      </w:r>
      <w:r>
        <w:rPr>
          <w:rFonts w:cs="David"/>
          <w:rtl/>
        </w:rPr>
        <w:t>–</w:t>
      </w:r>
      <w:r>
        <w:rPr>
          <w:rFonts w:cs="David" w:hint="cs"/>
          <w:rtl/>
        </w:rPr>
        <w:t xml:space="preserve"> ימשיך לתמוך בה. מי שמתנגד </w:t>
      </w:r>
      <w:r>
        <w:rPr>
          <w:rFonts w:cs="David"/>
          <w:rtl/>
        </w:rPr>
        <w:t>–</w:t>
      </w:r>
      <w:r>
        <w:rPr>
          <w:rFonts w:cs="David" w:hint="cs"/>
          <w:rtl/>
        </w:rPr>
        <w:t xml:space="preserve"> שיתנגד בוועדת העבודה, כמקובל. </w:t>
      </w:r>
    </w:p>
    <w:p w14:paraId="455AFA28" w14:textId="77777777" w:rsidR="00D454EA" w:rsidRDefault="00D454EA" w:rsidP="00D454EA">
      <w:pPr>
        <w:bidi/>
        <w:jc w:val="both"/>
        <w:rPr>
          <w:rFonts w:cs="David" w:hint="cs"/>
          <w:rtl/>
        </w:rPr>
      </w:pPr>
    </w:p>
    <w:p w14:paraId="4E3BBB74" w14:textId="77777777" w:rsidR="00D454EA" w:rsidRDefault="00D454EA" w:rsidP="00D454EA">
      <w:pPr>
        <w:bidi/>
        <w:jc w:val="both"/>
        <w:rPr>
          <w:rFonts w:cs="David" w:hint="cs"/>
          <w:u w:val="single"/>
          <w:rtl/>
        </w:rPr>
      </w:pPr>
      <w:r>
        <w:rPr>
          <w:rFonts w:cs="David" w:hint="cs"/>
          <w:u w:val="single"/>
          <w:rtl/>
        </w:rPr>
        <w:t>רוברט אילטוב:</w:t>
      </w:r>
    </w:p>
    <w:p w14:paraId="649332B2" w14:textId="77777777" w:rsidR="00D454EA" w:rsidRDefault="00D454EA" w:rsidP="00D454EA">
      <w:pPr>
        <w:bidi/>
        <w:jc w:val="both"/>
        <w:rPr>
          <w:rFonts w:cs="David" w:hint="cs"/>
          <w:u w:val="single"/>
          <w:rtl/>
        </w:rPr>
      </w:pPr>
    </w:p>
    <w:p w14:paraId="7E0CC388" w14:textId="77777777" w:rsidR="00D454EA" w:rsidRDefault="00D454EA" w:rsidP="00D454EA">
      <w:pPr>
        <w:bidi/>
        <w:jc w:val="both"/>
        <w:rPr>
          <w:rFonts w:cs="David" w:hint="cs"/>
          <w:rtl/>
        </w:rPr>
      </w:pPr>
      <w:r>
        <w:rPr>
          <w:rFonts w:cs="David" w:hint="cs"/>
          <w:rtl/>
        </w:rPr>
        <w:t xml:space="preserve">            אבל אני מבין שההצבעה היום היא על נושא - - </w:t>
      </w:r>
    </w:p>
    <w:p w14:paraId="4AB635B0" w14:textId="77777777" w:rsidR="00D454EA" w:rsidRDefault="00D454EA" w:rsidP="00D454EA">
      <w:pPr>
        <w:bidi/>
        <w:jc w:val="both"/>
        <w:rPr>
          <w:rFonts w:cs="David" w:hint="cs"/>
          <w:rtl/>
        </w:rPr>
      </w:pPr>
    </w:p>
    <w:p w14:paraId="4B366F63" w14:textId="77777777" w:rsidR="00D454EA" w:rsidRPr="00A030F0" w:rsidRDefault="00D454EA" w:rsidP="00D454EA">
      <w:pPr>
        <w:bidi/>
        <w:jc w:val="both"/>
        <w:rPr>
          <w:rFonts w:cs="David" w:hint="cs"/>
          <w:u w:val="single"/>
          <w:rtl/>
        </w:rPr>
      </w:pPr>
      <w:r w:rsidRPr="00A030F0">
        <w:rPr>
          <w:rFonts w:cs="David" w:hint="cs"/>
          <w:u w:val="single"/>
          <w:rtl/>
        </w:rPr>
        <w:t>אחמד טיבי:</w:t>
      </w:r>
    </w:p>
    <w:p w14:paraId="025C09A0" w14:textId="77777777" w:rsidR="00D454EA" w:rsidRDefault="00D454EA" w:rsidP="00D454EA">
      <w:pPr>
        <w:bidi/>
        <w:jc w:val="both"/>
        <w:rPr>
          <w:rFonts w:cs="David" w:hint="cs"/>
          <w:rtl/>
        </w:rPr>
      </w:pPr>
    </w:p>
    <w:p w14:paraId="1FE9FEBE" w14:textId="77777777" w:rsidR="00D454EA" w:rsidRDefault="00D454EA" w:rsidP="00D454EA">
      <w:pPr>
        <w:bidi/>
        <w:jc w:val="both"/>
        <w:rPr>
          <w:rFonts w:cs="David" w:hint="cs"/>
          <w:rtl/>
        </w:rPr>
      </w:pPr>
      <w:r>
        <w:rPr>
          <w:rFonts w:cs="David" w:hint="cs"/>
          <w:rtl/>
        </w:rPr>
        <w:tab/>
        <w:t>להעביר לוועדה.</w:t>
      </w:r>
    </w:p>
    <w:p w14:paraId="6EDE7AAB" w14:textId="77777777" w:rsidR="00D454EA" w:rsidRDefault="00D454EA" w:rsidP="00D454EA">
      <w:pPr>
        <w:bidi/>
        <w:jc w:val="both"/>
        <w:rPr>
          <w:rFonts w:cs="David" w:hint="cs"/>
          <w:rtl/>
        </w:rPr>
      </w:pPr>
      <w:r>
        <w:rPr>
          <w:rFonts w:cs="David" w:hint="cs"/>
          <w:rtl/>
        </w:rPr>
        <w:t xml:space="preserve"> </w:t>
      </w:r>
    </w:p>
    <w:p w14:paraId="6814D314" w14:textId="77777777" w:rsidR="00D454EA" w:rsidRDefault="00D454EA" w:rsidP="00D454EA">
      <w:pPr>
        <w:bidi/>
        <w:jc w:val="both"/>
        <w:rPr>
          <w:rFonts w:cs="David" w:hint="cs"/>
          <w:u w:val="single"/>
          <w:rtl/>
        </w:rPr>
      </w:pPr>
      <w:r>
        <w:rPr>
          <w:rFonts w:cs="David" w:hint="cs"/>
          <w:u w:val="single"/>
          <w:rtl/>
        </w:rPr>
        <w:lastRenderedPageBreak/>
        <w:t>היו</w:t>
      </w:r>
      <w:r>
        <w:rPr>
          <w:rFonts w:cs="David"/>
          <w:u w:val="single"/>
          <w:rtl/>
        </w:rPr>
        <w:t>"</w:t>
      </w:r>
      <w:r>
        <w:rPr>
          <w:rFonts w:cs="David" w:hint="cs"/>
          <w:u w:val="single"/>
          <w:rtl/>
        </w:rPr>
        <w:t>ר יריב לוין:</w:t>
      </w:r>
    </w:p>
    <w:p w14:paraId="01F281E8" w14:textId="77777777" w:rsidR="00D454EA" w:rsidRDefault="00D454EA" w:rsidP="00D454EA">
      <w:pPr>
        <w:bidi/>
        <w:jc w:val="both"/>
        <w:rPr>
          <w:rFonts w:cs="David" w:hint="cs"/>
          <w:u w:val="single"/>
          <w:rtl/>
        </w:rPr>
      </w:pPr>
    </w:p>
    <w:p w14:paraId="4F6E5A60" w14:textId="77777777" w:rsidR="00D454EA" w:rsidRDefault="00D454EA" w:rsidP="00D454EA">
      <w:pPr>
        <w:bidi/>
        <w:jc w:val="both"/>
        <w:rPr>
          <w:rFonts w:cs="David" w:hint="cs"/>
          <w:rtl/>
        </w:rPr>
      </w:pPr>
      <w:r>
        <w:rPr>
          <w:rFonts w:cs="David" w:hint="cs"/>
          <w:rtl/>
        </w:rPr>
        <w:t xml:space="preserve">            אני תכף אסביר. </w:t>
      </w:r>
    </w:p>
    <w:p w14:paraId="578DFE73" w14:textId="77777777" w:rsidR="00D454EA" w:rsidRDefault="00D454EA" w:rsidP="00D454EA">
      <w:pPr>
        <w:bidi/>
        <w:jc w:val="both"/>
        <w:rPr>
          <w:rFonts w:cs="David" w:hint="cs"/>
          <w:rtl/>
        </w:rPr>
      </w:pPr>
    </w:p>
    <w:p w14:paraId="7D676FFE" w14:textId="77777777" w:rsidR="00D454EA" w:rsidRDefault="00D454EA" w:rsidP="00D454EA">
      <w:pPr>
        <w:bidi/>
        <w:jc w:val="both"/>
        <w:rPr>
          <w:rFonts w:cs="David" w:hint="cs"/>
          <w:u w:val="single"/>
          <w:rtl/>
        </w:rPr>
      </w:pPr>
      <w:r>
        <w:rPr>
          <w:rFonts w:cs="David" w:hint="cs"/>
          <w:u w:val="single"/>
          <w:rtl/>
        </w:rPr>
        <w:t>רוברט אילטוב:</w:t>
      </w:r>
    </w:p>
    <w:p w14:paraId="04406AE6" w14:textId="77777777" w:rsidR="00D454EA" w:rsidRDefault="00D454EA" w:rsidP="00D454EA">
      <w:pPr>
        <w:bidi/>
        <w:jc w:val="both"/>
        <w:rPr>
          <w:rFonts w:cs="David" w:hint="cs"/>
          <w:u w:val="single"/>
          <w:rtl/>
        </w:rPr>
      </w:pPr>
    </w:p>
    <w:p w14:paraId="3651A457" w14:textId="77777777" w:rsidR="00D454EA" w:rsidRDefault="00D454EA" w:rsidP="00D454EA">
      <w:pPr>
        <w:bidi/>
        <w:jc w:val="both"/>
        <w:rPr>
          <w:rFonts w:cs="David" w:hint="cs"/>
          <w:rtl/>
        </w:rPr>
      </w:pPr>
      <w:r>
        <w:rPr>
          <w:rFonts w:cs="David" w:hint="cs"/>
          <w:rtl/>
        </w:rPr>
        <w:t xml:space="preserve">            חבר הכנסת טיבי, אתה מסביר את זה כאילו יש התנגדות להצעת החוק. יש פה התנגדות, ויכוח על פרוצדורה. יכול להיות שאתה לא מסכים לה, אבל עדיין אין פה התנגדות - -אתה בסוף תגרום למצב שיהיו מתנגדים לחוק, וזו הצגה לא נכונה של הדברים. </w:t>
      </w:r>
    </w:p>
    <w:p w14:paraId="751A6C94" w14:textId="77777777" w:rsidR="00D454EA" w:rsidRDefault="00D454EA" w:rsidP="00D454EA">
      <w:pPr>
        <w:bidi/>
        <w:jc w:val="both"/>
        <w:rPr>
          <w:rFonts w:cs="David" w:hint="cs"/>
          <w:rtl/>
        </w:rPr>
      </w:pPr>
    </w:p>
    <w:p w14:paraId="11C454D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33F78550" w14:textId="77777777" w:rsidR="00D454EA" w:rsidRDefault="00D454EA" w:rsidP="00D454EA">
      <w:pPr>
        <w:bidi/>
        <w:jc w:val="both"/>
        <w:rPr>
          <w:rFonts w:cs="David" w:hint="cs"/>
          <w:u w:val="single"/>
          <w:rtl/>
        </w:rPr>
      </w:pPr>
    </w:p>
    <w:p w14:paraId="39C2134C" w14:textId="77777777" w:rsidR="00D454EA" w:rsidRDefault="00D454EA" w:rsidP="00D454EA">
      <w:pPr>
        <w:bidi/>
        <w:jc w:val="both"/>
        <w:rPr>
          <w:rFonts w:cs="David" w:hint="cs"/>
          <w:rtl/>
        </w:rPr>
      </w:pPr>
      <w:r>
        <w:rPr>
          <w:rFonts w:cs="David" w:hint="cs"/>
          <w:rtl/>
        </w:rPr>
        <w:t xml:space="preserve">            אני עכשיו מבקש להאיר את עיניכם, ואני פונה גם לחבריי מסיעת קדימה, שאני מניח שגם אתם לא הייתם, אולי, מודעים, כאשר תמכתם בהצעה הזו, לכל המשמעות שלה. רבותיי, מדובר בהצעת חוק שקובעת מינוי של נציג, לא סתם נציג של המגזר הערבי, אלא כפי שאמר חבר הכנסת טיבי בעצמו במליאה- </w:t>
      </w:r>
    </w:p>
    <w:p w14:paraId="656B1E27" w14:textId="77777777" w:rsidR="00D454EA" w:rsidRDefault="00D454EA" w:rsidP="00D454EA">
      <w:pPr>
        <w:bidi/>
        <w:jc w:val="both"/>
        <w:rPr>
          <w:rFonts w:cs="David" w:hint="cs"/>
          <w:rtl/>
        </w:rPr>
      </w:pPr>
      <w:r>
        <w:rPr>
          <w:rFonts w:cs="David" w:hint="cs"/>
          <w:rtl/>
        </w:rPr>
        <w:t>נציג של אחד מהארגונים העוסקים בקידום המגזר הערבי, כמו מוסאווה או עדאללה. כך הוא אמר במילים אלה במליאה, לפרוטוקול. כלומר, מדובר בהוספת נציג של ארגון עדאללה, שיקבל לידיו רשימה - -</w:t>
      </w:r>
    </w:p>
    <w:p w14:paraId="5970AC50" w14:textId="77777777" w:rsidR="00D454EA" w:rsidRDefault="00D454EA" w:rsidP="00D454EA">
      <w:pPr>
        <w:bidi/>
        <w:jc w:val="both"/>
        <w:rPr>
          <w:rFonts w:cs="David" w:hint="cs"/>
          <w:rtl/>
        </w:rPr>
      </w:pPr>
    </w:p>
    <w:p w14:paraId="528F535A" w14:textId="77777777" w:rsidR="00D454EA" w:rsidRDefault="00D454EA" w:rsidP="00D454EA">
      <w:pPr>
        <w:bidi/>
        <w:jc w:val="both"/>
        <w:rPr>
          <w:rFonts w:cs="David" w:hint="cs"/>
          <w:u w:val="single"/>
          <w:rtl/>
        </w:rPr>
      </w:pPr>
      <w:r>
        <w:rPr>
          <w:rFonts w:cs="David" w:hint="cs"/>
          <w:u w:val="single"/>
          <w:rtl/>
        </w:rPr>
        <w:t>דב חנין:</w:t>
      </w:r>
    </w:p>
    <w:p w14:paraId="5F7D78D0" w14:textId="77777777" w:rsidR="00D454EA" w:rsidRDefault="00D454EA" w:rsidP="00D454EA">
      <w:pPr>
        <w:bidi/>
        <w:jc w:val="both"/>
        <w:rPr>
          <w:rFonts w:cs="David" w:hint="cs"/>
          <w:u w:val="single"/>
          <w:rtl/>
        </w:rPr>
      </w:pPr>
    </w:p>
    <w:p w14:paraId="6B90AA96" w14:textId="77777777" w:rsidR="00D454EA" w:rsidRDefault="00D454EA" w:rsidP="00D454EA">
      <w:pPr>
        <w:bidi/>
        <w:jc w:val="both"/>
        <w:rPr>
          <w:rFonts w:cs="David" w:hint="cs"/>
          <w:rtl/>
        </w:rPr>
      </w:pPr>
      <w:r>
        <w:rPr>
          <w:rFonts w:cs="David" w:hint="cs"/>
          <w:rtl/>
        </w:rPr>
        <w:t>            זה נוסח החוק?</w:t>
      </w:r>
    </w:p>
    <w:p w14:paraId="27ED3355" w14:textId="77777777" w:rsidR="00D454EA" w:rsidRDefault="00D454EA" w:rsidP="00D454EA">
      <w:pPr>
        <w:bidi/>
        <w:jc w:val="both"/>
        <w:rPr>
          <w:rFonts w:cs="David" w:hint="cs"/>
          <w:rtl/>
        </w:rPr>
      </w:pPr>
      <w:r>
        <w:rPr>
          <w:rFonts w:cs="David" w:hint="cs"/>
          <w:rtl/>
        </w:rPr>
        <w:t> </w:t>
      </w:r>
    </w:p>
    <w:p w14:paraId="51D6FAA7" w14:textId="77777777" w:rsidR="00D454EA" w:rsidRDefault="00D454EA" w:rsidP="00D454EA">
      <w:pPr>
        <w:bidi/>
        <w:jc w:val="both"/>
        <w:rPr>
          <w:rFonts w:cs="David" w:hint="cs"/>
          <w:u w:val="single"/>
          <w:rtl/>
        </w:rPr>
      </w:pPr>
      <w:r>
        <w:rPr>
          <w:rFonts w:cs="David" w:hint="cs"/>
          <w:u w:val="single"/>
          <w:rtl/>
        </w:rPr>
        <w:t>אחמד טיבי:</w:t>
      </w:r>
    </w:p>
    <w:p w14:paraId="3F5AAA0A" w14:textId="77777777" w:rsidR="00D454EA" w:rsidRDefault="00D454EA" w:rsidP="00D454EA">
      <w:pPr>
        <w:bidi/>
        <w:jc w:val="both"/>
        <w:rPr>
          <w:rFonts w:cs="David" w:hint="cs"/>
          <w:u w:val="single"/>
          <w:rtl/>
        </w:rPr>
      </w:pPr>
    </w:p>
    <w:p w14:paraId="143A2584" w14:textId="77777777" w:rsidR="00D454EA" w:rsidRDefault="00D454EA" w:rsidP="00D454EA">
      <w:pPr>
        <w:bidi/>
        <w:jc w:val="both"/>
        <w:rPr>
          <w:rFonts w:cs="David" w:hint="cs"/>
          <w:rtl/>
        </w:rPr>
      </w:pPr>
      <w:r>
        <w:rPr>
          <w:rFonts w:cs="David" w:hint="cs"/>
          <w:rtl/>
        </w:rPr>
        <w:t xml:space="preserve">            זה לא נוסח החוק. </w:t>
      </w:r>
    </w:p>
    <w:p w14:paraId="15BDF14D" w14:textId="77777777" w:rsidR="00D454EA" w:rsidRDefault="00D454EA" w:rsidP="00D454EA">
      <w:pPr>
        <w:bidi/>
        <w:jc w:val="both"/>
        <w:rPr>
          <w:rFonts w:cs="David" w:hint="cs"/>
          <w:rtl/>
        </w:rPr>
      </w:pPr>
    </w:p>
    <w:p w14:paraId="32DEE13A"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B734823" w14:textId="77777777" w:rsidR="00D454EA" w:rsidRDefault="00D454EA" w:rsidP="00D454EA">
      <w:pPr>
        <w:bidi/>
        <w:jc w:val="both"/>
        <w:rPr>
          <w:rFonts w:cs="David" w:hint="cs"/>
          <w:u w:val="single"/>
          <w:rtl/>
        </w:rPr>
      </w:pPr>
    </w:p>
    <w:p w14:paraId="00A326EF" w14:textId="77777777" w:rsidR="00D454EA" w:rsidRDefault="00D454EA" w:rsidP="00D454EA">
      <w:pPr>
        <w:bidi/>
        <w:jc w:val="both"/>
        <w:rPr>
          <w:rFonts w:cs="David" w:hint="cs"/>
          <w:rtl/>
        </w:rPr>
      </w:pPr>
      <w:r>
        <w:rPr>
          <w:rFonts w:cs="David" w:hint="cs"/>
          <w:rtl/>
        </w:rPr>
        <w:t>          ככה אתה הצגת את זה, לא אני - -</w:t>
      </w:r>
    </w:p>
    <w:p w14:paraId="0E19457E" w14:textId="77777777" w:rsidR="00D454EA" w:rsidRDefault="00D454EA" w:rsidP="00D454EA">
      <w:pPr>
        <w:bidi/>
        <w:jc w:val="both"/>
        <w:rPr>
          <w:rFonts w:cs="David" w:hint="cs"/>
          <w:rtl/>
        </w:rPr>
      </w:pPr>
    </w:p>
    <w:p w14:paraId="7A8B9BC2" w14:textId="77777777" w:rsidR="00D454EA" w:rsidRPr="001E13CB" w:rsidRDefault="00D454EA" w:rsidP="00D454EA">
      <w:pPr>
        <w:bidi/>
        <w:jc w:val="both"/>
        <w:rPr>
          <w:rFonts w:cs="David" w:hint="cs"/>
          <w:u w:val="single"/>
          <w:rtl/>
        </w:rPr>
      </w:pPr>
      <w:r w:rsidRPr="001E13CB">
        <w:rPr>
          <w:rFonts w:cs="David" w:hint="cs"/>
          <w:u w:val="single"/>
          <w:rtl/>
        </w:rPr>
        <w:t>אחמד טיבי:</w:t>
      </w:r>
    </w:p>
    <w:p w14:paraId="58E35487" w14:textId="77777777" w:rsidR="00D454EA" w:rsidRDefault="00D454EA" w:rsidP="00D454EA">
      <w:pPr>
        <w:bidi/>
        <w:jc w:val="both"/>
        <w:rPr>
          <w:rFonts w:cs="David" w:hint="cs"/>
          <w:rtl/>
        </w:rPr>
      </w:pPr>
    </w:p>
    <w:p w14:paraId="242EA89E" w14:textId="77777777" w:rsidR="00D454EA" w:rsidRDefault="00D454EA" w:rsidP="00D454EA">
      <w:pPr>
        <w:bidi/>
        <w:jc w:val="both"/>
        <w:rPr>
          <w:rFonts w:cs="David" w:hint="cs"/>
          <w:rtl/>
        </w:rPr>
      </w:pPr>
      <w:r>
        <w:rPr>
          <w:rFonts w:cs="David" w:hint="cs"/>
          <w:rtl/>
        </w:rPr>
        <w:tab/>
        <w:t xml:space="preserve">אז תתנגד. </w:t>
      </w:r>
    </w:p>
    <w:p w14:paraId="2D078C9E" w14:textId="77777777" w:rsidR="00D454EA" w:rsidRDefault="00D454EA" w:rsidP="00D454EA">
      <w:pPr>
        <w:bidi/>
        <w:jc w:val="both"/>
        <w:rPr>
          <w:rFonts w:cs="David" w:hint="cs"/>
          <w:rtl/>
        </w:rPr>
      </w:pPr>
    </w:p>
    <w:p w14:paraId="15AA4D5C" w14:textId="77777777" w:rsidR="00D454EA" w:rsidRPr="001E13CB" w:rsidRDefault="00D454EA" w:rsidP="00D454EA">
      <w:pPr>
        <w:bidi/>
        <w:jc w:val="both"/>
        <w:rPr>
          <w:rFonts w:cs="David" w:hint="cs"/>
          <w:u w:val="single"/>
          <w:rtl/>
        </w:rPr>
      </w:pPr>
      <w:r w:rsidRPr="001E13CB">
        <w:rPr>
          <w:rFonts w:cs="David" w:hint="cs"/>
          <w:u w:val="single"/>
          <w:rtl/>
        </w:rPr>
        <w:t>קריאות:</w:t>
      </w:r>
    </w:p>
    <w:p w14:paraId="41669298" w14:textId="77777777" w:rsidR="00D454EA" w:rsidRDefault="00D454EA" w:rsidP="00D454EA">
      <w:pPr>
        <w:bidi/>
        <w:jc w:val="both"/>
        <w:rPr>
          <w:rFonts w:cs="David" w:hint="cs"/>
          <w:rtl/>
        </w:rPr>
      </w:pPr>
    </w:p>
    <w:p w14:paraId="1712B8B3"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44445895" w14:textId="77777777" w:rsidR="00D454EA" w:rsidRDefault="00D454EA" w:rsidP="00D454EA">
      <w:pPr>
        <w:bidi/>
        <w:jc w:val="both"/>
        <w:rPr>
          <w:rFonts w:cs="David" w:hint="cs"/>
          <w:rtl/>
        </w:rPr>
      </w:pPr>
    </w:p>
    <w:p w14:paraId="0D0736C1" w14:textId="77777777" w:rsidR="00D454EA" w:rsidRPr="001E13CB" w:rsidRDefault="00D454EA" w:rsidP="00D454EA">
      <w:pPr>
        <w:bidi/>
        <w:jc w:val="both"/>
        <w:rPr>
          <w:rFonts w:cs="David" w:hint="cs"/>
          <w:u w:val="single"/>
          <w:rtl/>
        </w:rPr>
      </w:pPr>
      <w:r w:rsidRPr="001E13CB">
        <w:rPr>
          <w:rFonts w:cs="David" w:hint="cs"/>
          <w:u w:val="single"/>
          <w:rtl/>
        </w:rPr>
        <w:t>היו"ר יריב לוין:</w:t>
      </w:r>
    </w:p>
    <w:p w14:paraId="68CC4FCB" w14:textId="77777777" w:rsidR="00D454EA" w:rsidRDefault="00D454EA" w:rsidP="00D454EA">
      <w:pPr>
        <w:bidi/>
        <w:jc w:val="both"/>
        <w:rPr>
          <w:rFonts w:cs="David" w:hint="cs"/>
          <w:rtl/>
        </w:rPr>
      </w:pPr>
    </w:p>
    <w:p w14:paraId="011E1C1B" w14:textId="77777777" w:rsidR="00D454EA" w:rsidRDefault="00D454EA" w:rsidP="00D454EA">
      <w:pPr>
        <w:bidi/>
        <w:jc w:val="both"/>
        <w:rPr>
          <w:rFonts w:cs="David" w:hint="cs"/>
          <w:rtl/>
        </w:rPr>
      </w:pPr>
      <w:r>
        <w:rPr>
          <w:rFonts w:cs="David" w:hint="cs"/>
          <w:rtl/>
        </w:rPr>
        <w:tab/>
        <w:t>אתם רוצים לסתום לי את הפה? אני לא מבין. אני שמעתי את חבר הכנסת טיבי, לא הפרעתי לו לרגע.  מדובר בהוספה, שישב נציג של עדאללה שיקבל לידיו - -</w:t>
      </w:r>
    </w:p>
    <w:p w14:paraId="7B28E6DC" w14:textId="77777777" w:rsidR="00D454EA" w:rsidRDefault="00D454EA" w:rsidP="00D454EA">
      <w:pPr>
        <w:bidi/>
        <w:jc w:val="both"/>
        <w:rPr>
          <w:rFonts w:cs="David" w:hint="cs"/>
          <w:rtl/>
        </w:rPr>
      </w:pPr>
    </w:p>
    <w:p w14:paraId="6B2D88D2" w14:textId="77777777" w:rsidR="00D454EA" w:rsidRDefault="00D454EA" w:rsidP="00D454EA">
      <w:pPr>
        <w:bidi/>
        <w:jc w:val="both"/>
        <w:rPr>
          <w:rFonts w:cs="David" w:hint="cs"/>
          <w:u w:val="single"/>
          <w:rtl/>
        </w:rPr>
      </w:pPr>
      <w:r>
        <w:rPr>
          <w:rFonts w:cs="David" w:hint="cs"/>
          <w:u w:val="single"/>
          <w:rtl/>
        </w:rPr>
        <w:t>אחמד טיבי:</w:t>
      </w:r>
    </w:p>
    <w:p w14:paraId="4CE6D241" w14:textId="77777777" w:rsidR="00D454EA" w:rsidRDefault="00D454EA" w:rsidP="00D454EA">
      <w:pPr>
        <w:bidi/>
        <w:jc w:val="both"/>
        <w:rPr>
          <w:rFonts w:cs="David" w:hint="cs"/>
          <w:u w:val="single"/>
          <w:rtl/>
        </w:rPr>
      </w:pPr>
    </w:p>
    <w:p w14:paraId="4E1CEC17" w14:textId="77777777" w:rsidR="00D454EA" w:rsidRDefault="00D454EA" w:rsidP="00D454EA">
      <w:pPr>
        <w:bidi/>
        <w:jc w:val="both"/>
        <w:rPr>
          <w:rFonts w:cs="David" w:hint="cs"/>
          <w:rtl/>
        </w:rPr>
      </w:pPr>
      <w:r>
        <w:rPr>
          <w:rFonts w:cs="David" w:hint="cs"/>
          <w:rtl/>
        </w:rPr>
        <w:t>            הוא כבר יושב - -</w:t>
      </w:r>
    </w:p>
    <w:p w14:paraId="469A1E73" w14:textId="77777777" w:rsidR="00D454EA" w:rsidRDefault="00D454EA" w:rsidP="00D454EA">
      <w:pPr>
        <w:bidi/>
        <w:jc w:val="both"/>
        <w:rPr>
          <w:rFonts w:cs="David" w:hint="cs"/>
          <w:rtl/>
        </w:rPr>
      </w:pPr>
    </w:p>
    <w:p w14:paraId="218EF16E" w14:textId="77777777" w:rsidR="00D454EA" w:rsidRDefault="00D454EA" w:rsidP="00D454EA">
      <w:pPr>
        <w:bidi/>
        <w:jc w:val="both"/>
        <w:rPr>
          <w:rFonts w:cs="David" w:hint="cs"/>
          <w:u w:val="single"/>
          <w:rtl/>
        </w:rPr>
      </w:pPr>
      <w:r>
        <w:rPr>
          <w:rFonts w:cs="David" w:hint="cs"/>
          <w:u w:val="single"/>
          <w:rtl/>
        </w:rPr>
        <w:t>נסים זאב:</w:t>
      </w:r>
    </w:p>
    <w:p w14:paraId="03D0BFAA" w14:textId="77777777" w:rsidR="00D454EA" w:rsidRDefault="00D454EA" w:rsidP="00D454EA">
      <w:pPr>
        <w:bidi/>
        <w:jc w:val="both"/>
        <w:rPr>
          <w:rFonts w:cs="David" w:hint="cs"/>
          <w:u w:val="single"/>
          <w:rtl/>
        </w:rPr>
      </w:pPr>
    </w:p>
    <w:p w14:paraId="7A5580CC" w14:textId="77777777" w:rsidR="00D454EA" w:rsidRDefault="00D454EA" w:rsidP="00D454EA">
      <w:pPr>
        <w:bidi/>
        <w:jc w:val="both"/>
        <w:rPr>
          <w:rFonts w:cs="David" w:hint="cs"/>
          <w:rtl/>
        </w:rPr>
      </w:pPr>
      <w:r>
        <w:rPr>
          <w:rFonts w:cs="David" w:hint="cs"/>
          <w:rtl/>
        </w:rPr>
        <w:t>            אני מבקש לסלק אותו - -</w:t>
      </w:r>
    </w:p>
    <w:p w14:paraId="3D3AFA1C" w14:textId="77777777" w:rsidR="00D454EA" w:rsidRDefault="00D454EA" w:rsidP="00D454EA">
      <w:pPr>
        <w:bidi/>
        <w:jc w:val="both"/>
        <w:rPr>
          <w:rFonts w:cs="David" w:hint="cs"/>
          <w:rtl/>
        </w:rPr>
      </w:pPr>
    </w:p>
    <w:p w14:paraId="1A99E28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C936301" w14:textId="77777777" w:rsidR="00D454EA" w:rsidRDefault="00D454EA" w:rsidP="00D454EA">
      <w:pPr>
        <w:bidi/>
        <w:jc w:val="both"/>
        <w:rPr>
          <w:rFonts w:cs="David" w:hint="cs"/>
          <w:u w:val="single"/>
          <w:rtl/>
        </w:rPr>
      </w:pPr>
    </w:p>
    <w:p w14:paraId="5D49E5AB" w14:textId="77777777" w:rsidR="00D454EA" w:rsidRDefault="00D454EA" w:rsidP="00D454EA">
      <w:pPr>
        <w:bidi/>
        <w:jc w:val="both"/>
        <w:rPr>
          <w:rFonts w:cs="David" w:hint="cs"/>
          <w:rtl/>
        </w:rPr>
      </w:pPr>
      <w:r>
        <w:rPr>
          <w:rFonts w:cs="David" w:hint="cs"/>
          <w:rtl/>
        </w:rPr>
        <w:t xml:space="preserve">            אתם רוצים לסתום לי את הפה? אני לא מבין. מספיק. </w:t>
      </w:r>
    </w:p>
    <w:p w14:paraId="76FCB5D2" w14:textId="77777777" w:rsidR="00D454EA" w:rsidRDefault="00D454EA" w:rsidP="00D454EA">
      <w:pPr>
        <w:bidi/>
        <w:jc w:val="both"/>
        <w:rPr>
          <w:rFonts w:cs="David" w:hint="cs"/>
          <w:rtl/>
        </w:rPr>
      </w:pPr>
    </w:p>
    <w:p w14:paraId="57D83E49"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DDA603F" w14:textId="77777777" w:rsidR="00D454EA" w:rsidRDefault="00D454EA" w:rsidP="00D454EA">
      <w:pPr>
        <w:bidi/>
        <w:jc w:val="both"/>
        <w:rPr>
          <w:rFonts w:cs="David" w:hint="cs"/>
          <w:u w:val="single"/>
          <w:rtl/>
        </w:rPr>
      </w:pPr>
    </w:p>
    <w:p w14:paraId="5DAB0FAD" w14:textId="77777777" w:rsidR="00D454EA" w:rsidRDefault="00D454EA" w:rsidP="00D454EA">
      <w:pPr>
        <w:bidi/>
        <w:jc w:val="both"/>
        <w:rPr>
          <w:rFonts w:cs="David" w:hint="cs"/>
          <w:rtl/>
        </w:rPr>
      </w:pPr>
      <w:r>
        <w:rPr>
          <w:rFonts w:cs="David" w:hint="cs"/>
          <w:rtl/>
        </w:rPr>
        <w:t>            שיישב בוועדה הזו, יקבל לידיו את כל רשימת המינויים בשירות הציבורי, וברור לכולנו גם מה יקרה אחר כך. אין בוועדה הזו נציג למגזר החרדי, אין בוועדה נציג לעולי אתיופיה - -</w:t>
      </w:r>
    </w:p>
    <w:p w14:paraId="068541EF" w14:textId="77777777" w:rsidR="00D454EA" w:rsidRDefault="00D454EA" w:rsidP="00D454EA">
      <w:pPr>
        <w:bidi/>
        <w:jc w:val="both"/>
        <w:rPr>
          <w:rFonts w:cs="David" w:hint="cs"/>
          <w:rtl/>
        </w:rPr>
      </w:pPr>
    </w:p>
    <w:p w14:paraId="413F1862" w14:textId="77777777" w:rsidR="00D454EA" w:rsidRDefault="00D454EA" w:rsidP="00D454EA">
      <w:pPr>
        <w:bidi/>
        <w:jc w:val="both"/>
        <w:rPr>
          <w:rFonts w:cs="David" w:hint="cs"/>
          <w:u w:val="single"/>
          <w:rtl/>
        </w:rPr>
      </w:pPr>
      <w:r>
        <w:rPr>
          <w:rFonts w:cs="David" w:hint="cs"/>
          <w:u w:val="single"/>
          <w:rtl/>
        </w:rPr>
        <w:t>דב חנין:</w:t>
      </w:r>
    </w:p>
    <w:p w14:paraId="2C974809" w14:textId="77777777" w:rsidR="00D454EA" w:rsidRDefault="00D454EA" w:rsidP="00D454EA">
      <w:pPr>
        <w:bidi/>
        <w:jc w:val="both"/>
        <w:rPr>
          <w:rFonts w:cs="David" w:hint="cs"/>
          <w:u w:val="single"/>
          <w:rtl/>
        </w:rPr>
      </w:pPr>
    </w:p>
    <w:p w14:paraId="42B35258" w14:textId="77777777" w:rsidR="00D454EA" w:rsidRDefault="00D454EA" w:rsidP="00D454EA">
      <w:pPr>
        <w:bidi/>
        <w:jc w:val="both"/>
        <w:rPr>
          <w:rFonts w:cs="David" w:hint="cs"/>
          <w:rtl/>
        </w:rPr>
      </w:pPr>
      <w:r>
        <w:rPr>
          <w:rFonts w:cs="David" w:hint="cs"/>
          <w:rtl/>
        </w:rPr>
        <w:t xml:space="preserve">            מה זה שייך לעניין? </w:t>
      </w:r>
    </w:p>
    <w:p w14:paraId="746AC1F9" w14:textId="77777777" w:rsidR="00D454EA" w:rsidRDefault="00D454EA" w:rsidP="00D454EA">
      <w:pPr>
        <w:bidi/>
        <w:jc w:val="both"/>
        <w:rPr>
          <w:rFonts w:cs="David" w:hint="cs"/>
          <w:rtl/>
        </w:rPr>
      </w:pPr>
    </w:p>
    <w:p w14:paraId="3EA05CA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90F3B6D" w14:textId="77777777" w:rsidR="00D454EA" w:rsidRDefault="00D454EA" w:rsidP="00D454EA">
      <w:pPr>
        <w:bidi/>
        <w:jc w:val="both"/>
        <w:rPr>
          <w:rFonts w:cs="David" w:hint="cs"/>
          <w:u w:val="single"/>
          <w:rtl/>
        </w:rPr>
      </w:pPr>
    </w:p>
    <w:p w14:paraId="48678662" w14:textId="77777777" w:rsidR="00D454EA" w:rsidRDefault="00D454EA" w:rsidP="00D454EA">
      <w:pPr>
        <w:bidi/>
        <w:jc w:val="both"/>
        <w:rPr>
          <w:rFonts w:cs="David" w:hint="cs"/>
          <w:rtl/>
        </w:rPr>
      </w:pPr>
      <w:r>
        <w:rPr>
          <w:rFonts w:cs="David" w:hint="cs"/>
          <w:rtl/>
        </w:rPr>
        <w:tab/>
        <w:t xml:space="preserve">אל תפריע לי, חבר הכנסת חנין. אתה בתורך תדבר. אתה לא תקבע עם זה שייך לעניין או לא. </w:t>
      </w:r>
    </w:p>
    <w:p w14:paraId="469B49DF" w14:textId="77777777" w:rsidR="00D454EA" w:rsidRDefault="00D454EA" w:rsidP="00D454EA">
      <w:pPr>
        <w:bidi/>
        <w:jc w:val="both"/>
        <w:rPr>
          <w:rFonts w:cs="David" w:hint="cs"/>
          <w:rtl/>
        </w:rPr>
      </w:pPr>
    </w:p>
    <w:p w14:paraId="4E6DDBE8" w14:textId="77777777" w:rsidR="00D454EA" w:rsidRPr="001E13CB" w:rsidRDefault="00D454EA" w:rsidP="00D454EA">
      <w:pPr>
        <w:bidi/>
        <w:jc w:val="both"/>
        <w:rPr>
          <w:rFonts w:cs="David" w:hint="cs"/>
          <w:u w:val="single"/>
          <w:rtl/>
        </w:rPr>
      </w:pPr>
      <w:r w:rsidRPr="001E13CB">
        <w:rPr>
          <w:rFonts w:cs="David" w:hint="cs"/>
          <w:u w:val="single"/>
          <w:rtl/>
        </w:rPr>
        <w:t>אחמד טיבי:</w:t>
      </w:r>
    </w:p>
    <w:p w14:paraId="679A42B3" w14:textId="77777777" w:rsidR="00D454EA" w:rsidRDefault="00D454EA" w:rsidP="00D454EA">
      <w:pPr>
        <w:bidi/>
        <w:jc w:val="both"/>
        <w:rPr>
          <w:rFonts w:cs="David" w:hint="cs"/>
          <w:rtl/>
        </w:rPr>
      </w:pPr>
    </w:p>
    <w:p w14:paraId="23FDAAB1" w14:textId="77777777" w:rsidR="00D454EA" w:rsidRDefault="00D454EA" w:rsidP="00D454EA">
      <w:pPr>
        <w:bidi/>
        <w:jc w:val="both"/>
        <w:rPr>
          <w:rFonts w:cs="David" w:hint="cs"/>
          <w:rtl/>
        </w:rPr>
      </w:pPr>
      <w:r>
        <w:rPr>
          <w:rFonts w:cs="David" w:hint="cs"/>
          <w:rtl/>
        </w:rPr>
        <w:tab/>
        <w:t xml:space="preserve">אז תציעו הצעת חוק אחרת. </w:t>
      </w:r>
    </w:p>
    <w:p w14:paraId="5589FDB9" w14:textId="77777777" w:rsidR="00D454EA" w:rsidRDefault="00D454EA" w:rsidP="00D454EA">
      <w:pPr>
        <w:bidi/>
        <w:jc w:val="both"/>
        <w:rPr>
          <w:rFonts w:cs="David" w:hint="cs"/>
          <w:rtl/>
        </w:rPr>
      </w:pPr>
    </w:p>
    <w:p w14:paraId="29D78F9B" w14:textId="77777777" w:rsidR="00D454EA" w:rsidRDefault="00D454EA" w:rsidP="00D454EA">
      <w:pPr>
        <w:bidi/>
        <w:jc w:val="both"/>
        <w:rPr>
          <w:rFonts w:cs="David" w:hint="cs"/>
          <w:u w:val="single"/>
          <w:rtl/>
        </w:rPr>
      </w:pPr>
      <w:r>
        <w:rPr>
          <w:rFonts w:cs="David" w:hint="cs"/>
          <w:u w:val="single"/>
          <w:rtl/>
        </w:rPr>
        <w:t>נסים זאב:</w:t>
      </w:r>
    </w:p>
    <w:p w14:paraId="4DACE847" w14:textId="77777777" w:rsidR="00D454EA" w:rsidRDefault="00D454EA" w:rsidP="00D454EA">
      <w:pPr>
        <w:bidi/>
        <w:jc w:val="both"/>
        <w:rPr>
          <w:rFonts w:cs="David" w:hint="cs"/>
          <w:u w:val="single"/>
          <w:rtl/>
        </w:rPr>
      </w:pPr>
    </w:p>
    <w:p w14:paraId="7D57C3C1" w14:textId="77777777" w:rsidR="00D454EA" w:rsidRDefault="00D454EA" w:rsidP="00D454EA">
      <w:pPr>
        <w:bidi/>
        <w:jc w:val="both"/>
        <w:rPr>
          <w:rFonts w:cs="David" w:hint="cs"/>
          <w:rtl/>
        </w:rPr>
      </w:pPr>
      <w:r>
        <w:rPr>
          <w:rFonts w:cs="David" w:hint="cs"/>
          <w:rtl/>
        </w:rPr>
        <w:t>            זה מראה מה עומד מאחורי הצעת החוק הזו. אתם מביאים מחבלים  - -</w:t>
      </w:r>
    </w:p>
    <w:p w14:paraId="2AFDCCC2" w14:textId="77777777" w:rsidR="00D454EA" w:rsidRDefault="00D454EA" w:rsidP="00D454EA">
      <w:pPr>
        <w:bidi/>
        <w:jc w:val="both"/>
        <w:rPr>
          <w:rFonts w:cs="David" w:hint="cs"/>
          <w:rtl/>
        </w:rPr>
      </w:pPr>
    </w:p>
    <w:p w14:paraId="65A4FBE0"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55FB292" w14:textId="77777777" w:rsidR="00D454EA" w:rsidRDefault="00D454EA" w:rsidP="00D454EA">
      <w:pPr>
        <w:bidi/>
        <w:jc w:val="both"/>
        <w:rPr>
          <w:rFonts w:cs="David" w:hint="cs"/>
          <w:u w:val="single"/>
          <w:rtl/>
        </w:rPr>
      </w:pPr>
    </w:p>
    <w:p w14:paraId="4352379F" w14:textId="77777777" w:rsidR="00D454EA" w:rsidRDefault="00D454EA" w:rsidP="00D454EA">
      <w:pPr>
        <w:bidi/>
        <w:jc w:val="both"/>
        <w:rPr>
          <w:rFonts w:cs="David" w:hint="cs"/>
          <w:rtl/>
        </w:rPr>
      </w:pPr>
      <w:r>
        <w:rPr>
          <w:rFonts w:cs="David" w:hint="cs"/>
          <w:rtl/>
        </w:rPr>
        <w:t xml:space="preserve">          רבותיי, תנו לי לסיים. אין שם נציג של העליה האתיופית, אין נציג של העליה ממדינות חבר העמים לשעבר, רק נציג ערבי. אין גם נציג דרוזי. </w:t>
      </w:r>
    </w:p>
    <w:p w14:paraId="442CAB86" w14:textId="77777777" w:rsidR="00D454EA" w:rsidRDefault="00D454EA" w:rsidP="00D454EA">
      <w:pPr>
        <w:bidi/>
        <w:jc w:val="both"/>
        <w:rPr>
          <w:rFonts w:cs="David" w:hint="cs"/>
          <w:rtl/>
        </w:rPr>
      </w:pPr>
    </w:p>
    <w:p w14:paraId="00BD0894" w14:textId="77777777" w:rsidR="00D454EA" w:rsidRDefault="00D454EA" w:rsidP="00D454EA">
      <w:pPr>
        <w:bidi/>
        <w:jc w:val="both"/>
        <w:rPr>
          <w:rFonts w:cs="David" w:hint="cs"/>
          <w:u w:val="single"/>
          <w:rtl/>
        </w:rPr>
      </w:pPr>
      <w:r>
        <w:rPr>
          <w:rFonts w:cs="David" w:hint="cs"/>
          <w:u w:val="single"/>
          <w:rtl/>
        </w:rPr>
        <w:t>אחמד טיבי:</w:t>
      </w:r>
    </w:p>
    <w:p w14:paraId="6EFEC185" w14:textId="77777777" w:rsidR="00D454EA" w:rsidRDefault="00D454EA" w:rsidP="00D454EA">
      <w:pPr>
        <w:bidi/>
        <w:jc w:val="both"/>
        <w:rPr>
          <w:rFonts w:cs="David" w:hint="cs"/>
          <w:u w:val="single"/>
          <w:rtl/>
        </w:rPr>
      </w:pPr>
    </w:p>
    <w:p w14:paraId="3E530E84" w14:textId="77777777" w:rsidR="00D454EA" w:rsidRDefault="00D454EA" w:rsidP="00D454EA">
      <w:pPr>
        <w:bidi/>
        <w:jc w:val="both"/>
        <w:rPr>
          <w:rFonts w:cs="David" w:hint="cs"/>
          <w:rtl/>
        </w:rPr>
      </w:pPr>
      <w:r>
        <w:rPr>
          <w:rFonts w:cs="David" w:hint="cs"/>
          <w:rtl/>
        </w:rPr>
        <w:t>            אין גם נציג של מחנה יהודה. מה זה, אתם רוצים - -</w:t>
      </w:r>
    </w:p>
    <w:p w14:paraId="1360C56F" w14:textId="77777777" w:rsidR="00D454EA" w:rsidRDefault="00D454EA" w:rsidP="00D454EA">
      <w:pPr>
        <w:bidi/>
        <w:jc w:val="both"/>
        <w:rPr>
          <w:rFonts w:cs="David" w:hint="cs"/>
          <w:rtl/>
        </w:rPr>
      </w:pPr>
    </w:p>
    <w:p w14:paraId="0282E0E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1FA025C" w14:textId="77777777" w:rsidR="00D454EA" w:rsidRDefault="00D454EA" w:rsidP="00D454EA">
      <w:pPr>
        <w:bidi/>
        <w:jc w:val="both"/>
        <w:rPr>
          <w:rFonts w:cs="David" w:hint="cs"/>
          <w:u w:val="single"/>
          <w:rtl/>
        </w:rPr>
      </w:pPr>
    </w:p>
    <w:p w14:paraId="1F396F79" w14:textId="77777777" w:rsidR="00D454EA" w:rsidRDefault="00D454EA" w:rsidP="00D454EA">
      <w:pPr>
        <w:bidi/>
        <w:jc w:val="both"/>
        <w:rPr>
          <w:rFonts w:cs="David" w:hint="cs"/>
          <w:rtl/>
        </w:rPr>
      </w:pPr>
      <w:r>
        <w:rPr>
          <w:rFonts w:cs="David" w:hint="cs"/>
          <w:rtl/>
        </w:rPr>
        <w:t xml:space="preserve">            יש נציג רק למגזר הערבי, של עדאללה. </w:t>
      </w:r>
    </w:p>
    <w:p w14:paraId="79763CA9" w14:textId="77777777" w:rsidR="00D454EA" w:rsidRDefault="00D454EA" w:rsidP="00D454EA">
      <w:pPr>
        <w:bidi/>
        <w:jc w:val="both"/>
        <w:rPr>
          <w:rFonts w:cs="David" w:hint="cs"/>
          <w:rtl/>
        </w:rPr>
      </w:pPr>
    </w:p>
    <w:p w14:paraId="48021914" w14:textId="77777777" w:rsidR="00D454EA" w:rsidRDefault="00D454EA" w:rsidP="00D454EA">
      <w:pPr>
        <w:bidi/>
        <w:jc w:val="both"/>
        <w:rPr>
          <w:rFonts w:cs="David" w:hint="cs"/>
          <w:u w:val="single"/>
          <w:rtl/>
        </w:rPr>
      </w:pPr>
      <w:r>
        <w:rPr>
          <w:rFonts w:cs="David" w:hint="cs"/>
          <w:u w:val="single"/>
          <w:rtl/>
        </w:rPr>
        <w:t>אחמד טיבי:</w:t>
      </w:r>
    </w:p>
    <w:p w14:paraId="1388ED82" w14:textId="77777777" w:rsidR="00D454EA" w:rsidRDefault="00D454EA" w:rsidP="00D454EA">
      <w:pPr>
        <w:bidi/>
        <w:jc w:val="both"/>
        <w:rPr>
          <w:rFonts w:cs="David" w:hint="cs"/>
          <w:u w:val="single"/>
          <w:rtl/>
        </w:rPr>
      </w:pPr>
    </w:p>
    <w:p w14:paraId="070C5485" w14:textId="77777777" w:rsidR="00D454EA" w:rsidRDefault="00D454EA" w:rsidP="00D454EA">
      <w:pPr>
        <w:bidi/>
        <w:jc w:val="both"/>
        <w:rPr>
          <w:rFonts w:cs="David" w:hint="cs"/>
          <w:rtl/>
        </w:rPr>
      </w:pPr>
      <w:r>
        <w:rPr>
          <w:rFonts w:cs="David" w:hint="cs"/>
          <w:rtl/>
        </w:rPr>
        <w:t xml:space="preserve">            כן, מוסאווה, ארגונים אזרחיים. </w:t>
      </w:r>
    </w:p>
    <w:p w14:paraId="7F131FF2" w14:textId="77777777" w:rsidR="00D454EA" w:rsidRDefault="00D454EA" w:rsidP="00D454EA">
      <w:pPr>
        <w:bidi/>
        <w:jc w:val="both"/>
        <w:rPr>
          <w:rFonts w:cs="David" w:hint="cs"/>
          <w:rtl/>
        </w:rPr>
      </w:pPr>
    </w:p>
    <w:p w14:paraId="1BBD788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EC4D4CA" w14:textId="77777777" w:rsidR="00D454EA" w:rsidRDefault="00D454EA" w:rsidP="00D454EA">
      <w:pPr>
        <w:bidi/>
        <w:jc w:val="both"/>
        <w:rPr>
          <w:rFonts w:cs="David" w:hint="cs"/>
          <w:u w:val="single"/>
          <w:rtl/>
        </w:rPr>
      </w:pPr>
    </w:p>
    <w:p w14:paraId="702420BF" w14:textId="77777777" w:rsidR="00D454EA" w:rsidRDefault="00D454EA" w:rsidP="00D454EA">
      <w:pPr>
        <w:bidi/>
        <w:jc w:val="both"/>
        <w:rPr>
          <w:rFonts w:cs="David" w:hint="cs"/>
          <w:rtl/>
        </w:rPr>
      </w:pPr>
      <w:r>
        <w:rPr>
          <w:rFonts w:cs="David" w:hint="cs"/>
          <w:rtl/>
        </w:rPr>
        <w:t xml:space="preserve">            יותר מזה יש כאן גם ניסיון חמור מאד, בעיניי, לבוא ולהפוך את הדרוזים לערבים. להגיד שהנציג הערבי מייצג את העדה הדרוזית. </w:t>
      </w:r>
    </w:p>
    <w:p w14:paraId="350937A6" w14:textId="77777777" w:rsidR="00D454EA" w:rsidRDefault="00D454EA" w:rsidP="00D454EA">
      <w:pPr>
        <w:bidi/>
        <w:jc w:val="both"/>
        <w:rPr>
          <w:rFonts w:cs="David" w:hint="cs"/>
          <w:rtl/>
        </w:rPr>
      </w:pPr>
    </w:p>
    <w:p w14:paraId="3DA8A350" w14:textId="77777777" w:rsidR="00D454EA" w:rsidRDefault="00D454EA" w:rsidP="00D454EA">
      <w:pPr>
        <w:bidi/>
        <w:jc w:val="both"/>
        <w:rPr>
          <w:rFonts w:cs="David" w:hint="cs"/>
          <w:u w:val="single"/>
          <w:rtl/>
        </w:rPr>
      </w:pPr>
      <w:r>
        <w:rPr>
          <w:rFonts w:cs="David" w:hint="cs"/>
          <w:u w:val="single"/>
          <w:rtl/>
        </w:rPr>
        <w:t>חיים אורון:</w:t>
      </w:r>
    </w:p>
    <w:p w14:paraId="098DFCE5" w14:textId="77777777" w:rsidR="00D454EA" w:rsidRDefault="00D454EA" w:rsidP="00D454EA">
      <w:pPr>
        <w:bidi/>
        <w:jc w:val="both"/>
        <w:rPr>
          <w:rFonts w:cs="David" w:hint="cs"/>
          <w:u w:val="single"/>
          <w:rtl/>
        </w:rPr>
      </w:pPr>
    </w:p>
    <w:p w14:paraId="272BA5F3" w14:textId="77777777" w:rsidR="00D454EA" w:rsidRDefault="00D454EA" w:rsidP="00D454EA">
      <w:pPr>
        <w:bidi/>
        <w:jc w:val="both"/>
        <w:rPr>
          <w:rFonts w:cs="David" w:hint="cs"/>
          <w:rtl/>
        </w:rPr>
      </w:pPr>
      <w:r>
        <w:rPr>
          <w:rFonts w:cs="David" w:hint="cs"/>
          <w:rtl/>
        </w:rPr>
        <w:t xml:space="preserve">            זה נאום למליאה, עם כל הכבוד. </w:t>
      </w:r>
    </w:p>
    <w:p w14:paraId="508A1D10" w14:textId="77777777" w:rsidR="00D454EA" w:rsidRDefault="00D454EA" w:rsidP="00D454EA">
      <w:pPr>
        <w:bidi/>
        <w:jc w:val="both"/>
        <w:rPr>
          <w:rFonts w:cs="David" w:hint="cs"/>
          <w:rtl/>
        </w:rPr>
      </w:pPr>
    </w:p>
    <w:p w14:paraId="5D89DB15"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CA6A087" w14:textId="77777777" w:rsidR="00D454EA" w:rsidRDefault="00D454EA" w:rsidP="00D454EA">
      <w:pPr>
        <w:bidi/>
        <w:jc w:val="both"/>
        <w:rPr>
          <w:rFonts w:cs="David" w:hint="cs"/>
          <w:u w:val="single"/>
          <w:rtl/>
        </w:rPr>
      </w:pPr>
    </w:p>
    <w:p w14:paraId="6F692418" w14:textId="77777777" w:rsidR="00D454EA" w:rsidRDefault="00D454EA" w:rsidP="00D454EA">
      <w:pPr>
        <w:bidi/>
        <w:jc w:val="both"/>
        <w:rPr>
          <w:rFonts w:cs="David" w:hint="cs"/>
          <w:rtl/>
        </w:rPr>
      </w:pPr>
      <w:r>
        <w:rPr>
          <w:rFonts w:cs="David" w:hint="cs"/>
          <w:rtl/>
        </w:rPr>
        <w:t xml:space="preserve">            אתה גם רוצה לסתום לי את הפה? </w:t>
      </w:r>
    </w:p>
    <w:p w14:paraId="2F9AB0BE" w14:textId="77777777" w:rsidR="00D454EA" w:rsidRDefault="00D454EA" w:rsidP="00D454EA">
      <w:pPr>
        <w:bidi/>
        <w:jc w:val="both"/>
        <w:rPr>
          <w:rFonts w:cs="David" w:hint="cs"/>
          <w:rtl/>
        </w:rPr>
      </w:pPr>
    </w:p>
    <w:p w14:paraId="5C7B44F6" w14:textId="77777777" w:rsidR="00D454EA" w:rsidRDefault="00D454EA" w:rsidP="00D454EA">
      <w:pPr>
        <w:bidi/>
        <w:jc w:val="both"/>
        <w:rPr>
          <w:rFonts w:cs="David" w:hint="cs"/>
          <w:rtl/>
        </w:rPr>
      </w:pPr>
      <w:r>
        <w:rPr>
          <w:rFonts w:cs="David" w:hint="cs"/>
          <w:rtl/>
        </w:rPr>
        <w:t xml:space="preserve">            לכן באתי בדברים עם יושב ראש ועדת העבודה, הרווחה והבריאות ואמרתי לו שלפחות לדעתי מדובר בהצעה שהמשמעות שלה חורגת בהרבה מגבולות הנושא, המטריה המצומצמת שהיא לכאורה מתייחסת אליה. הוא הסכים אתי והגענו להבנה שאותה אני רוצה להציע לכם, על כך שאנחנו נקים, על מנת שהנושא יידון באמת לעומק ונבחן איזה מגזרים צריכים להיות מיוצגים, ונבחן באמת את מה שנעשה בשירות הציבורי בתחום הזה, על כך שתוקם ועדה משותפת בת 8 חברים, ועדה משותפת לוועדת הכנסת ולוועדת העבודה, הרווחה והבריאות </w:t>
      </w:r>
      <w:r>
        <w:rPr>
          <w:rFonts w:cs="David"/>
          <w:rtl/>
        </w:rPr>
        <w:t>–</w:t>
      </w:r>
      <w:r>
        <w:rPr>
          <w:rFonts w:cs="David" w:hint="cs"/>
          <w:rtl/>
        </w:rPr>
        <w:t xml:space="preserve"> על דעת יושב ראש ועדת העבודה - -</w:t>
      </w:r>
    </w:p>
    <w:p w14:paraId="00116657" w14:textId="77777777" w:rsidR="00D454EA" w:rsidRDefault="00D454EA" w:rsidP="00D454EA">
      <w:pPr>
        <w:bidi/>
        <w:jc w:val="both"/>
        <w:rPr>
          <w:rFonts w:cs="David" w:hint="cs"/>
          <w:rtl/>
        </w:rPr>
      </w:pPr>
    </w:p>
    <w:p w14:paraId="368FCA55" w14:textId="77777777" w:rsidR="00D454EA" w:rsidRDefault="00D454EA" w:rsidP="00D454EA">
      <w:pPr>
        <w:bidi/>
        <w:jc w:val="both"/>
        <w:rPr>
          <w:rFonts w:cs="David" w:hint="cs"/>
          <w:u w:val="single"/>
          <w:rtl/>
        </w:rPr>
      </w:pPr>
      <w:r>
        <w:rPr>
          <w:rFonts w:cs="David" w:hint="cs"/>
          <w:u w:val="single"/>
          <w:rtl/>
        </w:rPr>
        <w:t>אחמד טיבי:</w:t>
      </w:r>
    </w:p>
    <w:p w14:paraId="4551F798" w14:textId="77777777" w:rsidR="00D454EA" w:rsidRDefault="00D454EA" w:rsidP="00D454EA">
      <w:pPr>
        <w:bidi/>
        <w:jc w:val="both"/>
        <w:rPr>
          <w:rFonts w:cs="David" w:hint="cs"/>
          <w:u w:val="single"/>
          <w:rtl/>
        </w:rPr>
      </w:pPr>
    </w:p>
    <w:p w14:paraId="74946C17" w14:textId="77777777" w:rsidR="00D454EA" w:rsidRDefault="00D454EA" w:rsidP="00D454EA">
      <w:pPr>
        <w:bidi/>
        <w:jc w:val="both"/>
        <w:rPr>
          <w:rFonts w:cs="David" w:hint="cs"/>
          <w:rtl/>
        </w:rPr>
      </w:pPr>
      <w:r>
        <w:rPr>
          <w:rFonts w:cs="David" w:hint="cs"/>
          <w:rtl/>
        </w:rPr>
        <w:t xml:space="preserve">            מה זה הדבר הזה? זה חסר תקדים בכנסת. על הצעת חוק? </w:t>
      </w:r>
    </w:p>
    <w:p w14:paraId="7D03A171" w14:textId="77777777" w:rsidR="00D454EA" w:rsidRDefault="00D454EA" w:rsidP="00D454EA">
      <w:pPr>
        <w:bidi/>
        <w:jc w:val="both"/>
        <w:rPr>
          <w:rFonts w:cs="David" w:hint="cs"/>
          <w:rtl/>
        </w:rPr>
      </w:pPr>
    </w:p>
    <w:p w14:paraId="0F556C4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B26CB5C" w14:textId="77777777" w:rsidR="00D454EA" w:rsidRDefault="00D454EA" w:rsidP="00D454EA">
      <w:pPr>
        <w:bidi/>
        <w:jc w:val="both"/>
        <w:rPr>
          <w:rFonts w:cs="David" w:hint="cs"/>
          <w:u w:val="single"/>
          <w:rtl/>
        </w:rPr>
      </w:pPr>
    </w:p>
    <w:p w14:paraId="7A5468C7" w14:textId="77777777" w:rsidR="00D454EA" w:rsidRDefault="00D454EA" w:rsidP="00D454EA">
      <w:pPr>
        <w:bidi/>
        <w:jc w:val="both"/>
        <w:rPr>
          <w:rFonts w:cs="David" w:hint="cs"/>
          <w:rtl/>
        </w:rPr>
      </w:pPr>
      <w:r>
        <w:rPr>
          <w:rFonts w:cs="David" w:hint="cs"/>
          <w:rtl/>
        </w:rPr>
        <w:t xml:space="preserve">            ואני מציע את ההרכב הבא.י </w:t>
      </w:r>
    </w:p>
    <w:p w14:paraId="13448AC3" w14:textId="77777777" w:rsidR="00D454EA" w:rsidRDefault="00D454EA" w:rsidP="00D454EA">
      <w:pPr>
        <w:bidi/>
        <w:jc w:val="both"/>
        <w:rPr>
          <w:rFonts w:cs="David" w:hint="cs"/>
          <w:rtl/>
        </w:rPr>
      </w:pPr>
    </w:p>
    <w:p w14:paraId="478C270B" w14:textId="77777777" w:rsidR="00D454EA" w:rsidRDefault="00D454EA" w:rsidP="00D454EA">
      <w:pPr>
        <w:bidi/>
        <w:jc w:val="both"/>
        <w:rPr>
          <w:rFonts w:cs="David" w:hint="cs"/>
          <w:u w:val="single"/>
          <w:rtl/>
        </w:rPr>
      </w:pPr>
      <w:r>
        <w:rPr>
          <w:rFonts w:cs="David" w:hint="cs"/>
          <w:u w:val="single"/>
          <w:rtl/>
        </w:rPr>
        <w:t>אחמד טיבי:</w:t>
      </w:r>
    </w:p>
    <w:p w14:paraId="66C2A06B" w14:textId="77777777" w:rsidR="00D454EA" w:rsidRDefault="00D454EA" w:rsidP="00D454EA">
      <w:pPr>
        <w:bidi/>
        <w:jc w:val="both"/>
        <w:rPr>
          <w:rFonts w:cs="David" w:hint="cs"/>
          <w:u w:val="single"/>
          <w:rtl/>
        </w:rPr>
      </w:pPr>
    </w:p>
    <w:p w14:paraId="53911764" w14:textId="77777777" w:rsidR="00D454EA" w:rsidRDefault="00D454EA" w:rsidP="00D454EA">
      <w:pPr>
        <w:bidi/>
        <w:jc w:val="both"/>
        <w:rPr>
          <w:rFonts w:cs="David" w:hint="cs"/>
          <w:rtl/>
        </w:rPr>
      </w:pPr>
      <w:r>
        <w:rPr>
          <w:rFonts w:cs="David" w:hint="cs"/>
          <w:rtl/>
        </w:rPr>
        <w:t>            לי הוא אמר משהו אחר לפני 5 דקות - -</w:t>
      </w:r>
    </w:p>
    <w:p w14:paraId="003B2E19" w14:textId="77777777" w:rsidR="00D454EA" w:rsidRDefault="00D454EA" w:rsidP="00D454EA">
      <w:pPr>
        <w:bidi/>
        <w:jc w:val="both"/>
        <w:rPr>
          <w:rFonts w:cs="David" w:hint="cs"/>
          <w:rtl/>
        </w:rPr>
      </w:pPr>
    </w:p>
    <w:p w14:paraId="79643598" w14:textId="77777777" w:rsidR="00D454EA" w:rsidRPr="00F519DC" w:rsidRDefault="00D454EA" w:rsidP="00D454EA">
      <w:pPr>
        <w:bidi/>
        <w:jc w:val="both"/>
        <w:rPr>
          <w:rFonts w:cs="David" w:hint="cs"/>
          <w:u w:val="single"/>
          <w:rtl/>
        </w:rPr>
      </w:pPr>
      <w:r w:rsidRPr="00F519DC">
        <w:rPr>
          <w:rFonts w:cs="David" w:hint="cs"/>
          <w:u w:val="single"/>
          <w:rtl/>
        </w:rPr>
        <w:t>היו"ר יריב לוין:</w:t>
      </w:r>
    </w:p>
    <w:p w14:paraId="1468F11F" w14:textId="77777777" w:rsidR="00D454EA" w:rsidRDefault="00D454EA" w:rsidP="00D454EA">
      <w:pPr>
        <w:bidi/>
        <w:jc w:val="both"/>
        <w:rPr>
          <w:rFonts w:cs="David" w:hint="cs"/>
          <w:rtl/>
        </w:rPr>
      </w:pPr>
    </w:p>
    <w:p w14:paraId="18F6FF84" w14:textId="77777777" w:rsidR="00D454EA" w:rsidRDefault="00D454EA" w:rsidP="00D454EA">
      <w:pPr>
        <w:numPr>
          <w:ilvl w:val="0"/>
          <w:numId w:val="2"/>
        </w:numPr>
        <w:autoSpaceDE w:val="0"/>
        <w:autoSpaceDN w:val="0"/>
        <w:bidi/>
        <w:jc w:val="both"/>
        <w:rPr>
          <w:rFonts w:cs="David" w:hint="cs"/>
          <w:rtl/>
        </w:rPr>
      </w:pPr>
      <w:r>
        <w:rPr>
          <w:rFonts w:cs="David" w:hint="cs"/>
          <w:rtl/>
        </w:rPr>
        <w:t xml:space="preserve">- הצעת חוק מטעם ועדת הכנסת. אז אל תספר לי סיפורים. </w:t>
      </w:r>
    </w:p>
    <w:p w14:paraId="56B528D8" w14:textId="77777777" w:rsidR="00D454EA" w:rsidRDefault="00D454EA" w:rsidP="00D454EA">
      <w:pPr>
        <w:bidi/>
        <w:jc w:val="both"/>
        <w:rPr>
          <w:rFonts w:cs="David" w:hint="cs"/>
          <w:rtl/>
        </w:rPr>
      </w:pPr>
    </w:p>
    <w:p w14:paraId="7EECC1A7" w14:textId="77777777" w:rsidR="00D454EA" w:rsidRDefault="00D454EA" w:rsidP="00D454EA">
      <w:pPr>
        <w:bidi/>
        <w:jc w:val="both"/>
        <w:rPr>
          <w:rFonts w:cs="David" w:hint="cs"/>
          <w:rtl/>
        </w:rPr>
      </w:pPr>
    </w:p>
    <w:p w14:paraId="5BCE260B" w14:textId="77777777" w:rsidR="00D454EA" w:rsidRPr="00F519DC" w:rsidRDefault="00D454EA" w:rsidP="00D454EA">
      <w:pPr>
        <w:bidi/>
        <w:jc w:val="both"/>
        <w:rPr>
          <w:rFonts w:cs="David" w:hint="cs"/>
          <w:u w:val="single"/>
          <w:rtl/>
        </w:rPr>
      </w:pPr>
      <w:r w:rsidRPr="00F519DC">
        <w:rPr>
          <w:rFonts w:cs="David" w:hint="cs"/>
          <w:u w:val="single"/>
          <w:rtl/>
        </w:rPr>
        <w:t>אחמד טיבי:</w:t>
      </w:r>
    </w:p>
    <w:p w14:paraId="0E964FF0" w14:textId="77777777" w:rsidR="00D454EA" w:rsidRDefault="00D454EA" w:rsidP="00D454EA">
      <w:pPr>
        <w:bidi/>
        <w:jc w:val="both"/>
        <w:rPr>
          <w:rFonts w:cs="David" w:hint="cs"/>
          <w:rtl/>
        </w:rPr>
      </w:pPr>
    </w:p>
    <w:p w14:paraId="378558CB" w14:textId="77777777" w:rsidR="00D454EA" w:rsidRDefault="00D454EA" w:rsidP="00D454EA">
      <w:pPr>
        <w:bidi/>
        <w:jc w:val="both"/>
        <w:rPr>
          <w:rFonts w:cs="David" w:hint="cs"/>
          <w:rtl/>
        </w:rPr>
      </w:pPr>
      <w:r>
        <w:rPr>
          <w:rFonts w:cs="David" w:hint="cs"/>
          <w:rtl/>
        </w:rPr>
        <w:tab/>
        <w:t xml:space="preserve">אני רוצה לשמוע חוות דעת משפטית. </w:t>
      </w:r>
    </w:p>
    <w:p w14:paraId="11AC3CD7" w14:textId="77777777" w:rsidR="00D454EA" w:rsidRDefault="00D454EA" w:rsidP="00D454EA">
      <w:pPr>
        <w:bidi/>
        <w:jc w:val="both"/>
        <w:rPr>
          <w:rFonts w:cs="David" w:hint="cs"/>
          <w:rtl/>
        </w:rPr>
      </w:pPr>
    </w:p>
    <w:p w14:paraId="17A6B676"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1B282BD" w14:textId="77777777" w:rsidR="00D454EA" w:rsidRDefault="00D454EA" w:rsidP="00D454EA">
      <w:pPr>
        <w:bidi/>
        <w:jc w:val="both"/>
        <w:rPr>
          <w:rFonts w:cs="David" w:hint="cs"/>
          <w:u w:val="single"/>
          <w:rtl/>
        </w:rPr>
      </w:pPr>
    </w:p>
    <w:p w14:paraId="684E7D80" w14:textId="77777777" w:rsidR="00D454EA" w:rsidRDefault="00D454EA" w:rsidP="00D454EA">
      <w:pPr>
        <w:bidi/>
        <w:jc w:val="both"/>
        <w:rPr>
          <w:rFonts w:cs="David" w:hint="cs"/>
          <w:rtl/>
        </w:rPr>
      </w:pPr>
      <w:r>
        <w:rPr>
          <w:rFonts w:cs="David" w:hint="cs"/>
          <w:rtl/>
        </w:rPr>
        <w:t xml:space="preserve">            אני כבר אומר לך שהלשכה המשפטית סבורה שזה צריך להידון בוועדת העבודה, הרווחה והבריאות, אבל זה לא סוד שבוועדה הזו יש סמכות לקבל החלטה לאן לנתב את הדברים, וככה אנחנו עושים הרבה פעמים, לא תמיד על פי המלצות הלשכה המשפטית, ותתקן אותי ארבל אם אני טועה. </w:t>
      </w:r>
    </w:p>
    <w:p w14:paraId="2631869F" w14:textId="77777777" w:rsidR="00D454EA" w:rsidRDefault="00D454EA" w:rsidP="00D454EA">
      <w:pPr>
        <w:bidi/>
        <w:jc w:val="both"/>
        <w:rPr>
          <w:rFonts w:cs="David" w:hint="cs"/>
          <w:rtl/>
        </w:rPr>
      </w:pPr>
    </w:p>
    <w:p w14:paraId="5506438C" w14:textId="77777777" w:rsidR="00D454EA" w:rsidRDefault="00D454EA" w:rsidP="00D454EA">
      <w:pPr>
        <w:bidi/>
        <w:jc w:val="both"/>
        <w:rPr>
          <w:rFonts w:cs="David" w:hint="cs"/>
          <w:rtl/>
        </w:rPr>
      </w:pPr>
      <w:r>
        <w:rPr>
          <w:rFonts w:cs="David" w:hint="cs"/>
          <w:rtl/>
        </w:rPr>
        <w:tab/>
        <w:t xml:space="preserve">אני רוצה רק לקרוא את שמות החברים כדי שההצעה תהיה בפניכם. </w:t>
      </w:r>
    </w:p>
    <w:p w14:paraId="6C5A3E21" w14:textId="77777777" w:rsidR="00D454EA" w:rsidRDefault="00D454EA" w:rsidP="00D454EA">
      <w:pPr>
        <w:bidi/>
        <w:jc w:val="both"/>
        <w:rPr>
          <w:rFonts w:cs="David" w:hint="cs"/>
          <w:rtl/>
        </w:rPr>
      </w:pPr>
    </w:p>
    <w:p w14:paraId="5D0E63E2" w14:textId="77777777" w:rsidR="00D454EA" w:rsidRDefault="00D454EA" w:rsidP="00D454EA">
      <w:pPr>
        <w:bidi/>
        <w:jc w:val="both"/>
        <w:rPr>
          <w:rFonts w:cs="David" w:hint="cs"/>
          <w:u w:val="single"/>
          <w:rtl/>
        </w:rPr>
      </w:pPr>
      <w:r>
        <w:rPr>
          <w:rFonts w:cs="David" w:hint="cs"/>
          <w:u w:val="single"/>
          <w:rtl/>
        </w:rPr>
        <w:t>אחמד טיבי:</w:t>
      </w:r>
    </w:p>
    <w:p w14:paraId="0C1AC486" w14:textId="77777777" w:rsidR="00D454EA" w:rsidRDefault="00D454EA" w:rsidP="00D454EA">
      <w:pPr>
        <w:bidi/>
        <w:jc w:val="both"/>
        <w:rPr>
          <w:rFonts w:cs="David" w:hint="cs"/>
          <w:u w:val="single"/>
          <w:rtl/>
        </w:rPr>
      </w:pPr>
    </w:p>
    <w:p w14:paraId="79F1FFF9" w14:textId="77777777" w:rsidR="00D454EA" w:rsidRDefault="00D454EA" w:rsidP="00D454EA">
      <w:pPr>
        <w:bidi/>
        <w:jc w:val="both"/>
        <w:rPr>
          <w:rFonts w:cs="David" w:hint="cs"/>
          <w:rtl/>
        </w:rPr>
      </w:pPr>
      <w:r>
        <w:rPr>
          <w:rFonts w:cs="David" w:hint="cs"/>
          <w:rtl/>
        </w:rPr>
        <w:t xml:space="preserve">            אתה עושה דבר חסר תקדים. אתה רוצה לקבור את הצעת החוק? זה עבר בתמיכת הקואליציה, ואמרתי לך </w:t>
      </w:r>
      <w:r>
        <w:rPr>
          <w:rFonts w:cs="David"/>
          <w:rtl/>
        </w:rPr>
        <w:t>–</w:t>
      </w:r>
      <w:r>
        <w:rPr>
          <w:rFonts w:cs="David" w:hint="cs"/>
          <w:rtl/>
        </w:rPr>
        <w:t xml:space="preserve"> אופיר אקוניס, ביבי - -</w:t>
      </w:r>
    </w:p>
    <w:p w14:paraId="53F5F59B" w14:textId="77777777" w:rsidR="00D454EA" w:rsidRDefault="00D454EA" w:rsidP="00D454EA">
      <w:pPr>
        <w:bidi/>
        <w:jc w:val="both"/>
        <w:rPr>
          <w:rFonts w:cs="David" w:hint="cs"/>
          <w:rtl/>
        </w:rPr>
      </w:pPr>
    </w:p>
    <w:p w14:paraId="1DDC28C8"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2154298" w14:textId="77777777" w:rsidR="00D454EA" w:rsidRDefault="00D454EA" w:rsidP="00D454EA">
      <w:pPr>
        <w:bidi/>
        <w:jc w:val="both"/>
        <w:rPr>
          <w:rFonts w:cs="David" w:hint="cs"/>
          <w:u w:val="single"/>
          <w:rtl/>
        </w:rPr>
      </w:pPr>
    </w:p>
    <w:p w14:paraId="24A89511" w14:textId="77777777" w:rsidR="00D454EA" w:rsidRDefault="00D454EA" w:rsidP="00D454EA">
      <w:pPr>
        <w:bidi/>
        <w:jc w:val="both"/>
        <w:rPr>
          <w:rFonts w:cs="David" w:hint="cs"/>
          <w:rtl/>
        </w:rPr>
      </w:pPr>
      <w:r>
        <w:rPr>
          <w:rFonts w:cs="David" w:hint="cs"/>
          <w:rtl/>
        </w:rPr>
        <w:t xml:space="preserve">            אתה לא תקבע מי יהיה בשירות הציבורי. לא יעזור לך. לא תהיה שם, לא יעזור לך. </w:t>
      </w:r>
    </w:p>
    <w:p w14:paraId="726B6A77" w14:textId="77777777" w:rsidR="00D454EA" w:rsidRDefault="00D454EA" w:rsidP="00D454EA">
      <w:pPr>
        <w:bidi/>
        <w:jc w:val="both"/>
        <w:rPr>
          <w:rFonts w:cs="David" w:hint="cs"/>
          <w:rtl/>
        </w:rPr>
      </w:pPr>
    </w:p>
    <w:p w14:paraId="1DE04767" w14:textId="77777777" w:rsidR="00D454EA" w:rsidRDefault="00D454EA" w:rsidP="00D454EA">
      <w:pPr>
        <w:bidi/>
        <w:jc w:val="both"/>
        <w:rPr>
          <w:rFonts w:cs="David" w:hint="cs"/>
          <w:u w:val="single"/>
          <w:rtl/>
        </w:rPr>
      </w:pPr>
      <w:r>
        <w:rPr>
          <w:rFonts w:cs="David" w:hint="cs"/>
          <w:u w:val="single"/>
          <w:rtl/>
        </w:rPr>
        <w:t>נסים זאב:</w:t>
      </w:r>
    </w:p>
    <w:p w14:paraId="401FEABF" w14:textId="77777777" w:rsidR="00D454EA" w:rsidRDefault="00D454EA" w:rsidP="00D454EA">
      <w:pPr>
        <w:bidi/>
        <w:jc w:val="both"/>
        <w:rPr>
          <w:rFonts w:cs="David" w:hint="cs"/>
          <w:u w:val="single"/>
          <w:rtl/>
        </w:rPr>
      </w:pPr>
    </w:p>
    <w:p w14:paraId="237D814C" w14:textId="77777777" w:rsidR="00D454EA" w:rsidRDefault="00D454EA" w:rsidP="00D454EA">
      <w:pPr>
        <w:bidi/>
        <w:jc w:val="both"/>
        <w:rPr>
          <w:rFonts w:cs="David" w:hint="cs"/>
          <w:rtl/>
        </w:rPr>
      </w:pPr>
      <w:r>
        <w:rPr>
          <w:rFonts w:cs="David" w:hint="cs"/>
          <w:rtl/>
        </w:rPr>
        <w:t xml:space="preserve">            אני מבקש להצביע נגד בכלל להקים ועדה. </w:t>
      </w:r>
    </w:p>
    <w:p w14:paraId="20D60745" w14:textId="77777777" w:rsidR="00D454EA" w:rsidRDefault="00D454EA" w:rsidP="00D454EA">
      <w:pPr>
        <w:bidi/>
        <w:jc w:val="both"/>
        <w:rPr>
          <w:rFonts w:cs="David" w:hint="cs"/>
          <w:rtl/>
        </w:rPr>
      </w:pPr>
    </w:p>
    <w:p w14:paraId="4DE1A08E" w14:textId="77777777" w:rsidR="00D454EA" w:rsidRPr="00F519DC" w:rsidRDefault="00D454EA" w:rsidP="00D454EA">
      <w:pPr>
        <w:bidi/>
        <w:jc w:val="both"/>
        <w:rPr>
          <w:rFonts w:cs="David" w:hint="cs"/>
          <w:u w:val="single"/>
          <w:rtl/>
        </w:rPr>
      </w:pPr>
      <w:r w:rsidRPr="00F519DC">
        <w:rPr>
          <w:rFonts w:cs="David" w:hint="cs"/>
          <w:u w:val="single"/>
          <w:rtl/>
        </w:rPr>
        <w:t>היו"ר יריב לוין:</w:t>
      </w:r>
    </w:p>
    <w:p w14:paraId="63D95428" w14:textId="77777777" w:rsidR="00D454EA" w:rsidRDefault="00D454EA" w:rsidP="00D454EA">
      <w:pPr>
        <w:bidi/>
        <w:jc w:val="both"/>
        <w:rPr>
          <w:rFonts w:cs="David" w:hint="cs"/>
          <w:rtl/>
        </w:rPr>
      </w:pPr>
    </w:p>
    <w:p w14:paraId="237E63F1" w14:textId="77777777" w:rsidR="00D454EA" w:rsidRDefault="00D454EA" w:rsidP="00D454EA">
      <w:pPr>
        <w:bidi/>
        <w:jc w:val="both"/>
        <w:rPr>
          <w:rFonts w:cs="David" w:hint="cs"/>
          <w:rtl/>
        </w:rPr>
      </w:pPr>
      <w:r>
        <w:rPr>
          <w:rFonts w:cs="David" w:hint="cs"/>
          <w:rtl/>
        </w:rPr>
        <w:tab/>
        <w:t xml:space="preserve">לא, זה אי אפשר. זה לא בסמכות - - </w:t>
      </w:r>
    </w:p>
    <w:p w14:paraId="42CCCD1F" w14:textId="77777777" w:rsidR="00D454EA" w:rsidRDefault="00D454EA" w:rsidP="00D454EA">
      <w:pPr>
        <w:bidi/>
        <w:jc w:val="both"/>
        <w:rPr>
          <w:rFonts w:cs="David" w:hint="cs"/>
          <w:rtl/>
        </w:rPr>
      </w:pPr>
    </w:p>
    <w:p w14:paraId="45E5FD6C" w14:textId="77777777" w:rsidR="00D454EA" w:rsidRDefault="00D454EA" w:rsidP="00D454EA">
      <w:pPr>
        <w:bidi/>
        <w:jc w:val="both"/>
        <w:rPr>
          <w:rFonts w:cs="David" w:hint="cs"/>
          <w:rtl/>
        </w:rPr>
      </w:pPr>
    </w:p>
    <w:p w14:paraId="2337E5F0" w14:textId="77777777" w:rsidR="00D454EA" w:rsidRPr="00DB4150" w:rsidRDefault="00D454EA" w:rsidP="00D454EA">
      <w:pPr>
        <w:bidi/>
        <w:jc w:val="both"/>
        <w:rPr>
          <w:rFonts w:cs="David" w:hint="cs"/>
          <w:u w:val="single"/>
          <w:rtl/>
        </w:rPr>
      </w:pPr>
      <w:r w:rsidRPr="00DB4150">
        <w:rPr>
          <w:rFonts w:cs="David" w:hint="cs"/>
          <w:u w:val="single"/>
          <w:rtl/>
        </w:rPr>
        <w:t>נסים זאב:</w:t>
      </w:r>
    </w:p>
    <w:p w14:paraId="327CE987" w14:textId="77777777" w:rsidR="00D454EA" w:rsidRDefault="00D454EA" w:rsidP="00D454EA">
      <w:pPr>
        <w:bidi/>
        <w:jc w:val="both"/>
        <w:rPr>
          <w:rFonts w:cs="David" w:hint="cs"/>
          <w:rtl/>
        </w:rPr>
      </w:pPr>
    </w:p>
    <w:p w14:paraId="7D17A280" w14:textId="77777777" w:rsidR="00D454EA" w:rsidRDefault="00D454EA" w:rsidP="00D454EA">
      <w:pPr>
        <w:bidi/>
        <w:jc w:val="both"/>
        <w:rPr>
          <w:rFonts w:cs="David" w:hint="cs"/>
          <w:rtl/>
        </w:rPr>
      </w:pPr>
      <w:r>
        <w:rPr>
          <w:rFonts w:cs="David" w:hint="cs"/>
          <w:rtl/>
        </w:rPr>
        <w:tab/>
        <w:t>אסור לתת לו, לאפשר לו - -</w:t>
      </w:r>
    </w:p>
    <w:p w14:paraId="0EC20D20" w14:textId="77777777" w:rsidR="00D454EA" w:rsidRDefault="00D454EA" w:rsidP="00D454EA">
      <w:pPr>
        <w:bidi/>
        <w:jc w:val="both"/>
        <w:rPr>
          <w:rFonts w:cs="David" w:hint="cs"/>
          <w:rtl/>
        </w:rPr>
      </w:pPr>
    </w:p>
    <w:p w14:paraId="457E4B95" w14:textId="77777777" w:rsidR="00D454EA" w:rsidRDefault="00D454EA" w:rsidP="00D454EA">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9266D7F" w14:textId="77777777" w:rsidR="00D454EA" w:rsidRDefault="00D454EA" w:rsidP="00D454EA">
      <w:pPr>
        <w:keepLines/>
        <w:bidi/>
        <w:jc w:val="both"/>
        <w:rPr>
          <w:rFonts w:cs="David" w:hint="cs"/>
          <w:u w:val="single"/>
          <w:rtl/>
        </w:rPr>
      </w:pPr>
    </w:p>
    <w:p w14:paraId="724356DC" w14:textId="77777777" w:rsidR="00D454EA" w:rsidRDefault="00D454EA" w:rsidP="00D454EA">
      <w:pPr>
        <w:keepLines/>
        <w:bidi/>
        <w:jc w:val="both"/>
        <w:rPr>
          <w:rFonts w:cs="David" w:hint="cs"/>
          <w:rtl/>
        </w:rPr>
      </w:pPr>
      <w:r>
        <w:rPr>
          <w:rFonts w:cs="David" w:hint="cs"/>
          <w:rtl/>
        </w:rPr>
        <w:t xml:space="preserve">            ההרכב המוצע הוא כדלקמן: מטעם ועדת הכנס </w:t>
      </w:r>
      <w:r>
        <w:rPr>
          <w:rFonts w:cs="David"/>
          <w:rtl/>
        </w:rPr>
        <w:t>–</w:t>
      </w:r>
      <w:r>
        <w:rPr>
          <w:rFonts w:cs="David" w:hint="cs"/>
          <w:rtl/>
        </w:rPr>
        <w:t xml:space="preserve"> יריב לוין, יושב ראש, אחמד טיבי, מנחם אליעזר מוזס, ואורי אורבך. חבר הכנסת מוזס, אחרי שיתמנה היום , בשעה טובה, יוחלף, אני מניח על ידי חבר הכנסת אייכלר או במי שסיעתו תמנה. </w:t>
      </w:r>
    </w:p>
    <w:p w14:paraId="1C6818D4" w14:textId="77777777" w:rsidR="00D454EA" w:rsidRDefault="00D454EA" w:rsidP="00D454EA">
      <w:pPr>
        <w:bidi/>
        <w:jc w:val="both"/>
        <w:rPr>
          <w:rFonts w:cs="David" w:hint="cs"/>
          <w:rtl/>
        </w:rPr>
      </w:pPr>
    </w:p>
    <w:p w14:paraId="608D4DDD" w14:textId="77777777" w:rsidR="00D454EA" w:rsidRDefault="00D454EA" w:rsidP="00D454EA">
      <w:pPr>
        <w:bidi/>
        <w:jc w:val="both"/>
        <w:rPr>
          <w:rFonts w:cs="David" w:hint="cs"/>
          <w:rtl/>
        </w:rPr>
      </w:pPr>
      <w:r>
        <w:rPr>
          <w:rFonts w:cs="David" w:hint="cs"/>
          <w:rtl/>
        </w:rPr>
        <w:tab/>
        <w:t xml:space="preserve">מטעם ועדת העבודה, הרווחה והבריאות: חברי הכנסת אריה ביבי, משה (מוץ) מטלון, אברהם מיכאלי ואריה אלדד. </w:t>
      </w:r>
    </w:p>
    <w:p w14:paraId="27F0F0C0" w14:textId="77777777" w:rsidR="00D454EA" w:rsidRDefault="00D454EA" w:rsidP="00D454EA">
      <w:pPr>
        <w:bidi/>
        <w:jc w:val="both"/>
        <w:rPr>
          <w:rFonts w:cs="David" w:hint="cs"/>
          <w:rtl/>
        </w:rPr>
      </w:pPr>
    </w:p>
    <w:p w14:paraId="6150CAF1" w14:textId="77777777" w:rsidR="00D454EA" w:rsidRDefault="00D454EA" w:rsidP="00D454EA">
      <w:pPr>
        <w:bidi/>
        <w:jc w:val="both"/>
        <w:rPr>
          <w:rFonts w:cs="David" w:hint="cs"/>
          <w:rtl/>
        </w:rPr>
      </w:pPr>
      <w:r>
        <w:rPr>
          <w:rFonts w:cs="David" w:hint="cs"/>
          <w:rtl/>
        </w:rPr>
        <w:tab/>
        <w:t xml:space="preserve">זו הצעתי. אני פותח את הדיון ומאפשר לכולם לדבר. </w:t>
      </w:r>
    </w:p>
    <w:p w14:paraId="73866D8B" w14:textId="77777777" w:rsidR="00D454EA" w:rsidRDefault="00D454EA" w:rsidP="00D454EA">
      <w:pPr>
        <w:bidi/>
        <w:jc w:val="both"/>
        <w:rPr>
          <w:rFonts w:cs="David" w:hint="cs"/>
          <w:rtl/>
        </w:rPr>
      </w:pPr>
    </w:p>
    <w:p w14:paraId="07256037" w14:textId="77777777" w:rsidR="00D454EA" w:rsidRDefault="00D454EA" w:rsidP="00D454EA">
      <w:pPr>
        <w:bidi/>
        <w:jc w:val="both"/>
        <w:rPr>
          <w:rFonts w:cs="David" w:hint="cs"/>
          <w:u w:val="single"/>
          <w:rtl/>
        </w:rPr>
      </w:pPr>
      <w:r>
        <w:rPr>
          <w:rFonts w:cs="David" w:hint="cs"/>
          <w:u w:val="single"/>
          <w:rtl/>
        </w:rPr>
        <w:t>שלמה מולה:</w:t>
      </w:r>
    </w:p>
    <w:p w14:paraId="3FE8D50E" w14:textId="77777777" w:rsidR="00D454EA" w:rsidRDefault="00D454EA" w:rsidP="00D454EA">
      <w:pPr>
        <w:bidi/>
        <w:jc w:val="both"/>
        <w:rPr>
          <w:rFonts w:cs="David" w:hint="cs"/>
          <w:u w:val="single"/>
          <w:rtl/>
        </w:rPr>
      </w:pPr>
    </w:p>
    <w:p w14:paraId="624240F7" w14:textId="77777777" w:rsidR="00D454EA" w:rsidRDefault="00D454EA" w:rsidP="00D454EA">
      <w:pPr>
        <w:bidi/>
        <w:jc w:val="both"/>
        <w:rPr>
          <w:rFonts w:cs="David" w:hint="cs"/>
          <w:rtl/>
        </w:rPr>
      </w:pPr>
      <w:r>
        <w:rPr>
          <w:rFonts w:cs="David" w:hint="cs"/>
          <w:rtl/>
        </w:rPr>
        <w:t xml:space="preserve">            הצעה לסדר - אני רוצה לדעת, אדוני היושב ראש, עם מי תיאמת אצלנו בסיעה שאלה השמות? </w:t>
      </w:r>
    </w:p>
    <w:p w14:paraId="22C33D7E" w14:textId="77777777" w:rsidR="00D454EA" w:rsidRDefault="00D454EA" w:rsidP="00D454EA">
      <w:pPr>
        <w:bidi/>
        <w:jc w:val="both"/>
        <w:rPr>
          <w:rFonts w:cs="David" w:hint="cs"/>
          <w:rtl/>
        </w:rPr>
      </w:pPr>
    </w:p>
    <w:p w14:paraId="371AC49E"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8F5C3EF" w14:textId="77777777" w:rsidR="00D454EA" w:rsidRDefault="00D454EA" w:rsidP="00D454EA">
      <w:pPr>
        <w:bidi/>
        <w:jc w:val="both"/>
        <w:rPr>
          <w:rFonts w:cs="David" w:hint="cs"/>
          <w:u w:val="single"/>
          <w:rtl/>
        </w:rPr>
      </w:pPr>
    </w:p>
    <w:p w14:paraId="276A55D5" w14:textId="77777777" w:rsidR="00D454EA" w:rsidRDefault="00D454EA" w:rsidP="00D454EA">
      <w:pPr>
        <w:bidi/>
        <w:jc w:val="both"/>
        <w:rPr>
          <w:rFonts w:cs="David" w:hint="cs"/>
          <w:rtl/>
        </w:rPr>
      </w:pPr>
      <w:r>
        <w:rPr>
          <w:rFonts w:cs="David" w:hint="cs"/>
          <w:rtl/>
        </w:rPr>
        <w:tab/>
        <w:t xml:space="preserve">לא תיאמתי, ואם תרצו להחליף אני אאשר כל חילוף שתבקשו, אין בעיה. </w:t>
      </w:r>
    </w:p>
    <w:p w14:paraId="356B9416" w14:textId="77777777" w:rsidR="00D454EA" w:rsidRDefault="00D454EA" w:rsidP="00D454EA">
      <w:pPr>
        <w:bidi/>
        <w:jc w:val="both"/>
        <w:rPr>
          <w:rFonts w:cs="David" w:hint="cs"/>
          <w:rtl/>
        </w:rPr>
      </w:pPr>
    </w:p>
    <w:p w14:paraId="7B1CE34F" w14:textId="77777777" w:rsidR="00D454EA" w:rsidRPr="00F519DC" w:rsidRDefault="00D454EA" w:rsidP="00D454EA">
      <w:pPr>
        <w:bidi/>
        <w:jc w:val="both"/>
        <w:rPr>
          <w:rFonts w:cs="David" w:hint="cs"/>
          <w:u w:val="single"/>
          <w:rtl/>
        </w:rPr>
      </w:pPr>
      <w:r w:rsidRPr="00F519DC">
        <w:rPr>
          <w:rFonts w:cs="David" w:hint="cs"/>
          <w:u w:val="single"/>
          <w:rtl/>
        </w:rPr>
        <w:t>קריאות:</w:t>
      </w:r>
    </w:p>
    <w:p w14:paraId="1E494D4E" w14:textId="77777777" w:rsidR="00D454EA" w:rsidRDefault="00D454EA" w:rsidP="00D454EA">
      <w:pPr>
        <w:bidi/>
        <w:jc w:val="both"/>
        <w:rPr>
          <w:rFonts w:cs="David" w:hint="cs"/>
          <w:rtl/>
        </w:rPr>
      </w:pPr>
    </w:p>
    <w:p w14:paraId="7D2769B2"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6C0ED2FD" w14:textId="77777777" w:rsidR="00D454EA" w:rsidRDefault="00D454EA" w:rsidP="00D454EA">
      <w:pPr>
        <w:bidi/>
        <w:ind w:left="720"/>
        <w:jc w:val="both"/>
        <w:rPr>
          <w:rFonts w:cs="David" w:hint="cs"/>
          <w:rtl/>
        </w:rPr>
      </w:pPr>
    </w:p>
    <w:p w14:paraId="0FC12189" w14:textId="77777777" w:rsidR="00D454EA" w:rsidRDefault="00D454EA" w:rsidP="00D454EA">
      <w:pPr>
        <w:bidi/>
        <w:jc w:val="both"/>
        <w:rPr>
          <w:rFonts w:cs="David" w:hint="cs"/>
          <w:u w:val="single"/>
          <w:rtl/>
        </w:rPr>
      </w:pPr>
      <w:r>
        <w:rPr>
          <w:rFonts w:cs="David" w:hint="cs"/>
          <w:u w:val="single"/>
          <w:rtl/>
        </w:rPr>
        <w:t>שלמה מולה:</w:t>
      </w:r>
    </w:p>
    <w:p w14:paraId="7F302E5A" w14:textId="77777777" w:rsidR="00D454EA" w:rsidRDefault="00D454EA" w:rsidP="00D454EA">
      <w:pPr>
        <w:bidi/>
        <w:jc w:val="both"/>
        <w:rPr>
          <w:rFonts w:cs="David" w:hint="cs"/>
          <w:u w:val="single"/>
          <w:rtl/>
        </w:rPr>
      </w:pPr>
    </w:p>
    <w:p w14:paraId="766F2BA0" w14:textId="77777777" w:rsidR="00D454EA" w:rsidRDefault="00D454EA" w:rsidP="00D454EA">
      <w:pPr>
        <w:bidi/>
        <w:jc w:val="both"/>
        <w:rPr>
          <w:rFonts w:cs="David" w:hint="cs"/>
          <w:rtl/>
        </w:rPr>
      </w:pPr>
      <w:r>
        <w:rPr>
          <w:rFonts w:cs="David" w:hint="cs"/>
          <w:rtl/>
        </w:rPr>
        <w:t xml:space="preserve">            יש לנו 4 נציגים  - - </w:t>
      </w:r>
    </w:p>
    <w:p w14:paraId="21E99FEC" w14:textId="77777777" w:rsidR="00D454EA" w:rsidRDefault="00D454EA" w:rsidP="00D454EA">
      <w:pPr>
        <w:bidi/>
        <w:jc w:val="both"/>
        <w:rPr>
          <w:rFonts w:cs="David" w:hint="cs"/>
          <w:rtl/>
        </w:rPr>
      </w:pPr>
    </w:p>
    <w:p w14:paraId="1AA8F1E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E543A13" w14:textId="77777777" w:rsidR="00D454EA" w:rsidRDefault="00D454EA" w:rsidP="00D454EA">
      <w:pPr>
        <w:bidi/>
        <w:jc w:val="both"/>
        <w:rPr>
          <w:rFonts w:cs="David" w:hint="cs"/>
          <w:u w:val="single"/>
          <w:rtl/>
        </w:rPr>
      </w:pPr>
    </w:p>
    <w:p w14:paraId="6044D5F9" w14:textId="77777777" w:rsidR="00D454EA" w:rsidRDefault="00D454EA" w:rsidP="00D454EA">
      <w:pPr>
        <w:bidi/>
        <w:jc w:val="both"/>
        <w:rPr>
          <w:rFonts w:cs="David" w:hint="cs"/>
          <w:rtl/>
        </w:rPr>
      </w:pPr>
      <w:r>
        <w:rPr>
          <w:rFonts w:cs="David" w:hint="cs"/>
          <w:rtl/>
        </w:rPr>
        <w:t xml:space="preserve">            חבר הכנסת מולה, הוועדה היא בדיוק בהרכב שמשקף קואליציה –אופוזיציה ואת ההרכב הסיעתי. יש חבר אחד לליכוד כמו שיש חבר אחד ל"קדימה". </w:t>
      </w:r>
    </w:p>
    <w:p w14:paraId="4BD1A0F3" w14:textId="77777777" w:rsidR="00D454EA" w:rsidRDefault="00D454EA" w:rsidP="00D454EA">
      <w:pPr>
        <w:bidi/>
        <w:jc w:val="both"/>
        <w:rPr>
          <w:rFonts w:cs="David" w:hint="cs"/>
          <w:rtl/>
        </w:rPr>
      </w:pPr>
    </w:p>
    <w:p w14:paraId="44186EE8" w14:textId="77777777" w:rsidR="00D454EA" w:rsidRPr="00DB4150" w:rsidRDefault="00D454EA" w:rsidP="00D454EA">
      <w:pPr>
        <w:bidi/>
        <w:jc w:val="both"/>
        <w:rPr>
          <w:rFonts w:cs="David" w:hint="cs"/>
          <w:u w:val="single"/>
          <w:rtl/>
        </w:rPr>
      </w:pPr>
      <w:r w:rsidRPr="00DB4150">
        <w:rPr>
          <w:rFonts w:cs="David" w:hint="cs"/>
          <w:u w:val="single"/>
          <w:rtl/>
        </w:rPr>
        <w:t>קריאות:</w:t>
      </w:r>
    </w:p>
    <w:p w14:paraId="786391F2" w14:textId="77777777" w:rsidR="00D454EA" w:rsidRPr="00DB4150" w:rsidRDefault="00D454EA" w:rsidP="00D454EA">
      <w:pPr>
        <w:bidi/>
        <w:jc w:val="both"/>
        <w:rPr>
          <w:rFonts w:cs="David" w:hint="cs"/>
          <w:u w:val="single"/>
          <w:rtl/>
        </w:rPr>
      </w:pPr>
    </w:p>
    <w:p w14:paraId="1EE2DEB0"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0085BD77" w14:textId="77777777" w:rsidR="00D454EA" w:rsidRDefault="00D454EA" w:rsidP="00D454EA">
      <w:pPr>
        <w:bidi/>
        <w:ind w:left="720"/>
        <w:jc w:val="both"/>
        <w:rPr>
          <w:rFonts w:cs="David" w:hint="cs"/>
          <w:rtl/>
        </w:rPr>
      </w:pPr>
    </w:p>
    <w:p w14:paraId="25C22233"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3A6B933" w14:textId="77777777" w:rsidR="00D454EA" w:rsidRDefault="00D454EA" w:rsidP="00D454EA">
      <w:pPr>
        <w:bidi/>
        <w:jc w:val="both"/>
        <w:rPr>
          <w:rFonts w:cs="David" w:hint="cs"/>
          <w:u w:val="single"/>
          <w:rtl/>
        </w:rPr>
      </w:pPr>
    </w:p>
    <w:p w14:paraId="4E1BA11F" w14:textId="77777777" w:rsidR="00D454EA" w:rsidRDefault="00D454EA" w:rsidP="00D454EA">
      <w:pPr>
        <w:bidi/>
        <w:jc w:val="both"/>
        <w:rPr>
          <w:rFonts w:cs="David" w:hint="cs"/>
          <w:rtl/>
        </w:rPr>
      </w:pPr>
      <w:r>
        <w:rPr>
          <w:rFonts w:cs="David" w:hint="cs"/>
          <w:rtl/>
        </w:rPr>
        <w:t>           רבותיי, יש 8 חברים, אחד מכל ועדה. הקפדתי על כך שיהיה אחד מ "קדימה" ואחד מהליכוד. יש אחד מהליכוד, שאני מציע את עצמי, כיושב ראש הוועדה מטעם הוועדה הזו. יש חבר "מקדימה" שהוצע על ידי יושב ראש ועדת העבודה, הרווחה והבריאות, והוא חבר הכנסת ביבי.</w:t>
      </w:r>
    </w:p>
    <w:p w14:paraId="1500FE50" w14:textId="77777777" w:rsidR="00D454EA" w:rsidRDefault="00D454EA" w:rsidP="00D454EA">
      <w:pPr>
        <w:bidi/>
        <w:jc w:val="both"/>
        <w:rPr>
          <w:rFonts w:cs="David" w:hint="cs"/>
          <w:rtl/>
        </w:rPr>
      </w:pPr>
    </w:p>
    <w:p w14:paraId="62290F56" w14:textId="77777777" w:rsidR="00D454EA" w:rsidRPr="00DB4150" w:rsidRDefault="00D454EA" w:rsidP="00D454EA">
      <w:pPr>
        <w:bidi/>
        <w:jc w:val="both"/>
        <w:rPr>
          <w:rFonts w:cs="David" w:hint="cs"/>
          <w:u w:val="single"/>
          <w:rtl/>
        </w:rPr>
      </w:pPr>
      <w:r w:rsidRPr="00DB4150">
        <w:rPr>
          <w:rFonts w:cs="David" w:hint="cs"/>
          <w:u w:val="single"/>
          <w:rtl/>
        </w:rPr>
        <w:t>קריאה:</w:t>
      </w:r>
    </w:p>
    <w:p w14:paraId="5C3E52FF" w14:textId="77777777" w:rsidR="00D454EA" w:rsidRDefault="00D454EA" w:rsidP="00D454EA">
      <w:pPr>
        <w:bidi/>
        <w:jc w:val="both"/>
        <w:rPr>
          <w:rFonts w:cs="David" w:hint="cs"/>
          <w:rtl/>
        </w:rPr>
      </w:pPr>
    </w:p>
    <w:p w14:paraId="5E02EB09" w14:textId="77777777" w:rsidR="00D454EA" w:rsidRDefault="00D454EA" w:rsidP="00D454EA">
      <w:pPr>
        <w:bidi/>
        <w:jc w:val="both"/>
        <w:rPr>
          <w:rFonts w:cs="David" w:hint="cs"/>
          <w:rtl/>
        </w:rPr>
      </w:pPr>
      <w:r>
        <w:rPr>
          <w:rFonts w:cs="David" w:hint="cs"/>
          <w:rtl/>
        </w:rPr>
        <w:tab/>
        <w:t xml:space="preserve">סליחה. מה פתאום? </w:t>
      </w:r>
    </w:p>
    <w:p w14:paraId="30FF8F6A" w14:textId="77777777" w:rsidR="00D454EA" w:rsidRDefault="00D454EA" w:rsidP="00D454EA">
      <w:pPr>
        <w:bidi/>
        <w:jc w:val="both"/>
        <w:rPr>
          <w:rFonts w:cs="David" w:hint="cs"/>
          <w:rtl/>
        </w:rPr>
      </w:pPr>
    </w:p>
    <w:p w14:paraId="572D9280" w14:textId="77777777" w:rsidR="00D454EA" w:rsidRPr="00DB4150" w:rsidRDefault="00D454EA" w:rsidP="00D454EA">
      <w:pPr>
        <w:bidi/>
        <w:jc w:val="both"/>
        <w:rPr>
          <w:rFonts w:cs="David" w:hint="cs"/>
          <w:u w:val="single"/>
          <w:rtl/>
        </w:rPr>
      </w:pPr>
      <w:r w:rsidRPr="00DB4150">
        <w:rPr>
          <w:rFonts w:cs="David" w:hint="cs"/>
          <w:u w:val="single"/>
          <w:rtl/>
        </w:rPr>
        <w:t>היו"ר יריב לוין:</w:t>
      </w:r>
    </w:p>
    <w:p w14:paraId="0A5A0CCC" w14:textId="77777777" w:rsidR="00D454EA" w:rsidRDefault="00D454EA" w:rsidP="00D454EA">
      <w:pPr>
        <w:bidi/>
        <w:jc w:val="both"/>
        <w:rPr>
          <w:rFonts w:cs="David" w:hint="cs"/>
          <w:rtl/>
        </w:rPr>
      </w:pPr>
    </w:p>
    <w:p w14:paraId="3BA9AED9" w14:textId="77777777" w:rsidR="00D454EA" w:rsidRDefault="00D454EA" w:rsidP="00D454EA">
      <w:pPr>
        <w:bidi/>
        <w:jc w:val="both"/>
        <w:rPr>
          <w:rFonts w:cs="David" w:hint="cs"/>
          <w:rtl/>
        </w:rPr>
      </w:pPr>
      <w:r>
        <w:rPr>
          <w:rFonts w:cs="David" w:hint="cs"/>
          <w:rtl/>
        </w:rPr>
        <w:tab/>
        <w:t xml:space="preserve"> אין לי בעיה, אני כבר מודיע לכם - -</w:t>
      </w:r>
    </w:p>
    <w:p w14:paraId="77A59245" w14:textId="77777777" w:rsidR="00D454EA" w:rsidRDefault="00D454EA" w:rsidP="00D454EA">
      <w:pPr>
        <w:bidi/>
        <w:jc w:val="both"/>
        <w:rPr>
          <w:rFonts w:cs="David" w:hint="cs"/>
          <w:rtl/>
        </w:rPr>
      </w:pPr>
    </w:p>
    <w:p w14:paraId="25E9604C" w14:textId="77777777" w:rsidR="00D454EA" w:rsidRDefault="00D454EA" w:rsidP="00D454EA">
      <w:pPr>
        <w:bidi/>
        <w:jc w:val="both"/>
        <w:rPr>
          <w:rFonts w:cs="David" w:hint="cs"/>
          <w:u w:val="single"/>
          <w:rtl/>
        </w:rPr>
      </w:pPr>
      <w:r>
        <w:rPr>
          <w:rFonts w:cs="David" w:hint="cs"/>
          <w:u w:val="single"/>
          <w:rtl/>
        </w:rPr>
        <w:t>שלמה מולה:</w:t>
      </w:r>
    </w:p>
    <w:p w14:paraId="05200793" w14:textId="77777777" w:rsidR="00D454EA" w:rsidRDefault="00D454EA" w:rsidP="00D454EA">
      <w:pPr>
        <w:bidi/>
        <w:jc w:val="both"/>
        <w:rPr>
          <w:rFonts w:cs="David" w:hint="cs"/>
          <w:u w:val="single"/>
          <w:rtl/>
        </w:rPr>
      </w:pPr>
    </w:p>
    <w:p w14:paraId="38CF3C37" w14:textId="77777777" w:rsidR="00D454EA" w:rsidRDefault="00D454EA" w:rsidP="00D454EA">
      <w:pPr>
        <w:bidi/>
        <w:jc w:val="both"/>
        <w:rPr>
          <w:rFonts w:cs="David" w:hint="cs"/>
          <w:rtl/>
        </w:rPr>
      </w:pPr>
      <w:r>
        <w:rPr>
          <w:rFonts w:cs="David" w:hint="cs"/>
          <w:rtl/>
        </w:rPr>
        <w:t xml:space="preserve">            מה פתאום? אם קבעת נציג של חבר העבודה והרווחה יהיה נציג של העבודה והרווחה. אם קבעת נציג של הליכוד בכנסת </w:t>
      </w:r>
      <w:r>
        <w:rPr>
          <w:rFonts w:cs="David"/>
          <w:rtl/>
        </w:rPr>
        <w:t>–</w:t>
      </w:r>
      <w:r>
        <w:rPr>
          <w:rFonts w:cs="David" w:hint="cs"/>
          <w:rtl/>
        </w:rPr>
        <w:t xml:space="preserve"> יהיה גם - -</w:t>
      </w:r>
    </w:p>
    <w:p w14:paraId="0145CB19" w14:textId="77777777" w:rsidR="00D454EA" w:rsidRDefault="00D454EA" w:rsidP="00D454EA">
      <w:pPr>
        <w:bidi/>
        <w:jc w:val="both"/>
        <w:rPr>
          <w:rFonts w:cs="David" w:hint="cs"/>
          <w:rtl/>
        </w:rPr>
      </w:pPr>
    </w:p>
    <w:p w14:paraId="6D8D2BA3" w14:textId="77777777" w:rsidR="00D454EA" w:rsidRDefault="00D454EA" w:rsidP="00D454EA">
      <w:pPr>
        <w:bidi/>
        <w:jc w:val="both"/>
        <w:rPr>
          <w:rFonts w:cs="David" w:hint="cs"/>
          <w:rtl/>
        </w:rPr>
      </w:pPr>
    </w:p>
    <w:p w14:paraId="5BCFF6D6" w14:textId="77777777" w:rsidR="00D454EA" w:rsidRDefault="00D454EA" w:rsidP="00D454EA">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43D6767" w14:textId="77777777" w:rsidR="00D454EA" w:rsidRDefault="00D454EA" w:rsidP="00D454EA">
      <w:pPr>
        <w:keepLines/>
        <w:bidi/>
        <w:jc w:val="both"/>
        <w:rPr>
          <w:rFonts w:cs="David" w:hint="cs"/>
          <w:u w:val="single"/>
          <w:rtl/>
        </w:rPr>
      </w:pPr>
    </w:p>
    <w:p w14:paraId="52B4B754" w14:textId="77777777" w:rsidR="00D454EA" w:rsidRDefault="00D454EA" w:rsidP="00D454EA">
      <w:pPr>
        <w:keepLines/>
        <w:bidi/>
        <w:jc w:val="both"/>
        <w:rPr>
          <w:rFonts w:cs="David" w:hint="cs"/>
          <w:rtl/>
        </w:rPr>
      </w:pPr>
      <w:r>
        <w:rPr>
          <w:rFonts w:cs="David" w:hint="cs"/>
          <w:rtl/>
        </w:rPr>
        <w:t>            מה פתאום? מעולם לא היה ככה. עם כל הכבוד, זה לא עובד ככה. אני כבר מודיע, חבר הכנסת מולה, שאם תרצו להחליף את הנציג שלכם מטעם ועדת העבודה - -</w:t>
      </w:r>
    </w:p>
    <w:p w14:paraId="79E9F458" w14:textId="77777777" w:rsidR="00D454EA" w:rsidRDefault="00D454EA" w:rsidP="00D454EA">
      <w:pPr>
        <w:bidi/>
        <w:jc w:val="both"/>
        <w:rPr>
          <w:rFonts w:cs="David" w:hint="cs"/>
          <w:rtl/>
        </w:rPr>
      </w:pPr>
    </w:p>
    <w:p w14:paraId="1F4FC437" w14:textId="77777777" w:rsidR="00D454EA" w:rsidRPr="00DB4150" w:rsidRDefault="00D454EA" w:rsidP="00D454EA">
      <w:pPr>
        <w:bidi/>
        <w:jc w:val="both"/>
        <w:rPr>
          <w:rFonts w:cs="David" w:hint="cs"/>
          <w:u w:val="single"/>
          <w:rtl/>
        </w:rPr>
      </w:pPr>
      <w:r w:rsidRPr="00DB4150">
        <w:rPr>
          <w:rFonts w:cs="David" w:hint="cs"/>
          <w:u w:val="single"/>
          <w:rtl/>
        </w:rPr>
        <w:t>שלמה מולה:</w:t>
      </w:r>
    </w:p>
    <w:p w14:paraId="5227295A" w14:textId="77777777" w:rsidR="00D454EA" w:rsidRDefault="00D454EA" w:rsidP="00D454EA">
      <w:pPr>
        <w:bidi/>
        <w:jc w:val="both"/>
        <w:rPr>
          <w:rFonts w:cs="David" w:hint="cs"/>
          <w:rtl/>
        </w:rPr>
      </w:pPr>
    </w:p>
    <w:p w14:paraId="436A4473" w14:textId="77777777" w:rsidR="00D454EA" w:rsidRDefault="00D454EA" w:rsidP="00D454EA">
      <w:pPr>
        <w:bidi/>
        <w:jc w:val="both"/>
        <w:rPr>
          <w:rFonts w:cs="David" w:hint="cs"/>
          <w:rtl/>
        </w:rPr>
      </w:pPr>
      <w:r>
        <w:rPr>
          <w:rFonts w:cs="David" w:hint="cs"/>
          <w:rtl/>
        </w:rPr>
        <w:tab/>
        <w:t xml:space="preserve">מי נתן לך את ביבי? </w:t>
      </w:r>
    </w:p>
    <w:p w14:paraId="5ED0D90D" w14:textId="77777777" w:rsidR="00D454EA" w:rsidRDefault="00D454EA" w:rsidP="00D454EA">
      <w:pPr>
        <w:bidi/>
        <w:jc w:val="both"/>
        <w:rPr>
          <w:rFonts w:cs="David" w:hint="cs"/>
          <w:rtl/>
        </w:rPr>
      </w:pPr>
    </w:p>
    <w:p w14:paraId="0D23A96F" w14:textId="77777777" w:rsidR="00D454EA" w:rsidRPr="00DB4150" w:rsidRDefault="00D454EA" w:rsidP="00D454EA">
      <w:pPr>
        <w:bidi/>
        <w:jc w:val="both"/>
        <w:rPr>
          <w:rFonts w:cs="David" w:hint="cs"/>
          <w:u w:val="single"/>
          <w:rtl/>
        </w:rPr>
      </w:pPr>
      <w:r w:rsidRPr="00DB4150">
        <w:rPr>
          <w:rFonts w:cs="David" w:hint="cs"/>
          <w:u w:val="single"/>
          <w:rtl/>
        </w:rPr>
        <w:t>קריאות:</w:t>
      </w:r>
    </w:p>
    <w:p w14:paraId="2C27B568" w14:textId="77777777" w:rsidR="00D454EA" w:rsidRDefault="00D454EA" w:rsidP="00D454EA">
      <w:pPr>
        <w:bidi/>
        <w:jc w:val="both"/>
        <w:rPr>
          <w:rFonts w:cs="David" w:hint="cs"/>
          <w:rtl/>
        </w:rPr>
      </w:pPr>
    </w:p>
    <w:p w14:paraId="0A672576" w14:textId="77777777" w:rsidR="00D454EA" w:rsidRDefault="00D454EA" w:rsidP="00D454EA">
      <w:pPr>
        <w:numPr>
          <w:ilvl w:val="0"/>
          <w:numId w:val="2"/>
        </w:numPr>
        <w:autoSpaceDE w:val="0"/>
        <w:autoSpaceDN w:val="0"/>
        <w:bidi/>
        <w:jc w:val="both"/>
        <w:rPr>
          <w:rFonts w:cs="David" w:hint="cs"/>
          <w:rtl/>
        </w:rPr>
      </w:pPr>
      <w:r>
        <w:rPr>
          <w:rFonts w:cs="David" w:hint="cs"/>
          <w:rtl/>
        </w:rPr>
        <w:t xml:space="preserve">- </w:t>
      </w:r>
    </w:p>
    <w:p w14:paraId="3214C8B4" w14:textId="77777777" w:rsidR="00D454EA" w:rsidRDefault="00D454EA" w:rsidP="00D454EA">
      <w:pPr>
        <w:bidi/>
        <w:ind w:left="720"/>
        <w:jc w:val="both"/>
        <w:rPr>
          <w:rFonts w:cs="David" w:hint="cs"/>
          <w:rtl/>
        </w:rPr>
      </w:pPr>
    </w:p>
    <w:p w14:paraId="62647B01" w14:textId="77777777" w:rsidR="00D454EA" w:rsidRDefault="00D454EA" w:rsidP="00D454EA">
      <w:pPr>
        <w:bidi/>
        <w:jc w:val="both"/>
        <w:rPr>
          <w:rFonts w:cs="David" w:hint="cs"/>
          <w:u w:val="single"/>
          <w:rtl/>
        </w:rPr>
      </w:pPr>
      <w:r>
        <w:rPr>
          <w:rFonts w:cs="David" w:hint="cs"/>
          <w:u w:val="single"/>
          <w:rtl/>
        </w:rPr>
        <w:t>חיים אורון:</w:t>
      </w:r>
    </w:p>
    <w:p w14:paraId="43CFB87E" w14:textId="77777777" w:rsidR="00D454EA" w:rsidRDefault="00D454EA" w:rsidP="00D454EA">
      <w:pPr>
        <w:bidi/>
        <w:jc w:val="both"/>
        <w:rPr>
          <w:rFonts w:cs="David" w:hint="cs"/>
          <w:u w:val="single"/>
          <w:rtl/>
        </w:rPr>
      </w:pPr>
    </w:p>
    <w:p w14:paraId="12E59F87" w14:textId="77777777" w:rsidR="00D454EA" w:rsidRDefault="00D454EA" w:rsidP="00D454EA">
      <w:pPr>
        <w:bidi/>
        <w:jc w:val="both"/>
        <w:rPr>
          <w:rFonts w:cs="David" w:hint="cs"/>
          <w:rtl/>
        </w:rPr>
      </w:pPr>
    </w:p>
    <w:p w14:paraId="0E25CB26" w14:textId="77777777" w:rsidR="00D454EA" w:rsidRDefault="00D454EA" w:rsidP="00D454EA">
      <w:pPr>
        <w:bidi/>
        <w:jc w:val="both"/>
        <w:rPr>
          <w:rFonts w:cs="David" w:hint="cs"/>
          <w:rtl/>
        </w:rPr>
      </w:pPr>
      <w:r>
        <w:rPr>
          <w:rFonts w:cs="David" w:hint="cs"/>
          <w:rtl/>
        </w:rPr>
        <w:t xml:space="preserve">            - - </w:t>
      </w:r>
    </w:p>
    <w:p w14:paraId="5AEF20C2" w14:textId="77777777" w:rsidR="00D454EA" w:rsidRDefault="00D454EA" w:rsidP="00D454EA">
      <w:pPr>
        <w:bidi/>
        <w:jc w:val="both"/>
        <w:rPr>
          <w:rFonts w:cs="David" w:hint="cs"/>
          <w:rtl/>
        </w:rPr>
      </w:pPr>
    </w:p>
    <w:p w14:paraId="22C895E9" w14:textId="77777777" w:rsidR="00D454EA" w:rsidRDefault="00D454EA" w:rsidP="00D454EA">
      <w:pPr>
        <w:bidi/>
        <w:jc w:val="both"/>
        <w:rPr>
          <w:rFonts w:cs="David" w:hint="cs"/>
          <w:u w:val="single"/>
          <w:rtl/>
        </w:rPr>
      </w:pPr>
      <w:r>
        <w:rPr>
          <w:rFonts w:cs="David" w:hint="cs"/>
          <w:u w:val="single"/>
          <w:rtl/>
        </w:rPr>
        <w:t>נסים זאב:</w:t>
      </w:r>
    </w:p>
    <w:p w14:paraId="042BC08C" w14:textId="77777777" w:rsidR="00D454EA" w:rsidRDefault="00D454EA" w:rsidP="00D454EA">
      <w:pPr>
        <w:bidi/>
        <w:jc w:val="both"/>
        <w:rPr>
          <w:rFonts w:cs="David" w:hint="cs"/>
          <w:u w:val="single"/>
          <w:rtl/>
        </w:rPr>
      </w:pPr>
    </w:p>
    <w:p w14:paraId="1D86777B" w14:textId="77777777" w:rsidR="00D454EA" w:rsidRDefault="00D454EA" w:rsidP="00D454EA">
      <w:pPr>
        <w:bidi/>
        <w:jc w:val="both"/>
        <w:rPr>
          <w:rFonts w:cs="David" w:hint="cs"/>
          <w:rtl/>
        </w:rPr>
      </w:pPr>
      <w:r>
        <w:rPr>
          <w:rFonts w:cs="David" w:hint="cs"/>
          <w:rtl/>
        </w:rPr>
        <w:t xml:space="preserve">            כשנכנסתי לישיבה פה רציתי לתמוך בחבר הכנסת טיבי, בכל הרצינות. אמרתי שאין לי ספק – אני חושב שיש בזה הרבה היגיון, זה קשור לוועדת העבודה והרווחה ואין ספק בכלל – יש קונצנזוס, הא ראיה –  שהוא אומר ש-26 חברים תמכו. זאת אומרת, ברעיון עצמו, כולם חושבים שצריך לתת הזדמנויות שוות גם לאוכלוסייה הערבית, ועל כך אין חולקים. הלוואי ואני הייתי נלחם למען החרדים כמו שהוא נלחם בעד הערבים. </w:t>
      </w:r>
    </w:p>
    <w:p w14:paraId="4AA25B23" w14:textId="77777777" w:rsidR="00D454EA" w:rsidRDefault="00D454EA" w:rsidP="00D454EA">
      <w:pPr>
        <w:bidi/>
        <w:jc w:val="both"/>
        <w:rPr>
          <w:rFonts w:cs="David" w:hint="cs"/>
          <w:rtl/>
        </w:rPr>
      </w:pPr>
    </w:p>
    <w:p w14:paraId="518F230F" w14:textId="77777777" w:rsidR="00D454EA" w:rsidRPr="00DB4150" w:rsidRDefault="00D454EA" w:rsidP="00D454EA">
      <w:pPr>
        <w:bidi/>
        <w:jc w:val="both"/>
        <w:rPr>
          <w:rFonts w:cs="David" w:hint="cs"/>
          <w:u w:val="single"/>
          <w:rtl/>
        </w:rPr>
      </w:pPr>
      <w:r w:rsidRPr="00DB4150">
        <w:rPr>
          <w:rFonts w:cs="David" w:hint="cs"/>
          <w:u w:val="single"/>
          <w:rtl/>
        </w:rPr>
        <w:t>עמיר פרץ:</w:t>
      </w:r>
    </w:p>
    <w:p w14:paraId="7B40CC04" w14:textId="77777777" w:rsidR="00D454EA" w:rsidRDefault="00D454EA" w:rsidP="00D454EA">
      <w:pPr>
        <w:bidi/>
        <w:jc w:val="both"/>
        <w:rPr>
          <w:rFonts w:cs="David" w:hint="cs"/>
          <w:rtl/>
        </w:rPr>
      </w:pPr>
    </w:p>
    <w:p w14:paraId="7FDF9FEC" w14:textId="77777777" w:rsidR="00D454EA" w:rsidRDefault="00D454EA" w:rsidP="00D454EA">
      <w:pPr>
        <w:bidi/>
        <w:jc w:val="both"/>
        <w:rPr>
          <w:rFonts w:cs="David" w:hint="cs"/>
          <w:rtl/>
        </w:rPr>
      </w:pPr>
      <w:r>
        <w:rPr>
          <w:rFonts w:cs="David" w:hint="cs"/>
          <w:rtl/>
        </w:rPr>
        <w:tab/>
        <w:t xml:space="preserve">אתה, במלחמה קטנה משיג יותר. הוא </w:t>
      </w:r>
      <w:r>
        <w:rPr>
          <w:rFonts w:cs="David"/>
          <w:rtl/>
        </w:rPr>
        <w:t>–</w:t>
      </w:r>
      <w:r>
        <w:rPr>
          <w:rFonts w:cs="David" w:hint="cs"/>
          <w:rtl/>
        </w:rPr>
        <w:t xml:space="preserve"> במלחמה גדולה משיג פחות. </w:t>
      </w:r>
    </w:p>
    <w:p w14:paraId="41072548" w14:textId="77777777" w:rsidR="00D454EA" w:rsidRDefault="00D454EA" w:rsidP="00D454EA">
      <w:pPr>
        <w:bidi/>
        <w:jc w:val="both"/>
        <w:rPr>
          <w:rFonts w:cs="David" w:hint="cs"/>
          <w:rtl/>
        </w:rPr>
      </w:pPr>
    </w:p>
    <w:p w14:paraId="4A2E216F" w14:textId="77777777" w:rsidR="00D454EA" w:rsidRDefault="00D454EA" w:rsidP="00D454EA">
      <w:pPr>
        <w:bidi/>
        <w:jc w:val="both"/>
        <w:rPr>
          <w:rFonts w:cs="David" w:hint="cs"/>
          <w:rtl/>
        </w:rPr>
      </w:pPr>
      <w:r>
        <w:rPr>
          <w:rFonts w:cs="David" w:hint="cs"/>
          <w:rtl/>
        </w:rPr>
        <w:t>נסים זאב:</w:t>
      </w:r>
    </w:p>
    <w:p w14:paraId="66C576D7" w14:textId="77777777" w:rsidR="00D454EA" w:rsidRDefault="00D454EA" w:rsidP="00D454EA">
      <w:pPr>
        <w:bidi/>
        <w:jc w:val="both"/>
        <w:rPr>
          <w:rFonts w:cs="David" w:hint="cs"/>
          <w:rtl/>
        </w:rPr>
      </w:pPr>
    </w:p>
    <w:p w14:paraId="406CF5F0" w14:textId="77777777" w:rsidR="00D454EA" w:rsidRDefault="00D454EA" w:rsidP="00D454EA">
      <w:pPr>
        <w:bidi/>
        <w:jc w:val="both"/>
        <w:rPr>
          <w:rFonts w:cs="David" w:hint="cs"/>
          <w:rtl/>
        </w:rPr>
      </w:pPr>
      <w:r>
        <w:rPr>
          <w:rFonts w:cs="David" w:hint="cs"/>
          <w:rtl/>
        </w:rPr>
        <w:tab/>
        <w:t>אדוני הישוב ראש, אחרי שהצעת את הדברים אין לי ספק שזה פופוליזם, כל הצעת החוק הזו. להביא אדם שהוא נחשב עוין למדינת ישראל ולהכניס אותו ולתת לו סמכויות כאלה - -</w:t>
      </w:r>
    </w:p>
    <w:p w14:paraId="2F23DE3E" w14:textId="77777777" w:rsidR="00D454EA" w:rsidRDefault="00D454EA" w:rsidP="00D454EA">
      <w:pPr>
        <w:bidi/>
        <w:jc w:val="both"/>
        <w:rPr>
          <w:rFonts w:cs="David" w:hint="cs"/>
          <w:rtl/>
        </w:rPr>
      </w:pPr>
    </w:p>
    <w:p w14:paraId="0E11B323" w14:textId="77777777" w:rsidR="00D454EA" w:rsidRDefault="00D454EA" w:rsidP="00D454EA">
      <w:pPr>
        <w:bidi/>
        <w:jc w:val="both"/>
        <w:rPr>
          <w:rFonts w:cs="David" w:hint="cs"/>
          <w:u w:val="single"/>
          <w:rtl/>
        </w:rPr>
      </w:pPr>
      <w:r>
        <w:rPr>
          <w:rFonts w:cs="David" w:hint="cs"/>
          <w:u w:val="single"/>
          <w:rtl/>
        </w:rPr>
        <w:t>אחמד טיבי:</w:t>
      </w:r>
    </w:p>
    <w:p w14:paraId="58120B8C" w14:textId="77777777" w:rsidR="00D454EA" w:rsidRDefault="00D454EA" w:rsidP="00D454EA">
      <w:pPr>
        <w:bidi/>
        <w:jc w:val="both"/>
        <w:rPr>
          <w:rFonts w:cs="David" w:hint="cs"/>
          <w:u w:val="single"/>
          <w:rtl/>
        </w:rPr>
      </w:pPr>
    </w:p>
    <w:p w14:paraId="4751DECA" w14:textId="77777777" w:rsidR="00D454EA" w:rsidRDefault="00D454EA" w:rsidP="00D454EA">
      <w:pPr>
        <w:bidi/>
        <w:jc w:val="both"/>
        <w:rPr>
          <w:rFonts w:cs="David" w:hint="cs"/>
          <w:rtl/>
        </w:rPr>
      </w:pPr>
      <w:r>
        <w:rPr>
          <w:rFonts w:cs="David" w:hint="cs"/>
          <w:rtl/>
        </w:rPr>
        <w:t xml:space="preserve">            מי מביא אותו? </w:t>
      </w:r>
    </w:p>
    <w:p w14:paraId="2ADCB890" w14:textId="77777777" w:rsidR="00D454EA" w:rsidRDefault="00D454EA" w:rsidP="00D454EA">
      <w:pPr>
        <w:bidi/>
        <w:jc w:val="both"/>
        <w:rPr>
          <w:rFonts w:cs="David" w:hint="cs"/>
          <w:rtl/>
        </w:rPr>
      </w:pPr>
    </w:p>
    <w:p w14:paraId="70A1233B" w14:textId="77777777" w:rsidR="00D454EA" w:rsidRDefault="00D454EA" w:rsidP="00D454EA">
      <w:pPr>
        <w:bidi/>
        <w:jc w:val="both"/>
        <w:rPr>
          <w:rFonts w:cs="David" w:hint="cs"/>
          <w:u w:val="single"/>
          <w:rtl/>
        </w:rPr>
      </w:pPr>
      <w:r>
        <w:rPr>
          <w:rFonts w:cs="David" w:hint="cs"/>
          <w:u w:val="single"/>
          <w:rtl/>
        </w:rPr>
        <w:t>רחל אדטו:</w:t>
      </w:r>
    </w:p>
    <w:p w14:paraId="70D1941A" w14:textId="77777777" w:rsidR="00D454EA" w:rsidRDefault="00D454EA" w:rsidP="00D454EA">
      <w:pPr>
        <w:bidi/>
        <w:jc w:val="both"/>
        <w:rPr>
          <w:rFonts w:cs="David" w:hint="cs"/>
          <w:u w:val="single"/>
          <w:rtl/>
        </w:rPr>
      </w:pPr>
    </w:p>
    <w:p w14:paraId="332BAB72" w14:textId="77777777" w:rsidR="00D454EA" w:rsidRDefault="00D454EA" w:rsidP="00D454EA">
      <w:pPr>
        <w:bidi/>
        <w:jc w:val="both"/>
        <w:rPr>
          <w:rFonts w:cs="David" w:hint="cs"/>
          <w:rtl/>
        </w:rPr>
      </w:pPr>
      <w:r>
        <w:rPr>
          <w:rFonts w:cs="David" w:hint="cs"/>
          <w:rtl/>
        </w:rPr>
        <w:t xml:space="preserve">            אבל מה זה רלבנטי? </w:t>
      </w:r>
    </w:p>
    <w:p w14:paraId="2D5D13F3" w14:textId="77777777" w:rsidR="00D454EA" w:rsidRDefault="00D454EA" w:rsidP="00D454EA">
      <w:pPr>
        <w:bidi/>
        <w:jc w:val="both"/>
        <w:rPr>
          <w:rFonts w:cs="David" w:hint="cs"/>
          <w:rtl/>
        </w:rPr>
      </w:pPr>
    </w:p>
    <w:p w14:paraId="66D31B74" w14:textId="77777777" w:rsidR="00D454EA" w:rsidRDefault="00D454EA" w:rsidP="00D454EA">
      <w:pPr>
        <w:bidi/>
        <w:jc w:val="both"/>
        <w:rPr>
          <w:rFonts w:cs="David" w:hint="cs"/>
          <w:u w:val="single"/>
          <w:rtl/>
        </w:rPr>
      </w:pPr>
      <w:r>
        <w:rPr>
          <w:rFonts w:cs="David" w:hint="cs"/>
          <w:u w:val="single"/>
          <w:rtl/>
        </w:rPr>
        <w:t>נסים זאב:</w:t>
      </w:r>
    </w:p>
    <w:p w14:paraId="4BD12A99" w14:textId="77777777" w:rsidR="00D454EA" w:rsidRDefault="00D454EA" w:rsidP="00D454EA">
      <w:pPr>
        <w:bidi/>
        <w:jc w:val="both"/>
        <w:rPr>
          <w:rFonts w:cs="David" w:hint="cs"/>
          <w:u w:val="single"/>
          <w:rtl/>
        </w:rPr>
      </w:pPr>
    </w:p>
    <w:p w14:paraId="325C1A48" w14:textId="77777777" w:rsidR="00D454EA" w:rsidRDefault="00D454EA" w:rsidP="00D454EA">
      <w:pPr>
        <w:bidi/>
        <w:jc w:val="both"/>
        <w:rPr>
          <w:rFonts w:cs="David" w:hint="cs"/>
          <w:rtl/>
        </w:rPr>
      </w:pPr>
      <w:r>
        <w:rPr>
          <w:rFonts w:cs="David" w:hint="cs"/>
          <w:rtl/>
        </w:rPr>
        <w:t xml:space="preserve">            אני חושב שאין מקום לא בעלמא דין ולא בעלמא דאתי בכלל לתת אפשרות והזדמנות כזו לאדם שהוא עוין למדינת ישראל ולהושיב אותו בתוך הוועדה הזו, או שיוביל את הוועדה הזו. </w:t>
      </w:r>
    </w:p>
    <w:p w14:paraId="126908D0" w14:textId="77777777" w:rsidR="00D454EA" w:rsidRDefault="00D454EA" w:rsidP="00D454EA">
      <w:pPr>
        <w:bidi/>
        <w:jc w:val="both"/>
        <w:rPr>
          <w:rFonts w:cs="David" w:hint="cs"/>
          <w:rtl/>
        </w:rPr>
      </w:pPr>
    </w:p>
    <w:p w14:paraId="6283C011" w14:textId="77777777" w:rsidR="00D454EA" w:rsidRDefault="00D454EA" w:rsidP="00D454EA">
      <w:pPr>
        <w:bidi/>
        <w:jc w:val="both"/>
        <w:rPr>
          <w:rFonts w:cs="David" w:hint="cs"/>
          <w:u w:val="single"/>
          <w:rtl/>
        </w:rPr>
      </w:pPr>
      <w:r>
        <w:rPr>
          <w:rFonts w:cs="David" w:hint="cs"/>
          <w:u w:val="single"/>
          <w:rtl/>
        </w:rPr>
        <w:t>אחמד טיבי:</w:t>
      </w:r>
    </w:p>
    <w:p w14:paraId="736C4854" w14:textId="77777777" w:rsidR="00D454EA" w:rsidRDefault="00D454EA" w:rsidP="00D454EA">
      <w:pPr>
        <w:bidi/>
        <w:jc w:val="both"/>
        <w:rPr>
          <w:rFonts w:cs="David" w:hint="cs"/>
          <w:u w:val="single"/>
          <w:rtl/>
        </w:rPr>
      </w:pPr>
    </w:p>
    <w:p w14:paraId="1C1FBDE5" w14:textId="77777777" w:rsidR="00D454EA" w:rsidRDefault="00D454EA" w:rsidP="00D454EA">
      <w:pPr>
        <w:bidi/>
        <w:jc w:val="both"/>
        <w:rPr>
          <w:rFonts w:cs="David" w:hint="cs"/>
          <w:rtl/>
        </w:rPr>
      </w:pPr>
      <w:r>
        <w:rPr>
          <w:rFonts w:cs="David" w:hint="cs"/>
          <w:rtl/>
        </w:rPr>
        <w:t xml:space="preserve">            אבל מה זה קשור לאיזו ועדה להעביר את זה? </w:t>
      </w:r>
    </w:p>
    <w:p w14:paraId="08C4CBF1" w14:textId="77777777" w:rsidR="00D454EA" w:rsidRDefault="00D454EA" w:rsidP="00D454EA">
      <w:pPr>
        <w:bidi/>
        <w:jc w:val="both"/>
        <w:rPr>
          <w:rFonts w:cs="David" w:hint="cs"/>
          <w:rtl/>
        </w:rPr>
      </w:pPr>
    </w:p>
    <w:p w14:paraId="00D0968D" w14:textId="77777777" w:rsidR="00D454EA" w:rsidRPr="00DB4150" w:rsidRDefault="00D454EA" w:rsidP="00D454EA">
      <w:pPr>
        <w:bidi/>
        <w:jc w:val="both"/>
        <w:rPr>
          <w:rFonts w:cs="David" w:hint="cs"/>
          <w:u w:val="single"/>
          <w:rtl/>
        </w:rPr>
      </w:pPr>
      <w:r w:rsidRPr="00DB4150">
        <w:rPr>
          <w:rFonts w:cs="David" w:hint="cs"/>
          <w:u w:val="single"/>
          <w:rtl/>
        </w:rPr>
        <w:t>נסים זאב:</w:t>
      </w:r>
    </w:p>
    <w:p w14:paraId="5D2C42F6" w14:textId="77777777" w:rsidR="00D454EA" w:rsidRDefault="00D454EA" w:rsidP="00D454EA">
      <w:pPr>
        <w:bidi/>
        <w:jc w:val="both"/>
        <w:rPr>
          <w:rFonts w:cs="David" w:hint="cs"/>
          <w:rtl/>
        </w:rPr>
      </w:pPr>
    </w:p>
    <w:p w14:paraId="0611C9DD" w14:textId="77777777" w:rsidR="00D454EA" w:rsidRDefault="00D454EA" w:rsidP="00D454EA">
      <w:pPr>
        <w:bidi/>
        <w:jc w:val="both"/>
        <w:rPr>
          <w:rFonts w:cs="David" w:hint="cs"/>
          <w:rtl/>
        </w:rPr>
      </w:pPr>
      <w:r>
        <w:rPr>
          <w:rFonts w:cs="David" w:hint="cs"/>
          <w:rtl/>
        </w:rPr>
        <w:tab/>
        <w:t xml:space="preserve">לא, זה קשור. </w:t>
      </w:r>
    </w:p>
    <w:p w14:paraId="7379D0D7" w14:textId="77777777" w:rsidR="00D454EA" w:rsidRDefault="00D454EA" w:rsidP="00D454EA">
      <w:pPr>
        <w:bidi/>
        <w:jc w:val="both"/>
        <w:rPr>
          <w:rFonts w:cs="David" w:hint="cs"/>
          <w:rtl/>
        </w:rPr>
      </w:pPr>
    </w:p>
    <w:p w14:paraId="234DB2BB" w14:textId="77777777" w:rsidR="00D454EA" w:rsidRPr="00DB4150" w:rsidRDefault="00D454EA" w:rsidP="00D454EA">
      <w:pPr>
        <w:bidi/>
        <w:jc w:val="both"/>
        <w:rPr>
          <w:rFonts w:cs="David" w:hint="cs"/>
          <w:u w:val="single"/>
          <w:rtl/>
        </w:rPr>
      </w:pPr>
      <w:r w:rsidRPr="00DB4150">
        <w:rPr>
          <w:rFonts w:cs="David" w:hint="cs"/>
          <w:u w:val="single"/>
          <w:rtl/>
        </w:rPr>
        <w:t>אחמד טיבי:</w:t>
      </w:r>
    </w:p>
    <w:p w14:paraId="76CE75B0" w14:textId="77777777" w:rsidR="00D454EA" w:rsidRDefault="00D454EA" w:rsidP="00D454EA">
      <w:pPr>
        <w:bidi/>
        <w:jc w:val="both"/>
        <w:rPr>
          <w:rFonts w:cs="David" w:hint="cs"/>
          <w:rtl/>
        </w:rPr>
      </w:pPr>
    </w:p>
    <w:p w14:paraId="6985E542" w14:textId="77777777" w:rsidR="00D454EA" w:rsidRDefault="00D454EA" w:rsidP="00D454EA">
      <w:pPr>
        <w:bidi/>
        <w:jc w:val="both"/>
        <w:rPr>
          <w:rFonts w:cs="David" w:hint="cs"/>
          <w:rtl/>
        </w:rPr>
      </w:pPr>
      <w:r>
        <w:rPr>
          <w:rFonts w:cs="David" w:hint="cs"/>
          <w:rtl/>
        </w:rPr>
        <w:tab/>
        <w:t xml:space="preserve">אתה לא סומך על חיים כץ?  </w:t>
      </w:r>
    </w:p>
    <w:p w14:paraId="50B90CC9" w14:textId="77777777" w:rsidR="00D454EA" w:rsidRDefault="00D454EA" w:rsidP="00D454EA">
      <w:pPr>
        <w:bidi/>
        <w:jc w:val="both"/>
        <w:rPr>
          <w:rFonts w:cs="David" w:hint="cs"/>
          <w:rtl/>
        </w:rPr>
      </w:pPr>
    </w:p>
    <w:p w14:paraId="662C65DE" w14:textId="77777777" w:rsidR="00D454EA" w:rsidRDefault="00D454EA" w:rsidP="00D454EA">
      <w:pPr>
        <w:bidi/>
        <w:jc w:val="both"/>
        <w:rPr>
          <w:rFonts w:cs="David" w:hint="cs"/>
          <w:u w:val="single"/>
          <w:rtl/>
        </w:rPr>
      </w:pPr>
      <w:r>
        <w:rPr>
          <w:rFonts w:cs="David" w:hint="cs"/>
          <w:u w:val="single"/>
          <w:rtl/>
        </w:rPr>
        <w:t>נסים זאב:</w:t>
      </w:r>
    </w:p>
    <w:p w14:paraId="504CD03C" w14:textId="77777777" w:rsidR="00D454EA" w:rsidRDefault="00D454EA" w:rsidP="00D454EA">
      <w:pPr>
        <w:bidi/>
        <w:jc w:val="both"/>
        <w:rPr>
          <w:rFonts w:cs="David" w:hint="cs"/>
          <w:u w:val="single"/>
          <w:rtl/>
        </w:rPr>
      </w:pPr>
    </w:p>
    <w:p w14:paraId="2DDD7ECA" w14:textId="77777777" w:rsidR="00D454EA" w:rsidRDefault="00D454EA" w:rsidP="00D454EA">
      <w:pPr>
        <w:bidi/>
        <w:jc w:val="both"/>
        <w:rPr>
          <w:rFonts w:cs="David" w:hint="cs"/>
          <w:rtl/>
        </w:rPr>
      </w:pPr>
      <w:r>
        <w:rPr>
          <w:rFonts w:cs="David" w:hint="cs"/>
          <w:rtl/>
        </w:rPr>
        <w:t xml:space="preserve">            לא סומך. לא סומך. כל מי שקשור אליך אני לא סומך עליו. </w:t>
      </w:r>
    </w:p>
    <w:p w14:paraId="2555E1ED" w14:textId="77777777" w:rsidR="00D454EA" w:rsidRDefault="00D454EA" w:rsidP="00D454EA">
      <w:pPr>
        <w:bidi/>
        <w:jc w:val="both"/>
        <w:rPr>
          <w:rFonts w:cs="David" w:hint="cs"/>
          <w:rtl/>
        </w:rPr>
      </w:pPr>
    </w:p>
    <w:p w14:paraId="6AC91311" w14:textId="77777777" w:rsidR="00D454EA" w:rsidRDefault="00D454EA" w:rsidP="00D454EA">
      <w:pPr>
        <w:bidi/>
        <w:jc w:val="both"/>
        <w:rPr>
          <w:rFonts w:cs="David" w:hint="cs"/>
          <w:u w:val="single"/>
          <w:rtl/>
        </w:rPr>
      </w:pPr>
      <w:r>
        <w:rPr>
          <w:rFonts w:cs="David" w:hint="cs"/>
          <w:u w:val="single"/>
          <w:rtl/>
        </w:rPr>
        <w:t>אחמד טיבי:</w:t>
      </w:r>
    </w:p>
    <w:p w14:paraId="3EED6870" w14:textId="77777777" w:rsidR="00D454EA" w:rsidRDefault="00D454EA" w:rsidP="00D454EA">
      <w:pPr>
        <w:bidi/>
        <w:jc w:val="both"/>
        <w:rPr>
          <w:rFonts w:cs="David" w:hint="cs"/>
          <w:u w:val="single"/>
          <w:rtl/>
        </w:rPr>
      </w:pPr>
    </w:p>
    <w:p w14:paraId="34CC74DE" w14:textId="77777777" w:rsidR="00D454EA" w:rsidRDefault="00D454EA" w:rsidP="00D454EA">
      <w:pPr>
        <w:bidi/>
        <w:jc w:val="both"/>
        <w:rPr>
          <w:rFonts w:cs="David" w:hint="cs"/>
          <w:rtl/>
        </w:rPr>
      </w:pPr>
      <w:r>
        <w:rPr>
          <w:rFonts w:cs="David" w:hint="cs"/>
          <w:rtl/>
        </w:rPr>
        <w:t xml:space="preserve">            קשור אלי? </w:t>
      </w:r>
    </w:p>
    <w:p w14:paraId="22AC3CDF" w14:textId="77777777" w:rsidR="00D454EA" w:rsidRDefault="00D454EA" w:rsidP="00D454EA">
      <w:pPr>
        <w:bidi/>
        <w:jc w:val="both"/>
        <w:rPr>
          <w:rFonts w:cs="David" w:hint="cs"/>
          <w:rtl/>
        </w:rPr>
      </w:pPr>
    </w:p>
    <w:p w14:paraId="44A7F0C8" w14:textId="77777777" w:rsidR="00D454EA" w:rsidRDefault="00D454EA" w:rsidP="00D454EA">
      <w:pPr>
        <w:bidi/>
        <w:jc w:val="both"/>
        <w:rPr>
          <w:rFonts w:cs="David" w:hint="cs"/>
          <w:u w:val="single"/>
          <w:rtl/>
        </w:rPr>
      </w:pPr>
      <w:r>
        <w:rPr>
          <w:rFonts w:cs="David" w:hint="cs"/>
          <w:u w:val="single"/>
          <w:rtl/>
        </w:rPr>
        <w:t>נסים זאב:</w:t>
      </w:r>
    </w:p>
    <w:p w14:paraId="79CD0437" w14:textId="77777777" w:rsidR="00D454EA" w:rsidRDefault="00D454EA" w:rsidP="00D454EA">
      <w:pPr>
        <w:bidi/>
        <w:jc w:val="both"/>
        <w:rPr>
          <w:rFonts w:cs="David" w:hint="cs"/>
          <w:u w:val="single"/>
          <w:rtl/>
        </w:rPr>
      </w:pPr>
    </w:p>
    <w:p w14:paraId="4927B0D5" w14:textId="77777777" w:rsidR="00D454EA" w:rsidRDefault="00D454EA" w:rsidP="00D454EA">
      <w:pPr>
        <w:bidi/>
        <w:jc w:val="both"/>
        <w:rPr>
          <w:rFonts w:cs="David" w:hint="cs"/>
          <w:rtl/>
        </w:rPr>
      </w:pPr>
      <w:r>
        <w:rPr>
          <w:rFonts w:cs="David" w:hint="cs"/>
          <w:rtl/>
        </w:rPr>
        <w:t xml:space="preserve">            כתוב – "אוי לרשע ואוי  ואוי לשכנו". אתה לא רשע, אבל אני אומר, יש אמרה כזו בחז"ל. </w:t>
      </w:r>
    </w:p>
    <w:p w14:paraId="12B7C927" w14:textId="77777777" w:rsidR="00D454EA" w:rsidRDefault="00D454EA" w:rsidP="00D454EA">
      <w:pPr>
        <w:bidi/>
        <w:jc w:val="both"/>
        <w:rPr>
          <w:rFonts w:cs="David" w:hint="cs"/>
          <w:rtl/>
        </w:rPr>
      </w:pPr>
    </w:p>
    <w:p w14:paraId="2FAC949E" w14:textId="77777777" w:rsidR="00D454EA" w:rsidRDefault="00D454EA" w:rsidP="00D454EA">
      <w:pPr>
        <w:bidi/>
        <w:jc w:val="both"/>
        <w:rPr>
          <w:rFonts w:cs="David" w:hint="cs"/>
          <w:rtl/>
        </w:rPr>
      </w:pPr>
      <w:r>
        <w:rPr>
          <w:rFonts w:cs="David" w:hint="cs"/>
          <w:rtl/>
        </w:rPr>
        <w:tab/>
        <w:t xml:space="preserve">לכן אני אומר לך, אדוני היושב ראש, הוועדה פה צריכה לקבל החלטה  להחזיר את זה לכנסת ולבטל בכלל את הצעת החוק. זו צריכה להיות החלטת ועדת הכנסת. </w:t>
      </w:r>
    </w:p>
    <w:p w14:paraId="0ACE34C3" w14:textId="77777777" w:rsidR="00D454EA" w:rsidRDefault="00D454EA" w:rsidP="00D454EA">
      <w:pPr>
        <w:bidi/>
        <w:jc w:val="both"/>
        <w:rPr>
          <w:rFonts w:cs="David" w:hint="cs"/>
          <w:rtl/>
        </w:rPr>
      </w:pPr>
    </w:p>
    <w:p w14:paraId="23CADBA2" w14:textId="77777777" w:rsidR="00D454EA" w:rsidRDefault="00D454EA" w:rsidP="00D454EA">
      <w:pPr>
        <w:bidi/>
        <w:jc w:val="both"/>
        <w:rPr>
          <w:rFonts w:cs="David" w:hint="cs"/>
          <w:u w:val="single"/>
          <w:rtl/>
        </w:rPr>
      </w:pPr>
      <w:r>
        <w:rPr>
          <w:rFonts w:cs="David" w:hint="cs"/>
          <w:u w:val="single"/>
          <w:rtl/>
        </w:rPr>
        <w:t>אחמד טיבי:</w:t>
      </w:r>
    </w:p>
    <w:p w14:paraId="38589192" w14:textId="77777777" w:rsidR="00D454EA" w:rsidRDefault="00D454EA" w:rsidP="00D454EA">
      <w:pPr>
        <w:bidi/>
        <w:jc w:val="both"/>
        <w:rPr>
          <w:rFonts w:cs="David" w:hint="cs"/>
          <w:u w:val="single"/>
          <w:rtl/>
        </w:rPr>
      </w:pPr>
    </w:p>
    <w:p w14:paraId="38D55EF6" w14:textId="77777777" w:rsidR="00D454EA" w:rsidRDefault="00D454EA" w:rsidP="00D454EA">
      <w:pPr>
        <w:bidi/>
        <w:jc w:val="both"/>
        <w:rPr>
          <w:rFonts w:cs="David" w:hint="cs"/>
          <w:rtl/>
        </w:rPr>
      </w:pPr>
      <w:r>
        <w:rPr>
          <w:rFonts w:cs="David" w:hint="cs"/>
          <w:rtl/>
        </w:rPr>
        <w:t xml:space="preserve">            או להוציא את זה מהבניין? </w:t>
      </w:r>
    </w:p>
    <w:p w14:paraId="6CA8E3CC" w14:textId="77777777" w:rsidR="00D454EA" w:rsidRDefault="00D454EA" w:rsidP="00D454EA">
      <w:pPr>
        <w:bidi/>
        <w:jc w:val="both"/>
        <w:rPr>
          <w:rFonts w:cs="David" w:hint="cs"/>
          <w:rtl/>
        </w:rPr>
      </w:pPr>
    </w:p>
    <w:p w14:paraId="2638008C" w14:textId="77777777" w:rsidR="00D454EA" w:rsidRDefault="00D454EA" w:rsidP="00D454EA">
      <w:pPr>
        <w:bidi/>
        <w:jc w:val="both"/>
        <w:rPr>
          <w:rFonts w:cs="David" w:hint="cs"/>
          <w:u w:val="single"/>
          <w:rtl/>
        </w:rPr>
      </w:pPr>
      <w:r>
        <w:rPr>
          <w:rFonts w:cs="David" w:hint="cs"/>
          <w:u w:val="single"/>
          <w:rtl/>
        </w:rPr>
        <w:t>נסים זאב:</w:t>
      </w:r>
    </w:p>
    <w:p w14:paraId="4D79C304" w14:textId="77777777" w:rsidR="00D454EA" w:rsidRDefault="00D454EA" w:rsidP="00D454EA">
      <w:pPr>
        <w:bidi/>
        <w:jc w:val="both"/>
        <w:rPr>
          <w:rFonts w:cs="David" w:hint="cs"/>
          <w:u w:val="single"/>
          <w:rtl/>
        </w:rPr>
      </w:pPr>
    </w:p>
    <w:p w14:paraId="533B4738" w14:textId="77777777" w:rsidR="00D454EA" w:rsidRDefault="00D454EA" w:rsidP="00D454EA">
      <w:pPr>
        <w:bidi/>
        <w:jc w:val="both"/>
        <w:rPr>
          <w:rFonts w:cs="David" w:hint="cs"/>
          <w:rtl/>
        </w:rPr>
      </w:pPr>
      <w:r>
        <w:rPr>
          <w:rFonts w:cs="David" w:hint="cs"/>
          <w:rtl/>
        </w:rPr>
        <w:t xml:space="preserve">            לבטל בכלל את הצעת החוק. </w:t>
      </w:r>
    </w:p>
    <w:p w14:paraId="24281639" w14:textId="77777777" w:rsidR="00D454EA" w:rsidRDefault="00D454EA" w:rsidP="00D454EA">
      <w:pPr>
        <w:bidi/>
        <w:jc w:val="both"/>
        <w:rPr>
          <w:rFonts w:cs="David" w:hint="cs"/>
          <w:rtl/>
        </w:rPr>
      </w:pPr>
    </w:p>
    <w:p w14:paraId="30E94B3F"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0F86EC1" w14:textId="77777777" w:rsidR="00D454EA" w:rsidRDefault="00D454EA" w:rsidP="00D454EA">
      <w:pPr>
        <w:bidi/>
        <w:jc w:val="both"/>
        <w:rPr>
          <w:rFonts w:cs="David" w:hint="cs"/>
          <w:u w:val="single"/>
          <w:rtl/>
        </w:rPr>
      </w:pPr>
    </w:p>
    <w:p w14:paraId="55BDA4CC" w14:textId="77777777" w:rsidR="00D454EA" w:rsidRDefault="00D454EA" w:rsidP="00D454EA">
      <w:pPr>
        <w:bidi/>
        <w:jc w:val="both"/>
        <w:rPr>
          <w:rFonts w:cs="David" w:hint="cs"/>
          <w:rtl/>
        </w:rPr>
      </w:pPr>
      <w:r>
        <w:rPr>
          <w:rFonts w:cs="David" w:hint="cs"/>
          <w:rtl/>
        </w:rPr>
        <w:t xml:space="preserve">            יכול להיות שזו תהיה גם החלטת הוועדה המשותפת. </w:t>
      </w:r>
    </w:p>
    <w:p w14:paraId="67681946" w14:textId="77777777" w:rsidR="00D454EA" w:rsidRDefault="00D454EA" w:rsidP="00D454EA">
      <w:pPr>
        <w:bidi/>
        <w:jc w:val="both"/>
        <w:rPr>
          <w:rFonts w:cs="David" w:hint="cs"/>
          <w:rtl/>
        </w:rPr>
      </w:pPr>
    </w:p>
    <w:p w14:paraId="1F9E7EB4" w14:textId="77777777" w:rsidR="00D454EA" w:rsidRDefault="00D454EA" w:rsidP="00D454EA">
      <w:pPr>
        <w:bidi/>
        <w:jc w:val="both"/>
        <w:rPr>
          <w:rFonts w:cs="David" w:hint="cs"/>
          <w:u w:val="single"/>
          <w:rtl/>
        </w:rPr>
      </w:pPr>
      <w:r>
        <w:rPr>
          <w:rFonts w:cs="David" w:hint="cs"/>
          <w:u w:val="single"/>
          <w:rtl/>
        </w:rPr>
        <w:t>עמיר פרץ:</w:t>
      </w:r>
    </w:p>
    <w:p w14:paraId="1E6F84ED" w14:textId="77777777" w:rsidR="00D454EA" w:rsidRDefault="00D454EA" w:rsidP="00D454EA">
      <w:pPr>
        <w:bidi/>
        <w:jc w:val="both"/>
        <w:rPr>
          <w:rFonts w:cs="David" w:hint="cs"/>
          <w:u w:val="single"/>
          <w:rtl/>
        </w:rPr>
      </w:pPr>
    </w:p>
    <w:p w14:paraId="374B4127" w14:textId="77777777" w:rsidR="00D454EA" w:rsidRDefault="00D454EA" w:rsidP="00D454EA">
      <w:pPr>
        <w:bidi/>
        <w:jc w:val="both"/>
        <w:rPr>
          <w:rFonts w:cs="David" w:hint="cs"/>
          <w:rtl/>
        </w:rPr>
      </w:pPr>
      <w:r>
        <w:rPr>
          <w:rFonts w:cs="David" w:hint="cs"/>
          <w:rtl/>
        </w:rPr>
        <w:t xml:space="preserve">            אל"ף, אני אינני מבין מדוע מתערבבים להם הסמכויות כאן. ועדת הכנסת צריכה להחליט היכן מתקיים הדיון. אין לה סמכות לערער על כך. יש החלטה של הכנסת. תרצה מליאת הכנסת, ברוב – יבוא נסים זאב, יחד עם סיעתו, ויוכלו להפיל את ההצעה, בכל עת. כעת אנחנו דנים מה הפורום הראוי כדי לקיים דיון מהסוג הזה. </w:t>
      </w:r>
    </w:p>
    <w:p w14:paraId="5D0F52D4" w14:textId="77777777" w:rsidR="00D454EA" w:rsidRDefault="00D454EA" w:rsidP="00D454EA">
      <w:pPr>
        <w:bidi/>
        <w:jc w:val="both"/>
        <w:rPr>
          <w:rFonts w:cs="David" w:hint="cs"/>
          <w:rtl/>
        </w:rPr>
      </w:pPr>
    </w:p>
    <w:p w14:paraId="2FE96ACE" w14:textId="77777777" w:rsidR="00D454EA" w:rsidRDefault="00D454EA" w:rsidP="00D454EA">
      <w:pPr>
        <w:bidi/>
        <w:jc w:val="both"/>
        <w:rPr>
          <w:rFonts w:cs="David" w:hint="cs"/>
          <w:rtl/>
        </w:rPr>
      </w:pPr>
      <w:r>
        <w:rPr>
          <w:rFonts w:cs="David" w:hint="cs"/>
          <w:rtl/>
        </w:rPr>
        <w:tab/>
        <w:t xml:space="preserve">אני חושב שכעיקרון, ועדות משותפות זה לא דבר בריא. זה תקדים שהופך אחר כך לדבר שגובל באנרכיה. </w:t>
      </w:r>
    </w:p>
    <w:p w14:paraId="28B327DF" w14:textId="77777777" w:rsidR="00D454EA" w:rsidRDefault="00D454EA" w:rsidP="00D454EA">
      <w:pPr>
        <w:bidi/>
        <w:jc w:val="both"/>
        <w:rPr>
          <w:rFonts w:cs="David" w:hint="cs"/>
          <w:rtl/>
        </w:rPr>
      </w:pPr>
    </w:p>
    <w:p w14:paraId="7C0D50FA"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5E88527" w14:textId="77777777" w:rsidR="00D454EA" w:rsidRDefault="00D454EA" w:rsidP="00D454EA">
      <w:pPr>
        <w:bidi/>
        <w:jc w:val="both"/>
        <w:rPr>
          <w:rFonts w:cs="David" w:hint="cs"/>
          <w:u w:val="single"/>
          <w:rtl/>
        </w:rPr>
      </w:pPr>
    </w:p>
    <w:p w14:paraId="6448E63C" w14:textId="77777777" w:rsidR="00D454EA" w:rsidRDefault="00D454EA" w:rsidP="00D454EA">
      <w:pPr>
        <w:bidi/>
        <w:jc w:val="both"/>
        <w:rPr>
          <w:rFonts w:cs="David" w:hint="cs"/>
          <w:rtl/>
        </w:rPr>
      </w:pPr>
      <w:r>
        <w:rPr>
          <w:rFonts w:cs="David" w:hint="cs"/>
          <w:rtl/>
        </w:rPr>
        <w:t xml:space="preserve">            זה לא תקדים, זה דבר בשגרה, אתה יודע את זה. </w:t>
      </w:r>
    </w:p>
    <w:p w14:paraId="5BB5670F" w14:textId="77777777" w:rsidR="00D454EA" w:rsidRDefault="00D454EA" w:rsidP="00D454EA">
      <w:pPr>
        <w:bidi/>
        <w:jc w:val="both"/>
        <w:rPr>
          <w:rFonts w:cs="David" w:hint="cs"/>
          <w:rtl/>
        </w:rPr>
      </w:pPr>
    </w:p>
    <w:p w14:paraId="593F8D6E" w14:textId="77777777" w:rsidR="00D454EA" w:rsidRPr="003F2F8A" w:rsidRDefault="00D454EA" w:rsidP="00D454EA">
      <w:pPr>
        <w:bidi/>
        <w:jc w:val="both"/>
        <w:rPr>
          <w:rFonts w:cs="David" w:hint="cs"/>
          <w:u w:val="single"/>
          <w:rtl/>
        </w:rPr>
      </w:pPr>
      <w:r w:rsidRPr="003F2F8A">
        <w:rPr>
          <w:rFonts w:cs="David" w:hint="cs"/>
          <w:u w:val="single"/>
          <w:rtl/>
        </w:rPr>
        <w:t>עמיר פרץ:</w:t>
      </w:r>
    </w:p>
    <w:p w14:paraId="76218CC6" w14:textId="77777777" w:rsidR="00D454EA" w:rsidRDefault="00D454EA" w:rsidP="00D454EA">
      <w:pPr>
        <w:bidi/>
        <w:jc w:val="both"/>
        <w:rPr>
          <w:rFonts w:cs="David" w:hint="cs"/>
          <w:rtl/>
        </w:rPr>
      </w:pPr>
    </w:p>
    <w:p w14:paraId="002283A4" w14:textId="77777777" w:rsidR="00D454EA" w:rsidRDefault="00D454EA" w:rsidP="00D454EA">
      <w:pPr>
        <w:bidi/>
        <w:jc w:val="both"/>
        <w:rPr>
          <w:rFonts w:cs="David" w:hint="cs"/>
          <w:rtl/>
        </w:rPr>
      </w:pPr>
      <w:r>
        <w:rPr>
          <w:rFonts w:cs="David" w:hint="cs"/>
          <w:rtl/>
        </w:rPr>
        <w:tab/>
        <w:t xml:space="preserve">לא בשגרה. ועדות משותפות לחקיקה הן לא בשגרה. </w:t>
      </w:r>
    </w:p>
    <w:p w14:paraId="4720D9DC" w14:textId="77777777" w:rsidR="00D454EA" w:rsidRDefault="00D454EA" w:rsidP="00D454EA">
      <w:pPr>
        <w:bidi/>
        <w:jc w:val="both"/>
        <w:rPr>
          <w:rFonts w:cs="David" w:hint="cs"/>
          <w:rtl/>
        </w:rPr>
      </w:pPr>
    </w:p>
    <w:p w14:paraId="52529800" w14:textId="77777777" w:rsidR="00D454EA" w:rsidRPr="003F2F8A" w:rsidRDefault="00D454EA" w:rsidP="00D454EA">
      <w:pPr>
        <w:bidi/>
        <w:jc w:val="both"/>
        <w:rPr>
          <w:rFonts w:cs="David" w:hint="cs"/>
          <w:u w:val="single"/>
          <w:rtl/>
        </w:rPr>
      </w:pPr>
      <w:r w:rsidRPr="003F2F8A">
        <w:rPr>
          <w:rFonts w:cs="David" w:hint="cs"/>
          <w:u w:val="single"/>
          <w:rtl/>
        </w:rPr>
        <w:t>היו"ר יריב לוין:</w:t>
      </w:r>
    </w:p>
    <w:p w14:paraId="459E2060" w14:textId="77777777" w:rsidR="00D454EA" w:rsidRDefault="00D454EA" w:rsidP="00D454EA">
      <w:pPr>
        <w:bidi/>
        <w:jc w:val="both"/>
        <w:rPr>
          <w:rFonts w:cs="David" w:hint="cs"/>
          <w:rtl/>
        </w:rPr>
      </w:pPr>
    </w:p>
    <w:p w14:paraId="5E4CDDB0" w14:textId="77777777" w:rsidR="00D454EA" w:rsidRDefault="00D454EA" w:rsidP="00D454EA">
      <w:pPr>
        <w:bidi/>
        <w:jc w:val="both"/>
        <w:rPr>
          <w:rFonts w:cs="David" w:hint="cs"/>
          <w:rtl/>
        </w:rPr>
      </w:pPr>
      <w:r>
        <w:rPr>
          <w:rFonts w:cs="David" w:hint="cs"/>
          <w:rtl/>
        </w:rPr>
        <w:tab/>
        <w:t xml:space="preserve">בוודאי שכן. </w:t>
      </w:r>
    </w:p>
    <w:p w14:paraId="45E18879" w14:textId="77777777" w:rsidR="00D454EA" w:rsidRDefault="00D454EA" w:rsidP="00D454EA">
      <w:pPr>
        <w:bidi/>
        <w:jc w:val="both"/>
        <w:rPr>
          <w:rFonts w:cs="David" w:hint="cs"/>
          <w:rtl/>
        </w:rPr>
      </w:pPr>
    </w:p>
    <w:p w14:paraId="783D5422" w14:textId="77777777" w:rsidR="00D454EA" w:rsidRDefault="00D454EA" w:rsidP="00D454EA">
      <w:pPr>
        <w:bidi/>
        <w:jc w:val="both"/>
        <w:rPr>
          <w:rFonts w:cs="David" w:hint="cs"/>
          <w:u w:val="single"/>
          <w:rtl/>
        </w:rPr>
      </w:pPr>
      <w:r>
        <w:rPr>
          <w:rFonts w:cs="David" w:hint="cs"/>
          <w:u w:val="single"/>
          <w:rtl/>
        </w:rPr>
        <w:t>חיים אורון:</w:t>
      </w:r>
    </w:p>
    <w:p w14:paraId="63D195CF" w14:textId="77777777" w:rsidR="00D454EA" w:rsidRDefault="00D454EA" w:rsidP="00D454EA">
      <w:pPr>
        <w:bidi/>
        <w:jc w:val="both"/>
        <w:rPr>
          <w:rFonts w:cs="David" w:hint="cs"/>
          <w:u w:val="single"/>
          <w:rtl/>
        </w:rPr>
      </w:pPr>
    </w:p>
    <w:p w14:paraId="7A6D10F8" w14:textId="77777777" w:rsidR="00D454EA" w:rsidRDefault="00D454EA" w:rsidP="00D454EA">
      <w:pPr>
        <w:bidi/>
        <w:jc w:val="both"/>
        <w:rPr>
          <w:rFonts w:cs="David" w:hint="cs"/>
          <w:rtl/>
        </w:rPr>
      </w:pPr>
      <w:r>
        <w:rPr>
          <w:rFonts w:cs="David" w:hint="cs"/>
          <w:rtl/>
        </w:rPr>
        <w:t xml:space="preserve">            כששני יושבי ראש מהקואליציה רבים מי יותר גזען – מקימים ועדה משותפת. </w:t>
      </w:r>
    </w:p>
    <w:p w14:paraId="4530F414" w14:textId="77777777" w:rsidR="00D454EA" w:rsidRDefault="00D454EA" w:rsidP="00D454EA">
      <w:pPr>
        <w:bidi/>
        <w:jc w:val="both"/>
        <w:rPr>
          <w:rFonts w:cs="David" w:hint="cs"/>
          <w:rtl/>
        </w:rPr>
      </w:pPr>
    </w:p>
    <w:p w14:paraId="02107205"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BF2D99F" w14:textId="77777777" w:rsidR="00D454EA" w:rsidRDefault="00D454EA" w:rsidP="00D454EA">
      <w:pPr>
        <w:bidi/>
        <w:jc w:val="both"/>
        <w:rPr>
          <w:rFonts w:cs="David" w:hint="cs"/>
          <w:u w:val="single"/>
          <w:rtl/>
        </w:rPr>
      </w:pPr>
    </w:p>
    <w:p w14:paraId="3E937E42" w14:textId="77777777" w:rsidR="00D454EA" w:rsidRDefault="00D454EA" w:rsidP="00D454EA">
      <w:pPr>
        <w:bidi/>
        <w:jc w:val="both"/>
        <w:rPr>
          <w:rFonts w:cs="David" w:hint="cs"/>
          <w:rtl/>
        </w:rPr>
      </w:pPr>
      <w:r>
        <w:rPr>
          <w:rFonts w:cs="David" w:hint="cs"/>
          <w:rtl/>
        </w:rPr>
        <w:t xml:space="preserve">            אני מודה לך על חלוקת הציונים, חבר הכנסת אורון. אני שמח להיות בחברה אחת עם חבר הכנסת חיים כץ ואני עוד יותר שמח שאנחנו מסכימים ופועלים בהבנה ובשיתוף פעולה.  </w:t>
      </w:r>
    </w:p>
    <w:p w14:paraId="3B5F7E1F" w14:textId="77777777" w:rsidR="00D454EA" w:rsidRDefault="00D454EA" w:rsidP="00D454EA">
      <w:pPr>
        <w:bidi/>
        <w:jc w:val="both"/>
        <w:rPr>
          <w:rFonts w:cs="David" w:hint="cs"/>
          <w:rtl/>
        </w:rPr>
      </w:pPr>
    </w:p>
    <w:p w14:paraId="5976446D" w14:textId="77777777" w:rsidR="00D454EA" w:rsidRDefault="00D454EA" w:rsidP="00D454EA">
      <w:pPr>
        <w:bidi/>
        <w:jc w:val="both"/>
        <w:rPr>
          <w:rFonts w:cs="David" w:hint="cs"/>
          <w:u w:val="single"/>
          <w:rtl/>
        </w:rPr>
      </w:pPr>
      <w:r>
        <w:rPr>
          <w:rFonts w:cs="David" w:hint="cs"/>
          <w:u w:val="single"/>
          <w:rtl/>
        </w:rPr>
        <w:t>עמיר פרץ:</w:t>
      </w:r>
    </w:p>
    <w:p w14:paraId="292BE948" w14:textId="77777777" w:rsidR="00D454EA" w:rsidRDefault="00D454EA" w:rsidP="00D454EA">
      <w:pPr>
        <w:bidi/>
        <w:jc w:val="both"/>
        <w:rPr>
          <w:rFonts w:cs="David" w:hint="cs"/>
          <w:u w:val="single"/>
          <w:rtl/>
        </w:rPr>
      </w:pPr>
    </w:p>
    <w:p w14:paraId="14A14746" w14:textId="77777777" w:rsidR="00D454EA" w:rsidRDefault="00D454EA" w:rsidP="00D454EA">
      <w:pPr>
        <w:bidi/>
        <w:jc w:val="both"/>
        <w:rPr>
          <w:rFonts w:cs="David" w:hint="cs"/>
          <w:rtl/>
        </w:rPr>
      </w:pPr>
      <w:r>
        <w:rPr>
          <w:rFonts w:cs="David" w:hint="cs"/>
          <w:rtl/>
        </w:rPr>
        <w:t xml:space="preserve">            אני אינני מחלק ציונים לאיש, ואני חושב שבסך הכל, גם אם בוחנים את מספר הוועדות המשותפות, זה עדיין מספר מצומצם, וראוי להמעיט בהן ככל האפשר, כי זה  יוצר אנדרלמוסיה שלמה. המקרים הידועים של ועדות משותפות זה בדרך כלל שיתוף פעולה של ועדת החוץ והביטחון, ועדת הכספים - בשאלות שהן מהותיות שלא ניתן להביא אותן למליאת הכנסת. אני מבין שלעתים זה נוח לפתור הרבה מאד שאלות, אבל אני חושב שאין שום סיבה שאתה כיושב ראש ועדת הכנסת לא תשמור על כללים בסיסיים. אני מבין את העניין שעוד לא התרגלתם שהעבודה היא באופוזיציה. אני מבין שגם חלק מהחברים שלי עוד לא התרגלו שהם באופוזיציה. זה בסדר. </w:t>
      </w:r>
    </w:p>
    <w:p w14:paraId="0A381349" w14:textId="77777777" w:rsidR="00D454EA" w:rsidRDefault="00D454EA" w:rsidP="00D454EA">
      <w:pPr>
        <w:bidi/>
        <w:jc w:val="both"/>
        <w:rPr>
          <w:rFonts w:cs="David" w:hint="cs"/>
          <w:rtl/>
        </w:rPr>
      </w:pPr>
    </w:p>
    <w:p w14:paraId="24489C9B" w14:textId="77777777" w:rsidR="00D454EA" w:rsidRPr="003F2F8A" w:rsidRDefault="00D454EA" w:rsidP="00D454EA">
      <w:pPr>
        <w:bidi/>
        <w:jc w:val="both"/>
        <w:rPr>
          <w:rFonts w:cs="David" w:hint="cs"/>
          <w:u w:val="single"/>
          <w:rtl/>
        </w:rPr>
      </w:pPr>
      <w:r w:rsidRPr="003F2F8A">
        <w:rPr>
          <w:rFonts w:cs="David" w:hint="cs"/>
          <w:u w:val="single"/>
          <w:rtl/>
        </w:rPr>
        <w:t>קריאות:</w:t>
      </w:r>
    </w:p>
    <w:p w14:paraId="10ACABEC" w14:textId="77777777" w:rsidR="00D454EA" w:rsidRDefault="00D454EA" w:rsidP="00D454EA">
      <w:pPr>
        <w:bidi/>
        <w:jc w:val="both"/>
        <w:rPr>
          <w:rFonts w:cs="David" w:hint="cs"/>
          <w:rtl/>
        </w:rPr>
      </w:pPr>
    </w:p>
    <w:p w14:paraId="4B4C2665" w14:textId="77777777" w:rsidR="00D454EA" w:rsidRDefault="00D454EA" w:rsidP="00D454EA">
      <w:pPr>
        <w:numPr>
          <w:ilvl w:val="0"/>
          <w:numId w:val="3"/>
        </w:numPr>
        <w:autoSpaceDE w:val="0"/>
        <w:autoSpaceDN w:val="0"/>
        <w:bidi/>
        <w:jc w:val="both"/>
        <w:rPr>
          <w:rFonts w:cs="David" w:hint="cs"/>
          <w:rtl/>
        </w:rPr>
      </w:pPr>
      <w:r>
        <w:rPr>
          <w:rFonts w:cs="David" w:hint="cs"/>
          <w:rtl/>
        </w:rPr>
        <w:t>-</w:t>
      </w:r>
    </w:p>
    <w:p w14:paraId="4369CA3B" w14:textId="77777777" w:rsidR="00D454EA" w:rsidRDefault="00D454EA" w:rsidP="00D454EA">
      <w:pPr>
        <w:bidi/>
        <w:jc w:val="both"/>
        <w:rPr>
          <w:rFonts w:cs="David" w:hint="cs"/>
          <w:rtl/>
        </w:rPr>
      </w:pPr>
    </w:p>
    <w:p w14:paraId="4C801598" w14:textId="77777777" w:rsidR="00D454EA" w:rsidRPr="003F2F8A" w:rsidRDefault="00D454EA" w:rsidP="00D454EA">
      <w:pPr>
        <w:bidi/>
        <w:jc w:val="both"/>
        <w:rPr>
          <w:rFonts w:cs="David" w:hint="cs"/>
          <w:u w:val="single"/>
          <w:rtl/>
        </w:rPr>
      </w:pPr>
      <w:r w:rsidRPr="003F2F8A">
        <w:rPr>
          <w:rFonts w:cs="David" w:hint="cs"/>
          <w:u w:val="single"/>
          <w:rtl/>
        </w:rPr>
        <w:t>עמיר פרץ:</w:t>
      </w:r>
    </w:p>
    <w:p w14:paraId="68C95217" w14:textId="77777777" w:rsidR="00D454EA" w:rsidRDefault="00D454EA" w:rsidP="00D454EA">
      <w:pPr>
        <w:bidi/>
        <w:jc w:val="both"/>
        <w:rPr>
          <w:rFonts w:cs="David" w:hint="cs"/>
          <w:rtl/>
        </w:rPr>
      </w:pPr>
    </w:p>
    <w:p w14:paraId="0E5F2F73" w14:textId="77777777" w:rsidR="00D454EA" w:rsidRDefault="00D454EA" w:rsidP="00D454EA">
      <w:pPr>
        <w:bidi/>
        <w:jc w:val="both"/>
        <w:rPr>
          <w:rFonts w:cs="David" w:hint="cs"/>
          <w:rtl/>
        </w:rPr>
      </w:pPr>
      <w:r>
        <w:rPr>
          <w:rFonts w:cs="David" w:hint="cs"/>
          <w:rtl/>
        </w:rPr>
        <w:tab/>
        <w:t xml:space="preserve">אבל אני לא מבין מדוע בכלל יכול להיות הרכב כזה. אחת מן השתיים – או שההרכב הוא ענייני לפי כישורים, ואז אני לא יודע </w:t>
      </w:r>
      <w:r>
        <w:rPr>
          <w:rFonts w:cs="David"/>
          <w:rtl/>
        </w:rPr>
        <w:t>–</w:t>
      </w:r>
      <w:r>
        <w:rPr>
          <w:rFonts w:cs="David" w:hint="cs"/>
          <w:rtl/>
        </w:rPr>
        <w:t xml:space="preserve"> נשלח לוועדת כישורים, או שההרכב הוא לפי נציגים של ועדות. בסדר. ואז, כל ועדה תחליט גם לפי חלוקה כלשהי של סיעות, או שההרכב הוא לפי קואליציה- אופוזיציה, ואז תחליט בבקשה כמה יש לקואליציה, כמה יש לאופוזיציה - -</w:t>
      </w:r>
    </w:p>
    <w:p w14:paraId="74AC0240" w14:textId="77777777" w:rsidR="00D454EA" w:rsidRDefault="00D454EA" w:rsidP="00D454EA">
      <w:pPr>
        <w:bidi/>
        <w:jc w:val="both"/>
        <w:rPr>
          <w:rFonts w:cs="David" w:hint="cs"/>
          <w:rtl/>
        </w:rPr>
      </w:pPr>
    </w:p>
    <w:p w14:paraId="05DF494A" w14:textId="77777777" w:rsidR="00D454EA" w:rsidRPr="003F2F8A" w:rsidRDefault="00D454EA" w:rsidP="00D454EA">
      <w:pPr>
        <w:bidi/>
        <w:jc w:val="both"/>
        <w:rPr>
          <w:rFonts w:cs="David" w:hint="cs"/>
          <w:u w:val="single"/>
          <w:rtl/>
        </w:rPr>
      </w:pPr>
      <w:r w:rsidRPr="003F2F8A">
        <w:rPr>
          <w:rFonts w:cs="David" w:hint="cs"/>
          <w:u w:val="single"/>
          <w:rtl/>
        </w:rPr>
        <w:t>היו"ר יריב לוין:</w:t>
      </w:r>
    </w:p>
    <w:p w14:paraId="620B4F0F" w14:textId="77777777" w:rsidR="00D454EA" w:rsidRDefault="00D454EA" w:rsidP="00D454EA">
      <w:pPr>
        <w:bidi/>
        <w:jc w:val="both"/>
        <w:rPr>
          <w:rFonts w:cs="David" w:hint="cs"/>
          <w:rtl/>
        </w:rPr>
      </w:pPr>
    </w:p>
    <w:p w14:paraId="66E4CE9C" w14:textId="77777777" w:rsidR="00D454EA" w:rsidRDefault="00D454EA" w:rsidP="00D454EA">
      <w:pPr>
        <w:bidi/>
        <w:jc w:val="both"/>
        <w:rPr>
          <w:rFonts w:cs="David" w:hint="cs"/>
          <w:rtl/>
        </w:rPr>
      </w:pPr>
      <w:r>
        <w:rPr>
          <w:rFonts w:cs="David" w:hint="cs"/>
          <w:rtl/>
        </w:rPr>
        <w:tab/>
        <w:t xml:space="preserve">5 לקואליציה, 3 לאופוזיציה. </w:t>
      </w:r>
    </w:p>
    <w:p w14:paraId="72D7208B" w14:textId="77777777" w:rsidR="00D454EA" w:rsidRDefault="00D454EA" w:rsidP="00D454EA">
      <w:pPr>
        <w:bidi/>
        <w:jc w:val="both"/>
        <w:rPr>
          <w:rFonts w:cs="David" w:hint="cs"/>
          <w:rtl/>
        </w:rPr>
      </w:pPr>
    </w:p>
    <w:p w14:paraId="42086796" w14:textId="77777777" w:rsidR="00D454EA" w:rsidRPr="003F2F8A" w:rsidRDefault="00D454EA" w:rsidP="00D454EA">
      <w:pPr>
        <w:bidi/>
        <w:jc w:val="both"/>
        <w:rPr>
          <w:rFonts w:cs="David" w:hint="cs"/>
          <w:u w:val="single"/>
          <w:rtl/>
        </w:rPr>
      </w:pPr>
      <w:r w:rsidRPr="003F2F8A">
        <w:rPr>
          <w:rFonts w:cs="David" w:hint="cs"/>
          <w:u w:val="single"/>
          <w:rtl/>
        </w:rPr>
        <w:t>עמיר פרץ:</w:t>
      </w:r>
    </w:p>
    <w:p w14:paraId="577ABF55" w14:textId="77777777" w:rsidR="00D454EA" w:rsidRDefault="00D454EA" w:rsidP="00D454EA">
      <w:pPr>
        <w:bidi/>
        <w:jc w:val="both"/>
        <w:rPr>
          <w:rFonts w:cs="David" w:hint="cs"/>
          <w:rtl/>
        </w:rPr>
      </w:pPr>
    </w:p>
    <w:p w14:paraId="1B0AF18E" w14:textId="77777777" w:rsidR="00D454EA" w:rsidRDefault="00D454EA" w:rsidP="00D454EA">
      <w:pPr>
        <w:bidi/>
        <w:jc w:val="both"/>
        <w:rPr>
          <w:rFonts w:cs="David" w:hint="cs"/>
          <w:rtl/>
        </w:rPr>
      </w:pPr>
      <w:r>
        <w:rPr>
          <w:rFonts w:cs="David" w:hint="cs"/>
          <w:rtl/>
        </w:rPr>
        <w:tab/>
        <w:t xml:space="preserve">מאה אחוז. אני מאד מבקש שלא אתם תחליטו מי יהיה באופוזיציה, כי למפלגת העבודה יש חבר גם בוועדת העבודה, גם בוועדת הכנסת. ומשום מה, אני מבין שזה הרגל, עד עכשיו זה לא הפריע לאף אחד. אני עומד על כך </w:t>
      </w:r>
      <w:r>
        <w:rPr>
          <w:rFonts w:cs="David"/>
          <w:rtl/>
        </w:rPr>
        <w:t>–</w:t>
      </w:r>
      <w:r>
        <w:rPr>
          <w:rFonts w:cs="David" w:hint="cs"/>
          <w:rtl/>
        </w:rPr>
        <w:t xml:space="preserve"> זה בכלל לא עלה על דעתי שיהיו סיעות שהן הרבה יותר קטנות מאתנו שיקבלו נציגות ומפלגת העבודה לא תיוצג. </w:t>
      </w:r>
    </w:p>
    <w:p w14:paraId="0DE1879E" w14:textId="77777777" w:rsidR="00D454EA" w:rsidRDefault="00D454EA" w:rsidP="00D454EA">
      <w:pPr>
        <w:bidi/>
        <w:jc w:val="both"/>
        <w:rPr>
          <w:rFonts w:cs="David" w:hint="cs"/>
          <w:rtl/>
        </w:rPr>
      </w:pPr>
    </w:p>
    <w:p w14:paraId="201C6043"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BA5B617" w14:textId="77777777" w:rsidR="00D454EA" w:rsidRDefault="00D454EA" w:rsidP="00D454EA">
      <w:pPr>
        <w:bidi/>
        <w:jc w:val="both"/>
        <w:rPr>
          <w:rFonts w:cs="David" w:hint="cs"/>
          <w:u w:val="single"/>
          <w:rtl/>
        </w:rPr>
      </w:pPr>
    </w:p>
    <w:p w14:paraId="1F4782B3" w14:textId="77777777" w:rsidR="00D454EA" w:rsidRDefault="00D454EA" w:rsidP="00D454EA">
      <w:pPr>
        <w:bidi/>
        <w:jc w:val="both"/>
        <w:rPr>
          <w:rFonts w:cs="David" w:hint="cs"/>
          <w:rtl/>
        </w:rPr>
      </w:pPr>
      <w:r>
        <w:rPr>
          <w:rFonts w:cs="David" w:hint="cs"/>
          <w:rtl/>
        </w:rPr>
        <w:tab/>
        <w:t xml:space="preserve">אז אני אענה לך. אילו היינו בונים את הייצוג רק על פי מפתח גודל סיעות, רוב הסיעות הקטנות לא מצליחות לקבל ייצוג כמעט באף ועדה ובשום מקום, משום שאז "קדימה" והליכוד באופן טבעי </w:t>
      </w:r>
      <w:r>
        <w:rPr>
          <w:rFonts w:cs="David"/>
          <w:rtl/>
        </w:rPr>
        <w:t>–</w:t>
      </w:r>
      <w:r>
        <w:rPr>
          <w:rFonts w:cs="David" w:hint="cs"/>
          <w:rtl/>
        </w:rPr>
        <w:t xml:space="preserve"> ואכן "ישראל ביתנו" וש"ס היו מקבלות את החלק הארי. לכן,  בדרך כלל החלוקה היא של קואליציה – אופוזיציה, היא נעשית שווה בשווה בין שתי הוועדות והיא נעשית תוך ניסיון לתת, באמת, איזשהו ייצוג שהוא בחתך רחב. למשל, אני סברתי שבוועדה כזו, למרות שסיעת העבודה גדולה פי שתיים מסיעת רע"מ-תע"ל היה ראוי שחבר הכנסת טיבי ישב מטעם ועדת הכנסת כחבר בה, ולכן כך עשיתי, שהרי ברור שאם ישנם 8 חברים אז 8 מנדטים של "העבודה" אינם מגיעים כדי 1 חלקי 8 מהכנסת. </w:t>
      </w:r>
    </w:p>
    <w:p w14:paraId="156DC7B3" w14:textId="77777777" w:rsidR="00D454EA" w:rsidRDefault="00D454EA" w:rsidP="00D454EA">
      <w:pPr>
        <w:bidi/>
        <w:jc w:val="both"/>
        <w:rPr>
          <w:rFonts w:cs="David" w:hint="cs"/>
          <w:rtl/>
        </w:rPr>
      </w:pPr>
    </w:p>
    <w:p w14:paraId="2F92DA1F" w14:textId="77777777" w:rsidR="00D454EA" w:rsidRDefault="00D454EA" w:rsidP="00D454EA">
      <w:pPr>
        <w:bidi/>
        <w:jc w:val="both"/>
        <w:rPr>
          <w:rFonts w:cs="David" w:hint="cs"/>
          <w:u w:val="single"/>
          <w:rtl/>
        </w:rPr>
      </w:pPr>
      <w:r>
        <w:rPr>
          <w:rFonts w:cs="David" w:hint="cs"/>
          <w:u w:val="single"/>
          <w:rtl/>
        </w:rPr>
        <w:t>עמיר פרץ:</w:t>
      </w:r>
    </w:p>
    <w:p w14:paraId="2FC6A4AA" w14:textId="77777777" w:rsidR="00D454EA" w:rsidRDefault="00D454EA" w:rsidP="00D454EA">
      <w:pPr>
        <w:bidi/>
        <w:jc w:val="both"/>
        <w:rPr>
          <w:rFonts w:cs="David" w:hint="cs"/>
          <w:u w:val="single"/>
          <w:rtl/>
        </w:rPr>
      </w:pPr>
    </w:p>
    <w:p w14:paraId="72A7D995" w14:textId="77777777" w:rsidR="00D454EA" w:rsidRDefault="00D454EA" w:rsidP="00D454EA">
      <w:pPr>
        <w:bidi/>
        <w:jc w:val="both"/>
        <w:rPr>
          <w:rFonts w:cs="David" w:hint="cs"/>
          <w:rtl/>
        </w:rPr>
      </w:pPr>
      <w:r>
        <w:rPr>
          <w:rFonts w:cs="David" w:hint="cs"/>
          <w:rtl/>
        </w:rPr>
        <w:t xml:space="preserve">            סליחה, תגדיל את זה ל-11. תגדיל את זה באופן יחסי. אין לך שום סמכות - - </w:t>
      </w:r>
    </w:p>
    <w:p w14:paraId="2C532270" w14:textId="77777777" w:rsidR="00D454EA" w:rsidRDefault="00D454EA" w:rsidP="00D454EA">
      <w:pPr>
        <w:bidi/>
        <w:jc w:val="both"/>
        <w:rPr>
          <w:rFonts w:cs="David" w:hint="cs"/>
          <w:rtl/>
        </w:rPr>
      </w:pPr>
    </w:p>
    <w:p w14:paraId="0C5CFF8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6C3938A" w14:textId="77777777" w:rsidR="00D454EA" w:rsidRDefault="00D454EA" w:rsidP="00D454EA">
      <w:pPr>
        <w:bidi/>
        <w:jc w:val="both"/>
        <w:rPr>
          <w:rFonts w:cs="David" w:hint="cs"/>
          <w:u w:val="single"/>
          <w:rtl/>
        </w:rPr>
      </w:pPr>
    </w:p>
    <w:p w14:paraId="7800097E" w14:textId="77777777" w:rsidR="00D454EA" w:rsidRDefault="00D454EA" w:rsidP="00D454EA">
      <w:pPr>
        <w:bidi/>
        <w:jc w:val="both"/>
        <w:rPr>
          <w:rFonts w:cs="David" w:hint="cs"/>
          <w:rtl/>
        </w:rPr>
      </w:pPr>
      <w:r>
        <w:rPr>
          <w:rFonts w:cs="David" w:hint="cs"/>
          <w:rtl/>
        </w:rPr>
        <w:t xml:space="preserve">            יש לי בהחלט סמכות, כך נעשה תמיד. סיעה של 8 מנדטים אינה יכולה תמיד להיות מיוצגת תמיד בכל ועדה משותפת. זה המצב. </w:t>
      </w:r>
    </w:p>
    <w:p w14:paraId="34792A59" w14:textId="77777777" w:rsidR="00D454EA" w:rsidRDefault="00D454EA" w:rsidP="00D454EA">
      <w:pPr>
        <w:bidi/>
        <w:jc w:val="both"/>
        <w:rPr>
          <w:rFonts w:cs="David" w:hint="cs"/>
          <w:rtl/>
        </w:rPr>
      </w:pPr>
    </w:p>
    <w:p w14:paraId="275A70AD" w14:textId="77777777" w:rsidR="00D454EA" w:rsidRDefault="00D454EA" w:rsidP="00D454EA">
      <w:pPr>
        <w:bidi/>
        <w:jc w:val="both"/>
        <w:rPr>
          <w:rFonts w:cs="David" w:hint="cs"/>
          <w:u w:val="single"/>
          <w:rtl/>
        </w:rPr>
      </w:pPr>
      <w:r>
        <w:rPr>
          <w:rFonts w:cs="David" w:hint="cs"/>
          <w:u w:val="single"/>
          <w:rtl/>
        </w:rPr>
        <w:t>עמיר פרץ:</w:t>
      </w:r>
    </w:p>
    <w:p w14:paraId="53A1563E" w14:textId="77777777" w:rsidR="00D454EA" w:rsidRDefault="00D454EA" w:rsidP="00D454EA">
      <w:pPr>
        <w:bidi/>
        <w:jc w:val="both"/>
        <w:rPr>
          <w:rFonts w:cs="David" w:hint="cs"/>
          <w:u w:val="single"/>
          <w:rtl/>
        </w:rPr>
      </w:pPr>
    </w:p>
    <w:p w14:paraId="6F76679B" w14:textId="77777777" w:rsidR="00D454EA" w:rsidRDefault="00D454EA" w:rsidP="00D454EA">
      <w:pPr>
        <w:bidi/>
        <w:jc w:val="both"/>
        <w:rPr>
          <w:rFonts w:cs="David" w:hint="cs"/>
          <w:rtl/>
        </w:rPr>
      </w:pPr>
      <w:r>
        <w:rPr>
          <w:rFonts w:cs="David" w:hint="cs"/>
          <w:rtl/>
        </w:rPr>
        <w:t>            עם כל הכבוד הראוי, אתה רשאי להביא לקואליציה ולהחליט שאתה מתחזק את הקואליציה באמצעות זה שאתה נותן לנציג סיעה קטנה באופוזיציה להיות נציג, זה בסדר. יכול להיות שאנחנו כאופוזיציה נחליט שרע"מ-תע"ל  - -</w:t>
      </w:r>
    </w:p>
    <w:p w14:paraId="2C719268" w14:textId="77777777" w:rsidR="00D454EA" w:rsidRDefault="00D454EA" w:rsidP="00D454EA">
      <w:pPr>
        <w:bidi/>
        <w:jc w:val="both"/>
        <w:rPr>
          <w:rFonts w:cs="David" w:hint="cs"/>
          <w:rtl/>
        </w:rPr>
      </w:pPr>
    </w:p>
    <w:p w14:paraId="1C0A653E"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5DABD9C" w14:textId="77777777" w:rsidR="00D454EA" w:rsidRDefault="00D454EA" w:rsidP="00D454EA">
      <w:pPr>
        <w:bidi/>
        <w:jc w:val="both"/>
        <w:rPr>
          <w:rFonts w:cs="David" w:hint="cs"/>
          <w:u w:val="single"/>
          <w:rtl/>
        </w:rPr>
      </w:pPr>
    </w:p>
    <w:p w14:paraId="43A8EB74" w14:textId="77777777" w:rsidR="00D454EA" w:rsidRDefault="00D454EA" w:rsidP="00D454EA">
      <w:pPr>
        <w:bidi/>
        <w:jc w:val="both"/>
        <w:rPr>
          <w:rFonts w:cs="David" w:hint="cs"/>
          <w:rtl/>
        </w:rPr>
      </w:pPr>
      <w:r>
        <w:rPr>
          <w:rFonts w:cs="David" w:hint="cs"/>
          <w:rtl/>
        </w:rPr>
        <w:t xml:space="preserve">            אני אסכים. אין לי בעיה. </w:t>
      </w:r>
    </w:p>
    <w:p w14:paraId="425D9C8E" w14:textId="77777777" w:rsidR="00D454EA" w:rsidRDefault="00D454EA" w:rsidP="00D454EA">
      <w:pPr>
        <w:bidi/>
        <w:jc w:val="both"/>
        <w:rPr>
          <w:rFonts w:cs="David" w:hint="cs"/>
          <w:rtl/>
        </w:rPr>
      </w:pPr>
    </w:p>
    <w:p w14:paraId="1C4BBE24" w14:textId="77777777" w:rsidR="00D454EA" w:rsidRDefault="00D454EA" w:rsidP="00D454EA">
      <w:pPr>
        <w:bidi/>
        <w:jc w:val="both"/>
        <w:rPr>
          <w:rFonts w:cs="David" w:hint="cs"/>
          <w:u w:val="single"/>
          <w:rtl/>
        </w:rPr>
      </w:pPr>
      <w:r>
        <w:rPr>
          <w:rFonts w:cs="David" w:hint="cs"/>
          <w:u w:val="single"/>
          <w:rtl/>
        </w:rPr>
        <w:t>עמיר פרץ:</w:t>
      </w:r>
    </w:p>
    <w:p w14:paraId="20CA3AA7" w14:textId="77777777" w:rsidR="00D454EA" w:rsidRDefault="00D454EA" w:rsidP="00D454EA">
      <w:pPr>
        <w:bidi/>
        <w:jc w:val="both"/>
        <w:rPr>
          <w:rFonts w:cs="David" w:hint="cs"/>
          <w:u w:val="single"/>
          <w:rtl/>
        </w:rPr>
      </w:pPr>
    </w:p>
    <w:p w14:paraId="0938EEC4" w14:textId="77777777" w:rsidR="00D454EA" w:rsidRDefault="00D454EA" w:rsidP="00D454EA">
      <w:pPr>
        <w:bidi/>
        <w:jc w:val="both"/>
        <w:rPr>
          <w:rFonts w:cs="David" w:hint="cs"/>
          <w:rtl/>
        </w:rPr>
      </w:pPr>
      <w:r>
        <w:rPr>
          <w:rFonts w:cs="David" w:hint="cs"/>
          <w:rtl/>
        </w:rPr>
        <w:t xml:space="preserve">            אתה לא רוצה חלוקה שגם הקטנות יהיו? אין בעיה, אני בעד. תשמור על היחס, תגדיל ל- 11 חברים ויישמר היחס. זה יקל עליך. </w:t>
      </w:r>
    </w:p>
    <w:p w14:paraId="682C7D5D" w14:textId="77777777" w:rsidR="00D454EA" w:rsidRDefault="00D454EA" w:rsidP="00D454EA">
      <w:pPr>
        <w:bidi/>
        <w:jc w:val="both"/>
        <w:rPr>
          <w:rFonts w:cs="David" w:hint="cs"/>
          <w:rtl/>
        </w:rPr>
      </w:pPr>
    </w:p>
    <w:p w14:paraId="0DD2406A"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5FDDE00" w14:textId="77777777" w:rsidR="00D454EA" w:rsidRDefault="00D454EA" w:rsidP="00D454EA">
      <w:pPr>
        <w:bidi/>
        <w:jc w:val="both"/>
        <w:rPr>
          <w:rFonts w:cs="David" w:hint="cs"/>
          <w:u w:val="single"/>
          <w:rtl/>
        </w:rPr>
      </w:pPr>
    </w:p>
    <w:p w14:paraId="073A8862" w14:textId="77777777" w:rsidR="00D454EA" w:rsidRDefault="00D454EA" w:rsidP="00D454EA">
      <w:pPr>
        <w:bidi/>
        <w:jc w:val="both"/>
        <w:rPr>
          <w:rFonts w:cs="David" w:hint="cs"/>
          <w:rtl/>
        </w:rPr>
      </w:pPr>
      <w:r>
        <w:rPr>
          <w:rFonts w:cs="David" w:hint="cs"/>
          <w:rtl/>
        </w:rPr>
        <w:t xml:space="preserve">            אתה רב ניסיון ממני ויודע שהדברים לא נעשים בצורה הזו. הוועדות הן בין 8 ל-10, לפעמים אפילו רק 6. </w:t>
      </w:r>
    </w:p>
    <w:p w14:paraId="6B8EDE08" w14:textId="77777777" w:rsidR="00D454EA" w:rsidRDefault="00D454EA" w:rsidP="00D454EA">
      <w:pPr>
        <w:bidi/>
        <w:jc w:val="both"/>
        <w:rPr>
          <w:rFonts w:cs="David" w:hint="cs"/>
          <w:rtl/>
        </w:rPr>
      </w:pPr>
    </w:p>
    <w:p w14:paraId="62E8CF37" w14:textId="77777777" w:rsidR="00D454EA" w:rsidRPr="002B2F08" w:rsidRDefault="00D454EA" w:rsidP="00D454EA">
      <w:pPr>
        <w:bidi/>
        <w:jc w:val="both"/>
        <w:rPr>
          <w:rFonts w:cs="David" w:hint="cs"/>
          <w:u w:val="single"/>
          <w:rtl/>
        </w:rPr>
      </w:pPr>
      <w:r w:rsidRPr="002B2F08">
        <w:rPr>
          <w:rFonts w:cs="David" w:hint="cs"/>
          <w:u w:val="single"/>
          <w:rtl/>
        </w:rPr>
        <w:t>עמיר פרץ:</w:t>
      </w:r>
    </w:p>
    <w:p w14:paraId="186269FE" w14:textId="77777777" w:rsidR="00D454EA" w:rsidRDefault="00D454EA" w:rsidP="00D454EA">
      <w:pPr>
        <w:bidi/>
        <w:jc w:val="both"/>
        <w:rPr>
          <w:rFonts w:cs="David" w:hint="cs"/>
          <w:rtl/>
        </w:rPr>
      </w:pPr>
    </w:p>
    <w:p w14:paraId="1288F62A" w14:textId="77777777" w:rsidR="00D454EA" w:rsidRDefault="00D454EA" w:rsidP="00D454EA">
      <w:pPr>
        <w:bidi/>
        <w:jc w:val="both"/>
        <w:rPr>
          <w:rFonts w:cs="David" w:hint="cs"/>
          <w:rtl/>
        </w:rPr>
      </w:pPr>
      <w:r>
        <w:rPr>
          <w:rFonts w:cs="David" w:hint="cs"/>
          <w:rtl/>
        </w:rPr>
        <w:tab/>
        <w:t>אני מציע לך להגדיל את הוועדה - -</w:t>
      </w:r>
    </w:p>
    <w:p w14:paraId="2B586846" w14:textId="77777777" w:rsidR="00D454EA" w:rsidRDefault="00D454EA" w:rsidP="00D454EA">
      <w:pPr>
        <w:bidi/>
        <w:jc w:val="both"/>
        <w:rPr>
          <w:rFonts w:cs="David" w:hint="cs"/>
          <w:rtl/>
        </w:rPr>
      </w:pPr>
    </w:p>
    <w:p w14:paraId="79A5160D" w14:textId="77777777" w:rsidR="00D454EA" w:rsidRPr="002B2F08" w:rsidRDefault="00D454EA" w:rsidP="00D454EA">
      <w:pPr>
        <w:bidi/>
        <w:jc w:val="both"/>
        <w:rPr>
          <w:rFonts w:cs="David" w:hint="cs"/>
          <w:u w:val="single"/>
          <w:rtl/>
        </w:rPr>
      </w:pPr>
      <w:r w:rsidRPr="002B2F08">
        <w:rPr>
          <w:rFonts w:cs="David" w:hint="cs"/>
          <w:u w:val="single"/>
          <w:rtl/>
        </w:rPr>
        <w:t>היו"ר יריב לוין:</w:t>
      </w:r>
    </w:p>
    <w:p w14:paraId="4D4BDBA5" w14:textId="77777777" w:rsidR="00D454EA" w:rsidRDefault="00D454EA" w:rsidP="00D454EA">
      <w:pPr>
        <w:bidi/>
        <w:jc w:val="both"/>
        <w:rPr>
          <w:rFonts w:cs="David" w:hint="cs"/>
          <w:rtl/>
        </w:rPr>
      </w:pPr>
    </w:p>
    <w:p w14:paraId="72362A92" w14:textId="77777777" w:rsidR="00D454EA" w:rsidRDefault="00D454EA" w:rsidP="00D454EA">
      <w:pPr>
        <w:bidi/>
        <w:jc w:val="both"/>
        <w:rPr>
          <w:rFonts w:cs="David" w:hint="cs"/>
          <w:rtl/>
        </w:rPr>
      </w:pPr>
      <w:r>
        <w:rPr>
          <w:rFonts w:cs="David" w:hint="cs"/>
          <w:rtl/>
        </w:rPr>
        <w:tab/>
        <w:t xml:space="preserve">אם הצעתי לא תאושר, אני אביא את הצעתך שתוקם ועדה גדולה יותר, בסדר. </w:t>
      </w:r>
    </w:p>
    <w:p w14:paraId="230C16E1" w14:textId="77777777" w:rsidR="00D454EA" w:rsidRDefault="00D454EA" w:rsidP="00D454EA">
      <w:pPr>
        <w:bidi/>
        <w:jc w:val="both"/>
        <w:rPr>
          <w:rFonts w:cs="David" w:hint="cs"/>
          <w:rtl/>
        </w:rPr>
      </w:pPr>
    </w:p>
    <w:p w14:paraId="21D688B0" w14:textId="77777777" w:rsidR="00D454EA" w:rsidRDefault="00D454EA" w:rsidP="00D454EA">
      <w:pPr>
        <w:bidi/>
        <w:jc w:val="both"/>
        <w:rPr>
          <w:rFonts w:cs="David" w:hint="cs"/>
          <w:u w:val="single"/>
          <w:rtl/>
        </w:rPr>
      </w:pPr>
      <w:r>
        <w:rPr>
          <w:rFonts w:cs="David" w:hint="cs"/>
          <w:u w:val="single"/>
          <w:rtl/>
        </w:rPr>
        <w:t>עמיר פרץ:</w:t>
      </w:r>
    </w:p>
    <w:p w14:paraId="3E467E56" w14:textId="77777777" w:rsidR="00D454EA" w:rsidRDefault="00D454EA" w:rsidP="00D454EA">
      <w:pPr>
        <w:bidi/>
        <w:jc w:val="both"/>
        <w:rPr>
          <w:rFonts w:cs="David" w:hint="cs"/>
          <w:u w:val="single"/>
          <w:rtl/>
        </w:rPr>
      </w:pPr>
    </w:p>
    <w:p w14:paraId="31697E23" w14:textId="77777777" w:rsidR="00D454EA" w:rsidRDefault="00D454EA" w:rsidP="00D454EA">
      <w:pPr>
        <w:bidi/>
        <w:jc w:val="both"/>
        <w:rPr>
          <w:rFonts w:cs="David" w:hint="cs"/>
          <w:rtl/>
        </w:rPr>
      </w:pPr>
      <w:r>
        <w:rPr>
          <w:rFonts w:cs="David" w:hint="cs"/>
          <w:rtl/>
        </w:rPr>
        <w:t>            אלה כללים שאתה חורג מהם. עם כל הכבוד הראוי, יש לך סמכות להעביר החלטות מהותיות. אבל גם יושב ראש כנסת לא יכול לנצל את הרוב שיש לו בוועדה כדי לכפות הרכבים. בהיגיון - -</w:t>
      </w:r>
    </w:p>
    <w:p w14:paraId="3718D6D6" w14:textId="77777777" w:rsidR="00D454EA" w:rsidRDefault="00D454EA" w:rsidP="00D454EA">
      <w:pPr>
        <w:bidi/>
        <w:jc w:val="both"/>
        <w:rPr>
          <w:rFonts w:cs="David" w:hint="cs"/>
          <w:rtl/>
        </w:rPr>
      </w:pPr>
    </w:p>
    <w:p w14:paraId="4EF6AC94"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84785A0" w14:textId="77777777" w:rsidR="00D454EA" w:rsidRDefault="00D454EA" w:rsidP="00D454EA">
      <w:pPr>
        <w:bidi/>
        <w:jc w:val="both"/>
        <w:rPr>
          <w:rFonts w:cs="David" w:hint="cs"/>
          <w:u w:val="single"/>
          <w:rtl/>
        </w:rPr>
      </w:pPr>
    </w:p>
    <w:p w14:paraId="1ADE3F7E" w14:textId="77777777" w:rsidR="00D454EA" w:rsidRDefault="00D454EA" w:rsidP="00D454EA">
      <w:pPr>
        <w:bidi/>
        <w:jc w:val="both"/>
        <w:rPr>
          <w:rFonts w:cs="David" w:hint="cs"/>
          <w:rtl/>
        </w:rPr>
      </w:pPr>
      <w:r>
        <w:rPr>
          <w:rFonts w:cs="David" w:hint="cs"/>
          <w:rtl/>
        </w:rPr>
        <w:t xml:space="preserve">            יש הגיון, הוא ברור, הסברתי. ההיגיון הוא ברור, והוא נעשה כך לאורך כל הדרך, כל השנים, בוודאי בתחילת הקדנציה הזו. </w:t>
      </w:r>
    </w:p>
    <w:p w14:paraId="5B367B9F" w14:textId="77777777" w:rsidR="00D454EA" w:rsidRDefault="00D454EA" w:rsidP="00D454EA">
      <w:pPr>
        <w:bidi/>
        <w:jc w:val="both"/>
        <w:rPr>
          <w:rFonts w:cs="David" w:hint="cs"/>
          <w:rtl/>
        </w:rPr>
      </w:pPr>
    </w:p>
    <w:p w14:paraId="54315B1A" w14:textId="77777777" w:rsidR="00D454EA" w:rsidRDefault="00D454EA" w:rsidP="00D454EA">
      <w:pPr>
        <w:bidi/>
        <w:jc w:val="both"/>
        <w:rPr>
          <w:rFonts w:cs="David" w:hint="cs"/>
          <w:u w:val="single"/>
          <w:rtl/>
        </w:rPr>
      </w:pPr>
      <w:r>
        <w:rPr>
          <w:rFonts w:cs="David" w:hint="cs"/>
          <w:u w:val="single"/>
          <w:rtl/>
        </w:rPr>
        <w:t>עמיר פרץ:</w:t>
      </w:r>
    </w:p>
    <w:p w14:paraId="0480D435" w14:textId="77777777" w:rsidR="00D454EA" w:rsidRDefault="00D454EA" w:rsidP="00D454EA">
      <w:pPr>
        <w:bidi/>
        <w:jc w:val="both"/>
        <w:rPr>
          <w:rFonts w:cs="David" w:hint="cs"/>
          <w:u w:val="single"/>
          <w:rtl/>
        </w:rPr>
      </w:pPr>
    </w:p>
    <w:p w14:paraId="5D59ADF9" w14:textId="77777777" w:rsidR="00D454EA" w:rsidRDefault="00D454EA" w:rsidP="00D454EA">
      <w:pPr>
        <w:bidi/>
        <w:jc w:val="both"/>
        <w:rPr>
          <w:rFonts w:cs="David" w:hint="cs"/>
          <w:rtl/>
        </w:rPr>
      </w:pPr>
      <w:r>
        <w:rPr>
          <w:rFonts w:cs="David" w:hint="cs"/>
          <w:rtl/>
        </w:rPr>
        <w:t xml:space="preserve">            אל תחליט מי יהיה באופוזיציה - -שהנהלת האופוזיציה תחליט, לא אתה. </w:t>
      </w:r>
    </w:p>
    <w:p w14:paraId="5474168D" w14:textId="77777777" w:rsidR="00D454EA" w:rsidRDefault="00D454EA" w:rsidP="00D454EA">
      <w:pPr>
        <w:bidi/>
        <w:jc w:val="both"/>
        <w:rPr>
          <w:rFonts w:cs="David" w:hint="cs"/>
          <w:rtl/>
        </w:rPr>
      </w:pPr>
    </w:p>
    <w:p w14:paraId="04920B0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1BE8D72" w14:textId="77777777" w:rsidR="00D454EA" w:rsidRDefault="00D454EA" w:rsidP="00D454EA">
      <w:pPr>
        <w:bidi/>
        <w:jc w:val="both"/>
        <w:rPr>
          <w:rFonts w:cs="David" w:hint="cs"/>
          <w:u w:val="single"/>
          <w:rtl/>
        </w:rPr>
      </w:pPr>
    </w:p>
    <w:p w14:paraId="36453032" w14:textId="77777777" w:rsidR="00D454EA" w:rsidRDefault="00D454EA" w:rsidP="00D454EA">
      <w:pPr>
        <w:bidi/>
        <w:jc w:val="both"/>
        <w:rPr>
          <w:rFonts w:cs="David" w:hint="cs"/>
          <w:rtl/>
        </w:rPr>
      </w:pPr>
      <w:r>
        <w:rPr>
          <w:rFonts w:cs="David" w:hint="cs"/>
          <w:rtl/>
        </w:rPr>
        <w:t>            אני כבר מודיע לך שאם תבקש שחבר מהעבודה יחליף את חבר הכנסת טיבי על דעתו - -</w:t>
      </w:r>
    </w:p>
    <w:p w14:paraId="1756C9A8" w14:textId="77777777" w:rsidR="00D454EA" w:rsidRDefault="00D454EA" w:rsidP="00D454EA">
      <w:pPr>
        <w:bidi/>
        <w:jc w:val="both"/>
        <w:rPr>
          <w:rFonts w:cs="David" w:hint="cs"/>
          <w:rtl/>
        </w:rPr>
      </w:pPr>
    </w:p>
    <w:p w14:paraId="7782DD30" w14:textId="77777777" w:rsidR="00D454EA" w:rsidRDefault="00D454EA" w:rsidP="00D454EA">
      <w:pPr>
        <w:bidi/>
        <w:jc w:val="both"/>
        <w:rPr>
          <w:rFonts w:cs="David" w:hint="cs"/>
          <w:u w:val="single"/>
          <w:rtl/>
        </w:rPr>
      </w:pPr>
      <w:r>
        <w:rPr>
          <w:rFonts w:cs="David" w:hint="cs"/>
          <w:u w:val="single"/>
          <w:rtl/>
        </w:rPr>
        <w:t>עמיר פרץ:</w:t>
      </w:r>
    </w:p>
    <w:p w14:paraId="726C6C40" w14:textId="77777777" w:rsidR="00D454EA" w:rsidRDefault="00D454EA" w:rsidP="00D454EA">
      <w:pPr>
        <w:bidi/>
        <w:jc w:val="both"/>
        <w:rPr>
          <w:rFonts w:cs="David" w:hint="cs"/>
          <w:u w:val="single"/>
          <w:rtl/>
        </w:rPr>
      </w:pPr>
    </w:p>
    <w:p w14:paraId="4481D028" w14:textId="77777777" w:rsidR="00D454EA" w:rsidRDefault="00D454EA" w:rsidP="00D454EA">
      <w:pPr>
        <w:bidi/>
        <w:jc w:val="both"/>
        <w:rPr>
          <w:rFonts w:cs="David" w:hint="cs"/>
          <w:rtl/>
        </w:rPr>
      </w:pPr>
      <w:r>
        <w:rPr>
          <w:rFonts w:cs="David" w:hint="cs"/>
          <w:rtl/>
        </w:rPr>
        <w:t xml:space="preserve">            אני לא אומר לך את מי, אולי אנחנו נגיע להסכמה,  עם קדימה? </w:t>
      </w:r>
    </w:p>
    <w:p w14:paraId="431B6094" w14:textId="77777777" w:rsidR="00D454EA" w:rsidRDefault="00D454EA" w:rsidP="00D454EA">
      <w:pPr>
        <w:bidi/>
        <w:jc w:val="both"/>
        <w:rPr>
          <w:rFonts w:cs="David" w:hint="cs"/>
          <w:rtl/>
        </w:rPr>
      </w:pPr>
    </w:p>
    <w:p w14:paraId="0C54E3A3"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FAD9DD6" w14:textId="77777777" w:rsidR="00D454EA" w:rsidRDefault="00D454EA" w:rsidP="00D454EA">
      <w:pPr>
        <w:bidi/>
        <w:jc w:val="both"/>
        <w:rPr>
          <w:rFonts w:cs="David" w:hint="cs"/>
          <w:u w:val="single"/>
          <w:rtl/>
        </w:rPr>
      </w:pPr>
    </w:p>
    <w:p w14:paraId="328CE85E" w14:textId="77777777" w:rsidR="00D454EA" w:rsidRDefault="00D454EA" w:rsidP="00D454EA">
      <w:pPr>
        <w:bidi/>
        <w:jc w:val="both"/>
        <w:rPr>
          <w:rFonts w:cs="David" w:hint="cs"/>
          <w:rtl/>
        </w:rPr>
      </w:pPr>
      <w:r>
        <w:rPr>
          <w:rFonts w:cs="David" w:hint="cs"/>
          <w:rtl/>
        </w:rPr>
        <w:tab/>
        <w:t xml:space="preserve">אני לא מתערב לך בשום דבר. </w:t>
      </w:r>
    </w:p>
    <w:p w14:paraId="62BB3EE1" w14:textId="77777777" w:rsidR="00D454EA" w:rsidRDefault="00D454EA" w:rsidP="00D454EA">
      <w:pPr>
        <w:bidi/>
        <w:jc w:val="both"/>
        <w:rPr>
          <w:rFonts w:cs="David" w:hint="cs"/>
          <w:rtl/>
        </w:rPr>
      </w:pPr>
    </w:p>
    <w:p w14:paraId="44682AAF" w14:textId="77777777" w:rsidR="00D454EA" w:rsidRPr="004B114F" w:rsidRDefault="00D454EA" w:rsidP="00D454EA">
      <w:pPr>
        <w:bidi/>
        <w:jc w:val="both"/>
        <w:rPr>
          <w:rFonts w:cs="David" w:hint="cs"/>
          <w:u w:val="single"/>
          <w:rtl/>
        </w:rPr>
      </w:pPr>
      <w:r w:rsidRPr="004B114F">
        <w:rPr>
          <w:rFonts w:cs="David" w:hint="cs"/>
          <w:u w:val="single"/>
          <w:rtl/>
        </w:rPr>
        <w:t>עמיר פרץ:</w:t>
      </w:r>
    </w:p>
    <w:p w14:paraId="6B3A5975" w14:textId="77777777" w:rsidR="00D454EA" w:rsidRDefault="00D454EA" w:rsidP="00D454EA">
      <w:pPr>
        <w:bidi/>
        <w:jc w:val="both"/>
        <w:rPr>
          <w:rFonts w:cs="David" w:hint="cs"/>
          <w:rtl/>
        </w:rPr>
      </w:pPr>
      <w:r>
        <w:rPr>
          <w:rFonts w:cs="David" w:hint="cs"/>
          <w:rtl/>
        </w:rPr>
        <w:tab/>
      </w:r>
    </w:p>
    <w:p w14:paraId="3886CE32" w14:textId="77777777" w:rsidR="00D454EA" w:rsidRDefault="00D454EA" w:rsidP="00D454EA">
      <w:pPr>
        <w:bidi/>
        <w:jc w:val="both"/>
        <w:rPr>
          <w:rFonts w:cs="David" w:hint="cs"/>
          <w:rtl/>
        </w:rPr>
      </w:pPr>
      <w:r>
        <w:rPr>
          <w:rFonts w:cs="David" w:hint="cs"/>
          <w:rtl/>
        </w:rPr>
        <w:tab/>
        <w:t xml:space="preserve">אז תחליט </w:t>
      </w:r>
      <w:r>
        <w:rPr>
          <w:rFonts w:cs="David"/>
          <w:rtl/>
        </w:rPr>
        <w:t>–</w:t>
      </w:r>
      <w:r>
        <w:rPr>
          <w:rFonts w:cs="David" w:hint="cs"/>
          <w:rtl/>
        </w:rPr>
        <w:t xml:space="preserve"> אופוזיציה - - תן זמן </w:t>
      </w:r>
      <w:r>
        <w:rPr>
          <w:rFonts w:cs="David"/>
          <w:rtl/>
        </w:rPr>
        <w:t>–</w:t>
      </w:r>
      <w:r>
        <w:rPr>
          <w:rFonts w:cs="David" w:hint="cs"/>
          <w:rtl/>
        </w:rPr>
        <w:t xml:space="preserve"> </w:t>
      </w:r>
    </w:p>
    <w:p w14:paraId="26A13533" w14:textId="77777777" w:rsidR="00D454EA" w:rsidRDefault="00D454EA" w:rsidP="00D454EA">
      <w:pPr>
        <w:bidi/>
        <w:jc w:val="both"/>
        <w:rPr>
          <w:rFonts w:cs="David" w:hint="cs"/>
          <w:rtl/>
        </w:rPr>
      </w:pPr>
    </w:p>
    <w:p w14:paraId="1182A19F" w14:textId="77777777" w:rsidR="00D454EA" w:rsidRPr="004B114F" w:rsidRDefault="00D454EA" w:rsidP="00D454EA">
      <w:pPr>
        <w:bidi/>
        <w:jc w:val="both"/>
        <w:rPr>
          <w:rFonts w:cs="David" w:hint="cs"/>
          <w:u w:val="single"/>
          <w:rtl/>
        </w:rPr>
      </w:pPr>
      <w:r w:rsidRPr="004B114F">
        <w:rPr>
          <w:rFonts w:cs="David" w:hint="cs"/>
          <w:u w:val="single"/>
          <w:rtl/>
        </w:rPr>
        <w:t>היו"ר יריב לוין:</w:t>
      </w:r>
    </w:p>
    <w:p w14:paraId="5B7F1E29" w14:textId="77777777" w:rsidR="00D454EA" w:rsidRDefault="00D454EA" w:rsidP="00D454EA">
      <w:pPr>
        <w:bidi/>
        <w:jc w:val="both"/>
        <w:rPr>
          <w:rFonts w:cs="David" w:hint="cs"/>
          <w:rtl/>
        </w:rPr>
      </w:pPr>
    </w:p>
    <w:p w14:paraId="36B4FD16" w14:textId="77777777" w:rsidR="00D454EA" w:rsidRDefault="00D454EA" w:rsidP="00D454EA">
      <w:pPr>
        <w:bidi/>
        <w:jc w:val="both"/>
        <w:rPr>
          <w:rFonts w:cs="David" w:hint="cs"/>
          <w:rtl/>
        </w:rPr>
      </w:pPr>
      <w:r>
        <w:rPr>
          <w:rFonts w:cs="David" w:hint="cs"/>
          <w:rtl/>
        </w:rPr>
        <w:tab/>
        <w:t xml:space="preserve">אני לא מחליט כך, כי לא כך קובעים. הרכב הוועדות נקבע באופן אישי על פי חלוקה שהיא אופוזיציה-קואליציה, שמתחשבת בכל המרכיבים שאמרתי. </w:t>
      </w:r>
    </w:p>
    <w:p w14:paraId="585E07F0" w14:textId="77777777" w:rsidR="00D454EA" w:rsidRDefault="00D454EA" w:rsidP="00D454EA">
      <w:pPr>
        <w:bidi/>
        <w:jc w:val="both"/>
        <w:rPr>
          <w:rFonts w:cs="David" w:hint="cs"/>
          <w:rtl/>
        </w:rPr>
      </w:pPr>
    </w:p>
    <w:p w14:paraId="2A635EF3" w14:textId="77777777" w:rsidR="00D454EA" w:rsidRDefault="00D454EA" w:rsidP="00D454EA">
      <w:pPr>
        <w:bidi/>
        <w:jc w:val="both"/>
        <w:rPr>
          <w:rFonts w:cs="David" w:hint="cs"/>
          <w:u w:val="single"/>
          <w:rtl/>
        </w:rPr>
      </w:pPr>
      <w:r>
        <w:rPr>
          <w:rFonts w:cs="David" w:hint="cs"/>
          <w:u w:val="single"/>
          <w:rtl/>
        </w:rPr>
        <w:t>עמיר פרץ:</w:t>
      </w:r>
    </w:p>
    <w:p w14:paraId="413E652C" w14:textId="77777777" w:rsidR="00D454EA" w:rsidRDefault="00D454EA" w:rsidP="00D454EA">
      <w:pPr>
        <w:bidi/>
        <w:jc w:val="both"/>
        <w:rPr>
          <w:rFonts w:cs="David" w:hint="cs"/>
          <w:u w:val="single"/>
          <w:rtl/>
        </w:rPr>
      </w:pPr>
    </w:p>
    <w:p w14:paraId="11BC1B1C" w14:textId="77777777" w:rsidR="00D454EA" w:rsidRPr="004B114F" w:rsidRDefault="00D454EA" w:rsidP="00D454EA">
      <w:pPr>
        <w:bidi/>
        <w:jc w:val="both"/>
        <w:rPr>
          <w:rFonts w:cs="David" w:hint="cs"/>
          <w:rtl/>
        </w:rPr>
      </w:pPr>
      <w:r>
        <w:rPr>
          <w:rFonts w:cs="David" w:hint="cs"/>
          <w:rtl/>
        </w:rPr>
        <w:tab/>
        <w:t xml:space="preserve"> - - ? </w:t>
      </w:r>
    </w:p>
    <w:p w14:paraId="7868B7A4" w14:textId="77777777" w:rsidR="00D454EA" w:rsidRDefault="00D454EA" w:rsidP="00D454EA">
      <w:pPr>
        <w:bidi/>
        <w:jc w:val="both"/>
        <w:rPr>
          <w:rFonts w:cs="David" w:hint="cs"/>
          <w:rtl/>
        </w:rPr>
      </w:pPr>
    </w:p>
    <w:p w14:paraId="645A10CD"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E437CFC" w14:textId="77777777" w:rsidR="00D454EA" w:rsidRDefault="00D454EA" w:rsidP="00D454EA">
      <w:pPr>
        <w:bidi/>
        <w:jc w:val="both"/>
        <w:rPr>
          <w:rFonts w:cs="David" w:hint="cs"/>
          <w:u w:val="single"/>
          <w:rtl/>
        </w:rPr>
      </w:pPr>
    </w:p>
    <w:p w14:paraId="2E1EBAB2" w14:textId="77777777" w:rsidR="00D454EA" w:rsidRDefault="00D454EA" w:rsidP="00D454EA">
      <w:pPr>
        <w:bidi/>
        <w:jc w:val="both"/>
        <w:rPr>
          <w:rFonts w:cs="David" w:hint="cs"/>
          <w:rtl/>
        </w:rPr>
      </w:pPr>
      <w:r>
        <w:rPr>
          <w:rFonts w:cs="David" w:hint="cs"/>
          <w:rtl/>
        </w:rPr>
        <w:t xml:space="preserve">            כן. התשובה היא כן, כמו שאמרתי. </w:t>
      </w:r>
    </w:p>
    <w:p w14:paraId="6BED0EE9" w14:textId="77777777" w:rsidR="00D454EA" w:rsidRDefault="00D454EA" w:rsidP="00D454EA">
      <w:pPr>
        <w:bidi/>
        <w:jc w:val="both"/>
        <w:rPr>
          <w:rFonts w:cs="David" w:hint="cs"/>
          <w:rtl/>
        </w:rPr>
      </w:pPr>
    </w:p>
    <w:p w14:paraId="0061EF18" w14:textId="77777777" w:rsidR="00D454EA" w:rsidRDefault="00D454EA" w:rsidP="00D454EA">
      <w:pPr>
        <w:bidi/>
        <w:jc w:val="both"/>
        <w:rPr>
          <w:rFonts w:cs="David" w:hint="cs"/>
          <w:u w:val="single"/>
          <w:rtl/>
        </w:rPr>
      </w:pPr>
      <w:r>
        <w:rPr>
          <w:rFonts w:cs="David" w:hint="cs"/>
          <w:u w:val="single"/>
          <w:rtl/>
        </w:rPr>
        <w:t>עמיר פרץ:</w:t>
      </w:r>
    </w:p>
    <w:p w14:paraId="481E154E" w14:textId="77777777" w:rsidR="00D454EA" w:rsidRDefault="00D454EA" w:rsidP="00D454EA">
      <w:pPr>
        <w:bidi/>
        <w:jc w:val="both"/>
        <w:rPr>
          <w:rFonts w:cs="David" w:hint="cs"/>
          <w:u w:val="single"/>
          <w:rtl/>
        </w:rPr>
      </w:pPr>
    </w:p>
    <w:p w14:paraId="452423E9" w14:textId="77777777" w:rsidR="00D454EA" w:rsidRDefault="00D454EA" w:rsidP="00D454EA">
      <w:pPr>
        <w:bidi/>
        <w:jc w:val="both"/>
        <w:rPr>
          <w:rFonts w:cs="David" w:hint="cs"/>
          <w:rtl/>
        </w:rPr>
      </w:pPr>
      <w:r>
        <w:rPr>
          <w:rFonts w:cs="David" w:hint="cs"/>
          <w:rtl/>
        </w:rPr>
        <w:t xml:space="preserve">            באמת? </w:t>
      </w:r>
    </w:p>
    <w:p w14:paraId="168269F4" w14:textId="77777777" w:rsidR="00D454EA" w:rsidRDefault="00D454EA" w:rsidP="00D454EA">
      <w:pPr>
        <w:bidi/>
        <w:jc w:val="both"/>
        <w:rPr>
          <w:rFonts w:cs="David" w:hint="cs"/>
          <w:rtl/>
        </w:rPr>
      </w:pPr>
    </w:p>
    <w:p w14:paraId="242773F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89942D2" w14:textId="77777777" w:rsidR="00D454EA" w:rsidRDefault="00D454EA" w:rsidP="00D454EA">
      <w:pPr>
        <w:bidi/>
        <w:jc w:val="both"/>
        <w:rPr>
          <w:rFonts w:cs="David" w:hint="cs"/>
          <w:u w:val="single"/>
          <w:rtl/>
        </w:rPr>
      </w:pPr>
    </w:p>
    <w:p w14:paraId="4AA53593" w14:textId="77777777" w:rsidR="00D454EA" w:rsidRDefault="00D454EA" w:rsidP="00D454EA">
      <w:pPr>
        <w:bidi/>
        <w:jc w:val="both"/>
        <w:rPr>
          <w:rFonts w:cs="David" w:hint="cs"/>
          <w:rtl/>
        </w:rPr>
      </w:pPr>
      <w:r>
        <w:rPr>
          <w:rFonts w:cs="David" w:hint="cs"/>
          <w:rtl/>
        </w:rPr>
        <w:t>            כך נעשה מאז ומעולם, כך נעשה תמיד.</w:t>
      </w:r>
    </w:p>
    <w:p w14:paraId="3F052696" w14:textId="77777777" w:rsidR="00D454EA" w:rsidRDefault="00D454EA" w:rsidP="00D454EA">
      <w:pPr>
        <w:bidi/>
        <w:jc w:val="both"/>
        <w:rPr>
          <w:rFonts w:cs="David" w:hint="cs"/>
          <w:rtl/>
        </w:rPr>
      </w:pPr>
    </w:p>
    <w:p w14:paraId="43A62EB2" w14:textId="77777777" w:rsidR="00D454EA" w:rsidRPr="004B114F" w:rsidRDefault="00D454EA" w:rsidP="00D454EA">
      <w:pPr>
        <w:bidi/>
        <w:jc w:val="both"/>
        <w:rPr>
          <w:rFonts w:cs="David" w:hint="cs"/>
          <w:u w:val="single"/>
          <w:rtl/>
        </w:rPr>
      </w:pPr>
      <w:r w:rsidRPr="004B114F">
        <w:rPr>
          <w:rFonts w:cs="David" w:hint="cs"/>
          <w:u w:val="single"/>
          <w:rtl/>
        </w:rPr>
        <w:t>עמיר פרץ:</w:t>
      </w:r>
    </w:p>
    <w:p w14:paraId="595A3336" w14:textId="77777777" w:rsidR="00D454EA" w:rsidRDefault="00D454EA" w:rsidP="00D454EA">
      <w:pPr>
        <w:bidi/>
        <w:jc w:val="both"/>
        <w:rPr>
          <w:rFonts w:cs="David" w:hint="cs"/>
          <w:rtl/>
        </w:rPr>
      </w:pPr>
    </w:p>
    <w:p w14:paraId="746B8292"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5B7D00B7" w14:textId="77777777" w:rsidR="00D454EA" w:rsidRDefault="00D454EA" w:rsidP="00D454EA">
      <w:pPr>
        <w:bidi/>
        <w:jc w:val="both"/>
        <w:rPr>
          <w:rFonts w:cs="David" w:hint="cs"/>
          <w:rtl/>
        </w:rPr>
      </w:pPr>
    </w:p>
    <w:p w14:paraId="6591590D" w14:textId="77777777" w:rsidR="00D454EA" w:rsidRPr="004B114F" w:rsidRDefault="00D454EA" w:rsidP="00D454EA">
      <w:pPr>
        <w:bidi/>
        <w:jc w:val="both"/>
        <w:rPr>
          <w:rFonts w:cs="David" w:hint="cs"/>
          <w:u w:val="single"/>
          <w:rtl/>
        </w:rPr>
      </w:pPr>
      <w:r w:rsidRPr="004B114F">
        <w:rPr>
          <w:rFonts w:cs="David" w:hint="cs"/>
          <w:u w:val="single"/>
          <w:rtl/>
        </w:rPr>
        <w:t>היו"ר יריב לוין:</w:t>
      </w:r>
    </w:p>
    <w:p w14:paraId="14122922" w14:textId="77777777" w:rsidR="00D454EA" w:rsidRDefault="00D454EA" w:rsidP="00D454EA">
      <w:pPr>
        <w:bidi/>
        <w:jc w:val="both"/>
        <w:rPr>
          <w:rFonts w:cs="David" w:hint="cs"/>
          <w:rtl/>
        </w:rPr>
      </w:pPr>
    </w:p>
    <w:p w14:paraId="17C0B5ED" w14:textId="77777777" w:rsidR="00D454EA" w:rsidRDefault="00D454EA" w:rsidP="00D454EA">
      <w:pPr>
        <w:bidi/>
        <w:jc w:val="both"/>
        <w:rPr>
          <w:rFonts w:cs="David" w:hint="cs"/>
          <w:rtl/>
        </w:rPr>
      </w:pPr>
      <w:r>
        <w:rPr>
          <w:rFonts w:cs="David" w:hint="cs"/>
          <w:rtl/>
        </w:rPr>
        <w:tab/>
        <w:t xml:space="preserve">רבותיי, אף פעם לא. אני רק אמרתי כאן שלפחות כמו שהדברים תלויים בי, בוועדת הכנסת </w:t>
      </w:r>
      <w:r>
        <w:rPr>
          <w:rFonts w:cs="David"/>
          <w:rtl/>
        </w:rPr>
        <w:t>–</w:t>
      </w:r>
      <w:r>
        <w:rPr>
          <w:rFonts w:cs="David" w:hint="cs"/>
          <w:rtl/>
        </w:rPr>
        <w:t xml:space="preserve"> הם לא תלויים בי במה שקשור לנציגי ועדת העבודה והרווחה, שם קובע חבר הכנסת כץ. אני הודעתי שאם תבוא, למשל – סיעת רע"מ-תע"ל, לו היה לה כאן שני נציגים והם היו אומרים: אנחנו מבקשים במקום חבר הכנסת טיבי מישהו אחר </w:t>
      </w:r>
      <w:r>
        <w:rPr>
          <w:rFonts w:cs="David"/>
          <w:rtl/>
        </w:rPr>
        <w:t>–</w:t>
      </w:r>
      <w:r>
        <w:rPr>
          <w:rFonts w:cs="David" w:hint="cs"/>
          <w:rtl/>
        </w:rPr>
        <w:t xml:space="preserve"> אני אסכים. זה במסגרת סמכותי. </w:t>
      </w:r>
    </w:p>
    <w:p w14:paraId="570FFDE4" w14:textId="77777777" w:rsidR="00D454EA" w:rsidRDefault="00D454EA" w:rsidP="00D454EA">
      <w:pPr>
        <w:bidi/>
        <w:jc w:val="both"/>
        <w:rPr>
          <w:rFonts w:cs="David" w:hint="cs"/>
          <w:rtl/>
        </w:rPr>
      </w:pPr>
    </w:p>
    <w:p w14:paraId="1B8C07E5" w14:textId="77777777" w:rsidR="00D454EA" w:rsidRDefault="00D454EA" w:rsidP="00D454EA">
      <w:pPr>
        <w:bidi/>
        <w:jc w:val="both"/>
        <w:rPr>
          <w:rFonts w:cs="David" w:hint="cs"/>
          <w:u w:val="single"/>
          <w:rtl/>
        </w:rPr>
      </w:pPr>
      <w:r>
        <w:rPr>
          <w:rFonts w:cs="David" w:hint="cs"/>
          <w:u w:val="single"/>
          <w:rtl/>
        </w:rPr>
        <w:t>שלמה מולה:</w:t>
      </w:r>
    </w:p>
    <w:p w14:paraId="66179D87" w14:textId="77777777" w:rsidR="00D454EA" w:rsidRDefault="00D454EA" w:rsidP="00D454EA">
      <w:pPr>
        <w:bidi/>
        <w:jc w:val="both"/>
        <w:rPr>
          <w:rFonts w:cs="David" w:hint="cs"/>
          <w:u w:val="single"/>
          <w:rtl/>
        </w:rPr>
      </w:pPr>
    </w:p>
    <w:p w14:paraId="33032CDE" w14:textId="77777777" w:rsidR="00D454EA" w:rsidRDefault="00D454EA" w:rsidP="00D454EA">
      <w:pPr>
        <w:bidi/>
        <w:jc w:val="both"/>
        <w:rPr>
          <w:rFonts w:cs="David" w:hint="cs"/>
          <w:rtl/>
        </w:rPr>
      </w:pPr>
      <w:r>
        <w:rPr>
          <w:rFonts w:cs="David" w:hint="cs"/>
          <w:rtl/>
        </w:rPr>
        <w:t xml:space="preserve">            אני רוצה להגיד משהו. </w:t>
      </w:r>
    </w:p>
    <w:p w14:paraId="1BDD1EE9" w14:textId="77777777" w:rsidR="00D454EA" w:rsidRDefault="00D454EA" w:rsidP="00D454EA">
      <w:pPr>
        <w:bidi/>
        <w:jc w:val="both"/>
        <w:rPr>
          <w:rFonts w:cs="David" w:hint="cs"/>
          <w:rtl/>
        </w:rPr>
      </w:pPr>
    </w:p>
    <w:p w14:paraId="0CF79775" w14:textId="77777777" w:rsidR="00D454EA" w:rsidRDefault="00D454EA" w:rsidP="00D454EA">
      <w:pPr>
        <w:bidi/>
        <w:jc w:val="both"/>
        <w:rPr>
          <w:rFonts w:cs="David" w:hint="cs"/>
          <w:u w:val="single"/>
          <w:rtl/>
        </w:rPr>
      </w:pPr>
      <w:r w:rsidRPr="00BE7AAD">
        <w:rPr>
          <w:rFonts w:cs="David" w:hint="cs"/>
          <w:u w:val="single"/>
          <w:rtl/>
        </w:rPr>
        <w:t>עמ</w:t>
      </w:r>
      <w:r>
        <w:rPr>
          <w:rFonts w:cs="David" w:hint="cs"/>
          <w:u w:val="single"/>
          <w:rtl/>
        </w:rPr>
        <w:t>יר פרץ:</w:t>
      </w:r>
    </w:p>
    <w:p w14:paraId="117A0992" w14:textId="77777777" w:rsidR="00D454EA" w:rsidRPr="00BE7AAD" w:rsidRDefault="00D454EA" w:rsidP="00D454EA">
      <w:pPr>
        <w:bidi/>
        <w:jc w:val="both"/>
        <w:rPr>
          <w:rFonts w:cs="David" w:hint="cs"/>
          <w:u w:val="single"/>
          <w:rtl/>
        </w:rPr>
      </w:pPr>
    </w:p>
    <w:p w14:paraId="11CDE402" w14:textId="77777777" w:rsidR="00D454EA" w:rsidRDefault="00D454EA" w:rsidP="00D454EA">
      <w:pPr>
        <w:bidi/>
        <w:jc w:val="both"/>
        <w:rPr>
          <w:rFonts w:cs="David" w:hint="cs"/>
          <w:rtl/>
        </w:rPr>
      </w:pPr>
      <w:r>
        <w:rPr>
          <w:rFonts w:cs="David" w:hint="cs"/>
          <w:rtl/>
        </w:rPr>
        <w:t xml:space="preserve">            אבקש התייעצות סיעתית. </w:t>
      </w:r>
    </w:p>
    <w:p w14:paraId="22B0DC85" w14:textId="77777777" w:rsidR="00D454EA" w:rsidRDefault="00D454EA" w:rsidP="00D454EA">
      <w:pPr>
        <w:bidi/>
        <w:jc w:val="both"/>
        <w:rPr>
          <w:rFonts w:cs="David" w:hint="cs"/>
          <w:rtl/>
        </w:rPr>
      </w:pPr>
    </w:p>
    <w:p w14:paraId="7608B234" w14:textId="77777777" w:rsidR="00D454EA" w:rsidRPr="00BE7AAD" w:rsidRDefault="00D454EA" w:rsidP="00D454EA">
      <w:pPr>
        <w:bidi/>
        <w:jc w:val="both"/>
        <w:rPr>
          <w:rFonts w:cs="David" w:hint="cs"/>
          <w:u w:val="single"/>
          <w:rtl/>
        </w:rPr>
      </w:pPr>
      <w:r w:rsidRPr="00BE7AAD">
        <w:rPr>
          <w:rFonts w:cs="David" w:hint="cs"/>
          <w:u w:val="single"/>
          <w:rtl/>
        </w:rPr>
        <w:t>היו"ר יריב לוין:</w:t>
      </w:r>
    </w:p>
    <w:p w14:paraId="46A97791" w14:textId="77777777" w:rsidR="00D454EA" w:rsidRDefault="00D454EA" w:rsidP="00D454EA">
      <w:pPr>
        <w:bidi/>
        <w:jc w:val="both"/>
        <w:rPr>
          <w:rFonts w:cs="David" w:hint="cs"/>
          <w:rtl/>
        </w:rPr>
      </w:pPr>
    </w:p>
    <w:p w14:paraId="6E5CC71F" w14:textId="77777777" w:rsidR="00D454EA" w:rsidRDefault="00D454EA" w:rsidP="00D454EA">
      <w:pPr>
        <w:bidi/>
        <w:jc w:val="both"/>
        <w:rPr>
          <w:rFonts w:cs="David" w:hint="cs"/>
          <w:rtl/>
        </w:rPr>
      </w:pPr>
      <w:r>
        <w:rPr>
          <w:rFonts w:cs="David" w:hint="cs"/>
          <w:rtl/>
        </w:rPr>
        <w:tab/>
        <w:t xml:space="preserve">אני אאפשר. </w:t>
      </w:r>
    </w:p>
    <w:p w14:paraId="784FDB1B" w14:textId="77777777" w:rsidR="00D454EA" w:rsidRDefault="00D454EA" w:rsidP="00D454EA">
      <w:pPr>
        <w:bidi/>
        <w:jc w:val="both"/>
        <w:rPr>
          <w:rFonts w:cs="David" w:hint="cs"/>
          <w:rtl/>
        </w:rPr>
      </w:pPr>
    </w:p>
    <w:p w14:paraId="2A959BE9" w14:textId="77777777" w:rsidR="00D454EA" w:rsidRDefault="00D454EA" w:rsidP="00D454EA">
      <w:pPr>
        <w:bidi/>
        <w:jc w:val="both"/>
        <w:rPr>
          <w:rFonts w:cs="David" w:hint="cs"/>
          <w:u w:val="single"/>
          <w:rtl/>
        </w:rPr>
      </w:pPr>
      <w:r>
        <w:rPr>
          <w:rFonts w:cs="David" w:hint="cs"/>
          <w:u w:val="single"/>
          <w:rtl/>
        </w:rPr>
        <w:t>שלמה מולה:</w:t>
      </w:r>
    </w:p>
    <w:p w14:paraId="488B1249" w14:textId="77777777" w:rsidR="00D454EA" w:rsidRDefault="00D454EA" w:rsidP="00D454EA">
      <w:pPr>
        <w:bidi/>
        <w:jc w:val="both"/>
        <w:rPr>
          <w:rFonts w:cs="David" w:hint="cs"/>
          <w:u w:val="single"/>
          <w:rtl/>
        </w:rPr>
      </w:pPr>
    </w:p>
    <w:p w14:paraId="1A494FCA" w14:textId="77777777" w:rsidR="00D454EA" w:rsidRDefault="00D454EA" w:rsidP="00D454EA">
      <w:pPr>
        <w:bidi/>
        <w:jc w:val="both"/>
        <w:rPr>
          <w:rFonts w:cs="David" w:hint="cs"/>
          <w:rtl/>
        </w:rPr>
      </w:pPr>
      <w:r>
        <w:rPr>
          <w:rFonts w:cs="David" w:hint="cs"/>
          <w:rtl/>
        </w:rPr>
        <w:t xml:space="preserve">            האמת היא שאתם מדרדרים את הכנסת הזו פשוט למחוזות שכמעט בלתי אפשרי לחיות יחד. אתם כנראה לא מבינים את שכרון הכוח שלכם, איך שאתם מפעילים את הכוח הזה בצורה בלתי נסבלת. אני אומר לך, יריב. תשתמשו בכוח העודף שלכם בצורה נאותה. אני אינני מכיר את החוק. אבל, אם אין לכם אינטגריטי ואתם לא סומכים על חיים כץ, חבר הסיעה שלכם </w:t>
      </w:r>
      <w:r>
        <w:rPr>
          <w:rFonts w:cs="David"/>
          <w:rtl/>
        </w:rPr>
        <w:t>–</w:t>
      </w:r>
      <w:r>
        <w:rPr>
          <w:rFonts w:cs="David" w:hint="cs"/>
          <w:rtl/>
        </w:rPr>
        <w:t xml:space="preserve"> יש לכם שם גם רוב להעביר כל החלטה שאתם רוצים, וכל מה שאתם רוצים זה לקבוע מראש את תוצאות ההצבעה  -  -</w:t>
      </w:r>
    </w:p>
    <w:p w14:paraId="0986C6FC" w14:textId="77777777" w:rsidR="00D454EA" w:rsidRDefault="00D454EA" w:rsidP="00D454EA">
      <w:pPr>
        <w:bidi/>
        <w:jc w:val="both"/>
        <w:rPr>
          <w:rFonts w:cs="David" w:hint="cs"/>
          <w:rtl/>
        </w:rPr>
      </w:pPr>
    </w:p>
    <w:p w14:paraId="128C79C8"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3228A508" w14:textId="77777777" w:rsidR="00D454EA" w:rsidRDefault="00D454EA" w:rsidP="00D454EA">
      <w:pPr>
        <w:bidi/>
        <w:jc w:val="both"/>
        <w:rPr>
          <w:rFonts w:cs="David" w:hint="cs"/>
          <w:u w:val="single"/>
          <w:rtl/>
        </w:rPr>
      </w:pPr>
    </w:p>
    <w:p w14:paraId="5C4FE04C" w14:textId="77777777" w:rsidR="00D454EA" w:rsidRDefault="00D454EA" w:rsidP="00D454EA">
      <w:pPr>
        <w:bidi/>
        <w:jc w:val="both"/>
        <w:rPr>
          <w:rFonts w:cs="David" w:hint="cs"/>
          <w:rtl/>
        </w:rPr>
      </w:pPr>
      <w:r>
        <w:rPr>
          <w:rFonts w:cs="David" w:hint="cs"/>
          <w:rtl/>
        </w:rPr>
        <w:t xml:space="preserve">            לא. </w:t>
      </w:r>
    </w:p>
    <w:p w14:paraId="7F5CACE1" w14:textId="77777777" w:rsidR="00D454EA" w:rsidRDefault="00D454EA" w:rsidP="00D454EA">
      <w:pPr>
        <w:bidi/>
        <w:jc w:val="both"/>
        <w:rPr>
          <w:rFonts w:cs="David" w:hint="cs"/>
          <w:rtl/>
        </w:rPr>
      </w:pPr>
    </w:p>
    <w:p w14:paraId="21613BCF" w14:textId="77777777" w:rsidR="00D454EA" w:rsidRDefault="00D454EA" w:rsidP="00D454EA">
      <w:pPr>
        <w:bidi/>
        <w:jc w:val="both"/>
        <w:rPr>
          <w:rFonts w:cs="David" w:hint="cs"/>
          <w:u w:val="single"/>
          <w:rtl/>
        </w:rPr>
      </w:pPr>
      <w:r>
        <w:rPr>
          <w:rFonts w:cs="David" w:hint="cs"/>
          <w:u w:val="single"/>
          <w:rtl/>
        </w:rPr>
        <w:t>שלמה מולה:</w:t>
      </w:r>
    </w:p>
    <w:p w14:paraId="2A4048A5" w14:textId="77777777" w:rsidR="00D454EA" w:rsidRDefault="00D454EA" w:rsidP="00D454EA">
      <w:pPr>
        <w:bidi/>
        <w:jc w:val="both"/>
        <w:rPr>
          <w:rFonts w:cs="David" w:hint="cs"/>
          <w:u w:val="single"/>
          <w:rtl/>
        </w:rPr>
      </w:pPr>
    </w:p>
    <w:p w14:paraId="7F2FB09D" w14:textId="77777777" w:rsidR="00D454EA" w:rsidRDefault="00D454EA" w:rsidP="00D454EA">
      <w:pPr>
        <w:bidi/>
        <w:jc w:val="both"/>
        <w:rPr>
          <w:rFonts w:cs="David" w:hint="cs"/>
          <w:rtl/>
        </w:rPr>
      </w:pPr>
      <w:r>
        <w:rPr>
          <w:rFonts w:cs="David" w:hint="cs"/>
          <w:rtl/>
        </w:rPr>
        <w:t xml:space="preserve">            אני אומר לך – זה משאיר טעם רע מאד. אני אומר לך. אן כאן שום צורך בהקמת ועדה משותפת. </w:t>
      </w:r>
    </w:p>
    <w:p w14:paraId="63976C99" w14:textId="77777777" w:rsidR="00D454EA" w:rsidRDefault="00D454EA" w:rsidP="00D454EA">
      <w:pPr>
        <w:bidi/>
        <w:jc w:val="both"/>
        <w:rPr>
          <w:rFonts w:cs="David" w:hint="cs"/>
          <w:rtl/>
        </w:rPr>
      </w:pPr>
    </w:p>
    <w:p w14:paraId="432E0345"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740582A" w14:textId="77777777" w:rsidR="00D454EA" w:rsidRDefault="00D454EA" w:rsidP="00D454EA">
      <w:pPr>
        <w:bidi/>
        <w:jc w:val="both"/>
        <w:rPr>
          <w:rFonts w:cs="David" w:hint="cs"/>
          <w:u w:val="single"/>
          <w:rtl/>
        </w:rPr>
      </w:pPr>
    </w:p>
    <w:p w14:paraId="5A8324E3" w14:textId="77777777" w:rsidR="00D454EA" w:rsidRDefault="00D454EA" w:rsidP="00D454EA">
      <w:pPr>
        <w:bidi/>
        <w:jc w:val="both"/>
        <w:rPr>
          <w:rFonts w:cs="David" w:hint="cs"/>
          <w:rtl/>
        </w:rPr>
      </w:pPr>
      <w:r>
        <w:rPr>
          <w:rFonts w:cs="David" w:hint="cs"/>
          <w:rtl/>
        </w:rPr>
        <w:t xml:space="preserve">            אתה לא חושב שהסוגיה הזו היא סוגיה כבדת משקל שמחייבת דיון מעמיק? אתה לא חושב, חבר הכנסת מולה? כנציג של ציבור העולים. איזה ציבור אתה מייצג? </w:t>
      </w:r>
    </w:p>
    <w:p w14:paraId="742B0C4D" w14:textId="77777777" w:rsidR="00D454EA" w:rsidRDefault="00D454EA" w:rsidP="00D454EA">
      <w:pPr>
        <w:bidi/>
        <w:jc w:val="both"/>
        <w:rPr>
          <w:rFonts w:cs="David" w:hint="cs"/>
          <w:rtl/>
        </w:rPr>
      </w:pPr>
    </w:p>
    <w:p w14:paraId="3283DF22" w14:textId="77777777" w:rsidR="00D454EA" w:rsidRDefault="00D454EA" w:rsidP="00D454EA">
      <w:pPr>
        <w:bidi/>
        <w:jc w:val="both"/>
        <w:rPr>
          <w:rFonts w:cs="David" w:hint="cs"/>
          <w:u w:val="single"/>
          <w:rtl/>
        </w:rPr>
      </w:pPr>
      <w:r>
        <w:rPr>
          <w:rFonts w:cs="David" w:hint="cs"/>
          <w:u w:val="single"/>
          <w:rtl/>
        </w:rPr>
        <w:t>שלמה מולה:</w:t>
      </w:r>
    </w:p>
    <w:p w14:paraId="0813EA41" w14:textId="77777777" w:rsidR="00D454EA" w:rsidRDefault="00D454EA" w:rsidP="00D454EA">
      <w:pPr>
        <w:bidi/>
        <w:jc w:val="both"/>
        <w:rPr>
          <w:rFonts w:cs="David" w:hint="cs"/>
          <w:u w:val="single"/>
          <w:rtl/>
        </w:rPr>
      </w:pPr>
    </w:p>
    <w:p w14:paraId="7F0E7D5A" w14:textId="77777777" w:rsidR="00D454EA" w:rsidRDefault="00D454EA" w:rsidP="00D454EA">
      <w:pPr>
        <w:bidi/>
        <w:jc w:val="both"/>
        <w:rPr>
          <w:rFonts w:cs="David" w:hint="cs"/>
          <w:rtl/>
        </w:rPr>
      </w:pPr>
      <w:r>
        <w:rPr>
          <w:rFonts w:cs="David" w:hint="cs"/>
          <w:rtl/>
        </w:rPr>
        <w:t xml:space="preserve">           מה זה קשור איזה ציבור אני מייצג?  אתה לא שמעת את עמדתי מה אני חושב בדיוק בתוך נבכי החוק. לא שמעת ממני. אני מדבר עכשיו על הנראות של התהליך שבו אתם מביאים את הנושאים להצבעה. אפילו לא טרחת לשאול – מה דעתנו על ועדה משותפת. אנחנו סיעה גדולה כאן, בכנסת. לא שאלת אותנו מה אנחנו אומרים, מה דעתנו. </w:t>
      </w:r>
    </w:p>
    <w:p w14:paraId="69EBD94F" w14:textId="77777777" w:rsidR="00D454EA" w:rsidRDefault="00D454EA" w:rsidP="00D454EA">
      <w:pPr>
        <w:bidi/>
        <w:jc w:val="both"/>
        <w:rPr>
          <w:rFonts w:cs="David" w:hint="cs"/>
          <w:rtl/>
        </w:rPr>
      </w:pPr>
    </w:p>
    <w:p w14:paraId="17FC9008"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F2E3EB3" w14:textId="77777777" w:rsidR="00D454EA" w:rsidRDefault="00D454EA" w:rsidP="00D454EA">
      <w:pPr>
        <w:bidi/>
        <w:jc w:val="both"/>
        <w:rPr>
          <w:rFonts w:cs="David" w:hint="cs"/>
          <w:u w:val="single"/>
          <w:rtl/>
        </w:rPr>
      </w:pPr>
    </w:p>
    <w:p w14:paraId="3C2830EB" w14:textId="77777777" w:rsidR="00D454EA" w:rsidRDefault="00D454EA" w:rsidP="00D454EA">
      <w:pPr>
        <w:bidi/>
        <w:jc w:val="both"/>
        <w:rPr>
          <w:rFonts w:cs="David" w:hint="cs"/>
          <w:rtl/>
        </w:rPr>
      </w:pPr>
      <w:r>
        <w:rPr>
          <w:rFonts w:cs="David" w:hint="cs"/>
          <w:rtl/>
        </w:rPr>
        <w:t xml:space="preserve">            בשביל זה יש דיון. אני לא חייב לשאול אותך. אני מביא הצעה. אתה יכול להביא הצעה, ומצביעים אחרי דיון. אין הליך שאני שואל אתכם לפני שאני מביא דברים לדיון כאן. </w:t>
      </w:r>
    </w:p>
    <w:p w14:paraId="6CE983AE" w14:textId="77777777" w:rsidR="00D454EA" w:rsidRDefault="00D454EA" w:rsidP="00D454EA">
      <w:pPr>
        <w:bidi/>
        <w:jc w:val="both"/>
        <w:rPr>
          <w:rFonts w:cs="David" w:hint="cs"/>
          <w:rtl/>
        </w:rPr>
      </w:pPr>
    </w:p>
    <w:p w14:paraId="556DA205" w14:textId="77777777" w:rsidR="00D454EA" w:rsidRDefault="00D454EA" w:rsidP="00D454EA">
      <w:pPr>
        <w:bidi/>
        <w:jc w:val="both"/>
        <w:rPr>
          <w:rFonts w:cs="David" w:hint="cs"/>
          <w:u w:val="single"/>
          <w:rtl/>
        </w:rPr>
      </w:pPr>
      <w:r>
        <w:rPr>
          <w:rFonts w:cs="David" w:hint="cs"/>
          <w:u w:val="single"/>
          <w:rtl/>
        </w:rPr>
        <w:t>שלמה מולה:</w:t>
      </w:r>
    </w:p>
    <w:p w14:paraId="69ED84BD" w14:textId="77777777" w:rsidR="00D454EA" w:rsidRDefault="00D454EA" w:rsidP="00D454EA">
      <w:pPr>
        <w:bidi/>
        <w:jc w:val="both"/>
        <w:rPr>
          <w:rFonts w:cs="David" w:hint="cs"/>
          <w:u w:val="single"/>
          <w:rtl/>
        </w:rPr>
      </w:pPr>
    </w:p>
    <w:p w14:paraId="580A2837" w14:textId="77777777" w:rsidR="00D454EA" w:rsidRDefault="00D454EA" w:rsidP="00D454EA">
      <w:pPr>
        <w:bidi/>
        <w:jc w:val="both"/>
        <w:rPr>
          <w:rFonts w:cs="David" w:hint="cs"/>
          <w:rtl/>
        </w:rPr>
      </w:pPr>
      <w:r>
        <w:rPr>
          <w:rFonts w:cs="David" w:hint="cs"/>
          <w:rtl/>
        </w:rPr>
        <w:tab/>
        <w:t xml:space="preserve">כשאתה באמת רוצה להביא נושאים בכל זאת, אתה עושה את זה יפה מאד. כשאתה לא רוצה -  אתה לא שומע. </w:t>
      </w:r>
    </w:p>
    <w:p w14:paraId="18B5B2DB" w14:textId="77777777" w:rsidR="00D454EA" w:rsidRDefault="00D454EA" w:rsidP="00D454EA">
      <w:pPr>
        <w:bidi/>
        <w:jc w:val="both"/>
        <w:rPr>
          <w:rFonts w:cs="David" w:hint="cs"/>
          <w:rtl/>
        </w:rPr>
      </w:pPr>
    </w:p>
    <w:p w14:paraId="0D9B2C1E"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4F822FD" w14:textId="77777777" w:rsidR="00D454EA" w:rsidRDefault="00D454EA" w:rsidP="00D454EA">
      <w:pPr>
        <w:bidi/>
        <w:jc w:val="both"/>
        <w:rPr>
          <w:rFonts w:cs="David" w:hint="cs"/>
          <w:u w:val="single"/>
          <w:rtl/>
        </w:rPr>
      </w:pPr>
    </w:p>
    <w:p w14:paraId="0E62FE35" w14:textId="77777777" w:rsidR="00D454EA" w:rsidRDefault="00D454EA" w:rsidP="00D454EA">
      <w:pPr>
        <w:bidi/>
        <w:jc w:val="both"/>
        <w:rPr>
          <w:rFonts w:cs="David" w:hint="cs"/>
          <w:rtl/>
        </w:rPr>
      </w:pPr>
      <w:r>
        <w:rPr>
          <w:rFonts w:cs="David" w:hint="cs"/>
          <w:rtl/>
        </w:rPr>
        <w:t xml:space="preserve">            אני לא חייב לקבל אישור מסיעת קדימה כדי להביא הצעות לדיון כאן. </w:t>
      </w:r>
    </w:p>
    <w:p w14:paraId="06BEF6DF" w14:textId="77777777" w:rsidR="00D454EA" w:rsidRDefault="00D454EA" w:rsidP="00D454EA">
      <w:pPr>
        <w:bidi/>
        <w:jc w:val="both"/>
        <w:rPr>
          <w:rFonts w:cs="David" w:hint="cs"/>
          <w:rtl/>
        </w:rPr>
      </w:pPr>
    </w:p>
    <w:p w14:paraId="671184A7" w14:textId="77777777" w:rsidR="00D454EA" w:rsidRDefault="00D454EA" w:rsidP="00D454EA">
      <w:pPr>
        <w:bidi/>
        <w:jc w:val="both"/>
        <w:rPr>
          <w:rFonts w:cs="David" w:hint="cs"/>
          <w:u w:val="single"/>
          <w:rtl/>
        </w:rPr>
      </w:pPr>
      <w:r>
        <w:rPr>
          <w:rFonts w:cs="David" w:hint="cs"/>
          <w:u w:val="single"/>
          <w:rtl/>
        </w:rPr>
        <w:t>שלמה מולה:</w:t>
      </w:r>
    </w:p>
    <w:p w14:paraId="261AEAFD" w14:textId="77777777" w:rsidR="00D454EA" w:rsidRDefault="00D454EA" w:rsidP="00D454EA">
      <w:pPr>
        <w:bidi/>
        <w:jc w:val="both"/>
        <w:rPr>
          <w:rFonts w:cs="David" w:hint="cs"/>
          <w:u w:val="single"/>
          <w:rtl/>
        </w:rPr>
      </w:pPr>
    </w:p>
    <w:p w14:paraId="71B5AA19" w14:textId="77777777" w:rsidR="00D454EA" w:rsidRDefault="00D454EA" w:rsidP="00D454EA">
      <w:pPr>
        <w:bidi/>
        <w:jc w:val="both"/>
        <w:rPr>
          <w:rFonts w:cs="David" w:hint="cs"/>
          <w:rtl/>
        </w:rPr>
      </w:pPr>
      <w:r>
        <w:rPr>
          <w:rFonts w:cs="David" w:hint="cs"/>
          <w:rtl/>
        </w:rPr>
        <w:t>            אני בא ואומר על עניינים טכניים. לא אומר שאנחנו נחליט על התוצאה הסופית של אותו עניין, אבל גם דברים כאן - ישבתי אתך בהרבה מאד נושאים כאן, בשינוי תקנון וכו', באת, הבאת בהסכמות - -</w:t>
      </w:r>
    </w:p>
    <w:p w14:paraId="614B7824" w14:textId="77777777" w:rsidR="00D454EA" w:rsidRDefault="00D454EA" w:rsidP="00D454EA">
      <w:pPr>
        <w:bidi/>
        <w:jc w:val="both"/>
        <w:rPr>
          <w:rFonts w:cs="David" w:hint="cs"/>
          <w:rtl/>
        </w:rPr>
      </w:pPr>
    </w:p>
    <w:p w14:paraId="274CEF0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D7B5D66" w14:textId="77777777" w:rsidR="00D454EA" w:rsidRDefault="00D454EA" w:rsidP="00D454EA">
      <w:pPr>
        <w:bidi/>
        <w:jc w:val="both"/>
        <w:rPr>
          <w:rFonts w:cs="David" w:hint="cs"/>
          <w:u w:val="single"/>
          <w:rtl/>
        </w:rPr>
      </w:pPr>
    </w:p>
    <w:p w14:paraId="10BAFB2F" w14:textId="77777777" w:rsidR="00D454EA" w:rsidRDefault="00D454EA" w:rsidP="00D454EA">
      <w:pPr>
        <w:bidi/>
        <w:jc w:val="both"/>
        <w:rPr>
          <w:rFonts w:cs="David" w:hint="cs"/>
          <w:rtl/>
        </w:rPr>
      </w:pPr>
      <w:r>
        <w:rPr>
          <w:rFonts w:cs="David" w:hint="cs"/>
          <w:rtl/>
        </w:rPr>
        <w:t xml:space="preserve">            כשאי אפשר לעשות את הדברים בלי הסכמה. פה זה לא אותו הדבר. </w:t>
      </w:r>
    </w:p>
    <w:p w14:paraId="7042E77A" w14:textId="77777777" w:rsidR="00D454EA" w:rsidRDefault="00D454EA" w:rsidP="00D454EA">
      <w:pPr>
        <w:bidi/>
        <w:jc w:val="both"/>
        <w:rPr>
          <w:rFonts w:cs="David" w:hint="cs"/>
          <w:rtl/>
        </w:rPr>
      </w:pPr>
    </w:p>
    <w:p w14:paraId="51B7365F" w14:textId="77777777" w:rsidR="00D454EA" w:rsidRDefault="00D454EA" w:rsidP="00D454EA">
      <w:pPr>
        <w:bidi/>
        <w:jc w:val="both"/>
        <w:rPr>
          <w:rFonts w:cs="David" w:hint="cs"/>
          <w:u w:val="single"/>
          <w:rtl/>
        </w:rPr>
      </w:pPr>
      <w:r>
        <w:rPr>
          <w:rFonts w:cs="David" w:hint="cs"/>
          <w:u w:val="single"/>
          <w:rtl/>
        </w:rPr>
        <w:t>שלמה מולה:</w:t>
      </w:r>
    </w:p>
    <w:p w14:paraId="7CADA882" w14:textId="77777777" w:rsidR="00D454EA" w:rsidRDefault="00D454EA" w:rsidP="00D454EA">
      <w:pPr>
        <w:bidi/>
        <w:jc w:val="both"/>
        <w:rPr>
          <w:rFonts w:cs="David" w:hint="cs"/>
          <w:u w:val="single"/>
          <w:rtl/>
        </w:rPr>
      </w:pPr>
    </w:p>
    <w:p w14:paraId="2D2686CD" w14:textId="77777777" w:rsidR="00D454EA" w:rsidRDefault="00D454EA" w:rsidP="00D454EA">
      <w:pPr>
        <w:bidi/>
        <w:jc w:val="both"/>
        <w:rPr>
          <w:rFonts w:cs="David" w:hint="cs"/>
          <w:rtl/>
        </w:rPr>
      </w:pPr>
      <w:r>
        <w:rPr>
          <w:rFonts w:cs="David" w:hint="cs"/>
          <w:rtl/>
        </w:rPr>
        <w:t xml:space="preserve">            התחרות בין הליכוד לישראל ביתנו מוציאה אתכם מדעתכם. </w:t>
      </w:r>
    </w:p>
    <w:p w14:paraId="3A0E3ED0" w14:textId="77777777" w:rsidR="00D454EA" w:rsidRDefault="00D454EA" w:rsidP="00D454EA">
      <w:pPr>
        <w:bidi/>
        <w:jc w:val="both"/>
        <w:rPr>
          <w:rFonts w:cs="David" w:hint="cs"/>
          <w:rtl/>
        </w:rPr>
      </w:pPr>
    </w:p>
    <w:p w14:paraId="4F8C9152" w14:textId="77777777" w:rsidR="00D454EA" w:rsidRDefault="00D454EA" w:rsidP="00D454EA">
      <w:pPr>
        <w:bidi/>
        <w:jc w:val="both"/>
        <w:rPr>
          <w:rFonts w:cs="David" w:hint="cs"/>
          <w:u w:val="single"/>
          <w:rtl/>
        </w:rPr>
      </w:pPr>
      <w:r>
        <w:rPr>
          <w:rFonts w:cs="David" w:hint="cs"/>
          <w:u w:val="single"/>
          <w:rtl/>
        </w:rPr>
        <w:t>רוברט אילטוב:</w:t>
      </w:r>
    </w:p>
    <w:p w14:paraId="5EAFD5DF" w14:textId="77777777" w:rsidR="00D454EA" w:rsidRDefault="00D454EA" w:rsidP="00D454EA">
      <w:pPr>
        <w:bidi/>
        <w:jc w:val="both"/>
        <w:rPr>
          <w:rFonts w:cs="David" w:hint="cs"/>
          <w:u w:val="single"/>
          <w:rtl/>
        </w:rPr>
      </w:pPr>
    </w:p>
    <w:p w14:paraId="1AACB91C" w14:textId="77777777" w:rsidR="00D454EA" w:rsidRDefault="00D454EA" w:rsidP="00D454EA">
      <w:pPr>
        <w:bidi/>
        <w:jc w:val="both"/>
        <w:rPr>
          <w:rFonts w:cs="David" w:hint="cs"/>
          <w:rtl/>
        </w:rPr>
      </w:pPr>
      <w:r>
        <w:rPr>
          <w:rFonts w:cs="David" w:hint="cs"/>
          <w:rtl/>
        </w:rPr>
        <w:t xml:space="preserve">            סליחה, אנחנו בכלל לא במשחק הזה. </w:t>
      </w:r>
    </w:p>
    <w:p w14:paraId="6F462CA1" w14:textId="77777777" w:rsidR="00D454EA" w:rsidRDefault="00D454EA" w:rsidP="00D454EA">
      <w:pPr>
        <w:bidi/>
        <w:jc w:val="both"/>
        <w:rPr>
          <w:rFonts w:cs="David" w:hint="cs"/>
          <w:rtl/>
        </w:rPr>
      </w:pPr>
    </w:p>
    <w:p w14:paraId="722B04F0" w14:textId="77777777" w:rsidR="00D454EA" w:rsidRDefault="00D454EA" w:rsidP="00D454EA">
      <w:pPr>
        <w:bidi/>
        <w:jc w:val="both"/>
        <w:rPr>
          <w:rFonts w:cs="David" w:hint="cs"/>
          <w:u w:val="single"/>
          <w:rtl/>
        </w:rPr>
      </w:pPr>
      <w:r>
        <w:rPr>
          <w:rFonts w:cs="David" w:hint="cs"/>
          <w:u w:val="single"/>
          <w:rtl/>
        </w:rPr>
        <w:t>שלמה מולה:</w:t>
      </w:r>
    </w:p>
    <w:p w14:paraId="77694D1E" w14:textId="77777777" w:rsidR="00D454EA" w:rsidRDefault="00D454EA" w:rsidP="00D454EA">
      <w:pPr>
        <w:bidi/>
        <w:jc w:val="both"/>
        <w:rPr>
          <w:rFonts w:cs="David" w:hint="cs"/>
          <w:u w:val="single"/>
          <w:rtl/>
        </w:rPr>
      </w:pPr>
    </w:p>
    <w:p w14:paraId="1DC06153" w14:textId="77777777" w:rsidR="00D454EA" w:rsidRDefault="00D454EA" w:rsidP="00D454EA">
      <w:pPr>
        <w:bidi/>
        <w:jc w:val="both"/>
        <w:rPr>
          <w:rFonts w:cs="David" w:hint="cs"/>
          <w:rtl/>
        </w:rPr>
      </w:pPr>
      <w:r>
        <w:rPr>
          <w:rFonts w:cs="David" w:hint="cs"/>
          <w:rtl/>
        </w:rPr>
        <w:t xml:space="preserve">            אני אומר לך - אם יש לך את הייעוץ המשפטי,את ההחלטה, אתם באים ואומרים  - צריך להיות באמת דבר מאד מיוחד שבו יש שיקולים כבדי משקל כדי לא לקבל את החלטת הוועדה. לכן אני חושב, אם אתם חושדים בחיים כץ, ואני ב-99.9 אחוז מסכים שהוא ילך אתך </w:t>
      </w:r>
      <w:r>
        <w:rPr>
          <w:rFonts w:cs="David"/>
          <w:rtl/>
        </w:rPr>
        <w:t>–</w:t>
      </w:r>
      <w:r>
        <w:rPr>
          <w:rFonts w:cs="David" w:hint="cs"/>
          <w:rtl/>
        </w:rPr>
        <w:t xml:space="preserve"> לכן, מה החשש? אתה יותר אפיפיור מחיים כץ? יותר טוב ממנו?  </w:t>
      </w:r>
    </w:p>
    <w:p w14:paraId="78627681" w14:textId="77777777" w:rsidR="00D454EA" w:rsidRDefault="00D454EA" w:rsidP="00D454EA">
      <w:pPr>
        <w:bidi/>
        <w:jc w:val="both"/>
        <w:rPr>
          <w:rFonts w:cs="David" w:hint="cs"/>
          <w:rtl/>
        </w:rPr>
      </w:pPr>
    </w:p>
    <w:p w14:paraId="74692C65"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1D91083" w14:textId="77777777" w:rsidR="00D454EA" w:rsidRDefault="00D454EA" w:rsidP="00D454EA">
      <w:pPr>
        <w:bidi/>
        <w:jc w:val="both"/>
        <w:rPr>
          <w:rFonts w:cs="David" w:hint="cs"/>
          <w:u w:val="single"/>
          <w:rtl/>
        </w:rPr>
      </w:pPr>
    </w:p>
    <w:p w14:paraId="7F5B21C4" w14:textId="77777777" w:rsidR="00D454EA" w:rsidRDefault="00D454EA" w:rsidP="00D454EA">
      <w:pPr>
        <w:bidi/>
        <w:jc w:val="both"/>
        <w:rPr>
          <w:rFonts w:cs="David" w:hint="cs"/>
          <w:rtl/>
        </w:rPr>
      </w:pPr>
      <w:r>
        <w:rPr>
          <w:rFonts w:cs="David" w:hint="cs"/>
          <w:rtl/>
        </w:rPr>
        <w:t xml:space="preserve">            אני חושב שהסוגיה הזו היא עקרונית, יש לה השלכות הרבה יותר רחבות, כולל על מפת המינויים </w:t>
      </w:r>
      <w:r>
        <w:rPr>
          <w:rFonts w:cs="David"/>
          <w:rtl/>
        </w:rPr>
        <w:t>–</w:t>
      </w:r>
      <w:r>
        <w:rPr>
          <w:rFonts w:cs="David" w:hint="cs"/>
          <w:rtl/>
        </w:rPr>
        <w:t xml:space="preserve"> ודרך העבודה בכל מה שקשור למינויים בתוך הכנסת. </w:t>
      </w:r>
    </w:p>
    <w:p w14:paraId="662B548A" w14:textId="77777777" w:rsidR="00D454EA" w:rsidRDefault="00D454EA" w:rsidP="00D454EA">
      <w:pPr>
        <w:bidi/>
        <w:jc w:val="both"/>
        <w:rPr>
          <w:rFonts w:cs="David" w:hint="cs"/>
          <w:rtl/>
        </w:rPr>
      </w:pPr>
    </w:p>
    <w:p w14:paraId="2757181D" w14:textId="77777777" w:rsidR="00D454EA" w:rsidRDefault="00D454EA" w:rsidP="00D454EA">
      <w:pPr>
        <w:bidi/>
        <w:jc w:val="both"/>
        <w:rPr>
          <w:rFonts w:cs="David" w:hint="cs"/>
          <w:u w:val="single"/>
          <w:rtl/>
        </w:rPr>
      </w:pPr>
      <w:r>
        <w:rPr>
          <w:rFonts w:cs="David" w:hint="cs"/>
          <w:u w:val="single"/>
          <w:rtl/>
        </w:rPr>
        <w:t>אחמד טיבי:</w:t>
      </w:r>
    </w:p>
    <w:p w14:paraId="5344CC2D" w14:textId="77777777" w:rsidR="00D454EA" w:rsidRDefault="00D454EA" w:rsidP="00D454EA">
      <w:pPr>
        <w:bidi/>
        <w:jc w:val="both"/>
        <w:rPr>
          <w:rFonts w:cs="David" w:hint="cs"/>
          <w:u w:val="single"/>
          <w:rtl/>
        </w:rPr>
      </w:pPr>
    </w:p>
    <w:p w14:paraId="1159CAAB" w14:textId="77777777" w:rsidR="00D454EA" w:rsidRDefault="00D454EA" w:rsidP="00D454EA">
      <w:pPr>
        <w:bidi/>
        <w:jc w:val="both"/>
        <w:rPr>
          <w:rFonts w:cs="David" w:hint="cs"/>
          <w:rtl/>
        </w:rPr>
      </w:pPr>
      <w:r>
        <w:rPr>
          <w:rFonts w:cs="David" w:hint="cs"/>
          <w:rtl/>
        </w:rPr>
        <w:t xml:space="preserve">            מה זה קשור בוועדת הכנסת? </w:t>
      </w:r>
    </w:p>
    <w:p w14:paraId="3CC0C050" w14:textId="77777777" w:rsidR="00D454EA" w:rsidRDefault="00D454EA" w:rsidP="00D454EA">
      <w:pPr>
        <w:bidi/>
        <w:jc w:val="both"/>
        <w:rPr>
          <w:rFonts w:cs="David" w:hint="cs"/>
          <w:rtl/>
        </w:rPr>
      </w:pPr>
    </w:p>
    <w:p w14:paraId="499E8DC3"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2B13D5E" w14:textId="77777777" w:rsidR="00D454EA" w:rsidRDefault="00D454EA" w:rsidP="00D454EA">
      <w:pPr>
        <w:bidi/>
        <w:jc w:val="both"/>
        <w:rPr>
          <w:rFonts w:cs="David" w:hint="cs"/>
          <w:u w:val="single"/>
          <w:rtl/>
        </w:rPr>
      </w:pPr>
    </w:p>
    <w:p w14:paraId="448C1C96" w14:textId="77777777" w:rsidR="00D454EA" w:rsidRDefault="00D454EA" w:rsidP="00D454EA">
      <w:pPr>
        <w:bidi/>
        <w:jc w:val="both"/>
        <w:rPr>
          <w:rFonts w:cs="David" w:hint="cs"/>
          <w:rtl/>
        </w:rPr>
      </w:pPr>
      <w:r>
        <w:rPr>
          <w:rFonts w:cs="David" w:hint="cs"/>
          <w:rtl/>
        </w:rPr>
        <w:t>            וזה קשור גם לדרך העבודה ומינויים בתוך הכנסת. ולכן אני חושב ולשמחתי הרבה על דעתו ובהסכמתו המלאה של חבר הכנסת חיים כץ - -</w:t>
      </w:r>
    </w:p>
    <w:p w14:paraId="4E316D60" w14:textId="77777777" w:rsidR="00D454EA" w:rsidRDefault="00D454EA" w:rsidP="00D454EA">
      <w:pPr>
        <w:bidi/>
        <w:jc w:val="both"/>
        <w:rPr>
          <w:rFonts w:cs="David" w:hint="cs"/>
          <w:rtl/>
        </w:rPr>
      </w:pPr>
    </w:p>
    <w:p w14:paraId="593DCF45" w14:textId="77777777" w:rsidR="00D454EA" w:rsidRDefault="00D454EA" w:rsidP="00D454EA">
      <w:pPr>
        <w:bidi/>
        <w:jc w:val="both"/>
        <w:rPr>
          <w:rFonts w:cs="David" w:hint="cs"/>
          <w:rtl/>
        </w:rPr>
      </w:pPr>
    </w:p>
    <w:p w14:paraId="33456A47" w14:textId="77777777" w:rsidR="00D454EA" w:rsidRDefault="00D454EA" w:rsidP="00D454EA">
      <w:pPr>
        <w:bidi/>
        <w:jc w:val="both"/>
        <w:rPr>
          <w:rFonts w:cs="David" w:hint="cs"/>
          <w:u w:val="single"/>
          <w:rtl/>
        </w:rPr>
      </w:pPr>
      <w:r>
        <w:rPr>
          <w:rFonts w:cs="David" w:hint="cs"/>
          <w:u w:val="single"/>
          <w:rtl/>
        </w:rPr>
        <w:t>אחמד טיבי:</w:t>
      </w:r>
    </w:p>
    <w:p w14:paraId="090AE1F7" w14:textId="77777777" w:rsidR="00D454EA" w:rsidRDefault="00D454EA" w:rsidP="00D454EA">
      <w:pPr>
        <w:bidi/>
        <w:jc w:val="both"/>
        <w:rPr>
          <w:rFonts w:cs="David" w:hint="cs"/>
          <w:u w:val="single"/>
          <w:rtl/>
        </w:rPr>
      </w:pPr>
    </w:p>
    <w:p w14:paraId="018B6EBE" w14:textId="77777777" w:rsidR="00D454EA" w:rsidRDefault="00D454EA" w:rsidP="00D454EA">
      <w:pPr>
        <w:bidi/>
        <w:jc w:val="both"/>
        <w:rPr>
          <w:rFonts w:cs="David" w:hint="cs"/>
          <w:rtl/>
        </w:rPr>
      </w:pPr>
      <w:r>
        <w:rPr>
          <w:rFonts w:cs="David" w:hint="cs"/>
          <w:rtl/>
        </w:rPr>
        <w:tab/>
        <w:t xml:space="preserve">לא זה מה שהוא הודיע לי . לפני 10 דקות הוא אמר לי </w:t>
      </w:r>
      <w:r>
        <w:rPr>
          <w:rFonts w:cs="David"/>
          <w:rtl/>
        </w:rPr>
        <w:t>–</w:t>
      </w:r>
      <w:r>
        <w:rPr>
          <w:rFonts w:cs="David" w:hint="cs"/>
          <w:rtl/>
        </w:rPr>
        <w:t xml:space="preserve"> תגיד בשמי שאני רוצה שזה יעבור לוועדת העבודה. תקרא לו. </w:t>
      </w:r>
    </w:p>
    <w:p w14:paraId="5D24105D" w14:textId="77777777" w:rsidR="00D454EA" w:rsidRDefault="00D454EA" w:rsidP="00D454EA">
      <w:pPr>
        <w:bidi/>
        <w:jc w:val="both"/>
        <w:rPr>
          <w:rFonts w:cs="David" w:hint="cs"/>
          <w:rtl/>
        </w:rPr>
      </w:pPr>
    </w:p>
    <w:p w14:paraId="4B94B978"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39C154D" w14:textId="77777777" w:rsidR="00D454EA" w:rsidRDefault="00D454EA" w:rsidP="00D454EA">
      <w:pPr>
        <w:bidi/>
        <w:jc w:val="both"/>
        <w:rPr>
          <w:rFonts w:cs="David" w:hint="cs"/>
          <w:u w:val="single"/>
          <w:rtl/>
        </w:rPr>
      </w:pPr>
    </w:p>
    <w:p w14:paraId="35E9E33F" w14:textId="77777777" w:rsidR="00D454EA" w:rsidRDefault="00D454EA" w:rsidP="00D454EA">
      <w:pPr>
        <w:bidi/>
        <w:jc w:val="both"/>
        <w:rPr>
          <w:rFonts w:cs="David" w:hint="cs"/>
          <w:rtl/>
        </w:rPr>
      </w:pPr>
      <w:r>
        <w:rPr>
          <w:rFonts w:cs="David" w:hint="cs"/>
          <w:rtl/>
        </w:rPr>
        <w:t xml:space="preserve">            אני בטוח. לכן הוא נתן לי את ההסכמה שלו? </w:t>
      </w:r>
    </w:p>
    <w:p w14:paraId="68BFAB2C" w14:textId="77777777" w:rsidR="00D454EA" w:rsidRDefault="00D454EA" w:rsidP="00D454EA">
      <w:pPr>
        <w:bidi/>
        <w:jc w:val="both"/>
        <w:rPr>
          <w:rFonts w:cs="David" w:hint="cs"/>
          <w:rtl/>
        </w:rPr>
      </w:pPr>
    </w:p>
    <w:p w14:paraId="1C16952C" w14:textId="77777777" w:rsidR="00D454EA" w:rsidRDefault="00D454EA" w:rsidP="00D454EA">
      <w:pPr>
        <w:bidi/>
        <w:jc w:val="both"/>
        <w:rPr>
          <w:rFonts w:cs="David" w:hint="cs"/>
          <w:u w:val="single"/>
          <w:rtl/>
        </w:rPr>
      </w:pPr>
      <w:r>
        <w:rPr>
          <w:rFonts w:cs="David" w:hint="cs"/>
          <w:u w:val="single"/>
          <w:rtl/>
        </w:rPr>
        <w:t>שלמה מולה:</w:t>
      </w:r>
    </w:p>
    <w:p w14:paraId="296578D3" w14:textId="77777777" w:rsidR="00D454EA" w:rsidRDefault="00D454EA" w:rsidP="00D454EA">
      <w:pPr>
        <w:bidi/>
        <w:jc w:val="both"/>
        <w:rPr>
          <w:rFonts w:cs="David" w:hint="cs"/>
          <w:u w:val="single"/>
          <w:rtl/>
        </w:rPr>
      </w:pPr>
    </w:p>
    <w:p w14:paraId="34D90734" w14:textId="77777777" w:rsidR="00D454EA" w:rsidRDefault="00D454EA" w:rsidP="00D454EA">
      <w:pPr>
        <w:bidi/>
        <w:jc w:val="both"/>
        <w:rPr>
          <w:rFonts w:cs="David" w:hint="cs"/>
          <w:rtl/>
        </w:rPr>
      </w:pPr>
      <w:r>
        <w:rPr>
          <w:rFonts w:cs="David" w:hint="cs"/>
          <w:rtl/>
        </w:rPr>
        <w:t xml:space="preserve">            אני הייתי עד לשיחה הזו. </w:t>
      </w:r>
    </w:p>
    <w:p w14:paraId="04F6137C" w14:textId="77777777" w:rsidR="00D454EA" w:rsidRDefault="00D454EA" w:rsidP="00D454EA">
      <w:pPr>
        <w:bidi/>
        <w:jc w:val="both"/>
        <w:rPr>
          <w:rFonts w:cs="David" w:hint="cs"/>
          <w:rtl/>
        </w:rPr>
      </w:pPr>
    </w:p>
    <w:p w14:paraId="6F563B5C" w14:textId="77777777" w:rsidR="00D454EA" w:rsidRDefault="00D454EA" w:rsidP="00D454EA">
      <w:pPr>
        <w:bidi/>
        <w:jc w:val="both"/>
        <w:rPr>
          <w:rFonts w:cs="David" w:hint="cs"/>
          <w:u w:val="single"/>
          <w:rtl/>
        </w:rPr>
      </w:pPr>
      <w:r>
        <w:rPr>
          <w:rFonts w:cs="David" w:hint="cs"/>
          <w:u w:val="single"/>
          <w:rtl/>
        </w:rPr>
        <w:t>אחמד טיבי:</w:t>
      </w:r>
    </w:p>
    <w:p w14:paraId="5A3024EB" w14:textId="77777777" w:rsidR="00D454EA" w:rsidRDefault="00D454EA" w:rsidP="00D454EA">
      <w:pPr>
        <w:bidi/>
        <w:jc w:val="both"/>
        <w:rPr>
          <w:rFonts w:cs="David" w:hint="cs"/>
          <w:u w:val="single"/>
          <w:rtl/>
        </w:rPr>
      </w:pPr>
    </w:p>
    <w:p w14:paraId="040525D0" w14:textId="77777777" w:rsidR="00D454EA" w:rsidRDefault="00D454EA" w:rsidP="00D454EA">
      <w:pPr>
        <w:bidi/>
        <w:jc w:val="both"/>
        <w:rPr>
          <w:rFonts w:cs="David" w:hint="cs"/>
          <w:rtl/>
        </w:rPr>
      </w:pPr>
      <w:r>
        <w:rPr>
          <w:rFonts w:cs="David" w:hint="cs"/>
          <w:rtl/>
        </w:rPr>
        <w:t xml:space="preserve">            הנה, תשאל את מולה. </w:t>
      </w:r>
    </w:p>
    <w:p w14:paraId="54885941" w14:textId="77777777" w:rsidR="00D454EA" w:rsidRDefault="00D454EA" w:rsidP="00D454EA">
      <w:pPr>
        <w:bidi/>
        <w:jc w:val="both"/>
        <w:rPr>
          <w:rFonts w:cs="David" w:hint="cs"/>
          <w:rtl/>
        </w:rPr>
      </w:pPr>
    </w:p>
    <w:p w14:paraId="0DD4F167" w14:textId="77777777" w:rsidR="00D454EA" w:rsidRPr="0045475C" w:rsidRDefault="00D454EA" w:rsidP="00D454EA">
      <w:pPr>
        <w:bidi/>
        <w:jc w:val="both"/>
        <w:rPr>
          <w:rFonts w:cs="David" w:hint="cs"/>
          <w:u w:val="single"/>
          <w:rtl/>
        </w:rPr>
      </w:pPr>
      <w:r w:rsidRPr="0045475C">
        <w:rPr>
          <w:rFonts w:cs="David" w:hint="cs"/>
          <w:u w:val="single"/>
          <w:rtl/>
        </w:rPr>
        <w:t>קריאות:</w:t>
      </w:r>
    </w:p>
    <w:p w14:paraId="3D3DA747" w14:textId="77777777" w:rsidR="00D454EA" w:rsidRDefault="00D454EA" w:rsidP="00D454EA">
      <w:pPr>
        <w:bidi/>
        <w:jc w:val="both"/>
        <w:rPr>
          <w:rFonts w:cs="David" w:hint="cs"/>
          <w:rtl/>
        </w:rPr>
      </w:pPr>
    </w:p>
    <w:p w14:paraId="014724BD" w14:textId="77777777" w:rsidR="00D454EA" w:rsidRDefault="00D454EA" w:rsidP="00D454EA">
      <w:pPr>
        <w:bidi/>
        <w:jc w:val="both"/>
        <w:rPr>
          <w:rFonts w:cs="David" w:hint="cs"/>
          <w:rtl/>
        </w:rPr>
      </w:pPr>
      <w:r>
        <w:rPr>
          <w:rFonts w:cs="David" w:hint="cs"/>
          <w:rtl/>
        </w:rPr>
        <w:t>            - - -</w:t>
      </w:r>
    </w:p>
    <w:p w14:paraId="21592740" w14:textId="77777777" w:rsidR="00D454EA" w:rsidRDefault="00D454EA" w:rsidP="00D454EA">
      <w:pPr>
        <w:bidi/>
        <w:jc w:val="both"/>
        <w:rPr>
          <w:rFonts w:cs="David" w:hint="cs"/>
          <w:rtl/>
        </w:rPr>
      </w:pPr>
    </w:p>
    <w:p w14:paraId="74438BC1" w14:textId="77777777" w:rsidR="00D454EA" w:rsidRDefault="00D454EA" w:rsidP="00D454EA">
      <w:pPr>
        <w:bidi/>
        <w:jc w:val="both"/>
        <w:rPr>
          <w:rFonts w:cs="David" w:hint="cs"/>
          <w:u w:val="single"/>
          <w:rtl/>
        </w:rPr>
      </w:pPr>
      <w:r>
        <w:rPr>
          <w:rFonts w:cs="David" w:hint="cs"/>
          <w:u w:val="single"/>
          <w:rtl/>
        </w:rPr>
        <w:t>דב חנין:</w:t>
      </w:r>
    </w:p>
    <w:p w14:paraId="5E5557B8" w14:textId="77777777" w:rsidR="00D454EA" w:rsidRDefault="00D454EA" w:rsidP="00D454EA">
      <w:pPr>
        <w:bidi/>
        <w:jc w:val="both"/>
        <w:rPr>
          <w:rFonts w:cs="David" w:hint="cs"/>
          <w:rtl/>
        </w:rPr>
      </w:pPr>
      <w:r>
        <w:rPr>
          <w:rFonts w:cs="David" w:hint="cs"/>
          <w:rtl/>
        </w:rPr>
        <w:t xml:space="preserve">            </w:t>
      </w:r>
    </w:p>
    <w:p w14:paraId="0B1325F5" w14:textId="77777777" w:rsidR="00D454EA" w:rsidRDefault="00D454EA" w:rsidP="00D454EA">
      <w:pPr>
        <w:bidi/>
        <w:jc w:val="both"/>
        <w:rPr>
          <w:rFonts w:cs="David" w:hint="cs"/>
          <w:rtl/>
        </w:rPr>
      </w:pPr>
      <w:r>
        <w:rPr>
          <w:rFonts w:cs="David" w:hint="cs"/>
          <w:rtl/>
        </w:rPr>
        <w:t xml:space="preserve">            אני רואה את הגיוס שיש פה מספסלי הקואליציה ואני מוטרד מכך שהדיון בנושא הזה לא יהי הדיון ענייני אבל אני רוצה, אדוני היושב ראש, לנסות לפנות דווקא אליך. אני יודע שלא פשוט לשכנע אותך בדברים שאתה לא מסכים להם, אבל נדמה לי שזו גם ההזדמנות שראוי להשתכנע בה. אני רוצה לחלק את הטיעונים שלי לשלושה מישורים. קודם כל </w:t>
      </w:r>
      <w:r>
        <w:rPr>
          <w:rFonts w:cs="David"/>
          <w:rtl/>
        </w:rPr>
        <w:t>–</w:t>
      </w:r>
      <w:r>
        <w:rPr>
          <w:rFonts w:cs="David" w:hint="cs"/>
          <w:rtl/>
        </w:rPr>
        <w:t xml:space="preserve"> תפקידה של ועדת הכנסת. ועדת הכנסת היא גורם מאד חשוב בחיי הכנסת? במובנים רבים זה שוטר התנועה של הכנסת שמנווט דברים – ימינה, שמאלה, צפונה, דרומה, ובמצבים מסוימים ברור שוועדת הכנסת פועלת גם כגורם פוליטי, אנחנו לא תמימים. פועלת גם כגורם פוליטי. </w:t>
      </w:r>
    </w:p>
    <w:p w14:paraId="78A3E1FF" w14:textId="77777777" w:rsidR="00D454EA" w:rsidRDefault="00D454EA" w:rsidP="00D454EA">
      <w:pPr>
        <w:bidi/>
        <w:jc w:val="both"/>
        <w:rPr>
          <w:rFonts w:cs="David" w:hint="cs"/>
          <w:rtl/>
        </w:rPr>
      </w:pPr>
    </w:p>
    <w:p w14:paraId="4221E41B" w14:textId="77777777" w:rsidR="00D454EA" w:rsidRDefault="00D454EA" w:rsidP="00D454EA">
      <w:pPr>
        <w:bidi/>
        <w:jc w:val="both"/>
        <w:rPr>
          <w:rFonts w:cs="David" w:hint="cs"/>
          <w:u w:val="single"/>
          <w:rtl/>
        </w:rPr>
      </w:pPr>
      <w:r>
        <w:rPr>
          <w:rFonts w:cs="David" w:hint="cs"/>
          <w:u w:val="single"/>
          <w:rtl/>
        </w:rPr>
        <w:t>רוברט אילטוב:</w:t>
      </w:r>
    </w:p>
    <w:p w14:paraId="2938AC03" w14:textId="77777777" w:rsidR="00D454EA" w:rsidRDefault="00D454EA" w:rsidP="00D454EA">
      <w:pPr>
        <w:bidi/>
        <w:jc w:val="both"/>
        <w:rPr>
          <w:rFonts w:cs="David" w:hint="cs"/>
          <w:u w:val="single"/>
          <w:rtl/>
        </w:rPr>
      </w:pPr>
    </w:p>
    <w:p w14:paraId="7E2BBE83" w14:textId="77777777" w:rsidR="00D454EA" w:rsidRDefault="00D454EA" w:rsidP="00D454EA">
      <w:pPr>
        <w:bidi/>
        <w:jc w:val="both"/>
        <w:rPr>
          <w:rFonts w:cs="David" w:hint="cs"/>
          <w:rtl/>
        </w:rPr>
      </w:pPr>
      <w:r>
        <w:rPr>
          <w:rFonts w:cs="David" w:hint="cs"/>
          <w:rtl/>
        </w:rPr>
        <w:t xml:space="preserve">            בעיקר. הכנסת היא גורם פוליטי. אנחנו נבחרנו פה כאנשים פוליטיים, אין פה משחק אחר. אתם כל הזמן מנסים להסית את הזה לכיוון אחר. מה שמתאים לשמאל, זה ענייני. מה שלא </w:t>
      </w:r>
      <w:r>
        <w:rPr>
          <w:rFonts w:cs="David"/>
          <w:rtl/>
        </w:rPr>
        <w:t>–</w:t>
      </w:r>
      <w:r>
        <w:rPr>
          <w:rFonts w:cs="David" w:hint="cs"/>
          <w:rtl/>
        </w:rPr>
        <w:t xml:space="preserve"> לא ענייני. </w:t>
      </w:r>
    </w:p>
    <w:p w14:paraId="6F38961B" w14:textId="77777777" w:rsidR="00D454EA" w:rsidRDefault="00D454EA" w:rsidP="00D454EA">
      <w:pPr>
        <w:bidi/>
        <w:jc w:val="both"/>
        <w:rPr>
          <w:rFonts w:cs="David" w:hint="cs"/>
          <w:rtl/>
        </w:rPr>
      </w:pPr>
    </w:p>
    <w:p w14:paraId="68E38703" w14:textId="77777777" w:rsidR="00D454EA" w:rsidRDefault="00D454EA" w:rsidP="00D454EA">
      <w:pPr>
        <w:bidi/>
        <w:jc w:val="both"/>
        <w:rPr>
          <w:rFonts w:cs="David" w:hint="cs"/>
          <w:u w:val="single"/>
          <w:rtl/>
        </w:rPr>
      </w:pPr>
      <w:r>
        <w:rPr>
          <w:rFonts w:cs="David" w:hint="cs"/>
          <w:u w:val="single"/>
          <w:rtl/>
        </w:rPr>
        <w:t>עמיר פרץ:</w:t>
      </w:r>
    </w:p>
    <w:p w14:paraId="7BBF6C02" w14:textId="77777777" w:rsidR="00D454EA" w:rsidRDefault="00D454EA" w:rsidP="00D454EA">
      <w:pPr>
        <w:bidi/>
        <w:jc w:val="both"/>
        <w:rPr>
          <w:rFonts w:cs="David" w:hint="cs"/>
          <w:u w:val="single"/>
          <w:rtl/>
        </w:rPr>
      </w:pPr>
    </w:p>
    <w:p w14:paraId="799F7478" w14:textId="77777777" w:rsidR="00D454EA" w:rsidRDefault="00D454EA" w:rsidP="00D454EA">
      <w:pPr>
        <w:bidi/>
        <w:jc w:val="both"/>
        <w:rPr>
          <w:rFonts w:cs="David" w:hint="cs"/>
          <w:rtl/>
        </w:rPr>
      </w:pPr>
      <w:r>
        <w:rPr>
          <w:rFonts w:cs="David" w:hint="cs"/>
          <w:rtl/>
        </w:rPr>
        <w:t xml:space="preserve">            תן לי לומר לך מילה אחת כאחד מוותיקי הכנסת </w:t>
      </w:r>
      <w:r>
        <w:rPr>
          <w:rFonts w:cs="David"/>
          <w:rtl/>
        </w:rPr>
        <w:t>–</w:t>
      </w:r>
      <w:r>
        <w:rPr>
          <w:rFonts w:cs="David" w:hint="cs"/>
          <w:rtl/>
        </w:rPr>
        <w:t xml:space="preserve"> זכותכם, במהות, לגייס כל רוב בכל שיטה. בטכניקה- תפקיד היושב ראש לשמור שהצדדים הטכניים יתנהלו בצורה הוגנת. בכל מקרה יש לך רוב בסוף. זה הכל, זה ההבדל. </w:t>
      </w:r>
    </w:p>
    <w:p w14:paraId="75442796" w14:textId="77777777" w:rsidR="00D454EA" w:rsidRDefault="00D454EA" w:rsidP="00D454EA">
      <w:pPr>
        <w:bidi/>
        <w:jc w:val="both"/>
        <w:rPr>
          <w:rFonts w:cs="David" w:hint="cs"/>
          <w:rtl/>
        </w:rPr>
      </w:pPr>
    </w:p>
    <w:p w14:paraId="52AF9968" w14:textId="77777777" w:rsidR="00D454EA" w:rsidRDefault="00D454EA" w:rsidP="00D454EA">
      <w:pPr>
        <w:bidi/>
        <w:jc w:val="both"/>
        <w:rPr>
          <w:rFonts w:cs="David" w:hint="cs"/>
          <w:u w:val="single"/>
          <w:rtl/>
        </w:rPr>
      </w:pPr>
      <w:r>
        <w:rPr>
          <w:rFonts w:cs="David" w:hint="cs"/>
          <w:u w:val="single"/>
          <w:rtl/>
        </w:rPr>
        <w:t>דב חנין:</w:t>
      </w:r>
    </w:p>
    <w:p w14:paraId="359D049F" w14:textId="77777777" w:rsidR="00D454EA" w:rsidRDefault="00D454EA" w:rsidP="00D454EA">
      <w:pPr>
        <w:bidi/>
        <w:jc w:val="both"/>
        <w:rPr>
          <w:rFonts w:cs="David" w:hint="cs"/>
          <w:u w:val="single"/>
          <w:rtl/>
        </w:rPr>
      </w:pPr>
    </w:p>
    <w:p w14:paraId="63C7196F" w14:textId="77777777" w:rsidR="00D454EA" w:rsidRDefault="00D454EA" w:rsidP="00D454EA">
      <w:pPr>
        <w:bidi/>
        <w:jc w:val="both"/>
        <w:rPr>
          <w:rFonts w:cs="David" w:hint="cs"/>
          <w:rtl/>
        </w:rPr>
      </w:pPr>
      <w:r>
        <w:rPr>
          <w:rFonts w:cs="David" w:hint="cs"/>
          <w:rtl/>
        </w:rPr>
        <w:t xml:space="preserve">            ועדת הכנסת היא בוודאי גוף פוליטי, היא גוף פוליטי, צריך לומר אבל, חבר הכנסת אילטוב, היא גם גוף דמוקרטי, וגוף דמוקרטי מתבטא בשתי תכונות –  יש בו שלטון רוב ויש בו זכויות מיעוט. כאשר אין שלטון רוב אין דמוקרטיה, אבל גם כאשר אין זכויות מיעוט אין דמוקרטיה. כאשר הרוב דורס את המיעוט וקובע כללים חדשים של התנהלות, בפועל אין דמוקרטיה. לכן, ועדת הכנסת אסור לה להיות רק גורם פוליטי. היא צריכה להיות גם גורם דמוקרטי, ואדוני היושב ראש, אני חושב שמה שאתה מציע הפעם זו פגיעה מאד קשה בזכותו של המיעוט. </w:t>
      </w:r>
    </w:p>
    <w:p w14:paraId="682790B6" w14:textId="77777777" w:rsidR="00D454EA" w:rsidRDefault="00D454EA" w:rsidP="00D454EA">
      <w:pPr>
        <w:bidi/>
        <w:jc w:val="both"/>
        <w:rPr>
          <w:rFonts w:cs="David" w:hint="cs"/>
          <w:rtl/>
        </w:rPr>
      </w:pPr>
    </w:p>
    <w:p w14:paraId="50E78AB4" w14:textId="77777777" w:rsidR="00D454EA" w:rsidRDefault="00D454EA" w:rsidP="00D454EA">
      <w:pPr>
        <w:bidi/>
        <w:jc w:val="both"/>
        <w:rPr>
          <w:rFonts w:cs="David" w:hint="cs"/>
          <w:rtl/>
        </w:rPr>
      </w:pPr>
      <w:r>
        <w:rPr>
          <w:rFonts w:cs="David" w:hint="cs"/>
          <w:rtl/>
        </w:rPr>
        <w:tab/>
        <w:t xml:space="preserve">אני אנסה לשכנע ולהסביר למה אני מתכוון. אנחנו מדברים על הצעת חוק שאומרת כך: אני רוצה שתשמעו, חברים, דווקא חברי הקואליציה. מה שמוצע זה שיתווסף לוועדה המייעצת, אני מצטט ממה שכתוב בהצעת החוק: "יתווסף לוועדה המייעצת נציג האוכלוסייה הערבית העוסק בקידום הזכויות של החברה הערבית, לדעת השר הנוגע בדבר". </w:t>
      </w:r>
    </w:p>
    <w:p w14:paraId="5DC10D81" w14:textId="77777777" w:rsidR="00D454EA" w:rsidRDefault="00D454EA" w:rsidP="00D454EA">
      <w:pPr>
        <w:bidi/>
        <w:jc w:val="both"/>
        <w:rPr>
          <w:rFonts w:cs="David" w:hint="cs"/>
          <w:rtl/>
        </w:rPr>
      </w:pPr>
    </w:p>
    <w:p w14:paraId="52300034" w14:textId="77777777" w:rsidR="00D454EA" w:rsidRDefault="00D454EA" w:rsidP="00D454EA">
      <w:pPr>
        <w:bidi/>
        <w:jc w:val="both"/>
        <w:rPr>
          <w:rFonts w:cs="David" w:hint="cs"/>
          <w:u w:val="single"/>
          <w:rtl/>
        </w:rPr>
      </w:pPr>
      <w:r>
        <w:rPr>
          <w:rFonts w:cs="David" w:hint="cs"/>
          <w:u w:val="single"/>
          <w:rtl/>
        </w:rPr>
        <w:t>אחמד טיבי:</w:t>
      </w:r>
    </w:p>
    <w:p w14:paraId="1684ABC7" w14:textId="77777777" w:rsidR="00D454EA" w:rsidRDefault="00D454EA" w:rsidP="00D454EA">
      <w:pPr>
        <w:bidi/>
        <w:jc w:val="both"/>
        <w:rPr>
          <w:rFonts w:cs="David" w:hint="cs"/>
          <w:u w:val="single"/>
          <w:rtl/>
        </w:rPr>
      </w:pPr>
    </w:p>
    <w:p w14:paraId="7ABE9F72" w14:textId="77777777" w:rsidR="00D454EA" w:rsidRDefault="00D454EA" w:rsidP="00D454EA">
      <w:pPr>
        <w:bidi/>
        <w:jc w:val="both"/>
        <w:rPr>
          <w:rFonts w:cs="David" w:hint="cs"/>
          <w:rtl/>
        </w:rPr>
      </w:pPr>
      <w:r>
        <w:rPr>
          <w:rFonts w:cs="David" w:hint="cs"/>
          <w:rtl/>
        </w:rPr>
        <w:t xml:space="preserve">            השר קובע מי. לא אני. </w:t>
      </w:r>
    </w:p>
    <w:p w14:paraId="7DF7D46B" w14:textId="77777777" w:rsidR="00D454EA" w:rsidRDefault="00D454EA" w:rsidP="00D454EA">
      <w:pPr>
        <w:bidi/>
        <w:jc w:val="both"/>
        <w:rPr>
          <w:rFonts w:cs="David" w:hint="cs"/>
          <w:rtl/>
        </w:rPr>
      </w:pPr>
    </w:p>
    <w:p w14:paraId="279CFE64" w14:textId="77777777" w:rsidR="00D454EA" w:rsidRDefault="00D454EA" w:rsidP="00D454EA">
      <w:pPr>
        <w:bidi/>
        <w:jc w:val="both"/>
        <w:rPr>
          <w:rFonts w:cs="David" w:hint="cs"/>
          <w:u w:val="single"/>
          <w:rtl/>
        </w:rPr>
      </w:pPr>
      <w:r>
        <w:rPr>
          <w:rFonts w:cs="David" w:hint="cs"/>
          <w:u w:val="single"/>
          <w:rtl/>
        </w:rPr>
        <w:t>דב חנין:</w:t>
      </w:r>
    </w:p>
    <w:p w14:paraId="4CD7FCFF" w14:textId="77777777" w:rsidR="00D454EA" w:rsidRDefault="00D454EA" w:rsidP="00D454EA">
      <w:pPr>
        <w:bidi/>
        <w:jc w:val="both"/>
        <w:rPr>
          <w:rFonts w:cs="David" w:hint="cs"/>
          <w:u w:val="single"/>
          <w:rtl/>
        </w:rPr>
      </w:pPr>
    </w:p>
    <w:p w14:paraId="1511A518" w14:textId="77777777" w:rsidR="00D454EA" w:rsidRDefault="00D454EA" w:rsidP="00D454EA">
      <w:pPr>
        <w:bidi/>
        <w:jc w:val="both"/>
        <w:rPr>
          <w:rFonts w:cs="David" w:hint="cs"/>
          <w:rtl/>
        </w:rPr>
      </w:pPr>
      <w:r>
        <w:rPr>
          <w:rFonts w:cs="David" w:hint="cs"/>
          <w:rtl/>
        </w:rPr>
        <w:t xml:space="preserve">            הוא קובע פעמיים. קודם כל בסעיף עצמו יש ניסוח מאד מרחיק לכת שחבר הכנסת טיבי ניסח - </w:t>
      </w:r>
      <w:r>
        <w:rPr>
          <w:rFonts w:cs="David"/>
          <w:rtl/>
        </w:rPr>
        <w:br/>
      </w:r>
      <w:r>
        <w:rPr>
          <w:rFonts w:cs="David" w:hint="cs"/>
          <w:rtl/>
        </w:rPr>
        <w:t xml:space="preserve">"עוסק בקידום האוכלוסייה הערבית לדעת השר". הדבר השני – הרי ממילא, מי ממנה לוועדה המייעצת? מי שממנה זה שר התמ"ת. עכשיו אני מבין, הרי כולנו יודעים שסיעת עצמאות זה חבורה של 5 אופורטוניסטים שחיפשו לעצמם סידור עבודה. </w:t>
      </w:r>
    </w:p>
    <w:p w14:paraId="60F7571E" w14:textId="77777777" w:rsidR="00D454EA" w:rsidRDefault="00D454EA" w:rsidP="00D454EA">
      <w:pPr>
        <w:bidi/>
        <w:jc w:val="both"/>
        <w:rPr>
          <w:rFonts w:cs="David" w:hint="cs"/>
          <w:rtl/>
        </w:rPr>
      </w:pPr>
    </w:p>
    <w:p w14:paraId="0BD60C18"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D9AA14D" w14:textId="77777777" w:rsidR="00D454EA" w:rsidRDefault="00D454EA" w:rsidP="00D454EA">
      <w:pPr>
        <w:bidi/>
        <w:jc w:val="both"/>
        <w:rPr>
          <w:rFonts w:cs="David" w:hint="cs"/>
          <w:u w:val="single"/>
          <w:rtl/>
        </w:rPr>
      </w:pPr>
    </w:p>
    <w:p w14:paraId="202AE3BC" w14:textId="77777777" w:rsidR="00D454EA" w:rsidRDefault="00D454EA" w:rsidP="00D454EA">
      <w:pPr>
        <w:bidi/>
        <w:jc w:val="both"/>
        <w:rPr>
          <w:rFonts w:cs="David" w:hint="cs"/>
          <w:rtl/>
        </w:rPr>
      </w:pPr>
      <w:r>
        <w:rPr>
          <w:rFonts w:cs="David" w:hint="cs"/>
          <w:rtl/>
        </w:rPr>
        <w:t xml:space="preserve">            אדוני, הם אל נמצאים כאן, אז זה לא מכובד , מה גם שחוק עושים לא למצב הנוכחי - - ההנחה היא שחוק אתה עושה </w:t>
      </w:r>
      <w:r>
        <w:rPr>
          <w:rFonts w:cs="David"/>
          <w:rtl/>
        </w:rPr>
        <w:t>–</w:t>
      </w:r>
      <w:r>
        <w:rPr>
          <w:rFonts w:cs="David" w:hint="cs"/>
          <w:rtl/>
        </w:rPr>
        <w:t xml:space="preserve"> היום זה הם ומחר זה מישהו אחר. </w:t>
      </w:r>
    </w:p>
    <w:p w14:paraId="286F7831" w14:textId="77777777" w:rsidR="00D454EA" w:rsidRDefault="00D454EA" w:rsidP="00D454EA">
      <w:pPr>
        <w:bidi/>
        <w:jc w:val="both"/>
        <w:rPr>
          <w:rFonts w:cs="David" w:hint="cs"/>
          <w:rtl/>
        </w:rPr>
      </w:pPr>
    </w:p>
    <w:p w14:paraId="5762C1EC" w14:textId="77777777" w:rsidR="00D454EA" w:rsidRDefault="00D454EA" w:rsidP="00D454EA">
      <w:pPr>
        <w:bidi/>
        <w:jc w:val="both"/>
        <w:rPr>
          <w:rFonts w:cs="David" w:hint="cs"/>
          <w:u w:val="single"/>
          <w:rtl/>
        </w:rPr>
      </w:pPr>
      <w:r>
        <w:rPr>
          <w:rFonts w:cs="David" w:hint="cs"/>
          <w:u w:val="single"/>
          <w:rtl/>
        </w:rPr>
        <w:t>דב חנין:</w:t>
      </w:r>
    </w:p>
    <w:p w14:paraId="02B65793" w14:textId="77777777" w:rsidR="00D454EA" w:rsidRDefault="00D454EA" w:rsidP="00D454EA">
      <w:pPr>
        <w:bidi/>
        <w:jc w:val="both"/>
        <w:rPr>
          <w:rFonts w:cs="David" w:hint="cs"/>
          <w:u w:val="single"/>
          <w:rtl/>
        </w:rPr>
      </w:pPr>
    </w:p>
    <w:p w14:paraId="284A57E7" w14:textId="77777777" w:rsidR="00D454EA" w:rsidRDefault="00D454EA" w:rsidP="00D454EA">
      <w:pPr>
        <w:bidi/>
        <w:jc w:val="both"/>
        <w:rPr>
          <w:rFonts w:cs="David" w:hint="cs"/>
          <w:rtl/>
        </w:rPr>
      </w:pPr>
      <w:r>
        <w:rPr>
          <w:rFonts w:cs="David" w:hint="cs"/>
          <w:rtl/>
        </w:rPr>
        <w:t xml:space="preserve">            נכון. לכן, כיוון שהם לא נמצאים כאן מאד מיתנתי את מה שרציתי להגיד, ואמרתי רק </w:t>
      </w:r>
      <w:r>
        <w:rPr>
          <w:rFonts w:cs="David"/>
          <w:rtl/>
        </w:rPr>
        <w:t>–</w:t>
      </w:r>
      <w:r>
        <w:rPr>
          <w:rFonts w:cs="David" w:hint="cs"/>
          <w:rtl/>
        </w:rPr>
        <w:t xml:space="preserve"> חבורת אופורטוניסטים שחיפשו לעצמם סידור עבודה. יש לי דברים הרבה יותר קשים להגיד להם, אבל זה </w:t>
      </w:r>
      <w:r>
        <w:rPr>
          <w:rFonts w:cs="David"/>
          <w:rtl/>
        </w:rPr>
        <w:t>–</w:t>
      </w:r>
      <w:r>
        <w:rPr>
          <w:rFonts w:cs="David" w:hint="cs"/>
          <w:rtl/>
        </w:rPr>
        <w:t xml:space="preserve"> כשהם יהיו. זכותכם המלאה להביע אי אמון בשר התמ"ת שלום שמחון - -</w:t>
      </w:r>
    </w:p>
    <w:p w14:paraId="471B06EC" w14:textId="77777777" w:rsidR="00D454EA" w:rsidRDefault="00D454EA" w:rsidP="00D454EA">
      <w:pPr>
        <w:bidi/>
        <w:jc w:val="both"/>
        <w:rPr>
          <w:rFonts w:cs="David" w:hint="cs"/>
          <w:rtl/>
        </w:rPr>
      </w:pPr>
    </w:p>
    <w:p w14:paraId="72E55995"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3AA9EC4" w14:textId="77777777" w:rsidR="00D454EA" w:rsidRDefault="00D454EA" w:rsidP="00D454EA">
      <w:pPr>
        <w:bidi/>
        <w:jc w:val="both"/>
        <w:rPr>
          <w:rFonts w:cs="David" w:hint="cs"/>
          <w:u w:val="single"/>
          <w:rtl/>
        </w:rPr>
      </w:pPr>
    </w:p>
    <w:p w14:paraId="2399A5F0" w14:textId="77777777" w:rsidR="00D454EA" w:rsidRDefault="00D454EA" w:rsidP="00D454EA">
      <w:pPr>
        <w:bidi/>
        <w:jc w:val="both"/>
        <w:rPr>
          <w:rFonts w:cs="David" w:hint="cs"/>
          <w:rtl/>
        </w:rPr>
      </w:pPr>
      <w:r>
        <w:rPr>
          <w:rFonts w:cs="David" w:hint="cs"/>
          <w:rtl/>
        </w:rPr>
        <w:t>            זה לא קשור לשר התמ"ת, באמת - -</w:t>
      </w:r>
    </w:p>
    <w:p w14:paraId="587FAEC5" w14:textId="77777777" w:rsidR="00D454EA" w:rsidRDefault="00D454EA" w:rsidP="00D454EA">
      <w:pPr>
        <w:bidi/>
        <w:jc w:val="both"/>
        <w:rPr>
          <w:rFonts w:cs="David" w:hint="cs"/>
          <w:rtl/>
        </w:rPr>
      </w:pPr>
    </w:p>
    <w:p w14:paraId="35609974" w14:textId="77777777" w:rsidR="00D454EA" w:rsidRPr="00313324" w:rsidRDefault="00D454EA" w:rsidP="00D454EA">
      <w:pPr>
        <w:bidi/>
        <w:jc w:val="both"/>
        <w:rPr>
          <w:rFonts w:cs="David" w:hint="cs"/>
          <w:u w:val="single"/>
          <w:rtl/>
        </w:rPr>
      </w:pPr>
      <w:r w:rsidRPr="00313324">
        <w:rPr>
          <w:rFonts w:cs="David" w:hint="cs"/>
          <w:u w:val="single"/>
          <w:rtl/>
        </w:rPr>
        <w:t>דב חנין:</w:t>
      </w:r>
    </w:p>
    <w:p w14:paraId="55EBC178" w14:textId="77777777" w:rsidR="00D454EA" w:rsidRDefault="00D454EA" w:rsidP="00D454EA">
      <w:pPr>
        <w:bidi/>
        <w:jc w:val="both"/>
        <w:rPr>
          <w:rFonts w:cs="David" w:hint="cs"/>
          <w:rtl/>
        </w:rPr>
      </w:pPr>
    </w:p>
    <w:p w14:paraId="5069F9A0" w14:textId="77777777" w:rsidR="00D454EA" w:rsidRDefault="00D454EA" w:rsidP="00D454EA">
      <w:pPr>
        <w:bidi/>
        <w:jc w:val="both"/>
        <w:rPr>
          <w:rFonts w:cs="David" w:hint="cs"/>
          <w:rtl/>
        </w:rPr>
      </w:pPr>
      <w:r>
        <w:rPr>
          <w:rFonts w:cs="David" w:hint="cs"/>
          <w:rtl/>
        </w:rPr>
        <w:tab/>
        <w:t xml:space="preserve">ברור, ברור לגמרי שאתם לא סומכים על שר התמ"ת. </w:t>
      </w:r>
    </w:p>
    <w:p w14:paraId="0C9A5196" w14:textId="77777777" w:rsidR="00D454EA" w:rsidRDefault="00D454EA" w:rsidP="00D454EA">
      <w:pPr>
        <w:bidi/>
        <w:jc w:val="both"/>
        <w:rPr>
          <w:rFonts w:cs="David" w:hint="cs"/>
          <w:rtl/>
        </w:rPr>
      </w:pPr>
    </w:p>
    <w:p w14:paraId="17388E88" w14:textId="77777777" w:rsidR="00D454EA" w:rsidRDefault="00D454EA" w:rsidP="00D454EA">
      <w:pPr>
        <w:bidi/>
        <w:jc w:val="both"/>
        <w:rPr>
          <w:rFonts w:cs="David" w:hint="cs"/>
          <w:u w:val="single"/>
          <w:rtl/>
        </w:rPr>
      </w:pPr>
      <w:r>
        <w:rPr>
          <w:rFonts w:cs="David" w:hint="cs"/>
          <w:u w:val="single"/>
          <w:rtl/>
        </w:rPr>
        <w:t>עמיר פרץ:</w:t>
      </w:r>
    </w:p>
    <w:p w14:paraId="6FC0C33B" w14:textId="77777777" w:rsidR="00D454EA" w:rsidRDefault="00D454EA" w:rsidP="00D454EA">
      <w:pPr>
        <w:bidi/>
        <w:jc w:val="both"/>
        <w:rPr>
          <w:rFonts w:cs="David" w:hint="cs"/>
          <w:u w:val="single"/>
          <w:rtl/>
        </w:rPr>
      </w:pPr>
    </w:p>
    <w:p w14:paraId="510EA7BE" w14:textId="77777777" w:rsidR="00D454EA" w:rsidRDefault="00D454EA" w:rsidP="00D454EA">
      <w:pPr>
        <w:bidi/>
        <w:jc w:val="both"/>
        <w:rPr>
          <w:rFonts w:cs="David" w:hint="cs"/>
          <w:rtl/>
        </w:rPr>
      </w:pPr>
      <w:r>
        <w:rPr>
          <w:rFonts w:cs="David" w:hint="cs"/>
          <w:rtl/>
        </w:rPr>
        <w:t xml:space="preserve">            לפני ההצבעה אנחנו מבקשים התייעצות סיעתית. </w:t>
      </w:r>
    </w:p>
    <w:p w14:paraId="3A4600DC" w14:textId="77777777" w:rsidR="00D454EA" w:rsidRDefault="00D454EA" w:rsidP="00D454EA">
      <w:pPr>
        <w:bidi/>
        <w:jc w:val="both"/>
        <w:rPr>
          <w:rFonts w:cs="David" w:hint="cs"/>
          <w:rtl/>
        </w:rPr>
      </w:pPr>
    </w:p>
    <w:p w14:paraId="2A9BD3C9" w14:textId="77777777" w:rsidR="00D454EA" w:rsidRDefault="00D454EA" w:rsidP="00D454EA">
      <w:pPr>
        <w:bidi/>
        <w:jc w:val="both"/>
        <w:rPr>
          <w:rFonts w:cs="David" w:hint="cs"/>
          <w:u w:val="single"/>
          <w:rtl/>
        </w:rPr>
      </w:pPr>
      <w:r>
        <w:rPr>
          <w:rFonts w:cs="David" w:hint="cs"/>
          <w:u w:val="single"/>
          <w:rtl/>
        </w:rPr>
        <w:t>דב חנין:</w:t>
      </w:r>
    </w:p>
    <w:p w14:paraId="37189405" w14:textId="77777777" w:rsidR="00D454EA" w:rsidRDefault="00D454EA" w:rsidP="00D454EA">
      <w:pPr>
        <w:bidi/>
        <w:jc w:val="both"/>
        <w:rPr>
          <w:rFonts w:cs="David" w:hint="cs"/>
          <w:u w:val="single"/>
          <w:rtl/>
        </w:rPr>
      </w:pPr>
    </w:p>
    <w:p w14:paraId="44F36107" w14:textId="77777777" w:rsidR="00D454EA" w:rsidRDefault="00D454EA" w:rsidP="00D454EA">
      <w:pPr>
        <w:bidi/>
        <w:jc w:val="both"/>
        <w:rPr>
          <w:rFonts w:cs="David" w:hint="cs"/>
          <w:rtl/>
        </w:rPr>
      </w:pPr>
      <w:r>
        <w:rPr>
          <w:rFonts w:cs="David" w:hint="cs"/>
          <w:rtl/>
        </w:rPr>
        <w:t xml:space="preserve">            זכותכם המלאה לא לתת אימון בשר שלום שמחון כי גם אני לא נותן בו אימון. אף בן אדם לא ייתן אימון במישהו שלמען סידור עבודה מוצא לעצמו כזה מהלך. בסדר, זו זכותכם, אבל חבר הכנסת לוין – אתה אמרת, ובצדק, שאנחנו לא יכולים לתפור את החוקים שלנו לפי אישיותו הפוליטית הבעייתית של חבר סיעת העצמאות. </w:t>
      </w:r>
    </w:p>
    <w:p w14:paraId="47DE21E2" w14:textId="77777777" w:rsidR="00D454EA" w:rsidRDefault="00D454EA" w:rsidP="00D454EA">
      <w:pPr>
        <w:bidi/>
        <w:jc w:val="both"/>
        <w:rPr>
          <w:rFonts w:cs="David" w:hint="cs"/>
          <w:rtl/>
        </w:rPr>
      </w:pPr>
    </w:p>
    <w:p w14:paraId="2FC6BAD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5FB6901" w14:textId="77777777" w:rsidR="00D454EA" w:rsidRDefault="00D454EA" w:rsidP="00D454EA">
      <w:pPr>
        <w:bidi/>
        <w:jc w:val="both"/>
        <w:rPr>
          <w:rFonts w:cs="David" w:hint="cs"/>
          <w:u w:val="single"/>
          <w:rtl/>
        </w:rPr>
      </w:pPr>
    </w:p>
    <w:p w14:paraId="48F83875" w14:textId="77777777" w:rsidR="00D454EA" w:rsidRDefault="00D454EA" w:rsidP="00D454EA">
      <w:pPr>
        <w:bidi/>
        <w:jc w:val="both"/>
        <w:rPr>
          <w:rFonts w:cs="David" w:hint="cs"/>
          <w:rtl/>
        </w:rPr>
      </w:pPr>
      <w:r>
        <w:rPr>
          <w:rFonts w:cs="David" w:hint="cs"/>
          <w:rtl/>
        </w:rPr>
        <w:t xml:space="preserve">            נו, באמת, מספיק. אני כל פעם צריך להגן על כבוד מינימאלי. דבר כשהוא יוכל לענות לך. הוא לא פה. מה זה נותן חלוקת הציונים הזו? מי קבע שאישיותו בעייתית? באמת, איזה מין התבטאות זו? </w:t>
      </w:r>
    </w:p>
    <w:p w14:paraId="759ACC53" w14:textId="77777777" w:rsidR="00D454EA" w:rsidRDefault="00D454EA" w:rsidP="00D454EA">
      <w:pPr>
        <w:bidi/>
        <w:jc w:val="both"/>
        <w:rPr>
          <w:rFonts w:cs="David" w:hint="cs"/>
          <w:rtl/>
        </w:rPr>
      </w:pPr>
    </w:p>
    <w:p w14:paraId="4E9D749A" w14:textId="77777777" w:rsidR="00D454EA" w:rsidRPr="0019784D" w:rsidRDefault="00D454EA" w:rsidP="00D454EA">
      <w:pPr>
        <w:bidi/>
        <w:jc w:val="both"/>
        <w:rPr>
          <w:rFonts w:cs="David" w:hint="cs"/>
          <w:u w:val="single"/>
          <w:rtl/>
        </w:rPr>
      </w:pPr>
      <w:r w:rsidRPr="0019784D">
        <w:rPr>
          <w:rFonts w:cs="David" w:hint="cs"/>
          <w:u w:val="single"/>
          <w:rtl/>
        </w:rPr>
        <w:t>דב חנין:</w:t>
      </w:r>
    </w:p>
    <w:p w14:paraId="098F19E1" w14:textId="77777777" w:rsidR="00D454EA" w:rsidRDefault="00D454EA" w:rsidP="00D454EA">
      <w:pPr>
        <w:bidi/>
        <w:jc w:val="both"/>
        <w:rPr>
          <w:rFonts w:cs="David" w:hint="cs"/>
          <w:rtl/>
        </w:rPr>
      </w:pPr>
    </w:p>
    <w:p w14:paraId="51E08FB9" w14:textId="77777777" w:rsidR="00D454EA" w:rsidRDefault="00D454EA" w:rsidP="00D454EA">
      <w:pPr>
        <w:bidi/>
        <w:jc w:val="both"/>
        <w:rPr>
          <w:rFonts w:cs="David" w:hint="cs"/>
          <w:rtl/>
        </w:rPr>
      </w:pPr>
      <w:r>
        <w:rPr>
          <w:rFonts w:cs="David" w:hint="cs"/>
          <w:rtl/>
        </w:rPr>
        <w:tab/>
        <w:t xml:space="preserve">אני מדבר בכבוד מינימאלי. </w:t>
      </w:r>
    </w:p>
    <w:p w14:paraId="2EF694E2" w14:textId="77777777" w:rsidR="00D454EA" w:rsidRDefault="00D454EA" w:rsidP="00D454EA">
      <w:pPr>
        <w:bidi/>
        <w:jc w:val="both"/>
        <w:rPr>
          <w:rFonts w:cs="David" w:hint="cs"/>
          <w:rtl/>
        </w:rPr>
      </w:pPr>
    </w:p>
    <w:p w14:paraId="44BA726D" w14:textId="77777777" w:rsidR="00D454EA" w:rsidRDefault="00D454EA" w:rsidP="00D454EA">
      <w:pPr>
        <w:bidi/>
        <w:jc w:val="both"/>
        <w:rPr>
          <w:rFonts w:cs="David" w:hint="cs"/>
          <w:u w:val="single"/>
          <w:rtl/>
        </w:rPr>
      </w:pPr>
      <w:r>
        <w:rPr>
          <w:rFonts w:cs="David" w:hint="cs"/>
          <w:u w:val="single"/>
          <w:rtl/>
        </w:rPr>
        <w:t>שלמה מולה:</w:t>
      </w:r>
    </w:p>
    <w:p w14:paraId="3FC48EA6" w14:textId="77777777" w:rsidR="00D454EA" w:rsidRDefault="00D454EA" w:rsidP="00D454EA">
      <w:pPr>
        <w:bidi/>
        <w:jc w:val="both"/>
        <w:rPr>
          <w:rFonts w:cs="David" w:hint="cs"/>
          <w:u w:val="single"/>
          <w:rtl/>
        </w:rPr>
      </w:pPr>
    </w:p>
    <w:p w14:paraId="72A141FB" w14:textId="77777777" w:rsidR="00D454EA" w:rsidRDefault="00D454EA" w:rsidP="00D454EA">
      <w:pPr>
        <w:bidi/>
        <w:jc w:val="both"/>
        <w:rPr>
          <w:rFonts w:cs="David" w:hint="cs"/>
          <w:rtl/>
        </w:rPr>
      </w:pPr>
      <w:r>
        <w:rPr>
          <w:rFonts w:cs="David" w:hint="cs"/>
          <w:rtl/>
        </w:rPr>
        <w:t xml:space="preserve">            דע לך שאתה כאן עושה טעות. </w:t>
      </w:r>
    </w:p>
    <w:p w14:paraId="2F6D258F" w14:textId="77777777" w:rsidR="00D454EA" w:rsidRDefault="00D454EA" w:rsidP="00D454EA">
      <w:pPr>
        <w:bidi/>
        <w:jc w:val="both"/>
        <w:rPr>
          <w:rFonts w:cs="David" w:hint="cs"/>
          <w:rtl/>
        </w:rPr>
      </w:pPr>
    </w:p>
    <w:p w14:paraId="09469DAB"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51B5DDE" w14:textId="77777777" w:rsidR="00D454EA" w:rsidRDefault="00D454EA" w:rsidP="00D454EA">
      <w:pPr>
        <w:bidi/>
        <w:jc w:val="both"/>
        <w:rPr>
          <w:rFonts w:cs="David" w:hint="cs"/>
          <w:u w:val="single"/>
          <w:rtl/>
        </w:rPr>
      </w:pPr>
    </w:p>
    <w:p w14:paraId="35ED090E" w14:textId="77777777" w:rsidR="00D454EA" w:rsidRDefault="00D454EA" w:rsidP="00D454EA">
      <w:pPr>
        <w:bidi/>
        <w:jc w:val="both"/>
        <w:rPr>
          <w:rFonts w:cs="David" w:hint="cs"/>
          <w:rtl/>
        </w:rPr>
      </w:pPr>
      <w:r>
        <w:rPr>
          <w:rFonts w:cs="David" w:hint="cs"/>
          <w:rtl/>
        </w:rPr>
        <w:t xml:space="preserve">            אני עושה טעות? </w:t>
      </w:r>
    </w:p>
    <w:p w14:paraId="61813E38" w14:textId="77777777" w:rsidR="00D454EA" w:rsidRDefault="00D454EA" w:rsidP="00D454EA">
      <w:pPr>
        <w:bidi/>
        <w:jc w:val="both"/>
        <w:rPr>
          <w:rFonts w:cs="David" w:hint="cs"/>
          <w:rtl/>
        </w:rPr>
      </w:pPr>
    </w:p>
    <w:p w14:paraId="363CC5E8" w14:textId="77777777" w:rsidR="00D454EA" w:rsidRDefault="00D454EA" w:rsidP="00D454EA">
      <w:pPr>
        <w:bidi/>
        <w:jc w:val="both"/>
        <w:rPr>
          <w:rFonts w:cs="David" w:hint="cs"/>
          <w:u w:val="single"/>
          <w:rtl/>
        </w:rPr>
      </w:pPr>
      <w:r>
        <w:rPr>
          <w:rFonts w:cs="David" w:hint="cs"/>
          <w:u w:val="single"/>
          <w:rtl/>
        </w:rPr>
        <w:t>דב חנין:</w:t>
      </w:r>
    </w:p>
    <w:p w14:paraId="54812DC5" w14:textId="77777777" w:rsidR="00D454EA" w:rsidRDefault="00D454EA" w:rsidP="00D454EA">
      <w:pPr>
        <w:bidi/>
        <w:jc w:val="both"/>
        <w:rPr>
          <w:rFonts w:cs="David" w:hint="cs"/>
          <w:u w:val="single"/>
          <w:rtl/>
        </w:rPr>
      </w:pPr>
    </w:p>
    <w:p w14:paraId="7AC5CC42" w14:textId="77777777" w:rsidR="00D454EA" w:rsidRDefault="00D454EA" w:rsidP="00D454EA">
      <w:pPr>
        <w:bidi/>
        <w:jc w:val="both"/>
        <w:rPr>
          <w:rFonts w:cs="David" w:hint="cs"/>
          <w:rtl/>
        </w:rPr>
      </w:pPr>
      <w:r>
        <w:rPr>
          <w:rFonts w:cs="David" w:hint="cs"/>
          <w:rtl/>
        </w:rPr>
        <w:t xml:space="preserve">            זכותך, חבר הכנסת לוין גם לא רק להביע אי אמון בשר שמחון אלא גם בחבר סיעתך, חבר הכנסת כץ, שהוא יושב ראש ועדת העבודה והרווחה. זכותך להביע בו אי אימון. זכותך לחשוב שאולי הוא לא יהיה מספיק לוחמני להגנת הדברים שאתה מאמין בהם. אבל לא חבר הכנסת כץ ולא חבר הכנסת שמחון מצדיקים כיפוף כללי העבודה של הכנסת ולא זה ולא זה מצדיקים שבגלל אי האמון בהם אנחנו נייצר נורמות חדשות לגמרי בכנסת. </w:t>
      </w:r>
    </w:p>
    <w:p w14:paraId="1139FD2F" w14:textId="77777777" w:rsidR="00D454EA" w:rsidRDefault="00D454EA" w:rsidP="00D454EA">
      <w:pPr>
        <w:bidi/>
        <w:jc w:val="both"/>
        <w:rPr>
          <w:rFonts w:cs="David" w:hint="cs"/>
          <w:rtl/>
        </w:rPr>
      </w:pPr>
    </w:p>
    <w:p w14:paraId="78B2BBA1" w14:textId="77777777" w:rsidR="00D454EA" w:rsidRDefault="00D454EA" w:rsidP="00D454EA">
      <w:pPr>
        <w:bidi/>
        <w:jc w:val="both"/>
        <w:rPr>
          <w:rFonts w:cs="David"/>
          <w:rtl/>
        </w:rPr>
      </w:pPr>
      <w:r>
        <w:rPr>
          <w:rFonts w:cs="David" w:hint="cs"/>
          <w:rtl/>
        </w:rPr>
        <w:tab/>
        <w:t xml:space="preserve">למה אני מתכוון, אדוני היושב ראש? </w:t>
      </w:r>
    </w:p>
    <w:p w14:paraId="7BD4FB3B" w14:textId="77777777" w:rsidR="00D454EA" w:rsidRDefault="00D454EA" w:rsidP="00D454EA">
      <w:pPr>
        <w:bidi/>
        <w:jc w:val="both"/>
        <w:rPr>
          <w:rFonts w:cs="David" w:hint="cs"/>
          <w:rtl/>
        </w:rPr>
      </w:pPr>
    </w:p>
    <w:p w14:paraId="34B70E6E"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DB15F82" w14:textId="77777777" w:rsidR="00D454EA" w:rsidRDefault="00D454EA" w:rsidP="00D454EA">
      <w:pPr>
        <w:bidi/>
        <w:jc w:val="both"/>
        <w:rPr>
          <w:rFonts w:cs="David" w:hint="cs"/>
          <w:u w:val="single"/>
          <w:rtl/>
        </w:rPr>
      </w:pPr>
    </w:p>
    <w:p w14:paraId="48A9FE5B" w14:textId="77777777" w:rsidR="00D454EA" w:rsidRDefault="00D454EA" w:rsidP="00D454EA">
      <w:pPr>
        <w:bidi/>
        <w:jc w:val="both"/>
        <w:rPr>
          <w:rFonts w:cs="David" w:hint="cs"/>
          <w:rtl/>
        </w:rPr>
      </w:pPr>
      <w:r>
        <w:rPr>
          <w:rFonts w:cs="David" w:hint="cs"/>
          <w:rtl/>
        </w:rPr>
        <w:tab/>
        <w:t xml:space="preserve">תקצר בבקשה, אי אפשר שזה יהיה כל פעם נאום של שעה. </w:t>
      </w:r>
    </w:p>
    <w:p w14:paraId="3C8FB3EA" w14:textId="77777777" w:rsidR="00D454EA" w:rsidRDefault="00D454EA" w:rsidP="00D454EA">
      <w:pPr>
        <w:bidi/>
        <w:jc w:val="both"/>
        <w:rPr>
          <w:rFonts w:cs="David" w:hint="cs"/>
          <w:rtl/>
        </w:rPr>
      </w:pPr>
    </w:p>
    <w:p w14:paraId="6FF5DD17" w14:textId="77777777" w:rsidR="00D454EA" w:rsidRDefault="00D454EA" w:rsidP="00D454EA">
      <w:pPr>
        <w:bidi/>
        <w:jc w:val="both"/>
        <w:rPr>
          <w:rFonts w:cs="David" w:hint="cs"/>
          <w:u w:val="single"/>
          <w:rtl/>
        </w:rPr>
      </w:pPr>
      <w:r>
        <w:rPr>
          <w:rFonts w:cs="David" w:hint="cs"/>
          <w:u w:val="single"/>
          <w:rtl/>
        </w:rPr>
        <w:t>דב חנין:</w:t>
      </w:r>
    </w:p>
    <w:p w14:paraId="462FA754" w14:textId="77777777" w:rsidR="00D454EA" w:rsidRDefault="00D454EA" w:rsidP="00D454EA">
      <w:pPr>
        <w:bidi/>
        <w:jc w:val="both"/>
        <w:rPr>
          <w:rFonts w:cs="David" w:hint="cs"/>
          <w:u w:val="single"/>
          <w:rtl/>
        </w:rPr>
      </w:pPr>
    </w:p>
    <w:p w14:paraId="2D33119E" w14:textId="77777777" w:rsidR="00D454EA" w:rsidRDefault="00D454EA" w:rsidP="00D454EA">
      <w:pPr>
        <w:bidi/>
        <w:jc w:val="both"/>
        <w:rPr>
          <w:rFonts w:cs="David" w:hint="cs"/>
          <w:rtl/>
        </w:rPr>
      </w:pPr>
      <w:r>
        <w:rPr>
          <w:rFonts w:cs="David" w:hint="cs"/>
          <w:rtl/>
        </w:rPr>
        <w:t xml:space="preserve">            זה לא כל פעם. אפשר לחשוב שכל פעם אנחנו עושים מהלכים מרחיקי לכת. אני דיברתי במצטבר 3 וחצי דקות אם הרבה הפרעות באמצע.  </w:t>
      </w:r>
    </w:p>
    <w:p w14:paraId="1B37948C" w14:textId="77777777" w:rsidR="00D454EA" w:rsidRDefault="00D454EA" w:rsidP="00D454EA">
      <w:pPr>
        <w:bidi/>
        <w:jc w:val="both"/>
        <w:rPr>
          <w:rFonts w:cs="David" w:hint="cs"/>
          <w:rtl/>
        </w:rPr>
      </w:pPr>
    </w:p>
    <w:p w14:paraId="3E4A708A" w14:textId="77777777" w:rsidR="00D454EA" w:rsidRDefault="00D454EA" w:rsidP="00D454EA">
      <w:pPr>
        <w:bidi/>
        <w:jc w:val="both"/>
        <w:rPr>
          <w:rFonts w:cs="David" w:hint="cs"/>
          <w:rtl/>
        </w:rPr>
      </w:pPr>
      <w:r>
        <w:rPr>
          <w:rFonts w:cs="David" w:hint="cs"/>
          <w:rtl/>
        </w:rPr>
        <w:t xml:space="preserve">            למה אני מתכוון? אנחנו עושים פה מהלך שהוא בעייתי בשני מישורים. פעם ראשונה מוקמת פה ועדה משותפת לחוק נקודתי, פשוט, קצר, שאם אתם מתנגדים לו  אתם יכולים להפיל אותו בוועדה, מה הבעיה? ועדת העבודה והרווחה הרכבה ידוע, יש לכם רוב – תפילו אותו בוועדה. למה לשבור את כל כללי העבודה של הכנסת? </w:t>
      </w:r>
    </w:p>
    <w:p w14:paraId="48CC2205" w14:textId="77777777" w:rsidR="00D454EA" w:rsidRDefault="00D454EA" w:rsidP="00D454EA">
      <w:pPr>
        <w:bidi/>
        <w:jc w:val="both"/>
        <w:rPr>
          <w:rFonts w:cs="David" w:hint="cs"/>
          <w:rtl/>
        </w:rPr>
      </w:pPr>
    </w:p>
    <w:p w14:paraId="5A41E305" w14:textId="77777777" w:rsidR="00D454EA" w:rsidRDefault="00D454EA" w:rsidP="00D454EA">
      <w:pPr>
        <w:bidi/>
        <w:jc w:val="both"/>
        <w:rPr>
          <w:rFonts w:cs="David" w:hint="cs"/>
          <w:rtl/>
        </w:rPr>
      </w:pPr>
      <w:r>
        <w:rPr>
          <w:rFonts w:cs="David" w:hint="cs"/>
          <w:rtl/>
        </w:rPr>
        <w:t xml:space="preserve">            פעם שניה – שאתה, לצערי, אדוני היושב ראש, מפר את כללי הכנסת, כללי העבודה של הכנסת, ואני אומר את זה בצער - קשור להרכב הוועדה המשותפת עצמה. בוועדה המשותפת, אם אני קורא נכון את סעיף 97כג', בראשה של הוועדה המשותפת יעמוד חבר כנסת מאותה ועדה שהעניין נוגע לה יותר מבחינת תפקידיה. למה העניין  הזה בכלל נוגע לוועדת הכנסת, כי הוא הגיע במקרה לוועדת הכנסת לצורך חלוקה בין ועדות? </w:t>
      </w:r>
    </w:p>
    <w:p w14:paraId="2CAF226A" w14:textId="77777777" w:rsidR="00D454EA" w:rsidRDefault="00D454EA" w:rsidP="00D454EA">
      <w:pPr>
        <w:bidi/>
        <w:jc w:val="both"/>
        <w:rPr>
          <w:rFonts w:cs="David" w:hint="cs"/>
          <w:rtl/>
        </w:rPr>
      </w:pPr>
    </w:p>
    <w:p w14:paraId="55C8100D"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71CB0DD" w14:textId="77777777" w:rsidR="00D454EA" w:rsidRDefault="00D454EA" w:rsidP="00D454EA">
      <w:pPr>
        <w:bidi/>
        <w:jc w:val="both"/>
        <w:rPr>
          <w:rFonts w:cs="David" w:hint="cs"/>
          <w:u w:val="single"/>
          <w:rtl/>
        </w:rPr>
      </w:pPr>
    </w:p>
    <w:p w14:paraId="22BA0EF0" w14:textId="77777777" w:rsidR="00D454EA" w:rsidRDefault="00D454EA" w:rsidP="00D454EA">
      <w:pPr>
        <w:bidi/>
        <w:jc w:val="both"/>
        <w:rPr>
          <w:rFonts w:cs="David" w:hint="cs"/>
          <w:rtl/>
        </w:rPr>
      </w:pPr>
      <w:r>
        <w:rPr>
          <w:rFonts w:cs="David" w:hint="cs"/>
          <w:rtl/>
        </w:rPr>
        <w:t xml:space="preserve">            הוא נוגע כי יש לו השלכה גם על הלכי המינויים בתוך הכנסת. </w:t>
      </w:r>
    </w:p>
    <w:p w14:paraId="56DBE261" w14:textId="77777777" w:rsidR="00D454EA" w:rsidRDefault="00D454EA" w:rsidP="00D454EA">
      <w:pPr>
        <w:bidi/>
        <w:jc w:val="both"/>
        <w:rPr>
          <w:rFonts w:cs="David" w:hint="cs"/>
          <w:rtl/>
        </w:rPr>
      </w:pPr>
    </w:p>
    <w:p w14:paraId="4C88913C" w14:textId="77777777" w:rsidR="00D454EA" w:rsidRDefault="00D454EA" w:rsidP="00D454EA">
      <w:pPr>
        <w:bidi/>
        <w:jc w:val="both"/>
        <w:rPr>
          <w:rFonts w:cs="David" w:hint="cs"/>
          <w:u w:val="single"/>
          <w:rtl/>
        </w:rPr>
      </w:pPr>
      <w:r>
        <w:rPr>
          <w:rFonts w:cs="David" w:hint="cs"/>
          <w:u w:val="single"/>
          <w:rtl/>
        </w:rPr>
        <w:t>אחמד טיבי:</w:t>
      </w:r>
    </w:p>
    <w:p w14:paraId="2E387726" w14:textId="77777777" w:rsidR="00D454EA" w:rsidRDefault="00D454EA" w:rsidP="00D454EA">
      <w:pPr>
        <w:bidi/>
        <w:jc w:val="both"/>
        <w:rPr>
          <w:rFonts w:cs="David" w:hint="cs"/>
          <w:u w:val="single"/>
          <w:rtl/>
        </w:rPr>
      </w:pPr>
    </w:p>
    <w:p w14:paraId="473FCA2A" w14:textId="77777777" w:rsidR="00D454EA" w:rsidRDefault="00D454EA" w:rsidP="00D454EA">
      <w:pPr>
        <w:bidi/>
        <w:jc w:val="both"/>
        <w:rPr>
          <w:rFonts w:cs="David" w:hint="cs"/>
          <w:rtl/>
        </w:rPr>
      </w:pPr>
      <w:r>
        <w:rPr>
          <w:rFonts w:cs="David" w:hint="cs"/>
          <w:rtl/>
        </w:rPr>
        <w:t xml:space="preserve">            אין קשר. אין קשר. החוק לא חלק על הכנסת, מה קרה לך? </w:t>
      </w:r>
    </w:p>
    <w:p w14:paraId="753B9388" w14:textId="77777777" w:rsidR="00D454EA" w:rsidRDefault="00D454EA" w:rsidP="00D454EA">
      <w:pPr>
        <w:bidi/>
        <w:jc w:val="both"/>
        <w:rPr>
          <w:rFonts w:cs="David" w:hint="cs"/>
          <w:rtl/>
        </w:rPr>
      </w:pPr>
    </w:p>
    <w:p w14:paraId="0997C64A"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E9EBE5B" w14:textId="77777777" w:rsidR="00D454EA" w:rsidRDefault="00D454EA" w:rsidP="00D454EA">
      <w:pPr>
        <w:bidi/>
        <w:jc w:val="both"/>
        <w:rPr>
          <w:rFonts w:cs="David" w:hint="cs"/>
          <w:u w:val="single"/>
          <w:rtl/>
        </w:rPr>
      </w:pPr>
    </w:p>
    <w:p w14:paraId="4AF968BF" w14:textId="77777777" w:rsidR="00D454EA" w:rsidRDefault="00D454EA" w:rsidP="00D454EA">
      <w:pPr>
        <w:bidi/>
        <w:jc w:val="both"/>
        <w:rPr>
          <w:rFonts w:cs="David" w:hint="cs"/>
          <w:rtl/>
        </w:rPr>
      </w:pPr>
      <w:r>
        <w:rPr>
          <w:rFonts w:cs="David" w:hint="cs"/>
          <w:rtl/>
        </w:rPr>
        <w:t>            חבר הכנסת טיבי, לחוק הזה יש משמעויות אדירות, הרבה מעבר ל - -</w:t>
      </w:r>
    </w:p>
    <w:p w14:paraId="5D34505C" w14:textId="77777777" w:rsidR="00D454EA" w:rsidRDefault="00D454EA" w:rsidP="00D454EA">
      <w:pPr>
        <w:bidi/>
        <w:jc w:val="both"/>
        <w:rPr>
          <w:rFonts w:cs="David" w:hint="cs"/>
          <w:rtl/>
        </w:rPr>
      </w:pPr>
    </w:p>
    <w:p w14:paraId="3AFBC59E" w14:textId="77777777" w:rsidR="00D454EA" w:rsidRPr="002F0750" w:rsidRDefault="00D454EA" w:rsidP="00D454EA">
      <w:pPr>
        <w:bidi/>
        <w:jc w:val="both"/>
        <w:rPr>
          <w:rFonts w:cs="David" w:hint="cs"/>
          <w:u w:val="single"/>
          <w:rtl/>
        </w:rPr>
      </w:pPr>
      <w:r w:rsidRPr="002F0750">
        <w:rPr>
          <w:rFonts w:cs="David" w:hint="cs"/>
          <w:u w:val="single"/>
          <w:rtl/>
        </w:rPr>
        <w:t>אחמד טיבי:</w:t>
      </w:r>
    </w:p>
    <w:p w14:paraId="67D92353" w14:textId="77777777" w:rsidR="00D454EA" w:rsidRDefault="00D454EA" w:rsidP="00D454EA">
      <w:pPr>
        <w:bidi/>
        <w:jc w:val="both"/>
        <w:rPr>
          <w:rFonts w:cs="David" w:hint="cs"/>
          <w:rtl/>
        </w:rPr>
      </w:pPr>
    </w:p>
    <w:p w14:paraId="102D1AB2" w14:textId="77777777" w:rsidR="00D454EA" w:rsidRDefault="00D454EA" w:rsidP="00D454EA">
      <w:pPr>
        <w:bidi/>
        <w:jc w:val="both"/>
        <w:rPr>
          <w:rFonts w:cs="David" w:hint="cs"/>
          <w:rtl/>
        </w:rPr>
      </w:pPr>
      <w:r>
        <w:rPr>
          <w:rFonts w:cs="David" w:hint="cs"/>
          <w:rtl/>
        </w:rPr>
        <w:tab/>
        <w:t xml:space="preserve">לא קשור לוועדת הכנסת. קשור לוועדת העבודה, אדוני. </w:t>
      </w:r>
    </w:p>
    <w:p w14:paraId="2D65D597" w14:textId="77777777" w:rsidR="00D454EA" w:rsidRDefault="00D454EA" w:rsidP="00D454EA">
      <w:pPr>
        <w:bidi/>
        <w:jc w:val="both"/>
        <w:rPr>
          <w:rFonts w:cs="David" w:hint="cs"/>
          <w:rtl/>
        </w:rPr>
      </w:pPr>
    </w:p>
    <w:p w14:paraId="36BFBACD" w14:textId="77777777" w:rsidR="00D454EA" w:rsidRPr="002F0750" w:rsidRDefault="00D454EA" w:rsidP="00D454EA">
      <w:pPr>
        <w:bidi/>
        <w:jc w:val="both"/>
        <w:rPr>
          <w:rFonts w:cs="David" w:hint="cs"/>
          <w:u w:val="single"/>
          <w:rtl/>
        </w:rPr>
      </w:pPr>
      <w:r w:rsidRPr="002F0750">
        <w:rPr>
          <w:rFonts w:cs="David" w:hint="cs"/>
          <w:u w:val="single"/>
          <w:rtl/>
        </w:rPr>
        <w:t>היו"</w:t>
      </w:r>
      <w:r>
        <w:rPr>
          <w:rFonts w:cs="David" w:hint="cs"/>
          <w:u w:val="single"/>
          <w:rtl/>
        </w:rPr>
        <w:t>ר יריב לוין</w:t>
      </w:r>
    </w:p>
    <w:p w14:paraId="746E261B" w14:textId="77777777" w:rsidR="00D454EA" w:rsidRDefault="00D454EA" w:rsidP="00D454EA">
      <w:pPr>
        <w:bidi/>
        <w:jc w:val="both"/>
        <w:rPr>
          <w:rFonts w:cs="David" w:hint="cs"/>
          <w:rtl/>
        </w:rPr>
      </w:pPr>
    </w:p>
    <w:p w14:paraId="40B8DFA1" w14:textId="77777777" w:rsidR="00D454EA" w:rsidRDefault="00D454EA" w:rsidP="00D454EA">
      <w:pPr>
        <w:bidi/>
        <w:jc w:val="both"/>
        <w:rPr>
          <w:rFonts w:cs="David" w:hint="cs"/>
          <w:rtl/>
        </w:rPr>
      </w:pPr>
      <w:r>
        <w:rPr>
          <w:rFonts w:cs="David" w:hint="cs"/>
          <w:rtl/>
        </w:rPr>
        <w:tab/>
        <w:t>כפי שאתה יודע מצוין, לחוק הזה  - -</w:t>
      </w:r>
    </w:p>
    <w:p w14:paraId="0F680D37" w14:textId="77777777" w:rsidR="00D454EA" w:rsidRDefault="00D454EA" w:rsidP="00D454EA">
      <w:pPr>
        <w:bidi/>
        <w:jc w:val="both"/>
        <w:rPr>
          <w:rFonts w:cs="David" w:hint="cs"/>
          <w:rtl/>
        </w:rPr>
      </w:pPr>
    </w:p>
    <w:p w14:paraId="25CFB5C6" w14:textId="77777777" w:rsidR="00D454EA" w:rsidRDefault="00D454EA" w:rsidP="00D454EA">
      <w:pPr>
        <w:bidi/>
        <w:jc w:val="both"/>
        <w:rPr>
          <w:rFonts w:cs="David" w:hint="cs"/>
          <w:u w:val="single"/>
          <w:rtl/>
        </w:rPr>
      </w:pPr>
      <w:r>
        <w:rPr>
          <w:rFonts w:cs="David" w:hint="cs"/>
          <w:u w:val="single"/>
          <w:rtl/>
        </w:rPr>
        <w:t>דב חנין:</w:t>
      </w:r>
    </w:p>
    <w:p w14:paraId="2C7D28A6" w14:textId="77777777" w:rsidR="00D454EA" w:rsidRDefault="00D454EA" w:rsidP="00D454EA">
      <w:pPr>
        <w:bidi/>
        <w:jc w:val="both"/>
        <w:rPr>
          <w:rFonts w:cs="David" w:hint="cs"/>
          <w:u w:val="single"/>
          <w:rtl/>
        </w:rPr>
      </w:pPr>
    </w:p>
    <w:p w14:paraId="588D393A" w14:textId="77777777" w:rsidR="00D454EA" w:rsidRDefault="00D454EA" w:rsidP="00D454EA">
      <w:pPr>
        <w:bidi/>
        <w:jc w:val="both"/>
        <w:rPr>
          <w:rFonts w:cs="David" w:hint="cs"/>
          <w:rtl/>
        </w:rPr>
      </w:pPr>
      <w:r>
        <w:rPr>
          <w:rFonts w:cs="David" w:hint="cs"/>
          <w:rtl/>
        </w:rPr>
        <w:t>            חבר הכנסת לוין, החוק הזה לא קשור לכנסת, הוא קשור, קודם כל לוועדת העבודה והרווחה. ואם אתה תאמר שלדעתך החוק קשור לכנסת אני אומר לך שוב בצער שאתה מכופף- -</w:t>
      </w:r>
    </w:p>
    <w:p w14:paraId="3CD94681" w14:textId="77777777" w:rsidR="00D454EA" w:rsidRDefault="00D454EA" w:rsidP="00D454EA">
      <w:pPr>
        <w:bidi/>
        <w:jc w:val="both"/>
        <w:rPr>
          <w:rFonts w:cs="David" w:hint="cs"/>
          <w:rtl/>
        </w:rPr>
      </w:pPr>
    </w:p>
    <w:p w14:paraId="767293EF"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4A22632" w14:textId="77777777" w:rsidR="00D454EA" w:rsidRDefault="00D454EA" w:rsidP="00D454EA">
      <w:pPr>
        <w:bidi/>
        <w:jc w:val="both"/>
        <w:rPr>
          <w:rFonts w:cs="David" w:hint="cs"/>
          <w:u w:val="single"/>
          <w:rtl/>
        </w:rPr>
      </w:pPr>
    </w:p>
    <w:p w14:paraId="7BA01511" w14:textId="77777777" w:rsidR="00D454EA" w:rsidRDefault="00D454EA" w:rsidP="00D454EA">
      <w:pPr>
        <w:bidi/>
        <w:jc w:val="both"/>
        <w:rPr>
          <w:rFonts w:cs="David" w:hint="cs"/>
          <w:rtl/>
        </w:rPr>
      </w:pPr>
      <w:r>
        <w:rPr>
          <w:rFonts w:cs="David" w:hint="cs"/>
          <w:rtl/>
        </w:rPr>
        <w:t xml:space="preserve">            אמרתי שבמקרה הזה – לא פחות. </w:t>
      </w:r>
    </w:p>
    <w:p w14:paraId="47552343" w14:textId="77777777" w:rsidR="00D454EA" w:rsidRDefault="00D454EA" w:rsidP="00D454EA">
      <w:pPr>
        <w:bidi/>
        <w:jc w:val="both"/>
        <w:rPr>
          <w:rFonts w:cs="David" w:hint="cs"/>
          <w:rtl/>
        </w:rPr>
      </w:pPr>
    </w:p>
    <w:p w14:paraId="2836A55F" w14:textId="77777777" w:rsidR="00D454EA" w:rsidRDefault="00D454EA" w:rsidP="00D454EA">
      <w:pPr>
        <w:bidi/>
        <w:jc w:val="both"/>
        <w:rPr>
          <w:rFonts w:cs="David" w:hint="cs"/>
          <w:u w:val="single"/>
          <w:rtl/>
        </w:rPr>
      </w:pPr>
      <w:r>
        <w:rPr>
          <w:rFonts w:cs="David" w:hint="cs"/>
          <w:u w:val="single"/>
          <w:rtl/>
        </w:rPr>
        <w:t>דב חנין:</w:t>
      </w:r>
    </w:p>
    <w:p w14:paraId="5372F3CB" w14:textId="77777777" w:rsidR="00D454EA" w:rsidRDefault="00D454EA" w:rsidP="00D454EA">
      <w:pPr>
        <w:bidi/>
        <w:jc w:val="both"/>
        <w:rPr>
          <w:rFonts w:cs="David" w:hint="cs"/>
          <w:u w:val="single"/>
          <w:rtl/>
        </w:rPr>
      </w:pPr>
    </w:p>
    <w:p w14:paraId="7BFF9B1E" w14:textId="77777777" w:rsidR="00D454EA" w:rsidRDefault="00D454EA" w:rsidP="00D454EA">
      <w:pPr>
        <w:bidi/>
        <w:jc w:val="both"/>
        <w:rPr>
          <w:rFonts w:cs="David" w:hint="cs"/>
          <w:rtl/>
        </w:rPr>
      </w:pPr>
      <w:r>
        <w:rPr>
          <w:rFonts w:cs="David" w:hint="cs"/>
          <w:rtl/>
        </w:rPr>
        <w:tab/>
        <w:t xml:space="preserve">התקנות קובע </w:t>
      </w:r>
      <w:r>
        <w:rPr>
          <w:rFonts w:cs="David"/>
          <w:rtl/>
        </w:rPr>
        <w:t>–</w:t>
      </w:r>
      <w:r>
        <w:rPr>
          <w:rFonts w:cs="David" w:hint="cs"/>
          <w:rtl/>
        </w:rPr>
        <w:t xml:space="preserve"> יותר. </w:t>
      </w:r>
    </w:p>
    <w:p w14:paraId="17EECF14" w14:textId="77777777" w:rsidR="00D454EA" w:rsidRDefault="00D454EA" w:rsidP="00D454EA">
      <w:pPr>
        <w:bidi/>
        <w:jc w:val="both"/>
        <w:rPr>
          <w:rFonts w:cs="David" w:hint="cs"/>
          <w:rtl/>
        </w:rPr>
      </w:pPr>
    </w:p>
    <w:p w14:paraId="3F8AEB70"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F76F1DE" w14:textId="77777777" w:rsidR="00D454EA" w:rsidRDefault="00D454EA" w:rsidP="00D454EA">
      <w:pPr>
        <w:bidi/>
        <w:jc w:val="both"/>
        <w:rPr>
          <w:rFonts w:cs="David" w:hint="cs"/>
          <w:u w:val="single"/>
          <w:rtl/>
        </w:rPr>
      </w:pPr>
    </w:p>
    <w:p w14:paraId="2129A4BF" w14:textId="77777777" w:rsidR="00D454EA" w:rsidRDefault="00D454EA" w:rsidP="00D454EA">
      <w:pPr>
        <w:bidi/>
        <w:jc w:val="both"/>
        <w:rPr>
          <w:rFonts w:cs="David" w:hint="cs"/>
          <w:rtl/>
        </w:rPr>
      </w:pPr>
      <w:r>
        <w:rPr>
          <w:rFonts w:cs="David" w:hint="cs"/>
          <w:rtl/>
        </w:rPr>
        <w:tab/>
        <w:t>אמרתי שבמקרה הזה הוא לא פחות - -</w:t>
      </w:r>
    </w:p>
    <w:p w14:paraId="55A1F7B8" w14:textId="77777777" w:rsidR="00D454EA" w:rsidRDefault="00D454EA" w:rsidP="00D454EA">
      <w:pPr>
        <w:bidi/>
        <w:jc w:val="both"/>
        <w:rPr>
          <w:rFonts w:cs="David" w:hint="cs"/>
          <w:rtl/>
        </w:rPr>
      </w:pPr>
    </w:p>
    <w:p w14:paraId="41A940DC" w14:textId="77777777" w:rsidR="00D454EA" w:rsidRDefault="00D454EA" w:rsidP="00D454EA">
      <w:pPr>
        <w:bidi/>
        <w:jc w:val="both"/>
        <w:rPr>
          <w:rFonts w:cs="David" w:hint="cs"/>
          <w:u w:val="single"/>
          <w:rtl/>
        </w:rPr>
      </w:pPr>
      <w:r>
        <w:rPr>
          <w:rFonts w:cs="David" w:hint="cs"/>
          <w:u w:val="single"/>
          <w:rtl/>
        </w:rPr>
        <w:t>דב חנין:</w:t>
      </w:r>
    </w:p>
    <w:p w14:paraId="152A0ACC" w14:textId="77777777" w:rsidR="00D454EA" w:rsidRDefault="00D454EA" w:rsidP="00D454EA">
      <w:pPr>
        <w:bidi/>
        <w:jc w:val="both"/>
        <w:rPr>
          <w:rFonts w:cs="David" w:hint="cs"/>
          <w:u w:val="single"/>
          <w:rtl/>
        </w:rPr>
      </w:pPr>
    </w:p>
    <w:p w14:paraId="08ECE38B" w14:textId="77777777" w:rsidR="00D454EA" w:rsidRDefault="00D454EA" w:rsidP="00D454EA">
      <w:pPr>
        <w:bidi/>
        <w:jc w:val="both"/>
        <w:rPr>
          <w:rFonts w:cs="David" w:hint="cs"/>
          <w:rtl/>
        </w:rPr>
      </w:pPr>
      <w:r>
        <w:rPr>
          <w:rFonts w:cs="David" w:hint="cs"/>
          <w:rtl/>
        </w:rPr>
        <w:tab/>
        <w:t xml:space="preserve">אתה מסכים אתי שזה נוגע יותר לוועדת העבודה והרווחה? </w:t>
      </w:r>
    </w:p>
    <w:p w14:paraId="02E1FE27" w14:textId="77777777" w:rsidR="00D454EA" w:rsidRPr="002F0750" w:rsidRDefault="00D454EA" w:rsidP="00D454EA">
      <w:pPr>
        <w:bidi/>
        <w:jc w:val="both"/>
        <w:rPr>
          <w:rFonts w:cs="David" w:hint="cs"/>
          <w:rtl/>
        </w:rPr>
      </w:pPr>
    </w:p>
    <w:p w14:paraId="32DFC98D"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E440695" w14:textId="77777777" w:rsidR="00D454EA" w:rsidRDefault="00D454EA" w:rsidP="00D454EA">
      <w:pPr>
        <w:bidi/>
        <w:jc w:val="both"/>
        <w:rPr>
          <w:rFonts w:cs="David" w:hint="cs"/>
          <w:u w:val="single"/>
          <w:rtl/>
        </w:rPr>
      </w:pPr>
    </w:p>
    <w:p w14:paraId="22BD633D" w14:textId="77777777" w:rsidR="00D454EA" w:rsidRDefault="00D454EA" w:rsidP="00D454EA">
      <w:pPr>
        <w:bidi/>
        <w:jc w:val="both"/>
        <w:rPr>
          <w:rFonts w:cs="David" w:hint="cs"/>
          <w:rtl/>
        </w:rPr>
      </w:pPr>
      <w:r>
        <w:rPr>
          <w:rFonts w:cs="David" w:hint="cs"/>
          <w:rtl/>
        </w:rPr>
        <w:tab/>
        <w:t xml:space="preserve">התשובה </w:t>
      </w:r>
      <w:r>
        <w:rPr>
          <w:rFonts w:cs="David"/>
          <w:rtl/>
        </w:rPr>
        <w:t>–</w:t>
      </w:r>
      <w:r>
        <w:rPr>
          <w:rFonts w:cs="David" w:hint="cs"/>
          <w:rtl/>
        </w:rPr>
        <w:t xml:space="preserve"> לא. </w:t>
      </w:r>
    </w:p>
    <w:p w14:paraId="5694DE38" w14:textId="77777777" w:rsidR="00D454EA" w:rsidRDefault="00D454EA" w:rsidP="00D454EA">
      <w:pPr>
        <w:bidi/>
        <w:jc w:val="both"/>
        <w:rPr>
          <w:rFonts w:cs="David" w:hint="cs"/>
          <w:rtl/>
        </w:rPr>
      </w:pPr>
    </w:p>
    <w:p w14:paraId="281DF9FD" w14:textId="77777777" w:rsidR="00D454EA" w:rsidRDefault="00D454EA" w:rsidP="00D454EA">
      <w:pPr>
        <w:bidi/>
        <w:jc w:val="both"/>
        <w:rPr>
          <w:rFonts w:cs="David" w:hint="cs"/>
          <w:u w:val="single"/>
          <w:rtl/>
        </w:rPr>
      </w:pPr>
      <w:r>
        <w:rPr>
          <w:rFonts w:cs="David" w:hint="cs"/>
          <w:u w:val="single"/>
          <w:rtl/>
        </w:rPr>
        <w:t>דב חנין:</w:t>
      </w:r>
    </w:p>
    <w:p w14:paraId="210C2B1D" w14:textId="77777777" w:rsidR="00D454EA" w:rsidRDefault="00D454EA" w:rsidP="00D454EA">
      <w:pPr>
        <w:bidi/>
        <w:jc w:val="both"/>
        <w:rPr>
          <w:rFonts w:cs="David" w:hint="cs"/>
          <w:u w:val="single"/>
          <w:rtl/>
        </w:rPr>
      </w:pPr>
    </w:p>
    <w:p w14:paraId="6ADEC6F5" w14:textId="77777777" w:rsidR="00D454EA" w:rsidRDefault="00D454EA" w:rsidP="00D454EA">
      <w:pPr>
        <w:bidi/>
        <w:jc w:val="both"/>
        <w:rPr>
          <w:rFonts w:cs="David" w:hint="cs"/>
          <w:rtl/>
        </w:rPr>
      </w:pPr>
      <w:r>
        <w:rPr>
          <w:rFonts w:cs="David" w:hint="cs"/>
          <w:rtl/>
        </w:rPr>
        <w:t xml:space="preserve">            אתה חושב ששניהם שווים? </w:t>
      </w:r>
    </w:p>
    <w:p w14:paraId="7F839385" w14:textId="77777777" w:rsidR="00D454EA" w:rsidRDefault="00D454EA" w:rsidP="00D454EA">
      <w:pPr>
        <w:bidi/>
        <w:jc w:val="both"/>
        <w:rPr>
          <w:rFonts w:cs="David" w:hint="cs"/>
          <w:rtl/>
        </w:rPr>
      </w:pPr>
    </w:p>
    <w:p w14:paraId="75BF5285" w14:textId="77777777" w:rsidR="00D454EA" w:rsidRPr="002F0750" w:rsidRDefault="00D454EA" w:rsidP="00D454EA">
      <w:pPr>
        <w:bidi/>
        <w:jc w:val="both"/>
        <w:rPr>
          <w:rFonts w:cs="David" w:hint="cs"/>
          <w:u w:val="single"/>
          <w:rtl/>
        </w:rPr>
      </w:pPr>
      <w:r w:rsidRPr="002F0750">
        <w:rPr>
          <w:rFonts w:cs="David" w:hint="cs"/>
          <w:u w:val="single"/>
          <w:rtl/>
        </w:rPr>
        <w:t>היו"ר יריב לוין:</w:t>
      </w:r>
    </w:p>
    <w:p w14:paraId="47CDA63C" w14:textId="77777777" w:rsidR="00D454EA" w:rsidRDefault="00D454EA" w:rsidP="00D454EA">
      <w:pPr>
        <w:bidi/>
        <w:jc w:val="both"/>
        <w:rPr>
          <w:rFonts w:cs="David" w:hint="cs"/>
          <w:rtl/>
        </w:rPr>
      </w:pPr>
    </w:p>
    <w:p w14:paraId="376F379F" w14:textId="77777777" w:rsidR="00D454EA" w:rsidRDefault="00D454EA" w:rsidP="00D454EA">
      <w:pPr>
        <w:bidi/>
        <w:jc w:val="both"/>
        <w:rPr>
          <w:rFonts w:cs="David" w:hint="cs"/>
          <w:rtl/>
        </w:rPr>
      </w:pPr>
      <w:r>
        <w:rPr>
          <w:rFonts w:cs="David" w:hint="cs"/>
          <w:rtl/>
        </w:rPr>
        <w:tab/>
        <w:t xml:space="preserve">אני חושב ששניהם לפחות שווים. </w:t>
      </w:r>
    </w:p>
    <w:p w14:paraId="40B590D9" w14:textId="77777777" w:rsidR="00D454EA" w:rsidRDefault="00D454EA" w:rsidP="00D454EA">
      <w:pPr>
        <w:bidi/>
        <w:jc w:val="both"/>
        <w:rPr>
          <w:rFonts w:cs="David" w:hint="cs"/>
          <w:rtl/>
        </w:rPr>
      </w:pPr>
    </w:p>
    <w:p w14:paraId="1082B69E" w14:textId="77777777" w:rsidR="00D454EA" w:rsidRPr="002F0750" w:rsidRDefault="00D454EA" w:rsidP="00D454EA">
      <w:pPr>
        <w:bidi/>
        <w:jc w:val="both"/>
        <w:rPr>
          <w:rFonts w:cs="David" w:hint="cs"/>
          <w:u w:val="single"/>
          <w:rtl/>
        </w:rPr>
      </w:pPr>
      <w:r w:rsidRPr="002F0750">
        <w:rPr>
          <w:rFonts w:cs="David" w:hint="cs"/>
          <w:u w:val="single"/>
          <w:rtl/>
        </w:rPr>
        <w:t>דב חנין:</w:t>
      </w:r>
    </w:p>
    <w:p w14:paraId="01A48074" w14:textId="77777777" w:rsidR="00D454EA" w:rsidRDefault="00D454EA" w:rsidP="00D454EA">
      <w:pPr>
        <w:bidi/>
        <w:jc w:val="both"/>
        <w:rPr>
          <w:rFonts w:cs="David" w:hint="cs"/>
          <w:rtl/>
        </w:rPr>
      </w:pPr>
    </w:p>
    <w:p w14:paraId="1EE08655" w14:textId="77777777" w:rsidR="00D454EA" w:rsidRDefault="00D454EA" w:rsidP="00D454EA">
      <w:pPr>
        <w:bidi/>
        <w:jc w:val="both"/>
        <w:rPr>
          <w:rFonts w:cs="David" w:hint="cs"/>
          <w:rtl/>
        </w:rPr>
      </w:pPr>
      <w:r>
        <w:rPr>
          <w:rFonts w:cs="David" w:hint="cs"/>
          <w:rtl/>
        </w:rPr>
        <w:tab/>
        <w:t xml:space="preserve">אז צריכה לקבוע חוות הדעת של הייעוץ המשפטי. </w:t>
      </w:r>
    </w:p>
    <w:p w14:paraId="268E3A75" w14:textId="77777777" w:rsidR="00D454EA" w:rsidRDefault="00D454EA" w:rsidP="00D454EA">
      <w:pPr>
        <w:bidi/>
        <w:jc w:val="both"/>
        <w:rPr>
          <w:rFonts w:cs="David" w:hint="cs"/>
          <w:rtl/>
        </w:rPr>
      </w:pPr>
    </w:p>
    <w:p w14:paraId="396555B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F96EA77" w14:textId="77777777" w:rsidR="00D454EA" w:rsidRDefault="00D454EA" w:rsidP="00D454EA">
      <w:pPr>
        <w:bidi/>
        <w:jc w:val="both"/>
        <w:rPr>
          <w:rFonts w:cs="David" w:hint="cs"/>
          <w:u w:val="single"/>
          <w:rtl/>
        </w:rPr>
      </w:pPr>
    </w:p>
    <w:p w14:paraId="5BADE598" w14:textId="77777777" w:rsidR="00D454EA" w:rsidRDefault="00D454EA" w:rsidP="00D454EA">
      <w:pPr>
        <w:bidi/>
        <w:jc w:val="both"/>
        <w:rPr>
          <w:rFonts w:cs="David" w:hint="cs"/>
          <w:rtl/>
        </w:rPr>
      </w:pPr>
      <w:r>
        <w:rPr>
          <w:rFonts w:cs="David" w:hint="cs"/>
          <w:rtl/>
        </w:rPr>
        <w:t>            זו כבר מסקנה שאין לה שום בסיס. אני רק אזכיר לך דבר אחד, שאנחנו יצרנו כאן, בוועדה הזו, ועדה משותפת בראשותך, שאליה העברנו שורה של נושאים ויצרנו את הוועדה במיוחד משום שאתה מטפל בנושאים האלה ורצינו לאפשר לך לקדם את הטיפול הנקודתי, לבקשתך. אז לא שמעתי את כל הנאומים האלה, שלא - - , ולא עושים - -</w:t>
      </w:r>
    </w:p>
    <w:p w14:paraId="394DD68E" w14:textId="77777777" w:rsidR="00D454EA" w:rsidRDefault="00D454EA" w:rsidP="00D454EA">
      <w:pPr>
        <w:bidi/>
        <w:jc w:val="both"/>
        <w:rPr>
          <w:rFonts w:cs="David" w:hint="cs"/>
          <w:rtl/>
        </w:rPr>
      </w:pPr>
    </w:p>
    <w:p w14:paraId="7A2CD35C" w14:textId="77777777" w:rsidR="00D454EA" w:rsidRPr="002F0750" w:rsidRDefault="00D454EA" w:rsidP="00D454EA">
      <w:pPr>
        <w:bidi/>
        <w:jc w:val="both"/>
        <w:rPr>
          <w:rFonts w:cs="David" w:hint="cs"/>
          <w:u w:val="single"/>
          <w:rtl/>
        </w:rPr>
      </w:pPr>
      <w:r w:rsidRPr="002F0750">
        <w:rPr>
          <w:rFonts w:cs="David" w:hint="cs"/>
          <w:u w:val="single"/>
          <w:rtl/>
        </w:rPr>
        <w:t>קריאות:</w:t>
      </w:r>
    </w:p>
    <w:p w14:paraId="24B55F18" w14:textId="77777777" w:rsidR="00D454EA" w:rsidRDefault="00D454EA" w:rsidP="00D454EA">
      <w:pPr>
        <w:bidi/>
        <w:jc w:val="both"/>
        <w:rPr>
          <w:rFonts w:cs="David" w:hint="cs"/>
          <w:rtl/>
        </w:rPr>
      </w:pPr>
    </w:p>
    <w:p w14:paraId="5D0DDA22" w14:textId="77777777" w:rsidR="00D454EA" w:rsidRDefault="00D454EA" w:rsidP="00D454EA">
      <w:pPr>
        <w:numPr>
          <w:ilvl w:val="0"/>
          <w:numId w:val="2"/>
        </w:numPr>
        <w:autoSpaceDE w:val="0"/>
        <w:autoSpaceDN w:val="0"/>
        <w:bidi/>
        <w:jc w:val="both"/>
        <w:rPr>
          <w:rFonts w:cs="David" w:hint="cs"/>
          <w:rtl/>
        </w:rPr>
      </w:pPr>
      <w:r>
        <w:rPr>
          <w:rFonts w:cs="David" w:hint="cs"/>
          <w:rtl/>
        </w:rPr>
        <w:t xml:space="preserve">-- </w:t>
      </w:r>
    </w:p>
    <w:p w14:paraId="77762FF4" w14:textId="77777777" w:rsidR="00D454EA" w:rsidRDefault="00D454EA" w:rsidP="00D454EA">
      <w:pPr>
        <w:bidi/>
        <w:ind w:left="720"/>
        <w:jc w:val="both"/>
        <w:rPr>
          <w:rFonts w:cs="David" w:hint="cs"/>
          <w:rtl/>
        </w:rPr>
      </w:pPr>
    </w:p>
    <w:p w14:paraId="0C1A892C" w14:textId="77777777" w:rsidR="00D454EA" w:rsidRDefault="00D454EA" w:rsidP="00D454EA">
      <w:pPr>
        <w:bidi/>
        <w:jc w:val="both"/>
        <w:rPr>
          <w:rFonts w:cs="David" w:hint="cs"/>
          <w:u w:val="single"/>
          <w:rtl/>
        </w:rPr>
      </w:pPr>
      <w:r>
        <w:rPr>
          <w:rFonts w:cs="David" w:hint="cs"/>
          <w:u w:val="single"/>
          <w:rtl/>
        </w:rPr>
        <w:t>רחל אדטו:</w:t>
      </w:r>
    </w:p>
    <w:p w14:paraId="710D1541" w14:textId="77777777" w:rsidR="00D454EA" w:rsidRDefault="00D454EA" w:rsidP="00D454EA">
      <w:pPr>
        <w:bidi/>
        <w:jc w:val="both"/>
        <w:rPr>
          <w:rFonts w:cs="David" w:hint="cs"/>
          <w:u w:val="single"/>
          <w:rtl/>
        </w:rPr>
      </w:pPr>
    </w:p>
    <w:p w14:paraId="1DF54844" w14:textId="77777777" w:rsidR="00D454EA" w:rsidRDefault="00D454EA" w:rsidP="00D454EA">
      <w:pPr>
        <w:bidi/>
        <w:jc w:val="both"/>
        <w:rPr>
          <w:rFonts w:cs="David" w:hint="cs"/>
          <w:rtl/>
        </w:rPr>
      </w:pPr>
      <w:r>
        <w:rPr>
          <w:rFonts w:cs="David" w:hint="cs"/>
          <w:rtl/>
        </w:rPr>
        <w:t xml:space="preserve">            בטיפול שוטף, לא בהצעות חוק. </w:t>
      </w:r>
    </w:p>
    <w:p w14:paraId="65E210AC" w14:textId="77777777" w:rsidR="00D454EA" w:rsidRDefault="00D454EA" w:rsidP="00D454EA">
      <w:pPr>
        <w:bidi/>
        <w:jc w:val="both"/>
        <w:rPr>
          <w:rFonts w:cs="David" w:hint="cs"/>
          <w:rtl/>
        </w:rPr>
      </w:pPr>
    </w:p>
    <w:p w14:paraId="2CA68AA0" w14:textId="77777777" w:rsidR="00D454EA" w:rsidRDefault="00D454EA" w:rsidP="00D454EA">
      <w:pPr>
        <w:bidi/>
        <w:jc w:val="both"/>
        <w:rPr>
          <w:rFonts w:cs="David" w:hint="cs"/>
          <w:u w:val="single"/>
          <w:rtl/>
        </w:rPr>
      </w:pPr>
      <w:r>
        <w:rPr>
          <w:rFonts w:cs="David" w:hint="cs"/>
          <w:u w:val="single"/>
          <w:rtl/>
        </w:rPr>
        <w:t>דב חנין:</w:t>
      </w:r>
    </w:p>
    <w:p w14:paraId="0C20E46F" w14:textId="77777777" w:rsidR="00D454EA" w:rsidRDefault="00D454EA" w:rsidP="00D454EA">
      <w:pPr>
        <w:bidi/>
        <w:jc w:val="both"/>
        <w:rPr>
          <w:rFonts w:cs="David" w:hint="cs"/>
          <w:u w:val="single"/>
          <w:rtl/>
        </w:rPr>
      </w:pPr>
    </w:p>
    <w:p w14:paraId="64E834AA" w14:textId="77777777" w:rsidR="00D454EA" w:rsidRDefault="00D454EA" w:rsidP="00D454EA">
      <w:pPr>
        <w:bidi/>
        <w:jc w:val="both"/>
        <w:rPr>
          <w:rFonts w:cs="David" w:hint="cs"/>
          <w:rtl/>
        </w:rPr>
      </w:pPr>
      <w:r>
        <w:rPr>
          <w:rFonts w:cs="David" w:hint="cs"/>
          <w:rtl/>
        </w:rPr>
        <w:t xml:space="preserve">            אתה נותן דוגמה מצוינת – ועדות משותפות יש להן מקום. אף אחד לא מתנגד לוועדות משותפות. </w:t>
      </w:r>
    </w:p>
    <w:p w14:paraId="3B393C65" w14:textId="77777777" w:rsidR="00D454EA" w:rsidRDefault="00D454EA" w:rsidP="00D454EA">
      <w:pPr>
        <w:bidi/>
        <w:jc w:val="both"/>
        <w:rPr>
          <w:rFonts w:cs="David" w:hint="cs"/>
          <w:rtl/>
        </w:rPr>
      </w:pPr>
    </w:p>
    <w:p w14:paraId="1DCEB1FB"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D8EA202" w14:textId="77777777" w:rsidR="00D454EA" w:rsidRDefault="00D454EA" w:rsidP="00D454EA">
      <w:pPr>
        <w:bidi/>
        <w:jc w:val="both"/>
        <w:rPr>
          <w:rFonts w:cs="David" w:hint="cs"/>
          <w:u w:val="single"/>
          <w:rtl/>
        </w:rPr>
      </w:pPr>
    </w:p>
    <w:p w14:paraId="03E9E692" w14:textId="77777777" w:rsidR="00D454EA" w:rsidRDefault="00D454EA" w:rsidP="00D454EA">
      <w:pPr>
        <w:bidi/>
        <w:jc w:val="both"/>
        <w:rPr>
          <w:rFonts w:cs="David" w:hint="cs"/>
          <w:rtl/>
        </w:rPr>
      </w:pPr>
      <w:r>
        <w:rPr>
          <w:rFonts w:cs="David" w:hint="cs"/>
          <w:rtl/>
        </w:rPr>
        <w:tab/>
        <w:t xml:space="preserve">שמעתי קודם דעה אחרת. </w:t>
      </w:r>
    </w:p>
    <w:p w14:paraId="3F3F1939" w14:textId="77777777" w:rsidR="00D454EA" w:rsidRDefault="00D454EA" w:rsidP="00D454EA">
      <w:pPr>
        <w:bidi/>
        <w:jc w:val="both"/>
        <w:rPr>
          <w:rFonts w:cs="David" w:hint="cs"/>
          <w:u w:val="single"/>
          <w:rtl/>
        </w:rPr>
      </w:pPr>
      <w:r>
        <w:rPr>
          <w:rFonts w:cs="David" w:hint="cs"/>
          <w:u w:val="single"/>
          <w:rtl/>
        </w:rPr>
        <w:t>דב חנין:</w:t>
      </w:r>
    </w:p>
    <w:p w14:paraId="72B783A9" w14:textId="77777777" w:rsidR="00D454EA" w:rsidRDefault="00D454EA" w:rsidP="00D454EA">
      <w:pPr>
        <w:bidi/>
        <w:jc w:val="both"/>
        <w:rPr>
          <w:rFonts w:cs="David" w:hint="cs"/>
          <w:u w:val="single"/>
          <w:rtl/>
        </w:rPr>
      </w:pPr>
    </w:p>
    <w:p w14:paraId="0542D013" w14:textId="77777777" w:rsidR="00D454EA" w:rsidRDefault="00D454EA" w:rsidP="00D454EA">
      <w:pPr>
        <w:bidi/>
        <w:jc w:val="both"/>
        <w:rPr>
          <w:rFonts w:cs="David" w:hint="cs"/>
          <w:rtl/>
        </w:rPr>
      </w:pPr>
      <w:r>
        <w:rPr>
          <w:rFonts w:cs="David" w:hint="cs"/>
          <w:rtl/>
        </w:rPr>
        <w:t>            אני מצטט את עצמי, לא מצטט אחרים. אני אומר שלוועדות משותפות יש מקום ויש להן תפקיד,</w:t>
      </w:r>
    </w:p>
    <w:p w14:paraId="6F352F1C" w14:textId="77777777" w:rsidR="00D454EA" w:rsidRDefault="00D454EA" w:rsidP="00D454EA">
      <w:pPr>
        <w:bidi/>
        <w:jc w:val="both"/>
        <w:rPr>
          <w:rFonts w:cs="David" w:hint="cs"/>
          <w:rtl/>
        </w:rPr>
      </w:pPr>
      <w:r>
        <w:rPr>
          <w:rFonts w:cs="David" w:hint="cs"/>
          <w:rtl/>
        </w:rPr>
        <w:t xml:space="preserve"> יש להן תרומה, אם זה נדרש עניינית. לחוק הזה צריך להקים ועדה משותפת? </w:t>
      </w:r>
    </w:p>
    <w:p w14:paraId="665D2694" w14:textId="77777777" w:rsidR="00D454EA" w:rsidRDefault="00D454EA" w:rsidP="00D454EA">
      <w:pPr>
        <w:bidi/>
        <w:jc w:val="both"/>
        <w:rPr>
          <w:rFonts w:cs="David" w:hint="cs"/>
          <w:rtl/>
        </w:rPr>
      </w:pPr>
    </w:p>
    <w:p w14:paraId="1E9DDAB4" w14:textId="77777777" w:rsidR="00D454EA" w:rsidRDefault="00D454EA" w:rsidP="00D454EA">
      <w:pPr>
        <w:bidi/>
        <w:jc w:val="both"/>
        <w:rPr>
          <w:rFonts w:cs="David" w:hint="cs"/>
          <w:rtl/>
        </w:rPr>
      </w:pPr>
      <w:r>
        <w:rPr>
          <w:rFonts w:cs="David" w:hint="cs"/>
          <w:rtl/>
        </w:rPr>
        <w:t xml:space="preserve">            אני רוצה לסכם ולומר שהדבר שהכי מצער אותי זה לראות דווקא אותך, שאני מכיר אותך כמשפטן, שיש לנו חילוקי דעות קשים, אבל אני מכיר אותך כמשפטן בעל השקפת עולם לא רק פוליטית אלא גם משפטית, שהיא מסודרת. אני יכול לחלוק עליה. אני חושב שמה שקורה כאן באמת מראה לאן הממשלה הזו מתגלגלת אם אפילו אדם כמוך שהוא מחויב לנורמות משפטיות ולהתייחסות משפטית, מגיע למקום כזה. </w:t>
      </w:r>
    </w:p>
    <w:p w14:paraId="28DBE430" w14:textId="77777777" w:rsidR="00D454EA" w:rsidRDefault="00D454EA" w:rsidP="00D454EA">
      <w:pPr>
        <w:bidi/>
        <w:jc w:val="both"/>
        <w:rPr>
          <w:rFonts w:cs="David" w:hint="cs"/>
          <w:rtl/>
        </w:rPr>
      </w:pPr>
    </w:p>
    <w:p w14:paraId="16CDD324"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129CD6A" w14:textId="77777777" w:rsidR="00D454EA" w:rsidRDefault="00D454EA" w:rsidP="00D454EA">
      <w:pPr>
        <w:bidi/>
        <w:jc w:val="both"/>
        <w:rPr>
          <w:rFonts w:cs="David" w:hint="cs"/>
          <w:u w:val="single"/>
          <w:rtl/>
        </w:rPr>
      </w:pPr>
    </w:p>
    <w:p w14:paraId="6BBA4455" w14:textId="77777777" w:rsidR="00D454EA" w:rsidRDefault="00D454EA" w:rsidP="00D454EA">
      <w:pPr>
        <w:bidi/>
        <w:jc w:val="both"/>
        <w:rPr>
          <w:rFonts w:cs="David" w:hint="cs"/>
          <w:rtl/>
        </w:rPr>
      </w:pPr>
      <w:r>
        <w:rPr>
          <w:rFonts w:cs="David" w:hint="cs"/>
          <w:rtl/>
        </w:rPr>
        <w:t xml:space="preserve">            תודה. אני כמובן פועל רק במסגרת סמכויותיי, על פי מה שנהגנו לעשות בעבר, ובהיצמדות לכל ההחלטות שהתקבלו גם כאן. </w:t>
      </w:r>
    </w:p>
    <w:p w14:paraId="63DC4F36" w14:textId="77777777" w:rsidR="00D454EA" w:rsidRDefault="00D454EA" w:rsidP="00D454EA">
      <w:pPr>
        <w:bidi/>
        <w:jc w:val="both"/>
        <w:rPr>
          <w:rFonts w:cs="David" w:hint="cs"/>
          <w:rtl/>
        </w:rPr>
      </w:pPr>
    </w:p>
    <w:p w14:paraId="15D7BED5" w14:textId="77777777" w:rsidR="00D454EA" w:rsidRDefault="00D454EA" w:rsidP="00D454EA">
      <w:pPr>
        <w:bidi/>
        <w:jc w:val="both"/>
        <w:rPr>
          <w:rFonts w:cs="David" w:hint="cs"/>
          <w:u w:val="single"/>
          <w:rtl/>
        </w:rPr>
      </w:pPr>
      <w:r>
        <w:rPr>
          <w:rFonts w:cs="David" w:hint="cs"/>
          <w:u w:val="single"/>
          <w:rtl/>
        </w:rPr>
        <w:t>רחל אדטו:</w:t>
      </w:r>
    </w:p>
    <w:p w14:paraId="10C0C0A8" w14:textId="77777777" w:rsidR="00D454EA" w:rsidRDefault="00D454EA" w:rsidP="00D454EA">
      <w:pPr>
        <w:bidi/>
        <w:jc w:val="both"/>
        <w:rPr>
          <w:rFonts w:cs="David" w:hint="cs"/>
          <w:u w:val="single"/>
          <w:rtl/>
        </w:rPr>
      </w:pPr>
    </w:p>
    <w:p w14:paraId="4DABA740" w14:textId="77777777" w:rsidR="00D454EA" w:rsidRDefault="00D454EA" w:rsidP="00D454EA">
      <w:pPr>
        <w:bidi/>
        <w:jc w:val="both"/>
        <w:rPr>
          <w:rFonts w:cs="David" w:hint="cs"/>
          <w:rtl/>
        </w:rPr>
      </w:pPr>
      <w:r>
        <w:rPr>
          <w:rFonts w:cs="David" w:hint="cs"/>
          <w:rtl/>
        </w:rPr>
        <w:t xml:space="preserve">            אני בשבוע הבא כבר שנתיים כאן וכל פעם אני נדהמת מחדש איך מכופפים את החוקים לדברים שהם גחמות של רגע. אני לא מבינה ולו לשניה אחת כיצד יכול להיות שאתם עוקפים בדרך כוחנית את החוק עצמו. אם הממשלה תמכה בחוק, היתה תמיכה בחוק, לא מוצא חן עכשיו החוק? מישהו חושב שהממשלה לא הצביעה נכון? מה נעשה? נעקוף את הוועדה, נעקוף את הדרך, נעביר לוועדה חדשה שמלכתחילה ברור שברוב האנשים שבה היא תפיל את החוק הזה. </w:t>
      </w:r>
    </w:p>
    <w:p w14:paraId="4D3C2142" w14:textId="77777777" w:rsidR="00D454EA" w:rsidRDefault="00D454EA" w:rsidP="00D454EA">
      <w:pPr>
        <w:bidi/>
        <w:jc w:val="both"/>
        <w:rPr>
          <w:rFonts w:cs="David" w:hint="cs"/>
          <w:rtl/>
        </w:rPr>
      </w:pPr>
    </w:p>
    <w:p w14:paraId="16D4C71B"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BE72063" w14:textId="77777777" w:rsidR="00D454EA" w:rsidRDefault="00D454EA" w:rsidP="00D454EA">
      <w:pPr>
        <w:bidi/>
        <w:jc w:val="both"/>
        <w:rPr>
          <w:rFonts w:cs="David" w:hint="cs"/>
          <w:u w:val="single"/>
          <w:rtl/>
        </w:rPr>
      </w:pPr>
    </w:p>
    <w:p w14:paraId="6CD25E0A" w14:textId="77777777" w:rsidR="00D454EA" w:rsidRDefault="00D454EA" w:rsidP="00D454EA">
      <w:pPr>
        <w:bidi/>
        <w:jc w:val="both"/>
        <w:rPr>
          <w:rFonts w:cs="David" w:hint="cs"/>
          <w:rtl/>
        </w:rPr>
      </w:pPr>
      <w:r>
        <w:rPr>
          <w:rFonts w:cs="David" w:hint="cs"/>
          <w:rtl/>
        </w:rPr>
        <w:t xml:space="preserve">            אני מודה בזה – היא תדאג לעולים החדשים, היא תדאג לציבור החרדי, נכון. </w:t>
      </w:r>
    </w:p>
    <w:p w14:paraId="5D6E8B02" w14:textId="77777777" w:rsidR="00D454EA" w:rsidRDefault="00D454EA" w:rsidP="00D454EA">
      <w:pPr>
        <w:bidi/>
        <w:jc w:val="both"/>
        <w:rPr>
          <w:rFonts w:cs="David" w:hint="cs"/>
          <w:rtl/>
        </w:rPr>
      </w:pPr>
    </w:p>
    <w:p w14:paraId="74D7C2C9" w14:textId="77777777" w:rsidR="00D454EA" w:rsidRDefault="00D454EA" w:rsidP="00D454EA">
      <w:pPr>
        <w:bidi/>
        <w:jc w:val="both"/>
        <w:rPr>
          <w:rFonts w:cs="David" w:hint="cs"/>
          <w:u w:val="single"/>
          <w:rtl/>
        </w:rPr>
      </w:pPr>
      <w:r>
        <w:rPr>
          <w:rFonts w:cs="David" w:hint="cs"/>
          <w:u w:val="single"/>
          <w:rtl/>
        </w:rPr>
        <w:t>רחל אדטו:</w:t>
      </w:r>
    </w:p>
    <w:p w14:paraId="14588AEA" w14:textId="77777777" w:rsidR="00D454EA" w:rsidRDefault="00D454EA" w:rsidP="00D454EA">
      <w:pPr>
        <w:bidi/>
        <w:jc w:val="both"/>
        <w:rPr>
          <w:rFonts w:cs="David" w:hint="cs"/>
          <w:u w:val="single"/>
          <w:rtl/>
        </w:rPr>
      </w:pPr>
    </w:p>
    <w:p w14:paraId="23D5EA15" w14:textId="77777777" w:rsidR="00D454EA" w:rsidRDefault="00D454EA" w:rsidP="00D454EA">
      <w:pPr>
        <w:bidi/>
        <w:jc w:val="both"/>
        <w:rPr>
          <w:rFonts w:cs="David" w:hint="cs"/>
          <w:rtl/>
        </w:rPr>
      </w:pPr>
      <w:r>
        <w:rPr>
          <w:rFonts w:cs="David" w:hint="cs"/>
          <w:rtl/>
        </w:rPr>
        <w:t>            אני לא רוצה את עדאללה בפנים. קדימה לא רוצים את עדאללה בפנים. יש לה דרך להלחם בזה - -</w:t>
      </w:r>
    </w:p>
    <w:p w14:paraId="6081EE82" w14:textId="77777777" w:rsidR="00D454EA" w:rsidRDefault="00D454EA" w:rsidP="00D454EA">
      <w:pPr>
        <w:bidi/>
        <w:jc w:val="both"/>
        <w:rPr>
          <w:rFonts w:cs="David" w:hint="cs"/>
          <w:rtl/>
        </w:rPr>
      </w:pPr>
    </w:p>
    <w:p w14:paraId="73A7EAFB" w14:textId="77777777" w:rsidR="00D454EA" w:rsidRDefault="00D454EA" w:rsidP="00D454EA">
      <w:pPr>
        <w:bidi/>
        <w:jc w:val="both"/>
        <w:rPr>
          <w:rFonts w:cs="David" w:hint="cs"/>
          <w:u w:val="single"/>
          <w:rtl/>
        </w:rPr>
      </w:pPr>
      <w:r>
        <w:rPr>
          <w:rFonts w:cs="David" w:hint="cs"/>
          <w:u w:val="single"/>
          <w:rtl/>
        </w:rPr>
        <w:t>אחמד טיבי:</w:t>
      </w:r>
    </w:p>
    <w:p w14:paraId="0BEEA5C2" w14:textId="77777777" w:rsidR="00D454EA" w:rsidRDefault="00D454EA" w:rsidP="00D454EA">
      <w:pPr>
        <w:bidi/>
        <w:jc w:val="both"/>
        <w:rPr>
          <w:rFonts w:cs="David" w:hint="cs"/>
          <w:u w:val="single"/>
          <w:rtl/>
        </w:rPr>
      </w:pPr>
    </w:p>
    <w:p w14:paraId="5D59BFA4" w14:textId="77777777" w:rsidR="00D454EA" w:rsidRDefault="00D454EA" w:rsidP="00D454EA">
      <w:pPr>
        <w:bidi/>
        <w:jc w:val="both"/>
        <w:rPr>
          <w:rFonts w:cs="David" w:hint="cs"/>
          <w:rtl/>
        </w:rPr>
      </w:pPr>
      <w:r>
        <w:rPr>
          <w:rFonts w:cs="David" w:hint="cs"/>
          <w:rtl/>
        </w:rPr>
        <w:t xml:space="preserve">            אל תמנו אותו. הממשלה ממנה. </w:t>
      </w:r>
    </w:p>
    <w:p w14:paraId="5719F14F" w14:textId="77777777" w:rsidR="00D454EA" w:rsidRDefault="00D454EA" w:rsidP="00D454EA">
      <w:pPr>
        <w:bidi/>
        <w:jc w:val="both"/>
        <w:rPr>
          <w:rFonts w:cs="David" w:hint="cs"/>
          <w:rtl/>
        </w:rPr>
      </w:pPr>
    </w:p>
    <w:p w14:paraId="194B51C6" w14:textId="77777777" w:rsidR="00D454EA" w:rsidRPr="006732A8" w:rsidRDefault="00D454EA" w:rsidP="00D454EA">
      <w:pPr>
        <w:bidi/>
        <w:jc w:val="both"/>
        <w:rPr>
          <w:rFonts w:cs="David" w:hint="cs"/>
          <w:u w:val="single"/>
          <w:rtl/>
        </w:rPr>
      </w:pPr>
      <w:r w:rsidRPr="006732A8">
        <w:rPr>
          <w:rFonts w:cs="David" w:hint="cs"/>
          <w:u w:val="single"/>
          <w:rtl/>
        </w:rPr>
        <w:t>קריאות:</w:t>
      </w:r>
    </w:p>
    <w:p w14:paraId="798CC5E2" w14:textId="77777777" w:rsidR="00D454EA" w:rsidRDefault="00D454EA" w:rsidP="00D454EA">
      <w:pPr>
        <w:bidi/>
        <w:jc w:val="both"/>
        <w:rPr>
          <w:rFonts w:cs="David" w:hint="cs"/>
          <w:rtl/>
        </w:rPr>
      </w:pPr>
    </w:p>
    <w:p w14:paraId="28906EB5" w14:textId="77777777" w:rsidR="00D454EA" w:rsidRDefault="00D454EA" w:rsidP="00D454EA">
      <w:pPr>
        <w:numPr>
          <w:ilvl w:val="0"/>
          <w:numId w:val="2"/>
        </w:numPr>
        <w:autoSpaceDE w:val="0"/>
        <w:autoSpaceDN w:val="0"/>
        <w:bidi/>
        <w:jc w:val="both"/>
        <w:rPr>
          <w:rFonts w:cs="David" w:hint="cs"/>
          <w:rtl/>
        </w:rPr>
      </w:pPr>
      <w:r>
        <w:rPr>
          <w:rFonts w:cs="David" w:hint="cs"/>
          <w:rtl/>
        </w:rPr>
        <w:t>- -</w:t>
      </w:r>
    </w:p>
    <w:p w14:paraId="47F3D61E" w14:textId="77777777" w:rsidR="00D454EA" w:rsidRDefault="00D454EA" w:rsidP="00D454EA">
      <w:pPr>
        <w:bidi/>
        <w:ind w:left="720"/>
        <w:jc w:val="both"/>
        <w:rPr>
          <w:rFonts w:cs="David" w:hint="cs"/>
          <w:rtl/>
        </w:rPr>
      </w:pPr>
    </w:p>
    <w:p w14:paraId="706A17DC" w14:textId="77777777" w:rsidR="00D454EA" w:rsidRDefault="00D454EA" w:rsidP="00D454EA">
      <w:pPr>
        <w:bidi/>
        <w:jc w:val="both"/>
        <w:rPr>
          <w:rFonts w:cs="David" w:hint="cs"/>
          <w:u w:val="single"/>
          <w:rtl/>
        </w:rPr>
      </w:pPr>
      <w:r>
        <w:rPr>
          <w:rFonts w:cs="David" w:hint="cs"/>
          <w:u w:val="single"/>
          <w:rtl/>
        </w:rPr>
        <w:t>רחל אדטו:</w:t>
      </w:r>
    </w:p>
    <w:p w14:paraId="31224065" w14:textId="77777777" w:rsidR="00D454EA" w:rsidRDefault="00D454EA" w:rsidP="00D454EA">
      <w:pPr>
        <w:bidi/>
        <w:jc w:val="both"/>
        <w:rPr>
          <w:rFonts w:cs="David" w:hint="cs"/>
          <w:u w:val="single"/>
          <w:rtl/>
        </w:rPr>
      </w:pPr>
    </w:p>
    <w:p w14:paraId="0A0D24B5" w14:textId="77777777" w:rsidR="00D454EA" w:rsidRDefault="00D454EA" w:rsidP="00D454EA">
      <w:pPr>
        <w:bidi/>
        <w:jc w:val="both"/>
        <w:rPr>
          <w:rFonts w:cs="David" w:hint="cs"/>
          <w:rtl/>
        </w:rPr>
      </w:pPr>
      <w:r>
        <w:rPr>
          <w:rFonts w:cs="David" w:hint="cs"/>
          <w:rtl/>
        </w:rPr>
        <w:t xml:space="preserve">            אם הפחד הוא שלא רוצים לראות את עדאללה בפנים – גם קדימה לא רוצים אותו בפנים. ולכן אני לא רואה </w:t>
      </w:r>
      <w:r>
        <w:rPr>
          <w:rFonts w:cs="David"/>
          <w:rtl/>
        </w:rPr>
        <w:t>–</w:t>
      </w:r>
      <w:r>
        <w:rPr>
          <w:rFonts w:cs="David" w:hint="cs"/>
          <w:rtl/>
        </w:rPr>
        <w:t xml:space="preserve"> חיים כץ הצליח להעביר בוועדה שלו רפורמות כנגד הממשלה, רפורמות עם הממשלה. הוא הצליח להוציא את ויסקונסין, בניגוד לעמדת הממשלה. מה אתה חושב, שחיים כץ לא יכול להתמודד עם חוק? למה, חיים כץ רוצה את הדברים האלה? </w:t>
      </w:r>
    </w:p>
    <w:p w14:paraId="3545E834" w14:textId="77777777" w:rsidR="00D454EA" w:rsidRDefault="00D454EA" w:rsidP="00D454EA">
      <w:pPr>
        <w:bidi/>
        <w:jc w:val="both"/>
        <w:rPr>
          <w:rFonts w:cs="David" w:hint="cs"/>
          <w:rtl/>
        </w:rPr>
      </w:pPr>
    </w:p>
    <w:p w14:paraId="55E9F26C"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B0609C8" w14:textId="77777777" w:rsidR="00D454EA" w:rsidRDefault="00D454EA" w:rsidP="00D454EA">
      <w:pPr>
        <w:bidi/>
        <w:jc w:val="both"/>
        <w:rPr>
          <w:rFonts w:cs="David" w:hint="cs"/>
          <w:u w:val="single"/>
          <w:rtl/>
        </w:rPr>
      </w:pPr>
    </w:p>
    <w:p w14:paraId="01B1EA64" w14:textId="77777777" w:rsidR="00D454EA" w:rsidRDefault="00D454EA" w:rsidP="00D454EA">
      <w:pPr>
        <w:bidi/>
        <w:jc w:val="both"/>
        <w:rPr>
          <w:rFonts w:cs="David" w:hint="cs"/>
          <w:rtl/>
        </w:rPr>
      </w:pPr>
      <w:r>
        <w:rPr>
          <w:rFonts w:cs="David" w:hint="cs"/>
          <w:rtl/>
        </w:rPr>
        <w:tab/>
        <w:t xml:space="preserve">את סומכת על חבר הכנסת כץ? </w:t>
      </w:r>
    </w:p>
    <w:p w14:paraId="2179C2AA" w14:textId="77777777" w:rsidR="00D454EA" w:rsidRDefault="00D454EA" w:rsidP="00D454EA">
      <w:pPr>
        <w:bidi/>
        <w:jc w:val="both"/>
        <w:rPr>
          <w:rFonts w:cs="David" w:hint="cs"/>
          <w:rtl/>
        </w:rPr>
      </w:pPr>
    </w:p>
    <w:p w14:paraId="572DC069" w14:textId="77777777" w:rsidR="00D454EA" w:rsidRDefault="00D454EA" w:rsidP="00D454EA">
      <w:pPr>
        <w:bidi/>
        <w:jc w:val="both"/>
        <w:rPr>
          <w:rFonts w:cs="David" w:hint="cs"/>
          <w:u w:val="single"/>
          <w:rtl/>
        </w:rPr>
      </w:pPr>
      <w:r>
        <w:rPr>
          <w:rFonts w:cs="David" w:hint="cs"/>
          <w:u w:val="single"/>
          <w:rtl/>
        </w:rPr>
        <w:t>רחל אדטו:</w:t>
      </w:r>
    </w:p>
    <w:p w14:paraId="113B6605" w14:textId="77777777" w:rsidR="00D454EA" w:rsidRDefault="00D454EA" w:rsidP="00D454EA">
      <w:pPr>
        <w:bidi/>
        <w:jc w:val="both"/>
        <w:rPr>
          <w:rFonts w:cs="David" w:hint="cs"/>
          <w:u w:val="single"/>
          <w:rtl/>
        </w:rPr>
      </w:pPr>
    </w:p>
    <w:p w14:paraId="2EC59A8B" w14:textId="77777777" w:rsidR="00D454EA" w:rsidRDefault="00D454EA" w:rsidP="00D454EA">
      <w:pPr>
        <w:bidi/>
        <w:jc w:val="both"/>
        <w:rPr>
          <w:rFonts w:cs="David" w:hint="cs"/>
          <w:rtl/>
        </w:rPr>
      </w:pPr>
      <w:r>
        <w:rPr>
          <w:rFonts w:cs="David" w:hint="cs"/>
          <w:rtl/>
        </w:rPr>
        <w:tab/>
        <w:t xml:space="preserve">ודאי שאני סומכת עליו. </w:t>
      </w:r>
    </w:p>
    <w:p w14:paraId="6DC6A055" w14:textId="77777777" w:rsidR="00D454EA" w:rsidRDefault="00D454EA" w:rsidP="00D454EA">
      <w:pPr>
        <w:bidi/>
        <w:jc w:val="both"/>
        <w:rPr>
          <w:rFonts w:cs="David" w:hint="cs"/>
          <w:rtl/>
        </w:rPr>
      </w:pPr>
    </w:p>
    <w:p w14:paraId="7801D4E9"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951EE8B" w14:textId="77777777" w:rsidR="00D454EA" w:rsidRDefault="00D454EA" w:rsidP="00D454EA">
      <w:pPr>
        <w:bidi/>
        <w:jc w:val="both"/>
        <w:rPr>
          <w:rFonts w:cs="David" w:hint="cs"/>
          <w:u w:val="single"/>
          <w:rtl/>
        </w:rPr>
      </w:pPr>
    </w:p>
    <w:p w14:paraId="57394D18" w14:textId="77777777" w:rsidR="00D454EA" w:rsidRDefault="00D454EA" w:rsidP="00D454EA">
      <w:pPr>
        <w:bidi/>
        <w:jc w:val="both"/>
        <w:rPr>
          <w:rFonts w:cs="David" w:hint="cs"/>
          <w:rtl/>
        </w:rPr>
      </w:pPr>
      <w:r>
        <w:rPr>
          <w:rFonts w:cs="David" w:hint="cs"/>
          <w:rtl/>
        </w:rPr>
        <w:t xml:space="preserve">            אז תסמכי עליו שאם הוא הגיע אתי לסיכום הזה, על דעתו, הוא יודע מה הוא עושה. תסמכי עליו כל הזמן לא רק כשזה נוח. </w:t>
      </w:r>
    </w:p>
    <w:p w14:paraId="4C4F82A3" w14:textId="77777777" w:rsidR="00D454EA" w:rsidRDefault="00D454EA" w:rsidP="00D454EA">
      <w:pPr>
        <w:bidi/>
        <w:jc w:val="both"/>
        <w:rPr>
          <w:rFonts w:cs="David" w:hint="cs"/>
          <w:rtl/>
        </w:rPr>
      </w:pPr>
    </w:p>
    <w:p w14:paraId="215376CA" w14:textId="77777777" w:rsidR="00D454EA" w:rsidRDefault="00D454EA" w:rsidP="00D454EA">
      <w:pPr>
        <w:bidi/>
        <w:jc w:val="both"/>
        <w:rPr>
          <w:rFonts w:cs="David" w:hint="cs"/>
          <w:u w:val="single"/>
          <w:rtl/>
        </w:rPr>
      </w:pPr>
      <w:r>
        <w:rPr>
          <w:rFonts w:cs="David" w:hint="cs"/>
          <w:u w:val="single"/>
          <w:rtl/>
        </w:rPr>
        <w:t>רחל אדטו:</w:t>
      </w:r>
    </w:p>
    <w:p w14:paraId="1A00F97A" w14:textId="77777777" w:rsidR="00D454EA" w:rsidRDefault="00D454EA" w:rsidP="00D454EA">
      <w:pPr>
        <w:bidi/>
        <w:jc w:val="both"/>
        <w:rPr>
          <w:rFonts w:cs="David" w:hint="cs"/>
          <w:u w:val="single"/>
          <w:rtl/>
        </w:rPr>
      </w:pPr>
    </w:p>
    <w:p w14:paraId="326F8BD9" w14:textId="77777777" w:rsidR="00D454EA" w:rsidRDefault="00D454EA" w:rsidP="00D454EA">
      <w:pPr>
        <w:bidi/>
        <w:jc w:val="both"/>
        <w:rPr>
          <w:rFonts w:cs="David" w:hint="cs"/>
          <w:rtl/>
        </w:rPr>
      </w:pPr>
      <w:r>
        <w:rPr>
          <w:rFonts w:cs="David" w:hint="cs"/>
          <w:rtl/>
        </w:rPr>
        <w:t xml:space="preserve">            לכן, הקמת ועדה משותפת בדרך לעקוף חוק ולקבור אותו היא דרך שהיא לא חוקית, לא חוקתית. היום זה החוק הזה, מחר זה חוק שלנו. מרגע שפרצנו את הדבר, כל סיעה שהחוק שלה יעבור במקרה בתמיכת הממשלה ופתאום מישהו יעשה חשיבה מחודשת, פתאום החוק הזה יגיע לכאן ואתם תקברו אותו בדרך שקברתם. זו הקריאה הכי אנטי דמוקרטית שיכולה להיות עכשיו. איזה לקח אנחנו לומדים מהדברים האלה? </w:t>
      </w:r>
    </w:p>
    <w:p w14:paraId="7C54C517" w14:textId="77777777" w:rsidR="00D454EA" w:rsidRDefault="00D454EA" w:rsidP="00D454EA">
      <w:pPr>
        <w:bidi/>
        <w:jc w:val="both"/>
        <w:rPr>
          <w:rFonts w:cs="David" w:hint="cs"/>
          <w:rtl/>
        </w:rPr>
      </w:pPr>
    </w:p>
    <w:p w14:paraId="5B1A0B93" w14:textId="77777777" w:rsidR="00D454EA" w:rsidRDefault="00D454EA" w:rsidP="00D454EA">
      <w:pPr>
        <w:bidi/>
        <w:jc w:val="both"/>
        <w:rPr>
          <w:rFonts w:cs="David" w:hint="cs"/>
          <w:rtl/>
        </w:rPr>
      </w:pPr>
      <w:r>
        <w:rPr>
          <w:rFonts w:cs="David" w:hint="cs"/>
          <w:rtl/>
        </w:rPr>
        <w:tab/>
        <w:t xml:space="preserve">ולכן אנחנו נגד, ואנחנו בעד להעביר את זה לוועדת העבודה, ולדון בכל הכוח, ואם תרצו להפיל את זה בוועדת העבודה – אתם יודעים את הדרך להפיל את זה, כמו שהפלתם הרבה דברים אחרים בוועדה. </w:t>
      </w:r>
    </w:p>
    <w:p w14:paraId="113AE8F0" w14:textId="77777777" w:rsidR="00D454EA" w:rsidRDefault="00D454EA" w:rsidP="00D454EA">
      <w:pPr>
        <w:bidi/>
        <w:jc w:val="both"/>
        <w:rPr>
          <w:rFonts w:cs="David" w:hint="cs"/>
          <w:rtl/>
        </w:rPr>
      </w:pPr>
    </w:p>
    <w:p w14:paraId="1C06ED32"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0C65EDF" w14:textId="77777777" w:rsidR="00D454EA" w:rsidRDefault="00D454EA" w:rsidP="00D454EA">
      <w:pPr>
        <w:bidi/>
        <w:jc w:val="both"/>
        <w:rPr>
          <w:rFonts w:cs="David" w:hint="cs"/>
          <w:u w:val="single"/>
          <w:rtl/>
        </w:rPr>
      </w:pPr>
    </w:p>
    <w:p w14:paraId="65326454" w14:textId="77777777" w:rsidR="00D454EA" w:rsidRDefault="00D454EA" w:rsidP="00D454EA">
      <w:pPr>
        <w:bidi/>
        <w:jc w:val="both"/>
        <w:rPr>
          <w:rFonts w:cs="David" w:hint="cs"/>
          <w:rtl/>
        </w:rPr>
      </w:pPr>
      <w:r>
        <w:rPr>
          <w:rFonts w:cs="David" w:hint="cs"/>
          <w:rtl/>
        </w:rPr>
        <w:t xml:space="preserve">            ביקש חבר הכנסת פרץ שכבר איננו כאן התייעצות סיעתית, אבל אני אאפשר לחבר הכנסת בן סימון. </w:t>
      </w:r>
    </w:p>
    <w:p w14:paraId="593FEA1E" w14:textId="77777777" w:rsidR="00D454EA" w:rsidRDefault="00D454EA" w:rsidP="00D454EA">
      <w:pPr>
        <w:bidi/>
        <w:jc w:val="both"/>
        <w:rPr>
          <w:rFonts w:cs="David" w:hint="cs"/>
          <w:rtl/>
        </w:rPr>
      </w:pPr>
    </w:p>
    <w:p w14:paraId="0405678E" w14:textId="77777777" w:rsidR="00D454EA" w:rsidRDefault="00D454EA" w:rsidP="00D454EA">
      <w:pPr>
        <w:bidi/>
        <w:jc w:val="both"/>
        <w:rPr>
          <w:rFonts w:cs="David" w:hint="cs"/>
          <w:u w:val="single"/>
          <w:rtl/>
        </w:rPr>
      </w:pPr>
      <w:r>
        <w:rPr>
          <w:rFonts w:cs="David" w:hint="cs"/>
          <w:u w:val="single"/>
          <w:rtl/>
        </w:rPr>
        <w:t>דניאל בן-סימון:</w:t>
      </w:r>
    </w:p>
    <w:p w14:paraId="5E626037" w14:textId="77777777" w:rsidR="00D454EA" w:rsidRDefault="00D454EA" w:rsidP="00D454EA">
      <w:pPr>
        <w:bidi/>
        <w:jc w:val="both"/>
        <w:rPr>
          <w:rFonts w:cs="David" w:hint="cs"/>
          <w:u w:val="single"/>
          <w:rtl/>
        </w:rPr>
      </w:pPr>
    </w:p>
    <w:p w14:paraId="7F120F91" w14:textId="77777777" w:rsidR="00D454EA" w:rsidRDefault="00D454EA" w:rsidP="00D454EA">
      <w:pPr>
        <w:bidi/>
        <w:jc w:val="both"/>
        <w:rPr>
          <w:rFonts w:cs="David" w:hint="cs"/>
          <w:rtl/>
        </w:rPr>
      </w:pPr>
      <w:r>
        <w:rPr>
          <w:rFonts w:cs="David" w:hint="cs"/>
          <w:rtl/>
        </w:rPr>
        <w:t>            אני  - -</w:t>
      </w:r>
    </w:p>
    <w:p w14:paraId="72EC3BF6" w14:textId="77777777" w:rsidR="00D454EA" w:rsidRDefault="00D454EA" w:rsidP="00D454EA">
      <w:pPr>
        <w:bidi/>
        <w:jc w:val="both"/>
        <w:rPr>
          <w:rFonts w:cs="David" w:hint="cs"/>
          <w:rtl/>
        </w:rPr>
      </w:pPr>
    </w:p>
    <w:p w14:paraId="6BC54A2B"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ABB52EE" w14:textId="77777777" w:rsidR="00D454EA" w:rsidRDefault="00D454EA" w:rsidP="00D454EA">
      <w:pPr>
        <w:bidi/>
        <w:jc w:val="both"/>
        <w:rPr>
          <w:rFonts w:cs="David" w:hint="cs"/>
          <w:u w:val="single"/>
          <w:rtl/>
        </w:rPr>
      </w:pPr>
    </w:p>
    <w:p w14:paraId="4F6918F3" w14:textId="77777777" w:rsidR="00D454EA" w:rsidRDefault="00D454EA" w:rsidP="00D454EA">
      <w:pPr>
        <w:bidi/>
        <w:jc w:val="both"/>
        <w:rPr>
          <w:rFonts w:cs="David" w:hint="cs"/>
          <w:rtl/>
        </w:rPr>
      </w:pPr>
      <w:r>
        <w:rPr>
          <w:rFonts w:cs="David" w:hint="cs"/>
          <w:rtl/>
        </w:rPr>
        <w:t xml:space="preserve">            אני קובע שתי דקות להתייעצות סיעתית, לאחר מכן נעבור להצבעה. </w:t>
      </w:r>
    </w:p>
    <w:p w14:paraId="0DEF0DBA" w14:textId="77777777" w:rsidR="00D454EA" w:rsidRDefault="00D454EA" w:rsidP="00D454EA">
      <w:pPr>
        <w:bidi/>
        <w:jc w:val="both"/>
        <w:rPr>
          <w:rFonts w:cs="David" w:hint="cs"/>
          <w:rtl/>
        </w:rPr>
      </w:pPr>
    </w:p>
    <w:p w14:paraId="26EE5E2E" w14:textId="77777777" w:rsidR="00D454EA" w:rsidRDefault="00D454EA" w:rsidP="00D454EA">
      <w:pPr>
        <w:bidi/>
        <w:jc w:val="both"/>
        <w:rPr>
          <w:rFonts w:cs="David" w:hint="cs"/>
          <w:rtl/>
        </w:rPr>
      </w:pPr>
      <w:r>
        <w:rPr>
          <w:rFonts w:cs="David" w:hint="cs"/>
          <w:rtl/>
        </w:rPr>
        <w:tab/>
        <w:t xml:space="preserve">לפני כן </w:t>
      </w:r>
      <w:r>
        <w:rPr>
          <w:rFonts w:cs="David"/>
          <w:rtl/>
        </w:rPr>
        <w:t>–</w:t>
      </w:r>
      <w:r>
        <w:rPr>
          <w:rFonts w:cs="David" w:hint="cs"/>
          <w:rtl/>
        </w:rPr>
        <w:t xml:space="preserve"> אנחנו לא נפרדים מחבר הכנסת מוזס, אלא שהיום בשעה 13:30 נהיה במליאה ונברך אותו עם מינויו המכבד את כולנו, כסגן שר החינוך, ואני בטוח שגם כך הוא לא ישכח אותנו ויהיה לנו לפה ולעזר בוועדת החינוך. </w:t>
      </w:r>
    </w:p>
    <w:p w14:paraId="219FDABD" w14:textId="77777777" w:rsidR="00D454EA" w:rsidRDefault="00D454EA" w:rsidP="00D454EA">
      <w:pPr>
        <w:bidi/>
        <w:jc w:val="both"/>
        <w:rPr>
          <w:rFonts w:cs="David" w:hint="cs"/>
          <w:rtl/>
        </w:rPr>
      </w:pPr>
    </w:p>
    <w:p w14:paraId="0C9737D7" w14:textId="77777777" w:rsidR="00D454EA" w:rsidRDefault="00D454EA" w:rsidP="00D454EA">
      <w:pPr>
        <w:bidi/>
        <w:jc w:val="both"/>
        <w:rPr>
          <w:rFonts w:cs="David" w:hint="cs"/>
          <w:u w:val="single"/>
          <w:rtl/>
        </w:rPr>
      </w:pPr>
      <w:r>
        <w:rPr>
          <w:rFonts w:cs="David" w:hint="cs"/>
          <w:u w:val="single"/>
          <w:rtl/>
        </w:rPr>
        <w:t>אליעזר מוזס:</w:t>
      </w:r>
    </w:p>
    <w:p w14:paraId="2045E8E8" w14:textId="77777777" w:rsidR="00D454EA" w:rsidRDefault="00D454EA" w:rsidP="00D454EA">
      <w:pPr>
        <w:bidi/>
        <w:jc w:val="both"/>
        <w:rPr>
          <w:rFonts w:cs="David" w:hint="cs"/>
          <w:rtl/>
        </w:rPr>
      </w:pPr>
      <w:r>
        <w:rPr>
          <w:rFonts w:cs="David" w:hint="cs"/>
          <w:rtl/>
        </w:rPr>
        <w:t xml:space="preserve">            </w:t>
      </w:r>
    </w:p>
    <w:p w14:paraId="3504CFCB" w14:textId="77777777" w:rsidR="00D454EA" w:rsidRDefault="00D454EA" w:rsidP="00D454EA">
      <w:pPr>
        <w:bidi/>
        <w:jc w:val="both"/>
        <w:rPr>
          <w:rFonts w:cs="David" w:hint="cs"/>
          <w:rtl/>
        </w:rPr>
      </w:pPr>
      <w:r>
        <w:rPr>
          <w:rFonts w:cs="David" w:hint="cs"/>
          <w:rtl/>
        </w:rPr>
        <w:t xml:space="preserve">            אני מודה ליושב ראש על השנתיים המעניינות והמאתגרות בוועדה הזו, בראשיתן </w:t>
      </w:r>
      <w:r>
        <w:rPr>
          <w:rFonts w:cs="David"/>
          <w:rtl/>
        </w:rPr>
        <w:t>–</w:t>
      </w:r>
      <w:r>
        <w:rPr>
          <w:rFonts w:cs="David" w:hint="cs"/>
          <w:rtl/>
        </w:rPr>
        <w:t xml:space="preserve"> עם זאב אלקין ואחר כך עם יריב לוין. אני מאחל לכולם הצלחה, ונתראה, אולי אגיע לכאן כסגן שר החינוך. </w:t>
      </w:r>
    </w:p>
    <w:p w14:paraId="14A46B7A" w14:textId="77777777" w:rsidR="00D454EA" w:rsidRDefault="00D454EA" w:rsidP="00D454EA">
      <w:pPr>
        <w:bidi/>
        <w:jc w:val="both"/>
        <w:rPr>
          <w:rFonts w:cs="David" w:hint="cs"/>
          <w:rtl/>
        </w:rPr>
      </w:pPr>
    </w:p>
    <w:p w14:paraId="02BBDACD"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BC595C7" w14:textId="77777777" w:rsidR="00D454EA" w:rsidRDefault="00D454EA" w:rsidP="00D454EA">
      <w:pPr>
        <w:bidi/>
        <w:jc w:val="both"/>
        <w:rPr>
          <w:rFonts w:cs="David" w:hint="cs"/>
          <w:u w:val="single"/>
          <w:rtl/>
        </w:rPr>
      </w:pPr>
    </w:p>
    <w:p w14:paraId="660FF30C" w14:textId="77777777" w:rsidR="00D454EA" w:rsidRDefault="00D454EA" w:rsidP="00D454EA">
      <w:pPr>
        <w:bidi/>
        <w:jc w:val="both"/>
        <w:rPr>
          <w:rFonts w:cs="David" w:hint="cs"/>
          <w:rtl/>
        </w:rPr>
      </w:pPr>
      <w:r>
        <w:rPr>
          <w:rFonts w:cs="David" w:hint="cs"/>
          <w:rtl/>
        </w:rPr>
        <w:t xml:space="preserve">            משפט אחרון ונעבור להצבעה. </w:t>
      </w:r>
    </w:p>
    <w:p w14:paraId="0CEBF897" w14:textId="77777777" w:rsidR="00D454EA" w:rsidRDefault="00D454EA" w:rsidP="00D454EA">
      <w:pPr>
        <w:bidi/>
        <w:jc w:val="both"/>
        <w:rPr>
          <w:rFonts w:cs="David" w:hint="cs"/>
          <w:rtl/>
        </w:rPr>
      </w:pPr>
    </w:p>
    <w:p w14:paraId="53AC7B8A" w14:textId="77777777" w:rsidR="00D454EA" w:rsidRDefault="00D454EA" w:rsidP="00D454EA">
      <w:pPr>
        <w:bidi/>
        <w:jc w:val="both"/>
        <w:rPr>
          <w:rFonts w:cs="David" w:hint="cs"/>
          <w:u w:val="single"/>
          <w:rtl/>
        </w:rPr>
      </w:pPr>
      <w:r>
        <w:rPr>
          <w:rFonts w:cs="David" w:hint="cs"/>
          <w:u w:val="single"/>
          <w:rtl/>
        </w:rPr>
        <w:t>אחמד טיבי:</w:t>
      </w:r>
    </w:p>
    <w:p w14:paraId="1B0C504D" w14:textId="77777777" w:rsidR="00D454EA" w:rsidRDefault="00D454EA" w:rsidP="00D454EA">
      <w:pPr>
        <w:bidi/>
        <w:jc w:val="both"/>
        <w:rPr>
          <w:rFonts w:cs="David" w:hint="cs"/>
          <w:u w:val="single"/>
          <w:rtl/>
        </w:rPr>
      </w:pPr>
    </w:p>
    <w:p w14:paraId="4271546B" w14:textId="77777777" w:rsidR="00D454EA" w:rsidRDefault="00D454EA" w:rsidP="00D454EA">
      <w:pPr>
        <w:bidi/>
        <w:jc w:val="both"/>
        <w:rPr>
          <w:rFonts w:cs="David" w:hint="cs"/>
          <w:rtl/>
        </w:rPr>
      </w:pPr>
      <w:r>
        <w:rPr>
          <w:rFonts w:cs="David" w:hint="cs"/>
          <w:rtl/>
        </w:rPr>
        <w:t xml:space="preserve">            רבותיי, הצעת החוק ברורה. הנוסח שלה ברור וחד כתער. הוא משאיר בידי הממשלה,  שרי הממשלה, השר הממונה, את הסמכות להחליט  את מי למנות. היום, המצב הקיים, נמצא שם נציג מוסאווה, במינוי על ידי הממשלה. לא ארגון אחר. והדברים מתנהלים בצורה המקצועית ביותר. </w:t>
      </w:r>
    </w:p>
    <w:p w14:paraId="10C05A6D" w14:textId="77777777" w:rsidR="00D454EA" w:rsidRDefault="00D454EA" w:rsidP="00D454EA">
      <w:pPr>
        <w:bidi/>
        <w:jc w:val="both"/>
        <w:rPr>
          <w:rFonts w:cs="David" w:hint="cs"/>
          <w:rtl/>
        </w:rPr>
      </w:pPr>
    </w:p>
    <w:p w14:paraId="3E59BB00"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367B9B5" w14:textId="77777777" w:rsidR="00D454EA" w:rsidRDefault="00D454EA" w:rsidP="00D454EA">
      <w:pPr>
        <w:bidi/>
        <w:jc w:val="both"/>
        <w:rPr>
          <w:rFonts w:cs="David" w:hint="cs"/>
          <w:u w:val="single"/>
          <w:rtl/>
        </w:rPr>
      </w:pPr>
    </w:p>
    <w:p w14:paraId="0D4C0BE8" w14:textId="77777777" w:rsidR="00D454EA" w:rsidRDefault="00D454EA" w:rsidP="00D454EA">
      <w:pPr>
        <w:bidi/>
        <w:jc w:val="both"/>
        <w:rPr>
          <w:rFonts w:cs="David" w:hint="cs"/>
          <w:rtl/>
        </w:rPr>
      </w:pPr>
      <w:r>
        <w:rPr>
          <w:rFonts w:cs="David" w:hint="cs"/>
          <w:rtl/>
        </w:rPr>
        <w:tab/>
        <w:t xml:space="preserve">זו הרצאה מיותרת. </w:t>
      </w:r>
    </w:p>
    <w:p w14:paraId="39716AC5" w14:textId="77777777" w:rsidR="00D454EA" w:rsidRDefault="00D454EA" w:rsidP="00D454EA">
      <w:pPr>
        <w:bidi/>
        <w:jc w:val="both"/>
        <w:rPr>
          <w:rFonts w:cs="David" w:hint="cs"/>
          <w:rtl/>
        </w:rPr>
      </w:pPr>
    </w:p>
    <w:p w14:paraId="4F19D6D7" w14:textId="77777777" w:rsidR="00D454EA" w:rsidRDefault="00D454EA" w:rsidP="00D454EA">
      <w:pPr>
        <w:bidi/>
        <w:jc w:val="both"/>
        <w:rPr>
          <w:rFonts w:cs="David" w:hint="cs"/>
          <w:u w:val="single"/>
          <w:rtl/>
        </w:rPr>
      </w:pPr>
      <w:r>
        <w:rPr>
          <w:rFonts w:cs="David" w:hint="cs"/>
          <w:u w:val="single"/>
          <w:rtl/>
        </w:rPr>
        <w:t>אחמד טיבי:</w:t>
      </w:r>
    </w:p>
    <w:p w14:paraId="2D53D6B1" w14:textId="77777777" w:rsidR="00D454EA" w:rsidRDefault="00D454EA" w:rsidP="00D454EA">
      <w:pPr>
        <w:bidi/>
        <w:jc w:val="both"/>
        <w:rPr>
          <w:rFonts w:cs="David" w:hint="cs"/>
          <w:u w:val="single"/>
          <w:rtl/>
        </w:rPr>
      </w:pPr>
    </w:p>
    <w:p w14:paraId="045FFCF3" w14:textId="77777777" w:rsidR="00D454EA" w:rsidRDefault="00D454EA" w:rsidP="00D454EA">
      <w:pPr>
        <w:bidi/>
        <w:jc w:val="both"/>
        <w:rPr>
          <w:rFonts w:cs="David" w:hint="cs"/>
          <w:rtl/>
        </w:rPr>
      </w:pPr>
      <w:r>
        <w:rPr>
          <w:rFonts w:cs="David" w:hint="cs"/>
          <w:rtl/>
        </w:rPr>
        <w:t xml:space="preserve">            אני רוצה לעגן את המצב הקיים היום. </w:t>
      </w:r>
    </w:p>
    <w:p w14:paraId="7177B60A" w14:textId="77777777" w:rsidR="00D454EA" w:rsidRDefault="00D454EA" w:rsidP="00D454EA">
      <w:pPr>
        <w:bidi/>
        <w:jc w:val="both"/>
        <w:rPr>
          <w:rFonts w:cs="David" w:hint="cs"/>
          <w:rtl/>
        </w:rPr>
      </w:pPr>
    </w:p>
    <w:p w14:paraId="188F8D94" w14:textId="77777777" w:rsidR="00D454EA" w:rsidRPr="006732A8" w:rsidRDefault="00D454EA" w:rsidP="00D454EA">
      <w:pPr>
        <w:bidi/>
        <w:jc w:val="both"/>
        <w:rPr>
          <w:rFonts w:cs="David" w:hint="cs"/>
          <w:u w:val="single"/>
          <w:rtl/>
        </w:rPr>
      </w:pPr>
      <w:r w:rsidRPr="006732A8">
        <w:rPr>
          <w:rFonts w:cs="David" w:hint="cs"/>
          <w:u w:val="single"/>
          <w:rtl/>
        </w:rPr>
        <w:t>היו"ר יריב לוין:</w:t>
      </w:r>
    </w:p>
    <w:p w14:paraId="563728A0" w14:textId="77777777" w:rsidR="00D454EA" w:rsidRDefault="00D454EA" w:rsidP="00D454EA">
      <w:pPr>
        <w:bidi/>
        <w:jc w:val="both"/>
        <w:rPr>
          <w:rFonts w:cs="David" w:hint="cs"/>
          <w:rtl/>
        </w:rPr>
      </w:pPr>
    </w:p>
    <w:p w14:paraId="1D1E755E" w14:textId="77777777" w:rsidR="00D454EA" w:rsidRDefault="00D454EA" w:rsidP="00D454EA">
      <w:pPr>
        <w:bidi/>
        <w:jc w:val="both"/>
        <w:rPr>
          <w:rFonts w:cs="David" w:hint="cs"/>
          <w:rtl/>
        </w:rPr>
      </w:pPr>
      <w:r>
        <w:rPr>
          <w:rFonts w:cs="David" w:hint="cs"/>
          <w:rtl/>
        </w:rPr>
        <w:tab/>
        <w:t>שיבוא גם הנציג של עדאללה.</w:t>
      </w:r>
    </w:p>
    <w:p w14:paraId="34895890" w14:textId="77777777" w:rsidR="00D454EA" w:rsidRDefault="00D454EA" w:rsidP="00D454EA">
      <w:pPr>
        <w:bidi/>
        <w:jc w:val="both"/>
        <w:rPr>
          <w:rFonts w:cs="David" w:hint="cs"/>
          <w:rtl/>
        </w:rPr>
      </w:pPr>
    </w:p>
    <w:p w14:paraId="141755BF" w14:textId="77777777" w:rsidR="00D454EA" w:rsidRPr="006732A8" w:rsidRDefault="00D454EA" w:rsidP="00D454EA">
      <w:pPr>
        <w:bidi/>
        <w:jc w:val="both"/>
        <w:rPr>
          <w:rFonts w:cs="David" w:hint="cs"/>
          <w:u w:val="single"/>
          <w:rtl/>
        </w:rPr>
      </w:pPr>
      <w:r w:rsidRPr="006732A8">
        <w:rPr>
          <w:rFonts w:cs="David" w:hint="cs"/>
          <w:u w:val="single"/>
          <w:rtl/>
        </w:rPr>
        <w:t>אחמד טיבי:</w:t>
      </w:r>
    </w:p>
    <w:p w14:paraId="5E413429" w14:textId="77777777" w:rsidR="00D454EA" w:rsidRDefault="00D454EA" w:rsidP="00D454EA">
      <w:pPr>
        <w:bidi/>
        <w:jc w:val="both"/>
        <w:rPr>
          <w:rFonts w:cs="David" w:hint="cs"/>
          <w:rtl/>
        </w:rPr>
      </w:pPr>
    </w:p>
    <w:p w14:paraId="067AF672" w14:textId="77777777" w:rsidR="00D454EA" w:rsidRDefault="00D454EA" w:rsidP="00D454EA">
      <w:pPr>
        <w:bidi/>
        <w:jc w:val="both"/>
        <w:rPr>
          <w:rFonts w:cs="David" w:hint="cs"/>
          <w:rtl/>
        </w:rPr>
      </w:pPr>
      <w:r>
        <w:rPr>
          <w:rFonts w:cs="David" w:hint="cs"/>
          <w:rtl/>
        </w:rPr>
        <w:tab/>
        <w:t>נכון. אתה יכול להתנגד באמצעות השר, שיש לו הסמכות. אתה חושב שממשלת ישראל תמנה את עדאללה?</w:t>
      </w:r>
    </w:p>
    <w:p w14:paraId="364D15F5" w14:textId="77777777" w:rsidR="00D454EA" w:rsidRDefault="00D454EA" w:rsidP="00D454EA">
      <w:pPr>
        <w:bidi/>
        <w:jc w:val="both"/>
        <w:rPr>
          <w:rFonts w:cs="David" w:hint="cs"/>
          <w:rtl/>
        </w:rPr>
      </w:pPr>
      <w:r>
        <w:rPr>
          <w:rFonts w:cs="David" w:hint="cs"/>
          <w:rtl/>
        </w:rPr>
        <w:t xml:space="preserve"> </w:t>
      </w:r>
    </w:p>
    <w:p w14:paraId="465027BA"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C10EE9A" w14:textId="77777777" w:rsidR="00D454EA" w:rsidRDefault="00D454EA" w:rsidP="00D454EA">
      <w:pPr>
        <w:bidi/>
        <w:jc w:val="both"/>
        <w:rPr>
          <w:rFonts w:cs="David" w:hint="cs"/>
          <w:u w:val="single"/>
          <w:rtl/>
        </w:rPr>
      </w:pPr>
    </w:p>
    <w:p w14:paraId="009E503B" w14:textId="77777777" w:rsidR="00D454EA" w:rsidRDefault="00D454EA" w:rsidP="00D454EA">
      <w:pPr>
        <w:bidi/>
        <w:jc w:val="both"/>
        <w:rPr>
          <w:rFonts w:cs="David" w:hint="cs"/>
          <w:rtl/>
        </w:rPr>
      </w:pPr>
      <w:r>
        <w:rPr>
          <w:rFonts w:cs="David" w:hint="cs"/>
          <w:rtl/>
        </w:rPr>
        <w:t xml:space="preserve">            אני חושש, כן. </w:t>
      </w:r>
    </w:p>
    <w:p w14:paraId="5478A972" w14:textId="77777777" w:rsidR="00D454EA" w:rsidRDefault="00D454EA" w:rsidP="00D454EA">
      <w:pPr>
        <w:bidi/>
        <w:jc w:val="both"/>
        <w:rPr>
          <w:rFonts w:cs="David" w:hint="cs"/>
          <w:rtl/>
        </w:rPr>
      </w:pPr>
    </w:p>
    <w:p w14:paraId="3409553B" w14:textId="77777777" w:rsidR="00D454EA" w:rsidRPr="006732A8" w:rsidRDefault="00D454EA" w:rsidP="00D454EA">
      <w:pPr>
        <w:bidi/>
        <w:jc w:val="both"/>
        <w:rPr>
          <w:rFonts w:cs="David" w:hint="cs"/>
          <w:u w:val="single"/>
          <w:rtl/>
        </w:rPr>
      </w:pPr>
      <w:r w:rsidRPr="006732A8">
        <w:rPr>
          <w:rFonts w:cs="David" w:hint="cs"/>
          <w:u w:val="single"/>
          <w:rtl/>
        </w:rPr>
        <w:t>אחמד טיבי:</w:t>
      </w:r>
    </w:p>
    <w:p w14:paraId="65177D11" w14:textId="77777777" w:rsidR="00D454EA" w:rsidRDefault="00D454EA" w:rsidP="00D454EA">
      <w:pPr>
        <w:bidi/>
        <w:jc w:val="both"/>
        <w:rPr>
          <w:rFonts w:cs="David" w:hint="cs"/>
          <w:rtl/>
        </w:rPr>
      </w:pPr>
    </w:p>
    <w:p w14:paraId="5125DDB3" w14:textId="77777777" w:rsidR="00D454EA" w:rsidRDefault="00D454EA" w:rsidP="00D454EA">
      <w:pPr>
        <w:bidi/>
        <w:jc w:val="both"/>
        <w:rPr>
          <w:rFonts w:cs="David" w:hint="cs"/>
          <w:rtl/>
        </w:rPr>
      </w:pPr>
      <w:r>
        <w:rPr>
          <w:rFonts w:cs="David" w:hint="cs"/>
          <w:rtl/>
        </w:rPr>
        <w:tab/>
        <w:t xml:space="preserve">אתה אומר שאני רוצה. הממשלה </w:t>
      </w:r>
      <w:r>
        <w:rPr>
          <w:rFonts w:cs="David"/>
          <w:rtl/>
        </w:rPr>
        <w:t>–</w:t>
      </w:r>
      <w:r>
        <w:rPr>
          <w:rFonts w:cs="David" w:hint="cs"/>
          <w:rtl/>
        </w:rPr>
        <w:t xml:space="preserve"> הממשלה שלך - - </w:t>
      </w:r>
    </w:p>
    <w:p w14:paraId="34B704C7" w14:textId="77777777" w:rsidR="00D454EA" w:rsidRDefault="00D454EA" w:rsidP="00D454EA">
      <w:pPr>
        <w:bidi/>
        <w:jc w:val="both"/>
        <w:rPr>
          <w:rFonts w:cs="David" w:hint="cs"/>
          <w:rtl/>
        </w:rPr>
      </w:pPr>
    </w:p>
    <w:p w14:paraId="6C3F1D95" w14:textId="77777777" w:rsidR="00D454EA" w:rsidRPr="006732A8" w:rsidRDefault="00D454EA" w:rsidP="00D454EA">
      <w:pPr>
        <w:bidi/>
        <w:jc w:val="both"/>
        <w:rPr>
          <w:rFonts w:cs="David" w:hint="cs"/>
          <w:u w:val="single"/>
          <w:rtl/>
        </w:rPr>
      </w:pPr>
      <w:r w:rsidRPr="006732A8">
        <w:rPr>
          <w:rFonts w:cs="David" w:hint="cs"/>
          <w:u w:val="single"/>
          <w:rtl/>
        </w:rPr>
        <w:t>היו"ר יריב לוין:</w:t>
      </w:r>
    </w:p>
    <w:p w14:paraId="4C5ECE6C" w14:textId="77777777" w:rsidR="00D454EA" w:rsidRDefault="00D454EA" w:rsidP="00D454EA">
      <w:pPr>
        <w:bidi/>
        <w:jc w:val="both"/>
        <w:rPr>
          <w:rFonts w:cs="David" w:hint="cs"/>
          <w:rtl/>
        </w:rPr>
      </w:pPr>
    </w:p>
    <w:p w14:paraId="6C21D149" w14:textId="77777777" w:rsidR="00D454EA" w:rsidRDefault="00D454EA" w:rsidP="00D454EA">
      <w:pPr>
        <w:bidi/>
        <w:jc w:val="both"/>
        <w:rPr>
          <w:rFonts w:cs="David" w:hint="cs"/>
          <w:rtl/>
        </w:rPr>
      </w:pPr>
      <w:r>
        <w:rPr>
          <w:rFonts w:cs="David" w:hint="cs"/>
          <w:rtl/>
        </w:rPr>
        <w:tab/>
        <w:t xml:space="preserve">אתה הודעת מעל לדוכן. </w:t>
      </w:r>
    </w:p>
    <w:p w14:paraId="6866C55E" w14:textId="77777777" w:rsidR="00D454EA" w:rsidRDefault="00D454EA" w:rsidP="00D454EA">
      <w:pPr>
        <w:bidi/>
        <w:jc w:val="both"/>
        <w:rPr>
          <w:rFonts w:cs="David" w:hint="cs"/>
          <w:rtl/>
        </w:rPr>
      </w:pPr>
    </w:p>
    <w:p w14:paraId="49AE9E0F" w14:textId="77777777" w:rsidR="00D454EA" w:rsidRDefault="00D454EA" w:rsidP="00D454EA">
      <w:pPr>
        <w:bidi/>
        <w:jc w:val="both"/>
        <w:rPr>
          <w:rFonts w:cs="David" w:hint="cs"/>
          <w:u w:val="single"/>
          <w:rtl/>
        </w:rPr>
      </w:pPr>
      <w:r>
        <w:rPr>
          <w:rFonts w:cs="David" w:hint="cs"/>
          <w:u w:val="single"/>
          <w:rtl/>
        </w:rPr>
        <w:t>אחמד טיבי:</w:t>
      </w:r>
    </w:p>
    <w:p w14:paraId="4AF28967" w14:textId="77777777" w:rsidR="00D454EA" w:rsidRDefault="00D454EA" w:rsidP="00D454EA">
      <w:pPr>
        <w:bidi/>
        <w:jc w:val="both"/>
        <w:rPr>
          <w:rFonts w:cs="David" w:hint="cs"/>
          <w:u w:val="single"/>
          <w:rtl/>
        </w:rPr>
      </w:pPr>
    </w:p>
    <w:p w14:paraId="558E1A18" w14:textId="77777777" w:rsidR="00D454EA" w:rsidRDefault="00D454EA" w:rsidP="00D454EA">
      <w:pPr>
        <w:bidi/>
        <w:jc w:val="both"/>
        <w:rPr>
          <w:rFonts w:cs="David" w:hint="cs"/>
          <w:rtl/>
        </w:rPr>
      </w:pPr>
      <w:r>
        <w:rPr>
          <w:rFonts w:cs="David" w:hint="cs"/>
          <w:rtl/>
        </w:rPr>
        <w:t xml:space="preserve">            כל מה שאני מודיע מעל לדוכן הממשלה תעשה? </w:t>
      </w:r>
    </w:p>
    <w:p w14:paraId="478BF737" w14:textId="77777777" w:rsidR="00D454EA" w:rsidRDefault="00D454EA" w:rsidP="00D454EA">
      <w:pPr>
        <w:bidi/>
        <w:jc w:val="both"/>
        <w:rPr>
          <w:rFonts w:cs="David" w:hint="cs"/>
          <w:rtl/>
        </w:rPr>
      </w:pPr>
    </w:p>
    <w:p w14:paraId="5F97D36B" w14:textId="77777777" w:rsidR="00D454EA" w:rsidRPr="006732A8" w:rsidRDefault="00D454EA" w:rsidP="00D454EA">
      <w:pPr>
        <w:bidi/>
        <w:jc w:val="both"/>
        <w:rPr>
          <w:rFonts w:cs="David" w:hint="cs"/>
          <w:u w:val="single"/>
          <w:rtl/>
        </w:rPr>
      </w:pPr>
      <w:r w:rsidRPr="006732A8">
        <w:rPr>
          <w:rFonts w:cs="David" w:hint="cs"/>
          <w:u w:val="single"/>
          <w:rtl/>
        </w:rPr>
        <w:t>היו"ר יריב לוין:</w:t>
      </w:r>
    </w:p>
    <w:p w14:paraId="5E9692ED" w14:textId="77777777" w:rsidR="00D454EA" w:rsidRDefault="00D454EA" w:rsidP="00D454EA">
      <w:pPr>
        <w:bidi/>
        <w:jc w:val="both"/>
        <w:rPr>
          <w:rFonts w:cs="David" w:hint="cs"/>
          <w:rtl/>
        </w:rPr>
      </w:pPr>
    </w:p>
    <w:p w14:paraId="518F6CE2" w14:textId="77777777" w:rsidR="00D454EA" w:rsidRDefault="00D454EA" w:rsidP="00D454EA">
      <w:pPr>
        <w:bidi/>
        <w:jc w:val="both"/>
        <w:rPr>
          <w:rFonts w:cs="David" w:hint="cs"/>
          <w:rtl/>
        </w:rPr>
      </w:pPr>
      <w:r>
        <w:rPr>
          <w:rFonts w:cs="David" w:hint="cs"/>
          <w:rtl/>
        </w:rPr>
        <w:tab/>
        <w:t xml:space="preserve">אני אפילו שמעתי מה אמרת בערבית. הבטחת לאנשי עדאללה. </w:t>
      </w:r>
    </w:p>
    <w:p w14:paraId="0650EB54" w14:textId="77777777" w:rsidR="00D454EA" w:rsidRDefault="00D454EA" w:rsidP="00D454EA">
      <w:pPr>
        <w:bidi/>
        <w:jc w:val="both"/>
        <w:rPr>
          <w:rFonts w:cs="David" w:hint="cs"/>
          <w:rtl/>
        </w:rPr>
      </w:pPr>
    </w:p>
    <w:p w14:paraId="6960A518" w14:textId="77777777" w:rsidR="00D454EA" w:rsidRPr="006732A8" w:rsidRDefault="00D454EA" w:rsidP="00D454EA">
      <w:pPr>
        <w:bidi/>
        <w:jc w:val="both"/>
        <w:rPr>
          <w:rFonts w:cs="David" w:hint="cs"/>
          <w:u w:val="single"/>
          <w:rtl/>
        </w:rPr>
      </w:pPr>
      <w:r w:rsidRPr="006732A8">
        <w:rPr>
          <w:rFonts w:cs="David" w:hint="cs"/>
          <w:u w:val="single"/>
          <w:rtl/>
        </w:rPr>
        <w:t>אחמד טיבי:</w:t>
      </w:r>
    </w:p>
    <w:p w14:paraId="3BAA70AC" w14:textId="77777777" w:rsidR="00D454EA" w:rsidRDefault="00D454EA" w:rsidP="00D454EA">
      <w:pPr>
        <w:bidi/>
        <w:jc w:val="both"/>
        <w:rPr>
          <w:rFonts w:cs="David" w:hint="cs"/>
          <w:rtl/>
        </w:rPr>
      </w:pPr>
    </w:p>
    <w:p w14:paraId="14B13FFE" w14:textId="77777777" w:rsidR="00D454EA" w:rsidRDefault="00D454EA" w:rsidP="00D454EA">
      <w:pPr>
        <w:bidi/>
        <w:jc w:val="both"/>
        <w:rPr>
          <w:rFonts w:cs="David" w:hint="cs"/>
          <w:rtl/>
        </w:rPr>
      </w:pPr>
      <w:r>
        <w:rPr>
          <w:rFonts w:cs="David" w:hint="cs"/>
          <w:rtl/>
        </w:rPr>
        <w:t xml:space="preserve">            ולכן, מה שאמר חבר הכנסת מולה הוא בדיוק הנכון. יש כאן תחרות בין הליכוד וישראל ביתנו. במקרה זה התחרות היא מי מתנפל על טיבי יותר, מי מתנפל על הערבים. </w:t>
      </w:r>
    </w:p>
    <w:p w14:paraId="6EF0AE04" w14:textId="77777777" w:rsidR="00D454EA" w:rsidRDefault="00D454EA" w:rsidP="00D454EA">
      <w:pPr>
        <w:bidi/>
        <w:jc w:val="both"/>
        <w:rPr>
          <w:rFonts w:cs="David" w:hint="cs"/>
          <w:rtl/>
        </w:rPr>
      </w:pPr>
    </w:p>
    <w:p w14:paraId="2250B8E1" w14:textId="77777777" w:rsidR="00D454EA" w:rsidRDefault="00D454EA" w:rsidP="00D454EA">
      <w:pPr>
        <w:bidi/>
        <w:jc w:val="both"/>
        <w:rPr>
          <w:rFonts w:cs="David" w:hint="cs"/>
          <w:u w:val="single"/>
          <w:rtl/>
        </w:rPr>
      </w:pPr>
      <w:r>
        <w:rPr>
          <w:rFonts w:cs="David" w:hint="cs"/>
          <w:u w:val="single"/>
          <w:rtl/>
        </w:rPr>
        <w:t>רוברט אילטוב:</w:t>
      </w:r>
    </w:p>
    <w:p w14:paraId="0DD15919" w14:textId="77777777" w:rsidR="00D454EA" w:rsidRDefault="00D454EA" w:rsidP="00D454EA">
      <w:pPr>
        <w:bidi/>
        <w:jc w:val="both"/>
        <w:rPr>
          <w:rFonts w:cs="David" w:hint="cs"/>
          <w:u w:val="single"/>
          <w:rtl/>
        </w:rPr>
      </w:pPr>
    </w:p>
    <w:p w14:paraId="3353C0E4" w14:textId="77777777" w:rsidR="00D454EA" w:rsidRDefault="00D454EA" w:rsidP="00D454EA">
      <w:pPr>
        <w:bidi/>
        <w:jc w:val="both"/>
        <w:rPr>
          <w:rFonts w:cs="David" w:hint="cs"/>
          <w:rtl/>
        </w:rPr>
      </w:pPr>
      <w:r>
        <w:rPr>
          <w:rFonts w:cs="David" w:hint="cs"/>
          <w:rtl/>
        </w:rPr>
        <w:t>    </w:t>
      </w:r>
      <w:r>
        <w:rPr>
          <w:rFonts w:cs="David" w:hint="cs"/>
          <w:rtl/>
        </w:rPr>
        <w:tab/>
        <w:t xml:space="preserve">חבר הכנסת טיבי, אנחנו לא פה בכלל. </w:t>
      </w:r>
    </w:p>
    <w:p w14:paraId="2F1BB622" w14:textId="77777777" w:rsidR="00D454EA" w:rsidRDefault="00D454EA" w:rsidP="00D454EA">
      <w:pPr>
        <w:bidi/>
        <w:jc w:val="both"/>
        <w:rPr>
          <w:rFonts w:cs="David" w:hint="cs"/>
          <w:rtl/>
        </w:rPr>
      </w:pPr>
    </w:p>
    <w:p w14:paraId="5526FEE2" w14:textId="77777777" w:rsidR="00D454EA" w:rsidRDefault="00D454EA" w:rsidP="00D454EA">
      <w:pPr>
        <w:bidi/>
        <w:jc w:val="both"/>
        <w:rPr>
          <w:rFonts w:cs="David" w:hint="cs"/>
          <w:u w:val="single"/>
          <w:rtl/>
        </w:rPr>
      </w:pPr>
      <w:r>
        <w:rPr>
          <w:rFonts w:cs="David" w:hint="cs"/>
          <w:u w:val="single"/>
          <w:rtl/>
        </w:rPr>
        <w:t>אחמד טיבי:</w:t>
      </w:r>
    </w:p>
    <w:p w14:paraId="540CF759" w14:textId="77777777" w:rsidR="00D454EA" w:rsidRDefault="00D454EA" w:rsidP="00D454EA">
      <w:pPr>
        <w:bidi/>
        <w:jc w:val="both"/>
        <w:rPr>
          <w:rFonts w:cs="David" w:hint="cs"/>
          <w:u w:val="single"/>
          <w:rtl/>
        </w:rPr>
      </w:pPr>
    </w:p>
    <w:p w14:paraId="1079E39B" w14:textId="77777777" w:rsidR="00D454EA" w:rsidRDefault="00D454EA" w:rsidP="00D454EA">
      <w:pPr>
        <w:bidi/>
        <w:jc w:val="both"/>
        <w:rPr>
          <w:rFonts w:cs="David" w:hint="cs"/>
          <w:rtl/>
        </w:rPr>
      </w:pPr>
      <w:r>
        <w:rPr>
          <w:rFonts w:cs="David" w:hint="cs"/>
          <w:rtl/>
        </w:rPr>
        <w:t>            אתה צודק, אתה כבר ניצחת. עכשיו הם בקרב מאסף. אתה צודק, אתם ניצחתם. הם בקרב מאסף מי פנאט יותר, מי עושה פלסתר מעבודת הכנסת. גם כשאנחנו לא מסכימים – יש צורה, יש סגנון, יש מסורת של עבודה בכנסת. אני ותיק ממך בכנסת. רוב ההצעות שלי לא התקבלו, מאז שאני בכנסת. אבל היתה צורה, היה סגנון. היה תקנון. אפשר באמצעות הסמכות שלך - -</w:t>
      </w:r>
    </w:p>
    <w:p w14:paraId="2F1D75B8" w14:textId="77777777" w:rsidR="00D454EA" w:rsidRDefault="00D454EA" w:rsidP="00D454EA">
      <w:pPr>
        <w:bidi/>
        <w:jc w:val="both"/>
        <w:rPr>
          <w:rFonts w:cs="David" w:hint="cs"/>
          <w:rtl/>
        </w:rPr>
      </w:pPr>
    </w:p>
    <w:p w14:paraId="1839E77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0718EFC" w14:textId="77777777" w:rsidR="00D454EA" w:rsidRDefault="00D454EA" w:rsidP="00D454EA">
      <w:pPr>
        <w:bidi/>
        <w:jc w:val="both"/>
        <w:rPr>
          <w:rFonts w:cs="David" w:hint="cs"/>
          <w:u w:val="single"/>
          <w:rtl/>
        </w:rPr>
      </w:pPr>
    </w:p>
    <w:p w14:paraId="1F87095A" w14:textId="77777777" w:rsidR="00D454EA" w:rsidRDefault="00D454EA" w:rsidP="00D454EA">
      <w:pPr>
        <w:bidi/>
        <w:jc w:val="both"/>
        <w:rPr>
          <w:rFonts w:cs="David" w:hint="cs"/>
          <w:rtl/>
        </w:rPr>
      </w:pPr>
      <w:r>
        <w:rPr>
          <w:rFonts w:cs="David" w:hint="cs"/>
          <w:rtl/>
        </w:rPr>
        <w:t xml:space="preserve">            בדיוק לפי התקנון - -נכון? </w:t>
      </w:r>
    </w:p>
    <w:p w14:paraId="1A7E9731" w14:textId="77777777" w:rsidR="00D454EA" w:rsidRDefault="00D454EA" w:rsidP="00D454EA">
      <w:pPr>
        <w:bidi/>
        <w:jc w:val="both"/>
        <w:rPr>
          <w:rFonts w:cs="David" w:hint="cs"/>
          <w:rtl/>
        </w:rPr>
      </w:pPr>
    </w:p>
    <w:p w14:paraId="057AFB73" w14:textId="77777777" w:rsidR="00D454EA" w:rsidRDefault="00D454EA" w:rsidP="00D454EA">
      <w:pPr>
        <w:bidi/>
        <w:jc w:val="both"/>
        <w:rPr>
          <w:rFonts w:cs="David" w:hint="cs"/>
          <w:u w:val="single"/>
          <w:rtl/>
        </w:rPr>
      </w:pPr>
      <w:r>
        <w:rPr>
          <w:rFonts w:cs="David" w:hint="cs"/>
          <w:u w:val="single"/>
          <w:rtl/>
        </w:rPr>
        <w:t>אחמד טיבי:</w:t>
      </w:r>
    </w:p>
    <w:p w14:paraId="5A0D0EEE" w14:textId="77777777" w:rsidR="00D454EA" w:rsidRDefault="00D454EA" w:rsidP="00D454EA">
      <w:pPr>
        <w:bidi/>
        <w:jc w:val="both"/>
        <w:rPr>
          <w:rFonts w:cs="David" w:hint="cs"/>
          <w:u w:val="single"/>
          <w:rtl/>
        </w:rPr>
      </w:pPr>
    </w:p>
    <w:p w14:paraId="42029FBC" w14:textId="77777777" w:rsidR="00D454EA" w:rsidRDefault="00D454EA" w:rsidP="00D454EA">
      <w:pPr>
        <w:bidi/>
        <w:jc w:val="both"/>
        <w:rPr>
          <w:rFonts w:cs="David" w:hint="cs"/>
          <w:rtl/>
        </w:rPr>
      </w:pPr>
      <w:r>
        <w:rPr>
          <w:rFonts w:cs="David" w:hint="cs"/>
          <w:rtl/>
        </w:rPr>
        <w:t>            ההצעה הזו, אם תרשה ליועצת המשפטית לומר את דבריה - -</w:t>
      </w:r>
    </w:p>
    <w:p w14:paraId="79B6B43A" w14:textId="77777777" w:rsidR="00D454EA" w:rsidRDefault="00D454EA" w:rsidP="00D454EA">
      <w:pPr>
        <w:bidi/>
        <w:jc w:val="both"/>
        <w:rPr>
          <w:rFonts w:cs="David" w:hint="cs"/>
          <w:rtl/>
        </w:rPr>
      </w:pPr>
    </w:p>
    <w:p w14:paraId="712D197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A36E8EF" w14:textId="77777777" w:rsidR="00D454EA" w:rsidRDefault="00D454EA" w:rsidP="00D454EA">
      <w:pPr>
        <w:bidi/>
        <w:jc w:val="both"/>
        <w:rPr>
          <w:rFonts w:cs="David" w:hint="cs"/>
          <w:u w:val="single"/>
          <w:rtl/>
        </w:rPr>
      </w:pPr>
    </w:p>
    <w:p w14:paraId="5792F8A8" w14:textId="77777777" w:rsidR="00D454EA" w:rsidRDefault="00D454EA" w:rsidP="00D454EA">
      <w:pPr>
        <w:bidi/>
        <w:jc w:val="both"/>
        <w:rPr>
          <w:rFonts w:cs="David" w:hint="cs"/>
          <w:rtl/>
        </w:rPr>
      </w:pPr>
      <w:r>
        <w:rPr>
          <w:rFonts w:cs="David" w:hint="cs"/>
          <w:rtl/>
        </w:rPr>
        <w:t xml:space="preserve">            אני ארשה לה. </w:t>
      </w:r>
    </w:p>
    <w:p w14:paraId="3C5A2B16" w14:textId="77777777" w:rsidR="00D454EA" w:rsidRDefault="00D454EA" w:rsidP="00D454EA">
      <w:pPr>
        <w:bidi/>
        <w:jc w:val="both"/>
        <w:rPr>
          <w:rFonts w:cs="David" w:hint="cs"/>
          <w:rtl/>
        </w:rPr>
      </w:pPr>
    </w:p>
    <w:p w14:paraId="6A33AD9A" w14:textId="77777777" w:rsidR="00D454EA" w:rsidRDefault="00D454EA" w:rsidP="00D454EA">
      <w:pPr>
        <w:bidi/>
        <w:jc w:val="both"/>
        <w:rPr>
          <w:rFonts w:cs="David" w:hint="cs"/>
          <w:u w:val="single"/>
          <w:rtl/>
        </w:rPr>
      </w:pPr>
      <w:r>
        <w:rPr>
          <w:rFonts w:cs="David" w:hint="cs"/>
          <w:u w:val="single"/>
          <w:rtl/>
        </w:rPr>
        <w:t>אחמד טיבי:</w:t>
      </w:r>
    </w:p>
    <w:p w14:paraId="5B97D924" w14:textId="77777777" w:rsidR="00D454EA" w:rsidRDefault="00D454EA" w:rsidP="00D454EA">
      <w:pPr>
        <w:bidi/>
        <w:jc w:val="both"/>
        <w:rPr>
          <w:rFonts w:cs="David" w:hint="cs"/>
          <w:u w:val="single"/>
          <w:rtl/>
        </w:rPr>
      </w:pPr>
    </w:p>
    <w:p w14:paraId="6B721F01" w14:textId="77777777" w:rsidR="00D454EA" w:rsidRDefault="00D454EA" w:rsidP="00D454EA">
      <w:pPr>
        <w:bidi/>
        <w:jc w:val="both"/>
        <w:rPr>
          <w:rFonts w:cs="David" w:hint="cs"/>
          <w:rtl/>
        </w:rPr>
      </w:pPr>
      <w:r>
        <w:rPr>
          <w:rFonts w:cs="David" w:hint="cs"/>
          <w:rtl/>
        </w:rPr>
        <w:t xml:space="preserve">            אתם לא נותנים אימון בחיים כץ לעשות את מה שאתם רוצים, בקואליציה? אני מבקש להעביר את זה לוועדת העבודה, כמקובל. </w:t>
      </w:r>
    </w:p>
    <w:p w14:paraId="141C5CE8" w14:textId="77777777" w:rsidR="00D454EA" w:rsidRDefault="00D454EA" w:rsidP="00D454EA">
      <w:pPr>
        <w:bidi/>
        <w:jc w:val="both"/>
        <w:rPr>
          <w:rFonts w:cs="David" w:hint="cs"/>
          <w:rtl/>
        </w:rPr>
      </w:pPr>
    </w:p>
    <w:p w14:paraId="1F24E75B"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5CC54F0" w14:textId="77777777" w:rsidR="00D454EA" w:rsidRDefault="00D454EA" w:rsidP="00D454EA">
      <w:pPr>
        <w:bidi/>
        <w:jc w:val="both"/>
        <w:rPr>
          <w:rFonts w:cs="David" w:hint="cs"/>
          <w:u w:val="single"/>
          <w:rtl/>
        </w:rPr>
      </w:pPr>
    </w:p>
    <w:p w14:paraId="6AE374F2" w14:textId="77777777" w:rsidR="00D454EA" w:rsidRDefault="00D454EA" w:rsidP="00D454EA">
      <w:pPr>
        <w:bidi/>
        <w:jc w:val="both"/>
        <w:rPr>
          <w:rFonts w:cs="David" w:hint="cs"/>
          <w:rtl/>
        </w:rPr>
      </w:pPr>
      <w:r>
        <w:rPr>
          <w:rFonts w:cs="David" w:hint="cs"/>
          <w:rtl/>
        </w:rPr>
        <w:t xml:space="preserve">            היועצת המשפטית תאיר את עינינו. </w:t>
      </w:r>
    </w:p>
    <w:p w14:paraId="330A4820" w14:textId="77777777" w:rsidR="00D454EA" w:rsidRDefault="00D454EA" w:rsidP="00D454EA">
      <w:pPr>
        <w:bidi/>
        <w:jc w:val="both"/>
        <w:rPr>
          <w:rFonts w:cs="David" w:hint="cs"/>
          <w:rtl/>
        </w:rPr>
      </w:pPr>
    </w:p>
    <w:p w14:paraId="2C7DAFCB" w14:textId="77777777" w:rsidR="00D454EA" w:rsidRDefault="00D454EA" w:rsidP="00D454EA">
      <w:pPr>
        <w:bidi/>
        <w:jc w:val="both"/>
        <w:rPr>
          <w:rFonts w:cs="David" w:hint="cs"/>
          <w:u w:val="single"/>
          <w:rtl/>
        </w:rPr>
      </w:pPr>
      <w:r>
        <w:rPr>
          <w:rFonts w:cs="David" w:hint="cs"/>
          <w:u w:val="single"/>
          <w:rtl/>
        </w:rPr>
        <w:t>אחמד טיבי:</w:t>
      </w:r>
    </w:p>
    <w:p w14:paraId="6CCDD31D" w14:textId="77777777" w:rsidR="00D454EA" w:rsidRDefault="00D454EA" w:rsidP="00D454EA">
      <w:pPr>
        <w:bidi/>
        <w:jc w:val="both"/>
        <w:rPr>
          <w:rFonts w:cs="David" w:hint="cs"/>
          <w:u w:val="single"/>
          <w:rtl/>
        </w:rPr>
      </w:pPr>
    </w:p>
    <w:p w14:paraId="2F28ED9B" w14:textId="77777777" w:rsidR="00D454EA" w:rsidRDefault="00D454EA" w:rsidP="00D454EA">
      <w:pPr>
        <w:bidi/>
        <w:jc w:val="both"/>
        <w:rPr>
          <w:rFonts w:cs="David" w:hint="cs"/>
          <w:rtl/>
        </w:rPr>
      </w:pPr>
      <w:r>
        <w:rPr>
          <w:rFonts w:cs="David" w:hint="cs"/>
          <w:rtl/>
        </w:rPr>
        <w:t xml:space="preserve">            בנושא הערבים כולם מאוחדים. בנושא הערבים, מיעוט, זכויות, חובות, כולם מאוחדים. הם יתחרו מי יפגע בחוק. </w:t>
      </w:r>
    </w:p>
    <w:p w14:paraId="503026B4" w14:textId="77777777" w:rsidR="00D454EA" w:rsidRDefault="00D454EA" w:rsidP="00D454EA">
      <w:pPr>
        <w:bidi/>
        <w:jc w:val="both"/>
        <w:rPr>
          <w:rFonts w:cs="David" w:hint="cs"/>
          <w:rtl/>
        </w:rPr>
      </w:pPr>
    </w:p>
    <w:p w14:paraId="6249A799" w14:textId="77777777" w:rsidR="00D454EA" w:rsidRPr="00812FB4" w:rsidRDefault="00D454EA" w:rsidP="00D454EA">
      <w:pPr>
        <w:bidi/>
        <w:jc w:val="both"/>
        <w:rPr>
          <w:rFonts w:cs="David" w:hint="cs"/>
          <w:u w:val="single"/>
          <w:rtl/>
        </w:rPr>
      </w:pPr>
      <w:r w:rsidRPr="00812FB4">
        <w:rPr>
          <w:rFonts w:cs="David" w:hint="cs"/>
          <w:u w:val="single"/>
          <w:rtl/>
        </w:rPr>
        <w:t>היו"ר יריב לוין:</w:t>
      </w:r>
    </w:p>
    <w:p w14:paraId="3EAF7B1D" w14:textId="77777777" w:rsidR="00D454EA" w:rsidRDefault="00D454EA" w:rsidP="00D454EA">
      <w:pPr>
        <w:bidi/>
        <w:jc w:val="both"/>
        <w:rPr>
          <w:rFonts w:cs="David" w:hint="cs"/>
          <w:rtl/>
        </w:rPr>
      </w:pPr>
    </w:p>
    <w:p w14:paraId="6D12DBE7" w14:textId="77777777" w:rsidR="00D454EA" w:rsidRDefault="00D454EA" w:rsidP="00D454EA">
      <w:pPr>
        <w:bidi/>
        <w:jc w:val="both"/>
        <w:rPr>
          <w:rFonts w:cs="David" w:hint="cs"/>
          <w:rtl/>
        </w:rPr>
      </w:pPr>
      <w:r>
        <w:rPr>
          <w:rFonts w:cs="David" w:hint="cs"/>
          <w:rtl/>
        </w:rPr>
        <w:tab/>
        <w:t xml:space="preserve">היועצת המשפטית </w:t>
      </w:r>
      <w:r>
        <w:rPr>
          <w:rFonts w:cs="David"/>
          <w:rtl/>
        </w:rPr>
        <w:t>–</w:t>
      </w:r>
      <w:r>
        <w:rPr>
          <w:rFonts w:cs="David" w:hint="cs"/>
          <w:rtl/>
        </w:rPr>
        <w:t xml:space="preserve"> ביקשו פה התייחסות משפטית קצרה האם ממנים ועדות משותפות, האם - -</w:t>
      </w:r>
    </w:p>
    <w:p w14:paraId="078B1AFE" w14:textId="77777777" w:rsidR="00D454EA" w:rsidRDefault="00D454EA" w:rsidP="00D454EA">
      <w:pPr>
        <w:bidi/>
        <w:jc w:val="both"/>
        <w:rPr>
          <w:rFonts w:cs="David" w:hint="cs"/>
          <w:rtl/>
        </w:rPr>
      </w:pPr>
    </w:p>
    <w:p w14:paraId="7E972F4D" w14:textId="77777777" w:rsidR="00D454EA" w:rsidRPr="00812FB4" w:rsidRDefault="00D454EA" w:rsidP="00D454EA">
      <w:pPr>
        <w:bidi/>
        <w:jc w:val="both"/>
        <w:rPr>
          <w:rFonts w:cs="David" w:hint="cs"/>
          <w:u w:val="single"/>
          <w:rtl/>
        </w:rPr>
      </w:pPr>
      <w:r w:rsidRPr="00812FB4">
        <w:rPr>
          <w:rFonts w:cs="David" w:hint="cs"/>
          <w:u w:val="single"/>
          <w:rtl/>
        </w:rPr>
        <w:t>אחמד טיבי:</w:t>
      </w:r>
    </w:p>
    <w:p w14:paraId="08FEA38C" w14:textId="77777777" w:rsidR="00D454EA" w:rsidRDefault="00D454EA" w:rsidP="00D454EA">
      <w:pPr>
        <w:bidi/>
        <w:jc w:val="both"/>
        <w:rPr>
          <w:rFonts w:cs="David" w:hint="cs"/>
          <w:rtl/>
        </w:rPr>
      </w:pPr>
    </w:p>
    <w:p w14:paraId="2BD4EE07" w14:textId="77777777" w:rsidR="00D454EA" w:rsidRDefault="00D454EA" w:rsidP="00D454EA">
      <w:pPr>
        <w:bidi/>
        <w:jc w:val="both"/>
        <w:rPr>
          <w:rFonts w:cs="David" w:hint="cs"/>
          <w:rtl/>
        </w:rPr>
      </w:pPr>
      <w:r>
        <w:rPr>
          <w:rFonts w:cs="David" w:hint="cs"/>
          <w:rtl/>
        </w:rPr>
        <w:tab/>
        <w:t>חוות דעת. זה כל מה שאני מבקש.</w:t>
      </w:r>
    </w:p>
    <w:p w14:paraId="22BC56EA" w14:textId="77777777" w:rsidR="00D454EA" w:rsidRDefault="00D454EA" w:rsidP="00D454EA">
      <w:pPr>
        <w:bidi/>
        <w:jc w:val="both"/>
        <w:rPr>
          <w:rFonts w:cs="David" w:hint="cs"/>
          <w:rtl/>
        </w:rPr>
      </w:pPr>
    </w:p>
    <w:p w14:paraId="2E5F16B7" w14:textId="77777777" w:rsidR="00D454EA" w:rsidRDefault="00D454EA" w:rsidP="00D454EA">
      <w:pPr>
        <w:keepNext/>
        <w:bidi/>
        <w:jc w:val="both"/>
        <w:rPr>
          <w:rFonts w:cs="David" w:hint="cs"/>
          <w:rtl/>
        </w:rPr>
      </w:pPr>
      <w:r>
        <w:rPr>
          <w:rFonts w:cs="David" w:hint="cs"/>
          <w:u w:val="single"/>
          <w:rtl/>
        </w:rPr>
        <w:t>ארבל אסטרחן:</w:t>
      </w:r>
    </w:p>
    <w:p w14:paraId="10F73DCE" w14:textId="77777777" w:rsidR="00D454EA" w:rsidRDefault="00D454EA" w:rsidP="00D454EA">
      <w:pPr>
        <w:keepNext/>
        <w:bidi/>
        <w:jc w:val="both"/>
        <w:rPr>
          <w:rFonts w:cs="David" w:hint="cs"/>
          <w:rtl/>
        </w:rPr>
      </w:pPr>
    </w:p>
    <w:p w14:paraId="780ABAB6" w14:textId="77777777" w:rsidR="00D454EA" w:rsidRDefault="00D454EA" w:rsidP="00D454EA">
      <w:pPr>
        <w:keepNext/>
        <w:bidi/>
        <w:jc w:val="both"/>
        <w:rPr>
          <w:rFonts w:cs="David" w:hint="cs"/>
          <w:rtl/>
        </w:rPr>
      </w:pPr>
      <w:r>
        <w:rPr>
          <w:rFonts w:cs="David" w:hint="cs"/>
          <w:rtl/>
        </w:rPr>
        <w:t xml:space="preserve">            אני אזכיר מה שאמרתי פה כבר כמה פעמים – בעינינו, העברת הצעת חוק לוועדה שאינה הוועדה המתאימה, הנכונה לפי התקנון והתקדימים </w:t>
      </w:r>
      <w:r>
        <w:rPr>
          <w:rFonts w:cs="David"/>
          <w:rtl/>
        </w:rPr>
        <w:t>–</w:t>
      </w:r>
      <w:r>
        <w:rPr>
          <w:rFonts w:cs="David" w:hint="cs"/>
          <w:rtl/>
        </w:rPr>
        <w:t xml:space="preserve"> הדבר לא מהווה פגם בהליך החקיקה. ככל שאנחנו נשאלים אנחנו מציעים מה הוועדה המתאימה לפי התקנון והתקדימים. אנחנו עושים ככה באופן שוטף לגבי הצעות חוק במליאה וגם כאן. במקרה הזה, כאשר מדובר בהרכב הוועדה המייעצת לנציבות שוויון הזדמנויות בעבודה, מדובר בהצעה שמתאימה באופן מובהק לוועדת העבודה והרווחה. </w:t>
      </w:r>
    </w:p>
    <w:p w14:paraId="4EA9BEC5" w14:textId="77777777" w:rsidR="00D454EA" w:rsidRDefault="00D454EA" w:rsidP="00D454EA">
      <w:pPr>
        <w:keepNext/>
        <w:bidi/>
        <w:jc w:val="both"/>
        <w:rPr>
          <w:rFonts w:cs="David" w:hint="cs"/>
          <w:rtl/>
        </w:rPr>
      </w:pPr>
    </w:p>
    <w:p w14:paraId="61085FB6" w14:textId="77777777" w:rsidR="00D454EA" w:rsidRDefault="00D454EA" w:rsidP="00D454EA">
      <w:pPr>
        <w:keepNext/>
        <w:bidi/>
        <w:jc w:val="both"/>
        <w:rPr>
          <w:rFonts w:cs="David" w:hint="cs"/>
          <w:rtl/>
        </w:rPr>
      </w:pPr>
      <w:r>
        <w:rPr>
          <w:rFonts w:cs="David" w:hint="cs"/>
          <w:rtl/>
        </w:rPr>
        <w:tab/>
        <w:t xml:space="preserve">לגבי ועדה משותפת – זה דבר שנעשה פה לא מעט. מעבירים הצעת חוק לוועדה משותפת שמורכבת משתי ועדות במספר שווה, לפי התקנון. בדרך כלל הדבר הזה נועד למקרה שבו הצעת חוק מתאימה לשתי ועדות או שהנושאים בה קשורים לשתי ועדות. כך נעשה הדבר בדרך כלל. זה לא המקרה, אבל כמו שאמרתי – אם הוועדה סוברת שזה מה שהיא רוצה לעשות, אנחנו לא רואים כאן פגם בתהליך. </w:t>
      </w:r>
    </w:p>
    <w:p w14:paraId="194CA249" w14:textId="77777777" w:rsidR="00D454EA" w:rsidRDefault="00D454EA" w:rsidP="00D454EA">
      <w:pPr>
        <w:keepNext/>
        <w:bidi/>
        <w:jc w:val="both"/>
        <w:rPr>
          <w:rFonts w:cs="David" w:hint="cs"/>
          <w:rtl/>
        </w:rPr>
      </w:pPr>
    </w:p>
    <w:p w14:paraId="2BFA83D7"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4A0A739" w14:textId="77777777" w:rsidR="00D454EA" w:rsidRDefault="00D454EA" w:rsidP="00D454EA">
      <w:pPr>
        <w:bidi/>
        <w:jc w:val="both"/>
        <w:rPr>
          <w:rFonts w:cs="David" w:hint="cs"/>
          <w:u w:val="single"/>
          <w:rtl/>
        </w:rPr>
      </w:pPr>
    </w:p>
    <w:p w14:paraId="623C008F" w14:textId="77777777" w:rsidR="00D454EA" w:rsidRDefault="00D454EA" w:rsidP="00D454EA">
      <w:pPr>
        <w:keepNext/>
        <w:bidi/>
        <w:jc w:val="both"/>
        <w:rPr>
          <w:rFonts w:cs="David" w:hint="cs"/>
          <w:rtl/>
        </w:rPr>
      </w:pPr>
      <w:r>
        <w:rPr>
          <w:rFonts w:cs="David" w:hint="cs"/>
          <w:rtl/>
        </w:rPr>
        <w:tab/>
        <w:t xml:space="preserve">מאה אחוז. תודה רבה. רבותיי, אני עובר להצבעה. אני מעמיד להצבעה את הצעתי להקים ועדה משותפת בהרכב כפי שהקראתי קודם, לוועדת הכנסת ולוועדת העבודה והרווחה. </w:t>
      </w:r>
    </w:p>
    <w:p w14:paraId="32EE5966" w14:textId="77777777" w:rsidR="00D454EA" w:rsidRDefault="00D454EA" w:rsidP="00D454EA">
      <w:pPr>
        <w:keepNext/>
        <w:bidi/>
        <w:jc w:val="both"/>
        <w:rPr>
          <w:rFonts w:cs="David" w:hint="cs"/>
          <w:rtl/>
        </w:rPr>
      </w:pPr>
    </w:p>
    <w:p w14:paraId="7CE863A9" w14:textId="77777777" w:rsidR="00D454EA" w:rsidRPr="00AA57A9" w:rsidRDefault="00D454EA" w:rsidP="00D454EA">
      <w:pPr>
        <w:keepNext/>
        <w:bidi/>
        <w:jc w:val="both"/>
        <w:rPr>
          <w:rFonts w:cs="David" w:hint="cs"/>
          <w:u w:val="single"/>
          <w:rtl/>
        </w:rPr>
      </w:pPr>
      <w:r w:rsidRPr="00AA57A9">
        <w:rPr>
          <w:rFonts w:cs="David" w:hint="cs"/>
          <w:u w:val="single"/>
          <w:rtl/>
        </w:rPr>
        <w:t>קריאות:</w:t>
      </w:r>
    </w:p>
    <w:p w14:paraId="7A4440C7" w14:textId="77777777" w:rsidR="00D454EA" w:rsidRDefault="00D454EA" w:rsidP="00D454EA">
      <w:pPr>
        <w:keepNext/>
        <w:bidi/>
        <w:jc w:val="both"/>
        <w:rPr>
          <w:rFonts w:cs="David" w:hint="cs"/>
          <w:rtl/>
        </w:rPr>
      </w:pPr>
      <w:r>
        <w:rPr>
          <w:rFonts w:cs="David" w:hint="cs"/>
          <w:rtl/>
        </w:rPr>
        <w:tab/>
      </w:r>
    </w:p>
    <w:p w14:paraId="27761233" w14:textId="77777777" w:rsidR="00D454EA" w:rsidRDefault="00D454EA" w:rsidP="00D454EA">
      <w:pPr>
        <w:keepNext/>
        <w:numPr>
          <w:ilvl w:val="0"/>
          <w:numId w:val="2"/>
        </w:numPr>
        <w:autoSpaceDE w:val="0"/>
        <w:autoSpaceDN w:val="0"/>
        <w:bidi/>
        <w:jc w:val="both"/>
        <w:rPr>
          <w:rFonts w:cs="David" w:hint="cs"/>
          <w:rtl/>
        </w:rPr>
      </w:pPr>
      <w:r>
        <w:rPr>
          <w:rFonts w:cs="David" w:hint="cs"/>
          <w:rtl/>
        </w:rPr>
        <w:t>- -</w:t>
      </w:r>
    </w:p>
    <w:p w14:paraId="77A4E466" w14:textId="77777777" w:rsidR="00D454EA" w:rsidRDefault="00D454EA" w:rsidP="00D454EA">
      <w:pPr>
        <w:keepNext/>
        <w:bidi/>
        <w:jc w:val="both"/>
        <w:rPr>
          <w:rFonts w:cs="David" w:hint="cs"/>
          <w:rtl/>
        </w:rPr>
      </w:pPr>
    </w:p>
    <w:p w14:paraId="0BDB0DE6" w14:textId="77777777" w:rsidR="00D454EA" w:rsidRPr="00AA57A9" w:rsidRDefault="00D454EA" w:rsidP="00D454EA">
      <w:pPr>
        <w:keepNext/>
        <w:bidi/>
        <w:jc w:val="both"/>
        <w:rPr>
          <w:rFonts w:cs="David" w:hint="cs"/>
          <w:u w:val="single"/>
          <w:rtl/>
        </w:rPr>
      </w:pPr>
      <w:r w:rsidRPr="00AA57A9">
        <w:rPr>
          <w:rFonts w:cs="David" w:hint="cs"/>
          <w:u w:val="single"/>
          <w:rtl/>
        </w:rPr>
        <w:t>היו"ר יריב לוין:</w:t>
      </w:r>
    </w:p>
    <w:p w14:paraId="6DB0F94F" w14:textId="77777777" w:rsidR="00D454EA" w:rsidRDefault="00D454EA" w:rsidP="00D454EA">
      <w:pPr>
        <w:keepNext/>
        <w:bidi/>
        <w:jc w:val="both"/>
        <w:rPr>
          <w:rFonts w:cs="David" w:hint="cs"/>
          <w:rtl/>
        </w:rPr>
      </w:pPr>
    </w:p>
    <w:p w14:paraId="395933DA" w14:textId="77777777" w:rsidR="00D454EA" w:rsidRDefault="00D454EA" w:rsidP="00D454EA">
      <w:pPr>
        <w:keepNext/>
        <w:bidi/>
        <w:jc w:val="both"/>
        <w:rPr>
          <w:rFonts w:cs="David" w:hint="cs"/>
          <w:rtl/>
        </w:rPr>
      </w:pPr>
      <w:r>
        <w:rPr>
          <w:rFonts w:cs="David" w:hint="cs"/>
          <w:rtl/>
        </w:rPr>
        <w:tab/>
        <w:t xml:space="preserve">אנחנו בהצבעה. בהצבעה לא מפריעים. </w:t>
      </w:r>
    </w:p>
    <w:p w14:paraId="2E26F841" w14:textId="77777777" w:rsidR="00D454EA" w:rsidRDefault="00D454EA" w:rsidP="00D454EA">
      <w:pPr>
        <w:keepNext/>
        <w:bidi/>
        <w:jc w:val="both"/>
        <w:rPr>
          <w:rFonts w:cs="David" w:hint="cs"/>
          <w:rtl/>
        </w:rPr>
      </w:pPr>
    </w:p>
    <w:p w14:paraId="280EA916" w14:textId="77777777" w:rsidR="00D454EA" w:rsidRDefault="00D454EA" w:rsidP="00D454EA">
      <w:pPr>
        <w:keepNext/>
        <w:bidi/>
        <w:jc w:val="both"/>
        <w:rPr>
          <w:rFonts w:cs="David" w:hint="cs"/>
          <w:rtl/>
        </w:rPr>
      </w:pPr>
      <w:r>
        <w:rPr>
          <w:rFonts w:cs="David" w:hint="cs"/>
          <w:rtl/>
        </w:rPr>
        <w:t>יריב לוין - בעד</w:t>
      </w:r>
    </w:p>
    <w:p w14:paraId="557971CE" w14:textId="77777777" w:rsidR="00D454EA" w:rsidRDefault="00D454EA" w:rsidP="00D454EA">
      <w:pPr>
        <w:bidi/>
        <w:jc w:val="both"/>
        <w:rPr>
          <w:rFonts w:cs="David" w:hint="cs"/>
          <w:rtl/>
        </w:rPr>
      </w:pPr>
      <w:r>
        <w:rPr>
          <w:rFonts w:cs="David" w:hint="cs"/>
          <w:rtl/>
        </w:rPr>
        <w:t>זאב אלקין – בעד</w:t>
      </w:r>
    </w:p>
    <w:p w14:paraId="2F0FCA3F" w14:textId="77777777" w:rsidR="00D454EA" w:rsidRDefault="00D454EA" w:rsidP="00D454EA">
      <w:pPr>
        <w:bidi/>
        <w:jc w:val="both"/>
        <w:rPr>
          <w:rFonts w:cs="David" w:hint="cs"/>
          <w:rtl/>
        </w:rPr>
      </w:pPr>
      <w:r>
        <w:rPr>
          <w:rFonts w:cs="David" w:hint="cs"/>
          <w:rtl/>
        </w:rPr>
        <w:t>אופיר אקוניס- בעד</w:t>
      </w:r>
    </w:p>
    <w:p w14:paraId="0BCEA7A2" w14:textId="77777777" w:rsidR="00D454EA" w:rsidRDefault="00D454EA" w:rsidP="00D454EA">
      <w:pPr>
        <w:bidi/>
        <w:jc w:val="both"/>
        <w:rPr>
          <w:rFonts w:cs="David" w:hint="cs"/>
          <w:rtl/>
        </w:rPr>
      </w:pPr>
      <w:r>
        <w:rPr>
          <w:rFonts w:cs="David" w:hint="cs"/>
          <w:rtl/>
        </w:rPr>
        <w:t>אורי אורבך – בעד</w:t>
      </w:r>
    </w:p>
    <w:p w14:paraId="1201B60A" w14:textId="77777777" w:rsidR="00D454EA" w:rsidRDefault="00D454EA" w:rsidP="00D454EA">
      <w:pPr>
        <w:bidi/>
        <w:jc w:val="both"/>
        <w:rPr>
          <w:rFonts w:cs="David" w:hint="cs"/>
          <w:rtl/>
        </w:rPr>
      </w:pPr>
      <w:r>
        <w:rPr>
          <w:rFonts w:cs="David" w:hint="cs"/>
          <w:rtl/>
        </w:rPr>
        <w:t>שלמה מולה – נגד</w:t>
      </w:r>
    </w:p>
    <w:p w14:paraId="66B15C59" w14:textId="77777777" w:rsidR="00D454EA" w:rsidRDefault="00D454EA" w:rsidP="00D454EA">
      <w:pPr>
        <w:bidi/>
        <w:jc w:val="both"/>
        <w:rPr>
          <w:rFonts w:cs="David" w:hint="cs"/>
          <w:rtl/>
        </w:rPr>
      </w:pPr>
      <w:r>
        <w:rPr>
          <w:rFonts w:cs="David" w:hint="cs"/>
          <w:rtl/>
        </w:rPr>
        <w:t xml:space="preserve">במקום רוחמה אברהם בלילא </w:t>
      </w:r>
      <w:r>
        <w:rPr>
          <w:rFonts w:cs="David"/>
          <w:rtl/>
        </w:rPr>
        <w:t>–</w:t>
      </w:r>
      <w:r>
        <w:rPr>
          <w:rFonts w:cs="David" w:hint="cs"/>
          <w:rtl/>
        </w:rPr>
        <w:t xml:space="preserve"> רוברט טבייב – נגד</w:t>
      </w:r>
    </w:p>
    <w:p w14:paraId="3D309D72" w14:textId="77777777" w:rsidR="00D454EA" w:rsidRDefault="00D454EA" w:rsidP="00D454EA">
      <w:pPr>
        <w:bidi/>
        <w:jc w:val="both"/>
        <w:rPr>
          <w:rFonts w:cs="David" w:hint="cs"/>
          <w:rtl/>
        </w:rPr>
      </w:pPr>
      <w:r>
        <w:rPr>
          <w:rFonts w:cs="David" w:hint="cs"/>
          <w:rtl/>
        </w:rPr>
        <w:t>רחל אדטו – נגד</w:t>
      </w:r>
    </w:p>
    <w:p w14:paraId="0D14F376" w14:textId="77777777" w:rsidR="00D454EA" w:rsidRDefault="00D454EA" w:rsidP="00D454EA">
      <w:pPr>
        <w:bidi/>
        <w:jc w:val="both"/>
        <w:rPr>
          <w:rFonts w:cs="David" w:hint="cs"/>
          <w:rtl/>
        </w:rPr>
      </w:pPr>
    </w:p>
    <w:p w14:paraId="77CCAF8F" w14:textId="77777777" w:rsidR="00D454EA" w:rsidRDefault="00D454EA" w:rsidP="00D454EA">
      <w:pPr>
        <w:bidi/>
        <w:jc w:val="both"/>
        <w:rPr>
          <w:rFonts w:cs="David" w:hint="cs"/>
          <w:rtl/>
        </w:rPr>
      </w:pPr>
    </w:p>
    <w:p w14:paraId="0277FBE9" w14:textId="77777777" w:rsidR="00D454EA" w:rsidRDefault="00D454EA" w:rsidP="00D454EA">
      <w:pPr>
        <w:bidi/>
        <w:jc w:val="both"/>
        <w:rPr>
          <w:rFonts w:cs="David" w:hint="cs"/>
          <w:u w:val="single"/>
          <w:rtl/>
        </w:rPr>
      </w:pPr>
      <w:r>
        <w:rPr>
          <w:rFonts w:cs="David" w:hint="cs"/>
          <w:u w:val="single"/>
          <w:rtl/>
        </w:rPr>
        <w:t>רחל אדטו:</w:t>
      </w:r>
    </w:p>
    <w:p w14:paraId="5007CFF8" w14:textId="77777777" w:rsidR="00D454EA" w:rsidRDefault="00D454EA" w:rsidP="00D454EA">
      <w:pPr>
        <w:bidi/>
        <w:jc w:val="both"/>
        <w:rPr>
          <w:rFonts w:cs="David" w:hint="cs"/>
          <w:u w:val="single"/>
          <w:rtl/>
        </w:rPr>
      </w:pPr>
    </w:p>
    <w:p w14:paraId="56C22B05" w14:textId="77777777" w:rsidR="00D454EA" w:rsidRDefault="00D454EA" w:rsidP="00D454EA">
      <w:pPr>
        <w:bidi/>
        <w:jc w:val="both"/>
        <w:rPr>
          <w:rFonts w:cs="David" w:hint="cs"/>
          <w:rtl/>
        </w:rPr>
      </w:pPr>
      <w:r>
        <w:rPr>
          <w:rFonts w:cs="David" w:hint="cs"/>
          <w:rtl/>
        </w:rPr>
        <w:t xml:space="preserve">            אני רוצה לשאול אותך - -אני חברה בוועדת העבודה והרווחה - -  </w:t>
      </w:r>
    </w:p>
    <w:p w14:paraId="71F94C0F" w14:textId="77777777" w:rsidR="00D454EA" w:rsidRDefault="00D454EA" w:rsidP="00D454EA">
      <w:pPr>
        <w:bidi/>
        <w:jc w:val="both"/>
        <w:rPr>
          <w:rFonts w:cs="David" w:hint="cs"/>
          <w:rtl/>
        </w:rPr>
      </w:pPr>
    </w:p>
    <w:p w14:paraId="03E7D536"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FEB3289" w14:textId="77777777" w:rsidR="00D454EA" w:rsidRDefault="00D454EA" w:rsidP="00D454EA">
      <w:pPr>
        <w:bidi/>
        <w:jc w:val="both"/>
        <w:rPr>
          <w:rFonts w:cs="David" w:hint="cs"/>
          <w:u w:val="single"/>
          <w:rtl/>
        </w:rPr>
      </w:pPr>
    </w:p>
    <w:p w14:paraId="2CFE9B45" w14:textId="77777777" w:rsidR="00D454EA" w:rsidRDefault="00D454EA" w:rsidP="00D454EA">
      <w:pPr>
        <w:bidi/>
        <w:jc w:val="both"/>
        <w:rPr>
          <w:rFonts w:cs="David" w:hint="cs"/>
          <w:rtl/>
        </w:rPr>
      </w:pPr>
      <w:r>
        <w:rPr>
          <w:rFonts w:cs="David" w:hint="cs"/>
          <w:rtl/>
        </w:rPr>
        <w:t xml:space="preserve">            הנציג של קדימה מטעם ועדת העבודה והרווחה, לא אני קבעתי אותו </w:t>
      </w:r>
      <w:r>
        <w:rPr>
          <w:rFonts w:cs="David"/>
          <w:rtl/>
        </w:rPr>
        <w:t>–</w:t>
      </w:r>
      <w:r>
        <w:rPr>
          <w:rFonts w:cs="David" w:hint="cs"/>
          <w:rtl/>
        </w:rPr>
        <w:t xml:space="preserve"> תשוחחי עם חבר הכנסת חיים כץ. אם הוא יבקש שאת תתמני במקום חבר הכנסת ביבי כי הוא לא מספיק טוב בעיניכם  - -תודיעו לחיים כץ, הוא יודע לי, נשנה. </w:t>
      </w:r>
    </w:p>
    <w:p w14:paraId="3E977651" w14:textId="77777777" w:rsidR="00D454EA" w:rsidRDefault="00D454EA" w:rsidP="00D454EA">
      <w:pPr>
        <w:bidi/>
        <w:jc w:val="both"/>
        <w:rPr>
          <w:rFonts w:cs="David" w:hint="cs"/>
          <w:rtl/>
        </w:rPr>
      </w:pPr>
    </w:p>
    <w:p w14:paraId="53A2C982" w14:textId="77777777" w:rsidR="00D454EA" w:rsidRDefault="00D454EA" w:rsidP="00D454EA">
      <w:pPr>
        <w:bidi/>
        <w:jc w:val="both"/>
        <w:rPr>
          <w:rFonts w:cs="David" w:hint="cs"/>
          <w:rtl/>
        </w:rPr>
      </w:pPr>
      <w:r>
        <w:rPr>
          <w:rFonts w:cs="David" w:hint="cs"/>
          <w:rtl/>
        </w:rPr>
        <w:t>חיים אורון – נגד</w:t>
      </w:r>
    </w:p>
    <w:p w14:paraId="27195007" w14:textId="77777777" w:rsidR="00D454EA" w:rsidRDefault="00D454EA" w:rsidP="00D454EA">
      <w:pPr>
        <w:bidi/>
        <w:jc w:val="both"/>
        <w:rPr>
          <w:rFonts w:cs="David" w:hint="cs"/>
          <w:rtl/>
        </w:rPr>
      </w:pPr>
      <w:r>
        <w:rPr>
          <w:rFonts w:cs="David" w:hint="cs"/>
          <w:rtl/>
        </w:rPr>
        <w:t>רחל אדטו – נגד</w:t>
      </w:r>
    </w:p>
    <w:p w14:paraId="111FE12E" w14:textId="77777777" w:rsidR="00D454EA" w:rsidRDefault="00D454EA" w:rsidP="00D454EA">
      <w:pPr>
        <w:bidi/>
        <w:jc w:val="both"/>
        <w:rPr>
          <w:rFonts w:cs="David" w:hint="cs"/>
          <w:rtl/>
        </w:rPr>
      </w:pPr>
      <w:r>
        <w:rPr>
          <w:rFonts w:cs="David" w:hint="cs"/>
          <w:rtl/>
        </w:rPr>
        <w:t>במקום חבר הכנסת דוד רותם, חברת הכנסת ליה  שמטוב – בעד</w:t>
      </w:r>
    </w:p>
    <w:p w14:paraId="0F0E63E0" w14:textId="77777777" w:rsidR="00D454EA" w:rsidRDefault="00D454EA" w:rsidP="00D454EA">
      <w:pPr>
        <w:bidi/>
        <w:jc w:val="both"/>
        <w:rPr>
          <w:rFonts w:cs="David" w:hint="cs"/>
          <w:rtl/>
        </w:rPr>
      </w:pPr>
      <w:r>
        <w:rPr>
          <w:rFonts w:cs="David" w:hint="cs"/>
          <w:rtl/>
        </w:rPr>
        <w:t>רוברט אילטוב – בעד</w:t>
      </w:r>
    </w:p>
    <w:p w14:paraId="361A4AC3" w14:textId="77777777" w:rsidR="00D454EA" w:rsidRDefault="00D454EA" w:rsidP="00D454EA">
      <w:pPr>
        <w:bidi/>
        <w:jc w:val="both"/>
        <w:rPr>
          <w:rFonts w:cs="David" w:hint="cs"/>
          <w:rtl/>
        </w:rPr>
      </w:pPr>
      <w:r>
        <w:rPr>
          <w:rFonts w:cs="David" w:hint="cs"/>
          <w:rtl/>
        </w:rPr>
        <w:t>דניאל בן סימון  -נגד</w:t>
      </w:r>
    </w:p>
    <w:p w14:paraId="29B2F222" w14:textId="77777777" w:rsidR="00D454EA" w:rsidRDefault="00D454EA" w:rsidP="00D454EA">
      <w:pPr>
        <w:bidi/>
        <w:jc w:val="both"/>
        <w:rPr>
          <w:rFonts w:cs="David" w:hint="cs"/>
          <w:rtl/>
        </w:rPr>
      </w:pPr>
      <w:r>
        <w:rPr>
          <w:rFonts w:cs="David" w:hint="cs"/>
          <w:rtl/>
        </w:rPr>
        <w:t>עינת וילף – לא נוכחת</w:t>
      </w:r>
    </w:p>
    <w:p w14:paraId="50FFCD47" w14:textId="77777777" w:rsidR="00D454EA" w:rsidRDefault="00D454EA" w:rsidP="00D454EA">
      <w:pPr>
        <w:bidi/>
        <w:jc w:val="both"/>
        <w:rPr>
          <w:rFonts w:cs="David" w:hint="cs"/>
          <w:rtl/>
        </w:rPr>
      </w:pPr>
      <w:r>
        <w:rPr>
          <w:rFonts w:cs="David" w:hint="cs"/>
          <w:rtl/>
        </w:rPr>
        <w:t>אברהם מיכאלי-  בעד</w:t>
      </w:r>
    </w:p>
    <w:p w14:paraId="00730F36" w14:textId="77777777" w:rsidR="00D454EA" w:rsidRDefault="00D454EA" w:rsidP="00D454EA">
      <w:pPr>
        <w:bidi/>
        <w:jc w:val="both"/>
        <w:rPr>
          <w:rFonts w:cs="David" w:hint="cs"/>
          <w:rtl/>
        </w:rPr>
      </w:pPr>
      <w:r>
        <w:rPr>
          <w:rFonts w:cs="David" w:hint="cs"/>
          <w:rtl/>
        </w:rPr>
        <w:t>נסים זאב - בעד</w:t>
      </w:r>
    </w:p>
    <w:p w14:paraId="591B4C1A" w14:textId="77777777" w:rsidR="00D454EA" w:rsidRDefault="00D454EA" w:rsidP="00D454EA">
      <w:pPr>
        <w:bidi/>
        <w:jc w:val="both"/>
        <w:rPr>
          <w:rFonts w:cs="David" w:hint="cs"/>
          <w:rtl/>
        </w:rPr>
      </w:pPr>
      <w:r>
        <w:rPr>
          <w:rFonts w:cs="David" w:hint="cs"/>
          <w:rtl/>
        </w:rPr>
        <w:t>אליעזר מוזס – בעד</w:t>
      </w:r>
    </w:p>
    <w:p w14:paraId="07437836" w14:textId="77777777" w:rsidR="00D454EA" w:rsidRDefault="00D454EA" w:rsidP="00D454EA">
      <w:pPr>
        <w:bidi/>
        <w:jc w:val="both"/>
        <w:rPr>
          <w:rFonts w:cs="David" w:hint="cs"/>
          <w:rtl/>
        </w:rPr>
      </w:pPr>
      <w:r>
        <w:rPr>
          <w:rFonts w:cs="David" w:hint="cs"/>
          <w:rtl/>
        </w:rPr>
        <w:t>אחמד טיבי – נגד</w:t>
      </w:r>
    </w:p>
    <w:p w14:paraId="42676ABC" w14:textId="77777777" w:rsidR="00D454EA" w:rsidRDefault="00D454EA" w:rsidP="00D454EA">
      <w:pPr>
        <w:bidi/>
        <w:jc w:val="both"/>
        <w:rPr>
          <w:rFonts w:cs="David" w:hint="cs"/>
          <w:rtl/>
        </w:rPr>
      </w:pPr>
      <w:r>
        <w:rPr>
          <w:rFonts w:cs="David" w:hint="cs"/>
          <w:rtl/>
        </w:rPr>
        <w:t>ציון פיניאן – בעד</w:t>
      </w:r>
    </w:p>
    <w:p w14:paraId="14769434" w14:textId="77777777" w:rsidR="00D454EA" w:rsidRDefault="00D454EA" w:rsidP="00D454EA">
      <w:pPr>
        <w:bidi/>
        <w:jc w:val="both"/>
        <w:rPr>
          <w:rFonts w:cs="David" w:hint="cs"/>
          <w:rtl/>
        </w:rPr>
      </w:pPr>
    </w:p>
    <w:p w14:paraId="24204391" w14:textId="77777777" w:rsidR="00D454EA" w:rsidRDefault="00D454EA" w:rsidP="00D454EA">
      <w:pPr>
        <w:bidi/>
        <w:jc w:val="both"/>
        <w:rPr>
          <w:rFonts w:cs="David" w:hint="cs"/>
          <w:rtl/>
        </w:rPr>
      </w:pPr>
    </w:p>
    <w:p w14:paraId="04CCDFC1" w14:textId="77777777" w:rsidR="00D454EA" w:rsidRDefault="00D454EA" w:rsidP="00D454EA">
      <w:pPr>
        <w:bidi/>
        <w:jc w:val="both"/>
        <w:rPr>
          <w:rFonts w:cs="David" w:hint="cs"/>
          <w:rtl/>
        </w:rPr>
      </w:pPr>
      <w:r>
        <w:rPr>
          <w:rFonts w:cs="David" w:hint="cs"/>
          <w:rtl/>
        </w:rPr>
        <w:t xml:space="preserve">10 בעד, 6 נגד, אין נמנעים, אני קובע שההצעה להקים ועדה משותפת בהרכב כפי שקראתי התקבלה. </w:t>
      </w:r>
    </w:p>
    <w:p w14:paraId="42B0ACEE" w14:textId="77777777" w:rsidR="00D454EA" w:rsidRDefault="00D454EA" w:rsidP="00D454EA">
      <w:pPr>
        <w:bidi/>
        <w:jc w:val="both"/>
        <w:rPr>
          <w:rFonts w:cs="David" w:hint="cs"/>
          <w:rtl/>
        </w:rPr>
      </w:pPr>
    </w:p>
    <w:p w14:paraId="0EE6FAAF" w14:textId="77777777" w:rsidR="00D454EA" w:rsidRDefault="00D454EA" w:rsidP="00D454EA">
      <w:pPr>
        <w:bidi/>
        <w:jc w:val="both"/>
        <w:rPr>
          <w:rFonts w:cs="David" w:hint="cs"/>
          <w:u w:val="single"/>
          <w:rtl/>
        </w:rPr>
      </w:pPr>
      <w:r>
        <w:rPr>
          <w:rFonts w:cs="David" w:hint="cs"/>
          <w:u w:val="single"/>
          <w:rtl/>
        </w:rPr>
        <w:t>אחמד טיבי:</w:t>
      </w:r>
    </w:p>
    <w:p w14:paraId="4E2BC558" w14:textId="77777777" w:rsidR="00D454EA" w:rsidRDefault="00D454EA" w:rsidP="00D454EA">
      <w:pPr>
        <w:bidi/>
        <w:jc w:val="both"/>
        <w:rPr>
          <w:rFonts w:cs="David" w:hint="cs"/>
          <w:u w:val="single"/>
          <w:rtl/>
        </w:rPr>
      </w:pPr>
    </w:p>
    <w:p w14:paraId="003E9C89" w14:textId="77777777" w:rsidR="00D454EA" w:rsidRDefault="00D454EA" w:rsidP="00D454EA">
      <w:pPr>
        <w:bidi/>
        <w:jc w:val="both"/>
        <w:rPr>
          <w:rFonts w:cs="David" w:hint="cs"/>
          <w:rtl/>
        </w:rPr>
      </w:pPr>
      <w:r>
        <w:rPr>
          <w:rFonts w:cs="David" w:hint="cs"/>
          <w:rtl/>
        </w:rPr>
        <w:t xml:space="preserve">            רביזיה. </w:t>
      </w:r>
    </w:p>
    <w:p w14:paraId="7D07E5E5" w14:textId="77777777" w:rsidR="00D454EA" w:rsidRDefault="00D454EA" w:rsidP="00D454EA">
      <w:pPr>
        <w:bidi/>
        <w:jc w:val="both"/>
        <w:rPr>
          <w:rFonts w:cs="David" w:hint="cs"/>
          <w:rtl/>
        </w:rPr>
      </w:pPr>
    </w:p>
    <w:p w14:paraId="330B6FE4" w14:textId="77777777" w:rsidR="00D454EA" w:rsidRDefault="00D454EA" w:rsidP="00D454EA">
      <w:pPr>
        <w:bidi/>
        <w:jc w:val="both"/>
        <w:rPr>
          <w:rFonts w:cs="David" w:hint="cs"/>
          <w:u w:val="single"/>
          <w:rtl/>
        </w:rPr>
      </w:pPr>
      <w:r>
        <w:rPr>
          <w:rFonts w:cs="David" w:hint="cs"/>
          <w:u w:val="single"/>
          <w:rtl/>
        </w:rPr>
        <w:t>שלמה מולה:</w:t>
      </w:r>
    </w:p>
    <w:p w14:paraId="58D03CB1" w14:textId="77777777" w:rsidR="00D454EA" w:rsidRDefault="00D454EA" w:rsidP="00D454EA">
      <w:pPr>
        <w:bidi/>
        <w:jc w:val="both"/>
        <w:rPr>
          <w:rFonts w:cs="David" w:hint="cs"/>
          <w:u w:val="single"/>
          <w:rtl/>
        </w:rPr>
      </w:pPr>
    </w:p>
    <w:p w14:paraId="47B53B5A" w14:textId="77777777" w:rsidR="00D454EA" w:rsidRDefault="00D454EA" w:rsidP="00D454EA">
      <w:pPr>
        <w:bidi/>
        <w:jc w:val="both"/>
        <w:rPr>
          <w:rFonts w:cs="David" w:hint="cs"/>
          <w:rtl/>
        </w:rPr>
      </w:pPr>
      <w:r>
        <w:rPr>
          <w:rFonts w:cs="David" w:hint="cs"/>
          <w:rtl/>
        </w:rPr>
        <w:t xml:space="preserve">            אני אבקש רביזיה. </w:t>
      </w:r>
    </w:p>
    <w:p w14:paraId="0EB2B880" w14:textId="77777777" w:rsidR="00D454EA" w:rsidRDefault="00D454EA" w:rsidP="00D454EA">
      <w:pPr>
        <w:bidi/>
        <w:jc w:val="both"/>
        <w:rPr>
          <w:rFonts w:cs="David" w:hint="cs"/>
          <w:rtl/>
        </w:rPr>
      </w:pPr>
    </w:p>
    <w:p w14:paraId="795CC0F1" w14:textId="77777777" w:rsidR="00D454EA" w:rsidRDefault="00D454EA" w:rsidP="00D454EA">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662D176" w14:textId="77777777" w:rsidR="00D454EA" w:rsidRDefault="00D454EA" w:rsidP="00D454EA">
      <w:pPr>
        <w:bidi/>
        <w:jc w:val="both"/>
        <w:rPr>
          <w:rFonts w:cs="David" w:hint="cs"/>
          <w:u w:val="single"/>
          <w:rtl/>
        </w:rPr>
      </w:pPr>
    </w:p>
    <w:p w14:paraId="480A9C12" w14:textId="77777777" w:rsidR="00D454EA" w:rsidRDefault="00D454EA" w:rsidP="00D454EA">
      <w:pPr>
        <w:bidi/>
        <w:jc w:val="both"/>
        <w:rPr>
          <w:rFonts w:cs="David" w:hint="cs"/>
          <w:rtl/>
        </w:rPr>
      </w:pPr>
      <w:r>
        <w:rPr>
          <w:rFonts w:cs="David" w:hint="cs"/>
          <w:rtl/>
        </w:rPr>
        <w:t xml:space="preserve">            אין בעיה. רביזיה תידון במועד מאוחר יותר. </w:t>
      </w:r>
    </w:p>
    <w:p w14:paraId="5A123049" w14:textId="77777777" w:rsidR="00D454EA" w:rsidRDefault="00D454EA" w:rsidP="00D454EA">
      <w:pPr>
        <w:bidi/>
        <w:jc w:val="both"/>
        <w:rPr>
          <w:rFonts w:cs="David" w:hint="cs"/>
          <w:rtl/>
        </w:rPr>
      </w:pPr>
      <w:r>
        <w:rPr>
          <w:rFonts w:cs="David" w:hint="cs"/>
          <w:rtl/>
        </w:rPr>
        <w:t xml:space="preserve">            אני מודה לכם, הישיבה נעולה. </w:t>
      </w:r>
    </w:p>
    <w:p w14:paraId="06D340E2" w14:textId="77777777" w:rsidR="00D454EA" w:rsidRDefault="00D454EA" w:rsidP="00D454EA">
      <w:pPr>
        <w:bidi/>
        <w:jc w:val="both"/>
        <w:rPr>
          <w:rFonts w:cs="David" w:hint="cs"/>
          <w:rtl/>
        </w:rPr>
      </w:pPr>
    </w:p>
    <w:p w14:paraId="716CC1D7" w14:textId="77777777" w:rsidR="00D454EA" w:rsidRDefault="00D454EA" w:rsidP="00D454EA">
      <w:pPr>
        <w:bidi/>
        <w:jc w:val="both"/>
        <w:rPr>
          <w:rFonts w:cs="David" w:hint="cs"/>
          <w:rtl/>
        </w:rPr>
      </w:pPr>
    </w:p>
    <w:p w14:paraId="74554798" w14:textId="77777777" w:rsidR="00D454EA" w:rsidRDefault="00D454EA" w:rsidP="00D454EA">
      <w:pPr>
        <w:bidi/>
        <w:jc w:val="both"/>
        <w:rPr>
          <w:rFonts w:cs="David" w:hint="cs"/>
          <w:rtl/>
        </w:rPr>
      </w:pPr>
    </w:p>
    <w:p w14:paraId="06A8810B" w14:textId="77777777" w:rsidR="00D454EA" w:rsidRDefault="00D454EA" w:rsidP="00D454EA">
      <w:pPr>
        <w:bidi/>
        <w:jc w:val="both"/>
        <w:rPr>
          <w:rFonts w:cs="David" w:hint="cs"/>
          <w:rtl/>
        </w:rPr>
      </w:pPr>
    </w:p>
    <w:p w14:paraId="096B28FD" w14:textId="77777777" w:rsidR="00D454EA" w:rsidRDefault="00D454EA" w:rsidP="00D454EA">
      <w:pPr>
        <w:bidi/>
        <w:jc w:val="both"/>
        <w:rPr>
          <w:rFonts w:cs="David" w:hint="cs"/>
          <w:rtl/>
        </w:rPr>
      </w:pPr>
    </w:p>
    <w:p w14:paraId="6F1028E8" w14:textId="77777777" w:rsidR="00D454EA" w:rsidRPr="00D454EA" w:rsidRDefault="00D454EA" w:rsidP="00D454EA">
      <w:pPr>
        <w:bidi/>
        <w:jc w:val="both"/>
        <w:rPr>
          <w:rFonts w:cs="David" w:hint="cs"/>
          <w:b/>
          <w:bCs/>
          <w:rtl/>
        </w:rPr>
      </w:pPr>
      <w:r w:rsidRPr="00D454EA">
        <w:rPr>
          <w:rFonts w:cs="David" w:hint="cs"/>
          <w:b/>
          <w:bCs/>
          <w:u w:val="single"/>
          <w:rtl/>
        </w:rPr>
        <w:t>הישיבה ננעלה בשעה 11:10</w:t>
      </w:r>
      <w:r w:rsidRPr="00D454EA">
        <w:rPr>
          <w:rFonts w:cs="David" w:hint="cs"/>
          <w:b/>
          <w:bCs/>
          <w:rtl/>
        </w:rPr>
        <w:t xml:space="preserve"> </w:t>
      </w:r>
    </w:p>
    <w:p w14:paraId="59FE328F" w14:textId="77777777" w:rsidR="00552A80" w:rsidRPr="00D454EA" w:rsidRDefault="00552A80" w:rsidP="00D454EA">
      <w:pPr>
        <w:bidi/>
      </w:pPr>
    </w:p>
    <w:sectPr w:rsidR="00552A80" w:rsidRPr="00D454EA" w:rsidSect="00D454E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3D8C" w14:textId="77777777" w:rsidR="00D454EA" w:rsidRDefault="00D454EA">
      <w:r>
        <w:separator/>
      </w:r>
    </w:p>
  </w:endnote>
  <w:endnote w:type="continuationSeparator" w:id="0">
    <w:p w14:paraId="574BC056" w14:textId="77777777" w:rsidR="00D454EA" w:rsidRDefault="00D4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6F8B" w14:textId="77777777" w:rsidR="00D454EA" w:rsidRDefault="00D454EA">
      <w:r>
        <w:separator/>
      </w:r>
    </w:p>
  </w:footnote>
  <w:footnote w:type="continuationSeparator" w:id="0">
    <w:p w14:paraId="173B9DC2" w14:textId="77777777" w:rsidR="00D454EA" w:rsidRDefault="00D4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D688" w14:textId="77777777" w:rsidR="00D454EA" w:rsidRDefault="00D454EA" w:rsidP="00D454E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E9FDE0B" w14:textId="77777777" w:rsidR="00D454EA" w:rsidRDefault="00D454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AA6B" w14:textId="77777777" w:rsidR="00D454EA" w:rsidRDefault="00D454EA" w:rsidP="00D454E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7324C6">
      <w:rPr>
        <w:rStyle w:val="PageNumber"/>
        <w:rFonts w:cs="David"/>
        <w:noProof/>
        <w:szCs w:val="24"/>
        <w:rtl/>
      </w:rPr>
      <w:t>22</w:t>
    </w:r>
    <w:r>
      <w:rPr>
        <w:rStyle w:val="PageNumber"/>
        <w:rFonts w:cs="David"/>
        <w:szCs w:val="24"/>
      </w:rPr>
      <w:fldChar w:fldCharType="end"/>
    </w:r>
  </w:p>
  <w:p w14:paraId="61E57F65" w14:textId="77777777" w:rsidR="00D454EA" w:rsidRPr="00D454EA" w:rsidRDefault="00D454EA" w:rsidP="00D454EA">
    <w:pPr>
      <w:pStyle w:val="Header"/>
      <w:ind w:right="360"/>
      <w:rPr>
        <w:rFonts w:cs="David" w:hint="cs"/>
        <w:sz w:val="24"/>
        <w:szCs w:val="24"/>
        <w:rtl/>
      </w:rPr>
    </w:pPr>
    <w:r w:rsidRPr="00D454EA">
      <w:rPr>
        <w:rFonts w:cs="David" w:hint="cs"/>
        <w:sz w:val="24"/>
        <w:szCs w:val="24"/>
        <w:rtl/>
      </w:rPr>
      <w:t>ועדת הכנסת</w:t>
    </w:r>
  </w:p>
  <w:p w14:paraId="3C552C32" w14:textId="77777777" w:rsidR="00D454EA" w:rsidRPr="00D454EA" w:rsidRDefault="00D454EA" w:rsidP="00D454EA">
    <w:pPr>
      <w:pStyle w:val="Header"/>
      <w:ind w:right="360"/>
      <w:rPr>
        <w:rFonts w:cs="David" w:hint="cs"/>
        <w:sz w:val="24"/>
        <w:szCs w:val="24"/>
        <w:rtl/>
      </w:rPr>
    </w:pPr>
    <w:r w:rsidRPr="00D454EA">
      <w:rPr>
        <w:rFonts w:cs="David" w:hint="cs"/>
        <w:sz w:val="24"/>
        <w:szCs w:val="24"/>
        <w:rtl/>
      </w:rPr>
      <w:t>9.2.11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011E8"/>
    <w:multiLevelType w:val="hybridMultilevel"/>
    <w:tmpl w:val="89981D60"/>
    <w:lvl w:ilvl="0" w:tplc="D7D0F23C">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7F646E5F"/>
    <w:multiLevelType w:val="hybridMultilevel"/>
    <w:tmpl w:val="C7C6874E"/>
    <w:lvl w:ilvl="0" w:tplc="6BEA494E">
      <w:numFmt w:val="bullet"/>
      <w:lvlText w:val=""/>
      <w:lvlJc w:val="left"/>
      <w:pPr>
        <w:tabs>
          <w:tab w:val="num" w:pos="1080"/>
        </w:tabs>
        <w:ind w:left="1080" w:hanging="360"/>
      </w:pPr>
      <w:rPr>
        <w:rFonts w:ascii="Wingdings" w:eastAsia="Times New Roman" w:hAnsi="Wingdings"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70973022">
    <w:abstractNumId w:val="1"/>
  </w:num>
  <w:num w:numId="2" w16cid:durableId="1267880414">
    <w:abstractNumId w:val="0"/>
  </w:num>
  <w:num w:numId="3" w16cid:durableId="198623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382פרוטוקול_ישיבת_ועדה.doc"/>
    <w:docVar w:name="StartMode" w:val="3"/>
  </w:docVars>
  <w:rsids>
    <w:rsidRoot w:val="00F53DFB"/>
    <w:rsid w:val="00552A80"/>
    <w:rsid w:val="007324C6"/>
    <w:rsid w:val="00755DA1"/>
    <w:rsid w:val="008C1779"/>
    <w:rsid w:val="00965806"/>
    <w:rsid w:val="00D454EA"/>
    <w:rsid w:val="00F53D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6B0F216"/>
  <w15:chartTrackingRefBased/>
  <w15:docId w15:val="{60CEF2A4-990A-4D8C-A480-966524A4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454E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454EA"/>
    <w:rPr>
      <w:rFonts w:cs="Miriam"/>
      <w:lang w:bidi="he-IL"/>
    </w:rPr>
  </w:style>
  <w:style w:type="paragraph" w:styleId="Footer">
    <w:name w:val="footer"/>
    <w:basedOn w:val="Normal"/>
    <w:rsid w:val="00D454EA"/>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4700</Words>
  <Characters>26790</Characters>
  <Application>Microsoft Office Word</Application>
  <DocSecurity>0</DocSecurity>
  <Lines>223</Lines>
  <Paragraphs>62</Paragraphs>
  <ScaleCrop>false</ScaleCrop>
  <HeadingPairs>
    <vt:vector size="2" baseType="variant">
      <vt:variant>
        <vt:lpstr>שם</vt:lpstr>
      </vt:variant>
      <vt:variant>
        <vt:i4>1</vt:i4>
      </vt:variant>
    </vt:vector>
  </HeadingPairs>
  <TitlesOfParts>
    <vt:vector size="1" baseType="lpstr">
      <vt:lpstr>הכנסת השמונה-עשרה                                                                              נוסח לא מתוקן              </vt:lpstr>
    </vt:vector>
  </TitlesOfParts>
  <Company>Liraz</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                                                                              נוסח לא מתוקן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