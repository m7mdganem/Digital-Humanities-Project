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3625" w14:textId="77777777" w:rsidR="00903296" w:rsidRPr="00903296" w:rsidRDefault="00903296" w:rsidP="00903296">
      <w:pPr>
        <w:bidi/>
        <w:jc w:val="both"/>
        <w:rPr>
          <w:rFonts w:cs="David" w:hint="cs"/>
          <w:b/>
          <w:bCs/>
          <w:rtl/>
        </w:rPr>
      </w:pPr>
      <w:r w:rsidRPr="00903296">
        <w:rPr>
          <w:rFonts w:cs="David" w:hint="cs"/>
          <w:b/>
          <w:bCs/>
          <w:rtl/>
        </w:rPr>
        <w:t>ה</w:t>
      </w:r>
      <w:r w:rsidRPr="00903296">
        <w:rPr>
          <w:rFonts w:cs="David"/>
          <w:b/>
          <w:bCs/>
          <w:rtl/>
        </w:rPr>
        <w:t xml:space="preserve">כנסת </w:t>
      </w:r>
      <w:r w:rsidRPr="00903296">
        <w:rPr>
          <w:rFonts w:cs="David" w:hint="cs"/>
          <w:b/>
          <w:bCs/>
          <w:rtl/>
        </w:rPr>
        <w:t>השמונה-עשרה</w:t>
      </w:r>
      <w:r w:rsidRPr="00903296">
        <w:rPr>
          <w:rFonts w:cs="David" w:hint="cs"/>
          <w:b/>
          <w:bCs/>
          <w:rtl/>
        </w:rPr>
        <w:tab/>
      </w:r>
      <w:r w:rsidRPr="00903296">
        <w:rPr>
          <w:rFonts w:cs="David" w:hint="cs"/>
          <w:b/>
          <w:bCs/>
          <w:rtl/>
        </w:rPr>
        <w:tab/>
      </w:r>
      <w:r w:rsidRPr="00903296">
        <w:rPr>
          <w:rFonts w:cs="David" w:hint="cs"/>
          <w:b/>
          <w:bCs/>
          <w:rtl/>
        </w:rPr>
        <w:tab/>
        <w:t xml:space="preserve">                                                              נוסח</w:t>
      </w:r>
      <w:r>
        <w:rPr>
          <w:rFonts w:cs="David" w:hint="cs"/>
          <w:b/>
          <w:bCs/>
          <w:rtl/>
        </w:rPr>
        <w:t xml:space="preserve"> </w:t>
      </w:r>
      <w:r w:rsidRPr="00903296">
        <w:rPr>
          <w:rFonts w:cs="David" w:hint="cs"/>
          <w:b/>
          <w:bCs/>
          <w:rtl/>
        </w:rPr>
        <w:t xml:space="preserve">לא מתוקן              </w:t>
      </w:r>
    </w:p>
    <w:p w14:paraId="1F66E623" w14:textId="77777777" w:rsidR="00903296" w:rsidRPr="00903296" w:rsidRDefault="00903296" w:rsidP="00903296">
      <w:pPr>
        <w:bidi/>
        <w:jc w:val="both"/>
        <w:outlineLvl w:val="0"/>
        <w:rPr>
          <w:rFonts w:cs="David" w:hint="cs"/>
          <w:b/>
          <w:bCs/>
          <w:rtl/>
        </w:rPr>
      </w:pPr>
      <w:r w:rsidRPr="00903296">
        <w:rPr>
          <w:rFonts w:cs="David" w:hint="cs"/>
          <w:b/>
          <w:bCs/>
          <w:rtl/>
        </w:rPr>
        <w:t>מושב ראשון</w:t>
      </w:r>
      <w:r w:rsidRPr="00903296">
        <w:rPr>
          <w:rFonts w:cs="David" w:hint="cs"/>
          <w:b/>
          <w:bCs/>
          <w:rtl/>
        </w:rPr>
        <w:tab/>
      </w:r>
      <w:r w:rsidRPr="00903296">
        <w:rPr>
          <w:rFonts w:cs="David" w:hint="cs"/>
          <w:b/>
          <w:bCs/>
          <w:rtl/>
        </w:rPr>
        <w:tab/>
      </w:r>
      <w:r w:rsidRPr="00903296">
        <w:rPr>
          <w:rFonts w:cs="David" w:hint="cs"/>
          <w:b/>
          <w:bCs/>
          <w:rtl/>
        </w:rPr>
        <w:tab/>
      </w:r>
      <w:r w:rsidRPr="00903296">
        <w:rPr>
          <w:rFonts w:cs="David" w:hint="cs"/>
          <w:b/>
          <w:bCs/>
          <w:rtl/>
        </w:rPr>
        <w:tab/>
      </w:r>
      <w:r w:rsidRPr="00903296">
        <w:rPr>
          <w:rFonts w:cs="David" w:hint="cs"/>
          <w:b/>
          <w:bCs/>
          <w:rtl/>
        </w:rPr>
        <w:tab/>
      </w:r>
      <w:r w:rsidRPr="00903296">
        <w:rPr>
          <w:rFonts w:cs="David" w:hint="cs"/>
          <w:b/>
          <w:bCs/>
          <w:rtl/>
        </w:rPr>
        <w:tab/>
      </w:r>
      <w:r w:rsidRPr="00903296">
        <w:rPr>
          <w:rFonts w:cs="David" w:hint="cs"/>
          <w:b/>
          <w:bCs/>
          <w:rtl/>
        </w:rPr>
        <w:tab/>
      </w:r>
      <w:r w:rsidRPr="00903296">
        <w:rPr>
          <w:rFonts w:cs="David"/>
          <w:b/>
          <w:bCs/>
          <w:rtl/>
        </w:rPr>
        <w:tab/>
      </w:r>
      <w:r w:rsidRPr="00903296">
        <w:rPr>
          <w:rFonts w:cs="David" w:hint="cs"/>
          <w:b/>
          <w:bCs/>
          <w:rtl/>
        </w:rPr>
        <w:t xml:space="preserve">         </w:t>
      </w:r>
    </w:p>
    <w:p w14:paraId="49978523" w14:textId="77777777" w:rsidR="00903296" w:rsidRPr="00903296" w:rsidRDefault="00903296" w:rsidP="00903296">
      <w:pPr>
        <w:bidi/>
        <w:jc w:val="both"/>
        <w:rPr>
          <w:rFonts w:cs="David"/>
          <w:b/>
          <w:bCs/>
          <w:rtl/>
        </w:rPr>
      </w:pPr>
    </w:p>
    <w:p w14:paraId="54DB60F0" w14:textId="77777777" w:rsidR="00903296" w:rsidRPr="00903296" w:rsidRDefault="00903296" w:rsidP="00903296">
      <w:pPr>
        <w:bidi/>
        <w:jc w:val="both"/>
        <w:outlineLvl w:val="0"/>
        <w:rPr>
          <w:rFonts w:cs="David" w:hint="cs"/>
          <w:b/>
          <w:bCs/>
          <w:rtl/>
        </w:rPr>
      </w:pPr>
    </w:p>
    <w:p w14:paraId="7F22AD20" w14:textId="77777777" w:rsidR="00903296" w:rsidRPr="00903296" w:rsidRDefault="00903296" w:rsidP="00903296">
      <w:pPr>
        <w:bidi/>
        <w:jc w:val="both"/>
        <w:outlineLvl w:val="0"/>
        <w:rPr>
          <w:rFonts w:cs="David" w:hint="cs"/>
          <w:b/>
          <w:bCs/>
          <w:rtl/>
        </w:rPr>
      </w:pPr>
    </w:p>
    <w:p w14:paraId="7058B1F0" w14:textId="77777777" w:rsidR="00903296" w:rsidRPr="00903296" w:rsidRDefault="00903296" w:rsidP="00903296">
      <w:pPr>
        <w:bidi/>
        <w:jc w:val="both"/>
        <w:outlineLvl w:val="0"/>
        <w:rPr>
          <w:rFonts w:cs="David" w:hint="cs"/>
          <w:b/>
          <w:bCs/>
          <w:rtl/>
        </w:rPr>
      </w:pPr>
    </w:p>
    <w:p w14:paraId="15AF3435" w14:textId="77777777" w:rsidR="00903296" w:rsidRPr="00903296" w:rsidRDefault="00903296" w:rsidP="00903296">
      <w:pPr>
        <w:bidi/>
        <w:jc w:val="center"/>
        <w:outlineLvl w:val="0"/>
        <w:rPr>
          <w:rFonts w:cs="David" w:hint="cs"/>
          <w:b/>
          <w:bCs/>
          <w:rtl/>
        </w:rPr>
      </w:pPr>
      <w:r w:rsidRPr="00903296">
        <w:rPr>
          <w:rFonts w:cs="David"/>
          <w:b/>
          <w:bCs/>
          <w:rtl/>
        </w:rPr>
        <w:t xml:space="preserve">פרוטוקול מס' </w:t>
      </w:r>
      <w:r w:rsidRPr="00903296">
        <w:rPr>
          <w:rFonts w:cs="David" w:hint="cs"/>
          <w:b/>
          <w:bCs/>
          <w:rtl/>
        </w:rPr>
        <w:t>16</w:t>
      </w:r>
    </w:p>
    <w:p w14:paraId="7D729E01" w14:textId="77777777" w:rsidR="00903296" w:rsidRPr="00903296" w:rsidRDefault="00903296" w:rsidP="00903296">
      <w:pPr>
        <w:bidi/>
        <w:jc w:val="center"/>
        <w:outlineLvl w:val="0"/>
        <w:rPr>
          <w:rFonts w:cs="David" w:hint="cs"/>
          <w:b/>
          <w:bCs/>
          <w:rtl/>
        </w:rPr>
      </w:pPr>
      <w:r w:rsidRPr="00903296">
        <w:rPr>
          <w:rFonts w:cs="David"/>
          <w:b/>
          <w:bCs/>
          <w:rtl/>
        </w:rPr>
        <w:t>מישיב</w:t>
      </w:r>
      <w:r w:rsidRPr="00903296">
        <w:rPr>
          <w:rFonts w:cs="David" w:hint="cs"/>
          <w:b/>
          <w:bCs/>
          <w:rtl/>
        </w:rPr>
        <w:t>ת ועדת הכנסת</w:t>
      </w:r>
    </w:p>
    <w:p w14:paraId="31249AE1" w14:textId="77777777" w:rsidR="00903296" w:rsidRPr="00903296" w:rsidRDefault="00903296" w:rsidP="00903296">
      <w:pPr>
        <w:bidi/>
        <w:jc w:val="center"/>
        <w:rPr>
          <w:rFonts w:cs="David"/>
          <w:b/>
          <w:bCs/>
          <w:u w:val="single"/>
          <w:rtl/>
        </w:rPr>
      </w:pPr>
      <w:r w:rsidRPr="00903296">
        <w:rPr>
          <w:rFonts w:cs="David" w:hint="cs"/>
          <w:b/>
          <w:bCs/>
          <w:u w:val="single"/>
          <w:rtl/>
        </w:rPr>
        <w:t xml:space="preserve">יום רביעי, כ"ה בסיוון </w:t>
      </w:r>
      <w:proofErr w:type="spellStart"/>
      <w:r w:rsidRPr="00903296">
        <w:rPr>
          <w:rFonts w:cs="David" w:hint="cs"/>
          <w:b/>
          <w:bCs/>
          <w:u w:val="single"/>
          <w:rtl/>
        </w:rPr>
        <w:t>התשס"ט</w:t>
      </w:r>
      <w:proofErr w:type="spellEnd"/>
      <w:r w:rsidRPr="00903296">
        <w:rPr>
          <w:rFonts w:cs="David" w:hint="cs"/>
          <w:b/>
          <w:bCs/>
          <w:u w:val="single"/>
          <w:rtl/>
        </w:rPr>
        <w:t xml:space="preserve"> (17 ביוני 2009), שעה 12:30</w:t>
      </w:r>
    </w:p>
    <w:p w14:paraId="64566FCB" w14:textId="77777777" w:rsidR="00903296" w:rsidRPr="00903296" w:rsidRDefault="00903296" w:rsidP="00903296">
      <w:pPr>
        <w:bidi/>
        <w:jc w:val="both"/>
        <w:rPr>
          <w:rFonts w:cs="David"/>
          <w:b/>
          <w:bCs/>
          <w:u w:val="single"/>
          <w:rtl/>
        </w:rPr>
      </w:pPr>
    </w:p>
    <w:p w14:paraId="630BB894" w14:textId="77777777" w:rsidR="00903296" w:rsidRPr="00903296" w:rsidRDefault="00903296" w:rsidP="00903296">
      <w:pPr>
        <w:bidi/>
        <w:jc w:val="both"/>
        <w:rPr>
          <w:rFonts w:cs="David" w:hint="cs"/>
          <w:b/>
          <w:bCs/>
          <w:u w:val="single"/>
          <w:rtl/>
        </w:rPr>
      </w:pPr>
    </w:p>
    <w:p w14:paraId="53B4ECF1" w14:textId="77777777" w:rsidR="00903296" w:rsidRPr="00903296" w:rsidRDefault="00903296" w:rsidP="00903296">
      <w:pPr>
        <w:bidi/>
        <w:jc w:val="both"/>
        <w:rPr>
          <w:rFonts w:cs="David" w:hint="cs"/>
          <w:b/>
          <w:bCs/>
          <w:u w:val="single"/>
          <w:rtl/>
        </w:rPr>
      </w:pPr>
    </w:p>
    <w:p w14:paraId="5EF2B7F5" w14:textId="77777777" w:rsidR="00903296" w:rsidRPr="00903296" w:rsidRDefault="00903296" w:rsidP="00903296">
      <w:pPr>
        <w:bidi/>
        <w:jc w:val="both"/>
        <w:rPr>
          <w:rFonts w:cs="David" w:hint="cs"/>
          <w:b/>
          <w:bCs/>
          <w:u w:val="single"/>
          <w:rtl/>
        </w:rPr>
      </w:pPr>
    </w:p>
    <w:p w14:paraId="20882D1D" w14:textId="77777777" w:rsidR="00903296" w:rsidRPr="00903296" w:rsidRDefault="00903296" w:rsidP="00903296">
      <w:pPr>
        <w:bidi/>
        <w:jc w:val="both"/>
        <w:rPr>
          <w:rFonts w:cs="David" w:hint="cs"/>
          <w:rtl/>
        </w:rPr>
      </w:pPr>
      <w:r w:rsidRPr="00903296">
        <w:rPr>
          <w:rFonts w:cs="David" w:hint="cs"/>
          <w:b/>
          <w:bCs/>
          <w:u w:val="single"/>
          <w:rtl/>
        </w:rPr>
        <w:t>סדר היום</w:t>
      </w:r>
      <w:r w:rsidRPr="00903296">
        <w:rPr>
          <w:rFonts w:cs="David"/>
          <w:b/>
          <w:bCs/>
          <w:u w:val="single"/>
          <w:rtl/>
        </w:rPr>
        <w:t>:</w:t>
      </w:r>
      <w:r w:rsidRPr="00903296">
        <w:rPr>
          <w:rFonts w:cs="David"/>
          <w:rtl/>
        </w:rPr>
        <w:t xml:space="preserve"> </w:t>
      </w:r>
      <w:r w:rsidRPr="00903296">
        <w:rPr>
          <w:rFonts w:cs="David" w:hint="cs"/>
          <w:rtl/>
        </w:rPr>
        <w:t xml:space="preserve"> </w:t>
      </w:r>
    </w:p>
    <w:p w14:paraId="233775B9" w14:textId="77777777" w:rsidR="00903296" w:rsidRPr="00903296" w:rsidRDefault="00903296" w:rsidP="00903296">
      <w:pPr>
        <w:bidi/>
        <w:jc w:val="both"/>
        <w:rPr>
          <w:rFonts w:cs="David" w:hint="cs"/>
          <w:rtl/>
        </w:rPr>
      </w:pPr>
      <w:r w:rsidRPr="00903296">
        <w:rPr>
          <w:rFonts w:cs="David" w:hint="cs"/>
          <w:rtl/>
        </w:rPr>
        <w:t xml:space="preserve">סדרי הדיון בהצעת חוק תקציב המדינה לשנים 2010-2009 והצעת חוק ההתייעלות הכלכלית (תיקוני חקיקה ליישום התוכנית הכלכלית לשנים 2010-2009), </w:t>
      </w:r>
      <w:proofErr w:type="spellStart"/>
      <w:r w:rsidRPr="00903296">
        <w:rPr>
          <w:rFonts w:cs="David" w:hint="cs"/>
          <w:rtl/>
        </w:rPr>
        <w:t>התשס"ט</w:t>
      </w:r>
      <w:proofErr w:type="spellEnd"/>
      <w:r w:rsidRPr="00903296">
        <w:rPr>
          <w:rFonts w:cs="David" w:hint="cs"/>
          <w:rtl/>
        </w:rPr>
        <w:t xml:space="preserve">-2009, בקריאה ראשונה. </w:t>
      </w:r>
    </w:p>
    <w:p w14:paraId="21ABF8ED" w14:textId="77777777" w:rsidR="00903296" w:rsidRPr="00903296" w:rsidRDefault="00903296" w:rsidP="00903296">
      <w:pPr>
        <w:bidi/>
        <w:jc w:val="both"/>
        <w:rPr>
          <w:rFonts w:cs="David" w:hint="cs"/>
          <w:b/>
          <w:bCs/>
          <w:u w:val="single"/>
          <w:rtl/>
        </w:rPr>
      </w:pPr>
    </w:p>
    <w:p w14:paraId="5D7950D9" w14:textId="77777777" w:rsidR="00903296" w:rsidRPr="00903296" w:rsidRDefault="00903296" w:rsidP="00903296">
      <w:pPr>
        <w:bidi/>
        <w:jc w:val="both"/>
        <w:rPr>
          <w:rFonts w:cs="David"/>
          <w:b/>
          <w:bCs/>
          <w:rtl/>
        </w:rPr>
      </w:pPr>
    </w:p>
    <w:p w14:paraId="121F69E1" w14:textId="77777777" w:rsidR="00903296" w:rsidRPr="00903296" w:rsidRDefault="00903296" w:rsidP="00903296">
      <w:pPr>
        <w:bidi/>
        <w:jc w:val="both"/>
        <w:outlineLvl w:val="0"/>
        <w:rPr>
          <w:rFonts w:cs="David"/>
          <w:b/>
          <w:bCs/>
          <w:u w:val="single"/>
          <w:rtl/>
        </w:rPr>
      </w:pPr>
      <w:r w:rsidRPr="00903296">
        <w:rPr>
          <w:rFonts w:cs="David"/>
          <w:b/>
          <w:bCs/>
          <w:u w:val="single"/>
          <w:rtl/>
        </w:rPr>
        <w:t>נכחו:</w:t>
      </w:r>
    </w:p>
    <w:p w14:paraId="5A2D966F" w14:textId="77777777" w:rsidR="00903296" w:rsidRPr="00903296" w:rsidRDefault="00903296" w:rsidP="00903296">
      <w:pPr>
        <w:bidi/>
        <w:jc w:val="both"/>
        <w:outlineLvl w:val="0"/>
        <w:rPr>
          <w:rFonts w:cs="David" w:hint="cs"/>
          <w:rtl/>
        </w:rPr>
      </w:pPr>
      <w:r w:rsidRPr="00903296">
        <w:rPr>
          <w:rFonts w:cs="David"/>
          <w:b/>
          <w:bCs/>
          <w:u w:val="single"/>
          <w:rtl/>
        </w:rPr>
        <w:t>חברי הוועדה</w:t>
      </w:r>
      <w:r w:rsidRPr="00903296">
        <w:rPr>
          <w:rFonts w:cs="David"/>
          <w:rtl/>
        </w:rPr>
        <w:t>:</w:t>
      </w:r>
      <w:r w:rsidRPr="00903296">
        <w:rPr>
          <w:rFonts w:cs="David"/>
          <w:rtl/>
        </w:rPr>
        <w:tab/>
      </w:r>
    </w:p>
    <w:p w14:paraId="21F0F4EC" w14:textId="77777777" w:rsidR="00903296" w:rsidRPr="00903296" w:rsidRDefault="00903296" w:rsidP="00903296">
      <w:pPr>
        <w:bidi/>
        <w:jc w:val="both"/>
        <w:outlineLvl w:val="0"/>
        <w:rPr>
          <w:rFonts w:cs="David" w:hint="cs"/>
          <w:rtl/>
        </w:rPr>
      </w:pPr>
      <w:r w:rsidRPr="00903296">
        <w:rPr>
          <w:rFonts w:cs="David" w:hint="cs"/>
          <w:rtl/>
        </w:rPr>
        <w:t xml:space="preserve">זאב </w:t>
      </w:r>
      <w:proofErr w:type="spellStart"/>
      <w:r w:rsidRPr="00903296">
        <w:rPr>
          <w:rFonts w:cs="David" w:hint="cs"/>
          <w:rtl/>
        </w:rPr>
        <w:t>אלקין</w:t>
      </w:r>
      <w:proofErr w:type="spellEnd"/>
      <w:r w:rsidRPr="00903296">
        <w:rPr>
          <w:rFonts w:cs="David" w:hint="cs"/>
          <w:rtl/>
        </w:rPr>
        <w:t xml:space="preserve"> </w:t>
      </w:r>
      <w:r w:rsidRPr="00903296">
        <w:rPr>
          <w:rFonts w:cs="David"/>
          <w:rtl/>
        </w:rPr>
        <w:t>–</w:t>
      </w:r>
      <w:r w:rsidRPr="00903296">
        <w:rPr>
          <w:rFonts w:cs="David" w:hint="cs"/>
          <w:rtl/>
        </w:rPr>
        <w:t xml:space="preserve"> היו"ר</w:t>
      </w:r>
    </w:p>
    <w:p w14:paraId="33F0B7FC" w14:textId="77777777" w:rsidR="00903296" w:rsidRPr="00903296" w:rsidRDefault="00903296" w:rsidP="00903296">
      <w:pPr>
        <w:bidi/>
        <w:jc w:val="both"/>
        <w:outlineLvl w:val="0"/>
        <w:rPr>
          <w:rFonts w:cs="David" w:hint="cs"/>
          <w:rtl/>
        </w:rPr>
      </w:pPr>
      <w:proofErr w:type="spellStart"/>
      <w:r w:rsidRPr="00903296">
        <w:rPr>
          <w:rFonts w:cs="David" w:hint="cs"/>
          <w:rtl/>
        </w:rPr>
        <w:t>רוברט</w:t>
      </w:r>
      <w:proofErr w:type="spellEnd"/>
      <w:r w:rsidRPr="00903296">
        <w:rPr>
          <w:rFonts w:cs="David" w:hint="cs"/>
          <w:rtl/>
        </w:rPr>
        <w:t xml:space="preserve"> </w:t>
      </w:r>
      <w:proofErr w:type="spellStart"/>
      <w:r w:rsidRPr="00903296">
        <w:rPr>
          <w:rFonts w:cs="David" w:hint="cs"/>
          <w:rtl/>
        </w:rPr>
        <w:t>אילטוב</w:t>
      </w:r>
      <w:proofErr w:type="spellEnd"/>
    </w:p>
    <w:p w14:paraId="34CF0581" w14:textId="77777777" w:rsidR="00903296" w:rsidRPr="00903296" w:rsidRDefault="00903296" w:rsidP="00903296">
      <w:pPr>
        <w:bidi/>
        <w:jc w:val="both"/>
        <w:outlineLvl w:val="0"/>
        <w:rPr>
          <w:rFonts w:cs="David" w:hint="cs"/>
          <w:rtl/>
        </w:rPr>
      </w:pPr>
      <w:r w:rsidRPr="00903296">
        <w:rPr>
          <w:rFonts w:cs="David" w:hint="cs"/>
          <w:rtl/>
        </w:rPr>
        <w:t>דניאל בן-סימון</w:t>
      </w:r>
    </w:p>
    <w:p w14:paraId="0513003B" w14:textId="77777777" w:rsidR="00903296" w:rsidRPr="00903296" w:rsidRDefault="00903296" w:rsidP="00903296">
      <w:pPr>
        <w:bidi/>
        <w:jc w:val="both"/>
        <w:outlineLvl w:val="0"/>
        <w:rPr>
          <w:rFonts w:cs="David" w:hint="cs"/>
          <w:rtl/>
        </w:rPr>
      </w:pPr>
      <w:r w:rsidRPr="00903296">
        <w:rPr>
          <w:rFonts w:cs="David" w:hint="cs"/>
          <w:rtl/>
        </w:rPr>
        <w:t>נסים זאב</w:t>
      </w:r>
    </w:p>
    <w:p w14:paraId="44FC8D28" w14:textId="77777777" w:rsidR="00903296" w:rsidRPr="00903296" w:rsidRDefault="00903296" w:rsidP="00903296">
      <w:pPr>
        <w:bidi/>
        <w:jc w:val="both"/>
        <w:outlineLvl w:val="0"/>
        <w:rPr>
          <w:rFonts w:cs="David" w:hint="cs"/>
          <w:rtl/>
        </w:rPr>
      </w:pPr>
      <w:r w:rsidRPr="00903296">
        <w:rPr>
          <w:rFonts w:cs="David" w:hint="cs"/>
          <w:rtl/>
        </w:rPr>
        <w:t>איתן כבל</w:t>
      </w:r>
    </w:p>
    <w:p w14:paraId="27C01A70" w14:textId="77777777" w:rsidR="00903296" w:rsidRPr="00903296" w:rsidRDefault="00903296" w:rsidP="00903296">
      <w:pPr>
        <w:bidi/>
        <w:jc w:val="both"/>
        <w:outlineLvl w:val="0"/>
        <w:rPr>
          <w:rFonts w:cs="David" w:hint="cs"/>
          <w:rtl/>
        </w:rPr>
      </w:pPr>
      <w:r w:rsidRPr="00903296">
        <w:rPr>
          <w:rFonts w:cs="David" w:hint="cs"/>
          <w:rtl/>
        </w:rPr>
        <w:t>יריב לוין</w:t>
      </w:r>
    </w:p>
    <w:p w14:paraId="0FC30B8A" w14:textId="77777777" w:rsidR="00903296" w:rsidRPr="00903296" w:rsidRDefault="00903296" w:rsidP="00903296">
      <w:pPr>
        <w:bidi/>
        <w:jc w:val="both"/>
        <w:outlineLvl w:val="0"/>
        <w:rPr>
          <w:rFonts w:cs="David" w:hint="cs"/>
          <w:rtl/>
        </w:rPr>
      </w:pPr>
      <w:r w:rsidRPr="00903296">
        <w:rPr>
          <w:rFonts w:cs="David" w:hint="cs"/>
          <w:rtl/>
        </w:rPr>
        <w:t xml:space="preserve">מנחם אליעזר </w:t>
      </w:r>
      <w:proofErr w:type="spellStart"/>
      <w:r w:rsidRPr="00903296">
        <w:rPr>
          <w:rFonts w:cs="David" w:hint="cs"/>
          <w:rtl/>
        </w:rPr>
        <w:t>מוזס</w:t>
      </w:r>
      <w:proofErr w:type="spellEnd"/>
    </w:p>
    <w:p w14:paraId="489E603C" w14:textId="77777777" w:rsidR="00903296" w:rsidRPr="00903296" w:rsidRDefault="00903296" w:rsidP="00903296">
      <w:pPr>
        <w:bidi/>
        <w:jc w:val="both"/>
        <w:outlineLvl w:val="0"/>
        <w:rPr>
          <w:rFonts w:cs="David" w:hint="cs"/>
          <w:rtl/>
        </w:rPr>
      </w:pPr>
      <w:smartTag w:uri="urn:schemas-microsoft-com:office:smarttags" w:element="PersonName">
        <w:r w:rsidRPr="00903296">
          <w:rPr>
            <w:rFonts w:cs="David" w:hint="cs"/>
            <w:rtl/>
          </w:rPr>
          <w:t xml:space="preserve">אברהם </w:t>
        </w:r>
        <w:proofErr w:type="spellStart"/>
        <w:r w:rsidRPr="00903296">
          <w:rPr>
            <w:rFonts w:cs="David" w:hint="cs"/>
            <w:rtl/>
          </w:rPr>
          <w:t>מיכאלי</w:t>
        </w:r>
      </w:smartTag>
      <w:proofErr w:type="spellEnd"/>
    </w:p>
    <w:p w14:paraId="7EDEB2FD" w14:textId="77777777" w:rsidR="00903296" w:rsidRPr="00903296" w:rsidRDefault="00903296" w:rsidP="00903296">
      <w:pPr>
        <w:bidi/>
        <w:jc w:val="both"/>
        <w:outlineLvl w:val="0"/>
        <w:rPr>
          <w:rFonts w:cs="David" w:hint="cs"/>
          <w:rtl/>
        </w:rPr>
      </w:pPr>
      <w:r w:rsidRPr="00903296">
        <w:rPr>
          <w:rFonts w:cs="David" w:hint="cs"/>
          <w:rtl/>
        </w:rPr>
        <w:t>דוד רותם</w:t>
      </w:r>
    </w:p>
    <w:p w14:paraId="408581E8" w14:textId="77777777" w:rsidR="00903296" w:rsidRPr="00903296" w:rsidRDefault="00903296" w:rsidP="00903296">
      <w:pPr>
        <w:bidi/>
        <w:jc w:val="both"/>
        <w:outlineLvl w:val="0"/>
        <w:rPr>
          <w:rFonts w:cs="David" w:hint="cs"/>
          <w:rtl/>
        </w:rPr>
      </w:pPr>
    </w:p>
    <w:p w14:paraId="5CD56DA2" w14:textId="77777777" w:rsidR="00903296" w:rsidRPr="00903296" w:rsidRDefault="00903296" w:rsidP="00903296">
      <w:pPr>
        <w:bidi/>
        <w:jc w:val="both"/>
        <w:outlineLvl w:val="0"/>
        <w:rPr>
          <w:rFonts w:cs="David" w:hint="cs"/>
          <w:b/>
          <w:bCs/>
          <w:u w:val="single"/>
          <w:rtl/>
        </w:rPr>
      </w:pPr>
    </w:p>
    <w:p w14:paraId="02DBBD37" w14:textId="77777777" w:rsidR="00903296" w:rsidRPr="00903296" w:rsidRDefault="00903296" w:rsidP="00903296">
      <w:pPr>
        <w:bidi/>
        <w:jc w:val="both"/>
        <w:outlineLvl w:val="0"/>
        <w:rPr>
          <w:rFonts w:cs="David" w:hint="cs"/>
          <w:rtl/>
        </w:rPr>
      </w:pPr>
      <w:r w:rsidRPr="00903296">
        <w:rPr>
          <w:rFonts w:cs="David"/>
          <w:b/>
          <w:bCs/>
          <w:u w:val="single"/>
          <w:rtl/>
        </w:rPr>
        <w:t>מוזמנים</w:t>
      </w:r>
      <w:r w:rsidRPr="00903296">
        <w:rPr>
          <w:rFonts w:cs="David"/>
          <w:rtl/>
        </w:rPr>
        <w:t>:</w:t>
      </w:r>
    </w:p>
    <w:p w14:paraId="42F6A6E5" w14:textId="77777777" w:rsidR="00903296" w:rsidRPr="00903296" w:rsidRDefault="00903296" w:rsidP="00903296">
      <w:pPr>
        <w:bidi/>
        <w:jc w:val="both"/>
        <w:outlineLvl w:val="0"/>
        <w:rPr>
          <w:rFonts w:cs="David" w:hint="cs"/>
          <w:rtl/>
        </w:rPr>
      </w:pPr>
      <w:r w:rsidRPr="00903296">
        <w:rPr>
          <w:rFonts w:cs="David" w:hint="cs"/>
          <w:rtl/>
        </w:rPr>
        <w:t xml:space="preserve">מזכיר הכנסת איל ינון </w:t>
      </w:r>
    </w:p>
    <w:p w14:paraId="0B6D76B7" w14:textId="77777777" w:rsidR="00903296" w:rsidRPr="00903296" w:rsidRDefault="00903296" w:rsidP="00903296">
      <w:pPr>
        <w:bidi/>
        <w:jc w:val="both"/>
        <w:outlineLvl w:val="0"/>
        <w:rPr>
          <w:rFonts w:cs="David" w:hint="cs"/>
          <w:rtl/>
        </w:rPr>
      </w:pPr>
      <w:r w:rsidRPr="00903296">
        <w:rPr>
          <w:rFonts w:cs="David" w:hint="cs"/>
          <w:rtl/>
        </w:rPr>
        <w:t xml:space="preserve">עליזה בראשי </w:t>
      </w:r>
      <w:r w:rsidRPr="00903296">
        <w:rPr>
          <w:rFonts w:cs="David" w:hint="cs"/>
          <w:rtl/>
        </w:rPr>
        <w:tab/>
        <w:t xml:space="preserve">- מנהלת סיעת הליכוד </w:t>
      </w:r>
    </w:p>
    <w:p w14:paraId="016FF498" w14:textId="77777777" w:rsidR="00903296" w:rsidRPr="00903296" w:rsidRDefault="00903296" w:rsidP="00903296">
      <w:pPr>
        <w:bidi/>
        <w:jc w:val="both"/>
        <w:outlineLvl w:val="0"/>
        <w:rPr>
          <w:rFonts w:cs="David" w:hint="cs"/>
          <w:rtl/>
        </w:rPr>
      </w:pPr>
    </w:p>
    <w:p w14:paraId="3F0721D8" w14:textId="77777777" w:rsidR="00903296" w:rsidRPr="00903296" w:rsidRDefault="00903296" w:rsidP="00903296">
      <w:pPr>
        <w:bidi/>
        <w:jc w:val="both"/>
        <w:outlineLvl w:val="0"/>
        <w:rPr>
          <w:rFonts w:cs="David"/>
          <w:rtl/>
        </w:rPr>
      </w:pPr>
      <w:r w:rsidRPr="00903296">
        <w:rPr>
          <w:rFonts w:cs="David"/>
          <w:b/>
          <w:bCs/>
          <w:u w:val="single"/>
          <w:rtl/>
        </w:rPr>
        <w:t>מנהלת הוועדה</w:t>
      </w:r>
      <w:r w:rsidRPr="00903296">
        <w:rPr>
          <w:rFonts w:cs="David"/>
          <w:rtl/>
        </w:rPr>
        <w:t>:</w:t>
      </w:r>
      <w:r w:rsidRPr="00903296">
        <w:rPr>
          <w:rFonts w:cs="David"/>
          <w:rtl/>
        </w:rPr>
        <w:tab/>
      </w:r>
    </w:p>
    <w:p w14:paraId="0FAA1EE9" w14:textId="77777777" w:rsidR="00903296" w:rsidRPr="00903296" w:rsidRDefault="00903296" w:rsidP="00903296">
      <w:pPr>
        <w:pStyle w:val="Heading3"/>
        <w:jc w:val="both"/>
        <w:rPr>
          <w:rFonts w:cs="David" w:hint="cs"/>
          <w:rtl/>
        </w:rPr>
      </w:pPr>
      <w:r w:rsidRPr="00903296">
        <w:rPr>
          <w:rFonts w:cs="David" w:hint="cs"/>
          <w:rtl/>
        </w:rPr>
        <w:t>אתי בן-יוסף</w:t>
      </w:r>
    </w:p>
    <w:p w14:paraId="0C707B82" w14:textId="77777777" w:rsidR="00903296" w:rsidRPr="00903296" w:rsidRDefault="00903296" w:rsidP="00903296">
      <w:pPr>
        <w:bidi/>
        <w:jc w:val="both"/>
        <w:outlineLvl w:val="0"/>
        <w:rPr>
          <w:rFonts w:cs="David" w:hint="cs"/>
          <w:b/>
          <w:bCs/>
          <w:u w:val="single"/>
          <w:rtl/>
        </w:rPr>
      </w:pPr>
    </w:p>
    <w:p w14:paraId="523ED9CE" w14:textId="77777777" w:rsidR="00903296" w:rsidRPr="00903296" w:rsidRDefault="00903296" w:rsidP="00903296">
      <w:pPr>
        <w:bidi/>
        <w:jc w:val="both"/>
        <w:outlineLvl w:val="0"/>
        <w:rPr>
          <w:rFonts w:cs="David" w:hint="cs"/>
          <w:b/>
          <w:bCs/>
          <w:u w:val="single"/>
          <w:rtl/>
        </w:rPr>
      </w:pPr>
    </w:p>
    <w:p w14:paraId="50369AC9" w14:textId="77777777" w:rsidR="00903296" w:rsidRPr="00903296" w:rsidRDefault="00903296" w:rsidP="00903296">
      <w:pPr>
        <w:bidi/>
        <w:jc w:val="both"/>
        <w:outlineLvl w:val="0"/>
        <w:rPr>
          <w:rFonts w:cs="David" w:hint="cs"/>
          <w:rtl/>
        </w:rPr>
      </w:pPr>
      <w:r w:rsidRPr="00903296">
        <w:rPr>
          <w:rFonts w:cs="David" w:hint="cs"/>
          <w:b/>
          <w:bCs/>
          <w:u w:val="single"/>
          <w:rtl/>
        </w:rPr>
        <w:t>רשמה</w:t>
      </w:r>
      <w:r w:rsidRPr="00903296">
        <w:rPr>
          <w:rFonts w:cs="David"/>
          <w:rtl/>
        </w:rPr>
        <w:t>:</w:t>
      </w:r>
      <w:r w:rsidRPr="00903296">
        <w:rPr>
          <w:rFonts w:cs="David"/>
          <w:rtl/>
        </w:rPr>
        <w:tab/>
      </w:r>
    </w:p>
    <w:p w14:paraId="59DD00E3" w14:textId="77777777" w:rsidR="00903296" w:rsidRPr="00903296" w:rsidRDefault="00903296" w:rsidP="00903296">
      <w:pPr>
        <w:keepNext/>
        <w:bidi/>
        <w:jc w:val="both"/>
        <w:rPr>
          <w:rFonts w:cs="David" w:hint="cs"/>
          <w:rtl/>
        </w:rPr>
      </w:pPr>
      <w:smartTag w:uri="urn:schemas-microsoft-com:office:smarttags" w:element="PersonName">
        <w:r w:rsidRPr="00903296">
          <w:rPr>
            <w:rFonts w:cs="David" w:hint="cs"/>
            <w:rtl/>
          </w:rPr>
          <w:t>תמר פוליבוי</w:t>
        </w:r>
      </w:smartTag>
    </w:p>
    <w:p w14:paraId="0E77E593" w14:textId="77777777" w:rsidR="00903296" w:rsidRPr="00903296" w:rsidRDefault="00903296" w:rsidP="00903296">
      <w:pPr>
        <w:keepNext/>
        <w:bidi/>
        <w:jc w:val="both"/>
        <w:rPr>
          <w:rFonts w:cs="David" w:hint="cs"/>
          <w:rtl/>
        </w:rPr>
      </w:pPr>
      <w:r w:rsidRPr="00903296">
        <w:rPr>
          <w:rFonts w:cs="David"/>
          <w:rtl/>
        </w:rPr>
        <w:br w:type="page"/>
      </w:r>
    </w:p>
    <w:p w14:paraId="28AEFB77" w14:textId="77777777" w:rsidR="00903296" w:rsidRDefault="00903296" w:rsidP="00903296">
      <w:pPr>
        <w:bidi/>
        <w:jc w:val="center"/>
        <w:rPr>
          <w:rFonts w:cs="David" w:hint="cs"/>
          <w:b/>
          <w:bCs/>
          <w:u w:val="single"/>
          <w:rtl/>
        </w:rPr>
      </w:pPr>
    </w:p>
    <w:p w14:paraId="5BF1CD82" w14:textId="77777777" w:rsidR="00903296" w:rsidRDefault="00903296" w:rsidP="00903296">
      <w:pPr>
        <w:bidi/>
        <w:jc w:val="center"/>
        <w:rPr>
          <w:rFonts w:cs="David" w:hint="cs"/>
          <w:b/>
          <w:bCs/>
          <w:u w:val="single"/>
          <w:rtl/>
        </w:rPr>
      </w:pPr>
    </w:p>
    <w:p w14:paraId="6665E6CA" w14:textId="77777777" w:rsidR="00903296" w:rsidRDefault="00903296" w:rsidP="00903296">
      <w:pPr>
        <w:bidi/>
        <w:jc w:val="center"/>
        <w:rPr>
          <w:rFonts w:cs="David" w:hint="cs"/>
          <w:b/>
          <w:bCs/>
          <w:u w:val="single"/>
          <w:rtl/>
        </w:rPr>
      </w:pPr>
      <w:r w:rsidRPr="00903296">
        <w:rPr>
          <w:rFonts w:cs="David" w:hint="cs"/>
          <w:b/>
          <w:bCs/>
          <w:u w:val="single"/>
          <w:rtl/>
        </w:rPr>
        <w:t xml:space="preserve">סדרי הדיון בהצעת חוק תקציב המדינה לשנים 2010-2009 </w:t>
      </w:r>
    </w:p>
    <w:p w14:paraId="6E53C92B" w14:textId="77777777" w:rsidR="00903296" w:rsidRPr="00903296" w:rsidRDefault="00903296" w:rsidP="00903296">
      <w:pPr>
        <w:bidi/>
        <w:jc w:val="center"/>
        <w:rPr>
          <w:rFonts w:cs="David" w:hint="cs"/>
          <w:b/>
          <w:bCs/>
          <w:u w:val="single"/>
          <w:rtl/>
        </w:rPr>
      </w:pPr>
      <w:r w:rsidRPr="00903296">
        <w:rPr>
          <w:rFonts w:cs="David" w:hint="cs"/>
          <w:b/>
          <w:bCs/>
          <w:u w:val="single"/>
          <w:rtl/>
        </w:rPr>
        <w:t xml:space="preserve">והצעת חוק ההתייעלות הכלכלית (תיקוני חקיקה ליישום התוכנית הכלכלית לשנים 2010-2009), </w:t>
      </w:r>
      <w:proofErr w:type="spellStart"/>
      <w:r w:rsidRPr="00903296">
        <w:rPr>
          <w:rFonts w:cs="David" w:hint="cs"/>
          <w:b/>
          <w:bCs/>
          <w:u w:val="single"/>
          <w:rtl/>
        </w:rPr>
        <w:t>התשס"ט</w:t>
      </w:r>
      <w:proofErr w:type="spellEnd"/>
      <w:r w:rsidRPr="00903296">
        <w:rPr>
          <w:rFonts w:cs="David" w:hint="cs"/>
          <w:b/>
          <w:bCs/>
          <w:u w:val="single"/>
          <w:rtl/>
        </w:rPr>
        <w:t>-2009, בקריאה ראשונה</w:t>
      </w:r>
    </w:p>
    <w:p w14:paraId="1F596525" w14:textId="77777777" w:rsidR="00903296" w:rsidRDefault="00903296" w:rsidP="00903296">
      <w:pPr>
        <w:bidi/>
        <w:jc w:val="both"/>
        <w:rPr>
          <w:rFonts w:cs="David" w:hint="cs"/>
          <w:u w:val="single"/>
          <w:rtl/>
        </w:rPr>
      </w:pPr>
    </w:p>
    <w:p w14:paraId="4389ECEC" w14:textId="77777777" w:rsidR="00903296" w:rsidRDefault="00903296" w:rsidP="00903296">
      <w:pPr>
        <w:bidi/>
        <w:jc w:val="both"/>
        <w:rPr>
          <w:rFonts w:cs="David" w:hint="cs"/>
          <w:u w:val="single"/>
          <w:rtl/>
        </w:rPr>
      </w:pPr>
    </w:p>
    <w:p w14:paraId="1D52E138" w14:textId="77777777" w:rsidR="00903296" w:rsidRPr="00903296" w:rsidRDefault="00903296" w:rsidP="00903296">
      <w:pPr>
        <w:bidi/>
        <w:jc w:val="both"/>
        <w:rPr>
          <w:rFonts w:cs="David" w:hint="cs"/>
          <w:u w:val="single"/>
          <w:rtl/>
        </w:rPr>
      </w:pPr>
    </w:p>
    <w:p w14:paraId="0F96DFC3"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2A12FB15" w14:textId="77777777" w:rsidR="00903296" w:rsidRPr="00903296" w:rsidRDefault="00903296" w:rsidP="00903296">
      <w:pPr>
        <w:bidi/>
        <w:jc w:val="both"/>
        <w:rPr>
          <w:rFonts w:cs="David" w:hint="cs"/>
          <w:rtl/>
        </w:rPr>
      </w:pPr>
    </w:p>
    <w:p w14:paraId="353713CB" w14:textId="77777777" w:rsidR="00903296" w:rsidRPr="00903296" w:rsidRDefault="00903296" w:rsidP="00903296">
      <w:pPr>
        <w:bidi/>
        <w:jc w:val="both"/>
        <w:rPr>
          <w:rFonts w:cs="David" w:hint="cs"/>
          <w:rtl/>
        </w:rPr>
      </w:pPr>
      <w:r w:rsidRPr="00903296">
        <w:rPr>
          <w:rFonts w:cs="David" w:hint="cs"/>
          <w:rtl/>
        </w:rPr>
        <w:tab/>
        <w:t xml:space="preserve">אני פותח את הישיבה. צהרים טובים לכולם, אנחנו התכנסנו כאן בעקבות יוזמתו של יושב ראש הכנסת. אתם שמעתם את הצעתו במליאה. אומר יושב ראש הכנסת: אמנם ועדת הכנסת כבר קיבלה החלטה </w:t>
      </w:r>
      <w:r w:rsidRPr="00903296">
        <w:rPr>
          <w:rFonts w:cs="David"/>
          <w:rtl/>
        </w:rPr>
        <w:t>–</w:t>
      </w:r>
      <w:r w:rsidRPr="00903296">
        <w:rPr>
          <w:rFonts w:cs="David" w:hint="cs"/>
          <w:rtl/>
        </w:rPr>
        <w:t xml:space="preserve"> ואני מזכיר לכולנו שהייתה החלטה פה אחד, גם בתיאום עם האופוזיציה, על פי בקשתה אגב </w:t>
      </w:r>
      <w:r w:rsidRPr="00903296">
        <w:rPr>
          <w:rFonts w:cs="David"/>
          <w:rtl/>
        </w:rPr>
        <w:t>–</w:t>
      </w:r>
      <w:r w:rsidRPr="00903296">
        <w:rPr>
          <w:rFonts w:cs="David" w:hint="cs"/>
          <w:rtl/>
        </w:rPr>
        <w:t xml:space="preserve"> לקיים את ההצבעה על התקציב וחוק ההסדרים היום לא לפני שעה 12:00 בלילה, כאשר תכננו את מהלך הדיון </w:t>
      </w:r>
      <w:r w:rsidRPr="00903296">
        <w:rPr>
          <w:rFonts w:cs="David"/>
          <w:rtl/>
        </w:rPr>
        <w:t>–</w:t>
      </w:r>
      <w:r w:rsidRPr="00903296">
        <w:rPr>
          <w:rFonts w:cs="David" w:hint="cs"/>
          <w:rtl/>
        </w:rPr>
        <w:t xml:space="preserve"> אגב, זה היה לא מזמן, זה היה רק ביום שני בבוקר כשכולנו התכנסנו כאן, ובתיאום עם אנשי האופוזיציה קבענו את לוח הזמנים שיאפשר לכולם את זכות הביטוי. </w:t>
      </w:r>
    </w:p>
    <w:p w14:paraId="1CFF314F" w14:textId="77777777" w:rsidR="00903296" w:rsidRPr="00903296" w:rsidRDefault="00903296" w:rsidP="00903296">
      <w:pPr>
        <w:bidi/>
        <w:jc w:val="both"/>
        <w:rPr>
          <w:rFonts w:cs="David" w:hint="cs"/>
          <w:rtl/>
        </w:rPr>
      </w:pPr>
    </w:p>
    <w:p w14:paraId="05136005" w14:textId="77777777" w:rsidR="00903296" w:rsidRPr="00903296" w:rsidRDefault="00903296" w:rsidP="00903296">
      <w:pPr>
        <w:bidi/>
        <w:jc w:val="both"/>
        <w:rPr>
          <w:rFonts w:cs="David" w:hint="cs"/>
          <w:rtl/>
        </w:rPr>
      </w:pPr>
      <w:r w:rsidRPr="00903296">
        <w:rPr>
          <w:rFonts w:cs="David" w:hint="cs"/>
          <w:rtl/>
        </w:rPr>
        <w:tab/>
        <w:t xml:space="preserve">אבל אומר יושב ראש הכנסת: היות והמצב היום בכנסת שהודיעה האופוזיציה נחרצות, שהיא לא רוצה להשתתף היום בדיון ולא רוצה לנצל את מסגרת הזמן שעומדת לרשותה, אם נשארת בעינה החלטת ועדת הכנסת, הדיון יסתיים בשעות הקרובות, הוא כבר התחיל. כמו שאתם יודעים, גם שונה סדר היום, נמשכה הבקשה לדיון של 40 חתימות, ולכן הדיון על התקציב כבר התחיל הרבה לפני מה שחשבנו כשתתכנו את סדר היום של יום רביעי. אומר יושב ראש הכנסת: אנחנו נגרום להפסקה מיותרת בין הדיון לבין ההצבעה, אם הדיון ייגמר בשעות הקרובות וההצבעה תהיה ב-12:00 בלילה, למעשה יש פער מאוד גדול, כשבוודאי לא לכך התכוונה ועדת הכנסת כשקבעה את לוחות הזמנים. </w:t>
      </w:r>
    </w:p>
    <w:p w14:paraId="53575BC2" w14:textId="77777777" w:rsidR="00903296" w:rsidRPr="00903296" w:rsidRDefault="00903296" w:rsidP="00903296">
      <w:pPr>
        <w:bidi/>
        <w:jc w:val="both"/>
        <w:rPr>
          <w:rFonts w:cs="David" w:hint="cs"/>
          <w:rtl/>
        </w:rPr>
      </w:pPr>
    </w:p>
    <w:p w14:paraId="5968074E" w14:textId="77777777" w:rsidR="00903296" w:rsidRPr="00903296" w:rsidRDefault="00903296" w:rsidP="00903296">
      <w:pPr>
        <w:bidi/>
        <w:jc w:val="both"/>
        <w:rPr>
          <w:rFonts w:cs="David" w:hint="cs"/>
          <w:rtl/>
        </w:rPr>
      </w:pPr>
      <w:r w:rsidRPr="00903296">
        <w:rPr>
          <w:rFonts w:cs="David" w:hint="cs"/>
          <w:rtl/>
        </w:rPr>
        <w:tab/>
        <w:t xml:space="preserve">על כן ההצעה שאנחנו מביאים כאן היא לא שינוי של סדרי הדיון. כל סדרי הדיון יישארו כמות שהם, אבל שינוי של סעיף אחד בהחלטת ועדת הכנסת, וזה הרף התחתון להצבעות. אגב, הוא לא מחייב שההצבעות יתקיימו בשעה הזאת, הם יוכלו להתקיים מאוחר יותר, אם יחליטו </w:t>
      </w:r>
      <w:r w:rsidRPr="00903296">
        <w:rPr>
          <w:rFonts w:cs="David"/>
          <w:rtl/>
        </w:rPr>
        <w:t>–</w:t>
      </w:r>
      <w:r w:rsidRPr="00903296">
        <w:rPr>
          <w:rFonts w:cs="David" w:hint="cs"/>
          <w:rtl/>
        </w:rPr>
        <w:t xml:space="preserve"> ואני מקווה שזה יקרה, כי על חברים מהאופוזיציה למלא את תפקידם הפרלמנטרי ולומר את מה שיש להם לומר על התקציב ועל חוק ההסדרים, אז בוודאי ההצבעות יידחו בהתאם. אבל אומר יושב ראש הכנסת, שאין שום סיבה שוועדת הכנסת למעשה תכבול את ידיה של הכנסת ותגרום להפסקה ארוכה מדי בין הדיון לבין ההצבעה עצמה. אני חייב להגיד שבהחלט הדברים הם מאוד הגיוניים ובהחלט לפי לוח הזמנים שכרגע אנחנו רואים אותו, נראה לי ש-15:30 היא בערך השעה שהדיונים יסתיימו עד אז, לפי המצב הנתון של מספר הדוברים שנרשמו, אפילו אם יתווספו עוד כמה דוברים. אני גם יוצא מתוך נקודת הערכה שהדיון הסיעתי יתקצר בחצי, כי יש שש סיעות קואליציה ושש סיעות אופוזיציה. </w:t>
      </w:r>
    </w:p>
    <w:p w14:paraId="06ED0F69" w14:textId="77777777" w:rsidR="00903296" w:rsidRPr="00903296" w:rsidRDefault="00903296" w:rsidP="00903296">
      <w:pPr>
        <w:bidi/>
        <w:jc w:val="both"/>
        <w:rPr>
          <w:rFonts w:cs="David" w:hint="cs"/>
          <w:rtl/>
        </w:rPr>
      </w:pPr>
    </w:p>
    <w:p w14:paraId="4F74DAFA" w14:textId="77777777" w:rsidR="00903296" w:rsidRPr="00903296" w:rsidRDefault="00903296" w:rsidP="00903296">
      <w:pPr>
        <w:bidi/>
        <w:jc w:val="both"/>
        <w:rPr>
          <w:rFonts w:cs="David" w:hint="cs"/>
          <w:rtl/>
        </w:rPr>
      </w:pPr>
      <w:r w:rsidRPr="00903296">
        <w:rPr>
          <w:rFonts w:cs="David" w:hint="cs"/>
          <w:rtl/>
        </w:rPr>
        <w:tab/>
        <w:t xml:space="preserve">על כן ניתן לשנות, לפחות בעיניי, את סעיף 3(ה) בהחלטה שלנו שבה קבענו לשעה 12:00 בלילה לשעה 15:30, אלא מה? </w:t>
      </w:r>
    </w:p>
    <w:p w14:paraId="51018CA0" w14:textId="77777777" w:rsidR="00903296" w:rsidRPr="00903296" w:rsidRDefault="00903296" w:rsidP="00903296">
      <w:pPr>
        <w:bidi/>
        <w:jc w:val="both"/>
        <w:rPr>
          <w:rFonts w:cs="David" w:hint="cs"/>
          <w:rtl/>
        </w:rPr>
      </w:pPr>
    </w:p>
    <w:p w14:paraId="437CADDE" w14:textId="77777777" w:rsidR="00903296" w:rsidRPr="00903296" w:rsidRDefault="00903296" w:rsidP="00903296">
      <w:pPr>
        <w:bidi/>
        <w:jc w:val="both"/>
        <w:rPr>
          <w:rFonts w:cs="David" w:hint="cs"/>
          <w:rtl/>
        </w:rPr>
      </w:pPr>
      <w:r w:rsidRPr="00903296">
        <w:rPr>
          <w:rFonts w:cs="David" w:hint="cs"/>
          <w:u w:val="single"/>
          <w:rtl/>
        </w:rPr>
        <w:t>קריאה:</w:t>
      </w:r>
    </w:p>
    <w:p w14:paraId="2126EC07" w14:textId="77777777" w:rsidR="00903296" w:rsidRPr="00903296" w:rsidRDefault="00903296" w:rsidP="00903296">
      <w:pPr>
        <w:bidi/>
        <w:jc w:val="both"/>
        <w:rPr>
          <w:rFonts w:cs="David" w:hint="cs"/>
          <w:rtl/>
        </w:rPr>
      </w:pPr>
    </w:p>
    <w:p w14:paraId="6D397BDE" w14:textId="77777777" w:rsidR="00903296" w:rsidRPr="00903296" w:rsidRDefault="00903296" w:rsidP="00903296">
      <w:pPr>
        <w:bidi/>
        <w:jc w:val="both"/>
        <w:rPr>
          <w:rFonts w:cs="David" w:hint="cs"/>
          <w:rtl/>
        </w:rPr>
      </w:pPr>
      <w:r w:rsidRPr="00903296">
        <w:rPr>
          <w:rFonts w:cs="David" w:hint="cs"/>
          <w:rtl/>
        </w:rPr>
        <w:tab/>
        <w:t xml:space="preserve">אתה יכול למחוק את זה. </w:t>
      </w:r>
    </w:p>
    <w:p w14:paraId="5151DDBF" w14:textId="77777777" w:rsidR="00903296" w:rsidRPr="00903296" w:rsidRDefault="00903296" w:rsidP="00903296">
      <w:pPr>
        <w:bidi/>
        <w:jc w:val="both"/>
        <w:rPr>
          <w:rFonts w:cs="David" w:hint="cs"/>
          <w:rtl/>
        </w:rPr>
      </w:pPr>
    </w:p>
    <w:p w14:paraId="4CB4CA05"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4EB6EF4B" w14:textId="77777777" w:rsidR="00903296" w:rsidRPr="00903296" w:rsidRDefault="00903296" w:rsidP="00903296">
      <w:pPr>
        <w:bidi/>
        <w:jc w:val="both"/>
        <w:rPr>
          <w:rFonts w:cs="David" w:hint="cs"/>
          <w:rtl/>
        </w:rPr>
      </w:pPr>
    </w:p>
    <w:p w14:paraId="5B06E30A" w14:textId="77777777" w:rsidR="00903296" w:rsidRPr="00903296" w:rsidRDefault="00903296" w:rsidP="00903296">
      <w:pPr>
        <w:bidi/>
        <w:jc w:val="both"/>
        <w:rPr>
          <w:rFonts w:cs="David" w:hint="cs"/>
          <w:rtl/>
        </w:rPr>
      </w:pPr>
      <w:r w:rsidRPr="00903296">
        <w:rPr>
          <w:rFonts w:cs="David" w:hint="cs"/>
          <w:rtl/>
        </w:rPr>
        <w:tab/>
        <w:t>לא, עדיף לקבוע.</w:t>
      </w:r>
    </w:p>
    <w:p w14:paraId="3240EBD2" w14:textId="77777777" w:rsidR="00903296" w:rsidRPr="00903296" w:rsidRDefault="00903296" w:rsidP="00903296">
      <w:pPr>
        <w:bidi/>
        <w:jc w:val="both"/>
        <w:rPr>
          <w:rFonts w:cs="David" w:hint="cs"/>
          <w:rtl/>
        </w:rPr>
      </w:pPr>
    </w:p>
    <w:p w14:paraId="7FA3B46C" w14:textId="77777777" w:rsidR="00903296" w:rsidRPr="00903296" w:rsidRDefault="00903296" w:rsidP="00903296">
      <w:pPr>
        <w:bidi/>
        <w:jc w:val="both"/>
        <w:rPr>
          <w:rFonts w:cs="David" w:hint="cs"/>
          <w:rtl/>
        </w:rPr>
      </w:pPr>
      <w:r w:rsidRPr="00903296">
        <w:rPr>
          <w:rFonts w:cs="David" w:hint="cs"/>
          <w:u w:val="single"/>
          <w:rtl/>
        </w:rPr>
        <w:t>דוד רותם:</w:t>
      </w:r>
    </w:p>
    <w:p w14:paraId="464D8AF8" w14:textId="77777777" w:rsidR="00903296" w:rsidRPr="00903296" w:rsidRDefault="00903296" w:rsidP="00903296">
      <w:pPr>
        <w:bidi/>
        <w:jc w:val="both"/>
        <w:rPr>
          <w:rFonts w:cs="David" w:hint="cs"/>
          <w:rtl/>
        </w:rPr>
      </w:pPr>
    </w:p>
    <w:p w14:paraId="27D93020" w14:textId="77777777" w:rsidR="00903296" w:rsidRPr="00903296" w:rsidRDefault="00903296" w:rsidP="00903296">
      <w:pPr>
        <w:bidi/>
        <w:jc w:val="both"/>
        <w:rPr>
          <w:rFonts w:cs="David" w:hint="cs"/>
          <w:rtl/>
        </w:rPr>
      </w:pPr>
      <w:r w:rsidRPr="00903296">
        <w:rPr>
          <w:rFonts w:cs="David" w:hint="cs"/>
          <w:rtl/>
        </w:rPr>
        <w:tab/>
        <w:t>זה היה הוויכוח כשאמרתי: אל תקבעו שעה - - -</w:t>
      </w:r>
    </w:p>
    <w:p w14:paraId="521801E8" w14:textId="77777777" w:rsidR="00903296" w:rsidRPr="00903296" w:rsidRDefault="00903296" w:rsidP="00903296">
      <w:pPr>
        <w:bidi/>
        <w:jc w:val="both"/>
        <w:rPr>
          <w:rFonts w:cs="David" w:hint="cs"/>
          <w:rtl/>
        </w:rPr>
      </w:pPr>
    </w:p>
    <w:p w14:paraId="7E0E09A7" w14:textId="77777777" w:rsidR="00903296" w:rsidRPr="00903296" w:rsidRDefault="00903296" w:rsidP="00903296">
      <w:pPr>
        <w:bidi/>
        <w:jc w:val="both"/>
        <w:rPr>
          <w:rFonts w:cs="David" w:hint="cs"/>
          <w:rtl/>
        </w:rPr>
      </w:pPr>
      <w:r w:rsidRPr="00903296">
        <w:rPr>
          <w:rFonts w:cs="David" w:hint="cs"/>
          <w:u w:val="single"/>
          <w:rtl/>
        </w:rPr>
        <w:t>נסים זאב:</w:t>
      </w:r>
    </w:p>
    <w:p w14:paraId="7B954CD7" w14:textId="77777777" w:rsidR="00903296" w:rsidRPr="00903296" w:rsidRDefault="00903296" w:rsidP="00903296">
      <w:pPr>
        <w:bidi/>
        <w:jc w:val="both"/>
        <w:rPr>
          <w:rFonts w:cs="David" w:hint="cs"/>
          <w:rtl/>
        </w:rPr>
      </w:pPr>
    </w:p>
    <w:p w14:paraId="29B1DA01" w14:textId="77777777" w:rsidR="00903296" w:rsidRPr="00903296" w:rsidRDefault="00903296" w:rsidP="00903296">
      <w:pPr>
        <w:bidi/>
        <w:jc w:val="both"/>
        <w:rPr>
          <w:rFonts w:cs="David" w:hint="cs"/>
          <w:rtl/>
        </w:rPr>
      </w:pPr>
      <w:r w:rsidRPr="00903296">
        <w:rPr>
          <w:rFonts w:cs="David" w:hint="cs"/>
          <w:rtl/>
        </w:rPr>
        <w:tab/>
        <w:t xml:space="preserve">אין צורך לקבוע שעה להצבעה. זה לא היה בעבר, זה לא בהווה. </w:t>
      </w:r>
    </w:p>
    <w:p w14:paraId="2705229E" w14:textId="77777777" w:rsidR="00903296" w:rsidRPr="00903296" w:rsidRDefault="00903296" w:rsidP="00903296">
      <w:pPr>
        <w:bidi/>
        <w:jc w:val="both"/>
        <w:rPr>
          <w:rFonts w:cs="David" w:hint="cs"/>
          <w:rtl/>
        </w:rPr>
      </w:pPr>
    </w:p>
    <w:p w14:paraId="0B0DE177" w14:textId="77777777" w:rsidR="00903296" w:rsidRPr="00903296" w:rsidRDefault="00903296" w:rsidP="00903296">
      <w:pPr>
        <w:bidi/>
        <w:jc w:val="both"/>
        <w:rPr>
          <w:rFonts w:cs="David" w:hint="cs"/>
          <w:rtl/>
        </w:rPr>
      </w:pPr>
      <w:r w:rsidRPr="00903296">
        <w:rPr>
          <w:rFonts w:cs="David" w:hint="cs"/>
          <w:u w:val="single"/>
          <w:rtl/>
        </w:rPr>
        <w:lastRenderedPageBreak/>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2E8F5272" w14:textId="77777777" w:rsidR="00903296" w:rsidRPr="00903296" w:rsidRDefault="00903296" w:rsidP="00903296">
      <w:pPr>
        <w:bidi/>
        <w:jc w:val="both"/>
        <w:rPr>
          <w:rFonts w:cs="David" w:hint="cs"/>
          <w:rtl/>
        </w:rPr>
      </w:pPr>
    </w:p>
    <w:p w14:paraId="4B5AAC71" w14:textId="77777777" w:rsidR="00903296" w:rsidRPr="00903296" w:rsidRDefault="00903296" w:rsidP="00903296">
      <w:pPr>
        <w:bidi/>
        <w:jc w:val="both"/>
        <w:rPr>
          <w:rFonts w:cs="David" w:hint="cs"/>
          <w:rtl/>
        </w:rPr>
      </w:pPr>
      <w:r w:rsidRPr="00903296">
        <w:rPr>
          <w:rFonts w:cs="David" w:hint="cs"/>
          <w:rtl/>
        </w:rPr>
        <w:tab/>
        <w:t xml:space="preserve">חבר הכנסת זאב, אם תבדוק את הפרוטוקולים של החלטות ועדת הכנסת בדיונים קודמים על התקציב ועל חוק ההסדרים, תראה שזה היה בעבר, זה בדיוק מה שהיה. </w:t>
      </w:r>
    </w:p>
    <w:p w14:paraId="70963A66" w14:textId="77777777" w:rsidR="00903296" w:rsidRPr="00903296" w:rsidRDefault="00903296" w:rsidP="00903296">
      <w:pPr>
        <w:bidi/>
        <w:jc w:val="both"/>
        <w:rPr>
          <w:rFonts w:cs="David" w:hint="cs"/>
          <w:rtl/>
        </w:rPr>
      </w:pPr>
      <w:r w:rsidRPr="00903296">
        <w:rPr>
          <w:rFonts w:cs="David" w:hint="cs"/>
          <w:u w:val="single"/>
          <w:rtl/>
        </w:rPr>
        <w:t>נסים זאב:</w:t>
      </w:r>
    </w:p>
    <w:p w14:paraId="4E4B429B" w14:textId="77777777" w:rsidR="00903296" w:rsidRPr="00903296" w:rsidRDefault="00903296" w:rsidP="00903296">
      <w:pPr>
        <w:bidi/>
        <w:jc w:val="both"/>
        <w:rPr>
          <w:rFonts w:cs="David" w:hint="cs"/>
          <w:rtl/>
        </w:rPr>
      </w:pPr>
    </w:p>
    <w:p w14:paraId="38470F59" w14:textId="77777777" w:rsidR="00903296" w:rsidRPr="00903296" w:rsidRDefault="00903296" w:rsidP="00903296">
      <w:pPr>
        <w:bidi/>
        <w:jc w:val="both"/>
        <w:rPr>
          <w:rFonts w:cs="David" w:hint="cs"/>
          <w:rtl/>
        </w:rPr>
      </w:pPr>
      <w:r w:rsidRPr="00903296">
        <w:rPr>
          <w:rFonts w:cs="David" w:hint="cs"/>
          <w:rtl/>
        </w:rPr>
        <w:tab/>
        <w:t xml:space="preserve"> אבל אף פעם לא עמדו בשעה, קבעו מינימום. </w:t>
      </w:r>
    </w:p>
    <w:p w14:paraId="19249769" w14:textId="77777777" w:rsidR="00903296" w:rsidRPr="00903296" w:rsidRDefault="00903296" w:rsidP="00903296">
      <w:pPr>
        <w:bidi/>
        <w:jc w:val="both"/>
        <w:rPr>
          <w:rFonts w:cs="David" w:hint="cs"/>
          <w:rtl/>
        </w:rPr>
      </w:pPr>
    </w:p>
    <w:p w14:paraId="2BD154F6"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18B53597" w14:textId="77777777" w:rsidR="00903296" w:rsidRPr="00903296" w:rsidRDefault="00903296" w:rsidP="00903296">
      <w:pPr>
        <w:bidi/>
        <w:jc w:val="both"/>
        <w:rPr>
          <w:rFonts w:cs="David" w:hint="cs"/>
          <w:rtl/>
        </w:rPr>
      </w:pPr>
    </w:p>
    <w:p w14:paraId="7AD59B9F" w14:textId="77777777" w:rsidR="00903296" w:rsidRPr="00903296" w:rsidRDefault="00903296" w:rsidP="00903296">
      <w:pPr>
        <w:bidi/>
        <w:jc w:val="both"/>
        <w:rPr>
          <w:rFonts w:cs="David" w:hint="cs"/>
          <w:rtl/>
        </w:rPr>
      </w:pPr>
      <w:r w:rsidRPr="00903296">
        <w:rPr>
          <w:rFonts w:cs="David" w:hint="cs"/>
          <w:rtl/>
        </w:rPr>
        <w:tab/>
        <w:t xml:space="preserve">גם עכשיו זה מינימום. </w:t>
      </w:r>
    </w:p>
    <w:p w14:paraId="6FC024AF" w14:textId="77777777" w:rsidR="00903296" w:rsidRPr="00903296" w:rsidRDefault="00903296" w:rsidP="00903296">
      <w:pPr>
        <w:bidi/>
        <w:jc w:val="both"/>
        <w:rPr>
          <w:rFonts w:cs="David" w:hint="cs"/>
          <w:rtl/>
        </w:rPr>
      </w:pPr>
    </w:p>
    <w:p w14:paraId="394C4C94" w14:textId="77777777" w:rsidR="00903296" w:rsidRPr="00903296" w:rsidRDefault="00903296" w:rsidP="00903296">
      <w:pPr>
        <w:pStyle w:val="Heading5"/>
        <w:rPr>
          <w:rFonts w:hint="cs"/>
          <w:sz w:val="24"/>
          <w:rtl/>
        </w:rPr>
      </w:pPr>
      <w:r w:rsidRPr="00903296">
        <w:rPr>
          <w:rFonts w:hint="cs"/>
          <w:sz w:val="24"/>
          <w:u w:val="single"/>
          <w:rtl/>
        </w:rPr>
        <w:t>איתן כבל:</w:t>
      </w:r>
    </w:p>
    <w:p w14:paraId="3F229F1C" w14:textId="77777777" w:rsidR="00903296" w:rsidRPr="00903296" w:rsidRDefault="00903296" w:rsidP="00903296">
      <w:pPr>
        <w:bidi/>
        <w:jc w:val="both"/>
        <w:rPr>
          <w:rFonts w:cs="David" w:hint="cs"/>
          <w:rtl/>
        </w:rPr>
      </w:pPr>
    </w:p>
    <w:p w14:paraId="2E3ECABE" w14:textId="77777777" w:rsidR="00903296" w:rsidRPr="00903296" w:rsidRDefault="00903296" w:rsidP="00903296">
      <w:pPr>
        <w:bidi/>
        <w:jc w:val="both"/>
        <w:rPr>
          <w:rFonts w:cs="David" w:hint="cs"/>
          <w:rtl/>
        </w:rPr>
      </w:pPr>
      <w:r w:rsidRPr="00903296">
        <w:rPr>
          <w:rFonts w:cs="David" w:hint="cs"/>
          <w:rtl/>
        </w:rPr>
        <w:tab/>
        <w:t xml:space="preserve">כדי שלא יהיה מצב שמישהו יבוא ויגיד: לא ידעתי. </w:t>
      </w:r>
    </w:p>
    <w:p w14:paraId="39F49F22" w14:textId="77777777" w:rsidR="00903296" w:rsidRPr="00903296" w:rsidRDefault="00903296" w:rsidP="00903296">
      <w:pPr>
        <w:bidi/>
        <w:jc w:val="both"/>
        <w:rPr>
          <w:rFonts w:cs="David" w:hint="cs"/>
          <w:rtl/>
        </w:rPr>
      </w:pPr>
    </w:p>
    <w:p w14:paraId="7889B975"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569CC31A" w14:textId="77777777" w:rsidR="00903296" w:rsidRPr="00903296" w:rsidRDefault="00903296" w:rsidP="00903296">
      <w:pPr>
        <w:bidi/>
        <w:jc w:val="both"/>
        <w:rPr>
          <w:rFonts w:cs="David" w:hint="cs"/>
          <w:rtl/>
        </w:rPr>
      </w:pPr>
    </w:p>
    <w:p w14:paraId="56F59130" w14:textId="77777777" w:rsidR="00903296" w:rsidRPr="00903296" w:rsidRDefault="00903296" w:rsidP="00903296">
      <w:pPr>
        <w:pStyle w:val="BodyText"/>
        <w:rPr>
          <w:rFonts w:hint="cs"/>
          <w:rtl/>
        </w:rPr>
      </w:pPr>
      <w:r w:rsidRPr="00903296">
        <w:rPr>
          <w:rFonts w:hint="cs"/>
          <w:rtl/>
        </w:rPr>
        <w:tab/>
        <w:t xml:space="preserve">כך זה מנוסח, ובוודאי גם הפעם זה יהיה לא לפני. אמרתי, אם תעשה האופוזיציה את המוטל עליה כאופוזיציה ותחזור לנאום ולהצביע, בוודאי שזה יהיה הרבה אחרי. </w:t>
      </w:r>
    </w:p>
    <w:p w14:paraId="25CFC8FD" w14:textId="77777777" w:rsidR="00903296" w:rsidRPr="00903296" w:rsidRDefault="00903296" w:rsidP="00903296">
      <w:pPr>
        <w:bidi/>
        <w:jc w:val="both"/>
        <w:rPr>
          <w:rFonts w:cs="David" w:hint="cs"/>
          <w:rtl/>
        </w:rPr>
      </w:pPr>
      <w:r w:rsidRPr="00903296">
        <w:rPr>
          <w:rFonts w:cs="David" w:hint="cs"/>
          <w:rtl/>
        </w:rPr>
        <w:tab/>
      </w:r>
    </w:p>
    <w:p w14:paraId="2F5E50A0" w14:textId="77777777" w:rsidR="00903296" w:rsidRPr="00903296" w:rsidRDefault="00903296" w:rsidP="00903296">
      <w:pPr>
        <w:pStyle w:val="Heading5"/>
        <w:rPr>
          <w:rFonts w:hint="cs"/>
          <w:sz w:val="24"/>
          <w:rtl/>
        </w:rPr>
      </w:pPr>
      <w:r w:rsidRPr="00903296">
        <w:rPr>
          <w:rFonts w:hint="cs"/>
          <w:sz w:val="24"/>
          <w:u w:val="single"/>
          <w:rtl/>
        </w:rPr>
        <w:t>איתן כבל:</w:t>
      </w:r>
    </w:p>
    <w:p w14:paraId="5047E53D" w14:textId="77777777" w:rsidR="00903296" w:rsidRPr="00903296" w:rsidRDefault="00903296" w:rsidP="00903296">
      <w:pPr>
        <w:bidi/>
        <w:jc w:val="both"/>
        <w:rPr>
          <w:rFonts w:cs="David" w:hint="cs"/>
          <w:rtl/>
        </w:rPr>
      </w:pPr>
    </w:p>
    <w:p w14:paraId="71322A33" w14:textId="77777777" w:rsidR="00903296" w:rsidRPr="00903296" w:rsidRDefault="00903296" w:rsidP="00903296">
      <w:pPr>
        <w:bidi/>
        <w:jc w:val="both"/>
        <w:rPr>
          <w:rFonts w:cs="David" w:hint="cs"/>
          <w:rtl/>
        </w:rPr>
      </w:pPr>
      <w:r w:rsidRPr="00903296">
        <w:rPr>
          <w:rFonts w:cs="David" w:hint="cs"/>
          <w:rtl/>
        </w:rPr>
        <w:tab/>
        <w:t xml:space="preserve"> מנהלי הסיעות מבקשים לא ללחוץ בעניין של האופוזיציה...</w:t>
      </w:r>
    </w:p>
    <w:p w14:paraId="2C89ECF3" w14:textId="77777777" w:rsidR="00903296" w:rsidRPr="00903296" w:rsidRDefault="00903296" w:rsidP="00903296">
      <w:pPr>
        <w:bidi/>
        <w:jc w:val="both"/>
        <w:rPr>
          <w:rFonts w:cs="David" w:hint="cs"/>
          <w:rtl/>
        </w:rPr>
      </w:pPr>
    </w:p>
    <w:p w14:paraId="4253FB05" w14:textId="77777777" w:rsidR="00903296" w:rsidRPr="00903296" w:rsidRDefault="00903296" w:rsidP="00903296">
      <w:pPr>
        <w:bidi/>
        <w:jc w:val="both"/>
        <w:rPr>
          <w:rFonts w:cs="David" w:hint="cs"/>
          <w:rtl/>
        </w:rPr>
      </w:pPr>
      <w:r w:rsidRPr="00903296">
        <w:rPr>
          <w:rFonts w:cs="David" w:hint="cs"/>
          <w:u w:val="single"/>
          <w:rtl/>
        </w:rPr>
        <w:t>דוד רותם:</w:t>
      </w:r>
    </w:p>
    <w:p w14:paraId="2AD1D95E" w14:textId="77777777" w:rsidR="00903296" w:rsidRPr="00903296" w:rsidRDefault="00903296" w:rsidP="00903296">
      <w:pPr>
        <w:bidi/>
        <w:jc w:val="both"/>
        <w:rPr>
          <w:rFonts w:cs="David" w:hint="cs"/>
          <w:rtl/>
        </w:rPr>
      </w:pPr>
    </w:p>
    <w:p w14:paraId="4F8CA9DD" w14:textId="77777777" w:rsidR="00903296" w:rsidRPr="00903296" w:rsidRDefault="00903296" w:rsidP="00903296">
      <w:pPr>
        <w:bidi/>
        <w:jc w:val="both"/>
        <w:rPr>
          <w:rFonts w:cs="David" w:hint="cs"/>
          <w:rtl/>
        </w:rPr>
      </w:pPr>
      <w:r w:rsidRPr="00903296">
        <w:rPr>
          <w:rFonts w:cs="David" w:hint="cs"/>
          <w:rtl/>
        </w:rPr>
        <w:tab/>
        <w:t xml:space="preserve"> אני חושב שזה מאוד ראוי שהאופוזיציה תהיה, רק אי-אפשר שמישהו יבשל - - -</w:t>
      </w:r>
    </w:p>
    <w:p w14:paraId="625D5E65" w14:textId="77777777" w:rsidR="00903296" w:rsidRPr="00903296" w:rsidRDefault="00903296" w:rsidP="00903296">
      <w:pPr>
        <w:bidi/>
        <w:jc w:val="both"/>
        <w:rPr>
          <w:rFonts w:cs="David" w:hint="cs"/>
          <w:rtl/>
        </w:rPr>
      </w:pPr>
    </w:p>
    <w:p w14:paraId="32FB4419"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6C705323" w14:textId="77777777" w:rsidR="00903296" w:rsidRPr="00903296" w:rsidRDefault="00903296" w:rsidP="00903296">
      <w:pPr>
        <w:bidi/>
        <w:jc w:val="both"/>
        <w:rPr>
          <w:rFonts w:cs="David" w:hint="cs"/>
          <w:rtl/>
        </w:rPr>
      </w:pPr>
    </w:p>
    <w:p w14:paraId="2C3260AC" w14:textId="77777777" w:rsidR="00903296" w:rsidRPr="00903296" w:rsidRDefault="00903296" w:rsidP="00903296">
      <w:pPr>
        <w:bidi/>
        <w:jc w:val="both"/>
        <w:rPr>
          <w:rFonts w:cs="David" w:hint="cs"/>
          <w:rtl/>
        </w:rPr>
      </w:pPr>
      <w:r w:rsidRPr="00903296">
        <w:rPr>
          <w:rFonts w:cs="David" w:hint="cs"/>
          <w:rtl/>
        </w:rPr>
        <w:tab/>
        <w:t xml:space="preserve">אני רק אקדים ואומר, שהיות וההחלטה הקודמת התקבלה כאן פה אחד, אני לפחות סבור שניתן לשנות את ההחלטה אם היא תהיה על דעת כל החברים. כמו שההחלטה הקודמת הייתה החלטה משותפת של החברים, גם כאן נראה לי נכון אם אנחנו משנים, לשנות את זה רק בהנחה שהיא על דעת כל חברי הוועדה. </w:t>
      </w:r>
    </w:p>
    <w:p w14:paraId="23B3832C" w14:textId="77777777" w:rsidR="00903296" w:rsidRPr="00903296" w:rsidRDefault="00903296" w:rsidP="00903296">
      <w:pPr>
        <w:bidi/>
        <w:jc w:val="both"/>
        <w:rPr>
          <w:rFonts w:cs="David" w:hint="cs"/>
          <w:rtl/>
        </w:rPr>
      </w:pPr>
    </w:p>
    <w:p w14:paraId="38BBFCE9" w14:textId="77777777" w:rsidR="00903296" w:rsidRPr="00903296" w:rsidRDefault="00903296" w:rsidP="00903296">
      <w:pPr>
        <w:bidi/>
        <w:jc w:val="both"/>
        <w:rPr>
          <w:rFonts w:cs="David" w:hint="cs"/>
          <w:rtl/>
        </w:rPr>
      </w:pPr>
      <w:r w:rsidRPr="00903296">
        <w:rPr>
          <w:rFonts w:cs="David" w:hint="cs"/>
          <w:u w:val="single"/>
          <w:rtl/>
        </w:rPr>
        <w:t>דוד רותם:</w:t>
      </w:r>
    </w:p>
    <w:p w14:paraId="1EE24CE4" w14:textId="77777777" w:rsidR="00903296" w:rsidRPr="00903296" w:rsidRDefault="00903296" w:rsidP="00903296">
      <w:pPr>
        <w:bidi/>
        <w:jc w:val="both"/>
        <w:rPr>
          <w:rFonts w:cs="David" w:hint="cs"/>
          <w:rtl/>
        </w:rPr>
      </w:pPr>
    </w:p>
    <w:p w14:paraId="6AAC7CED" w14:textId="77777777" w:rsidR="00903296" w:rsidRPr="00903296" w:rsidRDefault="00903296" w:rsidP="00903296">
      <w:pPr>
        <w:bidi/>
        <w:jc w:val="both"/>
        <w:rPr>
          <w:rFonts w:cs="David" w:hint="cs"/>
          <w:rtl/>
        </w:rPr>
      </w:pPr>
      <w:r w:rsidRPr="00903296">
        <w:rPr>
          <w:rFonts w:cs="David" w:hint="cs"/>
          <w:rtl/>
        </w:rPr>
        <w:tab/>
        <w:t xml:space="preserve"> אני רוצה חוות דעת משפטית, כי אני חושב שאדוני טועה לגבי העניין של פה אחד. </w:t>
      </w:r>
    </w:p>
    <w:p w14:paraId="76416F7A" w14:textId="77777777" w:rsidR="00903296" w:rsidRPr="00903296" w:rsidRDefault="00903296" w:rsidP="00903296">
      <w:pPr>
        <w:bidi/>
        <w:jc w:val="both"/>
        <w:rPr>
          <w:rFonts w:cs="David" w:hint="cs"/>
          <w:rtl/>
        </w:rPr>
      </w:pPr>
    </w:p>
    <w:p w14:paraId="475EA44A"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14D18639" w14:textId="77777777" w:rsidR="00903296" w:rsidRPr="00903296" w:rsidRDefault="00903296" w:rsidP="00903296">
      <w:pPr>
        <w:bidi/>
        <w:jc w:val="both"/>
        <w:rPr>
          <w:rFonts w:cs="David" w:hint="cs"/>
          <w:rtl/>
        </w:rPr>
      </w:pPr>
    </w:p>
    <w:p w14:paraId="4516FC4B" w14:textId="77777777" w:rsidR="00903296" w:rsidRPr="00903296" w:rsidRDefault="00903296" w:rsidP="00903296">
      <w:pPr>
        <w:bidi/>
        <w:jc w:val="both"/>
        <w:rPr>
          <w:rFonts w:cs="David" w:hint="cs"/>
          <w:rtl/>
        </w:rPr>
      </w:pPr>
      <w:r w:rsidRPr="00903296">
        <w:rPr>
          <w:rFonts w:cs="David" w:hint="cs"/>
          <w:rtl/>
        </w:rPr>
        <w:tab/>
        <w:t xml:space="preserve">לא, אני לא אומר שצריך, אני אומר את דעתי. </w:t>
      </w:r>
    </w:p>
    <w:p w14:paraId="1DD99CF2" w14:textId="77777777" w:rsidR="00903296" w:rsidRPr="00903296" w:rsidRDefault="00903296" w:rsidP="00903296">
      <w:pPr>
        <w:bidi/>
        <w:jc w:val="both"/>
        <w:rPr>
          <w:rFonts w:cs="David" w:hint="cs"/>
          <w:rtl/>
        </w:rPr>
      </w:pPr>
    </w:p>
    <w:p w14:paraId="40669F45" w14:textId="77777777" w:rsidR="00903296" w:rsidRPr="00903296" w:rsidRDefault="00903296" w:rsidP="00903296">
      <w:pPr>
        <w:bidi/>
        <w:jc w:val="both"/>
        <w:rPr>
          <w:rFonts w:cs="David" w:hint="cs"/>
          <w:rtl/>
        </w:rPr>
      </w:pPr>
      <w:r w:rsidRPr="00903296">
        <w:rPr>
          <w:rFonts w:cs="David" w:hint="cs"/>
          <w:u w:val="single"/>
          <w:rtl/>
        </w:rPr>
        <w:t>דוד רותם:</w:t>
      </w:r>
    </w:p>
    <w:p w14:paraId="3BF8EC1D" w14:textId="77777777" w:rsidR="00903296" w:rsidRPr="00903296" w:rsidRDefault="00903296" w:rsidP="00903296">
      <w:pPr>
        <w:bidi/>
        <w:jc w:val="both"/>
        <w:rPr>
          <w:rFonts w:cs="David" w:hint="cs"/>
          <w:rtl/>
        </w:rPr>
      </w:pPr>
    </w:p>
    <w:p w14:paraId="5786EA67" w14:textId="77777777" w:rsidR="00903296" w:rsidRPr="00903296" w:rsidRDefault="00903296" w:rsidP="00903296">
      <w:pPr>
        <w:bidi/>
        <w:jc w:val="both"/>
        <w:rPr>
          <w:rFonts w:cs="David" w:hint="cs"/>
          <w:rtl/>
        </w:rPr>
      </w:pPr>
      <w:r w:rsidRPr="00903296">
        <w:rPr>
          <w:rFonts w:cs="David" w:hint="cs"/>
          <w:rtl/>
        </w:rPr>
        <w:tab/>
        <w:t xml:space="preserve"> אדוני היושב ראש, אני אומר לך שאני התנגדתי גם לקביעת השעה גם בפעם הקודמת. אני חושב שהכנסת זה דבר רציני מדי כדי שאנחנו נקבע שאנשים יבואו להצבעה. הדיון מתקיים, ובסופו של דיון מתקיימת הצבעה. אני לפחות כך נוהג גם בוועדה שלי, וזה בכלל לא אכפת לי אם יש אנשים או אין אנשים, מקסימום זה מתקבל פה אחד ואתה יודע שהחלטות פה אחד - - -</w:t>
      </w:r>
    </w:p>
    <w:p w14:paraId="6DDB5166" w14:textId="77777777" w:rsidR="00903296" w:rsidRPr="00903296" w:rsidRDefault="00903296" w:rsidP="00903296">
      <w:pPr>
        <w:bidi/>
        <w:jc w:val="both"/>
        <w:rPr>
          <w:rFonts w:cs="David" w:hint="cs"/>
          <w:rtl/>
        </w:rPr>
      </w:pPr>
    </w:p>
    <w:p w14:paraId="11CEAA0C"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405E48BB" w14:textId="77777777" w:rsidR="00903296" w:rsidRPr="00903296" w:rsidRDefault="00903296" w:rsidP="00903296">
      <w:pPr>
        <w:bidi/>
        <w:jc w:val="both"/>
        <w:rPr>
          <w:rFonts w:cs="David" w:hint="cs"/>
          <w:rtl/>
        </w:rPr>
      </w:pPr>
    </w:p>
    <w:p w14:paraId="7C18F483" w14:textId="77777777" w:rsidR="00903296" w:rsidRPr="00903296" w:rsidRDefault="00903296" w:rsidP="00903296">
      <w:pPr>
        <w:bidi/>
        <w:jc w:val="both"/>
        <w:rPr>
          <w:rFonts w:cs="David" w:hint="cs"/>
          <w:rtl/>
        </w:rPr>
      </w:pPr>
      <w:r w:rsidRPr="00903296">
        <w:rPr>
          <w:rFonts w:cs="David" w:hint="cs"/>
          <w:rtl/>
        </w:rPr>
        <w:tab/>
        <w:t>אבל העיקר שאתה מגיע...</w:t>
      </w:r>
    </w:p>
    <w:p w14:paraId="646949D6" w14:textId="77777777" w:rsidR="00903296" w:rsidRPr="00903296" w:rsidRDefault="00903296" w:rsidP="00903296">
      <w:pPr>
        <w:bidi/>
        <w:jc w:val="both"/>
        <w:rPr>
          <w:rFonts w:cs="David" w:hint="cs"/>
          <w:rtl/>
        </w:rPr>
      </w:pPr>
    </w:p>
    <w:p w14:paraId="36428783" w14:textId="77777777" w:rsidR="00903296" w:rsidRPr="00903296" w:rsidRDefault="00903296" w:rsidP="00903296">
      <w:pPr>
        <w:bidi/>
        <w:jc w:val="both"/>
        <w:rPr>
          <w:rFonts w:cs="David" w:hint="cs"/>
          <w:rtl/>
        </w:rPr>
      </w:pPr>
      <w:r w:rsidRPr="00903296">
        <w:rPr>
          <w:rFonts w:cs="David"/>
          <w:u w:val="single"/>
          <w:rtl/>
        </w:rPr>
        <w:br w:type="page"/>
      </w:r>
      <w:r w:rsidRPr="00903296">
        <w:rPr>
          <w:rFonts w:cs="David" w:hint="cs"/>
          <w:u w:val="single"/>
          <w:rtl/>
        </w:rPr>
        <w:t>דוד רותם:</w:t>
      </w:r>
    </w:p>
    <w:p w14:paraId="31556E3A" w14:textId="77777777" w:rsidR="00903296" w:rsidRPr="00903296" w:rsidRDefault="00903296" w:rsidP="00903296">
      <w:pPr>
        <w:bidi/>
        <w:jc w:val="both"/>
        <w:rPr>
          <w:rFonts w:cs="David" w:hint="cs"/>
          <w:rtl/>
        </w:rPr>
      </w:pPr>
    </w:p>
    <w:p w14:paraId="35728568" w14:textId="77777777" w:rsidR="00903296" w:rsidRPr="00903296" w:rsidRDefault="00903296" w:rsidP="00903296">
      <w:pPr>
        <w:bidi/>
        <w:jc w:val="both"/>
        <w:rPr>
          <w:rFonts w:cs="David" w:hint="cs"/>
          <w:rtl/>
        </w:rPr>
      </w:pPr>
      <w:r w:rsidRPr="00903296">
        <w:rPr>
          <w:rFonts w:cs="David" w:hint="cs"/>
          <w:rtl/>
        </w:rPr>
        <w:tab/>
        <w:t xml:space="preserve"> אני מגיע וההחלטות מתקבלות פה אחד. אני חושב שאי-אפשר לתת לאופוזיציה לבשל דייסה, ושאנחנו כולנו נאכל את התבשיל המקולקל שלה. אם היא לא רוצה לבוא לדיון, זכותה, אבל היא לא יכולה לדרוש מאתנו לשבת פה עד 12:00 בלילה ולא לעשות דבר. לכן אני מציע לבטל את הסעיף שאומר שההצבעה לא תהיה לפני 12:00 בלילה ולקבוע שההצבעה תתקיים מייד בתום הדיון. תודה רבה. </w:t>
      </w:r>
    </w:p>
    <w:p w14:paraId="0574B490" w14:textId="77777777" w:rsidR="00903296" w:rsidRPr="00903296" w:rsidRDefault="00903296" w:rsidP="00903296">
      <w:pPr>
        <w:bidi/>
        <w:jc w:val="both"/>
        <w:rPr>
          <w:rFonts w:cs="David" w:hint="cs"/>
          <w:rtl/>
        </w:rPr>
      </w:pPr>
    </w:p>
    <w:p w14:paraId="693F9A41" w14:textId="77777777" w:rsidR="00903296" w:rsidRPr="00903296" w:rsidRDefault="00903296" w:rsidP="00903296">
      <w:pPr>
        <w:bidi/>
        <w:jc w:val="both"/>
        <w:rPr>
          <w:rFonts w:cs="David" w:hint="cs"/>
          <w:rtl/>
        </w:rPr>
      </w:pPr>
      <w:r w:rsidRPr="00903296">
        <w:rPr>
          <w:rFonts w:cs="David" w:hint="cs"/>
          <w:u w:val="single"/>
          <w:rtl/>
        </w:rPr>
        <w:t>נסים זאב:</w:t>
      </w:r>
    </w:p>
    <w:p w14:paraId="480D9451" w14:textId="77777777" w:rsidR="00903296" w:rsidRPr="00903296" w:rsidRDefault="00903296" w:rsidP="00903296">
      <w:pPr>
        <w:bidi/>
        <w:jc w:val="both"/>
        <w:rPr>
          <w:rFonts w:cs="David" w:hint="cs"/>
          <w:rtl/>
        </w:rPr>
      </w:pPr>
    </w:p>
    <w:p w14:paraId="4BFFC60F" w14:textId="77777777" w:rsidR="00903296" w:rsidRPr="00903296" w:rsidRDefault="00903296" w:rsidP="00903296">
      <w:pPr>
        <w:bidi/>
        <w:jc w:val="both"/>
        <w:rPr>
          <w:rFonts w:cs="David" w:hint="cs"/>
          <w:rtl/>
        </w:rPr>
      </w:pPr>
      <w:r w:rsidRPr="00903296">
        <w:rPr>
          <w:rFonts w:cs="David" w:hint="cs"/>
          <w:rtl/>
        </w:rPr>
        <w:tab/>
        <w:t xml:space="preserve"> כשדיברנו על 12:00 בלילה, יצאנו מתוך הנחה שהאופוזיציה היא לוחמת ורוצה לומר את דברה. היא מוותרת על זכות הדיבור, וזאת זכותה, אנחנו לא יכולים לכפות עליה גם לדבר. בדמוקרטיה, כמו שיש חופש דיבור, גם אי-אפשר לכפות על אדם לדבר בכוח. </w:t>
      </w:r>
    </w:p>
    <w:p w14:paraId="2E5E1719" w14:textId="77777777" w:rsidR="00903296" w:rsidRPr="00903296" w:rsidRDefault="00903296" w:rsidP="00903296">
      <w:pPr>
        <w:bidi/>
        <w:jc w:val="both"/>
        <w:rPr>
          <w:rFonts w:cs="David" w:hint="cs"/>
          <w:rtl/>
        </w:rPr>
      </w:pPr>
    </w:p>
    <w:p w14:paraId="6AA8F844"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6F492EE7" w14:textId="77777777" w:rsidR="00903296" w:rsidRPr="00903296" w:rsidRDefault="00903296" w:rsidP="00903296">
      <w:pPr>
        <w:bidi/>
        <w:jc w:val="both"/>
        <w:rPr>
          <w:rFonts w:cs="David" w:hint="cs"/>
          <w:rtl/>
        </w:rPr>
      </w:pPr>
    </w:p>
    <w:p w14:paraId="65994AD4" w14:textId="77777777" w:rsidR="00903296" w:rsidRPr="00903296" w:rsidRDefault="00903296" w:rsidP="00903296">
      <w:pPr>
        <w:bidi/>
        <w:jc w:val="both"/>
        <w:rPr>
          <w:rFonts w:cs="David" w:hint="cs"/>
          <w:rtl/>
        </w:rPr>
      </w:pPr>
      <w:r w:rsidRPr="00903296">
        <w:rPr>
          <w:rFonts w:cs="David" w:hint="cs"/>
          <w:rtl/>
        </w:rPr>
        <w:tab/>
        <w:t xml:space="preserve">האופוזיציה מנצלת את זכות השתיקה. </w:t>
      </w:r>
    </w:p>
    <w:p w14:paraId="44D88B0C" w14:textId="77777777" w:rsidR="00903296" w:rsidRPr="00903296" w:rsidRDefault="00903296" w:rsidP="00903296">
      <w:pPr>
        <w:bidi/>
        <w:jc w:val="both"/>
        <w:rPr>
          <w:rFonts w:cs="David" w:hint="cs"/>
          <w:rtl/>
        </w:rPr>
      </w:pPr>
    </w:p>
    <w:p w14:paraId="425B11A4" w14:textId="77777777" w:rsidR="00903296" w:rsidRPr="00903296" w:rsidRDefault="00903296" w:rsidP="00903296">
      <w:pPr>
        <w:bidi/>
        <w:jc w:val="both"/>
        <w:rPr>
          <w:rFonts w:cs="David" w:hint="cs"/>
          <w:rtl/>
        </w:rPr>
      </w:pPr>
      <w:r w:rsidRPr="00903296">
        <w:rPr>
          <w:rFonts w:cs="David" w:hint="cs"/>
          <w:u w:val="single"/>
          <w:rtl/>
        </w:rPr>
        <w:t>נסים זאב:</w:t>
      </w:r>
    </w:p>
    <w:p w14:paraId="3AC0A8F4" w14:textId="77777777" w:rsidR="00903296" w:rsidRPr="00903296" w:rsidRDefault="00903296" w:rsidP="00903296">
      <w:pPr>
        <w:bidi/>
        <w:jc w:val="both"/>
        <w:rPr>
          <w:rFonts w:cs="David" w:hint="cs"/>
          <w:rtl/>
        </w:rPr>
      </w:pPr>
    </w:p>
    <w:p w14:paraId="0C1E7375" w14:textId="77777777" w:rsidR="00903296" w:rsidRPr="00903296" w:rsidRDefault="00903296" w:rsidP="00903296">
      <w:pPr>
        <w:bidi/>
        <w:jc w:val="both"/>
        <w:rPr>
          <w:rFonts w:cs="David" w:hint="cs"/>
          <w:rtl/>
        </w:rPr>
      </w:pPr>
      <w:r w:rsidRPr="00903296">
        <w:rPr>
          <w:rFonts w:cs="David" w:hint="cs"/>
          <w:rtl/>
        </w:rPr>
        <w:tab/>
        <w:t xml:space="preserve"> נכון, זאת זכותה. אפילו בחקירות עדיין החוק לא חל. </w:t>
      </w:r>
    </w:p>
    <w:p w14:paraId="074008AE" w14:textId="77777777" w:rsidR="00903296" w:rsidRPr="00903296" w:rsidRDefault="00903296" w:rsidP="00903296">
      <w:pPr>
        <w:bidi/>
        <w:jc w:val="both"/>
        <w:rPr>
          <w:rFonts w:cs="David" w:hint="cs"/>
          <w:rtl/>
        </w:rPr>
      </w:pPr>
    </w:p>
    <w:p w14:paraId="3E999F07" w14:textId="77777777" w:rsidR="00903296" w:rsidRPr="00903296" w:rsidRDefault="00903296" w:rsidP="00903296">
      <w:pPr>
        <w:pStyle w:val="Heading5"/>
        <w:rPr>
          <w:rFonts w:hint="cs"/>
          <w:sz w:val="24"/>
          <w:rtl/>
        </w:rPr>
      </w:pPr>
      <w:r w:rsidRPr="00903296">
        <w:rPr>
          <w:rFonts w:hint="cs"/>
          <w:sz w:val="24"/>
          <w:u w:val="single"/>
          <w:rtl/>
        </w:rPr>
        <w:t>איתן כבל:</w:t>
      </w:r>
    </w:p>
    <w:p w14:paraId="2676A2A4" w14:textId="77777777" w:rsidR="00903296" w:rsidRPr="00903296" w:rsidRDefault="00903296" w:rsidP="00903296">
      <w:pPr>
        <w:bidi/>
        <w:jc w:val="both"/>
        <w:rPr>
          <w:rFonts w:cs="David" w:hint="cs"/>
          <w:rtl/>
        </w:rPr>
      </w:pPr>
    </w:p>
    <w:p w14:paraId="304A31EA" w14:textId="77777777" w:rsidR="00903296" w:rsidRPr="00903296" w:rsidRDefault="00903296" w:rsidP="00903296">
      <w:pPr>
        <w:bidi/>
        <w:jc w:val="both"/>
        <w:rPr>
          <w:rFonts w:cs="David" w:hint="cs"/>
          <w:rtl/>
        </w:rPr>
      </w:pPr>
      <w:r w:rsidRPr="00903296">
        <w:rPr>
          <w:rFonts w:cs="David" w:hint="cs"/>
          <w:rtl/>
        </w:rPr>
        <w:tab/>
        <w:t xml:space="preserve"> גם כשהם לא פה, אנחנו מתווכחים עם עצמנו?</w:t>
      </w:r>
    </w:p>
    <w:p w14:paraId="2969AAA9" w14:textId="77777777" w:rsidR="00903296" w:rsidRPr="00903296" w:rsidRDefault="00903296" w:rsidP="00903296">
      <w:pPr>
        <w:bidi/>
        <w:jc w:val="both"/>
        <w:rPr>
          <w:rFonts w:cs="David" w:hint="cs"/>
          <w:rtl/>
        </w:rPr>
      </w:pPr>
    </w:p>
    <w:p w14:paraId="55C4E844" w14:textId="77777777" w:rsidR="00903296" w:rsidRPr="00903296" w:rsidRDefault="00903296" w:rsidP="00903296">
      <w:pPr>
        <w:bidi/>
        <w:jc w:val="both"/>
        <w:rPr>
          <w:rFonts w:cs="David" w:hint="cs"/>
          <w:rtl/>
        </w:rPr>
      </w:pPr>
      <w:r w:rsidRPr="00903296">
        <w:rPr>
          <w:rFonts w:cs="David" w:hint="cs"/>
          <w:u w:val="single"/>
          <w:rtl/>
        </w:rPr>
        <w:t>נסים זאב:</w:t>
      </w:r>
    </w:p>
    <w:p w14:paraId="7E0F4E7E" w14:textId="77777777" w:rsidR="00903296" w:rsidRPr="00903296" w:rsidRDefault="00903296" w:rsidP="00903296">
      <w:pPr>
        <w:bidi/>
        <w:jc w:val="both"/>
        <w:rPr>
          <w:rFonts w:cs="David" w:hint="cs"/>
          <w:rtl/>
        </w:rPr>
      </w:pPr>
    </w:p>
    <w:p w14:paraId="2C433727" w14:textId="77777777" w:rsidR="00903296" w:rsidRPr="00903296" w:rsidRDefault="00903296" w:rsidP="00903296">
      <w:pPr>
        <w:bidi/>
        <w:jc w:val="both"/>
        <w:rPr>
          <w:rFonts w:cs="David" w:hint="cs"/>
          <w:rtl/>
        </w:rPr>
      </w:pPr>
      <w:r w:rsidRPr="00903296">
        <w:rPr>
          <w:rFonts w:cs="David" w:hint="cs"/>
          <w:rtl/>
        </w:rPr>
        <w:tab/>
        <w:t xml:space="preserve"> בחקירות משטרה, אדוני היושב ראש, זכותו של אדם לשתוק ולשמור על זכות השתיקה. אדוני היושב ראש, אני רוצה לומר שבעבר כאשר קבענו שעה, זה היה בהסכמה, מתוך הנחה שכולם רצו להשתתף בהצבעה. רצינו שחלילה וחס, אם מישהו רוצה להצביע, שלא יפספס את ההצבעה. אבל היום הם מכריזים עלינו חרם, יא-חראם אומרים בערבית, אז למה אני צריך עכשיו להמתין להם אפילו דקה אחת? למה?</w:t>
      </w:r>
    </w:p>
    <w:p w14:paraId="29A7A4EB" w14:textId="77777777" w:rsidR="00903296" w:rsidRPr="00903296" w:rsidRDefault="00903296" w:rsidP="00903296">
      <w:pPr>
        <w:bidi/>
        <w:jc w:val="both"/>
        <w:rPr>
          <w:rFonts w:cs="David" w:hint="cs"/>
          <w:rtl/>
        </w:rPr>
      </w:pPr>
    </w:p>
    <w:p w14:paraId="1F6E855E" w14:textId="77777777" w:rsidR="00903296" w:rsidRPr="00903296" w:rsidRDefault="00903296" w:rsidP="00903296">
      <w:pPr>
        <w:bidi/>
        <w:jc w:val="both"/>
        <w:rPr>
          <w:rFonts w:cs="David" w:hint="cs"/>
          <w:rtl/>
        </w:rPr>
      </w:pPr>
      <w:r w:rsidRPr="00903296">
        <w:rPr>
          <w:rFonts w:cs="David" w:hint="cs"/>
          <w:rtl/>
        </w:rPr>
        <w:tab/>
        <w:t xml:space="preserve">אני חושב שזה נכון לקיים דיון רציני ומהותי. כל מי שרוצה להתבטא, שיתבטא. היושב ראש גם הבטיח שמי שעומד לו בגרון, חלילה וחס, הוא ייתן לו עוד דקה אחת נוספת. לכן אני חושב שאין צורך להמתין. </w:t>
      </w:r>
    </w:p>
    <w:p w14:paraId="6DFF3140" w14:textId="77777777" w:rsidR="00903296" w:rsidRPr="00903296" w:rsidRDefault="00903296" w:rsidP="00903296">
      <w:pPr>
        <w:bidi/>
        <w:jc w:val="both"/>
        <w:rPr>
          <w:rFonts w:cs="David" w:hint="cs"/>
          <w:rtl/>
        </w:rPr>
      </w:pPr>
    </w:p>
    <w:p w14:paraId="721156BD"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1E397F7B" w14:textId="77777777" w:rsidR="00903296" w:rsidRPr="00903296" w:rsidRDefault="00903296" w:rsidP="00903296">
      <w:pPr>
        <w:bidi/>
        <w:jc w:val="both"/>
        <w:rPr>
          <w:rFonts w:cs="David" w:hint="cs"/>
          <w:rtl/>
        </w:rPr>
      </w:pPr>
    </w:p>
    <w:p w14:paraId="1EDC5E0A" w14:textId="77777777" w:rsidR="00903296" w:rsidRPr="00903296" w:rsidRDefault="00903296" w:rsidP="00903296">
      <w:pPr>
        <w:bidi/>
        <w:jc w:val="both"/>
        <w:rPr>
          <w:rFonts w:cs="David" w:hint="cs"/>
          <w:rtl/>
        </w:rPr>
      </w:pPr>
      <w:r w:rsidRPr="00903296">
        <w:rPr>
          <w:rFonts w:cs="David" w:hint="cs"/>
          <w:rtl/>
        </w:rPr>
        <w:tab/>
        <w:t>היושב ראש הזה של הכנסת הוא מבית הלל, לכן אין לי ספק - - -</w:t>
      </w:r>
    </w:p>
    <w:p w14:paraId="07105CA2" w14:textId="77777777" w:rsidR="00903296" w:rsidRPr="00903296" w:rsidRDefault="00903296" w:rsidP="00903296">
      <w:pPr>
        <w:bidi/>
        <w:jc w:val="both"/>
        <w:rPr>
          <w:rFonts w:cs="David" w:hint="cs"/>
          <w:rtl/>
        </w:rPr>
      </w:pPr>
    </w:p>
    <w:p w14:paraId="19BE72C5" w14:textId="77777777" w:rsidR="00903296" w:rsidRPr="00903296" w:rsidRDefault="00903296" w:rsidP="00903296">
      <w:pPr>
        <w:bidi/>
        <w:jc w:val="both"/>
        <w:rPr>
          <w:rFonts w:cs="David" w:hint="cs"/>
          <w:rtl/>
        </w:rPr>
      </w:pPr>
      <w:r w:rsidRPr="00903296">
        <w:rPr>
          <w:rFonts w:cs="David" w:hint="cs"/>
          <w:u w:val="single"/>
          <w:rtl/>
        </w:rPr>
        <w:t>נסים זאב:</w:t>
      </w:r>
    </w:p>
    <w:p w14:paraId="3A45A0B8" w14:textId="77777777" w:rsidR="00903296" w:rsidRPr="00903296" w:rsidRDefault="00903296" w:rsidP="00903296">
      <w:pPr>
        <w:bidi/>
        <w:jc w:val="both"/>
        <w:rPr>
          <w:rFonts w:cs="David" w:hint="cs"/>
          <w:rtl/>
        </w:rPr>
      </w:pPr>
    </w:p>
    <w:p w14:paraId="1C3392AE" w14:textId="77777777" w:rsidR="00903296" w:rsidRPr="00903296" w:rsidRDefault="00903296" w:rsidP="00903296">
      <w:pPr>
        <w:bidi/>
        <w:jc w:val="both"/>
        <w:rPr>
          <w:rFonts w:cs="David" w:hint="cs"/>
          <w:rtl/>
        </w:rPr>
      </w:pPr>
      <w:r w:rsidRPr="00903296">
        <w:rPr>
          <w:rFonts w:cs="David" w:hint="cs"/>
          <w:rtl/>
        </w:rPr>
        <w:tab/>
        <w:t xml:space="preserve"> לכן אני אומר אדוני לא לקבוע שלוש וחצי. אם יש להם עניין אמיתי לבוא ולהצביע ולנהל דיון, הם צריכים לשבת עכשיו, שיידעו לפחות על מה למחות ועל מה להתנגד, אז איך אפשר לבוא ולהצביע נגד, כשאני אפילו לא שומע את שר האוצר? אולי הבשורה שמביא שר האוצר היא באמת בשורה טובה לעם ישראל?</w:t>
      </w:r>
    </w:p>
    <w:p w14:paraId="018EDCE7" w14:textId="77777777" w:rsidR="00903296" w:rsidRPr="00903296" w:rsidRDefault="00903296" w:rsidP="00903296">
      <w:pPr>
        <w:bidi/>
        <w:jc w:val="both"/>
        <w:rPr>
          <w:rFonts w:cs="David" w:hint="cs"/>
          <w:rtl/>
        </w:rPr>
      </w:pPr>
    </w:p>
    <w:p w14:paraId="60BD4C87" w14:textId="77777777" w:rsidR="00903296" w:rsidRPr="00903296" w:rsidRDefault="00903296" w:rsidP="00903296">
      <w:pPr>
        <w:bidi/>
        <w:jc w:val="both"/>
        <w:rPr>
          <w:rFonts w:cs="David" w:hint="cs"/>
          <w:rtl/>
        </w:rPr>
      </w:pPr>
      <w:r w:rsidRPr="00903296">
        <w:rPr>
          <w:rFonts w:cs="David" w:hint="cs"/>
          <w:rtl/>
        </w:rPr>
        <w:tab/>
        <w:t xml:space="preserve">לכן חשוב, אדוני היושב ראש, לקבל החלטה ברוח הדברים של חבר הכנסת דוד רותם, שאני אף פעם לא מסכים אתו והפעם אני כן מסכים אתו, שנקיים בתום הדיון את ההצבעה. </w:t>
      </w:r>
    </w:p>
    <w:p w14:paraId="592DC33D" w14:textId="77777777" w:rsidR="00903296" w:rsidRPr="00903296" w:rsidRDefault="00903296" w:rsidP="00903296">
      <w:pPr>
        <w:bidi/>
        <w:jc w:val="both"/>
        <w:rPr>
          <w:rFonts w:cs="David" w:hint="cs"/>
          <w:rtl/>
        </w:rPr>
      </w:pPr>
    </w:p>
    <w:p w14:paraId="4BA7EB8D" w14:textId="77777777" w:rsidR="00903296" w:rsidRPr="00903296" w:rsidRDefault="00903296" w:rsidP="00903296">
      <w:pPr>
        <w:bidi/>
        <w:jc w:val="both"/>
        <w:rPr>
          <w:rFonts w:cs="David" w:hint="cs"/>
          <w:rtl/>
        </w:rPr>
      </w:pPr>
      <w:r w:rsidRPr="00903296">
        <w:rPr>
          <w:rFonts w:cs="David" w:hint="cs"/>
          <w:u w:val="single"/>
          <w:rtl/>
        </w:rPr>
        <w:t>דניאל בן-סימון:</w:t>
      </w:r>
    </w:p>
    <w:p w14:paraId="04046BC0" w14:textId="77777777" w:rsidR="00903296" w:rsidRPr="00903296" w:rsidRDefault="00903296" w:rsidP="00903296">
      <w:pPr>
        <w:bidi/>
        <w:jc w:val="both"/>
        <w:rPr>
          <w:rFonts w:cs="David" w:hint="cs"/>
          <w:rtl/>
        </w:rPr>
      </w:pPr>
    </w:p>
    <w:p w14:paraId="38A64AF7" w14:textId="77777777" w:rsidR="00903296" w:rsidRPr="00903296" w:rsidRDefault="00903296" w:rsidP="00903296">
      <w:pPr>
        <w:bidi/>
        <w:jc w:val="both"/>
        <w:rPr>
          <w:rFonts w:cs="David" w:hint="cs"/>
          <w:rtl/>
        </w:rPr>
      </w:pPr>
      <w:r w:rsidRPr="00903296">
        <w:rPr>
          <w:rFonts w:cs="David" w:hint="cs"/>
          <w:rtl/>
        </w:rPr>
        <w:tab/>
        <w:t xml:space="preserve">אני רק רוצה לומר שלשם שינוי חבר הכנסת זאב אמר דברי טעם. </w:t>
      </w:r>
    </w:p>
    <w:p w14:paraId="5E96B1A2" w14:textId="77777777" w:rsidR="00903296" w:rsidRPr="00903296" w:rsidRDefault="00903296" w:rsidP="00903296">
      <w:pPr>
        <w:bidi/>
        <w:jc w:val="both"/>
        <w:rPr>
          <w:rFonts w:cs="David" w:hint="cs"/>
          <w:rtl/>
        </w:rPr>
      </w:pPr>
    </w:p>
    <w:p w14:paraId="56296DC4" w14:textId="77777777" w:rsidR="00903296" w:rsidRPr="00903296" w:rsidRDefault="00903296" w:rsidP="00903296">
      <w:pPr>
        <w:bidi/>
        <w:jc w:val="both"/>
        <w:rPr>
          <w:rFonts w:cs="David" w:hint="cs"/>
          <w:rtl/>
        </w:rPr>
      </w:pPr>
      <w:r w:rsidRPr="00903296">
        <w:rPr>
          <w:rFonts w:cs="David"/>
          <w:u w:val="single"/>
          <w:rtl/>
        </w:rPr>
        <w:br w:type="page"/>
      </w:r>
      <w:r w:rsidRPr="00903296">
        <w:rPr>
          <w:rFonts w:cs="David" w:hint="cs"/>
          <w:u w:val="single"/>
          <w:rtl/>
        </w:rPr>
        <w:t>דוד רותם:</w:t>
      </w:r>
    </w:p>
    <w:p w14:paraId="0E64D0D9" w14:textId="77777777" w:rsidR="00903296" w:rsidRPr="00903296" w:rsidRDefault="00903296" w:rsidP="00903296">
      <w:pPr>
        <w:bidi/>
        <w:jc w:val="both"/>
        <w:rPr>
          <w:rFonts w:cs="David" w:hint="cs"/>
          <w:rtl/>
        </w:rPr>
      </w:pPr>
    </w:p>
    <w:p w14:paraId="4CACC3BD" w14:textId="77777777" w:rsidR="00903296" w:rsidRPr="00903296" w:rsidRDefault="00903296" w:rsidP="00903296">
      <w:pPr>
        <w:bidi/>
        <w:jc w:val="both"/>
        <w:rPr>
          <w:rFonts w:cs="David" w:hint="cs"/>
          <w:rtl/>
        </w:rPr>
      </w:pPr>
      <w:r w:rsidRPr="00903296">
        <w:rPr>
          <w:rFonts w:cs="David" w:hint="cs"/>
          <w:rtl/>
        </w:rPr>
        <w:tab/>
        <w:t xml:space="preserve"> מלבד דבר אחד, שהוא אמר שהוא אף פעם לא מסכים אתי...</w:t>
      </w:r>
    </w:p>
    <w:p w14:paraId="1ADDF843" w14:textId="77777777" w:rsidR="00903296" w:rsidRPr="00903296" w:rsidRDefault="00903296" w:rsidP="00903296">
      <w:pPr>
        <w:bidi/>
        <w:jc w:val="both"/>
        <w:rPr>
          <w:rFonts w:cs="David" w:hint="cs"/>
          <w:rtl/>
        </w:rPr>
      </w:pPr>
    </w:p>
    <w:p w14:paraId="5089EA92"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55F8C0C6" w14:textId="77777777" w:rsidR="00903296" w:rsidRPr="00903296" w:rsidRDefault="00903296" w:rsidP="00903296">
      <w:pPr>
        <w:bidi/>
        <w:jc w:val="both"/>
        <w:rPr>
          <w:rFonts w:cs="David" w:hint="cs"/>
          <w:rtl/>
        </w:rPr>
      </w:pPr>
    </w:p>
    <w:p w14:paraId="43084EAF" w14:textId="77777777" w:rsidR="00903296" w:rsidRPr="00903296" w:rsidRDefault="00903296" w:rsidP="00903296">
      <w:pPr>
        <w:bidi/>
        <w:jc w:val="both"/>
        <w:rPr>
          <w:rFonts w:cs="David" w:hint="cs"/>
          <w:rtl/>
        </w:rPr>
      </w:pPr>
      <w:r w:rsidRPr="00903296">
        <w:rPr>
          <w:rFonts w:cs="David" w:hint="cs"/>
          <w:rtl/>
        </w:rPr>
        <w:tab/>
        <w:t xml:space="preserve">עד עכשיו. </w:t>
      </w:r>
    </w:p>
    <w:p w14:paraId="30BF78DA" w14:textId="77777777" w:rsidR="00903296" w:rsidRPr="00903296" w:rsidRDefault="00903296" w:rsidP="00903296">
      <w:pPr>
        <w:bidi/>
        <w:jc w:val="both"/>
        <w:rPr>
          <w:rFonts w:cs="David" w:hint="cs"/>
          <w:rtl/>
        </w:rPr>
      </w:pPr>
    </w:p>
    <w:p w14:paraId="3C8BFE8A" w14:textId="77777777" w:rsidR="00903296" w:rsidRPr="00903296" w:rsidRDefault="00903296" w:rsidP="00903296">
      <w:pPr>
        <w:bidi/>
        <w:jc w:val="both"/>
        <w:rPr>
          <w:rFonts w:cs="David" w:hint="cs"/>
          <w:rtl/>
        </w:rPr>
      </w:pPr>
      <w:r w:rsidRPr="00903296">
        <w:rPr>
          <w:rFonts w:cs="David" w:hint="cs"/>
          <w:u w:val="single"/>
          <w:rtl/>
        </w:rPr>
        <w:t>דניאל בן-סימון:</w:t>
      </w:r>
    </w:p>
    <w:p w14:paraId="61B0C893" w14:textId="77777777" w:rsidR="00903296" w:rsidRPr="00903296" w:rsidRDefault="00903296" w:rsidP="00903296">
      <w:pPr>
        <w:bidi/>
        <w:jc w:val="both"/>
        <w:rPr>
          <w:rFonts w:cs="David" w:hint="cs"/>
          <w:rtl/>
        </w:rPr>
      </w:pPr>
    </w:p>
    <w:p w14:paraId="560BA470" w14:textId="77777777" w:rsidR="00903296" w:rsidRPr="00903296" w:rsidRDefault="00903296" w:rsidP="00903296">
      <w:pPr>
        <w:bidi/>
        <w:jc w:val="both"/>
        <w:rPr>
          <w:rFonts w:cs="David" w:hint="cs"/>
          <w:rtl/>
        </w:rPr>
      </w:pPr>
      <w:r w:rsidRPr="00903296">
        <w:rPr>
          <w:rFonts w:cs="David" w:hint="cs"/>
          <w:rtl/>
        </w:rPr>
        <w:tab/>
        <w:t xml:space="preserve"> הפעם הוא לא משאיר ספק לגבי ההחלטה הנכונה שיש לקחת. </w:t>
      </w:r>
    </w:p>
    <w:p w14:paraId="17B05241" w14:textId="77777777" w:rsidR="00903296" w:rsidRPr="00903296" w:rsidRDefault="00903296" w:rsidP="00903296">
      <w:pPr>
        <w:bidi/>
        <w:jc w:val="both"/>
        <w:rPr>
          <w:rFonts w:cs="David" w:hint="cs"/>
          <w:rtl/>
        </w:rPr>
      </w:pPr>
    </w:p>
    <w:p w14:paraId="62503ADD"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3AEF136A" w14:textId="77777777" w:rsidR="00903296" w:rsidRPr="00903296" w:rsidRDefault="00903296" w:rsidP="00903296">
      <w:pPr>
        <w:bidi/>
        <w:jc w:val="both"/>
        <w:rPr>
          <w:rFonts w:cs="David" w:hint="cs"/>
          <w:rtl/>
        </w:rPr>
      </w:pPr>
    </w:p>
    <w:p w14:paraId="00C8AF44" w14:textId="77777777" w:rsidR="00903296" w:rsidRPr="00903296" w:rsidRDefault="00903296" w:rsidP="00903296">
      <w:pPr>
        <w:bidi/>
        <w:jc w:val="both"/>
        <w:rPr>
          <w:rFonts w:cs="David" w:hint="cs"/>
          <w:rtl/>
        </w:rPr>
      </w:pPr>
      <w:r w:rsidRPr="00903296">
        <w:rPr>
          <w:rFonts w:cs="David" w:hint="cs"/>
          <w:rtl/>
        </w:rPr>
        <w:tab/>
        <w:t>אני יודע שהאופוזיציה ישבה. האם יש מידע?</w:t>
      </w:r>
    </w:p>
    <w:p w14:paraId="2DF86A71" w14:textId="77777777" w:rsidR="00903296" w:rsidRPr="00903296" w:rsidRDefault="00903296" w:rsidP="00903296">
      <w:pPr>
        <w:bidi/>
        <w:jc w:val="both"/>
        <w:rPr>
          <w:rFonts w:cs="David" w:hint="cs"/>
          <w:rtl/>
        </w:rPr>
      </w:pPr>
    </w:p>
    <w:p w14:paraId="2E18475F"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7476D014" w14:textId="77777777" w:rsidR="00903296" w:rsidRPr="00903296" w:rsidRDefault="00903296" w:rsidP="00903296">
      <w:pPr>
        <w:bidi/>
        <w:jc w:val="both"/>
        <w:rPr>
          <w:rFonts w:cs="David" w:hint="cs"/>
          <w:rtl/>
        </w:rPr>
      </w:pPr>
    </w:p>
    <w:p w14:paraId="0D19792E" w14:textId="77777777" w:rsidR="00903296" w:rsidRPr="00903296" w:rsidRDefault="00903296" w:rsidP="00903296">
      <w:pPr>
        <w:bidi/>
        <w:jc w:val="both"/>
        <w:rPr>
          <w:rFonts w:cs="David" w:hint="cs"/>
          <w:rtl/>
        </w:rPr>
      </w:pPr>
      <w:r w:rsidRPr="00903296">
        <w:rPr>
          <w:rFonts w:cs="David" w:hint="cs"/>
          <w:rtl/>
        </w:rPr>
        <w:tab/>
        <w:t xml:space="preserve">אין שינוי מההחלטה. </w:t>
      </w:r>
    </w:p>
    <w:p w14:paraId="254A96C8" w14:textId="77777777" w:rsidR="00903296" w:rsidRPr="00903296" w:rsidRDefault="00903296" w:rsidP="00903296">
      <w:pPr>
        <w:bidi/>
        <w:jc w:val="both"/>
        <w:rPr>
          <w:rFonts w:cs="David" w:hint="cs"/>
          <w:rtl/>
        </w:rPr>
      </w:pPr>
    </w:p>
    <w:p w14:paraId="39872B8E"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119EC992" w14:textId="77777777" w:rsidR="00903296" w:rsidRPr="00903296" w:rsidRDefault="00903296" w:rsidP="00903296">
      <w:pPr>
        <w:bidi/>
        <w:jc w:val="both"/>
        <w:rPr>
          <w:rFonts w:cs="David" w:hint="cs"/>
          <w:rtl/>
        </w:rPr>
      </w:pPr>
    </w:p>
    <w:p w14:paraId="13A7977F" w14:textId="77777777" w:rsidR="00903296" w:rsidRPr="00903296" w:rsidRDefault="00903296" w:rsidP="00903296">
      <w:pPr>
        <w:bidi/>
        <w:jc w:val="both"/>
        <w:rPr>
          <w:rFonts w:cs="David" w:hint="cs"/>
          <w:rtl/>
        </w:rPr>
      </w:pPr>
      <w:r w:rsidRPr="00903296">
        <w:rPr>
          <w:rFonts w:cs="David" w:hint="cs"/>
          <w:rtl/>
        </w:rPr>
        <w:tab/>
        <w:t xml:space="preserve"> האם מתקיימת איזושהי הידברות עם ראשי האופוזיציה?</w:t>
      </w:r>
    </w:p>
    <w:p w14:paraId="1F6B921E" w14:textId="77777777" w:rsidR="00903296" w:rsidRPr="00903296" w:rsidRDefault="00903296" w:rsidP="00903296">
      <w:pPr>
        <w:bidi/>
        <w:jc w:val="both"/>
        <w:rPr>
          <w:rFonts w:cs="David" w:hint="cs"/>
          <w:rtl/>
        </w:rPr>
      </w:pPr>
    </w:p>
    <w:p w14:paraId="7CD15E77"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0721E5B5" w14:textId="77777777" w:rsidR="00903296" w:rsidRPr="00903296" w:rsidRDefault="00903296" w:rsidP="00903296">
      <w:pPr>
        <w:bidi/>
        <w:jc w:val="both"/>
        <w:rPr>
          <w:rFonts w:cs="David" w:hint="cs"/>
          <w:rtl/>
        </w:rPr>
      </w:pPr>
    </w:p>
    <w:p w14:paraId="3A760893" w14:textId="77777777" w:rsidR="00903296" w:rsidRPr="00903296" w:rsidRDefault="00903296" w:rsidP="00903296">
      <w:pPr>
        <w:bidi/>
        <w:jc w:val="both"/>
        <w:rPr>
          <w:rFonts w:cs="David" w:hint="cs"/>
          <w:rtl/>
        </w:rPr>
      </w:pPr>
      <w:r w:rsidRPr="00903296">
        <w:rPr>
          <w:rFonts w:cs="David" w:hint="cs"/>
          <w:rtl/>
        </w:rPr>
        <w:tab/>
        <w:t xml:space="preserve">מתקיימת כל הזמן, אבל נכון לעכשיו האופוזיציה מתחפרת בעמדתה. </w:t>
      </w:r>
    </w:p>
    <w:p w14:paraId="5D33D59A" w14:textId="77777777" w:rsidR="00903296" w:rsidRPr="00903296" w:rsidRDefault="00903296" w:rsidP="00903296">
      <w:pPr>
        <w:bidi/>
        <w:jc w:val="both"/>
        <w:rPr>
          <w:rFonts w:cs="David" w:hint="cs"/>
          <w:rtl/>
        </w:rPr>
      </w:pPr>
    </w:p>
    <w:p w14:paraId="28966BDC"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2DB49484" w14:textId="77777777" w:rsidR="00903296" w:rsidRPr="00903296" w:rsidRDefault="00903296" w:rsidP="00903296">
      <w:pPr>
        <w:bidi/>
        <w:jc w:val="both"/>
        <w:rPr>
          <w:rFonts w:cs="David" w:hint="cs"/>
          <w:rtl/>
        </w:rPr>
      </w:pPr>
    </w:p>
    <w:p w14:paraId="03B24B46" w14:textId="77777777" w:rsidR="00903296" w:rsidRPr="00903296" w:rsidRDefault="00903296" w:rsidP="00903296">
      <w:pPr>
        <w:bidi/>
        <w:jc w:val="both"/>
        <w:rPr>
          <w:rFonts w:cs="David" w:hint="cs"/>
          <w:rtl/>
        </w:rPr>
      </w:pPr>
      <w:r w:rsidRPr="00903296">
        <w:rPr>
          <w:rFonts w:cs="David" w:hint="cs"/>
          <w:rtl/>
        </w:rPr>
        <w:tab/>
        <w:t xml:space="preserve"> וטוענת שהיא לא תבוא להצבעה?</w:t>
      </w:r>
    </w:p>
    <w:p w14:paraId="69FE5C32" w14:textId="77777777" w:rsidR="00903296" w:rsidRPr="00903296" w:rsidRDefault="00903296" w:rsidP="00903296">
      <w:pPr>
        <w:bidi/>
        <w:jc w:val="both"/>
        <w:rPr>
          <w:rFonts w:cs="David" w:hint="cs"/>
          <w:rtl/>
        </w:rPr>
      </w:pPr>
    </w:p>
    <w:p w14:paraId="5E23EAF7"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22F9E8CA" w14:textId="77777777" w:rsidR="00903296" w:rsidRPr="00903296" w:rsidRDefault="00903296" w:rsidP="00903296">
      <w:pPr>
        <w:bidi/>
        <w:jc w:val="both"/>
        <w:rPr>
          <w:rFonts w:cs="David" w:hint="cs"/>
          <w:rtl/>
        </w:rPr>
      </w:pPr>
    </w:p>
    <w:p w14:paraId="686445CD" w14:textId="77777777" w:rsidR="00903296" w:rsidRPr="00903296" w:rsidRDefault="00903296" w:rsidP="00903296">
      <w:pPr>
        <w:bidi/>
        <w:jc w:val="both"/>
        <w:rPr>
          <w:rFonts w:cs="David" w:hint="cs"/>
          <w:rtl/>
        </w:rPr>
      </w:pPr>
      <w:r w:rsidRPr="00903296">
        <w:rPr>
          <w:rFonts w:cs="David" w:hint="cs"/>
          <w:rtl/>
        </w:rPr>
        <w:tab/>
        <w:t xml:space="preserve">כן. </w:t>
      </w:r>
    </w:p>
    <w:p w14:paraId="69D6C10E" w14:textId="77777777" w:rsidR="00903296" w:rsidRPr="00903296" w:rsidRDefault="00903296" w:rsidP="00903296">
      <w:pPr>
        <w:bidi/>
        <w:jc w:val="both"/>
        <w:rPr>
          <w:rFonts w:cs="David" w:hint="cs"/>
          <w:rtl/>
        </w:rPr>
      </w:pPr>
    </w:p>
    <w:p w14:paraId="6EB93264"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51CF0D47" w14:textId="77777777" w:rsidR="00903296" w:rsidRPr="00903296" w:rsidRDefault="00903296" w:rsidP="00903296">
      <w:pPr>
        <w:bidi/>
        <w:jc w:val="both"/>
        <w:rPr>
          <w:rFonts w:cs="David" w:hint="cs"/>
          <w:rtl/>
        </w:rPr>
      </w:pPr>
    </w:p>
    <w:p w14:paraId="0F3D4CD0" w14:textId="77777777" w:rsidR="00903296" w:rsidRPr="00903296" w:rsidRDefault="00903296" w:rsidP="00903296">
      <w:pPr>
        <w:bidi/>
        <w:jc w:val="both"/>
        <w:rPr>
          <w:rFonts w:cs="David" w:hint="cs"/>
          <w:rtl/>
        </w:rPr>
      </w:pPr>
      <w:r w:rsidRPr="00903296">
        <w:rPr>
          <w:rFonts w:cs="David" w:hint="cs"/>
          <w:rtl/>
        </w:rPr>
        <w:tab/>
        <w:t xml:space="preserve"> האם היא נשאלה האם ברצונה לשנות את ההחלטה שאנחנו מדברים עליה?</w:t>
      </w:r>
    </w:p>
    <w:p w14:paraId="3DB8903E" w14:textId="77777777" w:rsidR="00903296" w:rsidRPr="00903296" w:rsidRDefault="00903296" w:rsidP="00903296">
      <w:pPr>
        <w:bidi/>
        <w:jc w:val="both"/>
        <w:rPr>
          <w:rFonts w:cs="David" w:hint="cs"/>
          <w:rtl/>
        </w:rPr>
      </w:pPr>
    </w:p>
    <w:p w14:paraId="6C827BB4"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64D098C8" w14:textId="77777777" w:rsidR="00903296" w:rsidRPr="00903296" w:rsidRDefault="00903296" w:rsidP="00903296">
      <w:pPr>
        <w:bidi/>
        <w:jc w:val="both"/>
        <w:rPr>
          <w:rFonts w:cs="David" w:hint="cs"/>
          <w:rtl/>
        </w:rPr>
      </w:pPr>
    </w:p>
    <w:p w14:paraId="31821C2E" w14:textId="77777777" w:rsidR="00903296" w:rsidRPr="00903296" w:rsidRDefault="00903296" w:rsidP="00903296">
      <w:pPr>
        <w:bidi/>
        <w:jc w:val="both"/>
        <w:rPr>
          <w:rFonts w:cs="David" w:hint="cs"/>
          <w:rtl/>
        </w:rPr>
      </w:pPr>
      <w:r w:rsidRPr="00903296">
        <w:rPr>
          <w:rFonts w:cs="David" w:hint="cs"/>
          <w:rtl/>
        </w:rPr>
        <w:tab/>
        <w:t xml:space="preserve">היא נשאלה, ואמרה שמכיוון שהיא לא מגיעה לשום מקום, היא לא תגיע גם לכאן. </w:t>
      </w:r>
    </w:p>
    <w:p w14:paraId="677FDD49" w14:textId="77777777" w:rsidR="00903296" w:rsidRPr="00903296" w:rsidRDefault="00903296" w:rsidP="00903296">
      <w:pPr>
        <w:bidi/>
        <w:jc w:val="both"/>
        <w:rPr>
          <w:rFonts w:cs="David" w:hint="cs"/>
          <w:rtl/>
        </w:rPr>
      </w:pPr>
    </w:p>
    <w:p w14:paraId="2F592BC9"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0AF197F0" w14:textId="77777777" w:rsidR="00903296" w:rsidRPr="00903296" w:rsidRDefault="00903296" w:rsidP="00903296">
      <w:pPr>
        <w:bidi/>
        <w:jc w:val="both"/>
        <w:rPr>
          <w:rFonts w:cs="David" w:hint="cs"/>
          <w:rtl/>
        </w:rPr>
      </w:pPr>
    </w:p>
    <w:p w14:paraId="715E8476" w14:textId="77777777" w:rsidR="00903296" w:rsidRPr="00903296" w:rsidRDefault="00903296" w:rsidP="00903296">
      <w:pPr>
        <w:bidi/>
        <w:jc w:val="both"/>
        <w:rPr>
          <w:rFonts w:cs="David" w:hint="cs"/>
          <w:rtl/>
        </w:rPr>
      </w:pPr>
      <w:r w:rsidRPr="00903296">
        <w:rPr>
          <w:rFonts w:cs="David" w:hint="cs"/>
          <w:rtl/>
        </w:rPr>
        <w:tab/>
        <w:t xml:space="preserve"> לא, אבל האם היא מוכנה לתת תשובה מחוץ לכותלי החדר הזה?</w:t>
      </w:r>
    </w:p>
    <w:p w14:paraId="520C9E80" w14:textId="77777777" w:rsidR="00903296" w:rsidRPr="00903296" w:rsidRDefault="00903296" w:rsidP="00903296">
      <w:pPr>
        <w:bidi/>
        <w:jc w:val="both"/>
        <w:rPr>
          <w:rFonts w:cs="David" w:hint="cs"/>
          <w:rtl/>
        </w:rPr>
      </w:pPr>
    </w:p>
    <w:p w14:paraId="49296340"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53D1646B" w14:textId="77777777" w:rsidR="00903296" w:rsidRPr="00903296" w:rsidRDefault="00903296" w:rsidP="00903296">
      <w:pPr>
        <w:bidi/>
        <w:jc w:val="both"/>
        <w:rPr>
          <w:rFonts w:cs="David" w:hint="cs"/>
          <w:rtl/>
        </w:rPr>
      </w:pPr>
    </w:p>
    <w:p w14:paraId="2306325E" w14:textId="77777777" w:rsidR="00903296" w:rsidRPr="00903296" w:rsidRDefault="00903296" w:rsidP="00903296">
      <w:pPr>
        <w:bidi/>
        <w:jc w:val="both"/>
        <w:rPr>
          <w:rFonts w:cs="David" w:hint="cs"/>
          <w:rtl/>
        </w:rPr>
      </w:pPr>
      <w:r w:rsidRPr="00903296">
        <w:rPr>
          <w:rFonts w:cs="David" w:hint="cs"/>
          <w:rtl/>
        </w:rPr>
        <w:tab/>
        <w:t>היא לא מתערבת לא לכאן  - - -</w:t>
      </w:r>
    </w:p>
    <w:p w14:paraId="3FC6FD4A" w14:textId="77777777" w:rsidR="00903296" w:rsidRPr="00903296" w:rsidRDefault="00903296" w:rsidP="00903296">
      <w:pPr>
        <w:bidi/>
        <w:jc w:val="both"/>
        <w:rPr>
          <w:rFonts w:cs="David" w:hint="cs"/>
          <w:rtl/>
        </w:rPr>
      </w:pPr>
    </w:p>
    <w:p w14:paraId="4FEFE21D" w14:textId="77777777" w:rsidR="00903296" w:rsidRPr="00903296" w:rsidRDefault="00903296" w:rsidP="00903296">
      <w:pPr>
        <w:bidi/>
        <w:jc w:val="both"/>
        <w:rPr>
          <w:rFonts w:cs="David" w:hint="cs"/>
          <w:rtl/>
        </w:rPr>
      </w:pPr>
      <w:r w:rsidRPr="00903296">
        <w:rPr>
          <w:rFonts w:cs="David"/>
          <w:u w:val="single"/>
          <w:rtl/>
        </w:rPr>
        <w:br w:type="page"/>
      </w:r>
      <w:r w:rsidRPr="00903296">
        <w:rPr>
          <w:rFonts w:cs="David" w:hint="cs"/>
          <w:u w:val="single"/>
          <w:rtl/>
        </w:rPr>
        <w:t>דוד רותם:</w:t>
      </w:r>
    </w:p>
    <w:p w14:paraId="40C25165" w14:textId="77777777" w:rsidR="00903296" w:rsidRPr="00903296" w:rsidRDefault="00903296" w:rsidP="00903296">
      <w:pPr>
        <w:bidi/>
        <w:jc w:val="both"/>
        <w:rPr>
          <w:rFonts w:cs="David" w:hint="cs"/>
          <w:rtl/>
        </w:rPr>
      </w:pPr>
    </w:p>
    <w:p w14:paraId="79B967E1" w14:textId="77777777" w:rsidR="00903296" w:rsidRPr="00903296" w:rsidRDefault="00903296" w:rsidP="00903296">
      <w:pPr>
        <w:bidi/>
        <w:jc w:val="both"/>
        <w:rPr>
          <w:rFonts w:cs="David" w:hint="cs"/>
          <w:rtl/>
        </w:rPr>
      </w:pPr>
      <w:r w:rsidRPr="00903296">
        <w:rPr>
          <w:rFonts w:cs="David" w:hint="cs"/>
          <w:rtl/>
        </w:rPr>
        <w:tab/>
        <w:t xml:space="preserve">חבר הכנסת </w:t>
      </w:r>
      <w:proofErr w:type="spellStart"/>
      <w:r w:rsidRPr="00903296">
        <w:rPr>
          <w:rFonts w:cs="David" w:hint="cs"/>
          <w:rtl/>
        </w:rPr>
        <w:t>אורלב</w:t>
      </w:r>
      <w:proofErr w:type="spellEnd"/>
      <w:r w:rsidRPr="00903296">
        <w:rPr>
          <w:rFonts w:cs="David" w:hint="cs"/>
          <w:rtl/>
        </w:rPr>
        <w:t xml:space="preserve">, כפי שאדוני יודע, כשאני בשביתה, אני לא אומר שום דבר מחוץ לכותלי הדיון. </w:t>
      </w:r>
    </w:p>
    <w:p w14:paraId="58D31AEC" w14:textId="77777777" w:rsidR="00903296" w:rsidRPr="00903296" w:rsidRDefault="00903296" w:rsidP="00903296">
      <w:pPr>
        <w:bidi/>
        <w:jc w:val="both"/>
        <w:rPr>
          <w:rFonts w:cs="David" w:hint="cs"/>
          <w:rtl/>
        </w:rPr>
      </w:pPr>
    </w:p>
    <w:p w14:paraId="35BCB710"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23C7A6CC" w14:textId="77777777" w:rsidR="00903296" w:rsidRPr="00903296" w:rsidRDefault="00903296" w:rsidP="00903296">
      <w:pPr>
        <w:bidi/>
        <w:jc w:val="both"/>
        <w:rPr>
          <w:rFonts w:cs="David" w:hint="cs"/>
          <w:rtl/>
        </w:rPr>
      </w:pPr>
    </w:p>
    <w:p w14:paraId="3D56AC9D" w14:textId="77777777" w:rsidR="00903296" w:rsidRPr="00903296" w:rsidRDefault="00903296" w:rsidP="00903296">
      <w:pPr>
        <w:bidi/>
        <w:jc w:val="both"/>
        <w:rPr>
          <w:rFonts w:cs="David" w:hint="cs"/>
          <w:rtl/>
        </w:rPr>
      </w:pPr>
      <w:r w:rsidRPr="00903296">
        <w:rPr>
          <w:rFonts w:cs="David" w:hint="cs"/>
          <w:rtl/>
        </w:rPr>
        <w:tab/>
        <w:t xml:space="preserve"> לא, אני שונה ממך. </w:t>
      </w:r>
    </w:p>
    <w:p w14:paraId="4128C7F8" w14:textId="77777777" w:rsidR="00903296" w:rsidRPr="00903296" w:rsidRDefault="00903296" w:rsidP="00903296">
      <w:pPr>
        <w:bidi/>
        <w:jc w:val="both"/>
        <w:rPr>
          <w:rFonts w:cs="David" w:hint="cs"/>
          <w:rtl/>
        </w:rPr>
      </w:pPr>
    </w:p>
    <w:p w14:paraId="548C5321" w14:textId="77777777" w:rsidR="00903296" w:rsidRPr="00903296" w:rsidRDefault="00903296" w:rsidP="00903296">
      <w:pPr>
        <w:bidi/>
        <w:jc w:val="both"/>
        <w:rPr>
          <w:rFonts w:cs="David" w:hint="cs"/>
          <w:rtl/>
        </w:rPr>
      </w:pPr>
      <w:r w:rsidRPr="00903296">
        <w:rPr>
          <w:rFonts w:cs="David" w:hint="cs"/>
          <w:u w:val="single"/>
          <w:rtl/>
        </w:rPr>
        <w:t>דוד רותם:</w:t>
      </w:r>
    </w:p>
    <w:p w14:paraId="265DF141" w14:textId="77777777" w:rsidR="00903296" w:rsidRPr="00903296" w:rsidRDefault="00903296" w:rsidP="00903296">
      <w:pPr>
        <w:bidi/>
        <w:jc w:val="both"/>
        <w:rPr>
          <w:rFonts w:cs="David" w:hint="cs"/>
          <w:rtl/>
        </w:rPr>
      </w:pPr>
    </w:p>
    <w:p w14:paraId="7CFD2366" w14:textId="77777777" w:rsidR="00903296" w:rsidRPr="00903296" w:rsidRDefault="00903296" w:rsidP="00903296">
      <w:pPr>
        <w:bidi/>
        <w:jc w:val="both"/>
        <w:rPr>
          <w:rFonts w:cs="David" w:hint="cs"/>
          <w:rtl/>
        </w:rPr>
      </w:pPr>
      <w:r w:rsidRPr="00903296">
        <w:rPr>
          <w:rFonts w:cs="David" w:hint="cs"/>
          <w:rtl/>
        </w:rPr>
        <w:tab/>
        <w:t xml:space="preserve"> אבל האופוזיציה היא כמוני. נניח שהאופוזיציה מתנגדת לשינוי ההחלטה, למה לא? הם הלכו לישון כבר, אתה תשב פה עד 12:00 בלילה, איזה מן דבר זה? אני לא מבין, הם מטילים עלינו גזירה שהם לא שותפים לה. </w:t>
      </w:r>
    </w:p>
    <w:p w14:paraId="164409A0" w14:textId="77777777" w:rsidR="00903296" w:rsidRPr="00903296" w:rsidRDefault="00903296" w:rsidP="00903296">
      <w:pPr>
        <w:bidi/>
        <w:jc w:val="both"/>
        <w:rPr>
          <w:rFonts w:cs="David" w:hint="cs"/>
          <w:rtl/>
        </w:rPr>
      </w:pPr>
    </w:p>
    <w:p w14:paraId="4B32057B"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59092F07" w14:textId="77777777" w:rsidR="00903296" w:rsidRPr="00903296" w:rsidRDefault="00903296" w:rsidP="00903296">
      <w:pPr>
        <w:bidi/>
        <w:jc w:val="both"/>
        <w:rPr>
          <w:rFonts w:cs="David" w:hint="cs"/>
          <w:rtl/>
        </w:rPr>
      </w:pPr>
    </w:p>
    <w:p w14:paraId="505DF63C" w14:textId="77777777" w:rsidR="00903296" w:rsidRPr="00903296" w:rsidRDefault="00903296" w:rsidP="00903296">
      <w:pPr>
        <w:bidi/>
        <w:jc w:val="both"/>
        <w:rPr>
          <w:rFonts w:cs="David" w:hint="cs"/>
          <w:rtl/>
        </w:rPr>
      </w:pPr>
      <w:r w:rsidRPr="00903296">
        <w:rPr>
          <w:rFonts w:cs="David" w:hint="cs"/>
          <w:rtl/>
        </w:rPr>
        <w:tab/>
        <w:t xml:space="preserve"> שעות השינה שלך ושלי לא צריכים להיות שיקול בדיון פרלמנטרי. </w:t>
      </w:r>
    </w:p>
    <w:p w14:paraId="3FBC3BB5" w14:textId="77777777" w:rsidR="00903296" w:rsidRPr="00903296" w:rsidRDefault="00903296" w:rsidP="00903296">
      <w:pPr>
        <w:bidi/>
        <w:jc w:val="both"/>
        <w:rPr>
          <w:rFonts w:cs="David" w:hint="cs"/>
          <w:rtl/>
        </w:rPr>
      </w:pPr>
    </w:p>
    <w:p w14:paraId="334B556A" w14:textId="77777777" w:rsidR="00903296" w:rsidRPr="00903296" w:rsidRDefault="00903296" w:rsidP="00903296">
      <w:pPr>
        <w:bidi/>
        <w:jc w:val="both"/>
        <w:rPr>
          <w:rFonts w:cs="David" w:hint="cs"/>
          <w:rtl/>
        </w:rPr>
      </w:pPr>
      <w:r w:rsidRPr="00903296">
        <w:rPr>
          <w:rFonts w:cs="David" w:hint="cs"/>
          <w:u w:val="single"/>
          <w:rtl/>
        </w:rPr>
        <w:t>דוד רותם:</w:t>
      </w:r>
    </w:p>
    <w:p w14:paraId="6C1881FF" w14:textId="77777777" w:rsidR="00903296" w:rsidRPr="00903296" w:rsidRDefault="00903296" w:rsidP="00903296">
      <w:pPr>
        <w:bidi/>
        <w:jc w:val="both"/>
        <w:rPr>
          <w:rFonts w:cs="David" w:hint="cs"/>
          <w:rtl/>
        </w:rPr>
      </w:pPr>
    </w:p>
    <w:p w14:paraId="03400036" w14:textId="77777777" w:rsidR="00903296" w:rsidRPr="00903296" w:rsidRDefault="00903296" w:rsidP="00903296">
      <w:pPr>
        <w:bidi/>
        <w:jc w:val="both"/>
        <w:rPr>
          <w:rFonts w:cs="David" w:hint="cs"/>
          <w:rtl/>
        </w:rPr>
      </w:pPr>
      <w:r w:rsidRPr="00903296">
        <w:rPr>
          <w:rFonts w:cs="David" w:hint="cs"/>
          <w:rtl/>
        </w:rPr>
        <w:tab/>
        <w:t xml:space="preserve"> מה הרעיון היה לדחות את הדיון עד 12:00 בלילה? כי עשו חשבון, שיש 12 סיעות, לכל אחת שעתיים. ברגע שהם אומרים: אנחנו לא נבוא, אנחנו נשב פה ונחכה להם. </w:t>
      </w:r>
    </w:p>
    <w:p w14:paraId="4954D2BC" w14:textId="77777777" w:rsidR="00903296" w:rsidRPr="00903296" w:rsidRDefault="00903296" w:rsidP="00903296">
      <w:pPr>
        <w:bidi/>
        <w:jc w:val="both"/>
        <w:rPr>
          <w:rFonts w:cs="David" w:hint="cs"/>
          <w:rtl/>
        </w:rPr>
      </w:pPr>
    </w:p>
    <w:p w14:paraId="56255C33"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724F0291" w14:textId="77777777" w:rsidR="00903296" w:rsidRPr="00903296" w:rsidRDefault="00903296" w:rsidP="00903296">
      <w:pPr>
        <w:bidi/>
        <w:jc w:val="both"/>
        <w:rPr>
          <w:rFonts w:cs="David" w:hint="cs"/>
          <w:rtl/>
        </w:rPr>
      </w:pPr>
    </w:p>
    <w:p w14:paraId="5C22600C" w14:textId="77777777" w:rsidR="00903296" w:rsidRPr="00903296" w:rsidRDefault="00903296" w:rsidP="00903296">
      <w:pPr>
        <w:bidi/>
        <w:jc w:val="both"/>
        <w:rPr>
          <w:rFonts w:cs="David" w:hint="cs"/>
          <w:rtl/>
        </w:rPr>
      </w:pPr>
      <w:r w:rsidRPr="00903296">
        <w:rPr>
          <w:rFonts w:cs="David" w:hint="cs"/>
          <w:rtl/>
        </w:rPr>
        <w:tab/>
        <w:t xml:space="preserve"> אני שוב אומר, שהשיקול שלנו לא צריך להיות שיקול של הלילה הזה. גם אני אוהב ללכת לישון יותר מוקדם, כי אני קם מוקדם להתפלל שחרית. אני לא כמו החסידים, אני כמו </w:t>
      </w:r>
      <w:proofErr w:type="spellStart"/>
      <w:r w:rsidRPr="00903296">
        <w:rPr>
          <w:rFonts w:cs="David" w:hint="cs"/>
          <w:rtl/>
        </w:rPr>
        <w:t>המסנגדים</w:t>
      </w:r>
      <w:proofErr w:type="spellEnd"/>
      <w:r w:rsidRPr="00903296">
        <w:rPr>
          <w:rFonts w:cs="David" w:hint="cs"/>
          <w:rtl/>
        </w:rPr>
        <w:t>, קם מוקדם, ולכן אני אומר שזה לא השיקול. השיקול הוא חיי הכנסת, ולכן אני לא בעד זה שנקבל החלטות חפוזות. אני גם מסכים, שאין טעם סתם להשאיר את הכנסת פתוחה, אבל אני אומר שצריכה להתקיים התדיינות ולא להיחפז ולא למהר בהחלטה. אגב, מה תעשה אם בשעה 15:30 או 15:00 האופוזיציה תחזור בה?</w:t>
      </w:r>
    </w:p>
    <w:p w14:paraId="2DCB9170" w14:textId="77777777" w:rsidR="00903296" w:rsidRPr="00903296" w:rsidRDefault="00903296" w:rsidP="00903296">
      <w:pPr>
        <w:bidi/>
        <w:jc w:val="both"/>
        <w:rPr>
          <w:rFonts w:cs="David" w:hint="cs"/>
          <w:rtl/>
        </w:rPr>
      </w:pPr>
    </w:p>
    <w:p w14:paraId="759750CC" w14:textId="77777777" w:rsidR="00903296" w:rsidRPr="00903296" w:rsidRDefault="00903296" w:rsidP="00903296">
      <w:pPr>
        <w:bidi/>
        <w:jc w:val="both"/>
        <w:rPr>
          <w:rFonts w:cs="David" w:hint="cs"/>
          <w:rtl/>
        </w:rPr>
      </w:pPr>
      <w:r w:rsidRPr="00903296">
        <w:rPr>
          <w:rFonts w:cs="David" w:hint="cs"/>
          <w:u w:val="single"/>
          <w:rtl/>
        </w:rPr>
        <w:t>דוד רותם:</w:t>
      </w:r>
    </w:p>
    <w:p w14:paraId="49039D84" w14:textId="77777777" w:rsidR="00903296" w:rsidRPr="00903296" w:rsidRDefault="00903296" w:rsidP="00903296">
      <w:pPr>
        <w:bidi/>
        <w:jc w:val="both"/>
        <w:rPr>
          <w:rFonts w:cs="David" w:hint="cs"/>
          <w:rtl/>
        </w:rPr>
      </w:pPr>
    </w:p>
    <w:p w14:paraId="2ABEB116" w14:textId="77777777" w:rsidR="00903296" w:rsidRPr="00903296" w:rsidRDefault="00903296" w:rsidP="00903296">
      <w:pPr>
        <w:bidi/>
        <w:jc w:val="both"/>
        <w:rPr>
          <w:rFonts w:cs="David" w:hint="cs"/>
          <w:rtl/>
        </w:rPr>
      </w:pPr>
      <w:r w:rsidRPr="00903296">
        <w:rPr>
          <w:rFonts w:cs="David" w:hint="cs"/>
          <w:rtl/>
        </w:rPr>
        <w:tab/>
        <w:t xml:space="preserve"> אז אני אקיים את הדיון, זה מה שאני רוצה. אני אומר: נקיים את הדיון, ובסופו נצביע. </w:t>
      </w:r>
    </w:p>
    <w:p w14:paraId="709C748D" w14:textId="77777777" w:rsidR="00903296" w:rsidRPr="00903296" w:rsidRDefault="00903296" w:rsidP="00903296">
      <w:pPr>
        <w:bidi/>
        <w:jc w:val="both"/>
        <w:rPr>
          <w:rFonts w:cs="David" w:hint="cs"/>
          <w:rtl/>
        </w:rPr>
      </w:pPr>
    </w:p>
    <w:p w14:paraId="3D304414" w14:textId="77777777" w:rsidR="00903296" w:rsidRPr="00903296" w:rsidRDefault="00903296" w:rsidP="00903296">
      <w:pPr>
        <w:pStyle w:val="Heading5"/>
        <w:rPr>
          <w:rFonts w:hint="cs"/>
          <w:sz w:val="24"/>
          <w:rtl/>
        </w:rPr>
      </w:pPr>
      <w:r w:rsidRPr="00903296">
        <w:rPr>
          <w:rFonts w:hint="cs"/>
          <w:sz w:val="24"/>
          <w:u w:val="single"/>
          <w:rtl/>
        </w:rPr>
        <w:t>איתן כבל:</w:t>
      </w:r>
    </w:p>
    <w:p w14:paraId="7FB07AAB" w14:textId="77777777" w:rsidR="00903296" w:rsidRPr="00903296" w:rsidRDefault="00903296" w:rsidP="00903296">
      <w:pPr>
        <w:bidi/>
        <w:jc w:val="both"/>
        <w:rPr>
          <w:rFonts w:cs="David" w:hint="cs"/>
          <w:rtl/>
        </w:rPr>
      </w:pPr>
    </w:p>
    <w:p w14:paraId="305EF64C" w14:textId="77777777" w:rsidR="00903296" w:rsidRPr="00903296" w:rsidRDefault="00903296" w:rsidP="00903296">
      <w:pPr>
        <w:bidi/>
        <w:jc w:val="both"/>
        <w:rPr>
          <w:rFonts w:cs="David" w:hint="cs"/>
          <w:rtl/>
        </w:rPr>
      </w:pPr>
      <w:r w:rsidRPr="00903296">
        <w:rPr>
          <w:rFonts w:cs="David" w:hint="cs"/>
          <w:rtl/>
        </w:rPr>
        <w:tab/>
        <w:t xml:space="preserve"> אני בכל זאת מציע לעשות איזה רף תחתון. צודק חבר הכנסת </w:t>
      </w:r>
      <w:proofErr w:type="spellStart"/>
      <w:r w:rsidRPr="00903296">
        <w:rPr>
          <w:rFonts w:cs="David" w:hint="cs"/>
          <w:rtl/>
        </w:rPr>
        <w:t>אורלב</w:t>
      </w:r>
      <w:proofErr w:type="spellEnd"/>
      <w:r w:rsidRPr="00903296">
        <w:rPr>
          <w:rFonts w:cs="David" w:hint="cs"/>
          <w:rtl/>
        </w:rPr>
        <w:t xml:space="preserve">, אבל גם לא מתקבל על הדעת </w:t>
      </w:r>
      <w:r w:rsidRPr="00903296">
        <w:rPr>
          <w:rFonts w:cs="David"/>
          <w:rtl/>
        </w:rPr>
        <w:t>–</w:t>
      </w:r>
      <w:r w:rsidRPr="00903296">
        <w:rPr>
          <w:rFonts w:cs="David" w:hint="cs"/>
          <w:rtl/>
        </w:rPr>
        <w:t xml:space="preserve"> ולא משנה מה דעתי לגבי התקציב או לגבי מה שקורה </w:t>
      </w:r>
      <w:r w:rsidRPr="00903296">
        <w:rPr>
          <w:rFonts w:cs="David"/>
          <w:rtl/>
        </w:rPr>
        <w:t>–</w:t>
      </w:r>
      <w:r w:rsidRPr="00903296">
        <w:rPr>
          <w:rFonts w:cs="David" w:hint="cs"/>
          <w:rtl/>
        </w:rPr>
        <w:t xml:space="preserve"> שאנשים ישבו כאן וימתינו. לכן צריך למצוא את שביל הזהב. מבחינתי שביל הזהב זה כן לקבוע רף תחתון. בבית הכנסת קוראים לזה "טורח ציבור". אתה לא יכול להחזיק פה סתם אנשים, למה? ככה. </w:t>
      </w:r>
    </w:p>
    <w:p w14:paraId="461B84F8" w14:textId="77777777" w:rsidR="00903296" w:rsidRPr="00903296" w:rsidRDefault="00903296" w:rsidP="00903296">
      <w:pPr>
        <w:bidi/>
        <w:jc w:val="both"/>
        <w:rPr>
          <w:rFonts w:cs="David" w:hint="cs"/>
          <w:rtl/>
        </w:rPr>
      </w:pPr>
    </w:p>
    <w:p w14:paraId="28C90340" w14:textId="77777777" w:rsidR="00903296" w:rsidRPr="00903296" w:rsidRDefault="00903296" w:rsidP="00903296">
      <w:pPr>
        <w:bidi/>
        <w:jc w:val="both"/>
        <w:rPr>
          <w:rFonts w:cs="David" w:hint="cs"/>
          <w:rtl/>
        </w:rPr>
      </w:pPr>
      <w:r w:rsidRPr="00903296">
        <w:rPr>
          <w:rFonts w:cs="David" w:hint="cs"/>
          <w:rtl/>
        </w:rPr>
        <w:tab/>
        <w:t xml:space="preserve">דבר שני, אני אומר שצריך להמשיך בהידברות ולנסות באמת, למרות שקשה לי לראות מצב שתהיה חזרה, כי זה כבר בקטע, אבל לא משנה, צריך לפחות לעשות את הניסיון שקולה של האופוזיציה יישמע, למרות שזאת הדרך שהיא בחרה להשמיע אותה, וכבר היו דברים מעולם. </w:t>
      </w:r>
    </w:p>
    <w:p w14:paraId="428E69F8" w14:textId="77777777" w:rsidR="00903296" w:rsidRPr="00903296" w:rsidRDefault="00903296" w:rsidP="00903296">
      <w:pPr>
        <w:bidi/>
        <w:jc w:val="both"/>
        <w:rPr>
          <w:rFonts w:cs="David" w:hint="cs"/>
          <w:rtl/>
        </w:rPr>
      </w:pPr>
    </w:p>
    <w:p w14:paraId="6C842004"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23CD19E3" w14:textId="77777777" w:rsidR="00903296" w:rsidRPr="00903296" w:rsidRDefault="00903296" w:rsidP="00903296">
      <w:pPr>
        <w:bidi/>
        <w:jc w:val="both"/>
        <w:rPr>
          <w:rFonts w:cs="David" w:hint="cs"/>
          <w:rtl/>
        </w:rPr>
      </w:pPr>
    </w:p>
    <w:p w14:paraId="0E66EA9E" w14:textId="77777777" w:rsidR="00903296" w:rsidRPr="00903296" w:rsidRDefault="00903296" w:rsidP="00903296">
      <w:pPr>
        <w:bidi/>
        <w:jc w:val="both"/>
        <w:rPr>
          <w:rFonts w:cs="David" w:hint="cs"/>
          <w:rtl/>
        </w:rPr>
      </w:pPr>
      <w:r w:rsidRPr="00903296">
        <w:rPr>
          <w:rFonts w:cs="David" w:hint="cs"/>
          <w:rtl/>
        </w:rPr>
        <w:tab/>
        <w:t>חבר הכנסת כבל, ואגב, אני לא יכול להגיד שזה קורה לנו פעם ראשונה, זה קורה לנו הרבה, שאני מסכים אתך.</w:t>
      </w:r>
    </w:p>
    <w:p w14:paraId="1D435803" w14:textId="77777777" w:rsidR="00903296" w:rsidRPr="00903296" w:rsidRDefault="00903296" w:rsidP="00903296">
      <w:pPr>
        <w:bidi/>
        <w:jc w:val="both"/>
        <w:rPr>
          <w:rFonts w:cs="David" w:hint="cs"/>
          <w:rtl/>
        </w:rPr>
      </w:pPr>
    </w:p>
    <w:p w14:paraId="3B942FCD" w14:textId="77777777" w:rsidR="00903296" w:rsidRPr="00903296" w:rsidRDefault="00903296" w:rsidP="00903296">
      <w:pPr>
        <w:pStyle w:val="Heading5"/>
        <w:rPr>
          <w:rFonts w:hint="cs"/>
          <w:sz w:val="24"/>
          <w:rtl/>
        </w:rPr>
      </w:pPr>
      <w:r w:rsidRPr="00903296">
        <w:rPr>
          <w:rFonts w:hint="cs"/>
          <w:sz w:val="24"/>
          <w:u w:val="single"/>
          <w:rtl/>
        </w:rPr>
        <w:t>איתן כבל:</w:t>
      </w:r>
    </w:p>
    <w:p w14:paraId="3EFA949A" w14:textId="77777777" w:rsidR="00903296" w:rsidRPr="00903296" w:rsidRDefault="00903296" w:rsidP="00903296">
      <w:pPr>
        <w:bidi/>
        <w:jc w:val="both"/>
        <w:rPr>
          <w:rFonts w:cs="David" w:hint="cs"/>
          <w:rtl/>
        </w:rPr>
      </w:pPr>
    </w:p>
    <w:p w14:paraId="2E23BC93" w14:textId="77777777" w:rsidR="00903296" w:rsidRPr="00903296" w:rsidRDefault="00903296" w:rsidP="00903296">
      <w:pPr>
        <w:bidi/>
        <w:jc w:val="both"/>
        <w:rPr>
          <w:rFonts w:cs="David" w:hint="cs"/>
          <w:rtl/>
        </w:rPr>
      </w:pPr>
      <w:r w:rsidRPr="00903296">
        <w:rPr>
          <w:rFonts w:cs="David" w:hint="cs"/>
          <w:rtl/>
        </w:rPr>
        <w:tab/>
        <w:t xml:space="preserve"> זה היתרון שלך, שאתה מכוון לדעת גדולים...</w:t>
      </w:r>
    </w:p>
    <w:p w14:paraId="2C062B12" w14:textId="77777777" w:rsidR="00903296" w:rsidRDefault="00903296" w:rsidP="00903296">
      <w:pPr>
        <w:bidi/>
        <w:jc w:val="both"/>
        <w:rPr>
          <w:rFonts w:cs="David" w:hint="cs"/>
          <w:rtl/>
        </w:rPr>
      </w:pPr>
    </w:p>
    <w:p w14:paraId="03AF18F3" w14:textId="77777777" w:rsidR="00903296" w:rsidRDefault="00903296" w:rsidP="00903296">
      <w:pPr>
        <w:bidi/>
        <w:jc w:val="both"/>
        <w:rPr>
          <w:rFonts w:cs="David" w:hint="cs"/>
          <w:rtl/>
        </w:rPr>
      </w:pPr>
    </w:p>
    <w:p w14:paraId="6F5CD9B9" w14:textId="77777777" w:rsidR="00903296" w:rsidRDefault="00903296" w:rsidP="00903296">
      <w:pPr>
        <w:bidi/>
        <w:jc w:val="both"/>
        <w:rPr>
          <w:rFonts w:cs="David" w:hint="cs"/>
          <w:rtl/>
        </w:rPr>
      </w:pPr>
    </w:p>
    <w:p w14:paraId="581977EE" w14:textId="77777777" w:rsidR="00903296" w:rsidRDefault="00903296" w:rsidP="00903296">
      <w:pPr>
        <w:bidi/>
        <w:jc w:val="both"/>
        <w:rPr>
          <w:rFonts w:cs="David" w:hint="cs"/>
          <w:rtl/>
        </w:rPr>
      </w:pPr>
    </w:p>
    <w:p w14:paraId="641ACAB0" w14:textId="77777777" w:rsidR="00903296" w:rsidRPr="00903296" w:rsidRDefault="00903296" w:rsidP="00903296">
      <w:pPr>
        <w:bidi/>
        <w:jc w:val="both"/>
        <w:rPr>
          <w:rFonts w:cs="David" w:hint="cs"/>
          <w:rtl/>
        </w:rPr>
      </w:pPr>
    </w:p>
    <w:p w14:paraId="72DEAAFC"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635278B6" w14:textId="77777777" w:rsidR="00903296" w:rsidRPr="00903296" w:rsidRDefault="00903296" w:rsidP="00903296">
      <w:pPr>
        <w:bidi/>
        <w:jc w:val="both"/>
        <w:rPr>
          <w:rFonts w:cs="David" w:hint="cs"/>
          <w:rtl/>
        </w:rPr>
      </w:pPr>
    </w:p>
    <w:p w14:paraId="6DEDBEFF" w14:textId="77777777" w:rsidR="00903296" w:rsidRPr="00903296" w:rsidRDefault="00903296" w:rsidP="00903296">
      <w:pPr>
        <w:bidi/>
        <w:jc w:val="both"/>
        <w:rPr>
          <w:rFonts w:cs="David" w:hint="cs"/>
          <w:rtl/>
        </w:rPr>
      </w:pPr>
      <w:r w:rsidRPr="00903296">
        <w:rPr>
          <w:rFonts w:cs="David" w:hint="cs"/>
          <w:rtl/>
        </w:rPr>
        <w:tab/>
        <w:t xml:space="preserve">אני חושב, ואנחנו גם התייעצנו על זה לפני הדיון הזה עם יושב ראש הכנסת, שכן נכון בכל זאת לקבוע רף תחתון, כדי שגם יידעו באופוזיציה שהם צריכים לקבל החלטה. אם הם רוצים להצביע, הנה הם יודעים עד מתי הם צריכים לקבל החלטה ולא להשאיר את זה פתוח. זה נושא יותר מדי רציני. </w:t>
      </w:r>
    </w:p>
    <w:p w14:paraId="54C53785" w14:textId="77777777" w:rsidR="00903296" w:rsidRPr="00903296" w:rsidRDefault="00903296" w:rsidP="00903296">
      <w:pPr>
        <w:bidi/>
        <w:jc w:val="both"/>
        <w:rPr>
          <w:rFonts w:cs="David" w:hint="cs"/>
          <w:rtl/>
        </w:rPr>
      </w:pPr>
    </w:p>
    <w:p w14:paraId="2CEFBEF6" w14:textId="77777777" w:rsidR="00903296" w:rsidRPr="00903296" w:rsidRDefault="00903296" w:rsidP="00903296">
      <w:pPr>
        <w:bidi/>
        <w:jc w:val="both"/>
        <w:rPr>
          <w:rFonts w:cs="David" w:hint="cs"/>
          <w:rtl/>
        </w:rPr>
      </w:pPr>
      <w:r w:rsidRPr="00903296">
        <w:rPr>
          <w:rFonts w:cs="David" w:hint="cs"/>
          <w:rtl/>
        </w:rPr>
        <w:tab/>
        <w:t xml:space="preserve">חבר הכנסת זאב וחבר הכנסת רותם, יש גם עוד עניין, לא בטוח שבמסגרת האווירה שנוצרה, זה נכון שוועדת הכנסת תסטה מהנוהג שהיה לה במשך שנים כן לקבוע את הרף התחתון. הרי כל הדיון הזה, אני מזכיר לכולנו, איך קבענו את כל מתכונת הדיון? הסתכלנו מה היה. </w:t>
      </w:r>
    </w:p>
    <w:p w14:paraId="047DAE73" w14:textId="77777777" w:rsidR="00903296" w:rsidRPr="00903296" w:rsidRDefault="00903296" w:rsidP="00903296">
      <w:pPr>
        <w:bidi/>
        <w:jc w:val="both"/>
        <w:rPr>
          <w:rFonts w:cs="David" w:hint="cs"/>
          <w:rtl/>
        </w:rPr>
      </w:pPr>
    </w:p>
    <w:p w14:paraId="649A2567" w14:textId="77777777" w:rsidR="00903296" w:rsidRPr="00903296" w:rsidRDefault="00903296" w:rsidP="00903296">
      <w:pPr>
        <w:bidi/>
        <w:jc w:val="both"/>
        <w:rPr>
          <w:rFonts w:cs="David" w:hint="cs"/>
          <w:rtl/>
        </w:rPr>
      </w:pPr>
      <w:r w:rsidRPr="00903296">
        <w:rPr>
          <w:rFonts w:cs="David" w:hint="cs"/>
          <w:u w:val="single"/>
          <w:rtl/>
        </w:rPr>
        <w:t>דוד רותם:</w:t>
      </w:r>
    </w:p>
    <w:p w14:paraId="0899C008" w14:textId="77777777" w:rsidR="00903296" w:rsidRPr="00903296" w:rsidRDefault="00903296" w:rsidP="00903296">
      <w:pPr>
        <w:bidi/>
        <w:jc w:val="both"/>
        <w:rPr>
          <w:rFonts w:cs="David" w:hint="cs"/>
          <w:rtl/>
        </w:rPr>
      </w:pPr>
    </w:p>
    <w:p w14:paraId="0D689DB2" w14:textId="77777777" w:rsidR="00903296" w:rsidRPr="00903296" w:rsidRDefault="00903296" w:rsidP="00903296">
      <w:pPr>
        <w:bidi/>
        <w:jc w:val="both"/>
        <w:rPr>
          <w:rFonts w:cs="David" w:hint="cs"/>
          <w:rtl/>
        </w:rPr>
      </w:pPr>
      <w:r w:rsidRPr="00903296">
        <w:rPr>
          <w:rFonts w:cs="David" w:hint="cs"/>
          <w:rtl/>
        </w:rPr>
        <w:tab/>
        <w:t xml:space="preserve"> אדוני, אני מבקש לקבוע שההצבעה תהיה לא לפני השעה 15:30. </w:t>
      </w:r>
    </w:p>
    <w:p w14:paraId="01765E48" w14:textId="77777777" w:rsidR="00903296" w:rsidRPr="00903296" w:rsidRDefault="00903296" w:rsidP="00903296">
      <w:pPr>
        <w:bidi/>
        <w:jc w:val="both"/>
        <w:rPr>
          <w:rFonts w:cs="David" w:hint="cs"/>
          <w:rtl/>
        </w:rPr>
      </w:pPr>
    </w:p>
    <w:p w14:paraId="350B8E81"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1766B3FF" w14:textId="77777777" w:rsidR="00903296" w:rsidRPr="00903296" w:rsidRDefault="00903296" w:rsidP="00903296">
      <w:pPr>
        <w:bidi/>
        <w:jc w:val="both"/>
        <w:rPr>
          <w:rFonts w:cs="David" w:hint="cs"/>
          <w:rtl/>
        </w:rPr>
      </w:pPr>
    </w:p>
    <w:p w14:paraId="5A140767" w14:textId="77777777" w:rsidR="00903296" w:rsidRPr="00903296" w:rsidRDefault="00903296" w:rsidP="00903296">
      <w:pPr>
        <w:bidi/>
        <w:jc w:val="both"/>
        <w:rPr>
          <w:rFonts w:cs="David" w:hint="cs"/>
          <w:rtl/>
        </w:rPr>
      </w:pPr>
      <w:r w:rsidRPr="00903296">
        <w:rPr>
          <w:rFonts w:cs="David" w:hint="cs"/>
          <w:rtl/>
        </w:rPr>
        <w:tab/>
        <w:t xml:space="preserve">כן. </w:t>
      </w:r>
    </w:p>
    <w:p w14:paraId="4D6CE0BB" w14:textId="77777777" w:rsidR="00903296" w:rsidRPr="00903296" w:rsidRDefault="00903296" w:rsidP="00903296">
      <w:pPr>
        <w:bidi/>
        <w:jc w:val="both"/>
        <w:rPr>
          <w:rFonts w:cs="David" w:hint="cs"/>
          <w:rtl/>
        </w:rPr>
      </w:pPr>
    </w:p>
    <w:p w14:paraId="64F65414" w14:textId="77777777" w:rsidR="00903296" w:rsidRPr="00903296" w:rsidRDefault="00903296" w:rsidP="00903296">
      <w:pPr>
        <w:bidi/>
        <w:jc w:val="both"/>
        <w:rPr>
          <w:rFonts w:cs="David" w:hint="cs"/>
          <w:rtl/>
        </w:rPr>
      </w:pPr>
      <w:r w:rsidRPr="00903296">
        <w:rPr>
          <w:rFonts w:cs="David" w:hint="cs"/>
          <w:u w:val="single"/>
          <w:rtl/>
        </w:rPr>
        <w:t>נסים זאב:</w:t>
      </w:r>
    </w:p>
    <w:p w14:paraId="59045D8E" w14:textId="77777777" w:rsidR="00903296" w:rsidRPr="00903296" w:rsidRDefault="00903296" w:rsidP="00903296">
      <w:pPr>
        <w:bidi/>
        <w:jc w:val="both"/>
        <w:rPr>
          <w:rFonts w:cs="David" w:hint="cs"/>
          <w:rtl/>
        </w:rPr>
      </w:pPr>
    </w:p>
    <w:p w14:paraId="1785E5B5" w14:textId="77777777" w:rsidR="00903296" w:rsidRPr="00903296" w:rsidRDefault="00903296" w:rsidP="00903296">
      <w:pPr>
        <w:bidi/>
        <w:jc w:val="both"/>
        <w:rPr>
          <w:rFonts w:cs="David" w:hint="cs"/>
          <w:rtl/>
        </w:rPr>
      </w:pPr>
      <w:r w:rsidRPr="00903296">
        <w:rPr>
          <w:rFonts w:cs="David" w:hint="cs"/>
          <w:rtl/>
        </w:rPr>
        <w:tab/>
        <w:t xml:space="preserve"> אדוני, במידה שהאופוזיציה תחליט בכל זאת להיכנס ולדבר, אנחנו חוזרים למתכונת של 12:00 בלילה. </w:t>
      </w:r>
    </w:p>
    <w:p w14:paraId="06CA116C" w14:textId="77777777" w:rsidR="00903296" w:rsidRPr="00903296" w:rsidRDefault="00903296" w:rsidP="00903296">
      <w:pPr>
        <w:bidi/>
        <w:jc w:val="both"/>
        <w:rPr>
          <w:rFonts w:cs="David" w:hint="cs"/>
          <w:rtl/>
        </w:rPr>
      </w:pPr>
    </w:p>
    <w:p w14:paraId="110B0659" w14:textId="77777777" w:rsidR="00903296" w:rsidRPr="00903296" w:rsidRDefault="00903296" w:rsidP="00903296">
      <w:pPr>
        <w:bidi/>
        <w:jc w:val="both"/>
        <w:rPr>
          <w:rFonts w:cs="David" w:hint="cs"/>
          <w:rtl/>
        </w:rPr>
      </w:pPr>
      <w:r w:rsidRPr="00903296">
        <w:rPr>
          <w:rFonts w:cs="David" w:hint="cs"/>
          <w:u w:val="single"/>
          <w:rtl/>
        </w:rPr>
        <w:t xml:space="preserve">זבולון </w:t>
      </w:r>
      <w:proofErr w:type="spellStart"/>
      <w:r w:rsidRPr="00903296">
        <w:rPr>
          <w:rFonts w:cs="David" w:hint="cs"/>
          <w:u w:val="single"/>
          <w:rtl/>
        </w:rPr>
        <w:t>אורלב</w:t>
      </w:r>
      <w:proofErr w:type="spellEnd"/>
      <w:r w:rsidRPr="00903296">
        <w:rPr>
          <w:rFonts w:cs="David" w:hint="cs"/>
          <w:u w:val="single"/>
          <w:rtl/>
        </w:rPr>
        <w:t>:</w:t>
      </w:r>
    </w:p>
    <w:p w14:paraId="6EFF3AF4" w14:textId="77777777" w:rsidR="00903296" w:rsidRPr="00903296" w:rsidRDefault="00903296" w:rsidP="00903296">
      <w:pPr>
        <w:bidi/>
        <w:jc w:val="both"/>
        <w:rPr>
          <w:rFonts w:cs="David" w:hint="cs"/>
          <w:rtl/>
        </w:rPr>
      </w:pPr>
    </w:p>
    <w:p w14:paraId="50858C70" w14:textId="77777777" w:rsidR="00903296" w:rsidRPr="00903296" w:rsidRDefault="00903296" w:rsidP="00903296">
      <w:pPr>
        <w:bidi/>
        <w:jc w:val="both"/>
        <w:rPr>
          <w:rFonts w:cs="David" w:hint="cs"/>
          <w:rtl/>
        </w:rPr>
      </w:pPr>
      <w:r w:rsidRPr="00903296">
        <w:rPr>
          <w:rFonts w:cs="David" w:hint="cs"/>
          <w:rtl/>
        </w:rPr>
        <w:tab/>
        <w:t xml:space="preserve">  כן, זה חייב להישאר. הרי אם הם לא היו בשביתה, זאת הייתה המתכונת. </w:t>
      </w:r>
    </w:p>
    <w:p w14:paraId="2E6990CF" w14:textId="77777777" w:rsidR="00903296" w:rsidRPr="00903296" w:rsidRDefault="00903296" w:rsidP="00903296">
      <w:pPr>
        <w:bidi/>
        <w:jc w:val="both"/>
        <w:rPr>
          <w:rFonts w:cs="David" w:hint="cs"/>
          <w:rtl/>
        </w:rPr>
      </w:pPr>
    </w:p>
    <w:p w14:paraId="22E53329" w14:textId="77777777" w:rsidR="00903296" w:rsidRPr="00903296" w:rsidRDefault="00903296" w:rsidP="00903296">
      <w:pPr>
        <w:bidi/>
        <w:jc w:val="both"/>
        <w:rPr>
          <w:rFonts w:cs="David" w:hint="cs"/>
          <w:rtl/>
        </w:rPr>
      </w:pPr>
      <w:r w:rsidRPr="00903296">
        <w:rPr>
          <w:rFonts w:cs="David" w:hint="cs"/>
          <w:u w:val="single"/>
          <w:rtl/>
        </w:rPr>
        <w:t>דוד רותם:</w:t>
      </w:r>
    </w:p>
    <w:p w14:paraId="4DE87D31" w14:textId="77777777" w:rsidR="00903296" w:rsidRPr="00903296" w:rsidRDefault="00903296" w:rsidP="00903296">
      <w:pPr>
        <w:bidi/>
        <w:jc w:val="both"/>
        <w:rPr>
          <w:rFonts w:cs="David" w:hint="cs"/>
          <w:rtl/>
        </w:rPr>
      </w:pPr>
    </w:p>
    <w:p w14:paraId="6B179DB6" w14:textId="77777777" w:rsidR="00903296" w:rsidRPr="00903296" w:rsidRDefault="00903296" w:rsidP="00903296">
      <w:pPr>
        <w:bidi/>
        <w:jc w:val="both"/>
        <w:rPr>
          <w:rFonts w:cs="David" w:hint="cs"/>
          <w:rtl/>
        </w:rPr>
      </w:pPr>
      <w:r w:rsidRPr="00903296">
        <w:rPr>
          <w:rFonts w:cs="David" w:hint="cs"/>
          <w:rtl/>
        </w:rPr>
        <w:tab/>
        <w:t xml:space="preserve"> אבל אם שניים מהם ייכנסו בשעה 15:15 לדבר?</w:t>
      </w:r>
    </w:p>
    <w:p w14:paraId="040A31F4" w14:textId="77777777" w:rsidR="00903296" w:rsidRPr="00903296" w:rsidRDefault="00903296" w:rsidP="00903296">
      <w:pPr>
        <w:bidi/>
        <w:jc w:val="both"/>
        <w:rPr>
          <w:rFonts w:cs="David" w:hint="cs"/>
          <w:rtl/>
        </w:rPr>
      </w:pPr>
    </w:p>
    <w:p w14:paraId="162B013C"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0ADB18FE" w14:textId="77777777" w:rsidR="00903296" w:rsidRPr="00903296" w:rsidRDefault="00903296" w:rsidP="00903296">
      <w:pPr>
        <w:bidi/>
        <w:jc w:val="both"/>
        <w:rPr>
          <w:rFonts w:cs="David" w:hint="cs"/>
          <w:rtl/>
        </w:rPr>
      </w:pPr>
    </w:p>
    <w:p w14:paraId="125A729C" w14:textId="77777777" w:rsidR="00903296" w:rsidRPr="00903296" w:rsidRDefault="00903296" w:rsidP="00903296">
      <w:pPr>
        <w:bidi/>
        <w:jc w:val="both"/>
        <w:rPr>
          <w:rFonts w:cs="David" w:hint="cs"/>
          <w:rtl/>
        </w:rPr>
      </w:pPr>
      <w:r w:rsidRPr="00903296">
        <w:rPr>
          <w:rFonts w:cs="David" w:hint="cs"/>
          <w:rtl/>
        </w:rPr>
        <w:tab/>
        <w:t>חברים, אני חושב שאני יודע להציע לכם הצעה. אני מבין בדיוק את ההערה של חבר הכנסת זאב, מצד שני אני לא חושב שהחלטה בכלל יכולה להגדיר את זה, ייכנס חבר כנסת מהאופוזיציה או לא, זה לא נכון. אני רוצה להציע לכם את ההצעה הבאה: שאנחנו נקבע כאן שההצבעות על פניו לא יתקיימו לפני 15:30. במידה שהדיון נמשך מעבר לשעה 18:00 בערב, ואני לוקח בכוונה טווח די גדול, ברור מתי זה יקרה, זה יקרה אך ורק אם האופוזיציה חזרה לדבר, אז ההצבעות לא יתקיימו לפני 12:00 בלילה. זה מקובל עליכם?</w:t>
      </w:r>
    </w:p>
    <w:p w14:paraId="32EB9633" w14:textId="77777777" w:rsidR="00903296" w:rsidRPr="00903296" w:rsidRDefault="00903296" w:rsidP="00903296">
      <w:pPr>
        <w:bidi/>
        <w:jc w:val="both"/>
        <w:rPr>
          <w:rFonts w:cs="David" w:hint="cs"/>
          <w:rtl/>
        </w:rPr>
      </w:pPr>
    </w:p>
    <w:p w14:paraId="12EDFFF7" w14:textId="77777777" w:rsidR="00903296" w:rsidRPr="00903296" w:rsidRDefault="00903296" w:rsidP="00903296">
      <w:pPr>
        <w:bidi/>
        <w:jc w:val="both"/>
        <w:rPr>
          <w:rFonts w:cs="David" w:hint="cs"/>
          <w:rtl/>
        </w:rPr>
      </w:pPr>
      <w:r w:rsidRPr="00903296">
        <w:rPr>
          <w:rFonts w:cs="David" w:hint="cs"/>
          <w:u w:val="single"/>
          <w:rtl/>
        </w:rPr>
        <w:t>נסים זאב:</w:t>
      </w:r>
    </w:p>
    <w:p w14:paraId="4F816D9D" w14:textId="77777777" w:rsidR="00903296" w:rsidRPr="00903296" w:rsidRDefault="00903296" w:rsidP="00903296">
      <w:pPr>
        <w:bidi/>
        <w:jc w:val="both"/>
        <w:rPr>
          <w:rFonts w:cs="David" w:hint="cs"/>
          <w:rtl/>
        </w:rPr>
      </w:pPr>
    </w:p>
    <w:p w14:paraId="3356F36E" w14:textId="77777777" w:rsidR="00903296" w:rsidRPr="00903296" w:rsidRDefault="00903296" w:rsidP="00903296">
      <w:pPr>
        <w:bidi/>
        <w:jc w:val="both"/>
        <w:rPr>
          <w:rFonts w:cs="David" w:hint="cs"/>
          <w:rtl/>
        </w:rPr>
      </w:pPr>
      <w:r w:rsidRPr="00903296">
        <w:rPr>
          <w:rFonts w:cs="David" w:hint="cs"/>
          <w:rtl/>
        </w:rPr>
        <w:tab/>
        <w:t xml:space="preserve"> ואם זה יהיה ב-18:15 וכולם סיימו? אדוני היושב ראש, זה לא מקובל עליי. אדוני היושב ראש, אנחנו קובעים את הרף של שעה 15:30. במידה שיש כמה אנשי אופוזיציה שבכל זאת יחליטו לדבר, למשל: במפלגת העבודה אתה יכול לדעת מי אופוזיציה - - -</w:t>
      </w:r>
    </w:p>
    <w:p w14:paraId="29C5A32C" w14:textId="77777777" w:rsidR="00903296" w:rsidRPr="00903296" w:rsidRDefault="00903296" w:rsidP="00903296">
      <w:pPr>
        <w:bidi/>
        <w:jc w:val="both"/>
        <w:rPr>
          <w:rFonts w:cs="David" w:hint="cs"/>
          <w:rtl/>
        </w:rPr>
      </w:pPr>
    </w:p>
    <w:p w14:paraId="1E118B27"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22142B8A" w14:textId="77777777" w:rsidR="00903296" w:rsidRPr="00903296" w:rsidRDefault="00903296" w:rsidP="00903296">
      <w:pPr>
        <w:bidi/>
        <w:jc w:val="both"/>
        <w:rPr>
          <w:rFonts w:cs="David" w:hint="cs"/>
          <w:rtl/>
        </w:rPr>
      </w:pPr>
    </w:p>
    <w:p w14:paraId="7AD714D6" w14:textId="77777777" w:rsidR="00903296" w:rsidRPr="00903296" w:rsidRDefault="00903296" w:rsidP="00903296">
      <w:pPr>
        <w:bidi/>
        <w:jc w:val="both"/>
        <w:rPr>
          <w:rFonts w:cs="David" w:hint="cs"/>
          <w:rtl/>
        </w:rPr>
      </w:pPr>
      <w:r w:rsidRPr="00903296">
        <w:rPr>
          <w:rFonts w:cs="David" w:hint="cs"/>
          <w:rtl/>
        </w:rPr>
        <w:tab/>
        <w:t xml:space="preserve">קואליציה לכל דבר. </w:t>
      </w:r>
    </w:p>
    <w:p w14:paraId="28474F6D" w14:textId="77777777" w:rsidR="00903296" w:rsidRPr="00903296" w:rsidRDefault="00903296" w:rsidP="00903296">
      <w:pPr>
        <w:bidi/>
        <w:jc w:val="both"/>
        <w:rPr>
          <w:rFonts w:cs="David" w:hint="cs"/>
          <w:rtl/>
        </w:rPr>
      </w:pPr>
    </w:p>
    <w:p w14:paraId="52BEE1D6" w14:textId="77777777" w:rsidR="00903296" w:rsidRPr="00903296" w:rsidRDefault="00903296" w:rsidP="00903296">
      <w:pPr>
        <w:bidi/>
        <w:jc w:val="both"/>
        <w:rPr>
          <w:rFonts w:cs="David" w:hint="cs"/>
          <w:rtl/>
        </w:rPr>
      </w:pPr>
      <w:r w:rsidRPr="00903296">
        <w:rPr>
          <w:rFonts w:cs="David" w:hint="cs"/>
          <w:u w:val="single"/>
          <w:rtl/>
        </w:rPr>
        <w:t>נסים זאב:</w:t>
      </w:r>
    </w:p>
    <w:p w14:paraId="7FEAB564" w14:textId="77777777" w:rsidR="00903296" w:rsidRPr="00903296" w:rsidRDefault="00903296" w:rsidP="00903296">
      <w:pPr>
        <w:bidi/>
        <w:jc w:val="both"/>
        <w:rPr>
          <w:rFonts w:cs="David" w:hint="cs"/>
          <w:rtl/>
        </w:rPr>
      </w:pPr>
    </w:p>
    <w:p w14:paraId="6A3DB7AF" w14:textId="77777777" w:rsidR="00903296" w:rsidRPr="00903296" w:rsidRDefault="00903296" w:rsidP="00903296">
      <w:pPr>
        <w:bidi/>
        <w:jc w:val="both"/>
        <w:rPr>
          <w:rFonts w:cs="David" w:hint="cs"/>
          <w:rtl/>
        </w:rPr>
      </w:pPr>
      <w:r w:rsidRPr="00903296">
        <w:rPr>
          <w:rFonts w:cs="David" w:hint="cs"/>
          <w:rtl/>
        </w:rPr>
        <w:tab/>
        <w:t xml:space="preserve"> אם איתן כבל ירצה לדבר - - - </w:t>
      </w:r>
    </w:p>
    <w:p w14:paraId="5CBCA63D" w14:textId="77777777" w:rsidR="00903296" w:rsidRPr="00903296" w:rsidRDefault="00903296" w:rsidP="00903296">
      <w:pPr>
        <w:bidi/>
        <w:jc w:val="both"/>
        <w:rPr>
          <w:rFonts w:cs="David" w:hint="cs"/>
          <w:rtl/>
        </w:rPr>
      </w:pPr>
    </w:p>
    <w:p w14:paraId="4C42610E" w14:textId="77777777" w:rsidR="00903296" w:rsidRDefault="00903296" w:rsidP="00903296">
      <w:pPr>
        <w:bidi/>
        <w:jc w:val="both"/>
        <w:rPr>
          <w:rFonts w:cs="David" w:hint="cs"/>
          <w:u w:val="single"/>
          <w:rtl/>
        </w:rPr>
      </w:pPr>
    </w:p>
    <w:p w14:paraId="29922955" w14:textId="77777777" w:rsidR="00903296" w:rsidRDefault="00903296" w:rsidP="00903296">
      <w:pPr>
        <w:bidi/>
        <w:jc w:val="both"/>
        <w:rPr>
          <w:rFonts w:cs="David" w:hint="cs"/>
          <w:u w:val="single"/>
          <w:rtl/>
        </w:rPr>
      </w:pPr>
    </w:p>
    <w:p w14:paraId="67487426"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619CC093" w14:textId="77777777" w:rsidR="00903296" w:rsidRPr="00903296" w:rsidRDefault="00903296" w:rsidP="00903296">
      <w:pPr>
        <w:bidi/>
        <w:jc w:val="both"/>
        <w:rPr>
          <w:rFonts w:cs="David" w:hint="cs"/>
          <w:rtl/>
        </w:rPr>
      </w:pPr>
    </w:p>
    <w:p w14:paraId="5594C162" w14:textId="77777777" w:rsidR="00903296" w:rsidRPr="00903296" w:rsidRDefault="00903296" w:rsidP="00903296">
      <w:pPr>
        <w:bidi/>
        <w:jc w:val="both"/>
        <w:rPr>
          <w:rFonts w:cs="David" w:hint="cs"/>
          <w:rtl/>
        </w:rPr>
      </w:pPr>
      <w:r w:rsidRPr="00903296">
        <w:rPr>
          <w:rFonts w:cs="David" w:hint="cs"/>
          <w:rtl/>
        </w:rPr>
        <w:tab/>
        <w:t xml:space="preserve">הוא רשום לדבר. </w:t>
      </w:r>
    </w:p>
    <w:p w14:paraId="46CBC1B7" w14:textId="77777777" w:rsidR="00903296" w:rsidRPr="00903296" w:rsidRDefault="00903296" w:rsidP="00903296">
      <w:pPr>
        <w:bidi/>
        <w:jc w:val="both"/>
        <w:rPr>
          <w:rFonts w:cs="David" w:hint="cs"/>
          <w:rtl/>
        </w:rPr>
      </w:pPr>
    </w:p>
    <w:p w14:paraId="11D35FA7" w14:textId="77777777" w:rsidR="00903296" w:rsidRPr="00903296" w:rsidRDefault="00903296" w:rsidP="00903296">
      <w:pPr>
        <w:bidi/>
        <w:jc w:val="both"/>
        <w:rPr>
          <w:rFonts w:cs="David" w:hint="cs"/>
          <w:rtl/>
        </w:rPr>
      </w:pPr>
      <w:r w:rsidRPr="00903296">
        <w:rPr>
          <w:rFonts w:cs="David" w:hint="cs"/>
          <w:u w:val="single"/>
          <w:rtl/>
        </w:rPr>
        <w:t>נסים זאב:</w:t>
      </w:r>
    </w:p>
    <w:p w14:paraId="750938CC" w14:textId="77777777" w:rsidR="00903296" w:rsidRPr="00903296" w:rsidRDefault="00903296" w:rsidP="00903296">
      <w:pPr>
        <w:bidi/>
        <w:jc w:val="both"/>
        <w:rPr>
          <w:rFonts w:cs="David" w:hint="cs"/>
          <w:rtl/>
        </w:rPr>
      </w:pPr>
    </w:p>
    <w:p w14:paraId="7DD4CD9C" w14:textId="77777777" w:rsidR="00903296" w:rsidRPr="00903296" w:rsidRDefault="00903296" w:rsidP="00903296">
      <w:pPr>
        <w:bidi/>
        <w:jc w:val="both"/>
        <w:rPr>
          <w:rFonts w:cs="David" w:hint="cs"/>
          <w:rtl/>
        </w:rPr>
      </w:pPr>
      <w:r w:rsidRPr="00903296">
        <w:rPr>
          <w:rFonts w:cs="David" w:hint="cs"/>
          <w:rtl/>
        </w:rPr>
        <w:tab/>
        <w:t xml:space="preserve"> אופוזיציונר - - - </w:t>
      </w:r>
    </w:p>
    <w:p w14:paraId="67E0E244" w14:textId="77777777" w:rsidR="00903296" w:rsidRPr="00903296" w:rsidRDefault="00903296" w:rsidP="00903296">
      <w:pPr>
        <w:bidi/>
        <w:jc w:val="both"/>
        <w:rPr>
          <w:rFonts w:cs="David" w:hint="cs"/>
          <w:rtl/>
        </w:rPr>
      </w:pPr>
    </w:p>
    <w:p w14:paraId="395529A3" w14:textId="77777777" w:rsidR="00903296" w:rsidRPr="00903296" w:rsidRDefault="00903296" w:rsidP="00903296">
      <w:pPr>
        <w:bidi/>
        <w:jc w:val="both"/>
        <w:rPr>
          <w:rFonts w:cs="David" w:hint="cs"/>
          <w:rtl/>
        </w:rPr>
      </w:pPr>
      <w:r w:rsidRPr="00903296">
        <w:rPr>
          <w:rFonts w:cs="David" w:hint="cs"/>
          <w:u w:val="single"/>
          <w:rtl/>
        </w:rPr>
        <w:t>קריאה:</w:t>
      </w:r>
    </w:p>
    <w:p w14:paraId="132B3160" w14:textId="77777777" w:rsidR="00903296" w:rsidRPr="00903296" w:rsidRDefault="00903296" w:rsidP="00903296">
      <w:pPr>
        <w:bidi/>
        <w:jc w:val="both"/>
        <w:rPr>
          <w:rFonts w:cs="David" w:hint="cs"/>
          <w:rtl/>
        </w:rPr>
      </w:pPr>
    </w:p>
    <w:p w14:paraId="7B11FD93" w14:textId="77777777" w:rsidR="00903296" w:rsidRPr="00903296" w:rsidRDefault="00903296" w:rsidP="00903296">
      <w:pPr>
        <w:bidi/>
        <w:jc w:val="both"/>
        <w:rPr>
          <w:rFonts w:cs="David" w:hint="cs"/>
          <w:rtl/>
        </w:rPr>
      </w:pPr>
      <w:r w:rsidRPr="00903296">
        <w:rPr>
          <w:rFonts w:cs="David" w:hint="cs"/>
          <w:rtl/>
        </w:rPr>
        <w:tab/>
        <w:t xml:space="preserve">הוא במסגרת הקואליציה. </w:t>
      </w:r>
    </w:p>
    <w:p w14:paraId="7C39D81A" w14:textId="77777777" w:rsidR="00903296" w:rsidRPr="00903296" w:rsidRDefault="00903296" w:rsidP="00903296">
      <w:pPr>
        <w:bidi/>
        <w:jc w:val="both"/>
        <w:rPr>
          <w:rFonts w:cs="David" w:hint="cs"/>
          <w:rtl/>
        </w:rPr>
      </w:pPr>
    </w:p>
    <w:p w14:paraId="52244645"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54A8A366" w14:textId="77777777" w:rsidR="00903296" w:rsidRPr="00903296" w:rsidRDefault="00903296" w:rsidP="00903296">
      <w:pPr>
        <w:bidi/>
        <w:jc w:val="both"/>
        <w:rPr>
          <w:rFonts w:cs="David" w:hint="cs"/>
          <w:rtl/>
        </w:rPr>
      </w:pPr>
    </w:p>
    <w:p w14:paraId="64917431" w14:textId="77777777" w:rsidR="00903296" w:rsidRPr="00903296" w:rsidRDefault="00903296" w:rsidP="00903296">
      <w:pPr>
        <w:bidi/>
        <w:jc w:val="both"/>
        <w:rPr>
          <w:rFonts w:cs="David" w:hint="cs"/>
          <w:rtl/>
        </w:rPr>
      </w:pPr>
      <w:r w:rsidRPr="00903296">
        <w:rPr>
          <w:rFonts w:cs="David" w:hint="cs"/>
          <w:rtl/>
        </w:rPr>
        <w:tab/>
        <w:t xml:space="preserve">חבר הכנסת זאב, הוא ידבר שלוש דקות. </w:t>
      </w:r>
    </w:p>
    <w:p w14:paraId="3B236A78" w14:textId="77777777" w:rsidR="00903296" w:rsidRPr="00903296" w:rsidRDefault="00903296" w:rsidP="00903296">
      <w:pPr>
        <w:bidi/>
        <w:jc w:val="both"/>
        <w:rPr>
          <w:rFonts w:cs="David" w:hint="cs"/>
          <w:rtl/>
        </w:rPr>
      </w:pPr>
    </w:p>
    <w:p w14:paraId="58B8624C" w14:textId="77777777" w:rsidR="00903296" w:rsidRPr="00903296" w:rsidRDefault="00903296" w:rsidP="00903296">
      <w:pPr>
        <w:bidi/>
        <w:jc w:val="both"/>
        <w:rPr>
          <w:rFonts w:cs="David" w:hint="cs"/>
          <w:rtl/>
        </w:rPr>
      </w:pPr>
      <w:r w:rsidRPr="00903296">
        <w:rPr>
          <w:rFonts w:cs="David" w:hint="cs"/>
          <w:u w:val="single"/>
          <w:rtl/>
        </w:rPr>
        <w:t>נסים זאב:</w:t>
      </w:r>
    </w:p>
    <w:p w14:paraId="349FDC3F" w14:textId="77777777" w:rsidR="00903296" w:rsidRPr="00903296" w:rsidRDefault="00903296" w:rsidP="00903296">
      <w:pPr>
        <w:bidi/>
        <w:jc w:val="both"/>
        <w:rPr>
          <w:rFonts w:cs="David" w:hint="cs"/>
          <w:rtl/>
        </w:rPr>
      </w:pPr>
    </w:p>
    <w:p w14:paraId="73D1202B" w14:textId="77777777" w:rsidR="00903296" w:rsidRPr="00903296" w:rsidRDefault="00903296" w:rsidP="00903296">
      <w:pPr>
        <w:bidi/>
        <w:jc w:val="both"/>
        <w:rPr>
          <w:rFonts w:cs="David" w:hint="cs"/>
          <w:rtl/>
        </w:rPr>
      </w:pPr>
      <w:r w:rsidRPr="00903296">
        <w:rPr>
          <w:rFonts w:cs="David" w:hint="cs"/>
          <w:rtl/>
        </w:rPr>
        <w:tab/>
        <w:t xml:space="preserve"> לדעתי צריכים להמשיך את הדיון עד תום ולהצביע. מינימום - 15:30, ואם חלק מאנשי האופוזיציה בכל זאת ירצו להתבטא, זכותם, כאשר כל אחד יסיים לדבר שלוש דקות, תהיה הצבעה. אנחנו נשלח את כל החברים לחזור בחצות הלילה אקום להודות על משפטי צדקך, מה קרה? מה זה, דוד המלך שקם בחצות לילה?</w:t>
      </w:r>
    </w:p>
    <w:p w14:paraId="38CC162C" w14:textId="77777777" w:rsidR="00903296" w:rsidRPr="00903296" w:rsidRDefault="00903296" w:rsidP="00903296">
      <w:pPr>
        <w:bidi/>
        <w:jc w:val="both"/>
        <w:rPr>
          <w:rFonts w:cs="David" w:hint="cs"/>
          <w:rtl/>
        </w:rPr>
      </w:pPr>
    </w:p>
    <w:p w14:paraId="087B55E7"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7E9B3011" w14:textId="77777777" w:rsidR="00903296" w:rsidRPr="00903296" w:rsidRDefault="00903296" w:rsidP="00903296">
      <w:pPr>
        <w:bidi/>
        <w:jc w:val="both"/>
        <w:rPr>
          <w:rFonts w:cs="David" w:hint="cs"/>
          <w:rtl/>
        </w:rPr>
      </w:pPr>
    </w:p>
    <w:p w14:paraId="22900260" w14:textId="77777777" w:rsidR="00903296" w:rsidRPr="00903296" w:rsidRDefault="00903296" w:rsidP="00903296">
      <w:pPr>
        <w:bidi/>
        <w:jc w:val="both"/>
        <w:rPr>
          <w:rFonts w:cs="David" w:hint="cs"/>
          <w:rtl/>
        </w:rPr>
      </w:pPr>
      <w:r w:rsidRPr="00903296">
        <w:rPr>
          <w:rFonts w:cs="David" w:hint="cs"/>
          <w:rtl/>
        </w:rPr>
        <w:tab/>
        <w:t xml:space="preserve">קודם כל, חבר הכנסת זאב, אתה הצעת לחזור לנוהל הקודם. </w:t>
      </w:r>
    </w:p>
    <w:p w14:paraId="09B7DCA5" w14:textId="77777777" w:rsidR="00903296" w:rsidRPr="00903296" w:rsidRDefault="00903296" w:rsidP="00903296">
      <w:pPr>
        <w:bidi/>
        <w:jc w:val="both"/>
        <w:rPr>
          <w:rFonts w:cs="David" w:hint="cs"/>
          <w:rtl/>
        </w:rPr>
      </w:pPr>
    </w:p>
    <w:p w14:paraId="6D984928" w14:textId="77777777" w:rsidR="00903296" w:rsidRPr="00903296" w:rsidRDefault="00903296" w:rsidP="00903296">
      <w:pPr>
        <w:bidi/>
        <w:jc w:val="both"/>
        <w:rPr>
          <w:rFonts w:cs="David" w:hint="cs"/>
          <w:rtl/>
        </w:rPr>
      </w:pPr>
      <w:r w:rsidRPr="00903296">
        <w:rPr>
          <w:rFonts w:cs="David" w:hint="cs"/>
          <w:u w:val="single"/>
          <w:rtl/>
        </w:rPr>
        <w:t>נסים זאב:</w:t>
      </w:r>
    </w:p>
    <w:p w14:paraId="063B6B9C" w14:textId="77777777" w:rsidR="00903296" w:rsidRPr="00903296" w:rsidRDefault="00903296" w:rsidP="00903296">
      <w:pPr>
        <w:bidi/>
        <w:jc w:val="both"/>
        <w:rPr>
          <w:rFonts w:cs="David" w:hint="cs"/>
          <w:rtl/>
        </w:rPr>
      </w:pPr>
    </w:p>
    <w:p w14:paraId="309BFEB0" w14:textId="77777777" w:rsidR="00903296" w:rsidRPr="00903296" w:rsidRDefault="00903296" w:rsidP="00903296">
      <w:pPr>
        <w:bidi/>
        <w:jc w:val="both"/>
        <w:rPr>
          <w:rFonts w:cs="David" w:hint="cs"/>
          <w:rtl/>
        </w:rPr>
      </w:pPr>
      <w:r w:rsidRPr="00903296">
        <w:rPr>
          <w:rFonts w:cs="David" w:hint="cs"/>
          <w:rtl/>
        </w:rPr>
        <w:tab/>
        <w:t xml:space="preserve"> אמרתי שאם חוזרים כולם עכשיו ויש החלטה לקיים דיון. </w:t>
      </w:r>
    </w:p>
    <w:p w14:paraId="6B86768F" w14:textId="77777777" w:rsidR="00903296" w:rsidRPr="00903296" w:rsidRDefault="00903296" w:rsidP="00903296">
      <w:pPr>
        <w:bidi/>
        <w:jc w:val="both"/>
        <w:rPr>
          <w:rFonts w:cs="David" w:hint="cs"/>
          <w:rtl/>
        </w:rPr>
      </w:pPr>
    </w:p>
    <w:p w14:paraId="207F36E0"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4B68EAA5" w14:textId="77777777" w:rsidR="00903296" w:rsidRPr="00903296" w:rsidRDefault="00903296" w:rsidP="00903296">
      <w:pPr>
        <w:bidi/>
        <w:jc w:val="both"/>
        <w:rPr>
          <w:rFonts w:cs="David" w:hint="cs"/>
          <w:rtl/>
        </w:rPr>
      </w:pPr>
    </w:p>
    <w:p w14:paraId="12FE896C" w14:textId="77777777" w:rsidR="00903296" w:rsidRPr="00903296" w:rsidRDefault="00903296" w:rsidP="00903296">
      <w:pPr>
        <w:bidi/>
        <w:jc w:val="both"/>
        <w:rPr>
          <w:rFonts w:cs="David" w:hint="cs"/>
          <w:rtl/>
        </w:rPr>
      </w:pPr>
      <w:r w:rsidRPr="00903296">
        <w:rPr>
          <w:rFonts w:cs="David" w:hint="cs"/>
          <w:rtl/>
        </w:rPr>
        <w:tab/>
        <w:t xml:space="preserve">חבר הכנסת זאב, אני מבין שאני הפתעתי אותך בזה שקיבלתי את הצעתך. </w:t>
      </w:r>
    </w:p>
    <w:p w14:paraId="49EAA0AB" w14:textId="77777777" w:rsidR="00903296" w:rsidRPr="00903296" w:rsidRDefault="00903296" w:rsidP="00903296">
      <w:pPr>
        <w:bidi/>
        <w:jc w:val="both"/>
        <w:rPr>
          <w:rFonts w:cs="David" w:hint="cs"/>
          <w:rtl/>
        </w:rPr>
      </w:pPr>
    </w:p>
    <w:p w14:paraId="49228EF2" w14:textId="77777777" w:rsidR="00903296" w:rsidRPr="00903296" w:rsidRDefault="00903296" w:rsidP="00903296">
      <w:pPr>
        <w:bidi/>
        <w:jc w:val="both"/>
        <w:rPr>
          <w:rFonts w:cs="David" w:hint="cs"/>
          <w:rtl/>
        </w:rPr>
      </w:pPr>
      <w:r w:rsidRPr="00903296">
        <w:rPr>
          <w:rFonts w:cs="David" w:hint="cs"/>
          <w:u w:val="single"/>
          <w:rtl/>
        </w:rPr>
        <w:t>נסים זאב:</w:t>
      </w:r>
    </w:p>
    <w:p w14:paraId="4DD2B70D" w14:textId="77777777" w:rsidR="00903296" w:rsidRPr="00903296" w:rsidRDefault="00903296" w:rsidP="00903296">
      <w:pPr>
        <w:bidi/>
        <w:jc w:val="both"/>
        <w:rPr>
          <w:rFonts w:cs="David" w:hint="cs"/>
          <w:rtl/>
        </w:rPr>
      </w:pPr>
    </w:p>
    <w:p w14:paraId="27C53F19" w14:textId="77777777" w:rsidR="00903296" w:rsidRPr="00903296" w:rsidRDefault="00903296" w:rsidP="00903296">
      <w:pPr>
        <w:bidi/>
        <w:jc w:val="both"/>
        <w:rPr>
          <w:rFonts w:cs="David" w:hint="cs"/>
          <w:rtl/>
        </w:rPr>
      </w:pPr>
      <w:r w:rsidRPr="00903296">
        <w:rPr>
          <w:rFonts w:cs="David" w:hint="cs"/>
          <w:rtl/>
        </w:rPr>
        <w:tab/>
        <w:t xml:space="preserve"> אתה אמרת שאם ממשיכים עד 18:00, נמתין עד חצות, וזה לא עובד ככה. אם מסיימים בשעה 18:30, מפסיקים לארבע שעות ואז חוזרים?</w:t>
      </w:r>
    </w:p>
    <w:p w14:paraId="55125F99" w14:textId="77777777" w:rsidR="00903296" w:rsidRPr="00903296" w:rsidRDefault="00903296" w:rsidP="00903296">
      <w:pPr>
        <w:bidi/>
        <w:jc w:val="both"/>
        <w:rPr>
          <w:rFonts w:cs="David" w:hint="cs"/>
          <w:rtl/>
        </w:rPr>
      </w:pPr>
    </w:p>
    <w:p w14:paraId="3CEA4F4B"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03F0BA81" w14:textId="77777777" w:rsidR="00903296" w:rsidRPr="00903296" w:rsidRDefault="00903296" w:rsidP="00903296">
      <w:pPr>
        <w:bidi/>
        <w:jc w:val="both"/>
        <w:rPr>
          <w:rFonts w:cs="David" w:hint="cs"/>
          <w:rtl/>
        </w:rPr>
      </w:pPr>
    </w:p>
    <w:p w14:paraId="452F9A90" w14:textId="77777777" w:rsidR="00903296" w:rsidRPr="00903296" w:rsidRDefault="00903296" w:rsidP="00903296">
      <w:pPr>
        <w:bidi/>
        <w:jc w:val="both"/>
        <w:rPr>
          <w:rFonts w:cs="David" w:hint="cs"/>
          <w:rtl/>
        </w:rPr>
      </w:pPr>
      <w:r w:rsidRPr="00903296">
        <w:rPr>
          <w:rFonts w:cs="David" w:hint="cs"/>
          <w:rtl/>
        </w:rPr>
        <w:tab/>
        <w:t xml:space="preserve">חבר הכנסת נסים זאב, תבין מה אתה מציע. אני רק אתרגם לך מעשית את מה שאתה מציע. </w:t>
      </w:r>
    </w:p>
    <w:p w14:paraId="4E496CE4" w14:textId="77777777" w:rsidR="00903296" w:rsidRPr="00903296" w:rsidRDefault="00903296" w:rsidP="00903296">
      <w:pPr>
        <w:bidi/>
        <w:jc w:val="both"/>
        <w:rPr>
          <w:rFonts w:cs="David" w:hint="cs"/>
          <w:rtl/>
        </w:rPr>
      </w:pPr>
    </w:p>
    <w:p w14:paraId="71E333DA" w14:textId="77777777" w:rsidR="00903296" w:rsidRPr="00903296" w:rsidRDefault="00903296" w:rsidP="00903296">
      <w:pPr>
        <w:bidi/>
        <w:jc w:val="both"/>
        <w:rPr>
          <w:rFonts w:cs="David" w:hint="cs"/>
          <w:rtl/>
        </w:rPr>
      </w:pPr>
      <w:r w:rsidRPr="00903296">
        <w:rPr>
          <w:rFonts w:cs="David" w:hint="cs"/>
          <w:u w:val="single"/>
          <w:rtl/>
        </w:rPr>
        <w:t>נסים זאב:</w:t>
      </w:r>
    </w:p>
    <w:p w14:paraId="344927E9" w14:textId="77777777" w:rsidR="00903296" w:rsidRPr="00903296" w:rsidRDefault="00903296" w:rsidP="00903296">
      <w:pPr>
        <w:bidi/>
        <w:jc w:val="both"/>
        <w:rPr>
          <w:rFonts w:cs="David" w:hint="cs"/>
          <w:rtl/>
        </w:rPr>
      </w:pPr>
    </w:p>
    <w:p w14:paraId="758CD6E7" w14:textId="77777777" w:rsidR="00903296" w:rsidRPr="00903296" w:rsidRDefault="00903296" w:rsidP="00903296">
      <w:pPr>
        <w:bidi/>
        <w:jc w:val="both"/>
        <w:rPr>
          <w:rFonts w:cs="David" w:hint="cs"/>
          <w:rtl/>
        </w:rPr>
      </w:pPr>
      <w:r w:rsidRPr="00903296">
        <w:rPr>
          <w:rFonts w:cs="David" w:hint="cs"/>
          <w:rtl/>
        </w:rPr>
        <w:tab/>
        <w:t xml:space="preserve"> לא צריך לתרגם אותי. </w:t>
      </w:r>
    </w:p>
    <w:p w14:paraId="371D6423" w14:textId="77777777" w:rsidR="00903296" w:rsidRPr="00903296" w:rsidRDefault="00903296" w:rsidP="00903296">
      <w:pPr>
        <w:bidi/>
        <w:jc w:val="both"/>
        <w:rPr>
          <w:rFonts w:cs="David" w:hint="cs"/>
          <w:rtl/>
        </w:rPr>
      </w:pPr>
    </w:p>
    <w:p w14:paraId="7D97753E" w14:textId="77777777" w:rsidR="00903296" w:rsidRPr="00903296" w:rsidRDefault="00903296" w:rsidP="00903296">
      <w:pPr>
        <w:bidi/>
        <w:jc w:val="both"/>
        <w:rPr>
          <w:rFonts w:cs="David" w:hint="cs"/>
          <w:u w:val="single"/>
          <w:rtl/>
        </w:rPr>
      </w:pPr>
    </w:p>
    <w:p w14:paraId="3679C642" w14:textId="77777777" w:rsidR="00903296" w:rsidRDefault="00903296" w:rsidP="00903296">
      <w:pPr>
        <w:bidi/>
        <w:jc w:val="both"/>
        <w:rPr>
          <w:rFonts w:cs="David" w:hint="cs"/>
          <w:u w:val="single"/>
          <w:rtl/>
        </w:rPr>
      </w:pPr>
      <w:r w:rsidRPr="00903296">
        <w:rPr>
          <w:rFonts w:cs="David"/>
          <w:u w:val="single"/>
          <w:rtl/>
        </w:rPr>
        <w:br w:type="page"/>
      </w:r>
    </w:p>
    <w:p w14:paraId="78B799D4" w14:textId="77777777" w:rsidR="00903296" w:rsidRDefault="00903296" w:rsidP="00903296">
      <w:pPr>
        <w:bidi/>
        <w:jc w:val="both"/>
        <w:rPr>
          <w:rFonts w:cs="David" w:hint="cs"/>
          <w:u w:val="single"/>
          <w:rtl/>
        </w:rPr>
      </w:pPr>
    </w:p>
    <w:p w14:paraId="369561A3"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1BCF7B5D" w14:textId="77777777" w:rsidR="00903296" w:rsidRPr="00903296" w:rsidRDefault="00903296" w:rsidP="00903296">
      <w:pPr>
        <w:bidi/>
        <w:jc w:val="both"/>
        <w:rPr>
          <w:rFonts w:cs="David" w:hint="cs"/>
          <w:rtl/>
        </w:rPr>
      </w:pPr>
    </w:p>
    <w:p w14:paraId="01BC6DC4" w14:textId="77777777" w:rsidR="00903296" w:rsidRPr="00903296" w:rsidRDefault="00903296" w:rsidP="00903296">
      <w:pPr>
        <w:bidi/>
        <w:jc w:val="both"/>
        <w:rPr>
          <w:rFonts w:cs="David" w:hint="cs"/>
          <w:rtl/>
        </w:rPr>
      </w:pPr>
      <w:r w:rsidRPr="00903296">
        <w:rPr>
          <w:rFonts w:cs="David" w:hint="cs"/>
          <w:rtl/>
        </w:rPr>
        <w:tab/>
        <w:t>אבל אני חייב לתרגם לעצמי, כדי שאני אבין. אני לא יודע להבין, אני צריך לתרגם לעצמי, אולי אני אעזור גם לחברים. מה שאתה מציע אומר שאם האופוזיציה החליטה לחזור בה וחזרה לדיון, למעשה אין שעה קבועה, ההצבעה יכולה להיות ב-16:00, ב-17:00, ב-18:00, ב-19:00, ב-20:00, ב-21:00, ב-22:00, ב-23:00, בחצות, זה מה שאתה מציע. אני חושב שהרצון של החברים כאן היה שיהיה רף תחתון בכל מקרה. הרף התחתון של 15:30 מתאים למציאות שיש עכשיו, ותאמינו לי שגם הוא עם "</w:t>
      </w:r>
      <w:proofErr w:type="spellStart"/>
      <w:r w:rsidRPr="00903296">
        <w:rPr>
          <w:rFonts w:cs="David" w:hint="cs"/>
          <w:rtl/>
        </w:rPr>
        <w:t>ספייר</w:t>
      </w:r>
      <w:proofErr w:type="spellEnd"/>
      <w:r w:rsidRPr="00903296">
        <w:rPr>
          <w:rFonts w:cs="David" w:hint="cs"/>
          <w:rtl/>
        </w:rPr>
        <w:t xml:space="preserve">", אבל אם האופוזיציה חזרה לדבר, וזאת ההזדמנות היחידה שזה יגיע לשעה 18:00, זה לא יגיע בגלל שניים, שלושה חברים ל-18:00, ואם תעשה חישוב, אתה תראה את זה. אם הדיון הגיע עד 18:00, זה אומר שכל האופוזיציה חזרה לדיון. אז חוזרים להסכמות הראשונות, שהרף התחתון הוא ב-12:00. </w:t>
      </w:r>
    </w:p>
    <w:p w14:paraId="34CB968D" w14:textId="77777777" w:rsidR="00903296" w:rsidRPr="00903296" w:rsidRDefault="00903296" w:rsidP="00903296">
      <w:pPr>
        <w:bidi/>
        <w:jc w:val="both"/>
        <w:rPr>
          <w:rFonts w:cs="David" w:hint="cs"/>
          <w:rtl/>
        </w:rPr>
      </w:pPr>
    </w:p>
    <w:p w14:paraId="015B685C" w14:textId="77777777" w:rsidR="00903296" w:rsidRPr="00903296" w:rsidRDefault="00903296" w:rsidP="00903296">
      <w:pPr>
        <w:bidi/>
        <w:jc w:val="both"/>
        <w:rPr>
          <w:rFonts w:cs="David" w:hint="cs"/>
          <w:rtl/>
        </w:rPr>
      </w:pPr>
      <w:r w:rsidRPr="00903296">
        <w:rPr>
          <w:rFonts w:cs="David" w:hint="cs"/>
          <w:rtl/>
        </w:rPr>
        <w:tab/>
        <w:t>אני מביא להצבעה את ההצבעה הזאת. מי בעד? מי נגד? מי נמנע?</w:t>
      </w:r>
    </w:p>
    <w:p w14:paraId="2ABF4054" w14:textId="77777777" w:rsidR="00903296" w:rsidRPr="00903296" w:rsidRDefault="00903296" w:rsidP="00903296">
      <w:pPr>
        <w:bidi/>
        <w:jc w:val="both"/>
        <w:rPr>
          <w:rFonts w:cs="David" w:hint="cs"/>
          <w:rtl/>
        </w:rPr>
      </w:pPr>
    </w:p>
    <w:p w14:paraId="0613A51F" w14:textId="77777777" w:rsidR="00903296" w:rsidRPr="00903296" w:rsidRDefault="00903296" w:rsidP="00903296">
      <w:pPr>
        <w:pStyle w:val="Heading4"/>
        <w:jc w:val="both"/>
        <w:rPr>
          <w:rFonts w:hint="cs"/>
          <w:rtl/>
        </w:rPr>
      </w:pPr>
      <w:r w:rsidRPr="00903296">
        <w:rPr>
          <w:rFonts w:hint="cs"/>
          <w:rtl/>
        </w:rPr>
        <w:t>הצבעה</w:t>
      </w:r>
    </w:p>
    <w:p w14:paraId="3AB243A2" w14:textId="77777777" w:rsidR="00903296" w:rsidRPr="00903296" w:rsidRDefault="00903296" w:rsidP="00903296">
      <w:pPr>
        <w:bidi/>
        <w:jc w:val="both"/>
        <w:rPr>
          <w:rFonts w:cs="David" w:hint="cs"/>
          <w:b/>
          <w:bCs/>
          <w:rtl/>
        </w:rPr>
      </w:pPr>
    </w:p>
    <w:p w14:paraId="63D963DF" w14:textId="77777777" w:rsidR="00903296" w:rsidRPr="00903296" w:rsidRDefault="00903296" w:rsidP="00903296">
      <w:pPr>
        <w:pStyle w:val="Heading6"/>
        <w:jc w:val="both"/>
        <w:rPr>
          <w:rFonts w:hint="cs"/>
          <w:rtl/>
        </w:rPr>
      </w:pPr>
      <w:r w:rsidRPr="00903296">
        <w:rPr>
          <w:rFonts w:hint="cs"/>
          <w:rtl/>
        </w:rPr>
        <w:t xml:space="preserve">בעד </w:t>
      </w:r>
      <w:r w:rsidRPr="00903296">
        <w:rPr>
          <w:rtl/>
        </w:rPr>
        <w:t>–</w:t>
      </w:r>
      <w:r w:rsidRPr="00903296">
        <w:rPr>
          <w:rFonts w:hint="cs"/>
          <w:rtl/>
        </w:rPr>
        <w:t xml:space="preserve"> 4</w:t>
      </w:r>
    </w:p>
    <w:p w14:paraId="25D94538" w14:textId="77777777" w:rsidR="00903296" w:rsidRPr="00903296" w:rsidRDefault="00903296" w:rsidP="00903296">
      <w:pPr>
        <w:bidi/>
        <w:jc w:val="both"/>
        <w:rPr>
          <w:rFonts w:cs="David" w:hint="cs"/>
          <w:rtl/>
        </w:rPr>
      </w:pPr>
      <w:r w:rsidRPr="00903296">
        <w:rPr>
          <w:rFonts w:cs="David" w:hint="cs"/>
          <w:rtl/>
        </w:rPr>
        <w:t xml:space="preserve">נגד </w:t>
      </w:r>
      <w:r w:rsidRPr="00903296">
        <w:rPr>
          <w:rFonts w:cs="David"/>
          <w:rtl/>
        </w:rPr>
        <w:t>–</w:t>
      </w:r>
      <w:r w:rsidRPr="00903296">
        <w:rPr>
          <w:rFonts w:cs="David" w:hint="cs"/>
          <w:rtl/>
        </w:rPr>
        <w:t xml:space="preserve"> אין</w:t>
      </w:r>
    </w:p>
    <w:p w14:paraId="1B413BB4" w14:textId="77777777" w:rsidR="00903296" w:rsidRPr="00903296" w:rsidRDefault="00903296" w:rsidP="00903296">
      <w:pPr>
        <w:bidi/>
        <w:jc w:val="both"/>
        <w:rPr>
          <w:rFonts w:cs="David" w:hint="cs"/>
          <w:rtl/>
        </w:rPr>
      </w:pPr>
      <w:r w:rsidRPr="00903296">
        <w:rPr>
          <w:rFonts w:cs="David" w:hint="cs"/>
          <w:rtl/>
        </w:rPr>
        <w:t xml:space="preserve">נמנעים </w:t>
      </w:r>
      <w:r w:rsidRPr="00903296">
        <w:rPr>
          <w:rFonts w:cs="David"/>
          <w:rtl/>
        </w:rPr>
        <w:t>–</w:t>
      </w:r>
      <w:r w:rsidRPr="00903296">
        <w:rPr>
          <w:rFonts w:cs="David" w:hint="cs"/>
          <w:rtl/>
        </w:rPr>
        <w:t xml:space="preserve"> 1</w:t>
      </w:r>
    </w:p>
    <w:p w14:paraId="309C315F" w14:textId="77777777" w:rsidR="00903296" w:rsidRPr="00903296" w:rsidRDefault="00903296" w:rsidP="00903296">
      <w:pPr>
        <w:bidi/>
        <w:jc w:val="both"/>
        <w:rPr>
          <w:rFonts w:cs="David" w:hint="cs"/>
          <w:rtl/>
        </w:rPr>
      </w:pPr>
      <w:r w:rsidRPr="00903296">
        <w:rPr>
          <w:rFonts w:cs="David" w:hint="cs"/>
          <w:rtl/>
        </w:rPr>
        <w:t xml:space="preserve">הצעת יושב ראש ועדת הכנסת זאב </w:t>
      </w:r>
      <w:proofErr w:type="spellStart"/>
      <w:r w:rsidRPr="00903296">
        <w:rPr>
          <w:rFonts w:cs="David" w:hint="cs"/>
          <w:rtl/>
        </w:rPr>
        <w:t>אלקין</w:t>
      </w:r>
      <w:proofErr w:type="spellEnd"/>
      <w:r w:rsidRPr="00903296">
        <w:rPr>
          <w:rFonts w:cs="David" w:hint="cs"/>
          <w:rtl/>
        </w:rPr>
        <w:t xml:space="preserve"> בדבר סדרי הדיון בהצעת חוק תקציב המדינה לשנים 2009-2010 והצעת חוק ההתייעלות הכלכלית (תיקוני חקיקה ליישום התוכנית לשנים 2010-2009), </w:t>
      </w:r>
      <w:proofErr w:type="spellStart"/>
      <w:r w:rsidRPr="00903296">
        <w:rPr>
          <w:rFonts w:cs="David" w:hint="cs"/>
          <w:rtl/>
        </w:rPr>
        <w:t>התשס"ט</w:t>
      </w:r>
      <w:proofErr w:type="spellEnd"/>
      <w:r w:rsidRPr="00903296">
        <w:rPr>
          <w:rFonts w:cs="David" w:hint="cs"/>
          <w:rtl/>
        </w:rPr>
        <w:t xml:space="preserve">-2009, נתקבלה. </w:t>
      </w:r>
    </w:p>
    <w:p w14:paraId="731EE033" w14:textId="77777777" w:rsidR="00903296" w:rsidRPr="00903296" w:rsidRDefault="00903296" w:rsidP="00903296">
      <w:pPr>
        <w:bidi/>
        <w:jc w:val="both"/>
        <w:rPr>
          <w:rFonts w:cs="David" w:hint="cs"/>
          <w:rtl/>
        </w:rPr>
      </w:pPr>
    </w:p>
    <w:p w14:paraId="028C0ACE" w14:textId="77777777" w:rsidR="00903296" w:rsidRPr="00903296" w:rsidRDefault="00903296" w:rsidP="00903296">
      <w:pPr>
        <w:bidi/>
        <w:jc w:val="both"/>
        <w:rPr>
          <w:rFonts w:cs="David" w:hint="cs"/>
          <w:rtl/>
        </w:rPr>
      </w:pPr>
      <w:r w:rsidRPr="00903296">
        <w:rPr>
          <w:rFonts w:cs="David" w:hint="cs"/>
          <w:u w:val="single"/>
          <w:rtl/>
        </w:rPr>
        <w:t xml:space="preserve">היו"ר זאב </w:t>
      </w:r>
      <w:proofErr w:type="spellStart"/>
      <w:r w:rsidRPr="00903296">
        <w:rPr>
          <w:rFonts w:cs="David" w:hint="cs"/>
          <w:u w:val="single"/>
          <w:rtl/>
        </w:rPr>
        <w:t>אלקין</w:t>
      </w:r>
      <w:proofErr w:type="spellEnd"/>
      <w:r w:rsidRPr="00903296">
        <w:rPr>
          <w:rFonts w:cs="David" w:hint="cs"/>
          <w:u w:val="single"/>
          <w:rtl/>
        </w:rPr>
        <w:t>:</w:t>
      </w:r>
    </w:p>
    <w:p w14:paraId="51872121" w14:textId="77777777" w:rsidR="00903296" w:rsidRPr="00903296" w:rsidRDefault="00903296" w:rsidP="00903296">
      <w:pPr>
        <w:bidi/>
        <w:jc w:val="both"/>
        <w:rPr>
          <w:rFonts w:cs="David" w:hint="cs"/>
          <w:rtl/>
        </w:rPr>
      </w:pPr>
    </w:p>
    <w:p w14:paraId="480ED3D8" w14:textId="77777777" w:rsidR="00903296" w:rsidRPr="00903296" w:rsidRDefault="00903296" w:rsidP="00903296">
      <w:pPr>
        <w:bidi/>
        <w:jc w:val="both"/>
        <w:rPr>
          <w:rFonts w:cs="David" w:hint="cs"/>
          <w:rtl/>
        </w:rPr>
      </w:pPr>
      <w:r w:rsidRPr="00903296">
        <w:rPr>
          <w:rFonts w:cs="David" w:hint="cs"/>
          <w:rtl/>
        </w:rPr>
        <w:tab/>
        <w:t xml:space="preserve">ההצעה אושרה. תודה רבה. </w:t>
      </w:r>
    </w:p>
    <w:p w14:paraId="7BE1E2AD" w14:textId="77777777" w:rsidR="00903296" w:rsidRDefault="00903296" w:rsidP="00903296">
      <w:pPr>
        <w:bidi/>
        <w:jc w:val="both"/>
        <w:rPr>
          <w:rFonts w:cs="David" w:hint="cs"/>
          <w:rtl/>
        </w:rPr>
      </w:pPr>
    </w:p>
    <w:p w14:paraId="23C2058E" w14:textId="77777777" w:rsidR="00903296" w:rsidRDefault="00903296" w:rsidP="00903296">
      <w:pPr>
        <w:bidi/>
        <w:jc w:val="both"/>
        <w:rPr>
          <w:rFonts w:cs="David" w:hint="cs"/>
          <w:rtl/>
        </w:rPr>
      </w:pPr>
    </w:p>
    <w:p w14:paraId="655BD20E" w14:textId="77777777" w:rsidR="00903296" w:rsidRDefault="00903296" w:rsidP="00903296">
      <w:pPr>
        <w:bidi/>
        <w:jc w:val="both"/>
        <w:rPr>
          <w:rFonts w:cs="David" w:hint="cs"/>
          <w:rtl/>
        </w:rPr>
      </w:pPr>
    </w:p>
    <w:p w14:paraId="0E964924" w14:textId="77777777" w:rsidR="00903296" w:rsidRPr="00903296" w:rsidRDefault="00903296" w:rsidP="00903296">
      <w:pPr>
        <w:bidi/>
        <w:jc w:val="both"/>
        <w:rPr>
          <w:rFonts w:cs="David" w:hint="cs"/>
          <w:rtl/>
        </w:rPr>
      </w:pPr>
    </w:p>
    <w:p w14:paraId="3680ACB1" w14:textId="77777777" w:rsidR="00903296" w:rsidRPr="00903296" w:rsidRDefault="00903296" w:rsidP="00903296">
      <w:pPr>
        <w:bidi/>
        <w:jc w:val="both"/>
        <w:rPr>
          <w:rFonts w:cs="David" w:hint="cs"/>
          <w:b/>
          <w:bCs/>
          <w:u w:val="single"/>
          <w:rtl/>
        </w:rPr>
      </w:pPr>
      <w:r w:rsidRPr="00903296">
        <w:rPr>
          <w:rFonts w:cs="David" w:hint="cs"/>
          <w:b/>
          <w:bCs/>
          <w:u w:val="single"/>
          <w:rtl/>
        </w:rPr>
        <w:t>הישיבה ננעלה בשעה 13:00</w:t>
      </w:r>
    </w:p>
    <w:p w14:paraId="016DC823" w14:textId="77777777" w:rsidR="00903296" w:rsidRPr="00903296" w:rsidRDefault="00903296" w:rsidP="00903296">
      <w:pPr>
        <w:bidi/>
        <w:jc w:val="both"/>
        <w:rPr>
          <w:rFonts w:cs="David" w:hint="cs"/>
          <w:rtl/>
        </w:rPr>
      </w:pPr>
    </w:p>
    <w:p w14:paraId="6BA3A547" w14:textId="77777777" w:rsidR="00903296" w:rsidRPr="00903296" w:rsidRDefault="00903296" w:rsidP="00903296">
      <w:pPr>
        <w:bidi/>
        <w:jc w:val="both"/>
        <w:rPr>
          <w:rFonts w:cs="David" w:hint="cs"/>
          <w:rtl/>
        </w:rPr>
      </w:pPr>
    </w:p>
    <w:p w14:paraId="00088856" w14:textId="77777777" w:rsidR="00903296" w:rsidRPr="00903296" w:rsidRDefault="00903296" w:rsidP="00903296">
      <w:pPr>
        <w:bidi/>
        <w:jc w:val="both"/>
        <w:rPr>
          <w:rFonts w:cs="David" w:hint="cs"/>
          <w:rtl/>
        </w:rPr>
      </w:pPr>
      <w:r w:rsidRPr="00903296">
        <w:rPr>
          <w:rFonts w:cs="David" w:hint="cs"/>
          <w:rtl/>
        </w:rPr>
        <w:tab/>
      </w:r>
    </w:p>
    <w:p w14:paraId="62630DB4" w14:textId="77777777" w:rsidR="00903296" w:rsidRPr="00903296" w:rsidRDefault="00903296" w:rsidP="00903296">
      <w:pPr>
        <w:bidi/>
        <w:jc w:val="both"/>
        <w:rPr>
          <w:rFonts w:cs="David" w:hint="cs"/>
          <w:rtl/>
        </w:rPr>
      </w:pPr>
    </w:p>
    <w:p w14:paraId="0D1190A8" w14:textId="77777777" w:rsidR="00903296" w:rsidRPr="00903296" w:rsidRDefault="00903296" w:rsidP="00903296">
      <w:pPr>
        <w:bidi/>
        <w:jc w:val="both"/>
        <w:rPr>
          <w:rFonts w:cs="David" w:hint="cs"/>
          <w:rtl/>
        </w:rPr>
      </w:pPr>
      <w:r w:rsidRPr="00903296">
        <w:rPr>
          <w:rFonts w:cs="David" w:hint="cs"/>
          <w:rtl/>
        </w:rPr>
        <w:tab/>
      </w:r>
    </w:p>
    <w:p w14:paraId="75E72B1C" w14:textId="77777777" w:rsidR="00552A80" w:rsidRPr="00903296" w:rsidRDefault="00552A80" w:rsidP="00903296">
      <w:pPr>
        <w:bidi/>
        <w:jc w:val="both"/>
        <w:rPr>
          <w:rFonts w:cs="David"/>
        </w:rPr>
      </w:pPr>
    </w:p>
    <w:sectPr w:rsidR="00552A80" w:rsidRPr="00903296" w:rsidSect="00903296">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5247F" w14:textId="77777777" w:rsidR="00903296" w:rsidRDefault="00903296">
      <w:r>
        <w:separator/>
      </w:r>
    </w:p>
  </w:endnote>
  <w:endnote w:type="continuationSeparator" w:id="0">
    <w:p w14:paraId="6543297E" w14:textId="77777777" w:rsidR="00903296" w:rsidRDefault="0090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C636" w14:textId="77777777" w:rsidR="00903296" w:rsidRDefault="00903296">
      <w:r>
        <w:separator/>
      </w:r>
    </w:p>
  </w:footnote>
  <w:footnote w:type="continuationSeparator" w:id="0">
    <w:p w14:paraId="674BEF47" w14:textId="77777777" w:rsidR="00903296" w:rsidRDefault="00903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75A9" w14:textId="77777777" w:rsidR="00903296" w:rsidRDefault="00903296" w:rsidP="00903296">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446A984" w14:textId="77777777" w:rsidR="00903296" w:rsidRDefault="009032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96DE" w14:textId="77777777" w:rsidR="00903296" w:rsidRDefault="00903296" w:rsidP="00903296">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9</w:t>
    </w:r>
    <w:r>
      <w:rPr>
        <w:rStyle w:val="PageNumber"/>
        <w:rFonts w:cs="David"/>
        <w:szCs w:val="24"/>
      </w:rPr>
      <w:fldChar w:fldCharType="end"/>
    </w:r>
  </w:p>
  <w:p w14:paraId="0F59C627" w14:textId="77777777" w:rsidR="00903296" w:rsidRDefault="00903296">
    <w:pPr>
      <w:pStyle w:val="Header"/>
      <w:ind w:right="360"/>
      <w:rPr>
        <w:rFonts w:cs="David" w:hint="cs"/>
        <w:sz w:val="24"/>
        <w:szCs w:val="24"/>
        <w:rtl/>
      </w:rPr>
    </w:pPr>
    <w:r>
      <w:rPr>
        <w:rFonts w:cs="David" w:hint="cs"/>
        <w:sz w:val="24"/>
        <w:szCs w:val="24"/>
        <w:rtl/>
      </w:rPr>
      <w:t>ועדת הכנסת</w:t>
    </w:r>
  </w:p>
  <w:p w14:paraId="02137141" w14:textId="77777777" w:rsidR="00903296" w:rsidRDefault="00903296" w:rsidP="00903296">
    <w:pPr>
      <w:pStyle w:val="Header"/>
      <w:ind w:right="360"/>
      <w:rPr>
        <w:rFonts w:cs="David" w:hint="cs"/>
        <w:sz w:val="24"/>
        <w:szCs w:val="24"/>
        <w:rtl/>
      </w:rPr>
    </w:pPr>
    <w:r>
      <w:rPr>
        <w:rFonts w:cs="David" w:hint="cs"/>
        <w:sz w:val="24"/>
        <w:szCs w:val="24"/>
        <w:rtl/>
      </w:rPr>
      <w:t>17.6.2009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5903פרוטוקול_ישיבת_ועדה.doc"/>
    <w:docVar w:name="StartMode" w:val="3"/>
  </w:docVars>
  <w:rsids>
    <w:rsidRoot w:val="008D3F6C"/>
    <w:rsid w:val="00552A80"/>
    <w:rsid w:val="00891D19"/>
    <w:rsid w:val="008D3F6C"/>
    <w:rsid w:val="00903296"/>
    <w:rsid w:val="00965806"/>
    <w:rsid w:val="00A25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4604060"/>
  <w15:chartTrackingRefBased/>
  <w15:docId w15:val="{879181D4-DCC2-49EC-B028-FAADC6FB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03296"/>
    <w:pPr>
      <w:keepNext/>
      <w:autoSpaceDE w:val="0"/>
      <w:autoSpaceDN w:val="0"/>
      <w:bidi/>
      <w:jc w:val="center"/>
      <w:outlineLvl w:val="3"/>
    </w:pPr>
    <w:rPr>
      <w:rFonts w:cs="David"/>
      <w:b/>
      <w:bCs/>
      <w:lang w:eastAsia="he-IL"/>
    </w:rPr>
  </w:style>
  <w:style w:type="paragraph" w:styleId="Heading5">
    <w:name w:val="heading 5"/>
    <w:basedOn w:val="Normal"/>
    <w:next w:val="Normal"/>
    <w:qFormat/>
    <w:rsid w:val="00903296"/>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03296"/>
    <w:pPr>
      <w:keepNext/>
      <w:autoSpaceDE w:val="0"/>
      <w:autoSpaceDN w:val="0"/>
      <w:bidi/>
      <w:jc w:val="center"/>
      <w:outlineLvl w:val="5"/>
    </w:pPr>
    <w:rPr>
      <w:rFonts w:cs="David"/>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03296"/>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03296"/>
    <w:rPr>
      <w:rFonts w:cs="Miriam"/>
      <w:lang w:bidi="he-IL"/>
    </w:rPr>
  </w:style>
  <w:style w:type="paragraph" w:styleId="BodyText">
    <w:name w:val="Body Text"/>
    <w:basedOn w:val="Normal"/>
    <w:rsid w:val="00903296"/>
    <w:pPr>
      <w:autoSpaceDE w:val="0"/>
      <w:autoSpaceDN w:val="0"/>
      <w:bidi/>
      <w:jc w:val="both"/>
    </w:pPr>
    <w:rPr>
      <w:rFonts w:cs="David"/>
      <w:lang w:eastAsia="he-IL"/>
    </w:rPr>
  </w:style>
  <w:style w:type="paragraph" w:styleId="Footer">
    <w:name w:val="footer"/>
    <w:basedOn w:val="Normal"/>
    <w:rsid w:val="00903296"/>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1901</Words>
  <Characters>10837</Characters>
  <Application>Microsoft Office Word</Application>
  <DocSecurity>0</DocSecurity>
  <Lines>90</Lines>
  <Paragraphs>25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