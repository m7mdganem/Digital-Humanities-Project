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4270" w14:textId="77777777" w:rsidR="002B3472" w:rsidRPr="002B3472" w:rsidRDefault="002B3472" w:rsidP="002B3472">
      <w:pPr>
        <w:pStyle w:val="Heading5"/>
        <w:rPr>
          <w:b/>
          <w:bCs/>
          <w:sz w:val="24"/>
          <w:rtl/>
        </w:rPr>
      </w:pPr>
      <w:r w:rsidRPr="002B3472">
        <w:rPr>
          <w:b/>
          <w:bCs/>
          <w:sz w:val="24"/>
          <w:rtl/>
        </w:rPr>
        <w:t xml:space="preserve">הכנסת </w:t>
      </w:r>
      <w:r w:rsidRPr="002B3472">
        <w:rPr>
          <w:rFonts w:hint="cs"/>
          <w:b/>
          <w:bCs/>
          <w:sz w:val="24"/>
          <w:rtl/>
        </w:rPr>
        <w:t>השבע-עשרה</w:t>
      </w:r>
      <w:r w:rsidRPr="002B3472">
        <w:rPr>
          <w:b/>
          <w:bCs/>
          <w:sz w:val="24"/>
          <w:rtl/>
        </w:rPr>
        <w:tab/>
      </w:r>
      <w:r w:rsidRPr="002B3472">
        <w:rPr>
          <w:b/>
          <w:bCs/>
          <w:sz w:val="24"/>
          <w:rtl/>
        </w:rPr>
        <w:tab/>
      </w:r>
      <w:r w:rsidRPr="002B3472">
        <w:rPr>
          <w:b/>
          <w:bCs/>
          <w:sz w:val="24"/>
          <w:rtl/>
        </w:rPr>
        <w:tab/>
      </w:r>
      <w:r w:rsidRPr="002B3472">
        <w:rPr>
          <w:b/>
          <w:bCs/>
          <w:sz w:val="24"/>
          <w:rtl/>
        </w:rPr>
        <w:tab/>
      </w:r>
      <w:r w:rsidRPr="002B3472">
        <w:rPr>
          <w:b/>
          <w:bCs/>
          <w:sz w:val="24"/>
          <w:rtl/>
        </w:rPr>
        <w:tab/>
      </w:r>
      <w:r w:rsidRPr="002B3472">
        <w:rPr>
          <w:b/>
          <w:bCs/>
          <w:sz w:val="24"/>
          <w:rtl/>
        </w:rPr>
        <w:tab/>
        <w:t>נוסח לא מתוקן</w:t>
      </w:r>
    </w:p>
    <w:p w14:paraId="6D136A06" w14:textId="77777777" w:rsidR="002B3472" w:rsidRPr="002B3472" w:rsidRDefault="002B3472" w:rsidP="002B3472">
      <w:pPr>
        <w:bidi/>
        <w:jc w:val="both"/>
        <w:rPr>
          <w:rFonts w:cs="David" w:hint="cs"/>
          <w:b/>
          <w:bCs/>
          <w:rtl/>
        </w:rPr>
      </w:pPr>
      <w:r w:rsidRPr="002B3472">
        <w:rPr>
          <w:rFonts w:cs="David"/>
          <w:b/>
          <w:bCs/>
          <w:rtl/>
        </w:rPr>
        <w:t xml:space="preserve">מושב </w:t>
      </w:r>
      <w:r w:rsidRPr="002B3472">
        <w:rPr>
          <w:rFonts w:cs="David" w:hint="cs"/>
          <w:b/>
          <w:bCs/>
          <w:rtl/>
        </w:rPr>
        <w:t>שלישי</w:t>
      </w:r>
    </w:p>
    <w:p w14:paraId="1CD74FE3" w14:textId="77777777" w:rsidR="002B3472" w:rsidRPr="002B3472" w:rsidRDefault="002B3472" w:rsidP="002B3472">
      <w:pPr>
        <w:bidi/>
        <w:jc w:val="both"/>
        <w:rPr>
          <w:rFonts w:cs="David"/>
          <w:b/>
          <w:bCs/>
          <w:rtl/>
        </w:rPr>
      </w:pPr>
    </w:p>
    <w:p w14:paraId="0B206AA5" w14:textId="77777777" w:rsidR="002B3472" w:rsidRPr="002B3472" w:rsidRDefault="002B3472" w:rsidP="002B3472">
      <w:pPr>
        <w:bidi/>
        <w:jc w:val="both"/>
        <w:rPr>
          <w:rFonts w:cs="David"/>
          <w:b/>
          <w:bCs/>
          <w:rtl/>
        </w:rPr>
      </w:pPr>
    </w:p>
    <w:p w14:paraId="75A7F1BD" w14:textId="77777777" w:rsidR="002B3472" w:rsidRPr="002B3472" w:rsidRDefault="002B3472" w:rsidP="002B3472">
      <w:pPr>
        <w:bidi/>
        <w:jc w:val="center"/>
        <w:rPr>
          <w:rFonts w:cs="David" w:hint="cs"/>
          <w:b/>
          <w:bCs/>
          <w:rtl/>
        </w:rPr>
      </w:pPr>
      <w:r w:rsidRPr="002B3472">
        <w:rPr>
          <w:rFonts w:cs="David"/>
          <w:b/>
          <w:bCs/>
          <w:rtl/>
        </w:rPr>
        <w:t>פרוטוקול מס'</w:t>
      </w:r>
      <w:r w:rsidRPr="002B3472">
        <w:rPr>
          <w:rFonts w:cs="David" w:hint="cs"/>
          <w:b/>
          <w:bCs/>
          <w:rtl/>
        </w:rPr>
        <w:t xml:space="preserve"> 162</w:t>
      </w:r>
    </w:p>
    <w:p w14:paraId="46F1C989" w14:textId="77777777" w:rsidR="002B3472" w:rsidRPr="002B3472" w:rsidRDefault="002B3472" w:rsidP="002B3472">
      <w:pPr>
        <w:bidi/>
        <w:jc w:val="center"/>
        <w:rPr>
          <w:rFonts w:cs="David" w:hint="cs"/>
          <w:b/>
          <w:bCs/>
          <w:rtl/>
        </w:rPr>
      </w:pPr>
      <w:r w:rsidRPr="002B3472">
        <w:rPr>
          <w:rFonts w:cs="David" w:hint="cs"/>
          <w:b/>
          <w:bCs/>
          <w:rtl/>
        </w:rPr>
        <w:t>מישיבת ועדת הכנסת</w:t>
      </w:r>
    </w:p>
    <w:p w14:paraId="44CD5992" w14:textId="77777777" w:rsidR="002B3472" w:rsidRPr="002B3472" w:rsidRDefault="002B3472" w:rsidP="002B3472">
      <w:pPr>
        <w:bidi/>
        <w:jc w:val="center"/>
        <w:rPr>
          <w:rFonts w:cs="David" w:hint="cs"/>
          <w:b/>
          <w:bCs/>
          <w:u w:val="single"/>
          <w:rtl/>
        </w:rPr>
      </w:pPr>
      <w:r w:rsidRPr="002B3472">
        <w:rPr>
          <w:rFonts w:cs="David" w:hint="cs"/>
          <w:b/>
          <w:bCs/>
          <w:u w:val="single"/>
          <w:rtl/>
        </w:rPr>
        <w:t>יום שני, ב' בכסלו תשס"ח, 12.11.2007, שעה 10:00</w:t>
      </w:r>
    </w:p>
    <w:p w14:paraId="14F216D9" w14:textId="77777777" w:rsidR="002B3472" w:rsidRPr="002B3472" w:rsidRDefault="002B3472" w:rsidP="002B3472">
      <w:pPr>
        <w:tabs>
          <w:tab w:val="left" w:pos="122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26635062" w14:textId="77777777" w:rsidR="002B3472" w:rsidRPr="002B3472" w:rsidRDefault="002B3472" w:rsidP="002B3472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  <w:r w:rsidRPr="002B3472">
        <w:rPr>
          <w:rFonts w:cs="David"/>
          <w:b/>
          <w:bCs/>
          <w:u w:val="single"/>
          <w:rtl/>
        </w:rPr>
        <w:t>סדר היום</w:t>
      </w:r>
      <w:r w:rsidRPr="002B3472">
        <w:rPr>
          <w:rFonts w:cs="David"/>
          <w:rtl/>
        </w:rPr>
        <w:t>:</w:t>
      </w:r>
    </w:p>
    <w:p w14:paraId="4B0F995E" w14:textId="77777777" w:rsidR="002B3472" w:rsidRPr="002B3472" w:rsidRDefault="002B3472" w:rsidP="002B3472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rtl/>
        </w:rPr>
      </w:pPr>
      <w:r w:rsidRPr="002B3472">
        <w:rPr>
          <w:rFonts w:cs="David" w:hint="cs"/>
          <w:rtl/>
        </w:rPr>
        <w:t>קביעת מסגרת הדיון להצעות להביע אי-אמון בממשלה.</w:t>
      </w:r>
    </w:p>
    <w:p w14:paraId="307B75DA" w14:textId="77777777" w:rsidR="002B3472" w:rsidRPr="002B3472" w:rsidRDefault="002B3472" w:rsidP="002B3472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rtl/>
        </w:rPr>
      </w:pPr>
      <w:r w:rsidRPr="002B3472">
        <w:rPr>
          <w:rFonts w:cs="David" w:hint="cs"/>
          <w:rtl/>
        </w:rPr>
        <w:t xml:space="preserve">הצעת חוק ההסדרים במשק המדינה (תיקוני חקיקה להשגת יעדי התקציב והמדיניות הכלכלית לשנת הכספים 2008), </w:t>
      </w:r>
      <w:proofErr w:type="spellStart"/>
      <w:r w:rsidRPr="002B3472">
        <w:rPr>
          <w:rFonts w:cs="David" w:hint="cs"/>
          <w:rtl/>
        </w:rPr>
        <w:t>התשס"ח</w:t>
      </w:r>
      <w:proofErr w:type="spellEnd"/>
      <w:r w:rsidRPr="002B3472">
        <w:rPr>
          <w:rFonts w:cs="David" w:hint="cs"/>
          <w:rtl/>
        </w:rPr>
        <w:t xml:space="preserve">-2007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חלוקת ההצעה וקביעת ועדות לדיון לפי סעיפים 117 ו-121 לתקנון הכנסת. </w:t>
      </w:r>
    </w:p>
    <w:p w14:paraId="0B6509B6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3E32329B" w14:textId="77777777" w:rsidR="002B3472" w:rsidRPr="002B3472" w:rsidRDefault="002B3472" w:rsidP="002B3472">
      <w:pPr>
        <w:bidi/>
        <w:jc w:val="both"/>
        <w:rPr>
          <w:rFonts w:cs="David"/>
          <w:rtl/>
        </w:rPr>
      </w:pPr>
    </w:p>
    <w:p w14:paraId="26CC3396" w14:textId="77777777" w:rsidR="002B3472" w:rsidRPr="002B3472" w:rsidRDefault="002B3472" w:rsidP="002B3472">
      <w:pPr>
        <w:bidi/>
        <w:jc w:val="both"/>
        <w:rPr>
          <w:rFonts w:cs="David"/>
          <w:b/>
          <w:bCs/>
          <w:u w:val="single"/>
          <w:rtl/>
        </w:rPr>
      </w:pPr>
      <w:r w:rsidRPr="002B3472">
        <w:rPr>
          <w:rFonts w:cs="David"/>
          <w:b/>
          <w:bCs/>
          <w:u w:val="single"/>
          <w:rtl/>
        </w:rPr>
        <w:t>נכחו</w:t>
      </w:r>
      <w:r w:rsidRPr="002B3472">
        <w:rPr>
          <w:rFonts w:cs="David"/>
          <w:rtl/>
        </w:rPr>
        <w:t>:</w:t>
      </w:r>
    </w:p>
    <w:p w14:paraId="02E3BBB7" w14:textId="77777777" w:rsidR="002B3472" w:rsidRPr="002B3472" w:rsidRDefault="002B3472" w:rsidP="002B3472">
      <w:pPr>
        <w:bidi/>
        <w:jc w:val="both"/>
        <w:rPr>
          <w:rFonts w:cs="David"/>
          <w:rtl/>
        </w:rPr>
      </w:pPr>
    </w:p>
    <w:p w14:paraId="75A51420" w14:textId="77777777" w:rsidR="002B3472" w:rsidRPr="002B3472" w:rsidRDefault="002B3472" w:rsidP="002B3472">
      <w:pPr>
        <w:tabs>
          <w:tab w:val="left" w:pos="1788"/>
        </w:tabs>
        <w:bidi/>
        <w:jc w:val="both"/>
        <w:rPr>
          <w:rFonts w:cs="David"/>
          <w:rtl/>
        </w:rPr>
      </w:pPr>
      <w:r w:rsidRPr="002B3472">
        <w:rPr>
          <w:rFonts w:cs="David"/>
          <w:b/>
          <w:bCs/>
          <w:u w:val="single"/>
          <w:rtl/>
        </w:rPr>
        <w:t>חברי הוועדה</w:t>
      </w:r>
      <w:r w:rsidRPr="002B3472">
        <w:rPr>
          <w:rFonts w:cs="David"/>
          <w:rtl/>
        </w:rPr>
        <w:t>:</w:t>
      </w:r>
    </w:p>
    <w:p w14:paraId="5901F5C1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דוד טל -  היו"ר</w:t>
      </w:r>
    </w:p>
    <w:p w14:paraId="3B3DCDB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קולט אביטל</w:t>
      </w:r>
    </w:p>
    <w:p w14:paraId="4D0904AC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 xml:space="preserve">יולי יואל </w:t>
      </w:r>
      <w:proofErr w:type="spellStart"/>
      <w:r w:rsidRPr="002B3472">
        <w:rPr>
          <w:rFonts w:cs="David" w:hint="cs"/>
          <w:rtl/>
        </w:rPr>
        <w:t>אדלשטיין</w:t>
      </w:r>
      <w:proofErr w:type="spellEnd"/>
    </w:p>
    <w:p w14:paraId="6E05209C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proofErr w:type="spellStart"/>
      <w:r w:rsidRPr="002B3472">
        <w:rPr>
          <w:rFonts w:cs="David" w:hint="cs"/>
          <w:rtl/>
        </w:rPr>
        <w:t>רוברט</w:t>
      </w:r>
      <w:proofErr w:type="spellEnd"/>
      <w:r w:rsidRPr="002B3472">
        <w:rPr>
          <w:rFonts w:cs="David" w:hint="cs"/>
          <w:rtl/>
        </w:rPr>
        <w:t xml:space="preserve"> </w:t>
      </w:r>
      <w:proofErr w:type="spellStart"/>
      <w:r w:rsidRPr="002B3472">
        <w:rPr>
          <w:rFonts w:cs="David" w:hint="cs"/>
          <w:rtl/>
        </w:rPr>
        <w:t>אילטוב</w:t>
      </w:r>
      <w:proofErr w:type="spellEnd"/>
    </w:p>
    <w:p w14:paraId="55C0F09D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אליהו גבאי</w:t>
      </w:r>
    </w:p>
    <w:p w14:paraId="65DB9F4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יצחק זיו</w:t>
      </w:r>
    </w:p>
    <w:p w14:paraId="35799A3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 xml:space="preserve">אביגדור </w:t>
      </w:r>
      <w:proofErr w:type="spellStart"/>
      <w:r w:rsidRPr="002B3472">
        <w:rPr>
          <w:rFonts w:cs="David" w:hint="cs"/>
          <w:rtl/>
        </w:rPr>
        <w:t>יצחקי</w:t>
      </w:r>
      <w:proofErr w:type="spellEnd"/>
    </w:p>
    <w:p w14:paraId="151E17C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 xml:space="preserve">יעקב </w:t>
      </w:r>
      <w:proofErr w:type="spellStart"/>
      <w:r w:rsidRPr="002B3472">
        <w:rPr>
          <w:rFonts w:cs="David" w:hint="cs"/>
          <w:rtl/>
        </w:rPr>
        <w:t>מרגי</w:t>
      </w:r>
      <w:proofErr w:type="spellEnd"/>
    </w:p>
    <w:p w14:paraId="3E8236E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 xml:space="preserve">יורם </w:t>
      </w:r>
      <w:proofErr w:type="spellStart"/>
      <w:r w:rsidRPr="002B3472">
        <w:rPr>
          <w:rFonts w:cs="David" w:hint="cs"/>
          <w:rtl/>
        </w:rPr>
        <w:t>מרציאנו</w:t>
      </w:r>
      <w:proofErr w:type="spellEnd"/>
    </w:p>
    <w:p w14:paraId="24813C6C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גדעון סער</w:t>
      </w:r>
    </w:p>
    <w:p w14:paraId="0CF7C26B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מאיר פרוש</w:t>
      </w:r>
    </w:p>
    <w:p w14:paraId="17EA4BC7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1269E105" w14:textId="77777777" w:rsidR="002B3472" w:rsidRPr="002B3472" w:rsidRDefault="002B3472" w:rsidP="002B3472">
      <w:pPr>
        <w:bidi/>
        <w:jc w:val="both"/>
        <w:rPr>
          <w:rFonts w:cs="David"/>
          <w:rtl/>
        </w:rPr>
      </w:pPr>
    </w:p>
    <w:p w14:paraId="02EA3A7D" w14:textId="77777777" w:rsidR="002B3472" w:rsidRPr="002B3472" w:rsidRDefault="002B3472" w:rsidP="002B3472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  <w:r w:rsidRPr="002B3472">
        <w:rPr>
          <w:rFonts w:cs="David"/>
          <w:b/>
          <w:bCs/>
          <w:u w:val="single"/>
          <w:rtl/>
        </w:rPr>
        <w:t>מוזמנים</w:t>
      </w:r>
      <w:r w:rsidRPr="002B3472">
        <w:rPr>
          <w:rFonts w:cs="David"/>
          <w:rtl/>
        </w:rPr>
        <w:t>:</w:t>
      </w:r>
    </w:p>
    <w:p w14:paraId="6ED26D54" w14:textId="77777777" w:rsidR="002B3472" w:rsidRPr="002B3472" w:rsidRDefault="002B3472" w:rsidP="002B3472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חה"כ חיים אורון</w:t>
      </w:r>
    </w:p>
    <w:p w14:paraId="19B917E5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 xml:space="preserve">שירלי </w:t>
      </w:r>
      <w:proofErr w:type="spellStart"/>
      <w:r w:rsidRPr="002B3472">
        <w:rPr>
          <w:rFonts w:cs="David" w:hint="cs"/>
          <w:rtl/>
        </w:rPr>
        <w:t>אברמי</w:t>
      </w:r>
      <w:proofErr w:type="spellEnd"/>
      <w:r w:rsidRPr="002B3472">
        <w:rPr>
          <w:rFonts w:cs="David" w:hint="cs"/>
          <w:rtl/>
        </w:rPr>
        <w:tab/>
        <w:t>- מנהלת מחלקת המחקר והמידע של הכנסת</w:t>
      </w:r>
    </w:p>
    <w:p w14:paraId="6CD677A4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smartTag w:uri="urn:schemas-microsoft-com:office:smarttags" w:element="PersonName">
        <w:r w:rsidRPr="002B3472">
          <w:rPr>
            <w:rFonts w:cs="David" w:hint="cs"/>
            <w:rtl/>
          </w:rPr>
          <w:t xml:space="preserve">סמדר </w:t>
        </w:r>
        <w:proofErr w:type="spellStart"/>
        <w:r w:rsidRPr="002B3472">
          <w:rPr>
            <w:rFonts w:cs="David" w:hint="cs"/>
            <w:rtl/>
          </w:rPr>
          <w:t>אלחנני</w:t>
        </w:r>
      </w:smartTag>
      <w:proofErr w:type="spellEnd"/>
      <w:r w:rsidRPr="002B3472">
        <w:rPr>
          <w:rFonts w:cs="David" w:hint="cs"/>
          <w:rtl/>
        </w:rPr>
        <w:tab/>
        <w:t>- היועצת הכלכלית של ועדת הכספים</w:t>
      </w:r>
    </w:p>
    <w:p w14:paraId="7AB8CB68" w14:textId="77777777" w:rsidR="002B3472" w:rsidRPr="002B3472" w:rsidRDefault="002B3472" w:rsidP="002B3472">
      <w:pPr>
        <w:bidi/>
        <w:jc w:val="both"/>
        <w:rPr>
          <w:rFonts w:cs="David"/>
          <w:rtl/>
        </w:rPr>
      </w:pPr>
    </w:p>
    <w:p w14:paraId="1E60464D" w14:textId="77777777" w:rsidR="002B3472" w:rsidRPr="002B3472" w:rsidRDefault="002B3472" w:rsidP="002B3472">
      <w:pPr>
        <w:bidi/>
        <w:jc w:val="both"/>
        <w:rPr>
          <w:rFonts w:cs="David"/>
          <w:rtl/>
        </w:rPr>
      </w:pPr>
    </w:p>
    <w:p w14:paraId="6E75B2A4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34532009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7400C6D1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2B3472">
        <w:rPr>
          <w:rFonts w:cs="David" w:hint="cs"/>
          <w:b/>
          <w:bCs/>
          <w:u w:val="single"/>
          <w:rtl/>
        </w:rPr>
        <w:t>סגנית מזכיר הכנסת:</w:t>
      </w:r>
      <w:r w:rsidRPr="002B3472">
        <w:rPr>
          <w:rFonts w:cs="David" w:hint="cs"/>
          <w:rtl/>
        </w:rPr>
        <w:tab/>
      </w:r>
      <w:r w:rsidRPr="002B3472">
        <w:rPr>
          <w:rFonts w:cs="David" w:hint="cs"/>
          <w:rtl/>
        </w:rPr>
        <w:tab/>
        <w:t xml:space="preserve">ירדנה </w:t>
      </w:r>
      <w:proofErr w:type="spellStart"/>
      <w:r w:rsidRPr="002B3472">
        <w:rPr>
          <w:rFonts w:cs="David" w:hint="cs"/>
          <w:rtl/>
        </w:rPr>
        <w:t>מלר</w:t>
      </w:r>
      <w:proofErr w:type="spellEnd"/>
      <w:r w:rsidRPr="002B3472">
        <w:rPr>
          <w:rFonts w:cs="David" w:hint="cs"/>
          <w:rtl/>
        </w:rPr>
        <w:t>-הורוביץ</w:t>
      </w:r>
    </w:p>
    <w:p w14:paraId="5CD8400D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6F1E23F0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2B3472">
        <w:rPr>
          <w:rFonts w:cs="David" w:hint="cs"/>
          <w:b/>
          <w:bCs/>
          <w:u w:val="single"/>
          <w:rtl/>
        </w:rPr>
        <w:t>סגן מזכיר הכנסת:</w:t>
      </w:r>
      <w:r w:rsidRPr="002B3472">
        <w:rPr>
          <w:rFonts w:cs="David" w:hint="cs"/>
          <w:rtl/>
        </w:rPr>
        <w:tab/>
      </w:r>
      <w:r w:rsidRPr="002B3472">
        <w:rPr>
          <w:rFonts w:cs="David" w:hint="cs"/>
          <w:rtl/>
        </w:rPr>
        <w:tab/>
      </w:r>
      <w:proofErr w:type="spellStart"/>
      <w:r w:rsidRPr="002B3472">
        <w:rPr>
          <w:rFonts w:cs="David" w:hint="cs"/>
          <w:rtl/>
        </w:rPr>
        <w:t>נאזם</w:t>
      </w:r>
      <w:proofErr w:type="spellEnd"/>
      <w:r w:rsidRPr="002B3472">
        <w:rPr>
          <w:rFonts w:cs="David" w:hint="cs"/>
          <w:rtl/>
        </w:rPr>
        <w:t xml:space="preserve"> בדר</w:t>
      </w:r>
    </w:p>
    <w:p w14:paraId="725599A2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58F3C7F9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2B3472">
        <w:rPr>
          <w:rFonts w:cs="David"/>
          <w:b/>
          <w:bCs/>
          <w:u w:val="single"/>
          <w:rtl/>
        </w:rPr>
        <w:t>יוע</w:t>
      </w:r>
      <w:r w:rsidRPr="002B3472">
        <w:rPr>
          <w:rFonts w:cs="David" w:hint="cs"/>
          <w:b/>
          <w:bCs/>
          <w:u w:val="single"/>
          <w:rtl/>
        </w:rPr>
        <w:t>צת</w:t>
      </w:r>
      <w:r w:rsidRPr="002B3472">
        <w:rPr>
          <w:rFonts w:cs="David"/>
          <w:b/>
          <w:bCs/>
          <w:u w:val="single"/>
          <w:rtl/>
        </w:rPr>
        <w:t xml:space="preserve"> משפטי</w:t>
      </w:r>
      <w:r w:rsidRPr="002B3472">
        <w:rPr>
          <w:rFonts w:cs="David" w:hint="cs"/>
          <w:b/>
          <w:bCs/>
          <w:u w:val="single"/>
          <w:rtl/>
        </w:rPr>
        <w:t>ת</w:t>
      </w:r>
      <w:r w:rsidRPr="002B3472">
        <w:rPr>
          <w:rFonts w:cs="David"/>
          <w:rtl/>
        </w:rPr>
        <w:t>:</w:t>
      </w:r>
      <w:r w:rsidRPr="002B3472">
        <w:rPr>
          <w:rFonts w:cs="David" w:hint="cs"/>
          <w:rtl/>
        </w:rPr>
        <w:tab/>
      </w:r>
      <w:r w:rsidRPr="002B3472">
        <w:rPr>
          <w:rFonts w:cs="David" w:hint="cs"/>
          <w:rtl/>
        </w:rPr>
        <w:tab/>
        <w:t xml:space="preserve">ארבל </w:t>
      </w:r>
      <w:proofErr w:type="spellStart"/>
      <w:r w:rsidRPr="002B3472">
        <w:rPr>
          <w:rFonts w:cs="David" w:hint="cs"/>
          <w:rtl/>
        </w:rPr>
        <w:t>אסטרחן</w:t>
      </w:r>
      <w:proofErr w:type="spellEnd"/>
    </w:p>
    <w:p w14:paraId="1B4B797F" w14:textId="77777777" w:rsidR="002B3472" w:rsidRPr="002B3472" w:rsidRDefault="002B3472" w:rsidP="002B3472">
      <w:pPr>
        <w:bidi/>
        <w:jc w:val="both"/>
        <w:rPr>
          <w:rFonts w:cs="David"/>
          <w:rtl/>
        </w:rPr>
      </w:pPr>
    </w:p>
    <w:p w14:paraId="3980AF0A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b/>
          <w:bCs/>
          <w:rtl/>
        </w:rPr>
      </w:pPr>
      <w:r w:rsidRPr="002B3472">
        <w:rPr>
          <w:rFonts w:cs="David"/>
          <w:b/>
          <w:bCs/>
          <w:u w:val="single"/>
          <w:rtl/>
        </w:rPr>
        <w:t>מנהלת הוועדה</w:t>
      </w:r>
      <w:r w:rsidRPr="002B3472">
        <w:rPr>
          <w:rFonts w:cs="David"/>
          <w:rtl/>
        </w:rPr>
        <w:t>:</w:t>
      </w:r>
      <w:r w:rsidRPr="002B3472">
        <w:rPr>
          <w:rFonts w:cs="David" w:hint="cs"/>
          <w:rtl/>
        </w:rPr>
        <w:tab/>
      </w:r>
      <w:r w:rsidRPr="002B3472">
        <w:rPr>
          <w:rFonts w:cs="David" w:hint="cs"/>
          <w:rtl/>
        </w:rPr>
        <w:tab/>
        <w:t>אתי בן-יוסף</w:t>
      </w:r>
    </w:p>
    <w:p w14:paraId="18C7EB6D" w14:textId="77777777" w:rsidR="002B3472" w:rsidRPr="002B3472" w:rsidRDefault="002B3472" w:rsidP="002B3472">
      <w:pPr>
        <w:bidi/>
        <w:jc w:val="both"/>
        <w:rPr>
          <w:rFonts w:cs="David"/>
          <w:rtl/>
        </w:rPr>
      </w:pPr>
    </w:p>
    <w:p w14:paraId="489F7170" w14:textId="77777777" w:rsidR="002B3472" w:rsidRPr="002B3472" w:rsidRDefault="002B3472" w:rsidP="002B3472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2B3472">
        <w:rPr>
          <w:rFonts w:cs="David" w:hint="cs"/>
          <w:b/>
          <w:bCs/>
          <w:u w:val="single"/>
          <w:rtl/>
        </w:rPr>
        <w:t xml:space="preserve">קצרנית </w:t>
      </w:r>
      <w:proofErr w:type="spellStart"/>
      <w:r w:rsidRPr="002B3472">
        <w:rPr>
          <w:rFonts w:cs="David" w:hint="cs"/>
          <w:b/>
          <w:bCs/>
          <w:u w:val="single"/>
          <w:rtl/>
        </w:rPr>
        <w:t>פרלמנטרית</w:t>
      </w:r>
      <w:proofErr w:type="spellEnd"/>
      <w:r w:rsidRPr="002B3472">
        <w:rPr>
          <w:rFonts w:cs="David"/>
          <w:rtl/>
        </w:rPr>
        <w:t>:</w:t>
      </w:r>
      <w:r w:rsidRPr="002B3472">
        <w:rPr>
          <w:rFonts w:cs="David" w:hint="cs"/>
          <w:rtl/>
        </w:rPr>
        <w:tab/>
      </w:r>
      <w:r w:rsidRPr="002B3472">
        <w:rPr>
          <w:rFonts w:cs="David" w:hint="cs"/>
          <w:rtl/>
        </w:rPr>
        <w:tab/>
        <w:t>טלי רם</w:t>
      </w:r>
    </w:p>
    <w:p w14:paraId="27CFC269" w14:textId="77777777" w:rsidR="002B3472" w:rsidRPr="002B3472" w:rsidRDefault="002B3472" w:rsidP="002B3472">
      <w:pPr>
        <w:bidi/>
        <w:jc w:val="both"/>
        <w:rPr>
          <w:rFonts w:cs="David" w:hint="cs"/>
          <w:b/>
          <w:bCs/>
          <w:rtl/>
        </w:rPr>
      </w:pPr>
    </w:p>
    <w:p w14:paraId="6861FF1F" w14:textId="77777777" w:rsidR="002B3472" w:rsidRPr="002B3472" w:rsidRDefault="002B3472" w:rsidP="002B3472">
      <w:pPr>
        <w:pStyle w:val="Heading5"/>
        <w:rPr>
          <w:rFonts w:hint="cs"/>
          <w:sz w:val="24"/>
          <w:rtl/>
        </w:rPr>
      </w:pPr>
    </w:p>
    <w:p w14:paraId="12854552" w14:textId="77777777" w:rsidR="002B3472" w:rsidRPr="002B3472" w:rsidRDefault="002B3472" w:rsidP="002B3472">
      <w:pPr>
        <w:pStyle w:val="Heading5"/>
        <w:rPr>
          <w:sz w:val="24"/>
          <w:rtl/>
        </w:rPr>
      </w:pPr>
      <w:r w:rsidRPr="002B3472">
        <w:rPr>
          <w:sz w:val="24"/>
          <w:rtl/>
        </w:rPr>
        <w:t xml:space="preserve"> </w:t>
      </w:r>
    </w:p>
    <w:p w14:paraId="1DC11456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1335EDE7" w14:textId="77777777" w:rsidR="002B3472" w:rsidRPr="002B3472" w:rsidRDefault="002B3472" w:rsidP="002B3472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  <w:rtl/>
        </w:rPr>
      </w:pPr>
      <w:r w:rsidRPr="002B3472">
        <w:rPr>
          <w:rFonts w:cs="David"/>
          <w:rtl/>
        </w:rPr>
        <w:br w:type="page"/>
      </w:r>
      <w:r w:rsidRPr="002B3472">
        <w:rPr>
          <w:rFonts w:cs="David" w:hint="cs"/>
          <w:b/>
          <w:bCs/>
          <w:u w:val="single"/>
          <w:rtl/>
        </w:rPr>
        <w:lastRenderedPageBreak/>
        <w:t>קביעת מסגרת הדיון להצעות להביע אי-אמון בממשלה</w:t>
      </w:r>
    </w:p>
    <w:p w14:paraId="16F47569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3B49035A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 w:hint="cs"/>
          <w:u w:val="single"/>
          <w:rtl/>
        </w:rPr>
        <w:t>היו"ר דוד טל:</w:t>
      </w:r>
    </w:p>
    <w:p w14:paraId="7B127519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0E23456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בוקר טוב. אני מתכבד לפתוח את ישיבת ועדת הכנסת. על סדר-יומנו קביעת מסגרת דיון להצעות להביע אי-אמון בממשלה. </w:t>
      </w:r>
    </w:p>
    <w:p w14:paraId="7A29797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2425EBA1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ההצעות הן כדלקמן. הצעה ראשונה, של איחוד לאומי-מפד"ל-יהדות התורה, בנושא: התוכנית המדינית המתגבשת של ראש הממשלה שמשמעותה הקמת מדינה פלסטינית וחלוקת ירושלים. המועמד להרכיב את הממשלה הינו חבר הכנסת בנימין אלון. </w:t>
      </w:r>
    </w:p>
    <w:p w14:paraId="5DCD3CDA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25A46E55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הצעה שנייה, של הליכוד, בנושא: מדיניות הוויתורים החד-צדדים של ממשלת ישראל. המועמד להרכיב את הממשלה הינו חבר הכנסת בנימין </w:t>
      </w:r>
      <w:proofErr w:type="spellStart"/>
      <w:r w:rsidRPr="002B3472">
        <w:rPr>
          <w:rFonts w:cs="David" w:hint="cs"/>
          <w:rtl/>
        </w:rPr>
        <w:t>נתניהו</w:t>
      </w:r>
      <w:proofErr w:type="spellEnd"/>
      <w:r w:rsidRPr="002B3472">
        <w:rPr>
          <w:rFonts w:cs="David" w:hint="cs"/>
          <w:rtl/>
        </w:rPr>
        <w:t xml:space="preserve">. </w:t>
      </w:r>
    </w:p>
    <w:p w14:paraId="30298560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43EE8D31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הצעה שלישית, של </w:t>
      </w:r>
      <w:proofErr w:type="spellStart"/>
      <w:r w:rsidRPr="002B3472">
        <w:rPr>
          <w:rFonts w:cs="David" w:hint="cs"/>
          <w:rtl/>
        </w:rPr>
        <w:t>חד"ש</w:t>
      </w:r>
      <w:proofErr w:type="spellEnd"/>
      <w:r w:rsidRPr="002B3472">
        <w:rPr>
          <w:rFonts w:cs="David" w:hint="cs"/>
          <w:rtl/>
        </w:rPr>
        <w:t>-רע"מ-</w:t>
      </w:r>
      <w:proofErr w:type="spellStart"/>
      <w:r w:rsidRPr="002B3472">
        <w:rPr>
          <w:rFonts w:cs="David" w:hint="cs"/>
          <w:rtl/>
        </w:rPr>
        <w:t>תע"ל</w:t>
      </w:r>
      <w:proofErr w:type="spellEnd"/>
      <w:r w:rsidRPr="002B3472">
        <w:rPr>
          <w:rFonts w:cs="David" w:hint="cs"/>
          <w:rtl/>
        </w:rPr>
        <w:t xml:space="preserve">-בל"ד, בנושא: מצבן הקשה של הרשויות המקומיות הערביות. המועמד להרכיב את הממשלה הינו חבר הכנסת </w:t>
      </w:r>
      <w:proofErr w:type="spellStart"/>
      <w:r w:rsidRPr="002B3472">
        <w:rPr>
          <w:rFonts w:cs="David" w:hint="cs"/>
          <w:rtl/>
        </w:rPr>
        <w:t>מוחמד</w:t>
      </w:r>
      <w:proofErr w:type="spellEnd"/>
      <w:r w:rsidRPr="002B3472">
        <w:rPr>
          <w:rFonts w:cs="David" w:hint="cs"/>
          <w:rtl/>
        </w:rPr>
        <w:t xml:space="preserve"> ברכה.</w:t>
      </w:r>
    </w:p>
    <w:p w14:paraId="31AB580F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155E0753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ההצעה היא שאנחנו נתמיד במסורת שלנו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עשר דקות למציעים ושלוש דקות לכל סיעה. מי בעד? מי נגד? מי נמנע?</w:t>
      </w:r>
    </w:p>
    <w:p w14:paraId="534BC6C1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1D14BE85" w14:textId="77777777" w:rsidR="002B3472" w:rsidRPr="002B3472" w:rsidRDefault="002B3472" w:rsidP="002B3472">
      <w:pPr>
        <w:bidi/>
        <w:jc w:val="both"/>
        <w:rPr>
          <w:rFonts w:cs="David" w:hint="cs"/>
          <w:b/>
          <w:bCs/>
          <w:rtl/>
        </w:rPr>
      </w:pPr>
      <w:r w:rsidRPr="002B3472">
        <w:rPr>
          <w:rFonts w:cs="David" w:hint="cs"/>
          <w:b/>
          <w:bCs/>
          <w:rtl/>
        </w:rPr>
        <w:t>ה צ ב ע ה</w:t>
      </w:r>
    </w:p>
    <w:p w14:paraId="3FDDB714" w14:textId="77777777" w:rsidR="002B3472" w:rsidRPr="002B3472" w:rsidRDefault="002B3472" w:rsidP="002B3472">
      <w:pPr>
        <w:bidi/>
        <w:jc w:val="both"/>
        <w:rPr>
          <w:rFonts w:cs="David" w:hint="cs"/>
          <w:b/>
          <w:bCs/>
          <w:rtl/>
        </w:rPr>
      </w:pPr>
    </w:p>
    <w:p w14:paraId="37C54E09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 xml:space="preserve">בעד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פה אחד</w:t>
      </w:r>
    </w:p>
    <w:p w14:paraId="274F8BF5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>ההצעה למסגרת דיון של עשר דקות למציעים ושלוש דקות לכל סיעה, בהצעות להביע אי-אמון בממשלה, נתקבלה.</w:t>
      </w:r>
    </w:p>
    <w:p w14:paraId="31B903EE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היו"ר דוד טל:</w:t>
      </w:r>
    </w:p>
    <w:p w14:paraId="21D897B5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</w:p>
    <w:p w14:paraId="0D40B0DB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b/>
          <w:bCs/>
          <w:rtl/>
        </w:rPr>
        <w:tab/>
      </w:r>
      <w:r w:rsidRPr="002B3472">
        <w:rPr>
          <w:rFonts w:cs="David" w:hint="cs"/>
          <w:rtl/>
        </w:rPr>
        <w:t>ההצעה התקבלה. תודה רבה.</w:t>
      </w:r>
    </w:p>
    <w:p w14:paraId="05CD7A95" w14:textId="77777777" w:rsidR="002B3472" w:rsidRPr="002B3472" w:rsidRDefault="002B3472" w:rsidP="002B3472">
      <w:pPr>
        <w:bidi/>
        <w:jc w:val="both"/>
        <w:rPr>
          <w:rFonts w:cs="David"/>
          <w:rtl/>
        </w:rPr>
      </w:pPr>
      <w:r w:rsidRPr="002B3472">
        <w:rPr>
          <w:rFonts w:cs="David"/>
          <w:rtl/>
        </w:rPr>
        <w:br/>
      </w:r>
    </w:p>
    <w:p w14:paraId="36E4625F" w14:textId="77777777" w:rsidR="002B3472" w:rsidRPr="002B3472" w:rsidRDefault="002B3472" w:rsidP="002B3472">
      <w:pPr>
        <w:bidi/>
        <w:jc w:val="both"/>
        <w:rPr>
          <w:rFonts w:cs="David"/>
          <w:rtl/>
        </w:rPr>
      </w:pPr>
      <w:r w:rsidRPr="002B3472">
        <w:rPr>
          <w:rFonts w:cs="David"/>
          <w:rtl/>
        </w:rPr>
        <w:br w:type="page"/>
      </w:r>
    </w:p>
    <w:p w14:paraId="729EB1D9" w14:textId="77777777" w:rsidR="002B3472" w:rsidRPr="002B3472" w:rsidRDefault="002B3472" w:rsidP="002B3472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  <w:rtl/>
        </w:rPr>
      </w:pPr>
      <w:r w:rsidRPr="002B3472">
        <w:rPr>
          <w:rFonts w:cs="David" w:hint="cs"/>
          <w:b/>
          <w:bCs/>
          <w:u w:val="single"/>
          <w:rtl/>
        </w:rPr>
        <w:t xml:space="preserve">הצעת חוק ההסדרים במשק המדינה (תיקוני חקיקה להשגת יעדי התקציב והמדיניות הכלכלית לשנת הכספים 2008), </w:t>
      </w:r>
      <w:proofErr w:type="spellStart"/>
      <w:r w:rsidRPr="002B3472">
        <w:rPr>
          <w:rFonts w:cs="David" w:hint="cs"/>
          <w:b/>
          <w:bCs/>
          <w:u w:val="single"/>
          <w:rtl/>
        </w:rPr>
        <w:t>התשס"ח</w:t>
      </w:r>
      <w:proofErr w:type="spellEnd"/>
      <w:r w:rsidRPr="002B3472">
        <w:rPr>
          <w:rFonts w:cs="David" w:hint="cs"/>
          <w:b/>
          <w:bCs/>
          <w:u w:val="single"/>
          <w:rtl/>
        </w:rPr>
        <w:t xml:space="preserve">-2007 </w:t>
      </w:r>
      <w:r w:rsidRPr="002B3472">
        <w:rPr>
          <w:rFonts w:cs="David"/>
          <w:b/>
          <w:bCs/>
          <w:u w:val="single"/>
          <w:rtl/>
        </w:rPr>
        <w:t>–</w:t>
      </w:r>
      <w:r w:rsidRPr="002B3472">
        <w:rPr>
          <w:rFonts w:cs="David" w:hint="cs"/>
          <w:b/>
          <w:bCs/>
          <w:u w:val="single"/>
          <w:rtl/>
        </w:rPr>
        <w:t xml:space="preserve"> חלוקת ההצעה וקביעת ועדות לדיון לפי סעיפים 117 ו-121 לתקנון הכנסת</w:t>
      </w:r>
    </w:p>
    <w:p w14:paraId="4D19BBC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6F45BB80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 w:hint="cs"/>
          <w:u w:val="single"/>
          <w:rtl/>
        </w:rPr>
        <w:t>היו"ר דוד טל:</w:t>
      </w:r>
    </w:p>
    <w:p w14:paraId="61370127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</w:p>
    <w:p w14:paraId="1634257D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</w:r>
      <w:proofErr w:type="spellStart"/>
      <w:r w:rsidRPr="002B3472">
        <w:rPr>
          <w:rFonts w:cs="David" w:hint="cs"/>
          <w:rtl/>
        </w:rPr>
        <w:t>מכובדיי</w:t>
      </w:r>
      <w:proofErr w:type="spellEnd"/>
      <w:r w:rsidRPr="002B3472">
        <w:rPr>
          <w:rFonts w:cs="David" w:hint="cs"/>
          <w:rtl/>
        </w:rPr>
        <w:t xml:space="preserve">, הנושא הבא שצריך היה להיות על סדר-יומנו הוא הצעת חוק ההסדרים. </w:t>
      </w:r>
    </w:p>
    <w:p w14:paraId="698EEA99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גדעון סער:</w:t>
      </w:r>
    </w:p>
    <w:p w14:paraId="2ACAE6A5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</w:p>
    <w:p w14:paraId="44FF137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 מה זאת אומרת צריך להיות? הוא על סדר-היום. אני רואה את סדר-היום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סדר-היום מולי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זה סעיף ב' בסדר-היום. </w:t>
      </w:r>
    </w:p>
    <w:p w14:paraId="089AC008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היו"ר דוד טל:</w:t>
      </w:r>
    </w:p>
    <w:p w14:paraId="33C5B9CA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43754DC7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אדוני, אני קורא. </w:t>
      </w:r>
    </w:p>
    <w:p w14:paraId="0635AB81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גדעון סער:</w:t>
      </w:r>
    </w:p>
    <w:p w14:paraId="54013008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</w:p>
    <w:p w14:paraId="4C9C7746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 אתה אומר: היה צריך להיות, כאילו זה לא.</w:t>
      </w:r>
    </w:p>
    <w:p w14:paraId="2998A680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היו"ר דוד טל:</w:t>
      </w:r>
    </w:p>
    <w:p w14:paraId="60384FD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6B5B0487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היה צריך להיות, המשמעות שזה כנראה מבוטל. </w:t>
      </w:r>
    </w:p>
    <w:p w14:paraId="1DC995B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5980A1CF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היות שקיבלתי בקשה מיושב-ראש הקואליציה לדחות את הדיון בנושא הזה - - </w:t>
      </w:r>
    </w:p>
    <w:p w14:paraId="36CC5B5D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קריאה:</w:t>
      </w:r>
    </w:p>
    <w:p w14:paraId="58D9DE7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393879B6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>מי זה יושב-ראש הקואליציה?</w:t>
      </w:r>
    </w:p>
    <w:p w14:paraId="46A205F8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היו"ר דוד טל:</w:t>
      </w:r>
    </w:p>
    <w:p w14:paraId="50CBE68A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3958281B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- - אני בצער נאלץ לדחות את הדיון, מפני שאני סבור שנכון וראוי ורצוי שוועדת הכנסת וכנסת ישראל יתחילו כבר בעבודתן. </w:t>
      </w:r>
    </w:p>
    <w:p w14:paraId="060763D6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648DBBEB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אני רוצה להזכיר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חוק ההסדרים כבר עבר בקריאה ראשונה לפני למעלה מחודש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חודש ושבוע, כמדומני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והיה נכון שהוועדות השונות יקבלו את סעיפי החוק השונים כדי שידונו בהם. </w:t>
      </w:r>
    </w:p>
    <w:p w14:paraId="2C6F0289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39C1054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כרגע, אני נעתר לבקשתו של יושב-ראש הקואליציה והשרה המתאמת, ואני לא אדון בנושא הזה. </w:t>
      </w:r>
    </w:p>
    <w:p w14:paraId="3CF467E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 xml:space="preserve">יעקב </w:t>
      </w:r>
      <w:proofErr w:type="spellStart"/>
      <w:r w:rsidRPr="002B3472">
        <w:rPr>
          <w:rFonts w:cs="David" w:hint="cs"/>
          <w:u w:val="single"/>
          <w:rtl/>
        </w:rPr>
        <w:t>מרגי</w:t>
      </w:r>
      <w:proofErr w:type="spellEnd"/>
      <w:r w:rsidRPr="002B3472">
        <w:rPr>
          <w:rFonts w:cs="David" w:hint="cs"/>
          <w:u w:val="single"/>
          <w:rtl/>
        </w:rPr>
        <w:t>:</w:t>
      </w:r>
    </w:p>
    <w:p w14:paraId="074222F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0F43493A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 האם יופקו לקחים בהתנהלות סביב חוק ההסדרים ותיאום עם סיעות הקואליציה?</w:t>
      </w:r>
    </w:p>
    <w:p w14:paraId="235CE919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היו"ר דוד טל:</w:t>
      </w:r>
    </w:p>
    <w:p w14:paraId="3E67324F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1801CC74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את התשובה הזאת אתה צריך לקבל מגורם אחר, לא ממני. </w:t>
      </w:r>
    </w:p>
    <w:p w14:paraId="180D4A1F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 xml:space="preserve">יורם </w:t>
      </w:r>
      <w:proofErr w:type="spellStart"/>
      <w:r w:rsidRPr="002B3472">
        <w:rPr>
          <w:rFonts w:cs="David" w:hint="cs"/>
          <w:u w:val="single"/>
          <w:rtl/>
        </w:rPr>
        <w:t>מרציאנו</w:t>
      </w:r>
      <w:proofErr w:type="spellEnd"/>
      <w:r w:rsidRPr="002B3472">
        <w:rPr>
          <w:rFonts w:cs="David" w:hint="cs"/>
          <w:u w:val="single"/>
          <w:rtl/>
        </w:rPr>
        <w:t>:</w:t>
      </w:r>
    </w:p>
    <w:p w14:paraId="50E141C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6CA56A2C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 האם יש סיכוי שחוק ההסדרים הולך ונעלם השנה, שהוא לא יבוא לפה?</w:t>
      </w:r>
    </w:p>
    <w:p w14:paraId="20E715FE" w14:textId="77777777" w:rsidR="002B3472" w:rsidRPr="002B3472" w:rsidRDefault="002B3472" w:rsidP="002B3472">
      <w:pPr>
        <w:bidi/>
        <w:jc w:val="both"/>
        <w:rPr>
          <w:rFonts w:cs="David"/>
          <w:rtl/>
        </w:rPr>
      </w:pPr>
      <w:r w:rsidRPr="002B3472">
        <w:rPr>
          <w:rFonts w:cs="David"/>
          <w:rtl/>
        </w:rPr>
        <w:br/>
      </w:r>
    </w:p>
    <w:p w14:paraId="5C437C6D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 w:type="page"/>
      </w:r>
      <w:r w:rsidRPr="002B3472">
        <w:rPr>
          <w:rFonts w:cs="David" w:hint="cs"/>
          <w:u w:val="single"/>
          <w:rtl/>
        </w:rPr>
        <w:t>היו"ר דוד טל:</w:t>
      </w:r>
    </w:p>
    <w:p w14:paraId="2409428F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124B1D14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הייתי רוצה, ואני מתפלל. </w:t>
      </w:r>
    </w:p>
    <w:p w14:paraId="66A7336C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 xml:space="preserve">יולי יואל </w:t>
      </w:r>
      <w:proofErr w:type="spellStart"/>
      <w:r w:rsidRPr="002B3472">
        <w:rPr>
          <w:rFonts w:cs="David" w:hint="cs"/>
          <w:u w:val="single"/>
          <w:rtl/>
        </w:rPr>
        <w:t>אדלשטיין</w:t>
      </w:r>
      <w:proofErr w:type="spellEnd"/>
      <w:r w:rsidRPr="002B3472">
        <w:rPr>
          <w:rFonts w:cs="David" w:hint="cs"/>
          <w:u w:val="single"/>
          <w:rtl/>
        </w:rPr>
        <w:t>:</w:t>
      </w:r>
    </w:p>
    <w:p w14:paraId="376CA80D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5E77D130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>יושב-ראש הקואליציה תחם את הבקשה שלו בזמן, או שזה עד לבקשה הבאה?</w:t>
      </w:r>
    </w:p>
    <w:p w14:paraId="35A10FCE" w14:textId="77777777" w:rsidR="002B3472" w:rsidRPr="002B3472" w:rsidRDefault="002B3472" w:rsidP="002B3472">
      <w:pPr>
        <w:bidi/>
        <w:jc w:val="both"/>
        <w:rPr>
          <w:rFonts w:cs="David" w:hint="cs"/>
          <w:u w:val="single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u w:val="single"/>
          <w:rtl/>
        </w:rPr>
        <w:t>היו"ר דוד טל:</w:t>
      </w:r>
    </w:p>
    <w:p w14:paraId="7EE824DA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2ADAC94A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האמת היא שהתבקשתי לדחות את זה למחר. אני לא רוצה לקבוע חד-משמעית שזה יהיה מחר, היות שאנחנו מכירים כיצד הדברים מתנהלים בכנסת. </w:t>
      </w:r>
    </w:p>
    <w:p w14:paraId="2668ECBB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224E9B66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אני כרגע קובע שהדיון הזה נדחה. אם זה יהיה מחר </w:t>
      </w:r>
      <w:r w:rsidRPr="002B3472">
        <w:rPr>
          <w:rFonts w:cs="David"/>
          <w:rtl/>
        </w:rPr>
        <w:t>–</w:t>
      </w:r>
      <w:r w:rsidRPr="002B3472">
        <w:rPr>
          <w:rFonts w:cs="David" w:hint="cs"/>
          <w:rtl/>
        </w:rPr>
        <w:t xml:space="preserve"> כולכם תדעו שזה מחר. </w:t>
      </w:r>
    </w:p>
    <w:p w14:paraId="3CAC6D40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3DE7F7E2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 xml:space="preserve">האם יש עוד שאלות, השגות, הבהרות? </w:t>
      </w:r>
    </w:p>
    <w:p w14:paraId="071D6575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</w:p>
    <w:p w14:paraId="0DC9F081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 w:hint="cs"/>
          <w:rtl/>
        </w:rPr>
        <w:tab/>
        <w:t>תודה רבה, הישיבה נעולה.</w:t>
      </w:r>
    </w:p>
    <w:p w14:paraId="171C44C8" w14:textId="77777777" w:rsidR="002B3472" w:rsidRPr="002B3472" w:rsidRDefault="002B3472" w:rsidP="002B3472">
      <w:pPr>
        <w:bidi/>
        <w:jc w:val="both"/>
        <w:rPr>
          <w:rFonts w:cs="David" w:hint="cs"/>
          <w:rtl/>
        </w:rPr>
      </w:pPr>
      <w:r w:rsidRPr="002B3472">
        <w:rPr>
          <w:rFonts w:cs="David"/>
          <w:rtl/>
        </w:rPr>
        <w:br/>
      </w:r>
      <w:r w:rsidRPr="002B3472">
        <w:rPr>
          <w:rFonts w:cs="David" w:hint="cs"/>
          <w:rtl/>
        </w:rPr>
        <w:br/>
      </w:r>
      <w:r w:rsidRPr="002B3472">
        <w:rPr>
          <w:rFonts w:cs="David" w:hint="cs"/>
          <w:rtl/>
        </w:rPr>
        <w:br/>
        <w:t>הישיבה ננעלה בשעה 10:15.</w:t>
      </w:r>
    </w:p>
    <w:p w14:paraId="32875DCF" w14:textId="77777777" w:rsidR="00552A80" w:rsidRPr="002B3472" w:rsidRDefault="00552A80" w:rsidP="002B3472">
      <w:pPr>
        <w:bidi/>
        <w:jc w:val="both"/>
        <w:rPr>
          <w:rFonts w:cs="David"/>
        </w:rPr>
      </w:pPr>
    </w:p>
    <w:sectPr w:rsidR="00552A80" w:rsidRPr="002B3472" w:rsidSect="002B3472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B241" w14:textId="77777777" w:rsidR="00000000" w:rsidRDefault="003F54A8">
      <w:r>
        <w:separator/>
      </w:r>
    </w:p>
  </w:endnote>
  <w:endnote w:type="continuationSeparator" w:id="0">
    <w:p w14:paraId="351BEDC8" w14:textId="77777777" w:rsidR="00000000" w:rsidRDefault="003F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AE09" w14:textId="77777777" w:rsidR="00000000" w:rsidRDefault="003F54A8">
      <w:r>
        <w:separator/>
      </w:r>
    </w:p>
  </w:footnote>
  <w:footnote w:type="continuationSeparator" w:id="0">
    <w:p w14:paraId="03B4F5FC" w14:textId="77777777" w:rsidR="00000000" w:rsidRDefault="003F5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F571" w14:textId="77777777" w:rsidR="002B3472" w:rsidRDefault="002B3472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476F7BF" w14:textId="77777777" w:rsidR="002B3472" w:rsidRDefault="002B3472">
    <w:pPr>
      <w:pStyle w:val="Header"/>
      <w:ind w:right="360"/>
      <w:jc w:val="both"/>
      <w:rPr>
        <w:rtl/>
      </w:rPr>
    </w:pPr>
  </w:p>
  <w:p w14:paraId="530B326D" w14:textId="77777777" w:rsidR="002B3472" w:rsidRDefault="002B3472"/>
  <w:p w14:paraId="6F9A69D8" w14:textId="77777777" w:rsidR="002B3472" w:rsidRDefault="002B3472"/>
  <w:p w14:paraId="11DB730A" w14:textId="77777777" w:rsidR="002B3472" w:rsidRDefault="002B3472"/>
  <w:p w14:paraId="2AD90BF1" w14:textId="77777777" w:rsidR="002B3472" w:rsidRDefault="002B3472"/>
  <w:p w14:paraId="63ABF710" w14:textId="77777777" w:rsidR="002B3472" w:rsidRDefault="002B3472"/>
  <w:p w14:paraId="57320AD6" w14:textId="77777777" w:rsidR="002B3472" w:rsidRDefault="002B3472"/>
  <w:p w14:paraId="35D68E68" w14:textId="77777777" w:rsidR="002B3472" w:rsidRDefault="002B3472"/>
  <w:p w14:paraId="0321FD62" w14:textId="77777777" w:rsidR="002B3472" w:rsidRDefault="002B3472"/>
  <w:p w14:paraId="4A0244A9" w14:textId="77777777" w:rsidR="002B3472" w:rsidRDefault="002B34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3068" w14:textId="77777777" w:rsidR="002B3472" w:rsidRDefault="002B3472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14:paraId="7513CC36" w14:textId="77777777" w:rsidR="002B3472" w:rsidRDefault="002B3472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138E29EF" w14:textId="77777777" w:rsidR="002B3472" w:rsidRDefault="002B3472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12.11.2007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5FA"/>
    <w:multiLevelType w:val="hybridMultilevel"/>
    <w:tmpl w:val="78DAC982"/>
    <w:lvl w:ilvl="0" w:tplc="47342D0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2A3D84"/>
    <w:multiLevelType w:val="hybridMultilevel"/>
    <w:tmpl w:val="B06C8AC6"/>
    <w:lvl w:ilvl="0" w:tplc="BEECDBA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354632">
    <w:abstractNumId w:val="0"/>
  </w:num>
  <w:num w:numId="2" w16cid:durableId="54467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61888פרוטוקול_ישיבת_ועדה.doc"/>
    <w:docVar w:name="StartMode" w:val="3"/>
  </w:docVars>
  <w:rsids>
    <w:rsidRoot w:val="005D5939"/>
    <w:rsid w:val="002B3472"/>
    <w:rsid w:val="003F54A8"/>
    <w:rsid w:val="00552A80"/>
    <w:rsid w:val="005D5939"/>
    <w:rsid w:val="006A7B84"/>
    <w:rsid w:val="009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79E35EA3"/>
  <w15:chartTrackingRefBased/>
  <w15:docId w15:val="{F8DF8094-211A-4E0C-9794-F2CB8380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2B3472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B3472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2B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p_ilana</dc:creator>
  <cp:keywords/>
  <dc:description/>
  <cp:lastModifiedBy>Ghanem Mohammad</cp:lastModifiedBy>
  <cp:revision>2</cp:revision>
  <cp:lastPrinted>1601-01-01T00:00:00Z</cp:lastPrinted>
  <dcterms:created xsi:type="dcterms:W3CDTF">2022-07-09T13:26:00Z</dcterms:created>
  <dcterms:modified xsi:type="dcterms:W3CDTF">2022-07-09T13:26:00Z</dcterms:modified>
</cp:coreProperties>
</file>