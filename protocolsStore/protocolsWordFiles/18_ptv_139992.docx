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C1A2" w14:textId="77777777" w:rsidR="00A54250" w:rsidRPr="008D3EA3" w:rsidRDefault="00A54250" w:rsidP="00A54250">
      <w:pPr>
        <w:bidi/>
        <w:jc w:val="both"/>
        <w:rPr>
          <w:rFonts w:cs="David" w:hint="cs"/>
          <w:b/>
          <w:bCs/>
          <w:rtl/>
        </w:rPr>
      </w:pPr>
      <w:r w:rsidRPr="008D3EA3">
        <w:rPr>
          <w:rFonts w:cs="David" w:hint="cs"/>
          <w:b/>
          <w:bCs/>
          <w:rtl/>
        </w:rPr>
        <w:t>ה</w:t>
      </w:r>
      <w:r w:rsidRPr="008D3EA3">
        <w:rPr>
          <w:rFonts w:cs="David"/>
          <w:b/>
          <w:bCs/>
          <w:rtl/>
        </w:rPr>
        <w:t xml:space="preserve">כנסת </w:t>
      </w:r>
      <w:r w:rsidRPr="008D3EA3">
        <w:rPr>
          <w:rFonts w:cs="David" w:hint="cs"/>
          <w:b/>
          <w:bCs/>
          <w:rtl/>
        </w:rPr>
        <w:t>השמונה-עשרה</w:t>
      </w:r>
      <w:r w:rsidRPr="008D3EA3">
        <w:rPr>
          <w:rFonts w:cs="David" w:hint="cs"/>
          <w:b/>
          <w:bCs/>
          <w:rtl/>
        </w:rPr>
        <w:tab/>
      </w:r>
      <w:r w:rsidRPr="008D3EA3">
        <w:rPr>
          <w:rFonts w:cs="David" w:hint="cs"/>
          <w:b/>
          <w:bCs/>
          <w:rtl/>
        </w:rPr>
        <w:tab/>
        <w:t xml:space="preserve">                                                                 נוסח לא מתוקן              </w:t>
      </w:r>
    </w:p>
    <w:p w14:paraId="3D064A34" w14:textId="77777777" w:rsidR="00A54250" w:rsidRPr="008D3EA3" w:rsidRDefault="00A54250" w:rsidP="00A54250">
      <w:pPr>
        <w:bidi/>
        <w:jc w:val="both"/>
        <w:outlineLvl w:val="0"/>
        <w:rPr>
          <w:rFonts w:cs="David" w:hint="cs"/>
          <w:b/>
          <w:bCs/>
          <w:rtl/>
        </w:rPr>
      </w:pPr>
      <w:r w:rsidRPr="008D3EA3">
        <w:rPr>
          <w:rFonts w:cs="David" w:hint="cs"/>
          <w:b/>
          <w:bCs/>
          <w:rtl/>
        </w:rPr>
        <w:t xml:space="preserve">מושב </w:t>
      </w:r>
      <w:r>
        <w:rPr>
          <w:rFonts w:cs="David" w:hint="cs"/>
          <w:b/>
          <w:bCs/>
          <w:rtl/>
        </w:rPr>
        <w:t>שני</w:t>
      </w:r>
      <w:r w:rsidRPr="008D3EA3">
        <w:rPr>
          <w:rFonts w:cs="David" w:hint="cs"/>
          <w:b/>
          <w:bCs/>
          <w:rtl/>
        </w:rPr>
        <w:tab/>
      </w:r>
      <w:r w:rsidRPr="008D3EA3">
        <w:rPr>
          <w:rFonts w:cs="David" w:hint="cs"/>
          <w:b/>
          <w:bCs/>
          <w:rtl/>
        </w:rPr>
        <w:tab/>
      </w:r>
      <w:r w:rsidRPr="008D3EA3">
        <w:rPr>
          <w:rFonts w:cs="David" w:hint="cs"/>
          <w:b/>
          <w:bCs/>
          <w:rtl/>
        </w:rPr>
        <w:tab/>
      </w:r>
      <w:r w:rsidRPr="008D3EA3">
        <w:rPr>
          <w:rFonts w:cs="David" w:hint="cs"/>
          <w:b/>
          <w:bCs/>
          <w:rtl/>
        </w:rPr>
        <w:tab/>
      </w:r>
      <w:r w:rsidRPr="008D3EA3">
        <w:rPr>
          <w:rFonts w:cs="David" w:hint="cs"/>
          <w:b/>
          <w:bCs/>
          <w:rtl/>
        </w:rPr>
        <w:tab/>
      </w:r>
      <w:r w:rsidRPr="008D3EA3">
        <w:rPr>
          <w:rFonts w:cs="David" w:hint="cs"/>
          <w:b/>
          <w:bCs/>
          <w:rtl/>
        </w:rPr>
        <w:tab/>
      </w:r>
      <w:r w:rsidRPr="008D3EA3">
        <w:rPr>
          <w:rFonts w:cs="David" w:hint="cs"/>
          <w:b/>
          <w:bCs/>
          <w:rtl/>
        </w:rPr>
        <w:tab/>
      </w:r>
      <w:r w:rsidRPr="008D3EA3">
        <w:rPr>
          <w:rFonts w:cs="David"/>
          <w:b/>
          <w:bCs/>
          <w:rtl/>
        </w:rPr>
        <w:tab/>
      </w:r>
      <w:r w:rsidRPr="008D3EA3">
        <w:rPr>
          <w:rFonts w:cs="David" w:hint="cs"/>
          <w:b/>
          <w:bCs/>
          <w:rtl/>
        </w:rPr>
        <w:t xml:space="preserve">         </w:t>
      </w:r>
    </w:p>
    <w:p w14:paraId="35598B60" w14:textId="77777777" w:rsidR="00A54250" w:rsidRPr="008D3EA3" w:rsidRDefault="00A54250" w:rsidP="00A54250">
      <w:pPr>
        <w:bidi/>
        <w:jc w:val="both"/>
        <w:rPr>
          <w:rFonts w:cs="David"/>
          <w:b/>
          <w:bCs/>
          <w:rtl/>
        </w:rPr>
      </w:pPr>
    </w:p>
    <w:p w14:paraId="4744BD96" w14:textId="77777777" w:rsidR="00A54250" w:rsidRPr="008D3EA3" w:rsidRDefault="00A54250" w:rsidP="00A54250">
      <w:pPr>
        <w:bidi/>
        <w:jc w:val="center"/>
        <w:outlineLvl w:val="0"/>
        <w:rPr>
          <w:rFonts w:cs="David" w:hint="cs"/>
          <w:b/>
          <w:bCs/>
          <w:rtl/>
        </w:rPr>
      </w:pPr>
    </w:p>
    <w:p w14:paraId="332A09EC" w14:textId="77777777" w:rsidR="00A54250" w:rsidRPr="008D3EA3" w:rsidRDefault="00A54250" w:rsidP="00A54250">
      <w:pPr>
        <w:bidi/>
        <w:jc w:val="center"/>
        <w:outlineLvl w:val="0"/>
        <w:rPr>
          <w:rFonts w:cs="David" w:hint="cs"/>
          <w:b/>
          <w:bCs/>
          <w:rtl/>
        </w:rPr>
      </w:pPr>
    </w:p>
    <w:p w14:paraId="6ECB61D2" w14:textId="77777777" w:rsidR="00A54250" w:rsidRPr="008D3EA3" w:rsidRDefault="00A54250" w:rsidP="00A54250">
      <w:pPr>
        <w:bidi/>
        <w:jc w:val="center"/>
        <w:outlineLvl w:val="0"/>
        <w:rPr>
          <w:rFonts w:cs="David" w:hint="cs"/>
          <w:b/>
          <w:bCs/>
          <w:rtl/>
        </w:rPr>
      </w:pPr>
    </w:p>
    <w:p w14:paraId="0B74B33F" w14:textId="77777777" w:rsidR="00A54250" w:rsidRPr="008D3EA3" w:rsidRDefault="00A54250" w:rsidP="00A54250">
      <w:pPr>
        <w:bidi/>
        <w:jc w:val="center"/>
        <w:outlineLvl w:val="0"/>
        <w:rPr>
          <w:rFonts w:cs="David" w:hint="cs"/>
          <w:b/>
          <w:bCs/>
          <w:rtl/>
        </w:rPr>
      </w:pPr>
      <w:r w:rsidRPr="008D3EA3">
        <w:rPr>
          <w:rFonts w:cs="David"/>
          <w:b/>
          <w:bCs/>
          <w:rtl/>
        </w:rPr>
        <w:t xml:space="preserve">פרוטוקול מס' </w:t>
      </w:r>
      <w:r w:rsidRPr="008D3EA3">
        <w:rPr>
          <w:rFonts w:cs="David" w:hint="cs"/>
          <w:b/>
          <w:bCs/>
          <w:rtl/>
        </w:rPr>
        <w:t>5</w:t>
      </w:r>
    </w:p>
    <w:p w14:paraId="170D3867" w14:textId="77777777" w:rsidR="00A54250" w:rsidRDefault="00A54250" w:rsidP="00A54250">
      <w:pPr>
        <w:bidi/>
        <w:jc w:val="center"/>
        <w:outlineLvl w:val="0"/>
        <w:rPr>
          <w:rFonts w:cs="David" w:hint="cs"/>
          <w:b/>
          <w:bCs/>
          <w:rtl/>
        </w:rPr>
      </w:pPr>
      <w:r w:rsidRPr="008D3EA3">
        <w:rPr>
          <w:rFonts w:cs="David"/>
          <w:b/>
          <w:bCs/>
          <w:rtl/>
        </w:rPr>
        <w:t>מישיב</w:t>
      </w:r>
      <w:r w:rsidRPr="008D3EA3">
        <w:rPr>
          <w:rFonts w:cs="David" w:hint="cs"/>
          <w:b/>
          <w:bCs/>
          <w:rtl/>
        </w:rPr>
        <w:t>ת ועדת המשנה של ועדת הכנסת</w:t>
      </w:r>
    </w:p>
    <w:p w14:paraId="713989F4" w14:textId="77777777" w:rsidR="00A54250" w:rsidRPr="008D3EA3" w:rsidRDefault="00A54250" w:rsidP="00A54250">
      <w:pPr>
        <w:bidi/>
        <w:jc w:val="center"/>
        <w:outlineLvl w:val="0"/>
        <w:rPr>
          <w:rFonts w:cs="David" w:hint="cs"/>
          <w:b/>
          <w:bCs/>
          <w:rtl/>
        </w:rPr>
      </w:pPr>
      <w:r w:rsidRPr="008D3EA3">
        <w:rPr>
          <w:rFonts w:cs="David" w:hint="cs"/>
          <w:b/>
          <w:bCs/>
          <w:rtl/>
        </w:rPr>
        <w:t xml:space="preserve"> לגיבוש כללי אתיקה לחברי הכנסת</w:t>
      </w:r>
    </w:p>
    <w:p w14:paraId="476E3ADE" w14:textId="77777777" w:rsidR="00A54250" w:rsidRPr="008D3EA3" w:rsidRDefault="00A54250" w:rsidP="00A54250">
      <w:pPr>
        <w:bidi/>
        <w:jc w:val="center"/>
        <w:outlineLvl w:val="0"/>
        <w:rPr>
          <w:rFonts w:cs="David" w:hint="cs"/>
          <w:b/>
          <w:bCs/>
          <w:u w:val="single"/>
          <w:rtl/>
        </w:rPr>
      </w:pPr>
      <w:r w:rsidRPr="008D3EA3">
        <w:rPr>
          <w:rFonts w:cs="David" w:hint="cs"/>
          <w:b/>
          <w:bCs/>
          <w:u w:val="single"/>
          <w:rtl/>
        </w:rPr>
        <w:t xml:space="preserve">יום שלישי, כ"ה בשבט, </w:t>
      </w:r>
      <w:proofErr w:type="spellStart"/>
      <w:r w:rsidRPr="008D3EA3">
        <w:rPr>
          <w:rFonts w:cs="David" w:hint="cs"/>
          <w:b/>
          <w:bCs/>
          <w:u w:val="single"/>
          <w:rtl/>
        </w:rPr>
        <w:t>התש"ע</w:t>
      </w:r>
      <w:proofErr w:type="spellEnd"/>
      <w:r w:rsidRPr="008D3EA3">
        <w:rPr>
          <w:rFonts w:cs="David" w:hint="cs"/>
          <w:b/>
          <w:bCs/>
          <w:u w:val="single"/>
          <w:rtl/>
        </w:rPr>
        <w:t xml:space="preserve"> (09/02/2010) בשעה 14:30</w:t>
      </w:r>
    </w:p>
    <w:p w14:paraId="6AD53FC5" w14:textId="77777777" w:rsidR="00A54250" w:rsidRPr="008D3EA3" w:rsidRDefault="00A54250" w:rsidP="00A54250">
      <w:pPr>
        <w:bidi/>
        <w:rPr>
          <w:rFonts w:cs="David"/>
          <w:b/>
          <w:bCs/>
          <w:u w:val="single"/>
          <w:rtl/>
        </w:rPr>
      </w:pPr>
    </w:p>
    <w:p w14:paraId="11FC62B4" w14:textId="77777777" w:rsidR="00A54250" w:rsidRPr="008D3EA3" w:rsidRDefault="00A54250" w:rsidP="00A54250">
      <w:pPr>
        <w:bidi/>
        <w:rPr>
          <w:rFonts w:cs="David" w:hint="cs"/>
          <w:b/>
          <w:bCs/>
          <w:u w:val="single"/>
          <w:rtl/>
        </w:rPr>
      </w:pPr>
    </w:p>
    <w:p w14:paraId="1A6349DE" w14:textId="77777777" w:rsidR="00A54250" w:rsidRPr="008D3EA3" w:rsidRDefault="00A54250" w:rsidP="00A54250">
      <w:pPr>
        <w:bidi/>
        <w:rPr>
          <w:rFonts w:cs="David" w:hint="cs"/>
          <w:b/>
          <w:bCs/>
          <w:u w:val="single"/>
          <w:rtl/>
        </w:rPr>
      </w:pPr>
    </w:p>
    <w:p w14:paraId="6E157F25" w14:textId="77777777" w:rsidR="00A54250" w:rsidRPr="008D3EA3" w:rsidRDefault="00A54250" w:rsidP="00A54250">
      <w:pPr>
        <w:bidi/>
        <w:rPr>
          <w:rFonts w:cs="David" w:hint="cs"/>
          <w:b/>
          <w:bCs/>
          <w:u w:val="single"/>
          <w:rtl/>
        </w:rPr>
      </w:pPr>
    </w:p>
    <w:p w14:paraId="49BBA2CE" w14:textId="77777777" w:rsidR="00A54250" w:rsidRPr="008D3EA3" w:rsidRDefault="00A54250" w:rsidP="00A54250">
      <w:pPr>
        <w:bidi/>
        <w:jc w:val="both"/>
        <w:rPr>
          <w:rFonts w:cs="David" w:hint="cs"/>
          <w:rtl/>
        </w:rPr>
      </w:pPr>
      <w:r w:rsidRPr="008D3EA3">
        <w:rPr>
          <w:rFonts w:cs="David" w:hint="cs"/>
          <w:b/>
          <w:bCs/>
          <w:u w:val="single"/>
          <w:rtl/>
        </w:rPr>
        <w:t>סדר היום</w:t>
      </w:r>
      <w:r w:rsidRPr="008D3EA3">
        <w:rPr>
          <w:rFonts w:cs="David"/>
          <w:b/>
          <w:bCs/>
          <w:u w:val="single"/>
          <w:rtl/>
        </w:rPr>
        <w:t>:</w:t>
      </w:r>
      <w:r w:rsidRPr="008D3EA3">
        <w:rPr>
          <w:rFonts w:cs="David"/>
          <w:rtl/>
        </w:rPr>
        <w:t xml:space="preserve"> </w:t>
      </w:r>
      <w:r w:rsidRPr="008D3EA3">
        <w:rPr>
          <w:rFonts w:cs="David" w:hint="cs"/>
          <w:rtl/>
        </w:rPr>
        <w:t xml:space="preserve"> </w:t>
      </w:r>
    </w:p>
    <w:p w14:paraId="3E61961F" w14:textId="77777777" w:rsidR="00A54250" w:rsidRPr="008D3EA3" w:rsidRDefault="00A54250" w:rsidP="00A54250">
      <w:pPr>
        <w:bidi/>
        <w:jc w:val="both"/>
        <w:rPr>
          <w:rFonts w:cs="David" w:hint="cs"/>
          <w:b/>
          <w:bCs/>
          <w:u w:val="single"/>
          <w:rtl/>
        </w:rPr>
      </w:pPr>
    </w:p>
    <w:p w14:paraId="40C90292" w14:textId="77777777" w:rsidR="00A54250" w:rsidRPr="008D3EA3" w:rsidRDefault="00A54250" w:rsidP="00A54250">
      <w:pPr>
        <w:bidi/>
        <w:jc w:val="both"/>
        <w:rPr>
          <w:rFonts w:cs="David" w:hint="cs"/>
          <w:b/>
          <w:bCs/>
          <w:rtl/>
        </w:rPr>
      </w:pPr>
      <w:r w:rsidRPr="008D3EA3">
        <w:rPr>
          <w:rFonts w:cs="David" w:hint="cs"/>
          <w:b/>
          <w:bCs/>
          <w:rtl/>
        </w:rPr>
        <w:t>הכנת כללי אתיקה לחברי הכנסת</w:t>
      </w:r>
    </w:p>
    <w:p w14:paraId="7A7476AC" w14:textId="77777777" w:rsidR="00A54250" w:rsidRPr="008D3EA3" w:rsidRDefault="00A54250" w:rsidP="00A54250">
      <w:pPr>
        <w:bidi/>
        <w:jc w:val="both"/>
        <w:rPr>
          <w:rFonts w:cs="David" w:hint="cs"/>
          <w:b/>
          <w:bCs/>
          <w:u w:val="single"/>
          <w:rtl/>
        </w:rPr>
      </w:pPr>
    </w:p>
    <w:p w14:paraId="60F9AA4E" w14:textId="77777777" w:rsidR="00A54250" w:rsidRPr="008D3EA3" w:rsidRDefault="00A54250" w:rsidP="00A54250">
      <w:pPr>
        <w:bidi/>
        <w:jc w:val="both"/>
        <w:rPr>
          <w:rFonts w:cs="David"/>
          <w:b/>
          <w:bCs/>
          <w:rtl/>
        </w:rPr>
      </w:pPr>
    </w:p>
    <w:p w14:paraId="65075C0F" w14:textId="77777777" w:rsidR="00A54250" w:rsidRPr="008D3EA3" w:rsidRDefault="00A54250" w:rsidP="00A54250">
      <w:pPr>
        <w:bidi/>
        <w:jc w:val="both"/>
        <w:outlineLvl w:val="0"/>
        <w:rPr>
          <w:rFonts w:cs="David"/>
          <w:b/>
          <w:bCs/>
          <w:u w:val="single"/>
          <w:rtl/>
        </w:rPr>
      </w:pPr>
      <w:r w:rsidRPr="008D3EA3">
        <w:rPr>
          <w:rFonts w:cs="David"/>
          <w:b/>
          <w:bCs/>
          <w:u w:val="single"/>
          <w:rtl/>
        </w:rPr>
        <w:t>נכחו:</w:t>
      </w:r>
    </w:p>
    <w:p w14:paraId="6663909A" w14:textId="77777777" w:rsidR="00A54250" w:rsidRPr="008D3EA3" w:rsidRDefault="00A54250" w:rsidP="00A54250">
      <w:pPr>
        <w:bidi/>
        <w:jc w:val="both"/>
        <w:outlineLvl w:val="0"/>
        <w:rPr>
          <w:rFonts w:cs="David" w:hint="cs"/>
          <w:rtl/>
        </w:rPr>
      </w:pPr>
      <w:r w:rsidRPr="008D3EA3">
        <w:rPr>
          <w:rFonts w:cs="David"/>
          <w:b/>
          <w:bCs/>
          <w:u w:val="single"/>
          <w:rtl/>
        </w:rPr>
        <w:t>חברי הוועדה</w:t>
      </w:r>
      <w:r w:rsidRPr="008D3EA3">
        <w:rPr>
          <w:rFonts w:cs="David"/>
          <w:rtl/>
        </w:rPr>
        <w:t>:</w:t>
      </w:r>
      <w:r w:rsidRPr="008D3EA3">
        <w:rPr>
          <w:rFonts w:cs="David"/>
          <w:rtl/>
        </w:rPr>
        <w:tab/>
      </w:r>
    </w:p>
    <w:p w14:paraId="14AF4608" w14:textId="77777777" w:rsidR="00A54250" w:rsidRPr="008D3EA3" w:rsidRDefault="00A54250" w:rsidP="00A54250">
      <w:pPr>
        <w:bidi/>
        <w:jc w:val="both"/>
        <w:outlineLvl w:val="0"/>
        <w:rPr>
          <w:rFonts w:cs="David" w:hint="cs"/>
          <w:rtl/>
        </w:rPr>
      </w:pPr>
      <w:r w:rsidRPr="008D3EA3">
        <w:rPr>
          <w:rFonts w:cs="David" w:hint="cs"/>
          <w:rtl/>
        </w:rPr>
        <w:t xml:space="preserve">חיים אורון </w:t>
      </w:r>
      <w:r w:rsidRPr="008D3EA3">
        <w:rPr>
          <w:rFonts w:cs="David"/>
          <w:rtl/>
        </w:rPr>
        <w:t>–</w:t>
      </w:r>
      <w:r w:rsidRPr="008D3EA3">
        <w:rPr>
          <w:rFonts w:cs="David" w:hint="cs"/>
          <w:rtl/>
        </w:rPr>
        <w:t xml:space="preserve"> היו"ר</w:t>
      </w:r>
    </w:p>
    <w:p w14:paraId="231E4B78" w14:textId="77777777" w:rsidR="00A54250" w:rsidRPr="008D3EA3" w:rsidRDefault="00A54250" w:rsidP="00A54250">
      <w:pPr>
        <w:bidi/>
        <w:jc w:val="both"/>
        <w:outlineLvl w:val="0"/>
        <w:rPr>
          <w:rFonts w:cs="David" w:hint="cs"/>
          <w:b/>
          <w:bCs/>
          <w:u w:val="single"/>
          <w:rtl/>
        </w:rPr>
      </w:pPr>
    </w:p>
    <w:p w14:paraId="5C41F4A9" w14:textId="77777777" w:rsidR="00A54250" w:rsidRPr="008D3EA3" w:rsidRDefault="00A54250" w:rsidP="00A54250">
      <w:pPr>
        <w:bidi/>
        <w:jc w:val="both"/>
        <w:outlineLvl w:val="0"/>
        <w:rPr>
          <w:rFonts w:cs="David" w:hint="cs"/>
          <w:rtl/>
        </w:rPr>
      </w:pPr>
      <w:r w:rsidRPr="008D3EA3">
        <w:rPr>
          <w:rFonts w:cs="David"/>
          <w:b/>
          <w:bCs/>
          <w:u w:val="single"/>
          <w:rtl/>
        </w:rPr>
        <w:t>מוזמנים</w:t>
      </w:r>
      <w:r w:rsidRPr="008D3EA3">
        <w:rPr>
          <w:rFonts w:cs="David"/>
          <w:rtl/>
        </w:rPr>
        <w:t>:</w:t>
      </w:r>
    </w:p>
    <w:p w14:paraId="6953EED4" w14:textId="77777777" w:rsidR="00A54250" w:rsidRPr="008D3EA3" w:rsidRDefault="00A54250" w:rsidP="00A54250">
      <w:pPr>
        <w:bidi/>
        <w:jc w:val="both"/>
        <w:outlineLvl w:val="0"/>
        <w:rPr>
          <w:rFonts w:cs="David" w:hint="cs"/>
          <w:rtl/>
        </w:rPr>
      </w:pPr>
      <w:r w:rsidRPr="008D3EA3">
        <w:rPr>
          <w:rFonts w:cs="David" w:hint="cs"/>
          <w:rtl/>
        </w:rPr>
        <w:t xml:space="preserve">חה"כ שלי יחימוביץ </w:t>
      </w:r>
      <w:r w:rsidRPr="008D3EA3">
        <w:rPr>
          <w:rFonts w:cs="David"/>
          <w:rtl/>
        </w:rPr>
        <w:t>–</w:t>
      </w:r>
      <w:r w:rsidRPr="008D3EA3">
        <w:rPr>
          <w:rFonts w:cs="David" w:hint="cs"/>
          <w:rtl/>
        </w:rPr>
        <w:t xml:space="preserve"> יו"ר ועדת האתיקה של הכנסת</w:t>
      </w:r>
    </w:p>
    <w:p w14:paraId="53FE2962" w14:textId="77777777" w:rsidR="00A54250" w:rsidRPr="008D3EA3" w:rsidRDefault="00A54250" w:rsidP="00A54250">
      <w:pPr>
        <w:bidi/>
        <w:jc w:val="both"/>
        <w:outlineLvl w:val="0"/>
        <w:rPr>
          <w:rFonts w:cs="David" w:hint="cs"/>
          <w:rtl/>
        </w:rPr>
      </w:pPr>
      <w:r w:rsidRPr="008D3EA3">
        <w:rPr>
          <w:rFonts w:cs="David" w:hint="cs"/>
          <w:rtl/>
        </w:rPr>
        <w:t>חה"כ שלמה מולה</w:t>
      </w:r>
    </w:p>
    <w:p w14:paraId="588683CB" w14:textId="77777777" w:rsidR="00A54250" w:rsidRPr="008D3EA3" w:rsidRDefault="00A54250" w:rsidP="00A54250">
      <w:pPr>
        <w:bidi/>
        <w:jc w:val="both"/>
        <w:outlineLvl w:val="0"/>
        <w:rPr>
          <w:rFonts w:cs="David" w:hint="cs"/>
          <w:rtl/>
        </w:rPr>
      </w:pPr>
      <w:r w:rsidRPr="008D3EA3">
        <w:rPr>
          <w:rFonts w:cs="David" w:hint="cs"/>
          <w:rtl/>
        </w:rPr>
        <w:t xml:space="preserve">איל ינון </w:t>
      </w:r>
      <w:r w:rsidRPr="008D3EA3">
        <w:rPr>
          <w:rFonts w:cs="David"/>
          <w:rtl/>
        </w:rPr>
        <w:t>–</w:t>
      </w:r>
      <w:r w:rsidRPr="008D3EA3">
        <w:rPr>
          <w:rFonts w:cs="David" w:hint="cs"/>
          <w:rtl/>
        </w:rPr>
        <w:t xml:space="preserve"> מזכיר הכנסת</w:t>
      </w:r>
    </w:p>
    <w:p w14:paraId="3B7AF1DE" w14:textId="77777777" w:rsidR="00A54250" w:rsidRPr="008D3EA3" w:rsidRDefault="00A54250" w:rsidP="00A54250">
      <w:pPr>
        <w:bidi/>
        <w:jc w:val="both"/>
        <w:outlineLvl w:val="0"/>
        <w:rPr>
          <w:rFonts w:cs="David" w:hint="cs"/>
          <w:rtl/>
        </w:rPr>
      </w:pPr>
      <w:r w:rsidRPr="008D3EA3">
        <w:rPr>
          <w:rFonts w:cs="David" w:hint="cs"/>
          <w:rtl/>
        </w:rPr>
        <w:t xml:space="preserve">דן מרזוק </w:t>
      </w:r>
      <w:r w:rsidRPr="008D3EA3">
        <w:rPr>
          <w:rFonts w:cs="David"/>
          <w:rtl/>
        </w:rPr>
        <w:t>–</w:t>
      </w:r>
      <w:r w:rsidRPr="008D3EA3">
        <w:rPr>
          <w:rFonts w:cs="David" w:hint="cs"/>
          <w:rtl/>
        </w:rPr>
        <w:t xml:space="preserve"> עוזר מזכיר הכנסת</w:t>
      </w:r>
    </w:p>
    <w:p w14:paraId="769D936F" w14:textId="77777777" w:rsidR="00A54250" w:rsidRPr="008D3EA3" w:rsidRDefault="00A54250" w:rsidP="00A54250">
      <w:pPr>
        <w:bidi/>
        <w:jc w:val="both"/>
        <w:outlineLvl w:val="0"/>
        <w:rPr>
          <w:rFonts w:cs="David" w:hint="cs"/>
          <w:rtl/>
        </w:rPr>
      </w:pPr>
      <w:r w:rsidRPr="008D3EA3">
        <w:rPr>
          <w:rFonts w:cs="David" w:hint="cs"/>
          <w:rtl/>
        </w:rPr>
        <w:t>פרופסור אסא כשר</w:t>
      </w:r>
    </w:p>
    <w:p w14:paraId="162DF599" w14:textId="77777777" w:rsidR="00A54250" w:rsidRPr="008D3EA3" w:rsidRDefault="00A54250" w:rsidP="00A54250">
      <w:pPr>
        <w:bidi/>
        <w:jc w:val="both"/>
        <w:outlineLvl w:val="0"/>
        <w:rPr>
          <w:rFonts w:cs="David" w:hint="cs"/>
          <w:rtl/>
        </w:rPr>
      </w:pPr>
      <w:r w:rsidRPr="008D3EA3">
        <w:rPr>
          <w:rFonts w:cs="David" w:hint="cs"/>
          <w:rtl/>
        </w:rPr>
        <w:t>פרופסור סוזי נבות</w:t>
      </w:r>
    </w:p>
    <w:p w14:paraId="7C33B430" w14:textId="77777777" w:rsidR="00A54250" w:rsidRPr="008D3EA3" w:rsidRDefault="00A54250" w:rsidP="00A54250">
      <w:pPr>
        <w:bidi/>
        <w:jc w:val="both"/>
        <w:outlineLvl w:val="0"/>
        <w:rPr>
          <w:rFonts w:cs="David" w:hint="cs"/>
          <w:rtl/>
        </w:rPr>
      </w:pPr>
      <w:r w:rsidRPr="008D3EA3">
        <w:rPr>
          <w:rFonts w:cs="David" w:hint="cs"/>
          <w:rtl/>
        </w:rPr>
        <w:t xml:space="preserve">שילה הטיס </w:t>
      </w:r>
      <w:proofErr w:type="spellStart"/>
      <w:r w:rsidRPr="008D3EA3">
        <w:rPr>
          <w:rFonts w:cs="David" w:hint="cs"/>
          <w:rtl/>
        </w:rPr>
        <w:t>רולף</w:t>
      </w:r>
      <w:proofErr w:type="spellEnd"/>
      <w:r w:rsidRPr="008D3EA3">
        <w:rPr>
          <w:rFonts w:cs="David" w:hint="cs"/>
          <w:rtl/>
        </w:rPr>
        <w:t xml:space="preserve"> </w:t>
      </w:r>
      <w:r w:rsidRPr="008D3EA3">
        <w:rPr>
          <w:rFonts w:cs="David"/>
          <w:rtl/>
        </w:rPr>
        <w:t>–</w:t>
      </w:r>
      <w:r w:rsidRPr="008D3EA3">
        <w:rPr>
          <w:rFonts w:cs="David" w:hint="cs"/>
          <w:rtl/>
        </w:rPr>
        <w:t xml:space="preserve"> מחלקת מידע ומחקר של הכנסת</w:t>
      </w:r>
    </w:p>
    <w:p w14:paraId="66948BD2" w14:textId="77777777" w:rsidR="00A54250" w:rsidRDefault="00A54250" w:rsidP="00A54250">
      <w:pPr>
        <w:bidi/>
        <w:jc w:val="both"/>
        <w:outlineLvl w:val="0"/>
        <w:rPr>
          <w:rFonts w:cs="David" w:hint="cs"/>
          <w:rtl/>
        </w:rPr>
      </w:pPr>
    </w:p>
    <w:p w14:paraId="6BC4F730" w14:textId="77777777" w:rsidR="00A54250" w:rsidRDefault="00A54250" w:rsidP="00A54250">
      <w:pPr>
        <w:bidi/>
        <w:jc w:val="both"/>
        <w:outlineLvl w:val="0"/>
        <w:rPr>
          <w:rFonts w:cs="David" w:hint="cs"/>
          <w:rtl/>
        </w:rPr>
      </w:pPr>
    </w:p>
    <w:p w14:paraId="7E4BEEF6" w14:textId="77777777" w:rsidR="00A54250" w:rsidRPr="008D3EA3" w:rsidRDefault="00A54250" w:rsidP="00A54250">
      <w:pPr>
        <w:bidi/>
        <w:jc w:val="both"/>
        <w:outlineLvl w:val="0"/>
        <w:rPr>
          <w:rFonts w:cs="David" w:hint="cs"/>
          <w:rtl/>
        </w:rPr>
      </w:pPr>
    </w:p>
    <w:p w14:paraId="421B3D64" w14:textId="77777777" w:rsidR="00A54250" w:rsidRPr="008D3EA3" w:rsidRDefault="00A54250" w:rsidP="00A54250">
      <w:pPr>
        <w:bidi/>
        <w:jc w:val="both"/>
        <w:outlineLvl w:val="0"/>
        <w:rPr>
          <w:rFonts w:cs="David" w:hint="cs"/>
          <w:rtl/>
        </w:rPr>
      </w:pPr>
      <w:r w:rsidRPr="008D3EA3">
        <w:rPr>
          <w:rFonts w:cs="David" w:hint="cs"/>
          <w:b/>
          <w:bCs/>
          <w:u w:val="single"/>
          <w:rtl/>
        </w:rPr>
        <w:t>ייעוץ משפטי:</w:t>
      </w:r>
      <w:r w:rsidRPr="008D3EA3">
        <w:rPr>
          <w:rFonts w:cs="David" w:hint="cs"/>
          <w:rtl/>
        </w:rPr>
        <w:t xml:space="preserve"> </w:t>
      </w:r>
      <w:r w:rsidRPr="008D3EA3">
        <w:rPr>
          <w:rFonts w:cs="David" w:hint="cs"/>
          <w:rtl/>
        </w:rPr>
        <w:tab/>
        <w:t>ארבל אסטרחן</w:t>
      </w:r>
    </w:p>
    <w:p w14:paraId="2A0F0011" w14:textId="77777777" w:rsidR="00A54250" w:rsidRPr="008D3EA3" w:rsidRDefault="00A54250" w:rsidP="00A54250">
      <w:pPr>
        <w:bidi/>
        <w:jc w:val="both"/>
        <w:outlineLvl w:val="0"/>
        <w:rPr>
          <w:rFonts w:cs="David" w:hint="cs"/>
          <w:rtl/>
        </w:rPr>
      </w:pPr>
    </w:p>
    <w:p w14:paraId="1C8264BE" w14:textId="77777777" w:rsidR="00A54250" w:rsidRPr="008D3EA3" w:rsidRDefault="00A54250" w:rsidP="00A54250">
      <w:pPr>
        <w:bidi/>
        <w:jc w:val="both"/>
        <w:outlineLvl w:val="0"/>
        <w:rPr>
          <w:rFonts w:cs="David" w:hint="cs"/>
          <w:rtl/>
        </w:rPr>
      </w:pPr>
      <w:r w:rsidRPr="008D3EA3">
        <w:rPr>
          <w:rFonts w:cs="David"/>
          <w:b/>
          <w:bCs/>
          <w:u w:val="single"/>
          <w:rtl/>
        </w:rPr>
        <w:t>מנהלת הוועדה</w:t>
      </w:r>
      <w:r w:rsidRPr="008D3EA3">
        <w:rPr>
          <w:rFonts w:cs="David"/>
          <w:rtl/>
        </w:rPr>
        <w:t>:</w:t>
      </w:r>
      <w:r w:rsidRPr="008D3EA3">
        <w:rPr>
          <w:rFonts w:cs="David"/>
          <w:rtl/>
        </w:rPr>
        <w:tab/>
      </w:r>
      <w:r w:rsidRPr="008D3EA3">
        <w:rPr>
          <w:rFonts w:cs="David" w:hint="cs"/>
          <w:rtl/>
        </w:rPr>
        <w:t>אתי בן יוסף</w:t>
      </w:r>
    </w:p>
    <w:p w14:paraId="515F9B53" w14:textId="77777777" w:rsidR="00A54250" w:rsidRPr="008D3EA3" w:rsidRDefault="00A54250" w:rsidP="00A54250">
      <w:pPr>
        <w:bidi/>
        <w:jc w:val="both"/>
        <w:outlineLvl w:val="0"/>
        <w:rPr>
          <w:rFonts w:cs="David" w:hint="cs"/>
          <w:b/>
          <w:bCs/>
          <w:u w:val="single"/>
          <w:rtl/>
        </w:rPr>
      </w:pPr>
    </w:p>
    <w:p w14:paraId="5BD691DF" w14:textId="77777777" w:rsidR="00A54250" w:rsidRPr="008D3EA3" w:rsidRDefault="00A54250" w:rsidP="00A54250">
      <w:pPr>
        <w:bidi/>
        <w:jc w:val="both"/>
        <w:outlineLvl w:val="0"/>
        <w:rPr>
          <w:rFonts w:cs="David" w:hint="cs"/>
          <w:rtl/>
        </w:rPr>
      </w:pPr>
      <w:r w:rsidRPr="008D3EA3">
        <w:rPr>
          <w:rFonts w:cs="David" w:hint="cs"/>
          <w:b/>
          <w:bCs/>
          <w:u w:val="single"/>
          <w:rtl/>
        </w:rPr>
        <w:t>רשמת פרלמנטארית</w:t>
      </w:r>
      <w:r w:rsidRPr="008D3EA3">
        <w:rPr>
          <w:rFonts w:cs="David"/>
          <w:rtl/>
        </w:rPr>
        <w:t>:</w:t>
      </w:r>
      <w:r w:rsidRPr="008D3EA3">
        <w:rPr>
          <w:rFonts w:cs="David"/>
          <w:rtl/>
        </w:rPr>
        <w:tab/>
      </w:r>
      <w:r w:rsidRPr="008D3EA3">
        <w:rPr>
          <w:rFonts w:cs="David" w:hint="cs"/>
          <w:rtl/>
        </w:rPr>
        <w:t>אתי אפלבוים</w:t>
      </w:r>
    </w:p>
    <w:p w14:paraId="51A7063B" w14:textId="77777777" w:rsidR="00A54250" w:rsidRDefault="00A54250" w:rsidP="00A54250">
      <w:pPr>
        <w:bidi/>
        <w:jc w:val="center"/>
        <w:rPr>
          <w:rFonts w:cs="David" w:hint="cs"/>
          <w:b/>
          <w:bCs/>
          <w:u w:val="single"/>
          <w:rtl/>
        </w:rPr>
      </w:pPr>
      <w:r w:rsidRPr="008D3EA3">
        <w:rPr>
          <w:rFonts w:cs="David"/>
          <w:rtl/>
        </w:rPr>
        <w:br w:type="page"/>
      </w:r>
    </w:p>
    <w:p w14:paraId="0FA6E6B2" w14:textId="77777777" w:rsidR="00A54250" w:rsidRDefault="00A54250" w:rsidP="00A54250">
      <w:pPr>
        <w:bidi/>
        <w:jc w:val="center"/>
        <w:rPr>
          <w:rFonts w:cs="David" w:hint="cs"/>
          <w:b/>
          <w:bCs/>
          <w:u w:val="single"/>
          <w:rtl/>
        </w:rPr>
      </w:pPr>
    </w:p>
    <w:p w14:paraId="10ECE54D" w14:textId="77777777" w:rsidR="00A54250" w:rsidRDefault="00A54250" w:rsidP="00A54250">
      <w:pPr>
        <w:bidi/>
        <w:jc w:val="center"/>
        <w:rPr>
          <w:rFonts w:cs="David" w:hint="cs"/>
          <w:b/>
          <w:bCs/>
          <w:u w:val="single"/>
          <w:rtl/>
        </w:rPr>
      </w:pPr>
    </w:p>
    <w:p w14:paraId="6B257C02" w14:textId="77777777" w:rsidR="00A54250" w:rsidRPr="008D3EA3" w:rsidRDefault="00A54250" w:rsidP="00A54250">
      <w:pPr>
        <w:bidi/>
        <w:jc w:val="center"/>
        <w:rPr>
          <w:rFonts w:cs="David" w:hint="cs"/>
          <w:b/>
          <w:bCs/>
          <w:u w:val="single"/>
          <w:rtl/>
        </w:rPr>
      </w:pPr>
      <w:r w:rsidRPr="008D3EA3">
        <w:rPr>
          <w:rFonts w:cs="David" w:hint="cs"/>
          <w:b/>
          <w:bCs/>
          <w:u w:val="single"/>
          <w:rtl/>
        </w:rPr>
        <w:t>הכנת כללי אתיקה לחברי הכנסת</w:t>
      </w:r>
    </w:p>
    <w:p w14:paraId="18134C0B" w14:textId="77777777" w:rsidR="00A54250" w:rsidRPr="008D3EA3" w:rsidRDefault="00A54250" w:rsidP="00A54250">
      <w:pPr>
        <w:keepNext/>
        <w:bidi/>
        <w:jc w:val="center"/>
        <w:rPr>
          <w:rFonts w:cs="David" w:hint="cs"/>
          <w:u w:val="single"/>
          <w:rtl/>
        </w:rPr>
      </w:pPr>
    </w:p>
    <w:p w14:paraId="37590A74"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6DF2D06A" w14:textId="77777777" w:rsidR="00A54250" w:rsidRPr="008D3EA3" w:rsidRDefault="00A54250" w:rsidP="00A54250">
      <w:pPr>
        <w:bidi/>
        <w:jc w:val="both"/>
        <w:rPr>
          <w:rFonts w:cs="David" w:hint="cs"/>
          <w:u w:val="single"/>
          <w:rtl/>
        </w:rPr>
      </w:pPr>
    </w:p>
    <w:p w14:paraId="17326F44" w14:textId="77777777" w:rsidR="00A54250" w:rsidRPr="008D3EA3" w:rsidRDefault="00A54250" w:rsidP="00A54250">
      <w:pPr>
        <w:bidi/>
        <w:ind w:firstLine="720"/>
        <w:jc w:val="both"/>
        <w:rPr>
          <w:rFonts w:cs="David" w:hint="cs"/>
          <w:rtl/>
        </w:rPr>
      </w:pPr>
      <w:r w:rsidRPr="008D3EA3">
        <w:rPr>
          <w:rFonts w:cs="David" w:hint="cs"/>
          <w:rtl/>
        </w:rPr>
        <w:t xml:space="preserve">אני פותח את ישיבת ועדת המשנה מס' 5. אני מקדם בברכה את פרופסור סוזי נבות, שמצטרפת אלינו בהרכב הזה לראשונה ואת חבר הכנסת מולה שמצטרף אלינו באופן קבוע. </w:t>
      </w:r>
    </w:p>
    <w:p w14:paraId="04E347D1" w14:textId="77777777" w:rsidR="00A54250" w:rsidRPr="008D3EA3" w:rsidRDefault="00A54250" w:rsidP="00A54250">
      <w:pPr>
        <w:bidi/>
        <w:ind w:firstLine="720"/>
        <w:jc w:val="both"/>
        <w:rPr>
          <w:rFonts w:cs="David" w:hint="cs"/>
          <w:rtl/>
        </w:rPr>
      </w:pPr>
    </w:p>
    <w:p w14:paraId="1E46D4AD" w14:textId="77777777" w:rsidR="00A54250" w:rsidRPr="008D3EA3" w:rsidRDefault="00A54250" w:rsidP="00A54250">
      <w:pPr>
        <w:bidi/>
        <w:ind w:firstLine="720"/>
        <w:jc w:val="both"/>
        <w:rPr>
          <w:rFonts w:cs="David" w:hint="cs"/>
          <w:rtl/>
        </w:rPr>
      </w:pPr>
      <w:r w:rsidRPr="008D3EA3">
        <w:rPr>
          <w:rFonts w:cs="David" w:hint="cs"/>
          <w:rtl/>
        </w:rPr>
        <w:t xml:space="preserve">אני אכניס אתכם למתכונת של העבודה שלנו. אנחנו לא עובדים על-פי הספר אלא לפי החוברת שבה החלק המרכזי זאת הצעת ועדת זמיר. מימין זה המצב הקיים. כפי שאתם רואים, בחלק מהמקרים יש סעיפים שהם חדשים לגמרי ואז כתוב שהסעיף הוא חדש. ברגע שיש טקסטים שהם שינוי של המצב הקיים, כל אחד יכול לראות מה המצב הקיים ומה השינוי המוצע. השינויים מתבצעים על הטקסט המרכזי והם בצורה של מחיקות. האדום זה מה שהוועדה הקודמת הכניסה וירוק זה מה שאנחנו הכנסנו. </w:t>
      </w:r>
    </w:p>
    <w:p w14:paraId="1E59A9B8" w14:textId="77777777" w:rsidR="00A54250" w:rsidRPr="008D3EA3" w:rsidRDefault="00A54250" w:rsidP="00A54250">
      <w:pPr>
        <w:bidi/>
        <w:ind w:firstLine="720"/>
        <w:jc w:val="both"/>
        <w:rPr>
          <w:rFonts w:cs="David" w:hint="cs"/>
          <w:rtl/>
        </w:rPr>
      </w:pPr>
    </w:p>
    <w:p w14:paraId="70D0CC83" w14:textId="77777777" w:rsidR="00A54250" w:rsidRPr="008D3EA3" w:rsidRDefault="00A54250" w:rsidP="00A54250">
      <w:pPr>
        <w:bidi/>
        <w:ind w:firstLine="720"/>
        <w:jc w:val="both"/>
        <w:rPr>
          <w:rFonts w:cs="David" w:hint="cs"/>
          <w:rtl/>
        </w:rPr>
      </w:pPr>
      <w:r w:rsidRPr="008D3EA3">
        <w:rPr>
          <w:rFonts w:cs="David" w:hint="cs"/>
          <w:rtl/>
        </w:rPr>
        <w:t xml:space="preserve">לכן, עד סעיף 16 בעמוד 9 אנחנו בעצם סיימנו את עבודתנו, להוציא נושא אחד שהיה במחלוקת ולא רציתי שנצביע עליו בהרכב קטן וזה הסעיף של היעדרות של חברי הכנסת. הסעיף הזה נשאר עדיין פתוח. הוא מופיע בעמוד 7 בסעיף 2(1). לא התקבלה הכרעה אם לקצר את התקופה משליש לשישית וזה יישאר לדיון נוסף. אני הייתי בעד לרדת לשישית ושלי חשבה שצריך להשאיר את זה בשליש. אנחנו נחזור לזה בהמשך. </w:t>
      </w:r>
    </w:p>
    <w:p w14:paraId="1542A12C" w14:textId="77777777" w:rsidR="00A54250" w:rsidRPr="008D3EA3" w:rsidRDefault="00A54250" w:rsidP="00A54250">
      <w:pPr>
        <w:bidi/>
        <w:jc w:val="both"/>
        <w:rPr>
          <w:rFonts w:cs="David" w:hint="cs"/>
          <w:rtl/>
        </w:rPr>
      </w:pPr>
    </w:p>
    <w:p w14:paraId="382DD7E5" w14:textId="77777777" w:rsidR="00A54250" w:rsidRPr="008D3EA3" w:rsidRDefault="00A54250" w:rsidP="00A54250">
      <w:pPr>
        <w:bidi/>
        <w:ind w:firstLine="720"/>
        <w:jc w:val="both"/>
        <w:rPr>
          <w:rFonts w:cs="David" w:hint="cs"/>
          <w:rtl/>
        </w:rPr>
      </w:pPr>
      <w:r w:rsidRPr="008D3EA3">
        <w:rPr>
          <w:rFonts w:cs="David" w:hint="cs"/>
          <w:rtl/>
        </w:rPr>
        <w:t xml:space="preserve">עכשיו אנחנו עוברים לסעיף 17. "חבר כנסת לא יעסיק עוזר פרלמנטארי". אנחנו לא רוצים לעבור על כל ההחלטות של הוועדה הקודמת ואנחנו מנסים ללכת מהר. מה שהם החליטו לא מחייב אותנו ואם מישהו רוצה לדון בנושא מסוים, בוודאי שמתקיים דיון. </w:t>
      </w:r>
    </w:p>
    <w:p w14:paraId="51C04DE6" w14:textId="77777777" w:rsidR="00A54250" w:rsidRPr="008D3EA3" w:rsidRDefault="00A54250" w:rsidP="00A54250">
      <w:pPr>
        <w:bidi/>
        <w:ind w:firstLine="720"/>
        <w:jc w:val="both"/>
        <w:rPr>
          <w:rFonts w:cs="David" w:hint="cs"/>
          <w:rtl/>
        </w:rPr>
      </w:pPr>
    </w:p>
    <w:p w14:paraId="597944FF" w14:textId="77777777" w:rsidR="00A54250" w:rsidRPr="008D3EA3" w:rsidRDefault="00A54250" w:rsidP="00A54250">
      <w:pPr>
        <w:bidi/>
        <w:ind w:firstLine="720"/>
        <w:jc w:val="both"/>
        <w:rPr>
          <w:rFonts w:cs="David" w:hint="cs"/>
          <w:rtl/>
        </w:rPr>
      </w:pPr>
      <w:r w:rsidRPr="008D3EA3">
        <w:rPr>
          <w:rFonts w:cs="David" w:hint="cs"/>
          <w:rtl/>
        </w:rPr>
        <w:t xml:space="preserve">סעיף 17א. </w:t>
      </w:r>
    </w:p>
    <w:p w14:paraId="1C58DFAD" w14:textId="77777777" w:rsidR="00A54250" w:rsidRPr="008D3EA3" w:rsidRDefault="00A54250" w:rsidP="00A54250">
      <w:pPr>
        <w:bidi/>
        <w:jc w:val="both"/>
        <w:rPr>
          <w:rFonts w:cs="David" w:hint="cs"/>
          <w:rtl/>
        </w:rPr>
      </w:pPr>
    </w:p>
    <w:p w14:paraId="1889BF0D" w14:textId="77777777" w:rsidR="00A54250" w:rsidRPr="008D3EA3" w:rsidRDefault="00A54250" w:rsidP="00A54250">
      <w:pPr>
        <w:bidi/>
        <w:jc w:val="both"/>
        <w:rPr>
          <w:rFonts w:cs="David" w:hint="cs"/>
          <w:rtl/>
        </w:rPr>
      </w:pPr>
      <w:r w:rsidRPr="008D3EA3">
        <w:rPr>
          <w:rFonts w:cs="David" w:hint="cs"/>
          <w:u w:val="single"/>
          <w:rtl/>
        </w:rPr>
        <w:t>ארבל אסטרחן:</w:t>
      </w:r>
    </w:p>
    <w:p w14:paraId="777308F8" w14:textId="77777777" w:rsidR="00A54250" w:rsidRPr="008D3EA3" w:rsidRDefault="00A54250" w:rsidP="00A54250">
      <w:pPr>
        <w:bidi/>
        <w:jc w:val="both"/>
        <w:rPr>
          <w:rFonts w:cs="David" w:hint="cs"/>
          <w:rtl/>
        </w:rPr>
      </w:pPr>
    </w:p>
    <w:p w14:paraId="132C1B97" w14:textId="77777777" w:rsidR="00A54250" w:rsidRPr="008D3EA3" w:rsidRDefault="00A54250" w:rsidP="00A54250">
      <w:pPr>
        <w:bidi/>
        <w:jc w:val="both"/>
        <w:rPr>
          <w:rFonts w:cs="David" w:hint="cs"/>
          <w:rtl/>
        </w:rPr>
      </w:pPr>
      <w:r w:rsidRPr="008D3EA3">
        <w:rPr>
          <w:rFonts w:cs="David" w:hint="cs"/>
          <w:rtl/>
        </w:rPr>
        <w:tab/>
        <w:t xml:space="preserve">דיברנו עליו. הגענו לסוף סעיף 17. </w:t>
      </w:r>
    </w:p>
    <w:p w14:paraId="1E2B2F52" w14:textId="77777777" w:rsidR="00A54250" w:rsidRPr="008D3EA3" w:rsidRDefault="00A54250" w:rsidP="00A54250">
      <w:pPr>
        <w:bidi/>
        <w:jc w:val="both"/>
        <w:rPr>
          <w:rFonts w:cs="David" w:hint="cs"/>
          <w:rtl/>
        </w:rPr>
      </w:pPr>
    </w:p>
    <w:p w14:paraId="79C330DB"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0363A1E" w14:textId="77777777" w:rsidR="00A54250" w:rsidRPr="008D3EA3" w:rsidRDefault="00A54250" w:rsidP="00A54250">
      <w:pPr>
        <w:bidi/>
        <w:jc w:val="both"/>
        <w:rPr>
          <w:rFonts w:cs="David" w:hint="cs"/>
          <w:rtl/>
        </w:rPr>
      </w:pPr>
      <w:r w:rsidRPr="008D3EA3">
        <w:rPr>
          <w:rFonts w:cs="David" w:hint="cs"/>
          <w:rtl/>
        </w:rPr>
        <w:t xml:space="preserve"> </w:t>
      </w:r>
    </w:p>
    <w:p w14:paraId="4B6074C7" w14:textId="77777777" w:rsidR="00A54250" w:rsidRPr="008D3EA3" w:rsidRDefault="00A54250" w:rsidP="00A54250">
      <w:pPr>
        <w:bidi/>
        <w:ind w:firstLine="720"/>
        <w:jc w:val="both"/>
        <w:rPr>
          <w:rFonts w:cs="David" w:hint="cs"/>
          <w:rtl/>
        </w:rPr>
      </w:pPr>
      <w:r w:rsidRPr="008D3EA3">
        <w:rPr>
          <w:rFonts w:cs="David" w:hint="cs"/>
          <w:rtl/>
        </w:rPr>
        <w:t xml:space="preserve">שילה העירה את תשומת לבנו לגבי אחריות של חבר הכנסת להתנהגות עוזריו. אנחנו הוספנו פה את המילה "כראוי" אבל לא יצרנו התחייבות ישירה של חבר הכנסת על התנהגות עוזריו וגם לא יצרנו מנגנון שוועדת האתיקה תתחיל לדון בתלונות כלפי עוזרים. אם האחריות של חבר הכנסת היא מוחלטת, אז חבר הכנסת הוא אחראי וכלפיו תוגש תלונה. אם היא לא מוחלטת, לא קיבלנו את העמדה שאפשר לעשות העברה של אחריות למשהו שאתה לא יכול להיות אחראי לו. למשל, אם עוזר פרלמנטארי דיבר לא יפה או התנהג לא יפה, אז אי-אפשר - - - </w:t>
      </w:r>
    </w:p>
    <w:p w14:paraId="4E6CD500" w14:textId="77777777" w:rsidR="00A54250" w:rsidRPr="008D3EA3" w:rsidRDefault="00A54250" w:rsidP="00A54250">
      <w:pPr>
        <w:bidi/>
        <w:jc w:val="both"/>
        <w:rPr>
          <w:rFonts w:cs="David" w:hint="cs"/>
          <w:rtl/>
        </w:rPr>
      </w:pPr>
    </w:p>
    <w:p w14:paraId="4034519E" w14:textId="77777777" w:rsidR="00A54250" w:rsidRPr="008D3EA3" w:rsidRDefault="00A54250" w:rsidP="00A54250">
      <w:pPr>
        <w:bidi/>
        <w:jc w:val="both"/>
        <w:rPr>
          <w:rFonts w:cs="David" w:hint="cs"/>
          <w:u w:val="single"/>
          <w:rtl/>
        </w:rPr>
      </w:pPr>
      <w:r w:rsidRPr="008D3EA3">
        <w:rPr>
          <w:rFonts w:cs="David" w:hint="cs"/>
          <w:u w:val="single"/>
          <w:rtl/>
        </w:rPr>
        <w:t>שילה הטיס-</w:t>
      </w:r>
      <w:proofErr w:type="spellStart"/>
      <w:r w:rsidRPr="008D3EA3">
        <w:rPr>
          <w:rFonts w:cs="David" w:hint="cs"/>
          <w:u w:val="single"/>
          <w:rtl/>
        </w:rPr>
        <w:t>רולף</w:t>
      </w:r>
      <w:proofErr w:type="spellEnd"/>
      <w:r w:rsidRPr="008D3EA3">
        <w:rPr>
          <w:rFonts w:cs="David" w:hint="cs"/>
          <w:u w:val="single"/>
          <w:rtl/>
        </w:rPr>
        <w:t>:</w:t>
      </w:r>
    </w:p>
    <w:p w14:paraId="322BF477" w14:textId="77777777" w:rsidR="00A54250" w:rsidRPr="008D3EA3" w:rsidRDefault="00A54250" w:rsidP="00A54250">
      <w:pPr>
        <w:bidi/>
        <w:jc w:val="both"/>
        <w:rPr>
          <w:rFonts w:cs="David" w:hint="cs"/>
          <w:u w:val="single"/>
          <w:rtl/>
        </w:rPr>
      </w:pPr>
    </w:p>
    <w:p w14:paraId="5B4E3971" w14:textId="77777777" w:rsidR="00A54250" w:rsidRPr="008D3EA3" w:rsidRDefault="00A54250" w:rsidP="00A54250">
      <w:pPr>
        <w:bidi/>
        <w:ind w:firstLine="720"/>
        <w:jc w:val="both"/>
        <w:rPr>
          <w:rFonts w:cs="David" w:hint="cs"/>
          <w:rtl/>
        </w:rPr>
      </w:pPr>
      <w:r w:rsidRPr="008D3EA3">
        <w:rPr>
          <w:rFonts w:cs="David" w:hint="cs"/>
          <w:rtl/>
        </w:rPr>
        <w:t xml:space="preserve">כשהוא עשה משהו בשם חבר הכנסת. </w:t>
      </w:r>
    </w:p>
    <w:p w14:paraId="62FE9770" w14:textId="77777777" w:rsidR="00A54250" w:rsidRPr="008D3EA3" w:rsidRDefault="00A54250" w:rsidP="00A54250">
      <w:pPr>
        <w:bidi/>
        <w:jc w:val="both"/>
        <w:rPr>
          <w:rFonts w:cs="David" w:hint="cs"/>
          <w:rtl/>
        </w:rPr>
      </w:pPr>
    </w:p>
    <w:p w14:paraId="5C049966" w14:textId="77777777" w:rsidR="00A54250" w:rsidRPr="008D3EA3" w:rsidRDefault="00A54250" w:rsidP="00A54250">
      <w:pPr>
        <w:bidi/>
        <w:jc w:val="both"/>
        <w:rPr>
          <w:rFonts w:cs="David" w:hint="cs"/>
          <w:u w:val="single"/>
          <w:rtl/>
        </w:rPr>
      </w:pPr>
      <w:r w:rsidRPr="008D3EA3">
        <w:rPr>
          <w:rFonts w:cs="David" w:hint="cs"/>
          <w:u w:val="single"/>
          <w:rtl/>
        </w:rPr>
        <w:t>חיים אורון:</w:t>
      </w:r>
    </w:p>
    <w:p w14:paraId="377DC59B" w14:textId="77777777" w:rsidR="00A54250" w:rsidRPr="008D3EA3" w:rsidRDefault="00A54250" w:rsidP="00A54250">
      <w:pPr>
        <w:bidi/>
        <w:jc w:val="both"/>
        <w:rPr>
          <w:rFonts w:cs="David" w:hint="cs"/>
          <w:u w:val="single"/>
          <w:rtl/>
        </w:rPr>
      </w:pPr>
    </w:p>
    <w:p w14:paraId="6F12A632" w14:textId="77777777" w:rsidR="00A54250" w:rsidRPr="008D3EA3" w:rsidRDefault="00A54250" w:rsidP="00A54250">
      <w:pPr>
        <w:bidi/>
        <w:ind w:firstLine="720"/>
        <w:jc w:val="both"/>
        <w:rPr>
          <w:rFonts w:cs="David" w:hint="cs"/>
          <w:rtl/>
        </w:rPr>
      </w:pPr>
      <w:r w:rsidRPr="008D3EA3">
        <w:rPr>
          <w:rFonts w:cs="David" w:hint="cs"/>
          <w:rtl/>
        </w:rPr>
        <w:t xml:space="preserve">התווכחנו בפעם הקודמת והפער קיים. אנחנו לא ראינו דרך. בעצם אז ועדת האתיקה משנה באופן מאוד מהותי את דרכה ואז יהיה סביר לומר שצריך בוועדת האתיקה גם נציגים של עוזרים. אני מקווה ששיקול הדעת של ועדת האתיקה, אם תהיה תלונה שניתן להוכיח בבירור שהאחריות של חבר הכנסת היא לא משהו אמורפי - - -  </w:t>
      </w:r>
    </w:p>
    <w:p w14:paraId="397EB2AB" w14:textId="77777777" w:rsidR="00A54250" w:rsidRPr="008D3EA3" w:rsidRDefault="00A54250" w:rsidP="00A54250">
      <w:pPr>
        <w:bidi/>
        <w:jc w:val="both"/>
        <w:rPr>
          <w:rFonts w:cs="David" w:hint="cs"/>
          <w:rtl/>
        </w:rPr>
      </w:pPr>
    </w:p>
    <w:p w14:paraId="4C99102E" w14:textId="77777777" w:rsidR="00A54250" w:rsidRPr="008D3EA3" w:rsidRDefault="00A54250" w:rsidP="00A54250">
      <w:pPr>
        <w:bidi/>
        <w:jc w:val="both"/>
        <w:rPr>
          <w:rFonts w:cs="David" w:hint="cs"/>
          <w:u w:val="single"/>
          <w:rtl/>
        </w:rPr>
      </w:pPr>
      <w:r w:rsidRPr="008D3EA3">
        <w:rPr>
          <w:rFonts w:cs="David" w:hint="cs"/>
          <w:u w:val="single"/>
          <w:rtl/>
        </w:rPr>
        <w:t>שילה הטיס-</w:t>
      </w:r>
      <w:proofErr w:type="spellStart"/>
      <w:r w:rsidRPr="008D3EA3">
        <w:rPr>
          <w:rFonts w:cs="David" w:hint="cs"/>
          <w:u w:val="single"/>
          <w:rtl/>
        </w:rPr>
        <w:t>רולף</w:t>
      </w:r>
      <w:proofErr w:type="spellEnd"/>
      <w:r w:rsidRPr="008D3EA3">
        <w:rPr>
          <w:rFonts w:cs="David" w:hint="cs"/>
          <w:u w:val="single"/>
          <w:rtl/>
        </w:rPr>
        <w:t>:</w:t>
      </w:r>
    </w:p>
    <w:p w14:paraId="270E882F" w14:textId="77777777" w:rsidR="00A54250" w:rsidRPr="008D3EA3" w:rsidRDefault="00A54250" w:rsidP="00A54250">
      <w:pPr>
        <w:bidi/>
        <w:jc w:val="both"/>
        <w:rPr>
          <w:rFonts w:cs="David" w:hint="cs"/>
          <w:u w:val="single"/>
          <w:rtl/>
        </w:rPr>
      </w:pPr>
    </w:p>
    <w:p w14:paraId="738B33E2" w14:textId="77777777" w:rsidR="00A54250" w:rsidRPr="008D3EA3" w:rsidRDefault="00A54250" w:rsidP="00A54250">
      <w:pPr>
        <w:bidi/>
        <w:ind w:firstLine="720"/>
        <w:jc w:val="both"/>
        <w:rPr>
          <w:rFonts w:cs="David" w:hint="cs"/>
          <w:rtl/>
        </w:rPr>
      </w:pPr>
      <w:r w:rsidRPr="008D3EA3">
        <w:rPr>
          <w:rFonts w:cs="David" w:hint="cs"/>
          <w:rtl/>
        </w:rPr>
        <w:t>אמרת שליש או שישית, זה לא יכול להיות משהו באמצע?</w:t>
      </w:r>
    </w:p>
    <w:p w14:paraId="3E5269E0" w14:textId="77777777" w:rsidR="00A54250" w:rsidRPr="008D3EA3" w:rsidRDefault="00A54250" w:rsidP="00A54250">
      <w:pPr>
        <w:bidi/>
        <w:jc w:val="both"/>
        <w:rPr>
          <w:rFonts w:cs="David" w:hint="cs"/>
          <w:rtl/>
        </w:rPr>
      </w:pPr>
    </w:p>
    <w:p w14:paraId="7AB48B1E" w14:textId="77777777" w:rsidR="00A54250" w:rsidRPr="008D3EA3" w:rsidRDefault="00A54250" w:rsidP="00A54250">
      <w:pPr>
        <w:keepLines/>
        <w:bidi/>
        <w:jc w:val="both"/>
        <w:rPr>
          <w:rFonts w:cs="David" w:hint="cs"/>
          <w:u w:val="single"/>
          <w:rtl/>
        </w:rPr>
      </w:pPr>
      <w:r w:rsidRPr="008D3EA3">
        <w:rPr>
          <w:rFonts w:cs="David" w:hint="cs"/>
          <w:u w:val="single"/>
          <w:rtl/>
        </w:rPr>
        <w:t>היו"ר חיים אורון:</w:t>
      </w:r>
    </w:p>
    <w:p w14:paraId="7B49E871" w14:textId="77777777" w:rsidR="00A54250" w:rsidRPr="008D3EA3" w:rsidRDefault="00A54250" w:rsidP="00A54250">
      <w:pPr>
        <w:keepLines/>
        <w:bidi/>
        <w:jc w:val="both"/>
        <w:rPr>
          <w:rFonts w:cs="David" w:hint="cs"/>
          <w:u w:val="single"/>
          <w:rtl/>
        </w:rPr>
      </w:pPr>
    </w:p>
    <w:p w14:paraId="5D6742A4" w14:textId="77777777" w:rsidR="00A54250" w:rsidRPr="008D3EA3" w:rsidRDefault="00A54250" w:rsidP="00A54250">
      <w:pPr>
        <w:keepLines/>
        <w:bidi/>
        <w:jc w:val="both"/>
        <w:rPr>
          <w:rFonts w:cs="David" w:hint="cs"/>
          <w:rtl/>
        </w:rPr>
      </w:pPr>
      <w:r w:rsidRPr="008D3EA3">
        <w:rPr>
          <w:rFonts w:cs="David" w:hint="cs"/>
          <w:rtl/>
        </w:rPr>
        <w:lastRenderedPageBreak/>
        <w:tab/>
        <w:t xml:space="preserve">יכול להיות, אבל לא דנו בזה. </w:t>
      </w:r>
    </w:p>
    <w:p w14:paraId="5D7476B3" w14:textId="77777777" w:rsidR="00A54250" w:rsidRPr="008D3EA3" w:rsidRDefault="00A54250" w:rsidP="00A54250">
      <w:pPr>
        <w:bidi/>
        <w:jc w:val="both"/>
        <w:rPr>
          <w:rFonts w:cs="David" w:hint="cs"/>
          <w:rtl/>
        </w:rPr>
      </w:pPr>
    </w:p>
    <w:p w14:paraId="57FAAB29" w14:textId="77777777" w:rsidR="00A54250" w:rsidRPr="008D3EA3" w:rsidRDefault="00A54250" w:rsidP="00A54250">
      <w:pPr>
        <w:bidi/>
        <w:jc w:val="both"/>
        <w:rPr>
          <w:rFonts w:cs="David" w:hint="cs"/>
          <w:u w:val="single"/>
          <w:rtl/>
        </w:rPr>
      </w:pPr>
      <w:r w:rsidRPr="008D3EA3">
        <w:rPr>
          <w:rFonts w:cs="David" w:hint="cs"/>
          <w:u w:val="single"/>
          <w:rtl/>
        </w:rPr>
        <w:t>שילה הטיס-</w:t>
      </w:r>
      <w:proofErr w:type="spellStart"/>
      <w:r w:rsidRPr="008D3EA3">
        <w:rPr>
          <w:rFonts w:cs="David" w:hint="cs"/>
          <w:u w:val="single"/>
          <w:rtl/>
        </w:rPr>
        <w:t>רולף</w:t>
      </w:r>
      <w:proofErr w:type="spellEnd"/>
      <w:r w:rsidRPr="008D3EA3">
        <w:rPr>
          <w:rFonts w:cs="David" w:hint="cs"/>
          <w:u w:val="single"/>
          <w:rtl/>
        </w:rPr>
        <w:t>:</w:t>
      </w:r>
    </w:p>
    <w:p w14:paraId="46852095" w14:textId="77777777" w:rsidR="00A54250" w:rsidRPr="008D3EA3" w:rsidRDefault="00A54250" w:rsidP="00A54250">
      <w:pPr>
        <w:bidi/>
        <w:jc w:val="both"/>
        <w:rPr>
          <w:rFonts w:cs="David" w:hint="cs"/>
          <w:u w:val="single"/>
          <w:rtl/>
        </w:rPr>
      </w:pPr>
    </w:p>
    <w:p w14:paraId="7C3FC20D" w14:textId="77777777" w:rsidR="00A54250" w:rsidRPr="008D3EA3" w:rsidRDefault="00A54250" w:rsidP="00A54250">
      <w:pPr>
        <w:bidi/>
        <w:jc w:val="both"/>
        <w:rPr>
          <w:rFonts w:cs="David" w:hint="cs"/>
          <w:rtl/>
        </w:rPr>
      </w:pPr>
      <w:r w:rsidRPr="008D3EA3">
        <w:rPr>
          <w:rFonts w:cs="David" w:hint="cs"/>
          <w:rtl/>
        </w:rPr>
        <w:tab/>
        <w:t>למה זה חייב להיות בחירה בין שליש לשישית?</w:t>
      </w:r>
    </w:p>
    <w:p w14:paraId="35046954" w14:textId="77777777" w:rsidR="00A54250" w:rsidRPr="008D3EA3" w:rsidRDefault="00A54250" w:rsidP="00A54250">
      <w:pPr>
        <w:bidi/>
        <w:jc w:val="both"/>
        <w:rPr>
          <w:rFonts w:cs="David" w:hint="cs"/>
          <w:rtl/>
        </w:rPr>
      </w:pPr>
    </w:p>
    <w:p w14:paraId="0549980E"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735B1112" w14:textId="77777777" w:rsidR="00A54250" w:rsidRPr="008D3EA3" w:rsidRDefault="00A54250" w:rsidP="00A54250">
      <w:pPr>
        <w:bidi/>
        <w:jc w:val="both"/>
        <w:rPr>
          <w:rFonts w:cs="David" w:hint="cs"/>
          <w:rtl/>
        </w:rPr>
      </w:pPr>
    </w:p>
    <w:p w14:paraId="07AAE464" w14:textId="77777777" w:rsidR="00A54250" w:rsidRPr="008D3EA3" w:rsidRDefault="00A54250" w:rsidP="00A54250">
      <w:pPr>
        <w:bidi/>
        <w:ind w:firstLine="720"/>
        <w:jc w:val="both"/>
        <w:rPr>
          <w:rFonts w:cs="David" w:hint="cs"/>
          <w:rtl/>
        </w:rPr>
      </w:pPr>
      <w:r w:rsidRPr="008D3EA3">
        <w:rPr>
          <w:rFonts w:cs="David" w:hint="cs"/>
          <w:rtl/>
        </w:rPr>
        <w:t xml:space="preserve">השאלה העקרונית </w:t>
      </w:r>
      <w:proofErr w:type="spellStart"/>
      <w:r w:rsidRPr="008D3EA3">
        <w:rPr>
          <w:rFonts w:cs="David" w:hint="cs"/>
          <w:rtl/>
        </w:rPr>
        <w:t>היתה</w:t>
      </w:r>
      <w:proofErr w:type="spellEnd"/>
      <w:r w:rsidRPr="008D3EA3">
        <w:rPr>
          <w:rFonts w:cs="David" w:hint="cs"/>
          <w:rtl/>
        </w:rPr>
        <w:t xml:space="preserve"> האם לקצר את התקופה או לא לקצר</w:t>
      </w:r>
      <w:r>
        <w:rPr>
          <w:rFonts w:cs="David" w:hint="cs"/>
          <w:rtl/>
        </w:rPr>
        <w:t>?</w:t>
      </w:r>
      <w:r w:rsidRPr="008D3EA3">
        <w:rPr>
          <w:rFonts w:cs="David" w:hint="cs"/>
          <w:rtl/>
        </w:rPr>
        <w:t xml:space="preserve"> </w:t>
      </w:r>
    </w:p>
    <w:p w14:paraId="420885C1" w14:textId="77777777" w:rsidR="00A54250" w:rsidRPr="008D3EA3" w:rsidRDefault="00A54250" w:rsidP="00A54250">
      <w:pPr>
        <w:bidi/>
        <w:jc w:val="both"/>
        <w:rPr>
          <w:rFonts w:cs="David" w:hint="cs"/>
          <w:rtl/>
        </w:rPr>
      </w:pPr>
    </w:p>
    <w:p w14:paraId="5C000425"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07ABE0C7" w14:textId="77777777" w:rsidR="00A54250" w:rsidRPr="008D3EA3" w:rsidRDefault="00A54250" w:rsidP="00A54250">
      <w:pPr>
        <w:bidi/>
        <w:jc w:val="both"/>
        <w:rPr>
          <w:rFonts w:cs="David" w:hint="cs"/>
          <w:rtl/>
        </w:rPr>
      </w:pPr>
    </w:p>
    <w:p w14:paraId="67DAE3E5" w14:textId="77777777" w:rsidR="00A54250" w:rsidRPr="008D3EA3" w:rsidRDefault="00A54250" w:rsidP="00A54250">
      <w:pPr>
        <w:bidi/>
        <w:ind w:firstLine="720"/>
        <w:jc w:val="both"/>
        <w:rPr>
          <w:rFonts w:cs="David" w:hint="cs"/>
          <w:rtl/>
        </w:rPr>
      </w:pPr>
      <w:r w:rsidRPr="008D3EA3">
        <w:rPr>
          <w:rFonts w:cs="David" w:hint="cs"/>
          <w:rtl/>
        </w:rPr>
        <w:t xml:space="preserve">מבדיקה שעשינו בכנסת הקודמת, המדרגה היא לא בין שליש לרבע. חלק גדול מאלה שנפלו כאילו מהעלאת הרף זה היה ביומיים שלושה או אפילו ביום. ההנחה </w:t>
      </w:r>
      <w:proofErr w:type="spellStart"/>
      <w:r w:rsidRPr="008D3EA3">
        <w:rPr>
          <w:rFonts w:cs="David" w:hint="cs"/>
          <w:rtl/>
        </w:rPr>
        <w:t>היתה</w:t>
      </w:r>
      <w:proofErr w:type="spellEnd"/>
      <w:r w:rsidRPr="008D3EA3">
        <w:rPr>
          <w:rFonts w:cs="David" w:hint="cs"/>
          <w:rtl/>
        </w:rPr>
        <w:t xml:space="preserve">, לפחות שלי, שהידיעה שהרף הוא יותר גבוה תמנע את זה. מצד שני, שלי חשבה אחרת והיינו פה רק שנינו. </w:t>
      </w:r>
    </w:p>
    <w:p w14:paraId="5365AB78" w14:textId="77777777" w:rsidR="00A54250" w:rsidRPr="008D3EA3" w:rsidRDefault="00A54250" w:rsidP="00A54250">
      <w:pPr>
        <w:bidi/>
        <w:jc w:val="both"/>
        <w:rPr>
          <w:rFonts w:cs="David" w:hint="cs"/>
          <w:rtl/>
        </w:rPr>
      </w:pPr>
    </w:p>
    <w:p w14:paraId="7E700E48" w14:textId="77777777" w:rsidR="00A54250" w:rsidRPr="008D3EA3" w:rsidRDefault="00A54250" w:rsidP="00A54250">
      <w:pPr>
        <w:bidi/>
        <w:ind w:firstLine="720"/>
        <w:jc w:val="both"/>
        <w:rPr>
          <w:rFonts w:cs="David" w:hint="cs"/>
          <w:rtl/>
        </w:rPr>
      </w:pPr>
      <w:r w:rsidRPr="008D3EA3">
        <w:rPr>
          <w:rFonts w:cs="David" w:hint="cs"/>
          <w:rtl/>
        </w:rPr>
        <w:t xml:space="preserve">עכשיו אני עובר לסעיף 18. </w:t>
      </w:r>
    </w:p>
    <w:p w14:paraId="2BE0CB61" w14:textId="77777777" w:rsidR="00A54250" w:rsidRPr="008D3EA3" w:rsidRDefault="00A54250" w:rsidP="00A54250">
      <w:pPr>
        <w:bidi/>
        <w:jc w:val="both"/>
        <w:rPr>
          <w:rFonts w:cs="David" w:hint="cs"/>
          <w:rtl/>
        </w:rPr>
      </w:pPr>
    </w:p>
    <w:p w14:paraId="69E71F61" w14:textId="77777777" w:rsidR="00A54250" w:rsidRPr="008D3EA3" w:rsidRDefault="00A54250" w:rsidP="00A54250">
      <w:pPr>
        <w:bidi/>
        <w:jc w:val="both"/>
        <w:rPr>
          <w:rFonts w:cs="David" w:hint="cs"/>
          <w:rtl/>
        </w:rPr>
      </w:pPr>
      <w:r w:rsidRPr="008D3EA3">
        <w:rPr>
          <w:rFonts w:cs="David" w:hint="cs"/>
          <w:u w:val="single"/>
          <w:rtl/>
        </w:rPr>
        <w:t>ארבל אסטרחן:</w:t>
      </w:r>
    </w:p>
    <w:p w14:paraId="62ABAF97" w14:textId="77777777" w:rsidR="00A54250" w:rsidRPr="008D3EA3" w:rsidRDefault="00A54250" w:rsidP="00A54250">
      <w:pPr>
        <w:bidi/>
        <w:jc w:val="both"/>
        <w:rPr>
          <w:rFonts w:cs="David" w:hint="cs"/>
          <w:rtl/>
        </w:rPr>
      </w:pPr>
    </w:p>
    <w:p w14:paraId="6F7C2E83" w14:textId="77777777" w:rsidR="00A54250" w:rsidRPr="008D3EA3" w:rsidRDefault="00A54250" w:rsidP="00A54250">
      <w:pPr>
        <w:bidi/>
        <w:ind w:firstLine="720"/>
        <w:jc w:val="both"/>
        <w:rPr>
          <w:rFonts w:cs="David" w:hint="cs"/>
          <w:rtl/>
        </w:rPr>
      </w:pPr>
      <w:r w:rsidRPr="008D3EA3">
        <w:rPr>
          <w:rFonts w:cs="David" w:hint="cs"/>
          <w:rtl/>
        </w:rPr>
        <w:t xml:space="preserve">שהוא זהה לסעיף 2 שקיים היום. </w:t>
      </w:r>
    </w:p>
    <w:p w14:paraId="0A113EB2" w14:textId="77777777" w:rsidR="00A54250" w:rsidRPr="008D3EA3" w:rsidRDefault="00A54250" w:rsidP="00A54250">
      <w:pPr>
        <w:bidi/>
        <w:jc w:val="both"/>
        <w:rPr>
          <w:rFonts w:cs="David" w:hint="cs"/>
          <w:rtl/>
        </w:rPr>
      </w:pPr>
    </w:p>
    <w:p w14:paraId="529EE3BE" w14:textId="77777777" w:rsidR="00A54250" w:rsidRPr="008D3EA3" w:rsidRDefault="00A54250" w:rsidP="00A54250">
      <w:pPr>
        <w:bidi/>
        <w:jc w:val="both"/>
        <w:rPr>
          <w:rFonts w:cs="David" w:hint="cs"/>
          <w:rtl/>
        </w:rPr>
      </w:pPr>
      <w:r w:rsidRPr="008D3EA3">
        <w:rPr>
          <w:rFonts w:cs="David" w:hint="cs"/>
          <w:rtl/>
        </w:rPr>
        <w:tab/>
        <w:t>נקרא את הסעיף לפרוטוקול:</w:t>
      </w:r>
    </w:p>
    <w:p w14:paraId="3493C8E4" w14:textId="77777777" w:rsidR="00A54250" w:rsidRPr="008D3EA3" w:rsidRDefault="00A54250" w:rsidP="00A54250">
      <w:pPr>
        <w:bidi/>
        <w:jc w:val="both"/>
        <w:rPr>
          <w:rFonts w:cs="David" w:hint="cs"/>
          <w:rtl/>
        </w:rPr>
      </w:pPr>
    </w:p>
    <w:p w14:paraId="248E96A4" w14:textId="77777777" w:rsidR="00A54250" w:rsidRPr="008D3EA3" w:rsidRDefault="00A54250" w:rsidP="00A54250">
      <w:pPr>
        <w:bidi/>
        <w:jc w:val="both"/>
        <w:rPr>
          <w:rFonts w:cs="David" w:hint="cs"/>
          <w:rtl/>
        </w:rPr>
      </w:pPr>
      <w:r w:rsidRPr="008D3EA3">
        <w:rPr>
          <w:rFonts w:cs="David" w:hint="cs"/>
          <w:rtl/>
        </w:rPr>
        <w:tab/>
        <w:t xml:space="preserve">"18. חבר הכנסת יימנע משימוש בלתי ראוי בחסינויות ובזכויות המוקנות לו על פי כדין כחבר הכנסת". </w:t>
      </w:r>
    </w:p>
    <w:p w14:paraId="0D35D3D1" w14:textId="77777777" w:rsidR="00A54250" w:rsidRPr="008D3EA3" w:rsidRDefault="00A54250" w:rsidP="00A54250">
      <w:pPr>
        <w:bidi/>
        <w:jc w:val="both"/>
        <w:rPr>
          <w:rFonts w:cs="David" w:hint="cs"/>
          <w:rtl/>
        </w:rPr>
      </w:pPr>
    </w:p>
    <w:p w14:paraId="650BC247" w14:textId="77777777" w:rsidR="00A54250" w:rsidRPr="008D3EA3" w:rsidRDefault="00A54250" w:rsidP="00A54250">
      <w:pPr>
        <w:bidi/>
        <w:jc w:val="both"/>
        <w:rPr>
          <w:rFonts w:cs="David" w:hint="cs"/>
          <w:rtl/>
        </w:rPr>
      </w:pPr>
      <w:r w:rsidRPr="008D3EA3">
        <w:rPr>
          <w:rFonts w:cs="David" w:hint="cs"/>
          <w:rtl/>
        </w:rPr>
        <w:tab/>
        <w:t>זה מופיע היום בסעיף 2 לכללי האתיקה הקיימים.</w:t>
      </w:r>
    </w:p>
    <w:p w14:paraId="0F291754" w14:textId="77777777" w:rsidR="00A54250" w:rsidRPr="008D3EA3" w:rsidRDefault="00A54250" w:rsidP="00A54250">
      <w:pPr>
        <w:bidi/>
        <w:jc w:val="both"/>
        <w:rPr>
          <w:rFonts w:cs="David" w:hint="cs"/>
          <w:rtl/>
        </w:rPr>
      </w:pPr>
    </w:p>
    <w:p w14:paraId="3670BCD2"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E088CD2" w14:textId="77777777" w:rsidR="00A54250" w:rsidRPr="008D3EA3" w:rsidRDefault="00A54250" w:rsidP="00A54250">
      <w:pPr>
        <w:bidi/>
        <w:jc w:val="both"/>
        <w:rPr>
          <w:rFonts w:cs="David" w:hint="cs"/>
          <w:rtl/>
        </w:rPr>
      </w:pPr>
    </w:p>
    <w:p w14:paraId="490F2789" w14:textId="77777777" w:rsidR="00A54250" w:rsidRPr="008D3EA3" w:rsidRDefault="00A54250" w:rsidP="00A54250">
      <w:pPr>
        <w:bidi/>
        <w:jc w:val="both"/>
        <w:rPr>
          <w:rFonts w:cs="David" w:hint="cs"/>
          <w:rtl/>
        </w:rPr>
      </w:pPr>
      <w:r w:rsidRPr="008D3EA3">
        <w:rPr>
          <w:rFonts w:cs="David" w:hint="cs"/>
          <w:rtl/>
        </w:rPr>
        <w:tab/>
        <w:t xml:space="preserve">אני מציע שנאשר את זה. זה סעיף רגיש וכל שינוי בו הוא מייד פתח - - - </w:t>
      </w:r>
    </w:p>
    <w:p w14:paraId="656C850A" w14:textId="77777777" w:rsidR="00A54250" w:rsidRPr="008D3EA3" w:rsidRDefault="00A54250" w:rsidP="00A54250">
      <w:pPr>
        <w:bidi/>
        <w:jc w:val="both"/>
        <w:rPr>
          <w:rFonts w:cs="David" w:hint="cs"/>
          <w:rtl/>
        </w:rPr>
      </w:pPr>
    </w:p>
    <w:p w14:paraId="0F38BB69" w14:textId="77777777" w:rsidR="00A54250" w:rsidRPr="008D3EA3" w:rsidRDefault="00A54250" w:rsidP="00A54250">
      <w:pPr>
        <w:bidi/>
        <w:jc w:val="both"/>
        <w:rPr>
          <w:rFonts w:cs="David" w:hint="cs"/>
          <w:rtl/>
        </w:rPr>
      </w:pPr>
      <w:r w:rsidRPr="008D3EA3">
        <w:rPr>
          <w:rFonts w:cs="David" w:hint="cs"/>
          <w:rtl/>
        </w:rPr>
        <w:tab/>
        <w:t xml:space="preserve">"19. חבר הכנסת שנחקר על ידי שוטר או מי שנמסרו לו סמכויות של שוטר לפי כל דין, בחשד לביצוע עבירה, לא יימנע מלהשיב לשאלות החוקר מן הטעם שהתשובה עלולה להפליל אותו". </w:t>
      </w:r>
    </w:p>
    <w:p w14:paraId="0E7A5868" w14:textId="77777777" w:rsidR="00A54250" w:rsidRPr="008D3EA3" w:rsidRDefault="00A54250" w:rsidP="00A54250">
      <w:pPr>
        <w:bidi/>
        <w:jc w:val="both"/>
        <w:rPr>
          <w:rFonts w:cs="David" w:hint="cs"/>
          <w:rtl/>
        </w:rPr>
      </w:pPr>
      <w:r w:rsidRPr="008D3EA3">
        <w:rPr>
          <w:rFonts w:cs="David" w:hint="cs"/>
          <w:rtl/>
        </w:rPr>
        <w:tab/>
      </w:r>
    </w:p>
    <w:p w14:paraId="069E362C" w14:textId="77777777" w:rsidR="00A54250" w:rsidRPr="008D3EA3" w:rsidRDefault="00A54250" w:rsidP="00A54250">
      <w:pPr>
        <w:bidi/>
        <w:jc w:val="both"/>
        <w:rPr>
          <w:rFonts w:cs="David" w:hint="cs"/>
          <w:rtl/>
        </w:rPr>
      </w:pPr>
      <w:r w:rsidRPr="008D3EA3">
        <w:rPr>
          <w:rFonts w:cs="David" w:hint="cs"/>
          <w:rtl/>
        </w:rPr>
        <w:tab/>
        <w:t>אני מעלה שאלה. האם חלק מחובותיו של חבר הכנסת היא להזדהות כחבר כנסת?</w:t>
      </w:r>
    </w:p>
    <w:p w14:paraId="7E90E5C9" w14:textId="77777777" w:rsidR="00A54250" w:rsidRPr="008D3EA3" w:rsidRDefault="00A54250" w:rsidP="00A54250">
      <w:pPr>
        <w:bidi/>
        <w:jc w:val="both"/>
        <w:rPr>
          <w:rFonts w:cs="David" w:hint="cs"/>
          <w:rtl/>
        </w:rPr>
      </w:pPr>
    </w:p>
    <w:p w14:paraId="17CC4BE1" w14:textId="77777777" w:rsidR="00A54250" w:rsidRPr="008D3EA3" w:rsidRDefault="00A54250" w:rsidP="00A54250">
      <w:pPr>
        <w:bidi/>
        <w:jc w:val="both"/>
        <w:rPr>
          <w:rFonts w:cs="David" w:hint="cs"/>
          <w:rtl/>
        </w:rPr>
      </w:pPr>
      <w:r w:rsidRPr="008D3EA3">
        <w:rPr>
          <w:rFonts w:cs="David" w:hint="cs"/>
          <w:rtl/>
        </w:rPr>
        <w:tab/>
        <w:t xml:space="preserve">אני יכול להגיד מניסיוני. תפס אותו שוטר תנועה ובהתחלה הוא זיהה או לא זיהה. אחרי 5 דקות הוא זיהה והוא אומר: תשמע, לא נעים לי. אף-אחד לא מדבר על שחרור מעבירה אבל כל הסיטואציה לפעמים מביכה את חבר הכנסת. </w:t>
      </w:r>
    </w:p>
    <w:p w14:paraId="1387B3F5" w14:textId="77777777" w:rsidR="00A54250" w:rsidRPr="008D3EA3" w:rsidRDefault="00A54250" w:rsidP="00A54250">
      <w:pPr>
        <w:bidi/>
        <w:jc w:val="both"/>
        <w:rPr>
          <w:rFonts w:cs="David" w:hint="cs"/>
          <w:rtl/>
        </w:rPr>
      </w:pPr>
    </w:p>
    <w:p w14:paraId="580F80D7" w14:textId="77777777" w:rsidR="00A54250" w:rsidRPr="008D3EA3" w:rsidRDefault="00A54250" w:rsidP="00A54250">
      <w:pPr>
        <w:bidi/>
        <w:jc w:val="both"/>
        <w:rPr>
          <w:rFonts w:cs="David" w:hint="cs"/>
          <w:rtl/>
        </w:rPr>
      </w:pPr>
      <w:r w:rsidRPr="008D3EA3">
        <w:rPr>
          <w:rFonts w:cs="David" w:hint="cs"/>
          <w:rtl/>
        </w:rPr>
        <w:tab/>
        <w:t xml:space="preserve">השאלה האם לא צריך לומר שחבר כנסת שעוצר אותו שוטר, יציג את עצמו. או שיציג תעודה של חבר כנסת - - - </w:t>
      </w:r>
    </w:p>
    <w:p w14:paraId="65CE92D7" w14:textId="77777777" w:rsidR="00A54250" w:rsidRPr="008D3EA3" w:rsidRDefault="00A54250" w:rsidP="00A54250">
      <w:pPr>
        <w:bidi/>
        <w:jc w:val="both"/>
        <w:rPr>
          <w:rFonts w:cs="David" w:hint="cs"/>
          <w:u w:val="single"/>
          <w:rtl/>
        </w:rPr>
      </w:pPr>
    </w:p>
    <w:p w14:paraId="40E44109" w14:textId="77777777" w:rsidR="00A54250" w:rsidRPr="008D3EA3" w:rsidRDefault="00A54250" w:rsidP="00A54250">
      <w:pPr>
        <w:bidi/>
        <w:jc w:val="both"/>
        <w:rPr>
          <w:rFonts w:cs="David" w:hint="cs"/>
          <w:rtl/>
        </w:rPr>
      </w:pPr>
      <w:r w:rsidRPr="008D3EA3">
        <w:rPr>
          <w:rFonts w:cs="David" w:hint="cs"/>
          <w:u w:val="single"/>
          <w:rtl/>
        </w:rPr>
        <w:t>ארבל אסטרחן:</w:t>
      </w:r>
    </w:p>
    <w:p w14:paraId="0F9FC493" w14:textId="77777777" w:rsidR="00A54250" w:rsidRPr="008D3EA3" w:rsidRDefault="00A54250" w:rsidP="00A54250">
      <w:pPr>
        <w:bidi/>
        <w:jc w:val="both"/>
        <w:rPr>
          <w:rFonts w:cs="David" w:hint="cs"/>
          <w:rtl/>
        </w:rPr>
      </w:pPr>
    </w:p>
    <w:p w14:paraId="7F44E7C2" w14:textId="77777777" w:rsidR="00A54250" w:rsidRPr="008D3EA3" w:rsidRDefault="00A54250" w:rsidP="00A54250">
      <w:pPr>
        <w:bidi/>
        <w:ind w:firstLine="720"/>
        <w:jc w:val="both"/>
        <w:rPr>
          <w:rFonts w:cs="David" w:hint="cs"/>
          <w:rtl/>
        </w:rPr>
      </w:pPr>
      <w:r w:rsidRPr="008D3EA3">
        <w:rPr>
          <w:rFonts w:cs="David" w:hint="cs"/>
          <w:rtl/>
        </w:rPr>
        <w:t>היום הוא בוודאי לא צריך.</w:t>
      </w:r>
    </w:p>
    <w:p w14:paraId="117BEBB3" w14:textId="77777777" w:rsidR="00A54250" w:rsidRPr="008D3EA3" w:rsidRDefault="00A54250" w:rsidP="00A54250">
      <w:pPr>
        <w:bidi/>
        <w:jc w:val="both"/>
        <w:rPr>
          <w:rFonts w:cs="David" w:hint="cs"/>
          <w:rtl/>
        </w:rPr>
      </w:pPr>
    </w:p>
    <w:p w14:paraId="5A0DECFF"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6349CA9A" w14:textId="77777777" w:rsidR="00A54250" w:rsidRPr="008D3EA3" w:rsidRDefault="00A54250" w:rsidP="00A54250">
      <w:pPr>
        <w:bidi/>
        <w:jc w:val="both"/>
        <w:rPr>
          <w:rFonts w:cs="David" w:hint="cs"/>
          <w:u w:val="single"/>
          <w:rtl/>
        </w:rPr>
      </w:pPr>
    </w:p>
    <w:p w14:paraId="20EE593A" w14:textId="77777777" w:rsidR="00A54250" w:rsidRPr="008D3EA3" w:rsidRDefault="00A54250" w:rsidP="00A54250">
      <w:pPr>
        <w:bidi/>
        <w:jc w:val="both"/>
        <w:rPr>
          <w:rFonts w:cs="David" w:hint="cs"/>
          <w:rtl/>
        </w:rPr>
      </w:pPr>
      <w:r w:rsidRPr="008D3EA3">
        <w:rPr>
          <w:rFonts w:cs="David" w:hint="cs"/>
          <w:rtl/>
        </w:rPr>
        <w:tab/>
        <w:t xml:space="preserve">אני שואל, האם זה לא נכון ואז יימנע העניין. אתם זוכרים שהיה מקרה בשדה התעופה, שמישהו הכיר אותו ומישהו לא הכיר אותו, חלק מוכרים וחלק לא מוכרים. </w:t>
      </w:r>
    </w:p>
    <w:p w14:paraId="72E1D365" w14:textId="77777777" w:rsidR="00A54250" w:rsidRPr="008D3EA3" w:rsidRDefault="00A54250" w:rsidP="00A54250">
      <w:pPr>
        <w:bidi/>
        <w:jc w:val="both"/>
        <w:rPr>
          <w:rFonts w:cs="David" w:hint="cs"/>
          <w:rtl/>
        </w:rPr>
      </w:pPr>
    </w:p>
    <w:p w14:paraId="5C77B4EA" w14:textId="77777777" w:rsidR="00A54250" w:rsidRPr="008D3EA3" w:rsidRDefault="00A54250" w:rsidP="00A54250">
      <w:pPr>
        <w:keepLines/>
        <w:bidi/>
        <w:jc w:val="both"/>
        <w:rPr>
          <w:rFonts w:cs="David" w:hint="cs"/>
          <w:rtl/>
        </w:rPr>
      </w:pPr>
      <w:r w:rsidRPr="008D3EA3">
        <w:rPr>
          <w:rFonts w:cs="David" w:hint="cs"/>
          <w:u w:val="single"/>
          <w:rtl/>
        </w:rPr>
        <w:t>ארבל אסטרחן:</w:t>
      </w:r>
    </w:p>
    <w:p w14:paraId="77644C25" w14:textId="77777777" w:rsidR="00A54250" w:rsidRPr="008D3EA3" w:rsidRDefault="00A54250" w:rsidP="00A54250">
      <w:pPr>
        <w:keepLines/>
        <w:bidi/>
        <w:jc w:val="both"/>
        <w:rPr>
          <w:rFonts w:cs="David" w:hint="cs"/>
          <w:rtl/>
        </w:rPr>
      </w:pPr>
    </w:p>
    <w:p w14:paraId="5DCA3128" w14:textId="77777777" w:rsidR="00A54250" w:rsidRPr="008D3EA3" w:rsidRDefault="00A54250" w:rsidP="00A54250">
      <w:pPr>
        <w:keepLines/>
        <w:bidi/>
        <w:jc w:val="both"/>
        <w:rPr>
          <w:rFonts w:cs="David" w:hint="cs"/>
          <w:rtl/>
        </w:rPr>
      </w:pPr>
      <w:r w:rsidRPr="008D3EA3">
        <w:rPr>
          <w:rFonts w:cs="David" w:hint="cs"/>
          <w:rtl/>
        </w:rPr>
        <w:t xml:space="preserve">ואז אתה דווקא רוצה לראות איך מתנהגים לאדם רגיל. </w:t>
      </w:r>
    </w:p>
    <w:p w14:paraId="30CCC657" w14:textId="77777777" w:rsidR="00A54250" w:rsidRPr="008D3EA3" w:rsidRDefault="00A54250" w:rsidP="00A54250">
      <w:pPr>
        <w:bidi/>
        <w:jc w:val="both"/>
        <w:rPr>
          <w:rFonts w:cs="David" w:hint="cs"/>
          <w:rtl/>
        </w:rPr>
      </w:pPr>
    </w:p>
    <w:p w14:paraId="3AE1C648"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0280875C" w14:textId="77777777" w:rsidR="00A54250" w:rsidRPr="008D3EA3" w:rsidRDefault="00A54250" w:rsidP="00A54250">
      <w:pPr>
        <w:bidi/>
        <w:jc w:val="both"/>
        <w:rPr>
          <w:rFonts w:cs="David" w:hint="cs"/>
          <w:rtl/>
        </w:rPr>
      </w:pPr>
      <w:r w:rsidRPr="008D3EA3">
        <w:rPr>
          <w:rFonts w:cs="David" w:hint="cs"/>
          <w:rtl/>
        </w:rPr>
        <w:tab/>
        <w:t xml:space="preserve">העוזרת שלי לא מסכימה, אני תכף אתן לך להגיב. </w:t>
      </w:r>
    </w:p>
    <w:p w14:paraId="17D587AD" w14:textId="77777777" w:rsidR="00A54250" w:rsidRPr="008D3EA3" w:rsidRDefault="00A54250" w:rsidP="00A54250">
      <w:pPr>
        <w:bidi/>
        <w:jc w:val="both"/>
        <w:rPr>
          <w:rFonts w:cs="David" w:hint="cs"/>
          <w:rtl/>
        </w:rPr>
      </w:pPr>
    </w:p>
    <w:p w14:paraId="75C2B49D" w14:textId="77777777" w:rsidR="00A54250" w:rsidRPr="008D3EA3" w:rsidRDefault="00A54250" w:rsidP="00A54250">
      <w:pPr>
        <w:bidi/>
        <w:ind w:firstLine="720"/>
        <w:jc w:val="both"/>
        <w:rPr>
          <w:rFonts w:cs="David" w:hint="cs"/>
          <w:rtl/>
        </w:rPr>
      </w:pPr>
      <w:r w:rsidRPr="008D3EA3">
        <w:rPr>
          <w:rFonts w:cs="David" w:hint="cs"/>
          <w:rtl/>
        </w:rPr>
        <w:t>זה הצד השני של העניין. לכן אמרתי שיש לזה פנים לכאן ולכאן, אני לא אומר את זה בפשטות. זה נמצא על השולחן. מצד אחד, אומרים לו תתנהג ותיחקר.</w:t>
      </w:r>
    </w:p>
    <w:p w14:paraId="4997E7CA" w14:textId="77777777" w:rsidR="00A54250" w:rsidRPr="008D3EA3" w:rsidRDefault="00A54250" w:rsidP="00A54250">
      <w:pPr>
        <w:bidi/>
        <w:jc w:val="both"/>
        <w:rPr>
          <w:rFonts w:cs="David" w:hint="cs"/>
          <w:rtl/>
        </w:rPr>
      </w:pPr>
    </w:p>
    <w:p w14:paraId="63A41ADB" w14:textId="77777777" w:rsidR="00A54250" w:rsidRPr="008D3EA3" w:rsidRDefault="00A54250" w:rsidP="00A54250">
      <w:pPr>
        <w:bidi/>
        <w:jc w:val="both"/>
        <w:rPr>
          <w:rFonts w:cs="David" w:hint="cs"/>
          <w:rtl/>
        </w:rPr>
      </w:pPr>
      <w:r w:rsidRPr="008D3EA3">
        <w:rPr>
          <w:rFonts w:cs="David" w:hint="cs"/>
          <w:u w:val="single"/>
          <w:rtl/>
        </w:rPr>
        <w:t>ארבל אסטרחן:</w:t>
      </w:r>
    </w:p>
    <w:p w14:paraId="29A721AC" w14:textId="77777777" w:rsidR="00A54250" w:rsidRPr="008D3EA3" w:rsidRDefault="00A54250" w:rsidP="00A54250">
      <w:pPr>
        <w:bidi/>
        <w:jc w:val="both"/>
        <w:rPr>
          <w:rFonts w:cs="David" w:hint="cs"/>
          <w:rtl/>
        </w:rPr>
      </w:pPr>
    </w:p>
    <w:p w14:paraId="0BC37C5C" w14:textId="77777777" w:rsidR="00A54250" w:rsidRPr="008D3EA3" w:rsidRDefault="00A54250" w:rsidP="00A54250">
      <w:pPr>
        <w:bidi/>
        <w:ind w:firstLine="720"/>
        <w:jc w:val="both"/>
        <w:rPr>
          <w:rFonts w:cs="David" w:hint="cs"/>
          <w:rtl/>
        </w:rPr>
      </w:pPr>
      <w:r w:rsidRPr="008D3EA3">
        <w:rPr>
          <w:rFonts w:cs="David" w:hint="cs"/>
          <w:rtl/>
        </w:rPr>
        <w:t>צריך להבדיל. פה זה חקירה שהוא מוזמן אליה, זה שונה ממה שאתה מתאר.</w:t>
      </w:r>
    </w:p>
    <w:p w14:paraId="658683BA" w14:textId="77777777" w:rsidR="00A54250" w:rsidRPr="008D3EA3" w:rsidRDefault="00A54250" w:rsidP="00A54250">
      <w:pPr>
        <w:bidi/>
        <w:jc w:val="both"/>
        <w:rPr>
          <w:rFonts w:cs="David" w:hint="cs"/>
          <w:rtl/>
        </w:rPr>
      </w:pPr>
    </w:p>
    <w:p w14:paraId="74785A26"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8274D01" w14:textId="77777777" w:rsidR="00A54250" w:rsidRPr="008D3EA3" w:rsidRDefault="00A54250" w:rsidP="00A54250">
      <w:pPr>
        <w:bidi/>
        <w:jc w:val="both"/>
        <w:rPr>
          <w:rFonts w:cs="David" w:hint="cs"/>
          <w:u w:val="single"/>
          <w:rtl/>
        </w:rPr>
      </w:pPr>
    </w:p>
    <w:p w14:paraId="26C1FA1A" w14:textId="77777777" w:rsidR="00A54250" w:rsidRPr="008D3EA3" w:rsidRDefault="00A54250" w:rsidP="00A54250">
      <w:pPr>
        <w:bidi/>
        <w:ind w:firstLine="720"/>
        <w:jc w:val="both"/>
        <w:rPr>
          <w:rFonts w:cs="David" w:hint="cs"/>
          <w:rtl/>
        </w:rPr>
      </w:pPr>
      <w:r w:rsidRPr="008D3EA3">
        <w:rPr>
          <w:rFonts w:cs="David" w:hint="cs"/>
          <w:rtl/>
        </w:rPr>
        <w:t xml:space="preserve">אני מתאר סיטואציה מאוד שכיחה. </w:t>
      </w:r>
    </w:p>
    <w:p w14:paraId="7AA49002" w14:textId="77777777" w:rsidR="00A54250" w:rsidRPr="008D3EA3" w:rsidRDefault="00A54250" w:rsidP="00A54250">
      <w:pPr>
        <w:bidi/>
        <w:jc w:val="both"/>
        <w:rPr>
          <w:rFonts w:cs="David" w:hint="cs"/>
          <w:rtl/>
        </w:rPr>
      </w:pPr>
    </w:p>
    <w:p w14:paraId="16359165" w14:textId="77777777" w:rsidR="00A54250" w:rsidRPr="008D3EA3" w:rsidRDefault="00A54250" w:rsidP="00A54250">
      <w:pPr>
        <w:bidi/>
        <w:jc w:val="both"/>
        <w:rPr>
          <w:rFonts w:cs="David" w:hint="cs"/>
          <w:rtl/>
        </w:rPr>
      </w:pPr>
      <w:r w:rsidRPr="008D3EA3">
        <w:rPr>
          <w:rFonts w:cs="David" w:hint="cs"/>
          <w:u w:val="single"/>
          <w:rtl/>
        </w:rPr>
        <w:t>ארבל אסטרחן:</w:t>
      </w:r>
    </w:p>
    <w:p w14:paraId="20177C20" w14:textId="77777777" w:rsidR="00A54250" w:rsidRPr="008D3EA3" w:rsidRDefault="00A54250" w:rsidP="00A54250">
      <w:pPr>
        <w:bidi/>
        <w:jc w:val="both"/>
        <w:rPr>
          <w:rFonts w:cs="David" w:hint="cs"/>
          <w:rtl/>
        </w:rPr>
      </w:pPr>
    </w:p>
    <w:p w14:paraId="4001A673" w14:textId="77777777" w:rsidR="00A54250" w:rsidRPr="008D3EA3" w:rsidRDefault="00A54250" w:rsidP="00A54250">
      <w:pPr>
        <w:bidi/>
        <w:ind w:firstLine="720"/>
        <w:jc w:val="both"/>
        <w:rPr>
          <w:rFonts w:cs="David" w:hint="cs"/>
          <w:rtl/>
        </w:rPr>
      </w:pPr>
      <w:r w:rsidRPr="008D3EA3">
        <w:rPr>
          <w:rFonts w:cs="David" w:hint="cs"/>
          <w:rtl/>
        </w:rPr>
        <w:t xml:space="preserve">אבל זה משהו אחר, זה לא מה שכתוב כאן. </w:t>
      </w:r>
    </w:p>
    <w:p w14:paraId="1A5B66EA" w14:textId="77777777" w:rsidR="00A54250" w:rsidRPr="008D3EA3" w:rsidRDefault="00A54250" w:rsidP="00A54250">
      <w:pPr>
        <w:bidi/>
        <w:jc w:val="both"/>
        <w:rPr>
          <w:rFonts w:cs="David" w:hint="cs"/>
          <w:rtl/>
        </w:rPr>
      </w:pPr>
    </w:p>
    <w:p w14:paraId="3F87F061"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D1D9D1E" w14:textId="77777777" w:rsidR="00A54250" w:rsidRPr="008D3EA3" w:rsidRDefault="00A54250" w:rsidP="00A54250">
      <w:pPr>
        <w:bidi/>
        <w:jc w:val="both"/>
        <w:rPr>
          <w:rFonts w:cs="David" w:hint="cs"/>
          <w:u w:val="single"/>
          <w:rtl/>
        </w:rPr>
      </w:pPr>
    </w:p>
    <w:p w14:paraId="5421669B" w14:textId="77777777" w:rsidR="00A54250" w:rsidRPr="008D3EA3" w:rsidRDefault="00A54250" w:rsidP="00A54250">
      <w:pPr>
        <w:bidi/>
        <w:ind w:firstLine="720"/>
        <w:jc w:val="both"/>
        <w:rPr>
          <w:rFonts w:cs="David" w:hint="cs"/>
          <w:rtl/>
        </w:rPr>
      </w:pPr>
      <w:r w:rsidRPr="008D3EA3">
        <w:rPr>
          <w:rFonts w:cs="David" w:hint="cs"/>
          <w:rtl/>
        </w:rPr>
        <w:t xml:space="preserve">אם נחליט שכן אז נמצא סעיף אחר. השאלה האם ללכת בכיוון הזה? </w:t>
      </w:r>
    </w:p>
    <w:p w14:paraId="206A38EE" w14:textId="77777777" w:rsidR="00A54250" w:rsidRPr="008D3EA3" w:rsidRDefault="00A54250" w:rsidP="00A54250">
      <w:pPr>
        <w:bidi/>
        <w:jc w:val="both"/>
        <w:rPr>
          <w:rFonts w:cs="David" w:hint="cs"/>
          <w:rtl/>
        </w:rPr>
      </w:pPr>
    </w:p>
    <w:p w14:paraId="2616B62A" w14:textId="77777777" w:rsidR="00A54250" w:rsidRPr="008D3EA3" w:rsidRDefault="00A54250" w:rsidP="00A54250">
      <w:pPr>
        <w:bidi/>
        <w:jc w:val="both"/>
        <w:rPr>
          <w:rFonts w:cs="David" w:hint="cs"/>
          <w:rtl/>
        </w:rPr>
      </w:pPr>
      <w:r w:rsidRPr="008D3EA3">
        <w:rPr>
          <w:rFonts w:cs="David" w:hint="cs"/>
          <w:u w:val="single"/>
          <w:rtl/>
        </w:rPr>
        <w:t>אסא כשר:</w:t>
      </w:r>
    </w:p>
    <w:p w14:paraId="50572978" w14:textId="77777777" w:rsidR="00A54250" w:rsidRPr="008D3EA3" w:rsidRDefault="00A54250" w:rsidP="00A54250">
      <w:pPr>
        <w:bidi/>
        <w:jc w:val="both"/>
        <w:rPr>
          <w:rFonts w:cs="David" w:hint="cs"/>
          <w:rtl/>
        </w:rPr>
      </w:pPr>
    </w:p>
    <w:p w14:paraId="3ADED3FC" w14:textId="77777777" w:rsidR="00A54250" w:rsidRPr="008D3EA3" w:rsidRDefault="00A54250" w:rsidP="00A54250">
      <w:pPr>
        <w:bidi/>
        <w:ind w:firstLine="720"/>
        <w:jc w:val="both"/>
        <w:rPr>
          <w:rFonts w:cs="David" w:hint="cs"/>
          <w:rtl/>
        </w:rPr>
      </w:pPr>
      <w:r w:rsidRPr="008D3EA3">
        <w:rPr>
          <w:rFonts w:cs="David" w:hint="cs"/>
          <w:rtl/>
        </w:rPr>
        <w:t>אני חושב שהוא צריך להזדהות תמיד מפני שיש חזקה שהוא מוכר. למרות שאנחנו אומרים שיש חברי כנסת חדשים שהציבור לא מכיר אותם, חזקה עליהם שהם מכירים. הוא צריך לצאת מהנחה שהוא מוכר ולכן התנהגותו נשפטת עכשיו כהתנהגות של חבר כנסת. אבל, אם מישהו לא מזהה אותו, הוא צריך להזדהות כחבר כנסת. אני חושב שהוא צריך לנהוג בצורה שמזהה אותו כחבר כנסת.</w:t>
      </w:r>
    </w:p>
    <w:p w14:paraId="117739E6" w14:textId="77777777" w:rsidR="00A54250" w:rsidRPr="008D3EA3" w:rsidRDefault="00A54250" w:rsidP="00A54250">
      <w:pPr>
        <w:bidi/>
        <w:jc w:val="both"/>
        <w:rPr>
          <w:rFonts w:cs="David" w:hint="cs"/>
          <w:rtl/>
        </w:rPr>
      </w:pPr>
    </w:p>
    <w:p w14:paraId="25F4EDBF" w14:textId="77777777" w:rsidR="00A54250" w:rsidRPr="008D3EA3" w:rsidRDefault="00A54250" w:rsidP="00A54250">
      <w:pPr>
        <w:bidi/>
        <w:jc w:val="both"/>
        <w:rPr>
          <w:rFonts w:cs="David" w:hint="cs"/>
          <w:rtl/>
        </w:rPr>
      </w:pPr>
      <w:r w:rsidRPr="008D3EA3">
        <w:rPr>
          <w:rFonts w:cs="David" w:hint="cs"/>
          <w:u w:val="single"/>
          <w:rtl/>
        </w:rPr>
        <w:t>שלמה מולה:</w:t>
      </w:r>
    </w:p>
    <w:p w14:paraId="40516CE9" w14:textId="77777777" w:rsidR="00A54250" w:rsidRPr="008D3EA3" w:rsidRDefault="00A54250" w:rsidP="00A54250">
      <w:pPr>
        <w:bidi/>
        <w:jc w:val="both"/>
        <w:rPr>
          <w:rFonts w:cs="David" w:hint="cs"/>
          <w:rtl/>
        </w:rPr>
      </w:pPr>
    </w:p>
    <w:p w14:paraId="0ECC0D26" w14:textId="77777777" w:rsidR="00A54250" w:rsidRPr="008D3EA3" w:rsidRDefault="00A54250" w:rsidP="00A54250">
      <w:pPr>
        <w:bidi/>
        <w:ind w:firstLine="720"/>
        <w:jc w:val="both"/>
        <w:rPr>
          <w:rFonts w:cs="David" w:hint="cs"/>
          <w:rtl/>
        </w:rPr>
      </w:pPr>
      <w:r w:rsidRPr="008D3EA3">
        <w:rPr>
          <w:rFonts w:cs="David" w:hint="cs"/>
          <w:rtl/>
        </w:rPr>
        <w:t>אני דווקא חושב הפוך. שוטר שרוצה למלא את תפקידו כראוי, שלא יהיה מצב שמתוך יראת כבוד לחבר הכנסת, אם חבר הכנסת עשה עבירה, לצורך העניין נוסע ללא רישיון, אז יגיד לו: אני מציג לך תעודת חבר כנסת ואז השוטר יגיד: אתה חבר כנסת, אני אשחרר אותך. שלא יישמע ניצול מעמדו של חבר הכנסת כדי לקבל הקלות בשלב הראשון של המפגש עם שוטר.</w:t>
      </w:r>
    </w:p>
    <w:p w14:paraId="452130DD" w14:textId="77777777" w:rsidR="00A54250" w:rsidRPr="008D3EA3" w:rsidRDefault="00A54250" w:rsidP="00A54250">
      <w:pPr>
        <w:bidi/>
        <w:jc w:val="both"/>
        <w:rPr>
          <w:rFonts w:cs="David" w:hint="cs"/>
          <w:rtl/>
        </w:rPr>
      </w:pPr>
    </w:p>
    <w:p w14:paraId="255C61C2" w14:textId="77777777" w:rsidR="00A54250" w:rsidRPr="008D3EA3" w:rsidRDefault="00A54250" w:rsidP="00A54250">
      <w:pPr>
        <w:bidi/>
        <w:jc w:val="both"/>
        <w:rPr>
          <w:rFonts w:cs="David" w:hint="cs"/>
          <w:rtl/>
        </w:rPr>
      </w:pPr>
      <w:r w:rsidRPr="008D3EA3">
        <w:rPr>
          <w:rFonts w:cs="David" w:hint="cs"/>
          <w:u w:val="single"/>
          <w:rtl/>
        </w:rPr>
        <w:t>ארבל אסטרחן:</w:t>
      </w:r>
    </w:p>
    <w:p w14:paraId="641F104A" w14:textId="77777777" w:rsidR="00A54250" w:rsidRPr="008D3EA3" w:rsidRDefault="00A54250" w:rsidP="00A54250">
      <w:pPr>
        <w:bidi/>
        <w:jc w:val="both"/>
        <w:rPr>
          <w:rFonts w:cs="David" w:hint="cs"/>
          <w:rtl/>
        </w:rPr>
      </w:pPr>
    </w:p>
    <w:p w14:paraId="16C0C54C" w14:textId="77777777" w:rsidR="00A54250" w:rsidRPr="008D3EA3" w:rsidRDefault="00A54250" w:rsidP="00A54250">
      <w:pPr>
        <w:bidi/>
        <w:ind w:firstLine="720"/>
        <w:jc w:val="both"/>
        <w:rPr>
          <w:rFonts w:cs="David" w:hint="cs"/>
          <w:rtl/>
        </w:rPr>
      </w:pPr>
      <w:r w:rsidRPr="008D3EA3">
        <w:rPr>
          <w:rFonts w:cs="David" w:hint="cs"/>
          <w:rtl/>
        </w:rPr>
        <w:t xml:space="preserve">אבל אם השוטר רוצה לחפש אצל חבר הכנסת, אז הוא לא רשאי. </w:t>
      </w:r>
    </w:p>
    <w:p w14:paraId="7C5DA2FD" w14:textId="77777777" w:rsidR="00A54250" w:rsidRPr="008D3EA3" w:rsidRDefault="00A54250" w:rsidP="00A54250">
      <w:pPr>
        <w:bidi/>
        <w:jc w:val="both"/>
        <w:rPr>
          <w:rFonts w:cs="David" w:hint="cs"/>
          <w:rtl/>
        </w:rPr>
      </w:pPr>
    </w:p>
    <w:p w14:paraId="2F42AE76" w14:textId="77777777" w:rsidR="00A54250" w:rsidRPr="008D3EA3" w:rsidRDefault="00A54250" w:rsidP="00A54250">
      <w:pPr>
        <w:bidi/>
        <w:jc w:val="both"/>
        <w:rPr>
          <w:rFonts w:cs="David" w:hint="cs"/>
          <w:rtl/>
        </w:rPr>
      </w:pPr>
      <w:r w:rsidRPr="008D3EA3">
        <w:rPr>
          <w:rFonts w:cs="David" w:hint="cs"/>
          <w:u w:val="single"/>
          <w:rtl/>
        </w:rPr>
        <w:t>שלמה מולה:</w:t>
      </w:r>
    </w:p>
    <w:p w14:paraId="2C2BA3BC" w14:textId="77777777" w:rsidR="00A54250" w:rsidRPr="008D3EA3" w:rsidRDefault="00A54250" w:rsidP="00A54250">
      <w:pPr>
        <w:bidi/>
        <w:jc w:val="both"/>
        <w:rPr>
          <w:rFonts w:cs="David" w:hint="cs"/>
          <w:rtl/>
        </w:rPr>
      </w:pPr>
    </w:p>
    <w:p w14:paraId="213525FC" w14:textId="77777777" w:rsidR="00A54250" w:rsidRPr="008D3EA3" w:rsidRDefault="00A54250" w:rsidP="00A54250">
      <w:pPr>
        <w:bidi/>
        <w:ind w:firstLine="720"/>
        <w:jc w:val="both"/>
        <w:rPr>
          <w:rFonts w:cs="David" w:hint="cs"/>
          <w:rtl/>
        </w:rPr>
      </w:pPr>
      <w:r w:rsidRPr="008D3EA3">
        <w:rPr>
          <w:rFonts w:cs="David" w:hint="cs"/>
          <w:rtl/>
        </w:rPr>
        <w:t>אני מדבר על מהות החסינות של חבר הכנסת וברכושו, שאז החסינות עומדת. אני מדבר על המפגש הראשון.</w:t>
      </w:r>
    </w:p>
    <w:p w14:paraId="0EFF015A" w14:textId="77777777" w:rsidR="00A54250" w:rsidRPr="008D3EA3" w:rsidRDefault="00A54250" w:rsidP="00A54250">
      <w:pPr>
        <w:bidi/>
        <w:jc w:val="both"/>
        <w:rPr>
          <w:rFonts w:cs="David" w:hint="cs"/>
          <w:rtl/>
        </w:rPr>
      </w:pPr>
    </w:p>
    <w:p w14:paraId="67E39423" w14:textId="77777777" w:rsidR="00A54250" w:rsidRPr="008D3EA3" w:rsidRDefault="00A54250" w:rsidP="00A54250">
      <w:pPr>
        <w:bidi/>
        <w:jc w:val="both"/>
        <w:rPr>
          <w:rFonts w:cs="David" w:hint="cs"/>
          <w:rtl/>
        </w:rPr>
      </w:pPr>
      <w:r w:rsidRPr="008D3EA3">
        <w:rPr>
          <w:rFonts w:cs="David" w:hint="cs"/>
          <w:u w:val="single"/>
          <w:rtl/>
        </w:rPr>
        <w:t>אסא כשר:</w:t>
      </w:r>
    </w:p>
    <w:p w14:paraId="20B6F6A2" w14:textId="77777777" w:rsidR="00A54250" w:rsidRPr="008D3EA3" w:rsidRDefault="00A54250" w:rsidP="00A54250">
      <w:pPr>
        <w:bidi/>
        <w:jc w:val="both"/>
        <w:rPr>
          <w:rFonts w:cs="David" w:hint="cs"/>
          <w:rtl/>
        </w:rPr>
      </w:pPr>
    </w:p>
    <w:p w14:paraId="26205841" w14:textId="77777777" w:rsidR="00A54250" w:rsidRPr="008D3EA3" w:rsidRDefault="00A54250" w:rsidP="00A54250">
      <w:pPr>
        <w:bidi/>
        <w:ind w:firstLine="720"/>
        <w:jc w:val="both"/>
        <w:rPr>
          <w:rFonts w:cs="David" w:hint="cs"/>
          <w:rtl/>
        </w:rPr>
      </w:pPr>
      <w:r w:rsidRPr="008D3EA3">
        <w:rPr>
          <w:rFonts w:cs="David" w:hint="cs"/>
          <w:rtl/>
        </w:rPr>
        <w:t xml:space="preserve">הוא יכול להזדהות מבלי שהוא מנצל את זה לרעה על ידי זה שהוא אומר את זה. אני רוצה שתדע שאני חבר כנסת אבל תיתן לי את הרפורט. באמת נסעתי </w:t>
      </w:r>
      <w:smartTag w:uri="urn:schemas-microsoft-com:office:smarttags" w:element="metricconverter">
        <w:smartTagPr>
          <w:attr w:name="ProductID" w:val="130 קמ&quot;ש"/>
        </w:smartTagPr>
        <w:r w:rsidRPr="008D3EA3">
          <w:rPr>
            <w:rFonts w:cs="David" w:hint="cs"/>
            <w:rtl/>
          </w:rPr>
          <w:t>130 קמ"ש</w:t>
        </w:r>
      </w:smartTag>
      <w:r w:rsidRPr="008D3EA3">
        <w:rPr>
          <w:rFonts w:cs="David" w:hint="cs"/>
          <w:rtl/>
        </w:rPr>
        <w:t xml:space="preserve"> אז תיתן לי את הרפורט.</w:t>
      </w:r>
    </w:p>
    <w:p w14:paraId="41E68051" w14:textId="77777777" w:rsidR="00A54250" w:rsidRPr="008D3EA3" w:rsidRDefault="00A54250" w:rsidP="00A54250">
      <w:pPr>
        <w:bidi/>
        <w:jc w:val="both"/>
        <w:rPr>
          <w:rFonts w:cs="David" w:hint="cs"/>
          <w:rtl/>
        </w:rPr>
      </w:pPr>
    </w:p>
    <w:p w14:paraId="42D580F0" w14:textId="77777777" w:rsidR="00A54250" w:rsidRPr="008D3EA3" w:rsidRDefault="00A54250" w:rsidP="00A54250">
      <w:pPr>
        <w:keepLines/>
        <w:bidi/>
        <w:jc w:val="both"/>
        <w:rPr>
          <w:rFonts w:cs="David" w:hint="cs"/>
          <w:u w:val="single"/>
          <w:rtl/>
        </w:rPr>
      </w:pPr>
      <w:r w:rsidRPr="008D3EA3">
        <w:rPr>
          <w:rFonts w:cs="David" w:hint="cs"/>
          <w:u w:val="single"/>
          <w:rtl/>
        </w:rPr>
        <w:t>היו"ר חיים אורון:</w:t>
      </w:r>
    </w:p>
    <w:p w14:paraId="13C0450B" w14:textId="77777777" w:rsidR="00A54250" w:rsidRPr="008D3EA3" w:rsidRDefault="00A54250" w:rsidP="00A54250">
      <w:pPr>
        <w:keepLines/>
        <w:bidi/>
        <w:jc w:val="both"/>
        <w:rPr>
          <w:rFonts w:cs="David" w:hint="cs"/>
          <w:u w:val="single"/>
          <w:rtl/>
        </w:rPr>
      </w:pPr>
    </w:p>
    <w:p w14:paraId="52255FE8" w14:textId="77777777" w:rsidR="00A54250" w:rsidRPr="008D3EA3" w:rsidRDefault="00A54250" w:rsidP="00A54250">
      <w:pPr>
        <w:keepLines/>
        <w:bidi/>
        <w:jc w:val="both"/>
        <w:rPr>
          <w:rFonts w:cs="David" w:hint="cs"/>
          <w:rtl/>
        </w:rPr>
      </w:pPr>
      <w:r w:rsidRPr="008D3EA3">
        <w:rPr>
          <w:rFonts w:cs="David" w:hint="cs"/>
          <w:rtl/>
        </w:rPr>
        <w:t xml:space="preserve">יש פה שתי שאלות. על פי המודל שלך, אם הוא מוכר אז הוא זוכה בגין מוכרתו בפריבילגיה. אם הוא לא מוכר, הוא "נדפק" פעמיים, גם לא מכירים אותו וגם שהוא יגיד שהוא חבר כנסת. </w:t>
      </w:r>
    </w:p>
    <w:p w14:paraId="7EDD27DC" w14:textId="77777777" w:rsidR="00A54250" w:rsidRPr="008D3EA3" w:rsidRDefault="00A54250" w:rsidP="00A54250">
      <w:pPr>
        <w:bidi/>
        <w:ind w:firstLine="720"/>
        <w:jc w:val="both"/>
        <w:rPr>
          <w:rFonts w:cs="David" w:hint="cs"/>
          <w:rtl/>
        </w:rPr>
      </w:pPr>
    </w:p>
    <w:p w14:paraId="054F284C" w14:textId="77777777" w:rsidR="00A54250" w:rsidRPr="008D3EA3" w:rsidRDefault="00A54250" w:rsidP="00A54250">
      <w:pPr>
        <w:bidi/>
        <w:ind w:firstLine="720"/>
        <w:jc w:val="both"/>
        <w:rPr>
          <w:rFonts w:cs="David" w:hint="cs"/>
          <w:rtl/>
        </w:rPr>
      </w:pPr>
      <w:r w:rsidRPr="008D3EA3">
        <w:rPr>
          <w:rFonts w:cs="David" w:hint="cs"/>
          <w:rtl/>
        </w:rPr>
        <w:t xml:space="preserve">אני חושב שהשאלה מתעוררת דווקא בנושא חיפושים ביטחוניים. זאת אומרת, כאילו אסור לחפש בכלי. יכול לבוא חבר כנסת ולהגיד: אני עובר פה, אל תחפש לי בתיק. לכאורה אסור לחפש לו בתיק. לכאורה, למה שהוא לא יחפש בתיק? הוא לא יודע שאתה חבר כנסת. הכול טוב ויפה כאשר לא קורה שום דבר. הסיפור שהיה בזמנו בשדה התעופה הפך להיות אירוע גדול. זה כאילו להסיר מכשול בפני עיוור גם מצד השוטר וגם מצד חבר הכנסת. </w:t>
      </w:r>
    </w:p>
    <w:p w14:paraId="48C9AB60" w14:textId="77777777" w:rsidR="00A54250" w:rsidRPr="008D3EA3" w:rsidRDefault="00A54250" w:rsidP="00A54250">
      <w:pPr>
        <w:bidi/>
        <w:jc w:val="both"/>
        <w:rPr>
          <w:rFonts w:cs="David" w:hint="cs"/>
          <w:rtl/>
        </w:rPr>
      </w:pPr>
    </w:p>
    <w:p w14:paraId="7BC04B74" w14:textId="77777777" w:rsidR="00A54250" w:rsidRPr="008D3EA3" w:rsidRDefault="00A54250" w:rsidP="00A54250">
      <w:pPr>
        <w:bidi/>
        <w:jc w:val="both"/>
        <w:rPr>
          <w:rFonts w:cs="David" w:hint="cs"/>
          <w:rtl/>
        </w:rPr>
      </w:pPr>
      <w:r w:rsidRPr="008D3EA3">
        <w:rPr>
          <w:rFonts w:cs="David" w:hint="cs"/>
          <w:u w:val="single"/>
          <w:rtl/>
        </w:rPr>
        <w:t>ארבל אסטרחן:</w:t>
      </w:r>
    </w:p>
    <w:p w14:paraId="1B1B8938" w14:textId="77777777" w:rsidR="00A54250" w:rsidRPr="008D3EA3" w:rsidRDefault="00A54250" w:rsidP="00A54250">
      <w:pPr>
        <w:bidi/>
        <w:jc w:val="both"/>
        <w:rPr>
          <w:rFonts w:cs="David" w:hint="cs"/>
          <w:rtl/>
        </w:rPr>
      </w:pPr>
    </w:p>
    <w:p w14:paraId="0A6BE85D" w14:textId="77777777" w:rsidR="00A54250" w:rsidRPr="008D3EA3" w:rsidRDefault="00A54250" w:rsidP="00A54250">
      <w:pPr>
        <w:bidi/>
        <w:ind w:firstLine="720"/>
        <w:jc w:val="both"/>
        <w:rPr>
          <w:rFonts w:cs="David" w:hint="cs"/>
          <w:rtl/>
        </w:rPr>
      </w:pPr>
      <w:r w:rsidRPr="008D3EA3">
        <w:rPr>
          <w:rFonts w:cs="David" w:hint="cs"/>
          <w:rtl/>
        </w:rPr>
        <w:t xml:space="preserve">זה קשור לכללי האתיקה? מי שלא יעשה את זה זאת תהיה עבירה אתית? זאת זכות השתיקה. הסעיף הזה אומר שאם חבר הכנסת שומר על זכות השתיקה ששמורה לכל נחקר, זה עלול להוות עבירה אתית. זה שונה ממה שאתה מציג. </w:t>
      </w:r>
    </w:p>
    <w:p w14:paraId="68BDE20B" w14:textId="77777777" w:rsidR="00A54250" w:rsidRPr="008D3EA3" w:rsidRDefault="00A54250" w:rsidP="00A54250">
      <w:pPr>
        <w:bidi/>
        <w:jc w:val="both"/>
        <w:rPr>
          <w:rFonts w:cs="David" w:hint="cs"/>
          <w:rtl/>
        </w:rPr>
      </w:pPr>
    </w:p>
    <w:p w14:paraId="5795AAEB" w14:textId="77777777" w:rsidR="00A54250" w:rsidRPr="008D3EA3" w:rsidRDefault="00A54250" w:rsidP="00A54250">
      <w:pPr>
        <w:bidi/>
        <w:jc w:val="both"/>
        <w:rPr>
          <w:rFonts w:cs="David" w:hint="cs"/>
          <w:rtl/>
        </w:rPr>
      </w:pPr>
      <w:r w:rsidRPr="008D3EA3">
        <w:rPr>
          <w:rFonts w:cs="David" w:hint="cs"/>
          <w:u w:val="single"/>
          <w:rtl/>
        </w:rPr>
        <w:t>סוזי נבות:</w:t>
      </w:r>
    </w:p>
    <w:p w14:paraId="23CADAEE" w14:textId="77777777" w:rsidR="00A54250" w:rsidRPr="008D3EA3" w:rsidRDefault="00A54250" w:rsidP="00A54250">
      <w:pPr>
        <w:bidi/>
        <w:jc w:val="both"/>
        <w:rPr>
          <w:rFonts w:cs="David" w:hint="cs"/>
          <w:rtl/>
        </w:rPr>
      </w:pPr>
    </w:p>
    <w:p w14:paraId="383DA2F8" w14:textId="77777777" w:rsidR="00A54250" w:rsidRPr="008D3EA3" w:rsidRDefault="00A54250" w:rsidP="00A54250">
      <w:pPr>
        <w:bidi/>
        <w:ind w:firstLine="720"/>
        <w:jc w:val="both"/>
        <w:rPr>
          <w:rFonts w:cs="David" w:hint="cs"/>
          <w:rtl/>
        </w:rPr>
      </w:pPr>
      <w:r w:rsidRPr="008D3EA3">
        <w:rPr>
          <w:rFonts w:cs="David" w:hint="cs"/>
          <w:rtl/>
        </w:rPr>
        <w:t xml:space="preserve">אני הייתי נמנעת לכתוב הוראה בתקנון האתיקה שקובעת שחובה על חבר הכנסת להזדהות. אם זאת השאלה, לא הייתי כותב. קודם כל, הטלת חובות על חבר כנסת זה דבר שאנחנו צריכים להיזהר בו, גם במסגרת כללי האתיקה. אני חושב שהחובה הזאת היא רלוונטית רק במקרים מאוד </w:t>
      </w:r>
      <w:proofErr w:type="spellStart"/>
      <w:r w:rsidRPr="008D3EA3">
        <w:rPr>
          <w:rFonts w:cs="David" w:hint="cs"/>
          <w:rtl/>
        </w:rPr>
        <w:t>מאוד</w:t>
      </w:r>
      <w:proofErr w:type="spellEnd"/>
      <w:r w:rsidRPr="008D3EA3">
        <w:rPr>
          <w:rFonts w:cs="David" w:hint="cs"/>
          <w:rtl/>
        </w:rPr>
        <w:t xml:space="preserve"> קונקרטיים. עד היום זה לא משהו שדרש טיפול של ועדת האתיקה. במקרה של חיפוש ממילא יש חסינות וכדי להשתמש בחסינות הוא יהיה חייב להזדהות אחרת הוא לא יוכל ליהנות מהחסינות. לכן, בשביל כל יתר המקרים - אם השאלה האם לכתוב עוד כללת אתי שאומר שמוטלת חובה על חבר כנסת באשר הוא חבר כנסת הזדהות בפני כל בעל סמכות, אני לא הייתי כותבת את זה. </w:t>
      </w:r>
    </w:p>
    <w:p w14:paraId="2FA1DB03" w14:textId="77777777" w:rsidR="00A54250" w:rsidRPr="008D3EA3" w:rsidRDefault="00A54250" w:rsidP="00A54250">
      <w:pPr>
        <w:bidi/>
        <w:jc w:val="both"/>
        <w:rPr>
          <w:rFonts w:cs="David" w:hint="cs"/>
          <w:rtl/>
        </w:rPr>
      </w:pPr>
    </w:p>
    <w:p w14:paraId="6F5BD08A" w14:textId="77777777" w:rsidR="00A54250" w:rsidRPr="008D3EA3" w:rsidRDefault="00A54250" w:rsidP="00A54250">
      <w:pPr>
        <w:bidi/>
        <w:jc w:val="both"/>
        <w:rPr>
          <w:rFonts w:cs="David" w:hint="cs"/>
          <w:rtl/>
        </w:rPr>
      </w:pPr>
      <w:r w:rsidRPr="008D3EA3">
        <w:rPr>
          <w:rFonts w:cs="David" w:hint="cs"/>
          <w:u w:val="single"/>
          <w:rtl/>
        </w:rPr>
        <w:t>אסא כשר:</w:t>
      </w:r>
    </w:p>
    <w:p w14:paraId="305C1ECB" w14:textId="77777777" w:rsidR="00A54250" w:rsidRPr="008D3EA3" w:rsidRDefault="00A54250" w:rsidP="00A54250">
      <w:pPr>
        <w:bidi/>
        <w:jc w:val="both"/>
        <w:rPr>
          <w:rFonts w:cs="David" w:hint="cs"/>
          <w:rtl/>
        </w:rPr>
      </w:pPr>
    </w:p>
    <w:p w14:paraId="59161182" w14:textId="77777777" w:rsidR="00A54250" w:rsidRPr="008D3EA3" w:rsidRDefault="00A54250" w:rsidP="00A54250">
      <w:pPr>
        <w:bidi/>
        <w:ind w:firstLine="720"/>
        <w:jc w:val="both"/>
        <w:rPr>
          <w:rFonts w:cs="David" w:hint="cs"/>
          <w:rtl/>
        </w:rPr>
      </w:pPr>
      <w:r w:rsidRPr="008D3EA3">
        <w:rPr>
          <w:rFonts w:cs="David" w:hint="cs"/>
          <w:rtl/>
        </w:rPr>
        <w:t xml:space="preserve">אם לבעלי הסמכות האלה יש חובות ביחס לחברי הכנסת, הם צריכים להתנהג כלפי חברי הכנסת  בשונה מכפי שהם מתנהגים כלפי אזרחים. כמו שהיושב ראש אמר, "לא תשים מכשול בפני עיוור". השוטר הזה לא יודע שאני חבר כנסת ואני מפריע לו עכשיו. הוא יעשה עכשיו משהו שאסור לו לעשות כי אני לא הזדהיתי. אני צריך להזדהות ואז הוא יפעל כמו שצריך. </w:t>
      </w:r>
    </w:p>
    <w:p w14:paraId="3EAA982B" w14:textId="77777777" w:rsidR="00A54250" w:rsidRPr="008D3EA3" w:rsidRDefault="00A54250" w:rsidP="00A54250">
      <w:pPr>
        <w:bidi/>
        <w:jc w:val="both"/>
        <w:rPr>
          <w:rFonts w:cs="David" w:hint="cs"/>
          <w:rtl/>
        </w:rPr>
      </w:pPr>
    </w:p>
    <w:p w14:paraId="319C91B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E8E3EF7" w14:textId="77777777" w:rsidR="00A54250" w:rsidRPr="008D3EA3" w:rsidRDefault="00A54250" w:rsidP="00A54250">
      <w:pPr>
        <w:bidi/>
        <w:jc w:val="both"/>
        <w:rPr>
          <w:rFonts w:cs="David" w:hint="cs"/>
          <w:u w:val="single"/>
          <w:rtl/>
        </w:rPr>
      </w:pPr>
    </w:p>
    <w:p w14:paraId="121279C0" w14:textId="77777777" w:rsidR="00A54250" w:rsidRPr="008D3EA3" w:rsidRDefault="00A54250" w:rsidP="00A54250">
      <w:pPr>
        <w:bidi/>
        <w:jc w:val="both"/>
        <w:rPr>
          <w:rFonts w:cs="David" w:hint="cs"/>
          <w:rtl/>
        </w:rPr>
      </w:pPr>
      <w:r w:rsidRPr="008D3EA3">
        <w:rPr>
          <w:rFonts w:cs="David" w:hint="cs"/>
          <w:rtl/>
        </w:rPr>
        <w:tab/>
        <w:t xml:space="preserve">סוזי, בואי נתאר סיטואציה שבה עושים חיפוש על הגוף. בדרך כלל לגברים עושים את זה בפומבי ואת הנשים לוקחים הצידה. תבוא חברת כנסת שלא זיהו אותה ובכל זאת חלק מהציבור כן מזהה אותה, ואז היא תגיד: לא, לא, אתה לא תעשה לי חיפוש כי אני חברת כנסת. </w:t>
      </w:r>
    </w:p>
    <w:p w14:paraId="69D5836E" w14:textId="77777777" w:rsidR="00A54250" w:rsidRPr="008D3EA3" w:rsidRDefault="00A54250" w:rsidP="00A54250">
      <w:pPr>
        <w:bidi/>
        <w:jc w:val="both"/>
        <w:rPr>
          <w:rFonts w:cs="David" w:hint="cs"/>
          <w:rtl/>
        </w:rPr>
      </w:pPr>
    </w:p>
    <w:p w14:paraId="3F1FF425"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47E5F978" w14:textId="77777777" w:rsidR="00A54250" w:rsidRPr="008D3EA3" w:rsidRDefault="00A54250" w:rsidP="00A54250">
      <w:pPr>
        <w:bidi/>
        <w:jc w:val="both"/>
        <w:rPr>
          <w:rFonts w:cs="David" w:hint="cs"/>
          <w:u w:val="single"/>
          <w:rtl/>
        </w:rPr>
      </w:pPr>
    </w:p>
    <w:p w14:paraId="5CA05C1D" w14:textId="77777777" w:rsidR="00A54250" w:rsidRPr="008D3EA3" w:rsidRDefault="00A54250" w:rsidP="00A54250">
      <w:pPr>
        <w:bidi/>
        <w:ind w:firstLine="720"/>
        <w:jc w:val="both"/>
        <w:rPr>
          <w:rFonts w:cs="David" w:hint="cs"/>
          <w:rtl/>
        </w:rPr>
      </w:pPr>
      <w:r w:rsidRPr="008D3EA3">
        <w:rPr>
          <w:rFonts w:cs="David" w:hint="cs"/>
          <w:rtl/>
        </w:rPr>
        <w:t xml:space="preserve">זה מה שאומר החוק. </w:t>
      </w:r>
    </w:p>
    <w:p w14:paraId="0EFAB77A" w14:textId="77777777" w:rsidR="00A54250" w:rsidRPr="008D3EA3" w:rsidRDefault="00A54250" w:rsidP="00A54250">
      <w:pPr>
        <w:bidi/>
        <w:jc w:val="both"/>
        <w:rPr>
          <w:rFonts w:cs="David" w:hint="cs"/>
          <w:rtl/>
        </w:rPr>
      </w:pPr>
    </w:p>
    <w:p w14:paraId="435D8F39"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774C579E" w14:textId="77777777" w:rsidR="00A54250" w:rsidRPr="008D3EA3" w:rsidRDefault="00A54250" w:rsidP="00A54250">
      <w:pPr>
        <w:bidi/>
        <w:jc w:val="both"/>
        <w:rPr>
          <w:rFonts w:cs="David" w:hint="cs"/>
          <w:rtl/>
        </w:rPr>
      </w:pPr>
    </w:p>
    <w:p w14:paraId="46CA4767" w14:textId="77777777" w:rsidR="00A54250" w:rsidRPr="008D3EA3" w:rsidRDefault="00A54250" w:rsidP="00A54250">
      <w:pPr>
        <w:bidi/>
        <w:jc w:val="both"/>
        <w:rPr>
          <w:rFonts w:cs="David" w:hint="cs"/>
          <w:rtl/>
        </w:rPr>
      </w:pPr>
      <w:r w:rsidRPr="008D3EA3">
        <w:rPr>
          <w:rFonts w:cs="David" w:hint="cs"/>
          <w:rtl/>
        </w:rPr>
        <w:tab/>
        <w:t xml:space="preserve">בסדר. </w:t>
      </w:r>
    </w:p>
    <w:p w14:paraId="59220FC3" w14:textId="77777777" w:rsidR="00A54250" w:rsidRPr="008D3EA3" w:rsidRDefault="00A54250" w:rsidP="00A54250">
      <w:pPr>
        <w:bidi/>
        <w:jc w:val="both"/>
        <w:rPr>
          <w:rFonts w:cs="David" w:hint="cs"/>
          <w:rtl/>
        </w:rPr>
      </w:pPr>
    </w:p>
    <w:p w14:paraId="0AC38169"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09485D42" w14:textId="77777777" w:rsidR="00A54250" w:rsidRPr="008D3EA3" w:rsidRDefault="00A54250" w:rsidP="00A54250">
      <w:pPr>
        <w:bidi/>
        <w:jc w:val="both"/>
        <w:rPr>
          <w:rFonts w:cs="David" w:hint="cs"/>
          <w:u w:val="single"/>
          <w:rtl/>
        </w:rPr>
      </w:pPr>
    </w:p>
    <w:p w14:paraId="382E64B9" w14:textId="77777777" w:rsidR="00A54250" w:rsidRPr="008D3EA3" w:rsidRDefault="00A54250" w:rsidP="00A54250">
      <w:pPr>
        <w:bidi/>
        <w:jc w:val="both"/>
        <w:rPr>
          <w:rFonts w:cs="David" w:hint="cs"/>
          <w:rtl/>
        </w:rPr>
      </w:pPr>
      <w:r w:rsidRPr="008D3EA3">
        <w:rPr>
          <w:rFonts w:cs="David" w:hint="cs"/>
          <w:rtl/>
        </w:rPr>
        <w:tab/>
        <w:t xml:space="preserve">זה סעיף משמעותי מאוד שהיו עליו ויכוחים גדולים. </w:t>
      </w:r>
    </w:p>
    <w:p w14:paraId="66DAEC70" w14:textId="77777777" w:rsidR="00A54250" w:rsidRPr="008D3EA3" w:rsidRDefault="00A54250" w:rsidP="00A54250">
      <w:pPr>
        <w:bidi/>
        <w:jc w:val="both"/>
        <w:rPr>
          <w:rFonts w:cs="David" w:hint="cs"/>
          <w:rtl/>
        </w:rPr>
      </w:pPr>
    </w:p>
    <w:p w14:paraId="77AD7FB7" w14:textId="77777777" w:rsidR="00A54250" w:rsidRPr="008D3EA3" w:rsidRDefault="00A54250" w:rsidP="00A54250">
      <w:pPr>
        <w:bidi/>
        <w:jc w:val="both"/>
        <w:rPr>
          <w:rFonts w:cs="David" w:hint="cs"/>
          <w:rtl/>
        </w:rPr>
      </w:pPr>
      <w:r w:rsidRPr="008D3EA3">
        <w:rPr>
          <w:rFonts w:cs="David" w:hint="cs"/>
          <w:u w:val="single"/>
          <w:rtl/>
        </w:rPr>
        <w:t>אסא כשר:</w:t>
      </w:r>
    </w:p>
    <w:p w14:paraId="5609996C" w14:textId="77777777" w:rsidR="00A54250" w:rsidRPr="008D3EA3" w:rsidRDefault="00A54250" w:rsidP="00A54250">
      <w:pPr>
        <w:bidi/>
        <w:jc w:val="both"/>
        <w:rPr>
          <w:rFonts w:cs="David" w:hint="cs"/>
          <w:rtl/>
        </w:rPr>
      </w:pPr>
    </w:p>
    <w:p w14:paraId="494FAD82" w14:textId="77777777" w:rsidR="00A54250" w:rsidRPr="008D3EA3" w:rsidRDefault="00A54250" w:rsidP="00A54250">
      <w:pPr>
        <w:bidi/>
        <w:ind w:firstLine="720"/>
        <w:jc w:val="both"/>
        <w:rPr>
          <w:rFonts w:cs="David" w:hint="cs"/>
          <w:rtl/>
        </w:rPr>
      </w:pPr>
      <w:r w:rsidRPr="008D3EA3">
        <w:rPr>
          <w:rFonts w:cs="David" w:hint="cs"/>
          <w:rtl/>
        </w:rPr>
        <w:t xml:space="preserve">למה זה רק חיפושים? יכולות להיות סיטואציות אחרות חוץ מחיפושים. </w:t>
      </w:r>
    </w:p>
    <w:p w14:paraId="10C035F0" w14:textId="77777777" w:rsidR="00A54250" w:rsidRPr="008D3EA3" w:rsidRDefault="00A54250" w:rsidP="00A54250">
      <w:pPr>
        <w:bidi/>
        <w:jc w:val="both"/>
        <w:rPr>
          <w:rFonts w:cs="David" w:hint="cs"/>
          <w:rtl/>
        </w:rPr>
      </w:pPr>
    </w:p>
    <w:p w14:paraId="38E1E645"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4D4BB3BE" w14:textId="77777777" w:rsidR="00A54250" w:rsidRPr="008D3EA3" w:rsidRDefault="00A54250" w:rsidP="00A54250">
      <w:pPr>
        <w:bidi/>
        <w:jc w:val="both"/>
        <w:rPr>
          <w:rFonts w:cs="David" w:hint="cs"/>
          <w:u w:val="single"/>
          <w:rtl/>
        </w:rPr>
      </w:pPr>
    </w:p>
    <w:p w14:paraId="6C3B4F38" w14:textId="77777777" w:rsidR="00A54250" w:rsidRPr="008D3EA3" w:rsidRDefault="00A54250" w:rsidP="00A54250">
      <w:pPr>
        <w:bidi/>
        <w:jc w:val="both"/>
        <w:rPr>
          <w:rFonts w:cs="David" w:hint="cs"/>
          <w:rtl/>
        </w:rPr>
      </w:pPr>
      <w:r w:rsidRPr="008D3EA3">
        <w:rPr>
          <w:rFonts w:cs="David" w:hint="cs"/>
          <w:rtl/>
        </w:rPr>
        <w:tab/>
        <w:t>אז דינו של חבר כנסת כדינו של כל אדם ובכל-זאת חשוב שידעו שהוא חבר כנסת?</w:t>
      </w:r>
    </w:p>
    <w:p w14:paraId="3A5B1752" w14:textId="77777777" w:rsidR="00A54250" w:rsidRPr="008D3EA3" w:rsidRDefault="00A54250" w:rsidP="00A54250">
      <w:pPr>
        <w:bidi/>
        <w:jc w:val="both"/>
        <w:rPr>
          <w:rFonts w:cs="David" w:hint="cs"/>
          <w:rtl/>
        </w:rPr>
      </w:pPr>
    </w:p>
    <w:p w14:paraId="539A87EB" w14:textId="77777777" w:rsidR="00A54250" w:rsidRPr="008D3EA3" w:rsidRDefault="00A54250" w:rsidP="00A54250">
      <w:pPr>
        <w:bidi/>
        <w:jc w:val="both"/>
        <w:rPr>
          <w:rFonts w:cs="David" w:hint="cs"/>
          <w:rtl/>
        </w:rPr>
      </w:pPr>
      <w:r w:rsidRPr="008D3EA3">
        <w:rPr>
          <w:rFonts w:cs="David" w:hint="cs"/>
          <w:u w:val="single"/>
          <w:rtl/>
        </w:rPr>
        <w:t>אסא כשר:</w:t>
      </w:r>
    </w:p>
    <w:p w14:paraId="6A5D281F" w14:textId="77777777" w:rsidR="00A54250" w:rsidRPr="008D3EA3" w:rsidRDefault="00A54250" w:rsidP="00A54250">
      <w:pPr>
        <w:bidi/>
        <w:jc w:val="both"/>
        <w:rPr>
          <w:rFonts w:cs="David" w:hint="cs"/>
          <w:rtl/>
        </w:rPr>
      </w:pPr>
    </w:p>
    <w:p w14:paraId="12D920BB" w14:textId="77777777" w:rsidR="00A54250" w:rsidRPr="008D3EA3" w:rsidRDefault="00A54250" w:rsidP="00A54250">
      <w:pPr>
        <w:bidi/>
        <w:ind w:firstLine="720"/>
        <w:jc w:val="both"/>
        <w:rPr>
          <w:rFonts w:cs="David" w:hint="cs"/>
          <w:rtl/>
        </w:rPr>
      </w:pPr>
      <w:r w:rsidRPr="008D3EA3">
        <w:rPr>
          <w:rFonts w:cs="David" w:hint="cs"/>
          <w:rtl/>
        </w:rPr>
        <w:t xml:space="preserve">צריך לחשוב על כל סיטואציה שבה שוטר ניגש לחברי כנסת. לשוטר יש סמכויות על-פי דין לעשות כל מיני דברים לאזרחים. </w:t>
      </w:r>
    </w:p>
    <w:p w14:paraId="2EC955E4" w14:textId="77777777" w:rsidR="00A54250" w:rsidRPr="008D3EA3" w:rsidRDefault="00A54250" w:rsidP="00A54250">
      <w:pPr>
        <w:bidi/>
        <w:jc w:val="both"/>
        <w:rPr>
          <w:rFonts w:cs="David" w:hint="cs"/>
          <w:rtl/>
        </w:rPr>
      </w:pPr>
    </w:p>
    <w:p w14:paraId="7CF0C8E4" w14:textId="77777777" w:rsidR="00A54250" w:rsidRPr="008D3EA3" w:rsidRDefault="00A54250" w:rsidP="00A54250">
      <w:pPr>
        <w:bidi/>
        <w:jc w:val="both"/>
        <w:rPr>
          <w:rFonts w:cs="David" w:hint="cs"/>
          <w:rtl/>
        </w:rPr>
      </w:pPr>
      <w:r w:rsidRPr="008D3EA3">
        <w:rPr>
          <w:rFonts w:cs="David" w:hint="cs"/>
          <w:u w:val="single"/>
          <w:rtl/>
        </w:rPr>
        <w:t>ארבל אסטרחן:</w:t>
      </w:r>
    </w:p>
    <w:p w14:paraId="3C57D474" w14:textId="77777777" w:rsidR="00A54250" w:rsidRPr="008D3EA3" w:rsidRDefault="00A54250" w:rsidP="00A54250">
      <w:pPr>
        <w:bidi/>
        <w:jc w:val="both"/>
        <w:rPr>
          <w:rFonts w:cs="David" w:hint="cs"/>
          <w:rtl/>
        </w:rPr>
      </w:pPr>
    </w:p>
    <w:p w14:paraId="107E4946" w14:textId="77777777" w:rsidR="00A54250" w:rsidRPr="008D3EA3" w:rsidRDefault="00A54250" w:rsidP="00A54250">
      <w:pPr>
        <w:bidi/>
        <w:ind w:firstLine="720"/>
        <w:jc w:val="both"/>
        <w:rPr>
          <w:rFonts w:cs="David" w:hint="cs"/>
          <w:rtl/>
        </w:rPr>
      </w:pPr>
      <w:r w:rsidRPr="008D3EA3">
        <w:rPr>
          <w:rFonts w:cs="David" w:hint="cs"/>
          <w:rtl/>
        </w:rPr>
        <w:t xml:space="preserve">תראה לי תעודת זהות. </w:t>
      </w:r>
    </w:p>
    <w:p w14:paraId="57CDC1D1" w14:textId="77777777" w:rsidR="00A54250" w:rsidRPr="008D3EA3" w:rsidRDefault="00A54250" w:rsidP="00A54250">
      <w:pPr>
        <w:bidi/>
        <w:jc w:val="both"/>
        <w:rPr>
          <w:rFonts w:cs="David" w:hint="cs"/>
          <w:rtl/>
        </w:rPr>
      </w:pPr>
    </w:p>
    <w:p w14:paraId="0B916265" w14:textId="77777777" w:rsidR="00A54250" w:rsidRPr="008D3EA3" w:rsidRDefault="00A54250" w:rsidP="00A54250">
      <w:pPr>
        <w:bidi/>
        <w:jc w:val="both"/>
        <w:rPr>
          <w:rFonts w:cs="David" w:hint="cs"/>
          <w:rtl/>
        </w:rPr>
      </w:pPr>
      <w:r w:rsidRPr="008D3EA3">
        <w:rPr>
          <w:rFonts w:cs="David" w:hint="cs"/>
          <w:u w:val="single"/>
          <w:rtl/>
        </w:rPr>
        <w:t>אסא כשר:</w:t>
      </w:r>
    </w:p>
    <w:p w14:paraId="63786CA5" w14:textId="77777777" w:rsidR="00A54250" w:rsidRPr="008D3EA3" w:rsidRDefault="00A54250" w:rsidP="00A54250">
      <w:pPr>
        <w:bidi/>
        <w:jc w:val="both"/>
        <w:rPr>
          <w:rFonts w:cs="David" w:hint="cs"/>
          <w:rtl/>
        </w:rPr>
      </w:pPr>
    </w:p>
    <w:p w14:paraId="1DECD960" w14:textId="77777777" w:rsidR="00A54250" w:rsidRPr="008D3EA3" w:rsidRDefault="00A54250" w:rsidP="00A54250">
      <w:pPr>
        <w:bidi/>
        <w:ind w:firstLine="720"/>
        <w:jc w:val="both"/>
        <w:rPr>
          <w:rFonts w:cs="David" w:hint="cs"/>
          <w:rtl/>
        </w:rPr>
      </w:pPr>
      <w:r w:rsidRPr="008D3EA3">
        <w:rPr>
          <w:rFonts w:cs="David" w:hint="cs"/>
          <w:rtl/>
        </w:rPr>
        <w:t xml:space="preserve">אני חושב שהוא צריך להראות לו תעודה של חבר כנסת. </w:t>
      </w:r>
    </w:p>
    <w:p w14:paraId="225BECC7" w14:textId="77777777" w:rsidR="00A54250" w:rsidRPr="008D3EA3" w:rsidRDefault="00A54250" w:rsidP="00A54250">
      <w:pPr>
        <w:bidi/>
        <w:jc w:val="both"/>
        <w:rPr>
          <w:rFonts w:cs="David" w:hint="cs"/>
          <w:rtl/>
        </w:rPr>
      </w:pPr>
    </w:p>
    <w:p w14:paraId="3B974AE9"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3621A476" w14:textId="77777777" w:rsidR="00A54250" w:rsidRPr="008D3EA3" w:rsidRDefault="00A54250" w:rsidP="00A54250">
      <w:pPr>
        <w:bidi/>
        <w:jc w:val="both"/>
        <w:rPr>
          <w:rFonts w:cs="David" w:hint="cs"/>
          <w:u w:val="single"/>
          <w:rtl/>
        </w:rPr>
      </w:pPr>
    </w:p>
    <w:p w14:paraId="43AF1836" w14:textId="77777777" w:rsidR="00A54250" w:rsidRPr="008D3EA3" w:rsidRDefault="00A54250" w:rsidP="00A54250">
      <w:pPr>
        <w:bidi/>
        <w:jc w:val="both"/>
        <w:rPr>
          <w:rFonts w:cs="David" w:hint="cs"/>
          <w:rtl/>
        </w:rPr>
      </w:pPr>
      <w:r w:rsidRPr="008D3EA3">
        <w:rPr>
          <w:rFonts w:cs="David" w:hint="cs"/>
          <w:rtl/>
        </w:rPr>
        <w:tab/>
        <w:t xml:space="preserve">השאלה מה אנחנו כותבים. </w:t>
      </w:r>
    </w:p>
    <w:p w14:paraId="2F40A530" w14:textId="77777777" w:rsidR="00A54250" w:rsidRPr="008D3EA3" w:rsidRDefault="00A54250" w:rsidP="00A54250">
      <w:pPr>
        <w:bidi/>
        <w:jc w:val="both"/>
        <w:rPr>
          <w:rFonts w:cs="David" w:hint="cs"/>
          <w:rtl/>
        </w:rPr>
      </w:pPr>
    </w:p>
    <w:p w14:paraId="5E0DE68C" w14:textId="77777777" w:rsidR="00A54250" w:rsidRPr="008D3EA3" w:rsidRDefault="00A54250" w:rsidP="00A54250">
      <w:pPr>
        <w:bidi/>
        <w:jc w:val="both"/>
        <w:rPr>
          <w:rFonts w:cs="David" w:hint="cs"/>
          <w:rtl/>
        </w:rPr>
      </w:pPr>
      <w:r w:rsidRPr="008D3EA3">
        <w:rPr>
          <w:rFonts w:cs="David" w:hint="cs"/>
          <w:u w:val="single"/>
          <w:rtl/>
        </w:rPr>
        <w:t>אסא כשר:</w:t>
      </w:r>
    </w:p>
    <w:p w14:paraId="565266F8" w14:textId="77777777" w:rsidR="00A54250" w:rsidRPr="008D3EA3" w:rsidRDefault="00A54250" w:rsidP="00A54250">
      <w:pPr>
        <w:bidi/>
        <w:jc w:val="both"/>
        <w:rPr>
          <w:rFonts w:cs="David" w:hint="cs"/>
          <w:rtl/>
        </w:rPr>
      </w:pPr>
    </w:p>
    <w:p w14:paraId="32451754" w14:textId="77777777" w:rsidR="00A54250" w:rsidRPr="008D3EA3" w:rsidRDefault="00A54250" w:rsidP="00A54250">
      <w:pPr>
        <w:bidi/>
        <w:jc w:val="both"/>
        <w:rPr>
          <w:rFonts w:cs="David" w:hint="cs"/>
          <w:rtl/>
        </w:rPr>
      </w:pPr>
      <w:r w:rsidRPr="008D3EA3">
        <w:rPr>
          <w:rFonts w:cs="David" w:hint="cs"/>
          <w:rtl/>
        </w:rPr>
        <w:tab/>
        <w:t>אפשר בהקשר המצומצם הזה. אנחנו מדברים פה על יחסים עם שוטרים. התנהגות בחקירה זה מול שוטר.</w:t>
      </w:r>
    </w:p>
    <w:p w14:paraId="1F9CC630" w14:textId="77777777" w:rsidR="00A54250" w:rsidRPr="008D3EA3" w:rsidRDefault="00A54250" w:rsidP="00A54250">
      <w:pPr>
        <w:bidi/>
        <w:jc w:val="both"/>
        <w:rPr>
          <w:rFonts w:cs="David" w:hint="cs"/>
          <w:rtl/>
        </w:rPr>
      </w:pPr>
    </w:p>
    <w:p w14:paraId="5C6BDCA7" w14:textId="77777777" w:rsidR="00A54250" w:rsidRPr="008D3EA3" w:rsidRDefault="00A54250" w:rsidP="00A54250">
      <w:pPr>
        <w:bidi/>
        <w:jc w:val="both"/>
        <w:rPr>
          <w:rFonts w:cs="David" w:hint="cs"/>
          <w:rtl/>
        </w:rPr>
      </w:pPr>
      <w:r w:rsidRPr="008D3EA3">
        <w:rPr>
          <w:rFonts w:cs="David" w:hint="cs"/>
          <w:u w:val="single"/>
          <w:rtl/>
        </w:rPr>
        <w:t>סוזי נבות:</w:t>
      </w:r>
    </w:p>
    <w:p w14:paraId="30FCDBDE" w14:textId="77777777" w:rsidR="00A54250" w:rsidRPr="008D3EA3" w:rsidRDefault="00A54250" w:rsidP="00A54250">
      <w:pPr>
        <w:bidi/>
        <w:jc w:val="both"/>
        <w:rPr>
          <w:rFonts w:cs="David" w:hint="cs"/>
          <w:rtl/>
        </w:rPr>
      </w:pPr>
    </w:p>
    <w:p w14:paraId="6F8BAE62" w14:textId="77777777" w:rsidR="00A54250" w:rsidRPr="008D3EA3" w:rsidRDefault="00A54250" w:rsidP="00A54250">
      <w:pPr>
        <w:bidi/>
        <w:ind w:firstLine="720"/>
        <w:jc w:val="both"/>
        <w:rPr>
          <w:rFonts w:cs="David" w:hint="cs"/>
          <w:rtl/>
        </w:rPr>
      </w:pPr>
      <w:r w:rsidRPr="008D3EA3">
        <w:rPr>
          <w:rFonts w:cs="David" w:hint="cs"/>
          <w:rtl/>
        </w:rPr>
        <w:t xml:space="preserve">זה אך ורק אחרי שהוא נחקר. פה אין בעיה שלא יודעים מי הוא. </w:t>
      </w:r>
    </w:p>
    <w:p w14:paraId="5CADE487" w14:textId="77777777" w:rsidR="00A54250" w:rsidRPr="008D3EA3" w:rsidRDefault="00A54250" w:rsidP="00A54250">
      <w:pPr>
        <w:bidi/>
        <w:jc w:val="both"/>
        <w:rPr>
          <w:rFonts w:cs="David" w:hint="cs"/>
          <w:rtl/>
        </w:rPr>
      </w:pPr>
    </w:p>
    <w:p w14:paraId="162503DC"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2511C938" w14:textId="77777777" w:rsidR="00A54250" w:rsidRPr="008D3EA3" w:rsidRDefault="00A54250" w:rsidP="00A54250">
      <w:pPr>
        <w:bidi/>
        <w:jc w:val="both"/>
        <w:rPr>
          <w:rFonts w:cs="David" w:hint="cs"/>
          <w:u w:val="single"/>
          <w:rtl/>
        </w:rPr>
      </w:pPr>
    </w:p>
    <w:p w14:paraId="366128F5" w14:textId="77777777" w:rsidR="00A54250" w:rsidRPr="008D3EA3" w:rsidRDefault="00A54250" w:rsidP="00A54250">
      <w:pPr>
        <w:bidi/>
        <w:ind w:firstLine="720"/>
        <w:jc w:val="both"/>
        <w:rPr>
          <w:rFonts w:cs="David" w:hint="cs"/>
          <w:rtl/>
        </w:rPr>
      </w:pPr>
      <w:r w:rsidRPr="008D3EA3">
        <w:rPr>
          <w:rFonts w:cs="David" w:hint="cs"/>
          <w:rtl/>
        </w:rPr>
        <w:t xml:space="preserve">בואו נפריד את זה מסעיף 19. אני כבר רוצה להעיר שבניסוח הזה צריך מאוד להבין שזאת הכוונה. רק אחרי שאמרת, קראתי עוד פעם והבנתי שמתכוונים לזכות השתיקה. צריך להגיד את זה בעברית הרבה יותר ברורה. יש הצעות שבהחלט מונעות את זה. </w:t>
      </w:r>
    </w:p>
    <w:p w14:paraId="486D2103" w14:textId="77777777" w:rsidR="00A54250" w:rsidRPr="008D3EA3" w:rsidRDefault="00A54250" w:rsidP="00A54250">
      <w:pPr>
        <w:bidi/>
        <w:jc w:val="both"/>
        <w:rPr>
          <w:rFonts w:cs="David" w:hint="cs"/>
          <w:rtl/>
        </w:rPr>
      </w:pPr>
    </w:p>
    <w:p w14:paraId="1D983A0C" w14:textId="77777777" w:rsidR="00A54250" w:rsidRPr="008D3EA3" w:rsidRDefault="00A54250" w:rsidP="00A54250">
      <w:pPr>
        <w:bidi/>
        <w:jc w:val="both"/>
        <w:rPr>
          <w:rFonts w:cs="David" w:hint="cs"/>
          <w:rtl/>
        </w:rPr>
      </w:pPr>
      <w:r w:rsidRPr="008D3EA3">
        <w:rPr>
          <w:rFonts w:cs="David" w:hint="cs"/>
          <w:u w:val="single"/>
          <w:rtl/>
        </w:rPr>
        <w:t>ארבל אסטרחן:</w:t>
      </w:r>
    </w:p>
    <w:p w14:paraId="73F79C8C" w14:textId="77777777" w:rsidR="00A54250" w:rsidRPr="008D3EA3" w:rsidRDefault="00A54250" w:rsidP="00A54250">
      <w:pPr>
        <w:bidi/>
        <w:jc w:val="both"/>
        <w:rPr>
          <w:rFonts w:cs="David" w:hint="cs"/>
          <w:rtl/>
        </w:rPr>
      </w:pPr>
    </w:p>
    <w:p w14:paraId="7D3D9DEB" w14:textId="77777777" w:rsidR="00A54250" w:rsidRPr="008D3EA3" w:rsidRDefault="00A54250" w:rsidP="00A54250">
      <w:pPr>
        <w:bidi/>
        <w:jc w:val="both"/>
        <w:rPr>
          <w:rFonts w:cs="David" w:hint="cs"/>
          <w:rtl/>
        </w:rPr>
      </w:pPr>
      <w:r w:rsidRPr="008D3EA3">
        <w:rPr>
          <w:rFonts w:cs="David" w:hint="cs"/>
          <w:rtl/>
        </w:rPr>
        <w:tab/>
        <w:t xml:space="preserve">זכות השתיקה זה לא המינוח המשפטי. </w:t>
      </w:r>
    </w:p>
    <w:p w14:paraId="3FE03256" w14:textId="77777777" w:rsidR="00A54250" w:rsidRPr="008D3EA3" w:rsidRDefault="00A54250" w:rsidP="00A54250">
      <w:pPr>
        <w:bidi/>
        <w:jc w:val="both"/>
        <w:rPr>
          <w:rFonts w:cs="David" w:hint="cs"/>
          <w:rtl/>
        </w:rPr>
      </w:pPr>
    </w:p>
    <w:p w14:paraId="16F7F1B9"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1010FF0" w14:textId="77777777" w:rsidR="00A54250" w:rsidRPr="008D3EA3" w:rsidRDefault="00A54250" w:rsidP="00A54250">
      <w:pPr>
        <w:bidi/>
        <w:jc w:val="both"/>
        <w:rPr>
          <w:rFonts w:cs="David" w:hint="cs"/>
          <w:u w:val="single"/>
          <w:rtl/>
        </w:rPr>
      </w:pPr>
    </w:p>
    <w:p w14:paraId="60CD39D6" w14:textId="77777777" w:rsidR="00A54250" w:rsidRPr="008D3EA3" w:rsidRDefault="00A54250" w:rsidP="00A54250">
      <w:pPr>
        <w:bidi/>
        <w:jc w:val="both"/>
        <w:rPr>
          <w:rFonts w:cs="David" w:hint="cs"/>
          <w:rtl/>
        </w:rPr>
      </w:pPr>
      <w:r w:rsidRPr="008D3EA3">
        <w:rPr>
          <w:rFonts w:cs="David" w:hint="cs"/>
          <w:rtl/>
        </w:rPr>
        <w:tab/>
        <w:t xml:space="preserve">בואי נדבר לא על המינוח המשפטי אלא על המהות. </w:t>
      </w:r>
    </w:p>
    <w:p w14:paraId="3C30A3CE" w14:textId="77777777" w:rsidR="00A54250" w:rsidRPr="008D3EA3" w:rsidRDefault="00A54250" w:rsidP="00A54250">
      <w:pPr>
        <w:bidi/>
        <w:jc w:val="both"/>
        <w:rPr>
          <w:rFonts w:cs="David" w:hint="cs"/>
          <w:u w:val="single"/>
          <w:rtl/>
        </w:rPr>
      </w:pPr>
    </w:p>
    <w:p w14:paraId="3108E03E" w14:textId="77777777" w:rsidR="00A54250" w:rsidRPr="008D3EA3" w:rsidRDefault="00A54250" w:rsidP="00A54250">
      <w:pPr>
        <w:bidi/>
        <w:jc w:val="both"/>
        <w:rPr>
          <w:rFonts w:cs="David" w:hint="cs"/>
          <w:rtl/>
        </w:rPr>
      </w:pPr>
      <w:r w:rsidRPr="008D3EA3">
        <w:rPr>
          <w:rFonts w:cs="David" w:hint="cs"/>
          <w:u w:val="single"/>
          <w:rtl/>
        </w:rPr>
        <w:t>ארבל אסטרחן:</w:t>
      </w:r>
    </w:p>
    <w:p w14:paraId="3C8F6C29" w14:textId="77777777" w:rsidR="00A54250" w:rsidRPr="008D3EA3" w:rsidRDefault="00A54250" w:rsidP="00A54250">
      <w:pPr>
        <w:bidi/>
        <w:jc w:val="both"/>
        <w:rPr>
          <w:rFonts w:cs="David" w:hint="cs"/>
          <w:rtl/>
        </w:rPr>
      </w:pPr>
    </w:p>
    <w:p w14:paraId="65353F3A" w14:textId="77777777" w:rsidR="00A54250" w:rsidRPr="008D3EA3" w:rsidRDefault="00A54250" w:rsidP="00A54250">
      <w:pPr>
        <w:bidi/>
        <w:jc w:val="both"/>
        <w:rPr>
          <w:rFonts w:cs="David" w:hint="cs"/>
          <w:rtl/>
        </w:rPr>
      </w:pPr>
      <w:r w:rsidRPr="008D3EA3">
        <w:rPr>
          <w:rFonts w:cs="David" w:hint="cs"/>
          <w:rtl/>
        </w:rPr>
        <w:tab/>
        <w:t xml:space="preserve">הבאתי הצעת חוק של אופיר פינס וציפי </w:t>
      </w:r>
      <w:proofErr w:type="spellStart"/>
      <w:r w:rsidRPr="008D3EA3">
        <w:rPr>
          <w:rFonts w:cs="David" w:hint="cs"/>
          <w:rtl/>
        </w:rPr>
        <w:t>חוטבלי</w:t>
      </w:r>
      <w:proofErr w:type="spellEnd"/>
      <w:r w:rsidRPr="008D3EA3">
        <w:rPr>
          <w:rFonts w:cs="David" w:hint="cs"/>
          <w:rtl/>
        </w:rPr>
        <w:t xml:space="preserve">: הצעת חוק יסוד, צמצום זכות השתיקה לנבחרי ציבור. הם מציעים לתקן חוק יסוד. זה עדיין לא עבר קריאה. </w:t>
      </w:r>
    </w:p>
    <w:p w14:paraId="46C78836" w14:textId="77777777" w:rsidR="00A54250" w:rsidRPr="008D3EA3" w:rsidRDefault="00A54250" w:rsidP="00A54250">
      <w:pPr>
        <w:bidi/>
        <w:jc w:val="both"/>
        <w:rPr>
          <w:rFonts w:cs="David" w:hint="cs"/>
          <w:rtl/>
        </w:rPr>
      </w:pPr>
    </w:p>
    <w:p w14:paraId="6FC147EC"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64F10D70" w14:textId="77777777" w:rsidR="00A54250" w:rsidRPr="008D3EA3" w:rsidRDefault="00A54250" w:rsidP="00A54250">
      <w:pPr>
        <w:bidi/>
        <w:jc w:val="both"/>
        <w:rPr>
          <w:rFonts w:cs="David" w:hint="cs"/>
          <w:u w:val="single"/>
          <w:rtl/>
        </w:rPr>
      </w:pPr>
    </w:p>
    <w:p w14:paraId="0E9D6053" w14:textId="77777777" w:rsidR="00A54250" w:rsidRPr="008D3EA3" w:rsidRDefault="00A54250" w:rsidP="00A54250">
      <w:pPr>
        <w:bidi/>
        <w:ind w:firstLine="720"/>
        <w:jc w:val="both"/>
        <w:rPr>
          <w:rFonts w:cs="David" w:hint="cs"/>
          <w:rtl/>
        </w:rPr>
      </w:pPr>
      <w:r w:rsidRPr="008D3EA3">
        <w:rPr>
          <w:rFonts w:cs="David" w:hint="cs"/>
          <w:rtl/>
        </w:rPr>
        <w:t xml:space="preserve">היו הרבה הצעות כאלה </w:t>
      </w:r>
      <w:proofErr w:type="spellStart"/>
      <w:r w:rsidRPr="008D3EA3">
        <w:rPr>
          <w:rFonts w:cs="David" w:hint="cs"/>
          <w:rtl/>
        </w:rPr>
        <w:t>בכנסות</w:t>
      </w:r>
      <w:proofErr w:type="spellEnd"/>
      <w:r w:rsidRPr="008D3EA3">
        <w:rPr>
          <w:rFonts w:cs="David" w:hint="cs"/>
          <w:rtl/>
        </w:rPr>
        <w:t xml:space="preserve"> קודמות. </w:t>
      </w:r>
    </w:p>
    <w:p w14:paraId="46851370" w14:textId="77777777" w:rsidR="00A54250" w:rsidRPr="008D3EA3" w:rsidRDefault="00A54250" w:rsidP="00A54250">
      <w:pPr>
        <w:bidi/>
        <w:ind w:firstLine="720"/>
        <w:jc w:val="both"/>
        <w:rPr>
          <w:rFonts w:cs="David" w:hint="cs"/>
          <w:rtl/>
        </w:rPr>
      </w:pPr>
    </w:p>
    <w:p w14:paraId="7A478DDE"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261A8A37" w14:textId="77777777" w:rsidR="00A54250" w:rsidRPr="008D3EA3" w:rsidRDefault="00A54250" w:rsidP="00A54250">
      <w:pPr>
        <w:bidi/>
        <w:jc w:val="both"/>
        <w:rPr>
          <w:rFonts w:cs="David" w:hint="cs"/>
          <w:rtl/>
        </w:rPr>
      </w:pPr>
    </w:p>
    <w:p w14:paraId="63353087" w14:textId="77777777" w:rsidR="00A54250" w:rsidRPr="008D3EA3" w:rsidRDefault="00A54250" w:rsidP="00A54250">
      <w:pPr>
        <w:bidi/>
        <w:jc w:val="both"/>
        <w:rPr>
          <w:rFonts w:cs="David" w:hint="cs"/>
          <w:rtl/>
        </w:rPr>
      </w:pPr>
      <w:r w:rsidRPr="008D3EA3">
        <w:rPr>
          <w:rFonts w:cs="David" w:hint="cs"/>
          <w:rtl/>
        </w:rPr>
        <w:tab/>
        <w:t xml:space="preserve">בכנסת הנוכחית </w:t>
      </w:r>
      <w:proofErr w:type="spellStart"/>
      <w:r w:rsidRPr="008D3EA3">
        <w:rPr>
          <w:rFonts w:cs="David" w:hint="cs"/>
          <w:rtl/>
        </w:rPr>
        <w:t>היתה</w:t>
      </w:r>
      <w:proofErr w:type="spellEnd"/>
      <w:r w:rsidRPr="008D3EA3">
        <w:rPr>
          <w:rFonts w:cs="David" w:hint="cs"/>
          <w:rtl/>
        </w:rPr>
        <w:t xml:space="preserve"> רק אחת. </w:t>
      </w:r>
    </w:p>
    <w:p w14:paraId="0A938F00" w14:textId="77777777" w:rsidR="00A54250" w:rsidRPr="008D3EA3" w:rsidRDefault="00A54250" w:rsidP="00A54250">
      <w:pPr>
        <w:bidi/>
        <w:jc w:val="both"/>
        <w:rPr>
          <w:rFonts w:cs="David" w:hint="cs"/>
          <w:rtl/>
        </w:rPr>
      </w:pPr>
    </w:p>
    <w:p w14:paraId="59E1B250"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4282938F" w14:textId="77777777" w:rsidR="00A54250" w:rsidRPr="008D3EA3" w:rsidRDefault="00A54250" w:rsidP="00A54250">
      <w:pPr>
        <w:bidi/>
        <w:jc w:val="both"/>
        <w:rPr>
          <w:rFonts w:cs="David" w:hint="cs"/>
          <w:rtl/>
        </w:rPr>
      </w:pPr>
    </w:p>
    <w:p w14:paraId="2663AF64" w14:textId="77777777" w:rsidR="00A54250" w:rsidRPr="008D3EA3" w:rsidRDefault="00A54250" w:rsidP="00A54250">
      <w:pPr>
        <w:bidi/>
        <w:ind w:firstLine="720"/>
        <w:jc w:val="both"/>
        <w:rPr>
          <w:rFonts w:cs="David" w:hint="cs"/>
          <w:rtl/>
        </w:rPr>
      </w:pPr>
      <w:r w:rsidRPr="008D3EA3">
        <w:rPr>
          <w:rFonts w:cs="David" w:hint="cs"/>
          <w:rtl/>
        </w:rPr>
        <w:t xml:space="preserve">בסדר, אבל פה נאמר שבזכות השתיקה של חבר כנסת יש בה עילה לעבירה אתית. גם לא בטוח שיגישו תלונה, זה לא אוטומטי. החוק אומר שבעצם אין לך זכות שתיקה. </w:t>
      </w:r>
    </w:p>
    <w:p w14:paraId="594C4C05" w14:textId="77777777" w:rsidR="00A54250" w:rsidRPr="008D3EA3" w:rsidRDefault="00A54250" w:rsidP="00A54250">
      <w:pPr>
        <w:bidi/>
        <w:jc w:val="both"/>
        <w:rPr>
          <w:rFonts w:cs="David" w:hint="cs"/>
          <w:rtl/>
        </w:rPr>
      </w:pPr>
    </w:p>
    <w:p w14:paraId="5F0D3A99" w14:textId="77777777" w:rsidR="00A54250" w:rsidRPr="008D3EA3" w:rsidRDefault="00A54250" w:rsidP="00A54250">
      <w:pPr>
        <w:bidi/>
        <w:jc w:val="both"/>
        <w:rPr>
          <w:rFonts w:cs="David" w:hint="cs"/>
          <w:rtl/>
        </w:rPr>
      </w:pPr>
      <w:r w:rsidRPr="008D3EA3">
        <w:rPr>
          <w:rFonts w:cs="David" w:hint="cs"/>
          <w:u w:val="single"/>
          <w:rtl/>
        </w:rPr>
        <w:t>ארבל אסטרחן:</w:t>
      </w:r>
    </w:p>
    <w:p w14:paraId="198DF72C" w14:textId="77777777" w:rsidR="00A54250" w:rsidRPr="008D3EA3" w:rsidRDefault="00A54250" w:rsidP="00A54250">
      <w:pPr>
        <w:bidi/>
        <w:jc w:val="both"/>
        <w:rPr>
          <w:rFonts w:cs="David" w:hint="cs"/>
          <w:rtl/>
        </w:rPr>
      </w:pPr>
    </w:p>
    <w:p w14:paraId="76500290" w14:textId="77777777" w:rsidR="00A54250" w:rsidRPr="008D3EA3" w:rsidRDefault="00A54250" w:rsidP="00A54250">
      <w:pPr>
        <w:bidi/>
        <w:ind w:firstLine="720"/>
        <w:jc w:val="both"/>
        <w:rPr>
          <w:rFonts w:cs="David" w:hint="cs"/>
          <w:rtl/>
        </w:rPr>
      </w:pPr>
      <w:r w:rsidRPr="008D3EA3">
        <w:rPr>
          <w:rFonts w:cs="David" w:hint="cs"/>
          <w:rtl/>
        </w:rPr>
        <w:t xml:space="preserve">נכון, זה מה שהצעות החוק באות לומר. </w:t>
      </w:r>
    </w:p>
    <w:p w14:paraId="767F3543" w14:textId="77777777" w:rsidR="00A54250" w:rsidRPr="008D3EA3" w:rsidRDefault="00A54250" w:rsidP="00A54250">
      <w:pPr>
        <w:bidi/>
        <w:jc w:val="both"/>
        <w:rPr>
          <w:rFonts w:cs="David" w:hint="cs"/>
          <w:rtl/>
        </w:rPr>
      </w:pPr>
    </w:p>
    <w:p w14:paraId="092B3B5C" w14:textId="77777777" w:rsidR="00A54250" w:rsidRPr="008D3EA3" w:rsidRDefault="00A54250" w:rsidP="00A54250">
      <w:pPr>
        <w:bidi/>
        <w:jc w:val="both"/>
        <w:rPr>
          <w:rFonts w:cs="David" w:hint="cs"/>
          <w:u w:val="single"/>
          <w:rtl/>
        </w:rPr>
      </w:pPr>
      <w:r w:rsidRPr="008D3EA3">
        <w:rPr>
          <w:rFonts w:cs="David" w:hint="cs"/>
          <w:u w:val="single"/>
          <w:rtl/>
        </w:rPr>
        <w:t>היו</w:t>
      </w:r>
      <w:r>
        <w:rPr>
          <w:rFonts w:cs="David" w:hint="cs"/>
          <w:u w:val="single"/>
          <w:rtl/>
        </w:rPr>
        <w:t>"</w:t>
      </w:r>
      <w:r w:rsidRPr="008D3EA3">
        <w:rPr>
          <w:rFonts w:cs="David" w:hint="cs"/>
          <w:u w:val="single"/>
          <w:rtl/>
        </w:rPr>
        <w:t>ר חיים אורון:</w:t>
      </w:r>
    </w:p>
    <w:p w14:paraId="5A91012D" w14:textId="77777777" w:rsidR="00A54250" w:rsidRPr="008D3EA3" w:rsidRDefault="00A54250" w:rsidP="00A54250">
      <w:pPr>
        <w:bidi/>
        <w:jc w:val="both"/>
        <w:rPr>
          <w:rFonts w:cs="David" w:hint="cs"/>
          <w:u w:val="single"/>
          <w:rtl/>
        </w:rPr>
      </w:pPr>
    </w:p>
    <w:p w14:paraId="07E70380" w14:textId="77777777" w:rsidR="00A54250" w:rsidRPr="008D3EA3" w:rsidRDefault="00A54250" w:rsidP="00A54250">
      <w:pPr>
        <w:bidi/>
        <w:ind w:firstLine="720"/>
        <w:jc w:val="both"/>
        <w:rPr>
          <w:rFonts w:cs="David" w:hint="cs"/>
          <w:rtl/>
        </w:rPr>
      </w:pPr>
      <w:r w:rsidRPr="008D3EA3">
        <w:rPr>
          <w:rFonts w:cs="David" w:hint="cs"/>
          <w:rtl/>
        </w:rPr>
        <w:t>את זה בטח אני לא מציע שנחליט פה. אנחנו לא במגרש הזה. אנחנו חוזרים למגרש האתי. אני חושב שחבר כנסת שאיננו עונה לשאלות, יש בכך עבירה אתית. אחר-כך יש באפשרותו להסביר, שזה היה כך או אחרת. אבל ה תהיה עילה. זה לא ניסוח מספיק ברור?</w:t>
      </w:r>
    </w:p>
    <w:p w14:paraId="447E0B68" w14:textId="77777777" w:rsidR="00A54250" w:rsidRPr="008D3EA3" w:rsidRDefault="00A54250" w:rsidP="00A54250">
      <w:pPr>
        <w:bidi/>
        <w:jc w:val="both"/>
        <w:rPr>
          <w:rFonts w:cs="David" w:hint="cs"/>
          <w:rtl/>
        </w:rPr>
      </w:pPr>
    </w:p>
    <w:p w14:paraId="328880AE" w14:textId="77777777" w:rsidR="00A54250" w:rsidRPr="008D3EA3" w:rsidRDefault="00A54250" w:rsidP="00A54250">
      <w:pPr>
        <w:bidi/>
        <w:jc w:val="both"/>
        <w:rPr>
          <w:rFonts w:cs="David" w:hint="cs"/>
          <w:rtl/>
        </w:rPr>
      </w:pPr>
      <w:r w:rsidRPr="008D3EA3">
        <w:rPr>
          <w:rFonts w:cs="David" w:hint="cs"/>
          <w:u w:val="single"/>
          <w:rtl/>
        </w:rPr>
        <w:t>אסא כשר:</w:t>
      </w:r>
    </w:p>
    <w:p w14:paraId="39BD5C44" w14:textId="77777777" w:rsidR="00A54250" w:rsidRPr="008D3EA3" w:rsidRDefault="00A54250" w:rsidP="00A54250">
      <w:pPr>
        <w:bidi/>
        <w:ind w:firstLine="720"/>
        <w:jc w:val="both"/>
        <w:rPr>
          <w:rFonts w:cs="David" w:hint="cs"/>
          <w:rtl/>
        </w:rPr>
      </w:pPr>
    </w:p>
    <w:p w14:paraId="30897A5D" w14:textId="77777777" w:rsidR="00A54250" w:rsidRPr="008D3EA3" w:rsidRDefault="00A54250" w:rsidP="00A54250">
      <w:pPr>
        <w:bidi/>
        <w:ind w:firstLine="720"/>
        <w:jc w:val="both"/>
        <w:rPr>
          <w:rFonts w:cs="David" w:hint="cs"/>
          <w:rtl/>
        </w:rPr>
      </w:pPr>
      <w:r w:rsidRPr="008D3EA3">
        <w:rPr>
          <w:rFonts w:cs="David" w:hint="cs"/>
          <w:rtl/>
        </w:rPr>
        <w:t xml:space="preserve">אני חושב על ההתנגדויות ששמענו במשך הזמן לסעיף הזה. ההתנגדויות נובעות מתוך מחשבה על סוג מסוים של עבירות. </w:t>
      </w:r>
      <w:proofErr w:type="spellStart"/>
      <w:r w:rsidRPr="008D3EA3">
        <w:rPr>
          <w:rFonts w:cs="David" w:hint="cs"/>
          <w:rtl/>
        </w:rPr>
        <w:t>היתה</w:t>
      </w:r>
      <w:proofErr w:type="spellEnd"/>
      <w:r w:rsidRPr="008D3EA3">
        <w:rPr>
          <w:rFonts w:cs="David" w:hint="cs"/>
          <w:rtl/>
        </w:rPr>
        <w:t xml:space="preserve"> חברת הכנסת, סגן השר בלומנטל, שראש הממשלה הוציא אותה מהממשלה בגלל שהיא שמרה על זכות השתיקה. העבירה שם </w:t>
      </w:r>
      <w:proofErr w:type="spellStart"/>
      <w:r w:rsidRPr="008D3EA3">
        <w:rPr>
          <w:rFonts w:cs="David" w:hint="cs"/>
          <w:rtl/>
        </w:rPr>
        <w:t>היתה</w:t>
      </w:r>
      <w:proofErr w:type="spellEnd"/>
      <w:r w:rsidRPr="008D3EA3">
        <w:rPr>
          <w:rFonts w:cs="David" w:hint="cs"/>
          <w:rtl/>
        </w:rPr>
        <w:t xml:space="preserve"> משהו שנוגע לעבירות צווארון לבן, שחיתות מפלגתית, דברים שיכול מישהו לטעון שהיא לא היחידה שלוקה בהם, אבל היא היחידה שנתפסה. </w:t>
      </w:r>
    </w:p>
    <w:p w14:paraId="25281D93" w14:textId="77777777" w:rsidR="00A54250" w:rsidRPr="008D3EA3" w:rsidRDefault="00A54250" w:rsidP="00A54250">
      <w:pPr>
        <w:bidi/>
        <w:ind w:firstLine="720"/>
        <w:jc w:val="both"/>
        <w:rPr>
          <w:rFonts w:cs="David" w:hint="cs"/>
          <w:rtl/>
        </w:rPr>
      </w:pPr>
    </w:p>
    <w:p w14:paraId="0F035770" w14:textId="77777777" w:rsidR="00A54250" w:rsidRPr="008D3EA3" w:rsidRDefault="00A54250" w:rsidP="00A54250">
      <w:pPr>
        <w:bidi/>
        <w:ind w:firstLine="720"/>
        <w:jc w:val="both"/>
        <w:rPr>
          <w:rFonts w:cs="David" w:hint="cs"/>
          <w:rtl/>
        </w:rPr>
      </w:pPr>
      <w:r w:rsidRPr="008D3EA3">
        <w:rPr>
          <w:rFonts w:cs="David" w:hint="cs"/>
          <w:rtl/>
        </w:rPr>
        <w:t xml:space="preserve">צריך לחשוב על עבירות אחרות. נניח שחבר כנסת נחקר באזהרה על חשד באונס או נחקר באזהרה על רצח של חבר כנסת אחר, דבר כזה היה לפני עשרות שנים. האם יתכן שזאת לא תהיה עבירה אתית? זאת אומרת, הוא ממשיך לכהן כחבר כנסת לכל דבר? הוא ראוי לאותה רמת אמון של הציבור? הוא מצביע ומשתתף בכל הדיונים? זה לא מתקבל על הדעת. לכן, זאת צריכה להיות עבירה אתית כשזאת עבירה חמורה. יכול להיות שכאן הוא נחקר על עבירה כלשהי, וצריך להבחין בין סוגים של עבירות. אם זאת עבירה חמורה, זאת חייבת להיות עבירה אתית. אם זאת לא עבירה חמורה, אז יש אפשרות להקל. </w:t>
      </w:r>
    </w:p>
    <w:p w14:paraId="0E3E1EA9" w14:textId="77777777" w:rsidR="00A54250" w:rsidRPr="008D3EA3" w:rsidRDefault="00A54250" w:rsidP="00A54250">
      <w:pPr>
        <w:bidi/>
        <w:jc w:val="both"/>
        <w:rPr>
          <w:rFonts w:cs="David" w:hint="cs"/>
          <w:rtl/>
        </w:rPr>
      </w:pPr>
    </w:p>
    <w:p w14:paraId="002AEB00" w14:textId="77777777" w:rsidR="00A54250" w:rsidRPr="008D3EA3" w:rsidRDefault="00A54250" w:rsidP="00A54250">
      <w:pPr>
        <w:bidi/>
        <w:jc w:val="both"/>
        <w:rPr>
          <w:rFonts w:cs="David" w:hint="cs"/>
          <w:rtl/>
        </w:rPr>
      </w:pPr>
      <w:r w:rsidRPr="008D3EA3">
        <w:rPr>
          <w:rFonts w:cs="David" w:hint="cs"/>
          <w:u w:val="single"/>
          <w:rtl/>
        </w:rPr>
        <w:t>שלי יחימוביץ:</w:t>
      </w:r>
    </w:p>
    <w:p w14:paraId="09861BEC" w14:textId="77777777" w:rsidR="00A54250" w:rsidRPr="008D3EA3" w:rsidRDefault="00A54250" w:rsidP="00A54250">
      <w:pPr>
        <w:bidi/>
        <w:jc w:val="both"/>
        <w:rPr>
          <w:rFonts w:cs="David" w:hint="cs"/>
          <w:rtl/>
        </w:rPr>
      </w:pPr>
    </w:p>
    <w:p w14:paraId="78E9D3B2" w14:textId="77777777" w:rsidR="00A54250" w:rsidRPr="008D3EA3" w:rsidRDefault="00A54250" w:rsidP="00A54250">
      <w:pPr>
        <w:bidi/>
        <w:ind w:firstLine="720"/>
        <w:jc w:val="both"/>
        <w:rPr>
          <w:rFonts w:cs="David" w:hint="cs"/>
          <w:rtl/>
        </w:rPr>
      </w:pPr>
      <w:r w:rsidRPr="008D3EA3">
        <w:rPr>
          <w:rFonts w:cs="David" w:hint="cs"/>
          <w:rtl/>
        </w:rPr>
        <w:t xml:space="preserve">אני מתנצלת על האיחור. </w:t>
      </w:r>
    </w:p>
    <w:p w14:paraId="3D6B4D44" w14:textId="77777777" w:rsidR="00A54250" w:rsidRPr="008D3EA3" w:rsidRDefault="00A54250" w:rsidP="00A54250">
      <w:pPr>
        <w:bidi/>
        <w:jc w:val="both"/>
        <w:rPr>
          <w:rFonts w:cs="David" w:hint="cs"/>
          <w:rtl/>
        </w:rPr>
      </w:pPr>
    </w:p>
    <w:p w14:paraId="587FECC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3EAAE47C" w14:textId="77777777" w:rsidR="00A54250" w:rsidRPr="008D3EA3" w:rsidRDefault="00A54250" w:rsidP="00A54250">
      <w:pPr>
        <w:bidi/>
        <w:jc w:val="both"/>
        <w:rPr>
          <w:rFonts w:cs="David" w:hint="cs"/>
          <w:u w:val="single"/>
          <w:rtl/>
        </w:rPr>
      </w:pPr>
    </w:p>
    <w:p w14:paraId="3D0C3540" w14:textId="77777777" w:rsidR="00A54250" w:rsidRPr="008D3EA3" w:rsidRDefault="00A54250" w:rsidP="00A54250">
      <w:pPr>
        <w:bidi/>
        <w:ind w:firstLine="720"/>
        <w:jc w:val="both"/>
        <w:rPr>
          <w:rFonts w:cs="David" w:hint="cs"/>
          <w:rtl/>
        </w:rPr>
      </w:pPr>
      <w:r w:rsidRPr="008D3EA3">
        <w:rPr>
          <w:rFonts w:cs="David" w:hint="cs"/>
          <w:rtl/>
        </w:rPr>
        <w:t xml:space="preserve">אנחנו בנושא כבד. את הנושאים הלא כבדים עשינו בלעדייך. אנחנו בסעיף 19 בעמוד 9 המתייחס לפן האתי של השימוש בזכות השתיקה של חבר הכנסת. </w:t>
      </w:r>
    </w:p>
    <w:p w14:paraId="1863A7AD" w14:textId="77777777" w:rsidR="00A54250" w:rsidRPr="008D3EA3" w:rsidRDefault="00A54250" w:rsidP="00A54250">
      <w:pPr>
        <w:bidi/>
        <w:ind w:firstLine="720"/>
        <w:jc w:val="both"/>
        <w:rPr>
          <w:rFonts w:cs="David" w:hint="cs"/>
          <w:rtl/>
        </w:rPr>
      </w:pPr>
    </w:p>
    <w:p w14:paraId="42246001"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0883DD22" w14:textId="77777777" w:rsidR="00A54250" w:rsidRPr="008D3EA3" w:rsidRDefault="00A54250" w:rsidP="00A54250">
      <w:pPr>
        <w:bidi/>
        <w:jc w:val="both"/>
        <w:rPr>
          <w:rFonts w:cs="David" w:hint="cs"/>
          <w:u w:val="single"/>
          <w:rtl/>
        </w:rPr>
      </w:pPr>
    </w:p>
    <w:p w14:paraId="45C721DD" w14:textId="77777777" w:rsidR="00A54250" w:rsidRPr="008D3EA3" w:rsidRDefault="00A54250" w:rsidP="00A54250">
      <w:pPr>
        <w:bidi/>
        <w:jc w:val="both"/>
        <w:rPr>
          <w:rFonts w:cs="David" w:hint="cs"/>
          <w:rtl/>
        </w:rPr>
      </w:pPr>
      <w:r w:rsidRPr="008D3EA3">
        <w:rPr>
          <w:rFonts w:cs="David" w:hint="cs"/>
          <w:rtl/>
        </w:rPr>
        <w:tab/>
        <w:t>במקרה של עבירות פליליות?</w:t>
      </w:r>
    </w:p>
    <w:p w14:paraId="036B0430" w14:textId="77777777" w:rsidR="00A54250" w:rsidRPr="008D3EA3" w:rsidRDefault="00A54250" w:rsidP="00A54250">
      <w:pPr>
        <w:bidi/>
        <w:jc w:val="both"/>
        <w:rPr>
          <w:rFonts w:cs="David" w:hint="cs"/>
          <w:rtl/>
        </w:rPr>
      </w:pPr>
    </w:p>
    <w:p w14:paraId="3B8C644E"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3F0C706" w14:textId="77777777" w:rsidR="00A54250" w:rsidRPr="008D3EA3" w:rsidRDefault="00A54250" w:rsidP="00A54250">
      <w:pPr>
        <w:bidi/>
        <w:jc w:val="both"/>
        <w:rPr>
          <w:rFonts w:cs="David" w:hint="cs"/>
          <w:rtl/>
        </w:rPr>
      </w:pPr>
    </w:p>
    <w:p w14:paraId="170FFDFC" w14:textId="77777777" w:rsidR="00A54250" w:rsidRPr="008D3EA3" w:rsidRDefault="00A54250" w:rsidP="00A54250">
      <w:pPr>
        <w:bidi/>
        <w:ind w:firstLine="720"/>
        <w:jc w:val="both"/>
        <w:rPr>
          <w:rFonts w:cs="David" w:hint="cs"/>
          <w:rtl/>
        </w:rPr>
      </w:pPr>
      <w:r w:rsidRPr="008D3EA3">
        <w:rPr>
          <w:rFonts w:cs="David" w:hint="cs"/>
          <w:rtl/>
        </w:rPr>
        <w:t xml:space="preserve">זכות השתיקה יכולה להיות מכול מיני סוגים של עבירות, פליליות ואחרות וכדומה. יכול להיות שנגיד שעבירה אתית קיימת רק כאשר מדובר בעבירות שהן בסדר הדין הפלילי. אנחנו מדברים על הפן האתי ולא מה השופט יגיד לו ואיך זה יעמוד לו בבית המשפט. </w:t>
      </w:r>
    </w:p>
    <w:p w14:paraId="5B8F66FD" w14:textId="77777777" w:rsidR="00A54250" w:rsidRPr="008D3EA3" w:rsidRDefault="00A54250" w:rsidP="00A54250">
      <w:pPr>
        <w:bidi/>
        <w:jc w:val="both"/>
        <w:rPr>
          <w:rFonts w:cs="David" w:hint="cs"/>
          <w:rtl/>
        </w:rPr>
      </w:pPr>
    </w:p>
    <w:p w14:paraId="276EEBD3"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6559D76A" w14:textId="77777777" w:rsidR="00A54250" w:rsidRPr="008D3EA3" w:rsidRDefault="00A54250" w:rsidP="00A54250">
      <w:pPr>
        <w:bidi/>
        <w:jc w:val="both"/>
        <w:rPr>
          <w:rFonts w:cs="David" w:hint="cs"/>
          <w:u w:val="single"/>
          <w:rtl/>
        </w:rPr>
      </w:pPr>
    </w:p>
    <w:p w14:paraId="42A9EE93" w14:textId="77777777" w:rsidR="00A54250" w:rsidRPr="008D3EA3" w:rsidRDefault="00A54250" w:rsidP="00A54250">
      <w:pPr>
        <w:bidi/>
        <w:ind w:firstLine="720"/>
        <w:jc w:val="both"/>
        <w:rPr>
          <w:rFonts w:cs="David" w:hint="cs"/>
          <w:rtl/>
        </w:rPr>
      </w:pPr>
      <w:r w:rsidRPr="008D3EA3">
        <w:rPr>
          <w:rFonts w:cs="David" w:hint="cs"/>
          <w:rtl/>
        </w:rPr>
        <w:t>בגידה זה סדר הדין הפלילי?</w:t>
      </w:r>
    </w:p>
    <w:p w14:paraId="0C325AEB" w14:textId="77777777" w:rsidR="00A54250" w:rsidRPr="008D3EA3" w:rsidRDefault="00A54250" w:rsidP="00A54250">
      <w:pPr>
        <w:bidi/>
        <w:jc w:val="both"/>
        <w:rPr>
          <w:rFonts w:cs="David" w:hint="cs"/>
          <w:rtl/>
        </w:rPr>
      </w:pPr>
    </w:p>
    <w:p w14:paraId="02D690DD" w14:textId="77777777" w:rsidR="00A54250" w:rsidRPr="008D3EA3" w:rsidRDefault="00A54250" w:rsidP="00A54250">
      <w:pPr>
        <w:bidi/>
        <w:jc w:val="both"/>
        <w:rPr>
          <w:rFonts w:cs="David" w:hint="cs"/>
          <w:rtl/>
        </w:rPr>
      </w:pPr>
      <w:r w:rsidRPr="008D3EA3">
        <w:rPr>
          <w:rFonts w:cs="David" w:hint="cs"/>
          <w:u w:val="single"/>
          <w:rtl/>
        </w:rPr>
        <w:t>ארבל אסטרחן:</w:t>
      </w:r>
    </w:p>
    <w:p w14:paraId="7C801731" w14:textId="77777777" w:rsidR="00A54250" w:rsidRPr="008D3EA3" w:rsidRDefault="00A54250" w:rsidP="00A54250">
      <w:pPr>
        <w:bidi/>
        <w:jc w:val="both"/>
        <w:rPr>
          <w:rFonts w:cs="David" w:hint="cs"/>
          <w:rtl/>
        </w:rPr>
      </w:pPr>
    </w:p>
    <w:p w14:paraId="5906B9BF" w14:textId="77777777" w:rsidR="00A54250" w:rsidRPr="008D3EA3" w:rsidRDefault="00A54250" w:rsidP="00A54250">
      <w:pPr>
        <w:bidi/>
        <w:ind w:firstLine="720"/>
        <w:jc w:val="both"/>
        <w:rPr>
          <w:rFonts w:cs="David" w:hint="cs"/>
          <w:rtl/>
        </w:rPr>
      </w:pPr>
      <w:r w:rsidRPr="008D3EA3">
        <w:rPr>
          <w:rFonts w:cs="David" w:hint="cs"/>
          <w:rtl/>
        </w:rPr>
        <w:t xml:space="preserve">בוודאי, זה רק חוק העונשין. כל עבירה ששוטר חוקר עליה - כל עבירה פלילית שחבר כנסת חוקר עליה. היום הדין מאפשר לנחקר לא להגיד תשובות שעלולות להפליל אותו. </w:t>
      </w:r>
    </w:p>
    <w:p w14:paraId="7210CA65" w14:textId="77777777" w:rsidR="00A54250" w:rsidRPr="008D3EA3" w:rsidRDefault="00A54250" w:rsidP="00A54250">
      <w:pPr>
        <w:bidi/>
        <w:jc w:val="both"/>
        <w:rPr>
          <w:rFonts w:cs="David" w:hint="cs"/>
          <w:rtl/>
        </w:rPr>
      </w:pPr>
    </w:p>
    <w:p w14:paraId="0931881F" w14:textId="77777777" w:rsidR="00A54250" w:rsidRPr="008D3EA3" w:rsidRDefault="00A54250" w:rsidP="00A54250">
      <w:pPr>
        <w:bidi/>
        <w:jc w:val="both"/>
        <w:rPr>
          <w:rFonts w:cs="David" w:hint="cs"/>
          <w:rtl/>
        </w:rPr>
      </w:pPr>
      <w:r w:rsidRPr="008D3EA3">
        <w:rPr>
          <w:rFonts w:cs="David" w:hint="cs"/>
          <w:u w:val="single"/>
          <w:rtl/>
        </w:rPr>
        <w:t>שלי יחימוביץ:</w:t>
      </w:r>
    </w:p>
    <w:p w14:paraId="4C3FB174" w14:textId="77777777" w:rsidR="00A54250" w:rsidRPr="008D3EA3" w:rsidRDefault="00A54250" w:rsidP="00A54250">
      <w:pPr>
        <w:bidi/>
        <w:jc w:val="both"/>
        <w:rPr>
          <w:rFonts w:cs="David" w:hint="cs"/>
          <w:rtl/>
        </w:rPr>
      </w:pPr>
    </w:p>
    <w:p w14:paraId="42877EB7" w14:textId="77777777" w:rsidR="00A54250" w:rsidRPr="008D3EA3" w:rsidRDefault="00A54250" w:rsidP="00A54250">
      <w:pPr>
        <w:bidi/>
        <w:ind w:firstLine="720"/>
        <w:jc w:val="both"/>
        <w:rPr>
          <w:rFonts w:cs="David" w:hint="cs"/>
          <w:rtl/>
        </w:rPr>
      </w:pPr>
      <w:r w:rsidRPr="008D3EA3">
        <w:rPr>
          <w:rFonts w:cs="David" w:hint="cs"/>
          <w:rtl/>
        </w:rPr>
        <w:t xml:space="preserve">עסקנו בזה בכנסת הקודמת. </w:t>
      </w:r>
    </w:p>
    <w:p w14:paraId="63150892" w14:textId="77777777" w:rsidR="00A54250" w:rsidRPr="008D3EA3" w:rsidRDefault="00A54250" w:rsidP="00A54250">
      <w:pPr>
        <w:bidi/>
        <w:jc w:val="both"/>
        <w:rPr>
          <w:rFonts w:cs="David" w:hint="cs"/>
          <w:rtl/>
        </w:rPr>
      </w:pPr>
    </w:p>
    <w:p w14:paraId="38F6BDEE"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6CE114B9" w14:textId="77777777" w:rsidR="00A54250" w:rsidRPr="008D3EA3" w:rsidRDefault="00A54250" w:rsidP="00A54250">
      <w:pPr>
        <w:bidi/>
        <w:jc w:val="both"/>
        <w:rPr>
          <w:rFonts w:cs="David" w:hint="cs"/>
          <w:u w:val="single"/>
          <w:rtl/>
        </w:rPr>
      </w:pPr>
    </w:p>
    <w:p w14:paraId="11E4DF11" w14:textId="77777777" w:rsidR="00A54250" w:rsidRPr="008D3EA3" w:rsidRDefault="00A54250" w:rsidP="00A54250">
      <w:pPr>
        <w:bidi/>
        <w:jc w:val="both"/>
        <w:rPr>
          <w:rFonts w:cs="David" w:hint="cs"/>
          <w:rtl/>
        </w:rPr>
      </w:pPr>
      <w:r w:rsidRPr="008D3EA3">
        <w:rPr>
          <w:rFonts w:cs="David" w:hint="cs"/>
          <w:rtl/>
        </w:rPr>
        <w:tab/>
        <w:t xml:space="preserve">היו הצעות חקיקה מרחיקות לכת שמבטלות את זכות השתיקה לאיש ציבור. </w:t>
      </w:r>
    </w:p>
    <w:p w14:paraId="144E4B59" w14:textId="77777777" w:rsidR="00A54250" w:rsidRPr="008D3EA3" w:rsidRDefault="00A54250" w:rsidP="00A54250">
      <w:pPr>
        <w:bidi/>
        <w:jc w:val="both"/>
        <w:rPr>
          <w:rFonts w:cs="David" w:hint="cs"/>
          <w:rtl/>
        </w:rPr>
      </w:pPr>
    </w:p>
    <w:p w14:paraId="1AAD4357" w14:textId="77777777" w:rsidR="00A54250" w:rsidRPr="008D3EA3" w:rsidRDefault="00A54250" w:rsidP="00A54250">
      <w:pPr>
        <w:bidi/>
        <w:jc w:val="both"/>
        <w:rPr>
          <w:rFonts w:cs="David" w:hint="cs"/>
          <w:rtl/>
        </w:rPr>
      </w:pPr>
      <w:r w:rsidRPr="008D3EA3">
        <w:rPr>
          <w:rFonts w:cs="David" w:hint="cs"/>
          <w:u w:val="single"/>
          <w:rtl/>
        </w:rPr>
        <w:t>שלי יחימוביץ:</w:t>
      </w:r>
    </w:p>
    <w:p w14:paraId="03FD2851" w14:textId="77777777" w:rsidR="00A54250" w:rsidRPr="008D3EA3" w:rsidRDefault="00A54250" w:rsidP="00A54250">
      <w:pPr>
        <w:bidi/>
        <w:ind w:firstLine="720"/>
        <w:jc w:val="both"/>
        <w:rPr>
          <w:rFonts w:cs="David" w:hint="cs"/>
          <w:rtl/>
        </w:rPr>
      </w:pPr>
      <w:r w:rsidRPr="008D3EA3">
        <w:rPr>
          <w:rFonts w:cs="David" w:hint="cs"/>
          <w:rtl/>
        </w:rPr>
        <w:t xml:space="preserve">אני התנגדתי לזה. </w:t>
      </w:r>
    </w:p>
    <w:p w14:paraId="22005863" w14:textId="77777777" w:rsidR="00A54250" w:rsidRPr="008D3EA3" w:rsidRDefault="00A54250" w:rsidP="00A54250">
      <w:pPr>
        <w:bidi/>
        <w:jc w:val="both"/>
        <w:rPr>
          <w:rFonts w:cs="David" w:hint="cs"/>
          <w:rtl/>
        </w:rPr>
      </w:pPr>
    </w:p>
    <w:p w14:paraId="024B80D8"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259A9EC2" w14:textId="77777777" w:rsidR="00A54250" w:rsidRPr="008D3EA3" w:rsidRDefault="00A54250" w:rsidP="00A54250">
      <w:pPr>
        <w:bidi/>
        <w:jc w:val="both"/>
        <w:rPr>
          <w:rFonts w:cs="David" w:hint="cs"/>
          <w:u w:val="single"/>
          <w:rtl/>
        </w:rPr>
      </w:pPr>
    </w:p>
    <w:p w14:paraId="37C94C79" w14:textId="77777777" w:rsidR="00A54250" w:rsidRPr="008D3EA3" w:rsidRDefault="00A54250" w:rsidP="00A54250">
      <w:pPr>
        <w:bidi/>
        <w:ind w:firstLine="720"/>
        <w:jc w:val="both"/>
        <w:rPr>
          <w:rFonts w:cs="David" w:hint="cs"/>
          <w:rtl/>
        </w:rPr>
      </w:pPr>
      <w:r w:rsidRPr="008D3EA3">
        <w:rPr>
          <w:rFonts w:cs="David" w:hint="cs"/>
          <w:rtl/>
        </w:rPr>
        <w:t xml:space="preserve">בסדר, אנחנו עוסקים בשאלה היותר מצומצמת שהיא מהרגע שהוא השתמש בזכות השתיקה. אסא הביא דוגמה שהוא נחשד באונס והוא בוחר לשמור על זכות השתיקה. מה שיקרה בהליך הפלילי יקרה. השאלה, האם יש פה עילה לתלונה אתית עבור התנהגותו, כשהוא אפילו לא מסביר ולא מוכן לענות לשאלות המשטרה על האשמה זאת. </w:t>
      </w:r>
    </w:p>
    <w:p w14:paraId="4087A030" w14:textId="77777777" w:rsidR="00A54250" w:rsidRPr="008D3EA3" w:rsidRDefault="00A54250" w:rsidP="00A54250">
      <w:pPr>
        <w:bidi/>
        <w:jc w:val="both"/>
        <w:rPr>
          <w:rFonts w:cs="David" w:hint="cs"/>
          <w:rtl/>
        </w:rPr>
      </w:pPr>
    </w:p>
    <w:p w14:paraId="2E19304C" w14:textId="77777777" w:rsidR="00A54250" w:rsidRPr="008D3EA3" w:rsidRDefault="00A54250" w:rsidP="00A54250">
      <w:pPr>
        <w:bidi/>
        <w:jc w:val="both"/>
        <w:rPr>
          <w:rFonts w:cs="David" w:hint="cs"/>
          <w:rtl/>
        </w:rPr>
      </w:pPr>
      <w:r w:rsidRPr="008D3EA3">
        <w:rPr>
          <w:rFonts w:cs="David" w:hint="cs"/>
          <w:u w:val="single"/>
          <w:rtl/>
        </w:rPr>
        <w:t>אסא כשר:</w:t>
      </w:r>
    </w:p>
    <w:p w14:paraId="175EABCE" w14:textId="77777777" w:rsidR="00A54250" w:rsidRPr="008D3EA3" w:rsidRDefault="00A54250" w:rsidP="00A54250">
      <w:pPr>
        <w:bidi/>
        <w:jc w:val="both"/>
        <w:rPr>
          <w:rFonts w:cs="David" w:hint="cs"/>
          <w:rtl/>
        </w:rPr>
      </w:pPr>
    </w:p>
    <w:p w14:paraId="25F1A94C" w14:textId="77777777" w:rsidR="00A54250" w:rsidRPr="008D3EA3" w:rsidRDefault="00A54250" w:rsidP="00A54250">
      <w:pPr>
        <w:bidi/>
        <w:ind w:firstLine="720"/>
        <w:jc w:val="both"/>
        <w:rPr>
          <w:rFonts w:cs="David" w:hint="cs"/>
          <w:rtl/>
        </w:rPr>
      </w:pPr>
      <w:r w:rsidRPr="008D3EA3">
        <w:rPr>
          <w:rFonts w:cs="David" w:hint="cs"/>
          <w:rtl/>
        </w:rPr>
        <w:t xml:space="preserve">בעצם הוא אומר על עצמו שזה נכון. יש פה סכנה שהוא מפליל את עצמו. </w:t>
      </w:r>
    </w:p>
    <w:p w14:paraId="42F88993" w14:textId="77777777" w:rsidR="00A54250" w:rsidRPr="008D3EA3" w:rsidRDefault="00A54250" w:rsidP="00A54250">
      <w:pPr>
        <w:bidi/>
        <w:jc w:val="both"/>
        <w:rPr>
          <w:rFonts w:cs="David" w:hint="cs"/>
          <w:rtl/>
        </w:rPr>
      </w:pPr>
    </w:p>
    <w:p w14:paraId="53C29262"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6A76AC77" w14:textId="77777777" w:rsidR="00A54250" w:rsidRPr="008D3EA3" w:rsidRDefault="00A54250" w:rsidP="00A54250">
      <w:pPr>
        <w:bidi/>
        <w:jc w:val="both"/>
        <w:rPr>
          <w:rFonts w:cs="David" w:hint="cs"/>
          <w:u w:val="single"/>
          <w:rtl/>
        </w:rPr>
      </w:pPr>
    </w:p>
    <w:p w14:paraId="65C33C87" w14:textId="77777777" w:rsidR="00A54250" w:rsidRPr="008D3EA3" w:rsidRDefault="00A54250" w:rsidP="00A54250">
      <w:pPr>
        <w:bidi/>
        <w:jc w:val="both"/>
        <w:rPr>
          <w:rFonts w:cs="David" w:hint="cs"/>
          <w:rtl/>
        </w:rPr>
      </w:pPr>
      <w:r w:rsidRPr="008D3EA3">
        <w:rPr>
          <w:rFonts w:cs="David" w:hint="cs"/>
          <w:rtl/>
        </w:rPr>
        <w:tab/>
        <w:t xml:space="preserve">אני לא הייתי יוצר חומה מוחלטת. אני לא מכיר את הצעות החוק הנוכחיות, שאין בכלל זכות שתיקה. </w:t>
      </w:r>
    </w:p>
    <w:p w14:paraId="0DF5E515" w14:textId="77777777" w:rsidR="00A54250" w:rsidRPr="008D3EA3" w:rsidRDefault="00A54250" w:rsidP="00A54250">
      <w:pPr>
        <w:bidi/>
        <w:jc w:val="both"/>
        <w:rPr>
          <w:rFonts w:cs="David" w:hint="cs"/>
          <w:rtl/>
        </w:rPr>
      </w:pPr>
    </w:p>
    <w:p w14:paraId="2D620888" w14:textId="77777777" w:rsidR="00A54250" w:rsidRPr="008D3EA3" w:rsidRDefault="00A54250" w:rsidP="00A54250">
      <w:pPr>
        <w:bidi/>
        <w:jc w:val="both"/>
        <w:rPr>
          <w:rFonts w:cs="David" w:hint="cs"/>
          <w:rtl/>
        </w:rPr>
      </w:pPr>
      <w:r w:rsidRPr="008D3EA3">
        <w:rPr>
          <w:rFonts w:cs="David" w:hint="cs"/>
          <w:u w:val="single"/>
          <w:rtl/>
        </w:rPr>
        <w:t>ארבל אסטרחן:</w:t>
      </w:r>
    </w:p>
    <w:p w14:paraId="24EE2233" w14:textId="77777777" w:rsidR="00A54250" w:rsidRPr="008D3EA3" w:rsidRDefault="00A54250" w:rsidP="00A54250">
      <w:pPr>
        <w:bidi/>
        <w:jc w:val="both"/>
        <w:rPr>
          <w:rFonts w:cs="David" w:hint="cs"/>
          <w:rtl/>
        </w:rPr>
      </w:pPr>
    </w:p>
    <w:p w14:paraId="5EA2BB5E" w14:textId="77777777" w:rsidR="00A54250" w:rsidRPr="008D3EA3" w:rsidRDefault="00A54250" w:rsidP="00A54250">
      <w:pPr>
        <w:bidi/>
        <w:ind w:firstLine="720"/>
        <w:jc w:val="both"/>
        <w:rPr>
          <w:rFonts w:cs="David" w:hint="cs"/>
          <w:rtl/>
        </w:rPr>
      </w:pPr>
      <w:r w:rsidRPr="008D3EA3">
        <w:rPr>
          <w:rFonts w:cs="David" w:hint="cs"/>
          <w:rtl/>
        </w:rPr>
        <w:t xml:space="preserve">יש הצעה אחת של </w:t>
      </w:r>
      <w:proofErr w:type="spellStart"/>
      <w:r w:rsidRPr="008D3EA3">
        <w:rPr>
          <w:rFonts w:cs="David" w:hint="cs"/>
          <w:rtl/>
        </w:rPr>
        <w:t>חוטבלי</w:t>
      </w:r>
      <w:proofErr w:type="spellEnd"/>
      <w:r w:rsidRPr="008D3EA3">
        <w:rPr>
          <w:rFonts w:cs="David" w:hint="cs"/>
          <w:rtl/>
        </w:rPr>
        <w:t xml:space="preserve"> ופינס. </w:t>
      </w:r>
    </w:p>
    <w:p w14:paraId="23FAF1DF" w14:textId="77777777" w:rsidR="00A54250" w:rsidRPr="008D3EA3" w:rsidRDefault="00A54250" w:rsidP="00A54250">
      <w:pPr>
        <w:bidi/>
        <w:ind w:firstLine="720"/>
        <w:jc w:val="both"/>
        <w:rPr>
          <w:rFonts w:cs="David" w:hint="cs"/>
          <w:rtl/>
        </w:rPr>
      </w:pPr>
    </w:p>
    <w:p w14:paraId="6D1DC0FD" w14:textId="77777777" w:rsidR="00A54250" w:rsidRPr="008D3EA3" w:rsidRDefault="00A54250" w:rsidP="00A54250">
      <w:pPr>
        <w:bidi/>
        <w:jc w:val="both"/>
        <w:rPr>
          <w:rFonts w:cs="David" w:hint="cs"/>
          <w:u w:val="single"/>
          <w:rtl/>
        </w:rPr>
      </w:pPr>
      <w:r w:rsidRPr="008D3EA3">
        <w:rPr>
          <w:rFonts w:cs="David" w:hint="cs"/>
          <w:u w:val="single"/>
          <w:rtl/>
        </w:rPr>
        <w:t>שלמה מולה:</w:t>
      </w:r>
    </w:p>
    <w:p w14:paraId="2981A6F8" w14:textId="77777777" w:rsidR="00A54250" w:rsidRPr="008D3EA3" w:rsidRDefault="00A54250" w:rsidP="00A54250">
      <w:pPr>
        <w:bidi/>
        <w:jc w:val="both"/>
        <w:rPr>
          <w:rFonts w:cs="David" w:hint="cs"/>
          <w:u w:val="single"/>
          <w:rtl/>
        </w:rPr>
      </w:pPr>
    </w:p>
    <w:p w14:paraId="6DEF31B6" w14:textId="77777777" w:rsidR="00A54250" w:rsidRPr="008D3EA3" w:rsidRDefault="00A54250" w:rsidP="00A54250">
      <w:pPr>
        <w:bidi/>
        <w:jc w:val="both"/>
        <w:rPr>
          <w:rFonts w:cs="David" w:hint="cs"/>
          <w:rtl/>
        </w:rPr>
      </w:pPr>
      <w:r w:rsidRPr="008D3EA3">
        <w:rPr>
          <w:rFonts w:cs="David" w:hint="cs"/>
          <w:rtl/>
        </w:rPr>
        <w:tab/>
        <w:t xml:space="preserve">הצעת החוק של </w:t>
      </w:r>
      <w:proofErr w:type="spellStart"/>
      <w:r w:rsidRPr="008D3EA3">
        <w:rPr>
          <w:rFonts w:cs="David" w:hint="cs"/>
          <w:rtl/>
        </w:rPr>
        <w:t>חוטובלי</w:t>
      </w:r>
      <w:proofErr w:type="spellEnd"/>
      <w:r w:rsidRPr="008D3EA3">
        <w:rPr>
          <w:rFonts w:cs="David" w:hint="cs"/>
          <w:rtl/>
        </w:rPr>
        <w:t xml:space="preserve"> ו</w:t>
      </w:r>
      <w:r>
        <w:rPr>
          <w:rFonts w:cs="David" w:hint="cs"/>
          <w:rtl/>
        </w:rPr>
        <w:t>פינס</w:t>
      </w:r>
      <w:r w:rsidRPr="008D3EA3">
        <w:rPr>
          <w:rFonts w:cs="David" w:hint="cs"/>
          <w:rtl/>
        </w:rPr>
        <w:t xml:space="preserve"> מצמצמת אבל לא מונעת. </w:t>
      </w:r>
    </w:p>
    <w:p w14:paraId="0C53071C" w14:textId="77777777" w:rsidR="00A54250" w:rsidRPr="008D3EA3" w:rsidRDefault="00A54250" w:rsidP="00A54250">
      <w:pPr>
        <w:bidi/>
        <w:jc w:val="both"/>
        <w:rPr>
          <w:rFonts w:cs="David" w:hint="cs"/>
          <w:rtl/>
        </w:rPr>
      </w:pPr>
    </w:p>
    <w:p w14:paraId="6844778A"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25AAD615" w14:textId="77777777" w:rsidR="00A54250" w:rsidRPr="008D3EA3" w:rsidRDefault="00A54250" w:rsidP="00A54250">
      <w:pPr>
        <w:bidi/>
        <w:jc w:val="both"/>
        <w:rPr>
          <w:rFonts w:cs="David" w:hint="cs"/>
          <w:u w:val="single"/>
          <w:rtl/>
        </w:rPr>
      </w:pPr>
    </w:p>
    <w:p w14:paraId="25E39B27" w14:textId="77777777" w:rsidR="00A54250" w:rsidRPr="008D3EA3" w:rsidRDefault="00A54250" w:rsidP="00A54250">
      <w:pPr>
        <w:bidi/>
        <w:ind w:firstLine="720"/>
        <w:jc w:val="both"/>
        <w:rPr>
          <w:rFonts w:cs="David" w:hint="cs"/>
          <w:rtl/>
        </w:rPr>
      </w:pPr>
      <w:r w:rsidRPr="008D3EA3">
        <w:rPr>
          <w:rFonts w:cs="David" w:hint="cs"/>
          <w:rtl/>
        </w:rPr>
        <w:t xml:space="preserve">"זומן חבר כנסת לחקירה בעניין הקשור למילוי תפקידו והיועץ המשפטי לממשלה סבר כי סירב להשיב מהטעם שהתשובה עלולה להפליל אותו, תיפסק כהונתו בתום 30 ימים". </w:t>
      </w:r>
    </w:p>
    <w:p w14:paraId="27C3F180" w14:textId="77777777" w:rsidR="00A54250" w:rsidRPr="008D3EA3" w:rsidRDefault="00A54250" w:rsidP="00A54250">
      <w:pPr>
        <w:bidi/>
        <w:jc w:val="both"/>
        <w:rPr>
          <w:rFonts w:cs="David" w:hint="cs"/>
          <w:rtl/>
        </w:rPr>
      </w:pPr>
    </w:p>
    <w:p w14:paraId="2314762C"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63063213" w14:textId="77777777" w:rsidR="00A54250" w:rsidRPr="008D3EA3" w:rsidRDefault="00A54250" w:rsidP="00A54250">
      <w:pPr>
        <w:bidi/>
        <w:jc w:val="both"/>
        <w:rPr>
          <w:rFonts w:cs="David" w:hint="cs"/>
          <w:rtl/>
        </w:rPr>
      </w:pPr>
    </w:p>
    <w:p w14:paraId="7FBBF6AA" w14:textId="77777777" w:rsidR="00A54250" w:rsidRPr="008D3EA3" w:rsidRDefault="00A54250" w:rsidP="00A54250">
      <w:pPr>
        <w:bidi/>
        <w:jc w:val="both"/>
        <w:rPr>
          <w:rFonts w:cs="David" w:hint="cs"/>
          <w:rtl/>
        </w:rPr>
      </w:pPr>
      <w:r w:rsidRPr="008D3EA3">
        <w:rPr>
          <w:rFonts w:cs="David" w:hint="cs"/>
          <w:rtl/>
        </w:rPr>
        <w:tab/>
        <w:t xml:space="preserve">בואו נעזוב עכשיו את הדיון בחוק, אני לא יודע אם הוא יגיע, אני לא יודע אם הוא יהיה. </w:t>
      </w:r>
    </w:p>
    <w:p w14:paraId="68F2C9F2" w14:textId="77777777" w:rsidR="00A54250" w:rsidRPr="008D3EA3" w:rsidRDefault="00A54250" w:rsidP="00A54250">
      <w:pPr>
        <w:bidi/>
        <w:jc w:val="both"/>
        <w:rPr>
          <w:rFonts w:cs="David" w:hint="cs"/>
          <w:rtl/>
        </w:rPr>
      </w:pPr>
    </w:p>
    <w:p w14:paraId="453A4239" w14:textId="77777777" w:rsidR="00A54250" w:rsidRPr="008D3EA3" w:rsidRDefault="00A54250" w:rsidP="00A54250">
      <w:pPr>
        <w:bidi/>
        <w:jc w:val="both"/>
        <w:rPr>
          <w:rFonts w:cs="David" w:hint="cs"/>
          <w:rtl/>
        </w:rPr>
      </w:pPr>
      <w:r w:rsidRPr="008D3EA3">
        <w:rPr>
          <w:rFonts w:cs="David" w:hint="cs"/>
          <w:rtl/>
        </w:rPr>
        <w:tab/>
        <w:t xml:space="preserve">יש סעיף סל מאוד פשוט וזה התנהגות שאינה הולמת. אני מגיש נגדך תלונה על התנהגות שאינה הולמת ולא יוצר סעיף מפורש פה. אבל כל סעיפי הסל הם בעייתיים. פה יש סעיף מפורש שאני כן בעד שנכתוב אותו אבל צריך טיפה להגדיר אותו. אתם המשפטנים צריכים לעזור לנו בהגדרה, שלא יהיה שאפשר יהיה להיטפל לכל אחד. למשל, הוא נסע לסוריה, אפשר להגיש נגדו כתב אישום, והוא אמר שהוא לא רוצה לענות כי נטפלים אליו וזה הכול פוליטי. אז הוא יחטוף גם על הטיעון הזה וגם בגלל זה יעשו לו עכשיו עבירה אתית. יש כאלה בינינו שחושבים שזה במסגרת החסינות המהותית שלו. </w:t>
      </w:r>
    </w:p>
    <w:p w14:paraId="670B6177" w14:textId="77777777" w:rsidR="00A54250" w:rsidRPr="008D3EA3" w:rsidRDefault="00A54250" w:rsidP="00A54250">
      <w:pPr>
        <w:bidi/>
        <w:jc w:val="both"/>
        <w:rPr>
          <w:rFonts w:cs="David" w:hint="cs"/>
          <w:rtl/>
        </w:rPr>
      </w:pPr>
    </w:p>
    <w:p w14:paraId="3AA70D7D" w14:textId="77777777" w:rsidR="00A54250" w:rsidRPr="008D3EA3" w:rsidRDefault="00A54250" w:rsidP="00A54250">
      <w:pPr>
        <w:bidi/>
        <w:ind w:firstLine="720"/>
        <w:jc w:val="both"/>
        <w:rPr>
          <w:rFonts w:cs="David" w:hint="cs"/>
          <w:rtl/>
        </w:rPr>
      </w:pPr>
      <w:r w:rsidRPr="008D3EA3">
        <w:rPr>
          <w:rFonts w:cs="David" w:hint="cs"/>
          <w:rtl/>
        </w:rPr>
        <w:t xml:space="preserve">אנחנו לא מדברים על המקרים האלה. אנחנו כן מדברים על מקרים שקרו לחברי כנסת. </w:t>
      </w:r>
    </w:p>
    <w:p w14:paraId="35BD4688" w14:textId="77777777" w:rsidR="00A54250" w:rsidRPr="008D3EA3" w:rsidRDefault="00A54250" w:rsidP="00A54250">
      <w:pPr>
        <w:bidi/>
        <w:jc w:val="both"/>
        <w:rPr>
          <w:rFonts w:cs="David" w:hint="cs"/>
          <w:rtl/>
        </w:rPr>
      </w:pPr>
    </w:p>
    <w:p w14:paraId="3947AC3E" w14:textId="77777777" w:rsidR="00A54250" w:rsidRPr="008D3EA3" w:rsidRDefault="00A54250" w:rsidP="00A54250">
      <w:pPr>
        <w:bidi/>
        <w:jc w:val="both"/>
        <w:rPr>
          <w:rFonts w:cs="David" w:hint="cs"/>
          <w:rtl/>
        </w:rPr>
      </w:pPr>
      <w:r w:rsidRPr="008D3EA3">
        <w:rPr>
          <w:rFonts w:cs="David" w:hint="cs"/>
          <w:u w:val="single"/>
          <w:rtl/>
        </w:rPr>
        <w:t>אסא כשר:</w:t>
      </w:r>
    </w:p>
    <w:p w14:paraId="0DA7A264" w14:textId="77777777" w:rsidR="00A54250" w:rsidRPr="008D3EA3" w:rsidRDefault="00A54250" w:rsidP="00A54250">
      <w:pPr>
        <w:bidi/>
        <w:jc w:val="both"/>
        <w:rPr>
          <w:rFonts w:cs="David" w:hint="cs"/>
          <w:rtl/>
        </w:rPr>
      </w:pPr>
    </w:p>
    <w:p w14:paraId="730D7DF6" w14:textId="77777777" w:rsidR="00A54250" w:rsidRPr="008D3EA3" w:rsidRDefault="00A54250" w:rsidP="00A54250">
      <w:pPr>
        <w:bidi/>
        <w:ind w:firstLine="720"/>
        <w:jc w:val="both"/>
        <w:rPr>
          <w:rFonts w:cs="David" w:hint="cs"/>
          <w:rtl/>
        </w:rPr>
      </w:pPr>
      <w:r w:rsidRPr="008D3EA3">
        <w:rPr>
          <w:rFonts w:cs="David" w:hint="cs"/>
          <w:rtl/>
        </w:rPr>
        <w:t xml:space="preserve">מהטעם הזה שאתה מדגים, אסור לו לשתוק. זכות השתיקה היא רק מטעמים של סכנה להפליל את עצמו. הוא לא יכול להגיד: אתם סתם מתאנים לי, זאת רדיפה פוליטית ולכן אני לא מדבר. אין הגנה לטיעון כזה בחוק. בחוק יש הגנה לטיעון שאומר שאם אני אגיד לכם את גרסתי יש סכנה שזה יפליל אותי. </w:t>
      </w:r>
    </w:p>
    <w:p w14:paraId="67A649F0" w14:textId="77777777" w:rsidR="00A54250" w:rsidRPr="008D3EA3" w:rsidRDefault="00A54250" w:rsidP="00A54250">
      <w:pPr>
        <w:bidi/>
        <w:jc w:val="both"/>
        <w:rPr>
          <w:rFonts w:cs="David" w:hint="cs"/>
          <w:rtl/>
        </w:rPr>
      </w:pPr>
    </w:p>
    <w:p w14:paraId="716F7AE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CCA5C96" w14:textId="77777777" w:rsidR="00A54250" w:rsidRPr="008D3EA3" w:rsidRDefault="00A54250" w:rsidP="00A54250">
      <w:pPr>
        <w:bidi/>
        <w:jc w:val="both"/>
        <w:rPr>
          <w:rFonts w:cs="David" w:hint="cs"/>
          <w:u w:val="single"/>
          <w:rtl/>
        </w:rPr>
      </w:pPr>
    </w:p>
    <w:p w14:paraId="5A4EC5BA" w14:textId="77777777" w:rsidR="00A54250" w:rsidRPr="008D3EA3" w:rsidRDefault="00A54250" w:rsidP="00A54250">
      <w:pPr>
        <w:bidi/>
        <w:jc w:val="both"/>
        <w:rPr>
          <w:rFonts w:cs="David" w:hint="cs"/>
          <w:rtl/>
        </w:rPr>
      </w:pPr>
      <w:r w:rsidRPr="008D3EA3">
        <w:rPr>
          <w:rFonts w:cs="David" w:hint="cs"/>
          <w:rtl/>
        </w:rPr>
        <w:tab/>
        <w:t>מה יעשו אם הוא יחליט לשתוק?</w:t>
      </w:r>
    </w:p>
    <w:p w14:paraId="1B04453E" w14:textId="77777777" w:rsidR="00A54250" w:rsidRPr="008D3EA3" w:rsidRDefault="00A54250" w:rsidP="00A54250">
      <w:pPr>
        <w:bidi/>
        <w:jc w:val="both"/>
        <w:rPr>
          <w:rFonts w:cs="David" w:hint="cs"/>
          <w:rtl/>
        </w:rPr>
      </w:pPr>
    </w:p>
    <w:p w14:paraId="0DE118BE" w14:textId="77777777" w:rsidR="00A54250" w:rsidRPr="008D3EA3" w:rsidRDefault="00A54250" w:rsidP="00A54250">
      <w:pPr>
        <w:bidi/>
        <w:jc w:val="both"/>
        <w:rPr>
          <w:rFonts w:cs="David" w:hint="cs"/>
          <w:rtl/>
        </w:rPr>
      </w:pPr>
      <w:r w:rsidRPr="008D3EA3">
        <w:rPr>
          <w:rFonts w:cs="David" w:hint="cs"/>
          <w:u w:val="single"/>
          <w:rtl/>
        </w:rPr>
        <w:t>ארבל אסטרחן:</w:t>
      </w:r>
    </w:p>
    <w:p w14:paraId="0F7EF3DD" w14:textId="77777777" w:rsidR="00A54250" w:rsidRPr="008D3EA3" w:rsidRDefault="00A54250" w:rsidP="00A54250">
      <w:pPr>
        <w:bidi/>
        <w:jc w:val="both"/>
        <w:rPr>
          <w:rFonts w:cs="David" w:hint="cs"/>
          <w:rtl/>
        </w:rPr>
      </w:pPr>
    </w:p>
    <w:p w14:paraId="145E19AA" w14:textId="77777777" w:rsidR="00A54250" w:rsidRPr="008D3EA3" w:rsidRDefault="00A54250" w:rsidP="00A54250">
      <w:pPr>
        <w:bidi/>
        <w:jc w:val="both"/>
        <w:rPr>
          <w:rFonts w:cs="David" w:hint="cs"/>
          <w:rtl/>
        </w:rPr>
      </w:pPr>
      <w:r w:rsidRPr="008D3EA3">
        <w:rPr>
          <w:rFonts w:cs="David" w:hint="cs"/>
          <w:rtl/>
        </w:rPr>
        <w:tab/>
        <w:t xml:space="preserve">זאת יכולה להיות עבירה על החוק. אדם חייב לשתף פעולה. </w:t>
      </w:r>
    </w:p>
    <w:p w14:paraId="790B40F5" w14:textId="77777777" w:rsidR="00A54250" w:rsidRPr="008D3EA3" w:rsidRDefault="00A54250" w:rsidP="00A54250">
      <w:pPr>
        <w:bidi/>
        <w:jc w:val="both"/>
        <w:rPr>
          <w:rFonts w:cs="David" w:hint="cs"/>
          <w:rtl/>
        </w:rPr>
      </w:pPr>
    </w:p>
    <w:p w14:paraId="3FC7EBAB"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73A8D1EA" w14:textId="77777777" w:rsidR="00A54250" w:rsidRPr="008D3EA3" w:rsidRDefault="00A54250" w:rsidP="00A54250">
      <w:pPr>
        <w:bidi/>
        <w:jc w:val="both"/>
        <w:rPr>
          <w:rFonts w:cs="David" w:hint="cs"/>
          <w:rtl/>
        </w:rPr>
      </w:pPr>
    </w:p>
    <w:p w14:paraId="2E89F332" w14:textId="77777777" w:rsidR="00A54250" w:rsidRPr="008D3EA3" w:rsidRDefault="00A54250" w:rsidP="00A54250">
      <w:pPr>
        <w:bidi/>
        <w:jc w:val="both"/>
        <w:rPr>
          <w:rFonts w:cs="David" w:hint="cs"/>
          <w:rtl/>
        </w:rPr>
      </w:pPr>
      <w:r w:rsidRPr="008D3EA3">
        <w:rPr>
          <w:rFonts w:cs="David" w:hint="cs"/>
          <w:rtl/>
        </w:rPr>
        <w:tab/>
        <w:t xml:space="preserve">אנחנו לא בחוק. אני מחפש דווקא לא ללכת לחוק. </w:t>
      </w:r>
    </w:p>
    <w:p w14:paraId="7D43A24C" w14:textId="77777777" w:rsidR="00A54250" w:rsidRPr="008D3EA3" w:rsidRDefault="00A54250" w:rsidP="00A54250">
      <w:pPr>
        <w:bidi/>
        <w:jc w:val="both"/>
        <w:rPr>
          <w:rFonts w:cs="David" w:hint="cs"/>
          <w:u w:val="single"/>
          <w:rtl/>
        </w:rPr>
      </w:pPr>
    </w:p>
    <w:p w14:paraId="26B63559" w14:textId="77777777" w:rsidR="00A54250" w:rsidRPr="008D3EA3" w:rsidRDefault="00A54250" w:rsidP="00A54250">
      <w:pPr>
        <w:bidi/>
        <w:jc w:val="both"/>
        <w:rPr>
          <w:rFonts w:cs="David" w:hint="cs"/>
          <w:rtl/>
        </w:rPr>
      </w:pPr>
      <w:r w:rsidRPr="008D3EA3">
        <w:rPr>
          <w:rFonts w:cs="David" w:hint="cs"/>
          <w:u w:val="single"/>
          <w:rtl/>
        </w:rPr>
        <w:t>שלי יחימוביץ:</w:t>
      </w:r>
    </w:p>
    <w:p w14:paraId="37295500" w14:textId="77777777" w:rsidR="00A54250" w:rsidRPr="008D3EA3" w:rsidRDefault="00A54250" w:rsidP="00A54250">
      <w:pPr>
        <w:bidi/>
        <w:jc w:val="both"/>
        <w:rPr>
          <w:rFonts w:cs="David" w:hint="cs"/>
          <w:rtl/>
        </w:rPr>
      </w:pPr>
    </w:p>
    <w:p w14:paraId="47AEA748" w14:textId="77777777" w:rsidR="00A54250" w:rsidRPr="008D3EA3" w:rsidRDefault="00A54250" w:rsidP="00A54250">
      <w:pPr>
        <w:bidi/>
        <w:ind w:firstLine="720"/>
        <w:jc w:val="both"/>
        <w:rPr>
          <w:rFonts w:cs="David" w:hint="cs"/>
          <w:rtl/>
        </w:rPr>
      </w:pPr>
      <w:r w:rsidRPr="008D3EA3">
        <w:rPr>
          <w:rFonts w:cs="David" w:hint="cs"/>
          <w:rtl/>
        </w:rPr>
        <w:t xml:space="preserve">אני חייבת להגיד שכשציפי ואופיר הביאו את החוק הזה אמרתי שבשום פנים ואופן אני לא חותמת עליו כי הוא בלתי סביר בעליל. החוק מקנה חסינות לחברי הכנסת. הוא לא יכול לשלול מהם זכויות שמגיעות כלל האזרחים. אני יודעת שאנחנו לא במישור החוקי אלא במישור האתי. כמו שהתנגדתי לחוק ששולל מחבר כנסת זכות שמוקנית לכל נחקר על פי חוק, כך אני לא חושבת שוועדת האתיקה צריכה להיכנס ללקונה הזאת ולהגיד: לא מנענו מכם בחוק את זכות השתיקה אבל זה ייחשב התנהגות בלתי הולמת. </w:t>
      </w:r>
    </w:p>
    <w:p w14:paraId="12545D89" w14:textId="77777777" w:rsidR="00A54250" w:rsidRPr="008D3EA3" w:rsidRDefault="00A54250" w:rsidP="00A54250">
      <w:pPr>
        <w:bidi/>
        <w:ind w:firstLine="720"/>
        <w:jc w:val="both"/>
        <w:rPr>
          <w:rFonts w:cs="David" w:hint="cs"/>
          <w:rtl/>
        </w:rPr>
      </w:pPr>
    </w:p>
    <w:p w14:paraId="49950538" w14:textId="77777777" w:rsidR="00A54250" w:rsidRPr="008D3EA3" w:rsidRDefault="00A54250" w:rsidP="00A54250">
      <w:pPr>
        <w:bidi/>
        <w:ind w:firstLine="720"/>
        <w:jc w:val="both"/>
        <w:rPr>
          <w:rFonts w:cs="David" w:hint="cs"/>
          <w:rtl/>
        </w:rPr>
      </w:pPr>
      <w:r w:rsidRPr="008D3EA3">
        <w:rPr>
          <w:rFonts w:cs="David" w:hint="cs"/>
          <w:rtl/>
        </w:rPr>
        <w:t xml:space="preserve">אני מציעה לא להתייחס לסוגיה הזאת בכלל ולהשאיר אותה באמת בתחום הסל של ההתנהגות הבלתי הולמת. וועדת הכנסת תחליט בכל מקרה לגופו אם אכן זאת </w:t>
      </w:r>
      <w:proofErr w:type="spellStart"/>
      <w:r w:rsidRPr="008D3EA3">
        <w:rPr>
          <w:rFonts w:cs="David" w:hint="cs"/>
          <w:rtl/>
        </w:rPr>
        <w:t>היתה</w:t>
      </w:r>
      <w:proofErr w:type="spellEnd"/>
      <w:r w:rsidRPr="008D3EA3">
        <w:rPr>
          <w:rFonts w:cs="David" w:hint="cs"/>
          <w:rtl/>
        </w:rPr>
        <w:t xml:space="preserve"> התנגדות הולמת או התנהגות בלתי הולמת. ברגע שאתה מעגן את זה בתקנון, בעצם אתה כופה על ועדת האתיקה להחליט שכל אדם אשר שומר על זכות השתיקה עבר עבירה אתית. </w:t>
      </w:r>
    </w:p>
    <w:p w14:paraId="74F614E0" w14:textId="77777777" w:rsidR="00A54250" w:rsidRPr="008D3EA3" w:rsidRDefault="00A54250" w:rsidP="00A54250">
      <w:pPr>
        <w:bidi/>
        <w:ind w:firstLine="720"/>
        <w:jc w:val="both"/>
        <w:rPr>
          <w:rFonts w:cs="David" w:hint="cs"/>
          <w:rtl/>
        </w:rPr>
      </w:pPr>
    </w:p>
    <w:p w14:paraId="1F8BC5EB"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0349B9E" w14:textId="77777777" w:rsidR="00A54250" w:rsidRPr="008D3EA3" w:rsidRDefault="00A54250" w:rsidP="00A54250">
      <w:pPr>
        <w:bidi/>
        <w:jc w:val="both"/>
        <w:rPr>
          <w:rFonts w:cs="David" w:hint="cs"/>
          <w:rtl/>
        </w:rPr>
      </w:pPr>
    </w:p>
    <w:p w14:paraId="0D42CEAC" w14:textId="77777777" w:rsidR="00A54250" w:rsidRPr="008D3EA3" w:rsidRDefault="00A54250" w:rsidP="00A54250">
      <w:pPr>
        <w:bidi/>
        <w:ind w:firstLine="720"/>
        <w:jc w:val="both"/>
        <w:rPr>
          <w:rFonts w:cs="David" w:hint="cs"/>
          <w:rtl/>
        </w:rPr>
      </w:pPr>
      <w:r w:rsidRPr="008D3EA3">
        <w:rPr>
          <w:rFonts w:cs="David" w:hint="cs"/>
          <w:rtl/>
        </w:rPr>
        <w:t xml:space="preserve">אלא אם כן היו לו הסברים סבירים. </w:t>
      </w:r>
    </w:p>
    <w:p w14:paraId="56FF60E5" w14:textId="77777777" w:rsidR="00A54250" w:rsidRPr="008D3EA3" w:rsidRDefault="00A54250" w:rsidP="00A54250">
      <w:pPr>
        <w:bidi/>
        <w:jc w:val="both"/>
        <w:rPr>
          <w:rFonts w:cs="David" w:hint="cs"/>
          <w:rtl/>
        </w:rPr>
      </w:pPr>
    </w:p>
    <w:p w14:paraId="1E3504D0"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73066E4F" w14:textId="77777777" w:rsidR="00A54250" w:rsidRPr="008D3EA3" w:rsidRDefault="00A54250" w:rsidP="00A54250">
      <w:pPr>
        <w:bidi/>
        <w:jc w:val="both"/>
        <w:rPr>
          <w:rFonts w:cs="David" w:hint="cs"/>
          <w:u w:val="single"/>
          <w:rtl/>
        </w:rPr>
      </w:pPr>
    </w:p>
    <w:p w14:paraId="58C2C93B" w14:textId="77777777" w:rsidR="00A54250" w:rsidRPr="008D3EA3" w:rsidRDefault="00A54250" w:rsidP="00A54250">
      <w:pPr>
        <w:bidi/>
        <w:jc w:val="both"/>
        <w:rPr>
          <w:rFonts w:cs="David" w:hint="cs"/>
          <w:rtl/>
        </w:rPr>
      </w:pPr>
      <w:r w:rsidRPr="008D3EA3">
        <w:rPr>
          <w:rFonts w:cs="David" w:hint="cs"/>
          <w:rtl/>
        </w:rPr>
        <w:tab/>
        <w:t xml:space="preserve">רגע, סליחה. "חבר הכנסת יימנע משימוש בלתי ראוי בחסינויות ובזכויות המוקנות לו על פי דין כחבר כנסת. חבר כנסת שנחקר על ידי שוטר או מי שנמסרו לו סמכויות של שוטר לפי כל דין בחשד לביצוע עבירה, לא ימנע מלהשיב לשאלות החוקר מהטעם שהתשובה עלולה להפליל אותו". </w:t>
      </w:r>
    </w:p>
    <w:p w14:paraId="43AEB214" w14:textId="77777777" w:rsidR="00A54250" w:rsidRPr="008D3EA3" w:rsidRDefault="00A54250" w:rsidP="00A54250">
      <w:pPr>
        <w:bidi/>
        <w:jc w:val="both"/>
        <w:rPr>
          <w:rFonts w:cs="David" w:hint="cs"/>
          <w:rtl/>
        </w:rPr>
      </w:pPr>
    </w:p>
    <w:p w14:paraId="1FF27459" w14:textId="77777777" w:rsidR="00A54250" w:rsidRPr="008D3EA3" w:rsidRDefault="00A54250" w:rsidP="00A54250">
      <w:pPr>
        <w:bidi/>
        <w:jc w:val="both"/>
        <w:rPr>
          <w:rFonts w:cs="David" w:hint="cs"/>
          <w:rtl/>
        </w:rPr>
      </w:pPr>
      <w:r w:rsidRPr="008D3EA3">
        <w:rPr>
          <w:rFonts w:cs="David" w:hint="cs"/>
          <w:rtl/>
        </w:rPr>
        <w:tab/>
        <w:t xml:space="preserve">בסעיף 19 אנחנו שוללים את הזכות החוקית, את זכות השתיקה. </w:t>
      </w:r>
    </w:p>
    <w:p w14:paraId="33662DF5" w14:textId="77777777" w:rsidR="00A54250" w:rsidRPr="008D3EA3" w:rsidRDefault="00A54250" w:rsidP="00A54250">
      <w:pPr>
        <w:bidi/>
        <w:jc w:val="both"/>
        <w:rPr>
          <w:rFonts w:cs="David" w:hint="cs"/>
          <w:rtl/>
        </w:rPr>
      </w:pPr>
    </w:p>
    <w:p w14:paraId="71FDEF9C"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35DE2B2F" w14:textId="77777777" w:rsidR="00A54250" w:rsidRPr="008D3EA3" w:rsidRDefault="00A54250" w:rsidP="00A54250">
      <w:pPr>
        <w:bidi/>
        <w:jc w:val="both"/>
        <w:rPr>
          <w:rFonts w:cs="David" w:hint="cs"/>
          <w:rtl/>
        </w:rPr>
      </w:pPr>
    </w:p>
    <w:p w14:paraId="272B7920" w14:textId="77777777" w:rsidR="00A54250" w:rsidRPr="008D3EA3" w:rsidRDefault="00A54250" w:rsidP="00A54250">
      <w:pPr>
        <w:bidi/>
        <w:jc w:val="both"/>
        <w:rPr>
          <w:rFonts w:cs="David" w:hint="cs"/>
          <w:rtl/>
        </w:rPr>
      </w:pPr>
      <w:r w:rsidRPr="008D3EA3">
        <w:rPr>
          <w:rFonts w:cs="David" w:hint="cs"/>
          <w:rtl/>
        </w:rPr>
        <w:tab/>
        <w:t xml:space="preserve">לא. </w:t>
      </w:r>
    </w:p>
    <w:p w14:paraId="49D28C4D" w14:textId="77777777" w:rsidR="00A54250" w:rsidRPr="008D3EA3" w:rsidRDefault="00A54250" w:rsidP="00A54250">
      <w:pPr>
        <w:bidi/>
        <w:jc w:val="both"/>
        <w:rPr>
          <w:rFonts w:cs="David" w:hint="cs"/>
          <w:rtl/>
        </w:rPr>
      </w:pPr>
    </w:p>
    <w:p w14:paraId="2D5D5159" w14:textId="77777777" w:rsidR="00A54250" w:rsidRPr="008D3EA3" w:rsidRDefault="00A54250" w:rsidP="00A54250">
      <w:pPr>
        <w:bidi/>
        <w:jc w:val="both"/>
        <w:rPr>
          <w:rFonts w:cs="David" w:hint="cs"/>
          <w:rtl/>
        </w:rPr>
      </w:pPr>
      <w:r w:rsidRPr="008D3EA3">
        <w:rPr>
          <w:rFonts w:cs="David" w:hint="cs"/>
          <w:u w:val="single"/>
          <w:rtl/>
        </w:rPr>
        <w:t>סוזי נבות:</w:t>
      </w:r>
    </w:p>
    <w:p w14:paraId="700681F8" w14:textId="77777777" w:rsidR="00A54250" w:rsidRPr="008D3EA3" w:rsidRDefault="00A54250" w:rsidP="00A54250">
      <w:pPr>
        <w:bidi/>
        <w:jc w:val="both"/>
        <w:rPr>
          <w:rFonts w:cs="David" w:hint="cs"/>
          <w:rtl/>
        </w:rPr>
      </w:pPr>
    </w:p>
    <w:p w14:paraId="44B5019A" w14:textId="77777777" w:rsidR="00A54250" w:rsidRPr="008D3EA3" w:rsidRDefault="00A54250" w:rsidP="00A54250">
      <w:pPr>
        <w:bidi/>
        <w:ind w:firstLine="720"/>
        <w:jc w:val="both"/>
        <w:rPr>
          <w:rFonts w:cs="David" w:hint="cs"/>
          <w:rtl/>
        </w:rPr>
      </w:pPr>
      <w:r w:rsidRPr="008D3EA3">
        <w:rPr>
          <w:rFonts w:cs="David" w:hint="cs"/>
          <w:rtl/>
        </w:rPr>
        <w:t xml:space="preserve">שלילת זכות השתיקה זה דבר שאפשר לעשות אותו רק בחוק. הוועדה בכלל לא דנה בהצעות החוק שהיו מונחות. לפנים משורת הדין, אני מוכרחה לומר שההצעות האלה מרחיקות לכת ולא ראוי לשלול מחבר כנסת זכות חוקית שיש לו במישור הפלילי. </w:t>
      </w:r>
    </w:p>
    <w:p w14:paraId="6F0B4A2F" w14:textId="77777777" w:rsidR="00A54250" w:rsidRPr="008D3EA3" w:rsidRDefault="00A54250" w:rsidP="00A54250">
      <w:pPr>
        <w:bidi/>
        <w:ind w:firstLine="720"/>
        <w:jc w:val="both"/>
        <w:rPr>
          <w:rFonts w:cs="David" w:hint="cs"/>
          <w:rtl/>
        </w:rPr>
      </w:pPr>
    </w:p>
    <w:p w14:paraId="1F29D3BA" w14:textId="77777777" w:rsidR="00A54250" w:rsidRPr="008D3EA3" w:rsidRDefault="00A54250" w:rsidP="00A54250">
      <w:pPr>
        <w:bidi/>
        <w:ind w:firstLine="720"/>
        <w:jc w:val="both"/>
        <w:rPr>
          <w:rFonts w:cs="David" w:hint="cs"/>
          <w:rtl/>
        </w:rPr>
      </w:pPr>
      <w:r w:rsidRPr="008D3EA3">
        <w:rPr>
          <w:rFonts w:cs="David" w:hint="cs"/>
          <w:rtl/>
        </w:rPr>
        <w:t>השאלה שהתעוררה היא, האם העובדה שהוא שומר על זכות השתיקה אין פגיעה בכבודה של הכנסת? מה זה אומר על הכנסת, על מעמדה של הכנסת, שחבר כנסת, על-אף שמותר לו, שומר על זכות השתיקה בחקירה? איך זה פוגע במעמד של הכנסת?</w:t>
      </w:r>
    </w:p>
    <w:p w14:paraId="22AC5AB8" w14:textId="77777777" w:rsidR="00A54250" w:rsidRPr="008D3EA3" w:rsidRDefault="00A54250" w:rsidP="00A54250">
      <w:pPr>
        <w:bidi/>
        <w:jc w:val="both"/>
        <w:rPr>
          <w:rFonts w:cs="David" w:hint="cs"/>
          <w:rtl/>
        </w:rPr>
      </w:pPr>
    </w:p>
    <w:p w14:paraId="4920F7A5" w14:textId="77777777" w:rsidR="00A54250" w:rsidRPr="008D3EA3" w:rsidRDefault="00A54250" w:rsidP="00A54250">
      <w:pPr>
        <w:bidi/>
        <w:ind w:firstLine="720"/>
        <w:jc w:val="both"/>
        <w:rPr>
          <w:rFonts w:cs="David" w:hint="cs"/>
          <w:rtl/>
        </w:rPr>
      </w:pPr>
      <w:r w:rsidRPr="008D3EA3">
        <w:rPr>
          <w:rFonts w:cs="David" w:hint="cs"/>
          <w:rtl/>
        </w:rPr>
        <w:t xml:space="preserve">משפט אחד לגבי מה שאמרת. זה נכון שיש סעיף כזה. זה לא אומר שכל מקרה הוא אוטומטית עבירה. הרעיון הוא שוועדת האתיקה היא זאת שבוחנת את הנסיבות של שמירה על זכות השתיקה. הדוגמה שנתן חבר הכנסת אורון היא מצוינת. אם מדובר במקרה שמגיע לחקירת משטרה כאשר הכנסת סבורה שזה במסגרת מילוי תפקידו ואותו חבר כנסת משוכנע שזה במסגרת מילוי תפקידו והיו לא מעט מקרים, למשל, הדוגמה של נסיעות לסוריה או ההצבעות הכפולות שהיו בכנסת. במקרה כזה, גם אם הוא ישמור על זכות השתיקה משום שהמשפט הפלילי יאפשר לו, עדיין ועדת האתיקה יכולה לומר: למרות שיש לכאורה עבירה - - - </w:t>
      </w:r>
    </w:p>
    <w:p w14:paraId="10C954A1" w14:textId="77777777" w:rsidR="00A54250" w:rsidRPr="008D3EA3" w:rsidRDefault="00A54250" w:rsidP="00A54250">
      <w:pPr>
        <w:bidi/>
        <w:jc w:val="both"/>
        <w:rPr>
          <w:rFonts w:cs="David" w:hint="cs"/>
          <w:rtl/>
        </w:rPr>
      </w:pPr>
    </w:p>
    <w:p w14:paraId="16C0563E" w14:textId="77777777" w:rsidR="00A54250" w:rsidRPr="008D3EA3" w:rsidRDefault="00A54250" w:rsidP="00A54250">
      <w:pPr>
        <w:bidi/>
        <w:jc w:val="both"/>
        <w:rPr>
          <w:rFonts w:cs="David" w:hint="cs"/>
          <w:rtl/>
        </w:rPr>
      </w:pPr>
      <w:r w:rsidRPr="008D3EA3">
        <w:rPr>
          <w:rFonts w:cs="David" w:hint="cs"/>
          <w:u w:val="single"/>
          <w:rtl/>
        </w:rPr>
        <w:t>שלי יחימוביץ:</w:t>
      </w:r>
    </w:p>
    <w:p w14:paraId="6BB95360" w14:textId="77777777" w:rsidR="00A54250" w:rsidRPr="008D3EA3" w:rsidRDefault="00A54250" w:rsidP="00A54250">
      <w:pPr>
        <w:bidi/>
        <w:jc w:val="both"/>
        <w:rPr>
          <w:rFonts w:cs="David" w:hint="cs"/>
          <w:rtl/>
        </w:rPr>
      </w:pPr>
    </w:p>
    <w:p w14:paraId="3FC07553" w14:textId="77777777" w:rsidR="00A54250" w:rsidRPr="008D3EA3" w:rsidRDefault="00A54250" w:rsidP="00A54250">
      <w:pPr>
        <w:bidi/>
        <w:ind w:firstLine="720"/>
        <w:jc w:val="both"/>
        <w:rPr>
          <w:rFonts w:cs="David" w:hint="cs"/>
          <w:rtl/>
        </w:rPr>
      </w:pPr>
      <w:r w:rsidRPr="008D3EA3">
        <w:rPr>
          <w:rFonts w:cs="David" w:hint="cs"/>
          <w:rtl/>
        </w:rPr>
        <w:t xml:space="preserve">כאן את לא מאפשרת לוועדת האתיקה, את קובעת לה. </w:t>
      </w:r>
    </w:p>
    <w:p w14:paraId="5561B6E9" w14:textId="77777777" w:rsidR="00A54250" w:rsidRPr="008D3EA3" w:rsidRDefault="00A54250" w:rsidP="00A54250">
      <w:pPr>
        <w:bidi/>
        <w:jc w:val="both"/>
        <w:rPr>
          <w:rFonts w:cs="David" w:hint="cs"/>
          <w:rtl/>
        </w:rPr>
      </w:pPr>
    </w:p>
    <w:p w14:paraId="20B2E69B" w14:textId="77777777" w:rsidR="00A54250" w:rsidRPr="008D3EA3" w:rsidRDefault="00A54250" w:rsidP="00A54250">
      <w:pPr>
        <w:bidi/>
        <w:jc w:val="both"/>
        <w:rPr>
          <w:rFonts w:cs="David" w:hint="cs"/>
          <w:rtl/>
        </w:rPr>
      </w:pPr>
      <w:r w:rsidRPr="008D3EA3">
        <w:rPr>
          <w:rFonts w:cs="David" w:hint="cs"/>
          <w:u w:val="single"/>
          <w:rtl/>
        </w:rPr>
        <w:t>סוזי נבות:</w:t>
      </w:r>
    </w:p>
    <w:p w14:paraId="0A45999C" w14:textId="77777777" w:rsidR="00A54250" w:rsidRPr="008D3EA3" w:rsidRDefault="00A54250" w:rsidP="00A54250">
      <w:pPr>
        <w:bidi/>
        <w:jc w:val="both"/>
        <w:rPr>
          <w:rFonts w:cs="David" w:hint="cs"/>
          <w:rtl/>
        </w:rPr>
      </w:pPr>
    </w:p>
    <w:p w14:paraId="2B22AC39" w14:textId="77777777" w:rsidR="00A54250" w:rsidRPr="008D3EA3" w:rsidRDefault="00A54250" w:rsidP="00A54250">
      <w:pPr>
        <w:bidi/>
        <w:ind w:firstLine="720"/>
        <w:jc w:val="both"/>
        <w:rPr>
          <w:rFonts w:cs="David" w:hint="cs"/>
          <w:rtl/>
        </w:rPr>
      </w:pPr>
      <w:r w:rsidRPr="008D3EA3">
        <w:rPr>
          <w:rFonts w:cs="David" w:hint="cs"/>
          <w:rtl/>
        </w:rPr>
        <w:t xml:space="preserve">אלה לא סעיפים שיש עליהם אחריות מוחלטת. אף אחד מהסעיפים בוועדת האתיקה אינו אוטומטי. </w:t>
      </w:r>
    </w:p>
    <w:p w14:paraId="6C35C32C" w14:textId="77777777" w:rsidR="00A54250" w:rsidRPr="008D3EA3" w:rsidRDefault="00A54250" w:rsidP="00A54250">
      <w:pPr>
        <w:bidi/>
        <w:jc w:val="both"/>
        <w:rPr>
          <w:rFonts w:cs="David" w:hint="cs"/>
          <w:rtl/>
        </w:rPr>
      </w:pPr>
    </w:p>
    <w:p w14:paraId="658D5F3A"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7B8B11CD" w14:textId="77777777" w:rsidR="00A54250" w:rsidRPr="008D3EA3" w:rsidRDefault="00A54250" w:rsidP="00A54250">
      <w:pPr>
        <w:bidi/>
        <w:jc w:val="both"/>
        <w:rPr>
          <w:rFonts w:cs="David" w:hint="cs"/>
          <w:u w:val="single"/>
          <w:rtl/>
        </w:rPr>
      </w:pPr>
    </w:p>
    <w:p w14:paraId="2136EE98" w14:textId="77777777" w:rsidR="00A54250" w:rsidRPr="008D3EA3" w:rsidRDefault="00A54250" w:rsidP="00A54250">
      <w:pPr>
        <w:bidi/>
        <w:jc w:val="both"/>
        <w:rPr>
          <w:rFonts w:cs="David" w:hint="cs"/>
          <w:rtl/>
        </w:rPr>
      </w:pPr>
      <w:r w:rsidRPr="008D3EA3">
        <w:rPr>
          <w:rFonts w:cs="David" w:hint="cs"/>
          <w:rtl/>
        </w:rPr>
        <w:tab/>
        <w:t xml:space="preserve">אף אחד מהסעיפים של ועדת האתיקה הוא לא אוטומטי. אפילו לא הסעיף של היעדרות שהוא לכאורה סטטיסטי, גם בו יש אפשרות של הצדק סביר. </w:t>
      </w:r>
    </w:p>
    <w:p w14:paraId="536C0047" w14:textId="77777777" w:rsidR="00A54250" w:rsidRPr="008D3EA3" w:rsidRDefault="00A54250" w:rsidP="00A54250">
      <w:pPr>
        <w:bidi/>
        <w:jc w:val="both"/>
        <w:rPr>
          <w:rFonts w:cs="David" w:hint="cs"/>
          <w:rtl/>
        </w:rPr>
      </w:pPr>
    </w:p>
    <w:p w14:paraId="7153936F" w14:textId="77777777" w:rsidR="00A54250" w:rsidRPr="008D3EA3" w:rsidRDefault="00A54250" w:rsidP="00A54250">
      <w:pPr>
        <w:bidi/>
        <w:jc w:val="both"/>
        <w:rPr>
          <w:rFonts w:cs="David" w:hint="cs"/>
          <w:u w:val="single"/>
          <w:rtl/>
        </w:rPr>
      </w:pPr>
      <w:r w:rsidRPr="008D3EA3">
        <w:rPr>
          <w:rFonts w:cs="David" w:hint="cs"/>
          <w:u w:val="single"/>
          <w:rtl/>
        </w:rPr>
        <w:t>ארבל אסטרחן:</w:t>
      </w:r>
    </w:p>
    <w:p w14:paraId="2E4BFBE4" w14:textId="77777777" w:rsidR="00A54250" w:rsidRPr="008D3EA3" w:rsidRDefault="00A54250" w:rsidP="00A54250">
      <w:pPr>
        <w:bidi/>
        <w:jc w:val="both"/>
        <w:rPr>
          <w:rFonts w:cs="David" w:hint="cs"/>
          <w:u w:val="single"/>
          <w:rtl/>
        </w:rPr>
      </w:pPr>
    </w:p>
    <w:p w14:paraId="340B2954" w14:textId="77777777" w:rsidR="00A54250" w:rsidRPr="008D3EA3" w:rsidRDefault="00A54250" w:rsidP="00A54250">
      <w:pPr>
        <w:bidi/>
        <w:jc w:val="both"/>
        <w:rPr>
          <w:rFonts w:cs="David" w:hint="cs"/>
          <w:rtl/>
        </w:rPr>
      </w:pPr>
      <w:r w:rsidRPr="008D3EA3">
        <w:rPr>
          <w:rFonts w:cs="David" w:hint="cs"/>
          <w:rtl/>
        </w:rPr>
        <w:tab/>
        <w:t xml:space="preserve">זאת עילה להגשת תלונה לוועדת האתיקה. </w:t>
      </w:r>
    </w:p>
    <w:p w14:paraId="2B3D4AA4" w14:textId="77777777" w:rsidR="00A54250" w:rsidRPr="008D3EA3" w:rsidRDefault="00A54250" w:rsidP="00A54250">
      <w:pPr>
        <w:bidi/>
        <w:jc w:val="both"/>
        <w:rPr>
          <w:rFonts w:cs="David" w:hint="cs"/>
          <w:rtl/>
        </w:rPr>
      </w:pPr>
    </w:p>
    <w:p w14:paraId="69654839" w14:textId="77777777" w:rsidR="00A54250" w:rsidRPr="008D3EA3" w:rsidRDefault="00A54250" w:rsidP="00A54250">
      <w:pPr>
        <w:bidi/>
        <w:jc w:val="both"/>
        <w:rPr>
          <w:rFonts w:cs="David" w:hint="cs"/>
          <w:rtl/>
        </w:rPr>
      </w:pPr>
      <w:r w:rsidRPr="008D3EA3">
        <w:rPr>
          <w:rFonts w:cs="David" w:hint="cs"/>
          <w:u w:val="single"/>
          <w:rtl/>
        </w:rPr>
        <w:t>שלי יחימוביץ:</w:t>
      </w:r>
    </w:p>
    <w:p w14:paraId="6D9099F5" w14:textId="77777777" w:rsidR="00A54250" w:rsidRPr="008D3EA3" w:rsidRDefault="00A54250" w:rsidP="00A54250">
      <w:pPr>
        <w:bidi/>
        <w:jc w:val="both"/>
        <w:rPr>
          <w:rFonts w:cs="David" w:hint="cs"/>
          <w:rtl/>
        </w:rPr>
      </w:pPr>
    </w:p>
    <w:p w14:paraId="5F6F3161" w14:textId="77777777" w:rsidR="00A54250" w:rsidRPr="008D3EA3" w:rsidRDefault="00A54250" w:rsidP="00A54250">
      <w:pPr>
        <w:bidi/>
        <w:ind w:firstLine="720"/>
        <w:jc w:val="both"/>
        <w:rPr>
          <w:rFonts w:cs="David" w:hint="cs"/>
          <w:rtl/>
        </w:rPr>
      </w:pPr>
      <w:r w:rsidRPr="008D3EA3">
        <w:rPr>
          <w:rFonts w:cs="David" w:hint="cs"/>
          <w:rtl/>
        </w:rPr>
        <w:t xml:space="preserve">מה זאת אומרת פוגע בכבודה של הכנסת? אני אגיד לך מה פוגע בכבודה של הכנסת. פוגע בכבודה של הכנסת שיש חברי כנסת או שרים מושחתים שנחקרים במשטרה. הפגיעה כאן בכבודה של הכנסת היא כל-כך עמוקה, העובדה שבכירים בצמרת נחקרים. כאן אנחנו נטפלים לסוג של ניואנס. </w:t>
      </w:r>
    </w:p>
    <w:p w14:paraId="47C64D4D" w14:textId="77777777" w:rsidR="00A54250" w:rsidRPr="008D3EA3" w:rsidRDefault="00A54250" w:rsidP="00A54250">
      <w:pPr>
        <w:bidi/>
        <w:jc w:val="both"/>
        <w:rPr>
          <w:rFonts w:cs="David" w:hint="cs"/>
          <w:rtl/>
        </w:rPr>
      </w:pPr>
    </w:p>
    <w:p w14:paraId="1D904E81"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42061F0" w14:textId="77777777" w:rsidR="00A54250" w:rsidRPr="008D3EA3" w:rsidRDefault="00A54250" w:rsidP="00A54250">
      <w:pPr>
        <w:bidi/>
        <w:jc w:val="both"/>
        <w:rPr>
          <w:rFonts w:cs="David" w:hint="cs"/>
          <w:u w:val="single"/>
          <w:rtl/>
        </w:rPr>
      </w:pPr>
    </w:p>
    <w:p w14:paraId="2959FB12" w14:textId="77777777" w:rsidR="00A54250" w:rsidRPr="008D3EA3" w:rsidRDefault="00A54250" w:rsidP="00A54250">
      <w:pPr>
        <w:bidi/>
        <w:ind w:firstLine="720"/>
        <w:jc w:val="both"/>
        <w:rPr>
          <w:rFonts w:cs="David" w:hint="cs"/>
          <w:rtl/>
        </w:rPr>
      </w:pPr>
      <w:r w:rsidRPr="008D3EA3">
        <w:rPr>
          <w:rFonts w:cs="David" w:hint="cs"/>
          <w:rtl/>
        </w:rPr>
        <w:t xml:space="preserve">בואי ניקח מקרה תיאורטי. הוא נחקר בעבירות מס או שוחד. הוא שמר על זכות השתיקה ויצא זכאי. האם יש בזה עבירה אתית, שהוא כאיש ציבור צריך לענות? </w:t>
      </w:r>
    </w:p>
    <w:p w14:paraId="7C01B4EE" w14:textId="77777777" w:rsidR="00A54250" w:rsidRPr="008D3EA3" w:rsidRDefault="00A54250" w:rsidP="00A54250">
      <w:pPr>
        <w:bidi/>
        <w:jc w:val="both"/>
        <w:rPr>
          <w:rFonts w:cs="David" w:hint="cs"/>
          <w:rtl/>
        </w:rPr>
      </w:pPr>
    </w:p>
    <w:p w14:paraId="68871508" w14:textId="77777777" w:rsidR="00A54250" w:rsidRPr="008D3EA3" w:rsidRDefault="00A54250" w:rsidP="00A54250">
      <w:pPr>
        <w:bidi/>
        <w:jc w:val="both"/>
        <w:rPr>
          <w:rFonts w:cs="David" w:hint="cs"/>
          <w:rtl/>
        </w:rPr>
      </w:pPr>
      <w:r w:rsidRPr="008D3EA3">
        <w:rPr>
          <w:rFonts w:cs="David" w:hint="cs"/>
          <w:u w:val="single"/>
          <w:rtl/>
        </w:rPr>
        <w:t>שלי יחימוביץ:</w:t>
      </w:r>
    </w:p>
    <w:p w14:paraId="213EB670" w14:textId="77777777" w:rsidR="00A54250" w:rsidRPr="008D3EA3" w:rsidRDefault="00A54250" w:rsidP="00A54250">
      <w:pPr>
        <w:bidi/>
        <w:jc w:val="both"/>
        <w:rPr>
          <w:rFonts w:cs="David" w:hint="cs"/>
          <w:rtl/>
        </w:rPr>
      </w:pPr>
    </w:p>
    <w:p w14:paraId="7DE9BB0E" w14:textId="77777777" w:rsidR="00A54250" w:rsidRPr="008D3EA3" w:rsidRDefault="00A54250" w:rsidP="00A54250">
      <w:pPr>
        <w:bidi/>
        <w:ind w:firstLine="720"/>
        <w:jc w:val="both"/>
        <w:rPr>
          <w:rFonts w:cs="David" w:hint="cs"/>
          <w:rtl/>
        </w:rPr>
      </w:pPr>
      <w:r w:rsidRPr="008D3EA3">
        <w:rPr>
          <w:rFonts w:cs="David" w:hint="cs"/>
          <w:rtl/>
        </w:rPr>
        <w:t xml:space="preserve">אגב, אנחנו כבר היינו בסיפור הזה. פוליטיקאים שמרו על זכות השתיקה. </w:t>
      </w:r>
    </w:p>
    <w:p w14:paraId="0AB9F629" w14:textId="77777777" w:rsidR="00A54250" w:rsidRPr="008D3EA3" w:rsidRDefault="00A54250" w:rsidP="00A54250">
      <w:pPr>
        <w:bidi/>
        <w:jc w:val="both"/>
        <w:rPr>
          <w:rFonts w:cs="David" w:hint="cs"/>
          <w:rtl/>
        </w:rPr>
      </w:pPr>
    </w:p>
    <w:p w14:paraId="1B252FEE"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7CAC774D" w14:textId="77777777" w:rsidR="00A54250" w:rsidRPr="008D3EA3" w:rsidRDefault="00A54250" w:rsidP="00A54250">
      <w:pPr>
        <w:bidi/>
        <w:jc w:val="both"/>
        <w:rPr>
          <w:rFonts w:cs="David" w:hint="cs"/>
          <w:u w:val="single"/>
          <w:rtl/>
        </w:rPr>
      </w:pPr>
    </w:p>
    <w:p w14:paraId="7F69CDDD" w14:textId="77777777" w:rsidR="00A54250" w:rsidRPr="008D3EA3" w:rsidRDefault="00A54250" w:rsidP="00A54250">
      <w:pPr>
        <w:bidi/>
        <w:ind w:firstLine="720"/>
        <w:jc w:val="both"/>
        <w:rPr>
          <w:rFonts w:cs="David" w:hint="cs"/>
          <w:rtl/>
        </w:rPr>
      </w:pPr>
      <w:r w:rsidRPr="008D3EA3">
        <w:rPr>
          <w:rFonts w:cs="David" w:hint="cs"/>
          <w:rtl/>
        </w:rPr>
        <w:t xml:space="preserve">אם הייתי בוועדת האתיקה במקרה כזה והיו מגישים תלונה כלפי חבר הכנסת </w:t>
      </w:r>
      <w:r w:rsidRPr="008D3EA3">
        <w:rPr>
          <w:rFonts w:cs="David"/>
          <w:rtl/>
        </w:rPr>
        <w:t>–</w:t>
      </w:r>
      <w:r w:rsidRPr="008D3EA3">
        <w:rPr>
          <w:rFonts w:cs="David" w:hint="cs"/>
          <w:rtl/>
        </w:rPr>
        <w:t xml:space="preserve"> אני הלכתי רחוק כי הוא יצא זכאי. אם הוא היה חייב, הייתי אומר שלא נעשה לו סיכון כפול. אבל דווקא הלכתי למקרה אחר. הוא ברמה הפלילית הוא יצא נקי אבל התנהג כמנוול לאורך כל התקופה. </w:t>
      </w:r>
    </w:p>
    <w:p w14:paraId="190B9218" w14:textId="77777777" w:rsidR="00A54250" w:rsidRPr="008D3EA3" w:rsidRDefault="00A54250" w:rsidP="00A54250">
      <w:pPr>
        <w:bidi/>
        <w:jc w:val="both"/>
        <w:rPr>
          <w:rFonts w:cs="David" w:hint="cs"/>
          <w:rtl/>
        </w:rPr>
      </w:pPr>
    </w:p>
    <w:p w14:paraId="6BF07177" w14:textId="77777777" w:rsidR="00A54250" w:rsidRPr="008D3EA3" w:rsidRDefault="00A54250" w:rsidP="00A54250">
      <w:pPr>
        <w:bidi/>
        <w:jc w:val="both"/>
        <w:rPr>
          <w:rFonts w:cs="David" w:hint="cs"/>
          <w:rtl/>
        </w:rPr>
      </w:pPr>
      <w:r w:rsidRPr="008D3EA3">
        <w:rPr>
          <w:rFonts w:cs="David" w:hint="cs"/>
          <w:u w:val="single"/>
          <w:rtl/>
        </w:rPr>
        <w:t>שלמה מולה:</w:t>
      </w:r>
    </w:p>
    <w:p w14:paraId="023DDEC4" w14:textId="77777777" w:rsidR="00A54250" w:rsidRPr="008D3EA3" w:rsidRDefault="00A54250" w:rsidP="00A54250">
      <w:pPr>
        <w:bidi/>
        <w:jc w:val="both"/>
        <w:rPr>
          <w:rFonts w:cs="David" w:hint="cs"/>
          <w:rtl/>
        </w:rPr>
      </w:pPr>
    </w:p>
    <w:p w14:paraId="1A97B47C" w14:textId="77777777" w:rsidR="00A54250" w:rsidRPr="008D3EA3" w:rsidRDefault="00A54250" w:rsidP="00A54250">
      <w:pPr>
        <w:bidi/>
        <w:ind w:firstLine="720"/>
        <w:jc w:val="both"/>
        <w:rPr>
          <w:rFonts w:cs="David" w:hint="cs"/>
          <w:rtl/>
        </w:rPr>
      </w:pPr>
      <w:r w:rsidRPr="008D3EA3">
        <w:rPr>
          <w:rFonts w:cs="David" w:hint="cs"/>
          <w:rtl/>
        </w:rPr>
        <w:t xml:space="preserve">בזכות השתיקה חובת ההוכחה היא על מי שתובע את העבריין. הבעיה היא איפה עובר הגבול? </w:t>
      </w:r>
    </w:p>
    <w:p w14:paraId="48F3C421" w14:textId="77777777" w:rsidR="00A54250" w:rsidRPr="008D3EA3" w:rsidRDefault="00A54250" w:rsidP="00A54250">
      <w:pPr>
        <w:bidi/>
        <w:jc w:val="both"/>
        <w:rPr>
          <w:rFonts w:cs="David" w:hint="cs"/>
          <w:rtl/>
        </w:rPr>
      </w:pPr>
    </w:p>
    <w:p w14:paraId="4AB7F09E" w14:textId="77777777" w:rsidR="00A54250" w:rsidRPr="008D3EA3" w:rsidRDefault="00A54250" w:rsidP="00A54250">
      <w:pPr>
        <w:bidi/>
        <w:jc w:val="both"/>
        <w:rPr>
          <w:rFonts w:cs="David" w:hint="cs"/>
          <w:rtl/>
        </w:rPr>
      </w:pPr>
      <w:r w:rsidRPr="008D3EA3">
        <w:rPr>
          <w:rFonts w:cs="David" w:hint="cs"/>
          <w:u w:val="single"/>
          <w:rtl/>
        </w:rPr>
        <w:t>אסא כשר:</w:t>
      </w:r>
    </w:p>
    <w:p w14:paraId="0D96B3F2" w14:textId="77777777" w:rsidR="00A54250" w:rsidRPr="008D3EA3" w:rsidRDefault="00A54250" w:rsidP="00A54250">
      <w:pPr>
        <w:bidi/>
        <w:jc w:val="both"/>
        <w:rPr>
          <w:rFonts w:cs="David" w:hint="cs"/>
          <w:rtl/>
        </w:rPr>
      </w:pPr>
    </w:p>
    <w:p w14:paraId="6981F685" w14:textId="77777777" w:rsidR="00A54250" w:rsidRPr="008D3EA3" w:rsidRDefault="00A54250" w:rsidP="00A54250">
      <w:pPr>
        <w:bidi/>
        <w:ind w:firstLine="720"/>
        <w:jc w:val="both"/>
        <w:rPr>
          <w:rFonts w:cs="David" w:hint="cs"/>
          <w:rtl/>
        </w:rPr>
      </w:pPr>
      <w:r w:rsidRPr="008D3EA3">
        <w:rPr>
          <w:rFonts w:cs="David" w:hint="cs"/>
          <w:rtl/>
        </w:rPr>
        <w:t xml:space="preserve">צריך להבין את השורש של השיקול הזה. השורש של הנורמה הזאת זה המחויבות לעזור למשטרה לברר את העובדות כשיש חשד לעבירה פלילית. כל אחד חייב לעשות את זה וחבר כנסת אמור לעשות את זה אף יותר מכיוון שהוא חבר כנסת. </w:t>
      </w:r>
    </w:p>
    <w:p w14:paraId="39DB4194" w14:textId="77777777" w:rsidR="00A54250" w:rsidRPr="008D3EA3" w:rsidRDefault="00A54250" w:rsidP="00A54250">
      <w:pPr>
        <w:bidi/>
        <w:jc w:val="both"/>
        <w:rPr>
          <w:rFonts w:cs="David" w:hint="cs"/>
          <w:rtl/>
        </w:rPr>
      </w:pPr>
    </w:p>
    <w:p w14:paraId="2B6FAEDF" w14:textId="77777777" w:rsidR="00A54250" w:rsidRPr="008D3EA3" w:rsidRDefault="00A54250" w:rsidP="00A54250">
      <w:pPr>
        <w:bidi/>
        <w:jc w:val="both"/>
        <w:rPr>
          <w:rFonts w:cs="David" w:hint="cs"/>
          <w:u w:val="single"/>
          <w:rtl/>
        </w:rPr>
      </w:pPr>
      <w:r w:rsidRPr="008D3EA3">
        <w:rPr>
          <w:rFonts w:cs="David" w:hint="cs"/>
          <w:u w:val="single"/>
          <w:rtl/>
        </w:rPr>
        <w:t>חיים אורון:</w:t>
      </w:r>
    </w:p>
    <w:p w14:paraId="76946E43" w14:textId="77777777" w:rsidR="00A54250" w:rsidRPr="008D3EA3" w:rsidRDefault="00A54250" w:rsidP="00A54250">
      <w:pPr>
        <w:bidi/>
        <w:jc w:val="both"/>
        <w:rPr>
          <w:rFonts w:cs="David" w:hint="cs"/>
          <w:u w:val="single"/>
          <w:rtl/>
        </w:rPr>
      </w:pPr>
    </w:p>
    <w:p w14:paraId="3756E498" w14:textId="77777777" w:rsidR="00A54250" w:rsidRPr="008D3EA3" w:rsidRDefault="00A54250" w:rsidP="00A54250">
      <w:pPr>
        <w:bidi/>
        <w:ind w:firstLine="720"/>
        <w:jc w:val="both"/>
        <w:rPr>
          <w:rFonts w:cs="David" w:hint="cs"/>
          <w:rtl/>
        </w:rPr>
      </w:pPr>
      <w:r w:rsidRPr="008D3EA3">
        <w:rPr>
          <w:rFonts w:cs="David" w:hint="cs"/>
          <w:rtl/>
        </w:rPr>
        <w:t xml:space="preserve">פה זה היותר. </w:t>
      </w:r>
    </w:p>
    <w:p w14:paraId="1B8C768F" w14:textId="77777777" w:rsidR="00A54250" w:rsidRPr="008D3EA3" w:rsidRDefault="00A54250" w:rsidP="00A54250">
      <w:pPr>
        <w:bidi/>
        <w:jc w:val="both"/>
        <w:rPr>
          <w:rFonts w:cs="David" w:hint="cs"/>
          <w:rtl/>
        </w:rPr>
      </w:pPr>
    </w:p>
    <w:p w14:paraId="76AD0F88" w14:textId="77777777" w:rsidR="00A54250" w:rsidRPr="008D3EA3" w:rsidRDefault="00A54250" w:rsidP="00A54250">
      <w:pPr>
        <w:bidi/>
        <w:jc w:val="both"/>
        <w:rPr>
          <w:rFonts w:cs="David" w:hint="cs"/>
          <w:rtl/>
        </w:rPr>
      </w:pPr>
      <w:r w:rsidRPr="008D3EA3">
        <w:rPr>
          <w:rFonts w:cs="David" w:hint="cs"/>
          <w:u w:val="single"/>
          <w:rtl/>
        </w:rPr>
        <w:t>אסא כשר:</w:t>
      </w:r>
    </w:p>
    <w:p w14:paraId="6839CE76" w14:textId="77777777" w:rsidR="00A54250" w:rsidRPr="008D3EA3" w:rsidRDefault="00A54250" w:rsidP="00A54250">
      <w:pPr>
        <w:bidi/>
        <w:jc w:val="both"/>
        <w:rPr>
          <w:rFonts w:cs="David" w:hint="cs"/>
          <w:rtl/>
        </w:rPr>
      </w:pPr>
    </w:p>
    <w:p w14:paraId="0CB28107" w14:textId="77777777" w:rsidR="00A54250" w:rsidRPr="008D3EA3" w:rsidRDefault="00A54250" w:rsidP="00A54250">
      <w:pPr>
        <w:bidi/>
        <w:ind w:firstLine="720"/>
        <w:jc w:val="both"/>
        <w:rPr>
          <w:rFonts w:cs="David" w:hint="cs"/>
          <w:rtl/>
        </w:rPr>
      </w:pPr>
      <w:r w:rsidRPr="008D3EA3">
        <w:rPr>
          <w:rFonts w:cs="David" w:hint="cs"/>
          <w:rtl/>
        </w:rPr>
        <w:t xml:space="preserve">אזרח יכול להגיד אני לא חייב לעזור לכם לרדוף אותי, אפילו אם באמת אני עשיתי את זה. אז אני לא אומר לכם כלום כי אם אני אגיד לכם, אז נתתי לכם את הראיות שעשיתי את זה. לא רוצה לתת לכם את הראיות, לא חייב, בגלל הצדק הטבעי. אבל חבר כנסת לא יכול להגיד מטעמים אישיים של נוחיות שלי, בהליך אחר: אני עכשיו מוריד את הרף של המחויבות שלי לשמירה על שלטון החוק בקטע הזה של המשטרה. זה לא סביר שחבר כנסת ישמור - - - </w:t>
      </w:r>
    </w:p>
    <w:p w14:paraId="370C9C32" w14:textId="77777777" w:rsidR="00A54250" w:rsidRPr="008D3EA3" w:rsidRDefault="00A54250" w:rsidP="00A54250">
      <w:pPr>
        <w:bidi/>
        <w:jc w:val="both"/>
        <w:rPr>
          <w:rFonts w:cs="David" w:hint="cs"/>
          <w:rtl/>
        </w:rPr>
      </w:pPr>
    </w:p>
    <w:p w14:paraId="79D0FBE8" w14:textId="77777777" w:rsidR="00A54250" w:rsidRPr="008D3EA3" w:rsidRDefault="00A54250" w:rsidP="00A54250">
      <w:pPr>
        <w:bidi/>
        <w:jc w:val="both"/>
        <w:rPr>
          <w:rFonts w:cs="David" w:hint="cs"/>
          <w:rtl/>
        </w:rPr>
      </w:pPr>
      <w:r w:rsidRPr="008D3EA3">
        <w:rPr>
          <w:rFonts w:cs="David" w:hint="cs"/>
          <w:u w:val="single"/>
          <w:rtl/>
        </w:rPr>
        <w:t>שלי יחימוביץ:</w:t>
      </w:r>
    </w:p>
    <w:p w14:paraId="615CFA00" w14:textId="77777777" w:rsidR="00A54250" w:rsidRPr="008D3EA3" w:rsidRDefault="00A54250" w:rsidP="00A54250">
      <w:pPr>
        <w:bidi/>
        <w:jc w:val="both"/>
        <w:rPr>
          <w:rFonts w:cs="David" w:hint="cs"/>
          <w:rtl/>
        </w:rPr>
      </w:pPr>
    </w:p>
    <w:p w14:paraId="46EFC29E" w14:textId="77777777" w:rsidR="00A54250" w:rsidRPr="008D3EA3" w:rsidRDefault="00A54250" w:rsidP="00A54250">
      <w:pPr>
        <w:bidi/>
        <w:ind w:firstLine="720"/>
        <w:jc w:val="both"/>
        <w:rPr>
          <w:rFonts w:cs="David" w:hint="cs"/>
          <w:rtl/>
        </w:rPr>
      </w:pPr>
      <w:r w:rsidRPr="008D3EA3">
        <w:rPr>
          <w:rFonts w:cs="David" w:hint="cs"/>
          <w:rtl/>
        </w:rPr>
        <w:t xml:space="preserve">זה לא סביר שחבר כנסת יהיה מושחת. </w:t>
      </w:r>
    </w:p>
    <w:p w14:paraId="770A0176" w14:textId="77777777" w:rsidR="00A54250" w:rsidRPr="008D3EA3" w:rsidRDefault="00A54250" w:rsidP="00A54250">
      <w:pPr>
        <w:bidi/>
        <w:jc w:val="both"/>
        <w:rPr>
          <w:rFonts w:cs="David" w:hint="cs"/>
          <w:rtl/>
        </w:rPr>
      </w:pPr>
    </w:p>
    <w:p w14:paraId="55E6F271"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7EFCC85" w14:textId="77777777" w:rsidR="00A54250" w:rsidRPr="008D3EA3" w:rsidRDefault="00A54250" w:rsidP="00A54250">
      <w:pPr>
        <w:bidi/>
        <w:jc w:val="both"/>
        <w:rPr>
          <w:rFonts w:cs="David" w:hint="cs"/>
          <w:u w:val="single"/>
          <w:rtl/>
        </w:rPr>
      </w:pPr>
    </w:p>
    <w:p w14:paraId="6585BA45" w14:textId="77777777" w:rsidR="00A54250" w:rsidRPr="008D3EA3" w:rsidRDefault="00A54250" w:rsidP="00A54250">
      <w:pPr>
        <w:bidi/>
        <w:jc w:val="both"/>
        <w:rPr>
          <w:rFonts w:cs="David" w:hint="cs"/>
          <w:rtl/>
        </w:rPr>
      </w:pPr>
      <w:r w:rsidRPr="008D3EA3">
        <w:rPr>
          <w:rFonts w:cs="David" w:hint="cs"/>
          <w:rtl/>
        </w:rPr>
        <w:tab/>
        <w:t>אבל בהינתן שהוא מושחת, מה עושים?</w:t>
      </w:r>
    </w:p>
    <w:p w14:paraId="5647CC7F" w14:textId="77777777" w:rsidR="00A54250" w:rsidRPr="008D3EA3" w:rsidRDefault="00A54250" w:rsidP="00A54250">
      <w:pPr>
        <w:bidi/>
        <w:jc w:val="both"/>
        <w:rPr>
          <w:rFonts w:cs="David" w:hint="cs"/>
          <w:rtl/>
        </w:rPr>
      </w:pPr>
    </w:p>
    <w:p w14:paraId="1B7CFF67"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255ECF09" w14:textId="77777777" w:rsidR="00A54250" w:rsidRPr="008D3EA3" w:rsidRDefault="00A54250" w:rsidP="00A54250">
      <w:pPr>
        <w:bidi/>
        <w:jc w:val="both"/>
        <w:rPr>
          <w:rFonts w:cs="David" w:hint="cs"/>
          <w:u w:val="single"/>
          <w:rtl/>
        </w:rPr>
      </w:pPr>
    </w:p>
    <w:p w14:paraId="41396416" w14:textId="77777777" w:rsidR="00A54250" w:rsidRPr="008D3EA3" w:rsidRDefault="00A54250" w:rsidP="00A54250">
      <w:pPr>
        <w:bidi/>
        <w:jc w:val="both"/>
        <w:rPr>
          <w:rFonts w:cs="David" w:hint="cs"/>
          <w:rtl/>
        </w:rPr>
      </w:pPr>
      <w:r w:rsidRPr="008D3EA3">
        <w:rPr>
          <w:rFonts w:cs="David" w:hint="cs"/>
          <w:rtl/>
        </w:rPr>
        <w:tab/>
        <w:t xml:space="preserve">זה לא סביר שחבר כנסת יגנוב, זה לא סביר שחבר כנסת יאנוס. כל הדברים לא סבירים והם כן קרו. </w:t>
      </w:r>
    </w:p>
    <w:p w14:paraId="51C17556" w14:textId="77777777" w:rsidR="00A54250" w:rsidRPr="008D3EA3" w:rsidRDefault="00A54250" w:rsidP="00A54250">
      <w:pPr>
        <w:bidi/>
        <w:jc w:val="both"/>
        <w:rPr>
          <w:rFonts w:cs="David" w:hint="cs"/>
          <w:rtl/>
        </w:rPr>
      </w:pPr>
    </w:p>
    <w:p w14:paraId="05BF39D0"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419A4AD" w14:textId="77777777" w:rsidR="00A54250" w:rsidRPr="008D3EA3" w:rsidRDefault="00A54250" w:rsidP="00A54250">
      <w:pPr>
        <w:bidi/>
        <w:jc w:val="both"/>
        <w:rPr>
          <w:rFonts w:cs="David" w:hint="cs"/>
          <w:rtl/>
        </w:rPr>
      </w:pPr>
    </w:p>
    <w:p w14:paraId="36CF3898" w14:textId="77777777" w:rsidR="00A54250" w:rsidRPr="008D3EA3" w:rsidRDefault="00A54250" w:rsidP="00A54250">
      <w:pPr>
        <w:bidi/>
        <w:jc w:val="both"/>
        <w:rPr>
          <w:rFonts w:cs="David" w:hint="cs"/>
          <w:rtl/>
        </w:rPr>
      </w:pPr>
      <w:r w:rsidRPr="008D3EA3">
        <w:rPr>
          <w:rFonts w:cs="David" w:hint="cs"/>
          <w:rtl/>
        </w:rPr>
        <w:tab/>
        <w:t xml:space="preserve">אני נתתי את הדוגמה שבסוף הוא יצא זכאי. </w:t>
      </w:r>
    </w:p>
    <w:p w14:paraId="46BAFE74" w14:textId="77777777" w:rsidR="00A54250" w:rsidRPr="008D3EA3" w:rsidRDefault="00A54250" w:rsidP="00A54250">
      <w:pPr>
        <w:bidi/>
        <w:jc w:val="both"/>
        <w:rPr>
          <w:rFonts w:cs="David" w:hint="cs"/>
          <w:u w:val="single"/>
          <w:rtl/>
        </w:rPr>
      </w:pPr>
    </w:p>
    <w:p w14:paraId="0EC07CD0" w14:textId="77777777" w:rsidR="00A54250" w:rsidRPr="008D3EA3" w:rsidRDefault="00A54250" w:rsidP="00A54250">
      <w:pPr>
        <w:bidi/>
        <w:jc w:val="both"/>
        <w:rPr>
          <w:rFonts w:cs="David" w:hint="cs"/>
          <w:rtl/>
        </w:rPr>
      </w:pPr>
      <w:r w:rsidRPr="008D3EA3">
        <w:rPr>
          <w:rFonts w:cs="David" w:hint="cs"/>
          <w:u w:val="single"/>
          <w:rtl/>
        </w:rPr>
        <w:t>סוזי נבות:</w:t>
      </w:r>
    </w:p>
    <w:p w14:paraId="0980F4C8" w14:textId="77777777" w:rsidR="00A54250" w:rsidRPr="008D3EA3" w:rsidRDefault="00A54250" w:rsidP="00A54250">
      <w:pPr>
        <w:bidi/>
        <w:jc w:val="both"/>
        <w:rPr>
          <w:rFonts w:cs="David" w:hint="cs"/>
          <w:rtl/>
        </w:rPr>
      </w:pPr>
    </w:p>
    <w:p w14:paraId="333B5F7E" w14:textId="77777777" w:rsidR="00A54250" w:rsidRPr="008D3EA3" w:rsidRDefault="00A54250" w:rsidP="00A54250">
      <w:pPr>
        <w:bidi/>
        <w:ind w:firstLine="720"/>
        <w:jc w:val="both"/>
        <w:rPr>
          <w:rFonts w:cs="David" w:hint="cs"/>
          <w:rtl/>
        </w:rPr>
      </w:pPr>
      <w:r w:rsidRPr="008D3EA3">
        <w:rPr>
          <w:rFonts w:cs="David" w:hint="cs"/>
          <w:rtl/>
        </w:rPr>
        <w:t xml:space="preserve">צריך לדון בזה ברמה קצת יותר תיאורטית. הרעיון שהרשות המבצעת יכולה .. חבר כנסת. זה מה שעומד בכלל מאחורי הרעיון של חסינויות.  </w:t>
      </w:r>
    </w:p>
    <w:p w14:paraId="07CB3F84" w14:textId="77777777" w:rsidR="00A54250" w:rsidRPr="008D3EA3" w:rsidRDefault="00A54250" w:rsidP="00A54250">
      <w:pPr>
        <w:bidi/>
        <w:jc w:val="both"/>
        <w:rPr>
          <w:rFonts w:cs="David" w:hint="cs"/>
          <w:rtl/>
        </w:rPr>
      </w:pPr>
    </w:p>
    <w:p w14:paraId="1B505D28" w14:textId="77777777" w:rsidR="00A54250" w:rsidRPr="008D3EA3" w:rsidRDefault="00A54250" w:rsidP="00A54250">
      <w:pPr>
        <w:bidi/>
        <w:jc w:val="both"/>
        <w:rPr>
          <w:rFonts w:cs="David" w:hint="cs"/>
          <w:rtl/>
        </w:rPr>
      </w:pPr>
      <w:r w:rsidRPr="008D3EA3">
        <w:rPr>
          <w:rFonts w:cs="David" w:hint="cs"/>
          <w:u w:val="single"/>
          <w:rtl/>
        </w:rPr>
        <w:t>שלי יחימוביץ:</w:t>
      </w:r>
    </w:p>
    <w:p w14:paraId="751295D4" w14:textId="77777777" w:rsidR="00A54250" w:rsidRPr="008D3EA3" w:rsidRDefault="00A54250" w:rsidP="00A54250">
      <w:pPr>
        <w:bidi/>
        <w:jc w:val="both"/>
        <w:rPr>
          <w:rFonts w:cs="David" w:hint="cs"/>
          <w:rtl/>
        </w:rPr>
      </w:pPr>
    </w:p>
    <w:p w14:paraId="650ADF19" w14:textId="77777777" w:rsidR="00A54250" w:rsidRPr="008D3EA3" w:rsidRDefault="00A54250" w:rsidP="00A54250">
      <w:pPr>
        <w:bidi/>
        <w:ind w:firstLine="720"/>
        <w:jc w:val="both"/>
        <w:rPr>
          <w:rFonts w:cs="David" w:hint="cs"/>
          <w:rtl/>
        </w:rPr>
      </w:pPr>
      <w:r w:rsidRPr="008D3EA3">
        <w:rPr>
          <w:rFonts w:cs="David" w:hint="cs"/>
          <w:rtl/>
        </w:rPr>
        <w:t>אנחנו עלולים להגיע למצב שבו אנחנו מונעים כלי שהוא משמעותי לפני מיעוט בכנסת. יש מיעוטים בכנסת והם אכן חשופים לרדיפות יותר מאחרים. אני לא בטוחה שאנחנו לא שוללים להם כלי שהוא בסיסי להגנה על חירותם. אני לא מדברת עלי ועליך, למרות שגם אני ואתה עלולים למצוא את עצמנו שם נוכח ההתפתחויות האחרות.</w:t>
      </w:r>
    </w:p>
    <w:p w14:paraId="6D1DB04D" w14:textId="77777777" w:rsidR="00A54250" w:rsidRPr="008D3EA3" w:rsidRDefault="00A54250" w:rsidP="00A54250">
      <w:pPr>
        <w:bidi/>
        <w:jc w:val="both"/>
        <w:rPr>
          <w:rFonts w:cs="David" w:hint="cs"/>
          <w:rtl/>
        </w:rPr>
      </w:pPr>
    </w:p>
    <w:p w14:paraId="27015B3B" w14:textId="77777777" w:rsidR="00A54250" w:rsidRPr="008D3EA3" w:rsidRDefault="00A54250" w:rsidP="00A54250">
      <w:pPr>
        <w:bidi/>
        <w:jc w:val="both"/>
        <w:rPr>
          <w:rFonts w:cs="David" w:hint="cs"/>
          <w:rtl/>
        </w:rPr>
      </w:pPr>
      <w:r w:rsidRPr="008D3EA3">
        <w:rPr>
          <w:rFonts w:cs="David" w:hint="cs"/>
          <w:u w:val="single"/>
          <w:rtl/>
        </w:rPr>
        <w:t>סוזי נבות:</w:t>
      </w:r>
    </w:p>
    <w:p w14:paraId="7A15B794" w14:textId="77777777" w:rsidR="00A54250" w:rsidRPr="008D3EA3" w:rsidRDefault="00A54250" w:rsidP="00A54250">
      <w:pPr>
        <w:bidi/>
        <w:jc w:val="both"/>
        <w:rPr>
          <w:rFonts w:cs="David" w:hint="cs"/>
          <w:rtl/>
        </w:rPr>
      </w:pPr>
    </w:p>
    <w:p w14:paraId="2E309E1B" w14:textId="77777777" w:rsidR="00A54250" w:rsidRPr="008D3EA3" w:rsidRDefault="00A54250" w:rsidP="00A54250">
      <w:pPr>
        <w:bidi/>
        <w:ind w:firstLine="720"/>
        <w:jc w:val="both"/>
        <w:rPr>
          <w:rFonts w:cs="David" w:hint="cs"/>
          <w:rtl/>
        </w:rPr>
      </w:pPr>
      <w:r w:rsidRPr="008D3EA3">
        <w:rPr>
          <w:rFonts w:cs="David" w:hint="cs"/>
          <w:rtl/>
        </w:rPr>
        <w:t xml:space="preserve">בהצעה הזאת את לא שוללת, החוק שולל את זכות השתיקה. זאת הצעה מרחיקת לכת. כאן את אומרת שיש חזקה שהמעשה הזה הוא איננו ראוי. בואו נבדוק האם אפשר להרים את הנטל או לא להרים את הנטל. ההנחה היא שלא ראוי לחבר כנסת לשמור על זכות השתיקה ועכשיו בואו נבדוק את הנסיבות. זאת הנחת יסוד. </w:t>
      </w:r>
    </w:p>
    <w:p w14:paraId="1A2E36AC" w14:textId="77777777" w:rsidR="00A54250" w:rsidRPr="008D3EA3" w:rsidRDefault="00A54250" w:rsidP="00A54250">
      <w:pPr>
        <w:bidi/>
        <w:ind w:firstLine="720"/>
        <w:jc w:val="both"/>
        <w:rPr>
          <w:rFonts w:cs="David" w:hint="cs"/>
          <w:rtl/>
        </w:rPr>
      </w:pPr>
    </w:p>
    <w:p w14:paraId="79F4152F" w14:textId="77777777" w:rsidR="00A54250" w:rsidRPr="008D3EA3" w:rsidRDefault="00A54250" w:rsidP="00A54250">
      <w:pPr>
        <w:bidi/>
        <w:ind w:firstLine="720"/>
        <w:jc w:val="both"/>
        <w:rPr>
          <w:rFonts w:cs="David" w:hint="cs"/>
          <w:rtl/>
        </w:rPr>
      </w:pPr>
      <w:r w:rsidRPr="008D3EA3">
        <w:rPr>
          <w:rFonts w:cs="David" w:hint="cs"/>
          <w:rtl/>
        </w:rPr>
        <w:t xml:space="preserve">זה ברמה האתית ולא ברמה החוקית. ברמה החוקית זה מותר. </w:t>
      </w:r>
    </w:p>
    <w:p w14:paraId="23DDAED3" w14:textId="77777777" w:rsidR="00A54250" w:rsidRPr="008D3EA3" w:rsidRDefault="00A54250" w:rsidP="00A54250">
      <w:pPr>
        <w:bidi/>
        <w:jc w:val="both"/>
        <w:rPr>
          <w:rFonts w:cs="David" w:hint="cs"/>
          <w:rtl/>
        </w:rPr>
      </w:pPr>
    </w:p>
    <w:p w14:paraId="0A88AD25" w14:textId="77777777" w:rsidR="00A54250" w:rsidRPr="008D3EA3" w:rsidRDefault="00A54250" w:rsidP="00A54250">
      <w:pPr>
        <w:bidi/>
        <w:jc w:val="both"/>
        <w:rPr>
          <w:rFonts w:cs="David" w:hint="cs"/>
          <w:rtl/>
        </w:rPr>
      </w:pPr>
      <w:r w:rsidRPr="008D3EA3">
        <w:rPr>
          <w:rFonts w:cs="David" w:hint="cs"/>
          <w:u w:val="single"/>
          <w:rtl/>
        </w:rPr>
        <w:t>שלי יחימוביץ:</w:t>
      </w:r>
    </w:p>
    <w:p w14:paraId="38672BC6" w14:textId="77777777" w:rsidR="00A54250" w:rsidRPr="008D3EA3" w:rsidRDefault="00A54250" w:rsidP="00A54250">
      <w:pPr>
        <w:bidi/>
        <w:jc w:val="both"/>
        <w:rPr>
          <w:rFonts w:cs="David" w:hint="cs"/>
          <w:rtl/>
        </w:rPr>
      </w:pPr>
    </w:p>
    <w:p w14:paraId="690721C5" w14:textId="77777777" w:rsidR="00A54250" w:rsidRPr="008D3EA3" w:rsidRDefault="00A54250" w:rsidP="00A54250">
      <w:pPr>
        <w:bidi/>
        <w:ind w:firstLine="720"/>
        <w:jc w:val="both"/>
        <w:rPr>
          <w:rFonts w:cs="David" w:hint="cs"/>
          <w:rtl/>
        </w:rPr>
      </w:pPr>
      <w:r w:rsidRPr="008D3EA3">
        <w:rPr>
          <w:rFonts w:cs="David" w:hint="cs"/>
          <w:rtl/>
        </w:rPr>
        <w:t xml:space="preserve">אני לא מסכימה איתך. אני חושבת ההנחה היא שחבר כנסת זכאי לשמור על זכות השתיקה. אם יש בזה עבירה אתית, אז ועדת האתיקה תדון בזה. </w:t>
      </w:r>
    </w:p>
    <w:p w14:paraId="51A77069" w14:textId="77777777" w:rsidR="00A54250" w:rsidRPr="008D3EA3" w:rsidRDefault="00A54250" w:rsidP="00A54250">
      <w:pPr>
        <w:bidi/>
        <w:ind w:firstLine="720"/>
        <w:jc w:val="both"/>
        <w:rPr>
          <w:rFonts w:cs="David" w:hint="cs"/>
          <w:rtl/>
        </w:rPr>
      </w:pPr>
    </w:p>
    <w:p w14:paraId="1F9050ED"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7E7D5355" w14:textId="77777777" w:rsidR="00A54250" w:rsidRPr="008D3EA3" w:rsidRDefault="00A54250" w:rsidP="00A54250">
      <w:pPr>
        <w:bidi/>
        <w:jc w:val="both"/>
        <w:rPr>
          <w:rFonts w:cs="David" w:hint="cs"/>
          <w:rtl/>
        </w:rPr>
      </w:pPr>
    </w:p>
    <w:p w14:paraId="28F2EFC6" w14:textId="77777777" w:rsidR="00A54250" w:rsidRPr="008D3EA3" w:rsidRDefault="00A54250" w:rsidP="00A54250">
      <w:pPr>
        <w:bidi/>
        <w:ind w:firstLine="720"/>
        <w:jc w:val="both"/>
        <w:rPr>
          <w:rFonts w:cs="David" w:hint="cs"/>
          <w:rtl/>
        </w:rPr>
      </w:pPr>
      <w:r w:rsidRPr="008D3EA3">
        <w:rPr>
          <w:rFonts w:cs="David" w:hint="cs"/>
          <w:rtl/>
        </w:rPr>
        <w:t xml:space="preserve">אין לה בסיס. </w:t>
      </w:r>
    </w:p>
    <w:p w14:paraId="0AE53734" w14:textId="77777777" w:rsidR="00A54250" w:rsidRPr="008D3EA3" w:rsidRDefault="00A54250" w:rsidP="00A54250">
      <w:pPr>
        <w:bidi/>
        <w:ind w:firstLine="720"/>
        <w:jc w:val="both"/>
        <w:rPr>
          <w:rFonts w:cs="David" w:hint="cs"/>
          <w:rtl/>
        </w:rPr>
      </w:pPr>
    </w:p>
    <w:p w14:paraId="1683892E"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4F326188" w14:textId="77777777" w:rsidR="00A54250" w:rsidRPr="008D3EA3" w:rsidRDefault="00A54250" w:rsidP="00A54250">
      <w:pPr>
        <w:bidi/>
        <w:jc w:val="both"/>
        <w:rPr>
          <w:rFonts w:cs="David" w:hint="cs"/>
          <w:u w:val="single"/>
          <w:rtl/>
        </w:rPr>
      </w:pPr>
    </w:p>
    <w:p w14:paraId="5AD4849B" w14:textId="77777777" w:rsidR="00A54250" w:rsidRPr="008D3EA3" w:rsidRDefault="00A54250" w:rsidP="00A54250">
      <w:pPr>
        <w:bidi/>
        <w:ind w:firstLine="720"/>
        <w:jc w:val="both"/>
        <w:rPr>
          <w:rFonts w:cs="David" w:hint="cs"/>
          <w:rtl/>
        </w:rPr>
      </w:pPr>
      <w:r w:rsidRPr="008D3EA3">
        <w:rPr>
          <w:rFonts w:cs="David" w:hint="cs"/>
          <w:rtl/>
        </w:rPr>
        <w:t>אם סעיף 19 לא יהיה קיים, ועדת האתיקה לא תוכל להחליט שזה לא אתי?</w:t>
      </w:r>
    </w:p>
    <w:p w14:paraId="25F02539" w14:textId="77777777" w:rsidR="00A54250" w:rsidRPr="008D3EA3" w:rsidRDefault="00A54250" w:rsidP="00A54250">
      <w:pPr>
        <w:bidi/>
        <w:jc w:val="both"/>
        <w:rPr>
          <w:rFonts w:cs="David" w:hint="cs"/>
          <w:rtl/>
        </w:rPr>
      </w:pPr>
    </w:p>
    <w:p w14:paraId="08D0B94D" w14:textId="77777777" w:rsidR="00A54250" w:rsidRPr="008D3EA3" w:rsidRDefault="00A54250" w:rsidP="00A54250">
      <w:pPr>
        <w:bidi/>
        <w:jc w:val="both"/>
        <w:rPr>
          <w:rFonts w:cs="David" w:hint="cs"/>
          <w:rtl/>
        </w:rPr>
      </w:pPr>
      <w:r w:rsidRPr="008D3EA3">
        <w:rPr>
          <w:rFonts w:cs="David" w:hint="cs"/>
          <w:u w:val="single"/>
          <w:rtl/>
        </w:rPr>
        <w:t>סוזי נבות:</w:t>
      </w:r>
    </w:p>
    <w:p w14:paraId="4A617E49" w14:textId="77777777" w:rsidR="00A54250" w:rsidRPr="008D3EA3" w:rsidRDefault="00A54250" w:rsidP="00A54250">
      <w:pPr>
        <w:bidi/>
        <w:jc w:val="both"/>
        <w:rPr>
          <w:rFonts w:cs="David" w:hint="cs"/>
          <w:rtl/>
        </w:rPr>
      </w:pPr>
    </w:p>
    <w:p w14:paraId="1936A305" w14:textId="77777777" w:rsidR="00A54250" w:rsidRPr="008D3EA3" w:rsidRDefault="00A54250" w:rsidP="00A54250">
      <w:pPr>
        <w:bidi/>
        <w:ind w:firstLine="720"/>
        <w:jc w:val="both"/>
        <w:rPr>
          <w:rFonts w:cs="David" w:hint="cs"/>
          <w:rtl/>
        </w:rPr>
      </w:pPr>
      <w:r w:rsidRPr="008D3EA3">
        <w:rPr>
          <w:rFonts w:cs="David" w:hint="cs"/>
          <w:rtl/>
        </w:rPr>
        <w:t xml:space="preserve">רק במסגרת התנהגות שאיננה לא הולמת. </w:t>
      </w:r>
    </w:p>
    <w:p w14:paraId="6018AAE4" w14:textId="77777777" w:rsidR="00A54250" w:rsidRPr="008D3EA3" w:rsidRDefault="00A54250" w:rsidP="00A54250">
      <w:pPr>
        <w:bidi/>
        <w:jc w:val="both"/>
        <w:rPr>
          <w:rFonts w:cs="David" w:hint="cs"/>
          <w:rtl/>
        </w:rPr>
      </w:pPr>
    </w:p>
    <w:p w14:paraId="2D60CFE3" w14:textId="77777777" w:rsidR="00A54250" w:rsidRPr="008D3EA3" w:rsidRDefault="00A54250" w:rsidP="00A54250">
      <w:pPr>
        <w:bidi/>
        <w:jc w:val="both"/>
        <w:rPr>
          <w:rFonts w:cs="David" w:hint="cs"/>
          <w:rtl/>
        </w:rPr>
      </w:pPr>
      <w:r w:rsidRPr="008D3EA3">
        <w:rPr>
          <w:rFonts w:cs="David" w:hint="cs"/>
          <w:u w:val="single"/>
          <w:rtl/>
        </w:rPr>
        <w:t>שלי יחימוביץ:</w:t>
      </w:r>
    </w:p>
    <w:p w14:paraId="7613EFE2" w14:textId="77777777" w:rsidR="00A54250" w:rsidRPr="008D3EA3" w:rsidRDefault="00A54250" w:rsidP="00A54250">
      <w:pPr>
        <w:bidi/>
        <w:jc w:val="both"/>
        <w:rPr>
          <w:rFonts w:cs="David" w:hint="cs"/>
          <w:rtl/>
        </w:rPr>
      </w:pPr>
    </w:p>
    <w:p w14:paraId="75E6A8AF" w14:textId="77777777" w:rsidR="00A54250" w:rsidRPr="008D3EA3" w:rsidRDefault="00A54250" w:rsidP="00A54250">
      <w:pPr>
        <w:bidi/>
        <w:jc w:val="both"/>
        <w:rPr>
          <w:rFonts w:cs="David" w:hint="cs"/>
          <w:rtl/>
        </w:rPr>
      </w:pPr>
      <w:r w:rsidRPr="008D3EA3">
        <w:rPr>
          <w:rFonts w:cs="David" w:hint="cs"/>
          <w:rtl/>
        </w:rPr>
        <w:tab/>
        <w:t xml:space="preserve">היא תוכל להחליט שזאת פגיעה בכבודה של הכנסת והיא תוכל להחליט כל דבר. </w:t>
      </w:r>
    </w:p>
    <w:p w14:paraId="2CE23DE2" w14:textId="77777777" w:rsidR="00A54250" w:rsidRPr="008D3EA3" w:rsidRDefault="00A54250" w:rsidP="00A54250">
      <w:pPr>
        <w:bidi/>
        <w:jc w:val="both"/>
        <w:rPr>
          <w:rFonts w:cs="David" w:hint="cs"/>
          <w:rtl/>
        </w:rPr>
      </w:pPr>
    </w:p>
    <w:p w14:paraId="7E6CC7C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2E387AAD" w14:textId="77777777" w:rsidR="00A54250" w:rsidRPr="008D3EA3" w:rsidRDefault="00A54250" w:rsidP="00A54250">
      <w:pPr>
        <w:bidi/>
        <w:jc w:val="both"/>
        <w:rPr>
          <w:rFonts w:cs="David" w:hint="cs"/>
          <w:u w:val="single"/>
          <w:rtl/>
        </w:rPr>
      </w:pPr>
    </w:p>
    <w:p w14:paraId="47C71BFC" w14:textId="77777777" w:rsidR="00A54250" w:rsidRPr="008D3EA3" w:rsidRDefault="00A54250" w:rsidP="00A54250">
      <w:pPr>
        <w:bidi/>
        <w:ind w:firstLine="720"/>
        <w:jc w:val="both"/>
        <w:rPr>
          <w:rFonts w:cs="David" w:hint="cs"/>
          <w:rtl/>
        </w:rPr>
      </w:pPr>
      <w:r w:rsidRPr="008D3EA3">
        <w:rPr>
          <w:rFonts w:cs="David" w:hint="cs"/>
          <w:rtl/>
        </w:rPr>
        <w:t xml:space="preserve">לכאורה אפשר היה לקחת את כל הספר ולכתוב "התנהגות שאינה הולמת" והשאר יהיה לפירוש ועדת האתיקה. </w:t>
      </w:r>
    </w:p>
    <w:p w14:paraId="3C8963EB" w14:textId="77777777" w:rsidR="00A54250" w:rsidRPr="008D3EA3" w:rsidRDefault="00A54250" w:rsidP="00A54250">
      <w:pPr>
        <w:bidi/>
        <w:jc w:val="both"/>
        <w:rPr>
          <w:rFonts w:cs="David" w:hint="cs"/>
          <w:rtl/>
        </w:rPr>
      </w:pPr>
    </w:p>
    <w:p w14:paraId="7DCB123F" w14:textId="77777777" w:rsidR="00A54250" w:rsidRPr="008D3EA3" w:rsidRDefault="00A54250" w:rsidP="00A54250">
      <w:pPr>
        <w:bidi/>
        <w:jc w:val="both"/>
        <w:rPr>
          <w:rFonts w:cs="David" w:hint="cs"/>
          <w:rtl/>
        </w:rPr>
      </w:pPr>
      <w:r w:rsidRPr="008D3EA3">
        <w:rPr>
          <w:rFonts w:cs="David" w:hint="cs"/>
          <w:u w:val="single"/>
          <w:rtl/>
        </w:rPr>
        <w:t>שלי יחימוביץ:</w:t>
      </w:r>
    </w:p>
    <w:p w14:paraId="7287FFF5" w14:textId="77777777" w:rsidR="00A54250" w:rsidRPr="008D3EA3" w:rsidRDefault="00A54250" w:rsidP="00A54250">
      <w:pPr>
        <w:bidi/>
        <w:jc w:val="both"/>
        <w:rPr>
          <w:rFonts w:cs="David" w:hint="cs"/>
          <w:rtl/>
        </w:rPr>
      </w:pPr>
    </w:p>
    <w:p w14:paraId="66734A9E" w14:textId="77777777" w:rsidR="00A54250" w:rsidRPr="008D3EA3" w:rsidRDefault="00A54250" w:rsidP="00A54250">
      <w:pPr>
        <w:bidi/>
        <w:ind w:firstLine="720"/>
        <w:jc w:val="both"/>
        <w:rPr>
          <w:rFonts w:cs="David" w:hint="cs"/>
          <w:rtl/>
        </w:rPr>
      </w:pPr>
      <w:r w:rsidRPr="008D3EA3">
        <w:rPr>
          <w:rFonts w:cs="David" w:hint="cs"/>
          <w:rtl/>
        </w:rPr>
        <w:t xml:space="preserve">כאן אנחנו לוקחים לחבר כנסת דבר שהוא זכות מוקנית לכל אזרח. כאן אתם אומרים שזאת גם זכות מוקנית לחבר כנסת אבל זה לא יהיה אתי אם הוא ישתמש בזכות הזאת. </w:t>
      </w:r>
    </w:p>
    <w:p w14:paraId="70028FE6" w14:textId="77777777" w:rsidR="00A54250" w:rsidRPr="008D3EA3" w:rsidRDefault="00A54250" w:rsidP="00A54250">
      <w:pPr>
        <w:bidi/>
        <w:jc w:val="both"/>
        <w:rPr>
          <w:rFonts w:cs="David" w:hint="cs"/>
          <w:rtl/>
        </w:rPr>
      </w:pPr>
    </w:p>
    <w:p w14:paraId="2D57581A" w14:textId="77777777" w:rsidR="00A54250" w:rsidRPr="008D3EA3" w:rsidRDefault="00A54250" w:rsidP="00A54250">
      <w:pPr>
        <w:bidi/>
        <w:jc w:val="both"/>
        <w:rPr>
          <w:rFonts w:cs="David" w:hint="cs"/>
          <w:rtl/>
        </w:rPr>
      </w:pPr>
      <w:r w:rsidRPr="008D3EA3">
        <w:rPr>
          <w:rFonts w:cs="David" w:hint="cs"/>
          <w:u w:val="single"/>
          <w:rtl/>
        </w:rPr>
        <w:t>סוזי נבות:</w:t>
      </w:r>
    </w:p>
    <w:p w14:paraId="0ADBA681" w14:textId="77777777" w:rsidR="00A54250" w:rsidRPr="008D3EA3" w:rsidRDefault="00A54250" w:rsidP="00A54250">
      <w:pPr>
        <w:bidi/>
        <w:jc w:val="both"/>
        <w:rPr>
          <w:rFonts w:cs="David" w:hint="cs"/>
          <w:rtl/>
        </w:rPr>
      </w:pPr>
    </w:p>
    <w:p w14:paraId="278F5A2A" w14:textId="77777777" w:rsidR="00A54250" w:rsidRPr="008D3EA3" w:rsidRDefault="00A54250" w:rsidP="00A54250">
      <w:pPr>
        <w:bidi/>
        <w:ind w:firstLine="720"/>
        <w:jc w:val="both"/>
        <w:rPr>
          <w:rFonts w:cs="David" w:hint="cs"/>
          <w:rtl/>
        </w:rPr>
      </w:pPr>
      <w:r w:rsidRPr="008D3EA3">
        <w:rPr>
          <w:rFonts w:cs="David" w:hint="cs"/>
          <w:rtl/>
        </w:rPr>
        <w:t>החסינות היא גם זכות מוקנית של חבר הכנסת, אבל השימוש לרעה, במובן הזה שהוא לא ראוי. נניח שמותר לחבר כנסת להגיד: אתה לא נכנס אלי הביתה, זה בית שלי. אני גר שם עם ההורים ואתה לא נכנס לחקור את אבא שלי, יש לו חסינות, זאת זכות שמוקנית לו, אבל השימוש בנסיבות האלה הוא שימוש לא ראוי.</w:t>
      </w:r>
    </w:p>
    <w:p w14:paraId="4182B2AF" w14:textId="77777777" w:rsidR="00A54250" w:rsidRPr="008D3EA3" w:rsidRDefault="00A54250" w:rsidP="00A54250">
      <w:pPr>
        <w:bidi/>
        <w:jc w:val="both"/>
        <w:rPr>
          <w:rFonts w:cs="David" w:hint="cs"/>
          <w:rtl/>
        </w:rPr>
      </w:pPr>
    </w:p>
    <w:p w14:paraId="4E0DAA9B" w14:textId="77777777" w:rsidR="00A54250" w:rsidRPr="008D3EA3" w:rsidRDefault="00A54250" w:rsidP="00A54250">
      <w:pPr>
        <w:bidi/>
        <w:jc w:val="both"/>
        <w:rPr>
          <w:rFonts w:cs="David" w:hint="cs"/>
          <w:rtl/>
        </w:rPr>
      </w:pPr>
      <w:r w:rsidRPr="008D3EA3">
        <w:rPr>
          <w:rFonts w:cs="David" w:hint="cs"/>
          <w:u w:val="single"/>
          <w:rtl/>
        </w:rPr>
        <w:t>שלי יחימוביץ:</w:t>
      </w:r>
    </w:p>
    <w:p w14:paraId="7D56DDA3" w14:textId="77777777" w:rsidR="00A54250" w:rsidRPr="008D3EA3" w:rsidRDefault="00A54250" w:rsidP="00A54250">
      <w:pPr>
        <w:bidi/>
        <w:jc w:val="both"/>
        <w:rPr>
          <w:rFonts w:cs="David" w:hint="cs"/>
          <w:rtl/>
        </w:rPr>
      </w:pPr>
    </w:p>
    <w:p w14:paraId="0881B48C" w14:textId="77777777" w:rsidR="00A54250" w:rsidRPr="008D3EA3" w:rsidRDefault="00A54250" w:rsidP="00A54250">
      <w:pPr>
        <w:bidi/>
        <w:ind w:firstLine="720"/>
        <w:jc w:val="both"/>
        <w:rPr>
          <w:rFonts w:cs="David" w:hint="cs"/>
          <w:rtl/>
        </w:rPr>
      </w:pPr>
      <w:r w:rsidRPr="008D3EA3">
        <w:rPr>
          <w:rFonts w:cs="David" w:hint="cs"/>
          <w:rtl/>
        </w:rPr>
        <w:t xml:space="preserve">כאן את אומרת באופן גורף שהוא לא יימנע מלהשיב לשאלות החוקר. </w:t>
      </w:r>
    </w:p>
    <w:p w14:paraId="72F81BEC" w14:textId="77777777" w:rsidR="00A54250" w:rsidRPr="008D3EA3" w:rsidRDefault="00A54250" w:rsidP="00A54250">
      <w:pPr>
        <w:bidi/>
        <w:jc w:val="both"/>
        <w:rPr>
          <w:rFonts w:cs="David" w:hint="cs"/>
          <w:rtl/>
        </w:rPr>
      </w:pPr>
    </w:p>
    <w:p w14:paraId="33542E5D" w14:textId="77777777" w:rsidR="00A54250" w:rsidRPr="008D3EA3" w:rsidRDefault="00A54250" w:rsidP="00A54250">
      <w:pPr>
        <w:bidi/>
        <w:jc w:val="both"/>
        <w:rPr>
          <w:rFonts w:cs="David" w:hint="cs"/>
          <w:u w:val="single"/>
          <w:rtl/>
        </w:rPr>
      </w:pPr>
      <w:r w:rsidRPr="008D3EA3">
        <w:rPr>
          <w:rFonts w:cs="David" w:hint="cs"/>
          <w:u w:val="single"/>
          <w:rtl/>
        </w:rPr>
        <w:t>סוזי נבות:</w:t>
      </w:r>
    </w:p>
    <w:p w14:paraId="3F83628D" w14:textId="77777777" w:rsidR="00A54250" w:rsidRPr="008D3EA3" w:rsidRDefault="00A54250" w:rsidP="00A54250">
      <w:pPr>
        <w:bidi/>
        <w:jc w:val="both"/>
        <w:rPr>
          <w:rFonts w:cs="David" w:hint="cs"/>
          <w:rtl/>
        </w:rPr>
      </w:pPr>
    </w:p>
    <w:p w14:paraId="2E68A0FA" w14:textId="77777777" w:rsidR="00A54250" w:rsidRPr="008D3EA3" w:rsidRDefault="00A54250" w:rsidP="00A54250">
      <w:pPr>
        <w:bidi/>
        <w:jc w:val="both"/>
        <w:rPr>
          <w:rFonts w:cs="David" w:hint="cs"/>
          <w:rtl/>
        </w:rPr>
      </w:pPr>
      <w:r w:rsidRPr="008D3EA3">
        <w:rPr>
          <w:rFonts w:cs="David" w:hint="cs"/>
          <w:rtl/>
        </w:rPr>
        <w:tab/>
        <w:t xml:space="preserve">בדיוק כמו שבסעיף הקודם אני כותבת "יימנע משימוש בלתי ראוי". </w:t>
      </w:r>
    </w:p>
    <w:p w14:paraId="7EF463EB" w14:textId="77777777" w:rsidR="00A54250" w:rsidRPr="008D3EA3" w:rsidRDefault="00A54250" w:rsidP="00A54250">
      <w:pPr>
        <w:bidi/>
        <w:jc w:val="both"/>
        <w:rPr>
          <w:rFonts w:cs="David" w:hint="cs"/>
          <w:rtl/>
        </w:rPr>
      </w:pPr>
    </w:p>
    <w:p w14:paraId="00AA2B0E" w14:textId="77777777" w:rsidR="00A54250" w:rsidRPr="008D3EA3" w:rsidRDefault="00A54250" w:rsidP="00A54250">
      <w:pPr>
        <w:bidi/>
        <w:jc w:val="both"/>
        <w:rPr>
          <w:rFonts w:cs="David" w:hint="cs"/>
          <w:rtl/>
        </w:rPr>
      </w:pPr>
      <w:r w:rsidRPr="008D3EA3">
        <w:rPr>
          <w:rFonts w:cs="David" w:hint="cs"/>
          <w:u w:val="single"/>
          <w:rtl/>
        </w:rPr>
        <w:t>שלי יחימוביץ:</w:t>
      </w:r>
    </w:p>
    <w:p w14:paraId="1B427528" w14:textId="77777777" w:rsidR="00A54250" w:rsidRPr="008D3EA3" w:rsidRDefault="00A54250" w:rsidP="00A54250">
      <w:pPr>
        <w:bidi/>
        <w:jc w:val="both"/>
        <w:rPr>
          <w:rFonts w:cs="David" w:hint="cs"/>
          <w:rtl/>
        </w:rPr>
      </w:pPr>
    </w:p>
    <w:p w14:paraId="5F95346E" w14:textId="77777777" w:rsidR="00A54250" w:rsidRPr="008D3EA3" w:rsidRDefault="00A54250" w:rsidP="00A54250">
      <w:pPr>
        <w:bidi/>
        <w:ind w:firstLine="720"/>
        <w:jc w:val="both"/>
        <w:rPr>
          <w:rFonts w:cs="David" w:hint="cs"/>
          <w:rtl/>
        </w:rPr>
      </w:pPr>
      <w:r w:rsidRPr="008D3EA3">
        <w:rPr>
          <w:rFonts w:cs="David" w:hint="cs"/>
          <w:rtl/>
        </w:rPr>
        <w:t xml:space="preserve">כאן את לא כותבת "שימוש בלתי ראוי", את אומרת שאין לו זכות שתיקה. יש לו אולי זכות חוקית אבל זאת עבירה אתית, נקודה. את לא מסויגת כמו בסעיף 18. </w:t>
      </w:r>
    </w:p>
    <w:p w14:paraId="7A094E71" w14:textId="77777777" w:rsidR="00A54250" w:rsidRPr="008D3EA3" w:rsidRDefault="00A54250" w:rsidP="00A54250">
      <w:pPr>
        <w:bidi/>
        <w:ind w:firstLine="720"/>
        <w:jc w:val="both"/>
        <w:rPr>
          <w:rFonts w:cs="David" w:hint="cs"/>
          <w:rtl/>
        </w:rPr>
      </w:pPr>
    </w:p>
    <w:p w14:paraId="52132B8D" w14:textId="77777777" w:rsidR="00A54250" w:rsidRPr="008D3EA3" w:rsidRDefault="00A54250" w:rsidP="00A54250">
      <w:pPr>
        <w:bidi/>
        <w:jc w:val="both"/>
        <w:rPr>
          <w:rFonts w:cs="David" w:hint="cs"/>
          <w:u w:val="single"/>
          <w:rtl/>
        </w:rPr>
      </w:pPr>
      <w:r w:rsidRPr="008D3EA3">
        <w:rPr>
          <w:rFonts w:cs="David" w:hint="cs"/>
          <w:u w:val="single"/>
          <w:rtl/>
        </w:rPr>
        <w:t>סוזי נבות:</w:t>
      </w:r>
    </w:p>
    <w:p w14:paraId="447AACA5" w14:textId="77777777" w:rsidR="00A54250" w:rsidRPr="008D3EA3" w:rsidRDefault="00A54250" w:rsidP="00A54250">
      <w:pPr>
        <w:bidi/>
        <w:jc w:val="both"/>
        <w:rPr>
          <w:rFonts w:cs="David" w:hint="cs"/>
          <w:u w:val="single"/>
          <w:rtl/>
        </w:rPr>
      </w:pPr>
    </w:p>
    <w:p w14:paraId="313E096A" w14:textId="77777777" w:rsidR="00A54250" w:rsidRPr="008D3EA3" w:rsidRDefault="00A54250" w:rsidP="00A54250">
      <w:pPr>
        <w:bidi/>
        <w:jc w:val="both"/>
        <w:rPr>
          <w:rFonts w:cs="David" w:hint="cs"/>
          <w:rtl/>
        </w:rPr>
      </w:pPr>
      <w:r w:rsidRPr="008D3EA3">
        <w:rPr>
          <w:rFonts w:cs="David" w:hint="cs"/>
          <w:rtl/>
        </w:rPr>
        <w:tab/>
        <w:t xml:space="preserve">הניסוח הוא אחר, זה נכון, אבל המשמעות היא אותה משמעות. </w:t>
      </w:r>
    </w:p>
    <w:p w14:paraId="33FBE852" w14:textId="77777777" w:rsidR="00A54250" w:rsidRPr="008D3EA3" w:rsidRDefault="00A54250" w:rsidP="00A54250">
      <w:pPr>
        <w:bidi/>
        <w:jc w:val="both"/>
        <w:rPr>
          <w:rFonts w:cs="David" w:hint="cs"/>
          <w:rtl/>
        </w:rPr>
      </w:pPr>
    </w:p>
    <w:p w14:paraId="620C7032"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2392946" w14:textId="77777777" w:rsidR="00A54250" w:rsidRPr="008D3EA3" w:rsidRDefault="00A54250" w:rsidP="00A54250">
      <w:pPr>
        <w:bidi/>
        <w:jc w:val="both"/>
        <w:rPr>
          <w:rFonts w:cs="David" w:hint="cs"/>
          <w:rtl/>
        </w:rPr>
      </w:pPr>
    </w:p>
    <w:p w14:paraId="35F1269E" w14:textId="77777777" w:rsidR="00A54250" w:rsidRPr="008D3EA3" w:rsidRDefault="00A54250" w:rsidP="00A54250">
      <w:pPr>
        <w:bidi/>
        <w:jc w:val="both"/>
        <w:rPr>
          <w:rFonts w:cs="David" w:hint="cs"/>
          <w:rtl/>
        </w:rPr>
      </w:pPr>
      <w:r w:rsidRPr="008D3EA3">
        <w:rPr>
          <w:rFonts w:cs="David" w:hint="cs"/>
          <w:rtl/>
        </w:rPr>
        <w:tab/>
        <w:t xml:space="preserve">אני לא יודע אם זה פותר את המחלוקת אבל "לא יימנע מלהשיב לשאלות החוקר", בלי "מן הטעם שהתשובה עלולה להפליל אותו". </w:t>
      </w:r>
    </w:p>
    <w:p w14:paraId="7F633A1C" w14:textId="77777777" w:rsidR="00A54250" w:rsidRPr="008D3EA3" w:rsidRDefault="00A54250" w:rsidP="00A54250">
      <w:pPr>
        <w:bidi/>
        <w:jc w:val="both"/>
        <w:rPr>
          <w:rFonts w:cs="David" w:hint="cs"/>
          <w:rtl/>
        </w:rPr>
      </w:pPr>
    </w:p>
    <w:p w14:paraId="1CB945A7" w14:textId="77777777" w:rsidR="00A54250" w:rsidRPr="008D3EA3" w:rsidRDefault="00A54250" w:rsidP="00A54250">
      <w:pPr>
        <w:bidi/>
        <w:jc w:val="both"/>
        <w:rPr>
          <w:rFonts w:cs="David" w:hint="cs"/>
          <w:u w:val="single"/>
          <w:rtl/>
        </w:rPr>
      </w:pPr>
      <w:r w:rsidRPr="008D3EA3">
        <w:rPr>
          <w:rFonts w:cs="David" w:hint="cs"/>
          <w:u w:val="single"/>
          <w:rtl/>
        </w:rPr>
        <w:t>סוזי נבות:</w:t>
      </w:r>
    </w:p>
    <w:p w14:paraId="0AB1C65A" w14:textId="77777777" w:rsidR="00A54250" w:rsidRPr="008D3EA3" w:rsidRDefault="00A54250" w:rsidP="00A54250">
      <w:pPr>
        <w:bidi/>
        <w:jc w:val="both"/>
        <w:rPr>
          <w:rFonts w:cs="David" w:hint="cs"/>
          <w:u w:val="single"/>
          <w:rtl/>
        </w:rPr>
      </w:pPr>
    </w:p>
    <w:p w14:paraId="61132463" w14:textId="77777777" w:rsidR="00A54250" w:rsidRPr="008D3EA3" w:rsidRDefault="00A54250" w:rsidP="00A54250">
      <w:pPr>
        <w:bidi/>
        <w:jc w:val="both"/>
        <w:rPr>
          <w:rFonts w:cs="David" w:hint="cs"/>
          <w:rtl/>
        </w:rPr>
      </w:pPr>
      <w:r w:rsidRPr="008D3EA3">
        <w:rPr>
          <w:rFonts w:cs="David" w:hint="cs"/>
          <w:rtl/>
        </w:rPr>
        <w:tab/>
        <w:t xml:space="preserve">אז אתה מרחיב את האיסור. </w:t>
      </w:r>
    </w:p>
    <w:p w14:paraId="3667E4EC" w14:textId="77777777" w:rsidR="00A54250" w:rsidRPr="008D3EA3" w:rsidRDefault="00A54250" w:rsidP="00A54250">
      <w:pPr>
        <w:bidi/>
        <w:jc w:val="both"/>
        <w:rPr>
          <w:rFonts w:cs="David" w:hint="cs"/>
          <w:rtl/>
        </w:rPr>
      </w:pPr>
    </w:p>
    <w:p w14:paraId="4AC60E58"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2B21334A" w14:textId="77777777" w:rsidR="00A54250" w:rsidRPr="008D3EA3" w:rsidRDefault="00A54250" w:rsidP="00A54250">
      <w:pPr>
        <w:bidi/>
        <w:jc w:val="both"/>
        <w:rPr>
          <w:rFonts w:cs="David" w:hint="cs"/>
          <w:rtl/>
        </w:rPr>
      </w:pPr>
    </w:p>
    <w:p w14:paraId="33B9783F" w14:textId="77777777" w:rsidR="00A54250" w:rsidRPr="008D3EA3" w:rsidRDefault="00A54250" w:rsidP="00A54250">
      <w:pPr>
        <w:bidi/>
        <w:ind w:firstLine="720"/>
        <w:jc w:val="both"/>
        <w:rPr>
          <w:rFonts w:cs="David" w:hint="cs"/>
          <w:rtl/>
        </w:rPr>
      </w:pPr>
      <w:r w:rsidRPr="008D3EA3">
        <w:rPr>
          <w:rFonts w:cs="David" w:hint="cs"/>
          <w:rtl/>
        </w:rPr>
        <w:t xml:space="preserve">אם אנחנו הולכים על שימוש בלתי ראוי בחסינות, אז בואו נלך על שימוש בלתי ראוי בזכות השתיקה. </w:t>
      </w:r>
    </w:p>
    <w:p w14:paraId="6D46E4F9" w14:textId="77777777" w:rsidR="00A54250" w:rsidRPr="008D3EA3" w:rsidRDefault="00A54250" w:rsidP="00A54250">
      <w:pPr>
        <w:bidi/>
        <w:ind w:firstLine="720"/>
        <w:jc w:val="both"/>
        <w:rPr>
          <w:rFonts w:cs="David" w:hint="cs"/>
          <w:rtl/>
        </w:rPr>
      </w:pPr>
    </w:p>
    <w:p w14:paraId="53CB075D"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2EE64BA2" w14:textId="77777777" w:rsidR="00A54250" w:rsidRPr="008D3EA3" w:rsidRDefault="00A54250" w:rsidP="00A54250">
      <w:pPr>
        <w:bidi/>
        <w:jc w:val="both"/>
        <w:rPr>
          <w:rFonts w:cs="David" w:hint="cs"/>
          <w:rtl/>
        </w:rPr>
      </w:pPr>
    </w:p>
    <w:p w14:paraId="53F05F51" w14:textId="77777777" w:rsidR="00A54250" w:rsidRPr="008D3EA3" w:rsidRDefault="00A54250" w:rsidP="00A54250">
      <w:pPr>
        <w:bidi/>
        <w:ind w:firstLine="720"/>
        <w:jc w:val="both"/>
        <w:rPr>
          <w:rFonts w:cs="David" w:hint="cs"/>
          <w:rtl/>
        </w:rPr>
      </w:pPr>
      <w:r w:rsidRPr="008D3EA3">
        <w:rPr>
          <w:rFonts w:cs="David" w:hint="cs"/>
          <w:rtl/>
        </w:rPr>
        <w:t>מה המשמעות של שימוש בלתי ראוי בזכות השתיקה?</w:t>
      </w:r>
    </w:p>
    <w:p w14:paraId="47857B9E" w14:textId="77777777" w:rsidR="00A54250" w:rsidRPr="008D3EA3" w:rsidRDefault="00A54250" w:rsidP="00A54250">
      <w:pPr>
        <w:bidi/>
        <w:jc w:val="both"/>
        <w:rPr>
          <w:rFonts w:cs="David" w:hint="cs"/>
          <w:rtl/>
        </w:rPr>
      </w:pPr>
    </w:p>
    <w:p w14:paraId="66E44A64"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5F06D10B" w14:textId="77777777" w:rsidR="00A54250" w:rsidRPr="008D3EA3" w:rsidRDefault="00A54250" w:rsidP="00A54250">
      <w:pPr>
        <w:bidi/>
        <w:jc w:val="both"/>
        <w:rPr>
          <w:rFonts w:cs="David" w:hint="cs"/>
          <w:u w:val="single"/>
          <w:rtl/>
        </w:rPr>
      </w:pPr>
    </w:p>
    <w:p w14:paraId="238E705C" w14:textId="77777777" w:rsidR="00A54250" w:rsidRPr="008D3EA3" w:rsidRDefault="00A54250" w:rsidP="00A54250">
      <w:pPr>
        <w:bidi/>
        <w:jc w:val="both"/>
        <w:rPr>
          <w:rFonts w:cs="David" w:hint="cs"/>
          <w:rtl/>
        </w:rPr>
      </w:pPr>
      <w:r w:rsidRPr="008D3EA3">
        <w:rPr>
          <w:rFonts w:cs="David" w:hint="cs"/>
          <w:rtl/>
        </w:rPr>
        <w:tab/>
        <w:t>אז מה המשמעות של שימוש בלתי ראוי בחסינות?</w:t>
      </w:r>
    </w:p>
    <w:p w14:paraId="2A793956" w14:textId="77777777" w:rsidR="00A54250" w:rsidRPr="008D3EA3" w:rsidRDefault="00A54250" w:rsidP="00A54250">
      <w:pPr>
        <w:bidi/>
        <w:jc w:val="both"/>
        <w:rPr>
          <w:rFonts w:cs="David" w:hint="cs"/>
          <w:rtl/>
        </w:rPr>
      </w:pPr>
    </w:p>
    <w:p w14:paraId="07996FC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24614550" w14:textId="77777777" w:rsidR="00A54250" w:rsidRPr="008D3EA3" w:rsidRDefault="00A54250" w:rsidP="00A54250">
      <w:pPr>
        <w:bidi/>
        <w:jc w:val="both"/>
        <w:rPr>
          <w:rFonts w:cs="David" w:hint="cs"/>
          <w:rtl/>
        </w:rPr>
      </w:pPr>
    </w:p>
    <w:p w14:paraId="42ACCDC0" w14:textId="77777777" w:rsidR="00A54250" w:rsidRPr="008D3EA3" w:rsidRDefault="00A54250" w:rsidP="00A54250">
      <w:pPr>
        <w:bidi/>
        <w:jc w:val="both"/>
        <w:rPr>
          <w:rFonts w:cs="David" w:hint="cs"/>
          <w:rtl/>
        </w:rPr>
      </w:pPr>
      <w:r w:rsidRPr="008D3EA3">
        <w:rPr>
          <w:rFonts w:cs="David" w:hint="cs"/>
          <w:rtl/>
        </w:rPr>
        <w:tab/>
        <w:t xml:space="preserve">זה ברור לחלוטין, יש אין סוף דוגמאות.  </w:t>
      </w:r>
    </w:p>
    <w:p w14:paraId="7A5E27B9" w14:textId="77777777" w:rsidR="00A54250" w:rsidRPr="008D3EA3" w:rsidRDefault="00A54250" w:rsidP="00A54250">
      <w:pPr>
        <w:bidi/>
        <w:jc w:val="both"/>
        <w:rPr>
          <w:rFonts w:cs="David" w:hint="cs"/>
          <w:rtl/>
        </w:rPr>
      </w:pPr>
    </w:p>
    <w:p w14:paraId="0926D068" w14:textId="77777777" w:rsidR="00A54250" w:rsidRPr="008D3EA3" w:rsidRDefault="00A54250" w:rsidP="00A54250">
      <w:pPr>
        <w:bidi/>
        <w:jc w:val="both"/>
        <w:rPr>
          <w:rFonts w:cs="David" w:hint="cs"/>
          <w:u w:val="single"/>
          <w:rtl/>
        </w:rPr>
      </w:pPr>
      <w:r w:rsidRPr="008D3EA3">
        <w:rPr>
          <w:rFonts w:cs="David" w:hint="cs"/>
          <w:u w:val="single"/>
          <w:rtl/>
        </w:rPr>
        <w:t>איל ינון:</w:t>
      </w:r>
    </w:p>
    <w:p w14:paraId="3115E459" w14:textId="77777777" w:rsidR="00A54250" w:rsidRPr="008D3EA3" w:rsidRDefault="00A54250" w:rsidP="00A54250">
      <w:pPr>
        <w:bidi/>
        <w:jc w:val="both"/>
        <w:rPr>
          <w:rFonts w:cs="David" w:hint="cs"/>
          <w:rtl/>
        </w:rPr>
      </w:pPr>
    </w:p>
    <w:p w14:paraId="2FE5F782" w14:textId="77777777" w:rsidR="00A54250" w:rsidRPr="008D3EA3" w:rsidRDefault="00A54250" w:rsidP="00A54250">
      <w:pPr>
        <w:bidi/>
        <w:jc w:val="both"/>
        <w:rPr>
          <w:rFonts w:cs="David" w:hint="cs"/>
          <w:rtl/>
        </w:rPr>
      </w:pPr>
      <w:r w:rsidRPr="008D3EA3">
        <w:rPr>
          <w:rFonts w:cs="David" w:hint="cs"/>
          <w:rtl/>
        </w:rPr>
        <w:tab/>
        <w:t xml:space="preserve">הוא אומר שעצם השימוש בזכות השתיקה זה דבר לא ראוי. </w:t>
      </w:r>
    </w:p>
    <w:p w14:paraId="24551384" w14:textId="77777777" w:rsidR="00A54250" w:rsidRPr="008D3EA3" w:rsidRDefault="00A54250" w:rsidP="00A54250">
      <w:pPr>
        <w:bidi/>
        <w:jc w:val="both"/>
        <w:rPr>
          <w:rFonts w:cs="David" w:hint="cs"/>
          <w:rtl/>
        </w:rPr>
      </w:pPr>
    </w:p>
    <w:p w14:paraId="6EDA67E5"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4BD0BE31" w14:textId="77777777" w:rsidR="00A54250" w:rsidRPr="008D3EA3" w:rsidRDefault="00A54250" w:rsidP="00A54250">
      <w:pPr>
        <w:bidi/>
        <w:jc w:val="both"/>
        <w:rPr>
          <w:rFonts w:cs="David" w:hint="cs"/>
          <w:u w:val="single"/>
          <w:rtl/>
        </w:rPr>
      </w:pPr>
    </w:p>
    <w:p w14:paraId="221D3D56" w14:textId="77777777" w:rsidR="00A54250" w:rsidRPr="008D3EA3" w:rsidRDefault="00A54250" w:rsidP="00A54250">
      <w:pPr>
        <w:bidi/>
        <w:jc w:val="both"/>
        <w:rPr>
          <w:rFonts w:cs="David" w:hint="cs"/>
          <w:rtl/>
        </w:rPr>
      </w:pPr>
      <w:r w:rsidRPr="008D3EA3">
        <w:rPr>
          <w:rFonts w:cs="David" w:hint="cs"/>
          <w:rtl/>
        </w:rPr>
        <w:tab/>
        <w:t xml:space="preserve">אגב, אני רוצה שתבינו אותי. השימוש בזכות השתיקה הוא לא ראוי בעיניי, אני מגנה אותו מכל וכל. </w:t>
      </w:r>
    </w:p>
    <w:p w14:paraId="56C6D66C" w14:textId="77777777" w:rsidR="00A54250" w:rsidRPr="008D3EA3" w:rsidRDefault="00A54250" w:rsidP="00A54250">
      <w:pPr>
        <w:bidi/>
        <w:jc w:val="both"/>
        <w:rPr>
          <w:rFonts w:cs="David" w:hint="cs"/>
          <w:u w:val="single"/>
          <w:rtl/>
        </w:rPr>
      </w:pPr>
    </w:p>
    <w:p w14:paraId="251CC055"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B0B4136" w14:textId="77777777" w:rsidR="00A54250" w:rsidRPr="008D3EA3" w:rsidRDefault="00A54250" w:rsidP="00A54250">
      <w:pPr>
        <w:bidi/>
        <w:jc w:val="both"/>
        <w:rPr>
          <w:rFonts w:cs="David" w:hint="cs"/>
          <w:u w:val="single"/>
          <w:rtl/>
        </w:rPr>
      </w:pPr>
    </w:p>
    <w:p w14:paraId="59D1A7A2" w14:textId="77777777" w:rsidR="00A54250" w:rsidRPr="008D3EA3" w:rsidRDefault="00A54250" w:rsidP="00A54250">
      <w:pPr>
        <w:bidi/>
        <w:ind w:firstLine="720"/>
        <w:jc w:val="both"/>
        <w:rPr>
          <w:rFonts w:cs="David" w:hint="cs"/>
          <w:rtl/>
        </w:rPr>
      </w:pPr>
      <w:r w:rsidRPr="008D3EA3">
        <w:rPr>
          <w:rFonts w:cs="David" w:hint="cs"/>
          <w:rtl/>
        </w:rPr>
        <w:t xml:space="preserve">כנראה שיש פה קונצנזוס שלא נתמוך בהצעת החוק של אופיר פינס מעוד כמה סיבות. בכל זאת אנחנו עומדים בפני השאלה האתית והיו דברים מעולם. אנחנו לא אומרים פה משהו ערטילאי. </w:t>
      </w:r>
    </w:p>
    <w:p w14:paraId="5B18C4B9" w14:textId="77777777" w:rsidR="00A54250" w:rsidRPr="008D3EA3" w:rsidRDefault="00A54250" w:rsidP="00A54250">
      <w:pPr>
        <w:bidi/>
        <w:jc w:val="both"/>
        <w:rPr>
          <w:rFonts w:cs="David" w:hint="cs"/>
          <w:rtl/>
        </w:rPr>
      </w:pPr>
    </w:p>
    <w:p w14:paraId="603FC300" w14:textId="77777777" w:rsidR="00A54250" w:rsidRPr="008D3EA3" w:rsidRDefault="00A54250" w:rsidP="00A54250">
      <w:pPr>
        <w:bidi/>
        <w:jc w:val="both"/>
        <w:rPr>
          <w:rFonts w:cs="David" w:hint="cs"/>
          <w:rtl/>
        </w:rPr>
      </w:pPr>
      <w:r w:rsidRPr="008D3EA3">
        <w:rPr>
          <w:rFonts w:cs="David" w:hint="cs"/>
          <w:u w:val="single"/>
          <w:rtl/>
        </w:rPr>
        <w:t>שלי יחימוביץ:</w:t>
      </w:r>
    </w:p>
    <w:p w14:paraId="0928B005" w14:textId="77777777" w:rsidR="00A54250" w:rsidRPr="008D3EA3" w:rsidRDefault="00A54250" w:rsidP="00A54250">
      <w:pPr>
        <w:bidi/>
        <w:jc w:val="both"/>
        <w:rPr>
          <w:rFonts w:cs="David" w:hint="cs"/>
          <w:rtl/>
        </w:rPr>
      </w:pPr>
    </w:p>
    <w:p w14:paraId="78F55B32" w14:textId="77777777" w:rsidR="00A54250" w:rsidRPr="008D3EA3" w:rsidRDefault="00A54250" w:rsidP="00A54250">
      <w:pPr>
        <w:bidi/>
        <w:ind w:firstLine="720"/>
        <w:jc w:val="both"/>
        <w:rPr>
          <w:rFonts w:cs="David" w:hint="cs"/>
          <w:rtl/>
        </w:rPr>
      </w:pPr>
      <w:r w:rsidRPr="008D3EA3">
        <w:rPr>
          <w:rFonts w:cs="David" w:hint="cs"/>
          <w:rtl/>
        </w:rPr>
        <w:t xml:space="preserve">אנחנו מחליטים כאן החלטה גורפת. אתה קובע שכל שמירה על זכות השתיקה היא עבירה אתית. </w:t>
      </w:r>
    </w:p>
    <w:p w14:paraId="77B893E2" w14:textId="77777777" w:rsidR="00A54250" w:rsidRPr="008D3EA3" w:rsidRDefault="00A54250" w:rsidP="00A54250">
      <w:pPr>
        <w:bidi/>
        <w:jc w:val="both"/>
        <w:rPr>
          <w:rFonts w:cs="David" w:hint="cs"/>
          <w:rtl/>
        </w:rPr>
      </w:pPr>
    </w:p>
    <w:p w14:paraId="7F0E35B7"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F2FADFB" w14:textId="77777777" w:rsidR="00A54250" w:rsidRPr="008D3EA3" w:rsidRDefault="00A54250" w:rsidP="00A54250">
      <w:pPr>
        <w:bidi/>
        <w:jc w:val="both"/>
        <w:rPr>
          <w:rFonts w:cs="David" w:hint="cs"/>
          <w:u w:val="single"/>
          <w:rtl/>
        </w:rPr>
      </w:pPr>
    </w:p>
    <w:p w14:paraId="433263CE" w14:textId="77777777" w:rsidR="00A54250" w:rsidRPr="008D3EA3" w:rsidRDefault="00A54250" w:rsidP="00A54250">
      <w:pPr>
        <w:bidi/>
        <w:ind w:firstLine="720"/>
        <w:jc w:val="both"/>
        <w:rPr>
          <w:rFonts w:cs="David" w:hint="cs"/>
          <w:rtl/>
        </w:rPr>
      </w:pPr>
      <w:r w:rsidRPr="008D3EA3">
        <w:rPr>
          <w:rFonts w:cs="David" w:hint="cs"/>
          <w:rtl/>
        </w:rPr>
        <w:t xml:space="preserve">לא, אני קובע שהיא עילה להגיש תלונה לוועדת האתיקה. כל הספר בנוי על הרעיון הזה. אין בספר הזה שום  דבר אוטומטי.  </w:t>
      </w:r>
    </w:p>
    <w:p w14:paraId="7F2BA5B5" w14:textId="77777777" w:rsidR="00A54250" w:rsidRPr="008D3EA3" w:rsidRDefault="00A54250" w:rsidP="00A54250">
      <w:pPr>
        <w:bidi/>
        <w:jc w:val="both"/>
        <w:rPr>
          <w:rFonts w:cs="David" w:hint="cs"/>
          <w:rtl/>
        </w:rPr>
      </w:pPr>
    </w:p>
    <w:p w14:paraId="488102B8" w14:textId="77777777" w:rsidR="00A54250" w:rsidRPr="008D3EA3" w:rsidRDefault="00A54250" w:rsidP="00A54250">
      <w:pPr>
        <w:bidi/>
        <w:jc w:val="both"/>
        <w:rPr>
          <w:rFonts w:cs="David" w:hint="cs"/>
          <w:rtl/>
        </w:rPr>
      </w:pPr>
      <w:r w:rsidRPr="008D3EA3">
        <w:rPr>
          <w:rFonts w:cs="David" w:hint="cs"/>
          <w:u w:val="single"/>
          <w:rtl/>
        </w:rPr>
        <w:t>איל ינון מזכיר הכנסת :</w:t>
      </w:r>
    </w:p>
    <w:p w14:paraId="18523153" w14:textId="77777777" w:rsidR="00A54250" w:rsidRPr="008D3EA3" w:rsidRDefault="00A54250" w:rsidP="00A54250">
      <w:pPr>
        <w:bidi/>
        <w:jc w:val="both"/>
        <w:rPr>
          <w:rFonts w:cs="David" w:hint="cs"/>
          <w:rtl/>
        </w:rPr>
      </w:pPr>
    </w:p>
    <w:p w14:paraId="243B06E2" w14:textId="77777777" w:rsidR="00A54250" w:rsidRPr="008D3EA3" w:rsidRDefault="00A54250" w:rsidP="00A54250">
      <w:pPr>
        <w:bidi/>
        <w:jc w:val="both"/>
        <w:rPr>
          <w:rFonts w:cs="David" w:hint="cs"/>
          <w:rtl/>
        </w:rPr>
      </w:pPr>
      <w:r w:rsidRPr="008D3EA3">
        <w:rPr>
          <w:rFonts w:cs="David" w:hint="cs"/>
          <w:rtl/>
        </w:rPr>
        <w:tab/>
      </w:r>
      <w:proofErr w:type="spellStart"/>
      <w:r w:rsidRPr="008D3EA3">
        <w:rPr>
          <w:rFonts w:cs="David" w:hint="cs"/>
          <w:rtl/>
        </w:rPr>
        <w:t>ג'ומס</w:t>
      </w:r>
      <w:proofErr w:type="spellEnd"/>
      <w:r w:rsidRPr="008D3EA3">
        <w:rPr>
          <w:rFonts w:cs="David" w:hint="cs"/>
          <w:rtl/>
        </w:rPr>
        <w:t xml:space="preserve">, השאלה האם זה נכון. אני רוצה רגע לטעון בשם שלי. האם זה נכון להכניס כעבירה אתית, זכות יסוד שניתנת לכל אזרח במדינת ישראל, לשמור על זכות השתיקה, מהטעם שהתשובה עלולה להפליל אותו? על ידי זה אתה בעצם דוחף את חבר הכנסת - מבחינה ציבורית הרעיון הוא נכון. הרעיון הוא לתמרץ את חבר הכנסת לא לעשות שימוש בזכות השתיקה כי היא זכות בעייתית. מצד שני, זאת זכות יסוד של אנשים שנחקרים בהליך פלילי ועל ידי כלל מכללי האתיקה אתה גורע ומפחית מחבר כנסת מהזכות הזאת שיש לכל אדם. זה דבר בעייתי. </w:t>
      </w:r>
    </w:p>
    <w:p w14:paraId="0783DBC1" w14:textId="77777777" w:rsidR="00A54250" w:rsidRPr="008D3EA3" w:rsidRDefault="00A54250" w:rsidP="00A54250">
      <w:pPr>
        <w:bidi/>
        <w:jc w:val="both"/>
        <w:rPr>
          <w:rFonts w:cs="David" w:hint="cs"/>
          <w:rtl/>
        </w:rPr>
      </w:pPr>
    </w:p>
    <w:p w14:paraId="689231CF"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B8DC2F7" w14:textId="77777777" w:rsidR="00A54250" w:rsidRPr="008D3EA3" w:rsidRDefault="00A54250" w:rsidP="00A54250">
      <w:pPr>
        <w:bidi/>
        <w:jc w:val="both"/>
        <w:rPr>
          <w:rFonts w:cs="David" w:hint="cs"/>
          <w:rtl/>
        </w:rPr>
      </w:pPr>
    </w:p>
    <w:p w14:paraId="187D65BC" w14:textId="77777777" w:rsidR="00A54250" w:rsidRPr="008D3EA3" w:rsidRDefault="00A54250" w:rsidP="00A54250">
      <w:pPr>
        <w:bidi/>
        <w:jc w:val="both"/>
        <w:rPr>
          <w:rFonts w:cs="David" w:hint="cs"/>
          <w:rtl/>
        </w:rPr>
      </w:pPr>
      <w:r w:rsidRPr="008D3EA3">
        <w:rPr>
          <w:rFonts w:cs="David" w:hint="cs"/>
          <w:rtl/>
        </w:rPr>
        <w:tab/>
        <w:t xml:space="preserve">בנאום שאני אנאם במליאה על החוק של אופיר פינס אני אגיד שיסתפקו במה שמופיע בתקנון האתיקה. אני מודה שכרגע חשבתי על זה, אבל אם נצטרך לעשות מדרג, ללכת על ישום בחוק של שימוש בזכות ה שתיקה, גורף עד כדי סילוק מהכנסת תוך 30 יום, אז עזבו רגע את זה. אולי לומר אמירה שזכות השתיקה של חבר כנסת איננה ראויה. זה בדיוק כמו לבוש לא הולם. לא כל מי שיבוא לכאן עם סנדלים ייקחו אותו לוועדת האתיקה. </w:t>
      </w:r>
    </w:p>
    <w:p w14:paraId="1DB49545" w14:textId="77777777" w:rsidR="00A54250" w:rsidRPr="008D3EA3" w:rsidRDefault="00A54250" w:rsidP="00A54250">
      <w:pPr>
        <w:bidi/>
        <w:jc w:val="both"/>
        <w:rPr>
          <w:rFonts w:cs="David" w:hint="cs"/>
          <w:rtl/>
        </w:rPr>
      </w:pPr>
    </w:p>
    <w:p w14:paraId="33CF45D8"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31B737C7" w14:textId="77777777" w:rsidR="00A54250" w:rsidRPr="008D3EA3" w:rsidRDefault="00A54250" w:rsidP="00A54250">
      <w:pPr>
        <w:bidi/>
        <w:jc w:val="both"/>
        <w:rPr>
          <w:rFonts w:cs="David" w:hint="cs"/>
          <w:rtl/>
        </w:rPr>
      </w:pPr>
    </w:p>
    <w:p w14:paraId="5CE38BA2" w14:textId="77777777" w:rsidR="00A54250" w:rsidRPr="008D3EA3" w:rsidRDefault="00A54250" w:rsidP="00A54250">
      <w:pPr>
        <w:bidi/>
        <w:jc w:val="both"/>
        <w:rPr>
          <w:rFonts w:cs="David" w:hint="cs"/>
          <w:rtl/>
        </w:rPr>
      </w:pPr>
      <w:r w:rsidRPr="008D3EA3">
        <w:rPr>
          <w:rFonts w:cs="David" w:hint="cs"/>
          <w:rtl/>
        </w:rPr>
        <w:tab/>
        <w:t xml:space="preserve">זה ממש לא דומה. </w:t>
      </w:r>
    </w:p>
    <w:p w14:paraId="2070A47D" w14:textId="77777777" w:rsidR="00A54250" w:rsidRPr="008D3EA3" w:rsidRDefault="00A54250" w:rsidP="00A54250">
      <w:pPr>
        <w:bidi/>
        <w:jc w:val="both"/>
        <w:rPr>
          <w:rFonts w:cs="David" w:hint="cs"/>
          <w:rtl/>
        </w:rPr>
      </w:pPr>
    </w:p>
    <w:p w14:paraId="1C6312B3" w14:textId="77777777" w:rsidR="00A54250" w:rsidRPr="008D3EA3" w:rsidRDefault="00A54250" w:rsidP="00A54250">
      <w:pPr>
        <w:bidi/>
        <w:jc w:val="both"/>
        <w:rPr>
          <w:rFonts w:cs="David" w:hint="cs"/>
          <w:rtl/>
        </w:rPr>
      </w:pPr>
      <w:r w:rsidRPr="008D3EA3">
        <w:rPr>
          <w:rFonts w:cs="David" w:hint="cs"/>
          <w:u w:val="single"/>
          <w:rtl/>
        </w:rPr>
        <w:t>אסא כשר:</w:t>
      </w:r>
    </w:p>
    <w:p w14:paraId="1FD114DA" w14:textId="77777777" w:rsidR="00A54250" w:rsidRPr="008D3EA3" w:rsidRDefault="00A54250" w:rsidP="00A54250">
      <w:pPr>
        <w:bidi/>
        <w:jc w:val="both"/>
        <w:rPr>
          <w:rFonts w:cs="David" w:hint="cs"/>
          <w:rtl/>
        </w:rPr>
      </w:pPr>
    </w:p>
    <w:p w14:paraId="3319AF09" w14:textId="77777777" w:rsidR="00A54250" w:rsidRDefault="00A54250" w:rsidP="00A54250">
      <w:pPr>
        <w:bidi/>
        <w:ind w:firstLine="720"/>
        <w:jc w:val="both"/>
        <w:rPr>
          <w:rFonts w:cs="David" w:hint="cs"/>
          <w:rtl/>
        </w:rPr>
      </w:pPr>
      <w:r w:rsidRPr="008D3EA3">
        <w:rPr>
          <w:rFonts w:cs="David" w:hint="cs"/>
          <w:rtl/>
        </w:rPr>
        <w:t xml:space="preserve">סעיף הסל הזה של התנהגות שאינה הולמת השתמשו בו בפועל למקרים קלים ולא למקרים חמורים. ההנחה תהיה שמקרים כלים כבר יש בתקנון האתיקה ומכיוון שהם חמורים שמו אותם כבר בתקנון. שם זה יהיה תוספת למקרים קלים או חריגים. לכן זה לא מתאים שבמקרה שהוא נחקר על אונס או על קשירת קשר לרצח ובעצם מעמידים אותו לבירור אתי בסעיף שבדרך-כלל משתמשות בו לקלות. </w:t>
      </w:r>
      <w:r w:rsidRPr="008D3EA3">
        <w:rPr>
          <w:rFonts w:cs="David" w:hint="cs"/>
          <w:rtl/>
        </w:rPr>
        <w:tab/>
      </w:r>
    </w:p>
    <w:p w14:paraId="7B5CBCD0" w14:textId="77777777" w:rsidR="00A54250" w:rsidRPr="008D3EA3" w:rsidRDefault="00A54250" w:rsidP="00A54250">
      <w:pPr>
        <w:bidi/>
        <w:ind w:firstLine="720"/>
        <w:jc w:val="both"/>
        <w:rPr>
          <w:rFonts w:cs="David" w:hint="cs"/>
          <w:rtl/>
        </w:rPr>
      </w:pPr>
      <w:r w:rsidRPr="008D3EA3">
        <w:rPr>
          <w:rFonts w:cs="David" w:hint="cs"/>
          <w:rtl/>
        </w:rPr>
        <w:t xml:space="preserve">אפשר לקחת את ההצעה של חברת הכנסת יחימוביץ ולשנות בצורה שלא תהיה יותר מידי משמעותית, דהיינו,  "לא ימנע חבר הכנסת שנחקר באופן בלתי ראוי מלהשיב לשאלות החוקר מן הטעם...". עכשיו זה מקביל לסעיף 18. </w:t>
      </w:r>
    </w:p>
    <w:p w14:paraId="2FC481E2" w14:textId="77777777" w:rsidR="00A54250" w:rsidRPr="008D3EA3" w:rsidRDefault="00A54250" w:rsidP="00A54250">
      <w:pPr>
        <w:bidi/>
        <w:jc w:val="both"/>
        <w:rPr>
          <w:rFonts w:cs="David" w:hint="cs"/>
          <w:rtl/>
        </w:rPr>
      </w:pPr>
    </w:p>
    <w:p w14:paraId="20B77A91" w14:textId="77777777" w:rsidR="00A54250" w:rsidRPr="008D3EA3" w:rsidRDefault="00A54250" w:rsidP="00A54250">
      <w:pPr>
        <w:bidi/>
        <w:jc w:val="both"/>
        <w:rPr>
          <w:rFonts w:cs="David" w:hint="cs"/>
          <w:rtl/>
        </w:rPr>
      </w:pPr>
      <w:r w:rsidRPr="008D3EA3">
        <w:rPr>
          <w:rFonts w:cs="David" w:hint="cs"/>
          <w:u w:val="single"/>
          <w:rtl/>
        </w:rPr>
        <w:t>ארבל אסטרחן:</w:t>
      </w:r>
    </w:p>
    <w:p w14:paraId="39E5E0BF" w14:textId="77777777" w:rsidR="00A54250" w:rsidRPr="008D3EA3" w:rsidRDefault="00A54250" w:rsidP="00A54250">
      <w:pPr>
        <w:bidi/>
        <w:jc w:val="both"/>
        <w:rPr>
          <w:rFonts w:cs="David" w:hint="cs"/>
          <w:rtl/>
        </w:rPr>
      </w:pPr>
    </w:p>
    <w:p w14:paraId="42EBD195" w14:textId="77777777" w:rsidR="00A54250" w:rsidRPr="008D3EA3" w:rsidRDefault="00A54250" w:rsidP="00A54250">
      <w:pPr>
        <w:bidi/>
        <w:ind w:firstLine="720"/>
        <w:jc w:val="both"/>
        <w:rPr>
          <w:rFonts w:cs="David" w:hint="cs"/>
          <w:rtl/>
        </w:rPr>
      </w:pPr>
      <w:r w:rsidRPr="008D3EA3">
        <w:rPr>
          <w:rFonts w:cs="David" w:hint="cs"/>
          <w:rtl/>
        </w:rPr>
        <w:t xml:space="preserve">ואז זה דרך ההימנעות ולא עצם ההימנעות? </w:t>
      </w:r>
    </w:p>
    <w:p w14:paraId="6BD424EE" w14:textId="77777777" w:rsidR="00A54250" w:rsidRPr="008D3EA3" w:rsidRDefault="00A54250" w:rsidP="00A54250">
      <w:pPr>
        <w:bidi/>
        <w:jc w:val="both"/>
        <w:rPr>
          <w:rFonts w:cs="David" w:hint="cs"/>
          <w:rtl/>
        </w:rPr>
      </w:pPr>
    </w:p>
    <w:p w14:paraId="4499BC91" w14:textId="77777777" w:rsidR="00A54250" w:rsidRPr="008D3EA3" w:rsidRDefault="00A54250" w:rsidP="00A54250">
      <w:pPr>
        <w:bidi/>
        <w:jc w:val="both"/>
        <w:rPr>
          <w:rFonts w:cs="David" w:hint="cs"/>
          <w:u w:val="single"/>
          <w:rtl/>
        </w:rPr>
      </w:pPr>
      <w:r w:rsidRPr="008D3EA3">
        <w:rPr>
          <w:rFonts w:cs="David" w:hint="cs"/>
          <w:u w:val="single"/>
          <w:rtl/>
        </w:rPr>
        <w:t>אסא כשר:</w:t>
      </w:r>
    </w:p>
    <w:p w14:paraId="58E3D520" w14:textId="77777777" w:rsidR="00A54250" w:rsidRPr="008D3EA3" w:rsidRDefault="00A54250" w:rsidP="00A54250">
      <w:pPr>
        <w:bidi/>
        <w:jc w:val="both"/>
        <w:rPr>
          <w:rFonts w:cs="David" w:hint="cs"/>
          <w:u w:val="single"/>
          <w:rtl/>
        </w:rPr>
      </w:pPr>
    </w:p>
    <w:p w14:paraId="37740D49" w14:textId="77777777" w:rsidR="00A54250" w:rsidRPr="008D3EA3" w:rsidRDefault="00A54250" w:rsidP="00A54250">
      <w:pPr>
        <w:bidi/>
        <w:jc w:val="both"/>
        <w:rPr>
          <w:rFonts w:cs="David" w:hint="cs"/>
          <w:rtl/>
        </w:rPr>
      </w:pPr>
      <w:r w:rsidRPr="008D3EA3">
        <w:rPr>
          <w:rFonts w:cs="David" w:hint="cs"/>
          <w:rtl/>
        </w:rPr>
        <w:tab/>
        <w:t xml:space="preserve">עצם ההימנעות גם יכולה להיות בלתי ראויה. " לא ימנע באופן בלתי ראוי". חבר הכנסת יצטרך לעשות שיקול. </w:t>
      </w:r>
    </w:p>
    <w:p w14:paraId="7A2E6921" w14:textId="77777777" w:rsidR="00A54250" w:rsidRPr="008D3EA3" w:rsidRDefault="00A54250" w:rsidP="00A54250">
      <w:pPr>
        <w:bidi/>
        <w:jc w:val="both"/>
        <w:rPr>
          <w:rFonts w:cs="David" w:hint="cs"/>
          <w:rtl/>
        </w:rPr>
      </w:pPr>
    </w:p>
    <w:p w14:paraId="61841F5B"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24B3D661" w14:textId="77777777" w:rsidR="00A54250" w:rsidRPr="008D3EA3" w:rsidRDefault="00A54250" w:rsidP="00A54250">
      <w:pPr>
        <w:bidi/>
        <w:jc w:val="both"/>
        <w:rPr>
          <w:rFonts w:cs="David" w:hint="cs"/>
          <w:u w:val="single"/>
          <w:rtl/>
        </w:rPr>
      </w:pPr>
    </w:p>
    <w:p w14:paraId="2234056E" w14:textId="77777777" w:rsidR="00A54250" w:rsidRPr="008D3EA3" w:rsidRDefault="00A54250" w:rsidP="00A54250">
      <w:pPr>
        <w:bidi/>
        <w:ind w:firstLine="720"/>
        <w:jc w:val="both"/>
        <w:rPr>
          <w:rFonts w:cs="David" w:hint="cs"/>
          <w:rtl/>
        </w:rPr>
      </w:pPr>
      <w:r w:rsidRPr="008D3EA3">
        <w:rPr>
          <w:rFonts w:cs="David" w:hint="cs"/>
          <w:rtl/>
        </w:rPr>
        <w:t xml:space="preserve">לי אין בעיה. </w:t>
      </w:r>
    </w:p>
    <w:p w14:paraId="40C11DA9" w14:textId="77777777" w:rsidR="00A54250" w:rsidRPr="008D3EA3" w:rsidRDefault="00A54250" w:rsidP="00A54250">
      <w:pPr>
        <w:bidi/>
        <w:jc w:val="both"/>
        <w:rPr>
          <w:rFonts w:cs="David" w:hint="cs"/>
          <w:rtl/>
        </w:rPr>
      </w:pPr>
    </w:p>
    <w:p w14:paraId="4B9BA7EC" w14:textId="77777777" w:rsidR="00A54250" w:rsidRPr="008D3EA3" w:rsidRDefault="00A54250" w:rsidP="00A54250">
      <w:pPr>
        <w:bidi/>
        <w:jc w:val="both"/>
        <w:rPr>
          <w:rFonts w:cs="David" w:hint="cs"/>
          <w:rtl/>
        </w:rPr>
      </w:pPr>
      <w:r w:rsidRPr="008D3EA3">
        <w:rPr>
          <w:rFonts w:cs="David" w:hint="cs"/>
          <w:u w:val="single"/>
          <w:rtl/>
        </w:rPr>
        <w:t>שלי יחימוביץ:</w:t>
      </w:r>
    </w:p>
    <w:p w14:paraId="2D85E62C" w14:textId="77777777" w:rsidR="00A54250" w:rsidRPr="008D3EA3" w:rsidRDefault="00A54250" w:rsidP="00A54250">
      <w:pPr>
        <w:bidi/>
        <w:jc w:val="both"/>
        <w:rPr>
          <w:rFonts w:cs="David" w:hint="cs"/>
          <w:u w:val="single"/>
          <w:rtl/>
        </w:rPr>
      </w:pPr>
    </w:p>
    <w:p w14:paraId="04DBECDF" w14:textId="77777777" w:rsidR="00A54250" w:rsidRPr="008D3EA3" w:rsidRDefault="00A54250" w:rsidP="00A54250">
      <w:pPr>
        <w:bidi/>
        <w:jc w:val="both"/>
        <w:rPr>
          <w:rFonts w:cs="David" w:hint="cs"/>
          <w:rtl/>
        </w:rPr>
      </w:pPr>
      <w:r w:rsidRPr="008D3EA3">
        <w:rPr>
          <w:rFonts w:cs="David" w:hint="cs"/>
          <w:rtl/>
        </w:rPr>
        <w:tab/>
        <w:t xml:space="preserve">לגבי מקרה כמו סוריה, אני מבטיחה לכם שבהרכבים מסוימים של ועדת אתיקה, ואני לא אגיד באיזה הרכב, עלולים לעשות בו שמות על הדבר הזה. </w:t>
      </w:r>
    </w:p>
    <w:p w14:paraId="041AD40C" w14:textId="77777777" w:rsidR="00A54250" w:rsidRPr="008D3EA3" w:rsidRDefault="00A54250" w:rsidP="00A54250">
      <w:pPr>
        <w:bidi/>
        <w:jc w:val="both"/>
        <w:rPr>
          <w:rFonts w:cs="David" w:hint="cs"/>
          <w:rtl/>
        </w:rPr>
      </w:pPr>
    </w:p>
    <w:p w14:paraId="14458A35"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AD3CF6C" w14:textId="77777777" w:rsidR="00A54250" w:rsidRPr="008D3EA3" w:rsidRDefault="00A54250" w:rsidP="00A54250">
      <w:pPr>
        <w:bidi/>
        <w:jc w:val="both"/>
        <w:rPr>
          <w:rFonts w:cs="David" w:hint="cs"/>
          <w:u w:val="single"/>
          <w:rtl/>
        </w:rPr>
      </w:pPr>
    </w:p>
    <w:p w14:paraId="3AC9369B" w14:textId="77777777" w:rsidR="00A54250" w:rsidRPr="008D3EA3" w:rsidRDefault="00A54250" w:rsidP="00A54250">
      <w:pPr>
        <w:bidi/>
        <w:jc w:val="both"/>
        <w:rPr>
          <w:rFonts w:cs="David" w:hint="cs"/>
          <w:rtl/>
        </w:rPr>
      </w:pPr>
      <w:r w:rsidRPr="008D3EA3">
        <w:rPr>
          <w:rFonts w:cs="David" w:hint="cs"/>
          <w:rtl/>
        </w:rPr>
        <w:tab/>
        <w:t xml:space="preserve">בואי ניקח מקרה שהיה שמישהו נאשם בשוחד והוא אומר שהוא לא עונה והוא חבר כנסת. </w:t>
      </w:r>
    </w:p>
    <w:p w14:paraId="5440A004" w14:textId="77777777" w:rsidR="00A54250" w:rsidRPr="008D3EA3" w:rsidRDefault="00A54250" w:rsidP="00A54250">
      <w:pPr>
        <w:bidi/>
        <w:jc w:val="both"/>
        <w:rPr>
          <w:rFonts w:cs="David" w:hint="cs"/>
          <w:rtl/>
        </w:rPr>
      </w:pPr>
    </w:p>
    <w:p w14:paraId="4E478CC6" w14:textId="77777777" w:rsidR="00A54250" w:rsidRPr="008D3EA3" w:rsidRDefault="00A54250" w:rsidP="00A54250">
      <w:pPr>
        <w:bidi/>
        <w:jc w:val="both"/>
        <w:rPr>
          <w:rFonts w:cs="David" w:hint="cs"/>
          <w:rtl/>
        </w:rPr>
      </w:pPr>
      <w:r w:rsidRPr="008D3EA3">
        <w:rPr>
          <w:rFonts w:cs="David" w:hint="cs"/>
          <w:u w:val="single"/>
          <w:rtl/>
        </w:rPr>
        <w:t>שלי יחימוביץ:</w:t>
      </w:r>
    </w:p>
    <w:p w14:paraId="29F0612C" w14:textId="77777777" w:rsidR="00A54250" w:rsidRPr="008D3EA3" w:rsidRDefault="00A54250" w:rsidP="00A54250">
      <w:pPr>
        <w:bidi/>
        <w:jc w:val="both"/>
        <w:rPr>
          <w:rFonts w:cs="David" w:hint="cs"/>
          <w:rtl/>
        </w:rPr>
      </w:pPr>
    </w:p>
    <w:p w14:paraId="05CC9547" w14:textId="77777777" w:rsidR="00A54250" w:rsidRPr="008D3EA3" w:rsidRDefault="00A54250" w:rsidP="00A54250">
      <w:pPr>
        <w:bidi/>
        <w:jc w:val="both"/>
        <w:rPr>
          <w:rFonts w:cs="David" w:hint="cs"/>
          <w:rtl/>
        </w:rPr>
      </w:pPr>
      <w:r w:rsidRPr="008D3EA3">
        <w:rPr>
          <w:rFonts w:cs="David" w:hint="cs"/>
          <w:rtl/>
        </w:rPr>
        <w:tab/>
        <w:t xml:space="preserve">זה מאוד </w:t>
      </w:r>
      <w:proofErr w:type="spellStart"/>
      <w:r w:rsidRPr="008D3EA3">
        <w:rPr>
          <w:rFonts w:cs="David" w:hint="cs"/>
          <w:rtl/>
        </w:rPr>
        <w:t>מאוד</w:t>
      </w:r>
      <w:proofErr w:type="spellEnd"/>
      <w:r w:rsidRPr="008D3EA3">
        <w:rPr>
          <w:rFonts w:cs="David" w:hint="cs"/>
          <w:rtl/>
        </w:rPr>
        <w:t xml:space="preserve"> חמור אבל עדיין החוק מקנה לו את זכות השתיקה. </w:t>
      </w:r>
    </w:p>
    <w:p w14:paraId="1487726D" w14:textId="77777777" w:rsidR="00A54250" w:rsidRPr="008D3EA3" w:rsidRDefault="00A54250" w:rsidP="00A54250">
      <w:pPr>
        <w:bidi/>
        <w:jc w:val="both"/>
        <w:rPr>
          <w:rFonts w:cs="David" w:hint="cs"/>
          <w:rtl/>
        </w:rPr>
      </w:pPr>
    </w:p>
    <w:p w14:paraId="2B3D8AD4"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7303A893" w14:textId="77777777" w:rsidR="00A54250" w:rsidRPr="008D3EA3" w:rsidRDefault="00A54250" w:rsidP="00A54250">
      <w:pPr>
        <w:bidi/>
        <w:jc w:val="both"/>
        <w:rPr>
          <w:rFonts w:cs="David" w:hint="cs"/>
          <w:u w:val="single"/>
          <w:rtl/>
        </w:rPr>
      </w:pPr>
    </w:p>
    <w:p w14:paraId="6E670D21" w14:textId="77777777" w:rsidR="00A54250" w:rsidRPr="008D3EA3" w:rsidRDefault="00A54250" w:rsidP="00A54250">
      <w:pPr>
        <w:bidi/>
        <w:jc w:val="both"/>
        <w:rPr>
          <w:rFonts w:cs="David" w:hint="cs"/>
          <w:rtl/>
        </w:rPr>
      </w:pPr>
      <w:r w:rsidRPr="008D3EA3">
        <w:rPr>
          <w:rFonts w:cs="David" w:hint="cs"/>
          <w:rtl/>
        </w:rPr>
        <w:tab/>
        <w:t xml:space="preserve">אבל הוא ממשיך לחוקק. אני יכול להגיד לו שכחבר במועדון של חברי הכנסת שהוא פוגע בנו. אבל היום אין לי את זה. </w:t>
      </w:r>
    </w:p>
    <w:p w14:paraId="026FA367" w14:textId="77777777" w:rsidR="00A54250" w:rsidRPr="008D3EA3" w:rsidRDefault="00A54250" w:rsidP="00A54250">
      <w:pPr>
        <w:bidi/>
        <w:jc w:val="both"/>
        <w:rPr>
          <w:rFonts w:cs="David" w:hint="cs"/>
          <w:rtl/>
        </w:rPr>
      </w:pPr>
    </w:p>
    <w:p w14:paraId="0FDC5600" w14:textId="77777777" w:rsidR="00A54250" w:rsidRPr="008D3EA3" w:rsidRDefault="00A54250" w:rsidP="00A54250">
      <w:pPr>
        <w:bidi/>
        <w:jc w:val="both"/>
        <w:rPr>
          <w:rFonts w:cs="David" w:hint="cs"/>
          <w:rtl/>
        </w:rPr>
      </w:pPr>
      <w:r w:rsidRPr="008D3EA3">
        <w:rPr>
          <w:rFonts w:cs="David" w:hint="cs"/>
          <w:u w:val="single"/>
          <w:rtl/>
        </w:rPr>
        <w:t>איל ינון:</w:t>
      </w:r>
    </w:p>
    <w:p w14:paraId="12DBFE98" w14:textId="77777777" w:rsidR="00A54250" w:rsidRPr="008D3EA3" w:rsidRDefault="00A54250" w:rsidP="00A54250">
      <w:pPr>
        <w:bidi/>
        <w:jc w:val="both"/>
        <w:rPr>
          <w:rFonts w:cs="David" w:hint="cs"/>
          <w:rtl/>
        </w:rPr>
      </w:pPr>
    </w:p>
    <w:p w14:paraId="1CC2C75E" w14:textId="77777777" w:rsidR="00A54250" w:rsidRPr="008D3EA3" w:rsidRDefault="00A54250" w:rsidP="00A54250">
      <w:pPr>
        <w:bidi/>
        <w:jc w:val="both"/>
        <w:rPr>
          <w:rFonts w:cs="David" w:hint="cs"/>
          <w:rtl/>
        </w:rPr>
      </w:pPr>
      <w:r w:rsidRPr="008D3EA3">
        <w:rPr>
          <w:rFonts w:cs="David" w:hint="cs"/>
          <w:rtl/>
        </w:rPr>
        <w:tab/>
        <w:t xml:space="preserve"> הבעיה היא יותר עם עצם זה שחבר כנסת נחקר בעבירות שוחד או מוגש נגדו כתב אישום. </w:t>
      </w:r>
    </w:p>
    <w:p w14:paraId="776712D3" w14:textId="77777777" w:rsidR="00A54250" w:rsidRPr="008D3EA3" w:rsidRDefault="00A54250" w:rsidP="00A54250">
      <w:pPr>
        <w:bidi/>
        <w:jc w:val="both"/>
        <w:rPr>
          <w:rFonts w:cs="David" w:hint="cs"/>
          <w:rtl/>
        </w:rPr>
      </w:pPr>
    </w:p>
    <w:p w14:paraId="484A12E7" w14:textId="77777777" w:rsidR="00A54250" w:rsidRPr="008D3EA3" w:rsidRDefault="00A54250" w:rsidP="00A54250">
      <w:pPr>
        <w:bidi/>
        <w:jc w:val="both"/>
        <w:rPr>
          <w:rFonts w:cs="David" w:hint="cs"/>
          <w:rtl/>
        </w:rPr>
      </w:pPr>
      <w:r w:rsidRPr="008D3EA3">
        <w:rPr>
          <w:rFonts w:cs="David" w:hint="cs"/>
          <w:u w:val="single"/>
          <w:rtl/>
        </w:rPr>
        <w:t>שלי יחימוביץ:</w:t>
      </w:r>
    </w:p>
    <w:p w14:paraId="5CC3F145" w14:textId="77777777" w:rsidR="00A54250" w:rsidRPr="008D3EA3" w:rsidRDefault="00A54250" w:rsidP="00A54250">
      <w:pPr>
        <w:bidi/>
        <w:jc w:val="both"/>
        <w:rPr>
          <w:rFonts w:cs="David" w:hint="cs"/>
          <w:rtl/>
        </w:rPr>
      </w:pPr>
    </w:p>
    <w:p w14:paraId="640BDD99" w14:textId="77777777" w:rsidR="00A54250" w:rsidRPr="008D3EA3" w:rsidRDefault="00A54250" w:rsidP="00A54250">
      <w:pPr>
        <w:bidi/>
        <w:jc w:val="both"/>
        <w:rPr>
          <w:rFonts w:cs="David" w:hint="cs"/>
          <w:rtl/>
        </w:rPr>
      </w:pPr>
      <w:r w:rsidRPr="008D3EA3">
        <w:rPr>
          <w:rFonts w:cs="David" w:hint="cs"/>
          <w:rtl/>
        </w:rPr>
        <w:tab/>
        <w:t xml:space="preserve">הבעיה שגם לא תהיה לו זכות השתיקה שלו. </w:t>
      </w:r>
    </w:p>
    <w:p w14:paraId="36412840" w14:textId="77777777" w:rsidR="00A54250" w:rsidRPr="008D3EA3" w:rsidRDefault="00A54250" w:rsidP="00A54250">
      <w:pPr>
        <w:bidi/>
        <w:jc w:val="both"/>
        <w:rPr>
          <w:rFonts w:cs="David" w:hint="cs"/>
          <w:rtl/>
        </w:rPr>
      </w:pPr>
    </w:p>
    <w:p w14:paraId="7CB1E7C7" w14:textId="77777777" w:rsidR="00A54250" w:rsidRPr="008D3EA3" w:rsidRDefault="00A54250" w:rsidP="00A54250">
      <w:pPr>
        <w:bidi/>
        <w:jc w:val="both"/>
        <w:rPr>
          <w:rFonts w:cs="David" w:hint="cs"/>
          <w:u w:val="single"/>
          <w:rtl/>
        </w:rPr>
      </w:pPr>
      <w:r w:rsidRPr="008D3EA3">
        <w:rPr>
          <w:rFonts w:cs="David" w:hint="cs"/>
          <w:u w:val="single"/>
          <w:rtl/>
        </w:rPr>
        <w:t>איל ינון:</w:t>
      </w:r>
    </w:p>
    <w:p w14:paraId="5015B6E7" w14:textId="77777777" w:rsidR="00A54250" w:rsidRPr="008D3EA3" w:rsidRDefault="00A54250" w:rsidP="00A54250">
      <w:pPr>
        <w:bidi/>
        <w:jc w:val="both"/>
        <w:rPr>
          <w:rFonts w:cs="David" w:hint="cs"/>
          <w:u w:val="single"/>
          <w:rtl/>
        </w:rPr>
      </w:pPr>
    </w:p>
    <w:p w14:paraId="6C168E43" w14:textId="77777777" w:rsidR="00A54250" w:rsidRPr="008D3EA3" w:rsidRDefault="00A54250" w:rsidP="00A54250">
      <w:pPr>
        <w:bidi/>
        <w:jc w:val="both"/>
        <w:rPr>
          <w:rFonts w:cs="David" w:hint="cs"/>
          <w:rtl/>
        </w:rPr>
      </w:pPr>
      <w:r w:rsidRPr="008D3EA3">
        <w:rPr>
          <w:rFonts w:cs="David" w:hint="cs"/>
          <w:rtl/>
        </w:rPr>
        <w:tab/>
        <w:t xml:space="preserve">זה מה שמקרין בעיקר על כבודה של הכנסת, גם הנושא הזה אבל זה כבר שייך למשהו גדול יותר. </w:t>
      </w:r>
    </w:p>
    <w:p w14:paraId="385C9215" w14:textId="77777777" w:rsidR="00A54250" w:rsidRPr="008D3EA3" w:rsidRDefault="00A54250" w:rsidP="00A54250">
      <w:pPr>
        <w:bidi/>
        <w:jc w:val="both"/>
        <w:rPr>
          <w:rFonts w:cs="David" w:hint="cs"/>
          <w:rtl/>
        </w:rPr>
      </w:pPr>
    </w:p>
    <w:p w14:paraId="525CFF47" w14:textId="77777777" w:rsidR="00A54250" w:rsidRPr="008D3EA3" w:rsidRDefault="00A54250" w:rsidP="00A54250">
      <w:pPr>
        <w:bidi/>
        <w:jc w:val="both"/>
        <w:rPr>
          <w:rFonts w:cs="David" w:hint="cs"/>
          <w:rtl/>
        </w:rPr>
      </w:pPr>
      <w:r w:rsidRPr="008D3EA3">
        <w:rPr>
          <w:rFonts w:cs="David" w:hint="cs"/>
          <w:u w:val="single"/>
          <w:rtl/>
        </w:rPr>
        <w:t>אסא כשר:</w:t>
      </w:r>
    </w:p>
    <w:p w14:paraId="54BA23DA" w14:textId="77777777" w:rsidR="00A54250" w:rsidRPr="008D3EA3" w:rsidRDefault="00A54250" w:rsidP="00A54250">
      <w:pPr>
        <w:bidi/>
        <w:jc w:val="both"/>
        <w:rPr>
          <w:rFonts w:cs="David" w:hint="cs"/>
          <w:rtl/>
        </w:rPr>
      </w:pPr>
    </w:p>
    <w:p w14:paraId="03FE52F7" w14:textId="77777777" w:rsidR="00A54250" w:rsidRPr="008D3EA3" w:rsidRDefault="00A54250" w:rsidP="00A54250">
      <w:pPr>
        <w:bidi/>
        <w:ind w:firstLine="720"/>
        <w:jc w:val="both"/>
        <w:rPr>
          <w:rFonts w:cs="David" w:hint="cs"/>
          <w:rtl/>
        </w:rPr>
      </w:pPr>
      <w:r w:rsidRPr="008D3EA3">
        <w:rPr>
          <w:rFonts w:cs="David" w:hint="cs"/>
          <w:rtl/>
        </w:rPr>
        <w:t xml:space="preserve">איך הכנסת תגיב? זאת התגובה היחידה שתהיה לה. יסתובב פה חשוד באונס ובכנסת לא יקרה כלום. הוא נחקר תחת אזהרה וכלום לא קרה. </w:t>
      </w:r>
    </w:p>
    <w:p w14:paraId="4EC18F5E" w14:textId="77777777" w:rsidR="00A54250" w:rsidRPr="008D3EA3" w:rsidRDefault="00A54250" w:rsidP="00A54250">
      <w:pPr>
        <w:bidi/>
        <w:jc w:val="both"/>
        <w:rPr>
          <w:rFonts w:cs="David" w:hint="cs"/>
          <w:rtl/>
        </w:rPr>
      </w:pPr>
    </w:p>
    <w:p w14:paraId="72A5E77B" w14:textId="77777777" w:rsidR="00A54250" w:rsidRPr="008D3EA3" w:rsidRDefault="00A54250" w:rsidP="00A54250">
      <w:pPr>
        <w:bidi/>
        <w:jc w:val="both"/>
        <w:rPr>
          <w:rFonts w:cs="David" w:hint="cs"/>
          <w:u w:val="single"/>
          <w:rtl/>
        </w:rPr>
      </w:pPr>
      <w:r w:rsidRPr="008D3EA3">
        <w:rPr>
          <w:rFonts w:cs="David" w:hint="cs"/>
          <w:u w:val="single"/>
          <w:rtl/>
        </w:rPr>
        <w:t>איל ינון:</w:t>
      </w:r>
    </w:p>
    <w:p w14:paraId="61AE4DD2" w14:textId="77777777" w:rsidR="00A54250" w:rsidRPr="008D3EA3" w:rsidRDefault="00A54250" w:rsidP="00A54250">
      <w:pPr>
        <w:bidi/>
        <w:jc w:val="both"/>
        <w:rPr>
          <w:rFonts w:cs="David" w:hint="cs"/>
          <w:u w:val="single"/>
          <w:rtl/>
        </w:rPr>
      </w:pPr>
    </w:p>
    <w:p w14:paraId="76EC601B" w14:textId="77777777" w:rsidR="00A54250" w:rsidRPr="008D3EA3" w:rsidRDefault="00A54250" w:rsidP="00A54250">
      <w:pPr>
        <w:bidi/>
        <w:jc w:val="both"/>
        <w:rPr>
          <w:rFonts w:cs="David" w:hint="cs"/>
          <w:rtl/>
        </w:rPr>
      </w:pPr>
      <w:r w:rsidRPr="008D3EA3">
        <w:rPr>
          <w:rFonts w:cs="David" w:hint="cs"/>
          <w:rtl/>
        </w:rPr>
        <w:tab/>
        <w:t xml:space="preserve">אם הוא חשוד בכנסת, אז הכנסת לא תגיב.  </w:t>
      </w:r>
    </w:p>
    <w:p w14:paraId="652FDE72" w14:textId="77777777" w:rsidR="00A54250" w:rsidRPr="008D3EA3" w:rsidRDefault="00A54250" w:rsidP="00A54250">
      <w:pPr>
        <w:bidi/>
        <w:jc w:val="both"/>
        <w:rPr>
          <w:rFonts w:cs="David" w:hint="cs"/>
          <w:rtl/>
        </w:rPr>
      </w:pPr>
    </w:p>
    <w:p w14:paraId="7875B851" w14:textId="77777777" w:rsidR="00A54250" w:rsidRPr="008D3EA3" w:rsidRDefault="00A54250" w:rsidP="00A54250">
      <w:pPr>
        <w:bidi/>
        <w:jc w:val="both"/>
        <w:rPr>
          <w:rFonts w:cs="David" w:hint="cs"/>
          <w:u w:val="single"/>
          <w:rtl/>
        </w:rPr>
      </w:pPr>
      <w:r w:rsidRPr="008D3EA3">
        <w:rPr>
          <w:rFonts w:cs="David" w:hint="cs"/>
          <w:u w:val="single"/>
          <w:rtl/>
        </w:rPr>
        <w:t>אסא כשר:</w:t>
      </w:r>
    </w:p>
    <w:p w14:paraId="572CF3C2" w14:textId="77777777" w:rsidR="00A54250" w:rsidRPr="008D3EA3" w:rsidRDefault="00A54250" w:rsidP="00A54250">
      <w:pPr>
        <w:bidi/>
        <w:jc w:val="both"/>
        <w:rPr>
          <w:rFonts w:cs="David" w:hint="cs"/>
          <w:u w:val="single"/>
          <w:rtl/>
        </w:rPr>
      </w:pPr>
    </w:p>
    <w:p w14:paraId="72904EE3" w14:textId="77777777" w:rsidR="00A54250" w:rsidRPr="008D3EA3" w:rsidRDefault="00A54250" w:rsidP="00A54250">
      <w:pPr>
        <w:bidi/>
        <w:jc w:val="both"/>
        <w:rPr>
          <w:rFonts w:cs="David" w:hint="cs"/>
          <w:rtl/>
        </w:rPr>
      </w:pPr>
      <w:r w:rsidRPr="008D3EA3">
        <w:rPr>
          <w:rFonts w:cs="David" w:hint="cs"/>
          <w:rtl/>
        </w:rPr>
        <w:tab/>
        <w:t xml:space="preserve">כאן תהיה התגובה שלה. </w:t>
      </w:r>
    </w:p>
    <w:p w14:paraId="252F4C82" w14:textId="77777777" w:rsidR="00A54250" w:rsidRPr="008D3EA3" w:rsidRDefault="00A54250" w:rsidP="00A54250">
      <w:pPr>
        <w:bidi/>
        <w:jc w:val="both"/>
        <w:rPr>
          <w:rFonts w:cs="David" w:hint="cs"/>
          <w:rtl/>
        </w:rPr>
      </w:pPr>
    </w:p>
    <w:p w14:paraId="2296DC6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0918E8B" w14:textId="77777777" w:rsidR="00A54250" w:rsidRPr="008D3EA3" w:rsidRDefault="00A54250" w:rsidP="00A54250">
      <w:pPr>
        <w:bidi/>
        <w:jc w:val="both"/>
        <w:rPr>
          <w:rFonts w:cs="David" w:hint="cs"/>
          <w:u w:val="single"/>
          <w:rtl/>
        </w:rPr>
      </w:pPr>
    </w:p>
    <w:p w14:paraId="3B163666" w14:textId="77777777" w:rsidR="00A54250" w:rsidRPr="008D3EA3" w:rsidRDefault="00A54250" w:rsidP="00A54250">
      <w:pPr>
        <w:bidi/>
        <w:jc w:val="both"/>
        <w:rPr>
          <w:rFonts w:cs="David" w:hint="cs"/>
          <w:rtl/>
        </w:rPr>
      </w:pPr>
      <w:r w:rsidRPr="008D3EA3">
        <w:rPr>
          <w:rFonts w:cs="David" w:hint="cs"/>
          <w:rtl/>
        </w:rPr>
        <w:tab/>
        <w:t xml:space="preserve">כי אנחנו שמים גבול שאנחנו לא מגיבים על מה שהוא בחקירה פלילית. </w:t>
      </w:r>
    </w:p>
    <w:p w14:paraId="5E31C0F8" w14:textId="77777777" w:rsidR="00A54250" w:rsidRPr="008D3EA3" w:rsidRDefault="00A54250" w:rsidP="00A54250">
      <w:pPr>
        <w:bidi/>
        <w:jc w:val="both"/>
        <w:rPr>
          <w:rFonts w:cs="David" w:hint="cs"/>
          <w:rtl/>
        </w:rPr>
      </w:pPr>
    </w:p>
    <w:p w14:paraId="35C4C2BC" w14:textId="77777777" w:rsidR="00A54250" w:rsidRPr="008D3EA3" w:rsidRDefault="00A54250" w:rsidP="00A54250">
      <w:pPr>
        <w:bidi/>
        <w:jc w:val="both"/>
        <w:rPr>
          <w:rFonts w:cs="David" w:hint="cs"/>
          <w:u w:val="single"/>
          <w:rtl/>
        </w:rPr>
      </w:pPr>
      <w:r w:rsidRPr="008D3EA3">
        <w:rPr>
          <w:rFonts w:cs="David" w:hint="cs"/>
          <w:u w:val="single"/>
          <w:rtl/>
        </w:rPr>
        <w:t>שלמה מולה:</w:t>
      </w:r>
    </w:p>
    <w:p w14:paraId="586F7B90" w14:textId="77777777" w:rsidR="00A54250" w:rsidRPr="008D3EA3" w:rsidRDefault="00A54250" w:rsidP="00A54250">
      <w:pPr>
        <w:bidi/>
        <w:jc w:val="both"/>
        <w:rPr>
          <w:rFonts w:cs="David" w:hint="cs"/>
          <w:u w:val="single"/>
          <w:rtl/>
        </w:rPr>
      </w:pPr>
    </w:p>
    <w:p w14:paraId="47E43847" w14:textId="77777777" w:rsidR="00A54250" w:rsidRPr="008D3EA3" w:rsidRDefault="00A54250" w:rsidP="00A54250">
      <w:pPr>
        <w:bidi/>
        <w:jc w:val="both"/>
        <w:rPr>
          <w:rFonts w:cs="David" w:hint="cs"/>
          <w:rtl/>
        </w:rPr>
      </w:pPr>
      <w:r w:rsidRPr="008D3EA3">
        <w:rPr>
          <w:rFonts w:cs="David" w:hint="cs"/>
          <w:rtl/>
        </w:rPr>
        <w:tab/>
        <w:t xml:space="preserve">אז לפחות הוא ידבר ואנחנו נדע מה הוא אומר. </w:t>
      </w:r>
    </w:p>
    <w:p w14:paraId="194FC407" w14:textId="77777777" w:rsidR="00A54250" w:rsidRPr="008D3EA3" w:rsidRDefault="00A54250" w:rsidP="00A54250">
      <w:pPr>
        <w:bidi/>
        <w:jc w:val="both"/>
        <w:rPr>
          <w:rFonts w:cs="David" w:hint="cs"/>
          <w:rtl/>
        </w:rPr>
      </w:pPr>
    </w:p>
    <w:p w14:paraId="241FF7EB"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7976AEC3" w14:textId="77777777" w:rsidR="00A54250" w:rsidRPr="008D3EA3" w:rsidRDefault="00A54250" w:rsidP="00A54250">
      <w:pPr>
        <w:bidi/>
        <w:jc w:val="both"/>
        <w:rPr>
          <w:rFonts w:cs="David" w:hint="cs"/>
          <w:u w:val="single"/>
          <w:rtl/>
        </w:rPr>
      </w:pPr>
    </w:p>
    <w:p w14:paraId="591B581D" w14:textId="77777777" w:rsidR="00A54250" w:rsidRPr="008D3EA3" w:rsidRDefault="00A54250" w:rsidP="00A54250">
      <w:pPr>
        <w:bidi/>
        <w:jc w:val="both"/>
        <w:rPr>
          <w:rFonts w:cs="David" w:hint="cs"/>
          <w:rtl/>
        </w:rPr>
      </w:pPr>
      <w:r w:rsidRPr="008D3EA3">
        <w:rPr>
          <w:rFonts w:cs="David" w:hint="cs"/>
          <w:rtl/>
        </w:rPr>
        <w:tab/>
        <w:t>לא הבנתי, איזה גבולות שמנו?</w:t>
      </w:r>
    </w:p>
    <w:p w14:paraId="09103252" w14:textId="77777777" w:rsidR="00A54250" w:rsidRPr="008D3EA3" w:rsidRDefault="00A54250" w:rsidP="00A54250">
      <w:pPr>
        <w:bidi/>
        <w:jc w:val="both"/>
        <w:rPr>
          <w:rFonts w:cs="David" w:hint="cs"/>
          <w:rtl/>
        </w:rPr>
      </w:pPr>
    </w:p>
    <w:p w14:paraId="4D6728D6"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09968AAA" w14:textId="77777777" w:rsidR="00A54250" w:rsidRPr="008D3EA3" w:rsidRDefault="00A54250" w:rsidP="00A54250">
      <w:pPr>
        <w:bidi/>
        <w:jc w:val="both"/>
        <w:rPr>
          <w:rFonts w:cs="David" w:hint="cs"/>
          <w:rtl/>
        </w:rPr>
      </w:pPr>
    </w:p>
    <w:p w14:paraId="6F5244F7" w14:textId="77777777" w:rsidR="00A54250" w:rsidRPr="008D3EA3" w:rsidRDefault="00A54250" w:rsidP="00A54250">
      <w:pPr>
        <w:bidi/>
        <w:jc w:val="both"/>
        <w:rPr>
          <w:rFonts w:cs="David" w:hint="cs"/>
          <w:rtl/>
        </w:rPr>
      </w:pPr>
      <w:r w:rsidRPr="008D3EA3">
        <w:rPr>
          <w:rFonts w:cs="David" w:hint="cs"/>
          <w:rtl/>
        </w:rPr>
        <w:tab/>
        <w:t xml:space="preserve">ברגע שיש חשד לפלילים, אנחנו לא מתעסקים בכלל. </w:t>
      </w:r>
    </w:p>
    <w:p w14:paraId="422CB430" w14:textId="77777777" w:rsidR="00A54250" w:rsidRPr="008D3EA3" w:rsidRDefault="00A54250" w:rsidP="00A54250">
      <w:pPr>
        <w:bidi/>
        <w:jc w:val="both"/>
        <w:rPr>
          <w:rFonts w:cs="David" w:hint="cs"/>
          <w:u w:val="single"/>
          <w:rtl/>
        </w:rPr>
      </w:pPr>
    </w:p>
    <w:p w14:paraId="4809640A" w14:textId="77777777" w:rsidR="00A54250" w:rsidRPr="008D3EA3" w:rsidRDefault="00A54250" w:rsidP="00A54250">
      <w:pPr>
        <w:bidi/>
        <w:jc w:val="both"/>
        <w:rPr>
          <w:rFonts w:cs="David" w:hint="cs"/>
          <w:rtl/>
        </w:rPr>
      </w:pPr>
      <w:r w:rsidRPr="008D3EA3">
        <w:rPr>
          <w:rFonts w:cs="David" w:hint="cs"/>
          <w:u w:val="single"/>
          <w:rtl/>
        </w:rPr>
        <w:t>ארבל אסטרחן:</w:t>
      </w:r>
    </w:p>
    <w:p w14:paraId="2B4F9BDE" w14:textId="77777777" w:rsidR="00A54250" w:rsidRPr="008D3EA3" w:rsidRDefault="00A54250" w:rsidP="00A54250">
      <w:pPr>
        <w:bidi/>
        <w:jc w:val="both"/>
        <w:rPr>
          <w:rFonts w:cs="David" w:hint="cs"/>
          <w:rtl/>
        </w:rPr>
      </w:pPr>
    </w:p>
    <w:p w14:paraId="281B4B06" w14:textId="77777777" w:rsidR="00A54250" w:rsidRPr="008D3EA3" w:rsidRDefault="00A54250" w:rsidP="00A54250">
      <w:pPr>
        <w:bidi/>
        <w:jc w:val="both"/>
        <w:rPr>
          <w:rFonts w:cs="David" w:hint="cs"/>
          <w:rtl/>
        </w:rPr>
      </w:pPr>
      <w:r w:rsidRPr="008D3EA3">
        <w:rPr>
          <w:rFonts w:cs="David" w:hint="cs"/>
          <w:rtl/>
        </w:rPr>
        <w:tab/>
        <w:t xml:space="preserve">זה וולונטארי, הוועדה בוודאי יכולה. </w:t>
      </w:r>
    </w:p>
    <w:p w14:paraId="3A19E193" w14:textId="77777777" w:rsidR="00A54250" w:rsidRPr="008D3EA3" w:rsidRDefault="00A54250" w:rsidP="00A54250">
      <w:pPr>
        <w:bidi/>
        <w:jc w:val="both"/>
        <w:rPr>
          <w:rFonts w:cs="David" w:hint="cs"/>
          <w:rtl/>
        </w:rPr>
      </w:pPr>
    </w:p>
    <w:p w14:paraId="0DEF8751"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3926E9C5" w14:textId="77777777" w:rsidR="00A54250" w:rsidRPr="008D3EA3" w:rsidRDefault="00A54250" w:rsidP="00A54250">
      <w:pPr>
        <w:bidi/>
        <w:jc w:val="both"/>
        <w:rPr>
          <w:rFonts w:cs="David" w:hint="cs"/>
          <w:u w:val="single"/>
          <w:rtl/>
        </w:rPr>
      </w:pPr>
    </w:p>
    <w:p w14:paraId="24E2FF03" w14:textId="77777777" w:rsidR="00A54250" w:rsidRPr="008D3EA3" w:rsidRDefault="00A54250" w:rsidP="00A54250">
      <w:pPr>
        <w:bidi/>
        <w:jc w:val="both"/>
        <w:rPr>
          <w:rFonts w:cs="David" w:hint="cs"/>
          <w:rtl/>
        </w:rPr>
      </w:pPr>
      <w:r w:rsidRPr="008D3EA3">
        <w:rPr>
          <w:rFonts w:cs="David" w:hint="cs"/>
          <w:rtl/>
        </w:rPr>
        <w:tab/>
        <w:t xml:space="preserve">אני חושב שיש קוד כשמתנהלת חקירה פלילית, הכנסת לא נכנסת לתוך הסיפור הזה. </w:t>
      </w:r>
    </w:p>
    <w:p w14:paraId="335DE4C4" w14:textId="77777777" w:rsidR="00A54250" w:rsidRPr="008D3EA3" w:rsidRDefault="00A54250" w:rsidP="00A54250">
      <w:pPr>
        <w:bidi/>
        <w:jc w:val="both"/>
        <w:rPr>
          <w:rFonts w:cs="David" w:hint="cs"/>
          <w:rtl/>
        </w:rPr>
      </w:pPr>
    </w:p>
    <w:p w14:paraId="341E0267" w14:textId="77777777" w:rsidR="00A54250" w:rsidRPr="008D3EA3" w:rsidRDefault="00A54250" w:rsidP="00A54250">
      <w:pPr>
        <w:bidi/>
        <w:jc w:val="both"/>
        <w:rPr>
          <w:rFonts w:cs="David" w:hint="cs"/>
          <w:rtl/>
        </w:rPr>
      </w:pPr>
      <w:r w:rsidRPr="008D3EA3">
        <w:rPr>
          <w:rFonts w:cs="David" w:hint="cs"/>
          <w:u w:val="single"/>
          <w:rtl/>
        </w:rPr>
        <w:t>שלי יחימוביץ:</w:t>
      </w:r>
    </w:p>
    <w:p w14:paraId="7E4F0307" w14:textId="77777777" w:rsidR="00A54250" w:rsidRPr="008D3EA3" w:rsidRDefault="00A54250" w:rsidP="00A54250">
      <w:pPr>
        <w:bidi/>
        <w:jc w:val="both"/>
        <w:rPr>
          <w:rFonts w:cs="David" w:hint="cs"/>
          <w:rtl/>
        </w:rPr>
      </w:pPr>
    </w:p>
    <w:p w14:paraId="38342D0A" w14:textId="77777777" w:rsidR="00A54250" w:rsidRPr="008D3EA3" w:rsidRDefault="00A54250" w:rsidP="00A54250">
      <w:pPr>
        <w:bidi/>
        <w:ind w:firstLine="720"/>
        <w:jc w:val="both"/>
        <w:rPr>
          <w:rFonts w:cs="David" w:hint="cs"/>
          <w:rtl/>
        </w:rPr>
      </w:pPr>
      <w:proofErr w:type="spellStart"/>
      <w:r w:rsidRPr="008D3EA3">
        <w:rPr>
          <w:rFonts w:cs="David" w:hint="cs"/>
          <w:rtl/>
        </w:rPr>
        <w:t>ג'ומס</w:t>
      </w:r>
      <w:proofErr w:type="spellEnd"/>
      <w:r w:rsidRPr="008D3EA3">
        <w:rPr>
          <w:rFonts w:cs="David" w:hint="cs"/>
          <w:rtl/>
        </w:rPr>
        <w:t xml:space="preserve">, אני מסכימה איתך ואני אפילו הרחבתי את זה בפרקטיקה, שכל עוד דבר נדון אצל מבקר המדינה או אצל היועץ המשפטי לממשלה או אצל היועץ המשפטי של התמ"ת, אנחנו נמנעים מלעסוק בו. אבל זה וולונטרי, אנחנו לא מנועים מלעשות את זה. </w:t>
      </w:r>
    </w:p>
    <w:p w14:paraId="44B09819" w14:textId="77777777" w:rsidR="00A54250" w:rsidRPr="008D3EA3" w:rsidRDefault="00A54250" w:rsidP="00A54250">
      <w:pPr>
        <w:bidi/>
        <w:jc w:val="both"/>
        <w:rPr>
          <w:rFonts w:cs="David" w:hint="cs"/>
          <w:rtl/>
        </w:rPr>
      </w:pPr>
    </w:p>
    <w:p w14:paraId="45C7CB27"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CC9695E" w14:textId="77777777" w:rsidR="00A54250" w:rsidRPr="008D3EA3" w:rsidRDefault="00A54250" w:rsidP="00A54250">
      <w:pPr>
        <w:bidi/>
        <w:jc w:val="both"/>
        <w:rPr>
          <w:rFonts w:cs="David" w:hint="cs"/>
          <w:u w:val="single"/>
          <w:rtl/>
        </w:rPr>
      </w:pPr>
    </w:p>
    <w:p w14:paraId="75DBF896" w14:textId="77777777" w:rsidR="00A54250" w:rsidRPr="008D3EA3" w:rsidRDefault="00A54250" w:rsidP="00A54250">
      <w:pPr>
        <w:bidi/>
        <w:jc w:val="both"/>
        <w:rPr>
          <w:rFonts w:cs="David" w:hint="cs"/>
          <w:rtl/>
        </w:rPr>
      </w:pPr>
      <w:r w:rsidRPr="008D3EA3">
        <w:rPr>
          <w:rFonts w:cs="David" w:hint="cs"/>
          <w:rtl/>
        </w:rPr>
        <w:tab/>
        <w:t>על איזה סעיף?</w:t>
      </w:r>
    </w:p>
    <w:p w14:paraId="12DC9099" w14:textId="77777777" w:rsidR="00A54250" w:rsidRPr="008D3EA3" w:rsidRDefault="00A54250" w:rsidP="00A54250">
      <w:pPr>
        <w:bidi/>
        <w:jc w:val="both"/>
        <w:rPr>
          <w:rFonts w:cs="David" w:hint="cs"/>
          <w:rtl/>
        </w:rPr>
      </w:pPr>
    </w:p>
    <w:p w14:paraId="32A40C08"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5A6E6F90" w14:textId="77777777" w:rsidR="00A54250" w:rsidRPr="008D3EA3" w:rsidRDefault="00A54250" w:rsidP="00A54250">
      <w:pPr>
        <w:bidi/>
        <w:jc w:val="both"/>
        <w:rPr>
          <w:rFonts w:cs="David" w:hint="cs"/>
          <w:u w:val="single"/>
          <w:rtl/>
        </w:rPr>
      </w:pPr>
    </w:p>
    <w:p w14:paraId="59BACD4A" w14:textId="77777777" w:rsidR="00A54250" w:rsidRPr="008D3EA3" w:rsidRDefault="00A54250" w:rsidP="00A54250">
      <w:pPr>
        <w:bidi/>
        <w:jc w:val="both"/>
        <w:rPr>
          <w:rFonts w:cs="David" w:hint="cs"/>
          <w:rtl/>
        </w:rPr>
      </w:pPr>
      <w:r w:rsidRPr="008D3EA3">
        <w:rPr>
          <w:rFonts w:cs="David" w:hint="cs"/>
          <w:rtl/>
        </w:rPr>
        <w:tab/>
        <w:t xml:space="preserve">ועדת האתיקה לא מוגבלת בדיוניה. </w:t>
      </w:r>
    </w:p>
    <w:p w14:paraId="6E6271E3" w14:textId="77777777" w:rsidR="00A54250" w:rsidRPr="008D3EA3" w:rsidRDefault="00A54250" w:rsidP="00A54250">
      <w:pPr>
        <w:bidi/>
        <w:jc w:val="both"/>
        <w:rPr>
          <w:rFonts w:cs="David" w:hint="cs"/>
          <w:rtl/>
        </w:rPr>
      </w:pPr>
    </w:p>
    <w:p w14:paraId="51B801C8"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B293A4A" w14:textId="77777777" w:rsidR="00A54250" w:rsidRPr="008D3EA3" w:rsidRDefault="00A54250" w:rsidP="00A54250">
      <w:pPr>
        <w:bidi/>
        <w:jc w:val="both"/>
        <w:rPr>
          <w:rFonts w:cs="David" w:hint="cs"/>
          <w:rtl/>
        </w:rPr>
      </w:pPr>
    </w:p>
    <w:p w14:paraId="17ADDA30" w14:textId="77777777" w:rsidR="00A54250" w:rsidRPr="008D3EA3" w:rsidRDefault="00A54250" w:rsidP="00A54250">
      <w:pPr>
        <w:bidi/>
        <w:jc w:val="both"/>
        <w:rPr>
          <w:rFonts w:cs="David" w:hint="cs"/>
          <w:rtl/>
        </w:rPr>
      </w:pPr>
      <w:r w:rsidRPr="008D3EA3">
        <w:rPr>
          <w:rFonts w:cs="David" w:hint="cs"/>
          <w:rtl/>
        </w:rPr>
        <w:tab/>
        <w:t xml:space="preserve">על התנהגות שלא הולמת, זה הכול. </w:t>
      </w:r>
    </w:p>
    <w:p w14:paraId="03982AD9" w14:textId="77777777" w:rsidR="00A54250" w:rsidRPr="008D3EA3" w:rsidRDefault="00A54250" w:rsidP="00A54250">
      <w:pPr>
        <w:bidi/>
        <w:jc w:val="both"/>
        <w:rPr>
          <w:rFonts w:cs="David" w:hint="cs"/>
          <w:rtl/>
        </w:rPr>
      </w:pPr>
    </w:p>
    <w:p w14:paraId="7FB07E47"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30E95385" w14:textId="77777777" w:rsidR="00A54250" w:rsidRPr="008D3EA3" w:rsidRDefault="00A54250" w:rsidP="00A54250">
      <w:pPr>
        <w:bidi/>
        <w:jc w:val="both"/>
        <w:rPr>
          <w:rFonts w:cs="David" w:hint="cs"/>
          <w:u w:val="single"/>
          <w:rtl/>
        </w:rPr>
      </w:pPr>
    </w:p>
    <w:p w14:paraId="0235D42F" w14:textId="77777777" w:rsidR="00A54250" w:rsidRPr="008D3EA3" w:rsidRDefault="00A54250" w:rsidP="00A54250">
      <w:pPr>
        <w:bidi/>
        <w:jc w:val="both"/>
        <w:rPr>
          <w:rFonts w:cs="David" w:hint="cs"/>
          <w:rtl/>
        </w:rPr>
      </w:pPr>
      <w:r w:rsidRPr="008D3EA3">
        <w:rPr>
          <w:rFonts w:cs="David" w:hint="cs"/>
          <w:rtl/>
        </w:rPr>
        <w:tab/>
        <w:t xml:space="preserve">עכשיו אני מדברת באופן כללי. </w:t>
      </w:r>
    </w:p>
    <w:p w14:paraId="6619D1C2" w14:textId="77777777" w:rsidR="00A54250" w:rsidRPr="008D3EA3" w:rsidRDefault="00A54250" w:rsidP="00A54250">
      <w:pPr>
        <w:bidi/>
        <w:jc w:val="both"/>
        <w:rPr>
          <w:rFonts w:cs="David" w:hint="cs"/>
          <w:rtl/>
        </w:rPr>
      </w:pPr>
    </w:p>
    <w:p w14:paraId="0790F2A6"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EB97563" w14:textId="77777777" w:rsidR="00A54250" w:rsidRPr="008D3EA3" w:rsidRDefault="00A54250" w:rsidP="00A54250">
      <w:pPr>
        <w:bidi/>
        <w:jc w:val="both"/>
        <w:rPr>
          <w:rFonts w:cs="David" w:hint="cs"/>
          <w:rtl/>
        </w:rPr>
      </w:pPr>
    </w:p>
    <w:p w14:paraId="0BD941D1" w14:textId="77777777" w:rsidR="00A54250" w:rsidRPr="008D3EA3" w:rsidRDefault="00A54250" w:rsidP="00A54250">
      <w:pPr>
        <w:bidi/>
        <w:ind w:firstLine="720"/>
        <w:jc w:val="both"/>
        <w:rPr>
          <w:rFonts w:cs="David" w:hint="cs"/>
          <w:rtl/>
        </w:rPr>
      </w:pPr>
      <w:r w:rsidRPr="008D3EA3">
        <w:rPr>
          <w:rFonts w:cs="David" w:hint="cs"/>
          <w:rtl/>
        </w:rPr>
        <w:t xml:space="preserve">אני חשוד בעבירת תנועה, נסעתי </w:t>
      </w:r>
      <w:smartTag w:uri="urn:schemas-microsoft-com:office:smarttags" w:element="metricconverter">
        <w:smartTagPr>
          <w:attr w:name="ProductID" w:val="200 קמ&quot;ש"/>
        </w:smartTagPr>
        <w:r w:rsidRPr="008D3EA3">
          <w:rPr>
            <w:rFonts w:cs="David" w:hint="cs"/>
            <w:rtl/>
          </w:rPr>
          <w:t>200 קמ"ש</w:t>
        </w:r>
      </w:smartTag>
      <w:r w:rsidRPr="008D3EA3">
        <w:rPr>
          <w:rFonts w:cs="David" w:hint="cs"/>
          <w:rtl/>
        </w:rPr>
        <w:t xml:space="preserve"> וכעת אני במשפט. את חושבת שחבר הכנסת הזה פגע בכבוד הכנסת. על מה תביאי אותו לוועדת האתיקה? או על התנהגות לא הולמת או כבוד הכנסת. </w:t>
      </w:r>
    </w:p>
    <w:p w14:paraId="28BEA327" w14:textId="77777777" w:rsidR="00A54250" w:rsidRPr="008D3EA3" w:rsidRDefault="00A54250" w:rsidP="00A54250">
      <w:pPr>
        <w:bidi/>
        <w:jc w:val="both"/>
        <w:rPr>
          <w:rFonts w:cs="David" w:hint="cs"/>
          <w:rtl/>
        </w:rPr>
      </w:pPr>
    </w:p>
    <w:p w14:paraId="3485D9CC"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0E013DA8" w14:textId="77777777" w:rsidR="00A54250" w:rsidRPr="008D3EA3" w:rsidRDefault="00A54250" w:rsidP="00A54250">
      <w:pPr>
        <w:bidi/>
        <w:jc w:val="both"/>
        <w:rPr>
          <w:rFonts w:cs="David" w:hint="cs"/>
          <w:rtl/>
        </w:rPr>
      </w:pPr>
    </w:p>
    <w:p w14:paraId="60A701A3" w14:textId="77777777" w:rsidR="00A54250" w:rsidRPr="008D3EA3" w:rsidRDefault="00A54250" w:rsidP="00A54250">
      <w:pPr>
        <w:bidi/>
        <w:ind w:firstLine="720"/>
        <w:jc w:val="both"/>
        <w:rPr>
          <w:rFonts w:cs="David" w:hint="cs"/>
          <w:rtl/>
        </w:rPr>
      </w:pPr>
      <w:r w:rsidRPr="008D3EA3">
        <w:rPr>
          <w:rFonts w:cs="David" w:hint="cs"/>
          <w:rtl/>
        </w:rPr>
        <w:t>אבל אני אוכל להחליט שהוא פגע בכבוד הכנסת או להחליט שהוא לא פגע בכבוד הכנסת.</w:t>
      </w:r>
    </w:p>
    <w:p w14:paraId="01F6BF7B" w14:textId="77777777" w:rsidR="00A54250" w:rsidRPr="008D3EA3" w:rsidRDefault="00A54250" w:rsidP="00A54250">
      <w:pPr>
        <w:bidi/>
        <w:jc w:val="both"/>
        <w:rPr>
          <w:rFonts w:cs="David" w:hint="cs"/>
          <w:rtl/>
        </w:rPr>
      </w:pPr>
    </w:p>
    <w:p w14:paraId="721C8F6C"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CB715DA" w14:textId="77777777" w:rsidR="00A54250" w:rsidRPr="008D3EA3" w:rsidRDefault="00A54250" w:rsidP="00A54250">
      <w:pPr>
        <w:bidi/>
        <w:jc w:val="both"/>
        <w:rPr>
          <w:rFonts w:cs="David" w:hint="cs"/>
          <w:u w:val="single"/>
          <w:rtl/>
        </w:rPr>
      </w:pPr>
    </w:p>
    <w:p w14:paraId="26CE2117" w14:textId="77777777" w:rsidR="00A54250" w:rsidRPr="008D3EA3" w:rsidRDefault="00A54250" w:rsidP="00A54250">
      <w:pPr>
        <w:bidi/>
        <w:jc w:val="both"/>
        <w:rPr>
          <w:rFonts w:cs="David" w:hint="cs"/>
          <w:rtl/>
        </w:rPr>
      </w:pPr>
      <w:r w:rsidRPr="008D3EA3">
        <w:rPr>
          <w:rFonts w:cs="David" w:hint="cs"/>
          <w:rtl/>
        </w:rPr>
        <w:tab/>
        <w:t xml:space="preserve">אותו דבר פה. </w:t>
      </w:r>
    </w:p>
    <w:p w14:paraId="4CD8417A" w14:textId="77777777" w:rsidR="00A54250" w:rsidRPr="008D3EA3" w:rsidRDefault="00A54250" w:rsidP="00A54250">
      <w:pPr>
        <w:bidi/>
        <w:jc w:val="both"/>
        <w:rPr>
          <w:rFonts w:cs="David" w:hint="cs"/>
          <w:rtl/>
        </w:rPr>
      </w:pPr>
    </w:p>
    <w:p w14:paraId="1F54C229"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11A95466" w14:textId="77777777" w:rsidR="00A54250" w:rsidRPr="008D3EA3" w:rsidRDefault="00A54250" w:rsidP="00A54250">
      <w:pPr>
        <w:bidi/>
        <w:jc w:val="both"/>
        <w:rPr>
          <w:rFonts w:cs="David" w:hint="cs"/>
          <w:u w:val="single"/>
          <w:rtl/>
        </w:rPr>
      </w:pPr>
    </w:p>
    <w:p w14:paraId="281774B2" w14:textId="77777777" w:rsidR="00A54250" w:rsidRPr="008D3EA3" w:rsidRDefault="00A54250" w:rsidP="00A54250">
      <w:pPr>
        <w:bidi/>
        <w:jc w:val="both"/>
        <w:rPr>
          <w:rFonts w:cs="David" w:hint="cs"/>
          <w:rtl/>
        </w:rPr>
      </w:pPr>
      <w:r w:rsidRPr="008D3EA3">
        <w:rPr>
          <w:rFonts w:cs="David" w:hint="cs"/>
          <w:rtl/>
        </w:rPr>
        <w:tab/>
        <w:t xml:space="preserve">לא. כאן אתה קובע כלל שהוא טוטאלי. </w:t>
      </w:r>
    </w:p>
    <w:p w14:paraId="26E48783" w14:textId="77777777" w:rsidR="00A54250" w:rsidRPr="008D3EA3" w:rsidRDefault="00A54250" w:rsidP="00A54250">
      <w:pPr>
        <w:bidi/>
        <w:jc w:val="both"/>
        <w:rPr>
          <w:rFonts w:cs="David" w:hint="cs"/>
          <w:rtl/>
        </w:rPr>
      </w:pPr>
    </w:p>
    <w:p w14:paraId="282F84EF"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420B7E38" w14:textId="77777777" w:rsidR="00A54250" w:rsidRPr="008D3EA3" w:rsidRDefault="00A54250" w:rsidP="00A54250">
      <w:pPr>
        <w:bidi/>
        <w:jc w:val="both"/>
        <w:rPr>
          <w:rFonts w:cs="David" w:hint="cs"/>
          <w:rtl/>
        </w:rPr>
      </w:pPr>
    </w:p>
    <w:p w14:paraId="4DF6096D" w14:textId="77777777" w:rsidR="00A54250" w:rsidRPr="008D3EA3" w:rsidRDefault="00A54250" w:rsidP="00A54250">
      <w:pPr>
        <w:bidi/>
        <w:jc w:val="both"/>
        <w:rPr>
          <w:rFonts w:cs="David" w:hint="cs"/>
          <w:rtl/>
        </w:rPr>
      </w:pPr>
      <w:r w:rsidRPr="008D3EA3">
        <w:rPr>
          <w:rFonts w:cs="David" w:hint="cs"/>
          <w:rtl/>
        </w:rPr>
        <w:tab/>
        <w:t>אף סעיף פה הוא לא טוטאלי. כל תקנון האתיקה?</w:t>
      </w:r>
    </w:p>
    <w:p w14:paraId="72D487B1" w14:textId="77777777" w:rsidR="00A54250" w:rsidRPr="008D3EA3" w:rsidRDefault="00A54250" w:rsidP="00A54250">
      <w:pPr>
        <w:bidi/>
        <w:jc w:val="both"/>
        <w:rPr>
          <w:rFonts w:cs="David" w:hint="cs"/>
          <w:rtl/>
        </w:rPr>
      </w:pPr>
    </w:p>
    <w:p w14:paraId="5E667D1F"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1CDAF6CA" w14:textId="77777777" w:rsidR="00A54250" w:rsidRPr="008D3EA3" w:rsidRDefault="00A54250" w:rsidP="00A54250">
      <w:pPr>
        <w:bidi/>
        <w:jc w:val="both"/>
        <w:rPr>
          <w:rFonts w:cs="David" w:hint="cs"/>
          <w:u w:val="single"/>
          <w:rtl/>
        </w:rPr>
      </w:pPr>
    </w:p>
    <w:p w14:paraId="173A65C6" w14:textId="77777777" w:rsidR="00A54250" w:rsidRPr="008D3EA3" w:rsidRDefault="00A54250" w:rsidP="00A54250">
      <w:pPr>
        <w:bidi/>
        <w:jc w:val="both"/>
        <w:rPr>
          <w:rFonts w:cs="David" w:hint="cs"/>
          <w:rtl/>
        </w:rPr>
      </w:pPr>
      <w:r w:rsidRPr="008D3EA3">
        <w:rPr>
          <w:rFonts w:cs="David" w:hint="cs"/>
          <w:rtl/>
        </w:rPr>
        <w:tab/>
        <w:t>אז למה בסעיף 18 אתה אומר "שימוש לא ראוי" וכאן אתה לא אומר "שימוש לא ראוי"?</w:t>
      </w:r>
    </w:p>
    <w:p w14:paraId="365F0DDC" w14:textId="77777777" w:rsidR="00A54250" w:rsidRPr="008D3EA3" w:rsidRDefault="00A54250" w:rsidP="00A54250">
      <w:pPr>
        <w:bidi/>
        <w:jc w:val="both"/>
        <w:rPr>
          <w:rFonts w:cs="David" w:hint="cs"/>
          <w:rtl/>
        </w:rPr>
      </w:pPr>
    </w:p>
    <w:p w14:paraId="77A37BD9"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55D3263F" w14:textId="77777777" w:rsidR="00A54250" w:rsidRPr="008D3EA3" w:rsidRDefault="00A54250" w:rsidP="00A54250">
      <w:pPr>
        <w:bidi/>
        <w:jc w:val="both"/>
        <w:rPr>
          <w:rFonts w:cs="David" w:hint="cs"/>
          <w:rtl/>
        </w:rPr>
      </w:pPr>
    </w:p>
    <w:p w14:paraId="206F26D1" w14:textId="77777777" w:rsidR="00A54250" w:rsidRPr="008D3EA3" w:rsidRDefault="00A54250" w:rsidP="00A54250">
      <w:pPr>
        <w:bidi/>
        <w:jc w:val="both"/>
        <w:rPr>
          <w:rFonts w:cs="David" w:hint="cs"/>
          <w:rtl/>
        </w:rPr>
      </w:pPr>
      <w:r w:rsidRPr="008D3EA3">
        <w:rPr>
          <w:rFonts w:cs="David" w:hint="cs"/>
          <w:rtl/>
        </w:rPr>
        <w:tab/>
        <w:t xml:space="preserve">אין לי בעיה לשים פה "שימוש ראוי". "ימנע באופן לא ראוי" ואם זה פותר את העניין, אין לי בעיה עם זה. אני מוכן לקבל את זה. </w:t>
      </w:r>
    </w:p>
    <w:p w14:paraId="6330D0ED" w14:textId="77777777" w:rsidR="00A54250" w:rsidRPr="008D3EA3" w:rsidRDefault="00A54250" w:rsidP="00A54250">
      <w:pPr>
        <w:bidi/>
        <w:jc w:val="both"/>
        <w:rPr>
          <w:rFonts w:cs="David" w:hint="cs"/>
          <w:rtl/>
        </w:rPr>
      </w:pPr>
    </w:p>
    <w:p w14:paraId="62CC0C5B" w14:textId="77777777" w:rsidR="00A54250" w:rsidRPr="008D3EA3" w:rsidRDefault="00A54250" w:rsidP="00A54250">
      <w:pPr>
        <w:bidi/>
        <w:jc w:val="both"/>
        <w:rPr>
          <w:rFonts w:cs="David" w:hint="cs"/>
          <w:u w:val="single"/>
          <w:rtl/>
        </w:rPr>
      </w:pPr>
      <w:r w:rsidRPr="008D3EA3">
        <w:rPr>
          <w:rFonts w:cs="David" w:hint="cs"/>
          <w:u w:val="single"/>
          <w:rtl/>
        </w:rPr>
        <w:t>אסא כשר:</w:t>
      </w:r>
    </w:p>
    <w:p w14:paraId="4902ED5A" w14:textId="77777777" w:rsidR="00A54250" w:rsidRPr="008D3EA3" w:rsidRDefault="00A54250" w:rsidP="00A54250">
      <w:pPr>
        <w:bidi/>
        <w:jc w:val="both"/>
        <w:rPr>
          <w:rFonts w:cs="David" w:hint="cs"/>
          <w:u w:val="single"/>
          <w:rtl/>
        </w:rPr>
      </w:pPr>
    </w:p>
    <w:p w14:paraId="10587DEC" w14:textId="77777777" w:rsidR="00A54250" w:rsidRPr="008D3EA3" w:rsidRDefault="00A54250" w:rsidP="00A54250">
      <w:pPr>
        <w:bidi/>
        <w:jc w:val="both"/>
        <w:rPr>
          <w:rFonts w:cs="David" w:hint="cs"/>
          <w:rtl/>
        </w:rPr>
      </w:pPr>
      <w:r w:rsidRPr="008D3EA3">
        <w:rPr>
          <w:rFonts w:cs="David" w:hint="cs"/>
          <w:rtl/>
        </w:rPr>
        <w:tab/>
        <w:t xml:space="preserve">אז זה נותן שיקול לוועדת האתיקה אם זה ראוי או לא ראוי. </w:t>
      </w:r>
    </w:p>
    <w:p w14:paraId="2DE3939D" w14:textId="77777777" w:rsidR="00A54250" w:rsidRPr="008D3EA3" w:rsidRDefault="00A54250" w:rsidP="00A54250">
      <w:pPr>
        <w:bidi/>
        <w:jc w:val="both"/>
        <w:rPr>
          <w:rFonts w:cs="David" w:hint="cs"/>
          <w:rtl/>
        </w:rPr>
      </w:pPr>
    </w:p>
    <w:p w14:paraId="0EA2AF73"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2319836" w14:textId="77777777" w:rsidR="00A54250" w:rsidRPr="008D3EA3" w:rsidRDefault="00A54250" w:rsidP="00A54250">
      <w:pPr>
        <w:bidi/>
        <w:jc w:val="both"/>
        <w:rPr>
          <w:rFonts w:cs="David" w:hint="cs"/>
          <w:rtl/>
        </w:rPr>
      </w:pPr>
    </w:p>
    <w:p w14:paraId="13A90365" w14:textId="77777777" w:rsidR="00A54250" w:rsidRPr="008D3EA3" w:rsidRDefault="00A54250" w:rsidP="00A54250">
      <w:pPr>
        <w:bidi/>
        <w:jc w:val="both"/>
        <w:rPr>
          <w:rFonts w:cs="David" w:hint="cs"/>
          <w:rtl/>
        </w:rPr>
      </w:pPr>
      <w:r w:rsidRPr="008D3EA3">
        <w:rPr>
          <w:rFonts w:cs="David" w:hint="cs"/>
          <w:rtl/>
        </w:rPr>
        <w:tab/>
        <w:t xml:space="preserve">זה בכל מקרה נותן שיקול. כל התפישה של תקנון אתיקה שבסוף הוא לא אוטומטי. אחרת היינו מביאים כרטיסים מגנטיים וכותבים פסקי דין. </w:t>
      </w:r>
    </w:p>
    <w:p w14:paraId="55F400DF" w14:textId="77777777" w:rsidR="00A54250" w:rsidRPr="008D3EA3" w:rsidRDefault="00A54250" w:rsidP="00A54250">
      <w:pPr>
        <w:bidi/>
        <w:jc w:val="both"/>
        <w:rPr>
          <w:rFonts w:cs="David" w:hint="cs"/>
          <w:rtl/>
        </w:rPr>
      </w:pPr>
    </w:p>
    <w:p w14:paraId="0CD25A49" w14:textId="77777777" w:rsidR="00A54250" w:rsidRPr="008D3EA3" w:rsidRDefault="00A54250" w:rsidP="00A54250">
      <w:pPr>
        <w:bidi/>
        <w:ind w:firstLine="720"/>
        <w:jc w:val="both"/>
        <w:rPr>
          <w:rFonts w:cs="David" w:hint="cs"/>
          <w:rtl/>
        </w:rPr>
      </w:pPr>
      <w:r w:rsidRPr="008D3EA3">
        <w:rPr>
          <w:rFonts w:cs="David" w:hint="cs"/>
          <w:rtl/>
        </w:rPr>
        <w:t>מולה איפה אתה?</w:t>
      </w:r>
    </w:p>
    <w:p w14:paraId="7CDE4BE0" w14:textId="77777777" w:rsidR="00A54250" w:rsidRPr="008D3EA3" w:rsidRDefault="00A54250" w:rsidP="00A54250">
      <w:pPr>
        <w:bidi/>
        <w:jc w:val="both"/>
        <w:rPr>
          <w:rFonts w:cs="David" w:hint="cs"/>
          <w:rtl/>
        </w:rPr>
      </w:pPr>
    </w:p>
    <w:p w14:paraId="7711DAC4" w14:textId="77777777" w:rsidR="00A54250" w:rsidRPr="008D3EA3" w:rsidRDefault="00A54250" w:rsidP="00A54250">
      <w:pPr>
        <w:bidi/>
        <w:jc w:val="both"/>
        <w:rPr>
          <w:rFonts w:cs="David" w:hint="cs"/>
          <w:rtl/>
        </w:rPr>
      </w:pPr>
      <w:r w:rsidRPr="008D3EA3">
        <w:rPr>
          <w:rFonts w:cs="David" w:hint="cs"/>
          <w:u w:val="single"/>
          <w:rtl/>
        </w:rPr>
        <w:t>שלי יחימוביץ:</w:t>
      </w:r>
    </w:p>
    <w:p w14:paraId="03027DEE" w14:textId="77777777" w:rsidR="00A54250" w:rsidRPr="008D3EA3" w:rsidRDefault="00A54250" w:rsidP="00A54250">
      <w:pPr>
        <w:bidi/>
        <w:jc w:val="both"/>
        <w:rPr>
          <w:rFonts w:cs="David" w:hint="cs"/>
          <w:rtl/>
        </w:rPr>
      </w:pPr>
    </w:p>
    <w:p w14:paraId="11A5B628" w14:textId="77777777" w:rsidR="00A54250" w:rsidRPr="008D3EA3" w:rsidRDefault="00A54250" w:rsidP="00A54250">
      <w:pPr>
        <w:bidi/>
        <w:ind w:firstLine="720"/>
        <w:jc w:val="both"/>
        <w:rPr>
          <w:rFonts w:cs="David" w:hint="cs"/>
          <w:rtl/>
        </w:rPr>
      </w:pPr>
      <w:r w:rsidRPr="008D3EA3">
        <w:rPr>
          <w:rFonts w:cs="David" w:hint="cs"/>
          <w:rtl/>
        </w:rPr>
        <w:t xml:space="preserve">אני הייתי מורידה את הסעיף הזה.  </w:t>
      </w:r>
    </w:p>
    <w:p w14:paraId="1D49D3D5" w14:textId="77777777" w:rsidR="00A54250" w:rsidRPr="008D3EA3" w:rsidRDefault="00A54250" w:rsidP="00A54250">
      <w:pPr>
        <w:bidi/>
        <w:jc w:val="both"/>
        <w:rPr>
          <w:rFonts w:cs="David" w:hint="cs"/>
          <w:rtl/>
        </w:rPr>
      </w:pPr>
    </w:p>
    <w:p w14:paraId="34505ECF" w14:textId="77777777" w:rsidR="00A54250" w:rsidRPr="008D3EA3" w:rsidRDefault="00A54250" w:rsidP="00A54250">
      <w:pPr>
        <w:bidi/>
        <w:jc w:val="both"/>
        <w:rPr>
          <w:rFonts w:cs="David" w:hint="cs"/>
          <w:rtl/>
        </w:rPr>
      </w:pPr>
      <w:r w:rsidRPr="008D3EA3">
        <w:rPr>
          <w:rFonts w:cs="David" w:hint="cs"/>
          <w:u w:val="single"/>
          <w:rtl/>
        </w:rPr>
        <w:t>שלמה מולה:</w:t>
      </w:r>
    </w:p>
    <w:p w14:paraId="0A51E92B" w14:textId="77777777" w:rsidR="00A54250" w:rsidRPr="008D3EA3" w:rsidRDefault="00A54250" w:rsidP="00A54250">
      <w:pPr>
        <w:bidi/>
        <w:jc w:val="both"/>
        <w:rPr>
          <w:rFonts w:cs="David" w:hint="cs"/>
          <w:rtl/>
        </w:rPr>
      </w:pPr>
    </w:p>
    <w:p w14:paraId="036AD26B" w14:textId="77777777" w:rsidR="00A54250" w:rsidRPr="008D3EA3" w:rsidRDefault="00A54250" w:rsidP="00A54250">
      <w:pPr>
        <w:bidi/>
        <w:ind w:firstLine="720"/>
        <w:jc w:val="both"/>
        <w:rPr>
          <w:rFonts w:cs="David" w:hint="cs"/>
          <w:rtl/>
        </w:rPr>
      </w:pPr>
      <w:r w:rsidRPr="008D3EA3">
        <w:rPr>
          <w:rFonts w:cs="David" w:hint="cs"/>
          <w:rtl/>
        </w:rPr>
        <w:t xml:space="preserve">אני איתך. </w:t>
      </w:r>
    </w:p>
    <w:p w14:paraId="34170466" w14:textId="77777777" w:rsidR="00A54250" w:rsidRPr="008D3EA3" w:rsidRDefault="00A54250" w:rsidP="00A54250">
      <w:pPr>
        <w:bidi/>
        <w:jc w:val="both"/>
        <w:rPr>
          <w:rFonts w:cs="David" w:hint="cs"/>
          <w:rtl/>
        </w:rPr>
      </w:pPr>
    </w:p>
    <w:p w14:paraId="7210995D"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01D87C9A" w14:textId="77777777" w:rsidR="00A54250" w:rsidRPr="008D3EA3" w:rsidRDefault="00A54250" w:rsidP="00A54250">
      <w:pPr>
        <w:bidi/>
        <w:jc w:val="both"/>
        <w:rPr>
          <w:rFonts w:cs="David" w:hint="cs"/>
          <w:rtl/>
        </w:rPr>
      </w:pPr>
    </w:p>
    <w:p w14:paraId="6930BE24" w14:textId="77777777" w:rsidR="00A54250" w:rsidRPr="008D3EA3" w:rsidRDefault="00A54250" w:rsidP="00A54250">
      <w:pPr>
        <w:bidi/>
        <w:jc w:val="both"/>
        <w:rPr>
          <w:rFonts w:cs="David" w:hint="cs"/>
          <w:rtl/>
        </w:rPr>
      </w:pPr>
      <w:r w:rsidRPr="008D3EA3">
        <w:rPr>
          <w:rFonts w:cs="David" w:hint="cs"/>
          <w:rtl/>
        </w:rPr>
        <w:tab/>
        <w:t xml:space="preserve">ארבל, אני מציע שתכתבי בירוק " לא ימנע" - - - </w:t>
      </w:r>
    </w:p>
    <w:p w14:paraId="0DFB4CA4" w14:textId="77777777" w:rsidR="00A54250" w:rsidRPr="008D3EA3" w:rsidRDefault="00A54250" w:rsidP="00A54250">
      <w:pPr>
        <w:bidi/>
        <w:jc w:val="both"/>
        <w:rPr>
          <w:rFonts w:cs="David" w:hint="cs"/>
          <w:rtl/>
        </w:rPr>
      </w:pPr>
    </w:p>
    <w:p w14:paraId="7CB7E6B9" w14:textId="77777777" w:rsidR="00A54250" w:rsidRPr="008D3EA3" w:rsidRDefault="00A54250" w:rsidP="00A54250">
      <w:pPr>
        <w:bidi/>
        <w:jc w:val="both"/>
        <w:rPr>
          <w:rFonts w:cs="David" w:hint="cs"/>
          <w:rtl/>
        </w:rPr>
      </w:pPr>
      <w:r w:rsidRPr="008D3EA3">
        <w:rPr>
          <w:rFonts w:cs="David" w:hint="cs"/>
          <w:u w:val="single"/>
          <w:rtl/>
        </w:rPr>
        <w:t>שלי יחימוביץ:</w:t>
      </w:r>
    </w:p>
    <w:p w14:paraId="361B3B6C" w14:textId="77777777" w:rsidR="00A54250" w:rsidRPr="008D3EA3" w:rsidRDefault="00A54250" w:rsidP="00A54250">
      <w:pPr>
        <w:bidi/>
        <w:jc w:val="both"/>
        <w:rPr>
          <w:rFonts w:cs="David" w:hint="cs"/>
          <w:rtl/>
        </w:rPr>
      </w:pPr>
    </w:p>
    <w:p w14:paraId="4DC36D95" w14:textId="77777777" w:rsidR="00A54250" w:rsidRPr="008D3EA3" w:rsidRDefault="00A54250" w:rsidP="00A54250">
      <w:pPr>
        <w:bidi/>
        <w:ind w:firstLine="720"/>
        <w:jc w:val="both"/>
        <w:rPr>
          <w:rFonts w:cs="David" w:hint="cs"/>
          <w:rtl/>
        </w:rPr>
      </w:pPr>
      <w:r w:rsidRPr="008D3EA3">
        <w:rPr>
          <w:rFonts w:cs="David" w:hint="cs"/>
          <w:rtl/>
        </w:rPr>
        <w:t>בכל מקרה, זה לא יכול להיות גורף.</w:t>
      </w:r>
    </w:p>
    <w:p w14:paraId="5D4FD4AE" w14:textId="77777777" w:rsidR="00A54250" w:rsidRPr="008D3EA3" w:rsidRDefault="00A54250" w:rsidP="00A54250">
      <w:pPr>
        <w:bidi/>
        <w:jc w:val="both"/>
        <w:rPr>
          <w:rFonts w:cs="David" w:hint="cs"/>
          <w:rtl/>
        </w:rPr>
      </w:pPr>
    </w:p>
    <w:p w14:paraId="5A9EF219" w14:textId="77777777" w:rsidR="00A54250" w:rsidRPr="008D3EA3" w:rsidRDefault="00A54250" w:rsidP="00A54250">
      <w:pPr>
        <w:bidi/>
        <w:ind w:firstLine="720"/>
        <w:jc w:val="both"/>
        <w:rPr>
          <w:rFonts w:cs="David" w:hint="cs"/>
          <w:rtl/>
        </w:rPr>
      </w:pPr>
      <w:r w:rsidRPr="008D3EA3">
        <w:rPr>
          <w:rFonts w:cs="David" w:hint="cs"/>
          <w:rtl/>
        </w:rPr>
        <w:t xml:space="preserve">"לא יימנע באופן בלתי ראוי מלהשיב על שאלות מהטעם שהתשובה". </w:t>
      </w:r>
    </w:p>
    <w:p w14:paraId="1EBA8F96" w14:textId="77777777" w:rsidR="00A54250" w:rsidRPr="008D3EA3" w:rsidRDefault="00A54250" w:rsidP="00A54250">
      <w:pPr>
        <w:bidi/>
        <w:jc w:val="both"/>
        <w:rPr>
          <w:rFonts w:cs="David" w:hint="cs"/>
          <w:rtl/>
        </w:rPr>
      </w:pPr>
    </w:p>
    <w:p w14:paraId="7623338C" w14:textId="77777777" w:rsidR="00A54250" w:rsidRPr="008D3EA3" w:rsidRDefault="00A54250" w:rsidP="00A54250">
      <w:pPr>
        <w:bidi/>
        <w:jc w:val="both"/>
        <w:rPr>
          <w:rFonts w:cs="David" w:hint="cs"/>
          <w:rtl/>
        </w:rPr>
      </w:pPr>
      <w:r w:rsidRPr="008D3EA3">
        <w:rPr>
          <w:rFonts w:cs="David" w:hint="cs"/>
          <w:u w:val="single"/>
          <w:rtl/>
        </w:rPr>
        <w:t>שלי יחימוביץ:</w:t>
      </w:r>
    </w:p>
    <w:p w14:paraId="3F7D7BB1" w14:textId="77777777" w:rsidR="00A54250" w:rsidRPr="008D3EA3" w:rsidRDefault="00A54250" w:rsidP="00A54250">
      <w:pPr>
        <w:bidi/>
        <w:jc w:val="both"/>
        <w:rPr>
          <w:rFonts w:cs="David" w:hint="cs"/>
          <w:rtl/>
        </w:rPr>
      </w:pPr>
    </w:p>
    <w:p w14:paraId="4BFF1CA0" w14:textId="77777777" w:rsidR="00A54250" w:rsidRPr="008D3EA3" w:rsidRDefault="00A54250" w:rsidP="00A54250">
      <w:pPr>
        <w:bidi/>
        <w:jc w:val="both"/>
        <w:rPr>
          <w:rFonts w:cs="David" w:hint="cs"/>
          <w:rtl/>
        </w:rPr>
      </w:pPr>
      <w:r w:rsidRPr="008D3EA3">
        <w:rPr>
          <w:rFonts w:cs="David" w:hint="cs"/>
          <w:rtl/>
        </w:rPr>
        <w:tab/>
        <w:t xml:space="preserve">זה לא מנוסח טוב בעברית. </w:t>
      </w:r>
    </w:p>
    <w:p w14:paraId="14FA1279" w14:textId="77777777" w:rsidR="00A54250" w:rsidRPr="008D3EA3" w:rsidRDefault="00A54250" w:rsidP="00A54250">
      <w:pPr>
        <w:bidi/>
        <w:jc w:val="both"/>
        <w:rPr>
          <w:rFonts w:cs="David" w:hint="cs"/>
          <w:rtl/>
        </w:rPr>
      </w:pPr>
    </w:p>
    <w:p w14:paraId="58A37875" w14:textId="77777777" w:rsidR="00A54250" w:rsidRPr="008D3EA3" w:rsidRDefault="00A54250" w:rsidP="00A54250">
      <w:pPr>
        <w:bidi/>
        <w:jc w:val="both"/>
        <w:rPr>
          <w:rFonts w:cs="David" w:hint="cs"/>
          <w:u w:val="single"/>
          <w:rtl/>
        </w:rPr>
      </w:pPr>
      <w:r w:rsidRPr="008D3EA3">
        <w:rPr>
          <w:rFonts w:cs="David" w:hint="cs"/>
          <w:u w:val="single"/>
          <w:rtl/>
        </w:rPr>
        <w:t>היו"ר חיים אורון:</w:t>
      </w:r>
    </w:p>
    <w:p w14:paraId="12510BCE" w14:textId="77777777" w:rsidR="00A54250" w:rsidRPr="008D3EA3" w:rsidRDefault="00A54250" w:rsidP="00A54250">
      <w:pPr>
        <w:bidi/>
        <w:jc w:val="both"/>
        <w:rPr>
          <w:rFonts w:cs="David" w:hint="cs"/>
          <w:rtl/>
        </w:rPr>
      </w:pPr>
    </w:p>
    <w:p w14:paraId="4A3E9582" w14:textId="77777777" w:rsidR="00A54250" w:rsidRPr="008D3EA3" w:rsidRDefault="00A54250" w:rsidP="00A54250">
      <w:pPr>
        <w:bidi/>
        <w:jc w:val="both"/>
        <w:rPr>
          <w:rFonts w:cs="David" w:hint="cs"/>
          <w:rtl/>
        </w:rPr>
      </w:pPr>
    </w:p>
    <w:p w14:paraId="5DFA747E" w14:textId="77777777" w:rsidR="00A54250" w:rsidRPr="008D3EA3" w:rsidRDefault="00A54250" w:rsidP="00A54250">
      <w:pPr>
        <w:bidi/>
        <w:jc w:val="both"/>
        <w:rPr>
          <w:rFonts w:cs="David" w:hint="cs"/>
          <w:rtl/>
        </w:rPr>
      </w:pPr>
      <w:r w:rsidRPr="008D3EA3">
        <w:rPr>
          <w:rFonts w:cs="David" w:hint="cs"/>
          <w:rtl/>
        </w:rPr>
        <w:tab/>
        <w:t xml:space="preserve">את העברית תנסחו אחר-כך. </w:t>
      </w:r>
    </w:p>
    <w:p w14:paraId="6C53DE90" w14:textId="77777777" w:rsidR="00A54250" w:rsidRDefault="00A54250" w:rsidP="00A54250">
      <w:pPr>
        <w:bidi/>
        <w:jc w:val="both"/>
        <w:rPr>
          <w:rFonts w:cs="David" w:hint="cs"/>
          <w:rtl/>
        </w:rPr>
      </w:pPr>
    </w:p>
    <w:p w14:paraId="688E1D84" w14:textId="77777777" w:rsidR="00A54250" w:rsidRDefault="00A54250" w:rsidP="00A54250">
      <w:pPr>
        <w:bidi/>
        <w:jc w:val="both"/>
        <w:rPr>
          <w:rFonts w:cs="David" w:hint="cs"/>
          <w:u w:val="single"/>
          <w:rtl/>
        </w:rPr>
      </w:pPr>
      <w:r>
        <w:rPr>
          <w:rFonts w:cs="David" w:hint="cs"/>
          <w:u w:val="single"/>
          <w:rtl/>
        </w:rPr>
        <w:t>ארבל אסטרחן:</w:t>
      </w:r>
    </w:p>
    <w:p w14:paraId="2F0F3DAD" w14:textId="77777777" w:rsidR="00A54250" w:rsidRDefault="00A54250" w:rsidP="00A54250">
      <w:pPr>
        <w:bidi/>
        <w:jc w:val="both"/>
        <w:rPr>
          <w:rFonts w:cs="David" w:hint="cs"/>
          <w:u w:val="single"/>
          <w:rtl/>
        </w:rPr>
      </w:pPr>
    </w:p>
    <w:p w14:paraId="76BDDED3" w14:textId="77777777" w:rsidR="00A54250" w:rsidRDefault="00A54250" w:rsidP="00A54250">
      <w:pPr>
        <w:bidi/>
        <w:jc w:val="both"/>
        <w:rPr>
          <w:rFonts w:cs="David" w:hint="cs"/>
          <w:rtl/>
        </w:rPr>
      </w:pPr>
      <w:r>
        <w:rPr>
          <w:rFonts w:cs="David" w:hint="cs"/>
          <w:rtl/>
        </w:rPr>
        <w:tab/>
        <w:t>האם אופן ההימנעות לא ראוי?</w:t>
      </w:r>
    </w:p>
    <w:p w14:paraId="6D1A41B5" w14:textId="77777777" w:rsidR="00A54250" w:rsidRDefault="00A54250" w:rsidP="00A54250">
      <w:pPr>
        <w:bidi/>
        <w:jc w:val="both"/>
        <w:rPr>
          <w:rFonts w:cs="David" w:hint="cs"/>
          <w:rtl/>
        </w:rPr>
      </w:pPr>
    </w:p>
    <w:p w14:paraId="23579CBD" w14:textId="77777777" w:rsidR="00A54250" w:rsidRDefault="00A54250" w:rsidP="00A54250">
      <w:pPr>
        <w:bidi/>
        <w:jc w:val="both"/>
        <w:rPr>
          <w:rFonts w:cs="David" w:hint="cs"/>
          <w:u w:val="single"/>
          <w:rtl/>
        </w:rPr>
      </w:pPr>
      <w:r>
        <w:rPr>
          <w:rFonts w:cs="David" w:hint="cs"/>
          <w:u w:val="single"/>
          <w:rtl/>
        </w:rPr>
        <w:t>שלי יחימוביץ:</w:t>
      </w:r>
    </w:p>
    <w:p w14:paraId="7324CC5C" w14:textId="77777777" w:rsidR="00A54250" w:rsidRDefault="00A54250" w:rsidP="00A54250">
      <w:pPr>
        <w:bidi/>
        <w:jc w:val="both"/>
        <w:rPr>
          <w:rFonts w:cs="David" w:hint="cs"/>
          <w:u w:val="single"/>
          <w:rtl/>
        </w:rPr>
      </w:pPr>
    </w:p>
    <w:p w14:paraId="65C0CD1F" w14:textId="77777777" w:rsidR="00A54250" w:rsidRDefault="00A54250" w:rsidP="00A54250">
      <w:pPr>
        <w:bidi/>
        <w:jc w:val="both"/>
        <w:rPr>
          <w:rFonts w:cs="David" w:hint="cs"/>
          <w:rtl/>
        </w:rPr>
      </w:pPr>
      <w:r>
        <w:rPr>
          <w:rFonts w:cs="David" w:hint="cs"/>
          <w:rtl/>
        </w:rPr>
        <w:tab/>
        <w:t xml:space="preserve">מטעמים לא ראויים. מה זה באופן בלתי ראוי, לשתוק זה לשתוק. "לא יימנע מטעמים לא ראויים". </w:t>
      </w:r>
    </w:p>
    <w:p w14:paraId="308A0716" w14:textId="77777777" w:rsidR="00A54250" w:rsidRPr="008D3EA3" w:rsidRDefault="00A54250" w:rsidP="00A54250">
      <w:pPr>
        <w:bidi/>
        <w:jc w:val="both"/>
        <w:rPr>
          <w:rFonts w:cs="David" w:hint="cs"/>
          <w:rtl/>
        </w:rPr>
      </w:pPr>
    </w:p>
    <w:p w14:paraId="3A3EB541" w14:textId="77777777" w:rsidR="00A54250" w:rsidRPr="008D3EA3" w:rsidRDefault="00A54250" w:rsidP="00A54250">
      <w:pPr>
        <w:bidi/>
        <w:jc w:val="both"/>
        <w:rPr>
          <w:rFonts w:cs="David" w:hint="cs"/>
          <w:rtl/>
        </w:rPr>
      </w:pPr>
      <w:r w:rsidRPr="008D3EA3">
        <w:rPr>
          <w:rFonts w:cs="David" w:hint="cs"/>
          <w:u w:val="single"/>
          <w:rtl/>
        </w:rPr>
        <w:t>איל ינון:</w:t>
      </w:r>
    </w:p>
    <w:p w14:paraId="12BC456C" w14:textId="77777777" w:rsidR="00A54250" w:rsidRDefault="00A54250" w:rsidP="00A54250">
      <w:pPr>
        <w:bidi/>
        <w:jc w:val="both"/>
        <w:rPr>
          <w:rFonts w:cs="David" w:hint="cs"/>
          <w:rtl/>
        </w:rPr>
      </w:pPr>
    </w:p>
    <w:p w14:paraId="5BC00CA9" w14:textId="77777777" w:rsidR="00A54250" w:rsidRDefault="00A54250" w:rsidP="00A54250">
      <w:pPr>
        <w:bidi/>
        <w:jc w:val="both"/>
        <w:rPr>
          <w:rFonts w:cs="David" w:hint="cs"/>
          <w:rtl/>
        </w:rPr>
      </w:pPr>
      <w:r>
        <w:rPr>
          <w:rFonts w:cs="David" w:hint="cs"/>
          <w:rtl/>
        </w:rPr>
        <w:tab/>
        <w:t xml:space="preserve">אז התשובה שזה עלול להפליל אותו זה טעם ראוי. זה הטעם היחיד שמוכר בדין כטעם ראוי. זה יוצא הפוך ממה שהם רצו. הם לא רצו שזה יהיה טעם ראוי. </w:t>
      </w:r>
    </w:p>
    <w:p w14:paraId="71B293B9" w14:textId="77777777" w:rsidR="00A54250" w:rsidRDefault="00A54250" w:rsidP="00A54250">
      <w:pPr>
        <w:bidi/>
        <w:jc w:val="both"/>
        <w:rPr>
          <w:rFonts w:cs="David" w:hint="cs"/>
          <w:rtl/>
        </w:rPr>
      </w:pPr>
    </w:p>
    <w:p w14:paraId="6ADA025C" w14:textId="77777777" w:rsidR="00A54250" w:rsidRDefault="00A54250" w:rsidP="00A54250">
      <w:pPr>
        <w:bidi/>
        <w:jc w:val="both"/>
        <w:rPr>
          <w:rFonts w:cs="David" w:hint="cs"/>
          <w:u w:val="single"/>
          <w:rtl/>
        </w:rPr>
      </w:pPr>
      <w:r>
        <w:rPr>
          <w:rFonts w:cs="David" w:hint="cs"/>
          <w:u w:val="single"/>
          <w:rtl/>
        </w:rPr>
        <w:t>שלי יחימוביץ:</w:t>
      </w:r>
    </w:p>
    <w:p w14:paraId="489981D3" w14:textId="77777777" w:rsidR="00A54250" w:rsidRDefault="00A54250" w:rsidP="00A54250">
      <w:pPr>
        <w:bidi/>
        <w:jc w:val="both"/>
        <w:rPr>
          <w:rFonts w:cs="David" w:hint="cs"/>
          <w:u w:val="single"/>
          <w:rtl/>
        </w:rPr>
      </w:pPr>
    </w:p>
    <w:p w14:paraId="441665FA" w14:textId="77777777" w:rsidR="00A54250" w:rsidRDefault="00A54250" w:rsidP="00A54250">
      <w:pPr>
        <w:bidi/>
        <w:jc w:val="both"/>
        <w:rPr>
          <w:rFonts w:cs="David" w:hint="cs"/>
          <w:rtl/>
        </w:rPr>
      </w:pPr>
      <w:r>
        <w:rPr>
          <w:rFonts w:cs="David" w:hint="cs"/>
          <w:rtl/>
        </w:rPr>
        <w:tab/>
        <w:t xml:space="preserve">אתה לוקח זכות שמוקנית בחוק ואתה מחליש אותה בתקנון. </w:t>
      </w:r>
    </w:p>
    <w:p w14:paraId="2A52F7FF" w14:textId="77777777" w:rsidR="00A54250" w:rsidRDefault="00A54250" w:rsidP="00A54250">
      <w:pPr>
        <w:bidi/>
        <w:jc w:val="both"/>
        <w:rPr>
          <w:rFonts w:cs="David" w:hint="cs"/>
          <w:rtl/>
        </w:rPr>
      </w:pPr>
    </w:p>
    <w:p w14:paraId="4C00B2C0" w14:textId="77777777" w:rsidR="00A54250" w:rsidRDefault="00A54250" w:rsidP="00A54250">
      <w:pPr>
        <w:bidi/>
        <w:jc w:val="both"/>
        <w:rPr>
          <w:rFonts w:cs="David" w:hint="cs"/>
          <w:u w:val="single"/>
          <w:rtl/>
        </w:rPr>
      </w:pPr>
      <w:r>
        <w:rPr>
          <w:rFonts w:cs="David" w:hint="cs"/>
          <w:u w:val="single"/>
          <w:rtl/>
        </w:rPr>
        <w:t>שלמה מולה:</w:t>
      </w:r>
    </w:p>
    <w:p w14:paraId="51D643AB" w14:textId="77777777" w:rsidR="00A54250" w:rsidRDefault="00A54250" w:rsidP="00A54250">
      <w:pPr>
        <w:bidi/>
        <w:jc w:val="both"/>
        <w:rPr>
          <w:rFonts w:cs="David" w:hint="cs"/>
          <w:u w:val="single"/>
          <w:rtl/>
        </w:rPr>
      </w:pPr>
    </w:p>
    <w:p w14:paraId="23EEE1BF" w14:textId="77777777" w:rsidR="00A54250" w:rsidRDefault="00A54250" w:rsidP="00A54250">
      <w:pPr>
        <w:bidi/>
        <w:jc w:val="both"/>
        <w:rPr>
          <w:rFonts w:cs="David" w:hint="cs"/>
          <w:rtl/>
        </w:rPr>
      </w:pPr>
      <w:r>
        <w:rPr>
          <w:rFonts w:cs="David" w:hint="cs"/>
          <w:rtl/>
        </w:rPr>
        <w:tab/>
        <w:t xml:space="preserve">אנחנו אומרים שאנחנו לא רוצים שחבר הכנסת יימנע מלדבר. </w:t>
      </w:r>
    </w:p>
    <w:p w14:paraId="1E572213" w14:textId="77777777" w:rsidR="00A54250" w:rsidRPr="008D3EA3" w:rsidRDefault="00A54250" w:rsidP="00A54250">
      <w:pPr>
        <w:bidi/>
        <w:jc w:val="both"/>
        <w:rPr>
          <w:rFonts w:cs="David" w:hint="cs"/>
          <w:rtl/>
        </w:rPr>
      </w:pPr>
    </w:p>
    <w:p w14:paraId="0FC2E389" w14:textId="77777777" w:rsidR="00A54250" w:rsidRPr="008D3EA3" w:rsidRDefault="00A54250" w:rsidP="00A54250">
      <w:pPr>
        <w:bidi/>
        <w:jc w:val="both"/>
        <w:rPr>
          <w:rFonts w:cs="David" w:hint="cs"/>
          <w:rtl/>
        </w:rPr>
      </w:pPr>
      <w:r w:rsidRPr="008D3EA3">
        <w:rPr>
          <w:rFonts w:cs="David" w:hint="cs"/>
          <w:u w:val="single"/>
          <w:rtl/>
        </w:rPr>
        <w:t>סוזי נבות:</w:t>
      </w:r>
    </w:p>
    <w:p w14:paraId="429FADD3" w14:textId="77777777" w:rsidR="00A54250" w:rsidRDefault="00A54250" w:rsidP="00A54250">
      <w:pPr>
        <w:bidi/>
        <w:jc w:val="both"/>
        <w:rPr>
          <w:rFonts w:cs="David" w:hint="cs"/>
          <w:rtl/>
        </w:rPr>
      </w:pPr>
    </w:p>
    <w:p w14:paraId="02DC5431" w14:textId="77777777" w:rsidR="00A54250" w:rsidRPr="008D3EA3" w:rsidRDefault="00A54250" w:rsidP="00A54250">
      <w:pPr>
        <w:bidi/>
        <w:ind w:firstLine="720"/>
        <w:jc w:val="both"/>
        <w:rPr>
          <w:rFonts w:cs="David" w:hint="cs"/>
          <w:rtl/>
        </w:rPr>
      </w:pPr>
      <w:r w:rsidRPr="008D3EA3">
        <w:rPr>
          <w:rFonts w:cs="David" w:hint="cs"/>
          <w:rtl/>
        </w:rPr>
        <w:t xml:space="preserve">אפשר לקחת את הנוסח של סעיף 18. </w:t>
      </w:r>
    </w:p>
    <w:p w14:paraId="59969BCA" w14:textId="77777777" w:rsidR="00A54250" w:rsidRPr="008D3EA3" w:rsidRDefault="00A54250" w:rsidP="00A54250">
      <w:pPr>
        <w:bidi/>
        <w:jc w:val="both"/>
        <w:rPr>
          <w:rFonts w:cs="David" w:hint="cs"/>
          <w:rtl/>
        </w:rPr>
      </w:pPr>
    </w:p>
    <w:p w14:paraId="01E372E0"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0DBAA15E" w14:textId="77777777" w:rsidR="00A54250" w:rsidRPr="008D3EA3" w:rsidRDefault="00A54250" w:rsidP="00A54250">
      <w:pPr>
        <w:bidi/>
        <w:jc w:val="both"/>
        <w:rPr>
          <w:rFonts w:cs="David" w:hint="cs"/>
          <w:u w:val="single"/>
          <w:rtl/>
        </w:rPr>
      </w:pPr>
    </w:p>
    <w:p w14:paraId="4BCD4A26" w14:textId="77777777" w:rsidR="00A54250" w:rsidRPr="008D3EA3" w:rsidRDefault="00A54250" w:rsidP="00A54250">
      <w:pPr>
        <w:bidi/>
        <w:ind w:firstLine="720"/>
        <w:jc w:val="both"/>
        <w:rPr>
          <w:rFonts w:cs="David" w:hint="cs"/>
          <w:rtl/>
        </w:rPr>
      </w:pPr>
      <w:r>
        <w:rPr>
          <w:rFonts w:cs="David" w:hint="cs"/>
          <w:rtl/>
        </w:rPr>
        <w:t>אני מציע ש</w:t>
      </w:r>
      <w:r w:rsidRPr="008D3EA3">
        <w:rPr>
          <w:rFonts w:cs="David" w:hint="cs"/>
          <w:rtl/>
        </w:rPr>
        <w:t>נסמן בירוק.</w:t>
      </w:r>
      <w:r>
        <w:rPr>
          <w:rFonts w:cs="David" w:hint="cs"/>
          <w:rtl/>
        </w:rPr>
        <w:t xml:space="preserve"> זה יהיה עוד סעיף שאולי נדון בו עם יהיו יותר חברים.</w:t>
      </w:r>
      <w:r w:rsidRPr="008D3EA3">
        <w:rPr>
          <w:rFonts w:cs="David" w:hint="cs"/>
          <w:rtl/>
        </w:rPr>
        <w:t xml:space="preserve"> כ</w:t>
      </w:r>
      <w:r>
        <w:rPr>
          <w:rFonts w:cs="David" w:hint="cs"/>
          <w:rtl/>
        </w:rPr>
        <w:t xml:space="preserve">רגע אנחנו מחליטים ללכת ככה, נראה מה יהיה בהמשך. </w:t>
      </w:r>
    </w:p>
    <w:p w14:paraId="1DA26AB9" w14:textId="77777777" w:rsidR="00A54250" w:rsidRPr="008D3EA3" w:rsidRDefault="00A54250" w:rsidP="00A54250">
      <w:pPr>
        <w:bidi/>
        <w:jc w:val="both"/>
        <w:rPr>
          <w:rFonts w:cs="David" w:hint="cs"/>
          <w:rtl/>
        </w:rPr>
      </w:pPr>
    </w:p>
    <w:p w14:paraId="7AE509A7" w14:textId="77777777" w:rsidR="00A54250" w:rsidRPr="008D3EA3" w:rsidRDefault="00A54250" w:rsidP="00A54250">
      <w:pPr>
        <w:bidi/>
        <w:jc w:val="both"/>
        <w:rPr>
          <w:rFonts w:cs="David" w:hint="cs"/>
          <w:rtl/>
        </w:rPr>
      </w:pPr>
      <w:r w:rsidRPr="008D3EA3">
        <w:rPr>
          <w:rFonts w:cs="David" w:hint="cs"/>
          <w:u w:val="single"/>
          <w:rtl/>
        </w:rPr>
        <w:t>סוזי נבות:</w:t>
      </w:r>
    </w:p>
    <w:p w14:paraId="3FB052B0" w14:textId="77777777" w:rsidR="00A54250" w:rsidRDefault="00A54250" w:rsidP="00A54250">
      <w:pPr>
        <w:bidi/>
        <w:jc w:val="both"/>
        <w:rPr>
          <w:rFonts w:cs="David" w:hint="cs"/>
          <w:rtl/>
        </w:rPr>
      </w:pPr>
    </w:p>
    <w:p w14:paraId="6A611010" w14:textId="77777777" w:rsidR="00A54250" w:rsidRPr="008D3EA3" w:rsidRDefault="00A54250" w:rsidP="00A54250">
      <w:pPr>
        <w:bidi/>
        <w:ind w:firstLine="720"/>
        <w:jc w:val="both"/>
        <w:rPr>
          <w:rFonts w:cs="David" w:hint="cs"/>
          <w:rtl/>
        </w:rPr>
      </w:pPr>
      <w:r w:rsidRPr="008D3EA3">
        <w:rPr>
          <w:rFonts w:cs="David" w:hint="cs"/>
          <w:rtl/>
        </w:rPr>
        <w:t>אולי הנוסח של סעיף 18</w:t>
      </w:r>
      <w:r>
        <w:rPr>
          <w:rFonts w:cs="David" w:hint="cs"/>
          <w:rtl/>
        </w:rPr>
        <w:t xml:space="preserve"> יהיה גם מתאים לנוסח של סעיף 19 וייאמר משהו שחבר הכנסת יימנע משימוש בלתי ראוי בזכות שנתונה לו. </w:t>
      </w:r>
    </w:p>
    <w:p w14:paraId="28B225C2" w14:textId="77777777" w:rsidR="00A54250" w:rsidRPr="008D3EA3" w:rsidRDefault="00A54250" w:rsidP="00A54250">
      <w:pPr>
        <w:bidi/>
        <w:jc w:val="both"/>
        <w:rPr>
          <w:rFonts w:cs="David" w:hint="cs"/>
          <w:rtl/>
        </w:rPr>
      </w:pPr>
    </w:p>
    <w:p w14:paraId="555F4530" w14:textId="77777777" w:rsidR="00A54250" w:rsidRPr="008D3EA3" w:rsidRDefault="00A54250" w:rsidP="00A54250">
      <w:pPr>
        <w:bidi/>
        <w:jc w:val="both"/>
        <w:rPr>
          <w:rFonts w:cs="David" w:hint="cs"/>
          <w:u w:val="single"/>
          <w:rtl/>
        </w:rPr>
      </w:pPr>
      <w:r w:rsidRPr="008D3EA3">
        <w:rPr>
          <w:rFonts w:cs="David" w:hint="cs"/>
          <w:u w:val="single"/>
          <w:rtl/>
        </w:rPr>
        <w:t>שלי יחימ</w:t>
      </w:r>
      <w:r>
        <w:rPr>
          <w:rFonts w:cs="David" w:hint="cs"/>
          <w:u w:val="single"/>
          <w:rtl/>
        </w:rPr>
        <w:t>ו</w:t>
      </w:r>
      <w:r w:rsidRPr="008D3EA3">
        <w:rPr>
          <w:rFonts w:cs="David" w:hint="cs"/>
          <w:u w:val="single"/>
          <w:rtl/>
        </w:rPr>
        <w:t>ביץ</w:t>
      </w:r>
      <w:r>
        <w:rPr>
          <w:rFonts w:cs="David" w:hint="cs"/>
          <w:u w:val="single"/>
          <w:rtl/>
        </w:rPr>
        <w:t>:</w:t>
      </w:r>
    </w:p>
    <w:p w14:paraId="42EE27BE" w14:textId="77777777" w:rsidR="00A54250" w:rsidRPr="008D3EA3" w:rsidRDefault="00A54250" w:rsidP="00A54250">
      <w:pPr>
        <w:bidi/>
        <w:jc w:val="both"/>
        <w:rPr>
          <w:rFonts w:cs="David" w:hint="cs"/>
          <w:rtl/>
        </w:rPr>
      </w:pPr>
    </w:p>
    <w:p w14:paraId="45776DAE" w14:textId="77777777" w:rsidR="00A54250" w:rsidRDefault="00A54250" w:rsidP="00A54250">
      <w:pPr>
        <w:bidi/>
        <w:ind w:firstLine="720"/>
        <w:jc w:val="both"/>
        <w:rPr>
          <w:rFonts w:cs="David" w:hint="cs"/>
          <w:rtl/>
        </w:rPr>
      </w:pPr>
      <w:r>
        <w:rPr>
          <w:rFonts w:cs="David" w:hint="cs"/>
          <w:rtl/>
        </w:rPr>
        <w:t>אולי "</w:t>
      </w:r>
      <w:r w:rsidRPr="008D3EA3">
        <w:rPr>
          <w:rFonts w:cs="David" w:hint="cs"/>
          <w:rtl/>
        </w:rPr>
        <w:t>חבר כנסת יימנע מלהשתמש באופן בלתי ראוי בזכות השתיקה</w:t>
      </w:r>
      <w:r>
        <w:rPr>
          <w:rFonts w:cs="David" w:hint="cs"/>
          <w:rtl/>
        </w:rPr>
        <w:t>"</w:t>
      </w:r>
      <w:r w:rsidRPr="008D3EA3">
        <w:rPr>
          <w:rFonts w:cs="David" w:hint="cs"/>
          <w:rtl/>
        </w:rPr>
        <w:t xml:space="preserve">. </w:t>
      </w:r>
    </w:p>
    <w:p w14:paraId="11B774E5" w14:textId="77777777" w:rsidR="00A54250" w:rsidRDefault="00A54250" w:rsidP="00A54250">
      <w:pPr>
        <w:bidi/>
        <w:jc w:val="both"/>
        <w:rPr>
          <w:rFonts w:cs="David" w:hint="cs"/>
          <w:rtl/>
        </w:rPr>
      </w:pPr>
    </w:p>
    <w:p w14:paraId="460C3003" w14:textId="77777777" w:rsidR="00A54250" w:rsidRDefault="00A54250" w:rsidP="00A54250">
      <w:pPr>
        <w:bidi/>
        <w:jc w:val="both"/>
        <w:rPr>
          <w:rFonts w:cs="David" w:hint="cs"/>
          <w:u w:val="single"/>
          <w:rtl/>
        </w:rPr>
      </w:pPr>
      <w:r>
        <w:rPr>
          <w:rFonts w:cs="David" w:hint="cs"/>
          <w:u w:val="single"/>
          <w:rtl/>
        </w:rPr>
        <w:t>ארבל אסטרחן:</w:t>
      </w:r>
    </w:p>
    <w:p w14:paraId="5C9AAD1E" w14:textId="77777777" w:rsidR="00A54250" w:rsidRDefault="00A54250" w:rsidP="00A54250">
      <w:pPr>
        <w:bidi/>
        <w:jc w:val="both"/>
        <w:rPr>
          <w:rFonts w:cs="David" w:hint="cs"/>
          <w:u w:val="single"/>
          <w:rtl/>
        </w:rPr>
      </w:pPr>
    </w:p>
    <w:p w14:paraId="34F0436C" w14:textId="77777777" w:rsidR="00A54250" w:rsidRDefault="00A54250" w:rsidP="00A54250">
      <w:pPr>
        <w:bidi/>
        <w:jc w:val="both"/>
        <w:rPr>
          <w:rFonts w:cs="David" w:hint="cs"/>
          <w:rtl/>
        </w:rPr>
      </w:pPr>
      <w:r>
        <w:rPr>
          <w:rFonts w:cs="David" w:hint="cs"/>
          <w:rtl/>
        </w:rPr>
        <w:tab/>
        <w:t xml:space="preserve">העניין הוא שזכות השתיקה הוא לא מינוח משפטי. </w:t>
      </w:r>
    </w:p>
    <w:p w14:paraId="005752D1" w14:textId="77777777" w:rsidR="00A54250" w:rsidRDefault="00A54250" w:rsidP="00A54250">
      <w:pPr>
        <w:bidi/>
        <w:jc w:val="both"/>
        <w:rPr>
          <w:rFonts w:cs="David" w:hint="cs"/>
          <w:rtl/>
        </w:rPr>
      </w:pPr>
    </w:p>
    <w:p w14:paraId="3110C177" w14:textId="77777777" w:rsidR="00A54250" w:rsidRDefault="00A54250" w:rsidP="00A54250">
      <w:pPr>
        <w:bidi/>
        <w:jc w:val="both"/>
        <w:rPr>
          <w:rFonts w:cs="David" w:hint="cs"/>
          <w:u w:val="single"/>
          <w:rtl/>
        </w:rPr>
      </w:pPr>
      <w:r>
        <w:rPr>
          <w:rFonts w:cs="David" w:hint="cs"/>
          <w:u w:val="single"/>
          <w:rtl/>
        </w:rPr>
        <w:t>אסא כשר:</w:t>
      </w:r>
    </w:p>
    <w:p w14:paraId="6ADACC25" w14:textId="77777777" w:rsidR="00A54250" w:rsidRDefault="00A54250" w:rsidP="00A54250">
      <w:pPr>
        <w:bidi/>
        <w:jc w:val="both"/>
        <w:rPr>
          <w:rFonts w:cs="David" w:hint="cs"/>
          <w:u w:val="single"/>
          <w:rtl/>
        </w:rPr>
      </w:pPr>
    </w:p>
    <w:p w14:paraId="66D68E77" w14:textId="77777777" w:rsidR="00A54250" w:rsidRDefault="00A54250" w:rsidP="00A54250">
      <w:pPr>
        <w:bidi/>
        <w:jc w:val="both"/>
        <w:rPr>
          <w:rFonts w:cs="David" w:hint="cs"/>
          <w:rtl/>
        </w:rPr>
      </w:pPr>
      <w:r>
        <w:rPr>
          <w:rFonts w:cs="David" w:hint="cs"/>
          <w:rtl/>
        </w:rPr>
        <w:tab/>
        <w:t xml:space="preserve">זה הנימוקים. באיזה נימוקים? מה העבירה שעל הפרק, זה השיקול. </w:t>
      </w:r>
    </w:p>
    <w:p w14:paraId="50246224" w14:textId="77777777" w:rsidR="00A54250" w:rsidRDefault="00A54250" w:rsidP="00A54250">
      <w:pPr>
        <w:bidi/>
        <w:jc w:val="both"/>
        <w:rPr>
          <w:rFonts w:cs="David" w:hint="cs"/>
          <w:rtl/>
        </w:rPr>
      </w:pPr>
    </w:p>
    <w:p w14:paraId="1ED5E309" w14:textId="77777777" w:rsidR="00A54250" w:rsidRDefault="00A54250" w:rsidP="00A54250">
      <w:pPr>
        <w:bidi/>
        <w:jc w:val="both"/>
        <w:rPr>
          <w:rFonts w:cs="David" w:hint="cs"/>
          <w:u w:val="single"/>
          <w:rtl/>
        </w:rPr>
      </w:pPr>
      <w:r>
        <w:rPr>
          <w:rFonts w:cs="David" w:hint="cs"/>
          <w:u w:val="single"/>
          <w:rtl/>
        </w:rPr>
        <w:t>היו"ר חיים אורון:</w:t>
      </w:r>
    </w:p>
    <w:p w14:paraId="0E738F96" w14:textId="77777777" w:rsidR="00A54250" w:rsidRPr="00A436E4" w:rsidRDefault="00A54250" w:rsidP="00A54250">
      <w:pPr>
        <w:bidi/>
        <w:jc w:val="both"/>
        <w:rPr>
          <w:rFonts w:cs="David" w:hint="cs"/>
          <w:rtl/>
        </w:rPr>
      </w:pPr>
    </w:p>
    <w:p w14:paraId="025833A1" w14:textId="77777777" w:rsidR="00A54250" w:rsidRDefault="00A54250" w:rsidP="00A54250">
      <w:pPr>
        <w:bidi/>
        <w:jc w:val="both"/>
        <w:rPr>
          <w:rFonts w:cs="David" w:hint="cs"/>
          <w:rtl/>
        </w:rPr>
      </w:pPr>
      <w:r>
        <w:rPr>
          <w:rFonts w:cs="David" w:hint="cs"/>
          <w:rtl/>
        </w:rPr>
        <w:tab/>
        <w:t xml:space="preserve">אין ויכוח עם מה שאת אומרת, זה בסדר. פה מתעוררת סיטואציה לזכות שתיקה בחקירה אצל שוטר או מי שמוסמך לכך. </w:t>
      </w:r>
    </w:p>
    <w:p w14:paraId="0CC15B91" w14:textId="77777777" w:rsidR="00A54250" w:rsidRDefault="00A54250" w:rsidP="00A54250">
      <w:pPr>
        <w:bidi/>
        <w:jc w:val="both"/>
        <w:rPr>
          <w:rFonts w:cs="David" w:hint="cs"/>
          <w:rtl/>
        </w:rPr>
      </w:pPr>
    </w:p>
    <w:p w14:paraId="70E2865E" w14:textId="77777777" w:rsidR="00A54250" w:rsidRDefault="00A54250" w:rsidP="00A54250">
      <w:pPr>
        <w:bidi/>
        <w:jc w:val="both"/>
        <w:rPr>
          <w:rFonts w:cs="David" w:hint="cs"/>
          <w:u w:val="single"/>
          <w:rtl/>
        </w:rPr>
      </w:pPr>
      <w:r>
        <w:rPr>
          <w:rFonts w:cs="David" w:hint="cs"/>
          <w:u w:val="single"/>
          <w:rtl/>
        </w:rPr>
        <w:t>סוזי נבות:</w:t>
      </w:r>
    </w:p>
    <w:p w14:paraId="3D49B9ED" w14:textId="77777777" w:rsidR="00A54250" w:rsidRDefault="00A54250" w:rsidP="00A54250">
      <w:pPr>
        <w:bidi/>
        <w:jc w:val="both"/>
        <w:rPr>
          <w:rFonts w:cs="David" w:hint="cs"/>
          <w:u w:val="single"/>
          <w:rtl/>
        </w:rPr>
      </w:pPr>
    </w:p>
    <w:p w14:paraId="506E987B" w14:textId="77777777" w:rsidR="00A54250" w:rsidRDefault="00A54250" w:rsidP="00A54250">
      <w:pPr>
        <w:bidi/>
        <w:jc w:val="both"/>
        <w:rPr>
          <w:rFonts w:cs="David" w:hint="cs"/>
          <w:u w:val="single"/>
          <w:rtl/>
        </w:rPr>
      </w:pPr>
    </w:p>
    <w:p w14:paraId="3DDC894A" w14:textId="77777777" w:rsidR="00A54250" w:rsidRPr="005A182E" w:rsidRDefault="00A54250" w:rsidP="00A54250">
      <w:pPr>
        <w:bidi/>
        <w:jc w:val="both"/>
        <w:rPr>
          <w:rFonts w:cs="David" w:hint="cs"/>
          <w:rtl/>
        </w:rPr>
      </w:pPr>
      <w:r>
        <w:rPr>
          <w:rFonts w:cs="David" w:hint="cs"/>
          <w:rtl/>
        </w:rPr>
        <w:tab/>
        <w:t xml:space="preserve">זה נקרא הזכות בפני הפללה עצמית. הוא יימנע משימוש בלתי ראוי בזכות מפני הפללה עצמית וזה פתרנו את הבעיה. </w:t>
      </w:r>
    </w:p>
    <w:p w14:paraId="508BB738" w14:textId="77777777" w:rsidR="00A54250" w:rsidRPr="008D3EA3" w:rsidRDefault="00A54250" w:rsidP="00A54250">
      <w:pPr>
        <w:bidi/>
        <w:jc w:val="both"/>
        <w:rPr>
          <w:rFonts w:cs="David" w:hint="cs"/>
          <w:rtl/>
        </w:rPr>
      </w:pPr>
    </w:p>
    <w:p w14:paraId="1B00C94C" w14:textId="77777777" w:rsidR="00A54250" w:rsidRPr="008D3EA3" w:rsidRDefault="00A54250" w:rsidP="00A54250">
      <w:pPr>
        <w:bidi/>
        <w:jc w:val="both"/>
        <w:rPr>
          <w:rFonts w:cs="David" w:hint="cs"/>
          <w:rtl/>
        </w:rPr>
      </w:pPr>
      <w:r w:rsidRPr="008D3EA3">
        <w:rPr>
          <w:rFonts w:cs="David" w:hint="cs"/>
          <w:u w:val="single"/>
          <w:rtl/>
        </w:rPr>
        <w:t>איל ינון:</w:t>
      </w:r>
    </w:p>
    <w:p w14:paraId="083715F2" w14:textId="77777777" w:rsidR="00A54250" w:rsidRDefault="00A54250" w:rsidP="00A54250">
      <w:pPr>
        <w:bidi/>
        <w:jc w:val="both"/>
        <w:rPr>
          <w:rFonts w:cs="David" w:hint="cs"/>
          <w:rtl/>
        </w:rPr>
      </w:pPr>
    </w:p>
    <w:p w14:paraId="44519445" w14:textId="77777777" w:rsidR="00A54250" w:rsidRDefault="00A54250" w:rsidP="00A54250">
      <w:pPr>
        <w:bidi/>
        <w:jc w:val="both"/>
        <w:rPr>
          <w:rFonts w:cs="David" w:hint="cs"/>
          <w:rtl/>
        </w:rPr>
      </w:pPr>
      <w:r>
        <w:rPr>
          <w:rFonts w:cs="David" w:hint="cs"/>
          <w:rtl/>
        </w:rPr>
        <w:tab/>
        <w:t xml:space="preserve">לא פתרנו את הבעיה שאתם ביקשתם לפתור. פתרנו בעיה אחרת. אתם ביקשתם שייקבע שזה לא ראוי שאדם ישמור על זכות השתיקה מטעם שהתשובה עלולה להפליל אותו, שזה הרבה יותר מרחיק לכת. </w:t>
      </w:r>
      <w:proofErr w:type="spellStart"/>
      <w:r>
        <w:rPr>
          <w:rFonts w:cs="David" w:hint="cs"/>
          <w:rtl/>
        </w:rPr>
        <w:t>ג'ומס</w:t>
      </w:r>
      <w:proofErr w:type="spellEnd"/>
      <w:r>
        <w:rPr>
          <w:rFonts w:cs="David" w:hint="cs"/>
          <w:rtl/>
        </w:rPr>
        <w:t xml:space="preserve">, זה יהפך לטעם ראוי, שתבין מה אתה עושה. זה בסדר, אבל תבין מה אתה עושה. </w:t>
      </w:r>
    </w:p>
    <w:p w14:paraId="08B1ED1E" w14:textId="77777777" w:rsidR="00A54250" w:rsidRDefault="00A54250" w:rsidP="00A54250">
      <w:pPr>
        <w:bidi/>
        <w:jc w:val="both"/>
        <w:rPr>
          <w:rFonts w:cs="David" w:hint="cs"/>
          <w:rtl/>
        </w:rPr>
      </w:pPr>
    </w:p>
    <w:p w14:paraId="2CE24768" w14:textId="77777777" w:rsidR="00A54250" w:rsidRDefault="00A54250" w:rsidP="00A54250">
      <w:pPr>
        <w:bidi/>
        <w:jc w:val="both"/>
        <w:rPr>
          <w:rFonts w:cs="David" w:hint="cs"/>
          <w:u w:val="single"/>
          <w:rtl/>
        </w:rPr>
      </w:pPr>
      <w:r>
        <w:rPr>
          <w:rFonts w:cs="David" w:hint="cs"/>
          <w:u w:val="single"/>
          <w:rtl/>
        </w:rPr>
        <w:t>אסא כשר:</w:t>
      </w:r>
    </w:p>
    <w:p w14:paraId="7FDA1A66" w14:textId="77777777" w:rsidR="00A54250" w:rsidRDefault="00A54250" w:rsidP="00A54250">
      <w:pPr>
        <w:bidi/>
        <w:jc w:val="both"/>
        <w:rPr>
          <w:rFonts w:cs="David" w:hint="cs"/>
          <w:u w:val="single"/>
          <w:rtl/>
        </w:rPr>
      </w:pPr>
    </w:p>
    <w:p w14:paraId="6D33AF0B" w14:textId="77777777" w:rsidR="00A54250" w:rsidRDefault="00A54250" w:rsidP="00A54250">
      <w:pPr>
        <w:bidi/>
        <w:jc w:val="both"/>
        <w:rPr>
          <w:rFonts w:cs="David" w:hint="cs"/>
          <w:rtl/>
        </w:rPr>
      </w:pPr>
      <w:r>
        <w:rPr>
          <w:rFonts w:cs="David" w:hint="cs"/>
          <w:rtl/>
        </w:rPr>
        <w:tab/>
        <w:t xml:space="preserve">יהיו מקרים שאפשר יהיה מטעם ראוי. </w:t>
      </w:r>
    </w:p>
    <w:p w14:paraId="72CF19BA" w14:textId="77777777" w:rsidR="00A54250" w:rsidRDefault="00A54250" w:rsidP="00A54250">
      <w:pPr>
        <w:bidi/>
        <w:jc w:val="both"/>
        <w:rPr>
          <w:rFonts w:cs="David" w:hint="cs"/>
          <w:rtl/>
        </w:rPr>
      </w:pPr>
    </w:p>
    <w:p w14:paraId="0E1AE198" w14:textId="77777777" w:rsidR="00A54250" w:rsidRDefault="00A54250" w:rsidP="00A54250">
      <w:pPr>
        <w:bidi/>
        <w:jc w:val="both"/>
        <w:rPr>
          <w:rFonts w:cs="David" w:hint="cs"/>
          <w:u w:val="single"/>
          <w:rtl/>
        </w:rPr>
      </w:pPr>
      <w:r>
        <w:rPr>
          <w:rFonts w:cs="David" w:hint="cs"/>
          <w:u w:val="single"/>
          <w:rtl/>
        </w:rPr>
        <w:t>איל ינון:</w:t>
      </w:r>
    </w:p>
    <w:p w14:paraId="384D42C9" w14:textId="77777777" w:rsidR="00A54250" w:rsidRDefault="00A54250" w:rsidP="00A54250">
      <w:pPr>
        <w:bidi/>
        <w:jc w:val="both"/>
        <w:rPr>
          <w:rFonts w:cs="David" w:hint="cs"/>
          <w:u w:val="single"/>
          <w:rtl/>
        </w:rPr>
      </w:pPr>
    </w:p>
    <w:p w14:paraId="0707E633" w14:textId="77777777" w:rsidR="00A54250" w:rsidRPr="008551E5" w:rsidRDefault="00A54250" w:rsidP="00A54250">
      <w:pPr>
        <w:bidi/>
        <w:jc w:val="both"/>
        <w:rPr>
          <w:rFonts w:cs="David" w:hint="cs"/>
          <w:rtl/>
        </w:rPr>
      </w:pPr>
      <w:r>
        <w:rPr>
          <w:rFonts w:cs="David" w:hint="cs"/>
          <w:rtl/>
        </w:rPr>
        <w:tab/>
        <w:t xml:space="preserve">איך אפשר יהיה לטעון שדבר שמעוגן בחוק ושהוא זכות יסוד של אדם, הוא לא טעם ראוי? זה תמיד יהיה טעם ראוי. </w:t>
      </w:r>
    </w:p>
    <w:p w14:paraId="5516E973" w14:textId="77777777" w:rsidR="00A54250" w:rsidRPr="008D3EA3" w:rsidRDefault="00A54250" w:rsidP="00A54250">
      <w:pPr>
        <w:bidi/>
        <w:jc w:val="both"/>
        <w:rPr>
          <w:rFonts w:cs="David" w:hint="cs"/>
          <w:rtl/>
        </w:rPr>
      </w:pPr>
    </w:p>
    <w:p w14:paraId="6B06C015"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7D03E7A0" w14:textId="77777777" w:rsidR="00A54250" w:rsidRDefault="00A54250" w:rsidP="00A54250">
      <w:pPr>
        <w:bidi/>
        <w:jc w:val="both"/>
        <w:rPr>
          <w:rFonts w:cs="David" w:hint="cs"/>
          <w:u w:val="single"/>
          <w:rtl/>
        </w:rPr>
      </w:pPr>
    </w:p>
    <w:p w14:paraId="19D9EB06" w14:textId="77777777" w:rsidR="00A54250" w:rsidRPr="008551E5" w:rsidRDefault="00A54250" w:rsidP="00A54250">
      <w:pPr>
        <w:bidi/>
        <w:jc w:val="both"/>
        <w:rPr>
          <w:rFonts w:cs="David" w:hint="cs"/>
          <w:rtl/>
        </w:rPr>
      </w:pPr>
      <w:r>
        <w:rPr>
          <w:rFonts w:cs="David" w:hint="cs"/>
          <w:rtl/>
        </w:rPr>
        <w:tab/>
        <w:t xml:space="preserve">הטענה תהיה שהוא לא טעם ראוי לאיש ציבור. כמו שאני מגן בחירוף נפש על חוק החסינות, שאין לאף אחד אחר, אני אומר שאתה לא יכול להיות גם להיות חסין וגם מטעמים שאינם ראויים. פה ניתנת האפשרות לעשות אבחנה. </w:t>
      </w:r>
    </w:p>
    <w:p w14:paraId="581A0F6F" w14:textId="77777777" w:rsidR="00A54250" w:rsidRDefault="00A54250" w:rsidP="00A54250">
      <w:pPr>
        <w:bidi/>
        <w:jc w:val="both"/>
        <w:rPr>
          <w:rFonts w:cs="David" w:hint="cs"/>
          <w:u w:val="single"/>
          <w:rtl/>
        </w:rPr>
      </w:pPr>
    </w:p>
    <w:p w14:paraId="7ACEEF62"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6FC28F8A" w14:textId="77777777" w:rsidR="00A54250" w:rsidRPr="008D3EA3" w:rsidRDefault="00A54250" w:rsidP="00A54250">
      <w:pPr>
        <w:bidi/>
        <w:jc w:val="both"/>
        <w:rPr>
          <w:rFonts w:cs="David" w:hint="cs"/>
          <w:u w:val="single"/>
          <w:rtl/>
        </w:rPr>
      </w:pPr>
    </w:p>
    <w:p w14:paraId="1609949A" w14:textId="77777777" w:rsidR="00A54250" w:rsidRPr="008D3EA3" w:rsidRDefault="00A54250" w:rsidP="00A54250">
      <w:pPr>
        <w:bidi/>
        <w:ind w:firstLine="720"/>
        <w:jc w:val="both"/>
        <w:rPr>
          <w:rFonts w:cs="David" w:hint="cs"/>
          <w:rtl/>
        </w:rPr>
      </w:pPr>
      <w:r w:rsidRPr="008D3EA3">
        <w:rPr>
          <w:rFonts w:cs="David" w:hint="cs"/>
          <w:rtl/>
        </w:rPr>
        <w:t xml:space="preserve">ואם הוסרה החסינות שלך, אז הטיעון שלך מתייתר. </w:t>
      </w:r>
    </w:p>
    <w:p w14:paraId="089687FA" w14:textId="77777777" w:rsidR="00A54250" w:rsidRDefault="00A54250" w:rsidP="00A54250">
      <w:pPr>
        <w:bidi/>
        <w:jc w:val="both"/>
        <w:rPr>
          <w:rFonts w:cs="David" w:hint="cs"/>
          <w:rtl/>
        </w:rPr>
      </w:pPr>
    </w:p>
    <w:p w14:paraId="11EB45DC" w14:textId="77777777" w:rsidR="00A54250" w:rsidRDefault="00A54250" w:rsidP="00A54250">
      <w:pPr>
        <w:bidi/>
        <w:jc w:val="both"/>
        <w:rPr>
          <w:rFonts w:cs="David" w:hint="cs"/>
          <w:u w:val="single"/>
          <w:rtl/>
        </w:rPr>
      </w:pPr>
      <w:r>
        <w:rPr>
          <w:rFonts w:cs="David" w:hint="cs"/>
          <w:u w:val="single"/>
          <w:rtl/>
        </w:rPr>
        <w:t>היו"ר חיים אורון:</w:t>
      </w:r>
    </w:p>
    <w:p w14:paraId="09E3B9B4" w14:textId="77777777" w:rsidR="00A54250" w:rsidRPr="00A436E4" w:rsidRDefault="00A54250" w:rsidP="00A54250">
      <w:pPr>
        <w:bidi/>
        <w:jc w:val="both"/>
        <w:rPr>
          <w:rFonts w:cs="David" w:hint="cs"/>
          <w:rtl/>
        </w:rPr>
      </w:pPr>
    </w:p>
    <w:p w14:paraId="0057EB63" w14:textId="77777777" w:rsidR="00A54250" w:rsidRDefault="00A54250" w:rsidP="00A54250">
      <w:pPr>
        <w:bidi/>
        <w:jc w:val="both"/>
        <w:rPr>
          <w:rFonts w:cs="David" w:hint="cs"/>
          <w:rtl/>
        </w:rPr>
      </w:pPr>
      <w:r>
        <w:rPr>
          <w:rFonts w:cs="David" w:hint="cs"/>
          <w:rtl/>
        </w:rPr>
        <w:tab/>
        <w:t xml:space="preserve">אז ממילא. אם הוסרה החסינות אין אתיקה. </w:t>
      </w:r>
    </w:p>
    <w:p w14:paraId="47EDE2E5" w14:textId="77777777" w:rsidR="00A54250" w:rsidRPr="008D3EA3" w:rsidRDefault="00A54250" w:rsidP="00A54250">
      <w:pPr>
        <w:bidi/>
        <w:jc w:val="both"/>
        <w:rPr>
          <w:rFonts w:cs="David" w:hint="cs"/>
          <w:rtl/>
        </w:rPr>
      </w:pPr>
    </w:p>
    <w:p w14:paraId="0C26524C" w14:textId="77777777" w:rsidR="00A54250" w:rsidRPr="008D3EA3" w:rsidRDefault="00A54250" w:rsidP="00A54250">
      <w:pPr>
        <w:bidi/>
        <w:jc w:val="both"/>
        <w:rPr>
          <w:rFonts w:cs="David" w:hint="cs"/>
          <w:rtl/>
        </w:rPr>
      </w:pPr>
      <w:r w:rsidRPr="008D3EA3">
        <w:rPr>
          <w:rFonts w:cs="David" w:hint="cs"/>
          <w:u w:val="single"/>
          <w:rtl/>
        </w:rPr>
        <w:t>שלי יחימוביץ:</w:t>
      </w:r>
    </w:p>
    <w:p w14:paraId="352FED13" w14:textId="77777777" w:rsidR="00A54250" w:rsidRDefault="00A54250" w:rsidP="00A54250">
      <w:pPr>
        <w:bidi/>
        <w:jc w:val="both"/>
        <w:rPr>
          <w:rFonts w:cs="David" w:hint="cs"/>
          <w:rtl/>
        </w:rPr>
      </w:pPr>
    </w:p>
    <w:p w14:paraId="0AA6C5FA" w14:textId="77777777" w:rsidR="00A54250" w:rsidRDefault="00A54250" w:rsidP="00A54250">
      <w:pPr>
        <w:bidi/>
        <w:jc w:val="both"/>
        <w:rPr>
          <w:rFonts w:cs="David" w:hint="cs"/>
          <w:rtl/>
        </w:rPr>
      </w:pPr>
      <w:r>
        <w:rPr>
          <w:rFonts w:cs="David" w:hint="cs"/>
          <w:rtl/>
        </w:rPr>
        <w:tab/>
        <w:t xml:space="preserve">אתה אומר שאי-אפשר ליהנות מזה וגם מזה. אני לא מסכימה איתך. </w:t>
      </w:r>
    </w:p>
    <w:p w14:paraId="3B05B3A7" w14:textId="77777777" w:rsidR="00A54250" w:rsidRDefault="00A54250" w:rsidP="00A54250">
      <w:pPr>
        <w:bidi/>
        <w:jc w:val="both"/>
        <w:rPr>
          <w:rFonts w:cs="David" w:hint="cs"/>
          <w:rtl/>
        </w:rPr>
      </w:pPr>
    </w:p>
    <w:p w14:paraId="64C9F178" w14:textId="77777777" w:rsidR="00A54250" w:rsidRDefault="00A54250" w:rsidP="00A54250">
      <w:pPr>
        <w:bidi/>
        <w:jc w:val="both"/>
        <w:rPr>
          <w:rFonts w:cs="David" w:hint="cs"/>
          <w:u w:val="single"/>
          <w:rtl/>
        </w:rPr>
      </w:pPr>
      <w:r>
        <w:rPr>
          <w:rFonts w:cs="David" w:hint="cs"/>
          <w:u w:val="single"/>
          <w:rtl/>
        </w:rPr>
        <w:t>היו"ר חיים אורון:</w:t>
      </w:r>
    </w:p>
    <w:p w14:paraId="324186B3" w14:textId="77777777" w:rsidR="00A54250" w:rsidRPr="00A436E4" w:rsidRDefault="00A54250" w:rsidP="00A54250">
      <w:pPr>
        <w:bidi/>
        <w:jc w:val="both"/>
        <w:rPr>
          <w:rFonts w:cs="David" w:hint="cs"/>
          <w:rtl/>
        </w:rPr>
      </w:pPr>
    </w:p>
    <w:p w14:paraId="16D94F68" w14:textId="77777777" w:rsidR="00A54250" w:rsidRPr="008D3EA3" w:rsidRDefault="00A54250" w:rsidP="00A54250">
      <w:pPr>
        <w:bidi/>
        <w:jc w:val="both"/>
        <w:rPr>
          <w:rFonts w:cs="David" w:hint="cs"/>
          <w:rtl/>
        </w:rPr>
      </w:pPr>
      <w:r>
        <w:rPr>
          <w:rFonts w:cs="David" w:hint="cs"/>
          <w:rtl/>
        </w:rPr>
        <w:tab/>
        <w:t xml:space="preserve">חבר כנסת שהוסרה חסינותו - - - </w:t>
      </w:r>
    </w:p>
    <w:p w14:paraId="29C7FC1C" w14:textId="77777777" w:rsidR="00A54250" w:rsidRDefault="00A54250" w:rsidP="00A54250">
      <w:pPr>
        <w:bidi/>
        <w:jc w:val="both"/>
        <w:rPr>
          <w:rFonts w:cs="David" w:hint="cs"/>
          <w:u w:val="single"/>
          <w:rtl/>
        </w:rPr>
      </w:pPr>
    </w:p>
    <w:p w14:paraId="781F81E7" w14:textId="77777777" w:rsidR="00A54250" w:rsidRPr="008D3EA3" w:rsidRDefault="00A54250" w:rsidP="00A54250">
      <w:pPr>
        <w:bidi/>
        <w:jc w:val="both"/>
        <w:rPr>
          <w:rFonts w:cs="David" w:hint="cs"/>
          <w:rtl/>
        </w:rPr>
      </w:pPr>
      <w:r w:rsidRPr="008D3EA3">
        <w:rPr>
          <w:rFonts w:cs="David" w:hint="cs"/>
          <w:u w:val="single"/>
          <w:rtl/>
        </w:rPr>
        <w:t>סוזי נבות:</w:t>
      </w:r>
    </w:p>
    <w:p w14:paraId="6BC782E9" w14:textId="77777777" w:rsidR="00A54250" w:rsidRDefault="00A54250" w:rsidP="00A54250">
      <w:pPr>
        <w:bidi/>
        <w:jc w:val="both"/>
        <w:rPr>
          <w:rFonts w:cs="David" w:hint="cs"/>
          <w:rtl/>
        </w:rPr>
      </w:pPr>
    </w:p>
    <w:p w14:paraId="5FF6188F" w14:textId="77777777" w:rsidR="00A54250" w:rsidRDefault="00A54250" w:rsidP="00A54250">
      <w:pPr>
        <w:bidi/>
        <w:jc w:val="both"/>
        <w:rPr>
          <w:rFonts w:cs="David" w:hint="cs"/>
          <w:rtl/>
        </w:rPr>
      </w:pPr>
      <w:r>
        <w:rPr>
          <w:rFonts w:cs="David" w:hint="cs"/>
          <w:rtl/>
        </w:rPr>
        <w:tab/>
        <w:t xml:space="preserve">עדיין מה שהוא עושה יכול להידון במסגרת ועדת האתיקה. הוסרה חסינותו אבל הוא ממשיך להיות חבר כנסת. </w:t>
      </w:r>
    </w:p>
    <w:p w14:paraId="7F18FFC9" w14:textId="77777777" w:rsidR="00A54250" w:rsidRPr="008D3EA3" w:rsidRDefault="00A54250" w:rsidP="00A54250">
      <w:pPr>
        <w:bidi/>
        <w:jc w:val="both"/>
        <w:rPr>
          <w:rFonts w:cs="David" w:hint="cs"/>
          <w:rtl/>
        </w:rPr>
      </w:pPr>
    </w:p>
    <w:p w14:paraId="7D19BA0D" w14:textId="77777777" w:rsidR="00A54250" w:rsidRPr="008D3EA3" w:rsidRDefault="00A54250" w:rsidP="00A54250">
      <w:pPr>
        <w:bidi/>
        <w:jc w:val="both"/>
        <w:rPr>
          <w:rFonts w:cs="David" w:hint="cs"/>
          <w:rtl/>
        </w:rPr>
      </w:pPr>
      <w:r w:rsidRPr="008D3EA3">
        <w:rPr>
          <w:rFonts w:cs="David" w:hint="cs"/>
          <w:u w:val="single"/>
          <w:rtl/>
        </w:rPr>
        <w:t>שלי יחימוביץ:</w:t>
      </w:r>
    </w:p>
    <w:p w14:paraId="5F0384A0" w14:textId="77777777" w:rsidR="00A54250" w:rsidRDefault="00A54250" w:rsidP="00A54250">
      <w:pPr>
        <w:bidi/>
        <w:jc w:val="both"/>
        <w:rPr>
          <w:rFonts w:cs="David" w:hint="cs"/>
          <w:rtl/>
        </w:rPr>
      </w:pPr>
    </w:p>
    <w:p w14:paraId="2503CA5D" w14:textId="77777777" w:rsidR="00A54250" w:rsidRDefault="00A54250" w:rsidP="00A54250">
      <w:pPr>
        <w:bidi/>
        <w:jc w:val="both"/>
        <w:rPr>
          <w:rFonts w:cs="David" w:hint="cs"/>
          <w:rtl/>
        </w:rPr>
      </w:pPr>
      <w:r>
        <w:rPr>
          <w:rFonts w:cs="David" w:hint="cs"/>
          <w:rtl/>
        </w:rPr>
        <w:tab/>
      </w:r>
      <w:proofErr w:type="spellStart"/>
      <w:r>
        <w:rPr>
          <w:rFonts w:cs="David" w:hint="cs"/>
          <w:rtl/>
        </w:rPr>
        <w:t>ג'ומס</w:t>
      </w:r>
      <w:proofErr w:type="spellEnd"/>
      <w:r>
        <w:rPr>
          <w:rFonts w:cs="David" w:hint="cs"/>
          <w:rtl/>
        </w:rPr>
        <w:t xml:space="preserve">, אני חולקת על עצם התזה הזאת שכיוון שחבר כנסת נהנה מחסינות, אז הוא צריך לוותר במקומות אחרים. אי-אפשר ליהנות גם מזה וגם מזה? כמובן שכן. חבר כנסת זכאי לזכויות יסוד ולזכויות בכלל כמו כל אזרח. כן, יש לו את זכות החסינות שהיא זכות יתר. זה לא אומר שצריך לגרוע ממנו בזכויות יסוד אחרות. אמרת שאי-אפשר ליהנות מזה וגם מזה. כי ברגע שהוסרה חסינותו, הוא כבר לא נהנה גם מזה וגם מזה והוא כבר יכול לשמור את זכות השתיקה. </w:t>
      </w:r>
    </w:p>
    <w:p w14:paraId="1D771C44" w14:textId="77777777" w:rsidR="00A54250" w:rsidRPr="008D3EA3" w:rsidRDefault="00A54250" w:rsidP="00A54250">
      <w:pPr>
        <w:bidi/>
        <w:jc w:val="both"/>
        <w:rPr>
          <w:rFonts w:cs="David" w:hint="cs"/>
          <w:rtl/>
        </w:rPr>
      </w:pPr>
    </w:p>
    <w:p w14:paraId="7D84254E" w14:textId="77777777" w:rsidR="00A54250" w:rsidRPr="008D3EA3" w:rsidRDefault="00A54250" w:rsidP="00A54250">
      <w:pPr>
        <w:bidi/>
        <w:jc w:val="both"/>
        <w:rPr>
          <w:rFonts w:cs="David" w:hint="cs"/>
          <w:rtl/>
        </w:rPr>
      </w:pPr>
      <w:r w:rsidRPr="008D3EA3">
        <w:rPr>
          <w:rFonts w:cs="David" w:hint="cs"/>
          <w:u w:val="single"/>
          <w:rtl/>
        </w:rPr>
        <w:t>אסא כשר:</w:t>
      </w:r>
    </w:p>
    <w:p w14:paraId="519821EA" w14:textId="77777777" w:rsidR="00A54250" w:rsidRDefault="00A54250" w:rsidP="00A54250">
      <w:pPr>
        <w:bidi/>
        <w:jc w:val="both"/>
        <w:rPr>
          <w:rFonts w:cs="David" w:hint="cs"/>
          <w:rtl/>
        </w:rPr>
      </w:pPr>
    </w:p>
    <w:p w14:paraId="5459DC28" w14:textId="77777777" w:rsidR="00A54250" w:rsidRPr="008D3EA3" w:rsidRDefault="00A54250" w:rsidP="00A54250">
      <w:pPr>
        <w:bidi/>
        <w:ind w:firstLine="720"/>
        <w:jc w:val="both"/>
        <w:rPr>
          <w:rFonts w:cs="David" w:hint="cs"/>
          <w:rtl/>
        </w:rPr>
      </w:pPr>
      <w:r>
        <w:rPr>
          <w:rFonts w:cs="David" w:hint="cs"/>
          <w:rtl/>
        </w:rPr>
        <w:t xml:space="preserve">הרעיון הוא שהמעמד שלו כחבר כנסת עובד בשני הכיוונים. הוא גם נותן לו פריבילגיות כדי שהוא יוכל למלא את תפקידו כחבר כנסת, </w:t>
      </w:r>
      <w:r w:rsidRPr="008D3EA3">
        <w:rPr>
          <w:rFonts w:cs="David" w:hint="cs"/>
          <w:rtl/>
        </w:rPr>
        <w:t xml:space="preserve">אבל גם מטיל עליו חובות אתיות. אתה צריך להיראות יותר מאשר אזרח. </w:t>
      </w:r>
    </w:p>
    <w:p w14:paraId="165FD5AE" w14:textId="77777777" w:rsidR="00A54250" w:rsidRPr="008D3EA3" w:rsidRDefault="00A54250" w:rsidP="00A54250">
      <w:pPr>
        <w:bidi/>
        <w:jc w:val="both"/>
        <w:rPr>
          <w:rFonts w:cs="David" w:hint="cs"/>
          <w:rtl/>
        </w:rPr>
      </w:pPr>
    </w:p>
    <w:p w14:paraId="7595444E" w14:textId="77777777" w:rsidR="00A54250" w:rsidRPr="008D3EA3" w:rsidRDefault="00A54250" w:rsidP="00A54250">
      <w:pPr>
        <w:bidi/>
        <w:jc w:val="both"/>
        <w:rPr>
          <w:rFonts w:cs="David" w:hint="cs"/>
          <w:rtl/>
        </w:rPr>
      </w:pPr>
      <w:r w:rsidRPr="008D3EA3">
        <w:rPr>
          <w:rFonts w:cs="David" w:hint="cs"/>
          <w:u w:val="single"/>
          <w:rtl/>
        </w:rPr>
        <w:t>שלי יחימוביץ:</w:t>
      </w:r>
    </w:p>
    <w:p w14:paraId="7A6A6B34" w14:textId="77777777" w:rsidR="00A54250" w:rsidRDefault="00A54250" w:rsidP="00A54250">
      <w:pPr>
        <w:bidi/>
        <w:jc w:val="both"/>
        <w:rPr>
          <w:rFonts w:cs="David" w:hint="cs"/>
          <w:rtl/>
        </w:rPr>
      </w:pPr>
    </w:p>
    <w:p w14:paraId="5F9FA84B" w14:textId="77777777" w:rsidR="00A54250" w:rsidRDefault="00A54250" w:rsidP="00A54250">
      <w:pPr>
        <w:bidi/>
        <w:jc w:val="both"/>
        <w:rPr>
          <w:rFonts w:cs="David" w:hint="cs"/>
          <w:rtl/>
        </w:rPr>
      </w:pPr>
      <w:r>
        <w:rPr>
          <w:rFonts w:cs="David" w:hint="cs"/>
          <w:rtl/>
        </w:rPr>
        <w:tab/>
        <w:t xml:space="preserve">זה ברור לי לגמרי ואני חיה לאור הדבר הזה. </w:t>
      </w:r>
    </w:p>
    <w:p w14:paraId="0B082F93" w14:textId="77777777" w:rsidR="00A54250" w:rsidRDefault="00A54250" w:rsidP="00A54250">
      <w:pPr>
        <w:bidi/>
        <w:jc w:val="both"/>
        <w:rPr>
          <w:rFonts w:cs="David" w:hint="cs"/>
          <w:rtl/>
        </w:rPr>
      </w:pPr>
    </w:p>
    <w:p w14:paraId="5415C436" w14:textId="77777777" w:rsidR="00A54250" w:rsidRDefault="00A54250" w:rsidP="00A54250">
      <w:pPr>
        <w:bidi/>
        <w:jc w:val="both"/>
        <w:rPr>
          <w:rFonts w:cs="David" w:hint="cs"/>
          <w:u w:val="single"/>
          <w:rtl/>
        </w:rPr>
      </w:pPr>
      <w:r>
        <w:rPr>
          <w:rFonts w:cs="David" w:hint="cs"/>
          <w:u w:val="single"/>
          <w:rtl/>
        </w:rPr>
        <w:t>אייל ינון:</w:t>
      </w:r>
    </w:p>
    <w:p w14:paraId="62153317" w14:textId="77777777" w:rsidR="00A54250" w:rsidRDefault="00A54250" w:rsidP="00A54250">
      <w:pPr>
        <w:bidi/>
        <w:jc w:val="both"/>
        <w:rPr>
          <w:rFonts w:cs="David" w:hint="cs"/>
          <w:u w:val="single"/>
          <w:rtl/>
        </w:rPr>
      </w:pPr>
    </w:p>
    <w:p w14:paraId="6255F3A3" w14:textId="77777777" w:rsidR="00A54250" w:rsidRDefault="00A54250" w:rsidP="00A54250">
      <w:pPr>
        <w:bidi/>
        <w:jc w:val="both"/>
        <w:rPr>
          <w:rFonts w:cs="David" w:hint="cs"/>
          <w:rtl/>
        </w:rPr>
      </w:pPr>
      <w:r>
        <w:rPr>
          <w:rFonts w:cs="David" w:hint="cs"/>
          <w:rtl/>
        </w:rPr>
        <w:tab/>
        <w:t xml:space="preserve">זאת פשרה סבירה. </w:t>
      </w:r>
    </w:p>
    <w:p w14:paraId="16709ED7" w14:textId="77777777" w:rsidR="00A54250" w:rsidRPr="008551E5" w:rsidRDefault="00A54250" w:rsidP="00A54250">
      <w:pPr>
        <w:bidi/>
        <w:jc w:val="both"/>
        <w:rPr>
          <w:rFonts w:cs="David" w:hint="cs"/>
          <w:rtl/>
        </w:rPr>
      </w:pPr>
    </w:p>
    <w:p w14:paraId="798A63C9"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4D231360" w14:textId="77777777" w:rsidR="00A54250" w:rsidRPr="008D3EA3" w:rsidRDefault="00A54250" w:rsidP="00A54250">
      <w:pPr>
        <w:bidi/>
        <w:jc w:val="both"/>
        <w:rPr>
          <w:rFonts w:cs="David" w:hint="cs"/>
          <w:u w:val="single"/>
          <w:rtl/>
        </w:rPr>
      </w:pPr>
    </w:p>
    <w:p w14:paraId="55AB1F5E" w14:textId="77777777" w:rsidR="00A54250" w:rsidRPr="008D3EA3" w:rsidRDefault="00A54250" w:rsidP="00A54250">
      <w:pPr>
        <w:bidi/>
        <w:ind w:firstLine="720"/>
        <w:jc w:val="both"/>
        <w:rPr>
          <w:rFonts w:cs="David" w:hint="cs"/>
          <w:rtl/>
        </w:rPr>
      </w:pPr>
      <w:r w:rsidRPr="008D3EA3">
        <w:rPr>
          <w:rFonts w:cs="David" w:hint="cs"/>
          <w:rtl/>
        </w:rPr>
        <w:t>אנחנו קובעים עכשיו כללים ל</w:t>
      </w:r>
      <w:r>
        <w:rPr>
          <w:rFonts w:cs="David" w:hint="cs"/>
          <w:rtl/>
        </w:rPr>
        <w:t>כלל</w:t>
      </w:r>
      <w:r w:rsidRPr="008D3EA3">
        <w:rPr>
          <w:rFonts w:cs="David" w:hint="cs"/>
          <w:rtl/>
        </w:rPr>
        <w:t xml:space="preserve"> חברי הכנסת</w:t>
      </w:r>
      <w:r>
        <w:rPr>
          <w:rFonts w:cs="David" w:hint="cs"/>
          <w:rtl/>
        </w:rPr>
        <w:t>, גם לאלה שבאופן טבעי זה נראה להם מובן מאליו וגם אלה שבעובדה זה לא נראה להם מובן מאליו. הם שמרו על זכות שתיקה בנושא שהכי אסור לשמור על זכות השתיקה, בהאשמה של מינויים פוליטיים</w:t>
      </w:r>
      <w:r w:rsidRPr="008D3EA3">
        <w:rPr>
          <w:rFonts w:cs="David" w:hint="cs"/>
          <w:rtl/>
        </w:rPr>
        <w:t xml:space="preserve">. </w:t>
      </w:r>
      <w:r>
        <w:rPr>
          <w:rFonts w:cs="David" w:hint="cs"/>
          <w:rtl/>
        </w:rPr>
        <w:t xml:space="preserve">לפחות תגיד לו: תסלח לי, אתה גם עושה מינויים פוליטיים וגם אתה שותק? </w:t>
      </w:r>
      <w:r w:rsidRPr="008D3EA3">
        <w:rPr>
          <w:rFonts w:cs="David" w:hint="cs"/>
          <w:rtl/>
        </w:rPr>
        <w:t xml:space="preserve">אם אתה חושב שזה בסדר, תסביר שזה בסדר. </w:t>
      </w:r>
      <w:r>
        <w:rPr>
          <w:rFonts w:cs="David" w:hint="cs"/>
          <w:rtl/>
        </w:rPr>
        <w:t xml:space="preserve">זה לא שייך לחסינות. </w:t>
      </w:r>
      <w:r w:rsidRPr="008D3EA3">
        <w:rPr>
          <w:rFonts w:cs="David" w:hint="cs"/>
          <w:rtl/>
        </w:rPr>
        <w:t>אם היועץ המשפטי לממשלה חושב שיש לחקור חבר כנסת על מינויים פוליטיים, הוא לא יכול לשתוק. זה לא</w:t>
      </w:r>
      <w:r>
        <w:rPr>
          <w:rFonts w:cs="David" w:hint="cs"/>
          <w:rtl/>
        </w:rPr>
        <w:t xml:space="preserve"> במובן ש</w:t>
      </w:r>
      <w:r w:rsidRPr="008D3EA3">
        <w:rPr>
          <w:rFonts w:cs="David" w:hint="cs"/>
          <w:rtl/>
        </w:rPr>
        <w:t xml:space="preserve">קיבלת </w:t>
      </w:r>
      <w:r>
        <w:rPr>
          <w:rFonts w:cs="David" w:hint="cs"/>
          <w:rtl/>
        </w:rPr>
        <w:t xml:space="preserve">מישהו אז </w:t>
      </w:r>
      <w:r w:rsidRPr="008D3EA3">
        <w:rPr>
          <w:rFonts w:cs="David" w:hint="cs"/>
          <w:rtl/>
        </w:rPr>
        <w:t xml:space="preserve">תן משהו בחזרה. </w:t>
      </w:r>
      <w:r>
        <w:rPr>
          <w:rFonts w:cs="David" w:hint="cs"/>
          <w:rtl/>
        </w:rPr>
        <w:t xml:space="preserve">זה נמצא בשני מישורים נפרדים. </w:t>
      </w:r>
    </w:p>
    <w:p w14:paraId="20DF3CA8" w14:textId="77777777" w:rsidR="00A54250" w:rsidRPr="008D3EA3" w:rsidRDefault="00A54250" w:rsidP="00A54250">
      <w:pPr>
        <w:bidi/>
        <w:jc w:val="both"/>
        <w:rPr>
          <w:rFonts w:cs="David" w:hint="cs"/>
          <w:rtl/>
        </w:rPr>
      </w:pPr>
    </w:p>
    <w:p w14:paraId="2F26B4E6" w14:textId="77777777" w:rsidR="00A54250" w:rsidRPr="008D3EA3" w:rsidRDefault="00A54250" w:rsidP="00A54250">
      <w:pPr>
        <w:bidi/>
        <w:jc w:val="both"/>
        <w:rPr>
          <w:rFonts w:cs="David" w:hint="cs"/>
          <w:rtl/>
        </w:rPr>
      </w:pPr>
      <w:r w:rsidRPr="008D3EA3">
        <w:rPr>
          <w:rFonts w:cs="David" w:hint="cs"/>
          <w:u w:val="single"/>
          <w:rtl/>
        </w:rPr>
        <w:t>סוזי נבות:</w:t>
      </w:r>
    </w:p>
    <w:p w14:paraId="7AF6BA69" w14:textId="77777777" w:rsidR="00A54250" w:rsidRDefault="00A54250" w:rsidP="00A54250">
      <w:pPr>
        <w:bidi/>
        <w:jc w:val="both"/>
        <w:rPr>
          <w:rFonts w:cs="David" w:hint="cs"/>
          <w:rtl/>
        </w:rPr>
      </w:pPr>
    </w:p>
    <w:p w14:paraId="665A4CB2" w14:textId="77777777" w:rsidR="00A54250" w:rsidRPr="008D3EA3" w:rsidRDefault="00A54250" w:rsidP="00A54250">
      <w:pPr>
        <w:bidi/>
        <w:ind w:firstLine="720"/>
        <w:jc w:val="both"/>
        <w:rPr>
          <w:rFonts w:cs="David" w:hint="cs"/>
          <w:rtl/>
        </w:rPr>
      </w:pPr>
      <w:r w:rsidRPr="008D3EA3">
        <w:rPr>
          <w:rFonts w:cs="David" w:hint="cs"/>
          <w:rtl/>
        </w:rPr>
        <w:t xml:space="preserve">הוא יכול לשתוק מבחינה פלילית, הוא לא יכול לשתוק מבחינה אתית. </w:t>
      </w:r>
      <w:r>
        <w:rPr>
          <w:rFonts w:cs="David" w:hint="cs"/>
          <w:rtl/>
        </w:rPr>
        <w:t xml:space="preserve">יש לו כל הזמן זכות שתיקה. הוא יכול ליהנות ממנה ובפירוש לשמור על זכות השתיקה. הדיון הוא אחר לגמרי. </w:t>
      </w:r>
    </w:p>
    <w:p w14:paraId="313D40ED" w14:textId="77777777" w:rsidR="00A54250" w:rsidRPr="008D3EA3" w:rsidRDefault="00A54250" w:rsidP="00A54250">
      <w:pPr>
        <w:bidi/>
        <w:jc w:val="both"/>
        <w:rPr>
          <w:rFonts w:cs="David" w:hint="cs"/>
          <w:rtl/>
        </w:rPr>
      </w:pPr>
    </w:p>
    <w:p w14:paraId="15F08C08" w14:textId="77777777" w:rsidR="00A54250" w:rsidRPr="008D3EA3" w:rsidRDefault="00A54250" w:rsidP="00A54250">
      <w:pPr>
        <w:bidi/>
        <w:jc w:val="both"/>
        <w:rPr>
          <w:rFonts w:cs="David" w:hint="cs"/>
          <w:rtl/>
        </w:rPr>
      </w:pPr>
      <w:r w:rsidRPr="008D3EA3">
        <w:rPr>
          <w:rFonts w:cs="David" w:hint="cs"/>
          <w:u w:val="single"/>
          <w:rtl/>
        </w:rPr>
        <w:t>שלמה מולה:</w:t>
      </w:r>
    </w:p>
    <w:p w14:paraId="4838D0C5" w14:textId="77777777" w:rsidR="00A54250" w:rsidRDefault="00A54250" w:rsidP="00A54250">
      <w:pPr>
        <w:bidi/>
        <w:jc w:val="both"/>
        <w:rPr>
          <w:rFonts w:cs="David" w:hint="cs"/>
          <w:rtl/>
        </w:rPr>
      </w:pPr>
    </w:p>
    <w:p w14:paraId="46ADE271" w14:textId="77777777" w:rsidR="00A54250" w:rsidRPr="008D3EA3" w:rsidRDefault="00A54250" w:rsidP="00A54250">
      <w:pPr>
        <w:bidi/>
        <w:ind w:firstLine="720"/>
        <w:jc w:val="both"/>
        <w:rPr>
          <w:rFonts w:cs="David" w:hint="cs"/>
          <w:rtl/>
        </w:rPr>
      </w:pPr>
      <w:r w:rsidRPr="008D3EA3">
        <w:rPr>
          <w:rFonts w:cs="David" w:hint="cs"/>
          <w:rtl/>
        </w:rPr>
        <w:t xml:space="preserve">אי אפשר לעשות את ההפרדה הזאת. אתה ניגש לשוטר ששואל אותך שאלות ואתה עונה. </w:t>
      </w:r>
      <w:r>
        <w:rPr>
          <w:rFonts w:cs="David" w:hint="cs"/>
          <w:rtl/>
        </w:rPr>
        <w:t xml:space="preserve">הוא שואל אותך ובסופו של דבר הוא מביא אותך להפללה עצמית. </w:t>
      </w:r>
    </w:p>
    <w:p w14:paraId="17D4F0D4" w14:textId="77777777" w:rsidR="00A54250" w:rsidRPr="008D3EA3" w:rsidRDefault="00A54250" w:rsidP="00A54250">
      <w:pPr>
        <w:bidi/>
        <w:jc w:val="both"/>
        <w:rPr>
          <w:rFonts w:cs="David" w:hint="cs"/>
          <w:rtl/>
        </w:rPr>
      </w:pPr>
    </w:p>
    <w:p w14:paraId="5F27BE72" w14:textId="77777777" w:rsidR="00A54250" w:rsidRPr="008D3EA3" w:rsidRDefault="00A54250" w:rsidP="00A54250">
      <w:pPr>
        <w:bidi/>
        <w:jc w:val="both"/>
        <w:rPr>
          <w:rFonts w:cs="David" w:hint="cs"/>
          <w:rtl/>
        </w:rPr>
      </w:pPr>
      <w:r w:rsidRPr="008D3EA3">
        <w:rPr>
          <w:rFonts w:cs="David" w:hint="cs"/>
          <w:u w:val="single"/>
          <w:rtl/>
        </w:rPr>
        <w:t>סוזי נבות:</w:t>
      </w:r>
    </w:p>
    <w:p w14:paraId="12C1F58E" w14:textId="77777777" w:rsidR="00A54250" w:rsidRDefault="00A54250" w:rsidP="00A54250">
      <w:pPr>
        <w:bidi/>
        <w:jc w:val="both"/>
        <w:rPr>
          <w:rFonts w:cs="David" w:hint="cs"/>
          <w:rtl/>
        </w:rPr>
      </w:pPr>
    </w:p>
    <w:p w14:paraId="35F60FC5" w14:textId="77777777" w:rsidR="00A54250" w:rsidRDefault="00A54250" w:rsidP="00A54250">
      <w:pPr>
        <w:bidi/>
        <w:jc w:val="both"/>
        <w:rPr>
          <w:rFonts w:cs="David" w:hint="cs"/>
          <w:rtl/>
        </w:rPr>
      </w:pPr>
      <w:r>
        <w:rPr>
          <w:rFonts w:cs="David" w:hint="cs"/>
          <w:rtl/>
        </w:rPr>
        <w:tab/>
        <w:t xml:space="preserve">הרעיון הוא שאנחנו אומרים לך שאתה לא חייב לענות. אתה לא חייב לענות מבחינה פלילית, תשמור על זכות השתיקה. דע לך שאם אתה שומר על זכות השתיקה זה לטובתך במישור הפלילי אבל יש לזה גם - - - </w:t>
      </w:r>
    </w:p>
    <w:p w14:paraId="3BC7C179" w14:textId="77777777" w:rsidR="00A54250" w:rsidRPr="008D3EA3" w:rsidRDefault="00A54250" w:rsidP="00A54250">
      <w:pPr>
        <w:bidi/>
        <w:jc w:val="both"/>
        <w:rPr>
          <w:rFonts w:cs="David" w:hint="cs"/>
          <w:rtl/>
        </w:rPr>
      </w:pPr>
    </w:p>
    <w:p w14:paraId="79560EAD" w14:textId="77777777" w:rsidR="00A54250" w:rsidRPr="008D3EA3" w:rsidRDefault="00A54250" w:rsidP="00A54250">
      <w:pPr>
        <w:bidi/>
        <w:jc w:val="both"/>
        <w:rPr>
          <w:rFonts w:cs="David" w:hint="cs"/>
          <w:rtl/>
        </w:rPr>
      </w:pPr>
      <w:r w:rsidRPr="008D3EA3">
        <w:rPr>
          <w:rFonts w:cs="David" w:hint="cs"/>
          <w:u w:val="single"/>
          <w:rtl/>
        </w:rPr>
        <w:t>שלי יחימוביץ:</w:t>
      </w:r>
    </w:p>
    <w:p w14:paraId="757E0D3D" w14:textId="77777777" w:rsidR="00A54250" w:rsidRDefault="00A54250" w:rsidP="00A54250">
      <w:pPr>
        <w:bidi/>
        <w:jc w:val="both"/>
        <w:rPr>
          <w:rFonts w:cs="David" w:hint="cs"/>
          <w:rtl/>
        </w:rPr>
      </w:pPr>
    </w:p>
    <w:p w14:paraId="7FCEC9E1" w14:textId="77777777" w:rsidR="00A54250" w:rsidRPr="008D3EA3" w:rsidRDefault="00A54250" w:rsidP="00A54250">
      <w:pPr>
        <w:bidi/>
        <w:ind w:firstLine="720"/>
        <w:jc w:val="both"/>
        <w:rPr>
          <w:rFonts w:cs="David" w:hint="cs"/>
          <w:rtl/>
        </w:rPr>
      </w:pPr>
      <w:r w:rsidRPr="008D3EA3">
        <w:rPr>
          <w:rFonts w:cs="David" w:hint="cs"/>
          <w:rtl/>
        </w:rPr>
        <w:t xml:space="preserve">זה אומר שאם </w:t>
      </w:r>
      <w:r>
        <w:rPr>
          <w:rFonts w:cs="David" w:hint="cs"/>
          <w:rtl/>
        </w:rPr>
        <w:t xml:space="preserve">שוטר יעצור ברחוב את אחד מחבר הכנסת הערביים וימטיר עליו שאלות והוא לא יענה לו, הוא </w:t>
      </w:r>
      <w:r w:rsidRPr="008D3EA3">
        <w:rPr>
          <w:rFonts w:cs="David" w:hint="cs"/>
          <w:rtl/>
        </w:rPr>
        <w:t xml:space="preserve">עבר עבירה אתית. </w:t>
      </w:r>
    </w:p>
    <w:p w14:paraId="3B23AC28" w14:textId="77777777" w:rsidR="00A54250" w:rsidRPr="008D3EA3" w:rsidRDefault="00A54250" w:rsidP="00A54250">
      <w:pPr>
        <w:bidi/>
        <w:jc w:val="both"/>
        <w:rPr>
          <w:rFonts w:cs="David" w:hint="cs"/>
          <w:rtl/>
        </w:rPr>
      </w:pPr>
    </w:p>
    <w:p w14:paraId="62905844"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56970B75" w14:textId="77777777" w:rsidR="00A54250" w:rsidRDefault="00A54250" w:rsidP="00A54250">
      <w:pPr>
        <w:bidi/>
        <w:jc w:val="both"/>
        <w:rPr>
          <w:rFonts w:cs="David" w:hint="cs"/>
          <w:u w:val="single"/>
          <w:rtl/>
        </w:rPr>
      </w:pPr>
    </w:p>
    <w:p w14:paraId="7B9F70C6" w14:textId="77777777" w:rsidR="00A54250" w:rsidRDefault="00A54250" w:rsidP="00A54250">
      <w:pPr>
        <w:bidi/>
        <w:jc w:val="both"/>
        <w:rPr>
          <w:rFonts w:cs="David" w:hint="cs"/>
          <w:rtl/>
        </w:rPr>
      </w:pPr>
      <w:r>
        <w:rPr>
          <w:rFonts w:cs="David" w:hint="cs"/>
          <w:rtl/>
        </w:rPr>
        <w:tab/>
        <w:t xml:space="preserve">תלוי מה. </w:t>
      </w:r>
    </w:p>
    <w:p w14:paraId="2EB66400" w14:textId="77777777" w:rsidR="00A54250" w:rsidRPr="00EB492D" w:rsidRDefault="00A54250" w:rsidP="00A54250">
      <w:pPr>
        <w:bidi/>
        <w:jc w:val="both"/>
        <w:rPr>
          <w:rFonts w:cs="David" w:hint="cs"/>
          <w:rtl/>
        </w:rPr>
      </w:pPr>
    </w:p>
    <w:p w14:paraId="26272872" w14:textId="77777777" w:rsidR="00A54250" w:rsidRPr="008D3EA3" w:rsidRDefault="00A54250" w:rsidP="00A54250">
      <w:pPr>
        <w:bidi/>
        <w:jc w:val="both"/>
        <w:rPr>
          <w:rFonts w:cs="David" w:hint="cs"/>
          <w:rtl/>
        </w:rPr>
      </w:pPr>
      <w:r w:rsidRPr="008D3EA3">
        <w:rPr>
          <w:rFonts w:cs="David" w:hint="cs"/>
          <w:u w:val="single"/>
          <w:rtl/>
        </w:rPr>
        <w:t>שלי יחימוביץ:</w:t>
      </w:r>
    </w:p>
    <w:p w14:paraId="47476C17" w14:textId="77777777" w:rsidR="00A54250" w:rsidRDefault="00A54250" w:rsidP="00A54250">
      <w:pPr>
        <w:bidi/>
        <w:jc w:val="both"/>
        <w:rPr>
          <w:rFonts w:cs="David" w:hint="cs"/>
          <w:rtl/>
        </w:rPr>
      </w:pPr>
    </w:p>
    <w:p w14:paraId="1A0A7D8F" w14:textId="77777777" w:rsidR="00A54250" w:rsidRDefault="00A54250" w:rsidP="00A54250">
      <w:pPr>
        <w:bidi/>
        <w:jc w:val="both"/>
        <w:rPr>
          <w:rFonts w:cs="David" w:hint="cs"/>
          <w:rtl/>
        </w:rPr>
      </w:pPr>
      <w:r>
        <w:rPr>
          <w:rFonts w:cs="David" w:hint="cs"/>
          <w:rtl/>
        </w:rPr>
        <w:tab/>
        <w:t xml:space="preserve">לא, אתה כאן אומר שזאת עבירה אתית. </w:t>
      </w:r>
    </w:p>
    <w:p w14:paraId="1F7F8A34" w14:textId="77777777" w:rsidR="00A54250" w:rsidRDefault="00A54250" w:rsidP="00A54250">
      <w:pPr>
        <w:bidi/>
        <w:jc w:val="both"/>
        <w:rPr>
          <w:rFonts w:cs="David" w:hint="cs"/>
          <w:rtl/>
        </w:rPr>
      </w:pPr>
    </w:p>
    <w:p w14:paraId="7AE5A9A7" w14:textId="77777777" w:rsidR="00A54250" w:rsidRDefault="00A54250" w:rsidP="00A54250">
      <w:pPr>
        <w:bidi/>
        <w:jc w:val="both"/>
        <w:rPr>
          <w:rFonts w:cs="David" w:hint="cs"/>
          <w:u w:val="single"/>
          <w:rtl/>
        </w:rPr>
      </w:pPr>
      <w:r>
        <w:rPr>
          <w:rFonts w:cs="David" w:hint="cs"/>
          <w:u w:val="single"/>
          <w:rtl/>
        </w:rPr>
        <w:t>היו"ר חיים אורון:</w:t>
      </w:r>
    </w:p>
    <w:p w14:paraId="57AA77C8" w14:textId="77777777" w:rsidR="00A54250" w:rsidRPr="00A436E4" w:rsidRDefault="00A54250" w:rsidP="00A54250">
      <w:pPr>
        <w:bidi/>
        <w:jc w:val="both"/>
        <w:rPr>
          <w:rFonts w:cs="David" w:hint="cs"/>
          <w:rtl/>
        </w:rPr>
      </w:pPr>
    </w:p>
    <w:p w14:paraId="41C22745" w14:textId="77777777" w:rsidR="00A54250" w:rsidRDefault="00A54250" w:rsidP="00A54250">
      <w:pPr>
        <w:bidi/>
        <w:jc w:val="both"/>
        <w:rPr>
          <w:rFonts w:cs="David" w:hint="cs"/>
          <w:rtl/>
        </w:rPr>
      </w:pPr>
      <w:r>
        <w:rPr>
          <w:rFonts w:cs="David" w:hint="cs"/>
          <w:rtl/>
        </w:rPr>
        <w:tab/>
        <w:t xml:space="preserve">שלי, אני נכנס עם שתי הרגליים לשדה המוקשים. אנחנו דורשים מאיש ציבור להתפטר מתפקידו כראש ממשלה, למרות שהוא לא הופלל ולפני שהוגש נגדו כתב אישום - - - </w:t>
      </w:r>
    </w:p>
    <w:p w14:paraId="50696652" w14:textId="77777777" w:rsidR="00A54250" w:rsidRDefault="00A54250" w:rsidP="00A54250">
      <w:pPr>
        <w:bidi/>
        <w:jc w:val="both"/>
        <w:rPr>
          <w:rFonts w:cs="David" w:hint="cs"/>
          <w:rtl/>
        </w:rPr>
      </w:pPr>
    </w:p>
    <w:p w14:paraId="768732F9" w14:textId="77777777" w:rsidR="00A54250" w:rsidRDefault="00A54250" w:rsidP="00A54250">
      <w:pPr>
        <w:bidi/>
        <w:jc w:val="both"/>
        <w:rPr>
          <w:rFonts w:cs="David" w:hint="cs"/>
          <w:u w:val="single"/>
          <w:rtl/>
        </w:rPr>
      </w:pPr>
      <w:r>
        <w:rPr>
          <w:rFonts w:cs="David" w:hint="cs"/>
          <w:u w:val="single"/>
          <w:rtl/>
        </w:rPr>
        <w:t>איל ינון:</w:t>
      </w:r>
    </w:p>
    <w:p w14:paraId="3BBB7CD5" w14:textId="77777777" w:rsidR="00A54250" w:rsidRDefault="00A54250" w:rsidP="00A54250">
      <w:pPr>
        <w:bidi/>
        <w:jc w:val="both"/>
        <w:rPr>
          <w:rFonts w:cs="David" w:hint="cs"/>
          <w:u w:val="single"/>
          <w:rtl/>
        </w:rPr>
      </w:pPr>
    </w:p>
    <w:p w14:paraId="22B0D351" w14:textId="77777777" w:rsidR="00A54250" w:rsidRDefault="00A54250" w:rsidP="00A54250">
      <w:pPr>
        <w:bidi/>
        <w:jc w:val="both"/>
        <w:rPr>
          <w:rFonts w:cs="David" w:hint="cs"/>
          <w:rtl/>
        </w:rPr>
      </w:pPr>
      <w:r>
        <w:rPr>
          <w:rFonts w:cs="David" w:hint="cs"/>
          <w:rtl/>
        </w:rPr>
        <w:tab/>
        <w:t xml:space="preserve">זה לא לפני שהוגש כתב אישום. </w:t>
      </w:r>
    </w:p>
    <w:p w14:paraId="74A79F64" w14:textId="77777777" w:rsidR="00A54250" w:rsidRDefault="00A54250" w:rsidP="00A54250">
      <w:pPr>
        <w:bidi/>
        <w:jc w:val="both"/>
        <w:rPr>
          <w:rFonts w:cs="David" w:hint="cs"/>
          <w:rtl/>
        </w:rPr>
      </w:pPr>
    </w:p>
    <w:p w14:paraId="5D9ABEC8" w14:textId="77777777" w:rsidR="00A54250" w:rsidRDefault="00A54250" w:rsidP="00A54250">
      <w:pPr>
        <w:bidi/>
        <w:jc w:val="both"/>
        <w:rPr>
          <w:rFonts w:cs="David" w:hint="cs"/>
          <w:u w:val="single"/>
          <w:rtl/>
        </w:rPr>
      </w:pPr>
      <w:r>
        <w:rPr>
          <w:rFonts w:cs="David" w:hint="cs"/>
          <w:u w:val="single"/>
          <w:rtl/>
        </w:rPr>
        <w:t>היו"ר חיים אורון:</w:t>
      </w:r>
    </w:p>
    <w:p w14:paraId="1495D773" w14:textId="77777777" w:rsidR="00A54250" w:rsidRPr="00A436E4" w:rsidRDefault="00A54250" w:rsidP="00A54250">
      <w:pPr>
        <w:bidi/>
        <w:jc w:val="both"/>
        <w:rPr>
          <w:rFonts w:cs="David" w:hint="cs"/>
          <w:rtl/>
        </w:rPr>
      </w:pPr>
    </w:p>
    <w:p w14:paraId="5377139E" w14:textId="77777777" w:rsidR="00A54250" w:rsidRDefault="00A54250" w:rsidP="00A54250">
      <w:pPr>
        <w:bidi/>
        <w:jc w:val="both"/>
        <w:rPr>
          <w:rFonts w:cs="David" w:hint="cs"/>
          <w:rtl/>
        </w:rPr>
      </w:pPr>
      <w:r>
        <w:rPr>
          <w:rFonts w:cs="David" w:hint="cs"/>
          <w:rtl/>
        </w:rPr>
        <w:tab/>
        <w:t xml:space="preserve">באופן ציבורי, ראש הממשלה הקודם היה לפני ואני תמכתי בזה. הטענה </w:t>
      </w:r>
      <w:proofErr w:type="spellStart"/>
      <w:r>
        <w:rPr>
          <w:rFonts w:cs="David" w:hint="cs"/>
          <w:rtl/>
        </w:rPr>
        <w:t>היתה</w:t>
      </w:r>
      <w:proofErr w:type="spellEnd"/>
      <w:r>
        <w:rPr>
          <w:rFonts w:cs="David" w:hint="cs"/>
          <w:rtl/>
        </w:rPr>
        <w:t xml:space="preserve"> שחזקת החפות איננה עומדת לו כפי שיש לכל אזרח. </w:t>
      </w:r>
    </w:p>
    <w:p w14:paraId="1A38811F" w14:textId="77777777" w:rsidR="00A54250" w:rsidRDefault="00A54250" w:rsidP="00A54250">
      <w:pPr>
        <w:bidi/>
        <w:jc w:val="both"/>
        <w:rPr>
          <w:rFonts w:cs="David" w:hint="cs"/>
          <w:rtl/>
        </w:rPr>
      </w:pPr>
    </w:p>
    <w:p w14:paraId="04BE4B3F" w14:textId="77777777" w:rsidR="00A54250" w:rsidRDefault="00A54250" w:rsidP="00A54250">
      <w:pPr>
        <w:bidi/>
        <w:jc w:val="both"/>
        <w:rPr>
          <w:rFonts w:cs="David" w:hint="cs"/>
          <w:u w:val="single"/>
          <w:rtl/>
        </w:rPr>
      </w:pPr>
      <w:r>
        <w:rPr>
          <w:rFonts w:cs="David" w:hint="cs"/>
          <w:u w:val="single"/>
          <w:rtl/>
        </w:rPr>
        <w:t>שלי יחימוביץ:</w:t>
      </w:r>
    </w:p>
    <w:p w14:paraId="13596038" w14:textId="77777777" w:rsidR="00A54250" w:rsidRDefault="00A54250" w:rsidP="00A54250">
      <w:pPr>
        <w:bidi/>
        <w:jc w:val="both"/>
        <w:rPr>
          <w:rFonts w:cs="David" w:hint="cs"/>
          <w:u w:val="single"/>
          <w:rtl/>
        </w:rPr>
      </w:pPr>
    </w:p>
    <w:p w14:paraId="66CCFDE3" w14:textId="77777777" w:rsidR="00A54250" w:rsidRDefault="00A54250" w:rsidP="00A54250">
      <w:pPr>
        <w:bidi/>
        <w:jc w:val="both"/>
        <w:rPr>
          <w:rFonts w:cs="David" w:hint="cs"/>
          <w:rtl/>
        </w:rPr>
      </w:pPr>
      <w:r>
        <w:rPr>
          <w:rFonts w:cs="David" w:hint="cs"/>
          <w:rtl/>
        </w:rPr>
        <w:tab/>
        <w:t xml:space="preserve">נכון, אבל זה לא היה בכללי אתיקה ובכל זאת עשית את זה. </w:t>
      </w:r>
    </w:p>
    <w:p w14:paraId="6134DA7C" w14:textId="77777777" w:rsidR="00A54250" w:rsidRDefault="00A54250" w:rsidP="00A54250">
      <w:pPr>
        <w:bidi/>
        <w:jc w:val="both"/>
        <w:rPr>
          <w:rFonts w:cs="David" w:hint="cs"/>
          <w:rtl/>
        </w:rPr>
      </w:pPr>
    </w:p>
    <w:p w14:paraId="43AEABE7" w14:textId="77777777" w:rsidR="00A54250" w:rsidRDefault="00A54250" w:rsidP="00A54250">
      <w:pPr>
        <w:bidi/>
        <w:jc w:val="both"/>
        <w:rPr>
          <w:rFonts w:cs="David" w:hint="cs"/>
          <w:u w:val="single"/>
          <w:rtl/>
        </w:rPr>
      </w:pPr>
      <w:r>
        <w:rPr>
          <w:rFonts w:cs="David" w:hint="cs"/>
          <w:u w:val="single"/>
          <w:rtl/>
        </w:rPr>
        <w:t>היו"ר חיים אורון:</w:t>
      </w:r>
    </w:p>
    <w:p w14:paraId="1F058321" w14:textId="77777777" w:rsidR="00A54250" w:rsidRPr="00A436E4" w:rsidRDefault="00A54250" w:rsidP="00A54250">
      <w:pPr>
        <w:bidi/>
        <w:jc w:val="both"/>
        <w:rPr>
          <w:rFonts w:cs="David" w:hint="cs"/>
          <w:rtl/>
        </w:rPr>
      </w:pPr>
    </w:p>
    <w:p w14:paraId="31844408" w14:textId="77777777" w:rsidR="00A54250" w:rsidRDefault="00A54250" w:rsidP="00A54250">
      <w:pPr>
        <w:bidi/>
        <w:jc w:val="both"/>
        <w:rPr>
          <w:rFonts w:cs="David" w:hint="cs"/>
          <w:rtl/>
        </w:rPr>
      </w:pPr>
      <w:r>
        <w:rPr>
          <w:rFonts w:cs="David" w:hint="cs"/>
          <w:rtl/>
        </w:rPr>
        <w:tab/>
        <w:t xml:space="preserve">קל וחומר. </w:t>
      </w:r>
    </w:p>
    <w:p w14:paraId="3A32C5D7" w14:textId="77777777" w:rsidR="00A54250" w:rsidRDefault="00A54250" w:rsidP="00A54250">
      <w:pPr>
        <w:bidi/>
        <w:jc w:val="both"/>
        <w:rPr>
          <w:rFonts w:cs="David" w:hint="cs"/>
          <w:rtl/>
        </w:rPr>
      </w:pPr>
    </w:p>
    <w:p w14:paraId="48DCA844" w14:textId="77777777" w:rsidR="00A54250" w:rsidRDefault="00A54250" w:rsidP="00A54250">
      <w:pPr>
        <w:bidi/>
        <w:jc w:val="both"/>
        <w:rPr>
          <w:rFonts w:cs="David" w:hint="cs"/>
          <w:u w:val="single"/>
          <w:rtl/>
        </w:rPr>
      </w:pPr>
      <w:r>
        <w:rPr>
          <w:rFonts w:cs="David" w:hint="cs"/>
          <w:u w:val="single"/>
          <w:rtl/>
        </w:rPr>
        <w:t>שלי יחימוביץ:</w:t>
      </w:r>
    </w:p>
    <w:p w14:paraId="54300667" w14:textId="77777777" w:rsidR="00A54250" w:rsidRDefault="00A54250" w:rsidP="00A54250">
      <w:pPr>
        <w:bidi/>
        <w:jc w:val="both"/>
        <w:rPr>
          <w:rFonts w:cs="David" w:hint="cs"/>
          <w:rtl/>
        </w:rPr>
      </w:pPr>
    </w:p>
    <w:p w14:paraId="5172851E" w14:textId="77777777" w:rsidR="00A54250" w:rsidRDefault="00A54250" w:rsidP="00A54250">
      <w:pPr>
        <w:bidi/>
        <w:jc w:val="both"/>
        <w:rPr>
          <w:rFonts w:cs="David" w:hint="cs"/>
          <w:rtl/>
        </w:rPr>
      </w:pPr>
      <w:r>
        <w:rPr>
          <w:rFonts w:cs="David" w:hint="cs"/>
          <w:rtl/>
        </w:rPr>
        <w:tab/>
        <w:t xml:space="preserve">לא קל וחומר. אתה רואה שזה לא היה כתוב בכללי האתיקה והיה ברור לחלוטין שזה צריך לקרות. זה בדיוק מה שאני אומרת כאן. ברגע שזה יהיה בלתי ראוי, אנחנו לא צריכים את הכלל הזה, שהופך גם את המקרים הראויים לבלתי ראויים. אתה לא משאיר כאן פתח בעצם. </w:t>
      </w:r>
    </w:p>
    <w:p w14:paraId="3169B8B9" w14:textId="77777777" w:rsidR="00A54250" w:rsidRPr="00EB492D" w:rsidRDefault="00A54250" w:rsidP="00A54250">
      <w:pPr>
        <w:bidi/>
        <w:jc w:val="both"/>
        <w:rPr>
          <w:rFonts w:cs="David" w:hint="cs"/>
          <w:rtl/>
        </w:rPr>
      </w:pPr>
    </w:p>
    <w:p w14:paraId="3FE06F78" w14:textId="77777777" w:rsidR="00A54250" w:rsidRPr="008D3EA3" w:rsidRDefault="00A54250" w:rsidP="00A54250">
      <w:pPr>
        <w:bidi/>
        <w:jc w:val="both"/>
        <w:rPr>
          <w:rFonts w:cs="David" w:hint="cs"/>
          <w:rtl/>
        </w:rPr>
      </w:pPr>
      <w:r w:rsidRPr="008D3EA3">
        <w:rPr>
          <w:rFonts w:cs="David" w:hint="cs"/>
          <w:u w:val="single"/>
          <w:rtl/>
        </w:rPr>
        <w:t>סוזי נבות:</w:t>
      </w:r>
    </w:p>
    <w:p w14:paraId="20211567" w14:textId="77777777" w:rsidR="00A54250" w:rsidRDefault="00A54250" w:rsidP="00A54250">
      <w:pPr>
        <w:bidi/>
        <w:jc w:val="both"/>
        <w:rPr>
          <w:rFonts w:cs="David" w:hint="cs"/>
          <w:rtl/>
        </w:rPr>
      </w:pPr>
    </w:p>
    <w:p w14:paraId="303EDCD9" w14:textId="77777777" w:rsidR="00A54250" w:rsidRDefault="00A54250" w:rsidP="00A54250">
      <w:pPr>
        <w:bidi/>
        <w:jc w:val="both"/>
        <w:rPr>
          <w:rFonts w:cs="David" w:hint="cs"/>
          <w:rtl/>
        </w:rPr>
      </w:pPr>
      <w:r>
        <w:rPr>
          <w:rFonts w:cs="David" w:hint="cs"/>
          <w:rtl/>
        </w:rPr>
        <w:tab/>
        <w:t xml:space="preserve">בגלל מה שזה לא היה, הגיעו הצעות החוק האלה. </w:t>
      </w:r>
    </w:p>
    <w:p w14:paraId="76AB2ECB" w14:textId="77777777" w:rsidR="00A54250" w:rsidRDefault="00A54250" w:rsidP="00A54250">
      <w:pPr>
        <w:bidi/>
        <w:jc w:val="both"/>
        <w:rPr>
          <w:rFonts w:cs="David" w:hint="cs"/>
          <w:rtl/>
        </w:rPr>
      </w:pPr>
    </w:p>
    <w:p w14:paraId="202F2A45" w14:textId="77777777" w:rsidR="00A54250" w:rsidRDefault="00A54250" w:rsidP="00A54250">
      <w:pPr>
        <w:bidi/>
        <w:jc w:val="both"/>
        <w:rPr>
          <w:rFonts w:cs="David" w:hint="cs"/>
          <w:u w:val="single"/>
          <w:rtl/>
        </w:rPr>
      </w:pPr>
      <w:r>
        <w:rPr>
          <w:rFonts w:cs="David" w:hint="cs"/>
          <w:u w:val="single"/>
          <w:rtl/>
        </w:rPr>
        <w:t>שלי יחימוביץ:</w:t>
      </w:r>
    </w:p>
    <w:p w14:paraId="4C754ABE" w14:textId="77777777" w:rsidR="00A54250" w:rsidRDefault="00A54250" w:rsidP="00A54250">
      <w:pPr>
        <w:bidi/>
        <w:jc w:val="both"/>
        <w:rPr>
          <w:rFonts w:cs="David" w:hint="cs"/>
          <w:rtl/>
        </w:rPr>
      </w:pPr>
    </w:p>
    <w:p w14:paraId="4AC14545" w14:textId="77777777" w:rsidR="00A54250" w:rsidRPr="008D3EA3" w:rsidRDefault="00A54250" w:rsidP="00A54250">
      <w:pPr>
        <w:bidi/>
        <w:jc w:val="both"/>
        <w:rPr>
          <w:rFonts w:cs="David" w:hint="cs"/>
          <w:rtl/>
        </w:rPr>
      </w:pPr>
      <w:r>
        <w:rPr>
          <w:rFonts w:cs="David" w:hint="cs"/>
          <w:rtl/>
        </w:rPr>
        <w:tab/>
        <w:t xml:space="preserve">תאמיני לי, הצעות חוק מטורללות יגיעו תמיד, גם אם הכול יהיה בסדר. </w:t>
      </w:r>
    </w:p>
    <w:p w14:paraId="738B57A2" w14:textId="77777777" w:rsidR="00A54250" w:rsidRDefault="00A54250" w:rsidP="00A54250">
      <w:pPr>
        <w:bidi/>
        <w:jc w:val="both"/>
        <w:rPr>
          <w:rFonts w:cs="David" w:hint="cs"/>
          <w:u w:val="single"/>
          <w:rtl/>
        </w:rPr>
      </w:pPr>
    </w:p>
    <w:p w14:paraId="43ADCD73" w14:textId="77777777" w:rsidR="00A54250" w:rsidRPr="008D3EA3" w:rsidRDefault="00A54250" w:rsidP="00A54250">
      <w:pPr>
        <w:bidi/>
        <w:jc w:val="both"/>
        <w:rPr>
          <w:rFonts w:cs="David" w:hint="cs"/>
          <w:rtl/>
        </w:rPr>
      </w:pPr>
      <w:r w:rsidRPr="008D3EA3">
        <w:rPr>
          <w:rFonts w:cs="David" w:hint="cs"/>
          <w:u w:val="single"/>
          <w:rtl/>
        </w:rPr>
        <w:t>ארבל אסטרחן:</w:t>
      </w:r>
    </w:p>
    <w:p w14:paraId="7DAF8852" w14:textId="77777777" w:rsidR="00A54250" w:rsidRDefault="00A54250" w:rsidP="00A54250">
      <w:pPr>
        <w:bidi/>
        <w:jc w:val="both"/>
        <w:rPr>
          <w:rFonts w:cs="David" w:hint="cs"/>
          <w:rtl/>
        </w:rPr>
      </w:pPr>
    </w:p>
    <w:p w14:paraId="520D9FEF" w14:textId="77777777" w:rsidR="00A54250" w:rsidRDefault="00A54250" w:rsidP="00A54250">
      <w:pPr>
        <w:bidi/>
        <w:jc w:val="both"/>
        <w:rPr>
          <w:rFonts w:cs="David" w:hint="cs"/>
          <w:rtl/>
        </w:rPr>
      </w:pPr>
      <w:r>
        <w:rPr>
          <w:rFonts w:cs="David" w:hint="cs"/>
          <w:rtl/>
        </w:rPr>
        <w:tab/>
        <w:t xml:space="preserve">הנוסח שמדובר עליו כעת "חבר כנסת שנחקר על ידי שוטר או מי שנמסרו לו סמכויות של שוטר לפי כל דין בחשד לביצוע עבירה, ימנע משימוש בלתי ראוי בזכות מפני הפללה עצמית". </w:t>
      </w:r>
    </w:p>
    <w:p w14:paraId="6FBD6E43" w14:textId="77777777" w:rsidR="00A54250" w:rsidRPr="008D3EA3" w:rsidRDefault="00A54250" w:rsidP="00A54250">
      <w:pPr>
        <w:bidi/>
        <w:jc w:val="both"/>
        <w:rPr>
          <w:rFonts w:cs="David" w:hint="cs"/>
          <w:rtl/>
        </w:rPr>
      </w:pPr>
    </w:p>
    <w:p w14:paraId="513BE365"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018F78A1" w14:textId="77777777" w:rsidR="00A54250" w:rsidRPr="008D3EA3" w:rsidRDefault="00A54250" w:rsidP="00A54250">
      <w:pPr>
        <w:bidi/>
        <w:jc w:val="both"/>
        <w:rPr>
          <w:rFonts w:cs="David" w:hint="cs"/>
          <w:u w:val="single"/>
          <w:rtl/>
        </w:rPr>
      </w:pPr>
    </w:p>
    <w:p w14:paraId="78137148" w14:textId="77777777" w:rsidR="00A54250" w:rsidRDefault="00A54250" w:rsidP="00A54250">
      <w:pPr>
        <w:bidi/>
        <w:ind w:firstLine="720"/>
        <w:jc w:val="both"/>
        <w:rPr>
          <w:rFonts w:cs="David" w:hint="cs"/>
          <w:rtl/>
        </w:rPr>
      </w:pPr>
      <w:r>
        <w:rPr>
          <w:rFonts w:cs="David" w:hint="cs"/>
          <w:rtl/>
        </w:rPr>
        <w:t xml:space="preserve">נחזור לזה בהזדמנות אחרת פעם נוספת. </w:t>
      </w:r>
    </w:p>
    <w:p w14:paraId="1CEDCB39" w14:textId="77777777" w:rsidR="00A54250" w:rsidRDefault="00A54250" w:rsidP="00A54250">
      <w:pPr>
        <w:bidi/>
        <w:ind w:firstLine="720"/>
        <w:jc w:val="both"/>
        <w:rPr>
          <w:rFonts w:cs="David" w:hint="cs"/>
          <w:rtl/>
        </w:rPr>
      </w:pPr>
    </w:p>
    <w:p w14:paraId="699A16A8" w14:textId="77777777" w:rsidR="00A54250" w:rsidRPr="008D3EA3" w:rsidRDefault="00A54250" w:rsidP="00A54250">
      <w:pPr>
        <w:bidi/>
        <w:ind w:firstLine="720"/>
        <w:jc w:val="both"/>
        <w:rPr>
          <w:rFonts w:cs="David" w:hint="cs"/>
          <w:rtl/>
        </w:rPr>
      </w:pPr>
      <w:r w:rsidRPr="008D3EA3">
        <w:rPr>
          <w:rFonts w:cs="David" w:hint="cs"/>
          <w:rtl/>
        </w:rPr>
        <w:t xml:space="preserve">אנחנו עוברים לסעיף הקשר עם הציבור. </w:t>
      </w:r>
    </w:p>
    <w:p w14:paraId="576419C6" w14:textId="77777777" w:rsidR="00A54250" w:rsidRPr="008D3EA3" w:rsidRDefault="00A54250" w:rsidP="00A54250">
      <w:pPr>
        <w:bidi/>
        <w:jc w:val="both"/>
        <w:rPr>
          <w:rFonts w:cs="David" w:hint="cs"/>
          <w:rtl/>
        </w:rPr>
      </w:pPr>
    </w:p>
    <w:p w14:paraId="363DAC9A" w14:textId="77777777" w:rsidR="00A54250" w:rsidRPr="008D3EA3" w:rsidRDefault="00A54250" w:rsidP="00A54250">
      <w:pPr>
        <w:bidi/>
        <w:jc w:val="both"/>
        <w:rPr>
          <w:rFonts w:cs="David" w:hint="cs"/>
          <w:rtl/>
        </w:rPr>
      </w:pPr>
      <w:r w:rsidRPr="008D3EA3">
        <w:rPr>
          <w:rFonts w:cs="David" w:hint="cs"/>
          <w:u w:val="single"/>
          <w:rtl/>
        </w:rPr>
        <w:t>ארבל אסטרחן:</w:t>
      </w:r>
    </w:p>
    <w:p w14:paraId="77136A75" w14:textId="77777777" w:rsidR="00A54250" w:rsidRPr="008D3EA3" w:rsidRDefault="00A54250" w:rsidP="00A54250">
      <w:pPr>
        <w:bidi/>
        <w:jc w:val="both"/>
        <w:rPr>
          <w:rFonts w:cs="David" w:hint="cs"/>
          <w:rtl/>
        </w:rPr>
      </w:pPr>
    </w:p>
    <w:p w14:paraId="3EE7F487" w14:textId="77777777" w:rsidR="00A54250" w:rsidRPr="008D3EA3" w:rsidRDefault="00A54250" w:rsidP="00A54250">
      <w:pPr>
        <w:bidi/>
        <w:ind w:firstLine="720"/>
        <w:jc w:val="both"/>
        <w:rPr>
          <w:rFonts w:cs="David" w:hint="cs"/>
          <w:rtl/>
        </w:rPr>
      </w:pPr>
      <w:r>
        <w:rPr>
          <w:rFonts w:cs="David" w:hint="cs"/>
          <w:rtl/>
        </w:rPr>
        <w:t>"</w:t>
      </w:r>
      <w:r w:rsidRPr="008D3EA3">
        <w:rPr>
          <w:rFonts w:cs="David" w:hint="cs"/>
          <w:rtl/>
        </w:rPr>
        <w:t>20. חבר הכנסת, כנבחר ציבור, אמור לקיים קשר עם הציבור ומטרת הכללים בפרק היא להבטיח שקשר זה יקוים באופן ההולם את כבוד הכנסת ואת מעמדו של חבר הכנסת</w:t>
      </w:r>
      <w:r>
        <w:rPr>
          <w:rFonts w:cs="David" w:hint="cs"/>
          <w:rtl/>
        </w:rPr>
        <w:t>"</w:t>
      </w:r>
      <w:r w:rsidRPr="008D3EA3">
        <w:rPr>
          <w:rFonts w:cs="David" w:hint="cs"/>
          <w:rtl/>
        </w:rPr>
        <w:t xml:space="preserve">. </w:t>
      </w:r>
    </w:p>
    <w:p w14:paraId="639CB9C7" w14:textId="77777777" w:rsidR="00A54250" w:rsidRDefault="00A54250" w:rsidP="00A54250">
      <w:pPr>
        <w:bidi/>
        <w:jc w:val="both"/>
        <w:rPr>
          <w:rFonts w:cs="David" w:hint="cs"/>
          <w:rtl/>
        </w:rPr>
      </w:pPr>
    </w:p>
    <w:p w14:paraId="0E90063A" w14:textId="77777777" w:rsidR="00A54250" w:rsidRDefault="00A54250" w:rsidP="00A54250">
      <w:pPr>
        <w:bidi/>
        <w:jc w:val="both"/>
        <w:rPr>
          <w:rFonts w:cs="David" w:hint="cs"/>
          <w:rtl/>
        </w:rPr>
      </w:pPr>
      <w:r>
        <w:rPr>
          <w:rFonts w:cs="David" w:hint="cs"/>
          <w:rtl/>
        </w:rPr>
        <w:tab/>
        <w:t xml:space="preserve">זה סעיף מטרה. כמובן שזה לא קשור לקשר עם הציבור שיש לנו בהחלטות השכר. </w:t>
      </w:r>
    </w:p>
    <w:p w14:paraId="464B8702" w14:textId="77777777" w:rsidR="00A54250" w:rsidRPr="008D3EA3" w:rsidRDefault="00A54250" w:rsidP="00A54250">
      <w:pPr>
        <w:bidi/>
        <w:jc w:val="both"/>
        <w:rPr>
          <w:rFonts w:cs="David" w:hint="cs"/>
          <w:rtl/>
        </w:rPr>
      </w:pPr>
    </w:p>
    <w:p w14:paraId="5A872A72" w14:textId="77777777" w:rsidR="00A54250" w:rsidRDefault="00A54250" w:rsidP="00A54250">
      <w:pPr>
        <w:bidi/>
        <w:ind w:firstLine="720"/>
        <w:jc w:val="both"/>
        <w:rPr>
          <w:rFonts w:cs="David" w:hint="cs"/>
          <w:rtl/>
        </w:rPr>
      </w:pPr>
      <w:r>
        <w:rPr>
          <w:rFonts w:cs="David" w:hint="cs"/>
          <w:rtl/>
        </w:rPr>
        <w:t>"</w:t>
      </w:r>
      <w:r w:rsidRPr="008D3EA3">
        <w:rPr>
          <w:rFonts w:cs="David" w:hint="cs"/>
          <w:rtl/>
        </w:rPr>
        <w:t>21. חבר הכ</w:t>
      </w:r>
      <w:r>
        <w:rPr>
          <w:rFonts w:cs="David" w:hint="cs"/>
          <w:rtl/>
        </w:rPr>
        <w:t>נ</w:t>
      </w:r>
      <w:r w:rsidRPr="008D3EA3">
        <w:rPr>
          <w:rFonts w:cs="David" w:hint="cs"/>
          <w:rtl/>
        </w:rPr>
        <w:t xml:space="preserve">סת יקיים קשר עם הציבור </w:t>
      </w:r>
      <w:r w:rsidRPr="008D3EA3">
        <w:rPr>
          <w:rFonts w:cs="David"/>
          <w:rtl/>
        </w:rPr>
        <w:t>–</w:t>
      </w:r>
      <w:r w:rsidRPr="008D3EA3">
        <w:rPr>
          <w:rFonts w:cs="David" w:hint="cs"/>
          <w:rtl/>
        </w:rPr>
        <w:t xml:space="preserve"> אם בדרך של התכתבות, אם בהופעות מחוץ למשכן הכנסת ואם בדרך אחרת </w:t>
      </w:r>
      <w:r w:rsidRPr="008D3EA3">
        <w:rPr>
          <w:rFonts w:cs="David"/>
          <w:rtl/>
        </w:rPr>
        <w:t>–</w:t>
      </w:r>
      <w:r w:rsidRPr="008D3EA3">
        <w:rPr>
          <w:rFonts w:cs="David" w:hint="cs"/>
          <w:rtl/>
        </w:rPr>
        <w:t xml:space="preserve"> תוך שמירה על כבוד הכנסת וכבוד חבריה</w:t>
      </w:r>
      <w:r>
        <w:rPr>
          <w:rFonts w:cs="David" w:hint="cs"/>
          <w:rtl/>
        </w:rPr>
        <w:t xml:space="preserve"> </w:t>
      </w:r>
      <w:r w:rsidRPr="008D3EA3">
        <w:rPr>
          <w:rFonts w:cs="David" w:hint="cs"/>
          <w:rtl/>
        </w:rPr>
        <w:t>ובאופן ההולם את המעמד ואת השקיפות המתבקשת מן המ</w:t>
      </w:r>
      <w:r>
        <w:rPr>
          <w:rFonts w:cs="David" w:hint="cs"/>
          <w:rtl/>
        </w:rPr>
        <w:t xml:space="preserve">עמד של חבר הכנסת". </w:t>
      </w:r>
    </w:p>
    <w:p w14:paraId="0E7445A3" w14:textId="77777777" w:rsidR="00A54250" w:rsidRDefault="00A54250" w:rsidP="00A54250">
      <w:pPr>
        <w:bidi/>
        <w:ind w:firstLine="720"/>
        <w:jc w:val="both"/>
        <w:rPr>
          <w:rFonts w:cs="David" w:hint="cs"/>
          <w:rtl/>
        </w:rPr>
      </w:pPr>
    </w:p>
    <w:p w14:paraId="1DA0391C" w14:textId="77777777" w:rsidR="00A54250" w:rsidRPr="008D3EA3" w:rsidRDefault="00A54250" w:rsidP="00A54250">
      <w:pPr>
        <w:bidi/>
        <w:ind w:firstLine="720"/>
        <w:jc w:val="both"/>
        <w:rPr>
          <w:rFonts w:cs="David" w:hint="cs"/>
          <w:rtl/>
        </w:rPr>
      </w:pPr>
      <w:r>
        <w:rPr>
          <w:rFonts w:cs="David" w:hint="cs"/>
          <w:rtl/>
        </w:rPr>
        <w:t xml:space="preserve">"22. חבר הכנסת יקיים את הקשר עם הציבור באופן אמין, אחראי והוגן". </w:t>
      </w:r>
    </w:p>
    <w:p w14:paraId="26BBB82C" w14:textId="77777777" w:rsidR="00A54250" w:rsidRDefault="00A54250" w:rsidP="00A54250">
      <w:pPr>
        <w:bidi/>
        <w:jc w:val="both"/>
        <w:rPr>
          <w:rFonts w:cs="David" w:hint="cs"/>
          <w:rtl/>
        </w:rPr>
      </w:pPr>
    </w:p>
    <w:p w14:paraId="0A953107" w14:textId="77777777" w:rsidR="00A54250" w:rsidRDefault="00A54250" w:rsidP="00A54250">
      <w:pPr>
        <w:bidi/>
        <w:jc w:val="both"/>
        <w:rPr>
          <w:rFonts w:cs="David" w:hint="cs"/>
          <w:u w:val="single"/>
          <w:rtl/>
        </w:rPr>
      </w:pPr>
      <w:r>
        <w:rPr>
          <w:rFonts w:cs="David" w:hint="cs"/>
          <w:u w:val="single"/>
          <w:rtl/>
        </w:rPr>
        <w:t>היו"ר חיים אורון:</w:t>
      </w:r>
    </w:p>
    <w:p w14:paraId="18868022" w14:textId="77777777" w:rsidR="00A54250" w:rsidRPr="00A436E4" w:rsidRDefault="00A54250" w:rsidP="00A54250">
      <w:pPr>
        <w:bidi/>
        <w:jc w:val="both"/>
        <w:rPr>
          <w:rFonts w:cs="David" w:hint="cs"/>
          <w:rtl/>
        </w:rPr>
      </w:pPr>
    </w:p>
    <w:p w14:paraId="7AEE60BB" w14:textId="77777777" w:rsidR="00A54250" w:rsidRDefault="00A54250" w:rsidP="00A54250">
      <w:pPr>
        <w:bidi/>
        <w:jc w:val="both"/>
        <w:rPr>
          <w:rFonts w:cs="David" w:hint="cs"/>
          <w:rtl/>
        </w:rPr>
      </w:pPr>
      <w:r>
        <w:rPr>
          <w:rFonts w:cs="David" w:hint="cs"/>
          <w:rtl/>
        </w:rPr>
        <w:tab/>
        <w:t>יש הערות עד סעיף 22, כולל התיקון מהוועדה הקודמת לגבי כבוד הכנסת?</w:t>
      </w:r>
    </w:p>
    <w:p w14:paraId="2601D19C" w14:textId="77777777" w:rsidR="00A54250" w:rsidRPr="008D3EA3" w:rsidRDefault="00A54250" w:rsidP="00A54250">
      <w:pPr>
        <w:bidi/>
        <w:jc w:val="both"/>
        <w:rPr>
          <w:rFonts w:cs="David" w:hint="cs"/>
          <w:rtl/>
        </w:rPr>
      </w:pPr>
    </w:p>
    <w:p w14:paraId="2ED301E6" w14:textId="77777777" w:rsidR="00A54250" w:rsidRPr="008D3EA3" w:rsidRDefault="00A54250" w:rsidP="00A54250">
      <w:pPr>
        <w:bidi/>
        <w:jc w:val="both"/>
        <w:rPr>
          <w:rFonts w:cs="David" w:hint="cs"/>
          <w:rtl/>
        </w:rPr>
      </w:pPr>
      <w:r w:rsidRPr="008D3EA3">
        <w:rPr>
          <w:rFonts w:cs="David" w:hint="cs"/>
          <w:u w:val="single"/>
          <w:rtl/>
        </w:rPr>
        <w:t>איל ינון:</w:t>
      </w:r>
    </w:p>
    <w:p w14:paraId="6FFC9F2E" w14:textId="77777777" w:rsidR="00A54250" w:rsidRPr="008D3EA3" w:rsidRDefault="00A54250" w:rsidP="00A54250">
      <w:pPr>
        <w:bidi/>
        <w:jc w:val="both"/>
        <w:rPr>
          <w:rFonts w:cs="David" w:hint="cs"/>
          <w:rtl/>
        </w:rPr>
      </w:pPr>
    </w:p>
    <w:p w14:paraId="4973A49E" w14:textId="77777777" w:rsidR="00A54250" w:rsidRDefault="00A54250" w:rsidP="00A54250">
      <w:pPr>
        <w:bidi/>
        <w:jc w:val="both"/>
        <w:rPr>
          <w:rFonts w:cs="David" w:hint="cs"/>
          <w:rtl/>
        </w:rPr>
      </w:pPr>
      <w:r w:rsidRPr="008D3EA3">
        <w:rPr>
          <w:rFonts w:cs="David" w:hint="cs"/>
          <w:rtl/>
        </w:rPr>
        <w:tab/>
      </w:r>
      <w:r>
        <w:rPr>
          <w:rFonts w:cs="David" w:hint="cs"/>
          <w:rtl/>
        </w:rPr>
        <w:t>לגבי סעיף 22. כמי שמקבל פה ושם תלונות מהציבור על חברי כנסת. מה זה בדיוק אמין, אחראי והוגן?</w:t>
      </w:r>
    </w:p>
    <w:p w14:paraId="747F1371" w14:textId="77777777" w:rsidR="00A54250" w:rsidRPr="008D3EA3" w:rsidRDefault="00A54250" w:rsidP="00A54250">
      <w:pPr>
        <w:bidi/>
        <w:jc w:val="both"/>
        <w:rPr>
          <w:rFonts w:cs="David" w:hint="cs"/>
          <w:rtl/>
        </w:rPr>
      </w:pPr>
    </w:p>
    <w:p w14:paraId="4A19D248"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5BA4F44A" w14:textId="77777777" w:rsidR="00A54250" w:rsidRDefault="00A54250" w:rsidP="00A54250">
      <w:pPr>
        <w:bidi/>
        <w:jc w:val="both"/>
        <w:rPr>
          <w:rFonts w:cs="David" w:hint="cs"/>
          <w:u w:val="single"/>
          <w:rtl/>
        </w:rPr>
      </w:pPr>
    </w:p>
    <w:p w14:paraId="623C9672" w14:textId="77777777" w:rsidR="00A54250" w:rsidRPr="001A5485" w:rsidRDefault="00A54250" w:rsidP="00A54250">
      <w:pPr>
        <w:bidi/>
        <w:jc w:val="both"/>
        <w:rPr>
          <w:rFonts w:cs="David" w:hint="cs"/>
          <w:rtl/>
        </w:rPr>
      </w:pPr>
      <w:r>
        <w:rPr>
          <w:rFonts w:cs="David" w:hint="cs"/>
          <w:rtl/>
        </w:rPr>
        <w:tab/>
        <w:t xml:space="preserve">אתה מפרש מה זה אמין, אחראי והוגן. כאן אנחנו מחייבים דבר שהסתייגו ממנו ועדות אתיקה קודמות בהחלטות שלהם. </w:t>
      </w:r>
    </w:p>
    <w:p w14:paraId="49646BE7" w14:textId="77777777" w:rsidR="00A54250" w:rsidRPr="008D3EA3" w:rsidRDefault="00A54250" w:rsidP="00A54250">
      <w:pPr>
        <w:bidi/>
        <w:jc w:val="both"/>
        <w:rPr>
          <w:rFonts w:cs="David" w:hint="cs"/>
          <w:rtl/>
        </w:rPr>
      </w:pPr>
    </w:p>
    <w:p w14:paraId="2C8C6A9D" w14:textId="77777777" w:rsidR="00A54250" w:rsidRPr="008D3EA3" w:rsidRDefault="00A54250" w:rsidP="00A54250">
      <w:pPr>
        <w:bidi/>
        <w:jc w:val="both"/>
        <w:rPr>
          <w:rFonts w:cs="David" w:hint="cs"/>
          <w:rtl/>
        </w:rPr>
      </w:pPr>
      <w:r w:rsidRPr="008D3EA3">
        <w:rPr>
          <w:rFonts w:cs="David" w:hint="cs"/>
          <w:u w:val="single"/>
          <w:rtl/>
        </w:rPr>
        <w:t>איל ינון:</w:t>
      </w:r>
    </w:p>
    <w:p w14:paraId="21E2DFE1" w14:textId="77777777" w:rsidR="00A54250" w:rsidRDefault="00A54250" w:rsidP="00A54250">
      <w:pPr>
        <w:bidi/>
        <w:jc w:val="both"/>
        <w:rPr>
          <w:rFonts w:cs="David" w:hint="cs"/>
          <w:rtl/>
        </w:rPr>
      </w:pPr>
    </w:p>
    <w:p w14:paraId="17B38239" w14:textId="77777777" w:rsidR="00A54250" w:rsidRDefault="00A54250" w:rsidP="00A54250">
      <w:pPr>
        <w:bidi/>
        <w:jc w:val="both"/>
        <w:rPr>
          <w:rFonts w:cs="David" w:hint="cs"/>
          <w:rtl/>
        </w:rPr>
      </w:pPr>
      <w:r>
        <w:rPr>
          <w:rFonts w:cs="David" w:hint="cs"/>
          <w:rtl/>
        </w:rPr>
        <w:tab/>
        <w:t xml:space="preserve">לא, זה סעיף 23. </w:t>
      </w:r>
    </w:p>
    <w:p w14:paraId="5C97831F" w14:textId="77777777" w:rsidR="00A54250" w:rsidRDefault="00A54250" w:rsidP="00A54250">
      <w:pPr>
        <w:bidi/>
        <w:jc w:val="both"/>
        <w:rPr>
          <w:rFonts w:cs="David" w:hint="cs"/>
          <w:rtl/>
        </w:rPr>
      </w:pPr>
    </w:p>
    <w:p w14:paraId="3B8E21DD" w14:textId="77777777" w:rsidR="00A54250" w:rsidRDefault="00A54250" w:rsidP="00A54250">
      <w:pPr>
        <w:bidi/>
        <w:jc w:val="both"/>
        <w:rPr>
          <w:rFonts w:cs="David" w:hint="cs"/>
          <w:u w:val="single"/>
          <w:rtl/>
        </w:rPr>
      </w:pPr>
      <w:r>
        <w:rPr>
          <w:rFonts w:cs="David" w:hint="cs"/>
          <w:u w:val="single"/>
          <w:rtl/>
        </w:rPr>
        <w:t>שלי יחימוביץ:</w:t>
      </w:r>
    </w:p>
    <w:p w14:paraId="56B600D0" w14:textId="77777777" w:rsidR="00A54250" w:rsidRDefault="00A54250" w:rsidP="00A54250">
      <w:pPr>
        <w:bidi/>
        <w:jc w:val="both"/>
        <w:rPr>
          <w:rFonts w:cs="David" w:hint="cs"/>
          <w:u w:val="single"/>
          <w:rtl/>
        </w:rPr>
      </w:pPr>
    </w:p>
    <w:p w14:paraId="1F4A0A20" w14:textId="77777777" w:rsidR="00A54250" w:rsidRDefault="00A54250" w:rsidP="00A54250">
      <w:pPr>
        <w:bidi/>
        <w:jc w:val="both"/>
        <w:rPr>
          <w:rFonts w:cs="David" w:hint="cs"/>
          <w:rtl/>
        </w:rPr>
      </w:pPr>
      <w:r>
        <w:rPr>
          <w:rFonts w:cs="David" w:hint="cs"/>
          <w:rtl/>
        </w:rPr>
        <w:tab/>
        <w:t xml:space="preserve">אני מודיעה לכם שלמרות שאני מקבלת 200 פניות ביום ולמרות שאנחנו עונים בכובד ראש על הפניות, יש פניות שאני לא אענה עליהן. </w:t>
      </w:r>
    </w:p>
    <w:p w14:paraId="767329F0" w14:textId="77777777" w:rsidR="00A54250" w:rsidRDefault="00A54250" w:rsidP="00A54250">
      <w:pPr>
        <w:bidi/>
        <w:jc w:val="both"/>
        <w:rPr>
          <w:rFonts w:cs="David" w:hint="cs"/>
          <w:rtl/>
        </w:rPr>
      </w:pPr>
    </w:p>
    <w:p w14:paraId="3B1CE4DB" w14:textId="77777777" w:rsidR="00A54250" w:rsidRDefault="00A54250" w:rsidP="00A54250">
      <w:pPr>
        <w:bidi/>
        <w:jc w:val="both"/>
        <w:rPr>
          <w:rFonts w:cs="David" w:hint="cs"/>
          <w:u w:val="single"/>
          <w:rtl/>
        </w:rPr>
      </w:pPr>
      <w:r>
        <w:rPr>
          <w:rFonts w:cs="David" w:hint="cs"/>
          <w:u w:val="single"/>
          <w:rtl/>
        </w:rPr>
        <w:t>איל ינון:</w:t>
      </w:r>
    </w:p>
    <w:p w14:paraId="5E848B62" w14:textId="77777777" w:rsidR="00A54250" w:rsidRDefault="00A54250" w:rsidP="00A54250">
      <w:pPr>
        <w:bidi/>
        <w:jc w:val="both"/>
        <w:rPr>
          <w:rFonts w:cs="David" w:hint="cs"/>
          <w:u w:val="single"/>
          <w:rtl/>
        </w:rPr>
      </w:pPr>
    </w:p>
    <w:p w14:paraId="1DE42909" w14:textId="77777777" w:rsidR="00A54250" w:rsidRPr="002D6E86" w:rsidRDefault="00A54250" w:rsidP="00A54250">
      <w:pPr>
        <w:bidi/>
        <w:jc w:val="both"/>
        <w:rPr>
          <w:rFonts w:cs="David" w:hint="cs"/>
          <w:rtl/>
        </w:rPr>
      </w:pPr>
      <w:r>
        <w:rPr>
          <w:rFonts w:cs="David" w:hint="cs"/>
          <w:rtl/>
        </w:rPr>
        <w:tab/>
        <w:t xml:space="preserve">אני מקבל את התלונות על-כך ועונה להן. </w:t>
      </w:r>
    </w:p>
    <w:p w14:paraId="55071077" w14:textId="77777777" w:rsidR="00A54250" w:rsidRDefault="00A54250" w:rsidP="00A54250">
      <w:pPr>
        <w:bidi/>
        <w:jc w:val="both"/>
        <w:rPr>
          <w:rFonts w:cs="David" w:hint="cs"/>
          <w:rtl/>
        </w:rPr>
      </w:pPr>
    </w:p>
    <w:p w14:paraId="0B0F890A" w14:textId="77777777" w:rsidR="00A54250" w:rsidRDefault="00A54250" w:rsidP="00A54250">
      <w:pPr>
        <w:bidi/>
        <w:jc w:val="both"/>
        <w:rPr>
          <w:rFonts w:cs="David" w:hint="cs"/>
          <w:u w:val="single"/>
          <w:rtl/>
        </w:rPr>
      </w:pPr>
      <w:r>
        <w:rPr>
          <w:rFonts w:cs="David" w:hint="cs"/>
          <w:u w:val="single"/>
          <w:rtl/>
        </w:rPr>
        <w:t>שלי יחימוביץ:</w:t>
      </w:r>
    </w:p>
    <w:p w14:paraId="6E08F602" w14:textId="77777777" w:rsidR="00A54250" w:rsidRDefault="00A54250" w:rsidP="00A54250">
      <w:pPr>
        <w:bidi/>
        <w:jc w:val="both"/>
        <w:rPr>
          <w:rFonts w:cs="David" w:hint="cs"/>
          <w:u w:val="single"/>
          <w:rtl/>
        </w:rPr>
      </w:pPr>
    </w:p>
    <w:p w14:paraId="68D29F76" w14:textId="77777777" w:rsidR="00A54250" w:rsidRDefault="00A54250" w:rsidP="00A54250">
      <w:pPr>
        <w:bidi/>
        <w:jc w:val="both"/>
        <w:rPr>
          <w:rFonts w:cs="David" w:hint="cs"/>
          <w:rtl/>
        </w:rPr>
      </w:pPr>
      <w:r>
        <w:rPr>
          <w:rFonts w:cs="David" w:hint="cs"/>
          <w:rtl/>
        </w:rPr>
        <w:tab/>
        <w:t xml:space="preserve">היד על המקלדת כל-כך קלה. בן אדם כותב לי בשעה 3 בלילה: ראיתי את המאמר שלך על זה ועל זה ורציתי לשאול אותך עוד כמה שאלות. באמת, יש לי עוד 100 פניות של מצוקה קשה שאני צריכה לעזור להם. אני צריכה לשבת ולהתכתב עם מישהו שהיה משועמם בשעה 3 בלילה? יש כאן איזה עניין של סבירות. </w:t>
      </w:r>
    </w:p>
    <w:p w14:paraId="733C7211" w14:textId="77777777" w:rsidR="00A54250" w:rsidRDefault="00A54250" w:rsidP="00A54250">
      <w:pPr>
        <w:bidi/>
        <w:jc w:val="both"/>
        <w:rPr>
          <w:rFonts w:cs="David" w:hint="cs"/>
          <w:rtl/>
        </w:rPr>
      </w:pPr>
    </w:p>
    <w:p w14:paraId="70F0EE35" w14:textId="77777777" w:rsidR="00A54250" w:rsidRDefault="00A54250" w:rsidP="00A54250">
      <w:pPr>
        <w:bidi/>
        <w:jc w:val="both"/>
        <w:rPr>
          <w:rFonts w:cs="David" w:hint="cs"/>
          <w:rtl/>
        </w:rPr>
      </w:pPr>
      <w:r>
        <w:rPr>
          <w:rFonts w:cs="David" w:hint="cs"/>
          <w:rtl/>
        </w:rPr>
        <w:tab/>
        <w:t xml:space="preserve">יש גם פניות שהן חצופות. יש אנשים שכותבים לי פעם ביום. </w:t>
      </w:r>
    </w:p>
    <w:p w14:paraId="65EF6728" w14:textId="77777777" w:rsidR="00A54250" w:rsidRPr="002D6E86" w:rsidRDefault="00A54250" w:rsidP="00A54250">
      <w:pPr>
        <w:bidi/>
        <w:jc w:val="both"/>
        <w:rPr>
          <w:rFonts w:cs="David" w:hint="cs"/>
          <w:rtl/>
        </w:rPr>
      </w:pPr>
    </w:p>
    <w:p w14:paraId="2C5545C5" w14:textId="77777777" w:rsidR="00A54250" w:rsidRPr="008D3EA3" w:rsidRDefault="00A54250" w:rsidP="00A54250">
      <w:pPr>
        <w:bidi/>
        <w:jc w:val="both"/>
        <w:rPr>
          <w:rFonts w:cs="David" w:hint="cs"/>
          <w:rtl/>
        </w:rPr>
      </w:pPr>
      <w:r w:rsidRPr="008D3EA3">
        <w:rPr>
          <w:rFonts w:cs="David" w:hint="cs"/>
          <w:u w:val="single"/>
          <w:rtl/>
        </w:rPr>
        <w:t>שלמה מולה:</w:t>
      </w:r>
    </w:p>
    <w:p w14:paraId="5E62610B" w14:textId="77777777" w:rsidR="00A54250" w:rsidRDefault="00A54250" w:rsidP="00A54250">
      <w:pPr>
        <w:bidi/>
        <w:jc w:val="both"/>
        <w:rPr>
          <w:rFonts w:cs="David" w:hint="cs"/>
          <w:rtl/>
        </w:rPr>
      </w:pPr>
    </w:p>
    <w:p w14:paraId="7F31D1F6" w14:textId="77777777" w:rsidR="00A54250" w:rsidRDefault="00A54250" w:rsidP="00A54250">
      <w:pPr>
        <w:bidi/>
        <w:jc w:val="both"/>
        <w:rPr>
          <w:rFonts w:cs="David" w:hint="cs"/>
          <w:rtl/>
        </w:rPr>
      </w:pPr>
      <w:r>
        <w:rPr>
          <w:rFonts w:cs="David" w:hint="cs"/>
          <w:rtl/>
        </w:rPr>
        <w:tab/>
        <w:t xml:space="preserve">לפעמים גם מטרידים. </w:t>
      </w:r>
    </w:p>
    <w:p w14:paraId="3550CAF2" w14:textId="77777777" w:rsidR="00A54250" w:rsidRDefault="00A54250" w:rsidP="00A54250">
      <w:pPr>
        <w:bidi/>
        <w:jc w:val="both"/>
        <w:rPr>
          <w:rFonts w:cs="David" w:hint="cs"/>
          <w:rtl/>
        </w:rPr>
      </w:pPr>
    </w:p>
    <w:p w14:paraId="77867410" w14:textId="77777777" w:rsidR="00A54250" w:rsidRDefault="00A54250" w:rsidP="00A54250">
      <w:pPr>
        <w:bidi/>
        <w:jc w:val="both"/>
        <w:rPr>
          <w:rFonts w:cs="David" w:hint="cs"/>
          <w:u w:val="single"/>
          <w:rtl/>
        </w:rPr>
      </w:pPr>
      <w:r>
        <w:rPr>
          <w:rFonts w:cs="David" w:hint="cs"/>
          <w:u w:val="single"/>
          <w:rtl/>
        </w:rPr>
        <w:t>שלי יחימוביץ:</w:t>
      </w:r>
    </w:p>
    <w:p w14:paraId="7C1F74F5" w14:textId="77777777" w:rsidR="00A54250" w:rsidRDefault="00A54250" w:rsidP="00A54250">
      <w:pPr>
        <w:bidi/>
        <w:jc w:val="both"/>
        <w:rPr>
          <w:rFonts w:cs="David" w:hint="cs"/>
          <w:u w:val="single"/>
          <w:rtl/>
        </w:rPr>
      </w:pPr>
    </w:p>
    <w:p w14:paraId="5DD6D19D" w14:textId="77777777" w:rsidR="00A54250" w:rsidRDefault="00A54250" w:rsidP="00A54250">
      <w:pPr>
        <w:bidi/>
        <w:jc w:val="both"/>
        <w:rPr>
          <w:rFonts w:cs="David" w:hint="cs"/>
          <w:rtl/>
        </w:rPr>
      </w:pPr>
      <w:r>
        <w:rPr>
          <w:rFonts w:cs="David" w:hint="cs"/>
          <w:rtl/>
        </w:rPr>
        <w:tab/>
        <w:t xml:space="preserve">חבר כנסת חייב לעשות לעצמו את </w:t>
      </w:r>
      <w:proofErr w:type="spellStart"/>
      <w:r>
        <w:rPr>
          <w:rFonts w:cs="David" w:hint="cs"/>
          <w:rtl/>
        </w:rPr>
        <w:t>התיעדוף</w:t>
      </w:r>
      <w:proofErr w:type="spellEnd"/>
      <w:r>
        <w:rPr>
          <w:rFonts w:cs="David" w:hint="cs"/>
          <w:rtl/>
        </w:rPr>
        <w:t xml:space="preserve"> אחרת לא נוכל לענות לפניות ציבור אמיתיות. </w:t>
      </w:r>
    </w:p>
    <w:p w14:paraId="1534628F" w14:textId="77777777" w:rsidR="00A54250" w:rsidRDefault="00A54250" w:rsidP="00A54250">
      <w:pPr>
        <w:bidi/>
        <w:jc w:val="both"/>
        <w:rPr>
          <w:rFonts w:cs="David" w:hint="cs"/>
          <w:rtl/>
        </w:rPr>
      </w:pPr>
    </w:p>
    <w:p w14:paraId="15B5B85B" w14:textId="77777777" w:rsidR="00A54250" w:rsidRDefault="00A54250" w:rsidP="00A54250">
      <w:pPr>
        <w:bidi/>
        <w:jc w:val="both"/>
        <w:rPr>
          <w:rFonts w:cs="David" w:hint="cs"/>
          <w:u w:val="single"/>
          <w:rtl/>
        </w:rPr>
      </w:pPr>
      <w:r>
        <w:rPr>
          <w:rFonts w:cs="David" w:hint="cs"/>
          <w:u w:val="single"/>
          <w:rtl/>
        </w:rPr>
        <w:t>איל ינון:</w:t>
      </w:r>
    </w:p>
    <w:p w14:paraId="776E3B92" w14:textId="77777777" w:rsidR="00A54250" w:rsidRDefault="00A54250" w:rsidP="00A54250">
      <w:pPr>
        <w:bidi/>
        <w:jc w:val="both"/>
        <w:rPr>
          <w:rFonts w:cs="David" w:hint="cs"/>
          <w:u w:val="single"/>
          <w:rtl/>
        </w:rPr>
      </w:pPr>
    </w:p>
    <w:p w14:paraId="5AF038F0" w14:textId="77777777" w:rsidR="00A54250" w:rsidRDefault="00A54250" w:rsidP="00A54250">
      <w:pPr>
        <w:bidi/>
        <w:jc w:val="both"/>
        <w:rPr>
          <w:rFonts w:cs="David" w:hint="cs"/>
          <w:rtl/>
        </w:rPr>
      </w:pPr>
      <w:r>
        <w:rPr>
          <w:rFonts w:cs="David" w:hint="cs"/>
          <w:rtl/>
        </w:rPr>
        <w:tab/>
      </w:r>
      <w:proofErr w:type="spellStart"/>
      <w:r>
        <w:rPr>
          <w:rFonts w:cs="David" w:hint="cs"/>
          <w:rtl/>
        </w:rPr>
        <w:t>ג'ומס</w:t>
      </w:r>
      <w:proofErr w:type="spellEnd"/>
      <w:r>
        <w:rPr>
          <w:rFonts w:cs="David" w:hint="cs"/>
          <w:rtl/>
        </w:rPr>
        <w:t xml:space="preserve">, הלכתם מהר מידי. מה זה "השקיפות המתבקשת" בסעיף 21? יש כל מיני מילים שאחרי זה נהיה עסוקים בלפרוט אותן למציאות. </w:t>
      </w:r>
    </w:p>
    <w:p w14:paraId="4CC5346A" w14:textId="77777777" w:rsidR="00A54250" w:rsidRDefault="00A54250" w:rsidP="00A54250">
      <w:pPr>
        <w:bidi/>
        <w:jc w:val="both"/>
        <w:rPr>
          <w:rFonts w:cs="David" w:hint="cs"/>
          <w:rtl/>
        </w:rPr>
      </w:pPr>
    </w:p>
    <w:p w14:paraId="4478AF8F" w14:textId="77777777" w:rsidR="00A54250" w:rsidRDefault="00A54250" w:rsidP="00A54250">
      <w:pPr>
        <w:bidi/>
        <w:jc w:val="both"/>
        <w:rPr>
          <w:rFonts w:cs="David" w:hint="cs"/>
          <w:u w:val="single"/>
          <w:rtl/>
        </w:rPr>
      </w:pPr>
      <w:r>
        <w:rPr>
          <w:rFonts w:cs="David" w:hint="cs"/>
          <w:u w:val="single"/>
          <w:rtl/>
        </w:rPr>
        <w:t>שלי יחימוביץ:</w:t>
      </w:r>
    </w:p>
    <w:p w14:paraId="64F3CDC0" w14:textId="77777777" w:rsidR="00A54250" w:rsidRDefault="00A54250" w:rsidP="00A54250">
      <w:pPr>
        <w:bidi/>
        <w:jc w:val="both"/>
        <w:rPr>
          <w:rFonts w:cs="David" w:hint="cs"/>
          <w:u w:val="single"/>
          <w:rtl/>
        </w:rPr>
      </w:pPr>
    </w:p>
    <w:p w14:paraId="78291F8E" w14:textId="77777777" w:rsidR="00A54250" w:rsidRDefault="00A54250" w:rsidP="00A54250">
      <w:pPr>
        <w:bidi/>
        <w:jc w:val="both"/>
        <w:rPr>
          <w:rFonts w:cs="David" w:hint="cs"/>
          <w:rtl/>
        </w:rPr>
      </w:pPr>
      <w:r>
        <w:rPr>
          <w:rFonts w:cs="David" w:hint="cs"/>
          <w:rtl/>
        </w:rPr>
        <w:tab/>
        <w:t xml:space="preserve">מה זה שקיפות מתבקשת. אנשים כותבים לי על דברים אינטימיים. </w:t>
      </w:r>
    </w:p>
    <w:p w14:paraId="5CAC7E80" w14:textId="77777777" w:rsidR="00A54250" w:rsidRDefault="00A54250" w:rsidP="00A54250">
      <w:pPr>
        <w:bidi/>
        <w:jc w:val="both"/>
        <w:rPr>
          <w:rFonts w:cs="David" w:hint="cs"/>
          <w:rtl/>
        </w:rPr>
      </w:pPr>
    </w:p>
    <w:p w14:paraId="607DCE56" w14:textId="77777777" w:rsidR="00A54250" w:rsidRDefault="00A54250" w:rsidP="00A54250">
      <w:pPr>
        <w:bidi/>
        <w:jc w:val="both"/>
        <w:rPr>
          <w:rFonts w:cs="David" w:hint="cs"/>
          <w:u w:val="single"/>
          <w:rtl/>
        </w:rPr>
      </w:pPr>
      <w:r>
        <w:rPr>
          <w:rFonts w:cs="David" w:hint="cs"/>
          <w:u w:val="single"/>
          <w:rtl/>
        </w:rPr>
        <w:t>שלמה מולה:</w:t>
      </w:r>
    </w:p>
    <w:p w14:paraId="5561B147" w14:textId="77777777" w:rsidR="00A54250" w:rsidRDefault="00A54250" w:rsidP="00A54250">
      <w:pPr>
        <w:bidi/>
        <w:jc w:val="both"/>
        <w:rPr>
          <w:rFonts w:cs="David" w:hint="cs"/>
          <w:u w:val="single"/>
          <w:rtl/>
        </w:rPr>
      </w:pPr>
    </w:p>
    <w:p w14:paraId="1FDACA2F" w14:textId="77777777" w:rsidR="00A54250" w:rsidRDefault="00A54250" w:rsidP="00A54250">
      <w:pPr>
        <w:bidi/>
        <w:jc w:val="both"/>
        <w:rPr>
          <w:rFonts w:cs="David" w:hint="cs"/>
          <w:rtl/>
        </w:rPr>
      </w:pPr>
      <w:r>
        <w:rPr>
          <w:rFonts w:cs="David" w:hint="cs"/>
          <w:rtl/>
        </w:rPr>
        <w:tab/>
        <w:t xml:space="preserve">יש אנשים שפונים ל-120 חברי כנסת. </w:t>
      </w:r>
    </w:p>
    <w:p w14:paraId="278B3B4D" w14:textId="77777777" w:rsidR="00A54250" w:rsidRPr="00E10001" w:rsidRDefault="00A54250" w:rsidP="00A54250">
      <w:pPr>
        <w:bidi/>
        <w:jc w:val="both"/>
        <w:rPr>
          <w:rFonts w:cs="David" w:hint="cs"/>
          <w:rtl/>
        </w:rPr>
      </w:pPr>
    </w:p>
    <w:p w14:paraId="236EC4BA" w14:textId="77777777" w:rsidR="00A54250" w:rsidRPr="008D3EA3" w:rsidRDefault="00A54250" w:rsidP="00A54250">
      <w:pPr>
        <w:bidi/>
        <w:jc w:val="both"/>
        <w:rPr>
          <w:rFonts w:cs="David" w:hint="cs"/>
          <w:rtl/>
        </w:rPr>
      </w:pPr>
      <w:r w:rsidRPr="008D3EA3">
        <w:rPr>
          <w:rFonts w:cs="David" w:hint="cs"/>
          <w:u w:val="single"/>
          <w:rtl/>
        </w:rPr>
        <w:t>אסא כשר:</w:t>
      </w:r>
    </w:p>
    <w:p w14:paraId="6B7DDF8C" w14:textId="77777777" w:rsidR="00A54250" w:rsidRDefault="00A54250" w:rsidP="00A54250">
      <w:pPr>
        <w:bidi/>
        <w:jc w:val="both"/>
        <w:rPr>
          <w:rFonts w:cs="David" w:hint="cs"/>
          <w:rtl/>
        </w:rPr>
      </w:pPr>
    </w:p>
    <w:p w14:paraId="56F5DEBE" w14:textId="77777777" w:rsidR="00A54250" w:rsidRDefault="00A54250" w:rsidP="00A54250">
      <w:pPr>
        <w:bidi/>
        <w:jc w:val="both"/>
        <w:rPr>
          <w:rFonts w:cs="David" w:hint="cs"/>
          <w:rtl/>
        </w:rPr>
      </w:pPr>
      <w:r>
        <w:rPr>
          <w:rFonts w:cs="David" w:hint="cs"/>
          <w:rtl/>
        </w:rPr>
        <w:tab/>
        <w:t xml:space="preserve">השקיפות המתבקשת של חבר כנסת זה שאתה נבחרת על-ידי בוחריך ובוחריך רשאים לדעת מה אתה עושה בכנסת. מכיוון שאתה פועל לטובת הכלל, אז גם הכלל ולא רק בוחריך, רשאים לדעת מה אתה עושה בכנסת. זאת השקיפות המתבקשת. </w:t>
      </w:r>
    </w:p>
    <w:p w14:paraId="316EF39E" w14:textId="77777777" w:rsidR="00A54250" w:rsidRDefault="00A54250" w:rsidP="00A54250">
      <w:pPr>
        <w:bidi/>
        <w:jc w:val="both"/>
        <w:rPr>
          <w:rFonts w:cs="David" w:hint="cs"/>
          <w:rtl/>
        </w:rPr>
      </w:pPr>
    </w:p>
    <w:p w14:paraId="0884D103" w14:textId="77777777" w:rsidR="00A54250" w:rsidRDefault="00A54250" w:rsidP="00A54250">
      <w:pPr>
        <w:bidi/>
        <w:jc w:val="both"/>
        <w:rPr>
          <w:rFonts w:cs="David" w:hint="cs"/>
          <w:u w:val="single"/>
          <w:rtl/>
        </w:rPr>
      </w:pPr>
      <w:r>
        <w:rPr>
          <w:rFonts w:cs="David" w:hint="cs"/>
          <w:u w:val="single"/>
          <w:rtl/>
        </w:rPr>
        <w:t>שלי יחימוביץ:</w:t>
      </w:r>
    </w:p>
    <w:p w14:paraId="6A53270B" w14:textId="77777777" w:rsidR="00A54250" w:rsidRDefault="00A54250" w:rsidP="00A54250">
      <w:pPr>
        <w:bidi/>
        <w:jc w:val="both"/>
        <w:rPr>
          <w:rFonts w:cs="David" w:hint="cs"/>
          <w:u w:val="single"/>
          <w:rtl/>
        </w:rPr>
      </w:pPr>
    </w:p>
    <w:p w14:paraId="130DD1BA" w14:textId="77777777" w:rsidR="00A54250" w:rsidRDefault="00A54250" w:rsidP="00A54250">
      <w:pPr>
        <w:bidi/>
        <w:jc w:val="both"/>
        <w:rPr>
          <w:rFonts w:cs="David" w:hint="cs"/>
          <w:rtl/>
        </w:rPr>
      </w:pPr>
      <w:r>
        <w:rPr>
          <w:rFonts w:cs="David" w:hint="cs"/>
          <w:rtl/>
        </w:rPr>
        <w:tab/>
        <w:t xml:space="preserve"> אני מקבלת את זה. אנחנו חייבים דין וחשבון לבוחרים שלנו וזה גם לא קשור ספציפית לפניות ציבור. </w:t>
      </w:r>
    </w:p>
    <w:p w14:paraId="1433824C" w14:textId="77777777" w:rsidR="00A54250" w:rsidRDefault="00A54250" w:rsidP="00A54250">
      <w:pPr>
        <w:bidi/>
        <w:jc w:val="both"/>
        <w:rPr>
          <w:rFonts w:cs="David" w:hint="cs"/>
          <w:rtl/>
        </w:rPr>
      </w:pPr>
    </w:p>
    <w:p w14:paraId="171A5A27"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69015B03" w14:textId="77777777" w:rsidR="00A54250" w:rsidRPr="008D3EA3" w:rsidRDefault="00A54250" w:rsidP="00A54250">
      <w:pPr>
        <w:bidi/>
        <w:jc w:val="both"/>
        <w:rPr>
          <w:rFonts w:cs="David" w:hint="cs"/>
          <w:u w:val="single"/>
          <w:rtl/>
        </w:rPr>
      </w:pPr>
    </w:p>
    <w:p w14:paraId="740D81EA" w14:textId="77777777" w:rsidR="00A54250" w:rsidRPr="008D3EA3" w:rsidRDefault="00A54250" w:rsidP="00A54250">
      <w:pPr>
        <w:bidi/>
        <w:ind w:firstLine="720"/>
        <w:jc w:val="both"/>
        <w:rPr>
          <w:rFonts w:cs="David" w:hint="cs"/>
          <w:rtl/>
        </w:rPr>
      </w:pPr>
      <w:r w:rsidRPr="008D3EA3">
        <w:rPr>
          <w:rFonts w:cs="David" w:hint="cs"/>
          <w:rtl/>
        </w:rPr>
        <w:t>אייל, אני לא רואה בעיה עם המונחים האלה.</w:t>
      </w:r>
    </w:p>
    <w:p w14:paraId="453DE991" w14:textId="77777777" w:rsidR="00A54250" w:rsidRPr="008D3EA3" w:rsidRDefault="00A54250" w:rsidP="00A54250">
      <w:pPr>
        <w:bidi/>
        <w:jc w:val="both"/>
        <w:rPr>
          <w:rFonts w:cs="David" w:hint="cs"/>
          <w:rtl/>
        </w:rPr>
      </w:pPr>
    </w:p>
    <w:p w14:paraId="73362761"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7F91ADEB" w14:textId="77777777" w:rsidR="00A54250" w:rsidRPr="008D3EA3" w:rsidRDefault="00A54250" w:rsidP="00A54250">
      <w:pPr>
        <w:bidi/>
        <w:jc w:val="both"/>
        <w:rPr>
          <w:rFonts w:cs="David" w:hint="cs"/>
          <w:u w:val="single"/>
          <w:rtl/>
        </w:rPr>
      </w:pPr>
    </w:p>
    <w:p w14:paraId="12CA0FFA" w14:textId="77777777" w:rsidR="00A54250" w:rsidRDefault="00A54250" w:rsidP="00A54250">
      <w:pPr>
        <w:bidi/>
        <w:jc w:val="both"/>
        <w:rPr>
          <w:rFonts w:cs="David" w:hint="cs"/>
          <w:rtl/>
        </w:rPr>
      </w:pPr>
      <w:r>
        <w:rPr>
          <w:rFonts w:cs="David" w:hint="cs"/>
          <w:rtl/>
        </w:rPr>
        <w:tab/>
        <w:t xml:space="preserve">עד 22 אין לי בעיה, אבל אנחנו חייבים להסתייג מ-23. </w:t>
      </w:r>
    </w:p>
    <w:p w14:paraId="6CD3AA2E" w14:textId="77777777" w:rsidR="00A54250" w:rsidRPr="008D3EA3" w:rsidRDefault="00A54250" w:rsidP="00A54250">
      <w:pPr>
        <w:bidi/>
        <w:jc w:val="both"/>
        <w:rPr>
          <w:rFonts w:cs="David" w:hint="cs"/>
          <w:rtl/>
        </w:rPr>
      </w:pPr>
    </w:p>
    <w:p w14:paraId="0F34A80A" w14:textId="77777777" w:rsidR="00A54250" w:rsidRPr="00E10001" w:rsidRDefault="00A54250" w:rsidP="00A54250">
      <w:pPr>
        <w:bidi/>
        <w:jc w:val="both"/>
        <w:rPr>
          <w:rFonts w:cs="David" w:hint="cs"/>
          <w:u w:val="single"/>
          <w:rtl/>
        </w:rPr>
      </w:pPr>
      <w:r w:rsidRPr="00E10001">
        <w:rPr>
          <w:rFonts w:cs="David" w:hint="cs"/>
          <w:u w:val="single"/>
          <w:rtl/>
        </w:rPr>
        <w:t>ארבל אסטרחן</w:t>
      </w:r>
    </w:p>
    <w:p w14:paraId="721F4EE3" w14:textId="77777777" w:rsidR="00A54250" w:rsidRDefault="00A54250" w:rsidP="00A54250">
      <w:pPr>
        <w:bidi/>
        <w:jc w:val="both"/>
        <w:rPr>
          <w:rFonts w:cs="David" w:hint="cs"/>
          <w:rtl/>
        </w:rPr>
      </w:pPr>
    </w:p>
    <w:p w14:paraId="362250B4" w14:textId="77777777" w:rsidR="00A54250" w:rsidRPr="008D3EA3" w:rsidRDefault="00A54250" w:rsidP="00A54250">
      <w:pPr>
        <w:bidi/>
        <w:ind w:firstLine="720"/>
        <w:jc w:val="both"/>
        <w:rPr>
          <w:rFonts w:cs="David" w:hint="cs"/>
          <w:rtl/>
        </w:rPr>
      </w:pPr>
      <w:r w:rsidRPr="008D3EA3">
        <w:rPr>
          <w:rFonts w:cs="David" w:hint="cs"/>
          <w:rtl/>
        </w:rPr>
        <w:t xml:space="preserve">תיראו את ההחלטה </w:t>
      </w:r>
      <w:r>
        <w:rPr>
          <w:rFonts w:cs="David" w:hint="cs"/>
          <w:rtl/>
        </w:rPr>
        <w:t>ש</w:t>
      </w:r>
      <w:r w:rsidRPr="008D3EA3">
        <w:rPr>
          <w:rFonts w:cs="David" w:hint="cs"/>
          <w:rtl/>
        </w:rPr>
        <w:t xml:space="preserve">קיימת </w:t>
      </w:r>
      <w:r>
        <w:rPr>
          <w:rFonts w:cs="David" w:hint="cs"/>
          <w:rtl/>
        </w:rPr>
        <w:t xml:space="preserve">היום </w:t>
      </w:r>
      <w:r w:rsidRPr="008D3EA3">
        <w:rPr>
          <w:rFonts w:cs="David" w:hint="cs"/>
          <w:rtl/>
        </w:rPr>
        <w:t xml:space="preserve">שכתובה היום. </w:t>
      </w:r>
    </w:p>
    <w:p w14:paraId="5D7ED524" w14:textId="77777777" w:rsidR="00A54250" w:rsidRPr="008D3EA3" w:rsidRDefault="00A54250" w:rsidP="00A54250">
      <w:pPr>
        <w:bidi/>
        <w:jc w:val="both"/>
        <w:rPr>
          <w:rFonts w:cs="David" w:hint="cs"/>
          <w:rtl/>
        </w:rPr>
      </w:pPr>
    </w:p>
    <w:p w14:paraId="65C3B86B"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2086C1C1" w14:textId="77777777" w:rsidR="00A54250" w:rsidRPr="008D3EA3" w:rsidRDefault="00A54250" w:rsidP="00A54250">
      <w:pPr>
        <w:bidi/>
        <w:jc w:val="both"/>
        <w:rPr>
          <w:rFonts w:cs="David" w:hint="cs"/>
          <w:u w:val="single"/>
          <w:rtl/>
        </w:rPr>
      </w:pPr>
    </w:p>
    <w:p w14:paraId="6CC3DDA1" w14:textId="77777777" w:rsidR="00A54250" w:rsidRPr="008D3EA3" w:rsidRDefault="00A54250" w:rsidP="00A54250">
      <w:pPr>
        <w:bidi/>
        <w:ind w:firstLine="720"/>
        <w:jc w:val="both"/>
        <w:rPr>
          <w:rFonts w:cs="David" w:hint="cs"/>
          <w:rtl/>
        </w:rPr>
      </w:pPr>
      <w:r w:rsidRPr="008D3EA3">
        <w:rPr>
          <w:rFonts w:cs="David" w:hint="cs"/>
          <w:rtl/>
        </w:rPr>
        <w:t xml:space="preserve">ההחלטה </w:t>
      </w:r>
      <w:r>
        <w:rPr>
          <w:rFonts w:cs="David" w:hint="cs"/>
          <w:rtl/>
        </w:rPr>
        <w:t xml:space="preserve">הכתובה הקיימת היום בתקנון האתיקה </w:t>
      </w:r>
      <w:r w:rsidRPr="008D3EA3">
        <w:rPr>
          <w:rFonts w:cs="David" w:hint="cs"/>
          <w:rtl/>
        </w:rPr>
        <w:t xml:space="preserve">מאוד הגיונית. </w:t>
      </w:r>
    </w:p>
    <w:p w14:paraId="311A657F" w14:textId="77777777" w:rsidR="00A54250" w:rsidRPr="008D3EA3" w:rsidRDefault="00A54250" w:rsidP="00A54250">
      <w:pPr>
        <w:bidi/>
        <w:jc w:val="both"/>
        <w:rPr>
          <w:rFonts w:cs="David" w:hint="cs"/>
          <w:rtl/>
        </w:rPr>
      </w:pPr>
    </w:p>
    <w:p w14:paraId="5CB4844A" w14:textId="77777777" w:rsidR="00A54250" w:rsidRPr="008D3EA3" w:rsidRDefault="00A54250" w:rsidP="00A54250">
      <w:pPr>
        <w:bidi/>
        <w:jc w:val="both"/>
        <w:rPr>
          <w:rFonts w:cs="David" w:hint="cs"/>
          <w:rtl/>
        </w:rPr>
      </w:pPr>
      <w:r w:rsidRPr="008D3EA3">
        <w:rPr>
          <w:rFonts w:cs="David" w:hint="cs"/>
          <w:u w:val="single"/>
          <w:rtl/>
        </w:rPr>
        <w:t>ארבל אסטרחן:</w:t>
      </w:r>
    </w:p>
    <w:p w14:paraId="1443EBD8" w14:textId="77777777" w:rsidR="00A54250" w:rsidRDefault="00A54250" w:rsidP="00A54250">
      <w:pPr>
        <w:bidi/>
        <w:jc w:val="both"/>
        <w:rPr>
          <w:rFonts w:cs="David" w:hint="cs"/>
          <w:rtl/>
        </w:rPr>
      </w:pPr>
    </w:p>
    <w:p w14:paraId="0CBB7299" w14:textId="77777777" w:rsidR="00A54250" w:rsidRDefault="00A54250" w:rsidP="00A54250">
      <w:pPr>
        <w:bidi/>
        <w:jc w:val="both"/>
        <w:rPr>
          <w:rFonts w:cs="David" w:hint="cs"/>
          <w:rtl/>
        </w:rPr>
      </w:pPr>
      <w:r>
        <w:rPr>
          <w:rFonts w:cs="David" w:hint="cs"/>
          <w:rtl/>
        </w:rPr>
        <w:tab/>
        <w:t xml:space="preserve">היא הבחינה בין יו"ר ועדה לבין ח"כ רגיל. היא המליצה שיו"ר כנסת או יו"ר ועדה, שמקבל פניה שקשורה למילוי התפקיד, ישיב. כלל חברי הכנסת קובעים בעצמם את דרך עבודתם, את התחומים שבהם הם מבקשים לעסוק והיא לא מוצאת לנכון להמליץ. היא מפנה לכלל הכללי שחבר הכנסת יעשה לטיפוח אמון הציבור, סיוע לאזרחים. </w:t>
      </w:r>
    </w:p>
    <w:p w14:paraId="0E2802BE" w14:textId="77777777" w:rsidR="00A54250" w:rsidRPr="008D3EA3" w:rsidRDefault="00A54250" w:rsidP="00A54250">
      <w:pPr>
        <w:bidi/>
        <w:jc w:val="both"/>
        <w:rPr>
          <w:rFonts w:cs="David" w:hint="cs"/>
          <w:rtl/>
        </w:rPr>
      </w:pPr>
    </w:p>
    <w:p w14:paraId="2FFDFE7A"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3E1864CA" w14:textId="77777777" w:rsidR="00A54250" w:rsidRPr="008D3EA3" w:rsidRDefault="00A54250" w:rsidP="00A54250">
      <w:pPr>
        <w:bidi/>
        <w:jc w:val="both"/>
        <w:rPr>
          <w:rFonts w:cs="David" w:hint="cs"/>
          <w:u w:val="single"/>
          <w:rtl/>
        </w:rPr>
      </w:pPr>
    </w:p>
    <w:p w14:paraId="48DF6463" w14:textId="77777777" w:rsidR="00A54250" w:rsidRDefault="00A54250" w:rsidP="00A54250">
      <w:pPr>
        <w:bidi/>
        <w:jc w:val="both"/>
        <w:rPr>
          <w:rFonts w:cs="David" w:hint="cs"/>
          <w:rtl/>
        </w:rPr>
      </w:pPr>
      <w:r>
        <w:rPr>
          <w:rFonts w:cs="David" w:hint="cs"/>
          <w:rtl/>
        </w:rPr>
        <w:tab/>
        <w:t xml:space="preserve">ההכרח להשיב נולד בתקופות אחרות, שבהם היד על המקלדת לא </w:t>
      </w:r>
      <w:proofErr w:type="spellStart"/>
      <w:r>
        <w:rPr>
          <w:rFonts w:cs="David" w:hint="cs"/>
          <w:rtl/>
        </w:rPr>
        <w:t>היתה</w:t>
      </w:r>
      <w:proofErr w:type="spellEnd"/>
      <w:r>
        <w:rPr>
          <w:rFonts w:cs="David" w:hint="cs"/>
          <w:rtl/>
        </w:rPr>
        <w:t xml:space="preserve"> קלה ולא העיפו מיילים בקלות. </w:t>
      </w:r>
    </w:p>
    <w:p w14:paraId="3D1AFCFC" w14:textId="77777777" w:rsidR="00A54250" w:rsidRPr="008D3EA3" w:rsidRDefault="00A54250" w:rsidP="00A54250">
      <w:pPr>
        <w:bidi/>
        <w:jc w:val="both"/>
        <w:rPr>
          <w:rFonts w:cs="David" w:hint="cs"/>
          <w:rtl/>
        </w:rPr>
      </w:pPr>
    </w:p>
    <w:p w14:paraId="4F683347" w14:textId="77777777" w:rsidR="00A54250" w:rsidRPr="008D3EA3" w:rsidRDefault="00A54250" w:rsidP="00A54250">
      <w:pPr>
        <w:bidi/>
        <w:jc w:val="both"/>
        <w:rPr>
          <w:rFonts w:cs="David" w:hint="cs"/>
          <w:rtl/>
        </w:rPr>
      </w:pPr>
      <w:r w:rsidRPr="008D3EA3">
        <w:rPr>
          <w:rFonts w:cs="David" w:hint="cs"/>
          <w:u w:val="single"/>
          <w:rtl/>
        </w:rPr>
        <w:t>אסא כשר:</w:t>
      </w:r>
    </w:p>
    <w:p w14:paraId="6B83FB90" w14:textId="77777777" w:rsidR="00A54250" w:rsidRDefault="00A54250" w:rsidP="00A54250">
      <w:pPr>
        <w:bidi/>
        <w:jc w:val="both"/>
        <w:rPr>
          <w:rFonts w:cs="David" w:hint="cs"/>
          <w:rtl/>
        </w:rPr>
      </w:pPr>
    </w:p>
    <w:p w14:paraId="4156BC2C" w14:textId="77777777" w:rsidR="00A54250" w:rsidRDefault="00A54250" w:rsidP="00A54250">
      <w:pPr>
        <w:bidi/>
        <w:ind w:firstLine="720"/>
        <w:jc w:val="both"/>
        <w:rPr>
          <w:rFonts w:cs="David" w:hint="cs"/>
          <w:rtl/>
        </w:rPr>
      </w:pPr>
      <w:r>
        <w:rPr>
          <w:rFonts w:cs="David" w:hint="cs"/>
          <w:rtl/>
        </w:rPr>
        <w:t xml:space="preserve">אני יכול להציע שינוי שיענה על ההערה של חברת הכנסת יחימוביץ. אי-אפשר לתת תשובות לשאלות שעולות ב-200 מכתבים ליום. הרעיון הוא שהוא יגיב על זה, </w:t>
      </w:r>
      <w:r w:rsidRPr="008D3EA3">
        <w:rPr>
          <w:rFonts w:cs="David" w:hint="cs"/>
          <w:rtl/>
        </w:rPr>
        <w:t xml:space="preserve">שזה לא </w:t>
      </w:r>
      <w:r>
        <w:rPr>
          <w:rFonts w:cs="David" w:hint="cs"/>
          <w:rtl/>
        </w:rPr>
        <w:t>י</w:t>
      </w:r>
      <w:r w:rsidRPr="008D3EA3">
        <w:rPr>
          <w:rFonts w:cs="David" w:hint="cs"/>
          <w:rtl/>
        </w:rPr>
        <w:t xml:space="preserve">ישאר </w:t>
      </w:r>
      <w:r>
        <w:rPr>
          <w:rFonts w:cs="David" w:hint="cs"/>
          <w:rtl/>
        </w:rPr>
        <w:t xml:space="preserve">כאילו </w:t>
      </w:r>
      <w:r w:rsidRPr="008D3EA3">
        <w:rPr>
          <w:rFonts w:cs="David" w:hint="cs"/>
          <w:rtl/>
        </w:rPr>
        <w:t>הוא שלח מכתב</w:t>
      </w:r>
      <w:r>
        <w:rPr>
          <w:rFonts w:cs="David" w:hint="cs"/>
          <w:rtl/>
        </w:rPr>
        <w:t xml:space="preserve"> ולא קיבל תשובה</w:t>
      </w:r>
      <w:r w:rsidRPr="008D3EA3">
        <w:rPr>
          <w:rFonts w:cs="David" w:hint="cs"/>
          <w:rtl/>
        </w:rPr>
        <w:t xml:space="preserve">. </w:t>
      </w:r>
      <w:r>
        <w:rPr>
          <w:rFonts w:cs="David" w:hint="cs"/>
          <w:rtl/>
        </w:rPr>
        <w:t xml:space="preserve">אז הוא יקבל תשובה שאומרת: תודה, קיבלתי את מכתבך. </w:t>
      </w:r>
    </w:p>
    <w:p w14:paraId="377DBD60" w14:textId="77777777" w:rsidR="00A54250" w:rsidRDefault="00A54250" w:rsidP="00A54250">
      <w:pPr>
        <w:bidi/>
        <w:ind w:firstLine="720"/>
        <w:jc w:val="both"/>
        <w:rPr>
          <w:rFonts w:cs="David" w:hint="cs"/>
          <w:rtl/>
        </w:rPr>
      </w:pPr>
    </w:p>
    <w:p w14:paraId="6DD6DA19" w14:textId="77777777" w:rsidR="00A54250" w:rsidRPr="008D3EA3" w:rsidRDefault="00A54250" w:rsidP="00A54250">
      <w:pPr>
        <w:bidi/>
        <w:ind w:firstLine="720"/>
        <w:jc w:val="both"/>
        <w:rPr>
          <w:rFonts w:cs="David" w:hint="cs"/>
          <w:rtl/>
        </w:rPr>
      </w:pPr>
      <w:r>
        <w:rPr>
          <w:rFonts w:cs="David" w:hint="cs"/>
          <w:rtl/>
        </w:rPr>
        <w:t xml:space="preserve">אם חברת הכנסת יחימוביץ תרצה לענות לו בפרוטרוט היא תענה לו. היא לא תרצה לענות לו בפרוטרוט, היא לא תענה לו. אבל הוא שמע ממנה שהיא קיבלה את התגובה שלו, התייחסה לתגובה של האזרח. זה לא נשאר ללא תגובה. </w:t>
      </w:r>
    </w:p>
    <w:p w14:paraId="6679E332" w14:textId="77777777" w:rsidR="00A54250" w:rsidRPr="008D3EA3" w:rsidRDefault="00A54250" w:rsidP="00A54250">
      <w:pPr>
        <w:bidi/>
        <w:jc w:val="both"/>
        <w:rPr>
          <w:rFonts w:cs="David" w:hint="cs"/>
          <w:rtl/>
        </w:rPr>
      </w:pPr>
    </w:p>
    <w:p w14:paraId="6D0DE794"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497A009E" w14:textId="77777777" w:rsidR="00A54250" w:rsidRDefault="00A54250" w:rsidP="00A54250">
      <w:pPr>
        <w:bidi/>
        <w:jc w:val="both"/>
        <w:rPr>
          <w:rFonts w:cs="David" w:hint="cs"/>
          <w:u w:val="single"/>
          <w:rtl/>
        </w:rPr>
      </w:pPr>
    </w:p>
    <w:p w14:paraId="68767DF2" w14:textId="77777777" w:rsidR="00A54250" w:rsidRDefault="00A54250" w:rsidP="00A54250">
      <w:pPr>
        <w:bidi/>
        <w:jc w:val="both"/>
        <w:rPr>
          <w:rFonts w:cs="David" w:hint="cs"/>
          <w:rtl/>
        </w:rPr>
      </w:pPr>
      <w:r>
        <w:rPr>
          <w:rFonts w:cs="David" w:hint="cs"/>
          <w:rtl/>
        </w:rPr>
        <w:tab/>
        <w:t xml:space="preserve">אני חושבת שאנחנו רשאים להחליט בעצמנו אם אפילו אנחנו עונים על התשובה הלקונית הזאת או לא. אני שוב אומרת, יש אנשים שכותבים לי באופן רציף. אני מקבלת מהם בממוצע 50 מיילים בחודש כי יש להם איזה פטיש והם יושבים וכותבים. אני גם לא רוצה לענות להם שקיבלתי את מכתבם כי זאת התנהלות שהיא לא סבירה. אגב, אני חושבת שזה גם יזיק לאותו אדם. </w:t>
      </w:r>
    </w:p>
    <w:p w14:paraId="24CA90DF" w14:textId="77777777" w:rsidR="00A54250" w:rsidRPr="00A3002D" w:rsidRDefault="00A54250" w:rsidP="00A54250">
      <w:pPr>
        <w:bidi/>
        <w:jc w:val="both"/>
        <w:rPr>
          <w:rFonts w:cs="David" w:hint="cs"/>
          <w:rtl/>
        </w:rPr>
      </w:pPr>
    </w:p>
    <w:p w14:paraId="0A247A54"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3475AEA6" w14:textId="77777777" w:rsidR="00A54250" w:rsidRDefault="00A54250" w:rsidP="00A54250">
      <w:pPr>
        <w:bidi/>
        <w:jc w:val="both"/>
        <w:rPr>
          <w:rFonts w:cs="David" w:hint="cs"/>
          <w:u w:val="single"/>
          <w:rtl/>
        </w:rPr>
      </w:pPr>
    </w:p>
    <w:p w14:paraId="21B9F0BF" w14:textId="77777777" w:rsidR="00A54250" w:rsidRDefault="00A54250" w:rsidP="00A54250">
      <w:pPr>
        <w:bidi/>
        <w:jc w:val="both"/>
        <w:rPr>
          <w:rFonts w:cs="David" w:hint="cs"/>
          <w:rtl/>
        </w:rPr>
      </w:pPr>
      <w:r>
        <w:rPr>
          <w:rFonts w:cs="David" w:hint="cs"/>
          <w:rtl/>
        </w:rPr>
        <w:tab/>
        <w:t xml:space="preserve">אני בכל זאת מציע שנקבע כללים לא רק על-פי 200 פניות ביום. גם אני מקבלת הרבה אבל לא 200. ישנם המון מקרים שלא עונים. איך אני יודע? כי אותו אדם מעביר לך פניה שהוא כבר העביר למישהו אחר. בכל זאת, אנחנו צריכים לראות את התמונה. </w:t>
      </w:r>
    </w:p>
    <w:p w14:paraId="75558C13" w14:textId="77777777" w:rsidR="00A54250" w:rsidRPr="006A28BB" w:rsidRDefault="00A54250" w:rsidP="00A54250">
      <w:pPr>
        <w:bidi/>
        <w:jc w:val="both"/>
        <w:rPr>
          <w:rFonts w:cs="David" w:hint="cs"/>
          <w:rtl/>
        </w:rPr>
      </w:pPr>
    </w:p>
    <w:p w14:paraId="6DEBBA0C"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074D5606" w14:textId="77777777" w:rsidR="00A54250" w:rsidRDefault="00A54250" w:rsidP="00A54250">
      <w:pPr>
        <w:bidi/>
        <w:jc w:val="both"/>
        <w:rPr>
          <w:rFonts w:cs="David" w:hint="cs"/>
          <w:u w:val="single"/>
          <w:rtl/>
        </w:rPr>
      </w:pPr>
    </w:p>
    <w:p w14:paraId="3CE9DACE" w14:textId="77777777" w:rsidR="00A54250" w:rsidRPr="006A28BB" w:rsidRDefault="00A54250" w:rsidP="00A54250">
      <w:pPr>
        <w:bidi/>
        <w:jc w:val="both"/>
        <w:rPr>
          <w:rFonts w:cs="David" w:hint="cs"/>
          <w:rtl/>
        </w:rPr>
      </w:pPr>
      <w:r>
        <w:rPr>
          <w:rFonts w:cs="David" w:hint="cs"/>
          <w:rtl/>
        </w:rPr>
        <w:tab/>
      </w:r>
      <w:proofErr w:type="spellStart"/>
      <w:r>
        <w:rPr>
          <w:rFonts w:cs="David" w:hint="cs"/>
          <w:rtl/>
        </w:rPr>
        <w:t>ג'ומס</w:t>
      </w:r>
      <w:proofErr w:type="spellEnd"/>
      <w:r>
        <w:rPr>
          <w:rFonts w:cs="David" w:hint="cs"/>
          <w:rtl/>
        </w:rPr>
        <w:t xml:space="preserve">, אנחנו מחויבים לענות לפניות ציבור אבל יש לנו גם את הפריבילגיה להחליט מתי אנחנו עונים. </w:t>
      </w:r>
    </w:p>
    <w:p w14:paraId="727BD445" w14:textId="77777777" w:rsidR="00A54250" w:rsidRPr="008D3EA3" w:rsidRDefault="00A54250" w:rsidP="00A54250">
      <w:pPr>
        <w:bidi/>
        <w:jc w:val="both"/>
        <w:rPr>
          <w:rFonts w:cs="David" w:hint="cs"/>
          <w:rtl/>
        </w:rPr>
      </w:pPr>
    </w:p>
    <w:p w14:paraId="138B4731" w14:textId="77777777" w:rsidR="00A54250" w:rsidRPr="008D3EA3" w:rsidRDefault="00A54250" w:rsidP="00A54250">
      <w:pPr>
        <w:bidi/>
        <w:jc w:val="both"/>
        <w:rPr>
          <w:rFonts w:cs="David" w:hint="cs"/>
          <w:u w:val="single"/>
          <w:rtl/>
        </w:rPr>
      </w:pPr>
      <w:r w:rsidRPr="008D3EA3">
        <w:rPr>
          <w:rFonts w:cs="David" w:hint="cs"/>
          <w:u w:val="single"/>
          <w:rtl/>
        </w:rPr>
        <w:t>חיים אורון:</w:t>
      </w:r>
    </w:p>
    <w:p w14:paraId="6136DA79" w14:textId="77777777" w:rsidR="00A54250" w:rsidRPr="008D3EA3" w:rsidRDefault="00A54250" w:rsidP="00A54250">
      <w:pPr>
        <w:bidi/>
        <w:jc w:val="both"/>
        <w:rPr>
          <w:rFonts w:cs="David" w:hint="cs"/>
          <w:u w:val="single"/>
          <w:rtl/>
        </w:rPr>
      </w:pPr>
    </w:p>
    <w:p w14:paraId="10682C3A" w14:textId="77777777" w:rsidR="00A54250" w:rsidRDefault="00A54250" w:rsidP="00A54250">
      <w:pPr>
        <w:bidi/>
        <w:jc w:val="both"/>
        <w:rPr>
          <w:rFonts w:cs="David" w:hint="cs"/>
          <w:rtl/>
        </w:rPr>
      </w:pPr>
      <w:r>
        <w:rPr>
          <w:rFonts w:cs="David" w:hint="cs"/>
          <w:rtl/>
        </w:rPr>
        <w:tab/>
        <w:t xml:space="preserve">אפשר לענות תשובה: פעם חמישית שאתה מבלבל לי את הראש, תודה, גמרנו את הדו-שיח. יש משפט: "איש באמונתו יחיה". כל מיני תשובות שהאדם מבין שאני רוצה שהוא ירד לי מהגב. איש באמונתו יחיה זאת תשובה מצוינת להרבה אנשים. עניתי לו והוא צריך להבין. </w:t>
      </w:r>
    </w:p>
    <w:p w14:paraId="07755F80" w14:textId="77777777" w:rsidR="00A54250" w:rsidRPr="008D3EA3" w:rsidRDefault="00A54250" w:rsidP="00A54250">
      <w:pPr>
        <w:bidi/>
        <w:jc w:val="both"/>
        <w:rPr>
          <w:rFonts w:cs="David" w:hint="cs"/>
          <w:rtl/>
        </w:rPr>
      </w:pPr>
    </w:p>
    <w:p w14:paraId="3CDD6E58"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15DEEC54" w14:textId="77777777" w:rsidR="00A54250" w:rsidRDefault="00A54250" w:rsidP="00A54250">
      <w:pPr>
        <w:bidi/>
        <w:jc w:val="both"/>
        <w:rPr>
          <w:rFonts w:cs="David" w:hint="cs"/>
          <w:u w:val="single"/>
          <w:rtl/>
        </w:rPr>
      </w:pPr>
    </w:p>
    <w:p w14:paraId="241D1B7F" w14:textId="77777777" w:rsidR="00A54250" w:rsidRDefault="00A54250" w:rsidP="00A54250">
      <w:pPr>
        <w:bidi/>
        <w:jc w:val="both"/>
        <w:rPr>
          <w:rFonts w:cs="David" w:hint="cs"/>
          <w:rtl/>
        </w:rPr>
      </w:pPr>
      <w:r>
        <w:rPr>
          <w:rFonts w:cs="David" w:hint="cs"/>
          <w:rtl/>
        </w:rPr>
        <w:tab/>
        <w:t xml:space="preserve">נתת לי טיפ ששווה זהב. </w:t>
      </w:r>
    </w:p>
    <w:p w14:paraId="0BB4ADD5" w14:textId="77777777" w:rsidR="00A54250" w:rsidRDefault="00A54250" w:rsidP="00A54250">
      <w:pPr>
        <w:bidi/>
        <w:jc w:val="both"/>
        <w:rPr>
          <w:rFonts w:cs="David" w:hint="cs"/>
          <w:rtl/>
        </w:rPr>
      </w:pPr>
    </w:p>
    <w:p w14:paraId="2D7D7DED" w14:textId="77777777" w:rsidR="00A54250" w:rsidRDefault="00A54250" w:rsidP="00A54250">
      <w:pPr>
        <w:bidi/>
        <w:jc w:val="both"/>
        <w:rPr>
          <w:rFonts w:cs="David" w:hint="cs"/>
          <w:u w:val="single"/>
          <w:rtl/>
        </w:rPr>
      </w:pPr>
      <w:r>
        <w:rPr>
          <w:rFonts w:cs="David" w:hint="cs"/>
          <w:u w:val="single"/>
          <w:rtl/>
        </w:rPr>
        <w:t>היו"ר חיים אורון:</w:t>
      </w:r>
    </w:p>
    <w:p w14:paraId="4254B3C1" w14:textId="77777777" w:rsidR="00A54250" w:rsidRPr="00A436E4" w:rsidRDefault="00A54250" w:rsidP="00A54250">
      <w:pPr>
        <w:bidi/>
        <w:jc w:val="both"/>
        <w:rPr>
          <w:rFonts w:cs="David" w:hint="cs"/>
          <w:rtl/>
        </w:rPr>
      </w:pPr>
    </w:p>
    <w:p w14:paraId="4680D7F7" w14:textId="77777777" w:rsidR="00A54250" w:rsidRDefault="00A54250" w:rsidP="00A54250">
      <w:pPr>
        <w:bidi/>
        <w:jc w:val="both"/>
        <w:rPr>
          <w:rFonts w:cs="David" w:hint="cs"/>
          <w:rtl/>
        </w:rPr>
      </w:pPr>
      <w:r>
        <w:rPr>
          <w:rFonts w:cs="David" w:hint="cs"/>
          <w:rtl/>
        </w:rPr>
        <w:tab/>
        <w:t xml:space="preserve">רק לפני ארבעה ימים התפרסם בעיתונים ש-25 חברי כנסת </w:t>
      </w:r>
      <w:r>
        <w:rPr>
          <w:rFonts w:cs="David"/>
          <w:rtl/>
        </w:rPr>
        <w:t>–</w:t>
      </w:r>
      <w:r>
        <w:rPr>
          <w:rFonts w:cs="David" w:hint="cs"/>
          <w:rtl/>
        </w:rPr>
        <w:t xml:space="preserve"> אגב, גם פה חבר כנסת יקבל פניה אישית. אישית, זה לא שהוא שלח ל-120 וזה כבר מוציא את זה מהכלל. </w:t>
      </w:r>
    </w:p>
    <w:p w14:paraId="57EA0B4D" w14:textId="77777777" w:rsidR="00A54250" w:rsidRDefault="00A54250" w:rsidP="00A54250">
      <w:pPr>
        <w:bidi/>
        <w:jc w:val="both"/>
        <w:rPr>
          <w:rFonts w:cs="David" w:hint="cs"/>
          <w:rtl/>
        </w:rPr>
      </w:pPr>
    </w:p>
    <w:p w14:paraId="48C06A61" w14:textId="77777777" w:rsidR="00A54250" w:rsidRDefault="00A54250" w:rsidP="00A54250">
      <w:pPr>
        <w:bidi/>
        <w:jc w:val="both"/>
        <w:rPr>
          <w:rFonts w:cs="David" w:hint="cs"/>
          <w:rtl/>
        </w:rPr>
      </w:pPr>
      <w:r>
        <w:rPr>
          <w:rFonts w:cs="David" w:hint="cs"/>
          <w:rtl/>
        </w:rPr>
        <w:tab/>
        <w:t xml:space="preserve">בי"ת, זה צריך להיות בנוגע לתפקידו. אם אני מקבל פניה על כך שנאמתי בקרן החדשה. זה לא במסגרת תפקידו. יכול להיות שצריך להגדיר את זה. </w:t>
      </w:r>
    </w:p>
    <w:p w14:paraId="18BDEA2D" w14:textId="77777777" w:rsidR="00A54250" w:rsidRDefault="00A54250" w:rsidP="00A54250">
      <w:pPr>
        <w:bidi/>
        <w:jc w:val="both"/>
        <w:rPr>
          <w:rFonts w:cs="David" w:hint="cs"/>
          <w:rtl/>
        </w:rPr>
      </w:pPr>
    </w:p>
    <w:p w14:paraId="48CD7925" w14:textId="77777777" w:rsidR="00A54250" w:rsidRDefault="00A54250" w:rsidP="00A54250">
      <w:pPr>
        <w:bidi/>
        <w:jc w:val="both"/>
        <w:rPr>
          <w:rFonts w:cs="David" w:hint="cs"/>
          <w:u w:val="single"/>
          <w:rtl/>
        </w:rPr>
      </w:pPr>
      <w:r>
        <w:rPr>
          <w:rFonts w:cs="David" w:hint="cs"/>
          <w:u w:val="single"/>
          <w:rtl/>
        </w:rPr>
        <w:t>שלי יחימוביץ:</w:t>
      </w:r>
    </w:p>
    <w:p w14:paraId="0DAD4E25" w14:textId="77777777" w:rsidR="00A54250" w:rsidRDefault="00A54250" w:rsidP="00A54250">
      <w:pPr>
        <w:bidi/>
        <w:jc w:val="both"/>
        <w:rPr>
          <w:rFonts w:cs="David" w:hint="cs"/>
          <w:rtl/>
        </w:rPr>
      </w:pPr>
    </w:p>
    <w:p w14:paraId="4C9BA2C7" w14:textId="77777777" w:rsidR="00A54250" w:rsidRDefault="00A54250" w:rsidP="00A54250">
      <w:pPr>
        <w:bidi/>
        <w:jc w:val="both"/>
        <w:rPr>
          <w:rFonts w:cs="David" w:hint="cs"/>
          <w:rtl/>
        </w:rPr>
      </w:pPr>
      <w:r>
        <w:rPr>
          <w:rFonts w:cs="David" w:hint="cs"/>
          <w:rtl/>
        </w:rPr>
        <w:tab/>
        <w:t>למה יש לך בעיה עם הניסוח הקודם?</w:t>
      </w:r>
    </w:p>
    <w:p w14:paraId="09C0951F" w14:textId="77777777" w:rsidR="00A54250" w:rsidRDefault="00A54250" w:rsidP="00A54250">
      <w:pPr>
        <w:bidi/>
        <w:jc w:val="both"/>
        <w:rPr>
          <w:rFonts w:cs="David" w:hint="cs"/>
          <w:rtl/>
        </w:rPr>
      </w:pPr>
    </w:p>
    <w:p w14:paraId="3C257E29" w14:textId="77777777" w:rsidR="00A54250" w:rsidRDefault="00A54250" w:rsidP="00A54250">
      <w:pPr>
        <w:bidi/>
        <w:jc w:val="both"/>
        <w:rPr>
          <w:rFonts w:cs="David" w:hint="cs"/>
          <w:u w:val="single"/>
          <w:rtl/>
        </w:rPr>
      </w:pPr>
      <w:r>
        <w:rPr>
          <w:rFonts w:cs="David" w:hint="cs"/>
          <w:u w:val="single"/>
          <w:rtl/>
        </w:rPr>
        <w:t>היו"ר חיים אורון:</w:t>
      </w:r>
    </w:p>
    <w:p w14:paraId="0565B1B5" w14:textId="77777777" w:rsidR="00A54250" w:rsidRPr="00A436E4" w:rsidRDefault="00A54250" w:rsidP="00A54250">
      <w:pPr>
        <w:bidi/>
        <w:jc w:val="both"/>
        <w:rPr>
          <w:rFonts w:cs="David" w:hint="cs"/>
          <w:rtl/>
        </w:rPr>
      </w:pPr>
    </w:p>
    <w:p w14:paraId="295F12D2" w14:textId="77777777" w:rsidR="00A54250" w:rsidRDefault="00A54250" w:rsidP="00A54250">
      <w:pPr>
        <w:bidi/>
        <w:jc w:val="both"/>
        <w:rPr>
          <w:rFonts w:cs="David" w:hint="cs"/>
          <w:rtl/>
        </w:rPr>
      </w:pPr>
      <w:r>
        <w:rPr>
          <w:rFonts w:cs="David" w:hint="cs"/>
          <w:rtl/>
        </w:rPr>
        <w:tab/>
        <w:t xml:space="preserve">כי הוא משחרר את חברי הכנסת, הוא משאיר רק את יושב ראש הוועדה. </w:t>
      </w:r>
    </w:p>
    <w:p w14:paraId="3F61C041" w14:textId="77777777" w:rsidR="00A54250" w:rsidRDefault="00A54250" w:rsidP="00A54250">
      <w:pPr>
        <w:bidi/>
        <w:jc w:val="both"/>
        <w:rPr>
          <w:rFonts w:cs="David" w:hint="cs"/>
          <w:rtl/>
        </w:rPr>
      </w:pPr>
    </w:p>
    <w:p w14:paraId="24195FC5" w14:textId="77777777" w:rsidR="00A54250" w:rsidRDefault="00A54250" w:rsidP="00A54250">
      <w:pPr>
        <w:bidi/>
        <w:jc w:val="both"/>
        <w:rPr>
          <w:rFonts w:cs="David" w:hint="cs"/>
          <w:u w:val="single"/>
          <w:rtl/>
        </w:rPr>
      </w:pPr>
      <w:r>
        <w:rPr>
          <w:rFonts w:cs="David" w:hint="cs"/>
          <w:u w:val="single"/>
          <w:rtl/>
        </w:rPr>
        <w:t>שלי יחימוביץ:</w:t>
      </w:r>
    </w:p>
    <w:p w14:paraId="7C7BE074" w14:textId="77777777" w:rsidR="00A54250" w:rsidRDefault="00A54250" w:rsidP="00A54250">
      <w:pPr>
        <w:bidi/>
        <w:jc w:val="both"/>
        <w:rPr>
          <w:rFonts w:cs="David" w:hint="cs"/>
          <w:rtl/>
        </w:rPr>
      </w:pPr>
    </w:p>
    <w:p w14:paraId="375EC4D1" w14:textId="77777777" w:rsidR="00A54250" w:rsidRDefault="00A54250" w:rsidP="00A54250">
      <w:pPr>
        <w:bidi/>
        <w:jc w:val="both"/>
        <w:rPr>
          <w:rFonts w:cs="David" w:hint="cs"/>
          <w:rtl/>
        </w:rPr>
      </w:pPr>
      <w:r>
        <w:rPr>
          <w:rFonts w:cs="David" w:hint="cs"/>
          <w:rtl/>
        </w:rPr>
        <w:tab/>
        <w:t xml:space="preserve">בצדק הוא משחרר את חברי הכנסת. אני חוזרת ואומרת, היקף העבודה במשרד שלי לפניות ציבור הוא עצום. אגב, הוא רציני. יש לך פניות ציבור שמובילות לחקיקה. </w:t>
      </w:r>
    </w:p>
    <w:p w14:paraId="49B1575F" w14:textId="77777777" w:rsidR="00A54250" w:rsidRPr="006A28BB" w:rsidRDefault="00A54250" w:rsidP="00A54250">
      <w:pPr>
        <w:bidi/>
        <w:jc w:val="both"/>
        <w:rPr>
          <w:rFonts w:cs="David" w:hint="cs"/>
          <w:rtl/>
        </w:rPr>
      </w:pPr>
    </w:p>
    <w:p w14:paraId="3371C25C" w14:textId="77777777" w:rsidR="00A54250" w:rsidRPr="008D3EA3" w:rsidRDefault="00A54250" w:rsidP="00A54250">
      <w:pPr>
        <w:bidi/>
        <w:jc w:val="both"/>
        <w:rPr>
          <w:rFonts w:cs="David" w:hint="cs"/>
          <w:rtl/>
        </w:rPr>
      </w:pPr>
      <w:r w:rsidRPr="008D3EA3">
        <w:rPr>
          <w:rFonts w:cs="David" w:hint="cs"/>
          <w:u w:val="single"/>
          <w:rtl/>
        </w:rPr>
        <w:t>שלמה מולה:</w:t>
      </w:r>
    </w:p>
    <w:p w14:paraId="2E3A1E03" w14:textId="77777777" w:rsidR="00A54250" w:rsidRDefault="00A54250" w:rsidP="00A54250">
      <w:pPr>
        <w:bidi/>
        <w:jc w:val="both"/>
        <w:rPr>
          <w:rFonts w:cs="David" w:hint="cs"/>
          <w:rtl/>
        </w:rPr>
      </w:pPr>
    </w:p>
    <w:p w14:paraId="069E23B9" w14:textId="77777777" w:rsidR="00A54250" w:rsidRDefault="00A54250" w:rsidP="00A54250">
      <w:pPr>
        <w:bidi/>
        <w:jc w:val="both"/>
        <w:rPr>
          <w:rFonts w:cs="David" w:hint="cs"/>
          <w:rtl/>
        </w:rPr>
      </w:pPr>
      <w:r>
        <w:rPr>
          <w:rFonts w:cs="David" w:hint="cs"/>
          <w:rtl/>
        </w:rPr>
        <w:tab/>
        <w:t xml:space="preserve">זה סימן שאנשים מאמינים בך. </w:t>
      </w:r>
    </w:p>
    <w:p w14:paraId="7BCD2062" w14:textId="77777777" w:rsidR="00A54250" w:rsidRDefault="00A54250" w:rsidP="00A54250">
      <w:pPr>
        <w:bidi/>
        <w:jc w:val="both"/>
        <w:rPr>
          <w:rFonts w:cs="David" w:hint="cs"/>
          <w:rtl/>
        </w:rPr>
      </w:pPr>
    </w:p>
    <w:p w14:paraId="076047F1" w14:textId="77777777" w:rsidR="00A54250" w:rsidRDefault="00A54250" w:rsidP="00A54250">
      <w:pPr>
        <w:bidi/>
        <w:jc w:val="both"/>
        <w:rPr>
          <w:rFonts w:cs="David" w:hint="cs"/>
          <w:u w:val="single"/>
          <w:rtl/>
        </w:rPr>
      </w:pPr>
      <w:r>
        <w:rPr>
          <w:rFonts w:cs="David" w:hint="cs"/>
          <w:u w:val="single"/>
          <w:rtl/>
        </w:rPr>
        <w:t>שלי יחימוביץ:</w:t>
      </w:r>
    </w:p>
    <w:p w14:paraId="13B4913D" w14:textId="77777777" w:rsidR="00A54250" w:rsidRDefault="00A54250" w:rsidP="00A54250">
      <w:pPr>
        <w:bidi/>
        <w:jc w:val="both"/>
        <w:rPr>
          <w:rFonts w:cs="David" w:hint="cs"/>
          <w:rtl/>
        </w:rPr>
      </w:pPr>
    </w:p>
    <w:p w14:paraId="11349CD7" w14:textId="77777777" w:rsidR="00A54250" w:rsidRDefault="00A54250" w:rsidP="00A54250">
      <w:pPr>
        <w:bidi/>
        <w:jc w:val="both"/>
        <w:rPr>
          <w:rFonts w:cs="David" w:hint="cs"/>
          <w:rtl/>
        </w:rPr>
      </w:pPr>
      <w:r>
        <w:rPr>
          <w:rFonts w:cs="David" w:hint="cs"/>
          <w:rtl/>
        </w:rPr>
        <w:tab/>
        <w:t xml:space="preserve">זה נובע מכמה סיבות, לאו דווקא מאמונה. אני רוצה להסביר לכם את הסיטואציה. ביום רביעי בערב אנחנו יוצאים מכאן. ביום שני בבוקר אנחנו חוזרים ויש 1,300 פניות חדשות </w:t>
      </w:r>
      <w:proofErr w:type="spellStart"/>
      <w:r>
        <w:rPr>
          <w:rFonts w:cs="David" w:hint="cs"/>
          <w:rtl/>
        </w:rPr>
        <w:t>באינבוקס</w:t>
      </w:r>
      <w:proofErr w:type="spellEnd"/>
      <w:r>
        <w:rPr>
          <w:rFonts w:cs="David" w:hint="cs"/>
          <w:rtl/>
        </w:rPr>
        <w:t xml:space="preserve">. אתם לא יכולים לחייב אותי לענות ל-1,300 הפניות האלה. העוזרים שלי יעברו וינפו לפניות שהם עונים, פניות שאני עונה ופניות שלא ייענו כי הן טורדניות, כי הן קצת חצופות, כי הן חוזרות על עצמן מידי יום ביומו. ב-1,300 נמצא מייל מאדם שחוזר על עצמו כמה פעמים. </w:t>
      </w:r>
    </w:p>
    <w:p w14:paraId="2A71A91E" w14:textId="77777777" w:rsidR="00A54250" w:rsidRDefault="00A54250" w:rsidP="00A54250">
      <w:pPr>
        <w:bidi/>
        <w:jc w:val="both"/>
        <w:rPr>
          <w:rFonts w:cs="David" w:hint="cs"/>
          <w:rtl/>
        </w:rPr>
      </w:pPr>
    </w:p>
    <w:p w14:paraId="6571A289" w14:textId="77777777" w:rsidR="00A54250" w:rsidRDefault="00A54250" w:rsidP="00A54250">
      <w:pPr>
        <w:bidi/>
        <w:jc w:val="both"/>
        <w:rPr>
          <w:rFonts w:cs="David" w:hint="cs"/>
          <w:rtl/>
        </w:rPr>
      </w:pPr>
      <w:r>
        <w:rPr>
          <w:rFonts w:cs="David" w:hint="cs"/>
          <w:rtl/>
        </w:rPr>
        <w:tab/>
        <w:t xml:space="preserve">אני חושבת שמגיעה לי החרות כנבחרת ציבור להחליט במה אני מטפלת ברצינות רבה, במה אני מטפלת באופן רוטיני, וגם במה אני לא מטפלת בכלל. זאת זכותי כנבחרת ציבור. </w:t>
      </w:r>
    </w:p>
    <w:p w14:paraId="53755C47" w14:textId="77777777" w:rsidR="00A54250" w:rsidRDefault="00A54250" w:rsidP="00A54250">
      <w:pPr>
        <w:bidi/>
        <w:jc w:val="both"/>
        <w:rPr>
          <w:rFonts w:cs="David" w:hint="cs"/>
          <w:rtl/>
        </w:rPr>
      </w:pPr>
    </w:p>
    <w:p w14:paraId="5861E8F5" w14:textId="77777777" w:rsidR="00A54250" w:rsidRDefault="00A54250" w:rsidP="00A54250">
      <w:pPr>
        <w:bidi/>
        <w:jc w:val="both"/>
        <w:rPr>
          <w:rFonts w:cs="David" w:hint="cs"/>
          <w:u w:val="single"/>
          <w:rtl/>
        </w:rPr>
      </w:pPr>
      <w:r>
        <w:rPr>
          <w:rFonts w:cs="David" w:hint="cs"/>
          <w:u w:val="single"/>
          <w:rtl/>
        </w:rPr>
        <w:t>שלמה מולה:</w:t>
      </w:r>
    </w:p>
    <w:p w14:paraId="3F32DEB0" w14:textId="77777777" w:rsidR="00A54250" w:rsidRDefault="00A54250" w:rsidP="00A54250">
      <w:pPr>
        <w:bidi/>
        <w:jc w:val="both"/>
        <w:rPr>
          <w:rFonts w:cs="David" w:hint="cs"/>
          <w:u w:val="single"/>
          <w:rtl/>
        </w:rPr>
      </w:pPr>
    </w:p>
    <w:p w14:paraId="1D95DE0E" w14:textId="77777777" w:rsidR="00A54250" w:rsidRDefault="00A54250" w:rsidP="00A54250">
      <w:pPr>
        <w:bidi/>
        <w:jc w:val="both"/>
        <w:rPr>
          <w:rFonts w:cs="David" w:hint="cs"/>
          <w:rtl/>
        </w:rPr>
      </w:pPr>
      <w:r>
        <w:rPr>
          <w:rFonts w:cs="David" w:hint="cs"/>
          <w:rtl/>
        </w:rPr>
        <w:tab/>
        <w:t xml:space="preserve">רוב הפניות שאני מקבל קשורות להשקפת עולמי, על דרכי ודרך הפניה רוצים שאני  אשתנה. </w:t>
      </w:r>
    </w:p>
    <w:p w14:paraId="197489F1" w14:textId="77777777" w:rsidR="00A54250" w:rsidRDefault="00A54250" w:rsidP="00A54250">
      <w:pPr>
        <w:bidi/>
        <w:jc w:val="both"/>
        <w:rPr>
          <w:rFonts w:cs="David" w:hint="cs"/>
          <w:rtl/>
        </w:rPr>
      </w:pPr>
    </w:p>
    <w:p w14:paraId="26DCA7A3" w14:textId="77777777" w:rsidR="00A54250" w:rsidRDefault="00A54250" w:rsidP="00A54250">
      <w:pPr>
        <w:bidi/>
        <w:jc w:val="both"/>
        <w:rPr>
          <w:rFonts w:cs="David" w:hint="cs"/>
          <w:u w:val="single"/>
          <w:rtl/>
        </w:rPr>
      </w:pPr>
      <w:r>
        <w:rPr>
          <w:rFonts w:cs="David" w:hint="cs"/>
          <w:u w:val="single"/>
          <w:rtl/>
        </w:rPr>
        <w:t>שלי יחימוביץ:</w:t>
      </w:r>
    </w:p>
    <w:p w14:paraId="7A17DDD2" w14:textId="77777777" w:rsidR="00A54250" w:rsidRDefault="00A54250" w:rsidP="00A54250">
      <w:pPr>
        <w:bidi/>
        <w:jc w:val="both"/>
        <w:rPr>
          <w:rFonts w:cs="David" w:hint="cs"/>
          <w:rtl/>
        </w:rPr>
      </w:pPr>
    </w:p>
    <w:p w14:paraId="00A5B7AE" w14:textId="77777777" w:rsidR="00A54250" w:rsidRDefault="00A54250" w:rsidP="00A54250">
      <w:pPr>
        <w:bidi/>
        <w:jc w:val="both"/>
        <w:rPr>
          <w:rFonts w:cs="David" w:hint="cs"/>
          <w:rtl/>
        </w:rPr>
      </w:pPr>
      <w:r>
        <w:rPr>
          <w:rFonts w:cs="David" w:hint="cs"/>
          <w:rtl/>
        </w:rPr>
        <w:tab/>
        <w:t xml:space="preserve">זכותך גם לא לענות על זה. </w:t>
      </w:r>
    </w:p>
    <w:p w14:paraId="70844162" w14:textId="77777777" w:rsidR="00A54250" w:rsidRDefault="00A54250" w:rsidP="00A54250">
      <w:pPr>
        <w:bidi/>
        <w:jc w:val="both"/>
        <w:rPr>
          <w:rFonts w:cs="David" w:hint="cs"/>
          <w:rtl/>
        </w:rPr>
      </w:pPr>
    </w:p>
    <w:p w14:paraId="1CCD4F21" w14:textId="77777777" w:rsidR="00A54250" w:rsidRDefault="00A54250" w:rsidP="00A54250">
      <w:pPr>
        <w:bidi/>
        <w:jc w:val="both"/>
        <w:rPr>
          <w:rFonts w:cs="David" w:hint="cs"/>
          <w:u w:val="single"/>
          <w:rtl/>
        </w:rPr>
      </w:pPr>
      <w:r>
        <w:rPr>
          <w:rFonts w:cs="David" w:hint="cs"/>
          <w:u w:val="single"/>
          <w:rtl/>
        </w:rPr>
        <w:t>שלמה מולה:</w:t>
      </w:r>
    </w:p>
    <w:p w14:paraId="0B61740B" w14:textId="77777777" w:rsidR="00A54250" w:rsidRDefault="00A54250" w:rsidP="00A54250">
      <w:pPr>
        <w:bidi/>
        <w:jc w:val="both"/>
        <w:rPr>
          <w:rFonts w:cs="David" w:hint="cs"/>
          <w:u w:val="single"/>
          <w:rtl/>
        </w:rPr>
      </w:pPr>
    </w:p>
    <w:p w14:paraId="34AD6F50" w14:textId="77777777" w:rsidR="00A54250" w:rsidRDefault="00A54250" w:rsidP="00A54250">
      <w:pPr>
        <w:bidi/>
        <w:jc w:val="both"/>
        <w:rPr>
          <w:rFonts w:cs="David" w:hint="cs"/>
          <w:rtl/>
        </w:rPr>
      </w:pPr>
      <w:r>
        <w:rPr>
          <w:rFonts w:cs="David" w:hint="cs"/>
          <w:rtl/>
        </w:rPr>
        <w:tab/>
        <w:t xml:space="preserve">אם אני מקבל פניה מאדם שאומר שהוא נמצא במצוקה, רוצים לפנות אותו מדירתו, נעשה לו עוול. אני לא חושב שיעברו 10 דקות כדי שאני אטפל בו. מאידך, יש אחד שבאופן סיסטמתי, שאומר לי שהוא מגדף אותי על הצבעתי וכדומה. </w:t>
      </w:r>
    </w:p>
    <w:p w14:paraId="7C941511" w14:textId="77777777" w:rsidR="00A54250" w:rsidRDefault="00A54250" w:rsidP="00A54250">
      <w:pPr>
        <w:bidi/>
        <w:jc w:val="both"/>
        <w:rPr>
          <w:rFonts w:cs="David" w:hint="cs"/>
          <w:rtl/>
        </w:rPr>
      </w:pPr>
    </w:p>
    <w:p w14:paraId="57F9388B" w14:textId="77777777" w:rsidR="00A54250" w:rsidRDefault="00A54250" w:rsidP="00A54250">
      <w:pPr>
        <w:bidi/>
        <w:jc w:val="both"/>
        <w:rPr>
          <w:rFonts w:cs="David" w:hint="cs"/>
          <w:u w:val="single"/>
          <w:rtl/>
        </w:rPr>
      </w:pPr>
      <w:r>
        <w:rPr>
          <w:rFonts w:cs="David" w:hint="cs"/>
          <w:u w:val="single"/>
          <w:rtl/>
        </w:rPr>
        <w:t>אסא כשר:</w:t>
      </w:r>
    </w:p>
    <w:p w14:paraId="0EFB00A5" w14:textId="77777777" w:rsidR="00A54250" w:rsidRDefault="00A54250" w:rsidP="00A54250">
      <w:pPr>
        <w:bidi/>
        <w:jc w:val="both"/>
        <w:rPr>
          <w:rFonts w:cs="David" w:hint="cs"/>
          <w:u w:val="single"/>
          <w:rtl/>
        </w:rPr>
      </w:pPr>
    </w:p>
    <w:p w14:paraId="4E546CBE" w14:textId="77777777" w:rsidR="00A54250" w:rsidRPr="006A28BB" w:rsidRDefault="00A54250" w:rsidP="00A54250">
      <w:pPr>
        <w:bidi/>
        <w:jc w:val="both"/>
        <w:rPr>
          <w:rFonts w:cs="David" w:hint="cs"/>
          <w:rtl/>
        </w:rPr>
      </w:pPr>
      <w:r>
        <w:rPr>
          <w:rFonts w:cs="David" w:hint="cs"/>
          <w:rtl/>
        </w:rPr>
        <w:tab/>
        <w:t xml:space="preserve">ברוח ה הצעות הקודמות להגיד "להתייחס לפנייה כראוי". אם זה משהו אישי, כפי שאתה עכשיו מדגים, אז כראוי פירושו שייקח את זה ברצינות. אם זה מטרידן, כפי שחברת הכנסת יחימוביץ מתארת, אז כראוי זה שאפשר לעבור עליו בשתיקה. </w:t>
      </w:r>
    </w:p>
    <w:p w14:paraId="17DC94B6" w14:textId="77777777" w:rsidR="00A54250" w:rsidRDefault="00A54250" w:rsidP="00A54250">
      <w:pPr>
        <w:bidi/>
        <w:jc w:val="both"/>
        <w:rPr>
          <w:rFonts w:cs="David" w:hint="cs"/>
          <w:u w:val="single"/>
          <w:rtl/>
        </w:rPr>
      </w:pPr>
    </w:p>
    <w:p w14:paraId="0441BBE0" w14:textId="77777777" w:rsidR="00A54250" w:rsidRPr="008D3EA3" w:rsidRDefault="00A54250" w:rsidP="00A54250">
      <w:pPr>
        <w:bidi/>
        <w:jc w:val="both"/>
        <w:rPr>
          <w:rFonts w:cs="David" w:hint="cs"/>
          <w:rtl/>
        </w:rPr>
      </w:pPr>
      <w:r w:rsidRPr="008D3EA3">
        <w:rPr>
          <w:rFonts w:cs="David" w:hint="cs"/>
          <w:u w:val="single"/>
          <w:rtl/>
        </w:rPr>
        <w:t>סוזי נבות:</w:t>
      </w:r>
    </w:p>
    <w:p w14:paraId="68D124DD" w14:textId="77777777" w:rsidR="00A54250" w:rsidRDefault="00A54250" w:rsidP="00A54250">
      <w:pPr>
        <w:bidi/>
        <w:jc w:val="both"/>
        <w:rPr>
          <w:rFonts w:cs="David" w:hint="cs"/>
          <w:rtl/>
        </w:rPr>
      </w:pPr>
    </w:p>
    <w:p w14:paraId="3A801DBC" w14:textId="77777777" w:rsidR="00A54250" w:rsidRDefault="00A54250" w:rsidP="00A54250">
      <w:pPr>
        <w:bidi/>
        <w:jc w:val="both"/>
        <w:rPr>
          <w:rFonts w:cs="David" w:hint="cs"/>
          <w:rtl/>
        </w:rPr>
      </w:pPr>
      <w:r>
        <w:rPr>
          <w:rFonts w:cs="David" w:hint="cs"/>
          <w:rtl/>
        </w:rPr>
        <w:tab/>
        <w:t xml:space="preserve">אם מותר לי, לא הייתי מוותרת על סעיף מהסוג הזה. </w:t>
      </w:r>
    </w:p>
    <w:p w14:paraId="60017AE7" w14:textId="77777777" w:rsidR="00A54250" w:rsidRDefault="00A54250" w:rsidP="00A54250">
      <w:pPr>
        <w:bidi/>
        <w:jc w:val="both"/>
        <w:rPr>
          <w:rFonts w:cs="David" w:hint="cs"/>
          <w:rtl/>
        </w:rPr>
      </w:pPr>
    </w:p>
    <w:p w14:paraId="33D4E64E" w14:textId="77777777" w:rsidR="00A54250" w:rsidRDefault="00A54250" w:rsidP="00A54250">
      <w:pPr>
        <w:bidi/>
        <w:jc w:val="both"/>
        <w:rPr>
          <w:rFonts w:cs="David" w:hint="cs"/>
          <w:u w:val="single"/>
          <w:rtl/>
        </w:rPr>
      </w:pPr>
      <w:r>
        <w:rPr>
          <w:rFonts w:cs="David" w:hint="cs"/>
          <w:u w:val="single"/>
          <w:rtl/>
        </w:rPr>
        <w:t>אסא כשר:</w:t>
      </w:r>
    </w:p>
    <w:p w14:paraId="099417E1" w14:textId="77777777" w:rsidR="00A54250" w:rsidRDefault="00A54250" w:rsidP="00A54250">
      <w:pPr>
        <w:bidi/>
        <w:jc w:val="both"/>
        <w:rPr>
          <w:rFonts w:cs="David" w:hint="cs"/>
          <w:u w:val="single"/>
          <w:rtl/>
        </w:rPr>
      </w:pPr>
    </w:p>
    <w:p w14:paraId="1164C88A" w14:textId="77777777" w:rsidR="00A54250" w:rsidRDefault="00A54250" w:rsidP="00A54250">
      <w:pPr>
        <w:bidi/>
        <w:jc w:val="both"/>
        <w:rPr>
          <w:rFonts w:cs="David" w:hint="cs"/>
          <w:rtl/>
        </w:rPr>
      </w:pPr>
      <w:r>
        <w:rPr>
          <w:rFonts w:cs="David" w:hint="cs"/>
          <w:rtl/>
        </w:rPr>
        <w:tab/>
        <w:t xml:space="preserve">1,300 פניות בסוף שבוע - - - </w:t>
      </w:r>
    </w:p>
    <w:p w14:paraId="626E19A4" w14:textId="77777777" w:rsidR="00A54250" w:rsidRDefault="00A54250" w:rsidP="00A54250">
      <w:pPr>
        <w:bidi/>
        <w:jc w:val="both"/>
        <w:rPr>
          <w:rFonts w:cs="David" w:hint="cs"/>
          <w:rtl/>
        </w:rPr>
      </w:pPr>
    </w:p>
    <w:p w14:paraId="34DA9BAB" w14:textId="77777777" w:rsidR="00A54250" w:rsidRDefault="00A54250" w:rsidP="00A54250">
      <w:pPr>
        <w:bidi/>
        <w:jc w:val="both"/>
        <w:rPr>
          <w:rFonts w:cs="David" w:hint="cs"/>
          <w:u w:val="single"/>
          <w:rtl/>
        </w:rPr>
      </w:pPr>
      <w:r>
        <w:rPr>
          <w:rFonts w:cs="David" w:hint="cs"/>
          <w:u w:val="single"/>
          <w:rtl/>
        </w:rPr>
        <w:t>סוזי נבות:</w:t>
      </w:r>
    </w:p>
    <w:p w14:paraId="4192C8F6" w14:textId="77777777" w:rsidR="00A54250" w:rsidRDefault="00A54250" w:rsidP="00A54250">
      <w:pPr>
        <w:bidi/>
        <w:jc w:val="both"/>
        <w:rPr>
          <w:rFonts w:cs="David" w:hint="cs"/>
          <w:u w:val="single"/>
          <w:rtl/>
        </w:rPr>
      </w:pPr>
    </w:p>
    <w:p w14:paraId="3734570A" w14:textId="77777777" w:rsidR="00A54250" w:rsidRDefault="00A54250" w:rsidP="00A54250">
      <w:pPr>
        <w:bidi/>
        <w:jc w:val="both"/>
        <w:rPr>
          <w:rFonts w:cs="David" w:hint="cs"/>
          <w:rtl/>
        </w:rPr>
      </w:pPr>
      <w:r>
        <w:rPr>
          <w:rFonts w:cs="David" w:hint="cs"/>
          <w:rtl/>
        </w:rPr>
        <w:tab/>
        <w:t xml:space="preserve">אני מדברת על הרעיון. הרעיון הוא שראוי שאיש ציבור יענה לפניות. זאת הנורמה, זה הרף. ברור שלרף הזה יש מדרג כמו שהסברת כרגע, חברת הכנסת יחימוביץ. יכול להיות שהנוסח צריך להיות אחרת אבל הרף צריך להיות שהכנסת מודיעה: אנחנו רואים לעצמנו כחלק מתפקידנו חובה ציבורית - - - </w:t>
      </w:r>
    </w:p>
    <w:p w14:paraId="6DFBF405" w14:textId="77777777" w:rsidR="00A54250" w:rsidRPr="006A28BB" w:rsidRDefault="00A54250" w:rsidP="00A54250">
      <w:pPr>
        <w:bidi/>
        <w:jc w:val="both"/>
        <w:rPr>
          <w:rFonts w:cs="David" w:hint="cs"/>
          <w:rtl/>
        </w:rPr>
      </w:pPr>
    </w:p>
    <w:p w14:paraId="75CD5867" w14:textId="77777777" w:rsidR="00A54250" w:rsidRPr="008D3EA3" w:rsidRDefault="00A54250" w:rsidP="00A54250">
      <w:pPr>
        <w:bidi/>
        <w:jc w:val="both"/>
        <w:rPr>
          <w:rFonts w:cs="David" w:hint="cs"/>
          <w:u w:val="single"/>
          <w:rtl/>
        </w:rPr>
      </w:pPr>
      <w:r w:rsidRPr="008D3EA3">
        <w:rPr>
          <w:rFonts w:cs="David" w:hint="cs"/>
          <w:u w:val="single"/>
          <w:rtl/>
        </w:rPr>
        <w:t>שלי יחימוביץ:</w:t>
      </w:r>
    </w:p>
    <w:p w14:paraId="61C55988" w14:textId="77777777" w:rsidR="00A54250" w:rsidRDefault="00A54250" w:rsidP="00A54250">
      <w:pPr>
        <w:bidi/>
        <w:jc w:val="both"/>
        <w:rPr>
          <w:rFonts w:cs="David" w:hint="cs"/>
          <w:u w:val="single"/>
          <w:rtl/>
        </w:rPr>
      </w:pPr>
    </w:p>
    <w:p w14:paraId="6B08A8D2" w14:textId="77777777" w:rsidR="00A54250" w:rsidRDefault="00A54250" w:rsidP="00A54250">
      <w:pPr>
        <w:bidi/>
        <w:jc w:val="both"/>
        <w:rPr>
          <w:rFonts w:cs="David" w:hint="cs"/>
          <w:rtl/>
        </w:rPr>
      </w:pPr>
      <w:r>
        <w:rPr>
          <w:rFonts w:cs="David" w:hint="cs"/>
          <w:rtl/>
        </w:rPr>
        <w:tab/>
        <w:t xml:space="preserve">עם זאת, "רשאי חבר הכנסת משיקוליו או מטעמיו שלא להשיב לפניות". </w:t>
      </w:r>
    </w:p>
    <w:p w14:paraId="46416824" w14:textId="77777777" w:rsidR="00A54250" w:rsidRDefault="00A54250" w:rsidP="00A54250">
      <w:pPr>
        <w:bidi/>
        <w:jc w:val="both"/>
        <w:rPr>
          <w:rFonts w:cs="David" w:hint="cs"/>
          <w:rtl/>
        </w:rPr>
      </w:pPr>
    </w:p>
    <w:p w14:paraId="5644FDA0" w14:textId="77777777" w:rsidR="00A54250" w:rsidRDefault="00A54250" w:rsidP="00A54250">
      <w:pPr>
        <w:bidi/>
        <w:jc w:val="both"/>
        <w:rPr>
          <w:rFonts w:cs="David" w:hint="cs"/>
          <w:u w:val="single"/>
          <w:rtl/>
        </w:rPr>
      </w:pPr>
      <w:r>
        <w:rPr>
          <w:rFonts w:cs="David" w:hint="cs"/>
          <w:u w:val="single"/>
          <w:rtl/>
        </w:rPr>
        <w:t>סוזי נבות:</w:t>
      </w:r>
    </w:p>
    <w:p w14:paraId="2FC2C715" w14:textId="77777777" w:rsidR="00A54250" w:rsidRDefault="00A54250" w:rsidP="00A54250">
      <w:pPr>
        <w:bidi/>
        <w:jc w:val="both"/>
        <w:rPr>
          <w:rFonts w:cs="David" w:hint="cs"/>
          <w:u w:val="single"/>
          <w:rtl/>
        </w:rPr>
      </w:pPr>
    </w:p>
    <w:p w14:paraId="5E5C2FF1" w14:textId="77777777" w:rsidR="00A54250" w:rsidRDefault="00A54250" w:rsidP="00A54250">
      <w:pPr>
        <w:bidi/>
        <w:jc w:val="both"/>
        <w:rPr>
          <w:rFonts w:cs="David" w:hint="cs"/>
          <w:rtl/>
        </w:rPr>
      </w:pPr>
      <w:r>
        <w:rPr>
          <w:rFonts w:cs="David" w:hint="cs"/>
          <w:rtl/>
        </w:rPr>
        <w:tab/>
        <w:t xml:space="preserve">אין בעיה. </w:t>
      </w:r>
    </w:p>
    <w:p w14:paraId="11A81D0D" w14:textId="77777777" w:rsidR="00A54250" w:rsidRDefault="00A54250" w:rsidP="00A54250">
      <w:pPr>
        <w:bidi/>
        <w:jc w:val="both"/>
        <w:rPr>
          <w:rFonts w:cs="David" w:hint="cs"/>
          <w:rtl/>
        </w:rPr>
      </w:pPr>
    </w:p>
    <w:p w14:paraId="796F2FCB" w14:textId="77777777" w:rsidR="00A54250" w:rsidRDefault="00A54250" w:rsidP="00A54250">
      <w:pPr>
        <w:bidi/>
        <w:jc w:val="both"/>
        <w:rPr>
          <w:rFonts w:cs="David" w:hint="cs"/>
          <w:u w:val="single"/>
          <w:rtl/>
        </w:rPr>
      </w:pPr>
      <w:r>
        <w:rPr>
          <w:rFonts w:cs="David" w:hint="cs"/>
          <w:u w:val="single"/>
          <w:rtl/>
        </w:rPr>
        <w:t>שלי יחימוביץ:</w:t>
      </w:r>
    </w:p>
    <w:p w14:paraId="3989882A" w14:textId="77777777" w:rsidR="00A54250" w:rsidRDefault="00A54250" w:rsidP="00A54250">
      <w:pPr>
        <w:bidi/>
        <w:jc w:val="both"/>
        <w:rPr>
          <w:rFonts w:cs="David" w:hint="cs"/>
          <w:rtl/>
        </w:rPr>
      </w:pPr>
    </w:p>
    <w:p w14:paraId="6C399231" w14:textId="77777777" w:rsidR="00A54250" w:rsidRDefault="00A54250" w:rsidP="00A54250">
      <w:pPr>
        <w:bidi/>
        <w:jc w:val="both"/>
        <w:rPr>
          <w:rFonts w:cs="David" w:hint="cs"/>
          <w:rtl/>
        </w:rPr>
      </w:pPr>
      <w:r>
        <w:rPr>
          <w:rFonts w:cs="David" w:hint="cs"/>
          <w:rtl/>
        </w:rPr>
        <w:tab/>
        <w:t xml:space="preserve">מקובל עלי. </w:t>
      </w:r>
    </w:p>
    <w:p w14:paraId="77AA40F5" w14:textId="77777777" w:rsidR="00A54250" w:rsidRPr="008D3EA3" w:rsidRDefault="00A54250" w:rsidP="00A54250">
      <w:pPr>
        <w:bidi/>
        <w:jc w:val="both"/>
        <w:rPr>
          <w:rFonts w:cs="David" w:hint="cs"/>
          <w:rtl/>
        </w:rPr>
      </w:pPr>
    </w:p>
    <w:p w14:paraId="598AEB37" w14:textId="77777777" w:rsidR="00A54250" w:rsidRPr="006A28BB" w:rsidRDefault="00A54250" w:rsidP="00A54250">
      <w:pPr>
        <w:bidi/>
        <w:jc w:val="both"/>
        <w:rPr>
          <w:rFonts w:cs="David" w:hint="cs"/>
          <w:u w:val="single"/>
          <w:rtl/>
        </w:rPr>
      </w:pPr>
      <w:r w:rsidRPr="006A28BB">
        <w:rPr>
          <w:rFonts w:cs="David" w:hint="cs"/>
          <w:u w:val="single"/>
          <w:rtl/>
        </w:rPr>
        <w:t>שילה הטיס</w:t>
      </w:r>
      <w:r>
        <w:rPr>
          <w:rFonts w:cs="David" w:hint="cs"/>
          <w:u w:val="single"/>
          <w:rtl/>
        </w:rPr>
        <w:t>-</w:t>
      </w:r>
      <w:proofErr w:type="spellStart"/>
      <w:r>
        <w:rPr>
          <w:rFonts w:cs="David" w:hint="cs"/>
          <w:u w:val="single"/>
          <w:rtl/>
        </w:rPr>
        <w:t>רולף</w:t>
      </w:r>
      <w:proofErr w:type="spellEnd"/>
      <w:r w:rsidRPr="006A28BB">
        <w:rPr>
          <w:rFonts w:cs="David" w:hint="cs"/>
          <w:u w:val="single"/>
          <w:rtl/>
        </w:rPr>
        <w:t>:</w:t>
      </w:r>
    </w:p>
    <w:p w14:paraId="416E92B1" w14:textId="77777777" w:rsidR="00A54250" w:rsidRDefault="00A54250" w:rsidP="00A54250">
      <w:pPr>
        <w:bidi/>
        <w:jc w:val="both"/>
        <w:rPr>
          <w:rFonts w:cs="David" w:hint="cs"/>
          <w:u w:val="single"/>
          <w:rtl/>
        </w:rPr>
      </w:pPr>
    </w:p>
    <w:p w14:paraId="49FE77DA" w14:textId="77777777" w:rsidR="00A54250" w:rsidRDefault="00A54250" w:rsidP="00A54250">
      <w:pPr>
        <w:bidi/>
        <w:jc w:val="both"/>
        <w:rPr>
          <w:rFonts w:cs="David" w:hint="cs"/>
          <w:rtl/>
        </w:rPr>
      </w:pPr>
      <w:r>
        <w:rPr>
          <w:rFonts w:cs="David" w:hint="cs"/>
          <w:rtl/>
        </w:rPr>
        <w:tab/>
        <w:t xml:space="preserve">לפני כמה שבועות קיבלנו בקשה מהפרלמנט ההולנדי. הם בדיוק דיברו על המקרים של אלפי מכתבים שחברי פרלמנט מקבלים. הם רצו לדעת אם אנחנו משתמשים בתוכנות אוטומטיות למענה. </w:t>
      </w:r>
    </w:p>
    <w:p w14:paraId="4248C115" w14:textId="77777777" w:rsidR="00A54250" w:rsidRPr="006A28BB" w:rsidRDefault="00A54250" w:rsidP="00A54250">
      <w:pPr>
        <w:bidi/>
        <w:jc w:val="both"/>
        <w:rPr>
          <w:rFonts w:cs="David" w:hint="cs"/>
          <w:rtl/>
        </w:rPr>
      </w:pPr>
    </w:p>
    <w:p w14:paraId="7C242921"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124AC36A" w14:textId="77777777" w:rsidR="00A54250" w:rsidRDefault="00A54250" w:rsidP="00A54250">
      <w:pPr>
        <w:bidi/>
        <w:jc w:val="both"/>
        <w:rPr>
          <w:rFonts w:cs="David" w:hint="cs"/>
          <w:u w:val="single"/>
          <w:rtl/>
        </w:rPr>
      </w:pPr>
    </w:p>
    <w:p w14:paraId="593766B0" w14:textId="77777777" w:rsidR="00A54250" w:rsidRDefault="00A54250" w:rsidP="00A54250">
      <w:pPr>
        <w:bidi/>
        <w:jc w:val="both"/>
        <w:rPr>
          <w:rFonts w:cs="David" w:hint="cs"/>
          <w:rtl/>
        </w:rPr>
      </w:pPr>
      <w:r>
        <w:rPr>
          <w:rFonts w:cs="David" w:hint="cs"/>
          <w:rtl/>
        </w:rPr>
        <w:tab/>
        <w:t xml:space="preserve">תציעי להם "איש באמונתו יחיה". </w:t>
      </w:r>
    </w:p>
    <w:p w14:paraId="3D6B5C15" w14:textId="77777777" w:rsidR="00A54250" w:rsidRDefault="00A54250" w:rsidP="00A54250">
      <w:pPr>
        <w:bidi/>
        <w:jc w:val="both"/>
        <w:rPr>
          <w:rFonts w:cs="David" w:hint="cs"/>
          <w:rtl/>
        </w:rPr>
      </w:pPr>
    </w:p>
    <w:p w14:paraId="5AB86BEB" w14:textId="77777777" w:rsidR="00A54250" w:rsidRPr="008D3EA3" w:rsidRDefault="00A54250" w:rsidP="00A54250">
      <w:pPr>
        <w:bidi/>
        <w:jc w:val="both"/>
        <w:rPr>
          <w:rFonts w:cs="David" w:hint="cs"/>
          <w:rtl/>
        </w:rPr>
      </w:pPr>
      <w:r w:rsidRPr="008D3EA3">
        <w:rPr>
          <w:rFonts w:cs="David" w:hint="cs"/>
          <w:u w:val="single"/>
          <w:rtl/>
        </w:rPr>
        <w:t>ארבל אסטרחן:</w:t>
      </w:r>
    </w:p>
    <w:p w14:paraId="7010EB7D" w14:textId="77777777" w:rsidR="00A54250" w:rsidRDefault="00A54250" w:rsidP="00A54250">
      <w:pPr>
        <w:bidi/>
        <w:jc w:val="both"/>
        <w:rPr>
          <w:rFonts w:cs="David" w:hint="cs"/>
          <w:rtl/>
        </w:rPr>
      </w:pPr>
    </w:p>
    <w:p w14:paraId="54270170" w14:textId="77777777" w:rsidR="00A54250" w:rsidRDefault="00A54250" w:rsidP="00A54250">
      <w:pPr>
        <w:bidi/>
        <w:jc w:val="both"/>
        <w:rPr>
          <w:rFonts w:cs="David" w:hint="cs"/>
          <w:rtl/>
        </w:rPr>
      </w:pPr>
      <w:r>
        <w:rPr>
          <w:rFonts w:cs="David" w:hint="cs"/>
          <w:rtl/>
        </w:rPr>
        <w:tab/>
        <w:t xml:space="preserve">איך אנחנו רוצים להגיד את זה? </w:t>
      </w:r>
    </w:p>
    <w:p w14:paraId="776EF63B" w14:textId="77777777" w:rsidR="00A54250" w:rsidRPr="008D3EA3" w:rsidRDefault="00A54250" w:rsidP="00A54250">
      <w:pPr>
        <w:bidi/>
        <w:jc w:val="both"/>
        <w:rPr>
          <w:rFonts w:cs="David" w:hint="cs"/>
          <w:rtl/>
        </w:rPr>
      </w:pPr>
    </w:p>
    <w:p w14:paraId="76E93FC0"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6D3F8E93" w14:textId="77777777" w:rsidR="00A54250" w:rsidRDefault="00A54250" w:rsidP="00A54250">
      <w:pPr>
        <w:bidi/>
        <w:jc w:val="both"/>
        <w:rPr>
          <w:rFonts w:cs="David" w:hint="cs"/>
          <w:u w:val="single"/>
          <w:rtl/>
        </w:rPr>
      </w:pPr>
    </w:p>
    <w:p w14:paraId="3A4D97E9" w14:textId="77777777" w:rsidR="00A54250" w:rsidRDefault="00A54250" w:rsidP="00A54250">
      <w:pPr>
        <w:bidi/>
        <w:jc w:val="both"/>
        <w:rPr>
          <w:rFonts w:cs="David" w:hint="cs"/>
          <w:rtl/>
        </w:rPr>
      </w:pPr>
      <w:r>
        <w:rPr>
          <w:rFonts w:cs="David" w:hint="cs"/>
          <w:rtl/>
        </w:rPr>
        <w:tab/>
        <w:t xml:space="preserve">במקרים מסוימים הוא רשאי שלא להשיב. הכלל הוא שכן. </w:t>
      </w:r>
    </w:p>
    <w:p w14:paraId="4DC99EE2" w14:textId="77777777" w:rsidR="00A54250" w:rsidRDefault="00A54250" w:rsidP="00A54250">
      <w:pPr>
        <w:bidi/>
        <w:jc w:val="both"/>
        <w:rPr>
          <w:rFonts w:cs="David" w:hint="cs"/>
          <w:rtl/>
        </w:rPr>
      </w:pPr>
    </w:p>
    <w:p w14:paraId="4AE12AC1" w14:textId="77777777" w:rsidR="00A54250" w:rsidRDefault="00A54250" w:rsidP="00A54250">
      <w:pPr>
        <w:bidi/>
        <w:jc w:val="both"/>
        <w:rPr>
          <w:rFonts w:cs="David" w:hint="cs"/>
          <w:u w:val="single"/>
          <w:rtl/>
        </w:rPr>
      </w:pPr>
      <w:r>
        <w:rPr>
          <w:rFonts w:cs="David" w:hint="cs"/>
          <w:u w:val="single"/>
          <w:rtl/>
        </w:rPr>
        <w:t>אסא כשר:</w:t>
      </w:r>
    </w:p>
    <w:p w14:paraId="3B32021C" w14:textId="77777777" w:rsidR="00A54250" w:rsidRDefault="00A54250" w:rsidP="00A54250">
      <w:pPr>
        <w:bidi/>
        <w:jc w:val="both"/>
        <w:rPr>
          <w:rFonts w:cs="David" w:hint="cs"/>
          <w:u w:val="single"/>
          <w:rtl/>
        </w:rPr>
      </w:pPr>
    </w:p>
    <w:p w14:paraId="0887B767" w14:textId="77777777" w:rsidR="00A54250" w:rsidRDefault="00A54250" w:rsidP="00A54250">
      <w:pPr>
        <w:bidi/>
        <w:jc w:val="both"/>
        <w:rPr>
          <w:rFonts w:cs="David" w:hint="cs"/>
          <w:rtl/>
        </w:rPr>
      </w:pPr>
      <w:r>
        <w:rPr>
          <w:rFonts w:cs="David" w:hint="cs"/>
          <w:rtl/>
        </w:rPr>
        <w:tab/>
        <w:t xml:space="preserve">מה ששלי אמרה. בדרך כלל יענה לפניה בעצמו או באמצעות עוזרו במועד סביר, אלא אם כן יש לו שיקולים שלא לעשות זאת. </w:t>
      </w:r>
    </w:p>
    <w:p w14:paraId="5993ABFB" w14:textId="77777777" w:rsidR="00A54250" w:rsidRDefault="00A54250" w:rsidP="00A54250">
      <w:pPr>
        <w:bidi/>
        <w:jc w:val="both"/>
        <w:rPr>
          <w:rFonts w:cs="David" w:hint="cs"/>
          <w:rtl/>
        </w:rPr>
      </w:pPr>
    </w:p>
    <w:p w14:paraId="1139938E" w14:textId="77777777" w:rsidR="00A54250" w:rsidRDefault="00A54250" w:rsidP="00A54250">
      <w:pPr>
        <w:bidi/>
        <w:jc w:val="both"/>
        <w:rPr>
          <w:rFonts w:cs="David" w:hint="cs"/>
          <w:u w:val="single"/>
          <w:rtl/>
        </w:rPr>
      </w:pPr>
      <w:r>
        <w:rPr>
          <w:rFonts w:cs="David" w:hint="cs"/>
          <w:u w:val="single"/>
          <w:rtl/>
        </w:rPr>
        <w:t>היו"ר חיים אורון:</w:t>
      </w:r>
    </w:p>
    <w:p w14:paraId="68DE5A1E" w14:textId="77777777" w:rsidR="00A54250" w:rsidRPr="00A436E4" w:rsidRDefault="00A54250" w:rsidP="00A54250">
      <w:pPr>
        <w:bidi/>
        <w:jc w:val="both"/>
        <w:rPr>
          <w:rFonts w:cs="David" w:hint="cs"/>
          <w:rtl/>
        </w:rPr>
      </w:pPr>
    </w:p>
    <w:p w14:paraId="35341F32" w14:textId="77777777" w:rsidR="00A54250" w:rsidRDefault="00A54250" w:rsidP="00A54250">
      <w:pPr>
        <w:bidi/>
        <w:jc w:val="both"/>
        <w:rPr>
          <w:rFonts w:cs="David" w:hint="cs"/>
          <w:rtl/>
        </w:rPr>
      </w:pPr>
      <w:r>
        <w:rPr>
          <w:rFonts w:cs="David" w:hint="cs"/>
          <w:rtl/>
        </w:rPr>
        <w:tab/>
        <w:t xml:space="preserve">ראשית, בואו נוריד את "בעצמו או באמצעות עוזרו", זה מיותר לחלוטין. הוא יענה לפנייה ולא משנה איך. הוא יענה לפניה במועד סביר - - - </w:t>
      </w:r>
    </w:p>
    <w:p w14:paraId="2B9D8307" w14:textId="77777777" w:rsidR="00A54250" w:rsidRDefault="00A54250" w:rsidP="00A54250">
      <w:pPr>
        <w:bidi/>
        <w:jc w:val="both"/>
        <w:rPr>
          <w:rFonts w:cs="David" w:hint="cs"/>
          <w:rtl/>
        </w:rPr>
      </w:pPr>
    </w:p>
    <w:p w14:paraId="54B8706B" w14:textId="77777777" w:rsidR="00A54250" w:rsidRDefault="00A54250" w:rsidP="00A54250">
      <w:pPr>
        <w:bidi/>
        <w:jc w:val="both"/>
        <w:rPr>
          <w:rFonts w:cs="David" w:hint="cs"/>
          <w:u w:val="single"/>
          <w:rtl/>
        </w:rPr>
      </w:pPr>
      <w:r>
        <w:rPr>
          <w:rFonts w:cs="David" w:hint="cs"/>
          <w:u w:val="single"/>
          <w:rtl/>
        </w:rPr>
        <w:t>אסא כשר:</w:t>
      </w:r>
    </w:p>
    <w:p w14:paraId="42BDA0A6" w14:textId="77777777" w:rsidR="00A54250" w:rsidRDefault="00A54250" w:rsidP="00A54250">
      <w:pPr>
        <w:bidi/>
        <w:jc w:val="both"/>
        <w:rPr>
          <w:rFonts w:cs="David" w:hint="cs"/>
          <w:u w:val="single"/>
          <w:rtl/>
        </w:rPr>
      </w:pPr>
    </w:p>
    <w:p w14:paraId="7FC8C9BB" w14:textId="77777777" w:rsidR="00A54250" w:rsidRDefault="00A54250" w:rsidP="00A54250">
      <w:pPr>
        <w:bidi/>
        <w:jc w:val="both"/>
        <w:rPr>
          <w:rFonts w:cs="David" w:hint="cs"/>
          <w:rtl/>
        </w:rPr>
      </w:pPr>
      <w:r>
        <w:rPr>
          <w:rFonts w:cs="David" w:hint="cs"/>
          <w:rtl/>
        </w:rPr>
        <w:tab/>
        <w:t xml:space="preserve">אלא אם כן יש לו שיקולים - - - </w:t>
      </w:r>
    </w:p>
    <w:p w14:paraId="54F00B6F" w14:textId="77777777" w:rsidR="00A54250" w:rsidRDefault="00A54250" w:rsidP="00A54250">
      <w:pPr>
        <w:bidi/>
        <w:jc w:val="both"/>
        <w:rPr>
          <w:rFonts w:cs="David" w:hint="cs"/>
          <w:u w:val="single"/>
          <w:rtl/>
        </w:rPr>
      </w:pPr>
    </w:p>
    <w:p w14:paraId="17F38EF2" w14:textId="77777777" w:rsidR="00A54250" w:rsidRDefault="00A54250" w:rsidP="00A54250">
      <w:pPr>
        <w:bidi/>
        <w:jc w:val="both"/>
        <w:rPr>
          <w:rFonts w:cs="David" w:hint="cs"/>
          <w:u w:val="single"/>
          <w:rtl/>
        </w:rPr>
      </w:pPr>
      <w:r>
        <w:rPr>
          <w:rFonts w:cs="David" w:hint="cs"/>
          <w:u w:val="single"/>
          <w:rtl/>
        </w:rPr>
        <w:t>קריאה:</w:t>
      </w:r>
    </w:p>
    <w:p w14:paraId="75BFA9C9" w14:textId="77777777" w:rsidR="00A54250" w:rsidRDefault="00A54250" w:rsidP="00A54250">
      <w:pPr>
        <w:bidi/>
        <w:jc w:val="both"/>
        <w:rPr>
          <w:rFonts w:cs="David" w:hint="cs"/>
          <w:u w:val="single"/>
          <w:rtl/>
        </w:rPr>
      </w:pPr>
    </w:p>
    <w:p w14:paraId="54E175FC" w14:textId="77777777" w:rsidR="00A54250" w:rsidRDefault="00A54250" w:rsidP="00A54250">
      <w:pPr>
        <w:bidi/>
        <w:jc w:val="both"/>
        <w:rPr>
          <w:rFonts w:cs="David" w:hint="cs"/>
          <w:rtl/>
        </w:rPr>
      </w:pPr>
      <w:r>
        <w:rPr>
          <w:rFonts w:cs="David" w:hint="cs"/>
          <w:rtl/>
        </w:rPr>
        <w:tab/>
        <w:t>מה זה סביר?</w:t>
      </w:r>
    </w:p>
    <w:p w14:paraId="68782906" w14:textId="77777777" w:rsidR="00A54250" w:rsidRDefault="00A54250" w:rsidP="00A54250">
      <w:pPr>
        <w:bidi/>
        <w:jc w:val="both"/>
        <w:rPr>
          <w:rFonts w:cs="David" w:hint="cs"/>
          <w:rtl/>
        </w:rPr>
      </w:pPr>
    </w:p>
    <w:p w14:paraId="64CABB45" w14:textId="77777777" w:rsidR="00A54250" w:rsidRDefault="00A54250" w:rsidP="00A54250">
      <w:pPr>
        <w:bidi/>
        <w:jc w:val="both"/>
        <w:rPr>
          <w:rFonts w:cs="David" w:hint="cs"/>
          <w:u w:val="single"/>
          <w:rtl/>
        </w:rPr>
      </w:pPr>
      <w:r>
        <w:rPr>
          <w:rFonts w:cs="David" w:hint="cs"/>
          <w:u w:val="single"/>
          <w:rtl/>
        </w:rPr>
        <w:t>היו"ר חיים אורון:</w:t>
      </w:r>
    </w:p>
    <w:p w14:paraId="507F3C14" w14:textId="77777777" w:rsidR="00A54250" w:rsidRPr="00A436E4" w:rsidRDefault="00A54250" w:rsidP="00A54250">
      <w:pPr>
        <w:bidi/>
        <w:jc w:val="both"/>
        <w:rPr>
          <w:rFonts w:cs="David" w:hint="cs"/>
          <w:rtl/>
        </w:rPr>
      </w:pPr>
    </w:p>
    <w:p w14:paraId="3C30A854" w14:textId="77777777" w:rsidR="00A54250" w:rsidRDefault="00A54250" w:rsidP="00A54250">
      <w:pPr>
        <w:bidi/>
        <w:jc w:val="both"/>
        <w:rPr>
          <w:rFonts w:cs="David" w:hint="cs"/>
          <w:rtl/>
        </w:rPr>
      </w:pPr>
      <w:r>
        <w:rPr>
          <w:rFonts w:cs="David" w:hint="cs"/>
          <w:rtl/>
        </w:rPr>
        <w:tab/>
        <w:t xml:space="preserve">יש מצבים שהסביר יהיה חודשיים ויש מצבים שזה יהיה במיידי. </w:t>
      </w:r>
    </w:p>
    <w:p w14:paraId="31B668EC" w14:textId="77777777" w:rsidR="00A54250" w:rsidRDefault="00A54250" w:rsidP="00A54250">
      <w:pPr>
        <w:bidi/>
        <w:jc w:val="both"/>
        <w:rPr>
          <w:rFonts w:cs="David" w:hint="cs"/>
          <w:rtl/>
        </w:rPr>
      </w:pPr>
    </w:p>
    <w:p w14:paraId="3DE3E75F" w14:textId="77777777" w:rsidR="00A54250" w:rsidRPr="00326E76" w:rsidRDefault="00A54250" w:rsidP="00A54250">
      <w:pPr>
        <w:bidi/>
        <w:jc w:val="both"/>
        <w:rPr>
          <w:rFonts w:cs="David" w:hint="cs"/>
          <w:u w:val="single"/>
          <w:rtl/>
        </w:rPr>
      </w:pPr>
      <w:r w:rsidRPr="00326E76">
        <w:rPr>
          <w:rFonts w:cs="David" w:hint="cs"/>
          <w:u w:val="single"/>
          <w:rtl/>
        </w:rPr>
        <w:t>אסא כשר:</w:t>
      </w:r>
    </w:p>
    <w:p w14:paraId="6B3005D8" w14:textId="77777777" w:rsidR="00A54250" w:rsidRDefault="00A54250" w:rsidP="00A54250">
      <w:pPr>
        <w:bidi/>
        <w:jc w:val="both"/>
        <w:rPr>
          <w:rFonts w:cs="David" w:hint="cs"/>
          <w:rtl/>
        </w:rPr>
      </w:pPr>
    </w:p>
    <w:p w14:paraId="2C5D239C" w14:textId="77777777" w:rsidR="00A54250" w:rsidRDefault="00A54250" w:rsidP="00A54250">
      <w:pPr>
        <w:bidi/>
        <w:jc w:val="both"/>
        <w:rPr>
          <w:rFonts w:cs="David" w:hint="cs"/>
          <w:rtl/>
        </w:rPr>
      </w:pPr>
      <w:r>
        <w:rPr>
          <w:rFonts w:cs="David" w:hint="cs"/>
          <w:rtl/>
        </w:rPr>
        <w:tab/>
        <w:t xml:space="preserve">אלא אם על יסוד שיקולים ראויים החליט לא לענות. צריך להיות נימוק טוב למה לא לענות. בברירת המחדל הוא עונה אבל יש לו שיקולים שלא לענות. </w:t>
      </w:r>
    </w:p>
    <w:p w14:paraId="0C2BE022" w14:textId="77777777" w:rsidR="00A54250" w:rsidRPr="00326E76" w:rsidRDefault="00A54250" w:rsidP="00A54250">
      <w:pPr>
        <w:bidi/>
        <w:jc w:val="both"/>
        <w:rPr>
          <w:rFonts w:cs="David" w:hint="cs"/>
          <w:rtl/>
        </w:rPr>
      </w:pPr>
    </w:p>
    <w:p w14:paraId="0A421E45" w14:textId="77777777" w:rsidR="00A54250" w:rsidRPr="008D3EA3" w:rsidRDefault="00A54250" w:rsidP="00A54250">
      <w:pPr>
        <w:bidi/>
        <w:jc w:val="both"/>
        <w:rPr>
          <w:rFonts w:cs="David" w:hint="cs"/>
          <w:rtl/>
        </w:rPr>
      </w:pPr>
      <w:r w:rsidRPr="008D3EA3">
        <w:rPr>
          <w:rFonts w:cs="David" w:hint="cs"/>
          <w:u w:val="single"/>
          <w:rtl/>
        </w:rPr>
        <w:t>ארבל אסטרחן:</w:t>
      </w:r>
    </w:p>
    <w:p w14:paraId="258FED19" w14:textId="77777777" w:rsidR="00A54250" w:rsidRDefault="00A54250" w:rsidP="00A54250">
      <w:pPr>
        <w:bidi/>
        <w:jc w:val="both"/>
        <w:rPr>
          <w:rFonts w:cs="David" w:hint="cs"/>
          <w:rtl/>
        </w:rPr>
      </w:pPr>
    </w:p>
    <w:p w14:paraId="1D879C1F" w14:textId="77777777" w:rsidR="00A54250" w:rsidRDefault="00A54250" w:rsidP="00A54250">
      <w:pPr>
        <w:bidi/>
        <w:jc w:val="both"/>
        <w:rPr>
          <w:rFonts w:cs="David" w:hint="cs"/>
          <w:rtl/>
        </w:rPr>
      </w:pPr>
      <w:r>
        <w:rPr>
          <w:rFonts w:cs="David" w:hint="cs"/>
          <w:rtl/>
        </w:rPr>
        <w:tab/>
        <w:t xml:space="preserve">"אלא אם החליט שלא לענות - - - </w:t>
      </w:r>
    </w:p>
    <w:p w14:paraId="767D0209" w14:textId="77777777" w:rsidR="00A54250" w:rsidRDefault="00A54250" w:rsidP="00A54250">
      <w:pPr>
        <w:bidi/>
        <w:jc w:val="both"/>
        <w:rPr>
          <w:rFonts w:cs="David" w:hint="cs"/>
          <w:rtl/>
        </w:rPr>
      </w:pPr>
    </w:p>
    <w:p w14:paraId="34C41CFD" w14:textId="77777777" w:rsidR="00A54250" w:rsidRDefault="00A54250" w:rsidP="00A54250">
      <w:pPr>
        <w:bidi/>
        <w:jc w:val="both"/>
        <w:rPr>
          <w:rFonts w:cs="David" w:hint="cs"/>
          <w:u w:val="single"/>
          <w:rtl/>
        </w:rPr>
      </w:pPr>
      <w:r>
        <w:rPr>
          <w:rFonts w:cs="David" w:hint="cs"/>
          <w:u w:val="single"/>
          <w:rtl/>
        </w:rPr>
        <w:t>היו"ר חיים אורון:</w:t>
      </w:r>
    </w:p>
    <w:p w14:paraId="6298EA5A" w14:textId="77777777" w:rsidR="00A54250" w:rsidRPr="00A436E4" w:rsidRDefault="00A54250" w:rsidP="00A54250">
      <w:pPr>
        <w:bidi/>
        <w:jc w:val="both"/>
        <w:rPr>
          <w:rFonts w:cs="David" w:hint="cs"/>
          <w:rtl/>
        </w:rPr>
      </w:pPr>
    </w:p>
    <w:p w14:paraId="1F6373BC" w14:textId="77777777" w:rsidR="00A54250" w:rsidRDefault="00A54250" w:rsidP="00A54250">
      <w:pPr>
        <w:bidi/>
        <w:jc w:val="both"/>
        <w:rPr>
          <w:rFonts w:cs="David" w:hint="cs"/>
          <w:rtl/>
        </w:rPr>
      </w:pPr>
      <w:r>
        <w:rPr>
          <w:rFonts w:cs="David" w:hint="cs"/>
          <w:rtl/>
        </w:rPr>
        <w:tab/>
        <w:t xml:space="preserve">"משיקולים ראויים". </w:t>
      </w:r>
    </w:p>
    <w:p w14:paraId="455BC27F" w14:textId="77777777" w:rsidR="00A54250" w:rsidRDefault="00A54250" w:rsidP="00A54250">
      <w:pPr>
        <w:bidi/>
        <w:jc w:val="both"/>
        <w:rPr>
          <w:rFonts w:cs="David" w:hint="cs"/>
          <w:rtl/>
        </w:rPr>
      </w:pPr>
    </w:p>
    <w:p w14:paraId="6C415BC0" w14:textId="77777777" w:rsidR="00A54250" w:rsidRDefault="00A54250" w:rsidP="00A54250">
      <w:pPr>
        <w:bidi/>
        <w:jc w:val="both"/>
        <w:rPr>
          <w:rFonts w:cs="David" w:hint="cs"/>
          <w:u w:val="single"/>
          <w:rtl/>
        </w:rPr>
      </w:pPr>
      <w:r>
        <w:rPr>
          <w:rFonts w:cs="David" w:hint="cs"/>
          <w:u w:val="single"/>
          <w:rtl/>
        </w:rPr>
        <w:t>שלי יחימוביץ:</w:t>
      </w:r>
    </w:p>
    <w:p w14:paraId="2269B7E2" w14:textId="77777777" w:rsidR="00A54250" w:rsidRDefault="00A54250" w:rsidP="00A54250">
      <w:pPr>
        <w:bidi/>
        <w:jc w:val="both"/>
        <w:rPr>
          <w:rFonts w:cs="David" w:hint="cs"/>
          <w:rtl/>
        </w:rPr>
      </w:pPr>
    </w:p>
    <w:p w14:paraId="4CC01891" w14:textId="77777777" w:rsidR="00A54250" w:rsidRDefault="00A54250" w:rsidP="00A54250">
      <w:pPr>
        <w:bidi/>
        <w:jc w:val="both"/>
        <w:rPr>
          <w:rFonts w:cs="David" w:hint="cs"/>
          <w:rtl/>
        </w:rPr>
      </w:pPr>
      <w:r>
        <w:rPr>
          <w:rFonts w:cs="David" w:hint="cs"/>
          <w:rtl/>
        </w:rPr>
        <w:tab/>
        <w:t>מה סיכמנו בסעיף הזה?</w:t>
      </w:r>
    </w:p>
    <w:p w14:paraId="007B46C0" w14:textId="77777777" w:rsidR="00A54250" w:rsidRDefault="00A54250" w:rsidP="00A54250">
      <w:pPr>
        <w:bidi/>
        <w:jc w:val="both"/>
        <w:rPr>
          <w:rFonts w:cs="David" w:hint="cs"/>
          <w:rtl/>
        </w:rPr>
      </w:pPr>
    </w:p>
    <w:p w14:paraId="1455DF96" w14:textId="77777777" w:rsidR="00A54250" w:rsidRDefault="00A54250" w:rsidP="00A54250">
      <w:pPr>
        <w:bidi/>
        <w:jc w:val="both"/>
        <w:rPr>
          <w:rFonts w:cs="David" w:hint="cs"/>
          <w:u w:val="single"/>
          <w:rtl/>
        </w:rPr>
      </w:pPr>
      <w:r>
        <w:rPr>
          <w:rFonts w:cs="David" w:hint="cs"/>
          <w:u w:val="single"/>
          <w:rtl/>
        </w:rPr>
        <w:t xml:space="preserve">ארבל </w:t>
      </w:r>
      <w:proofErr w:type="spellStart"/>
      <w:r>
        <w:rPr>
          <w:rFonts w:cs="David" w:hint="cs"/>
          <w:u w:val="single"/>
          <w:rtl/>
        </w:rPr>
        <w:t>אסטחן</w:t>
      </w:r>
      <w:proofErr w:type="spellEnd"/>
      <w:r>
        <w:rPr>
          <w:rFonts w:cs="David" w:hint="cs"/>
          <w:u w:val="single"/>
          <w:rtl/>
        </w:rPr>
        <w:t>:</w:t>
      </w:r>
    </w:p>
    <w:p w14:paraId="3D6F3AEF" w14:textId="77777777" w:rsidR="00A54250" w:rsidRDefault="00A54250" w:rsidP="00A54250">
      <w:pPr>
        <w:bidi/>
        <w:jc w:val="both"/>
        <w:rPr>
          <w:rFonts w:cs="David" w:hint="cs"/>
          <w:rtl/>
        </w:rPr>
      </w:pPr>
    </w:p>
    <w:p w14:paraId="6F34C610" w14:textId="77777777" w:rsidR="00A54250" w:rsidRDefault="00A54250" w:rsidP="00A54250">
      <w:pPr>
        <w:bidi/>
        <w:jc w:val="both"/>
        <w:rPr>
          <w:rFonts w:cs="David" w:hint="cs"/>
          <w:rtl/>
        </w:rPr>
      </w:pPr>
      <w:r>
        <w:rPr>
          <w:rFonts w:cs="David" w:hint="cs"/>
          <w:rtl/>
        </w:rPr>
        <w:tab/>
        <w:t xml:space="preserve">"חבר כנסת שקיבל פניה אישית בנוגע לתפקידו ובה בקשה להתייחסותו לעשייה על ידיו, יענה לפנייה במועד סביר, אלא אם כן החליט שלא לענות משיקולים ראויים". זה מחייב אותו להחלטה פוזיטיבית לא לענות. </w:t>
      </w:r>
    </w:p>
    <w:p w14:paraId="569F573C" w14:textId="77777777" w:rsidR="00A54250" w:rsidRDefault="00A54250" w:rsidP="00A54250">
      <w:pPr>
        <w:bidi/>
        <w:jc w:val="both"/>
        <w:rPr>
          <w:rFonts w:cs="David" w:hint="cs"/>
          <w:rtl/>
        </w:rPr>
      </w:pPr>
    </w:p>
    <w:p w14:paraId="39E289B7" w14:textId="77777777" w:rsidR="00A54250" w:rsidRDefault="00A54250" w:rsidP="00A54250">
      <w:pPr>
        <w:bidi/>
        <w:jc w:val="both"/>
        <w:rPr>
          <w:rFonts w:cs="David" w:hint="cs"/>
          <w:u w:val="single"/>
          <w:rtl/>
        </w:rPr>
      </w:pPr>
      <w:r>
        <w:rPr>
          <w:rFonts w:cs="David" w:hint="cs"/>
          <w:u w:val="single"/>
          <w:rtl/>
        </w:rPr>
        <w:t>שלי יחימוביץ:</w:t>
      </w:r>
    </w:p>
    <w:p w14:paraId="42CA010E" w14:textId="77777777" w:rsidR="00A54250" w:rsidRDefault="00A54250" w:rsidP="00A54250">
      <w:pPr>
        <w:bidi/>
        <w:jc w:val="both"/>
        <w:rPr>
          <w:rFonts w:cs="David" w:hint="cs"/>
          <w:rtl/>
        </w:rPr>
      </w:pPr>
    </w:p>
    <w:p w14:paraId="5A974C2D" w14:textId="77777777" w:rsidR="00A54250" w:rsidRDefault="00A54250" w:rsidP="00A54250">
      <w:pPr>
        <w:bidi/>
        <w:jc w:val="both"/>
        <w:rPr>
          <w:rFonts w:cs="David" w:hint="cs"/>
          <w:rtl/>
        </w:rPr>
      </w:pPr>
      <w:r>
        <w:rPr>
          <w:rFonts w:cs="David" w:hint="cs"/>
          <w:rtl/>
        </w:rPr>
        <w:tab/>
        <w:t xml:space="preserve">מה זה ראוי? תפסיקו עם "הראוי" הזה. "רשאי לא לענות משיקוליו". אפשר "משיקולים סבירים". </w:t>
      </w:r>
    </w:p>
    <w:p w14:paraId="79524F3C" w14:textId="77777777" w:rsidR="00A54250" w:rsidRDefault="00A54250" w:rsidP="00A54250">
      <w:pPr>
        <w:bidi/>
        <w:jc w:val="both"/>
        <w:rPr>
          <w:rFonts w:cs="David" w:hint="cs"/>
          <w:rtl/>
        </w:rPr>
      </w:pPr>
    </w:p>
    <w:p w14:paraId="65B6986C" w14:textId="77777777" w:rsidR="00A54250" w:rsidRDefault="00A54250" w:rsidP="00A54250">
      <w:pPr>
        <w:bidi/>
        <w:jc w:val="both"/>
        <w:rPr>
          <w:rFonts w:cs="David" w:hint="cs"/>
          <w:u w:val="single"/>
          <w:rtl/>
        </w:rPr>
      </w:pPr>
      <w:r>
        <w:rPr>
          <w:rFonts w:cs="David" w:hint="cs"/>
          <w:u w:val="single"/>
          <w:rtl/>
        </w:rPr>
        <w:t>היו"ר חיים אורון:</w:t>
      </w:r>
    </w:p>
    <w:p w14:paraId="2902492B" w14:textId="77777777" w:rsidR="00A54250" w:rsidRPr="00A436E4" w:rsidRDefault="00A54250" w:rsidP="00A54250">
      <w:pPr>
        <w:bidi/>
        <w:jc w:val="both"/>
        <w:rPr>
          <w:rFonts w:cs="David" w:hint="cs"/>
          <w:rtl/>
        </w:rPr>
      </w:pPr>
    </w:p>
    <w:p w14:paraId="57BDB99B" w14:textId="77777777" w:rsidR="00A54250" w:rsidRDefault="00A54250" w:rsidP="00A54250">
      <w:pPr>
        <w:bidi/>
        <w:jc w:val="both"/>
        <w:rPr>
          <w:rFonts w:cs="David" w:hint="cs"/>
          <w:rtl/>
        </w:rPr>
      </w:pPr>
    </w:p>
    <w:p w14:paraId="248657FC" w14:textId="77777777" w:rsidR="00A54250" w:rsidRDefault="00A54250" w:rsidP="00A54250">
      <w:pPr>
        <w:bidi/>
        <w:jc w:val="both"/>
        <w:rPr>
          <w:rFonts w:cs="David" w:hint="cs"/>
          <w:rtl/>
        </w:rPr>
      </w:pPr>
      <w:r>
        <w:rPr>
          <w:rFonts w:cs="David" w:hint="cs"/>
          <w:rtl/>
        </w:rPr>
        <w:tab/>
        <w:t xml:space="preserve">"סבירים" זה בסדר. </w:t>
      </w:r>
    </w:p>
    <w:p w14:paraId="50EA2EDF" w14:textId="77777777" w:rsidR="00A54250" w:rsidRDefault="00A54250" w:rsidP="00A54250">
      <w:pPr>
        <w:bidi/>
        <w:jc w:val="both"/>
        <w:rPr>
          <w:rFonts w:cs="David" w:hint="cs"/>
          <w:rtl/>
        </w:rPr>
      </w:pPr>
    </w:p>
    <w:p w14:paraId="4314F010" w14:textId="77777777" w:rsidR="00A54250" w:rsidRDefault="00A54250" w:rsidP="00A54250">
      <w:pPr>
        <w:bidi/>
        <w:jc w:val="both"/>
        <w:rPr>
          <w:rFonts w:cs="David" w:hint="cs"/>
          <w:u w:val="single"/>
          <w:rtl/>
        </w:rPr>
      </w:pPr>
      <w:r>
        <w:rPr>
          <w:rFonts w:cs="David" w:hint="cs"/>
          <w:u w:val="single"/>
          <w:rtl/>
        </w:rPr>
        <w:t>שלי יחימוביץ:</w:t>
      </w:r>
    </w:p>
    <w:p w14:paraId="154A617E" w14:textId="77777777" w:rsidR="00A54250" w:rsidRDefault="00A54250" w:rsidP="00A54250">
      <w:pPr>
        <w:bidi/>
        <w:jc w:val="both"/>
        <w:rPr>
          <w:rFonts w:cs="David" w:hint="cs"/>
          <w:rtl/>
        </w:rPr>
      </w:pPr>
    </w:p>
    <w:p w14:paraId="618AE3C8" w14:textId="77777777" w:rsidR="00A54250" w:rsidRDefault="00A54250" w:rsidP="00A54250">
      <w:pPr>
        <w:bidi/>
        <w:jc w:val="both"/>
        <w:rPr>
          <w:rFonts w:cs="David" w:hint="cs"/>
          <w:rtl/>
        </w:rPr>
      </w:pPr>
      <w:r>
        <w:rPr>
          <w:rFonts w:cs="David" w:hint="cs"/>
          <w:rtl/>
        </w:rPr>
        <w:tab/>
        <w:t xml:space="preserve">אז בואו נכתוב "סבירים". </w:t>
      </w:r>
    </w:p>
    <w:p w14:paraId="285154A9" w14:textId="77777777" w:rsidR="00A54250" w:rsidRPr="00A436E4" w:rsidRDefault="00A54250" w:rsidP="00A54250">
      <w:pPr>
        <w:bidi/>
        <w:jc w:val="both"/>
        <w:rPr>
          <w:rFonts w:cs="David" w:hint="cs"/>
          <w:rtl/>
        </w:rPr>
      </w:pPr>
    </w:p>
    <w:p w14:paraId="5329AB8A" w14:textId="77777777" w:rsidR="00A54250" w:rsidRDefault="00A54250" w:rsidP="00A54250">
      <w:pPr>
        <w:bidi/>
        <w:jc w:val="both"/>
        <w:rPr>
          <w:rFonts w:cs="David" w:hint="cs"/>
          <w:u w:val="single"/>
          <w:rtl/>
        </w:rPr>
      </w:pPr>
      <w:r>
        <w:rPr>
          <w:rFonts w:cs="David" w:hint="cs"/>
          <w:u w:val="single"/>
          <w:rtl/>
        </w:rPr>
        <w:t>היו"ר חיים אורון:</w:t>
      </w:r>
    </w:p>
    <w:p w14:paraId="00A6A64D" w14:textId="77777777" w:rsidR="00A54250" w:rsidRPr="00A436E4" w:rsidRDefault="00A54250" w:rsidP="00A54250">
      <w:pPr>
        <w:bidi/>
        <w:jc w:val="both"/>
        <w:rPr>
          <w:rFonts w:cs="David" w:hint="cs"/>
          <w:rtl/>
        </w:rPr>
      </w:pPr>
    </w:p>
    <w:p w14:paraId="1446914C" w14:textId="77777777" w:rsidR="00A54250" w:rsidRDefault="00A54250" w:rsidP="00A54250">
      <w:pPr>
        <w:bidi/>
        <w:jc w:val="both"/>
        <w:rPr>
          <w:rFonts w:cs="David" w:hint="cs"/>
          <w:rtl/>
        </w:rPr>
      </w:pPr>
      <w:r>
        <w:rPr>
          <w:rFonts w:cs="David" w:hint="cs"/>
          <w:rtl/>
        </w:rPr>
        <w:tab/>
        <w:t xml:space="preserve">טוב. </w:t>
      </w:r>
    </w:p>
    <w:p w14:paraId="7240C25C" w14:textId="77777777" w:rsidR="00A54250" w:rsidRDefault="00A54250" w:rsidP="00A54250">
      <w:pPr>
        <w:bidi/>
        <w:jc w:val="both"/>
        <w:rPr>
          <w:rFonts w:cs="David" w:hint="cs"/>
          <w:rtl/>
        </w:rPr>
      </w:pPr>
    </w:p>
    <w:p w14:paraId="396D4024" w14:textId="77777777" w:rsidR="00A54250" w:rsidRDefault="00A54250" w:rsidP="00A54250">
      <w:pPr>
        <w:bidi/>
        <w:jc w:val="both"/>
        <w:rPr>
          <w:rFonts w:cs="David" w:hint="cs"/>
          <w:u w:val="single"/>
          <w:rtl/>
        </w:rPr>
      </w:pPr>
      <w:r>
        <w:rPr>
          <w:rFonts w:cs="David" w:hint="cs"/>
          <w:u w:val="single"/>
          <w:rtl/>
        </w:rPr>
        <w:t>סוזי נבות:</w:t>
      </w:r>
    </w:p>
    <w:p w14:paraId="2F4278ED" w14:textId="77777777" w:rsidR="00A54250" w:rsidRDefault="00A54250" w:rsidP="00A54250">
      <w:pPr>
        <w:bidi/>
        <w:jc w:val="both"/>
        <w:rPr>
          <w:rFonts w:cs="David" w:hint="cs"/>
          <w:u w:val="single"/>
          <w:rtl/>
        </w:rPr>
      </w:pPr>
    </w:p>
    <w:p w14:paraId="2425D964" w14:textId="77777777" w:rsidR="00A54250" w:rsidRDefault="00A54250" w:rsidP="00A54250">
      <w:pPr>
        <w:bidi/>
        <w:jc w:val="both"/>
        <w:rPr>
          <w:rFonts w:cs="David" w:hint="cs"/>
          <w:rtl/>
        </w:rPr>
      </w:pPr>
      <w:r>
        <w:rPr>
          <w:rFonts w:cs="David" w:hint="cs"/>
          <w:rtl/>
        </w:rPr>
        <w:tab/>
        <w:t xml:space="preserve">סביר זה מושג של חוק וראוי זה מושג של אתיקה, זאת בדיוק ההבחנה ביניהם. </w:t>
      </w:r>
    </w:p>
    <w:p w14:paraId="5B119B22" w14:textId="77777777" w:rsidR="00A54250" w:rsidRDefault="00A54250" w:rsidP="00A54250">
      <w:pPr>
        <w:bidi/>
        <w:jc w:val="both"/>
        <w:rPr>
          <w:rFonts w:cs="David" w:hint="cs"/>
          <w:rtl/>
        </w:rPr>
      </w:pPr>
    </w:p>
    <w:p w14:paraId="4D793DF8" w14:textId="77777777" w:rsidR="00A54250" w:rsidRDefault="00A54250" w:rsidP="00A54250">
      <w:pPr>
        <w:bidi/>
        <w:jc w:val="both"/>
        <w:rPr>
          <w:rFonts w:cs="David" w:hint="cs"/>
          <w:u w:val="single"/>
          <w:rtl/>
        </w:rPr>
      </w:pPr>
      <w:r>
        <w:rPr>
          <w:rFonts w:cs="David" w:hint="cs"/>
          <w:u w:val="single"/>
          <w:rtl/>
        </w:rPr>
        <w:t>שלי יחימוביץ:</w:t>
      </w:r>
    </w:p>
    <w:p w14:paraId="3F4B2C09" w14:textId="77777777" w:rsidR="00A54250" w:rsidRDefault="00A54250" w:rsidP="00A54250">
      <w:pPr>
        <w:bidi/>
        <w:jc w:val="both"/>
        <w:rPr>
          <w:rFonts w:cs="David" w:hint="cs"/>
          <w:rtl/>
        </w:rPr>
      </w:pPr>
    </w:p>
    <w:p w14:paraId="41E5200C" w14:textId="77777777" w:rsidR="00A54250" w:rsidRDefault="00A54250" w:rsidP="00A54250">
      <w:pPr>
        <w:bidi/>
        <w:jc w:val="both"/>
        <w:rPr>
          <w:rFonts w:cs="David" w:hint="cs"/>
          <w:rtl/>
        </w:rPr>
      </w:pPr>
      <w:r>
        <w:rPr>
          <w:rFonts w:cs="David" w:hint="cs"/>
          <w:rtl/>
        </w:rPr>
        <w:tab/>
        <w:t xml:space="preserve">"סביר" זאת מילה שאנשים משתמשים בה. </w:t>
      </w:r>
    </w:p>
    <w:p w14:paraId="0E0B50D7" w14:textId="77777777" w:rsidR="00A54250" w:rsidRDefault="00A54250" w:rsidP="00A54250">
      <w:pPr>
        <w:bidi/>
        <w:jc w:val="both"/>
        <w:rPr>
          <w:rFonts w:cs="David" w:hint="cs"/>
          <w:u w:val="single"/>
          <w:rtl/>
        </w:rPr>
      </w:pPr>
    </w:p>
    <w:p w14:paraId="632911D5" w14:textId="77777777" w:rsidR="00A54250" w:rsidRDefault="00A54250" w:rsidP="00A54250">
      <w:pPr>
        <w:bidi/>
        <w:jc w:val="both"/>
        <w:rPr>
          <w:rFonts w:cs="David" w:hint="cs"/>
          <w:rtl/>
        </w:rPr>
      </w:pPr>
      <w:r w:rsidRPr="00797D4E">
        <w:rPr>
          <w:rFonts w:cs="David" w:hint="cs"/>
          <w:u w:val="single"/>
          <w:rtl/>
        </w:rPr>
        <w:t>ארבל אסטרחן:</w:t>
      </w:r>
    </w:p>
    <w:p w14:paraId="399E0E64" w14:textId="77777777" w:rsidR="00A54250" w:rsidRPr="00326E76" w:rsidRDefault="00A54250" w:rsidP="00A54250">
      <w:pPr>
        <w:bidi/>
        <w:jc w:val="both"/>
        <w:rPr>
          <w:rFonts w:cs="David" w:hint="cs"/>
          <w:rtl/>
        </w:rPr>
      </w:pPr>
    </w:p>
    <w:p w14:paraId="7F9AEF63" w14:textId="77777777" w:rsidR="00A54250" w:rsidRDefault="00A54250" w:rsidP="00A54250">
      <w:pPr>
        <w:bidi/>
        <w:ind w:firstLine="720"/>
        <w:jc w:val="both"/>
        <w:rPr>
          <w:rFonts w:cs="David" w:hint="cs"/>
          <w:rtl/>
        </w:rPr>
      </w:pPr>
      <w:r w:rsidRPr="008D3EA3">
        <w:rPr>
          <w:rFonts w:cs="David" w:hint="cs"/>
          <w:rtl/>
        </w:rPr>
        <w:t>סעיף 2</w:t>
      </w:r>
      <w:r>
        <w:rPr>
          <w:rFonts w:cs="David" w:hint="cs"/>
          <w:rtl/>
        </w:rPr>
        <w:t>4</w:t>
      </w:r>
      <w:r w:rsidRPr="008D3EA3">
        <w:rPr>
          <w:rFonts w:cs="David" w:hint="cs"/>
          <w:rtl/>
        </w:rPr>
        <w:t xml:space="preserve">. </w:t>
      </w:r>
      <w:r>
        <w:rPr>
          <w:rFonts w:cs="David" w:hint="cs"/>
          <w:rtl/>
        </w:rPr>
        <w:t xml:space="preserve">לגבי נייר מכתבים יש כמה החלטות של ועדת האתיקה אבל הנוסח המוצע מתמצת אותם. </w:t>
      </w:r>
    </w:p>
    <w:p w14:paraId="75DE99BB" w14:textId="77777777" w:rsidR="00A54250" w:rsidRDefault="00A54250" w:rsidP="00A54250">
      <w:pPr>
        <w:bidi/>
        <w:ind w:firstLine="720"/>
        <w:jc w:val="both"/>
        <w:rPr>
          <w:rFonts w:cs="David" w:hint="cs"/>
          <w:rtl/>
        </w:rPr>
      </w:pPr>
    </w:p>
    <w:p w14:paraId="77BC8302" w14:textId="77777777" w:rsidR="00A54250" w:rsidRDefault="00A54250" w:rsidP="00A54250">
      <w:pPr>
        <w:bidi/>
        <w:ind w:firstLine="720"/>
        <w:jc w:val="both"/>
        <w:rPr>
          <w:rFonts w:cs="David" w:hint="cs"/>
          <w:rtl/>
        </w:rPr>
      </w:pPr>
      <w:r>
        <w:rPr>
          <w:rFonts w:cs="David" w:hint="cs"/>
          <w:rtl/>
        </w:rPr>
        <w:t xml:space="preserve">"חבר הכנסת רשאי להשתמש בנייר מכתבים הנושא את תוארו כחבר הכנסת, או את כותרת הכנסת או מוסד של הכנסת, או בסמל המדינה או בסמל הכנסת, רק לצורך מילוי תפקידיו כחבר הכנסת". </w:t>
      </w:r>
    </w:p>
    <w:p w14:paraId="15FAC91C" w14:textId="77777777" w:rsidR="00A54250" w:rsidRDefault="00A54250" w:rsidP="00A54250">
      <w:pPr>
        <w:bidi/>
        <w:jc w:val="both"/>
        <w:rPr>
          <w:rFonts w:cs="David" w:hint="cs"/>
          <w:rtl/>
        </w:rPr>
      </w:pPr>
    </w:p>
    <w:p w14:paraId="5101E181" w14:textId="77777777" w:rsidR="00A54250" w:rsidRDefault="00A54250" w:rsidP="00A54250">
      <w:pPr>
        <w:bidi/>
        <w:jc w:val="both"/>
        <w:rPr>
          <w:rFonts w:cs="David" w:hint="cs"/>
          <w:u w:val="single"/>
          <w:rtl/>
        </w:rPr>
      </w:pPr>
      <w:r>
        <w:rPr>
          <w:rFonts w:cs="David" w:hint="cs"/>
          <w:u w:val="single"/>
          <w:rtl/>
        </w:rPr>
        <w:t>היו"ר חיים אורון:</w:t>
      </w:r>
    </w:p>
    <w:p w14:paraId="503503C1" w14:textId="77777777" w:rsidR="00A54250" w:rsidRPr="00A436E4" w:rsidRDefault="00A54250" w:rsidP="00A54250">
      <w:pPr>
        <w:bidi/>
        <w:jc w:val="both"/>
        <w:rPr>
          <w:rFonts w:cs="David" w:hint="cs"/>
          <w:rtl/>
        </w:rPr>
      </w:pPr>
    </w:p>
    <w:p w14:paraId="1CDDE08D" w14:textId="77777777" w:rsidR="00A54250" w:rsidRDefault="00A54250" w:rsidP="00A54250">
      <w:pPr>
        <w:bidi/>
        <w:jc w:val="both"/>
        <w:rPr>
          <w:rFonts w:cs="David" w:hint="cs"/>
          <w:rtl/>
        </w:rPr>
      </w:pPr>
      <w:r>
        <w:rPr>
          <w:rFonts w:cs="David" w:hint="cs"/>
          <w:rtl/>
        </w:rPr>
        <w:tab/>
        <w:t>מוסכם?</w:t>
      </w:r>
    </w:p>
    <w:p w14:paraId="06FC481C" w14:textId="77777777" w:rsidR="00A54250" w:rsidRDefault="00A54250" w:rsidP="00A54250">
      <w:pPr>
        <w:bidi/>
        <w:jc w:val="both"/>
        <w:rPr>
          <w:rFonts w:cs="David" w:hint="cs"/>
          <w:rtl/>
        </w:rPr>
      </w:pPr>
    </w:p>
    <w:p w14:paraId="17670735" w14:textId="77777777" w:rsidR="00A54250" w:rsidRDefault="00A54250" w:rsidP="00A54250">
      <w:pPr>
        <w:bidi/>
        <w:jc w:val="both"/>
        <w:rPr>
          <w:rFonts w:cs="David" w:hint="cs"/>
          <w:rtl/>
        </w:rPr>
      </w:pPr>
      <w:r w:rsidRPr="00797D4E">
        <w:rPr>
          <w:rFonts w:cs="David" w:hint="cs"/>
          <w:u w:val="single"/>
          <w:rtl/>
        </w:rPr>
        <w:t>ארבל אסטרחן:</w:t>
      </w:r>
    </w:p>
    <w:p w14:paraId="668C3619" w14:textId="77777777" w:rsidR="00A54250" w:rsidRDefault="00A54250" w:rsidP="00A54250">
      <w:pPr>
        <w:bidi/>
        <w:jc w:val="both"/>
        <w:rPr>
          <w:rFonts w:cs="David" w:hint="cs"/>
          <w:rtl/>
        </w:rPr>
      </w:pPr>
    </w:p>
    <w:p w14:paraId="2C043F9D" w14:textId="77777777" w:rsidR="00A54250" w:rsidRDefault="00A54250" w:rsidP="00A54250">
      <w:pPr>
        <w:bidi/>
        <w:jc w:val="both"/>
        <w:rPr>
          <w:rFonts w:cs="David" w:hint="cs"/>
          <w:rtl/>
        </w:rPr>
      </w:pPr>
      <w:r>
        <w:rPr>
          <w:rFonts w:cs="David" w:hint="cs"/>
          <w:rtl/>
        </w:rPr>
        <w:tab/>
        <w:t xml:space="preserve">בהחלטות הקיימות היום ניסו לעשות הבחנה בין יו"ר ועדה וחבר כנסת. </w:t>
      </w:r>
    </w:p>
    <w:p w14:paraId="3A093E68" w14:textId="77777777" w:rsidR="00A54250" w:rsidRDefault="00A54250" w:rsidP="00A54250">
      <w:pPr>
        <w:bidi/>
        <w:jc w:val="both"/>
        <w:rPr>
          <w:rFonts w:cs="David" w:hint="cs"/>
          <w:rtl/>
        </w:rPr>
      </w:pPr>
    </w:p>
    <w:p w14:paraId="0FABE37E" w14:textId="77777777" w:rsidR="00A54250" w:rsidRDefault="00A54250" w:rsidP="00A54250">
      <w:pPr>
        <w:bidi/>
        <w:jc w:val="both"/>
        <w:rPr>
          <w:rFonts w:cs="David" w:hint="cs"/>
          <w:u w:val="single"/>
          <w:rtl/>
        </w:rPr>
      </w:pPr>
      <w:r>
        <w:rPr>
          <w:rFonts w:cs="David" w:hint="cs"/>
          <w:u w:val="single"/>
          <w:rtl/>
        </w:rPr>
        <w:t>שלי יחימוביץ:</w:t>
      </w:r>
    </w:p>
    <w:p w14:paraId="504305BB" w14:textId="77777777" w:rsidR="00A54250" w:rsidRDefault="00A54250" w:rsidP="00A54250">
      <w:pPr>
        <w:bidi/>
        <w:jc w:val="both"/>
        <w:rPr>
          <w:rFonts w:cs="David" w:hint="cs"/>
          <w:rtl/>
        </w:rPr>
      </w:pPr>
    </w:p>
    <w:p w14:paraId="363FB02D" w14:textId="77777777" w:rsidR="00A54250" w:rsidRDefault="00A54250" w:rsidP="00A54250">
      <w:pPr>
        <w:bidi/>
        <w:jc w:val="both"/>
        <w:rPr>
          <w:rFonts w:cs="David" w:hint="cs"/>
          <w:rtl/>
        </w:rPr>
      </w:pPr>
      <w:r>
        <w:rPr>
          <w:rFonts w:cs="David" w:hint="cs"/>
          <w:rtl/>
        </w:rPr>
        <w:tab/>
        <w:t xml:space="preserve">אני זוכרת שקראתי את זה כחברת כנסת חדשה ולא הבנתי למה זה צריך להיות כתוב בתקנון האתיקה. זה כל-כך ברור שאני לא אכתוב לקופת חולים לבקש החזר על נייר של הכנסת, שאין לי מושג למה זה צריך להיות כתוב. </w:t>
      </w:r>
    </w:p>
    <w:p w14:paraId="44566EA3" w14:textId="77777777" w:rsidR="00A54250" w:rsidRDefault="00A54250" w:rsidP="00A54250">
      <w:pPr>
        <w:bidi/>
        <w:jc w:val="both"/>
        <w:rPr>
          <w:rFonts w:cs="David" w:hint="cs"/>
          <w:rtl/>
        </w:rPr>
      </w:pPr>
    </w:p>
    <w:p w14:paraId="42DF3736" w14:textId="77777777" w:rsidR="00A54250" w:rsidRDefault="00A54250" w:rsidP="00A54250">
      <w:pPr>
        <w:bidi/>
        <w:jc w:val="both"/>
        <w:rPr>
          <w:rFonts w:cs="David" w:hint="cs"/>
          <w:rtl/>
        </w:rPr>
      </w:pPr>
      <w:r w:rsidRPr="00797D4E">
        <w:rPr>
          <w:rFonts w:cs="David" w:hint="cs"/>
          <w:u w:val="single"/>
          <w:rtl/>
        </w:rPr>
        <w:t>ארבל אסטרחן:</w:t>
      </w:r>
    </w:p>
    <w:p w14:paraId="0855DDD9" w14:textId="77777777" w:rsidR="00A54250" w:rsidRDefault="00A54250" w:rsidP="00A54250">
      <w:pPr>
        <w:bidi/>
        <w:jc w:val="both"/>
        <w:rPr>
          <w:rFonts w:cs="David" w:hint="cs"/>
          <w:rtl/>
        </w:rPr>
      </w:pPr>
    </w:p>
    <w:p w14:paraId="612C8F65" w14:textId="77777777" w:rsidR="00A54250" w:rsidRDefault="00A54250" w:rsidP="00A54250">
      <w:pPr>
        <w:bidi/>
        <w:jc w:val="both"/>
        <w:rPr>
          <w:rFonts w:cs="David" w:hint="cs"/>
          <w:rtl/>
        </w:rPr>
      </w:pPr>
      <w:r>
        <w:rPr>
          <w:rFonts w:cs="David" w:hint="cs"/>
          <w:rtl/>
        </w:rPr>
        <w:tab/>
        <w:t xml:space="preserve">סעיף 25 הוא דומה, שימוש בתואר. </w:t>
      </w:r>
    </w:p>
    <w:p w14:paraId="0585ED10" w14:textId="77777777" w:rsidR="00A54250" w:rsidRDefault="00A54250" w:rsidP="00A54250">
      <w:pPr>
        <w:bidi/>
        <w:jc w:val="both"/>
        <w:rPr>
          <w:rFonts w:cs="David" w:hint="cs"/>
          <w:rtl/>
        </w:rPr>
      </w:pPr>
    </w:p>
    <w:p w14:paraId="7DE42A58" w14:textId="77777777" w:rsidR="00A54250" w:rsidRPr="008D3EA3" w:rsidRDefault="00A54250" w:rsidP="00A54250">
      <w:pPr>
        <w:bidi/>
        <w:jc w:val="both"/>
        <w:rPr>
          <w:rFonts w:cs="David" w:hint="cs"/>
          <w:rtl/>
        </w:rPr>
      </w:pPr>
      <w:r>
        <w:rPr>
          <w:rFonts w:cs="David" w:hint="cs"/>
          <w:rtl/>
        </w:rPr>
        <w:tab/>
        <w:t xml:space="preserve">"25. חבר הכנסת לא ישתמש במכתביו או באופן אחר בתואר תפקידו, בקשר לעניין פרטי או לעיסוק כלשהו, אלא רק בקשר למילוי תפקידיו כחבר הכנסת". </w:t>
      </w:r>
    </w:p>
    <w:p w14:paraId="35396044" w14:textId="77777777" w:rsidR="00A54250" w:rsidRDefault="00A54250" w:rsidP="00A54250">
      <w:pPr>
        <w:bidi/>
        <w:jc w:val="both"/>
        <w:rPr>
          <w:rFonts w:cs="David" w:hint="cs"/>
          <w:rtl/>
        </w:rPr>
      </w:pPr>
    </w:p>
    <w:p w14:paraId="752ED290" w14:textId="77777777" w:rsidR="00A54250" w:rsidRDefault="00A54250" w:rsidP="00A54250">
      <w:pPr>
        <w:bidi/>
        <w:jc w:val="both"/>
        <w:rPr>
          <w:rFonts w:cs="David" w:hint="cs"/>
          <w:u w:val="single"/>
          <w:rtl/>
        </w:rPr>
      </w:pPr>
      <w:r>
        <w:rPr>
          <w:rFonts w:cs="David" w:hint="cs"/>
          <w:u w:val="single"/>
          <w:rtl/>
        </w:rPr>
        <w:t>שלי יחימוביץ:</w:t>
      </w:r>
    </w:p>
    <w:p w14:paraId="2050D18E" w14:textId="77777777" w:rsidR="00A54250" w:rsidRDefault="00A54250" w:rsidP="00A54250">
      <w:pPr>
        <w:bidi/>
        <w:jc w:val="both"/>
        <w:rPr>
          <w:rFonts w:cs="David" w:hint="cs"/>
          <w:rtl/>
        </w:rPr>
      </w:pPr>
    </w:p>
    <w:p w14:paraId="5783F626" w14:textId="77777777" w:rsidR="00A54250" w:rsidRDefault="00A54250" w:rsidP="00A54250">
      <w:pPr>
        <w:bidi/>
        <w:jc w:val="both"/>
        <w:rPr>
          <w:rFonts w:cs="David" w:hint="cs"/>
          <w:rtl/>
        </w:rPr>
      </w:pPr>
      <w:r>
        <w:rPr>
          <w:rFonts w:cs="David" w:hint="cs"/>
          <w:rtl/>
        </w:rPr>
        <w:tab/>
        <w:t xml:space="preserve">לא מזמן דנו בוועדת האתיקה בחבר כנסת שהמליץ על מועמד מסוים למועצת עיר על גבי נייר מכתבים. אז קבענו שהוא יכול לעשות את זה על נייר עם שמו אבל לא על נייר של הכנסת. </w:t>
      </w:r>
    </w:p>
    <w:p w14:paraId="7C86E72B" w14:textId="77777777" w:rsidR="00A54250" w:rsidRDefault="00A54250" w:rsidP="00A54250">
      <w:pPr>
        <w:bidi/>
        <w:jc w:val="both"/>
        <w:rPr>
          <w:rFonts w:cs="David" w:hint="cs"/>
          <w:rtl/>
        </w:rPr>
      </w:pPr>
    </w:p>
    <w:p w14:paraId="5E5F54E1" w14:textId="77777777" w:rsidR="00A54250" w:rsidRDefault="00A54250" w:rsidP="00A54250">
      <w:pPr>
        <w:bidi/>
        <w:jc w:val="both"/>
        <w:rPr>
          <w:rFonts w:cs="David" w:hint="cs"/>
          <w:u w:val="single"/>
          <w:rtl/>
        </w:rPr>
      </w:pPr>
      <w:r>
        <w:rPr>
          <w:rFonts w:cs="David" w:hint="cs"/>
          <w:u w:val="single"/>
          <w:rtl/>
        </w:rPr>
        <w:t>איל ינון:</w:t>
      </w:r>
    </w:p>
    <w:p w14:paraId="0A482A1C" w14:textId="77777777" w:rsidR="00A54250" w:rsidRDefault="00A54250" w:rsidP="00A54250">
      <w:pPr>
        <w:bidi/>
        <w:jc w:val="both"/>
        <w:rPr>
          <w:rFonts w:cs="David" w:hint="cs"/>
          <w:u w:val="single"/>
          <w:rtl/>
        </w:rPr>
      </w:pPr>
    </w:p>
    <w:p w14:paraId="0D843D01" w14:textId="77777777" w:rsidR="00A54250" w:rsidRDefault="00A54250" w:rsidP="00A54250">
      <w:pPr>
        <w:bidi/>
        <w:jc w:val="both"/>
        <w:rPr>
          <w:rFonts w:cs="David" w:hint="cs"/>
          <w:rtl/>
        </w:rPr>
      </w:pPr>
      <w:r>
        <w:rPr>
          <w:rFonts w:cs="David" w:hint="cs"/>
          <w:rtl/>
        </w:rPr>
        <w:tab/>
        <w:t>ולתת המלצה למישהו לצרכי עבודה?</w:t>
      </w:r>
    </w:p>
    <w:p w14:paraId="2525181F" w14:textId="77777777" w:rsidR="00A54250" w:rsidRDefault="00A54250" w:rsidP="00A54250">
      <w:pPr>
        <w:bidi/>
        <w:jc w:val="both"/>
        <w:rPr>
          <w:rFonts w:cs="David" w:hint="cs"/>
          <w:rtl/>
        </w:rPr>
      </w:pPr>
    </w:p>
    <w:p w14:paraId="1B1B1F0D" w14:textId="77777777" w:rsidR="00A54250" w:rsidRDefault="00A54250" w:rsidP="00A54250">
      <w:pPr>
        <w:bidi/>
        <w:jc w:val="both"/>
        <w:rPr>
          <w:rFonts w:cs="David" w:hint="cs"/>
          <w:rtl/>
        </w:rPr>
      </w:pPr>
      <w:r w:rsidRPr="00797D4E">
        <w:rPr>
          <w:rFonts w:cs="David" w:hint="cs"/>
          <w:u w:val="single"/>
          <w:rtl/>
        </w:rPr>
        <w:t>ארבל אסטרחן:</w:t>
      </w:r>
    </w:p>
    <w:p w14:paraId="7A82FBA1" w14:textId="77777777" w:rsidR="00A54250" w:rsidRDefault="00A54250" w:rsidP="00A54250">
      <w:pPr>
        <w:bidi/>
        <w:jc w:val="both"/>
        <w:rPr>
          <w:rFonts w:cs="David" w:hint="cs"/>
          <w:rtl/>
        </w:rPr>
      </w:pPr>
      <w:r>
        <w:rPr>
          <w:rFonts w:cs="David" w:hint="cs"/>
          <w:rtl/>
        </w:rPr>
        <w:tab/>
        <w:t xml:space="preserve">זה מופיע בהמשך בסעיף 30. </w:t>
      </w:r>
    </w:p>
    <w:p w14:paraId="0DFC3B63" w14:textId="77777777" w:rsidR="00A54250" w:rsidRDefault="00A54250" w:rsidP="00A54250">
      <w:pPr>
        <w:bidi/>
        <w:jc w:val="both"/>
        <w:rPr>
          <w:rFonts w:cs="David" w:hint="cs"/>
          <w:rtl/>
        </w:rPr>
      </w:pPr>
    </w:p>
    <w:p w14:paraId="207F0E06" w14:textId="77777777" w:rsidR="00A54250" w:rsidRDefault="00A54250" w:rsidP="00A54250">
      <w:pPr>
        <w:bidi/>
        <w:jc w:val="both"/>
        <w:rPr>
          <w:rFonts w:cs="David" w:hint="cs"/>
          <w:rtl/>
        </w:rPr>
      </w:pPr>
      <w:r w:rsidRPr="00797D4E">
        <w:rPr>
          <w:rFonts w:cs="David" w:hint="cs"/>
          <w:u w:val="single"/>
          <w:rtl/>
        </w:rPr>
        <w:t>ארבל אסטרחן:</w:t>
      </w:r>
    </w:p>
    <w:p w14:paraId="4549B37A" w14:textId="77777777" w:rsidR="00A54250" w:rsidRDefault="00A54250" w:rsidP="00A54250">
      <w:pPr>
        <w:bidi/>
        <w:jc w:val="both"/>
        <w:rPr>
          <w:rFonts w:cs="David" w:hint="cs"/>
          <w:rtl/>
        </w:rPr>
      </w:pPr>
    </w:p>
    <w:p w14:paraId="37772B1C" w14:textId="77777777" w:rsidR="00A54250" w:rsidRDefault="00A54250" w:rsidP="00A54250">
      <w:pPr>
        <w:bidi/>
        <w:jc w:val="both"/>
        <w:rPr>
          <w:rFonts w:cs="David" w:hint="cs"/>
          <w:rtl/>
        </w:rPr>
      </w:pPr>
      <w:r>
        <w:rPr>
          <w:rFonts w:cs="David" w:hint="cs"/>
          <w:rtl/>
        </w:rPr>
        <w:tab/>
        <w:t xml:space="preserve">זה אפשרי. </w:t>
      </w:r>
    </w:p>
    <w:p w14:paraId="71BD9834" w14:textId="77777777" w:rsidR="00A54250" w:rsidRDefault="00A54250" w:rsidP="00A54250">
      <w:pPr>
        <w:bidi/>
        <w:jc w:val="both"/>
        <w:rPr>
          <w:rFonts w:cs="David" w:hint="cs"/>
          <w:rtl/>
        </w:rPr>
      </w:pPr>
    </w:p>
    <w:p w14:paraId="1184E43A" w14:textId="77777777" w:rsidR="00A54250" w:rsidRDefault="00A54250" w:rsidP="00A54250">
      <w:pPr>
        <w:bidi/>
        <w:jc w:val="both"/>
        <w:rPr>
          <w:rFonts w:cs="David" w:hint="cs"/>
          <w:u w:val="single"/>
          <w:rtl/>
        </w:rPr>
      </w:pPr>
      <w:r>
        <w:rPr>
          <w:rFonts w:cs="David" w:hint="cs"/>
          <w:u w:val="single"/>
          <w:rtl/>
        </w:rPr>
        <w:t>חיים מולה:</w:t>
      </w:r>
    </w:p>
    <w:p w14:paraId="323436C0" w14:textId="77777777" w:rsidR="00A54250" w:rsidRPr="00326E76" w:rsidRDefault="00A54250" w:rsidP="00A54250">
      <w:pPr>
        <w:bidi/>
        <w:jc w:val="both"/>
        <w:rPr>
          <w:rFonts w:cs="David" w:hint="cs"/>
          <w:u w:val="single"/>
          <w:rtl/>
        </w:rPr>
      </w:pPr>
    </w:p>
    <w:p w14:paraId="182527A3" w14:textId="77777777" w:rsidR="00A54250" w:rsidRDefault="00A54250" w:rsidP="00A54250">
      <w:pPr>
        <w:bidi/>
        <w:ind w:firstLine="720"/>
        <w:jc w:val="both"/>
        <w:rPr>
          <w:rFonts w:cs="David" w:hint="cs"/>
          <w:rtl/>
        </w:rPr>
      </w:pPr>
      <w:r>
        <w:rPr>
          <w:rFonts w:cs="David" w:hint="cs"/>
          <w:rtl/>
        </w:rPr>
        <w:t>נניח שהייתי במקום עבודה מסוים והייתי מנהל. אני יכול לתת המלצה לאותו עובד?</w:t>
      </w:r>
    </w:p>
    <w:p w14:paraId="646E616B" w14:textId="77777777" w:rsidR="00A54250" w:rsidRDefault="00A54250" w:rsidP="00A54250">
      <w:pPr>
        <w:bidi/>
        <w:ind w:firstLine="720"/>
        <w:jc w:val="both"/>
        <w:rPr>
          <w:rFonts w:cs="David" w:hint="cs"/>
          <w:rtl/>
        </w:rPr>
      </w:pPr>
    </w:p>
    <w:p w14:paraId="799C3177" w14:textId="77777777" w:rsidR="00A54250" w:rsidRDefault="00A54250" w:rsidP="00A54250">
      <w:pPr>
        <w:bidi/>
        <w:jc w:val="both"/>
        <w:rPr>
          <w:rFonts w:cs="David" w:hint="cs"/>
          <w:u w:val="single"/>
          <w:rtl/>
        </w:rPr>
      </w:pPr>
      <w:r>
        <w:rPr>
          <w:rFonts w:cs="David" w:hint="cs"/>
          <w:u w:val="single"/>
          <w:rtl/>
        </w:rPr>
        <w:t>אסא כשר:</w:t>
      </w:r>
    </w:p>
    <w:p w14:paraId="78229C23" w14:textId="77777777" w:rsidR="00A54250" w:rsidRDefault="00A54250" w:rsidP="00A54250">
      <w:pPr>
        <w:bidi/>
        <w:jc w:val="both"/>
        <w:rPr>
          <w:rFonts w:cs="David" w:hint="cs"/>
          <w:u w:val="single"/>
          <w:rtl/>
        </w:rPr>
      </w:pPr>
    </w:p>
    <w:p w14:paraId="62CCD8EF" w14:textId="77777777" w:rsidR="00A54250" w:rsidRDefault="00A54250" w:rsidP="00A54250">
      <w:pPr>
        <w:bidi/>
        <w:jc w:val="both"/>
        <w:rPr>
          <w:rFonts w:cs="David" w:hint="cs"/>
          <w:rtl/>
        </w:rPr>
      </w:pPr>
      <w:r>
        <w:rPr>
          <w:rFonts w:cs="David" w:hint="cs"/>
          <w:rtl/>
        </w:rPr>
        <w:tab/>
        <w:t xml:space="preserve">סעיף 30 ג(5) אומר את זה במפורש. </w:t>
      </w:r>
    </w:p>
    <w:p w14:paraId="67AB2A27" w14:textId="77777777" w:rsidR="00A54250" w:rsidRDefault="00A54250" w:rsidP="00A54250">
      <w:pPr>
        <w:bidi/>
        <w:jc w:val="both"/>
        <w:rPr>
          <w:rFonts w:cs="David" w:hint="cs"/>
          <w:rtl/>
        </w:rPr>
      </w:pPr>
    </w:p>
    <w:p w14:paraId="2C7D1880" w14:textId="77777777" w:rsidR="00A54250" w:rsidRDefault="00A54250" w:rsidP="00A54250">
      <w:pPr>
        <w:bidi/>
        <w:jc w:val="both"/>
        <w:rPr>
          <w:rFonts w:cs="David" w:hint="cs"/>
          <w:u w:val="single"/>
          <w:rtl/>
        </w:rPr>
      </w:pPr>
      <w:r>
        <w:rPr>
          <w:rFonts w:cs="David" w:hint="cs"/>
          <w:u w:val="single"/>
          <w:rtl/>
        </w:rPr>
        <w:t>היו"ר חיים אורון:</w:t>
      </w:r>
    </w:p>
    <w:p w14:paraId="5621A36A" w14:textId="77777777" w:rsidR="00A54250" w:rsidRPr="00A436E4" w:rsidRDefault="00A54250" w:rsidP="00A54250">
      <w:pPr>
        <w:bidi/>
        <w:jc w:val="both"/>
        <w:rPr>
          <w:rFonts w:cs="David" w:hint="cs"/>
          <w:rtl/>
        </w:rPr>
      </w:pPr>
    </w:p>
    <w:p w14:paraId="63870D32" w14:textId="77777777" w:rsidR="00A54250" w:rsidRDefault="00A54250" w:rsidP="00A54250">
      <w:pPr>
        <w:bidi/>
        <w:jc w:val="both"/>
        <w:rPr>
          <w:rFonts w:cs="David" w:hint="cs"/>
          <w:rtl/>
        </w:rPr>
      </w:pPr>
      <w:r>
        <w:rPr>
          <w:rFonts w:cs="David" w:hint="cs"/>
          <w:rtl/>
        </w:rPr>
        <w:tab/>
        <w:t xml:space="preserve">נגיע לשם. </w:t>
      </w:r>
    </w:p>
    <w:p w14:paraId="4F122263" w14:textId="77777777" w:rsidR="00A54250" w:rsidRDefault="00A54250" w:rsidP="00A54250">
      <w:pPr>
        <w:bidi/>
        <w:jc w:val="both"/>
        <w:rPr>
          <w:rFonts w:cs="David" w:hint="cs"/>
          <w:rtl/>
        </w:rPr>
      </w:pPr>
    </w:p>
    <w:p w14:paraId="05BE0709" w14:textId="77777777" w:rsidR="00A54250" w:rsidRDefault="00A54250" w:rsidP="00A54250">
      <w:pPr>
        <w:bidi/>
        <w:jc w:val="both"/>
        <w:rPr>
          <w:rFonts w:cs="David" w:hint="cs"/>
          <w:rtl/>
        </w:rPr>
      </w:pPr>
      <w:r w:rsidRPr="00797D4E">
        <w:rPr>
          <w:rFonts w:cs="David" w:hint="cs"/>
          <w:u w:val="single"/>
          <w:rtl/>
        </w:rPr>
        <w:t>ארבל אסטרחן:</w:t>
      </w:r>
    </w:p>
    <w:p w14:paraId="66209A4A" w14:textId="77777777" w:rsidR="00A54250" w:rsidRDefault="00A54250" w:rsidP="00A54250">
      <w:pPr>
        <w:bidi/>
        <w:jc w:val="both"/>
        <w:rPr>
          <w:rFonts w:cs="David" w:hint="cs"/>
          <w:rtl/>
        </w:rPr>
      </w:pPr>
    </w:p>
    <w:p w14:paraId="0BCC07AA" w14:textId="77777777" w:rsidR="00A54250" w:rsidRDefault="00A54250" w:rsidP="00A54250">
      <w:pPr>
        <w:bidi/>
        <w:jc w:val="both"/>
        <w:rPr>
          <w:rFonts w:cs="David" w:hint="cs"/>
          <w:rtl/>
        </w:rPr>
      </w:pPr>
      <w:r>
        <w:rPr>
          <w:rFonts w:cs="David" w:hint="cs"/>
          <w:rtl/>
        </w:rPr>
        <w:tab/>
        <w:t xml:space="preserve">האם כשנותנים מכתב המלצה, האם מותר לעשות את זה על נייר הלוגו של הכנסת? כאן אנחנו מדברים על השימוש בסמל. </w:t>
      </w:r>
    </w:p>
    <w:p w14:paraId="2D4EC51F" w14:textId="77777777" w:rsidR="00A54250" w:rsidRDefault="00A54250" w:rsidP="00A54250">
      <w:pPr>
        <w:bidi/>
        <w:jc w:val="both"/>
        <w:rPr>
          <w:rFonts w:cs="David" w:hint="cs"/>
          <w:rtl/>
        </w:rPr>
      </w:pPr>
    </w:p>
    <w:p w14:paraId="41ED113A" w14:textId="77777777" w:rsidR="00A54250" w:rsidRDefault="00A54250" w:rsidP="00A54250">
      <w:pPr>
        <w:bidi/>
        <w:jc w:val="both"/>
        <w:rPr>
          <w:rFonts w:cs="David" w:hint="cs"/>
          <w:u w:val="single"/>
          <w:rtl/>
        </w:rPr>
      </w:pPr>
      <w:r>
        <w:rPr>
          <w:rFonts w:cs="David" w:hint="cs"/>
          <w:u w:val="single"/>
          <w:rtl/>
        </w:rPr>
        <w:t>היו"ר חיים אורון:</w:t>
      </w:r>
    </w:p>
    <w:p w14:paraId="3EBAA52D" w14:textId="77777777" w:rsidR="00A54250" w:rsidRPr="00A436E4" w:rsidRDefault="00A54250" w:rsidP="00A54250">
      <w:pPr>
        <w:bidi/>
        <w:jc w:val="both"/>
        <w:rPr>
          <w:rFonts w:cs="David" w:hint="cs"/>
          <w:rtl/>
        </w:rPr>
      </w:pPr>
    </w:p>
    <w:p w14:paraId="195F97A7" w14:textId="77777777" w:rsidR="00A54250" w:rsidRDefault="00A54250" w:rsidP="00A54250">
      <w:pPr>
        <w:bidi/>
        <w:jc w:val="both"/>
        <w:rPr>
          <w:rFonts w:cs="David" w:hint="cs"/>
          <w:rtl/>
        </w:rPr>
      </w:pPr>
      <w:r>
        <w:rPr>
          <w:rFonts w:cs="David" w:hint="cs"/>
          <w:rtl/>
        </w:rPr>
        <w:tab/>
        <w:t>שם זה אומר מתי מותר?</w:t>
      </w:r>
    </w:p>
    <w:p w14:paraId="03498F27" w14:textId="77777777" w:rsidR="00A54250" w:rsidRDefault="00A54250" w:rsidP="00A54250">
      <w:pPr>
        <w:bidi/>
        <w:jc w:val="both"/>
        <w:rPr>
          <w:rFonts w:cs="David" w:hint="cs"/>
          <w:rtl/>
        </w:rPr>
      </w:pPr>
    </w:p>
    <w:p w14:paraId="38058876" w14:textId="77777777" w:rsidR="00A54250" w:rsidRDefault="00A54250" w:rsidP="00A54250">
      <w:pPr>
        <w:bidi/>
        <w:jc w:val="both"/>
        <w:rPr>
          <w:rFonts w:cs="David" w:hint="cs"/>
          <w:rtl/>
        </w:rPr>
      </w:pPr>
      <w:r w:rsidRPr="00797D4E">
        <w:rPr>
          <w:rFonts w:cs="David" w:hint="cs"/>
          <w:u w:val="single"/>
          <w:rtl/>
        </w:rPr>
        <w:t>ארבל אסטרחן:</w:t>
      </w:r>
    </w:p>
    <w:p w14:paraId="4750E0AC" w14:textId="77777777" w:rsidR="00A54250" w:rsidRDefault="00A54250" w:rsidP="00A54250">
      <w:pPr>
        <w:bidi/>
        <w:jc w:val="both"/>
        <w:rPr>
          <w:rFonts w:cs="David" w:hint="cs"/>
          <w:rtl/>
        </w:rPr>
      </w:pPr>
    </w:p>
    <w:p w14:paraId="04C8141C" w14:textId="77777777" w:rsidR="00A54250" w:rsidRDefault="00A54250" w:rsidP="00A54250">
      <w:pPr>
        <w:bidi/>
        <w:jc w:val="both"/>
        <w:rPr>
          <w:rFonts w:cs="David" w:hint="cs"/>
          <w:rtl/>
        </w:rPr>
      </w:pPr>
      <w:r>
        <w:rPr>
          <w:rFonts w:cs="David" w:hint="cs"/>
          <w:rtl/>
        </w:rPr>
        <w:tab/>
        <w:t xml:space="preserve">שם זה אומר שמותר. </w:t>
      </w:r>
    </w:p>
    <w:p w14:paraId="0AB81FB0" w14:textId="77777777" w:rsidR="00A54250" w:rsidRDefault="00A54250" w:rsidP="00A54250">
      <w:pPr>
        <w:bidi/>
        <w:jc w:val="both"/>
        <w:rPr>
          <w:rFonts w:cs="David" w:hint="cs"/>
          <w:rtl/>
        </w:rPr>
      </w:pPr>
    </w:p>
    <w:p w14:paraId="54A4482D" w14:textId="77777777" w:rsidR="00A54250" w:rsidRDefault="00A54250" w:rsidP="00A54250">
      <w:pPr>
        <w:bidi/>
        <w:jc w:val="both"/>
        <w:rPr>
          <w:rFonts w:cs="David" w:hint="cs"/>
          <w:u w:val="single"/>
          <w:rtl/>
        </w:rPr>
      </w:pPr>
      <w:r>
        <w:rPr>
          <w:rFonts w:cs="David" w:hint="cs"/>
          <w:u w:val="single"/>
          <w:rtl/>
        </w:rPr>
        <w:t>היו"ר חיים אורון:</w:t>
      </w:r>
    </w:p>
    <w:p w14:paraId="3D71CAC1" w14:textId="77777777" w:rsidR="00A54250" w:rsidRPr="00A436E4" w:rsidRDefault="00A54250" w:rsidP="00A54250">
      <w:pPr>
        <w:bidi/>
        <w:jc w:val="both"/>
        <w:rPr>
          <w:rFonts w:cs="David" w:hint="cs"/>
          <w:rtl/>
        </w:rPr>
      </w:pPr>
    </w:p>
    <w:p w14:paraId="517C10E0" w14:textId="77777777" w:rsidR="00A54250" w:rsidRPr="00326E76" w:rsidRDefault="00A54250" w:rsidP="00A54250">
      <w:pPr>
        <w:bidi/>
        <w:jc w:val="both"/>
        <w:rPr>
          <w:rFonts w:cs="David" w:hint="cs"/>
          <w:rtl/>
        </w:rPr>
      </w:pPr>
      <w:r>
        <w:rPr>
          <w:rFonts w:cs="David" w:hint="cs"/>
          <w:rtl/>
        </w:rPr>
        <w:tab/>
        <w:t xml:space="preserve">שם נגיד באיזו צורה זה מותר. מותר בשמו אבל לא בסמל. אני לא מבין את ההבדל אבל נגיע לזה. </w:t>
      </w:r>
    </w:p>
    <w:p w14:paraId="1FA03526" w14:textId="77777777" w:rsidR="00A54250" w:rsidRPr="008D3EA3" w:rsidRDefault="00A54250" w:rsidP="00A54250">
      <w:pPr>
        <w:bidi/>
        <w:jc w:val="both"/>
        <w:rPr>
          <w:rFonts w:cs="David" w:hint="cs"/>
          <w:rtl/>
        </w:rPr>
      </w:pPr>
    </w:p>
    <w:p w14:paraId="6023A920" w14:textId="77777777" w:rsidR="00A54250" w:rsidRPr="008D3EA3" w:rsidRDefault="00A54250" w:rsidP="00A54250">
      <w:pPr>
        <w:bidi/>
        <w:jc w:val="both"/>
        <w:rPr>
          <w:rFonts w:cs="David" w:hint="cs"/>
          <w:rtl/>
        </w:rPr>
      </w:pPr>
      <w:r w:rsidRPr="008D3EA3">
        <w:rPr>
          <w:rFonts w:cs="David" w:hint="cs"/>
          <w:u w:val="single"/>
          <w:rtl/>
        </w:rPr>
        <w:t>ארבל אסטרחן:</w:t>
      </w:r>
    </w:p>
    <w:p w14:paraId="531C24EA" w14:textId="77777777" w:rsidR="00A54250" w:rsidRDefault="00A54250" w:rsidP="00A54250">
      <w:pPr>
        <w:bidi/>
        <w:jc w:val="both"/>
        <w:rPr>
          <w:rFonts w:cs="David" w:hint="cs"/>
          <w:rtl/>
        </w:rPr>
      </w:pPr>
    </w:p>
    <w:p w14:paraId="79C0FB3F" w14:textId="77777777" w:rsidR="00A54250" w:rsidRDefault="00A54250" w:rsidP="00A54250">
      <w:pPr>
        <w:bidi/>
        <w:jc w:val="both"/>
        <w:rPr>
          <w:rFonts w:cs="David" w:hint="cs"/>
          <w:rtl/>
        </w:rPr>
      </w:pPr>
      <w:r>
        <w:rPr>
          <w:rFonts w:cs="David" w:hint="cs"/>
          <w:rtl/>
        </w:rPr>
        <w:tab/>
        <w:t xml:space="preserve">סעיף 26. זה הסעיף שמשלים את הסעיף בחוק החסינות שמקנה לחברי הכנסת זכות למשלוח חינם של דואר בארץ. </w:t>
      </w:r>
    </w:p>
    <w:p w14:paraId="7B73A2B5" w14:textId="77777777" w:rsidR="00A54250" w:rsidRDefault="00A54250" w:rsidP="00A54250">
      <w:pPr>
        <w:bidi/>
        <w:jc w:val="both"/>
        <w:rPr>
          <w:rFonts w:cs="David" w:hint="cs"/>
          <w:rtl/>
        </w:rPr>
      </w:pPr>
    </w:p>
    <w:p w14:paraId="1E35FFA7" w14:textId="77777777" w:rsidR="00A54250" w:rsidRDefault="00A54250" w:rsidP="00A54250">
      <w:pPr>
        <w:bidi/>
        <w:jc w:val="both"/>
        <w:rPr>
          <w:rFonts w:cs="David" w:hint="cs"/>
          <w:rtl/>
        </w:rPr>
      </w:pPr>
      <w:r>
        <w:rPr>
          <w:rFonts w:cs="David" w:hint="cs"/>
          <w:rtl/>
        </w:rPr>
        <w:tab/>
        <w:t xml:space="preserve">"26. (א). חבר הכנסת רשאי לשלוח בדואר מכתבים פטורים מתשלום, לרבות חוברות וחומר אחר, רק בעניינים הנוגעים למילוי תפקידיו כחבר הכנסת. </w:t>
      </w:r>
    </w:p>
    <w:p w14:paraId="189D73ED" w14:textId="77777777" w:rsidR="00A54250" w:rsidRDefault="00A54250" w:rsidP="00A54250">
      <w:pPr>
        <w:bidi/>
        <w:jc w:val="both"/>
        <w:rPr>
          <w:rFonts w:cs="David" w:hint="cs"/>
          <w:rtl/>
        </w:rPr>
      </w:pPr>
    </w:p>
    <w:p w14:paraId="6B74FECC" w14:textId="77777777" w:rsidR="00A54250" w:rsidRDefault="00A54250" w:rsidP="00A54250">
      <w:pPr>
        <w:bidi/>
        <w:jc w:val="both"/>
        <w:rPr>
          <w:rFonts w:cs="David" w:hint="cs"/>
          <w:rtl/>
        </w:rPr>
      </w:pPr>
      <w:r>
        <w:rPr>
          <w:rFonts w:cs="David" w:hint="cs"/>
          <w:rtl/>
        </w:rPr>
        <w:tab/>
        <w:t xml:space="preserve">(ב). חבר הכנסת לא ישלח בדואר ללא תשלום עיתונים, הודעות, פרסומים או פרסומת של אנשים או גופים אחרים, לרבות מפלגתו". </w:t>
      </w:r>
    </w:p>
    <w:p w14:paraId="025FBEB1" w14:textId="77777777" w:rsidR="00A54250" w:rsidRDefault="00A54250" w:rsidP="00A54250">
      <w:pPr>
        <w:bidi/>
        <w:jc w:val="both"/>
        <w:rPr>
          <w:rFonts w:cs="David" w:hint="cs"/>
          <w:rtl/>
        </w:rPr>
      </w:pPr>
    </w:p>
    <w:p w14:paraId="2E23330A" w14:textId="77777777" w:rsidR="00A54250" w:rsidRDefault="00A54250" w:rsidP="00A54250">
      <w:pPr>
        <w:bidi/>
        <w:ind w:firstLine="720"/>
        <w:jc w:val="both"/>
        <w:rPr>
          <w:rFonts w:cs="David" w:hint="cs"/>
          <w:rtl/>
        </w:rPr>
      </w:pPr>
      <w:r>
        <w:rPr>
          <w:rFonts w:cs="David" w:hint="cs"/>
          <w:rtl/>
        </w:rPr>
        <w:t xml:space="preserve">בכנסת הקודמת מחקו את המילים "וסיעתו בכנסת". זה גם הכול מבוסס על החלטות קיימות. </w:t>
      </w:r>
    </w:p>
    <w:p w14:paraId="1769DCF5" w14:textId="77777777" w:rsidR="00A54250" w:rsidRDefault="00A54250" w:rsidP="00A54250">
      <w:pPr>
        <w:bidi/>
        <w:jc w:val="both"/>
        <w:rPr>
          <w:rFonts w:cs="David" w:hint="cs"/>
          <w:rtl/>
        </w:rPr>
      </w:pPr>
    </w:p>
    <w:p w14:paraId="534E50B6" w14:textId="77777777" w:rsidR="00A54250" w:rsidRDefault="00A54250" w:rsidP="00A54250">
      <w:pPr>
        <w:bidi/>
        <w:jc w:val="both"/>
        <w:rPr>
          <w:rFonts w:cs="David" w:hint="cs"/>
          <w:rtl/>
        </w:rPr>
      </w:pPr>
      <w:r>
        <w:rPr>
          <w:rFonts w:cs="David" w:hint="cs"/>
          <w:rtl/>
        </w:rPr>
        <w:tab/>
        <w:t xml:space="preserve">"(ג). חבר הכנסת לא יעביר את זכותו לשלוח בדואר מכתבים פטורים מתשלום לחבר כנסת אחר". </w:t>
      </w:r>
    </w:p>
    <w:p w14:paraId="7E7B284F" w14:textId="77777777" w:rsidR="00A54250" w:rsidRDefault="00A54250" w:rsidP="00A54250">
      <w:pPr>
        <w:bidi/>
        <w:jc w:val="both"/>
        <w:rPr>
          <w:rFonts w:cs="David" w:hint="cs"/>
          <w:rtl/>
        </w:rPr>
      </w:pPr>
    </w:p>
    <w:p w14:paraId="55C668DE" w14:textId="77777777" w:rsidR="00A54250" w:rsidRDefault="00A54250" w:rsidP="00A54250">
      <w:pPr>
        <w:bidi/>
        <w:jc w:val="both"/>
        <w:rPr>
          <w:rFonts w:cs="David" w:hint="cs"/>
          <w:rtl/>
        </w:rPr>
      </w:pPr>
      <w:r>
        <w:rPr>
          <w:rFonts w:cs="David" w:hint="cs"/>
          <w:rtl/>
        </w:rPr>
        <w:tab/>
        <w:t xml:space="preserve">יש החלטה כזאת גם היום. </w:t>
      </w:r>
    </w:p>
    <w:p w14:paraId="37B1E464" w14:textId="77777777" w:rsidR="00A54250" w:rsidRDefault="00A54250" w:rsidP="00A54250">
      <w:pPr>
        <w:bidi/>
        <w:jc w:val="both"/>
        <w:rPr>
          <w:rFonts w:cs="David" w:hint="cs"/>
          <w:rtl/>
        </w:rPr>
      </w:pPr>
    </w:p>
    <w:p w14:paraId="3E939EB4" w14:textId="77777777" w:rsidR="00A54250" w:rsidRDefault="00A54250" w:rsidP="00A54250">
      <w:pPr>
        <w:bidi/>
        <w:jc w:val="both"/>
        <w:rPr>
          <w:rFonts w:cs="David" w:hint="cs"/>
          <w:rtl/>
        </w:rPr>
      </w:pPr>
      <w:r>
        <w:rPr>
          <w:rFonts w:cs="David" w:hint="cs"/>
          <w:rtl/>
        </w:rPr>
        <w:tab/>
        <w:t xml:space="preserve">"(ד). מכתב פטור מתשלום </w:t>
      </w:r>
      <w:proofErr w:type="spellStart"/>
      <w:r>
        <w:rPr>
          <w:rFonts w:cs="David" w:hint="cs"/>
          <w:rtl/>
        </w:rPr>
        <w:t>ישא</w:t>
      </w:r>
      <w:proofErr w:type="spellEnd"/>
      <w:r>
        <w:rPr>
          <w:rFonts w:cs="David" w:hint="cs"/>
          <w:rtl/>
        </w:rPr>
        <w:t xml:space="preserve"> על גבי המעטפה את שמו של חבר הכנסת השולח". </w:t>
      </w:r>
    </w:p>
    <w:p w14:paraId="403C3915" w14:textId="77777777" w:rsidR="00A54250" w:rsidRDefault="00A54250" w:rsidP="00A54250">
      <w:pPr>
        <w:bidi/>
        <w:jc w:val="both"/>
        <w:rPr>
          <w:rFonts w:cs="David" w:hint="cs"/>
          <w:rtl/>
        </w:rPr>
      </w:pPr>
    </w:p>
    <w:p w14:paraId="61669E5D" w14:textId="77777777" w:rsidR="00A54250" w:rsidRDefault="00A54250" w:rsidP="00A54250">
      <w:pPr>
        <w:bidi/>
        <w:jc w:val="both"/>
        <w:rPr>
          <w:rFonts w:cs="David" w:hint="cs"/>
          <w:rtl/>
        </w:rPr>
      </w:pPr>
      <w:r>
        <w:rPr>
          <w:rFonts w:cs="David" w:hint="cs"/>
          <w:rtl/>
        </w:rPr>
        <w:tab/>
        <w:t xml:space="preserve">זה גם קיים היום. </w:t>
      </w:r>
    </w:p>
    <w:p w14:paraId="38D6376B" w14:textId="77777777" w:rsidR="00A54250" w:rsidRPr="008D3EA3" w:rsidRDefault="00A54250" w:rsidP="00A54250">
      <w:pPr>
        <w:bidi/>
        <w:jc w:val="both"/>
        <w:rPr>
          <w:rFonts w:cs="David" w:hint="cs"/>
          <w:rtl/>
        </w:rPr>
      </w:pPr>
    </w:p>
    <w:p w14:paraId="0D18D15A"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0C241622" w14:textId="77777777" w:rsidR="00A54250" w:rsidRDefault="00A54250" w:rsidP="00A54250">
      <w:pPr>
        <w:bidi/>
        <w:jc w:val="both"/>
        <w:rPr>
          <w:rFonts w:cs="David" w:hint="cs"/>
          <w:rtl/>
        </w:rPr>
      </w:pPr>
      <w:r>
        <w:rPr>
          <w:rFonts w:cs="David" w:hint="cs"/>
          <w:rtl/>
        </w:rPr>
        <w:tab/>
        <w:t>יש הערות לסעיף 26? אין הערות.</w:t>
      </w:r>
    </w:p>
    <w:p w14:paraId="5F71BED0" w14:textId="77777777" w:rsidR="00A54250" w:rsidRDefault="00A54250" w:rsidP="00A54250">
      <w:pPr>
        <w:bidi/>
        <w:jc w:val="both"/>
        <w:rPr>
          <w:rFonts w:cs="David" w:hint="cs"/>
          <w:rtl/>
        </w:rPr>
      </w:pPr>
    </w:p>
    <w:p w14:paraId="29B20EB3" w14:textId="77777777" w:rsidR="00A54250" w:rsidRPr="00814255" w:rsidRDefault="00A54250" w:rsidP="00A54250">
      <w:pPr>
        <w:bidi/>
        <w:jc w:val="both"/>
        <w:rPr>
          <w:rFonts w:cs="David" w:hint="cs"/>
          <w:rtl/>
        </w:rPr>
      </w:pPr>
      <w:r>
        <w:rPr>
          <w:rFonts w:cs="David" w:hint="cs"/>
          <w:rtl/>
        </w:rPr>
        <w:tab/>
        <w:t xml:space="preserve">עוברים לסעיף 27. </w:t>
      </w:r>
    </w:p>
    <w:p w14:paraId="2EEABA67" w14:textId="77777777" w:rsidR="00A54250" w:rsidRDefault="00A54250" w:rsidP="00A54250">
      <w:pPr>
        <w:bidi/>
        <w:jc w:val="both"/>
        <w:rPr>
          <w:rFonts w:cs="David" w:hint="cs"/>
          <w:u w:val="single"/>
          <w:rtl/>
        </w:rPr>
      </w:pPr>
    </w:p>
    <w:p w14:paraId="7DFDBEEE" w14:textId="77777777" w:rsidR="00A54250" w:rsidRDefault="00A54250" w:rsidP="00A54250">
      <w:pPr>
        <w:bidi/>
        <w:jc w:val="both"/>
        <w:rPr>
          <w:rFonts w:cs="David" w:hint="cs"/>
          <w:rtl/>
        </w:rPr>
      </w:pPr>
      <w:r w:rsidRPr="00797D4E">
        <w:rPr>
          <w:rFonts w:cs="David" w:hint="cs"/>
          <w:u w:val="single"/>
          <w:rtl/>
        </w:rPr>
        <w:t>ארבל אסטרחן:</w:t>
      </w:r>
    </w:p>
    <w:p w14:paraId="0A92B58A" w14:textId="77777777" w:rsidR="00A54250" w:rsidRDefault="00A54250" w:rsidP="00A54250">
      <w:pPr>
        <w:bidi/>
        <w:jc w:val="both"/>
        <w:rPr>
          <w:rFonts w:cs="David" w:hint="cs"/>
          <w:u w:val="single"/>
          <w:rtl/>
        </w:rPr>
      </w:pPr>
    </w:p>
    <w:p w14:paraId="394B1306" w14:textId="77777777" w:rsidR="00A54250" w:rsidRDefault="00A54250" w:rsidP="00A54250">
      <w:pPr>
        <w:bidi/>
        <w:jc w:val="both"/>
        <w:rPr>
          <w:rFonts w:cs="David" w:hint="cs"/>
          <w:rtl/>
        </w:rPr>
      </w:pPr>
      <w:r>
        <w:rPr>
          <w:rFonts w:cs="David" w:hint="cs"/>
          <w:rtl/>
        </w:rPr>
        <w:tab/>
        <w:t xml:space="preserve">סעיף 27 מדבר על תקציב הקשר עם הציבור. בהחלטה אצל חברי הכנסת כתוב שהתקציב השנתי ניתן לחבר הכנסת למילוי תפקידו ועליו להשתמש בו בזהירות הראויה ובהתאם לכללים ולאמות המידה שנקבעו באותה החלטה. </w:t>
      </w:r>
    </w:p>
    <w:p w14:paraId="1025A73F" w14:textId="77777777" w:rsidR="00A54250" w:rsidRDefault="00A54250" w:rsidP="00A54250">
      <w:pPr>
        <w:bidi/>
        <w:jc w:val="both"/>
        <w:rPr>
          <w:rFonts w:cs="David" w:hint="cs"/>
          <w:rtl/>
        </w:rPr>
      </w:pPr>
    </w:p>
    <w:p w14:paraId="0F8DDC1B" w14:textId="77777777" w:rsidR="00A54250" w:rsidRDefault="00A54250" w:rsidP="00A54250">
      <w:pPr>
        <w:bidi/>
        <w:jc w:val="both"/>
        <w:rPr>
          <w:rFonts w:cs="David" w:hint="cs"/>
          <w:rtl/>
        </w:rPr>
      </w:pPr>
      <w:r>
        <w:rPr>
          <w:rFonts w:cs="David" w:hint="cs"/>
          <w:rtl/>
        </w:rPr>
        <w:tab/>
        <w:t xml:space="preserve">פה מוצע לקבוע שהוא ישתמש בתקציב שהוא מקבל מהכנסת רק לצורך מילוי תפקידיו כחבר הכנסת ובהתאם לכללים שנקבעו בהחלטת שכר חבר הכנסת, שאומרת מה מותר לקנות, מה אסור, איך. </w:t>
      </w:r>
    </w:p>
    <w:p w14:paraId="50419E79" w14:textId="77777777" w:rsidR="00A54250" w:rsidRPr="00814255" w:rsidRDefault="00A54250" w:rsidP="00A54250">
      <w:pPr>
        <w:bidi/>
        <w:jc w:val="both"/>
        <w:rPr>
          <w:rFonts w:cs="David" w:hint="cs"/>
          <w:rtl/>
        </w:rPr>
      </w:pPr>
    </w:p>
    <w:p w14:paraId="0069574F"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644732E3" w14:textId="77777777" w:rsidR="00A54250" w:rsidRPr="008D3EA3" w:rsidRDefault="00A54250" w:rsidP="00A54250">
      <w:pPr>
        <w:bidi/>
        <w:jc w:val="both"/>
        <w:rPr>
          <w:rFonts w:cs="David" w:hint="cs"/>
          <w:u w:val="single"/>
          <w:rtl/>
        </w:rPr>
      </w:pPr>
    </w:p>
    <w:p w14:paraId="1A78095B" w14:textId="77777777" w:rsidR="00A54250" w:rsidRPr="008D3EA3" w:rsidRDefault="00A54250" w:rsidP="00A54250">
      <w:pPr>
        <w:bidi/>
        <w:ind w:firstLine="720"/>
        <w:jc w:val="both"/>
        <w:rPr>
          <w:rFonts w:cs="David" w:hint="cs"/>
          <w:rtl/>
        </w:rPr>
      </w:pPr>
      <w:r w:rsidRPr="008D3EA3">
        <w:rPr>
          <w:rFonts w:cs="David" w:hint="cs"/>
          <w:rtl/>
        </w:rPr>
        <w:t>מה ההבדל בין שני הניסוחים?</w:t>
      </w:r>
    </w:p>
    <w:p w14:paraId="0A0BB696" w14:textId="77777777" w:rsidR="00A54250" w:rsidRPr="008D3EA3" w:rsidRDefault="00A54250" w:rsidP="00A54250">
      <w:pPr>
        <w:bidi/>
        <w:jc w:val="both"/>
        <w:rPr>
          <w:rFonts w:cs="David" w:hint="cs"/>
          <w:rtl/>
        </w:rPr>
      </w:pPr>
    </w:p>
    <w:p w14:paraId="7E6859C0" w14:textId="77777777" w:rsidR="00A54250" w:rsidRPr="008D3EA3" w:rsidRDefault="00A54250" w:rsidP="00A54250">
      <w:pPr>
        <w:bidi/>
        <w:jc w:val="both"/>
        <w:rPr>
          <w:rFonts w:cs="David" w:hint="cs"/>
          <w:rtl/>
        </w:rPr>
      </w:pPr>
      <w:r w:rsidRPr="008D3EA3">
        <w:rPr>
          <w:rFonts w:cs="David" w:hint="cs"/>
          <w:u w:val="single"/>
          <w:rtl/>
        </w:rPr>
        <w:t>ארבל אסטרחן:</w:t>
      </w:r>
    </w:p>
    <w:p w14:paraId="044822F9" w14:textId="77777777" w:rsidR="00A54250" w:rsidRDefault="00A54250" w:rsidP="00A54250">
      <w:pPr>
        <w:bidi/>
        <w:jc w:val="both"/>
        <w:rPr>
          <w:rFonts w:cs="David" w:hint="cs"/>
          <w:rtl/>
        </w:rPr>
      </w:pPr>
    </w:p>
    <w:p w14:paraId="5E72669F" w14:textId="77777777" w:rsidR="00A54250" w:rsidRDefault="00A54250" w:rsidP="00A54250">
      <w:pPr>
        <w:bidi/>
        <w:jc w:val="both"/>
        <w:rPr>
          <w:rFonts w:cs="David" w:hint="cs"/>
          <w:rtl/>
        </w:rPr>
      </w:pPr>
      <w:r>
        <w:rPr>
          <w:rFonts w:cs="David" w:hint="cs"/>
          <w:rtl/>
        </w:rPr>
        <w:tab/>
        <w:t xml:space="preserve">כאן זה הופך את זה לכלל אתי. ברור ששימוש לא ראוי יכול להוות עילה לפנייה לוועדת האתיקה. </w:t>
      </w:r>
    </w:p>
    <w:p w14:paraId="65D7DC7E" w14:textId="77777777" w:rsidR="00A54250" w:rsidRPr="008D3EA3" w:rsidRDefault="00A54250" w:rsidP="00A54250">
      <w:pPr>
        <w:bidi/>
        <w:jc w:val="both"/>
        <w:rPr>
          <w:rFonts w:cs="David" w:hint="cs"/>
          <w:rtl/>
        </w:rPr>
      </w:pPr>
    </w:p>
    <w:p w14:paraId="2532BBD8"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265D20CA" w14:textId="77777777" w:rsidR="00A54250" w:rsidRPr="008D3EA3" w:rsidRDefault="00A54250" w:rsidP="00A54250">
      <w:pPr>
        <w:bidi/>
        <w:jc w:val="both"/>
        <w:rPr>
          <w:rFonts w:cs="David" w:hint="cs"/>
          <w:u w:val="single"/>
          <w:rtl/>
        </w:rPr>
      </w:pPr>
    </w:p>
    <w:p w14:paraId="5DBFBE9F" w14:textId="77777777" w:rsidR="00A54250" w:rsidRDefault="00A54250" w:rsidP="00A54250">
      <w:pPr>
        <w:bidi/>
        <w:ind w:firstLine="720"/>
        <w:jc w:val="both"/>
        <w:rPr>
          <w:rFonts w:cs="David" w:hint="cs"/>
          <w:rtl/>
        </w:rPr>
      </w:pPr>
      <w:r>
        <w:rPr>
          <w:rFonts w:cs="David" w:hint="cs"/>
          <w:rtl/>
        </w:rPr>
        <w:t>אני לא רואה הבדל?</w:t>
      </w:r>
    </w:p>
    <w:p w14:paraId="2000C06A" w14:textId="77777777" w:rsidR="00A54250" w:rsidRDefault="00A54250" w:rsidP="00A54250">
      <w:pPr>
        <w:bidi/>
        <w:ind w:firstLine="720"/>
        <w:jc w:val="both"/>
        <w:rPr>
          <w:rFonts w:cs="David" w:hint="cs"/>
          <w:rtl/>
        </w:rPr>
      </w:pPr>
    </w:p>
    <w:p w14:paraId="57E27680" w14:textId="77777777" w:rsidR="00A54250" w:rsidRPr="008D3EA3" w:rsidRDefault="00A54250" w:rsidP="00A54250">
      <w:pPr>
        <w:bidi/>
        <w:ind w:firstLine="720"/>
        <w:jc w:val="both"/>
        <w:rPr>
          <w:rFonts w:cs="David" w:hint="cs"/>
          <w:rtl/>
        </w:rPr>
      </w:pPr>
      <w:r w:rsidRPr="008D3EA3">
        <w:rPr>
          <w:rFonts w:cs="David" w:hint="cs"/>
          <w:rtl/>
        </w:rPr>
        <w:t>סעיף 27 כנוסח הוועדה מקובל? אין הע</w:t>
      </w:r>
      <w:r>
        <w:rPr>
          <w:rFonts w:cs="David" w:hint="cs"/>
          <w:rtl/>
        </w:rPr>
        <w:t xml:space="preserve">רות. </w:t>
      </w:r>
    </w:p>
    <w:p w14:paraId="25E8FE18" w14:textId="77777777" w:rsidR="00A54250" w:rsidRPr="008D3EA3" w:rsidRDefault="00A54250" w:rsidP="00A54250">
      <w:pPr>
        <w:bidi/>
        <w:jc w:val="both"/>
        <w:rPr>
          <w:rFonts w:cs="David" w:hint="cs"/>
          <w:rtl/>
        </w:rPr>
      </w:pPr>
    </w:p>
    <w:p w14:paraId="7668A047" w14:textId="77777777" w:rsidR="00A54250" w:rsidRPr="008D3EA3" w:rsidRDefault="00A54250" w:rsidP="00A54250">
      <w:pPr>
        <w:bidi/>
        <w:jc w:val="both"/>
        <w:rPr>
          <w:rFonts w:cs="David" w:hint="cs"/>
          <w:rtl/>
        </w:rPr>
      </w:pPr>
      <w:r w:rsidRPr="008D3EA3">
        <w:rPr>
          <w:rFonts w:cs="David" w:hint="cs"/>
          <w:u w:val="single"/>
          <w:rtl/>
        </w:rPr>
        <w:t>ארבל אסטרחן:</w:t>
      </w:r>
    </w:p>
    <w:p w14:paraId="26D9C186" w14:textId="77777777" w:rsidR="00A54250" w:rsidRDefault="00A54250" w:rsidP="00A54250">
      <w:pPr>
        <w:bidi/>
        <w:jc w:val="both"/>
        <w:rPr>
          <w:rFonts w:cs="David" w:hint="cs"/>
          <w:rtl/>
        </w:rPr>
      </w:pPr>
    </w:p>
    <w:p w14:paraId="0AE203BB" w14:textId="77777777" w:rsidR="00A54250" w:rsidRDefault="00A54250" w:rsidP="00A54250">
      <w:pPr>
        <w:bidi/>
        <w:jc w:val="both"/>
        <w:rPr>
          <w:rFonts w:cs="David" w:hint="cs"/>
          <w:rtl/>
        </w:rPr>
      </w:pPr>
      <w:r>
        <w:rPr>
          <w:rFonts w:cs="David" w:hint="cs"/>
          <w:rtl/>
        </w:rPr>
        <w:tab/>
        <w:t xml:space="preserve">סעיף 28 זה סעיף מאוד משמעותי, שאין לנו בדיוק מקבילה אליו. כמו שאתם רואים, כבר בכנסת הקודמת הכניסו בו הרבה הערות שסימנתי באדום.  </w:t>
      </w:r>
    </w:p>
    <w:p w14:paraId="1BB5CC71" w14:textId="77777777" w:rsidR="00A54250" w:rsidRPr="008D3EA3" w:rsidRDefault="00A54250" w:rsidP="00A54250">
      <w:pPr>
        <w:bidi/>
        <w:jc w:val="both"/>
        <w:rPr>
          <w:rFonts w:cs="David" w:hint="cs"/>
          <w:rtl/>
        </w:rPr>
      </w:pPr>
    </w:p>
    <w:p w14:paraId="2870C4AC"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0935C81D" w14:textId="77777777" w:rsidR="00A54250" w:rsidRDefault="00A54250" w:rsidP="00A54250">
      <w:pPr>
        <w:bidi/>
        <w:jc w:val="both"/>
        <w:rPr>
          <w:rFonts w:cs="David" w:hint="cs"/>
          <w:u w:val="single"/>
          <w:rtl/>
        </w:rPr>
      </w:pPr>
    </w:p>
    <w:p w14:paraId="6F4ABAE7" w14:textId="77777777" w:rsidR="00A54250" w:rsidRDefault="00A54250" w:rsidP="00A54250">
      <w:pPr>
        <w:bidi/>
        <w:jc w:val="both"/>
        <w:rPr>
          <w:rFonts w:cs="David" w:hint="cs"/>
          <w:rtl/>
        </w:rPr>
      </w:pPr>
      <w:r>
        <w:rPr>
          <w:rFonts w:cs="David" w:hint="cs"/>
          <w:rtl/>
        </w:rPr>
        <w:tab/>
        <w:t xml:space="preserve">יש לי הצעה, דלגי על סעיף 28. נראה אם אנחנו יכולים לסיים את סעיף 29. </w:t>
      </w:r>
    </w:p>
    <w:p w14:paraId="20F11CDE" w14:textId="77777777" w:rsidR="00A54250" w:rsidRPr="00814255" w:rsidRDefault="00A54250" w:rsidP="00A54250">
      <w:pPr>
        <w:bidi/>
        <w:jc w:val="both"/>
        <w:rPr>
          <w:rFonts w:cs="David" w:hint="cs"/>
          <w:rtl/>
        </w:rPr>
      </w:pPr>
    </w:p>
    <w:p w14:paraId="5CED2852" w14:textId="77777777" w:rsidR="00A54250" w:rsidRDefault="00A54250" w:rsidP="00A54250">
      <w:pPr>
        <w:bidi/>
        <w:ind w:firstLine="720"/>
        <w:jc w:val="both"/>
        <w:rPr>
          <w:rFonts w:cs="David" w:hint="cs"/>
          <w:rtl/>
        </w:rPr>
      </w:pPr>
      <w:r>
        <w:rPr>
          <w:rFonts w:cs="David" w:hint="cs"/>
          <w:rtl/>
        </w:rPr>
        <w:t xml:space="preserve">יש בעיה עם סעיף </w:t>
      </w:r>
      <w:r w:rsidRPr="008D3EA3">
        <w:rPr>
          <w:rFonts w:cs="David" w:hint="cs"/>
          <w:rtl/>
        </w:rPr>
        <w:t>29?</w:t>
      </w:r>
    </w:p>
    <w:p w14:paraId="1130AA0F" w14:textId="77777777" w:rsidR="00A54250" w:rsidRDefault="00A54250" w:rsidP="00A54250">
      <w:pPr>
        <w:bidi/>
        <w:jc w:val="both"/>
        <w:rPr>
          <w:rFonts w:cs="David" w:hint="cs"/>
          <w:rtl/>
        </w:rPr>
      </w:pPr>
    </w:p>
    <w:p w14:paraId="12F8B3E1" w14:textId="77777777" w:rsidR="00A54250" w:rsidRDefault="00A54250" w:rsidP="00A54250">
      <w:pPr>
        <w:bidi/>
        <w:jc w:val="both"/>
        <w:rPr>
          <w:rFonts w:cs="David" w:hint="cs"/>
          <w:rtl/>
        </w:rPr>
      </w:pPr>
      <w:r w:rsidRPr="00797D4E">
        <w:rPr>
          <w:rFonts w:cs="David" w:hint="cs"/>
          <w:u w:val="single"/>
          <w:rtl/>
        </w:rPr>
        <w:t>ארבל אסטרחן:</w:t>
      </w:r>
    </w:p>
    <w:p w14:paraId="6A197B94" w14:textId="77777777" w:rsidR="00A54250" w:rsidRDefault="00A54250" w:rsidP="00A54250">
      <w:pPr>
        <w:bidi/>
        <w:jc w:val="both"/>
        <w:rPr>
          <w:rFonts w:cs="David" w:hint="cs"/>
          <w:rtl/>
        </w:rPr>
      </w:pPr>
    </w:p>
    <w:p w14:paraId="6EA6C97C" w14:textId="77777777" w:rsidR="00A54250" w:rsidRPr="008D3EA3" w:rsidRDefault="00A54250" w:rsidP="00A54250">
      <w:pPr>
        <w:bidi/>
        <w:jc w:val="both"/>
        <w:rPr>
          <w:rFonts w:cs="David" w:hint="cs"/>
          <w:rtl/>
        </w:rPr>
      </w:pPr>
      <w:r>
        <w:rPr>
          <w:rFonts w:cs="David" w:hint="cs"/>
          <w:rtl/>
        </w:rPr>
        <w:tab/>
        <w:t xml:space="preserve">"29. חבר הכנסת לא יגלה מידע שנמסר לו בתוקף מילוי תפקידו כחבר הכנסת ושגילויו אסור על פי כל דין". </w:t>
      </w:r>
    </w:p>
    <w:p w14:paraId="0F8C8965" w14:textId="77777777" w:rsidR="00A54250" w:rsidRDefault="00A54250" w:rsidP="00A54250">
      <w:pPr>
        <w:bidi/>
        <w:jc w:val="both"/>
        <w:rPr>
          <w:rFonts w:cs="David" w:hint="cs"/>
          <w:rtl/>
        </w:rPr>
      </w:pPr>
    </w:p>
    <w:p w14:paraId="1D7F982C" w14:textId="77777777" w:rsidR="00A54250" w:rsidRDefault="00A54250" w:rsidP="00A54250">
      <w:pPr>
        <w:bidi/>
        <w:jc w:val="both"/>
        <w:rPr>
          <w:rFonts w:cs="David" w:hint="cs"/>
          <w:u w:val="single"/>
          <w:rtl/>
        </w:rPr>
      </w:pPr>
      <w:r>
        <w:rPr>
          <w:rFonts w:cs="David" w:hint="cs"/>
          <w:u w:val="single"/>
          <w:rtl/>
        </w:rPr>
        <w:t>היו"ר חיים אורון:</w:t>
      </w:r>
    </w:p>
    <w:p w14:paraId="42FD9777" w14:textId="77777777" w:rsidR="00A54250" w:rsidRPr="00A436E4" w:rsidRDefault="00A54250" w:rsidP="00A54250">
      <w:pPr>
        <w:bidi/>
        <w:jc w:val="both"/>
        <w:rPr>
          <w:rFonts w:cs="David" w:hint="cs"/>
          <w:rtl/>
        </w:rPr>
      </w:pPr>
    </w:p>
    <w:p w14:paraId="15A89503" w14:textId="77777777" w:rsidR="00A54250" w:rsidRDefault="00A54250" w:rsidP="00A54250">
      <w:pPr>
        <w:bidi/>
        <w:jc w:val="both"/>
        <w:rPr>
          <w:rFonts w:cs="David" w:hint="cs"/>
          <w:rtl/>
        </w:rPr>
      </w:pPr>
      <w:r>
        <w:rPr>
          <w:rFonts w:cs="David" w:hint="cs"/>
          <w:rtl/>
        </w:rPr>
        <w:tab/>
        <w:t xml:space="preserve">זה רק מידע שנמסר והוטל עליו איסור פרסום, כמו ועדה חסויה או משהו מהסוג הזה. זה לא כל מידע שקיבלנו. </w:t>
      </w:r>
    </w:p>
    <w:p w14:paraId="7F695353" w14:textId="77777777" w:rsidR="00A54250" w:rsidRDefault="00A54250" w:rsidP="00A54250">
      <w:pPr>
        <w:bidi/>
        <w:jc w:val="both"/>
        <w:rPr>
          <w:rFonts w:cs="David" w:hint="cs"/>
          <w:rtl/>
        </w:rPr>
      </w:pPr>
    </w:p>
    <w:p w14:paraId="06AEA30C" w14:textId="77777777" w:rsidR="00A54250" w:rsidRDefault="00A54250" w:rsidP="00A54250">
      <w:pPr>
        <w:bidi/>
        <w:jc w:val="both"/>
        <w:rPr>
          <w:rFonts w:cs="David" w:hint="cs"/>
          <w:rtl/>
        </w:rPr>
      </w:pPr>
      <w:r w:rsidRPr="00797D4E">
        <w:rPr>
          <w:rFonts w:cs="David" w:hint="cs"/>
          <w:u w:val="single"/>
          <w:rtl/>
        </w:rPr>
        <w:t>ארבל אסטרחן:</w:t>
      </w:r>
    </w:p>
    <w:p w14:paraId="74B1BBA1" w14:textId="77777777" w:rsidR="00A54250" w:rsidRDefault="00A54250" w:rsidP="00A54250">
      <w:pPr>
        <w:bidi/>
        <w:jc w:val="both"/>
        <w:rPr>
          <w:rFonts w:cs="David" w:hint="cs"/>
          <w:rtl/>
        </w:rPr>
      </w:pPr>
    </w:p>
    <w:p w14:paraId="6177F923" w14:textId="77777777" w:rsidR="00A54250" w:rsidRDefault="00A54250" w:rsidP="00A54250">
      <w:pPr>
        <w:bidi/>
        <w:jc w:val="both"/>
        <w:rPr>
          <w:rFonts w:cs="David" w:hint="cs"/>
          <w:rtl/>
        </w:rPr>
      </w:pPr>
      <w:r>
        <w:rPr>
          <w:rFonts w:cs="David" w:hint="cs"/>
          <w:rtl/>
        </w:rPr>
        <w:tab/>
        <w:t xml:space="preserve">זה גם רק כזה שהוא קיבל בתוקף מילוי תפקידו. </w:t>
      </w:r>
    </w:p>
    <w:p w14:paraId="529D920C" w14:textId="77777777" w:rsidR="00A54250" w:rsidRDefault="00A54250" w:rsidP="00A54250">
      <w:pPr>
        <w:bidi/>
        <w:jc w:val="both"/>
        <w:rPr>
          <w:rFonts w:cs="David" w:hint="cs"/>
          <w:rtl/>
        </w:rPr>
      </w:pPr>
    </w:p>
    <w:p w14:paraId="01F8CA81" w14:textId="77777777" w:rsidR="00A54250" w:rsidRDefault="00A54250" w:rsidP="00A54250">
      <w:pPr>
        <w:bidi/>
        <w:jc w:val="both"/>
        <w:rPr>
          <w:rFonts w:cs="David" w:hint="cs"/>
          <w:u w:val="single"/>
          <w:rtl/>
        </w:rPr>
      </w:pPr>
      <w:r>
        <w:rPr>
          <w:rFonts w:cs="David" w:hint="cs"/>
          <w:u w:val="single"/>
          <w:rtl/>
        </w:rPr>
        <w:t>היו"ר חיים אורון:</w:t>
      </w:r>
    </w:p>
    <w:p w14:paraId="407D58CE" w14:textId="77777777" w:rsidR="00A54250" w:rsidRPr="00A436E4" w:rsidRDefault="00A54250" w:rsidP="00A54250">
      <w:pPr>
        <w:bidi/>
        <w:jc w:val="both"/>
        <w:rPr>
          <w:rFonts w:cs="David" w:hint="cs"/>
          <w:rtl/>
        </w:rPr>
      </w:pPr>
    </w:p>
    <w:p w14:paraId="23C4BB8B" w14:textId="77777777" w:rsidR="00A54250" w:rsidRDefault="00A54250" w:rsidP="00A54250">
      <w:pPr>
        <w:bidi/>
        <w:jc w:val="both"/>
        <w:rPr>
          <w:rFonts w:cs="David" w:hint="cs"/>
          <w:rtl/>
        </w:rPr>
      </w:pPr>
      <w:r>
        <w:rPr>
          <w:rFonts w:cs="David" w:hint="cs"/>
          <w:rtl/>
        </w:rPr>
        <w:tab/>
        <w:t>סעיף 29 מקובל?</w:t>
      </w:r>
    </w:p>
    <w:p w14:paraId="4D5B92C5" w14:textId="77777777" w:rsidR="00A54250" w:rsidRPr="008D3EA3" w:rsidRDefault="00A54250" w:rsidP="00A54250">
      <w:pPr>
        <w:bidi/>
        <w:jc w:val="both"/>
        <w:rPr>
          <w:rFonts w:cs="David" w:hint="cs"/>
          <w:rtl/>
        </w:rPr>
      </w:pPr>
    </w:p>
    <w:p w14:paraId="4D1A7026" w14:textId="77777777" w:rsidR="00A54250" w:rsidRPr="008D3EA3" w:rsidRDefault="00A54250" w:rsidP="00A54250">
      <w:pPr>
        <w:bidi/>
        <w:jc w:val="both"/>
        <w:rPr>
          <w:rFonts w:cs="David" w:hint="cs"/>
          <w:rtl/>
        </w:rPr>
      </w:pPr>
      <w:r w:rsidRPr="008D3EA3">
        <w:rPr>
          <w:rFonts w:cs="David" w:hint="cs"/>
          <w:u w:val="single"/>
          <w:rtl/>
        </w:rPr>
        <w:t>שלי יחימוביץ:</w:t>
      </w:r>
    </w:p>
    <w:p w14:paraId="0A4D40D1" w14:textId="77777777" w:rsidR="00A54250" w:rsidRDefault="00A54250" w:rsidP="00A54250">
      <w:pPr>
        <w:bidi/>
        <w:jc w:val="both"/>
        <w:rPr>
          <w:rFonts w:cs="David" w:hint="cs"/>
          <w:rtl/>
        </w:rPr>
      </w:pPr>
      <w:r>
        <w:rPr>
          <w:rFonts w:cs="David" w:hint="cs"/>
          <w:rtl/>
        </w:rPr>
        <w:tab/>
        <w:t xml:space="preserve">אם זה אסור על פי כל דין וזאת עבירה פלילית, למה אנחנו צריכים להוסיף את זה. </w:t>
      </w:r>
    </w:p>
    <w:p w14:paraId="50BC51B0" w14:textId="77777777" w:rsidR="00A54250" w:rsidRPr="008D3EA3" w:rsidRDefault="00A54250" w:rsidP="00A54250">
      <w:pPr>
        <w:bidi/>
        <w:jc w:val="both"/>
        <w:rPr>
          <w:rFonts w:cs="David" w:hint="cs"/>
          <w:rtl/>
        </w:rPr>
      </w:pPr>
    </w:p>
    <w:p w14:paraId="6396BCE1"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28D8EBD1" w14:textId="77777777" w:rsidR="00A54250" w:rsidRDefault="00A54250" w:rsidP="00A54250">
      <w:pPr>
        <w:bidi/>
        <w:jc w:val="both"/>
        <w:rPr>
          <w:rFonts w:cs="David" w:hint="cs"/>
          <w:u w:val="single"/>
          <w:rtl/>
        </w:rPr>
      </w:pPr>
    </w:p>
    <w:p w14:paraId="24DB6FDE" w14:textId="77777777" w:rsidR="00A54250" w:rsidRDefault="00A54250" w:rsidP="00A54250">
      <w:pPr>
        <w:bidi/>
        <w:jc w:val="both"/>
        <w:rPr>
          <w:rFonts w:cs="David" w:hint="cs"/>
          <w:rtl/>
        </w:rPr>
      </w:pPr>
      <w:r>
        <w:rPr>
          <w:rFonts w:cs="David" w:hint="cs"/>
          <w:rtl/>
        </w:rPr>
        <w:tab/>
        <w:t xml:space="preserve">כי זה לא אתי. </w:t>
      </w:r>
    </w:p>
    <w:p w14:paraId="115F614E" w14:textId="77777777" w:rsidR="00A54250" w:rsidRDefault="00A54250" w:rsidP="00A54250">
      <w:pPr>
        <w:bidi/>
        <w:jc w:val="both"/>
        <w:rPr>
          <w:rFonts w:cs="David" w:hint="cs"/>
          <w:rtl/>
        </w:rPr>
      </w:pPr>
    </w:p>
    <w:p w14:paraId="1324B605" w14:textId="77777777" w:rsidR="00A54250" w:rsidRDefault="00A54250" w:rsidP="00A54250">
      <w:pPr>
        <w:bidi/>
        <w:jc w:val="both"/>
        <w:rPr>
          <w:rFonts w:cs="David" w:hint="cs"/>
          <w:u w:val="single"/>
          <w:rtl/>
        </w:rPr>
      </w:pPr>
      <w:r>
        <w:rPr>
          <w:rFonts w:cs="David" w:hint="cs"/>
          <w:u w:val="single"/>
          <w:rtl/>
        </w:rPr>
        <w:t>שלי יחימוביץ:</w:t>
      </w:r>
    </w:p>
    <w:p w14:paraId="026798A4" w14:textId="77777777" w:rsidR="00A54250" w:rsidRDefault="00A54250" w:rsidP="00A54250">
      <w:pPr>
        <w:bidi/>
        <w:jc w:val="both"/>
        <w:rPr>
          <w:rFonts w:cs="David" w:hint="cs"/>
          <w:rtl/>
        </w:rPr>
      </w:pPr>
    </w:p>
    <w:p w14:paraId="5B576F3E" w14:textId="77777777" w:rsidR="00A54250" w:rsidRDefault="00A54250" w:rsidP="00A54250">
      <w:pPr>
        <w:bidi/>
        <w:jc w:val="both"/>
        <w:rPr>
          <w:rFonts w:cs="David" w:hint="cs"/>
          <w:rtl/>
        </w:rPr>
      </w:pPr>
      <w:r>
        <w:rPr>
          <w:rFonts w:cs="David" w:hint="cs"/>
          <w:rtl/>
        </w:rPr>
        <w:tab/>
        <w:t xml:space="preserve">אז בואו נכתוב שגם רצח זאת עבירה אתית. </w:t>
      </w:r>
    </w:p>
    <w:p w14:paraId="4453890C" w14:textId="77777777" w:rsidR="00A54250" w:rsidRDefault="00A54250" w:rsidP="00A54250">
      <w:pPr>
        <w:bidi/>
        <w:jc w:val="both"/>
        <w:rPr>
          <w:rFonts w:cs="David" w:hint="cs"/>
          <w:rtl/>
        </w:rPr>
      </w:pPr>
    </w:p>
    <w:p w14:paraId="53BD74F0" w14:textId="77777777" w:rsidR="00A54250" w:rsidRDefault="00A54250" w:rsidP="00A54250">
      <w:pPr>
        <w:bidi/>
        <w:jc w:val="both"/>
        <w:rPr>
          <w:rFonts w:cs="David" w:hint="cs"/>
          <w:rtl/>
        </w:rPr>
      </w:pPr>
      <w:r w:rsidRPr="00797D4E">
        <w:rPr>
          <w:rFonts w:cs="David" w:hint="cs"/>
          <w:u w:val="single"/>
          <w:rtl/>
        </w:rPr>
        <w:t>ארבל אסטרחן:</w:t>
      </w:r>
    </w:p>
    <w:p w14:paraId="263C0464" w14:textId="77777777" w:rsidR="00A54250" w:rsidRDefault="00A54250" w:rsidP="00A54250">
      <w:pPr>
        <w:bidi/>
        <w:jc w:val="both"/>
        <w:rPr>
          <w:rFonts w:cs="David" w:hint="cs"/>
          <w:rtl/>
        </w:rPr>
      </w:pPr>
    </w:p>
    <w:p w14:paraId="678124B3" w14:textId="77777777" w:rsidR="00A54250" w:rsidRDefault="00A54250" w:rsidP="00A54250">
      <w:pPr>
        <w:bidi/>
        <w:jc w:val="both"/>
        <w:rPr>
          <w:rFonts w:cs="David" w:hint="cs"/>
          <w:rtl/>
        </w:rPr>
      </w:pPr>
      <w:r>
        <w:rPr>
          <w:rFonts w:cs="David" w:hint="cs"/>
          <w:rtl/>
        </w:rPr>
        <w:tab/>
        <w:t xml:space="preserve">זה קשור למילוי התפקיד. </w:t>
      </w:r>
    </w:p>
    <w:p w14:paraId="6069E5F4" w14:textId="77777777" w:rsidR="00A54250" w:rsidRDefault="00A54250" w:rsidP="00A54250">
      <w:pPr>
        <w:bidi/>
        <w:jc w:val="both"/>
        <w:rPr>
          <w:rFonts w:cs="David" w:hint="cs"/>
          <w:rtl/>
        </w:rPr>
      </w:pPr>
    </w:p>
    <w:p w14:paraId="59A7B64D" w14:textId="77777777" w:rsidR="00A54250" w:rsidRDefault="00A54250" w:rsidP="00A54250">
      <w:pPr>
        <w:bidi/>
        <w:jc w:val="both"/>
        <w:rPr>
          <w:rFonts w:cs="David" w:hint="cs"/>
          <w:u w:val="single"/>
          <w:rtl/>
        </w:rPr>
      </w:pPr>
      <w:r>
        <w:rPr>
          <w:rFonts w:cs="David" w:hint="cs"/>
          <w:u w:val="single"/>
          <w:rtl/>
        </w:rPr>
        <w:t>היו"ר חיים אורון:</w:t>
      </w:r>
    </w:p>
    <w:p w14:paraId="1209A10F" w14:textId="77777777" w:rsidR="00A54250" w:rsidRPr="00A436E4" w:rsidRDefault="00A54250" w:rsidP="00A54250">
      <w:pPr>
        <w:bidi/>
        <w:jc w:val="both"/>
        <w:rPr>
          <w:rFonts w:cs="David" w:hint="cs"/>
          <w:rtl/>
        </w:rPr>
      </w:pPr>
    </w:p>
    <w:p w14:paraId="1674844F" w14:textId="77777777" w:rsidR="00A54250" w:rsidRDefault="00A54250" w:rsidP="00A54250">
      <w:pPr>
        <w:bidi/>
        <w:jc w:val="both"/>
        <w:rPr>
          <w:rFonts w:cs="David" w:hint="cs"/>
          <w:rtl/>
        </w:rPr>
      </w:pPr>
      <w:r>
        <w:rPr>
          <w:rFonts w:cs="David" w:hint="cs"/>
          <w:rtl/>
        </w:rPr>
        <w:tab/>
        <w:t xml:space="preserve">ישבתי בוועדת החוץ והביטחון וקיבלתי חומר. הלכתי והדלפתי לעיתונאים. אני לא יודע אם זאת עבירה פלילית. </w:t>
      </w:r>
    </w:p>
    <w:p w14:paraId="0F048599" w14:textId="77777777" w:rsidR="00A54250" w:rsidRPr="00C82133" w:rsidRDefault="00A54250" w:rsidP="00A54250">
      <w:pPr>
        <w:bidi/>
        <w:jc w:val="both"/>
        <w:rPr>
          <w:rFonts w:cs="David" w:hint="cs"/>
          <w:rtl/>
        </w:rPr>
      </w:pPr>
    </w:p>
    <w:p w14:paraId="3B85E938" w14:textId="77777777" w:rsidR="00A54250" w:rsidRPr="008D3EA3" w:rsidRDefault="00A54250" w:rsidP="00A54250">
      <w:pPr>
        <w:bidi/>
        <w:jc w:val="both"/>
        <w:rPr>
          <w:rFonts w:cs="David" w:hint="cs"/>
          <w:rtl/>
        </w:rPr>
      </w:pPr>
      <w:r w:rsidRPr="008D3EA3">
        <w:rPr>
          <w:rFonts w:cs="David" w:hint="cs"/>
          <w:u w:val="single"/>
          <w:rtl/>
        </w:rPr>
        <w:t>שלי יחימוביץ:</w:t>
      </w:r>
    </w:p>
    <w:p w14:paraId="1B50CA62" w14:textId="77777777" w:rsidR="00A54250" w:rsidRDefault="00A54250" w:rsidP="00A54250">
      <w:pPr>
        <w:bidi/>
        <w:jc w:val="both"/>
        <w:rPr>
          <w:rFonts w:cs="David" w:hint="cs"/>
          <w:rtl/>
        </w:rPr>
      </w:pPr>
    </w:p>
    <w:p w14:paraId="0570DE8F" w14:textId="77777777" w:rsidR="00A54250" w:rsidRPr="008D3EA3" w:rsidRDefault="00A54250" w:rsidP="00A54250">
      <w:pPr>
        <w:bidi/>
        <w:ind w:firstLine="720"/>
        <w:jc w:val="both"/>
        <w:rPr>
          <w:rFonts w:cs="David" w:hint="cs"/>
          <w:rtl/>
        </w:rPr>
      </w:pPr>
      <w:r w:rsidRPr="008D3EA3">
        <w:rPr>
          <w:rFonts w:cs="David" w:hint="cs"/>
          <w:rtl/>
        </w:rPr>
        <w:t xml:space="preserve">בסדר, השתכנעתי. </w:t>
      </w:r>
    </w:p>
    <w:p w14:paraId="5616B5F7" w14:textId="77777777" w:rsidR="00A54250" w:rsidRDefault="00A54250" w:rsidP="00A54250">
      <w:pPr>
        <w:bidi/>
        <w:jc w:val="both"/>
        <w:rPr>
          <w:rFonts w:cs="David" w:hint="cs"/>
          <w:rtl/>
        </w:rPr>
      </w:pPr>
    </w:p>
    <w:p w14:paraId="404FB067" w14:textId="77777777" w:rsidR="00A54250" w:rsidRDefault="00A54250" w:rsidP="00A54250">
      <w:pPr>
        <w:bidi/>
        <w:jc w:val="both"/>
        <w:rPr>
          <w:rFonts w:cs="David" w:hint="cs"/>
          <w:rtl/>
        </w:rPr>
      </w:pPr>
      <w:r w:rsidRPr="00797D4E">
        <w:rPr>
          <w:rFonts w:cs="David" w:hint="cs"/>
          <w:u w:val="single"/>
          <w:rtl/>
        </w:rPr>
        <w:t>ארבל אסטרחן:</w:t>
      </w:r>
    </w:p>
    <w:p w14:paraId="4C2F39EE" w14:textId="77777777" w:rsidR="00A54250" w:rsidRDefault="00A54250" w:rsidP="00A54250">
      <w:pPr>
        <w:bidi/>
        <w:jc w:val="both"/>
        <w:rPr>
          <w:rFonts w:cs="David" w:hint="cs"/>
          <w:rtl/>
        </w:rPr>
      </w:pPr>
    </w:p>
    <w:p w14:paraId="4ACE497C" w14:textId="77777777" w:rsidR="00A54250" w:rsidRDefault="00A54250" w:rsidP="00A54250">
      <w:pPr>
        <w:bidi/>
        <w:jc w:val="both"/>
        <w:rPr>
          <w:rFonts w:cs="David" w:hint="cs"/>
          <w:rtl/>
        </w:rPr>
      </w:pPr>
      <w:r>
        <w:rPr>
          <w:rFonts w:cs="David" w:hint="cs"/>
          <w:rtl/>
        </w:rPr>
        <w:tab/>
        <w:t xml:space="preserve">סעיפים 30 ו-31 הם סעיפים כבדים. </w:t>
      </w:r>
    </w:p>
    <w:p w14:paraId="66E5F4B5" w14:textId="77777777" w:rsidR="00A54250" w:rsidRPr="008D3EA3" w:rsidRDefault="00A54250" w:rsidP="00A54250">
      <w:pPr>
        <w:bidi/>
        <w:jc w:val="both"/>
        <w:rPr>
          <w:rFonts w:cs="David" w:hint="cs"/>
          <w:rtl/>
        </w:rPr>
      </w:pPr>
    </w:p>
    <w:p w14:paraId="1EE9BBB7" w14:textId="77777777" w:rsidR="00A54250" w:rsidRPr="008D3EA3" w:rsidRDefault="00A54250" w:rsidP="00A54250">
      <w:pPr>
        <w:bidi/>
        <w:jc w:val="both"/>
        <w:rPr>
          <w:rFonts w:cs="David" w:hint="cs"/>
          <w:u w:val="single"/>
          <w:rtl/>
        </w:rPr>
      </w:pPr>
      <w:r>
        <w:rPr>
          <w:rFonts w:cs="David" w:hint="cs"/>
          <w:u w:val="single"/>
          <w:rtl/>
        </w:rPr>
        <w:t xml:space="preserve">היו"ר </w:t>
      </w:r>
      <w:r w:rsidRPr="008D3EA3">
        <w:rPr>
          <w:rFonts w:cs="David" w:hint="cs"/>
          <w:u w:val="single"/>
          <w:rtl/>
        </w:rPr>
        <w:t>חיים אורון:</w:t>
      </w:r>
    </w:p>
    <w:p w14:paraId="07D32DE8" w14:textId="77777777" w:rsidR="00A54250" w:rsidRPr="008D3EA3" w:rsidRDefault="00A54250" w:rsidP="00A54250">
      <w:pPr>
        <w:bidi/>
        <w:jc w:val="both"/>
        <w:rPr>
          <w:rFonts w:cs="David" w:hint="cs"/>
          <w:u w:val="single"/>
          <w:rtl/>
        </w:rPr>
      </w:pPr>
    </w:p>
    <w:p w14:paraId="4B94C944" w14:textId="77777777" w:rsidR="00A54250" w:rsidRDefault="00A54250" w:rsidP="00A54250">
      <w:pPr>
        <w:bidi/>
        <w:ind w:firstLine="720"/>
        <w:jc w:val="both"/>
        <w:rPr>
          <w:rFonts w:cs="David" w:hint="cs"/>
          <w:rtl/>
        </w:rPr>
      </w:pPr>
      <w:r>
        <w:rPr>
          <w:rFonts w:cs="David" w:hint="cs"/>
          <w:rtl/>
        </w:rPr>
        <w:t xml:space="preserve">נעצור פה. בשבוע הבא אין ישיבה. </w:t>
      </w:r>
    </w:p>
    <w:p w14:paraId="25FA0115" w14:textId="77777777" w:rsidR="00A54250" w:rsidRDefault="00A54250" w:rsidP="00A54250">
      <w:pPr>
        <w:bidi/>
        <w:ind w:firstLine="720"/>
        <w:jc w:val="both"/>
        <w:rPr>
          <w:rFonts w:cs="David" w:hint="cs"/>
          <w:rtl/>
        </w:rPr>
      </w:pPr>
    </w:p>
    <w:p w14:paraId="03085222" w14:textId="77777777" w:rsidR="00A54250" w:rsidRDefault="00A54250" w:rsidP="00A54250">
      <w:pPr>
        <w:bidi/>
        <w:ind w:firstLine="720"/>
        <w:jc w:val="both"/>
        <w:rPr>
          <w:rFonts w:cs="David" w:hint="cs"/>
          <w:rtl/>
        </w:rPr>
      </w:pPr>
      <w:r>
        <w:rPr>
          <w:rFonts w:cs="David" w:hint="cs"/>
          <w:rtl/>
        </w:rPr>
        <w:t xml:space="preserve">הישיבה נעולה. </w:t>
      </w:r>
    </w:p>
    <w:p w14:paraId="71438B1C" w14:textId="77777777" w:rsidR="00A54250" w:rsidRDefault="00A54250" w:rsidP="00A54250">
      <w:pPr>
        <w:bidi/>
        <w:jc w:val="both"/>
        <w:rPr>
          <w:rFonts w:cs="David" w:hint="cs"/>
          <w:rtl/>
        </w:rPr>
      </w:pPr>
    </w:p>
    <w:p w14:paraId="473CAA2F" w14:textId="77777777" w:rsidR="00A54250" w:rsidRDefault="00A54250" w:rsidP="00A54250">
      <w:pPr>
        <w:bidi/>
        <w:jc w:val="both"/>
        <w:rPr>
          <w:rFonts w:cs="David" w:hint="cs"/>
          <w:rtl/>
        </w:rPr>
      </w:pPr>
    </w:p>
    <w:p w14:paraId="7D59A4F6" w14:textId="77777777" w:rsidR="00A54250" w:rsidRDefault="00A54250" w:rsidP="00A54250">
      <w:pPr>
        <w:bidi/>
        <w:jc w:val="both"/>
        <w:rPr>
          <w:rFonts w:cs="David" w:hint="cs"/>
          <w:rtl/>
        </w:rPr>
      </w:pPr>
    </w:p>
    <w:p w14:paraId="731A740A" w14:textId="77777777" w:rsidR="00A54250" w:rsidRDefault="00A54250" w:rsidP="00A54250">
      <w:pPr>
        <w:bidi/>
        <w:jc w:val="both"/>
        <w:rPr>
          <w:rFonts w:cs="David" w:hint="cs"/>
          <w:rtl/>
        </w:rPr>
      </w:pPr>
    </w:p>
    <w:p w14:paraId="58E29B71" w14:textId="77777777" w:rsidR="00A54250" w:rsidRDefault="00A54250" w:rsidP="00A54250">
      <w:pPr>
        <w:bidi/>
        <w:jc w:val="both"/>
        <w:rPr>
          <w:rFonts w:cs="David" w:hint="cs"/>
          <w:rtl/>
        </w:rPr>
      </w:pPr>
    </w:p>
    <w:p w14:paraId="087228FA" w14:textId="77777777" w:rsidR="00A54250" w:rsidRPr="00C82133" w:rsidRDefault="00A54250" w:rsidP="00A54250">
      <w:pPr>
        <w:bidi/>
        <w:jc w:val="both"/>
        <w:rPr>
          <w:rFonts w:cs="David" w:hint="cs"/>
          <w:b/>
          <w:bCs/>
          <w:u w:val="single"/>
          <w:rtl/>
        </w:rPr>
      </w:pPr>
      <w:r>
        <w:rPr>
          <w:rFonts w:cs="David" w:hint="cs"/>
          <w:b/>
          <w:bCs/>
          <w:u w:val="single"/>
          <w:rtl/>
        </w:rPr>
        <w:t>(</w:t>
      </w:r>
      <w:r w:rsidRPr="00C82133">
        <w:rPr>
          <w:rFonts w:cs="David" w:hint="cs"/>
          <w:b/>
          <w:bCs/>
          <w:u w:val="single"/>
          <w:rtl/>
        </w:rPr>
        <w:t>הישיבה ננעלה בשעה 15:45</w:t>
      </w:r>
      <w:r>
        <w:rPr>
          <w:rFonts w:cs="David" w:hint="cs"/>
          <w:b/>
          <w:bCs/>
          <w:u w:val="single"/>
          <w:rtl/>
        </w:rPr>
        <w:t>)</w:t>
      </w:r>
    </w:p>
    <w:p w14:paraId="1E9ABA04" w14:textId="77777777" w:rsidR="00A54250" w:rsidRPr="00C82133" w:rsidRDefault="00A54250" w:rsidP="00A54250">
      <w:pPr>
        <w:bidi/>
        <w:jc w:val="both"/>
        <w:rPr>
          <w:rFonts w:cs="David" w:hint="cs"/>
          <w:b/>
          <w:bCs/>
          <w:u w:val="single"/>
          <w:rtl/>
        </w:rPr>
      </w:pPr>
    </w:p>
    <w:p w14:paraId="30DEF1F6" w14:textId="77777777" w:rsidR="00552A80" w:rsidRPr="00A54250" w:rsidRDefault="00552A80" w:rsidP="00A54250">
      <w:pPr>
        <w:bidi/>
      </w:pPr>
    </w:p>
    <w:sectPr w:rsidR="00552A80" w:rsidRPr="00A54250" w:rsidSect="00A5425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EB77" w14:textId="77777777" w:rsidR="00A54250" w:rsidRDefault="00A54250">
      <w:r>
        <w:separator/>
      </w:r>
    </w:p>
  </w:endnote>
  <w:endnote w:type="continuationSeparator" w:id="0">
    <w:p w14:paraId="383252C4" w14:textId="77777777" w:rsidR="00A54250" w:rsidRDefault="00A5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4148" w14:textId="77777777" w:rsidR="00A54250" w:rsidRDefault="00A54250">
      <w:r>
        <w:separator/>
      </w:r>
    </w:p>
  </w:footnote>
  <w:footnote w:type="continuationSeparator" w:id="0">
    <w:p w14:paraId="149319D4" w14:textId="77777777" w:rsidR="00A54250" w:rsidRDefault="00A54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1FCC" w14:textId="77777777" w:rsidR="00A54250" w:rsidRDefault="00A54250" w:rsidP="00A5425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4FAA104" w14:textId="77777777" w:rsidR="00A54250" w:rsidRDefault="00A542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102" w14:textId="77777777" w:rsidR="00A54250" w:rsidRDefault="00A54250" w:rsidP="00A5425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29</w:t>
    </w:r>
    <w:r>
      <w:rPr>
        <w:rStyle w:val="PageNumber"/>
        <w:rFonts w:cs="David"/>
        <w:szCs w:val="24"/>
      </w:rPr>
      <w:fldChar w:fldCharType="end"/>
    </w:r>
  </w:p>
  <w:p w14:paraId="189738A2" w14:textId="77777777" w:rsidR="00A54250" w:rsidRDefault="00A54250" w:rsidP="00A54250">
    <w:pPr>
      <w:pStyle w:val="Header"/>
      <w:ind w:right="360"/>
      <w:rPr>
        <w:rFonts w:cs="David" w:hint="cs"/>
        <w:sz w:val="24"/>
        <w:szCs w:val="24"/>
        <w:rtl/>
      </w:rPr>
    </w:pPr>
    <w:r>
      <w:rPr>
        <w:rFonts w:cs="David" w:hint="cs"/>
        <w:sz w:val="24"/>
        <w:szCs w:val="24"/>
        <w:rtl/>
      </w:rPr>
      <w:t>ועדת המשנה של ועדת הכנסת לגיבוש כללי אתיקה לחברי הכנסת</w:t>
    </w:r>
  </w:p>
  <w:p w14:paraId="7C646D73" w14:textId="77777777" w:rsidR="00A54250" w:rsidRDefault="00A54250" w:rsidP="00A54250">
    <w:pPr>
      <w:pStyle w:val="Header"/>
      <w:ind w:right="360"/>
      <w:rPr>
        <w:rFonts w:cs="David" w:hint="cs"/>
        <w:sz w:val="24"/>
        <w:szCs w:val="24"/>
        <w:rtl/>
      </w:rPr>
    </w:pPr>
    <w:r>
      <w:rPr>
        <w:rFonts w:cs="David" w:hint="cs"/>
        <w:sz w:val="24"/>
        <w:szCs w:val="24"/>
        <w:rtl/>
      </w:rPr>
      <w:t>09/02/2010</w:t>
    </w:r>
  </w:p>
  <w:p w14:paraId="33C7C35F" w14:textId="77777777" w:rsidR="00A54250" w:rsidRDefault="00A54250">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24317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925פרוטוקול_ישיבת_ועדה.doc"/>
    <w:docVar w:name="StartMode" w:val="3"/>
  </w:docVars>
  <w:rsids>
    <w:rsidRoot w:val="00634D3B"/>
    <w:rsid w:val="00552A80"/>
    <w:rsid w:val="00634D3B"/>
    <w:rsid w:val="007953F6"/>
    <w:rsid w:val="00965806"/>
    <w:rsid w:val="009B5D07"/>
    <w:rsid w:val="00A542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C6478E7"/>
  <w15:chartTrackingRefBased/>
  <w15:docId w15:val="{E28AB43E-A4AD-4F26-A4FE-216723D0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5425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54250"/>
    <w:rPr>
      <w:rFonts w:cs="Miriam"/>
      <w:lang w:bidi="he-IL"/>
    </w:rPr>
  </w:style>
  <w:style w:type="paragraph" w:styleId="Footer">
    <w:name w:val="footer"/>
    <w:basedOn w:val="Normal"/>
    <w:rsid w:val="00A54250"/>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6352</Words>
  <Characters>36210</Characters>
  <Application>Microsoft Office Word</Application>
  <DocSecurity>0</DocSecurity>
  <Lines>301</Lines>
  <Paragraphs>84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