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8FBFD" w14:textId="77777777" w:rsidR="003A5B01" w:rsidRPr="003A5B01" w:rsidRDefault="003A5B01" w:rsidP="003A5B01">
      <w:pPr>
        <w:pStyle w:val="Heading5"/>
        <w:jc w:val="left"/>
        <w:rPr>
          <w:b/>
          <w:bCs/>
          <w:sz w:val="24"/>
          <w:rtl/>
        </w:rPr>
      </w:pPr>
      <w:r w:rsidRPr="003A5B01">
        <w:rPr>
          <w:b/>
          <w:bCs/>
          <w:sz w:val="24"/>
          <w:rtl/>
        </w:rPr>
        <w:t xml:space="preserve">הכנסת </w:t>
      </w:r>
      <w:r w:rsidRPr="003A5B01">
        <w:rPr>
          <w:rFonts w:hint="cs"/>
          <w:b/>
          <w:bCs/>
          <w:sz w:val="24"/>
          <w:rtl/>
        </w:rPr>
        <w:t>השבע-עשרה</w:t>
      </w:r>
      <w:r w:rsidRPr="003A5B01">
        <w:rPr>
          <w:b/>
          <w:bCs/>
          <w:sz w:val="24"/>
          <w:rtl/>
        </w:rPr>
        <w:tab/>
      </w:r>
      <w:r w:rsidRPr="003A5B01">
        <w:rPr>
          <w:b/>
          <w:bCs/>
          <w:sz w:val="24"/>
          <w:rtl/>
        </w:rPr>
        <w:tab/>
      </w:r>
      <w:r w:rsidRPr="003A5B01">
        <w:rPr>
          <w:b/>
          <w:bCs/>
          <w:sz w:val="24"/>
          <w:rtl/>
        </w:rPr>
        <w:tab/>
      </w:r>
      <w:r w:rsidRPr="003A5B01">
        <w:rPr>
          <w:b/>
          <w:bCs/>
          <w:sz w:val="24"/>
          <w:rtl/>
        </w:rPr>
        <w:tab/>
      </w:r>
      <w:r w:rsidRPr="003A5B01">
        <w:rPr>
          <w:b/>
          <w:bCs/>
          <w:sz w:val="24"/>
          <w:rtl/>
        </w:rPr>
        <w:tab/>
      </w:r>
      <w:r w:rsidRPr="003A5B01">
        <w:rPr>
          <w:b/>
          <w:bCs/>
          <w:sz w:val="24"/>
          <w:rtl/>
        </w:rPr>
        <w:tab/>
      </w:r>
      <w:r w:rsidRPr="003A5B01">
        <w:rPr>
          <w:b/>
          <w:bCs/>
          <w:sz w:val="24"/>
          <w:rtl/>
        </w:rPr>
        <w:tab/>
        <w:t>נוסח לא מתוקן</w:t>
      </w:r>
    </w:p>
    <w:p w14:paraId="0F07E8B6" w14:textId="77777777" w:rsidR="003A5B01" w:rsidRPr="003A5B01" w:rsidRDefault="003A5B01" w:rsidP="003A5B01">
      <w:pPr>
        <w:bidi/>
        <w:rPr>
          <w:rFonts w:cs="David" w:hint="cs"/>
          <w:b/>
          <w:bCs/>
          <w:rtl/>
        </w:rPr>
      </w:pPr>
      <w:r w:rsidRPr="003A5B01">
        <w:rPr>
          <w:rFonts w:cs="David"/>
          <w:b/>
          <w:bCs/>
          <w:rtl/>
        </w:rPr>
        <w:t xml:space="preserve">מושב </w:t>
      </w:r>
      <w:r w:rsidRPr="003A5B01">
        <w:rPr>
          <w:rFonts w:cs="David" w:hint="cs"/>
          <w:b/>
          <w:bCs/>
          <w:rtl/>
        </w:rPr>
        <w:t>שלישי</w:t>
      </w:r>
    </w:p>
    <w:p w14:paraId="3D7752C1" w14:textId="77777777" w:rsidR="003A5B01" w:rsidRDefault="003A5B01" w:rsidP="003A5B01">
      <w:pPr>
        <w:bidi/>
        <w:jc w:val="center"/>
        <w:rPr>
          <w:rFonts w:cs="David" w:hint="cs"/>
          <w:b/>
          <w:bCs/>
          <w:rtl/>
        </w:rPr>
      </w:pPr>
    </w:p>
    <w:p w14:paraId="25AE7847" w14:textId="77777777" w:rsidR="003A5B01" w:rsidRDefault="003A5B01" w:rsidP="003A5B01">
      <w:pPr>
        <w:bidi/>
        <w:jc w:val="center"/>
        <w:rPr>
          <w:rFonts w:cs="David" w:hint="cs"/>
          <w:b/>
          <w:bCs/>
          <w:rtl/>
        </w:rPr>
      </w:pPr>
    </w:p>
    <w:p w14:paraId="3148FE2E" w14:textId="77777777" w:rsidR="003A5B01" w:rsidRDefault="003A5B01" w:rsidP="003A5B01">
      <w:pPr>
        <w:bidi/>
        <w:jc w:val="center"/>
        <w:rPr>
          <w:rFonts w:cs="David" w:hint="cs"/>
          <w:b/>
          <w:bCs/>
          <w:rtl/>
        </w:rPr>
      </w:pPr>
    </w:p>
    <w:p w14:paraId="584C0200" w14:textId="77777777" w:rsidR="003A5B01" w:rsidRPr="003A5B01" w:rsidRDefault="003A5B01" w:rsidP="003A5B01">
      <w:pPr>
        <w:bidi/>
        <w:jc w:val="center"/>
        <w:rPr>
          <w:rFonts w:cs="David" w:hint="cs"/>
          <w:b/>
          <w:bCs/>
          <w:rtl/>
        </w:rPr>
      </w:pPr>
      <w:r w:rsidRPr="003A5B01">
        <w:rPr>
          <w:rFonts w:cs="David"/>
          <w:b/>
          <w:bCs/>
          <w:rtl/>
        </w:rPr>
        <w:t>פרוטוקול מס'</w:t>
      </w:r>
      <w:r w:rsidRPr="003A5B01">
        <w:rPr>
          <w:rFonts w:cs="David" w:hint="cs"/>
          <w:b/>
          <w:bCs/>
          <w:rtl/>
        </w:rPr>
        <w:t xml:space="preserve"> 234</w:t>
      </w:r>
    </w:p>
    <w:p w14:paraId="76F5AB4A" w14:textId="77777777" w:rsidR="003A5B01" w:rsidRPr="003A5B01" w:rsidRDefault="003A5B01" w:rsidP="003A5B01">
      <w:pPr>
        <w:bidi/>
        <w:jc w:val="center"/>
        <w:rPr>
          <w:rFonts w:cs="David" w:hint="cs"/>
          <w:b/>
          <w:bCs/>
          <w:rtl/>
        </w:rPr>
      </w:pPr>
      <w:r w:rsidRPr="003A5B01">
        <w:rPr>
          <w:rFonts w:cs="David" w:hint="cs"/>
          <w:b/>
          <w:bCs/>
          <w:rtl/>
        </w:rPr>
        <w:t>מישיבת ועדת הכנסת</w:t>
      </w:r>
    </w:p>
    <w:p w14:paraId="49B9284C" w14:textId="77777777" w:rsidR="003A5B01" w:rsidRPr="003A5B01" w:rsidRDefault="003A5B01" w:rsidP="003A5B01">
      <w:pPr>
        <w:bidi/>
        <w:jc w:val="center"/>
        <w:rPr>
          <w:rFonts w:cs="David" w:hint="cs"/>
          <w:b/>
          <w:bCs/>
          <w:u w:val="single"/>
          <w:rtl/>
        </w:rPr>
      </w:pPr>
      <w:r w:rsidRPr="003A5B01">
        <w:rPr>
          <w:rFonts w:cs="David" w:hint="cs"/>
          <w:b/>
          <w:bCs/>
          <w:u w:val="single"/>
          <w:rtl/>
        </w:rPr>
        <w:t>יום שני, כ"ח באייר תשס"ח, 02.06.2008, שעה 10:30</w:t>
      </w:r>
    </w:p>
    <w:p w14:paraId="5F4BD389" w14:textId="77777777" w:rsidR="003A5B01" w:rsidRDefault="003A5B01" w:rsidP="003A5B01">
      <w:pPr>
        <w:tabs>
          <w:tab w:val="left" w:pos="1221"/>
        </w:tabs>
        <w:bidi/>
        <w:rPr>
          <w:rFonts w:cs="David" w:hint="cs"/>
          <w:b/>
          <w:bCs/>
          <w:u w:val="single"/>
          <w:rtl/>
        </w:rPr>
      </w:pPr>
    </w:p>
    <w:p w14:paraId="7AFF0622" w14:textId="77777777" w:rsidR="003A5B01" w:rsidRPr="003A5B01" w:rsidRDefault="003A5B01" w:rsidP="003A5B01">
      <w:pPr>
        <w:tabs>
          <w:tab w:val="left" w:pos="1221"/>
        </w:tabs>
        <w:bidi/>
        <w:rPr>
          <w:rFonts w:cs="David" w:hint="cs"/>
          <w:b/>
          <w:bCs/>
          <w:u w:val="single"/>
          <w:rtl/>
        </w:rPr>
      </w:pPr>
    </w:p>
    <w:p w14:paraId="249B3E9D" w14:textId="77777777" w:rsidR="003A5B01" w:rsidRPr="003A5B01" w:rsidRDefault="003A5B01" w:rsidP="003A5B01">
      <w:pPr>
        <w:tabs>
          <w:tab w:val="left" w:pos="1221"/>
        </w:tabs>
        <w:bidi/>
        <w:rPr>
          <w:rFonts w:cs="David" w:hint="cs"/>
          <w:b/>
          <w:bCs/>
          <w:rtl/>
        </w:rPr>
      </w:pPr>
      <w:r w:rsidRPr="003A5B01">
        <w:rPr>
          <w:rFonts w:cs="David"/>
          <w:b/>
          <w:bCs/>
          <w:u w:val="single"/>
          <w:rtl/>
        </w:rPr>
        <w:t>סדר היום</w:t>
      </w:r>
      <w:r w:rsidRPr="003A5B01">
        <w:rPr>
          <w:rFonts w:cs="David"/>
          <w:rtl/>
        </w:rPr>
        <w:t>:</w:t>
      </w:r>
    </w:p>
    <w:p w14:paraId="72BDD50A" w14:textId="77777777" w:rsidR="003A5B01" w:rsidRPr="003A5B01" w:rsidRDefault="003A5B01" w:rsidP="003A5B01">
      <w:pPr>
        <w:numPr>
          <w:ilvl w:val="0"/>
          <w:numId w:val="1"/>
        </w:numPr>
        <w:overflowPunct w:val="0"/>
        <w:autoSpaceDE w:val="0"/>
        <w:autoSpaceDN w:val="0"/>
        <w:bidi/>
        <w:adjustRightInd w:val="0"/>
        <w:ind w:right="0"/>
        <w:jc w:val="both"/>
        <w:textAlignment w:val="baseline"/>
        <w:rPr>
          <w:rFonts w:cs="David" w:hint="cs"/>
        </w:rPr>
      </w:pPr>
      <w:r w:rsidRPr="003A5B01">
        <w:rPr>
          <w:rFonts w:cs="David" w:hint="cs"/>
          <w:rtl/>
        </w:rPr>
        <w:t xml:space="preserve">בקשת חברי הכנסת משה </w:t>
      </w:r>
      <w:proofErr w:type="spellStart"/>
      <w:r w:rsidRPr="003A5B01">
        <w:rPr>
          <w:rFonts w:cs="David" w:hint="cs"/>
          <w:rtl/>
        </w:rPr>
        <w:t>שרוני</w:t>
      </w:r>
      <w:proofErr w:type="spellEnd"/>
      <w:r w:rsidRPr="003A5B01">
        <w:rPr>
          <w:rFonts w:cs="David" w:hint="cs"/>
          <w:rtl/>
        </w:rPr>
        <w:t xml:space="preserve">, אלחנן </w:t>
      </w:r>
      <w:proofErr w:type="spellStart"/>
      <w:r w:rsidRPr="003A5B01">
        <w:rPr>
          <w:rFonts w:cs="David" w:hint="cs"/>
          <w:rtl/>
        </w:rPr>
        <w:t>גלזר</w:t>
      </w:r>
      <w:proofErr w:type="spellEnd"/>
      <w:r w:rsidRPr="003A5B01">
        <w:rPr>
          <w:rFonts w:cs="David" w:hint="cs"/>
          <w:rtl/>
        </w:rPr>
        <w:t xml:space="preserve"> ושרה מרום-שלו להתפלג מסיעת גיל ולהקים סיעה חדשה.</w:t>
      </w:r>
    </w:p>
    <w:p w14:paraId="77A2CFD3" w14:textId="77777777" w:rsidR="003A5B01" w:rsidRPr="003A5B01" w:rsidRDefault="003A5B01" w:rsidP="003A5B01">
      <w:pPr>
        <w:numPr>
          <w:ilvl w:val="0"/>
          <w:numId w:val="1"/>
        </w:numPr>
        <w:overflowPunct w:val="0"/>
        <w:autoSpaceDE w:val="0"/>
        <w:autoSpaceDN w:val="0"/>
        <w:bidi/>
        <w:adjustRightInd w:val="0"/>
        <w:ind w:right="0"/>
        <w:jc w:val="both"/>
        <w:textAlignment w:val="baseline"/>
        <w:rPr>
          <w:rFonts w:cs="David" w:hint="cs"/>
        </w:rPr>
      </w:pPr>
      <w:r w:rsidRPr="003A5B01">
        <w:rPr>
          <w:rFonts w:cs="David" w:hint="cs"/>
          <w:rtl/>
        </w:rPr>
        <w:t xml:space="preserve">הצעת חוק שרותי הדת היהודיים (תיקון </w:t>
      </w:r>
      <w:r w:rsidRPr="003A5B01">
        <w:rPr>
          <w:rFonts w:cs="David"/>
          <w:rtl/>
        </w:rPr>
        <w:t>–</w:t>
      </w:r>
      <w:r w:rsidRPr="003A5B01">
        <w:rPr>
          <w:rFonts w:cs="David" w:hint="cs"/>
          <w:rtl/>
        </w:rPr>
        <w:t xml:space="preserve"> תקופת כהונת מועצה דתית), </w:t>
      </w:r>
      <w:proofErr w:type="spellStart"/>
      <w:r w:rsidRPr="003A5B01">
        <w:rPr>
          <w:rFonts w:cs="David" w:hint="cs"/>
          <w:rtl/>
        </w:rPr>
        <w:t>התשס"ח</w:t>
      </w:r>
      <w:proofErr w:type="spellEnd"/>
      <w:r w:rsidRPr="003A5B01">
        <w:rPr>
          <w:rFonts w:cs="David" w:hint="cs"/>
          <w:rtl/>
        </w:rPr>
        <w:t xml:space="preserve">-2008 (פ/3724/17), של חבר הכנסת אורי אריאל וקבוצת חברי הכנסת </w:t>
      </w:r>
      <w:r w:rsidRPr="003A5B01">
        <w:rPr>
          <w:rFonts w:cs="David"/>
          <w:rtl/>
        </w:rPr>
        <w:t>–</w:t>
      </w:r>
      <w:r w:rsidRPr="003A5B01">
        <w:rPr>
          <w:rFonts w:cs="David" w:hint="cs"/>
          <w:rtl/>
        </w:rPr>
        <w:t xml:space="preserve"> בקשה להעברה מוועדה לוועדה.</w:t>
      </w:r>
    </w:p>
    <w:p w14:paraId="3C0BC0C6" w14:textId="77777777" w:rsidR="003A5B01" w:rsidRPr="003A5B01" w:rsidRDefault="003A5B01" w:rsidP="003A5B01">
      <w:pPr>
        <w:numPr>
          <w:ilvl w:val="0"/>
          <w:numId w:val="1"/>
        </w:numPr>
        <w:overflowPunct w:val="0"/>
        <w:autoSpaceDE w:val="0"/>
        <w:autoSpaceDN w:val="0"/>
        <w:bidi/>
        <w:adjustRightInd w:val="0"/>
        <w:ind w:right="0"/>
        <w:jc w:val="both"/>
        <w:textAlignment w:val="baseline"/>
        <w:rPr>
          <w:rFonts w:cs="David" w:hint="cs"/>
          <w:rtl/>
        </w:rPr>
      </w:pPr>
      <w:r w:rsidRPr="003A5B01">
        <w:rPr>
          <w:rFonts w:cs="David" w:hint="cs"/>
          <w:rtl/>
        </w:rPr>
        <w:t>בקשות חברי הכנסת להקדמת הדיון בהצעות החוק הבאות, לפני הקריאה הטרומית:</w:t>
      </w:r>
    </w:p>
    <w:p w14:paraId="29EF2DCB" w14:textId="77777777" w:rsidR="003A5B01" w:rsidRPr="003A5B01" w:rsidRDefault="003A5B01" w:rsidP="003A5B01">
      <w:pPr>
        <w:numPr>
          <w:ilvl w:val="1"/>
          <w:numId w:val="1"/>
        </w:numPr>
        <w:overflowPunct w:val="0"/>
        <w:autoSpaceDE w:val="0"/>
        <w:autoSpaceDN w:val="0"/>
        <w:bidi/>
        <w:adjustRightInd w:val="0"/>
        <w:ind w:right="0"/>
        <w:jc w:val="both"/>
        <w:textAlignment w:val="baseline"/>
        <w:rPr>
          <w:rFonts w:cs="David" w:hint="cs"/>
          <w:rtl/>
        </w:rPr>
      </w:pPr>
      <w:r w:rsidRPr="003A5B01">
        <w:rPr>
          <w:rFonts w:cs="David" w:hint="cs"/>
          <w:rtl/>
        </w:rPr>
        <w:t xml:space="preserve">הצעת חוק לתיקון פקודת מס הכנסה (זיכוי וניכוי בגין הוצאות טיפול בילדים), </w:t>
      </w:r>
    </w:p>
    <w:p w14:paraId="57BC919F" w14:textId="77777777" w:rsidR="003A5B01" w:rsidRPr="003A5B01" w:rsidRDefault="003A5B01" w:rsidP="003A5B01">
      <w:pPr>
        <w:bidi/>
        <w:ind w:left="1080"/>
        <w:rPr>
          <w:rFonts w:cs="David" w:hint="cs"/>
          <w:rtl/>
        </w:rPr>
      </w:pPr>
      <w:r w:rsidRPr="003A5B01">
        <w:rPr>
          <w:rFonts w:cs="David" w:hint="cs"/>
          <w:rtl/>
        </w:rPr>
        <w:t xml:space="preserve">      </w:t>
      </w:r>
      <w:proofErr w:type="spellStart"/>
      <w:r w:rsidRPr="003A5B01">
        <w:rPr>
          <w:rFonts w:cs="David" w:hint="cs"/>
          <w:rtl/>
        </w:rPr>
        <w:t>התשס"ח</w:t>
      </w:r>
      <w:proofErr w:type="spellEnd"/>
      <w:r w:rsidRPr="003A5B01">
        <w:rPr>
          <w:rFonts w:cs="David" w:hint="cs"/>
          <w:rtl/>
        </w:rPr>
        <w:t>-2008 (פ/3725/17), הצעת חבר הכנסת גדעון סער.</w:t>
      </w:r>
    </w:p>
    <w:p w14:paraId="782B6889" w14:textId="77777777" w:rsidR="003A5B01" w:rsidRPr="003A5B01" w:rsidRDefault="003A5B01" w:rsidP="003A5B01">
      <w:pPr>
        <w:numPr>
          <w:ilvl w:val="1"/>
          <w:numId w:val="1"/>
        </w:numPr>
        <w:overflowPunct w:val="0"/>
        <w:autoSpaceDE w:val="0"/>
        <w:autoSpaceDN w:val="0"/>
        <w:bidi/>
        <w:adjustRightInd w:val="0"/>
        <w:ind w:right="0"/>
        <w:jc w:val="both"/>
        <w:textAlignment w:val="baseline"/>
        <w:rPr>
          <w:rFonts w:cs="David" w:hint="cs"/>
          <w:rtl/>
        </w:rPr>
      </w:pPr>
      <w:r w:rsidRPr="003A5B01">
        <w:rPr>
          <w:rFonts w:cs="David" w:hint="cs"/>
          <w:rtl/>
        </w:rPr>
        <w:t xml:space="preserve">הצעת חוק לתיקון פקודת מס הכנסה (זיכוי וניכוי הוצאות טיפול בילדים), </w:t>
      </w:r>
      <w:proofErr w:type="spellStart"/>
      <w:r w:rsidRPr="003A5B01">
        <w:rPr>
          <w:rFonts w:cs="David" w:hint="cs"/>
          <w:rtl/>
        </w:rPr>
        <w:t>התשס"ח</w:t>
      </w:r>
      <w:proofErr w:type="spellEnd"/>
      <w:r w:rsidRPr="003A5B01">
        <w:rPr>
          <w:rFonts w:cs="David" w:hint="cs"/>
          <w:rtl/>
        </w:rPr>
        <w:t xml:space="preserve">-2008 (3733/17), הצעת חברת הכנסת </w:t>
      </w:r>
      <w:proofErr w:type="spellStart"/>
      <w:r w:rsidRPr="003A5B01">
        <w:rPr>
          <w:rFonts w:cs="David" w:hint="cs"/>
          <w:rtl/>
        </w:rPr>
        <w:t>נאדיה</w:t>
      </w:r>
      <w:proofErr w:type="spellEnd"/>
      <w:r w:rsidRPr="003A5B01">
        <w:rPr>
          <w:rFonts w:cs="David" w:hint="cs"/>
          <w:rtl/>
        </w:rPr>
        <w:t xml:space="preserve"> חילו. </w:t>
      </w:r>
    </w:p>
    <w:p w14:paraId="34563F90" w14:textId="77777777" w:rsidR="003A5B01" w:rsidRPr="003A5B01" w:rsidRDefault="003A5B01" w:rsidP="003A5B01">
      <w:pPr>
        <w:numPr>
          <w:ilvl w:val="0"/>
          <w:numId w:val="1"/>
        </w:numPr>
        <w:overflowPunct w:val="0"/>
        <w:autoSpaceDE w:val="0"/>
        <w:autoSpaceDN w:val="0"/>
        <w:bidi/>
        <w:adjustRightInd w:val="0"/>
        <w:ind w:right="0"/>
        <w:jc w:val="both"/>
        <w:textAlignment w:val="baseline"/>
        <w:rPr>
          <w:rFonts w:cs="David" w:hint="cs"/>
          <w:rtl/>
        </w:rPr>
      </w:pPr>
      <w:r w:rsidRPr="003A5B01">
        <w:rPr>
          <w:rFonts w:cs="David" w:hint="cs"/>
          <w:rtl/>
        </w:rPr>
        <w:t xml:space="preserve">קביעת ועדה לדיון בהצעת חוק יישום תכנית ההתנתקות (תיקון </w:t>
      </w:r>
      <w:r w:rsidRPr="003A5B01">
        <w:rPr>
          <w:rFonts w:cs="David"/>
          <w:rtl/>
        </w:rPr>
        <w:t>–</w:t>
      </w:r>
      <w:r w:rsidRPr="003A5B01">
        <w:rPr>
          <w:rFonts w:cs="David" w:hint="cs"/>
          <w:rtl/>
        </w:rPr>
        <w:t xml:space="preserve"> פיצוי בשל עסק של </w:t>
      </w:r>
    </w:p>
    <w:p w14:paraId="6BD15173" w14:textId="77777777" w:rsidR="003A5B01" w:rsidRPr="003A5B01" w:rsidRDefault="003A5B01" w:rsidP="003A5B01">
      <w:pPr>
        <w:bidi/>
        <w:ind w:left="360"/>
        <w:rPr>
          <w:rFonts w:cs="David" w:hint="cs"/>
          <w:rtl/>
        </w:rPr>
      </w:pPr>
      <w:r w:rsidRPr="003A5B01">
        <w:rPr>
          <w:rFonts w:cs="David" w:hint="cs"/>
          <w:rtl/>
        </w:rPr>
        <w:t xml:space="preserve">      חקלאות), </w:t>
      </w:r>
      <w:proofErr w:type="spellStart"/>
      <w:r w:rsidRPr="003A5B01">
        <w:rPr>
          <w:rFonts w:cs="David" w:hint="cs"/>
          <w:rtl/>
        </w:rPr>
        <w:t>התשס"ח</w:t>
      </w:r>
      <w:proofErr w:type="spellEnd"/>
      <w:r w:rsidRPr="003A5B01">
        <w:rPr>
          <w:rFonts w:cs="David" w:hint="cs"/>
          <w:rtl/>
        </w:rPr>
        <w:t xml:space="preserve">-2008 (פ/3398/17), הצעת חברי הכנסת זאב </w:t>
      </w:r>
      <w:proofErr w:type="spellStart"/>
      <w:r w:rsidRPr="003A5B01">
        <w:rPr>
          <w:rFonts w:cs="David" w:hint="cs"/>
          <w:rtl/>
        </w:rPr>
        <w:t>אלקין</w:t>
      </w:r>
      <w:proofErr w:type="spellEnd"/>
      <w:r w:rsidRPr="003A5B01">
        <w:rPr>
          <w:rFonts w:cs="David" w:hint="cs"/>
          <w:rtl/>
        </w:rPr>
        <w:t xml:space="preserve">, </w:t>
      </w:r>
      <w:smartTag w:uri="urn:schemas-microsoft-com:office:smarttags" w:element="PersonName">
        <w:r w:rsidRPr="003A5B01">
          <w:rPr>
            <w:rFonts w:cs="David" w:hint="cs"/>
            <w:rtl/>
          </w:rPr>
          <w:t>דוד רותם</w:t>
        </w:r>
      </w:smartTag>
      <w:r w:rsidRPr="003A5B01">
        <w:rPr>
          <w:rFonts w:cs="David" w:hint="cs"/>
          <w:rtl/>
        </w:rPr>
        <w:t xml:space="preserve">, </w:t>
      </w:r>
      <w:proofErr w:type="spellStart"/>
      <w:r w:rsidRPr="003A5B01">
        <w:rPr>
          <w:rFonts w:cs="David" w:hint="cs"/>
          <w:rtl/>
        </w:rPr>
        <w:t>עמירה</w:t>
      </w:r>
      <w:proofErr w:type="spellEnd"/>
      <w:r w:rsidRPr="003A5B01">
        <w:rPr>
          <w:rFonts w:cs="David" w:hint="cs"/>
          <w:rtl/>
        </w:rPr>
        <w:t xml:space="preserve">  </w:t>
      </w:r>
    </w:p>
    <w:p w14:paraId="582E9652" w14:textId="77777777" w:rsidR="003A5B01" w:rsidRPr="003A5B01" w:rsidRDefault="003A5B01" w:rsidP="003A5B01">
      <w:pPr>
        <w:bidi/>
        <w:ind w:left="360"/>
        <w:rPr>
          <w:rFonts w:cs="David" w:hint="cs"/>
          <w:rtl/>
        </w:rPr>
      </w:pPr>
      <w:r w:rsidRPr="003A5B01">
        <w:rPr>
          <w:rFonts w:cs="David" w:hint="cs"/>
          <w:rtl/>
        </w:rPr>
        <w:t xml:space="preserve">      </w:t>
      </w:r>
      <w:proofErr w:type="spellStart"/>
      <w:r w:rsidRPr="003A5B01">
        <w:rPr>
          <w:rFonts w:cs="David" w:hint="cs"/>
          <w:rtl/>
        </w:rPr>
        <w:t>דותן</w:t>
      </w:r>
      <w:proofErr w:type="spellEnd"/>
      <w:r w:rsidRPr="003A5B01">
        <w:rPr>
          <w:rFonts w:cs="David" w:hint="cs"/>
          <w:rtl/>
        </w:rPr>
        <w:t xml:space="preserve">, שי חרמש, </w:t>
      </w:r>
      <w:proofErr w:type="spellStart"/>
      <w:r w:rsidRPr="003A5B01">
        <w:rPr>
          <w:rFonts w:cs="David" w:hint="cs"/>
          <w:rtl/>
        </w:rPr>
        <w:t>אסתרינה</w:t>
      </w:r>
      <w:proofErr w:type="spellEnd"/>
      <w:r w:rsidRPr="003A5B01">
        <w:rPr>
          <w:rFonts w:cs="David" w:hint="cs"/>
          <w:rtl/>
        </w:rPr>
        <w:t xml:space="preserve"> </w:t>
      </w:r>
      <w:proofErr w:type="spellStart"/>
      <w:r w:rsidRPr="003A5B01">
        <w:rPr>
          <w:rFonts w:cs="David" w:hint="cs"/>
          <w:rtl/>
        </w:rPr>
        <w:t>טרטמן</w:t>
      </w:r>
      <w:proofErr w:type="spellEnd"/>
      <w:r w:rsidRPr="003A5B01">
        <w:rPr>
          <w:rFonts w:cs="David" w:hint="cs"/>
          <w:rtl/>
        </w:rPr>
        <w:t xml:space="preserve">, ישראל כץ, יצחק לוי, אברהם </w:t>
      </w:r>
      <w:proofErr w:type="spellStart"/>
      <w:r w:rsidRPr="003A5B01">
        <w:rPr>
          <w:rFonts w:cs="David" w:hint="cs"/>
          <w:rtl/>
        </w:rPr>
        <w:t>מיכאלי</w:t>
      </w:r>
      <w:proofErr w:type="spellEnd"/>
      <w:r w:rsidRPr="003A5B01">
        <w:rPr>
          <w:rFonts w:cs="David" w:hint="cs"/>
          <w:rtl/>
        </w:rPr>
        <w:t>, אורית נוקד.</w:t>
      </w:r>
    </w:p>
    <w:p w14:paraId="0E49B736" w14:textId="77777777" w:rsidR="003A5B01" w:rsidRPr="003A5B01" w:rsidRDefault="003A5B01" w:rsidP="003A5B01">
      <w:pPr>
        <w:numPr>
          <w:ilvl w:val="0"/>
          <w:numId w:val="1"/>
        </w:numPr>
        <w:overflowPunct w:val="0"/>
        <w:autoSpaceDE w:val="0"/>
        <w:autoSpaceDN w:val="0"/>
        <w:bidi/>
        <w:adjustRightInd w:val="0"/>
        <w:ind w:right="0"/>
        <w:jc w:val="both"/>
        <w:textAlignment w:val="baseline"/>
        <w:rPr>
          <w:rFonts w:cs="David" w:hint="cs"/>
          <w:rtl/>
        </w:rPr>
      </w:pPr>
      <w:r w:rsidRPr="003A5B01">
        <w:rPr>
          <w:rFonts w:cs="David" w:hint="cs"/>
          <w:rtl/>
        </w:rPr>
        <w:t xml:space="preserve">הצעת חוק חסינות חברי הכנסת, זכויותיהם וחובותיהם (תיקון </w:t>
      </w:r>
      <w:r w:rsidRPr="003A5B01">
        <w:rPr>
          <w:rFonts w:cs="David"/>
          <w:rtl/>
        </w:rPr>
        <w:t>–</w:t>
      </w:r>
      <w:r w:rsidRPr="003A5B01">
        <w:rPr>
          <w:rFonts w:cs="David" w:hint="cs"/>
          <w:rtl/>
        </w:rPr>
        <w:t xml:space="preserve"> צמצום החסינות בפני </w:t>
      </w:r>
    </w:p>
    <w:p w14:paraId="3D0649EA" w14:textId="77777777" w:rsidR="003A5B01" w:rsidRPr="003A5B01" w:rsidRDefault="003A5B01" w:rsidP="003A5B01">
      <w:pPr>
        <w:bidi/>
        <w:ind w:left="360"/>
        <w:rPr>
          <w:rFonts w:cs="David" w:hint="cs"/>
          <w:rtl/>
        </w:rPr>
      </w:pPr>
      <w:r w:rsidRPr="003A5B01">
        <w:rPr>
          <w:rFonts w:cs="David" w:hint="cs"/>
          <w:rtl/>
        </w:rPr>
        <w:t xml:space="preserve">      חיפוש בשל חשד לעבירה נגד בטחון המדינה), </w:t>
      </w:r>
      <w:proofErr w:type="spellStart"/>
      <w:r w:rsidRPr="003A5B01">
        <w:rPr>
          <w:rFonts w:cs="David" w:hint="cs"/>
          <w:rtl/>
        </w:rPr>
        <w:t>התשס"ז</w:t>
      </w:r>
      <w:proofErr w:type="spellEnd"/>
      <w:r w:rsidRPr="003A5B01">
        <w:rPr>
          <w:rFonts w:cs="David" w:hint="cs"/>
          <w:rtl/>
        </w:rPr>
        <w:t xml:space="preserve">-2007 (פ/2699/17), הצעת חבר </w:t>
      </w:r>
    </w:p>
    <w:p w14:paraId="354E71CC" w14:textId="77777777" w:rsidR="003A5B01" w:rsidRPr="003A5B01" w:rsidRDefault="003A5B01" w:rsidP="003A5B01">
      <w:pPr>
        <w:bidi/>
        <w:ind w:left="360"/>
        <w:rPr>
          <w:rFonts w:cs="David" w:hint="cs"/>
          <w:rtl/>
        </w:rPr>
      </w:pPr>
      <w:r w:rsidRPr="003A5B01">
        <w:rPr>
          <w:rFonts w:cs="David" w:hint="cs"/>
          <w:rtl/>
        </w:rPr>
        <w:t xml:space="preserve">      הכנסת </w:t>
      </w:r>
      <w:proofErr w:type="spellStart"/>
      <w:r w:rsidRPr="003A5B01">
        <w:rPr>
          <w:rFonts w:cs="David" w:hint="cs"/>
          <w:rtl/>
        </w:rPr>
        <w:t>עתניאל</w:t>
      </w:r>
      <w:proofErr w:type="spellEnd"/>
      <w:r w:rsidRPr="003A5B01">
        <w:rPr>
          <w:rFonts w:cs="David" w:hint="cs"/>
          <w:rtl/>
        </w:rPr>
        <w:t xml:space="preserve"> </w:t>
      </w:r>
      <w:proofErr w:type="spellStart"/>
      <w:r w:rsidRPr="003A5B01">
        <w:rPr>
          <w:rFonts w:cs="David" w:hint="cs"/>
          <w:rtl/>
        </w:rPr>
        <w:t>שנלר</w:t>
      </w:r>
      <w:proofErr w:type="spellEnd"/>
      <w:r w:rsidRPr="003A5B01">
        <w:rPr>
          <w:rFonts w:cs="David" w:hint="cs"/>
          <w:rtl/>
        </w:rPr>
        <w:t xml:space="preserve"> </w:t>
      </w:r>
      <w:r w:rsidRPr="003A5B01">
        <w:rPr>
          <w:rFonts w:cs="David"/>
          <w:rtl/>
        </w:rPr>
        <w:t>–</w:t>
      </w:r>
      <w:r w:rsidRPr="003A5B01">
        <w:rPr>
          <w:rFonts w:cs="David" w:hint="cs"/>
          <w:rtl/>
        </w:rPr>
        <w:t xml:space="preserve"> הכנה לקריאה ראשונה.</w:t>
      </w:r>
    </w:p>
    <w:p w14:paraId="1D706625" w14:textId="77777777" w:rsidR="003A5B01" w:rsidRPr="003A5B01" w:rsidRDefault="003A5B01" w:rsidP="003A5B01">
      <w:pPr>
        <w:bidi/>
        <w:rPr>
          <w:rFonts w:cs="David"/>
          <w:rtl/>
        </w:rPr>
      </w:pPr>
    </w:p>
    <w:p w14:paraId="7C0B5468" w14:textId="77777777" w:rsidR="003A5B01" w:rsidRPr="003A5B01" w:rsidRDefault="003A5B01" w:rsidP="003A5B01">
      <w:pPr>
        <w:bidi/>
        <w:rPr>
          <w:rFonts w:cs="David"/>
          <w:b/>
          <w:bCs/>
          <w:u w:val="single"/>
          <w:rtl/>
        </w:rPr>
      </w:pPr>
      <w:r w:rsidRPr="003A5B01">
        <w:rPr>
          <w:rFonts w:cs="David"/>
          <w:b/>
          <w:bCs/>
          <w:u w:val="single"/>
          <w:rtl/>
        </w:rPr>
        <w:t>נכחו</w:t>
      </w:r>
      <w:r w:rsidRPr="003A5B01">
        <w:rPr>
          <w:rFonts w:cs="David"/>
          <w:rtl/>
        </w:rPr>
        <w:t>:</w:t>
      </w:r>
    </w:p>
    <w:p w14:paraId="59B2181C" w14:textId="77777777" w:rsidR="003A5B01" w:rsidRPr="003A5B01" w:rsidRDefault="003A5B01" w:rsidP="003A5B01">
      <w:pPr>
        <w:bidi/>
        <w:rPr>
          <w:rFonts w:cs="David"/>
          <w:rtl/>
        </w:rPr>
      </w:pPr>
    </w:p>
    <w:p w14:paraId="2053CD9B" w14:textId="77777777" w:rsidR="003A5B01" w:rsidRPr="003A5B01" w:rsidRDefault="003A5B01" w:rsidP="003A5B01">
      <w:pPr>
        <w:tabs>
          <w:tab w:val="left" w:pos="1788"/>
        </w:tabs>
        <w:bidi/>
        <w:rPr>
          <w:rFonts w:cs="David"/>
          <w:rtl/>
        </w:rPr>
      </w:pPr>
      <w:r w:rsidRPr="003A5B01">
        <w:rPr>
          <w:rFonts w:cs="David"/>
          <w:b/>
          <w:bCs/>
          <w:u w:val="single"/>
          <w:rtl/>
        </w:rPr>
        <w:t>חברי הוועדה</w:t>
      </w:r>
      <w:r w:rsidRPr="003A5B01">
        <w:rPr>
          <w:rFonts w:cs="David"/>
          <w:rtl/>
        </w:rPr>
        <w:t>:</w:t>
      </w:r>
    </w:p>
    <w:p w14:paraId="4A036835" w14:textId="77777777" w:rsidR="003A5B01" w:rsidRPr="003A5B01" w:rsidRDefault="003A5B01" w:rsidP="003A5B01">
      <w:pPr>
        <w:bidi/>
        <w:rPr>
          <w:rFonts w:cs="David" w:hint="cs"/>
          <w:rtl/>
        </w:rPr>
      </w:pPr>
      <w:r w:rsidRPr="003A5B01">
        <w:rPr>
          <w:rFonts w:cs="David" w:hint="cs"/>
          <w:rtl/>
        </w:rPr>
        <w:t xml:space="preserve">דוד טל </w:t>
      </w:r>
      <w:r w:rsidRPr="003A5B01">
        <w:rPr>
          <w:rFonts w:cs="David"/>
          <w:rtl/>
        </w:rPr>
        <w:t>–</w:t>
      </w:r>
      <w:r w:rsidRPr="003A5B01">
        <w:rPr>
          <w:rFonts w:cs="David" w:hint="cs"/>
          <w:rtl/>
        </w:rPr>
        <w:t xml:space="preserve"> היו"ר</w:t>
      </w:r>
    </w:p>
    <w:p w14:paraId="7FC19C3B" w14:textId="77777777" w:rsidR="003A5B01" w:rsidRPr="003A5B01" w:rsidRDefault="003A5B01" w:rsidP="003A5B01">
      <w:pPr>
        <w:bidi/>
        <w:rPr>
          <w:rFonts w:cs="David" w:hint="cs"/>
          <w:rtl/>
        </w:rPr>
      </w:pPr>
      <w:r w:rsidRPr="003A5B01">
        <w:rPr>
          <w:rFonts w:cs="David" w:hint="cs"/>
          <w:rtl/>
        </w:rPr>
        <w:t xml:space="preserve">יעקב </w:t>
      </w:r>
      <w:proofErr w:type="spellStart"/>
      <w:r w:rsidRPr="003A5B01">
        <w:rPr>
          <w:rFonts w:cs="David" w:hint="cs"/>
          <w:rtl/>
        </w:rPr>
        <w:t>מרגי</w:t>
      </w:r>
      <w:proofErr w:type="spellEnd"/>
      <w:r w:rsidRPr="003A5B01">
        <w:rPr>
          <w:rFonts w:cs="David" w:hint="cs"/>
          <w:rtl/>
        </w:rPr>
        <w:t xml:space="preserve"> </w:t>
      </w:r>
      <w:r w:rsidRPr="003A5B01">
        <w:rPr>
          <w:rFonts w:cs="David"/>
          <w:rtl/>
        </w:rPr>
        <w:t>–</w:t>
      </w:r>
      <w:r w:rsidRPr="003A5B01">
        <w:rPr>
          <w:rFonts w:cs="David" w:hint="cs"/>
          <w:rtl/>
        </w:rPr>
        <w:t xml:space="preserve"> מ"מ היו"ר</w:t>
      </w:r>
    </w:p>
    <w:p w14:paraId="4193819D" w14:textId="77777777" w:rsidR="003A5B01" w:rsidRPr="003A5B01" w:rsidRDefault="003A5B01" w:rsidP="003A5B01">
      <w:pPr>
        <w:bidi/>
        <w:rPr>
          <w:rFonts w:cs="David" w:hint="cs"/>
          <w:rtl/>
        </w:rPr>
      </w:pPr>
      <w:r w:rsidRPr="003A5B01">
        <w:rPr>
          <w:rFonts w:cs="David" w:hint="cs"/>
          <w:rtl/>
        </w:rPr>
        <w:t xml:space="preserve">יולי יואל </w:t>
      </w:r>
      <w:proofErr w:type="spellStart"/>
      <w:r w:rsidRPr="003A5B01">
        <w:rPr>
          <w:rFonts w:cs="David" w:hint="cs"/>
          <w:rtl/>
        </w:rPr>
        <w:t>אדלשטיין</w:t>
      </w:r>
      <w:proofErr w:type="spellEnd"/>
    </w:p>
    <w:p w14:paraId="52E03961" w14:textId="77777777" w:rsidR="003A5B01" w:rsidRPr="003A5B01" w:rsidRDefault="003A5B01" w:rsidP="003A5B01">
      <w:pPr>
        <w:bidi/>
        <w:rPr>
          <w:rFonts w:cs="David" w:hint="cs"/>
          <w:rtl/>
        </w:rPr>
      </w:pPr>
      <w:proofErr w:type="spellStart"/>
      <w:r w:rsidRPr="003A5B01">
        <w:rPr>
          <w:rFonts w:cs="David" w:hint="cs"/>
          <w:rtl/>
        </w:rPr>
        <w:t>רוברט</w:t>
      </w:r>
      <w:proofErr w:type="spellEnd"/>
      <w:r w:rsidRPr="003A5B01">
        <w:rPr>
          <w:rFonts w:cs="David" w:hint="cs"/>
          <w:rtl/>
        </w:rPr>
        <w:t xml:space="preserve"> </w:t>
      </w:r>
      <w:proofErr w:type="spellStart"/>
      <w:r w:rsidRPr="003A5B01">
        <w:rPr>
          <w:rFonts w:cs="David" w:hint="cs"/>
          <w:rtl/>
        </w:rPr>
        <w:t>אילטוב</w:t>
      </w:r>
      <w:proofErr w:type="spellEnd"/>
    </w:p>
    <w:p w14:paraId="7F0613CE" w14:textId="77777777" w:rsidR="003A5B01" w:rsidRPr="003A5B01" w:rsidRDefault="003A5B01" w:rsidP="003A5B01">
      <w:pPr>
        <w:bidi/>
        <w:rPr>
          <w:rFonts w:cs="David" w:hint="cs"/>
          <w:rtl/>
        </w:rPr>
      </w:pPr>
      <w:r w:rsidRPr="003A5B01">
        <w:rPr>
          <w:rFonts w:cs="David" w:hint="cs"/>
          <w:rtl/>
        </w:rPr>
        <w:t>אורי אריאל</w:t>
      </w:r>
    </w:p>
    <w:p w14:paraId="2732B050" w14:textId="77777777" w:rsidR="003A5B01" w:rsidRPr="003A5B01" w:rsidRDefault="003A5B01" w:rsidP="003A5B01">
      <w:pPr>
        <w:bidi/>
        <w:rPr>
          <w:rFonts w:cs="David" w:hint="cs"/>
          <w:rtl/>
        </w:rPr>
      </w:pPr>
      <w:r w:rsidRPr="003A5B01">
        <w:rPr>
          <w:rFonts w:cs="David" w:hint="cs"/>
          <w:rtl/>
        </w:rPr>
        <w:t xml:space="preserve">זהבה </w:t>
      </w:r>
      <w:proofErr w:type="spellStart"/>
      <w:r w:rsidRPr="003A5B01">
        <w:rPr>
          <w:rFonts w:cs="David" w:hint="cs"/>
          <w:rtl/>
        </w:rPr>
        <w:t>גלאון</w:t>
      </w:r>
      <w:proofErr w:type="spellEnd"/>
    </w:p>
    <w:p w14:paraId="5EA2A4E2" w14:textId="77777777" w:rsidR="003A5B01" w:rsidRPr="003A5B01" w:rsidRDefault="003A5B01" w:rsidP="003A5B01">
      <w:pPr>
        <w:bidi/>
        <w:rPr>
          <w:rFonts w:cs="David" w:hint="cs"/>
          <w:rtl/>
        </w:rPr>
      </w:pPr>
      <w:r w:rsidRPr="003A5B01">
        <w:rPr>
          <w:rFonts w:cs="David" w:hint="cs"/>
          <w:rtl/>
        </w:rPr>
        <w:t>יצחק גלנטי</w:t>
      </w:r>
    </w:p>
    <w:p w14:paraId="209C584E" w14:textId="77777777" w:rsidR="003A5B01" w:rsidRPr="003A5B01" w:rsidRDefault="003A5B01" w:rsidP="003A5B01">
      <w:pPr>
        <w:bidi/>
        <w:rPr>
          <w:rFonts w:cs="David" w:hint="cs"/>
          <w:rtl/>
        </w:rPr>
      </w:pPr>
      <w:proofErr w:type="spellStart"/>
      <w:r w:rsidRPr="003A5B01">
        <w:rPr>
          <w:rFonts w:cs="David" w:hint="cs"/>
          <w:rtl/>
        </w:rPr>
        <w:t>נאדיה</w:t>
      </w:r>
      <w:proofErr w:type="spellEnd"/>
      <w:r w:rsidRPr="003A5B01">
        <w:rPr>
          <w:rFonts w:cs="David" w:hint="cs"/>
          <w:rtl/>
        </w:rPr>
        <w:t xml:space="preserve"> חילו</w:t>
      </w:r>
    </w:p>
    <w:p w14:paraId="28F478E3" w14:textId="77777777" w:rsidR="003A5B01" w:rsidRPr="003A5B01" w:rsidRDefault="003A5B01" w:rsidP="003A5B01">
      <w:pPr>
        <w:bidi/>
        <w:rPr>
          <w:rFonts w:cs="David" w:hint="cs"/>
          <w:rtl/>
        </w:rPr>
      </w:pPr>
      <w:r w:rsidRPr="003A5B01">
        <w:rPr>
          <w:rFonts w:cs="David" w:hint="cs"/>
          <w:rtl/>
        </w:rPr>
        <w:t>יואל חסון</w:t>
      </w:r>
    </w:p>
    <w:p w14:paraId="45CE5A0E" w14:textId="77777777" w:rsidR="003A5B01" w:rsidRPr="003A5B01" w:rsidRDefault="003A5B01" w:rsidP="003A5B01">
      <w:pPr>
        <w:bidi/>
        <w:rPr>
          <w:rFonts w:cs="David" w:hint="cs"/>
          <w:rtl/>
        </w:rPr>
      </w:pPr>
      <w:r w:rsidRPr="003A5B01">
        <w:rPr>
          <w:rFonts w:cs="David" w:hint="cs"/>
          <w:rtl/>
        </w:rPr>
        <w:t>אחמד טיבי</w:t>
      </w:r>
    </w:p>
    <w:p w14:paraId="1861B0C4" w14:textId="77777777" w:rsidR="003A5B01" w:rsidRPr="003A5B01" w:rsidRDefault="003A5B01" w:rsidP="003A5B01">
      <w:pPr>
        <w:bidi/>
        <w:rPr>
          <w:rFonts w:cs="David" w:hint="cs"/>
          <w:rtl/>
        </w:rPr>
      </w:pPr>
      <w:r w:rsidRPr="003A5B01">
        <w:rPr>
          <w:rFonts w:cs="David" w:hint="cs"/>
          <w:rtl/>
        </w:rPr>
        <w:t xml:space="preserve">יורם </w:t>
      </w:r>
      <w:proofErr w:type="spellStart"/>
      <w:r w:rsidRPr="003A5B01">
        <w:rPr>
          <w:rFonts w:cs="David" w:hint="cs"/>
          <w:rtl/>
        </w:rPr>
        <w:t>מרציאנו</w:t>
      </w:r>
      <w:proofErr w:type="spellEnd"/>
    </w:p>
    <w:p w14:paraId="76C71555" w14:textId="77777777" w:rsidR="003A5B01" w:rsidRPr="003A5B01" w:rsidRDefault="003A5B01" w:rsidP="003A5B01">
      <w:pPr>
        <w:bidi/>
        <w:rPr>
          <w:rFonts w:cs="David" w:hint="cs"/>
          <w:rtl/>
        </w:rPr>
      </w:pPr>
      <w:r w:rsidRPr="003A5B01">
        <w:rPr>
          <w:rFonts w:cs="David" w:hint="cs"/>
          <w:rtl/>
        </w:rPr>
        <w:t>גדעון סער</w:t>
      </w:r>
    </w:p>
    <w:p w14:paraId="4E8A5EAE" w14:textId="77777777" w:rsidR="003A5B01" w:rsidRPr="003A5B01" w:rsidRDefault="003A5B01" w:rsidP="003A5B01">
      <w:pPr>
        <w:bidi/>
        <w:rPr>
          <w:rFonts w:cs="David" w:hint="cs"/>
          <w:rtl/>
        </w:rPr>
      </w:pPr>
      <w:r w:rsidRPr="003A5B01">
        <w:rPr>
          <w:rFonts w:cs="David" w:hint="cs"/>
          <w:rtl/>
        </w:rPr>
        <w:t>מאיר פרוש</w:t>
      </w:r>
    </w:p>
    <w:p w14:paraId="2D5F1C58" w14:textId="77777777" w:rsidR="003A5B01" w:rsidRPr="003A5B01" w:rsidRDefault="003A5B01" w:rsidP="003A5B01">
      <w:pPr>
        <w:bidi/>
        <w:rPr>
          <w:rFonts w:cs="David" w:hint="cs"/>
          <w:rtl/>
        </w:rPr>
      </w:pPr>
      <w:r w:rsidRPr="003A5B01">
        <w:rPr>
          <w:rFonts w:cs="David" w:hint="cs"/>
          <w:rtl/>
        </w:rPr>
        <w:t>ראובן ריבלין</w:t>
      </w:r>
    </w:p>
    <w:p w14:paraId="34CF1B5C" w14:textId="77777777" w:rsidR="003A5B01" w:rsidRPr="003A5B01" w:rsidRDefault="003A5B01" w:rsidP="003A5B01">
      <w:pPr>
        <w:bidi/>
        <w:rPr>
          <w:rFonts w:cs="David" w:hint="cs"/>
          <w:rtl/>
        </w:rPr>
      </w:pPr>
      <w:r w:rsidRPr="003A5B01">
        <w:rPr>
          <w:rFonts w:cs="David" w:hint="cs"/>
          <w:rtl/>
        </w:rPr>
        <w:t>רונית תירוש</w:t>
      </w:r>
    </w:p>
    <w:p w14:paraId="08596587" w14:textId="77777777" w:rsidR="003A5B01" w:rsidRPr="003A5B01" w:rsidRDefault="003A5B01" w:rsidP="003A5B01">
      <w:pPr>
        <w:tabs>
          <w:tab w:val="left" w:pos="1788"/>
          <w:tab w:val="left" w:pos="3631"/>
        </w:tabs>
        <w:bidi/>
        <w:rPr>
          <w:rFonts w:cs="David" w:hint="cs"/>
          <w:rtl/>
        </w:rPr>
      </w:pPr>
      <w:r w:rsidRPr="003A5B01">
        <w:rPr>
          <w:rFonts w:cs="David"/>
          <w:b/>
          <w:bCs/>
          <w:u w:val="single"/>
          <w:rtl/>
        </w:rPr>
        <w:t>מוזמנים</w:t>
      </w:r>
      <w:r w:rsidRPr="003A5B01">
        <w:rPr>
          <w:rFonts w:cs="David"/>
          <w:rtl/>
        </w:rPr>
        <w:t>:</w:t>
      </w:r>
    </w:p>
    <w:p w14:paraId="68989BFF" w14:textId="77777777" w:rsidR="003A5B01" w:rsidRPr="003A5B01" w:rsidRDefault="003A5B01" w:rsidP="003A5B01">
      <w:pPr>
        <w:tabs>
          <w:tab w:val="left" w:pos="1788"/>
          <w:tab w:val="left" w:pos="3631"/>
        </w:tabs>
        <w:bidi/>
        <w:rPr>
          <w:rFonts w:cs="David" w:hint="cs"/>
          <w:rtl/>
        </w:rPr>
      </w:pPr>
      <w:r w:rsidRPr="003A5B01">
        <w:rPr>
          <w:rFonts w:cs="David" w:hint="cs"/>
          <w:rtl/>
        </w:rPr>
        <w:t xml:space="preserve">חה"כ זאב </w:t>
      </w:r>
      <w:proofErr w:type="spellStart"/>
      <w:r w:rsidRPr="003A5B01">
        <w:rPr>
          <w:rFonts w:cs="David" w:hint="cs"/>
          <w:rtl/>
        </w:rPr>
        <w:t>אלקין</w:t>
      </w:r>
      <w:proofErr w:type="spellEnd"/>
    </w:p>
    <w:p w14:paraId="41A56911" w14:textId="77777777" w:rsidR="003A5B01" w:rsidRPr="003A5B01" w:rsidRDefault="003A5B01" w:rsidP="003A5B01">
      <w:pPr>
        <w:bidi/>
        <w:rPr>
          <w:rFonts w:cs="David" w:hint="cs"/>
          <w:rtl/>
        </w:rPr>
      </w:pPr>
      <w:r w:rsidRPr="003A5B01">
        <w:rPr>
          <w:rFonts w:cs="David" w:hint="cs"/>
          <w:rtl/>
        </w:rPr>
        <w:t>חה"כ מנחם בן-ששון</w:t>
      </w:r>
    </w:p>
    <w:p w14:paraId="01BC8C71" w14:textId="77777777" w:rsidR="003A5B01" w:rsidRPr="003A5B01" w:rsidRDefault="003A5B01" w:rsidP="003A5B01">
      <w:pPr>
        <w:bidi/>
        <w:rPr>
          <w:rFonts w:cs="David" w:hint="cs"/>
          <w:rtl/>
        </w:rPr>
      </w:pPr>
      <w:r w:rsidRPr="003A5B01">
        <w:rPr>
          <w:rFonts w:cs="David" w:hint="cs"/>
          <w:rtl/>
        </w:rPr>
        <w:t xml:space="preserve">חה"כ אבשלום </w:t>
      </w:r>
      <w:proofErr w:type="spellStart"/>
      <w:r w:rsidRPr="003A5B01">
        <w:rPr>
          <w:rFonts w:cs="David" w:hint="cs"/>
          <w:rtl/>
        </w:rPr>
        <w:t>וילן</w:t>
      </w:r>
      <w:proofErr w:type="spellEnd"/>
    </w:p>
    <w:p w14:paraId="396487AB" w14:textId="77777777" w:rsidR="003A5B01" w:rsidRPr="003A5B01" w:rsidRDefault="003A5B01" w:rsidP="003A5B01">
      <w:pPr>
        <w:bidi/>
        <w:rPr>
          <w:rFonts w:cs="David" w:hint="cs"/>
          <w:rtl/>
        </w:rPr>
      </w:pPr>
      <w:r w:rsidRPr="003A5B01">
        <w:rPr>
          <w:rFonts w:cs="David" w:hint="cs"/>
          <w:rtl/>
        </w:rPr>
        <w:t xml:space="preserve">חה"כ דב </w:t>
      </w:r>
      <w:proofErr w:type="spellStart"/>
      <w:r w:rsidRPr="003A5B01">
        <w:rPr>
          <w:rFonts w:cs="David" w:hint="cs"/>
          <w:rtl/>
        </w:rPr>
        <w:t>חנין</w:t>
      </w:r>
      <w:proofErr w:type="spellEnd"/>
    </w:p>
    <w:p w14:paraId="60B582F0" w14:textId="77777777" w:rsidR="003A5B01" w:rsidRPr="003A5B01" w:rsidRDefault="003A5B01" w:rsidP="003A5B01">
      <w:pPr>
        <w:bidi/>
        <w:rPr>
          <w:rFonts w:cs="David" w:hint="cs"/>
          <w:rtl/>
        </w:rPr>
      </w:pPr>
      <w:r w:rsidRPr="003A5B01">
        <w:rPr>
          <w:rFonts w:cs="David" w:hint="cs"/>
          <w:rtl/>
        </w:rPr>
        <w:t>חה"כ שי חרמש</w:t>
      </w:r>
    </w:p>
    <w:p w14:paraId="2E6D1D89" w14:textId="77777777" w:rsidR="003A5B01" w:rsidRPr="003A5B01" w:rsidRDefault="003A5B01" w:rsidP="003A5B01">
      <w:pPr>
        <w:bidi/>
        <w:rPr>
          <w:rFonts w:cs="David" w:hint="cs"/>
          <w:rtl/>
        </w:rPr>
      </w:pPr>
      <w:r w:rsidRPr="003A5B01">
        <w:rPr>
          <w:rFonts w:cs="David" w:hint="cs"/>
          <w:rtl/>
        </w:rPr>
        <w:t>חה"כ אלכס מילר</w:t>
      </w:r>
    </w:p>
    <w:p w14:paraId="2B12DD46" w14:textId="77777777" w:rsidR="003A5B01" w:rsidRPr="003A5B01" w:rsidRDefault="003A5B01" w:rsidP="003A5B01">
      <w:pPr>
        <w:bidi/>
        <w:rPr>
          <w:rFonts w:cs="David" w:hint="cs"/>
          <w:rtl/>
        </w:rPr>
      </w:pPr>
      <w:r w:rsidRPr="003A5B01">
        <w:rPr>
          <w:rFonts w:cs="David" w:hint="cs"/>
          <w:rtl/>
        </w:rPr>
        <w:t>חה"כ שרה מרום-שלו</w:t>
      </w:r>
    </w:p>
    <w:p w14:paraId="0DBF8B5E" w14:textId="77777777" w:rsidR="003A5B01" w:rsidRPr="003A5B01" w:rsidRDefault="003A5B01" w:rsidP="003A5B01">
      <w:pPr>
        <w:bidi/>
        <w:rPr>
          <w:rFonts w:cs="David" w:hint="cs"/>
          <w:rtl/>
        </w:rPr>
      </w:pPr>
      <w:r w:rsidRPr="003A5B01">
        <w:rPr>
          <w:rFonts w:cs="David" w:hint="cs"/>
          <w:rtl/>
        </w:rPr>
        <w:t xml:space="preserve">חה"כ ניסן </w:t>
      </w:r>
      <w:proofErr w:type="spellStart"/>
      <w:r w:rsidRPr="003A5B01">
        <w:rPr>
          <w:rFonts w:cs="David" w:hint="cs"/>
          <w:rtl/>
        </w:rPr>
        <w:t>סלומינסקי</w:t>
      </w:r>
      <w:proofErr w:type="spellEnd"/>
    </w:p>
    <w:p w14:paraId="08524CD3" w14:textId="77777777" w:rsidR="003A5B01" w:rsidRPr="003A5B01" w:rsidRDefault="003A5B01" w:rsidP="003A5B01">
      <w:pPr>
        <w:bidi/>
        <w:rPr>
          <w:rFonts w:cs="David" w:hint="cs"/>
          <w:rtl/>
        </w:rPr>
      </w:pPr>
      <w:r w:rsidRPr="003A5B01">
        <w:rPr>
          <w:rFonts w:cs="David" w:hint="cs"/>
          <w:rtl/>
        </w:rPr>
        <w:t xml:space="preserve">חה"כ אופיר </w:t>
      </w:r>
      <w:proofErr w:type="spellStart"/>
      <w:r w:rsidRPr="003A5B01">
        <w:rPr>
          <w:rFonts w:cs="David" w:hint="cs"/>
          <w:rtl/>
        </w:rPr>
        <w:t>פינס</w:t>
      </w:r>
      <w:proofErr w:type="spellEnd"/>
      <w:r w:rsidRPr="003A5B01">
        <w:rPr>
          <w:rFonts w:cs="David" w:hint="cs"/>
          <w:rtl/>
        </w:rPr>
        <w:t>-פז</w:t>
      </w:r>
    </w:p>
    <w:p w14:paraId="5859EC8E" w14:textId="77777777" w:rsidR="003A5B01" w:rsidRPr="003A5B01" w:rsidRDefault="003A5B01" w:rsidP="003A5B01">
      <w:pPr>
        <w:bidi/>
        <w:rPr>
          <w:rFonts w:cs="David" w:hint="cs"/>
          <w:rtl/>
        </w:rPr>
      </w:pPr>
      <w:r w:rsidRPr="003A5B01">
        <w:rPr>
          <w:rFonts w:cs="David" w:hint="cs"/>
          <w:rtl/>
        </w:rPr>
        <w:t xml:space="preserve">חה"כ </w:t>
      </w:r>
      <w:smartTag w:uri="urn:schemas-microsoft-com:office:smarttags" w:element="PersonName">
        <w:r w:rsidRPr="003A5B01">
          <w:rPr>
            <w:rFonts w:cs="David" w:hint="cs"/>
            <w:rtl/>
          </w:rPr>
          <w:t>דוד רותם</w:t>
        </w:r>
      </w:smartTag>
    </w:p>
    <w:p w14:paraId="0CD4DC61" w14:textId="77777777" w:rsidR="003A5B01" w:rsidRPr="003A5B01" w:rsidRDefault="003A5B01" w:rsidP="003A5B01">
      <w:pPr>
        <w:bidi/>
        <w:rPr>
          <w:rFonts w:cs="David" w:hint="cs"/>
          <w:rtl/>
        </w:rPr>
      </w:pPr>
      <w:r w:rsidRPr="003A5B01">
        <w:rPr>
          <w:rFonts w:cs="David" w:hint="cs"/>
          <w:rtl/>
        </w:rPr>
        <w:lastRenderedPageBreak/>
        <w:t xml:space="preserve">חה"כ </w:t>
      </w:r>
      <w:proofErr w:type="spellStart"/>
      <w:r w:rsidRPr="003A5B01">
        <w:rPr>
          <w:rFonts w:cs="David" w:hint="cs"/>
          <w:rtl/>
        </w:rPr>
        <w:t>עתניאל</w:t>
      </w:r>
      <w:proofErr w:type="spellEnd"/>
      <w:r w:rsidRPr="003A5B01">
        <w:rPr>
          <w:rFonts w:cs="David" w:hint="cs"/>
          <w:rtl/>
        </w:rPr>
        <w:t xml:space="preserve"> </w:t>
      </w:r>
      <w:proofErr w:type="spellStart"/>
      <w:r w:rsidRPr="003A5B01">
        <w:rPr>
          <w:rFonts w:cs="David" w:hint="cs"/>
          <w:rtl/>
        </w:rPr>
        <w:t>שנלר</w:t>
      </w:r>
      <w:proofErr w:type="spellEnd"/>
    </w:p>
    <w:p w14:paraId="5D173214" w14:textId="77777777" w:rsidR="003A5B01" w:rsidRPr="003A5B01" w:rsidRDefault="003A5B01" w:rsidP="003A5B01">
      <w:pPr>
        <w:bidi/>
        <w:rPr>
          <w:rFonts w:cs="David" w:hint="cs"/>
          <w:rtl/>
        </w:rPr>
      </w:pPr>
      <w:r w:rsidRPr="003A5B01">
        <w:rPr>
          <w:rFonts w:cs="David" w:hint="cs"/>
          <w:rtl/>
        </w:rPr>
        <w:t xml:space="preserve">חה"כ משה </w:t>
      </w:r>
      <w:proofErr w:type="spellStart"/>
      <w:r w:rsidRPr="003A5B01">
        <w:rPr>
          <w:rFonts w:cs="David" w:hint="cs"/>
          <w:rtl/>
        </w:rPr>
        <w:t>שרוני</w:t>
      </w:r>
      <w:proofErr w:type="spellEnd"/>
    </w:p>
    <w:p w14:paraId="5DE915FC" w14:textId="77777777" w:rsidR="003A5B01" w:rsidRPr="003A5B01" w:rsidRDefault="003A5B01" w:rsidP="003A5B01">
      <w:pPr>
        <w:bidi/>
        <w:rPr>
          <w:rFonts w:cs="David" w:hint="cs"/>
          <w:rtl/>
        </w:rPr>
      </w:pPr>
    </w:p>
    <w:p w14:paraId="51FD53E4" w14:textId="77777777" w:rsidR="003A5B01" w:rsidRPr="003A5B01" w:rsidRDefault="003A5B01" w:rsidP="003A5B01">
      <w:pPr>
        <w:bidi/>
        <w:rPr>
          <w:rFonts w:cs="David" w:hint="cs"/>
          <w:rtl/>
        </w:rPr>
      </w:pPr>
    </w:p>
    <w:p w14:paraId="7E882884" w14:textId="77777777" w:rsidR="003A5B01" w:rsidRPr="003A5B01" w:rsidRDefault="003A5B01" w:rsidP="003A5B01">
      <w:pPr>
        <w:bidi/>
        <w:rPr>
          <w:rFonts w:cs="David" w:hint="cs"/>
          <w:rtl/>
        </w:rPr>
      </w:pPr>
      <w:r w:rsidRPr="003A5B01">
        <w:rPr>
          <w:rFonts w:cs="David" w:hint="cs"/>
          <w:rtl/>
        </w:rPr>
        <w:t>מיכל הנר-</w:t>
      </w:r>
      <w:proofErr w:type="spellStart"/>
      <w:r w:rsidRPr="003A5B01">
        <w:rPr>
          <w:rFonts w:cs="David" w:hint="cs"/>
          <w:rtl/>
        </w:rPr>
        <w:t>דויטש</w:t>
      </w:r>
      <w:proofErr w:type="spellEnd"/>
      <w:r w:rsidRPr="003A5B01">
        <w:rPr>
          <w:rFonts w:cs="David" w:hint="cs"/>
          <w:rtl/>
        </w:rPr>
        <w:t xml:space="preserve"> </w:t>
      </w:r>
      <w:r w:rsidRPr="003A5B01">
        <w:rPr>
          <w:rFonts w:cs="David"/>
          <w:rtl/>
        </w:rPr>
        <w:t>–</w:t>
      </w:r>
      <w:r w:rsidRPr="003A5B01">
        <w:rPr>
          <w:rFonts w:cs="David" w:hint="cs"/>
          <w:rtl/>
        </w:rPr>
        <w:t xml:space="preserve"> מנהלת מחלקה בכירה (חקיקה), רשות המסים, משרד האוצר</w:t>
      </w:r>
    </w:p>
    <w:p w14:paraId="48875639" w14:textId="77777777" w:rsidR="003A5B01" w:rsidRPr="003A5B01" w:rsidRDefault="003A5B01" w:rsidP="003A5B01">
      <w:pPr>
        <w:bidi/>
        <w:rPr>
          <w:rFonts w:cs="David" w:hint="cs"/>
          <w:rtl/>
        </w:rPr>
      </w:pPr>
      <w:r w:rsidRPr="003A5B01">
        <w:rPr>
          <w:rFonts w:cs="David" w:hint="cs"/>
          <w:rtl/>
        </w:rPr>
        <w:t xml:space="preserve">עו"ד יגאל זאבי </w:t>
      </w:r>
      <w:r w:rsidRPr="003A5B01">
        <w:rPr>
          <w:rFonts w:cs="David"/>
          <w:rtl/>
        </w:rPr>
        <w:t>–</w:t>
      </w:r>
      <w:r w:rsidRPr="003A5B01">
        <w:rPr>
          <w:rFonts w:cs="David" w:hint="cs"/>
          <w:rtl/>
        </w:rPr>
        <w:t xml:space="preserve"> מטעם חברי הכנסת המבקשים להתפלג</w:t>
      </w:r>
    </w:p>
    <w:p w14:paraId="0B03B5BB" w14:textId="77777777" w:rsidR="003A5B01" w:rsidRPr="003A5B01" w:rsidRDefault="003A5B01" w:rsidP="003A5B01">
      <w:pPr>
        <w:bidi/>
        <w:rPr>
          <w:rFonts w:cs="David" w:hint="cs"/>
          <w:rtl/>
        </w:rPr>
      </w:pPr>
      <w:r w:rsidRPr="003A5B01">
        <w:rPr>
          <w:rFonts w:cs="David" w:hint="cs"/>
          <w:rtl/>
        </w:rPr>
        <w:t xml:space="preserve">עו"ד יוסי לייבוביץ' </w:t>
      </w:r>
      <w:r w:rsidRPr="003A5B01">
        <w:rPr>
          <w:rFonts w:cs="David"/>
          <w:rtl/>
        </w:rPr>
        <w:t>–</w:t>
      </w:r>
      <w:r w:rsidRPr="003A5B01">
        <w:rPr>
          <w:rFonts w:cs="David" w:hint="cs"/>
          <w:rtl/>
        </w:rPr>
        <w:t xml:space="preserve"> מטעם חברי הכנסת המבקשים להתפלג</w:t>
      </w:r>
    </w:p>
    <w:p w14:paraId="285F856D" w14:textId="77777777" w:rsidR="003A5B01" w:rsidRPr="003A5B01" w:rsidRDefault="003A5B01" w:rsidP="003A5B01">
      <w:pPr>
        <w:bidi/>
        <w:rPr>
          <w:rFonts w:cs="David" w:hint="cs"/>
          <w:rtl/>
        </w:rPr>
      </w:pPr>
      <w:r w:rsidRPr="003A5B01">
        <w:rPr>
          <w:rFonts w:cs="David" w:hint="cs"/>
          <w:rtl/>
        </w:rPr>
        <w:t xml:space="preserve">עו"ד אלון </w:t>
      </w:r>
      <w:proofErr w:type="spellStart"/>
      <w:r w:rsidRPr="003A5B01">
        <w:rPr>
          <w:rFonts w:cs="David" w:hint="cs"/>
          <w:rtl/>
        </w:rPr>
        <w:t>גלרט</w:t>
      </w:r>
      <w:proofErr w:type="spellEnd"/>
      <w:r w:rsidRPr="003A5B01">
        <w:rPr>
          <w:rFonts w:cs="David" w:hint="cs"/>
          <w:rtl/>
        </w:rPr>
        <w:t xml:space="preserve"> </w:t>
      </w:r>
      <w:r w:rsidRPr="003A5B01">
        <w:rPr>
          <w:rFonts w:cs="David"/>
          <w:rtl/>
        </w:rPr>
        <w:t>–</w:t>
      </w:r>
      <w:r w:rsidRPr="003A5B01">
        <w:rPr>
          <w:rFonts w:cs="David" w:hint="cs"/>
          <w:rtl/>
        </w:rPr>
        <w:t xml:space="preserve"> מטעם סיעת הגמלאים</w:t>
      </w:r>
    </w:p>
    <w:p w14:paraId="738E6CCD" w14:textId="77777777" w:rsidR="003A5B01" w:rsidRPr="003A5B01" w:rsidRDefault="003A5B01" w:rsidP="003A5B01">
      <w:pPr>
        <w:bidi/>
        <w:rPr>
          <w:rFonts w:cs="David" w:hint="cs"/>
          <w:rtl/>
        </w:rPr>
      </w:pPr>
    </w:p>
    <w:p w14:paraId="39F0FC3E" w14:textId="77777777" w:rsidR="003A5B01" w:rsidRPr="003A5B01" w:rsidRDefault="003A5B01" w:rsidP="003A5B01">
      <w:pPr>
        <w:bidi/>
        <w:rPr>
          <w:rFonts w:cs="David" w:hint="cs"/>
          <w:b/>
          <w:bCs/>
          <w:u w:val="single"/>
          <w:rtl/>
        </w:rPr>
      </w:pPr>
    </w:p>
    <w:p w14:paraId="6D09B575" w14:textId="77777777" w:rsidR="003A5B01" w:rsidRPr="003A5B01" w:rsidRDefault="003A5B01" w:rsidP="003A5B01">
      <w:pPr>
        <w:bidi/>
        <w:rPr>
          <w:rFonts w:cs="David" w:hint="cs"/>
          <w:b/>
          <w:bCs/>
          <w:u w:val="single"/>
          <w:rtl/>
        </w:rPr>
      </w:pPr>
    </w:p>
    <w:p w14:paraId="288328AA" w14:textId="77777777" w:rsidR="003A5B01" w:rsidRPr="003A5B01" w:rsidRDefault="003A5B01" w:rsidP="003A5B01">
      <w:pPr>
        <w:bidi/>
        <w:rPr>
          <w:rFonts w:cs="David" w:hint="cs"/>
          <w:rtl/>
        </w:rPr>
      </w:pPr>
      <w:r w:rsidRPr="003A5B01">
        <w:rPr>
          <w:rFonts w:cs="David" w:hint="cs"/>
          <w:b/>
          <w:bCs/>
          <w:u w:val="single"/>
          <w:rtl/>
        </w:rPr>
        <w:t>מזכיר הכנסת:</w:t>
      </w:r>
      <w:r w:rsidRPr="003A5B01">
        <w:rPr>
          <w:rFonts w:cs="David" w:hint="cs"/>
          <w:rtl/>
        </w:rPr>
        <w:t xml:space="preserve"> </w:t>
      </w:r>
    </w:p>
    <w:p w14:paraId="4ABBCF9C" w14:textId="77777777" w:rsidR="003A5B01" w:rsidRPr="003A5B01" w:rsidRDefault="003A5B01" w:rsidP="003A5B01">
      <w:pPr>
        <w:bidi/>
        <w:rPr>
          <w:rFonts w:cs="David" w:hint="cs"/>
          <w:rtl/>
        </w:rPr>
      </w:pPr>
      <w:r w:rsidRPr="003A5B01">
        <w:rPr>
          <w:rFonts w:cs="David" w:hint="cs"/>
          <w:rtl/>
        </w:rPr>
        <w:t>איל ינון</w:t>
      </w:r>
    </w:p>
    <w:p w14:paraId="221862F3" w14:textId="77777777" w:rsidR="003A5B01" w:rsidRPr="003A5B01" w:rsidRDefault="003A5B01" w:rsidP="003A5B01">
      <w:pPr>
        <w:bidi/>
        <w:rPr>
          <w:rFonts w:cs="David" w:hint="cs"/>
          <w:b/>
          <w:bCs/>
          <w:u w:val="single"/>
          <w:rtl/>
        </w:rPr>
      </w:pPr>
    </w:p>
    <w:p w14:paraId="1C98BE80" w14:textId="77777777" w:rsidR="003A5B01" w:rsidRPr="003A5B01" w:rsidRDefault="003A5B01" w:rsidP="003A5B01">
      <w:pPr>
        <w:bidi/>
        <w:rPr>
          <w:rFonts w:cs="David" w:hint="cs"/>
          <w:b/>
          <w:bCs/>
          <w:u w:val="single"/>
          <w:rtl/>
        </w:rPr>
      </w:pPr>
      <w:r w:rsidRPr="003A5B01">
        <w:rPr>
          <w:rFonts w:cs="David" w:hint="cs"/>
          <w:b/>
          <w:bCs/>
          <w:u w:val="single"/>
          <w:rtl/>
        </w:rPr>
        <w:t>סגנית מזכיר הכנסת:</w:t>
      </w:r>
    </w:p>
    <w:p w14:paraId="2AD0ED26" w14:textId="77777777" w:rsidR="003A5B01" w:rsidRPr="003A5B01" w:rsidRDefault="003A5B01" w:rsidP="003A5B01">
      <w:pPr>
        <w:bidi/>
        <w:rPr>
          <w:rFonts w:cs="David" w:hint="cs"/>
          <w:rtl/>
        </w:rPr>
      </w:pPr>
      <w:r w:rsidRPr="003A5B01">
        <w:rPr>
          <w:rFonts w:cs="David" w:hint="cs"/>
          <w:rtl/>
        </w:rPr>
        <w:t xml:space="preserve">ירדנה </w:t>
      </w:r>
      <w:proofErr w:type="spellStart"/>
      <w:r w:rsidRPr="003A5B01">
        <w:rPr>
          <w:rFonts w:cs="David" w:hint="cs"/>
          <w:rtl/>
        </w:rPr>
        <w:t>מלר</w:t>
      </w:r>
      <w:proofErr w:type="spellEnd"/>
      <w:r w:rsidRPr="003A5B01">
        <w:rPr>
          <w:rFonts w:cs="David" w:hint="cs"/>
          <w:rtl/>
        </w:rPr>
        <w:t>-הורוביץ</w:t>
      </w:r>
    </w:p>
    <w:p w14:paraId="2C268A92" w14:textId="77777777" w:rsidR="003A5B01" w:rsidRPr="003A5B01" w:rsidRDefault="003A5B01" w:rsidP="003A5B01">
      <w:pPr>
        <w:bidi/>
        <w:rPr>
          <w:rFonts w:cs="David"/>
          <w:rtl/>
        </w:rPr>
      </w:pPr>
    </w:p>
    <w:p w14:paraId="5D9ECC9E" w14:textId="77777777" w:rsidR="003A5B01" w:rsidRPr="003A5B01" w:rsidRDefault="003A5B01" w:rsidP="003A5B01">
      <w:pPr>
        <w:tabs>
          <w:tab w:val="left" w:pos="1930"/>
        </w:tabs>
        <w:bidi/>
        <w:rPr>
          <w:rFonts w:cs="David" w:hint="cs"/>
          <w:rtl/>
        </w:rPr>
      </w:pPr>
      <w:r w:rsidRPr="003A5B01">
        <w:rPr>
          <w:rFonts w:cs="David"/>
          <w:b/>
          <w:bCs/>
          <w:u w:val="single"/>
          <w:rtl/>
        </w:rPr>
        <w:t>י</w:t>
      </w:r>
      <w:r w:rsidRPr="003A5B01">
        <w:rPr>
          <w:rFonts w:cs="David" w:hint="cs"/>
          <w:b/>
          <w:bCs/>
          <w:u w:val="single"/>
          <w:rtl/>
        </w:rPr>
        <w:t xml:space="preserve">יעוץ </w:t>
      </w:r>
      <w:r w:rsidRPr="003A5B01">
        <w:rPr>
          <w:rFonts w:cs="David"/>
          <w:b/>
          <w:bCs/>
          <w:u w:val="single"/>
          <w:rtl/>
        </w:rPr>
        <w:t>משפטי</w:t>
      </w:r>
      <w:r w:rsidRPr="003A5B01">
        <w:rPr>
          <w:rFonts w:cs="David"/>
          <w:rtl/>
        </w:rPr>
        <w:t>:</w:t>
      </w:r>
    </w:p>
    <w:p w14:paraId="301CB17A" w14:textId="77777777" w:rsidR="003A5B01" w:rsidRPr="003A5B01" w:rsidRDefault="003A5B01" w:rsidP="003A5B01">
      <w:pPr>
        <w:tabs>
          <w:tab w:val="left" w:pos="1930"/>
        </w:tabs>
        <w:bidi/>
        <w:rPr>
          <w:rFonts w:cs="David" w:hint="cs"/>
          <w:rtl/>
        </w:rPr>
      </w:pPr>
      <w:r w:rsidRPr="003A5B01">
        <w:rPr>
          <w:rFonts w:cs="David" w:hint="cs"/>
          <w:rtl/>
        </w:rPr>
        <w:t xml:space="preserve">ארבל </w:t>
      </w:r>
      <w:proofErr w:type="spellStart"/>
      <w:r w:rsidRPr="003A5B01">
        <w:rPr>
          <w:rFonts w:cs="David" w:hint="cs"/>
          <w:rtl/>
        </w:rPr>
        <w:t>אסטרחן</w:t>
      </w:r>
      <w:proofErr w:type="spellEnd"/>
    </w:p>
    <w:p w14:paraId="57D15442" w14:textId="77777777" w:rsidR="003A5B01" w:rsidRPr="003A5B01" w:rsidRDefault="003A5B01" w:rsidP="003A5B01">
      <w:pPr>
        <w:tabs>
          <w:tab w:val="left" w:pos="1930"/>
        </w:tabs>
        <w:bidi/>
        <w:rPr>
          <w:rFonts w:cs="David" w:hint="cs"/>
          <w:rtl/>
        </w:rPr>
      </w:pPr>
      <w:r w:rsidRPr="003A5B01">
        <w:rPr>
          <w:rFonts w:cs="David" w:hint="cs"/>
          <w:rtl/>
        </w:rPr>
        <w:t>שלומי בלבן - מתמחה</w:t>
      </w:r>
    </w:p>
    <w:p w14:paraId="149A57FF" w14:textId="77777777" w:rsidR="003A5B01" w:rsidRPr="003A5B01" w:rsidRDefault="003A5B01" w:rsidP="003A5B01">
      <w:pPr>
        <w:bidi/>
        <w:rPr>
          <w:rFonts w:cs="David"/>
          <w:rtl/>
        </w:rPr>
      </w:pPr>
    </w:p>
    <w:p w14:paraId="002E9A52" w14:textId="77777777" w:rsidR="003A5B01" w:rsidRPr="003A5B01" w:rsidRDefault="003A5B01" w:rsidP="003A5B01">
      <w:pPr>
        <w:tabs>
          <w:tab w:val="left" w:pos="1930"/>
        </w:tabs>
        <w:bidi/>
        <w:rPr>
          <w:rFonts w:cs="David" w:hint="cs"/>
          <w:rtl/>
        </w:rPr>
      </w:pPr>
      <w:r w:rsidRPr="003A5B01">
        <w:rPr>
          <w:rFonts w:cs="David"/>
          <w:b/>
          <w:bCs/>
          <w:u w:val="single"/>
          <w:rtl/>
        </w:rPr>
        <w:t>מנהלת הוועדה</w:t>
      </w:r>
      <w:r w:rsidRPr="003A5B01">
        <w:rPr>
          <w:rFonts w:cs="David"/>
          <w:rtl/>
        </w:rPr>
        <w:t>:</w:t>
      </w:r>
    </w:p>
    <w:p w14:paraId="16E2F69C" w14:textId="77777777" w:rsidR="003A5B01" w:rsidRPr="003A5B01" w:rsidRDefault="003A5B01" w:rsidP="003A5B01">
      <w:pPr>
        <w:tabs>
          <w:tab w:val="left" w:pos="1930"/>
        </w:tabs>
        <w:bidi/>
        <w:rPr>
          <w:rFonts w:cs="David" w:hint="cs"/>
          <w:b/>
          <w:bCs/>
          <w:rtl/>
        </w:rPr>
      </w:pPr>
      <w:r w:rsidRPr="003A5B01">
        <w:rPr>
          <w:rFonts w:cs="David" w:hint="cs"/>
          <w:rtl/>
        </w:rPr>
        <w:t>אתי בן-יוסף</w:t>
      </w:r>
    </w:p>
    <w:p w14:paraId="1C1B88B4" w14:textId="77777777" w:rsidR="003A5B01" w:rsidRPr="003A5B01" w:rsidRDefault="003A5B01" w:rsidP="003A5B01">
      <w:pPr>
        <w:bidi/>
        <w:rPr>
          <w:rFonts w:cs="David"/>
          <w:rtl/>
        </w:rPr>
      </w:pPr>
    </w:p>
    <w:p w14:paraId="675834EA" w14:textId="77777777" w:rsidR="003A5B01" w:rsidRPr="003A5B01" w:rsidRDefault="003A5B01" w:rsidP="003A5B01">
      <w:pPr>
        <w:tabs>
          <w:tab w:val="left" w:pos="1930"/>
        </w:tabs>
        <w:bidi/>
        <w:rPr>
          <w:rFonts w:cs="David" w:hint="cs"/>
          <w:rtl/>
        </w:rPr>
      </w:pPr>
      <w:r w:rsidRPr="003A5B01">
        <w:rPr>
          <w:rFonts w:cs="David" w:hint="cs"/>
          <w:b/>
          <w:bCs/>
          <w:u w:val="single"/>
          <w:rtl/>
        </w:rPr>
        <w:t>קצרנית פרלמנטרית</w:t>
      </w:r>
      <w:r w:rsidRPr="003A5B01">
        <w:rPr>
          <w:rFonts w:cs="David"/>
          <w:rtl/>
        </w:rPr>
        <w:t>:</w:t>
      </w:r>
      <w:r w:rsidRPr="003A5B01">
        <w:rPr>
          <w:rFonts w:cs="David" w:hint="cs"/>
          <w:rtl/>
        </w:rPr>
        <w:tab/>
      </w:r>
    </w:p>
    <w:p w14:paraId="3DF2EB05" w14:textId="77777777" w:rsidR="003A5B01" w:rsidRPr="003A5B01" w:rsidRDefault="003A5B01" w:rsidP="003A5B01">
      <w:pPr>
        <w:tabs>
          <w:tab w:val="left" w:pos="1930"/>
        </w:tabs>
        <w:bidi/>
        <w:rPr>
          <w:rFonts w:cs="David" w:hint="cs"/>
          <w:rtl/>
        </w:rPr>
      </w:pPr>
      <w:r w:rsidRPr="003A5B01">
        <w:rPr>
          <w:rFonts w:cs="David" w:hint="cs"/>
          <w:rtl/>
        </w:rPr>
        <w:t xml:space="preserve">טלי רם </w:t>
      </w:r>
    </w:p>
    <w:p w14:paraId="2B2EFBE1" w14:textId="77777777" w:rsidR="003A5B01" w:rsidRPr="003A5B01" w:rsidRDefault="003A5B01" w:rsidP="003A5B01">
      <w:pPr>
        <w:bidi/>
        <w:rPr>
          <w:rFonts w:cs="David" w:hint="cs"/>
          <w:b/>
          <w:bCs/>
          <w:rtl/>
        </w:rPr>
      </w:pPr>
    </w:p>
    <w:p w14:paraId="4481B124" w14:textId="77777777" w:rsidR="003A5B01" w:rsidRPr="003A5B01" w:rsidRDefault="003A5B01" w:rsidP="003A5B01">
      <w:pPr>
        <w:pStyle w:val="Heading5"/>
        <w:jc w:val="left"/>
        <w:rPr>
          <w:rFonts w:hint="cs"/>
          <w:sz w:val="24"/>
          <w:rtl/>
        </w:rPr>
      </w:pPr>
    </w:p>
    <w:p w14:paraId="3E759A14" w14:textId="77777777" w:rsidR="003A5B01" w:rsidRPr="003A5B01" w:rsidRDefault="003A5B01" w:rsidP="003A5B01">
      <w:pPr>
        <w:pStyle w:val="Heading5"/>
        <w:jc w:val="left"/>
        <w:rPr>
          <w:sz w:val="24"/>
          <w:rtl/>
        </w:rPr>
      </w:pPr>
      <w:r w:rsidRPr="003A5B01">
        <w:rPr>
          <w:sz w:val="24"/>
          <w:rtl/>
        </w:rPr>
        <w:t xml:space="preserve"> </w:t>
      </w:r>
    </w:p>
    <w:p w14:paraId="40A4CF9A" w14:textId="77777777" w:rsidR="003A5B01" w:rsidRPr="003A5B01" w:rsidRDefault="003A5B01" w:rsidP="003A5B01">
      <w:pPr>
        <w:bidi/>
        <w:rPr>
          <w:rFonts w:cs="David" w:hint="cs"/>
          <w:rtl/>
        </w:rPr>
      </w:pPr>
    </w:p>
    <w:p w14:paraId="0DBD14B9" w14:textId="77777777" w:rsidR="003A5B01" w:rsidRDefault="003A5B01" w:rsidP="003A5B01">
      <w:pPr>
        <w:bidi/>
        <w:ind w:left="360"/>
        <w:jc w:val="center"/>
        <w:rPr>
          <w:rFonts w:cs="David" w:hint="cs"/>
          <w:b/>
          <w:bCs/>
          <w:rtl/>
        </w:rPr>
      </w:pPr>
      <w:r w:rsidRPr="003A5B01">
        <w:rPr>
          <w:rFonts w:cs="David"/>
          <w:rtl/>
        </w:rPr>
        <w:br w:type="page"/>
      </w:r>
    </w:p>
    <w:p w14:paraId="29D0C584" w14:textId="77777777" w:rsidR="003A5B01" w:rsidRDefault="003A5B01" w:rsidP="003A5B01">
      <w:pPr>
        <w:bidi/>
        <w:ind w:left="360"/>
        <w:jc w:val="center"/>
        <w:rPr>
          <w:rFonts w:cs="David" w:hint="cs"/>
          <w:b/>
          <w:bCs/>
          <w:rtl/>
        </w:rPr>
      </w:pPr>
    </w:p>
    <w:p w14:paraId="4936174B" w14:textId="77777777" w:rsidR="003A5B01" w:rsidRDefault="003A5B01" w:rsidP="003A5B01">
      <w:pPr>
        <w:bidi/>
        <w:ind w:left="360"/>
        <w:jc w:val="center"/>
        <w:rPr>
          <w:rFonts w:cs="David" w:hint="cs"/>
          <w:b/>
          <w:bCs/>
          <w:rtl/>
        </w:rPr>
      </w:pPr>
    </w:p>
    <w:p w14:paraId="3B2876E2" w14:textId="77777777" w:rsidR="003A5B01" w:rsidRDefault="003A5B01" w:rsidP="003A5B01">
      <w:pPr>
        <w:bidi/>
        <w:ind w:left="360"/>
        <w:jc w:val="center"/>
        <w:rPr>
          <w:rFonts w:cs="David" w:hint="cs"/>
          <w:b/>
          <w:bCs/>
          <w:rtl/>
        </w:rPr>
      </w:pPr>
    </w:p>
    <w:p w14:paraId="1A657F64" w14:textId="77777777" w:rsidR="003A5B01" w:rsidRPr="003A5B01" w:rsidRDefault="003A5B01" w:rsidP="003A5B01">
      <w:pPr>
        <w:bidi/>
        <w:ind w:left="360"/>
        <w:jc w:val="center"/>
        <w:rPr>
          <w:rFonts w:cs="David" w:hint="cs"/>
          <w:b/>
          <w:bCs/>
          <w:u w:val="single"/>
          <w:rtl/>
        </w:rPr>
      </w:pPr>
      <w:r w:rsidRPr="003A5B01">
        <w:rPr>
          <w:rFonts w:cs="David" w:hint="cs"/>
          <w:b/>
          <w:bCs/>
          <w:rtl/>
        </w:rPr>
        <w:t xml:space="preserve">א. </w:t>
      </w:r>
      <w:r w:rsidRPr="003A5B01">
        <w:rPr>
          <w:rFonts w:cs="David" w:hint="cs"/>
          <w:b/>
          <w:bCs/>
          <w:u w:val="single"/>
          <w:rtl/>
        </w:rPr>
        <w:t xml:space="preserve">בקשת חברי הכנסת משה </w:t>
      </w:r>
      <w:proofErr w:type="spellStart"/>
      <w:r w:rsidRPr="003A5B01">
        <w:rPr>
          <w:rFonts w:cs="David" w:hint="cs"/>
          <w:b/>
          <w:bCs/>
          <w:u w:val="single"/>
          <w:rtl/>
        </w:rPr>
        <w:t>שרוני</w:t>
      </w:r>
      <w:proofErr w:type="spellEnd"/>
      <w:r w:rsidRPr="003A5B01">
        <w:rPr>
          <w:rFonts w:cs="David" w:hint="cs"/>
          <w:b/>
          <w:bCs/>
          <w:u w:val="single"/>
          <w:rtl/>
        </w:rPr>
        <w:t xml:space="preserve">, אלחנן </w:t>
      </w:r>
      <w:proofErr w:type="spellStart"/>
      <w:r w:rsidRPr="003A5B01">
        <w:rPr>
          <w:rFonts w:cs="David" w:hint="cs"/>
          <w:b/>
          <w:bCs/>
          <w:u w:val="single"/>
          <w:rtl/>
        </w:rPr>
        <w:t>גלזר</w:t>
      </w:r>
      <w:proofErr w:type="spellEnd"/>
      <w:r w:rsidRPr="003A5B01">
        <w:rPr>
          <w:rFonts w:cs="David" w:hint="cs"/>
          <w:b/>
          <w:bCs/>
          <w:u w:val="single"/>
          <w:rtl/>
        </w:rPr>
        <w:t xml:space="preserve"> ושרה מרום-שלו להתפלג מסיעת גיל</w:t>
      </w:r>
    </w:p>
    <w:p w14:paraId="42D4D726" w14:textId="77777777" w:rsidR="003A5B01" w:rsidRPr="003A5B01" w:rsidRDefault="003A5B01" w:rsidP="003A5B01">
      <w:pPr>
        <w:bidi/>
        <w:ind w:left="360"/>
        <w:jc w:val="center"/>
        <w:rPr>
          <w:rFonts w:cs="David" w:hint="cs"/>
          <w:b/>
          <w:bCs/>
          <w:u w:val="single"/>
        </w:rPr>
      </w:pPr>
      <w:r w:rsidRPr="003A5B01">
        <w:rPr>
          <w:rFonts w:cs="David" w:hint="cs"/>
          <w:b/>
          <w:bCs/>
          <w:u w:val="single"/>
          <w:rtl/>
        </w:rPr>
        <w:t>ולהקים סיעה חדשה</w:t>
      </w:r>
    </w:p>
    <w:p w14:paraId="7A4EB301" w14:textId="77777777" w:rsidR="003A5B01" w:rsidRDefault="003A5B01" w:rsidP="003A5B01">
      <w:pPr>
        <w:bidi/>
        <w:rPr>
          <w:rFonts w:cs="David" w:hint="cs"/>
          <w:rtl/>
        </w:rPr>
      </w:pPr>
    </w:p>
    <w:p w14:paraId="38362446" w14:textId="77777777" w:rsidR="003A5B01" w:rsidRDefault="003A5B01" w:rsidP="003A5B01">
      <w:pPr>
        <w:bidi/>
        <w:rPr>
          <w:rFonts w:cs="David" w:hint="cs"/>
          <w:rtl/>
        </w:rPr>
      </w:pPr>
    </w:p>
    <w:p w14:paraId="101A7576" w14:textId="77777777" w:rsidR="003A5B01" w:rsidRDefault="003A5B01" w:rsidP="003A5B01">
      <w:pPr>
        <w:bidi/>
        <w:rPr>
          <w:rFonts w:cs="David" w:hint="cs"/>
          <w:rtl/>
        </w:rPr>
      </w:pPr>
    </w:p>
    <w:p w14:paraId="6218F626" w14:textId="77777777" w:rsidR="003A5B01" w:rsidRPr="003A5B01" w:rsidRDefault="003A5B01" w:rsidP="003A5B01">
      <w:pPr>
        <w:bidi/>
        <w:rPr>
          <w:rFonts w:cs="David" w:hint="cs"/>
          <w:rtl/>
        </w:rPr>
      </w:pPr>
    </w:p>
    <w:p w14:paraId="72A7F82D" w14:textId="77777777" w:rsidR="003A5B01" w:rsidRPr="003A5B01" w:rsidRDefault="003A5B01" w:rsidP="003A5B01">
      <w:pPr>
        <w:bidi/>
        <w:rPr>
          <w:rFonts w:cs="David" w:hint="cs"/>
          <w:u w:val="single"/>
          <w:rtl/>
        </w:rPr>
      </w:pPr>
      <w:r w:rsidRPr="003A5B01">
        <w:rPr>
          <w:rFonts w:cs="David" w:hint="cs"/>
          <w:u w:val="single"/>
          <w:rtl/>
        </w:rPr>
        <w:t>היו"ר דוד טל:</w:t>
      </w:r>
    </w:p>
    <w:p w14:paraId="30E8D786" w14:textId="77777777" w:rsidR="003A5B01" w:rsidRPr="003A5B01" w:rsidRDefault="003A5B01" w:rsidP="003A5B01">
      <w:pPr>
        <w:bidi/>
        <w:rPr>
          <w:rFonts w:cs="David" w:hint="cs"/>
          <w:rtl/>
        </w:rPr>
      </w:pPr>
    </w:p>
    <w:p w14:paraId="6FA10F36" w14:textId="77777777" w:rsidR="003A5B01" w:rsidRPr="003A5B01" w:rsidRDefault="003A5B01" w:rsidP="003A5B01">
      <w:pPr>
        <w:bidi/>
        <w:rPr>
          <w:rFonts w:cs="David" w:hint="cs"/>
          <w:rtl/>
        </w:rPr>
      </w:pPr>
      <w:r w:rsidRPr="003A5B01">
        <w:rPr>
          <w:rFonts w:cs="David" w:hint="cs"/>
          <w:rtl/>
        </w:rPr>
        <w:tab/>
        <w:t xml:space="preserve">בוקר טוב, רבותי. אני מתכבד לפתוח את ישיבת ועדת הכנסת. על סדר-יומנו מספר נושאים. סעיף א' יורד מסדר-היום היות שכל המפלגות נעתרו או הסכימו להסרת ההצעות להביע אי-אמון בממשלה. </w:t>
      </w:r>
    </w:p>
    <w:p w14:paraId="10D17B2A"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4F6EA724" w14:textId="77777777" w:rsidR="003A5B01" w:rsidRPr="003A5B01" w:rsidRDefault="003A5B01" w:rsidP="003A5B01">
      <w:pPr>
        <w:bidi/>
        <w:rPr>
          <w:rFonts w:cs="David" w:hint="cs"/>
          <w:rtl/>
        </w:rPr>
      </w:pPr>
    </w:p>
    <w:p w14:paraId="630EE259" w14:textId="77777777" w:rsidR="003A5B01" w:rsidRPr="003A5B01" w:rsidRDefault="003A5B01" w:rsidP="003A5B01">
      <w:pPr>
        <w:bidi/>
        <w:rPr>
          <w:rFonts w:cs="David" w:hint="cs"/>
          <w:rtl/>
        </w:rPr>
      </w:pPr>
      <w:r w:rsidRPr="003A5B01">
        <w:rPr>
          <w:rFonts w:cs="David" w:hint="cs"/>
          <w:rtl/>
        </w:rPr>
        <w:tab/>
        <w:t xml:space="preserve"> יש אמון בממשלה...</w:t>
      </w:r>
    </w:p>
    <w:p w14:paraId="4D0E5B1B"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AC9EE6E" w14:textId="77777777" w:rsidR="003A5B01" w:rsidRPr="003A5B01" w:rsidRDefault="003A5B01" w:rsidP="003A5B01">
      <w:pPr>
        <w:bidi/>
        <w:rPr>
          <w:rFonts w:cs="David" w:hint="cs"/>
          <w:rtl/>
        </w:rPr>
      </w:pPr>
    </w:p>
    <w:p w14:paraId="6FCCC0B5" w14:textId="77777777" w:rsidR="003A5B01" w:rsidRPr="003A5B01" w:rsidRDefault="003A5B01" w:rsidP="003A5B01">
      <w:pPr>
        <w:bidi/>
        <w:rPr>
          <w:rFonts w:cs="David" w:hint="cs"/>
          <w:rtl/>
        </w:rPr>
      </w:pPr>
      <w:r w:rsidRPr="003A5B01">
        <w:rPr>
          <w:rFonts w:cs="David" w:hint="cs"/>
          <w:rtl/>
        </w:rPr>
        <w:tab/>
        <w:t xml:space="preserve">יש אמון. אשר על כן, אנחנו נתחיל בנושא ההתפלגות של סיעת הגמלאים. חבר הכנסת </w:t>
      </w:r>
      <w:proofErr w:type="spellStart"/>
      <w:r w:rsidRPr="003A5B01">
        <w:rPr>
          <w:rFonts w:cs="David" w:hint="cs"/>
          <w:rtl/>
        </w:rPr>
        <w:t>שרוני</w:t>
      </w:r>
      <w:proofErr w:type="spellEnd"/>
      <w:r w:rsidRPr="003A5B01">
        <w:rPr>
          <w:rFonts w:cs="David" w:hint="cs"/>
          <w:rtl/>
        </w:rPr>
        <w:t xml:space="preserve"> או חברת הכנסת שרה מרום-שלו, מי רוצה להציג?</w:t>
      </w:r>
    </w:p>
    <w:p w14:paraId="1D09DC4A"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1E54B22A" w14:textId="77777777" w:rsidR="003A5B01" w:rsidRPr="003A5B01" w:rsidRDefault="003A5B01" w:rsidP="003A5B01">
      <w:pPr>
        <w:bidi/>
        <w:rPr>
          <w:rFonts w:cs="David" w:hint="cs"/>
          <w:rtl/>
        </w:rPr>
      </w:pPr>
    </w:p>
    <w:p w14:paraId="3243C056" w14:textId="77777777" w:rsidR="003A5B01" w:rsidRPr="003A5B01" w:rsidRDefault="003A5B01" w:rsidP="003A5B01">
      <w:pPr>
        <w:bidi/>
        <w:rPr>
          <w:rFonts w:cs="David" w:hint="cs"/>
          <w:rtl/>
        </w:rPr>
      </w:pPr>
      <w:r w:rsidRPr="003A5B01">
        <w:rPr>
          <w:rFonts w:cs="David" w:hint="cs"/>
          <w:rtl/>
        </w:rPr>
        <w:tab/>
        <w:t xml:space="preserve"> שאלה, אדוני. אנחנו נדרשים עכשיו לדון מחדש בנושא של ההתפלגות. אני רוצה לשאול באיזו מסגרת זה. האם זוהי רוויזיה?</w:t>
      </w:r>
    </w:p>
    <w:p w14:paraId="6C367D3B"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016F200C" w14:textId="77777777" w:rsidR="003A5B01" w:rsidRPr="003A5B01" w:rsidRDefault="003A5B01" w:rsidP="003A5B01">
      <w:pPr>
        <w:bidi/>
        <w:rPr>
          <w:rFonts w:cs="David" w:hint="cs"/>
          <w:rtl/>
        </w:rPr>
      </w:pPr>
    </w:p>
    <w:p w14:paraId="1F2D1725" w14:textId="77777777" w:rsidR="003A5B01" w:rsidRPr="003A5B01" w:rsidRDefault="003A5B01" w:rsidP="003A5B01">
      <w:pPr>
        <w:bidi/>
        <w:rPr>
          <w:rFonts w:cs="David" w:hint="cs"/>
          <w:rtl/>
        </w:rPr>
      </w:pPr>
      <w:r w:rsidRPr="003A5B01">
        <w:rPr>
          <w:rFonts w:cs="David" w:hint="cs"/>
          <w:rtl/>
        </w:rPr>
        <w:tab/>
        <w:t xml:space="preserve">לא, זאת לא רוויזיה. יש בקשה אחרת, והומצא לנו </w:t>
      </w:r>
      <w:r w:rsidRPr="003A5B01">
        <w:rPr>
          <w:rFonts w:cs="David"/>
          <w:rtl/>
        </w:rPr>
        <w:t>–</w:t>
      </w:r>
      <w:r w:rsidRPr="003A5B01">
        <w:rPr>
          <w:rFonts w:cs="David" w:hint="cs"/>
          <w:rtl/>
        </w:rPr>
        <w:t xml:space="preserve"> אני מקווה; אני מניח שהונח לפניכם- ביטול ההסכמים בין </w:t>
      </w:r>
      <w:proofErr w:type="spellStart"/>
      <w:r w:rsidRPr="003A5B01">
        <w:rPr>
          <w:rFonts w:cs="David" w:hint="cs"/>
          <w:rtl/>
        </w:rPr>
        <w:t>ארקדי</w:t>
      </w:r>
      <w:proofErr w:type="spellEnd"/>
      <w:r w:rsidRPr="003A5B01">
        <w:rPr>
          <w:rFonts w:cs="David" w:hint="cs"/>
          <w:rtl/>
        </w:rPr>
        <w:t xml:space="preserve"> </w:t>
      </w:r>
      <w:proofErr w:type="spellStart"/>
      <w:r w:rsidRPr="003A5B01">
        <w:rPr>
          <w:rFonts w:cs="David" w:hint="cs"/>
          <w:rtl/>
        </w:rPr>
        <w:t>גאידמק</w:t>
      </w:r>
      <w:proofErr w:type="spellEnd"/>
      <w:r w:rsidRPr="003A5B01">
        <w:rPr>
          <w:rFonts w:cs="David" w:hint="cs"/>
          <w:rtl/>
        </w:rPr>
        <w:t xml:space="preserve"> לבין סיעת הגמלאים. אני מקווה שזה הונח. אם לא- אני יכול להמציא לחברים כאן. </w:t>
      </w:r>
    </w:p>
    <w:p w14:paraId="1FDDB56B" w14:textId="77777777" w:rsidR="003A5B01" w:rsidRPr="003A5B01" w:rsidRDefault="003A5B01" w:rsidP="003A5B01">
      <w:pPr>
        <w:bidi/>
        <w:rPr>
          <w:rFonts w:cs="David" w:hint="cs"/>
          <w:rtl/>
        </w:rPr>
      </w:pPr>
    </w:p>
    <w:p w14:paraId="17859A16" w14:textId="77777777" w:rsidR="003A5B01" w:rsidRPr="003A5B01" w:rsidRDefault="003A5B01" w:rsidP="003A5B01">
      <w:pPr>
        <w:bidi/>
        <w:rPr>
          <w:rFonts w:cs="David" w:hint="cs"/>
          <w:rtl/>
        </w:rPr>
      </w:pPr>
      <w:r w:rsidRPr="003A5B01">
        <w:rPr>
          <w:rFonts w:cs="David" w:hint="cs"/>
          <w:rtl/>
        </w:rPr>
        <w:tab/>
        <w:t xml:space="preserve">אני חושב שחבר הכנסת </w:t>
      </w:r>
      <w:proofErr w:type="spellStart"/>
      <w:r w:rsidRPr="003A5B01">
        <w:rPr>
          <w:rFonts w:cs="David" w:hint="cs"/>
          <w:rtl/>
        </w:rPr>
        <w:t>שרוני</w:t>
      </w:r>
      <w:proofErr w:type="spellEnd"/>
      <w:r w:rsidRPr="003A5B01">
        <w:rPr>
          <w:rFonts w:cs="David" w:hint="cs"/>
          <w:rtl/>
        </w:rPr>
        <w:t xml:space="preserve"> ייטיב להסביר זאת. חבר הכנסת </w:t>
      </w:r>
      <w:proofErr w:type="spellStart"/>
      <w:r w:rsidRPr="003A5B01">
        <w:rPr>
          <w:rFonts w:cs="David" w:hint="cs"/>
          <w:rtl/>
        </w:rPr>
        <w:t>שרוני</w:t>
      </w:r>
      <w:proofErr w:type="spellEnd"/>
      <w:r w:rsidRPr="003A5B01">
        <w:rPr>
          <w:rFonts w:cs="David" w:hint="cs"/>
          <w:rtl/>
        </w:rPr>
        <w:t xml:space="preserve">, בבקשה אדוני. </w:t>
      </w:r>
    </w:p>
    <w:p w14:paraId="7B74EF67"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משה </w:t>
      </w:r>
      <w:proofErr w:type="spellStart"/>
      <w:r w:rsidRPr="003A5B01">
        <w:rPr>
          <w:rFonts w:cs="David" w:hint="cs"/>
          <w:u w:val="single"/>
          <w:rtl/>
        </w:rPr>
        <w:t>שרוני</w:t>
      </w:r>
      <w:proofErr w:type="spellEnd"/>
      <w:r w:rsidRPr="003A5B01">
        <w:rPr>
          <w:rFonts w:cs="David" w:hint="cs"/>
          <w:u w:val="single"/>
          <w:rtl/>
        </w:rPr>
        <w:t>:</w:t>
      </w:r>
    </w:p>
    <w:p w14:paraId="50114DD2" w14:textId="77777777" w:rsidR="003A5B01" w:rsidRPr="003A5B01" w:rsidRDefault="003A5B01" w:rsidP="003A5B01">
      <w:pPr>
        <w:bidi/>
        <w:rPr>
          <w:rFonts w:cs="David" w:hint="cs"/>
          <w:rtl/>
        </w:rPr>
      </w:pPr>
    </w:p>
    <w:p w14:paraId="42E35C36" w14:textId="77777777" w:rsidR="003A5B01" w:rsidRPr="003A5B01" w:rsidRDefault="003A5B01" w:rsidP="003A5B01">
      <w:pPr>
        <w:bidi/>
        <w:rPr>
          <w:rFonts w:cs="David" w:hint="cs"/>
          <w:rtl/>
        </w:rPr>
      </w:pPr>
      <w:r w:rsidRPr="003A5B01">
        <w:rPr>
          <w:rFonts w:cs="David" w:hint="cs"/>
          <w:rtl/>
        </w:rPr>
        <w:tab/>
        <w:t xml:space="preserve">אדוני היושב-ראש, חברי הכנסת, האנשים שרוצים להתפלג מסיעת גיל החליטו לבטל את ההסכם עם מר </w:t>
      </w:r>
      <w:proofErr w:type="spellStart"/>
      <w:r w:rsidRPr="003A5B01">
        <w:rPr>
          <w:rFonts w:cs="David" w:hint="cs"/>
          <w:rtl/>
        </w:rPr>
        <w:t>גאידמק</w:t>
      </w:r>
      <w:proofErr w:type="spellEnd"/>
      <w:r w:rsidRPr="003A5B01">
        <w:rPr>
          <w:rFonts w:cs="David" w:hint="cs"/>
          <w:rtl/>
        </w:rPr>
        <w:t xml:space="preserve">. ביטלנו את ההסכם, קיבלנו מהם אישור שההסכם בוטל, כך שאין שום עילה פורמלית. </w:t>
      </w:r>
    </w:p>
    <w:p w14:paraId="2755652D"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21735DC" w14:textId="77777777" w:rsidR="003A5B01" w:rsidRPr="003A5B01" w:rsidRDefault="003A5B01" w:rsidP="003A5B01">
      <w:pPr>
        <w:bidi/>
        <w:rPr>
          <w:rFonts w:cs="David" w:hint="cs"/>
          <w:rtl/>
        </w:rPr>
      </w:pPr>
    </w:p>
    <w:p w14:paraId="1F79E97A" w14:textId="77777777" w:rsidR="003A5B01" w:rsidRPr="003A5B01" w:rsidRDefault="003A5B01" w:rsidP="003A5B01">
      <w:pPr>
        <w:bidi/>
        <w:rPr>
          <w:rFonts w:cs="David" w:hint="cs"/>
          <w:rtl/>
        </w:rPr>
      </w:pPr>
      <w:r w:rsidRPr="003A5B01">
        <w:rPr>
          <w:rFonts w:cs="David" w:hint="cs"/>
          <w:rtl/>
        </w:rPr>
        <w:tab/>
        <w:t>תודה רבה, אדוני. חבר הכנסת גלנטי, אתה רוצה להתייחס?</w:t>
      </w:r>
    </w:p>
    <w:p w14:paraId="22FEBBC6"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יצחק גלנטי:</w:t>
      </w:r>
    </w:p>
    <w:p w14:paraId="2176553A" w14:textId="77777777" w:rsidR="003A5B01" w:rsidRPr="003A5B01" w:rsidRDefault="003A5B01" w:rsidP="003A5B01">
      <w:pPr>
        <w:pStyle w:val="Heading5"/>
        <w:jc w:val="left"/>
        <w:rPr>
          <w:rFonts w:hint="cs"/>
          <w:sz w:val="24"/>
          <w:rtl/>
        </w:rPr>
      </w:pPr>
    </w:p>
    <w:p w14:paraId="53B051AF" w14:textId="77777777" w:rsidR="003A5B01" w:rsidRPr="003A5B01" w:rsidRDefault="003A5B01" w:rsidP="003A5B01">
      <w:pPr>
        <w:bidi/>
        <w:rPr>
          <w:rFonts w:cs="David" w:hint="cs"/>
          <w:rtl/>
        </w:rPr>
      </w:pPr>
      <w:r w:rsidRPr="003A5B01">
        <w:rPr>
          <w:rFonts w:cs="David" w:hint="cs"/>
          <w:rtl/>
        </w:rPr>
        <w:tab/>
        <w:t xml:space="preserve">ברצון רב. </w:t>
      </w:r>
    </w:p>
    <w:p w14:paraId="2E3A8895"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6968616" w14:textId="77777777" w:rsidR="003A5B01" w:rsidRPr="003A5B01" w:rsidRDefault="003A5B01" w:rsidP="003A5B01">
      <w:pPr>
        <w:bidi/>
        <w:rPr>
          <w:rFonts w:cs="David" w:hint="cs"/>
          <w:rtl/>
        </w:rPr>
      </w:pPr>
    </w:p>
    <w:p w14:paraId="27A2B82F" w14:textId="77777777" w:rsidR="003A5B01" w:rsidRPr="003A5B01" w:rsidRDefault="003A5B01" w:rsidP="003A5B01">
      <w:pPr>
        <w:bidi/>
        <w:rPr>
          <w:rFonts w:cs="David" w:hint="cs"/>
          <w:rtl/>
        </w:rPr>
      </w:pPr>
      <w:r w:rsidRPr="003A5B01">
        <w:rPr>
          <w:rFonts w:cs="David" w:hint="cs"/>
          <w:rtl/>
        </w:rPr>
        <w:tab/>
        <w:t xml:space="preserve">אני רק רוצה לומר לך, חבר הכנסת גלנטי </w:t>
      </w:r>
      <w:r w:rsidRPr="003A5B01">
        <w:rPr>
          <w:rFonts w:cs="David"/>
          <w:rtl/>
        </w:rPr>
        <w:t>–</w:t>
      </w:r>
      <w:r w:rsidRPr="003A5B01">
        <w:rPr>
          <w:rFonts w:cs="David" w:hint="cs"/>
          <w:rtl/>
        </w:rPr>
        <w:t xml:space="preserve"> אתה העברת אלי ותבעת, ביקשת ממני לזמן את כל חברי הכנסת שרוצים להתפלג. בדקתי בתקנון הכנסת </w:t>
      </w:r>
      <w:r w:rsidRPr="003A5B01">
        <w:rPr>
          <w:rFonts w:cs="David"/>
          <w:rtl/>
        </w:rPr>
        <w:t>–</w:t>
      </w:r>
      <w:r w:rsidRPr="003A5B01">
        <w:rPr>
          <w:rFonts w:cs="David" w:hint="cs"/>
          <w:rtl/>
        </w:rPr>
        <w:t xml:space="preserve"> חברי הכנסת שרוצים להתפלג לא חייבים להיות כאן. </w:t>
      </w:r>
    </w:p>
    <w:p w14:paraId="2880B3C6" w14:textId="77777777" w:rsidR="003A5B01" w:rsidRPr="003A5B01" w:rsidRDefault="003A5B01" w:rsidP="003A5B01">
      <w:pPr>
        <w:bidi/>
        <w:rPr>
          <w:rFonts w:cs="David" w:hint="cs"/>
          <w:rtl/>
        </w:rPr>
      </w:pPr>
    </w:p>
    <w:p w14:paraId="6C7D7E74" w14:textId="77777777" w:rsidR="003A5B01" w:rsidRPr="003A5B01" w:rsidRDefault="003A5B01" w:rsidP="003A5B01">
      <w:pPr>
        <w:bidi/>
        <w:rPr>
          <w:rFonts w:cs="David" w:hint="cs"/>
          <w:rtl/>
        </w:rPr>
      </w:pPr>
      <w:r w:rsidRPr="003A5B01">
        <w:rPr>
          <w:rFonts w:cs="David" w:hint="cs"/>
          <w:rtl/>
        </w:rPr>
        <w:tab/>
        <w:t xml:space="preserve">בזמנו, כשהקימו את קדימה, התפלגו מתוך הליכוד </w:t>
      </w:r>
      <w:r w:rsidRPr="003A5B01">
        <w:rPr>
          <w:rFonts w:cs="David"/>
          <w:rtl/>
        </w:rPr>
        <w:t>–</w:t>
      </w:r>
      <w:r w:rsidRPr="003A5B01">
        <w:rPr>
          <w:rFonts w:cs="David" w:hint="cs"/>
          <w:rtl/>
        </w:rPr>
        <w:t xml:space="preserve"> ולא כל חברי הסיעה היו פה </w:t>
      </w:r>
      <w:r w:rsidRPr="003A5B01">
        <w:rPr>
          <w:rFonts w:cs="David"/>
          <w:rtl/>
        </w:rPr>
        <w:t>–</w:t>
      </w:r>
      <w:r w:rsidRPr="003A5B01">
        <w:rPr>
          <w:rFonts w:cs="David" w:hint="cs"/>
          <w:rtl/>
        </w:rPr>
        <w:t xml:space="preserve"> אבל אין שום סעיף כזה. אשר על כן, אין מניעה לדון בנושא הזה, גם אם יישב פה רק חבר הכנסת </w:t>
      </w:r>
      <w:proofErr w:type="spellStart"/>
      <w:r w:rsidRPr="003A5B01">
        <w:rPr>
          <w:rFonts w:cs="David" w:hint="cs"/>
          <w:rtl/>
        </w:rPr>
        <w:t>שרוני</w:t>
      </w:r>
      <w:proofErr w:type="spellEnd"/>
      <w:r w:rsidRPr="003A5B01">
        <w:rPr>
          <w:rFonts w:cs="David" w:hint="cs"/>
          <w:rtl/>
        </w:rPr>
        <w:t xml:space="preserve">. </w:t>
      </w:r>
    </w:p>
    <w:p w14:paraId="25692BF1"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יצחק גלנטי:</w:t>
      </w:r>
    </w:p>
    <w:p w14:paraId="4EC78382" w14:textId="77777777" w:rsidR="003A5B01" w:rsidRPr="003A5B01" w:rsidRDefault="003A5B01" w:rsidP="003A5B01">
      <w:pPr>
        <w:pStyle w:val="Heading5"/>
        <w:jc w:val="left"/>
        <w:rPr>
          <w:rFonts w:hint="cs"/>
          <w:sz w:val="24"/>
          <w:rtl/>
        </w:rPr>
      </w:pPr>
    </w:p>
    <w:p w14:paraId="570CEC97" w14:textId="77777777" w:rsidR="003A5B01" w:rsidRPr="003A5B01" w:rsidRDefault="003A5B01" w:rsidP="003A5B01">
      <w:pPr>
        <w:bidi/>
        <w:rPr>
          <w:rFonts w:cs="David" w:hint="cs"/>
          <w:rtl/>
        </w:rPr>
      </w:pPr>
      <w:r w:rsidRPr="003A5B01">
        <w:rPr>
          <w:rFonts w:cs="David" w:hint="cs"/>
          <w:rtl/>
        </w:rPr>
        <w:tab/>
        <w:t xml:space="preserve"> תודה רבה, אדוני. רבותי, אני חייב לציין דבר אחד </w:t>
      </w:r>
      <w:r w:rsidRPr="003A5B01">
        <w:rPr>
          <w:rFonts w:cs="David"/>
          <w:rtl/>
        </w:rPr>
        <w:t>–</w:t>
      </w:r>
      <w:r w:rsidRPr="003A5B01">
        <w:rPr>
          <w:rFonts w:cs="David" w:hint="cs"/>
          <w:rtl/>
        </w:rPr>
        <w:t xml:space="preserve"> ומונחים לפניכם המסמכים. אם אנחנו מסתכלים בבקשה לביטול ההסכם מיום ה- 21 במאי 2008 </w:t>
      </w:r>
      <w:r w:rsidRPr="003A5B01">
        <w:rPr>
          <w:rFonts w:cs="David"/>
          <w:rtl/>
        </w:rPr>
        <w:t>–</w:t>
      </w:r>
      <w:r w:rsidRPr="003A5B01">
        <w:rPr>
          <w:rFonts w:cs="David" w:hint="cs"/>
          <w:rtl/>
        </w:rPr>
        <w:t xml:space="preserve"> לכל אחד יש את זה מולו, יראה שמונחות בפניו שלוש חתימות. </w:t>
      </w:r>
    </w:p>
    <w:p w14:paraId="25DD38F2" w14:textId="77777777" w:rsidR="003A5B01" w:rsidRPr="003A5B01" w:rsidRDefault="003A5B01" w:rsidP="003A5B01">
      <w:pPr>
        <w:bidi/>
        <w:rPr>
          <w:rFonts w:cs="David" w:hint="cs"/>
          <w:rtl/>
        </w:rPr>
      </w:pPr>
    </w:p>
    <w:p w14:paraId="32DE5875" w14:textId="77777777" w:rsidR="003A5B01" w:rsidRPr="003A5B01" w:rsidRDefault="003A5B01" w:rsidP="003A5B01">
      <w:pPr>
        <w:bidi/>
        <w:rPr>
          <w:rFonts w:cs="David" w:hint="cs"/>
          <w:rtl/>
        </w:rPr>
      </w:pPr>
      <w:r w:rsidRPr="003A5B01">
        <w:rPr>
          <w:rFonts w:cs="David" w:hint="cs"/>
          <w:rtl/>
        </w:rPr>
        <w:tab/>
        <w:t xml:space="preserve">אני מחזיק בידי גם בקשה להתפלגות סיעה לפי חוק הכנסת </w:t>
      </w:r>
      <w:r w:rsidRPr="003A5B01">
        <w:rPr>
          <w:rFonts w:cs="David"/>
          <w:rtl/>
        </w:rPr>
        <w:t>–</w:t>
      </w:r>
      <w:r w:rsidRPr="003A5B01">
        <w:rPr>
          <w:rFonts w:cs="David" w:hint="cs"/>
          <w:rtl/>
        </w:rPr>
        <w:t xml:space="preserve"> גם עם שלוש חתימות; אני מחזיק פה דבר נוסף </w:t>
      </w:r>
      <w:r w:rsidRPr="003A5B01">
        <w:rPr>
          <w:rFonts w:cs="David"/>
          <w:rtl/>
        </w:rPr>
        <w:t>–</w:t>
      </w:r>
      <w:r w:rsidRPr="003A5B01">
        <w:rPr>
          <w:rFonts w:cs="David" w:hint="cs"/>
          <w:rtl/>
        </w:rPr>
        <w:t xml:space="preserve"> פרסום ההסכמים, גם עם שלוש חתימות. </w:t>
      </w:r>
    </w:p>
    <w:p w14:paraId="16F4515B"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5E1C329" w14:textId="77777777" w:rsidR="003A5B01" w:rsidRPr="003A5B01" w:rsidRDefault="003A5B01" w:rsidP="003A5B01">
      <w:pPr>
        <w:bidi/>
        <w:rPr>
          <w:rFonts w:cs="David" w:hint="cs"/>
          <w:rtl/>
        </w:rPr>
      </w:pPr>
    </w:p>
    <w:p w14:paraId="3108D117" w14:textId="77777777" w:rsidR="003A5B01" w:rsidRPr="003A5B01" w:rsidRDefault="003A5B01" w:rsidP="003A5B01">
      <w:pPr>
        <w:bidi/>
        <w:rPr>
          <w:rFonts w:cs="David" w:hint="cs"/>
          <w:rtl/>
        </w:rPr>
      </w:pPr>
      <w:r w:rsidRPr="003A5B01">
        <w:rPr>
          <w:rFonts w:cs="David" w:hint="cs"/>
          <w:rtl/>
        </w:rPr>
        <w:tab/>
        <w:t xml:space="preserve">חבר הכנסת גלנטי, ידידי. אני מבקש ממך. אנחנו לא רווים נחת מכל המלחמות האלה. אנחנו לא בעדך ולא בעד חבר הכנסת </w:t>
      </w:r>
      <w:proofErr w:type="spellStart"/>
      <w:r w:rsidRPr="003A5B01">
        <w:rPr>
          <w:rFonts w:cs="David" w:hint="cs"/>
          <w:rtl/>
        </w:rPr>
        <w:t>שרוני</w:t>
      </w:r>
      <w:proofErr w:type="spellEnd"/>
      <w:r w:rsidRPr="003A5B01">
        <w:rPr>
          <w:rFonts w:cs="David" w:hint="cs"/>
          <w:rtl/>
        </w:rPr>
        <w:t xml:space="preserve">. אם  יש לאדוני, ומשתמע מבין השיטין שיש לאדוני כאן איזשהו חשש לזיוף כזה או אחר </w:t>
      </w:r>
      <w:r w:rsidRPr="003A5B01">
        <w:rPr>
          <w:rFonts w:cs="David"/>
          <w:rtl/>
        </w:rPr>
        <w:t>–</w:t>
      </w:r>
      <w:r w:rsidRPr="003A5B01">
        <w:rPr>
          <w:rFonts w:cs="David" w:hint="cs"/>
          <w:rtl/>
        </w:rPr>
        <w:t xml:space="preserve"> הדרך פנויה למשטרה; לא ליושבת-ראש הכנסת, לא ליושב-ראש ועדת הכנסת; לרשות האכיפה, להגיש תלונה בנושא הזה.</w:t>
      </w:r>
    </w:p>
    <w:p w14:paraId="3A4A26FD" w14:textId="77777777" w:rsidR="003A5B01" w:rsidRPr="003A5B01" w:rsidRDefault="003A5B01" w:rsidP="003A5B01">
      <w:pPr>
        <w:bidi/>
        <w:rPr>
          <w:rFonts w:cs="David" w:hint="cs"/>
          <w:rtl/>
        </w:rPr>
      </w:pPr>
    </w:p>
    <w:p w14:paraId="49C68443" w14:textId="77777777" w:rsidR="003A5B01" w:rsidRPr="003A5B01" w:rsidRDefault="003A5B01" w:rsidP="003A5B01">
      <w:pPr>
        <w:bidi/>
        <w:rPr>
          <w:rFonts w:cs="David" w:hint="cs"/>
          <w:rtl/>
        </w:rPr>
      </w:pPr>
      <w:r w:rsidRPr="003A5B01">
        <w:rPr>
          <w:rFonts w:cs="David" w:hint="cs"/>
          <w:rtl/>
        </w:rPr>
        <w:tab/>
        <w:t xml:space="preserve">אין טעם להתעסק בזה. אנחנו באמת לא רוצים להיכנס בענייניה הפנימיים של כל מפלגה. אנחנו מדברים על מה שאנחנו אמורים לדון בנושא הזה, אז בוא נדלג על זה. אני חושב שזה ייטיב עם כולנו. </w:t>
      </w:r>
    </w:p>
    <w:p w14:paraId="5FCCDBB3"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יצחק גלנטי:</w:t>
      </w:r>
    </w:p>
    <w:p w14:paraId="5115484E" w14:textId="77777777" w:rsidR="003A5B01" w:rsidRPr="003A5B01" w:rsidRDefault="003A5B01" w:rsidP="003A5B01">
      <w:pPr>
        <w:pStyle w:val="Heading5"/>
        <w:jc w:val="left"/>
        <w:rPr>
          <w:rFonts w:hint="cs"/>
          <w:sz w:val="24"/>
          <w:rtl/>
        </w:rPr>
      </w:pPr>
    </w:p>
    <w:p w14:paraId="3883AFDA" w14:textId="77777777" w:rsidR="003A5B01" w:rsidRPr="003A5B01" w:rsidRDefault="003A5B01" w:rsidP="003A5B01">
      <w:pPr>
        <w:bidi/>
        <w:rPr>
          <w:rFonts w:cs="David" w:hint="cs"/>
          <w:rtl/>
        </w:rPr>
      </w:pPr>
      <w:r w:rsidRPr="003A5B01">
        <w:rPr>
          <w:rFonts w:cs="David" w:hint="cs"/>
          <w:rtl/>
        </w:rPr>
        <w:tab/>
        <w:t xml:space="preserve"> תודה רבה על הערתו של כבוד היושב-ראש. יחד עם זאת אני חייב לומר ולציין שעצם העובדה שיש חשש, כביכול - - -</w:t>
      </w:r>
    </w:p>
    <w:p w14:paraId="2EFE1E08"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65D2D898" w14:textId="77777777" w:rsidR="003A5B01" w:rsidRPr="003A5B01" w:rsidRDefault="003A5B01" w:rsidP="003A5B01">
      <w:pPr>
        <w:bidi/>
        <w:rPr>
          <w:rFonts w:cs="David" w:hint="cs"/>
          <w:rtl/>
        </w:rPr>
      </w:pPr>
    </w:p>
    <w:p w14:paraId="64CC2831" w14:textId="77777777" w:rsidR="003A5B01" w:rsidRPr="003A5B01" w:rsidRDefault="003A5B01" w:rsidP="003A5B01">
      <w:pPr>
        <w:bidi/>
        <w:rPr>
          <w:rFonts w:cs="David" w:hint="cs"/>
          <w:rtl/>
        </w:rPr>
      </w:pPr>
      <w:r w:rsidRPr="003A5B01">
        <w:rPr>
          <w:rFonts w:cs="David" w:hint="cs"/>
          <w:rtl/>
        </w:rPr>
        <w:tab/>
        <w:t xml:space="preserve">לכאורה. </w:t>
      </w:r>
    </w:p>
    <w:p w14:paraId="072ECC00"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יצחק גלנטי:</w:t>
      </w:r>
    </w:p>
    <w:p w14:paraId="2954DA91" w14:textId="77777777" w:rsidR="003A5B01" w:rsidRPr="003A5B01" w:rsidRDefault="003A5B01" w:rsidP="003A5B01">
      <w:pPr>
        <w:pStyle w:val="Heading5"/>
        <w:jc w:val="left"/>
        <w:rPr>
          <w:rFonts w:hint="cs"/>
          <w:sz w:val="24"/>
          <w:rtl/>
        </w:rPr>
      </w:pPr>
    </w:p>
    <w:p w14:paraId="3751B9DA" w14:textId="77777777" w:rsidR="003A5B01" w:rsidRPr="003A5B01" w:rsidRDefault="003A5B01" w:rsidP="003A5B01">
      <w:pPr>
        <w:bidi/>
        <w:rPr>
          <w:rFonts w:cs="David" w:hint="cs"/>
          <w:rtl/>
        </w:rPr>
      </w:pPr>
      <w:r w:rsidRPr="003A5B01">
        <w:rPr>
          <w:rFonts w:cs="David" w:hint="cs"/>
          <w:rtl/>
        </w:rPr>
        <w:tab/>
        <w:t xml:space="preserve"> לכאורה, שאין תאימוּת בין החתימות השונות </w:t>
      </w:r>
      <w:r w:rsidRPr="003A5B01">
        <w:rPr>
          <w:rFonts w:cs="David"/>
          <w:rtl/>
        </w:rPr>
        <w:t>–</w:t>
      </w:r>
      <w:r w:rsidRPr="003A5B01">
        <w:rPr>
          <w:rFonts w:cs="David" w:hint="cs"/>
          <w:rtl/>
        </w:rPr>
        <w:t xml:space="preserve"> הרי שקבלת הבקשה הזאת והצבעה בעדה עשויה מחר להיתקל בבעיה משפטית, שמבטלת אותה. </w:t>
      </w:r>
    </w:p>
    <w:p w14:paraId="5553BD7B" w14:textId="77777777" w:rsidR="003A5B01" w:rsidRPr="003A5B01" w:rsidRDefault="003A5B01" w:rsidP="003A5B01">
      <w:pPr>
        <w:bidi/>
        <w:rPr>
          <w:rFonts w:cs="David" w:hint="cs"/>
          <w:rtl/>
        </w:rPr>
      </w:pPr>
    </w:p>
    <w:p w14:paraId="0898F6FF" w14:textId="77777777" w:rsidR="003A5B01" w:rsidRPr="003A5B01" w:rsidRDefault="003A5B01" w:rsidP="003A5B01">
      <w:pPr>
        <w:bidi/>
        <w:rPr>
          <w:rFonts w:cs="David" w:hint="cs"/>
          <w:rtl/>
        </w:rPr>
      </w:pPr>
      <w:r w:rsidRPr="003A5B01">
        <w:rPr>
          <w:rFonts w:cs="David" w:hint="cs"/>
          <w:rtl/>
        </w:rPr>
        <w:tab/>
        <w:t xml:space="preserve">לכן, אני ציינתי את הנושא הזה, ואנא שכל אחד יביט בחתימות ויראה מה הן אומרות. </w:t>
      </w:r>
    </w:p>
    <w:p w14:paraId="6F4849E8"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43484F1A" w14:textId="77777777" w:rsidR="003A5B01" w:rsidRPr="003A5B01" w:rsidRDefault="003A5B01" w:rsidP="003A5B01">
      <w:pPr>
        <w:bidi/>
        <w:rPr>
          <w:rFonts w:cs="David" w:hint="cs"/>
          <w:rtl/>
        </w:rPr>
      </w:pPr>
    </w:p>
    <w:p w14:paraId="480F822B" w14:textId="77777777" w:rsidR="003A5B01" w:rsidRPr="003A5B01" w:rsidRDefault="003A5B01" w:rsidP="003A5B01">
      <w:pPr>
        <w:bidi/>
        <w:rPr>
          <w:rFonts w:cs="David" w:hint="cs"/>
          <w:rtl/>
        </w:rPr>
      </w:pPr>
      <w:r w:rsidRPr="003A5B01">
        <w:rPr>
          <w:rFonts w:cs="David" w:hint="cs"/>
          <w:rtl/>
        </w:rPr>
        <w:tab/>
        <w:t xml:space="preserve">סליחה, אדוני. חבר הכנסת </w:t>
      </w:r>
      <w:proofErr w:type="spellStart"/>
      <w:r w:rsidRPr="003A5B01">
        <w:rPr>
          <w:rFonts w:cs="David" w:hint="cs"/>
          <w:rtl/>
        </w:rPr>
        <w:t>שרוני</w:t>
      </w:r>
      <w:proofErr w:type="spellEnd"/>
      <w:r w:rsidRPr="003A5B01">
        <w:rPr>
          <w:rFonts w:cs="David" w:hint="cs"/>
          <w:rtl/>
        </w:rPr>
        <w:t>, אתה מוכן להתייחס רק במילה?</w:t>
      </w:r>
    </w:p>
    <w:p w14:paraId="160190C7"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שרה מרום-שלו:</w:t>
      </w:r>
    </w:p>
    <w:p w14:paraId="551BDE03" w14:textId="77777777" w:rsidR="003A5B01" w:rsidRPr="003A5B01" w:rsidRDefault="003A5B01" w:rsidP="003A5B01">
      <w:pPr>
        <w:bidi/>
        <w:rPr>
          <w:rFonts w:cs="David" w:hint="cs"/>
          <w:rtl/>
        </w:rPr>
      </w:pPr>
    </w:p>
    <w:p w14:paraId="2920EA04" w14:textId="77777777" w:rsidR="003A5B01" w:rsidRPr="003A5B01" w:rsidRDefault="003A5B01" w:rsidP="003A5B01">
      <w:pPr>
        <w:bidi/>
        <w:rPr>
          <w:rFonts w:cs="David" w:hint="cs"/>
          <w:rtl/>
        </w:rPr>
      </w:pPr>
      <w:r w:rsidRPr="003A5B01">
        <w:rPr>
          <w:rFonts w:cs="David" w:hint="cs"/>
          <w:rtl/>
        </w:rPr>
        <w:tab/>
        <w:t xml:space="preserve"> תן לי להתייחס. </w:t>
      </w:r>
    </w:p>
    <w:p w14:paraId="6EBE5585"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6E3C6C1" w14:textId="77777777" w:rsidR="003A5B01" w:rsidRPr="003A5B01" w:rsidRDefault="003A5B01" w:rsidP="003A5B01">
      <w:pPr>
        <w:bidi/>
        <w:rPr>
          <w:rFonts w:cs="David" w:hint="cs"/>
          <w:rtl/>
        </w:rPr>
      </w:pPr>
    </w:p>
    <w:p w14:paraId="3B4CA245" w14:textId="77777777" w:rsidR="003A5B01" w:rsidRPr="003A5B01" w:rsidRDefault="003A5B01" w:rsidP="003A5B01">
      <w:pPr>
        <w:bidi/>
        <w:rPr>
          <w:rFonts w:cs="David" w:hint="cs"/>
          <w:rtl/>
        </w:rPr>
      </w:pPr>
      <w:r w:rsidRPr="003A5B01">
        <w:rPr>
          <w:rFonts w:cs="David" w:hint="cs"/>
          <w:rtl/>
        </w:rPr>
        <w:tab/>
        <w:t>בבקשה, גברתי. בבקשה.</w:t>
      </w:r>
    </w:p>
    <w:p w14:paraId="05FA07D6"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שרה מרום-שלו:</w:t>
      </w:r>
    </w:p>
    <w:p w14:paraId="640B5D41" w14:textId="77777777" w:rsidR="003A5B01" w:rsidRPr="003A5B01" w:rsidRDefault="003A5B01" w:rsidP="003A5B01">
      <w:pPr>
        <w:bidi/>
        <w:rPr>
          <w:rFonts w:cs="David" w:hint="cs"/>
          <w:rtl/>
        </w:rPr>
      </w:pPr>
    </w:p>
    <w:p w14:paraId="23056F84" w14:textId="77777777" w:rsidR="003A5B01" w:rsidRPr="003A5B01" w:rsidRDefault="003A5B01" w:rsidP="003A5B01">
      <w:pPr>
        <w:bidi/>
        <w:rPr>
          <w:rFonts w:cs="David" w:hint="cs"/>
          <w:rtl/>
        </w:rPr>
      </w:pPr>
      <w:r w:rsidRPr="003A5B01">
        <w:rPr>
          <w:rFonts w:cs="David" w:hint="cs"/>
          <w:rtl/>
        </w:rPr>
        <w:tab/>
        <w:t xml:space="preserve"> תן לי להתייחס כי הכוונה היא אלי. </w:t>
      </w:r>
    </w:p>
    <w:p w14:paraId="2293D9D2" w14:textId="77777777" w:rsidR="003A5B01" w:rsidRDefault="003A5B01" w:rsidP="003A5B01">
      <w:pPr>
        <w:bidi/>
        <w:rPr>
          <w:rFonts w:cs="David" w:hint="cs"/>
          <w:u w:val="single"/>
          <w:rtl/>
        </w:rPr>
      </w:pPr>
      <w:r w:rsidRPr="003A5B01">
        <w:rPr>
          <w:rFonts w:cs="David"/>
          <w:rtl/>
        </w:rPr>
        <w:br/>
      </w:r>
    </w:p>
    <w:p w14:paraId="1D180FFA" w14:textId="77777777" w:rsidR="003A5B01" w:rsidRDefault="003A5B01" w:rsidP="003A5B01">
      <w:pPr>
        <w:bidi/>
        <w:rPr>
          <w:rFonts w:cs="David" w:hint="cs"/>
          <w:u w:val="single"/>
          <w:rtl/>
        </w:rPr>
      </w:pPr>
    </w:p>
    <w:p w14:paraId="3F29B69F" w14:textId="77777777" w:rsidR="003A5B01" w:rsidRDefault="003A5B01" w:rsidP="003A5B01">
      <w:pPr>
        <w:bidi/>
        <w:rPr>
          <w:rFonts w:cs="David" w:hint="cs"/>
          <w:u w:val="single"/>
          <w:rtl/>
        </w:rPr>
      </w:pPr>
    </w:p>
    <w:p w14:paraId="3E4FD292" w14:textId="77777777" w:rsidR="003A5B01" w:rsidRDefault="003A5B01" w:rsidP="003A5B01">
      <w:pPr>
        <w:bidi/>
        <w:rPr>
          <w:rFonts w:cs="David" w:hint="cs"/>
          <w:u w:val="single"/>
          <w:rtl/>
        </w:rPr>
      </w:pPr>
    </w:p>
    <w:p w14:paraId="174DF898" w14:textId="77777777" w:rsidR="003A5B01" w:rsidRDefault="003A5B01" w:rsidP="003A5B01">
      <w:pPr>
        <w:bidi/>
        <w:rPr>
          <w:rFonts w:cs="David" w:hint="cs"/>
          <w:u w:val="single"/>
          <w:rtl/>
        </w:rPr>
      </w:pPr>
    </w:p>
    <w:p w14:paraId="2546929F" w14:textId="77777777" w:rsidR="003A5B01" w:rsidRPr="003A5B01" w:rsidRDefault="003A5B01" w:rsidP="003A5B01">
      <w:pPr>
        <w:bidi/>
        <w:rPr>
          <w:rFonts w:cs="David" w:hint="cs"/>
          <w:u w:val="single"/>
          <w:rtl/>
        </w:rPr>
      </w:pPr>
      <w:r w:rsidRPr="003A5B01">
        <w:rPr>
          <w:rFonts w:cs="David" w:hint="cs"/>
          <w:u w:val="single"/>
          <w:rtl/>
        </w:rPr>
        <w:t>היו"ר דוד טל:</w:t>
      </w:r>
    </w:p>
    <w:p w14:paraId="1F73A878" w14:textId="77777777" w:rsidR="003A5B01" w:rsidRPr="003A5B01" w:rsidRDefault="003A5B01" w:rsidP="003A5B01">
      <w:pPr>
        <w:bidi/>
        <w:rPr>
          <w:rFonts w:cs="David" w:hint="cs"/>
          <w:rtl/>
        </w:rPr>
      </w:pPr>
    </w:p>
    <w:p w14:paraId="3312BABE" w14:textId="77777777" w:rsidR="003A5B01" w:rsidRPr="003A5B01" w:rsidRDefault="003A5B01" w:rsidP="003A5B01">
      <w:pPr>
        <w:bidi/>
        <w:rPr>
          <w:rFonts w:cs="David" w:hint="cs"/>
          <w:rtl/>
        </w:rPr>
      </w:pPr>
      <w:r w:rsidRPr="003A5B01">
        <w:rPr>
          <w:rFonts w:cs="David" w:hint="cs"/>
          <w:rtl/>
        </w:rPr>
        <w:tab/>
        <w:t xml:space="preserve">בבקשה, גברתי. אל תכעסי עלי, אני מנסה לעשות קצת סדר.  אבל בניחותא, חברת הכנסת שלו. </w:t>
      </w:r>
    </w:p>
    <w:p w14:paraId="7092D8DF"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שרה מרום-שלו:</w:t>
      </w:r>
    </w:p>
    <w:p w14:paraId="4C96D8A6" w14:textId="77777777" w:rsidR="003A5B01" w:rsidRPr="003A5B01" w:rsidRDefault="003A5B01" w:rsidP="003A5B01">
      <w:pPr>
        <w:bidi/>
        <w:rPr>
          <w:rFonts w:cs="David" w:hint="cs"/>
          <w:rtl/>
        </w:rPr>
      </w:pPr>
    </w:p>
    <w:p w14:paraId="52023909" w14:textId="77777777" w:rsidR="003A5B01" w:rsidRPr="003A5B01" w:rsidRDefault="003A5B01" w:rsidP="003A5B01">
      <w:pPr>
        <w:bidi/>
        <w:rPr>
          <w:rFonts w:cs="David" w:hint="cs"/>
          <w:rtl/>
        </w:rPr>
      </w:pPr>
      <w:r w:rsidRPr="003A5B01">
        <w:rPr>
          <w:rFonts w:cs="David" w:hint="cs"/>
          <w:rtl/>
        </w:rPr>
        <w:tab/>
        <w:t xml:space="preserve">לא, לא, זה מרגיז אותי מאוד. פעם ראשונה שזה באמת כל כך מרגיז אותי. אני פה בכנסת שנתיים </w:t>
      </w:r>
      <w:r w:rsidRPr="003A5B01">
        <w:rPr>
          <w:rFonts w:cs="David"/>
          <w:rtl/>
        </w:rPr>
        <w:t>–</w:t>
      </w:r>
      <w:r w:rsidRPr="003A5B01">
        <w:rPr>
          <w:rFonts w:cs="David" w:hint="cs"/>
          <w:rtl/>
        </w:rPr>
        <w:t xml:space="preserve"> לא שמעתם ממני מילה לא יפה, לא שמעתם ממני שריכלתי על מישהו, ואני הלכתי עם גלנטי שנתיים ימים, הוא יודע את זה. </w:t>
      </w:r>
    </w:p>
    <w:p w14:paraId="3A52FB37"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C7C4ADE" w14:textId="77777777" w:rsidR="003A5B01" w:rsidRPr="003A5B01" w:rsidRDefault="003A5B01" w:rsidP="003A5B01">
      <w:pPr>
        <w:bidi/>
        <w:rPr>
          <w:rFonts w:cs="David" w:hint="cs"/>
          <w:rtl/>
        </w:rPr>
      </w:pPr>
    </w:p>
    <w:p w14:paraId="6750F0FA" w14:textId="77777777" w:rsidR="003A5B01" w:rsidRPr="003A5B01" w:rsidRDefault="003A5B01" w:rsidP="003A5B01">
      <w:pPr>
        <w:bidi/>
        <w:rPr>
          <w:rFonts w:cs="David" w:hint="cs"/>
          <w:rtl/>
        </w:rPr>
      </w:pPr>
      <w:r w:rsidRPr="003A5B01">
        <w:rPr>
          <w:rFonts w:cs="David" w:hint="cs"/>
          <w:rtl/>
        </w:rPr>
        <w:tab/>
        <w:t xml:space="preserve">יד ביד. </w:t>
      </w:r>
    </w:p>
    <w:p w14:paraId="273987D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קריאה:</w:t>
      </w:r>
    </w:p>
    <w:p w14:paraId="651D98A6" w14:textId="77777777" w:rsidR="003A5B01" w:rsidRPr="003A5B01" w:rsidRDefault="003A5B01" w:rsidP="003A5B01">
      <w:pPr>
        <w:bidi/>
        <w:rPr>
          <w:rFonts w:cs="David" w:hint="cs"/>
          <w:rtl/>
        </w:rPr>
      </w:pPr>
    </w:p>
    <w:p w14:paraId="3B760C12" w14:textId="77777777" w:rsidR="003A5B01" w:rsidRPr="003A5B01" w:rsidRDefault="003A5B01" w:rsidP="003A5B01">
      <w:pPr>
        <w:bidi/>
        <w:rPr>
          <w:rFonts w:cs="David" w:hint="cs"/>
          <w:rtl/>
        </w:rPr>
      </w:pPr>
      <w:r w:rsidRPr="003A5B01">
        <w:rPr>
          <w:rFonts w:cs="David" w:hint="cs"/>
          <w:rtl/>
        </w:rPr>
        <w:tab/>
        <w:t xml:space="preserve">אפילו בחיבוק. לא יד ביד. </w:t>
      </w:r>
    </w:p>
    <w:p w14:paraId="3AB9DA5E"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שרה מרום-שלו:</w:t>
      </w:r>
    </w:p>
    <w:p w14:paraId="06FB1B19" w14:textId="77777777" w:rsidR="003A5B01" w:rsidRPr="003A5B01" w:rsidRDefault="003A5B01" w:rsidP="003A5B01">
      <w:pPr>
        <w:bidi/>
        <w:rPr>
          <w:rFonts w:cs="David" w:hint="cs"/>
          <w:rtl/>
        </w:rPr>
      </w:pPr>
    </w:p>
    <w:p w14:paraId="6A4B447A" w14:textId="77777777" w:rsidR="003A5B01" w:rsidRPr="003A5B01" w:rsidRDefault="003A5B01" w:rsidP="003A5B01">
      <w:pPr>
        <w:bidi/>
        <w:rPr>
          <w:rFonts w:cs="David" w:hint="cs"/>
          <w:rtl/>
        </w:rPr>
      </w:pPr>
      <w:r w:rsidRPr="003A5B01">
        <w:rPr>
          <w:rFonts w:cs="David" w:hint="cs"/>
          <w:rtl/>
        </w:rPr>
        <w:tab/>
        <w:t xml:space="preserve">נכון. אבל לבוא היום ולהגיד שהחתימה מזויפת </w:t>
      </w:r>
      <w:r w:rsidRPr="003A5B01">
        <w:rPr>
          <w:rFonts w:cs="David"/>
          <w:rtl/>
        </w:rPr>
        <w:t>–</w:t>
      </w:r>
      <w:r w:rsidRPr="003A5B01">
        <w:rPr>
          <w:rFonts w:cs="David" w:hint="cs"/>
          <w:rtl/>
        </w:rPr>
        <w:t xml:space="preserve"> זה שקר וכזב. ההסכם נחתם אצלי בבית- לא אצלי, סליחה, תנו לי לדייק </w:t>
      </w:r>
      <w:r w:rsidRPr="003A5B01">
        <w:rPr>
          <w:rFonts w:cs="David"/>
          <w:rtl/>
        </w:rPr>
        <w:t>–</w:t>
      </w:r>
      <w:r w:rsidRPr="003A5B01">
        <w:rPr>
          <w:rFonts w:cs="David" w:hint="cs"/>
          <w:rtl/>
        </w:rPr>
        <w:t xml:space="preserve"> אצל בתי בבית נעשה ההסכם. חתם עליו </w:t>
      </w:r>
      <w:proofErr w:type="spellStart"/>
      <w:r w:rsidRPr="003A5B01">
        <w:rPr>
          <w:rFonts w:cs="David" w:hint="cs"/>
          <w:rtl/>
        </w:rPr>
        <w:t>גלזר</w:t>
      </w:r>
      <w:proofErr w:type="spellEnd"/>
      <w:r w:rsidRPr="003A5B01">
        <w:rPr>
          <w:rFonts w:cs="David" w:hint="cs"/>
          <w:rtl/>
        </w:rPr>
        <w:t xml:space="preserve">, ואני חתמתי עליו. </w:t>
      </w:r>
    </w:p>
    <w:p w14:paraId="648EF793" w14:textId="77777777" w:rsidR="003A5B01" w:rsidRPr="003A5B01" w:rsidRDefault="003A5B01" w:rsidP="003A5B01">
      <w:pPr>
        <w:bidi/>
        <w:rPr>
          <w:rFonts w:cs="David" w:hint="cs"/>
          <w:rtl/>
        </w:rPr>
      </w:pPr>
    </w:p>
    <w:p w14:paraId="5BBCBAE3" w14:textId="77777777" w:rsidR="003A5B01" w:rsidRPr="003A5B01" w:rsidRDefault="003A5B01" w:rsidP="003A5B01">
      <w:pPr>
        <w:bidi/>
        <w:rPr>
          <w:rFonts w:cs="David" w:hint="cs"/>
          <w:rtl/>
        </w:rPr>
      </w:pPr>
      <w:r w:rsidRPr="003A5B01">
        <w:rPr>
          <w:rFonts w:cs="David" w:hint="cs"/>
          <w:rtl/>
        </w:rPr>
        <w:tab/>
        <w:t xml:space="preserve">הוא לא יכול היום לבוא עם כל מיני תירוצים, כי הוא לא רוצה שנתפלג. אני לא יודעת אם זה טוב, אם זה לא טוב, אבל הוא לא יכול לבוא להגיד שהחתימות מזויפות. אני מאוד </w:t>
      </w:r>
      <w:proofErr w:type="spellStart"/>
      <w:r w:rsidRPr="003A5B01">
        <w:rPr>
          <w:rFonts w:cs="David" w:hint="cs"/>
          <w:rtl/>
        </w:rPr>
        <w:t>מאוד</w:t>
      </w:r>
      <w:proofErr w:type="spellEnd"/>
      <w:r w:rsidRPr="003A5B01">
        <w:rPr>
          <w:rFonts w:cs="David" w:hint="cs"/>
          <w:rtl/>
        </w:rPr>
        <w:t xml:space="preserve"> מצטערת על החוצפה הזאת. </w:t>
      </w:r>
    </w:p>
    <w:p w14:paraId="725A734C"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3062CD6" w14:textId="77777777" w:rsidR="003A5B01" w:rsidRPr="003A5B01" w:rsidRDefault="003A5B01" w:rsidP="003A5B01">
      <w:pPr>
        <w:bidi/>
        <w:rPr>
          <w:rFonts w:cs="David" w:hint="cs"/>
          <w:rtl/>
        </w:rPr>
      </w:pPr>
    </w:p>
    <w:p w14:paraId="6EF2DBE4" w14:textId="77777777" w:rsidR="003A5B01" w:rsidRPr="003A5B01" w:rsidRDefault="003A5B01" w:rsidP="003A5B01">
      <w:pPr>
        <w:bidi/>
        <w:rPr>
          <w:rFonts w:cs="David" w:hint="cs"/>
          <w:rtl/>
        </w:rPr>
      </w:pPr>
      <w:r w:rsidRPr="003A5B01">
        <w:rPr>
          <w:rFonts w:cs="David" w:hint="cs"/>
          <w:rtl/>
        </w:rPr>
        <w:tab/>
        <w:t xml:space="preserve">תודה רבה, גברתי. הדבר הובהר. </w:t>
      </w:r>
    </w:p>
    <w:p w14:paraId="75EAA4F9"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יצחק גלנטי:</w:t>
      </w:r>
    </w:p>
    <w:p w14:paraId="45C7DB12" w14:textId="77777777" w:rsidR="003A5B01" w:rsidRPr="003A5B01" w:rsidRDefault="003A5B01" w:rsidP="003A5B01">
      <w:pPr>
        <w:pStyle w:val="Heading5"/>
        <w:jc w:val="left"/>
        <w:rPr>
          <w:rFonts w:hint="cs"/>
          <w:sz w:val="24"/>
          <w:rtl/>
        </w:rPr>
      </w:pPr>
    </w:p>
    <w:p w14:paraId="1F2C09B3" w14:textId="77777777" w:rsidR="003A5B01" w:rsidRPr="003A5B01" w:rsidRDefault="003A5B01" w:rsidP="003A5B01">
      <w:pPr>
        <w:bidi/>
        <w:rPr>
          <w:rFonts w:cs="David" w:hint="cs"/>
          <w:rtl/>
        </w:rPr>
      </w:pPr>
      <w:r w:rsidRPr="003A5B01">
        <w:rPr>
          <w:rFonts w:cs="David" w:hint="cs"/>
          <w:rtl/>
        </w:rPr>
        <w:tab/>
        <w:t xml:space="preserve"> אני מבקש לאפשר לי להמשיך. </w:t>
      </w:r>
    </w:p>
    <w:p w14:paraId="777CC86E"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09220AD7" w14:textId="77777777" w:rsidR="003A5B01" w:rsidRPr="003A5B01" w:rsidRDefault="003A5B01" w:rsidP="003A5B01">
      <w:pPr>
        <w:bidi/>
        <w:rPr>
          <w:rFonts w:cs="David" w:hint="cs"/>
          <w:u w:val="single"/>
          <w:rtl/>
        </w:rPr>
      </w:pPr>
    </w:p>
    <w:p w14:paraId="7A069CB7" w14:textId="77777777" w:rsidR="003A5B01" w:rsidRPr="003A5B01" w:rsidRDefault="003A5B01" w:rsidP="003A5B01">
      <w:pPr>
        <w:bidi/>
        <w:rPr>
          <w:rFonts w:cs="David" w:hint="cs"/>
          <w:rtl/>
        </w:rPr>
      </w:pPr>
      <w:r w:rsidRPr="003A5B01">
        <w:rPr>
          <w:rFonts w:cs="David" w:hint="cs"/>
          <w:rtl/>
        </w:rPr>
        <w:tab/>
        <w:t xml:space="preserve">אני אאפשר לך. אני רק ביקשתי את התגובה שלה לטענה קשה. אנחנו מוכרחים לומר: היא קשה מאוד. </w:t>
      </w:r>
    </w:p>
    <w:p w14:paraId="6AB704AD" w14:textId="77777777" w:rsidR="003A5B01" w:rsidRPr="003A5B01" w:rsidRDefault="003A5B01" w:rsidP="003A5B01">
      <w:pPr>
        <w:bidi/>
        <w:rPr>
          <w:rFonts w:cs="David" w:hint="cs"/>
          <w:rtl/>
        </w:rPr>
      </w:pPr>
    </w:p>
    <w:p w14:paraId="0A3B45C8" w14:textId="77777777" w:rsidR="003A5B01" w:rsidRPr="003A5B01" w:rsidRDefault="003A5B01" w:rsidP="003A5B01">
      <w:pPr>
        <w:bidi/>
        <w:rPr>
          <w:rFonts w:cs="David" w:hint="cs"/>
          <w:rtl/>
        </w:rPr>
      </w:pPr>
      <w:r w:rsidRPr="003A5B01">
        <w:rPr>
          <w:rFonts w:cs="David" w:hint="cs"/>
          <w:u w:val="single"/>
          <w:rtl/>
        </w:rPr>
        <w:t>שרה מרום-שלו:</w:t>
      </w:r>
    </w:p>
    <w:p w14:paraId="1EF0B079" w14:textId="77777777" w:rsidR="003A5B01" w:rsidRPr="003A5B01" w:rsidRDefault="003A5B01" w:rsidP="003A5B01">
      <w:pPr>
        <w:bidi/>
        <w:rPr>
          <w:rFonts w:cs="David" w:hint="cs"/>
          <w:rtl/>
        </w:rPr>
      </w:pPr>
    </w:p>
    <w:p w14:paraId="12AEC8E2" w14:textId="77777777" w:rsidR="003A5B01" w:rsidRPr="003A5B01" w:rsidRDefault="003A5B01" w:rsidP="003A5B01">
      <w:pPr>
        <w:bidi/>
        <w:rPr>
          <w:rFonts w:cs="David" w:hint="cs"/>
          <w:rtl/>
        </w:rPr>
      </w:pPr>
      <w:r w:rsidRPr="003A5B01">
        <w:rPr>
          <w:rFonts w:cs="David" w:hint="cs"/>
          <w:rtl/>
        </w:rPr>
        <w:tab/>
        <w:t xml:space="preserve"> מה זה צריך להיות. </w:t>
      </w:r>
    </w:p>
    <w:p w14:paraId="565D3F0C"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52488AFF" w14:textId="77777777" w:rsidR="003A5B01" w:rsidRPr="003A5B01" w:rsidRDefault="003A5B01" w:rsidP="003A5B01">
      <w:pPr>
        <w:bidi/>
        <w:rPr>
          <w:rFonts w:cs="David" w:hint="cs"/>
          <w:rtl/>
        </w:rPr>
      </w:pPr>
    </w:p>
    <w:p w14:paraId="44093818" w14:textId="77777777" w:rsidR="003A5B01" w:rsidRPr="003A5B01" w:rsidRDefault="003A5B01" w:rsidP="003A5B01">
      <w:pPr>
        <w:bidi/>
        <w:rPr>
          <w:rFonts w:cs="David" w:hint="cs"/>
          <w:rtl/>
        </w:rPr>
      </w:pPr>
      <w:r w:rsidRPr="003A5B01">
        <w:rPr>
          <w:rFonts w:cs="David" w:hint="cs"/>
          <w:rtl/>
        </w:rPr>
        <w:tab/>
        <w:t xml:space="preserve">חבר הכנסת </w:t>
      </w:r>
      <w:proofErr w:type="spellStart"/>
      <w:r w:rsidRPr="003A5B01">
        <w:rPr>
          <w:rFonts w:cs="David" w:hint="cs"/>
          <w:rtl/>
        </w:rPr>
        <w:t>שרוני</w:t>
      </w:r>
      <w:proofErr w:type="spellEnd"/>
      <w:r w:rsidRPr="003A5B01">
        <w:rPr>
          <w:rFonts w:cs="David" w:hint="cs"/>
          <w:rtl/>
        </w:rPr>
        <w:t xml:space="preserve">, בקצרה, אדוני. </w:t>
      </w:r>
    </w:p>
    <w:p w14:paraId="30B9DA4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משה </w:t>
      </w:r>
      <w:proofErr w:type="spellStart"/>
      <w:r w:rsidRPr="003A5B01">
        <w:rPr>
          <w:rFonts w:cs="David" w:hint="cs"/>
          <w:u w:val="single"/>
          <w:rtl/>
        </w:rPr>
        <w:t>שרוני</w:t>
      </w:r>
      <w:proofErr w:type="spellEnd"/>
      <w:r w:rsidRPr="003A5B01">
        <w:rPr>
          <w:rFonts w:cs="David" w:hint="cs"/>
          <w:u w:val="single"/>
          <w:rtl/>
        </w:rPr>
        <w:t>:</w:t>
      </w:r>
    </w:p>
    <w:p w14:paraId="64F84676" w14:textId="77777777" w:rsidR="003A5B01" w:rsidRPr="003A5B01" w:rsidRDefault="003A5B01" w:rsidP="003A5B01">
      <w:pPr>
        <w:bidi/>
        <w:rPr>
          <w:rFonts w:cs="David" w:hint="cs"/>
          <w:rtl/>
        </w:rPr>
      </w:pPr>
    </w:p>
    <w:p w14:paraId="23B40731" w14:textId="77777777" w:rsidR="003A5B01" w:rsidRPr="003A5B01" w:rsidRDefault="003A5B01" w:rsidP="003A5B01">
      <w:pPr>
        <w:bidi/>
        <w:rPr>
          <w:rFonts w:cs="David" w:hint="cs"/>
          <w:rtl/>
        </w:rPr>
      </w:pPr>
      <w:r w:rsidRPr="003A5B01">
        <w:rPr>
          <w:rFonts w:cs="David" w:hint="cs"/>
          <w:rtl/>
        </w:rPr>
        <w:tab/>
        <w:t xml:space="preserve"> קודם כול, כשקיבלנו את ההודעה הטלפונית שצריכים עוד שתי חתימות, היינו בישיבה של חטיבת גמלאי השלטון המקומי, וחברת הכנסת שרה מרום-שלו </w:t>
      </w:r>
      <w:proofErr w:type="spellStart"/>
      <w:r w:rsidRPr="003A5B01">
        <w:rPr>
          <w:rFonts w:cs="David" w:hint="cs"/>
          <w:rtl/>
        </w:rPr>
        <w:t>היתה</w:t>
      </w:r>
      <w:proofErr w:type="spellEnd"/>
      <w:r w:rsidRPr="003A5B01">
        <w:rPr>
          <w:rFonts w:cs="David" w:hint="cs"/>
          <w:rtl/>
        </w:rPr>
        <w:t xml:space="preserve"> שם והיא חתמה. משם נסעתי לבית-חולים, החתמתי את חבר הכנסת </w:t>
      </w:r>
      <w:proofErr w:type="spellStart"/>
      <w:r w:rsidRPr="003A5B01">
        <w:rPr>
          <w:rFonts w:cs="David" w:hint="cs"/>
          <w:rtl/>
        </w:rPr>
        <w:t>גלזר</w:t>
      </w:r>
      <w:proofErr w:type="spellEnd"/>
      <w:r w:rsidRPr="003A5B01">
        <w:rPr>
          <w:rFonts w:cs="David" w:hint="cs"/>
          <w:rtl/>
        </w:rPr>
        <w:t>.</w:t>
      </w:r>
    </w:p>
    <w:p w14:paraId="4C84B2F9"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9D2E1F0" w14:textId="77777777" w:rsidR="003A5B01" w:rsidRPr="003A5B01" w:rsidRDefault="003A5B01" w:rsidP="003A5B01">
      <w:pPr>
        <w:bidi/>
        <w:rPr>
          <w:rFonts w:cs="David" w:hint="cs"/>
          <w:rtl/>
        </w:rPr>
      </w:pPr>
    </w:p>
    <w:p w14:paraId="4A3261BE" w14:textId="77777777" w:rsidR="003A5B01" w:rsidRPr="003A5B01" w:rsidRDefault="003A5B01" w:rsidP="003A5B01">
      <w:pPr>
        <w:bidi/>
        <w:rPr>
          <w:rFonts w:cs="David" w:hint="cs"/>
          <w:rtl/>
        </w:rPr>
      </w:pPr>
      <w:r w:rsidRPr="003A5B01">
        <w:rPr>
          <w:rFonts w:cs="David" w:hint="cs"/>
          <w:rtl/>
        </w:rPr>
        <w:tab/>
        <w:t xml:space="preserve">אגב, אני מאשר את זה. על הפקס שקיבלתי מבית-חולים הופיע השם של בית-החולים. </w:t>
      </w:r>
    </w:p>
    <w:p w14:paraId="09DCA0A6" w14:textId="77777777" w:rsidR="003A5B01" w:rsidRPr="003A5B01" w:rsidRDefault="003A5B01" w:rsidP="003A5B01">
      <w:pPr>
        <w:bidi/>
        <w:rPr>
          <w:rFonts w:cs="David" w:hint="cs"/>
          <w:rtl/>
        </w:rPr>
      </w:pPr>
    </w:p>
    <w:p w14:paraId="700BC5FC" w14:textId="77777777" w:rsidR="003A5B01" w:rsidRPr="003A5B01" w:rsidRDefault="003A5B01" w:rsidP="003A5B01">
      <w:pPr>
        <w:bidi/>
        <w:rPr>
          <w:rFonts w:cs="David" w:hint="cs"/>
          <w:rtl/>
        </w:rPr>
      </w:pPr>
      <w:r w:rsidRPr="003A5B01">
        <w:rPr>
          <w:rFonts w:cs="David" w:hint="cs"/>
          <w:u w:val="single"/>
          <w:rtl/>
        </w:rPr>
        <w:t xml:space="preserve">משה </w:t>
      </w:r>
      <w:proofErr w:type="spellStart"/>
      <w:r w:rsidRPr="003A5B01">
        <w:rPr>
          <w:rFonts w:cs="David" w:hint="cs"/>
          <w:u w:val="single"/>
          <w:rtl/>
        </w:rPr>
        <w:t>שרוני</w:t>
      </w:r>
      <w:proofErr w:type="spellEnd"/>
      <w:r w:rsidRPr="003A5B01">
        <w:rPr>
          <w:rFonts w:cs="David" w:hint="cs"/>
          <w:u w:val="single"/>
          <w:rtl/>
        </w:rPr>
        <w:t>:</w:t>
      </w:r>
    </w:p>
    <w:p w14:paraId="0EB751E8" w14:textId="77777777" w:rsidR="003A5B01" w:rsidRPr="003A5B01" w:rsidRDefault="003A5B01" w:rsidP="003A5B01">
      <w:pPr>
        <w:bidi/>
        <w:rPr>
          <w:rFonts w:cs="David" w:hint="cs"/>
          <w:rtl/>
        </w:rPr>
      </w:pPr>
    </w:p>
    <w:p w14:paraId="29CDE06A" w14:textId="77777777" w:rsidR="003A5B01" w:rsidRPr="003A5B01" w:rsidRDefault="003A5B01" w:rsidP="003A5B01">
      <w:pPr>
        <w:bidi/>
        <w:rPr>
          <w:rFonts w:cs="David" w:hint="cs"/>
          <w:rtl/>
        </w:rPr>
      </w:pPr>
      <w:r w:rsidRPr="003A5B01">
        <w:rPr>
          <w:rFonts w:cs="David" w:hint="cs"/>
          <w:rtl/>
        </w:rPr>
        <w:tab/>
        <w:t xml:space="preserve"> בדיוק. זה כהוכחה. אני חושב שכל הדברים האלה זה בלע, זה שקר, וזה הכול. </w:t>
      </w:r>
    </w:p>
    <w:p w14:paraId="5A26FFA6"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252A658A" w14:textId="77777777" w:rsidR="003A5B01" w:rsidRPr="003A5B01" w:rsidRDefault="003A5B01" w:rsidP="003A5B01">
      <w:pPr>
        <w:bidi/>
        <w:rPr>
          <w:rFonts w:cs="David" w:hint="cs"/>
          <w:rtl/>
        </w:rPr>
      </w:pPr>
    </w:p>
    <w:p w14:paraId="668617A0" w14:textId="77777777" w:rsidR="003A5B01" w:rsidRPr="003A5B01" w:rsidRDefault="003A5B01" w:rsidP="003A5B01">
      <w:pPr>
        <w:bidi/>
        <w:rPr>
          <w:rFonts w:cs="David" w:hint="cs"/>
          <w:rtl/>
        </w:rPr>
      </w:pPr>
      <w:r w:rsidRPr="003A5B01">
        <w:rPr>
          <w:rFonts w:cs="David" w:hint="cs"/>
          <w:rtl/>
        </w:rPr>
        <w:tab/>
        <w:t xml:space="preserve">תודה רבה. לפני שחבר הכנסת גלנטי ימשיך, שאלה לחברת הכנסת זהבה </w:t>
      </w:r>
      <w:proofErr w:type="spellStart"/>
      <w:r w:rsidRPr="003A5B01">
        <w:rPr>
          <w:rFonts w:cs="David" w:hint="cs"/>
          <w:rtl/>
        </w:rPr>
        <w:t>גלאון</w:t>
      </w:r>
      <w:proofErr w:type="spellEnd"/>
      <w:r w:rsidRPr="003A5B01">
        <w:rPr>
          <w:rFonts w:cs="David" w:hint="cs"/>
          <w:rtl/>
        </w:rPr>
        <w:t xml:space="preserve">. </w:t>
      </w:r>
    </w:p>
    <w:p w14:paraId="414553AE"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1BA80C09" w14:textId="77777777" w:rsidR="003A5B01" w:rsidRPr="003A5B01" w:rsidRDefault="003A5B01" w:rsidP="003A5B01">
      <w:pPr>
        <w:bidi/>
        <w:rPr>
          <w:rFonts w:cs="David" w:hint="cs"/>
          <w:rtl/>
        </w:rPr>
      </w:pPr>
    </w:p>
    <w:p w14:paraId="18E2763C" w14:textId="77777777" w:rsidR="003A5B01" w:rsidRPr="003A5B01" w:rsidRDefault="003A5B01" w:rsidP="003A5B01">
      <w:pPr>
        <w:bidi/>
        <w:rPr>
          <w:rFonts w:cs="David" w:hint="cs"/>
          <w:rtl/>
        </w:rPr>
      </w:pPr>
      <w:r w:rsidRPr="003A5B01">
        <w:rPr>
          <w:rFonts w:cs="David" w:hint="cs"/>
          <w:rtl/>
        </w:rPr>
        <w:tab/>
        <w:t xml:space="preserve"> אדוני היושב-ראש, שאלה לחברי הכנסת שמבקשים להתפלג. ברגע שאמר חבר הכנסת </w:t>
      </w:r>
      <w:proofErr w:type="spellStart"/>
      <w:r w:rsidRPr="003A5B01">
        <w:rPr>
          <w:rFonts w:cs="David" w:hint="cs"/>
          <w:rtl/>
        </w:rPr>
        <w:t>שרוני</w:t>
      </w:r>
      <w:proofErr w:type="spellEnd"/>
      <w:r w:rsidRPr="003A5B01">
        <w:rPr>
          <w:rFonts w:cs="David" w:hint="cs"/>
          <w:rtl/>
        </w:rPr>
        <w:t xml:space="preserve"> שהם מבטלים את ההסכם עם </w:t>
      </w:r>
      <w:proofErr w:type="spellStart"/>
      <w:r w:rsidRPr="003A5B01">
        <w:rPr>
          <w:rFonts w:cs="David" w:hint="cs"/>
          <w:rtl/>
        </w:rPr>
        <w:t>גאידמק</w:t>
      </w:r>
      <w:proofErr w:type="spellEnd"/>
      <w:r w:rsidRPr="003A5B01">
        <w:rPr>
          <w:rFonts w:cs="David" w:hint="cs"/>
          <w:rtl/>
        </w:rPr>
        <w:t xml:space="preserve">, השאלה היא האם הביטול הוא נכון לעכשיו, ואחרי שהם יתפלגו יש סיכוי שהם יחברו שוב </w:t>
      </w:r>
      <w:proofErr w:type="spellStart"/>
      <w:r w:rsidRPr="003A5B01">
        <w:rPr>
          <w:rFonts w:cs="David" w:hint="cs"/>
          <w:rtl/>
        </w:rPr>
        <w:t>לגאידמק</w:t>
      </w:r>
      <w:proofErr w:type="spellEnd"/>
      <w:r w:rsidRPr="003A5B01">
        <w:rPr>
          <w:rFonts w:cs="David" w:hint="cs"/>
          <w:rtl/>
        </w:rPr>
        <w:t xml:space="preserve">. אני רק רוצה לדעת כדי שזה יקל על ההצבעה. </w:t>
      </w:r>
    </w:p>
    <w:p w14:paraId="42DEA1C8"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1F14228" w14:textId="77777777" w:rsidR="003A5B01" w:rsidRPr="003A5B01" w:rsidRDefault="003A5B01" w:rsidP="003A5B01">
      <w:pPr>
        <w:bidi/>
        <w:rPr>
          <w:rFonts w:cs="David" w:hint="cs"/>
          <w:rtl/>
        </w:rPr>
      </w:pPr>
    </w:p>
    <w:p w14:paraId="4F83E3D4" w14:textId="77777777" w:rsidR="003A5B01" w:rsidRPr="003A5B01" w:rsidRDefault="003A5B01" w:rsidP="003A5B01">
      <w:pPr>
        <w:bidi/>
        <w:rPr>
          <w:rFonts w:cs="David" w:hint="cs"/>
          <w:rtl/>
        </w:rPr>
      </w:pPr>
      <w:r w:rsidRPr="003A5B01">
        <w:rPr>
          <w:rFonts w:cs="David" w:hint="cs"/>
          <w:rtl/>
        </w:rPr>
        <w:tab/>
        <w:t xml:space="preserve">תודה. השאלה נשמעה. חבר הכנסת גלנטי ימשיך ולאחר מכן, חבר הכנסת </w:t>
      </w:r>
      <w:proofErr w:type="spellStart"/>
      <w:r w:rsidRPr="003A5B01">
        <w:rPr>
          <w:rFonts w:cs="David" w:hint="cs"/>
          <w:rtl/>
        </w:rPr>
        <w:t>שרוני</w:t>
      </w:r>
      <w:proofErr w:type="spellEnd"/>
      <w:r w:rsidRPr="003A5B01">
        <w:rPr>
          <w:rFonts w:cs="David" w:hint="cs"/>
          <w:rtl/>
        </w:rPr>
        <w:t xml:space="preserve"> או חברת הכנסת שרה מרום-שלו ישיבו על כך. </w:t>
      </w:r>
    </w:p>
    <w:p w14:paraId="11C81A0E"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יצחק גלנטי:</w:t>
      </w:r>
    </w:p>
    <w:p w14:paraId="449C3CFD" w14:textId="77777777" w:rsidR="003A5B01" w:rsidRPr="003A5B01" w:rsidRDefault="003A5B01" w:rsidP="003A5B01">
      <w:pPr>
        <w:pStyle w:val="Heading5"/>
        <w:jc w:val="left"/>
        <w:rPr>
          <w:rFonts w:hint="cs"/>
          <w:sz w:val="24"/>
          <w:rtl/>
        </w:rPr>
      </w:pPr>
    </w:p>
    <w:p w14:paraId="38DC8EB3" w14:textId="77777777" w:rsidR="003A5B01" w:rsidRPr="003A5B01" w:rsidRDefault="003A5B01" w:rsidP="003A5B01">
      <w:pPr>
        <w:bidi/>
        <w:rPr>
          <w:rFonts w:cs="David" w:hint="cs"/>
          <w:rtl/>
        </w:rPr>
      </w:pPr>
      <w:r w:rsidRPr="003A5B01">
        <w:rPr>
          <w:rFonts w:cs="David" w:hint="cs"/>
          <w:rtl/>
        </w:rPr>
        <w:tab/>
        <w:t xml:space="preserve"> שאלת ביניים לפני שאני ממשיך. אני פונה לחברת הכנסת שרה מרום-שלו ומבקש רק לדעת איך מאייתים אצלה את המילה "שָלֵו". </w:t>
      </w:r>
    </w:p>
    <w:p w14:paraId="005B4C3D"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49886027" w14:textId="77777777" w:rsidR="003A5B01" w:rsidRPr="003A5B01" w:rsidRDefault="003A5B01" w:rsidP="003A5B01">
      <w:pPr>
        <w:bidi/>
        <w:rPr>
          <w:rFonts w:cs="David" w:hint="cs"/>
          <w:u w:val="single"/>
          <w:rtl/>
        </w:rPr>
      </w:pPr>
    </w:p>
    <w:p w14:paraId="0FDDA784" w14:textId="77777777" w:rsidR="003A5B01" w:rsidRPr="003A5B01" w:rsidRDefault="003A5B01" w:rsidP="003A5B01">
      <w:pPr>
        <w:bidi/>
        <w:rPr>
          <w:rFonts w:cs="David" w:hint="cs"/>
          <w:rtl/>
        </w:rPr>
      </w:pPr>
      <w:r w:rsidRPr="003A5B01">
        <w:rPr>
          <w:rFonts w:cs="David" w:hint="cs"/>
          <w:rtl/>
        </w:rPr>
        <w:tab/>
        <w:t xml:space="preserve"> באמת ...</w:t>
      </w:r>
    </w:p>
    <w:p w14:paraId="457031A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קריאות:</w:t>
      </w:r>
    </w:p>
    <w:p w14:paraId="7C2E483B" w14:textId="77777777" w:rsidR="003A5B01" w:rsidRPr="003A5B01" w:rsidRDefault="003A5B01" w:rsidP="003A5B01">
      <w:pPr>
        <w:bidi/>
        <w:rPr>
          <w:rFonts w:cs="David" w:hint="cs"/>
          <w:rtl/>
        </w:rPr>
      </w:pPr>
    </w:p>
    <w:p w14:paraId="1695FAD8" w14:textId="77777777" w:rsidR="003A5B01" w:rsidRPr="003A5B01" w:rsidRDefault="003A5B01" w:rsidP="003A5B01">
      <w:pPr>
        <w:bidi/>
        <w:rPr>
          <w:rFonts w:cs="David" w:hint="cs"/>
          <w:rtl/>
        </w:rPr>
      </w:pPr>
      <w:r w:rsidRPr="003A5B01">
        <w:rPr>
          <w:rFonts w:cs="David" w:hint="cs"/>
          <w:rtl/>
        </w:rPr>
        <w:tab/>
        <w:t>- - -</w:t>
      </w:r>
    </w:p>
    <w:p w14:paraId="12C4EA3E" w14:textId="77777777" w:rsidR="003A5B01" w:rsidRPr="003A5B01" w:rsidRDefault="003A5B01" w:rsidP="003A5B01">
      <w:pPr>
        <w:bidi/>
        <w:rPr>
          <w:rFonts w:cs="David" w:hint="cs"/>
          <w:rtl/>
        </w:rPr>
      </w:pPr>
    </w:p>
    <w:p w14:paraId="275B01B9" w14:textId="77777777" w:rsidR="003A5B01" w:rsidRPr="003A5B01" w:rsidRDefault="003A5B01" w:rsidP="003A5B01">
      <w:pPr>
        <w:bidi/>
        <w:rPr>
          <w:rFonts w:cs="David" w:hint="cs"/>
          <w:u w:val="single"/>
          <w:rtl/>
        </w:rPr>
      </w:pPr>
      <w:r w:rsidRPr="003A5B01">
        <w:rPr>
          <w:rFonts w:cs="David" w:hint="cs"/>
          <w:u w:val="single"/>
          <w:rtl/>
        </w:rPr>
        <w:t>היו"ר דוד טל:</w:t>
      </w:r>
    </w:p>
    <w:p w14:paraId="695DEEB2" w14:textId="77777777" w:rsidR="003A5B01" w:rsidRPr="003A5B01" w:rsidRDefault="003A5B01" w:rsidP="003A5B01">
      <w:pPr>
        <w:bidi/>
        <w:rPr>
          <w:rFonts w:cs="David" w:hint="cs"/>
          <w:rtl/>
        </w:rPr>
      </w:pPr>
    </w:p>
    <w:p w14:paraId="539B105C" w14:textId="77777777" w:rsidR="003A5B01" w:rsidRPr="003A5B01" w:rsidRDefault="003A5B01" w:rsidP="003A5B01">
      <w:pPr>
        <w:bidi/>
        <w:rPr>
          <w:rFonts w:cs="David" w:hint="cs"/>
          <w:rtl/>
        </w:rPr>
      </w:pPr>
      <w:r w:rsidRPr="003A5B01">
        <w:rPr>
          <w:rFonts w:cs="David" w:hint="cs"/>
          <w:rtl/>
        </w:rPr>
        <w:tab/>
        <w:t xml:space="preserve">זאת לא חקירה נגדית. </w:t>
      </w:r>
    </w:p>
    <w:p w14:paraId="7ECF704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יורם </w:t>
      </w:r>
      <w:proofErr w:type="spellStart"/>
      <w:r w:rsidRPr="003A5B01">
        <w:rPr>
          <w:rFonts w:cs="David" w:hint="cs"/>
          <w:u w:val="single"/>
          <w:rtl/>
        </w:rPr>
        <w:t>מרציאנו</w:t>
      </w:r>
      <w:proofErr w:type="spellEnd"/>
      <w:r w:rsidRPr="003A5B01">
        <w:rPr>
          <w:rFonts w:cs="David" w:hint="cs"/>
          <w:u w:val="single"/>
          <w:rtl/>
        </w:rPr>
        <w:t>:</w:t>
      </w:r>
    </w:p>
    <w:p w14:paraId="7712A82F" w14:textId="77777777" w:rsidR="003A5B01" w:rsidRPr="003A5B01" w:rsidRDefault="003A5B01" w:rsidP="003A5B01">
      <w:pPr>
        <w:bidi/>
        <w:rPr>
          <w:rFonts w:cs="David" w:hint="cs"/>
          <w:rtl/>
        </w:rPr>
      </w:pPr>
    </w:p>
    <w:p w14:paraId="21CAF801" w14:textId="77777777" w:rsidR="003A5B01" w:rsidRPr="003A5B01" w:rsidRDefault="003A5B01" w:rsidP="003A5B01">
      <w:pPr>
        <w:bidi/>
        <w:rPr>
          <w:rFonts w:cs="David" w:hint="cs"/>
          <w:rtl/>
        </w:rPr>
      </w:pPr>
      <w:r w:rsidRPr="003A5B01">
        <w:rPr>
          <w:rFonts w:cs="David" w:hint="cs"/>
          <w:rtl/>
        </w:rPr>
        <w:tab/>
        <w:t xml:space="preserve"> תשמור על כבודה. </w:t>
      </w:r>
    </w:p>
    <w:p w14:paraId="02990B9E"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445F6A4A" w14:textId="77777777" w:rsidR="003A5B01" w:rsidRPr="003A5B01" w:rsidRDefault="003A5B01" w:rsidP="003A5B01">
      <w:pPr>
        <w:bidi/>
        <w:rPr>
          <w:rFonts w:cs="David" w:hint="cs"/>
          <w:rtl/>
        </w:rPr>
      </w:pPr>
    </w:p>
    <w:p w14:paraId="1B7D7413" w14:textId="77777777" w:rsidR="003A5B01" w:rsidRPr="003A5B01" w:rsidRDefault="003A5B01" w:rsidP="003A5B01">
      <w:pPr>
        <w:bidi/>
        <w:rPr>
          <w:rFonts w:cs="David" w:hint="cs"/>
          <w:rtl/>
        </w:rPr>
      </w:pPr>
      <w:r w:rsidRPr="003A5B01">
        <w:rPr>
          <w:rFonts w:cs="David" w:hint="cs"/>
          <w:rtl/>
        </w:rPr>
        <w:tab/>
        <w:t xml:space="preserve">אתה אומר את זה משום שנרשם "שלו" עם בי"ת, וצריך להיות שלו עם וי"ו, וזה בסדר. מישהו רשם שם את השם, ומעבר לכך צריכה להיות חתימה, לא יותר מכך. </w:t>
      </w:r>
    </w:p>
    <w:p w14:paraId="36DAC98E"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יצחק גלנטי:</w:t>
      </w:r>
    </w:p>
    <w:p w14:paraId="02731F76" w14:textId="77777777" w:rsidR="003A5B01" w:rsidRPr="003A5B01" w:rsidRDefault="003A5B01" w:rsidP="003A5B01">
      <w:pPr>
        <w:pStyle w:val="Heading5"/>
        <w:jc w:val="left"/>
        <w:rPr>
          <w:rFonts w:hint="cs"/>
          <w:sz w:val="24"/>
          <w:rtl/>
        </w:rPr>
      </w:pPr>
    </w:p>
    <w:p w14:paraId="158AA14D" w14:textId="77777777" w:rsidR="003A5B01" w:rsidRPr="003A5B01" w:rsidRDefault="003A5B01" w:rsidP="003A5B01">
      <w:pPr>
        <w:bidi/>
        <w:rPr>
          <w:rFonts w:cs="David" w:hint="cs"/>
          <w:rtl/>
        </w:rPr>
      </w:pPr>
      <w:r w:rsidRPr="003A5B01">
        <w:rPr>
          <w:rFonts w:cs="David" w:hint="cs"/>
          <w:rtl/>
        </w:rPr>
        <w:tab/>
        <w:t xml:space="preserve"> תודה. תודה רבה, אני שאלתי שאלת תם, זה הכול. אסור לי לדעת איך קוראים לה? </w:t>
      </w:r>
    </w:p>
    <w:p w14:paraId="025AB9A1" w14:textId="77777777" w:rsidR="003A5B01" w:rsidRPr="003A5B01" w:rsidRDefault="003A5B01" w:rsidP="003A5B01">
      <w:pPr>
        <w:bidi/>
        <w:rPr>
          <w:rFonts w:cs="David" w:hint="cs"/>
          <w:rtl/>
        </w:rPr>
      </w:pPr>
      <w:r w:rsidRPr="003A5B01">
        <w:rPr>
          <w:rFonts w:cs="David"/>
          <w:rtl/>
        </w:rPr>
        <w:br/>
      </w:r>
      <w:r w:rsidRPr="003A5B01">
        <w:rPr>
          <w:rFonts w:cs="David" w:hint="cs"/>
          <w:rtl/>
        </w:rPr>
        <w:tab/>
        <w:t xml:space="preserve">מונח לפנינו פה ביטול הסכם מיום ה-21 במאי 2008, על-פיו: "הננו להודיעך כי עקב הנסיבות החלטנו לבטל את ההסכם אשר נחתם בינינו לבין מפלגת צדק חברתי, והחל מהיום הסכם זה בטל ומבוטל". </w:t>
      </w:r>
    </w:p>
    <w:p w14:paraId="6D9017DF" w14:textId="77777777" w:rsidR="003A5B01" w:rsidRPr="003A5B01" w:rsidRDefault="003A5B01" w:rsidP="003A5B01">
      <w:pPr>
        <w:bidi/>
        <w:rPr>
          <w:rFonts w:cs="David" w:hint="cs"/>
          <w:rtl/>
        </w:rPr>
      </w:pPr>
    </w:p>
    <w:p w14:paraId="4BF0C3AB" w14:textId="77777777" w:rsidR="003A5B01" w:rsidRDefault="003A5B01" w:rsidP="003A5B01">
      <w:pPr>
        <w:bidi/>
        <w:rPr>
          <w:rFonts w:cs="David" w:hint="cs"/>
          <w:rtl/>
        </w:rPr>
      </w:pPr>
      <w:r w:rsidRPr="003A5B01">
        <w:rPr>
          <w:rFonts w:cs="David" w:hint="cs"/>
          <w:rtl/>
        </w:rPr>
        <w:tab/>
      </w:r>
    </w:p>
    <w:p w14:paraId="6E8F590D" w14:textId="77777777" w:rsidR="003A5B01" w:rsidRDefault="003A5B01" w:rsidP="003A5B01">
      <w:pPr>
        <w:bidi/>
        <w:rPr>
          <w:rFonts w:cs="David" w:hint="cs"/>
          <w:rtl/>
        </w:rPr>
      </w:pPr>
    </w:p>
    <w:p w14:paraId="0C583113" w14:textId="77777777" w:rsidR="003A5B01" w:rsidRDefault="003A5B01" w:rsidP="003A5B01">
      <w:pPr>
        <w:bidi/>
        <w:rPr>
          <w:rFonts w:cs="David" w:hint="cs"/>
          <w:rtl/>
        </w:rPr>
      </w:pPr>
    </w:p>
    <w:p w14:paraId="2E5F685D" w14:textId="77777777" w:rsidR="003A5B01" w:rsidRPr="003A5B01" w:rsidRDefault="003A5B01" w:rsidP="003A5B01">
      <w:pPr>
        <w:bidi/>
        <w:rPr>
          <w:rFonts w:cs="David" w:hint="cs"/>
          <w:rtl/>
        </w:rPr>
      </w:pPr>
      <w:r w:rsidRPr="003A5B01">
        <w:rPr>
          <w:rFonts w:cs="David" w:hint="cs"/>
          <w:rtl/>
        </w:rPr>
        <w:t xml:space="preserve">למען הסדר הטוב, הנני להדגיש שמובהר בזאת כי גם ההסכם הקודם אשר נחתם בינינו, ביום ה-1 במאי 2008 </w:t>
      </w:r>
      <w:r w:rsidRPr="003A5B01">
        <w:rPr>
          <w:rFonts w:cs="David"/>
          <w:rtl/>
        </w:rPr>
        <w:t>–</w:t>
      </w:r>
      <w:r w:rsidRPr="003A5B01">
        <w:rPr>
          <w:rFonts w:cs="David" w:hint="cs"/>
          <w:rtl/>
        </w:rPr>
        <w:t xml:space="preserve"> בטל ומבוטל. </w:t>
      </w:r>
    </w:p>
    <w:p w14:paraId="1D33960C" w14:textId="77777777" w:rsidR="003A5B01" w:rsidRPr="003A5B01" w:rsidRDefault="003A5B01" w:rsidP="003A5B01">
      <w:pPr>
        <w:bidi/>
        <w:rPr>
          <w:rFonts w:cs="David" w:hint="cs"/>
          <w:rtl/>
        </w:rPr>
      </w:pPr>
    </w:p>
    <w:p w14:paraId="5F10112A" w14:textId="77777777" w:rsidR="003A5B01" w:rsidRPr="003A5B01" w:rsidRDefault="003A5B01" w:rsidP="003A5B01">
      <w:pPr>
        <w:bidi/>
        <w:rPr>
          <w:rFonts w:cs="David" w:hint="cs"/>
          <w:rtl/>
        </w:rPr>
      </w:pPr>
      <w:r w:rsidRPr="003A5B01">
        <w:rPr>
          <w:rFonts w:cs="David" w:hint="cs"/>
          <w:rtl/>
        </w:rPr>
        <w:tab/>
        <w:t xml:space="preserve">אני מבקש פה מהנציג של הסיעה </w:t>
      </w:r>
      <w:r w:rsidRPr="003A5B01">
        <w:rPr>
          <w:rFonts w:cs="David"/>
          <w:rtl/>
        </w:rPr>
        <w:t>–</w:t>
      </w:r>
      <w:r w:rsidRPr="003A5B01">
        <w:rPr>
          <w:rFonts w:cs="David" w:hint="cs"/>
          <w:rtl/>
        </w:rPr>
        <w:t xml:space="preserve"> שאמורה להיות חדשה </w:t>
      </w:r>
      <w:r w:rsidRPr="003A5B01">
        <w:rPr>
          <w:rFonts w:cs="David"/>
          <w:rtl/>
        </w:rPr>
        <w:t>–</w:t>
      </w:r>
      <w:r w:rsidRPr="003A5B01">
        <w:rPr>
          <w:rFonts w:cs="David" w:hint="cs"/>
          <w:rtl/>
        </w:rPr>
        <w:t xml:space="preserve"> חבר הכנסת </w:t>
      </w:r>
      <w:proofErr w:type="spellStart"/>
      <w:r w:rsidRPr="003A5B01">
        <w:rPr>
          <w:rFonts w:cs="David" w:hint="cs"/>
          <w:rtl/>
        </w:rPr>
        <w:t>שרוני</w:t>
      </w:r>
      <w:proofErr w:type="spellEnd"/>
      <w:r w:rsidRPr="003A5B01">
        <w:rPr>
          <w:rFonts w:cs="David" w:hint="cs"/>
          <w:rtl/>
        </w:rPr>
        <w:t>, אני מבקש מפה גם הצהרה שאין גם שום הסכמים אחרים וגם לא בעל-פה. תודה רבה.</w:t>
      </w:r>
    </w:p>
    <w:p w14:paraId="066F6B0D"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B6A8FAF" w14:textId="77777777" w:rsidR="003A5B01" w:rsidRPr="003A5B01" w:rsidRDefault="003A5B01" w:rsidP="003A5B01">
      <w:pPr>
        <w:bidi/>
        <w:rPr>
          <w:rFonts w:cs="David" w:hint="cs"/>
          <w:rtl/>
        </w:rPr>
      </w:pPr>
    </w:p>
    <w:p w14:paraId="42173518" w14:textId="77777777" w:rsidR="003A5B01" w:rsidRPr="003A5B01" w:rsidRDefault="003A5B01" w:rsidP="003A5B01">
      <w:pPr>
        <w:bidi/>
        <w:rPr>
          <w:rFonts w:cs="David" w:hint="cs"/>
          <w:rtl/>
        </w:rPr>
      </w:pPr>
      <w:r w:rsidRPr="003A5B01">
        <w:rPr>
          <w:rFonts w:cs="David" w:hint="cs"/>
          <w:rtl/>
        </w:rPr>
        <w:tab/>
        <w:t>תודה רבה. חברת הכנסת שלו, את כבר אמרת את דברך, את רוצה להוסיף?</w:t>
      </w:r>
    </w:p>
    <w:p w14:paraId="0F5CB1C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שרה מרום-שלו:</w:t>
      </w:r>
    </w:p>
    <w:p w14:paraId="721C49B9" w14:textId="77777777" w:rsidR="003A5B01" w:rsidRPr="003A5B01" w:rsidRDefault="003A5B01" w:rsidP="003A5B01">
      <w:pPr>
        <w:bidi/>
        <w:rPr>
          <w:rFonts w:cs="David" w:hint="cs"/>
          <w:rtl/>
        </w:rPr>
      </w:pPr>
    </w:p>
    <w:p w14:paraId="42452DC7" w14:textId="77777777" w:rsidR="003A5B01" w:rsidRPr="003A5B01" w:rsidRDefault="003A5B01" w:rsidP="003A5B01">
      <w:pPr>
        <w:bidi/>
        <w:rPr>
          <w:rFonts w:cs="David" w:hint="cs"/>
          <w:rtl/>
        </w:rPr>
      </w:pPr>
      <w:r w:rsidRPr="003A5B01">
        <w:rPr>
          <w:rFonts w:cs="David" w:hint="cs"/>
          <w:rtl/>
        </w:rPr>
        <w:tab/>
        <w:t xml:space="preserve"> אמרתי את דבריי. אני חושבת שזה כבר גובל ממש בחוצפה מה שסיעת גיל עושה.</w:t>
      </w:r>
    </w:p>
    <w:p w14:paraId="72F9F099"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9901E75" w14:textId="77777777" w:rsidR="003A5B01" w:rsidRPr="003A5B01" w:rsidRDefault="003A5B01" w:rsidP="003A5B01">
      <w:pPr>
        <w:bidi/>
        <w:rPr>
          <w:rFonts w:cs="David" w:hint="cs"/>
          <w:rtl/>
        </w:rPr>
      </w:pPr>
    </w:p>
    <w:p w14:paraId="28ED5887" w14:textId="77777777" w:rsidR="003A5B01" w:rsidRPr="003A5B01" w:rsidRDefault="003A5B01" w:rsidP="003A5B01">
      <w:pPr>
        <w:bidi/>
        <w:rPr>
          <w:rFonts w:cs="David" w:hint="cs"/>
          <w:rtl/>
        </w:rPr>
      </w:pPr>
      <w:r w:rsidRPr="003A5B01">
        <w:rPr>
          <w:rFonts w:cs="David" w:hint="cs"/>
          <w:rtl/>
        </w:rPr>
        <w:tab/>
        <w:t xml:space="preserve">תודה רבה. חבר הכנסת יורם </w:t>
      </w:r>
      <w:proofErr w:type="spellStart"/>
      <w:r w:rsidRPr="003A5B01">
        <w:rPr>
          <w:rFonts w:cs="David" w:hint="cs"/>
          <w:rtl/>
        </w:rPr>
        <w:t>מרציאנו</w:t>
      </w:r>
      <w:proofErr w:type="spellEnd"/>
      <w:r w:rsidRPr="003A5B01">
        <w:rPr>
          <w:rFonts w:cs="David" w:hint="cs"/>
          <w:rtl/>
        </w:rPr>
        <w:t xml:space="preserve">, אחריו חברי הכנסת זהבה </w:t>
      </w:r>
      <w:proofErr w:type="spellStart"/>
      <w:r w:rsidRPr="003A5B01">
        <w:rPr>
          <w:rFonts w:cs="David" w:hint="cs"/>
          <w:rtl/>
        </w:rPr>
        <w:t>גלאון</w:t>
      </w:r>
      <w:proofErr w:type="spellEnd"/>
      <w:r w:rsidRPr="003A5B01">
        <w:rPr>
          <w:rFonts w:cs="David" w:hint="cs"/>
          <w:rtl/>
        </w:rPr>
        <w:t xml:space="preserve"> ויואל חסון. </w:t>
      </w:r>
    </w:p>
    <w:p w14:paraId="346A0DC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ראובן ריבלין:</w:t>
      </w:r>
    </w:p>
    <w:p w14:paraId="639F8A38" w14:textId="77777777" w:rsidR="003A5B01" w:rsidRPr="003A5B01" w:rsidRDefault="003A5B01" w:rsidP="003A5B01">
      <w:pPr>
        <w:bidi/>
        <w:rPr>
          <w:rFonts w:cs="David" w:hint="cs"/>
          <w:rtl/>
        </w:rPr>
      </w:pPr>
    </w:p>
    <w:p w14:paraId="7A867B01" w14:textId="77777777" w:rsidR="003A5B01" w:rsidRPr="003A5B01" w:rsidRDefault="003A5B01" w:rsidP="003A5B01">
      <w:pPr>
        <w:bidi/>
        <w:rPr>
          <w:rFonts w:cs="David" w:hint="cs"/>
          <w:rtl/>
        </w:rPr>
      </w:pPr>
      <w:r w:rsidRPr="003A5B01">
        <w:rPr>
          <w:rFonts w:cs="David" w:hint="cs"/>
          <w:rtl/>
        </w:rPr>
        <w:tab/>
        <w:t xml:space="preserve"> אם זה לא נכון, זוהי הוצאת דיבה, דרך אגב.</w:t>
      </w:r>
    </w:p>
    <w:p w14:paraId="1429CE7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שרה מרום-שלו:</w:t>
      </w:r>
    </w:p>
    <w:p w14:paraId="22E1D9A3" w14:textId="77777777" w:rsidR="003A5B01" w:rsidRPr="003A5B01" w:rsidRDefault="003A5B01" w:rsidP="003A5B01">
      <w:pPr>
        <w:bidi/>
        <w:rPr>
          <w:rFonts w:cs="David" w:hint="cs"/>
          <w:rtl/>
        </w:rPr>
      </w:pPr>
    </w:p>
    <w:p w14:paraId="4D66FD1C" w14:textId="77777777" w:rsidR="003A5B01" w:rsidRPr="003A5B01" w:rsidRDefault="003A5B01" w:rsidP="003A5B01">
      <w:pPr>
        <w:bidi/>
        <w:rPr>
          <w:rFonts w:cs="David" w:hint="cs"/>
          <w:rtl/>
        </w:rPr>
      </w:pPr>
      <w:r w:rsidRPr="003A5B01">
        <w:rPr>
          <w:rFonts w:cs="David" w:hint="cs"/>
          <w:rtl/>
        </w:rPr>
        <w:tab/>
        <w:t xml:space="preserve"> הוצאת דיבה, בדיוק כך. </w:t>
      </w:r>
    </w:p>
    <w:p w14:paraId="0308EC2C" w14:textId="77777777" w:rsidR="003A5B01" w:rsidRPr="003A5B01" w:rsidRDefault="003A5B01" w:rsidP="003A5B01">
      <w:pPr>
        <w:bidi/>
        <w:rPr>
          <w:rFonts w:cs="David" w:hint="cs"/>
          <w:rtl/>
        </w:rPr>
      </w:pPr>
    </w:p>
    <w:p w14:paraId="08591507" w14:textId="77777777" w:rsidR="003A5B01" w:rsidRPr="003A5B01" w:rsidRDefault="003A5B01" w:rsidP="003A5B01">
      <w:pPr>
        <w:bidi/>
        <w:rPr>
          <w:rFonts w:cs="David" w:hint="cs"/>
          <w:rtl/>
        </w:rPr>
      </w:pPr>
      <w:r w:rsidRPr="003A5B01">
        <w:rPr>
          <w:rFonts w:cs="David" w:hint="cs"/>
          <w:u w:val="single"/>
          <w:rtl/>
        </w:rPr>
        <w:t xml:space="preserve">יורם </w:t>
      </w:r>
      <w:proofErr w:type="spellStart"/>
      <w:r w:rsidRPr="003A5B01">
        <w:rPr>
          <w:rFonts w:cs="David" w:hint="cs"/>
          <w:u w:val="single"/>
          <w:rtl/>
        </w:rPr>
        <w:t>מרציאנו</w:t>
      </w:r>
      <w:proofErr w:type="spellEnd"/>
      <w:r w:rsidRPr="003A5B01">
        <w:rPr>
          <w:rFonts w:cs="David" w:hint="cs"/>
          <w:u w:val="single"/>
          <w:rtl/>
        </w:rPr>
        <w:t>:</w:t>
      </w:r>
    </w:p>
    <w:p w14:paraId="5C885422" w14:textId="77777777" w:rsidR="003A5B01" w:rsidRPr="003A5B01" w:rsidRDefault="003A5B01" w:rsidP="003A5B01">
      <w:pPr>
        <w:bidi/>
        <w:rPr>
          <w:rFonts w:cs="David" w:hint="cs"/>
          <w:rtl/>
        </w:rPr>
      </w:pPr>
    </w:p>
    <w:p w14:paraId="75107BB9" w14:textId="77777777" w:rsidR="003A5B01" w:rsidRPr="003A5B01" w:rsidRDefault="003A5B01" w:rsidP="003A5B01">
      <w:pPr>
        <w:bidi/>
        <w:rPr>
          <w:rFonts w:cs="David" w:hint="cs"/>
          <w:rtl/>
        </w:rPr>
      </w:pPr>
      <w:r w:rsidRPr="003A5B01">
        <w:rPr>
          <w:rFonts w:cs="David" w:hint="cs"/>
          <w:rtl/>
        </w:rPr>
        <w:tab/>
        <w:t xml:space="preserve"> אדוני היושב-ראש, חברי </w:t>
      </w:r>
      <w:proofErr w:type="spellStart"/>
      <w:r w:rsidRPr="003A5B01">
        <w:rPr>
          <w:rFonts w:cs="David" w:hint="cs"/>
          <w:rtl/>
        </w:rPr>
        <w:t>חברי</w:t>
      </w:r>
      <w:proofErr w:type="spellEnd"/>
      <w:r w:rsidRPr="003A5B01">
        <w:rPr>
          <w:rFonts w:cs="David" w:hint="cs"/>
          <w:rtl/>
        </w:rPr>
        <w:t xml:space="preserve"> הכנסת, אני חושב שמה שקורה היום סביב השולחן הזה הוא בלתי אפשרי משום שכולנו היינו בדיון הראשון בשאלת הפילוג של סיעת הגמלאים והאיחוד שלהם עם </w:t>
      </w:r>
      <w:proofErr w:type="spellStart"/>
      <w:r w:rsidRPr="003A5B01">
        <w:rPr>
          <w:rFonts w:cs="David" w:hint="cs"/>
          <w:rtl/>
        </w:rPr>
        <w:t>גאידמק</w:t>
      </w:r>
      <w:proofErr w:type="spellEnd"/>
      <w:r w:rsidRPr="003A5B01">
        <w:rPr>
          <w:rFonts w:cs="David" w:hint="cs"/>
          <w:rtl/>
        </w:rPr>
        <w:t xml:space="preserve">. ואני שמעתי את חברי הכנסת מתבטאים בזה אחר זה, אמרו שאם היו מביאים לשולחן את הפילוג כפי שהוא </w:t>
      </w:r>
      <w:r w:rsidRPr="003A5B01">
        <w:rPr>
          <w:rFonts w:cs="David"/>
          <w:rtl/>
        </w:rPr>
        <w:t>–</w:t>
      </w:r>
      <w:r w:rsidRPr="003A5B01">
        <w:rPr>
          <w:rFonts w:cs="David" w:hint="cs"/>
          <w:rtl/>
        </w:rPr>
        <w:t xml:space="preserve"> בלי </w:t>
      </w:r>
      <w:proofErr w:type="spellStart"/>
      <w:r w:rsidRPr="003A5B01">
        <w:rPr>
          <w:rFonts w:cs="David" w:hint="cs"/>
          <w:rtl/>
        </w:rPr>
        <w:t>גאידמק</w:t>
      </w:r>
      <w:proofErr w:type="spellEnd"/>
      <w:r w:rsidRPr="003A5B01">
        <w:rPr>
          <w:rFonts w:cs="David" w:hint="cs"/>
          <w:rtl/>
        </w:rPr>
        <w:t xml:space="preserve">, בלי ההצטרפות, אחד אחרי השני </w:t>
      </w:r>
      <w:r w:rsidRPr="003A5B01">
        <w:rPr>
          <w:rFonts w:cs="David"/>
          <w:rtl/>
        </w:rPr>
        <w:t>–</w:t>
      </w:r>
      <w:r w:rsidRPr="003A5B01">
        <w:rPr>
          <w:rFonts w:cs="David" w:hint="cs"/>
          <w:rtl/>
        </w:rPr>
        <w:t xml:space="preserve"> אמרנו שאנחנו היינו מצביעים בעד.</w:t>
      </w:r>
    </w:p>
    <w:p w14:paraId="146761E5" w14:textId="77777777" w:rsidR="003A5B01" w:rsidRPr="003A5B01" w:rsidRDefault="003A5B01" w:rsidP="003A5B01">
      <w:pPr>
        <w:bidi/>
        <w:rPr>
          <w:rFonts w:cs="David" w:hint="cs"/>
          <w:rtl/>
        </w:rPr>
      </w:pPr>
    </w:p>
    <w:p w14:paraId="5D234111" w14:textId="77777777" w:rsidR="003A5B01" w:rsidRPr="003A5B01" w:rsidRDefault="003A5B01" w:rsidP="003A5B01">
      <w:pPr>
        <w:bidi/>
        <w:rPr>
          <w:rFonts w:cs="David" w:hint="cs"/>
          <w:rtl/>
        </w:rPr>
      </w:pPr>
      <w:r w:rsidRPr="003A5B01">
        <w:rPr>
          <w:rFonts w:cs="David" w:hint="cs"/>
          <w:rtl/>
        </w:rPr>
        <w:tab/>
        <w:t xml:space="preserve">הלכו החברים, עשו שיעורי-בית, הודיעו לנו </w:t>
      </w:r>
      <w:r w:rsidRPr="003A5B01">
        <w:rPr>
          <w:rFonts w:cs="David"/>
          <w:rtl/>
        </w:rPr>
        <w:t>–</w:t>
      </w:r>
      <w:r w:rsidRPr="003A5B01">
        <w:rPr>
          <w:rFonts w:cs="David" w:hint="cs"/>
          <w:rtl/>
        </w:rPr>
        <w:t xml:space="preserve"> ויש לנו מסמך כתוב </w:t>
      </w:r>
      <w:r w:rsidRPr="003A5B01">
        <w:rPr>
          <w:rFonts w:cs="David"/>
          <w:rtl/>
        </w:rPr>
        <w:t>–</w:t>
      </w:r>
      <w:r w:rsidRPr="003A5B01">
        <w:rPr>
          <w:rFonts w:cs="David" w:hint="cs"/>
          <w:rtl/>
        </w:rPr>
        <w:t xml:space="preserve"> הודיעו הצדדים שבוטל ההסכם עם </w:t>
      </w:r>
      <w:proofErr w:type="spellStart"/>
      <w:r w:rsidRPr="003A5B01">
        <w:rPr>
          <w:rFonts w:cs="David" w:hint="cs"/>
          <w:rtl/>
        </w:rPr>
        <w:t>גאידמק</w:t>
      </w:r>
      <w:proofErr w:type="spellEnd"/>
      <w:r w:rsidRPr="003A5B01">
        <w:rPr>
          <w:rFonts w:cs="David" w:hint="cs"/>
          <w:rtl/>
        </w:rPr>
        <w:t xml:space="preserve">. </w:t>
      </w:r>
    </w:p>
    <w:p w14:paraId="2C840FD4" w14:textId="77777777" w:rsidR="003A5B01" w:rsidRPr="003A5B01" w:rsidRDefault="003A5B01" w:rsidP="003A5B01">
      <w:pPr>
        <w:bidi/>
        <w:rPr>
          <w:rFonts w:cs="David" w:hint="cs"/>
          <w:rtl/>
        </w:rPr>
      </w:pPr>
    </w:p>
    <w:p w14:paraId="61600C02" w14:textId="77777777" w:rsidR="003A5B01" w:rsidRPr="003A5B01" w:rsidRDefault="003A5B01" w:rsidP="003A5B01">
      <w:pPr>
        <w:bidi/>
        <w:rPr>
          <w:rFonts w:cs="David" w:hint="cs"/>
          <w:rtl/>
        </w:rPr>
      </w:pPr>
      <w:r w:rsidRPr="003A5B01">
        <w:rPr>
          <w:rFonts w:cs="David" w:hint="cs"/>
          <w:rtl/>
        </w:rPr>
        <w:tab/>
        <w:t xml:space="preserve">יש חוקים בכנסת, זאת לא הפעם הראשונה. אלה דברים שנעשו בכנסת, וזאת לא תהיה גם הפעם האחרונה כפי הנראה, של פילוגים בתוך הסיעות. </w:t>
      </w:r>
    </w:p>
    <w:p w14:paraId="3CB99A52" w14:textId="77777777" w:rsidR="003A5B01" w:rsidRPr="003A5B01" w:rsidRDefault="003A5B01" w:rsidP="003A5B01">
      <w:pPr>
        <w:bidi/>
        <w:rPr>
          <w:rFonts w:cs="David" w:hint="cs"/>
          <w:rtl/>
        </w:rPr>
      </w:pPr>
    </w:p>
    <w:p w14:paraId="3761FD5A" w14:textId="77777777" w:rsidR="003A5B01" w:rsidRPr="003A5B01" w:rsidRDefault="003A5B01" w:rsidP="003A5B01">
      <w:pPr>
        <w:bidi/>
        <w:rPr>
          <w:rFonts w:cs="David" w:hint="cs"/>
          <w:rtl/>
        </w:rPr>
      </w:pPr>
      <w:r w:rsidRPr="003A5B01">
        <w:rPr>
          <w:rFonts w:cs="David" w:hint="cs"/>
          <w:rtl/>
        </w:rPr>
        <w:tab/>
        <w:t xml:space="preserve">לא יכול להיות שאנחנו היום נבוא וניצור משהו חדש בכנסת ישראל, שסיעה שתרצה להתפלג על-פי דין ועל-פי חוק, אנחנו נמנע את זה </w:t>
      </w:r>
      <w:r w:rsidRPr="003A5B01">
        <w:rPr>
          <w:rFonts w:cs="David"/>
          <w:rtl/>
        </w:rPr>
        <w:t>–</w:t>
      </w:r>
      <w:r w:rsidRPr="003A5B01">
        <w:rPr>
          <w:rFonts w:cs="David" w:hint="cs"/>
          <w:rtl/>
        </w:rPr>
        <w:t xml:space="preserve"> מכל מיני טעמים פוליטיים ושמירות של קואליציות, ודברים אחרים.</w:t>
      </w:r>
    </w:p>
    <w:p w14:paraId="45413D10" w14:textId="77777777" w:rsidR="003A5B01" w:rsidRPr="003A5B01" w:rsidRDefault="003A5B01" w:rsidP="003A5B01">
      <w:pPr>
        <w:bidi/>
        <w:rPr>
          <w:rFonts w:cs="David" w:hint="cs"/>
          <w:rtl/>
        </w:rPr>
      </w:pPr>
    </w:p>
    <w:p w14:paraId="72D060B5" w14:textId="77777777" w:rsidR="003A5B01" w:rsidRPr="003A5B01" w:rsidRDefault="003A5B01" w:rsidP="003A5B01">
      <w:pPr>
        <w:bidi/>
        <w:rPr>
          <w:rFonts w:cs="David" w:hint="cs"/>
          <w:rtl/>
        </w:rPr>
      </w:pPr>
      <w:r w:rsidRPr="003A5B01">
        <w:rPr>
          <w:rFonts w:cs="David" w:hint="cs"/>
          <w:rtl/>
        </w:rPr>
        <w:tab/>
        <w:t xml:space="preserve">ואני מאמין לחברת הכנסת שרה מרום-שלו ולחבר הכנסת </w:t>
      </w:r>
      <w:proofErr w:type="spellStart"/>
      <w:r w:rsidRPr="003A5B01">
        <w:rPr>
          <w:rFonts w:cs="David" w:hint="cs"/>
          <w:rtl/>
        </w:rPr>
        <w:t>שרוני</w:t>
      </w:r>
      <w:proofErr w:type="spellEnd"/>
      <w:r w:rsidRPr="003A5B01">
        <w:rPr>
          <w:rFonts w:cs="David" w:hint="cs"/>
          <w:rtl/>
        </w:rPr>
        <w:t xml:space="preserve">, שאלה החתימות </w:t>
      </w:r>
      <w:r w:rsidRPr="003A5B01">
        <w:rPr>
          <w:rFonts w:cs="David"/>
          <w:rtl/>
        </w:rPr>
        <w:t>–</w:t>
      </w:r>
      <w:r w:rsidRPr="003A5B01">
        <w:rPr>
          <w:rFonts w:cs="David" w:hint="cs"/>
          <w:rtl/>
        </w:rPr>
        <w:t xml:space="preserve"> אני לא עוסק פה בזיופי חתימות. אם יש פה זיופים, רוצו למשטרה </w:t>
      </w:r>
      <w:r w:rsidRPr="003A5B01">
        <w:rPr>
          <w:rFonts w:cs="David"/>
          <w:rtl/>
        </w:rPr>
        <w:t>–</w:t>
      </w:r>
      <w:r w:rsidRPr="003A5B01">
        <w:rPr>
          <w:rFonts w:cs="David" w:hint="cs"/>
          <w:rtl/>
        </w:rPr>
        <w:t xml:space="preserve"> זה התפקיד של המשטרה. חדרי החקירות מלאים </w:t>
      </w:r>
      <w:r w:rsidRPr="003A5B01">
        <w:rPr>
          <w:rFonts w:cs="David"/>
          <w:rtl/>
        </w:rPr>
        <w:t>–</w:t>
      </w:r>
      <w:r w:rsidRPr="003A5B01">
        <w:rPr>
          <w:rFonts w:cs="David" w:hint="cs"/>
          <w:rtl/>
        </w:rPr>
        <w:t xml:space="preserve"> עוד חקירה אחת, לא נורא... בואו נמשיך לחקור, תלכו לשם.</w:t>
      </w:r>
    </w:p>
    <w:p w14:paraId="3F1AEE0C" w14:textId="77777777" w:rsidR="003A5B01" w:rsidRPr="003A5B01" w:rsidRDefault="003A5B01" w:rsidP="003A5B01">
      <w:pPr>
        <w:bidi/>
        <w:rPr>
          <w:rFonts w:cs="David" w:hint="cs"/>
          <w:rtl/>
        </w:rPr>
      </w:pPr>
    </w:p>
    <w:p w14:paraId="072B2A97" w14:textId="77777777" w:rsidR="003A5B01" w:rsidRPr="003A5B01" w:rsidRDefault="003A5B01" w:rsidP="003A5B01">
      <w:pPr>
        <w:bidi/>
        <w:rPr>
          <w:rFonts w:cs="David" w:hint="cs"/>
          <w:rtl/>
        </w:rPr>
      </w:pPr>
      <w:r w:rsidRPr="003A5B01">
        <w:rPr>
          <w:rFonts w:cs="David" w:hint="cs"/>
          <w:rtl/>
        </w:rPr>
        <w:tab/>
        <w:t xml:space="preserve">רבותי, אני אומר: הסיעה רוצה להתפלג </w:t>
      </w:r>
      <w:r w:rsidRPr="003A5B01">
        <w:rPr>
          <w:rFonts w:cs="David"/>
          <w:rtl/>
        </w:rPr>
        <w:t>–</w:t>
      </w:r>
      <w:r w:rsidRPr="003A5B01">
        <w:rPr>
          <w:rFonts w:cs="David" w:hint="cs"/>
          <w:rtl/>
        </w:rPr>
        <w:t xml:space="preserve"> אני לא נהנה מפילוגים </w:t>
      </w:r>
      <w:r w:rsidRPr="003A5B01">
        <w:rPr>
          <w:rFonts w:cs="David"/>
          <w:rtl/>
        </w:rPr>
        <w:t>–</w:t>
      </w:r>
      <w:r w:rsidRPr="003A5B01">
        <w:rPr>
          <w:rFonts w:cs="David" w:hint="cs"/>
          <w:rtl/>
        </w:rPr>
        <w:t xml:space="preserve"> אני תמיד בעד אחדות. זה מה שקרה </w:t>
      </w:r>
      <w:proofErr w:type="spellStart"/>
      <w:r w:rsidRPr="003A5B01">
        <w:rPr>
          <w:rFonts w:cs="David" w:hint="cs"/>
          <w:rtl/>
        </w:rPr>
        <w:t>בכנסות</w:t>
      </w:r>
      <w:proofErr w:type="spellEnd"/>
      <w:r w:rsidRPr="003A5B01">
        <w:rPr>
          <w:rFonts w:cs="David" w:hint="cs"/>
          <w:rtl/>
        </w:rPr>
        <w:t xml:space="preserve"> קודמות, זה מה שיקרה גם בעתיד. אני קורא לחברי הכנסת לעמוד במילתם, כפי שהובע בדיונים הקודמים, ולאשר להם את הפילוג היום. אני אצביע בעד הפילוג.</w:t>
      </w:r>
    </w:p>
    <w:p w14:paraId="1E0D895F"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085BC2EE" w14:textId="77777777" w:rsidR="003A5B01" w:rsidRPr="003A5B01" w:rsidRDefault="003A5B01" w:rsidP="003A5B01">
      <w:pPr>
        <w:bidi/>
        <w:rPr>
          <w:rFonts w:cs="David" w:hint="cs"/>
          <w:rtl/>
        </w:rPr>
      </w:pPr>
    </w:p>
    <w:p w14:paraId="4351C787" w14:textId="77777777" w:rsidR="003A5B01" w:rsidRPr="003A5B01" w:rsidRDefault="003A5B01" w:rsidP="003A5B01">
      <w:pPr>
        <w:bidi/>
        <w:rPr>
          <w:rFonts w:cs="David" w:hint="cs"/>
          <w:rtl/>
        </w:rPr>
      </w:pPr>
      <w:r w:rsidRPr="003A5B01">
        <w:rPr>
          <w:rFonts w:cs="David" w:hint="cs"/>
          <w:rtl/>
        </w:rPr>
        <w:tab/>
        <w:t xml:space="preserve">תודה רבה. חבר הכנסת חסון. </w:t>
      </w:r>
    </w:p>
    <w:p w14:paraId="3360602F" w14:textId="77777777" w:rsidR="003A5B01" w:rsidRDefault="003A5B01" w:rsidP="003A5B01">
      <w:pPr>
        <w:pStyle w:val="Heading5"/>
        <w:jc w:val="left"/>
        <w:rPr>
          <w:rFonts w:hint="cs"/>
          <w:sz w:val="24"/>
          <w:u w:val="single"/>
          <w:rtl/>
        </w:rPr>
      </w:pPr>
      <w:r w:rsidRPr="003A5B01">
        <w:rPr>
          <w:sz w:val="24"/>
          <w:rtl/>
        </w:rPr>
        <w:br/>
      </w:r>
    </w:p>
    <w:p w14:paraId="1356B242" w14:textId="77777777" w:rsidR="003A5B01" w:rsidRPr="003A5B01" w:rsidRDefault="003A5B01" w:rsidP="003A5B01">
      <w:pPr>
        <w:pStyle w:val="Heading5"/>
        <w:jc w:val="left"/>
        <w:rPr>
          <w:rFonts w:hint="cs"/>
          <w:sz w:val="24"/>
          <w:rtl/>
        </w:rPr>
      </w:pPr>
      <w:r w:rsidRPr="003A5B01">
        <w:rPr>
          <w:rFonts w:hint="cs"/>
          <w:sz w:val="24"/>
          <w:u w:val="single"/>
          <w:rtl/>
        </w:rPr>
        <w:t>יואל חסון:</w:t>
      </w:r>
    </w:p>
    <w:p w14:paraId="000156E3" w14:textId="77777777" w:rsidR="003A5B01" w:rsidRPr="003A5B01" w:rsidRDefault="003A5B01" w:rsidP="003A5B01">
      <w:pPr>
        <w:pStyle w:val="Heading5"/>
        <w:jc w:val="left"/>
        <w:rPr>
          <w:rFonts w:hint="cs"/>
          <w:sz w:val="24"/>
          <w:rtl/>
        </w:rPr>
      </w:pPr>
    </w:p>
    <w:p w14:paraId="4E6EEBD3" w14:textId="77777777" w:rsidR="003A5B01" w:rsidRPr="003A5B01" w:rsidRDefault="003A5B01" w:rsidP="003A5B01">
      <w:pPr>
        <w:bidi/>
        <w:rPr>
          <w:rFonts w:cs="David" w:hint="cs"/>
          <w:rtl/>
        </w:rPr>
      </w:pPr>
      <w:r w:rsidRPr="003A5B01">
        <w:rPr>
          <w:rFonts w:cs="David" w:hint="cs"/>
          <w:rtl/>
        </w:rPr>
        <w:tab/>
        <w:t xml:space="preserve">אדוני היושב-ראש, אני בכל זאת בסופו של דבר רוצה לומר שבעיני, השלב הזה שהגענו אליו הוא שלב מבורך, כי ועדת הכנסת הצליחה </w:t>
      </w:r>
      <w:r w:rsidRPr="003A5B01">
        <w:rPr>
          <w:rFonts w:cs="David"/>
          <w:rtl/>
        </w:rPr>
        <w:t>–</w:t>
      </w:r>
      <w:r w:rsidRPr="003A5B01">
        <w:rPr>
          <w:rFonts w:cs="David" w:hint="cs"/>
          <w:rtl/>
        </w:rPr>
        <w:t xml:space="preserve"> בכוחותיה החזקים; לא הדלים </w:t>
      </w:r>
      <w:r w:rsidRPr="003A5B01">
        <w:rPr>
          <w:rFonts w:cs="David"/>
          <w:rtl/>
        </w:rPr>
        <w:t>–</w:t>
      </w:r>
      <w:r w:rsidRPr="003A5B01">
        <w:rPr>
          <w:rFonts w:cs="David" w:hint="cs"/>
          <w:rtl/>
        </w:rPr>
        <w:t xml:space="preserve"> בכוחותיה החזקים הצליחה למנוע כאן הסכמי ביבים, הצליחה למנוע התערבות של גורמים מפוקפקים בתוך הכנסת וקניית מפלגות כאן בתוך הכנסת. הצלחנו למנוע תקדים מסוכן, והבאנו למצב שאני שמח על כך שבסופו של דבר ההתפלגות הזאת לא כוללת הסכמים מפוקפקים ובעייתיים. </w:t>
      </w:r>
    </w:p>
    <w:p w14:paraId="1059E1B0"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6333CAB8" w14:textId="77777777" w:rsidR="003A5B01" w:rsidRPr="003A5B01" w:rsidRDefault="003A5B01" w:rsidP="003A5B01">
      <w:pPr>
        <w:bidi/>
        <w:rPr>
          <w:rFonts w:cs="David" w:hint="cs"/>
          <w:u w:val="single"/>
          <w:rtl/>
        </w:rPr>
      </w:pPr>
    </w:p>
    <w:p w14:paraId="54F4CE02" w14:textId="77777777" w:rsidR="003A5B01" w:rsidRPr="003A5B01" w:rsidRDefault="003A5B01" w:rsidP="003A5B01">
      <w:pPr>
        <w:bidi/>
        <w:rPr>
          <w:rFonts w:cs="David" w:hint="cs"/>
          <w:rtl/>
        </w:rPr>
      </w:pPr>
      <w:r w:rsidRPr="003A5B01">
        <w:rPr>
          <w:rFonts w:cs="David" w:hint="cs"/>
          <w:rtl/>
        </w:rPr>
        <w:tab/>
        <w:t xml:space="preserve"> אין מעטפות. אין מעטפות...</w:t>
      </w:r>
    </w:p>
    <w:p w14:paraId="4E900269" w14:textId="77777777" w:rsidR="003A5B01" w:rsidRPr="003A5B01" w:rsidRDefault="003A5B01" w:rsidP="003A5B01">
      <w:pPr>
        <w:bidi/>
        <w:rPr>
          <w:rFonts w:cs="David" w:hint="cs"/>
          <w:rtl/>
        </w:rPr>
      </w:pPr>
      <w:r w:rsidRPr="003A5B01">
        <w:rPr>
          <w:rFonts w:cs="David"/>
          <w:rtl/>
        </w:rPr>
        <w:br/>
      </w:r>
      <w:smartTag w:uri="urn:schemas-microsoft-com:office:smarttags" w:element="PersonName">
        <w:r w:rsidRPr="003A5B01">
          <w:rPr>
            <w:rFonts w:cs="David" w:hint="cs"/>
            <w:u w:val="single"/>
            <w:rtl/>
          </w:rPr>
          <w:t>דוד רותם</w:t>
        </w:r>
      </w:smartTag>
      <w:r w:rsidRPr="003A5B01">
        <w:rPr>
          <w:rFonts w:cs="David" w:hint="cs"/>
          <w:u w:val="single"/>
          <w:rtl/>
        </w:rPr>
        <w:t>:</w:t>
      </w:r>
    </w:p>
    <w:p w14:paraId="05B94E44" w14:textId="77777777" w:rsidR="003A5B01" w:rsidRPr="003A5B01" w:rsidRDefault="003A5B01" w:rsidP="003A5B01">
      <w:pPr>
        <w:bidi/>
        <w:rPr>
          <w:rFonts w:cs="David" w:hint="cs"/>
          <w:rtl/>
        </w:rPr>
      </w:pPr>
    </w:p>
    <w:p w14:paraId="30FC2B32" w14:textId="77777777" w:rsidR="003A5B01" w:rsidRPr="003A5B01" w:rsidRDefault="003A5B01" w:rsidP="003A5B01">
      <w:pPr>
        <w:bidi/>
        <w:rPr>
          <w:rFonts w:cs="David" w:hint="cs"/>
          <w:rtl/>
        </w:rPr>
      </w:pPr>
      <w:r w:rsidRPr="003A5B01">
        <w:rPr>
          <w:rFonts w:cs="David" w:hint="cs"/>
          <w:rtl/>
        </w:rPr>
        <w:tab/>
        <w:t xml:space="preserve">לא, יש מעטפות. </w:t>
      </w:r>
    </w:p>
    <w:p w14:paraId="5511E23F"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2A2176DC" w14:textId="77777777" w:rsidR="003A5B01" w:rsidRPr="003A5B01" w:rsidRDefault="003A5B01" w:rsidP="003A5B01">
      <w:pPr>
        <w:pStyle w:val="Heading5"/>
        <w:jc w:val="left"/>
        <w:rPr>
          <w:rFonts w:hint="cs"/>
          <w:sz w:val="24"/>
          <w:rtl/>
        </w:rPr>
      </w:pPr>
    </w:p>
    <w:p w14:paraId="60D9A5F2" w14:textId="77777777" w:rsidR="003A5B01" w:rsidRPr="003A5B01" w:rsidRDefault="003A5B01" w:rsidP="003A5B01">
      <w:pPr>
        <w:bidi/>
        <w:rPr>
          <w:rFonts w:cs="David" w:hint="cs"/>
          <w:rtl/>
        </w:rPr>
      </w:pPr>
      <w:r w:rsidRPr="003A5B01">
        <w:rPr>
          <w:rFonts w:cs="David" w:hint="cs"/>
          <w:rtl/>
        </w:rPr>
        <w:tab/>
        <w:t xml:space="preserve"> לכן בעיני, אדוני היושב-ראש, ועדת הכנסת השיגה הישג חשוב מאוד </w:t>
      </w:r>
      <w:r w:rsidRPr="003A5B01">
        <w:rPr>
          <w:rFonts w:cs="David"/>
          <w:rtl/>
        </w:rPr>
        <w:t>–</w:t>
      </w:r>
      <w:r w:rsidRPr="003A5B01">
        <w:rPr>
          <w:rFonts w:cs="David" w:hint="cs"/>
          <w:rtl/>
        </w:rPr>
        <w:t xml:space="preserve"> אגב, קואליציה ואופוזיציה </w:t>
      </w:r>
      <w:r w:rsidRPr="003A5B01">
        <w:rPr>
          <w:rFonts w:cs="David"/>
          <w:rtl/>
        </w:rPr>
        <w:t>–</w:t>
      </w:r>
      <w:r w:rsidRPr="003A5B01">
        <w:rPr>
          <w:rFonts w:cs="David" w:hint="cs"/>
          <w:rtl/>
        </w:rPr>
        <w:t xml:space="preserve"> שמנעו כאן קניית מפלגה ומנעו כאן תקדים מסוכן לדמוקרטיה הישראלית. </w:t>
      </w:r>
    </w:p>
    <w:p w14:paraId="18C00E75" w14:textId="77777777" w:rsidR="003A5B01" w:rsidRPr="003A5B01" w:rsidRDefault="003A5B01" w:rsidP="003A5B01">
      <w:pPr>
        <w:bidi/>
        <w:rPr>
          <w:rFonts w:cs="David" w:hint="cs"/>
          <w:rtl/>
        </w:rPr>
      </w:pPr>
    </w:p>
    <w:p w14:paraId="1AF7544E" w14:textId="77777777" w:rsidR="003A5B01" w:rsidRPr="003A5B01" w:rsidRDefault="003A5B01" w:rsidP="003A5B01">
      <w:pPr>
        <w:bidi/>
        <w:rPr>
          <w:rFonts w:cs="David" w:hint="cs"/>
          <w:rtl/>
        </w:rPr>
      </w:pPr>
      <w:r w:rsidRPr="003A5B01">
        <w:rPr>
          <w:rFonts w:cs="David" w:hint="cs"/>
          <w:rtl/>
        </w:rPr>
        <w:tab/>
        <w:t xml:space="preserve">אני מציע לוועדת הכנסת לדרוש מחבר הכנסת </w:t>
      </w:r>
      <w:proofErr w:type="spellStart"/>
      <w:r w:rsidRPr="003A5B01">
        <w:rPr>
          <w:rFonts w:cs="David" w:hint="cs"/>
          <w:rtl/>
        </w:rPr>
        <w:t>שרוני</w:t>
      </w:r>
      <w:proofErr w:type="spellEnd"/>
      <w:r w:rsidRPr="003A5B01">
        <w:rPr>
          <w:rFonts w:cs="David" w:hint="cs"/>
          <w:rtl/>
        </w:rPr>
        <w:t xml:space="preserve">, מחברת הכנסת מרום-שלו ומחבר הכנסת </w:t>
      </w:r>
      <w:proofErr w:type="spellStart"/>
      <w:r w:rsidRPr="003A5B01">
        <w:rPr>
          <w:rFonts w:cs="David" w:hint="cs"/>
          <w:rtl/>
        </w:rPr>
        <w:t>גלזר</w:t>
      </w:r>
      <w:proofErr w:type="spellEnd"/>
      <w:r w:rsidRPr="003A5B01">
        <w:rPr>
          <w:rFonts w:cs="David" w:hint="cs"/>
          <w:rtl/>
        </w:rPr>
        <w:t xml:space="preserve"> </w:t>
      </w:r>
      <w:r w:rsidRPr="003A5B01">
        <w:rPr>
          <w:rFonts w:cs="David"/>
          <w:rtl/>
        </w:rPr>
        <w:t>–</w:t>
      </w:r>
      <w:r w:rsidRPr="003A5B01">
        <w:rPr>
          <w:rFonts w:cs="David" w:hint="cs"/>
          <w:rtl/>
        </w:rPr>
        <w:t xml:space="preserve"> שיהיה בריא </w:t>
      </w:r>
      <w:r w:rsidRPr="003A5B01">
        <w:rPr>
          <w:rFonts w:cs="David"/>
          <w:rtl/>
        </w:rPr>
        <w:t>–</w:t>
      </w:r>
      <w:r w:rsidRPr="003A5B01">
        <w:rPr>
          <w:rFonts w:cs="David" w:hint="cs"/>
          <w:rtl/>
        </w:rPr>
        <w:t xml:space="preserve"> לדרוש מהם להגיד כאן במפורש שלא ייחתם הסכם עם </w:t>
      </w:r>
      <w:proofErr w:type="spellStart"/>
      <w:r w:rsidRPr="003A5B01">
        <w:rPr>
          <w:rFonts w:cs="David" w:hint="cs"/>
          <w:rtl/>
        </w:rPr>
        <w:t>גאידמק</w:t>
      </w:r>
      <w:proofErr w:type="spellEnd"/>
      <w:r w:rsidRPr="003A5B01">
        <w:rPr>
          <w:rFonts w:cs="David" w:hint="cs"/>
          <w:rtl/>
        </w:rPr>
        <w:t xml:space="preserve"> או עם שום גורם דומה לו, לאחר שנאשר את הפילוג. </w:t>
      </w:r>
    </w:p>
    <w:p w14:paraId="1D69F7D9"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05560C90" w14:textId="77777777" w:rsidR="003A5B01" w:rsidRPr="003A5B01" w:rsidRDefault="003A5B01" w:rsidP="003A5B01">
      <w:pPr>
        <w:bidi/>
        <w:rPr>
          <w:rFonts w:cs="David" w:hint="cs"/>
          <w:u w:val="single"/>
          <w:rtl/>
        </w:rPr>
      </w:pPr>
    </w:p>
    <w:p w14:paraId="512CA3CA" w14:textId="77777777" w:rsidR="003A5B01" w:rsidRPr="003A5B01" w:rsidRDefault="003A5B01" w:rsidP="003A5B01">
      <w:pPr>
        <w:bidi/>
        <w:rPr>
          <w:rFonts w:cs="David" w:hint="cs"/>
          <w:rtl/>
        </w:rPr>
      </w:pPr>
      <w:r w:rsidRPr="003A5B01">
        <w:rPr>
          <w:rFonts w:cs="David" w:hint="cs"/>
          <w:rtl/>
        </w:rPr>
        <w:tab/>
        <w:t>תודה רבה.</w:t>
      </w:r>
    </w:p>
    <w:p w14:paraId="38944E0E" w14:textId="77777777" w:rsidR="003A5B01" w:rsidRPr="003A5B01" w:rsidRDefault="003A5B01" w:rsidP="003A5B01">
      <w:pPr>
        <w:bidi/>
        <w:rPr>
          <w:rFonts w:cs="David" w:hint="cs"/>
          <w:rtl/>
        </w:rPr>
      </w:pPr>
      <w:r w:rsidRPr="003A5B01">
        <w:rPr>
          <w:rFonts w:cs="David"/>
          <w:u w:val="single"/>
          <w:rtl/>
        </w:rPr>
        <w:br/>
      </w:r>
      <w:r w:rsidRPr="003A5B01">
        <w:rPr>
          <w:rFonts w:cs="David" w:hint="cs"/>
          <w:u w:val="single"/>
          <w:rtl/>
        </w:rPr>
        <w:t>שרה מרום-שלו:</w:t>
      </w:r>
    </w:p>
    <w:p w14:paraId="2C83487A" w14:textId="77777777" w:rsidR="003A5B01" w:rsidRPr="003A5B01" w:rsidRDefault="003A5B01" w:rsidP="003A5B01">
      <w:pPr>
        <w:bidi/>
        <w:rPr>
          <w:rFonts w:cs="David" w:hint="cs"/>
          <w:rtl/>
        </w:rPr>
      </w:pPr>
    </w:p>
    <w:p w14:paraId="43803E8C" w14:textId="77777777" w:rsidR="003A5B01" w:rsidRPr="003A5B01" w:rsidRDefault="003A5B01" w:rsidP="003A5B01">
      <w:pPr>
        <w:bidi/>
        <w:rPr>
          <w:rFonts w:cs="David" w:hint="cs"/>
          <w:rtl/>
        </w:rPr>
      </w:pPr>
      <w:r w:rsidRPr="003A5B01">
        <w:rPr>
          <w:rFonts w:cs="David" w:hint="cs"/>
          <w:rtl/>
        </w:rPr>
        <w:tab/>
        <w:t xml:space="preserve"> עוד מעט תהיה ממשלה חדשה...</w:t>
      </w:r>
    </w:p>
    <w:p w14:paraId="29EC4C9D"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יורם </w:t>
      </w:r>
      <w:proofErr w:type="spellStart"/>
      <w:r w:rsidRPr="003A5B01">
        <w:rPr>
          <w:rFonts w:cs="David" w:hint="cs"/>
          <w:u w:val="single"/>
          <w:rtl/>
        </w:rPr>
        <w:t>מרציאנו</w:t>
      </w:r>
      <w:proofErr w:type="spellEnd"/>
      <w:r w:rsidRPr="003A5B01">
        <w:rPr>
          <w:rFonts w:cs="David" w:hint="cs"/>
          <w:u w:val="single"/>
          <w:rtl/>
        </w:rPr>
        <w:t>:</w:t>
      </w:r>
    </w:p>
    <w:p w14:paraId="6943EF03" w14:textId="77777777" w:rsidR="003A5B01" w:rsidRPr="003A5B01" w:rsidRDefault="003A5B01" w:rsidP="003A5B01">
      <w:pPr>
        <w:bidi/>
        <w:rPr>
          <w:rFonts w:cs="David" w:hint="cs"/>
          <w:rtl/>
        </w:rPr>
      </w:pPr>
    </w:p>
    <w:p w14:paraId="6E3526F8" w14:textId="77777777" w:rsidR="003A5B01" w:rsidRPr="003A5B01" w:rsidRDefault="003A5B01" w:rsidP="003A5B01">
      <w:pPr>
        <w:bidi/>
        <w:rPr>
          <w:rFonts w:cs="David" w:hint="cs"/>
          <w:rtl/>
        </w:rPr>
      </w:pPr>
      <w:r w:rsidRPr="003A5B01">
        <w:rPr>
          <w:rFonts w:cs="David" w:hint="cs"/>
          <w:rtl/>
        </w:rPr>
        <w:tab/>
        <w:t xml:space="preserve">אני לא מבין. מה, </w:t>
      </w:r>
      <w:proofErr w:type="spellStart"/>
      <w:r w:rsidRPr="003A5B01">
        <w:rPr>
          <w:rFonts w:cs="David" w:hint="cs"/>
          <w:rtl/>
        </w:rPr>
        <w:t>גאידמק</w:t>
      </w:r>
      <w:proofErr w:type="spellEnd"/>
      <w:r w:rsidRPr="003A5B01">
        <w:rPr>
          <w:rFonts w:cs="David" w:hint="cs"/>
          <w:rtl/>
        </w:rPr>
        <w:t xml:space="preserve"> הוצא מחוץ לחוק? ברצינות...</w:t>
      </w:r>
    </w:p>
    <w:p w14:paraId="0824F2FB"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0C8A3678" w14:textId="77777777" w:rsidR="003A5B01" w:rsidRPr="003A5B01" w:rsidRDefault="003A5B01" w:rsidP="003A5B01">
      <w:pPr>
        <w:pStyle w:val="Heading5"/>
        <w:jc w:val="left"/>
        <w:rPr>
          <w:rFonts w:hint="cs"/>
          <w:sz w:val="24"/>
          <w:rtl/>
        </w:rPr>
      </w:pPr>
    </w:p>
    <w:p w14:paraId="2D583E4F" w14:textId="77777777" w:rsidR="003A5B01" w:rsidRPr="003A5B01" w:rsidRDefault="003A5B01" w:rsidP="003A5B01">
      <w:pPr>
        <w:bidi/>
        <w:rPr>
          <w:rFonts w:cs="David" w:hint="cs"/>
          <w:rtl/>
        </w:rPr>
      </w:pPr>
      <w:r w:rsidRPr="003A5B01">
        <w:rPr>
          <w:rFonts w:cs="David" w:hint="cs"/>
          <w:rtl/>
        </w:rPr>
        <w:tab/>
        <w:t xml:space="preserve"> הרי לא קיבלנו את ההסכם הזה משום </w:t>
      </w:r>
      <w:proofErr w:type="spellStart"/>
      <w:r w:rsidRPr="003A5B01">
        <w:rPr>
          <w:rFonts w:cs="David" w:hint="cs"/>
          <w:rtl/>
        </w:rPr>
        <w:t>שגאידמק</w:t>
      </w:r>
      <w:proofErr w:type="spellEnd"/>
      <w:r w:rsidRPr="003A5B01">
        <w:rPr>
          <w:rFonts w:cs="David" w:hint="cs"/>
          <w:rtl/>
        </w:rPr>
        <w:t xml:space="preserve"> היה מעורב. </w:t>
      </w:r>
    </w:p>
    <w:p w14:paraId="2D5B36B1"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יורם </w:t>
      </w:r>
      <w:proofErr w:type="spellStart"/>
      <w:r w:rsidRPr="003A5B01">
        <w:rPr>
          <w:rFonts w:cs="David" w:hint="cs"/>
          <w:u w:val="single"/>
          <w:rtl/>
        </w:rPr>
        <w:t>מרציאנו</w:t>
      </w:r>
      <w:proofErr w:type="spellEnd"/>
      <w:r w:rsidRPr="003A5B01">
        <w:rPr>
          <w:rFonts w:cs="David" w:hint="cs"/>
          <w:u w:val="single"/>
          <w:rtl/>
        </w:rPr>
        <w:t>:</w:t>
      </w:r>
    </w:p>
    <w:p w14:paraId="1F4DDD8C" w14:textId="77777777" w:rsidR="003A5B01" w:rsidRPr="003A5B01" w:rsidRDefault="003A5B01" w:rsidP="003A5B01">
      <w:pPr>
        <w:bidi/>
        <w:rPr>
          <w:rFonts w:cs="David" w:hint="cs"/>
          <w:rtl/>
        </w:rPr>
      </w:pPr>
    </w:p>
    <w:p w14:paraId="09391503" w14:textId="77777777" w:rsidR="003A5B01" w:rsidRPr="003A5B01" w:rsidRDefault="003A5B01" w:rsidP="003A5B01">
      <w:pPr>
        <w:bidi/>
        <w:rPr>
          <w:rFonts w:cs="David" w:hint="cs"/>
          <w:rtl/>
        </w:rPr>
      </w:pPr>
      <w:r w:rsidRPr="003A5B01">
        <w:rPr>
          <w:rFonts w:cs="David" w:hint="cs"/>
          <w:rtl/>
        </w:rPr>
        <w:tab/>
        <w:t xml:space="preserve"> תסלח לי, ואם עכשיו הוא ירצה להצטרף </w:t>
      </w:r>
      <w:proofErr w:type="spellStart"/>
      <w:r w:rsidRPr="003A5B01">
        <w:rPr>
          <w:rFonts w:cs="David" w:hint="cs"/>
          <w:rtl/>
        </w:rPr>
        <w:t>לגאידמק</w:t>
      </w:r>
      <w:proofErr w:type="spellEnd"/>
      <w:r w:rsidRPr="003A5B01">
        <w:rPr>
          <w:rFonts w:cs="David" w:hint="cs"/>
          <w:rtl/>
        </w:rPr>
        <w:t>, תמנע ממנו?</w:t>
      </w:r>
    </w:p>
    <w:p w14:paraId="6DE7BCB3"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6E3F0A19" w14:textId="77777777" w:rsidR="003A5B01" w:rsidRPr="003A5B01" w:rsidRDefault="003A5B01" w:rsidP="003A5B01">
      <w:pPr>
        <w:pStyle w:val="Heading5"/>
        <w:jc w:val="left"/>
        <w:rPr>
          <w:rFonts w:hint="cs"/>
          <w:sz w:val="24"/>
          <w:rtl/>
        </w:rPr>
      </w:pPr>
    </w:p>
    <w:p w14:paraId="037350A7" w14:textId="77777777" w:rsidR="003A5B01" w:rsidRPr="003A5B01" w:rsidRDefault="003A5B01" w:rsidP="003A5B01">
      <w:pPr>
        <w:bidi/>
        <w:rPr>
          <w:rFonts w:cs="David" w:hint="cs"/>
          <w:rtl/>
        </w:rPr>
      </w:pPr>
      <w:r w:rsidRPr="003A5B01">
        <w:rPr>
          <w:rFonts w:cs="David" w:hint="cs"/>
          <w:rtl/>
        </w:rPr>
        <w:tab/>
        <w:t xml:space="preserve"> מילה אחרונה, אדוני היושב-ראש. למרות כל העניין, בגלל שהצלחנו למנוע את התקדים המסוכן הזה, אנחנו נאפשר </w:t>
      </w:r>
      <w:r w:rsidRPr="003A5B01">
        <w:rPr>
          <w:rFonts w:cs="David"/>
          <w:rtl/>
        </w:rPr>
        <w:t>–</w:t>
      </w:r>
      <w:r w:rsidRPr="003A5B01">
        <w:rPr>
          <w:rFonts w:cs="David" w:hint="cs"/>
          <w:rtl/>
        </w:rPr>
        <w:t xml:space="preserve"> גם כקואליציה וגם קדימה </w:t>
      </w:r>
      <w:r w:rsidRPr="003A5B01">
        <w:rPr>
          <w:rFonts w:cs="David"/>
          <w:rtl/>
        </w:rPr>
        <w:t>–</w:t>
      </w:r>
      <w:r w:rsidRPr="003A5B01">
        <w:rPr>
          <w:rFonts w:cs="David" w:hint="cs"/>
          <w:rtl/>
        </w:rPr>
        <w:t xml:space="preserve"> נאפשר לסיעה להתפלג. </w:t>
      </w:r>
    </w:p>
    <w:p w14:paraId="79E9DBF9"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BA8E056" w14:textId="77777777" w:rsidR="003A5B01" w:rsidRPr="003A5B01" w:rsidRDefault="003A5B01" w:rsidP="003A5B01">
      <w:pPr>
        <w:bidi/>
        <w:rPr>
          <w:rFonts w:cs="David" w:hint="cs"/>
          <w:rtl/>
        </w:rPr>
      </w:pPr>
    </w:p>
    <w:p w14:paraId="38B306E7" w14:textId="77777777" w:rsidR="003A5B01" w:rsidRPr="003A5B01" w:rsidRDefault="003A5B01" w:rsidP="003A5B01">
      <w:pPr>
        <w:bidi/>
        <w:rPr>
          <w:rFonts w:cs="David" w:hint="cs"/>
          <w:rtl/>
        </w:rPr>
      </w:pPr>
      <w:r w:rsidRPr="003A5B01">
        <w:rPr>
          <w:rFonts w:cs="David" w:hint="cs"/>
          <w:rtl/>
        </w:rPr>
        <w:tab/>
        <w:t xml:space="preserve">תודה רבה. חברת הכנסת זהבה </w:t>
      </w:r>
      <w:proofErr w:type="spellStart"/>
      <w:r w:rsidRPr="003A5B01">
        <w:rPr>
          <w:rFonts w:cs="David" w:hint="cs"/>
          <w:rtl/>
        </w:rPr>
        <w:t>גלאון</w:t>
      </w:r>
      <w:proofErr w:type="spellEnd"/>
      <w:r w:rsidRPr="003A5B01">
        <w:rPr>
          <w:rFonts w:cs="David" w:hint="cs"/>
          <w:rtl/>
        </w:rPr>
        <w:t xml:space="preserve">, בבקשה גברתי. </w:t>
      </w:r>
    </w:p>
    <w:p w14:paraId="471CA695" w14:textId="77777777" w:rsidR="003A5B01" w:rsidRDefault="003A5B01" w:rsidP="003A5B01">
      <w:pPr>
        <w:bidi/>
        <w:rPr>
          <w:rFonts w:cs="David" w:hint="cs"/>
          <w:u w:val="single"/>
          <w:rtl/>
        </w:rPr>
      </w:pPr>
      <w:r w:rsidRPr="003A5B01">
        <w:rPr>
          <w:rFonts w:cs="David"/>
          <w:rtl/>
        </w:rPr>
        <w:br/>
      </w:r>
    </w:p>
    <w:p w14:paraId="312F73BA" w14:textId="77777777" w:rsidR="003A5B01" w:rsidRDefault="003A5B01" w:rsidP="003A5B01">
      <w:pPr>
        <w:bidi/>
        <w:rPr>
          <w:rFonts w:cs="David" w:hint="cs"/>
          <w:u w:val="single"/>
          <w:rtl/>
        </w:rPr>
      </w:pPr>
    </w:p>
    <w:p w14:paraId="047778FF" w14:textId="77777777" w:rsidR="003A5B01" w:rsidRDefault="003A5B01" w:rsidP="003A5B01">
      <w:pPr>
        <w:bidi/>
        <w:rPr>
          <w:rFonts w:cs="David" w:hint="cs"/>
          <w:u w:val="single"/>
          <w:rtl/>
        </w:rPr>
      </w:pPr>
    </w:p>
    <w:p w14:paraId="76697A9E" w14:textId="77777777" w:rsidR="003A5B01" w:rsidRDefault="003A5B01" w:rsidP="003A5B01">
      <w:pPr>
        <w:bidi/>
        <w:rPr>
          <w:rFonts w:cs="David" w:hint="cs"/>
          <w:u w:val="single"/>
          <w:rtl/>
        </w:rPr>
      </w:pPr>
    </w:p>
    <w:p w14:paraId="4791F124" w14:textId="77777777" w:rsidR="003A5B01" w:rsidRDefault="003A5B01" w:rsidP="003A5B01">
      <w:pPr>
        <w:bidi/>
        <w:rPr>
          <w:rFonts w:cs="David" w:hint="cs"/>
          <w:u w:val="single"/>
          <w:rtl/>
        </w:rPr>
      </w:pPr>
    </w:p>
    <w:p w14:paraId="44DCC1BA" w14:textId="77777777" w:rsidR="003A5B01" w:rsidRPr="003A5B01" w:rsidRDefault="003A5B01" w:rsidP="003A5B01">
      <w:pPr>
        <w:bidi/>
        <w:rPr>
          <w:rFonts w:cs="David" w:hint="cs"/>
          <w:rtl/>
        </w:rPr>
      </w:pP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6400D9A1" w14:textId="77777777" w:rsidR="003A5B01" w:rsidRPr="003A5B01" w:rsidRDefault="003A5B01" w:rsidP="003A5B01">
      <w:pPr>
        <w:bidi/>
        <w:rPr>
          <w:rFonts w:cs="David" w:hint="cs"/>
          <w:rtl/>
        </w:rPr>
      </w:pPr>
    </w:p>
    <w:p w14:paraId="0FA9E642" w14:textId="77777777" w:rsidR="003A5B01" w:rsidRPr="003A5B01" w:rsidRDefault="003A5B01" w:rsidP="003A5B01">
      <w:pPr>
        <w:bidi/>
        <w:rPr>
          <w:rFonts w:cs="David" w:hint="cs"/>
          <w:rtl/>
        </w:rPr>
      </w:pPr>
      <w:r w:rsidRPr="003A5B01">
        <w:rPr>
          <w:rFonts w:cs="David" w:hint="cs"/>
          <w:rtl/>
        </w:rPr>
        <w:tab/>
        <w:t xml:space="preserve"> אדוני היושב-ראש, אנחנו כולנו רוצים לאפשר לחברי הכנסת להתפלג </w:t>
      </w:r>
      <w:r w:rsidRPr="003A5B01">
        <w:rPr>
          <w:rFonts w:cs="David"/>
          <w:rtl/>
        </w:rPr>
        <w:t>–</w:t>
      </w:r>
      <w:r w:rsidRPr="003A5B01">
        <w:rPr>
          <w:rFonts w:cs="David" w:hint="cs"/>
          <w:rtl/>
        </w:rPr>
        <w:t xml:space="preserve"> התחושה שלנו </w:t>
      </w:r>
      <w:proofErr w:type="spellStart"/>
      <w:r w:rsidRPr="003A5B01">
        <w:rPr>
          <w:rFonts w:cs="David" w:hint="cs"/>
          <w:rtl/>
        </w:rPr>
        <w:t>היתה</w:t>
      </w:r>
      <w:proofErr w:type="spellEnd"/>
      <w:r w:rsidRPr="003A5B01">
        <w:rPr>
          <w:rFonts w:cs="David" w:hint="cs"/>
          <w:rtl/>
        </w:rPr>
        <w:t xml:space="preserve"> לא נוחה למנוע פילוג </w:t>
      </w:r>
      <w:r w:rsidRPr="003A5B01">
        <w:rPr>
          <w:rFonts w:cs="David"/>
          <w:rtl/>
        </w:rPr>
        <w:t>–</w:t>
      </w:r>
      <w:r w:rsidRPr="003A5B01">
        <w:rPr>
          <w:rFonts w:cs="David" w:hint="cs"/>
          <w:rtl/>
        </w:rPr>
        <w:t xml:space="preserve"> אבל אני בכל זאת רוצה, למען הסר ספק, לחזור על השאלה שלי וגם לבקש את חוות-דעתה של היועצת המשפטית.</w:t>
      </w:r>
    </w:p>
    <w:p w14:paraId="03F3339E" w14:textId="77777777" w:rsidR="003A5B01" w:rsidRPr="003A5B01" w:rsidRDefault="003A5B01" w:rsidP="003A5B01">
      <w:pPr>
        <w:bidi/>
        <w:rPr>
          <w:rFonts w:cs="David" w:hint="cs"/>
          <w:rtl/>
        </w:rPr>
      </w:pPr>
    </w:p>
    <w:p w14:paraId="240FEC5F" w14:textId="77777777" w:rsidR="003A5B01" w:rsidRPr="003A5B01" w:rsidRDefault="003A5B01" w:rsidP="003A5B01">
      <w:pPr>
        <w:bidi/>
        <w:rPr>
          <w:rFonts w:cs="David" w:hint="cs"/>
          <w:rtl/>
        </w:rPr>
      </w:pPr>
      <w:r w:rsidRPr="003A5B01">
        <w:rPr>
          <w:rFonts w:cs="David" w:hint="cs"/>
          <w:rtl/>
        </w:rPr>
        <w:tab/>
        <w:t xml:space="preserve">כמו שזה נראה כרגע, על פניו, חברי הכנסת ביטלו את ההסכם שלהם עם </w:t>
      </w:r>
      <w:proofErr w:type="spellStart"/>
      <w:r w:rsidRPr="003A5B01">
        <w:rPr>
          <w:rFonts w:cs="David" w:hint="cs"/>
          <w:rtl/>
        </w:rPr>
        <w:t>גאידמק</w:t>
      </w:r>
      <w:proofErr w:type="spellEnd"/>
      <w:r w:rsidRPr="003A5B01">
        <w:rPr>
          <w:rFonts w:cs="David" w:hint="cs"/>
          <w:rtl/>
        </w:rPr>
        <w:t xml:space="preserve">. האם לא "עובדים" עלינו חברי הכנסת, ואומרים לנו: תראו, עכשיו ביטלנו את ההסכם; תאשרו לנו את ההתפלגות, כמו שאומר חבר הכנסת חסון, ואנחנו בעוד כמה זמן נמצא דרך לחבור מחדש? </w:t>
      </w:r>
    </w:p>
    <w:p w14:paraId="11EBC64A" w14:textId="77777777" w:rsidR="003A5B01" w:rsidRPr="003A5B01" w:rsidRDefault="003A5B01" w:rsidP="003A5B01">
      <w:pPr>
        <w:bidi/>
        <w:rPr>
          <w:rFonts w:cs="David" w:hint="cs"/>
          <w:rtl/>
        </w:rPr>
      </w:pPr>
    </w:p>
    <w:p w14:paraId="1D22CD31" w14:textId="77777777" w:rsidR="003A5B01" w:rsidRPr="003A5B01" w:rsidRDefault="003A5B01" w:rsidP="003A5B01">
      <w:pPr>
        <w:bidi/>
        <w:rPr>
          <w:rFonts w:cs="David" w:hint="cs"/>
          <w:rtl/>
        </w:rPr>
      </w:pPr>
      <w:r w:rsidRPr="003A5B01">
        <w:rPr>
          <w:rFonts w:cs="David" w:hint="cs"/>
          <w:rtl/>
        </w:rPr>
        <w:tab/>
        <w:t>מי יתקע כף לידי שבעוד שעתיים אין חבירה?</w:t>
      </w:r>
    </w:p>
    <w:p w14:paraId="5B268F24"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14E36B6" w14:textId="77777777" w:rsidR="003A5B01" w:rsidRPr="003A5B01" w:rsidRDefault="003A5B01" w:rsidP="003A5B01">
      <w:pPr>
        <w:bidi/>
        <w:rPr>
          <w:rFonts w:cs="David" w:hint="cs"/>
          <w:rtl/>
        </w:rPr>
      </w:pPr>
    </w:p>
    <w:p w14:paraId="6095CDC4" w14:textId="77777777" w:rsidR="003A5B01" w:rsidRPr="003A5B01" w:rsidRDefault="003A5B01" w:rsidP="003A5B01">
      <w:pPr>
        <w:bidi/>
        <w:rPr>
          <w:rFonts w:cs="David" w:hint="cs"/>
          <w:rtl/>
        </w:rPr>
      </w:pPr>
      <w:r w:rsidRPr="003A5B01">
        <w:rPr>
          <w:rFonts w:cs="David" w:hint="cs"/>
          <w:rtl/>
        </w:rPr>
        <w:tab/>
        <w:t xml:space="preserve">חברת הכנסת מרום. </w:t>
      </w:r>
    </w:p>
    <w:p w14:paraId="6E03B689"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שרה מרום-שלו:</w:t>
      </w:r>
    </w:p>
    <w:p w14:paraId="1F7E99E9" w14:textId="77777777" w:rsidR="003A5B01" w:rsidRPr="003A5B01" w:rsidRDefault="003A5B01" w:rsidP="003A5B01">
      <w:pPr>
        <w:bidi/>
        <w:rPr>
          <w:rFonts w:cs="David" w:hint="cs"/>
          <w:rtl/>
        </w:rPr>
      </w:pPr>
    </w:p>
    <w:p w14:paraId="56E34819" w14:textId="77777777" w:rsidR="003A5B01" w:rsidRPr="003A5B01" w:rsidRDefault="003A5B01" w:rsidP="003A5B01">
      <w:pPr>
        <w:bidi/>
        <w:rPr>
          <w:rFonts w:cs="David" w:hint="cs"/>
          <w:rtl/>
        </w:rPr>
      </w:pPr>
      <w:r w:rsidRPr="003A5B01">
        <w:rPr>
          <w:rFonts w:cs="David" w:hint="cs"/>
          <w:rtl/>
        </w:rPr>
        <w:tab/>
        <w:t xml:space="preserve"> מותר לי פעם להפריע בכנסת. </w:t>
      </w:r>
    </w:p>
    <w:p w14:paraId="6851D9B8"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271A649A" w14:textId="77777777" w:rsidR="003A5B01" w:rsidRPr="003A5B01" w:rsidRDefault="003A5B01" w:rsidP="003A5B01">
      <w:pPr>
        <w:bidi/>
        <w:rPr>
          <w:rFonts w:cs="David" w:hint="cs"/>
          <w:rtl/>
        </w:rPr>
      </w:pPr>
    </w:p>
    <w:p w14:paraId="3A922BFB" w14:textId="77777777" w:rsidR="003A5B01" w:rsidRPr="003A5B01" w:rsidRDefault="003A5B01" w:rsidP="003A5B01">
      <w:pPr>
        <w:bidi/>
        <w:rPr>
          <w:rFonts w:cs="David" w:hint="cs"/>
          <w:rtl/>
        </w:rPr>
      </w:pPr>
      <w:r w:rsidRPr="003A5B01">
        <w:rPr>
          <w:rFonts w:cs="David" w:hint="cs"/>
          <w:rtl/>
        </w:rPr>
        <w:tab/>
        <w:t xml:space="preserve">לא. את אף לא פעם מפריעה, אז לא תפריעי גם עכשיו. </w:t>
      </w:r>
    </w:p>
    <w:p w14:paraId="14AE1354"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75283A81" w14:textId="77777777" w:rsidR="003A5B01" w:rsidRPr="003A5B01" w:rsidRDefault="003A5B01" w:rsidP="003A5B01">
      <w:pPr>
        <w:bidi/>
        <w:rPr>
          <w:rFonts w:cs="David" w:hint="cs"/>
          <w:rtl/>
        </w:rPr>
      </w:pPr>
    </w:p>
    <w:p w14:paraId="23596186" w14:textId="77777777" w:rsidR="003A5B01" w:rsidRPr="003A5B01" w:rsidRDefault="003A5B01" w:rsidP="003A5B01">
      <w:pPr>
        <w:bidi/>
        <w:rPr>
          <w:rFonts w:cs="David" w:hint="cs"/>
          <w:rtl/>
        </w:rPr>
      </w:pPr>
      <w:r w:rsidRPr="003A5B01">
        <w:rPr>
          <w:rFonts w:cs="David" w:hint="cs"/>
          <w:rtl/>
        </w:rPr>
        <w:tab/>
        <w:t xml:space="preserve"> אני אומרת: מי יתקע כף לידי שבעוד שעתיים </w:t>
      </w:r>
      <w:r w:rsidRPr="003A5B01">
        <w:rPr>
          <w:rFonts w:cs="David"/>
          <w:rtl/>
        </w:rPr>
        <w:t>–</w:t>
      </w:r>
      <w:r w:rsidRPr="003A5B01">
        <w:rPr>
          <w:rFonts w:cs="David" w:hint="cs"/>
          <w:rtl/>
        </w:rPr>
        <w:t xml:space="preserve"> ואני רוצה לתמוך בפילוג; התחושה שלי לא נוחה למנוע פילוג </w:t>
      </w:r>
      <w:r w:rsidRPr="003A5B01">
        <w:rPr>
          <w:rFonts w:cs="David"/>
          <w:rtl/>
        </w:rPr>
        <w:t>–</w:t>
      </w:r>
      <w:r w:rsidRPr="003A5B01">
        <w:rPr>
          <w:rFonts w:cs="David" w:hint="cs"/>
          <w:rtl/>
        </w:rPr>
        <w:t xml:space="preserve"> אבל איך אנחנו מכסים את עצמנו? השאלה אם אנחנו עכשיו מצילים את נפשנו בכך שאנחנו אומרים: הנה הם כתבו לנו שהם מבטלים את ההסכם. איך אנחנו מוודאים שאכן בעוד שעתיים או בעוד שבועיים לא יחזור הסכם עם </w:t>
      </w:r>
      <w:proofErr w:type="spellStart"/>
      <w:r w:rsidRPr="003A5B01">
        <w:rPr>
          <w:rFonts w:cs="David" w:hint="cs"/>
          <w:rtl/>
        </w:rPr>
        <w:t>גאידמק</w:t>
      </w:r>
      <w:proofErr w:type="spellEnd"/>
      <w:r w:rsidRPr="003A5B01">
        <w:rPr>
          <w:rFonts w:cs="David" w:hint="cs"/>
          <w:rtl/>
        </w:rPr>
        <w:t>, ומה הסנקציות שיש לנו, אם בכלל?</w:t>
      </w:r>
    </w:p>
    <w:p w14:paraId="36FF127E"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שרה מרום-שלו:</w:t>
      </w:r>
    </w:p>
    <w:p w14:paraId="72754A2E" w14:textId="77777777" w:rsidR="003A5B01" w:rsidRPr="003A5B01" w:rsidRDefault="003A5B01" w:rsidP="003A5B01">
      <w:pPr>
        <w:bidi/>
        <w:rPr>
          <w:rFonts w:cs="David" w:hint="cs"/>
          <w:rtl/>
        </w:rPr>
      </w:pPr>
    </w:p>
    <w:p w14:paraId="18ABC1D2" w14:textId="77777777" w:rsidR="003A5B01" w:rsidRPr="003A5B01" w:rsidRDefault="003A5B01" w:rsidP="003A5B01">
      <w:pPr>
        <w:bidi/>
        <w:rPr>
          <w:rFonts w:cs="David" w:hint="cs"/>
          <w:rtl/>
        </w:rPr>
      </w:pPr>
      <w:r w:rsidRPr="003A5B01">
        <w:rPr>
          <w:rFonts w:cs="David" w:hint="cs"/>
          <w:rtl/>
        </w:rPr>
        <w:tab/>
        <w:t xml:space="preserve">זהבה, בעוד שבועיים תהיה ממשלה חדשה. </w:t>
      </w:r>
    </w:p>
    <w:p w14:paraId="1037598D"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36733BE8" w14:textId="77777777" w:rsidR="003A5B01" w:rsidRPr="003A5B01" w:rsidRDefault="003A5B01" w:rsidP="003A5B01">
      <w:pPr>
        <w:bidi/>
        <w:rPr>
          <w:rFonts w:cs="David" w:hint="cs"/>
          <w:rtl/>
        </w:rPr>
      </w:pPr>
    </w:p>
    <w:p w14:paraId="7DCE0A45" w14:textId="77777777" w:rsidR="003A5B01" w:rsidRPr="003A5B01" w:rsidRDefault="003A5B01" w:rsidP="003A5B01">
      <w:pPr>
        <w:bidi/>
        <w:rPr>
          <w:rFonts w:cs="David" w:hint="cs"/>
          <w:rtl/>
        </w:rPr>
      </w:pPr>
      <w:r w:rsidRPr="003A5B01">
        <w:rPr>
          <w:rFonts w:cs="David" w:hint="cs"/>
          <w:rtl/>
        </w:rPr>
        <w:tab/>
        <w:t xml:space="preserve"> לא יודעת מה יקרה. אני שואלת, אדוני, אני רוצה להיות רגועה. </w:t>
      </w:r>
    </w:p>
    <w:p w14:paraId="646CF4D9"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42FA055E" w14:textId="77777777" w:rsidR="003A5B01" w:rsidRPr="003A5B01" w:rsidRDefault="003A5B01" w:rsidP="003A5B01">
      <w:pPr>
        <w:bidi/>
        <w:rPr>
          <w:rFonts w:cs="David" w:hint="cs"/>
          <w:rtl/>
        </w:rPr>
      </w:pPr>
    </w:p>
    <w:p w14:paraId="0CACCD81" w14:textId="77777777" w:rsidR="003A5B01" w:rsidRPr="003A5B01" w:rsidRDefault="003A5B01" w:rsidP="003A5B01">
      <w:pPr>
        <w:bidi/>
        <w:rPr>
          <w:rFonts w:cs="David" w:hint="cs"/>
          <w:rtl/>
        </w:rPr>
      </w:pPr>
      <w:r w:rsidRPr="003A5B01">
        <w:rPr>
          <w:rFonts w:cs="David" w:hint="cs"/>
          <w:rtl/>
        </w:rPr>
        <w:tab/>
        <w:t xml:space="preserve">תודה רבה. היועצת המשפטית תתייחס לדבריה של חברת הכנסת </w:t>
      </w:r>
      <w:proofErr w:type="spellStart"/>
      <w:r w:rsidRPr="003A5B01">
        <w:rPr>
          <w:rFonts w:cs="David" w:hint="cs"/>
          <w:rtl/>
        </w:rPr>
        <w:t>גלאון</w:t>
      </w:r>
      <w:proofErr w:type="spellEnd"/>
      <w:r w:rsidRPr="003A5B01">
        <w:rPr>
          <w:rFonts w:cs="David" w:hint="cs"/>
          <w:rtl/>
        </w:rPr>
        <w:t xml:space="preserve">, ולאחר מכן חברת הכנסת תירוש. </w:t>
      </w:r>
    </w:p>
    <w:p w14:paraId="5C5485FC"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31A4F043" w14:textId="77777777" w:rsidR="003A5B01" w:rsidRPr="003A5B01" w:rsidRDefault="003A5B01" w:rsidP="003A5B01">
      <w:pPr>
        <w:bidi/>
        <w:rPr>
          <w:rFonts w:cs="David" w:hint="cs"/>
          <w:rtl/>
        </w:rPr>
      </w:pPr>
    </w:p>
    <w:p w14:paraId="1FA1FA68" w14:textId="77777777" w:rsidR="003A5B01" w:rsidRPr="003A5B01" w:rsidRDefault="003A5B01" w:rsidP="003A5B01">
      <w:pPr>
        <w:bidi/>
        <w:rPr>
          <w:rFonts w:cs="David" w:hint="cs"/>
          <w:rtl/>
        </w:rPr>
      </w:pPr>
      <w:r w:rsidRPr="003A5B01">
        <w:rPr>
          <w:rFonts w:cs="David" w:hint="cs"/>
          <w:rtl/>
        </w:rPr>
        <w:tab/>
        <w:t xml:space="preserve">כעת הבקשה שמונחת בפני הוועדה היא לאשר התפלגות של שלושה חברי כנסת ולאשר את שם הסיעה החדשה </w:t>
      </w:r>
      <w:r w:rsidRPr="003A5B01">
        <w:rPr>
          <w:rFonts w:cs="David"/>
          <w:rtl/>
        </w:rPr>
        <w:t>–</w:t>
      </w:r>
      <w:r w:rsidRPr="003A5B01">
        <w:rPr>
          <w:rFonts w:cs="David" w:hint="cs"/>
          <w:rtl/>
        </w:rPr>
        <w:t xml:space="preserve"> שהוא גם שונה ממה שהתבקש בעבר. זה הדבר היחידי שוועדת הכנסת נדרשת להצביע עליו עכשיו. </w:t>
      </w:r>
    </w:p>
    <w:p w14:paraId="241026DF"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אופיר </w:t>
      </w:r>
      <w:proofErr w:type="spellStart"/>
      <w:r w:rsidRPr="003A5B01">
        <w:rPr>
          <w:rFonts w:cs="David" w:hint="cs"/>
          <w:u w:val="single"/>
          <w:rtl/>
        </w:rPr>
        <w:t>פינס</w:t>
      </w:r>
      <w:proofErr w:type="spellEnd"/>
      <w:r w:rsidRPr="003A5B01">
        <w:rPr>
          <w:rFonts w:cs="David" w:hint="cs"/>
          <w:u w:val="single"/>
          <w:rtl/>
        </w:rPr>
        <w:t>-פז:</w:t>
      </w:r>
    </w:p>
    <w:p w14:paraId="1AB0109B" w14:textId="77777777" w:rsidR="003A5B01" w:rsidRPr="003A5B01" w:rsidRDefault="003A5B01" w:rsidP="003A5B01">
      <w:pPr>
        <w:bidi/>
        <w:rPr>
          <w:rFonts w:cs="David" w:hint="cs"/>
          <w:rtl/>
        </w:rPr>
      </w:pPr>
    </w:p>
    <w:p w14:paraId="6F79CABF" w14:textId="77777777" w:rsidR="003A5B01" w:rsidRPr="003A5B01" w:rsidRDefault="003A5B01" w:rsidP="003A5B01">
      <w:pPr>
        <w:bidi/>
        <w:rPr>
          <w:rFonts w:cs="David" w:hint="cs"/>
          <w:rtl/>
        </w:rPr>
      </w:pPr>
      <w:r w:rsidRPr="003A5B01">
        <w:rPr>
          <w:rFonts w:cs="David" w:hint="cs"/>
          <w:rtl/>
        </w:rPr>
        <w:tab/>
        <w:t xml:space="preserve">האם היא יכולה להתנות את ההצבעה שלה? </w:t>
      </w:r>
    </w:p>
    <w:p w14:paraId="2E63E352" w14:textId="77777777" w:rsidR="003A5B01" w:rsidRDefault="003A5B01" w:rsidP="003A5B01">
      <w:pPr>
        <w:bidi/>
        <w:rPr>
          <w:rFonts w:cs="David" w:hint="cs"/>
          <w:u w:val="single"/>
          <w:rtl/>
        </w:rPr>
      </w:pPr>
      <w:r w:rsidRPr="003A5B01">
        <w:rPr>
          <w:rFonts w:cs="David"/>
          <w:rtl/>
        </w:rPr>
        <w:br/>
      </w:r>
    </w:p>
    <w:p w14:paraId="491483DA" w14:textId="77777777" w:rsidR="003A5B01" w:rsidRDefault="003A5B01" w:rsidP="003A5B01">
      <w:pPr>
        <w:bidi/>
        <w:rPr>
          <w:rFonts w:cs="David" w:hint="cs"/>
          <w:u w:val="single"/>
          <w:rtl/>
        </w:rPr>
      </w:pPr>
    </w:p>
    <w:p w14:paraId="33130B7A" w14:textId="77777777" w:rsidR="003A5B01" w:rsidRDefault="003A5B01" w:rsidP="003A5B01">
      <w:pPr>
        <w:bidi/>
        <w:rPr>
          <w:rFonts w:cs="David" w:hint="cs"/>
          <w:u w:val="single"/>
          <w:rtl/>
        </w:rPr>
      </w:pPr>
    </w:p>
    <w:p w14:paraId="7CAC1385" w14:textId="77777777" w:rsidR="003A5B01" w:rsidRPr="003A5B01" w:rsidRDefault="003A5B01" w:rsidP="003A5B01">
      <w:pPr>
        <w:bidi/>
        <w:rPr>
          <w:rFonts w:cs="David" w:hint="cs"/>
          <w:rtl/>
        </w:rPr>
      </w:pP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7075CB1A" w14:textId="77777777" w:rsidR="003A5B01" w:rsidRPr="003A5B01" w:rsidRDefault="003A5B01" w:rsidP="003A5B01">
      <w:pPr>
        <w:bidi/>
        <w:rPr>
          <w:rFonts w:cs="David" w:hint="cs"/>
          <w:rtl/>
        </w:rPr>
      </w:pPr>
    </w:p>
    <w:p w14:paraId="71FD92F6" w14:textId="77777777" w:rsidR="003A5B01" w:rsidRPr="003A5B01" w:rsidRDefault="003A5B01" w:rsidP="003A5B01">
      <w:pPr>
        <w:bidi/>
        <w:rPr>
          <w:rFonts w:cs="David" w:hint="cs"/>
          <w:rtl/>
        </w:rPr>
      </w:pPr>
      <w:r w:rsidRPr="003A5B01">
        <w:rPr>
          <w:rFonts w:cs="David" w:hint="cs"/>
          <w:rtl/>
        </w:rPr>
        <w:tab/>
        <w:t>במה?</w:t>
      </w:r>
    </w:p>
    <w:p w14:paraId="27FBE493"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 xml:space="preserve">אופיר </w:t>
      </w:r>
      <w:proofErr w:type="spellStart"/>
      <w:r w:rsidRPr="003A5B01">
        <w:rPr>
          <w:rFonts w:cs="David" w:hint="cs"/>
          <w:u w:val="single"/>
          <w:rtl/>
        </w:rPr>
        <w:t>פינס</w:t>
      </w:r>
      <w:proofErr w:type="spellEnd"/>
      <w:r w:rsidRPr="003A5B01">
        <w:rPr>
          <w:rFonts w:cs="David" w:hint="cs"/>
          <w:u w:val="single"/>
          <w:rtl/>
        </w:rPr>
        <w:t>-פז:</w:t>
      </w:r>
    </w:p>
    <w:p w14:paraId="057CA2F6" w14:textId="77777777" w:rsidR="003A5B01" w:rsidRPr="003A5B01" w:rsidRDefault="003A5B01" w:rsidP="003A5B01">
      <w:pPr>
        <w:bidi/>
        <w:rPr>
          <w:rFonts w:cs="David" w:hint="cs"/>
          <w:u w:val="single"/>
          <w:rtl/>
        </w:rPr>
      </w:pPr>
    </w:p>
    <w:p w14:paraId="19847CC1" w14:textId="77777777" w:rsidR="003A5B01" w:rsidRPr="003A5B01" w:rsidRDefault="003A5B01" w:rsidP="003A5B01">
      <w:pPr>
        <w:bidi/>
        <w:rPr>
          <w:rFonts w:cs="David" w:hint="cs"/>
          <w:rtl/>
        </w:rPr>
      </w:pPr>
      <w:r w:rsidRPr="003A5B01">
        <w:rPr>
          <w:rFonts w:cs="David" w:hint="cs"/>
          <w:rtl/>
        </w:rPr>
        <w:tab/>
        <w:t>באישור. בכך שהסיעה לא תהיה - - -</w:t>
      </w:r>
    </w:p>
    <w:p w14:paraId="0AB2B33C"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0492C457" w14:textId="77777777" w:rsidR="003A5B01" w:rsidRPr="003A5B01" w:rsidRDefault="003A5B01" w:rsidP="003A5B01">
      <w:pPr>
        <w:bidi/>
        <w:rPr>
          <w:rFonts w:cs="David" w:hint="cs"/>
          <w:u w:val="single"/>
          <w:rtl/>
        </w:rPr>
      </w:pPr>
    </w:p>
    <w:p w14:paraId="0D82F249" w14:textId="77777777" w:rsidR="003A5B01" w:rsidRPr="003A5B01" w:rsidRDefault="003A5B01" w:rsidP="003A5B01">
      <w:pPr>
        <w:bidi/>
        <w:rPr>
          <w:rFonts w:cs="David" w:hint="cs"/>
          <w:rtl/>
        </w:rPr>
      </w:pPr>
      <w:r w:rsidRPr="003A5B01">
        <w:rPr>
          <w:rFonts w:cs="David" w:hint="cs"/>
          <w:rtl/>
        </w:rPr>
        <w:tab/>
        <w:t xml:space="preserve">אני אסביר. </w:t>
      </w:r>
    </w:p>
    <w:p w14:paraId="7395823B" w14:textId="77777777" w:rsidR="003A5B01" w:rsidRPr="003A5B01" w:rsidRDefault="003A5B01" w:rsidP="003A5B01">
      <w:pPr>
        <w:bidi/>
        <w:rPr>
          <w:rFonts w:cs="David" w:hint="cs"/>
          <w:rtl/>
        </w:rPr>
      </w:pPr>
      <w:r w:rsidRPr="003A5B01">
        <w:rPr>
          <w:rFonts w:cs="David"/>
          <w:rtl/>
        </w:rPr>
        <w:br/>
      </w:r>
    </w:p>
    <w:p w14:paraId="49B1F59D" w14:textId="77777777" w:rsidR="003A5B01" w:rsidRPr="003A5B01" w:rsidRDefault="003A5B01" w:rsidP="003A5B01">
      <w:pPr>
        <w:bidi/>
        <w:rPr>
          <w:rFonts w:cs="David" w:hint="cs"/>
          <w:rtl/>
        </w:rPr>
      </w:pPr>
    </w:p>
    <w:p w14:paraId="4B285C54" w14:textId="77777777" w:rsidR="003A5B01" w:rsidRPr="003A5B01" w:rsidRDefault="003A5B01" w:rsidP="003A5B01">
      <w:pPr>
        <w:bidi/>
        <w:rPr>
          <w:rFonts w:cs="David" w:hint="cs"/>
          <w:rtl/>
        </w:rPr>
      </w:pPr>
      <w:smartTag w:uri="urn:schemas-microsoft-com:office:smarttags" w:element="PersonName">
        <w:r w:rsidRPr="003A5B01">
          <w:rPr>
            <w:rFonts w:cs="David" w:hint="cs"/>
            <w:u w:val="single"/>
            <w:rtl/>
          </w:rPr>
          <w:t>דוד רותם</w:t>
        </w:r>
      </w:smartTag>
      <w:r w:rsidRPr="003A5B01">
        <w:rPr>
          <w:rFonts w:cs="David" w:hint="cs"/>
          <w:u w:val="single"/>
          <w:rtl/>
        </w:rPr>
        <w:t>:</w:t>
      </w:r>
    </w:p>
    <w:p w14:paraId="666AE99D" w14:textId="77777777" w:rsidR="003A5B01" w:rsidRPr="003A5B01" w:rsidRDefault="003A5B01" w:rsidP="003A5B01">
      <w:pPr>
        <w:bidi/>
        <w:rPr>
          <w:rFonts w:cs="David" w:hint="cs"/>
          <w:rtl/>
        </w:rPr>
      </w:pPr>
    </w:p>
    <w:p w14:paraId="2E9129D7" w14:textId="77777777" w:rsidR="003A5B01" w:rsidRPr="003A5B01" w:rsidRDefault="003A5B01" w:rsidP="003A5B01">
      <w:pPr>
        <w:bidi/>
        <w:rPr>
          <w:rFonts w:cs="David" w:hint="cs"/>
          <w:rtl/>
        </w:rPr>
      </w:pPr>
      <w:r w:rsidRPr="003A5B01">
        <w:rPr>
          <w:rFonts w:cs="David" w:hint="cs"/>
          <w:rtl/>
        </w:rPr>
        <w:tab/>
        <w:t xml:space="preserve">אם תוך שעתיים ייחתם הסכם עם </w:t>
      </w:r>
      <w:proofErr w:type="spellStart"/>
      <w:r w:rsidRPr="003A5B01">
        <w:rPr>
          <w:rFonts w:cs="David" w:hint="cs"/>
          <w:rtl/>
        </w:rPr>
        <w:t>גאידמק</w:t>
      </w:r>
      <w:proofErr w:type="spellEnd"/>
      <w:r w:rsidRPr="003A5B01">
        <w:rPr>
          <w:rFonts w:cs="David" w:hint="cs"/>
          <w:rtl/>
        </w:rPr>
        <w:t xml:space="preserve"> - - -</w:t>
      </w:r>
    </w:p>
    <w:p w14:paraId="11FEF5F9" w14:textId="77777777" w:rsidR="003A5B01" w:rsidRPr="003A5B01" w:rsidRDefault="003A5B01" w:rsidP="003A5B01">
      <w:pPr>
        <w:bidi/>
        <w:rPr>
          <w:rFonts w:cs="David" w:hint="cs"/>
          <w:rtl/>
        </w:rPr>
      </w:pPr>
    </w:p>
    <w:p w14:paraId="7D2F1544" w14:textId="77777777" w:rsidR="003A5B01" w:rsidRPr="003A5B01" w:rsidRDefault="003A5B01" w:rsidP="003A5B01">
      <w:pPr>
        <w:bidi/>
        <w:rPr>
          <w:rFonts w:cs="David" w:hint="cs"/>
          <w:u w:val="single"/>
          <w:rtl/>
        </w:rPr>
      </w:pPr>
      <w:r w:rsidRPr="003A5B01">
        <w:rPr>
          <w:rFonts w:cs="David" w:hint="cs"/>
          <w:u w:val="single"/>
          <w:rtl/>
        </w:rPr>
        <w:t>היו"ר דוד טל:</w:t>
      </w:r>
    </w:p>
    <w:p w14:paraId="124FBA4E" w14:textId="77777777" w:rsidR="003A5B01" w:rsidRPr="003A5B01" w:rsidRDefault="003A5B01" w:rsidP="003A5B01">
      <w:pPr>
        <w:bidi/>
        <w:rPr>
          <w:rFonts w:cs="David" w:hint="cs"/>
          <w:rtl/>
        </w:rPr>
      </w:pPr>
    </w:p>
    <w:p w14:paraId="17AB0BB2" w14:textId="77777777" w:rsidR="003A5B01" w:rsidRPr="003A5B01" w:rsidRDefault="003A5B01" w:rsidP="003A5B01">
      <w:pPr>
        <w:bidi/>
        <w:rPr>
          <w:rFonts w:cs="David" w:hint="cs"/>
          <w:rtl/>
        </w:rPr>
      </w:pPr>
      <w:r w:rsidRPr="003A5B01">
        <w:rPr>
          <w:rFonts w:cs="David" w:hint="cs"/>
          <w:rtl/>
        </w:rPr>
        <w:tab/>
        <w:t xml:space="preserve">חבר הכנסת רותם. </w:t>
      </w:r>
    </w:p>
    <w:p w14:paraId="17EC5879"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610AE542" w14:textId="77777777" w:rsidR="003A5B01" w:rsidRPr="003A5B01" w:rsidRDefault="003A5B01" w:rsidP="003A5B01">
      <w:pPr>
        <w:bidi/>
        <w:rPr>
          <w:rFonts w:cs="David" w:hint="cs"/>
          <w:u w:val="single"/>
          <w:rtl/>
        </w:rPr>
      </w:pPr>
    </w:p>
    <w:p w14:paraId="7A0A03DE" w14:textId="77777777" w:rsidR="003A5B01" w:rsidRPr="003A5B01" w:rsidRDefault="003A5B01" w:rsidP="003A5B01">
      <w:pPr>
        <w:bidi/>
        <w:rPr>
          <w:rFonts w:cs="David" w:hint="cs"/>
          <w:rtl/>
        </w:rPr>
      </w:pPr>
      <w:r w:rsidRPr="003A5B01">
        <w:rPr>
          <w:rFonts w:cs="David" w:hint="cs"/>
          <w:rtl/>
        </w:rPr>
        <w:tab/>
        <w:t xml:space="preserve">בפעמים הקודמות התבקשה ועדת הכנסת גם לאשר שהסיעה החדשה תייצג את מפלגת צדק חברתי, כאשר המשמעות של הקישור הזה בין הסיעה לבין המפלגה הוא רק סיעה שמייצגת מפלגה מקבלת מימון מפלגות </w:t>
      </w:r>
      <w:r w:rsidRPr="003A5B01">
        <w:rPr>
          <w:rFonts w:cs="David"/>
          <w:rtl/>
        </w:rPr>
        <w:t>–</w:t>
      </w:r>
      <w:r w:rsidRPr="003A5B01">
        <w:rPr>
          <w:rFonts w:cs="David" w:hint="cs"/>
          <w:rtl/>
        </w:rPr>
        <w:t xml:space="preserve"> סיעה לפי חוק המימון. </w:t>
      </w:r>
    </w:p>
    <w:p w14:paraId="6D435541" w14:textId="77777777" w:rsidR="003A5B01" w:rsidRPr="003A5B01" w:rsidRDefault="003A5B01" w:rsidP="003A5B01">
      <w:pPr>
        <w:bidi/>
        <w:rPr>
          <w:rFonts w:cs="David" w:hint="cs"/>
          <w:rtl/>
        </w:rPr>
      </w:pPr>
    </w:p>
    <w:p w14:paraId="4B2A9753" w14:textId="77777777" w:rsidR="003A5B01" w:rsidRPr="003A5B01" w:rsidRDefault="003A5B01" w:rsidP="003A5B01">
      <w:pPr>
        <w:bidi/>
        <w:rPr>
          <w:rFonts w:cs="David" w:hint="cs"/>
          <w:rtl/>
        </w:rPr>
      </w:pPr>
      <w:r w:rsidRPr="003A5B01">
        <w:rPr>
          <w:rFonts w:cs="David" w:hint="cs"/>
          <w:rtl/>
        </w:rPr>
        <w:tab/>
        <w:t xml:space="preserve">כעת, כאשר אין בקשה לייצוג מפלגה על-ידי אותה סיעה חדשה, ברגע שתאשר ועדת הכנסת את הבקשה, תיווצר בכנסת סיעה חדשה. לצורך ענייני הכנסת היא תהיה סיעה לכל דבר ועניין </w:t>
      </w:r>
      <w:r w:rsidRPr="003A5B01">
        <w:rPr>
          <w:rFonts w:cs="David"/>
          <w:rtl/>
        </w:rPr>
        <w:t>–</w:t>
      </w:r>
      <w:r w:rsidRPr="003A5B01">
        <w:rPr>
          <w:rFonts w:cs="David" w:hint="cs"/>
          <w:rtl/>
        </w:rPr>
        <w:t xml:space="preserve"> לצורך הוועדות, דיונים, מליאה, וכו'. </w:t>
      </w:r>
    </w:p>
    <w:p w14:paraId="3BFC169B"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50FC0EC6" w14:textId="77777777" w:rsidR="003A5B01" w:rsidRPr="003A5B01" w:rsidRDefault="003A5B01" w:rsidP="003A5B01">
      <w:pPr>
        <w:bidi/>
        <w:rPr>
          <w:rFonts w:cs="David" w:hint="cs"/>
          <w:rtl/>
        </w:rPr>
      </w:pPr>
    </w:p>
    <w:p w14:paraId="70CFB34B" w14:textId="77777777" w:rsidR="003A5B01" w:rsidRPr="003A5B01" w:rsidRDefault="003A5B01" w:rsidP="003A5B01">
      <w:pPr>
        <w:bidi/>
        <w:rPr>
          <w:rFonts w:cs="David" w:hint="cs"/>
          <w:rtl/>
        </w:rPr>
      </w:pPr>
      <w:r w:rsidRPr="003A5B01">
        <w:rPr>
          <w:rFonts w:cs="David" w:hint="cs"/>
          <w:rtl/>
        </w:rPr>
        <w:tab/>
        <w:t xml:space="preserve">לא לצורך חוק מימון מפלגות. </w:t>
      </w:r>
    </w:p>
    <w:p w14:paraId="6B1E3DA1"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022F2D39" w14:textId="77777777" w:rsidR="003A5B01" w:rsidRPr="003A5B01" w:rsidRDefault="003A5B01" w:rsidP="003A5B01">
      <w:pPr>
        <w:bidi/>
        <w:rPr>
          <w:rFonts w:cs="David" w:hint="cs"/>
          <w:rtl/>
        </w:rPr>
      </w:pPr>
    </w:p>
    <w:p w14:paraId="66E68E30" w14:textId="77777777" w:rsidR="003A5B01" w:rsidRPr="003A5B01" w:rsidRDefault="003A5B01" w:rsidP="003A5B01">
      <w:pPr>
        <w:bidi/>
        <w:rPr>
          <w:rFonts w:cs="David" w:hint="cs"/>
          <w:rtl/>
        </w:rPr>
      </w:pPr>
      <w:r w:rsidRPr="003A5B01">
        <w:rPr>
          <w:rFonts w:cs="David" w:hint="cs"/>
          <w:rtl/>
        </w:rPr>
        <w:tab/>
        <w:t xml:space="preserve">אבל היא לא תהיה סיעה לפי חוק מימון מפלגות, דהיינו היא לא תקבל מימון הוצאות שוטפות, לא תקבל צוות פרלמנטרי, מנהלי סיעה, וכו'. </w:t>
      </w:r>
    </w:p>
    <w:p w14:paraId="35E9C745" w14:textId="77777777" w:rsidR="003A5B01" w:rsidRPr="003A5B01" w:rsidRDefault="003A5B01" w:rsidP="003A5B01">
      <w:pPr>
        <w:bidi/>
        <w:rPr>
          <w:rFonts w:cs="David" w:hint="cs"/>
          <w:rtl/>
        </w:rPr>
      </w:pPr>
    </w:p>
    <w:p w14:paraId="648E67E6" w14:textId="77777777" w:rsidR="003A5B01" w:rsidRPr="003A5B01" w:rsidRDefault="003A5B01" w:rsidP="003A5B01">
      <w:pPr>
        <w:bidi/>
        <w:rPr>
          <w:rFonts w:cs="David" w:hint="cs"/>
          <w:rtl/>
        </w:rPr>
      </w:pPr>
      <w:r w:rsidRPr="003A5B01">
        <w:rPr>
          <w:rFonts w:cs="David" w:hint="cs"/>
          <w:rtl/>
        </w:rPr>
        <w:tab/>
        <w:t xml:space="preserve">אם תרצה אותה סיעה לייצג מפלגה בעתיד </w:t>
      </w:r>
      <w:r w:rsidRPr="003A5B01">
        <w:rPr>
          <w:rFonts w:cs="David"/>
          <w:rtl/>
        </w:rPr>
        <w:t>–</w:t>
      </w:r>
      <w:r w:rsidRPr="003A5B01">
        <w:rPr>
          <w:rFonts w:cs="David" w:hint="cs"/>
          <w:rtl/>
        </w:rPr>
        <w:t xml:space="preserve"> בין אם זו מפלגה שחברי הכנסת יקימו, מפלגה חדשה, ובין אם מפלגה קיימת כבר </w:t>
      </w:r>
      <w:r w:rsidRPr="003A5B01">
        <w:rPr>
          <w:rFonts w:cs="David"/>
          <w:rtl/>
        </w:rPr>
        <w:t>–</w:t>
      </w:r>
      <w:r w:rsidRPr="003A5B01">
        <w:rPr>
          <w:rFonts w:cs="David" w:hint="cs"/>
          <w:rtl/>
        </w:rPr>
        <w:t xml:space="preserve"> עדיין יידרש אישור ועדת הכנסת לאותו קישור, ואז יוכלו חברי הוועדה לשקול. </w:t>
      </w:r>
    </w:p>
    <w:p w14:paraId="4634C77C"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1D5AD38" w14:textId="77777777" w:rsidR="003A5B01" w:rsidRPr="003A5B01" w:rsidRDefault="003A5B01" w:rsidP="003A5B01">
      <w:pPr>
        <w:bidi/>
        <w:rPr>
          <w:rFonts w:cs="David" w:hint="cs"/>
          <w:rtl/>
        </w:rPr>
      </w:pPr>
    </w:p>
    <w:p w14:paraId="2D6340FF" w14:textId="77777777" w:rsidR="003A5B01" w:rsidRPr="003A5B01" w:rsidRDefault="003A5B01" w:rsidP="003A5B01">
      <w:pPr>
        <w:bidi/>
        <w:rPr>
          <w:rFonts w:cs="David" w:hint="cs"/>
          <w:rtl/>
        </w:rPr>
      </w:pPr>
      <w:r w:rsidRPr="003A5B01">
        <w:rPr>
          <w:rFonts w:cs="David" w:hint="cs"/>
          <w:rtl/>
        </w:rPr>
        <w:tab/>
        <w:t xml:space="preserve">תודה רבה, גברתי. חברת הכנסת תירוש. אני חושב שהדברים ברורים. </w:t>
      </w:r>
    </w:p>
    <w:p w14:paraId="53C12FA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אופיר </w:t>
      </w:r>
      <w:proofErr w:type="spellStart"/>
      <w:r w:rsidRPr="003A5B01">
        <w:rPr>
          <w:rFonts w:cs="David" w:hint="cs"/>
          <w:u w:val="single"/>
          <w:rtl/>
        </w:rPr>
        <w:t>פינס</w:t>
      </w:r>
      <w:proofErr w:type="spellEnd"/>
      <w:r w:rsidRPr="003A5B01">
        <w:rPr>
          <w:rFonts w:cs="David" w:hint="cs"/>
          <w:u w:val="single"/>
          <w:rtl/>
        </w:rPr>
        <w:t>-פז:</w:t>
      </w:r>
    </w:p>
    <w:p w14:paraId="354E22A3" w14:textId="77777777" w:rsidR="003A5B01" w:rsidRPr="003A5B01" w:rsidRDefault="003A5B01" w:rsidP="003A5B01">
      <w:pPr>
        <w:bidi/>
        <w:rPr>
          <w:rFonts w:cs="David" w:hint="cs"/>
          <w:rtl/>
        </w:rPr>
      </w:pPr>
    </w:p>
    <w:p w14:paraId="1193A28E" w14:textId="77777777" w:rsidR="003A5B01" w:rsidRPr="003A5B01" w:rsidRDefault="003A5B01" w:rsidP="003A5B01">
      <w:pPr>
        <w:bidi/>
        <w:rPr>
          <w:rFonts w:cs="David" w:hint="cs"/>
          <w:rtl/>
        </w:rPr>
      </w:pPr>
      <w:r w:rsidRPr="003A5B01">
        <w:rPr>
          <w:rFonts w:cs="David" w:hint="cs"/>
          <w:rtl/>
        </w:rPr>
        <w:tab/>
        <w:t>לאן ילך מימון המפלגות, יושב-ראש הוועדה?</w:t>
      </w:r>
    </w:p>
    <w:p w14:paraId="67CFE52B" w14:textId="77777777" w:rsidR="003A5B01" w:rsidRDefault="003A5B01" w:rsidP="003A5B01">
      <w:pPr>
        <w:bidi/>
        <w:rPr>
          <w:rFonts w:cs="David" w:hint="cs"/>
          <w:u w:val="single"/>
          <w:rtl/>
        </w:rPr>
      </w:pPr>
      <w:r w:rsidRPr="003A5B01">
        <w:rPr>
          <w:rFonts w:cs="David"/>
          <w:rtl/>
        </w:rPr>
        <w:br/>
      </w:r>
    </w:p>
    <w:p w14:paraId="2D979CAE" w14:textId="77777777" w:rsidR="003A5B01" w:rsidRDefault="003A5B01" w:rsidP="003A5B01">
      <w:pPr>
        <w:bidi/>
        <w:rPr>
          <w:rFonts w:cs="David" w:hint="cs"/>
          <w:u w:val="single"/>
          <w:rtl/>
        </w:rPr>
      </w:pPr>
    </w:p>
    <w:p w14:paraId="2C6294EE" w14:textId="77777777" w:rsidR="003A5B01" w:rsidRDefault="003A5B01" w:rsidP="003A5B01">
      <w:pPr>
        <w:bidi/>
        <w:rPr>
          <w:rFonts w:cs="David" w:hint="cs"/>
          <w:u w:val="single"/>
          <w:rtl/>
        </w:rPr>
      </w:pPr>
    </w:p>
    <w:p w14:paraId="5CF84082" w14:textId="77777777" w:rsidR="003A5B01" w:rsidRDefault="003A5B01" w:rsidP="003A5B01">
      <w:pPr>
        <w:bidi/>
        <w:rPr>
          <w:rFonts w:cs="David" w:hint="cs"/>
          <w:u w:val="single"/>
          <w:rtl/>
        </w:rPr>
      </w:pPr>
    </w:p>
    <w:p w14:paraId="3ACF9118" w14:textId="77777777" w:rsidR="003A5B01" w:rsidRPr="003A5B01" w:rsidRDefault="003A5B01" w:rsidP="003A5B01">
      <w:pPr>
        <w:bidi/>
        <w:rPr>
          <w:rFonts w:cs="David" w:hint="cs"/>
          <w:u w:val="single"/>
          <w:rtl/>
        </w:rPr>
      </w:pPr>
      <w:r w:rsidRPr="003A5B01">
        <w:rPr>
          <w:rFonts w:cs="David" w:hint="cs"/>
          <w:u w:val="single"/>
          <w:rtl/>
        </w:rPr>
        <w:t>מאיר פרוש:</w:t>
      </w:r>
    </w:p>
    <w:p w14:paraId="47FE25B4" w14:textId="77777777" w:rsidR="003A5B01" w:rsidRPr="003A5B01" w:rsidRDefault="003A5B01" w:rsidP="003A5B01">
      <w:pPr>
        <w:bidi/>
        <w:rPr>
          <w:rFonts w:cs="David" w:hint="cs"/>
          <w:u w:val="single"/>
        </w:rPr>
      </w:pPr>
    </w:p>
    <w:p w14:paraId="7BF93803" w14:textId="77777777" w:rsidR="003A5B01" w:rsidRPr="003A5B01" w:rsidRDefault="003A5B01" w:rsidP="003A5B01">
      <w:pPr>
        <w:bidi/>
        <w:rPr>
          <w:rFonts w:cs="David" w:hint="cs"/>
          <w:rtl/>
        </w:rPr>
      </w:pPr>
      <w:r w:rsidRPr="003A5B01">
        <w:rPr>
          <w:rFonts w:cs="David" w:hint="cs"/>
          <w:rtl/>
        </w:rPr>
        <w:tab/>
        <w:t xml:space="preserve"> אין להם בינתיים, עוד אין להם מפלגה. </w:t>
      </w:r>
    </w:p>
    <w:p w14:paraId="22E6D230"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0C1A4219" w14:textId="77777777" w:rsidR="003A5B01" w:rsidRPr="003A5B01" w:rsidRDefault="003A5B01" w:rsidP="003A5B01">
      <w:pPr>
        <w:bidi/>
        <w:rPr>
          <w:rFonts w:cs="David" w:hint="cs"/>
          <w:u w:val="single"/>
          <w:rtl/>
        </w:rPr>
      </w:pPr>
    </w:p>
    <w:p w14:paraId="66667792" w14:textId="77777777" w:rsidR="003A5B01" w:rsidRPr="003A5B01" w:rsidRDefault="003A5B01" w:rsidP="003A5B01">
      <w:pPr>
        <w:bidi/>
        <w:rPr>
          <w:rFonts w:cs="David" w:hint="cs"/>
          <w:rtl/>
        </w:rPr>
      </w:pPr>
      <w:r w:rsidRPr="003A5B01">
        <w:rPr>
          <w:rFonts w:cs="David" w:hint="cs"/>
          <w:rtl/>
        </w:rPr>
        <w:tab/>
        <w:t xml:space="preserve"> עד שהם לא מקימים מפלגה. </w:t>
      </w:r>
    </w:p>
    <w:p w14:paraId="0406089D"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ראובן ריבלין:</w:t>
      </w:r>
    </w:p>
    <w:p w14:paraId="76852A13" w14:textId="77777777" w:rsidR="003A5B01" w:rsidRPr="003A5B01" w:rsidRDefault="003A5B01" w:rsidP="003A5B01">
      <w:pPr>
        <w:bidi/>
        <w:rPr>
          <w:rFonts w:cs="David" w:hint="cs"/>
          <w:rtl/>
        </w:rPr>
      </w:pPr>
    </w:p>
    <w:p w14:paraId="6DAC2033" w14:textId="77777777" w:rsidR="003A5B01" w:rsidRPr="003A5B01" w:rsidRDefault="003A5B01" w:rsidP="003A5B01">
      <w:pPr>
        <w:bidi/>
        <w:rPr>
          <w:rFonts w:cs="David" w:hint="cs"/>
          <w:rtl/>
        </w:rPr>
      </w:pPr>
      <w:r w:rsidRPr="003A5B01">
        <w:rPr>
          <w:rFonts w:cs="David" w:hint="cs"/>
          <w:rtl/>
        </w:rPr>
        <w:tab/>
        <w:t xml:space="preserve"> הם יקימו מפלגה. </w:t>
      </w:r>
    </w:p>
    <w:p w14:paraId="7F5C23C2"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0CD4C496" w14:textId="77777777" w:rsidR="003A5B01" w:rsidRPr="003A5B01" w:rsidRDefault="003A5B01" w:rsidP="003A5B01">
      <w:pPr>
        <w:bidi/>
        <w:rPr>
          <w:rFonts w:cs="David" w:hint="cs"/>
          <w:rtl/>
        </w:rPr>
      </w:pPr>
    </w:p>
    <w:p w14:paraId="598672C0" w14:textId="77777777" w:rsidR="003A5B01" w:rsidRPr="003A5B01" w:rsidRDefault="003A5B01" w:rsidP="003A5B01">
      <w:pPr>
        <w:bidi/>
        <w:rPr>
          <w:rFonts w:cs="David" w:hint="cs"/>
          <w:rtl/>
        </w:rPr>
      </w:pPr>
      <w:r w:rsidRPr="003A5B01">
        <w:rPr>
          <w:rFonts w:cs="David" w:hint="cs"/>
          <w:rtl/>
        </w:rPr>
        <w:tab/>
        <w:t xml:space="preserve">בדיוק המשפט שרציתי להשלים, מה ששאל חבר הכנסת </w:t>
      </w:r>
      <w:proofErr w:type="spellStart"/>
      <w:r w:rsidRPr="003A5B01">
        <w:rPr>
          <w:rFonts w:cs="David" w:hint="cs"/>
          <w:rtl/>
        </w:rPr>
        <w:t>פינס</w:t>
      </w:r>
      <w:proofErr w:type="spellEnd"/>
      <w:r w:rsidRPr="003A5B01">
        <w:rPr>
          <w:rFonts w:cs="David" w:hint="cs"/>
          <w:rtl/>
        </w:rPr>
        <w:t xml:space="preserve">. מימון המפלגות של סיעת גיל יפחת </w:t>
      </w:r>
      <w:r w:rsidRPr="003A5B01">
        <w:rPr>
          <w:rFonts w:cs="David"/>
          <w:rtl/>
        </w:rPr>
        <w:t>–</w:t>
      </w:r>
      <w:r w:rsidRPr="003A5B01">
        <w:rPr>
          <w:rFonts w:cs="David" w:hint="cs"/>
          <w:rtl/>
        </w:rPr>
        <w:t xml:space="preserve"> המימון השוטף יפחת החל מהחודש הבא. </w:t>
      </w:r>
    </w:p>
    <w:p w14:paraId="15ED1BCD" w14:textId="77777777" w:rsidR="003A5B01" w:rsidRPr="003A5B01" w:rsidRDefault="003A5B01" w:rsidP="003A5B01">
      <w:pPr>
        <w:bidi/>
        <w:rPr>
          <w:rFonts w:cs="David" w:hint="cs"/>
          <w:rtl/>
        </w:rPr>
      </w:pPr>
      <w:r w:rsidRPr="003A5B01">
        <w:rPr>
          <w:rFonts w:cs="David"/>
          <w:rtl/>
        </w:rPr>
        <w:br/>
      </w:r>
    </w:p>
    <w:p w14:paraId="4450381A" w14:textId="77777777" w:rsidR="003A5B01" w:rsidRPr="003A5B01" w:rsidRDefault="003A5B01" w:rsidP="003A5B01">
      <w:pPr>
        <w:bidi/>
        <w:rPr>
          <w:rFonts w:cs="David" w:hint="cs"/>
          <w:rtl/>
        </w:rPr>
      </w:pPr>
      <w:r w:rsidRPr="003A5B01">
        <w:rPr>
          <w:rFonts w:cs="David" w:hint="cs"/>
          <w:u w:val="single"/>
          <w:rtl/>
        </w:rPr>
        <w:t>אחמד טיבי:</w:t>
      </w:r>
    </w:p>
    <w:p w14:paraId="548512DD" w14:textId="77777777" w:rsidR="003A5B01" w:rsidRPr="003A5B01" w:rsidRDefault="003A5B01" w:rsidP="003A5B01">
      <w:pPr>
        <w:bidi/>
        <w:rPr>
          <w:rFonts w:cs="David" w:hint="cs"/>
          <w:rtl/>
        </w:rPr>
      </w:pPr>
    </w:p>
    <w:p w14:paraId="103184D3" w14:textId="77777777" w:rsidR="003A5B01" w:rsidRPr="003A5B01" w:rsidRDefault="003A5B01" w:rsidP="003A5B01">
      <w:pPr>
        <w:bidi/>
        <w:rPr>
          <w:rFonts w:cs="David" w:hint="cs"/>
          <w:rtl/>
        </w:rPr>
      </w:pPr>
      <w:r w:rsidRPr="003A5B01">
        <w:rPr>
          <w:rFonts w:cs="David" w:hint="cs"/>
          <w:rtl/>
        </w:rPr>
        <w:tab/>
        <w:t>זה טוב למדינה בכלל, כל העסק הזה...</w:t>
      </w:r>
    </w:p>
    <w:p w14:paraId="56C152A4"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518C3C10" w14:textId="77777777" w:rsidR="003A5B01" w:rsidRPr="003A5B01" w:rsidRDefault="003A5B01" w:rsidP="003A5B01">
      <w:pPr>
        <w:bidi/>
        <w:rPr>
          <w:rFonts w:cs="David" w:hint="cs"/>
          <w:u w:val="single"/>
          <w:rtl/>
        </w:rPr>
      </w:pPr>
    </w:p>
    <w:p w14:paraId="0BE90D87" w14:textId="77777777" w:rsidR="003A5B01" w:rsidRPr="003A5B01" w:rsidRDefault="003A5B01" w:rsidP="003A5B01">
      <w:pPr>
        <w:bidi/>
        <w:rPr>
          <w:rFonts w:cs="David" w:hint="cs"/>
          <w:rtl/>
        </w:rPr>
      </w:pPr>
      <w:r w:rsidRPr="003A5B01">
        <w:rPr>
          <w:rFonts w:cs="David" w:hint="cs"/>
          <w:rtl/>
        </w:rPr>
        <w:tab/>
        <w:t xml:space="preserve"> הנה, האוצר, הרווחתם.</w:t>
      </w:r>
    </w:p>
    <w:p w14:paraId="06B8B41C" w14:textId="77777777" w:rsidR="003A5B01" w:rsidRPr="003A5B01" w:rsidRDefault="003A5B01" w:rsidP="003A5B01">
      <w:pPr>
        <w:bidi/>
        <w:rPr>
          <w:rFonts w:cs="David" w:hint="cs"/>
          <w:rtl/>
        </w:rPr>
      </w:pPr>
      <w:r w:rsidRPr="003A5B01">
        <w:rPr>
          <w:rFonts w:cs="David"/>
          <w:rtl/>
        </w:rPr>
        <w:br/>
      </w:r>
      <w:smartTag w:uri="urn:schemas-microsoft-com:office:smarttags" w:element="PersonName">
        <w:r w:rsidRPr="003A5B01">
          <w:rPr>
            <w:rFonts w:cs="David" w:hint="cs"/>
            <w:u w:val="single"/>
            <w:rtl/>
          </w:rPr>
          <w:t>דוד רותם</w:t>
        </w:r>
      </w:smartTag>
      <w:r w:rsidRPr="003A5B01">
        <w:rPr>
          <w:rFonts w:cs="David" w:hint="cs"/>
          <w:u w:val="single"/>
          <w:rtl/>
        </w:rPr>
        <w:t>:</w:t>
      </w:r>
    </w:p>
    <w:p w14:paraId="76E25542" w14:textId="77777777" w:rsidR="003A5B01" w:rsidRPr="003A5B01" w:rsidRDefault="003A5B01" w:rsidP="003A5B01">
      <w:pPr>
        <w:bidi/>
        <w:rPr>
          <w:rFonts w:cs="David" w:hint="cs"/>
          <w:rtl/>
        </w:rPr>
      </w:pPr>
    </w:p>
    <w:p w14:paraId="63EDC2EE" w14:textId="77777777" w:rsidR="003A5B01" w:rsidRPr="003A5B01" w:rsidRDefault="003A5B01" w:rsidP="003A5B01">
      <w:pPr>
        <w:bidi/>
        <w:rPr>
          <w:rFonts w:cs="David" w:hint="cs"/>
          <w:rtl/>
        </w:rPr>
      </w:pPr>
      <w:r w:rsidRPr="003A5B01">
        <w:rPr>
          <w:rFonts w:cs="David" w:hint="cs"/>
          <w:rtl/>
        </w:rPr>
        <w:tab/>
        <w:t xml:space="preserve">הדאגה של אחמד טיבי למדינה מתחילה לעורר בעיה. </w:t>
      </w:r>
    </w:p>
    <w:p w14:paraId="335C0B57"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6D2BCB24" w14:textId="77777777" w:rsidR="003A5B01" w:rsidRPr="003A5B01" w:rsidRDefault="003A5B01" w:rsidP="003A5B01">
      <w:pPr>
        <w:bidi/>
        <w:rPr>
          <w:rFonts w:cs="David" w:hint="cs"/>
          <w:rtl/>
        </w:rPr>
      </w:pPr>
    </w:p>
    <w:p w14:paraId="441D094E" w14:textId="77777777" w:rsidR="003A5B01" w:rsidRPr="003A5B01" w:rsidRDefault="003A5B01" w:rsidP="003A5B01">
      <w:pPr>
        <w:bidi/>
        <w:rPr>
          <w:rFonts w:cs="David" w:hint="cs"/>
          <w:rtl/>
        </w:rPr>
      </w:pPr>
      <w:r w:rsidRPr="003A5B01">
        <w:rPr>
          <w:rFonts w:cs="David" w:hint="cs"/>
          <w:rtl/>
        </w:rPr>
        <w:tab/>
        <w:t xml:space="preserve"> ההצבעה ברורה עכשיו, חבר'ה. </w:t>
      </w:r>
    </w:p>
    <w:p w14:paraId="28FADE76" w14:textId="77777777" w:rsidR="003A5B01" w:rsidRPr="003A5B01" w:rsidRDefault="003A5B01" w:rsidP="003A5B01">
      <w:pPr>
        <w:bidi/>
        <w:rPr>
          <w:rFonts w:cs="David" w:hint="cs"/>
          <w:rtl/>
        </w:rPr>
      </w:pPr>
      <w:r w:rsidRPr="003A5B01">
        <w:rPr>
          <w:rFonts w:cs="David"/>
          <w:rtl/>
        </w:rPr>
        <w:br/>
      </w:r>
      <w:smartTag w:uri="urn:schemas-microsoft-com:office:smarttags" w:element="PersonName">
        <w:r w:rsidRPr="003A5B01">
          <w:rPr>
            <w:rFonts w:cs="David" w:hint="cs"/>
            <w:u w:val="single"/>
            <w:rtl/>
          </w:rPr>
          <w:t>דוד רותם</w:t>
        </w:r>
      </w:smartTag>
      <w:r w:rsidRPr="003A5B01">
        <w:rPr>
          <w:rFonts w:cs="David" w:hint="cs"/>
          <w:u w:val="single"/>
          <w:rtl/>
        </w:rPr>
        <w:t>:</w:t>
      </w:r>
    </w:p>
    <w:p w14:paraId="3B3528A3" w14:textId="77777777" w:rsidR="003A5B01" w:rsidRPr="003A5B01" w:rsidRDefault="003A5B01" w:rsidP="003A5B01">
      <w:pPr>
        <w:bidi/>
        <w:rPr>
          <w:rFonts w:cs="David" w:hint="cs"/>
          <w:rtl/>
        </w:rPr>
      </w:pPr>
    </w:p>
    <w:p w14:paraId="0164D1E8" w14:textId="77777777" w:rsidR="003A5B01" w:rsidRPr="003A5B01" w:rsidRDefault="003A5B01" w:rsidP="003A5B01">
      <w:pPr>
        <w:bidi/>
        <w:rPr>
          <w:rFonts w:cs="David" w:hint="cs"/>
          <w:rtl/>
        </w:rPr>
      </w:pPr>
      <w:r w:rsidRPr="003A5B01">
        <w:rPr>
          <w:rFonts w:cs="David" w:hint="cs"/>
          <w:rtl/>
        </w:rPr>
        <w:tab/>
        <w:t xml:space="preserve">אם טיבי דואג למדינה, צריך להצביע נגד. </w:t>
      </w:r>
    </w:p>
    <w:p w14:paraId="13D558D9"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ABE2CB6" w14:textId="77777777" w:rsidR="003A5B01" w:rsidRPr="003A5B01" w:rsidRDefault="003A5B01" w:rsidP="003A5B01">
      <w:pPr>
        <w:bidi/>
        <w:rPr>
          <w:rFonts w:cs="David" w:hint="cs"/>
          <w:u w:val="single"/>
          <w:rtl/>
        </w:rPr>
      </w:pPr>
    </w:p>
    <w:p w14:paraId="6CC62A14" w14:textId="77777777" w:rsidR="003A5B01" w:rsidRPr="003A5B01" w:rsidRDefault="003A5B01" w:rsidP="003A5B01">
      <w:pPr>
        <w:bidi/>
        <w:rPr>
          <w:rFonts w:cs="David" w:hint="cs"/>
          <w:rtl/>
        </w:rPr>
      </w:pPr>
      <w:r w:rsidRPr="003A5B01">
        <w:rPr>
          <w:rFonts w:cs="David" w:hint="cs"/>
          <w:rtl/>
        </w:rPr>
        <w:tab/>
        <w:t xml:space="preserve">חברת הכנסת תירוש. </w:t>
      </w:r>
    </w:p>
    <w:p w14:paraId="09492F57"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57A9C9A3" w14:textId="77777777" w:rsidR="003A5B01" w:rsidRPr="003A5B01" w:rsidRDefault="003A5B01" w:rsidP="003A5B01">
      <w:pPr>
        <w:bidi/>
        <w:rPr>
          <w:rFonts w:cs="David" w:hint="cs"/>
          <w:rtl/>
        </w:rPr>
      </w:pPr>
    </w:p>
    <w:p w14:paraId="27A9526D" w14:textId="77777777" w:rsidR="003A5B01" w:rsidRPr="003A5B01" w:rsidRDefault="003A5B01" w:rsidP="003A5B01">
      <w:pPr>
        <w:bidi/>
        <w:rPr>
          <w:rFonts w:cs="David" w:hint="cs"/>
          <w:rtl/>
        </w:rPr>
      </w:pPr>
      <w:r w:rsidRPr="003A5B01">
        <w:rPr>
          <w:rFonts w:cs="David" w:hint="cs"/>
          <w:rtl/>
        </w:rPr>
        <w:tab/>
        <w:t xml:space="preserve"> אדוני היושב-ראש, אני אקצר בדבריי משום שמה שאמרה היועצת המשפטית בעצם לא מותיר לנו איזשהו טיעון כנגד הבקשה הזאת, שלכתחילה נראתה לי במקומה </w:t>
      </w:r>
      <w:r w:rsidRPr="003A5B01">
        <w:rPr>
          <w:rFonts w:cs="David"/>
          <w:rtl/>
        </w:rPr>
        <w:t>–</w:t>
      </w:r>
      <w:r w:rsidRPr="003A5B01">
        <w:rPr>
          <w:rFonts w:cs="David" w:hint="cs"/>
          <w:rtl/>
        </w:rPr>
        <w:t xml:space="preserve"> גם לנוכח העובדה שאתמול נתבשרנו שאולי בכלל יוגש עוד כתב אישום כנגד </w:t>
      </w:r>
      <w:proofErr w:type="spellStart"/>
      <w:r w:rsidRPr="003A5B01">
        <w:rPr>
          <w:rFonts w:cs="David" w:hint="cs"/>
          <w:rtl/>
        </w:rPr>
        <w:t>גאידמק</w:t>
      </w:r>
      <w:proofErr w:type="spellEnd"/>
      <w:r w:rsidRPr="003A5B01">
        <w:rPr>
          <w:rFonts w:cs="David" w:hint="cs"/>
          <w:rtl/>
        </w:rPr>
        <w:t xml:space="preserve">, אז בכלל זה יקשה עליהם בכלל לחבור. </w:t>
      </w:r>
    </w:p>
    <w:p w14:paraId="25CBDBC4" w14:textId="77777777" w:rsidR="003A5B01" w:rsidRPr="003A5B01" w:rsidRDefault="003A5B01" w:rsidP="003A5B01">
      <w:pPr>
        <w:bidi/>
        <w:rPr>
          <w:rFonts w:cs="David" w:hint="cs"/>
          <w:rtl/>
        </w:rPr>
      </w:pPr>
    </w:p>
    <w:p w14:paraId="18BAC293" w14:textId="77777777" w:rsidR="003A5B01" w:rsidRPr="003A5B01" w:rsidRDefault="003A5B01" w:rsidP="003A5B01">
      <w:pPr>
        <w:bidi/>
        <w:rPr>
          <w:rFonts w:cs="David" w:hint="cs"/>
          <w:rtl/>
        </w:rPr>
      </w:pPr>
      <w:r w:rsidRPr="003A5B01">
        <w:rPr>
          <w:rFonts w:cs="David" w:hint="cs"/>
          <w:rtl/>
        </w:rPr>
        <w:tab/>
        <w:t>אני חושבת שצריך להניח להם - - -</w:t>
      </w:r>
    </w:p>
    <w:p w14:paraId="4FC7491C" w14:textId="77777777" w:rsidR="003A5B01" w:rsidRPr="003A5B01" w:rsidRDefault="003A5B01" w:rsidP="003A5B01">
      <w:pPr>
        <w:bidi/>
        <w:rPr>
          <w:rFonts w:cs="David" w:hint="cs"/>
          <w:rtl/>
        </w:rPr>
      </w:pPr>
      <w:r w:rsidRPr="003A5B01">
        <w:rPr>
          <w:rFonts w:cs="David"/>
          <w:rtl/>
        </w:rPr>
        <w:br/>
      </w:r>
      <w:smartTag w:uri="urn:schemas-microsoft-com:office:smarttags" w:element="PersonName">
        <w:r w:rsidRPr="003A5B01">
          <w:rPr>
            <w:rFonts w:cs="David" w:hint="cs"/>
            <w:u w:val="single"/>
            <w:rtl/>
          </w:rPr>
          <w:t>דוד רותם</w:t>
        </w:r>
      </w:smartTag>
      <w:r w:rsidRPr="003A5B01">
        <w:rPr>
          <w:rFonts w:cs="David" w:hint="cs"/>
          <w:u w:val="single"/>
          <w:rtl/>
        </w:rPr>
        <w:t>:</w:t>
      </w:r>
    </w:p>
    <w:p w14:paraId="2B4C8A7E" w14:textId="77777777" w:rsidR="003A5B01" w:rsidRPr="003A5B01" w:rsidRDefault="003A5B01" w:rsidP="003A5B01">
      <w:pPr>
        <w:bidi/>
        <w:rPr>
          <w:rFonts w:cs="David" w:hint="cs"/>
          <w:rtl/>
        </w:rPr>
      </w:pPr>
    </w:p>
    <w:p w14:paraId="3269DD04" w14:textId="77777777" w:rsidR="003A5B01" w:rsidRPr="003A5B01" w:rsidRDefault="003A5B01" w:rsidP="003A5B01">
      <w:pPr>
        <w:bidi/>
        <w:rPr>
          <w:rFonts w:cs="David" w:hint="cs"/>
          <w:rtl/>
        </w:rPr>
      </w:pPr>
      <w:r w:rsidRPr="003A5B01">
        <w:rPr>
          <w:rFonts w:cs="David" w:hint="cs"/>
          <w:rtl/>
        </w:rPr>
        <w:tab/>
        <w:t>יש לו רק שלוש חקירות...</w:t>
      </w:r>
    </w:p>
    <w:p w14:paraId="2250A2BE" w14:textId="77777777" w:rsidR="003A5B01" w:rsidRDefault="003A5B01" w:rsidP="003A5B01">
      <w:pPr>
        <w:bidi/>
        <w:rPr>
          <w:rFonts w:cs="David" w:hint="cs"/>
          <w:u w:val="single"/>
          <w:rtl/>
        </w:rPr>
      </w:pPr>
      <w:r w:rsidRPr="003A5B01">
        <w:rPr>
          <w:rFonts w:cs="David"/>
          <w:rtl/>
        </w:rPr>
        <w:br/>
      </w:r>
    </w:p>
    <w:p w14:paraId="0A802706" w14:textId="77777777" w:rsidR="003A5B01" w:rsidRPr="003A5B01" w:rsidRDefault="003A5B01" w:rsidP="003A5B01">
      <w:pPr>
        <w:bidi/>
        <w:rPr>
          <w:rFonts w:cs="David" w:hint="cs"/>
          <w:rtl/>
        </w:rPr>
      </w:pPr>
      <w:r w:rsidRPr="003A5B01">
        <w:rPr>
          <w:rFonts w:cs="David" w:hint="cs"/>
          <w:u w:val="single"/>
          <w:rtl/>
        </w:rPr>
        <w:t>ראובן ריבלין:</w:t>
      </w:r>
    </w:p>
    <w:p w14:paraId="7165B60B" w14:textId="77777777" w:rsidR="003A5B01" w:rsidRPr="003A5B01" w:rsidRDefault="003A5B01" w:rsidP="003A5B01">
      <w:pPr>
        <w:bidi/>
        <w:rPr>
          <w:rFonts w:cs="David" w:hint="cs"/>
          <w:rtl/>
        </w:rPr>
      </w:pPr>
    </w:p>
    <w:p w14:paraId="6605ABEB" w14:textId="77777777" w:rsidR="003A5B01" w:rsidRPr="003A5B01" w:rsidRDefault="003A5B01" w:rsidP="003A5B01">
      <w:pPr>
        <w:bidi/>
        <w:rPr>
          <w:rFonts w:cs="David" w:hint="cs"/>
          <w:rtl/>
        </w:rPr>
      </w:pPr>
      <w:r w:rsidRPr="003A5B01">
        <w:rPr>
          <w:rFonts w:cs="David" w:hint="cs"/>
          <w:rtl/>
        </w:rPr>
        <w:tab/>
        <w:t>דרך אגב, מי שחשוד בפלילים לא צריך להיות ראש תנועה?</w:t>
      </w:r>
    </w:p>
    <w:p w14:paraId="02A1542E" w14:textId="77777777" w:rsidR="003A5B01" w:rsidRPr="003A5B01" w:rsidRDefault="003A5B01" w:rsidP="003A5B01">
      <w:pPr>
        <w:bidi/>
        <w:rPr>
          <w:rFonts w:cs="David" w:hint="cs"/>
          <w:rtl/>
        </w:rPr>
      </w:pPr>
    </w:p>
    <w:p w14:paraId="02271B37" w14:textId="77777777" w:rsidR="003A5B01" w:rsidRPr="003A5B01" w:rsidRDefault="003A5B01" w:rsidP="003A5B01">
      <w:pPr>
        <w:bidi/>
        <w:rPr>
          <w:rFonts w:cs="David" w:hint="cs"/>
          <w:u w:val="single"/>
          <w:rtl/>
        </w:rPr>
      </w:pPr>
      <w:smartTag w:uri="urn:schemas-microsoft-com:office:smarttags" w:element="PersonName">
        <w:r w:rsidRPr="003A5B01">
          <w:rPr>
            <w:rFonts w:cs="David" w:hint="cs"/>
            <w:u w:val="single"/>
            <w:rtl/>
          </w:rPr>
          <w:t>דוד רותם</w:t>
        </w:r>
      </w:smartTag>
      <w:r w:rsidRPr="003A5B01">
        <w:rPr>
          <w:rFonts w:cs="David" w:hint="cs"/>
          <w:u w:val="single"/>
          <w:rtl/>
        </w:rPr>
        <w:t>:</w:t>
      </w:r>
    </w:p>
    <w:p w14:paraId="314BD0CB" w14:textId="77777777" w:rsidR="003A5B01" w:rsidRPr="003A5B01" w:rsidRDefault="003A5B01" w:rsidP="003A5B01">
      <w:pPr>
        <w:bidi/>
        <w:rPr>
          <w:rFonts w:cs="David" w:hint="cs"/>
          <w:rtl/>
        </w:rPr>
      </w:pPr>
    </w:p>
    <w:p w14:paraId="4495D4FB" w14:textId="77777777" w:rsidR="003A5B01" w:rsidRPr="003A5B01" w:rsidRDefault="003A5B01" w:rsidP="003A5B01">
      <w:pPr>
        <w:bidi/>
        <w:rPr>
          <w:rFonts w:cs="David" w:hint="cs"/>
          <w:rtl/>
        </w:rPr>
      </w:pPr>
      <w:r w:rsidRPr="003A5B01">
        <w:rPr>
          <w:rFonts w:cs="David" w:hint="cs"/>
          <w:rtl/>
        </w:rPr>
        <w:tab/>
        <w:t xml:space="preserve">תלוי כמה חקירות יש. רובי, זה תלוי במספר החקירות. </w:t>
      </w:r>
    </w:p>
    <w:p w14:paraId="43188031"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1DFABDEE" w14:textId="77777777" w:rsidR="003A5B01" w:rsidRPr="003A5B01" w:rsidRDefault="003A5B01" w:rsidP="003A5B01">
      <w:pPr>
        <w:pStyle w:val="Heading5"/>
        <w:jc w:val="left"/>
        <w:rPr>
          <w:rFonts w:hint="cs"/>
          <w:sz w:val="24"/>
          <w:rtl/>
        </w:rPr>
      </w:pPr>
    </w:p>
    <w:p w14:paraId="37551D0B" w14:textId="77777777" w:rsidR="003A5B01" w:rsidRPr="003A5B01" w:rsidRDefault="003A5B01" w:rsidP="003A5B01">
      <w:pPr>
        <w:bidi/>
        <w:rPr>
          <w:rFonts w:cs="David" w:hint="cs"/>
          <w:rtl/>
        </w:rPr>
      </w:pPr>
      <w:r w:rsidRPr="003A5B01">
        <w:rPr>
          <w:rFonts w:cs="David" w:hint="cs"/>
          <w:rtl/>
        </w:rPr>
        <w:tab/>
        <w:t xml:space="preserve">תלוי באיכותן. </w:t>
      </w:r>
    </w:p>
    <w:p w14:paraId="5747F0B5"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7DEA350E" w14:textId="77777777" w:rsidR="003A5B01" w:rsidRPr="003A5B01" w:rsidRDefault="003A5B01" w:rsidP="003A5B01">
      <w:pPr>
        <w:bidi/>
        <w:rPr>
          <w:rFonts w:cs="David" w:hint="cs"/>
          <w:rtl/>
        </w:rPr>
      </w:pPr>
    </w:p>
    <w:p w14:paraId="1D024A1B" w14:textId="77777777" w:rsidR="003A5B01" w:rsidRPr="003A5B01" w:rsidRDefault="003A5B01" w:rsidP="003A5B01">
      <w:pPr>
        <w:bidi/>
        <w:rPr>
          <w:rFonts w:cs="David" w:hint="cs"/>
          <w:rtl/>
        </w:rPr>
      </w:pPr>
      <w:r w:rsidRPr="003A5B01">
        <w:rPr>
          <w:rFonts w:cs="David" w:hint="cs"/>
          <w:rtl/>
        </w:rPr>
        <w:tab/>
        <w:t xml:space="preserve">אני חושבת שכל הניסיונות לחייב את המתפלגים להתחייב כך או אחרת שלא יעשו הסכם, כן יעשו הסכם </w:t>
      </w:r>
      <w:r w:rsidRPr="003A5B01">
        <w:rPr>
          <w:rFonts w:cs="David"/>
          <w:rtl/>
        </w:rPr>
        <w:t>–</w:t>
      </w:r>
      <w:r w:rsidRPr="003A5B01">
        <w:rPr>
          <w:rFonts w:cs="David" w:hint="cs"/>
          <w:rtl/>
        </w:rPr>
        <w:t xml:space="preserve"> דווקא מי שיותר מצוי בפוליטיקה ממני, יודע שלהתחייבויות כאלה אין כל בסיס וחבל לומר את הדברים, ובואו נכבד את עצמנו ונגיע להצבעה.</w:t>
      </w:r>
    </w:p>
    <w:p w14:paraId="7BE1B690"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D259A77" w14:textId="77777777" w:rsidR="003A5B01" w:rsidRPr="003A5B01" w:rsidRDefault="003A5B01" w:rsidP="003A5B01">
      <w:pPr>
        <w:bidi/>
        <w:rPr>
          <w:rFonts w:cs="David" w:hint="cs"/>
          <w:rtl/>
        </w:rPr>
      </w:pPr>
    </w:p>
    <w:p w14:paraId="46A38D4A" w14:textId="77777777" w:rsidR="003A5B01" w:rsidRPr="003A5B01" w:rsidRDefault="003A5B01" w:rsidP="003A5B01">
      <w:pPr>
        <w:bidi/>
        <w:rPr>
          <w:rFonts w:cs="David" w:hint="cs"/>
          <w:rtl/>
        </w:rPr>
      </w:pPr>
      <w:r w:rsidRPr="003A5B01">
        <w:rPr>
          <w:rFonts w:cs="David" w:hint="cs"/>
          <w:rtl/>
        </w:rPr>
        <w:tab/>
        <w:t xml:space="preserve">תודה רבה. אין מניעה שהבן של </w:t>
      </w:r>
      <w:proofErr w:type="spellStart"/>
      <w:r w:rsidRPr="003A5B01">
        <w:rPr>
          <w:rFonts w:cs="David" w:hint="cs"/>
          <w:rtl/>
        </w:rPr>
        <w:t>שרוני</w:t>
      </w:r>
      <w:proofErr w:type="spellEnd"/>
      <w:r w:rsidRPr="003A5B01">
        <w:rPr>
          <w:rFonts w:cs="David" w:hint="cs"/>
          <w:rtl/>
        </w:rPr>
        <w:t xml:space="preserve"> יתחתן עם הבת של </w:t>
      </w:r>
      <w:proofErr w:type="spellStart"/>
      <w:r w:rsidRPr="003A5B01">
        <w:rPr>
          <w:rFonts w:cs="David" w:hint="cs"/>
          <w:rtl/>
        </w:rPr>
        <w:t>גאידמק</w:t>
      </w:r>
      <w:proofErr w:type="spellEnd"/>
      <w:r w:rsidRPr="003A5B01">
        <w:rPr>
          <w:rFonts w:cs="David" w:hint="cs"/>
          <w:rtl/>
        </w:rPr>
        <w:t>, בנושא הזה.</w:t>
      </w:r>
    </w:p>
    <w:p w14:paraId="0B70235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שרה מרום-שלו:</w:t>
      </w:r>
    </w:p>
    <w:p w14:paraId="68091ADF" w14:textId="77777777" w:rsidR="003A5B01" w:rsidRPr="003A5B01" w:rsidRDefault="003A5B01" w:rsidP="003A5B01">
      <w:pPr>
        <w:bidi/>
        <w:rPr>
          <w:rFonts w:cs="David" w:hint="cs"/>
          <w:rtl/>
        </w:rPr>
      </w:pPr>
    </w:p>
    <w:p w14:paraId="4058BB6C" w14:textId="77777777" w:rsidR="003A5B01" w:rsidRPr="003A5B01" w:rsidRDefault="003A5B01" w:rsidP="003A5B01">
      <w:pPr>
        <w:bidi/>
        <w:rPr>
          <w:rFonts w:cs="David" w:hint="cs"/>
          <w:rtl/>
        </w:rPr>
      </w:pPr>
      <w:r w:rsidRPr="003A5B01">
        <w:rPr>
          <w:rFonts w:cs="David" w:hint="cs"/>
          <w:rtl/>
        </w:rPr>
        <w:tab/>
        <w:t xml:space="preserve"> אין לו בן. </w:t>
      </w:r>
    </w:p>
    <w:p w14:paraId="271AF2FB" w14:textId="77777777" w:rsidR="003A5B01" w:rsidRPr="003A5B01" w:rsidRDefault="003A5B01" w:rsidP="003A5B01">
      <w:pPr>
        <w:bidi/>
        <w:rPr>
          <w:rFonts w:cs="David"/>
          <w:rtl/>
        </w:rPr>
      </w:pPr>
      <w:r w:rsidRPr="003A5B01">
        <w:rPr>
          <w:rFonts w:cs="David"/>
          <w:rtl/>
        </w:rPr>
        <w:br/>
      </w:r>
      <w:r w:rsidRPr="003A5B01">
        <w:rPr>
          <w:rFonts w:cs="David" w:hint="eastAsia"/>
          <w:u w:val="single"/>
          <w:rtl/>
        </w:rPr>
        <w:t>אורי</w:t>
      </w:r>
      <w:r w:rsidRPr="003A5B01">
        <w:rPr>
          <w:rFonts w:cs="David"/>
          <w:u w:val="single"/>
          <w:rtl/>
        </w:rPr>
        <w:t xml:space="preserve"> אריאל:</w:t>
      </w:r>
    </w:p>
    <w:p w14:paraId="4FE84B5E" w14:textId="77777777" w:rsidR="003A5B01" w:rsidRPr="003A5B01" w:rsidRDefault="003A5B01" w:rsidP="003A5B01">
      <w:pPr>
        <w:bidi/>
        <w:rPr>
          <w:rFonts w:cs="David"/>
          <w:rtl/>
        </w:rPr>
      </w:pPr>
    </w:p>
    <w:p w14:paraId="1DA03A3B" w14:textId="77777777" w:rsidR="003A5B01" w:rsidRPr="003A5B01" w:rsidRDefault="003A5B01" w:rsidP="003A5B01">
      <w:pPr>
        <w:bidi/>
        <w:rPr>
          <w:rFonts w:cs="David" w:hint="cs"/>
          <w:rtl/>
        </w:rPr>
      </w:pPr>
      <w:r w:rsidRPr="003A5B01">
        <w:rPr>
          <w:rFonts w:cs="David"/>
          <w:rtl/>
        </w:rPr>
        <w:tab/>
      </w:r>
      <w:r w:rsidRPr="003A5B01">
        <w:rPr>
          <w:rFonts w:cs="David" w:hint="cs"/>
          <w:rtl/>
        </w:rPr>
        <w:t xml:space="preserve"> שלום לרב המחתן.</w:t>
      </w:r>
    </w:p>
    <w:p w14:paraId="26E69E2F"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84F461D" w14:textId="77777777" w:rsidR="003A5B01" w:rsidRPr="003A5B01" w:rsidRDefault="003A5B01" w:rsidP="003A5B01">
      <w:pPr>
        <w:bidi/>
        <w:rPr>
          <w:rFonts w:cs="David" w:hint="cs"/>
          <w:rtl/>
        </w:rPr>
      </w:pPr>
    </w:p>
    <w:p w14:paraId="1441CCF6" w14:textId="77777777" w:rsidR="003A5B01" w:rsidRPr="003A5B01" w:rsidRDefault="003A5B01" w:rsidP="003A5B01">
      <w:pPr>
        <w:bidi/>
        <w:rPr>
          <w:rFonts w:cs="David" w:hint="cs"/>
          <w:rtl/>
        </w:rPr>
      </w:pPr>
      <w:r w:rsidRPr="003A5B01">
        <w:rPr>
          <w:rFonts w:cs="David" w:hint="cs"/>
          <w:rtl/>
        </w:rPr>
        <w:tab/>
        <w:t>חבר הכנסת גדעון סער, בבקשה.</w:t>
      </w:r>
    </w:p>
    <w:p w14:paraId="3B60A7C0"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061034F0" w14:textId="77777777" w:rsidR="003A5B01" w:rsidRPr="003A5B01" w:rsidRDefault="003A5B01" w:rsidP="003A5B01">
      <w:pPr>
        <w:bidi/>
        <w:rPr>
          <w:rFonts w:cs="David" w:hint="cs"/>
          <w:u w:val="single"/>
          <w:rtl/>
        </w:rPr>
      </w:pPr>
    </w:p>
    <w:p w14:paraId="36CB99E7" w14:textId="77777777" w:rsidR="003A5B01" w:rsidRPr="003A5B01" w:rsidRDefault="003A5B01" w:rsidP="003A5B01">
      <w:pPr>
        <w:bidi/>
        <w:rPr>
          <w:rFonts w:cs="David" w:hint="cs"/>
          <w:rtl/>
        </w:rPr>
      </w:pPr>
      <w:r w:rsidRPr="003A5B01">
        <w:rPr>
          <w:rFonts w:cs="David" w:hint="cs"/>
          <w:rtl/>
        </w:rPr>
        <w:tab/>
        <w:t xml:space="preserve"> מוותר. </w:t>
      </w:r>
    </w:p>
    <w:p w14:paraId="3BDC0E0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יעקב </w:t>
      </w:r>
      <w:proofErr w:type="spellStart"/>
      <w:r w:rsidRPr="003A5B01">
        <w:rPr>
          <w:rFonts w:cs="David" w:hint="cs"/>
          <w:u w:val="single"/>
          <w:rtl/>
        </w:rPr>
        <w:t>מרגי</w:t>
      </w:r>
      <w:proofErr w:type="spellEnd"/>
      <w:r w:rsidRPr="003A5B01">
        <w:rPr>
          <w:rFonts w:cs="David" w:hint="cs"/>
          <w:u w:val="single"/>
          <w:rtl/>
        </w:rPr>
        <w:t>:</w:t>
      </w:r>
    </w:p>
    <w:p w14:paraId="04131DF4" w14:textId="77777777" w:rsidR="003A5B01" w:rsidRPr="003A5B01" w:rsidRDefault="003A5B01" w:rsidP="003A5B01">
      <w:pPr>
        <w:bidi/>
        <w:rPr>
          <w:rFonts w:cs="David" w:hint="cs"/>
          <w:rtl/>
        </w:rPr>
      </w:pPr>
    </w:p>
    <w:p w14:paraId="6C70D355" w14:textId="77777777" w:rsidR="003A5B01" w:rsidRPr="003A5B01" w:rsidRDefault="003A5B01" w:rsidP="003A5B01">
      <w:pPr>
        <w:bidi/>
        <w:rPr>
          <w:rFonts w:cs="David" w:hint="cs"/>
          <w:rtl/>
        </w:rPr>
      </w:pPr>
      <w:r w:rsidRPr="003A5B01">
        <w:rPr>
          <w:rFonts w:cs="David" w:hint="cs"/>
          <w:rtl/>
        </w:rPr>
        <w:tab/>
        <w:t xml:space="preserve"> אדוני היושב-ראש, חברי </w:t>
      </w:r>
      <w:proofErr w:type="spellStart"/>
      <w:r w:rsidRPr="003A5B01">
        <w:rPr>
          <w:rFonts w:cs="David" w:hint="cs"/>
          <w:rtl/>
        </w:rPr>
        <w:t>חברי</w:t>
      </w:r>
      <w:proofErr w:type="spellEnd"/>
      <w:r w:rsidRPr="003A5B01">
        <w:rPr>
          <w:rFonts w:cs="David" w:hint="cs"/>
          <w:rtl/>
        </w:rPr>
        <w:t xml:space="preserve"> הכנסת, אני רוצה לחזור על עמדתי מדיון קודם. אני חושב שבאמת אין לנו </w:t>
      </w:r>
      <w:r w:rsidRPr="003A5B01">
        <w:rPr>
          <w:rFonts w:cs="David"/>
          <w:rtl/>
        </w:rPr>
        <w:t>–</w:t>
      </w:r>
      <w:r w:rsidRPr="003A5B01">
        <w:rPr>
          <w:rFonts w:cs="David" w:hint="cs"/>
          <w:rtl/>
        </w:rPr>
        <w:t xml:space="preserve"> למרות שהתקנון מקנה זאת וזו ההזדמנות לבקש לקיים דיון בנושא ולהוציא את זה - אין לנו שום הצדקה מוסרית כלשהי למנוע מקבוצת חברי כנסת להתפלג. ואילו לא היו חששות מאותו הסכם, שטוב שהוא נעלם מן העולם וחבל שבא לעולם, אני חושב שלא </w:t>
      </w:r>
      <w:proofErr w:type="spellStart"/>
      <w:r w:rsidRPr="003A5B01">
        <w:rPr>
          <w:rFonts w:cs="David" w:hint="cs"/>
          <w:rtl/>
        </w:rPr>
        <w:t>היתה</w:t>
      </w:r>
      <w:proofErr w:type="spellEnd"/>
      <w:r w:rsidRPr="003A5B01">
        <w:rPr>
          <w:rFonts w:cs="David" w:hint="cs"/>
          <w:rtl/>
        </w:rPr>
        <w:t xml:space="preserve"> כל החגיגה הזאת פעם ראשונה, פעם שנייה ופעם שלישית, וזאת הסיבה. </w:t>
      </w:r>
    </w:p>
    <w:p w14:paraId="3F685ED6" w14:textId="77777777" w:rsidR="003A5B01" w:rsidRPr="003A5B01" w:rsidRDefault="003A5B01" w:rsidP="003A5B01">
      <w:pPr>
        <w:bidi/>
        <w:rPr>
          <w:rFonts w:cs="David" w:hint="cs"/>
          <w:rtl/>
        </w:rPr>
      </w:pPr>
    </w:p>
    <w:p w14:paraId="220B146E" w14:textId="77777777" w:rsidR="003A5B01" w:rsidRPr="003A5B01" w:rsidRDefault="003A5B01" w:rsidP="003A5B01">
      <w:pPr>
        <w:bidi/>
        <w:ind w:firstLine="567"/>
        <w:rPr>
          <w:rFonts w:cs="David" w:hint="cs"/>
          <w:rtl/>
        </w:rPr>
      </w:pPr>
      <w:r w:rsidRPr="003A5B01">
        <w:rPr>
          <w:rFonts w:cs="David" w:hint="cs"/>
          <w:rtl/>
        </w:rPr>
        <w:t xml:space="preserve">ברגע שחברי הכנסת הודיעו חד-משמעית שההסכם בוטל, אני חושב שלא צריך לקבל ערבויות, לא צריך לאשר על תנאי, וכפי שלא מבקשים על שום דבר ערבות </w:t>
      </w:r>
      <w:r w:rsidRPr="003A5B01">
        <w:rPr>
          <w:rFonts w:cs="David"/>
          <w:rtl/>
        </w:rPr>
        <w:t>–</w:t>
      </w:r>
      <w:r w:rsidRPr="003A5B01">
        <w:rPr>
          <w:rFonts w:cs="David" w:hint="cs"/>
          <w:rtl/>
        </w:rPr>
        <w:t xml:space="preserve"> על שום הצהרה של חבר כנסת </w:t>
      </w:r>
      <w:r w:rsidRPr="003A5B01">
        <w:rPr>
          <w:rFonts w:cs="David"/>
          <w:rtl/>
        </w:rPr>
        <w:t>–</w:t>
      </w:r>
      <w:r w:rsidRPr="003A5B01">
        <w:rPr>
          <w:rFonts w:cs="David" w:hint="cs"/>
          <w:rtl/>
        </w:rPr>
        <w:t xml:space="preserve"> אני חושב שצריך היום לתמוך בבקשת חברי הכנסת להתפלג מהסיעה, ולאחל הצלחה גם לסיעת גיל המצומצמת וגם לסיעה החדשה, שימשיכו לעשות למען הגמלאים. תודה.</w:t>
      </w:r>
    </w:p>
    <w:p w14:paraId="1E1B8DE4" w14:textId="77777777" w:rsidR="003A5B01" w:rsidRPr="003A5B01" w:rsidRDefault="003A5B01" w:rsidP="003A5B01">
      <w:pPr>
        <w:bidi/>
        <w:ind w:firstLine="567"/>
        <w:rPr>
          <w:rFonts w:cs="David" w:hint="cs"/>
          <w:rtl/>
        </w:rPr>
      </w:pPr>
      <w:r w:rsidRPr="003A5B01">
        <w:rPr>
          <w:rFonts w:cs="David"/>
          <w:rtl/>
        </w:rPr>
        <w:br/>
      </w:r>
      <w:smartTag w:uri="urn:schemas-microsoft-com:office:smarttags" w:element="PersonName">
        <w:r w:rsidRPr="003A5B01">
          <w:rPr>
            <w:rFonts w:cs="David" w:hint="cs"/>
            <w:u w:val="single"/>
            <w:rtl/>
          </w:rPr>
          <w:t>דוד רותם</w:t>
        </w:r>
      </w:smartTag>
      <w:r w:rsidRPr="003A5B01">
        <w:rPr>
          <w:rFonts w:cs="David" w:hint="cs"/>
          <w:u w:val="single"/>
          <w:rtl/>
        </w:rPr>
        <w:t>:</w:t>
      </w:r>
    </w:p>
    <w:p w14:paraId="221F13B6" w14:textId="77777777" w:rsidR="003A5B01" w:rsidRPr="003A5B01" w:rsidRDefault="003A5B01" w:rsidP="003A5B01">
      <w:pPr>
        <w:bidi/>
        <w:ind w:firstLine="567"/>
        <w:rPr>
          <w:rFonts w:cs="David" w:hint="cs"/>
          <w:rtl/>
        </w:rPr>
      </w:pPr>
    </w:p>
    <w:p w14:paraId="1D43E338" w14:textId="77777777" w:rsidR="003A5B01" w:rsidRPr="003A5B01" w:rsidRDefault="003A5B01" w:rsidP="003A5B01">
      <w:pPr>
        <w:bidi/>
        <w:ind w:firstLine="567"/>
        <w:rPr>
          <w:rFonts w:cs="David" w:hint="cs"/>
          <w:rtl/>
        </w:rPr>
      </w:pPr>
      <w:r w:rsidRPr="003A5B01">
        <w:rPr>
          <w:rFonts w:cs="David" w:hint="cs"/>
          <w:rtl/>
        </w:rPr>
        <w:t xml:space="preserve">כמו שהם עשו עד היום. </w:t>
      </w:r>
    </w:p>
    <w:p w14:paraId="5070945D" w14:textId="77777777" w:rsidR="003A5B01" w:rsidRDefault="003A5B01" w:rsidP="003A5B01">
      <w:pPr>
        <w:bidi/>
        <w:rPr>
          <w:rFonts w:cs="David" w:hint="cs"/>
          <w:u w:val="single"/>
          <w:rtl/>
        </w:rPr>
      </w:pPr>
      <w:r w:rsidRPr="003A5B01">
        <w:rPr>
          <w:rFonts w:cs="David"/>
          <w:rtl/>
        </w:rPr>
        <w:br/>
      </w:r>
    </w:p>
    <w:p w14:paraId="09F89665" w14:textId="77777777" w:rsidR="003A5B01" w:rsidRDefault="003A5B01" w:rsidP="003A5B01">
      <w:pPr>
        <w:bidi/>
        <w:rPr>
          <w:rFonts w:cs="David" w:hint="cs"/>
          <w:u w:val="single"/>
          <w:rtl/>
        </w:rPr>
      </w:pPr>
    </w:p>
    <w:p w14:paraId="20AE55AB" w14:textId="77777777" w:rsidR="003A5B01" w:rsidRDefault="003A5B01" w:rsidP="003A5B01">
      <w:pPr>
        <w:bidi/>
        <w:rPr>
          <w:rFonts w:cs="David" w:hint="cs"/>
          <w:u w:val="single"/>
          <w:rtl/>
        </w:rPr>
      </w:pPr>
    </w:p>
    <w:p w14:paraId="5B1944B5" w14:textId="77777777" w:rsidR="003A5B01" w:rsidRDefault="003A5B01" w:rsidP="003A5B01">
      <w:pPr>
        <w:bidi/>
        <w:rPr>
          <w:rFonts w:cs="David" w:hint="cs"/>
          <w:u w:val="single"/>
          <w:rtl/>
        </w:rPr>
      </w:pPr>
    </w:p>
    <w:p w14:paraId="736DA772" w14:textId="77777777" w:rsidR="003A5B01" w:rsidRPr="003A5B01" w:rsidRDefault="003A5B01" w:rsidP="003A5B01">
      <w:pPr>
        <w:bidi/>
        <w:rPr>
          <w:rFonts w:cs="David" w:hint="cs"/>
          <w:u w:val="single"/>
          <w:rtl/>
        </w:rPr>
      </w:pPr>
      <w:r w:rsidRPr="003A5B01">
        <w:rPr>
          <w:rFonts w:cs="David" w:hint="cs"/>
          <w:u w:val="single"/>
          <w:rtl/>
        </w:rPr>
        <w:t>היו"ר דוד טל:</w:t>
      </w:r>
    </w:p>
    <w:p w14:paraId="50BDBC7F" w14:textId="77777777" w:rsidR="003A5B01" w:rsidRPr="003A5B01" w:rsidRDefault="003A5B01" w:rsidP="003A5B01">
      <w:pPr>
        <w:bidi/>
        <w:ind w:firstLine="567"/>
        <w:rPr>
          <w:rFonts w:cs="David" w:hint="cs"/>
          <w:rtl/>
        </w:rPr>
      </w:pPr>
    </w:p>
    <w:p w14:paraId="19F52630" w14:textId="77777777" w:rsidR="003A5B01" w:rsidRPr="003A5B01" w:rsidRDefault="003A5B01" w:rsidP="003A5B01">
      <w:pPr>
        <w:bidi/>
        <w:ind w:firstLine="567"/>
        <w:rPr>
          <w:rFonts w:cs="David" w:hint="cs"/>
          <w:rtl/>
        </w:rPr>
      </w:pPr>
      <w:r w:rsidRPr="003A5B01">
        <w:rPr>
          <w:rFonts w:cs="David" w:hint="cs"/>
          <w:rtl/>
        </w:rPr>
        <w:t>תודה רבה. חבר הכנסת בן-ששון.</w:t>
      </w:r>
    </w:p>
    <w:p w14:paraId="6CC6AEF1"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מנחם בן-ששון:</w:t>
      </w:r>
    </w:p>
    <w:p w14:paraId="1D323389" w14:textId="77777777" w:rsidR="003A5B01" w:rsidRPr="003A5B01" w:rsidRDefault="003A5B01" w:rsidP="003A5B01">
      <w:pPr>
        <w:pStyle w:val="Heading5"/>
        <w:jc w:val="left"/>
        <w:rPr>
          <w:rFonts w:hint="cs"/>
          <w:sz w:val="24"/>
          <w:rtl/>
        </w:rPr>
      </w:pPr>
    </w:p>
    <w:p w14:paraId="29EFDC79" w14:textId="77777777" w:rsidR="003A5B01" w:rsidRPr="003A5B01" w:rsidRDefault="003A5B01" w:rsidP="003A5B01">
      <w:pPr>
        <w:bidi/>
        <w:ind w:firstLine="567"/>
        <w:rPr>
          <w:rFonts w:cs="David" w:hint="cs"/>
          <w:rtl/>
        </w:rPr>
      </w:pPr>
      <w:r w:rsidRPr="003A5B01">
        <w:rPr>
          <w:rFonts w:cs="David" w:hint="cs"/>
          <w:rtl/>
        </w:rPr>
        <w:t xml:space="preserve">היועצת המשפטית מנתה את כל מה שרציתי לומר. </w:t>
      </w:r>
    </w:p>
    <w:p w14:paraId="71E9CF4B"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1C25912" w14:textId="77777777" w:rsidR="003A5B01" w:rsidRPr="003A5B01" w:rsidRDefault="003A5B01" w:rsidP="003A5B01">
      <w:pPr>
        <w:bidi/>
        <w:ind w:firstLine="567"/>
        <w:rPr>
          <w:rFonts w:cs="David" w:hint="cs"/>
          <w:rtl/>
        </w:rPr>
      </w:pPr>
    </w:p>
    <w:p w14:paraId="07DFE5E1" w14:textId="77777777" w:rsidR="003A5B01" w:rsidRPr="003A5B01" w:rsidRDefault="003A5B01" w:rsidP="003A5B01">
      <w:pPr>
        <w:bidi/>
        <w:ind w:firstLine="567"/>
        <w:rPr>
          <w:rFonts w:cs="David" w:hint="cs"/>
          <w:rtl/>
        </w:rPr>
      </w:pPr>
      <w:r w:rsidRPr="003A5B01">
        <w:rPr>
          <w:rFonts w:cs="David" w:hint="cs"/>
          <w:rtl/>
        </w:rPr>
        <w:t xml:space="preserve">תודה רבה. חבר הכנסת טיבי. אין לך מה להוסיף למה שכבר נאמר על-ידי זהבה </w:t>
      </w:r>
      <w:proofErr w:type="spellStart"/>
      <w:r w:rsidRPr="003A5B01">
        <w:rPr>
          <w:rFonts w:cs="David" w:hint="cs"/>
          <w:rtl/>
        </w:rPr>
        <w:t>גלאון</w:t>
      </w:r>
      <w:proofErr w:type="spellEnd"/>
      <w:r w:rsidRPr="003A5B01">
        <w:rPr>
          <w:rFonts w:cs="David" w:hint="cs"/>
          <w:rtl/>
        </w:rPr>
        <w:t>.</w:t>
      </w:r>
    </w:p>
    <w:p w14:paraId="33829027"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32E0F07A" w14:textId="77777777" w:rsidR="003A5B01" w:rsidRPr="003A5B01" w:rsidRDefault="003A5B01" w:rsidP="003A5B01">
      <w:pPr>
        <w:bidi/>
        <w:rPr>
          <w:rFonts w:cs="David" w:hint="cs"/>
          <w:rtl/>
        </w:rPr>
      </w:pPr>
    </w:p>
    <w:p w14:paraId="7A7636A8" w14:textId="77777777" w:rsidR="003A5B01" w:rsidRPr="003A5B01" w:rsidRDefault="003A5B01" w:rsidP="003A5B01">
      <w:pPr>
        <w:bidi/>
        <w:ind w:firstLine="567"/>
        <w:rPr>
          <w:rFonts w:cs="David" w:hint="cs"/>
          <w:rtl/>
        </w:rPr>
      </w:pPr>
      <w:r w:rsidRPr="003A5B01">
        <w:rPr>
          <w:rFonts w:cs="David" w:hint="cs"/>
          <w:rtl/>
        </w:rPr>
        <w:t xml:space="preserve">תודה, אדוני. בישיבה הקודמת אני נמנעתי בהצבעה ואמרתי שבדרך כלל, ועדת הכנסת מחויבת לאשר בקשה של התפלגות שהיא על-פי דין, אבל בשל העובדה שהתלווה להסכם הזה הסכם שהוא בעייתי, אז נמנעתי. </w:t>
      </w:r>
    </w:p>
    <w:p w14:paraId="241BD008" w14:textId="77777777" w:rsidR="003A5B01" w:rsidRPr="003A5B01" w:rsidRDefault="003A5B01" w:rsidP="003A5B01">
      <w:pPr>
        <w:bidi/>
        <w:ind w:firstLine="567"/>
        <w:rPr>
          <w:rFonts w:cs="David" w:hint="cs"/>
          <w:rtl/>
        </w:rPr>
      </w:pPr>
    </w:p>
    <w:p w14:paraId="5A088644" w14:textId="77777777" w:rsidR="003A5B01" w:rsidRPr="003A5B01" w:rsidRDefault="003A5B01" w:rsidP="003A5B01">
      <w:pPr>
        <w:bidi/>
        <w:ind w:firstLine="567"/>
        <w:rPr>
          <w:rFonts w:cs="David" w:hint="cs"/>
          <w:rtl/>
        </w:rPr>
      </w:pPr>
      <w:r w:rsidRPr="003A5B01">
        <w:rPr>
          <w:rFonts w:cs="David" w:hint="cs"/>
          <w:rtl/>
        </w:rPr>
        <w:t xml:space="preserve">ההסכם הזה לא קיים כיום, ולכן לדעתי אין שיקול-דעת לוועדה והיא חייבת להצביע על ההסכם הזה, מה עוד שכפי שאמרתי יש חיסכון כספי ניכר למדינה. </w:t>
      </w:r>
    </w:p>
    <w:p w14:paraId="1413C3DC"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554D8AA4" w14:textId="77777777" w:rsidR="003A5B01" w:rsidRPr="003A5B01" w:rsidRDefault="003A5B01" w:rsidP="003A5B01">
      <w:pPr>
        <w:bidi/>
        <w:ind w:firstLine="567"/>
        <w:rPr>
          <w:rFonts w:cs="David" w:hint="cs"/>
          <w:rtl/>
        </w:rPr>
      </w:pPr>
    </w:p>
    <w:p w14:paraId="1ACC8681" w14:textId="77777777" w:rsidR="003A5B01" w:rsidRPr="003A5B01" w:rsidRDefault="003A5B01" w:rsidP="003A5B01">
      <w:pPr>
        <w:bidi/>
        <w:ind w:firstLine="567"/>
        <w:rPr>
          <w:rFonts w:cs="David" w:hint="cs"/>
          <w:rtl/>
        </w:rPr>
      </w:pPr>
      <w:r w:rsidRPr="003A5B01">
        <w:rPr>
          <w:rFonts w:cs="David" w:hint="cs"/>
          <w:rtl/>
        </w:rPr>
        <w:t xml:space="preserve">חבר הכנסת </w:t>
      </w:r>
      <w:proofErr w:type="spellStart"/>
      <w:r w:rsidRPr="003A5B01">
        <w:rPr>
          <w:rFonts w:cs="David" w:hint="cs"/>
          <w:rtl/>
        </w:rPr>
        <w:t>אדלשטיין</w:t>
      </w:r>
      <w:proofErr w:type="spellEnd"/>
      <w:r w:rsidRPr="003A5B01">
        <w:rPr>
          <w:rFonts w:cs="David" w:hint="cs"/>
          <w:rtl/>
        </w:rPr>
        <w:t>.</w:t>
      </w:r>
    </w:p>
    <w:p w14:paraId="3350BCEF" w14:textId="77777777" w:rsidR="003A5B01" w:rsidRPr="003A5B01" w:rsidRDefault="003A5B01" w:rsidP="003A5B01">
      <w:pPr>
        <w:bidi/>
        <w:ind w:firstLine="567"/>
        <w:rPr>
          <w:rFonts w:cs="David" w:hint="cs"/>
          <w:rtl/>
        </w:rPr>
      </w:pPr>
      <w:r w:rsidRPr="003A5B01">
        <w:rPr>
          <w:rFonts w:cs="David"/>
          <w:rtl/>
        </w:rPr>
        <w:br/>
      </w:r>
      <w:r w:rsidRPr="003A5B01">
        <w:rPr>
          <w:rFonts w:cs="David" w:hint="cs"/>
          <w:u w:val="single"/>
          <w:rtl/>
        </w:rPr>
        <w:t xml:space="preserve">יולי יואל </w:t>
      </w:r>
      <w:proofErr w:type="spellStart"/>
      <w:r w:rsidRPr="003A5B01">
        <w:rPr>
          <w:rFonts w:cs="David" w:hint="cs"/>
          <w:u w:val="single"/>
          <w:rtl/>
        </w:rPr>
        <w:t>אדלשטיין</w:t>
      </w:r>
      <w:proofErr w:type="spellEnd"/>
      <w:r w:rsidRPr="003A5B01">
        <w:rPr>
          <w:rFonts w:cs="David" w:hint="cs"/>
          <w:u w:val="single"/>
          <w:rtl/>
        </w:rPr>
        <w:t>:</w:t>
      </w:r>
    </w:p>
    <w:p w14:paraId="3B6CEDE6" w14:textId="77777777" w:rsidR="003A5B01" w:rsidRPr="003A5B01" w:rsidRDefault="003A5B01" w:rsidP="003A5B01">
      <w:pPr>
        <w:bidi/>
        <w:ind w:firstLine="567"/>
        <w:rPr>
          <w:rFonts w:cs="David" w:hint="cs"/>
          <w:rtl/>
        </w:rPr>
      </w:pPr>
    </w:p>
    <w:p w14:paraId="5CEF588F" w14:textId="77777777" w:rsidR="003A5B01" w:rsidRPr="003A5B01" w:rsidRDefault="003A5B01" w:rsidP="003A5B01">
      <w:pPr>
        <w:bidi/>
        <w:ind w:firstLine="567"/>
        <w:rPr>
          <w:rFonts w:cs="David" w:hint="cs"/>
          <w:rtl/>
        </w:rPr>
      </w:pPr>
      <w:r w:rsidRPr="003A5B01">
        <w:rPr>
          <w:rFonts w:cs="David" w:hint="cs"/>
          <w:rtl/>
        </w:rPr>
        <w:t xml:space="preserve">תודה, אדוני. אני פשוט להבא הייתי מציע לכולנו להפסיק כרגע לטפוח על השכם ולהסביר עד כמה שהוועדה עשתה עבודה חשובה. וכי למה? אילו היו חברי הוועדה בישיבה הראשונה </w:t>
      </w:r>
      <w:r w:rsidRPr="003A5B01">
        <w:rPr>
          <w:rFonts w:cs="David"/>
          <w:rtl/>
        </w:rPr>
        <w:t>–</w:t>
      </w:r>
      <w:r w:rsidRPr="003A5B01">
        <w:rPr>
          <w:rFonts w:cs="David" w:hint="cs"/>
          <w:rtl/>
        </w:rPr>
        <w:t xml:space="preserve"> במקום להצהיר הצהרות שהכינו מראש ובמקום לעסוק בניסיונות פתטיים למנוע התפלגות שהיה ברור שבסופו של דבר הניסיונות האלה ייכשלו </w:t>
      </w:r>
      <w:r w:rsidRPr="003A5B01">
        <w:rPr>
          <w:rFonts w:cs="David"/>
          <w:rtl/>
        </w:rPr>
        <w:t>–</w:t>
      </w:r>
      <w:r w:rsidRPr="003A5B01">
        <w:rPr>
          <w:rFonts w:cs="David" w:hint="cs"/>
          <w:rtl/>
        </w:rPr>
        <w:t xml:space="preserve"> היו מקשיבים ליושב-ראש הישיבה, שהציע מלכתחילה שלוש הצבעות נפרדות, היו שואלים את היועצת המשפטית אותה שאלה ששאלו אותה זה עתה, היינו מונעים לעצמנו שתי ישיבות מיותרות, היינו מונעים מעצמנו אפילו ניסיון לעשות תקדים מאוד מסוכן בכנסת, והיינו מגיעים בדיוק לאותה תוצאה. </w:t>
      </w:r>
    </w:p>
    <w:p w14:paraId="65255524" w14:textId="77777777" w:rsidR="003A5B01" w:rsidRPr="003A5B01" w:rsidRDefault="003A5B01" w:rsidP="003A5B01">
      <w:pPr>
        <w:bidi/>
        <w:ind w:firstLine="567"/>
        <w:rPr>
          <w:rFonts w:cs="David" w:hint="cs"/>
          <w:rtl/>
        </w:rPr>
      </w:pPr>
    </w:p>
    <w:p w14:paraId="64403532" w14:textId="77777777" w:rsidR="003A5B01" w:rsidRPr="003A5B01" w:rsidRDefault="003A5B01" w:rsidP="003A5B01">
      <w:pPr>
        <w:bidi/>
        <w:ind w:firstLine="567"/>
        <w:rPr>
          <w:rFonts w:cs="David" w:hint="cs"/>
          <w:rtl/>
        </w:rPr>
      </w:pPr>
      <w:r w:rsidRPr="003A5B01">
        <w:rPr>
          <w:rFonts w:cs="David" w:hint="cs"/>
          <w:rtl/>
        </w:rPr>
        <w:t xml:space="preserve">אני, למיטב זיכרוני, לא שמעתי אף דובר שהציע </w:t>
      </w:r>
      <w:r w:rsidRPr="003A5B01">
        <w:rPr>
          <w:rFonts w:cs="David"/>
          <w:rtl/>
        </w:rPr>
        <w:t>–</w:t>
      </w:r>
      <w:r w:rsidRPr="003A5B01">
        <w:rPr>
          <w:rFonts w:cs="David" w:hint="cs"/>
          <w:rtl/>
        </w:rPr>
        <w:t xml:space="preserve"> למשל כמוני </w:t>
      </w:r>
      <w:r w:rsidRPr="003A5B01">
        <w:rPr>
          <w:rFonts w:cs="David"/>
          <w:rtl/>
        </w:rPr>
        <w:t>–</w:t>
      </w:r>
      <w:r w:rsidRPr="003A5B01">
        <w:rPr>
          <w:rFonts w:cs="David" w:hint="cs"/>
          <w:rtl/>
        </w:rPr>
        <w:t xml:space="preserve"> כן לאשר את ההתפלגות, ושלא הציע באותה נשימה לא לתמוך בהסכם המפוקפק שהובא בפנינו. </w:t>
      </w:r>
    </w:p>
    <w:p w14:paraId="0E45A751" w14:textId="77777777" w:rsidR="003A5B01" w:rsidRPr="003A5B01" w:rsidRDefault="003A5B01" w:rsidP="003A5B01">
      <w:pPr>
        <w:bidi/>
        <w:ind w:firstLine="567"/>
        <w:rPr>
          <w:rFonts w:cs="David" w:hint="cs"/>
          <w:rtl/>
        </w:rPr>
      </w:pPr>
    </w:p>
    <w:p w14:paraId="21309456" w14:textId="77777777" w:rsidR="003A5B01" w:rsidRPr="003A5B01" w:rsidRDefault="003A5B01" w:rsidP="003A5B01">
      <w:pPr>
        <w:bidi/>
        <w:ind w:firstLine="567"/>
        <w:rPr>
          <w:rFonts w:cs="David" w:hint="cs"/>
          <w:rtl/>
        </w:rPr>
      </w:pPr>
      <w:r w:rsidRPr="003A5B01">
        <w:rPr>
          <w:rFonts w:cs="David" w:hint="cs"/>
          <w:rtl/>
        </w:rPr>
        <w:t>לכן אני אומר: התוצאה היא אותה תוצאה, רק במקום כבוד כפי שכמה אמרו כאן, אני רואה פה די ביזיון שאנחנו עוסקים בו ישיבה שלישית. תודה רבה.</w:t>
      </w:r>
    </w:p>
    <w:p w14:paraId="5FB76CC6"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AD4D75A" w14:textId="77777777" w:rsidR="003A5B01" w:rsidRPr="003A5B01" w:rsidRDefault="003A5B01" w:rsidP="003A5B01">
      <w:pPr>
        <w:bidi/>
        <w:ind w:firstLine="567"/>
        <w:rPr>
          <w:rFonts w:cs="David" w:hint="cs"/>
          <w:rtl/>
        </w:rPr>
      </w:pPr>
    </w:p>
    <w:p w14:paraId="72564EFD" w14:textId="77777777" w:rsidR="003A5B01" w:rsidRPr="003A5B01" w:rsidRDefault="003A5B01" w:rsidP="003A5B01">
      <w:pPr>
        <w:bidi/>
        <w:ind w:firstLine="567"/>
        <w:rPr>
          <w:rFonts w:cs="David" w:hint="cs"/>
          <w:rtl/>
        </w:rPr>
      </w:pPr>
      <w:r w:rsidRPr="003A5B01">
        <w:rPr>
          <w:rFonts w:cs="David" w:hint="cs"/>
          <w:rtl/>
        </w:rPr>
        <w:t xml:space="preserve">תודה רבה, אדוני. חברת הכנסת </w:t>
      </w:r>
      <w:proofErr w:type="spellStart"/>
      <w:r w:rsidRPr="003A5B01">
        <w:rPr>
          <w:rFonts w:cs="David" w:hint="cs"/>
          <w:rtl/>
        </w:rPr>
        <w:t>נאדיה</w:t>
      </w:r>
      <w:proofErr w:type="spellEnd"/>
      <w:r w:rsidRPr="003A5B01">
        <w:rPr>
          <w:rFonts w:cs="David" w:hint="cs"/>
          <w:rtl/>
        </w:rPr>
        <w:t xml:space="preserve"> חילו. </w:t>
      </w:r>
    </w:p>
    <w:p w14:paraId="7421420F" w14:textId="77777777" w:rsidR="003A5B01" w:rsidRPr="003A5B01" w:rsidRDefault="003A5B01" w:rsidP="003A5B01">
      <w:pPr>
        <w:pStyle w:val="Heading5"/>
        <w:jc w:val="left"/>
        <w:rPr>
          <w:rFonts w:hint="cs"/>
          <w:sz w:val="24"/>
          <w:rtl/>
        </w:rPr>
      </w:pPr>
      <w:r w:rsidRPr="003A5B01">
        <w:rPr>
          <w:sz w:val="24"/>
          <w:rtl/>
        </w:rPr>
        <w:br/>
      </w:r>
      <w:proofErr w:type="spellStart"/>
      <w:r w:rsidRPr="003A5B01">
        <w:rPr>
          <w:rFonts w:hint="cs"/>
          <w:sz w:val="24"/>
          <w:u w:val="single"/>
          <w:rtl/>
        </w:rPr>
        <w:t>נאדיה</w:t>
      </w:r>
      <w:proofErr w:type="spellEnd"/>
      <w:r w:rsidRPr="003A5B01">
        <w:rPr>
          <w:rFonts w:hint="cs"/>
          <w:sz w:val="24"/>
          <w:u w:val="single"/>
          <w:rtl/>
        </w:rPr>
        <w:t xml:space="preserve"> חילו:</w:t>
      </w:r>
    </w:p>
    <w:p w14:paraId="3AF026EC" w14:textId="77777777" w:rsidR="003A5B01" w:rsidRPr="003A5B01" w:rsidRDefault="003A5B01" w:rsidP="003A5B01">
      <w:pPr>
        <w:pStyle w:val="Heading5"/>
        <w:jc w:val="left"/>
        <w:rPr>
          <w:rFonts w:hint="cs"/>
          <w:sz w:val="24"/>
          <w:rtl/>
        </w:rPr>
      </w:pPr>
    </w:p>
    <w:p w14:paraId="2A11EDBF" w14:textId="77777777" w:rsidR="003A5B01" w:rsidRPr="003A5B01" w:rsidRDefault="003A5B01" w:rsidP="003A5B01">
      <w:pPr>
        <w:bidi/>
        <w:ind w:firstLine="567"/>
        <w:rPr>
          <w:rFonts w:cs="David" w:hint="cs"/>
          <w:rtl/>
        </w:rPr>
      </w:pPr>
      <w:r w:rsidRPr="003A5B01">
        <w:rPr>
          <w:rFonts w:cs="David" w:hint="cs"/>
          <w:rtl/>
        </w:rPr>
        <w:t xml:space="preserve">אני גם חושבת כמו חלק מהחברים שהתבטאו, שהשלב הראשון היה שלב מאוד בעייתי מבחינת תוכן ההסכם ולא הפילוג הפרוצדורלי, כי הפילוג הפרוצדורלי, אני חושבת שזאת גם זכות דמוקרטית, וגם אם בעיני מישהו זה מוצא חן או לא מוצא חן, צריך לאפשר את המהלך הזה </w:t>
      </w:r>
      <w:r w:rsidRPr="003A5B01">
        <w:rPr>
          <w:rFonts w:cs="David"/>
          <w:rtl/>
        </w:rPr>
        <w:t>–</w:t>
      </w:r>
      <w:r w:rsidRPr="003A5B01">
        <w:rPr>
          <w:rFonts w:cs="David" w:hint="cs"/>
          <w:rtl/>
        </w:rPr>
        <w:t xml:space="preserve"> אבל ברור, גם בחלק הראשון שבו גם התנגדתי, שהיו שם דברים, ואני רוצה לשבח גם את המפלגה שביטלה, אבל גם את ועדת הכנסת. </w:t>
      </w:r>
    </w:p>
    <w:p w14:paraId="0CDA9334" w14:textId="77777777" w:rsidR="003A5B01" w:rsidRPr="003A5B01" w:rsidRDefault="003A5B01" w:rsidP="003A5B01">
      <w:pPr>
        <w:bidi/>
        <w:ind w:firstLine="567"/>
        <w:rPr>
          <w:rFonts w:cs="David" w:hint="cs"/>
          <w:rtl/>
        </w:rPr>
      </w:pPr>
    </w:p>
    <w:p w14:paraId="384DEB10" w14:textId="77777777" w:rsidR="003A5B01" w:rsidRDefault="003A5B01" w:rsidP="003A5B01">
      <w:pPr>
        <w:bidi/>
        <w:ind w:firstLine="567"/>
        <w:rPr>
          <w:rFonts w:cs="David" w:hint="cs"/>
          <w:rtl/>
        </w:rPr>
      </w:pPr>
    </w:p>
    <w:p w14:paraId="203F8EFE" w14:textId="77777777" w:rsidR="003A5B01" w:rsidRDefault="003A5B01" w:rsidP="003A5B01">
      <w:pPr>
        <w:bidi/>
        <w:ind w:firstLine="567"/>
        <w:rPr>
          <w:rFonts w:cs="David" w:hint="cs"/>
          <w:rtl/>
        </w:rPr>
      </w:pPr>
    </w:p>
    <w:p w14:paraId="415D795F" w14:textId="77777777" w:rsidR="003A5B01" w:rsidRDefault="003A5B01" w:rsidP="003A5B01">
      <w:pPr>
        <w:bidi/>
        <w:ind w:firstLine="567"/>
        <w:rPr>
          <w:rFonts w:cs="David" w:hint="cs"/>
          <w:rtl/>
        </w:rPr>
      </w:pPr>
    </w:p>
    <w:p w14:paraId="3A05F5D9" w14:textId="77777777" w:rsidR="003A5B01" w:rsidRDefault="003A5B01" w:rsidP="003A5B01">
      <w:pPr>
        <w:bidi/>
        <w:ind w:firstLine="567"/>
        <w:rPr>
          <w:rFonts w:cs="David" w:hint="cs"/>
          <w:rtl/>
        </w:rPr>
      </w:pPr>
    </w:p>
    <w:p w14:paraId="11B5527D" w14:textId="77777777" w:rsidR="003A5B01" w:rsidRPr="003A5B01" w:rsidRDefault="003A5B01" w:rsidP="003A5B01">
      <w:pPr>
        <w:bidi/>
        <w:ind w:firstLine="567"/>
        <w:rPr>
          <w:rFonts w:cs="David" w:hint="cs"/>
          <w:rtl/>
        </w:rPr>
      </w:pPr>
      <w:r w:rsidRPr="003A5B01">
        <w:rPr>
          <w:rFonts w:cs="David" w:hint="cs"/>
          <w:rtl/>
        </w:rPr>
        <w:t xml:space="preserve">אני, בשונה מחברי שהתבטא לפניי, חושבת שהדיון בוועדת הכנסת דווקא בסוגיה הזאת היה דיון חשוב. זה לא רק לגופו של עניין, אלא לגופם של התנהגויות, ערכים, פרוצדורות ושמירה על מסגרות נורמטיביות. </w:t>
      </w:r>
    </w:p>
    <w:p w14:paraId="742A31EA" w14:textId="77777777" w:rsidR="003A5B01" w:rsidRPr="003A5B01" w:rsidRDefault="003A5B01" w:rsidP="003A5B01">
      <w:pPr>
        <w:bidi/>
        <w:ind w:firstLine="567"/>
        <w:rPr>
          <w:rFonts w:cs="David" w:hint="cs"/>
          <w:rtl/>
        </w:rPr>
      </w:pPr>
    </w:p>
    <w:p w14:paraId="11C9DA2B" w14:textId="77777777" w:rsidR="003A5B01" w:rsidRPr="003A5B01" w:rsidRDefault="003A5B01" w:rsidP="003A5B01">
      <w:pPr>
        <w:bidi/>
        <w:ind w:firstLine="567"/>
        <w:rPr>
          <w:rFonts w:cs="David" w:hint="cs"/>
          <w:rtl/>
        </w:rPr>
      </w:pPr>
      <w:r w:rsidRPr="003A5B01">
        <w:rPr>
          <w:rFonts w:cs="David" w:hint="cs"/>
          <w:rtl/>
        </w:rPr>
        <w:t xml:space="preserve">לכן, הדיון לא היה מיותר, הוא שם את הדברים </w:t>
      </w:r>
      <w:r w:rsidRPr="003A5B01">
        <w:rPr>
          <w:rFonts w:cs="David"/>
          <w:rtl/>
        </w:rPr>
        <w:t>–</w:t>
      </w:r>
      <w:r w:rsidRPr="003A5B01">
        <w:rPr>
          <w:rFonts w:cs="David" w:hint="cs"/>
          <w:rtl/>
        </w:rPr>
        <w:t xml:space="preserve"> גם מבחינת הפקת לקחים למפלגות אחרות. </w:t>
      </w:r>
    </w:p>
    <w:p w14:paraId="07C3565A" w14:textId="77777777" w:rsidR="003A5B01" w:rsidRPr="003A5B01" w:rsidRDefault="003A5B01" w:rsidP="003A5B01">
      <w:pPr>
        <w:bidi/>
        <w:ind w:firstLine="567"/>
        <w:rPr>
          <w:rFonts w:cs="David" w:hint="cs"/>
          <w:rtl/>
        </w:rPr>
      </w:pPr>
    </w:p>
    <w:p w14:paraId="6BD46D0B" w14:textId="77777777" w:rsidR="003A5B01" w:rsidRPr="003A5B01" w:rsidRDefault="003A5B01" w:rsidP="003A5B01">
      <w:pPr>
        <w:bidi/>
        <w:ind w:firstLine="567"/>
        <w:rPr>
          <w:rFonts w:cs="David" w:hint="cs"/>
          <w:rtl/>
        </w:rPr>
      </w:pPr>
      <w:r w:rsidRPr="003A5B01">
        <w:rPr>
          <w:rFonts w:cs="David" w:hint="cs"/>
          <w:rtl/>
        </w:rPr>
        <w:t xml:space="preserve">אני חושבת שהיום צריך לאשר את הבקשה. אני גם לא חושבת שיש אפשרות להתנות </w:t>
      </w:r>
      <w:r w:rsidRPr="003A5B01">
        <w:rPr>
          <w:rFonts w:cs="David"/>
          <w:rtl/>
        </w:rPr>
        <w:t>–</w:t>
      </w:r>
      <w:r w:rsidRPr="003A5B01">
        <w:rPr>
          <w:rFonts w:cs="David" w:hint="cs"/>
          <w:rtl/>
        </w:rPr>
        <w:t xml:space="preserve"> עם כל אלה שהתבטאו בזכות ההתניה העתידית </w:t>
      </w:r>
      <w:r w:rsidRPr="003A5B01">
        <w:rPr>
          <w:rFonts w:cs="David"/>
          <w:rtl/>
        </w:rPr>
        <w:t>–</w:t>
      </w:r>
      <w:r w:rsidRPr="003A5B01">
        <w:rPr>
          <w:rFonts w:cs="David" w:hint="cs"/>
          <w:rtl/>
        </w:rPr>
        <w:t xml:space="preserve"> שגם אני רוצה, אבל אני חושבת שאף אחד לא יכול להתנות דברים עתידיים. אם בעתיד יהיה צעד כזה או צעד כזה חריג, זה יבוא שוב לדיון ואנחנו גם נדון ונצביע על זה. </w:t>
      </w:r>
    </w:p>
    <w:p w14:paraId="4F684198"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6DA95522" w14:textId="77777777" w:rsidR="003A5B01" w:rsidRPr="003A5B01" w:rsidRDefault="003A5B01" w:rsidP="003A5B01">
      <w:pPr>
        <w:bidi/>
        <w:ind w:firstLine="567"/>
        <w:rPr>
          <w:rFonts w:cs="David" w:hint="cs"/>
          <w:rtl/>
        </w:rPr>
      </w:pPr>
    </w:p>
    <w:p w14:paraId="1433EF4B" w14:textId="77777777" w:rsidR="003A5B01" w:rsidRPr="003A5B01" w:rsidRDefault="003A5B01" w:rsidP="003A5B01">
      <w:pPr>
        <w:bidi/>
        <w:ind w:firstLine="567"/>
        <w:rPr>
          <w:rFonts w:cs="David" w:hint="cs"/>
          <w:rtl/>
        </w:rPr>
      </w:pPr>
      <w:r w:rsidRPr="003A5B01">
        <w:rPr>
          <w:rFonts w:cs="David" w:hint="cs"/>
          <w:rtl/>
        </w:rPr>
        <w:t xml:space="preserve">תודה רבה, גברתי. אחרון הדוברים, אופיר </w:t>
      </w:r>
      <w:proofErr w:type="spellStart"/>
      <w:r w:rsidRPr="003A5B01">
        <w:rPr>
          <w:rFonts w:cs="David" w:hint="cs"/>
          <w:rtl/>
        </w:rPr>
        <w:t>פינס</w:t>
      </w:r>
      <w:proofErr w:type="spellEnd"/>
      <w:r w:rsidRPr="003A5B01">
        <w:rPr>
          <w:rFonts w:cs="David" w:hint="cs"/>
          <w:rtl/>
        </w:rPr>
        <w:t>, יושב-ראש ועדת הפנים והגנת הסביבה.</w:t>
      </w:r>
    </w:p>
    <w:p w14:paraId="276FC021"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אופיר </w:t>
      </w:r>
      <w:proofErr w:type="spellStart"/>
      <w:r w:rsidRPr="003A5B01">
        <w:rPr>
          <w:rFonts w:cs="David" w:hint="cs"/>
          <w:u w:val="single"/>
          <w:rtl/>
        </w:rPr>
        <w:t>פינס</w:t>
      </w:r>
      <w:proofErr w:type="spellEnd"/>
      <w:r w:rsidRPr="003A5B01">
        <w:rPr>
          <w:rFonts w:cs="David" w:hint="cs"/>
          <w:u w:val="single"/>
          <w:rtl/>
        </w:rPr>
        <w:t>-פז:</w:t>
      </w:r>
    </w:p>
    <w:p w14:paraId="052A6817" w14:textId="77777777" w:rsidR="003A5B01" w:rsidRPr="003A5B01" w:rsidRDefault="003A5B01" w:rsidP="003A5B01">
      <w:pPr>
        <w:bidi/>
        <w:rPr>
          <w:rFonts w:cs="David" w:hint="cs"/>
          <w:rtl/>
        </w:rPr>
      </w:pPr>
    </w:p>
    <w:p w14:paraId="46E7F360" w14:textId="77777777" w:rsidR="003A5B01" w:rsidRPr="003A5B01" w:rsidRDefault="003A5B01" w:rsidP="003A5B01">
      <w:pPr>
        <w:bidi/>
        <w:ind w:firstLine="567"/>
        <w:rPr>
          <w:rFonts w:cs="David" w:hint="cs"/>
          <w:rtl/>
        </w:rPr>
      </w:pPr>
      <w:r w:rsidRPr="003A5B01">
        <w:rPr>
          <w:rFonts w:cs="David" w:hint="cs"/>
          <w:rtl/>
        </w:rPr>
        <w:t xml:space="preserve">תודה. אני רוצה רק לשאול שאלה. אם כתוב פה ששם המפלגה זה "צדק לזקן", שאלה אם זה לא חלק מההסכם עם המפלגה של </w:t>
      </w:r>
      <w:proofErr w:type="spellStart"/>
      <w:r w:rsidRPr="003A5B01">
        <w:rPr>
          <w:rFonts w:cs="David" w:hint="cs"/>
          <w:rtl/>
        </w:rPr>
        <w:t>גאידמק</w:t>
      </w:r>
      <w:proofErr w:type="spellEnd"/>
      <w:r w:rsidRPr="003A5B01">
        <w:rPr>
          <w:rFonts w:cs="David" w:hint="cs"/>
          <w:rtl/>
        </w:rPr>
        <w:t xml:space="preserve">. אני רוצה להציע לכם לשנות את השם ל"כן לזקן". </w:t>
      </w:r>
    </w:p>
    <w:p w14:paraId="4B708C7B"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7CA2606" w14:textId="77777777" w:rsidR="003A5B01" w:rsidRPr="003A5B01" w:rsidRDefault="003A5B01" w:rsidP="003A5B01">
      <w:pPr>
        <w:bidi/>
        <w:ind w:firstLine="567"/>
        <w:rPr>
          <w:rFonts w:cs="David" w:hint="cs"/>
          <w:rtl/>
        </w:rPr>
      </w:pPr>
    </w:p>
    <w:p w14:paraId="612177C3" w14:textId="77777777" w:rsidR="003A5B01" w:rsidRPr="003A5B01" w:rsidRDefault="003A5B01" w:rsidP="003A5B01">
      <w:pPr>
        <w:bidi/>
        <w:ind w:firstLine="567"/>
        <w:rPr>
          <w:rFonts w:cs="David" w:hint="cs"/>
          <w:rtl/>
        </w:rPr>
      </w:pPr>
      <w:r w:rsidRPr="003A5B01">
        <w:rPr>
          <w:rFonts w:cs="David" w:hint="cs"/>
          <w:rtl/>
        </w:rPr>
        <w:t xml:space="preserve">זה היה רק בן </w:t>
      </w:r>
      <w:proofErr w:type="spellStart"/>
      <w:r w:rsidRPr="003A5B01">
        <w:rPr>
          <w:rFonts w:cs="David" w:hint="cs"/>
          <w:rtl/>
        </w:rPr>
        <w:t>גוריון</w:t>
      </w:r>
      <w:proofErr w:type="spellEnd"/>
      <w:r w:rsidRPr="003A5B01">
        <w:rPr>
          <w:rFonts w:cs="David" w:hint="cs"/>
          <w:rtl/>
        </w:rPr>
        <w:t xml:space="preserve">. </w:t>
      </w:r>
    </w:p>
    <w:p w14:paraId="5BFC6DE6" w14:textId="77777777" w:rsidR="003A5B01" w:rsidRPr="003A5B01" w:rsidRDefault="003A5B01" w:rsidP="003A5B01">
      <w:pPr>
        <w:bidi/>
        <w:ind w:firstLine="567"/>
        <w:rPr>
          <w:rFonts w:cs="David" w:hint="cs"/>
          <w:rtl/>
        </w:rPr>
      </w:pPr>
    </w:p>
    <w:p w14:paraId="7E10E645" w14:textId="77777777" w:rsidR="003A5B01" w:rsidRPr="003A5B01" w:rsidRDefault="003A5B01" w:rsidP="003A5B01">
      <w:pPr>
        <w:bidi/>
        <w:ind w:firstLine="567"/>
        <w:rPr>
          <w:rFonts w:cs="David" w:hint="cs"/>
          <w:rtl/>
        </w:rPr>
      </w:pPr>
      <w:r w:rsidRPr="003A5B01">
        <w:rPr>
          <w:rFonts w:cs="David" w:hint="cs"/>
          <w:rtl/>
        </w:rPr>
        <w:t xml:space="preserve">רבותי, אשר על כן אנחנו עוברים להצבעה ואני רוצה לומר על מה אנחנו מצביעים. אנחנו מתכוונים להצביע על בקשת חברי הכנסת: </w:t>
      </w:r>
      <w:proofErr w:type="spellStart"/>
      <w:r w:rsidRPr="003A5B01">
        <w:rPr>
          <w:rFonts w:cs="David" w:hint="cs"/>
          <w:rtl/>
        </w:rPr>
        <w:t>שרוני</w:t>
      </w:r>
      <w:proofErr w:type="spellEnd"/>
      <w:r w:rsidRPr="003A5B01">
        <w:rPr>
          <w:rFonts w:cs="David" w:hint="cs"/>
          <w:rtl/>
        </w:rPr>
        <w:t xml:space="preserve">, </w:t>
      </w:r>
      <w:proofErr w:type="spellStart"/>
      <w:r w:rsidRPr="003A5B01">
        <w:rPr>
          <w:rFonts w:cs="David" w:hint="cs"/>
          <w:rtl/>
        </w:rPr>
        <w:t>גלזר</w:t>
      </w:r>
      <w:proofErr w:type="spellEnd"/>
      <w:r w:rsidRPr="003A5B01">
        <w:rPr>
          <w:rFonts w:cs="David" w:hint="cs"/>
          <w:rtl/>
        </w:rPr>
        <w:t>, מרום-שלו, להתפלג מסיעת גיל ולהקים סיעה בשם "צדק לזקן". מי בעד הבקשה, ירים את ידו. מי נגד? מי נמנע?</w:t>
      </w:r>
    </w:p>
    <w:p w14:paraId="695EDD79" w14:textId="77777777" w:rsidR="003A5B01" w:rsidRPr="003A5B01" w:rsidRDefault="003A5B01" w:rsidP="003A5B01">
      <w:pPr>
        <w:bidi/>
        <w:ind w:firstLine="567"/>
        <w:jc w:val="center"/>
        <w:rPr>
          <w:rFonts w:cs="David" w:hint="cs"/>
          <w:b/>
          <w:bCs/>
          <w:rtl/>
        </w:rPr>
      </w:pPr>
      <w:r w:rsidRPr="003A5B01">
        <w:rPr>
          <w:rFonts w:cs="David"/>
          <w:rtl/>
        </w:rPr>
        <w:br/>
      </w:r>
      <w:r w:rsidRPr="003A5B01">
        <w:rPr>
          <w:rFonts w:cs="David" w:hint="cs"/>
          <w:b/>
          <w:bCs/>
          <w:rtl/>
        </w:rPr>
        <w:t>ה צ ב ע ה</w:t>
      </w:r>
    </w:p>
    <w:p w14:paraId="77636743" w14:textId="77777777" w:rsidR="003A5B01" w:rsidRPr="003A5B01" w:rsidRDefault="003A5B01" w:rsidP="003A5B01">
      <w:pPr>
        <w:bidi/>
        <w:ind w:firstLine="567"/>
        <w:jc w:val="center"/>
        <w:rPr>
          <w:rFonts w:cs="David" w:hint="cs"/>
          <w:b/>
          <w:bCs/>
          <w:rtl/>
        </w:rPr>
      </w:pPr>
    </w:p>
    <w:p w14:paraId="3B7D5C4B" w14:textId="77777777" w:rsidR="003A5B01" w:rsidRPr="003A5B01" w:rsidRDefault="003A5B01" w:rsidP="003A5B01">
      <w:pPr>
        <w:bidi/>
        <w:ind w:firstLine="567"/>
        <w:jc w:val="center"/>
        <w:rPr>
          <w:rFonts w:cs="David" w:hint="cs"/>
          <w:rtl/>
        </w:rPr>
      </w:pPr>
      <w:r w:rsidRPr="003A5B01">
        <w:rPr>
          <w:rFonts w:cs="David" w:hint="cs"/>
          <w:rtl/>
        </w:rPr>
        <w:t xml:space="preserve">בעד </w:t>
      </w:r>
      <w:r w:rsidRPr="003A5B01">
        <w:rPr>
          <w:rFonts w:cs="David"/>
          <w:rtl/>
        </w:rPr>
        <w:t>–</w:t>
      </w:r>
      <w:r w:rsidRPr="003A5B01">
        <w:rPr>
          <w:rFonts w:cs="David" w:hint="cs"/>
          <w:rtl/>
        </w:rPr>
        <w:t xml:space="preserve"> 19</w:t>
      </w:r>
    </w:p>
    <w:p w14:paraId="534A72E6" w14:textId="77777777" w:rsidR="003A5B01" w:rsidRPr="003A5B01" w:rsidRDefault="003A5B01" w:rsidP="003A5B01">
      <w:pPr>
        <w:bidi/>
        <w:ind w:firstLine="567"/>
        <w:jc w:val="center"/>
        <w:rPr>
          <w:rFonts w:cs="David" w:hint="cs"/>
          <w:rtl/>
        </w:rPr>
      </w:pPr>
      <w:r w:rsidRPr="003A5B01">
        <w:rPr>
          <w:rFonts w:cs="David" w:hint="cs"/>
          <w:rtl/>
        </w:rPr>
        <w:t xml:space="preserve">נגד </w:t>
      </w:r>
      <w:r w:rsidRPr="003A5B01">
        <w:rPr>
          <w:rFonts w:cs="David"/>
          <w:rtl/>
        </w:rPr>
        <w:t>–</w:t>
      </w:r>
      <w:r w:rsidRPr="003A5B01">
        <w:rPr>
          <w:rFonts w:cs="David" w:hint="cs"/>
          <w:rtl/>
        </w:rPr>
        <w:t xml:space="preserve"> אין</w:t>
      </w:r>
    </w:p>
    <w:p w14:paraId="6A26D099" w14:textId="77777777" w:rsidR="003A5B01" w:rsidRPr="003A5B01" w:rsidRDefault="003A5B01" w:rsidP="003A5B01">
      <w:pPr>
        <w:bidi/>
        <w:ind w:firstLine="567"/>
        <w:jc w:val="center"/>
        <w:rPr>
          <w:rFonts w:cs="David" w:hint="cs"/>
          <w:rtl/>
        </w:rPr>
      </w:pPr>
      <w:r w:rsidRPr="003A5B01">
        <w:rPr>
          <w:rFonts w:cs="David" w:hint="cs"/>
          <w:rtl/>
        </w:rPr>
        <w:t xml:space="preserve">נמנעים </w:t>
      </w:r>
      <w:r w:rsidRPr="003A5B01">
        <w:rPr>
          <w:rFonts w:cs="David"/>
          <w:rtl/>
        </w:rPr>
        <w:t>–</w:t>
      </w:r>
      <w:r w:rsidRPr="003A5B01">
        <w:rPr>
          <w:rFonts w:cs="David" w:hint="cs"/>
          <w:rtl/>
        </w:rPr>
        <w:t xml:space="preserve"> 1 (חה"כ יצחק גלנטי)</w:t>
      </w:r>
    </w:p>
    <w:p w14:paraId="6E1D5EC3" w14:textId="77777777" w:rsidR="003A5B01" w:rsidRPr="003A5B01" w:rsidRDefault="003A5B01" w:rsidP="003A5B01">
      <w:pPr>
        <w:bidi/>
        <w:ind w:firstLine="567"/>
        <w:jc w:val="center"/>
        <w:rPr>
          <w:rFonts w:cs="David" w:hint="cs"/>
          <w:rtl/>
        </w:rPr>
      </w:pPr>
      <w:r w:rsidRPr="003A5B01">
        <w:rPr>
          <w:rFonts w:cs="David" w:hint="cs"/>
          <w:rtl/>
        </w:rPr>
        <w:t xml:space="preserve">בקשת חברי הכנסת משה </w:t>
      </w:r>
      <w:proofErr w:type="spellStart"/>
      <w:r w:rsidRPr="003A5B01">
        <w:rPr>
          <w:rFonts w:cs="David" w:hint="cs"/>
          <w:rtl/>
        </w:rPr>
        <w:t>שרוני</w:t>
      </w:r>
      <w:proofErr w:type="spellEnd"/>
      <w:r w:rsidRPr="003A5B01">
        <w:rPr>
          <w:rFonts w:cs="David" w:hint="cs"/>
          <w:rtl/>
        </w:rPr>
        <w:t xml:space="preserve">, אלחנן </w:t>
      </w:r>
      <w:proofErr w:type="spellStart"/>
      <w:r w:rsidRPr="003A5B01">
        <w:rPr>
          <w:rFonts w:cs="David" w:hint="cs"/>
          <w:rtl/>
        </w:rPr>
        <w:t>גלזר</w:t>
      </w:r>
      <w:proofErr w:type="spellEnd"/>
      <w:r w:rsidRPr="003A5B01">
        <w:rPr>
          <w:rFonts w:cs="David" w:hint="cs"/>
          <w:rtl/>
        </w:rPr>
        <w:t xml:space="preserve"> ושרה מרום-שלו להתפלג מסיעת גיל ולהקים סיעה חדשה נתקבלה.</w:t>
      </w:r>
    </w:p>
    <w:p w14:paraId="77C94F3B" w14:textId="77777777" w:rsidR="003A5B01" w:rsidRPr="003A5B01" w:rsidRDefault="003A5B01" w:rsidP="003A5B01">
      <w:pPr>
        <w:bidi/>
        <w:ind w:firstLine="567"/>
        <w:jc w:val="center"/>
        <w:rPr>
          <w:rFonts w:cs="David" w:hint="cs"/>
          <w:rtl/>
        </w:rPr>
      </w:pPr>
    </w:p>
    <w:p w14:paraId="00F175F6" w14:textId="77777777" w:rsidR="003A5B01" w:rsidRPr="003A5B01" w:rsidRDefault="003A5B01" w:rsidP="003A5B01">
      <w:pPr>
        <w:bidi/>
        <w:rPr>
          <w:rFonts w:cs="David" w:hint="cs"/>
          <w:u w:val="single"/>
          <w:rtl/>
        </w:rPr>
      </w:pPr>
      <w:r w:rsidRPr="003A5B01">
        <w:rPr>
          <w:rFonts w:cs="David" w:hint="cs"/>
          <w:u w:val="single"/>
          <w:rtl/>
        </w:rPr>
        <w:t>היו"ר דוד טל:</w:t>
      </w:r>
    </w:p>
    <w:p w14:paraId="4A4704A8" w14:textId="77777777" w:rsidR="003A5B01" w:rsidRPr="003A5B01" w:rsidRDefault="003A5B01" w:rsidP="003A5B01">
      <w:pPr>
        <w:bidi/>
        <w:rPr>
          <w:rFonts w:cs="David" w:hint="cs"/>
          <w:u w:val="single"/>
          <w:rtl/>
        </w:rPr>
      </w:pPr>
    </w:p>
    <w:p w14:paraId="218A73E8" w14:textId="77777777" w:rsidR="003A5B01" w:rsidRPr="003A5B01" w:rsidRDefault="003A5B01" w:rsidP="003A5B01">
      <w:pPr>
        <w:bidi/>
        <w:rPr>
          <w:rFonts w:cs="David" w:hint="cs"/>
          <w:rtl/>
        </w:rPr>
      </w:pPr>
      <w:r w:rsidRPr="003A5B01">
        <w:rPr>
          <w:rFonts w:cs="David" w:hint="cs"/>
          <w:rtl/>
        </w:rPr>
        <w:tab/>
        <w:t xml:space="preserve">אשר על כן, אני </w:t>
      </w:r>
      <w:proofErr w:type="spellStart"/>
      <w:r w:rsidRPr="003A5B01">
        <w:rPr>
          <w:rFonts w:cs="David" w:hint="cs"/>
          <w:rtl/>
        </w:rPr>
        <w:t>קןבע</w:t>
      </w:r>
      <w:proofErr w:type="spellEnd"/>
      <w:r w:rsidRPr="003A5B01">
        <w:rPr>
          <w:rFonts w:cs="David" w:hint="cs"/>
          <w:rtl/>
        </w:rPr>
        <w:t xml:space="preserve"> כך. קודם כול, צריך לברך ברכת הגומל שסיימנו את הנושא הזה עם הגמלאים </w:t>
      </w:r>
      <w:r w:rsidRPr="003A5B01">
        <w:rPr>
          <w:rFonts w:cs="David"/>
          <w:rtl/>
        </w:rPr>
        <w:t>–</w:t>
      </w:r>
      <w:r w:rsidRPr="003A5B01">
        <w:rPr>
          <w:rFonts w:cs="David" w:hint="cs"/>
          <w:rtl/>
        </w:rPr>
        <w:t xml:space="preserve"> שסיעת גיל התפלגה והוקמה סיעה חדשה בשם "צדק לזקן". תודה רבה. התוצאות הן: בעד </w:t>
      </w:r>
      <w:r w:rsidRPr="003A5B01">
        <w:rPr>
          <w:rFonts w:cs="David"/>
          <w:rtl/>
        </w:rPr>
        <w:t>–</w:t>
      </w:r>
      <w:r w:rsidRPr="003A5B01">
        <w:rPr>
          <w:rFonts w:cs="David" w:hint="cs"/>
          <w:rtl/>
        </w:rPr>
        <w:t xml:space="preserve"> 19, אין מתנגדים, ונמנע אחד. </w:t>
      </w:r>
    </w:p>
    <w:p w14:paraId="578D462C"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61C9FD58" w14:textId="77777777" w:rsidR="003A5B01" w:rsidRPr="003A5B01" w:rsidRDefault="003A5B01" w:rsidP="003A5B01">
      <w:pPr>
        <w:pStyle w:val="Heading5"/>
        <w:jc w:val="left"/>
        <w:rPr>
          <w:rFonts w:hint="cs"/>
          <w:sz w:val="24"/>
          <w:rtl/>
        </w:rPr>
      </w:pPr>
    </w:p>
    <w:p w14:paraId="1D09005F" w14:textId="77777777" w:rsidR="003A5B01" w:rsidRPr="003A5B01" w:rsidRDefault="003A5B01" w:rsidP="003A5B01">
      <w:pPr>
        <w:bidi/>
        <w:rPr>
          <w:rFonts w:cs="David" w:hint="cs"/>
          <w:rtl/>
        </w:rPr>
      </w:pPr>
      <w:r w:rsidRPr="003A5B01">
        <w:rPr>
          <w:rFonts w:cs="David" w:hint="cs"/>
          <w:rtl/>
        </w:rPr>
        <w:tab/>
        <w:t xml:space="preserve"> האם אפשר להתחיל במשא-ומתן קואליציוני עם הסיעה החדשה?</w:t>
      </w:r>
    </w:p>
    <w:p w14:paraId="7D600976"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6857E29C" w14:textId="77777777" w:rsidR="003A5B01" w:rsidRPr="003A5B01" w:rsidRDefault="003A5B01" w:rsidP="003A5B01">
      <w:pPr>
        <w:bidi/>
        <w:rPr>
          <w:rFonts w:cs="David" w:hint="cs"/>
          <w:rtl/>
        </w:rPr>
      </w:pPr>
    </w:p>
    <w:p w14:paraId="0E9D667F" w14:textId="77777777" w:rsidR="003A5B01" w:rsidRPr="003A5B01" w:rsidRDefault="003A5B01" w:rsidP="003A5B01">
      <w:pPr>
        <w:bidi/>
        <w:rPr>
          <w:rFonts w:cs="David"/>
          <w:rtl/>
        </w:rPr>
      </w:pPr>
      <w:r w:rsidRPr="003A5B01">
        <w:rPr>
          <w:rFonts w:cs="David" w:hint="cs"/>
          <w:rtl/>
        </w:rPr>
        <w:tab/>
        <w:t xml:space="preserve">הנושא הזה הסתיים. תודה רבה. </w:t>
      </w:r>
    </w:p>
    <w:p w14:paraId="4771D839" w14:textId="77777777" w:rsidR="003A5B01" w:rsidRDefault="003A5B01" w:rsidP="003A5B01">
      <w:pPr>
        <w:bidi/>
        <w:ind w:left="360"/>
        <w:jc w:val="center"/>
        <w:rPr>
          <w:rFonts w:cs="David" w:hint="cs"/>
          <w:b/>
          <w:bCs/>
          <w:rtl/>
        </w:rPr>
      </w:pPr>
      <w:r w:rsidRPr="003A5B01">
        <w:rPr>
          <w:rFonts w:cs="David"/>
          <w:rtl/>
        </w:rPr>
        <w:br w:type="page"/>
      </w:r>
    </w:p>
    <w:p w14:paraId="7580E47C" w14:textId="77777777" w:rsidR="003A5B01" w:rsidRDefault="003A5B01" w:rsidP="003A5B01">
      <w:pPr>
        <w:bidi/>
        <w:ind w:left="360"/>
        <w:jc w:val="center"/>
        <w:rPr>
          <w:rFonts w:cs="David" w:hint="cs"/>
          <w:b/>
          <w:bCs/>
          <w:rtl/>
        </w:rPr>
      </w:pPr>
    </w:p>
    <w:p w14:paraId="6CCA6AD2" w14:textId="77777777" w:rsidR="003A5B01" w:rsidRDefault="003A5B01" w:rsidP="003A5B01">
      <w:pPr>
        <w:bidi/>
        <w:ind w:left="360"/>
        <w:jc w:val="center"/>
        <w:rPr>
          <w:rFonts w:cs="David" w:hint="cs"/>
          <w:b/>
          <w:bCs/>
          <w:rtl/>
        </w:rPr>
      </w:pPr>
    </w:p>
    <w:p w14:paraId="2C70EB35" w14:textId="77777777" w:rsidR="003A5B01" w:rsidRDefault="003A5B01" w:rsidP="003A5B01">
      <w:pPr>
        <w:bidi/>
        <w:ind w:left="360"/>
        <w:jc w:val="center"/>
        <w:rPr>
          <w:rFonts w:cs="David" w:hint="cs"/>
          <w:b/>
          <w:bCs/>
          <w:rtl/>
        </w:rPr>
      </w:pPr>
    </w:p>
    <w:p w14:paraId="02FC1FE8" w14:textId="77777777" w:rsidR="003A5B01" w:rsidRPr="003A5B01" w:rsidRDefault="003A5B01" w:rsidP="003A5B01">
      <w:pPr>
        <w:bidi/>
        <w:ind w:left="360"/>
        <w:jc w:val="center"/>
        <w:rPr>
          <w:rFonts w:cs="David" w:hint="cs"/>
          <w:b/>
          <w:bCs/>
          <w:u w:val="single"/>
          <w:rtl/>
        </w:rPr>
      </w:pPr>
      <w:r w:rsidRPr="003A5B01">
        <w:rPr>
          <w:rFonts w:cs="David" w:hint="cs"/>
          <w:b/>
          <w:bCs/>
          <w:rtl/>
        </w:rPr>
        <w:t xml:space="preserve">ב. </w:t>
      </w:r>
      <w:r w:rsidRPr="003A5B01">
        <w:rPr>
          <w:rFonts w:cs="David" w:hint="cs"/>
          <w:b/>
          <w:bCs/>
          <w:u w:val="single"/>
          <w:rtl/>
        </w:rPr>
        <w:t xml:space="preserve">הצעת חוק שרותי הדת היהודיים (תיקון </w:t>
      </w:r>
      <w:r w:rsidRPr="003A5B01">
        <w:rPr>
          <w:rFonts w:cs="David"/>
          <w:b/>
          <w:bCs/>
          <w:u w:val="single"/>
          <w:rtl/>
        </w:rPr>
        <w:t>–</w:t>
      </w:r>
      <w:r w:rsidRPr="003A5B01">
        <w:rPr>
          <w:rFonts w:cs="David" w:hint="cs"/>
          <w:b/>
          <w:bCs/>
          <w:u w:val="single"/>
          <w:rtl/>
        </w:rPr>
        <w:t xml:space="preserve"> תקופת כהונת מועצה דתית), </w:t>
      </w:r>
      <w:proofErr w:type="spellStart"/>
      <w:r w:rsidRPr="003A5B01">
        <w:rPr>
          <w:rFonts w:cs="David" w:hint="cs"/>
          <w:b/>
          <w:bCs/>
          <w:u w:val="single"/>
          <w:rtl/>
        </w:rPr>
        <w:t>התשס"ח</w:t>
      </w:r>
      <w:proofErr w:type="spellEnd"/>
      <w:r w:rsidRPr="003A5B01">
        <w:rPr>
          <w:rFonts w:cs="David" w:hint="cs"/>
          <w:b/>
          <w:bCs/>
          <w:u w:val="single"/>
          <w:rtl/>
        </w:rPr>
        <w:t xml:space="preserve">-2008 (פ/3724/17), של חבר הכנסת אורי אריאל וקבוצת חברי הכנסת </w:t>
      </w:r>
      <w:r w:rsidRPr="003A5B01">
        <w:rPr>
          <w:rFonts w:cs="David"/>
          <w:b/>
          <w:bCs/>
          <w:u w:val="single"/>
          <w:rtl/>
        </w:rPr>
        <w:t>–</w:t>
      </w:r>
    </w:p>
    <w:p w14:paraId="1D60BDFB" w14:textId="77777777" w:rsidR="003A5B01" w:rsidRPr="003A5B01" w:rsidRDefault="003A5B01" w:rsidP="003A5B01">
      <w:pPr>
        <w:bidi/>
        <w:ind w:left="360"/>
        <w:jc w:val="center"/>
        <w:rPr>
          <w:rFonts w:cs="David" w:hint="cs"/>
          <w:b/>
          <w:bCs/>
          <w:u w:val="single"/>
          <w:rtl/>
        </w:rPr>
      </w:pPr>
      <w:r w:rsidRPr="003A5B01">
        <w:rPr>
          <w:rFonts w:cs="David" w:hint="cs"/>
          <w:b/>
          <w:bCs/>
          <w:u w:val="single"/>
          <w:rtl/>
        </w:rPr>
        <w:t>בקשה להעברה מוועדה לוועדה</w:t>
      </w:r>
    </w:p>
    <w:p w14:paraId="23651098" w14:textId="77777777" w:rsidR="003A5B01" w:rsidRPr="003A5B01" w:rsidRDefault="003A5B01" w:rsidP="003A5B01">
      <w:pPr>
        <w:bidi/>
        <w:ind w:left="360"/>
        <w:jc w:val="center"/>
        <w:rPr>
          <w:rFonts w:cs="David" w:hint="cs"/>
          <w:b/>
          <w:bCs/>
          <w:u w:val="single"/>
          <w:rtl/>
        </w:rPr>
      </w:pPr>
    </w:p>
    <w:p w14:paraId="773A497E" w14:textId="77777777" w:rsidR="003A5B01" w:rsidRDefault="003A5B01" w:rsidP="003A5B01">
      <w:pPr>
        <w:bidi/>
        <w:rPr>
          <w:rFonts w:cs="David" w:hint="cs"/>
          <w:u w:val="single"/>
          <w:rtl/>
        </w:rPr>
      </w:pPr>
    </w:p>
    <w:p w14:paraId="12226269" w14:textId="77777777" w:rsidR="003A5B01" w:rsidRDefault="003A5B01" w:rsidP="003A5B01">
      <w:pPr>
        <w:bidi/>
        <w:rPr>
          <w:rFonts w:cs="David" w:hint="cs"/>
          <w:u w:val="single"/>
          <w:rtl/>
        </w:rPr>
      </w:pPr>
    </w:p>
    <w:p w14:paraId="4C25FE88" w14:textId="77777777" w:rsidR="003A5B01" w:rsidRDefault="003A5B01" w:rsidP="003A5B01">
      <w:pPr>
        <w:bidi/>
        <w:rPr>
          <w:rFonts w:cs="David" w:hint="cs"/>
          <w:u w:val="single"/>
          <w:rtl/>
        </w:rPr>
      </w:pPr>
    </w:p>
    <w:p w14:paraId="68A27D92" w14:textId="77777777" w:rsidR="003A5B01" w:rsidRPr="003A5B01" w:rsidRDefault="003A5B01" w:rsidP="003A5B01">
      <w:pPr>
        <w:bidi/>
        <w:rPr>
          <w:rFonts w:cs="David" w:hint="cs"/>
          <w:u w:val="single"/>
          <w:rtl/>
        </w:rPr>
      </w:pPr>
      <w:r w:rsidRPr="003A5B01">
        <w:rPr>
          <w:rFonts w:cs="David" w:hint="cs"/>
          <w:u w:val="single"/>
          <w:rtl/>
        </w:rPr>
        <w:t>היו"ר דוד טל:</w:t>
      </w:r>
    </w:p>
    <w:p w14:paraId="3CB845E5" w14:textId="77777777" w:rsidR="003A5B01" w:rsidRPr="003A5B01" w:rsidRDefault="003A5B01" w:rsidP="003A5B01">
      <w:pPr>
        <w:bidi/>
        <w:rPr>
          <w:rFonts w:cs="David" w:hint="cs"/>
          <w:b/>
          <w:bCs/>
          <w:u w:val="single"/>
          <w:rtl/>
        </w:rPr>
      </w:pPr>
    </w:p>
    <w:p w14:paraId="045E45B3" w14:textId="77777777" w:rsidR="003A5B01" w:rsidRPr="003A5B01" w:rsidRDefault="003A5B01" w:rsidP="003A5B01">
      <w:pPr>
        <w:bidi/>
        <w:rPr>
          <w:rFonts w:cs="David" w:hint="cs"/>
          <w:rtl/>
        </w:rPr>
      </w:pPr>
      <w:r w:rsidRPr="003A5B01">
        <w:rPr>
          <w:rFonts w:cs="David" w:hint="cs"/>
          <w:rtl/>
        </w:rPr>
        <w:tab/>
        <w:t xml:space="preserve">אנחנו עוברים לסעיף הבא: הצעת חוק שירותי הדת היהודיים. רבותי חברי הכנסת, בהצעת חוק שירותי הדת היהודיים, של חבר הכנסת אורי אריאל וקבוצת חברי הכנסת, נשמעה קריאה בכנסת להקים ועדה משותפת של ועדת הכנסת וועדת הפנים. </w:t>
      </w:r>
    </w:p>
    <w:p w14:paraId="2FA49FE5" w14:textId="77777777" w:rsidR="003A5B01" w:rsidRPr="003A5B01" w:rsidRDefault="003A5B01" w:rsidP="003A5B01">
      <w:pPr>
        <w:bidi/>
        <w:rPr>
          <w:rFonts w:cs="David" w:hint="cs"/>
          <w:rtl/>
        </w:rPr>
      </w:pPr>
    </w:p>
    <w:p w14:paraId="5996F30D" w14:textId="77777777" w:rsidR="003A5B01" w:rsidRPr="003A5B01" w:rsidRDefault="003A5B01" w:rsidP="003A5B01">
      <w:pPr>
        <w:bidi/>
        <w:rPr>
          <w:rFonts w:cs="David" w:hint="cs"/>
          <w:rtl/>
        </w:rPr>
      </w:pPr>
      <w:r w:rsidRPr="003A5B01">
        <w:rPr>
          <w:rFonts w:cs="David" w:hint="cs"/>
          <w:rtl/>
        </w:rPr>
        <w:tab/>
        <w:t xml:space="preserve">חבר הכנסת אופיר </w:t>
      </w:r>
      <w:proofErr w:type="spellStart"/>
      <w:r w:rsidRPr="003A5B01">
        <w:rPr>
          <w:rFonts w:cs="David" w:hint="cs"/>
          <w:rtl/>
        </w:rPr>
        <w:t>פינס</w:t>
      </w:r>
      <w:proofErr w:type="spellEnd"/>
      <w:r w:rsidRPr="003A5B01">
        <w:rPr>
          <w:rFonts w:cs="David" w:hint="cs"/>
          <w:rtl/>
        </w:rPr>
        <w:t xml:space="preserve"> פנה ליושב-ראש הוועדה וטען שהנושא הזה בסמכותה של ועדת הפנים. </w:t>
      </w:r>
    </w:p>
    <w:p w14:paraId="0EF711EB" w14:textId="77777777" w:rsidR="003A5B01" w:rsidRPr="003A5B01" w:rsidRDefault="003A5B01" w:rsidP="003A5B01">
      <w:pPr>
        <w:bidi/>
        <w:rPr>
          <w:rFonts w:cs="David" w:hint="cs"/>
          <w:rtl/>
        </w:rPr>
      </w:pPr>
    </w:p>
    <w:p w14:paraId="37770FD5" w14:textId="77777777" w:rsidR="003A5B01" w:rsidRPr="003A5B01" w:rsidRDefault="003A5B01" w:rsidP="003A5B01">
      <w:pPr>
        <w:bidi/>
        <w:rPr>
          <w:rFonts w:cs="David" w:hint="cs"/>
          <w:rtl/>
        </w:rPr>
      </w:pPr>
      <w:r w:rsidRPr="003A5B01">
        <w:rPr>
          <w:rFonts w:cs="David" w:hint="cs"/>
          <w:rtl/>
        </w:rPr>
        <w:tab/>
        <w:t xml:space="preserve">אשר על כן, אם אין מתנגדים, אני מבקש לאשר את הנושא הזה, שיועבר לוועדת הפנים והגנת הסביבה, בראשות חבר הכנסת אופיר </w:t>
      </w:r>
      <w:proofErr w:type="spellStart"/>
      <w:r w:rsidRPr="003A5B01">
        <w:rPr>
          <w:rFonts w:cs="David" w:hint="cs"/>
          <w:rtl/>
        </w:rPr>
        <w:t>פינס</w:t>
      </w:r>
      <w:proofErr w:type="spellEnd"/>
      <w:r w:rsidRPr="003A5B01">
        <w:rPr>
          <w:rFonts w:cs="David" w:hint="cs"/>
          <w:rtl/>
        </w:rPr>
        <w:t xml:space="preserve">. </w:t>
      </w:r>
    </w:p>
    <w:p w14:paraId="6DA71F57" w14:textId="77777777" w:rsidR="003A5B01" w:rsidRPr="003A5B01" w:rsidRDefault="003A5B01" w:rsidP="003A5B01">
      <w:pPr>
        <w:bidi/>
        <w:rPr>
          <w:rFonts w:cs="David" w:hint="cs"/>
          <w:rtl/>
        </w:rPr>
      </w:pPr>
    </w:p>
    <w:p w14:paraId="3F6A38F4" w14:textId="77777777" w:rsidR="003A5B01" w:rsidRPr="003A5B01" w:rsidRDefault="003A5B01" w:rsidP="003A5B01">
      <w:pPr>
        <w:bidi/>
        <w:rPr>
          <w:rFonts w:cs="David" w:hint="cs"/>
          <w:rtl/>
        </w:rPr>
      </w:pPr>
      <w:r w:rsidRPr="003A5B01">
        <w:rPr>
          <w:rFonts w:cs="David" w:hint="cs"/>
          <w:rtl/>
        </w:rPr>
        <w:tab/>
        <w:t xml:space="preserve">מי בעד, ירים את ידו. מי נגד? מי נמנע? </w:t>
      </w:r>
    </w:p>
    <w:p w14:paraId="6917B54A" w14:textId="77777777" w:rsidR="003A5B01" w:rsidRPr="003A5B01" w:rsidRDefault="003A5B01" w:rsidP="003A5B01">
      <w:pPr>
        <w:bidi/>
        <w:jc w:val="center"/>
        <w:rPr>
          <w:rFonts w:cs="David" w:hint="cs"/>
          <w:b/>
          <w:bCs/>
          <w:rtl/>
        </w:rPr>
      </w:pPr>
      <w:r w:rsidRPr="003A5B01">
        <w:rPr>
          <w:rFonts w:cs="David"/>
          <w:rtl/>
        </w:rPr>
        <w:br/>
      </w:r>
      <w:r w:rsidRPr="003A5B01">
        <w:rPr>
          <w:rFonts w:cs="David" w:hint="cs"/>
          <w:b/>
          <w:bCs/>
          <w:rtl/>
        </w:rPr>
        <w:t>ה צ ב ע ה</w:t>
      </w:r>
    </w:p>
    <w:p w14:paraId="4D92D11E" w14:textId="77777777" w:rsidR="003A5B01" w:rsidRPr="003A5B01" w:rsidRDefault="003A5B01" w:rsidP="003A5B01">
      <w:pPr>
        <w:bidi/>
        <w:jc w:val="center"/>
        <w:rPr>
          <w:rFonts w:cs="David" w:hint="cs"/>
          <w:b/>
          <w:bCs/>
          <w:rtl/>
        </w:rPr>
      </w:pPr>
    </w:p>
    <w:p w14:paraId="146D41B2" w14:textId="77777777" w:rsidR="003A5B01" w:rsidRPr="003A5B01" w:rsidRDefault="003A5B01" w:rsidP="003A5B01">
      <w:pPr>
        <w:bidi/>
        <w:jc w:val="center"/>
        <w:rPr>
          <w:rFonts w:cs="David" w:hint="cs"/>
          <w:rtl/>
        </w:rPr>
      </w:pPr>
      <w:r w:rsidRPr="003A5B01">
        <w:rPr>
          <w:rFonts w:cs="David" w:hint="cs"/>
          <w:rtl/>
        </w:rPr>
        <w:t xml:space="preserve">בעד </w:t>
      </w:r>
      <w:r w:rsidRPr="003A5B01">
        <w:rPr>
          <w:rFonts w:cs="David"/>
          <w:rtl/>
        </w:rPr>
        <w:t>–</w:t>
      </w:r>
      <w:r w:rsidRPr="003A5B01">
        <w:rPr>
          <w:rFonts w:cs="David" w:hint="cs"/>
          <w:rtl/>
        </w:rPr>
        <w:t xml:space="preserve"> רוב </w:t>
      </w:r>
    </w:p>
    <w:p w14:paraId="3E7DFC51" w14:textId="77777777" w:rsidR="003A5B01" w:rsidRPr="003A5B01" w:rsidRDefault="003A5B01" w:rsidP="003A5B01">
      <w:pPr>
        <w:bidi/>
        <w:jc w:val="center"/>
        <w:rPr>
          <w:rFonts w:cs="David" w:hint="cs"/>
          <w:rtl/>
        </w:rPr>
      </w:pPr>
    </w:p>
    <w:p w14:paraId="0245812D" w14:textId="77777777" w:rsidR="003A5B01" w:rsidRPr="003A5B01" w:rsidRDefault="003A5B01" w:rsidP="003A5B01">
      <w:pPr>
        <w:bidi/>
        <w:rPr>
          <w:rFonts w:cs="David" w:hint="cs"/>
          <w:u w:val="single"/>
          <w:rtl/>
        </w:rPr>
      </w:pPr>
      <w:r w:rsidRPr="003A5B01">
        <w:rPr>
          <w:rFonts w:cs="David" w:hint="cs"/>
          <w:u w:val="single"/>
          <w:rtl/>
        </w:rPr>
        <w:t>היו"ר דוד טל:</w:t>
      </w:r>
    </w:p>
    <w:p w14:paraId="3F795558" w14:textId="77777777" w:rsidR="003A5B01" w:rsidRPr="003A5B01" w:rsidRDefault="003A5B01" w:rsidP="003A5B01">
      <w:pPr>
        <w:bidi/>
        <w:rPr>
          <w:rFonts w:cs="David" w:hint="cs"/>
          <w:rtl/>
        </w:rPr>
      </w:pPr>
    </w:p>
    <w:p w14:paraId="2CCBDB14" w14:textId="77777777" w:rsidR="003A5B01" w:rsidRPr="003A5B01" w:rsidRDefault="003A5B01" w:rsidP="003A5B01">
      <w:pPr>
        <w:bidi/>
        <w:rPr>
          <w:rFonts w:cs="David"/>
          <w:rtl/>
        </w:rPr>
      </w:pPr>
      <w:r w:rsidRPr="003A5B01">
        <w:rPr>
          <w:rFonts w:cs="David" w:hint="cs"/>
          <w:rtl/>
        </w:rPr>
        <w:tab/>
        <w:t xml:space="preserve">הנושא אושר. </w:t>
      </w:r>
    </w:p>
    <w:p w14:paraId="23A04B09" w14:textId="77777777" w:rsidR="003A5B01" w:rsidRDefault="003A5B01" w:rsidP="003A5B01">
      <w:pPr>
        <w:bidi/>
        <w:ind w:left="360"/>
        <w:jc w:val="center"/>
        <w:rPr>
          <w:rFonts w:cs="David" w:hint="cs"/>
          <w:b/>
          <w:bCs/>
          <w:rtl/>
        </w:rPr>
      </w:pPr>
      <w:r w:rsidRPr="003A5B01">
        <w:rPr>
          <w:rFonts w:cs="David"/>
          <w:rtl/>
        </w:rPr>
        <w:br w:type="page"/>
      </w:r>
    </w:p>
    <w:p w14:paraId="576B57A8" w14:textId="77777777" w:rsidR="003A5B01" w:rsidRDefault="003A5B01" w:rsidP="003A5B01">
      <w:pPr>
        <w:bidi/>
        <w:ind w:left="360"/>
        <w:jc w:val="center"/>
        <w:rPr>
          <w:rFonts w:cs="David" w:hint="cs"/>
          <w:b/>
          <w:bCs/>
          <w:rtl/>
        </w:rPr>
      </w:pPr>
    </w:p>
    <w:p w14:paraId="4C0EBB7F" w14:textId="77777777" w:rsidR="003A5B01" w:rsidRDefault="003A5B01" w:rsidP="003A5B01">
      <w:pPr>
        <w:bidi/>
        <w:ind w:left="360"/>
        <w:jc w:val="center"/>
        <w:rPr>
          <w:rFonts w:cs="David" w:hint="cs"/>
          <w:b/>
          <w:bCs/>
          <w:rtl/>
        </w:rPr>
      </w:pPr>
    </w:p>
    <w:p w14:paraId="6C3BCD74" w14:textId="77777777" w:rsidR="003A5B01" w:rsidRDefault="003A5B01" w:rsidP="003A5B01">
      <w:pPr>
        <w:bidi/>
        <w:ind w:left="360"/>
        <w:jc w:val="center"/>
        <w:rPr>
          <w:rFonts w:cs="David" w:hint="cs"/>
          <w:b/>
          <w:bCs/>
          <w:rtl/>
        </w:rPr>
      </w:pPr>
    </w:p>
    <w:p w14:paraId="4D45BE92" w14:textId="77777777" w:rsidR="003A5B01" w:rsidRDefault="003A5B01" w:rsidP="003A5B01">
      <w:pPr>
        <w:bidi/>
        <w:ind w:left="360"/>
        <w:jc w:val="center"/>
        <w:rPr>
          <w:rFonts w:cs="David" w:hint="cs"/>
          <w:b/>
          <w:bCs/>
          <w:rtl/>
        </w:rPr>
      </w:pPr>
    </w:p>
    <w:p w14:paraId="07ACC261" w14:textId="77777777" w:rsidR="003A5B01" w:rsidRPr="003A5B01" w:rsidRDefault="003A5B01" w:rsidP="003A5B01">
      <w:pPr>
        <w:bidi/>
        <w:ind w:left="360"/>
        <w:jc w:val="center"/>
        <w:rPr>
          <w:rFonts w:cs="David" w:hint="cs"/>
          <w:b/>
          <w:bCs/>
          <w:u w:val="single"/>
          <w:rtl/>
        </w:rPr>
      </w:pPr>
      <w:r w:rsidRPr="003A5B01">
        <w:rPr>
          <w:rFonts w:cs="David" w:hint="cs"/>
          <w:b/>
          <w:bCs/>
          <w:rtl/>
        </w:rPr>
        <w:t xml:space="preserve">ג. </w:t>
      </w:r>
      <w:r w:rsidRPr="003A5B01">
        <w:rPr>
          <w:rFonts w:cs="David" w:hint="cs"/>
          <w:b/>
          <w:bCs/>
          <w:u w:val="single"/>
          <w:rtl/>
        </w:rPr>
        <w:t>בקשות חברי הכנסת להקדמת הדיון בהצעות החוק הבאות, לפני הקריאה הטרומית:</w:t>
      </w:r>
    </w:p>
    <w:p w14:paraId="09A9C6D4" w14:textId="77777777" w:rsidR="003A5B01" w:rsidRPr="003A5B01" w:rsidRDefault="003A5B01" w:rsidP="003A5B01">
      <w:pPr>
        <w:bidi/>
        <w:ind w:left="360"/>
        <w:jc w:val="center"/>
        <w:rPr>
          <w:rFonts w:cs="David" w:hint="cs"/>
          <w:b/>
          <w:bCs/>
          <w:u w:val="single"/>
          <w:rtl/>
        </w:rPr>
      </w:pPr>
    </w:p>
    <w:p w14:paraId="513D6059" w14:textId="77777777" w:rsidR="003A5B01" w:rsidRPr="003A5B01" w:rsidRDefault="003A5B01" w:rsidP="003A5B01">
      <w:pPr>
        <w:numPr>
          <w:ilvl w:val="1"/>
          <w:numId w:val="1"/>
        </w:numPr>
        <w:overflowPunct w:val="0"/>
        <w:autoSpaceDE w:val="0"/>
        <w:autoSpaceDN w:val="0"/>
        <w:bidi/>
        <w:adjustRightInd w:val="0"/>
        <w:ind w:right="0"/>
        <w:jc w:val="center"/>
        <w:textAlignment w:val="baseline"/>
        <w:rPr>
          <w:rFonts w:cs="David" w:hint="cs"/>
          <w:b/>
          <w:bCs/>
          <w:u w:val="single"/>
          <w:rtl/>
        </w:rPr>
      </w:pPr>
      <w:r w:rsidRPr="003A5B01">
        <w:rPr>
          <w:rFonts w:cs="David" w:hint="cs"/>
          <w:b/>
          <w:bCs/>
          <w:u w:val="single"/>
          <w:rtl/>
        </w:rPr>
        <w:t>הצעת חוק לתיקון פקודת מס הכנסה (זיכוי וניכוי בגין הוצאות טיפול בילדים),</w:t>
      </w:r>
    </w:p>
    <w:p w14:paraId="3AA60C0D" w14:textId="77777777" w:rsidR="003A5B01" w:rsidRPr="003A5B01" w:rsidRDefault="003A5B01" w:rsidP="003A5B01">
      <w:pPr>
        <w:bidi/>
        <w:ind w:left="1080"/>
        <w:jc w:val="center"/>
        <w:rPr>
          <w:rFonts w:cs="David" w:hint="cs"/>
          <w:b/>
          <w:bCs/>
          <w:u w:val="single"/>
          <w:rtl/>
        </w:rPr>
      </w:pPr>
      <w:proofErr w:type="spellStart"/>
      <w:r w:rsidRPr="003A5B01">
        <w:rPr>
          <w:rFonts w:cs="David" w:hint="cs"/>
          <w:b/>
          <w:bCs/>
          <w:u w:val="single"/>
          <w:rtl/>
        </w:rPr>
        <w:t>התשס"ח</w:t>
      </w:r>
      <w:proofErr w:type="spellEnd"/>
      <w:r w:rsidRPr="003A5B01">
        <w:rPr>
          <w:rFonts w:cs="David" w:hint="cs"/>
          <w:b/>
          <w:bCs/>
          <w:u w:val="single"/>
          <w:rtl/>
        </w:rPr>
        <w:t>-2008 (פ/3725/17), הצעת חבר הכנסת גדעון סער</w:t>
      </w:r>
    </w:p>
    <w:p w14:paraId="0F2920C6" w14:textId="77777777" w:rsidR="003A5B01" w:rsidRPr="003A5B01" w:rsidRDefault="003A5B01" w:rsidP="003A5B01">
      <w:pPr>
        <w:bidi/>
        <w:rPr>
          <w:rFonts w:cs="David" w:hint="cs"/>
          <w:rtl/>
        </w:rPr>
      </w:pPr>
    </w:p>
    <w:p w14:paraId="37DAFB6F" w14:textId="77777777" w:rsidR="003A5B01" w:rsidRDefault="003A5B01" w:rsidP="003A5B01">
      <w:pPr>
        <w:bidi/>
        <w:rPr>
          <w:rFonts w:cs="David" w:hint="cs"/>
          <w:u w:val="single"/>
          <w:rtl/>
        </w:rPr>
      </w:pPr>
    </w:p>
    <w:p w14:paraId="66ECB14E" w14:textId="77777777" w:rsidR="003A5B01" w:rsidRDefault="003A5B01" w:rsidP="003A5B01">
      <w:pPr>
        <w:bidi/>
        <w:rPr>
          <w:rFonts w:cs="David" w:hint="cs"/>
          <w:u w:val="single"/>
          <w:rtl/>
        </w:rPr>
      </w:pPr>
    </w:p>
    <w:p w14:paraId="215AF154" w14:textId="77777777" w:rsidR="003A5B01" w:rsidRDefault="003A5B01" w:rsidP="003A5B01">
      <w:pPr>
        <w:bidi/>
        <w:rPr>
          <w:rFonts w:cs="David" w:hint="cs"/>
          <w:u w:val="single"/>
          <w:rtl/>
        </w:rPr>
      </w:pPr>
    </w:p>
    <w:p w14:paraId="38E8DDE3" w14:textId="77777777" w:rsidR="003A5B01" w:rsidRPr="003A5B01" w:rsidRDefault="003A5B01" w:rsidP="003A5B01">
      <w:pPr>
        <w:bidi/>
        <w:rPr>
          <w:rFonts w:cs="David" w:hint="cs"/>
          <w:u w:val="single"/>
          <w:rtl/>
        </w:rPr>
      </w:pPr>
      <w:r w:rsidRPr="003A5B01">
        <w:rPr>
          <w:rFonts w:cs="David" w:hint="cs"/>
          <w:u w:val="single"/>
          <w:rtl/>
        </w:rPr>
        <w:t>היו"ר דוד טל:</w:t>
      </w:r>
    </w:p>
    <w:p w14:paraId="5895140C" w14:textId="77777777" w:rsidR="003A5B01" w:rsidRPr="003A5B01" w:rsidRDefault="003A5B01" w:rsidP="003A5B01">
      <w:pPr>
        <w:bidi/>
        <w:rPr>
          <w:rFonts w:cs="David" w:hint="cs"/>
          <w:rtl/>
        </w:rPr>
      </w:pPr>
    </w:p>
    <w:p w14:paraId="6A2EEE3E" w14:textId="77777777" w:rsidR="003A5B01" w:rsidRPr="003A5B01" w:rsidRDefault="003A5B01" w:rsidP="003A5B01">
      <w:pPr>
        <w:bidi/>
        <w:rPr>
          <w:rFonts w:cs="David" w:hint="cs"/>
          <w:rtl/>
        </w:rPr>
      </w:pPr>
      <w:r w:rsidRPr="003A5B01">
        <w:rPr>
          <w:rFonts w:cs="David" w:hint="cs"/>
          <w:rtl/>
        </w:rPr>
        <w:tab/>
        <w:t xml:space="preserve">אנחנו עוברים להקדמת הדיון בהצעות החוק הבאות, לפני הקריאה הטרומית: הצעת חוק לתיקון פקודת מס הכנסה (זיכוי וניכוי בגין הוצאות טיפול בילדים), של חבר הכנסת גדעון סער. </w:t>
      </w:r>
    </w:p>
    <w:p w14:paraId="2576B138" w14:textId="77777777" w:rsidR="003A5B01" w:rsidRPr="003A5B01" w:rsidRDefault="003A5B01" w:rsidP="003A5B01">
      <w:pPr>
        <w:bidi/>
        <w:rPr>
          <w:rFonts w:cs="David" w:hint="cs"/>
          <w:rtl/>
        </w:rPr>
      </w:pPr>
    </w:p>
    <w:p w14:paraId="55796C03" w14:textId="77777777" w:rsidR="003A5B01" w:rsidRPr="003A5B01" w:rsidRDefault="003A5B01" w:rsidP="003A5B01">
      <w:pPr>
        <w:bidi/>
        <w:rPr>
          <w:rFonts w:cs="David" w:hint="cs"/>
          <w:rtl/>
        </w:rPr>
      </w:pPr>
      <w:r w:rsidRPr="003A5B01">
        <w:rPr>
          <w:rFonts w:cs="David" w:hint="cs"/>
          <w:rtl/>
        </w:rPr>
        <w:tab/>
        <w:t>חבר הכנסת גדעון סער, בבקשה, למה זה דחוף ולמה זה חשוב?</w:t>
      </w:r>
    </w:p>
    <w:p w14:paraId="2E31918C"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3EA97543" w14:textId="77777777" w:rsidR="003A5B01" w:rsidRPr="003A5B01" w:rsidRDefault="003A5B01" w:rsidP="003A5B01">
      <w:pPr>
        <w:bidi/>
        <w:rPr>
          <w:rFonts w:cs="David" w:hint="cs"/>
          <w:u w:val="single"/>
          <w:rtl/>
        </w:rPr>
      </w:pPr>
    </w:p>
    <w:p w14:paraId="0604572C" w14:textId="77777777" w:rsidR="003A5B01" w:rsidRPr="003A5B01" w:rsidRDefault="003A5B01" w:rsidP="003A5B01">
      <w:pPr>
        <w:bidi/>
        <w:rPr>
          <w:rFonts w:cs="David" w:hint="cs"/>
          <w:rtl/>
        </w:rPr>
      </w:pPr>
      <w:r w:rsidRPr="003A5B01">
        <w:rPr>
          <w:rFonts w:cs="David" w:hint="cs"/>
          <w:rtl/>
        </w:rPr>
        <w:tab/>
        <w:t xml:space="preserve">לפני פגרת הקיץ, ברוב דחוק, נפלה בקריאה ראשונה הצעה של המציעים, שאליהם נוספה עכשיו כיוזמת גם חברת הכנסת חילו, בנושא של הכרה בהוצאות טיפול בילדים. ימים ספורים אחר כך התפרסם פסק הדין של בית-המשפט המחוזי בתל-אביב, אשר מכיר בהוצאות טיפול בילדים, אם כי המודל שלו הוא שונה מהמודל המוצע בהצעת החוק. </w:t>
      </w:r>
    </w:p>
    <w:p w14:paraId="6F90DF9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23DD9A70" w14:textId="77777777" w:rsidR="003A5B01" w:rsidRPr="003A5B01" w:rsidRDefault="003A5B01" w:rsidP="003A5B01">
      <w:pPr>
        <w:bidi/>
        <w:rPr>
          <w:rFonts w:cs="David" w:hint="cs"/>
          <w:rtl/>
        </w:rPr>
      </w:pPr>
    </w:p>
    <w:p w14:paraId="077A8FBC" w14:textId="77777777" w:rsidR="003A5B01" w:rsidRPr="003A5B01" w:rsidRDefault="003A5B01" w:rsidP="003A5B01">
      <w:pPr>
        <w:bidi/>
        <w:rPr>
          <w:rFonts w:cs="David" w:hint="cs"/>
          <w:rtl/>
        </w:rPr>
      </w:pPr>
      <w:r w:rsidRPr="003A5B01">
        <w:rPr>
          <w:rFonts w:cs="David" w:hint="cs"/>
          <w:rtl/>
        </w:rPr>
        <w:tab/>
        <w:t xml:space="preserve"> גדעון, תזכיר שזאת גם הצעת חוק שלי, שאוכל להצביע בעד.</w:t>
      </w:r>
    </w:p>
    <w:p w14:paraId="03E8D8FF"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16D95CDF" w14:textId="77777777" w:rsidR="003A5B01" w:rsidRPr="003A5B01" w:rsidRDefault="003A5B01" w:rsidP="003A5B01">
      <w:pPr>
        <w:bidi/>
        <w:rPr>
          <w:rFonts w:cs="David" w:hint="cs"/>
          <w:u w:val="single"/>
          <w:rtl/>
        </w:rPr>
      </w:pPr>
    </w:p>
    <w:p w14:paraId="2BCC8D43" w14:textId="77777777" w:rsidR="003A5B01" w:rsidRPr="003A5B01" w:rsidRDefault="003A5B01" w:rsidP="003A5B01">
      <w:pPr>
        <w:bidi/>
        <w:rPr>
          <w:rFonts w:cs="David" w:hint="cs"/>
          <w:rtl/>
        </w:rPr>
      </w:pPr>
      <w:r w:rsidRPr="003A5B01">
        <w:rPr>
          <w:rFonts w:cs="David" w:hint="cs"/>
          <w:rtl/>
        </w:rPr>
        <w:tab/>
        <w:t xml:space="preserve"> אמרתי: כל המציעים. למען הפרוטוקול, המציעים הם: אורית נוקד, רונית תירוש, אורי אריאל, זהבה </w:t>
      </w:r>
      <w:proofErr w:type="spellStart"/>
      <w:r w:rsidRPr="003A5B01">
        <w:rPr>
          <w:rFonts w:cs="David" w:hint="cs"/>
          <w:rtl/>
        </w:rPr>
        <w:t>גלאון</w:t>
      </w:r>
      <w:proofErr w:type="spellEnd"/>
      <w:r w:rsidRPr="003A5B01">
        <w:rPr>
          <w:rFonts w:cs="David" w:hint="cs"/>
          <w:rtl/>
        </w:rPr>
        <w:t xml:space="preserve">, </w:t>
      </w:r>
      <w:proofErr w:type="spellStart"/>
      <w:r w:rsidRPr="003A5B01">
        <w:rPr>
          <w:rFonts w:cs="David" w:hint="cs"/>
          <w:rtl/>
        </w:rPr>
        <w:t>נאדיה</w:t>
      </w:r>
      <w:proofErr w:type="spellEnd"/>
      <w:r w:rsidRPr="003A5B01">
        <w:rPr>
          <w:rFonts w:cs="David" w:hint="cs"/>
          <w:rtl/>
        </w:rPr>
        <w:t xml:space="preserve"> חילו. </w:t>
      </w:r>
    </w:p>
    <w:p w14:paraId="61540A4C"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01BDFF8" w14:textId="77777777" w:rsidR="003A5B01" w:rsidRPr="003A5B01" w:rsidRDefault="003A5B01" w:rsidP="003A5B01">
      <w:pPr>
        <w:bidi/>
        <w:rPr>
          <w:rFonts w:cs="David" w:hint="cs"/>
          <w:rtl/>
        </w:rPr>
      </w:pPr>
    </w:p>
    <w:p w14:paraId="786C2F8A" w14:textId="77777777" w:rsidR="003A5B01" w:rsidRPr="003A5B01" w:rsidRDefault="003A5B01" w:rsidP="003A5B01">
      <w:pPr>
        <w:bidi/>
        <w:rPr>
          <w:rFonts w:cs="David" w:hint="cs"/>
          <w:rtl/>
        </w:rPr>
      </w:pPr>
      <w:r w:rsidRPr="003A5B01">
        <w:rPr>
          <w:rFonts w:cs="David" w:hint="cs"/>
          <w:rtl/>
        </w:rPr>
        <w:tab/>
        <w:t xml:space="preserve">ועוד חברי כנסת. </w:t>
      </w:r>
    </w:p>
    <w:p w14:paraId="6968CA79"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742C8235" w14:textId="77777777" w:rsidR="003A5B01" w:rsidRPr="003A5B01" w:rsidRDefault="003A5B01" w:rsidP="003A5B01">
      <w:pPr>
        <w:bidi/>
        <w:rPr>
          <w:rFonts w:cs="David" w:hint="cs"/>
          <w:u w:val="single"/>
          <w:rtl/>
        </w:rPr>
      </w:pPr>
    </w:p>
    <w:p w14:paraId="6A8C2DED" w14:textId="77777777" w:rsidR="003A5B01" w:rsidRPr="003A5B01" w:rsidRDefault="003A5B01" w:rsidP="003A5B01">
      <w:pPr>
        <w:bidi/>
        <w:rPr>
          <w:rFonts w:cs="David" w:hint="cs"/>
          <w:rtl/>
        </w:rPr>
      </w:pPr>
      <w:r w:rsidRPr="003A5B01">
        <w:rPr>
          <w:rFonts w:cs="David" w:hint="cs"/>
          <w:rtl/>
        </w:rPr>
        <w:tab/>
        <w:t xml:space="preserve"> ועל ההצעה חתומים 40 חברי כנסת. </w:t>
      </w:r>
    </w:p>
    <w:p w14:paraId="1ECAD4E9"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אופיר </w:t>
      </w:r>
      <w:proofErr w:type="spellStart"/>
      <w:r w:rsidRPr="003A5B01">
        <w:rPr>
          <w:rFonts w:cs="David" w:hint="cs"/>
          <w:u w:val="single"/>
          <w:rtl/>
        </w:rPr>
        <w:t>פינס</w:t>
      </w:r>
      <w:proofErr w:type="spellEnd"/>
      <w:r w:rsidRPr="003A5B01">
        <w:rPr>
          <w:rFonts w:cs="David" w:hint="cs"/>
          <w:u w:val="single"/>
          <w:rtl/>
        </w:rPr>
        <w:t>-פז:</w:t>
      </w:r>
    </w:p>
    <w:p w14:paraId="6656B321" w14:textId="77777777" w:rsidR="003A5B01" w:rsidRPr="003A5B01" w:rsidRDefault="003A5B01" w:rsidP="003A5B01">
      <w:pPr>
        <w:bidi/>
        <w:rPr>
          <w:rFonts w:cs="David" w:hint="cs"/>
          <w:rtl/>
        </w:rPr>
      </w:pPr>
    </w:p>
    <w:p w14:paraId="2722D394" w14:textId="77777777" w:rsidR="003A5B01" w:rsidRPr="003A5B01" w:rsidRDefault="003A5B01" w:rsidP="003A5B01">
      <w:pPr>
        <w:bidi/>
        <w:rPr>
          <w:rFonts w:cs="David" w:hint="cs"/>
          <w:rtl/>
        </w:rPr>
      </w:pPr>
      <w:r w:rsidRPr="003A5B01">
        <w:rPr>
          <w:rFonts w:cs="David" w:hint="cs"/>
          <w:rtl/>
        </w:rPr>
        <w:tab/>
        <w:t xml:space="preserve"> מי שחתום על הצעת החוק לא יכול להצביע. </w:t>
      </w:r>
    </w:p>
    <w:p w14:paraId="7E1B9F64"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04BEBC3D" w14:textId="77777777" w:rsidR="003A5B01" w:rsidRPr="003A5B01" w:rsidRDefault="003A5B01" w:rsidP="003A5B01">
      <w:pPr>
        <w:bidi/>
        <w:rPr>
          <w:rFonts w:cs="David" w:hint="cs"/>
          <w:u w:val="single"/>
          <w:rtl/>
        </w:rPr>
      </w:pPr>
    </w:p>
    <w:p w14:paraId="24481BD8" w14:textId="77777777" w:rsidR="003A5B01" w:rsidRPr="003A5B01" w:rsidRDefault="003A5B01" w:rsidP="003A5B01">
      <w:pPr>
        <w:bidi/>
        <w:rPr>
          <w:rFonts w:cs="David" w:hint="cs"/>
          <w:rtl/>
        </w:rPr>
      </w:pPr>
      <w:r w:rsidRPr="003A5B01">
        <w:rPr>
          <w:rFonts w:cs="David" w:hint="cs"/>
          <w:rtl/>
        </w:rPr>
        <w:tab/>
        <w:t xml:space="preserve"> יכול להצביע, בוודאי. </w:t>
      </w:r>
    </w:p>
    <w:p w14:paraId="7D610355"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0DC9DA3B" w14:textId="77777777" w:rsidR="003A5B01" w:rsidRPr="003A5B01" w:rsidRDefault="003A5B01" w:rsidP="003A5B01">
      <w:pPr>
        <w:bidi/>
        <w:rPr>
          <w:rFonts w:cs="David" w:hint="cs"/>
          <w:rtl/>
        </w:rPr>
      </w:pPr>
    </w:p>
    <w:p w14:paraId="13C5B0C6" w14:textId="77777777" w:rsidR="003A5B01" w:rsidRPr="003A5B01" w:rsidRDefault="003A5B01" w:rsidP="003A5B01">
      <w:pPr>
        <w:bidi/>
        <w:rPr>
          <w:rFonts w:cs="David" w:hint="cs"/>
          <w:rtl/>
        </w:rPr>
      </w:pPr>
      <w:r w:rsidRPr="003A5B01">
        <w:rPr>
          <w:rFonts w:cs="David" w:hint="cs"/>
          <w:rtl/>
        </w:rPr>
        <w:tab/>
        <w:t xml:space="preserve">אין מניעה שיצביע. </w:t>
      </w:r>
    </w:p>
    <w:p w14:paraId="221B5D45"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0ED5E288" w14:textId="77777777" w:rsidR="003A5B01" w:rsidRPr="003A5B01" w:rsidRDefault="003A5B01" w:rsidP="003A5B01">
      <w:pPr>
        <w:bidi/>
        <w:rPr>
          <w:rFonts w:cs="David" w:hint="cs"/>
          <w:u w:val="single"/>
          <w:rtl/>
        </w:rPr>
      </w:pPr>
    </w:p>
    <w:p w14:paraId="3E60334E" w14:textId="77777777" w:rsidR="003A5B01" w:rsidRPr="003A5B01" w:rsidRDefault="003A5B01" w:rsidP="003A5B01">
      <w:pPr>
        <w:bidi/>
        <w:rPr>
          <w:rFonts w:cs="David" w:hint="cs"/>
          <w:rtl/>
        </w:rPr>
      </w:pPr>
      <w:r w:rsidRPr="003A5B01">
        <w:rPr>
          <w:rFonts w:cs="David" w:hint="cs"/>
          <w:rtl/>
        </w:rPr>
        <w:tab/>
        <w:t xml:space="preserve"> אני רוצה להוסיף שהצעה בנושא נמצאת בוועדה למעמד האישה. </w:t>
      </w:r>
    </w:p>
    <w:p w14:paraId="0B9CFE26"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20CE9DDF" w14:textId="77777777" w:rsidR="003A5B01" w:rsidRPr="003A5B01" w:rsidRDefault="003A5B01" w:rsidP="003A5B01">
      <w:pPr>
        <w:bidi/>
        <w:rPr>
          <w:rFonts w:cs="David" w:hint="cs"/>
          <w:rtl/>
        </w:rPr>
      </w:pPr>
    </w:p>
    <w:p w14:paraId="318B31FB" w14:textId="77777777" w:rsidR="003A5B01" w:rsidRPr="003A5B01" w:rsidRDefault="003A5B01" w:rsidP="003A5B01">
      <w:pPr>
        <w:bidi/>
        <w:rPr>
          <w:rFonts w:cs="David" w:hint="cs"/>
          <w:rtl/>
        </w:rPr>
      </w:pPr>
      <w:r w:rsidRPr="003A5B01">
        <w:rPr>
          <w:rFonts w:cs="David" w:hint="cs"/>
          <w:rtl/>
        </w:rPr>
        <w:tab/>
        <w:t xml:space="preserve">אבל שם מדובר על ניכוי. </w:t>
      </w:r>
    </w:p>
    <w:p w14:paraId="440925FA" w14:textId="77777777" w:rsidR="003A5B01" w:rsidRPr="003A5B01" w:rsidRDefault="003A5B01" w:rsidP="003A5B01">
      <w:pPr>
        <w:bidi/>
        <w:rPr>
          <w:rFonts w:cs="David" w:hint="cs"/>
          <w:rtl/>
        </w:rPr>
      </w:pPr>
      <w:r w:rsidRPr="003A5B01">
        <w:rPr>
          <w:rFonts w:cs="David"/>
          <w:rtl/>
        </w:rPr>
        <w:br/>
      </w:r>
    </w:p>
    <w:p w14:paraId="2E02BFB6" w14:textId="77777777" w:rsidR="003A5B01" w:rsidRPr="003A5B01" w:rsidRDefault="003A5B01" w:rsidP="003A5B01">
      <w:pPr>
        <w:bidi/>
        <w:rPr>
          <w:rFonts w:cs="David" w:hint="cs"/>
          <w:u w:val="single"/>
          <w:rtl/>
        </w:rPr>
      </w:pPr>
      <w:r w:rsidRPr="003A5B01">
        <w:rPr>
          <w:rFonts w:cs="David" w:hint="cs"/>
          <w:u w:val="single"/>
          <w:rtl/>
        </w:rPr>
        <w:t>גדעון סער:</w:t>
      </w:r>
    </w:p>
    <w:p w14:paraId="3A81856E" w14:textId="77777777" w:rsidR="003A5B01" w:rsidRPr="003A5B01" w:rsidRDefault="003A5B01" w:rsidP="003A5B01">
      <w:pPr>
        <w:bidi/>
        <w:rPr>
          <w:rFonts w:cs="David" w:hint="cs"/>
          <w:u w:val="single"/>
          <w:rtl/>
        </w:rPr>
      </w:pPr>
    </w:p>
    <w:p w14:paraId="15E89E69" w14:textId="77777777" w:rsidR="003A5B01" w:rsidRPr="003A5B01" w:rsidRDefault="003A5B01" w:rsidP="003A5B01">
      <w:pPr>
        <w:bidi/>
        <w:rPr>
          <w:rFonts w:cs="David" w:hint="cs"/>
          <w:rtl/>
        </w:rPr>
      </w:pPr>
      <w:r w:rsidRPr="003A5B01">
        <w:rPr>
          <w:rFonts w:cs="David" w:hint="cs"/>
          <w:rtl/>
        </w:rPr>
        <w:tab/>
        <w:t xml:space="preserve"> נכון. פה יש מסלול גם של ניכוי וגם של זיכוי, של חבר הכנסת </w:t>
      </w:r>
      <w:proofErr w:type="spellStart"/>
      <w:r w:rsidRPr="003A5B01">
        <w:rPr>
          <w:rFonts w:cs="David" w:hint="cs"/>
          <w:rtl/>
        </w:rPr>
        <w:t>מרגי</w:t>
      </w:r>
      <w:proofErr w:type="spellEnd"/>
      <w:r w:rsidRPr="003A5B01">
        <w:rPr>
          <w:rFonts w:cs="David" w:hint="cs"/>
          <w:rtl/>
        </w:rPr>
        <w:t xml:space="preserve"> ואחרים, ואנחנו מבקשים לאחד, ובהסכמת חבר הכנסת </w:t>
      </w:r>
      <w:proofErr w:type="spellStart"/>
      <w:r w:rsidRPr="003A5B01">
        <w:rPr>
          <w:rFonts w:cs="David" w:hint="cs"/>
          <w:rtl/>
        </w:rPr>
        <w:t>מרגי</w:t>
      </w:r>
      <w:proofErr w:type="spellEnd"/>
      <w:r w:rsidRPr="003A5B01">
        <w:rPr>
          <w:rFonts w:cs="David" w:hint="cs"/>
          <w:rtl/>
        </w:rPr>
        <w:t xml:space="preserve">, שגם המתין בנושא לאיחוד עם ההצעה הזאת. </w:t>
      </w:r>
    </w:p>
    <w:p w14:paraId="1811E6A2"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01C98915" w14:textId="77777777" w:rsidR="003A5B01" w:rsidRPr="003A5B01" w:rsidRDefault="003A5B01" w:rsidP="003A5B01">
      <w:pPr>
        <w:bidi/>
        <w:rPr>
          <w:rFonts w:cs="David" w:hint="cs"/>
          <w:rtl/>
        </w:rPr>
      </w:pPr>
    </w:p>
    <w:p w14:paraId="2B9C8EE5" w14:textId="77777777" w:rsidR="003A5B01" w:rsidRPr="003A5B01" w:rsidRDefault="003A5B01" w:rsidP="003A5B01">
      <w:pPr>
        <w:bidi/>
        <w:rPr>
          <w:rFonts w:cs="David" w:hint="cs"/>
          <w:rtl/>
        </w:rPr>
      </w:pPr>
      <w:r w:rsidRPr="003A5B01">
        <w:rPr>
          <w:rFonts w:cs="David" w:hint="cs"/>
          <w:rtl/>
        </w:rPr>
        <w:tab/>
        <w:t xml:space="preserve">תודה רבה. יש מישהו שרוצה להתייחס? </w:t>
      </w:r>
    </w:p>
    <w:p w14:paraId="3022BDBD"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3FD5BE46" w14:textId="77777777" w:rsidR="003A5B01" w:rsidRPr="003A5B01" w:rsidRDefault="003A5B01" w:rsidP="003A5B01">
      <w:pPr>
        <w:pStyle w:val="Heading5"/>
        <w:jc w:val="left"/>
        <w:rPr>
          <w:rFonts w:hint="cs"/>
          <w:sz w:val="24"/>
          <w:rtl/>
        </w:rPr>
      </w:pPr>
    </w:p>
    <w:p w14:paraId="05F14944" w14:textId="77777777" w:rsidR="003A5B01" w:rsidRPr="003A5B01" w:rsidRDefault="003A5B01" w:rsidP="003A5B01">
      <w:pPr>
        <w:bidi/>
        <w:rPr>
          <w:rFonts w:cs="David" w:hint="cs"/>
          <w:rtl/>
        </w:rPr>
      </w:pPr>
      <w:r w:rsidRPr="003A5B01">
        <w:rPr>
          <w:rFonts w:cs="David" w:hint="cs"/>
          <w:rtl/>
        </w:rPr>
        <w:tab/>
        <w:t xml:space="preserve"> אדוני היושב-ראש, אנחנו נאפשר את העברת ההצעה הזאת וקבלת הפטור. אני רק מבקש מהמציעים להמתין עם זה ולא להעלות את זה השבוע.</w:t>
      </w:r>
    </w:p>
    <w:p w14:paraId="14947445"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1E3D483F" w14:textId="77777777" w:rsidR="003A5B01" w:rsidRPr="003A5B01" w:rsidRDefault="003A5B01" w:rsidP="003A5B01">
      <w:pPr>
        <w:bidi/>
        <w:rPr>
          <w:rFonts w:cs="David" w:hint="cs"/>
          <w:u w:val="single"/>
          <w:rtl/>
        </w:rPr>
      </w:pPr>
    </w:p>
    <w:p w14:paraId="30094FCF" w14:textId="77777777" w:rsidR="003A5B01" w:rsidRPr="003A5B01" w:rsidRDefault="003A5B01" w:rsidP="003A5B01">
      <w:pPr>
        <w:bidi/>
        <w:rPr>
          <w:rFonts w:cs="David" w:hint="cs"/>
          <w:rtl/>
        </w:rPr>
      </w:pPr>
      <w:r w:rsidRPr="003A5B01">
        <w:rPr>
          <w:rFonts w:cs="David" w:hint="cs"/>
          <w:rtl/>
        </w:rPr>
        <w:tab/>
        <w:t xml:space="preserve"> אני לא מקבל שום תנאי. הנה אני אומר: אם אתם רוצים </w:t>
      </w:r>
      <w:r w:rsidRPr="003A5B01">
        <w:rPr>
          <w:rFonts w:cs="David"/>
          <w:rtl/>
        </w:rPr>
        <w:t>–</w:t>
      </w:r>
      <w:r w:rsidRPr="003A5B01">
        <w:rPr>
          <w:rFonts w:cs="David" w:hint="cs"/>
          <w:rtl/>
        </w:rPr>
        <w:t xml:space="preserve"> תתנגדו. שום תנאי אני לא מקבל. </w:t>
      </w:r>
    </w:p>
    <w:p w14:paraId="70479781"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058C31DE" w14:textId="77777777" w:rsidR="003A5B01" w:rsidRPr="003A5B01" w:rsidRDefault="003A5B01" w:rsidP="003A5B01">
      <w:pPr>
        <w:bidi/>
        <w:rPr>
          <w:rFonts w:cs="David" w:hint="cs"/>
          <w:rtl/>
        </w:rPr>
      </w:pPr>
    </w:p>
    <w:p w14:paraId="6E61CAD1" w14:textId="77777777" w:rsidR="003A5B01" w:rsidRPr="003A5B01" w:rsidRDefault="003A5B01" w:rsidP="003A5B01">
      <w:pPr>
        <w:bidi/>
        <w:rPr>
          <w:rFonts w:cs="David" w:hint="cs"/>
          <w:rtl/>
        </w:rPr>
      </w:pPr>
      <w:r w:rsidRPr="003A5B01">
        <w:rPr>
          <w:rFonts w:cs="David" w:hint="cs"/>
          <w:rtl/>
        </w:rPr>
        <w:tab/>
        <w:t xml:space="preserve"> הוא מבקש. </w:t>
      </w:r>
    </w:p>
    <w:p w14:paraId="38AEA478"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1EE862D7" w14:textId="77777777" w:rsidR="003A5B01" w:rsidRPr="003A5B01" w:rsidRDefault="003A5B01" w:rsidP="003A5B01">
      <w:pPr>
        <w:pStyle w:val="Heading5"/>
        <w:jc w:val="left"/>
        <w:rPr>
          <w:rFonts w:hint="cs"/>
          <w:sz w:val="24"/>
          <w:rtl/>
        </w:rPr>
      </w:pPr>
    </w:p>
    <w:p w14:paraId="5424A460" w14:textId="77777777" w:rsidR="003A5B01" w:rsidRPr="003A5B01" w:rsidRDefault="003A5B01" w:rsidP="003A5B01">
      <w:pPr>
        <w:bidi/>
        <w:rPr>
          <w:rFonts w:cs="David" w:hint="cs"/>
          <w:rtl/>
        </w:rPr>
      </w:pPr>
      <w:r w:rsidRPr="003A5B01">
        <w:rPr>
          <w:rFonts w:cs="David" w:hint="cs"/>
          <w:rtl/>
        </w:rPr>
        <w:tab/>
        <w:t xml:space="preserve"> אני מבקש. אני אמרתי תנאי? </w:t>
      </w:r>
    </w:p>
    <w:p w14:paraId="1CC2E1A6"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7B5770EC" w14:textId="77777777" w:rsidR="003A5B01" w:rsidRPr="003A5B01" w:rsidRDefault="003A5B01" w:rsidP="003A5B01">
      <w:pPr>
        <w:bidi/>
        <w:rPr>
          <w:rFonts w:cs="David" w:hint="cs"/>
          <w:u w:val="single"/>
          <w:rtl/>
        </w:rPr>
      </w:pPr>
    </w:p>
    <w:p w14:paraId="649402D8" w14:textId="77777777" w:rsidR="003A5B01" w:rsidRPr="003A5B01" w:rsidRDefault="003A5B01" w:rsidP="003A5B01">
      <w:pPr>
        <w:bidi/>
        <w:rPr>
          <w:rFonts w:cs="David" w:hint="cs"/>
          <w:rtl/>
        </w:rPr>
      </w:pPr>
      <w:r w:rsidRPr="003A5B01">
        <w:rPr>
          <w:rFonts w:cs="David" w:hint="cs"/>
          <w:rtl/>
        </w:rPr>
        <w:tab/>
        <w:t xml:space="preserve"> לא, אני לא מקבל תנאי כי הממשלה - - -</w:t>
      </w:r>
    </w:p>
    <w:p w14:paraId="1D3E1514"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1BB565C" w14:textId="77777777" w:rsidR="003A5B01" w:rsidRPr="003A5B01" w:rsidRDefault="003A5B01" w:rsidP="003A5B01">
      <w:pPr>
        <w:bidi/>
        <w:rPr>
          <w:rFonts w:cs="David" w:hint="cs"/>
          <w:rtl/>
        </w:rPr>
      </w:pPr>
    </w:p>
    <w:p w14:paraId="3AED0D2B" w14:textId="77777777" w:rsidR="003A5B01" w:rsidRPr="003A5B01" w:rsidRDefault="003A5B01" w:rsidP="003A5B01">
      <w:pPr>
        <w:bidi/>
        <w:rPr>
          <w:rFonts w:cs="David" w:hint="cs"/>
          <w:rtl/>
        </w:rPr>
      </w:pPr>
      <w:r w:rsidRPr="003A5B01">
        <w:rPr>
          <w:rFonts w:cs="David" w:hint="cs"/>
          <w:rtl/>
        </w:rPr>
        <w:tab/>
        <w:t xml:space="preserve">רבותי, תצביעו נגד </w:t>
      </w:r>
      <w:r w:rsidRPr="003A5B01">
        <w:rPr>
          <w:rFonts w:cs="David"/>
          <w:rtl/>
        </w:rPr>
        <w:t>–</w:t>
      </w:r>
      <w:r w:rsidRPr="003A5B01">
        <w:rPr>
          <w:rFonts w:cs="David" w:hint="cs"/>
          <w:rtl/>
        </w:rPr>
        <w:t xml:space="preserve"> מי שרוצה להצביע נגד. </w:t>
      </w:r>
    </w:p>
    <w:p w14:paraId="331F0D4E"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494E2547" w14:textId="77777777" w:rsidR="003A5B01" w:rsidRPr="003A5B01" w:rsidRDefault="003A5B01" w:rsidP="003A5B01">
      <w:pPr>
        <w:pStyle w:val="Heading5"/>
        <w:jc w:val="left"/>
        <w:rPr>
          <w:rFonts w:hint="cs"/>
          <w:sz w:val="24"/>
          <w:rtl/>
        </w:rPr>
      </w:pPr>
    </w:p>
    <w:p w14:paraId="55F8FA9F" w14:textId="77777777" w:rsidR="003A5B01" w:rsidRPr="003A5B01" w:rsidRDefault="003A5B01" w:rsidP="003A5B01">
      <w:pPr>
        <w:bidi/>
        <w:rPr>
          <w:rFonts w:cs="David" w:hint="cs"/>
          <w:rtl/>
        </w:rPr>
      </w:pPr>
      <w:r w:rsidRPr="003A5B01">
        <w:rPr>
          <w:rFonts w:cs="David" w:hint="cs"/>
          <w:rtl/>
        </w:rPr>
        <w:tab/>
        <w:t xml:space="preserve"> הייתי באמצע משפט. חבר הכנסת גדעון סער, אני לא הצבתי תנאי, אני ביקשתי, זה הכול. זה לא תנאי. אתם רוצים שזה יהיה תנאי, אז נעשה רוויזיה ואז יהיו תנאים. אנחנו לא עושים משחקים כאלה. אנחנו מבקשים, זה הכול. </w:t>
      </w:r>
    </w:p>
    <w:p w14:paraId="4BB379D5"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F55B293" w14:textId="77777777" w:rsidR="003A5B01" w:rsidRPr="003A5B01" w:rsidRDefault="003A5B01" w:rsidP="003A5B01">
      <w:pPr>
        <w:bidi/>
        <w:rPr>
          <w:rFonts w:cs="David" w:hint="cs"/>
          <w:rtl/>
        </w:rPr>
      </w:pPr>
    </w:p>
    <w:p w14:paraId="55B09535" w14:textId="77777777" w:rsidR="003A5B01" w:rsidRPr="003A5B01" w:rsidRDefault="003A5B01" w:rsidP="003A5B01">
      <w:pPr>
        <w:bidi/>
        <w:rPr>
          <w:rFonts w:cs="David" w:hint="cs"/>
          <w:rtl/>
        </w:rPr>
      </w:pPr>
      <w:r w:rsidRPr="003A5B01">
        <w:rPr>
          <w:rFonts w:cs="David" w:hint="cs"/>
          <w:rtl/>
        </w:rPr>
        <w:tab/>
        <w:t>תודה רבה. נציגת מס הכנסה, האם את רוצה להתייחס בנושא?</w:t>
      </w:r>
    </w:p>
    <w:p w14:paraId="7258E9FE"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מיכל הנר-</w:t>
      </w:r>
      <w:proofErr w:type="spellStart"/>
      <w:r w:rsidRPr="003A5B01">
        <w:rPr>
          <w:rFonts w:cs="David" w:hint="cs"/>
          <w:u w:val="single"/>
          <w:rtl/>
        </w:rPr>
        <w:t>דויטש</w:t>
      </w:r>
      <w:proofErr w:type="spellEnd"/>
      <w:r w:rsidRPr="003A5B01">
        <w:rPr>
          <w:rFonts w:cs="David" w:hint="cs"/>
          <w:u w:val="single"/>
          <w:rtl/>
        </w:rPr>
        <w:t>:</w:t>
      </w:r>
    </w:p>
    <w:p w14:paraId="5815AA03" w14:textId="77777777" w:rsidR="003A5B01" w:rsidRPr="003A5B01" w:rsidRDefault="003A5B01" w:rsidP="003A5B01">
      <w:pPr>
        <w:bidi/>
        <w:rPr>
          <w:rFonts w:cs="David" w:hint="cs"/>
          <w:rtl/>
        </w:rPr>
      </w:pPr>
    </w:p>
    <w:p w14:paraId="52280EEE" w14:textId="77777777" w:rsidR="003A5B01" w:rsidRPr="003A5B01" w:rsidRDefault="003A5B01" w:rsidP="003A5B01">
      <w:pPr>
        <w:bidi/>
        <w:rPr>
          <w:rFonts w:cs="David" w:hint="cs"/>
          <w:rtl/>
        </w:rPr>
      </w:pPr>
      <w:r w:rsidRPr="003A5B01">
        <w:rPr>
          <w:rFonts w:cs="David" w:hint="cs"/>
          <w:rtl/>
        </w:rPr>
        <w:tab/>
        <w:t xml:space="preserve">משרד האוצר מבקש מהוועדה שלא לאשר את הפטור. </w:t>
      </w:r>
    </w:p>
    <w:p w14:paraId="65D19221"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3DFFBBE" w14:textId="77777777" w:rsidR="003A5B01" w:rsidRPr="003A5B01" w:rsidRDefault="003A5B01" w:rsidP="003A5B01">
      <w:pPr>
        <w:bidi/>
        <w:rPr>
          <w:rFonts w:cs="David" w:hint="cs"/>
          <w:rtl/>
        </w:rPr>
      </w:pPr>
    </w:p>
    <w:p w14:paraId="32C97640" w14:textId="77777777" w:rsidR="003A5B01" w:rsidRPr="003A5B01" w:rsidRDefault="003A5B01" w:rsidP="003A5B01">
      <w:pPr>
        <w:bidi/>
        <w:rPr>
          <w:rFonts w:cs="David" w:hint="cs"/>
          <w:rtl/>
        </w:rPr>
      </w:pPr>
      <w:r w:rsidRPr="003A5B01">
        <w:rPr>
          <w:rFonts w:cs="David" w:hint="cs"/>
          <w:rtl/>
        </w:rPr>
        <w:tab/>
        <w:t xml:space="preserve">למה? </w:t>
      </w:r>
    </w:p>
    <w:p w14:paraId="75CA410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6B2C8F57" w14:textId="77777777" w:rsidR="003A5B01" w:rsidRPr="003A5B01" w:rsidRDefault="003A5B01" w:rsidP="003A5B01">
      <w:pPr>
        <w:bidi/>
        <w:rPr>
          <w:rFonts w:cs="David" w:hint="cs"/>
          <w:rtl/>
        </w:rPr>
      </w:pPr>
    </w:p>
    <w:p w14:paraId="2783DDA4" w14:textId="77777777" w:rsidR="003A5B01" w:rsidRPr="003A5B01" w:rsidRDefault="003A5B01" w:rsidP="003A5B01">
      <w:pPr>
        <w:bidi/>
        <w:rPr>
          <w:rFonts w:cs="David" w:hint="cs"/>
          <w:rtl/>
        </w:rPr>
      </w:pPr>
      <w:r w:rsidRPr="003A5B01">
        <w:rPr>
          <w:rFonts w:cs="David" w:hint="cs"/>
          <w:rtl/>
        </w:rPr>
        <w:tab/>
        <w:t xml:space="preserve"> למשרד האוצר אין מעמד לבקש לא לאשר את הפטור. </w:t>
      </w:r>
    </w:p>
    <w:p w14:paraId="08DA98C0" w14:textId="77777777" w:rsidR="003A5B01" w:rsidRPr="003A5B01" w:rsidRDefault="003A5B01" w:rsidP="003A5B01">
      <w:pPr>
        <w:bidi/>
        <w:rPr>
          <w:rFonts w:cs="David" w:hint="cs"/>
          <w:rtl/>
        </w:rPr>
      </w:pPr>
      <w:r w:rsidRPr="003A5B01">
        <w:rPr>
          <w:rFonts w:cs="David"/>
          <w:rtl/>
        </w:rPr>
        <w:br/>
      </w:r>
    </w:p>
    <w:p w14:paraId="4522ABC2" w14:textId="77777777" w:rsidR="003A5B01" w:rsidRPr="003A5B01" w:rsidRDefault="003A5B01" w:rsidP="003A5B01">
      <w:pPr>
        <w:bidi/>
        <w:rPr>
          <w:rFonts w:cs="David" w:hint="cs"/>
          <w:u w:val="single"/>
          <w:rtl/>
        </w:rPr>
      </w:pPr>
      <w:r w:rsidRPr="003A5B01">
        <w:rPr>
          <w:rFonts w:cs="David" w:hint="cs"/>
          <w:u w:val="single"/>
          <w:rtl/>
        </w:rPr>
        <w:t>היו"ר דוד טל:</w:t>
      </w:r>
    </w:p>
    <w:p w14:paraId="5E23F92E" w14:textId="77777777" w:rsidR="003A5B01" w:rsidRPr="003A5B01" w:rsidRDefault="003A5B01" w:rsidP="003A5B01">
      <w:pPr>
        <w:bidi/>
        <w:rPr>
          <w:rFonts w:cs="David" w:hint="cs"/>
          <w:rtl/>
        </w:rPr>
      </w:pPr>
    </w:p>
    <w:p w14:paraId="251B5365" w14:textId="77777777" w:rsidR="003A5B01" w:rsidRPr="003A5B01" w:rsidRDefault="003A5B01" w:rsidP="003A5B01">
      <w:pPr>
        <w:bidi/>
        <w:rPr>
          <w:rFonts w:cs="David" w:hint="cs"/>
          <w:rtl/>
        </w:rPr>
      </w:pPr>
      <w:r w:rsidRPr="003A5B01">
        <w:rPr>
          <w:rFonts w:cs="David" w:hint="cs"/>
          <w:rtl/>
        </w:rPr>
        <w:tab/>
        <w:t>הוא יכול לבקש, אבל למה?</w:t>
      </w:r>
    </w:p>
    <w:p w14:paraId="245B22EF"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מיכל הנר-</w:t>
      </w:r>
      <w:proofErr w:type="spellStart"/>
      <w:r w:rsidRPr="003A5B01">
        <w:rPr>
          <w:rFonts w:cs="David" w:hint="cs"/>
          <w:u w:val="single"/>
          <w:rtl/>
        </w:rPr>
        <w:t>דויטש</w:t>
      </w:r>
      <w:proofErr w:type="spellEnd"/>
      <w:r w:rsidRPr="003A5B01">
        <w:rPr>
          <w:rFonts w:cs="David" w:hint="cs"/>
          <w:u w:val="single"/>
          <w:rtl/>
        </w:rPr>
        <w:t>:</w:t>
      </w:r>
    </w:p>
    <w:p w14:paraId="5757EB1D" w14:textId="77777777" w:rsidR="003A5B01" w:rsidRPr="003A5B01" w:rsidRDefault="003A5B01" w:rsidP="003A5B01">
      <w:pPr>
        <w:bidi/>
        <w:rPr>
          <w:rFonts w:cs="David" w:hint="cs"/>
          <w:rtl/>
        </w:rPr>
      </w:pPr>
    </w:p>
    <w:p w14:paraId="62E38B87" w14:textId="77777777" w:rsidR="003A5B01" w:rsidRPr="003A5B01" w:rsidRDefault="003A5B01" w:rsidP="003A5B01">
      <w:pPr>
        <w:bidi/>
        <w:rPr>
          <w:rFonts w:cs="David" w:hint="cs"/>
          <w:rtl/>
        </w:rPr>
      </w:pPr>
      <w:r w:rsidRPr="003A5B01">
        <w:rPr>
          <w:rFonts w:cs="David" w:hint="cs"/>
          <w:rtl/>
        </w:rPr>
        <w:tab/>
        <w:t xml:space="preserve">ההצעה שמונחת בוועדה למעמד האישה מדברת רק על ניכוי. מדובר כאן בשתי הצעות מאוד </w:t>
      </w:r>
      <w:proofErr w:type="spellStart"/>
      <w:r w:rsidRPr="003A5B01">
        <w:rPr>
          <w:rFonts w:cs="David" w:hint="cs"/>
          <w:rtl/>
        </w:rPr>
        <w:t>מאוד</w:t>
      </w:r>
      <w:proofErr w:type="spellEnd"/>
      <w:r w:rsidRPr="003A5B01">
        <w:rPr>
          <w:rFonts w:cs="David" w:hint="cs"/>
          <w:rtl/>
        </w:rPr>
        <w:t xml:space="preserve"> - - -</w:t>
      </w:r>
    </w:p>
    <w:p w14:paraId="4E6CABA2"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יעקב </w:t>
      </w:r>
      <w:proofErr w:type="spellStart"/>
      <w:r w:rsidRPr="003A5B01">
        <w:rPr>
          <w:rFonts w:cs="David" w:hint="cs"/>
          <w:u w:val="single"/>
          <w:rtl/>
        </w:rPr>
        <w:t>מרגי</w:t>
      </w:r>
      <w:proofErr w:type="spellEnd"/>
      <w:r w:rsidRPr="003A5B01">
        <w:rPr>
          <w:rFonts w:cs="David" w:hint="cs"/>
          <w:u w:val="single"/>
          <w:rtl/>
        </w:rPr>
        <w:t>:</w:t>
      </w:r>
    </w:p>
    <w:p w14:paraId="3A014DC7" w14:textId="77777777" w:rsidR="003A5B01" w:rsidRPr="003A5B01" w:rsidRDefault="003A5B01" w:rsidP="003A5B01">
      <w:pPr>
        <w:bidi/>
        <w:rPr>
          <w:rFonts w:cs="David" w:hint="cs"/>
          <w:rtl/>
        </w:rPr>
      </w:pPr>
    </w:p>
    <w:p w14:paraId="5F11A2A8" w14:textId="77777777" w:rsidR="003A5B01" w:rsidRPr="003A5B01" w:rsidRDefault="003A5B01" w:rsidP="003A5B01">
      <w:pPr>
        <w:bidi/>
        <w:rPr>
          <w:rFonts w:cs="David" w:hint="cs"/>
          <w:rtl/>
        </w:rPr>
      </w:pPr>
      <w:r w:rsidRPr="003A5B01">
        <w:rPr>
          <w:rFonts w:cs="David" w:hint="cs"/>
          <w:rtl/>
        </w:rPr>
        <w:tab/>
        <w:t xml:space="preserve"> אבל גם לניכוי התנגדתם. שלא יצויר שכביכול - - -</w:t>
      </w:r>
    </w:p>
    <w:p w14:paraId="4299FF4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מיכל הנר-</w:t>
      </w:r>
      <w:proofErr w:type="spellStart"/>
      <w:r w:rsidRPr="003A5B01">
        <w:rPr>
          <w:rFonts w:cs="David" w:hint="cs"/>
          <w:u w:val="single"/>
          <w:rtl/>
        </w:rPr>
        <w:t>דויטש</w:t>
      </w:r>
      <w:proofErr w:type="spellEnd"/>
      <w:r w:rsidRPr="003A5B01">
        <w:rPr>
          <w:rFonts w:cs="David" w:hint="cs"/>
          <w:u w:val="single"/>
          <w:rtl/>
        </w:rPr>
        <w:t>:</w:t>
      </w:r>
    </w:p>
    <w:p w14:paraId="28E3A82E" w14:textId="77777777" w:rsidR="003A5B01" w:rsidRPr="003A5B01" w:rsidRDefault="003A5B01" w:rsidP="003A5B01">
      <w:pPr>
        <w:bidi/>
        <w:rPr>
          <w:rFonts w:cs="David" w:hint="cs"/>
          <w:rtl/>
        </w:rPr>
      </w:pPr>
    </w:p>
    <w:p w14:paraId="40B7AE93" w14:textId="77777777" w:rsidR="003A5B01" w:rsidRPr="003A5B01" w:rsidRDefault="003A5B01" w:rsidP="003A5B01">
      <w:pPr>
        <w:bidi/>
        <w:rPr>
          <w:rFonts w:cs="David" w:hint="cs"/>
          <w:rtl/>
        </w:rPr>
      </w:pPr>
      <w:r w:rsidRPr="003A5B01">
        <w:rPr>
          <w:rFonts w:cs="David" w:hint="cs"/>
          <w:rtl/>
        </w:rPr>
        <w:tab/>
        <w:t xml:space="preserve">יש עמדת ממשלה לגבי העניין הזה. שתי ההצעות שמונחות לפניכם הן הצעות מאוד רחבות- גם ניכוי, גם זיכוי, גם מענק. </w:t>
      </w:r>
    </w:p>
    <w:p w14:paraId="61B10A47"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5FE42D91" w14:textId="77777777" w:rsidR="003A5B01" w:rsidRPr="003A5B01" w:rsidRDefault="003A5B01" w:rsidP="003A5B01">
      <w:pPr>
        <w:bidi/>
        <w:rPr>
          <w:rFonts w:cs="David" w:hint="cs"/>
          <w:rtl/>
        </w:rPr>
      </w:pPr>
    </w:p>
    <w:p w14:paraId="4FB50378" w14:textId="77777777" w:rsidR="003A5B01" w:rsidRPr="003A5B01" w:rsidRDefault="003A5B01" w:rsidP="003A5B01">
      <w:pPr>
        <w:bidi/>
        <w:rPr>
          <w:rFonts w:cs="David" w:hint="cs"/>
          <w:rtl/>
        </w:rPr>
      </w:pPr>
      <w:r w:rsidRPr="003A5B01">
        <w:rPr>
          <w:rFonts w:cs="David" w:hint="cs"/>
          <w:rtl/>
        </w:rPr>
        <w:tab/>
        <w:t xml:space="preserve">האם הן עולות בקנה אחד עם הפסיקה של בית-המשפט? </w:t>
      </w:r>
    </w:p>
    <w:p w14:paraId="6E52ECB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מיכל הנר-</w:t>
      </w:r>
      <w:proofErr w:type="spellStart"/>
      <w:r w:rsidRPr="003A5B01">
        <w:rPr>
          <w:rFonts w:cs="David" w:hint="cs"/>
          <w:u w:val="single"/>
          <w:rtl/>
        </w:rPr>
        <w:t>דויטש</w:t>
      </w:r>
      <w:proofErr w:type="spellEnd"/>
      <w:r w:rsidRPr="003A5B01">
        <w:rPr>
          <w:rFonts w:cs="David" w:hint="cs"/>
          <w:u w:val="single"/>
          <w:rtl/>
        </w:rPr>
        <w:t>:</w:t>
      </w:r>
    </w:p>
    <w:p w14:paraId="7E50AF7A" w14:textId="77777777" w:rsidR="003A5B01" w:rsidRPr="003A5B01" w:rsidRDefault="003A5B01" w:rsidP="003A5B01">
      <w:pPr>
        <w:bidi/>
        <w:rPr>
          <w:rFonts w:cs="David" w:hint="cs"/>
          <w:rtl/>
        </w:rPr>
      </w:pPr>
    </w:p>
    <w:p w14:paraId="7868CABC" w14:textId="77777777" w:rsidR="003A5B01" w:rsidRPr="003A5B01" w:rsidRDefault="003A5B01" w:rsidP="003A5B01">
      <w:pPr>
        <w:bidi/>
        <w:rPr>
          <w:rFonts w:cs="David" w:hint="cs"/>
          <w:rtl/>
        </w:rPr>
      </w:pPr>
      <w:r w:rsidRPr="003A5B01">
        <w:rPr>
          <w:rFonts w:cs="David" w:hint="cs"/>
          <w:rtl/>
        </w:rPr>
        <w:tab/>
        <w:t xml:space="preserve">לא קשור. במובן הזה, אם יש כבר פסיקה אז לא צריך לטפל בניכוי, למרות שלפרוטוקול צריך לומר שהמדינה ערערה לבית-המשפט העליון. </w:t>
      </w:r>
    </w:p>
    <w:p w14:paraId="67369265"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339B0F86" w14:textId="77777777" w:rsidR="003A5B01" w:rsidRPr="003A5B01" w:rsidRDefault="003A5B01" w:rsidP="003A5B01">
      <w:pPr>
        <w:bidi/>
        <w:rPr>
          <w:rFonts w:cs="David" w:hint="cs"/>
          <w:rtl/>
        </w:rPr>
      </w:pPr>
    </w:p>
    <w:p w14:paraId="5EAF518F" w14:textId="77777777" w:rsidR="003A5B01" w:rsidRPr="003A5B01" w:rsidRDefault="003A5B01" w:rsidP="003A5B01">
      <w:pPr>
        <w:bidi/>
        <w:rPr>
          <w:rFonts w:cs="David" w:hint="cs"/>
          <w:rtl/>
        </w:rPr>
      </w:pPr>
      <w:r w:rsidRPr="003A5B01">
        <w:rPr>
          <w:rFonts w:cs="David" w:hint="cs"/>
          <w:rtl/>
        </w:rPr>
        <w:tab/>
        <w:t xml:space="preserve"> איזו בושה...</w:t>
      </w:r>
    </w:p>
    <w:p w14:paraId="06D8B88A"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מיכל הנר-</w:t>
      </w:r>
      <w:proofErr w:type="spellStart"/>
      <w:r w:rsidRPr="003A5B01">
        <w:rPr>
          <w:rFonts w:cs="David" w:hint="cs"/>
          <w:u w:val="single"/>
          <w:rtl/>
        </w:rPr>
        <w:t>דויטש</w:t>
      </w:r>
      <w:proofErr w:type="spellEnd"/>
      <w:r w:rsidRPr="003A5B01">
        <w:rPr>
          <w:rFonts w:cs="David" w:hint="cs"/>
          <w:u w:val="single"/>
          <w:rtl/>
        </w:rPr>
        <w:t>:</w:t>
      </w:r>
    </w:p>
    <w:p w14:paraId="432C3497" w14:textId="77777777" w:rsidR="003A5B01" w:rsidRPr="003A5B01" w:rsidRDefault="003A5B01" w:rsidP="003A5B01">
      <w:pPr>
        <w:bidi/>
        <w:rPr>
          <w:rFonts w:cs="David" w:hint="cs"/>
          <w:rtl/>
        </w:rPr>
      </w:pPr>
    </w:p>
    <w:p w14:paraId="11EA5003" w14:textId="77777777" w:rsidR="003A5B01" w:rsidRPr="003A5B01" w:rsidRDefault="003A5B01" w:rsidP="003A5B01">
      <w:pPr>
        <w:bidi/>
        <w:rPr>
          <w:rFonts w:cs="David" w:hint="cs"/>
          <w:rtl/>
        </w:rPr>
      </w:pPr>
      <w:r w:rsidRPr="003A5B01">
        <w:rPr>
          <w:rFonts w:cs="David" w:hint="cs"/>
          <w:rtl/>
        </w:rPr>
        <w:tab/>
        <w:t xml:space="preserve">שאר הדברים הנקובים בהצעה </w:t>
      </w:r>
      <w:r w:rsidRPr="003A5B01">
        <w:rPr>
          <w:rFonts w:cs="David"/>
          <w:rtl/>
        </w:rPr>
        <w:t>–</w:t>
      </w:r>
      <w:r w:rsidRPr="003A5B01">
        <w:rPr>
          <w:rFonts w:cs="David" w:hint="cs"/>
          <w:rtl/>
        </w:rPr>
        <w:t xml:space="preserve"> שזה נקודות זיכוי ומענק </w:t>
      </w:r>
      <w:r w:rsidRPr="003A5B01">
        <w:rPr>
          <w:rFonts w:cs="David"/>
          <w:rtl/>
        </w:rPr>
        <w:t>–</w:t>
      </w:r>
      <w:r w:rsidRPr="003A5B01">
        <w:rPr>
          <w:rFonts w:cs="David" w:hint="cs"/>
          <w:rtl/>
        </w:rPr>
        <w:t xml:space="preserve"> זה בכלל לא קשור לפסק הדין של בית-המשפט העליון. לגבי מענק, עמדת הממשלה אומרת שמה שהיא עשתה במס הכנסה שלילי, זה בדיוק העניין ולשם כך בא. </w:t>
      </w:r>
    </w:p>
    <w:p w14:paraId="650C3DAF" w14:textId="77777777" w:rsidR="003A5B01" w:rsidRPr="003A5B01" w:rsidRDefault="003A5B01" w:rsidP="003A5B01">
      <w:pPr>
        <w:bidi/>
        <w:rPr>
          <w:rFonts w:cs="David" w:hint="cs"/>
          <w:rtl/>
        </w:rPr>
      </w:pPr>
    </w:p>
    <w:p w14:paraId="21A73E10" w14:textId="77777777" w:rsidR="003A5B01" w:rsidRPr="003A5B01" w:rsidRDefault="003A5B01" w:rsidP="003A5B01">
      <w:pPr>
        <w:bidi/>
        <w:rPr>
          <w:rFonts w:cs="David" w:hint="cs"/>
          <w:rtl/>
        </w:rPr>
      </w:pPr>
      <w:r w:rsidRPr="003A5B01">
        <w:rPr>
          <w:rFonts w:cs="David" w:hint="cs"/>
          <w:rtl/>
        </w:rPr>
        <w:tab/>
        <w:t>אנחנו מדברים בהצעה של מספר מיליארדים. אנחנו מבקשים מכבוד הוועדה לא לאשר פטור מחובת הנחה.</w:t>
      </w:r>
    </w:p>
    <w:p w14:paraId="2804BD56"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58E057B2" w14:textId="77777777" w:rsidR="003A5B01" w:rsidRPr="003A5B01" w:rsidRDefault="003A5B01" w:rsidP="003A5B01">
      <w:pPr>
        <w:bidi/>
        <w:rPr>
          <w:rFonts w:cs="David" w:hint="cs"/>
          <w:rtl/>
        </w:rPr>
      </w:pPr>
    </w:p>
    <w:p w14:paraId="31911E22" w14:textId="77777777" w:rsidR="003A5B01" w:rsidRPr="003A5B01" w:rsidRDefault="003A5B01" w:rsidP="003A5B01">
      <w:pPr>
        <w:bidi/>
        <w:rPr>
          <w:rFonts w:cs="David" w:hint="cs"/>
          <w:rtl/>
        </w:rPr>
      </w:pPr>
      <w:r w:rsidRPr="003A5B01">
        <w:rPr>
          <w:rFonts w:cs="David" w:hint="cs"/>
          <w:rtl/>
        </w:rPr>
        <w:tab/>
        <w:t xml:space="preserve">תודה. את יכולה לומר כמה מיליארדים? </w:t>
      </w:r>
    </w:p>
    <w:p w14:paraId="273DC95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מיכל הנר-</w:t>
      </w:r>
      <w:proofErr w:type="spellStart"/>
      <w:r w:rsidRPr="003A5B01">
        <w:rPr>
          <w:rFonts w:cs="David" w:hint="cs"/>
          <w:u w:val="single"/>
          <w:rtl/>
        </w:rPr>
        <w:t>דויטש</w:t>
      </w:r>
      <w:proofErr w:type="spellEnd"/>
      <w:r w:rsidRPr="003A5B01">
        <w:rPr>
          <w:rFonts w:cs="David" w:hint="cs"/>
          <w:u w:val="single"/>
          <w:rtl/>
        </w:rPr>
        <w:t>:</w:t>
      </w:r>
    </w:p>
    <w:p w14:paraId="08627B15" w14:textId="77777777" w:rsidR="003A5B01" w:rsidRPr="003A5B01" w:rsidRDefault="003A5B01" w:rsidP="003A5B01">
      <w:pPr>
        <w:bidi/>
        <w:rPr>
          <w:rFonts w:cs="David" w:hint="cs"/>
          <w:rtl/>
        </w:rPr>
      </w:pPr>
    </w:p>
    <w:p w14:paraId="451891FF" w14:textId="77777777" w:rsidR="003A5B01" w:rsidRPr="003A5B01" w:rsidRDefault="003A5B01" w:rsidP="003A5B01">
      <w:pPr>
        <w:bidi/>
        <w:rPr>
          <w:rFonts w:cs="David" w:hint="cs"/>
          <w:rtl/>
        </w:rPr>
      </w:pPr>
      <w:r w:rsidRPr="003A5B01">
        <w:rPr>
          <w:rFonts w:cs="David" w:hint="cs"/>
          <w:rtl/>
        </w:rPr>
        <w:tab/>
        <w:t xml:space="preserve">תלוי. תלוי. ההצעה של חבר הכנסת </w:t>
      </w:r>
      <w:proofErr w:type="spellStart"/>
      <w:r w:rsidRPr="003A5B01">
        <w:rPr>
          <w:rFonts w:cs="David" w:hint="cs"/>
          <w:rtl/>
        </w:rPr>
        <w:t>מרגי</w:t>
      </w:r>
      <w:proofErr w:type="spellEnd"/>
      <w:r w:rsidRPr="003A5B01">
        <w:rPr>
          <w:rFonts w:cs="David" w:hint="cs"/>
          <w:rtl/>
        </w:rPr>
        <w:t xml:space="preserve"> מסמיכה את השר לקבוע את הסכום -  להבדיל מההצעות שמונחות בפניכם, שקובעות סכום.</w:t>
      </w:r>
    </w:p>
    <w:p w14:paraId="5AA5B46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יעקב </w:t>
      </w:r>
      <w:proofErr w:type="spellStart"/>
      <w:r w:rsidRPr="003A5B01">
        <w:rPr>
          <w:rFonts w:cs="David" w:hint="cs"/>
          <w:u w:val="single"/>
          <w:rtl/>
        </w:rPr>
        <w:t>מרגי</w:t>
      </w:r>
      <w:proofErr w:type="spellEnd"/>
      <w:r w:rsidRPr="003A5B01">
        <w:rPr>
          <w:rFonts w:cs="David" w:hint="cs"/>
          <w:u w:val="single"/>
          <w:rtl/>
        </w:rPr>
        <w:t>:</w:t>
      </w:r>
    </w:p>
    <w:p w14:paraId="2206F2A5" w14:textId="77777777" w:rsidR="003A5B01" w:rsidRPr="003A5B01" w:rsidRDefault="003A5B01" w:rsidP="003A5B01">
      <w:pPr>
        <w:bidi/>
        <w:rPr>
          <w:rFonts w:cs="David" w:hint="cs"/>
          <w:rtl/>
        </w:rPr>
      </w:pPr>
    </w:p>
    <w:p w14:paraId="7F9756E4" w14:textId="77777777" w:rsidR="003A5B01" w:rsidRPr="003A5B01" w:rsidRDefault="003A5B01" w:rsidP="003A5B01">
      <w:pPr>
        <w:bidi/>
        <w:rPr>
          <w:rFonts w:cs="David" w:hint="cs"/>
          <w:rtl/>
        </w:rPr>
      </w:pPr>
      <w:r w:rsidRPr="003A5B01">
        <w:rPr>
          <w:rFonts w:cs="David" w:hint="cs"/>
          <w:rtl/>
        </w:rPr>
        <w:tab/>
        <w:t xml:space="preserve">ליבי-ליבי... כאילו הם קפצו על החוק שלי, כמוצא שלל רב. </w:t>
      </w:r>
    </w:p>
    <w:p w14:paraId="6BED5672"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מיכל הנר-</w:t>
      </w:r>
      <w:proofErr w:type="spellStart"/>
      <w:r w:rsidRPr="003A5B01">
        <w:rPr>
          <w:rFonts w:cs="David" w:hint="cs"/>
          <w:u w:val="single"/>
          <w:rtl/>
        </w:rPr>
        <w:t>דויטש</w:t>
      </w:r>
      <w:proofErr w:type="spellEnd"/>
      <w:r w:rsidRPr="003A5B01">
        <w:rPr>
          <w:rFonts w:cs="David" w:hint="cs"/>
          <w:u w:val="single"/>
          <w:rtl/>
        </w:rPr>
        <w:t>:</w:t>
      </w:r>
    </w:p>
    <w:p w14:paraId="0B1A49BB" w14:textId="77777777" w:rsidR="003A5B01" w:rsidRPr="003A5B01" w:rsidRDefault="003A5B01" w:rsidP="003A5B01">
      <w:pPr>
        <w:bidi/>
        <w:rPr>
          <w:rFonts w:cs="David" w:hint="cs"/>
          <w:u w:val="single"/>
          <w:rtl/>
        </w:rPr>
      </w:pPr>
    </w:p>
    <w:p w14:paraId="0A8B3738" w14:textId="77777777" w:rsidR="003A5B01" w:rsidRPr="003A5B01" w:rsidRDefault="003A5B01" w:rsidP="003A5B01">
      <w:pPr>
        <w:bidi/>
        <w:rPr>
          <w:rFonts w:cs="David" w:hint="cs"/>
          <w:rtl/>
        </w:rPr>
      </w:pPr>
      <w:r w:rsidRPr="003A5B01">
        <w:rPr>
          <w:rFonts w:cs="David" w:hint="cs"/>
          <w:rtl/>
        </w:rPr>
        <w:tab/>
        <w:t>לא קפצו - - -</w:t>
      </w:r>
    </w:p>
    <w:p w14:paraId="19D2203C" w14:textId="77777777" w:rsidR="003A5B01" w:rsidRPr="003A5B01" w:rsidRDefault="003A5B01" w:rsidP="003A5B01">
      <w:pPr>
        <w:bidi/>
        <w:rPr>
          <w:rFonts w:cs="David" w:hint="cs"/>
          <w:rtl/>
        </w:rPr>
      </w:pPr>
    </w:p>
    <w:p w14:paraId="2D2B5CD0" w14:textId="77777777" w:rsidR="003A5B01" w:rsidRPr="003A5B01" w:rsidRDefault="003A5B01" w:rsidP="003A5B01">
      <w:pPr>
        <w:bidi/>
        <w:rPr>
          <w:rFonts w:cs="David" w:hint="cs"/>
          <w:u w:val="single"/>
          <w:rtl/>
        </w:rPr>
      </w:pPr>
    </w:p>
    <w:p w14:paraId="7394682F" w14:textId="77777777" w:rsidR="003A5B01" w:rsidRPr="003A5B01" w:rsidRDefault="003A5B01" w:rsidP="003A5B01">
      <w:pPr>
        <w:bidi/>
        <w:rPr>
          <w:rFonts w:cs="David" w:hint="cs"/>
          <w:u w:val="single"/>
          <w:rtl/>
        </w:rPr>
      </w:pPr>
      <w:r w:rsidRPr="003A5B01">
        <w:rPr>
          <w:rFonts w:cs="David" w:hint="cs"/>
          <w:u w:val="single"/>
          <w:rtl/>
        </w:rPr>
        <w:t>היו"ר דוד טל:</w:t>
      </w:r>
    </w:p>
    <w:p w14:paraId="1F6DBE00" w14:textId="77777777" w:rsidR="003A5B01" w:rsidRPr="003A5B01" w:rsidRDefault="003A5B01" w:rsidP="003A5B01">
      <w:pPr>
        <w:bidi/>
        <w:rPr>
          <w:rFonts w:cs="David" w:hint="cs"/>
          <w:rtl/>
        </w:rPr>
      </w:pPr>
    </w:p>
    <w:p w14:paraId="501EC145" w14:textId="77777777" w:rsidR="003A5B01" w:rsidRPr="003A5B01" w:rsidRDefault="003A5B01" w:rsidP="003A5B01">
      <w:pPr>
        <w:bidi/>
        <w:rPr>
          <w:rFonts w:cs="David" w:hint="cs"/>
          <w:rtl/>
        </w:rPr>
      </w:pPr>
      <w:r w:rsidRPr="003A5B01">
        <w:rPr>
          <w:rFonts w:cs="David" w:hint="cs"/>
          <w:rtl/>
        </w:rPr>
        <w:tab/>
        <w:t xml:space="preserve">תודה, מיכל. חבר הכנסת סער, אתה מסכים? </w:t>
      </w:r>
    </w:p>
    <w:p w14:paraId="46E9418B"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גדעון סער:</w:t>
      </w:r>
    </w:p>
    <w:p w14:paraId="7D84444A" w14:textId="77777777" w:rsidR="003A5B01" w:rsidRPr="003A5B01" w:rsidRDefault="003A5B01" w:rsidP="003A5B01">
      <w:pPr>
        <w:bidi/>
        <w:rPr>
          <w:rFonts w:cs="David" w:hint="cs"/>
          <w:u w:val="single"/>
          <w:rtl/>
        </w:rPr>
      </w:pPr>
    </w:p>
    <w:p w14:paraId="563CC012" w14:textId="77777777" w:rsidR="003A5B01" w:rsidRPr="003A5B01" w:rsidRDefault="003A5B01" w:rsidP="003A5B01">
      <w:pPr>
        <w:bidi/>
        <w:rPr>
          <w:rFonts w:cs="David" w:hint="cs"/>
          <w:rtl/>
        </w:rPr>
      </w:pPr>
      <w:r w:rsidRPr="003A5B01">
        <w:rPr>
          <w:rFonts w:cs="David" w:hint="cs"/>
          <w:rtl/>
        </w:rPr>
        <w:tab/>
        <w:t xml:space="preserve"> לא. אני מסכים רק לומר שלא אעלה את זה ביום רביעי השבוע. </w:t>
      </w:r>
    </w:p>
    <w:p w14:paraId="73A14FAC"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0E7A7139" w14:textId="77777777" w:rsidR="003A5B01" w:rsidRPr="003A5B01" w:rsidRDefault="003A5B01" w:rsidP="003A5B01">
      <w:pPr>
        <w:bidi/>
        <w:rPr>
          <w:rFonts w:cs="David" w:hint="cs"/>
          <w:rtl/>
        </w:rPr>
      </w:pPr>
    </w:p>
    <w:p w14:paraId="0A565560" w14:textId="77777777" w:rsidR="003A5B01" w:rsidRPr="003A5B01" w:rsidRDefault="003A5B01" w:rsidP="003A5B01">
      <w:pPr>
        <w:bidi/>
        <w:rPr>
          <w:rFonts w:cs="David" w:hint="cs"/>
          <w:rtl/>
        </w:rPr>
      </w:pPr>
      <w:r w:rsidRPr="003A5B01">
        <w:rPr>
          <w:rFonts w:cs="David" w:hint="cs"/>
          <w:rtl/>
        </w:rPr>
        <w:tab/>
        <w:t xml:space="preserve">תודה רבה. רבותי חברי הכנסת, אנחנו עוברים להצבעה. מי בעד מתן פטור מחובת הנחה להצעת החוק? מי מתנגד? מי נמנע? </w:t>
      </w:r>
    </w:p>
    <w:p w14:paraId="2D160A29" w14:textId="77777777" w:rsidR="003A5B01" w:rsidRPr="003A5B01" w:rsidRDefault="003A5B01" w:rsidP="003A5B01">
      <w:pPr>
        <w:bidi/>
        <w:jc w:val="center"/>
        <w:rPr>
          <w:rFonts w:cs="David" w:hint="cs"/>
          <w:b/>
          <w:bCs/>
          <w:rtl/>
        </w:rPr>
      </w:pPr>
      <w:r w:rsidRPr="003A5B01">
        <w:rPr>
          <w:rFonts w:cs="David"/>
          <w:rtl/>
        </w:rPr>
        <w:br/>
      </w:r>
      <w:r w:rsidRPr="003A5B01">
        <w:rPr>
          <w:rFonts w:cs="David" w:hint="cs"/>
          <w:b/>
          <w:bCs/>
          <w:rtl/>
        </w:rPr>
        <w:t>ה צ ב ע ה</w:t>
      </w:r>
    </w:p>
    <w:p w14:paraId="419088E8" w14:textId="77777777" w:rsidR="003A5B01" w:rsidRPr="003A5B01" w:rsidRDefault="003A5B01" w:rsidP="003A5B01">
      <w:pPr>
        <w:bidi/>
        <w:jc w:val="center"/>
        <w:rPr>
          <w:rFonts w:cs="David" w:hint="cs"/>
          <w:b/>
          <w:bCs/>
          <w:rtl/>
        </w:rPr>
      </w:pPr>
    </w:p>
    <w:p w14:paraId="60E10718" w14:textId="77777777" w:rsidR="003A5B01" w:rsidRPr="003A5B01" w:rsidRDefault="003A5B01" w:rsidP="003A5B01">
      <w:pPr>
        <w:bidi/>
        <w:jc w:val="center"/>
        <w:rPr>
          <w:rFonts w:cs="David" w:hint="cs"/>
          <w:rtl/>
        </w:rPr>
      </w:pPr>
      <w:r w:rsidRPr="003A5B01">
        <w:rPr>
          <w:rFonts w:cs="David" w:hint="cs"/>
          <w:rtl/>
        </w:rPr>
        <w:t xml:space="preserve">בעד </w:t>
      </w:r>
      <w:r w:rsidRPr="003A5B01">
        <w:rPr>
          <w:rFonts w:cs="David"/>
          <w:rtl/>
        </w:rPr>
        <w:t>–</w:t>
      </w:r>
      <w:r w:rsidRPr="003A5B01">
        <w:rPr>
          <w:rFonts w:cs="David" w:hint="cs"/>
          <w:rtl/>
        </w:rPr>
        <w:t xml:space="preserve"> פה אחד </w:t>
      </w:r>
    </w:p>
    <w:p w14:paraId="33DA0341" w14:textId="77777777" w:rsidR="003A5B01" w:rsidRPr="003A5B01" w:rsidRDefault="003A5B01" w:rsidP="003A5B01">
      <w:pPr>
        <w:bidi/>
        <w:jc w:val="center"/>
        <w:rPr>
          <w:rFonts w:cs="David" w:hint="cs"/>
          <w:rtl/>
        </w:rPr>
      </w:pPr>
      <w:r w:rsidRPr="003A5B01">
        <w:rPr>
          <w:rFonts w:cs="David" w:hint="cs"/>
          <w:rtl/>
        </w:rPr>
        <w:t xml:space="preserve">הבקשה להקדמת הדיון בהצעת חוק לתיקון פקודת מס הכנסה (זיכוי וניכוי בגין הוצאות טיפול בילדים), </w:t>
      </w:r>
      <w:proofErr w:type="spellStart"/>
      <w:r w:rsidRPr="003A5B01">
        <w:rPr>
          <w:rFonts w:cs="David" w:hint="cs"/>
          <w:rtl/>
        </w:rPr>
        <w:t>התשס"ח</w:t>
      </w:r>
      <w:proofErr w:type="spellEnd"/>
      <w:r w:rsidRPr="003A5B01">
        <w:rPr>
          <w:rFonts w:cs="David" w:hint="cs"/>
          <w:rtl/>
        </w:rPr>
        <w:t xml:space="preserve">-2008, לפני הקריאה הטרומית, נתקבלה. </w:t>
      </w:r>
    </w:p>
    <w:p w14:paraId="4DBB9ECB" w14:textId="77777777" w:rsidR="003A5B01" w:rsidRPr="003A5B01" w:rsidRDefault="003A5B01" w:rsidP="003A5B01">
      <w:pPr>
        <w:bidi/>
        <w:jc w:val="center"/>
        <w:rPr>
          <w:rFonts w:cs="David" w:hint="cs"/>
          <w:rtl/>
        </w:rPr>
      </w:pPr>
    </w:p>
    <w:p w14:paraId="31C7A4D8" w14:textId="77777777" w:rsidR="003A5B01" w:rsidRPr="003A5B01" w:rsidRDefault="003A5B01" w:rsidP="003A5B01">
      <w:pPr>
        <w:bidi/>
        <w:rPr>
          <w:rFonts w:cs="David" w:hint="cs"/>
          <w:u w:val="single"/>
          <w:rtl/>
        </w:rPr>
      </w:pPr>
      <w:r w:rsidRPr="003A5B01">
        <w:rPr>
          <w:rFonts w:cs="David" w:hint="cs"/>
          <w:u w:val="single"/>
          <w:rtl/>
        </w:rPr>
        <w:t>היו"ר דוד טל:</w:t>
      </w:r>
    </w:p>
    <w:p w14:paraId="530BB6CD" w14:textId="77777777" w:rsidR="003A5B01" w:rsidRPr="003A5B01" w:rsidRDefault="003A5B01" w:rsidP="003A5B01">
      <w:pPr>
        <w:bidi/>
        <w:rPr>
          <w:rFonts w:cs="David" w:hint="cs"/>
          <w:rtl/>
        </w:rPr>
      </w:pPr>
    </w:p>
    <w:p w14:paraId="0370C97E" w14:textId="77777777" w:rsidR="003A5B01" w:rsidRPr="003A5B01" w:rsidRDefault="003A5B01" w:rsidP="003A5B01">
      <w:pPr>
        <w:bidi/>
        <w:rPr>
          <w:rFonts w:cs="David" w:hint="cs"/>
          <w:rtl/>
        </w:rPr>
      </w:pPr>
      <w:r w:rsidRPr="003A5B01">
        <w:rPr>
          <w:rFonts w:cs="David" w:hint="cs"/>
          <w:rtl/>
        </w:rPr>
        <w:tab/>
        <w:t xml:space="preserve">אשר על כן, הצעתו של חבר הכנסת גדעון סער קיבלה פטור מחובת הנחה. </w:t>
      </w:r>
    </w:p>
    <w:p w14:paraId="18EE9349" w14:textId="77777777" w:rsidR="003A5B01" w:rsidRPr="003A5B01" w:rsidRDefault="003A5B01" w:rsidP="003A5B01">
      <w:pPr>
        <w:bidi/>
        <w:rPr>
          <w:rFonts w:cs="David" w:hint="cs"/>
          <w:rtl/>
        </w:rPr>
      </w:pPr>
    </w:p>
    <w:p w14:paraId="139506F4" w14:textId="77777777" w:rsidR="003A5B01" w:rsidRDefault="003A5B01" w:rsidP="003A5B01">
      <w:pPr>
        <w:bidi/>
        <w:ind w:left="1080"/>
        <w:jc w:val="center"/>
        <w:rPr>
          <w:rFonts w:cs="David" w:hint="cs"/>
          <w:b/>
          <w:bCs/>
          <w:rtl/>
        </w:rPr>
      </w:pPr>
      <w:r w:rsidRPr="003A5B01">
        <w:rPr>
          <w:rFonts w:cs="David"/>
          <w:rtl/>
        </w:rPr>
        <w:br w:type="page"/>
      </w:r>
    </w:p>
    <w:p w14:paraId="5738714B" w14:textId="77777777" w:rsidR="003A5B01" w:rsidRDefault="003A5B01" w:rsidP="003A5B01">
      <w:pPr>
        <w:bidi/>
        <w:ind w:left="1080"/>
        <w:jc w:val="center"/>
        <w:rPr>
          <w:rFonts w:cs="David" w:hint="cs"/>
          <w:b/>
          <w:bCs/>
          <w:rtl/>
        </w:rPr>
      </w:pPr>
    </w:p>
    <w:p w14:paraId="2B5F1BFF" w14:textId="77777777" w:rsidR="003A5B01" w:rsidRDefault="003A5B01" w:rsidP="003A5B01">
      <w:pPr>
        <w:bidi/>
        <w:ind w:left="1080"/>
        <w:jc w:val="center"/>
        <w:rPr>
          <w:rFonts w:cs="David" w:hint="cs"/>
          <w:b/>
          <w:bCs/>
          <w:rtl/>
        </w:rPr>
      </w:pPr>
    </w:p>
    <w:p w14:paraId="7AC1BFA1" w14:textId="77777777" w:rsidR="003A5B01" w:rsidRPr="003A5B01" w:rsidRDefault="003A5B01" w:rsidP="003A5B01">
      <w:pPr>
        <w:bidi/>
        <w:ind w:left="1080"/>
        <w:jc w:val="center"/>
        <w:rPr>
          <w:rFonts w:cs="David" w:hint="cs"/>
          <w:b/>
          <w:bCs/>
          <w:u w:val="single"/>
          <w:rtl/>
        </w:rPr>
      </w:pPr>
      <w:r w:rsidRPr="003A5B01">
        <w:rPr>
          <w:rFonts w:cs="David" w:hint="cs"/>
          <w:b/>
          <w:bCs/>
          <w:rtl/>
        </w:rPr>
        <w:t>ג.</w:t>
      </w:r>
      <w:r w:rsidRPr="003A5B01">
        <w:rPr>
          <w:rFonts w:cs="David" w:hint="cs"/>
          <w:rtl/>
        </w:rPr>
        <w:t xml:space="preserve"> 2 . </w:t>
      </w:r>
      <w:r w:rsidRPr="003A5B01">
        <w:rPr>
          <w:rFonts w:cs="David" w:hint="cs"/>
          <w:b/>
          <w:bCs/>
          <w:u w:val="single"/>
          <w:rtl/>
        </w:rPr>
        <w:t xml:space="preserve">הצעת חוק לתיקון פקודת מס הכנסה (זיכוי וניכוי הוצאות טיפול בילדים), </w:t>
      </w:r>
      <w:proofErr w:type="spellStart"/>
      <w:r w:rsidRPr="003A5B01">
        <w:rPr>
          <w:rFonts w:cs="David" w:hint="cs"/>
          <w:b/>
          <w:bCs/>
          <w:u w:val="single"/>
          <w:rtl/>
        </w:rPr>
        <w:t>התשס"ח</w:t>
      </w:r>
      <w:proofErr w:type="spellEnd"/>
      <w:r w:rsidRPr="003A5B01">
        <w:rPr>
          <w:rFonts w:cs="David" w:hint="cs"/>
          <w:b/>
          <w:bCs/>
          <w:u w:val="single"/>
          <w:rtl/>
        </w:rPr>
        <w:t xml:space="preserve">-2008 (3733/17), הצעת חברת הכנסת </w:t>
      </w:r>
      <w:proofErr w:type="spellStart"/>
      <w:r w:rsidRPr="003A5B01">
        <w:rPr>
          <w:rFonts w:cs="David" w:hint="cs"/>
          <w:b/>
          <w:bCs/>
          <w:u w:val="single"/>
          <w:rtl/>
        </w:rPr>
        <w:t>נאדיה</w:t>
      </w:r>
      <w:proofErr w:type="spellEnd"/>
      <w:r w:rsidRPr="003A5B01">
        <w:rPr>
          <w:rFonts w:cs="David" w:hint="cs"/>
          <w:b/>
          <w:bCs/>
          <w:u w:val="single"/>
          <w:rtl/>
        </w:rPr>
        <w:t xml:space="preserve"> חילו</w:t>
      </w:r>
    </w:p>
    <w:p w14:paraId="75E173F4" w14:textId="77777777" w:rsidR="003A5B01" w:rsidRPr="003A5B01" w:rsidRDefault="003A5B01" w:rsidP="003A5B01">
      <w:pPr>
        <w:bidi/>
        <w:rPr>
          <w:rFonts w:cs="David" w:hint="cs"/>
          <w:rtl/>
        </w:rPr>
      </w:pPr>
    </w:p>
    <w:p w14:paraId="652A4A34" w14:textId="77777777" w:rsidR="003A5B01" w:rsidRDefault="003A5B01" w:rsidP="003A5B01">
      <w:pPr>
        <w:bidi/>
        <w:rPr>
          <w:rFonts w:cs="David" w:hint="cs"/>
          <w:u w:val="single"/>
          <w:rtl/>
        </w:rPr>
      </w:pPr>
    </w:p>
    <w:p w14:paraId="226DA2C1" w14:textId="77777777" w:rsidR="003A5B01" w:rsidRDefault="003A5B01" w:rsidP="003A5B01">
      <w:pPr>
        <w:bidi/>
        <w:rPr>
          <w:rFonts w:cs="David" w:hint="cs"/>
          <w:u w:val="single"/>
          <w:rtl/>
        </w:rPr>
      </w:pPr>
    </w:p>
    <w:p w14:paraId="6309953C" w14:textId="77777777" w:rsidR="003A5B01" w:rsidRPr="003A5B01" w:rsidRDefault="003A5B01" w:rsidP="003A5B01">
      <w:pPr>
        <w:bidi/>
        <w:rPr>
          <w:rFonts w:cs="David" w:hint="cs"/>
          <w:u w:val="single"/>
          <w:rtl/>
        </w:rPr>
      </w:pPr>
      <w:r w:rsidRPr="003A5B01">
        <w:rPr>
          <w:rFonts w:cs="David" w:hint="cs"/>
          <w:u w:val="single"/>
          <w:rtl/>
        </w:rPr>
        <w:t>היו"ר דוד טל:</w:t>
      </w:r>
    </w:p>
    <w:p w14:paraId="01AF17CF" w14:textId="77777777" w:rsidR="003A5B01" w:rsidRPr="003A5B01" w:rsidRDefault="003A5B01" w:rsidP="003A5B01">
      <w:pPr>
        <w:bidi/>
        <w:rPr>
          <w:rFonts w:cs="David" w:hint="cs"/>
          <w:rtl/>
        </w:rPr>
      </w:pPr>
    </w:p>
    <w:p w14:paraId="35312117" w14:textId="77777777" w:rsidR="003A5B01" w:rsidRPr="003A5B01" w:rsidRDefault="003A5B01" w:rsidP="003A5B01">
      <w:pPr>
        <w:bidi/>
        <w:rPr>
          <w:rFonts w:cs="David" w:hint="cs"/>
          <w:rtl/>
        </w:rPr>
      </w:pPr>
      <w:r w:rsidRPr="003A5B01">
        <w:rPr>
          <w:rFonts w:cs="David" w:hint="cs"/>
          <w:rtl/>
        </w:rPr>
        <w:tab/>
        <w:t xml:space="preserve">אנחנו עוברים להצעתה של חברת הכנסת </w:t>
      </w:r>
      <w:proofErr w:type="spellStart"/>
      <w:r w:rsidRPr="003A5B01">
        <w:rPr>
          <w:rFonts w:cs="David" w:hint="cs"/>
          <w:rtl/>
        </w:rPr>
        <w:t>נאדיה</w:t>
      </w:r>
      <w:proofErr w:type="spellEnd"/>
      <w:r w:rsidRPr="003A5B01">
        <w:rPr>
          <w:rFonts w:cs="David" w:hint="cs"/>
          <w:rtl/>
        </w:rPr>
        <w:t xml:space="preserve"> חילו. היא דומה בתכלית, נכון? </w:t>
      </w:r>
    </w:p>
    <w:p w14:paraId="38CF2E60" w14:textId="77777777" w:rsidR="003A5B01" w:rsidRPr="003A5B01" w:rsidRDefault="003A5B01" w:rsidP="003A5B01">
      <w:pPr>
        <w:pStyle w:val="Heading5"/>
        <w:jc w:val="left"/>
        <w:rPr>
          <w:rFonts w:hint="cs"/>
          <w:sz w:val="24"/>
          <w:rtl/>
        </w:rPr>
      </w:pPr>
      <w:r w:rsidRPr="003A5B01">
        <w:rPr>
          <w:sz w:val="24"/>
          <w:rtl/>
        </w:rPr>
        <w:br/>
      </w:r>
      <w:proofErr w:type="spellStart"/>
      <w:r w:rsidRPr="003A5B01">
        <w:rPr>
          <w:rFonts w:hint="cs"/>
          <w:sz w:val="24"/>
          <w:u w:val="single"/>
          <w:rtl/>
        </w:rPr>
        <w:t>נאדיה</w:t>
      </w:r>
      <w:proofErr w:type="spellEnd"/>
      <w:r w:rsidRPr="003A5B01">
        <w:rPr>
          <w:rFonts w:hint="cs"/>
          <w:sz w:val="24"/>
          <w:u w:val="single"/>
          <w:rtl/>
        </w:rPr>
        <w:t xml:space="preserve"> חילו:</w:t>
      </w:r>
    </w:p>
    <w:p w14:paraId="7F32DA22" w14:textId="77777777" w:rsidR="003A5B01" w:rsidRPr="003A5B01" w:rsidRDefault="003A5B01" w:rsidP="003A5B01">
      <w:pPr>
        <w:pStyle w:val="Heading5"/>
        <w:jc w:val="left"/>
        <w:rPr>
          <w:rFonts w:hint="cs"/>
          <w:sz w:val="24"/>
          <w:rtl/>
        </w:rPr>
      </w:pPr>
    </w:p>
    <w:p w14:paraId="5CE75292" w14:textId="77777777" w:rsidR="003A5B01" w:rsidRPr="003A5B01" w:rsidRDefault="003A5B01" w:rsidP="003A5B01">
      <w:pPr>
        <w:bidi/>
        <w:rPr>
          <w:rFonts w:cs="David" w:hint="cs"/>
          <w:rtl/>
        </w:rPr>
      </w:pPr>
      <w:r w:rsidRPr="003A5B01">
        <w:rPr>
          <w:rFonts w:cs="David" w:hint="cs"/>
          <w:rtl/>
        </w:rPr>
        <w:tab/>
        <w:t xml:space="preserve"> כן. אני מוותרת על ההנמקה.</w:t>
      </w:r>
    </w:p>
    <w:p w14:paraId="31578D92"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06DEEE6A" w14:textId="77777777" w:rsidR="003A5B01" w:rsidRPr="003A5B01" w:rsidRDefault="003A5B01" w:rsidP="003A5B01">
      <w:pPr>
        <w:bidi/>
        <w:rPr>
          <w:rFonts w:cs="David" w:hint="cs"/>
          <w:rtl/>
        </w:rPr>
      </w:pPr>
    </w:p>
    <w:p w14:paraId="316CF9DA" w14:textId="77777777" w:rsidR="003A5B01" w:rsidRPr="003A5B01" w:rsidRDefault="003A5B01" w:rsidP="003A5B01">
      <w:pPr>
        <w:bidi/>
        <w:rPr>
          <w:rFonts w:cs="David" w:hint="cs"/>
          <w:rtl/>
        </w:rPr>
      </w:pPr>
      <w:r w:rsidRPr="003A5B01">
        <w:rPr>
          <w:rFonts w:cs="David" w:hint="cs"/>
          <w:rtl/>
        </w:rPr>
        <w:tab/>
        <w:t xml:space="preserve">מי בעד מתן פטור מחובת הנחה? מי נגד? מי נמנע? </w:t>
      </w:r>
    </w:p>
    <w:p w14:paraId="3CB9F384" w14:textId="77777777" w:rsidR="003A5B01" w:rsidRPr="003A5B01" w:rsidRDefault="003A5B01" w:rsidP="003A5B01">
      <w:pPr>
        <w:bidi/>
        <w:jc w:val="center"/>
        <w:rPr>
          <w:rFonts w:cs="David" w:hint="cs"/>
          <w:b/>
          <w:bCs/>
          <w:rtl/>
        </w:rPr>
      </w:pPr>
      <w:r w:rsidRPr="003A5B01">
        <w:rPr>
          <w:rFonts w:cs="David"/>
          <w:rtl/>
        </w:rPr>
        <w:br/>
      </w:r>
      <w:r w:rsidRPr="003A5B01">
        <w:rPr>
          <w:rFonts w:cs="David" w:hint="cs"/>
          <w:b/>
          <w:bCs/>
          <w:rtl/>
        </w:rPr>
        <w:t>ה צ ב ע ה</w:t>
      </w:r>
    </w:p>
    <w:p w14:paraId="44BFE831" w14:textId="77777777" w:rsidR="003A5B01" w:rsidRPr="003A5B01" w:rsidRDefault="003A5B01" w:rsidP="003A5B01">
      <w:pPr>
        <w:bidi/>
        <w:jc w:val="center"/>
        <w:rPr>
          <w:rFonts w:cs="David" w:hint="cs"/>
          <w:b/>
          <w:bCs/>
          <w:rtl/>
        </w:rPr>
      </w:pPr>
    </w:p>
    <w:p w14:paraId="113B8675" w14:textId="77777777" w:rsidR="003A5B01" w:rsidRPr="003A5B01" w:rsidRDefault="003A5B01" w:rsidP="003A5B01">
      <w:pPr>
        <w:bidi/>
        <w:jc w:val="center"/>
        <w:rPr>
          <w:rFonts w:cs="David" w:hint="cs"/>
          <w:rtl/>
        </w:rPr>
      </w:pPr>
      <w:r w:rsidRPr="003A5B01">
        <w:rPr>
          <w:rFonts w:cs="David" w:hint="cs"/>
          <w:rtl/>
        </w:rPr>
        <w:t xml:space="preserve">בעד </w:t>
      </w:r>
      <w:r w:rsidRPr="003A5B01">
        <w:rPr>
          <w:rFonts w:cs="David"/>
          <w:rtl/>
        </w:rPr>
        <w:t>–</w:t>
      </w:r>
      <w:r w:rsidRPr="003A5B01">
        <w:rPr>
          <w:rFonts w:cs="David" w:hint="cs"/>
          <w:rtl/>
        </w:rPr>
        <w:t xml:space="preserve"> פה אחד</w:t>
      </w:r>
    </w:p>
    <w:p w14:paraId="33A1E423" w14:textId="77777777" w:rsidR="003A5B01" w:rsidRPr="003A5B01" w:rsidRDefault="003A5B01" w:rsidP="003A5B01">
      <w:pPr>
        <w:bidi/>
        <w:jc w:val="center"/>
        <w:rPr>
          <w:rFonts w:cs="David" w:hint="cs"/>
          <w:rtl/>
        </w:rPr>
      </w:pPr>
      <w:r w:rsidRPr="003A5B01">
        <w:rPr>
          <w:rFonts w:cs="David" w:hint="cs"/>
          <w:rtl/>
        </w:rPr>
        <w:t xml:space="preserve">הבקשה להקדמת הדיון בהצעת חוק לתיקון פקודת מס הכנסה (זיכוי וניכוי הוצאות טיפול בילדים), </w:t>
      </w:r>
      <w:proofErr w:type="spellStart"/>
      <w:r w:rsidRPr="003A5B01">
        <w:rPr>
          <w:rFonts w:cs="David" w:hint="cs"/>
          <w:rtl/>
        </w:rPr>
        <w:t>התשס"ח</w:t>
      </w:r>
      <w:proofErr w:type="spellEnd"/>
      <w:r w:rsidRPr="003A5B01">
        <w:rPr>
          <w:rFonts w:cs="David" w:hint="cs"/>
          <w:rtl/>
        </w:rPr>
        <w:t xml:space="preserve">-2008, לפני הקריאה הטרומית, נתקבלה. </w:t>
      </w:r>
    </w:p>
    <w:p w14:paraId="64B9DDF1"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49844E7A" w14:textId="77777777" w:rsidR="003A5B01" w:rsidRPr="003A5B01" w:rsidRDefault="003A5B01" w:rsidP="003A5B01">
      <w:pPr>
        <w:bidi/>
        <w:rPr>
          <w:rFonts w:cs="David" w:hint="cs"/>
          <w:rtl/>
        </w:rPr>
      </w:pPr>
    </w:p>
    <w:p w14:paraId="73C375AF" w14:textId="77777777" w:rsidR="003A5B01" w:rsidRPr="003A5B01" w:rsidRDefault="003A5B01" w:rsidP="003A5B01">
      <w:pPr>
        <w:bidi/>
        <w:rPr>
          <w:rFonts w:cs="David"/>
          <w:rtl/>
        </w:rPr>
      </w:pPr>
      <w:r w:rsidRPr="003A5B01">
        <w:rPr>
          <w:rFonts w:cs="David" w:hint="cs"/>
          <w:rtl/>
        </w:rPr>
        <w:tab/>
        <w:t xml:space="preserve">גם חברת הכנסת </w:t>
      </w:r>
      <w:proofErr w:type="spellStart"/>
      <w:r w:rsidRPr="003A5B01">
        <w:rPr>
          <w:rFonts w:cs="David" w:hint="cs"/>
          <w:rtl/>
        </w:rPr>
        <w:t>נאדיה</w:t>
      </w:r>
      <w:proofErr w:type="spellEnd"/>
      <w:r w:rsidRPr="003A5B01">
        <w:rPr>
          <w:rFonts w:cs="David" w:hint="cs"/>
          <w:rtl/>
        </w:rPr>
        <w:t xml:space="preserve"> חילו קיבלה פטור מחובת הנחה.</w:t>
      </w:r>
    </w:p>
    <w:p w14:paraId="2C86B2D6" w14:textId="77777777" w:rsidR="003A5B01" w:rsidRDefault="003A5B01" w:rsidP="003A5B01">
      <w:pPr>
        <w:tabs>
          <w:tab w:val="center" w:pos="4333"/>
        </w:tabs>
        <w:bidi/>
        <w:ind w:left="360"/>
        <w:rPr>
          <w:rFonts w:cs="David" w:hint="cs"/>
          <w:b/>
          <w:bCs/>
          <w:rtl/>
        </w:rPr>
      </w:pPr>
      <w:r w:rsidRPr="003A5B01">
        <w:rPr>
          <w:rFonts w:cs="David"/>
          <w:rtl/>
        </w:rPr>
        <w:br w:type="page"/>
      </w:r>
    </w:p>
    <w:p w14:paraId="468783C0" w14:textId="77777777" w:rsidR="003A5B01" w:rsidRDefault="003A5B01" w:rsidP="003A5B01">
      <w:pPr>
        <w:tabs>
          <w:tab w:val="center" w:pos="4333"/>
        </w:tabs>
        <w:bidi/>
        <w:ind w:left="360"/>
        <w:rPr>
          <w:rFonts w:cs="David" w:hint="cs"/>
          <w:b/>
          <w:bCs/>
          <w:rtl/>
        </w:rPr>
      </w:pPr>
    </w:p>
    <w:p w14:paraId="57D62594" w14:textId="77777777" w:rsidR="003A5B01" w:rsidRDefault="003A5B01" w:rsidP="003A5B01">
      <w:pPr>
        <w:tabs>
          <w:tab w:val="center" w:pos="4333"/>
        </w:tabs>
        <w:bidi/>
        <w:ind w:left="360"/>
        <w:rPr>
          <w:rFonts w:cs="David" w:hint="cs"/>
          <w:b/>
          <w:bCs/>
          <w:rtl/>
        </w:rPr>
      </w:pPr>
    </w:p>
    <w:p w14:paraId="4D6C8DE2" w14:textId="77777777" w:rsidR="003A5B01" w:rsidRPr="003A5B01" w:rsidRDefault="003A5B01" w:rsidP="003A5B01">
      <w:pPr>
        <w:tabs>
          <w:tab w:val="center" w:pos="4333"/>
        </w:tabs>
        <w:bidi/>
        <w:ind w:left="360"/>
        <w:rPr>
          <w:rFonts w:cs="David" w:hint="cs"/>
          <w:b/>
          <w:bCs/>
          <w:u w:val="single"/>
          <w:rtl/>
        </w:rPr>
      </w:pPr>
      <w:r>
        <w:rPr>
          <w:rFonts w:cs="David"/>
          <w:b/>
          <w:bCs/>
          <w:rtl/>
        </w:rPr>
        <w:tab/>
      </w:r>
      <w:r w:rsidRPr="003A5B01">
        <w:rPr>
          <w:rFonts w:cs="David" w:hint="cs"/>
          <w:b/>
          <w:bCs/>
          <w:rtl/>
        </w:rPr>
        <w:t xml:space="preserve">ד. </w:t>
      </w:r>
      <w:r w:rsidRPr="003A5B01">
        <w:rPr>
          <w:rFonts w:cs="David" w:hint="cs"/>
          <w:b/>
          <w:bCs/>
          <w:u w:val="single"/>
          <w:rtl/>
        </w:rPr>
        <w:t xml:space="preserve">קביעת ועדה לדיון בהצעת חוק יישום תכנית ההתנתקות (תיקון </w:t>
      </w:r>
      <w:r w:rsidRPr="003A5B01">
        <w:rPr>
          <w:rFonts w:cs="David"/>
          <w:b/>
          <w:bCs/>
          <w:u w:val="single"/>
          <w:rtl/>
        </w:rPr>
        <w:t>–</w:t>
      </w:r>
      <w:r w:rsidRPr="003A5B01">
        <w:rPr>
          <w:rFonts w:cs="David" w:hint="cs"/>
          <w:b/>
          <w:bCs/>
          <w:u w:val="single"/>
          <w:rtl/>
        </w:rPr>
        <w:t xml:space="preserve"> פיצוי בשל עסק של</w:t>
      </w:r>
    </w:p>
    <w:p w14:paraId="588BFF40" w14:textId="77777777" w:rsidR="003A5B01" w:rsidRPr="003A5B01" w:rsidRDefault="003A5B01" w:rsidP="003A5B01">
      <w:pPr>
        <w:bidi/>
        <w:ind w:left="360"/>
        <w:jc w:val="center"/>
        <w:rPr>
          <w:rFonts w:cs="David" w:hint="cs"/>
          <w:b/>
          <w:bCs/>
          <w:u w:val="single"/>
          <w:rtl/>
        </w:rPr>
      </w:pPr>
      <w:r w:rsidRPr="003A5B01">
        <w:rPr>
          <w:rFonts w:cs="David" w:hint="cs"/>
          <w:b/>
          <w:bCs/>
          <w:u w:val="single"/>
          <w:rtl/>
        </w:rPr>
        <w:t xml:space="preserve">חקלאות), </w:t>
      </w:r>
      <w:proofErr w:type="spellStart"/>
      <w:r w:rsidRPr="003A5B01">
        <w:rPr>
          <w:rFonts w:cs="David" w:hint="cs"/>
          <w:b/>
          <w:bCs/>
          <w:u w:val="single"/>
          <w:rtl/>
        </w:rPr>
        <w:t>התשס"ח</w:t>
      </w:r>
      <w:proofErr w:type="spellEnd"/>
      <w:r w:rsidRPr="003A5B01">
        <w:rPr>
          <w:rFonts w:cs="David" w:hint="cs"/>
          <w:b/>
          <w:bCs/>
          <w:u w:val="single"/>
          <w:rtl/>
        </w:rPr>
        <w:t xml:space="preserve">-2008 (פ/3398/17), הצעת חברי הכנסת זאב </w:t>
      </w:r>
      <w:proofErr w:type="spellStart"/>
      <w:r w:rsidRPr="003A5B01">
        <w:rPr>
          <w:rFonts w:cs="David" w:hint="cs"/>
          <w:b/>
          <w:bCs/>
          <w:u w:val="single"/>
          <w:rtl/>
        </w:rPr>
        <w:t>אלקין</w:t>
      </w:r>
      <w:proofErr w:type="spellEnd"/>
      <w:r w:rsidRPr="003A5B01">
        <w:rPr>
          <w:rFonts w:cs="David" w:hint="cs"/>
          <w:b/>
          <w:bCs/>
          <w:u w:val="single"/>
          <w:rtl/>
        </w:rPr>
        <w:t xml:space="preserve">, </w:t>
      </w:r>
      <w:smartTag w:uri="urn:schemas-microsoft-com:office:smarttags" w:element="PersonName">
        <w:r w:rsidRPr="003A5B01">
          <w:rPr>
            <w:rFonts w:cs="David" w:hint="cs"/>
            <w:b/>
            <w:bCs/>
            <w:u w:val="single"/>
            <w:rtl/>
          </w:rPr>
          <w:t>דוד רותם</w:t>
        </w:r>
      </w:smartTag>
      <w:r w:rsidRPr="003A5B01">
        <w:rPr>
          <w:rFonts w:cs="David" w:hint="cs"/>
          <w:b/>
          <w:bCs/>
          <w:u w:val="single"/>
          <w:rtl/>
        </w:rPr>
        <w:t xml:space="preserve">, </w:t>
      </w:r>
      <w:proofErr w:type="spellStart"/>
      <w:r w:rsidRPr="003A5B01">
        <w:rPr>
          <w:rFonts w:cs="David" w:hint="cs"/>
          <w:b/>
          <w:bCs/>
          <w:u w:val="single"/>
          <w:rtl/>
        </w:rPr>
        <w:t>עמירה</w:t>
      </w:r>
      <w:proofErr w:type="spellEnd"/>
    </w:p>
    <w:p w14:paraId="0DCC2686" w14:textId="77777777" w:rsidR="003A5B01" w:rsidRPr="003A5B01" w:rsidRDefault="003A5B01" w:rsidP="003A5B01">
      <w:pPr>
        <w:bidi/>
        <w:ind w:left="360"/>
        <w:jc w:val="center"/>
        <w:rPr>
          <w:rFonts w:cs="David" w:hint="cs"/>
          <w:b/>
          <w:bCs/>
          <w:u w:val="single"/>
          <w:rtl/>
        </w:rPr>
      </w:pPr>
      <w:proofErr w:type="spellStart"/>
      <w:r w:rsidRPr="003A5B01">
        <w:rPr>
          <w:rFonts w:cs="David" w:hint="cs"/>
          <w:b/>
          <w:bCs/>
          <w:u w:val="single"/>
          <w:rtl/>
        </w:rPr>
        <w:t>דותן</w:t>
      </w:r>
      <w:proofErr w:type="spellEnd"/>
      <w:r w:rsidRPr="003A5B01">
        <w:rPr>
          <w:rFonts w:cs="David" w:hint="cs"/>
          <w:b/>
          <w:bCs/>
          <w:u w:val="single"/>
          <w:rtl/>
        </w:rPr>
        <w:t xml:space="preserve">, שי חרמש, </w:t>
      </w:r>
      <w:proofErr w:type="spellStart"/>
      <w:r w:rsidRPr="003A5B01">
        <w:rPr>
          <w:rFonts w:cs="David" w:hint="cs"/>
          <w:b/>
          <w:bCs/>
          <w:u w:val="single"/>
          <w:rtl/>
        </w:rPr>
        <w:t>אסתרינה</w:t>
      </w:r>
      <w:proofErr w:type="spellEnd"/>
      <w:r w:rsidRPr="003A5B01">
        <w:rPr>
          <w:rFonts w:cs="David" w:hint="cs"/>
          <w:b/>
          <w:bCs/>
          <w:u w:val="single"/>
          <w:rtl/>
        </w:rPr>
        <w:t xml:space="preserve"> </w:t>
      </w:r>
      <w:proofErr w:type="spellStart"/>
      <w:r w:rsidRPr="003A5B01">
        <w:rPr>
          <w:rFonts w:cs="David" w:hint="cs"/>
          <w:b/>
          <w:bCs/>
          <w:u w:val="single"/>
          <w:rtl/>
        </w:rPr>
        <w:t>טרטמן</w:t>
      </w:r>
      <w:proofErr w:type="spellEnd"/>
      <w:r w:rsidRPr="003A5B01">
        <w:rPr>
          <w:rFonts w:cs="David" w:hint="cs"/>
          <w:b/>
          <w:bCs/>
          <w:u w:val="single"/>
          <w:rtl/>
        </w:rPr>
        <w:t xml:space="preserve">, ישראל כץ, יצחק לוי, אברהם </w:t>
      </w:r>
      <w:proofErr w:type="spellStart"/>
      <w:r w:rsidRPr="003A5B01">
        <w:rPr>
          <w:rFonts w:cs="David" w:hint="cs"/>
          <w:b/>
          <w:bCs/>
          <w:u w:val="single"/>
          <w:rtl/>
        </w:rPr>
        <w:t>מיכאלי</w:t>
      </w:r>
      <w:proofErr w:type="spellEnd"/>
      <w:r w:rsidRPr="003A5B01">
        <w:rPr>
          <w:rFonts w:cs="David" w:hint="cs"/>
          <w:b/>
          <w:bCs/>
          <w:u w:val="single"/>
          <w:rtl/>
        </w:rPr>
        <w:t>, אורית נוקד</w:t>
      </w:r>
    </w:p>
    <w:p w14:paraId="6BEEA836" w14:textId="77777777" w:rsidR="003A5B01" w:rsidRPr="003A5B01" w:rsidRDefault="003A5B01" w:rsidP="003A5B01">
      <w:pPr>
        <w:bidi/>
        <w:rPr>
          <w:rFonts w:cs="David" w:hint="cs"/>
          <w:rtl/>
        </w:rPr>
      </w:pPr>
    </w:p>
    <w:p w14:paraId="3DB80F09" w14:textId="77777777" w:rsidR="003A5B01" w:rsidRDefault="003A5B01" w:rsidP="003A5B01">
      <w:pPr>
        <w:bidi/>
        <w:rPr>
          <w:rFonts w:cs="David" w:hint="cs"/>
          <w:u w:val="single"/>
          <w:rtl/>
        </w:rPr>
      </w:pPr>
    </w:p>
    <w:p w14:paraId="5925AA01" w14:textId="77777777" w:rsidR="003A5B01" w:rsidRDefault="003A5B01" w:rsidP="003A5B01">
      <w:pPr>
        <w:bidi/>
        <w:rPr>
          <w:rFonts w:cs="David" w:hint="cs"/>
          <w:u w:val="single"/>
          <w:rtl/>
        </w:rPr>
      </w:pPr>
    </w:p>
    <w:p w14:paraId="14F7CB1F" w14:textId="77777777" w:rsidR="003A5B01" w:rsidRDefault="003A5B01" w:rsidP="003A5B01">
      <w:pPr>
        <w:bidi/>
        <w:rPr>
          <w:rFonts w:cs="David" w:hint="cs"/>
          <w:u w:val="single"/>
          <w:rtl/>
        </w:rPr>
      </w:pPr>
    </w:p>
    <w:p w14:paraId="0138272D" w14:textId="77777777" w:rsidR="003A5B01" w:rsidRPr="003A5B01" w:rsidRDefault="003A5B01" w:rsidP="003A5B01">
      <w:pPr>
        <w:bidi/>
        <w:rPr>
          <w:rFonts w:cs="David" w:hint="cs"/>
          <w:u w:val="single"/>
          <w:rtl/>
        </w:rPr>
      </w:pPr>
      <w:r w:rsidRPr="003A5B01">
        <w:rPr>
          <w:rFonts w:cs="David" w:hint="cs"/>
          <w:u w:val="single"/>
          <w:rtl/>
        </w:rPr>
        <w:t>היו"ר דוד טל:</w:t>
      </w:r>
    </w:p>
    <w:p w14:paraId="6243A4B0" w14:textId="77777777" w:rsidR="003A5B01" w:rsidRPr="003A5B01" w:rsidRDefault="003A5B01" w:rsidP="003A5B01">
      <w:pPr>
        <w:bidi/>
        <w:rPr>
          <w:rFonts w:cs="David" w:hint="cs"/>
          <w:rtl/>
        </w:rPr>
      </w:pPr>
    </w:p>
    <w:p w14:paraId="5811EEBF" w14:textId="77777777" w:rsidR="003A5B01" w:rsidRPr="003A5B01" w:rsidRDefault="003A5B01" w:rsidP="003A5B01">
      <w:pPr>
        <w:bidi/>
        <w:rPr>
          <w:rFonts w:cs="David" w:hint="cs"/>
          <w:rtl/>
        </w:rPr>
      </w:pPr>
      <w:r w:rsidRPr="003A5B01">
        <w:rPr>
          <w:rFonts w:cs="David" w:hint="cs"/>
          <w:rtl/>
        </w:rPr>
        <w:tab/>
        <w:t xml:space="preserve">קביעת ועדה לדיון בהצעת חוק יישום תוכנית ההתנתקות (תיקון </w:t>
      </w:r>
      <w:r w:rsidRPr="003A5B01">
        <w:rPr>
          <w:rFonts w:cs="David"/>
          <w:rtl/>
        </w:rPr>
        <w:t>–</w:t>
      </w:r>
      <w:r w:rsidRPr="003A5B01">
        <w:rPr>
          <w:rFonts w:cs="David" w:hint="cs"/>
          <w:rtl/>
        </w:rPr>
        <w:t xml:space="preserve"> פיצוי בשל עסק של חקלאות), הצעת חברי הכנסת: זאב </w:t>
      </w:r>
      <w:proofErr w:type="spellStart"/>
      <w:r w:rsidRPr="003A5B01">
        <w:rPr>
          <w:rFonts w:cs="David" w:hint="cs"/>
          <w:rtl/>
        </w:rPr>
        <w:t>אלקין</w:t>
      </w:r>
      <w:proofErr w:type="spellEnd"/>
      <w:r w:rsidRPr="003A5B01">
        <w:rPr>
          <w:rFonts w:cs="David" w:hint="cs"/>
          <w:rtl/>
        </w:rPr>
        <w:t xml:space="preserve">, </w:t>
      </w:r>
      <w:smartTag w:uri="urn:schemas-microsoft-com:office:smarttags" w:element="PersonName">
        <w:r w:rsidRPr="003A5B01">
          <w:rPr>
            <w:rFonts w:cs="David" w:hint="cs"/>
            <w:rtl/>
          </w:rPr>
          <w:t>דוד רותם</w:t>
        </w:r>
      </w:smartTag>
      <w:r w:rsidRPr="003A5B01">
        <w:rPr>
          <w:rFonts w:cs="David" w:hint="cs"/>
          <w:rtl/>
        </w:rPr>
        <w:t xml:space="preserve">, </w:t>
      </w:r>
      <w:proofErr w:type="spellStart"/>
      <w:r w:rsidRPr="003A5B01">
        <w:rPr>
          <w:rFonts w:cs="David" w:hint="cs"/>
          <w:rtl/>
        </w:rPr>
        <w:t>עמירה</w:t>
      </w:r>
      <w:proofErr w:type="spellEnd"/>
      <w:r w:rsidRPr="003A5B01">
        <w:rPr>
          <w:rFonts w:cs="David" w:hint="cs"/>
          <w:rtl/>
        </w:rPr>
        <w:t xml:space="preserve"> </w:t>
      </w:r>
      <w:proofErr w:type="spellStart"/>
      <w:r w:rsidRPr="003A5B01">
        <w:rPr>
          <w:rFonts w:cs="David" w:hint="cs"/>
          <w:rtl/>
        </w:rPr>
        <w:t>דותן</w:t>
      </w:r>
      <w:proofErr w:type="spellEnd"/>
      <w:r w:rsidRPr="003A5B01">
        <w:rPr>
          <w:rFonts w:cs="David" w:hint="cs"/>
          <w:rtl/>
        </w:rPr>
        <w:t xml:space="preserve">, שי חרמש, </w:t>
      </w:r>
      <w:proofErr w:type="spellStart"/>
      <w:r w:rsidRPr="003A5B01">
        <w:rPr>
          <w:rFonts w:cs="David" w:hint="cs"/>
          <w:rtl/>
        </w:rPr>
        <w:t>אסרתינה</w:t>
      </w:r>
      <w:proofErr w:type="spellEnd"/>
      <w:r w:rsidRPr="003A5B01">
        <w:rPr>
          <w:rFonts w:cs="David" w:hint="cs"/>
          <w:rtl/>
        </w:rPr>
        <w:t xml:space="preserve"> </w:t>
      </w:r>
      <w:proofErr w:type="spellStart"/>
      <w:r w:rsidRPr="003A5B01">
        <w:rPr>
          <w:rFonts w:cs="David" w:hint="cs"/>
          <w:rtl/>
        </w:rPr>
        <w:t>טרטמן</w:t>
      </w:r>
      <w:proofErr w:type="spellEnd"/>
      <w:r w:rsidRPr="003A5B01">
        <w:rPr>
          <w:rFonts w:cs="David" w:hint="cs"/>
          <w:rtl/>
        </w:rPr>
        <w:t xml:space="preserve">, ישראל כץ, יצחק לוי, אברהם </w:t>
      </w:r>
      <w:proofErr w:type="spellStart"/>
      <w:r w:rsidRPr="003A5B01">
        <w:rPr>
          <w:rFonts w:cs="David" w:hint="cs"/>
          <w:rtl/>
        </w:rPr>
        <w:t>מיכאלי</w:t>
      </w:r>
      <w:proofErr w:type="spellEnd"/>
      <w:r w:rsidRPr="003A5B01">
        <w:rPr>
          <w:rFonts w:cs="David" w:hint="cs"/>
          <w:rtl/>
        </w:rPr>
        <w:t>, אורית נוקד.</w:t>
      </w:r>
    </w:p>
    <w:p w14:paraId="4300EF87" w14:textId="77777777" w:rsidR="003A5B01" w:rsidRPr="003A5B01" w:rsidRDefault="003A5B01" w:rsidP="003A5B01">
      <w:pPr>
        <w:bidi/>
        <w:rPr>
          <w:rFonts w:cs="David" w:hint="cs"/>
          <w:rtl/>
        </w:rPr>
      </w:pPr>
    </w:p>
    <w:p w14:paraId="15F1D53A" w14:textId="77777777" w:rsidR="003A5B01" w:rsidRPr="003A5B01" w:rsidRDefault="003A5B01" w:rsidP="003A5B01">
      <w:pPr>
        <w:bidi/>
        <w:rPr>
          <w:rFonts w:cs="David" w:hint="cs"/>
          <w:rtl/>
        </w:rPr>
      </w:pPr>
      <w:r w:rsidRPr="003A5B01">
        <w:rPr>
          <w:rFonts w:cs="David" w:hint="cs"/>
          <w:rtl/>
        </w:rPr>
        <w:tab/>
        <w:t xml:space="preserve">נשמעה כאן הצעה להעביר את הנושא לוועדת החוקה או לוועדת הכספים. </w:t>
      </w:r>
    </w:p>
    <w:p w14:paraId="798DDAF9" w14:textId="77777777" w:rsidR="003A5B01" w:rsidRPr="003A5B01" w:rsidRDefault="003A5B01" w:rsidP="003A5B01">
      <w:pPr>
        <w:bidi/>
        <w:rPr>
          <w:rFonts w:cs="David" w:hint="cs"/>
          <w:rtl/>
        </w:rPr>
      </w:pPr>
      <w:r w:rsidRPr="003A5B01">
        <w:rPr>
          <w:rFonts w:cs="David"/>
          <w:rtl/>
        </w:rPr>
        <w:br/>
      </w:r>
      <w:smartTag w:uri="urn:schemas-microsoft-com:office:smarttags" w:element="PersonName">
        <w:r w:rsidRPr="003A5B01">
          <w:rPr>
            <w:rFonts w:cs="David" w:hint="cs"/>
            <w:u w:val="single"/>
            <w:rtl/>
          </w:rPr>
          <w:t>דוד רותם</w:t>
        </w:r>
      </w:smartTag>
      <w:r w:rsidRPr="003A5B01">
        <w:rPr>
          <w:rFonts w:cs="David" w:hint="cs"/>
          <w:u w:val="single"/>
          <w:rtl/>
        </w:rPr>
        <w:t>:</w:t>
      </w:r>
    </w:p>
    <w:p w14:paraId="5216788B" w14:textId="77777777" w:rsidR="003A5B01" w:rsidRPr="003A5B01" w:rsidRDefault="003A5B01" w:rsidP="003A5B01">
      <w:pPr>
        <w:bidi/>
        <w:rPr>
          <w:rFonts w:cs="David" w:hint="cs"/>
          <w:rtl/>
        </w:rPr>
      </w:pPr>
    </w:p>
    <w:p w14:paraId="431B5087" w14:textId="77777777" w:rsidR="003A5B01" w:rsidRPr="003A5B01" w:rsidRDefault="003A5B01" w:rsidP="003A5B01">
      <w:pPr>
        <w:bidi/>
        <w:rPr>
          <w:rFonts w:cs="David" w:hint="cs"/>
          <w:rtl/>
        </w:rPr>
      </w:pPr>
      <w:r w:rsidRPr="003A5B01">
        <w:rPr>
          <w:rFonts w:cs="David" w:hint="cs"/>
          <w:rtl/>
        </w:rPr>
        <w:tab/>
        <w:t>חוקה לא רוצים את זה.</w:t>
      </w:r>
    </w:p>
    <w:p w14:paraId="09ED1154"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66BE8587" w14:textId="77777777" w:rsidR="003A5B01" w:rsidRPr="003A5B01" w:rsidRDefault="003A5B01" w:rsidP="003A5B01">
      <w:pPr>
        <w:bidi/>
        <w:rPr>
          <w:rFonts w:cs="David" w:hint="cs"/>
          <w:rtl/>
        </w:rPr>
      </w:pPr>
    </w:p>
    <w:p w14:paraId="361566DB" w14:textId="77777777" w:rsidR="003A5B01" w:rsidRPr="003A5B01" w:rsidRDefault="003A5B01" w:rsidP="003A5B01">
      <w:pPr>
        <w:bidi/>
        <w:rPr>
          <w:rFonts w:cs="David" w:hint="cs"/>
          <w:rtl/>
        </w:rPr>
      </w:pPr>
      <w:r w:rsidRPr="003A5B01">
        <w:rPr>
          <w:rFonts w:cs="David" w:hint="cs"/>
          <w:rtl/>
        </w:rPr>
        <w:tab/>
        <w:t xml:space="preserve">יושב-ראש ועדת החוקה העביר אלי מכתב שהוא מוותר על הצעת החוק שתידון אצלו. לאחר מכן, לפני מספר דקות, חזר בו היושב-ראש ומבקש בכל אופן שהנושא יידון אצלו. </w:t>
      </w:r>
    </w:p>
    <w:p w14:paraId="6E17BF17"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ראובן ריבלין:</w:t>
      </w:r>
    </w:p>
    <w:p w14:paraId="200AC5E6" w14:textId="77777777" w:rsidR="003A5B01" w:rsidRPr="003A5B01" w:rsidRDefault="003A5B01" w:rsidP="003A5B01">
      <w:pPr>
        <w:bidi/>
        <w:rPr>
          <w:rFonts w:cs="David" w:hint="cs"/>
          <w:rtl/>
        </w:rPr>
      </w:pPr>
    </w:p>
    <w:p w14:paraId="5856DBCD" w14:textId="77777777" w:rsidR="003A5B01" w:rsidRPr="003A5B01" w:rsidRDefault="003A5B01" w:rsidP="003A5B01">
      <w:pPr>
        <w:bidi/>
        <w:rPr>
          <w:rFonts w:cs="David" w:hint="cs"/>
          <w:rtl/>
        </w:rPr>
      </w:pPr>
      <w:r w:rsidRPr="003A5B01">
        <w:rPr>
          <w:rFonts w:cs="David" w:hint="cs"/>
          <w:rtl/>
        </w:rPr>
        <w:tab/>
        <w:t xml:space="preserve"> אנחנו נתמוך ביושב-ראש הראשון, ולא זה שחזר בו. </w:t>
      </w:r>
    </w:p>
    <w:p w14:paraId="173B19BF"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515778CC" w14:textId="77777777" w:rsidR="003A5B01" w:rsidRPr="003A5B01" w:rsidRDefault="003A5B01" w:rsidP="003A5B01">
      <w:pPr>
        <w:bidi/>
        <w:rPr>
          <w:rFonts w:cs="David" w:hint="cs"/>
          <w:rtl/>
        </w:rPr>
      </w:pPr>
    </w:p>
    <w:p w14:paraId="23C1FDBB" w14:textId="77777777" w:rsidR="003A5B01" w:rsidRPr="003A5B01" w:rsidRDefault="003A5B01" w:rsidP="003A5B01">
      <w:pPr>
        <w:bidi/>
        <w:rPr>
          <w:rFonts w:cs="David" w:hint="cs"/>
          <w:rtl/>
        </w:rPr>
      </w:pPr>
      <w:r w:rsidRPr="003A5B01">
        <w:rPr>
          <w:rFonts w:cs="David" w:hint="cs"/>
          <w:rtl/>
        </w:rPr>
        <w:tab/>
        <w:t xml:space="preserve">אשר על כן, אנחנו נצביע בין ועדת החוקה לבין ועדת הכספים. </w:t>
      </w:r>
    </w:p>
    <w:p w14:paraId="642FBDAE"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168CB8BF" w14:textId="77777777" w:rsidR="003A5B01" w:rsidRPr="003A5B01" w:rsidRDefault="003A5B01" w:rsidP="003A5B01">
      <w:pPr>
        <w:pStyle w:val="Heading5"/>
        <w:jc w:val="left"/>
        <w:rPr>
          <w:rFonts w:hint="cs"/>
          <w:sz w:val="24"/>
          <w:rtl/>
        </w:rPr>
      </w:pPr>
    </w:p>
    <w:p w14:paraId="2F982685" w14:textId="77777777" w:rsidR="003A5B01" w:rsidRPr="003A5B01" w:rsidRDefault="003A5B01" w:rsidP="003A5B01">
      <w:pPr>
        <w:bidi/>
        <w:rPr>
          <w:rFonts w:cs="David" w:hint="cs"/>
          <w:rtl/>
        </w:rPr>
      </w:pPr>
      <w:r w:rsidRPr="003A5B01">
        <w:rPr>
          <w:rFonts w:cs="David" w:hint="cs"/>
          <w:rtl/>
        </w:rPr>
        <w:tab/>
        <w:t xml:space="preserve">אדוני היושב-ראש, אני רוצה שחברי הקואליציה יהיו מודעים לכך </w:t>
      </w:r>
      <w:r w:rsidRPr="003A5B01">
        <w:rPr>
          <w:rFonts w:cs="David"/>
          <w:rtl/>
        </w:rPr>
        <w:t>–</w:t>
      </w:r>
      <w:r w:rsidRPr="003A5B01">
        <w:rPr>
          <w:rFonts w:cs="David" w:hint="cs"/>
          <w:rtl/>
        </w:rPr>
        <w:t xml:space="preserve"> </w:t>
      </w:r>
      <w:proofErr w:type="spellStart"/>
      <w:r w:rsidRPr="003A5B01">
        <w:rPr>
          <w:rFonts w:cs="David" w:hint="cs"/>
          <w:rtl/>
        </w:rPr>
        <w:t>היתה</w:t>
      </w:r>
      <w:proofErr w:type="spellEnd"/>
      <w:r w:rsidRPr="003A5B01">
        <w:rPr>
          <w:rFonts w:cs="David" w:hint="cs"/>
          <w:rtl/>
        </w:rPr>
        <w:t xml:space="preserve"> הסכמה של הממשלה להעביר ולתמוך בהצעה בקריאה טרומית, והסכמה שזה עובר לוועדת החוקה, והסכמים ראוי לעמוד בהם. </w:t>
      </w:r>
    </w:p>
    <w:p w14:paraId="7B0A7974" w14:textId="77777777" w:rsidR="003A5B01" w:rsidRPr="003A5B01" w:rsidRDefault="003A5B01" w:rsidP="003A5B01">
      <w:pPr>
        <w:bidi/>
        <w:rPr>
          <w:rFonts w:cs="David" w:hint="cs"/>
          <w:rtl/>
        </w:rPr>
      </w:pPr>
      <w:r w:rsidRPr="003A5B01">
        <w:rPr>
          <w:rFonts w:cs="David"/>
          <w:rtl/>
        </w:rPr>
        <w:br/>
      </w:r>
      <w:smartTag w:uri="urn:schemas-microsoft-com:office:smarttags" w:element="PersonName">
        <w:r w:rsidRPr="003A5B01">
          <w:rPr>
            <w:rFonts w:cs="David" w:hint="cs"/>
            <w:u w:val="single"/>
            <w:rtl/>
          </w:rPr>
          <w:t>דוד רותם</w:t>
        </w:r>
      </w:smartTag>
      <w:r w:rsidRPr="003A5B01">
        <w:rPr>
          <w:rFonts w:cs="David" w:hint="cs"/>
          <w:u w:val="single"/>
          <w:rtl/>
        </w:rPr>
        <w:t>:</w:t>
      </w:r>
    </w:p>
    <w:p w14:paraId="5BE25FBC" w14:textId="77777777" w:rsidR="003A5B01" w:rsidRPr="003A5B01" w:rsidRDefault="003A5B01" w:rsidP="003A5B01">
      <w:pPr>
        <w:bidi/>
        <w:rPr>
          <w:rFonts w:cs="David" w:hint="cs"/>
          <w:rtl/>
        </w:rPr>
      </w:pPr>
    </w:p>
    <w:p w14:paraId="167F8E3C" w14:textId="77777777" w:rsidR="003A5B01" w:rsidRPr="003A5B01" w:rsidRDefault="003A5B01" w:rsidP="003A5B01">
      <w:pPr>
        <w:bidi/>
        <w:rPr>
          <w:rFonts w:cs="David" w:hint="cs"/>
          <w:rtl/>
        </w:rPr>
      </w:pPr>
      <w:r w:rsidRPr="003A5B01">
        <w:rPr>
          <w:rFonts w:cs="David" w:hint="cs"/>
          <w:rtl/>
        </w:rPr>
        <w:tab/>
        <w:t xml:space="preserve">למה? </w:t>
      </w:r>
    </w:p>
    <w:p w14:paraId="36804C98"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730730EB" w14:textId="77777777" w:rsidR="003A5B01" w:rsidRPr="003A5B01" w:rsidRDefault="003A5B01" w:rsidP="003A5B01">
      <w:pPr>
        <w:pStyle w:val="Heading5"/>
        <w:jc w:val="left"/>
        <w:rPr>
          <w:rFonts w:hint="cs"/>
          <w:sz w:val="24"/>
          <w:rtl/>
        </w:rPr>
      </w:pPr>
    </w:p>
    <w:p w14:paraId="75EC8F12" w14:textId="77777777" w:rsidR="003A5B01" w:rsidRPr="003A5B01" w:rsidRDefault="003A5B01" w:rsidP="003A5B01">
      <w:pPr>
        <w:bidi/>
        <w:rPr>
          <w:rFonts w:cs="David" w:hint="cs"/>
          <w:rtl/>
        </w:rPr>
      </w:pPr>
      <w:r w:rsidRPr="003A5B01">
        <w:rPr>
          <w:rFonts w:cs="David" w:hint="cs"/>
          <w:rtl/>
        </w:rPr>
        <w:tab/>
        <w:t>מה זאת אומרת למה? הסכמתם. הסכימו.</w:t>
      </w:r>
    </w:p>
    <w:p w14:paraId="0F398E5E" w14:textId="77777777" w:rsidR="003A5B01" w:rsidRPr="003A5B01" w:rsidRDefault="003A5B01" w:rsidP="003A5B01">
      <w:pPr>
        <w:bidi/>
        <w:rPr>
          <w:rFonts w:cs="David" w:hint="cs"/>
          <w:rtl/>
        </w:rPr>
      </w:pPr>
      <w:r w:rsidRPr="003A5B01">
        <w:rPr>
          <w:rFonts w:cs="David"/>
          <w:rtl/>
        </w:rPr>
        <w:br/>
      </w:r>
      <w:smartTag w:uri="urn:schemas-microsoft-com:office:smarttags" w:element="PersonName">
        <w:r w:rsidRPr="003A5B01">
          <w:rPr>
            <w:rFonts w:cs="David" w:hint="cs"/>
            <w:u w:val="single"/>
            <w:rtl/>
          </w:rPr>
          <w:t>דוד רותם</w:t>
        </w:r>
      </w:smartTag>
      <w:r w:rsidRPr="003A5B01">
        <w:rPr>
          <w:rFonts w:cs="David" w:hint="cs"/>
          <w:u w:val="single"/>
          <w:rtl/>
        </w:rPr>
        <w:t>:</w:t>
      </w:r>
    </w:p>
    <w:p w14:paraId="2E17641F" w14:textId="77777777" w:rsidR="003A5B01" w:rsidRPr="003A5B01" w:rsidRDefault="003A5B01" w:rsidP="003A5B01">
      <w:pPr>
        <w:bidi/>
        <w:rPr>
          <w:rFonts w:cs="David" w:hint="cs"/>
          <w:rtl/>
        </w:rPr>
      </w:pPr>
    </w:p>
    <w:p w14:paraId="5268C709" w14:textId="77777777" w:rsidR="003A5B01" w:rsidRPr="003A5B01" w:rsidRDefault="003A5B01" w:rsidP="003A5B01">
      <w:pPr>
        <w:bidi/>
        <w:rPr>
          <w:rFonts w:cs="David" w:hint="cs"/>
          <w:rtl/>
        </w:rPr>
      </w:pPr>
      <w:r w:rsidRPr="003A5B01">
        <w:rPr>
          <w:rFonts w:cs="David" w:hint="cs"/>
          <w:rtl/>
        </w:rPr>
        <w:tab/>
        <w:t>לא, לא הסכימו, אבל למה הממשלה דווקא רוצה ועדת חוקה?</w:t>
      </w:r>
    </w:p>
    <w:p w14:paraId="18A892F1"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1619E5E5" w14:textId="77777777" w:rsidR="003A5B01" w:rsidRPr="003A5B01" w:rsidRDefault="003A5B01" w:rsidP="003A5B01">
      <w:pPr>
        <w:pStyle w:val="Heading5"/>
        <w:jc w:val="left"/>
        <w:rPr>
          <w:rFonts w:hint="cs"/>
          <w:sz w:val="24"/>
          <w:rtl/>
        </w:rPr>
      </w:pPr>
    </w:p>
    <w:p w14:paraId="7A953A76" w14:textId="77777777" w:rsidR="003A5B01" w:rsidRPr="003A5B01" w:rsidRDefault="003A5B01" w:rsidP="003A5B01">
      <w:pPr>
        <w:bidi/>
        <w:rPr>
          <w:rFonts w:cs="David" w:hint="cs"/>
          <w:rtl/>
        </w:rPr>
      </w:pPr>
      <w:r w:rsidRPr="003A5B01">
        <w:rPr>
          <w:rFonts w:cs="David" w:hint="cs"/>
          <w:rtl/>
        </w:rPr>
        <w:tab/>
        <w:t xml:space="preserve"> לא נכון. הסכימו. מה אתם רוצים, שאני אביא את הפלט של מה שאמרתם מעל הדוכן במליאה? </w:t>
      </w:r>
    </w:p>
    <w:p w14:paraId="49F0AA84" w14:textId="77777777" w:rsidR="003A5B01" w:rsidRPr="003A5B01" w:rsidRDefault="003A5B01" w:rsidP="003A5B01">
      <w:pPr>
        <w:bidi/>
        <w:rPr>
          <w:rFonts w:cs="David" w:hint="cs"/>
          <w:rtl/>
        </w:rPr>
      </w:pPr>
      <w:r w:rsidRPr="003A5B01">
        <w:rPr>
          <w:rFonts w:cs="David"/>
          <w:rtl/>
        </w:rPr>
        <w:br/>
      </w:r>
      <w:smartTag w:uri="urn:schemas-microsoft-com:office:smarttags" w:element="PersonName">
        <w:r w:rsidRPr="003A5B01">
          <w:rPr>
            <w:rFonts w:cs="David" w:hint="cs"/>
            <w:u w:val="single"/>
            <w:rtl/>
          </w:rPr>
          <w:t>דוד רותם</w:t>
        </w:r>
      </w:smartTag>
      <w:r w:rsidRPr="003A5B01">
        <w:rPr>
          <w:rFonts w:cs="David" w:hint="cs"/>
          <w:u w:val="single"/>
          <w:rtl/>
        </w:rPr>
        <w:t>:</w:t>
      </w:r>
    </w:p>
    <w:p w14:paraId="30CA684A" w14:textId="77777777" w:rsidR="003A5B01" w:rsidRPr="003A5B01" w:rsidRDefault="003A5B01" w:rsidP="003A5B01">
      <w:pPr>
        <w:bidi/>
        <w:rPr>
          <w:rFonts w:cs="David" w:hint="cs"/>
          <w:rtl/>
        </w:rPr>
      </w:pPr>
    </w:p>
    <w:p w14:paraId="600FACA8" w14:textId="77777777" w:rsidR="003A5B01" w:rsidRPr="003A5B01" w:rsidRDefault="003A5B01" w:rsidP="003A5B01">
      <w:pPr>
        <w:bidi/>
        <w:rPr>
          <w:rFonts w:cs="David" w:hint="cs"/>
          <w:rtl/>
        </w:rPr>
      </w:pPr>
      <w:r w:rsidRPr="003A5B01">
        <w:rPr>
          <w:rFonts w:cs="David" w:hint="cs"/>
          <w:rtl/>
        </w:rPr>
        <w:tab/>
        <w:t xml:space="preserve">לא, אני רוצה שתסביר. תסביר לנו. </w:t>
      </w:r>
    </w:p>
    <w:p w14:paraId="545F97B3" w14:textId="77777777" w:rsidR="003A5B01" w:rsidRPr="003A5B01" w:rsidRDefault="003A5B01" w:rsidP="003A5B01">
      <w:pPr>
        <w:bidi/>
        <w:rPr>
          <w:rFonts w:cs="David" w:hint="cs"/>
          <w:u w:val="single"/>
          <w:rtl/>
        </w:rPr>
      </w:pPr>
    </w:p>
    <w:p w14:paraId="724B92BA" w14:textId="77777777" w:rsidR="003A5B01" w:rsidRPr="003A5B01" w:rsidRDefault="003A5B01" w:rsidP="003A5B01">
      <w:pPr>
        <w:bidi/>
        <w:rPr>
          <w:rFonts w:cs="David" w:hint="cs"/>
          <w:u w:val="single"/>
          <w:rtl/>
        </w:rPr>
      </w:pPr>
      <w:r w:rsidRPr="003A5B01">
        <w:rPr>
          <w:rFonts w:cs="David" w:hint="cs"/>
          <w:u w:val="single"/>
          <w:rtl/>
        </w:rPr>
        <w:t>היו"ר דוד טל:</w:t>
      </w:r>
    </w:p>
    <w:p w14:paraId="5848EE91" w14:textId="77777777" w:rsidR="003A5B01" w:rsidRPr="003A5B01" w:rsidRDefault="003A5B01" w:rsidP="003A5B01">
      <w:pPr>
        <w:bidi/>
        <w:rPr>
          <w:rFonts w:cs="David" w:hint="cs"/>
          <w:rtl/>
        </w:rPr>
      </w:pPr>
    </w:p>
    <w:p w14:paraId="00F51A67" w14:textId="77777777" w:rsidR="003A5B01" w:rsidRPr="003A5B01" w:rsidRDefault="003A5B01" w:rsidP="003A5B01">
      <w:pPr>
        <w:bidi/>
        <w:rPr>
          <w:rFonts w:cs="David" w:hint="cs"/>
          <w:rtl/>
        </w:rPr>
      </w:pPr>
      <w:r w:rsidRPr="003A5B01">
        <w:rPr>
          <w:rFonts w:cs="David" w:hint="cs"/>
          <w:rtl/>
        </w:rPr>
        <w:tab/>
        <w:t xml:space="preserve">חבר הכנסת רותם, כולם יודעים למה אתה מתכוון. </w:t>
      </w:r>
    </w:p>
    <w:p w14:paraId="5602A035" w14:textId="77777777" w:rsidR="003A5B01" w:rsidRPr="003A5B01" w:rsidRDefault="003A5B01" w:rsidP="003A5B01">
      <w:pPr>
        <w:pStyle w:val="Heading5"/>
        <w:jc w:val="left"/>
        <w:rPr>
          <w:rFonts w:hint="cs"/>
          <w:sz w:val="24"/>
          <w:rtl/>
        </w:rPr>
      </w:pPr>
      <w:r w:rsidRPr="003A5B01">
        <w:rPr>
          <w:sz w:val="24"/>
          <w:rtl/>
        </w:rPr>
        <w:br/>
      </w:r>
      <w:r w:rsidRPr="003A5B01">
        <w:rPr>
          <w:rFonts w:hint="cs"/>
          <w:sz w:val="24"/>
          <w:u w:val="single"/>
          <w:rtl/>
        </w:rPr>
        <w:t>יואל חסון:</w:t>
      </w:r>
    </w:p>
    <w:p w14:paraId="3DC8F356" w14:textId="77777777" w:rsidR="003A5B01" w:rsidRPr="003A5B01" w:rsidRDefault="003A5B01" w:rsidP="003A5B01">
      <w:pPr>
        <w:pStyle w:val="Heading5"/>
        <w:jc w:val="left"/>
        <w:rPr>
          <w:rFonts w:hint="cs"/>
          <w:sz w:val="24"/>
          <w:rtl/>
        </w:rPr>
      </w:pPr>
    </w:p>
    <w:p w14:paraId="612C06A1" w14:textId="77777777" w:rsidR="003A5B01" w:rsidRPr="003A5B01" w:rsidRDefault="003A5B01" w:rsidP="003A5B01">
      <w:pPr>
        <w:bidi/>
        <w:rPr>
          <w:rFonts w:cs="David" w:hint="cs"/>
          <w:rtl/>
        </w:rPr>
      </w:pPr>
      <w:r w:rsidRPr="003A5B01">
        <w:rPr>
          <w:rFonts w:cs="David" w:hint="cs"/>
          <w:rtl/>
        </w:rPr>
        <w:tab/>
        <w:t xml:space="preserve"> אדוני, </w:t>
      </w:r>
      <w:proofErr w:type="spellStart"/>
      <w:r w:rsidRPr="003A5B01">
        <w:rPr>
          <w:rFonts w:cs="David" w:hint="cs"/>
          <w:rtl/>
        </w:rPr>
        <w:t>היתה</w:t>
      </w:r>
      <w:proofErr w:type="spellEnd"/>
      <w:r w:rsidRPr="003A5B01">
        <w:rPr>
          <w:rFonts w:cs="David" w:hint="cs"/>
          <w:rtl/>
        </w:rPr>
        <w:t xml:space="preserve"> התחייבות מעל הדוכן במליאה של הסכמה שהנושא יעבור לוועדת החוקה, ועל הסכמים ראוי לעמוד. </w:t>
      </w:r>
    </w:p>
    <w:p w14:paraId="710726E7"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A6C52A5" w14:textId="77777777" w:rsidR="003A5B01" w:rsidRPr="003A5B01" w:rsidRDefault="003A5B01" w:rsidP="003A5B01">
      <w:pPr>
        <w:bidi/>
        <w:rPr>
          <w:rFonts w:cs="David" w:hint="cs"/>
          <w:rtl/>
        </w:rPr>
      </w:pPr>
    </w:p>
    <w:p w14:paraId="68AB5EFA" w14:textId="77777777" w:rsidR="003A5B01" w:rsidRPr="003A5B01" w:rsidRDefault="003A5B01" w:rsidP="003A5B01">
      <w:pPr>
        <w:bidi/>
        <w:rPr>
          <w:rFonts w:cs="David" w:hint="cs"/>
          <w:rtl/>
        </w:rPr>
      </w:pPr>
      <w:r w:rsidRPr="003A5B01">
        <w:rPr>
          <w:rFonts w:cs="David" w:hint="cs"/>
          <w:rtl/>
        </w:rPr>
        <w:tab/>
        <w:t xml:space="preserve">תודה רבה. רבותי, אני מחלק את ההצבעה. מי שיהיה בעד </w:t>
      </w:r>
      <w:r w:rsidRPr="003A5B01">
        <w:rPr>
          <w:rFonts w:cs="David"/>
          <w:rtl/>
        </w:rPr>
        <w:t>–</w:t>
      </w:r>
      <w:r w:rsidRPr="003A5B01">
        <w:rPr>
          <w:rFonts w:cs="David" w:hint="cs"/>
          <w:rtl/>
        </w:rPr>
        <w:t xml:space="preserve"> זה בעד ועדת כספים; מי שיהיה נגד </w:t>
      </w:r>
      <w:r w:rsidRPr="003A5B01">
        <w:rPr>
          <w:rFonts w:cs="David"/>
          <w:rtl/>
        </w:rPr>
        <w:t>–</w:t>
      </w:r>
      <w:r w:rsidRPr="003A5B01">
        <w:rPr>
          <w:rFonts w:cs="David" w:hint="cs"/>
          <w:rtl/>
        </w:rPr>
        <w:t xml:space="preserve"> זה ועדת החוקה. מי בעד, ירים את ידו. </w:t>
      </w:r>
    </w:p>
    <w:p w14:paraId="11679143" w14:textId="77777777" w:rsidR="003A5B01" w:rsidRPr="003A5B01" w:rsidRDefault="003A5B01" w:rsidP="003A5B01">
      <w:pPr>
        <w:bidi/>
        <w:jc w:val="center"/>
        <w:rPr>
          <w:rFonts w:cs="David" w:hint="cs"/>
          <w:b/>
          <w:bCs/>
          <w:rtl/>
        </w:rPr>
      </w:pPr>
      <w:r w:rsidRPr="003A5B01">
        <w:rPr>
          <w:rFonts w:cs="David"/>
          <w:rtl/>
        </w:rPr>
        <w:br/>
      </w:r>
      <w:r w:rsidRPr="003A5B01">
        <w:rPr>
          <w:rFonts w:cs="David" w:hint="cs"/>
          <w:b/>
          <w:bCs/>
          <w:rtl/>
        </w:rPr>
        <w:t>ה צ ב ע ה</w:t>
      </w:r>
    </w:p>
    <w:p w14:paraId="4D3C7528" w14:textId="77777777" w:rsidR="003A5B01" w:rsidRPr="003A5B01" w:rsidRDefault="003A5B01" w:rsidP="003A5B01">
      <w:pPr>
        <w:bidi/>
        <w:jc w:val="center"/>
        <w:rPr>
          <w:rFonts w:cs="David" w:hint="cs"/>
          <w:b/>
          <w:bCs/>
          <w:rtl/>
        </w:rPr>
      </w:pPr>
    </w:p>
    <w:p w14:paraId="236753C1" w14:textId="77777777" w:rsidR="003A5B01" w:rsidRPr="003A5B01" w:rsidRDefault="003A5B01" w:rsidP="003A5B01">
      <w:pPr>
        <w:bidi/>
        <w:jc w:val="center"/>
        <w:rPr>
          <w:rFonts w:cs="David" w:hint="cs"/>
          <w:rtl/>
        </w:rPr>
      </w:pPr>
      <w:r w:rsidRPr="003A5B01">
        <w:rPr>
          <w:rFonts w:cs="David" w:hint="cs"/>
          <w:rtl/>
        </w:rPr>
        <w:t xml:space="preserve">בעד </w:t>
      </w:r>
      <w:r w:rsidRPr="003A5B01">
        <w:rPr>
          <w:rFonts w:cs="David"/>
          <w:rtl/>
        </w:rPr>
        <w:t>–</w:t>
      </w:r>
      <w:r w:rsidRPr="003A5B01">
        <w:rPr>
          <w:rFonts w:cs="David" w:hint="cs"/>
          <w:rtl/>
        </w:rPr>
        <w:t xml:space="preserve"> 13</w:t>
      </w:r>
    </w:p>
    <w:p w14:paraId="4E04CCE2" w14:textId="77777777" w:rsidR="003A5B01" w:rsidRPr="003A5B01" w:rsidRDefault="003A5B01" w:rsidP="003A5B01">
      <w:pPr>
        <w:bidi/>
        <w:jc w:val="center"/>
        <w:rPr>
          <w:rFonts w:cs="David" w:hint="cs"/>
          <w:rtl/>
        </w:rPr>
      </w:pPr>
    </w:p>
    <w:p w14:paraId="2934D5AA" w14:textId="77777777" w:rsidR="003A5B01" w:rsidRPr="003A5B01" w:rsidRDefault="003A5B01" w:rsidP="003A5B01">
      <w:pPr>
        <w:bidi/>
        <w:rPr>
          <w:rFonts w:cs="David" w:hint="cs"/>
          <w:u w:val="single"/>
          <w:rtl/>
        </w:rPr>
      </w:pPr>
      <w:r w:rsidRPr="003A5B01">
        <w:rPr>
          <w:rFonts w:cs="David" w:hint="cs"/>
          <w:u w:val="single"/>
          <w:rtl/>
        </w:rPr>
        <w:t>היו"ר דוד טל:</w:t>
      </w:r>
    </w:p>
    <w:p w14:paraId="6AF5B33F" w14:textId="77777777" w:rsidR="003A5B01" w:rsidRPr="003A5B01" w:rsidRDefault="003A5B01" w:rsidP="003A5B01">
      <w:pPr>
        <w:bidi/>
        <w:rPr>
          <w:rFonts w:cs="David" w:hint="cs"/>
          <w:rtl/>
        </w:rPr>
      </w:pPr>
    </w:p>
    <w:p w14:paraId="6EEA6594" w14:textId="77777777" w:rsidR="003A5B01" w:rsidRPr="003A5B01" w:rsidRDefault="003A5B01" w:rsidP="003A5B01">
      <w:pPr>
        <w:bidi/>
        <w:rPr>
          <w:rFonts w:cs="David" w:hint="cs"/>
          <w:rtl/>
        </w:rPr>
      </w:pPr>
      <w:r w:rsidRPr="003A5B01">
        <w:rPr>
          <w:rFonts w:cs="David" w:hint="cs"/>
          <w:rtl/>
        </w:rPr>
        <w:tab/>
        <w:t xml:space="preserve">תודה. מי נגד, ירים את ידו. </w:t>
      </w:r>
    </w:p>
    <w:p w14:paraId="3147DBF9" w14:textId="77777777" w:rsidR="003A5B01" w:rsidRPr="003A5B01" w:rsidRDefault="003A5B01" w:rsidP="003A5B01">
      <w:pPr>
        <w:bidi/>
        <w:jc w:val="center"/>
        <w:rPr>
          <w:rFonts w:cs="David" w:hint="cs"/>
          <w:b/>
          <w:bCs/>
          <w:rtl/>
        </w:rPr>
      </w:pPr>
      <w:r w:rsidRPr="003A5B01">
        <w:rPr>
          <w:rFonts w:cs="David"/>
          <w:rtl/>
        </w:rPr>
        <w:br/>
      </w:r>
      <w:r w:rsidRPr="003A5B01">
        <w:rPr>
          <w:rFonts w:cs="David" w:hint="cs"/>
          <w:b/>
          <w:bCs/>
          <w:rtl/>
        </w:rPr>
        <w:t>ה צ ב ע ה</w:t>
      </w:r>
    </w:p>
    <w:p w14:paraId="2CCEA704" w14:textId="77777777" w:rsidR="003A5B01" w:rsidRPr="003A5B01" w:rsidRDefault="003A5B01" w:rsidP="003A5B01">
      <w:pPr>
        <w:bidi/>
        <w:jc w:val="center"/>
        <w:rPr>
          <w:rFonts w:cs="David" w:hint="cs"/>
          <w:b/>
          <w:bCs/>
          <w:rtl/>
        </w:rPr>
      </w:pPr>
    </w:p>
    <w:p w14:paraId="0EEA09D7" w14:textId="77777777" w:rsidR="003A5B01" w:rsidRPr="003A5B01" w:rsidRDefault="003A5B01" w:rsidP="003A5B01">
      <w:pPr>
        <w:bidi/>
        <w:jc w:val="center"/>
        <w:rPr>
          <w:rFonts w:cs="David" w:hint="cs"/>
          <w:rtl/>
        </w:rPr>
      </w:pPr>
      <w:r w:rsidRPr="003A5B01">
        <w:rPr>
          <w:rFonts w:cs="David" w:hint="cs"/>
          <w:rtl/>
        </w:rPr>
        <w:t xml:space="preserve">נגד </w:t>
      </w:r>
      <w:r w:rsidRPr="003A5B01">
        <w:rPr>
          <w:rFonts w:cs="David"/>
          <w:rtl/>
        </w:rPr>
        <w:t>–</w:t>
      </w:r>
      <w:r w:rsidRPr="003A5B01">
        <w:rPr>
          <w:rFonts w:cs="David" w:hint="cs"/>
          <w:rtl/>
        </w:rPr>
        <w:t xml:space="preserve"> 4</w:t>
      </w:r>
    </w:p>
    <w:p w14:paraId="43883839" w14:textId="77777777" w:rsidR="003A5B01" w:rsidRPr="003A5B01" w:rsidRDefault="003A5B01" w:rsidP="003A5B01">
      <w:pPr>
        <w:bidi/>
        <w:jc w:val="center"/>
        <w:rPr>
          <w:rFonts w:cs="David" w:hint="cs"/>
          <w:rtl/>
        </w:rPr>
      </w:pPr>
    </w:p>
    <w:p w14:paraId="5BE1C89C" w14:textId="77777777" w:rsidR="003A5B01" w:rsidRPr="003A5B01" w:rsidRDefault="003A5B01" w:rsidP="003A5B01">
      <w:pPr>
        <w:bidi/>
        <w:rPr>
          <w:rFonts w:cs="David" w:hint="cs"/>
          <w:u w:val="single"/>
          <w:rtl/>
        </w:rPr>
      </w:pPr>
      <w:r w:rsidRPr="003A5B01">
        <w:rPr>
          <w:rFonts w:cs="David" w:hint="cs"/>
          <w:u w:val="single"/>
          <w:rtl/>
        </w:rPr>
        <w:t>היו"ר דוד טל:</w:t>
      </w:r>
    </w:p>
    <w:p w14:paraId="7FD9E3B5" w14:textId="77777777" w:rsidR="003A5B01" w:rsidRPr="003A5B01" w:rsidRDefault="003A5B01" w:rsidP="003A5B01">
      <w:pPr>
        <w:bidi/>
        <w:rPr>
          <w:rFonts w:cs="David" w:hint="cs"/>
          <w:rtl/>
        </w:rPr>
      </w:pPr>
    </w:p>
    <w:p w14:paraId="65018B31" w14:textId="77777777" w:rsidR="003A5B01" w:rsidRPr="003A5B01" w:rsidRDefault="003A5B01" w:rsidP="003A5B01">
      <w:pPr>
        <w:bidi/>
        <w:rPr>
          <w:rFonts w:cs="David" w:hint="cs"/>
          <w:rtl/>
        </w:rPr>
      </w:pPr>
      <w:r w:rsidRPr="003A5B01">
        <w:rPr>
          <w:rFonts w:cs="David" w:hint="cs"/>
          <w:rtl/>
        </w:rPr>
        <w:tab/>
        <w:t xml:space="preserve">תודה. אשר על כן, הצעת חוק יישום תכנית ההתנתקות (תיקון </w:t>
      </w:r>
      <w:r w:rsidRPr="003A5B01">
        <w:rPr>
          <w:rFonts w:cs="David"/>
          <w:rtl/>
        </w:rPr>
        <w:t>–</w:t>
      </w:r>
      <w:r w:rsidRPr="003A5B01">
        <w:rPr>
          <w:rFonts w:cs="David" w:hint="cs"/>
          <w:rtl/>
        </w:rPr>
        <w:t xml:space="preserve"> פיצוי בשל עסק של חקלאות), </w:t>
      </w:r>
      <w:proofErr w:type="spellStart"/>
      <w:r w:rsidRPr="003A5B01">
        <w:rPr>
          <w:rFonts w:cs="David" w:hint="cs"/>
          <w:rtl/>
        </w:rPr>
        <w:t>התשס"ח</w:t>
      </w:r>
      <w:proofErr w:type="spellEnd"/>
      <w:r w:rsidRPr="003A5B01">
        <w:rPr>
          <w:rFonts w:cs="David" w:hint="cs"/>
          <w:rtl/>
        </w:rPr>
        <w:t>-2008, תועבר לדיון בוועדת הכספים של הכנסת. תודה רבה.</w:t>
      </w:r>
    </w:p>
    <w:p w14:paraId="0745BB22"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אופיר </w:t>
      </w:r>
      <w:proofErr w:type="spellStart"/>
      <w:r w:rsidRPr="003A5B01">
        <w:rPr>
          <w:rFonts w:cs="David" w:hint="cs"/>
          <w:u w:val="single"/>
          <w:rtl/>
        </w:rPr>
        <w:t>פינס</w:t>
      </w:r>
      <w:proofErr w:type="spellEnd"/>
      <w:r w:rsidRPr="003A5B01">
        <w:rPr>
          <w:rFonts w:cs="David" w:hint="cs"/>
          <w:u w:val="single"/>
          <w:rtl/>
        </w:rPr>
        <w:t>-פז:</w:t>
      </w:r>
    </w:p>
    <w:p w14:paraId="1928C326" w14:textId="77777777" w:rsidR="003A5B01" w:rsidRPr="003A5B01" w:rsidRDefault="003A5B01" w:rsidP="003A5B01">
      <w:pPr>
        <w:bidi/>
        <w:rPr>
          <w:rFonts w:cs="David" w:hint="cs"/>
          <w:rtl/>
        </w:rPr>
      </w:pPr>
    </w:p>
    <w:p w14:paraId="4BD33A55" w14:textId="77777777" w:rsidR="003A5B01" w:rsidRPr="003A5B01" w:rsidRDefault="003A5B01" w:rsidP="003A5B01">
      <w:pPr>
        <w:bidi/>
        <w:rPr>
          <w:rFonts w:cs="David" w:hint="cs"/>
          <w:rtl/>
        </w:rPr>
      </w:pPr>
      <w:r w:rsidRPr="003A5B01">
        <w:rPr>
          <w:rFonts w:cs="David" w:hint="cs"/>
          <w:rtl/>
        </w:rPr>
        <w:tab/>
        <w:t xml:space="preserve"> רוויזיה. </w:t>
      </w:r>
    </w:p>
    <w:p w14:paraId="0171AB32"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קריאות:</w:t>
      </w:r>
    </w:p>
    <w:p w14:paraId="00C14841" w14:textId="77777777" w:rsidR="003A5B01" w:rsidRPr="003A5B01" w:rsidRDefault="003A5B01" w:rsidP="003A5B01">
      <w:pPr>
        <w:bidi/>
        <w:rPr>
          <w:rFonts w:cs="David" w:hint="cs"/>
          <w:rtl/>
        </w:rPr>
      </w:pPr>
    </w:p>
    <w:p w14:paraId="11FD83BD" w14:textId="77777777" w:rsidR="003A5B01" w:rsidRPr="003A5B01" w:rsidRDefault="003A5B01" w:rsidP="003A5B01">
      <w:pPr>
        <w:bidi/>
        <w:rPr>
          <w:rFonts w:cs="David" w:hint="cs"/>
          <w:rtl/>
        </w:rPr>
      </w:pPr>
      <w:r w:rsidRPr="003A5B01">
        <w:rPr>
          <w:rFonts w:cs="David" w:hint="cs"/>
          <w:rtl/>
        </w:rPr>
        <w:tab/>
        <w:t>רוויזיה.</w:t>
      </w:r>
      <w:r w:rsidRPr="003A5B01">
        <w:rPr>
          <w:rFonts w:cs="David"/>
          <w:rtl/>
        </w:rPr>
        <w:br/>
      </w:r>
    </w:p>
    <w:p w14:paraId="45B3A962" w14:textId="77777777" w:rsidR="003A5B01" w:rsidRPr="003A5B01" w:rsidRDefault="003A5B01" w:rsidP="003A5B01">
      <w:pPr>
        <w:bidi/>
        <w:rPr>
          <w:rFonts w:cs="David" w:hint="cs"/>
          <w:u w:val="single"/>
          <w:rtl/>
        </w:rPr>
      </w:pPr>
      <w:r w:rsidRPr="003A5B01">
        <w:rPr>
          <w:rFonts w:cs="David" w:hint="cs"/>
          <w:u w:val="single"/>
          <w:rtl/>
        </w:rPr>
        <w:t>היו"ר דוד טל:</w:t>
      </w:r>
    </w:p>
    <w:p w14:paraId="1875FD3E" w14:textId="77777777" w:rsidR="003A5B01" w:rsidRPr="003A5B01" w:rsidRDefault="003A5B01" w:rsidP="003A5B01">
      <w:pPr>
        <w:bidi/>
        <w:rPr>
          <w:rFonts w:cs="David" w:hint="cs"/>
          <w:rtl/>
        </w:rPr>
      </w:pPr>
    </w:p>
    <w:p w14:paraId="0180ED39" w14:textId="77777777" w:rsidR="003A5B01" w:rsidRPr="003A5B01" w:rsidRDefault="003A5B01" w:rsidP="003A5B01">
      <w:pPr>
        <w:bidi/>
        <w:rPr>
          <w:rFonts w:cs="David" w:hint="cs"/>
          <w:rtl/>
        </w:rPr>
      </w:pPr>
      <w:r w:rsidRPr="003A5B01">
        <w:rPr>
          <w:rFonts w:cs="David" w:hint="cs"/>
          <w:rtl/>
        </w:rPr>
        <w:tab/>
        <w:t>מי בעד הרוויזיה, ירים את ידו.</w:t>
      </w:r>
    </w:p>
    <w:p w14:paraId="4A1951F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אופיר </w:t>
      </w:r>
      <w:proofErr w:type="spellStart"/>
      <w:r w:rsidRPr="003A5B01">
        <w:rPr>
          <w:rFonts w:cs="David" w:hint="cs"/>
          <w:u w:val="single"/>
          <w:rtl/>
        </w:rPr>
        <w:t>פינס</w:t>
      </w:r>
      <w:proofErr w:type="spellEnd"/>
      <w:r w:rsidRPr="003A5B01">
        <w:rPr>
          <w:rFonts w:cs="David" w:hint="cs"/>
          <w:u w:val="single"/>
          <w:rtl/>
        </w:rPr>
        <w:t>-פז:</w:t>
      </w:r>
    </w:p>
    <w:p w14:paraId="486940CD" w14:textId="77777777" w:rsidR="003A5B01" w:rsidRPr="003A5B01" w:rsidRDefault="003A5B01" w:rsidP="003A5B01">
      <w:pPr>
        <w:bidi/>
        <w:rPr>
          <w:rFonts w:cs="David" w:hint="cs"/>
          <w:rtl/>
        </w:rPr>
      </w:pPr>
    </w:p>
    <w:p w14:paraId="08E7CAE6" w14:textId="77777777" w:rsidR="003A5B01" w:rsidRPr="003A5B01" w:rsidRDefault="003A5B01" w:rsidP="003A5B01">
      <w:pPr>
        <w:bidi/>
        <w:rPr>
          <w:rFonts w:cs="David" w:hint="cs"/>
          <w:rtl/>
        </w:rPr>
      </w:pPr>
      <w:r w:rsidRPr="003A5B01">
        <w:rPr>
          <w:rFonts w:cs="David" w:hint="cs"/>
          <w:rtl/>
        </w:rPr>
        <w:tab/>
        <w:t xml:space="preserve">רגע, רגע. </w:t>
      </w:r>
    </w:p>
    <w:p w14:paraId="3F5F858A"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קריאות:</w:t>
      </w:r>
    </w:p>
    <w:p w14:paraId="4E92CA83" w14:textId="77777777" w:rsidR="003A5B01" w:rsidRPr="003A5B01" w:rsidRDefault="003A5B01" w:rsidP="003A5B01">
      <w:pPr>
        <w:bidi/>
        <w:rPr>
          <w:rFonts w:cs="David" w:hint="cs"/>
          <w:rtl/>
        </w:rPr>
      </w:pPr>
    </w:p>
    <w:p w14:paraId="706FD316" w14:textId="77777777" w:rsidR="003A5B01" w:rsidRPr="003A5B01" w:rsidRDefault="003A5B01" w:rsidP="003A5B01">
      <w:pPr>
        <w:bidi/>
        <w:rPr>
          <w:rFonts w:cs="David" w:hint="cs"/>
          <w:rtl/>
        </w:rPr>
      </w:pPr>
      <w:r w:rsidRPr="003A5B01">
        <w:rPr>
          <w:rFonts w:cs="David" w:hint="cs"/>
          <w:rtl/>
        </w:rPr>
        <w:tab/>
        <w:t>- - -</w:t>
      </w:r>
    </w:p>
    <w:p w14:paraId="0D01E87C" w14:textId="77777777" w:rsidR="003A5B01" w:rsidRDefault="003A5B01" w:rsidP="003A5B01">
      <w:pPr>
        <w:bidi/>
        <w:rPr>
          <w:rFonts w:cs="David" w:hint="cs"/>
          <w:u w:val="single"/>
          <w:rtl/>
        </w:rPr>
      </w:pPr>
      <w:r w:rsidRPr="003A5B01">
        <w:rPr>
          <w:rFonts w:cs="David"/>
          <w:rtl/>
        </w:rPr>
        <w:br/>
      </w:r>
    </w:p>
    <w:p w14:paraId="1D408955" w14:textId="77777777" w:rsidR="003A5B01" w:rsidRDefault="003A5B01" w:rsidP="003A5B01">
      <w:pPr>
        <w:bidi/>
        <w:rPr>
          <w:rFonts w:cs="David" w:hint="cs"/>
          <w:u w:val="single"/>
          <w:rtl/>
        </w:rPr>
      </w:pPr>
    </w:p>
    <w:p w14:paraId="4FE142C4" w14:textId="77777777" w:rsidR="003A5B01" w:rsidRDefault="003A5B01" w:rsidP="003A5B01">
      <w:pPr>
        <w:bidi/>
        <w:rPr>
          <w:rFonts w:cs="David" w:hint="cs"/>
          <w:u w:val="single"/>
          <w:rtl/>
        </w:rPr>
      </w:pPr>
    </w:p>
    <w:p w14:paraId="0FCB3E96" w14:textId="77777777" w:rsidR="003A5B01" w:rsidRDefault="003A5B01" w:rsidP="003A5B01">
      <w:pPr>
        <w:bidi/>
        <w:rPr>
          <w:rFonts w:cs="David" w:hint="cs"/>
          <w:u w:val="single"/>
          <w:rtl/>
        </w:rPr>
      </w:pPr>
    </w:p>
    <w:p w14:paraId="032CAAC1" w14:textId="77777777" w:rsidR="003A5B01" w:rsidRDefault="003A5B01" w:rsidP="003A5B01">
      <w:pPr>
        <w:bidi/>
        <w:rPr>
          <w:rFonts w:cs="David" w:hint="cs"/>
          <w:u w:val="single"/>
          <w:rtl/>
        </w:rPr>
      </w:pPr>
    </w:p>
    <w:p w14:paraId="639F72AC" w14:textId="77777777" w:rsidR="003A5B01" w:rsidRPr="003A5B01" w:rsidRDefault="003A5B01" w:rsidP="003A5B01">
      <w:pPr>
        <w:bidi/>
        <w:rPr>
          <w:rFonts w:cs="David" w:hint="cs"/>
          <w:u w:val="single"/>
          <w:rtl/>
        </w:rPr>
      </w:pPr>
      <w:r w:rsidRPr="003A5B01">
        <w:rPr>
          <w:rFonts w:cs="David" w:hint="cs"/>
          <w:u w:val="single"/>
          <w:rtl/>
        </w:rPr>
        <w:t>היו"ר דוד טל:</w:t>
      </w:r>
    </w:p>
    <w:p w14:paraId="76FF120A" w14:textId="77777777" w:rsidR="003A5B01" w:rsidRPr="003A5B01" w:rsidRDefault="003A5B01" w:rsidP="003A5B01">
      <w:pPr>
        <w:bidi/>
        <w:rPr>
          <w:rFonts w:cs="David" w:hint="cs"/>
          <w:rtl/>
        </w:rPr>
      </w:pPr>
    </w:p>
    <w:p w14:paraId="32640D82" w14:textId="77777777" w:rsidR="003A5B01" w:rsidRPr="003A5B01" w:rsidRDefault="003A5B01" w:rsidP="003A5B01">
      <w:pPr>
        <w:bidi/>
        <w:rPr>
          <w:rFonts w:cs="David" w:hint="cs"/>
          <w:rtl/>
        </w:rPr>
      </w:pPr>
      <w:r w:rsidRPr="003A5B01">
        <w:rPr>
          <w:rFonts w:cs="David" w:hint="cs"/>
          <w:rtl/>
        </w:rPr>
        <w:tab/>
        <w:t xml:space="preserve">מי בעד הרוויזיה, ירים את ידו. </w:t>
      </w:r>
    </w:p>
    <w:p w14:paraId="43670214" w14:textId="77777777" w:rsidR="003A5B01" w:rsidRPr="003A5B01" w:rsidRDefault="003A5B01" w:rsidP="003A5B01">
      <w:pPr>
        <w:bidi/>
        <w:jc w:val="center"/>
        <w:rPr>
          <w:rFonts w:cs="David" w:hint="cs"/>
          <w:b/>
          <w:bCs/>
          <w:rtl/>
        </w:rPr>
      </w:pPr>
      <w:r w:rsidRPr="003A5B01">
        <w:rPr>
          <w:rFonts w:cs="David"/>
          <w:rtl/>
        </w:rPr>
        <w:br/>
      </w:r>
    </w:p>
    <w:p w14:paraId="61C7888A" w14:textId="77777777" w:rsidR="003A5B01" w:rsidRPr="003A5B01" w:rsidRDefault="003A5B01" w:rsidP="003A5B01">
      <w:pPr>
        <w:bidi/>
        <w:jc w:val="center"/>
        <w:rPr>
          <w:rFonts w:cs="David" w:hint="cs"/>
          <w:b/>
          <w:bCs/>
          <w:rtl/>
        </w:rPr>
      </w:pPr>
      <w:r w:rsidRPr="003A5B01">
        <w:rPr>
          <w:rFonts w:cs="David" w:hint="cs"/>
          <w:b/>
          <w:bCs/>
          <w:rtl/>
        </w:rPr>
        <w:t>ה צ ב ע ה</w:t>
      </w:r>
    </w:p>
    <w:p w14:paraId="3ECDF6B7" w14:textId="77777777" w:rsidR="003A5B01" w:rsidRPr="003A5B01" w:rsidRDefault="003A5B01" w:rsidP="003A5B01">
      <w:pPr>
        <w:bidi/>
        <w:jc w:val="center"/>
        <w:rPr>
          <w:rFonts w:cs="David" w:hint="cs"/>
          <w:b/>
          <w:bCs/>
          <w:rtl/>
        </w:rPr>
      </w:pPr>
    </w:p>
    <w:p w14:paraId="7E7EA97C" w14:textId="77777777" w:rsidR="003A5B01" w:rsidRPr="003A5B01" w:rsidRDefault="003A5B01" w:rsidP="003A5B01">
      <w:pPr>
        <w:bidi/>
        <w:jc w:val="center"/>
        <w:rPr>
          <w:rFonts w:cs="David" w:hint="cs"/>
          <w:rtl/>
        </w:rPr>
      </w:pPr>
      <w:r w:rsidRPr="003A5B01">
        <w:rPr>
          <w:rFonts w:cs="David" w:hint="cs"/>
          <w:rtl/>
        </w:rPr>
        <w:t xml:space="preserve">בעד הבקשה לרוויזיה </w:t>
      </w:r>
      <w:r w:rsidRPr="003A5B01">
        <w:rPr>
          <w:rFonts w:cs="David"/>
          <w:rtl/>
        </w:rPr>
        <w:t>–</w:t>
      </w:r>
      <w:r w:rsidRPr="003A5B01">
        <w:rPr>
          <w:rFonts w:cs="David" w:hint="cs"/>
          <w:rtl/>
        </w:rPr>
        <w:t xml:space="preserve"> 5</w:t>
      </w:r>
    </w:p>
    <w:p w14:paraId="5C390689" w14:textId="77777777" w:rsidR="003A5B01" w:rsidRPr="003A5B01" w:rsidRDefault="003A5B01" w:rsidP="003A5B01">
      <w:pPr>
        <w:bidi/>
        <w:jc w:val="center"/>
        <w:rPr>
          <w:rFonts w:cs="David" w:hint="cs"/>
          <w:rtl/>
        </w:rPr>
      </w:pPr>
      <w:r w:rsidRPr="003A5B01">
        <w:rPr>
          <w:rFonts w:cs="David" w:hint="cs"/>
          <w:rtl/>
        </w:rPr>
        <w:t xml:space="preserve">נגד </w:t>
      </w:r>
      <w:r w:rsidRPr="003A5B01">
        <w:rPr>
          <w:rFonts w:cs="David"/>
          <w:rtl/>
        </w:rPr>
        <w:t>–</w:t>
      </w:r>
      <w:r w:rsidRPr="003A5B01">
        <w:rPr>
          <w:rFonts w:cs="David" w:hint="cs"/>
          <w:rtl/>
        </w:rPr>
        <w:t xml:space="preserve"> רוב</w:t>
      </w:r>
    </w:p>
    <w:p w14:paraId="12BCA5CA" w14:textId="77777777" w:rsidR="003A5B01" w:rsidRPr="003A5B01" w:rsidRDefault="003A5B01" w:rsidP="003A5B01">
      <w:pPr>
        <w:bidi/>
        <w:jc w:val="center"/>
        <w:rPr>
          <w:rFonts w:cs="David" w:hint="cs"/>
          <w:rtl/>
        </w:rPr>
      </w:pPr>
      <w:r w:rsidRPr="003A5B01">
        <w:rPr>
          <w:rFonts w:cs="David" w:hint="cs"/>
          <w:rtl/>
        </w:rPr>
        <w:t xml:space="preserve">נמנעים </w:t>
      </w:r>
      <w:r w:rsidRPr="003A5B01">
        <w:rPr>
          <w:rFonts w:cs="David"/>
          <w:rtl/>
        </w:rPr>
        <w:t>–</w:t>
      </w:r>
      <w:r w:rsidRPr="003A5B01">
        <w:rPr>
          <w:rFonts w:cs="David" w:hint="cs"/>
          <w:rtl/>
        </w:rPr>
        <w:t xml:space="preserve"> אין</w:t>
      </w:r>
    </w:p>
    <w:p w14:paraId="6A30FF10" w14:textId="77777777" w:rsidR="003A5B01" w:rsidRDefault="003A5B01" w:rsidP="003A5B01">
      <w:pPr>
        <w:bidi/>
        <w:jc w:val="center"/>
        <w:rPr>
          <w:rFonts w:cs="David" w:hint="cs"/>
          <w:rtl/>
        </w:rPr>
      </w:pPr>
    </w:p>
    <w:p w14:paraId="74B5E9FE" w14:textId="77777777" w:rsidR="003A5B01" w:rsidRDefault="003A5B01" w:rsidP="003A5B01">
      <w:pPr>
        <w:bidi/>
        <w:jc w:val="center"/>
        <w:rPr>
          <w:rFonts w:cs="David" w:hint="cs"/>
          <w:rtl/>
        </w:rPr>
      </w:pPr>
    </w:p>
    <w:p w14:paraId="01DEA5AC" w14:textId="77777777" w:rsidR="003A5B01" w:rsidRPr="003A5B01" w:rsidRDefault="003A5B01" w:rsidP="003A5B01">
      <w:pPr>
        <w:bidi/>
        <w:jc w:val="center"/>
        <w:rPr>
          <w:rFonts w:cs="David" w:hint="cs"/>
          <w:rtl/>
        </w:rPr>
      </w:pPr>
      <w:r w:rsidRPr="003A5B01">
        <w:rPr>
          <w:rFonts w:cs="David" w:hint="cs"/>
          <w:rtl/>
        </w:rPr>
        <w:t xml:space="preserve">בקשת חבר הכנסת אופיר </w:t>
      </w:r>
      <w:proofErr w:type="spellStart"/>
      <w:r w:rsidRPr="003A5B01">
        <w:rPr>
          <w:rFonts w:cs="David" w:hint="cs"/>
          <w:rtl/>
        </w:rPr>
        <w:t>פינס</w:t>
      </w:r>
      <w:proofErr w:type="spellEnd"/>
      <w:r w:rsidRPr="003A5B01">
        <w:rPr>
          <w:rFonts w:cs="David" w:hint="cs"/>
          <w:rtl/>
        </w:rPr>
        <w:t xml:space="preserve">-פז לרוויזיה על החלטת ועדת הכנסת בדבר הצעת חוק יישום תכנית ההתנתקות (תיקון </w:t>
      </w:r>
      <w:r w:rsidRPr="003A5B01">
        <w:rPr>
          <w:rFonts w:cs="David"/>
          <w:rtl/>
        </w:rPr>
        <w:t>–</w:t>
      </w:r>
      <w:r w:rsidRPr="003A5B01">
        <w:rPr>
          <w:rFonts w:cs="David" w:hint="cs"/>
          <w:rtl/>
        </w:rPr>
        <w:t xml:space="preserve"> פיצוי בשל עסק של חקלאות, </w:t>
      </w:r>
      <w:proofErr w:type="spellStart"/>
      <w:r w:rsidRPr="003A5B01">
        <w:rPr>
          <w:rFonts w:cs="David" w:hint="cs"/>
          <w:rtl/>
        </w:rPr>
        <w:t>התשס"ח</w:t>
      </w:r>
      <w:proofErr w:type="spellEnd"/>
      <w:r w:rsidRPr="003A5B01">
        <w:rPr>
          <w:rFonts w:cs="David" w:hint="cs"/>
          <w:rtl/>
        </w:rPr>
        <w:t>-2008, לא נתקבלה.</w:t>
      </w:r>
    </w:p>
    <w:p w14:paraId="55865647" w14:textId="77777777" w:rsidR="003A5B01" w:rsidRPr="003A5B01" w:rsidRDefault="003A5B01" w:rsidP="003A5B01">
      <w:pPr>
        <w:bidi/>
        <w:jc w:val="center"/>
        <w:rPr>
          <w:rFonts w:cs="David" w:hint="cs"/>
          <w:rtl/>
        </w:rPr>
      </w:pPr>
    </w:p>
    <w:p w14:paraId="1DA8D4BD" w14:textId="77777777" w:rsidR="003A5B01" w:rsidRPr="003A5B01" w:rsidRDefault="003A5B01" w:rsidP="003A5B01">
      <w:pPr>
        <w:bidi/>
        <w:rPr>
          <w:rFonts w:cs="David" w:hint="cs"/>
          <w:u w:val="single"/>
          <w:rtl/>
        </w:rPr>
      </w:pPr>
      <w:r w:rsidRPr="003A5B01">
        <w:rPr>
          <w:rFonts w:cs="David" w:hint="cs"/>
          <w:u w:val="single"/>
          <w:rtl/>
        </w:rPr>
        <w:t>היו"ר דוד טל:</w:t>
      </w:r>
    </w:p>
    <w:p w14:paraId="70F61333" w14:textId="77777777" w:rsidR="003A5B01" w:rsidRPr="003A5B01" w:rsidRDefault="003A5B01" w:rsidP="003A5B01">
      <w:pPr>
        <w:bidi/>
        <w:rPr>
          <w:rFonts w:cs="David" w:hint="cs"/>
          <w:rtl/>
        </w:rPr>
      </w:pPr>
    </w:p>
    <w:p w14:paraId="2B4B82BD" w14:textId="77777777" w:rsidR="003A5B01" w:rsidRPr="003A5B01" w:rsidRDefault="003A5B01" w:rsidP="003A5B01">
      <w:pPr>
        <w:bidi/>
        <w:rPr>
          <w:rFonts w:cs="David" w:hint="cs"/>
          <w:rtl/>
        </w:rPr>
      </w:pPr>
      <w:r w:rsidRPr="003A5B01">
        <w:rPr>
          <w:rFonts w:cs="David" w:hint="cs"/>
          <w:rtl/>
        </w:rPr>
        <w:tab/>
        <w:t xml:space="preserve">תודה רבה. הרוויזיה לא התקבלה. אשר על כן, ההצעה תועבר לדיון בוועדת הכספים. </w:t>
      </w:r>
    </w:p>
    <w:p w14:paraId="0AE36634"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קריאות:</w:t>
      </w:r>
    </w:p>
    <w:p w14:paraId="50D48EB0" w14:textId="77777777" w:rsidR="003A5B01" w:rsidRPr="003A5B01" w:rsidRDefault="003A5B01" w:rsidP="003A5B01">
      <w:pPr>
        <w:bidi/>
        <w:rPr>
          <w:rFonts w:cs="David" w:hint="cs"/>
          <w:rtl/>
        </w:rPr>
      </w:pPr>
    </w:p>
    <w:p w14:paraId="0572DFD1" w14:textId="77777777" w:rsidR="003A5B01" w:rsidRPr="003A5B01" w:rsidRDefault="003A5B01" w:rsidP="003A5B01">
      <w:pPr>
        <w:bidi/>
        <w:rPr>
          <w:rFonts w:cs="David"/>
          <w:rtl/>
        </w:rPr>
      </w:pPr>
      <w:r w:rsidRPr="003A5B01">
        <w:rPr>
          <w:rFonts w:cs="David" w:hint="cs"/>
          <w:rtl/>
        </w:rPr>
        <w:tab/>
        <w:t>- - -</w:t>
      </w:r>
    </w:p>
    <w:p w14:paraId="2300FB4B" w14:textId="77777777" w:rsidR="003A5B01" w:rsidRDefault="003A5B01" w:rsidP="003A5B01">
      <w:pPr>
        <w:bidi/>
        <w:ind w:left="360"/>
        <w:jc w:val="center"/>
        <w:rPr>
          <w:rFonts w:cs="David" w:hint="cs"/>
          <w:b/>
          <w:bCs/>
          <w:rtl/>
        </w:rPr>
      </w:pPr>
      <w:r w:rsidRPr="003A5B01">
        <w:rPr>
          <w:rFonts w:cs="David"/>
          <w:rtl/>
        </w:rPr>
        <w:br w:type="page"/>
      </w:r>
    </w:p>
    <w:p w14:paraId="77B51FB8" w14:textId="77777777" w:rsidR="003A5B01" w:rsidRDefault="003A5B01" w:rsidP="003A5B01">
      <w:pPr>
        <w:bidi/>
        <w:ind w:left="360"/>
        <w:jc w:val="center"/>
        <w:rPr>
          <w:rFonts w:cs="David" w:hint="cs"/>
          <w:b/>
          <w:bCs/>
          <w:rtl/>
        </w:rPr>
      </w:pPr>
    </w:p>
    <w:p w14:paraId="7A8ECDE0" w14:textId="77777777" w:rsidR="003A5B01" w:rsidRDefault="003A5B01" w:rsidP="003A5B01">
      <w:pPr>
        <w:bidi/>
        <w:ind w:left="360"/>
        <w:jc w:val="center"/>
        <w:rPr>
          <w:rFonts w:cs="David" w:hint="cs"/>
          <w:b/>
          <w:bCs/>
          <w:rtl/>
        </w:rPr>
      </w:pPr>
    </w:p>
    <w:p w14:paraId="537D0A47" w14:textId="77777777" w:rsidR="003A5B01" w:rsidRDefault="003A5B01" w:rsidP="003A5B01">
      <w:pPr>
        <w:bidi/>
        <w:ind w:left="360"/>
        <w:jc w:val="center"/>
        <w:rPr>
          <w:rFonts w:cs="David" w:hint="cs"/>
          <w:b/>
          <w:bCs/>
          <w:rtl/>
        </w:rPr>
      </w:pPr>
    </w:p>
    <w:p w14:paraId="7F002207" w14:textId="77777777" w:rsidR="003A5B01" w:rsidRPr="003A5B01" w:rsidRDefault="003A5B01" w:rsidP="003A5B01">
      <w:pPr>
        <w:bidi/>
        <w:ind w:left="360"/>
        <w:jc w:val="center"/>
        <w:rPr>
          <w:rFonts w:cs="David" w:hint="cs"/>
          <w:b/>
          <w:bCs/>
          <w:u w:val="single"/>
          <w:rtl/>
        </w:rPr>
      </w:pPr>
      <w:r w:rsidRPr="003A5B01">
        <w:rPr>
          <w:rFonts w:cs="David" w:hint="cs"/>
          <w:b/>
          <w:bCs/>
          <w:rtl/>
        </w:rPr>
        <w:t xml:space="preserve">ה. </w:t>
      </w:r>
      <w:r w:rsidRPr="003A5B01">
        <w:rPr>
          <w:rFonts w:cs="David" w:hint="cs"/>
          <w:b/>
          <w:bCs/>
          <w:u w:val="single"/>
          <w:rtl/>
        </w:rPr>
        <w:t xml:space="preserve">הצעת חוק חסינות חברי הכנסת, זכויותיהם וחובותיהם (תיקון </w:t>
      </w:r>
      <w:r w:rsidRPr="003A5B01">
        <w:rPr>
          <w:rFonts w:cs="David"/>
          <w:b/>
          <w:bCs/>
          <w:u w:val="single"/>
          <w:rtl/>
        </w:rPr>
        <w:t>–</w:t>
      </w:r>
      <w:r w:rsidRPr="003A5B01">
        <w:rPr>
          <w:rFonts w:cs="David" w:hint="cs"/>
          <w:b/>
          <w:bCs/>
          <w:u w:val="single"/>
          <w:rtl/>
        </w:rPr>
        <w:t xml:space="preserve"> צמצום החסינות בפני</w:t>
      </w:r>
    </w:p>
    <w:p w14:paraId="43265763" w14:textId="77777777" w:rsidR="003A5B01" w:rsidRPr="003A5B01" w:rsidRDefault="003A5B01" w:rsidP="003A5B01">
      <w:pPr>
        <w:bidi/>
        <w:ind w:left="360"/>
        <w:jc w:val="center"/>
        <w:rPr>
          <w:rFonts w:cs="David" w:hint="cs"/>
          <w:b/>
          <w:bCs/>
          <w:u w:val="single"/>
          <w:rtl/>
        </w:rPr>
      </w:pPr>
      <w:r w:rsidRPr="003A5B01">
        <w:rPr>
          <w:rFonts w:cs="David" w:hint="cs"/>
          <w:b/>
          <w:bCs/>
          <w:u w:val="single"/>
          <w:rtl/>
        </w:rPr>
        <w:t xml:space="preserve">חיפוש בשל חשד לעבירה נגד בטחון המדינה), </w:t>
      </w:r>
      <w:proofErr w:type="spellStart"/>
      <w:r w:rsidRPr="003A5B01">
        <w:rPr>
          <w:rFonts w:cs="David" w:hint="cs"/>
          <w:b/>
          <w:bCs/>
          <w:u w:val="single"/>
          <w:rtl/>
        </w:rPr>
        <w:t>התשס"ז</w:t>
      </w:r>
      <w:proofErr w:type="spellEnd"/>
      <w:r w:rsidRPr="003A5B01">
        <w:rPr>
          <w:rFonts w:cs="David" w:hint="cs"/>
          <w:b/>
          <w:bCs/>
          <w:u w:val="single"/>
          <w:rtl/>
        </w:rPr>
        <w:t>-2007 (פ/2699/17),</w:t>
      </w:r>
    </w:p>
    <w:p w14:paraId="30F339B9" w14:textId="77777777" w:rsidR="003A5B01" w:rsidRPr="003A5B01" w:rsidRDefault="003A5B01" w:rsidP="003A5B01">
      <w:pPr>
        <w:bidi/>
        <w:ind w:left="360"/>
        <w:jc w:val="center"/>
        <w:rPr>
          <w:rFonts w:cs="David" w:hint="cs"/>
          <w:b/>
          <w:bCs/>
          <w:u w:val="single"/>
          <w:rtl/>
        </w:rPr>
      </w:pPr>
      <w:r w:rsidRPr="003A5B01">
        <w:rPr>
          <w:rFonts w:cs="David" w:hint="cs"/>
          <w:b/>
          <w:bCs/>
          <w:u w:val="single"/>
          <w:rtl/>
        </w:rPr>
        <w:t xml:space="preserve">הצעת חבר הכנסת </w:t>
      </w:r>
      <w:proofErr w:type="spellStart"/>
      <w:r w:rsidRPr="003A5B01">
        <w:rPr>
          <w:rFonts w:cs="David" w:hint="cs"/>
          <w:b/>
          <w:bCs/>
          <w:u w:val="single"/>
          <w:rtl/>
        </w:rPr>
        <w:t>עתניאל</w:t>
      </w:r>
      <w:proofErr w:type="spellEnd"/>
      <w:r w:rsidRPr="003A5B01">
        <w:rPr>
          <w:rFonts w:cs="David" w:hint="cs"/>
          <w:b/>
          <w:bCs/>
          <w:u w:val="single"/>
          <w:rtl/>
        </w:rPr>
        <w:t xml:space="preserve"> </w:t>
      </w:r>
      <w:proofErr w:type="spellStart"/>
      <w:r w:rsidRPr="003A5B01">
        <w:rPr>
          <w:rFonts w:cs="David" w:hint="cs"/>
          <w:b/>
          <w:bCs/>
          <w:u w:val="single"/>
          <w:rtl/>
        </w:rPr>
        <w:t>שנלר</w:t>
      </w:r>
      <w:proofErr w:type="spellEnd"/>
      <w:r w:rsidRPr="003A5B01">
        <w:rPr>
          <w:rFonts w:cs="David" w:hint="cs"/>
          <w:b/>
          <w:bCs/>
          <w:u w:val="single"/>
          <w:rtl/>
        </w:rPr>
        <w:t xml:space="preserve"> </w:t>
      </w:r>
      <w:r w:rsidRPr="003A5B01">
        <w:rPr>
          <w:rFonts w:cs="David"/>
          <w:b/>
          <w:bCs/>
          <w:u w:val="single"/>
          <w:rtl/>
        </w:rPr>
        <w:t>–</w:t>
      </w:r>
      <w:r w:rsidRPr="003A5B01">
        <w:rPr>
          <w:rFonts w:cs="David" w:hint="cs"/>
          <w:b/>
          <w:bCs/>
          <w:u w:val="single"/>
          <w:rtl/>
        </w:rPr>
        <w:t xml:space="preserve"> הכנה לקריאה ראשונה</w:t>
      </w:r>
    </w:p>
    <w:p w14:paraId="7DFA2FFE" w14:textId="77777777" w:rsidR="003A5B01" w:rsidRPr="003A5B01" w:rsidRDefault="003A5B01" w:rsidP="003A5B01">
      <w:pPr>
        <w:bidi/>
        <w:rPr>
          <w:rFonts w:cs="David" w:hint="cs"/>
          <w:rtl/>
        </w:rPr>
      </w:pPr>
    </w:p>
    <w:p w14:paraId="02100F8D" w14:textId="77777777" w:rsidR="003A5B01" w:rsidRDefault="003A5B01" w:rsidP="003A5B01">
      <w:pPr>
        <w:bidi/>
        <w:rPr>
          <w:rFonts w:cs="David" w:hint="cs"/>
          <w:u w:val="single"/>
          <w:rtl/>
        </w:rPr>
      </w:pPr>
    </w:p>
    <w:p w14:paraId="3D313378" w14:textId="77777777" w:rsidR="003A5B01" w:rsidRDefault="003A5B01" w:rsidP="003A5B01">
      <w:pPr>
        <w:bidi/>
        <w:rPr>
          <w:rFonts w:cs="David" w:hint="cs"/>
          <w:u w:val="single"/>
          <w:rtl/>
        </w:rPr>
      </w:pPr>
    </w:p>
    <w:p w14:paraId="2390529F" w14:textId="77777777" w:rsidR="003A5B01" w:rsidRDefault="003A5B01" w:rsidP="003A5B01">
      <w:pPr>
        <w:bidi/>
        <w:rPr>
          <w:rFonts w:cs="David" w:hint="cs"/>
          <w:u w:val="single"/>
          <w:rtl/>
        </w:rPr>
      </w:pPr>
    </w:p>
    <w:p w14:paraId="72BE67F0" w14:textId="77777777" w:rsidR="003A5B01" w:rsidRPr="003A5B01" w:rsidRDefault="003A5B01" w:rsidP="003A5B01">
      <w:pPr>
        <w:bidi/>
        <w:rPr>
          <w:rFonts w:cs="David" w:hint="cs"/>
          <w:u w:val="single"/>
          <w:rtl/>
        </w:rPr>
      </w:pPr>
      <w:r w:rsidRPr="003A5B01">
        <w:rPr>
          <w:rFonts w:cs="David" w:hint="cs"/>
          <w:u w:val="single"/>
          <w:rtl/>
        </w:rPr>
        <w:t>היו"ר דוד טל:</w:t>
      </w:r>
    </w:p>
    <w:p w14:paraId="0DA65BA6" w14:textId="77777777" w:rsidR="003A5B01" w:rsidRPr="003A5B01" w:rsidRDefault="003A5B01" w:rsidP="003A5B01">
      <w:pPr>
        <w:bidi/>
        <w:rPr>
          <w:rFonts w:cs="David" w:hint="cs"/>
          <w:rtl/>
        </w:rPr>
      </w:pPr>
    </w:p>
    <w:p w14:paraId="4216B3B7" w14:textId="77777777" w:rsidR="003A5B01" w:rsidRPr="003A5B01" w:rsidRDefault="003A5B01" w:rsidP="003A5B01">
      <w:pPr>
        <w:bidi/>
        <w:rPr>
          <w:rFonts w:cs="David" w:hint="cs"/>
          <w:rtl/>
        </w:rPr>
      </w:pPr>
      <w:r w:rsidRPr="003A5B01">
        <w:rPr>
          <w:rFonts w:cs="David" w:hint="cs"/>
          <w:rtl/>
        </w:rPr>
        <w:tab/>
        <w:t xml:space="preserve">רבותי, הישיבה לא הסתיימה, יש בפנינו עוד חוק חשוב </w:t>
      </w:r>
      <w:r w:rsidRPr="003A5B01">
        <w:rPr>
          <w:rFonts w:cs="David"/>
          <w:rtl/>
        </w:rPr>
        <w:t>–</w:t>
      </w:r>
      <w:r w:rsidRPr="003A5B01">
        <w:rPr>
          <w:rFonts w:cs="David" w:hint="cs"/>
          <w:rtl/>
        </w:rPr>
        <w:t xml:space="preserve"> הצעת חוק חסינות חברי הכנסת, של חבר הכנסת </w:t>
      </w:r>
      <w:proofErr w:type="spellStart"/>
      <w:r w:rsidRPr="003A5B01">
        <w:rPr>
          <w:rFonts w:cs="David" w:hint="cs"/>
          <w:rtl/>
        </w:rPr>
        <w:t>עתניאל</w:t>
      </w:r>
      <w:proofErr w:type="spellEnd"/>
      <w:r w:rsidRPr="003A5B01">
        <w:rPr>
          <w:rFonts w:cs="David" w:hint="cs"/>
          <w:rtl/>
        </w:rPr>
        <w:t xml:space="preserve"> </w:t>
      </w:r>
      <w:proofErr w:type="spellStart"/>
      <w:r w:rsidRPr="003A5B01">
        <w:rPr>
          <w:rFonts w:cs="David" w:hint="cs"/>
          <w:rtl/>
        </w:rPr>
        <w:t>שנלר</w:t>
      </w:r>
      <w:proofErr w:type="spellEnd"/>
      <w:r w:rsidRPr="003A5B01">
        <w:rPr>
          <w:rFonts w:cs="David" w:hint="cs"/>
          <w:rtl/>
        </w:rPr>
        <w:t xml:space="preserve">. </w:t>
      </w:r>
    </w:p>
    <w:p w14:paraId="7BF94719" w14:textId="77777777" w:rsidR="003A5B01" w:rsidRPr="003A5B01" w:rsidRDefault="003A5B01" w:rsidP="003A5B01">
      <w:pPr>
        <w:bidi/>
        <w:rPr>
          <w:rFonts w:cs="David" w:hint="cs"/>
          <w:rtl/>
        </w:rPr>
      </w:pPr>
    </w:p>
    <w:p w14:paraId="25297F32" w14:textId="77777777" w:rsidR="003A5B01" w:rsidRPr="003A5B01" w:rsidRDefault="003A5B01" w:rsidP="003A5B01">
      <w:pPr>
        <w:bidi/>
        <w:rPr>
          <w:rFonts w:cs="David" w:hint="cs"/>
          <w:rtl/>
        </w:rPr>
      </w:pPr>
      <w:r w:rsidRPr="003A5B01">
        <w:rPr>
          <w:rFonts w:cs="David" w:hint="cs"/>
          <w:rtl/>
        </w:rPr>
        <w:tab/>
        <w:t xml:space="preserve">תרשה לי, </w:t>
      </w:r>
      <w:proofErr w:type="spellStart"/>
      <w:r w:rsidRPr="003A5B01">
        <w:rPr>
          <w:rFonts w:cs="David" w:hint="cs"/>
          <w:rtl/>
        </w:rPr>
        <w:t>עתני</w:t>
      </w:r>
      <w:proofErr w:type="spellEnd"/>
      <w:r w:rsidRPr="003A5B01">
        <w:rPr>
          <w:rFonts w:cs="David" w:hint="cs"/>
          <w:rtl/>
        </w:rPr>
        <w:t>, בנימה אישית, לומר לך תודה רבה על הסיור של אתמול בעיר דוד.</w:t>
      </w:r>
    </w:p>
    <w:p w14:paraId="44017768" w14:textId="77777777" w:rsidR="003A5B01" w:rsidRPr="003A5B01" w:rsidRDefault="003A5B01" w:rsidP="003A5B01">
      <w:pPr>
        <w:bidi/>
        <w:rPr>
          <w:rFonts w:cs="David" w:hint="cs"/>
          <w:rtl/>
        </w:rPr>
      </w:pPr>
    </w:p>
    <w:p w14:paraId="074EAD3F" w14:textId="77777777" w:rsidR="003A5B01" w:rsidRPr="003A5B01" w:rsidRDefault="003A5B01" w:rsidP="003A5B01">
      <w:pPr>
        <w:bidi/>
        <w:rPr>
          <w:rFonts w:cs="David" w:hint="cs"/>
          <w:rtl/>
        </w:rPr>
      </w:pPr>
      <w:r w:rsidRPr="003A5B01">
        <w:rPr>
          <w:rFonts w:cs="David" w:hint="cs"/>
          <w:u w:val="single"/>
          <w:rtl/>
        </w:rPr>
        <w:t>קריאות:</w:t>
      </w:r>
    </w:p>
    <w:p w14:paraId="705902E8" w14:textId="77777777" w:rsidR="003A5B01" w:rsidRPr="003A5B01" w:rsidRDefault="003A5B01" w:rsidP="003A5B01">
      <w:pPr>
        <w:bidi/>
        <w:rPr>
          <w:rFonts w:cs="David" w:hint="cs"/>
          <w:rtl/>
        </w:rPr>
      </w:pPr>
    </w:p>
    <w:p w14:paraId="21D160E4" w14:textId="77777777" w:rsidR="003A5B01" w:rsidRPr="003A5B01" w:rsidRDefault="003A5B01" w:rsidP="003A5B01">
      <w:pPr>
        <w:bidi/>
        <w:rPr>
          <w:rFonts w:cs="David" w:hint="cs"/>
          <w:rtl/>
        </w:rPr>
      </w:pPr>
      <w:r w:rsidRPr="003A5B01">
        <w:rPr>
          <w:rFonts w:cs="David" w:hint="cs"/>
          <w:rtl/>
        </w:rPr>
        <w:tab/>
        <w:t>- - -</w:t>
      </w:r>
    </w:p>
    <w:p w14:paraId="787EBFCD" w14:textId="77777777" w:rsidR="003A5B01" w:rsidRPr="003A5B01" w:rsidRDefault="003A5B01" w:rsidP="003A5B01">
      <w:pPr>
        <w:bidi/>
        <w:rPr>
          <w:rFonts w:cs="David" w:hint="cs"/>
          <w:rtl/>
        </w:rPr>
      </w:pPr>
    </w:p>
    <w:p w14:paraId="3191056C" w14:textId="77777777" w:rsidR="003A5B01" w:rsidRPr="003A5B01" w:rsidRDefault="003A5B01" w:rsidP="003A5B01">
      <w:pPr>
        <w:bidi/>
        <w:rPr>
          <w:rFonts w:cs="David" w:hint="cs"/>
          <w:u w:val="single"/>
          <w:rtl/>
        </w:rPr>
      </w:pPr>
      <w:r w:rsidRPr="003A5B01">
        <w:rPr>
          <w:rFonts w:cs="David" w:hint="cs"/>
          <w:u w:val="single"/>
          <w:rtl/>
        </w:rPr>
        <w:t>היו"ר דוד טל:</w:t>
      </w:r>
    </w:p>
    <w:p w14:paraId="2389D415" w14:textId="77777777" w:rsidR="003A5B01" w:rsidRPr="003A5B01" w:rsidRDefault="003A5B01" w:rsidP="003A5B01">
      <w:pPr>
        <w:bidi/>
        <w:rPr>
          <w:rFonts w:cs="David" w:hint="cs"/>
          <w:rtl/>
        </w:rPr>
      </w:pPr>
    </w:p>
    <w:p w14:paraId="7999E6EB" w14:textId="77777777" w:rsidR="003A5B01" w:rsidRPr="003A5B01" w:rsidRDefault="003A5B01" w:rsidP="003A5B01">
      <w:pPr>
        <w:bidi/>
        <w:rPr>
          <w:rFonts w:cs="David" w:hint="cs"/>
          <w:rtl/>
        </w:rPr>
      </w:pPr>
      <w:r w:rsidRPr="003A5B01">
        <w:rPr>
          <w:rFonts w:cs="David" w:hint="cs"/>
          <w:rtl/>
        </w:rPr>
        <w:tab/>
        <w:t xml:space="preserve">חבר הכנסת </w:t>
      </w:r>
      <w:proofErr w:type="spellStart"/>
      <w:r w:rsidRPr="003A5B01">
        <w:rPr>
          <w:rFonts w:cs="David" w:hint="cs"/>
          <w:rtl/>
        </w:rPr>
        <w:t>שנלר</w:t>
      </w:r>
      <w:proofErr w:type="spellEnd"/>
      <w:r w:rsidRPr="003A5B01">
        <w:rPr>
          <w:rFonts w:cs="David" w:hint="cs"/>
          <w:rtl/>
        </w:rPr>
        <w:t xml:space="preserve">, אני רוצה להודות לך בנימה אישית על הסיור אתמול בעיר דוד ובעיר העתיקה. </w:t>
      </w:r>
    </w:p>
    <w:p w14:paraId="203CB58B" w14:textId="77777777" w:rsidR="003A5B01" w:rsidRPr="003A5B01" w:rsidRDefault="003A5B01" w:rsidP="003A5B01">
      <w:pPr>
        <w:bidi/>
        <w:rPr>
          <w:rFonts w:cs="David" w:hint="cs"/>
          <w:u w:val="single"/>
          <w:rtl/>
        </w:rPr>
      </w:pPr>
    </w:p>
    <w:p w14:paraId="540D45D3" w14:textId="77777777" w:rsidR="003A5B01" w:rsidRPr="003A5B01" w:rsidRDefault="003A5B01" w:rsidP="003A5B01">
      <w:pPr>
        <w:bidi/>
        <w:rPr>
          <w:rFonts w:cs="David"/>
          <w:rtl/>
        </w:rPr>
      </w:pPr>
      <w:r w:rsidRPr="003A5B01">
        <w:rPr>
          <w:rFonts w:cs="David" w:hint="eastAsia"/>
          <w:u w:val="single"/>
          <w:rtl/>
        </w:rPr>
        <w:t>אורי</w:t>
      </w:r>
      <w:r w:rsidRPr="003A5B01">
        <w:rPr>
          <w:rFonts w:cs="David"/>
          <w:u w:val="single"/>
          <w:rtl/>
        </w:rPr>
        <w:t xml:space="preserve"> אריאל:</w:t>
      </w:r>
    </w:p>
    <w:p w14:paraId="1C3C8F90" w14:textId="77777777" w:rsidR="003A5B01" w:rsidRPr="003A5B01" w:rsidRDefault="003A5B01" w:rsidP="003A5B01">
      <w:pPr>
        <w:bidi/>
        <w:rPr>
          <w:rFonts w:cs="David"/>
          <w:rtl/>
        </w:rPr>
      </w:pPr>
    </w:p>
    <w:p w14:paraId="5A5C4DF8" w14:textId="77777777" w:rsidR="003A5B01" w:rsidRPr="003A5B01" w:rsidRDefault="003A5B01" w:rsidP="003A5B01">
      <w:pPr>
        <w:bidi/>
        <w:rPr>
          <w:rFonts w:cs="David" w:hint="cs"/>
          <w:rtl/>
        </w:rPr>
      </w:pPr>
      <w:r w:rsidRPr="003A5B01">
        <w:rPr>
          <w:rFonts w:cs="David"/>
          <w:rtl/>
        </w:rPr>
        <w:tab/>
      </w:r>
      <w:r w:rsidRPr="003A5B01">
        <w:rPr>
          <w:rFonts w:cs="David" w:hint="cs"/>
          <w:rtl/>
        </w:rPr>
        <w:t xml:space="preserve"> למה לא הוזמנו? </w:t>
      </w:r>
    </w:p>
    <w:p w14:paraId="222807F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74C5BB7B" w14:textId="77777777" w:rsidR="003A5B01" w:rsidRPr="003A5B01" w:rsidRDefault="003A5B01" w:rsidP="003A5B01">
      <w:pPr>
        <w:bidi/>
        <w:rPr>
          <w:rFonts w:cs="David" w:hint="cs"/>
          <w:rtl/>
        </w:rPr>
      </w:pPr>
    </w:p>
    <w:p w14:paraId="60B66574" w14:textId="77777777" w:rsidR="003A5B01" w:rsidRPr="003A5B01" w:rsidRDefault="003A5B01" w:rsidP="003A5B01">
      <w:pPr>
        <w:bidi/>
        <w:rPr>
          <w:rFonts w:cs="David" w:hint="cs"/>
          <w:rtl/>
        </w:rPr>
      </w:pPr>
      <w:r w:rsidRPr="003A5B01">
        <w:rPr>
          <w:rFonts w:cs="David" w:hint="cs"/>
          <w:rtl/>
        </w:rPr>
        <w:tab/>
        <w:t xml:space="preserve"> אני מגנה את הביקור הזה בכל לשון של גינוי. </w:t>
      </w:r>
    </w:p>
    <w:p w14:paraId="505EF213" w14:textId="77777777" w:rsidR="003A5B01" w:rsidRPr="003A5B01" w:rsidRDefault="003A5B01" w:rsidP="003A5B01">
      <w:pPr>
        <w:bidi/>
        <w:rPr>
          <w:rFonts w:cs="David" w:hint="cs"/>
          <w:u w:val="single"/>
          <w:rtl/>
        </w:rPr>
      </w:pPr>
    </w:p>
    <w:p w14:paraId="6579A20F" w14:textId="77777777" w:rsidR="003A5B01" w:rsidRPr="003A5B01" w:rsidRDefault="003A5B01" w:rsidP="003A5B01">
      <w:pPr>
        <w:bidi/>
        <w:rPr>
          <w:rFonts w:cs="David" w:hint="cs"/>
          <w:u w:val="single"/>
          <w:rtl/>
        </w:rPr>
      </w:pPr>
      <w:r w:rsidRPr="003A5B01">
        <w:rPr>
          <w:rFonts w:cs="David" w:hint="cs"/>
          <w:u w:val="single"/>
          <w:rtl/>
        </w:rPr>
        <w:t>היו"ר דוד טל:</w:t>
      </w:r>
    </w:p>
    <w:p w14:paraId="064B0D84" w14:textId="77777777" w:rsidR="003A5B01" w:rsidRPr="003A5B01" w:rsidRDefault="003A5B01" w:rsidP="003A5B01">
      <w:pPr>
        <w:bidi/>
        <w:rPr>
          <w:rFonts w:cs="David" w:hint="cs"/>
          <w:rtl/>
        </w:rPr>
      </w:pPr>
    </w:p>
    <w:p w14:paraId="0852424B" w14:textId="77777777" w:rsidR="003A5B01" w:rsidRPr="003A5B01" w:rsidRDefault="003A5B01" w:rsidP="003A5B01">
      <w:pPr>
        <w:bidi/>
        <w:ind w:firstLine="567"/>
        <w:rPr>
          <w:rFonts w:cs="David" w:hint="cs"/>
          <w:rtl/>
        </w:rPr>
      </w:pPr>
      <w:r w:rsidRPr="003A5B01">
        <w:rPr>
          <w:rFonts w:cs="David" w:hint="cs"/>
          <w:rtl/>
        </w:rPr>
        <w:t xml:space="preserve">אני חושב שזה היה מרשים מאוד, ואני באופן אישי ממליץ לכל חברי הכנסת </w:t>
      </w:r>
      <w:r w:rsidRPr="003A5B01">
        <w:rPr>
          <w:rFonts w:cs="David"/>
          <w:rtl/>
        </w:rPr>
        <w:t>–</w:t>
      </w:r>
      <w:r w:rsidRPr="003A5B01">
        <w:rPr>
          <w:rFonts w:cs="David" w:hint="cs"/>
          <w:rtl/>
        </w:rPr>
        <w:t xml:space="preserve"> לא משנה מה דעותיהם, השקפת עולמם </w:t>
      </w:r>
      <w:r w:rsidRPr="003A5B01">
        <w:rPr>
          <w:rFonts w:cs="David"/>
          <w:rtl/>
        </w:rPr>
        <w:t>–</w:t>
      </w:r>
      <w:r w:rsidRPr="003A5B01">
        <w:rPr>
          <w:rFonts w:cs="David" w:hint="cs"/>
          <w:rtl/>
        </w:rPr>
        <w:t xml:space="preserve"> אני חושב שכדאי </w:t>
      </w:r>
      <w:proofErr w:type="spellStart"/>
      <w:r w:rsidRPr="003A5B01">
        <w:rPr>
          <w:rFonts w:cs="David" w:hint="cs"/>
          <w:rtl/>
        </w:rPr>
        <w:t>שיילכו</w:t>
      </w:r>
      <w:proofErr w:type="spellEnd"/>
      <w:r w:rsidRPr="003A5B01">
        <w:rPr>
          <w:rFonts w:cs="David" w:hint="cs"/>
          <w:rtl/>
        </w:rPr>
        <w:t xml:space="preserve"> עם המשפחה, עם הילדים ועם הנכדים. שווה. </w:t>
      </w:r>
    </w:p>
    <w:p w14:paraId="56C5F9B5" w14:textId="77777777" w:rsidR="003A5B01" w:rsidRPr="003A5B01" w:rsidRDefault="003A5B01" w:rsidP="003A5B01">
      <w:pPr>
        <w:bidi/>
        <w:rPr>
          <w:rFonts w:cs="David" w:hint="cs"/>
          <w:rtl/>
        </w:rPr>
      </w:pPr>
      <w:r w:rsidRPr="003A5B01">
        <w:rPr>
          <w:rFonts w:cs="David" w:hint="cs"/>
          <w:rtl/>
        </w:rPr>
        <w:tab/>
      </w:r>
    </w:p>
    <w:p w14:paraId="04097305" w14:textId="77777777" w:rsidR="003A5B01" w:rsidRPr="003A5B01" w:rsidRDefault="003A5B01" w:rsidP="003A5B01">
      <w:pPr>
        <w:bidi/>
        <w:rPr>
          <w:rFonts w:cs="David" w:hint="cs"/>
          <w:rtl/>
        </w:rPr>
      </w:pPr>
      <w:r w:rsidRPr="003A5B01">
        <w:rPr>
          <w:rFonts w:cs="David" w:hint="cs"/>
          <w:rtl/>
        </w:rPr>
        <w:tab/>
        <w:t xml:space="preserve">חבר הכנסת </w:t>
      </w:r>
      <w:proofErr w:type="spellStart"/>
      <w:r w:rsidRPr="003A5B01">
        <w:rPr>
          <w:rFonts w:cs="David" w:hint="cs"/>
          <w:rtl/>
        </w:rPr>
        <w:t>שנלר</w:t>
      </w:r>
      <w:proofErr w:type="spellEnd"/>
      <w:r w:rsidRPr="003A5B01">
        <w:rPr>
          <w:rFonts w:cs="David" w:hint="cs"/>
          <w:rtl/>
        </w:rPr>
        <w:t>, הצעת החוק שלך, בבקשה בקצרה.</w:t>
      </w:r>
    </w:p>
    <w:p w14:paraId="798E2742"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5D8501C4" w14:textId="77777777" w:rsidR="003A5B01" w:rsidRPr="003A5B01" w:rsidRDefault="003A5B01" w:rsidP="003A5B01">
      <w:pPr>
        <w:bidi/>
        <w:rPr>
          <w:rFonts w:cs="David" w:hint="cs"/>
          <w:rtl/>
        </w:rPr>
      </w:pPr>
    </w:p>
    <w:p w14:paraId="52A1A088" w14:textId="77777777" w:rsidR="003A5B01" w:rsidRPr="003A5B01" w:rsidRDefault="003A5B01" w:rsidP="003A5B01">
      <w:pPr>
        <w:bidi/>
        <w:rPr>
          <w:rFonts w:cs="David" w:hint="cs"/>
          <w:rtl/>
        </w:rPr>
      </w:pPr>
      <w:r w:rsidRPr="003A5B01">
        <w:rPr>
          <w:rFonts w:cs="David" w:hint="cs"/>
          <w:rtl/>
        </w:rPr>
        <w:tab/>
        <w:t xml:space="preserve"> למה עמותת אלעד גובה כספים לעיר דוד, דרך אגב? אני שואלת ברצינות עכשיו. למה כשהולכים לעיר דוד, עמותת אלעד גובה את הכסף לעצמה?</w:t>
      </w:r>
    </w:p>
    <w:p w14:paraId="1D986391" w14:textId="77777777" w:rsidR="003A5B01" w:rsidRPr="003A5B01" w:rsidRDefault="003A5B01" w:rsidP="003A5B01">
      <w:pPr>
        <w:bidi/>
        <w:rPr>
          <w:rFonts w:cs="David"/>
          <w:rtl/>
        </w:rPr>
      </w:pPr>
      <w:r w:rsidRPr="003A5B01">
        <w:rPr>
          <w:rFonts w:cs="David"/>
          <w:rtl/>
        </w:rPr>
        <w:br/>
      </w:r>
      <w:r w:rsidRPr="003A5B01">
        <w:rPr>
          <w:rFonts w:cs="David" w:hint="eastAsia"/>
          <w:u w:val="single"/>
          <w:rtl/>
        </w:rPr>
        <w:t>אורי</w:t>
      </w:r>
      <w:r w:rsidRPr="003A5B01">
        <w:rPr>
          <w:rFonts w:cs="David"/>
          <w:u w:val="single"/>
          <w:rtl/>
        </w:rPr>
        <w:t xml:space="preserve"> אריאל:</w:t>
      </w:r>
    </w:p>
    <w:p w14:paraId="7A306333" w14:textId="77777777" w:rsidR="003A5B01" w:rsidRPr="003A5B01" w:rsidRDefault="003A5B01" w:rsidP="003A5B01">
      <w:pPr>
        <w:bidi/>
        <w:rPr>
          <w:rFonts w:cs="David"/>
          <w:rtl/>
        </w:rPr>
      </w:pPr>
    </w:p>
    <w:p w14:paraId="2D5A9E34" w14:textId="77777777" w:rsidR="003A5B01" w:rsidRPr="003A5B01" w:rsidRDefault="003A5B01" w:rsidP="003A5B01">
      <w:pPr>
        <w:bidi/>
        <w:rPr>
          <w:rFonts w:cs="David" w:hint="cs"/>
          <w:rtl/>
        </w:rPr>
      </w:pPr>
      <w:r w:rsidRPr="003A5B01">
        <w:rPr>
          <w:rFonts w:cs="David"/>
          <w:rtl/>
        </w:rPr>
        <w:tab/>
      </w:r>
      <w:r w:rsidRPr="003A5B01">
        <w:rPr>
          <w:rFonts w:cs="David" w:hint="cs"/>
          <w:rtl/>
        </w:rPr>
        <w:t xml:space="preserve"> אני מציע שהיושב-ראש ימנה את זהבה </w:t>
      </w:r>
      <w:proofErr w:type="spellStart"/>
      <w:r w:rsidRPr="003A5B01">
        <w:rPr>
          <w:rFonts w:cs="David" w:hint="cs"/>
          <w:rtl/>
        </w:rPr>
        <w:t>גלאון</w:t>
      </w:r>
      <w:proofErr w:type="spellEnd"/>
      <w:r w:rsidRPr="003A5B01">
        <w:rPr>
          <w:rFonts w:cs="David" w:hint="cs"/>
          <w:rtl/>
        </w:rPr>
        <w:t xml:space="preserve"> ואותי לבדוק את העניין. </w:t>
      </w:r>
    </w:p>
    <w:p w14:paraId="08740257"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יעקב </w:t>
      </w:r>
      <w:proofErr w:type="spellStart"/>
      <w:r w:rsidRPr="003A5B01">
        <w:rPr>
          <w:rFonts w:cs="David" w:hint="cs"/>
          <w:u w:val="single"/>
          <w:rtl/>
        </w:rPr>
        <w:t>מרגי</w:t>
      </w:r>
      <w:proofErr w:type="spellEnd"/>
      <w:r w:rsidRPr="003A5B01">
        <w:rPr>
          <w:rFonts w:cs="David" w:hint="cs"/>
          <w:u w:val="single"/>
          <w:rtl/>
        </w:rPr>
        <w:t>:</w:t>
      </w:r>
    </w:p>
    <w:p w14:paraId="658A8817" w14:textId="77777777" w:rsidR="003A5B01" w:rsidRPr="003A5B01" w:rsidRDefault="003A5B01" w:rsidP="003A5B01">
      <w:pPr>
        <w:bidi/>
        <w:rPr>
          <w:rFonts w:cs="David" w:hint="cs"/>
          <w:rtl/>
        </w:rPr>
      </w:pPr>
    </w:p>
    <w:p w14:paraId="0E93B4F2" w14:textId="77777777" w:rsidR="003A5B01" w:rsidRPr="003A5B01" w:rsidRDefault="003A5B01" w:rsidP="003A5B01">
      <w:pPr>
        <w:bidi/>
        <w:rPr>
          <w:rFonts w:cs="David" w:hint="cs"/>
          <w:rtl/>
        </w:rPr>
      </w:pPr>
      <w:r w:rsidRPr="003A5B01">
        <w:rPr>
          <w:rFonts w:cs="David" w:hint="cs"/>
          <w:rtl/>
        </w:rPr>
        <w:tab/>
        <w:t xml:space="preserve"> אני תומך בהצעה שלך לפטור את זה מתשלום. </w:t>
      </w:r>
    </w:p>
    <w:p w14:paraId="5391728B" w14:textId="77777777" w:rsidR="003A5B01" w:rsidRDefault="003A5B01" w:rsidP="003A5B01">
      <w:pPr>
        <w:bidi/>
        <w:rPr>
          <w:rFonts w:cs="David" w:hint="cs"/>
          <w:u w:val="single"/>
          <w:rtl/>
        </w:rPr>
      </w:pPr>
      <w:r w:rsidRPr="003A5B01">
        <w:rPr>
          <w:rFonts w:cs="David"/>
          <w:rtl/>
        </w:rPr>
        <w:br/>
      </w:r>
    </w:p>
    <w:p w14:paraId="0DE4150B" w14:textId="77777777" w:rsidR="003A5B01" w:rsidRDefault="003A5B01" w:rsidP="003A5B01">
      <w:pPr>
        <w:bidi/>
        <w:rPr>
          <w:rFonts w:cs="David" w:hint="cs"/>
          <w:u w:val="single"/>
          <w:rtl/>
        </w:rPr>
      </w:pPr>
    </w:p>
    <w:p w14:paraId="0207F29C" w14:textId="77777777" w:rsidR="003A5B01" w:rsidRDefault="003A5B01" w:rsidP="003A5B01">
      <w:pPr>
        <w:bidi/>
        <w:rPr>
          <w:rFonts w:cs="David" w:hint="cs"/>
          <w:u w:val="single"/>
          <w:rtl/>
        </w:rPr>
      </w:pPr>
    </w:p>
    <w:p w14:paraId="05F2F336" w14:textId="77777777" w:rsidR="003A5B01" w:rsidRDefault="003A5B01" w:rsidP="003A5B01">
      <w:pPr>
        <w:bidi/>
        <w:rPr>
          <w:rFonts w:cs="David" w:hint="cs"/>
          <w:u w:val="single"/>
          <w:rtl/>
        </w:rPr>
      </w:pPr>
    </w:p>
    <w:p w14:paraId="54691C5C" w14:textId="77777777" w:rsidR="003A5B01" w:rsidRDefault="003A5B01" w:rsidP="003A5B01">
      <w:pPr>
        <w:bidi/>
        <w:rPr>
          <w:rFonts w:cs="David" w:hint="cs"/>
          <w:u w:val="single"/>
          <w:rtl/>
        </w:rPr>
      </w:pPr>
    </w:p>
    <w:p w14:paraId="5F71D9AA" w14:textId="77777777" w:rsidR="003A5B01" w:rsidRPr="003A5B01" w:rsidRDefault="003A5B01" w:rsidP="003A5B01">
      <w:pPr>
        <w:bidi/>
        <w:rPr>
          <w:rFonts w:cs="David"/>
          <w:rtl/>
        </w:rPr>
      </w:pPr>
      <w:r w:rsidRPr="003A5B01">
        <w:rPr>
          <w:rFonts w:cs="David" w:hint="eastAsia"/>
          <w:u w:val="single"/>
          <w:rtl/>
        </w:rPr>
        <w:t>אורי</w:t>
      </w:r>
      <w:r w:rsidRPr="003A5B01">
        <w:rPr>
          <w:rFonts w:cs="David"/>
          <w:u w:val="single"/>
          <w:rtl/>
        </w:rPr>
        <w:t xml:space="preserve"> אריאל:</w:t>
      </w:r>
    </w:p>
    <w:p w14:paraId="2DB84106" w14:textId="77777777" w:rsidR="003A5B01" w:rsidRPr="003A5B01" w:rsidRDefault="003A5B01" w:rsidP="003A5B01">
      <w:pPr>
        <w:bidi/>
        <w:rPr>
          <w:rFonts w:cs="David"/>
          <w:rtl/>
        </w:rPr>
      </w:pPr>
    </w:p>
    <w:p w14:paraId="10A35D19" w14:textId="77777777" w:rsidR="003A5B01" w:rsidRPr="003A5B01" w:rsidRDefault="003A5B01" w:rsidP="003A5B01">
      <w:pPr>
        <w:bidi/>
        <w:rPr>
          <w:rFonts w:cs="David" w:hint="cs"/>
          <w:rtl/>
        </w:rPr>
      </w:pPr>
      <w:r w:rsidRPr="003A5B01">
        <w:rPr>
          <w:rFonts w:cs="David"/>
          <w:rtl/>
        </w:rPr>
        <w:tab/>
      </w:r>
      <w:r w:rsidRPr="003A5B01">
        <w:rPr>
          <w:rFonts w:cs="David" w:hint="cs"/>
          <w:rtl/>
        </w:rPr>
        <w:t xml:space="preserve"> אנחנו תומכים בהצעה של חברת הכנסת זהבה </w:t>
      </w:r>
      <w:proofErr w:type="spellStart"/>
      <w:r w:rsidRPr="003A5B01">
        <w:rPr>
          <w:rFonts w:cs="David" w:hint="cs"/>
          <w:rtl/>
        </w:rPr>
        <w:t>גלאון</w:t>
      </w:r>
      <w:proofErr w:type="spellEnd"/>
      <w:r w:rsidRPr="003A5B01">
        <w:rPr>
          <w:rFonts w:cs="David" w:hint="cs"/>
          <w:rtl/>
        </w:rPr>
        <w:t xml:space="preserve">, שרשות הגנים תממן את הכניסה לעיר דוד, שהכניסה תהיה חינם. </w:t>
      </w:r>
    </w:p>
    <w:p w14:paraId="66373A5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6FC6B0B0" w14:textId="77777777" w:rsidR="003A5B01" w:rsidRPr="003A5B01" w:rsidRDefault="003A5B01" w:rsidP="003A5B01">
      <w:pPr>
        <w:bidi/>
        <w:rPr>
          <w:rFonts w:cs="David" w:hint="cs"/>
          <w:rtl/>
        </w:rPr>
      </w:pPr>
    </w:p>
    <w:p w14:paraId="347544E7" w14:textId="77777777" w:rsidR="003A5B01" w:rsidRPr="003A5B01" w:rsidRDefault="003A5B01" w:rsidP="003A5B01">
      <w:pPr>
        <w:bidi/>
        <w:rPr>
          <w:rFonts w:cs="David" w:hint="cs"/>
          <w:rtl/>
        </w:rPr>
      </w:pPr>
      <w:r w:rsidRPr="003A5B01">
        <w:rPr>
          <w:rFonts w:cs="David" w:hint="cs"/>
          <w:rtl/>
        </w:rPr>
        <w:tab/>
        <w:t>שאלתי שאלה. למה עמותת אלעד צריכה לגבות את הכסף? אני לא מתלהבת מכך שהולכים לעיר דוד, אבל למה הם צריכים להרוויח על חשבון זה, אני לא מבינה.</w:t>
      </w:r>
    </w:p>
    <w:p w14:paraId="11E11A3A" w14:textId="77777777" w:rsidR="003A5B01" w:rsidRPr="003A5B01" w:rsidRDefault="003A5B01" w:rsidP="003A5B01">
      <w:pPr>
        <w:bidi/>
        <w:rPr>
          <w:rFonts w:cs="David" w:hint="cs"/>
          <w:rtl/>
        </w:rPr>
      </w:pPr>
    </w:p>
    <w:p w14:paraId="03B7E16A" w14:textId="77777777" w:rsidR="003A5B01" w:rsidRPr="003A5B01" w:rsidRDefault="003A5B01" w:rsidP="003A5B01">
      <w:pPr>
        <w:bidi/>
        <w:rPr>
          <w:rFonts w:cs="David" w:hint="cs"/>
          <w:u w:val="single"/>
          <w:rtl/>
        </w:rPr>
      </w:pPr>
      <w:r w:rsidRPr="003A5B01">
        <w:rPr>
          <w:rFonts w:cs="David" w:hint="cs"/>
          <w:u w:val="single"/>
          <w:rtl/>
        </w:rPr>
        <w:t>היו"ר דוד טל:</w:t>
      </w:r>
    </w:p>
    <w:p w14:paraId="404F57C7" w14:textId="77777777" w:rsidR="003A5B01" w:rsidRPr="003A5B01" w:rsidRDefault="003A5B01" w:rsidP="003A5B01">
      <w:pPr>
        <w:bidi/>
        <w:rPr>
          <w:rFonts w:cs="David" w:hint="cs"/>
          <w:rtl/>
        </w:rPr>
      </w:pPr>
    </w:p>
    <w:p w14:paraId="3EE756F1" w14:textId="77777777" w:rsidR="003A5B01" w:rsidRPr="003A5B01" w:rsidRDefault="003A5B01" w:rsidP="003A5B01">
      <w:pPr>
        <w:bidi/>
        <w:rPr>
          <w:rFonts w:cs="David" w:hint="cs"/>
          <w:rtl/>
        </w:rPr>
      </w:pPr>
      <w:r w:rsidRPr="003A5B01">
        <w:rPr>
          <w:rFonts w:cs="David" w:hint="cs"/>
          <w:rtl/>
        </w:rPr>
        <w:tab/>
        <w:t xml:space="preserve">זהבה, זה לא נושא הדיון. אני רק הרשיתי לעצמי בנימה אישית. ההערה שלך נשמעה. חבר הכנסת </w:t>
      </w:r>
      <w:proofErr w:type="spellStart"/>
      <w:r w:rsidRPr="003A5B01">
        <w:rPr>
          <w:rFonts w:cs="David" w:hint="cs"/>
          <w:rtl/>
        </w:rPr>
        <w:t>שנלר</w:t>
      </w:r>
      <w:proofErr w:type="spellEnd"/>
      <w:r w:rsidRPr="003A5B01">
        <w:rPr>
          <w:rFonts w:cs="David" w:hint="cs"/>
          <w:rtl/>
        </w:rPr>
        <w:t xml:space="preserve">, הצעת חוק חסינות חברי הכנסת </w:t>
      </w:r>
      <w:r w:rsidRPr="003A5B01">
        <w:rPr>
          <w:rFonts w:cs="David"/>
          <w:rtl/>
        </w:rPr>
        <w:t>–</w:t>
      </w:r>
      <w:r w:rsidRPr="003A5B01">
        <w:rPr>
          <w:rFonts w:cs="David" w:hint="cs"/>
          <w:rtl/>
        </w:rPr>
        <w:t xml:space="preserve"> הצעת חוק חשובה לדעתי, יש לה השלכות לא קטנות. חבר הכנסת </w:t>
      </w:r>
      <w:proofErr w:type="spellStart"/>
      <w:r w:rsidRPr="003A5B01">
        <w:rPr>
          <w:rFonts w:cs="David" w:hint="cs"/>
          <w:rtl/>
        </w:rPr>
        <w:t>שנלר</w:t>
      </w:r>
      <w:proofErr w:type="spellEnd"/>
      <w:r w:rsidRPr="003A5B01">
        <w:rPr>
          <w:rFonts w:cs="David" w:hint="cs"/>
          <w:rtl/>
        </w:rPr>
        <w:t>, בקצרה, מה אדוני מבקש?</w:t>
      </w:r>
    </w:p>
    <w:p w14:paraId="4BFF39BC"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1956C780" w14:textId="77777777" w:rsidR="003A5B01" w:rsidRPr="003A5B01" w:rsidRDefault="003A5B01" w:rsidP="003A5B01">
      <w:pPr>
        <w:bidi/>
        <w:rPr>
          <w:rFonts w:cs="David" w:hint="cs"/>
          <w:rtl/>
        </w:rPr>
      </w:pPr>
    </w:p>
    <w:p w14:paraId="31304A0D" w14:textId="77777777" w:rsidR="003A5B01" w:rsidRPr="003A5B01" w:rsidRDefault="003A5B01" w:rsidP="003A5B01">
      <w:pPr>
        <w:bidi/>
        <w:rPr>
          <w:rFonts w:cs="David" w:hint="cs"/>
          <w:rtl/>
        </w:rPr>
      </w:pPr>
      <w:r w:rsidRPr="003A5B01">
        <w:rPr>
          <w:rFonts w:cs="David" w:hint="cs"/>
          <w:rtl/>
        </w:rPr>
        <w:tab/>
        <w:t xml:space="preserve"> תודה רבה, אדוני היושב-ראש. חוק חסינות חברי הכנסת הוא מסוג החוקים שלא שונו מאז שנות ה-50, אולי בשנת 51'. </w:t>
      </w:r>
    </w:p>
    <w:p w14:paraId="24959251" w14:textId="77777777" w:rsidR="003A5B01" w:rsidRPr="003A5B01" w:rsidRDefault="003A5B01" w:rsidP="003A5B01">
      <w:pPr>
        <w:bidi/>
        <w:rPr>
          <w:rFonts w:cs="David" w:hint="cs"/>
          <w:rtl/>
        </w:rPr>
      </w:pPr>
    </w:p>
    <w:p w14:paraId="191AECBE" w14:textId="77777777" w:rsidR="003A5B01" w:rsidRPr="003A5B01" w:rsidRDefault="003A5B01" w:rsidP="003A5B01">
      <w:pPr>
        <w:bidi/>
        <w:rPr>
          <w:rFonts w:cs="David" w:hint="cs"/>
          <w:rtl/>
        </w:rPr>
      </w:pPr>
      <w:r w:rsidRPr="003A5B01">
        <w:rPr>
          <w:rFonts w:cs="David" w:hint="cs"/>
          <w:rtl/>
        </w:rPr>
        <w:tab/>
        <w:t xml:space="preserve">הצעת החוק - שעברה בקריאה הטרומית, נדונה דיון ראשון בוועדה הזאת, וקיבלה התייחסות של פרופסור </w:t>
      </w:r>
      <w:proofErr w:type="spellStart"/>
      <w:r w:rsidRPr="003A5B01">
        <w:rPr>
          <w:rFonts w:cs="David" w:hint="cs"/>
          <w:rtl/>
        </w:rPr>
        <w:t>סוזי</w:t>
      </w:r>
      <w:proofErr w:type="spellEnd"/>
      <w:r w:rsidRPr="003A5B01">
        <w:rPr>
          <w:rFonts w:cs="David" w:hint="cs"/>
          <w:rtl/>
        </w:rPr>
        <w:t xml:space="preserve"> נבות ואחרים - אומרת כדלהלן. היום, חוק חסינות חברי הכנסת חל על הכל, למעט עבירות מטבע.</w:t>
      </w:r>
    </w:p>
    <w:p w14:paraId="38F8FB28"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42C807F8" w14:textId="77777777" w:rsidR="003A5B01" w:rsidRPr="003A5B01" w:rsidRDefault="003A5B01" w:rsidP="003A5B01">
      <w:pPr>
        <w:bidi/>
        <w:rPr>
          <w:rFonts w:cs="David" w:hint="cs"/>
          <w:rtl/>
        </w:rPr>
      </w:pPr>
    </w:p>
    <w:p w14:paraId="0EE69827" w14:textId="77777777" w:rsidR="003A5B01" w:rsidRPr="003A5B01" w:rsidRDefault="003A5B01" w:rsidP="003A5B01">
      <w:pPr>
        <w:bidi/>
        <w:rPr>
          <w:rFonts w:cs="David" w:hint="cs"/>
          <w:rtl/>
        </w:rPr>
      </w:pPr>
      <w:r w:rsidRPr="003A5B01">
        <w:rPr>
          <w:rFonts w:cs="David" w:hint="cs"/>
          <w:rtl/>
        </w:rPr>
        <w:tab/>
        <w:t xml:space="preserve">מכס. </w:t>
      </w:r>
    </w:p>
    <w:p w14:paraId="3F67C897"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0B871A15" w14:textId="77777777" w:rsidR="003A5B01" w:rsidRPr="003A5B01" w:rsidRDefault="003A5B01" w:rsidP="003A5B01">
      <w:pPr>
        <w:bidi/>
        <w:rPr>
          <w:rFonts w:cs="David" w:hint="cs"/>
          <w:rtl/>
        </w:rPr>
      </w:pPr>
    </w:p>
    <w:p w14:paraId="59004735" w14:textId="77777777" w:rsidR="003A5B01" w:rsidRPr="003A5B01" w:rsidRDefault="003A5B01" w:rsidP="003A5B01">
      <w:pPr>
        <w:bidi/>
        <w:rPr>
          <w:rFonts w:cs="David" w:hint="cs"/>
          <w:rtl/>
        </w:rPr>
      </w:pPr>
      <w:r w:rsidRPr="003A5B01">
        <w:rPr>
          <w:rFonts w:cs="David" w:hint="cs"/>
          <w:rtl/>
        </w:rPr>
        <w:tab/>
        <w:t xml:space="preserve">מכס, מטבע, ומותר לחפש על חברי כנסת. הצעת החוק אומרת בצורה מאוד פשוטה </w:t>
      </w:r>
      <w:r w:rsidRPr="003A5B01">
        <w:rPr>
          <w:rFonts w:cs="David"/>
          <w:rtl/>
        </w:rPr>
        <w:t>–</w:t>
      </w:r>
      <w:r w:rsidRPr="003A5B01">
        <w:rPr>
          <w:rFonts w:cs="David" w:hint="cs"/>
          <w:rtl/>
        </w:rPr>
        <w:t xml:space="preserve"> חבר כנסת שיש חשד סביר שעבר עבירה שהיא נגד פגיעה בביטחון המדינה, וישנה חשיבות גדולה לאושש את הדברים, לבחון את הדברים </w:t>
      </w:r>
      <w:r w:rsidRPr="003A5B01">
        <w:rPr>
          <w:rFonts w:cs="David"/>
          <w:rtl/>
        </w:rPr>
        <w:t>–</w:t>
      </w:r>
      <w:r w:rsidRPr="003A5B01">
        <w:rPr>
          <w:rFonts w:cs="David" w:hint="cs"/>
          <w:rtl/>
        </w:rPr>
        <w:t xml:space="preserve"> יהיה ניתן בפרוצדורה מאוד מורכבת - כמו בהאזנות סתר או בדומה לחוק האזנות סתר </w:t>
      </w:r>
      <w:r w:rsidRPr="003A5B01">
        <w:rPr>
          <w:rFonts w:cs="David"/>
          <w:rtl/>
        </w:rPr>
        <w:t>–</w:t>
      </w:r>
      <w:r w:rsidRPr="003A5B01">
        <w:rPr>
          <w:rFonts w:cs="David" w:hint="cs"/>
          <w:rtl/>
        </w:rPr>
        <w:t xml:space="preserve"> יהיה ניתן לחפש בכליו ובביתו על מנת לגרום לכך שהוא לא יעבור עבירה ו/או להאשים אותו. </w:t>
      </w:r>
    </w:p>
    <w:p w14:paraId="7AB8A334" w14:textId="77777777" w:rsidR="003A5B01" w:rsidRPr="003A5B01" w:rsidRDefault="003A5B01" w:rsidP="003A5B01">
      <w:pPr>
        <w:bidi/>
        <w:rPr>
          <w:rFonts w:cs="David" w:hint="cs"/>
          <w:rtl/>
        </w:rPr>
      </w:pPr>
    </w:p>
    <w:p w14:paraId="1859F1C3" w14:textId="77777777" w:rsidR="003A5B01" w:rsidRPr="003A5B01" w:rsidRDefault="003A5B01" w:rsidP="003A5B01">
      <w:pPr>
        <w:bidi/>
        <w:rPr>
          <w:rFonts w:cs="David" w:hint="cs"/>
          <w:rtl/>
        </w:rPr>
      </w:pPr>
      <w:r w:rsidRPr="003A5B01">
        <w:rPr>
          <w:rFonts w:cs="David" w:hint="cs"/>
          <w:rtl/>
        </w:rPr>
        <w:tab/>
        <w:t xml:space="preserve">החוק קובע שרק שני אנשים רשאים לבקש מהיועץ המשפטי לממשלה </w:t>
      </w:r>
      <w:r w:rsidRPr="003A5B01">
        <w:rPr>
          <w:rFonts w:cs="David"/>
          <w:rtl/>
        </w:rPr>
        <w:t>–</w:t>
      </w:r>
      <w:r w:rsidRPr="003A5B01">
        <w:rPr>
          <w:rFonts w:cs="David" w:hint="cs"/>
          <w:rtl/>
        </w:rPr>
        <w:t xml:space="preserve"> שזה בשלב שבו הכל סמוי, איש לא יודע, ואסור שיידע </w:t>
      </w:r>
      <w:r w:rsidRPr="003A5B01">
        <w:rPr>
          <w:rFonts w:cs="David"/>
          <w:rtl/>
        </w:rPr>
        <w:t>–</w:t>
      </w:r>
      <w:r w:rsidRPr="003A5B01">
        <w:rPr>
          <w:rFonts w:cs="David" w:hint="cs"/>
          <w:rtl/>
        </w:rPr>
        <w:t xml:space="preserve"> שניתן יהיה לחפש בכליו של חבר כנסת. רק שני אנשים יוכלו לבקש מהיועץ המשפטי לממשלה: המפקח הכללי של המשטרה או ראש השב"כ.</w:t>
      </w:r>
    </w:p>
    <w:p w14:paraId="4D9C80A8" w14:textId="77777777" w:rsidR="003A5B01" w:rsidRPr="003A5B01" w:rsidRDefault="003A5B01" w:rsidP="003A5B01">
      <w:pPr>
        <w:bidi/>
        <w:rPr>
          <w:rFonts w:cs="David" w:hint="cs"/>
          <w:rtl/>
        </w:rPr>
      </w:pPr>
    </w:p>
    <w:p w14:paraId="08009D6D" w14:textId="77777777" w:rsidR="003A5B01" w:rsidRPr="003A5B01" w:rsidRDefault="003A5B01" w:rsidP="003A5B01">
      <w:pPr>
        <w:bidi/>
        <w:rPr>
          <w:rFonts w:cs="David" w:hint="cs"/>
          <w:rtl/>
        </w:rPr>
      </w:pPr>
      <w:r w:rsidRPr="003A5B01">
        <w:rPr>
          <w:rFonts w:cs="David" w:hint="cs"/>
          <w:rtl/>
        </w:rPr>
        <w:tab/>
        <w:t xml:space="preserve">אבל, גם בקשתם לא תתקבל, אלא תיבחן על-ידי היועץ המשפטי לממשלה, וגם אם היועץ המשפטי לממשלה היה סמוך ובטוח שחובה וצריך וזה הכרחי לביטחון המדינה </w:t>
      </w:r>
      <w:r w:rsidRPr="003A5B01">
        <w:rPr>
          <w:rFonts w:cs="David"/>
          <w:rtl/>
        </w:rPr>
        <w:t>–</w:t>
      </w:r>
      <w:r w:rsidRPr="003A5B01">
        <w:rPr>
          <w:rFonts w:cs="David" w:hint="cs"/>
          <w:rtl/>
        </w:rPr>
        <w:t xml:space="preserve"> הוא עצמו יפנה לשופט בית-המשפט העליון על מנת שישפוט גם את שיקול-דעתו של היועץ המשפטי לממשלה. </w:t>
      </w:r>
    </w:p>
    <w:p w14:paraId="1AA423C2" w14:textId="77777777" w:rsidR="003A5B01" w:rsidRPr="003A5B01" w:rsidRDefault="003A5B01" w:rsidP="003A5B01">
      <w:pPr>
        <w:bidi/>
        <w:rPr>
          <w:rFonts w:cs="David" w:hint="cs"/>
          <w:rtl/>
        </w:rPr>
      </w:pPr>
    </w:p>
    <w:p w14:paraId="25FC960E" w14:textId="77777777" w:rsidR="003A5B01" w:rsidRPr="003A5B01" w:rsidRDefault="003A5B01" w:rsidP="003A5B01">
      <w:pPr>
        <w:bidi/>
        <w:rPr>
          <w:rFonts w:cs="David" w:hint="cs"/>
          <w:rtl/>
        </w:rPr>
      </w:pPr>
      <w:r w:rsidRPr="003A5B01">
        <w:rPr>
          <w:rFonts w:cs="David" w:hint="cs"/>
          <w:rtl/>
        </w:rPr>
        <w:tab/>
        <w:t xml:space="preserve">וכאן אני אבקש להוסיף </w:t>
      </w:r>
      <w:r w:rsidRPr="003A5B01">
        <w:rPr>
          <w:rFonts w:cs="David"/>
          <w:rtl/>
        </w:rPr>
        <w:t>–</w:t>
      </w:r>
      <w:r w:rsidRPr="003A5B01">
        <w:rPr>
          <w:rFonts w:cs="David" w:hint="cs"/>
          <w:rtl/>
        </w:rPr>
        <w:t xml:space="preserve"> וזה לא מופיע כאן, אבל אני מבקש בתהליך החקיקה להוסיף: בכפוף ובדומה לחוק האזנות הסתר. בשלב הזה רשאי שופט בית-המשפט העליון לקבוע כי לא תחול חסינות, אבל אני ארצה לבחון איך מיידעים </w:t>
      </w:r>
      <w:r w:rsidRPr="003A5B01">
        <w:rPr>
          <w:rFonts w:cs="David"/>
          <w:rtl/>
        </w:rPr>
        <w:t>–</w:t>
      </w:r>
      <w:r w:rsidRPr="003A5B01">
        <w:rPr>
          <w:rFonts w:cs="David" w:hint="cs"/>
          <w:rtl/>
        </w:rPr>
        <w:t xml:space="preserve"> או בהתייעצות, או בידיעת יושבת-ראש הכנסת. זאת אומרת, זה צריך להיות מצב שהכנסת היא הריבון לעניין חוק חסינות חברי הכנסת. </w:t>
      </w:r>
    </w:p>
    <w:p w14:paraId="661562FC" w14:textId="77777777" w:rsidR="003A5B01" w:rsidRPr="003A5B01" w:rsidRDefault="003A5B01" w:rsidP="003A5B01">
      <w:pPr>
        <w:bidi/>
        <w:rPr>
          <w:rFonts w:cs="David" w:hint="cs"/>
          <w:rtl/>
        </w:rPr>
      </w:pPr>
    </w:p>
    <w:p w14:paraId="5D835DD3" w14:textId="77777777" w:rsidR="003A5B01" w:rsidRPr="003A5B01" w:rsidRDefault="003A5B01" w:rsidP="003A5B01">
      <w:pPr>
        <w:bidi/>
        <w:rPr>
          <w:rFonts w:cs="David" w:hint="cs"/>
          <w:rtl/>
        </w:rPr>
      </w:pPr>
      <w:r w:rsidRPr="003A5B01">
        <w:rPr>
          <w:rFonts w:cs="David" w:hint="cs"/>
          <w:rtl/>
        </w:rPr>
        <w:tab/>
        <w:t xml:space="preserve">לכן, חשוב שיושבת-ראש הכנסת או יושב-ראש הכנסת, יהיה בתהליך </w:t>
      </w:r>
      <w:r w:rsidRPr="003A5B01">
        <w:rPr>
          <w:rFonts w:cs="David"/>
          <w:rtl/>
        </w:rPr>
        <w:t>–</w:t>
      </w:r>
      <w:r w:rsidRPr="003A5B01">
        <w:rPr>
          <w:rFonts w:cs="David" w:hint="cs"/>
          <w:rtl/>
        </w:rPr>
        <w:t xml:space="preserve"> בין אם בהתייעצות ובין בידיעה, בכפוף לנוסח שאנחנו ניקח אולי מחוק האזנות הסתר. </w:t>
      </w:r>
    </w:p>
    <w:p w14:paraId="13B3404C" w14:textId="77777777" w:rsidR="003A5B01" w:rsidRPr="003A5B01" w:rsidRDefault="003A5B01" w:rsidP="003A5B01">
      <w:pPr>
        <w:bidi/>
        <w:rPr>
          <w:rFonts w:cs="David" w:hint="cs"/>
          <w:rtl/>
        </w:rPr>
      </w:pPr>
    </w:p>
    <w:p w14:paraId="5EB65283" w14:textId="77777777" w:rsidR="003A5B01" w:rsidRDefault="003A5B01" w:rsidP="003A5B01">
      <w:pPr>
        <w:bidi/>
        <w:rPr>
          <w:rFonts w:cs="David" w:hint="cs"/>
          <w:u w:val="single"/>
          <w:rtl/>
        </w:rPr>
      </w:pPr>
    </w:p>
    <w:p w14:paraId="1388608E" w14:textId="77777777" w:rsidR="003A5B01" w:rsidRDefault="003A5B01" w:rsidP="003A5B01">
      <w:pPr>
        <w:bidi/>
        <w:rPr>
          <w:rFonts w:cs="David" w:hint="cs"/>
          <w:u w:val="single"/>
          <w:rtl/>
        </w:rPr>
      </w:pPr>
    </w:p>
    <w:p w14:paraId="71ECEFD0" w14:textId="77777777" w:rsidR="003A5B01" w:rsidRDefault="003A5B01" w:rsidP="003A5B01">
      <w:pPr>
        <w:bidi/>
        <w:rPr>
          <w:rFonts w:cs="David" w:hint="cs"/>
          <w:u w:val="single"/>
          <w:rtl/>
        </w:rPr>
      </w:pPr>
    </w:p>
    <w:p w14:paraId="29B902AA" w14:textId="77777777" w:rsidR="003A5B01" w:rsidRDefault="003A5B01" w:rsidP="003A5B01">
      <w:pPr>
        <w:bidi/>
        <w:rPr>
          <w:rFonts w:cs="David" w:hint="cs"/>
          <w:u w:val="single"/>
          <w:rtl/>
        </w:rPr>
      </w:pPr>
    </w:p>
    <w:p w14:paraId="39A7F03A" w14:textId="77777777" w:rsidR="003A5B01" w:rsidRDefault="003A5B01" w:rsidP="003A5B01">
      <w:pPr>
        <w:bidi/>
        <w:rPr>
          <w:rFonts w:cs="David" w:hint="cs"/>
          <w:u w:val="single"/>
          <w:rtl/>
        </w:rPr>
      </w:pPr>
    </w:p>
    <w:p w14:paraId="7AB7AAF2" w14:textId="77777777" w:rsidR="003A5B01" w:rsidRPr="003A5B01" w:rsidRDefault="003A5B01" w:rsidP="003A5B01">
      <w:pPr>
        <w:bidi/>
        <w:rPr>
          <w:rFonts w:cs="David" w:hint="cs"/>
          <w:u w:val="single"/>
          <w:rtl/>
        </w:rPr>
      </w:pPr>
      <w:r w:rsidRPr="003A5B01">
        <w:rPr>
          <w:rFonts w:cs="David" w:hint="cs"/>
          <w:u w:val="single"/>
          <w:rtl/>
        </w:rPr>
        <w:t>היו"ר דוד טל:</w:t>
      </w:r>
    </w:p>
    <w:p w14:paraId="732609DC" w14:textId="77777777" w:rsidR="003A5B01" w:rsidRPr="003A5B01" w:rsidRDefault="003A5B01" w:rsidP="003A5B01">
      <w:pPr>
        <w:bidi/>
        <w:rPr>
          <w:rFonts w:cs="David" w:hint="cs"/>
          <w:rtl/>
        </w:rPr>
      </w:pPr>
    </w:p>
    <w:p w14:paraId="1555382F" w14:textId="77777777" w:rsidR="003A5B01" w:rsidRPr="003A5B01" w:rsidRDefault="003A5B01" w:rsidP="003A5B01">
      <w:pPr>
        <w:bidi/>
        <w:rPr>
          <w:rFonts w:cs="David" w:hint="cs"/>
          <w:rtl/>
        </w:rPr>
      </w:pPr>
      <w:r w:rsidRPr="003A5B01">
        <w:rPr>
          <w:rFonts w:cs="David" w:hint="cs"/>
          <w:rtl/>
        </w:rPr>
        <w:tab/>
        <w:t xml:space="preserve">מבלי שהדבר יבוא לוועדת הכנסת. </w:t>
      </w:r>
    </w:p>
    <w:p w14:paraId="01590EE9"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509DBE16" w14:textId="77777777" w:rsidR="003A5B01" w:rsidRPr="003A5B01" w:rsidRDefault="003A5B01" w:rsidP="003A5B01">
      <w:pPr>
        <w:bidi/>
        <w:rPr>
          <w:rFonts w:cs="David" w:hint="cs"/>
          <w:rtl/>
        </w:rPr>
      </w:pPr>
    </w:p>
    <w:p w14:paraId="4E9229BC" w14:textId="77777777" w:rsidR="003A5B01" w:rsidRPr="003A5B01" w:rsidRDefault="003A5B01" w:rsidP="003A5B01">
      <w:pPr>
        <w:bidi/>
        <w:rPr>
          <w:rFonts w:cs="David" w:hint="cs"/>
          <w:rtl/>
        </w:rPr>
      </w:pPr>
      <w:r w:rsidRPr="003A5B01">
        <w:rPr>
          <w:rFonts w:cs="David" w:hint="cs"/>
          <w:rtl/>
        </w:rPr>
        <w:tab/>
        <w:t xml:space="preserve"> מבלי שזה ייצא החוצה כי, חברים, ברגע שזה יוצא החוצה </w:t>
      </w:r>
      <w:r w:rsidRPr="003A5B01">
        <w:rPr>
          <w:rFonts w:cs="David"/>
          <w:rtl/>
        </w:rPr>
        <w:t>–</w:t>
      </w:r>
      <w:r w:rsidRPr="003A5B01">
        <w:rPr>
          <w:rFonts w:cs="David" w:hint="cs"/>
          <w:rtl/>
        </w:rPr>
        <w:t xml:space="preserve"> אין ערך לכל החוק הזה. </w:t>
      </w:r>
    </w:p>
    <w:p w14:paraId="5857EB22" w14:textId="77777777" w:rsidR="003A5B01" w:rsidRPr="003A5B01" w:rsidRDefault="003A5B01" w:rsidP="003A5B01">
      <w:pPr>
        <w:bidi/>
        <w:rPr>
          <w:rFonts w:cs="David" w:hint="cs"/>
          <w:rtl/>
        </w:rPr>
      </w:pPr>
    </w:p>
    <w:p w14:paraId="3FE46F63" w14:textId="77777777" w:rsidR="003A5B01" w:rsidRPr="003A5B01" w:rsidRDefault="003A5B01" w:rsidP="003A5B01">
      <w:pPr>
        <w:bidi/>
        <w:rPr>
          <w:rFonts w:cs="David" w:hint="cs"/>
          <w:rtl/>
        </w:rPr>
      </w:pPr>
      <w:r w:rsidRPr="003A5B01">
        <w:rPr>
          <w:rFonts w:cs="David" w:hint="cs"/>
          <w:rtl/>
        </w:rPr>
        <w:tab/>
        <w:t>החוק הזה איננו נגד. הוא חוק רק בעד, שמא יבואו ויגידו: זה נגד משהו. לא. החוק אומר: יש חסינות - - -</w:t>
      </w:r>
    </w:p>
    <w:p w14:paraId="3992025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31712B49" w14:textId="77777777" w:rsidR="003A5B01" w:rsidRPr="003A5B01" w:rsidRDefault="003A5B01" w:rsidP="003A5B01">
      <w:pPr>
        <w:bidi/>
        <w:rPr>
          <w:rFonts w:cs="David" w:hint="cs"/>
          <w:rtl/>
        </w:rPr>
      </w:pPr>
    </w:p>
    <w:p w14:paraId="5D965B45" w14:textId="77777777" w:rsidR="003A5B01" w:rsidRPr="003A5B01" w:rsidRDefault="003A5B01" w:rsidP="003A5B01">
      <w:pPr>
        <w:bidi/>
        <w:rPr>
          <w:rFonts w:cs="David" w:hint="cs"/>
          <w:rtl/>
        </w:rPr>
      </w:pPr>
      <w:r w:rsidRPr="003A5B01">
        <w:rPr>
          <w:rFonts w:cs="David" w:hint="cs"/>
          <w:rtl/>
        </w:rPr>
        <w:tab/>
        <w:t xml:space="preserve"> בעד המדינה, בעיקרון...</w:t>
      </w:r>
    </w:p>
    <w:p w14:paraId="6C385868"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48A46EAA" w14:textId="77777777" w:rsidR="003A5B01" w:rsidRPr="003A5B01" w:rsidRDefault="003A5B01" w:rsidP="003A5B01">
      <w:pPr>
        <w:bidi/>
        <w:rPr>
          <w:rFonts w:cs="David" w:hint="cs"/>
          <w:rtl/>
        </w:rPr>
      </w:pPr>
    </w:p>
    <w:p w14:paraId="6736445A" w14:textId="77777777" w:rsidR="003A5B01" w:rsidRPr="003A5B01" w:rsidRDefault="003A5B01" w:rsidP="003A5B01">
      <w:pPr>
        <w:bidi/>
        <w:rPr>
          <w:rFonts w:cs="David" w:hint="cs"/>
          <w:rtl/>
        </w:rPr>
      </w:pPr>
      <w:r w:rsidRPr="003A5B01">
        <w:rPr>
          <w:rFonts w:cs="David" w:hint="cs"/>
          <w:rtl/>
        </w:rPr>
        <w:tab/>
        <w:t xml:space="preserve">יש חסינות מלאה לחברי הכנסת. אם מישהו מסכן לכאורה את ביטחון המדינה </w:t>
      </w:r>
      <w:r w:rsidRPr="003A5B01">
        <w:rPr>
          <w:rFonts w:cs="David"/>
          <w:rtl/>
        </w:rPr>
        <w:t>–</w:t>
      </w:r>
      <w:r w:rsidRPr="003A5B01">
        <w:rPr>
          <w:rFonts w:cs="David" w:hint="cs"/>
          <w:rtl/>
        </w:rPr>
        <w:t xml:space="preserve"> יש לנו הרבה מאוד שלבים לעבור עד שתוסר חסינותו לעניין הקונקרטי הזה, ואז ניתן יהיה לחפש בכליו.</w:t>
      </w:r>
    </w:p>
    <w:p w14:paraId="27E90D4F"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2B056A8" w14:textId="77777777" w:rsidR="003A5B01" w:rsidRPr="003A5B01" w:rsidRDefault="003A5B01" w:rsidP="003A5B01">
      <w:pPr>
        <w:bidi/>
        <w:rPr>
          <w:rFonts w:cs="David" w:hint="cs"/>
          <w:rtl/>
        </w:rPr>
      </w:pPr>
    </w:p>
    <w:p w14:paraId="31F94565" w14:textId="77777777" w:rsidR="003A5B01" w:rsidRPr="003A5B01" w:rsidRDefault="003A5B01" w:rsidP="003A5B01">
      <w:pPr>
        <w:bidi/>
        <w:rPr>
          <w:rFonts w:cs="David" w:hint="cs"/>
          <w:rtl/>
        </w:rPr>
      </w:pPr>
      <w:r w:rsidRPr="003A5B01">
        <w:rPr>
          <w:rFonts w:cs="David" w:hint="cs"/>
          <w:rtl/>
        </w:rPr>
        <w:tab/>
        <w:t xml:space="preserve">חבר הכנסת </w:t>
      </w:r>
      <w:proofErr w:type="spellStart"/>
      <w:r w:rsidRPr="003A5B01">
        <w:rPr>
          <w:rFonts w:cs="David" w:hint="cs"/>
          <w:rtl/>
        </w:rPr>
        <w:t>שנלר</w:t>
      </w:r>
      <w:proofErr w:type="spellEnd"/>
      <w:r w:rsidRPr="003A5B01">
        <w:rPr>
          <w:rFonts w:cs="David" w:hint="cs"/>
          <w:rtl/>
        </w:rPr>
        <w:t xml:space="preserve">, למה לא נוסיף פה פשעים חמורים? למשל: אונס, רצח, סמים. </w:t>
      </w:r>
    </w:p>
    <w:p w14:paraId="42E80FC7"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5BB22832" w14:textId="77777777" w:rsidR="003A5B01" w:rsidRPr="003A5B01" w:rsidRDefault="003A5B01" w:rsidP="003A5B01">
      <w:pPr>
        <w:bidi/>
        <w:rPr>
          <w:rFonts w:cs="David" w:hint="cs"/>
          <w:rtl/>
        </w:rPr>
      </w:pPr>
    </w:p>
    <w:p w14:paraId="5CBCFD60" w14:textId="77777777" w:rsidR="003A5B01" w:rsidRPr="003A5B01" w:rsidRDefault="003A5B01" w:rsidP="003A5B01">
      <w:pPr>
        <w:bidi/>
        <w:rPr>
          <w:rFonts w:cs="David" w:hint="cs"/>
          <w:rtl/>
        </w:rPr>
      </w:pPr>
      <w:r w:rsidRPr="003A5B01">
        <w:rPr>
          <w:rFonts w:cs="David" w:hint="cs"/>
          <w:rtl/>
        </w:rPr>
        <w:tab/>
        <w:t xml:space="preserve"> שאלה מצוינת. אני מודה על השאלה, אדוני היושב-ראש. כששוחחתי עם היועצת המשפטית לוועדה, זוהי אחת המסקנות ואחד הרעיונות שהעלתה פרופסור </w:t>
      </w:r>
      <w:proofErr w:type="spellStart"/>
      <w:r w:rsidRPr="003A5B01">
        <w:rPr>
          <w:rFonts w:cs="David" w:hint="cs"/>
          <w:rtl/>
        </w:rPr>
        <w:t>סוזי</w:t>
      </w:r>
      <w:proofErr w:type="spellEnd"/>
      <w:r w:rsidRPr="003A5B01">
        <w:rPr>
          <w:rFonts w:cs="David" w:hint="cs"/>
          <w:rtl/>
        </w:rPr>
        <w:t xml:space="preserve"> נבות, ואני חושב שזה ראוי. זה ממש ראוי, אבל זה חוק אחר, כלומר זה שינוי לחוק בסעיף נוסף שצריכים להוסיף לחקיקה הקיימת היום.</w:t>
      </w:r>
    </w:p>
    <w:p w14:paraId="59512557" w14:textId="77777777" w:rsidR="003A5B01" w:rsidRPr="003A5B01" w:rsidRDefault="003A5B01" w:rsidP="003A5B01">
      <w:pPr>
        <w:bidi/>
        <w:rPr>
          <w:rFonts w:cs="David" w:hint="cs"/>
          <w:rtl/>
        </w:rPr>
      </w:pPr>
    </w:p>
    <w:p w14:paraId="19124FCD" w14:textId="77777777" w:rsidR="003A5B01" w:rsidRPr="003A5B01" w:rsidRDefault="003A5B01" w:rsidP="003A5B01">
      <w:pPr>
        <w:bidi/>
        <w:rPr>
          <w:rFonts w:cs="David" w:hint="cs"/>
          <w:rtl/>
        </w:rPr>
      </w:pPr>
      <w:r w:rsidRPr="003A5B01">
        <w:rPr>
          <w:rFonts w:cs="David" w:hint="cs"/>
          <w:rtl/>
        </w:rPr>
        <w:tab/>
        <w:t xml:space="preserve">לכן, אני ביקשתי מהיועצת המשפטית מבחינתי לעזור ולסייע לי </w:t>
      </w:r>
      <w:r w:rsidRPr="003A5B01">
        <w:rPr>
          <w:rFonts w:cs="David"/>
          <w:rtl/>
        </w:rPr>
        <w:t>–</w:t>
      </w:r>
      <w:r w:rsidRPr="003A5B01">
        <w:rPr>
          <w:rFonts w:cs="David" w:hint="cs"/>
          <w:rtl/>
        </w:rPr>
        <w:t xml:space="preserve"> ואני אשמח לדחוף את שינוי החוק שיקבע נניח, כפי שאתה אומר, עבירות שיש בהן פשע.</w:t>
      </w:r>
    </w:p>
    <w:p w14:paraId="6E8C331A"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3915F2A" w14:textId="77777777" w:rsidR="003A5B01" w:rsidRPr="003A5B01" w:rsidRDefault="003A5B01" w:rsidP="003A5B01">
      <w:pPr>
        <w:bidi/>
        <w:rPr>
          <w:rFonts w:cs="David" w:hint="cs"/>
          <w:rtl/>
        </w:rPr>
      </w:pPr>
    </w:p>
    <w:p w14:paraId="4AFC8554" w14:textId="77777777" w:rsidR="003A5B01" w:rsidRPr="003A5B01" w:rsidRDefault="003A5B01" w:rsidP="003A5B01">
      <w:pPr>
        <w:bidi/>
        <w:rPr>
          <w:rFonts w:cs="David" w:hint="cs"/>
          <w:rtl/>
        </w:rPr>
      </w:pPr>
      <w:r w:rsidRPr="003A5B01">
        <w:rPr>
          <w:rFonts w:cs="David" w:hint="cs"/>
          <w:rtl/>
        </w:rPr>
        <w:tab/>
        <w:t xml:space="preserve">מדוע אי-אפשר לכרוך את זה בזה? </w:t>
      </w:r>
    </w:p>
    <w:p w14:paraId="5493D4C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4656103C" w14:textId="77777777" w:rsidR="003A5B01" w:rsidRPr="003A5B01" w:rsidRDefault="003A5B01" w:rsidP="003A5B01">
      <w:pPr>
        <w:bidi/>
        <w:rPr>
          <w:rFonts w:cs="David" w:hint="cs"/>
          <w:rtl/>
        </w:rPr>
      </w:pPr>
    </w:p>
    <w:p w14:paraId="6EB9AE01" w14:textId="77777777" w:rsidR="003A5B01" w:rsidRPr="003A5B01" w:rsidRDefault="003A5B01" w:rsidP="003A5B01">
      <w:pPr>
        <w:bidi/>
        <w:rPr>
          <w:rFonts w:cs="David" w:hint="cs"/>
          <w:rtl/>
        </w:rPr>
      </w:pPr>
      <w:r w:rsidRPr="003A5B01">
        <w:rPr>
          <w:rFonts w:cs="David" w:hint="cs"/>
          <w:rtl/>
        </w:rPr>
        <w:tab/>
        <w:t xml:space="preserve">כמו שיש בהאזנת סתר עבירות נוספות. </w:t>
      </w:r>
    </w:p>
    <w:p w14:paraId="64553EE4"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355AABA3" w14:textId="77777777" w:rsidR="003A5B01" w:rsidRPr="003A5B01" w:rsidRDefault="003A5B01" w:rsidP="003A5B01">
      <w:pPr>
        <w:bidi/>
        <w:rPr>
          <w:rFonts w:cs="David" w:hint="cs"/>
          <w:rtl/>
        </w:rPr>
      </w:pPr>
    </w:p>
    <w:p w14:paraId="72775AE3" w14:textId="77777777" w:rsidR="003A5B01" w:rsidRPr="003A5B01" w:rsidRDefault="003A5B01" w:rsidP="003A5B01">
      <w:pPr>
        <w:bidi/>
        <w:rPr>
          <w:rFonts w:cs="David" w:hint="cs"/>
          <w:rtl/>
        </w:rPr>
      </w:pPr>
      <w:r w:rsidRPr="003A5B01">
        <w:rPr>
          <w:rFonts w:cs="David" w:hint="cs"/>
          <w:rtl/>
        </w:rPr>
        <w:tab/>
        <w:t xml:space="preserve">זה לא טוב שזה יהיה כרוך באותו מקום. לכן, אני מבקש מהוועדה לאשר את החוק הזה בייחודיות שלו </w:t>
      </w:r>
      <w:r w:rsidRPr="003A5B01">
        <w:rPr>
          <w:rFonts w:cs="David"/>
          <w:rtl/>
        </w:rPr>
        <w:t>–</w:t>
      </w:r>
      <w:r w:rsidRPr="003A5B01">
        <w:rPr>
          <w:rFonts w:cs="David" w:hint="cs"/>
          <w:rtl/>
        </w:rPr>
        <w:t xml:space="preserve"> כי הוא מאוד </w:t>
      </w:r>
      <w:proofErr w:type="spellStart"/>
      <w:r w:rsidRPr="003A5B01">
        <w:rPr>
          <w:rFonts w:cs="David" w:hint="cs"/>
          <w:rtl/>
        </w:rPr>
        <w:t>מאוד</w:t>
      </w:r>
      <w:proofErr w:type="spellEnd"/>
      <w:r w:rsidRPr="003A5B01">
        <w:rPr>
          <w:rFonts w:cs="David" w:hint="cs"/>
          <w:rtl/>
        </w:rPr>
        <w:t xml:space="preserve"> מצמצם, הרבה יותר מצמצם מאשר מה שאדוני מבקש להעלות בתיקון. במקביל, אני מתכוון </w:t>
      </w:r>
      <w:r w:rsidRPr="003A5B01">
        <w:rPr>
          <w:rFonts w:cs="David"/>
          <w:rtl/>
        </w:rPr>
        <w:t>–</w:t>
      </w:r>
      <w:r w:rsidRPr="003A5B01">
        <w:rPr>
          <w:rFonts w:cs="David" w:hint="cs"/>
          <w:rtl/>
        </w:rPr>
        <w:t xml:space="preserve"> אם יתאפשר </w:t>
      </w:r>
      <w:r w:rsidRPr="003A5B01">
        <w:rPr>
          <w:rFonts w:cs="David"/>
          <w:rtl/>
        </w:rPr>
        <w:t>–</w:t>
      </w:r>
      <w:r w:rsidRPr="003A5B01">
        <w:rPr>
          <w:rFonts w:cs="David" w:hint="cs"/>
          <w:rtl/>
        </w:rPr>
        <w:t xml:space="preserve"> לקדם את המשך תיקון חוק חסינות חברי הכנסת, זה דורש איזונים אחרים ועידונים אחרים. אני אשתדל לעשות את זה עוד במושב הזה, לפחות לקריאה הטרומית, בתיאום עם היועצת המשפטית של הוועדה, ונדמה לי שזה האיזון הנכון גם בין הדברים האלה. </w:t>
      </w:r>
    </w:p>
    <w:p w14:paraId="67E6AC06"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762623C" w14:textId="77777777" w:rsidR="003A5B01" w:rsidRPr="003A5B01" w:rsidRDefault="003A5B01" w:rsidP="003A5B01">
      <w:pPr>
        <w:bidi/>
        <w:rPr>
          <w:rFonts w:cs="David" w:hint="cs"/>
          <w:rtl/>
        </w:rPr>
      </w:pPr>
    </w:p>
    <w:p w14:paraId="345F5B88" w14:textId="77777777" w:rsidR="003A5B01" w:rsidRPr="003A5B01" w:rsidRDefault="003A5B01" w:rsidP="003A5B01">
      <w:pPr>
        <w:bidi/>
        <w:rPr>
          <w:rFonts w:cs="David" w:hint="cs"/>
          <w:rtl/>
        </w:rPr>
      </w:pPr>
      <w:r w:rsidRPr="003A5B01">
        <w:rPr>
          <w:rFonts w:cs="David" w:hint="cs"/>
          <w:rtl/>
        </w:rPr>
        <w:tab/>
        <w:t xml:space="preserve">תודה רבה. דוברים </w:t>
      </w:r>
      <w:r w:rsidRPr="003A5B01">
        <w:rPr>
          <w:rFonts w:cs="David"/>
          <w:rtl/>
        </w:rPr>
        <w:t>–</w:t>
      </w:r>
      <w:r w:rsidRPr="003A5B01">
        <w:rPr>
          <w:rFonts w:cs="David" w:hint="cs"/>
          <w:rtl/>
        </w:rPr>
        <w:t xml:space="preserve"> מתנגדים, תומכים. </w:t>
      </w:r>
    </w:p>
    <w:p w14:paraId="4947520A"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5023171C" w14:textId="77777777" w:rsidR="003A5B01" w:rsidRPr="003A5B01" w:rsidRDefault="003A5B01" w:rsidP="003A5B01">
      <w:pPr>
        <w:bidi/>
        <w:rPr>
          <w:rFonts w:cs="David" w:hint="cs"/>
          <w:rtl/>
        </w:rPr>
      </w:pPr>
    </w:p>
    <w:p w14:paraId="6D3A5FF7" w14:textId="77777777" w:rsidR="003A5B01" w:rsidRPr="003A5B01" w:rsidRDefault="003A5B01" w:rsidP="003A5B01">
      <w:pPr>
        <w:bidi/>
        <w:rPr>
          <w:rFonts w:cs="David" w:hint="cs"/>
          <w:rtl/>
        </w:rPr>
      </w:pPr>
      <w:r w:rsidRPr="003A5B01">
        <w:rPr>
          <w:rFonts w:cs="David" w:hint="cs"/>
          <w:rtl/>
        </w:rPr>
        <w:tab/>
        <w:t xml:space="preserve"> לפני שאני מדברת, אני רוצה לשמוע את חוות-הדעת של היועצת המשפטית של הוועדה. </w:t>
      </w:r>
    </w:p>
    <w:p w14:paraId="73807BEA"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231EC382" w14:textId="77777777" w:rsidR="003A5B01" w:rsidRPr="003A5B01" w:rsidRDefault="003A5B01" w:rsidP="003A5B01">
      <w:pPr>
        <w:bidi/>
        <w:rPr>
          <w:rFonts w:cs="David" w:hint="cs"/>
          <w:rtl/>
        </w:rPr>
      </w:pPr>
    </w:p>
    <w:p w14:paraId="6E3F23AC" w14:textId="77777777" w:rsidR="003A5B01" w:rsidRPr="003A5B01" w:rsidRDefault="003A5B01" w:rsidP="003A5B01">
      <w:pPr>
        <w:bidi/>
        <w:rPr>
          <w:rFonts w:cs="David" w:hint="cs"/>
          <w:rtl/>
        </w:rPr>
      </w:pPr>
      <w:r w:rsidRPr="003A5B01">
        <w:rPr>
          <w:rFonts w:cs="David" w:hint="cs"/>
          <w:rtl/>
        </w:rPr>
        <w:tab/>
        <w:t xml:space="preserve">אגיד כמה דברים </w:t>
      </w:r>
      <w:r w:rsidRPr="003A5B01">
        <w:rPr>
          <w:rFonts w:cs="David"/>
          <w:rtl/>
        </w:rPr>
        <w:t>–</w:t>
      </w:r>
      <w:r w:rsidRPr="003A5B01">
        <w:rPr>
          <w:rFonts w:cs="David" w:hint="cs"/>
          <w:rtl/>
        </w:rPr>
        <w:t xml:space="preserve"> אני כמובן לא אדבר על ראיוּת הצעת החוק או דברים מעין אלה </w:t>
      </w:r>
      <w:r w:rsidRPr="003A5B01">
        <w:rPr>
          <w:rFonts w:cs="David"/>
          <w:rtl/>
        </w:rPr>
        <w:t>–</w:t>
      </w:r>
      <w:r w:rsidRPr="003A5B01">
        <w:rPr>
          <w:rFonts w:cs="David" w:hint="cs"/>
          <w:rtl/>
        </w:rPr>
        <w:t xml:space="preserve"> רק אגיד שכבר בישיבה הקודמת, שבה כפי שאמר חבר הכנסת </w:t>
      </w:r>
      <w:proofErr w:type="spellStart"/>
      <w:r w:rsidRPr="003A5B01">
        <w:rPr>
          <w:rFonts w:cs="David" w:hint="cs"/>
          <w:rtl/>
        </w:rPr>
        <w:t>שנלר</w:t>
      </w:r>
      <w:proofErr w:type="spellEnd"/>
      <w:r w:rsidRPr="003A5B01">
        <w:rPr>
          <w:rFonts w:cs="David" w:hint="cs"/>
          <w:rtl/>
        </w:rPr>
        <w:t xml:space="preserve">, </w:t>
      </w:r>
      <w:proofErr w:type="spellStart"/>
      <w:r w:rsidRPr="003A5B01">
        <w:rPr>
          <w:rFonts w:cs="David" w:hint="cs"/>
          <w:rtl/>
        </w:rPr>
        <w:t>היתה</w:t>
      </w:r>
      <w:proofErr w:type="spellEnd"/>
      <w:r w:rsidRPr="003A5B01">
        <w:rPr>
          <w:rFonts w:cs="David" w:hint="cs"/>
          <w:rtl/>
        </w:rPr>
        <w:t xml:space="preserve"> גם פרופסור נבות, דובר על כך שהסעיף הקיים היום לגבי החיפוש זה סעיף ישן שיש בו כבר הוראות שנראות לא מתאימות. </w:t>
      </w:r>
    </w:p>
    <w:p w14:paraId="07486856" w14:textId="77777777" w:rsidR="003A5B01" w:rsidRPr="003A5B01" w:rsidRDefault="003A5B01" w:rsidP="003A5B01">
      <w:pPr>
        <w:bidi/>
        <w:rPr>
          <w:rFonts w:cs="David" w:hint="cs"/>
          <w:rtl/>
        </w:rPr>
      </w:pPr>
    </w:p>
    <w:p w14:paraId="7FD75F9D" w14:textId="77777777" w:rsidR="003A5B01" w:rsidRPr="003A5B01" w:rsidRDefault="003A5B01" w:rsidP="003A5B01">
      <w:pPr>
        <w:bidi/>
        <w:rPr>
          <w:rFonts w:cs="David" w:hint="cs"/>
          <w:rtl/>
        </w:rPr>
      </w:pPr>
      <w:r w:rsidRPr="003A5B01">
        <w:rPr>
          <w:rFonts w:cs="David" w:hint="cs"/>
          <w:rtl/>
        </w:rPr>
        <w:tab/>
        <w:t xml:space="preserve">למשל היום, אסור לעשות בכלל חיפוש אצל חבר כנסת, למעט כמה סייגים בודדים </w:t>
      </w:r>
      <w:r w:rsidRPr="003A5B01">
        <w:rPr>
          <w:rFonts w:cs="David"/>
          <w:rtl/>
        </w:rPr>
        <w:t>–</w:t>
      </w:r>
      <w:r w:rsidRPr="003A5B01">
        <w:rPr>
          <w:rFonts w:cs="David" w:hint="cs"/>
          <w:rtl/>
        </w:rPr>
        <w:t xml:space="preserve"> נושא של בדיקה מטעם שלטונות המכס וניירות שנשלחים מאסיר ולאסיר, וכו' </w:t>
      </w:r>
      <w:r w:rsidRPr="003A5B01">
        <w:rPr>
          <w:rFonts w:cs="David"/>
          <w:rtl/>
        </w:rPr>
        <w:t>–</w:t>
      </w:r>
      <w:r w:rsidRPr="003A5B01">
        <w:rPr>
          <w:rFonts w:cs="David" w:hint="cs"/>
          <w:rtl/>
        </w:rPr>
        <w:t xml:space="preserve"> אבל אפשר לבוא לוועדת הכנסת שתסיר את אותה חסינות. כמובן שדיון פומבי כזה, במקרים רבים, מסכל את מטרת החסינות.</w:t>
      </w:r>
    </w:p>
    <w:p w14:paraId="047C08F8" w14:textId="77777777" w:rsidR="003A5B01" w:rsidRPr="003A5B01" w:rsidRDefault="003A5B01" w:rsidP="003A5B01">
      <w:pPr>
        <w:bidi/>
        <w:rPr>
          <w:rFonts w:cs="David" w:hint="cs"/>
          <w:rtl/>
        </w:rPr>
      </w:pPr>
    </w:p>
    <w:p w14:paraId="2570BA2F" w14:textId="77777777" w:rsidR="003A5B01" w:rsidRPr="003A5B01" w:rsidRDefault="003A5B01" w:rsidP="003A5B01">
      <w:pPr>
        <w:bidi/>
        <w:rPr>
          <w:rFonts w:cs="David" w:hint="cs"/>
          <w:rtl/>
        </w:rPr>
      </w:pPr>
      <w:r w:rsidRPr="003A5B01">
        <w:rPr>
          <w:rFonts w:cs="David" w:hint="cs"/>
          <w:rtl/>
        </w:rPr>
        <w:tab/>
        <w:t xml:space="preserve">באותה ישיבה התבקש והסכים חבר הכנסת </w:t>
      </w:r>
      <w:proofErr w:type="spellStart"/>
      <w:r w:rsidRPr="003A5B01">
        <w:rPr>
          <w:rFonts w:cs="David" w:hint="cs"/>
          <w:rtl/>
        </w:rPr>
        <w:t>שנלר</w:t>
      </w:r>
      <w:proofErr w:type="spellEnd"/>
      <w:r w:rsidRPr="003A5B01">
        <w:rPr>
          <w:rFonts w:cs="David" w:hint="cs"/>
          <w:rtl/>
        </w:rPr>
        <w:t xml:space="preserve"> להמתין שתגובש איזושהי הצעה אחרת. ההצעה לא מונחת בפניכם כי הוכנה איזושהי הצעה, וחבר הכנסת </w:t>
      </w:r>
      <w:proofErr w:type="spellStart"/>
      <w:r w:rsidRPr="003A5B01">
        <w:rPr>
          <w:rFonts w:cs="David" w:hint="cs"/>
          <w:rtl/>
        </w:rPr>
        <w:t>שנלר</w:t>
      </w:r>
      <w:proofErr w:type="spellEnd"/>
      <w:r w:rsidRPr="003A5B01">
        <w:rPr>
          <w:rFonts w:cs="David" w:hint="cs"/>
          <w:rtl/>
        </w:rPr>
        <w:t xml:space="preserve"> אמר שזה לא הכיוון שהוא רוצה, הוא אמר: אין לי בעיה שזה יקודם בנפרד, אפילו הציע לסייע בעניין הזה, אבל זה לא היה הרעיון שלו. הוא רצה להתמקד בעניין הזה.</w:t>
      </w:r>
    </w:p>
    <w:p w14:paraId="70A3575E" w14:textId="77777777" w:rsidR="003A5B01" w:rsidRPr="003A5B01" w:rsidRDefault="003A5B01" w:rsidP="003A5B01">
      <w:pPr>
        <w:bidi/>
        <w:rPr>
          <w:rFonts w:cs="David" w:hint="cs"/>
          <w:rtl/>
        </w:rPr>
      </w:pPr>
    </w:p>
    <w:p w14:paraId="455B9720" w14:textId="77777777" w:rsidR="003A5B01" w:rsidRPr="003A5B01" w:rsidRDefault="003A5B01" w:rsidP="003A5B01">
      <w:pPr>
        <w:bidi/>
        <w:rPr>
          <w:rFonts w:cs="David" w:hint="cs"/>
          <w:rtl/>
        </w:rPr>
      </w:pPr>
      <w:r w:rsidRPr="003A5B01">
        <w:rPr>
          <w:rFonts w:cs="David" w:hint="cs"/>
          <w:rtl/>
        </w:rPr>
        <w:tab/>
        <w:t xml:space="preserve">אני יכולה רק להגיד שהכיוון שאותו הציעה פרופסור נבות הוא ליצור איזושהי הבחנה בין עבירות שחבר הכנסת חשוד בהן, שהן במילוי התפקיד, שלגביהן לא ניתן בכלל יהיה לערוך חיפוש, לבין עבירות שאינן קשורות למילוי התפקיד או עבירות שחשוד בהן אדם אחר </w:t>
      </w:r>
      <w:r w:rsidRPr="003A5B01">
        <w:rPr>
          <w:rFonts w:cs="David"/>
          <w:rtl/>
        </w:rPr>
        <w:t>–</w:t>
      </w:r>
      <w:r w:rsidRPr="003A5B01">
        <w:rPr>
          <w:rFonts w:cs="David" w:hint="cs"/>
          <w:rtl/>
        </w:rPr>
        <w:t xml:space="preserve"> למשל, בן משפחה- כשהיום החוק לא עושה את ההבחנה הזאת, ואז ניתן יהיה לקיים חיפוש. זאת לאור הרציונלים </w:t>
      </w:r>
      <w:r w:rsidRPr="003A5B01">
        <w:rPr>
          <w:rFonts w:cs="David"/>
          <w:rtl/>
        </w:rPr>
        <w:t>–</w:t>
      </w:r>
      <w:r w:rsidRPr="003A5B01">
        <w:rPr>
          <w:rFonts w:cs="David" w:hint="cs"/>
          <w:rtl/>
        </w:rPr>
        <w:t xml:space="preserve"> מצד אחד, הרעיון של שוויון בפני החוק, לא לתת חסינות במקום שהיא אינה נחוצה, ומאידך, להגן על עבודתו ועל הגרעין הקשה של עבודתו של חבר הכנסת. </w:t>
      </w:r>
    </w:p>
    <w:p w14:paraId="65C188B4" w14:textId="77777777" w:rsidR="003A5B01" w:rsidRPr="003A5B01" w:rsidRDefault="003A5B01" w:rsidP="003A5B01">
      <w:pPr>
        <w:bidi/>
        <w:rPr>
          <w:rFonts w:cs="David" w:hint="cs"/>
          <w:rtl/>
        </w:rPr>
      </w:pPr>
    </w:p>
    <w:p w14:paraId="4CA658AD" w14:textId="77777777" w:rsidR="003A5B01" w:rsidRPr="003A5B01" w:rsidRDefault="003A5B01" w:rsidP="003A5B01">
      <w:pPr>
        <w:bidi/>
        <w:rPr>
          <w:rFonts w:cs="David" w:hint="cs"/>
          <w:rtl/>
        </w:rPr>
      </w:pPr>
      <w:r w:rsidRPr="003A5B01">
        <w:rPr>
          <w:rFonts w:cs="David" w:hint="cs"/>
          <w:rtl/>
        </w:rPr>
        <w:tab/>
        <w:t xml:space="preserve">כאמור, חבר הכנסת המציע לא רצה ללכת בכיוון הזה. לכן מונחת ההצעה הזאת. בהצעה הזאת יש אכן רשימה של סייגים, כלומר לא כתוב רק: ברגע שחבר הכנסת חשוד בעבירת ביטחון, אין חסינות, אלא באמת יש פה ניסיון להקשות על החיפוש, בדומה להוראה שקבועה לגבי האזנות סתר, שזה סעיף שתוקן בכנסת הקודמת והתווסף לחוק החסינות, כפי שאמר חבר הכנסת. </w:t>
      </w:r>
    </w:p>
    <w:p w14:paraId="24A4C54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60312C3A" w14:textId="77777777" w:rsidR="003A5B01" w:rsidRPr="003A5B01" w:rsidRDefault="003A5B01" w:rsidP="003A5B01">
      <w:pPr>
        <w:bidi/>
        <w:rPr>
          <w:rFonts w:cs="David" w:hint="cs"/>
          <w:rtl/>
        </w:rPr>
      </w:pPr>
    </w:p>
    <w:p w14:paraId="597A9B70" w14:textId="77777777" w:rsidR="003A5B01" w:rsidRPr="003A5B01" w:rsidRDefault="003A5B01" w:rsidP="003A5B01">
      <w:pPr>
        <w:bidi/>
        <w:rPr>
          <w:rFonts w:cs="David" w:hint="cs"/>
          <w:rtl/>
        </w:rPr>
      </w:pPr>
      <w:r w:rsidRPr="003A5B01">
        <w:rPr>
          <w:rFonts w:cs="David" w:hint="cs"/>
          <w:rtl/>
        </w:rPr>
        <w:tab/>
        <w:t xml:space="preserve"> האזנות סתר ביחס לחברי כנסת. </w:t>
      </w:r>
    </w:p>
    <w:p w14:paraId="4FAA06E1" w14:textId="77777777" w:rsidR="003A5B01" w:rsidRPr="003A5B01" w:rsidRDefault="003A5B01" w:rsidP="003A5B01">
      <w:pPr>
        <w:bidi/>
        <w:rPr>
          <w:rFonts w:cs="David" w:hint="cs"/>
          <w:rtl/>
        </w:rPr>
      </w:pPr>
    </w:p>
    <w:p w14:paraId="48D6D4DB" w14:textId="77777777" w:rsidR="003A5B01" w:rsidRPr="003A5B01" w:rsidRDefault="003A5B01" w:rsidP="003A5B01">
      <w:pPr>
        <w:bidi/>
        <w:rPr>
          <w:rFonts w:cs="David" w:hint="cs"/>
          <w:rtl/>
        </w:rPr>
      </w:pP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74B0BDB5" w14:textId="77777777" w:rsidR="003A5B01" w:rsidRPr="003A5B01" w:rsidRDefault="003A5B01" w:rsidP="003A5B01">
      <w:pPr>
        <w:bidi/>
        <w:rPr>
          <w:rFonts w:cs="David" w:hint="cs"/>
          <w:rtl/>
        </w:rPr>
      </w:pPr>
    </w:p>
    <w:p w14:paraId="3B6AB507" w14:textId="77777777" w:rsidR="003A5B01" w:rsidRPr="003A5B01" w:rsidRDefault="003A5B01" w:rsidP="003A5B01">
      <w:pPr>
        <w:bidi/>
        <w:rPr>
          <w:rFonts w:cs="David" w:hint="cs"/>
          <w:rtl/>
        </w:rPr>
      </w:pPr>
      <w:r w:rsidRPr="003A5B01">
        <w:rPr>
          <w:rFonts w:cs="David" w:hint="cs"/>
          <w:rtl/>
        </w:rPr>
        <w:tab/>
        <w:t xml:space="preserve">חבר כנסת, נכון. זה סעיף שלא היה קיים. בכנסת ה-16 הוסף סעיף. </w:t>
      </w:r>
    </w:p>
    <w:p w14:paraId="07AF9328"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5AD0F30" w14:textId="77777777" w:rsidR="003A5B01" w:rsidRPr="003A5B01" w:rsidRDefault="003A5B01" w:rsidP="003A5B01">
      <w:pPr>
        <w:bidi/>
        <w:rPr>
          <w:rFonts w:cs="David" w:hint="cs"/>
          <w:rtl/>
        </w:rPr>
      </w:pPr>
    </w:p>
    <w:p w14:paraId="0B2CA458" w14:textId="77777777" w:rsidR="003A5B01" w:rsidRPr="003A5B01" w:rsidRDefault="003A5B01" w:rsidP="003A5B01">
      <w:pPr>
        <w:bidi/>
        <w:rPr>
          <w:rFonts w:cs="David" w:hint="cs"/>
          <w:rtl/>
        </w:rPr>
      </w:pPr>
      <w:r w:rsidRPr="003A5B01">
        <w:rPr>
          <w:rFonts w:cs="David" w:hint="cs"/>
          <w:rtl/>
        </w:rPr>
        <w:tab/>
        <w:t xml:space="preserve">שידרגנו קצת את ההיררכיה </w:t>
      </w:r>
      <w:r w:rsidRPr="003A5B01">
        <w:rPr>
          <w:rFonts w:cs="David"/>
          <w:rtl/>
        </w:rPr>
        <w:t>–</w:t>
      </w:r>
      <w:r w:rsidRPr="003A5B01">
        <w:rPr>
          <w:rFonts w:cs="David" w:hint="cs"/>
          <w:rtl/>
        </w:rPr>
        <w:t xml:space="preserve"> שרק שופט בית-המשפט העליון יוכל להורות. </w:t>
      </w:r>
    </w:p>
    <w:p w14:paraId="4AA979D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יעקב </w:t>
      </w:r>
      <w:proofErr w:type="spellStart"/>
      <w:r w:rsidRPr="003A5B01">
        <w:rPr>
          <w:rFonts w:cs="David" w:hint="cs"/>
          <w:u w:val="single"/>
          <w:rtl/>
        </w:rPr>
        <w:t>מרגי</w:t>
      </w:r>
      <w:proofErr w:type="spellEnd"/>
      <w:r w:rsidRPr="003A5B01">
        <w:rPr>
          <w:rFonts w:cs="David" w:hint="cs"/>
          <w:u w:val="single"/>
          <w:rtl/>
        </w:rPr>
        <w:t>:</w:t>
      </w:r>
    </w:p>
    <w:p w14:paraId="62B41DF2" w14:textId="77777777" w:rsidR="003A5B01" w:rsidRPr="003A5B01" w:rsidRDefault="003A5B01" w:rsidP="003A5B01">
      <w:pPr>
        <w:bidi/>
        <w:rPr>
          <w:rFonts w:cs="David" w:hint="cs"/>
          <w:rtl/>
        </w:rPr>
      </w:pPr>
    </w:p>
    <w:p w14:paraId="32EDBBE2" w14:textId="77777777" w:rsidR="003A5B01" w:rsidRPr="003A5B01" w:rsidRDefault="003A5B01" w:rsidP="003A5B01">
      <w:pPr>
        <w:bidi/>
        <w:rPr>
          <w:rFonts w:cs="David" w:hint="cs"/>
          <w:rtl/>
        </w:rPr>
      </w:pPr>
      <w:r w:rsidRPr="003A5B01">
        <w:rPr>
          <w:rFonts w:cs="David" w:hint="cs"/>
          <w:rtl/>
        </w:rPr>
        <w:tab/>
        <w:t xml:space="preserve"> כמו במקרה של רמון. </w:t>
      </w:r>
    </w:p>
    <w:p w14:paraId="654DA75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6F189C93" w14:textId="77777777" w:rsidR="003A5B01" w:rsidRPr="003A5B01" w:rsidRDefault="003A5B01" w:rsidP="003A5B01">
      <w:pPr>
        <w:bidi/>
        <w:rPr>
          <w:rFonts w:cs="David" w:hint="cs"/>
          <w:rtl/>
        </w:rPr>
      </w:pPr>
    </w:p>
    <w:p w14:paraId="1E3B9E8D" w14:textId="77777777" w:rsidR="003A5B01" w:rsidRPr="003A5B01" w:rsidRDefault="003A5B01" w:rsidP="003A5B01">
      <w:pPr>
        <w:bidi/>
        <w:rPr>
          <w:rFonts w:cs="David" w:hint="cs"/>
          <w:rtl/>
        </w:rPr>
      </w:pPr>
      <w:r w:rsidRPr="003A5B01">
        <w:rPr>
          <w:rFonts w:cs="David" w:hint="cs"/>
          <w:rtl/>
        </w:rPr>
        <w:tab/>
        <w:t xml:space="preserve">אחרי סעיף 2 של חיפוש, הוסף סעיף </w:t>
      </w:r>
      <w:proofErr w:type="spellStart"/>
      <w:r w:rsidRPr="003A5B01">
        <w:rPr>
          <w:rFonts w:cs="David" w:hint="cs"/>
          <w:rtl/>
        </w:rPr>
        <w:t>2א</w:t>
      </w:r>
      <w:proofErr w:type="spellEnd"/>
      <w:r w:rsidRPr="003A5B01">
        <w:rPr>
          <w:rFonts w:cs="David" w:hint="cs"/>
          <w:rtl/>
        </w:rPr>
        <w:t xml:space="preserve">, שאומר שחבר כנסת חסין בפני האזנת סתר, אבל ניתן יהיה להאזין אם שופט בית-משפט עליון, יש יסוד לחשד שחבר הכנסת חשוד בעבירה, ואז יש חלוקה: אם זאת עבירה מסוג פשע, שיש בה סכנה לביטחון המדינה </w:t>
      </w:r>
      <w:r w:rsidRPr="003A5B01">
        <w:rPr>
          <w:rFonts w:cs="David"/>
          <w:rtl/>
        </w:rPr>
        <w:t>–</w:t>
      </w:r>
      <w:r w:rsidRPr="003A5B01">
        <w:rPr>
          <w:rFonts w:cs="David" w:hint="cs"/>
          <w:rtl/>
        </w:rPr>
        <w:t xml:space="preserve"> והיא הכרחית מטעמי ביטחון המדינה, והבקשה היא מאת ראש רשות ביטחון, ראש השב"כ למשל; או, יש רשימה של עבירות קשות אחרות </w:t>
      </w:r>
      <w:r w:rsidRPr="003A5B01">
        <w:rPr>
          <w:rFonts w:cs="David"/>
          <w:rtl/>
        </w:rPr>
        <w:t>–</w:t>
      </w:r>
      <w:r w:rsidRPr="003A5B01">
        <w:rPr>
          <w:rFonts w:cs="David" w:hint="cs"/>
          <w:rtl/>
        </w:rPr>
        <w:t xml:space="preserve"> עבירות משטרתיות: רצח, הריגה, עבירה שיש בה סכנה לפגיעה בביטחון המדינה, עבירה של עסקת סמים או קשר לאחת מהעבירות האלה </w:t>
      </w:r>
      <w:r w:rsidRPr="003A5B01">
        <w:rPr>
          <w:rFonts w:cs="David"/>
          <w:rtl/>
        </w:rPr>
        <w:t>–</w:t>
      </w:r>
      <w:r w:rsidRPr="003A5B01">
        <w:rPr>
          <w:rFonts w:cs="David" w:hint="cs"/>
          <w:rtl/>
        </w:rPr>
        <w:t xml:space="preserve"> במקרים כאלה, קצין משטרה מוסמך, שזה קצין בכיר, יכול לבקש. בכל מקרה, הבקשה באישור היועץ המשפטי לממשלה, ואז יכול שופט בית-משפט עליון להתיר.</w:t>
      </w:r>
    </w:p>
    <w:p w14:paraId="703E5778" w14:textId="77777777" w:rsidR="003A5B01" w:rsidRPr="003A5B01" w:rsidRDefault="003A5B01" w:rsidP="003A5B01">
      <w:pPr>
        <w:bidi/>
        <w:rPr>
          <w:rFonts w:cs="David" w:hint="cs"/>
          <w:rtl/>
        </w:rPr>
      </w:pPr>
    </w:p>
    <w:p w14:paraId="22AE850A" w14:textId="77777777" w:rsidR="003A5B01" w:rsidRPr="003A5B01" w:rsidRDefault="003A5B01" w:rsidP="003A5B01">
      <w:pPr>
        <w:bidi/>
        <w:rPr>
          <w:rFonts w:cs="David" w:hint="cs"/>
          <w:u w:val="single"/>
          <w:rtl/>
        </w:rPr>
      </w:pPr>
      <w:r w:rsidRPr="003A5B01">
        <w:rPr>
          <w:rFonts w:cs="David" w:hint="cs"/>
          <w:u w:val="single"/>
          <w:rtl/>
        </w:rPr>
        <w:t>היו"ר דוד טל:</w:t>
      </w:r>
    </w:p>
    <w:p w14:paraId="1C32A095" w14:textId="77777777" w:rsidR="003A5B01" w:rsidRPr="003A5B01" w:rsidRDefault="003A5B01" w:rsidP="003A5B01">
      <w:pPr>
        <w:bidi/>
        <w:rPr>
          <w:rFonts w:cs="David" w:hint="cs"/>
          <w:rtl/>
        </w:rPr>
      </w:pPr>
    </w:p>
    <w:p w14:paraId="5D4746B3" w14:textId="77777777" w:rsidR="003A5B01" w:rsidRPr="003A5B01" w:rsidRDefault="003A5B01" w:rsidP="003A5B01">
      <w:pPr>
        <w:bidi/>
        <w:rPr>
          <w:rFonts w:cs="David" w:hint="cs"/>
          <w:rtl/>
        </w:rPr>
      </w:pPr>
      <w:r w:rsidRPr="003A5B01">
        <w:rPr>
          <w:rFonts w:cs="David" w:hint="cs"/>
          <w:rtl/>
        </w:rPr>
        <w:tab/>
        <w:t>ורק שופט יכול להאזין.</w:t>
      </w:r>
    </w:p>
    <w:p w14:paraId="1270215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72BABD32" w14:textId="77777777" w:rsidR="003A5B01" w:rsidRPr="003A5B01" w:rsidRDefault="003A5B01" w:rsidP="003A5B01">
      <w:pPr>
        <w:bidi/>
        <w:rPr>
          <w:rFonts w:cs="David" w:hint="cs"/>
          <w:rtl/>
        </w:rPr>
      </w:pPr>
    </w:p>
    <w:p w14:paraId="00F91DC8" w14:textId="77777777" w:rsidR="003A5B01" w:rsidRPr="003A5B01" w:rsidRDefault="003A5B01" w:rsidP="003A5B01">
      <w:pPr>
        <w:bidi/>
        <w:rPr>
          <w:rFonts w:cs="David" w:hint="cs"/>
          <w:rtl/>
        </w:rPr>
      </w:pPr>
      <w:r w:rsidRPr="003A5B01">
        <w:rPr>
          <w:rFonts w:cs="David" w:hint="cs"/>
          <w:rtl/>
        </w:rPr>
        <w:tab/>
        <w:t xml:space="preserve">כן, ויש גם הסדר לגבי האזנה לחומר. השופט שנתן את ההיתר, יכול להאזין להקלטה או להורות על עריכת תמליל, ואם הוא מוצא שיש שם חומר שנוגע </w:t>
      </w:r>
      <w:r w:rsidRPr="003A5B01">
        <w:rPr>
          <w:rFonts w:cs="David"/>
          <w:rtl/>
        </w:rPr>
        <w:t>–</w:t>
      </w:r>
      <w:r w:rsidRPr="003A5B01">
        <w:rPr>
          <w:rFonts w:cs="David" w:hint="cs"/>
          <w:rtl/>
        </w:rPr>
        <w:t xml:space="preserve"> הוא יכול להורות על העברת חלקים מהחומר למבקשים; הוא כמובן צריך להיות מודע לכך שמדובר בחבר כנסת, והוא יכול למיין את החומר.</w:t>
      </w:r>
    </w:p>
    <w:p w14:paraId="6FF82372" w14:textId="77777777" w:rsidR="003A5B01" w:rsidRPr="003A5B01" w:rsidRDefault="003A5B01" w:rsidP="003A5B01">
      <w:pPr>
        <w:bidi/>
        <w:rPr>
          <w:rFonts w:cs="David" w:hint="cs"/>
          <w:rtl/>
        </w:rPr>
      </w:pPr>
    </w:p>
    <w:p w14:paraId="1D74C98C" w14:textId="77777777" w:rsidR="003A5B01" w:rsidRPr="003A5B01" w:rsidRDefault="003A5B01" w:rsidP="003A5B01">
      <w:pPr>
        <w:bidi/>
        <w:rPr>
          <w:rFonts w:cs="David" w:hint="cs"/>
          <w:rtl/>
        </w:rPr>
      </w:pPr>
      <w:r w:rsidRPr="003A5B01">
        <w:rPr>
          <w:rFonts w:cs="David" w:hint="cs"/>
          <w:rtl/>
        </w:rPr>
        <w:tab/>
        <w:t xml:space="preserve">כאן מדובר רק על החלק של סכנה לביטחון המדינה, למרות </w:t>
      </w:r>
      <w:r w:rsidRPr="003A5B01">
        <w:rPr>
          <w:rFonts w:cs="David"/>
          <w:rtl/>
        </w:rPr>
        <w:t>–</w:t>
      </w:r>
      <w:r w:rsidRPr="003A5B01">
        <w:rPr>
          <w:rFonts w:cs="David" w:hint="cs"/>
          <w:rtl/>
        </w:rPr>
        <w:t xml:space="preserve"> אני גם אמרתי זאת לחבר הכנסת </w:t>
      </w:r>
      <w:proofErr w:type="spellStart"/>
      <w:r w:rsidRPr="003A5B01">
        <w:rPr>
          <w:rFonts w:cs="David" w:hint="cs"/>
          <w:rtl/>
        </w:rPr>
        <w:t>שנלר</w:t>
      </w:r>
      <w:proofErr w:type="spellEnd"/>
      <w:r w:rsidRPr="003A5B01">
        <w:rPr>
          <w:rFonts w:cs="David" w:hint="cs"/>
          <w:rtl/>
        </w:rPr>
        <w:t xml:space="preserve"> </w:t>
      </w:r>
      <w:r w:rsidRPr="003A5B01">
        <w:rPr>
          <w:rFonts w:cs="David"/>
          <w:rtl/>
        </w:rPr>
        <w:t>–</w:t>
      </w:r>
      <w:r w:rsidRPr="003A5B01">
        <w:rPr>
          <w:rFonts w:cs="David" w:hint="cs"/>
          <w:rtl/>
        </w:rPr>
        <w:t xml:space="preserve"> שאם הולכים לכיוון ההוא, אני לא בטוחה שצריך לעשות את ההבחנה הזאת, וצריך לחשוב. אם באמת רוצים לצמצם בחסינות ולאפשר לשופט בית-משפט עליון, באישור היועץ המשפטי לממשלה, וכל הסייגים, מדוע יש הבדל בין עבירה שיש בה סכנה לביטחון המדינה לבין סחר בסמים למשל או רצח, הריגה או עבירה מסוג פשע.</w:t>
      </w:r>
    </w:p>
    <w:p w14:paraId="2464CBEA"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49EF917F" w14:textId="77777777" w:rsidR="003A5B01" w:rsidRPr="003A5B01" w:rsidRDefault="003A5B01" w:rsidP="003A5B01">
      <w:pPr>
        <w:bidi/>
        <w:rPr>
          <w:rFonts w:cs="David" w:hint="cs"/>
          <w:rtl/>
        </w:rPr>
      </w:pPr>
    </w:p>
    <w:p w14:paraId="06AD858A" w14:textId="77777777" w:rsidR="003A5B01" w:rsidRPr="003A5B01" w:rsidRDefault="003A5B01" w:rsidP="003A5B01">
      <w:pPr>
        <w:bidi/>
        <w:rPr>
          <w:rFonts w:cs="David" w:hint="cs"/>
          <w:rtl/>
        </w:rPr>
      </w:pPr>
      <w:r w:rsidRPr="003A5B01">
        <w:rPr>
          <w:rFonts w:cs="David" w:hint="cs"/>
          <w:rtl/>
        </w:rPr>
        <w:tab/>
        <w:t xml:space="preserve"> נכון. אין היגיון. אם זה הוחל בהאזנות סתר - - -</w:t>
      </w:r>
    </w:p>
    <w:p w14:paraId="49E8AEC9"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7E8642F0" w14:textId="77777777" w:rsidR="003A5B01" w:rsidRPr="003A5B01" w:rsidRDefault="003A5B01" w:rsidP="003A5B01">
      <w:pPr>
        <w:bidi/>
        <w:rPr>
          <w:rFonts w:cs="David" w:hint="cs"/>
          <w:rtl/>
        </w:rPr>
      </w:pPr>
    </w:p>
    <w:p w14:paraId="7FC2DCEE" w14:textId="77777777" w:rsidR="003A5B01" w:rsidRPr="003A5B01" w:rsidRDefault="003A5B01" w:rsidP="003A5B01">
      <w:pPr>
        <w:bidi/>
        <w:rPr>
          <w:rFonts w:cs="David" w:hint="cs"/>
          <w:rtl/>
        </w:rPr>
      </w:pPr>
      <w:r w:rsidRPr="003A5B01">
        <w:rPr>
          <w:rFonts w:cs="David" w:hint="cs"/>
          <w:rtl/>
        </w:rPr>
        <w:tab/>
        <w:t xml:space="preserve">ששם כמובן זאת פגיעה קשה יותר. </w:t>
      </w:r>
    </w:p>
    <w:p w14:paraId="71A29E74"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06A5BC0F" w14:textId="77777777" w:rsidR="003A5B01" w:rsidRPr="003A5B01" w:rsidRDefault="003A5B01" w:rsidP="003A5B01">
      <w:pPr>
        <w:bidi/>
        <w:rPr>
          <w:rFonts w:cs="David" w:hint="cs"/>
          <w:rtl/>
        </w:rPr>
      </w:pPr>
    </w:p>
    <w:p w14:paraId="1F2C3EED" w14:textId="77777777" w:rsidR="003A5B01" w:rsidRPr="003A5B01" w:rsidRDefault="003A5B01" w:rsidP="003A5B01">
      <w:pPr>
        <w:bidi/>
        <w:rPr>
          <w:rFonts w:cs="David" w:hint="cs"/>
          <w:rtl/>
        </w:rPr>
      </w:pPr>
      <w:r w:rsidRPr="003A5B01">
        <w:rPr>
          <w:rFonts w:cs="David" w:hint="cs"/>
          <w:rtl/>
        </w:rPr>
        <w:tab/>
        <w:t xml:space="preserve"> הסיבה היא מאוד פשוטה. צריך לזכור שהחסינות בעיקרה </w:t>
      </w:r>
      <w:r w:rsidRPr="003A5B01">
        <w:rPr>
          <w:rFonts w:cs="David"/>
          <w:rtl/>
        </w:rPr>
        <w:t>–</w:t>
      </w:r>
      <w:r w:rsidRPr="003A5B01">
        <w:rPr>
          <w:rFonts w:cs="David" w:hint="cs"/>
          <w:rtl/>
        </w:rPr>
        <w:t xml:space="preserve"> המהותית </w:t>
      </w:r>
      <w:r w:rsidRPr="003A5B01">
        <w:rPr>
          <w:rFonts w:cs="David"/>
          <w:rtl/>
        </w:rPr>
        <w:t>–</w:t>
      </w:r>
      <w:r w:rsidRPr="003A5B01">
        <w:rPr>
          <w:rFonts w:cs="David" w:hint="cs"/>
          <w:rtl/>
        </w:rPr>
        <w:t xml:space="preserve"> זה על עבודתו של חבר הכנסת. ודאי כשאדם עושה פשע של סחר בסמים או אונס </w:t>
      </w:r>
      <w:r w:rsidRPr="003A5B01">
        <w:rPr>
          <w:rFonts w:cs="David"/>
          <w:rtl/>
        </w:rPr>
        <w:t>–</w:t>
      </w:r>
      <w:r w:rsidRPr="003A5B01">
        <w:rPr>
          <w:rFonts w:cs="David" w:hint="cs"/>
          <w:rtl/>
        </w:rPr>
        <w:t xml:space="preserve"> זה לא קשור לעבודתו כחבר כנסת מן המניין. </w:t>
      </w:r>
    </w:p>
    <w:p w14:paraId="7F76DBC4" w14:textId="77777777" w:rsidR="003A5B01" w:rsidRPr="003A5B01" w:rsidRDefault="003A5B01" w:rsidP="003A5B01">
      <w:pPr>
        <w:bidi/>
        <w:rPr>
          <w:rFonts w:cs="David" w:hint="cs"/>
          <w:rtl/>
        </w:rPr>
      </w:pPr>
    </w:p>
    <w:p w14:paraId="0DD9EDF6" w14:textId="77777777" w:rsidR="003A5B01" w:rsidRPr="003A5B01" w:rsidRDefault="003A5B01" w:rsidP="003A5B01">
      <w:pPr>
        <w:bidi/>
        <w:rPr>
          <w:rFonts w:cs="David" w:hint="cs"/>
          <w:rtl/>
        </w:rPr>
      </w:pPr>
      <w:r w:rsidRPr="003A5B01">
        <w:rPr>
          <w:rFonts w:cs="David" w:hint="cs"/>
          <w:rtl/>
        </w:rPr>
        <w:tab/>
        <w:t xml:space="preserve">לעומת זאת, עבירות ביטחון המדינה הן עבירות של מלל </w:t>
      </w:r>
      <w:r w:rsidRPr="003A5B01">
        <w:rPr>
          <w:rFonts w:cs="David"/>
          <w:rtl/>
        </w:rPr>
        <w:t>–</w:t>
      </w:r>
      <w:r w:rsidRPr="003A5B01">
        <w:rPr>
          <w:rFonts w:cs="David" w:hint="cs"/>
          <w:rtl/>
        </w:rPr>
        <w:t xml:space="preserve"> בחלקן, יכולות להיות. אפשר יהיה לטעון שהן חלק מהחסינות המהותית, כי הוא מדבר. כך למשל, אם אני היום חבר ועדת משנה בוועדת החוץ והביטחון ואני מחר אלך לפטפט </w:t>
      </w:r>
      <w:r w:rsidRPr="003A5B01">
        <w:rPr>
          <w:rFonts w:cs="David"/>
          <w:rtl/>
        </w:rPr>
        <w:t>–</w:t>
      </w:r>
      <w:r w:rsidRPr="003A5B01">
        <w:rPr>
          <w:rFonts w:cs="David" w:hint="cs"/>
          <w:rtl/>
        </w:rPr>
        <w:t xml:space="preserve"> אני אוכל לטעון אחרי החסינות המהותית, כי בעצם זה היה קשור לעבודתי ושוחחתי על הדברים. את זה אני רוצה למנוע. </w:t>
      </w:r>
    </w:p>
    <w:p w14:paraId="7C8A9E4D" w14:textId="77777777" w:rsidR="003A5B01" w:rsidRPr="003A5B01" w:rsidRDefault="003A5B01" w:rsidP="003A5B01">
      <w:pPr>
        <w:bidi/>
        <w:rPr>
          <w:rFonts w:cs="David" w:hint="cs"/>
          <w:rtl/>
        </w:rPr>
      </w:pPr>
      <w:r w:rsidRPr="003A5B01">
        <w:rPr>
          <w:rFonts w:cs="David"/>
          <w:rtl/>
        </w:rPr>
        <w:br/>
        <w:t>(</w:t>
      </w:r>
      <w:r w:rsidRPr="003A5B01">
        <w:rPr>
          <w:rFonts w:cs="David" w:hint="cs"/>
          <w:rtl/>
        </w:rPr>
        <w:t xml:space="preserve">חבר הכנסת יעקב </w:t>
      </w:r>
      <w:proofErr w:type="spellStart"/>
      <w:r w:rsidRPr="003A5B01">
        <w:rPr>
          <w:rFonts w:cs="David" w:hint="cs"/>
          <w:rtl/>
        </w:rPr>
        <w:t>מרגי</w:t>
      </w:r>
      <w:proofErr w:type="spellEnd"/>
      <w:r w:rsidRPr="003A5B01">
        <w:rPr>
          <w:rFonts w:cs="David" w:hint="cs"/>
          <w:rtl/>
        </w:rPr>
        <w:t xml:space="preserve"> </w:t>
      </w:r>
      <w:r w:rsidRPr="003A5B01">
        <w:rPr>
          <w:rFonts w:cs="David"/>
          <w:rtl/>
        </w:rPr>
        <w:t>–</w:t>
      </w:r>
      <w:r w:rsidRPr="003A5B01">
        <w:rPr>
          <w:rFonts w:cs="David" w:hint="cs"/>
          <w:rtl/>
        </w:rPr>
        <w:t xml:space="preserve"> מ"מ היו"ר)</w:t>
      </w:r>
    </w:p>
    <w:p w14:paraId="6CE7E90E" w14:textId="77777777" w:rsidR="003A5B01" w:rsidRPr="003A5B01" w:rsidRDefault="003A5B01" w:rsidP="003A5B01">
      <w:pPr>
        <w:bidi/>
        <w:rPr>
          <w:rFonts w:cs="David" w:hint="cs"/>
          <w:rtl/>
        </w:rPr>
      </w:pPr>
    </w:p>
    <w:p w14:paraId="17E4AC4F" w14:textId="77777777" w:rsidR="003A5B01" w:rsidRPr="003A5B01" w:rsidRDefault="003A5B01" w:rsidP="003A5B01">
      <w:pPr>
        <w:bidi/>
        <w:rPr>
          <w:rFonts w:cs="David" w:hint="cs"/>
          <w:rtl/>
        </w:rPr>
      </w:pPr>
      <w:r w:rsidRPr="003A5B01">
        <w:rPr>
          <w:rFonts w:cs="David" w:hint="cs"/>
          <w:rtl/>
        </w:rPr>
        <w:tab/>
        <w:t xml:space="preserve">אני רוצה למנוע מצב של דברים שייראו לכאורה שהם חלק מהחסינות המהותית </w:t>
      </w:r>
      <w:r w:rsidRPr="003A5B01">
        <w:rPr>
          <w:rFonts w:cs="David"/>
          <w:rtl/>
        </w:rPr>
        <w:t>–</w:t>
      </w:r>
      <w:r w:rsidRPr="003A5B01">
        <w:rPr>
          <w:rFonts w:cs="David" w:hint="cs"/>
          <w:rtl/>
        </w:rPr>
        <w:t xml:space="preserve"> כאן הם לא יחולו. </w:t>
      </w:r>
    </w:p>
    <w:p w14:paraId="3AB30DAB" w14:textId="77777777" w:rsidR="003A5B01" w:rsidRPr="003A5B01" w:rsidRDefault="003A5B01" w:rsidP="003A5B01">
      <w:pPr>
        <w:bidi/>
        <w:rPr>
          <w:rFonts w:cs="David" w:hint="cs"/>
          <w:rtl/>
        </w:rPr>
      </w:pPr>
    </w:p>
    <w:p w14:paraId="02203117" w14:textId="77777777" w:rsidR="003A5B01" w:rsidRPr="003A5B01" w:rsidRDefault="003A5B01" w:rsidP="003A5B01">
      <w:pPr>
        <w:bidi/>
        <w:rPr>
          <w:rFonts w:cs="David" w:hint="cs"/>
          <w:rtl/>
        </w:rPr>
      </w:pPr>
      <w:r w:rsidRPr="003A5B01">
        <w:rPr>
          <w:rFonts w:cs="David" w:hint="cs"/>
          <w:rtl/>
        </w:rPr>
        <w:tab/>
        <w:t xml:space="preserve">ולכן, כל ניסיון לעשות השוואה הוא לא נכון, בהגדרה. אני חושב שדיברנו על זה, עורכת-דין ארבל, שזאת טעות גדולה, כי אז אנחנו הולכים לכיוון שניסתה להוביל פרופסור </w:t>
      </w:r>
      <w:proofErr w:type="spellStart"/>
      <w:r w:rsidRPr="003A5B01">
        <w:rPr>
          <w:rFonts w:cs="David" w:hint="cs"/>
          <w:rtl/>
        </w:rPr>
        <w:t>סוזי</w:t>
      </w:r>
      <w:proofErr w:type="spellEnd"/>
      <w:r w:rsidRPr="003A5B01">
        <w:rPr>
          <w:rFonts w:cs="David" w:hint="cs"/>
          <w:rtl/>
        </w:rPr>
        <w:t xml:space="preserve"> נבות, שזה הולך לקראת האם זה חלק מעבודתו השגרתית </w:t>
      </w:r>
      <w:r w:rsidRPr="003A5B01">
        <w:rPr>
          <w:rFonts w:cs="David"/>
          <w:rtl/>
        </w:rPr>
        <w:t>–</w:t>
      </w:r>
      <w:r w:rsidRPr="003A5B01">
        <w:rPr>
          <w:rFonts w:cs="David" w:hint="cs"/>
          <w:rtl/>
        </w:rPr>
        <w:t xml:space="preserve"> כן או לא. </w:t>
      </w:r>
    </w:p>
    <w:p w14:paraId="2807FC46" w14:textId="77777777" w:rsidR="003A5B01" w:rsidRPr="003A5B01" w:rsidRDefault="003A5B01" w:rsidP="003A5B01">
      <w:pPr>
        <w:bidi/>
        <w:rPr>
          <w:rFonts w:cs="David" w:hint="cs"/>
          <w:rtl/>
        </w:rPr>
      </w:pPr>
    </w:p>
    <w:p w14:paraId="5565D6C2" w14:textId="77777777" w:rsidR="003A5B01" w:rsidRPr="003A5B01" w:rsidRDefault="003A5B01" w:rsidP="003A5B01">
      <w:pPr>
        <w:bidi/>
        <w:rPr>
          <w:rFonts w:cs="David" w:hint="cs"/>
          <w:rtl/>
        </w:rPr>
      </w:pPr>
      <w:r w:rsidRPr="003A5B01">
        <w:rPr>
          <w:rFonts w:cs="David" w:hint="cs"/>
          <w:rtl/>
        </w:rPr>
        <w:tab/>
        <w:t xml:space="preserve">אני אומר: דווקא היא הנותנת. זאת העבודה שלנו; העבודה שלנו היא מלל. אנחנו צריכים לשים לעצמנו סייגים רבים מאוד. </w:t>
      </w:r>
    </w:p>
    <w:p w14:paraId="3EECAC57"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189C539C" w14:textId="77777777" w:rsidR="003A5B01" w:rsidRPr="003A5B01" w:rsidRDefault="003A5B01" w:rsidP="003A5B01">
      <w:pPr>
        <w:bidi/>
        <w:rPr>
          <w:rFonts w:cs="David" w:hint="cs"/>
          <w:rtl/>
        </w:rPr>
      </w:pPr>
    </w:p>
    <w:p w14:paraId="40403E85" w14:textId="77777777" w:rsidR="003A5B01" w:rsidRPr="003A5B01" w:rsidRDefault="003A5B01" w:rsidP="003A5B01">
      <w:pPr>
        <w:bidi/>
        <w:rPr>
          <w:rFonts w:cs="David" w:hint="cs"/>
          <w:rtl/>
        </w:rPr>
      </w:pPr>
      <w:r w:rsidRPr="003A5B01">
        <w:rPr>
          <w:rFonts w:cs="David" w:hint="cs"/>
          <w:rtl/>
        </w:rPr>
        <w:tab/>
        <w:t xml:space="preserve"> מלל?</w:t>
      </w:r>
    </w:p>
    <w:p w14:paraId="7BAB4CA7"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75A8A8C9" w14:textId="77777777" w:rsidR="003A5B01" w:rsidRPr="003A5B01" w:rsidRDefault="003A5B01" w:rsidP="003A5B01">
      <w:pPr>
        <w:bidi/>
        <w:rPr>
          <w:rFonts w:cs="David" w:hint="cs"/>
          <w:rtl/>
        </w:rPr>
      </w:pPr>
    </w:p>
    <w:p w14:paraId="62602C9D" w14:textId="77777777" w:rsidR="003A5B01" w:rsidRPr="003A5B01" w:rsidRDefault="003A5B01" w:rsidP="003A5B01">
      <w:pPr>
        <w:bidi/>
        <w:rPr>
          <w:rFonts w:cs="David" w:hint="cs"/>
          <w:rtl/>
        </w:rPr>
      </w:pPr>
      <w:r w:rsidRPr="003A5B01">
        <w:rPr>
          <w:rFonts w:cs="David" w:hint="cs"/>
          <w:rtl/>
        </w:rPr>
        <w:tab/>
        <w:t xml:space="preserve"> דיבור, במובן החיובי של המילה. </w:t>
      </w:r>
    </w:p>
    <w:p w14:paraId="1E9C7E25"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74A015A0" w14:textId="77777777" w:rsidR="003A5B01" w:rsidRPr="003A5B01" w:rsidRDefault="003A5B01" w:rsidP="003A5B01">
      <w:pPr>
        <w:bidi/>
        <w:rPr>
          <w:rFonts w:cs="David" w:hint="cs"/>
          <w:rtl/>
        </w:rPr>
      </w:pPr>
    </w:p>
    <w:p w14:paraId="3C6A8034" w14:textId="77777777" w:rsidR="003A5B01" w:rsidRPr="003A5B01" w:rsidRDefault="003A5B01" w:rsidP="003A5B01">
      <w:pPr>
        <w:bidi/>
        <w:rPr>
          <w:rFonts w:cs="David" w:hint="cs"/>
          <w:rtl/>
        </w:rPr>
      </w:pPr>
      <w:r w:rsidRPr="003A5B01">
        <w:rPr>
          <w:rFonts w:cs="David" w:hint="cs"/>
          <w:rtl/>
        </w:rPr>
        <w:tab/>
        <w:t xml:space="preserve"> </w:t>
      </w:r>
      <w:r w:rsidRPr="003A5B01">
        <w:rPr>
          <w:rFonts w:cs="David" w:hint="cs"/>
        </w:rPr>
        <w:t>PARLER</w:t>
      </w:r>
      <w:r w:rsidRPr="003A5B01">
        <w:rPr>
          <w:rFonts w:cs="David" w:hint="cs"/>
          <w:rtl/>
        </w:rPr>
        <w:t>.</w:t>
      </w:r>
    </w:p>
    <w:p w14:paraId="5CC52614"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1252A948" w14:textId="77777777" w:rsidR="003A5B01" w:rsidRPr="003A5B01" w:rsidRDefault="003A5B01" w:rsidP="003A5B01">
      <w:pPr>
        <w:bidi/>
        <w:rPr>
          <w:rFonts w:cs="David" w:hint="cs"/>
          <w:rtl/>
        </w:rPr>
      </w:pPr>
    </w:p>
    <w:p w14:paraId="0834E4BC" w14:textId="77777777" w:rsidR="003A5B01" w:rsidRPr="003A5B01" w:rsidRDefault="003A5B01" w:rsidP="003A5B01">
      <w:pPr>
        <w:bidi/>
        <w:rPr>
          <w:rFonts w:cs="David" w:hint="cs"/>
          <w:rtl/>
        </w:rPr>
      </w:pPr>
      <w:r w:rsidRPr="003A5B01">
        <w:rPr>
          <w:rFonts w:cs="David" w:hint="cs"/>
          <w:rtl/>
        </w:rPr>
        <w:tab/>
        <w:t xml:space="preserve"> אני רוצה בעניין הזה לשים כבלים על עצמנו. אני רוצה לומר: החמרתי יותר מאשר בחוק האזנות הסתר. בשלוש נקודות החמרתי יותר. ראשית, רק ראש המערכת הביטחונית ולא קצין בכיר. שנית, יצרנו עוד שלב, מדרגה לבקשה, וביקשתי גם להוסיף כאן את יושבת-ראש הכנסת כדי להראות שהכנסת היא המסירה את החסינות </w:t>
      </w:r>
      <w:r w:rsidRPr="003A5B01">
        <w:rPr>
          <w:rFonts w:cs="David"/>
          <w:rtl/>
        </w:rPr>
        <w:t>–</w:t>
      </w:r>
      <w:r w:rsidRPr="003A5B01">
        <w:rPr>
          <w:rFonts w:cs="David" w:hint="cs"/>
          <w:rtl/>
        </w:rPr>
        <w:t xml:space="preserve"> בגלל המימד שזה דרך עבודתו של חבר הכנסת. </w:t>
      </w:r>
    </w:p>
    <w:p w14:paraId="7037AEE6"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233DAD03" w14:textId="77777777" w:rsidR="003A5B01" w:rsidRPr="003A5B01" w:rsidRDefault="003A5B01" w:rsidP="003A5B01">
      <w:pPr>
        <w:bidi/>
        <w:rPr>
          <w:rFonts w:cs="David" w:hint="cs"/>
          <w:rtl/>
        </w:rPr>
      </w:pPr>
    </w:p>
    <w:p w14:paraId="1022FE85" w14:textId="77777777" w:rsidR="003A5B01" w:rsidRPr="003A5B01" w:rsidRDefault="003A5B01" w:rsidP="003A5B01">
      <w:pPr>
        <w:bidi/>
        <w:rPr>
          <w:rFonts w:cs="David" w:hint="cs"/>
          <w:rtl/>
        </w:rPr>
      </w:pPr>
      <w:r w:rsidRPr="003A5B01">
        <w:rPr>
          <w:rFonts w:cs="David" w:hint="cs"/>
          <w:rtl/>
        </w:rPr>
        <w:tab/>
        <w:t xml:space="preserve"> זה לא רשום בהצעה, נכון? </w:t>
      </w:r>
    </w:p>
    <w:p w14:paraId="298AF129" w14:textId="77777777" w:rsidR="003A5B01" w:rsidRPr="003A5B01" w:rsidRDefault="003A5B01" w:rsidP="003A5B01">
      <w:pPr>
        <w:bidi/>
        <w:rPr>
          <w:rFonts w:cs="David" w:hint="cs"/>
          <w:rtl/>
        </w:rPr>
      </w:pPr>
      <w:r w:rsidRPr="003A5B01">
        <w:rPr>
          <w:rFonts w:cs="David"/>
          <w:rtl/>
        </w:rPr>
        <w:br/>
      </w:r>
    </w:p>
    <w:p w14:paraId="52527840" w14:textId="77777777" w:rsidR="003A5B01" w:rsidRPr="003A5B01" w:rsidRDefault="003A5B01" w:rsidP="003A5B01">
      <w:pPr>
        <w:bidi/>
        <w:rPr>
          <w:rFonts w:cs="David" w:hint="cs"/>
          <w:rtl/>
        </w:rPr>
      </w:pP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40DC1E98" w14:textId="77777777" w:rsidR="003A5B01" w:rsidRPr="003A5B01" w:rsidRDefault="003A5B01" w:rsidP="003A5B01">
      <w:pPr>
        <w:bidi/>
        <w:rPr>
          <w:rFonts w:cs="David" w:hint="cs"/>
          <w:rtl/>
        </w:rPr>
      </w:pPr>
    </w:p>
    <w:p w14:paraId="578E83E9" w14:textId="77777777" w:rsidR="003A5B01" w:rsidRPr="003A5B01" w:rsidRDefault="003A5B01" w:rsidP="003A5B01">
      <w:pPr>
        <w:bidi/>
        <w:rPr>
          <w:rFonts w:cs="David" w:hint="cs"/>
          <w:rtl/>
        </w:rPr>
      </w:pPr>
      <w:r w:rsidRPr="003A5B01">
        <w:rPr>
          <w:rFonts w:cs="David" w:hint="cs"/>
          <w:rtl/>
        </w:rPr>
        <w:tab/>
        <w:t>לא. הוא אמר את זה.</w:t>
      </w:r>
    </w:p>
    <w:p w14:paraId="1167618E"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46164B3E" w14:textId="77777777" w:rsidR="003A5B01" w:rsidRPr="003A5B01" w:rsidRDefault="003A5B01" w:rsidP="003A5B01">
      <w:pPr>
        <w:bidi/>
        <w:rPr>
          <w:rFonts w:cs="David" w:hint="cs"/>
          <w:rtl/>
        </w:rPr>
      </w:pPr>
    </w:p>
    <w:p w14:paraId="60516E60" w14:textId="77777777" w:rsidR="003A5B01" w:rsidRPr="003A5B01" w:rsidRDefault="003A5B01" w:rsidP="003A5B01">
      <w:pPr>
        <w:bidi/>
        <w:rPr>
          <w:rFonts w:cs="David" w:hint="cs"/>
          <w:rtl/>
        </w:rPr>
      </w:pPr>
      <w:r w:rsidRPr="003A5B01">
        <w:rPr>
          <w:rFonts w:cs="David" w:hint="cs"/>
          <w:rtl/>
        </w:rPr>
        <w:tab/>
        <w:t xml:space="preserve"> אני אמרתי שזאת התוספת שאני רוצה להוסיף. לכן, אני מבקש במקרה הזה לראות בזה השלמה לאותו חוק חסינות שכבר היה, וזה לא גורע כהוא-זה מהצורך לתקן, כפי שאמרה עורכת דין ארבל, וכפי שאמרתי אני אשמח לקדם את ההשלמה.</w:t>
      </w:r>
    </w:p>
    <w:p w14:paraId="2F04457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מ"מ היו"ר יעקב </w:t>
      </w:r>
      <w:proofErr w:type="spellStart"/>
      <w:r w:rsidRPr="003A5B01">
        <w:rPr>
          <w:rFonts w:cs="David" w:hint="cs"/>
          <w:u w:val="single"/>
          <w:rtl/>
        </w:rPr>
        <w:t>מרגי</w:t>
      </w:r>
      <w:proofErr w:type="spellEnd"/>
      <w:r w:rsidRPr="003A5B01">
        <w:rPr>
          <w:rFonts w:cs="David" w:hint="cs"/>
          <w:u w:val="single"/>
          <w:rtl/>
        </w:rPr>
        <w:t>:</w:t>
      </w:r>
    </w:p>
    <w:p w14:paraId="51E907D2" w14:textId="77777777" w:rsidR="003A5B01" w:rsidRPr="003A5B01" w:rsidRDefault="003A5B01" w:rsidP="003A5B01">
      <w:pPr>
        <w:bidi/>
        <w:rPr>
          <w:rFonts w:cs="David" w:hint="cs"/>
          <w:rtl/>
        </w:rPr>
      </w:pPr>
    </w:p>
    <w:p w14:paraId="73DDE238" w14:textId="77777777" w:rsidR="003A5B01" w:rsidRPr="003A5B01" w:rsidRDefault="003A5B01" w:rsidP="003A5B01">
      <w:pPr>
        <w:bidi/>
        <w:rPr>
          <w:rFonts w:cs="David" w:hint="cs"/>
          <w:rtl/>
        </w:rPr>
      </w:pPr>
      <w:r w:rsidRPr="003A5B01">
        <w:rPr>
          <w:rFonts w:cs="David" w:hint="cs"/>
          <w:rtl/>
        </w:rPr>
        <w:tab/>
        <w:t>חבר הכנסת אחמד טיבי, בבקשה.</w:t>
      </w:r>
    </w:p>
    <w:p w14:paraId="223C83DE"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069BA981" w14:textId="77777777" w:rsidR="003A5B01" w:rsidRPr="003A5B01" w:rsidRDefault="003A5B01" w:rsidP="003A5B01">
      <w:pPr>
        <w:bidi/>
        <w:rPr>
          <w:rFonts w:cs="David" w:hint="cs"/>
          <w:rtl/>
        </w:rPr>
      </w:pPr>
    </w:p>
    <w:p w14:paraId="1CC262C7" w14:textId="77777777" w:rsidR="003A5B01" w:rsidRPr="003A5B01" w:rsidRDefault="003A5B01" w:rsidP="003A5B01">
      <w:pPr>
        <w:bidi/>
        <w:rPr>
          <w:rFonts w:cs="David" w:hint="cs"/>
          <w:rtl/>
        </w:rPr>
      </w:pPr>
      <w:r w:rsidRPr="003A5B01">
        <w:rPr>
          <w:rFonts w:cs="David" w:hint="cs"/>
          <w:rtl/>
        </w:rPr>
        <w:tab/>
        <w:t xml:space="preserve">אני מודה לך, אדוני. האמת היא שמה שהצגת כעמדתה של פרופסור </w:t>
      </w:r>
      <w:proofErr w:type="spellStart"/>
      <w:r w:rsidRPr="003A5B01">
        <w:rPr>
          <w:rFonts w:cs="David" w:hint="cs"/>
          <w:rtl/>
        </w:rPr>
        <w:t>סוזי</w:t>
      </w:r>
      <w:proofErr w:type="spellEnd"/>
      <w:r w:rsidRPr="003A5B01">
        <w:rPr>
          <w:rFonts w:cs="David" w:hint="cs"/>
          <w:rtl/>
        </w:rPr>
        <w:t xml:space="preserve"> נבות נראה סביר יותר מאשר ההצעה שמביא לכאן חבר הכנסת </w:t>
      </w:r>
      <w:proofErr w:type="spellStart"/>
      <w:r w:rsidRPr="003A5B01">
        <w:rPr>
          <w:rFonts w:cs="David" w:hint="cs"/>
          <w:rtl/>
        </w:rPr>
        <w:t>שנלר</w:t>
      </w:r>
      <w:proofErr w:type="spellEnd"/>
      <w:r w:rsidRPr="003A5B01">
        <w:rPr>
          <w:rFonts w:cs="David" w:hint="cs"/>
          <w:rtl/>
        </w:rPr>
        <w:t xml:space="preserve">. </w:t>
      </w:r>
    </w:p>
    <w:p w14:paraId="68542683" w14:textId="77777777" w:rsidR="003A5B01" w:rsidRPr="003A5B01" w:rsidRDefault="003A5B01" w:rsidP="003A5B01">
      <w:pPr>
        <w:bidi/>
        <w:rPr>
          <w:rFonts w:cs="David" w:hint="cs"/>
          <w:rtl/>
        </w:rPr>
      </w:pPr>
    </w:p>
    <w:p w14:paraId="7F564E98" w14:textId="77777777" w:rsidR="003A5B01" w:rsidRPr="003A5B01" w:rsidRDefault="003A5B01" w:rsidP="003A5B01">
      <w:pPr>
        <w:bidi/>
        <w:rPr>
          <w:rFonts w:cs="David" w:hint="cs"/>
          <w:rtl/>
        </w:rPr>
      </w:pPr>
      <w:r w:rsidRPr="003A5B01">
        <w:rPr>
          <w:rFonts w:cs="David" w:hint="cs"/>
          <w:rtl/>
        </w:rPr>
        <w:tab/>
        <w:t xml:space="preserve">ולכן, טוב יעשה חבר הכנסת המציע אם ישקול שוב את הצעתה ואת ניסוחה של פרופסור </w:t>
      </w:r>
      <w:proofErr w:type="spellStart"/>
      <w:r w:rsidRPr="003A5B01">
        <w:rPr>
          <w:rFonts w:cs="David" w:hint="cs"/>
          <w:rtl/>
        </w:rPr>
        <w:t>סוזי</w:t>
      </w:r>
      <w:proofErr w:type="spellEnd"/>
      <w:r w:rsidRPr="003A5B01">
        <w:rPr>
          <w:rFonts w:cs="David" w:hint="cs"/>
          <w:rtl/>
        </w:rPr>
        <w:t xml:space="preserve"> נבות. זה משלב הן בין הקונספט שמדאיג אותך והן עם מעמדם, חסינותם וזכויותיהם של חברי הכנסת, למרות שעקרונית אני מתנגד להצעה שלך, אבל אולי תשקול את זה מחדש. </w:t>
      </w:r>
    </w:p>
    <w:p w14:paraId="2D1229B6"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2CD6F4C6" w14:textId="77777777" w:rsidR="003A5B01" w:rsidRPr="003A5B01" w:rsidRDefault="003A5B01" w:rsidP="003A5B01">
      <w:pPr>
        <w:bidi/>
        <w:rPr>
          <w:rFonts w:cs="David" w:hint="cs"/>
          <w:rtl/>
        </w:rPr>
      </w:pPr>
    </w:p>
    <w:p w14:paraId="4D79189C" w14:textId="77777777" w:rsidR="003A5B01" w:rsidRPr="003A5B01" w:rsidRDefault="003A5B01" w:rsidP="003A5B01">
      <w:pPr>
        <w:bidi/>
        <w:rPr>
          <w:rFonts w:cs="David" w:hint="cs"/>
          <w:rtl/>
        </w:rPr>
      </w:pPr>
      <w:r w:rsidRPr="003A5B01">
        <w:rPr>
          <w:rFonts w:cs="David" w:hint="cs"/>
          <w:rtl/>
        </w:rPr>
        <w:tab/>
        <w:t xml:space="preserve">לא נתת הסבר משכנע. אני רוצה ללכת לכיוון שלך. יש היגיון </w:t>
      </w:r>
      <w:r w:rsidRPr="003A5B01">
        <w:rPr>
          <w:rFonts w:cs="David"/>
          <w:rtl/>
        </w:rPr>
        <w:t>–</w:t>
      </w:r>
      <w:r w:rsidRPr="003A5B01">
        <w:rPr>
          <w:rFonts w:cs="David" w:hint="cs"/>
          <w:rtl/>
        </w:rPr>
        <w:t xml:space="preserve"> אנחנו בעד שמירת החסינות, אבל לעתים אתה מצמצם, לעתים אתה מרחיב. </w:t>
      </w:r>
    </w:p>
    <w:p w14:paraId="39B1F9DB" w14:textId="77777777" w:rsidR="003A5B01" w:rsidRPr="003A5B01" w:rsidRDefault="003A5B01" w:rsidP="003A5B01">
      <w:pPr>
        <w:bidi/>
        <w:rPr>
          <w:rFonts w:cs="David" w:hint="cs"/>
          <w:rtl/>
        </w:rPr>
      </w:pPr>
    </w:p>
    <w:p w14:paraId="7BCB1096" w14:textId="77777777" w:rsidR="003A5B01" w:rsidRPr="003A5B01" w:rsidRDefault="003A5B01" w:rsidP="003A5B01">
      <w:pPr>
        <w:bidi/>
        <w:rPr>
          <w:rFonts w:cs="David" w:hint="cs"/>
          <w:rtl/>
        </w:rPr>
      </w:pPr>
      <w:r w:rsidRPr="003A5B01">
        <w:rPr>
          <w:rFonts w:cs="David" w:hint="cs"/>
          <w:rtl/>
        </w:rPr>
        <w:tab/>
        <w:t xml:space="preserve">אני אומרת: יש היגיון אם זה מכלול. לקחת עכשיו רק את ה"צ'ופצ'יק של הקומקום" בנושא מסוים, מה גם שזה כבר הוחל בהאזנות סתר - אם לא היינו משנים וזה לא היה מוחל, היית הולך למשהו מצמצם. לא הצלחתי להשתכנע כשמדובר במלל. </w:t>
      </w:r>
    </w:p>
    <w:p w14:paraId="38483604"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454D041B" w14:textId="77777777" w:rsidR="003A5B01" w:rsidRPr="003A5B01" w:rsidRDefault="003A5B01" w:rsidP="003A5B01">
      <w:pPr>
        <w:bidi/>
        <w:rPr>
          <w:rFonts w:cs="David" w:hint="cs"/>
          <w:rtl/>
        </w:rPr>
      </w:pPr>
    </w:p>
    <w:p w14:paraId="36A352AE" w14:textId="77777777" w:rsidR="003A5B01" w:rsidRPr="003A5B01" w:rsidRDefault="003A5B01" w:rsidP="003A5B01">
      <w:pPr>
        <w:bidi/>
        <w:rPr>
          <w:rFonts w:cs="David" w:hint="cs"/>
          <w:rtl/>
        </w:rPr>
      </w:pPr>
      <w:r w:rsidRPr="003A5B01">
        <w:rPr>
          <w:rFonts w:cs="David" w:hint="cs"/>
          <w:rtl/>
        </w:rPr>
        <w:tab/>
        <w:t xml:space="preserve"> רצח ואונס זה לא חמור מספיק, מאשר </w:t>
      </w:r>
      <w:r w:rsidRPr="003A5B01">
        <w:rPr>
          <w:rFonts w:cs="David" w:hint="cs"/>
        </w:rPr>
        <w:t>PARLER</w:t>
      </w:r>
      <w:r w:rsidRPr="003A5B01">
        <w:rPr>
          <w:rFonts w:cs="David" w:hint="cs"/>
          <w:rtl/>
        </w:rPr>
        <w:t>?</w:t>
      </w:r>
    </w:p>
    <w:p w14:paraId="32A7B301"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668B0660" w14:textId="77777777" w:rsidR="003A5B01" w:rsidRPr="003A5B01" w:rsidRDefault="003A5B01" w:rsidP="003A5B01">
      <w:pPr>
        <w:bidi/>
        <w:rPr>
          <w:rFonts w:cs="David" w:hint="cs"/>
          <w:rtl/>
        </w:rPr>
      </w:pPr>
      <w:r w:rsidRPr="003A5B01">
        <w:rPr>
          <w:rFonts w:cs="David" w:hint="cs"/>
          <w:rtl/>
        </w:rPr>
        <w:tab/>
        <w:t xml:space="preserve">חבר הכנסת טיבי, בעיני, ביטחון המדינה הוא לא חלק מההשוואה. אני לא יכול לעשות השוואה עם שום דבר. כשמדובר על ביטחון קיומי שלנו, בעיני זאת לא השוואה. </w:t>
      </w:r>
    </w:p>
    <w:p w14:paraId="7E8088F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24140BE8" w14:textId="77777777" w:rsidR="003A5B01" w:rsidRPr="003A5B01" w:rsidRDefault="003A5B01" w:rsidP="003A5B01">
      <w:pPr>
        <w:bidi/>
        <w:rPr>
          <w:rFonts w:cs="David" w:hint="cs"/>
          <w:rtl/>
        </w:rPr>
      </w:pPr>
    </w:p>
    <w:p w14:paraId="30198D89" w14:textId="77777777" w:rsidR="003A5B01" w:rsidRPr="003A5B01" w:rsidRDefault="003A5B01" w:rsidP="003A5B01">
      <w:pPr>
        <w:bidi/>
        <w:rPr>
          <w:rFonts w:cs="David" w:hint="cs"/>
          <w:rtl/>
        </w:rPr>
      </w:pPr>
      <w:r w:rsidRPr="003A5B01">
        <w:rPr>
          <w:rFonts w:cs="David" w:hint="cs"/>
          <w:rtl/>
        </w:rPr>
        <w:tab/>
        <w:t xml:space="preserve"> אני רוצה לתת לך עוד נימוק. </w:t>
      </w:r>
    </w:p>
    <w:p w14:paraId="5F579AD5"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3EDBC3F5" w14:textId="77777777" w:rsidR="003A5B01" w:rsidRPr="003A5B01" w:rsidRDefault="003A5B01" w:rsidP="003A5B01">
      <w:pPr>
        <w:bidi/>
        <w:rPr>
          <w:rFonts w:cs="David" w:hint="cs"/>
          <w:rtl/>
        </w:rPr>
      </w:pPr>
    </w:p>
    <w:p w14:paraId="0FF95B09" w14:textId="77777777" w:rsidR="003A5B01" w:rsidRPr="003A5B01" w:rsidRDefault="003A5B01" w:rsidP="003A5B01">
      <w:pPr>
        <w:bidi/>
        <w:rPr>
          <w:rFonts w:cs="David" w:hint="cs"/>
          <w:rtl/>
        </w:rPr>
      </w:pPr>
      <w:r w:rsidRPr="003A5B01">
        <w:rPr>
          <w:rFonts w:cs="David" w:hint="cs"/>
          <w:rtl/>
        </w:rPr>
        <w:tab/>
        <w:t xml:space="preserve"> זאת לא השוואה, ולכן אם אתה לוקח את הדבר הכי </w:t>
      </w:r>
      <w:proofErr w:type="spellStart"/>
      <w:r w:rsidRPr="003A5B01">
        <w:rPr>
          <w:rFonts w:cs="David" w:hint="cs"/>
          <w:rtl/>
        </w:rPr>
        <w:t>הכי</w:t>
      </w:r>
      <w:proofErr w:type="spellEnd"/>
      <w:r w:rsidRPr="003A5B01">
        <w:rPr>
          <w:rFonts w:cs="David" w:hint="cs"/>
          <w:rtl/>
        </w:rPr>
        <w:t xml:space="preserve"> </w:t>
      </w:r>
      <w:proofErr w:type="spellStart"/>
      <w:r w:rsidRPr="003A5B01">
        <w:rPr>
          <w:rFonts w:cs="David" w:hint="cs"/>
          <w:rtl/>
        </w:rPr>
        <w:t>הכי</w:t>
      </w:r>
      <w:proofErr w:type="spellEnd"/>
      <w:r w:rsidRPr="003A5B01">
        <w:rPr>
          <w:rFonts w:cs="David" w:hint="cs"/>
          <w:rtl/>
        </w:rPr>
        <w:t xml:space="preserve"> מהותי - - -</w:t>
      </w:r>
    </w:p>
    <w:p w14:paraId="6C261141"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0B70D22B" w14:textId="77777777" w:rsidR="003A5B01" w:rsidRPr="003A5B01" w:rsidRDefault="003A5B01" w:rsidP="003A5B01">
      <w:pPr>
        <w:bidi/>
        <w:rPr>
          <w:rFonts w:cs="David" w:hint="cs"/>
          <w:rtl/>
        </w:rPr>
      </w:pPr>
    </w:p>
    <w:p w14:paraId="023B704D" w14:textId="77777777" w:rsidR="003A5B01" w:rsidRPr="003A5B01" w:rsidRDefault="003A5B01" w:rsidP="003A5B01">
      <w:pPr>
        <w:bidi/>
        <w:rPr>
          <w:rFonts w:cs="David" w:hint="cs"/>
          <w:rtl/>
        </w:rPr>
      </w:pPr>
      <w:r w:rsidRPr="003A5B01">
        <w:rPr>
          <w:rFonts w:cs="David" w:hint="cs"/>
          <w:rtl/>
        </w:rPr>
        <w:tab/>
        <w:t xml:space="preserve"> אני רוצה לשאול אותך בבוטות: מה יותר חמור בעיניך, חבר הכנסת </w:t>
      </w:r>
      <w:proofErr w:type="spellStart"/>
      <w:r w:rsidRPr="003A5B01">
        <w:rPr>
          <w:rFonts w:cs="David" w:hint="cs"/>
          <w:rtl/>
        </w:rPr>
        <w:t>שנלר</w:t>
      </w:r>
      <w:proofErr w:type="spellEnd"/>
      <w:r w:rsidRPr="003A5B01">
        <w:rPr>
          <w:rFonts w:cs="David" w:hint="cs"/>
          <w:rtl/>
        </w:rPr>
        <w:t xml:space="preserve">? </w:t>
      </w:r>
      <w:r w:rsidRPr="003A5B01">
        <w:rPr>
          <w:rFonts w:cs="David"/>
          <w:rtl/>
        </w:rPr>
        <w:t>–</w:t>
      </w:r>
      <w:r w:rsidRPr="003A5B01">
        <w:rPr>
          <w:rFonts w:cs="David" w:hint="cs"/>
          <w:rtl/>
        </w:rPr>
        <w:t xml:space="preserve"> חבר כנסת המואשם באונס, או חבר ששוחח בטלפון עם מישהו, וזה על פניו יכול מבחינתך להיות עבירה על ביטחון המדינה?</w:t>
      </w:r>
    </w:p>
    <w:p w14:paraId="3D4FE1AF"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3C91DAC2" w14:textId="77777777" w:rsidR="003A5B01" w:rsidRPr="003A5B01" w:rsidRDefault="003A5B01" w:rsidP="003A5B01">
      <w:pPr>
        <w:bidi/>
        <w:rPr>
          <w:rFonts w:cs="David" w:hint="cs"/>
          <w:rtl/>
        </w:rPr>
      </w:pPr>
    </w:p>
    <w:p w14:paraId="42820956" w14:textId="77777777" w:rsidR="003A5B01" w:rsidRPr="003A5B01" w:rsidRDefault="003A5B01" w:rsidP="003A5B01">
      <w:pPr>
        <w:bidi/>
        <w:rPr>
          <w:rFonts w:cs="David" w:hint="cs"/>
          <w:rtl/>
        </w:rPr>
      </w:pPr>
      <w:r w:rsidRPr="003A5B01">
        <w:rPr>
          <w:rFonts w:cs="David" w:hint="cs"/>
          <w:rtl/>
        </w:rPr>
        <w:tab/>
        <w:t xml:space="preserve"> אני אענה לך תשובה. אני, אומנם שמי </w:t>
      </w:r>
      <w:proofErr w:type="spellStart"/>
      <w:r w:rsidRPr="003A5B01">
        <w:rPr>
          <w:rFonts w:cs="David" w:hint="cs"/>
          <w:rtl/>
        </w:rPr>
        <w:t>עתניאל</w:t>
      </w:r>
      <w:proofErr w:type="spellEnd"/>
      <w:r w:rsidRPr="003A5B01">
        <w:rPr>
          <w:rFonts w:cs="David" w:hint="cs"/>
          <w:rtl/>
        </w:rPr>
        <w:t xml:space="preserve"> </w:t>
      </w:r>
      <w:r w:rsidRPr="003A5B01">
        <w:rPr>
          <w:rFonts w:cs="David"/>
          <w:rtl/>
        </w:rPr>
        <w:t>–</w:t>
      </w:r>
      <w:r w:rsidRPr="003A5B01">
        <w:rPr>
          <w:rFonts w:cs="David" w:hint="cs"/>
          <w:rtl/>
        </w:rPr>
        <w:t xml:space="preserve"> שהיה השופט הראשון </w:t>
      </w:r>
      <w:r w:rsidRPr="003A5B01">
        <w:rPr>
          <w:rFonts w:cs="David"/>
          <w:rtl/>
        </w:rPr>
        <w:t>–</w:t>
      </w:r>
      <w:r w:rsidRPr="003A5B01">
        <w:rPr>
          <w:rFonts w:cs="David" w:hint="cs"/>
          <w:rtl/>
        </w:rPr>
        <w:t xml:space="preserve"> אבל החוק אומר שלא </w:t>
      </w:r>
      <w:proofErr w:type="spellStart"/>
      <w:r w:rsidRPr="003A5B01">
        <w:rPr>
          <w:rFonts w:cs="David" w:hint="cs"/>
          <w:rtl/>
        </w:rPr>
        <w:t>עתניאל</w:t>
      </w:r>
      <w:proofErr w:type="spellEnd"/>
      <w:r w:rsidRPr="003A5B01">
        <w:rPr>
          <w:rFonts w:cs="David" w:hint="cs"/>
          <w:rtl/>
        </w:rPr>
        <w:t xml:space="preserve"> השופט יחליט, אלא פרוצדורה מאוד </w:t>
      </w:r>
      <w:proofErr w:type="spellStart"/>
      <w:r w:rsidRPr="003A5B01">
        <w:rPr>
          <w:rFonts w:cs="David" w:hint="cs"/>
          <w:rtl/>
        </w:rPr>
        <w:t>מאוד</w:t>
      </w:r>
      <w:proofErr w:type="spellEnd"/>
      <w:r w:rsidRPr="003A5B01">
        <w:rPr>
          <w:rFonts w:cs="David" w:hint="cs"/>
          <w:rtl/>
        </w:rPr>
        <w:t xml:space="preserve"> מבוקרת האם שיחת הטלפון הזאת, בגללה ימותו הרבה - ולא רצח אחד. </w:t>
      </w:r>
    </w:p>
    <w:p w14:paraId="11ACFF50" w14:textId="77777777" w:rsidR="003A5B01" w:rsidRPr="003A5B01" w:rsidRDefault="003A5B01" w:rsidP="003A5B01">
      <w:pPr>
        <w:bidi/>
        <w:rPr>
          <w:rFonts w:cs="David" w:hint="cs"/>
          <w:rtl/>
        </w:rPr>
      </w:pPr>
    </w:p>
    <w:p w14:paraId="34CB5616" w14:textId="77777777" w:rsidR="003A5B01" w:rsidRPr="003A5B01" w:rsidRDefault="003A5B01" w:rsidP="003A5B01">
      <w:pPr>
        <w:bidi/>
        <w:rPr>
          <w:rFonts w:cs="David" w:hint="cs"/>
          <w:rtl/>
        </w:rPr>
      </w:pPr>
      <w:r w:rsidRPr="003A5B01">
        <w:rPr>
          <w:rFonts w:cs="David" w:hint="cs"/>
          <w:rtl/>
        </w:rPr>
        <w:tab/>
        <w:t>ולכן, אני רואה בביטחון המדינה את הדבר - - -</w:t>
      </w:r>
    </w:p>
    <w:p w14:paraId="77B2626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11761683" w14:textId="77777777" w:rsidR="003A5B01" w:rsidRPr="003A5B01" w:rsidRDefault="003A5B01" w:rsidP="003A5B01">
      <w:pPr>
        <w:bidi/>
        <w:rPr>
          <w:rFonts w:cs="David" w:hint="cs"/>
          <w:rtl/>
        </w:rPr>
      </w:pPr>
    </w:p>
    <w:p w14:paraId="7A4A5443" w14:textId="77777777" w:rsidR="003A5B01" w:rsidRPr="003A5B01" w:rsidRDefault="003A5B01" w:rsidP="003A5B01">
      <w:pPr>
        <w:bidi/>
        <w:rPr>
          <w:rFonts w:cs="David" w:hint="cs"/>
          <w:rtl/>
        </w:rPr>
      </w:pPr>
      <w:r w:rsidRPr="003A5B01">
        <w:rPr>
          <w:rFonts w:cs="David" w:hint="cs"/>
          <w:rtl/>
        </w:rPr>
        <w:tab/>
        <w:t xml:space="preserve"> חלש. חלש... תשובה חלשה, </w:t>
      </w:r>
      <w:proofErr w:type="spellStart"/>
      <w:r w:rsidRPr="003A5B01">
        <w:rPr>
          <w:rFonts w:cs="David" w:hint="cs"/>
          <w:rtl/>
        </w:rPr>
        <w:t>עתניאל</w:t>
      </w:r>
      <w:proofErr w:type="spellEnd"/>
      <w:r w:rsidRPr="003A5B01">
        <w:rPr>
          <w:rFonts w:cs="David" w:hint="cs"/>
          <w:rtl/>
        </w:rPr>
        <w:t xml:space="preserve">. </w:t>
      </w:r>
    </w:p>
    <w:p w14:paraId="108F82C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6C98F09F" w14:textId="77777777" w:rsidR="003A5B01" w:rsidRPr="003A5B01" w:rsidRDefault="003A5B01" w:rsidP="003A5B01">
      <w:pPr>
        <w:bidi/>
        <w:rPr>
          <w:rFonts w:cs="David" w:hint="cs"/>
          <w:rtl/>
        </w:rPr>
      </w:pPr>
    </w:p>
    <w:p w14:paraId="4253E5EB" w14:textId="77777777" w:rsidR="003A5B01" w:rsidRPr="003A5B01" w:rsidRDefault="003A5B01" w:rsidP="003A5B01">
      <w:pPr>
        <w:bidi/>
        <w:rPr>
          <w:rFonts w:cs="David" w:hint="cs"/>
          <w:rtl/>
        </w:rPr>
      </w:pPr>
      <w:r w:rsidRPr="003A5B01">
        <w:rPr>
          <w:rFonts w:cs="David" w:hint="cs"/>
          <w:rtl/>
        </w:rPr>
        <w:tab/>
        <w:t xml:space="preserve"> אני לא נותנת נימוק כמותי. אני חושבת שחובתו של חבר הכנסת הינה נאמנות אבסולוטית למדינה. זה שהוא לא איש מוסרי ורוצח או אונס </w:t>
      </w:r>
      <w:r w:rsidRPr="003A5B01">
        <w:rPr>
          <w:rFonts w:cs="David"/>
          <w:rtl/>
        </w:rPr>
        <w:t>–</w:t>
      </w:r>
      <w:r w:rsidRPr="003A5B01">
        <w:rPr>
          <w:rFonts w:cs="David" w:hint="cs"/>
          <w:rtl/>
        </w:rPr>
        <w:t xml:space="preserve"> זה סיפור אחר באישיות שלו.</w:t>
      </w:r>
    </w:p>
    <w:p w14:paraId="27A8406A"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7CBBE664" w14:textId="77777777" w:rsidR="003A5B01" w:rsidRPr="003A5B01" w:rsidRDefault="003A5B01" w:rsidP="003A5B01">
      <w:pPr>
        <w:bidi/>
        <w:rPr>
          <w:rFonts w:cs="David" w:hint="cs"/>
          <w:rtl/>
        </w:rPr>
      </w:pPr>
    </w:p>
    <w:p w14:paraId="4F8279E5" w14:textId="77777777" w:rsidR="003A5B01" w:rsidRPr="003A5B01" w:rsidRDefault="003A5B01" w:rsidP="003A5B01">
      <w:pPr>
        <w:bidi/>
        <w:rPr>
          <w:rFonts w:cs="David" w:hint="cs"/>
          <w:rtl/>
        </w:rPr>
      </w:pPr>
      <w:r w:rsidRPr="003A5B01">
        <w:rPr>
          <w:rFonts w:cs="David" w:hint="cs"/>
          <w:rtl/>
        </w:rPr>
        <w:tab/>
        <w:t xml:space="preserve"> סיפור אחר? לא מאמינה...</w:t>
      </w:r>
    </w:p>
    <w:p w14:paraId="5B8B31DD"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0604C5CD" w14:textId="77777777" w:rsidR="003A5B01" w:rsidRPr="003A5B01" w:rsidRDefault="003A5B01" w:rsidP="003A5B01">
      <w:pPr>
        <w:bidi/>
        <w:rPr>
          <w:rFonts w:cs="David" w:hint="cs"/>
          <w:rtl/>
        </w:rPr>
      </w:pPr>
    </w:p>
    <w:p w14:paraId="00250D23" w14:textId="77777777" w:rsidR="003A5B01" w:rsidRPr="003A5B01" w:rsidRDefault="003A5B01" w:rsidP="003A5B01">
      <w:pPr>
        <w:bidi/>
        <w:rPr>
          <w:rFonts w:cs="David" w:hint="cs"/>
          <w:rtl/>
        </w:rPr>
      </w:pPr>
      <w:r w:rsidRPr="003A5B01">
        <w:rPr>
          <w:rFonts w:cs="David" w:hint="cs"/>
          <w:rtl/>
        </w:rPr>
        <w:tab/>
        <w:t>כן, כן, תשמעי טוב. אני גם לא מאמינה שאת מדברת על - - -</w:t>
      </w:r>
    </w:p>
    <w:p w14:paraId="2875AC04"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4554E70D" w14:textId="77777777" w:rsidR="003A5B01" w:rsidRPr="003A5B01" w:rsidRDefault="003A5B01" w:rsidP="003A5B01">
      <w:pPr>
        <w:bidi/>
        <w:rPr>
          <w:rFonts w:cs="David" w:hint="cs"/>
          <w:rtl/>
        </w:rPr>
      </w:pPr>
    </w:p>
    <w:p w14:paraId="6530BE87" w14:textId="77777777" w:rsidR="003A5B01" w:rsidRPr="003A5B01" w:rsidRDefault="003A5B01" w:rsidP="003A5B01">
      <w:pPr>
        <w:bidi/>
        <w:rPr>
          <w:rFonts w:cs="David" w:hint="cs"/>
          <w:rtl/>
        </w:rPr>
      </w:pPr>
      <w:r w:rsidRPr="003A5B01">
        <w:rPr>
          <w:rFonts w:cs="David" w:hint="cs"/>
          <w:rtl/>
        </w:rPr>
        <w:tab/>
        <w:t xml:space="preserve"> מה שחשוב זה שהוא לא יפגע בביטחון המדינה, אבל אם הוא רוצח ערבים </w:t>
      </w:r>
      <w:r w:rsidRPr="003A5B01">
        <w:rPr>
          <w:rFonts w:cs="David"/>
          <w:rtl/>
        </w:rPr>
        <w:t>–</w:t>
      </w:r>
      <w:r w:rsidRPr="003A5B01">
        <w:rPr>
          <w:rFonts w:cs="David" w:hint="cs"/>
          <w:rtl/>
        </w:rPr>
        <w:t xml:space="preserve"> זה בסדר כי זה לא פוגע בביטחון המדינה </w:t>
      </w:r>
      <w:r w:rsidRPr="003A5B01">
        <w:rPr>
          <w:rFonts w:cs="David"/>
          <w:rtl/>
        </w:rPr>
        <w:t>–</w:t>
      </w:r>
      <w:r w:rsidRPr="003A5B01">
        <w:rPr>
          <w:rFonts w:cs="David" w:hint="cs"/>
          <w:rtl/>
        </w:rPr>
        <w:t xml:space="preserve"> או שהוא רוצח נשים. אני לא מאמינה למשמע אוזני.</w:t>
      </w:r>
    </w:p>
    <w:p w14:paraId="1A0A34F6"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149E74C5" w14:textId="77777777" w:rsidR="003A5B01" w:rsidRPr="003A5B01" w:rsidRDefault="003A5B01" w:rsidP="003A5B01">
      <w:pPr>
        <w:bidi/>
        <w:rPr>
          <w:rFonts w:cs="David" w:hint="cs"/>
          <w:rtl/>
        </w:rPr>
      </w:pPr>
    </w:p>
    <w:p w14:paraId="1DF27446" w14:textId="77777777" w:rsidR="003A5B01" w:rsidRPr="003A5B01" w:rsidRDefault="003A5B01" w:rsidP="003A5B01">
      <w:pPr>
        <w:bidi/>
        <w:rPr>
          <w:rFonts w:cs="David" w:hint="cs"/>
          <w:rtl/>
        </w:rPr>
      </w:pPr>
      <w:r w:rsidRPr="003A5B01">
        <w:rPr>
          <w:rFonts w:cs="David" w:hint="cs"/>
          <w:rtl/>
        </w:rPr>
        <w:tab/>
        <w:t>היום ה"בון-טון" נעשה ערכים ומוסר. תרשו לי. רבותי, אדם שמנצל את מעמדו - - -</w:t>
      </w:r>
    </w:p>
    <w:p w14:paraId="7963589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7349F39D" w14:textId="77777777" w:rsidR="003A5B01" w:rsidRPr="003A5B01" w:rsidRDefault="003A5B01" w:rsidP="003A5B01">
      <w:pPr>
        <w:bidi/>
        <w:rPr>
          <w:rFonts w:cs="David" w:hint="cs"/>
          <w:rtl/>
        </w:rPr>
      </w:pPr>
    </w:p>
    <w:p w14:paraId="7713C3BF" w14:textId="77777777" w:rsidR="003A5B01" w:rsidRPr="003A5B01" w:rsidRDefault="003A5B01" w:rsidP="003A5B01">
      <w:pPr>
        <w:bidi/>
        <w:rPr>
          <w:rFonts w:cs="David" w:hint="cs"/>
          <w:rtl/>
        </w:rPr>
      </w:pPr>
      <w:r w:rsidRPr="003A5B01">
        <w:rPr>
          <w:rFonts w:cs="David" w:hint="cs"/>
          <w:rtl/>
        </w:rPr>
        <w:tab/>
        <w:t xml:space="preserve"> בואו נפסיק את הנושא הזה של ערכים. </w:t>
      </w:r>
    </w:p>
    <w:p w14:paraId="4C495E0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35A87B06" w14:textId="77777777" w:rsidR="003A5B01" w:rsidRPr="003A5B01" w:rsidRDefault="003A5B01" w:rsidP="003A5B01">
      <w:pPr>
        <w:bidi/>
        <w:rPr>
          <w:rFonts w:cs="David" w:hint="cs"/>
          <w:rtl/>
        </w:rPr>
      </w:pPr>
    </w:p>
    <w:p w14:paraId="1B84582B" w14:textId="77777777" w:rsidR="003A5B01" w:rsidRPr="003A5B01" w:rsidRDefault="003A5B01" w:rsidP="003A5B01">
      <w:pPr>
        <w:bidi/>
        <w:rPr>
          <w:rFonts w:cs="David" w:hint="cs"/>
          <w:rtl/>
        </w:rPr>
      </w:pPr>
      <w:r w:rsidRPr="003A5B01">
        <w:rPr>
          <w:rFonts w:cs="David" w:hint="cs"/>
          <w:rtl/>
        </w:rPr>
        <w:tab/>
        <w:t xml:space="preserve"> טיבי, תן לי לדבר. </w:t>
      </w:r>
    </w:p>
    <w:p w14:paraId="3F372BEF" w14:textId="77777777" w:rsidR="003A5B01" w:rsidRDefault="003A5B01" w:rsidP="003A5B01">
      <w:pPr>
        <w:bidi/>
        <w:rPr>
          <w:rFonts w:cs="David" w:hint="cs"/>
          <w:u w:val="single"/>
          <w:rtl/>
        </w:rPr>
      </w:pPr>
      <w:r w:rsidRPr="003A5B01">
        <w:rPr>
          <w:rFonts w:cs="David"/>
          <w:rtl/>
        </w:rPr>
        <w:br/>
      </w:r>
    </w:p>
    <w:p w14:paraId="429D4026" w14:textId="77777777" w:rsidR="003A5B01" w:rsidRDefault="003A5B01" w:rsidP="003A5B01">
      <w:pPr>
        <w:bidi/>
        <w:rPr>
          <w:rFonts w:cs="David" w:hint="cs"/>
          <w:u w:val="single"/>
          <w:rtl/>
        </w:rPr>
      </w:pPr>
    </w:p>
    <w:p w14:paraId="25B2C0DB" w14:textId="77777777" w:rsidR="003A5B01" w:rsidRDefault="003A5B01" w:rsidP="003A5B01">
      <w:pPr>
        <w:bidi/>
        <w:rPr>
          <w:rFonts w:cs="David" w:hint="cs"/>
          <w:u w:val="single"/>
          <w:rtl/>
        </w:rPr>
      </w:pPr>
    </w:p>
    <w:p w14:paraId="559D5D3C" w14:textId="77777777" w:rsidR="003A5B01" w:rsidRDefault="003A5B01" w:rsidP="003A5B01">
      <w:pPr>
        <w:bidi/>
        <w:rPr>
          <w:rFonts w:cs="David" w:hint="cs"/>
          <w:u w:val="single"/>
          <w:rtl/>
        </w:rPr>
      </w:pPr>
    </w:p>
    <w:p w14:paraId="110EB22C" w14:textId="77777777" w:rsidR="003A5B01" w:rsidRPr="003A5B01" w:rsidRDefault="003A5B01" w:rsidP="003A5B01">
      <w:pPr>
        <w:bidi/>
        <w:rPr>
          <w:rFonts w:cs="David" w:hint="cs"/>
          <w:rtl/>
        </w:rPr>
      </w:pPr>
      <w:r w:rsidRPr="003A5B01">
        <w:rPr>
          <w:rFonts w:cs="David" w:hint="cs"/>
          <w:u w:val="single"/>
          <w:rtl/>
        </w:rPr>
        <w:t xml:space="preserve">מ"מ היו"ר יעקב </w:t>
      </w:r>
      <w:proofErr w:type="spellStart"/>
      <w:r w:rsidRPr="003A5B01">
        <w:rPr>
          <w:rFonts w:cs="David" w:hint="cs"/>
          <w:u w:val="single"/>
          <w:rtl/>
        </w:rPr>
        <w:t>מרגי</w:t>
      </w:r>
      <w:proofErr w:type="spellEnd"/>
      <w:r w:rsidRPr="003A5B01">
        <w:rPr>
          <w:rFonts w:cs="David" w:hint="cs"/>
          <w:u w:val="single"/>
          <w:rtl/>
        </w:rPr>
        <w:t>:</w:t>
      </w:r>
    </w:p>
    <w:p w14:paraId="7BD6009F" w14:textId="77777777" w:rsidR="003A5B01" w:rsidRPr="003A5B01" w:rsidRDefault="003A5B01" w:rsidP="003A5B01">
      <w:pPr>
        <w:bidi/>
        <w:rPr>
          <w:rFonts w:cs="David" w:hint="cs"/>
          <w:rtl/>
        </w:rPr>
      </w:pPr>
    </w:p>
    <w:p w14:paraId="5BE2CE45" w14:textId="77777777" w:rsidR="003A5B01" w:rsidRPr="003A5B01" w:rsidRDefault="003A5B01" w:rsidP="003A5B01">
      <w:pPr>
        <w:bidi/>
        <w:rPr>
          <w:rFonts w:cs="David" w:hint="cs"/>
          <w:rtl/>
        </w:rPr>
      </w:pPr>
      <w:r w:rsidRPr="003A5B01">
        <w:rPr>
          <w:rFonts w:cs="David" w:hint="cs"/>
          <w:rtl/>
        </w:rPr>
        <w:tab/>
        <w:t xml:space="preserve">אחמד, אתה מפריע. </w:t>
      </w:r>
    </w:p>
    <w:p w14:paraId="2710064F"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2CCEC4FD" w14:textId="77777777" w:rsidR="003A5B01" w:rsidRPr="003A5B01" w:rsidRDefault="003A5B01" w:rsidP="003A5B01">
      <w:pPr>
        <w:bidi/>
        <w:rPr>
          <w:rFonts w:cs="David" w:hint="cs"/>
          <w:rtl/>
        </w:rPr>
      </w:pPr>
    </w:p>
    <w:p w14:paraId="1367F1E8" w14:textId="77777777" w:rsidR="003A5B01" w:rsidRPr="003A5B01" w:rsidRDefault="003A5B01" w:rsidP="003A5B01">
      <w:pPr>
        <w:bidi/>
        <w:rPr>
          <w:rFonts w:cs="David" w:hint="cs"/>
          <w:rtl/>
        </w:rPr>
      </w:pPr>
      <w:r w:rsidRPr="003A5B01">
        <w:rPr>
          <w:rFonts w:cs="David" w:hint="cs"/>
          <w:rtl/>
        </w:rPr>
        <w:tab/>
        <w:t xml:space="preserve">לא, זה ה"בון-טון" היום. הניצול הציני שעושים </w:t>
      </w:r>
      <w:r w:rsidRPr="003A5B01">
        <w:rPr>
          <w:rFonts w:cs="David"/>
          <w:rtl/>
        </w:rPr>
        <w:t>–</w:t>
      </w:r>
      <w:r w:rsidRPr="003A5B01">
        <w:rPr>
          <w:rFonts w:cs="David" w:hint="cs"/>
          <w:rtl/>
        </w:rPr>
        <w:t xml:space="preserve"> או יכולים לעשות </w:t>
      </w:r>
      <w:r w:rsidRPr="003A5B01">
        <w:rPr>
          <w:rFonts w:cs="David"/>
          <w:rtl/>
        </w:rPr>
        <w:t>–</w:t>
      </w:r>
      <w:r w:rsidRPr="003A5B01">
        <w:rPr>
          <w:rFonts w:cs="David" w:hint="cs"/>
          <w:rtl/>
        </w:rPr>
        <w:t xml:space="preserve"> אנשים בתפקידם הנוכחי, תוך ניצול ידע שמקבלים בתוקף תפקידם הנוכחי </w:t>
      </w:r>
      <w:r w:rsidRPr="003A5B01">
        <w:rPr>
          <w:rFonts w:cs="David"/>
          <w:rtl/>
        </w:rPr>
        <w:t>–</w:t>
      </w:r>
      <w:r w:rsidRPr="003A5B01">
        <w:rPr>
          <w:rFonts w:cs="David" w:hint="cs"/>
          <w:rtl/>
        </w:rPr>
        <w:t xml:space="preserve"> אין לזה שום קשר לרצח ואונס; זה אדם יכול לעשות בשעות היום, אחר הצהרים והערב בגלל האישיות שלו, המופרעת.</w:t>
      </w:r>
    </w:p>
    <w:p w14:paraId="15B81C83" w14:textId="77777777" w:rsidR="003A5B01" w:rsidRPr="003A5B01" w:rsidRDefault="003A5B01" w:rsidP="003A5B01">
      <w:pPr>
        <w:bidi/>
        <w:rPr>
          <w:rFonts w:cs="David" w:hint="cs"/>
          <w:rtl/>
        </w:rPr>
      </w:pPr>
    </w:p>
    <w:p w14:paraId="532A8F27" w14:textId="77777777" w:rsidR="003A5B01" w:rsidRPr="003A5B01" w:rsidRDefault="003A5B01" w:rsidP="003A5B01">
      <w:pPr>
        <w:bidi/>
        <w:rPr>
          <w:rFonts w:cs="David" w:hint="cs"/>
          <w:rtl/>
        </w:rPr>
      </w:pPr>
      <w:r w:rsidRPr="003A5B01">
        <w:rPr>
          <w:rFonts w:cs="David" w:hint="cs"/>
          <w:rtl/>
        </w:rPr>
        <w:tab/>
        <w:t xml:space="preserve">אני מדברת על ניצול ציני של אדם בתוקף תפקידו, והוא מנצל גם את החסינות </w:t>
      </w:r>
      <w:r w:rsidRPr="003A5B01">
        <w:rPr>
          <w:rFonts w:cs="David"/>
          <w:rtl/>
        </w:rPr>
        <w:t>–</w:t>
      </w:r>
      <w:r w:rsidRPr="003A5B01">
        <w:rPr>
          <w:rFonts w:cs="David" w:hint="cs"/>
          <w:rtl/>
        </w:rPr>
        <w:t xml:space="preserve"> לא מספיק שהוא מקבל פה מידע שאין לאזרח הפשוט </w:t>
      </w:r>
      <w:r w:rsidRPr="003A5B01">
        <w:rPr>
          <w:rFonts w:cs="David"/>
          <w:rtl/>
        </w:rPr>
        <w:t>–</w:t>
      </w:r>
      <w:r w:rsidRPr="003A5B01">
        <w:rPr>
          <w:rFonts w:cs="David" w:hint="cs"/>
          <w:rtl/>
        </w:rPr>
        <w:t xml:space="preserve"> הוא גם מנצל את החסינות שלו והוא יפגע במדינה. ועוד איך. ולשאלה שלך אני עונה: כן, ביטחון המדינה הוא מעל הכול. </w:t>
      </w:r>
    </w:p>
    <w:p w14:paraId="22C2A289"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אחמד טיבי:</w:t>
      </w:r>
    </w:p>
    <w:p w14:paraId="1FE233AB" w14:textId="77777777" w:rsidR="003A5B01" w:rsidRPr="003A5B01" w:rsidRDefault="003A5B01" w:rsidP="003A5B01">
      <w:pPr>
        <w:bidi/>
        <w:rPr>
          <w:rFonts w:cs="David" w:hint="cs"/>
          <w:rtl/>
        </w:rPr>
      </w:pPr>
    </w:p>
    <w:p w14:paraId="43E4EF0D" w14:textId="77777777" w:rsidR="003A5B01" w:rsidRPr="003A5B01" w:rsidRDefault="003A5B01" w:rsidP="003A5B01">
      <w:pPr>
        <w:bidi/>
        <w:rPr>
          <w:rFonts w:cs="David" w:hint="cs"/>
          <w:rtl/>
        </w:rPr>
      </w:pPr>
      <w:r w:rsidRPr="003A5B01">
        <w:rPr>
          <w:rFonts w:cs="David" w:hint="cs"/>
          <w:rtl/>
        </w:rPr>
        <w:tab/>
        <w:t>אני רוצה להפנות את השאלה עוד פעם לחברת הכנסת רונית תירוש: רצח או אונס חמור פחות בעינייך מאשר שיחת טלפון כזאת?</w:t>
      </w:r>
    </w:p>
    <w:p w14:paraId="40B3ADF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מ"מ היו"ר יעקב </w:t>
      </w:r>
      <w:proofErr w:type="spellStart"/>
      <w:r w:rsidRPr="003A5B01">
        <w:rPr>
          <w:rFonts w:cs="David" w:hint="cs"/>
          <w:u w:val="single"/>
          <w:rtl/>
        </w:rPr>
        <w:t>מרגי</w:t>
      </w:r>
      <w:proofErr w:type="spellEnd"/>
      <w:r w:rsidRPr="003A5B01">
        <w:rPr>
          <w:rFonts w:cs="David" w:hint="cs"/>
          <w:u w:val="single"/>
          <w:rtl/>
        </w:rPr>
        <w:t>:</w:t>
      </w:r>
    </w:p>
    <w:p w14:paraId="48251027" w14:textId="77777777" w:rsidR="003A5B01" w:rsidRPr="003A5B01" w:rsidRDefault="003A5B01" w:rsidP="003A5B01">
      <w:pPr>
        <w:bidi/>
        <w:rPr>
          <w:rFonts w:cs="David" w:hint="cs"/>
          <w:rtl/>
        </w:rPr>
      </w:pPr>
    </w:p>
    <w:p w14:paraId="50E98FF1" w14:textId="77777777" w:rsidR="003A5B01" w:rsidRPr="003A5B01" w:rsidRDefault="003A5B01" w:rsidP="003A5B01">
      <w:pPr>
        <w:bidi/>
        <w:rPr>
          <w:rFonts w:cs="David" w:hint="cs"/>
          <w:rtl/>
        </w:rPr>
      </w:pPr>
      <w:r w:rsidRPr="003A5B01">
        <w:rPr>
          <w:rFonts w:cs="David" w:hint="cs"/>
          <w:rtl/>
        </w:rPr>
        <w:tab/>
        <w:t xml:space="preserve">זה לא עניין של חמור או לא חמור. זה סטטוס אחר. </w:t>
      </w:r>
    </w:p>
    <w:p w14:paraId="2B44005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6ACE0A1B" w14:textId="77777777" w:rsidR="003A5B01" w:rsidRPr="003A5B01" w:rsidRDefault="003A5B01" w:rsidP="003A5B01">
      <w:pPr>
        <w:bidi/>
        <w:rPr>
          <w:rFonts w:cs="David" w:hint="cs"/>
          <w:rtl/>
        </w:rPr>
      </w:pPr>
    </w:p>
    <w:p w14:paraId="7D669B5A" w14:textId="77777777" w:rsidR="003A5B01" w:rsidRPr="003A5B01" w:rsidRDefault="003A5B01" w:rsidP="003A5B01">
      <w:pPr>
        <w:bidi/>
        <w:rPr>
          <w:rFonts w:cs="David" w:hint="cs"/>
          <w:rtl/>
        </w:rPr>
      </w:pPr>
      <w:r w:rsidRPr="003A5B01">
        <w:rPr>
          <w:rFonts w:cs="David" w:hint="cs"/>
          <w:rtl/>
        </w:rPr>
        <w:tab/>
        <w:t xml:space="preserve">אני אגדיר את זה כך - פגיעה בביטחון המדינה היא חמורה עוד יותר מרצח. ומעניין מי מתנגד לזה. </w:t>
      </w:r>
    </w:p>
    <w:p w14:paraId="6462BB1D"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יולי יואל </w:t>
      </w:r>
      <w:proofErr w:type="spellStart"/>
      <w:r w:rsidRPr="003A5B01">
        <w:rPr>
          <w:rFonts w:cs="David" w:hint="cs"/>
          <w:u w:val="single"/>
          <w:rtl/>
        </w:rPr>
        <w:t>אדלשטיין</w:t>
      </w:r>
      <w:proofErr w:type="spellEnd"/>
      <w:r w:rsidRPr="003A5B01">
        <w:rPr>
          <w:rFonts w:cs="David" w:hint="cs"/>
          <w:u w:val="single"/>
          <w:rtl/>
        </w:rPr>
        <w:t>:</w:t>
      </w:r>
    </w:p>
    <w:p w14:paraId="3AB12545" w14:textId="77777777" w:rsidR="003A5B01" w:rsidRPr="003A5B01" w:rsidRDefault="003A5B01" w:rsidP="003A5B01">
      <w:pPr>
        <w:bidi/>
        <w:rPr>
          <w:rFonts w:cs="David" w:hint="cs"/>
          <w:rtl/>
        </w:rPr>
      </w:pPr>
    </w:p>
    <w:p w14:paraId="38EFAAD3" w14:textId="77777777" w:rsidR="003A5B01" w:rsidRPr="003A5B01" w:rsidRDefault="003A5B01" w:rsidP="003A5B01">
      <w:pPr>
        <w:bidi/>
        <w:rPr>
          <w:rFonts w:cs="David" w:hint="cs"/>
          <w:rtl/>
        </w:rPr>
      </w:pPr>
      <w:r w:rsidRPr="003A5B01">
        <w:rPr>
          <w:rFonts w:cs="David" w:hint="cs"/>
          <w:rtl/>
        </w:rPr>
        <w:tab/>
        <w:t xml:space="preserve">אני, רק תוך התנצלות על הבורות המשפטית בתחום הזה, רוצה לשאול מה בדיוק ההגדרה או מה גבולות ההגדרה של פגיעה בביטחון המדינה. </w:t>
      </w:r>
    </w:p>
    <w:p w14:paraId="5D79239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0B562D06" w14:textId="77777777" w:rsidR="003A5B01" w:rsidRPr="003A5B01" w:rsidRDefault="003A5B01" w:rsidP="003A5B01">
      <w:pPr>
        <w:bidi/>
        <w:rPr>
          <w:rFonts w:cs="David" w:hint="cs"/>
          <w:rtl/>
        </w:rPr>
      </w:pPr>
    </w:p>
    <w:p w14:paraId="0409ED44" w14:textId="77777777" w:rsidR="003A5B01" w:rsidRPr="003A5B01" w:rsidRDefault="003A5B01" w:rsidP="003A5B01">
      <w:pPr>
        <w:bidi/>
        <w:rPr>
          <w:rFonts w:cs="David" w:hint="cs"/>
          <w:rtl/>
        </w:rPr>
      </w:pPr>
      <w:r w:rsidRPr="003A5B01">
        <w:rPr>
          <w:rFonts w:cs="David" w:hint="cs"/>
          <w:rtl/>
        </w:rPr>
        <w:tab/>
        <w:t xml:space="preserve"> אנחנו לא מתפלאים כשאנחנו שומעים איך את מגינה על ראש הממשלה - - </w:t>
      </w:r>
    </w:p>
    <w:p w14:paraId="0BDFF205"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295452A7" w14:textId="77777777" w:rsidR="003A5B01" w:rsidRPr="003A5B01" w:rsidRDefault="003A5B01" w:rsidP="003A5B01">
      <w:pPr>
        <w:bidi/>
        <w:rPr>
          <w:rFonts w:cs="David" w:hint="cs"/>
          <w:rtl/>
        </w:rPr>
      </w:pPr>
    </w:p>
    <w:p w14:paraId="22F3AA49" w14:textId="77777777" w:rsidR="003A5B01" w:rsidRPr="003A5B01" w:rsidRDefault="003A5B01" w:rsidP="003A5B01">
      <w:pPr>
        <w:bidi/>
        <w:rPr>
          <w:rFonts w:cs="David" w:hint="cs"/>
          <w:rtl/>
        </w:rPr>
      </w:pPr>
      <w:r w:rsidRPr="003A5B01">
        <w:rPr>
          <w:rFonts w:cs="David" w:hint="cs"/>
          <w:rtl/>
        </w:rPr>
        <w:tab/>
        <w:t xml:space="preserve"> אל תתפלאי. </w:t>
      </w:r>
    </w:p>
    <w:p w14:paraId="78D86F49"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22322946" w14:textId="77777777" w:rsidR="003A5B01" w:rsidRPr="003A5B01" w:rsidRDefault="003A5B01" w:rsidP="003A5B01">
      <w:pPr>
        <w:bidi/>
        <w:rPr>
          <w:rFonts w:cs="David" w:hint="cs"/>
          <w:rtl/>
        </w:rPr>
      </w:pPr>
    </w:p>
    <w:p w14:paraId="79662FAD" w14:textId="77777777" w:rsidR="003A5B01" w:rsidRPr="003A5B01" w:rsidRDefault="003A5B01" w:rsidP="003A5B01">
      <w:pPr>
        <w:bidi/>
        <w:rPr>
          <w:rFonts w:cs="David" w:hint="cs"/>
          <w:rtl/>
        </w:rPr>
      </w:pPr>
      <w:r w:rsidRPr="003A5B01">
        <w:rPr>
          <w:rFonts w:cs="David" w:hint="cs"/>
          <w:rtl/>
        </w:rPr>
        <w:tab/>
        <w:t>- - סולם הערכים שלך הוא מפוקפק. מפוקפק.</w:t>
      </w:r>
    </w:p>
    <w:p w14:paraId="60400A77"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13DE5292" w14:textId="77777777" w:rsidR="003A5B01" w:rsidRPr="003A5B01" w:rsidRDefault="003A5B01" w:rsidP="003A5B01">
      <w:pPr>
        <w:bidi/>
        <w:rPr>
          <w:rFonts w:cs="David" w:hint="cs"/>
          <w:rtl/>
        </w:rPr>
      </w:pPr>
    </w:p>
    <w:p w14:paraId="53126EA0" w14:textId="77777777" w:rsidR="003A5B01" w:rsidRPr="003A5B01" w:rsidRDefault="003A5B01" w:rsidP="003A5B01">
      <w:pPr>
        <w:bidi/>
        <w:rPr>
          <w:rFonts w:cs="David" w:hint="cs"/>
          <w:rtl/>
        </w:rPr>
      </w:pPr>
      <w:r w:rsidRPr="003A5B01">
        <w:rPr>
          <w:rFonts w:cs="David" w:hint="cs"/>
          <w:rtl/>
        </w:rPr>
        <w:tab/>
        <w:t xml:space="preserve"> סולם הערכים כשאת מדברת על ראש הממשלה בצורה כל כך בוטה </w:t>
      </w:r>
      <w:r w:rsidRPr="003A5B01">
        <w:rPr>
          <w:rFonts w:cs="David"/>
          <w:rtl/>
        </w:rPr>
        <w:t>–</w:t>
      </w:r>
      <w:r w:rsidRPr="003A5B01">
        <w:rPr>
          <w:rFonts w:cs="David" w:hint="cs"/>
          <w:rtl/>
        </w:rPr>
        <w:t xml:space="preserve"> תלמידי ישראל שומעים את זה. </w:t>
      </w:r>
    </w:p>
    <w:p w14:paraId="052AC3D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54A72502" w14:textId="77777777" w:rsidR="003A5B01" w:rsidRPr="003A5B01" w:rsidRDefault="003A5B01" w:rsidP="003A5B01">
      <w:pPr>
        <w:bidi/>
        <w:rPr>
          <w:rFonts w:cs="David" w:hint="cs"/>
          <w:rtl/>
        </w:rPr>
      </w:pPr>
    </w:p>
    <w:p w14:paraId="2B438FC6" w14:textId="77777777" w:rsidR="003A5B01" w:rsidRPr="003A5B01" w:rsidRDefault="003A5B01" w:rsidP="003A5B01">
      <w:pPr>
        <w:bidi/>
        <w:rPr>
          <w:rFonts w:cs="David" w:hint="cs"/>
          <w:rtl/>
        </w:rPr>
      </w:pPr>
      <w:r w:rsidRPr="003A5B01">
        <w:rPr>
          <w:rFonts w:cs="David" w:hint="cs"/>
          <w:rtl/>
        </w:rPr>
        <w:tab/>
        <w:t xml:space="preserve"> תלמידי ישראל צריכים להיות מודאגים ממך, לא ממני. </w:t>
      </w:r>
    </w:p>
    <w:p w14:paraId="59EF74CC" w14:textId="77777777" w:rsidR="003A5B01" w:rsidRDefault="003A5B01" w:rsidP="003A5B01">
      <w:pPr>
        <w:bidi/>
        <w:rPr>
          <w:rFonts w:cs="David" w:hint="cs"/>
          <w:u w:val="single"/>
          <w:rtl/>
        </w:rPr>
      </w:pPr>
      <w:r w:rsidRPr="003A5B01">
        <w:rPr>
          <w:rFonts w:cs="David"/>
          <w:rtl/>
        </w:rPr>
        <w:br/>
      </w:r>
    </w:p>
    <w:p w14:paraId="52609617" w14:textId="77777777" w:rsidR="003A5B01" w:rsidRDefault="003A5B01" w:rsidP="003A5B01">
      <w:pPr>
        <w:bidi/>
        <w:rPr>
          <w:rFonts w:cs="David" w:hint="cs"/>
          <w:u w:val="single"/>
          <w:rtl/>
        </w:rPr>
      </w:pPr>
    </w:p>
    <w:p w14:paraId="5E6AE458" w14:textId="77777777" w:rsidR="003A5B01" w:rsidRDefault="003A5B01" w:rsidP="003A5B01">
      <w:pPr>
        <w:bidi/>
        <w:rPr>
          <w:rFonts w:cs="David" w:hint="cs"/>
          <w:u w:val="single"/>
          <w:rtl/>
        </w:rPr>
      </w:pPr>
    </w:p>
    <w:p w14:paraId="45C6E4B3" w14:textId="77777777" w:rsidR="003A5B01" w:rsidRDefault="003A5B01" w:rsidP="003A5B01">
      <w:pPr>
        <w:bidi/>
        <w:rPr>
          <w:rFonts w:cs="David" w:hint="cs"/>
          <w:u w:val="single"/>
          <w:rtl/>
        </w:rPr>
      </w:pPr>
    </w:p>
    <w:p w14:paraId="7A4093F8" w14:textId="77777777" w:rsidR="003A5B01" w:rsidRPr="003A5B01" w:rsidRDefault="003A5B01" w:rsidP="003A5B01">
      <w:pPr>
        <w:bidi/>
        <w:rPr>
          <w:rFonts w:cs="David" w:hint="cs"/>
          <w:u w:val="single"/>
          <w:rtl/>
        </w:rPr>
      </w:pPr>
      <w:r w:rsidRPr="003A5B01">
        <w:rPr>
          <w:rFonts w:cs="David" w:hint="cs"/>
          <w:u w:val="single"/>
          <w:rtl/>
        </w:rPr>
        <w:t>קריאות:</w:t>
      </w:r>
    </w:p>
    <w:p w14:paraId="1A799558" w14:textId="77777777" w:rsidR="003A5B01" w:rsidRPr="003A5B01" w:rsidRDefault="003A5B01" w:rsidP="003A5B01">
      <w:pPr>
        <w:bidi/>
        <w:rPr>
          <w:rFonts w:cs="David" w:hint="cs"/>
          <w:u w:val="single"/>
          <w:rtl/>
        </w:rPr>
      </w:pPr>
    </w:p>
    <w:p w14:paraId="45631B5F" w14:textId="77777777" w:rsidR="003A5B01" w:rsidRPr="003A5B01" w:rsidRDefault="003A5B01" w:rsidP="003A5B01">
      <w:pPr>
        <w:bidi/>
        <w:rPr>
          <w:rFonts w:cs="David" w:hint="cs"/>
          <w:rtl/>
        </w:rPr>
      </w:pPr>
      <w:r w:rsidRPr="003A5B01">
        <w:rPr>
          <w:rFonts w:cs="David" w:hint="cs"/>
          <w:rtl/>
        </w:rPr>
        <w:tab/>
        <w:t>- - -</w:t>
      </w:r>
    </w:p>
    <w:p w14:paraId="061DF384" w14:textId="77777777" w:rsidR="003A5B01" w:rsidRPr="003A5B01" w:rsidRDefault="003A5B01" w:rsidP="003A5B01">
      <w:pPr>
        <w:bidi/>
        <w:rPr>
          <w:rFonts w:cs="David" w:hint="cs"/>
          <w:rtl/>
        </w:rPr>
      </w:pPr>
    </w:p>
    <w:p w14:paraId="4613C6ED" w14:textId="77777777" w:rsidR="003A5B01" w:rsidRPr="003A5B01" w:rsidRDefault="003A5B01" w:rsidP="003A5B01">
      <w:pPr>
        <w:bidi/>
        <w:rPr>
          <w:rFonts w:cs="David" w:hint="cs"/>
          <w:rtl/>
        </w:rPr>
      </w:pPr>
      <w:r w:rsidRPr="003A5B01">
        <w:rPr>
          <w:rFonts w:cs="David" w:hint="cs"/>
          <w:u w:val="single"/>
          <w:rtl/>
        </w:rPr>
        <w:t>רונית תירוש:</w:t>
      </w:r>
    </w:p>
    <w:p w14:paraId="7FC33FDF" w14:textId="77777777" w:rsidR="003A5B01" w:rsidRPr="003A5B01" w:rsidRDefault="003A5B01" w:rsidP="003A5B01">
      <w:pPr>
        <w:bidi/>
        <w:rPr>
          <w:rFonts w:cs="David" w:hint="cs"/>
          <w:rtl/>
        </w:rPr>
      </w:pPr>
    </w:p>
    <w:p w14:paraId="00763CAF" w14:textId="77777777" w:rsidR="003A5B01" w:rsidRPr="003A5B01" w:rsidRDefault="003A5B01" w:rsidP="003A5B01">
      <w:pPr>
        <w:bidi/>
        <w:rPr>
          <w:rFonts w:cs="David" w:hint="cs"/>
          <w:rtl/>
        </w:rPr>
      </w:pPr>
      <w:r w:rsidRPr="003A5B01">
        <w:rPr>
          <w:rFonts w:cs="David" w:hint="cs"/>
          <w:rtl/>
        </w:rPr>
        <w:tab/>
      </w:r>
    </w:p>
    <w:p w14:paraId="5302C3FD" w14:textId="77777777" w:rsidR="003A5B01" w:rsidRPr="003A5B01" w:rsidRDefault="003A5B01" w:rsidP="003A5B01">
      <w:pPr>
        <w:bidi/>
        <w:rPr>
          <w:rFonts w:cs="David" w:hint="cs"/>
          <w:rtl/>
        </w:rPr>
      </w:pPr>
      <w:r w:rsidRPr="003A5B01">
        <w:rPr>
          <w:rFonts w:cs="David" w:hint="cs"/>
          <w:rtl/>
        </w:rPr>
        <w:tab/>
        <w:t>בגללך הם לא - - -</w:t>
      </w:r>
    </w:p>
    <w:p w14:paraId="2C25A684" w14:textId="77777777" w:rsidR="003A5B01" w:rsidRPr="003A5B01" w:rsidRDefault="003A5B01" w:rsidP="003A5B01">
      <w:pPr>
        <w:bidi/>
        <w:rPr>
          <w:rFonts w:cs="David" w:hint="cs"/>
          <w:u w:val="single"/>
          <w:rtl/>
        </w:rPr>
      </w:pPr>
    </w:p>
    <w:p w14:paraId="3B71E095" w14:textId="77777777" w:rsidR="003A5B01" w:rsidRPr="003A5B01" w:rsidRDefault="003A5B01" w:rsidP="003A5B01">
      <w:pPr>
        <w:bidi/>
        <w:rPr>
          <w:rFonts w:cs="David" w:hint="cs"/>
          <w:rtl/>
        </w:rPr>
      </w:pP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1AC18AAC" w14:textId="77777777" w:rsidR="003A5B01" w:rsidRPr="003A5B01" w:rsidRDefault="003A5B01" w:rsidP="003A5B01">
      <w:pPr>
        <w:bidi/>
        <w:rPr>
          <w:rFonts w:cs="David" w:hint="cs"/>
          <w:rtl/>
        </w:rPr>
      </w:pPr>
    </w:p>
    <w:p w14:paraId="0DF1BA76" w14:textId="77777777" w:rsidR="003A5B01" w:rsidRPr="003A5B01" w:rsidRDefault="003A5B01" w:rsidP="003A5B01">
      <w:pPr>
        <w:bidi/>
        <w:rPr>
          <w:rFonts w:cs="David" w:hint="cs"/>
          <w:rtl/>
        </w:rPr>
      </w:pPr>
      <w:r w:rsidRPr="003A5B01">
        <w:rPr>
          <w:rFonts w:cs="David" w:hint="cs"/>
          <w:rtl/>
        </w:rPr>
        <w:tab/>
        <w:t xml:space="preserve"> הדיון הוא לא עלי, הדיון הוא מה עשה ראש הממשלה.</w:t>
      </w:r>
    </w:p>
    <w:p w14:paraId="0D8AE96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קריאות:</w:t>
      </w:r>
    </w:p>
    <w:p w14:paraId="2528F886" w14:textId="77777777" w:rsidR="003A5B01" w:rsidRPr="003A5B01" w:rsidRDefault="003A5B01" w:rsidP="003A5B01">
      <w:pPr>
        <w:bidi/>
        <w:rPr>
          <w:rFonts w:cs="David" w:hint="cs"/>
          <w:rtl/>
        </w:rPr>
      </w:pPr>
    </w:p>
    <w:p w14:paraId="2FD2F9EF" w14:textId="77777777" w:rsidR="003A5B01" w:rsidRPr="003A5B01" w:rsidRDefault="003A5B01" w:rsidP="003A5B01">
      <w:pPr>
        <w:bidi/>
        <w:rPr>
          <w:rFonts w:cs="David" w:hint="cs"/>
          <w:rtl/>
        </w:rPr>
      </w:pPr>
      <w:r w:rsidRPr="003A5B01">
        <w:rPr>
          <w:rFonts w:cs="David" w:hint="cs"/>
          <w:rtl/>
        </w:rPr>
        <w:tab/>
        <w:t>- - -</w:t>
      </w:r>
    </w:p>
    <w:p w14:paraId="4BCB03B7" w14:textId="77777777" w:rsidR="003A5B01" w:rsidRPr="003A5B01" w:rsidRDefault="003A5B01" w:rsidP="003A5B01">
      <w:pPr>
        <w:bidi/>
        <w:rPr>
          <w:rFonts w:cs="David" w:hint="cs"/>
          <w:rtl/>
        </w:rPr>
      </w:pPr>
    </w:p>
    <w:p w14:paraId="465A5EAB" w14:textId="77777777" w:rsidR="003A5B01" w:rsidRPr="003A5B01" w:rsidRDefault="003A5B01" w:rsidP="003A5B01">
      <w:pPr>
        <w:bidi/>
        <w:rPr>
          <w:rFonts w:cs="David" w:hint="cs"/>
          <w:rtl/>
        </w:rPr>
      </w:pPr>
      <w:r w:rsidRPr="003A5B01">
        <w:rPr>
          <w:rFonts w:cs="David" w:hint="cs"/>
          <w:u w:val="single"/>
          <w:rtl/>
        </w:rPr>
        <w:t xml:space="preserve">מ"מ היו"ר יעקב </w:t>
      </w:r>
      <w:proofErr w:type="spellStart"/>
      <w:r w:rsidRPr="003A5B01">
        <w:rPr>
          <w:rFonts w:cs="David" w:hint="cs"/>
          <w:u w:val="single"/>
          <w:rtl/>
        </w:rPr>
        <w:t>מרגי</w:t>
      </w:r>
      <w:proofErr w:type="spellEnd"/>
      <w:r w:rsidRPr="003A5B01">
        <w:rPr>
          <w:rFonts w:cs="David" w:hint="cs"/>
          <w:u w:val="single"/>
          <w:rtl/>
        </w:rPr>
        <w:t>:</w:t>
      </w:r>
    </w:p>
    <w:p w14:paraId="13EEA223" w14:textId="77777777" w:rsidR="003A5B01" w:rsidRPr="003A5B01" w:rsidRDefault="003A5B01" w:rsidP="003A5B01">
      <w:pPr>
        <w:bidi/>
        <w:rPr>
          <w:rFonts w:cs="David" w:hint="cs"/>
          <w:u w:val="single"/>
          <w:rtl/>
        </w:rPr>
      </w:pPr>
    </w:p>
    <w:p w14:paraId="44CECE4A" w14:textId="77777777" w:rsidR="003A5B01" w:rsidRPr="003A5B01" w:rsidRDefault="003A5B01" w:rsidP="003A5B01">
      <w:pPr>
        <w:bidi/>
        <w:rPr>
          <w:rFonts w:cs="David" w:hint="cs"/>
          <w:rtl/>
        </w:rPr>
      </w:pPr>
      <w:r w:rsidRPr="003A5B01">
        <w:rPr>
          <w:rFonts w:cs="David" w:hint="cs"/>
          <w:rtl/>
        </w:rPr>
        <w:tab/>
        <w:t xml:space="preserve">עד כאן, אין פה תקשורת. </w:t>
      </w:r>
    </w:p>
    <w:p w14:paraId="4CCCC1DA" w14:textId="77777777" w:rsidR="003A5B01" w:rsidRPr="003A5B01" w:rsidRDefault="003A5B01" w:rsidP="003A5B01">
      <w:pPr>
        <w:bidi/>
        <w:rPr>
          <w:rFonts w:cs="David" w:hint="cs"/>
          <w:u w:val="single"/>
          <w:rtl/>
        </w:rPr>
      </w:pPr>
    </w:p>
    <w:p w14:paraId="6635A148" w14:textId="77777777" w:rsidR="003A5B01" w:rsidRPr="003A5B01" w:rsidRDefault="003A5B01" w:rsidP="003A5B01">
      <w:pPr>
        <w:bidi/>
        <w:rPr>
          <w:rFonts w:cs="David" w:hint="cs"/>
          <w:rtl/>
        </w:rPr>
      </w:pPr>
      <w:r w:rsidRPr="003A5B01">
        <w:rPr>
          <w:rFonts w:cs="David" w:hint="cs"/>
          <w:u w:val="single"/>
          <w:rtl/>
        </w:rPr>
        <w:t>רונית תירוש:</w:t>
      </w:r>
    </w:p>
    <w:p w14:paraId="3279463C" w14:textId="77777777" w:rsidR="003A5B01" w:rsidRPr="003A5B01" w:rsidRDefault="003A5B01" w:rsidP="003A5B01">
      <w:pPr>
        <w:bidi/>
        <w:rPr>
          <w:rFonts w:cs="David" w:hint="cs"/>
          <w:rtl/>
        </w:rPr>
      </w:pPr>
    </w:p>
    <w:p w14:paraId="71884808" w14:textId="77777777" w:rsidR="003A5B01" w:rsidRPr="003A5B01" w:rsidRDefault="003A5B01" w:rsidP="003A5B01">
      <w:pPr>
        <w:bidi/>
        <w:rPr>
          <w:rFonts w:cs="David" w:hint="cs"/>
          <w:rtl/>
        </w:rPr>
      </w:pPr>
      <w:r w:rsidRPr="003A5B01">
        <w:rPr>
          <w:rFonts w:cs="David" w:hint="cs"/>
          <w:rtl/>
        </w:rPr>
        <w:tab/>
        <w:t>קצת כבוד לראש הממשלה, הוא עדיין ראש הממשלה.</w:t>
      </w:r>
    </w:p>
    <w:p w14:paraId="14404BC0" w14:textId="77777777" w:rsidR="003A5B01" w:rsidRPr="003A5B01" w:rsidRDefault="003A5B01" w:rsidP="003A5B01">
      <w:pPr>
        <w:bidi/>
        <w:rPr>
          <w:rFonts w:cs="David" w:hint="cs"/>
          <w:u w:val="single"/>
          <w:rtl/>
        </w:rPr>
      </w:pPr>
    </w:p>
    <w:p w14:paraId="01A6CD82" w14:textId="77777777" w:rsidR="003A5B01" w:rsidRPr="003A5B01" w:rsidRDefault="003A5B01" w:rsidP="003A5B01">
      <w:pPr>
        <w:bidi/>
        <w:rPr>
          <w:rFonts w:cs="David" w:hint="cs"/>
          <w:rtl/>
        </w:rPr>
      </w:pP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7726B603" w14:textId="77777777" w:rsidR="003A5B01" w:rsidRPr="003A5B01" w:rsidRDefault="003A5B01" w:rsidP="003A5B01">
      <w:pPr>
        <w:bidi/>
        <w:rPr>
          <w:rFonts w:cs="David" w:hint="cs"/>
          <w:rtl/>
        </w:rPr>
      </w:pPr>
    </w:p>
    <w:p w14:paraId="23217D5D" w14:textId="77777777" w:rsidR="003A5B01" w:rsidRPr="003A5B01" w:rsidRDefault="003A5B01" w:rsidP="003A5B01">
      <w:pPr>
        <w:bidi/>
        <w:rPr>
          <w:rFonts w:cs="David" w:hint="cs"/>
          <w:rtl/>
        </w:rPr>
      </w:pPr>
      <w:r w:rsidRPr="003A5B01">
        <w:rPr>
          <w:rFonts w:cs="David" w:hint="cs"/>
          <w:rtl/>
        </w:rPr>
        <w:tab/>
        <w:t xml:space="preserve">סליחה. לא הבאתי לחדר את השכפ"ץ. אתה יודע מה זה להיות בין שתי נשים שמדברות? </w:t>
      </w:r>
    </w:p>
    <w:p w14:paraId="56D329EE" w14:textId="77777777" w:rsidR="003A5B01" w:rsidRPr="003A5B01" w:rsidRDefault="003A5B01" w:rsidP="003A5B01">
      <w:pPr>
        <w:bidi/>
        <w:rPr>
          <w:rFonts w:cs="David" w:hint="cs"/>
          <w:rtl/>
        </w:rPr>
      </w:pPr>
    </w:p>
    <w:p w14:paraId="7DFC84CC" w14:textId="77777777" w:rsidR="003A5B01" w:rsidRPr="003A5B01" w:rsidRDefault="003A5B01" w:rsidP="003A5B01">
      <w:pPr>
        <w:bidi/>
        <w:rPr>
          <w:rFonts w:cs="David" w:hint="cs"/>
          <w:rtl/>
        </w:rPr>
      </w:pPr>
      <w:r w:rsidRPr="003A5B01">
        <w:rPr>
          <w:rFonts w:cs="David" w:hint="cs"/>
          <w:u w:val="single"/>
          <w:rtl/>
        </w:rPr>
        <w:t>רונית תירוש:</w:t>
      </w:r>
    </w:p>
    <w:p w14:paraId="5B7F712E" w14:textId="77777777" w:rsidR="003A5B01" w:rsidRPr="003A5B01" w:rsidRDefault="003A5B01" w:rsidP="003A5B01">
      <w:pPr>
        <w:bidi/>
        <w:rPr>
          <w:rFonts w:cs="David" w:hint="cs"/>
          <w:rtl/>
        </w:rPr>
      </w:pPr>
    </w:p>
    <w:p w14:paraId="4325E147" w14:textId="77777777" w:rsidR="003A5B01" w:rsidRPr="003A5B01" w:rsidRDefault="003A5B01" w:rsidP="003A5B01">
      <w:pPr>
        <w:bidi/>
        <w:rPr>
          <w:rFonts w:cs="David" w:hint="cs"/>
          <w:rtl/>
        </w:rPr>
      </w:pPr>
      <w:r w:rsidRPr="003A5B01">
        <w:rPr>
          <w:rFonts w:cs="David" w:hint="cs"/>
          <w:rtl/>
        </w:rPr>
        <w:tab/>
        <w:t xml:space="preserve">זאת הדוגמה לנוער בישראל. </w:t>
      </w:r>
    </w:p>
    <w:p w14:paraId="1F404C64"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מ"מ היו"ר יעקב </w:t>
      </w:r>
      <w:proofErr w:type="spellStart"/>
      <w:r w:rsidRPr="003A5B01">
        <w:rPr>
          <w:rFonts w:cs="David" w:hint="cs"/>
          <w:u w:val="single"/>
          <w:rtl/>
        </w:rPr>
        <w:t>מרגי</w:t>
      </w:r>
      <w:proofErr w:type="spellEnd"/>
      <w:r w:rsidRPr="003A5B01">
        <w:rPr>
          <w:rFonts w:cs="David" w:hint="cs"/>
          <w:u w:val="single"/>
          <w:rtl/>
        </w:rPr>
        <w:t>:</w:t>
      </w:r>
    </w:p>
    <w:p w14:paraId="00BF6BE1" w14:textId="77777777" w:rsidR="003A5B01" w:rsidRPr="003A5B01" w:rsidRDefault="003A5B01" w:rsidP="003A5B01">
      <w:pPr>
        <w:bidi/>
        <w:rPr>
          <w:rFonts w:cs="David" w:hint="cs"/>
          <w:rtl/>
        </w:rPr>
      </w:pPr>
    </w:p>
    <w:p w14:paraId="4A9A3828" w14:textId="77777777" w:rsidR="003A5B01" w:rsidRPr="003A5B01" w:rsidRDefault="003A5B01" w:rsidP="003A5B01">
      <w:pPr>
        <w:bidi/>
        <w:rPr>
          <w:rFonts w:cs="David" w:hint="cs"/>
          <w:rtl/>
        </w:rPr>
      </w:pPr>
      <w:r w:rsidRPr="003A5B01">
        <w:rPr>
          <w:rFonts w:cs="David" w:hint="cs"/>
          <w:rtl/>
        </w:rPr>
        <w:tab/>
        <w:t xml:space="preserve">עד כאן. חבר הכנסת </w:t>
      </w:r>
      <w:proofErr w:type="spellStart"/>
      <w:r w:rsidRPr="003A5B01">
        <w:rPr>
          <w:rFonts w:cs="David" w:hint="cs"/>
          <w:rtl/>
        </w:rPr>
        <w:t>אדלשטיין</w:t>
      </w:r>
      <w:proofErr w:type="spellEnd"/>
      <w:r w:rsidRPr="003A5B01">
        <w:rPr>
          <w:rFonts w:cs="David" w:hint="cs"/>
          <w:rtl/>
        </w:rPr>
        <w:t>, בבקשה.</w:t>
      </w:r>
    </w:p>
    <w:p w14:paraId="196930D3" w14:textId="77777777" w:rsidR="003A5B01" w:rsidRPr="003A5B01" w:rsidRDefault="003A5B01" w:rsidP="003A5B01">
      <w:pPr>
        <w:bidi/>
        <w:rPr>
          <w:rFonts w:cs="David" w:hint="cs"/>
          <w:rtl/>
        </w:rPr>
      </w:pPr>
      <w:r w:rsidRPr="003A5B01">
        <w:rPr>
          <w:rFonts w:cs="David" w:hint="cs"/>
          <w:rtl/>
        </w:rPr>
        <w:tab/>
      </w:r>
    </w:p>
    <w:p w14:paraId="7382C8DE" w14:textId="77777777" w:rsidR="003A5B01" w:rsidRPr="003A5B01" w:rsidRDefault="003A5B01" w:rsidP="003A5B01">
      <w:pPr>
        <w:bidi/>
        <w:rPr>
          <w:rFonts w:cs="David" w:hint="cs"/>
          <w:rtl/>
        </w:rPr>
      </w:pPr>
      <w:r w:rsidRPr="003A5B01">
        <w:rPr>
          <w:rFonts w:cs="David" w:hint="cs"/>
          <w:u w:val="single"/>
          <w:rtl/>
        </w:rPr>
        <w:t xml:space="preserve">יולי יואל </w:t>
      </w:r>
      <w:proofErr w:type="spellStart"/>
      <w:r w:rsidRPr="003A5B01">
        <w:rPr>
          <w:rFonts w:cs="David" w:hint="cs"/>
          <w:u w:val="single"/>
          <w:rtl/>
        </w:rPr>
        <w:t>אדלשטיין</w:t>
      </w:r>
      <w:proofErr w:type="spellEnd"/>
      <w:r w:rsidRPr="003A5B01">
        <w:rPr>
          <w:rFonts w:cs="David" w:hint="cs"/>
          <w:u w:val="single"/>
          <w:rtl/>
        </w:rPr>
        <w:t>:</w:t>
      </w:r>
      <w:r w:rsidRPr="003A5B01">
        <w:rPr>
          <w:rFonts w:cs="David" w:hint="cs"/>
          <w:rtl/>
        </w:rPr>
        <w:tab/>
      </w:r>
    </w:p>
    <w:p w14:paraId="7B60F204" w14:textId="77777777" w:rsidR="003A5B01" w:rsidRPr="003A5B01" w:rsidRDefault="003A5B01" w:rsidP="003A5B01">
      <w:pPr>
        <w:bidi/>
        <w:rPr>
          <w:rFonts w:cs="David" w:hint="cs"/>
          <w:rtl/>
        </w:rPr>
      </w:pPr>
      <w:r w:rsidRPr="003A5B01">
        <w:rPr>
          <w:rFonts w:cs="David" w:hint="cs"/>
          <w:rtl/>
        </w:rPr>
        <w:tab/>
      </w:r>
      <w:r w:rsidRPr="003A5B01">
        <w:rPr>
          <w:rFonts w:cs="David" w:hint="cs"/>
          <w:rtl/>
        </w:rPr>
        <w:tab/>
      </w:r>
    </w:p>
    <w:p w14:paraId="51318FF1" w14:textId="77777777" w:rsidR="003A5B01" w:rsidRPr="003A5B01" w:rsidRDefault="003A5B01" w:rsidP="003A5B01">
      <w:pPr>
        <w:bidi/>
        <w:rPr>
          <w:rFonts w:cs="David" w:hint="cs"/>
          <w:rtl/>
        </w:rPr>
      </w:pPr>
      <w:r w:rsidRPr="003A5B01">
        <w:rPr>
          <w:rFonts w:cs="David" w:hint="cs"/>
          <w:rtl/>
        </w:rPr>
        <w:tab/>
        <w:t>אני שאלתי את היועצת המשפטית של הוועדה מה בדיוק הגבולות של ההגדרה פגיעה בביטחון המדינה בנושא הזה.</w:t>
      </w:r>
    </w:p>
    <w:p w14:paraId="756C0091"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4B5EA9B8" w14:textId="77777777" w:rsidR="003A5B01" w:rsidRPr="003A5B01" w:rsidRDefault="003A5B01" w:rsidP="003A5B01">
      <w:pPr>
        <w:bidi/>
        <w:rPr>
          <w:rFonts w:cs="David" w:hint="cs"/>
          <w:rtl/>
        </w:rPr>
      </w:pPr>
    </w:p>
    <w:p w14:paraId="09A1D92E" w14:textId="77777777" w:rsidR="003A5B01" w:rsidRPr="003A5B01" w:rsidRDefault="003A5B01" w:rsidP="003A5B01">
      <w:pPr>
        <w:bidi/>
        <w:rPr>
          <w:rFonts w:cs="David" w:hint="cs"/>
          <w:rtl/>
        </w:rPr>
      </w:pPr>
      <w:r w:rsidRPr="003A5B01">
        <w:rPr>
          <w:rFonts w:cs="David" w:hint="cs"/>
          <w:rtl/>
        </w:rPr>
        <w:tab/>
        <w:t xml:space="preserve">החוק משתמש פה בביטוי שקיים כבר בסעיף 2א של האזנות סתר </w:t>
      </w:r>
      <w:r w:rsidRPr="003A5B01">
        <w:rPr>
          <w:rFonts w:cs="David"/>
          <w:rtl/>
        </w:rPr>
        <w:t>–</w:t>
      </w:r>
      <w:r w:rsidRPr="003A5B01">
        <w:rPr>
          <w:rFonts w:cs="David" w:hint="cs"/>
          <w:rtl/>
        </w:rPr>
        <w:t xml:space="preserve"> עבירה מסוג פשע שיש בה סכנה לפגיעה בביטחון המדינה. זה יכול להיות מגוון של הוראות: זה יכול להיות הוראות בחוק העונשין שנמצאות בפרק שנוגע לעניין הזה, הוראות בחוקים אחרים. </w:t>
      </w:r>
    </w:p>
    <w:p w14:paraId="21156B51" w14:textId="77777777" w:rsidR="003A5B01" w:rsidRPr="003A5B01" w:rsidRDefault="003A5B01" w:rsidP="003A5B01">
      <w:pPr>
        <w:bidi/>
        <w:rPr>
          <w:rFonts w:cs="David" w:hint="cs"/>
          <w:rtl/>
        </w:rPr>
      </w:pPr>
    </w:p>
    <w:p w14:paraId="4DC2BF58" w14:textId="77777777" w:rsidR="003A5B01" w:rsidRPr="003A5B01" w:rsidRDefault="003A5B01" w:rsidP="003A5B01">
      <w:pPr>
        <w:bidi/>
        <w:rPr>
          <w:rFonts w:cs="David" w:hint="cs"/>
          <w:rtl/>
        </w:rPr>
      </w:pPr>
      <w:r w:rsidRPr="003A5B01">
        <w:rPr>
          <w:rFonts w:cs="David" w:hint="cs"/>
          <w:rtl/>
        </w:rPr>
        <w:tab/>
        <w:t>מי שיצטרך להחליט שזה נכנס שם זה המפכ"ל או ראש השב"כ - - -</w:t>
      </w:r>
    </w:p>
    <w:p w14:paraId="4333604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יולי יואל </w:t>
      </w:r>
      <w:proofErr w:type="spellStart"/>
      <w:r w:rsidRPr="003A5B01">
        <w:rPr>
          <w:rFonts w:cs="David" w:hint="cs"/>
          <w:u w:val="single"/>
          <w:rtl/>
        </w:rPr>
        <w:t>אדלשטיין</w:t>
      </w:r>
      <w:proofErr w:type="spellEnd"/>
      <w:r w:rsidRPr="003A5B01">
        <w:rPr>
          <w:rFonts w:cs="David" w:hint="cs"/>
          <w:u w:val="single"/>
          <w:rtl/>
        </w:rPr>
        <w:t>:</w:t>
      </w:r>
    </w:p>
    <w:p w14:paraId="25020878" w14:textId="77777777" w:rsidR="003A5B01" w:rsidRPr="003A5B01" w:rsidRDefault="003A5B01" w:rsidP="003A5B01">
      <w:pPr>
        <w:bidi/>
        <w:rPr>
          <w:rFonts w:cs="David" w:hint="cs"/>
          <w:rtl/>
        </w:rPr>
      </w:pPr>
    </w:p>
    <w:p w14:paraId="5A0BBAA9" w14:textId="77777777" w:rsidR="003A5B01" w:rsidRPr="003A5B01" w:rsidRDefault="003A5B01" w:rsidP="003A5B01">
      <w:pPr>
        <w:bidi/>
        <w:rPr>
          <w:rFonts w:cs="David" w:hint="cs"/>
          <w:rtl/>
        </w:rPr>
      </w:pPr>
      <w:r w:rsidRPr="003A5B01">
        <w:rPr>
          <w:rFonts w:cs="David" w:hint="cs"/>
          <w:rtl/>
        </w:rPr>
        <w:tab/>
        <w:t xml:space="preserve">ראש מערכת אכיפה והשופט. </w:t>
      </w:r>
    </w:p>
    <w:p w14:paraId="0F04C1C9" w14:textId="77777777" w:rsidR="003A5B01" w:rsidRDefault="003A5B01" w:rsidP="003A5B01">
      <w:pPr>
        <w:bidi/>
        <w:rPr>
          <w:rFonts w:cs="David" w:hint="cs"/>
          <w:u w:val="single"/>
          <w:rtl/>
        </w:rPr>
      </w:pPr>
      <w:r w:rsidRPr="003A5B01">
        <w:rPr>
          <w:rFonts w:cs="David"/>
          <w:rtl/>
        </w:rPr>
        <w:br/>
      </w:r>
    </w:p>
    <w:p w14:paraId="448AEE12" w14:textId="77777777" w:rsidR="003A5B01" w:rsidRDefault="003A5B01" w:rsidP="003A5B01">
      <w:pPr>
        <w:bidi/>
        <w:rPr>
          <w:rFonts w:cs="David" w:hint="cs"/>
          <w:u w:val="single"/>
          <w:rtl/>
        </w:rPr>
      </w:pPr>
    </w:p>
    <w:p w14:paraId="20DC0F45" w14:textId="77777777" w:rsidR="003A5B01" w:rsidRDefault="003A5B01" w:rsidP="003A5B01">
      <w:pPr>
        <w:bidi/>
        <w:rPr>
          <w:rFonts w:cs="David" w:hint="cs"/>
          <w:u w:val="single"/>
          <w:rtl/>
        </w:rPr>
      </w:pPr>
    </w:p>
    <w:p w14:paraId="35427EAB" w14:textId="77777777" w:rsidR="003A5B01" w:rsidRDefault="003A5B01" w:rsidP="003A5B01">
      <w:pPr>
        <w:bidi/>
        <w:rPr>
          <w:rFonts w:cs="David" w:hint="cs"/>
          <w:u w:val="single"/>
          <w:rtl/>
        </w:rPr>
      </w:pPr>
    </w:p>
    <w:p w14:paraId="53022D3A" w14:textId="77777777" w:rsidR="003A5B01" w:rsidRDefault="003A5B01" w:rsidP="003A5B01">
      <w:pPr>
        <w:bidi/>
        <w:rPr>
          <w:rFonts w:cs="David" w:hint="cs"/>
          <w:u w:val="single"/>
          <w:rtl/>
        </w:rPr>
      </w:pPr>
    </w:p>
    <w:p w14:paraId="158DF260" w14:textId="77777777" w:rsidR="003A5B01" w:rsidRPr="003A5B01" w:rsidRDefault="003A5B01" w:rsidP="003A5B01">
      <w:pPr>
        <w:bidi/>
        <w:rPr>
          <w:rFonts w:cs="David" w:hint="cs"/>
          <w:rtl/>
        </w:rPr>
      </w:pP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0197FA5C" w14:textId="77777777" w:rsidR="003A5B01" w:rsidRPr="003A5B01" w:rsidRDefault="003A5B01" w:rsidP="003A5B01">
      <w:pPr>
        <w:bidi/>
        <w:rPr>
          <w:rFonts w:cs="David" w:hint="cs"/>
          <w:rtl/>
        </w:rPr>
      </w:pPr>
    </w:p>
    <w:p w14:paraId="3E6C58B7" w14:textId="77777777" w:rsidR="003A5B01" w:rsidRPr="003A5B01" w:rsidRDefault="003A5B01" w:rsidP="003A5B01">
      <w:pPr>
        <w:bidi/>
        <w:rPr>
          <w:rFonts w:cs="David" w:hint="cs"/>
          <w:rtl/>
        </w:rPr>
      </w:pPr>
      <w:r w:rsidRPr="003A5B01">
        <w:rPr>
          <w:rFonts w:cs="David" w:hint="cs"/>
          <w:rtl/>
        </w:rPr>
        <w:tab/>
        <w:t xml:space="preserve">בדיוק. היועץ המשפטי לממשלה והשופט. </w:t>
      </w:r>
    </w:p>
    <w:p w14:paraId="5D942E49"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מ"מ היו"ר יעקב </w:t>
      </w:r>
      <w:proofErr w:type="spellStart"/>
      <w:r w:rsidRPr="003A5B01">
        <w:rPr>
          <w:rFonts w:cs="David" w:hint="cs"/>
          <w:u w:val="single"/>
          <w:rtl/>
        </w:rPr>
        <w:t>מרגי</w:t>
      </w:r>
      <w:proofErr w:type="spellEnd"/>
      <w:r w:rsidRPr="003A5B01">
        <w:rPr>
          <w:rFonts w:cs="David" w:hint="cs"/>
          <w:u w:val="single"/>
          <w:rtl/>
        </w:rPr>
        <w:t>:</w:t>
      </w:r>
    </w:p>
    <w:p w14:paraId="18C0889A" w14:textId="77777777" w:rsidR="003A5B01" w:rsidRPr="003A5B01" w:rsidRDefault="003A5B01" w:rsidP="003A5B01">
      <w:pPr>
        <w:bidi/>
        <w:rPr>
          <w:rFonts w:cs="David" w:hint="cs"/>
          <w:rtl/>
        </w:rPr>
      </w:pPr>
    </w:p>
    <w:p w14:paraId="2D454CDF" w14:textId="77777777" w:rsidR="003A5B01" w:rsidRPr="003A5B01" w:rsidRDefault="003A5B01" w:rsidP="003A5B01">
      <w:pPr>
        <w:bidi/>
        <w:rPr>
          <w:rFonts w:cs="David" w:hint="cs"/>
          <w:rtl/>
        </w:rPr>
      </w:pPr>
      <w:r w:rsidRPr="003A5B01">
        <w:rPr>
          <w:rFonts w:cs="David" w:hint="cs"/>
          <w:rtl/>
        </w:rPr>
        <w:tab/>
        <w:t xml:space="preserve">חבר הכנסת אורי אריאל. </w:t>
      </w:r>
    </w:p>
    <w:p w14:paraId="56A2C115" w14:textId="77777777" w:rsidR="003A5B01" w:rsidRPr="003A5B01" w:rsidRDefault="003A5B01" w:rsidP="003A5B01">
      <w:pPr>
        <w:bidi/>
        <w:rPr>
          <w:rFonts w:cs="David"/>
          <w:rtl/>
        </w:rPr>
      </w:pPr>
      <w:r w:rsidRPr="003A5B01">
        <w:rPr>
          <w:rFonts w:cs="David"/>
          <w:rtl/>
        </w:rPr>
        <w:br/>
      </w:r>
      <w:r w:rsidRPr="003A5B01">
        <w:rPr>
          <w:rFonts w:cs="David" w:hint="eastAsia"/>
          <w:u w:val="single"/>
          <w:rtl/>
        </w:rPr>
        <w:t>אורי</w:t>
      </w:r>
      <w:r w:rsidRPr="003A5B01">
        <w:rPr>
          <w:rFonts w:cs="David"/>
          <w:u w:val="single"/>
          <w:rtl/>
        </w:rPr>
        <w:t xml:space="preserve"> אריאל:</w:t>
      </w:r>
    </w:p>
    <w:p w14:paraId="3CD613B4" w14:textId="77777777" w:rsidR="003A5B01" w:rsidRPr="003A5B01" w:rsidRDefault="003A5B01" w:rsidP="003A5B01">
      <w:pPr>
        <w:bidi/>
        <w:rPr>
          <w:rFonts w:cs="David"/>
          <w:rtl/>
        </w:rPr>
      </w:pPr>
    </w:p>
    <w:p w14:paraId="7BBEA865" w14:textId="77777777" w:rsidR="003A5B01" w:rsidRPr="003A5B01" w:rsidRDefault="003A5B01" w:rsidP="003A5B01">
      <w:pPr>
        <w:bidi/>
        <w:rPr>
          <w:rFonts w:cs="David" w:hint="cs"/>
          <w:rtl/>
        </w:rPr>
      </w:pPr>
      <w:r w:rsidRPr="003A5B01">
        <w:rPr>
          <w:rFonts w:cs="David"/>
          <w:rtl/>
        </w:rPr>
        <w:tab/>
      </w:r>
      <w:r w:rsidRPr="003A5B01">
        <w:rPr>
          <w:rFonts w:cs="David" w:hint="cs"/>
          <w:rtl/>
        </w:rPr>
        <w:t xml:space="preserve"> אני מבקש להגיד שאין שום נקודת השוואה בין שני הדברים, השאלה היא לא במקום והיא מטעה. </w:t>
      </w:r>
    </w:p>
    <w:p w14:paraId="5C4F19E2" w14:textId="77777777" w:rsidR="003A5B01" w:rsidRPr="003A5B01" w:rsidRDefault="003A5B01" w:rsidP="003A5B01">
      <w:pPr>
        <w:bidi/>
        <w:rPr>
          <w:rFonts w:cs="David" w:hint="cs"/>
          <w:rtl/>
        </w:rPr>
      </w:pPr>
    </w:p>
    <w:p w14:paraId="61A0E238" w14:textId="77777777" w:rsidR="003A5B01" w:rsidRPr="003A5B01" w:rsidRDefault="003A5B01" w:rsidP="003A5B01">
      <w:pPr>
        <w:bidi/>
        <w:rPr>
          <w:rFonts w:cs="David" w:hint="cs"/>
          <w:rtl/>
        </w:rPr>
      </w:pPr>
      <w:r w:rsidRPr="003A5B01">
        <w:rPr>
          <w:rFonts w:cs="David" w:hint="cs"/>
          <w:rtl/>
        </w:rPr>
        <w:tab/>
        <w:t xml:space="preserve">אני מוכן </w:t>
      </w:r>
      <w:r w:rsidRPr="003A5B01">
        <w:rPr>
          <w:rFonts w:cs="David"/>
          <w:rtl/>
        </w:rPr>
        <w:t>–</w:t>
      </w:r>
      <w:r w:rsidRPr="003A5B01">
        <w:rPr>
          <w:rFonts w:cs="David" w:hint="cs"/>
          <w:rtl/>
        </w:rPr>
        <w:t xml:space="preserve"> אני רואה שאין פה מתנדבים </w:t>
      </w:r>
      <w:r w:rsidRPr="003A5B01">
        <w:rPr>
          <w:rFonts w:cs="David"/>
          <w:rtl/>
        </w:rPr>
        <w:t>–</w:t>
      </w:r>
      <w:r w:rsidRPr="003A5B01">
        <w:rPr>
          <w:rFonts w:cs="David" w:hint="cs"/>
          <w:rtl/>
        </w:rPr>
        <w:t xml:space="preserve"> אני מוכן, בתיאום עם ידידי חבר הכנסת </w:t>
      </w:r>
      <w:proofErr w:type="spellStart"/>
      <w:r w:rsidRPr="003A5B01">
        <w:rPr>
          <w:rFonts w:cs="David" w:hint="cs"/>
          <w:rtl/>
        </w:rPr>
        <w:t>שנלר</w:t>
      </w:r>
      <w:proofErr w:type="spellEnd"/>
      <w:r w:rsidRPr="003A5B01">
        <w:rPr>
          <w:rFonts w:cs="David" w:hint="cs"/>
          <w:rtl/>
        </w:rPr>
        <w:t>, להגיש את הצעת החוק שתשלים את הצעת החוק הזאת, ובכלל לא צריך לקיים על זה דיון, אני מבקש להצביע.</w:t>
      </w:r>
    </w:p>
    <w:p w14:paraId="7413667E" w14:textId="77777777" w:rsidR="003A5B01" w:rsidRPr="003A5B01" w:rsidRDefault="003A5B01" w:rsidP="003A5B01">
      <w:pPr>
        <w:bidi/>
        <w:rPr>
          <w:rFonts w:cs="David" w:hint="cs"/>
          <w:rtl/>
        </w:rPr>
      </w:pPr>
    </w:p>
    <w:p w14:paraId="274FDC0C" w14:textId="77777777" w:rsidR="003A5B01" w:rsidRPr="003A5B01" w:rsidRDefault="003A5B01" w:rsidP="003A5B01">
      <w:pPr>
        <w:bidi/>
        <w:rPr>
          <w:rFonts w:cs="David" w:hint="cs"/>
          <w:rtl/>
        </w:rPr>
      </w:pPr>
      <w:r w:rsidRPr="003A5B01">
        <w:rPr>
          <w:rFonts w:cs="David" w:hint="cs"/>
          <w:rtl/>
        </w:rPr>
        <w:tab/>
        <w:t xml:space="preserve">ההצעה של חבר הכנסת </w:t>
      </w:r>
      <w:proofErr w:type="spellStart"/>
      <w:r w:rsidRPr="003A5B01">
        <w:rPr>
          <w:rFonts w:cs="David" w:hint="cs"/>
          <w:rtl/>
        </w:rPr>
        <w:t>שנלר</w:t>
      </w:r>
      <w:proofErr w:type="spellEnd"/>
      <w:r w:rsidRPr="003A5B01">
        <w:rPr>
          <w:rFonts w:cs="David" w:hint="cs"/>
          <w:rtl/>
        </w:rPr>
        <w:t xml:space="preserve"> היא ראויה, תהיה עוד הצעה שתשלים אותה </w:t>
      </w:r>
      <w:r w:rsidRPr="003A5B01">
        <w:rPr>
          <w:rFonts w:cs="David"/>
          <w:rtl/>
        </w:rPr>
        <w:t>–</w:t>
      </w:r>
      <w:r w:rsidRPr="003A5B01">
        <w:rPr>
          <w:rFonts w:cs="David" w:hint="cs"/>
          <w:rtl/>
        </w:rPr>
        <w:t xml:space="preserve"> אז יהיה בשני חוקים, מה הסיפור עכשיו </w:t>
      </w:r>
      <w:r w:rsidRPr="003A5B01">
        <w:rPr>
          <w:rFonts w:cs="David"/>
          <w:rtl/>
        </w:rPr>
        <w:t>–</w:t>
      </w:r>
      <w:r w:rsidRPr="003A5B01">
        <w:rPr>
          <w:rFonts w:cs="David" w:hint="cs"/>
          <w:rtl/>
        </w:rPr>
        <w:t xml:space="preserve"> הדיון הזה והצעקות הללו מיותרות. </w:t>
      </w:r>
    </w:p>
    <w:p w14:paraId="3DB97DF8" w14:textId="77777777" w:rsidR="003A5B01" w:rsidRPr="003A5B01" w:rsidRDefault="003A5B01" w:rsidP="003A5B01">
      <w:pPr>
        <w:bidi/>
        <w:rPr>
          <w:rFonts w:cs="David" w:hint="cs"/>
          <w:rtl/>
        </w:rPr>
      </w:pPr>
    </w:p>
    <w:p w14:paraId="1022631F" w14:textId="77777777" w:rsidR="003A5B01" w:rsidRPr="003A5B01" w:rsidRDefault="003A5B01" w:rsidP="003A5B01">
      <w:pPr>
        <w:bidi/>
        <w:rPr>
          <w:rFonts w:cs="David" w:hint="cs"/>
          <w:rtl/>
        </w:rPr>
      </w:pPr>
      <w:r w:rsidRPr="003A5B01">
        <w:rPr>
          <w:rFonts w:cs="David" w:hint="cs"/>
          <w:rtl/>
        </w:rPr>
        <w:tab/>
        <w:t xml:space="preserve">אני מציע לחברת הכנסת תירוש </w:t>
      </w:r>
      <w:r w:rsidRPr="003A5B01">
        <w:rPr>
          <w:rFonts w:cs="David"/>
          <w:rtl/>
        </w:rPr>
        <w:t>–</w:t>
      </w:r>
      <w:r w:rsidRPr="003A5B01">
        <w:rPr>
          <w:rFonts w:cs="David" w:hint="cs"/>
          <w:rtl/>
        </w:rPr>
        <w:t xml:space="preserve"> אני מסכים אתך ואין שום קשר בהשוואה הזאת.</w:t>
      </w:r>
    </w:p>
    <w:p w14:paraId="12414F71"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6E9157D9" w14:textId="77777777" w:rsidR="003A5B01" w:rsidRPr="003A5B01" w:rsidRDefault="003A5B01" w:rsidP="003A5B01">
      <w:pPr>
        <w:bidi/>
        <w:rPr>
          <w:rFonts w:cs="David" w:hint="cs"/>
          <w:rtl/>
        </w:rPr>
      </w:pPr>
    </w:p>
    <w:p w14:paraId="58E409B4" w14:textId="77777777" w:rsidR="003A5B01" w:rsidRPr="003A5B01" w:rsidRDefault="003A5B01" w:rsidP="003A5B01">
      <w:pPr>
        <w:bidi/>
        <w:rPr>
          <w:rFonts w:cs="David" w:hint="cs"/>
          <w:rtl/>
        </w:rPr>
      </w:pPr>
      <w:r w:rsidRPr="003A5B01">
        <w:rPr>
          <w:rFonts w:cs="David" w:hint="cs"/>
          <w:rtl/>
        </w:rPr>
        <w:tab/>
        <w:t xml:space="preserve"> אני רוצה להעיר כמה הערות לגופה של ההצעה ולהציע הצעות, אבל קודם אגיד כמה משפטים כלליים, ואני מציעה לנו להיזהר. </w:t>
      </w:r>
    </w:p>
    <w:p w14:paraId="3F55318E" w14:textId="77777777" w:rsidR="003A5B01" w:rsidRPr="003A5B01" w:rsidRDefault="003A5B01" w:rsidP="003A5B01">
      <w:pPr>
        <w:bidi/>
        <w:rPr>
          <w:rFonts w:cs="David" w:hint="cs"/>
          <w:rtl/>
        </w:rPr>
      </w:pPr>
    </w:p>
    <w:p w14:paraId="425AF565" w14:textId="77777777" w:rsidR="003A5B01" w:rsidRPr="003A5B01" w:rsidRDefault="003A5B01" w:rsidP="003A5B01">
      <w:pPr>
        <w:bidi/>
        <w:rPr>
          <w:rFonts w:cs="David" w:hint="cs"/>
          <w:rtl/>
        </w:rPr>
      </w:pPr>
      <w:r w:rsidRPr="003A5B01">
        <w:rPr>
          <w:rFonts w:cs="David" w:hint="cs"/>
          <w:rtl/>
        </w:rPr>
        <w:tab/>
        <w:t xml:space="preserve">חבר הכנסת </w:t>
      </w:r>
      <w:proofErr w:type="spellStart"/>
      <w:r w:rsidRPr="003A5B01">
        <w:rPr>
          <w:rFonts w:cs="David" w:hint="cs"/>
          <w:rtl/>
        </w:rPr>
        <w:t>אדלשטיין</w:t>
      </w:r>
      <w:proofErr w:type="spellEnd"/>
      <w:r w:rsidRPr="003A5B01">
        <w:rPr>
          <w:rFonts w:cs="David" w:hint="cs"/>
          <w:rtl/>
        </w:rPr>
        <w:t xml:space="preserve"> שאל שאלה מאוד נכונה - לדעתי הכי מהותית בדיון הזה </w:t>
      </w:r>
      <w:r w:rsidRPr="003A5B01">
        <w:rPr>
          <w:rFonts w:cs="David"/>
          <w:rtl/>
        </w:rPr>
        <w:t>–</w:t>
      </w:r>
      <w:r w:rsidRPr="003A5B01">
        <w:rPr>
          <w:rFonts w:cs="David" w:hint="cs"/>
          <w:rtl/>
        </w:rPr>
        <w:t xml:space="preserve"> את היועצת המשפטית של הכנסת.</w:t>
      </w:r>
    </w:p>
    <w:p w14:paraId="3684F13E" w14:textId="77777777" w:rsidR="003A5B01" w:rsidRPr="003A5B01" w:rsidRDefault="003A5B01" w:rsidP="003A5B01">
      <w:pPr>
        <w:bidi/>
        <w:rPr>
          <w:rFonts w:cs="David" w:hint="cs"/>
          <w:rtl/>
        </w:rPr>
      </w:pPr>
    </w:p>
    <w:p w14:paraId="2527B14A" w14:textId="77777777" w:rsidR="003A5B01" w:rsidRPr="003A5B01" w:rsidRDefault="003A5B01" w:rsidP="003A5B01">
      <w:pPr>
        <w:bidi/>
        <w:rPr>
          <w:rFonts w:cs="David" w:hint="cs"/>
          <w:rtl/>
        </w:rPr>
      </w:pPr>
      <w:r w:rsidRPr="003A5B01">
        <w:rPr>
          <w:rFonts w:cs="David" w:hint="cs"/>
          <w:u w:val="single"/>
          <w:rtl/>
        </w:rPr>
        <w:t xml:space="preserve">מ"מ היו"ר יעקב </w:t>
      </w:r>
      <w:proofErr w:type="spellStart"/>
      <w:r w:rsidRPr="003A5B01">
        <w:rPr>
          <w:rFonts w:cs="David" w:hint="cs"/>
          <w:u w:val="single"/>
          <w:rtl/>
        </w:rPr>
        <w:t>מרגי</w:t>
      </w:r>
      <w:proofErr w:type="spellEnd"/>
      <w:r w:rsidRPr="003A5B01">
        <w:rPr>
          <w:rFonts w:cs="David" w:hint="cs"/>
          <w:u w:val="single"/>
          <w:rtl/>
        </w:rPr>
        <w:t>:</w:t>
      </w:r>
    </w:p>
    <w:p w14:paraId="7EC92E95" w14:textId="77777777" w:rsidR="003A5B01" w:rsidRPr="003A5B01" w:rsidRDefault="003A5B01" w:rsidP="003A5B01">
      <w:pPr>
        <w:bidi/>
        <w:rPr>
          <w:rFonts w:cs="David" w:hint="cs"/>
          <w:rtl/>
        </w:rPr>
      </w:pPr>
    </w:p>
    <w:p w14:paraId="070D0E02" w14:textId="77777777" w:rsidR="003A5B01" w:rsidRPr="003A5B01" w:rsidRDefault="003A5B01" w:rsidP="003A5B01">
      <w:pPr>
        <w:bidi/>
        <w:rPr>
          <w:rFonts w:cs="David" w:hint="cs"/>
          <w:rtl/>
        </w:rPr>
      </w:pPr>
      <w:r w:rsidRPr="003A5B01">
        <w:rPr>
          <w:rFonts w:cs="David" w:hint="cs"/>
          <w:rtl/>
        </w:rPr>
        <w:tab/>
        <w:t>של הוועדה.</w:t>
      </w:r>
    </w:p>
    <w:p w14:paraId="1ADF0A37" w14:textId="77777777" w:rsidR="003A5B01" w:rsidRPr="003A5B01" w:rsidRDefault="003A5B01" w:rsidP="003A5B01">
      <w:pPr>
        <w:bidi/>
        <w:rPr>
          <w:rFonts w:cs="David"/>
          <w:rtl/>
        </w:rPr>
      </w:pPr>
      <w:r w:rsidRPr="003A5B01">
        <w:rPr>
          <w:rFonts w:cs="David"/>
          <w:rtl/>
        </w:rPr>
        <w:br/>
      </w:r>
      <w:r w:rsidRPr="003A5B01">
        <w:rPr>
          <w:rFonts w:cs="David" w:hint="eastAsia"/>
          <w:u w:val="single"/>
          <w:rtl/>
        </w:rPr>
        <w:t>אורי</w:t>
      </w:r>
      <w:r w:rsidRPr="003A5B01">
        <w:rPr>
          <w:rFonts w:cs="David"/>
          <w:u w:val="single"/>
          <w:rtl/>
        </w:rPr>
        <w:t xml:space="preserve"> אריאל:</w:t>
      </w:r>
    </w:p>
    <w:p w14:paraId="7997AF40" w14:textId="77777777" w:rsidR="003A5B01" w:rsidRPr="003A5B01" w:rsidRDefault="003A5B01" w:rsidP="003A5B01">
      <w:pPr>
        <w:bidi/>
        <w:rPr>
          <w:rFonts w:cs="David"/>
          <w:rtl/>
        </w:rPr>
      </w:pPr>
    </w:p>
    <w:p w14:paraId="4B2B3132" w14:textId="77777777" w:rsidR="003A5B01" w:rsidRPr="003A5B01" w:rsidRDefault="003A5B01" w:rsidP="003A5B01">
      <w:pPr>
        <w:bidi/>
        <w:rPr>
          <w:rFonts w:cs="David" w:hint="cs"/>
          <w:rtl/>
        </w:rPr>
      </w:pPr>
      <w:r w:rsidRPr="003A5B01">
        <w:rPr>
          <w:rFonts w:cs="David"/>
          <w:rtl/>
        </w:rPr>
        <w:tab/>
      </w:r>
      <w:r w:rsidRPr="003A5B01">
        <w:rPr>
          <w:rFonts w:cs="David" w:hint="cs"/>
          <w:rtl/>
        </w:rPr>
        <w:t xml:space="preserve"> היא מינתה אותה, ואתה לוקח את המינוי...</w:t>
      </w:r>
    </w:p>
    <w:p w14:paraId="530B2A3F"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6E609FFB" w14:textId="77777777" w:rsidR="003A5B01" w:rsidRPr="003A5B01" w:rsidRDefault="003A5B01" w:rsidP="003A5B01">
      <w:pPr>
        <w:bidi/>
        <w:rPr>
          <w:rFonts w:cs="David" w:hint="cs"/>
          <w:rtl/>
        </w:rPr>
      </w:pPr>
    </w:p>
    <w:p w14:paraId="0BE64C02" w14:textId="77777777" w:rsidR="003A5B01" w:rsidRPr="003A5B01" w:rsidRDefault="003A5B01" w:rsidP="003A5B01">
      <w:pPr>
        <w:bidi/>
        <w:rPr>
          <w:rFonts w:cs="David" w:hint="cs"/>
          <w:rtl/>
        </w:rPr>
      </w:pPr>
      <w:r w:rsidRPr="003A5B01">
        <w:rPr>
          <w:rFonts w:cs="David" w:hint="cs"/>
          <w:rtl/>
        </w:rPr>
        <w:tab/>
        <w:t xml:space="preserve">אני ממנה אותה כי אני כבר רואה רחוק. אדוני, שאל חבר הכנסת </w:t>
      </w:r>
      <w:proofErr w:type="spellStart"/>
      <w:r w:rsidRPr="003A5B01">
        <w:rPr>
          <w:rFonts w:cs="David" w:hint="cs"/>
          <w:rtl/>
        </w:rPr>
        <w:t>אדלשטיין</w:t>
      </w:r>
      <w:proofErr w:type="spellEnd"/>
      <w:r w:rsidRPr="003A5B01">
        <w:rPr>
          <w:rFonts w:cs="David" w:hint="cs"/>
          <w:rtl/>
        </w:rPr>
        <w:t xml:space="preserve">: הגדירי מה משמעות פגיעה בביטחון המדינה, ובעצם לא </w:t>
      </w:r>
      <w:proofErr w:type="spellStart"/>
      <w:r w:rsidRPr="003A5B01">
        <w:rPr>
          <w:rFonts w:cs="David" w:hint="cs"/>
          <w:rtl/>
        </w:rPr>
        <w:t>היתה</w:t>
      </w:r>
      <w:proofErr w:type="spellEnd"/>
      <w:r w:rsidRPr="003A5B01">
        <w:rPr>
          <w:rFonts w:cs="David" w:hint="cs"/>
          <w:rtl/>
        </w:rPr>
        <w:t xml:space="preserve"> תשובה ברורה </w:t>
      </w:r>
      <w:r w:rsidRPr="003A5B01">
        <w:rPr>
          <w:rFonts w:cs="David"/>
          <w:rtl/>
        </w:rPr>
        <w:t>–</w:t>
      </w:r>
      <w:r w:rsidRPr="003A5B01">
        <w:rPr>
          <w:rFonts w:cs="David" w:hint="cs"/>
          <w:rtl/>
        </w:rPr>
        <w:t xml:space="preserve"> לא משום שלארבל אין תשובה ברורה, אלא משום שזוהי הגדרה די אמורפית. היא יכולה להיות החל מריגול, היא יכולה להיות אלף ואחד דברים, והקובע </w:t>
      </w:r>
      <w:r w:rsidRPr="003A5B01">
        <w:rPr>
          <w:rFonts w:cs="David"/>
          <w:rtl/>
        </w:rPr>
        <w:t>–</w:t>
      </w:r>
      <w:r w:rsidRPr="003A5B01">
        <w:rPr>
          <w:rFonts w:cs="David" w:hint="cs"/>
          <w:rtl/>
        </w:rPr>
        <w:t xml:space="preserve"> ואני חושבת שזאת השאלה הכי מהותית </w:t>
      </w:r>
      <w:r w:rsidRPr="003A5B01">
        <w:rPr>
          <w:rFonts w:cs="David"/>
          <w:rtl/>
        </w:rPr>
        <w:t>–</w:t>
      </w:r>
      <w:r w:rsidRPr="003A5B01">
        <w:rPr>
          <w:rFonts w:cs="David" w:hint="cs"/>
          <w:rtl/>
        </w:rPr>
        <w:t xml:space="preserve"> והקובע הוא מי שיקבע: מי שממונה או מי שיקבע.</w:t>
      </w:r>
    </w:p>
    <w:p w14:paraId="1CFEAAE4" w14:textId="77777777" w:rsidR="003A5B01" w:rsidRPr="003A5B01" w:rsidRDefault="003A5B01" w:rsidP="003A5B01">
      <w:pPr>
        <w:bidi/>
        <w:rPr>
          <w:rFonts w:cs="David" w:hint="cs"/>
          <w:rtl/>
        </w:rPr>
      </w:pPr>
    </w:p>
    <w:p w14:paraId="70EEAF36" w14:textId="77777777" w:rsidR="003A5B01" w:rsidRPr="003A5B01" w:rsidRDefault="003A5B01" w:rsidP="003A5B01">
      <w:pPr>
        <w:bidi/>
        <w:rPr>
          <w:rFonts w:cs="David" w:hint="cs"/>
          <w:rtl/>
        </w:rPr>
      </w:pPr>
      <w:r w:rsidRPr="003A5B01">
        <w:rPr>
          <w:rFonts w:cs="David" w:hint="cs"/>
          <w:rtl/>
        </w:rPr>
        <w:tab/>
        <w:t xml:space="preserve">ואז, יכולה להיות סיטואציה כזאת. חבר הכנסת אורי אריאל, שים לב. כיוון שמדובר בהגדרה אמורפית, מחר יכול מישהו להחליט שהמאבק שלך נגד ההתנתקות </w:t>
      </w:r>
      <w:r w:rsidRPr="003A5B01">
        <w:rPr>
          <w:rFonts w:cs="David"/>
          <w:rtl/>
        </w:rPr>
        <w:t>–</w:t>
      </w:r>
      <w:r w:rsidRPr="003A5B01">
        <w:rPr>
          <w:rFonts w:cs="David" w:hint="cs"/>
          <w:rtl/>
        </w:rPr>
        <w:t xml:space="preserve"> בכוונה אני לוקחת דוגמה קיצונית - - -</w:t>
      </w:r>
    </w:p>
    <w:p w14:paraId="0FC4A846" w14:textId="77777777" w:rsidR="003A5B01" w:rsidRPr="003A5B01" w:rsidRDefault="003A5B01" w:rsidP="003A5B01">
      <w:pPr>
        <w:bidi/>
        <w:rPr>
          <w:rFonts w:cs="David" w:hint="cs"/>
          <w:rtl/>
        </w:rPr>
      </w:pPr>
      <w:r w:rsidRPr="003A5B01">
        <w:rPr>
          <w:rFonts w:cs="David"/>
          <w:rtl/>
        </w:rPr>
        <w:br/>
      </w:r>
      <w:r w:rsidRPr="003A5B01">
        <w:rPr>
          <w:rFonts w:cs="David" w:hint="cs"/>
          <w:rtl/>
        </w:rPr>
        <w:t>(היו"ר דוד טל חוזר לנהל את ישיבת הוועדה)</w:t>
      </w:r>
    </w:p>
    <w:p w14:paraId="06785070" w14:textId="77777777" w:rsidR="003A5B01" w:rsidRPr="003A5B01" w:rsidRDefault="003A5B01" w:rsidP="003A5B01">
      <w:pPr>
        <w:bidi/>
        <w:rPr>
          <w:rFonts w:cs="David" w:hint="cs"/>
          <w:rtl/>
        </w:rPr>
      </w:pPr>
    </w:p>
    <w:p w14:paraId="50B28558" w14:textId="77777777" w:rsidR="003A5B01" w:rsidRDefault="003A5B01" w:rsidP="003A5B01">
      <w:pPr>
        <w:bidi/>
        <w:rPr>
          <w:rFonts w:cs="David" w:hint="cs"/>
          <w:u w:val="single"/>
          <w:rtl/>
        </w:rPr>
      </w:pPr>
    </w:p>
    <w:p w14:paraId="6BB264B2" w14:textId="77777777" w:rsidR="003A5B01" w:rsidRDefault="003A5B01" w:rsidP="003A5B01">
      <w:pPr>
        <w:bidi/>
        <w:rPr>
          <w:rFonts w:cs="David" w:hint="cs"/>
          <w:u w:val="single"/>
          <w:rtl/>
        </w:rPr>
      </w:pPr>
    </w:p>
    <w:p w14:paraId="35CDF7CD" w14:textId="77777777" w:rsidR="003A5B01" w:rsidRDefault="003A5B01" w:rsidP="003A5B01">
      <w:pPr>
        <w:bidi/>
        <w:rPr>
          <w:rFonts w:cs="David" w:hint="cs"/>
          <w:u w:val="single"/>
          <w:rtl/>
        </w:rPr>
      </w:pPr>
    </w:p>
    <w:p w14:paraId="39A8461F" w14:textId="77777777" w:rsidR="003A5B01" w:rsidRDefault="003A5B01" w:rsidP="003A5B01">
      <w:pPr>
        <w:bidi/>
        <w:rPr>
          <w:rFonts w:cs="David" w:hint="cs"/>
          <w:u w:val="single"/>
          <w:rtl/>
        </w:rPr>
      </w:pPr>
    </w:p>
    <w:p w14:paraId="0796D427" w14:textId="77777777" w:rsidR="003A5B01" w:rsidRDefault="003A5B01" w:rsidP="003A5B01">
      <w:pPr>
        <w:bidi/>
        <w:rPr>
          <w:rFonts w:cs="David" w:hint="cs"/>
          <w:u w:val="single"/>
          <w:rtl/>
        </w:rPr>
      </w:pPr>
    </w:p>
    <w:p w14:paraId="40559B2F" w14:textId="77777777" w:rsidR="003A5B01" w:rsidRPr="003A5B01" w:rsidRDefault="003A5B01" w:rsidP="003A5B01">
      <w:pPr>
        <w:bidi/>
        <w:rPr>
          <w:rFonts w:cs="David" w:hint="cs"/>
          <w:rtl/>
        </w:rPr>
      </w:pP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2F2F2AB3" w14:textId="77777777" w:rsidR="003A5B01" w:rsidRPr="003A5B01" w:rsidRDefault="003A5B01" w:rsidP="003A5B01">
      <w:pPr>
        <w:bidi/>
        <w:rPr>
          <w:rFonts w:cs="David" w:hint="cs"/>
          <w:rtl/>
        </w:rPr>
      </w:pPr>
    </w:p>
    <w:p w14:paraId="3F85D996" w14:textId="77777777" w:rsidR="003A5B01" w:rsidRPr="003A5B01" w:rsidRDefault="003A5B01" w:rsidP="003A5B01">
      <w:pPr>
        <w:bidi/>
        <w:rPr>
          <w:rFonts w:cs="David" w:hint="cs"/>
          <w:rtl/>
        </w:rPr>
      </w:pPr>
      <w:r w:rsidRPr="003A5B01">
        <w:rPr>
          <w:rFonts w:cs="David" w:hint="cs"/>
          <w:rtl/>
        </w:rPr>
        <w:tab/>
        <w:t xml:space="preserve"> אבל מי זה המישהו הזה? </w:t>
      </w:r>
    </w:p>
    <w:p w14:paraId="0CF9310D" w14:textId="77777777" w:rsidR="003A5B01" w:rsidRPr="003A5B01" w:rsidRDefault="003A5B01" w:rsidP="003A5B01">
      <w:pPr>
        <w:bidi/>
        <w:rPr>
          <w:rFonts w:cs="David"/>
          <w:rtl/>
        </w:rPr>
      </w:pPr>
      <w:r w:rsidRPr="003A5B01">
        <w:rPr>
          <w:rFonts w:cs="David"/>
          <w:rtl/>
        </w:rPr>
        <w:br/>
      </w:r>
      <w:r w:rsidRPr="003A5B01">
        <w:rPr>
          <w:rFonts w:cs="David" w:hint="eastAsia"/>
          <w:u w:val="single"/>
          <w:rtl/>
        </w:rPr>
        <w:t>אורי</w:t>
      </w:r>
      <w:r w:rsidRPr="003A5B01">
        <w:rPr>
          <w:rFonts w:cs="David"/>
          <w:u w:val="single"/>
          <w:rtl/>
        </w:rPr>
        <w:t xml:space="preserve"> אריאל:</w:t>
      </w:r>
    </w:p>
    <w:p w14:paraId="4EDB863B" w14:textId="77777777" w:rsidR="003A5B01" w:rsidRPr="003A5B01" w:rsidRDefault="003A5B01" w:rsidP="003A5B01">
      <w:pPr>
        <w:bidi/>
        <w:rPr>
          <w:rFonts w:cs="David"/>
          <w:rtl/>
        </w:rPr>
      </w:pPr>
    </w:p>
    <w:p w14:paraId="56B95C59" w14:textId="77777777" w:rsidR="003A5B01" w:rsidRPr="003A5B01" w:rsidRDefault="003A5B01" w:rsidP="003A5B01">
      <w:pPr>
        <w:bidi/>
        <w:rPr>
          <w:rFonts w:cs="David" w:hint="cs"/>
          <w:rtl/>
        </w:rPr>
      </w:pPr>
      <w:r w:rsidRPr="003A5B01">
        <w:rPr>
          <w:rFonts w:cs="David"/>
          <w:rtl/>
        </w:rPr>
        <w:tab/>
      </w:r>
      <w:r w:rsidRPr="003A5B01">
        <w:rPr>
          <w:rFonts w:cs="David" w:hint="cs"/>
          <w:rtl/>
        </w:rPr>
        <w:t xml:space="preserve">לפי החוק שלך. </w:t>
      </w:r>
    </w:p>
    <w:p w14:paraId="2018B726"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6F36E719" w14:textId="77777777" w:rsidR="003A5B01" w:rsidRPr="003A5B01" w:rsidRDefault="003A5B01" w:rsidP="003A5B01">
      <w:pPr>
        <w:bidi/>
        <w:rPr>
          <w:rFonts w:cs="David" w:hint="cs"/>
          <w:rtl/>
        </w:rPr>
      </w:pPr>
    </w:p>
    <w:p w14:paraId="284C9010" w14:textId="77777777" w:rsidR="003A5B01" w:rsidRPr="003A5B01" w:rsidRDefault="003A5B01" w:rsidP="003A5B01">
      <w:pPr>
        <w:bidi/>
        <w:rPr>
          <w:rFonts w:cs="David" w:hint="cs"/>
          <w:rtl/>
        </w:rPr>
      </w:pPr>
      <w:r w:rsidRPr="003A5B01">
        <w:rPr>
          <w:rFonts w:cs="David" w:hint="cs"/>
          <w:rtl/>
        </w:rPr>
        <w:tab/>
        <w:t xml:space="preserve"> על-פי החוק שלך. </w:t>
      </w:r>
    </w:p>
    <w:p w14:paraId="1C3F718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יולי יואל </w:t>
      </w:r>
      <w:proofErr w:type="spellStart"/>
      <w:r w:rsidRPr="003A5B01">
        <w:rPr>
          <w:rFonts w:cs="David" w:hint="cs"/>
          <w:u w:val="single"/>
          <w:rtl/>
        </w:rPr>
        <w:t>אדלשטיין</w:t>
      </w:r>
      <w:proofErr w:type="spellEnd"/>
      <w:r w:rsidRPr="003A5B01">
        <w:rPr>
          <w:rFonts w:cs="David" w:hint="cs"/>
          <w:u w:val="single"/>
          <w:rtl/>
        </w:rPr>
        <w:t>:</w:t>
      </w:r>
    </w:p>
    <w:p w14:paraId="48F33F54" w14:textId="77777777" w:rsidR="003A5B01" w:rsidRPr="003A5B01" w:rsidRDefault="003A5B01" w:rsidP="003A5B01">
      <w:pPr>
        <w:bidi/>
        <w:rPr>
          <w:rFonts w:cs="David" w:hint="cs"/>
          <w:rtl/>
        </w:rPr>
      </w:pPr>
    </w:p>
    <w:p w14:paraId="36D159F3" w14:textId="77777777" w:rsidR="003A5B01" w:rsidRPr="003A5B01" w:rsidRDefault="003A5B01" w:rsidP="003A5B01">
      <w:pPr>
        <w:bidi/>
        <w:rPr>
          <w:rFonts w:cs="David" w:hint="cs"/>
          <w:rtl/>
        </w:rPr>
      </w:pPr>
      <w:r w:rsidRPr="003A5B01">
        <w:rPr>
          <w:rFonts w:cs="David" w:hint="cs"/>
          <w:rtl/>
        </w:rPr>
        <w:tab/>
        <w:t>מפכ"ל המשטרה.</w:t>
      </w:r>
    </w:p>
    <w:p w14:paraId="1874905A"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4AD294B3" w14:textId="77777777" w:rsidR="003A5B01" w:rsidRPr="003A5B01" w:rsidRDefault="003A5B01" w:rsidP="003A5B01">
      <w:pPr>
        <w:bidi/>
        <w:rPr>
          <w:rFonts w:cs="David" w:hint="cs"/>
          <w:rtl/>
        </w:rPr>
      </w:pPr>
    </w:p>
    <w:p w14:paraId="0B9F8639" w14:textId="77777777" w:rsidR="003A5B01" w:rsidRPr="003A5B01" w:rsidRDefault="003A5B01" w:rsidP="003A5B01">
      <w:pPr>
        <w:bidi/>
        <w:rPr>
          <w:rFonts w:cs="David" w:hint="cs"/>
          <w:rtl/>
        </w:rPr>
      </w:pPr>
      <w:r w:rsidRPr="003A5B01">
        <w:rPr>
          <w:rFonts w:cs="David" w:hint="cs"/>
          <w:rtl/>
        </w:rPr>
        <w:tab/>
        <w:t xml:space="preserve"> לפי החוק שלי זה בסך הכול שופט בית-המשפט העליון.</w:t>
      </w:r>
    </w:p>
    <w:p w14:paraId="01ED0177"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7C5DF404" w14:textId="77777777" w:rsidR="003A5B01" w:rsidRPr="003A5B01" w:rsidRDefault="003A5B01" w:rsidP="003A5B01">
      <w:pPr>
        <w:bidi/>
        <w:rPr>
          <w:rFonts w:cs="David" w:hint="cs"/>
          <w:rtl/>
        </w:rPr>
      </w:pPr>
    </w:p>
    <w:p w14:paraId="3B6729BA" w14:textId="77777777" w:rsidR="003A5B01" w:rsidRPr="003A5B01" w:rsidRDefault="003A5B01" w:rsidP="003A5B01">
      <w:pPr>
        <w:bidi/>
        <w:rPr>
          <w:rFonts w:cs="David" w:hint="cs"/>
          <w:rtl/>
        </w:rPr>
      </w:pPr>
      <w:r w:rsidRPr="003A5B01">
        <w:rPr>
          <w:rFonts w:cs="David" w:hint="cs"/>
          <w:rtl/>
        </w:rPr>
        <w:tab/>
        <w:t xml:space="preserve"> לא, לא. תכף אני אצביע על </w:t>
      </w:r>
      <w:proofErr w:type="spellStart"/>
      <w:r w:rsidRPr="003A5B01">
        <w:rPr>
          <w:rFonts w:cs="David" w:hint="cs"/>
          <w:rtl/>
        </w:rPr>
        <w:t>הלקונות</w:t>
      </w:r>
      <w:proofErr w:type="spellEnd"/>
      <w:r w:rsidRPr="003A5B01">
        <w:rPr>
          <w:rFonts w:cs="David" w:hint="cs"/>
          <w:rtl/>
        </w:rPr>
        <w:t xml:space="preserve"> בחוק שלך. אם היית אומר: אני מציע מספר תנאים מצטברים </w:t>
      </w:r>
      <w:r w:rsidRPr="003A5B01">
        <w:rPr>
          <w:rFonts w:cs="David"/>
          <w:rtl/>
        </w:rPr>
        <w:t>–</w:t>
      </w:r>
      <w:r w:rsidRPr="003A5B01">
        <w:rPr>
          <w:rFonts w:cs="David" w:hint="cs"/>
          <w:rtl/>
        </w:rPr>
        <w:t xml:space="preserve"> ומייד אחזור לנקודה מה זה פגיעה בביטחון המדינה, ומדוע אני חושבת שהשאלה של חבר הכנסת היא כל כך מהותית ואחר כך אגיד גם כמה דברים ערכיים, כי זה היום מקובל.</w:t>
      </w:r>
    </w:p>
    <w:p w14:paraId="7FB8A11A" w14:textId="77777777" w:rsidR="003A5B01" w:rsidRPr="003A5B01" w:rsidRDefault="003A5B01" w:rsidP="003A5B01">
      <w:pPr>
        <w:bidi/>
        <w:rPr>
          <w:rFonts w:cs="David" w:hint="cs"/>
          <w:rtl/>
        </w:rPr>
      </w:pPr>
    </w:p>
    <w:p w14:paraId="69096F29" w14:textId="77777777" w:rsidR="003A5B01" w:rsidRPr="003A5B01" w:rsidRDefault="003A5B01" w:rsidP="003A5B01">
      <w:pPr>
        <w:bidi/>
        <w:rPr>
          <w:rFonts w:cs="David" w:hint="cs"/>
          <w:rtl/>
        </w:rPr>
      </w:pPr>
      <w:r w:rsidRPr="003A5B01">
        <w:rPr>
          <w:rFonts w:cs="David" w:hint="cs"/>
          <w:rtl/>
        </w:rPr>
        <w:tab/>
        <w:t xml:space="preserve">אם היו תנאים מצטברים </w:t>
      </w:r>
      <w:r w:rsidRPr="003A5B01">
        <w:rPr>
          <w:rFonts w:cs="David"/>
          <w:rtl/>
        </w:rPr>
        <w:t>–</w:t>
      </w:r>
      <w:r w:rsidRPr="003A5B01">
        <w:rPr>
          <w:rFonts w:cs="David" w:hint="cs"/>
          <w:rtl/>
        </w:rPr>
        <w:t xml:space="preserve"> אם ההצעה שלך </w:t>
      </w:r>
      <w:proofErr w:type="spellStart"/>
      <w:r w:rsidRPr="003A5B01">
        <w:rPr>
          <w:rFonts w:cs="David" w:hint="cs"/>
          <w:rtl/>
        </w:rPr>
        <w:t>היתה</w:t>
      </w:r>
      <w:proofErr w:type="spellEnd"/>
      <w:r w:rsidRPr="003A5B01">
        <w:rPr>
          <w:rFonts w:cs="David" w:hint="cs"/>
          <w:rtl/>
        </w:rPr>
        <w:t xml:space="preserve"> בתנאים מצטברים </w:t>
      </w:r>
      <w:r w:rsidRPr="003A5B01">
        <w:rPr>
          <w:rFonts w:cs="David"/>
          <w:rtl/>
        </w:rPr>
        <w:t>–</w:t>
      </w:r>
      <w:r w:rsidRPr="003A5B01">
        <w:rPr>
          <w:rFonts w:cs="David" w:hint="cs"/>
          <w:rtl/>
        </w:rPr>
        <w:t xml:space="preserve"> ואומרת את הדבר הבא: אנחנו מעריכים שיש חשד לפגיעה בביטחון המדינה, ואומר את זה היועץ המשפטי פלוס המפכ"ל פלוס יידוע של יושבת-ראש הכנסת פלוס </w:t>
      </w:r>
      <w:r w:rsidRPr="003A5B01">
        <w:rPr>
          <w:rFonts w:cs="David"/>
          <w:rtl/>
        </w:rPr>
        <w:t>–</w:t>
      </w:r>
      <w:r w:rsidRPr="003A5B01">
        <w:rPr>
          <w:rFonts w:cs="David" w:hint="cs"/>
          <w:rtl/>
        </w:rPr>
        <w:t xml:space="preserve"> בחיפוש הזה נניח יהיה נוכח היועץ המשפטי של הכנסת כי לכנסת בכל זאת יש מעמד; נניח, אני מוסיפה עוד נדבך </w:t>
      </w:r>
      <w:r w:rsidRPr="003A5B01">
        <w:rPr>
          <w:rFonts w:cs="David"/>
          <w:rtl/>
        </w:rPr>
        <w:t>–</w:t>
      </w:r>
      <w:r w:rsidRPr="003A5B01">
        <w:rPr>
          <w:rFonts w:cs="David" w:hint="cs"/>
          <w:rtl/>
        </w:rPr>
        <w:t xml:space="preserve"> והדברים האלה מובאים לאישורו  - - -</w:t>
      </w:r>
    </w:p>
    <w:p w14:paraId="29FA5688" w14:textId="77777777" w:rsidR="003A5B01" w:rsidRPr="003A5B01" w:rsidRDefault="003A5B01" w:rsidP="003A5B01">
      <w:pPr>
        <w:bidi/>
        <w:rPr>
          <w:rFonts w:cs="David" w:hint="cs"/>
          <w:rtl/>
        </w:rPr>
      </w:pPr>
    </w:p>
    <w:p w14:paraId="03D662B2" w14:textId="77777777" w:rsidR="003A5B01" w:rsidRPr="003A5B01" w:rsidRDefault="003A5B01" w:rsidP="003A5B01">
      <w:pPr>
        <w:bidi/>
        <w:rPr>
          <w:rFonts w:cs="David" w:hint="cs"/>
          <w:rtl/>
        </w:rPr>
      </w:pPr>
      <w:r w:rsidRPr="003A5B01">
        <w:rPr>
          <w:rFonts w:cs="David" w:hint="cs"/>
          <w:rtl/>
        </w:rPr>
        <w:tab/>
        <w:t>כדאי שתקשיבי, חברת הכנסת תירוש.</w:t>
      </w:r>
    </w:p>
    <w:p w14:paraId="5294FE7C"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38F3C140" w14:textId="77777777" w:rsidR="003A5B01" w:rsidRPr="003A5B01" w:rsidRDefault="003A5B01" w:rsidP="003A5B01">
      <w:pPr>
        <w:bidi/>
        <w:rPr>
          <w:rFonts w:cs="David" w:hint="cs"/>
          <w:rtl/>
        </w:rPr>
      </w:pPr>
    </w:p>
    <w:p w14:paraId="7A4984CB" w14:textId="77777777" w:rsidR="003A5B01" w:rsidRPr="003A5B01" w:rsidRDefault="003A5B01" w:rsidP="003A5B01">
      <w:pPr>
        <w:bidi/>
        <w:rPr>
          <w:rFonts w:cs="David" w:hint="cs"/>
          <w:rtl/>
        </w:rPr>
      </w:pPr>
      <w:r w:rsidRPr="003A5B01">
        <w:rPr>
          <w:rFonts w:cs="David" w:hint="cs"/>
          <w:rtl/>
        </w:rPr>
        <w:tab/>
        <w:t xml:space="preserve"> לא, אמרתי שעד אז הוא יברח לאבו </w:t>
      </w:r>
      <w:proofErr w:type="spellStart"/>
      <w:r w:rsidRPr="003A5B01">
        <w:rPr>
          <w:rFonts w:cs="David" w:hint="cs"/>
          <w:rtl/>
        </w:rPr>
        <w:t>דאבי</w:t>
      </w:r>
      <w:proofErr w:type="spellEnd"/>
      <w:r w:rsidRPr="003A5B01">
        <w:rPr>
          <w:rFonts w:cs="David" w:hint="cs"/>
          <w:rtl/>
        </w:rPr>
        <w:t>...</w:t>
      </w:r>
    </w:p>
    <w:p w14:paraId="71786A1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3389CDA4" w14:textId="77777777" w:rsidR="003A5B01" w:rsidRPr="003A5B01" w:rsidRDefault="003A5B01" w:rsidP="003A5B01">
      <w:pPr>
        <w:bidi/>
        <w:rPr>
          <w:rFonts w:cs="David" w:hint="cs"/>
          <w:rtl/>
        </w:rPr>
      </w:pPr>
    </w:p>
    <w:p w14:paraId="48A2E0B9" w14:textId="77777777" w:rsidR="003A5B01" w:rsidRPr="003A5B01" w:rsidRDefault="003A5B01" w:rsidP="003A5B01">
      <w:pPr>
        <w:bidi/>
        <w:rPr>
          <w:rFonts w:cs="David" w:hint="cs"/>
          <w:rtl/>
        </w:rPr>
      </w:pPr>
      <w:r w:rsidRPr="003A5B01">
        <w:rPr>
          <w:rFonts w:cs="David" w:hint="cs"/>
          <w:rtl/>
        </w:rPr>
        <w:tab/>
        <w:t xml:space="preserve">בסדר... </w:t>
      </w:r>
    </w:p>
    <w:p w14:paraId="2B93F260"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65C60631" w14:textId="77777777" w:rsidR="003A5B01" w:rsidRPr="003A5B01" w:rsidRDefault="003A5B01" w:rsidP="003A5B01">
      <w:pPr>
        <w:bidi/>
        <w:rPr>
          <w:rFonts w:cs="David" w:hint="cs"/>
          <w:rtl/>
        </w:rPr>
      </w:pPr>
    </w:p>
    <w:p w14:paraId="78E88447" w14:textId="77777777" w:rsidR="003A5B01" w:rsidRPr="003A5B01" w:rsidRDefault="003A5B01" w:rsidP="003A5B01">
      <w:pPr>
        <w:bidi/>
        <w:rPr>
          <w:rFonts w:cs="David" w:hint="cs"/>
          <w:rtl/>
        </w:rPr>
      </w:pPr>
      <w:r w:rsidRPr="003A5B01">
        <w:rPr>
          <w:rFonts w:cs="David" w:hint="cs"/>
          <w:rtl/>
        </w:rPr>
        <w:tab/>
        <w:t>- - -</w:t>
      </w:r>
      <w:r w:rsidRPr="003A5B01">
        <w:rPr>
          <w:rFonts w:cs="David" w:hint="cs"/>
          <w:rtl/>
        </w:rPr>
        <w:tab/>
      </w:r>
    </w:p>
    <w:p w14:paraId="0B278903" w14:textId="77777777" w:rsidR="003A5B01" w:rsidRPr="003A5B01" w:rsidRDefault="003A5B01" w:rsidP="003A5B01">
      <w:pPr>
        <w:bidi/>
        <w:rPr>
          <w:rFonts w:cs="David" w:hint="cs"/>
          <w:rtl/>
        </w:rPr>
      </w:pPr>
    </w:p>
    <w:p w14:paraId="06BFFD41" w14:textId="77777777" w:rsidR="003A5B01" w:rsidRPr="003A5B01" w:rsidRDefault="003A5B01" w:rsidP="003A5B01">
      <w:pPr>
        <w:bidi/>
        <w:rPr>
          <w:rFonts w:cs="David" w:hint="cs"/>
          <w:rtl/>
        </w:rPr>
      </w:pP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0E634CD4" w14:textId="77777777" w:rsidR="003A5B01" w:rsidRPr="003A5B01" w:rsidRDefault="003A5B01" w:rsidP="003A5B01">
      <w:pPr>
        <w:bidi/>
        <w:rPr>
          <w:rFonts w:cs="David" w:hint="cs"/>
          <w:rtl/>
        </w:rPr>
      </w:pPr>
    </w:p>
    <w:p w14:paraId="12872CEC" w14:textId="77777777" w:rsidR="003A5B01" w:rsidRPr="003A5B01" w:rsidRDefault="003A5B01" w:rsidP="003A5B01">
      <w:pPr>
        <w:bidi/>
        <w:rPr>
          <w:rFonts w:cs="David" w:hint="cs"/>
          <w:rtl/>
        </w:rPr>
      </w:pPr>
      <w:r w:rsidRPr="003A5B01">
        <w:rPr>
          <w:rFonts w:cs="David" w:hint="cs"/>
          <w:rtl/>
        </w:rPr>
        <w:tab/>
        <w:t>לא. אל"ף, אתה לא מציע את זה בתור תנאים מצטברים, שים לב להבדל.</w:t>
      </w:r>
    </w:p>
    <w:p w14:paraId="66D30D48"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49B18229" w14:textId="77777777" w:rsidR="003A5B01" w:rsidRPr="003A5B01" w:rsidRDefault="003A5B01" w:rsidP="003A5B01">
      <w:pPr>
        <w:bidi/>
        <w:rPr>
          <w:rFonts w:cs="David" w:hint="cs"/>
          <w:rtl/>
        </w:rPr>
      </w:pPr>
    </w:p>
    <w:p w14:paraId="39DB342A" w14:textId="77777777" w:rsidR="003A5B01" w:rsidRPr="003A5B01" w:rsidRDefault="003A5B01" w:rsidP="003A5B01">
      <w:pPr>
        <w:bidi/>
        <w:rPr>
          <w:rFonts w:cs="David" w:hint="cs"/>
          <w:rtl/>
        </w:rPr>
      </w:pPr>
      <w:r w:rsidRPr="003A5B01">
        <w:rPr>
          <w:rFonts w:cs="David" w:hint="cs"/>
          <w:rtl/>
        </w:rPr>
        <w:tab/>
        <w:t xml:space="preserve"> זה כן. בנוסח הזה זה כן. </w:t>
      </w:r>
    </w:p>
    <w:p w14:paraId="296CFDDC" w14:textId="77777777" w:rsidR="003A5B01" w:rsidRDefault="003A5B01" w:rsidP="003A5B01">
      <w:pPr>
        <w:bidi/>
        <w:rPr>
          <w:rFonts w:cs="David" w:hint="cs"/>
          <w:u w:val="single"/>
          <w:rtl/>
        </w:rPr>
      </w:pPr>
      <w:r w:rsidRPr="003A5B01">
        <w:rPr>
          <w:rFonts w:cs="David"/>
          <w:rtl/>
        </w:rPr>
        <w:br/>
      </w:r>
    </w:p>
    <w:p w14:paraId="5553A927" w14:textId="77777777" w:rsidR="003A5B01" w:rsidRDefault="003A5B01" w:rsidP="003A5B01">
      <w:pPr>
        <w:bidi/>
        <w:rPr>
          <w:rFonts w:cs="David" w:hint="cs"/>
          <w:u w:val="single"/>
          <w:rtl/>
        </w:rPr>
      </w:pPr>
    </w:p>
    <w:p w14:paraId="058D1AE8" w14:textId="77777777" w:rsidR="003A5B01" w:rsidRDefault="003A5B01" w:rsidP="003A5B01">
      <w:pPr>
        <w:bidi/>
        <w:rPr>
          <w:rFonts w:cs="David" w:hint="cs"/>
          <w:u w:val="single"/>
          <w:rtl/>
        </w:rPr>
      </w:pPr>
    </w:p>
    <w:p w14:paraId="114DF2AD" w14:textId="77777777" w:rsidR="003A5B01" w:rsidRDefault="003A5B01" w:rsidP="003A5B01">
      <w:pPr>
        <w:bidi/>
        <w:rPr>
          <w:rFonts w:cs="David" w:hint="cs"/>
          <w:u w:val="single"/>
          <w:rtl/>
        </w:rPr>
      </w:pPr>
    </w:p>
    <w:p w14:paraId="766399C1" w14:textId="77777777" w:rsidR="003A5B01" w:rsidRPr="003A5B01" w:rsidRDefault="003A5B01" w:rsidP="003A5B01">
      <w:pPr>
        <w:bidi/>
        <w:rPr>
          <w:rFonts w:cs="David" w:hint="cs"/>
          <w:rtl/>
        </w:rPr>
      </w:pP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660E892E" w14:textId="77777777" w:rsidR="003A5B01" w:rsidRPr="003A5B01" w:rsidRDefault="003A5B01" w:rsidP="003A5B01">
      <w:pPr>
        <w:bidi/>
        <w:rPr>
          <w:rFonts w:cs="David" w:hint="cs"/>
          <w:rtl/>
        </w:rPr>
      </w:pPr>
    </w:p>
    <w:p w14:paraId="56B1A484" w14:textId="77777777" w:rsidR="003A5B01" w:rsidRPr="003A5B01" w:rsidRDefault="003A5B01" w:rsidP="003A5B01">
      <w:pPr>
        <w:bidi/>
        <w:rPr>
          <w:rFonts w:cs="David" w:hint="cs"/>
          <w:rtl/>
        </w:rPr>
      </w:pPr>
      <w:r w:rsidRPr="003A5B01">
        <w:rPr>
          <w:rFonts w:cs="David" w:hint="cs"/>
          <w:rtl/>
        </w:rPr>
        <w:tab/>
        <w:t xml:space="preserve"> לא. אני קוראת את זה, יש לי את זה לנגד עיני. </w:t>
      </w:r>
    </w:p>
    <w:p w14:paraId="780150FD"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658CEF78" w14:textId="77777777" w:rsidR="003A5B01" w:rsidRPr="003A5B01" w:rsidRDefault="003A5B01" w:rsidP="003A5B01">
      <w:pPr>
        <w:bidi/>
        <w:rPr>
          <w:rFonts w:cs="David" w:hint="cs"/>
          <w:rtl/>
        </w:rPr>
      </w:pPr>
    </w:p>
    <w:p w14:paraId="6ACBCEA5" w14:textId="77777777" w:rsidR="003A5B01" w:rsidRPr="003A5B01" w:rsidRDefault="003A5B01" w:rsidP="003A5B01">
      <w:pPr>
        <w:bidi/>
        <w:rPr>
          <w:rFonts w:cs="David" w:hint="cs"/>
          <w:rtl/>
        </w:rPr>
      </w:pPr>
      <w:r w:rsidRPr="003A5B01">
        <w:rPr>
          <w:rFonts w:cs="David" w:hint="cs"/>
          <w:rtl/>
        </w:rPr>
        <w:tab/>
        <w:t xml:space="preserve"> זהבה, אני אתך, ממש אתך. הבקשה על-ידי הדרג הביצועי. רק אם היועץ המשפטי </w:t>
      </w:r>
      <w:r w:rsidRPr="003A5B01">
        <w:rPr>
          <w:rFonts w:cs="David"/>
          <w:rtl/>
        </w:rPr>
        <w:t>–</w:t>
      </w:r>
      <w:r w:rsidRPr="003A5B01">
        <w:rPr>
          <w:rFonts w:cs="David" w:hint="cs"/>
          <w:rtl/>
        </w:rPr>
        <w:t xml:space="preserve"> שמקבל את הדרג המקצועי, פונה לשופט בית-המשפט העליון, זאת אומרת גם הוא בעד. וכאן, שופט בית-המשפט העליון, ביקשתי שהוא יְיַדֵעַ.</w:t>
      </w:r>
    </w:p>
    <w:p w14:paraId="27C37A0B"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112DB344" w14:textId="77777777" w:rsidR="003A5B01" w:rsidRPr="003A5B01" w:rsidRDefault="003A5B01" w:rsidP="003A5B01">
      <w:pPr>
        <w:bidi/>
        <w:rPr>
          <w:rFonts w:cs="David" w:hint="cs"/>
          <w:rtl/>
        </w:rPr>
      </w:pPr>
    </w:p>
    <w:p w14:paraId="2143052E" w14:textId="77777777" w:rsidR="003A5B01" w:rsidRPr="003A5B01" w:rsidRDefault="003A5B01" w:rsidP="003A5B01">
      <w:pPr>
        <w:bidi/>
        <w:rPr>
          <w:rFonts w:cs="David" w:hint="cs"/>
          <w:rtl/>
        </w:rPr>
      </w:pPr>
      <w:r w:rsidRPr="003A5B01">
        <w:rPr>
          <w:rFonts w:cs="David" w:hint="cs"/>
          <w:rtl/>
        </w:rPr>
        <w:tab/>
        <w:t xml:space="preserve"> אני מאוד מצטערת, אני לא יודעת לקרוא? אני קוראת את סעיף 2: "בקשה כאמור בפסקה (1) תוגש בכתב על ידי אחד מאלה" </w:t>
      </w:r>
      <w:r w:rsidRPr="003A5B01">
        <w:rPr>
          <w:rFonts w:cs="David"/>
          <w:rtl/>
        </w:rPr>
        <w:t>–</w:t>
      </w:r>
      <w:r w:rsidRPr="003A5B01">
        <w:rPr>
          <w:rFonts w:cs="David" w:hint="cs"/>
          <w:rtl/>
        </w:rPr>
        <w:t xml:space="preserve"> על-ידי אחד מאלה; זה גם יכול להיות רק אחד מאלה.</w:t>
      </w:r>
    </w:p>
    <w:p w14:paraId="232A8882"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31C3B20D" w14:textId="77777777" w:rsidR="003A5B01" w:rsidRPr="003A5B01" w:rsidRDefault="003A5B01" w:rsidP="003A5B01">
      <w:pPr>
        <w:bidi/>
        <w:rPr>
          <w:rFonts w:cs="David" w:hint="cs"/>
          <w:rtl/>
        </w:rPr>
      </w:pPr>
    </w:p>
    <w:p w14:paraId="3B9279DC" w14:textId="77777777" w:rsidR="003A5B01" w:rsidRPr="003A5B01" w:rsidRDefault="003A5B01" w:rsidP="003A5B01">
      <w:pPr>
        <w:bidi/>
        <w:rPr>
          <w:rFonts w:cs="David" w:hint="cs"/>
          <w:rtl/>
        </w:rPr>
      </w:pPr>
      <w:r w:rsidRPr="003A5B01">
        <w:rPr>
          <w:rFonts w:cs="David" w:hint="cs"/>
          <w:rtl/>
        </w:rPr>
        <w:tab/>
        <w:t>או המפכ"ל, או ראש השב"כ.</w:t>
      </w:r>
    </w:p>
    <w:p w14:paraId="7D59BE4A"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76E6271F" w14:textId="77777777" w:rsidR="003A5B01" w:rsidRPr="003A5B01" w:rsidRDefault="003A5B01" w:rsidP="003A5B01">
      <w:pPr>
        <w:bidi/>
        <w:rPr>
          <w:rFonts w:cs="David" w:hint="cs"/>
          <w:rtl/>
        </w:rPr>
      </w:pPr>
    </w:p>
    <w:p w14:paraId="7677D568" w14:textId="77777777" w:rsidR="003A5B01" w:rsidRPr="003A5B01" w:rsidRDefault="003A5B01" w:rsidP="003A5B01">
      <w:pPr>
        <w:bidi/>
        <w:rPr>
          <w:rFonts w:cs="David" w:hint="cs"/>
          <w:rtl/>
        </w:rPr>
      </w:pPr>
      <w:r w:rsidRPr="003A5B01">
        <w:rPr>
          <w:rFonts w:cs="David" w:hint="cs"/>
          <w:rtl/>
        </w:rPr>
        <w:tab/>
        <w:t xml:space="preserve"> בוודאי. אם החקירה היא בשב"כ </w:t>
      </w:r>
      <w:r w:rsidRPr="003A5B01">
        <w:rPr>
          <w:rFonts w:cs="David"/>
          <w:rtl/>
        </w:rPr>
        <w:t>–</w:t>
      </w:r>
      <w:r w:rsidRPr="003A5B01">
        <w:rPr>
          <w:rFonts w:cs="David" w:hint="cs"/>
          <w:rtl/>
        </w:rPr>
        <w:t xml:space="preserve"> זה אחד מהם; אם המשטרה </w:t>
      </w:r>
      <w:r w:rsidRPr="003A5B01">
        <w:rPr>
          <w:rFonts w:cs="David"/>
          <w:rtl/>
        </w:rPr>
        <w:t>–</w:t>
      </w:r>
      <w:r w:rsidRPr="003A5B01">
        <w:rPr>
          <w:rFonts w:cs="David" w:hint="cs"/>
          <w:rtl/>
        </w:rPr>
        <w:t xml:space="preserve"> אז המשטרה. </w:t>
      </w:r>
    </w:p>
    <w:p w14:paraId="6E42EE7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18C2420A" w14:textId="77777777" w:rsidR="003A5B01" w:rsidRPr="003A5B01" w:rsidRDefault="003A5B01" w:rsidP="003A5B01">
      <w:pPr>
        <w:bidi/>
        <w:rPr>
          <w:rFonts w:cs="David" w:hint="cs"/>
          <w:rtl/>
        </w:rPr>
      </w:pPr>
    </w:p>
    <w:p w14:paraId="6F6C3D24" w14:textId="77777777" w:rsidR="003A5B01" w:rsidRPr="003A5B01" w:rsidRDefault="003A5B01" w:rsidP="003A5B01">
      <w:pPr>
        <w:bidi/>
        <w:rPr>
          <w:rFonts w:cs="David" w:hint="cs"/>
          <w:rtl/>
        </w:rPr>
      </w:pPr>
      <w:r w:rsidRPr="003A5B01">
        <w:rPr>
          <w:rFonts w:cs="David" w:hint="cs"/>
          <w:rtl/>
        </w:rPr>
        <w:tab/>
        <w:t xml:space="preserve">אני חושבת שזאת בעיה, כאן אני מצביעה על הבעיה. כשאני אומרת תנאים מצטברים, אני אומרת: זה וזה </w:t>
      </w:r>
      <w:proofErr w:type="spellStart"/>
      <w:r w:rsidRPr="003A5B01">
        <w:rPr>
          <w:rFonts w:cs="David" w:hint="cs"/>
          <w:rtl/>
        </w:rPr>
        <w:t>וזה</w:t>
      </w:r>
      <w:proofErr w:type="spellEnd"/>
      <w:r w:rsidRPr="003A5B01">
        <w:rPr>
          <w:rFonts w:cs="David" w:hint="cs"/>
          <w:rtl/>
        </w:rPr>
        <w:t xml:space="preserve">, שמקבלים את אישורו של שופט בית-המשפט העליון. זה תנאים מצטברים. </w:t>
      </w:r>
    </w:p>
    <w:p w14:paraId="2672812B" w14:textId="77777777" w:rsidR="003A5B01" w:rsidRPr="003A5B01" w:rsidRDefault="003A5B01" w:rsidP="003A5B01">
      <w:pPr>
        <w:bidi/>
        <w:rPr>
          <w:rFonts w:cs="David" w:hint="cs"/>
          <w:rtl/>
        </w:rPr>
      </w:pPr>
      <w:r w:rsidRPr="003A5B01">
        <w:rPr>
          <w:rFonts w:cs="David"/>
          <w:rtl/>
        </w:rPr>
        <w:br/>
      </w:r>
    </w:p>
    <w:p w14:paraId="11D22877" w14:textId="77777777" w:rsidR="003A5B01" w:rsidRPr="003A5B01" w:rsidRDefault="003A5B01" w:rsidP="003A5B01">
      <w:pPr>
        <w:bidi/>
        <w:rPr>
          <w:rFonts w:cs="David" w:hint="cs"/>
          <w:rtl/>
        </w:rPr>
      </w:pPr>
    </w:p>
    <w:p w14:paraId="4667088A" w14:textId="77777777" w:rsidR="003A5B01" w:rsidRPr="003A5B01" w:rsidRDefault="003A5B01" w:rsidP="003A5B01">
      <w:pPr>
        <w:bidi/>
        <w:rPr>
          <w:rFonts w:cs="David" w:hint="cs"/>
          <w:rtl/>
        </w:rPr>
      </w:pP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79BF6F85" w14:textId="77777777" w:rsidR="003A5B01" w:rsidRPr="003A5B01" w:rsidRDefault="003A5B01" w:rsidP="003A5B01">
      <w:pPr>
        <w:bidi/>
        <w:rPr>
          <w:rFonts w:cs="David" w:hint="cs"/>
          <w:rtl/>
        </w:rPr>
      </w:pPr>
    </w:p>
    <w:p w14:paraId="402635E8" w14:textId="77777777" w:rsidR="003A5B01" w:rsidRPr="003A5B01" w:rsidRDefault="003A5B01" w:rsidP="003A5B01">
      <w:pPr>
        <w:bidi/>
        <w:rPr>
          <w:rFonts w:cs="David" w:hint="cs"/>
          <w:rtl/>
        </w:rPr>
      </w:pPr>
      <w:r w:rsidRPr="003A5B01">
        <w:rPr>
          <w:rFonts w:cs="David" w:hint="cs"/>
          <w:rtl/>
        </w:rPr>
        <w:tab/>
        <w:t xml:space="preserve"> להיפך. </w:t>
      </w:r>
    </w:p>
    <w:p w14:paraId="14EED109"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28D61240" w14:textId="77777777" w:rsidR="003A5B01" w:rsidRPr="003A5B01" w:rsidRDefault="003A5B01" w:rsidP="003A5B01">
      <w:pPr>
        <w:bidi/>
        <w:rPr>
          <w:rFonts w:cs="David" w:hint="cs"/>
          <w:rtl/>
        </w:rPr>
      </w:pPr>
    </w:p>
    <w:p w14:paraId="3786DBC5" w14:textId="77777777" w:rsidR="003A5B01" w:rsidRPr="003A5B01" w:rsidRDefault="003A5B01" w:rsidP="003A5B01">
      <w:pPr>
        <w:bidi/>
        <w:rPr>
          <w:rFonts w:cs="David" w:hint="cs"/>
          <w:rtl/>
        </w:rPr>
      </w:pPr>
      <w:r w:rsidRPr="003A5B01">
        <w:rPr>
          <w:rFonts w:cs="David" w:hint="cs"/>
          <w:rtl/>
        </w:rPr>
        <w:tab/>
        <w:t xml:space="preserve">יכול להיות שיש חקירה אצל השב"כ והחקירה הזאת לא נמצאת אצל המשטרה. </w:t>
      </w:r>
    </w:p>
    <w:p w14:paraId="4BA9E916"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505FC6A2" w14:textId="77777777" w:rsidR="003A5B01" w:rsidRPr="003A5B01" w:rsidRDefault="003A5B01" w:rsidP="003A5B01">
      <w:pPr>
        <w:bidi/>
        <w:rPr>
          <w:rFonts w:cs="David" w:hint="cs"/>
          <w:rtl/>
        </w:rPr>
      </w:pPr>
    </w:p>
    <w:p w14:paraId="0554264C" w14:textId="77777777" w:rsidR="003A5B01" w:rsidRPr="003A5B01" w:rsidRDefault="003A5B01" w:rsidP="003A5B01">
      <w:pPr>
        <w:bidi/>
        <w:rPr>
          <w:rFonts w:cs="David" w:hint="cs"/>
          <w:rtl/>
        </w:rPr>
      </w:pPr>
      <w:r w:rsidRPr="003A5B01">
        <w:rPr>
          <w:rFonts w:cs="David" w:hint="cs"/>
          <w:rtl/>
        </w:rPr>
        <w:tab/>
        <w:t>זה יפגע בחסינות.</w:t>
      </w:r>
    </w:p>
    <w:p w14:paraId="084DE53D"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2F600E68" w14:textId="77777777" w:rsidR="003A5B01" w:rsidRPr="003A5B01" w:rsidRDefault="003A5B01" w:rsidP="003A5B01">
      <w:pPr>
        <w:bidi/>
        <w:rPr>
          <w:rFonts w:cs="David" w:hint="cs"/>
          <w:rtl/>
        </w:rPr>
      </w:pPr>
    </w:p>
    <w:p w14:paraId="13157CEF" w14:textId="77777777" w:rsidR="003A5B01" w:rsidRPr="003A5B01" w:rsidRDefault="003A5B01" w:rsidP="003A5B01">
      <w:pPr>
        <w:bidi/>
        <w:rPr>
          <w:rFonts w:cs="David" w:hint="cs"/>
          <w:rtl/>
        </w:rPr>
      </w:pPr>
      <w:r w:rsidRPr="003A5B01">
        <w:rPr>
          <w:rFonts w:cs="David" w:hint="cs"/>
          <w:rtl/>
        </w:rPr>
        <w:tab/>
        <w:t xml:space="preserve"> לא, זה לא יפגע בחסינות. </w:t>
      </w:r>
    </w:p>
    <w:p w14:paraId="3A668570"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0A19DE66" w14:textId="77777777" w:rsidR="003A5B01" w:rsidRPr="003A5B01" w:rsidRDefault="003A5B01" w:rsidP="003A5B01">
      <w:pPr>
        <w:bidi/>
        <w:rPr>
          <w:rFonts w:cs="David" w:hint="cs"/>
          <w:rtl/>
        </w:rPr>
      </w:pPr>
    </w:p>
    <w:p w14:paraId="1D75B830" w14:textId="77777777" w:rsidR="003A5B01" w:rsidRPr="003A5B01" w:rsidRDefault="003A5B01" w:rsidP="003A5B01">
      <w:pPr>
        <w:bidi/>
        <w:rPr>
          <w:rFonts w:cs="David" w:hint="cs"/>
          <w:rtl/>
        </w:rPr>
      </w:pPr>
      <w:r w:rsidRPr="003A5B01">
        <w:rPr>
          <w:rFonts w:cs="David" w:hint="cs"/>
          <w:rtl/>
        </w:rPr>
        <w:tab/>
        <w:t xml:space="preserve"> אם השב"כ עושה עבודה שקטה, למה להעביר את זה למשטרה?</w:t>
      </w:r>
    </w:p>
    <w:p w14:paraId="4827C7B4" w14:textId="77777777" w:rsidR="003A5B01" w:rsidRDefault="003A5B01" w:rsidP="003A5B01">
      <w:pPr>
        <w:bidi/>
        <w:rPr>
          <w:rFonts w:cs="David" w:hint="cs"/>
          <w:u w:val="single"/>
          <w:rtl/>
        </w:rPr>
      </w:pPr>
      <w:r w:rsidRPr="003A5B01">
        <w:rPr>
          <w:rFonts w:cs="David"/>
          <w:rtl/>
        </w:rPr>
        <w:br/>
      </w:r>
    </w:p>
    <w:p w14:paraId="39251C0F" w14:textId="77777777" w:rsidR="003A5B01" w:rsidRDefault="003A5B01" w:rsidP="003A5B01">
      <w:pPr>
        <w:bidi/>
        <w:rPr>
          <w:rFonts w:cs="David" w:hint="cs"/>
          <w:u w:val="single"/>
          <w:rtl/>
        </w:rPr>
      </w:pPr>
    </w:p>
    <w:p w14:paraId="5FB232DB" w14:textId="77777777" w:rsidR="003A5B01" w:rsidRDefault="003A5B01" w:rsidP="003A5B01">
      <w:pPr>
        <w:bidi/>
        <w:rPr>
          <w:rFonts w:cs="David" w:hint="cs"/>
          <w:u w:val="single"/>
          <w:rtl/>
        </w:rPr>
      </w:pPr>
    </w:p>
    <w:p w14:paraId="5255D95E" w14:textId="77777777" w:rsidR="003A5B01" w:rsidRDefault="003A5B01" w:rsidP="003A5B01">
      <w:pPr>
        <w:bidi/>
        <w:rPr>
          <w:rFonts w:cs="David" w:hint="cs"/>
          <w:u w:val="single"/>
          <w:rtl/>
        </w:rPr>
      </w:pPr>
    </w:p>
    <w:p w14:paraId="4280D4DF" w14:textId="77777777" w:rsidR="003A5B01" w:rsidRDefault="003A5B01" w:rsidP="003A5B01">
      <w:pPr>
        <w:bidi/>
        <w:rPr>
          <w:rFonts w:cs="David" w:hint="cs"/>
          <w:u w:val="single"/>
          <w:rtl/>
        </w:rPr>
      </w:pPr>
    </w:p>
    <w:p w14:paraId="6373542A" w14:textId="77777777" w:rsidR="003A5B01" w:rsidRPr="003A5B01" w:rsidRDefault="003A5B01" w:rsidP="003A5B01">
      <w:pPr>
        <w:bidi/>
        <w:rPr>
          <w:rFonts w:cs="David" w:hint="cs"/>
          <w:rtl/>
        </w:rPr>
      </w:pP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5A70B156" w14:textId="77777777" w:rsidR="003A5B01" w:rsidRPr="003A5B01" w:rsidRDefault="003A5B01" w:rsidP="003A5B01">
      <w:pPr>
        <w:bidi/>
        <w:rPr>
          <w:rFonts w:cs="David" w:hint="cs"/>
          <w:rtl/>
        </w:rPr>
      </w:pPr>
    </w:p>
    <w:p w14:paraId="30502788" w14:textId="77777777" w:rsidR="003A5B01" w:rsidRPr="003A5B01" w:rsidRDefault="003A5B01" w:rsidP="003A5B01">
      <w:pPr>
        <w:bidi/>
        <w:rPr>
          <w:rFonts w:cs="David" w:hint="cs"/>
          <w:rtl/>
        </w:rPr>
      </w:pPr>
      <w:r w:rsidRPr="003A5B01">
        <w:rPr>
          <w:rFonts w:cs="David" w:hint="cs"/>
          <w:rtl/>
        </w:rPr>
        <w:tab/>
        <w:t xml:space="preserve"> בכל הכבוד לשב"כ </w:t>
      </w:r>
      <w:r w:rsidRPr="003A5B01">
        <w:rPr>
          <w:rFonts w:cs="David"/>
          <w:rtl/>
        </w:rPr>
        <w:t>–</w:t>
      </w:r>
      <w:r w:rsidRPr="003A5B01">
        <w:rPr>
          <w:rFonts w:cs="David" w:hint="cs"/>
          <w:rtl/>
        </w:rPr>
        <w:t xml:space="preserve"> היום זה השב"כ ומחר זה </w:t>
      </w:r>
      <w:proofErr w:type="spellStart"/>
      <w:r w:rsidRPr="003A5B01">
        <w:rPr>
          <w:rFonts w:cs="David" w:hint="cs"/>
          <w:rtl/>
        </w:rPr>
        <w:t>זה</w:t>
      </w:r>
      <w:proofErr w:type="spellEnd"/>
      <w:r w:rsidRPr="003A5B01">
        <w:rPr>
          <w:rFonts w:cs="David" w:hint="cs"/>
          <w:rtl/>
        </w:rPr>
        <w:t xml:space="preserve">. צריכים להיות תנאים מצטברים. חסינות זה דבר מאוד מהותי, כפי שאתה יודע </w:t>
      </w:r>
      <w:r w:rsidRPr="003A5B01">
        <w:rPr>
          <w:rFonts w:cs="David"/>
          <w:rtl/>
        </w:rPr>
        <w:t>–</w:t>
      </w:r>
      <w:r w:rsidRPr="003A5B01">
        <w:rPr>
          <w:rFonts w:cs="David" w:hint="cs"/>
          <w:rtl/>
        </w:rPr>
        <w:t xml:space="preserve"> היא חסינות מהותית. לכן זה צריך להיות גם יועץ משפטי וגם ראש שב"כ, גם וגם </w:t>
      </w:r>
      <w:r w:rsidRPr="003A5B01">
        <w:rPr>
          <w:rFonts w:cs="David"/>
          <w:rtl/>
        </w:rPr>
        <w:t>–</w:t>
      </w:r>
      <w:r w:rsidRPr="003A5B01">
        <w:rPr>
          <w:rFonts w:cs="David" w:hint="cs"/>
          <w:rtl/>
        </w:rPr>
        <w:t xml:space="preserve"> בתנאי שזה גם וגם, לא אחד מאלה, ובאישורו של שופט בית-משפט עליון. </w:t>
      </w:r>
    </w:p>
    <w:p w14:paraId="0E09467B" w14:textId="77777777" w:rsidR="003A5B01" w:rsidRPr="003A5B01" w:rsidRDefault="003A5B01" w:rsidP="003A5B01">
      <w:pPr>
        <w:bidi/>
        <w:rPr>
          <w:rFonts w:cs="David" w:hint="cs"/>
          <w:rtl/>
        </w:rPr>
      </w:pPr>
    </w:p>
    <w:p w14:paraId="14E18765" w14:textId="77777777" w:rsidR="003A5B01" w:rsidRPr="003A5B01" w:rsidRDefault="003A5B01" w:rsidP="003A5B01">
      <w:pPr>
        <w:bidi/>
        <w:rPr>
          <w:rFonts w:cs="David" w:hint="cs"/>
          <w:rtl/>
        </w:rPr>
      </w:pPr>
      <w:r w:rsidRPr="003A5B01">
        <w:rPr>
          <w:rFonts w:cs="David" w:hint="cs"/>
          <w:rtl/>
        </w:rPr>
        <w:tab/>
        <w:t xml:space="preserve">אחרי שאמרתי את כל הדברים האלה אני רוצה לתת לך דוגמה. מחר יהיה מי שיחליט שהפעולה של חבר הכנסת אריאל </w:t>
      </w:r>
      <w:r w:rsidRPr="003A5B01">
        <w:rPr>
          <w:rFonts w:cs="David"/>
          <w:rtl/>
        </w:rPr>
        <w:t>–</w:t>
      </w:r>
      <w:r w:rsidRPr="003A5B01">
        <w:rPr>
          <w:rFonts w:cs="David" w:hint="cs"/>
          <w:rtl/>
        </w:rPr>
        <w:t xml:space="preserve"> שהוא חבר כנסת </w:t>
      </w:r>
      <w:r w:rsidRPr="003A5B01">
        <w:rPr>
          <w:rFonts w:cs="David"/>
          <w:rtl/>
        </w:rPr>
        <w:t>–</w:t>
      </w:r>
      <w:r w:rsidRPr="003A5B01">
        <w:rPr>
          <w:rFonts w:cs="David" w:hint="cs"/>
          <w:rtl/>
        </w:rPr>
        <w:t xml:space="preserve"> היא פגיעה בביטחון המדינה: הפעולה שלו נגד ההתנתקות או הפעולה נגד </w:t>
      </w:r>
      <w:proofErr w:type="spellStart"/>
      <w:r w:rsidRPr="003A5B01">
        <w:rPr>
          <w:rFonts w:cs="David" w:hint="cs"/>
          <w:rtl/>
        </w:rPr>
        <w:t>עמונה</w:t>
      </w:r>
      <w:proofErr w:type="spellEnd"/>
      <w:r w:rsidRPr="003A5B01">
        <w:rPr>
          <w:rFonts w:cs="David" w:hint="cs"/>
          <w:rtl/>
        </w:rPr>
        <w:t xml:space="preserve">, הוא רוצה לחזור </w:t>
      </w:r>
      <w:proofErr w:type="spellStart"/>
      <w:r w:rsidRPr="003A5B01">
        <w:rPr>
          <w:rFonts w:cs="David" w:hint="cs"/>
          <w:rtl/>
        </w:rPr>
        <w:t>לעמונה</w:t>
      </w:r>
      <w:proofErr w:type="spellEnd"/>
      <w:r w:rsidRPr="003A5B01">
        <w:rPr>
          <w:rFonts w:cs="David" w:hint="cs"/>
          <w:rtl/>
        </w:rPr>
        <w:t xml:space="preserve"> </w:t>
      </w:r>
      <w:r w:rsidRPr="003A5B01">
        <w:rPr>
          <w:rFonts w:cs="David"/>
          <w:rtl/>
        </w:rPr>
        <w:t>–</w:t>
      </w:r>
      <w:r w:rsidRPr="003A5B01">
        <w:rPr>
          <w:rFonts w:cs="David" w:hint="cs"/>
          <w:rtl/>
        </w:rPr>
        <w:t xml:space="preserve"> זאת פגיעה בביטחון המדינה. מספיק שראש השב"כ </w:t>
      </w:r>
      <w:r w:rsidRPr="003A5B01">
        <w:rPr>
          <w:rFonts w:cs="David"/>
          <w:rtl/>
        </w:rPr>
        <w:t>–</w:t>
      </w:r>
      <w:r w:rsidRPr="003A5B01">
        <w:rPr>
          <w:rFonts w:cs="David" w:hint="cs"/>
          <w:rtl/>
        </w:rPr>
        <w:t xml:space="preserve"> שמתעצבן כי באותה ועדה הוא תקף אותו </w:t>
      </w:r>
      <w:r w:rsidRPr="003A5B01">
        <w:rPr>
          <w:rFonts w:cs="David"/>
          <w:rtl/>
        </w:rPr>
        <w:t>–</w:t>
      </w:r>
      <w:r w:rsidRPr="003A5B01">
        <w:rPr>
          <w:rFonts w:cs="David" w:hint="cs"/>
          <w:rtl/>
        </w:rPr>
        <w:t xml:space="preserve"> הוא אומר לערוך אצלו חיפוש. זאת פגיעה בחסינות. </w:t>
      </w:r>
    </w:p>
    <w:p w14:paraId="2B13F5B3"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יעקב </w:t>
      </w:r>
      <w:proofErr w:type="spellStart"/>
      <w:r w:rsidRPr="003A5B01">
        <w:rPr>
          <w:rFonts w:cs="David" w:hint="cs"/>
          <w:u w:val="single"/>
          <w:rtl/>
        </w:rPr>
        <w:t>מרגי</w:t>
      </w:r>
      <w:proofErr w:type="spellEnd"/>
      <w:r w:rsidRPr="003A5B01">
        <w:rPr>
          <w:rFonts w:cs="David" w:hint="cs"/>
          <w:u w:val="single"/>
          <w:rtl/>
        </w:rPr>
        <w:t>:</w:t>
      </w:r>
    </w:p>
    <w:p w14:paraId="37C59CDC" w14:textId="77777777" w:rsidR="003A5B01" w:rsidRPr="003A5B01" w:rsidRDefault="003A5B01" w:rsidP="003A5B01">
      <w:pPr>
        <w:bidi/>
        <w:rPr>
          <w:rFonts w:cs="David" w:hint="cs"/>
          <w:rtl/>
        </w:rPr>
      </w:pPr>
    </w:p>
    <w:p w14:paraId="331F6CAE" w14:textId="77777777" w:rsidR="003A5B01" w:rsidRPr="003A5B01" w:rsidRDefault="003A5B01" w:rsidP="003A5B01">
      <w:pPr>
        <w:bidi/>
        <w:rPr>
          <w:rFonts w:cs="David" w:hint="cs"/>
          <w:rtl/>
        </w:rPr>
      </w:pPr>
      <w:r w:rsidRPr="003A5B01">
        <w:rPr>
          <w:rFonts w:cs="David" w:hint="cs"/>
          <w:rtl/>
        </w:rPr>
        <w:tab/>
        <w:t xml:space="preserve"> את חושדת בראש השב"כ בשיקולים לא ענייניים? </w:t>
      </w:r>
    </w:p>
    <w:p w14:paraId="579910FF"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262DF2E9" w14:textId="77777777" w:rsidR="003A5B01" w:rsidRPr="003A5B01" w:rsidRDefault="003A5B01" w:rsidP="003A5B01">
      <w:pPr>
        <w:bidi/>
        <w:rPr>
          <w:rFonts w:cs="David" w:hint="cs"/>
          <w:rtl/>
        </w:rPr>
      </w:pPr>
    </w:p>
    <w:p w14:paraId="4BCC9A2D" w14:textId="77777777" w:rsidR="003A5B01" w:rsidRPr="003A5B01" w:rsidRDefault="003A5B01" w:rsidP="003A5B01">
      <w:pPr>
        <w:bidi/>
        <w:rPr>
          <w:rFonts w:cs="David" w:hint="cs"/>
          <w:rtl/>
        </w:rPr>
      </w:pPr>
      <w:r w:rsidRPr="003A5B01">
        <w:rPr>
          <w:rFonts w:cs="David" w:hint="cs"/>
          <w:rtl/>
        </w:rPr>
        <w:tab/>
        <w:t xml:space="preserve">אז שופט בית-המשפט העליון ישקול אם זה נכון. </w:t>
      </w:r>
    </w:p>
    <w:p w14:paraId="03439FC5"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5454FFDD" w14:textId="77777777" w:rsidR="003A5B01" w:rsidRPr="003A5B01" w:rsidRDefault="003A5B01" w:rsidP="003A5B01">
      <w:pPr>
        <w:bidi/>
        <w:rPr>
          <w:rFonts w:cs="David" w:hint="cs"/>
          <w:rtl/>
        </w:rPr>
      </w:pPr>
    </w:p>
    <w:p w14:paraId="5BE89D13" w14:textId="77777777" w:rsidR="003A5B01" w:rsidRPr="003A5B01" w:rsidRDefault="003A5B01" w:rsidP="003A5B01">
      <w:pPr>
        <w:bidi/>
        <w:rPr>
          <w:rFonts w:cs="David" w:hint="cs"/>
          <w:rtl/>
        </w:rPr>
      </w:pPr>
      <w:r w:rsidRPr="003A5B01">
        <w:rPr>
          <w:rFonts w:cs="David" w:hint="cs"/>
          <w:rtl/>
        </w:rPr>
        <w:tab/>
        <w:t xml:space="preserve"> עוד לפני כן </w:t>
      </w:r>
      <w:r w:rsidRPr="003A5B01">
        <w:rPr>
          <w:rFonts w:cs="David"/>
          <w:rtl/>
        </w:rPr>
        <w:t>–</w:t>
      </w:r>
      <w:r w:rsidRPr="003A5B01">
        <w:rPr>
          <w:rFonts w:cs="David" w:hint="cs"/>
          <w:rtl/>
        </w:rPr>
        <w:t xml:space="preserve"> היועץ המשפטי לממשלה, שופט בית-משפט עליון. </w:t>
      </w:r>
    </w:p>
    <w:p w14:paraId="05DEBFF1"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4D763274" w14:textId="77777777" w:rsidR="003A5B01" w:rsidRPr="003A5B01" w:rsidRDefault="003A5B01" w:rsidP="003A5B01">
      <w:pPr>
        <w:bidi/>
        <w:rPr>
          <w:rFonts w:cs="David" w:hint="cs"/>
          <w:rtl/>
        </w:rPr>
      </w:pPr>
    </w:p>
    <w:p w14:paraId="4A7A64EE" w14:textId="77777777" w:rsidR="003A5B01" w:rsidRPr="003A5B01" w:rsidRDefault="003A5B01" w:rsidP="003A5B01">
      <w:pPr>
        <w:bidi/>
        <w:rPr>
          <w:rFonts w:cs="David" w:hint="cs"/>
          <w:rtl/>
        </w:rPr>
      </w:pPr>
      <w:r w:rsidRPr="003A5B01">
        <w:rPr>
          <w:rFonts w:cs="David" w:hint="cs"/>
          <w:rtl/>
        </w:rPr>
        <w:tab/>
        <w:t xml:space="preserve"> זה לא לפני כן. זה צריך להיות על תנאי. מכיוון שביטחון המדינה זה מושג שהוא לא מוגדר- זה לא כמו רצח או פשע, שזה מושג מוגדר </w:t>
      </w:r>
      <w:r w:rsidRPr="003A5B01">
        <w:rPr>
          <w:rFonts w:cs="David"/>
          <w:rtl/>
        </w:rPr>
        <w:t>–</w:t>
      </w:r>
      <w:r w:rsidRPr="003A5B01">
        <w:rPr>
          <w:rFonts w:cs="David" w:hint="cs"/>
          <w:rtl/>
        </w:rPr>
        <w:t xml:space="preserve"> ומכיוון שבעיני, ביטחון המדינה הוא חשוב אבל יש עניין של ערכים, מכיוון שזה עניין </w:t>
      </w:r>
      <w:proofErr w:type="spellStart"/>
      <w:r w:rsidRPr="003A5B01">
        <w:rPr>
          <w:rFonts w:cs="David" w:hint="cs"/>
          <w:rtl/>
        </w:rPr>
        <w:t>דיפוזי</w:t>
      </w:r>
      <w:proofErr w:type="spellEnd"/>
      <w:r w:rsidRPr="003A5B01">
        <w:rPr>
          <w:rFonts w:cs="David" w:hint="cs"/>
          <w:rtl/>
        </w:rPr>
        <w:t xml:space="preserve">, אתה בכלל לא יכול להעמיד </w:t>
      </w:r>
      <w:r w:rsidRPr="003A5B01">
        <w:rPr>
          <w:rFonts w:cs="David"/>
          <w:rtl/>
        </w:rPr>
        <w:t>–</w:t>
      </w:r>
      <w:r w:rsidRPr="003A5B01">
        <w:rPr>
          <w:rFonts w:cs="David" w:hint="cs"/>
          <w:rtl/>
        </w:rPr>
        <w:t xml:space="preserve"> אתה מדבר עכשיו על החסינות של חברי הכנסת - - -</w:t>
      </w:r>
    </w:p>
    <w:p w14:paraId="547EE1AA" w14:textId="77777777" w:rsidR="003A5B01" w:rsidRPr="003A5B01" w:rsidRDefault="003A5B01" w:rsidP="003A5B01">
      <w:pPr>
        <w:bidi/>
        <w:rPr>
          <w:rFonts w:cs="David"/>
          <w:rtl/>
        </w:rPr>
      </w:pPr>
      <w:r w:rsidRPr="003A5B01">
        <w:rPr>
          <w:rFonts w:cs="David"/>
          <w:rtl/>
        </w:rPr>
        <w:br/>
      </w:r>
      <w:r w:rsidRPr="003A5B01">
        <w:rPr>
          <w:rFonts w:cs="David" w:hint="eastAsia"/>
          <w:u w:val="single"/>
          <w:rtl/>
        </w:rPr>
        <w:t>אורי</w:t>
      </w:r>
      <w:r w:rsidRPr="003A5B01">
        <w:rPr>
          <w:rFonts w:cs="David"/>
          <w:u w:val="single"/>
          <w:rtl/>
        </w:rPr>
        <w:t xml:space="preserve"> אריאל:</w:t>
      </w:r>
    </w:p>
    <w:p w14:paraId="22A4237B" w14:textId="77777777" w:rsidR="003A5B01" w:rsidRPr="003A5B01" w:rsidRDefault="003A5B01" w:rsidP="003A5B01">
      <w:pPr>
        <w:bidi/>
        <w:rPr>
          <w:rFonts w:cs="David"/>
          <w:rtl/>
        </w:rPr>
      </w:pPr>
    </w:p>
    <w:p w14:paraId="0DF1EEAB" w14:textId="77777777" w:rsidR="003A5B01" w:rsidRPr="003A5B01" w:rsidRDefault="003A5B01" w:rsidP="003A5B01">
      <w:pPr>
        <w:pStyle w:val="Heading8"/>
        <w:rPr>
          <w:rFonts w:hint="cs"/>
          <w:sz w:val="24"/>
          <w:rtl/>
        </w:rPr>
      </w:pPr>
      <w:r w:rsidRPr="003A5B01">
        <w:rPr>
          <w:sz w:val="24"/>
          <w:rtl/>
        </w:rPr>
        <w:tab/>
      </w:r>
      <w:r w:rsidRPr="003A5B01">
        <w:rPr>
          <w:rFonts w:hint="cs"/>
          <w:sz w:val="24"/>
          <w:rtl/>
        </w:rPr>
        <w:t>כולם יאשרו את זה?</w:t>
      </w:r>
    </w:p>
    <w:p w14:paraId="155DC674" w14:textId="77777777" w:rsidR="003A5B01" w:rsidRPr="003A5B01" w:rsidRDefault="003A5B01" w:rsidP="003A5B01">
      <w:pPr>
        <w:bidi/>
        <w:rPr>
          <w:rFonts w:cs="David" w:hint="cs"/>
          <w:u w:val="single"/>
          <w:rtl/>
        </w:rPr>
      </w:pPr>
    </w:p>
    <w:p w14:paraId="499309AF" w14:textId="77777777" w:rsidR="003A5B01" w:rsidRPr="003A5B01" w:rsidRDefault="003A5B01" w:rsidP="003A5B01">
      <w:pPr>
        <w:bidi/>
        <w:rPr>
          <w:rFonts w:cs="David" w:hint="cs"/>
          <w:rtl/>
        </w:rPr>
      </w:pP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28E76B99" w14:textId="77777777" w:rsidR="003A5B01" w:rsidRPr="003A5B01" w:rsidRDefault="003A5B01" w:rsidP="003A5B01">
      <w:pPr>
        <w:bidi/>
        <w:rPr>
          <w:rFonts w:cs="David" w:hint="cs"/>
          <w:rtl/>
        </w:rPr>
      </w:pPr>
    </w:p>
    <w:p w14:paraId="51178B12" w14:textId="77777777" w:rsidR="003A5B01" w:rsidRPr="003A5B01" w:rsidRDefault="003A5B01" w:rsidP="003A5B01">
      <w:pPr>
        <w:bidi/>
        <w:rPr>
          <w:rFonts w:cs="David" w:hint="cs"/>
          <w:rtl/>
        </w:rPr>
      </w:pPr>
      <w:r w:rsidRPr="003A5B01">
        <w:rPr>
          <w:rFonts w:cs="David" w:hint="cs"/>
          <w:rtl/>
        </w:rPr>
        <w:tab/>
        <w:t xml:space="preserve"> בוודאי. אתה עכשיו פוגע בחסינות המהותית שלך; אתה צריך לחשוב </w:t>
      </w:r>
      <w:r w:rsidRPr="003A5B01">
        <w:rPr>
          <w:rFonts w:cs="David"/>
          <w:rtl/>
        </w:rPr>
        <w:t>–</w:t>
      </w:r>
      <w:r w:rsidRPr="003A5B01">
        <w:rPr>
          <w:rFonts w:cs="David" w:hint="cs"/>
          <w:rtl/>
        </w:rPr>
        <w:t xml:space="preserve"> היום זה אתה, מחר זה הוא. </w:t>
      </w:r>
    </w:p>
    <w:p w14:paraId="0F3F1E1D" w14:textId="77777777" w:rsidR="003A5B01" w:rsidRPr="003A5B01" w:rsidRDefault="003A5B01" w:rsidP="003A5B01">
      <w:pPr>
        <w:bidi/>
        <w:rPr>
          <w:rFonts w:cs="David" w:hint="cs"/>
          <w:rtl/>
        </w:rPr>
      </w:pPr>
    </w:p>
    <w:p w14:paraId="0372F995" w14:textId="77777777" w:rsidR="003A5B01" w:rsidRPr="003A5B01" w:rsidRDefault="003A5B01" w:rsidP="003A5B01">
      <w:pPr>
        <w:bidi/>
        <w:rPr>
          <w:rFonts w:cs="David" w:hint="cs"/>
          <w:rtl/>
        </w:rPr>
      </w:pPr>
      <w:r w:rsidRPr="003A5B01">
        <w:rPr>
          <w:rFonts w:cs="David" w:hint="cs"/>
          <w:rtl/>
        </w:rPr>
        <w:tab/>
        <w:t xml:space="preserve">החוק הזה </w:t>
      </w:r>
      <w:r w:rsidRPr="003A5B01">
        <w:rPr>
          <w:rFonts w:cs="David"/>
          <w:rtl/>
        </w:rPr>
        <w:t>–</w:t>
      </w:r>
      <w:r w:rsidRPr="003A5B01">
        <w:rPr>
          <w:rFonts w:cs="David" w:hint="cs"/>
          <w:rtl/>
        </w:rPr>
        <w:t xml:space="preserve"> אני יכולה להבין מדוע הוא נוצר, אבל מי שחושב מדוע החוק הזה נוצר ולא רואה את ההשלכות </w:t>
      </w:r>
      <w:r w:rsidRPr="003A5B01">
        <w:rPr>
          <w:rFonts w:cs="David"/>
          <w:rtl/>
        </w:rPr>
        <w:t>–</w:t>
      </w:r>
      <w:r w:rsidRPr="003A5B01">
        <w:rPr>
          <w:rFonts w:cs="David" w:hint="cs"/>
          <w:rtl/>
        </w:rPr>
        <w:t xml:space="preserve"> שזה יכול להיות בומרנג </w:t>
      </w:r>
      <w:r w:rsidRPr="003A5B01">
        <w:rPr>
          <w:rFonts w:cs="David"/>
          <w:rtl/>
        </w:rPr>
        <w:t>–</w:t>
      </w:r>
      <w:r w:rsidRPr="003A5B01">
        <w:rPr>
          <w:rFonts w:cs="David" w:hint="cs"/>
          <w:rtl/>
        </w:rPr>
        <w:t xml:space="preserve"> אני מציעה שתחשבו על מה שאתם מציעים.</w:t>
      </w:r>
    </w:p>
    <w:p w14:paraId="6CDD81B3"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08C58F31" w14:textId="77777777" w:rsidR="003A5B01" w:rsidRPr="003A5B01" w:rsidRDefault="003A5B01" w:rsidP="003A5B01">
      <w:pPr>
        <w:bidi/>
        <w:rPr>
          <w:rFonts w:cs="David" w:hint="cs"/>
          <w:rtl/>
        </w:rPr>
      </w:pPr>
    </w:p>
    <w:p w14:paraId="1E12F24A" w14:textId="77777777" w:rsidR="003A5B01" w:rsidRPr="003A5B01" w:rsidRDefault="003A5B01" w:rsidP="003A5B01">
      <w:pPr>
        <w:bidi/>
        <w:rPr>
          <w:rFonts w:cs="David" w:hint="cs"/>
          <w:rtl/>
        </w:rPr>
      </w:pPr>
      <w:r w:rsidRPr="003A5B01">
        <w:rPr>
          <w:rFonts w:cs="David" w:hint="cs"/>
          <w:rtl/>
        </w:rPr>
        <w:tab/>
        <w:t>תודה. חברת הכנסת תירוש, ואנחנו עוברים לקריאת החוק.</w:t>
      </w:r>
    </w:p>
    <w:p w14:paraId="57E5D02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266F6F1E" w14:textId="77777777" w:rsidR="003A5B01" w:rsidRPr="003A5B01" w:rsidRDefault="003A5B01" w:rsidP="003A5B01">
      <w:pPr>
        <w:bidi/>
        <w:rPr>
          <w:rFonts w:cs="David" w:hint="cs"/>
          <w:rtl/>
        </w:rPr>
      </w:pPr>
    </w:p>
    <w:p w14:paraId="1C068A8C" w14:textId="77777777" w:rsidR="003A5B01" w:rsidRPr="003A5B01" w:rsidRDefault="003A5B01" w:rsidP="003A5B01">
      <w:pPr>
        <w:bidi/>
        <w:rPr>
          <w:rFonts w:cs="David" w:hint="cs"/>
          <w:rtl/>
        </w:rPr>
      </w:pPr>
      <w:r w:rsidRPr="003A5B01">
        <w:rPr>
          <w:rFonts w:cs="David" w:hint="cs"/>
          <w:rtl/>
        </w:rPr>
        <w:tab/>
        <w:t xml:space="preserve">אני מנסה לקרוא שוב, כי דבריה של חברת הכנסת </w:t>
      </w:r>
      <w:proofErr w:type="spellStart"/>
      <w:r w:rsidRPr="003A5B01">
        <w:rPr>
          <w:rFonts w:cs="David" w:hint="cs"/>
          <w:rtl/>
        </w:rPr>
        <w:t>גלאון</w:t>
      </w:r>
      <w:proofErr w:type="spellEnd"/>
      <w:r w:rsidRPr="003A5B01">
        <w:rPr>
          <w:rFonts w:cs="David" w:hint="cs"/>
          <w:rtl/>
        </w:rPr>
        <w:t xml:space="preserve"> </w:t>
      </w:r>
      <w:r w:rsidRPr="003A5B01">
        <w:rPr>
          <w:rFonts w:cs="David"/>
          <w:rtl/>
        </w:rPr>
        <w:t>–</w:t>
      </w:r>
      <w:r w:rsidRPr="003A5B01">
        <w:rPr>
          <w:rFonts w:cs="David" w:hint="cs"/>
          <w:rtl/>
        </w:rPr>
        <w:t xml:space="preserve"> לפחות בסיפה </w:t>
      </w:r>
      <w:r w:rsidRPr="003A5B01">
        <w:rPr>
          <w:rFonts w:cs="David"/>
          <w:rtl/>
        </w:rPr>
        <w:t>–</w:t>
      </w:r>
      <w:r w:rsidRPr="003A5B01">
        <w:rPr>
          <w:rFonts w:cs="David" w:hint="cs"/>
          <w:rtl/>
        </w:rPr>
        <w:t xml:space="preserve"> יש בהם היגיון מסוים, אבל אני כן קוראת את מה שאת מבקשת. את אומרת: שופט בית-משפט עליון ידון בבקשה רק לאחר ששניים לפחות המליצו, זאת אומרת: היועץ המשפטי פלוס המפכ"ל, או היועץ המשפטי פלוס ראש השב"כ. ככה אני מבינה את הנוסח. </w:t>
      </w:r>
    </w:p>
    <w:p w14:paraId="41FDDCA0" w14:textId="77777777" w:rsidR="003A5B01" w:rsidRDefault="003A5B01" w:rsidP="003A5B01">
      <w:pPr>
        <w:bidi/>
        <w:rPr>
          <w:rFonts w:cs="David" w:hint="cs"/>
          <w:u w:val="single"/>
          <w:rtl/>
        </w:rPr>
      </w:pPr>
      <w:r w:rsidRPr="003A5B01">
        <w:rPr>
          <w:rFonts w:cs="David"/>
          <w:rtl/>
        </w:rPr>
        <w:br/>
      </w:r>
    </w:p>
    <w:p w14:paraId="4305AFB4" w14:textId="77777777" w:rsidR="003A5B01" w:rsidRDefault="003A5B01" w:rsidP="003A5B01">
      <w:pPr>
        <w:bidi/>
        <w:rPr>
          <w:rFonts w:cs="David" w:hint="cs"/>
          <w:u w:val="single"/>
          <w:rtl/>
        </w:rPr>
      </w:pPr>
    </w:p>
    <w:p w14:paraId="4C327477" w14:textId="77777777" w:rsidR="003A5B01" w:rsidRDefault="003A5B01" w:rsidP="003A5B01">
      <w:pPr>
        <w:bidi/>
        <w:rPr>
          <w:rFonts w:cs="David" w:hint="cs"/>
          <w:u w:val="single"/>
          <w:rtl/>
        </w:rPr>
      </w:pPr>
    </w:p>
    <w:p w14:paraId="46AADE89" w14:textId="77777777" w:rsidR="003A5B01" w:rsidRDefault="003A5B01" w:rsidP="003A5B01">
      <w:pPr>
        <w:bidi/>
        <w:rPr>
          <w:rFonts w:cs="David" w:hint="cs"/>
          <w:u w:val="single"/>
          <w:rtl/>
        </w:rPr>
      </w:pPr>
    </w:p>
    <w:p w14:paraId="2427F76D" w14:textId="77777777" w:rsidR="003A5B01" w:rsidRPr="003A5B01" w:rsidRDefault="003A5B01" w:rsidP="003A5B01">
      <w:pPr>
        <w:bidi/>
        <w:rPr>
          <w:rFonts w:cs="David" w:hint="cs"/>
          <w:rtl/>
        </w:rPr>
      </w:pP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2C4BD948" w14:textId="77777777" w:rsidR="003A5B01" w:rsidRPr="003A5B01" w:rsidRDefault="003A5B01" w:rsidP="003A5B01">
      <w:pPr>
        <w:bidi/>
        <w:rPr>
          <w:rFonts w:cs="David" w:hint="cs"/>
          <w:rtl/>
        </w:rPr>
      </w:pPr>
    </w:p>
    <w:p w14:paraId="74DB59F9" w14:textId="77777777" w:rsidR="003A5B01" w:rsidRPr="003A5B01" w:rsidRDefault="003A5B01" w:rsidP="003A5B01">
      <w:pPr>
        <w:bidi/>
        <w:rPr>
          <w:rFonts w:cs="David" w:hint="cs"/>
          <w:rtl/>
        </w:rPr>
      </w:pPr>
      <w:r w:rsidRPr="003A5B01">
        <w:rPr>
          <w:rFonts w:cs="David" w:hint="cs"/>
          <w:rtl/>
        </w:rPr>
        <w:tab/>
        <w:t xml:space="preserve"> לא. </w:t>
      </w:r>
    </w:p>
    <w:p w14:paraId="1E1795DA" w14:textId="77777777" w:rsidR="003A5B01" w:rsidRPr="003A5B01" w:rsidRDefault="003A5B01" w:rsidP="003A5B01">
      <w:pPr>
        <w:bidi/>
        <w:rPr>
          <w:rFonts w:cs="David" w:hint="cs"/>
          <w:rtl/>
        </w:rPr>
      </w:pPr>
    </w:p>
    <w:p w14:paraId="09DC915C" w14:textId="77777777" w:rsidR="003A5B01" w:rsidRPr="003A5B01" w:rsidRDefault="003A5B01" w:rsidP="003A5B01">
      <w:pPr>
        <w:bidi/>
        <w:rPr>
          <w:rFonts w:cs="David" w:hint="cs"/>
          <w:rtl/>
        </w:rPr>
      </w:pP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6DC11CA2" w14:textId="77777777" w:rsidR="003A5B01" w:rsidRPr="003A5B01" w:rsidRDefault="003A5B01" w:rsidP="003A5B01">
      <w:pPr>
        <w:bidi/>
        <w:rPr>
          <w:rFonts w:cs="David" w:hint="cs"/>
          <w:rtl/>
        </w:rPr>
      </w:pPr>
    </w:p>
    <w:p w14:paraId="2474651F" w14:textId="77777777" w:rsidR="003A5B01" w:rsidRPr="003A5B01" w:rsidRDefault="003A5B01" w:rsidP="003A5B01">
      <w:pPr>
        <w:bidi/>
        <w:rPr>
          <w:rFonts w:cs="David" w:hint="cs"/>
          <w:rtl/>
        </w:rPr>
      </w:pPr>
      <w:r w:rsidRPr="003A5B01">
        <w:rPr>
          <w:rFonts w:cs="David" w:hint="cs"/>
          <w:rtl/>
        </w:rPr>
        <w:tab/>
        <w:t xml:space="preserve">כן. כך כתוב. </w:t>
      </w:r>
    </w:p>
    <w:p w14:paraId="205809E4"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6C802912" w14:textId="77777777" w:rsidR="003A5B01" w:rsidRPr="003A5B01" w:rsidRDefault="003A5B01" w:rsidP="003A5B01">
      <w:pPr>
        <w:bidi/>
        <w:rPr>
          <w:rFonts w:cs="David" w:hint="cs"/>
          <w:rtl/>
        </w:rPr>
      </w:pPr>
    </w:p>
    <w:p w14:paraId="0BB48F0E" w14:textId="77777777" w:rsidR="003A5B01" w:rsidRPr="003A5B01" w:rsidRDefault="003A5B01" w:rsidP="003A5B01">
      <w:pPr>
        <w:bidi/>
        <w:rPr>
          <w:rFonts w:cs="David" w:hint="cs"/>
          <w:rtl/>
        </w:rPr>
      </w:pPr>
      <w:r w:rsidRPr="003A5B01">
        <w:rPr>
          <w:rFonts w:cs="David" w:hint="cs"/>
          <w:rtl/>
        </w:rPr>
        <w:tab/>
        <w:t xml:space="preserve">ככה זה כתוב, לפחות לקרוא אני יודעת. </w:t>
      </w:r>
    </w:p>
    <w:p w14:paraId="28E0B4C6"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4F83DB9B" w14:textId="77777777" w:rsidR="003A5B01" w:rsidRPr="003A5B01" w:rsidRDefault="003A5B01" w:rsidP="003A5B01">
      <w:pPr>
        <w:bidi/>
        <w:rPr>
          <w:rFonts w:cs="David" w:hint="cs"/>
          <w:rtl/>
        </w:rPr>
      </w:pPr>
    </w:p>
    <w:p w14:paraId="108CB4AF" w14:textId="77777777" w:rsidR="003A5B01" w:rsidRPr="003A5B01" w:rsidRDefault="003A5B01" w:rsidP="003A5B01">
      <w:pPr>
        <w:bidi/>
        <w:rPr>
          <w:rFonts w:cs="David" w:hint="cs"/>
          <w:rtl/>
        </w:rPr>
      </w:pPr>
      <w:r w:rsidRPr="003A5B01">
        <w:rPr>
          <w:rFonts w:cs="David" w:hint="cs"/>
          <w:rtl/>
        </w:rPr>
        <w:tab/>
        <w:t>אני קוראת, כתוב כך בסעיף 2: "בקשה כאמור בפסקה (1) תוגש בכתב על-ידי אחד מאלה"- אחד מאלה.</w:t>
      </w:r>
    </w:p>
    <w:p w14:paraId="00FC5C38"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רונית תירוש:</w:t>
      </w:r>
    </w:p>
    <w:p w14:paraId="6C6A7E1F" w14:textId="77777777" w:rsidR="003A5B01" w:rsidRPr="003A5B01" w:rsidRDefault="003A5B01" w:rsidP="003A5B01">
      <w:pPr>
        <w:bidi/>
        <w:rPr>
          <w:rFonts w:cs="David" w:hint="cs"/>
          <w:rtl/>
        </w:rPr>
      </w:pPr>
    </w:p>
    <w:p w14:paraId="4C756ACA" w14:textId="77777777" w:rsidR="003A5B01" w:rsidRPr="003A5B01" w:rsidRDefault="003A5B01" w:rsidP="003A5B01">
      <w:pPr>
        <w:bidi/>
        <w:rPr>
          <w:rFonts w:cs="David" w:hint="cs"/>
          <w:rtl/>
        </w:rPr>
      </w:pPr>
      <w:r w:rsidRPr="003A5B01">
        <w:rPr>
          <w:rFonts w:cs="David" w:hint="cs"/>
          <w:rtl/>
        </w:rPr>
        <w:tab/>
        <w:t>ובאישור.</w:t>
      </w:r>
      <w:r w:rsidRPr="003A5B01">
        <w:rPr>
          <w:rFonts w:cs="David" w:hint="cs"/>
          <w:rtl/>
        </w:rPr>
        <w:tab/>
      </w:r>
    </w:p>
    <w:p w14:paraId="4F8EB29B"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066BB60" w14:textId="77777777" w:rsidR="003A5B01" w:rsidRPr="003A5B01" w:rsidRDefault="003A5B01" w:rsidP="003A5B01">
      <w:pPr>
        <w:bidi/>
        <w:rPr>
          <w:rFonts w:cs="David" w:hint="cs"/>
          <w:rtl/>
        </w:rPr>
      </w:pPr>
    </w:p>
    <w:p w14:paraId="702F2E42" w14:textId="77777777" w:rsidR="003A5B01" w:rsidRPr="003A5B01" w:rsidRDefault="003A5B01" w:rsidP="003A5B01">
      <w:pPr>
        <w:bidi/>
        <w:rPr>
          <w:rFonts w:cs="David" w:hint="cs"/>
          <w:rtl/>
        </w:rPr>
      </w:pPr>
      <w:r w:rsidRPr="003A5B01">
        <w:rPr>
          <w:rFonts w:cs="David" w:hint="cs"/>
          <w:rtl/>
        </w:rPr>
        <w:tab/>
        <w:t xml:space="preserve">או ראש השב"כ, או מפכ"ל, ובאישור של היועץ המשפטי לממשלה, ובאישורו של שופט בית-המשפט העליון. </w:t>
      </w:r>
    </w:p>
    <w:p w14:paraId="5D0E98C1"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יעקב </w:t>
      </w:r>
      <w:proofErr w:type="spellStart"/>
      <w:r w:rsidRPr="003A5B01">
        <w:rPr>
          <w:rFonts w:cs="David" w:hint="cs"/>
          <w:u w:val="single"/>
          <w:rtl/>
        </w:rPr>
        <w:t>מרגי</w:t>
      </w:r>
      <w:proofErr w:type="spellEnd"/>
      <w:r w:rsidRPr="003A5B01">
        <w:rPr>
          <w:rFonts w:cs="David" w:hint="cs"/>
          <w:u w:val="single"/>
          <w:rtl/>
        </w:rPr>
        <w:t>:</w:t>
      </w:r>
    </w:p>
    <w:p w14:paraId="14070AD8" w14:textId="77777777" w:rsidR="003A5B01" w:rsidRPr="003A5B01" w:rsidRDefault="003A5B01" w:rsidP="003A5B01">
      <w:pPr>
        <w:bidi/>
        <w:rPr>
          <w:rFonts w:cs="David" w:hint="cs"/>
          <w:rtl/>
        </w:rPr>
      </w:pPr>
    </w:p>
    <w:p w14:paraId="6D37B511" w14:textId="77777777" w:rsidR="003A5B01" w:rsidRPr="003A5B01" w:rsidRDefault="003A5B01" w:rsidP="003A5B01">
      <w:pPr>
        <w:bidi/>
        <w:rPr>
          <w:rFonts w:cs="David" w:hint="cs"/>
          <w:rtl/>
        </w:rPr>
      </w:pPr>
      <w:r w:rsidRPr="003A5B01">
        <w:rPr>
          <w:rFonts w:cs="David" w:hint="cs"/>
          <w:rtl/>
        </w:rPr>
        <w:tab/>
        <w:t xml:space="preserve"> ויושב-ראש הכנסת. </w:t>
      </w:r>
    </w:p>
    <w:p w14:paraId="0D2A3AA6"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2818B451" w14:textId="77777777" w:rsidR="003A5B01" w:rsidRPr="003A5B01" w:rsidRDefault="003A5B01" w:rsidP="003A5B01">
      <w:pPr>
        <w:bidi/>
        <w:rPr>
          <w:rFonts w:cs="David" w:hint="cs"/>
          <w:rtl/>
        </w:rPr>
      </w:pPr>
    </w:p>
    <w:p w14:paraId="56CA623D" w14:textId="77777777" w:rsidR="003A5B01" w:rsidRPr="003A5B01" w:rsidRDefault="003A5B01" w:rsidP="003A5B01">
      <w:pPr>
        <w:bidi/>
        <w:rPr>
          <w:rFonts w:cs="David" w:hint="cs"/>
          <w:rtl/>
        </w:rPr>
      </w:pPr>
      <w:r w:rsidRPr="003A5B01">
        <w:rPr>
          <w:rFonts w:cs="David" w:hint="cs"/>
          <w:rtl/>
        </w:rPr>
        <w:tab/>
        <w:t xml:space="preserve"> זה לא כתוב כאן. </w:t>
      </w:r>
    </w:p>
    <w:p w14:paraId="2D279DB2"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63D97FD7" w14:textId="77777777" w:rsidR="003A5B01" w:rsidRPr="003A5B01" w:rsidRDefault="003A5B01" w:rsidP="003A5B01">
      <w:pPr>
        <w:bidi/>
        <w:rPr>
          <w:rFonts w:cs="David" w:hint="cs"/>
          <w:rtl/>
        </w:rPr>
      </w:pPr>
    </w:p>
    <w:p w14:paraId="2A0A5491" w14:textId="77777777" w:rsidR="003A5B01" w:rsidRPr="003A5B01" w:rsidRDefault="003A5B01" w:rsidP="003A5B01">
      <w:pPr>
        <w:bidi/>
        <w:rPr>
          <w:rFonts w:cs="David" w:hint="cs"/>
          <w:rtl/>
        </w:rPr>
      </w:pPr>
      <w:r w:rsidRPr="003A5B01">
        <w:rPr>
          <w:rFonts w:cs="David" w:hint="cs"/>
          <w:rtl/>
        </w:rPr>
        <w:tab/>
        <w:t>אני אראה אם צריך להבהיר את הנוסח, אבל זאת הכוונה.</w:t>
      </w:r>
    </w:p>
    <w:p w14:paraId="695B0302" w14:textId="77777777" w:rsidR="003A5B01" w:rsidRPr="003A5B01" w:rsidRDefault="003A5B01" w:rsidP="003A5B01">
      <w:pPr>
        <w:bidi/>
        <w:rPr>
          <w:rFonts w:cs="David" w:hint="cs"/>
          <w:u w:val="single"/>
          <w:rtl/>
        </w:rPr>
      </w:pPr>
      <w:r w:rsidRPr="003A5B01">
        <w:rPr>
          <w:rFonts w:cs="David"/>
          <w:rtl/>
        </w:rPr>
        <w:br/>
      </w:r>
    </w:p>
    <w:p w14:paraId="638F56BD" w14:textId="77777777" w:rsidR="003A5B01" w:rsidRPr="003A5B01" w:rsidRDefault="003A5B01" w:rsidP="003A5B01">
      <w:pPr>
        <w:bidi/>
        <w:rPr>
          <w:rFonts w:cs="David"/>
          <w:rtl/>
        </w:rPr>
      </w:pPr>
      <w:r w:rsidRPr="003A5B01">
        <w:rPr>
          <w:rFonts w:cs="David" w:hint="eastAsia"/>
          <w:u w:val="single"/>
          <w:rtl/>
        </w:rPr>
        <w:t>אורי</w:t>
      </w:r>
      <w:r w:rsidRPr="003A5B01">
        <w:rPr>
          <w:rFonts w:cs="David"/>
          <w:u w:val="single"/>
          <w:rtl/>
        </w:rPr>
        <w:t xml:space="preserve"> אריאל:</w:t>
      </w:r>
    </w:p>
    <w:p w14:paraId="0CFF89E6" w14:textId="77777777" w:rsidR="003A5B01" w:rsidRPr="003A5B01" w:rsidRDefault="003A5B01" w:rsidP="003A5B01">
      <w:pPr>
        <w:bidi/>
        <w:rPr>
          <w:rFonts w:cs="David"/>
          <w:rtl/>
        </w:rPr>
      </w:pPr>
    </w:p>
    <w:p w14:paraId="4259EBFC" w14:textId="77777777" w:rsidR="003A5B01" w:rsidRPr="003A5B01" w:rsidRDefault="003A5B01" w:rsidP="003A5B01">
      <w:pPr>
        <w:bidi/>
        <w:rPr>
          <w:rFonts w:cs="David" w:hint="cs"/>
          <w:rtl/>
        </w:rPr>
      </w:pPr>
      <w:r w:rsidRPr="003A5B01">
        <w:rPr>
          <w:rFonts w:cs="David"/>
          <w:rtl/>
        </w:rPr>
        <w:tab/>
      </w:r>
      <w:r w:rsidRPr="003A5B01">
        <w:rPr>
          <w:rFonts w:cs="David" w:hint="cs"/>
          <w:rtl/>
        </w:rPr>
        <w:t xml:space="preserve"> האם את מתעקשת להוסיף את הרב הראשי הספרדי?...</w:t>
      </w:r>
    </w:p>
    <w:p w14:paraId="0EBEFB91" w14:textId="77777777" w:rsidR="003A5B01" w:rsidRPr="003A5B01" w:rsidRDefault="003A5B01" w:rsidP="003A5B01">
      <w:pPr>
        <w:bidi/>
        <w:rPr>
          <w:rFonts w:cs="David" w:hint="cs"/>
          <w:rtl/>
        </w:rPr>
      </w:pPr>
    </w:p>
    <w:p w14:paraId="4FC5950F" w14:textId="77777777" w:rsidR="003A5B01" w:rsidRPr="003A5B01" w:rsidRDefault="003A5B01" w:rsidP="003A5B01">
      <w:pPr>
        <w:bidi/>
        <w:rPr>
          <w:rFonts w:cs="David" w:hint="cs"/>
          <w:rtl/>
        </w:rPr>
      </w:pPr>
      <w:r w:rsidRPr="003A5B01">
        <w:rPr>
          <w:rFonts w:cs="David" w:hint="cs"/>
          <w:u w:val="single"/>
          <w:rtl/>
        </w:rPr>
        <w:t xml:space="preserve">יעקב </w:t>
      </w:r>
      <w:proofErr w:type="spellStart"/>
      <w:r w:rsidRPr="003A5B01">
        <w:rPr>
          <w:rFonts w:cs="David" w:hint="cs"/>
          <w:u w:val="single"/>
          <w:rtl/>
        </w:rPr>
        <w:t>מרגי</w:t>
      </w:r>
      <w:proofErr w:type="spellEnd"/>
      <w:r w:rsidRPr="003A5B01">
        <w:rPr>
          <w:rFonts w:cs="David" w:hint="cs"/>
          <w:u w:val="single"/>
          <w:rtl/>
        </w:rPr>
        <w:t>:</w:t>
      </w:r>
    </w:p>
    <w:p w14:paraId="69F440CE" w14:textId="77777777" w:rsidR="003A5B01" w:rsidRPr="003A5B01" w:rsidRDefault="003A5B01" w:rsidP="003A5B01">
      <w:pPr>
        <w:bidi/>
        <w:rPr>
          <w:rFonts w:cs="David" w:hint="cs"/>
          <w:rtl/>
        </w:rPr>
      </w:pPr>
    </w:p>
    <w:p w14:paraId="5A670F4D" w14:textId="77777777" w:rsidR="003A5B01" w:rsidRPr="003A5B01" w:rsidRDefault="003A5B01" w:rsidP="003A5B01">
      <w:pPr>
        <w:bidi/>
        <w:rPr>
          <w:rFonts w:cs="David" w:hint="cs"/>
          <w:rtl/>
        </w:rPr>
      </w:pPr>
      <w:r w:rsidRPr="003A5B01">
        <w:rPr>
          <w:rFonts w:cs="David" w:hint="cs"/>
          <w:rtl/>
        </w:rPr>
        <w:tab/>
        <w:t xml:space="preserve">עכשיו "תקעת" את החוק. לפני רגע </w:t>
      </w:r>
      <w:proofErr w:type="spellStart"/>
      <w:r w:rsidRPr="003A5B01">
        <w:rPr>
          <w:rFonts w:cs="David" w:hint="cs"/>
          <w:rtl/>
        </w:rPr>
        <w:t>היתה</w:t>
      </w:r>
      <w:proofErr w:type="spellEnd"/>
      <w:r w:rsidRPr="003A5B01">
        <w:rPr>
          <w:rFonts w:cs="David" w:hint="cs"/>
          <w:rtl/>
        </w:rPr>
        <w:t xml:space="preserve"> הסכמה. לך תמצא הסכמה בין שני רבנים...</w:t>
      </w:r>
    </w:p>
    <w:p w14:paraId="3EC2EF77"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576970AF" w14:textId="77777777" w:rsidR="003A5B01" w:rsidRPr="003A5B01" w:rsidRDefault="003A5B01" w:rsidP="003A5B01">
      <w:pPr>
        <w:bidi/>
        <w:rPr>
          <w:rFonts w:cs="David" w:hint="cs"/>
          <w:rtl/>
        </w:rPr>
      </w:pPr>
    </w:p>
    <w:p w14:paraId="0314DC38" w14:textId="77777777" w:rsidR="003A5B01" w:rsidRPr="003A5B01" w:rsidRDefault="003A5B01" w:rsidP="003A5B01">
      <w:pPr>
        <w:bidi/>
        <w:rPr>
          <w:rFonts w:cs="David" w:hint="cs"/>
          <w:rtl/>
        </w:rPr>
      </w:pPr>
      <w:r w:rsidRPr="003A5B01">
        <w:rPr>
          <w:rFonts w:cs="David" w:hint="cs"/>
          <w:rtl/>
        </w:rPr>
        <w:tab/>
        <w:t xml:space="preserve">אני לא חושב שיש בעיה. כולנו תמימי דעים ונבהיר את זה בצורה יותר ברורה. </w:t>
      </w:r>
    </w:p>
    <w:p w14:paraId="5251005F" w14:textId="77777777" w:rsidR="003A5B01" w:rsidRPr="003A5B01" w:rsidRDefault="003A5B01" w:rsidP="003A5B01">
      <w:pPr>
        <w:bidi/>
        <w:rPr>
          <w:rFonts w:cs="David" w:hint="cs"/>
          <w:rtl/>
        </w:rPr>
      </w:pPr>
      <w:r w:rsidRPr="003A5B01">
        <w:rPr>
          <w:rFonts w:cs="David"/>
          <w:rtl/>
        </w:rPr>
        <w:br/>
      </w:r>
      <w:r w:rsidRPr="003A5B01">
        <w:rPr>
          <w:rFonts w:cs="David" w:hint="cs"/>
          <w:rtl/>
        </w:rPr>
        <w:tab/>
        <w:t xml:space="preserve">ברשותכם, אנחנו נתחיל לקרוא את החוק. גברתי היועצת המשפטית. </w:t>
      </w:r>
    </w:p>
    <w:p w14:paraId="088826EA" w14:textId="77777777" w:rsidR="003A5B01" w:rsidRDefault="003A5B01" w:rsidP="003A5B01">
      <w:pPr>
        <w:bidi/>
        <w:rPr>
          <w:rFonts w:cs="David" w:hint="cs"/>
          <w:u w:val="single"/>
          <w:rtl/>
        </w:rPr>
      </w:pPr>
      <w:r w:rsidRPr="003A5B01">
        <w:rPr>
          <w:rFonts w:cs="David"/>
          <w:rtl/>
        </w:rPr>
        <w:br/>
      </w:r>
    </w:p>
    <w:p w14:paraId="6A49A6C9" w14:textId="77777777" w:rsidR="003A5B01" w:rsidRDefault="003A5B01" w:rsidP="003A5B01">
      <w:pPr>
        <w:bidi/>
        <w:rPr>
          <w:rFonts w:cs="David" w:hint="cs"/>
          <w:u w:val="single"/>
          <w:rtl/>
        </w:rPr>
      </w:pPr>
    </w:p>
    <w:p w14:paraId="26906DAC" w14:textId="77777777" w:rsidR="003A5B01" w:rsidRDefault="003A5B01" w:rsidP="003A5B01">
      <w:pPr>
        <w:bidi/>
        <w:rPr>
          <w:rFonts w:cs="David" w:hint="cs"/>
          <w:u w:val="single"/>
          <w:rtl/>
        </w:rPr>
      </w:pPr>
    </w:p>
    <w:p w14:paraId="0DCC349B" w14:textId="77777777" w:rsidR="003A5B01" w:rsidRDefault="003A5B01" w:rsidP="003A5B01">
      <w:pPr>
        <w:bidi/>
        <w:rPr>
          <w:rFonts w:cs="David" w:hint="cs"/>
          <w:u w:val="single"/>
          <w:rtl/>
        </w:rPr>
      </w:pPr>
    </w:p>
    <w:p w14:paraId="6E0ADEF8" w14:textId="77777777" w:rsidR="003A5B01" w:rsidRDefault="003A5B01" w:rsidP="003A5B01">
      <w:pPr>
        <w:bidi/>
        <w:rPr>
          <w:rFonts w:cs="David" w:hint="cs"/>
          <w:u w:val="single"/>
          <w:rtl/>
        </w:rPr>
      </w:pPr>
    </w:p>
    <w:p w14:paraId="3218C6EE" w14:textId="77777777" w:rsidR="003A5B01" w:rsidRPr="003A5B01" w:rsidRDefault="003A5B01" w:rsidP="003A5B01">
      <w:pPr>
        <w:bidi/>
        <w:rPr>
          <w:rFonts w:cs="David" w:hint="cs"/>
          <w:rtl/>
        </w:rPr>
      </w:pP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7B947598" w14:textId="77777777" w:rsidR="003A5B01" w:rsidRPr="003A5B01" w:rsidRDefault="003A5B01" w:rsidP="003A5B01">
      <w:pPr>
        <w:bidi/>
        <w:rPr>
          <w:rFonts w:cs="David" w:hint="cs"/>
          <w:rtl/>
        </w:rPr>
      </w:pPr>
    </w:p>
    <w:p w14:paraId="09703FF5" w14:textId="77777777" w:rsidR="003A5B01" w:rsidRPr="003A5B01" w:rsidRDefault="003A5B01" w:rsidP="003A5B01">
      <w:pPr>
        <w:bidi/>
        <w:rPr>
          <w:rFonts w:cs="David" w:hint="cs"/>
          <w:rtl/>
        </w:rPr>
      </w:pPr>
      <w:r w:rsidRPr="003A5B01">
        <w:rPr>
          <w:rFonts w:cs="David" w:hint="cs"/>
          <w:rtl/>
        </w:rPr>
        <w:tab/>
        <w:t xml:space="preserve">מוצע להוסיף בסעיף 2 לחוק חסינות חברי הכנסת, זכויותיהם וחובותיהם, סעיף קטן חדש (ג), שיאמר: </w:t>
      </w:r>
    </w:p>
    <w:p w14:paraId="325257AC" w14:textId="77777777" w:rsidR="003A5B01" w:rsidRPr="003A5B01" w:rsidRDefault="003A5B01" w:rsidP="003A5B01">
      <w:pPr>
        <w:bidi/>
        <w:rPr>
          <w:rFonts w:cs="David" w:hint="cs"/>
          <w:rtl/>
        </w:rPr>
      </w:pPr>
    </w:p>
    <w:p w14:paraId="1BFA27C5" w14:textId="77777777" w:rsidR="003A5B01" w:rsidRPr="003A5B01" w:rsidRDefault="003A5B01" w:rsidP="003A5B01">
      <w:pPr>
        <w:bidi/>
        <w:rPr>
          <w:rFonts w:cs="David" w:hint="cs"/>
          <w:rtl/>
        </w:rPr>
      </w:pPr>
      <w:r w:rsidRPr="003A5B01">
        <w:rPr>
          <w:rFonts w:cs="David" w:hint="cs"/>
          <w:rtl/>
        </w:rPr>
        <w:t xml:space="preserve">"(ג) "(1) על אף האמור בסעיפים קטנים (א) ו-(ב), רשאי שופט של בית המשפט העליון לקבוע כי </w:t>
      </w:r>
    </w:p>
    <w:p w14:paraId="66D47294" w14:textId="77777777" w:rsidR="003A5B01" w:rsidRPr="003A5B01" w:rsidRDefault="003A5B01" w:rsidP="003A5B01">
      <w:pPr>
        <w:bidi/>
        <w:rPr>
          <w:rFonts w:cs="David" w:hint="cs"/>
          <w:rtl/>
        </w:rPr>
      </w:pPr>
      <w:r w:rsidRPr="003A5B01">
        <w:rPr>
          <w:rFonts w:cs="David" w:hint="cs"/>
          <w:rtl/>
        </w:rPr>
        <w:t xml:space="preserve">             לא תחול חסינות לפי סעיף זה ודינו של חבר הכנסת יהיה כדין כל אדם, לאחר ששוכנע </w:t>
      </w:r>
    </w:p>
    <w:p w14:paraId="7F3C7293" w14:textId="77777777" w:rsidR="003A5B01" w:rsidRPr="003A5B01" w:rsidRDefault="003A5B01" w:rsidP="003A5B01">
      <w:pPr>
        <w:bidi/>
        <w:rPr>
          <w:rFonts w:cs="David" w:hint="cs"/>
          <w:rtl/>
        </w:rPr>
      </w:pPr>
      <w:r w:rsidRPr="003A5B01">
        <w:rPr>
          <w:rFonts w:cs="David" w:hint="cs"/>
          <w:rtl/>
        </w:rPr>
        <w:t xml:space="preserve">             שיש יסוד לחשד שחבר הכנסת חשוד בעבירה מסוג פשע שיש בה סכנה לפגיעה בביטחון </w:t>
      </w:r>
    </w:p>
    <w:p w14:paraId="4D04774C" w14:textId="77777777" w:rsidR="003A5B01" w:rsidRPr="003A5B01" w:rsidRDefault="003A5B01" w:rsidP="003A5B01">
      <w:pPr>
        <w:bidi/>
        <w:rPr>
          <w:rFonts w:cs="David" w:hint="cs"/>
          <w:rtl/>
        </w:rPr>
      </w:pPr>
      <w:r w:rsidRPr="003A5B01">
        <w:rPr>
          <w:rFonts w:cs="David" w:hint="cs"/>
          <w:rtl/>
        </w:rPr>
        <w:t xml:space="preserve">             המדינה, והחיפוש הכרחי מטעמי ביטחון המדינה.</w:t>
      </w:r>
    </w:p>
    <w:p w14:paraId="3F618F3A" w14:textId="77777777" w:rsidR="003A5B01" w:rsidRPr="003A5B01" w:rsidRDefault="003A5B01" w:rsidP="003A5B01">
      <w:pPr>
        <w:bidi/>
        <w:rPr>
          <w:rFonts w:cs="David" w:hint="cs"/>
          <w:rtl/>
        </w:rPr>
      </w:pPr>
      <w:r w:rsidRPr="003A5B01">
        <w:rPr>
          <w:rFonts w:cs="David" w:hint="cs"/>
          <w:rtl/>
        </w:rPr>
        <w:t xml:space="preserve">       (2) בקשה כאמור בפסקה (1) תוגש, בכתב, על ידי אחד מאלה ובאישור היועץ המשפטי </w:t>
      </w:r>
    </w:p>
    <w:p w14:paraId="1CC07E23" w14:textId="77777777" w:rsidR="003A5B01" w:rsidRPr="003A5B01" w:rsidRDefault="003A5B01" w:rsidP="003A5B01">
      <w:pPr>
        <w:bidi/>
        <w:rPr>
          <w:rFonts w:cs="David" w:hint="cs"/>
          <w:rtl/>
        </w:rPr>
      </w:pPr>
      <w:r w:rsidRPr="003A5B01">
        <w:rPr>
          <w:rFonts w:cs="David" w:hint="cs"/>
          <w:rtl/>
        </w:rPr>
        <w:t xml:space="preserve">            לממשלה:</w:t>
      </w:r>
    </w:p>
    <w:p w14:paraId="1FB3C4EE" w14:textId="77777777" w:rsidR="003A5B01" w:rsidRPr="003A5B01" w:rsidRDefault="003A5B01" w:rsidP="003A5B01">
      <w:pPr>
        <w:numPr>
          <w:ilvl w:val="0"/>
          <w:numId w:val="2"/>
        </w:numPr>
        <w:overflowPunct w:val="0"/>
        <w:autoSpaceDE w:val="0"/>
        <w:autoSpaceDN w:val="0"/>
        <w:bidi/>
        <w:adjustRightInd w:val="0"/>
        <w:ind w:right="0"/>
        <w:jc w:val="both"/>
        <w:textAlignment w:val="baseline"/>
        <w:rPr>
          <w:rFonts w:cs="David" w:hint="cs"/>
          <w:rtl/>
        </w:rPr>
      </w:pPr>
      <w:r w:rsidRPr="003A5B01">
        <w:rPr>
          <w:rFonts w:cs="David" w:hint="cs"/>
          <w:rtl/>
        </w:rPr>
        <w:t>המפקח הכללי של המשטרה;</w:t>
      </w:r>
    </w:p>
    <w:p w14:paraId="4E96AB7D" w14:textId="77777777" w:rsidR="003A5B01" w:rsidRPr="003A5B01" w:rsidRDefault="003A5B01" w:rsidP="003A5B01">
      <w:pPr>
        <w:numPr>
          <w:ilvl w:val="0"/>
          <w:numId w:val="2"/>
        </w:numPr>
        <w:overflowPunct w:val="0"/>
        <w:autoSpaceDE w:val="0"/>
        <w:autoSpaceDN w:val="0"/>
        <w:bidi/>
        <w:adjustRightInd w:val="0"/>
        <w:ind w:right="0"/>
        <w:jc w:val="both"/>
        <w:textAlignment w:val="baseline"/>
        <w:rPr>
          <w:rFonts w:cs="David" w:hint="cs"/>
          <w:rtl/>
        </w:rPr>
      </w:pPr>
      <w:r w:rsidRPr="003A5B01">
        <w:rPr>
          <w:rFonts w:cs="David" w:hint="cs"/>
          <w:rtl/>
        </w:rPr>
        <w:t>ראש שירות הביטחון הכללי."</w:t>
      </w:r>
    </w:p>
    <w:p w14:paraId="053DA9C3" w14:textId="77777777" w:rsidR="003A5B01" w:rsidRPr="003A5B01" w:rsidRDefault="003A5B01" w:rsidP="003A5B01">
      <w:pPr>
        <w:bidi/>
        <w:rPr>
          <w:rFonts w:cs="David" w:hint="cs"/>
          <w:rtl/>
        </w:rPr>
      </w:pPr>
    </w:p>
    <w:p w14:paraId="29A65F07" w14:textId="77777777" w:rsidR="003A5B01" w:rsidRPr="003A5B01" w:rsidRDefault="003A5B01" w:rsidP="003A5B01">
      <w:pPr>
        <w:pStyle w:val="BodyText"/>
        <w:ind w:firstLine="567"/>
        <w:rPr>
          <w:rFonts w:hint="cs"/>
          <w:sz w:val="24"/>
          <w:rtl/>
        </w:rPr>
      </w:pPr>
      <w:r w:rsidRPr="003A5B01">
        <w:rPr>
          <w:rFonts w:hint="cs"/>
          <w:sz w:val="24"/>
          <w:rtl/>
        </w:rPr>
        <w:t xml:space="preserve">אפשר אולי להוסיף פה מה שאמר חבר הכנסת </w:t>
      </w:r>
      <w:proofErr w:type="spellStart"/>
      <w:r w:rsidRPr="003A5B01">
        <w:rPr>
          <w:rFonts w:hint="cs"/>
          <w:sz w:val="24"/>
          <w:rtl/>
        </w:rPr>
        <w:t>שנלר</w:t>
      </w:r>
      <w:proofErr w:type="spellEnd"/>
      <w:r w:rsidRPr="003A5B01">
        <w:rPr>
          <w:rFonts w:hint="cs"/>
          <w:sz w:val="24"/>
          <w:rtl/>
        </w:rPr>
        <w:t xml:space="preserve">, שהודעה על החיפוש תימסר ליושב-ראש הכנסת. </w:t>
      </w:r>
    </w:p>
    <w:p w14:paraId="6E986A6E" w14:textId="77777777" w:rsidR="003A5B01" w:rsidRPr="003A5B01" w:rsidRDefault="003A5B01" w:rsidP="003A5B01">
      <w:pPr>
        <w:bidi/>
        <w:ind w:left="567"/>
        <w:rPr>
          <w:rFonts w:cs="David" w:hint="cs"/>
          <w:rtl/>
        </w:rPr>
      </w:pPr>
    </w:p>
    <w:p w14:paraId="6837E476" w14:textId="77777777" w:rsidR="003A5B01" w:rsidRPr="003A5B01" w:rsidRDefault="003A5B01" w:rsidP="003A5B01">
      <w:pPr>
        <w:bidi/>
        <w:rPr>
          <w:rFonts w:cs="David" w:hint="cs"/>
          <w:rtl/>
        </w:rPr>
      </w:pP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43446F4A" w14:textId="77777777" w:rsidR="003A5B01" w:rsidRPr="003A5B01" w:rsidRDefault="003A5B01" w:rsidP="003A5B01">
      <w:pPr>
        <w:bidi/>
        <w:rPr>
          <w:rFonts w:cs="David" w:hint="cs"/>
          <w:rtl/>
        </w:rPr>
      </w:pPr>
    </w:p>
    <w:p w14:paraId="336E3D5B" w14:textId="77777777" w:rsidR="003A5B01" w:rsidRPr="003A5B01" w:rsidRDefault="003A5B01" w:rsidP="003A5B01">
      <w:pPr>
        <w:bidi/>
        <w:rPr>
          <w:rFonts w:cs="David" w:hint="cs"/>
          <w:rtl/>
        </w:rPr>
      </w:pPr>
      <w:r w:rsidRPr="003A5B01">
        <w:rPr>
          <w:rFonts w:cs="David" w:hint="cs"/>
          <w:rtl/>
        </w:rPr>
        <w:tab/>
        <w:t xml:space="preserve">אני אציע להכניס את זה לנוסח בין הקריאה הראשונה לבין הקריאה השנייה והשלישית. </w:t>
      </w:r>
    </w:p>
    <w:p w14:paraId="27348CE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260D256C" w14:textId="77777777" w:rsidR="003A5B01" w:rsidRPr="003A5B01" w:rsidRDefault="003A5B01" w:rsidP="003A5B01">
      <w:pPr>
        <w:bidi/>
        <w:rPr>
          <w:rFonts w:cs="David" w:hint="cs"/>
          <w:rtl/>
        </w:rPr>
      </w:pPr>
    </w:p>
    <w:p w14:paraId="616174FA" w14:textId="77777777" w:rsidR="003A5B01" w:rsidRPr="003A5B01" w:rsidRDefault="003A5B01" w:rsidP="003A5B01">
      <w:pPr>
        <w:bidi/>
        <w:rPr>
          <w:rFonts w:cs="David" w:hint="cs"/>
          <w:rtl/>
        </w:rPr>
      </w:pPr>
      <w:r w:rsidRPr="003A5B01">
        <w:rPr>
          <w:rFonts w:cs="David" w:hint="cs"/>
          <w:rtl/>
        </w:rPr>
        <w:tab/>
        <w:t xml:space="preserve">אפשר גם עכשיו. </w:t>
      </w:r>
    </w:p>
    <w:p w14:paraId="72D1855E"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6AF64C39" w14:textId="77777777" w:rsidR="003A5B01" w:rsidRPr="003A5B01" w:rsidRDefault="003A5B01" w:rsidP="003A5B01">
      <w:pPr>
        <w:bidi/>
        <w:rPr>
          <w:rFonts w:cs="David" w:hint="cs"/>
          <w:rtl/>
        </w:rPr>
      </w:pPr>
    </w:p>
    <w:p w14:paraId="05D72843" w14:textId="77777777" w:rsidR="003A5B01" w:rsidRPr="003A5B01" w:rsidRDefault="003A5B01" w:rsidP="003A5B01">
      <w:pPr>
        <w:bidi/>
        <w:rPr>
          <w:rFonts w:cs="David" w:hint="cs"/>
          <w:rtl/>
        </w:rPr>
      </w:pPr>
      <w:r w:rsidRPr="003A5B01">
        <w:rPr>
          <w:rFonts w:cs="David" w:hint="cs"/>
          <w:rtl/>
        </w:rPr>
        <w:tab/>
        <w:t>למה לא עכשיו?</w:t>
      </w:r>
    </w:p>
    <w:p w14:paraId="2A304811"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194970B8" w14:textId="77777777" w:rsidR="003A5B01" w:rsidRPr="003A5B01" w:rsidRDefault="003A5B01" w:rsidP="003A5B01">
      <w:pPr>
        <w:bidi/>
        <w:rPr>
          <w:rFonts w:cs="David" w:hint="cs"/>
          <w:rtl/>
        </w:rPr>
      </w:pPr>
    </w:p>
    <w:p w14:paraId="317613B1" w14:textId="77777777" w:rsidR="003A5B01" w:rsidRPr="003A5B01" w:rsidRDefault="003A5B01" w:rsidP="003A5B01">
      <w:pPr>
        <w:bidi/>
        <w:rPr>
          <w:rFonts w:cs="David" w:hint="cs"/>
          <w:rtl/>
        </w:rPr>
      </w:pPr>
      <w:r w:rsidRPr="003A5B01">
        <w:rPr>
          <w:rFonts w:cs="David" w:hint="cs"/>
          <w:rtl/>
        </w:rPr>
        <w:tab/>
        <w:t xml:space="preserve"> אפשר עכשיו. בבקשה, אני אשמח. </w:t>
      </w:r>
    </w:p>
    <w:p w14:paraId="19DE46C5"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7F4DA265" w14:textId="77777777" w:rsidR="003A5B01" w:rsidRPr="003A5B01" w:rsidRDefault="003A5B01" w:rsidP="003A5B01">
      <w:pPr>
        <w:bidi/>
        <w:rPr>
          <w:rFonts w:cs="David" w:hint="cs"/>
          <w:rtl/>
        </w:rPr>
      </w:pPr>
    </w:p>
    <w:p w14:paraId="605BEAAF" w14:textId="77777777" w:rsidR="003A5B01" w:rsidRPr="003A5B01" w:rsidRDefault="003A5B01" w:rsidP="003A5B01">
      <w:pPr>
        <w:bidi/>
        <w:rPr>
          <w:rFonts w:cs="David" w:hint="cs"/>
          <w:rtl/>
        </w:rPr>
      </w:pPr>
      <w:r w:rsidRPr="003A5B01">
        <w:rPr>
          <w:rFonts w:cs="David" w:hint="cs"/>
          <w:rtl/>
        </w:rPr>
        <w:tab/>
        <w:t xml:space="preserve">כולנו תמימי דעים לגבי יושבת-ראש הכנסת? </w:t>
      </w:r>
    </w:p>
    <w:p w14:paraId="41472E4A"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איל ינון:</w:t>
      </w:r>
    </w:p>
    <w:p w14:paraId="62C7AA3E" w14:textId="77777777" w:rsidR="003A5B01" w:rsidRPr="003A5B01" w:rsidRDefault="003A5B01" w:rsidP="003A5B01">
      <w:pPr>
        <w:bidi/>
        <w:rPr>
          <w:rFonts w:cs="David" w:hint="cs"/>
          <w:rtl/>
        </w:rPr>
      </w:pPr>
    </w:p>
    <w:p w14:paraId="20DAF2CE" w14:textId="77777777" w:rsidR="003A5B01" w:rsidRPr="003A5B01" w:rsidRDefault="003A5B01" w:rsidP="003A5B01">
      <w:pPr>
        <w:bidi/>
        <w:rPr>
          <w:rFonts w:cs="David" w:hint="cs"/>
          <w:rtl/>
        </w:rPr>
      </w:pPr>
      <w:r w:rsidRPr="003A5B01">
        <w:rPr>
          <w:rFonts w:cs="David" w:hint="cs"/>
          <w:rtl/>
        </w:rPr>
        <w:tab/>
        <w:t xml:space="preserve">יושב-ראש הכנסת. </w:t>
      </w:r>
    </w:p>
    <w:p w14:paraId="0AA179FE" w14:textId="77777777" w:rsidR="003A5B01" w:rsidRPr="003A5B01" w:rsidRDefault="003A5B01" w:rsidP="003A5B01">
      <w:pPr>
        <w:bidi/>
        <w:rPr>
          <w:rFonts w:cs="David" w:hint="cs"/>
          <w:u w:val="single"/>
          <w:rtl/>
        </w:rPr>
      </w:pPr>
      <w:r w:rsidRPr="003A5B01">
        <w:rPr>
          <w:rFonts w:cs="David"/>
          <w:rtl/>
        </w:rPr>
        <w:br/>
      </w:r>
    </w:p>
    <w:p w14:paraId="6FD1BEBE" w14:textId="77777777" w:rsidR="003A5B01" w:rsidRPr="003A5B01" w:rsidRDefault="003A5B01" w:rsidP="003A5B01">
      <w:pPr>
        <w:bidi/>
        <w:rPr>
          <w:rFonts w:cs="David" w:hint="cs"/>
          <w:u w:val="single"/>
          <w:rtl/>
        </w:rPr>
      </w:pPr>
    </w:p>
    <w:p w14:paraId="5C8F6513" w14:textId="77777777" w:rsidR="003A5B01" w:rsidRPr="003A5B01" w:rsidRDefault="003A5B01" w:rsidP="003A5B01">
      <w:pPr>
        <w:bidi/>
        <w:rPr>
          <w:rFonts w:cs="David" w:hint="cs"/>
          <w:rtl/>
        </w:rPr>
      </w:pP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04257308" w14:textId="77777777" w:rsidR="003A5B01" w:rsidRPr="003A5B01" w:rsidRDefault="003A5B01" w:rsidP="003A5B01">
      <w:pPr>
        <w:bidi/>
        <w:rPr>
          <w:rFonts w:cs="David" w:hint="cs"/>
          <w:rtl/>
        </w:rPr>
      </w:pPr>
    </w:p>
    <w:p w14:paraId="2BBAA750" w14:textId="77777777" w:rsidR="003A5B01" w:rsidRPr="003A5B01" w:rsidRDefault="003A5B01" w:rsidP="003A5B01">
      <w:pPr>
        <w:bidi/>
        <w:rPr>
          <w:rFonts w:cs="David" w:hint="cs"/>
          <w:rtl/>
        </w:rPr>
      </w:pPr>
      <w:r w:rsidRPr="003A5B01">
        <w:rPr>
          <w:rFonts w:cs="David" w:hint="cs"/>
          <w:rtl/>
        </w:rPr>
        <w:tab/>
        <w:t xml:space="preserve">יושב-ראש הכנסת </w:t>
      </w:r>
      <w:r w:rsidRPr="003A5B01">
        <w:rPr>
          <w:rFonts w:cs="David"/>
          <w:rtl/>
        </w:rPr>
        <w:t>–</w:t>
      </w:r>
      <w:r w:rsidRPr="003A5B01">
        <w:rPr>
          <w:rFonts w:cs="David" w:hint="cs"/>
          <w:rtl/>
        </w:rPr>
        <w:t xml:space="preserve"> נקבה או זכר, היינו הך. </w:t>
      </w:r>
    </w:p>
    <w:p w14:paraId="32B184C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5F3E87AD" w14:textId="77777777" w:rsidR="003A5B01" w:rsidRPr="003A5B01" w:rsidRDefault="003A5B01" w:rsidP="003A5B01">
      <w:pPr>
        <w:bidi/>
        <w:rPr>
          <w:rFonts w:cs="David" w:hint="cs"/>
          <w:rtl/>
        </w:rPr>
      </w:pPr>
    </w:p>
    <w:p w14:paraId="7CE7CE16" w14:textId="77777777" w:rsidR="003A5B01" w:rsidRPr="003A5B01" w:rsidRDefault="003A5B01" w:rsidP="003A5B01">
      <w:pPr>
        <w:bidi/>
        <w:rPr>
          <w:rFonts w:cs="David" w:hint="cs"/>
          <w:rtl/>
        </w:rPr>
      </w:pPr>
      <w:r w:rsidRPr="003A5B01">
        <w:rPr>
          <w:rFonts w:cs="David" w:hint="cs"/>
          <w:rtl/>
        </w:rPr>
        <w:tab/>
        <w:t xml:space="preserve">אני חושבת שהודעה כזאת יכולה להימסר גם בדיעבד. אם יהיה כתוב שההודעה תימסר, זה גם יכול להיות לאחר ביצוע החיפוש. </w:t>
      </w:r>
    </w:p>
    <w:p w14:paraId="63DA24D1" w14:textId="77777777" w:rsidR="003A5B01" w:rsidRDefault="003A5B01" w:rsidP="003A5B01">
      <w:pPr>
        <w:bidi/>
        <w:rPr>
          <w:rFonts w:cs="David" w:hint="cs"/>
          <w:u w:val="single"/>
          <w:rtl/>
        </w:rPr>
      </w:pPr>
      <w:r w:rsidRPr="003A5B01">
        <w:rPr>
          <w:rFonts w:cs="David"/>
          <w:rtl/>
        </w:rPr>
        <w:br/>
      </w:r>
    </w:p>
    <w:p w14:paraId="42C34576" w14:textId="77777777" w:rsidR="003A5B01" w:rsidRDefault="003A5B01" w:rsidP="003A5B01">
      <w:pPr>
        <w:bidi/>
        <w:rPr>
          <w:rFonts w:cs="David" w:hint="cs"/>
          <w:u w:val="single"/>
          <w:rtl/>
        </w:rPr>
      </w:pPr>
    </w:p>
    <w:p w14:paraId="584C8A0C" w14:textId="77777777" w:rsidR="003A5B01" w:rsidRDefault="003A5B01" w:rsidP="003A5B01">
      <w:pPr>
        <w:bidi/>
        <w:rPr>
          <w:rFonts w:cs="David" w:hint="cs"/>
          <w:u w:val="single"/>
          <w:rtl/>
        </w:rPr>
      </w:pPr>
    </w:p>
    <w:p w14:paraId="0B58C175" w14:textId="77777777" w:rsidR="003A5B01" w:rsidRDefault="003A5B01" w:rsidP="003A5B01">
      <w:pPr>
        <w:bidi/>
        <w:rPr>
          <w:rFonts w:cs="David" w:hint="cs"/>
          <w:u w:val="single"/>
          <w:rtl/>
        </w:rPr>
      </w:pPr>
    </w:p>
    <w:p w14:paraId="670269D6" w14:textId="77777777" w:rsidR="003A5B01" w:rsidRDefault="003A5B01" w:rsidP="003A5B01">
      <w:pPr>
        <w:bidi/>
        <w:rPr>
          <w:rFonts w:cs="David" w:hint="cs"/>
          <w:u w:val="single"/>
          <w:rtl/>
        </w:rPr>
      </w:pPr>
    </w:p>
    <w:p w14:paraId="62A329C1" w14:textId="77777777" w:rsidR="003A5B01" w:rsidRPr="003A5B01" w:rsidRDefault="003A5B01" w:rsidP="003A5B01">
      <w:pPr>
        <w:bidi/>
        <w:rPr>
          <w:rFonts w:cs="David" w:hint="cs"/>
          <w:rtl/>
        </w:rPr>
      </w:pP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2885CA59" w14:textId="77777777" w:rsidR="003A5B01" w:rsidRPr="003A5B01" w:rsidRDefault="003A5B01" w:rsidP="003A5B01">
      <w:pPr>
        <w:bidi/>
        <w:rPr>
          <w:rFonts w:cs="David" w:hint="cs"/>
          <w:rtl/>
        </w:rPr>
      </w:pPr>
    </w:p>
    <w:p w14:paraId="2FB08E20" w14:textId="77777777" w:rsidR="003A5B01" w:rsidRPr="003A5B01" w:rsidRDefault="003A5B01" w:rsidP="003A5B01">
      <w:pPr>
        <w:bidi/>
        <w:rPr>
          <w:rFonts w:cs="David" w:hint="cs"/>
          <w:rtl/>
        </w:rPr>
      </w:pPr>
      <w:r w:rsidRPr="003A5B01">
        <w:rPr>
          <w:rFonts w:cs="David" w:hint="cs"/>
          <w:rtl/>
        </w:rPr>
        <w:tab/>
        <w:t xml:space="preserve"> זה לא טוב. </w:t>
      </w:r>
    </w:p>
    <w:p w14:paraId="23493AA4"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4B5B7753" w14:textId="77777777" w:rsidR="003A5B01" w:rsidRPr="003A5B01" w:rsidRDefault="003A5B01" w:rsidP="003A5B01">
      <w:pPr>
        <w:bidi/>
        <w:rPr>
          <w:rFonts w:cs="David" w:hint="cs"/>
          <w:rtl/>
        </w:rPr>
      </w:pPr>
    </w:p>
    <w:p w14:paraId="0EFD8B83" w14:textId="77777777" w:rsidR="003A5B01" w:rsidRPr="003A5B01" w:rsidRDefault="003A5B01" w:rsidP="003A5B01">
      <w:pPr>
        <w:bidi/>
        <w:rPr>
          <w:rFonts w:cs="David" w:hint="cs"/>
          <w:rtl/>
        </w:rPr>
      </w:pPr>
      <w:r w:rsidRPr="003A5B01">
        <w:rPr>
          <w:rFonts w:cs="David" w:hint="cs"/>
          <w:rtl/>
        </w:rPr>
        <w:tab/>
        <w:t xml:space="preserve">את רוצה באישור יושבת-ראש הכנסת? </w:t>
      </w:r>
    </w:p>
    <w:p w14:paraId="2FDDEAB2"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איל ינון:</w:t>
      </w:r>
    </w:p>
    <w:p w14:paraId="6F817ACA" w14:textId="77777777" w:rsidR="003A5B01" w:rsidRPr="003A5B01" w:rsidRDefault="003A5B01" w:rsidP="003A5B01">
      <w:pPr>
        <w:bidi/>
        <w:rPr>
          <w:rFonts w:cs="David" w:hint="cs"/>
          <w:rtl/>
        </w:rPr>
      </w:pPr>
    </w:p>
    <w:p w14:paraId="55508633" w14:textId="77777777" w:rsidR="003A5B01" w:rsidRPr="003A5B01" w:rsidRDefault="003A5B01" w:rsidP="003A5B01">
      <w:pPr>
        <w:bidi/>
        <w:ind w:firstLine="567"/>
        <w:rPr>
          <w:rFonts w:cs="David" w:hint="cs"/>
          <w:rtl/>
        </w:rPr>
      </w:pPr>
      <w:r w:rsidRPr="003A5B01">
        <w:rPr>
          <w:rFonts w:cs="David" w:hint="cs"/>
          <w:rtl/>
        </w:rPr>
        <w:t>לא, לא. אל תכניס אדם פוליטי.</w:t>
      </w:r>
    </w:p>
    <w:p w14:paraId="0D39453F"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692238E2" w14:textId="77777777" w:rsidR="003A5B01" w:rsidRPr="003A5B01" w:rsidRDefault="003A5B01" w:rsidP="003A5B01">
      <w:pPr>
        <w:bidi/>
        <w:rPr>
          <w:rFonts w:cs="David" w:hint="cs"/>
          <w:rtl/>
        </w:rPr>
      </w:pPr>
    </w:p>
    <w:p w14:paraId="60ED1C61" w14:textId="77777777" w:rsidR="003A5B01" w:rsidRPr="003A5B01" w:rsidRDefault="003A5B01" w:rsidP="003A5B01">
      <w:pPr>
        <w:bidi/>
        <w:rPr>
          <w:rFonts w:cs="David" w:hint="cs"/>
          <w:rtl/>
        </w:rPr>
      </w:pPr>
      <w:r w:rsidRPr="003A5B01">
        <w:rPr>
          <w:rFonts w:cs="David" w:hint="cs"/>
          <w:rtl/>
        </w:rPr>
        <w:tab/>
        <w:t xml:space="preserve">לא חושבת שיושב-ראש הכנסת ירצה להתערב בזה. </w:t>
      </w:r>
    </w:p>
    <w:p w14:paraId="03668CC2"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1032A7F3" w14:textId="77777777" w:rsidR="003A5B01" w:rsidRPr="003A5B01" w:rsidRDefault="003A5B01" w:rsidP="003A5B01">
      <w:pPr>
        <w:bidi/>
        <w:rPr>
          <w:rFonts w:cs="David" w:hint="cs"/>
          <w:rtl/>
        </w:rPr>
      </w:pPr>
    </w:p>
    <w:p w14:paraId="0261D4F8" w14:textId="77777777" w:rsidR="003A5B01" w:rsidRPr="003A5B01" w:rsidRDefault="003A5B01" w:rsidP="003A5B01">
      <w:pPr>
        <w:bidi/>
        <w:rPr>
          <w:rFonts w:cs="David" w:hint="cs"/>
          <w:rtl/>
        </w:rPr>
      </w:pPr>
      <w:r w:rsidRPr="003A5B01">
        <w:rPr>
          <w:rFonts w:cs="David" w:hint="cs"/>
          <w:rtl/>
        </w:rPr>
        <w:tab/>
        <w:t xml:space="preserve">בידיעת יושב-ראש הכנסת. </w:t>
      </w:r>
    </w:p>
    <w:p w14:paraId="7E33F0B4"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29A61597" w14:textId="77777777" w:rsidR="003A5B01" w:rsidRPr="003A5B01" w:rsidRDefault="003A5B01" w:rsidP="003A5B01">
      <w:pPr>
        <w:bidi/>
        <w:rPr>
          <w:rFonts w:cs="David" w:hint="cs"/>
          <w:rtl/>
        </w:rPr>
      </w:pPr>
    </w:p>
    <w:p w14:paraId="6397177F" w14:textId="77777777" w:rsidR="003A5B01" w:rsidRPr="003A5B01" w:rsidRDefault="003A5B01" w:rsidP="003A5B01">
      <w:pPr>
        <w:bidi/>
        <w:rPr>
          <w:rFonts w:cs="David" w:hint="cs"/>
          <w:rtl/>
        </w:rPr>
      </w:pPr>
      <w:r w:rsidRPr="003A5B01">
        <w:rPr>
          <w:rFonts w:cs="David" w:hint="cs"/>
          <w:rtl/>
        </w:rPr>
        <w:tab/>
        <w:t xml:space="preserve"> אני מציע לכתוב: רשאי שופט בית-המשפט העליון, בידיעת יושב-ראש הכנסת, לקבוע כי לא תחול חסינות. </w:t>
      </w:r>
    </w:p>
    <w:p w14:paraId="366D5494" w14:textId="77777777" w:rsidR="003A5B01" w:rsidRPr="003A5B01" w:rsidRDefault="003A5B01" w:rsidP="003A5B01">
      <w:pPr>
        <w:bidi/>
        <w:rPr>
          <w:rFonts w:cs="David" w:hint="cs"/>
          <w:rtl/>
        </w:rPr>
      </w:pPr>
    </w:p>
    <w:p w14:paraId="1B528BC2" w14:textId="77777777" w:rsidR="003A5B01" w:rsidRPr="003A5B01" w:rsidRDefault="003A5B01" w:rsidP="003A5B01">
      <w:pPr>
        <w:bidi/>
        <w:rPr>
          <w:rFonts w:cs="David" w:hint="cs"/>
          <w:rtl/>
        </w:rPr>
      </w:pPr>
      <w:r w:rsidRPr="003A5B01">
        <w:rPr>
          <w:rFonts w:cs="David" w:hint="cs"/>
          <w:u w:val="single"/>
          <w:rtl/>
        </w:rPr>
        <w:t>איל ינון:</w:t>
      </w:r>
    </w:p>
    <w:p w14:paraId="48C84AB9" w14:textId="77777777" w:rsidR="003A5B01" w:rsidRPr="003A5B01" w:rsidRDefault="003A5B01" w:rsidP="003A5B01">
      <w:pPr>
        <w:bidi/>
        <w:rPr>
          <w:rFonts w:cs="David" w:hint="cs"/>
          <w:rtl/>
        </w:rPr>
      </w:pPr>
    </w:p>
    <w:p w14:paraId="46E76C5B" w14:textId="77777777" w:rsidR="003A5B01" w:rsidRPr="003A5B01" w:rsidRDefault="003A5B01" w:rsidP="003A5B01">
      <w:pPr>
        <w:bidi/>
        <w:rPr>
          <w:rFonts w:cs="David" w:hint="cs"/>
          <w:rtl/>
        </w:rPr>
      </w:pPr>
      <w:r w:rsidRPr="003A5B01">
        <w:rPr>
          <w:rFonts w:cs="David" w:hint="cs"/>
          <w:rtl/>
        </w:rPr>
        <w:tab/>
        <w:t xml:space="preserve">לא, לא. אי-אפשר לערבב את שופט בית-המשפט העליון ואת היושב-ראש. צריך לעשות את זה כמו בחקירות משטרה </w:t>
      </w:r>
      <w:r w:rsidRPr="003A5B01">
        <w:rPr>
          <w:rFonts w:cs="David"/>
          <w:rtl/>
        </w:rPr>
        <w:t>–</w:t>
      </w:r>
      <w:r w:rsidRPr="003A5B01">
        <w:rPr>
          <w:rFonts w:cs="David" w:hint="cs"/>
          <w:rtl/>
        </w:rPr>
        <w:t xml:space="preserve"> הודעה נמסרת ליושב-ראש הכנסת. </w:t>
      </w:r>
    </w:p>
    <w:p w14:paraId="3734AE09" w14:textId="77777777" w:rsidR="003A5B01" w:rsidRPr="003A5B01" w:rsidRDefault="003A5B01" w:rsidP="003A5B01">
      <w:pPr>
        <w:bidi/>
        <w:rPr>
          <w:rFonts w:cs="David" w:hint="cs"/>
          <w:rtl/>
        </w:rPr>
      </w:pPr>
      <w:r w:rsidRPr="003A5B01">
        <w:rPr>
          <w:rFonts w:cs="David"/>
          <w:rtl/>
        </w:rPr>
        <w:br/>
      </w: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7B0553FA" w14:textId="77777777" w:rsidR="003A5B01" w:rsidRPr="003A5B01" w:rsidRDefault="003A5B01" w:rsidP="003A5B01">
      <w:pPr>
        <w:bidi/>
        <w:rPr>
          <w:rFonts w:cs="David" w:hint="cs"/>
          <w:rtl/>
        </w:rPr>
      </w:pPr>
    </w:p>
    <w:p w14:paraId="16738D51" w14:textId="77777777" w:rsidR="003A5B01" w:rsidRPr="003A5B01" w:rsidRDefault="003A5B01" w:rsidP="003A5B01">
      <w:pPr>
        <w:bidi/>
        <w:rPr>
          <w:rFonts w:cs="David" w:hint="cs"/>
          <w:rtl/>
        </w:rPr>
      </w:pPr>
      <w:r w:rsidRPr="003A5B01">
        <w:rPr>
          <w:rFonts w:cs="David" w:hint="cs"/>
          <w:rtl/>
        </w:rPr>
        <w:tab/>
        <w:t xml:space="preserve"> תמצאו את הפתרון. </w:t>
      </w:r>
    </w:p>
    <w:p w14:paraId="6A011AB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4769CFF7" w14:textId="77777777" w:rsidR="003A5B01" w:rsidRPr="003A5B01" w:rsidRDefault="003A5B01" w:rsidP="003A5B01">
      <w:pPr>
        <w:bidi/>
        <w:rPr>
          <w:rFonts w:cs="David" w:hint="cs"/>
          <w:rtl/>
        </w:rPr>
      </w:pPr>
    </w:p>
    <w:p w14:paraId="415C2480" w14:textId="77777777" w:rsidR="003A5B01" w:rsidRPr="003A5B01" w:rsidRDefault="003A5B01" w:rsidP="003A5B01">
      <w:pPr>
        <w:bidi/>
        <w:rPr>
          <w:rFonts w:cs="David" w:hint="cs"/>
          <w:rtl/>
        </w:rPr>
      </w:pPr>
      <w:r w:rsidRPr="003A5B01">
        <w:rPr>
          <w:rFonts w:cs="David" w:hint="cs"/>
          <w:rtl/>
        </w:rPr>
        <w:tab/>
        <w:t xml:space="preserve"> אני מתנגדת לחוק, אבל אם כבר, אני מנסה לשפצר אותו. אני חושבת שהיועץ המשפטי  לממשלה צריך להודיע ליושבת-ראש הכנסת </w:t>
      </w:r>
      <w:r w:rsidRPr="003A5B01">
        <w:rPr>
          <w:rFonts w:cs="David"/>
          <w:rtl/>
        </w:rPr>
        <w:t>–</w:t>
      </w:r>
      <w:r w:rsidRPr="003A5B01">
        <w:rPr>
          <w:rFonts w:cs="David" w:hint="cs"/>
          <w:rtl/>
        </w:rPr>
        <w:t xml:space="preserve"> לא אחרי </w:t>
      </w:r>
      <w:r w:rsidRPr="003A5B01">
        <w:rPr>
          <w:rFonts w:cs="David"/>
          <w:rtl/>
        </w:rPr>
        <w:t>–</w:t>
      </w:r>
      <w:r w:rsidRPr="003A5B01">
        <w:rPr>
          <w:rFonts w:cs="David" w:hint="cs"/>
          <w:rtl/>
        </w:rPr>
        <w:t xml:space="preserve"> הוא צריך להודיע.</w:t>
      </w:r>
    </w:p>
    <w:p w14:paraId="06F1205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איל ינון:</w:t>
      </w:r>
    </w:p>
    <w:p w14:paraId="6B71606C" w14:textId="77777777" w:rsidR="003A5B01" w:rsidRPr="003A5B01" w:rsidRDefault="003A5B01" w:rsidP="003A5B01">
      <w:pPr>
        <w:bidi/>
        <w:rPr>
          <w:rFonts w:cs="David" w:hint="cs"/>
          <w:rtl/>
        </w:rPr>
      </w:pPr>
    </w:p>
    <w:p w14:paraId="778CF462" w14:textId="77777777" w:rsidR="003A5B01" w:rsidRPr="003A5B01" w:rsidRDefault="003A5B01" w:rsidP="003A5B01">
      <w:pPr>
        <w:bidi/>
        <w:rPr>
          <w:rFonts w:cs="David" w:hint="cs"/>
          <w:rtl/>
        </w:rPr>
      </w:pPr>
      <w:r w:rsidRPr="003A5B01">
        <w:rPr>
          <w:rFonts w:cs="David" w:hint="cs"/>
          <w:rtl/>
        </w:rPr>
        <w:tab/>
        <w:t>שהוא מתכוון להגיש בקשה.</w:t>
      </w:r>
    </w:p>
    <w:p w14:paraId="75885C31"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0B45C91A" w14:textId="77777777" w:rsidR="003A5B01" w:rsidRPr="003A5B01" w:rsidRDefault="003A5B01" w:rsidP="003A5B01">
      <w:pPr>
        <w:bidi/>
        <w:rPr>
          <w:rFonts w:cs="David" w:hint="cs"/>
          <w:rtl/>
        </w:rPr>
      </w:pPr>
    </w:p>
    <w:p w14:paraId="0F40A352" w14:textId="77777777" w:rsidR="003A5B01" w:rsidRPr="003A5B01" w:rsidRDefault="003A5B01" w:rsidP="003A5B01">
      <w:pPr>
        <w:bidi/>
        <w:rPr>
          <w:rFonts w:cs="David" w:hint="cs"/>
          <w:rtl/>
        </w:rPr>
      </w:pPr>
      <w:r w:rsidRPr="003A5B01">
        <w:rPr>
          <w:rFonts w:cs="David" w:hint="cs"/>
          <w:rtl/>
        </w:rPr>
        <w:tab/>
        <w:t xml:space="preserve"> כן. חד-משמעית. </w:t>
      </w:r>
    </w:p>
    <w:p w14:paraId="3DC62F18" w14:textId="77777777" w:rsidR="003A5B01" w:rsidRPr="003A5B01" w:rsidRDefault="003A5B01" w:rsidP="003A5B01">
      <w:pPr>
        <w:bidi/>
        <w:rPr>
          <w:rFonts w:cs="David" w:hint="cs"/>
          <w:u w:val="single"/>
          <w:rtl/>
        </w:rPr>
      </w:pPr>
      <w:r w:rsidRPr="003A5B01">
        <w:rPr>
          <w:rFonts w:cs="David"/>
          <w:rtl/>
        </w:rPr>
        <w:br/>
      </w:r>
    </w:p>
    <w:p w14:paraId="77098F4C" w14:textId="77777777" w:rsidR="003A5B01" w:rsidRPr="003A5B01" w:rsidRDefault="003A5B01" w:rsidP="003A5B01">
      <w:pPr>
        <w:bidi/>
        <w:rPr>
          <w:rFonts w:cs="David" w:hint="cs"/>
          <w:u w:val="single"/>
          <w:rtl/>
        </w:rPr>
      </w:pPr>
    </w:p>
    <w:p w14:paraId="44CB3FCF" w14:textId="77777777" w:rsidR="003A5B01" w:rsidRPr="003A5B01" w:rsidRDefault="003A5B01" w:rsidP="003A5B01">
      <w:pPr>
        <w:bidi/>
        <w:rPr>
          <w:rFonts w:cs="David" w:hint="cs"/>
          <w:rtl/>
        </w:rPr>
      </w:pPr>
      <w:proofErr w:type="spellStart"/>
      <w:r w:rsidRPr="003A5B01">
        <w:rPr>
          <w:rFonts w:cs="David" w:hint="cs"/>
          <w:u w:val="single"/>
          <w:rtl/>
        </w:rPr>
        <w:t>עתניאל</w:t>
      </w:r>
      <w:proofErr w:type="spellEnd"/>
      <w:r w:rsidRPr="003A5B01">
        <w:rPr>
          <w:rFonts w:cs="David" w:hint="cs"/>
          <w:u w:val="single"/>
          <w:rtl/>
        </w:rPr>
        <w:t xml:space="preserve"> </w:t>
      </w:r>
      <w:proofErr w:type="spellStart"/>
      <w:r w:rsidRPr="003A5B01">
        <w:rPr>
          <w:rFonts w:cs="David" w:hint="cs"/>
          <w:u w:val="single"/>
          <w:rtl/>
        </w:rPr>
        <w:t>שנלר</w:t>
      </w:r>
      <w:proofErr w:type="spellEnd"/>
      <w:r w:rsidRPr="003A5B01">
        <w:rPr>
          <w:rFonts w:cs="David" w:hint="cs"/>
          <w:u w:val="single"/>
          <w:rtl/>
        </w:rPr>
        <w:t>:</w:t>
      </w:r>
    </w:p>
    <w:p w14:paraId="445BC2F0" w14:textId="77777777" w:rsidR="003A5B01" w:rsidRPr="003A5B01" w:rsidRDefault="003A5B01" w:rsidP="003A5B01">
      <w:pPr>
        <w:bidi/>
        <w:rPr>
          <w:rFonts w:cs="David" w:hint="cs"/>
          <w:rtl/>
        </w:rPr>
      </w:pPr>
    </w:p>
    <w:p w14:paraId="0F5249C2" w14:textId="77777777" w:rsidR="003A5B01" w:rsidRPr="003A5B01" w:rsidRDefault="003A5B01" w:rsidP="003A5B01">
      <w:pPr>
        <w:bidi/>
        <w:rPr>
          <w:rFonts w:cs="David" w:hint="cs"/>
          <w:rtl/>
        </w:rPr>
      </w:pPr>
      <w:r w:rsidRPr="003A5B01">
        <w:rPr>
          <w:rFonts w:cs="David" w:hint="cs"/>
          <w:rtl/>
        </w:rPr>
        <w:tab/>
        <w:t xml:space="preserve"> אני בהחלט בעד. </w:t>
      </w:r>
    </w:p>
    <w:p w14:paraId="62E43F69" w14:textId="77777777" w:rsidR="003A5B01" w:rsidRDefault="003A5B01" w:rsidP="003A5B01">
      <w:pPr>
        <w:bidi/>
        <w:rPr>
          <w:rFonts w:cs="David" w:hint="cs"/>
          <w:u w:val="single"/>
          <w:rtl/>
        </w:rPr>
      </w:pPr>
      <w:r w:rsidRPr="003A5B01">
        <w:rPr>
          <w:rFonts w:cs="David"/>
          <w:rtl/>
        </w:rPr>
        <w:br/>
      </w:r>
    </w:p>
    <w:p w14:paraId="6961983A" w14:textId="77777777" w:rsidR="003A5B01" w:rsidRDefault="003A5B01" w:rsidP="003A5B01">
      <w:pPr>
        <w:bidi/>
        <w:rPr>
          <w:rFonts w:cs="David" w:hint="cs"/>
          <w:u w:val="single"/>
          <w:rtl/>
        </w:rPr>
      </w:pPr>
    </w:p>
    <w:p w14:paraId="6019D74A" w14:textId="77777777" w:rsidR="003A5B01" w:rsidRDefault="003A5B01" w:rsidP="003A5B01">
      <w:pPr>
        <w:bidi/>
        <w:rPr>
          <w:rFonts w:cs="David" w:hint="cs"/>
          <w:u w:val="single"/>
          <w:rtl/>
        </w:rPr>
      </w:pPr>
    </w:p>
    <w:p w14:paraId="5A651323" w14:textId="77777777" w:rsidR="003A5B01" w:rsidRDefault="003A5B01" w:rsidP="003A5B01">
      <w:pPr>
        <w:bidi/>
        <w:rPr>
          <w:rFonts w:cs="David" w:hint="cs"/>
          <w:u w:val="single"/>
          <w:rtl/>
        </w:rPr>
      </w:pPr>
    </w:p>
    <w:p w14:paraId="729C1D13" w14:textId="77777777" w:rsidR="003A5B01" w:rsidRDefault="003A5B01" w:rsidP="003A5B01">
      <w:pPr>
        <w:bidi/>
        <w:rPr>
          <w:rFonts w:cs="David" w:hint="cs"/>
          <w:u w:val="single"/>
          <w:rtl/>
        </w:rPr>
      </w:pPr>
    </w:p>
    <w:p w14:paraId="6A14494D" w14:textId="77777777" w:rsidR="003A5B01" w:rsidRPr="003A5B01" w:rsidRDefault="003A5B01" w:rsidP="003A5B01">
      <w:pPr>
        <w:bidi/>
        <w:rPr>
          <w:rFonts w:cs="David" w:hint="cs"/>
          <w:u w:val="single"/>
          <w:rtl/>
        </w:rPr>
      </w:pPr>
      <w:r w:rsidRPr="003A5B01">
        <w:rPr>
          <w:rFonts w:cs="David" w:hint="cs"/>
          <w:u w:val="single"/>
          <w:rtl/>
        </w:rPr>
        <w:t>היו"ר דוד טל:</w:t>
      </w:r>
    </w:p>
    <w:p w14:paraId="274D024A" w14:textId="77777777" w:rsidR="003A5B01" w:rsidRPr="003A5B01" w:rsidRDefault="003A5B01" w:rsidP="003A5B01">
      <w:pPr>
        <w:bidi/>
        <w:rPr>
          <w:rFonts w:cs="David" w:hint="cs"/>
          <w:rtl/>
        </w:rPr>
      </w:pPr>
    </w:p>
    <w:p w14:paraId="505D9943" w14:textId="77777777" w:rsidR="003A5B01" w:rsidRPr="003A5B01" w:rsidRDefault="003A5B01" w:rsidP="003A5B01">
      <w:pPr>
        <w:bidi/>
        <w:rPr>
          <w:rFonts w:cs="David" w:hint="cs"/>
          <w:rtl/>
        </w:rPr>
      </w:pPr>
      <w:r w:rsidRPr="003A5B01">
        <w:rPr>
          <w:rFonts w:cs="David" w:hint="cs"/>
          <w:rtl/>
        </w:rPr>
        <w:tab/>
        <w:t xml:space="preserve">אני חושב שזה בסדר, ואין עם זה בעיה. נכניס את זה כהצעתה של חברת הכנסת </w:t>
      </w:r>
      <w:proofErr w:type="spellStart"/>
      <w:r w:rsidRPr="003A5B01">
        <w:rPr>
          <w:rFonts w:cs="David" w:hint="cs"/>
          <w:rtl/>
        </w:rPr>
        <w:t>גלאון</w:t>
      </w:r>
      <w:proofErr w:type="spellEnd"/>
      <w:r w:rsidRPr="003A5B01">
        <w:rPr>
          <w:rFonts w:cs="David" w:hint="cs"/>
          <w:rtl/>
        </w:rPr>
        <w:t>.</w:t>
      </w:r>
    </w:p>
    <w:p w14:paraId="31CD8B03" w14:textId="77777777" w:rsidR="003A5B01" w:rsidRPr="003A5B01" w:rsidRDefault="003A5B01" w:rsidP="003A5B01">
      <w:pPr>
        <w:bidi/>
        <w:rPr>
          <w:rFonts w:cs="David" w:hint="cs"/>
          <w:rtl/>
        </w:rPr>
      </w:pPr>
    </w:p>
    <w:p w14:paraId="355ACC9B" w14:textId="77777777" w:rsidR="003A5B01" w:rsidRPr="003A5B01" w:rsidRDefault="003A5B01" w:rsidP="003A5B01">
      <w:pPr>
        <w:bidi/>
        <w:rPr>
          <w:rFonts w:cs="David" w:hint="cs"/>
          <w:rtl/>
        </w:rPr>
      </w:pP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776819F7" w14:textId="77777777" w:rsidR="003A5B01" w:rsidRPr="003A5B01" w:rsidRDefault="003A5B01" w:rsidP="003A5B01">
      <w:pPr>
        <w:bidi/>
        <w:rPr>
          <w:rFonts w:cs="David" w:hint="cs"/>
          <w:rtl/>
        </w:rPr>
      </w:pPr>
    </w:p>
    <w:p w14:paraId="6FB919C1" w14:textId="77777777" w:rsidR="003A5B01" w:rsidRPr="003A5B01" w:rsidRDefault="003A5B01" w:rsidP="003A5B01">
      <w:pPr>
        <w:bidi/>
        <w:rPr>
          <w:rFonts w:cs="David" w:hint="cs"/>
          <w:rtl/>
        </w:rPr>
      </w:pPr>
      <w:r w:rsidRPr="003A5B01">
        <w:rPr>
          <w:rFonts w:cs="David" w:hint="cs"/>
          <w:rtl/>
        </w:rPr>
        <w:tab/>
        <w:t xml:space="preserve">עוד לפני ביצוע החיפוש. </w:t>
      </w:r>
    </w:p>
    <w:p w14:paraId="2B1DF93A"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7EEE024" w14:textId="77777777" w:rsidR="003A5B01" w:rsidRPr="003A5B01" w:rsidRDefault="003A5B01" w:rsidP="003A5B01">
      <w:pPr>
        <w:bidi/>
        <w:rPr>
          <w:rFonts w:cs="David" w:hint="cs"/>
          <w:rtl/>
        </w:rPr>
      </w:pPr>
    </w:p>
    <w:p w14:paraId="62199626" w14:textId="77777777" w:rsidR="003A5B01" w:rsidRPr="003A5B01" w:rsidRDefault="003A5B01" w:rsidP="003A5B01">
      <w:pPr>
        <w:bidi/>
        <w:rPr>
          <w:rFonts w:cs="David" w:hint="cs"/>
          <w:rtl/>
        </w:rPr>
      </w:pPr>
      <w:r w:rsidRPr="003A5B01">
        <w:rPr>
          <w:rFonts w:cs="David" w:hint="cs"/>
          <w:rtl/>
        </w:rPr>
        <w:tab/>
        <w:t xml:space="preserve">היועץ המשפטי לממשלה יודיע ליושבת-ראש או ליושב-ראש הכנסת כי בדעתו לפתוח בחקירה. </w:t>
      </w:r>
    </w:p>
    <w:p w14:paraId="0AA21E2D"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איל ינון:</w:t>
      </w:r>
    </w:p>
    <w:p w14:paraId="086C6D2F" w14:textId="77777777" w:rsidR="003A5B01" w:rsidRPr="003A5B01" w:rsidRDefault="003A5B01" w:rsidP="003A5B01">
      <w:pPr>
        <w:bidi/>
        <w:rPr>
          <w:rFonts w:cs="David" w:hint="cs"/>
          <w:rtl/>
        </w:rPr>
      </w:pPr>
    </w:p>
    <w:p w14:paraId="42A54677" w14:textId="77777777" w:rsidR="003A5B01" w:rsidRPr="003A5B01" w:rsidRDefault="003A5B01" w:rsidP="003A5B01">
      <w:pPr>
        <w:bidi/>
        <w:rPr>
          <w:rFonts w:cs="David" w:hint="cs"/>
          <w:rtl/>
        </w:rPr>
      </w:pPr>
      <w:r w:rsidRPr="003A5B01">
        <w:rPr>
          <w:rFonts w:cs="David" w:hint="cs"/>
          <w:rtl/>
        </w:rPr>
        <w:tab/>
        <w:t xml:space="preserve">לא. להגיש בקשה. </w:t>
      </w:r>
    </w:p>
    <w:p w14:paraId="598D2B61" w14:textId="77777777" w:rsidR="003A5B01" w:rsidRPr="003A5B01" w:rsidRDefault="003A5B01" w:rsidP="003A5B01">
      <w:pPr>
        <w:bidi/>
        <w:rPr>
          <w:rFonts w:cs="David" w:hint="cs"/>
          <w:rtl/>
        </w:rPr>
      </w:pPr>
    </w:p>
    <w:p w14:paraId="17C61483" w14:textId="77777777" w:rsidR="003A5B01" w:rsidRPr="003A5B01" w:rsidRDefault="003A5B01" w:rsidP="003A5B01">
      <w:pPr>
        <w:bidi/>
        <w:rPr>
          <w:rFonts w:cs="David" w:hint="cs"/>
          <w:u w:val="single"/>
          <w:rtl/>
        </w:rPr>
      </w:pPr>
      <w:r w:rsidRPr="003A5B01">
        <w:rPr>
          <w:rFonts w:cs="David" w:hint="cs"/>
          <w:u w:val="single"/>
          <w:rtl/>
        </w:rPr>
        <w:t>היו"ר דוד טל:</w:t>
      </w:r>
    </w:p>
    <w:p w14:paraId="250DAB20" w14:textId="77777777" w:rsidR="003A5B01" w:rsidRPr="003A5B01" w:rsidRDefault="003A5B01" w:rsidP="003A5B01">
      <w:pPr>
        <w:bidi/>
        <w:rPr>
          <w:rFonts w:cs="David" w:hint="cs"/>
          <w:rtl/>
        </w:rPr>
      </w:pPr>
    </w:p>
    <w:p w14:paraId="186AB3AF" w14:textId="77777777" w:rsidR="003A5B01" w:rsidRPr="003A5B01" w:rsidRDefault="003A5B01" w:rsidP="003A5B01">
      <w:pPr>
        <w:bidi/>
        <w:rPr>
          <w:rFonts w:cs="David" w:hint="cs"/>
          <w:rtl/>
        </w:rPr>
      </w:pPr>
      <w:r w:rsidRPr="003A5B01">
        <w:rPr>
          <w:rFonts w:cs="David" w:hint="cs"/>
          <w:rtl/>
        </w:rPr>
        <w:tab/>
        <w:t xml:space="preserve">להגיש בקשה לשופט בית-המשפט העליון. </w:t>
      </w:r>
    </w:p>
    <w:p w14:paraId="507BF7DF"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3EE101CD" w14:textId="77777777" w:rsidR="003A5B01" w:rsidRPr="003A5B01" w:rsidRDefault="003A5B01" w:rsidP="003A5B01">
      <w:pPr>
        <w:bidi/>
        <w:rPr>
          <w:rFonts w:cs="David" w:hint="cs"/>
          <w:rtl/>
        </w:rPr>
      </w:pPr>
    </w:p>
    <w:p w14:paraId="590EDC81" w14:textId="77777777" w:rsidR="003A5B01" w:rsidRPr="003A5B01" w:rsidRDefault="003A5B01" w:rsidP="003A5B01">
      <w:pPr>
        <w:bidi/>
        <w:rPr>
          <w:rFonts w:cs="David" w:hint="cs"/>
          <w:rtl/>
        </w:rPr>
      </w:pPr>
      <w:r w:rsidRPr="003A5B01">
        <w:rPr>
          <w:rFonts w:cs="David" w:hint="cs"/>
          <w:rtl/>
        </w:rPr>
        <w:tab/>
        <w:t>עוד לפני שמגישים את הבקשה?</w:t>
      </w:r>
    </w:p>
    <w:p w14:paraId="2A2E2232"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46E2B021" w14:textId="77777777" w:rsidR="003A5B01" w:rsidRPr="003A5B01" w:rsidRDefault="003A5B01" w:rsidP="003A5B01">
      <w:pPr>
        <w:bidi/>
        <w:rPr>
          <w:rFonts w:cs="David" w:hint="cs"/>
          <w:rtl/>
        </w:rPr>
      </w:pPr>
    </w:p>
    <w:p w14:paraId="018BC546" w14:textId="77777777" w:rsidR="003A5B01" w:rsidRPr="003A5B01" w:rsidRDefault="003A5B01" w:rsidP="003A5B01">
      <w:pPr>
        <w:bidi/>
        <w:rPr>
          <w:rFonts w:cs="David" w:hint="cs"/>
          <w:rtl/>
        </w:rPr>
      </w:pPr>
      <w:r w:rsidRPr="003A5B01">
        <w:rPr>
          <w:rFonts w:cs="David" w:hint="cs"/>
          <w:rtl/>
        </w:rPr>
        <w:tab/>
        <w:t xml:space="preserve"> בטח. </w:t>
      </w:r>
    </w:p>
    <w:p w14:paraId="6A1BB564"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440AA88D" w14:textId="77777777" w:rsidR="003A5B01" w:rsidRPr="003A5B01" w:rsidRDefault="003A5B01" w:rsidP="003A5B01">
      <w:pPr>
        <w:bidi/>
        <w:rPr>
          <w:rFonts w:cs="David" w:hint="cs"/>
          <w:rtl/>
        </w:rPr>
      </w:pPr>
    </w:p>
    <w:p w14:paraId="67F10BC0" w14:textId="77777777" w:rsidR="003A5B01" w:rsidRPr="003A5B01" w:rsidRDefault="003A5B01" w:rsidP="003A5B01">
      <w:pPr>
        <w:bidi/>
        <w:rPr>
          <w:rFonts w:cs="David" w:hint="cs"/>
          <w:rtl/>
        </w:rPr>
      </w:pPr>
      <w:r w:rsidRPr="003A5B01">
        <w:rPr>
          <w:rFonts w:cs="David" w:hint="cs"/>
          <w:rtl/>
        </w:rPr>
        <w:tab/>
        <w:t xml:space="preserve">כן. </w:t>
      </w:r>
    </w:p>
    <w:p w14:paraId="255CBF7C" w14:textId="77777777" w:rsidR="003A5B01" w:rsidRPr="003A5B01" w:rsidRDefault="003A5B01" w:rsidP="003A5B01">
      <w:pPr>
        <w:bidi/>
        <w:rPr>
          <w:rFonts w:cs="David" w:hint="cs"/>
          <w:rtl/>
        </w:rPr>
      </w:pPr>
      <w:r w:rsidRPr="003A5B01">
        <w:rPr>
          <w:rFonts w:cs="David"/>
          <w:rtl/>
        </w:rPr>
        <w:br/>
      </w:r>
      <w:r w:rsidRPr="003A5B01">
        <w:rPr>
          <w:rFonts w:cs="David" w:hint="cs"/>
          <w:u w:val="single"/>
          <w:rtl/>
        </w:rPr>
        <w:t>איל ינון:</w:t>
      </w:r>
    </w:p>
    <w:p w14:paraId="722ABFC0" w14:textId="77777777" w:rsidR="003A5B01" w:rsidRPr="003A5B01" w:rsidRDefault="003A5B01" w:rsidP="003A5B01">
      <w:pPr>
        <w:bidi/>
        <w:rPr>
          <w:rFonts w:cs="David" w:hint="cs"/>
          <w:rtl/>
        </w:rPr>
      </w:pPr>
    </w:p>
    <w:p w14:paraId="6D0B226E" w14:textId="77777777" w:rsidR="003A5B01" w:rsidRPr="003A5B01" w:rsidRDefault="003A5B01" w:rsidP="003A5B01">
      <w:pPr>
        <w:bidi/>
        <w:rPr>
          <w:rFonts w:cs="David" w:hint="cs"/>
          <w:rtl/>
        </w:rPr>
      </w:pPr>
      <w:r w:rsidRPr="003A5B01">
        <w:rPr>
          <w:rFonts w:cs="David" w:hint="cs"/>
          <w:rtl/>
        </w:rPr>
        <w:tab/>
        <w:t xml:space="preserve">אחרי שהוא מחליט, הוא מיידע. </w:t>
      </w:r>
    </w:p>
    <w:p w14:paraId="5F34D590"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08F1DC0B" w14:textId="77777777" w:rsidR="003A5B01" w:rsidRPr="003A5B01" w:rsidRDefault="003A5B01" w:rsidP="003A5B01">
      <w:pPr>
        <w:bidi/>
        <w:rPr>
          <w:rFonts w:cs="David" w:hint="cs"/>
          <w:rtl/>
        </w:rPr>
      </w:pPr>
    </w:p>
    <w:p w14:paraId="41934699" w14:textId="77777777" w:rsidR="003A5B01" w:rsidRPr="003A5B01" w:rsidRDefault="003A5B01" w:rsidP="003A5B01">
      <w:pPr>
        <w:bidi/>
        <w:rPr>
          <w:rFonts w:cs="David" w:hint="cs"/>
          <w:rtl/>
        </w:rPr>
      </w:pPr>
      <w:r w:rsidRPr="003A5B01">
        <w:rPr>
          <w:rFonts w:cs="David" w:hint="cs"/>
          <w:rtl/>
        </w:rPr>
        <w:tab/>
        <w:t xml:space="preserve">הוא החליט, היא תדע מזה, ולאחר מכן שופט בית-המשפט העליון. </w:t>
      </w:r>
    </w:p>
    <w:p w14:paraId="4A0822B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3527A23D" w14:textId="77777777" w:rsidR="003A5B01" w:rsidRPr="003A5B01" w:rsidRDefault="003A5B01" w:rsidP="003A5B01">
      <w:pPr>
        <w:bidi/>
        <w:rPr>
          <w:rFonts w:cs="David" w:hint="cs"/>
          <w:rtl/>
        </w:rPr>
      </w:pPr>
    </w:p>
    <w:p w14:paraId="4C87D201" w14:textId="77777777" w:rsidR="003A5B01" w:rsidRPr="003A5B01" w:rsidRDefault="003A5B01" w:rsidP="003A5B01">
      <w:pPr>
        <w:bidi/>
        <w:rPr>
          <w:rFonts w:cs="David" w:hint="cs"/>
          <w:rtl/>
        </w:rPr>
      </w:pPr>
      <w:r w:rsidRPr="003A5B01">
        <w:rPr>
          <w:rFonts w:cs="David" w:hint="cs"/>
          <w:rtl/>
        </w:rPr>
        <w:tab/>
        <w:t xml:space="preserve"> כאשר עכשיו מכניסים סעיפים, האם אנחנו יכולים להכניס הסתייגות שבעצם כוללת גם את ההצעה של פרופסור </w:t>
      </w:r>
      <w:proofErr w:type="spellStart"/>
      <w:r w:rsidRPr="003A5B01">
        <w:rPr>
          <w:rFonts w:cs="David" w:hint="cs"/>
          <w:rtl/>
        </w:rPr>
        <w:t>סוזי</w:t>
      </w:r>
      <w:proofErr w:type="spellEnd"/>
      <w:r w:rsidRPr="003A5B01">
        <w:rPr>
          <w:rFonts w:cs="David" w:hint="cs"/>
          <w:rtl/>
        </w:rPr>
        <w:t xml:space="preserve"> נבות? </w:t>
      </w:r>
    </w:p>
    <w:p w14:paraId="11905405"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68F40D9E" w14:textId="77777777" w:rsidR="003A5B01" w:rsidRPr="003A5B01" w:rsidRDefault="003A5B01" w:rsidP="003A5B01">
      <w:pPr>
        <w:bidi/>
        <w:rPr>
          <w:rFonts w:cs="David" w:hint="cs"/>
          <w:rtl/>
        </w:rPr>
      </w:pPr>
    </w:p>
    <w:p w14:paraId="75BB6360" w14:textId="77777777" w:rsidR="003A5B01" w:rsidRPr="003A5B01" w:rsidRDefault="003A5B01" w:rsidP="003A5B01">
      <w:pPr>
        <w:bidi/>
        <w:rPr>
          <w:rFonts w:cs="David" w:hint="cs"/>
          <w:rtl/>
        </w:rPr>
      </w:pPr>
      <w:r w:rsidRPr="003A5B01">
        <w:rPr>
          <w:rFonts w:cs="David" w:hint="cs"/>
          <w:rtl/>
        </w:rPr>
        <w:tab/>
        <w:t>תמיד את יכולה להכניס.</w:t>
      </w:r>
    </w:p>
    <w:p w14:paraId="30E0592E"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29CA0491" w14:textId="77777777" w:rsidR="003A5B01" w:rsidRPr="003A5B01" w:rsidRDefault="003A5B01" w:rsidP="003A5B01">
      <w:pPr>
        <w:bidi/>
        <w:rPr>
          <w:rFonts w:cs="David" w:hint="cs"/>
          <w:rtl/>
        </w:rPr>
      </w:pPr>
    </w:p>
    <w:p w14:paraId="461DF3C2" w14:textId="77777777" w:rsidR="003A5B01" w:rsidRPr="003A5B01" w:rsidRDefault="003A5B01" w:rsidP="003A5B01">
      <w:pPr>
        <w:bidi/>
        <w:rPr>
          <w:rFonts w:cs="David" w:hint="cs"/>
          <w:rtl/>
        </w:rPr>
      </w:pPr>
      <w:r w:rsidRPr="003A5B01">
        <w:rPr>
          <w:rFonts w:cs="David" w:hint="cs"/>
          <w:rtl/>
        </w:rPr>
        <w:tab/>
        <w:t xml:space="preserve">אחרי קריאה ראשונה, וגם יהיה צריך לדון בכך כדי להכניס זאת כהסתייגות. אני חושבת שהיא תוזמן. </w:t>
      </w:r>
    </w:p>
    <w:p w14:paraId="061D4574"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2BFE1CCD" w14:textId="77777777" w:rsidR="003A5B01" w:rsidRPr="003A5B01" w:rsidRDefault="003A5B01" w:rsidP="003A5B01">
      <w:pPr>
        <w:bidi/>
        <w:rPr>
          <w:rFonts w:cs="David" w:hint="cs"/>
          <w:rtl/>
        </w:rPr>
      </w:pPr>
    </w:p>
    <w:p w14:paraId="4EA3BE03" w14:textId="77777777" w:rsidR="003A5B01" w:rsidRPr="003A5B01" w:rsidRDefault="003A5B01" w:rsidP="003A5B01">
      <w:pPr>
        <w:bidi/>
        <w:rPr>
          <w:rFonts w:cs="David" w:hint="cs"/>
          <w:rtl/>
        </w:rPr>
      </w:pPr>
      <w:r w:rsidRPr="003A5B01">
        <w:rPr>
          <w:rFonts w:cs="David" w:hint="cs"/>
          <w:rtl/>
        </w:rPr>
        <w:tab/>
        <w:t xml:space="preserve">היא תוזמן לישיבה הבאה. </w:t>
      </w:r>
    </w:p>
    <w:p w14:paraId="7ABD5540"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יולי יואל </w:t>
      </w:r>
      <w:proofErr w:type="spellStart"/>
      <w:r w:rsidRPr="003A5B01">
        <w:rPr>
          <w:rFonts w:cs="David" w:hint="cs"/>
          <w:u w:val="single"/>
          <w:rtl/>
        </w:rPr>
        <w:t>אדלשטיין</w:t>
      </w:r>
      <w:proofErr w:type="spellEnd"/>
      <w:r w:rsidRPr="003A5B01">
        <w:rPr>
          <w:rFonts w:cs="David" w:hint="cs"/>
          <w:u w:val="single"/>
          <w:rtl/>
        </w:rPr>
        <w:t>:</w:t>
      </w:r>
    </w:p>
    <w:p w14:paraId="4C7C6220" w14:textId="77777777" w:rsidR="003A5B01" w:rsidRPr="003A5B01" w:rsidRDefault="003A5B01" w:rsidP="003A5B01">
      <w:pPr>
        <w:bidi/>
        <w:rPr>
          <w:rFonts w:cs="David" w:hint="cs"/>
          <w:rtl/>
        </w:rPr>
      </w:pPr>
    </w:p>
    <w:p w14:paraId="5ACD326D" w14:textId="77777777" w:rsidR="003A5B01" w:rsidRPr="003A5B01" w:rsidRDefault="003A5B01" w:rsidP="003A5B01">
      <w:pPr>
        <w:bidi/>
        <w:rPr>
          <w:rFonts w:cs="David" w:hint="cs"/>
          <w:rtl/>
        </w:rPr>
      </w:pPr>
      <w:r w:rsidRPr="003A5B01">
        <w:rPr>
          <w:rFonts w:cs="David" w:hint="cs"/>
          <w:rtl/>
        </w:rPr>
        <w:tab/>
        <w:t xml:space="preserve">אני דווקא מבקש לא לעסוק עכשיו בנושא הזה לקראת ההצבעה בקריאה ראשונה, ואני מודיע שאתמוך בהצעה בקריאה ראשונה. </w:t>
      </w:r>
    </w:p>
    <w:p w14:paraId="0D146069" w14:textId="77777777" w:rsidR="003A5B01" w:rsidRPr="003A5B01" w:rsidRDefault="003A5B01" w:rsidP="003A5B01">
      <w:pPr>
        <w:bidi/>
        <w:rPr>
          <w:rFonts w:cs="David" w:hint="cs"/>
          <w:rtl/>
        </w:rPr>
      </w:pPr>
    </w:p>
    <w:p w14:paraId="61C34355" w14:textId="77777777" w:rsidR="003A5B01" w:rsidRPr="003A5B01" w:rsidRDefault="003A5B01" w:rsidP="003A5B01">
      <w:pPr>
        <w:bidi/>
        <w:rPr>
          <w:rFonts w:cs="David" w:hint="cs"/>
          <w:rtl/>
        </w:rPr>
      </w:pPr>
      <w:r w:rsidRPr="003A5B01">
        <w:rPr>
          <w:rFonts w:cs="David" w:hint="cs"/>
          <w:rtl/>
        </w:rPr>
        <w:tab/>
        <w:t>אני מבקש בדיונים בהכנה לקריאה שנייה ושלישית לחפש, אם ניתן, איזושהי הגדרה מצמצמת ומצומצמת יותר של המושג "ביטחון המדינה"</w:t>
      </w:r>
    </w:p>
    <w:p w14:paraId="1AFAEDA5"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ארבל </w:t>
      </w:r>
      <w:proofErr w:type="spellStart"/>
      <w:r w:rsidRPr="003A5B01">
        <w:rPr>
          <w:rFonts w:cs="David" w:hint="cs"/>
          <w:u w:val="single"/>
          <w:rtl/>
        </w:rPr>
        <w:t>אסטרחן</w:t>
      </w:r>
      <w:proofErr w:type="spellEnd"/>
      <w:r w:rsidRPr="003A5B01">
        <w:rPr>
          <w:rFonts w:cs="David" w:hint="cs"/>
          <w:u w:val="single"/>
          <w:rtl/>
        </w:rPr>
        <w:t>:</w:t>
      </w:r>
    </w:p>
    <w:p w14:paraId="277B9DA6" w14:textId="77777777" w:rsidR="003A5B01" w:rsidRPr="003A5B01" w:rsidRDefault="003A5B01" w:rsidP="003A5B01">
      <w:pPr>
        <w:bidi/>
        <w:rPr>
          <w:rFonts w:cs="David" w:hint="cs"/>
          <w:rtl/>
        </w:rPr>
      </w:pPr>
    </w:p>
    <w:p w14:paraId="4C5BA074" w14:textId="77777777" w:rsidR="003A5B01" w:rsidRPr="003A5B01" w:rsidRDefault="003A5B01" w:rsidP="003A5B01">
      <w:pPr>
        <w:bidi/>
        <w:rPr>
          <w:rFonts w:cs="David" w:hint="cs"/>
          <w:rtl/>
        </w:rPr>
      </w:pPr>
      <w:r w:rsidRPr="003A5B01">
        <w:rPr>
          <w:rFonts w:cs="David" w:hint="cs"/>
          <w:rtl/>
        </w:rPr>
        <w:tab/>
        <w:t xml:space="preserve">להפנות לעבירות. </w:t>
      </w:r>
    </w:p>
    <w:p w14:paraId="72274FFD"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 xml:space="preserve">יולי יואל </w:t>
      </w:r>
      <w:proofErr w:type="spellStart"/>
      <w:r w:rsidRPr="003A5B01">
        <w:rPr>
          <w:rFonts w:cs="David" w:hint="cs"/>
          <w:u w:val="single"/>
          <w:rtl/>
        </w:rPr>
        <w:t>אדלשטיין</w:t>
      </w:r>
      <w:proofErr w:type="spellEnd"/>
      <w:r w:rsidRPr="003A5B01">
        <w:rPr>
          <w:rFonts w:cs="David" w:hint="cs"/>
          <w:u w:val="single"/>
          <w:rtl/>
        </w:rPr>
        <w:t>:</w:t>
      </w:r>
    </w:p>
    <w:p w14:paraId="6934928C" w14:textId="77777777" w:rsidR="003A5B01" w:rsidRPr="003A5B01" w:rsidRDefault="003A5B01" w:rsidP="003A5B01">
      <w:pPr>
        <w:bidi/>
        <w:rPr>
          <w:rFonts w:cs="David" w:hint="cs"/>
          <w:rtl/>
        </w:rPr>
      </w:pPr>
    </w:p>
    <w:p w14:paraId="20E6E598" w14:textId="77777777" w:rsidR="003A5B01" w:rsidRPr="003A5B01" w:rsidRDefault="003A5B01" w:rsidP="003A5B01">
      <w:pPr>
        <w:bidi/>
        <w:rPr>
          <w:rFonts w:cs="David" w:hint="cs"/>
          <w:rtl/>
        </w:rPr>
      </w:pPr>
      <w:r w:rsidRPr="003A5B01">
        <w:rPr>
          <w:rFonts w:cs="David" w:hint="cs"/>
          <w:rtl/>
        </w:rPr>
        <w:tab/>
        <w:t xml:space="preserve">ריגול, קשר עם ארגון אויב </w:t>
      </w:r>
      <w:r w:rsidRPr="003A5B01">
        <w:rPr>
          <w:rFonts w:cs="David"/>
          <w:rtl/>
        </w:rPr>
        <w:t>–</w:t>
      </w:r>
      <w:r w:rsidRPr="003A5B01">
        <w:rPr>
          <w:rFonts w:cs="David" w:hint="cs"/>
          <w:rtl/>
        </w:rPr>
        <w:t xml:space="preserve"> אינני יודע - אל"ף, אני לא משפטן; בי"ת, זה נושא כבד. אני מציע לא לדון על כך עכשיו, אבל היה חשוב לי לומר, לפרוטוקול, שאני מבקש לקריאה שנייה ושלישית לחפש הגדרות מצמצמות יותר של המושג הזה.</w:t>
      </w:r>
    </w:p>
    <w:p w14:paraId="5502BECD" w14:textId="77777777" w:rsidR="003A5B01" w:rsidRPr="003A5B01" w:rsidRDefault="003A5B01" w:rsidP="003A5B01">
      <w:pPr>
        <w:bidi/>
        <w:rPr>
          <w:rFonts w:cs="David" w:hint="cs"/>
          <w:rtl/>
        </w:rPr>
      </w:pPr>
      <w:r w:rsidRPr="003A5B01">
        <w:rPr>
          <w:rFonts w:cs="David"/>
          <w:rtl/>
        </w:rPr>
        <w:br/>
      </w:r>
      <w:r w:rsidRPr="003A5B01">
        <w:rPr>
          <w:rFonts w:cs="David" w:hint="cs"/>
          <w:u w:val="single"/>
          <w:rtl/>
        </w:rPr>
        <w:t xml:space="preserve">זהבה </w:t>
      </w:r>
      <w:proofErr w:type="spellStart"/>
      <w:r w:rsidRPr="003A5B01">
        <w:rPr>
          <w:rFonts w:cs="David" w:hint="cs"/>
          <w:u w:val="single"/>
          <w:rtl/>
        </w:rPr>
        <w:t>גלאון</w:t>
      </w:r>
      <w:proofErr w:type="spellEnd"/>
      <w:r w:rsidRPr="003A5B01">
        <w:rPr>
          <w:rFonts w:cs="David" w:hint="cs"/>
          <w:u w:val="single"/>
          <w:rtl/>
        </w:rPr>
        <w:t>:</w:t>
      </w:r>
    </w:p>
    <w:p w14:paraId="655E9C5B" w14:textId="77777777" w:rsidR="003A5B01" w:rsidRPr="003A5B01" w:rsidRDefault="003A5B01" w:rsidP="003A5B01">
      <w:pPr>
        <w:bidi/>
        <w:rPr>
          <w:rFonts w:cs="David" w:hint="cs"/>
          <w:rtl/>
        </w:rPr>
      </w:pPr>
    </w:p>
    <w:p w14:paraId="79A13FBF" w14:textId="77777777" w:rsidR="003A5B01" w:rsidRPr="003A5B01" w:rsidRDefault="003A5B01" w:rsidP="003A5B01">
      <w:pPr>
        <w:bidi/>
        <w:rPr>
          <w:rFonts w:cs="David" w:hint="cs"/>
          <w:rtl/>
        </w:rPr>
      </w:pPr>
      <w:r w:rsidRPr="003A5B01">
        <w:rPr>
          <w:rFonts w:cs="David" w:hint="cs"/>
          <w:rtl/>
        </w:rPr>
        <w:tab/>
        <w:t xml:space="preserve"> איך זה בחוקים אחרים? האם יש מדרג?</w:t>
      </w:r>
    </w:p>
    <w:p w14:paraId="3A1789C8" w14:textId="77777777" w:rsidR="003A5B01" w:rsidRPr="003A5B01" w:rsidRDefault="003A5B01" w:rsidP="003A5B01">
      <w:pPr>
        <w:bidi/>
        <w:rPr>
          <w:rFonts w:cs="David" w:hint="cs"/>
          <w:u w:val="single"/>
          <w:rtl/>
        </w:rPr>
      </w:pPr>
      <w:r w:rsidRPr="003A5B01">
        <w:rPr>
          <w:rFonts w:cs="David"/>
          <w:rtl/>
        </w:rPr>
        <w:br/>
      </w:r>
      <w:r w:rsidRPr="003A5B01">
        <w:rPr>
          <w:rFonts w:cs="David" w:hint="cs"/>
          <w:u w:val="single"/>
          <w:rtl/>
        </w:rPr>
        <w:t>היו"ר דוד טל:</w:t>
      </w:r>
    </w:p>
    <w:p w14:paraId="340DA030" w14:textId="77777777" w:rsidR="003A5B01" w:rsidRPr="003A5B01" w:rsidRDefault="003A5B01" w:rsidP="003A5B01">
      <w:pPr>
        <w:bidi/>
        <w:rPr>
          <w:rFonts w:cs="David" w:hint="cs"/>
          <w:u w:val="single"/>
          <w:rtl/>
        </w:rPr>
      </w:pPr>
    </w:p>
    <w:p w14:paraId="09C725CF" w14:textId="77777777" w:rsidR="003A5B01" w:rsidRPr="003A5B01" w:rsidRDefault="003A5B01" w:rsidP="003A5B01">
      <w:pPr>
        <w:bidi/>
        <w:rPr>
          <w:rFonts w:cs="David" w:hint="cs"/>
          <w:rtl/>
        </w:rPr>
      </w:pPr>
      <w:r w:rsidRPr="003A5B01">
        <w:rPr>
          <w:rFonts w:cs="David" w:hint="cs"/>
          <w:rtl/>
        </w:rPr>
        <w:tab/>
        <w:t>תודה רבה. רבותי, אנחנו נעבור להצבעה. מי בעד אישור הצעת החוק לקריאה ראשונה, ירים את ידו. מי נגד? מי נמנע?</w:t>
      </w:r>
    </w:p>
    <w:p w14:paraId="38023DE8" w14:textId="77777777" w:rsidR="003A5B01" w:rsidRPr="003A5B01" w:rsidRDefault="003A5B01" w:rsidP="003A5B01">
      <w:pPr>
        <w:bidi/>
        <w:jc w:val="center"/>
        <w:rPr>
          <w:rFonts w:cs="David" w:hint="cs"/>
          <w:b/>
          <w:bCs/>
          <w:rtl/>
        </w:rPr>
      </w:pPr>
      <w:r w:rsidRPr="003A5B01">
        <w:rPr>
          <w:rFonts w:cs="David"/>
          <w:rtl/>
        </w:rPr>
        <w:br/>
      </w:r>
      <w:r w:rsidRPr="003A5B01">
        <w:rPr>
          <w:rFonts w:cs="David" w:hint="cs"/>
          <w:b/>
          <w:bCs/>
          <w:rtl/>
        </w:rPr>
        <w:t>ה צ ב ע ה</w:t>
      </w:r>
    </w:p>
    <w:p w14:paraId="490DC09A" w14:textId="77777777" w:rsidR="003A5B01" w:rsidRPr="003A5B01" w:rsidRDefault="003A5B01" w:rsidP="003A5B01">
      <w:pPr>
        <w:bidi/>
        <w:jc w:val="center"/>
        <w:rPr>
          <w:rFonts w:cs="David" w:hint="cs"/>
          <w:b/>
          <w:bCs/>
          <w:rtl/>
        </w:rPr>
      </w:pPr>
    </w:p>
    <w:p w14:paraId="2FA2AD30" w14:textId="77777777" w:rsidR="003A5B01" w:rsidRPr="003A5B01" w:rsidRDefault="003A5B01" w:rsidP="003A5B01">
      <w:pPr>
        <w:bidi/>
        <w:jc w:val="center"/>
        <w:rPr>
          <w:rFonts w:cs="David" w:hint="cs"/>
          <w:rtl/>
        </w:rPr>
      </w:pPr>
      <w:r w:rsidRPr="003A5B01">
        <w:rPr>
          <w:rFonts w:cs="David" w:hint="cs"/>
          <w:rtl/>
        </w:rPr>
        <w:t xml:space="preserve">בעד </w:t>
      </w:r>
      <w:r w:rsidRPr="003A5B01">
        <w:rPr>
          <w:rFonts w:cs="David"/>
          <w:rtl/>
        </w:rPr>
        <w:t>–</w:t>
      </w:r>
      <w:r w:rsidRPr="003A5B01">
        <w:rPr>
          <w:rFonts w:cs="David" w:hint="cs"/>
          <w:rtl/>
        </w:rPr>
        <w:t xml:space="preserve"> 5</w:t>
      </w:r>
    </w:p>
    <w:p w14:paraId="0EDACABB" w14:textId="77777777" w:rsidR="003A5B01" w:rsidRPr="003A5B01" w:rsidRDefault="003A5B01" w:rsidP="003A5B01">
      <w:pPr>
        <w:bidi/>
        <w:jc w:val="center"/>
        <w:rPr>
          <w:rFonts w:cs="David" w:hint="cs"/>
          <w:rtl/>
        </w:rPr>
      </w:pPr>
      <w:r w:rsidRPr="003A5B01">
        <w:rPr>
          <w:rFonts w:cs="David" w:hint="cs"/>
          <w:rtl/>
        </w:rPr>
        <w:t xml:space="preserve">נגד </w:t>
      </w:r>
      <w:r w:rsidRPr="003A5B01">
        <w:rPr>
          <w:rFonts w:cs="David"/>
          <w:rtl/>
        </w:rPr>
        <w:t>–</w:t>
      </w:r>
      <w:r w:rsidRPr="003A5B01">
        <w:rPr>
          <w:rFonts w:cs="David" w:hint="cs"/>
          <w:rtl/>
        </w:rPr>
        <w:t xml:space="preserve"> 2</w:t>
      </w:r>
    </w:p>
    <w:p w14:paraId="7AA01590" w14:textId="77777777" w:rsidR="003A5B01" w:rsidRPr="003A5B01" w:rsidRDefault="003A5B01" w:rsidP="003A5B01">
      <w:pPr>
        <w:bidi/>
        <w:jc w:val="center"/>
        <w:rPr>
          <w:rFonts w:cs="David" w:hint="cs"/>
          <w:rtl/>
        </w:rPr>
      </w:pPr>
      <w:r w:rsidRPr="003A5B01">
        <w:rPr>
          <w:rFonts w:cs="David" w:hint="cs"/>
          <w:rtl/>
        </w:rPr>
        <w:t xml:space="preserve">נמנעים </w:t>
      </w:r>
      <w:r w:rsidRPr="003A5B01">
        <w:rPr>
          <w:rFonts w:cs="David"/>
          <w:rtl/>
        </w:rPr>
        <w:t>–</w:t>
      </w:r>
      <w:r w:rsidRPr="003A5B01">
        <w:rPr>
          <w:rFonts w:cs="David" w:hint="cs"/>
          <w:rtl/>
        </w:rPr>
        <w:t xml:space="preserve"> אין</w:t>
      </w:r>
    </w:p>
    <w:p w14:paraId="6A6826E7" w14:textId="77777777" w:rsidR="003A5B01" w:rsidRPr="003A5B01" w:rsidRDefault="003A5B01" w:rsidP="003A5B01">
      <w:pPr>
        <w:bidi/>
        <w:jc w:val="center"/>
        <w:rPr>
          <w:rFonts w:cs="David" w:hint="cs"/>
          <w:rtl/>
        </w:rPr>
      </w:pPr>
      <w:r w:rsidRPr="003A5B01">
        <w:rPr>
          <w:rFonts w:cs="David" w:hint="cs"/>
          <w:rtl/>
        </w:rPr>
        <w:t xml:space="preserve">הצעת חוק חסינות חברי הכנסת, זכויותיהם וחובותיהם (תיקון </w:t>
      </w:r>
      <w:r w:rsidRPr="003A5B01">
        <w:rPr>
          <w:rFonts w:cs="David"/>
          <w:rtl/>
        </w:rPr>
        <w:t>–</w:t>
      </w:r>
      <w:r w:rsidRPr="003A5B01">
        <w:rPr>
          <w:rFonts w:cs="David" w:hint="cs"/>
          <w:rtl/>
        </w:rPr>
        <w:t xml:space="preserve"> צמצום החסינות בפני חיפוש בשל חשד לעבירה נגד בטחון המדינה), </w:t>
      </w:r>
      <w:proofErr w:type="spellStart"/>
      <w:r w:rsidRPr="003A5B01">
        <w:rPr>
          <w:rFonts w:cs="David" w:hint="cs"/>
          <w:rtl/>
        </w:rPr>
        <w:t>התשס"ז</w:t>
      </w:r>
      <w:proofErr w:type="spellEnd"/>
      <w:r w:rsidRPr="003A5B01">
        <w:rPr>
          <w:rFonts w:cs="David" w:hint="cs"/>
          <w:rtl/>
        </w:rPr>
        <w:t>-2007, אושרה לקריאה ראשונה.</w:t>
      </w:r>
    </w:p>
    <w:p w14:paraId="38A953D8" w14:textId="77777777" w:rsidR="003A5B01" w:rsidRPr="003A5B01" w:rsidRDefault="003A5B01" w:rsidP="003A5B01">
      <w:pPr>
        <w:bidi/>
        <w:jc w:val="center"/>
        <w:rPr>
          <w:rFonts w:cs="David" w:hint="cs"/>
          <w:rtl/>
        </w:rPr>
      </w:pPr>
    </w:p>
    <w:p w14:paraId="53025CD6" w14:textId="77777777" w:rsidR="003A5B01" w:rsidRPr="003A5B01" w:rsidRDefault="003A5B01" w:rsidP="003A5B01">
      <w:pPr>
        <w:bidi/>
        <w:rPr>
          <w:rFonts w:cs="David" w:hint="cs"/>
          <w:u w:val="single"/>
          <w:rtl/>
        </w:rPr>
      </w:pPr>
      <w:r w:rsidRPr="003A5B01">
        <w:rPr>
          <w:rFonts w:cs="David" w:hint="cs"/>
          <w:u w:val="single"/>
          <w:rtl/>
        </w:rPr>
        <w:t>היו"ר דוד טל:</w:t>
      </w:r>
    </w:p>
    <w:p w14:paraId="1CB04FA4" w14:textId="77777777" w:rsidR="003A5B01" w:rsidRPr="003A5B01" w:rsidRDefault="003A5B01" w:rsidP="003A5B01">
      <w:pPr>
        <w:bidi/>
        <w:rPr>
          <w:rFonts w:cs="David" w:hint="cs"/>
          <w:u w:val="single"/>
          <w:rtl/>
        </w:rPr>
      </w:pPr>
    </w:p>
    <w:p w14:paraId="32EC0E83" w14:textId="77777777" w:rsidR="003A5B01" w:rsidRPr="003A5B01" w:rsidRDefault="003A5B01" w:rsidP="003A5B01">
      <w:pPr>
        <w:bidi/>
        <w:rPr>
          <w:rFonts w:cs="David" w:hint="cs"/>
          <w:rtl/>
        </w:rPr>
      </w:pPr>
      <w:r w:rsidRPr="003A5B01">
        <w:rPr>
          <w:rFonts w:cs="David" w:hint="cs"/>
          <w:rtl/>
        </w:rPr>
        <w:tab/>
        <w:t xml:space="preserve">אשר על כן, אנחנו נעביר את ההצעה לקריאה ראשונה, לאישור מליאת הכנסת. </w:t>
      </w:r>
    </w:p>
    <w:p w14:paraId="24F57974" w14:textId="77777777" w:rsidR="003A5B01" w:rsidRPr="003A5B01" w:rsidRDefault="003A5B01" w:rsidP="003A5B01">
      <w:pPr>
        <w:bidi/>
        <w:rPr>
          <w:rFonts w:cs="David" w:hint="cs"/>
          <w:rtl/>
        </w:rPr>
      </w:pPr>
    </w:p>
    <w:p w14:paraId="78412404" w14:textId="77777777" w:rsidR="003A5B01" w:rsidRPr="003A5B01" w:rsidRDefault="003A5B01" w:rsidP="003A5B01">
      <w:pPr>
        <w:bidi/>
        <w:rPr>
          <w:rFonts w:cs="David" w:hint="cs"/>
          <w:rtl/>
        </w:rPr>
      </w:pPr>
      <w:r w:rsidRPr="003A5B01">
        <w:rPr>
          <w:rFonts w:cs="David" w:hint="cs"/>
          <w:rtl/>
        </w:rPr>
        <w:tab/>
        <w:t>תודה רבה, הישיבה נעולה.</w:t>
      </w:r>
    </w:p>
    <w:p w14:paraId="760F953A" w14:textId="77777777" w:rsidR="003A5B01" w:rsidRPr="003A5B01" w:rsidRDefault="003A5B01" w:rsidP="003A5B01">
      <w:pPr>
        <w:bidi/>
        <w:rPr>
          <w:rFonts w:cs="David" w:hint="cs"/>
          <w:rtl/>
        </w:rPr>
      </w:pPr>
    </w:p>
    <w:p w14:paraId="4EDCC1F0" w14:textId="77777777" w:rsidR="003A5B01" w:rsidRPr="003A5B01" w:rsidRDefault="003A5B01" w:rsidP="003A5B01">
      <w:pPr>
        <w:bidi/>
        <w:rPr>
          <w:rFonts w:cs="David" w:hint="cs"/>
          <w:rtl/>
        </w:rPr>
      </w:pPr>
    </w:p>
    <w:p w14:paraId="0608F560" w14:textId="77777777" w:rsidR="003A5B01" w:rsidRPr="003A5B01" w:rsidRDefault="003A5B01" w:rsidP="003A5B01">
      <w:pPr>
        <w:bidi/>
        <w:rPr>
          <w:rFonts w:cs="David" w:hint="cs"/>
          <w:b/>
          <w:bCs/>
          <w:u w:val="single"/>
        </w:rPr>
      </w:pPr>
      <w:r w:rsidRPr="003A5B01">
        <w:rPr>
          <w:rFonts w:cs="David" w:hint="cs"/>
          <w:b/>
          <w:bCs/>
          <w:u w:val="single"/>
          <w:rtl/>
        </w:rPr>
        <w:t>הישיבה ננעלה בשעה 11:45.</w:t>
      </w:r>
    </w:p>
    <w:p w14:paraId="20BA078B" w14:textId="77777777" w:rsidR="00552A80" w:rsidRPr="003A5B01" w:rsidRDefault="00552A80" w:rsidP="003A5B01">
      <w:pPr>
        <w:bidi/>
        <w:rPr>
          <w:rFonts w:cs="David"/>
        </w:rPr>
      </w:pPr>
    </w:p>
    <w:sectPr w:rsidR="00552A80" w:rsidRPr="003A5B01" w:rsidSect="003A5B01">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C8610" w14:textId="77777777" w:rsidR="00000000" w:rsidRDefault="00635DE4">
      <w:r>
        <w:separator/>
      </w:r>
    </w:p>
  </w:endnote>
  <w:endnote w:type="continuationSeparator" w:id="0">
    <w:p w14:paraId="2F7D5704" w14:textId="77777777" w:rsidR="00000000" w:rsidRDefault="0063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024A8" w14:textId="77777777" w:rsidR="00000000" w:rsidRDefault="00635DE4">
      <w:r>
        <w:separator/>
      </w:r>
    </w:p>
  </w:footnote>
  <w:footnote w:type="continuationSeparator" w:id="0">
    <w:p w14:paraId="1B55E594" w14:textId="77777777" w:rsidR="00000000" w:rsidRDefault="00635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0832F" w14:textId="77777777" w:rsidR="003A5B01" w:rsidRDefault="003A5B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3F855A59" w14:textId="77777777" w:rsidR="003A5B01" w:rsidRDefault="003A5B01">
    <w:pPr>
      <w:pStyle w:val="Header"/>
      <w:ind w:right="360"/>
      <w:jc w:val="both"/>
      <w:rPr>
        <w:rtl/>
      </w:rPr>
    </w:pPr>
  </w:p>
  <w:p w14:paraId="79E7CB9D" w14:textId="77777777" w:rsidR="003A5B01" w:rsidRDefault="003A5B01"/>
  <w:p w14:paraId="4C7B4A95" w14:textId="77777777" w:rsidR="003A5B01" w:rsidRDefault="003A5B01"/>
  <w:p w14:paraId="30E91C68" w14:textId="77777777" w:rsidR="003A5B01" w:rsidRDefault="003A5B01"/>
  <w:p w14:paraId="79F3994B" w14:textId="77777777" w:rsidR="003A5B01" w:rsidRDefault="003A5B01"/>
  <w:p w14:paraId="114CD872" w14:textId="77777777" w:rsidR="003A5B01" w:rsidRDefault="003A5B01"/>
  <w:p w14:paraId="4C184D2D" w14:textId="77777777" w:rsidR="003A5B01" w:rsidRDefault="003A5B01"/>
  <w:p w14:paraId="5B55A74A" w14:textId="77777777" w:rsidR="003A5B01" w:rsidRDefault="003A5B01"/>
  <w:p w14:paraId="7FFFA9F4" w14:textId="77777777" w:rsidR="003A5B01" w:rsidRDefault="003A5B01"/>
  <w:p w14:paraId="0E28014F" w14:textId="77777777" w:rsidR="003A5B01" w:rsidRDefault="003A5B0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54BC" w14:textId="77777777" w:rsidR="003A5B01" w:rsidRDefault="003A5B0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41</w:t>
    </w:r>
    <w:r>
      <w:rPr>
        <w:rStyle w:val="PageNumber"/>
        <w:rtl/>
      </w:rPr>
      <w:fldChar w:fldCharType="end"/>
    </w:r>
  </w:p>
  <w:p w14:paraId="0EA9B7D8" w14:textId="77777777" w:rsidR="003A5B01" w:rsidRDefault="003A5B01">
    <w:pPr>
      <w:pStyle w:val="Header"/>
      <w:ind w:right="360"/>
      <w:jc w:val="both"/>
      <w:rPr>
        <w:rFonts w:hint="cs"/>
        <w:rtl/>
      </w:rPr>
    </w:pPr>
    <w:r>
      <w:rPr>
        <w:rtl/>
      </w:rPr>
      <w:t>ועדת</w:t>
    </w:r>
    <w:r>
      <w:rPr>
        <w:rFonts w:hint="cs"/>
        <w:rtl/>
      </w:rPr>
      <w:t xml:space="preserve"> הכנסת</w:t>
    </w:r>
  </w:p>
  <w:p w14:paraId="1FFEA393" w14:textId="77777777" w:rsidR="003A5B01" w:rsidRDefault="003A5B01">
    <w:pPr>
      <w:pStyle w:val="Header"/>
      <w:ind w:right="360"/>
      <w:jc w:val="both"/>
      <w:rPr>
        <w:rStyle w:val="PageNumber"/>
        <w:rFonts w:hint="cs"/>
        <w:rtl/>
      </w:rPr>
    </w:pPr>
    <w:r>
      <w:rPr>
        <w:rFonts w:hint="cs"/>
        <w:rtl/>
      </w:rPr>
      <w:t>2.6.2008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C61CB"/>
    <w:multiLevelType w:val="hybridMultilevel"/>
    <w:tmpl w:val="A01E4256"/>
    <w:lvl w:ilvl="0" w:tplc="5B66E08A">
      <w:start w:val="1"/>
      <w:numFmt w:val="hebrew1"/>
      <w:lvlText w:val="(%1)"/>
      <w:lvlJc w:val="left"/>
      <w:pPr>
        <w:tabs>
          <w:tab w:val="num" w:pos="1065"/>
        </w:tabs>
        <w:ind w:left="1065" w:right="1065" w:hanging="360"/>
      </w:pPr>
      <w:rPr>
        <w:rFonts w:hint="cs"/>
      </w:rPr>
    </w:lvl>
    <w:lvl w:ilvl="1" w:tplc="040D0019" w:tentative="1">
      <w:start w:val="1"/>
      <w:numFmt w:val="lowerLetter"/>
      <w:lvlText w:val="%2."/>
      <w:lvlJc w:val="left"/>
      <w:pPr>
        <w:tabs>
          <w:tab w:val="num" w:pos="1785"/>
        </w:tabs>
        <w:ind w:left="1785" w:right="1785" w:hanging="360"/>
      </w:pPr>
    </w:lvl>
    <w:lvl w:ilvl="2" w:tplc="040D001B" w:tentative="1">
      <w:start w:val="1"/>
      <w:numFmt w:val="lowerRoman"/>
      <w:lvlText w:val="%3."/>
      <w:lvlJc w:val="right"/>
      <w:pPr>
        <w:tabs>
          <w:tab w:val="num" w:pos="2505"/>
        </w:tabs>
        <w:ind w:left="2505" w:right="2505" w:hanging="180"/>
      </w:pPr>
    </w:lvl>
    <w:lvl w:ilvl="3" w:tplc="040D000F" w:tentative="1">
      <w:start w:val="1"/>
      <w:numFmt w:val="decimal"/>
      <w:lvlText w:val="%4."/>
      <w:lvlJc w:val="left"/>
      <w:pPr>
        <w:tabs>
          <w:tab w:val="num" w:pos="3225"/>
        </w:tabs>
        <w:ind w:left="3225" w:right="3225" w:hanging="360"/>
      </w:pPr>
    </w:lvl>
    <w:lvl w:ilvl="4" w:tplc="040D0019" w:tentative="1">
      <w:start w:val="1"/>
      <w:numFmt w:val="lowerLetter"/>
      <w:lvlText w:val="%5."/>
      <w:lvlJc w:val="left"/>
      <w:pPr>
        <w:tabs>
          <w:tab w:val="num" w:pos="3945"/>
        </w:tabs>
        <w:ind w:left="3945" w:right="3945" w:hanging="360"/>
      </w:pPr>
    </w:lvl>
    <w:lvl w:ilvl="5" w:tplc="040D001B" w:tentative="1">
      <w:start w:val="1"/>
      <w:numFmt w:val="lowerRoman"/>
      <w:lvlText w:val="%6."/>
      <w:lvlJc w:val="right"/>
      <w:pPr>
        <w:tabs>
          <w:tab w:val="num" w:pos="4665"/>
        </w:tabs>
        <w:ind w:left="4665" w:right="4665" w:hanging="180"/>
      </w:pPr>
    </w:lvl>
    <w:lvl w:ilvl="6" w:tplc="040D000F" w:tentative="1">
      <w:start w:val="1"/>
      <w:numFmt w:val="decimal"/>
      <w:lvlText w:val="%7."/>
      <w:lvlJc w:val="left"/>
      <w:pPr>
        <w:tabs>
          <w:tab w:val="num" w:pos="5385"/>
        </w:tabs>
        <w:ind w:left="5385" w:right="5385" w:hanging="360"/>
      </w:pPr>
    </w:lvl>
    <w:lvl w:ilvl="7" w:tplc="040D0019" w:tentative="1">
      <w:start w:val="1"/>
      <w:numFmt w:val="lowerLetter"/>
      <w:lvlText w:val="%8."/>
      <w:lvlJc w:val="left"/>
      <w:pPr>
        <w:tabs>
          <w:tab w:val="num" w:pos="6105"/>
        </w:tabs>
        <w:ind w:left="6105" w:right="6105" w:hanging="360"/>
      </w:pPr>
    </w:lvl>
    <w:lvl w:ilvl="8" w:tplc="040D001B" w:tentative="1">
      <w:start w:val="1"/>
      <w:numFmt w:val="lowerRoman"/>
      <w:lvlText w:val="%9."/>
      <w:lvlJc w:val="right"/>
      <w:pPr>
        <w:tabs>
          <w:tab w:val="num" w:pos="6825"/>
        </w:tabs>
        <w:ind w:left="6825" w:right="6825" w:hanging="180"/>
      </w:pPr>
    </w:lvl>
  </w:abstractNum>
  <w:abstractNum w:abstractNumId="1" w15:restartNumberingAfterBreak="0">
    <w:nsid w:val="4A706419"/>
    <w:multiLevelType w:val="hybridMultilevel"/>
    <w:tmpl w:val="D8A001A2"/>
    <w:lvl w:ilvl="0" w:tplc="C728E974">
      <w:start w:val="1"/>
      <w:numFmt w:val="hebrew1"/>
      <w:lvlText w:val="%1."/>
      <w:lvlJc w:val="left"/>
      <w:pPr>
        <w:tabs>
          <w:tab w:val="num" w:pos="720"/>
        </w:tabs>
        <w:ind w:left="720" w:right="720" w:hanging="360"/>
      </w:pPr>
      <w:rPr>
        <w:rFonts w:hint="default"/>
      </w:rPr>
    </w:lvl>
    <w:lvl w:ilvl="1" w:tplc="F1143978">
      <w:start w:val="1"/>
      <w:numFmt w:val="decimal"/>
      <w:lvlText w:val="%2."/>
      <w:lvlJc w:val="left"/>
      <w:pPr>
        <w:tabs>
          <w:tab w:val="num" w:pos="1440"/>
        </w:tabs>
        <w:ind w:left="1440" w:right="1440" w:hanging="360"/>
      </w:pPr>
      <w:rPr>
        <w:rFonts w:hint="default"/>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261383640">
    <w:abstractNumId w:val="1"/>
  </w:num>
  <w:num w:numId="2" w16cid:durableId="1244101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5803פרוטוקול_ישיבת_ועדה.doc"/>
    <w:docVar w:name="StartMode" w:val="3"/>
  </w:docVars>
  <w:rsids>
    <w:rsidRoot w:val="008549D2"/>
    <w:rsid w:val="003A5B01"/>
    <w:rsid w:val="00552A80"/>
    <w:rsid w:val="00635DE4"/>
    <w:rsid w:val="008549D2"/>
    <w:rsid w:val="00965806"/>
    <w:rsid w:val="00C24C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2D8CFB4"/>
  <w15:chartTrackingRefBased/>
  <w15:docId w15:val="{99459C21-E166-4CBC-9162-F5C03F18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3A5B01"/>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3A5B01"/>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3A5B01"/>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3A5B01"/>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3A5B01"/>
    <w:pPr>
      <w:keepNext/>
      <w:overflowPunct w:val="0"/>
      <w:autoSpaceDE w:val="0"/>
      <w:autoSpaceDN w:val="0"/>
      <w:bidi/>
      <w:adjustRightInd w:val="0"/>
      <w:jc w:val="both"/>
      <w:textAlignment w:val="baseline"/>
      <w:outlineLvl w:val="7"/>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A5B01"/>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3A5B0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A5B01"/>
  </w:style>
  <w:style w:type="paragraph" w:styleId="BodyText">
    <w:name w:val="Body Text"/>
    <w:basedOn w:val="Normal"/>
    <w:rsid w:val="003A5B01"/>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7540</Words>
  <Characters>42980</Characters>
  <Application>Microsoft Office Word</Application>
  <DocSecurity>0</DocSecurity>
  <Lines>358</Lines>
  <Paragraphs>100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