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AAE04" w14:textId="77777777" w:rsidR="00BD2655" w:rsidRPr="00BD2655" w:rsidRDefault="00BD2655" w:rsidP="00BD2655">
      <w:pPr>
        <w:pStyle w:val="Heading5"/>
        <w:jc w:val="left"/>
        <w:rPr>
          <w:b/>
          <w:bCs/>
          <w:rtl/>
        </w:rPr>
      </w:pPr>
      <w:r w:rsidRPr="00BD2655">
        <w:rPr>
          <w:b/>
          <w:bCs/>
          <w:rtl/>
        </w:rPr>
        <w:t xml:space="preserve">הכנסת </w:t>
      </w:r>
      <w:r w:rsidRPr="00BD2655">
        <w:rPr>
          <w:rFonts w:hint="cs"/>
          <w:b/>
          <w:bCs/>
          <w:rtl/>
        </w:rPr>
        <w:t>השבע-עשרה</w:t>
      </w:r>
      <w:r>
        <w:rPr>
          <w:b/>
          <w:bCs/>
          <w:rtl/>
        </w:rPr>
        <w:tab/>
      </w:r>
      <w:r>
        <w:rPr>
          <w:b/>
          <w:bCs/>
          <w:rtl/>
        </w:rPr>
        <w:tab/>
      </w:r>
      <w:r>
        <w:rPr>
          <w:b/>
          <w:bCs/>
          <w:rtl/>
        </w:rPr>
        <w:tab/>
      </w:r>
      <w:r>
        <w:rPr>
          <w:b/>
          <w:bCs/>
          <w:rtl/>
        </w:rPr>
        <w:tab/>
      </w:r>
      <w:r>
        <w:rPr>
          <w:b/>
          <w:bCs/>
          <w:rtl/>
        </w:rPr>
        <w:tab/>
      </w:r>
      <w:r>
        <w:rPr>
          <w:b/>
          <w:bCs/>
          <w:rtl/>
        </w:rPr>
        <w:tab/>
      </w:r>
      <w:r w:rsidRPr="00BD2655">
        <w:rPr>
          <w:b/>
          <w:bCs/>
          <w:rtl/>
        </w:rPr>
        <w:tab/>
        <w:t>נוסח לא מתוקן</w:t>
      </w:r>
    </w:p>
    <w:p w14:paraId="0F22BE6D" w14:textId="77777777" w:rsidR="00BD2655" w:rsidRPr="00BD2655" w:rsidRDefault="00BD2655" w:rsidP="00BD2655">
      <w:pPr>
        <w:bidi/>
        <w:rPr>
          <w:rFonts w:cs="David"/>
          <w:b/>
          <w:bCs/>
          <w:rtl/>
        </w:rPr>
      </w:pPr>
      <w:r w:rsidRPr="00BD2655">
        <w:rPr>
          <w:rFonts w:cs="David"/>
          <w:b/>
          <w:bCs/>
          <w:rtl/>
        </w:rPr>
        <w:t xml:space="preserve">מושב </w:t>
      </w:r>
      <w:r w:rsidRPr="00BD2655">
        <w:rPr>
          <w:rFonts w:cs="David" w:hint="cs"/>
          <w:b/>
          <w:bCs/>
          <w:rtl/>
        </w:rPr>
        <w:t>ראשון</w:t>
      </w:r>
    </w:p>
    <w:p w14:paraId="42F00F73" w14:textId="77777777" w:rsidR="00BD2655" w:rsidRPr="00BD2655" w:rsidRDefault="00BD2655" w:rsidP="00BD2655">
      <w:pPr>
        <w:bidi/>
        <w:rPr>
          <w:rFonts w:cs="David"/>
          <w:b/>
          <w:bCs/>
          <w:rtl/>
        </w:rPr>
      </w:pPr>
    </w:p>
    <w:p w14:paraId="0E8D7CEE" w14:textId="77777777" w:rsidR="00BD2655" w:rsidRPr="00BD2655" w:rsidRDefault="00BD2655" w:rsidP="00BD2655">
      <w:pPr>
        <w:bidi/>
        <w:rPr>
          <w:rFonts w:cs="David"/>
          <w:b/>
          <w:bCs/>
          <w:rtl/>
        </w:rPr>
      </w:pPr>
    </w:p>
    <w:p w14:paraId="64FE7B3E" w14:textId="77777777" w:rsidR="00BD2655" w:rsidRPr="00BD2655" w:rsidRDefault="00BD2655" w:rsidP="00BD2655">
      <w:pPr>
        <w:bidi/>
        <w:rPr>
          <w:rFonts w:cs="David"/>
          <w:b/>
          <w:bCs/>
          <w:rtl/>
        </w:rPr>
      </w:pPr>
    </w:p>
    <w:p w14:paraId="11CAEFFD" w14:textId="77777777" w:rsidR="00BD2655" w:rsidRPr="00BD2655" w:rsidRDefault="00BD2655" w:rsidP="00BD2655">
      <w:pPr>
        <w:bidi/>
        <w:rPr>
          <w:rFonts w:cs="David"/>
          <w:b/>
          <w:bCs/>
          <w:rtl/>
        </w:rPr>
      </w:pPr>
    </w:p>
    <w:p w14:paraId="3165770E" w14:textId="77777777" w:rsidR="00BD2655" w:rsidRPr="00BD2655" w:rsidRDefault="00BD2655" w:rsidP="00BD2655">
      <w:pPr>
        <w:bidi/>
        <w:jc w:val="center"/>
        <w:rPr>
          <w:rFonts w:cs="David" w:hint="cs"/>
          <w:b/>
          <w:bCs/>
          <w:rtl/>
        </w:rPr>
      </w:pPr>
      <w:r w:rsidRPr="00BD2655">
        <w:rPr>
          <w:rFonts w:cs="David"/>
          <w:b/>
          <w:bCs/>
          <w:rtl/>
        </w:rPr>
        <w:t>פרוטוקול מס'</w:t>
      </w:r>
      <w:r w:rsidRPr="00BD2655">
        <w:rPr>
          <w:rFonts w:cs="David" w:hint="cs"/>
          <w:b/>
          <w:bCs/>
          <w:rtl/>
        </w:rPr>
        <w:t xml:space="preserve"> 37</w:t>
      </w:r>
    </w:p>
    <w:p w14:paraId="1C952C21" w14:textId="77777777" w:rsidR="00BD2655" w:rsidRPr="00BD2655" w:rsidRDefault="00BD2655" w:rsidP="00BD2655">
      <w:pPr>
        <w:bidi/>
        <w:jc w:val="center"/>
        <w:rPr>
          <w:rFonts w:cs="David" w:hint="cs"/>
          <w:b/>
          <w:bCs/>
          <w:rtl/>
        </w:rPr>
      </w:pPr>
      <w:r w:rsidRPr="00BD2655">
        <w:rPr>
          <w:rFonts w:cs="David" w:hint="cs"/>
          <w:b/>
          <w:bCs/>
          <w:rtl/>
        </w:rPr>
        <w:t>מישיבת ועדת הכנסת</w:t>
      </w:r>
    </w:p>
    <w:p w14:paraId="21CAB1E0" w14:textId="77777777" w:rsidR="00BD2655" w:rsidRPr="00BD2655" w:rsidRDefault="00BD2655" w:rsidP="00BD2655">
      <w:pPr>
        <w:pStyle w:val="Heading8"/>
        <w:rPr>
          <w:rFonts w:hint="cs"/>
          <w:rtl/>
        </w:rPr>
      </w:pPr>
      <w:r w:rsidRPr="00BD2655">
        <w:rPr>
          <w:rFonts w:hint="cs"/>
          <w:rtl/>
        </w:rPr>
        <w:t>יום ש</w:t>
      </w:r>
      <w:smartTag w:uri="urn:schemas-microsoft-com:office:smarttags" w:element="PersonName">
        <w:r w:rsidRPr="00BD2655">
          <w:rPr>
            <w:rFonts w:hint="cs"/>
            <w:rtl/>
          </w:rPr>
          <w:t>לי</w:t>
        </w:r>
      </w:smartTag>
      <w:r w:rsidRPr="00BD2655">
        <w:rPr>
          <w:rFonts w:hint="cs"/>
          <w:rtl/>
        </w:rPr>
        <w:t>שי, כ"ח באב התשס"ו (22 באוגוסט 2006), שעה 12:00</w:t>
      </w:r>
    </w:p>
    <w:p w14:paraId="7816A794" w14:textId="77777777" w:rsidR="00BD2655" w:rsidRPr="00BD2655" w:rsidRDefault="00BD2655" w:rsidP="00BD2655">
      <w:pPr>
        <w:bidi/>
        <w:rPr>
          <w:rFonts w:cs="David"/>
          <w:b/>
          <w:bCs/>
          <w:rtl/>
        </w:rPr>
      </w:pPr>
    </w:p>
    <w:p w14:paraId="1827C45E" w14:textId="77777777" w:rsidR="00BD2655" w:rsidRPr="00BD2655" w:rsidRDefault="00BD2655" w:rsidP="00BD2655">
      <w:pPr>
        <w:bidi/>
        <w:rPr>
          <w:rFonts w:cs="David"/>
          <w:b/>
          <w:bCs/>
          <w:rtl/>
        </w:rPr>
      </w:pPr>
    </w:p>
    <w:p w14:paraId="48A4F754" w14:textId="77777777" w:rsidR="00BD2655" w:rsidRPr="00BD2655" w:rsidRDefault="00BD2655" w:rsidP="00BD2655">
      <w:pPr>
        <w:tabs>
          <w:tab w:val="left" w:pos="1221"/>
        </w:tabs>
        <w:bidi/>
        <w:rPr>
          <w:rFonts w:cs="David" w:hint="cs"/>
          <w:b/>
          <w:bCs/>
          <w:u w:val="single"/>
          <w:rtl/>
        </w:rPr>
      </w:pPr>
    </w:p>
    <w:p w14:paraId="7BB13FA8" w14:textId="77777777" w:rsidR="00BD2655" w:rsidRPr="00BD2655" w:rsidRDefault="00BD2655" w:rsidP="00BD2655">
      <w:pPr>
        <w:tabs>
          <w:tab w:val="left" w:pos="1221"/>
        </w:tabs>
        <w:bidi/>
        <w:ind w:left="1646" w:hanging="1646"/>
        <w:rPr>
          <w:rFonts w:cs="David" w:hint="cs"/>
          <w:rtl/>
        </w:rPr>
      </w:pPr>
      <w:r w:rsidRPr="00BD2655">
        <w:rPr>
          <w:rFonts w:cs="David"/>
          <w:b/>
          <w:bCs/>
          <w:u w:val="single"/>
          <w:rtl/>
        </w:rPr>
        <w:t>סדר היום</w:t>
      </w:r>
      <w:r w:rsidRPr="00BD2655">
        <w:rPr>
          <w:rFonts w:cs="David"/>
          <w:rtl/>
        </w:rPr>
        <w:t>:</w:t>
      </w:r>
      <w:r w:rsidRPr="00BD2655">
        <w:rPr>
          <w:rFonts w:cs="David" w:hint="cs"/>
          <w:rtl/>
        </w:rPr>
        <w:t xml:space="preserve"> </w:t>
      </w:r>
      <w:r w:rsidRPr="00BD2655">
        <w:rPr>
          <w:rFonts w:cs="David" w:hint="cs"/>
          <w:rtl/>
        </w:rPr>
        <w:tab/>
      </w:r>
      <w:r w:rsidRPr="00BD2655">
        <w:rPr>
          <w:rFonts w:cs="David" w:hint="cs"/>
          <w:rtl/>
        </w:rPr>
        <w:tab/>
        <w:t>קביעת מסגרת הדיון להודעת הממשלה שתימסר לכנסת על ידי שר האוצר ביום ש</w:t>
      </w:r>
      <w:smartTag w:uri="urn:schemas-microsoft-com:office:smarttags" w:element="PersonName">
        <w:r w:rsidRPr="00BD2655">
          <w:rPr>
            <w:rFonts w:cs="David" w:hint="cs"/>
            <w:rtl/>
          </w:rPr>
          <w:t>לי</w:t>
        </w:r>
      </w:smartTag>
      <w:r w:rsidRPr="00BD2655">
        <w:rPr>
          <w:rFonts w:cs="David" w:hint="cs"/>
          <w:rtl/>
        </w:rPr>
        <w:t>שי, כ"ח באב התשס"ו-22 באוגוסט ‏2006</w:t>
      </w:r>
    </w:p>
    <w:p w14:paraId="59E410AF" w14:textId="77777777" w:rsidR="00BD2655" w:rsidRPr="00BD2655" w:rsidRDefault="00BD2655" w:rsidP="00BD2655">
      <w:pPr>
        <w:bidi/>
        <w:rPr>
          <w:rFonts w:cs="David" w:hint="cs"/>
          <w:b/>
          <w:bCs/>
          <w:rtl/>
        </w:rPr>
      </w:pPr>
    </w:p>
    <w:p w14:paraId="1D60DEC5" w14:textId="77777777" w:rsidR="00BD2655" w:rsidRPr="00BD2655" w:rsidRDefault="00BD2655" w:rsidP="00BD2655">
      <w:pPr>
        <w:bidi/>
        <w:rPr>
          <w:rFonts w:cs="David" w:hint="cs"/>
          <w:rtl/>
        </w:rPr>
      </w:pPr>
    </w:p>
    <w:p w14:paraId="284EF333" w14:textId="77777777" w:rsidR="00BD2655" w:rsidRPr="00BD2655" w:rsidRDefault="00BD2655" w:rsidP="00BD2655">
      <w:pPr>
        <w:bidi/>
        <w:rPr>
          <w:rFonts w:cs="David"/>
          <w:rtl/>
        </w:rPr>
      </w:pPr>
    </w:p>
    <w:p w14:paraId="77D4B7E0" w14:textId="77777777" w:rsidR="00BD2655" w:rsidRPr="00BD2655" w:rsidRDefault="00BD2655" w:rsidP="00BD2655">
      <w:pPr>
        <w:bidi/>
        <w:rPr>
          <w:rFonts w:cs="David"/>
          <w:b/>
          <w:bCs/>
          <w:u w:val="single"/>
          <w:rtl/>
        </w:rPr>
      </w:pPr>
      <w:r w:rsidRPr="00BD2655">
        <w:rPr>
          <w:rFonts w:cs="David"/>
          <w:b/>
          <w:bCs/>
          <w:u w:val="single"/>
          <w:rtl/>
        </w:rPr>
        <w:t>נכחו</w:t>
      </w:r>
      <w:r w:rsidRPr="00BD2655">
        <w:rPr>
          <w:rFonts w:cs="David"/>
          <w:rtl/>
        </w:rPr>
        <w:t>:</w:t>
      </w:r>
    </w:p>
    <w:p w14:paraId="369F101A" w14:textId="77777777" w:rsidR="00BD2655" w:rsidRPr="00BD2655" w:rsidRDefault="00BD2655" w:rsidP="00BD2655">
      <w:pPr>
        <w:bidi/>
        <w:rPr>
          <w:rFonts w:cs="David"/>
          <w:rtl/>
        </w:rPr>
      </w:pPr>
    </w:p>
    <w:p w14:paraId="0F397583" w14:textId="77777777" w:rsidR="00BD2655" w:rsidRPr="00BD2655" w:rsidRDefault="00BD2655" w:rsidP="00BD2655">
      <w:pPr>
        <w:tabs>
          <w:tab w:val="left" w:pos="1788"/>
        </w:tabs>
        <w:bidi/>
        <w:rPr>
          <w:rFonts w:cs="David"/>
          <w:rtl/>
        </w:rPr>
      </w:pPr>
      <w:r w:rsidRPr="00BD2655">
        <w:rPr>
          <w:rFonts w:cs="David"/>
          <w:b/>
          <w:bCs/>
          <w:u w:val="single"/>
          <w:rtl/>
        </w:rPr>
        <w:t>חברי הוועדה</w:t>
      </w:r>
      <w:r w:rsidRPr="00BD2655">
        <w:rPr>
          <w:rFonts w:cs="David"/>
          <w:rtl/>
        </w:rPr>
        <w:t>:</w:t>
      </w:r>
    </w:p>
    <w:p w14:paraId="2A5DE1AE" w14:textId="77777777" w:rsidR="00BD2655" w:rsidRPr="00BD2655" w:rsidRDefault="00BD2655" w:rsidP="00BD2655">
      <w:pPr>
        <w:bidi/>
        <w:rPr>
          <w:rFonts w:cs="David" w:hint="cs"/>
          <w:rtl/>
        </w:rPr>
      </w:pPr>
      <w:r w:rsidRPr="00BD2655">
        <w:rPr>
          <w:rFonts w:cs="David" w:hint="cs"/>
          <w:rtl/>
        </w:rPr>
        <w:t>רוחמה אברהם  -  היו"ר</w:t>
      </w:r>
    </w:p>
    <w:p w14:paraId="6EA7A7CD" w14:textId="77777777" w:rsidR="00BD2655" w:rsidRPr="00BD2655" w:rsidRDefault="00BD2655" w:rsidP="00BD2655">
      <w:pPr>
        <w:bidi/>
        <w:rPr>
          <w:rFonts w:cs="David" w:hint="cs"/>
          <w:rtl/>
        </w:rPr>
      </w:pPr>
      <w:r w:rsidRPr="00BD2655">
        <w:rPr>
          <w:rFonts w:cs="David" w:hint="cs"/>
          <w:rtl/>
        </w:rPr>
        <w:t>יצחק גלנטי</w:t>
      </w:r>
    </w:p>
    <w:p w14:paraId="30DD4A47" w14:textId="77777777" w:rsidR="00BD2655" w:rsidRPr="00BD2655" w:rsidRDefault="00BD2655" w:rsidP="00BD2655">
      <w:pPr>
        <w:bidi/>
        <w:rPr>
          <w:rFonts w:cs="David" w:hint="cs"/>
          <w:rtl/>
        </w:rPr>
      </w:pPr>
      <w:r w:rsidRPr="00BD2655">
        <w:rPr>
          <w:rFonts w:cs="David" w:hint="cs"/>
          <w:rtl/>
        </w:rPr>
        <w:t>משה כחלון</w:t>
      </w:r>
    </w:p>
    <w:p w14:paraId="3477415D" w14:textId="77777777" w:rsidR="00BD2655" w:rsidRPr="00BD2655" w:rsidRDefault="00BD2655" w:rsidP="00BD2655">
      <w:pPr>
        <w:bidi/>
        <w:rPr>
          <w:rFonts w:cs="David" w:hint="cs"/>
          <w:rtl/>
        </w:rPr>
      </w:pPr>
      <w:r w:rsidRPr="00BD2655">
        <w:rPr>
          <w:rFonts w:cs="David" w:hint="cs"/>
          <w:rtl/>
        </w:rPr>
        <w:t>מיכאל נודלמן</w:t>
      </w:r>
    </w:p>
    <w:p w14:paraId="5E134FC5" w14:textId="77777777" w:rsidR="00BD2655" w:rsidRPr="00BD2655" w:rsidRDefault="00BD2655" w:rsidP="00BD2655">
      <w:pPr>
        <w:bidi/>
        <w:rPr>
          <w:rFonts w:cs="David" w:hint="cs"/>
          <w:rtl/>
        </w:rPr>
      </w:pPr>
      <w:r w:rsidRPr="00BD2655">
        <w:rPr>
          <w:rFonts w:cs="David" w:hint="cs"/>
          <w:rtl/>
        </w:rPr>
        <w:t>ראובן ריב</w:t>
      </w:r>
      <w:smartTag w:uri="urn:schemas-microsoft-com:office:smarttags" w:element="PersonName">
        <w:r w:rsidRPr="00BD2655">
          <w:rPr>
            <w:rFonts w:cs="David" w:hint="cs"/>
            <w:rtl/>
          </w:rPr>
          <w:t>לי</w:t>
        </w:r>
      </w:smartTag>
      <w:r w:rsidRPr="00BD2655">
        <w:rPr>
          <w:rFonts w:cs="David" w:hint="cs"/>
          <w:rtl/>
        </w:rPr>
        <w:t>ן</w:t>
      </w:r>
    </w:p>
    <w:p w14:paraId="25E8213E" w14:textId="77777777" w:rsidR="00BD2655" w:rsidRPr="00BD2655" w:rsidRDefault="00BD2655" w:rsidP="00BD2655">
      <w:pPr>
        <w:bidi/>
        <w:rPr>
          <w:rFonts w:cs="David" w:hint="cs"/>
          <w:rtl/>
        </w:rPr>
      </w:pPr>
      <w:smartTag w:uri="urn:schemas-microsoft-com:office:smarttags" w:element="PersonName">
        <w:r w:rsidRPr="00BD2655">
          <w:rPr>
            <w:rFonts w:cs="David" w:hint="cs"/>
            <w:rtl/>
          </w:rPr>
          <w:t>לי</w:t>
        </w:r>
      </w:smartTag>
      <w:r w:rsidRPr="00BD2655">
        <w:rPr>
          <w:rFonts w:cs="David" w:hint="cs"/>
          <w:rtl/>
        </w:rPr>
        <w:t>ה שמטוב</w:t>
      </w:r>
    </w:p>
    <w:p w14:paraId="555017D8" w14:textId="77777777" w:rsidR="00BD2655" w:rsidRPr="00BD2655" w:rsidRDefault="00BD2655" w:rsidP="00BD2655">
      <w:pPr>
        <w:bidi/>
        <w:rPr>
          <w:rFonts w:cs="David" w:hint="cs"/>
          <w:rtl/>
        </w:rPr>
      </w:pPr>
    </w:p>
    <w:p w14:paraId="7CAFAEE1" w14:textId="77777777" w:rsidR="00BD2655" w:rsidRPr="00BD2655" w:rsidRDefault="00BD2655" w:rsidP="00BD2655">
      <w:pPr>
        <w:bidi/>
        <w:rPr>
          <w:rFonts w:cs="David"/>
          <w:rtl/>
        </w:rPr>
      </w:pPr>
    </w:p>
    <w:p w14:paraId="7AD4DFC7" w14:textId="77777777" w:rsidR="00BD2655" w:rsidRPr="00BD2655" w:rsidRDefault="00BD2655" w:rsidP="00BD2655">
      <w:pPr>
        <w:tabs>
          <w:tab w:val="left" w:pos="1788"/>
          <w:tab w:val="left" w:pos="3631"/>
        </w:tabs>
        <w:bidi/>
        <w:rPr>
          <w:rFonts w:cs="David" w:hint="cs"/>
          <w:rtl/>
        </w:rPr>
      </w:pPr>
      <w:r w:rsidRPr="00BD2655">
        <w:rPr>
          <w:rFonts w:cs="David"/>
          <w:b/>
          <w:bCs/>
          <w:u w:val="single"/>
          <w:rtl/>
        </w:rPr>
        <w:t>מוזמנים</w:t>
      </w:r>
      <w:r w:rsidRPr="00BD2655">
        <w:rPr>
          <w:rFonts w:cs="David"/>
          <w:rtl/>
        </w:rPr>
        <w:t>:</w:t>
      </w:r>
    </w:p>
    <w:p w14:paraId="5399C0D0" w14:textId="77777777" w:rsidR="00BD2655" w:rsidRPr="00BD2655" w:rsidRDefault="00BD2655" w:rsidP="00BD2655">
      <w:pPr>
        <w:bidi/>
        <w:rPr>
          <w:rFonts w:cs="David" w:hint="cs"/>
          <w:rtl/>
        </w:rPr>
      </w:pPr>
      <w:r w:rsidRPr="00BD2655">
        <w:rPr>
          <w:rFonts w:cs="David" w:hint="cs"/>
          <w:rtl/>
        </w:rPr>
        <w:t>אריה האן - מזכיר</w:t>
      </w:r>
    </w:p>
    <w:p w14:paraId="4C86DE94" w14:textId="77777777" w:rsidR="00BD2655" w:rsidRPr="00BD2655" w:rsidRDefault="00BD2655" w:rsidP="00BD2655">
      <w:pPr>
        <w:bidi/>
        <w:rPr>
          <w:rFonts w:cs="David" w:hint="cs"/>
          <w:rtl/>
        </w:rPr>
      </w:pPr>
      <w:r w:rsidRPr="00BD2655">
        <w:rPr>
          <w:rFonts w:cs="David" w:hint="cs"/>
          <w:rtl/>
        </w:rPr>
        <w:t>דוד לב - סגן המזכיר</w:t>
      </w:r>
    </w:p>
    <w:p w14:paraId="6D15A6A2" w14:textId="77777777" w:rsidR="00BD2655" w:rsidRPr="00BD2655" w:rsidRDefault="00BD2655" w:rsidP="00BD2655">
      <w:pPr>
        <w:bidi/>
        <w:rPr>
          <w:rFonts w:cs="David" w:hint="cs"/>
          <w:rtl/>
        </w:rPr>
      </w:pPr>
      <w:r w:rsidRPr="00BD2655">
        <w:rPr>
          <w:rFonts w:cs="David" w:hint="cs"/>
          <w:rtl/>
        </w:rPr>
        <w:t>ירדנה מלר - סגנית המזכיר</w:t>
      </w:r>
    </w:p>
    <w:p w14:paraId="72A69101" w14:textId="77777777" w:rsidR="00BD2655" w:rsidRPr="00BD2655" w:rsidRDefault="00BD2655" w:rsidP="00BD2655">
      <w:pPr>
        <w:bidi/>
        <w:rPr>
          <w:rFonts w:cs="David" w:hint="cs"/>
          <w:rtl/>
        </w:rPr>
      </w:pPr>
      <w:r w:rsidRPr="00BD2655">
        <w:rPr>
          <w:rFonts w:cs="David" w:hint="cs"/>
          <w:rtl/>
        </w:rPr>
        <w:t>גאולה רזיאל</w:t>
      </w:r>
    </w:p>
    <w:p w14:paraId="7B15D2D0" w14:textId="77777777" w:rsidR="00BD2655" w:rsidRPr="00BD2655" w:rsidRDefault="00BD2655" w:rsidP="00BD2655">
      <w:pPr>
        <w:bidi/>
        <w:rPr>
          <w:rFonts w:cs="David"/>
          <w:rtl/>
        </w:rPr>
      </w:pPr>
    </w:p>
    <w:p w14:paraId="0F4574B8" w14:textId="77777777" w:rsidR="00BD2655" w:rsidRPr="00BD2655" w:rsidRDefault="00BD2655" w:rsidP="00BD2655">
      <w:pPr>
        <w:bidi/>
        <w:rPr>
          <w:rFonts w:cs="David" w:hint="cs"/>
          <w:rtl/>
        </w:rPr>
      </w:pPr>
    </w:p>
    <w:p w14:paraId="769B73C2" w14:textId="77777777" w:rsidR="00BD2655" w:rsidRPr="00BD2655" w:rsidRDefault="00BD2655" w:rsidP="00BD2655">
      <w:pPr>
        <w:bidi/>
        <w:rPr>
          <w:rFonts w:cs="David" w:hint="cs"/>
          <w:rtl/>
        </w:rPr>
      </w:pPr>
    </w:p>
    <w:p w14:paraId="44B4CD2A" w14:textId="77777777" w:rsidR="00BD2655" w:rsidRPr="00BD2655" w:rsidRDefault="00BD2655" w:rsidP="00BD2655">
      <w:pPr>
        <w:tabs>
          <w:tab w:val="left" w:pos="1930"/>
        </w:tabs>
        <w:bidi/>
        <w:rPr>
          <w:rFonts w:cs="David" w:hint="cs"/>
          <w:b/>
          <w:bCs/>
          <w:rtl/>
        </w:rPr>
      </w:pPr>
      <w:r w:rsidRPr="00BD2655">
        <w:rPr>
          <w:rFonts w:cs="David"/>
          <w:b/>
          <w:bCs/>
          <w:u w:val="single"/>
          <w:rtl/>
        </w:rPr>
        <w:t>מנהלת הוועדה</w:t>
      </w:r>
      <w:r w:rsidRPr="00BD2655">
        <w:rPr>
          <w:rFonts w:cs="David"/>
          <w:rtl/>
        </w:rPr>
        <w:t>:</w:t>
      </w:r>
    </w:p>
    <w:p w14:paraId="672FAF7A" w14:textId="77777777" w:rsidR="00BD2655" w:rsidRPr="00BD2655" w:rsidRDefault="00BD2655" w:rsidP="00BD2655">
      <w:pPr>
        <w:bidi/>
        <w:rPr>
          <w:rFonts w:cs="David" w:hint="cs"/>
          <w:rtl/>
        </w:rPr>
      </w:pPr>
      <w:r w:rsidRPr="00BD2655">
        <w:rPr>
          <w:rFonts w:cs="David" w:hint="cs"/>
          <w:rtl/>
        </w:rPr>
        <w:t>אתי בן-יוסף</w:t>
      </w:r>
    </w:p>
    <w:p w14:paraId="2B6BD8C0" w14:textId="77777777" w:rsidR="00BD2655" w:rsidRPr="00BD2655" w:rsidRDefault="00BD2655" w:rsidP="00BD2655">
      <w:pPr>
        <w:bidi/>
        <w:rPr>
          <w:rFonts w:cs="David" w:hint="cs"/>
          <w:rtl/>
        </w:rPr>
      </w:pPr>
    </w:p>
    <w:p w14:paraId="63671A22" w14:textId="77777777" w:rsidR="00BD2655" w:rsidRPr="00BD2655" w:rsidRDefault="00BD2655" w:rsidP="00BD2655">
      <w:pPr>
        <w:tabs>
          <w:tab w:val="left" w:pos="1930"/>
        </w:tabs>
        <w:bidi/>
        <w:rPr>
          <w:rFonts w:cs="David" w:hint="cs"/>
          <w:rtl/>
        </w:rPr>
      </w:pPr>
      <w:r w:rsidRPr="00BD2655">
        <w:rPr>
          <w:rFonts w:cs="David" w:hint="cs"/>
          <w:b/>
          <w:bCs/>
          <w:u w:val="single"/>
          <w:rtl/>
        </w:rPr>
        <w:t>רשמת פרלמנטרית</w:t>
      </w:r>
      <w:r w:rsidRPr="00BD2655">
        <w:rPr>
          <w:rFonts w:cs="David"/>
          <w:rtl/>
        </w:rPr>
        <w:t>:</w:t>
      </w:r>
      <w:r w:rsidRPr="00BD2655">
        <w:rPr>
          <w:rFonts w:cs="David" w:hint="cs"/>
          <w:rtl/>
        </w:rPr>
        <w:tab/>
      </w:r>
    </w:p>
    <w:p w14:paraId="05628922" w14:textId="77777777" w:rsidR="00BD2655" w:rsidRPr="00BD2655" w:rsidRDefault="00BD2655" w:rsidP="00BD2655">
      <w:pPr>
        <w:bidi/>
        <w:rPr>
          <w:rFonts w:cs="David" w:hint="cs"/>
          <w:b/>
          <w:bCs/>
          <w:rtl/>
        </w:rPr>
      </w:pPr>
      <w:r w:rsidRPr="00BD2655">
        <w:rPr>
          <w:rFonts w:cs="David" w:hint="cs"/>
          <w:b/>
          <w:bCs/>
          <w:rtl/>
        </w:rPr>
        <w:t>אסתר מימון</w:t>
      </w:r>
    </w:p>
    <w:p w14:paraId="30339DB7" w14:textId="77777777" w:rsidR="00BD2655" w:rsidRPr="00BD2655" w:rsidRDefault="00BD2655" w:rsidP="00BD2655">
      <w:pPr>
        <w:pStyle w:val="Heading5"/>
        <w:jc w:val="left"/>
        <w:rPr>
          <w:rFonts w:hint="cs"/>
          <w:rtl/>
        </w:rPr>
      </w:pPr>
    </w:p>
    <w:p w14:paraId="47365071" w14:textId="77777777" w:rsidR="00BD2655" w:rsidRPr="00BD2655" w:rsidRDefault="00BD2655" w:rsidP="00BD2655">
      <w:pPr>
        <w:pStyle w:val="Heading5"/>
        <w:jc w:val="left"/>
        <w:rPr>
          <w:rtl/>
        </w:rPr>
      </w:pPr>
      <w:r w:rsidRPr="00BD2655">
        <w:rPr>
          <w:rtl/>
        </w:rPr>
        <w:t xml:space="preserve"> </w:t>
      </w:r>
    </w:p>
    <w:p w14:paraId="09B8EC86" w14:textId="77777777" w:rsidR="00BD2655" w:rsidRPr="00BD2655" w:rsidRDefault="00BD2655" w:rsidP="00BD2655">
      <w:pPr>
        <w:bidi/>
        <w:rPr>
          <w:rFonts w:cs="David" w:hint="cs"/>
          <w:rtl/>
        </w:rPr>
      </w:pPr>
    </w:p>
    <w:p w14:paraId="1656929F" w14:textId="77777777" w:rsidR="00BD2655" w:rsidRPr="00BD2655" w:rsidRDefault="00BD2655" w:rsidP="00BD2655">
      <w:pPr>
        <w:bidi/>
        <w:ind w:right="720"/>
        <w:jc w:val="center"/>
        <w:rPr>
          <w:rFonts w:cs="David" w:hint="cs"/>
          <w:b/>
          <w:bCs/>
          <w:rtl/>
        </w:rPr>
      </w:pPr>
      <w:r w:rsidRPr="00BD2655">
        <w:rPr>
          <w:rFonts w:cs="David"/>
          <w:rtl/>
        </w:rPr>
        <w:br w:type="page"/>
      </w:r>
      <w:r w:rsidRPr="00BD2655">
        <w:rPr>
          <w:rFonts w:cs="David" w:hint="cs"/>
          <w:b/>
          <w:bCs/>
          <w:rtl/>
        </w:rPr>
        <w:lastRenderedPageBreak/>
        <w:t>קביעת מסגרת הדיון להודעת הממשלה שתימסר לכנסת על ידי שר האוצר ביום ש</w:t>
      </w:r>
      <w:smartTag w:uri="urn:schemas-microsoft-com:office:smarttags" w:element="PersonName">
        <w:r w:rsidRPr="00BD2655">
          <w:rPr>
            <w:rFonts w:cs="David" w:hint="cs"/>
            <w:b/>
            <w:bCs/>
            <w:rtl/>
          </w:rPr>
          <w:t>לי</w:t>
        </w:r>
      </w:smartTag>
      <w:r w:rsidRPr="00BD2655">
        <w:rPr>
          <w:rFonts w:cs="David" w:hint="cs"/>
          <w:b/>
          <w:bCs/>
          <w:rtl/>
        </w:rPr>
        <w:t>שי, כ"ח באב התשס"ו - 22 באוגוסט ‏2006</w:t>
      </w:r>
    </w:p>
    <w:p w14:paraId="12438B3F" w14:textId="77777777" w:rsidR="00BD2655" w:rsidRPr="00BD2655" w:rsidRDefault="00BD2655" w:rsidP="00BD2655">
      <w:pPr>
        <w:bidi/>
        <w:rPr>
          <w:rFonts w:cs="David" w:hint="cs"/>
          <w:rtl/>
        </w:rPr>
      </w:pPr>
    </w:p>
    <w:p w14:paraId="4441AD2E" w14:textId="77777777" w:rsidR="00BD2655" w:rsidRPr="00BD2655" w:rsidRDefault="00BD2655" w:rsidP="00BD2655">
      <w:pPr>
        <w:bidi/>
        <w:rPr>
          <w:rFonts w:cs="David" w:hint="cs"/>
          <w:rtl/>
        </w:rPr>
      </w:pPr>
      <w:r w:rsidRPr="00BD2655">
        <w:rPr>
          <w:rFonts w:cs="David" w:hint="cs"/>
          <w:u w:val="single"/>
          <w:rtl/>
        </w:rPr>
        <w:t>היו"ר רוחמה אברהם:</w:t>
      </w:r>
    </w:p>
    <w:p w14:paraId="269D8784" w14:textId="77777777" w:rsidR="00BD2655" w:rsidRPr="00BD2655" w:rsidRDefault="00BD2655" w:rsidP="00BD2655">
      <w:pPr>
        <w:bidi/>
        <w:rPr>
          <w:rFonts w:cs="David" w:hint="cs"/>
          <w:rtl/>
        </w:rPr>
      </w:pPr>
    </w:p>
    <w:p w14:paraId="0464A993" w14:textId="77777777" w:rsidR="00BD2655" w:rsidRPr="00BD2655" w:rsidRDefault="00BD2655" w:rsidP="00BD2655">
      <w:pPr>
        <w:bidi/>
        <w:rPr>
          <w:rFonts w:cs="David" w:hint="cs"/>
          <w:rtl/>
        </w:rPr>
      </w:pPr>
      <w:r w:rsidRPr="00BD2655">
        <w:rPr>
          <w:rFonts w:cs="David" w:hint="cs"/>
          <w:rtl/>
        </w:rPr>
        <w:tab/>
        <w:t>בוקר טוב, חברי ועדת הכנסת, שבוע נוסף בוועדה. התכנסנו כאן לקבוע את מסגרת הדיון להודעת הממשלה ול-25 חתימות שהוגשו.</w:t>
      </w:r>
    </w:p>
    <w:p w14:paraId="24CA1EFB" w14:textId="77777777" w:rsidR="00BD2655" w:rsidRPr="00BD2655" w:rsidRDefault="00BD2655" w:rsidP="00BD2655">
      <w:pPr>
        <w:bidi/>
        <w:rPr>
          <w:rFonts w:cs="David" w:hint="cs"/>
          <w:rtl/>
        </w:rPr>
      </w:pPr>
    </w:p>
    <w:p w14:paraId="79134DF5" w14:textId="77777777" w:rsidR="00BD2655" w:rsidRPr="00BD2655" w:rsidRDefault="00BD2655" w:rsidP="00BD2655">
      <w:pPr>
        <w:bidi/>
        <w:rPr>
          <w:rFonts w:cs="David" w:hint="cs"/>
          <w:rtl/>
        </w:rPr>
      </w:pPr>
      <w:r w:rsidRPr="00BD2655">
        <w:rPr>
          <w:rFonts w:cs="David" w:hint="cs"/>
          <w:rtl/>
        </w:rPr>
        <w:tab/>
        <w:t>הערה למזכירות. זו כבר הפעם הש</w:t>
      </w:r>
      <w:smartTag w:uri="urn:schemas-microsoft-com:office:smarttags" w:element="PersonName">
        <w:r w:rsidRPr="00BD2655">
          <w:rPr>
            <w:rFonts w:cs="David" w:hint="cs"/>
            <w:rtl/>
          </w:rPr>
          <w:t>לי</w:t>
        </w:r>
      </w:smartTag>
      <w:r w:rsidRPr="00BD2655">
        <w:rPr>
          <w:rFonts w:cs="David" w:hint="cs"/>
          <w:rtl/>
        </w:rPr>
        <w:t xml:space="preserve">שית שאני מבקשת. אני מבקשת, אריה האן, שברגע שיש בקשה, גם של 25 חתימות, שזה יהיה כתוב. אתם לא כותבים </w:t>
      </w:r>
      <w:smartTag w:uri="urn:schemas-microsoft-com:office:smarttags" w:element="PersonName">
        <w:r w:rsidRPr="00BD2655">
          <w:rPr>
            <w:rFonts w:cs="David" w:hint="cs"/>
            <w:rtl/>
          </w:rPr>
          <w:t>לי</w:t>
        </w:r>
      </w:smartTag>
      <w:r w:rsidRPr="00BD2655">
        <w:rPr>
          <w:rFonts w:cs="David" w:hint="cs"/>
          <w:rtl/>
        </w:rPr>
        <w:t xml:space="preserve"> את זה. </w:t>
      </w:r>
    </w:p>
    <w:p w14:paraId="74A2BAD8" w14:textId="77777777" w:rsidR="00BD2655" w:rsidRPr="00BD2655" w:rsidRDefault="00BD2655" w:rsidP="00BD2655">
      <w:pPr>
        <w:bidi/>
        <w:rPr>
          <w:rFonts w:cs="David" w:hint="cs"/>
          <w:rtl/>
        </w:rPr>
      </w:pPr>
    </w:p>
    <w:p w14:paraId="21E6E0A3" w14:textId="77777777" w:rsidR="00BD2655" w:rsidRPr="00BD2655" w:rsidRDefault="00BD2655" w:rsidP="00BD2655">
      <w:pPr>
        <w:bidi/>
        <w:rPr>
          <w:rFonts w:cs="David" w:hint="cs"/>
          <w:rtl/>
        </w:rPr>
      </w:pPr>
      <w:r w:rsidRPr="00BD2655">
        <w:rPr>
          <w:rFonts w:cs="David" w:hint="cs"/>
          <w:u w:val="single"/>
          <w:rtl/>
        </w:rPr>
        <w:t>מזכיר הכנסת אריה האן:</w:t>
      </w:r>
    </w:p>
    <w:p w14:paraId="3144A3E8" w14:textId="77777777" w:rsidR="00BD2655" w:rsidRPr="00BD2655" w:rsidRDefault="00BD2655" w:rsidP="00BD2655">
      <w:pPr>
        <w:bidi/>
        <w:rPr>
          <w:rFonts w:cs="David" w:hint="cs"/>
          <w:rtl/>
        </w:rPr>
      </w:pPr>
    </w:p>
    <w:p w14:paraId="3150DB31" w14:textId="77777777" w:rsidR="00BD2655" w:rsidRPr="00BD2655" w:rsidRDefault="00BD2655" w:rsidP="00BD2655">
      <w:pPr>
        <w:bidi/>
        <w:rPr>
          <w:rFonts w:cs="David" w:hint="cs"/>
          <w:rtl/>
        </w:rPr>
      </w:pPr>
      <w:r w:rsidRPr="00BD2655">
        <w:rPr>
          <w:rFonts w:cs="David" w:hint="cs"/>
          <w:rtl/>
        </w:rPr>
        <w:tab/>
        <w:t xml:space="preserve"> דבר ראשון, נעביר לך את החתימות. דבר שני, מכסת הזמן נקבעת פה רק לדיון ולא להצעות לסדר-היום. מכסת הזמן להצעות לסדר-היום, התקנון קובע.</w:t>
      </w:r>
    </w:p>
    <w:p w14:paraId="05F5AD76" w14:textId="77777777" w:rsidR="00BD2655" w:rsidRPr="00BD2655" w:rsidRDefault="00BD2655" w:rsidP="00BD2655">
      <w:pPr>
        <w:bidi/>
        <w:rPr>
          <w:rFonts w:cs="David" w:hint="cs"/>
          <w:rtl/>
        </w:rPr>
      </w:pPr>
    </w:p>
    <w:p w14:paraId="3D0C465C" w14:textId="77777777" w:rsidR="00BD2655" w:rsidRPr="00BD2655" w:rsidRDefault="00BD2655" w:rsidP="00BD2655">
      <w:pPr>
        <w:bidi/>
        <w:rPr>
          <w:rFonts w:cs="David" w:hint="cs"/>
          <w:rtl/>
        </w:rPr>
      </w:pPr>
      <w:r w:rsidRPr="00BD2655">
        <w:rPr>
          <w:rFonts w:cs="David" w:hint="cs"/>
          <w:u w:val="single"/>
          <w:rtl/>
        </w:rPr>
        <w:t>היו"ר רוחמה אברהם:</w:t>
      </w:r>
    </w:p>
    <w:p w14:paraId="1AF3FDA2" w14:textId="77777777" w:rsidR="00BD2655" w:rsidRPr="00BD2655" w:rsidRDefault="00BD2655" w:rsidP="00BD2655">
      <w:pPr>
        <w:bidi/>
        <w:rPr>
          <w:rFonts w:cs="David" w:hint="cs"/>
          <w:rtl/>
        </w:rPr>
      </w:pPr>
    </w:p>
    <w:p w14:paraId="1D55EAE6" w14:textId="77777777" w:rsidR="00BD2655" w:rsidRPr="00BD2655" w:rsidRDefault="00BD2655" w:rsidP="00BD2655">
      <w:pPr>
        <w:bidi/>
        <w:rPr>
          <w:rFonts w:cs="David" w:hint="cs"/>
          <w:rtl/>
        </w:rPr>
      </w:pPr>
      <w:r w:rsidRPr="00BD2655">
        <w:rPr>
          <w:rFonts w:cs="David" w:hint="cs"/>
          <w:rtl/>
        </w:rPr>
        <w:tab/>
        <w:t>כשאני מביאה את קביעת סדר-היום בפני חברי לוועדה, מן הראוי, כאשר גם האופוזיציה מגישה 25 חתימות, שאני אדע את זה. זו לא רק הודעת הממשלה, זה גם 25 חתימות.</w:t>
      </w:r>
    </w:p>
    <w:p w14:paraId="04213221" w14:textId="77777777" w:rsidR="00BD2655" w:rsidRPr="00BD2655" w:rsidRDefault="00BD2655" w:rsidP="00BD2655">
      <w:pPr>
        <w:bidi/>
        <w:rPr>
          <w:rFonts w:cs="David" w:hint="cs"/>
          <w:rtl/>
        </w:rPr>
      </w:pPr>
    </w:p>
    <w:p w14:paraId="088CD4CA" w14:textId="77777777" w:rsidR="00BD2655" w:rsidRPr="00BD2655" w:rsidRDefault="00BD2655" w:rsidP="00BD2655">
      <w:pPr>
        <w:bidi/>
        <w:rPr>
          <w:rFonts w:cs="David" w:hint="cs"/>
          <w:rtl/>
        </w:rPr>
      </w:pPr>
      <w:r w:rsidRPr="00BD2655">
        <w:rPr>
          <w:rFonts w:cs="David" w:hint="cs"/>
          <w:u w:val="single"/>
          <w:rtl/>
        </w:rPr>
        <w:t>גאולה רזיאל:</w:t>
      </w:r>
    </w:p>
    <w:p w14:paraId="1DCBF0B9" w14:textId="77777777" w:rsidR="00BD2655" w:rsidRPr="00BD2655" w:rsidRDefault="00BD2655" w:rsidP="00BD2655">
      <w:pPr>
        <w:bidi/>
        <w:rPr>
          <w:rFonts w:cs="David" w:hint="cs"/>
          <w:rtl/>
        </w:rPr>
      </w:pPr>
    </w:p>
    <w:p w14:paraId="33DEAA8C" w14:textId="77777777" w:rsidR="00BD2655" w:rsidRPr="00BD2655" w:rsidRDefault="00BD2655" w:rsidP="00BD2655">
      <w:pPr>
        <w:bidi/>
        <w:rPr>
          <w:rFonts w:cs="David" w:hint="cs"/>
          <w:rtl/>
        </w:rPr>
      </w:pPr>
      <w:r w:rsidRPr="00BD2655">
        <w:rPr>
          <w:rFonts w:cs="David" w:hint="cs"/>
          <w:rtl/>
        </w:rPr>
        <w:tab/>
        <w:t>האם זה בסדר שנודיע לך בעל-פה?</w:t>
      </w:r>
    </w:p>
    <w:p w14:paraId="00417F53" w14:textId="77777777" w:rsidR="00BD2655" w:rsidRPr="00BD2655" w:rsidRDefault="00BD2655" w:rsidP="00BD2655">
      <w:pPr>
        <w:bidi/>
        <w:rPr>
          <w:rFonts w:cs="David" w:hint="cs"/>
          <w:rtl/>
        </w:rPr>
      </w:pPr>
    </w:p>
    <w:p w14:paraId="6BBE4B0C" w14:textId="77777777" w:rsidR="00BD2655" w:rsidRPr="00BD2655" w:rsidRDefault="00BD2655" w:rsidP="00BD2655">
      <w:pPr>
        <w:bidi/>
        <w:rPr>
          <w:rFonts w:cs="David" w:hint="cs"/>
          <w:rtl/>
        </w:rPr>
      </w:pPr>
      <w:r w:rsidRPr="00BD2655">
        <w:rPr>
          <w:rFonts w:cs="David" w:hint="cs"/>
          <w:u w:val="single"/>
          <w:rtl/>
        </w:rPr>
        <w:t>היו"ר רוחמה אברהם:</w:t>
      </w:r>
    </w:p>
    <w:p w14:paraId="7E51F887" w14:textId="77777777" w:rsidR="00BD2655" w:rsidRPr="00BD2655" w:rsidRDefault="00BD2655" w:rsidP="00BD2655">
      <w:pPr>
        <w:bidi/>
        <w:rPr>
          <w:rFonts w:cs="David" w:hint="cs"/>
          <w:rtl/>
        </w:rPr>
      </w:pPr>
    </w:p>
    <w:p w14:paraId="29B8544C" w14:textId="77777777" w:rsidR="00BD2655" w:rsidRPr="00BD2655" w:rsidRDefault="00BD2655" w:rsidP="00BD2655">
      <w:pPr>
        <w:bidi/>
        <w:rPr>
          <w:rFonts w:cs="David" w:hint="cs"/>
          <w:rtl/>
        </w:rPr>
      </w:pPr>
      <w:r w:rsidRPr="00BD2655">
        <w:rPr>
          <w:rFonts w:cs="David" w:hint="cs"/>
          <w:rtl/>
        </w:rPr>
        <w:tab/>
        <w:t>לא, אני רוצה את זה בכתב, אני רוצה שזה גם ייכנס לסדר-היום.</w:t>
      </w:r>
    </w:p>
    <w:p w14:paraId="1F86A7D3" w14:textId="77777777" w:rsidR="00BD2655" w:rsidRPr="00BD2655" w:rsidRDefault="00BD2655" w:rsidP="00BD2655">
      <w:pPr>
        <w:bidi/>
        <w:rPr>
          <w:rFonts w:cs="David" w:hint="cs"/>
          <w:rtl/>
        </w:rPr>
      </w:pPr>
    </w:p>
    <w:p w14:paraId="0BE116AF" w14:textId="77777777" w:rsidR="00BD2655" w:rsidRPr="00BD2655" w:rsidRDefault="00BD2655" w:rsidP="00BD2655">
      <w:pPr>
        <w:bidi/>
        <w:rPr>
          <w:rFonts w:cs="David" w:hint="cs"/>
          <w:rtl/>
        </w:rPr>
      </w:pPr>
      <w:r w:rsidRPr="00BD2655">
        <w:rPr>
          <w:rFonts w:cs="David" w:hint="cs"/>
          <w:rtl/>
        </w:rPr>
        <w:tab/>
        <w:t>בוקר טוב, אדוני.</w:t>
      </w:r>
    </w:p>
    <w:p w14:paraId="552FE08F" w14:textId="77777777" w:rsidR="00BD2655" w:rsidRPr="00BD2655" w:rsidRDefault="00BD2655" w:rsidP="00BD2655">
      <w:pPr>
        <w:bidi/>
        <w:rPr>
          <w:rFonts w:cs="David" w:hint="cs"/>
          <w:rtl/>
        </w:rPr>
      </w:pPr>
    </w:p>
    <w:p w14:paraId="28C6B580" w14:textId="77777777" w:rsidR="00BD2655" w:rsidRPr="00BD2655" w:rsidRDefault="00BD2655" w:rsidP="00BD2655">
      <w:pPr>
        <w:bidi/>
        <w:rPr>
          <w:rFonts w:cs="David" w:hint="cs"/>
          <w:rtl/>
        </w:rPr>
      </w:pPr>
      <w:r w:rsidRPr="00BD2655">
        <w:rPr>
          <w:rFonts w:cs="David" w:hint="cs"/>
          <w:u w:val="single"/>
          <w:rtl/>
        </w:rPr>
        <w:t>ראובן ריב</w:t>
      </w:r>
      <w:smartTag w:uri="urn:schemas-microsoft-com:office:smarttags" w:element="PersonName">
        <w:r w:rsidRPr="00BD2655">
          <w:rPr>
            <w:rFonts w:cs="David" w:hint="cs"/>
            <w:u w:val="single"/>
            <w:rtl/>
          </w:rPr>
          <w:t>לי</w:t>
        </w:r>
      </w:smartTag>
      <w:r w:rsidRPr="00BD2655">
        <w:rPr>
          <w:rFonts w:cs="David" w:hint="cs"/>
          <w:u w:val="single"/>
          <w:rtl/>
        </w:rPr>
        <w:t>ן:</w:t>
      </w:r>
    </w:p>
    <w:p w14:paraId="6A2DCA63" w14:textId="77777777" w:rsidR="00BD2655" w:rsidRPr="00BD2655" w:rsidRDefault="00BD2655" w:rsidP="00BD2655">
      <w:pPr>
        <w:bidi/>
        <w:rPr>
          <w:rFonts w:cs="David" w:hint="cs"/>
          <w:rtl/>
        </w:rPr>
      </w:pPr>
    </w:p>
    <w:p w14:paraId="79BA1E77" w14:textId="77777777" w:rsidR="00BD2655" w:rsidRPr="00BD2655" w:rsidRDefault="00BD2655" w:rsidP="00BD2655">
      <w:pPr>
        <w:bidi/>
        <w:rPr>
          <w:rFonts w:cs="David" w:hint="cs"/>
          <w:rtl/>
        </w:rPr>
      </w:pPr>
      <w:r w:rsidRPr="00BD2655">
        <w:rPr>
          <w:rFonts w:cs="David" w:hint="cs"/>
          <w:rtl/>
        </w:rPr>
        <w:tab/>
        <w:t xml:space="preserve"> כבוד היושבת-ראש, ברשותך, אנחנו מסכימים שיהיה דיון בדיוק באותה שבלונה שהיתה כאשר היתה שרת החוץ.</w:t>
      </w:r>
    </w:p>
    <w:p w14:paraId="742FA7A6" w14:textId="77777777" w:rsidR="00BD2655" w:rsidRPr="00BD2655" w:rsidRDefault="00BD2655" w:rsidP="00BD2655">
      <w:pPr>
        <w:bidi/>
        <w:rPr>
          <w:rFonts w:cs="David" w:hint="cs"/>
          <w:rtl/>
        </w:rPr>
      </w:pPr>
    </w:p>
    <w:p w14:paraId="633F8536" w14:textId="77777777" w:rsidR="00BD2655" w:rsidRPr="00BD2655" w:rsidRDefault="00BD2655" w:rsidP="00BD2655">
      <w:pPr>
        <w:bidi/>
        <w:rPr>
          <w:rFonts w:cs="David" w:hint="cs"/>
          <w:rtl/>
        </w:rPr>
      </w:pPr>
      <w:r w:rsidRPr="00BD2655">
        <w:rPr>
          <w:rFonts w:cs="David" w:hint="cs"/>
          <w:u w:val="single"/>
          <w:rtl/>
        </w:rPr>
        <w:t>היו"ר רוחמה אברהם:</w:t>
      </w:r>
    </w:p>
    <w:p w14:paraId="16E656D7" w14:textId="77777777" w:rsidR="00BD2655" w:rsidRPr="00BD2655" w:rsidRDefault="00BD2655" w:rsidP="00BD2655">
      <w:pPr>
        <w:bidi/>
        <w:rPr>
          <w:rFonts w:cs="David" w:hint="cs"/>
          <w:rtl/>
        </w:rPr>
      </w:pPr>
    </w:p>
    <w:p w14:paraId="1D9E3100" w14:textId="77777777" w:rsidR="00BD2655" w:rsidRPr="00BD2655" w:rsidRDefault="00BD2655" w:rsidP="00BD2655">
      <w:pPr>
        <w:bidi/>
        <w:rPr>
          <w:rFonts w:cs="David" w:hint="cs"/>
          <w:rtl/>
        </w:rPr>
      </w:pPr>
      <w:r w:rsidRPr="00BD2655">
        <w:rPr>
          <w:rFonts w:cs="David" w:hint="cs"/>
          <w:rtl/>
        </w:rPr>
        <w:tab/>
        <w:t>ההצעה שאני מציעה, כפי שהיה בשבועות האחרונים, דהיינו, שר האוצר יפתח את הדיון, לאחר מכן יהיה דיון סיעתי, עשר דקות לכל סיעה, יהיו או לא יהיו הודעות סיכום, לפי רצון המפלגות, ולאחר מכן יתקיים הדיון של הסיעות של 25 החתימות. שתי הצעות לסדר-היום, עשר דקות לכל סיעה שמגישה, זה מה שהיה כאשר שרת החוץ ציפי לבני היתה.</w:t>
      </w:r>
    </w:p>
    <w:p w14:paraId="58CA9DFF" w14:textId="77777777" w:rsidR="00BD2655" w:rsidRPr="00BD2655" w:rsidRDefault="00BD2655" w:rsidP="00BD2655">
      <w:pPr>
        <w:bidi/>
        <w:rPr>
          <w:rFonts w:cs="David" w:hint="cs"/>
          <w:rtl/>
        </w:rPr>
      </w:pPr>
    </w:p>
    <w:p w14:paraId="701C2709" w14:textId="77777777" w:rsidR="00BD2655" w:rsidRPr="00BD2655" w:rsidRDefault="00BD2655" w:rsidP="00BD2655">
      <w:pPr>
        <w:bidi/>
        <w:rPr>
          <w:rFonts w:cs="David" w:hint="cs"/>
          <w:rtl/>
        </w:rPr>
      </w:pPr>
      <w:r w:rsidRPr="00BD2655">
        <w:rPr>
          <w:rFonts w:cs="David" w:hint="cs"/>
          <w:u w:val="single"/>
          <w:rtl/>
        </w:rPr>
        <w:t>ראובן ריב</w:t>
      </w:r>
      <w:smartTag w:uri="urn:schemas-microsoft-com:office:smarttags" w:element="PersonName">
        <w:r w:rsidRPr="00BD2655">
          <w:rPr>
            <w:rFonts w:cs="David" w:hint="cs"/>
            <w:u w:val="single"/>
            <w:rtl/>
          </w:rPr>
          <w:t>לי</w:t>
        </w:r>
      </w:smartTag>
      <w:r w:rsidRPr="00BD2655">
        <w:rPr>
          <w:rFonts w:cs="David" w:hint="cs"/>
          <w:u w:val="single"/>
          <w:rtl/>
        </w:rPr>
        <w:t>ן:</w:t>
      </w:r>
    </w:p>
    <w:p w14:paraId="03127797" w14:textId="77777777" w:rsidR="00BD2655" w:rsidRPr="00BD2655" w:rsidRDefault="00BD2655" w:rsidP="00BD2655">
      <w:pPr>
        <w:bidi/>
        <w:rPr>
          <w:rFonts w:cs="David" w:hint="cs"/>
          <w:rtl/>
        </w:rPr>
      </w:pPr>
    </w:p>
    <w:p w14:paraId="76827DF2" w14:textId="77777777" w:rsidR="00BD2655" w:rsidRPr="00BD2655" w:rsidRDefault="00BD2655" w:rsidP="00BD2655">
      <w:pPr>
        <w:bidi/>
        <w:rPr>
          <w:rFonts w:cs="David" w:hint="cs"/>
          <w:rtl/>
        </w:rPr>
      </w:pPr>
      <w:r w:rsidRPr="00BD2655">
        <w:rPr>
          <w:rFonts w:cs="David" w:hint="cs"/>
          <w:rtl/>
        </w:rPr>
        <w:tab/>
        <w:t xml:space="preserve"> נדמה </w:t>
      </w:r>
      <w:smartTag w:uri="urn:schemas-microsoft-com:office:smarttags" w:element="PersonName">
        <w:r w:rsidRPr="00BD2655">
          <w:rPr>
            <w:rFonts w:cs="David" w:hint="cs"/>
            <w:rtl/>
          </w:rPr>
          <w:t>לי</w:t>
        </w:r>
      </w:smartTag>
      <w:r w:rsidRPr="00BD2655">
        <w:rPr>
          <w:rFonts w:cs="David" w:hint="cs"/>
          <w:rtl/>
        </w:rPr>
        <w:t xml:space="preserve"> שהיה אז שילוב.</w:t>
      </w:r>
    </w:p>
    <w:p w14:paraId="07269F8F" w14:textId="77777777" w:rsidR="00BD2655" w:rsidRPr="00BD2655" w:rsidRDefault="00BD2655" w:rsidP="00BD2655">
      <w:pPr>
        <w:bidi/>
        <w:rPr>
          <w:rFonts w:cs="David" w:hint="cs"/>
          <w:rtl/>
        </w:rPr>
      </w:pPr>
    </w:p>
    <w:p w14:paraId="6FC3F80E" w14:textId="77777777" w:rsidR="00BD2655" w:rsidRPr="00BD2655" w:rsidRDefault="00BD2655" w:rsidP="00BD2655">
      <w:pPr>
        <w:bidi/>
        <w:rPr>
          <w:rFonts w:cs="David" w:hint="cs"/>
          <w:rtl/>
        </w:rPr>
      </w:pPr>
      <w:r w:rsidRPr="00BD2655">
        <w:rPr>
          <w:rFonts w:cs="David" w:hint="cs"/>
          <w:u w:val="single"/>
          <w:rtl/>
        </w:rPr>
        <w:t>היו"ר רוחמה אברהם:</w:t>
      </w:r>
    </w:p>
    <w:p w14:paraId="4C101963" w14:textId="77777777" w:rsidR="00BD2655" w:rsidRPr="00BD2655" w:rsidRDefault="00BD2655" w:rsidP="00BD2655">
      <w:pPr>
        <w:bidi/>
        <w:rPr>
          <w:rFonts w:cs="David" w:hint="cs"/>
          <w:rtl/>
        </w:rPr>
      </w:pPr>
    </w:p>
    <w:p w14:paraId="20AABED0" w14:textId="77777777" w:rsidR="00BD2655" w:rsidRPr="00BD2655" w:rsidRDefault="00BD2655" w:rsidP="00BD2655">
      <w:pPr>
        <w:bidi/>
        <w:rPr>
          <w:rFonts w:cs="David" w:hint="cs"/>
          <w:rtl/>
        </w:rPr>
      </w:pPr>
      <w:r w:rsidRPr="00BD2655">
        <w:rPr>
          <w:rFonts w:cs="David" w:hint="cs"/>
          <w:rtl/>
        </w:rPr>
        <w:tab/>
        <w:t>בדיון שהיה עם ראש הממשלה בשבוע שעבר, זה שולב, מכיוון שהיתה בקשה מיוחדת, היה פורמט אחר.</w:t>
      </w:r>
    </w:p>
    <w:p w14:paraId="5166EEDA" w14:textId="77777777" w:rsidR="00BD2655" w:rsidRPr="00BD2655" w:rsidRDefault="00BD2655" w:rsidP="00BD2655">
      <w:pPr>
        <w:bidi/>
        <w:rPr>
          <w:rFonts w:cs="David" w:hint="cs"/>
          <w:rtl/>
        </w:rPr>
      </w:pPr>
    </w:p>
    <w:p w14:paraId="74E6115C" w14:textId="77777777" w:rsidR="00BD2655" w:rsidRPr="00BD2655" w:rsidRDefault="00BD2655" w:rsidP="00BD2655">
      <w:pPr>
        <w:bidi/>
        <w:rPr>
          <w:rFonts w:cs="David" w:hint="cs"/>
          <w:rtl/>
        </w:rPr>
      </w:pPr>
      <w:r w:rsidRPr="00BD2655">
        <w:rPr>
          <w:rFonts w:cs="David" w:hint="cs"/>
          <w:u w:val="single"/>
          <w:rtl/>
        </w:rPr>
        <w:t>ראובן ריב</w:t>
      </w:r>
      <w:smartTag w:uri="urn:schemas-microsoft-com:office:smarttags" w:element="PersonName">
        <w:r w:rsidRPr="00BD2655">
          <w:rPr>
            <w:rFonts w:cs="David" w:hint="cs"/>
            <w:u w:val="single"/>
            <w:rtl/>
          </w:rPr>
          <w:t>לי</w:t>
        </w:r>
      </w:smartTag>
      <w:r w:rsidRPr="00BD2655">
        <w:rPr>
          <w:rFonts w:cs="David" w:hint="cs"/>
          <w:u w:val="single"/>
          <w:rtl/>
        </w:rPr>
        <w:t>ן:</w:t>
      </w:r>
    </w:p>
    <w:p w14:paraId="3934F367" w14:textId="77777777" w:rsidR="00BD2655" w:rsidRPr="00BD2655" w:rsidRDefault="00BD2655" w:rsidP="00BD2655">
      <w:pPr>
        <w:bidi/>
        <w:rPr>
          <w:rFonts w:cs="David" w:hint="cs"/>
          <w:rtl/>
        </w:rPr>
      </w:pPr>
    </w:p>
    <w:p w14:paraId="3F6A8F5C" w14:textId="77777777" w:rsidR="00BD2655" w:rsidRPr="00BD2655" w:rsidRDefault="00BD2655" w:rsidP="00BD2655">
      <w:pPr>
        <w:bidi/>
        <w:rPr>
          <w:rFonts w:cs="David" w:hint="cs"/>
          <w:rtl/>
        </w:rPr>
      </w:pPr>
      <w:r w:rsidRPr="00BD2655">
        <w:rPr>
          <w:rFonts w:cs="David" w:hint="cs"/>
          <w:rtl/>
        </w:rPr>
        <w:tab/>
        <w:t xml:space="preserve"> גם כשהיתה שרת החוץ. </w:t>
      </w:r>
    </w:p>
    <w:p w14:paraId="760A8733" w14:textId="77777777" w:rsidR="00BD2655" w:rsidRPr="00BD2655" w:rsidRDefault="00BD2655" w:rsidP="00BD2655">
      <w:pPr>
        <w:bidi/>
        <w:rPr>
          <w:rFonts w:cs="David" w:hint="cs"/>
          <w:u w:val="single"/>
          <w:rtl/>
        </w:rPr>
      </w:pPr>
      <w:r w:rsidRPr="00BD2655">
        <w:rPr>
          <w:rFonts w:cs="David"/>
          <w:u w:val="single"/>
          <w:rtl/>
        </w:rPr>
        <w:br w:type="page"/>
      </w:r>
      <w:r w:rsidRPr="00BD2655">
        <w:rPr>
          <w:rFonts w:cs="David" w:hint="cs"/>
          <w:u w:val="single"/>
          <w:rtl/>
        </w:rPr>
        <w:lastRenderedPageBreak/>
        <w:t>רוחמה אברהם:</w:t>
      </w:r>
    </w:p>
    <w:p w14:paraId="0CF19402" w14:textId="77777777" w:rsidR="00BD2655" w:rsidRPr="00BD2655" w:rsidRDefault="00BD2655" w:rsidP="00BD2655">
      <w:pPr>
        <w:bidi/>
        <w:rPr>
          <w:rFonts w:cs="David" w:hint="cs"/>
          <w:rtl/>
        </w:rPr>
      </w:pPr>
    </w:p>
    <w:p w14:paraId="2AC7DA88" w14:textId="77777777" w:rsidR="00BD2655" w:rsidRPr="00BD2655" w:rsidRDefault="00BD2655" w:rsidP="00BD2655">
      <w:pPr>
        <w:bidi/>
        <w:rPr>
          <w:rFonts w:cs="David" w:hint="cs"/>
          <w:rtl/>
        </w:rPr>
      </w:pPr>
      <w:r w:rsidRPr="00BD2655">
        <w:rPr>
          <w:rFonts w:cs="David" w:hint="cs"/>
          <w:rtl/>
        </w:rPr>
        <w:tab/>
        <w:t xml:space="preserve"> אז זה לא שולב.</w:t>
      </w:r>
    </w:p>
    <w:p w14:paraId="50176A06" w14:textId="77777777" w:rsidR="00BD2655" w:rsidRPr="00BD2655" w:rsidRDefault="00BD2655" w:rsidP="00BD2655">
      <w:pPr>
        <w:bidi/>
        <w:rPr>
          <w:rFonts w:cs="David" w:hint="cs"/>
          <w:rtl/>
        </w:rPr>
      </w:pPr>
    </w:p>
    <w:p w14:paraId="2D4B411F" w14:textId="77777777" w:rsidR="00BD2655" w:rsidRPr="00BD2655" w:rsidRDefault="00BD2655" w:rsidP="00BD2655">
      <w:pPr>
        <w:bidi/>
        <w:rPr>
          <w:rFonts w:cs="David" w:hint="cs"/>
          <w:rtl/>
        </w:rPr>
      </w:pPr>
      <w:r w:rsidRPr="00BD2655">
        <w:rPr>
          <w:rFonts w:cs="David" w:hint="cs"/>
          <w:u w:val="single"/>
          <w:rtl/>
        </w:rPr>
        <w:t>ראובן ריב</w:t>
      </w:r>
      <w:smartTag w:uri="urn:schemas-microsoft-com:office:smarttags" w:element="PersonName">
        <w:r w:rsidRPr="00BD2655">
          <w:rPr>
            <w:rFonts w:cs="David" w:hint="cs"/>
            <w:u w:val="single"/>
            <w:rtl/>
          </w:rPr>
          <w:t>לי</w:t>
        </w:r>
      </w:smartTag>
      <w:r w:rsidRPr="00BD2655">
        <w:rPr>
          <w:rFonts w:cs="David" w:hint="cs"/>
          <w:u w:val="single"/>
          <w:rtl/>
        </w:rPr>
        <w:t>ן:</w:t>
      </w:r>
    </w:p>
    <w:p w14:paraId="3B0E0D0A" w14:textId="77777777" w:rsidR="00BD2655" w:rsidRPr="00BD2655" w:rsidRDefault="00BD2655" w:rsidP="00BD2655">
      <w:pPr>
        <w:bidi/>
        <w:rPr>
          <w:rFonts w:cs="David" w:hint="cs"/>
          <w:rtl/>
        </w:rPr>
      </w:pPr>
    </w:p>
    <w:p w14:paraId="25171D1D" w14:textId="77777777" w:rsidR="00BD2655" w:rsidRPr="00BD2655" w:rsidRDefault="00BD2655" w:rsidP="00BD2655">
      <w:pPr>
        <w:bidi/>
        <w:rPr>
          <w:rFonts w:cs="David" w:hint="cs"/>
          <w:rtl/>
        </w:rPr>
      </w:pPr>
      <w:r w:rsidRPr="00BD2655">
        <w:rPr>
          <w:rFonts w:cs="David" w:hint="cs"/>
          <w:rtl/>
        </w:rPr>
        <w:tab/>
        <w:t xml:space="preserve"> נציג ה</w:t>
      </w:r>
      <w:smartTag w:uri="urn:schemas-microsoft-com:office:smarttags" w:element="PersonName">
        <w:r w:rsidRPr="00BD2655">
          <w:rPr>
            <w:rFonts w:cs="David" w:hint="cs"/>
            <w:rtl/>
          </w:rPr>
          <w:t>לי</w:t>
        </w:r>
      </w:smartTag>
      <w:r w:rsidRPr="00BD2655">
        <w:rPr>
          <w:rFonts w:cs="David" w:hint="cs"/>
          <w:rtl/>
        </w:rPr>
        <w:t>כוד דיבר עשר דקות, כאשר הסכמנו שהוא ידבר על חשבון ההצעה לסדר ש-25 חברים הגישו.</w:t>
      </w:r>
    </w:p>
    <w:p w14:paraId="02C4AB45" w14:textId="77777777" w:rsidR="00BD2655" w:rsidRPr="00BD2655" w:rsidRDefault="00BD2655" w:rsidP="00BD2655">
      <w:pPr>
        <w:bidi/>
        <w:rPr>
          <w:rFonts w:cs="David" w:hint="cs"/>
          <w:rtl/>
        </w:rPr>
      </w:pPr>
    </w:p>
    <w:p w14:paraId="4DEB1F5A" w14:textId="77777777" w:rsidR="00BD2655" w:rsidRPr="00BD2655" w:rsidRDefault="00BD2655" w:rsidP="00BD2655">
      <w:pPr>
        <w:bidi/>
        <w:rPr>
          <w:rFonts w:cs="David" w:hint="cs"/>
          <w:rtl/>
        </w:rPr>
      </w:pPr>
      <w:r w:rsidRPr="00BD2655">
        <w:rPr>
          <w:rFonts w:cs="David" w:hint="cs"/>
          <w:u w:val="single"/>
          <w:rtl/>
        </w:rPr>
        <w:t>היו"ר רוחמה אברהם:</w:t>
      </w:r>
    </w:p>
    <w:p w14:paraId="501E9CC2" w14:textId="77777777" w:rsidR="00BD2655" w:rsidRPr="00BD2655" w:rsidRDefault="00BD2655" w:rsidP="00BD2655">
      <w:pPr>
        <w:bidi/>
        <w:rPr>
          <w:rFonts w:cs="David" w:hint="cs"/>
          <w:rtl/>
        </w:rPr>
      </w:pPr>
    </w:p>
    <w:p w14:paraId="41709FE2" w14:textId="77777777" w:rsidR="00BD2655" w:rsidRPr="00BD2655" w:rsidRDefault="00BD2655" w:rsidP="00BD2655">
      <w:pPr>
        <w:bidi/>
        <w:rPr>
          <w:rFonts w:cs="David" w:hint="cs"/>
          <w:rtl/>
        </w:rPr>
      </w:pPr>
      <w:r w:rsidRPr="00BD2655">
        <w:rPr>
          <w:rFonts w:cs="David" w:hint="cs"/>
          <w:rtl/>
        </w:rPr>
        <w:tab/>
        <w:t xml:space="preserve">תרשה </w:t>
      </w:r>
      <w:smartTag w:uri="urn:schemas-microsoft-com:office:smarttags" w:element="PersonName">
        <w:r w:rsidRPr="00BD2655">
          <w:rPr>
            <w:rFonts w:cs="David" w:hint="cs"/>
            <w:rtl/>
          </w:rPr>
          <w:t>לי</w:t>
        </w:r>
      </w:smartTag>
      <w:r w:rsidRPr="00BD2655">
        <w:rPr>
          <w:rFonts w:cs="David" w:hint="cs"/>
          <w:rtl/>
        </w:rPr>
        <w:t xml:space="preserve"> לתקן אותך, אדוני. אני הולכת בדיוק על אותה המתכונת שהיתה עם שרת החוץ, והמתכונת שהיתה היא, ששרת החוץ פתחה, לאחר מכן דיבר יושב-ראש האופוזיציה, שלא על חשבון הזמן, לאחר מכן היה דיון סיעתי של עשר דקות, אחר כך היה דיון של 25 חתימות בנפרד.</w:t>
      </w:r>
    </w:p>
    <w:p w14:paraId="18B2800A" w14:textId="77777777" w:rsidR="00BD2655" w:rsidRPr="00BD2655" w:rsidRDefault="00BD2655" w:rsidP="00BD2655">
      <w:pPr>
        <w:bidi/>
        <w:rPr>
          <w:rFonts w:cs="David" w:hint="cs"/>
          <w:rtl/>
        </w:rPr>
      </w:pPr>
    </w:p>
    <w:p w14:paraId="12E6B86E" w14:textId="77777777" w:rsidR="00BD2655" w:rsidRPr="00BD2655" w:rsidRDefault="00BD2655" w:rsidP="00BD2655">
      <w:pPr>
        <w:bidi/>
        <w:rPr>
          <w:rFonts w:cs="David" w:hint="cs"/>
          <w:rtl/>
        </w:rPr>
      </w:pPr>
      <w:r w:rsidRPr="00BD2655">
        <w:rPr>
          <w:rFonts w:cs="David" w:hint="cs"/>
          <w:u w:val="single"/>
          <w:rtl/>
        </w:rPr>
        <w:t>ראובן ריב</w:t>
      </w:r>
      <w:smartTag w:uri="urn:schemas-microsoft-com:office:smarttags" w:element="PersonName">
        <w:r w:rsidRPr="00BD2655">
          <w:rPr>
            <w:rFonts w:cs="David" w:hint="cs"/>
            <w:u w:val="single"/>
            <w:rtl/>
          </w:rPr>
          <w:t>לי</w:t>
        </w:r>
      </w:smartTag>
      <w:r w:rsidRPr="00BD2655">
        <w:rPr>
          <w:rFonts w:cs="David" w:hint="cs"/>
          <w:u w:val="single"/>
          <w:rtl/>
        </w:rPr>
        <w:t>ן:</w:t>
      </w:r>
    </w:p>
    <w:p w14:paraId="383E21AA" w14:textId="77777777" w:rsidR="00BD2655" w:rsidRPr="00BD2655" w:rsidRDefault="00BD2655" w:rsidP="00BD2655">
      <w:pPr>
        <w:bidi/>
        <w:rPr>
          <w:rFonts w:cs="David" w:hint="cs"/>
          <w:rtl/>
        </w:rPr>
      </w:pPr>
    </w:p>
    <w:p w14:paraId="429E3818" w14:textId="77777777" w:rsidR="00BD2655" w:rsidRPr="00BD2655" w:rsidRDefault="00BD2655" w:rsidP="00BD2655">
      <w:pPr>
        <w:bidi/>
        <w:rPr>
          <w:rFonts w:cs="David" w:hint="cs"/>
          <w:rtl/>
        </w:rPr>
      </w:pPr>
      <w:r w:rsidRPr="00BD2655">
        <w:rPr>
          <w:rFonts w:cs="David" w:hint="cs"/>
          <w:rtl/>
        </w:rPr>
        <w:tab/>
        <w:t xml:space="preserve"> אני מבקשת להציע הצעה שתחסוך וגם תתקבל </w:t>
      </w:r>
      <w:r w:rsidRPr="00BD2655">
        <w:rPr>
          <w:rFonts w:cs="David"/>
          <w:rtl/>
        </w:rPr>
        <w:t>–</w:t>
      </w:r>
      <w:r w:rsidRPr="00BD2655">
        <w:rPr>
          <w:rFonts w:cs="David" w:hint="cs"/>
          <w:rtl/>
        </w:rPr>
        <w:t xml:space="preserve"> מיד לאחר שר האוצר נציג ה</w:t>
      </w:r>
      <w:smartTag w:uri="urn:schemas-microsoft-com:office:smarttags" w:element="PersonName">
        <w:r w:rsidRPr="00BD2655">
          <w:rPr>
            <w:rFonts w:cs="David" w:hint="cs"/>
            <w:rtl/>
          </w:rPr>
          <w:t>לי</w:t>
        </w:r>
      </w:smartTag>
      <w:r w:rsidRPr="00BD2655">
        <w:rPr>
          <w:rFonts w:cs="David" w:hint="cs"/>
          <w:rtl/>
        </w:rPr>
        <w:t>כוד ידבר עשר דקות, והעשר הדקות האלה יהיו גם על חשבון ההצעה לסדר שהגשנו.</w:t>
      </w:r>
    </w:p>
    <w:p w14:paraId="4ADAD98B" w14:textId="77777777" w:rsidR="00BD2655" w:rsidRPr="00BD2655" w:rsidRDefault="00BD2655" w:rsidP="00BD2655">
      <w:pPr>
        <w:bidi/>
        <w:rPr>
          <w:rFonts w:cs="David" w:hint="cs"/>
          <w:rtl/>
        </w:rPr>
      </w:pPr>
    </w:p>
    <w:p w14:paraId="48D887C1" w14:textId="77777777" w:rsidR="00BD2655" w:rsidRPr="00BD2655" w:rsidRDefault="00BD2655" w:rsidP="00BD2655">
      <w:pPr>
        <w:bidi/>
        <w:rPr>
          <w:rFonts w:cs="David" w:hint="cs"/>
          <w:rtl/>
        </w:rPr>
      </w:pPr>
      <w:r w:rsidRPr="00BD2655">
        <w:rPr>
          <w:rFonts w:cs="David" w:hint="cs"/>
          <w:u w:val="single"/>
          <w:rtl/>
        </w:rPr>
        <w:t>היו"ר רוחמה אברהם:</w:t>
      </w:r>
    </w:p>
    <w:p w14:paraId="35DCE449" w14:textId="77777777" w:rsidR="00BD2655" w:rsidRPr="00BD2655" w:rsidRDefault="00BD2655" w:rsidP="00BD2655">
      <w:pPr>
        <w:bidi/>
        <w:rPr>
          <w:rFonts w:cs="David" w:hint="cs"/>
          <w:rtl/>
        </w:rPr>
      </w:pPr>
    </w:p>
    <w:p w14:paraId="762E90F2" w14:textId="77777777" w:rsidR="00BD2655" w:rsidRPr="00BD2655" w:rsidRDefault="00BD2655" w:rsidP="00BD2655">
      <w:pPr>
        <w:bidi/>
        <w:rPr>
          <w:rFonts w:cs="David" w:hint="cs"/>
          <w:rtl/>
        </w:rPr>
      </w:pPr>
      <w:r w:rsidRPr="00BD2655">
        <w:rPr>
          <w:rFonts w:cs="David" w:hint="cs"/>
          <w:rtl/>
        </w:rPr>
        <w:tab/>
        <w:t>הגשתם הצעות לסדר-היום בנושא פתיחת שנת ה</w:t>
      </w:r>
      <w:smartTag w:uri="urn:schemas-microsoft-com:office:smarttags" w:element="PersonName">
        <w:r w:rsidRPr="00BD2655">
          <w:rPr>
            <w:rFonts w:cs="David" w:hint="cs"/>
            <w:rtl/>
          </w:rPr>
          <w:t>לי</w:t>
        </w:r>
      </w:smartTag>
      <w:r w:rsidRPr="00BD2655">
        <w:rPr>
          <w:rFonts w:cs="David" w:hint="cs"/>
          <w:rtl/>
        </w:rPr>
        <w:t>מודים, ועל פתיחת שנת ה</w:t>
      </w:r>
      <w:smartTag w:uri="urn:schemas-microsoft-com:office:smarttags" w:element="PersonName">
        <w:r w:rsidRPr="00BD2655">
          <w:rPr>
            <w:rFonts w:cs="David" w:hint="cs"/>
            <w:rtl/>
          </w:rPr>
          <w:t>לי</w:t>
        </w:r>
      </w:smartTag>
      <w:r w:rsidRPr="00BD2655">
        <w:rPr>
          <w:rFonts w:cs="David" w:hint="cs"/>
          <w:rtl/>
        </w:rPr>
        <w:t xml:space="preserve">מודים מתכוונת לענות שרת החינוך. שר האוצר יספר מה הממשלה עשתה בתקופת המלחמה, וכיצד היא נערכת </w:t>
      </w:r>
      <w:smartTag w:uri="urn:schemas-microsoft-com:office:smarttags" w:element="PersonName">
        <w:r w:rsidRPr="00BD2655">
          <w:rPr>
            <w:rFonts w:cs="David" w:hint="cs"/>
            <w:rtl/>
          </w:rPr>
          <w:t>לי</w:t>
        </w:r>
      </w:smartTag>
      <w:r w:rsidRPr="00BD2655">
        <w:rPr>
          <w:rFonts w:cs="David" w:hint="cs"/>
          <w:rtl/>
        </w:rPr>
        <w:t>ום שאחרי. מכיוון שההצעות לסדר-היום שהוגשו הן בעניין פתיחת שנת ה</w:t>
      </w:r>
      <w:smartTag w:uri="urn:schemas-microsoft-com:office:smarttags" w:element="PersonName">
        <w:r w:rsidRPr="00BD2655">
          <w:rPr>
            <w:rFonts w:cs="David" w:hint="cs"/>
            <w:rtl/>
          </w:rPr>
          <w:t>לי</w:t>
        </w:r>
      </w:smartTag>
      <w:r w:rsidRPr="00BD2655">
        <w:rPr>
          <w:rFonts w:cs="David" w:hint="cs"/>
          <w:rtl/>
        </w:rPr>
        <w:t>מודים, אני סבורה שמן הראוי שמי שתענה על היערכות משרד החינוך לפתיחת שנת ה</w:t>
      </w:r>
      <w:smartTag w:uri="urn:schemas-microsoft-com:office:smarttags" w:element="PersonName">
        <w:r w:rsidRPr="00BD2655">
          <w:rPr>
            <w:rFonts w:cs="David" w:hint="cs"/>
            <w:rtl/>
          </w:rPr>
          <w:t>לי</w:t>
        </w:r>
      </w:smartTag>
      <w:r w:rsidRPr="00BD2655">
        <w:rPr>
          <w:rFonts w:cs="David" w:hint="cs"/>
          <w:rtl/>
        </w:rPr>
        <w:t>מודים תהיה שרת החינוך, ולכן צריך להפריד את שני הנושאים הללו. למרות רצונכם לחסוך את זמנה היקר של הכנסת, מבחינת ההיבט של החיסכון בזמן זה אותו זמן, ואני סבורה שצריך להקדיש לזה שני דיונים נפרדים.</w:t>
      </w:r>
    </w:p>
    <w:p w14:paraId="737B783E" w14:textId="77777777" w:rsidR="00BD2655" w:rsidRPr="00BD2655" w:rsidRDefault="00BD2655" w:rsidP="00BD2655">
      <w:pPr>
        <w:bidi/>
        <w:rPr>
          <w:rFonts w:cs="David" w:hint="cs"/>
          <w:rtl/>
        </w:rPr>
      </w:pPr>
    </w:p>
    <w:p w14:paraId="62C0C4C1" w14:textId="77777777" w:rsidR="00BD2655" w:rsidRPr="00BD2655" w:rsidRDefault="00BD2655" w:rsidP="00BD2655">
      <w:pPr>
        <w:bidi/>
        <w:rPr>
          <w:rFonts w:cs="David" w:hint="cs"/>
          <w:rtl/>
        </w:rPr>
      </w:pPr>
      <w:r w:rsidRPr="00BD2655">
        <w:rPr>
          <w:rFonts w:cs="David" w:hint="cs"/>
          <w:rtl/>
        </w:rPr>
        <w:tab/>
        <w:t>מי בעד? מי נגד? מי נמנע?</w:t>
      </w:r>
    </w:p>
    <w:p w14:paraId="1848FF0D" w14:textId="77777777" w:rsidR="00BD2655" w:rsidRPr="00BD2655" w:rsidRDefault="00BD2655" w:rsidP="00BD2655">
      <w:pPr>
        <w:bidi/>
        <w:rPr>
          <w:rFonts w:cs="David" w:hint="cs"/>
          <w:rtl/>
        </w:rPr>
      </w:pPr>
    </w:p>
    <w:p w14:paraId="436D4E85" w14:textId="77777777" w:rsidR="00BD2655" w:rsidRPr="00BD2655" w:rsidRDefault="00BD2655" w:rsidP="00BD2655">
      <w:pPr>
        <w:bidi/>
        <w:jc w:val="center"/>
        <w:rPr>
          <w:rFonts w:cs="David" w:hint="cs"/>
          <w:u w:val="single"/>
          <w:rtl/>
        </w:rPr>
      </w:pPr>
      <w:r w:rsidRPr="00BD2655">
        <w:rPr>
          <w:rFonts w:cs="David" w:hint="cs"/>
          <w:u w:val="single"/>
          <w:rtl/>
        </w:rPr>
        <w:t>הצבעה</w:t>
      </w:r>
    </w:p>
    <w:p w14:paraId="536A1204" w14:textId="77777777" w:rsidR="00BD2655" w:rsidRPr="00BD2655" w:rsidRDefault="00BD2655" w:rsidP="00BD2655">
      <w:pPr>
        <w:bidi/>
        <w:jc w:val="center"/>
        <w:rPr>
          <w:rFonts w:cs="David" w:hint="cs"/>
          <w:rtl/>
        </w:rPr>
      </w:pPr>
      <w:r w:rsidRPr="00BD2655">
        <w:rPr>
          <w:rFonts w:cs="David" w:hint="cs"/>
          <w:rtl/>
        </w:rPr>
        <w:t xml:space="preserve">בעד </w:t>
      </w:r>
      <w:r w:rsidRPr="00BD2655">
        <w:rPr>
          <w:rFonts w:cs="David"/>
          <w:rtl/>
        </w:rPr>
        <w:t>–</w:t>
      </w:r>
      <w:r w:rsidRPr="00BD2655">
        <w:rPr>
          <w:rFonts w:cs="David" w:hint="cs"/>
          <w:rtl/>
        </w:rPr>
        <w:t xml:space="preserve"> פה אחד</w:t>
      </w:r>
    </w:p>
    <w:p w14:paraId="27420B28" w14:textId="77777777" w:rsidR="00BD2655" w:rsidRPr="00BD2655" w:rsidRDefault="00BD2655" w:rsidP="00BD2655">
      <w:pPr>
        <w:bidi/>
        <w:jc w:val="center"/>
        <w:rPr>
          <w:rFonts w:cs="David" w:hint="cs"/>
          <w:rtl/>
        </w:rPr>
      </w:pPr>
      <w:r w:rsidRPr="00BD2655">
        <w:rPr>
          <w:rFonts w:cs="David" w:hint="cs"/>
          <w:rtl/>
        </w:rPr>
        <w:t>ההחלטה על סדר-הדיון אושרה פה אחד</w:t>
      </w:r>
    </w:p>
    <w:p w14:paraId="2BB2BFFF" w14:textId="77777777" w:rsidR="00BD2655" w:rsidRPr="00BD2655" w:rsidRDefault="00BD2655" w:rsidP="00BD2655">
      <w:pPr>
        <w:bidi/>
        <w:rPr>
          <w:rFonts w:cs="David" w:hint="cs"/>
          <w:rtl/>
        </w:rPr>
      </w:pPr>
    </w:p>
    <w:p w14:paraId="037C518A" w14:textId="77777777" w:rsidR="00BD2655" w:rsidRPr="00BD2655" w:rsidRDefault="00BD2655" w:rsidP="00BD2655">
      <w:pPr>
        <w:bidi/>
        <w:rPr>
          <w:rFonts w:cs="David" w:hint="cs"/>
          <w:rtl/>
        </w:rPr>
      </w:pPr>
      <w:r w:rsidRPr="00BD2655">
        <w:rPr>
          <w:rFonts w:cs="David" w:hint="cs"/>
          <w:u w:val="single"/>
          <w:rtl/>
        </w:rPr>
        <w:t>היו"ר רוחמה אברהם:</w:t>
      </w:r>
    </w:p>
    <w:p w14:paraId="5350BB93" w14:textId="77777777" w:rsidR="00BD2655" w:rsidRPr="00BD2655" w:rsidRDefault="00BD2655" w:rsidP="00BD2655">
      <w:pPr>
        <w:bidi/>
        <w:rPr>
          <w:rFonts w:cs="David" w:hint="cs"/>
          <w:rtl/>
        </w:rPr>
      </w:pPr>
    </w:p>
    <w:p w14:paraId="5B38E931" w14:textId="77777777" w:rsidR="00BD2655" w:rsidRPr="00BD2655" w:rsidRDefault="00BD2655" w:rsidP="00BD2655">
      <w:pPr>
        <w:bidi/>
        <w:rPr>
          <w:rFonts w:cs="David" w:hint="cs"/>
          <w:rtl/>
        </w:rPr>
      </w:pPr>
      <w:r w:rsidRPr="00BD2655">
        <w:rPr>
          <w:rFonts w:cs="David" w:hint="cs"/>
          <w:rtl/>
        </w:rPr>
        <w:tab/>
        <w:t>ההחלטה התקבלה פה אחד. תודה רבה, רבותי וגבירותי.</w:t>
      </w:r>
    </w:p>
    <w:p w14:paraId="3156E122" w14:textId="77777777" w:rsidR="00BD2655" w:rsidRPr="00BD2655" w:rsidRDefault="00BD2655" w:rsidP="00BD2655">
      <w:pPr>
        <w:bidi/>
        <w:rPr>
          <w:rFonts w:cs="David" w:hint="cs"/>
          <w:rtl/>
        </w:rPr>
      </w:pPr>
    </w:p>
    <w:p w14:paraId="6D079124" w14:textId="77777777" w:rsidR="00BD2655" w:rsidRPr="00BD2655" w:rsidRDefault="00BD2655" w:rsidP="00BD2655">
      <w:pPr>
        <w:bidi/>
        <w:jc w:val="center"/>
        <w:rPr>
          <w:rFonts w:cs="David" w:hint="cs"/>
          <w:rtl/>
        </w:rPr>
      </w:pPr>
    </w:p>
    <w:p w14:paraId="56581055" w14:textId="77777777" w:rsidR="00BD2655" w:rsidRPr="00BD2655" w:rsidRDefault="00BD2655" w:rsidP="00BD2655">
      <w:pPr>
        <w:bidi/>
        <w:jc w:val="center"/>
        <w:rPr>
          <w:rFonts w:cs="David" w:hint="cs"/>
          <w:rtl/>
        </w:rPr>
      </w:pPr>
      <w:r w:rsidRPr="00BD2655">
        <w:rPr>
          <w:rFonts w:cs="David" w:hint="cs"/>
          <w:b/>
          <w:bCs/>
          <w:u w:val="single"/>
          <w:rtl/>
        </w:rPr>
        <w:t>הישיבה ננעלה בשעה 10:40</w:t>
      </w:r>
    </w:p>
    <w:p w14:paraId="0B776945" w14:textId="77777777" w:rsidR="00552A80" w:rsidRPr="00BD2655" w:rsidRDefault="00552A80" w:rsidP="00BD2655">
      <w:pPr>
        <w:bidi/>
        <w:rPr>
          <w:rFonts w:cs="David"/>
        </w:rPr>
      </w:pPr>
    </w:p>
    <w:sectPr w:rsidR="00552A80" w:rsidRPr="00BD2655" w:rsidSect="00BD2655">
      <w:headerReference w:type="even" r:id="rId6"/>
      <w:headerReference w:type="default" r:id="rId7"/>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407A0F" w14:textId="77777777" w:rsidR="00000000" w:rsidRDefault="009A4612">
      <w:r>
        <w:separator/>
      </w:r>
    </w:p>
  </w:endnote>
  <w:endnote w:type="continuationSeparator" w:id="0">
    <w:p w14:paraId="76243140" w14:textId="77777777" w:rsidR="00000000" w:rsidRDefault="009A46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0E2E1D" w14:textId="77777777" w:rsidR="00000000" w:rsidRDefault="009A4612">
      <w:r>
        <w:separator/>
      </w:r>
    </w:p>
  </w:footnote>
  <w:footnote w:type="continuationSeparator" w:id="0">
    <w:p w14:paraId="118CA42B" w14:textId="77777777" w:rsidR="00000000" w:rsidRDefault="009A461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96A4FD" w14:textId="77777777" w:rsidR="00BD2655" w:rsidRDefault="00BD2655">
    <w:pPr>
      <w:pStyle w:val="Header"/>
      <w:framePr w:wrap="around" w:vAnchor="text" w:hAnchor="margin" w:y="1"/>
      <w:jc w:val="both"/>
      <w:rPr>
        <w:rStyle w:val="PageNumber"/>
        <w:rtl/>
      </w:rPr>
    </w:pPr>
    <w:r>
      <w:rPr>
        <w:rStyle w:val="PageNumber"/>
        <w:rtl/>
      </w:rPr>
      <w:fldChar w:fldCharType="begin"/>
    </w:r>
    <w:r>
      <w:rPr>
        <w:rStyle w:val="PageNumber"/>
      </w:rPr>
      <w:instrText xml:space="preserve">PAGE  </w:instrText>
    </w:r>
    <w:r>
      <w:rPr>
        <w:rStyle w:val="PageNumber"/>
        <w:rtl/>
      </w:rPr>
      <w:fldChar w:fldCharType="end"/>
    </w:r>
  </w:p>
  <w:p w14:paraId="6C44532D" w14:textId="77777777" w:rsidR="00BD2655" w:rsidRDefault="00BD2655">
    <w:pPr>
      <w:pStyle w:val="Header"/>
      <w:ind w:right="360"/>
      <w:jc w:val="both"/>
      <w:rPr>
        <w:rtl/>
      </w:rPr>
    </w:pPr>
  </w:p>
  <w:p w14:paraId="1437DA50" w14:textId="77777777" w:rsidR="00BD2655" w:rsidRDefault="00BD2655"/>
  <w:p w14:paraId="3DBEF75E" w14:textId="77777777" w:rsidR="00BD2655" w:rsidRDefault="00BD2655"/>
  <w:p w14:paraId="6224B5DA" w14:textId="77777777" w:rsidR="00BD2655" w:rsidRDefault="00BD2655"/>
  <w:p w14:paraId="35614AD5" w14:textId="77777777" w:rsidR="00BD2655" w:rsidRDefault="00BD2655"/>
  <w:p w14:paraId="708090A9" w14:textId="77777777" w:rsidR="00BD2655" w:rsidRDefault="00BD2655"/>
  <w:p w14:paraId="0F3AA7F2" w14:textId="77777777" w:rsidR="00BD2655" w:rsidRDefault="00BD2655"/>
  <w:p w14:paraId="5849AED4" w14:textId="77777777" w:rsidR="00BD2655" w:rsidRDefault="00BD2655"/>
  <w:p w14:paraId="1DC4D289" w14:textId="77777777" w:rsidR="00BD2655" w:rsidRDefault="00BD2655"/>
  <w:p w14:paraId="22CD8B3E" w14:textId="77777777" w:rsidR="00BD2655" w:rsidRDefault="00BD2655"/>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93C597" w14:textId="77777777" w:rsidR="00BD2655" w:rsidRDefault="00BD2655">
    <w:pPr>
      <w:pStyle w:val="Header"/>
      <w:framePr w:wrap="around" w:vAnchor="text" w:hAnchor="margin" w:y="1"/>
      <w:jc w:val="both"/>
      <w:rPr>
        <w:rStyle w:val="PageNumber"/>
        <w:rtl/>
      </w:rPr>
    </w:pPr>
    <w:r>
      <w:rPr>
        <w:rStyle w:val="PageNumber"/>
        <w:rtl/>
      </w:rPr>
      <w:fldChar w:fldCharType="begin"/>
    </w:r>
    <w:r>
      <w:rPr>
        <w:rStyle w:val="PageNumber"/>
      </w:rPr>
      <w:instrText xml:space="preserve">PAGE  </w:instrText>
    </w:r>
    <w:r>
      <w:rPr>
        <w:rStyle w:val="PageNumber"/>
        <w:rtl/>
      </w:rPr>
      <w:fldChar w:fldCharType="separate"/>
    </w:r>
    <w:r>
      <w:rPr>
        <w:rStyle w:val="PageNumber"/>
        <w:noProof/>
        <w:rtl/>
      </w:rPr>
      <w:t>1</w:t>
    </w:r>
    <w:r>
      <w:rPr>
        <w:rStyle w:val="PageNumber"/>
        <w:rtl/>
      </w:rPr>
      <w:fldChar w:fldCharType="end"/>
    </w:r>
  </w:p>
  <w:p w14:paraId="63101E0D" w14:textId="77777777" w:rsidR="00BD2655" w:rsidRDefault="00BD2655">
    <w:pPr>
      <w:pStyle w:val="Header"/>
      <w:ind w:right="360"/>
      <w:jc w:val="both"/>
      <w:rPr>
        <w:rFonts w:hint="cs"/>
        <w:rtl/>
      </w:rPr>
    </w:pPr>
    <w:r>
      <w:rPr>
        <w:rtl/>
      </w:rPr>
      <w:t>ועדת</w:t>
    </w:r>
    <w:r>
      <w:rPr>
        <w:rFonts w:hint="cs"/>
        <w:rtl/>
      </w:rPr>
      <w:t xml:space="preserve"> הכנסת</w:t>
    </w:r>
  </w:p>
  <w:p w14:paraId="7C5DBDA6" w14:textId="77777777" w:rsidR="00BD2655" w:rsidRDefault="00BD2655">
    <w:pPr>
      <w:pStyle w:val="Header"/>
      <w:ind w:right="360"/>
      <w:jc w:val="both"/>
      <w:rPr>
        <w:rStyle w:val="PageNumber"/>
        <w:rFonts w:hint="cs"/>
        <w:rtl/>
      </w:rPr>
    </w:pPr>
    <w:r>
      <w:rPr>
        <w:rFonts w:hint="cs"/>
        <w:rtl/>
      </w:rPr>
      <w:t>22.8.2006</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OriginalName" w:val="tmp174753פרוטוקול_ישיבת_ועדה.doc"/>
    <w:docVar w:name="StartMode" w:val="3"/>
  </w:docVars>
  <w:rsids>
    <w:rsidRoot w:val="004A357A"/>
    <w:rsid w:val="004A357A"/>
    <w:rsid w:val="00552A80"/>
    <w:rsid w:val="00965806"/>
    <w:rsid w:val="009A4612"/>
    <w:rsid w:val="00BC48C9"/>
    <w:rsid w:val="00BD265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2050"/>
    <o:shapelayout v:ext="edit">
      <o:idmap v:ext="edit" data="1"/>
    </o:shapelayout>
  </w:shapeDefaults>
  <w:decimalSymbol w:val="."/>
  <w:listSeparator w:val=","/>
  <w14:docId w14:val="27345CCE"/>
  <w15:chartTrackingRefBased/>
  <w15:docId w15:val="{F8D2247C-FFC6-4FB7-A65E-068E6E87C5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qFormat="1"/>
    <w:lsdException w:name="heading 6" w:semiHidden="1" w:unhideWhenUsed="1" w:qFormat="1"/>
    <w:lsdException w:name="heading 7" w:semiHidden="1" w:unhideWhenUsed="1"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pPr>
      <w:keepNext/>
      <w:bidi/>
      <w:outlineLvl w:val="0"/>
    </w:pPr>
    <w:rPr>
      <w:u w:val="single"/>
    </w:rPr>
  </w:style>
  <w:style w:type="paragraph" w:styleId="Heading2">
    <w:name w:val="heading 2"/>
    <w:basedOn w:val="Normal"/>
    <w:next w:val="Normal"/>
    <w:qFormat/>
    <w:pPr>
      <w:keepNext/>
      <w:bidi/>
      <w:outlineLvl w:val="1"/>
    </w:pPr>
    <w:rPr>
      <w:b/>
      <w:bCs/>
    </w:rPr>
  </w:style>
  <w:style w:type="paragraph" w:styleId="Heading3">
    <w:name w:val="heading 3"/>
    <w:basedOn w:val="Normal"/>
    <w:next w:val="Normal"/>
    <w:qFormat/>
    <w:pPr>
      <w:keepNext/>
      <w:bidi/>
      <w:jc w:val="center"/>
      <w:outlineLvl w:val="2"/>
    </w:pPr>
    <w:rPr>
      <w:b/>
      <w:bCs/>
      <w:u w:val="single"/>
    </w:rPr>
  </w:style>
  <w:style w:type="paragraph" w:styleId="Heading5">
    <w:name w:val="heading 5"/>
    <w:basedOn w:val="Normal"/>
    <w:next w:val="Normal"/>
    <w:qFormat/>
    <w:rsid w:val="00BD2655"/>
    <w:pPr>
      <w:keepNext/>
      <w:overflowPunct w:val="0"/>
      <w:autoSpaceDE w:val="0"/>
      <w:autoSpaceDN w:val="0"/>
      <w:bidi/>
      <w:adjustRightInd w:val="0"/>
      <w:jc w:val="both"/>
      <w:textAlignment w:val="baseline"/>
      <w:outlineLvl w:val="4"/>
    </w:pPr>
    <w:rPr>
      <w:rFonts w:cs="David"/>
      <w:sz w:val="22"/>
      <w:lang w:eastAsia="he-IL"/>
    </w:rPr>
  </w:style>
  <w:style w:type="paragraph" w:styleId="Heading8">
    <w:name w:val="heading 8"/>
    <w:basedOn w:val="Normal"/>
    <w:next w:val="Normal"/>
    <w:qFormat/>
    <w:rsid w:val="00BD2655"/>
    <w:pPr>
      <w:keepNext/>
      <w:overflowPunct w:val="0"/>
      <w:autoSpaceDE w:val="0"/>
      <w:autoSpaceDN w:val="0"/>
      <w:bidi/>
      <w:adjustRightInd w:val="0"/>
      <w:jc w:val="center"/>
      <w:textAlignment w:val="baseline"/>
      <w:outlineLvl w:val="7"/>
    </w:pPr>
    <w:rPr>
      <w:rFonts w:cs="David"/>
      <w:b/>
      <w:bCs/>
      <w:sz w:val="22"/>
      <w:u w:val="single"/>
      <w:lang w:eastAsia="he-IL"/>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BD2655"/>
    <w:pPr>
      <w:tabs>
        <w:tab w:val="center" w:pos="4153"/>
        <w:tab w:val="right" w:pos="8306"/>
      </w:tabs>
      <w:overflowPunct w:val="0"/>
      <w:autoSpaceDE w:val="0"/>
      <w:autoSpaceDN w:val="0"/>
      <w:bidi/>
      <w:adjustRightInd w:val="0"/>
      <w:textAlignment w:val="baseline"/>
    </w:pPr>
    <w:rPr>
      <w:rFonts w:cs="David"/>
      <w:sz w:val="22"/>
      <w:lang w:eastAsia="he-IL"/>
    </w:rPr>
  </w:style>
  <w:style w:type="character" w:styleId="PageNumber">
    <w:name w:val="page number"/>
    <w:basedOn w:val="DefaultParagraphFont"/>
    <w:rsid w:val="00BD26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LIRAZ\&#1508;&#1512;&#1493;&#1496;&#1493;&#1511;&#1493;&#1500;_&#1497;&#1513;&#1497;&#1489;&#1514;_&#1493;&#1506;&#1491;&#149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פרוטוקול_ישיבת_ועדה</Template>
  <TotalTime>0</TotalTime>
  <Pages>3</Pages>
  <Words>484</Words>
  <Characters>2760</Characters>
  <Application>Microsoft Office Word</Application>
  <DocSecurity>0</DocSecurity>
  <Lines>23</Lines>
  <Paragraphs>6</Paragraphs>
  <ScaleCrop>false</ScaleCrop>
  <HeadingPairs>
    <vt:vector size="2" baseType="variant">
      <vt:variant>
        <vt:lpstr>שם</vt:lpstr>
      </vt:variant>
      <vt:variant>
        <vt:i4>1</vt:i4>
      </vt:variant>
    </vt:vector>
  </HeadingPairs>
  <TitlesOfParts>
    <vt:vector size="1" baseType="lpstr">
      <vt:lpstr/>
    </vt:vector>
  </TitlesOfParts>
  <Company>Liraz</Company>
  <LinksUpToDate>false</LinksUpToDate>
  <CharactersWithSpaces>3238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Knesset</dc:creator>
  <cp:keywords/>
  <dc:description/>
  <cp:lastModifiedBy>Ghanem Mohammad</cp:lastModifiedBy>
  <cp:revision>2</cp:revision>
  <cp:lastPrinted>1601-01-01T00:00:00Z</cp:lastPrinted>
  <dcterms:created xsi:type="dcterms:W3CDTF">2022-07-09T13:22:00Z</dcterms:created>
  <dcterms:modified xsi:type="dcterms:W3CDTF">2022-07-09T13:22:00Z</dcterms:modified>
</cp:coreProperties>
</file>