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6FFE" w14:textId="77777777" w:rsidR="00D16118" w:rsidRPr="00D16118" w:rsidRDefault="00D16118" w:rsidP="00D16118">
      <w:pPr>
        <w:pStyle w:val="Heading5"/>
        <w:jc w:val="left"/>
        <w:rPr>
          <w:b/>
          <w:bCs/>
          <w:rtl/>
        </w:rPr>
      </w:pPr>
      <w:r w:rsidRPr="00D16118">
        <w:rPr>
          <w:b/>
          <w:bCs/>
          <w:rtl/>
        </w:rPr>
        <w:t xml:space="preserve">הכנסת </w:t>
      </w:r>
      <w:r w:rsidRPr="00D16118">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D16118">
        <w:rPr>
          <w:b/>
          <w:bCs/>
          <w:rtl/>
        </w:rPr>
        <w:tab/>
        <w:t>נוסח לא מתוקן</w:t>
      </w:r>
    </w:p>
    <w:p w14:paraId="2E352CDB" w14:textId="77777777" w:rsidR="00D16118" w:rsidRPr="00D16118" w:rsidRDefault="00D16118" w:rsidP="00D16118">
      <w:pPr>
        <w:bidi/>
        <w:rPr>
          <w:rFonts w:cs="David"/>
          <w:b/>
          <w:bCs/>
          <w:rtl/>
        </w:rPr>
      </w:pPr>
      <w:r w:rsidRPr="00D16118">
        <w:rPr>
          <w:rFonts w:cs="David"/>
          <w:b/>
          <w:bCs/>
          <w:rtl/>
        </w:rPr>
        <w:t xml:space="preserve">מושב </w:t>
      </w:r>
      <w:r w:rsidRPr="00D16118">
        <w:rPr>
          <w:rFonts w:cs="David" w:hint="cs"/>
          <w:b/>
          <w:bCs/>
          <w:rtl/>
        </w:rPr>
        <w:t>ראשון</w:t>
      </w:r>
    </w:p>
    <w:p w14:paraId="49068F45" w14:textId="77777777" w:rsidR="00D16118" w:rsidRPr="00D16118" w:rsidRDefault="00D16118" w:rsidP="00D16118">
      <w:pPr>
        <w:bidi/>
        <w:rPr>
          <w:rFonts w:cs="David"/>
          <w:b/>
          <w:bCs/>
          <w:rtl/>
        </w:rPr>
      </w:pPr>
    </w:p>
    <w:p w14:paraId="1BB32F5F" w14:textId="77777777" w:rsidR="00D16118" w:rsidRPr="00D16118" w:rsidRDefault="00D16118" w:rsidP="00D16118">
      <w:pPr>
        <w:bidi/>
        <w:rPr>
          <w:rFonts w:cs="David"/>
          <w:b/>
          <w:bCs/>
          <w:rtl/>
        </w:rPr>
      </w:pPr>
    </w:p>
    <w:p w14:paraId="442D192B" w14:textId="77777777" w:rsidR="00D16118" w:rsidRPr="00D16118" w:rsidRDefault="00D16118" w:rsidP="00D16118">
      <w:pPr>
        <w:bidi/>
        <w:rPr>
          <w:rFonts w:cs="David"/>
          <w:b/>
          <w:bCs/>
          <w:rtl/>
        </w:rPr>
      </w:pPr>
    </w:p>
    <w:p w14:paraId="112B4F4E" w14:textId="77777777" w:rsidR="00D16118" w:rsidRPr="00D16118" w:rsidRDefault="00D16118" w:rsidP="00D16118">
      <w:pPr>
        <w:bidi/>
        <w:rPr>
          <w:rFonts w:cs="David"/>
          <w:b/>
          <w:bCs/>
          <w:rtl/>
        </w:rPr>
      </w:pPr>
    </w:p>
    <w:p w14:paraId="458E1E28" w14:textId="77777777" w:rsidR="00D16118" w:rsidRPr="00D16118" w:rsidRDefault="00D16118" w:rsidP="00D16118">
      <w:pPr>
        <w:bidi/>
        <w:jc w:val="center"/>
        <w:rPr>
          <w:rFonts w:cs="David" w:hint="cs"/>
          <w:b/>
          <w:bCs/>
          <w:rtl/>
        </w:rPr>
      </w:pPr>
      <w:r w:rsidRPr="00D16118">
        <w:rPr>
          <w:rFonts w:cs="David"/>
          <w:b/>
          <w:bCs/>
          <w:rtl/>
        </w:rPr>
        <w:t>פרוטוקול מס'</w:t>
      </w:r>
      <w:r w:rsidRPr="00D16118">
        <w:rPr>
          <w:rFonts w:cs="David" w:hint="cs"/>
          <w:b/>
          <w:bCs/>
          <w:rtl/>
        </w:rPr>
        <w:t xml:space="preserve"> 25</w:t>
      </w:r>
    </w:p>
    <w:p w14:paraId="7827AE8F" w14:textId="77777777" w:rsidR="00D16118" w:rsidRPr="00D16118" w:rsidRDefault="00D16118" w:rsidP="00D16118">
      <w:pPr>
        <w:bidi/>
        <w:jc w:val="center"/>
        <w:rPr>
          <w:rFonts w:cs="David" w:hint="cs"/>
          <w:b/>
          <w:bCs/>
          <w:rtl/>
        </w:rPr>
      </w:pPr>
      <w:r w:rsidRPr="00D16118">
        <w:rPr>
          <w:rFonts w:cs="David" w:hint="cs"/>
          <w:b/>
          <w:bCs/>
          <w:rtl/>
        </w:rPr>
        <w:t>מישיבת ועדת הכנסת</w:t>
      </w:r>
    </w:p>
    <w:p w14:paraId="25608F79" w14:textId="77777777" w:rsidR="00D16118" w:rsidRPr="00D16118" w:rsidRDefault="00D16118" w:rsidP="00D16118">
      <w:pPr>
        <w:bidi/>
        <w:jc w:val="center"/>
        <w:rPr>
          <w:rFonts w:cs="David" w:hint="cs"/>
          <w:b/>
          <w:bCs/>
          <w:u w:val="single"/>
          <w:rtl/>
        </w:rPr>
      </w:pPr>
      <w:r w:rsidRPr="00D16118">
        <w:rPr>
          <w:rFonts w:cs="David" w:hint="cs"/>
          <w:b/>
          <w:bCs/>
          <w:u w:val="single"/>
          <w:rtl/>
        </w:rPr>
        <w:t>יום שלישי, ט"ו תמוז התשס"ו (11.7.2006), שעה 14:00</w:t>
      </w:r>
    </w:p>
    <w:p w14:paraId="046CE19D" w14:textId="77777777" w:rsidR="00D16118" w:rsidRPr="00D16118" w:rsidRDefault="00D16118" w:rsidP="00D16118">
      <w:pPr>
        <w:bidi/>
        <w:rPr>
          <w:rFonts w:cs="David"/>
          <w:b/>
          <w:bCs/>
          <w:rtl/>
        </w:rPr>
      </w:pPr>
    </w:p>
    <w:p w14:paraId="6017F08A" w14:textId="77777777" w:rsidR="00D16118" w:rsidRPr="00D16118" w:rsidRDefault="00D16118" w:rsidP="00D16118">
      <w:pPr>
        <w:bidi/>
        <w:rPr>
          <w:rFonts w:cs="David"/>
          <w:b/>
          <w:bCs/>
          <w:rtl/>
        </w:rPr>
      </w:pPr>
    </w:p>
    <w:p w14:paraId="1173DA4B" w14:textId="77777777" w:rsidR="00D16118" w:rsidRPr="00D16118" w:rsidRDefault="00D16118" w:rsidP="00D16118">
      <w:pPr>
        <w:tabs>
          <w:tab w:val="left" w:pos="1221"/>
        </w:tabs>
        <w:bidi/>
        <w:rPr>
          <w:rFonts w:cs="David" w:hint="cs"/>
          <w:b/>
          <w:bCs/>
          <w:u w:val="single"/>
          <w:rtl/>
        </w:rPr>
      </w:pPr>
    </w:p>
    <w:p w14:paraId="248A21E6" w14:textId="77777777" w:rsidR="00D16118" w:rsidRPr="00D16118" w:rsidRDefault="00D16118" w:rsidP="00D16118">
      <w:pPr>
        <w:tabs>
          <w:tab w:val="left" w:pos="1221"/>
        </w:tabs>
        <w:bidi/>
        <w:rPr>
          <w:rFonts w:cs="David" w:hint="cs"/>
          <w:rtl/>
        </w:rPr>
      </w:pPr>
      <w:r w:rsidRPr="00D16118">
        <w:rPr>
          <w:rFonts w:cs="David"/>
          <w:b/>
          <w:bCs/>
          <w:u w:val="single"/>
          <w:rtl/>
        </w:rPr>
        <w:t>סדר היום</w:t>
      </w:r>
      <w:r w:rsidRPr="00D16118">
        <w:rPr>
          <w:rFonts w:cs="David"/>
          <w:rtl/>
        </w:rPr>
        <w:t>:</w:t>
      </w:r>
      <w:r w:rsidRPr="00D16118">
        <w:rPr>
          <w:rFonts w:cs="David" w:hint="cs"/>
          <w:rtl/>
        </w:rPr>
        <w:t xml:space="preserve"> </w:t>
      </w:r>
    </w:p>
    <w:p w14:paraId="6243464D" w14:textId="77777777" w:rsidR="00D16118" w:rsidRPr="00D16118" w:rsidRDefault="00D16118" w:rsidP="00D16118">
      <w:pPr>
        <w:tabs>
          <w:tab w:val="left" w:pos="1221"/>
        </w:tabs>
        <w:bidi/>
        <w:rPr>
          <w:rFonts w:cs="David" w:hint="cs"/>
          <w:rtl/>
        </w:rPr>
      </w:pPr>
      <w:r w:rsidRPr="00D16118">
        <w:rPr>
          <w:rFonts w:cs="David" w:hint="cs"/>
          <w:rtl/>
        </w:rPr>
        <w:t xml:space="preserve">דיון במכלול הכלים הפרלמנטריים הקיימים כיום והצעות לשיפורם - </w:t>
      </w:r>
    </w:p>
    <w:p w14:paraId="49ECD855" w14:textId="77777777" w:rsidR="00D16118" w:rsidRPr="00D16118" w:rsidRDefault="00D16118" w:rsidP="00D16118">
      <w:pPr>
        <w:tabs>
          <w:tab w:val="left" w:pos="1221"/>
        </w:tabs>
        <w:bidi/>
        <w:rPr>
          <w:rFonts w:cs="David" w:hint="cs"/>
          <w:rtl/>
        </w:rPr>
      </w:pPr>
      <w:r w:rsidRPr="00D16118">
        <w:rPr>
          <w:rFonts w:cs="David" w:hint="cs"/>
          <w:rtl/>
        </w:rPr>
        <w:t>א. מכסת הצעות חוק.</w:t>
      </w:r>
    </w:p>
    <w:p w14:paraId="1E33FEFC" w14:textId="77777777" w:rsidR="00D16118" w:rsidRPr="00D16118" w:rsidRDefault="00D16118" w:rsidP="00D16118">
      <w:pPr>
        <w:tabs>
          <w:tab w:val="left" w:pos="1221"/>
        </w:tabs>
        <w:bidi/>
        <w:rPr>
          <w:rFonts w:cs="David" w:hint="cs"/>
          <w:b/>
          <w:bCs/>
          <w:rtl/>
        </w:rPr>
      </w:pPr>
      <w:r w:rsidRPr="00D16118">
        <w:rPr>
          <w:rFonts w:cs="David" w:hint="cs"/>
          <w:rtl/>
        </w:rPr>
        <w:t>ב. נוכחות במליאה ונוכחות בוועדות.</w:t>
      </w:r>
    </w:p>
    <w:p w14:paraId="4BC9D5AC" w14:textId="77777777" w:rsidR="00D16118" w:rsidRPr="00D16118" w:rsidRDefault="00D16118" w:rsidP="00D16118">
      <w:pPr>
        <w:bidi/>
        <w:rPr>
          <w:rFonts w:cs="David" w:hint="cs"/>
          <w:b/>
          <w:bCs/>
          <w:rtl/>
        </w:rPr>
      </w:pPr>
    </w:p>
    <w:p w14:paraId="1917164E" w14:textId="77777777" w:rsidR="00D16118" w:rsidRPr="00D16118" w:rsidRDefault="00D16118" w:rsidP="00D16118">
      <w:pPr>
        <w:bidi/>
        <w:rPr>
          <w:rFonts w:cs="David"/>
          <w:rtl/>
        </w:rPr>
      </w:pPr>
    </w:p>
    <w:p w14:paraId="25BF7A9D" w14:textId="77777777" w:rsidR="00D16118" w:rsidRPr="00D16118" w:rsidRDefault="00D16118" w:rsidP="00D16118">
      <w:pPr>
        <w:bidi/>
        <w:rPr>
          <w:rFonts w:cs="David"/>
          <w:b/>
          <w:bCs/>
          <w:u w:val="single"/>
          <w:rtl/>
        </w:rPr>
      </w:pPr>
      <w:r w:rsidRPr="00D16118">
        <w:rPr>
          <w:rFonts w:cs="David"/>
          <w:b/>
          <w:bCs/>
          <w:u w:val="single"/>
          <w:rtl/>
        </w:rPr>
        <w:t>נכחו</w:t>
      </w:r>
      <w:r w:rsidRPr="00D16118">
        <w:rPr>
          <w:rFonts w:cs="David"/>
          <w:rtl/>
        </w:rPr>
        <w:t>:</w:t>
      </w:r>
    </w:p>
    <w:p w14:paraId="3DCFAF6E" w14:textId="77777777" w:rsidR="00D16118" w:rsidRPr="00D16118" w:rsidRDefault="00D16118" w:rsidP="00D16118">
      <w:pPr>
        <w:bidi/>
        <w:rPr>
          <w:rFonts w:cs="David"/>
          <w:rtl/>
        </w:rPr>
      </w:pPr>
    </w:p>
    <w:p w14:paraId="6389D2FE" w14:textId="77777777" w:rsidR="00D16118" w:rsidRPr="00D16118" w:rsidRDefault="00D16118" w:rsidP="00D16118">
      <w:pPr>
        <w:tabs>
          <w:tab w:val="left" w:pos="1788"/>
        </w:tabs>
        <w:bidi/>
        <w:rPr>
          <w:rFonts w:cs="David"/>
          <w:rtl/>
        </w:rPr>
      </w:pPr>
      <w:r w:rsidRPr="00D16118">
        <w:rPr>
          <w:rFonts w:cs="David"/>
          <w:b/>
          <w:bCs/>
          <w:u w:val="single"/>
          <w:rtl/>
        </w:rPr>
        <w:t>חברי הוועדה</w:t>
      </w:r>
      <w:r w:rsidRPr="00D16118">
        <w:rPr>
          <w:rFonts w:cs="David"/>
          <w:rtl/>
        </w:rPr>
        <w:t>:</w:t>
      </w:r>
    </w:p>
    <w:p w14:paraId="397057C7" w14:textId="77777777" w:rsidR="00D16118" w:rsidRPr="00D16118" w:rsidRDefault="00D16118" w:rsidP="00D16118">
      <w:pPr>
        <w:bidi/>
        <w:rPr>
          <w:rFonts w:cs="David" w:hint="cs"/>
          <w:rtl/>
        </w:rPr>
      </w:pPr>
      <w:r w:rsidRPr="00D16118">
        <w:rPr>
          <w:rFonts w:cs="David" w:hint="cs"/>
          <w:rtl/>
        </w:rPr>
        <w:t>רוחמה אברהם - היו"ר</w:t>
      </w:r>
    </w:p>
    <w:p w14:paraId="25E450A6" w14:textId="77777777" w:rsidR="00D16118" w:rsidRPr="00D16118" w:rsidRDefault="00D16118" w:rsidP="00D16118">
      <w:pPr>
        <w:bidi/>
        <w:rPr>
          <w:rFonts w:cs="David" w:hint="cs"/>
          <w:rtl/>
        </w:rPr>
      </w:pPr>
      <w:r w:rsidRPr="00D16118">
        <w:rPr>
          <w:rFonts w:cs="David" w:hint="cs"/>
          <w:rtl/>
        </w:rPr>
        <w:t>דוד אזולאי</w:t>
      </w:r>
    </w:p>
    <w:p w14:paraId="42F6C499" w14:textId="77777777" w:rsidR="00D16118" w:rsidRPr="00D16118" w:rsidRDefault="00D16118" w:rsidP="00D16118">
      <w:pPr>
        <w:bidi/>
        <w:rPr>
          <w:rFonts w:cs="David" w:hint="cs"/>
          <w:rtl/>
        </w:rPr>
      </w:pPr>
      <w:r w:rsidRPr="00D16118">
        <w:rPr>
          <w:rFonts w:cs="David" w:hint="cs"/>
          <w:rtl/>
        </w:rPr>
        <w:t>מוחמד ברכה</w:t>
      </w:r>
    </w:p>
    <w:p w14:paraId="0FE108B0" w14:textId="77777777" w:rsidR="00D16118" w:rsidRPr="00D16118" w:rsidRDefault="00D16118" w:rsidP="00D16118">
      <w:pPr>
        <w:bidi/>
        <w:rPr>
          <w:rFonts w:cs="David" w:hint="cs"/>
          <w:rtl/>
        </w:rPr>
      </w:pPr>
      <w:r w:rsidRPr="00D16118">
        <w:rPr>
          <w:rFonts w:cs="David" w:hint="cs"/>
          <w:rtl/>
        </w:rPr>
        <w:t>מגלי והבה</w:t>
      </w:r>
    </w:p>
    <w:p w14:paraId="4716F904" w14:textId="77777777" w:rsidR="00D16118" w:rsidRPr="00D16118" w:rsidRDefault="00D16118" w:rsidP="00D16118">
      <w:pPr>
        <w:bidi/>
        <w:rPr>
          <w:rFonts w:cs="David" w:hint="cs"/>
          <w:rtl/>
        </w:rPr>
      </w:pPr>
      <w:r w:rsidRPr="00D16118">
        <w:rPr>
          <w:rFonts w:cs="David" w:hint="cs"/>
          <w:rtl/>
        </w:rPr>
        <w:t>נאדיה חילו</w:t>
      </w:r>
    </w:p>
    <w:p w14:paraId="575BE751" w14:textId="77777777" w:rsidR="00D16118" w:rsidRPr="00D16118" w:rsidRDefault="00D16118" w:rsidP="00D16118">
      <w:pPr>
        <w:bidi/>
        <w:rPr>
          <w:rFonts w:cs="David" w:hint="cs"/>
          <w:rtl/>
        </w:rPr>
      </w:pPr>
      <w:r w:rsidRPr="00D16118">
        <w:rPr>
          <w:rFonts w:cs="David" w:hint="cs"/>
          <w:rtl/>
        </w:rPr>
        <w:t>שלי יחימוביץ</w:t>
      </w:r>
    </w:p>
    <w:p w14:paraId="7BC5F899" w14:textId="77777777" w:rsidR="00D16118" w:rsidRPr="00D16118" w:rsidRDefault="00D16118" w:rsidP="00D16118">
      <w:pPr>
        <w:bidi/>
        <w:rPr>
          <w:rFonts w:cs="David" w:hint="cs"/>
          <w:rtl/>
        </w:rPr>
      </w:pPr>
      <w:r w:rsidRPr="00D16118">
        <w:rPr>
          <w:rFonts w:cs="David" w:hint="cs"/>
          <w:rtl/>
        </w:rPr>
        <w:t>אביגדור יצחקי</w:t>
      </w:r>
    </w:p>
    <w:p w14:paraId="74DEEE2E" w14:textId="77777777" w:rsidR="00D16118" w:rsidRPr="00D16118" w:rsidRDefault="00D16118" w:rsidP="00D16118">
      <w:pPr>
        <w:bidi/>
        <w:rPr>
          <w:rFonts w:cs="David" w:hint="cs"/>
          <w:rtl/>
        </w:rPr>
      </w:pPr>
      <w:r w:rsidRPr="00D16118">
        <w:rPr>
          <w:rFonts w:cs="David" w:hint="cs"/>
          <w:rtl/>
        </w:rPr>
        <w:t>יעקב מרגי</w:t>
      </w:r>
    </w:p>
    <w:p w14:paraId="27644A6E" w14:textId="77777777" w:rsidR="00D16118" w:rsidRPr="00D16118" w:rsidRDefault="00D16118" w:rsidP="00D16118">
      <w:pPr>
        <w:bidi/>
        <w:rPr>
          <w:rFonts w:cs="David" w:hint="cs"/>
          <w:rtl/>
        </w:rPr>
      </w:pPr>
      <w:r w:rsidRPr="00D16118">
        <w:rPr>
          <w:rFonts w:cs="David" w:hint="cs"/>
          <w:rtl/>
        </w:rPr>
        <w:t>גדעון סער</w:t>
      </w:r>
    </w:p>
    <w:p w14:paraId="4D883135" w14:textId="77777777" w:rsidR="00D16118" w:rsidRPr="00D16118" w:rsidRDefault="00D16118" w:rsidP="00D16118">
      <w:pPr>
        <w:bidi/>
        <w:rPr>
          <w:rFonts w:cs="David" w:hint="cs"/>
          <w:rtl/>
        </w:rPr>
      </w:pPr>
      <w:r w:rsidRPr="00D16118">
        <w:rPr>
          <w:rFonts w:cs="David" w:hint="cs"/>
          <w:rtl/>
        </w:rPr>
        <w:t>ראובן ריבלין</w:t>
      </w:r>
    </w:p>
    <w:p w14:paraId="7CD49086" w14:textId="77777777" w:rsidR="00D16118" w:rsidRPr="00D16118" w:rsidRDefault="00D16118" w:rsidP="00D16118">
      <w:pPr>
        <w:bidi/>
        <w:rPr>
          <w:rFonts w:cs="David" w:hint="cs"/>
          <w:rtl/>
        </w:rPr>
      </w:pPr>
    </w:p>
    <w:p w14:paraId="01B94F75" w14:textId="77777777" w:rsidR="00D16118" w:rsidRPr="00D16118" w:rsidRDefault="00D16118" w:rsidP="00D16118">
      <w:pPr>
        <w:bidi/>
        <w:rPr>
          <w:rFonts w:cs="David" w:hint="cs"/>
          <w:rtl/>
        </w:rPr>
      </w:pPr>
    </w:p>
    <w:p w14:paraId="3D29E8D6" w14:textId="77777777" w:rsidR="00D16118" w:rsidRPr="00D16118" w:rsidRDefault="00D16118" w:rsidP="00D16118">
      <w:pPr>
        <w:bidi/>
        <w:rPr>
          <w:rFonts w:cs="David" w:hint="cs"/>
          <w:rtl/>
        </w:rPr>
      </w:pPr>
      <w:r w:rsidRPr="00D16118">
        <w:rPr>
          <w:rFonts w:cs="David" w:hint="cs"/>
          <w:rtl/>
        </w:rPr>
        <w:t>מזכיר הכנסת אריה האן</w:t>
      </w:r>
    </w:p>
    <w:p w14:paraId="0BD62F77" w14:textId="77777777" w:rsidR="00D16118" w:rsidRPr="00D16118" w:rsidRDefault="00D16118" w:rsidP="00D16118">
      <w:pPr>
        <w:bidi/>
        <w:rPr>
          <w:rFonts w:cs="David" w:hint="cs"/>
          <w:rtl/>
        </w:rPr>
      </w:pPr>
      <w:r w:rsidRPr="00D16118">
        <w:rPr>
          <w:rFonts w:cs="David" w:hint="cs"/>
          <w:rtl/>
        </w:rPr>
        <w:t>סגן מזכיר הכנסת דוד לב</w:t>
      </w:r>
    </w:p>
    <w:p w14:paraId="32E7AAEB" w14:textId="77777777" w:rsidR="00D16118" w:rsidRPr="00D16118" w:rsidRDefault="00D16118" w:rsidP="00D16118">
      <w:pPr>
        <w:bidi/>
        <w:rPr>
          <w:rFonts w:cs="David" w:hint="cs"/>
          <w:rtl/>
        </w:rPr>
      </w:pPr>
      <w:r w:rsidRPr="00D16118">
        <w:rPr>
          <w:rFonts w:cs="David" w:hint="cs"/>
          <w:rtl/>
        </w:rPr>
        <w:t>סגנית מזכיר הכנסת ירדנה מלר-הורוביץ</w:t>
      </w:r>
    </w:p>
    <w:p w14:paraId="7C94C62B" w14:textId="77777777" w:rsidR="00D16118" w:rsidRPr="00D16118" w:rsidRDefault="00D16118" w:rsidP="00D16118">
      <w:pPr>
        <w:bidi/>
        <w:rPr>
          <w:rFonts w:cs="David" w:hint="cs"/>
          <w:rtl/>
        </w:rPr>
      </w:pPr>
      <w:r w:rsidRPr="00D16118">
        <w:rPr>
          <w:rFonts w:cs="David" w:hint="cs"/>
          <w:rtl/>
        </w:rPr>
        <w:t>סגן מזכיר הכנסת נאזם בדר</w:t>
      </w:r>
    </w:p>
    <w:p w14:paraId="728366CA" w14:textId="77777777" w:rsidR="00D16118" w:rsidRPr="00D16118" w:rsidRDefault="00D16118" w:rsidP="00D16118">
      <w:pPr>
        <w:bidi/>
        <w:rPr>
          <w:rFonts w:cs="David" w:hint="cs"/>
          <w:rtl/>
        </w:rPr>
      </w:pPr>
    </w:p>
    <w:p w14:paraId="360B474C" w14:textId="77777777" w:rsidR="00D16118" w:rsidRPr="00D16118" w:rsidRDefault="00D16118" w:rsidP="00D16118">
      <w:pPr>
        <w:bidi/>
        <w:rPr>
          <w:rFonts w:cs="David" w:hint="cs"/>
          <w:rtl/>
        </w:rPr>
      </w:pPr>
    </w:p>
    <w:p w14:paraId="69BB0872" w14:textId="77777777" w:rsidR="00D16118" w:rsidRPr="00D16118" w:rsidRDefault="00D16118" w:rsidP="00D16118">
      <w:pPr>
        <w:bidi/>
        <w:rPr>
          <w:rFonts w:cs="David"/>
          <w:rtl/>
        </w:rPr>
      </w:pPr>
    </w:p>
    <w:p w14:paraId="473FF573" w14:textId="77777777" w:rsidR="00D16118" w:rsidRPr="00D16118" w:rsidRDefault="00D16118" w:rsidP="00D16118">
      <w:pPr>
        <w:bidi/>
        <w:rPr>
          <w:rFonts w:cs="David"/>
          <w:rtl/>
        </w:rPr>
      </w:pPr>
    </w:p>
    <w:p w14:paraId="7BB8162A" w14:textId="77777777" w:rsidR="00D16118" w:rsidRPr="00D16118" w:rsidRDefault="00D16118" w:rsidP="00D16118">
      <w:pPr>
        <w:tabs>
          <w:tab w:val="left" w:pos="1930"/>
        </w:tabs>
        <w:bidi/>
        <w:rPr>
          <w:rFonts w:cs="David" w:hint="cs"/>
          <w:rtl/>
        </w:rPr>
      </w:pPr>
      <w:r w:rsidRPr="00D16118">
        <w:rPr>
          <w:rFonts w:cs="David"/>
          <w:b/>
          <w:bCs/>
          <w:u w:val="single"/>
          <w:rtl/>
        </w:rPr>
        <w:t>י</w:t>
      </w:r>
      <w:r w:rsidRPr="00D16118">
        <w:rPr>
          <w:rFonts w:cs="David" w:hint="cs"/>
          <w:b/>
          <w:bCs/>
          <w:u w:val="single"/>
          <w:rtl/>
        </w:rPr>
        <w:t>יעוץ משפטי</w:t>
      </w:r>
      <w:r w:rsidRPr="00D16118">
        <w:rPr>
          <w:rFonts w:cs="David"/>
          <w:b/>
          <w:bCs/>
          <w:u w:val="single"/>
          <w:rtl/>
        </w:rPr>
        <w:t>:</w:t>
      </w:r>
      <w:r w:rsidRPr="00D16118">
        <w:rPr>
          <w:rFonts w:cs="David" w:hint="cs"/>
          <w:b/>
          <w:bCs/>
          <w:rtl/>
        </w:rPr>
        <w:t xml:space="preserve"> </w:t>
      </w:r>
      <w:r w:rsidRPr="00D16118">
        <w:rPr>
          <w:rFonts w:cs="David" w:hint="cs"/>
          <w:rtl/>
        </w:rPr>
        <w:t xml:space="preserve">  ארבל אסטרחן</w:t>
      </w:r>
    </w:p>
    <w:p w14:paraId="60373DD8" w14:textId="77777777" w:rsidR="00D16118" w:rsidRPr="00D16118" w:rsidRDefault="00D16118" w:rsidP="00D16118">
      <w:pPr>
        <w:bidi/>
        <w:rPr>
          <w:rFonts w:cs="David"/>
          <w:rtl/>
        </w:rPr>
      </w:pPr>
    </w:p>
    <w:p w14:paraId="424C7996" w14:textId="77777777" w:rsidR="00D16118" w:rsidRPr="00D16118" w:rsidRDefault="00D16118" w:rsidP="00D16118">
      <w:pPr>
        <w:tabs>
          <w:tab w:val="left" w:pos="1930"/>
        </w:tabs>
        <w:bidi/>
        <w:rPr>
          <w:rFonts w:cs="David" w:hint="cs"/>
          <w:b/>
          <w:bCs/>
          <w:rtl/>
        </w:rPr>
      </w:pPr>
      <w:r w:rsidRPr="00D16118">
        <w:rPr>
          <w:rFonts w:cs="David"/>
          <w:b/>
          <w:bCs/>
          <w:u w:val="single"/>
          <w:rtl/>
        </w:rPr>
        <w:t>מנהלת הוועדה</w:t>
      </w:r>
      <w:r w:rsidRPr="00D16118">
        <w:rPr>
          <w:rFonts w:cs="David"/>
          <w:rtl/>
        </w:rPr>
        <w:t>:</w:t>
      </w:r>
      <w:r w:rsidRPr="00D16118">
        <w:rPr>
          <w:rFonts w:cs="David" w:hint="cs"/>
          <w:rtl/>
        </w:rPr>
        <w:t xml:space="preserve"> אתי בן-יוסף</w:t>
      </w:r>
    </w:p>
    <w:p w14:paraId="0AE13B79" w14:textId="77777777" w:rsidR="00D16118" w:rsidRPr="00D16118" w:rsidRDefault="00D16118" w:rsidP="00D16118">
      <w:pPr>
        <w:bidi/>
        <w:rPr>
          <w:rFonts w:cs="David"/>
          <w:rtl/>
        </w:rPr>
      </w:pPr>
    </w:p>
    <w:p w14:paraId="7DB34B79" w14:textId="77777777" w:rsidR="00D16118" w:rsidRPr="00D16118" w:rsidRDefault="00D16118" w:rsidP="00D16118">
      <w:pPr>
        <w:tabs>
          <w:tab w:val="left" w:pos="1930"/>
        </w:tabs>
        <w:bidi/>
        <w:rPr>
          <w:rFonts w:cs="David" w:hint="cs"/>
          <w:rtl/>
        </w:rPr>
      </w:pPr>
      <w:r w:rsidRPr="00D16118">
        <w:rPr>
          <w:rFonts w:cs="David" w:hint="cs"/>
          <w:b/>
          <w:bCs/>
          <w:u w:val="single"/>
          <w:rtl/>
        </w:rPr>
        <w:t>רשמת פרלמנטרית</w:t>
      </w:r>
      <w:r w:rsidRPr="00D16118">
        <w:rPr>
          <w:rFonts w:cs="David"/>
          <w:rtl/>
        </w:rPr>
        <w:t>:</w:t>
      </w:r>
      <w:r w:rsidRPr="00D16118">
        <w:rPr>
          <w:rFonts w:cs="David" w:hint="cs"/>
          <w:rtl/>
        </w:rPr>
        <w:t xml:space="preserve"> שושנה מקובר, תמר שפנייר</w:t>
      </w:r>
    </w:p>
    <w:p w14:paraId="62635BD6" w14:textId="77777777" w:rsidR="00D16118" w:rsidRPr="00D16118" w:rsidRDefault="00D16118" w:rsidP="00D16118">
      <w:pPr>
        <w:bidi/>
        <w:rPr>
          <w:rFonts w:cs="David" w:hint="cs"/>
          <w:b/>
          <w:bCs/>
          <w:rtl/>
        </w:rPr>
      </w:pPr>
    </w:p>
    <w:p w14:paraId="18C71CC0" w14:textId="77777777" w:rsidR="00D16118" w:rsidRPr="00D16118" w:rsidRDefault="00D16118" w:rsidP="00D16118">
      <w:pPr>
        <w:pStyle w:val="Heading5"/>
        <w:jc w:val="left"/>
        <w:rPr>
          <w:rFonts w:hint="cs"/>
          <w:rtl/>
        </w:rPr>
      </w:pPr>
    </w:p>
    <w:p w14:paraId="29A6BCD4" w14:textId="77777777" w:rsidR="00D16118" w:rsidRPr="00D16118" w:rsidRDefault="00D16118" w:rsidP="00D16118">
      <w:pPr>
        <w:pStyle w:val="Heading5"/>
        <w:jc w:val="left"/>
        <w:rPr>
          <w:rtl/>
        </w:rPr>
      </w:pPr>
      <w:r w:rsidRPr="00D16118">
        <w:rPr>
          <w:rtl/>
        </w:rPr>
        <w:t xml:space="preserve"> </w:t>
      </w:r>
    </w:p>
    <w:p w14:paraId="7CA6EB00" w14:textId="77777777" w:rsidR="00D16118" w:rsidRPr="00D16118" w:rsidRDefault="00D16118" w:rsidP="00D16118">
      <w:pPr>
        <w:bidi/>
        <w:rPr>
          <w:rFonts w:cs="David" w:hint="cs"/>
          <w:rtl/>
        </w:rPr>
      </w:pPr>
    </w:p>
    <w:p w14:paraId="2A9264F9" w14:textId="77777777" w:rsidR="00D16118" w:rsidRPr="00D16118" w:rsidRDefault="00D16118" w:rsidP="00D16118">
      <w:pPr>
        <w:bidi/>
        <w:jc w:val="center"/>
        <w:rPr>
          <w:rFonts w:cs="David" w:hint="cs"/>
          <w:rtl/>
        </w:rPr>
      </w:pPr>
      <w:r w:rsidRPr="00D16118">
        <w:rPr>
          <w:rFonts w:cs="David"/>
          <w:rtl/>
        </w:rPr>
        <w:br w:type="page"/>
      </w:r>
    </w:p>
    <w:p w14:paraId="4D38759B" w14:textId="77777777" w:rsidR="00D16118" w:rsidRPr="00D16118" w:rsidRDefault="00D16118" w:rsidP="00D16118">
      <w:pPr>
        <w:bidi/>
        <w:jc w:val="center"/>
        <w:rPr>
          <w:rFonts w:cs="David" w:hint="cs"/>
          <w:b/>
          <w:bCs/>
          <w:u w:val="single"/>
          <w:rtl/>
        </w:rPr>
      </w:pPr>
      <w:r w:rsidRPr="00D16118">
        <w:rPr>
          <w:rFonts w:cs="David" w:hint="cs"/>
          <w:b/>
          <w:bCs/>
          <w:u w:val="single"/>
          <w:rtl/>
        </w:rPr>
        <w:t>א. מכסת הצעות חוק</w:t>
      </w:r>
    </w:p>
    <w:p w14:paraId="0A048A49" w14:textId="77777777" w:rsidR="00D16118" w:rsidRPr="00D16118" w:rsidRDefault="00D16118" w:rsidP="00D16118">
      <w:pPr>
        <w:bidi/>
        <w:rPr>
          <w:rFonts w:cs="David" w:hint="cs"/>
          <w:rtl/>
        </w:rPr>
      </w:pPr>
    </w:p>
    <w:p w14:paraId="6B39D73A"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2502BB91" w14:textId="77777777" w:rsidR="00D16118" w:rsidRPr="00D16118" w:rsidRDefault="00D16118" w:rsidP="00D16118">
      <w:pPr>
        <w:bidi/>
        <w:rPr>
          <w:rFonts w:cs="David" w:hint="cs"/>
          <w:rtl/>
        </w:rPr>
      </w:pPr>
    </w:p>
    <w:p w14:paraId="74E267F0" w14:textId="77777777" w:rsidR="00D16118" w:rsidRPr="00D16118" w:rsidRDefault="00D16118" w:rsidP="00D16118">
      <w:pPr>
        <w:pStyle w:val="BodyText"/>
        <w:jc w:val="both"/>
        <w:rPr>
          <w:rFonts w:hint="cs"/>
          <w:rtl/>
        </w:rPr>
      </w:pPr>
      <w:r w:rsidRPr="00D16118">
        <w:rPr>
          <w:rFonts w:hint="cs"/>
          <w:rtl/>
        </w:rPr>
        <w:tab/>
        <w:t xml:space="preserve"> חבריי חברי הכנסת, אני מודה לכם על כך שאתם באים לישיבה החשובה הזאת. עצם העובדה שאנחנו דנים גם בסוגיות הללו, לא משנה מה נחליט, אני חושבת שזה די תופס מקום ודי עוזר.</w:t>
      </w:r>
    </w:p>
    <w:p w14:paraId="2CBA6038" w14:textId="77777777" w:rsidR="00D16118" w:rsidRPr="00D16118" w:rsidRDefault="00D16118" w:rsidP="00D16118">
      <w:pPr>
        <w:bidi/>
        <w:rPr>
          <w:rFonts w:cs="David" w:hint="cs"/>
          <w:rtl/>
        </w:rPr>
      </w:pPr>
    </w:p>
    <w:p w14:paraId="050A0BE7" w14:textId="77777777" w:rsidR="00D16118" w:rsidRPr="00D16118" w:rsidRDefault="00D16118" w:rsidP="00D16118">
      <w:pPr>
        <w:bidi/>
        <w:ind w:firstLine="567"/>
        <w:rPr>
          <w:rFonts w:cs="David" w:hint="cs"/>
          <w:rtl/>
        </w:rPr>
      </w:pPr>
      <w:r w:rsidRPr="00D16118">
        <w:rPr>
          <w:rFonts w:cs="David" w:hint="cs"/>
          <w:rtl/>
        </w:rPr>
        <w:t>לפני כשלושה שבועות היתה החלטה של ראשי הסיעות שישיבות הוועדות לא יתחילו באותה שעה, וגרמנו לכך שיהיו ועדות שיתחילו בלוח זמנים מאוחר יותר. זאת אומרת, תהיינה ועדות שיתחילו ב-9:00, 11:00 וכו'. השינויים בלוח הזמנים מראים שיש נוכחות של יותר מ50% נוכחות של חברי הכנסת, יש פחות ריצות במסדרונות והדיונים הרבה יותר אפקטיביים.</w:t>
      </w:r>
    </w:p>
    <w:p w14:paraId="6D77624D" w14:textId="77777777" w:rsidR="00D16118" w:rsidRPr="00D16118" w:rsidRDefault="00D16118" w:rsidP="00D16118">
      <w:pPr>
        <w:bidi/>
        <w:rPr>
          <w:rFonts w:cs="David" w:hint="cs"/>
          <w:rtl/>
        </w:rPr>
      </w:pPr>
    </w:p>
    <w:p w14:paraId="18030575" w14:textId="77777777" w:rsidR="00D16118" w:rsidRPr="00D16118" w:rsidRDefault="00D16118" w:rsidP="00D16118">
      <w:pPr>
        <w:bidi/>
        <w:ind w:firstLine="567"/>
        <w:rPr>
          <w:rFonts w:cs="David" w:hint="cs"/>
          <w:rtl/>
        </w:rPr>
      </w:pPr>
      <w:r w:rsidRPr="00D16118">
        <w:rPr>
          <w:rFonts w:cs="David" w:hint="cs"/>
          <w:rtl/>
        </w:rPr>
        <w:t xml:space="preserve">בשבוע שעבר, דנו בנושא של הצעות החוק הפרטיות. בתום הישיבה ביקשנו מארבל לנסות ולהביא ממצאים של בדיקה במחלקה המשפטית, גם כתוצאה מתלונות של חברי כנסת שהצעות החוק שוהות שם מעבר למה שהיה צפוי. לאחר מכן, נעבור לרעיונות. </w:t>
      </w:r>
    </w:p>
    <w:p w14:paraId="46F5191E" w14:textId="77777777" w:rsidR="00D16118" w:rsidRPr="00D16118" w:rsidRDefault="00D16118" w:rsidP="00D16118">
      <w:pPr>
        <w:bidi/>
        <w:ind w:firstLine="567"/>
        <w:rPr>
          <w:rFonts w:cs="David" w:hint="cs"/>
          <w:rtl/>
        </w:rPr>
      </w:pPr>
    </w:p>
    <w:p w14:paraId="43D175E8" w14:textId="77777777" w:rsidR="00D16118" w:rsidRPr="00D16118" w:rsidRDefault="00D16118" w:rsidP="00D16118">
      <w:pPr>
        <w:bidi/>
        <w:ind w:firstLine="567"/>
        <w:rPr>
          <w:rFonts w:cs="David" w:hint="cs"/>
          <w:rtl/>
        </w:rPr>
      </w:pPr>
      <w:r w:rsidRPr="00D16118">
        <w:rPr>
          <w:rFonts w:cs="David" w:hint="cs"/>
          <w:rtl/>
        </w:rPr>
        <w:t xml:space="preserve">נושא כבד נוסף הוא הנוכחות במליאה, שאני רואה אותו כחלק לא מבוטל מעבודתה ותדמיתה של הכנסת, כי הציבור שבוי בקונספציה שעבודת הכנסת היא רק מה שמתרחש במליאה. כשאמצעי התקשורת מראים שהמליאה הריקה, הם לא יודעים כמה קשה אנחנו עובדים בוועדות. אני חושבת שצריך לעשות פרסום לכך שאנחנו עושים עבודה בוועדות. </w:t>
      </w:r>
    </w:p>
    <w:p w14:paraId="55A50F3C" w14:textId="77777777" w:rsidR="00D16118" w:rsidRPr="00D16118" w:rsidRDefault="00D16118" w:rsidP="00D16118">
      <w:pPr>
        <w:bidi/>
        <w:rPr>
          <w:rFonts w:cs="David" w:hint="cs"/>
          <w:rtl/>
        </w:rPr>
      </w:pPr>
    </w:p>
    <w:p w14:paraId="3846555A" w14:textId="77777777" w:rsidR="00D16118" w:rsidRPr="00D16118" w:rsidRDefault="00D16118" w:rsidP="00D16118">
      <w:pPr>
        <w:bidi/>
        <w:rPr>
          <w:rFonts w:cs="David" w:hint="cs"/>
          <w:rtl/>
        </w:rPr>
      </w:pPr>
      <w:r w:rsidRPr="00D16118">
        <w:rPr>
          <w:rFonts w:cs="David" w:hint="cs"/>
          <w:rtl/>
        </w:rPr>
        <w:tab/>
        <w:t xml:space="preserve"> יכול להיות שבשבוע הבא אביא לוועדת הכנסת בקשה של יושבי-ראש הוועדות לגבי יום רביעי, בקשה שנביא אותה בפני יושבת-ראש הכנסת. מ-9:00 עד 11:00 ביום רביעי זה זמן קצר ולא מספיקים לעשות כמעט שום דבר בוועדות. בוודאי שאביא את זה לדיון בוועדה לפני שנעביר את המכתב ליושבת-ראש הכנסת - להתחיל את ישיבת המליאה ב-13:00 במקום ב-11:00, כדי לאפשר קיום ועדות מ-9:00 עד 11:00 ומ-11:00 עד 13:00, כך שלא כל הוועדות לא יהיו באותו זמן, כמו שזה בשאר הימים. </w:t>
      </w:r>
    </w:p>
    <w:p w14:paraId="7D452E64" w14:textId="77777777" w:rsidR="00D16118" w:rsidRPr="00D16118" w:rsidRDefault="00D16118" w:rsidP="00D16118">
      <w:pPr>
        <w:bidi/>
        <w:rPr>
          <w:rFonts w:cs="David" w:hint="cs"/>
          <w:rtl/>
        </w:rPr>
      </w:pPr>
    </w:p>
    <w:p w14:paraId="6211A438" w14:textId="77777777" w:rsidR="00D16118" w:rsidRPr="00D16118" w:rsidRDefault="00D16118" w:rsidP="00D16118">
      <w:pPr>
        <w:bidi/>
        <w:rPr>
          <w:rFonts w:cs="David" w:hint="cs"/>
          <w:rtl/>
        </w:rPr>
      </w:pPr>
      <w:r w:rsidRPr="00D16118">
        <w:rPr>
          <w:rFonts w:cs="David" w:hint="cs"/>
          <w:u w:val="single"/>
          <w:rtl/>
        </w:rPr>
        <w:t>ראובן ריבלין:</w:t>
      </w:r>
    </w:p>
    <w:p w14:paraId="59D5D5C7" w14:textId="77777777" w:rsidR="00D16118" w:rsidRPr="00D16118" w:rsidRDefault="00D16118" w:rsidP="00D16118">
      <w:pPr>
        <w:bidi/>
        <w:rPr>
          <w:rFonts w:cs="David" w:hint="cs"/>
          <w:rtl/>
        </w:rPr>
      </w:pPr>
    </w:p>
    <w:p w14:paraId="7B772089" w14:textId="77777777" w:rsidR="00D16118" w:rsidRPr="00D16118" w:rsidRDefault="00D16118" w:rsidP="00D16118">
      <w:pPr>
        <w:bidi/>
        <w:rPr>
          <w:rFonts w:cs="David" w:hint="cs"/>
          <w:rtl/>
        </w:rPr>
      </w:pPr>
      <w:r w:rsidRPr="00D16118">
        <w:rPr>
          <w:rFonts w:cs="David" w:hint="cs"/>
          <w:rtl/>
        </w:rPr>
        <w:tab/>
        <w:t xml:space="preserve"> אבל את פוגעת ברמה אחרת של עבודת הכנסת. במליאה של ביום רביעי, בשעה 11:00, יש הקטע הראשון של שאילתות בעל-פה. אפשר תמיד לתת אישור לקיים את ישיבות הוועדות עד 12:00, ולפני 12:00 לא יתחילו דיון בהצעות החוק הפרטיות. כך יהיו פחות ערעורים על ההצעות הדחופות. אבל יכול להיות בשעה 14:00, שהיא השעה שבה מסתיימות ההצבעות ומתחיל הדיון בהצעות לסדר היום במליאה, ועדות הכנסת יכולות לשוב לפעול. </w:t>
      </w:r>
    </w:p>
    <w:p w14:paraId="24282188" w14:textId="77777777" w:rsidR="00D16118" w:rsidRPr="00D16118" w:rsidRDefault="00D16118" w:rsidP="00D16118">
      <w:pPr>
        <w:bidi/>
        <w:rPr>
          <w:rFonts w:cs="David" w:hint="cs"/>
          <w:rtl/>
        </w:rPr>
      </w:pPr>
    </w:p>
    <w:p w14:paraId="329B1854" w14:textId="77777777" w:rsidR="00D16118" w:rsidRPr="00D16118" w:rsidRDefault="00D16118" w:rsidP="00D16118">
      <w:pPr>
        <w:bidi/>
        <w:rPr>
          <w:rFonts w:cs="David"/>
          <w:u w:val="single"/>
          <w:rtl/>
        </w:rPr>
      </w:pPr>
      <w:r w:rsidRPr="00D16118">
        <w:rPr>
          <w:rFonts w:cs="David"/>
          <w:u w:val="single"/>
          <w:rtl/>
        </w:rPr>
        <w:t>דוד אזולאי:</w:t>
      </w:r>
    </w:p>
    <w:p w14:paraId="030111A8" w14:textId="77777777" w:rsidR="00D16118" w:rsidRPr="00D16118" w:rsidRDefault="00D16118" w:rsidP="00D16118">
      <w:pPr>
        <w:bidi/>
        <w:rPr>
          <w:rFonts w:cs="David"/>
          <w:u w:val="single"/>
          <w:rtl/>
        </w:rPr>
      </w:pPr>
    </w:p>
    <w:p w14:paraId="5B0F03EA"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אולי אפשר לבדוק אפשרות שישיבת המליאה תתחיל מוקדם יותר. </w:t>
      </w:r>
    </w:p>
    <w:p w14:paraId="6A161674" w14:textId="77777777" w:rsidR="00D16118" w:rsidRPr="00D16118" w:rsidRDefault="00D16118" w:rsidP="00D16118">
      <w:pPr>
        <w:bidi/>
        <w:rPr>
          <w:rFonts w:cs="David" w:hint="cs"/>
          <w:u w:val="single"/>
          <w:rtl/>
        </w:rPr>
      </w:pPr>
    </w:p>
    <w:p w14:paraId="6C6846F1"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77766D7B" w14:textId="77777777" w:rsidR="00D16118" w:rsidRPr="00D16118" w:rsidRDefault="00D16118" w:rsidP="00D16118">
      <w:pPr>
        <w:bidi/>
        <w:rPr>
          <w:rFonts w:cs="David" w:hint="cs"/>
          <w:rtl/>
        </w:rPr>
      </w:pPr>
    </w:p>
    <w:p w14:paraId="1552F11C" w14:textId="77777777" w:rsidR="00D16118" w:rsidRPr="00D16118" w:rsidRDefault="00D16118" w:rsidP="00D16118">
      <w:pPr>
        <w:bidi/>
        <w:rPr>
          <w:rFonts w:cs="David" w:hint="cs"/>
          <w:rtl/>
        </w:rPr>
      </w:pPr>
      <w:r w:rsidRPr="00D16118">
        <w:rPr>
          <w:rFonts w:cs="David" w:hint="cs"/>
          <w:rtl/>
        </w:rPr>
        <w:tab/>
        <w:t xml:space="preserve"> זאת יכולה להיות בעיה.</w:t>
      </w:r>
    </w:p>
    <w:p w14:paraId="29F88887" w14:textId="77777777" w:rsidR="00D16118" w:rsidRPr="00D16118" w:rsidRDefault="00D16118" w:rsidP="00D16118">
      <w:pPr>
        <w:bidi/>
        <w:rPr>
          <w:rFonts w:cs="David" w:hint="cs"/>
          <w:rtl/>
        </w:rPr>
      </w:pPr>
    </w:p>
    <w:p w14:paraId="3E9A7637" w14:textId="77777777" w:rsidR="00D16118" w:rsidRPr="00D16118" w:rsidRDefault="00D16118" w:rsidP="00D16118">
      <w:pPr>
        <w:bidi/>
        <w:rPr>
          <w:rFonts w:cs="David"/>
          <w:u w:val="single"/>
          <w:rtl/>
        </w:rPr>
      </w:pPr>
      <w:r w:rsidRPr="00D16118">
        <w:rPr>
          <w:rFonts w:cs="David"/>
          <w:u w:val="single"/>
          <w:rtl/>
        </w:rPr>
        <w:t>מוחמד ברכה:</w:t>
      </w:r>
    </w:p>
    <w:p w14:paraId="46B5E749" w14:textId="77777777" w:rsidR="00D16118" w:rsidRPr="00D16118" w:rsidRDefault="00D16118" w:rsidP="00D16118">
      <w:pPr>
        <w:bidi/>
        <w:rPr>
          <w:rFonts w:cs="David"/>
          <w:u w:val="single"/>
          <w:rtl/>
        </w:rPr>
      </w:pPr>
    </w:p>
    <w:p w14:paraId="4B76A40D"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השאילתות בעל-פה הן סמכות של היושבת-ראש. לא צריך לכנס נשיאות כדי לאשר שאילתות בעל-פה. אפשר שהיושבת ראש תעסוק בשאילתות בעל-פה לא ביום שני, אלא ביום שלישי, רביעי וחמישי, ואז הן יעלו ביום שלישי שבלאו הכי הוא יום שקט, ואז אפשר ביום רביעי להתחיל את הוועדות ב-8:30 והמליאה תתחיל ב-12:00.</w:t>
      </w:r>
    </w:p>
    <w:p w14:paraId="218059F8" w14:textId="77777777" w:rsidR="00D16118" w:rsidRPr="00D16118" w:rsidRDefault="00D16118" w:rsidP="00D16118">
      <w:pPr>
        <w:bidi/>
        <w:rPr>
          <w:rFonts w:cs="David" w:hint="cs"/>
          <w:rtl/>
        </w:rPr>
      </w:pPr>
    </w:p>
    <w:p w14:paraId="5408515D" w14:textId="77777777" w:rsidR="00D16118" w:rsidRPr="00D16118" w:rsidRDefault="00D16118" w:rsidP="00D16118">
      <w:pPr>
        <w:bidi/>
        <w:rPr>
          <w:rFonts w:cs="David" w:hint="cs"/>
          <w:u w:val="single"/>
          <w:rtl/>
        </w:rPr>
      </w:pPr>
      <w:r w:rsidRPr="00D16118">
        <w:rPr>
          <w:rFonts w:cs="David"/>
          <w:u w:val="single"/>
          <w:rtl/>
        </w:rPr>
        <w:br w:type="page"/>
      </w:r>
      <w:r w:rsidRPr="00D16118">
        <w:rPr>
          <w:rFonts w:cs="David" w:hint="cs"/>
          <w:u w:val="single"/>
          <w:rtl/>
        </w:rPr>
        <w:lastRenderedPageBreak/>
        <w:t>היו</w:t>
      </w:r>
      <w:r w:rsidRPr="00D16118">
        <w:rPr>
          <w:rFonts w:cs="David"/>
          <w:u w:val="single"/>
          <w:rtl/>
        </w:rPr>
        <w:t>"</w:t>
      </w:r>
      <w:r w:rsidRPr="00D16118">
        <w:rPr>
          <w:rFonts w:cs="David" w:hint="cs"/>
          <w:u w:val="single"/>
          <w:rtl/>
        </w:rPr>
        <w:t>ר רוחמה אברהם:</w:t>
      </w:r>
    </w:p>
    <w:p w14:paraId="5E26478E" w14:textId="77777777" w:rsidR="00D16118" w:rsidRPr="00D16118" w:rsidRDefault="00D16118" w:rsidP="00D16118">
      <w:pPr>
        <w:bidi/>
        <w:rPr>
          <w:rFonts w:cs="David" w:hint="cs"/>
          <w:rtl/>
        </w:rPr>
      </w:pPr>
    </w:p>
    <w:p w14:paraId="7D940C91" w14:textId="77777777" w:rsidR="00D16118" w:rsidRPr="00D16118" w:rsidRDefault="00D16118" w:rsidP="00D16118">
      <w:pPr>
        <w:bidi/>
        <w:rPr>
          <w:rFonts w:cs="David" w:hint="cs"/>
          <w:rtl/>
        </w:rPr>
      </w:pPr>
      <w:r w:rsidRPr="00D16118">
        <w:rPr>
          <w:rFonts w:cs="David" w:hint="cs"/>
          <w:rtl/>
        </w:rPr>
        <w:tab/>
        <w:t xml:space="preserve"> לא כולם יגיעו ב-8:30. יש חברי כנסת שלא ישנים בירושלים. </w:t>
      </w:r>
    </w:p>
    <w:p w14:paraId="33B30BCA" w14:textId="77777777" w:rsidR="00D16118" w:rsidRPr="00D16118" w:rsidRDefault="00D16118" w:rsidP="00D16118">
      <w:pPr>
        <w:bidi/>
        <w:rPr>
          <w:rFonts w:cs="David" w:hint="cs"/>
          <w:rtl/>
        </w:rPr>
      </w:pPr>
    </w:p>
    <w:p w14:paraId="76D81A9F" w14:textId="77777777" w:rsidR="00D16118" w:rsidRPr="00D16118" w:rsidRDefault="00D16118" w:rsidP="00D16118">
      <w:pPr>
        <w:bidi/>
        <w:rPr>
          <w:rFonts w:cs="David"/>
          <w:u w:val="single"/>
          <w:rtl/>
        </w:rPr>
      </w:pPr>
      <w:r w:rsidRPr="00D16118">
        <w:rPr>
          <w:rFonts w:cs="David"/>
          <w:u w:val="single"/>
          <w:rtl/>
        </w:rPr>
        <w:t>מוחמד ברכה:</w:t>
      </w:r>
    </w:p>
    <w:p w14:paraId="5B824896" w14:textId="77777777" w:rsidR="00D16118" w:rsidRPr="00D16118" w:rsidRDefault="00D16118" w:rsidP="00D16118">
      <w:pPr>
        <w:bidi/>
        <w:rPr>
          <w:rFonts w:cs="David"/>
          <w:u w:val="single"/>
          <w:rtl/>
        </w:rPr>
      </w:pPr>
    </w:p>
    <w:p w14:paraId="30278207"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בהצעה שלי את מרוויחה פעמיים - את מכניסה חיות נוספת ליום שלישי, ומורידה מהעומס של יום רביעי.</w:t>
      </w:r>
    </w:p>
    <w:p w14:paraId="76B410B8" w14:textId="77777777" w:rsidR="00D16118" w:rsidRPr="00D16118" w:rsidRDefault="00D16118" w:rsidP="00D16118">
      <w:pPr>
        <w:bidi/>
        <w:rPr>
          <w:rFonts w:cs="David" w:hint="cs"/>
          <w:rtl/>
        </w:rPr>
      </w:pPr>
    </w:p>
    <w:p w14:paraId="74F25C4D"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10CBE0C0" w14:textId="77777777" w:rsidR="00D16118" w:rsidRPr="00D16118" w:rsidRDefault="00D16118" w:rsidP="00D16118">
      <w:pPr>
        <w:bidi/>
        <w:rPr>
          <w:rFonts w:cs="David" w:hint="cs"/>
          <w:rtl/>
        </w:rPr>
      </w:pPr>
    </w:p>
    <w:p w14:paraId="7879D314" w14:textId="77777777" w:rsidR="00D16118" w:rsidRPr="00D16118" w:rsidRDefault="00D16118" w:rsidP="00D16118">
      <w:pPr>
        <w:bidi/>
        <w:rPr>
          <w:rFonts w:cs="David" w:hint="cs"/>
          <w:rtl/>
        </w:rPr>
      </w:pPr>
      <w:r w:rsidRPr="00D16118">
        <w:rPr>
          <w:rFonts w:cs="David" w:hint="cs"/>
          <w:rtl/>
        </w:rPr>
        <w:tab/>
        <w:t xml:space="preserve"> בואו נפתח את זה לדיון מאוחר יותר, אבל לפני כן ארבל תציג את ההתייעצות בלשכה המשפטית. </w:t>
      </w:r>
    </w:p>
    <w:p w14:paraId="74A3A258" w14:textId="77777777" w:rsidR="00D16118" w:rsidRPr="00D16118" w:rsidRDefault="00D16118" w:rsidP="00D16118">
      <w:pPr>
        <w:bidi/>
        <w:rPr>
          <w:rFonts w:cs="David" w:hint="cs"/>
          <w:rtl/>
        </w:rPr>
      </w:pPr>
    </w:p>
    <w:p w14:paraId="44980261" w14:textId="77777777" w:rsidR="00D16118" w:rsidRPr="00D16118" w:rsidRDefault="00D16118" w:rsidP="00D16118">
      <w:pPr>
        <w:bidi/>
        <w:rPr>
          <w:rFonts w:cs="David" w:hint="cs"/>
          <w:rtl/>
        </w:rPr>
      </w:pPr>
      <w:r w:rsidRPr="00D16118">
        <w:rPr>
          <w:rFonts w:cs="David" w:hint="cs"/>
          <w:u w:val="single"/>
          <w:rtl/>
        </w:rPr>
        <w:t>ארבל אסטרחן:</w:t>
      </w:r>
    </w:p>
    <w:p w14:paraId="16A0192F" w14:textId="77777777" w:rsidR="00D16118" w:rsidRPr="00D16118" w:rsidRDefault="00D16118" w:rsidP="00D16118">
      <w:pPr>
        <w:bidi/>
        <w:rPr>
          <w:rFonts w:cs="David" w:hint="cs"/>
          <w:rtl/>
        </w:rPr>
      </w:pPr>
    </w:p>
    <w:p w14:paraId="16F2E0AA" w14:textId="77777777" w:rsidR="00D16118" w:rsidRPr="00D16118" w:rsidRDefault="00D16118" w:rsidP="00D16118">
      <w:pPr>
        <w:bidi/>
        <w:rPr>
          <w:rFonts w:cs="David" w:hint="cs"/>
          <w:rtl/>
        </w:rPr>
      </w:pPr>
      <w:r w:rsidRPr="00D16118">
        <w:rPr>
          <w:rFonts w:cs="David" w:hint="cs"/>
          <w:rtl/>
        </w:rPr>
        <w:tab/>
        <w:t xml:space="preserve"> על הנושא של הגבלת מספר הצעות החוק כבר דובר. היה רעיון נוסף שהועלה, וניסינו לחשוב על כך גם אצלנו בלשכה המשפטית ואוכל להציג זאת אם חברי הכנסת ימצאו בכך עניין. הרי חלק מהטענות של חברי הכנסת הן שלוקח זמן מרגע שמגישים הצעת חוק ועד שהיא מונחת. כיום, זה המצב כי יש בלשכה המשפטית מאות הצעות חוק. מתמחה, יועץ משפטי עובר על כל ההצעות ומנסח אותן. יש גם הרבה עבודה טכנית - לכתוב את ההצעות כמו שצריך.</w:t>
      </w:r>
    </w:p>
    <w:p w14:paraId="7EA1A342" w14:textId="77777777" w:rsidR="00D16118" w:rsidRPr="00D16118" w:rsidRDefault="00D16118" w:rsidP="00D16118">
      <w:pPr>
        <w:bidi/>
        <w:rPr>
          <w:rFonts w:cs="David" w:hint="cs"/>
          <w:rtl/>
        </w:rPr>
      </w:pPr>
    </w:p>
    <w:p w14:paraId="1A012273" w14:textId="77777777" w:rsidR="00D16118" w:rsidRPr="00D16118" w:rsidRDefault="00D16118" w:rsidP="00D16118">
      <w:pPr>
        <w:bidi/>
        <w:ind w:firstLine="567"/>
        <w:rPr>
          <w:rFonts w:cs="David" w:hint="cs"/>
          <w:rtl/>
        </w:rPr>
      </w:pPr>
      <w:r w:rsidRPr="00D16118">
        <w:rPr>
          <w:rFonts w:cs="David" w:hint="cs"/>
          <w:rtl/>
        </w:rPr>
        <w:t>הועלתה הצעה, לפיה חבר כנסת יוכל להניח את הצעת החוק בלי תיווך. הוא יגיש הצעת חוק למזכירות הכנסת דרך המחשב, אוטומטית היא תקבל פ' ותונח. רק בשלב מאוחר יותר - ופה צריך לחשוב האם זה יהיה לפני הדיון המוקדם או אחרי - חבר הכנסת יגיד: את זה אני רוצה להעלות לדיון, ואת זה צריך לנסח. בשלב המוקדם, מובן שחבר הכנסת יוכל להתייעץ עם הלשכה המשפטית, כמו היום, התייעצות קלה, התייעצות כבדה יותר.</w:t>
      </w:r>
    </w:p>
    <w:p w14:paraId="389358D7" w14:textId="77777777" w:rsidR="00D16118" w:rsidRPr="00D16118" w:rsidRDefault="00D16118" w:rsidP="00D16118">
      <w:pPr>
        <w:bidi/>
        <w:rPr>
          <w:rFonts w:cs="David" w:hint="cs"/>
          <w:rtl/>
        </w:rPr>
      </w:pPr>
    </w:p>
    <w:p w14:paraId="07C3F964" w14:textId="77777777" w:rsidR="00D16118" w:rsidRPr="00D16118" w:rsidRDefault="00D16118" w:rsidP="00D16118">
      <w:pPr>
        <w:bidi/>
        <w:rPr>
          <w:rFonts w:cs="David" w:hint="cs"/>
          <w:rtl/>
        </w:rPr>
      </w:pPr>
      <w:r w:rsidRPr="00D16118">
        <w:rPr>
          <w:rFonts w:cs="David" w:hint="cs"/>
          <w:u w:val="single"/>
          <w:rtl/>
        </w:rPr>
        <w:t>יעקב מרגי:</w:t>
      </w:r>
    </w:p>
    <w:p w14:paraId="0443172C" w14:textId="77777777" w:rsidR="00D16118" w:rsidRPr="00D16118" w:rsidRDefault="00D16118" w:rsidP="00D16118">
      <w:pPr>
        <w:bidi/>
        <w:rPr>
          <w:rFonts w:cs="David" w:hint="cs"/>
          <w:rtl/>
        </w:rPr>
      </w:pPr>
    </w:p>
    <w:p w14:paraId="1CDC9C0C" w14:textId="77777777" w:rsidR="00D16118" w:rsidRPr="00D16118" w:rsidRDefault="00D16118" w:rsidP="00D16118">
      <w:pPr>
        <w:bidi/>
        <w:rPr>
          <w:rFonts w:cs="David" w:hint="cs"/>
          <w:rtl/>
        </w:rPr>
      </w:pPr>
      <w:r w:rsidRPr="00D16118">
        <w:rPr>
          <w:rFonts w:cs="David" w:hint="cs"/>
          <w:rtl/>
        </w:rPr>
        <w:tab/>
        <w:t xml:space="preserve"> זה חיסכון של עבודת סרק.</w:t>
      </w:r>
    </w:p>
    <w:p w14:paraId="565B4084" w14:textId="77777777" w:rsidR="00D16118" w:rsidRPr="00D16118" w:rsidRDefault="00D16118" w:rsidP="00D16118">
      <w:pPr>
        <w:bidi/>
        <w:rPr>
          <w:rFonts w:cs="David" w:hint="cs"/>
          <w:rtl/>
        </w:rPr>
      </w:pPr>
    </w:p>
    <w:p w14:paraId="05C6DEB9" w14:textId="77777777" w:rsidR="00D16118" w:rsidRPr="00D16118" w:rsidRDefault="00D16118" w:rsidP="00D16118">
      <w:pPr>
        <w:bidi/>
        <w:rPr>
          <w:rFonts w:cs="David" w:hint="cs"/>
          <w:rtl/>
        </w:rPr>
      </w:pPr>
      <w:r w:rsidRPr="00D16118">
        <w:rPr>
          <w:rFonts w:cs="David" w:hint="cs"/>
          <w:u w:val="single"/>
          <w:rtl/>
        </w:rPr>
        <w:t>ארבל אסטרחן:</w:t>
      </w:r>
    </w:p>
    <w:p w14:paraId="395B1FB9" w14:textId="77777777" w:rsidR="00D16118" w:rsidRPr="00D16118" w:rsidRDefault="00D16118" w:rsidP="00D16118">
      <w:pPr>
        <w:bidi/>
        <w:rPr>
          <w:rFonts w:cs="David" w:hint="cs"/>
          <w:rtl/>
        </w:rPr>
      </w:pPr>
    </w:p>
    <w:p w14:paraId="77DCBEBE" w14:textId="77777777" w:rsidR="00D16118" w:rsidRPr="00D16118" w:rsidRDefault="00D16118" w:rsidP="00D16118">
      <w:pPr>
        <w:bidi/>
        <w:rPr>
          <w:rFonts w:cs="David" w:hint="cs"/>
          <w:rtl/>
        </w:rPr>
      </w:pPr>
      <w:r w:rsidRPr="00D16118">
        <w:rPr>
          <w:rFonts w:cs="David" w:hint="cs"/>
          <w:rtl/>
        </w:rPr>
        <w:tab/>
        <w:t xml:space="preserve"> צריך להדגיש פה שני דברים. אחד, כשחבר הכנסת יודיע שהוא רוצה להעלות את הצעת החוק הזאת, הלשכה המשפטית תצטרך זמן - שבועיים-שלושה - כדי לנסח.</w:t>
      </w:r>
    </w:p>
    <w:p w14:paraId="6A8E6440" w14:textId="77777777" w:rsidR="00D16118" w:rsidRPr="00D16118" w:rsidRDefault="00D16118" w:rsidP="00D16118">
      <w:pPr>
        <w:bidi/>
        <w:rPr>
          <w:rFonts w:cs="David" w:hint="cs"/>
          <w:rtl/>
        </w:rPr>
      </w:pPr>
    </w:p>
    <w:p w14:paraId="73A8D45F"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2EE83AA5" w14:textId="77777777" w:rsidR="00D16118" w:rsidRPr="00D16118" w:rsidRDefault="00D16118" w:rsidP="00D16118">
      <w:pPr>
        <w:bidi/>
        <w:rPr>
          <w:rFonts w:cs="David" w:hint="cs"/>
          <w:rtl/>
        </w:rPr>
      </w:pPr>
    </w:p>
    <w:p w14:paraId="1E1EA8C8" w14:textId="77777777" w:rsidR="00D16118" w:rsidRPr="00D16118" w:rsidRDefault="00D16118" w:rsidP="00D16118">
      <w:pPr>
        <w:bidi/>
        <w:rPr>
          <w:rFonts w:cs="David" w:hint="cs"/>
          <w:rtl/>
        </w:rPr>
      </w:pPr>
      <w:r w:rsidRPr="00D16118">
        <w:rPr>
          <w:rFonts w:cs="David" w:hint="cs"/>
          <w:rtl/>
        </w:rPr>
        <w:tab/>
        <w:t xml:space="preserve"> זה כבר לא 45 יום, כך שבכל מקרה קיצרנו את הזמן.</w:t>
      </w:r>
    </w:p>
    <w:p w14:paraId="193DB628" w14:textId="77777777" w:rsidR="00D16118" w:rsidRPr="00D16118" w:rsidRDefault="00D16118" w:rsidP="00D16118">
      <w:pPr>
        <w:bidi/>
        <w:rPr>
          <w:rFonts w:cs="David" w:hint="cs"/>
          <w:rtl/>
        </w:rPr>
      </w:pPr>
    </w:p>
    <w:p w14:paraId="6F81EA87" w14:textId="77777777" w:rsidR="00D16118" w:rsidRPr="00D16118" w:rsidRDefault="00D16118" w:rsidP="00D16118">
      <w:pPr>
        <w:bidi/>
        <w:rPr>
          <w:rFonts w:cs="David" w:hint="cs"/>
          <w:rtl/>
        </w:rPr>
      </w:pPr>
      <w:r w:rsidRPr="00D16118">
        <w:rPr>
          <w:rFonts w:cs="David" w:hint="cs"/>
          <w:u w:val="single"/>
          <w:rtl/>
        </w:rPr>
        <w:t>ארבל אסטרחן:</w:t>
      </w:r>
    </w:p>
    <w:p w14:paraId="660F409D" w14:textId="77777777" w:rsidR="00D16118" w:rsidRPr="00D16118" w:rsidRDefault="00D16118" w:rsidP="00D16118">
      <w:pPr>
        <w:bidi/>
        <w:rPr>
          <w:rFonts w:cs="David" w:hint="cs"/>
          <w:rtl/>
        </w:rPr>
      </w:pPr>
    </w:p>
    <w:p w14:paraId="722EC5BC" w14:textId="77777777" w:rsidR="00D16118" w:rsidRPr="00D16118" w:rsidRDefault="00D16118" w:rsidP="00D16118">
      <w:pPr>
        <w:bidi/>
        <w:rPr>
          <w:rFonts w:cs="David" w:hint="cs"/>
          <w:rtl/>
        </w:rPr>
      </w:pPr>
      <w:r w:rsidRPr="00D16118">
        <w:rPr>
          <w:rFonts w:cs="David" w:hint="cs"/>
          <w:rtl/>
        </w:rPr>
        <w:tab/>
        <w:t xml:space="preserve"> חבר הכנסת יצטרך להודיע מראש איזו הצעת חוק הוא רוצה להעלות.</w:t>
      </w:r>
    </w:p>
    <w:p w14:paraId="0764C36C" w14:textId="77777777" w:rsidR="00D16118" w:rsidRPr="00D16118" w:rsidRDefault="00D16118" w:rsidP="00D16118">
      <w:pPr>
        <w:bidi/>
        <w:rPr>
          <w:rFonts w:cs="David" w:hint="cs"/>
          <w:rtl/>
        </w:rPr>
      </w:pPr>
    </w:p>
    <w:p w14:paraId="3FA9BF1B" w14:textId="77777777" w:rsidR="00D16118" w:rsidRPr="00D16118" w:rsidRDefault="00D16118" w:rsidP="00D16118">
      <w:pPr>
        <w:bidi/>
        <w:ind w:firstLine="567"/>
        <w:rPr>
          <w:rFonts w:cs="David" w:hint="cs"/>
          <w:rtl/>
        </w:rPr>
      </w:pPr>
      <w:r w:rsidRPr="00D16118">
        <w:rPr>
          <w:rFonts w:cs="David" w:hint="cs"/>
          <w:rtl/>
        </w:rPr>
        <w:t>השאלה המרכזית פה, לדעתי, היא מהו אותו שלב שבו יידרש הניסוח, האם כאשר חבר הכנסת אומר "את זה אני רוצה להעלות לדיון מוקדם" - כי הרבה פעמים הוא אומר שהוא רוצה להעלות את זה לדיון מוקדם, מנסחים לו, זה הולך לוועדת שרים, ועדת שרים מתנגדת, ואז הוא מחליט שהוא רוצה להעלות משהו קצת אחר - -</w:t>
      </w:r>
    </w:p>
    <w:p w14:paraId="6E15437A" w14:textId="77777777" w:rsidR="00D16118" w:rsidRPr="00D16118" w:rsidRDefault="00D16118" w:rsidP="00D16118">
      <w:pPr>
        <w:bidi/>
        <w:rPr>
          <w:rFonts w:cs="David" w:hint="cs"/>
          <w:rtl/>
        </w:rPr>
      </w:pPr>
    </w:p>
    <w:p w14:paraId="40CA82E6"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40C9AD4" w14:textId="77777777" w:rsidR="00D16118" w:rsidRPr="00D16118" w:rsidRDefault="00D16118" w:rsidP="00D16118">
      <w:pPr>
        <w:bidi/>
        <w:rPr>
          <w:rFonts w:cs="David" w:hint="cs"/>
          <w:rtl/>
        </w:rPr>
      </w:pPr>
    </w:p>
    <w:p w14:paraId="629C98B8" w14:textId="77777777" w:rsidR="00D16118" w:rsidRPr="00D16118" w:rsidRDefault="00D16118" w:rsidP="00D16118">
      <w:pPr>
        <w:bidi/>
        <w:rPr>
          <w:rFonts w:cs="David" w:hint="cs"/>
          <w:rtl/>
        </w:rPr>
      </w:pPr>
      <w:r w:rsidRPr="00D16118">
        <w:rPr>
          <w:rFonts w:cs="David" w:hint="cs"/>
          <w:rtl/>
        </w:rPr>
        <w:tab/>
        <w:t xml:space="preserve"> אבל אנחנו מורידים את מספר הצעות החוק ה-50% אם לא יותר.</w:t>
      </w:r>
    </w:p>
    <w:p w14:paraId="2C9BC5A7" w14:textId="77777777" w:rsidR="00D16118" w:rsidRPr="00D16118" w:rsidRDefault="00D16118" w:rsidP="00D16118">
      <w:pPr>
        <w:bidi/>
        <w:rPr>
          <w:rFonts w:cs="David" w:hint="cs"/>
          <w:rtl/>
        </w:rPr>
      </w:pPr>
    </w:p>
    <w:p w14:paraId="6EFA6657"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ארבל אסטרחן:</w:t>
      </w:r>
    </w:p>
    <w:p w14:paraId="17350D2C" w14:textId="77777777" w:rsidR="00D16118" w:rsidRPr="00D16118" w:rsidRDefault="00D16118" w:rsidP="00D16118">
      <w:pPr>
        <w:bidi/>
        <w:rPr>
          <w:rFonts w:cs="David" w:hint="cs"/>
          <w:rtl/>
        </w:rPr>
      </w:pPr>
    </w:p>
    <w:p w14:paraId="6947044F" w14:textId="77777777" w:rsidR="00D16118" w:rsidRPr="00D16118" w:rsidRDefault="00D16118" w:rsidP="00D16118">
      <w:pPr>
        <w:bidi/>
        <w:rPr>
          <w:rFonts w:cs="David" w:hint="cs"/>
          <w:rtl/>
        </w:rPr>
      </w:pPr>
      <w:r w:rsidRPr="00D16118">
        <w:rPr>
          <w:rFonts w:cs="David" w:hint="cs"/>
          <w:rtl/>
        </w:rPr>
        <w:tab/>
        <w:t xml:space="preserve"> או שמה שהוא הניח יעלה לדיון מוקדם, רק מה שעבר והולך לוועדה - זה יהיה שלב הניסוח.</w:t>
      </w:r>
    </w:p>
    <w:p w14:paraId="647D34CC" w14:textId="77777777" w:rsidR="00D16118" w:rsidRPr="00D16118" w:rsidRDefault="00D16118" w:rsidP="00D16118">
      <w:pPr>
        <w:bidi/>
        <w:rPr>
          <w:rFonts w:cs="David" w:hint="cs"/>
          <w:rtl/>
        </w:rPr>
      </w:pPr>
    </w:p>
    <w:p w14:paraId="325F57BE"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0EB5E181" w14:textId="77777777" w:rsidR="00D16118" w:rsidRPr="00D16118" w:rsidRDefault="00D16118" w:rsidP="00D16118">
      <w:pPr>
        <w:bidi/>
        <w:rPr>
          <w:rFonts w:cs="David" w:hint="cs"/>
          <w:rtl/>
        </w:rPr>
      </w:pPr>
    </w:p>
    <w:p w14:paraId="7298BE4B" w14:textId="77777777" w:rsidR="00D16118" w:rsidRPr="00D16118" w:rsidRDefault="00D16118" w:rsidP="00D16118">
      <w:pPr>
        <w:bidi/>
        <w:rPr>
          <w:rFonts w:cs="David" w:hint="cs"/>
          <w:rtl/>
        </w:rPr>
      </w:pPr>
      <w:r w:rsidRPr="00D16118">
        <w:rPr>
          <w:rFonts w:cs="David" w:hint="cs"/>
          <w:rtl/>
        </w:rPr>
        <w:tab/>
        <w:t>או שיש הסכמת ממשלה, ואז בוודאי שזה צריך לעלות.</w:t>
      </w:r>
    </w:p>
    <w:p w14:paraId="68C9386F" w14:textId="77777777" w:rsidR="00D16118" w:rsidRPr="00D16118" w:rsidRDefault="00D16118" w:rsidP="00D16118">
      <w:pPr>
        <w:bidi/>
        <w:rPr>
          <w:rFonts w:cs="David" w:hint="cs"/>
          <w:u w:val="single"/>
          <w:rtl/>
        </w:rPr>
      </w:pPr>
    </w:p>
    <w:p w14:paraId="0A86D777" w14:textId="77777777" w:rsidR="00D16118" w:rsidRPr="00D16118" w:rsidRDefault="00D16118" w:rsidP="00D16118">
      <w:pPr>
        <w:bidi/>
        <w:rPr>
          <w:rFonts w:cs="David" w:hint="cs"/>
          <w:rtl/>
        </w:rPr>
      </w:pPr>
      <w:r w:rsidRPr="00D16118">
        <w:rPr>
          <w:rFonts w:cs="David" w:hint="cs"/>
          <w:u w:val="single"/>
          <w:rtl/>
        </w:rPr>
        <w:t>מזכיר הכנסת אריה האן:</w:t>
      </w:r>
    </w:p>
    <w:p w14:paraId="72049B3D" w14:textId="77777777" w:rsidR="00D16118" w:rsidRPr="00D16118" w:rsidRDefault="00D16118" w:rsidP="00D16118">
      <w:pPr>
        <w:bidi/>
        <w:rPr>
          <w:rFonts w:cs="David" w:hint="cs"/>
          <w:rtl/>
        </w:rPr>
      </w:pPr>
    </w:p>
    <w:p w14:paraId="35C4570A" w14:textId="77777777" w:rsidR="00D16118" w:rsidRPr="00D16118" w:rsidRDefault="00D16118" w:rsidP="00D16118">
      <w:pPr>
        <w:bidi/>
        <w:rPr>
          <w:rFonts w:cs="David" w:hint="cs"/>
          <w:rtl/>
        </w:rPr>
      </w:pPr>
      <w:r w:rsidRPr="00D16118">
        <w:rPr>
          <w:rFonts w:cs="David" w:hint="cs"/>
          <w:rtl/>
        </w:rPr>
        <w:tab/>
        <w:t xml:space="preserve"> זה בעצם פחות או יותר אותו רעיון שהעלה מאיר שטרית כשהיה השר המקשר. הוא אמר שכאשר רוצים להגיש הצעת חוק פרטית, יכתבו בסך-הכל את שם ההצעה ואת הרציו שלה, ורק בסמוך להעלאתה במליאה, המחלקה המשפטית תנסח אותה.</w:t>
      </w:r>
    </w:p>
    <w:p w14:paraId="484BF96B" w14:textId="77777777" w:rsidR="00D16118" w:rsidRPr="00D16118" w:rsidRDefault="00D16118" w:rsidP="00D16118">
      <w:pPr>
        <w:bidi/>
        <w:rPr>
          <w:rFonts w:cs="David" w:hint="cs"/>
          <w:rtl/>
        </w:rPr>
      </w:pPr>
    </w:p>
    <w:p w14:paraId="25AC4F18" w14:textId="77777777" w:rsidR="00D16118" w:rsidRPr="00D16118" w:rsidRDefault="00D16118" w:rsidP="00D16118">
      <w:pPr>
        <w:bidi/>
        <w:rPr>
          <w:rFonts w:cs="David"/>
          <w:u w:val="single"/>
          <w:rtl/>
        </w:rPr>
      </w:pPr>
      <w:r w:rsidRPr="00D16118">
        <w:rPr>
          <w:rFonts w:cs="David"/>
          <w:u w:val="single"/>
          <w:rtl/>
        </w:rPr>
        <w:t>דוד אזולאי:</w:t>
      </w:r>
    </w:p>
    <w:p w14:paraId="5E6321A9" w14:textId="77777777" w:rsidR="00D16118" w:rsidRPr="00D16118" w:rsidRDefault="00D16118" w:rsidP="00D16118">
      <w:pPr>
        <w:bidi/>
        <w:rPr>
          <w:rFonts w:cs="David"/>
          <w:u w:val="single"/>
          <w:rtl/>
        </w:rPr>
      </w:pPr>
    </w:p>
    <w:p w14:paraId="1C0F3759"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אתה לא יכול להגיש חצי מלאכה לוועדת שרים לענייני חקיקה.</w:t>
      </w:r>
    </w:p>
    <w:p w14:paraId="0ECB1AD7" w14:textId="77777777" w:rsidR="00D16118" w:rsidRPr="00D16118" w:rsidRDefault="00D16118" w:rsidP="00D16118">
      <w:pPr>
        <w:bidi/>
        <w:rPr>
          <w:rFonts w:cs="David" w:hint="cs"/>
          <w:rtl/>
        </w:rPr>
      </w:pPr>
    </w:p>
    <w:p w14:paraId="20D164DA" w14:textId="77777777" w:rsidR="00D16118" w:rsidRPr="00D16118" w:rsidRDefault="00D16118" w:rsidP="00D16118">
      <w:pPr>
        <w:bidi/>
        <w:rPr>
          <w:rFonts w:cs="David" w:hint="cs"/>
          <w:rtl/>
        </w:rPr>
      </w:pPr>
      <w:r w:rsidRPr="00D16118">
        <w:rPr>
          <w:rFonts w:cs="David" w:hint="cs"/>
          <w:u w:val="single"/>
          <w:rtl/>
        </w:rPr>
        <w:t>מזכיר הכנסת אריה האן:</w:t>
      </w:r>
    </w:p>
    <w:p w14:paraId="1C16C242" w14:textId="77777777" w:rsidR="00D16118" w:rsidRPr="00D16118" w:rsidRDefault="00D16118" w:rsidP="00D16118">
      <w:pPr>
        <w:bidi/>
        <w:rPr>
          <w:rFonts w:cs="David" w:hint="cs"/>
          <w:rtl/>
        </w:rPr>
      </w:pPr>
      <w:r w:rsidRPr="00D16118">
        <w:rPr>
          <w:rFonts w:cs="David" w:hint="cs"/>
          <w:rtl/>
        </w:rPr>
        <w:t xml:space="preserve"> </w:t>
      </w:r>
    </w:p>
    <w:p w14:paraId="30272742" w14:textId="77777777" w:rsidR="00D16118" w:rsidRPr="00D16118" w:rsidRDefault="00D16118" w:rsidP="00D16118">
      <w:pPr>
        <w:bidi/>
        <w:rPr>
          <w:rFonts w:cs="David" w:hint="cs"/>
          <w:rtl/>
        </w:rPr>
      </w:pPr>
      <w:r w:rsidRPr="00D16118">
        <w:rPr>
          <w:rFonts w:cs="David" w:hint="cs"/>
          <w:rtl/>
        </w:rPr>
        <w:tab/>
        <w:t xml:space="preserve"> מבחינה טכנית, היום לכולם מנסחים והם מגישים. ועדת שרים לענייני חקיקה, באופן אמיתי, מתייחס להצעת החוק רק בסמוך להעלאתה. אנחנו מודיעים לה כשבועיים קודם שאֵלֶה ההצעות שהוגשו למזכירות כדרישה להעלות אותן במסגרת המכסה של הסיעה, ורק אז זה מובא לוועדת שרים לענייני חקיקה. לדוגמה, היום שיחררו מחובת הצעה מספר הצעות, הן תעלינה לדיון בוועדת שרים רק ביום ראשון. ועדת שרים דנה רק בסמוך להעלאה.</w:t>
      </w:r>
    </w:p>
    <w:p w14:paraId="6919DB2D" w14:textId="77777777" w:rsidR="00D16118" w:rsidRPr="00D16118" w:rsidRDefault="00D16118" w:rsidP="00D16118">
      <w:pPr>
        <w:bidi/>
        <w:rPr>
          <w:rFonts w:cs="David" w:hint="cs"/>
          <w:rtl/>
        </w:rPr>
      </w:pPr>
    </w:p>
    <w:p w14:paraId="1FFA4323" w14:textId="77777777" w:rsidR="00D16118" w:rsidRPr="00D16118" w:rsidRDefault="00D16118" w:rsidP="00D16118">
      <w:pPr>
        <w:bidi/>
        <w:rPr>
          <w:rFonts w:cs="David"/>
          <w:u w:val="single"/>
          <w:rtl/>
        </w:rPr>
      </w:pPr>
      <w:r w:rsidRPr="00D16118">
        <w:rPr>
          <w:rFonts w:cs="David"/>
          <w:u w:val="single"/>
          <w:rtl/>
        </w:rPr>
        <w:t>מוחמד ברכה:</w:t>
      </w:r>
    </w:p>
    <w:p w14:paraId="5EEE5DDF" w14:textId="77777777" w:rsidR="00D16118" w:rsidRPr="00D16118" w:rsidRDefault="00D16118" w:rsidP="00D16118">
      <w:pPr>
        <w:bidi/>
        <w:rPr>
          <w:rFonts w:cs="David"/>
          <w:u w:val="single"/>
          <w:rtl/>
        </w:rPr>
      </w:pPr>
    </w:p>
    <w:p w14:paraId="79940AC7"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בהמשך לדברים של המזכיר ושל היועצת המשפטית, אני חושב שהרעיון השני שהציעה ארבל הוא מצוין. זאת אומרת, בשלב של הקריאה הטרומית, אנחנו מצביעים לא על חוק אלא על רעיון. הרי למה זה נקרא קריאה טרומית ולא קריאה ראשונה?</w:t>
      </w:r>
    </w:p>
    <w:p w14:paraId="3F6E5B2B" w14:textId="77777777" w:rsidR="00D16118" w:rsidRPr="00D16118" w:rsidRDefault="00D16118" w:rsidP="00D16118">
      <w:pPr>
        <w:bidi/>
        <w:rPr>
          <w:rFonts w:cs="David" w:hint="cs"/>
          <w:rtl/>
        </w:rPr>
      </w:pPr>
    </w:p>
    <w:p w14:paraId="07AC6999" w14:textId="77777777" w:rsidR="00D16118" w:rsidRPr="00D16118" w:rsidRDefault="00D16118" w:rsidP="00D16118">
      <w:pPr>
        <w:bidi/>
        <w:rPr>
          <w:rFonts w:cs="David" w:hint="cs"/>
          <w:rtl/>
        </w:rPr>
      </w:pPr>
      <w:r w:rsidRPr="00D16118">
        <w:rPr>
          <w:rFonts w:cs="David" w:hint="cs"/>
          <w:u w:val="single"/>
          <w:rtl/>
        </w:rPr>
        <w:t>מזכיר הכנסת אריה האן:</w:t>
      </w:r>
    </w:p>
    <w:p w14:paraId="7C5BD869" w14:textId="77777777" w:rsidR="00D16118" w:rsidRPr="00D16118" w:rsidRDefault="00D16118" w:rsidP="00D16118">
      <w:pPr>
        <w:bidi/>
        <w:rPr>
          <w:rFonts w:cs="David" w:hint="cs"/>
          <w:rtl/>
        </w:rPr>
      </w:pPr>
    </w:p>
    <w:p w14:paraId="6A8A3F6F" w14:textId="77777777" w:rsidR="00D16118" w:rsidRPr="00D16118" w:rsidRDefault="00D16118" w:rsidP="00D16118">
      <w:pPr>
        <w:bidi/>
        <w:rPr>
          <w:rFonts w:cs="David" w:hint="cs"/>
          <w:rtl/>
        </w:rPr>
      </w:pPr>
      <w:r w:rsidRPr="00D16118">
        <w:rPr>
          <w:rFonts w:cs="David" w:hint="cs"/>
          <w:rtl/>
        </w:rPr>
        <w:tab/>
        <w:t xml:space="preserve"> כי יש לה גם מעמד של הצעה לסדר.</w:t>
      </w:r>
    </w:p>
    <w:p w14:paraId="54B078F0" w14:textId="77777777" w:rsidR="00D16118" w:rsidRPr="00D16118" w:rsidRDefault="00D16118" w:rsidP="00D16118">
      <w:pPr>
        <w:bidi/>
        <w:rPr>
          <w:rFonts w:cs="David" w:hint="cs"/>
          <w:rtl/>
        </w:rPr>
      </w:pPr>
    </w:p>
    <w:p w14:paraId="111C7372" w14:textId="77777777" w:rsidR="00D16118" w:rsidRPr="00D16118" w:rsidRDefault="00D16118" w:rsidP="00D16118">
      <w:pPr>
        <w:bidi/>
        <w:rPr>
          <w:rFonts w:cs="David"/>
          <w:u w:val="single"/>
          <w:rtl/>
        </w:rPr>
      </w:pPr>
      <w:r w:rsidRPr="00D16118">
        <w:rPr>
          <w:rFonts w:cs="David"/>
          <w:u w:val="single"/>
          <w:rtl/>
        </w:rPr>
        <w:t>מוחמד ברכה:</w:t>
      </w:r>
    </w:p>
    <w:p w14:paraId="0B85913E" w14:textId="77777777" w:rsidR="00D16118" w:rsidRPr="00D16118" w:rsidRDefault="00D16118" w:rsidP="00D16118">
      <w:pPr>
        <w:bidi/>
        <w:rPr>
          <w:rFonts w:cs="David"/>
          <w:u w:val="single"/>
          <w:rtl/>
        </w:rPr>
      </w:pPr>
    </w:p>
    <w:p w14:paraId="1E21AD2D"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מצביעים על הרעיון. לכן אפשר שהניסוח יהיה אחרי שהצעת החוק עוברת בקריאה טרומית. מה שעובר קריאה טרומית, הולך למחלקת משפטית. זה מפחית את מספר הצעות החוק שצריך לנסח. </w:t>
      </w:r>
    </w:p>
    <w:p w14:paraId="0CFD4CED" w14:textId="77777777" w:rsidR="00D16118" w:rsidRPr="00D16118" w:rsidRDefault="00D16118" w:rsidP="00D16118">
      <w:pPr>
        <w:bidi/>
        <w:rPr>
          <w:rFonts w:cs="David" w:hint="cs"/>
          <w:rtl/>
        </w:rPr>
      </w:pPr>
    </w:p>
    <w:p w14:paraId="6C7CCEB3"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B12A87C" w14:textId="77777777" w:rsidR="00D16118" w:rsidRPr="00D16118" w:rsidRDefault="00D16118" w:rsidP="00D16118">
      <w:pPr>
        <w:bidi/>
        <w:rPr>
          <w:rFonts w:cs="David" w:hint="cs"/>
          <w:rtl/>
        </w:rPr>
      </w:pPr>
    </w:p>
    <w:p w14:paraId="65D64F79" w14:textId="77777777" w:rsidR="00D16118" w:rsidRPr="00D16118" w:rsidRDefault="00D16118" w:rsidP="00D16118">
      <w:pPr>
        <w:bidi/>
        <w:rPr>
          <w:rFonts w:cs="David" w:hint="cs"/>
          <w:rtl/>
        </w:rPr>
      </w:pPr>
      <w:r w:rsidRPr="00D16118">
        <w:rPr>
          <w:rFonts w:cs="David" w:hint="cs"/>
          <w:rtl/>
        </w:rPr>
        <w:tab/>
        <w:t xml:space="preserve"> ארבל אומרת שעוד לפני שהצעת החוק מגיעה למליאה, ברגע שאתה רוצה להעלות אותה, תקבל ניסוח בלשכה המשפטית.</w:t>
      </w:r>
    </w:p>
    <w:p w14:paraId="69B3B829" w14:textId="77777777" w:rsidR="00D16118" w:rsidRPr="00D16118" w:rsidRDefault="00D16118" w:rsidP="00D16118">
      <w:pPr>
        <w:bidi/>
        <w:rPr>
          <w:rFonts w:cs="David" w:hint="cs"/>
          <w:rtl/>
        </w:rPr>
      </w:pPr>
    </w:p>
    <w:p w14:paraId="2EACE99E" w14:textId="77777777" w:rsidR="00D16118" w:rsidRPr="00D16118" w:rsidRDefault="00D16118" w:rsidP="00D16118">
      <w:pPr>
        <w:bidi/>
        <w:rPr>
          <w:rFonts w:cs="David"/>
          <w:u w:val="single"/>
          <w:rtl/>
        </w:rPr>
      </w:pPr>
      <w:r w:rsidRPr="00D16118">
        <w:rPr>
          <w:rFonts w:cs="David"/>
          <w:u w:val="single"/>
          <w:rtl/>
        </w:rPr>
        <w:t>מוחמד ברכה:</w:t>
      </w:r>
    </w:p>
    <w:p w14:paraId="3A8B1B61" w14:textId="77777777" w:rsidR="00D16118" w:rsidRPr="00D16118" w:rsidRDefault="00D16118" w:rsidP="00D16118">
      <w:pPr>
        <w:bidi/>
        <w:rPr>
          <w:rFonts w:cs="David"/>
          <w:u w:val="single"/>
          <w:rtl/>
        </w:rPr>
      </w:pPr>
    </w:p>
    <w:p w14:paraId="05A62EEF"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אני בעד האפשרות השניה. למה להעמיס על הלשכה המשפטית כל מיני ניסוחים, שיכול להיות שבסוף אף פעם לא יגיעו להצבעה. לכן אחרי שהצעת החוק עוברת בקריאה טרומית, לפני שזה הולך לוועדה הרלוונטית, היא תלך ללשכה המשפטית, תעבור את הניסוח. </w:t>
      </w:r>
    </w:p>
    <w:p w14:paraId="5363405E" w14:textId="77777777" w:rsidR="00D16118" w:rsidRPr="00D16118" w:rsidRDefault="00D16118" w:rsidP="00D16118">
      <w:pPr>
        <w:bidi/>
        <w:rPr>
          <w:rFonts w:cs="David" w:hint="cs"/>
          <w:rtl/>
        </w:rPr>
      </w:pPr>
    </w:p>
    <w:p w14:paraId="21A9432C"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יעקב מרגי:</w:t>
      </w:r>
    </w:p>
    <w:p w14:paraId="7582AD79" w14:textId="77777777" w:rsidR="00D16118" w:rsidRPr="00D16118" w:rsidRDefault="00D16118" w:rsidP="00D16118">
      <w:pPr>
        <w:bidi/>
        <w:rPr>
          <w:rFonts w:cs="David" w:hint="cs"/>
          <w:rtl/>
        </w:rPr>
      </w:pPr>
    </w:p>
    <w:p w14:paraId="3145E788" w14:textId="77777777" w:rsidR="00D16118" w:rsidRPr="00D16118" w:rsidRDefault="00D16118" w:rsidP="00D16118">
      <w:pPr>
        <w:bidi/>
        <w:rPr>
          <w:rFonts w:cs="David" w:hint="cs"/>
          <w:rtl/>
        </w:rPr>
      </w:pPr>
      <w:r w:rsidRPr="00D16118">
        <w:rPr>
          <w:rFonts w:cs="David" w:hint="cs"/>
          <w:rtl/>
        </w:rPr>
        <w:tab/>
        <w:t xml:space="preserve"> אבל הצעת חוק יכולה להיפסל על-ידי ועדת שרים לענייני חקיקה על ניסוח לא נכון. </w:t>
      </w:r>
    </w:p>
    <w:p w14:paraId="61D00786" w14:textId="77777777" w:rsidR="00D16118" w:rsidRPr="00D16118" w:rsidRDefault="00D16118" w:rsidP="00D16118">
      <w:pPr>
        <w:bidi/>
        <w:rPr>
          <w:rFonts w:cs="David" w:hint="cs"/>
          <w:rtl/>
        </w:rPr>
      </w:pPr>
    </w:p>
    <w:p w14:paraId="04BD8596" w14:textId="77777777" w:rsidR="00D16118" w:rsidRPr="00D16118" w:rsidRDefault="00D16118" w:rsidP="00D16118">
      <w:pPr>
        <w:bidi/>
        <w:rPr>
          <w:rFonts w:cs="David"/>
          <w:u w:val="single"/>
          <w:rtl/>
        </w:rPr>
      </w:pPr>
      <w:r w:rsidRPr="00D16118">
        <w:rPr>
          <w:rFonts w:cs="David"/>
          <w:u w:val="single"/>
          <w:rtl/>
        </w:rPr>
        <w:t>דוד אזולאי:</w:t>
      </w:r>
    </w:p>
    <w:p w14:paraId="75BA802A" w14:textId="77777777" w:rsidR="00D16118" w:rsidRPr="00D16118" w:rsidRDefault="00D16118" w:rsidP="00D16118">
      <w:pPr>
        <w:bidi/>
        <w:rPr>
          <w:rFonts w:cs="David"/>
          <w:u w:val="single"/>
          <w:rtl/>
        </w:rPr>
      </w:pPr>
    </w:p>
    <w:p w14:paraId="0ED3BFB3"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יש בזה משהו. אסור שניסוח חלקי יגיע לחקיקה גם בקריאה טרומית. לפני שזה מגיע לוועדת שרים, זה צריך להיות מנוסח. </w:t>
      </w:r>
    </w:p>
    <w:p w14:paraId="6C6DF3FE" w14:textId="77777777" w:rsidR="00D16118" w:rsidRPr="00D16118" w:rsidRDefault="00D16118" w:rsidP="00D16118">
      <w:pPr>
        <w:bidi/>
        <w:rPr>
          <w:rFonts w:cs="David" w:hint="cs"/>
          <w:rtl/>
        </w:rPr>
      </w:pPr>
    </w:p>
    <w:p w14:paraId="5136396E" w14:textId="77777777" w:rsidR="00D16118" w:rsidRPr="00D16118" w:rsidRDefault="00D16118" w:rsidP="00D16118">
      <w:pPr>
        <w:bidi/>
        <w:rPr>
          <w:rFonts w:cs="David" w:hint="cs"/>
          <w:rtl/>
        </w:rPr>
      </w:pPr>
      <w:r w:rsidRPr="00D16118">
        <w:rPr>
          <w:rFonts w:cs="David" w:hint="cs"/>
          <w:u w:val="single"/>
          <w:rtl/>
        </w:rPr>
        <w:t>ראובן ריבלין:</w:t>
      </w:r>
    </w:p>
    <w:p w14:paraId="28460901" w14:textId="77777777" w:rsidR="00D16118" w:rsidRPr="00D16118" w:rsidRDefault="00D16118" w:rsidP="00D16118">
      <w:pPr>
        <w:bidi/>
        <w:rPr>
          <w:rFonts w:cs="David" w:hint="cs"/>
          <w:rtl/>
        </w:rPr>
      </w:pPr>
    </w:p>
    <w:p w14:paraId="21D42F40" w14:textId="77777777" w:rsidR="00D16118" w:rsidRPr="00D16118" w:rsidRDefault="00D16118" w:rsidP="00D16118">
      <w:pPr>
        <w:bidi/>
        <w:rPr>
          <w:rFonts w:cs="David" w:hint="cs"/>
          <w:rtl/>
        </w:rPr>
      </w:pPr>
      <w:r w:rsidRPr="00D16118">
        <w:rPr>
          <w:rFonts w:cs="David" w:hint="cs"/>
          <w:rtl/>
        </w:rPr>
        <w:tab/>
        <w:t>אני מתייחס להצעה של עו"ד ארבל אסטרחן. אני חושב שההצעה הזאת היא טובה, כי היא מאפשרת שני מסלולים. כל מי שרוצה להגיש הצעת במסגרת על מנת שהיא תגובש במחלקה המשפטית, כמובן יכול לעשות זאת והוא יצטרך להמתין. דרך אגב, הצפיפות תלך ותפחת, אם כי ראיתי מספר חברי כנסת, בעיקר חדשים, שאצלם זה אף פעם לא ייפסק. הם תמיד יגישו 30-40 הצעות בשבוע</w:t>
      </w:r>
    </w:p>
    <w:p w14:paraId="64257374" w14:textId="77777777" w:rsidR="00D16118" w:rsidRPr="00D16118" w:rsidRDefault="00D16118" w:rsidP="00D16118">
      <w:pPr>
        <w:bidi/>
        <w:rPr>
          <w:rFonts w:cs="David" w:hint="cs"/>
          <w:rtl/>
        </w:rPr>
      </w:pPr>
    </w:p>
    <w:p w14:paraId="0BCB14BE"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8E76A35" w14:textId="77777777" w:rsidR="00D16118" w:rsidRPr="00D16118" w:rsidRDefault="00D16118" w:rsidP="00D16118">
      <w:pPr>
        <w:bidi/>
        <w:rPr>
          <w:rFonts w:cs="David" w:hint="cs"/>
          <w:rtl/>
        </w:rPr>
      </w:pPr>
    </w:p>
    <w:p w14:paraId="30E23B09" w14:textId="77777777" w:rsidR="00D16118" w:rsidRPr="00D16118" w:rsidRDefault="00D16118" w:rsidP="00D16118">
      <w:pPr>
        <w:bidi/>
        <w:rPr>
          <w:rFonts w:cs="David" w:hint="cs"/>
          <w:rtl/>
        </w:rPr>
      </w:pPr>
      <w:r w:rsidRPr="00D16118">
        <w:rPr>
          <w:rFonts w:cs="David" w:hint="cs"/>
          <w:rtl/>
        </w:rPr>
        <w:tab/>
        <w:t>התבטל הדוח הסטטיסטי בנושא של הגשת הצעות חוק פרטיות.</w:t>
      </w:r>
    </w:p>
    <w:p w14:paraId="71FFA28E" w14:textId="77777777" w:rsidR="00D16118" w:rsidRPr="00D16118" w:rsidRDefault="00D16118" w:rsidP="00D16118">
      <w:pPr>
        <w:bidi/>
        <w:rPr>
          <w:rFonts w:cs="David" w:hint="cs"/>
          <w:rtl/>
        </w:rPr>
      </w:pPr>
      <w:r w:rsidRPr="00D16118">
        <w:rPr>
          <w:rFonts w:cs="David" w:hint="cs"/>
          <w:rtl/>
        </w:rPr>
        <w:tab/>
      </w:r>
    </w:p>
    <w:p w14:paraId="770C1D11"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26C3FC34" w14:textId="77777777" w:rsidR="00D16118" w:rsidRPr="00D16118" w:rsidRDefault="00D16118" w:rsidP="00D16118">
      <w:pPr>
        <w:bidi/>
        <w:rPr>
          <w:rFonts w:cs="David" w:hint="cs"/>
          <w:rtl/>
        </w:rPr>
      </w:pPr>
    </w:p>
    <w:p w14:paraId="47AF2770" w14:textId="77777777" w:rsidR="00D16118" w:rsidRPr="00D16118" w:rsidRDefault="00D16118" w:rsidP="00D16118">
      <w:pPr>
        <w:bidi/>
        <w:rPr>
          <w:rFonts w:cs="David" w:hint="cs"/>
          <w:rtl/>
        </w:rPr>
      </w:pPr>
      <w:r w:rsidRPr="00D16118">
        <w:rPr>
          <w:rFonts w:cs="David" w:hint="cs"/>
          <w:rtl/>
        </w:rPr>
        <w:tab/>
        <w:t xml:space="preserve"> אין דוח סטטיסטי.</w:t>
      </w:r>
    </w:p>
    <w:p w14:paraId="2588D7A5" w14:textId="77777777" w:rsidR="00D16118" w:rsidRPr="00D16118" w:rsidRDefault="00D16118" w:rsidP="00D16118">
      <w:pPr>
        <w:bidi/>
        <w:rPr>
          <w:rFonts w:cs="David" w:hint="cs"/>
          <w:rtl/>
        </w:rPr>
      </w:pPr>
    </w:p>
    <w:p w14:paraId="0DC59442" w14:textId="77777777" w:rsidR="00D16118" w:rsidRPr="00D16118" w:rsidRDefault="00D16118" w:rsidP="00D16118">
      <w:pPr>
        <w:bidi/>
        <w:rPr>
          <w:rFonts w:cs="David" w:hint="cs"/>
          <w:rtl/>
        </w:rPr>
      </w:pPr>
      <w:r w:rsidRPr="00D16118">
        <w:rPr>
          <w:rFonts w:cs="David" w:hint="cs"/>
          <w:u w:val="single"/>
          <w:rtl/>
        </w:rPr>
        <w:t>קריאה:</w:t>
      </w:r>
    </w:p>
    <w:p w14:paraId="6FD56E1B" w14:textId="77777777" w:rsidR="00D16118" w:rsidRPr="00D16118" w:rsidRDefault="00D16118" w:rsidP="00D16118">
      <w:pPr>
        <w:bidi/>
        <w:rPr>
          <w:rFonts w:cs="David" w:hint="cs"/>
          <w:rtl/>
        </w:rPr>
      </w:pPr>
    </w:p>
    <w:p w14:paraId="69EE029C" w14:textId="77777777" w:rsidR="00D16118" w:rsidRPr="00D16118" w:rsidRDefault="00D16118" w:rsidP="00D16118">
      <w:pPr>
        <w:bidi/>
        <w:rPr>
          <w:rFonts w:cs="David" w:hint="cs"/>
          <w:rtl/>
        </w:rPr>
      </w:pPr>
      <w:r w:rsidRPr="00D16118">
        <w:rPr>
          <w:rFonts w:cs="David" w:hint="cs"/>
          <w:rtl/>
        </w:rPr>
        <w:tab/>
        <w:t xml:space="preserve"> תודיעו את זה לכולם.</w:t>
      </w:r>
    </w:p>
    <w:p w14:paraId="6AE6FDCD" w14:textId="77777777" w:rsidR="00D16118" w:rsidRPr="00D16118" w:rsidRDefault="00D16118" w:rsidP="00D16118">
      <w:pPr>
        <w:bidi/>
        <w:rPr>
          <w:rFonts w:cs="David" w:hint="cs"/>
          <w:rtl/>
        </w:rPr>
      </w:pPr>
    </w:p>
    <w:p w14:paraId="3AA3873A" w14:textId="77777777" w:rsidR="00D16118" w:rsidRPr="00D16118" w:rsidRDefault="00D16118" w:rsidP="00D16118">
      <w:pPr>
        <w:bidi/>
        <w:rPr>
          <w:rFonts w:cs="David" w:hint="cs"/>
          <w:rtl/>
        </w:rPr>
      </w:pPr>
      <w:r w:rsidRPr="00D16118">
        <w:rPr>
          <w:rFonts w:cs="David" w:hint="cs"/>
          <w:u w:val="single"/>
          <w:rtl/>
        </w:rPr>
        <w:t>ראובן ריבלין:</w:t>
      </w:r>
    </w:p>
    <w:p w14:paraId="2E878953" w14:textId="77777777" w:rsidR="00D16118" w:rsidRPr="00D16118" w:rsidRDefault="00D16118" w:rsidP="00D16118">
      <w:pPr>
        <w:bidi/>
        <w:rPr>
          <w:rFonts w:cs="David" w:hint="cs"/>
          <w:rtl/>
        </w:rPr>
      </w:pPr>
    </w:p>
    <w:p w14:paraId="20ABF30C" w14:textId="77777777" w:rsidR="00D16118" w:rsidRPr="00D16118" w:rsidRDefault="00D16118" w:rsidP="00D16118">
      <w:pPr>
        <w:bidi/>
        <w:rPr>
          <w:rFonts w:cs="David" w:hint="cs"/>
          <w:rtl/>
        </w:rPr>
      </w:pPr>
      <w:r w:rsidRPr="00D16118">
        <w:rPr>
          <w:rFonts w:cs="David" w:hint="cs"/>
          <w:rtl/>
        </w:rPr>
        <w:tab/>
        <w:t xml:space="preserve"> אני חושב שזאת טעות, אבל לא אכפת לי. יכול להיות דוח סטטיסטי, ויכול לא להיות. זה לא דרמטי. שום כשרון אמיתי לא ייעלם פה, ושום אדם לא יהיה במצב שהוא יוכל לומר שהוא מקופח. על ציר הזמן אין מקופחים בכנסת, כל אחד מקבל מה שמגיע לו ובדיוק. </w:t>
      </w:r>
    </w:p>
    <w:p w14:paraId="7F97C82E" w14:textId="77777777" w:rsidR="00D16118" w:rsidRPr="00D16118" w:rsidRDefault="00D16118" w:rsidP="00D16118">
      <w:pPr>
        <w:bidi/>
        <w:rPr>
          <w:rFonts w:cs="David" w:hint="cs"/>
          <w:rtl/>
        </w:rPr>
      </w:pPr>
    </w:p>
    <w:p w14:paraId="7CE78F15" w14:textId="77777777" w:rsidR="00D16118" w:rsidRPr="00D16118" w:rsidRDefault="00D16118" w:rsidP="00D16118">
      <w:pPr>
        <w:bidi/>
        <w:ind w:firstLine="567"/>
        <w:rPr>
          <w:rFonts w:cs="David" w:hint="cs"/>
          <w:rtl/>
        </w:rPr>
      </w:pPr>
      <w:r w:rsidRPr="00D16118">
        <w:rPr>
          <w:rFonts w:cs="David" w:hint="cs"/>
          <w:rtl/>
        </w:rPr>
        <w:t>אני חושב שמה שארבל מציע יכול להיות דו-מסלולי. רוצה חבר כנסת שאינו מסוגל, אינו רוצה או אין לו זמן לנסח את החוק לאשורו, יעביר את זה ללשכה המשפטית. רוצה חבר כנסת, יגיש בקשה ישירות למזכירות. חבר כנסת שהגיש ישירות למזכירות, יקבל מיד פ', זה מונח על שולחן הכנסת מהר ככל האפשר - זה רק עניין של ההדפסה - הוא יכול לומר שהוא מבקש להעלות את הדבר הזה תוך שבועיים-שלושה, כאשר יחלפו 45 יום. המחלקה תסתכל ותעבד את הצעת החוק לקראת ההגשה.</w:t>
      </w:r>
    </w:p>
    <w:p w14:paraId="5A691AEE" w14:textId="77777777" w:rsidR="00D16118" w:rsidRPr="00D16118" w:rsidRDefault="00D16118" w:rsidP="00D16118">
      <w:pPr>
        <w:bidi/>
        <w:ind w:firstLine="567"/>
        <w:rPr>
          <w:rFonts w:cs="David" w:hint="cs"/>
          <w:rtl/>
        </w:rPr>
      </w:pPr>
    </w:p>
    <w:p w14:paraId="0D3AF182" w14:textId="77777777" w:rsidR="00D16118" w:rsidRPr="00D16118" w:rsidRDefault="00D16118" w:rsidP="00D16118">
      <w:pPr>
        <w:bidi/>
        <w:rPr>
          <w:rFonts w:cs="David" w:hint="cs"/>
          <w:rtl/>
        </w:rPr>
      </w:pPr>
      <w:r w:rsidRPr="00D16118">
        <w:rPr>
          <w:rFonts w:cs="David" w:hint="cs"/>
          <w:u w:val="single"/>
          <w:rtl/>
        </w:rPr>
        <w:t>סגן מזכיר הכנסת נאזם בדר:</w:t>
      </w:r>
    </w:p>
    <w:p w14:paraId="294FC1EC" w14:textId="77777777" w:rsidR="00D16118" w:rsidRPr="00D16118" w:rsidRDefault="00D16118" w:rsidP="00D16118">
      <w:pPr>
        <w:bidi/>
        <w:rPr>
          <w:rFonts w:cs="David" w:hint="cs"/>
          <w:rtl/>
        </w:rPr>
      </w:pPr>
    </w:p>
    <w:p w14:paraId="73CF4F53" w14:textId="77777777" w:rsidR="00D16118" w:rsidRPr="00D16118" w:rsidRDefault="00D16118" w:rsidP="00D16118">
      <w:pPr>
        <w:bidi/>
        <w:rPr>
          <w:rFonts w:cs="David" w:hint="cs"/>
          <w:rtl/>
        </w:rPr>
      </w:pPr>
      <w:r w:rsidRPr="00D16118">
        <w:rPr>
          <w:rFonts w:cs="David" w:hint="cs"/>
          <w:rtl/>
        </w:rPr>
        <w:tab/>
        <w:t>מי יקבע אם יש אלמנט של הסתה לגזענות או דברים כאלה שצריך להביא את זה לנשיאות כדי להחליט אם להניח או לא.</w:t>
      </w:r>
    </w:p>
    <w:p w14:paraId="73232620" w14:textId="77777777" w:rsidR="00D16118" w:rsidRPr="00D16118" w:rsidRDefault="00D16118" w:rsidP="00D16118">
      <w:pPr>
        <w:bidi/>
        <w:rPr>
          <w:rFonts w:cs="David" w:hint="cs"/>
          <w:rtl/>
        </w:rPr>
      </w:pPr>
    </w:p>
    <w:p w14:paraId="267A86F3" w14:textId="77777777" w:rsidR="00D16118" w:rsidRPr="00D16118" w:rsidRDefault="00D16118" w:rsidP="00D16118">
      <w:pPr>
        <w:bidi/>
        <w:rPr>
          <w:rFonts w:cs="David" w:hint="cs"/>
          <w:rtl/>
        </w:rPr>
      </w:pPr>
      <w:r w:rsidRPr="00D16118">
        <w:rPr>
          <w:rFonts w:cs="David" w:hint="cs"/>
          <w:u w:val="single"/>
          <w:rtl/>
        </w:rPr>
        <w:t>קריאה:</w:t>
      </w:r>
    </w:p>
    <w:p w14:paraId="4597CC5A" w14:textId="77777777" w:rsidR="00D16118" w:rsidRPr="00D16118" w:rsidRDefault="00D16118" w:rsidP="00D16118">
      <w:pPr>
        <w:bidi/>
        <w:rPr>
          <w:rFonts w:cs="David" w:hint="cs"/>
          <w:rtl/>
        </w:rPr>
      </w:pPr>
    </w:p>
    <w:p w14:paraId="6B877BC0" w14:textId="77777777" w:rsidR="00D16118" w:rsidRPr="00D16118" w:rsidRDefault="00D16118" w:rsidP="00D16118">
      <w:pPr>
        <w:bidi/>
        <w:rPr>
          <w:rFonts w:cs="David" w:hint="cs"/>
          <w:rtl/>
        </w:rPr>
      </w:pPr>
      <w:r w:rsidRPr="00D16118">
        <w:rPr>
          <w:rFonts w:cs="David" w:hint="cs"/>
          <w:rtl/>
        </w:rPr>
        <w:tab/>
        <w:t>הלשכה המשפטית.</w:t>
      </w:r>
    </w:p>
    <w:p w14:paraId="47A35389" w14:textId="77777777" w:rsidR="00D16118" w:rsidRPr="00D16118" w:rsidRDefault="00D16118" w:rsidP="00D16118">
      <w:pPr>
        <w:bidi/>
        <w:rPr>
          <w:rFonts w:cs="David" w:hint="cs"/>
          <w:rtl/>
        </w:rPr>
      </w:pPr>
    </w:p>
    <w:p w14:paraId="5FC88011"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ארבל אסטרחן:</w:t>
      </w:r>
    </w:p>
    <w:p w14:paraId="29E5E917" w14:textId="77777777" w:rsidR="00D16118" w:rsidRPr="00D16118" w:rsidRDefault="00D16118" w:rsidP="00D16118">
      <w:pPr>
        <w:bidi/>
        <w:rPr>
          <w:rFonts w:cs="David" w:hint="cs"/>
          <w:rtl/>
        </w:rPr>
      </w:pPr>
    </w:p>
    <w:p w14:paraId="742BD3D2" w14:textId="77777777" w:rsidR="00D16118" w:rsidRPr="00D16118" w:rsidRDefault="00D16118" w:rsidP="00D16118">
      <w:pPr>
        <w:bidi/>
        <w:rPr>
          <w:rFonts w:cs="David" w:hint="cs"/>
          <w:rtl/>
        </w:rPr>
      </w:pPr>
      <w:r w:rsidRPr="00D16118">
        <w:rPr>
          <w:rFonts w:cs="David" w:hint="cs"/>
          <w:rtl/>
        </w:rPr>
        <w:tab/>
        <w:t xml:space="preserve"> זאת אחת השאלות. הרי כבר היום הלשכה המשפטית עוברת עבור הנשיאות על כל ההצעות כדי לראות אם יש בעיה של גזענות, שזה משהו מאוד נדיר. בכנסת הזאת זה עוד לא היה. גם על זה הלשכה המשפטית תוכל לעבור. </w:t>
      </w:r>
    </w:p>
    <w:p w14:paraId="506A0F88" w14:textId="77777777" w:rsidR="00D16118" w:rsidRPr="00D16118" w:rsidRDefault="00D16118" w:rsidP="00D16118">
      <w:pPr>
        <w:bidi/>
        <w:rPr>
          <w:rFonts w:cs="David" w:hint="cs"/>
          <w:rtl/>
        </w:rPr>
      </w:pPr>
    </w:p>
    <w:p w14:paraId="0FE2B225" w14:textId="77777777" w:rsidR="00D16118" w:rsidRPr="00D16118" w:rsidRDefault="00D16118" w:rsidP="00D16118">
      <w:pPr>
        <w:bidi/>
        <w:rPr>
          <w:rFonts w:cs="David" w:hint="cs"/>
          <w:rtl/>
        </w:rPr>
      </w:pPr>
      <w:r w:rsidRPr="00D16118">
        <w:rPr>
          <w:rFonts w:cs="David" w:hint="cs"/>
          <w:rtl/>
        </w:rPr>
        <w:tab/>
        <w:t xml:space="preserve"> אם רוצים להשאיר את הדרישה שהצעת חוק לא תהיה גזענות במהותה או שוללת את קיומה של מדינת ישראל, אפשר שהלשכה המשפטית תעבור על זה. </w:t>
      </w:r>
    </w:p>
    <w:p w14:paraId="06D8F1D6" w14:textId="77777777" w:rsidR="00D16118" w:rsidRPr="00D16118" w:rsidRDefault="00D16118" w:rsidP="00D16118">
      <w:pPr>
        <w:bidi/>
        <w:rPr>
          <w:rFonts w:cs="David" w:hint="cs"/>
          <w:rtl/>
        </w:rPr>
      </w:pPr>
    </w:p>
    <w:p w14:paraId="4BC261A7" w14:textId="77777777" w:rsidR="00D16118" w:rsidRPr="00D16118" w:rsidRDefault="00D16118" w:rsidP="00D16118">
      <w:pPr>
        <w:bidi/>
        <w:rPr>
          <w:rFonts w:cs="David" w:hint="cs"/>
          <w:rtl/>
        </w:rPr>
      </w:pPr>
      <w:r w:rsidRPr="00D16118">
        <w:rPr>
          <w:rFonts w:cs="David" w:hint="cs"/>
          <w:u w:val="single"/>
          <w:rtl/>
        </w:rPr>
        <w:t>ראובן ריבלין:</w:t>
      </w:r>
    </w:p>
    <w:p w14:paraId="7B29255F" w14:textId="77777777" w:rsidR="00D16118" w:rsidRPr="00D16118" w:rsidRDefault="00D16118" w:rsidP="00D16118">
      <w:pPr>
        <w:bidi/>
        <w:rPr>
          <w:rFonts w:cs="David" w:hint="cs"/>
          <w:rtl/>
        </w:rPr>
      </w:pPr>
    </w:p>
    <w:p w14:paraId="748BA851" w14:textId="77777777" w:rsidR="00D16118" w:rsidRPr="00D16118" w:rsidRDefault="00D16118" w:rsidP="00D16118">
      <w:pPr>
        <w:bidi/>
        <w:rPr>
          <w:rFonts w:cs="David" w:hint="cs"/>
          <w:rtl/>
        </w:rPr>
      </w:pPr>
      <w:r w:rsidRPr="00D16118">
        <w:rPr>
          <w:rFonts w:cs="David" w:hint="cs"/>
          <w:rtl/>
        </w:rPr>
        <w:tab/>
        <w:t xml:space="preserve"> אחד מסגני מזכיר הכנסת שיהיה מופקד על קבלת הצעות חוק, יכול ולהבחין איזו הצעה צריך להפנות את תשומת לב הנשיאות. </w:t>
      </w:r>
    </w:p>
    <w:p w14:paraId="2CC5208A" w14:textId="77777777" w:rsidR="00D16118" w:rsidRPr="00D16118" w:rsidRDefault="00D16118" w:rsidP="00D16118">
      <w:pPr>
        <w:bidi/>
        <w:rPr>
          <w:rFonts w:cs="David" w:hint="cs"/>
          <w:rtl/>
        </w:rPr>
      </w:pPr>
    </w:p>
    <w:p w14:paraId="217E2461" w14:textId="77777777" w:rsidR="00D16118" w:rsidRPr="00D16118" w:rsidRDefault="00D16118" w:rsidP="00D16118">
      <w:pPr>
        <w:pStyle w:val="Heading5"/>
        <w:jc w:val="left"/>
        <w:rPr>
          <w:rFonts w:hint="cs"/>
          <w:rtl/>
        </w:rPr>
      </w:pPr>
      <w:r w:rsidRPr="00D16118">
        <w:rPr>
          <w:rFonts w:hint="cs"/>
          <w:u w:val="single"/>
          <w:rtl/>
        </w:rPr>
        <w:t>נאדיה חילו:</w:t>
      </w:r>
    </w:p>
    <w:p w14:paraId="7F465355" w14:textId="77777777" w:rsidR="00D16118" w:rsidRPr="00D16118" w:rsidRDefault="00D16118" w:rsidP="00D16118">
      <w:pPr>
        <w:pStyle w:val="Heading5"/>
        <w:jc w:val="left"/>
        <w:rPr>
          <w:rFonts w:hint="cs"/>
          <w:rtl/>
        </w:rPr>
      </w:pPr>
    </w:p>
    <w:p w14:paraId="47F7E9A0" w14:textId="77777777" w:rsidR="00D16118" w:rsidRPr="00D16118" w:rsidRDefault="00D16118" w:rsidP="00D16118">
      <w:pPr>
        <w:bidi/>
        <w:ind w:firstLine="567"/>
        <w:rPr>
          <w:rFonts w:cs="David" w:hint="cs"/>
          <w:rtl/>
        </w:rPr>
      </w:pPr>
      <w:r w:rsidRPr="00D16118">
        <w:rPr>
          <w:rFonts w:cs="David" w:hint="cs"/>
          <w:rtl/>
        </w:rPr>
        <w:t>לגבי המסגרת, לי נראה מאוד חשוב - גם אם זאת הצעה טרומית שהיא עדיין ממש בחיתולים - שכן שיהיה לה תוכן מסוים. אני חושבת שהתוכן מאפשר לאותו חבר כנסת מגיש להיות מעט יותר רציני, גם לדעת את המהות והעיקרון, ולא רק רעיון כללי. בעיניי זה לא טכני אותו רעיון כללי שיבוא להצעה טרומית. כי הרבה פעמים, אותו רעיון כללי אם יש לו רק את המסגרת ואין לו טיפה יותר מהות, יכול להיפסל. ואם מוסיפים לו יותר במהלך הקריאה הטרומית, זה נותן לחבר הכנסת אפשרות של למידה ולהיות רציני יותר בהצעה שלו, וגם התוכן נוגע לעניין.</w:t>
      </w:r>
    </w:p>
    <w:p w14:paraId="0CCA81CF" w14:textId="77777777" w:rsidR="00D16118" w:rsidRPr="00D16118" w:rsidRDefault="00D16118" w:rsidP="00D16118">
      <w:pPr>
        <w:bidi/>
        <w:rPr>
          <w:rFonts w:cs="David" w:hint="cs"/>
          <w:rtl/>
        </w:rPr>
      </w:pPr>
    </w:p>
    <w:p w14:paraId="4FE29E24"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43D9B0E8" w14:textId="77777777" w:rsidR="00D16118" w:rsidRPr="00D16118" w:rsidRDefault="00D16118" w:rsidP="00D16118">
      <w:pPr>
        <w:bidi/>
        <w:rPr>
          <w:rFonts w:cs="David" w:hint="cs"/>
          <w:rtl/>
        </w:rPr>
      </w:pPr>
    </w:p>
    <w:p w14:paraId="1164885B" w14:textId="77777777" w:rsidR="00D16118" w:rsidRPr="00D16118" w:rsidRDefault="00D16118" w:rsidP="00D16118">
      <w:pPr>
        <w:bidi/>
        <w:rPr>
          <w:rFonts w:cs="David" w:hint="cs"/>
          <w:rtl/>
        </w:rPr>
      </w:pPr>
      <w:r w:rsidRPr="00D16118">
        <w:rPr>
          <w:rFonts w:cs="David" w:hint="cs"/>
          <w:rtl/>
        </w:rPr>
        <w:tab/>
        <w:t xml:space="preserve"> אבל את נותנת את התוכן. ברגע שאת מנסחת את הצעת החוק, את יודעת איזה תוכן את רוצה שתהיה לה, אם את מתכוונת לכל מה שקשור להודעה לתקשורת. בגדול התהליך הוא כזה: יש לך רעיון להצעת חוק. את כותבת אותה ומעבירה אותה לאחד מסגני מזכיר הכנסת שבודק אם אין לה שמץ של גזענות ושהיא גם לא שוללת את קיומה של מדינת ישראל. הדבר השני, הצעת החוק עוברת ללשכה המשפטית ומחכה. ברגע שחבר הכנסת מחליט לקחת את הצעת החוק ולקדם אותה, את נותנת הוראה ללשכה המשפטית לעבוד על הניסוח המשפטי להיבטיו.</w:t>
      </w:r>
    </w:p>
    <w:p w14:paraId="58CFB6E4" w14:textId="77777777" w:rsidR="00D16118" w:rsidRPr="00D16118" w:rsidRDefault="00D16118" w:rsidP="00D16118">
      <w:pPr>
        <w:bidi/>
        <w:rPr>
          <w:rFonts w:cs="David" w:hint="cs"/>
          <w:rtl/>
        </w:rPr>
      </w:pPr>
    </w:p>
    <w:p w14:paraId="33A82CA2" w14:textId="77777777" w:rsidR="00D16118" w:rsidRPr="00D16118" w:rsidRDefault="00D16118" w:rsidP="00D16118">
      <w:pPr>
        <w:pStyle w:val="Heading5"/>
        <w:jc w:val="left"/>
        <w:rPr>
          <w:rFonts w:hint="cs"/>
          <w:rtl/>
        </w:rPr>
      </w:pPr>
      <w:r w:rsidRPr="00D16118">
        <w:rPr>
          <w:rFonts w:hint="cs"/>
          <w:u w:val="single"/>
          <w:rtl/>
        </w:rPr>
        <w:t>נאדיה חילו:</w:t>
      </w:r>
    </w:p>
    <w:p w14:paraId="55C51A97" w14:textId="77777777" w:rsidR="00D16118" w:rsidRPr="00D16118" w:rsidRDefault="00D16118" w:rsidP="00D16118">
      <w:pPr>
        <w:pStyle w:val="Heading5"/>
        <w:jc w:val="left"/>
        <w:rPr>
          <w:rFonts w:hint="cs"/>
          <w:rtl/>
        </w:rPr>
      </w:pPr>
    </w:p>
    <w:p w14:paraId="059A0799" w14:textId="77777777" w:rsidR="00D16118" w:rsidRPr="00D16118" w:rsidRDefault="00D16118" w:rsidP="00D16118">
      <w:pPr>
        <w:bidi/>
        <w:rPr>
          <w:rFonts w:cs="David" w:hint="cs"/>
          <w:rtl/>
        </w:rPr>
      </w:pPr>
      <w:r w:rsidRPr="00D16118">
        <w:rPr>
          <w:rFonts w:cs="David" w:hint="cs"/>
          <w:rtl/>
        </w:rPr>
        <w:tab/>
        <w:t xml:space="preserve"> גם בקריאה טרומית.</w:t>
      </w:r>
    </w:p>
    <w:p w14:paraId="01222BE9" w14:textId="77777777" w:rsidR="00D16118" w:rsidRPr="00D16118" w:rsidRDefault="00D16118" w:rsidP="00D16118">
      <w:pPr>
        <w:bidi/>
        <w:rPr>
          <w:rFonts w:cs="David" w:hint="cs"/>
          <w:rtl/>
        </w:rPr>
      </w:pPr>
    </w:p>
    <w:p w14:paraId="16FB4D62"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41D463DF" w14:textId="77777777" w:rsidR="00D16118" w:rsidRPr="00D16118" w:rsidRDefault="00D16118" w:rsidP="00D16118">
      <w:pPr>
        <w:bidi/>
        <w:rPr>
          <w:rFonts w:cs="David" w:hint="cs"/>
          <w:rtl/>
        </w:rPr>
      </w:pPr>
    </w:p>
    <w:p w14:paraId="0C083AFE" w14:textId="77777777" w:rsidR="00D16118" w:rsidRPr="00D16118" w:rsidRDefault="00D16118" w:rsidP="00D16118">
      <w:pPr>
        <w:bidi/>
        <w:rPr>
          <w:rFonts w:cs="David" w:hint="cs"/>
          <w:rtl/>
        </w:rPr>
      </w:pPr>
      <w:r w:rsidRPr="00D16118">
        <w:rPr>
          <w:rFonts w:cs="David" w:hint="cs"/>
          <w:rtl/>
        </w:rPr>
        <w:tab/>
        <w:t xml:space="preserve"> בוודאי. </w:t>
      </w:r>
    </w:p>
    <w:p w14:paraId="32CBDD51" w14:textId="77777777" w:rsidR="00D16118" w:rsidRPr="00D16118" w:rsidRDefault="00D16118" w:rsidP="00D16118">
      <w:pPr>
        <w:bidi/>
        <w:rPr>
          <w:rFonts w:cs="David" w:hint="cs"/>
          <w:rtl/>
        </w:rPr>
      </w:pPr>
    </w:p>
    <w:p w14:paraId="51F64B5C" w14:textId="77777777" w:rsidR="00D16118" w:rsidRPr="00D16118" w:rsidRDefault="00D16118" w:rsidP="00D16118">
      <w:pPr>
        <w:pStyle w:val="Heading5"/>
        <w:jc w:val="left"/>
        <w:rPr>
          <w:rFonts w:hint="cs"/>
          <w:rtl/>
        </w:rPr>
      </w:pPr>
      <w:r w:rsidRPr="00D16118">
        <w:rPr>
          <w:rFonts w:hint="cs"/>
          <w:u w:val="single"/>
          <w:rtl/>
        </w:rPr>
        <w:t>נאדיה חילו:</w:t>
      </w:r>
    </w:p>
    <w:p w14:paraId="70B5E794" w14:textId="77777777" w:rsidR="00D16118" w:rsidRPr="00D16118" w:rsidRDefault="00D16118" w:rsidP="00D16118">
      <w:pPr>
        <w:pStyle w:val="Heading5"/>
        <w:jc w:val="left"/>
        <w:rPr>
          <w:rFonts w:hint="cs"/>
          <w:rtl/>
        </w:rPr>
      </w:pPr>
    </w:p>
    <w:p w14:paraId="0D820CD5" w14:textId="77777777" w:rsidR="00D16118" w:rsidRPr="00D16118" w:rsidRDefault="00D16118" w:rsidP="00D16118">
      <w:pPr>
        <w:bidi/>
        <w:rPr>
          <w:rFonts w:cs="David" w:hint="cs"/>
          <w:rtl/>
        </w:rPr>
      </w:pPr>
      <w:r w:rsidRPr="00D16118">
        <w:rPr>
          <w:rFonts w:cs="David" w:hint="cs"/>
          <w:rtl/>
        </w:rPr>
        <w:tab/>
        <w:t xml:space="preserve"> אני מתייחסת להצעה שהועלתה כאן, לא לעבוד על הצעת החוק אלא להביא את זה ממש כחומר גלם מאוד ראשוני.</w:t>
      </w:r>
    </w:p>
    <w:p w14:paraId="513308CA" w14:textId="77777777" w:rsidR="00D16118" w:rsidRPr="00D16118" w:rsidRDefault="00D16118" w:rsidP="00D16118">
      <w:pPr>
        <w:bidi/>
        <w:rPr>
          <w:rFonts w:cs="David" w:hint="cs"/>
          <w:rtl/>
        </w:rPr>
      </w:pPr>
    </w:p>
    <w:p w14:paraId="2DE51D2D" w14:textId="77777777" w:rsidR="00D16118" w:rsidRPr="00D16118" w:rsidRDefault="00D16118" w:rsidP="00D16118">
      <w:pPr>
        <w:bidi/>
        <w:rPr>
          <w:rFonts w:cs="David" w:hint="cs"/>
          <w:rtl/>
        </w:rPr>
      </w:pPr>
      <w:r w:rsidRPr="00D16118">
        <w:rPr>
          <w:rFonts w:cs="David" w:hint="cs"/>
          <w:u w:val="single"/>
          <w:rtl/>
        </w:rPr>
        <w:t>ארבל אסטרחן:</w:t>
      </w:r>
    </w:p>
    <w:p w14:paraId="499D217C" w14:textId="77777777" w:rsidR="00D16118" w:rsidRPr="00D16118" w:rsidRDefault="00D16118" w:rsidP="00D16118">
      <w:pPr>
        <w:bidi/>
        <w:rPr>
          <w:rFonts w:cs="David" w:hint="cs"/>
          <w:rtl/>
        </w:rPr>
      </w:pPr>
    </w:p>
    <w:p w14:paraId="2C1A7F98" w14:textId="77777777" w:rsidR="00D16118" w:rsidRPr="00D16118" w:rsidRDefault="00D16118" w:rsidP="00D16118">
      <w:pPr>
        <w:bidi/>
        <w:rPr>
          <w:rFonts w:cs="David" w:hint="cs"/>
          <w:rtl/>
        </w:rPr>
      </w:pPr>
      <w:r w:rsidRPr="00D16118">
        <w:rPr>
          <w:rFonts w:cs="David" w:hint="cs"/>
          <w:rtl/>
        </w:rPr>
        <w:tab/>
        <w:t xml:space="preserve"> כפי שאמר חבר הכנסת ריבלין, יש שני מסלולים. אבל גם במסלול שלא עובר את הלשכה המשפטית, אם חבר הכנסת מגיש הצעת חוק והיא מונחת - אם זאת הצעה שמועתקת או שהוא יודע לנסח, זאת יכולה להיות הצעה מפורטת עם ניסוח משפטי ודברי הסבר. זה לא חייב להיות שורה אחת. בשני המקרים זה יכול להיות נוסח משפטי שיכלול דברי הסבר, ובשני המקרים זה גם יכול להיות רק דברי הסבר או משהו יותר כללי. חבר הכנסת, אם הוא ירצה להיעזר בלשכה המשפטית, מובן שתמיד הוא יוכל בכל סוג - גם שרק יתנו לו רעיונות וגם שרק יכתבו. או אם הוא יגיד: זאת הצעה שאני יודע שהיא כבר טובה ומנוסחת. בכל מקרה, הרעיון יהיה שהוא שולח את זה דרך המחשב, אוטומטית זה מקבל פ'; אם הוא ירצה לעבור את הלשכה המשפטית, הוא יעשה את זה לפני כן. ברגע שזה יהיה רשום - לא יהיה הוויכוח מי הגיש קודם - זה יקבל פ'. </w:t>
      </w:r>
    </w:p>
    <w:p w14:paraId="0F9DB321" w14:textId="77777777" w:rsidR="00D16118" w:rsidRPr="00D16118" w:rsidRDefault="00D16118" w:rsidP="00D16118">
      <w:pPr>
        <w:bidi/>
        <w:rPr>
          <w:rFonts w:cs="David" w:hint="cs"/>
          <w:rtl/>
        </w:rPr>
      </w:pPr>
    </w:p>
    <w:p w14:paraId="2FEDA25A" w14:textId="77777777" w:rsidR="00D16118" w:rsidRPr="00D16118" w:rsidRDefault="00D16118" w:rsidP="00D16118">
      <w:pPr>
        <w:bidi/>
        <w:rPr>
          <w:rFonts w:cs="David" w:hint="cs"/>
          <w:rtl/>
        </w:rPr>
      </w:pPr>
      <w:r w:rsidRPr="00D16118">
        <w:rPr>
          <w:rFonts w:cs="David" w:hint="cs"/>
          <w:rtl/>
        </w:rPr>
        <w:tab/>
        <w:t xml:space="preserve"> עכשיו, ביום שני בצהריים יש ישיבת נשיאות, היא צריכה לאשר את ההנחה. ביום שני בבוקר או ביום ראשון אחר הצהריים יעבירו ללשכה המשפטית את רשימת הצעות החוק שקיבלו פ', כלומר שמונחות במערכת להנחה. אנחנו נעבור רק לראות שאין שם משהו גזעני או שולל את קיומה של מדינת ישראל כמדינתו של העם היהודי, כפי שקובע התקנון - זה משהו נדיר מאוד, זה לא קורה כמעט אף פעם - ונגיד שזה בסדר. וביום שני, הנשיאות תוכל לאשר את זה.</w:t>
      </w:r>
    </w:p>
    <w:p w14:paraId="4A7A145C" w14:textId="77777777" w:rsidR="00D16118" w:rsidRPr="00D16118" w:rsidRDefault="00D16118" w:rsidP="00D16118">
      <w:pPr>
        <w:bidi/>
        <w:rPr>
          <w:rFonts w:cs="David" w:hint="cs"/>
          <w:rtl/>
        </w:rPr>
      </w:pPr>
    </w:p>
    <w:p w14:paraId="486BFA11" w14:textId="77777777" w:rsidR="00D16118" w:rsidRPr="00D16118" w:rsidRDefault="00D16118" w:rsidP="00D16118">
      <w:pPr>
        <w:bidi/>
        <w:ind w:firstLine="567"/>
        <w:rPr>
          <w:rFonts w:cs="David" w:hint="cs"/>
          <w:rtl/>
        </w:rPr>
      </w:pPr>
      <w:r w:rsidRPr="00D16118">
        <w:rPr>
          <w:rFonts w:cs="David" w:hint="cs"/>
          <w:rtl/>
        </w:rPr>
        <w:t>זה יונח. חבר הכנסת שיודע שהוא רוצה להעלות משהו לדיון, שלושה שבועות לפני שהוא יכול להעלות לדיון, לפני שעוברים 45 יום, או אם זה אחרי כן, לפני שהוא יודע שהוא רוצה להעלות את זה לדיון -  הסיעה שלו תודיע למזכירות הכנסת: אלה ההצעות שאנחנו רוצים להעלות לדיון. יודיעו ללשכה המשפטית, הלשכה המשפטית תצטרך לדבר עם חבר הכנסת כדי להכין את הניסוח, כי אולי הוא כתב משהו כללי, ואולי הניסוח כבר טוב.</w:t>
      </w:r>
    </w:p>
    <w:p w14:paraId="7165468C" w14:textId="77777777" w:rsidR="00D16118" w:rsidRPr="00D16118" w:rsidRDefault="00D16118" w:rsidP="00D16118">
      <w:pPr>
        <w:bidi/>
        <w:rPr>
          <w:rFonts w:cs="David" w:hint="cs"/>
          <w:rtl/>
        </w:rPr>
      </w:pPr>
    </w:p>
    <w:p w14:paraId="55506A09"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900BACF" w14:textId="77777777" w:rsidR="00D16118" w:rsidRPr="00D16118" w:rsidRDefault="00D16118" w:rsidP="00D16118">
      <w:pPr>
        <w:bidi/>
        <w:rPr>
          <w:rFonts w:cs="David" w:hint="cs"/>
          <w:rtl/>
        </w:rPr>
      </w:pPr>
    </w:p>
    <w:p w14:paraId="7C0B3B03" w14:textId="77777777" w:rsidR="00D16118" w:rsidRPr="00D16118" w:rsidRDefault="00D16118" w:rsidP="00D16118">
      <w:pPr>
        <w:bidi/>
        <w:rPr>
          <w:rFonts w:cs="David" w:hint="cs"/>
          <w:rtl/>
        </w:rPr>
      </w:pPr>
      <w:r w:rsidRPr="00D16118">
        <w:rPr>
          <w:rFonts w:cs="David" w:hint="cs"/>
          <w:rtl/>
        </w:rPr>
        <w:tab/>
        <w:t xml:space="preserve"> אבל זה נכנס לתלם של כתיבת הצעת חוק. </w:t>
      </w:r>
    </w:p>
    <w:p w14:paraId="55E3DB8C" w14:textId="77777777" w:rsidR="00D16118" w:rsidRPr="00D16118" w:rsidRDefault="00D16118" w:rsidP="00D16118">
      <w:pPr>
        <w:bidi/>
        <w:rPr>
          <w:rFonts w:cs="David" w:hint="cs"/>
          <w:rtl/>
        </w:rPr>
      </w:pPr>
    </w:p>
    <w:p w14:paraId="216A74A2" w14:textId="77777777" w:rsidR="00D16118" w:rsidRPr="00D16118" w:rsidRDefault="00D16118" w:rsidP="00D16118">
      <w:pPr>
        <w:bidi/>
        <w:rPr>
          <w:rFonts w:cs="David" w:hint="cs"/>
          <w:rtl/>
        </w:rPr>
      </w:pPr>
      <w:r w:rsidRPr="00D16118">
        <w:rPr>
          <w:rFonts w:cs="David" w:hint="cs"/>
          <w:u w:val="single"/>
          <w:rtl/>
        </w:rPr>
        <w:t>ארבל אסטרחן:</w:t>
      </w:r>
    </w:p>
    <w:p w14:paraId="0C093E7A" w14:textId="77777777" w:rsidR="00D16118" w:rsidRPr="00D16118" w:rsidRDefault="00D16118" w:rsidP="00D16118">
      <w:pPr>
        <w:bidi/>
        <w:rPr>
          <w:rFonts w:cs="David" w:hint="cs"/>
          <w:rtl/>
        </w:rPr>
      </w:pPr>
    </w:p>
    <w:p w14:paraId="59AE76B5" w14:textId="77777777" w:rsidR="00D16118" w:rsidRPr="00D16118" w:rsidRDefault="00D16118" w:rsidP="00D16118">
      <w:pPr>
        <w:bidi/>
        <w:rPr>
          <w:rFonts w:cs="David" w:hint="cs"/>
          <w:rtl/>
        </w:rPr>
      </w:pPr>
      <w:r w:rsidRPr="00D16118">
        <w:rPr>
          <w:rFonts w:cs="David" w:hint="cs"/>
          <w:rtl/>
        </w:rPr>
        <w:tab/>
        <w:t xml:space="preserve">ההכנה תהיה רק לגבי אותן הצעות חוק שחבר הכנסת רוצה להעביר אותן לוועדת שרים. </w:t>
      </w:r>
    </w:p>
    <w:p w14:paraId="150CD3ED" w14:textId="77777777" w:rsidR="00D16118" w:rsidRPr="00D16118" w:rsidRDefault="00D16118" w:rsidP="00D16118">
      <w:pPr>
        <w:bidi/>
        <w:rPr>
          <w:rFonts w:cs="David" w:hint="cs"/>
          <w:rtl/>
        </w:rPr>
      </w:pPr>
    </w:p>
    <w:p w14:paraId="282ADA3B" w14:textId="77777777" w:rsidR="00D16118" w:rsidRPr="00D16118" w:rsidRDefault="00D16118" w:rsidP="00D16118">
      <w:pPr>
        <w:bidi/>
        <w:ind w:firstLine="567"/>
        <w:rPr>
          <w:rFonts w:cs="David" w:hint="cs"/>
          <w:rtl/>
        </w:rPr>
      </w:pPr>
      <w:r w:rsidRPr="00D16118">
        <w:rPr>
          <w:rFonts w:cs="David" w:hint="cs"/>
          <w:rtl/>
        </w:rPr>
        <w:t>אם רוצים לעשות מהלך כזה, אולי כניסיון, לא בטוח שצריך לתקן את התקנון בשלב זה. כרגע, התקנון לא מדבר על כל ההליך הזה שמעבירים ללשכה המשפטית וכו'. כל מה שהוא אומר הוא שהצעת החוק מועברת לנשיאות, היא בודקת שהיא לא גזענית ולא שוללת את קיומה של מדינת ישראל ומניחה על שולחן הכנסת. כל הפרוצדורה האחרת - יכול להיות שבשלב ראשון, למשך מושב או כנס, להוציא החלטה של ועדת הכנסת ועוד לא להכניס את זה לתקנון.</w:t>
      </w:r>
    </w:p>
    <w:p w14:paraId="0F02C694" w14:textId="77777777" w:rsidR="00D16118" w:rsidRPr="00D16118" w:rsidRDefault="00D16118" w:rsidP="00D16118">
      <w:pPr>
        <w:bidi/>
        <w:rPr>
          <w:rFonts w:cs="David" w:hint="cs"/>
          <w:rtl/>
        </w:rPr>
      </w:pPr>
    </w:p>
    <w:p w14:paraId="7888D7A1"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34C540B6" w14:textId="77777777" w:rsidR="00D16118" w:rsidRPr="00D16118" w:rsidRDefault="00D16118" w:rsidP="00D16118">
      <w:pPr>
        <w:bidi/>
        <w:rPr>
          <w:rFonts w:cs="David" w:hint="cs"/>
          <w:rtl/>
        </w:rPr>
      </w:pPr>
    </w:p>
    <w:p w14:paraId="0E505E76" w14:textId="77777777" w:rsidR="00D16118" w:rsidRPr="00D16118" w:rsidRDefault="00D16118" w:rsidP="00D16118">
      <w:pPr>
        <w:bidi/>
        <w:rPr>
          <w:rFonts w:cs="David" w:hint="cs"/>
          <w:rtl/>
        </w:rPr>
      </w:pPr>
      <w:r w:rsidRPr="00D16118">
        <w:rPr>
          <w:rFonts w:cs="David" w:hint="cs"/>
          <w:rtl/>
        </w:rPr>
        <w:tab/>
        <w:t xml:space="preserve"> זה נוהל של ועדת הכנסת. </w:t>
      </w:r>
    </w:p>
    <w:p w14:paraId="3C448E43" w14:textId="77777777" w:rsidR="00D16118" w:rsidRPr="00D16118" w:rsidRDefault="00D16118" w:rsidP="00D16118">
      <w:pPr>
        <w:bidi/>
        <w:rPr>
          <w:rFonts w:cs="David" w:hint="cs"/>
          <w:rtl/>
        </w:rPr>
      </w:pPr>
    </w:p>
    <w:p w14:paraId="2D127F6D" w14:textId="77777777" w:rsidR="00D16118" w:rsidRPr="00D16118" w:rsidRDefault="00D16118" w:rsidP="00D16118">
      <w:pPr>
        <w:bidi/>
        <w:rPr>
          <w:rFonts w:cs="David" w:hint="cs"/>
          <w:rtl/>
        </w:rPr>
      </w:pPr>
      <w:r w:rsidRPr="00D16118">
        <w:rPr>
          <w:rFonts w:cs="David" w:hint="cs"/>
          <w:u w:val="single"/>
          <w:rtl/>
        </w:rPr>
        <w:t>ארבל אסטרחן:</w:t>
      </w:r>
    </w:p>
    <w:p w14:paraId="39AF3F55" w14:textId="77777777" w:rsidR="00D16118" w:rsidRPr="00D16118" w:rsidRDefault="00D16118" w:rsidP="00D16118">
      <w:pPr>
        <w:bidi/>
        <w:rPr>
          <w:rFonts w:cs="David" w:hint="cs"/>
          <w:rtl/>
        </w:rPr>
      </w:pPr>
    </w:p>
    <w:p w14:paraId="131D6557" w14:textId="77777777" w:rsidR="00D16118" w:rsidRPr="00D16118" w:rsidRDefault="00D16118" w:rsidP="00D16118">
      <w:pPr>
        <w:bidi/>
        <w:rPr>
          <w:rFonts w:cs="David" w:hint="cs"/>
          <w:rtl/>
        </w:rPr>
      </w:pPr>
      <w:r w:rsidRPr="00D16118">
        <w:rPr>
          <w:rFonts w:cs="David" w:hint="cs"/>
          <w:rtl/>
        </w:rPr>
        <w:tab/>
        <w:t xml:space="preserve"> בשלב מאוחר יותר יהיה צריך לתקן את התקנון. </w:t>
      </w:r>
    </w:p>
    <w:p w14:paraId="69C57CB1" w14:textId="77777777" w:rsidR="00D16118" w:rsidRPr="00D16118" w:rsidRDefault="00D16118" w:rsidP="00D16118">
      <w:pPr>
        <w:bidi/>
        <w:rPr>
          <w:rFonts w:cs="David" w:hint="cs"/>
          <w:rtl/>
        </w:rPr>
      </w:pPr>
    </w:p>
    <w:p w14:paraId="584D7415"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2E6B250B" w14:textId="77777777" w:rsidR="00D16118" w:rsidRPr="00D16118" w:rsidRDefault="00D16118" w:rsidP="00D16118">
      <w:pPr>
        <w:bidi/>
        <w:rPr>
          <w:rFonts w:cs="David" w:hint="cs"/>
          <w:rtl/>
        </w:rPr>
      </w:pPr>
    </w:p>
    <w:p w14:paraId="5F78E18C" w14:textId="77777777" w:rsidR="00D16118" w:rsidRPr="00D16118" w:rsidRDefault="00D16118" w:rsidP="00D16118">
      <w:pPr>
        <w:bidi/>
        <w:rPr>
          <w:rFonts w:cs="David" w:hint="cs"/>
          <w:rtl/>
        </w:rPr>
      </w:pPr>
      <w:r w:rsidRPr="00D16118">
        <w:rPr>
          <w:rFonts w:cs="David" w:hint="cs"/>
          <w:rtl/>
        </w:rPr>
        <w:tab/>
        <w:t xml:space="preserve"> בינתיים עדיף שזה יהיה נוהל עבודה.</w:t>
      </w:r>
    </w:p>
    <w:p w14:paraId="3B71ADCC" w14:textId="77777777" w:rsidR="00D16118" w:rsidRPr="00D16118" w:rsidRDefault="00D16118" w:rsidP="00D16118">
      <w:pPr>
        <w:bidi/>
        <w:rPr>
          <w:rFonts w:cs="David" w:hint="cs"/>
          <w:rtl/>
        </w:rPr>
      </w:pPr>
    </w:p>
    <w:p w14:paraId="13254134" w14:textId="77777777" w:rsidR="00D16118" w:rsidRPr="00D16118" w:rsidRDefault="00D16118" w:rsidP="00D16118">
      <w:pPr>
        <w:bidi/>
        <w:rPr>
          <w:rFonts w:cs="David"/>
          <w:u w:val="single"/>
          <w:rtl/>
        </w:rPr>
      </w:pPr>
      <w:r w:rsidRPr="00D16118">
        <w:rPr>
          <w:rFonts w:cs="David"/>
          <w:u w:val="single"/>
          <w:rtl/>
        </w:rPr>
        <w:t>דוד אזולאי:</w:t>
      </w:r>
    </w:p>
    <w:p w14:paraId="1743366B" w14:textId="77777777" w:rsidR="00D16118" w:rsidRPr="00D16118" w:rsidRDefault="00D16118" w:rsidP="00D16118">
      <w:pPr>
        <w:bidi/>
        <w:rPr>
          <w:rFonts w:cs="David"/>
          <w:u w:val="single"/>
          <w:rtl/>
        </w:rPr>
      </w:pPr>
    </w:p>
    <w:p w14:paraId="088B6823"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קודם כל, אני שמח שאנחנו הולכים לכיוון שאנחנו לא מגבילים את חברי הכנסת בהגשת הצעות חוק. זה דבר חשוב מאוד. חלק גדול מחברי הכנסת שותפים לכך. עכשיו הבעיה היא פרוצדורלית: איך אנחנו פותרים את הבעיה של הגשת הצעות חוק פרטיות בלי להעמיס על הלשכה המשפטית. הנוהל היום הוא - מי שרוצה להגיש הצעת חוק, צריך להודיע 10 ימים לפני כן על הגשת הצעת החוק. אני חושב ששבועיים זה בדיוק הזמן שצריך להודיע שזאת הצעת החוק שאני מבקש להעלות, ואז אני מבקש שזה יעבור ללשכה המשפטית, שהם יבדקו אותה. </w:t>
      </w:r>
    </w:p>
    <w:p w14:paraId="6726C235" w14:textId="77777777" w:rsidR="00D16118" w:rsidRPr="00D16118" w:rsidRDefault="00D16118" w:rsidP="00D16118">
      <w:pPr>
        <w:bidi/>
        <w:rPr>
          <w:rFonts w:cs="David" w:hint="cs"/>
          <w:rtl/>
        </w:rPr>
      </w:pPr>
    </w:p>
    <w:p w14:paraId="54F54DA2" w14:textId="77777777" w:rsidR="00D16118" w:rsidRPr="00D16118" w:rsidRDefault="00D16118" w:rsidP="00D16118">
      <w:pPr>
        <w:bidi/>
        <w:rPr>
          <w:rFonts w:cs="David" w:hint="cs"/>
          <w:rtl/>
        </w:rPr>
      </w:pPr>
      <w:r w:rsidRPr="00D16118">
        <w:rPr>
          <w:rFonts w:cs="David" w:hint="cs"/>
          <w:u w:val="single"/>
          <w:rtl/>
        </w:rPr>
        <w:t>ארבל אסטרחן:</w:t>
      </w:r>
    </w:p>
    <w:p w14:paraId="61B02CA5" w14:textId="77777777" w:rsidR="00D16118" w:rsidRPr="00D16118" w:rsidRDefault="00D16118" w:rsidP="00D16118">
      <w:pPr>
        <w:bidi/>
        <w:rPr>
          <w:rFonts w:cs="David" w:hint="cs"/>
          <w:rtl/>
        </w:rPr>
      </w:pPr>
    </w:p>
    <w:p w14:paraId="3EADAC41" w14:textId="77777777" w:rsidR="00D16118" w:rsidRPr="00D16118" w:rsidRDefault="00D16118" w:rsidP="00D16118">
      <w:pPr>
        <w:bidi/>
        <w:rPr>
          <w:rFonts w:cs="David" w:hint="cs"/>
          <w:rtl/>
        </w:rPr>
      </w:pPr>
      <w:r w:rsidRPr="00D16118">
        <w:rPr>
          <w:rFonts w:cs="David" w:hint="cs"/>
          <w:rtl/>
        </w:rPr>
        <w:tab/>
        <w:t xml:space="preserve"> כמה זמן יהיה ללשכה המשפטית, כי הרי צריך זמן גם לוועדת שרים.</w:t>
      </w:r>
    </w:p>
    <w:p w14:paraId="27B60C30" w14:textId="77777777" w:rsidR="00D16118" w:rsidRPr="00D16118" w:rsidRDefault="00D16118" w:rsidP="00D16118">
      <w:pPr>
        <w:bidi/>
        <w:rPr>
          <w:rFonts w:cs="David" w:hint="cs"/>
          <w:rtl/>
        </w:rPr>
      </w:pPr>
    </w:p>
    <w:p w14:paraId="0DFE475C" w14:textId="77777777" w:rsidR="00D16118" w:rsidRPr="00D16118" w:rsidRDefault="00D16118" w:rsidP="00D16118">
      <w:pPr>
        <w:bidi/>
        <w:rPr>
          <w:rFonts w:cs="David" w:hint="cs"/>
          <w:u w:val="single"/>
          <w:rtl/>
        </w:rPr>
      </w:pPr>
      <w:r w:rsidRPr="00D16118">
        <w:rPr>
          <w:rFonts w:cs="David"/>
          <w:u w:val="single"/>
          <w:rtl/>
        </w:rPr>
        <w:br w:type="page"/>
      </w: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6F04578E" w14:textId="77777777" w:rsidR="00D16118" w:rsidRPr="00D16118" w:rsidRDefault="00D16118" w:rsidP="00D16118">
      <w:pPr>
        <w:bidi/>
        <w:rPr>
          <w:rFonts w:cs="David" w:hint="cs"/>
          <w:rtl/>
        </w:rPr>
      </w:pPr>
    </w:p>
    <w:p w14:paraId="149FD933" w14:textId="77777777" w:rsidR="00D16118" w:rsidRPr="00D16118" w:rsidRDefault="00D16118" w:rsidP="00D16118">
      <w:pPr>
        <w:bidi/>
        <w:rPr>
          <w:rFonts w:cs="David" w:hint="cs"/>
          <w:rtl/>
        </w:rPr>
      </w:pPr>
      <w:r w:rsidRPr="00D16118">
        <w:rPr>
          <w:rFonts w:cs="David" w:hint="cs"/>
          <w:rtl/>
        </w:rPr>
        <w:tab/>
        <w:t xml:space="preserve"> שבועיים. אתם לא צריכים יותר. </w:t>
      </w:r>
    </w:p>
    <w:p w14:paraId="535C41AF" w14:textId="77777777" w:rsidR="00D16118" w:rsidRPr="00D16118" w:rsidRDefault="00D16118" w:rsidP="00D16118">
      <w:pPr>
        <w:bidi/>
        <w:rPr>
          <w:rFonts w:cs="David" w:hint="cs"/>
          <w:rtl/>
        </w:rPr>
      </w:pPr>
    </w:p>
    <w:p w14:paraId="1550AD58" w14:textId="77777777" w:rsidR="00D16118" w:rsidRPr="00D16118" w:rsidRDefault="00D16118" w:rsidP="00D16118">
      <w:pPr>
        <w:bidi/>
        <w:rPr>
          <w:rFonts w:cs="David" w:hint="cs"/>
          <w:rtl/>
        </w:rPr>
      </w:pPr>
      <w:r w:rsidRPr="00D16118">
        <w:rPr>
          <w:rFonts w:cs="David" w:hint="cs"/>
          <w:u w:val="single"/>
          <w:rtl/>
        </w:rPr>
        <w:t>ארבל אסטרחן:</w:t>
      </w:r>
    </w:p>
    <w:p w14:paraId="5316C97B" w14:textId="77777777" w:rsidR="00D16118" w:rsidRPr="00D16118" w:rsidRDefault="00D16118" w:rsidP="00D16118">
      <w:pPr>
        <w:bidi/>
        <w:rPr>
          <w:rFonts w:cs="David" w:hint="cs"/>
          <w:rtl/>
        </w:rPr>
      </w:pPr>
    </w:p>
    <w:p w14:paraId="2C3C5C96" w14:textId="77777777" w:rsidR="00D16118" w:rsidRPr="00D16118" w:rsidRDefault="00D16118" w:rsidP="00D16118">
      <w:pPr>
        <w:bidi/>
        <w:rPr>
          <w:rFonts w:cs="David" w:hint="cs"/>
          <w:rtl/>
        </w:rPr>
      </w:pPr>
      <w:r w:rsidRPr="00D16118">
        <w:rPr>
          <w:rFonts w:cs="David" w:hint="cs"/>
          <w:rtl/>
        </w:rPr>
        <w:tab/>
        <w:t xml:space="preserve"> שבועיים זה בסדר, אבל לא פחות כי חלק הולך לוועדת שרים.</w:t>
      </w:r>
    </w:p>
    <w:p w14:paraId="22B8A55C" w14:textId="77777777" w:rsidR="00D16118" w:rsidRPr="00D16118" w:rsidRDefault="00D16118" w:rsidP="00D16118">
      <w:pPr>
        <w:bidi/>
        <w:rPr>
          <w:rFonts w:cs="David" w:hint="cs"/>
          <w:rtl/>
        </w:rPr>
      </w:pPr>
    </w:p>
    <w:p w14:paraId="20AC7D1C" w14:textId="77777777" w:rsidR="00D16118" w:rsidRPr="00D16118" w:rsidRDefault="00D16118" w:rsidP="00D16118">
      <w:pPr>
        <w:bidi/>
        <w:rPr>
          <w:rFonts w:cs="David"/>
          <w:u w:val="single"/>
          <w:rtl/>
        </w:rPr>
      </w:pPr>
      <w:r w:rsidRPr="00D16118">
        <w:rPr>
          <w:rFonts w:cs="David"/>
          <w:u w:val="single"/>
          <w:rtl/>
        </w:rPr>
        <w:t>דוד אזולאי:</w:t>
      </w:r>
    </w:p>
    <w:p w14:paraId="144867FA" w14:textId="77777777" w:rsidR="00D16118" w:rsidRPr="00D16118" w:rsidRDefault="00D16118" w:rsidP="00D16118">
      <w:pPr>
        <w:bidi/>
        <w:rPr>
          <w:rFonts w:cs="David"/>
          <w:u w:val="single"/>
          <w:rtl/>
        </w:rPr>
      </w:pPr>
    </w:p>
    <w:p w14:paraId="38C99C44"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חבר הכנסת מודיע שזאת הצעת החוק שהוא מחליט להעלות כרגע, ואז זה עובר ללשכה המשפטית. כך יהיה לכם הרבה פחות עומס.</w:t>
      </w:r>
    </w:p>
    <w:p w14:paraId="297CAA41" w14:textId="77777777" w:rsidR="00D16118" w:rsidRPr="00D16118" w:rsidRDefault="00D16118" w:rsidP="00D16118">
      <w:pPr>
        <w:bidi/>
        <w:rPr>
          <w:rFonts w:cs="David" w:hint="cs"/>
          <w:rtl/>
        </w:rPr>
      </w:pPr>
    </w:p>
    <w:p w14:paraId="2E9C5961" w14:textId="77777777" w:rsidR="00D16118" w:rsidRPr="00D16118" w:rsidRDefault="00D16118" w:rsidP="00D16118">
      <w:pPr>
        <w:bidi/>
        <w:rPr>
          <w:rFonts w:cs="David" w:hint="cs"/>
          <w:rtl/>
        </w:rPr>
      </w:pPr>
      <w:r w:rsidRPr="00D16118">
        <w:rPr>
          <w:rFonts w:cs="David" w:hint="cs"/>
          <w:u w:val="single"/>
          <w:rtl/>
        </w:rPr>
        <w:t>ראובן ריבלין:</w:t>
      </w:r>
    </w:p>
    <w:p w14:paraId="3F1DA8F1" w14:textId="77777777" w:rsidR="00D16118" w:rsidRPr="00D16118" w:rsidRDefault="00D16118" w:rsidP="00D16118">
      <w:pPr>
        <w:bidi/>
        <w:rPr>
          <w:rFonts w:cs="David" w:hint="cs"/>
          <w:rtl/>
        </w:rPr>
      </w:pPr>
    </w:p>
    <w:p w14:paraId="6FE7030F" w14:textId="77777777" w:rsidR="00D16118" w:rsidRPr="00D16118" w:rsidRDefault="00D16118" w:rsidP="00D16118">
      <w:pPr>
        <w:bidi/>
        <w:rPr>
          <w:rFonts w:cs="David" w:hint="cs"/>
          <w:rtl/>
        </w:rPr>
      </w:pPr>
      <w:r w:rsidRPr="00D16118">
        <w:rPr>
          <w:rFonts w:cs="David" w:hint="cs"/>
          <w:rtl/>
        </w:rPr>
        <w:tab/>
        <w:t xml:space="preserve"> אדם יוכל לבוא ולומר שהוא מתכוון להעלות הצעת חוק בעוד שבועיים, אם הוא יודע שזה בהתאם למכסה של הסיעה שלו. ואז אין לך שום בעיה עם הלשכה המשפטית.</w:t>
      </w:r>
    </w:p>
    <w:p w14:paraId="0C6D4AAB" w14:textId="77777777" w:rsidR="00D16118" w:rsidRPr="00D16118" w:rsidRDefault="00D16118" w:rsidP="00D16118">
      <w:pPr>
        <w:bidi/>
        <w:rPr>
          <w:rFonts w:cs="David" w:hint="cs"/>
          <w:rtl/>
        </w:rPr>
      </w:pPr>
    </w:p>
    <w:p w14:paraId="57D62B1B" w14:textId="77777777" w:rsidR="00D16118" w:rsidRPr="00D16118" w:rsidRDefault="00D16118" w:rsidP="00D16118">
      <w:pPr>
        <w:bidi/>
        <w:rPr>
          <w:rFonts w:cs="David"/>
          <w:u w:val="single"/>
          <w:rtl/>
        </w:rPr>
      </w:pPr>
      <w:r w:rsidRPr="00D16118">
        <w:rPr>
          <w:rFonts w:cs="David"/>
          <w:u w:val="single"/>
          <w:rtl/>
        </w:rPr>
        <w:t>דוד אזולאי:</w:t>
      </w:r>
    </w:p>
    <w:p w14:paraId="4E40925C" w14:textId="77777777" w:rsidR="00D16118" w:rsidRPr="00D16118" w:rsidRDefault="00D16118" w:rsidP="00D16118">
      <w:pPr>
        <w:bidi/>
        <w:rPr>
          <w:rFonts w:cs="David"/>
          <w:u w:val="single"/>
          <w:rtl/>
        </w:rPr>
      </w:pPr>
    </w:p>
    <w:p w14:paraId="1E3BAE50"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אני רוצה להוסיף עוד דבר. בעבר היה רשום על המכוניות שנת הייצור, ואז נוצרה איזושהי תחרות. כל אחד רצה שיראו שהוא נוסע עם מודל מתקדם. נדמה לי ששר התחבורה דאז היה משה קצב, הנשיא דהיום, והוא הוציא את התקנה שלא יהיה רישום של שנת הייצור על הרכבים והדבר הזה הופסק. אני חושב שגם פה צריך לאמץ את המנהג הזה - כל מגיש הצעת חוק, חוץ מהפ' שהוא מקבל, לתת לזה מספר סידורי של אותו חבר כנסת יוזם. כדי שיידעו כולם שחבר הכנסת הזה הגיש מאתיים הצעות חוק. </w:t>
      </w:r>
    </w:p>
    <w:p w14:paraId="729AF333" w14:textId="77777777" w:rsidR="00D16118" w:rsidRPr="00D16118" w:rsidRDefault="00D16118" w:rsidP="00D16118">
      <w:pPr>
        <w:bidi/>
        <w:rPr>
          <w:rFonts w:cs="David" w:hint="cs"/>
          <w:rtl/>
        </w:rPr>
      </w:pPr>
    </w:p>
    <w:p w14:paraId="3D70D7F3" w14:textId="77777777" w:rsidR="00D16118" w:rsidRPr="00D16118" w:rsidRDefault="00D16118" w:rsidP="00D16118">
      <w:pPr>
        <w:bidi/>
        <w:rPr>
          <w:rFonts w:cs="David" w:hint="cs"/>
          <w:rtl/>
        </w:rPr>
      </w:pPr>
      <w:r w:rsidRPr="00D16118">
        <w:rPr>
          <w:rFonts w:cs="David" w:hint="cs"/>
          <w:u w:val="single"/>
          <w:rtl/>
        </w:rPr>
        <w:t>סגנית מזכיר הכנסת ירדנה מלר-הורוביץ:</w:t>
      </w:r>
    </w:p>
    <w:p w14:paraId="2D1958D3" w14:textId="77777777" w:rsidR="00D16118" w:rsidRPr="00D16118" w:rsidRDefault="00D16118" w:rsidP="00D16118">
      <w:pPr>
        <w:bidi/>
        <w:rPr>
          <w:rFonts w:cs="David" w:hint="cs"/>
          <w:rtl/>
        </w:rPr>
      </w:pPr>
    </w:p>
    <w:p w14:paraId="40715E6F" w14:textId="77777777" w:rsidR="00D16118" w:rsidRPr="00D16118" w:rsidRDefault="00D16118" w:rsidP="00D16118">
      <w:pPr>
        <w:bidi/>
        <w:rPr>
          <w:rFonts w:cs="David" w:hint="cs"/>
          <w:rtl/>
        </w:rPr>
      </w:pPr>
      <w:r w:rsidRPr="00D16118">
        <w:rPr>
          <w:rFonts w:cs="David" w:hint="cs"/>
          <w:rtl/>
        </w:rPr>
        <w:tab/>
        <w:t xml:space="preserve"> מה זה נותן?</w:t>
      </w:r>
    </w:p>
    <w:p w14:paraId="5840A29D" w14:textId="77777777" w:rsidR="00D16118" w:rsidRPr="00D16118" w:rsidRDefault="00D16118" w:rsidP="00D16118">
      <w:pPr>
        <w:bidi/>
        <w:rPr>
          <w:rFonts w:cs="David" w:hint="cs"/>
          <w:rtl/>
        </w:rPr>
      </w:pPr>
    </w:p>
    <w:p w14:paraId="42AB3627" w14:textId="77777777" w:rsidR="00D16118" w:rsidRPr="00D16118" w:rsidRDefault="00D16118" w:rsidP="00D16118">
      <w:pPr>
        <w:bidi/>
        <w:rPr>
          <w:rFonts w:cs="David"/>
          <w:u w:val="single"/>
          <w:rtl/>
        </w:rPr>
      </w:pPr>
      <w:r w:rsidRPr="00D16118">
        <w:rPr>
          <w:rFonts w:cs="David"/>
          <w:u w:val="single"/>
          <w:rtl/>
        </w:rPr>
        <w:t>דוד אזולאי:</w:t>
      </w:r>
    </w:p>
    <w:p w14:paraId="3D495D32" w14:textId="77777777" w:rsidR="00D16118" w:rsidRPr="00D16118" w:rsidRDefault="00D16118" w:rsidP="00D16118">
      <w:pPr>
        <w:bidi/>
        <w:rPr>
          <w:rFonts w:cs="David"/>
          <w:u w:val="single"/>
          <w:rtl/>
        </w:rPr>
      </w:pPr>
    </w:p>
    <w:p w14:paraId="428917A3"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הרי אנחנו רוצה להגביל את זה, כדי שאנשים יגישו הצעות חוק שמוכנים לדון בהן ולבדוק אותן. שכולם ידעו שחבר הכנסת הזה הגיש מאתיים הצעות חוק. אני אומר לכם שזה יפסיק את התחרות.  </w:t>
      </w:r>
    </w:p>
    <w:p w14:paraId="205CA534" w14:textId="77777777" w:rsidR="00D16118" w:rsidRPr="00D16118" w:rsidRDefault="00D16118" w:rsidP="00D16118">
      <w:pPr>
        <w:bidi/>
        <w:rPr>
          <w:rFonts w:cs="David" w:hint="cs"/>
          <w:rtl/>
        </w:rPr>
      </w:pPr>
    </w:p>
    <w:p w14:paraId="1D3A7F54" w14:textId="77777777" w:rsidR="00D16118" w:rsidRPr="00D16118" w:rsidRDefault="00D16118" w:rsidP="00D16118">
      <w:pPr>
        <w:bidi/>
        <w:rPr>
          <w:rFonts w:cs="David" w:hint="cs"/>
          <w:rtl/>
        </w:rPr>
      </w:pPr>
      <w:r w:rsidRPr="00D16118">
        <w:rPr>
          <w:rFonts w:cs="David" w:hint="cs"/>
          <w:u w:val="single"/>
          <w:rtl/>
        </w:rPr>
        <w:t>יעקב מרגי:</w:t>
      </w:r>
    </w:p>
    <w:p w14:paraId="68337F46" w14:textId="77777777" w:rsidR="00D16118" w:rsidRPr="00D16118" w:rsidRDefault="00D16118" w:rsidP="00D16118">
      <w:pPr>
        <w:bidi/>
        <w:rPr>
          <w:rFonts w:cs="David" w:hint="cs"/>
          <w:rtl/>
        </w:rPr>
      </w:pPr>
    </w:p>
    <w:p w14:paraId="1AA67E64" w14:textId="77777777" w:rsidR="00D16118" w:rsidRPr="00D16118" w:rsidRDefault="00D16118" w:rsidP="00D16118">
      <w:pPr>
        <w:bidi/>
        <w:rPr>
          <w:rFonts w:cs="David" w:hint="cs"/>
          <w:rtl/>
        </w:rPr>
      </w:pPr>
      <w:r w:rsidRPr="00D16118">
        <w:rPr>
          <w:rFonts w:cs="David" w:hint="cs"/>
          <w:rtl/>
        </w:rPr>
        <w:tab/>
        <w:t xml:space="preserve"> זה יעודד את התחרות. כל חבר כנסת ירצה לבוא עם פ' של שלוש ספרות.</w:t>
      </w:r>
    </w:p>
    <w:p w14:paraId="004B93A1" w14:textId="77777777" w:rsidR="00D16118" w:rsidRPr="00D16118" w:rsidRDefault="00D16118" w:rsidP="00D16118">
      <w:pPr>
        <w:bidi/>
        <w:rPr>
          <w:rFonts w:cs="David" w:hint="cs"/>
          <w:rtl/>
        </w:rPr>
      </w:pPr>
    </w:p>
    <w:p w14:paraId="6E6B3E09" w14:textId="77777777" w:rsidR="00D16118" w:rsidRPr="00D16118" w:rsidRDefault="00D16118" w:rsidP="00D16118">
      <w:pPr>
        <w:bidi/>
        <w:rPr>
          <w:rFonts w:cs="David"/>
          <w:u w:val="single"/>
          <w:rtl/>
        </w:rPr>
      </w:pPr>
      <w:r w:rsidRPr="00D16118">
        <w:rPr>
          <w:rFonts w:cs="David"/>
          <w:u w:val="single"/>
          <w:rtl/>
        </w:rPr>
        <w:t>דוד אזולאי:</w:t>
      </w:r>
    </w:p>
    <w:p w14:paraId="2337C21A" w14:textId="77777777" w:rsidR="00D16118" w:rsidRPr="00D16118" w:rsidRDefault="00D16118" w:rsidP="00D16118">
      <w:pPr>
        <w:bidi/>
        <w:rPr>
          <w:rFonts w:cs="David"/>
          <w:u w:val="single"/>
          <w:rtl/>
        </w:rPr>
      </w:pPr>
    </w:p>
    <w:p w14:paraId="2D1E37CA"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אני לא בטוח, כי חבר הכנסת יודע שהוא לא יציג את הצעות החוק הללו. </w:t>
      </w:r>
    </w:p>
    <w:p w14:paraId="7B4EF9C6" w14:textId="77777777" w:rsidR="00D16118" w:rsidRPr="00D16118" w:rsidRDefault="00D16118" w:rsidP="00D16118">
      <w:pPr>
        <w:bidi/>
        <w:rPr>
          <w:rFonts w:cs="David" w:hint="cs"/>
          <w:rtl/>
        </w:rPr>
      </w:pPr>
    </w:p>
    <w:p w14:paraId="1FD12661" w14:textId="77777777" w:rsidR="00D16118" w:rsidRPr="00D16118" w:rsidRDefault="00D16118" w:rsidP="00D16118">
      <w:pPr>
        <w:bidi/>
        <w:rPr>
          <w:rFonts w:cs="David" w:hint="cs"/>
          <w:rtl/>
        </w:rPr>
      </w:pPr>
      <w:r w:rsidRPr="00D16118">
        <w:rPr>
          <w:rFonts w:cs="David" w:hint="cs"/>
          <w:u w:val="single"/>
          <w:rtl/>
        </w:rPr>
        <w:t>ראובן ריבלין:</w:t>
      </w:r>
    </w:p>
    <w:p w14:paraId="35BA1E0C" w14:textId="77777777" w:rsidR="00D16118" w:rsidRPr="00D16118" w:rsidRDefault="00D16118" w:rsidP="00D16118">
      <w:pPr>
        <w:bidi/>
        <w:rPr>
          <w:rFonts w:cs="David" w:hint="cs"/>
          <w:rtl/>
        </w:rPr>
      </w:pPr>
    </w:p>
    <w:p w14:paraId="401F7EC9" w14:textId="77777777" w:rsidR="00D16118" w:rsidRPr="00D16118" w:rsidRDefault="00D16118" w:rsidP="00D16118">
      <w:pPr>
        <w:bidi/>
        <w:rPr>
          <w:rFonts w:cs="David" w:hint="cs"/>
          <w:rtl/>
        </w:rPr>
      </w:pPr>
      <w:r w:rsidRPr="00D16118">
        <w:rPr>
          <w:rFonts w:cs="David" w:hint="cs"/>
          <w:rtl/>
        </w:rPr>
        <w:tab/>
        <w:t xml:space="preserve"> אני מציע שכל פעם שחבר הכנסת מעביר לקריאה שלישית את החוק שלו, ייכתב: זה החוק השביעי שהוא העביר השנה.</w:t>
      </w:r>
    </w:p>
    <w:p w14:paraId="134FC95A" w14:textId="77777777" w:rsidR="00D16118" w:rsidRPr="00D16118" w:rsidRDefault="00D16118" w:rsidP="00D16118">
      <w:pPr>
        <w:bidi/>
        <w:rPr>
          <w:rFonts w:cs="David" w:hint="cs"/>
          <w:rtl/>
        </w:rPr>
      </w:pPr>
    </w:p>
    <w:p w14:paraId="76EC3D7C"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5FFFBC4D" w14:textId="77777777" w:rsidR="00D16118" w:rsidRPr="00D16118" w:rsidRDefault="00D16118" w:rsidP="00D16118">
      <w:pPr>
        <w:bidi/>
        <w:rPr>
          <w:rFonts w:cs="David" w:hint="cs"/>
          <w:rtl/>
        </w:rPr>
      </w:pPr>
    </w:p>
    <w:p w14:paraId="70E7B25B" w14:textId="77777777" w:rsidR="00D16118" w:rsidRPr="00D16118" w:rsidRDefault="00D16118" w:rsidP="00D16118">
      <w:pPr>
        <w:bidi/>
        <w:rPr>
          <w:rFonts w:cs="David" w:hint="cs"/>
          <w:rtl/>
        </w:rPr>
      </w:pPr>
      <w:r w:rsidRPr="00D16118">
        <w:rPr>
          <w:rFonts w:cs="David" w:hint="cs"/>
          <w:rtl/>
        </w:rPr>
        <w:tab/>
        <w:t xml:space="preserve"> זה רעיון טוב.</w:t>
      </w:r>
    </w:p>
    <w:p w14:paraId="03B24BD7" w14:textId="77777777" w:rsidR="00D16118" w:rsidRPr="00D16118" w:rsidRDefault="00D16118" w:rsidP="00D16118">
      <w:pPr>
        <w:bidi/>
        <w:rPr>
          <w:rFonts w:cs="David" w:hint="cs"/>
          <w:rtl/>
        </w:rPr>
      </w:pPr>
    </w:p>
    <w:p w14:paraId="6A143777" w14:textId="77777777" w:rsidR="00D16118" w:rsidRPr="00D16118" w:rsidRDefault="00D16118" w:rsidP="00D16118">
      <w:pPr>
        <w:bidi/>
        <w:rPr>
          <w:rFonts w:cs="David"/>
          <w:u w:val="single"/>
          <w:rtl/>
        </w:rPr>
      </w:pPr>
      <w:r w:rsidRPr="00D16118">
        <w:rPr>
          <w:rFonts w:cs="David"/>
          <w:u w:val="single"/>
          <w:rtl/>
        </w:rPr>
        <w:t>דוד אזולאי:</w:t>
      </w:r>
    </w:p>
    <w:p w14:paraId="24A0D18F" w14:textId="77777777" w:rsidR="00D16118" w:rsidRPr="00D16118" w:rsidRDefault="00D16118" w:rsidP="00D16118">
      <w:pPr>
        <w:bidi/>
        <w:rPr>
          <w:rFonts w:cs="David"/>
          <w:u w:val="single"/>
          <w:rtl/>
        </w:rPr>
      </w:pPr>
    </w:p>
    <w:p w14:paraId="4894220E"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לגבי השאילתות בעל-פה ביום רביעי - אם אנחנו רוצים לבדוק אפשרות של פתיחת המליאה יותר מאוחר או יותר מוקדם, למה אי אפשר להעביר את השאילתות בעל-פה ליום שלישי או ליום שני? למה דווקא יום רביעי?</w:t>
      </w:r>
    </w:p>
    <w:p w14:paraId="75EB5B62" w14:textId="77777777" w:rsidR="00D16118" w:rsidRPr="00D16118" w:rsidRDefault="00D16118" w:rsidP="00D16118">
      <w:pPr>
        <w:bidi/>
        <w:rPr>
          <w:rFonts w:cs="David" w:hint="cs"/>
          <w:rtl/>
        </w:rPr>
      </w:pPr>
    </w:p>
    <w:p w14:paraId="611DB8CF" w14:textId="77777777" w:rsidR="00D16118" w:rsidRPr="00D16118" w:rsidRDefault="00D16118" w:rsidP="00D16118">
      <w:pPr>
        <w:bidi/>
        <w:rPr>
          <w:rFonts w:cs="David" w:hint="cs"/>
          <w:rtl/>
        </w:rPr>
      </w:pPr>
      <w:r w:rsidRPr="00D16118">
        <w:rPr>
          <w:rFonts w:cs="David" w:hint="cs"/>
          <w:u w:val="single"/>
          <w:rtl/>
        </w:rPr>
        <w:t>מזכיר הכנסת אריה האן:</w:t>
      </w:r>
    </w:p>
    <w:p w14:paraId="4C47C0EE" w14:textId="77777777" w:rsidR="00D16118" w:rsidRPr="00D16118" w:rsidRDefault="00D16118" w:rsidP="00D16118">
      <w:pPr>
        <w:bidi/>
        <w:rPr>
          <w:rFonts w:cs="David" w:hint="cs"/>
          <w:rtl/>
        </w:rPr>
      </w:pPr>
    </w:p>
    <w:p w14:paraId="77C13B3B" w14:textId="77777777" w:rsidR="00D16118" w:rsidRPr="00D16118" w:rsidRDefault="00D16118" w:rsidP="00D16118">
      <w:pPr>
        <w:bidi/>
        <w:rPr>
          <w:rFonts w:cs="David" w:hint="cs"/>
          <w:rtl/>
        </w:rPr>
      </w:pPr>
      <w:r w:rsidRPr="00D16118">
        <w:rPr>
          <w:rFonts w:cs="David" w:hint="cs"/>
          <w:rtl/>
        </w:rPr>
        <w:tab/>
        <w:t xml:space="preserve"> כי השרים צריכים יומיים. מאשרים את זה ביום שני, והם חייבים באותו שבוע לענות. </w:t>
      </w:r>
    </w:p>
    <w:p w14:paraId="4B0A3F4B" w14:textId="77777777" w:rsidR="00D16118" w:rsidRPr="00D16118" w:rsidRDefault="00D16118" w:rsidP="00D16118">
      <w:pPr>
        <w:bidi/>
        <w:rPr>
          <w:rFonts w:cs="David" w:hint="cs"/>
          <w:rtl/>
        </w:rPr>
      </w:pPr>
    </w:p>
    <w:p w14:paraId="632AF9A2" w14:textId="77777777" w:rsidR="00D16118" w:rsidRPr="00D16118" w:rsidRDefault="00D16118" w:rsidP="00D16118">
      <w:pPr>
        <w:bidi/>
        <w:rPr>
          <w:rFonts w:cs="David"/>
          <w:u w:val="single"/>
          <w:rtl/>
        </w:rPr>
      </w:pPr>
      <w:r w:rsidRPr="00D16118">
        <w:rPr>
          <w:rFonts w:cs="David"/>
          <w:u w:val="single"/>
          <w:rtl/>
        </w:rPr>
        <w:t>דוד אזולאי:</w:t>
      </w:r>
    </w:p>
    <w:p w14:paraId="02B7B072" w14:textId="77777777" w:rsidR="00D16118" w:rsidRPr="00D16118" w:rsidRDefault="00D16118" w:rsidP="00D16118">
      <w:pPr>
        <w:bidi/>
        <w:rPr>
          <w:rFonts w:cs="David"/>
          <w:u w:val="single"/>
          <w:rtl/>
        </w:rPr>
      </w:pPr>
    </w:p>
    <w:p w14:paraId="5BF8AACD"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אז יאשרו את זה ביום שני לפני כן, ויביאו את זה ביום שני הבא.</w:t>
      </w:r>
    </w:p>
    <w:p w14:paraId="6DBD6CD0" w14:textId="77777777" w:rsidR="00D16118" w:rsidRPr="00D16118" w:rsidRDefault="00D16118" w:rsidP="00D16118">
      <w:pPr>
        <w:bidi/>
        <w:rPr>
          <w:rFonts w:cs="David" w:hint="cs"/>
          <w:rtl/>
        </w:rPr>
      </w:pPr>
    </w:p>
    <w:p w14:paraId="17045F73" w14:textId="77777777" w:rsidR="00D16118" w:rsidRPr="00D16118" w:rsidRDefault="00D16118" w:rsidP="00D16118">
      <w:pPr>
        <w:bidi/>
        <w:rPr>
          <w:rFonts w:cs="David" w:hint="cs"/>
          <w:rtl/>
        </w:rPr>
      </w:pPr>
      <w:r w:rsidRPr="00D16118">
        <w:rPr>
          <w:rFonts w:cs="David" w:hint="cs"/>
          <w:u w:val="single"/>
          <w:rtl/>
        </w:rPr>
        <w:t>יעקב מרגי:</w:t>
      </w:r>
    </w:p>
    <w:p w14:paraId="1DCE8A3C" w14:textId="77777777" w:rsidR="00D16118" w:rsidRPr="00D16118" w:rsidRDefault="00D16118" w:rsidP="00D16118">
      <w:pPr>
        <w:bidi/>
        <w:rPr>
          <w:rFonts w:cs="David" w:hint="cs"/>
          <w:rtl/>
        </w:rPr>
      </w:pPr>
    </w:p>
    <w:p w14:paraId="1799CFE7" w14:textId="77777777" w:rsidR="00D16118" w:rsidRPr="00D16118" w:rsidRDefault="00D16118" w:rsidP="00D16118">
      <w:pPr>
        <w:bidi/>
        <w:rPr>
          <w:rFonts w:cs="David" w:hint="cs"/>
          <w:rtl/>
        </w:rPr>
      </w:pPr>
      <w:r w:rsidRPr="00D16118">
        <w:rPr>
          <w:rFonts w:cs="David" w:hint="cs"/>
          <w:rtl/>
        </w:rPr>
        <w:tab/>
        <w:t xml:space="preserve"> אז איבדת את העניין של הדחוף.</w:t>
      </w:r>
    </w:p>
    <w:p w14:paraId="02C99BED" w14:textId="77777777" w:rsidR="00D16118" w:rsidRPr="00D16118" w:rsidRDefault="00D16118" w:rsidP="00D16118">
      <w:pPr>
        <w:bidi/>
        <w:rPr>
          <w:rFonts w:cs="David" w:hint="cs"/>
          <w:rtl/>
        </w:rPr>
      </w:pPr>
    </w:p>
    <w:p w14:paraId="0B6F7FC2" w14:textId="77777777" w:rsidR="00D16118" w:rsidRPr="00D16118" w:rsidRDefault="00D16118" w:rsidP="00D16118">
      <w:pPr>
        <w:pStyle w:val="Heading5"/>
        <w:jc w:val="left"/>
        <w:rPr>
          <w:rFonts w:hint="cs"/>
          <w:rtl/>
        </w:rPr>
      </w:pPr>
      <w:r w:rsidRPr="00D16118">
        <w:rPr>
          <w:rFonts w:hint="cs"/>
          <w:u w:val="single"/>
          <w:rtl/>
        </w:rPr>
        <w:t>נאדיה חילו:</w:t>
      </w:r>
    </w:p>
    <w:p w14:paraId="4F84F2D8" w14:textId="77777777" w:rsidR="00D16118" w:rsidRPr="00D16118" w:rsidRDefault="00D16118" w:rsidP="00D16118">
      <w:pPr>
        <w:pStyle w:val="Heading5"/>
        <w:jc w:val="left"/>
        <w:rPr>
          <w:rFonts w:hint="cs"/>
          <w:rtl/>
        </w:rPr>
      </w:pPr>
    </w:p>
    <w:p w14:paraId="3A65303C" w14:textId="77777777" w:rsidR="00D16118" w:rsidRPr="00D16118" w:rsidRDefault="00D16118" w:rsidP="00D16118">
      <w:pPr>
        <w:bidi/>
        <w:rPr>
          <w:rFonts w:cs="David" w:hint="cs"/>
          <w:rtl/>
        </w:rPr>
      </w:pPr>
      <w:r w:rsidRPr="00D16118">
        <w:rPr>
          <w:rFonts w:cs="David" w:hint="cs"/>
          <w:rtl/>
        </w:rPr>
        <w:tab/>
        <w:t xml:space="preserve"> כך גם האפקטיביות של השאילתות כבר עוברת. </w:t>
      </w:r>
    </w:p>
    <w:p w14:paraId="56F84E4E" w14:textId="77777777" w:rsidR="00D16118" w:rsidRPr="00D16118" w:rsidRDefault="00D16118" w:rsidP="00D16118">
      <w:pPr>
        <w:bidi/>
        <w:rPr>
          <w:rFonts w:cs="David" w:hint="cs"/>
          <w:rtl/>
        </w:rPr>
      </w:pPr>
    </w:p>
    <w:p w14:paraId="0EE0DE61"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63BFF31F" w14:textId="77777777" w:rsidR="00D16118" w:rsidRPr="00D16118" w:rsidRDefault="00D16118" w:rsidP="00D16118">
      <w:pPr>
        <w:bidi/>
        <w:rPr>
          <w:rFonts w:cs="David" w:hint="cs"/>
          <w:rtl/>
        </w:rPr>
      </w:pPr>
    </w:p>
    <w:p w14:paraId="55DEDBD4" w14:textId="77777777" w:rsidR="00D16118" w:rsidRPr="00D16118" w:rsidRDefault="00D16118" w:rsidP="00D16118">
      <w:pPr>
        <w:bidi/>
        <w:rPr>
          <w:rFonts w:cs="David" w:hint="cs"/>
          <w:rtl/>
        </w:rPr>
      </w:pPr>
      <w:r w:rsidRPr="00D16118">
        <w:rPr>
          <w:rFonts w:cs="David" w:hint="cs"/>
          <w:rtl/>
        </w:rPr>
        <w:tab/>
        <w:t xml:space="preserve"> מבחינת האפקטיביות, לפעמים אובד על זה הכלח.</w:t>
      </w:r>
    </w:p>
    <w:p w14:paraId="61A43F9C" w14:textId="77777777" w:rsidR="00D16118" w:rsidRPr="00D16118" w:rsidRDefault="00D16118" w:rsidP="00D16118">
      <w:pPr>
        <w:bidi/>
        <w:rPr>
          <w:rFonts w:cs="David" w:hint="cs"/>
          <w:rtl/>
        </w:rPr>
      </w:pPr>
    </w:p>
    <w:p w14:paraId="75293D94" w14:textId="77777777" w:rsidR="00D16118" w:rsidRPr="00D16118" w:rsidRDefault="00D16118" w:rsidP="00D16118">
      <w:pPr>
        <w:bidi/>
        <w:rPr>
          <w:rFonts w:cs="David" w:hint="cs"/>
          <w:rtl/>
        </w:rPr>
      </w:pPr>
      <w:r w:rsidRPr="00D16118">
        <w:rPr>
          <w:rFonts w:cs="David" w:hint="cs"/>
          <w:u w:val="single"/>
          <w:rtl/>
        </w:rPr>
        <w:t>יעקב מרגי:</w:t>
      </w:r>
    </w:p>
    <w:p w14:paraId="4A2C44E9" w14:textId="77777777" w:rsidR="00D16118" w:rsidRPr="00D16118" w:rsidRDefault="00D16118" w:rsidP="00D16118">
      <w:pPr>
        <w:bidi/>
        <w:rPr>
          <w:rFonts w:cs="David" w:hint="cs"/>
          <w:rtl/>
        </w:rPr>
      </w:pPr>
    </w:p>
    <w:p w14:paraId="1F5C7916" w14:textId="77777777" w:rsidR="00D16118" w:rsidRPr="00D16118" w:rsidRDefault="00D16118" w:rsidP="00D16118">
      <w:pPr>
        <w:bidi/>
        <w:rPr>
          <w:rFonts w:cs="David" w:hint="cs"/>
          <w:rtl/>
        </w:rPr>
      </w:pPr>
      <w:r w:rsidRPr="00D16118">
        <w:rPr>
          <w:rFonts w:cs="David" w:hint="cs"/>
          <w:rtl/>
        </w:rPr>
        <w:tab/>
        <w:t xml:space="preserve"> יש גם יתרון לשאילתות בתחילת המליאה של יום רביעי, כי אתה נותן לחברי הכנסת להתארגן לקראת החקיקה וההצבעות בקריאה הטרומית. </w:t>
      </w:r>
    </w:p>
    <w:p w14:paraId="399DFDAF" w14:textId="77777777" w:rsidR="00D16118" w:rsidRPr="00D16118" w:rsidRDefault="00D16118" w:rsidP="00D16118">
      <w:pPr>
        <w:bidi/>
        <w:rPr>
          <w:rFonts w:cs="David" w:hint="cs"/>
          <w:rtl/>
        </w:rPr>
      </w:pPr>
    </w:p>
    <w:p w14:paraId="7D1A015B"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69B2F7A4" w14:textId="77777777" w:rsidR="00D16118" w:rsidRPr="00D16118" w:rsidRDefault="00D16118" w:rsidP="00D16118">
      <w:pPr>
        <w:bidi/>
        <w:rPr>
          <w:rFonts w:cs="David" w:hint="cs"/>
          <w:rtl/>
        </w:rPr>
      </w:pPr>
    </w:p>
    <w:p w14:paraId="11D34AE3" w14:textId="77777777" w:rsidR="00D16118" w:rsidRPr="00D16118" w:rsidRDefault="00D16118" w:rsidP="00D16118">
      <w:pPr>
        <w:bidi/>
        <w:rPr>
          <w:rFonts w:cs="David" w:hint="cs"/>
          <w:rtl/>
        </w:rPr>
      </w:pPr>
      <w:r w:rsidRPr="00D16118">
        <w:rPr>
          <w:rFonts w:cs="David" w:hint="cs"/>
          <w:rtl/>
        </w:rPr>
        <w:tab/>
        <w:t xml:space="preserve"> בעניין הטכני - יש לי רעיון, מחר אני מניחה הצעת חוק, מקבלת פ' אחרי יומיים, זה עובר דרך סגן מזכיר הכנסת, ואומרים שאפשר להריץ את הצעת החוק. ברגע שאפשר להריץ אותה וזה עובר דרך הסיעה, השאלה שאני שואלת אתכם היא איך אנחנו מתגברים על הנושא של פטור מחובת הנחה. כי עכשיו - חבר הכנסת מניח את הצעת החוק, צריכים לעבור 45 יום - - </w:t>
      </w:r>
    </w:p>
    <w:p w14:paraId="71ECA70D" w14:textId="77777777" w:rsidR="00D16118" w:rsidRPr="00D16118" w:rsidRDefault="00D16118" w:rsidP="00D16118">
      <w:pPr>
        <w:bidi/>
        <w:rPr>
          <w:rFonts w:cs="David" w:hint="cs"/>
          <w:rtl/>
        </w:rPr>
      </w:pPr>
    </w:p>
    <w:p w14:paraId="1ED18D98" w14:textId="77777777" w:rsidR="00D16118" w:rsidRPr="00D16118" w:rsidRDefault="00D16118" w:rsidP="00D16118">
      <w:pPr>
        <w:bidi/>
        <w:rPr>
          <w:rFonts w:cs="David" w:hint="cs"/>
          <w:rtl/>
        </w:rPr>
      </w:pPr>
      <w:r w:rsidRPr="00D16118">
        <w:rPr>
          <w:rFonts w:cs="David" w:hint="cs"/>
          <w:u w:val="single"/>
          <w:rtl/>
        </w:rPr>
        <w:t>ראובן ריבלין:</w:t>
      </w:r>
    </w:p>
    <w:p w14:paraId="6831BB09" w14:textId="77777777" w:rsidR="00D16118" w:rsidRPr="00D16118" w:rsidRDefault="00D16118" w:rsidP="00D16118">
      <w:pPr>
        <w:bidi/>
        <w:rPr>
          <w:rFonts w:cs="David" w:hint="cs"/>
          <w:rtl/>
        </w:rPr>
      </w:pPr>
    </w:p>
    <w:p w14:paraId="56E138A9" w14:textId="77777777" w:rsidR="00D16118" w:rsidRPr="00D16118" w:rsidRDefault="00D16118" w:rsidP="00D16118">
      <w:pPr>
        <w:bidi/>
        <w:rPr>
          <w:rFonts w:cs="David" w:hint="cs"/>
          <w:rtl/>
        </w:rPr>
      </w:pPr>
      <w:r w:rsidRPr="00D16118">
        <w:rPr>
          <w:rFonts w:cs="David" w:hint="cs"/>
          <w:rtl/>
        </w:rPr>
        <w:tab/>
        <w:t xml:space="preserve"> שני המסלולים קיימים גם היום. צריכים להבחין בין שני מסלולים - המסלול הרגיל והמסלול הדחוף. לגבי המסלול הרגיל, הסברנו. במסלול הדחוף, כאשר מבקשים שחרור מחובת הנחה, ועדת הכנסת צריכה לשחרר מחובת הנחה ובדרך כלל הקואליציה אומרת את דברה. שחרור מחובת הנחה הוא דבר חריג לכמויות הרגילות. ברגע שקיים שחרור מחובת הנחה, אין ספק שזה מוסיף על העבודה, אבל גם יכול שבאותו רגע הם משוחררים מהצורך לדון או להכין את החומר להצעת חוק אחרת שיורדת מסדר היום, כי הצעת החוק ששוחררה מחובת הנחה היא במקום הצעת חוק אחרת במכסה של הסיעה. לכן אין כאן שום בעיה.</w:t>
      </w:r>
    </w:p>
    <w:p w14:paraId="194796EB" w14:textId="77777777" w:rsidR="00D16118" w:rsidRPr="00D16118" w:rsidRDefault="00D16118" w:rsidP="00D16118">
      <w:pPr>
        <w:bidi/>
        <w:rPr>
          <w:rFonts w:cs="David" w:hint="cs"/>
          <w:rtl/>
        </w:rPr>
      </w:pPr>
    </w:p>
    <w:p w14:paraId="6A7581F2" w14:textId="77777777" w:rsidR="00D16118" w:rsidRPr="00D16118" w:rsidRDefault="00D16118" w:rsidP="00D16118">
      <w:pPr>
        <w:bidi/>
        <w:rPr>
          <w:rFonts w:cs="David" w:hint="cs"/>
          <w:rtl/>
        </w:rPr>
      </w:pPr>
      <w:r w:rsidRPr="00D16118">
        <w:rPr>
          <w:rFonts w:cs="David" w:hint="cs"/>
          <w:u w:val="single"/>
          <w:rtl/>
        </w:rPr>
        <w:t>יעקב מרגי:</w:t>
      </w:r>
    </w:p>
    <w:p w14:paraId="3907132E" w14:textId="77777777" w:rsidR="00D16118" w:rsidRPr="00D16118" w:rsidRDefault="00D16118" w:rsidP="00D16118">
      <w:pPr>
        <w:bidi/>
        <w:rPr>
          <w:rFonts w:cs="David" w:hint="cs"/>
          <w:rtl/>
        </w:rPr>
      </w:pPr>
    </w:p>
    <w:p w14:paraId="5F77A5A0" w14:textId="77777777" w:rsidR="00D16118" w:rsidRPr="00D16118" w:rsidRDefault="00D16118" w:rsidP="00D16118">
      <w:pPr>
        <w:bidi/>
        <w:rPr>
          <w:rFonts w:cs="David" w:hint="cs"/>
          <w:rtl/>
        </w:rPr>
      </w:pPr>
      <w:r w:rsidRPr="00D16118">
        <w:rPr>
          <w:rFonts w:cs="David" w:hint="cs"/>
          <w:rtl/>
        </w:rPr>
        <w:tab/>
        <w:t xml:space="preserve"> זה כמעט ייעקר את המושג שנקרא חובת הנחה. אם זה חוק ומורכב וצריך לנסח אותו - - </w:t>
      </w:r>
    </w:p>
    <w:p w14:paraId="0C19C3C5" w14:textId="77777777" w:rsidR="00D16118" w:rsidRPr="00D16118" w:rsidRDefault="00D16118" w:rsidP="00D16118">
      <w:pPr>
        <w:bidi/>
        <w:rPr>
          <w:rFonts w:cs="David" w:hint="cs"/>
          <w:rtl/>
        </w:rPr>
      </w:pPr>
    </w:p>
    <w:p w14:paraId="53780B78"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ראובן ריבלין:</w:t>
      </w:r>
    </w:p>
    <w:p w14:paraId="3F5CEF8F" w14:textId="77777777" w:rsidR="00D16118" w:rsidRPr="00D16118" w:rsidRDefault="00D16118" w:rsidP="00D16118">
      <w:pPr>
        <w:bidi/>
        <w:rPr>
          <w:rFonts w:cs="David" w:hint="cs"/>
          <w:rtl/>
        </w:rPr>
      </w:pPr>
    </w:p>
    <w:p w14:paraId="6B5F092E" w14:textId="77777777" w:rsidR="00D16118" w:rsidRPr="00D16118" w:rsidRDefault="00D16118" w:rsidP="00D16118">
      <w:pPr>
        <w:bidi/>
        <w:rPr>
          <w:rFonts w:cs="David" w:hint="cs"/>
          <w:rtl/>
        </w:rPr>
      </w:pPr>
      <w:r w:rsidRPr="00D16118">
        <w:rPr>
          <w:rFonts w:cs="David" w:hint="cs"/>
          <w:rtl/>
        </w:rPr>
        <w:tab/>
        <w:t xml:space="preserve"> זה לא כך. אני יכול להגיש הצעה השבוע, למשל סלילת כבישים מתחת למסילות הברזל בלי חוק התכנון והבנייה. אני רואה, חלילה, שצריך להביא את זה באופן דחוף, קודם כל אני הולך לסיעה שלי ומבקש להוריד הצעת חוק אחרת שעל המכסה של הסיעה, כדי שאוכל להגיש את ההצעה שלי. אחר כך אני הולך לבקש שחרור מחובת הנחה. ואז אני הולך ללשכה המשפטית, וינסחו את החוק הזה על המקום.</w:t>
      </w:r>
    </w:p>
    <w:p w14:paraId="37F00772" w14:textId="77777777" w:rsidR="00D16118" w:rsidRPr="00D16118" w:rsidRDefault="00D16118" w:rsidP="00D16118">
      <w:pPr>
        <w:bidi/>
        <w:rPr>
          <w:rFonts w:cs="David" w:hint="cs"/>
          <w:rtl/>
        </w:rPr>
      </w:pPr>
    </w:p>
    <w:p w14:paraId="0E5A833F" w14:textId="77777777" w:rsidR="00D16118" w:rsidRPr="00D16118" w:rsidRDefault="00D16118" w:rsidP="00D16118">
      <w:pPr>
        <w:bidi/>
        <w:rPr>
          <w:rFonts w:cs="David" w:hint="cs"/>
          <w:rtl/>
        </w:rPr>
      </w:pPr>
      <w:r w:rsidRPr="00D16118">
        <w:rPr>
          <w:rFonts w:cs="David" w:hint="cs"/>
          <w:u w:val="single"/>
          <w:rtl/>
        </w:rPr>
        <w:t>ארבל אסטרחן:</w:t>
      </w:r>
    </w:p>
    <w:p w14:paraId="4169D1C4" w14:textId="77777777" w:rsidR="00D16118" w:rsidRPr="00D16118" w:rsidRDefault="00D16118" w:rsidP="00D16118">
      <w:pPr>
        <w:bidi/>
        <w:rPr>
          <w:rFonts w:cs="David" w:hint="cs"/>
          <w:rtl/>
        </w:rPr>
      </w:pPr>
    </w:p>
    <w:p w14:paraId="13A129CB" w14:textId="77777777" w:rsidR="00D16118" w:rsidRPr="00D16118" w:rsidRDefault="00D16118" w:rsidP="00D16118">
      <w:pPr>
        <w:bidi/>
        <w:rPr>
          <w:rFonts w:cs="David" w:hint="cs"/>
          <w:rtl/>
        </w:rPr>
      </w:pPr>
      <w:r w:rsidRPr="00D16118">
        <w:rPr>
          <w:rFonts w:cs="David" w:hint="cs"/>
          <w:rtl/>
        </w:rPr>
        <w:tab/>
        <w:t xml:space="preserve"> אז בוא קודם ללשכה המשפטית.</w:t>
      </w:r>
    </w:p>
    <w:p w14:paraId="28CCFF34" w14:textId="77777777" w:rsidR="00D16118" w:rsidRPr="00D16118" w:rsidRDefault="00D16118" w:rsidP="00D16118">
      <w:pPr>
        <w:bidi/>
        <w:rPr>
          <w:rFonts w:cs="David" w:hint="cs"/>
          <w:rtl/>
        </w:rPr>
      </w:pPr>
    </w:p>
    <w:p w14:paraId="5B67390B" w14:textId="77777777" w:rsidR="00D16118" w:rsidRPr="00D16118" w:rsidRDefault="00D16118" w:rsidP="00D16118">
      <w:pPr>
        <w:bidi/>
        <w:rPr>
          <w:rFonts w:cs="David" w:hint="cs"/>
          <w:rtl/>
        </w:rPr>
      </w:pPr>
      <w:r w:rsidRPr="00D16118">
        <w:rPr>
          <w:rFonts w:cs="David" w:hint="cs"/>
          <w:u w:val="single"/>
          <w:rtl/>
        </w:rPr>
        <w:t>ראובן ריבלין:</w:t>
      </w:r>
    </w:p>
    <w:p w14:paraId="22043BF5" w14:textId="77777777" w:rsidR="00D16118" w:rsidRPr="00D16118" w:rsidRDefault="00D16118" w:rsidP="00D16118">
      <w:pPr>
        <w:bidi/>
        <w:rPr>
          <w:rFonts w:cs="David" w:hint="cs"/>
          <w:rtl/>
        </w:rPr>
      </w:pPr>
    </w:p>
    <w:p w14:paraId="177CDB22" w14:textId="77777777" w:rsidR="00D16118" w:rsidRPr="00D16118" w:rsidRDefault="00D16118" w:rsidP="00D16118">
      <w:pPr>
        <w:bidi/>
        <w:rPr>
          <w:rFonts w:cs="David" w:hint="cs"/>
          <w:rtl/>
        </w:rPr>
      </w:pPr>
      <w:r w:rsidRPr="00D16118">
        <w:rPr>
          <w:rFonts w:cs="David" w:hint="cs"/>
          <w:rtl/>
        </w:rPr>
        <w:tab/>
        <w:t xml:space="preserve"> בוודאי שאבוא קודם ללשכה המשפטית כדי שיעזרו לי להכין את זה, כדי להביא חוק רציני בבקשה שלי לשחרור מחובת הנחה. ברגע שהצעת החוק ששוחררה מחובת הנחה היא במסגרת המכסה של הסיעה, אין שום בעיה. כך אנחנו עוזרים גם לחברי הכנסת וגם ללשכה המשפטית.</w:t>
      </w:r>
    </w:p>
    <w:p w14:paraId="2BEF5283" w14:textId="77777777" w:rsidR="00D16118" w:rsidRPr="00D16118" w:rsidRDefault="00D16118" w:rsidP="00D16118">
      <w:pPr>
        <w:bidi/>
        <w:rPr>
          <w:rFonts w:cs="David" w:hint="cs"/>
          <w:rtl/>
        </w:rPr>
      </w:pPr>
    </w:p>
    <w:p w14:paraId="173D370C" w14:textId="77777777" w:rsidR="00D16118" w:rsidRPr="00D16118" w:rsidRDefault="00D16118" w:rsidP="00D16118">
      <w:pPr>
        <w:bidi/>
        <w:rPr>
          <w:rFonts w:cs="David" w:hint="cs"/>
          <w:rtl/>
        </w:rPr>
      </w:pPr>
      <w:r w:rsidRPr="00D16118">
        <w:rPr>
          <w:rFonts w:cs="David" w:hint="cs"/>
          <w:u w:val="single"/>
          <w:rtl/>
        </w:rPr>
        <w:t>ארבל אסטרחן:</w:t>
      </w:r>
    </w:p>
    <w:p w14:paraId="22757777" w14:textId="77777777" w:rsidR="00D16118" w:rsidRPr="00D16118" w:rsidRDefault="00D16118" w:rsidP="00D16118">
      <w:pPr>
        <w:bidi/>
        <w:rPr>
          <w:rFonts w:cs="David" w:hint="cs"/>
          <w:rtl/>
        </w:rPr>
      </w:pPr>
    </w:p>
    <w:p w14:paraId="0F74DB3D" w14:textId="77777777" w:rsidR="00D16118" w:rsidRPr="00D16118" w:rsidRDefault="00D16118" w:rsidP="00D16118">
      <w:pPr>
        <w:bidi/>
        <w:rPr>
          <w:rFonts w:cs="David" w:hint="cs"/>
          <w:rtl/>
        </w:rPr>
      </w:pPr>
      <w:r w:rsidRPr="00D16118">
        <w:rPr>
          <w:rFonts w:cs="David" w:hint="cs"/>
          <w:rtl/>
        </w:rPr>
        <w:tab/>
        <w:t xml:space="preserve"> יכול להיות שחבר כנסת שרוצה לבקש פטור מחובת הנחה, יידרש לבוא ללשכה המשפטית לפני כן. </w:t>
      </w:r>
    </w:p>
    <w:p w14:paraId="110B5FD2" w14:textId="77777777" w:rsidR="00D16118" w:rsidRPr="00D16118" w:rsidRDefault="00D16118" w:rsidP="00D16118">
      <w:pPr>
        <w:bidi/>
        <w:rPr>
          <w:rFonts w:cs="David" w:hint="cs"/>
          <w:rtl/>
        </w:rPr>
      </w:pPr>
    </w:p>
    <w:p w14:paraId="7C67B8A7" w14:textId="77777777" w:rsidR="00D16118" w:rsidRPr="00D16118" w:rsidRDefault="00D16118" w:rsidP="00D16118">
      <w:pPr>
        <w:pStyle w:val="Heading5"/>
        <w:jc w:val="left"/>
        <w:rPr>
          <w:rFonts w:hint="cs"/>
          <w:rtl/>
        </w:rPr>
      </w:pPr>
      <w:r w:rsidRPr="00D16118">
        <w:rPr>
          <w:rFonts w:hint="cs"/>
          <w:u w:val="single"/>
          <w:rtl/>
        </w:rPr>
        <w:t>אביגדור יצחקי:</w:t>
      </w:r>
    </w:p>
    <w:p w14:paraId="3223D5CE" w14:textId="77777777" w:rsidR="00D16118" w:rsidRPr="00D16118" w:rsidRDefault="00D16118" w:rsidP="00D16118">
      <w:pPr>
        <w:pStyle w:val="Heading5"/>
        <w:jc w:val="left"/>
        <w:rPr>
          <w:rFonts w:hint="cs"/>
          <w:rtl/>
        </w:rPr>
      </w:pPr>
    </w:p>
    <w:p w14:paraId="23CE127C" w14:textId="77777777" w:rsidR="00D16118" w:rsidRPr="00D16118" w:rsidRDefault="00D16118" w:rsidP="00D16118">
      <w:pPr>
        <w:bidi/>
        <w:rPr>
          <w:rFonts w:cs="David" w:hint="cs"/>
          <w:rtl/>
        </w:rPr>
      </w:pPr>
      <w:r w:rsidRPr="00D16118">
        <w:rPr>
          <w:rFonts w:cs="David" w:hint="cs"/>
          <w:rtl/>
        </w:rPr>
        <w:tab/>
        <w:t xml:space="preserve"> הדבר שהכי מפריע לי הוא שמונחות פה אלפי הצעות חוק שאף אחד לא נוגע בהן וגם לא ייגע בהן בחיים. </w:t>
      </w:r>
    </w:p>
    <w:p w14:paraId="33A7DFF0" w14:textId="77777777" w:rsidR="00D16118" w:rsidRPr="00D16118" w:rsidRDefault="00D16118" w:rsidP="00D16118">
      <w:pPr>
        <w:bidi/>
        <w:rPr>
          <w:rFonts w:cs="David" w:hint="cs"/>
          <w:rtl/>
        </w:rPr>
      </w:pPr>
    </w:p>
    <w:p w14:paraId="4A46B934"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163BD084" w14:textId="77777777" w:rsidR="00D16118" w:rsidRPr="00D16118" w:rsidRDefault="00D16118" w:rsidP="00D16118">
      <w:pPr>
        <w:bidi/>
        <w:rPr>
          <w:rFonts w:cs="David" w:hint="cs"/>
          <w:rtl/>
        </w:rPr>
      </w:pPr>
    </w:p>
    <w:p w14:paraId="0FBB1C84" w14:textId="77777777" w:rsidR="00D16118" w:rsidRPr="00D16118" w:rsidRDefault="00D16118" w:rsidP="00D16118">
      <w:pPr>
        <w:bidi/>
        <w:rPr>
          <w:rFonts w:cs="David" w:hint="cs"/>
          <w:rtl/>
        </w:rPr>
      </w:pPr>
      <w:r w:rsidRPr="00D16118">
        <w:rPr>
          <w:rFonts w:cs="David" w:hint="cs"/>
          <w:rtl/>
        </w:rPr>
        <w:tab/>
        <w:t xml:space="preserve"> הנוהל הולך להשתנות.</w:t>
      </w:r>
    </w:p>
    <w:p w14:paraId="1841AF26" w14:textId="77777777" w:rsidR="00D16118" w:rsidRPr="00D16118" w:rsidRDefault="00D16118" w:rsidP="00D16118">
      <w:pPr>
        <w:bidi/>
        <w:rPr>
          <w:rFonts w:cs="David" w:hint="cs"/>
          <w:rtl/>
        </w:rPr>
      </w:pPr>
    </w:p>
    <w:p w14:paraId="2AE90B50" w14:textId="77777777" w:rsidR="00D16118" w:rsidRPr="00D16118" w:rsidRDefault="00D16118" w:rsidP="00D16118">
      <w:pPr>
        <w:pStyle w:val="Heading5"/>
        <w:jc w:val="left"/>
        <w:rPr>
          <w:rFonts w:hint="cs"/>
          <w:rtl/>
        </w:rPr>
      </w:pPr>
      <w:r w:rsidRPr="00D16118">
        <w:rPr>
          <w:rFonts w:hint="cs"/>
          <w:u w:val="single"/>
          <w:rtl/>
        </w:rPr>
        <w:t>אביגדור יצחקי:</w:t>
      </w:r>
    </w:p>
    <w:p w14:paraId="4963D2FB" w14:textId="77777777" w:rsidR="00D16118" w:rsidRPr="00D16118" w:rsidRDefault="00D16118" w:rsidP="00D16118">
      <w:pPr>
        <w:pStyle w:val="Heading5"/>
        <w:jc w:val="left"/>
        <w:rPr>
          <w:rFonts w:hint="cs"/>
          <w:rtl/>
        </w:rPr>
      </w:pPr>
    </w:p>
    <w:p w14:paraId="15A1B5A3" w14:textId="77777777" w:rsidR="00D16118" w:rsidRPr="00D16118" w:rsidRDefault="00D16118" w:rsidP="00D16118">
      <w:pPr>
        <w:bidi/>
        <w:rPr>
          <w:rFonts w:cs="David" w:hint="cs"/>
          <w:rtl/>
        </w:rPr>
      </w:pPr>
      <w:r w:rsidRPr="00D16118">
        <w:rPr>
          <w:rFonts w:cs="David" w:hint="cs"/>
          <w:rtl/>
        </w:rPr>
        <w:tab/>
        <w:t xml:space="preserve">פחות מפריע לי הנוהל, אותי מטריד שאנשים מגישים הצעות חוק שהם יודעים מראש שאין להן סיכוי להגיע לשולחן הכנסת. </w:t>
      </w:r>
    </w:p>
    <w:p w14:paraId="77C1E882" w14:textId="77777777" w:rsidR="00D16118" w:rsidRPr="00D16118" w:rsidRDefault="00D16118" w:rsidP="00D16118">
      <w:pPr>
        <w:bidi/>
        <w:rPr>
          <w:rFonts w:cs="David" w:hint="cs"/>
          <w:rtl/>
        </w:rPr>
      </w:pPr>
    </w:p>
    <w:p w14:paraId="6501A934"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BC511FA" w14:textId="77777777" w:rsidR="00D16118" w:rsidRPr="00D16118" w:rsidRDefault="00D16118" w:rsidP="00D16118">
      <w:pPr>
        <w:bidi/>
        <w:rPr>
          <w:rFonts w:cs="David" w:hint="cs"/>
          <w:rtl/>
        </w:rPr>
      </w:pPr>
    </w:p>
    <w:p w14:paraId="224F4E62" w14:textId="77777777" w:rsidR="00D16118" w:rsidRPr="00D16118" w:rsidRDefault="00D16118" w:rsidP="00D16118">
      <w:pPr>
        <w:bidi/>
        <w:rPr>
          <w:rFonts w:cs="David" w:hint="cs"/>
          <w:rtl/>
        </w:rPr>
      </w:pPr>
      <w:r w:rsidRPr="00D16118">
        <w:rPr>
          <w:rFonts w:cs="David" w:hint="cs"/>
          <w:rtl/>
        </w:rPr>
        <w:tab/>
        <w:t xml:space="preserve"> הולך להשתנות פה הנוהל. נניח שלך, חבר הכנסת, יש רעיון. אתה מדפיס את הנוסח, הנוסח הזה עובר מיד למחלקה המשפטית, אתה מקבל פ'. מזכיר הכנסת או אחד מסגניו בודקים שהצעת החוק היא לא גזענית או לא שוללת את קיומה של מדינת ישראל. ברגע שחבר הכנסת מחליט לקדם את הצעת החוק שלו, אז הוא מבקש מהלשכה המשפטית לנסח את זה כפי שצריך ולא כמו שעכשיו - יש לך רעיון, אתה מעביר את זה ללשכה המשפטית, היא מנסחת את החוק, היא עובדת על זה ואין לך בכלל שום כוונה לקדם את זה. מה שאנחנו מציעים עכשיו שונה לחלוטין במהותו.</w:t>
      </w:r>
    </w:p>
    <w:p w14:paraId="577EBFAB" w14:textId="77777777" w:rsidR="00D16118" w:rsidRPr="00D16118" w:rsidRDefault="00D16118" w:rsidP="00D16118">
      <w:pPr>
        <w:bidi/>
        <w:rPr>
          <w:rFonts w:cs="David" w:hint="cs"/>
          <w:rtl/>
        </w:rPr>
      </w:pPr>
    </w:p>
    <w:p w14:paraId="348BFA8F" w14:textId="77777777" w:rsidR="00D16118" w:rsidRPr="00D16118" w:rsidRDefault="00D16118" w:rsidP="00D16118">
      <w:pPr>
        <w:pStyle w:val="Heading5"/>
        <w:jc w:val="left"/>
        <w:rPr>
          <w:rFonts w:hint="cs"/>
          <w:rtl/>
        </w:rPr>
      </w:pPr>
      <w:r w:rsidRPr="00D16118">
        <w:rPr>
          <w:rFonts w:hint="cs"/>
          <w:u w:val="single"/>
          <w:rtl/>
        </w:rPr>
        <w:t>אביגדור יצחקי:</w:t>
      </w:r>
    </w:p>
    <w:p w14:paraId="791807F4" w14:textId="77777777" w:rsidR="00D16118" w:rsidRPr="00D16118" w:rsidRDefault="00D16118" w:rsidP="00D16118">
      <w:pPr>
        <w:pStyle w:val="Heading5"/>
        <w:jc w:val="left"/>
        <w:rPr>
          <w:rFonts w:hint="cs"/>
          <w:rtl/>
        </w:rPr>
      </w:pPr>
    </w:p>
    <w:p w14:paraId="29F60AD6" w14:textId="77777777" w:rsidR="00D16118" w:rsidRPr="00D16118" w:rsidRDefault="00D16118" w:rsidP="00D16118">
      <w:pPr>
        <w:bidi/>
        <w:rPr>
          <w:rFonts w:cs="David" w:hint="cs"/>
          <w:rtl/>
        </w:rPr>
      </w:pPr>
      <w:r w:rsidRPr="00D16118">
        <w:rPr>
          <w:rFonts w:cs="David" w:hint="cs"/>
          <w:rtl/>
        </w:rPr>
        <w:tab/>
        <w:t xml:space="preserve"> אני חושב שלא צריך לטפל במשהו שאין סבירות שהוא יעלה במליאה.</w:t>
      </w:r>
    </w:p>
    <w:p w14:paraId="5F0A7C7F" w14:textId="77777777" w:rsidR="00D16118" w:rsidRPr="00D16118" w:rsidRDefault="00D16118" w:rsidP="00D16118">
      <w:pPr>
        <w:bidi/>
        <w:rPr>
          <w:rFonts w:cs="David" w:hint="cs"/>
          <w:rtl/>
        </w:rPr>
      </w:pPr>
    </w:p>
    <w:p w14:paraId="3056FC4A"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141968CB" w14:textId="77777777" w:rsidR="00D16118" w:rsidRPr="00D16118" w:rsidRDefault="00D16118" w:rsidP="00D16118">
      <w:pPr>
        <w:bidi/>
        <w:rPr>
          <w:rFonts w:cs="David" w:hint="cs"/>
          <w:rtl/>
        </w:rPr>
      </w:pPr>
    </w:p>
    <w:p w14:paraId="2DD5F948" w14:textId="77777777" w:rsidR="00D16118" w:rsidRPr="00D16118" w:rsidRDefault="00D16118" w:rsidP="00D16118">
      <w:pPr>
        <w:bidi/>
        <w:rPr>
          <w:rFonts w:cs="David" w:hint="cs"/>
          <w:rtl/>
        </w:rPr>
      </w:pPr>
      <w:r w:rsidRPr="00D16118">
        <w:rPr>
          <w:rFonts w:cs="David" w:hint="cs"/>
          <w:rtl/>
        </w:rPr>
        <w:tab/>
        <w:t xml:space="preserve"> זה מה שהחלטנו. </w:t>
      </w:r>
    </w:p>
    <w:p w14:paraId="04C90837" w14:textId="77777777" w:rsidR="00D16118" w:rsidRPr="00D16118" w:rsidRDefault="00D16118" w:rsidP="00D16118">
      <w:pPr>
        <w:bidi/>
        <w:rPr>
          <w:rFonts w:cs="David" w:hint="cs"/>
          <w:rtl/>
        </w:rPr>
      </w:pPr>
    </w:p>
    <w:p w14:paraId="2F4CDD47" w14:textId="77777777" w:rsidR="00D16118" w:rsidRPr="00D16118" w:rsidRDefault="00D16118" w:rsidP="00D16118">
      <w:pPr>
        <w:bidi/>
        <w:rPr>
          <w:rFonts w:cs="David" w:hint="cs"/>
          <w:rtl/>
        </w:rPr>
      </w:pPr>
      <w:r w:rsidRPr="00D16118">
        <w:rPr>
          <w:rFonts w:cs="David" w:hint="cs"/>
          <w:u w:val="single"/>
          <w:rtl/>
        </w:rPr>
        <w:t>יעקב מרגי:</w:t>
      </w:r>
    </w:p>
    <w:p w14:paraId="32D1C895" w14:textId="77777777" w:rsidR="00D16118" w:rsidRPr="00D16118" w:rsidRDefault="00D16118" w:rsidP="00D16118">
      <w:pPr>
        <w:bidi/>
        <w:rPr>
          <w:rFonts w:cs="David" w:hint="cs"/>
          <w:rtl/>
        </w:rPr>
      </w:pPr>
    </w:p>
    <w:p w14:paraId="3508C329" w14:textId="77777777" w:rsidR="00D16118" w:rsidRPr="00D16118" w:rsidRDefault="00D16118" w:rsidP="00D16118">
      <w:pPr>
        <w:pStyle w:val="BodyText2"/>
        <w:rPr>
          <w:rFonts w:hint="cs"/>
          <w:rtl/>
        </w:rPr>
      </w:pPr>
      <w:r w:rsidRPr="00D16118">
        <w:rPr>
          <w:rFonts w:hint="cs"/>
          <w:rtl/>
        </w:rPr>
        <w:tab/>
        <w:t>מתחילים את הטיפול בהצעת החוק רק שכשאתה מודיע שאתה רוצה להעלות אותה למליאה.</w:t>
      </w:r>
    </w:p>
    <w:p w14:paraId="2C33DD3A" w14:textId="77777777" w:rsidR="00D16118" w:rsidRPr="00D16118" w:rsidRDefault="00D16118" w:rsidP="00D16118">
      <w:pPr>
        <w:bidi/>
        <w:rPr>
          <w:rFonts w:cs="David" w:hint="cs"/>
          <w:rtl/>
        </w:rPr>
      </w:pPr>
    </w:p>
    <w:p w14:paraId="5CBAD209" w14:textId="77777777" w:rsidR="00D16118" w:rsidRPr="00D16118" w:rsidRDefault="00D16118" w:rsidP="00D16118">
      <w:pPr>
        <w:pStyle w:val="Heading5"/>
        <w:jc w:val="left"/>
        <w:rPr>
          <w:rFonts w:hint="cs"/>
          <w:rtl/>
        </w:rPr>
      </w:pPr>
      <w:r w:rsidRPr="00D16118">
        <w:rPr>
          <w:rFonts w:hint="cs"/>
          <w:u w:val="single"/>
          <w:rtl/>
        </w:rPr>
        <w:t>אביגדור יצחקי:</w:t>
      </w:r>
    </w:p>
    <w:p w14:paraId="0618868E" w14:textId="77777777" w:rsidR="00D16118" w:rsidRPr="00D16118" w:rsidRDefault="00D16118" w:rsidP="00D16118">
      <w:pPr>
        <w:pStyle w:val="Heading5"/>
        <w:jc w:val="left"/>
        <w:rPr>
          <w:rFonts w:hint="cs"/>
          <w:rtl/>
        </w:rPr>
      </w:pPr>
    </w:p>
    <w:p w14:paraId="75EE9C8C" w14:textId="77777777" w:rsidR="00D16118" w:rsidRPr="00D16118" w:rsidRDefault="00D16118" w:rsidP="00D16118">
      <w:pPr>
        <w:bidi/>
        <w:rPr>
          <w:rFonts w:cs="David" w:hint="cs"/>
          <w:rtl/>
        </w:rPr>
      </w:pPr>
      <w:r w:rsidRPr="00D16118">
        <w:rPr>
          <w:rFonts w:cs="David" w:hint="cs"/>
          <w:rtl/>
        </w:rPr>
        <w:tab/>
        <w:t xml:space="preserve"> זה בסדר. </w:t>
      </w:r>
    </w:p>
    <w:p w14:paraId="5DF89215" w14:textId="77777777" w:rsidR="00D16118" w:rsidRPr="00D16118" w:rsidRDefault="00D16118" w:rsidP="00D16118">
      <w:pPr>
        <w:bidi/>
        <w:rPr>
          <w:rFonts w:cs="David" w:hint="cs"/>
          <w:rtl/>
        </w:rPr>
      </w:pPr>
    </w:p>
    <w:p w14:paraId="240906C6"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95596ED" w14:textId="77777777" w:rsidR="00D16118" w:rsidRPr="00D16118" w:rsidRDefault="00D16118" w:rsidP="00D16118">
      <w:pPr>
        <w:bidi/>
        <w:rPr>
          <w:rFonts w:cs="David" w:hint="cs"/>
          <w:rtl/>
        </w:rPr>
      </w:pPr>
    </w:p>
    <w:p w14:paraId="338BB008" w14:textId="77777777" w:rsidR="00D16118" w:rsidRPr="00D16118" w:rsidRDefault="00D16118" w:rsidP="00D16118">
      <w:pPr>
        <w:bidi/>
        <w:rPr>
          <w:rFonts w:cs="David" w:hint="cs"/>
          <w:rtl/>
        </w:rPr>
      </w:pPr>
      <w:r w:rsidRPr="00D16118">
        <w:rPr>
          <w:rFonts w:cs="David" w:hint="cs"/>
          <w:rtl/>
        </w:rPr>
        <w:tab/>
        <w:t xml:space="preserve"> חברים, יש פה הצעה שהיא עדיין לא לשינוי התקנון, אלא נוהל עבודה למושב החורף.</w:t>
      </w:r>
    </w:p>
    <w:p w14:paraId="10ECE3A6" w14:textId="77777777" w:rsidR="00D16118" w:rsidRPr="00D16118" w:rsidRDefault="00D16118" w:rsidP="00D16118">
      <w:pPr>
        <w:bidi/>
        <w:rPr>
          <w:rFonts w:cs="David" w:hint="cs"/>
          <w:rtl/>
        </w:rPr>
      </w:pPr>
    </w:p>
    <w:p w14:paraId="6AE60861" w14:textId="77777777" w:rsidR="00D16118" w:rsidRPr="00D16118" w:rsidRDefault="00D16118" w:rsidP="00D16118">
      <w:pPr>
        <w:bidi/>
        <w:rPr>
          <w:rFonts w:cs="David" w:hint="cs"/>
          <w:rtl/>
        </w:rPr>
      </w:pPr>
      <w:r w:rsidRPr="00D16118">
        <w:rPr>
          <w:rFonts w:cs="David" w:hint="cs"/>
          <w:u w:val="single"/>
          <w:rtl/>
        </w:rPr>
        <w:t>ארבל אסטרחן:</w:t>
      </w:r>
    </w:p>
    <w:p w14:paraId="15DC7078" w14:textId="77777777" w:rsidR="00D16118" w:rsidRPr="00D16118" w:rsidRDefault="00D16118" w:rsidP="00D16118">
      <w:pPr>
        <w:bidi/>
        <w:rPr>
          <w:rFonts w:cs="David" w:hint="cs"/>
          <w:rtl/>
        </w:rPr>
      </w:pPr>
    </w:p>
    <w:p w14:paraId="44D36F8E" w14:textId="77777777" w:rsidR="00D16118" w:rsidRPr="00D16118" w:rsidRDefault="00D16118" w:rsidP="00D16118">
      <w:pPr>
        <w:bidi/>
        <w:rPr>
          <w:rFonts w:cs="David" w:hint="cs"/>
          <w:rtl/>
        </w:rPr>
      </w:pPr>
      <w:r w:rsidRPr="00D16118">
        <w:rPr>
          <w:rFonts w:cs="David" w:hint="cs"/>
          <w:rtl/>
        </w:rPr>
        <w:tab/>
        <w:t xml:space="preserve"> 1. חבר הכנסת יעביר את הצעת החוק למזכירות הכנסת באמצעות המחשב. מובן כי לפני ההעברה יכול חבר הכנסת להתייעץ עם הלשכה המשפטית ולקבל את עזרתה בניסוח ההצעה. </w:t>
      </w:r>
    </w:p>
    <w:p w14:paraId="7E6B6AC1" w14:textId="77777777" w:rsidR="00D16118" w:rsidRPr="00D16118" w:rsidRDefault="00D16118" w:rsidP="00D16118">
      <w:pPr>
        <w:bidi/>
        <w:rPr>
          <w:rFonts w:cs="David" w:hint="cs"/>
          <w:rtl/>
        </w:rPr>
      </w:pPr>
    </w:p>
    <w:p w14:paraId="79EB7BF3" w14:textId="77777777" w:rsidR="00D16118" w:rsidRPr="00D16118" w:rsidRDefault="00D16118" w:rsidP="00D16118">
      <w:pPr>
        <w:bidi/>
        <w:ind w:firstLine="567"/>
        <w:rPr>
          <w:rFonts w:cs="David" w:hint="cs"/>
          <w:rtl/>
        </w:rPr>
      </w:pPr>
      <w:r w:rsidRPr="00D16118">
        <w:rPr>
          <w:rFonts w:cs="David" w:hint="cs"/>
          <w:rtl/>
        </w:rPr>
        <w:t xml:space="preserve">2. עם קבלת ההצעה על-ידי המזכירות, ההצעה תקבל מספר פ' לפי סדר ההגשה ויירשם עליה תאריך הנחתה.  </w:t>
      </w:r>
    </w:p>
    <w:p w14:paraId="59FF13A2" w14:textId="77777777" w:rsidR="00D16118" w:rsidRPr="00D16118" w:rsidRDefault="00D16118" w:rsidP="00D16118">
      <w:pPr>
        <w:bidi/>
        <w:ind w:firstLine="567"/>
        <w:rPr>
          <w:rFonts w:cs="David" w:hint="cs"/>
          <w:rtl/>
        </w:rPr>
      </w:pPr>
    </w:p>
    <w:p w14:paraId="29A11F85" w14:textId="77777777" w:rsidR="00D16118" w:rsidRPr="00D16118" w:rsidRDefault="00D16118" w:rsidP="00D16118">
      <w:pPr>
        <w:bidi/>
        <w:ind w:firstLine="567"/>
        <w:rPr>
          <w:rFonts w:cs="David" w:hint="cs"/>
          <w:rtl/>
        </w:rPr>
      </w:pPr>
      <w:r w:rsidRPr="00D16118">
        <w:rPr>
          <w:rFonts w:cs="David" w:hint="cs"/>
          <w:rtl/>
        </w:rPr>
        <w:t xml:space="preserve">3. הצעות חוק יונחו על שולחן הכנסת בכל יום שני אחרי אישור הנשיאות. </w:t>
      </w:r>
    </w:p>
    <w:p w14:paraId="2542F9D9" w14:textId="77777777" w:rsidR="00D16118" w:rsidRPr="00D16118" w:rsidRDefault="00D16118" w:rsidP="00D16118">
      <w:pPr>
        <w:bidi/>
        <w:ind w:firstLine="567"/>
        <w:rPr>
          <w:rFonts w:cs="David" w:hint="cs"/>
          <w:rtl/>
        </w:rPr>
      </w:pPr>
    </w:p>
    <w:p w14:paraId="1577CD15" w14:textId="77777777" w:rsidR="00D16118" w:rsidRPr="00D16118" w:rsidRDefault="00D16118" w:rsidP="00D16118">
      <w:pPr>
        <w:bidi/>
        <w:ind w:firstLine="567"/>
        <w:rPr>
          <w:rFonts w:cs="David" w:hint="cs"/>
          <w:rtl/>
        </w:rPr>
      </w:pPr>
      <w:r w:rsidRPr="00D16118">
        <w:rPr>
          <w:rFonts w:cs="David" w:hint="cs"/>
          <w:rtl/>
        </w:rPr>
        <w:t xml:space="preserve">4. לפני ישיבת הנשיאות היועצת המשפטית לכנסת תבדוק אם יש חשש ההצעה גזענית במהותה או שוללת את קיומה של מדינת ישראל כמדינתו של העם היהודי, כאמור בסעיף 134(ב) לתקנון ותודיע על כך לנשיאות. </w:t>
      </w:r>
    </w:p>
    <w:p w14:paraId="30034A8A" w14:textId="77777777" w:rsidR="00D16118" w:rsidRPr="00D16118" w:rsidRDefault="00D16118" w:rsidP="00D16118">
      <w:pPr>
        <w:bidi/>
        <w:ind w:firstLine="567"/>
        <w:rPr>
          <w:rFonts w:cs="David" w:hint="cs"/>
          <w:rtl/>
        </w:rPr>
      </w:pPr>
    </w:p>
    <w:p w14:paraId="094F548C" w14:textId="77777777" w:rsidR="00D16118" w:rsidRPr="00D16118" w:rsidRDefault="00D16118" w:rsidP="00D16118">
      <w:pPr>
        <w:bidi/>
        <w:ind w:firstLine="567"/>
        <w:rPr>
          <w:rFonts w:cs="David" w:hint="cs"/>
          <w:rtl/>
        </w:rPr>
      </w:pPr>
      <w:r w:rsidRPr="00D16118">
        <w:rPr>
          <w:rFonts w:cs="David" w:hint="cs"/>
          <w:rtl/>
        </w:rPr>
        <w:t xml:space="preserve">5. הצעות החוק יונחו על שולחן הכנסת בנוסח שהגיש חבר הכנסת מבלי שהלשכה המשפטית או גורם אחר בכנסת יעבור עליהן או יאשרן. </w:t>
      </w:r>
    </w:p>
    <w:p w14:paraId="436B2C1E" w14:textId="77777777" w:rsidR="00D16118" w:rsidRPr="00D16118" w:rsidRDefault="00D16118" w:rsidP="00D16118">
      <w:pPr>
        <w:bidi/>
        <w:ind w:firstLine="567"/>
        <w:rPr>
          <w:rFonts w:cs="David" w:hint="cs"/>
          <w:rtl/>
        </w:rPr>
      </w:pPr>
    </w:p>
    <w:p w14:paraId="018849A7" w14:textId="77777777" w:rsidR="00D16118" w:rsidRPr="00D16118" w:rsidRDefault="00D16118" w:rsidP="00D16118">
      <w:pPr>
        <w:bidi/>
        <w:ind w:firstLine="567"/>
        <w:rPr>
          <w:rFonts w:cs="David" w:hint="cs"/>
          <w:rtl/>
        </w:rPr>
      </w:pPr>
      <w:r w:rsidRPr="00D16118">
        <w:rPr>
          <w:rFonts w:cs="David" w:hint="cs"/>
          <w:rtl/>
        </w:rPr>
        <w:t xml:space="preserve">6. שבועיים לפני המועד שבו סיעה רוצה להביא את הצעת החוק לדיון המוקדם, תודיע הסיעה למזכירות הכנסת וללשכה המשפטית על כך. בשלב זה, הלשכה המשפטית תבדוק ותנסח את הצעת החוק ונוסח זה הוא שיובא לוועדת השרים ולהצבעה בדיון המוקדם. </w:t>
      </w:r>
    </w:p>
    <w:p w14:paraId="647E3B78" w14:textId="77777777" w:rsidR="00D16118" w:rsidRPr="00D16118" w:rsidRDefault="00D16118" w:rsidP="00D16118">
      <w:pPr>
        <w:bidi/>
        <w:ind w:firstLine="567"/>
        <w:rPr>
          <w:rFonts w:cs="David" w:hint="cs"/>
          <w:rtl/>
        </w:rPr>
      </w:pPr>
    </w:p>
    <w:p w14:paraId="59BC6673" w14:textId="77777777" w:rsidR="00D16118" w:rsidRPr="00D16118" w:rsidRDefault="00D16118" w:rsidP="00D16118">
      <w:pPr>
        <w:bidi/>
        <w:ind w:firstLine="567"/>
        <w:rPr>
          <w:rFonts w:cs="David" w:hint="cs"/>
          <w:rtl/>
        </w:rPr>
      </w:pPr>
      <w:r w:rsidRPr="00D16118">
        <w:rPr>
          <w:rFonts w:cs="David" w:hint="cs"/>
          <w:rtl/>
        </w:rPr>
        <w:t>7. לגבי הצעות חוק שמובאות לדיון מוקדם זמן קצר לאחר הנחתן, בשל הסכמת הממשלה או פטור מחובת המתנה, על חבר הכנסת להשתדל לשבת עם הלשכה המשפטית על ניסוח ההצעה לפני הגשתה. בכל מקרה כזה, הלשכה המשפטית תדאג לניסוח ההצעה בהקדם, ולפני המועד שבו תובא ההצעה לדיון המוקדם.</w:t>
      </w:r>
    </w:p>
    <w:p w14:paraId="2BB338BF" w14:textId="77777777" w:rsidR="00D16118" w:rsidRPr="00D16118" w:rsidRDefault="00D16118" w:rsidP="00D16118">
      <w:pPr>
        <w:bidi/>
        <w:ind w:firstLine="567"/>
        <w:rPr>
          <w:rFonts w:cs="David" w:hint="cs"/>
          <w:rtl/>
        </w:rPr>
      </w:pPr>
    </w:p>
    <w:p w14:paraId="1594D19A" w14:textId="77777777" w:rsidR="00D16118" w:rsidRPr="00D16118" w:rsidRDefault="00D16118" w:rsidP="00D16118">
      <w:pPr>
        <w:bidi/>
        <w:rPr>
          <w:rFonts w:cs="David" w:hint="cs"/>
          <w:rtl/>
        </w:rPr>
      </w:pPr>
      <w:r w:rsidRPr="00D16118">
        <w:rPr>
          <w:rFonts w:cs="David" w:hint="cs"/>
          <w:u w:val="single"/>
          <w:rtl/>
        </w:rPr>
        <w:t>מזכיר הכנסת אריה האן:</w:t>
      </w:r>
    </w:p>
    <w:p w14:paraId="0939CF19" w14:textId="77777777" w:rsidR="00D16118" w:rsidRPr="00D16118" w:rsidRDefault="00D16118" w:rsidP="00D16118">
      <w:pPr>
        <w:bidi/>
        <w:rPr>
          <w:rFonts w:cs="David" w:hint="cs"/>
          <w:rtl/>
        </w:rPr>
      </w:pPr>
    </w:p>
    <w:p w14:paraId="09CAB6DF" w14:textId="77777777" w:rsidR="00D16118" w:rsidRPr="00D16118" w:rsidRDefault="00D16118" w:rsidP="00D16118">
      <w:pPr>
        <w:bidi/>
        <w:ind w:firstLine="567"/>
        <w:rPr>
          <w:rFonts w:cs="David" w:hint="cs"/>
          <w:rtl/>
        </w:rPr>
      </w:pPr>
      <w:r w:rsidRPr="00D16118">
        <w:rPr>
          <w:rFonts w:cs="David" w:hint="cs"/>
          <w:rtl/>
        </w:rPr>
        <w:t xml:space="preserve">במילים אחרות, על שולחן הכנסת תונחנה הצעות ותקבלנה את הפ' שלהן בנוסח אחד, ואחר כך כשזה יבוא לדיון זה יבוא בנוסח אחר. </w:t>
      </w:r>
    </w:p>
    <w:p w14:paraId="40D632BF" w14:textId="77777777" w:rsidR="00D16118" w:rsidRPr="00D16118" w:rsidRDefault="00D16118" w:rsidP="00D16118">
      <w:pPr>
        <w:bidi/>
        <w:rPr>
          <w:rFonts w:cs="David" w:hint="cs"/>
          <w:rtl/>
        </w:rPr>
      </w:pPr>
    </w:p>
    <w:p w14:paraId="7465A9E4" w14:textId="77777777" w:rsidR="00D16118" w:rsidRPr="00D16118" w:rsidRDefault="00D16118" w:rsidP="00D16118">
      <w:pPr>
        <w:bidi/>
        <w:rPr>
          <w:rFonts w:cs="David" w:hint="cs"/>
          <w:rtl/>
        </w:rPr>
      </w:pPr>
      <w:r w:rsidRPr="00D16118">
        <w:rPr>
          <w:rFonts w:cs="David" w:hint="cs"/>
          <w:u w:val="single"/>
          <w:rtl/>
        </w:rPr>
        <w:t>ארבל אסטרחן:</w:t>
      </w:r>
    </w:p>
    <w:p w14:paraId="7B338E3B" w14:textId="77777777" w:rsidR="00D16118" w:rsidRPr="00D16118" w:rsidRDefault="00D16118" w:rsidP="00D16118">
      <w:pPr>
        <w:bidi/>
        <w:rPr>
          <w:rFonts w:cs="David" w:hint="cs"/>
          <w:rtl/>
        </w:rPr>
      </w:pPr>
    </w:p>
    <w:p w14:paraId="03E457C3" w14:textId="77777777" w:rsidR="00D16118" w:rsidRPr="00D16118" w:rsidRDefault="00D16118" w:rsidP="00D16118">
      <w:pPr>
        <w:bidi/>
        <w:rPr>
          <w:rFonts w:cs="David" w:hint="cs"/>
          <w:rtl/>
        </w:rPr>
      </w:pPr>
      <w:r w:rsidRPr="00D16118">
        <w:rPr>
          <w:rFonts w:cs="David" w:hint="cs"/>
          <w:rtl/>
        </w:rPr>
        <w:tab/>
        <w:t xml:space="preserve"> נכון, אז אולי צריך לתת לזה שם אחר. אולי מה שחברי הכנסת מניחים לא ייקרא הצעת חוק.</w:t>
      </w:r>
    </w:p>
    <w:p w14:paraId="6A077DB9" w14:textId="77777777" w:rsidR="00D16118" w:rsidRPr="00D16118" w:rsidRDefault="00D16118" w:rsidP="00D16118">
      <w:pPr>
        <w:bidi/>
        <w:rPr>
          <w:rFonts w:cs="David" w:hint="cs"/>
          <w:rtl/>
        </w:rPr>
      </w:pPr>
    </w:p>
    <w:p w14:paraId="3C6F10A7" w14:textId="77777777" w:rsidR="00D16118" w:rsidRPr="00D16118" w:rsidRDefault="00D16118" w:rsidP="00D16118">
      <w:pPr>
        <w:pStyle w:val="Heading5"/>
        <w:jc w:val="left"/>
        <w:rPr>
          <w:rFonts w:hint="cs"/>
          <w:rtl/>
        </w:rPr>
      </w:pPr>
      <w:r w:rsidRPr="00D16118">
        <w:rPr>
          <w:rFonts w:hint="cs"/>
          <w:u w:val="single"/>
          <w:rtl/>
        </w:rPr>
        <w:t>אביגדור יצחקי:</w:t>
      </w:r>
    </w:p>
    <w:p w14:paraId="0BDEA678" w14:textId="77777777" w:rsidR="00D16118" w:rsidRPr="00D16118" w:rsidRDefault="00D16118" w:rsidP="00D16118">
      <w:pPr>
        <w:pStyle w:val="Heading5"/>
        <w:jc w:val="left"/>
        <w:rPr>
          <w:rFonts w:hint="cs"/>
          <w:rtl/>
        </w:rPr>
      </w:pPr>
    </w:p>
    <w:p w14:paraId="77A50E3A" w14:textId="77777777" w:rsidR="00D16118" w:rsidRPr="00D16118" w:rsidRDefault="00D16118" w:rsidP="00D16118">
      <w:pPr>
        <w:bidi/>
        <w:rPr>
          <w:rFonts w:cs="David" w:hint="cs"/>
          <w:rtl/>
        </w:rPr>
      </w:pPr>
      <w:r w:rsidRPr="00D16118">
        <w:rPr>
          <w:rFonts w:cs="David" w:hint="cs"/>
          <w:rtl/>
        </w:rPr>
        <w:tab/>
        <w:t xml:space="preserve"> זה כבר משהו טכני. מה שחשוב הוא שיהיה כתוב במפורש שלהצעות חוק כאלה אין מכסה, הן לא יקודמו על-ידי הלשכה המשפטית בשום צורה ואופן. שיהיה גם הצד הפוזיטיבי של מה שקורה וגם הצד הנגטיבי של מה לא יקרה. </w:t>
      </w:r>
    </w:p>
    <w:p w14:paraId="121FAF99" w14:textId="77777777" w:rsidR="00D16118" w:rsidRPr="00D16118" w:rsidRDefault="00D16118" w:rsidP="00D16118">
      <w:pPr>
        <w:bidi/>
        <w:rPr>
          <w:rFonts w:cs="David" w:hint="cs"/>
          <w:rtl/>
        </w:rPr>
      </w:pPr>
    </w:p>
    <w:p w14:paraId="64A0430B"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7338DB41" w14:textId="77777777" w:rsidR="00D16118" w:rsidRPr="00D16118" w:rsidRDefault="00D16118" w:rsidP="00D16118">
      <w:pPr>
        <w:bidi/>
        <w:rPr>
          <w:rFonts w:cs="David" w:hint="cs"/>
          <w:rtl/>
        </w:rPr>
      </w:pPr>
    </w:p>
    <w:p w14:paraId="674039C8" w14:textId="77777777" w:rsidR="00D16118" w:rsidRPr="00D16118" w:rsidRDefault="00D16118" w:rsidP="00D16118">
      <w:pPr>
        <w:bidi/>
        <w:rPr>
          <w:rFonts w:cs="David" w:hint="cs"/>
          <w:rtl/>
        </w:rPr>
      </w:pPr>
      <w:r w:rsidRPr="00D16118">
        <w:rPr>
          <w:rFonts w:cs="David" w:hint="cs"/>
          <w:rtl/>
        </w:rPr>
        <w:tab/>
        <w:t xml:space="preserve"> חבר הכנסת אזולאי מעלה פה רעיון.</w:t>
      </w:r>
    </w:p>
    <w:p w14:paraId="25F5A086" w14:textId="77777777" w:rsidR="00D16118" w:rsidRPr="00D16118" w:rsidRDefault="00D16118" w:rsidP="00D16118">
      <w:pPr>
        <w:bidi/>
        <w:rPr>
          <w:rFonts w:cs="David" w:hint="cs"/>
          <w:rtl/>
        </w:rPr>
      </w:pPr>
    </w:p>
    <w:p w14:paraId="5B1BF99D"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ארבל אסטרחן:</w:t>
      </w:r>
    </w:p>
    <w:p w14:paraId="5B43DA12" w14:textId="77777777" w:rsidR="00D16118" w:rsidRPr="00D16118" w:rsidRDefault="00D16118" w:rsidP="00D16118">
      <w:pPr>
        <w:bidi/>
        <w:rPr>
          <w:rFonts w:cs="David" w:hint="cs"/>
          <w:rtl/>
        </w:rPr>
      </w:pPr>
    </w:p>
    <w:p w14:paraId="5511BCCE" w14:textId="77777777" w:rsidR="00D16118" w:rsidRPr="00D16118" w:rsidRDefault="00D16118" w:rsidP="00D16118">
      <w:pPr>
        <w:bidi/>
        <w:rPr>
          <w:rFonts w:cs="David" w:hint="cs"/>
          <w:rtl/>
        </w:rPr>
      </w:pPr>
      <w:r w:rsidRPr="00D16118">
        <w:rPr>
          <w:rFonts w:cs="David" w:hint="cs"/>
          <w:rtl/>
        </w:rPr>
        <w:tab/>
        <w:t xml:space="preserve"> לא יהיה דיון מוקדם על מה שלא עבר את ניסוח הלשכה המשפטית. </w:t>
      </w:r>
    </w:p>
    <w:p w14:paraId="248503A1" w14:textId="77777777" w:rsidR="00D16118" w:rsidRPr="00D16118" w:rsidRDefault="00D16118" w:rsidP="00D16118">
      <w:pPr>
        <w:bidi/>
        <w:rPr>
          <w:rFonts w:cs="David" w:hint="cs"/>
          <w:rtl/>
        </w:rPr>
      </w:pPr>
    </w:p>
    <w:p w14:paraId="1DE8F455"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0CF2273D" w14:textId="77777777" w:rsidR="00D16118" w:rsidRPr="00D16118" w:rsidRDefault="00D16118" w:rsidP="00D16118">
      <w:pPr>
        <w:bidi/>
        <w:rPr>
          <w:rFonts w:cs="David" w:hint="cs"/>
          <w:rtl/>
        </w:rPr>
      </w:pPr>
    </w:p>
    <w:p w14:paraId="40D81824" w14:textId="77777777" w:rsidR="00D16118" w:rsidRPr="00D16118" w:rsidRDefault="00D16118" w:rsidP="00D16118">
      <w:pPr>
        <w:bidi/>
        <w:rPr>
          <w:rFonts w:cs="David" w:hint="cs"/>
          <w:rtl/>
        </w:rPr>
      </w:pPr>
      <w:r w:rsidRPr="00D16118">
        <w:rPr>
          <w:rFonts w:cs="David" w:hint="cs"/>
          <w:rtl/>
        </w:rPr>
        <w:tab/>
        <w:t xml:space="preserve"> הטיפול יהיה רק באלה שיעלו לקריאה טרומית. </w:t>
      </w:r>
    </w:p>
    <w:p w14:paraId="3D22F3C5" w14:textId="77777777" w:rsidR="00D16118" w:rsidRPr="00D16118" w:rsidRDefault="00D16118" w:rsidP="00D16118">
      <w:pPr>
        <w:bidi/>
        <w:rPr>
          <w:rFonts w:cs="David" w:hint="cs"/>
          <w:rtl/>
        </w:rPr>
      </w:pPr>
    </w:p>
    <w:p w14:paraId="00EEAC7B" w14:textId="77777777" w:rsidR="00D16118" w:rsidRPr="00D16118" w:rsidRDefault="00D16118" w:rsidP="00D16118">
      <w:pPr>
        <w:bidi/>
        <w:rPr>
          <w:rFonts w:cs="David" w:hint="cs"/>
          <w:rtl/>
        </w:rPr>
      </w:pPr>
      <w:r w:rsidRPr="00D16118">
        <w:rPr>
          <w:rFonts w:cs="David" w:hint="cs"/>
          <w:u w:val="single"/>
          <w:rtl/>
        </w:rPr>
        <w:t>ראובן ריבלין:</w:t>
      </w:r>
    </w:p>
    <w:p w14:paraId="5F5B8AFA" w14:textId="77777777" w:rsidR="00D16118" w:rsidRPr="00D16118" w:rsidRDefault="00D16118" w:rsidP="00D16118">
      <w:pPr>
        <w:bidi/>
        <w:rPr>
          <w:rFonts w:cs="David" w:hint="cs"/>
          <w:rtl/>
        </w:rPr>
      </w:pPr>
    </w:p>
    <w:p w14:paraId="55EF7DAD" w14:textId="77777777" w:rsidR="00D16118" w:rsidRPr="00D16118" w:rsidRDefault="00D16118" w:rsidP="00D16118">
      <w:pPr>
        <w:bidi/>
        <w:rPr>
          <w:rFonts w:cs="David" w:hint="cs"/>
          <w:rtl/>
        </w:rPr>
      </w:pPr>
      <w:r w:rsidRPr="00D16118">
        <w:rPr>
          <w:rFonts w:cs="David" w:hint="cs"/>
          <w:rtl/>
        </w:rPr>
        <w:tab/>
        <w:t xml:space="preserve"> הואיל שאנחנו בלאו הכי יוצרים מכסה להכנה לקראת דיון לקריאה מוקדמת, אנחנו מקלים באופן משמעותי על המערכת, אז אנחנו לא צריכים 14 יום. </w:t>
      </w:r>
    </w:p>
    <w:p w14:paraId="5FB52785" w14:textId="77777777" w:rsidR="00D16118" w:rsidRPr="00D16118" w:rsidRDefault="00D16118" w:rsidP="00D16118">
      <w:pPr>
        <w:bidi/>
        <w:rPr>
          <w:rFonts w:cs="David" w:hint="cs"/>
          <w:rtl/>
        </w:rPr>
      </w:pPr>
    </w:p>
    <w:p w14:paraId="43B9F2B5" w14:textId="77777777" w:rsidR="00D16118" w:rsidRPr="00D16118" w:rsidRDefault="00D16118" w:rsidP="00D16118">
      <w:pPr>
        <w:bidi/>
        <w:rPr>
          <w:rFonts w:cs="David" w:hint="cs"/>
          <w:rtl/>
        </w:rPr>
      </w:pPr>
      <w:r w:rsidRPr="00D16118">
        <w:rPr>
          <w:rFonts w:cs="David" w:hint="cs"/>
          <w:u w:val="single"/>
          <w:rtl/>
        </w:rPr>
        <w:t>ארבל אסטרחן:</w:t>
      </w:r>
    </w:p>
    <w:p w14:paraId="4FA0D7FA" w14:textId="77777777" w:rsidR="00D16118" w:rsidRPr="00D16118" w:rsidRDefault="00D16118" w:rsidP="00D16118">
      <w:pPr>
        <w:bidi/>
        <w:rPr>
          <w:rFonts w:cs="David" w:hint="cs"/>
          <w:rtl/>
        </w:rPr>
      </w:pPr>
    </w:p>
    <w:p w14:paraId="688A83EF" w14:textId="77777777" w:rsidR="00D16118" w:rsidRPr="00D16118" w:rsidRDefault="00D16118" w:rsidP="00D16118">
      <w:pPr>
        <w:bidi/>
        <w:rPr>
          <w:rFonts w:cs="David" w:hint="cs"/>
          <w:rtl/>
        </w:rPr>
      </w:pPr>
      <w:r w:rsidRPr="00D16118">
        <w:rPr>
          <w:rFonts w:cs="David" w:hint="cs"/>
          <w:rtl/>
        </w:rPr>
        <w:tab/>
        <w:t xml:space="preserve"> ביום שני סיעה תודיע על העלאת הצעת החוק. ביום שני שלאחר מכן הן יצאו מהלשכה המשפטית ויעברו לוועדת שרים לענייני חקיקה שתדון בזה ביום ראשון שלאחר מכן. כלומר, שבועיים מהיום שהסיעה מודיעה על העלאת הצעת החוק עד שזה מגיע לוועדת שרים לענייני חקיקה.</w:t>
      </w:r>
    </w:p>
    <w:p w14:paraId="24F45A2B" w14:textId="77777777" w:rsidR="00D16118" w:rsidRPr="00D16118" w:rsidRDefault="00D16118" w:rsidP="00D16118">
      <w:pPr>
        <w:bidi/>
        <w:rPr>
          <w:rFonts w:cs="David" w:hint="cs"/>
          <w:rtl/>
        </w:rPr>
      </w:pPr>
    </w:p>
    <w:p w14:paraId="4D33DE24" w14:textId="77777777" w:rsidR="00D16118" w:rsidRPr="00D16118" w:rsidRDefault="00D16118" w:rsidP="00D16118">
      <w:pPr>
        <w:bidi/>
        <w:rPr>
          <w:rFonts w:cs="David"/>
          <w:u w:val="single"/>
          <w:rtl/>
        </w:rPr>
      </w:pPr>
      <w:r w:rsidRPr="00D16118">
        <w:rPr>
          <w:rFonts w:cs="David" w:hint="cs"/>
          <w:u w:val="single"/>
          <w:rtl/>
        </w:rPr>
        <w:t>סגן מזכיר הכנסת נאזם בדר</w:t>
      </w:r>
      <w:r w:rsidRPr="00D16118">
        <w:rPr>
          <w:rFonts w:cs="David"/>
          <w:u w:val="single"/>
          <w:rtl/>
        </w:rPr>
        <w:t>:</w:t>
      </w:r>
    </w:p>
    <w:p w14:paraId="59DDDF99" w14:textId="77777777" w:rsidR="00D16118" w:rsidRPr="00D16118" w:rsidRDefault="00D16118" w:rsidP="00D16118">
      <w:pPr>
        <w:bidi/>
        <w:rPr>
          <w:rFonts w:cs="David"/>
          <w:u w:val="single"/>
          <w:rtl/>
        </w:rPr>
      </w:pPr>
    </w:p>
    <w:p w14:paraId="2FD7C63A"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אנחנו מדברים על שתי תקופות. תקופת חובת הנחה - 45 יום לפי התקנון. תקופה נוספת - נהלים על-ידי המזכירות, של 10 ימים או שבועיים עבודה. שתי התקופות האלה נקבעו למטרה אחת - להתייחסות הממשלה להצעות החוק. אחרת בשביל מה 45 יום? גם התקופה השנייה היא לצורך קבלת עמדתה של הממשלה. אני שואל איפה בתקופות האלה אנחנו מתחשבים במבנה החדש? לדעתי תקופת חובת ההנחה צריכה להיות קצרה מ-45 יום, מכיוון שאת נותנת אלטרנטיבה אחרת שהממשלה תתייחס אחרי שהצעת החוק הונחה ואחרי שיש בקשה להעלות אותה. </w:t>
      </w:r>
    </w:p>
    <w:p w14:paraId="03DC6A27" w14:textId="77777777" w:rsidR="00D16118" w:rsidRPr="00D16118" w:rsidRDefault="00D16118" w:rsidP="00D16118">
      <w:pPr>
        <w:bidi/>
        <w:rPr>
          <w:rFonts w:cs="David" w:hint="cs"/>
          <w:rtl/>
        </w:rPr>
      </w:pPr>
    </w:p>
    <w:p w14:paraId="39E10DCB" w14:textId="77777777" w:rsidR="00D16118" w:rsidRPr="00D16118" w:rsidRDefault="00D16118" w:rsidP="00D16118">
      <w:pPr>
        <w:bidi/>
        <w:rPr>
          <w:rFonts w:cs="David" w:hint="cs"/>
          <w:rtl/>
        </w:rPr>
      </w:pPr>
      <w:r w:rsidRPr="00D16118">
        <w:rPr>
          <w:rFonts w:cs="David" w:hint="cs"/>
          <w:u w:val="single"/>
          <w:rtl/>
        </w:rPr>
        <w:t>ארבל אסטרחן:</w:t>
      </w:r>
    </w:p>
    <w:p w14:paraId="09DB045C" w14:textId="77777777" w:rsidR="00D16118" w:rsidRPr="00D16118" w:rsidRDefault="00D16118" w:rsidP="00D16118">
      <w:pPr>
        <w:bidi/>
        <w:rPr>
          <w:rFonts w:cs="David" w:hint="cs"/>
          <w:rtl/>
        </w:rPr>
      </w:pPr>
    </w:p>
    <w:p w14:paraId="3242E835" w14:textId="77777777" w:rsidR="00D16118" w:rsidRPr="00D16118" w:rsidRDefault="00D16118" w:rsidP="00D16118">
      <w:pPr>
        <w:bidi/>
        <w:rPr>
          <w:rFonts w:cs="David" w:hint="cs"/>
          <w:rtl/>
        </w:rPr>
      </w:pPr>
      <w:r w:rsidRPr="00D16118">
        <w:rPr>
          <w:rFonts w:cs="David" w:hint="cs"/>
          <w:rtl/>
        </w:rPr>
        <w:tab/>
        <w:t xml:space="preserve"> ה-45 יום תמיד היה יותר עניין שהממשלה תספיק. </w:t>
      </w:r>
    </w:p>
    <w:p w14:paraId="4BD3083A" w14:textId="77777777" w:rsidR="00D16118" w:rsidRPr="00D16118" w:rsidRDefault="00D16118" w:rsidP="00D16118">
      <w:pPr>
        <w:bidi/>
        <w:rPr>
          <w:rFonts w:cs="David" w:hint="cs"/>
          <w:rtl/>
        </w:rPr>
      </w:pPr>
    </w:p>
    <w:p w14:paraId="79EF8424" w14:textId="77777777" w:rsidR="00D16118" w:rsidRPr="00D16118" w:rsidRDefault="00D16118" w:rsidP="00D16118">
      <w:pPr>
        <w:bidi/>
        <w:rPr>
          <w:rFonts w:cs="David" w:hint="cs"/>
          <w:rtl/>
        </w:rPr>
      </w:pPr>
      <w:r w:rsidRPr="00D16118">
        <w:rPr>
          <w:rFonts w:cs="David" w:hint="cs"/>
          <w:u w:val="single"/>
          <w:rtl/>
        </w:rPr>
        <w:t>ראובן ריבלין:</w:t>
      </w:r>
    </w:p>
    <w:p w14:paraId="74AD4892" w14:textId="77777777" w:rsidR="00D16118" w:rsidRPr="00D16118" w:rsidRDefault="00D16118" w:rsidP="00D16118">
      <w:pPr>
        <w:bidi/>
        <w:rPr>
          <w:rFonts w:cs="David" w:hint="cs"/>
          <w:rtl/>
        </w:rPr>
      </w:pPr>
    </w:p>
    <w:p w14:paraId="36C5EDAB" w14:textId="77777777" w:rsidR="00D16118" w:rsidRPr="00D16118" w:rsidRDefault="00D16118" w:rsidP="00D16118">
      <w:pPr>
        <w:bidi/>
        <w:rPr>
          <w:rFonts w:cs="David" w:hint="cs"/>
          <w:rtl/>
        </w:rPr>
      </w:pPr>
      <w:r w:rsidRPr="00D16118">
        <w:rPr>
          <w:rFonts w:cs="David" w:hint="cs"/>
          <w:rtl/>
        </w:rPr>
        <w:tab/>
        <w:t xml:space="preserve"> את זה אי אפשר לשנות בלי להתייעץ עם הממשלה.</w:t>
      </w:r>
    </w:p>
    <w:p w14:paraId="623B90DC" w14:textId="77777777" w:rsidR="00D16118" w:rsidRPr="00D16118" w:rsidRDefault="00D16118" w:rsidP="00D16118">
      <w:pPr>
        <w:bidi/>
        <w:rPr>
          <w:rFonts w:cs="David" w:hint="cs"/>
          <w:rtl/>
        </w:rPr>
      </w:pPr>
    </w:p>
    <w:p w14:paraId="22313CAA" w14:textId="77777777" w:rsidR="00D16118" w:rsidRPr="00D16118" w:rsidRDefault="00D16118" w:rsidP="00D16118">
      <w:pPr>
        <w:pStyle w:val="Heading5"/>
        <w:jc w:val="left"/>
        <w:rPr>
          <w:rFonts w:hint="cs"/>
          <w:rtl/>
        </w:rPr>
      </w:pPr>
      <w:r w:rsidRPr="00D16118">
        <w:rPr>
          <w:rFonts w:hint="cs"/>
          <w:u w:val="single"/>
          <w:rtl/>
        </w:rPr>
        <w:t>אביגדור יצחקי:</w:t>
      </w:r>
    </w:p>
    <w:p w14:paraId="55F0F915" w14:textId="77777777" w:rsidR="00D16118" w:rsidRPr="00D16118" w:rsidRDefault="00D16118" w:rsidP="00D16118">
      <w:pPr>
        <w:pStyle w:val="Heading5"/>
        <w:jc w:val="left"/>
        <w:rPr>
          <w:rFonts w:hint="cs"/>
          <w:rtl/>
        </w:rPr>
      </w:pPr>
    </w:p>
    <w:p w14:paraId="189084BB" w14:textId="77777777" w:rsidR="00D16118" w:rsidRPr="00D16118" w:rsidRDefault="00D16118" w:rsidP="00D16118">
      <w:pPr>
        <w:bidi/>
        <w:rPr>
          <w:rFonts w:cs="David" w:hint="cs"/>
          <w:rtl/>
        </w:rPr>
      </w:pPr>
      <w:r w:rsidRPr="00D16118">
        <w:rPr>
          <w:rFonts w:cs="David" w:hint="cs"/>
          <w:rtl/>
        </w:rPr>
        <w:tab/>
        <w:t xml:space="preserve"> אבל הממשלה דנה בזה, במקרה הטוב, שעוברים שבועיים לפני שמסתיימים ה-45 יום או שיש פטור מחובת הנחה. </w:t>
      </w:r>
    </w:p>
    <w:p w14:paraId="7B40B533" w14:textId="77777777" w:rsidR="00D16118" w:rsidRPr="00D16118" w:rsidRDefault="00D16118" w:rsidP="00D16118">
      <w:pPr>
        <w:bidi/>
        <w:rPr>
          <w:rFonts w:cs="David" w:hint="cs"/>
          <w:rtl/>
        </w:rPr>
      </w:pPr>
    </w:p>
    <w:p w14:paraId="7C74595D" w14:textId="77777777" w:rsidR="00D16118" w:rsidRPr="00D16118" w:rsidRDefault="00D16118" w:rsidP="00D16118">
      <w:pPr>
        <w:bidi/>
        <w:rPr>
          <w:rFonts w:cs="David" w:hint="cs"/>
          <w:rtl/>
        </w:rPr>
      </w:pPr>
      <w:r w:rsidRPr="00D16118">
        <w:rPr>
          <w:rFonts w:cs="David" w:hint="cs"/>
          <w:u w:val="single"/>
          <w:rtl/>
        </w:rPr>
        <w:t>ארבל אסטרחן:</w:t>
      </w:r>
    </w:p>
    <w:p w14:paraId="16953E19" w14:textId="77777777" w:rsidR="00D16118" w:rsidRPr="00D16118" w:rsidRDefault="00D16118" w:rsidP="00D16118">
      <w:pPr>
        <w:bidi/>
        <w:rPr>
          <w:rFonts w:cs="David" w:hint="cs"/>
          <w:rtl/>
        </w:rPr>
      </w:pPr>
    </w:p>
    <w:p w14:paraId="767BFB8D" w14:textId="77777777" w:rsidR="00D16118" w:rsidRPr="00D16118" w:rsidRDefault="00D16118" w:rsidP="00D16118">
      <w:pPr>
        <w:bidi/>
        <w:rPr>
          <w:rFonts w:cs="David" w:hint="cs"/>
          <w:rtl/>
        </w:rPr>
      </w:pPr>
      <w:r w:rsidRPr="00D16118">
        <w:rPr>
          <w:rFonts w:cs="David" w:hint="cs"/>
          <w:rtl/>
        </w:rPr>
        <w:tab/>
        <w:t xml:space="preserve"> כי בעבר, כשלא היו כל כך הרבה הצעות, לפי דעתי הממשלה דנה בכולן ולכן היו 45 ימים. עכשיו, היא ראתה כשיש כמות כזאת, היא דנה רק במה שעולה לוועדת השרים. </w:t>
      </w:r>
    </w:p>
    <w:p w14:paraId="0D6E5274" w14:textId="77777777" w:rsidR="00D16118" w:rsidRPr="00D16118" w:rsidRDefault="00D16118" w:rsidP="00D16118">
      <w:pPr>
        <w:bidi/>
        <w:rPr>
          <w:rFonts w:cs="David" w:hint="cs"/>
          <w:rtl/>
        </w:rPr>
      </w:pPr>
    </w:p>
    <w:p w14:paraId="5C5DD3ED" w14:textId="77777777" w:rsidR="00D16118" w:rsidRPr="00D16118" w:rsidRDefault="00D16118" w:rsidP="00D16118">
      <w:pPr>
        <w:bidi/>
        <w:rPr>
          <w:rFonts w:cs="David"/>
          <w:u w:val="single"/>
          <w:rtl/>
        </w:rPr>
      </w:pPr>
      <w:r w:rsidRPr="00D16118">
        <w:rPr>
          <w:rFonts w:cs="David"/>
          <w:u w:val="single"/>
          <w:rtl/>
        </w:rPr>
        <w:t>דוד אזולאי:</w:t>
      </w:r>
    </w:p>
    <w:p w14:paraId="1698163F" w14:textId="77777777" w:rsidR="00D16118" w:rsidRPr="00D16118" w:rsidRDefault="00D16118" w:rsidP="00D16118">
      <w:pPr>
        <w:bidi/>
        <w:rPr>
          <w:rFonts w:cs="David"/>
          <w:u w:val="single"/>
          <w:rtl/>
        </w:rPr>
      </w:pPr>
    </w:p>
    <w:p w14:paraId="639A3EFC"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מה שמונח במליאה ומקבל פ', זה עדיין לא הצעת חוק. זה צריך עוד לעבור עיבוד בלשכה המשפטית. לכן אני אומר שמה שיונח לא ייקרא הצעת חוק אלא המלצה להצעת חוק. </w:t>
      </w:r>
    </w:p>
    <w:p w14:paraId="2F6F2A0E" w14:textId="77777777" w:rsidR="00D16118" w:rsidRPr="00D16118" w:rsidRDefault="00D16118" w:rsidP="00D16118">
      <w:pPr>
        <w:bidi/>
        <w:rPr>
          <w:rFonts w:cs="David" w:hint="cs"/>
          <w:rtl/>
        </w:rPr>
      </w:pPr>
    </w:p>
    <w:p w14:paraId="56AD3320" w14:textId="77777777" w:rsidR="00D16118" w:rsidRPr="00D16118" w:rsidRDefault="00D16118" w:rsidP="00D16118">
      <w:pPr>
        <w:bidi/>
        <w:rPr>
          <w:rFonts w:cs="David" w:hint="cs"/>
          <w:rtl/>
        </w:rPr>
      </w:pPr>
      <w:r w:rsidRPr="00D16118">
        <w:rPr>
          <w:rFonts w:cs="David" w:hint="cs"/>
          <w:u w:val="single"/>
          <w:rtl/>
        </w:rPr>
        <w:t>ראובן ריבלין:</w:t>
      </w:r>
    </w:p>
    <w:p w14:paraId="4D8F3CDF" w14:textId="77777777" w:rsidR="00D16118" w:rsidRPr="00D16118" w:rsidRDefault="00D16118" w:rsidP="00D16118">
      <w:pPr>
        <w:bidi/>
        <w:rPr>
          <w:rFonts w:cs="David" w:hint="cs"/>
          <w:rtl/>
        </w:rPr>
      </w:pPr>
    </w:p>
    <w:p w14:paraId="0B1F2695" w14:textId="77777777" w:rsidR="00D16118" w:rsidRPr="00D16118" w:rsidRDefault="00D16118" w:rsidP="00D16118">
      <w:pPr>
        <w:bidi/>
        <w:rPr>
          <w:rFonts w:cs="David" w:hint="cs"/>
          <w:rtl/>
        </w:rPr>
      </w:pPr>
      <w:r w:rsidRPr="00D16118">
        <w:rPr>
          <w:rFonts w:cs="David" w:hint="cs"/>
          <w:rtl/>
        </w:rPr>
        <w:tab/>
        <w:t xml:space="preserve"> אי אפשר בשום פנים ואופן ליצור שתי קטגוריות של הצעות חוק. </w:t>
      </w:r>
    </w:p>
    <w:p w14:paraId="4517E75D" w14:textId="77777777" w:rsidR="00D16118" w:rsidRPr="00D16118" w:rsidRDefault="00D16118" w:rsidP="00D16118">
      <w:pPr>
        <w:bidi/>
        <w:rPr>
          <w:rFonts w:cs="David" w:hint="cs"/>
          <w:rtl/>
        </w:rPr>
      </w:pPr>
    </w:p>
    <w:p w14:paraId="4113AE55" w14:textId="77777777" w:rsidR="00D16118" w:rsidRPr="00D16118" w:rsidRDefault="00D16118" w:rsidP="00D16118">
      <w:pPr>
        <w:bidi/>
        <w:rPr>
          <w:rFonts w:cs="David" w:hint="cs"/>
          <w:u w:val="single"/>
          <w:rtl/>
        </w:rPr>
      </w:pPr>
      <w:r w:rsidRPr="00D16118">
        <w:rPr>
          <w:rFonts w:cs="David"/>
          <w:u w:val="single"/>
          <w:rtl/>
        </w:rPr>
        <w:br w:type="page"/>
      </w: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2B13BAA9" w14:textId="77777777" w:rsidR="00D16118" w:rsidRPr="00D16118" w:rsidRDefault="00D16118" w:rsidP="00D16118">
      <w:pPr>
        <w:bidi/>
        <w:rPr>
          <w:rFonts w:cs="David" w:hint="cs"/>
          <w:rtl/>
        </w:rPr>
      </w:pPr>
    </w:p>
    <w:p w14:paraId="2EECBFAF" w14:textId="77777777" w:rsidR="00D16118" w:rsidRPr="00D16118" w:rsidRDefault="00D16118" w:rsidP="00D16118">
      <w:pPr>
        <w:bidi/>
        <w:rPr>
          <w:rFonts w:cs="David" w:hint="cs"/>
          <w:rtl/>
        </w:rPr>
      </w:pPr>
      <w:r w:rsidRPr="00D16118">
        <w:rPr>
          <w:rFonts w:cs="David" w:hint="cs"/>
          <w:rtl/>
        </w:rPr>
        <w:tab/>
        <w:t xml:space="preserve"> אולי הצעות חוק שעדיין לא עברו ניסוח - נדפיס אותן על דף צהוב או ירוק במקום על דף כחול. זה יהיה ההבדל בין שני הסוגים של ההצעות. </w:t>
      </w:r>
    </w:p>
    <w:p w14:paraId="4B8271B1" w14:textId="77777777" w:rsidR="00D16118" w:rsidRPr="00D16118" w:rsidRDefault="00D16118" w:rsidP="00D16118">
      <w:pPr>
        <w:bidi/>
        <w:rPr>
          <w:rFonts w:cs="David" w:hint="cs"/>
          <w:rtl/>
        </w:rPr>
      </w:pPr>
    </w:p>
    <w:p w14:paraId="66507A53" w14:textId="77777777" w:rsidR="00D16118" w:rsidRPr="00D16118" w:rsidRDefault="00D16118" w:rsidP="00D16118">
      <w:pPr>
        <w:bidi/>
        <w:rPr>
          <w:rFonts w:cs="David" w:hint="cs"/>
          <w:rtl/>
        </w:rPr>
      </w:pPr>
      <w:r w:rsidRPr="00D16118">
        <w:rPr>
          <w:rFonts w:cs="David" w:hint="cs"/>
          <w:u w:val="single"/>
          <w:rtl/>
        </w:rPr>
        <w:t>ראובן ריבלין:</w:t>
      </w:r>
    </w:p>
    <w:p w14:paraId="3871B8FD" w14:textId="77777777" w:rsidR="00D16118" w:rsidRPr="00D16118" w:rsidRDefault="00D16118" w:rsidP="00D16118">
      <w:pPr>
        <w:bidi/>
        <w:rPr>
          <w:rFonts w:cs="David" w:hint="cs"/>
          <w:rtl/>
        </w:rPr>
      </w:pPr>
    </w:p>
    <w:p w14:paraId="7DD29EE5" w14:textId="77777777" w:rsidR="00D16118" w:rsidRPr="00D16118" w:rsidRDefault="00D16118" w:rsidP="00D16118">
      <w:pPr>
        <w:bidi/>
        <w:rPr>
          <w:rFonts w:cs="David" w:hint="cs"/>
          <w:rtl/>
        </w:rPr>
      </w:pPr>
      <w:r w:rsidRPr="00D16118">
        <w:rPr>
          <w:rFonts w:cs="David" w:hint="cs"/>
          <w:rtl/>
        </w:rPr>
        <w:tab/>
        <w:t xml:space="preserve"> אבל פ' חייב להיות.</w:t>
      </w:r>
    </w:p>
    <w:p w14:paraId="1426A0FE" w14:textId="77777777" w:rsidR="00D16118" w:rsidRPr="00D16118" w:rsidRDefault="00D16118" w:rsidP="00D16118">
      <w:pPr>
        <w:bidi/>
        <w:rPr>
          <w:rFonts w:cs="David" w:hint="cs"/>
          <w:rtl/>
        </w:rPr>
      </w:pPr>
    </w:p>
    <w:p w14:paraId="28FAF609"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EBD6EDE" w14:textId="77777777" w:rsidR="00D16118" w:rsidRPr="00D16118" w:rsidRDefault="00D16118" w:rsidP="00D16118">
      <w:pPr>
        <w:bidi/>
        <w:rPr>
          <w:rFonts w:cs="David" w:hint="cs"/>
          <w:rtl/>
        </w:rPr>
      </w:pPr>
    </w:p>
    <w:p w14:paraId="04530BF3" w14:textId="77777777" w:rsidR="00D16118" w:rsidRPr="00D16118" w:rsidRDefault="00D16118" w:rsidP="00D16118">
      <w:pPr>
        <w:bidi/>
        <w:rPr>
          <w:rFonts w:cs="David" w:hint="cs"/>
          <w:rtl/>
        </w:rPr>
      </w:pPr>
      <w:r w:rsidRPr="00D16118">
        <w:rPr>
          <w:rFonts w:cs="David" w:hint="cs"/>
          <w:rtl/>
        </w:rPr>
        <w:tab/>
        <w:t xml:space="preserve"> פ' יהיה, אבל זה יהיה בצבע אחר. אולי ורוד. מה שמודפס על דף כחול יהיו הצעות שכבר עברו ללשכה המשפטית.</w:t>
      </w:r>
    </w:p>
    <w:p w14:paraId="00FE1FD4" w14:textId="77777777" w:rsidR="00D16118" w:rsidRPr="00D16118" w:rsidRDefault="00D16118" w:rsidP="00D16118">
      <w:pPr>
        <w:bidi/>
        <w:rPr>
          <w:rFonts w:cs="David" w:hint="cs"/>
          <w:rtl/>
        </w:rPr>
      </w:pPr>
    </w:p>
    <w:p w14:paraId="3017C47C" w14:textId="77777777" w:rsidR="00D16118" w:rsidRPr="00D16118" w:rsidRDefault="00D16118" w:rsidP="00D16118">
      <w:pPr>
        <w:bidi/>
        <w:rPr>
          <w:rFonts w:cs="David"/>
          <w:u w:val="single"/>
          <w:rtl/>
        </w:rPr>
      </w:pPr>
      <w:r w:rsidRPr="00D16118">
        <w:rPr>
          <w:rFonts w:cs="David"/>
          <w:u w:val="single"/>
          <w:rtl/>
        </w:rPr>
        <w:t>דוד אזולאי:</w:t>
      </w:r>
    </w:p>
    <w:p w14:paraId="1AD992EE" w14:textId="77777777" w:rsidR="00D16118" w:rsidRPr="00D16118" w:rsidRDefault="00D16118" w:rsidP="00D16118">
      <w:pPr>
        <w:bidi/>
        <w:rPr>
          <w:rFonts w:cs="David"/>
          <w:u w:val="single"/>
          <w:rtl/>
        </w:rPr>
      </w:pPr>
    </w:p>
    <w:p w14:paraId="27E67730"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כך נדע את ההבדל בין הצעה להצעת חוק לבין הצעת חוק שעברה את הלשכה המשפטית. </w:t>
      </w:r>
    </w:p>
    <w:p w14:paraId="4F77298A" w14:textId="77777777" w:rsidR="00D16118" w:rsidRPr="00D16118" w:rsidRDefault="00D16118" w:rsidP="00D16118">
      <w:pPr>
        <w:bidi/>
        <w:rPr>
          <w:rFonts w:cs="David" w:hint="cs"/>
          <w:rtl/>
        </w:rPr>
      </w:pPr>
    </w:p>
    <w:p w14:paraId="29818510" w14:textId="77777777" w:rsidR="00D16118" w:rsidRPr="00D16118" w:rsidRDefault="00D16118" w:rsidP="00D16118">
      <w:pPr>
        <w:bidi/>
        <w:rPr>
          <w:rFonts w:cs="David"/>
          <w:u w:val="single"/>
          <w:rtl/>
        </w:rPr>
      </w:pPr>
      <w:r w:rsidRPr="00D16118">
        <w:rPr>
          <w:rFonts w:cs="David"/>
          <w:u w:val="single"/>
          <w:rtl/>
        </w:rPr>
        <w:t>דוד אזולאי:</w:t>
      </w:r>
    </w:p>
    <w:p w14:paraId="68DA8496" w14:textId="77777777" w:rsidR="00D16118" w:rsidRPr="00D16118" w:rsidRDefault="00D16118" w:rsidP="00D16118">
      <w:pPr>
        <w:bidi/>
        <w:rPr>
          <w:rFonts w:cs="David"/>
          <w:u w:val="single"/>
          <w:rtl/>
        </w:rPr>
      </w:pPr>
    </w:p>
    <w:p w14:paraId="221D5D2A"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מאי נפקא מינה אם תקרא לזה המלצה להצעת חוק. </w:t>
      </w:r>
    </w:p>
    <w:p w14:paraId="5B8BD299" w14:textId="77777777" w:rsidR="00D16118" w:rsidRPr="00D16118" w:rsidRDefault="00D16118" w:rsidP="00D16118">
      <w:pPr>
        <w:bidi/>
        <w:rPr>
          <w:rFonts w:cs="David" w:hint="cs"/>
          <w:rtl/>
        </w:rPr>
      </w:pPr>
    </w:p>
    <w:p w14:paraId="1E1B1638" w14:textId="77777777" w:rsidR="00D16118" w:rsidRPr="00D16118" w:rsidRDefault="00D16118" w:rsidP="00D16118">
      <w:pPr>
        <w:bidi/>
        <w:rPr>
          <w:rFonts w:cs="David" w:hint="cs"/>
          <w:rtl/>
        </w:rPr>
      </w:pPr>
      <w:r w:rsidRPr="00D16118">
        <w:rPr>
          <w:rFonts w:cs="David" w:hint="cs"/>
          <w:u w:val="single"/>
          <w:rtl/>
        </w:rPr>
        <w:t>ארבל אסטרחן:</w:t>
      </w:r>
    </w:p>
    <w:p w14:paraId="103025A2" w14:textId="77777777" w:rsidR="00D16118" w:rsidRPr="00D16118" w:rsidRDefault="00D16118" w:rsidP="00D16118">
      <w:pPr>
        <w:bidi/>
        <w:rPr>
          <w:rFonts w:cs="David" w:hint="cs"/>
          <w:rtl/>
        </w:rPr>
      </w:pPr>
    </w:p>
    <w:p w14:paraId="22206FAD" w14:textId="77777777" w:rsidR="00D16118" w:rsidRPr="00D16118" w:rsidRDefault="00D16118" w:rsidP="00D16118">
      <w:pPr>
        <w:bidi/>
        <w:rPr>
          <w:rFonts w:cs="David" w:hint="cs"/>
          <w:rtl/>
        </w:rPr>
      </w:pPr>
      <w:r w:rsidRPr="00D16118">
        <w:rPr>
          <w:rFonts w:cs="David" w:hint="cs"/>
          <w:rtl/>
        </w:rPr>
        <w:tab/>
        <w:t xml:space="preserve"> זה מוזיל את המעמד של זה.</w:t>
      </w:r>
    </w:p>
    <w:p w14:paraId="5168FFB0" w14:textId="77777777" w:rsidR="00D16118" w:rsidRPr="00D16118" w:rsidRDefault="00D16118" w:rsidP="00D16118">
      <w:pPr>
        <w:bidi/>
        <w:rPr>
          <w:rFonts w:cs="David" w:hint="cs"/>
          <w:rtl/>
        </w:rPr>
      </w:pPr>
    </w:p>
    <w:p w14:paraId="4425D37C" w14:textId="77777777" w:rsidR="00D16118" w:rsidRPr="00D16118" w:rsidRDefault="00D16118" w:rsidP="00D16118">
      <w:pPr>
        <w:pStyle w:val="Heading5"/>
        <w:jc w:val="left"/>
        <w:rPr>
          <w:rFonts w:hint="cs"/>
          <w:rtl/>
        </w:rPr>
      </w:pPr>
      <w:r w:rsidRPr="00D16118">
        <w:rPr>
          <w:rFonts w:hint="cs"/>
          <w:u w:val="single"/>
          <w:rtl/>
        </w:rPr>
        <w:t>אביגדור יצחקי:</w:t>
      </w:r>
    </w:p>
    <w:p w14:paraId="7A2F1FFF" w14:textId="77777777" w:rsidR="00D16118" w:rsidRPr="00D16118" w:rsidRDefault="00D16118" w:rsidP="00D16118">
      <w:pPr>
        <w:pStyle w:val="Heading5"/>
        <w:jc w:val="left"/>
        <w:rPr>
          <w:rFonts w:hint="cs"/>
          <w:rtl/>
        </w:rPr>
      </w:pPr>
    </w:p>
    <w:p w14:paraId="7CEB85AD" w14:textId="77777777" w:rsidR="00D16118" w:rsidRPr="00D16118" w:rsidRDefault="00D16118" w:rsidP="00D16118">
      <w:pPr>
        <w:bidi/>
        <w:rPr>
          <w:rFonts w:cs="David" w:hint="cs"/>
          <w:rtl/>
        </w:rPr>
      </w:pPr>
      <w:r w:rsidRPr="00D16118">
        <w:rPr>
          <w:rFonts w:cs="David" w:hint="cs"/>
          <w:rtl/>
        </w:rPr>
        <w:tab/>
        <w:t xml:space="preserve"> זה יעשה מאיתנו צחוק. ילעגו לנו שגם הצעת חוק זה כבר לא הצעת חוק, אלא המלצה. </w:t>
      </w:r>
    </w:p>
    <w:p w14:paraId="72742A6A" w14:textId="77777777" w:rsidR="00D16118" w:rsidRPr="00D16118" w:rsidRDefault="00D16118" w:rsidP="00D16118">
      <w:pPr>
        <w:bidi/>
        <w:rPr>
          <w:rFonts w:cs="David" w:hint="cs"/>
          <w:rtl/>
        </w:rPr>
      </w:pPr>
    </w:p>
    <w:p w14:paraId="6D8C2C5A"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58E5EAC" w14:textId="77777777" w:rsidR="00D16118" w:rsidRPr="00D16118" w:rsidRDefault="00D16118" w:rsidP="00D16118">
      <w:pPr>
        <w:bidi/>
        <w:rPr>
          <w:rFonts w:cs="David" w:hint="cs"/>
          <w:rtl/>
        </w:rPr>
      </w:pPr>
    </w:p>
    <w:p w14:paraId="31D2CE91" w14:textId="77777777" w:rsidR="00D16118" w:rsidRPr="00D16118" w:rsidRDefault="00D16118" w:rsidP="00D16118">
      <w:pPr>
        <w:bidi/>
        <w:rPr>
          <w:rFonts w:cs="David" w:hint="cs"/>
          <w:rtl/>
        </w:rPr>
      </w:pPr>
      <w:r w:rsidRPr="00D16118">
        <w:rPr>
          <w:rFonts w:cs="David" w:hint="cs"/>
          <w:rtl/>
        </w:rPr>
        <w:tab/>
        <w:t xml:space="preserve"> אני חושבת שפחות או יותר הגענו להסכמה שמסירה את העומס שיש בתחילת כל כנסת על הלשכה המשפטית, וחברי הכנסת ממשיכים עם הצעות החוק שמבחינתן הן רלוונטיות. הן עוברות את הניסוח המשפטי, וכל אותה תקופה - ברגע שחבר כנסת יצטרך את הלשכה המשפטית, הוא יקבל את הסיוע שלה. זה לא מונע את זה.</w:t>
      </w:r>
    </w:p>
    <w:p w14:paraId="7F4B6198" w14:textId="77777777" w:rsidR="00D16118" w:rsidRPr="00D16118" w:rsidRDefault="00D16118" w:rsidP="00D16118">
      <w:pPr>
        <w:bidi/>
        <w:rPr>
          <w:rFonts w:cs="David" w:hint="cs"/>
          <w:rtl/>
        </w:rPr>
      </w:pPr>
    </w:p>
    <w:p w14:paraId="09EC0B05" w14:textId="77777777" w:rsidR="00D16118" w:rsidRPr="00D16118" w:rsidRDefault="00D16118" w:rsidP="00D16118">
      <w:pPr>
        <w:bidi/>
        <w:rPr>
          <w:rFonts w:cs="David" w:hint="cs"/>
          <w:rtl/>
        </w:rPr>
      </w:pPr>
      <w:r w:rsidRPr="00D16118">
        <w:rPr>
          <w:rFonts w:cs="David" w:hint="cs"/>
          <w:rtl/>
        </w:rPr>
        <w:tab/>
        <w:t>תיכף אעביר את הנוהל מודפס הזה, ונחליט עליו.</w:t>
      </w:r>
    </w:p>
    <w:p w14:paraId="3F6F699A" w14:textId="77777777" w:rsidR="00D16118" w:rsidRPr="00D16118" w:rsidRDefault="00D16118" w:rsidP="00D16118">
      <w:pPr>
        <w:bidi/>
        <w:rPr>
          <w:rFonts w:cs="David" w:hint="cs"/>
          <w:rtl/>
        </w:rPr>
      </w:pPr>
    </w:p>
    <w:p w14:paraId="303307EC" w14:textId="77777777" w:rsidR="00D16118" w:rsidRPr="00D16118" w:rsidRDefault="00D16118" w:rsidP="00D16118">
      <w:pPr>
        <w:bidi/>
        <w:jc w:val="center"/>
        <w:rPr>
          <w:rFonts w:cs="David" w:hint="cs"/>
          <w:b/>
          <w:bCs/>
          <w:u w:val="single"/>
          <w:rtl/>
        </w:rPr>
      </w:pPr>
      <w:r w:rsidRPr="00D16118">
        <w:rPr>
          <w:rFonts w:cs="David"/>
          <w:rtl/>
        </w:rPr>
        <w:br w:type="page"/>
      </w:r>
      <w:r w:rsidRPr="00D16118">
        <w:rPr>
          <w:rFonts w:cs="David" w:hint="cs"/>
          <w:b/>
          <w:bCs/>
          <w:u w:val="single"/>
          <w:rtl/>
        </w:rPr>
        <w:t>ב. נוכחות במליאה ונוכחות בוועדות</w:t>
      </w:r>
    </w:p>
    <w:p w14:paraId="30C3AD72" w14:textId="77777777" w:rsidR="00D16118" w:rsidRPr="00D16118" w:rsidRDefault="00D16118" w:rsidP="00D16118">
      <w:pPr>
        <w:bidi/>
        <w:jc w:val="center"/>
        <w:rPr>
          <w:rFonts w:cs="David" w:hint="cs"/>
          <w:b/>
          <w:bCs/>
          <w:u w:val="single"/>
          <w:rtl/>
        </w:rPr>
      </w:pPr>
    </w:p>
    <w:p w14:paraId="5DE1B78B"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74B3420" w14:textId="77777777" w:rsidR="00D16118" w:rsidRPr="00D16118" w:rsidRDefault="00D16118" w:rsidP="00D16118">
      <w:pPr>
        <w:bidi/>
        <w:rPr>
          <w:rFonts w:cs="David" w:hint="cs"/>
          <w:rtl/>
        </w:rPr>
      </w:pPr>
    </w:p>
    <w:p w14:paraId="5B1B874A" w14:textId="77777777" w:rsidR="00D16118" w:rsidRPr="00D16118" w:rsidRDefault="00D16118" w:rsidP="00D16118">
      <w:pPr>
        <w:bidi/>
        <w:rPr>
          <w:rFonts w:cs="David" w:hint="cs"/>
          <w:rtl/>
        </w:rPr>
      </w:pPr>
      <w:r w:rsidRPr="00D16118">
        <w:rPr>
          <w:rFonts w:cs="David" w:hint="cs"/>
          <w:rtl/>
        </w:rPr>
        <w:tab/>
        <w:t>אני רוצה להעלות לדיון את הנושא של נוכחות במליאה, ובשלב מאוחר יותר את הנושא של נוכחות בוועדות. קראתי מספר פסיקות של הבג"ץ, כאשר הוא מותח ביקורת חריפה על תהליכי החקיקה בוועדות. כדאי שנדבר גם על נוכחות במליאה, כי במליאה מחוקקים את החוקים. לא יכול להיות שיהיו שם שניים או שלושה חברי כנסת שמביאים את הצעת החוק לידי מעשה. הנושא השני הוא הביקורת של הבג"ץ האומר שלפעמים הצעות חוק מתקבלות פה אחד - פה אחד בוועדות זה על-ידי אותו פה של היושב-ראש. נכון שניתן את דעתנו לסוגייה הזאת, לפני שנגיע לכך שיקטלו אותנו בביקורת.</w:t>
      </w:r>
    </w:p>
    <w:p w14:paraId="4A220FA7" w14:textId="77777777" w:rsidR="00D16118" w:rsidRPr="00D16118" w:rsidRDefault="00D16118" w:rsidP="00D16118">
      <w:pPr>
        <w:bidi/>
        <w:rPr>
          <w:rFonts w:cs="David" w:hint="cs"/>
          <w:rtl/>
        </w:rPr>
      </w:pPr>
    </w:p>
    <w:p w14:paraId="17BF577B" w14:textId="77777777" w:rsidR="00D16118" w:rsidRPr="00D16118" w:rsidRDefault="00D16118" w:rsidP="00D16118">
      <w:pPr>
        <w:bidi/>
        <w:rPr>
          <w:rFonts w:cs="David" w:hint="cs"/>
          <w:rtl/>
        </w:rPr>
      </w:pPr>
      <w:r w:rsidRPr="00D16118">
        <w:rPr>
          <w:rFonts w:cs="David" w:hint="cs"/>
          <w:u w:val="single"/>
          <w:rtl/>
        </w:rPr>
        <w:t>ראובן ריבלין:</w:t>
      </w:r>
    </w:p>
    <w:p w14:paraId="228BCD0C" w14:textId="77777777" w:rsidR="00D16118" w:rsidRPr="00D16118" w:rsidRDefault="00D16118" w:rsidP="00D16118">
      <w:pPr>
        <w:bidi/>
        <w:rPr>
          <w:rFonts w:cs="David" w:hint="cs"/>
          <w:rtl/>
        </w:rPr>
      </w:pPr>
    </w:p>
    <w:p w14:paraId="68460426" w14:textId="77777777" w:rsidR="00D16118" w:rsidRPr="00D16118" w:rsidRDefault="00D16118" w:rsidP="00D16118">
      <w:pPr>
        <w:bidi/>
        <w:rPr>
          <w:rFonts w:cs="David" w:hint="cs"/>
          <w:rtl/>
        </w:rPr>
      </w:pPr>
      <w:r w:rsidRPr="00D16118">
        <w:rPr>
          <w:rFonts w:cs="David" w:hint="cs"/>
          <w:rtl/>
        </w:rPr>
        <w:tab/>
        <w:t xml:space="preserve"> הביקורת קיימת כבר שנים, השאלה אם ניתן פרס נוסף לאלה שלא באים בכך שנחליט שלא נוכל להעביר חוקים.</w:t>
      </w:r>
    </w:p>
    <w:p w14:paraId="611A07E2" w14:textId="77777777" w:rsidR="00D16118" w:rsidRPr="00D16118" w:rsidRDefault="00D16118" w:rsidP="00D16118">
      <w:pPr>
        <w:bidi/>
        <w:rPr>
          <w:rFonts w:cs="David" w:hint="cs"/>
          <w:rtl/>
        </w:rPr>
      </w:pPr>
    </w:p>
    <w:p w14:paraId="3EAD6063" w14:textId="77777777" w:rsidR="00D16118" w:rsidRPr="00D16118" w:rsidRDefault="00D16118" w:rsidP="00D16118">
      <w:pPr>
        <w:bidi/>
        <w:rPr>
          <w:rFonts w:cs="David" w:hint="cs"/>
          <w:u w:val="single"/>
          <w:rtl/>
        </w:rPr>
      </w:pPr>
      <w:r w:rsidRPr="00D16118">
        <w:rPr>
          <w:rFonts w:cs="David" w:hint="cs"/>
          <w:u w:val="single"/>
          <w:rtl/>
        </w:rPr>
        <w:t>גדעון סער:</w:t>
      </w:r>
    </w:p>
    <w:p w14:paraId="1C579666" w14:textId="77777777" w:rsidR="00D16118" w:rsidRPr="00D16118" w:rsidRDefault="00D16118" w:rsidP="00D16118">
      <w:pPr>
        <w:bidi/>
        <w:rPr>
          <w:rFonts w:cs="David" w:hint="cs"/>
          <w:u w:val="single"/>
          <w:rtl/>
        </w:rPr>
      </w:pPr>
    </w:p>
    <w:p w14:paraId="67319820" w14:textId="77777777" w:rsidR="00D16118" w:rsidRPr="00D16118" w:rsidRDefault="00D16118" w:rsidP="00D16118">
      <w:pPr>
        <w:pStyle w:val="Heading5"/>
        <w:rPr>
          <w:rFonts w:hint="cs"/>
          <w:rtl/>
        </w:rPr>
      </w:pPr>
      <w:r w:rsidRPr="00D16118">
        <w:rPr>
          <w:rFonts w:hint="cs"/>
          <w:rtl/>
        </w:rPr>
        <w:tab/>
        <w:t xml:space="preserve">הנושא הוא כבד שגם עלה על שולחן הכנסת מדי פעם, למשל בקדנציה הקודמת, בטרם פרש מהכנסת, הגיש חבר הכנסת הצעת חוק שתכליתה היתה ליצור קוורום מינימלי לחקיקה. זה נפל ברוב לא גדול, הסיעות נתנו לזה חופש הצבעה כי ראו בזה עניין שהוא מעבר לעניין הסיעתי. אברהם בורג דיבר על קוורום מסוים במליאה, אני לא זוכר אם הוא דיבר על חמישית או שישית מחברי הבית. הוא נתון קוורום מסוים שדרוש להצעת חוק. זה דבר לא פשוט מהטעם שהוא יכול לאפשר למנוע חקיקה. נניח שהממשלה רוצה להעביר היום חוק ובבניין יש 30 אנשים, 19 מהקואליציה ו-11 מהאופוזיציה. אני אומר לחברים: לכו הביתה, ובאותו רגע ביטלתי את יום הדיונים כולו. </w:t>
      </w:r>
    </w:p>
    <w:p w14:paraId="74A5F1FE" w14:textId="77777777" w:rsidR="00D16118" w:rsidRPr="00D16118" w:rsidRDefault="00D16118" w:rsidP="00D16118">
      <w:pPr>
        <w:bidi/>
        <w:rPr>
          <w:rFonts w:cs="David" w:hint="cs"/>
          <w:rtl/>
        </w:rPr>
      </w:pPr>
    </w:p>
    <w:p w14:paraId="1D418C78"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76B6A059" w14:textId="77777777" w:rsidR="00D16118" w:rsidRPr="00D16118" w:rsidRDefault="00D16118" w:rsidP="00D16118">
      <w:pPr>
        <w:bidi/>
        <w:rPr>
          <w:rFonts w:cs="David" w:hint="cs"/>
          <w:rtl/>
        </w:rPr>
      </w:pPr>
    </w:p>
    <w:p w14:paraId="57325E7B" w14:textId="77777777" w:rsidR="00D16118" w:rsidRPr="00D16118" w:rsidRDefault="00D16118" w:rsidP="00D16118">
      <w:pPr>
        <w:bidi/>
        <w:rPr>
          <w:rFonts w:cs="David" w:hint="cs"/>
          <w:rtl/>
        </w:rPr>
      </w:pPr>
      <w:r w:rsidRPr="00D16118">
        <w:rPr>
          <w:rFonts w:cs="David" w:hint="cs"/>
          <w:rtl/>
        </w:rPr>
        <w:tab/>
        <w:t xml:space="preserve"> מצד שני, איך פותרים את הזה?</w:t>
      </w:r>
    </w:p>
    <w:p w14:paraId="425F811B" w14:textId="77777777" w:rsidR="00D16118" w:rsidRPr="00D16118" w:rsidRDefault="00D16118" w:rsidP="00D16118">
      <w:pPr>
        <w:bidi/>
        <w:rPr>
          <w:rFonts w:cs="David" w:hint="cs"/>
          <w:rtl/>
        </w:rPr>
      </w:pPr>
    </w:p>
    <w:p w14:paraId="64E8BC47" w14:textId="77777777" w:rsidR="00D16118" w:rsidRPr="00D16118" w:rsidRDefault="00D16118" w:rsidP="00D16118">
      <w:pPr>
        <w:pStyle w:val="Heading5"/>
        <w:jc w:val="left"/>
        <w:rPr>
          <w:rFonts w:hint="cs"/>
          <w:rtl/>
        </w:rPr>
      </w:pPr>
      <w:r w:rsidRPr="00D16118">
        <w:rPr>
          <w:rFonts w:hint="cs"/>
          <w:u w:val="single"/>
          <w:rtl/>
        </w:rPr>
        <w:t>אביגדור יצחקי:</w:t>
      </w:r>
    </w:p>
    <w:p w14:paraId="4F8BD6F8" w14:textId="77777777" w:rsidR="00D16118" w:rsidRPr="00D16118" w:rsidRDefault="00D16118" w:rsidP="00D16118">
      <w:pPr>
        <w:pStyle w:val="Heading5"/>
        <w:jc w:val="left"/>
        <w:rPr>
          <w:rFonts w:hint="cs"/>
          <w:rtl/>
        </w:rPr>
      </w:pPr>
    </w:p>
    <w:p w14:paraId="42C2C681" w14:textId="77777777" w:rsidR="00D16118" w:rsidRPr="00D16118" w:rsidRDefault="00D16118" w:rsidP="00D16118">
      <w:pPr>
        <w:bidi/>
        <w:rPr>
          <w:rFonts w:cs="David" w:hint="cs"/>
          <w:rtl/>
        </w:rPr>
      </w:pPr>
      <w:r w:rsidRPr="00D16118">
        <w:rPr>
          <w:rFonts w:cs="David" w:hint="cs"/>
          <w:rtl/>
        </w:rPr>
        <w:tab/>
        <w:t xml:space="preserve"> יכול להיות מצב כמו אתמול, שבו אנחנו מסכימים על כל הסעיפים ובמקום שכולם יישארו פה, משאירים תורנים במליאה. </w:t>
      </w:r>
    </w:p>
    <w:p w14:paraId="4546179B" w14:textId="77777777" w:rsidR="00D16118" w:rsidRPr="00D16118" w:rsidRDefault="00D16118" w:rsidP="00D16118">
      <w:pPr>
        <w:bidi/>
        <w:rPr>
          <w:rFonts w:cs="David" w:hint="cs"/>
          <w:rtl/>
        </w:rPr>
      </w:pPr>
    </w:p>
    <w:p w14:paraId="2D047FDC" w14:textId="77777777" w:rsidR="00D16118" w:rsidRPr="00D16118" w:rsidRDefault="00D16118" w:rsidP="00D16118">
      <w:pPr>
        <w:bidi/>
        <w:rPr>
          <w:rFonts w:cs="David" w:hint="cs"/>
          <w:u w:val="single"/>
          <w:rtl/>
        </w:rPr>
      </w:pPr>
      <w:r w:rsidRPr="00D16118">
        <w:rPr>
          <w:rFonts w:cs="David" w:hint="cs"/>
          <w:u w:val="single"/>
          <w:rtl/>
        </w:rPr>
        <w:t>גדעון סער:</w:t>
      </w:r>
    </w:p>
    <w:p w14:paraId="20A9D9A4" w14:textId="77777777" w:rsidR="00D16118" w:rsidRPr="00D16118" w:rsidRDefault="00D16118" w:rsidP="00D16118">
      <w:pPr>
        <w:bidi/>
        <w:rPr>
          <w:rFonts w:cs="David" w:hint="cs"/>
          <w:u w:val="single"/>
          <w:rtl/>
        </w:rPr>
      </w:pPr>
    </w:p>
    <w:p w14:paraId="2F0F1D54" w14:textId="77777777" w:rsidR="00D16118" w:rsidRPr="00D16118" w:rsidRDefault="00D16118" w:rsidP="00D16118">
      <w:pPr>
        <w:bidi/>
        <w:rPr>
          <w:rFonts w:cs="David" w:hint="cs"/>
          <w:rtl/>
        </w:rPr>
      </w:pPr>
      <w:r w:rsidRPr="00D16118">
        <w:rPr>
          <w:rFonts w:cs="David" w:hint="cs"/>
          <w:rtl/>
        </w:rPr>
        <w:tab/>
        <w:t>אומרים: איך זה יכול להיות שהחוק יחוקק ב-5 נגד 4? נניח שנמצאים באולם 100 חברים, לא כולם יודעים על מה הם מצביעים. בדרך כלל יודעים אלה שעסקו בכך בוועדה או קרובים לנושא ויודעים על מה מדובר. בוועדה, כשיושב-ראש הוועדה מצביע פה אחד, זה על חוק שהוא לא קונטרווסרלי, חוק שלא מהווה בעיה. נכון שתמיד כאשר יושבים בדיון 5 או 6, אם יש טעות יש סיכוי שיגלו אותה יותר מאשר אם יושב אדם אחד וגם שזה יֵצא יותר מאוזן. אבל כל הדברים שנוגעים לוועדות הם כמעט דבר סטרוקטורלי שנובע מעומס העבודה בוועדות.</w:t>
      </w:r>
    </w:p>
    <w:p w14:paraId="71E4F48E" w14:textId="77777777" w:rsidR="00D16118" w:rsidRPr="00D16118" w:rsidRDefault="00D16118" w:rsidP="00D16118">
      <w:pPr>
        <w:bidi/>
        <w:rPr>
          <w:rFonts w:cs="David" w:hint="cs"/>
          <w:rtl/>
        </w:rPr>
      </w:pPr>
    </w:p>
    <w:p w14:paraId="7786F201" w14:textId="77777777" w:rsidR="00D16118" w:rsidRPr="00D16118" w:rsidRDefault="00D16118" w:rsidP="00D16118">
      <w:pPr>
        <w:bidi/>
        <w:rPr>
          <w:rFonts w:cs="David" w:hint="cs"/>
          <w:rtl/>
        </w:rPr>
      </w:pPr>
      <w:r w:rsidRPr="00D16118">
        <w:rPr>
          <w:rFonts w:cs="David" w:hint="cs"/>
          <w:rtl/>
        </w:rPr>
        <w:tab/>
        <w:t xml:space="preserve">לגבי המליאה, הנורמה היא שחברי הכנסת לא יושבים במליאה וכשצריכים אותם להצבעה קוראים להם. זה פסול מאוד, זה בעייתי. לפי דעתי, אם בודקים את זה סטטיסטית, בוועדות הנוכחות יותר טובה באחוזים מאשר במליאה. </w:t>
      </w:r>
    </w:p>
    <w:p w14:paraId="0EFF0B79" w14:textId="77777777" w:rsidR="00D16118" w:rsidRPr="00D16118" w:rsidRDefault="00D16118" w:rsidP="00D16118">
      <w:pPr>
        <w:bidi/>
        <w:rPr>
          <w:rFonts w:cs="David" w:hint="cs"/>
          <w:rtl/>
        </w:rPr>
      </w:pPr>
    </w:p>
    <w:p w14:paraId="6967E537" w14:textId="77777777" w:rsidR="00D16118" w:rsidRPr="00D16118" w:rsidRDefault="00D16118" w:rsidP="00D16118">
      <w:pPr>
        <w:bidi/>
        <w:rPr>
          <w:rFonts w:cs="David" w:hint="cs"/>
          <w:rtl/>
        </w:rPr>
      </w:pPr>
      <w:r w:rsidRPr="00D16118">
        <w:rPr>
          <w:rFonts w:cs="David" w:hint="cs"/>
          <w:u w:val="single"/>
          <w:rtl/>
        </w:rPr>
        <w:t>ראובן ריבלין:</w:t>
      </w:r>
    </w:p>
    <w:p w14:paraId="51D15B07" w14:textId="77777777" w:rsidR="00D16118" w:rsidRPr="00D16118" w:rsidRDefault="00D16118" w:rsidP="00D16118">
      <w:pPr>
        <w:bidi/>
        <w:rPr>
          <w:rFonts w:cs="David" w:hint="cs"/>
          <w:rtl/>
        </w:rPr>
      </w:pPr>
    </w:p>
    <w:p w14:paraId="679DF288" w14:textId="77777777" w:rsidR="00D16118" w:rsidRPr="00D16118" w:rsidRDefault="00D16118" w:rsidP="00D16118">
      <w:pPr>
        <w:bidi/>
        <w:rPr>
          <w:rFonts w:cs="David" w:hint="cs"/>
          <w:rtl/>
        </w:rPr>
      </w:pPr>
      <w:r w:rsidRPr="00D16118">
        <w:rPr>
          <w:rFonts w:cs="David" w:hint="cs"/>
          <w:rtl/>
        </w:rPr>
        <w:tab/>
        <w:t xml:space="preserve"> הנוכחות יותר טובה בכנס הראשון של הכנסת השבע-עשרה, נראה מה יהיה בחודש הבא.</w:t>
      </w:r>
    </w:p>
    <w:p w14:paraId="316E4730" w14:textId="77777777" w:rsidR="00D16118" w:rsidRPr="00D16118" w:rsidRDefault="00D16118" w:rsidP="00D16118">
      <w:pPr>
        <w:bidi/>
        <w:rPr>
          <w:rFonts w:cs="David" w:hint="cs"/>
          <w:rtl/>
        </w:rPr>
      </w:pPr>
    </w:p>
    <w:p w14:paraId="6EADD8F9" w14:textId="77777777" w:rsidR="00D16118" w:rsidRPr="00D16118" w:rsidRDefault="00D16118" w:rsidP="00D16118">
      <w:pPr>
        <w:bidi/>
        <w:rPr>
          <w:rFonts w:cs="David" w:hint="cs"/>
          <w:u w:val="single"/>
          <w:rtl/>
        </w:rPr>
      </w:pPr>
      <w:r w:rsidRPr="00D16118">
        <w:rPr>
          <w:rFonts w:cs="David"/>
          <w:u w:val="single"/>
          <w:rtl/>
        </w:rPr>
        <w:br w:type="page"/>
      </w:r>
      <w:r w:rsidRPr="00D16118">
        <w:rPr>
          <w:rFonts w:cs="David" w:hint="cs"/>
          <w:u w:val="single"/>
          <w:rtl/>
        </w:rPr>
        <w:t>גדעון סער:</w:t>
      </w:r>
    </w:p>
    <w:p w14:paraId="1E69AED0" w14:textId="77777777" w:rsidR="00D16118" w:rsidRPr="00D16118" w:rsidRDefault="00D16118" w:rsidP="00D16118">
      <w:pPr>
        <w:bidi/>
        <w:rPr>
          <w:rFonts w:cs="David" w:hint="cs"/>
          <w:u w:val="single"/>
          <w:rtl/>
        </w:rPr>
      </w:pPr>
    </w:p>
    <w:p w14:paraId="576419D5" w14:textId="77777777" w:rsidR="00D16118" w:rsidRPr="00D16118" w:rsidRDefault="00D16118" w:rsidP="00D16118">
      <w:pPr>
        <w:bidi/>
        <w:rPr>
          <w:rFonts w:cs="David" w:hint="cs"/>
          <w:rtl/>
        </w:rPr>
      </w:pPr>
      <w:r w:rsidRPr="00D16118">
        <w:rPr>
          <w:rFonts w:cs="David" w:hint="cs"/>
          <w:rtl/>
        </w:rPr>
        <w:tab/>
        <w:t xml:space="preserve"> זה גם עניין של חינוך.</w:t>
      </w:r>
    </w:p>
    <w:p w14:paraId="363FEA07" w14:textId="77777777" w:rsidR="00D16118" w:rsidRPr="00D16118" w:rsidRDefault="00D16118" w:rsidP="00D16118">
      <w:pPr>
        <w:bidi/>
        <w:rPr>
          <w:rFonts w:cs="David" w:hint="cs"/>
          <w:rtl/>
        </w:rPr>
      </w:pPr>
    </w:p>
    <w:p w14:paraId="4D01ECBA"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5DE381C5" w14:textId="77777777" w:rsidR="00D16118" w:rsidRPr="00D16118" w:rsidRDefault="00D16118" w:rsidP="00D16118">
      <w:pPr>
        <w:bidi/>
        <w:rPr>
          <w:rFonts w:cs="David" w:hint="cs"/>
          <w:rtl/>
        </w:rPr>
      </w:pPr>
    </w:p>
    <w:p w14:paraId="7BF65979" w14:textId="77777777" w:rsidR="00D16118" w:rsidRPr="00D16118" w:rsidRDefault="00D16118" w:rsidP="00D16118">
      <w:pPr>
        <w:bidi/>
        <w:rPr>
          <w:rFonts w:cs="David" w:hint="cs"/>
          <w:rtl/>
        </w:rPr>
      </w:pPr>
      <w:r w:rsidRPr="00D16118">
        <w:rPr>
          <w:rFonts w:cs="David" w:hint="cs"/>
          <w:rtl/>
        </w:rPr>
        <w:tab/>
        <w:t xml:space="preserve"> מה ההצעה שלך לפתרון?</w:t>
      </w:r>
    </w:p>
    <w:p w14:paraId="34D38147" w14:textId="77777777" w:rsidR="00D16118" w:rsidRPr="00D16118" w:rsidRDefault="00D16118" w:rsidP="00D16118">
      <w:pPr>
        <w:bidi/>
        <w:rPr>
          <w:rFonts w:cs="David" w:hint="cs"/>
          <w:rtl/>
        </w:rPr>
      </w:pPr>
    </w:p>
    <w:p w14:paraId="31134042" w14:textId="77777777" w:rsidR="00D16118" w:rsidRPr="00D16118" w:rsidRDefault="00D16118" w:rsidP="00D16118">
      <w:pPr>
        <w:bidi/>
        <w:rPr>
          <w:rFonts w:cs="David" w:hint="cs"/>
          <w:u w:val="single"/>
          <w:rtl/>
        </w:rPr>
      </w:pPr>
      <w:r w:rsidRPr="00D16118">
        <w:rPr>
          <w:rFonts w:cs="David" w:hint="cs"/>
          <w:u w:val="single"/>
          <w:rtl/>
        </w:rPr>
        <w:t>גדעון סער:</w:t>
      </w:r>
    </w:p>
    <w:p w14:paraId="4A94F80C" w14:textId="77777777" w:rsidR="00D16118" w:rsidRPr="00D16118" w:rsidRDefault="00D16118" w:rsidP="00D16118">
      <w:pPr>
        <w:bidi/>
        <w:rPr>
          <w:rFonts w:cs="David" w:hint="cs"/>
          <w:u w:val="single"/>
          <w:rtl/>
        </w:rPr>
      </w:pPr>
    </w:p>
    <w:p w14:paraId="4FFCB68E" w14:textId="77777777" w:rsidR="00D16118" w:rsidRPr="00D16118" w:rsidRDefault="00D16118" w:rsidP="00D16118">
      <w:pPr>
        <w:bidi/>
        <w:rPr>
          <w:rFonts w:cs="David" w:hint="cs"/>
          <w:rtl/>
        </w:rPr>
      </w:pPr>
      <w:r w:rsidRPr="00D16118">
        <w:rPr>
          <w:rFonts w:cs="David" w:hint="cs"/>
          <w:rtl/>
        </w:rPr>
        <w:tab/>
        <w:t xml:space="preserve"> אני מדבר קודם על זיהוי הבעיה. אני מזהה את הבעיה קודם כל במליאה ולא בוועדות. זה דבר נורמטיבי שממש קשור בחינוך לחברי הכנסת מה זה פרלמנטריזם. רוב חברי הכנסת לא מבינים מה זה פרלמנטריזם, הם לא מבינים שתפקידם הוא לשבת במליאה. </w:t>
      </w:r>
    </w:p>
    <w:p w14:paraId="2CF44964" w14:textId="77777777" w:rsidR="00D16118" w:rsidRPr="00D16118" w:rsidRDefault="00D16118" w:rsidP="00D16118">
      <w:pPr>
        <w:bidi/>
        <w:rPr>
          <w:rFonts w:cs="David" w:hint="cs"/>
          <w:rtl/>
        </w:rPr>
      </w:pPr>
    </w:p>
    <w:p w14:paraId="32B05912" w14:textId="77777777" w:rsidR="00D16118" w:rsidRPr="00D16118" w:rsidRDefault="00D16118" w:rsidP="00D16118">
      <w:pPr>
        <w:bidi/>
        <w:rPr>
          <w:rFonts w:cs="David" w:hint="cs"/>
          <w:rtl/>
        </w:rPr>
      </w:pPr>
      <w:r w:rsidRPr="00D16118">
        <w:rPr>
          <w:rFonts w:cs="David" w:hint="cs"/>
          <w:rtl/>
        </w:rPr>
        <w:tab/>
        <w:t>מה אפשר לעשות? זה דבר שצריך לחשוב עליו לעומק, זה לא דבר טכני. זה פשוט להסביר לאנשים מה זה להיות חברי כנסת.</w:t>
      </w:r>
    </w:p>
    <w:p w14:paraId="3255D5EA" w14:textId="77777777" w:rsidR="00D16118" w:rsidRPr="00D16118" w:rsidRDefault="00D16118" w:rsidP="00D16118">
      <w:pPr>
        <w:bidi/>
        <w:rPr>
          <w:rFonts w:cs="David" w:hint="cs"/>
          <w:rtl/>
        </w:rPr>
      </w:pPr>
    </w:p>
    <w:p w14:paraId="21FC4BB3"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66F0D5C3" w14:textId="77777777" w:rsidR="00D16118" w:rsidRPr="00D16118" w:rsidRDefault="00D16118" w:rsidP="00D16118">
      <w:pPr>
        <w:bidi/>
        <w:rPr>
          <w:rFonts w:cs="David" w:hint="cs"/>
          <w:rtl/>
        </w:rPr>
      </w:pPr>
    </w:p>
    <w:p w14:paraId="40457B79" w14:textId="77777777" w:rsidR="00D16118" w:rsidRPr="00D16118" w:rsidRDefault="00D16118" w:rsidP="00D16118">
      <w:pPr>
        <w:bidi/>
        <w:rPr>
          <w:rFonts w:cs="David" w:hint="cs"/>
          <w:rtl/>
        </w:rPr>
      </w:pPr>
      <w:r w:rsidRPr="00D16118">
        <w:rPr>
          <w:rFonts w:cs="David" w:hint="cs"/>
          <w:rtl/>
        </w:rPr>
        <w:tab/>
        <w:t xml:space="preserve"> אתה חושב שזה יפתור את הבעיה? תהיה יותר נוכחות במליאה?</w:t>
      </w:r>
    </w:p>
    <w:p w14:paraId="449E9E6F" w14:textId="77777777" w:rsidR="00D16118" w:rsidRPr="00D16118" w:rsidRDefault="00D16118" w:rsidP="00D16118">
      <w:pPr>
        <w:bidi/>
        <w:rPr>
          <w:rFonts w:cs="David" w:hint="cs"/>
          <w:rtl/>
        </w:rPr>
      </w:pPr>
    </w:p>
    <w:p w14:paraId="1430DB1F" w14:textId="77777777" w:rsidR="00D16118" w:rsidRPr="00D16118" w:rsidRDefault="00D16118" w:rsidP="00D16118">
      <w:pPr>
        <w:bidi/>
        <w:rPr>
          <w:rFonts w:cs="David" w:hint="cs"/>
          <w:u w:val="single"/>
          <w:rtl/>
        </w:rPr>
      </w:pPr>
      <w:r w:rsidRPr="00D16118">
        <w:rPr>
          <w:rFonts w:cs="David" w:hint="cs"/>
          <w:u w:val="single"/>
          <w:rtl/>
        </w:rPr>
        <w:t>גדעון סער:</w:t>
      </w:r>
    </w:p>
    <w:p w14:paraId="31530316" w14:textId="77777777" w:rsidR="00D16118" w:rsidRPr="00D16118" w:rsidRDefault="00D16118" w:rsidP="00D16118">
      <w:pPr>
        <w:bidi/>
        <w:rPr>
          <w:rFonts w:cs="David" w:hint="cs"/>
          <w:u w:val="single"/>
          <w:rtl/>
        </w:rPr>
      </w:pPr>
    </w:p>
    <w:p w14:paraId="58AA4020" w14:textId="77777777" w:rsidR="00D16118" w:rsidRPr="00D16118" w:rsidRDefault="00D16118" w:rsidP="00D16118">
      <w:pPr>
        <w:bidi/>
        <w:rPr>
          <w:rFonts w:cs="David" w:hint="cs"/>
          <w:rtl/>
        </w:rPr>
      </w:pPr>
      <w:r w:rsidRPr="00D16118">
        <w:rPr>
          <w:rFonts w:cs="David" w:hint="cs"/>
          <w:rtl/>
        </w:rPr>
        <w:tab/>
        <w:t xml:space="preserve"> נוכחות יותר גדולה במליאה יכולה לבוא במצב שבו אלה הנורמות הפוליטיות, רק כשיש אופוזיציה ערנית שעושה מה שהיא צריכה לעשות. </w:t>
      </w:r>
    </w:p>
    <w:p w14:paraId="166B035D" w14:textId="77777777" w:rsidR="00D16118" w:rsidRPr="00D16118" w:rsidRDefault="00D16118" w:rsidP="00D16118">
      <w:pPr>
        <w:bidi/>
        <w:rPr>
          <w:rFonts w:cs="David" w:hint="cs"/>
          <w:rtl/>
        </w:rPr>
      </w:pPr>
    </w:p>
    <w:p w14:paraId="226CC44E"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41B39CAF" w14:textId="77777777" w:rsidR="00D16118" w:rsidRPr="00D16118" w:rsidRDefault="00D16118" w:rsidP="00D16118">
      <w:pPr>
        <w:bidi/>
        <w:rPr>
          <w:rFonts w:cs="David" w:hint="cs"/>
          <w:rtl/>
        </w:rPr>
      </w:pPr>
    </w:p>
    <w:p w14:paraId="228EAFD5" w14:textId="77777777" w:rsidR="00D16118" w:rsidRPr="00D16118" w:rsidRDefault="00D16118" w:rsidP="00D16118">
      <w:pPr>
        <w:bidi/>
        <w:rPr>
          <w:rFonts w:cs="David" w:hint="cs"/>
          <w:rtl/>
        </w:rPr>
      </w:pPr>
      <w:r w:rsidRPr="00D16118">
        <w:rPr>
          <w:rFonts w:cs="David" w:hint="cs"/>
          <w:rtl/>
        </w:rPr>
        <w:tab/>
        <w:t xml:space="preserve"> מה דעתך שכמו שיש תורנות לשרים, שתהיה תורנות לחברי כנסת? אני מבינה שזה פוטר את שאר חברי הכנסת שהם לא בתורנות מלהגיע, אבל בשורה התחתונה המליאה בכל מקרה תהיה מלאה.</w:t>
      </w:r>
    </w:p>
    <w:p w14:paraId="56FC3214" w14:textId="77777777" w:rsidR="00D16118" w:rsidRPr="00D16118" w:rsidRDefault="00D16118" w:rsidP="00D16118">
      <w:pPr>
        <w:bidi/>
        <w:rPr>
          <w:rFonts w:cs="David" w:hint="cs"/>
          <w:rtl/>
        </w:rPr>
      </w:pPr>
    </w:p>
    <w:p w14:paraId="241A0FD8" w14:textId="77777777" w:rsidR="00D16118" w:rsidRPr="00D16118" w:rsidRDefault="00D16118" w:rsidP="00D16118">
      <w:pPr>
        <w:bidi/>
        <w:rPr>
          <w:rFonts w:cs="David" w:hint="cs"/>
          <w:u w:val="single"/>
          <w:rtl/>
        </w:rPr>
      </w:pPr>
      <w:r w:rsidRPr="00D16118">
        <w:rPr>
          <w:rFonts w:cs="David" w:hint="cs"/>
          <w:u w:val="single"/>
          <w:rtl/>
        </w:rPr>
        <w:t>גדעון סער:</w:t>
      </w:r>
    </w:p>
    <w:p w14:paraId="16DE9E7F" w14:textId="77777777" w:rsidR="00D16118" w:rsidRPr="00D16118" w:rsidRDefault="00D16118" w:rsidP="00D16118">
      <w:pPr>
        <w:bidi/>
        <w:rPr>
          <w:rFonts w:cs="David" w:hint="cs"/>
          <w:u w:val="single"/>
          <w:rtl/>
        </w:rPr>
      </w:pPr>
    </w:p>
    <w:p w14:paraId="75733D7C" w14:textId="77777777" w:rsidR="00D16118" w:rsidRPr="00D16118" w:rsidRDefault="00D16118" w:rsidP="00D16118">
      <w:pPr>
        <w:bidi/>
        <w:rPr>
          <w:rFonts w:cs="David" w:hint="cs"/>
          <w:rtl/>
        </w:rPr>
      </w:pPr>
      <w:r w:rsidRPr="00D16118">
        <w:rPr>
          <w:rFonts w:cs="David" w:hint="cs"/>
          <w:rtl/>
        </w:rPr>
        <w:tab/>
        <w:t xml:space="preserve"> זה חותר כנגד המטרות שלך. אני רוצה להגיע למצב שבו יום אחד - אולי זה דמיוני, כי אולי אנחנו הולכים בכיוון אחר - הנושא הפרלמנטרי יהיה עמוק ומושרש וישבו פה אנשים אשר יראו את הכנסת יותר מאשר תחנת מעבר לממשלה. אבל אם אני מלכתחילה מודיע להם "רבותיי, היום יש לכם תורנות" זה אומר שכשאין להם תורנות הם לא צריכים לשבת במליאה. לפי דעתי זה ממש לא נכון וגם יעשו מאיתנו קרקס. יגידו: גם ככה הם עובדים רק שלושה ימים בשבוע, גם ככה הם עובדים רק 8 חודשים בשנה, עכשיו הם גם לא צריכים להיות כל הזמן במליאה. </w:t>
      </w:r>
    </w:p>
    <w:p w14:paraId="610AA599" w14:textId="77777777" w:rsidR="00D16118" w:rsidRPr="00D16118" w:rsidRDefault="00D16118" w:rsidP="00D16118">
      <w:pPr>
        <w:bidi/>
        <w:rPr>
          <w:rFonts w:cs="David" w:hint="cs"/>
          <w:rtl/>
        </w:rPr>
      </w:pPr>
    </w:p>
    <w:p w14:paraId="707FB99E"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6F00D6D6" w14:textId="77777777" w:rsidR="00D16118" w:rsidRPr="00D16118" w:rsidRDefault="00D16118" w:rsidP="00D16118">
      <w:pPr>
        <w:bidi/>
        <w:rPr>
          <w:rFonts w:cs="David" w:hint="cs"/>
          <w:rtl/>
        </w:rPr>
      </w:pPr>
    </w:p>
    <w:p w14:paraId="0E3EB413" w14:textId="77777777" w:rsidR="00D16118" w:rsidRPr="00D16118" w:rsidRDefault="00D16118" w:rsidP="00D16118">
      <w:pPr>
        <w:bidi/>
        <w:rPr>
          <w:rFonts w:cs="David" w:hint="cs"/>
          <w:rtl/>
        </w:rPr>
      </w:pPr>
      <w:r w:rsidRPr="00D16118">
        <w:rPr>
          <w:rFonts w:cs="David" w:hint="cs"/>
          <w:rtl/>
        </w:rPr>
        <w:tab/>
        <w:t xml:space="preserve"> כך תוטל חובה על חברי הכנסת שהם לא מודעים לכך שהם צריכים להיות כאן.</w:t>
      </w:r>
    </w:p>
    <w:p w14:paraId="168EF8C6" w14:textId="77777777" w:rsidR="00D16118" w:rsidRPr="00D16118" w:rsidRDefault="00D16118" w:rsidP="00D16118">
      <w:pPr>
        <w:bidi/>
        <w:rPr>
          <w:rFonts w:cs="David" w:hint="cs"/>
          <w:rtl/>
        </w:rPr>
      </w:pPr>
    </w:p>
    <w:p w14:paraId="05EA7C6E" w14:textId="77777777" w:rsidR="00D16118" w:rsidRPr="00D16118" w:rsidRDefault="00D16118" w:rsidP="00D16118">
      <w:pPr>
        <w:bidi/>
        <w:rPr>
          <w:rFonts w:cs="David" w:hint="cs"/>
          <w:u w:val="single"/>
          <w:rtl/>
        </w:rPr>
      </w:pPr>
      <w:r w:rsidRPr="00D16118">
        <w:rPr>
          <w:rFonts w:cs="David" w:hint="cs"/>
          <w:u w:val="single"/>
          <w:rtl/>
        </w:rPr>
        <w:t>גדעון סער:</w:t>
      </w:r>
    </w:p>
    <w:p w14:paraId="0FB439CB" w14:textId="77777777" w:rsidR="00D16118" w:rsidRPr="00D16118" w:rsidRDefault="00D16118" w:rsidP="00D16118">
      <w:pPr>
        <w:bidi/>
        <w:rPr>
          <w:rFonts w:cs="David" w:hint="cs"/>
          <w:u w:val="single"/>
          <w:rtl/>
        </w:rPr>
      </w:pPr>
    </w:p>
    <w:p w14:paraId="1019CC35" w14:textId="77777777" w:rsidR="00D16118" w:rsidRPr="00D16118" w:rsidRDefault="00D16118" w:rsidP="00D16118">
      <w:pPr>
        <w:bidi/>
        <w:rPr>
          <w:rFonts w:cs="David" w:hint="cs"/>
          <w:rtl/>
        </w:rPr>
      </w:pPr>
      <w:r w:rsidRPr="00D16118">
        <w:rPr>
          <w:rFonts w:cs="David" w:hint="cs"/>
          <w:rtl/>
        </w:rPr>
        <w:tab/>
        <w:t xml:space="preserve"> נניח שאני מחליט שחבר כנסת מסוים הוא בתורנות, זה עוזר לי? </w:t>
      </w:r>
    </w:p>
    <w:p w14:paraId="48BBCE37" w14:textId="77777777" w:rsidR="00D16118" w:rsidRPr="00D16118" w:rsidRDefault="00D16118" w:rsidP="00D16118">
      <w:pPr>
        <w:bidi/>
        <w:rPr>
          <w:rFonts w:cs="David" w:hint="cs"/>
          <w:rtl/>
        </w:rPr>
      </w:pPr>
    </w:p>
    <w:p w14:paraId="67E30053" w14:textId="77777777" w:rsidR="00D16118" w:rsidRPr="00D16118" w:rsidRDefault="00D16118" w:rsidP="00D16118">
      <w:pPr>
        <w:bidi/>
        <w:rPr>
          <w:rFonts w:cs="David" w:hint="cs"/>
          <w:rtl/>
        </w:rPr>
      </w:pPr>
      <w:r w:rsidRPr="00D16118">
        <w:rPr>
          <w:rFonts w:cs="David" w:hint="cs"/>
          <w:u w:val="single"/>
          <w:rtl/>
        </w:rPr>
        <w:t>ראובן ריבלין:</w:t>
      </w:r>
    </w:p>
    <w:p w14:paraId="0A906305" w14:textId="77777777" w:rsidR="00D16118" w:rsidRPr="00D16118" w:rsidRDefault="00D16118" w:rsidP="00D16118">
      <w:pPr>
        <w:bidi/>
        <w:rPr>
          <w:rFonts w:cs="David" w:hint="cs"/>
          <w:rtl/>
        </w:rPr>
      </w:pPr>
    </w:p>
    <w:p w14:paraId="60337BC0" w14:textId="77777777" w:rsidR="00D16118" w:rsidRPr="00D16118" w:rsidRDefault="00D16118" w:rsidP="00D16118">
      <w:pPr>
        <w:bidi/>
        <w:rPr>
          <w:rFonts w:cs="David" w:hint="cs"/>
          <w:rtl/>
        </w:rPr>
      </w:pPr>
      <w:r w:rsidRPr="00D16118">
        <w:rPr>
          <w:rFonts w:cs="David" w:hint="cs"/>
          <w:rtl/>
        </w:rPr>
        <w:tab/>
        <w:t xml:space="preserve"> אם אנחנו מדברים על קוורום במליאה, אנחנו נותנים פרס לאלה שימנעו את עבודת הכנסת, והכנסת תצא למשל ולשנינה. קודם כל, ברוב הפרלמנטים כשיש נושאים לדיונים שמדברים לציבור וכל חבר פרלמנט יכול לעשות עבודה בחדרו או בוועדה ולהאזין או לקרוא לאחר מכן את הפרוטוקול, זה הנוהג. יש דברים שמטבע הדברים לא מחייבים לשבת במליאה. הישיבה במליאה יכולה להיות כזאת שאנחנו יכולים לחייב אם היינו מקיימים שעתיים דיון ביום. העבודה הפרלמנטרית תלויה בעבודת הקואליציה מול האופוזיציה ואיך היא מתנהלת. יכול להיות כורח שבו הקואליציה תהיה מאולצת להביא את כל החברים כולל השרים. אם נקבל את ההצעה שלך בצורה גורפת, אני מודיע לך שתוך שבוע מרגע שהיא מתחילה להיות מופעלת, תבוא אלייך הקואליציה והממשלה. הרי השרים צריכים לעבוד, ולכן אני לא אוכל לקרוא לשר לשבת בכנסת כשהוא עוסק בעבודתו במשרד. אז נא לא להגזים.</w:t>
      </w:r>
    </w:p>
    <w:p w14:paraId="321F52C9" w14:textId="77777777" w:rsidR="00D16118" w:rsidRPr="00D16118" w:rsidRDefault="00D16118" w:rsidP="00D16118">
      <w:pPr>
        <w:bidi/>
        <w:rPr>
          <w:rFonts w:cs="David" w:hint="cs"/>
          <w:rtl/>
        </w:rPr>
      </w:pPr>
    </w:p>
    <w:p w14:paraId="76B7C148"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27EE650" w14:textId="77777777" w:rsidR="00D16118" w:rsidRPr="00D16118" w:rsidRDefault="00D16118" w:rsidP="00D16118">
      <w:pPr>
        <w:bidi/>
        <w:rPr>
          <w:rFonts w:cs="David" w:hint="cs"/>
          <w:rtl/>
        </w:rPr>
      </w:pPr>
    </w:p>
    <w:p w14:paraId="595647FA" w14:textId="77777777" w:rsidR="00D16118" w:rsidRPr="00D16118" w:rsidRDefault="00D16118" w:rsidP="00D16118">
      <w:pPr>
        <w:bidi/>
        <w:rPr>
          <w:rFonts w:cs="David" w:hint="cs"/>
          <w:rtl/>
        </w:rPr>
      </w:pPr>
      <w:r w:rsidRPr="00D16118">
        <w:rPr>
          <w:rFonts w:cs="David" w:hint="cs"/>
          <w:rtl/>
        </w:rPr>
        <w:tab/>
        <w:t xml:space="preserve"> מה אתה מציע?</w:t>
      </w:r>
    </w:p>
    <w:p w14:paraId="5E143583" w14:textId="77777777" w:rsidR="00D16118" w:rsidRPr="00D16118" w:rsidRDefault="00D16118" w:rsidP="00D16118">
      <w:pPr>
        <w:bidi/>
        <w:rPr>
          <w:rFonts w:cs="David" w:hint="cs"/>
          <w:rtl/>
        </w:rPr>
      </w:pPr>
    </w:p>
    <w:p w14:paraId="4855BE74" w14:textId="77777777" w:rsidR="00D16118" w:rsidRPr="00D16118" w:rsidRDefault="00D16118" w:rsidP="00D16118">
      <w:pPr>
        <w:bidi/>
        <w:rPr>
          <w:rFonts w:cs="David" w:hint="cs"/>
          <w:rtl/>
        </w:rPr>
      </w:pPr>
      <w:r w:rsidRPr="00D16118">
        <w:rPr>
          <w:rFonts w:cs="David" w:hint="cs"/>
          <w:u w:val="single"/>
          <w:rtl/>
        </w:rPr>
        <w:t>ראובן ריבלין:</w:t>
      </w:r>
    </w:p>
    <w:p w14:paraId="1C783625" w14:textId="77777777" w:rsidR="00D16118" w:rsidRPr="00D16118" w:rsidRDefault="00D16118" w:rsidP="00D16118">
      <w:pPr>
        <w:bidi/>
        <w:rPr>
          <w:rFonts w:cs="David" w:hint="cs"/>
          <w:rtl/>
        </w:rPr>
      </w:pPr>
    </w:p>
    <w:p w14:paraId="4AC1E04A" w14:textId="77777777" w:rsidR="00D16118" w:rsidRPr="00D16118" w:rsidRDefault="00D16118" w:rsidP="00D16118">
      <w:pPr>
        <w:bidi/>
        <w:rPr>
          <w:rFonts w:cs="David" w:hint="cs"/>
          <w:rtl/>
        </w:rPr>
      </w:pPr>
      <w:r w:rsidRPr="00D16118">
        <w:rPr>
          <w:rFonts w:cs="David" w:hint="cs"/>
          <w:rtl/>
        </w:rPr>
        <w:tab/>
        <w:t xml:space="preserve"> בעניינים האלה כבר ישבנו 16 כנסות, וניסינו למצוא פתרון. פעם חשב רוני בר-און שאפשר לחייב אנשים להיכנס ולהכניס את הכרטיס המגנטי שלהם על מנת שיֵדעו מתי הם נכנסו למליאה. אני שאלתי האם גם כשהם יֵצאו הם יצטרכו להעביר כרטיס, כי יהיו חברי כנסת שייכנסו ויצאו ויהיה רשום שהם היו כל הזמן במליאה. </w:t>
      </w:r>
    </w:p>
    <w:p w14:paraId="0AC64F3A" w14:textId="77777777" w:rsidR="00D16118" w:rsidRPr="00D16118" w:rsidRDefault="00D16118" w:rsidP="00D16118">
      <w:pPr>
        <w:bidi/>
        <w:rPr>
          <w:rFonts w:cs="David" w:hint="cs"/>
          <w:rtl/>
        </w:rPr>
      </w:pPr>
    </w:p>
    <w:p w14:paraId="74DA1D76" w14:textId="77777777" w:rsidR="00D16118" w:rsidRPr="00D16118" w:rsidRDefault="00D16118" w:rsidP="00D16118">
      <w:pPr>
        <w:bidi/>
        <w:rPr>
          <w:rFonts w:cs="David" w:hint="cs"/>
          <w:rtl/>
        </w:rPr>
      </w:pPr>
      <w:r w:rsidRPr="00D16118">
        <w:rPr>
          <w:rFonts w:cs="David" w:hint="cs"/>
          <w:rtl/>
        </w:rPr>
        <w:tab/>
        <w:t>כל הדברים האלה כבר נוסו בעבר. יש מצבים שבהם אנחנו מצמצמים את הנוכחים באולם מתוך הסכמה. יש פעמים קיזוזים, יש פעמים שהמחלוקת היא לרוחב הלוח, היא לא בין ימין לשמאל או קואליציה ואופוזיציה. אני מוכרח לומר שקווטה בתוך אולם המליאה היא מתן פרס מפורש לאלה שלא באים. אדרבה ואדרבה - יֵדעו כולם שאפשר להעביר חוק בשניים נגד אחד, הבושה תהיה של אלה שלא באו והאדרת השם תהיה של אלה שבאו. נכון שהכנסת סובלת, אבל היא תסבול הרבה יותר במצב שבו אנחנו נחייב אנשים לבוא כי הדבר יגרור תוצאה בלתי נמנעת שבה נצטרך לקבל החלטה שהצבעות תהיינה בשעות מסוימות בשבוע, בכל שאר השבוע שממה ודממה ולא יהיה כאן אף אחד.</w:t>
      </w:r>
    </w:p>
    <w:p w14:paraId="6EA93D50" w14:textId="77777777" w:rsidR="00D16118" w:rsidRPr="00D16118" w:rsidRDefault="00D16118" w:rsidP="00D16118">
      <w:pPr>
        <w:bidi/>
        <w:rPr>
          <w:rFonts w:cs="David" w:hint="cs"/>
          <w:rtl/>
        </w:rPr>
      </w:pPr>
    </w:p>
    <w:p w14:paraId="6DA2133B" w14:textId="77777777" w:rsidR="00D16118" w:rsidRPr="00D16118" w:rsidRDefault="00D16118" w:rsidP="00D16118">
      <w:pPr>
        <w:bidi/>
        <w:rPr>
          <w:rFonts w:cs="David"/>
          <w:u w:val="single"/>
          <w:rtl/>
        </w:rPr>
      </w:pPr>
      <w:r w:rsidRPr="00D16118">
        <w:rPr>
          <w:rFonts w:cs="David"/>
          <w:u w:val="single"/>
          <w:rtl/>
        </w:rPr>
        <w:t>דוד אזולאי:</w:t>
      </w:r>
    </w:p>
    <w:p w14:paraId="7DC8B14C" w14:textId="77777777" w:rsidR="00D16118" w:rsidRPr="00D16118" w:rsidRDefault="00D16118" w:rsidP="00D16118">
      <w:pPr>
        <w:bidi/>
        <w:rPr>
          <w:rFonts w:cs="David"/>
          <w:u w:val="single"/>
          <w:rtl/>
        </w:rPr>
      </w:pPr>
    </w:p>
    <w:p w14:paraId="17469BFC"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תראה מה קורה ביום שלישי. </w:t>
      </w:r>
    </w:p>
    <w:p w14:paraId="0ADAD144" w14:textId="77777777" w:rsidR="00D16118" w:rsidRPr="00D16118" w:rsidRDefault="00D16118" w:rsidP="00D16118">
      <w:pPr>
        <w:bidi/>
        <w:rPr>
          <w:rFonts w:cs="David" w:hint="cs"/>
          <w:rtl/>
        </w:rPr>
      </w:pPr>
    </w:p>
    <w:p w14:paraId="079AD275" w14:textId="77777777" w:rsidR="00D16118" w:rsidRPr="00D16118" w:rsidRDefault="00D16118" w:rsidP="00D16118">
      <w:pPr>
        <w:bidi/>
        <w:rPr>
          <w:rFonts w:cs="David" w:hint="cs"/>
          <w:rtl/>
        </w:rPr>
      </w:pPr>
      <w:r w:rsidRPr="00D16118">
        <w:rPr>
          <w:rFonts w:cs="David" w:hint="cs"/>
          <w:u w:val="single"/>
          <w:rtl/>
        </w:rPr>
        <w:t>ראובן ריבלין:</w:t>
      </w:r>
    </w:p>
    <w:p w14:paraId="5988812F" w14:textId="77777777" w:rsidR="00D16118" w:rsidRPr="00D16118" w:rsidRDefault="00D16118" w:rsidP="00D16118">
      <w:pPr>
        <w:bidi/>
        <w:rPr>
          <w:rFonts w:cs="David" w:hint="cs"/>
          <w:rtl/>
        </w:rPr>
      </w:pPr>
    </w:p>
    <w:p w14:paraId="64D0C821" w14:textId="77777777" w:rsidR="00D16118" w:rsidRPr="00D16118" w:rsidRDefault="00D16118" w:rsidP="00D16118">
      <w:pPr>
        <w:bidi/>
        <w:rPr>
          <w:rFonts w:cs="David" w:hint="cs"/>
          <w:rtl/>
        </w:rPr>
      </w:pPr>
      <w:r w:rsidRPr="00D16118">
        <w:rPr>
          <w:rFonts w:cs="David" w:hint="cs"/>
          <w:rtl/>
        </w:rPr>
        <w:tab/>
        <w:t xml:space="preserve"> אני חושב באמת שביום שלישי לא יכול להיות מצב שבו יושב-ראש הכנסת יסכים שתשובה והצבעה יהיו במועד אחר. </w:t>
      </w:r>
    </w:p>
    <w:p w14:paraId="389A94F2" w14:textId="77777777" w:rsidR="00D16118" w:rsidRPr="00D16118" w:rsidRDefault="00D16118" w:rsidP="00D16118">
      <w:pPr>
        <w:bidi/>
        <w:rPr>
          <w:rFonts w:cs="David" w:hint="cs"/>
          <w:rtl/>
        </w:rPr>
      </w:pPr>
    </w:p>
    <w:p w14:paraId="1D50E487"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435BD600" w14:textId="77777777" w:rsidR="00D16118" w:rsidRPr="00D16118" w:rsidRDefault="00D16118" w:rsidP="00D16118">
      <w:pPr>
        <w:bidi/>
        <w:rPr>
          <w:rFonts w:cs="David" w:hint="cs"/>
          <w:rtl/>
        </w:rPr>
      </w:pPr>
    </w:p>
    <w:p w14:paraId="352D985D" w14:textId="77777777" w:rsidR="00D16118" w:rsidRPr="00D16118" w:rsidRDefault="00D16118" w:rsidP="00D16118">
      <w:pPr>
        <w:bidi/>
        <w:rPr>
          <w:rFonts w:cs="David" w:hint="cs"/>
          <w:rtl/>
        </w:rPr>
      </w:pPr>
      <w:r w:rsidRPr="00D16118">
        <w:rPr>
          <w:rFonts w:cs="David" w:hint="cs"/>
          <w:rtl/>
        </w:rPr>
        <w:tab/>
        <w:t xml:space="preserve"> אז מה אתה מציע לעשות?</w:t>
      </w:r>
    </w:p>
    <w:p w14:paraId="313B03E0" w14:textId="77777777" w:rsidR="00D16118" w:rsidRPr="00D16118" w:rsidRDefault="00D16118" w:rsidP="00D16118">
      <w:pPr>
        <w:bidi/>
        <w:rPr>
          <w:rFonts w:cs="David" w:hint="cs"/>
          <w:rtl/>
        </w:rPr>
      </w:pPr>
    </w:p>
    <w:p w14:paraId="401064EB" w14:textId="77777777" w:rsidR="00D16118" w:rsidRPr="00D16118" w:rsidRDefault="00D16118" w:rsidP="00D16118">
      <w:pPr>
        <w:bidi/>
        <w:rPr>
          <w:rFonts w:cs="David" w:hint="cs"/>
          <w:rtl/>
        </w:rPr>
      </w:pPr>
      <w:r w:rsidRPr="00D16118">
        <w:rPr>
          <w:rFonts w:cs="David" w:hint="cs"/>
          <w:u w:val="single"/>
          <w:rtl/>
        </w:rPr>
        <w:t>ראובן ריבלין:</w:t>
      </w:r>
    </w:p>
    <w:p w14:paraId="4FFC5C38" w14:textId="77777777" w:rsidR="00D16118" w:rsidRPr="00D16118" w:rsidRDefault="00D16118" w:rsidP="00D16118">
      <w:pPr>
        <w:bidi/>
        <w:rPr>
          <w:rFonts w:cs="David" w:hint="cs"/>
          <w:rtl/>
        </w:rPr>
      </w:pPr>
    </w:p>
    <w:p w14:paraId="1F6AA9CF" w14:textId="77777777" w:rsidR="00D16118" w:rsidRPr="00D16118" w:rsidRDefault="00D16118" w:rsidP="00D16118">
      <w:pPr>
        <w:bidi/>
        <w:rPr>
          <w:rFonts w:cs="David" w:hint="cs"/>
          <w:rtl/>
        </w:rPr>
      </w:pPr>
      <w:r w:rsidRPr="00D16118">
        <w:rPr>
          <w:rFonts w:cs="David" w:hint="cs"/>
          <w:rtl/>
        </w:rPr>
        <w:tab/>
        <w:t xml:space="preserve"> להמשיך לבכות על הצער הגדול, וצריכים לעסוק בחינוך. אין מה לעשות. אם נתחיל פה לקבוע קווטות, התוצאה תהיה שהכנסת תעבוד שעתיים בשבוע. </w:t>
      </w:r>
    </w:p>
    <w:p w14:paraId="5A013F64" w14:textId="77777777" w:rsidR="00D16118" w:rsidRPr="00D16118" w:rsidRDefault="00D16118" w:rsidP="00D16118">
      <w:pPr>
        <w:bidi/>
        <w:rPr>
          <w:rFonts w:cs="David" w:hint="cs"/>
          <w:rtl/>
        </w:rPr>
      </w:pPr>
    </w:p>
    <w:p w14:paraId="7CE9CD52"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076B581" w14:textId="77777777" w:rsidR="00D16118" w:rsidRPr="00D16118" w:rsidRDefault="00D16118" w:rsidP="00D16118">
      <w:pPr>
        <w:bidi/>
        <w:rPr>
          <w:rFonts w:cs="David" w:hint="cs"/>
          <w:rtl/>
        </w:rPr>
      </w:pPr>
    </w:p>
    <w:p w14:paraId="551DF34C" w14:textId="77777777" w:rsidR="00D16118" w:rsidRPr="00D16118" w:rsidRDefault="00D16118" w:rsidP="00D16118">
      <w:pPr>
        <w:bidi/>
        <w:rPr>
          <w:rFonts w:cs="David" w:hint="cs"/>
          <w:rtl/>
        </w:rPr>
      </w:pPr>
      <w:r w:rsidRPr="00D16118">
        <w:rPr>
          <w:rFonts w:cs="David" w:hint="cs"/>
          <w:rtl/>
        </w:rPr>
        <w:tab/>
        <w:t xml:space="preserve"> אני רוצה שנמצא פתרון כמו שמצאנו את הנוהל להצעות חוק פרטיות.</w:t>
      </w:r>
    </w:p>
    <w:p w14:paraId="790B97DA" w14:textId="77777777" w:rsidR="00D16118" w:rsidRPr="00D16118" w:rsidRDefault="00D16118" w:rsidP="00D16118">
      <w:pPr>
        <w:bidi/>
        <w:rPr>
          <w:rFonts w:cs="David" w:hint="cs"/>
          <w:rtl/>
        </w:rPr>
      </w:pPr>
    </w:p>
    <w:p w14:paraId="4CCD7FF4" w14:textId="77777777" w:rsidR="00D16118" w:rsidRPr="00D16118" w:rsidRDefault="00D16118" w:rsidP="00D16118">
      <w:pPr>
        <w:bidi/>
        <w:rPr>
          <w:rFonts w:cs="David" w:hint="cs"/>
          <w:rtl/>
        </w:rPr>
      </w:pPr>
      <w:r w:rsidRPr="00D16118">
        <w:rPr>
          <w:rFonts w:cs="David" w:hint="cs"/>
          <w:u w:val="single"/>
          <w:rtl/>
        </w:rPr>
        <w:t>ראובן ריבלין:</w:t>
      </w:r>
    </w:p>
    <w:p w14:paraId="02B293ED" w14:textId="77777777" w:rsidR="00D16118" w:rsidRPr="00D16118" w:rsidRDefault="00D16118" w:rsidP="00D16118">
      <w:pPr>
        <w:bidi/>
        <w:rPr>
          <w:rFonts w:cs="David" w:hint="cs"/>
          <w:rtl/>
        </w:rPr>
      </w:pPr>
    </w:p>
    <w:p w14:paraId="17E1AE3C" w14:textId="77777777" w:rsidR="00D16118" w:rsidRPr="00D16118" w:rsidRDefault="00D16118" w:rsidP="00D16118">
      <w:pPr>
        <w:bidi/>
        <w:rPr>
          <w:rFonts w:cs="David" w:hint="cs"/>
          <w:rtl/>
        </w:rPr>
      </w:pPr>
      <w:r w:rsidRPr="00D16118">
        <w:rPr>
          <w:rFonts w:cs="David" w:hint="cs"/>
          <w:rtl/>
        </w:rPr>
        <w:tab/>
        <w:t xml:space="preserve"> עם כל הרצון למצוא פתרון, הפתרון הוא רק חינוך. למשל, אני קבעתי בכנסת הקודמת שחבר הכנסת צריך להיות בוועדה חצי שעה כדי שיירשם בפרוטוקול. זה בהחלט דבר שהשפיע. אם נבטל את הסטטיסטיקה, אני מודיע לך שיהיו הרבה פחות חוקים, תהיה הרבה פחות עבודה. דרך אגב, ככל שחבר כנסת הוא יותר מנהיג במדינה, יותר בעל השפעה פוליטית במדינה, כך פחות נוכחות בכנסת, למעט אותם עניינים שהוא מחויב לבוא כחבר כנסת להצביע.</w:t>
      </w:r>
    </w:p>
    <w:p w14:paraId="47E6040C" w14:textId="77777777" w:rsidR="00D16118" w:rsidRPr="00D16118" w:rsidRDefault="00D16118" w:rsidP="00D16118">
      <w:pPr>
        <w:bidi/>
        <w:rPr>
          <w:rFonts w:cs="David" w:hint="cs"/>
          <w:rtl/>
        </w:rPr>
      </w:pPr>
    </w:p>
    <w:p w14:paraId="5E361F71" w14:textId="77777777" w:rsidR="00D16118" w:rsidRPr="00D16118" w:rsidRDefault="00D16118" w:rsidP="00D16118">
      <w:pPr>
        <w:pStyle w:val="Heading5"/>
        <w:jc w:val="left"/>
        <w:rPr>
          <w:rFonts w:hint="cs"/>
          <w:rtl/>
        </w:rPr>
      </w:pPr>
      <w:r w:rsidRPr="00D16118">
        <w:rPr>
          <w:rFonts w:hint="cs"/>
          <w:u w:val="single"/>
          <w:rtl/>
        </w:rPr>
        <w:t>אביגדור יצחקי:</w:t>
      </w:r>
    </w:p>
    <w:p w14:paraId="5D611F25" w14:textId="77777777" w:rsidR="00D16118" w:rsidRPr="00D16118" w:rsidRDefault="00D16118" w:rsidP="00D16118">
      <w:pPr>
        <w:pStyle w:val="Heading5"/>
        <w:jc w:val="left"/>
        <w:rPr>
          <w:rFonts w:hint="cs"/>
          <w:rtl/>
        </w:rPr>
      </w:pPr>
    </w:p>
    <w:p w14:paraId="71F4BA43" w14:textId="77777777" w:rsidR="00D16118" w:rsidRPr="00D16118" w:rsidRDefault="00D16118" w:rsidP="00D16118">
      <w:pPr>
        <w:bidi/>
        <w:rPr>
          <w:rFonts w:cs="David" w:hint="cs"/>
          <w:rtl/>
        </w:rPr>
      </w:pPr>
      <w:r w:rsidRPr="00D16118">
        <w:rPr>
          <w:rFonts w:cs="David" w:hint="cs"/>
          <w:rtl/>
        </w:rPr>
        <w:tab/>
        <w:t xml:space="preserve"> בכל מה שקשור לקווטות, אני מסכים עם חבר הכנסת ריבלין במאה אחוז. בנושא הסטטיסטיקה אני מציע שנקיים דיון נפרד כדי שתשמעו את הדברים המלומדים שיש לחבר הכנסת ריבלין להגיד, ואולי נשתכנע. </w:t>
      </w:r>
    </w:p>
    <w:p w14:paraId="549A84CA" w14:textId="77777777" w:rsidR="00D16118" w:rsidRPr="00D16118" w:rsidRDefault="00D16118" w:rsidP="00D16118">
      <w:pPr>
        <w:bidi/>
        <w:rPr>
          <w:rFonts w:cs="David" w:hint="cs"/>
          <w:rtl/>
        </w:rPr>
      </w:pPr>
    </w:p>
    <w:p w14:paraId="46E51B50" w14:textId="77777777" w:rsidR="00D16118" w:rsidRPr="00D16118" w:rsidRDefault="00D16118" w:rsidP="00D16118">
      <w:pPr>
        <w:bidi/>
        <w:rPr>
          <w:rFonts w:cs="David" w:hint="cs"/>
          <w:u w:val="single"/>
          <w:rtl/>
        </w:rPr>
      </w:pPr>
      <w:r w:rsidRPr="00D16118">
        <w:rPr>
          <w:rFonts w:cs="David" w:hint="cs"/>
          <w:u w:val="single"/>
          <w:rtl/>
        </w:rPr>
        <w:t>גדעון סער:</w:t>
      </w:r>
    </w:p>
    <w:p w14:paraId="5E55B569" w14:textId="77777777" w:rsidR="00D16118" w:rsidRPr="00D16118" w:rsidRDefault="00D16118" w:rsidP="00D16118">
      <w:pPr>
        <w:bidi/>
        <w:rPr>
          <w:rFonts w:cs="David" w:hint="cs"/>
          <w:u w:val="single"/>
          <w:rtl/>
        </w:rPr>
      </w:pPr>
    </w:p>
    <w:p w14:paraId="191D65D2" w14:textId="77777777" w:rsidR="00D16118" w:rsidRPr="00D16118" w:rsidRDefault="00D16118" w:rsidP="00D16118">
      <w:pPr>
        <w:bidi/>
        <w:rPr>
          <w:rFonts w:cs="David" w:hint="cs"/>
          <w:rtl/>
        </w:rPr>
      </w:pPr>
      <w:r w:rsidRPr="00D16118">
        <w:rPr>
          <w:rFonts w:cs="David" w:hint="cs"/>
          <w:rtl/>
        </w:rPr>
        <w:tab/>
        <w:t xml:space="preserve"> יש לי הערה לעניין הסטטיסטיקה. לפי דעתי, זאת שגיאה לא לפרסם את הדוח הסטטיסטי משני טעמים. במה שנוגע להגשת הצעות חוק, אני מקבל שאין לפרסם סטטיסטיקה כי כמות הצעות החוק שאדם מניח לא מלמדת שום דבר. אבל כמה הצעות חוק אדם העביר - חשוב לדעת. חשובה גם הסטטיסטיקה לגבי נוכחות; נוכחות זה הצבעות, לפי אחוז ההצבעות לומדים על הנוכחות במליאה. אתם רוצים לחנך שיבואו אנשים להצבעה. אין דוח סטטיסטי לגבי הצבעות במליאה. </w:t>
      </w:r>
    </w:p>
    <w:p w14:paraId="17D7F99D" w14:textId="77777777" w:rsidR="00D16118" w:rsidRPr="00D16118" w:rsidRDefault="00D16118" w:rsidP="00D16118">
      <w:pPr>
        <w:bidi/>
        <w:rPr>
          <w:rFonts w:cs="David" w:hint="cs"/>
          <w:rtl/>
        </w:rPr>
      </w:pPr>
    </w:p>
    <w:p w14:paraId="538FCB15" w14:textId="77777777" w:rsidR="00D16118" w:rsidRPr="00D16118" w:rsidRDefault="00D16118" w:rsidP="00D16118">
      <w:pPr>
        <w:pStyle w:val="Heading5"/>
        <w:jc w:val="left"/>
        <w:rPr>
          <w:rFonts w:hint="cs"/>
          <w:rtl/>
        </w:rPr>
      </w:pPr>
      <w:r w:rsidRPr="00D16118">
        <w:rPr>
          <w:rFonts w:hint="cs"/>
          <w:u w:val="single"/>
          <w:rtl/>
        </w:rPr>
        <w:t>אביגדור יצחקי:</w:t>
      </w:r>
    </w:p>
    <w:p w14:paraId="4E6ED6AB" w14:textId="77777777" w:rsidR="00D16118" w:rsidRPr="00D16118" w:rsidRDefault="00D16118" w:rsidP="00D16118">
      <w:pPr>
        <w:pStyle w:val="Heading5"/>
        <w:jc w:val="left"/>
        <w:rPr>
          <w:rFonts w:hint="cs"/>
          <w:rtl/>
        </w:rPr>
      </w:pPr>
    </w:p>
    <w:p w14:paraId="0D2E497F" w14:textId="77777777" w:rsidR="00D16118" w:rsidRPr="00D16118" w:rsidRDefault="00D16118" w:rsidP="00D16118">
      <w:pPr>
        <w:bidi/>
        <w:rPr>
          <w:rFonts w:cs="David" w:hint="cs"/>
          <w:rtl/>
        </w:rPr>
      </w:pPr>
      <w:r w:rsidRPr="00D16118">
        <w:rPr>
          <w:rFonts w:cs="David" w:hint="cs"/>
          <w:rtl/>
        </w:rPr>
        <w:tab/>
        <w:t>אתה בעצם מציע להשאיר את הסטטיסטיקה, אבל לשנות את המדדים והנושאים. על זה יש לקיים דיון מיוחד. אני בעד.</w:t>
      </w:r>
    </w:p>
    <w:p w14:paraId="43C64BC7" w14:textId="77777777" w:rsidR="00D16118" w:rsidRPr="00D16118" w:rsidRDefault="00D16118" w:rsidP="00D16118">
      <w:pPr>
        <w:bidi/>
        <w:rPr>
          <w:rFonts w:cs="David" w:hint="cs"/>
          <w:rtl/>
        </w:rPr>
      </w:pPr>
    </w:p>
    <w:p w14:paraId="2955E570" w14:textId="77777777" w:rsidR="00D16118" w:rsidRPr="00D16118" w:rsidRDefault="00D16118" w:rsidP="00D16118">
      <w:pPr>
        <w:bidi/>
        <w:rPr>
          <w:rFonts w:cs="David"/>
          <w:u w:val="single"/>
          <w:rtl/>
        </w:rPr>
      </w:pPr>
      <w:r w:rsidRPr="00D16118">
        <w:rPr>
          <w:rFonts w:cs="David"/>
          <w:u w:val="single"/>
          <w:rtl/>
        </w:rPr>
        <w:t>דוד אזולאי:</w:t>
      </w:r>
    </w:p>
    <w:p w14:paraId="5F4FD2DA" w14:textId="77777777" w:rsidR="00D16118" w:rsidRPr="00D16118" w:rsidRDefault="00D16118" w:rsidP="00D16118">
      <w:pPr>
        <w:bidi/>
        <w:rPr>
          <w:rFonts w:cs="David"/>
          <w:u w:val="single"/>
          <w:rtl/>
        </w:rPr>
      </w:pPr>
    </w:p>
    <w:p w14:paraId="1458D4E2"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אני חושב שכבר היום אפשר למדוד את הנוכחות במליאה, לפי ההצבעות במליאה. יש הנתונים על ההצבעות במליאה, וזאת ההוכחה הטובה ביותר כמה זמן היית במליאה. אני חושב שבעניין הזה ניתן לקבל את הצעתו של חבר הכנסת ריבלין, שהוא בעל ניסיון פרלמנטרי רב. אני מאמין שחכמים וטובים מאיתנו דשו רבות בנושא הזה. אני מציע לרדת מהעניין הזה. עם זאת, אני חושב שכדאי לרענן את זיכרונם של ראשי הסיעות ולהביא לידיעתם שחשוב מאוד שתהיה נוכחות במליאה. אצלנו בסיעה, מי שרוצה לעזוב את המקום לא יכול לעזוב מבלי להודיע ליושב-ראש הסיעה ולקבל את אישורו. כך צריך להיות, כי אם היו עושים את זה כולם הכל היה נראה אחרת. אבל אני לא יודע מה המשמעת בכל סיעה, אני לא נכנס לכולם. </w:t>
      </w:r>
    </w:p>
    <w:p w14:paraId="2EEB93DB" w14:textId="77777777" w:rsidR="00D16118" w:rsidRPr="00D16118" w:rsidRDefault="00D16118" w:rsidP="00D16118">
      <w:pPr>
        <w:bidi/>
        <w:rPr>
          <w:rFonts w:cs="David" w:hint="cs"/>
          <w:rtl/>
        </w:rPr>
      </w:pPr>
    </w:p>
    <w:p w14:paraId="1E94036A" w14:textId="77777777" w:rsidR="00D16118" w:rsidRPr="00D16118" w:rsidRDefault="00D16118" w:rsidP="00D16118">
      <w:pPr>
        <w:bidi/>
        <w:rPr>
          <w:rFonts w:cs="David" w:hint="cs"/>
          <w:rtl/>
        </w:rPr>
      </w:pPr>
      <w:r w:rsidRPr="00D16118">
        <w:rPr>
          <w:rFonts w:cs="David" w:hint="cs"/>
          <w:rtl/>
        </w:rPr>
        <w:tab/>
        <w:t xml:space="preserve">גברתי היושבת-ראש, גם ככה יש נתונים על נוכחות בבניין והדברים האלה ניתנים לבדיקה. הרי חברי הכנסת באים לפה ויושבים פה הרבה שעות, יש להם הרבה פגישות והרבה עבודה, ואי אפשר לנקוט סנקציה כלפי אותם חברי כנסת שלא יבואו למליאה. מי שרוצה לבוא למליאה הוא בכל מקרה יבוא. מי שלא רגיל לבוא, לא יבוא. </w:t>
      </w:r>
    </w:p>
    <w:p w14:paraId="2F53BE98" w14:textId="77777777" w:rsidR="00D16118" w:rsidRPr="00D16118" w:rsidRDefault="00D16118" w:rsidP="00D16118">
      <w:pPr>
        <w:bidi/>
        <w:rPr>
          <w:rFonts w:cs="David" w:hint="cs"/>
          <w:rtl/>
        </w:rPr>
      </w:pPr>
    </w:p>
    <w:p w14:paraId="3AC392D4" w14:textId="77777777" w:rsidR="00D16118" w:rsidRPr="00D16118" w:rsidRDefault="00D16118" w:rsidP="00D16118">
      <w:pPr>
        <w:bidi/>
        <w:rPr>
          <w:rFonts w:cs="David"/>
          <w:u w:val="single"/>
          <w:rtl/>
        </w:rPr>
      </w:pPr>
      <w:r w:rsidRPr="00D16118">
        <w:rPr>
          <w:rFonts w:cs="David"/>
          <w:u w:val="single"/>
          <w:rtl/>
        </w:rPr>
        <w:t>סגן מזכיר הכנסת נאזם בדר:</w:t>
      </w:r>
    </w:p>
    <w:p w14:paraId="7BE49F09" w14:textId="77777777" w:rsidR="00D16118" w:rsidRPr="00D16118" w:rsidRDefault="00D16118" w:rsidP="00D16118">
      <w:pPr>
        <w:bidi/>
        <w:rPr>
          <w:rFonts w:cs="David"/>
          <w:u w:val="single"/>
          <w:rtl/>
        </w:rPr>
      </w:pPr>
    </w:p>
    <w:p w14:paraId="0CB61C2D"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בכובעי הקודם התייחסתי לעניין של הקוורום, ואני בהחלט מסכים עם העמדה של חבר הכנסת ריבלין. אני רוצה לבדוק רעיון מטורף - היום המחוקק התייחס לעניין של סוג מסוים של חוקים שיאושרו בכנסת ברוב מסוים - חוק יסוד וגם חוקים שמתייחסים לסעיפים תקציביים. השאלה אם מעבר לפן החינוכי לחברי הכנסת, זה לא רצוי לחשוב על קביעת סוגי חקיקה אחרים שמחייבים קוורום.</w:t>
      </w:r>
    </w:p>
    <w:p w14:paraId="4163A039" w14:textId="77777777" w:rsidR="00D16118" w:rsidRPr="00D16118" w:rsidRDefault="00D16118" w:rsidP="00D16118">
      <w:pPr>
        <w:bidi/>
        <w:rPr>
          <w:rFonts w:cs="David" w:hint="cs"/>
          <w:rtl/>
        </w:rPr>
      </w:pPr>
    </w:p>
    <w:p w14:paraId="26067530" w14:textId="77777777" w:rsidR="00D16118" w:rsidRPr="00D16118" w:rsidRDefault="00D16118" w:rsidP="00D16118">
      <w:pPr>
        <w:bidi/>
        <w:rPr>
          <w:rFonts w:cs="David" w:hint="cs"/>
          <w:rtl/>
        </w:rPr>
      </w:pPr>
      <w:r w:rsidRPr="00D16118">
        <w:rPr>
          <w:rFonts w:cs="David" w:hint="cs"/>
          <w:u w:val="single"/>
          <w:rtl/>
        </w:rPr>
        <w:t>ראובן ריבלין:</w:t>
      </w:r>
    </w:p>
    <w:p w14:paraId="60CA7B0B" w14:textId="77777777" w:rsidR="00D16118" w:rsidRPr="00D16118" w:rsidRDefault="00D16118" w:rsidP="00D16118">
      <w:pPr>
        <w:bidi/>
        <w:rPr>
          <w:rFonts w:cs="David" w:hint="cs"/>
          <w:rtl/>
        </w:rPr>
      </w:pPr>
    </w:p>
    <w:p w14:paraId="52DF2F35" w14:textId="77777777" w:rsidR="00D16118" w:rsidRPr="00D16118" w:rsidRDefault="00D16118" w:rsidP="00D16118">
      <w:pPr>
        <w:bidi/>
        <w:rPr>
          <w:rFonts w:cs="David" w:hint="cs"/>
          <w:rtl/>
        </w:rPr>
      </w:pPr>
      <w:r w:rsidRPr="00D16118">
        <w:rPr>
          <w:rFonts w:cs="David" w:hint="cs"/>
          <w:rtl/>
        </w:rPr>
        <w:tab/>
        <w:t xml:space="preserve"> אז אתה יוצר מצב שבו אתה נותן יתרון גדול לאלה שלא באים.</w:t>
      </w:r>
    </w:p>
    <w:p w14:paraId="5722F8C4" w14:textId="77777777" w:rsidR="00D16118" w:rsidRPr="00D16118" w:rsidRDefault="00D16118" w:rsidP="00D16118">
      <w:pPr>
        <w:bidi/>
        <w:rPr>
          <w:rFonts w:cs="David" w:hint="cs"/>
          <w:rtl/>
        </w:rPr>
      </w:pPr>
    </w:p>
    <w:p w14:paraId="73AE6259"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03FFE6CC" w14:textId="77777777" w:rsidR="00D16118" w:rsidRPr="00D16118" w:rsidRDefault="00D16118" w:rsidP="00D16118">
      <w:pPr>
        <w:bidi/>
        <w:rPr>
          <w:rFonts w:cs="David" w:hint="cs"/>
          <w:rtl/>
        </w:rPr>
      </w:pPr>
    </w:p>
    <w:p w14:paraId="0B45DA55" w14:textId="77777777" w:rsidR="00D16118" w:rsidRPr="00D16118" w:rsidRDefault="00D16118" w:rsidP="00D16118">
      <w:pPr>
        <w:bidi/>
        <w:rPr>
          <w:rFonts w:cs="David" w:hint="cs"/>
          <w:rtl/>
        </w:rPr>
      </w:pPr>
      <w:r w:rsidRPr="00D16118">
        <w:rPr>
          <w:rFonts w:cs="David" w:hint="cs"/>
          <w:rtl/>
        </w:rPr>
        <w:tab/>
        <w:t xml:space="preserve"> יכול לגרום מישהו, על-ידי היעדרות מהצבעה באותו רגע, להפלת הצעת החוק.</w:t>
      </w:r>
    </w:p>
    <w:p w14:paraId="11D5A787" w14:textId="77777777" w:rsidR="00D16118" w:rsidRPr="00D16118" w:rsidRDefault="00D16118" w:rsidP="00D16118">
      <w:pPr>
        <w:bidi/>
        <w:rPr>
          <w:rFonts w:cs="David" w:hint="cs"/>
          <w:rtl/>
        </w:rPr>
      </w:pPr>
    </w:p>
    <w:p w14:paraId="4C88A5CE" w14:textId="77777777" w:rsidR="00D16118" w:rsidRPr="00D16118" w:rsidRDefault="00D16118" w:rsidP="00D16118">
      <w:pPr>
        <w:bidi/>
        <w:rPr>
          <w:rFonts w:cs="David"/>
          <w:u w:val="single"/>
          <w:rtl/>
        </w:rPr>
      </w:pPr>
      <w:r w:rsidRPr="00D16118">
        <w:rPr>
          <w:rFonts w:cs="David"/>
          <w:u w:val="single"/>
          <w:rtl/>
        </w:rPr>
        <w:t>סגן מזכיר הכנסת נאזם בדר:</w:t>
      </w:r>
    </w:p>
    <w:p w14:paraId="314DBFC8" w14:textId="77777777" w:rsidR="00D16118" w:rsidRPr="00D16118" w:rsidRDefault="00D16118" w:rsidP="00D16118">
      <w:pPr>
        <w:bidi/>
        <w:rPr>
          <w:rFonts w:cs="David"/>
          <w:u w:val="single"/>
          <w:rtl/>
        </w:rPr>
      </w:pPr>
    </w:p>
    <w:p w14:paraId="0EC31D5F"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אבל אתה נותן את היתרון הזה היום לגבי חוקים שקשורים לסעיפים תקציביים, שיש צורך ב-50 חברי כנסת, ומי שרוצה להפיל את זה יכול לא לבוא. ונתת את זה גם בחוק יסוד.</w:t>
      </w:r>
    </w:p>
    <w:p w14:paraId="6E4A8473" w14:textId="77777777" w:rsidR="00D16118" w:rsidRPr="00D16118" w:rsidRDefault="00D16118" w:rsidP="00D16118">
      <w:pPr>
        <w:bidi/>
        <w:rPr>
          <w:rFonts w:cs="David" w:hint="cs"/>
          <w:rtl/>
        </w:rPr>
      </w:pPr>
    </w:p>
    <w:p w14:paraId="3BC81FCC" w14:textId="77777777" w:rsidR="00D16118" w:rsidRPr="00D16118" w:rsidRDefault="00D16118" w:rsidP="00D16118">
      <w:pPr>
        <w:bidi/>
        <w:rPr>
          <w:rFonts w:cs="David" w:hint="cs"/>
          <w:rtl/>
        </w:rPr>
      </w:pPr>
      <w:r w:rsidRPr="00D16118">
        <w:rPr>
          <w:rFonts w:cs="David"/>
          <w:u w:val="single"/>
          <w:rtl/>
        </w:rPr>
        <w:br w:type="page"/>
      </w:r>
      <w:r w:rsidRPr="00D16118">
        <w:rPr>
          <w:rFonts w:cs="David" w:hint="cs"/>
          <w:u w:val="single"/>
          <w:rtl/>
        </w:rPr>
        <w:t>ראובן ריבלין:</w:t>
      </w:r>
    </w:p>
    <w:p w14:paraId="07789DDE" w14:textId="77777777" w:rsidR="00D16118" w:rsidRPr="00D16118" w:rsidRDefault="00D16118" w:rsidP="00D16118">
      <w:pPr>
        <w:bidi/>
        <w:rPr>
          <w:rFonts w:cs="David" w:hint="cs"/>
          <w:rtl/>
        </w:rPr>
      </w:pPr>
    </w:p>
    <w:p w14:paraId="394D0F70" w14:textId="77777777" w:rsidR="00D16118" w:rsidRPr="00D16118" w:rsidRDefault="00D16118" w:rsidP="00D16118">
      <w:pPr>
        <w:bidi/>
        <w:rPr>
          <w:rFonts w:cs="David" w:hint="cs"/>
          <w:rtl/>
        </w:rPr>
      </w:pPr>
      <w:r w:rsidRPr="00D16118">
        <w:rPr>
          <w:rFonts w:cs="David" w:hint="cs"/>
          <w:rtl/>
        </w:rPr>
        <w:tab/>
        <w:t xml:space="preserve"> השאלה עד איפה תרחיב את זה. </w:t>
      </w:r>
    </w:p>
    <w:p w14:paraId="5C560198" w14:textId="77777777" w:rsidR="00D16118" w:rsidRPr="00D16118" w:rsidRDefault="00D16118" w:rsidP="00D16118">
      <w:pPr>
        <w:bidi/>
        <w:rPr>
          <w:rFonts w:cs="David" w:hint="cs"/>
          <w:rtl/>
        </w:rPr>
      </w:pPr>
    </w:p>
    <w:p w14:paraId="6A88101D" w14:textId="77777777" w:rsidR="00D16118" w:rsidRPr="00D16118" w:rsidRDefault="00D16118" w:rsidP="00D16118">
      <w:pPr>
        <w:bidi/>
        <w:rPr>
          <w:rFonts w:cs="David"/>
          <w:u w:val="single"/>
          <w:rtl/>
        </w:rPr>
      </w:pPr>
      <w:r w:rsidRPr="00D16118">
        <w:rPr>
          <w:rFonts w:cs="David"/>
          <w:u w:val="single"/>
          <w:rtl/>
        </w:rPr>
        <w:t>סגן מזכיר הכנסת נאזם בדר:</w:t>
      </w:r>
    </w:p>
    <w:p w14:paraId="00DF17F5" w14:textId="77777777" w:rsidR="00D16118" w:rsidRPr="00D16118" w:rsidRDefault="00D16118" w:rsidP="00D16118">
      <w:pPr>
        <w:bidi/>
        <w:rPr>
          <w:rFonts w:cs="David"/>
          <w:u w:val="single"/>
          <w:rtl/>
        </w:rPr>
      </w:pPr>
    </w:p>
    <w:p w14:paraId="09A6C94E"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השאלה אם יש אפשרות, יכול להיות שלא.</w:t>
      </w:r>
    </w:p>
    <w:p w14:paraId="5E856AC2" w14:textId="77777777" w:rsidR="00D16118" w:rsidRPr="00D16118" w:rsidRDefault="00D16118" w:rsidP="00D16118">
      <w:pPr>
        <w:bidi/>
        <w:rPr>
          <w:rFonts w:cs="David" w:hint="cs"/>
          <w:rtl/>
        </w:rPr>
      </w:pPr>
    </w:p>
    <w:p w14:paraId="3F5D8D60" w14:textId="77777777" w:rsidR="00D16118" w:rsidRPr="00D16118" w:rsidRDefault="00D16118" w:rsidP="00D16118">
      <w:pPr>
        <w:bidi/>
        <w:rPr>
          <w:rFonts w:cs="David" w:hint="cs"/>
          <w:rtl/>
        </w:rPr>
      </w:pPr>
      <w:r w:rsidRPr="00D16118">
        <w:rPr>
          <w:rFonts w:cs="David" w:hint="cs"/>
          <w:u w:val="single"/>
          <w:rtl/>
        </w:rPr>
        <w:t>ראובן ריבלין:</w:t>
      </w:r>
    </w:p>
    <w:p w14:paraId="03056575" w14:textId="77777777" w:rsidR="00D16118" w:rsidRPr="00D16118" w:rsidRDefault="00D16118" w:rsidP="00D16118">
      <w:pPr>
        <w:bidi/>
        <w:rPr>
          <w:rFonts w:cs="David" w:hint="cs"/>
          <w:rtl/>
        </w:rPr>
      </w:pPr>
    </w:p>
    <w:p w14:paraId="0111FB38" w14:textId="77777777" w:rsidR="00D16118" w:rsidRPr="00D16118" w:rsidRDefault="00D16118" w:rsidP="00D16118">
      <w:pPr>
        <w:bidi/>
        <w:rPr>
          <w:rFonts w:cs="David" w:hint="cs"/>
          <w:rtl/>
        </w:rPr>
      </w:pPr>
      <w:r w:rsidRPr="00D16118">
        <w:rPr>
          <w:rFonts w:cs="David" w:hint="cs"/>
          <w:rtl/>
        </w:rPr>
        <w:tab/>
        <w:t xml:space="preserve"> אז החוקים האלה יבואו בימים שבהם בלאו הכי יש כאן חברי כנסת - ימי אי-אמון, הצעות חוק בקריאה ראשונה. בזמן הדיון לא יהיו אנשים, יהיו רק בהצבעה. הדיון יכול להיות ביום שלא יהיו פה אנשים, ההצבעה תהיה רק ביום שכולם נמצאים פה, והם לא יֵדעו על מה הם מצביעים.</w:t>
      </w:r>
    </w:p>
    <w:p w14:paraId="29DF524A" w14:textId="77777777" w:rsidR="00D16118" w:rsidRPr="00D16118" w:rsidRDefault="00D16118" w:rsidP="00D16118">
      <w:pPr>
        <w:bidi/>
        <w:rPr>
          <w:rFonts w:cs="David" w:hint="cs"/>
          <w:rtl/>
        </w:rPr>
      </w:pPr>
    </w:p>
    <w:p w14:paraId="77649B2B"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69A1B9D1" w14:textId="77777777" w:rsidR="00D16118" w:rsidRPr="00D16118" w:rsidRDefault="00D16118" w:rsidP="00D16118">
      <w:pPr>
        <w:bidi/>
        <w:rPr>
          <w:rFonts w:cs="David" w:hint="cs"/>
          <w:rtl/>
        </w:rPr>
      </w:pPr>
    </w:p>
    <w:p w14:paraId="7C626C73" w14:textId="77777777" w:rsidR="00D16118" w:rsidRPr="00D16118" w:rsidRDefault="00D16118" w:rsidP="00D16118">
      <w:pPr>
        <w:bidi/>
        <w:rPr>
          <w:rFonts w:cs="David" w:hint="cs"/>
          <w:rtl/>
        </w:rPr>
      </w:pPr>
      <w:r w:rsidRPr="00D16118">
        <w:rPr>
          <w:rFonts w:cs="David" w:hint="cs"/>
          <w:rtl/>
        </w:rPr>
        <w:tab/>
        <w:t xml:space="preserve"> או שלא יהיו אנשים גם בהצבעה כדי שהחוק לא יעבור.</w:t>
      </w:r>
    </w:p>
    <w:p w14:paraId="66E77CB3" w14:textId="77777777" w:rsidR="00D16118" w:rsidRPr="00D16118" w:rsidRDefault="00D16118" w:rsidP="00D16118">
      <w:pPr>
        <w:bidi/>
        <w:rPr>
          <w:rFonts w:cs="David" w:hint="cs"/>
          <w:rtl/>
        </w:rPr>
      </w:pPr>
    </w:p>
    <w:p w14:paraId="59A7C1DB" w14:textId="77777777" w:rsidR="00D16118" w:rsidRPr="00D16118" w:rsidRDefault="00D16118" w:rsidP="00D16118">
      <w:pPr>
        <w:bidi/>
        <w:rPr>
          <w:rFonts w:cs="David" w:hint="cs"/>
          <w:rtl/>
        </w:rPr>
      </w:pPr>
      <w:r w:rsidRPr="00D16118">
        <w:rPr>
          <w:rFonts w:cs="David" w:hint="cs"/>
          <w:u w:val="single"/>
          <w:rtl/>
        </w:rPr>
        <w:t>ראובן ריבלין:</w:t>
      </w:r>
    </w:p>
    <w:p w14:paraId="13C4DECE" w14:textId="77777777" w:rsidR="00D16118" w:rsidRPr="00D16118" w:rsidRDefault="00D16118" w:rsidP="00D16118">
      <w:pPr>
        <w:bidi/>
        <w:rPr>
          <w:rFonts w:cs="David" w:hint="cs"/>
          <w:rtl/>
        </w:rPr>
      </w:pPr>
    </w:p>
    <w:p w14:paraId="02A43C10" w14:textId="77777777" w:rsidR="00D16118" w:rsidRPr="00D16118" w:rsidRDefault="00D16118" w:rsidP="00D16118">
      <w:pPr>
        <w:bidi/>
        <w:rPr>
          <w:rFonts w:cs="David" w:hint="cs"/>
          <w:rtl/>
        </w:rPr>
      </w:pPr>
      <w:r w:rsidRPr="00D16118">
        <w:rPr>
          <w:rFonts w:cs="David" w:hint="cs"/>
          <w:rtl/>
        </w:rPr>
        <w:tab/>
        <w:t xml:space="preserve"> צריך להיות דבר אחד שממנו אפשר לסטות רק במקרים מיוחדים, ובזה היינו פותרים את כל הבעיה. רק זאת תקנה שהקואליציה לא יכולה לעמוד בה - שההצבעה תהיה מיד לאחר כל דיון, כפי שהתקנון קובע. </w:t>
      </w:r>
    </w:p>
    <w:p w14:paraId="71A0E044" w14:textId="77777777" w:rsidR="00D16118" w:rsidRPr="00D16118" w:rsidRDefault="00D16118" w:rsidP="00D16118">
      <w:pPr>
        <w:bidi/>
        <w:rPr>
          <w:rFonts w:cs="David" w:hint="cs"/>
          <w:rtl/>
        </w:rPr>
      </w:pPr>
    </w:p>
    <w:p w14:paraId="43C88239"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7E38964D" w14:textId="77777777" w:rsidR="00D16118" w:rsidRPr="00D16118" w:rsidRDefault="00D16118" w:rsidP="00D16118">
      <w:pPr>
        <w:bidi/>
        <w:rPr>
          <w:rFonts w:cs="David" w:hint="cs"/>
          <w:rtl/>
        </w:rPr>
      </w:pPr>
    </w:p>
    <w:p w14:paraId="5BEB00C1" w14:textId="77777777" w:rsidR="00D16118" w:rsidRPr="00D16118" w:rsidRDefault="00D16118" w:rsidP="00D16118">
      <w:pPr>
        <w:bidi/>
        <w:rPr>
          <w:rFonts w:cs="David" w:hint="cs"/>
          <w:rtl/>
        </w:rPr>
      </w:pPr>
      <w:r w:rsidRPr="00D16118">
        <w:rPr>
          <w:rFonts w:cs="David" w:hint="cs"/>
          <w:rtl/>
        </w:rPr>
        <w:tab/>
        <w:t xml:space="preserve"> אני רוצה להעיר למה שאמר חבר הכנסת סער, לגבי סטטיסטיקה של הצבעות כאינדיקציה לנוכחות. זה יוצר מצב שבו אלה שמוזעקים למליאה להצבעה בלבד ונרשמים בהצבעה, לכאורה הנוכחות שלהם תהיה באחוזים גבוהים מאוד. לכן אני לא בטוח שזה המדד לנוכחות.</w:t>
      </w:r>
    </w:p>
    <w:p w14:paraId="6188E4D2" w14:textId="77777777" w:rsidR="00D16118" w:rsidRPr="00D16118" w:rsidRDefault="00D16118" w:rsidP="00D16118">
      <w:pPr>
        <w:bidi/>
        <w:rPr>
          <w:rFonts w:cs="David" w:hint="cs"/>
          <w:rtl/>
        </w:rPr>
      </w:pPr>
    </w:p>
    <w:p w14:paraId="5BBF3E07" w14:textId="77777777" w:rsidR="00D16118" w:rsidRPr="00D16118" w:rsidRDefault="00D16118" w:rsidP="00D16118">
      <w:pPr>
        <w:bidi/>
        <w:rPr>
          <w:rFonts w:cs="David" w:hint="cs"/>
          <w:u w:val="single"/>
          <w:rtl/>
        </w:rPr>
      </w:pPr>
      <w:r w:rsidRPr="00D16118">
        <w:rPr>
          <w:rFonts w:cs="David" w:hint="cs"/>
          <w:u w:val="single"/>
          <w:rtl/>
        </w:rPr>
        <w:t>גדעון סער:</w:t>
      </w:r>
    </w:p>
    <w:p w14:paraId="52BB8868" w14:textId="77777777" w:rsidR="00D16118" w:rsidRPr="00D16118" w:rsidRDefault="00D16118" w:rsidP="00D16118">
      <w:pPr>
        <w:bidi/>
        <w:rPr>
          <w:rFonts w:cs="David" w:hint="cs"/>
          <w:u w:val="single"/>
          <w:rtl/>
        </w:rPr>
      </w:pPr>
    </w:p>
    <w:p w14:paraId="7F6CCCE7" w14:textId="77777777" w:rsidR="00D16118" w:rsidRPr="00D16118" w:rsidRDefault="00D16118" w:rsidP="00D16118">
      <w:pPr>
        <w:bidi/>
        <w:rPr>
          <w:rFonts w:cs="David" w:hint="cs"/>
          <w:rtl/>
        </w:rPr>
      </w:pPr>
      <w:r w:rsidRPr="00D16118">
        <w:rPr>
          <w:rFonts w:cs="David" w:hint="cs"/>
          <w:rtl/>
        </w:rPr>
        <w:tab/>
        <w:t>יש מדד משולב - נאומים, הצעות חוק שעברו, הצבעות והכל נותן תמונה כוללת.</w:t>
      </w:r>
    </w:p>
    <w:p w14:paraId="0BFDB2EE" w14:textId="77777777" w:rsidR="00D16118" w:rsidRPr="00D16118" w:rsidRDefault="00D16118" w:rsidP="00D16118">
      <w:pPr>
        <w:bidi/>
        <w:rPr>
          <w:rFonts w:cs="David" w:hint="cs"/>
          <w:rtl/>
        </w:rPr>
      </w:pPr>
    </w:p>
    <w:p w14:paraId="1EC6156D"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3030BC95" w14:textId="77777777" w:rsidR="00D16118" w:rsidRPr="00D16118" w:rsidRDefault="00D16118" w:rsidP="00D16118">
      <w:pPr>
        <w:bidi/>
        <w:rPr>
          <w:rFonts w:cs="David" w:hint="cs"/>
          <w:rtl/>
        </w:rPr>
      </w:pPr>
    </w:p>
    <w:p w14:paraId="58BF6CA1" w14:textId="77777777" w:rsidR="00D16118" w:rsidRPr="00D16118" w:rsidRDefault="00D16118" w:rsidP="00D16118">
      <w:pPr>
        <w:bidi/>
        <w:rPr>
          <w:rFonts w:cs="David" w:hint="cs"/>
          <w:rtl/>
        </w:rPr>
      </w:pPr>
      <w:r w:rsidRPr="00D16118">
        <w:rPr>
          <w:rFonts w:cs="David" w:hint="cs"/>
          <w:rtl/>
        </w:rPr>
        <w:tab/>
        <w:t xml:space="preserve"> אתה מתייחס לעניין הנאומים. כל עוד יש דוח סטטיסטי - ואני אומר לך את זה כבעל ניסיון במליאה - אני מודיע לך שבאים חברי כנסת, ערב פרסום הדוח הסטטיסטי, מתחננים על נפשם לדבר, בכלל לא לנושא של הצעת החוק, רק כדי לתקן את הסטטיסטיקה. </w:t>
      </w:r>
    </w:p>
    <w:p w14:paraId="42B747C9" w14:textId="77777777" w:rsidR="00D16118" w:rsidRPr="00D16118" w:rsidRDefault="00D16118" w:rsidP="00D16118">
      <w:pPr>
        <w:bidi/>
        <w:rPr>
          <w:rFonts w:cs="David" w:hint="cs"/>
          <w:rtl/>
        </w:rPr>
      </w:pPr>
    </w:p>
    <w:p w14:paraId="0C49C80F" w14:textId="77777777" w:rsidR="00D16118" w:rsidRPr="00D16118" w:rsidRDefault="00D16118" w:rsidP="00D16118">
      <w:pPr>
        <w:bidi/>
        <w:rPr>
          <w:rFonts w:cs="David" w:hint="cs"/>
          <w:u w:val="single"/>
          <w:rtl/>
        </w:rPr>
      </w:pPr>
      <w:r w:rsidRPr="00D16118">
        <w:rPr>
          <w:rFonts w:cs="David" w:hint="cs"/>
          <w:u w:val="single"/>
          <w:rtl/>
        </w:rPr>
        <w:t>גדעון סער:</w:t>
      </w:r>
    </w:p>
    <w:p w14:paraId="058C995B" w14:textId="77777777" w:rsidR="00D16118" w:rsidRPr="00D16118" w:rsidRDefault="00D16118" w:rsidP="00D16118">
      <w:pPr>
        <w:bidi/>
        <w:rPr>
          <w:rFonts w:cs="David" w:hint="cs"/>
          <w:u w:val="single"/>
          <w:rtl/>
        </w:rPr>
      </w:pPr>
    </w:p>
    <w:p w14:paraId="7DE3EA7B" w14:textId="77777777" w:rsidR="00D16118" w:rsidRPr="00D16118" w:rsidRDefault="00D16118" w:rsidP="00D16118">
      <w:pPr>
        <w:bidi/>
        <w:rPr>
          <w:rFonts w:cs="David" w:hint="cs"/>
          <w:rtl/>
        </w:rPr>
      </w:pPr>
      <w:r w:rsidRPr="00D16118">
        <w:rPr>
          <w:rFonts w:cs="David" w:hint="cs"/>
          <w:rtl/>
        </w:rPr>
        <w:tab/>
        <w:t xml:space="preserve"> אני בעד. אם לא יהיה דוח סטטיסטי, הם גם לא יבואו לדבר. הם נאלצים מה נושא הדיון, הם נאלצים לדעת איזה חוק עולה לדיון והם מגיעים למליאה. זה טוב. אל תתייחסו לחברי הכנסת שרוצים לקבל כאל מכשלה שחייבים לסלק אותה, ואומרים: לכן הדיון התארך בשעה. הכנסת קיימת כדי שתהיה במת דיונים, ולא אכפת לי מה הסיבה שבגללה חברי הכנסת באים לדיונים.</w:t>
      </w:r>
    </w:p>
    <w:p w14:paraId="2BA77A41" w14:textId="77777777" w:rsidR="00D16118" w:rsidRPr="00D16118" w:rsidRDefault="00D16118" w:rsidP="00D16118">
      <w:pPr>
        <w:bidi/>
        <w:rPr>
          <w:rFonts w:cs="David" w:hint="cs"/>
          <w:rtl/>
        </w:rPr>
      </w:pPr>
    </w:p>
    <w:p w14:paraId="5309D5F8" w14:textId="77777777" w:rsidR="00D16118" w:rsidRPr="00D16118" w:rsidRDefault="00D16118" w:rsidP="00D16118">
      <w:pPr>
        <w:bidi/>
        <w:rPr>
          <w:rFonts w:cs="David" w:hint="cs"/>
          <w:rtl/>
        </w:rPr>
      </w:pPr>
      <w:r w:rsidRPr="00D16118">
        <w:rPr>
          <w:rFonts w:cs="David" w:hint="cs"/>
          <w:u w:val="single"/>
          <w:rtl/>
        </w:rPr>
        <w:t>סגן מזכיר הכנסת דוד לב:</w:t>
      </w:r>
    </w:p>
    <w:p w14:paraId="3B627A70" w14:textId="77777777" w:rsidR="00D16118" w:rsidRPr="00D16118" w:rsidRDefault="00D16118" w:rsidP="00D16118">
      <w:pPr>
        <w:bidi/>
        <w:rPr>
          <w:rFonts w:cs="David" w:hint="cs"/>
          <w:rtl/>
        </w:rPr>
      </w:pPr>
    </w:p>
    <w:p w14:paraId="4BFFF161" w14:textId="77777777" w:rsidR="00D16118" w:rsidRPr="00D16118" w:rsidRDefault="00D16118" w:rsidP="00D16118">
      <w:pPr>
        <w:bidi/>
        <w:rPr>
          <w:rFonts w:cs="David" w:hint="cs"/>
          <w:rtl/>
        </w:rPr>
      </w:pPr>
      <w:r w:rsidRPr="00D16118">
        <w:rPr>
          <w:rFonts w:cs="David" w:hint="cs"/>
          <w:rtl/>
        </w:rPr>
        <w:tab/>
        <w:t xml:space="preserve"> לו יתואר שהדיונים יהיו לחוק עצמו, אין לי שום בעיה.</w:t>
      </w:r>
    </w:p>
    <w:p w14:paraId="34DBF626" w14:textId="77777777" w:rsidR="00D16118" w:rsidRPr="00D16118" w:rsidRDefault="00D16118" w:rsidP="00D16118">
      <w:pPr>
        <w:bidi/>
        <w:rPr>
          <w:rFonts w:cs="David" w:hint="cs"/>
          <w:rtl/>
        </w:rPr>
      </w:pPr>
    </w:p>
    <w:p w14:paraId="757ED676" w14:textId="77777777" w:rsidR="00D16118" w:rsidRPr="00D16118" w:rsidRDefault="00D16118" w:rsidP="00D16118">
      <w:pPr>
        <w:bidi/>
        <w:rPr>
          <w:rFonts w:cs="David" w:hint="cs"/>
          <w:u w:val="single"/>
          <w:rtl/>
        </w:rPr>
      </w:pPr>
      <w:r w:rsidRPr="00D16118">
        <w:rPr>
          <w:rFonts w:cs="David" w:hint="cs"/>
          <w:u w:val="single"/>
          <w:rtl/>
        </w:rPr>
        <w:t>גדעון סער:</w:t>
      </w:r>
    </w:p>
    <w:p w14:paraId="1DF651B9" w14:textId="77777777" w:rsidR="00D16118" w:rsidRPr="00D16118" w:rsidRDefault="00D16118" w:rsidP="00D16118">
      <w:pPr>
        <w:bidi/>
        <w:rPr>
          <w:rFonts w:cs="David" w:hint="cs"/>
          <w:u w:val="single"/>
          <w:rtl/>
        </w:rPr>
      </w:pPr>
    </w:p>
    <w:p w14:paraId="0DA9EC91" w14:textId="77777777" w:rsidR="00D16118" w:rsidRPr="00D16118" w:rsidRDefault="00D16118" w:rsidP="00D16118">
      <w:pPr>
        <w:bidi/>
        <w:rPr>
          <w:rFonts w:cs="David" w:hint="cs"/>
          <w:rtl/>
        </w:rPr>
      </w:pPr>
      <w:r w:rsidRPr="00D16118">
        <w:rPr>
          <w:rFonts w:cs="David" w:hint="cs"/>
          <w:rtl/>
        </w:rPr>
        <w:tab/>
        <w:t xml:space="preserve"> אני לא רוצה לדבר על החוק, אני רוצה להסביר מדוע מאיר שטרית הוא נגד ההתכנסות. זה נראה לי הדבר החשוב ביותר. אני מודיע שבכל הצעת חוק בקריאה ראשונה בזמן הקרוב, אני מתכוון לדבר על דברי שר הבינוי והשיכון, שהוא גם אחראי על עניינים אסטרטגיים. כלומר, זה לא סתם שר שיוצא נגד מדיניות הממשלה, אלא השר שהופקדו בידו הסמכויות בנושאים האסטרטגיים והסמכות על השירותים החשאיים. על כן אני חושב שזה יותר חשוב מכל חוק. </w:t>
      </w:r>
    </w:p>
    <w:p w14:paraId="4AE53FA8" w14:textId="77777777" w:rsidR="00D16118" w:rsidRPr="00D16118" w:rsidRDefault="00D16118" w:rsidP="00D16118">
      <w:pPr>
        <w:bidi/>
        <w:rPr>
          <w:rFonts w:cs="David" w:hint="cs"/>
          <w:rtl/>
        </w:rPr>
      </w:pPr>
    </w:p>
    <w:p w14:paraId="57C7E6B9"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2AEB271E" w14:textId="77777777" w:rsidR="00D16118" w:rsidRPr="00D16118" w:rsidRDefault="00D16118" w:rsidP="00D16118">
      <w:pPr>
        <w:bidi/>
        <w:rPr>
          <w:rFonts w:cs="David" w:hint="cs"/>
          <w:rtl/>
        </w:rPr>
      </w:pPr>
    </w:p>
    <w:p w14:paraId="1A48708F" w14:textId="77777777" w:rsidR="00D16118" w:rsidRPr="00D16118" w:rsidRDefault="00D16118" w:rsidP="00D16118">
      <w:pPr>
        <w:bidi/>
        <w:rPr>
          <w:rFonts w:cs="David" w:hint="cs"/>
          <w:rtl/>
        </w:rPr>
      </w:pPr>
      <w:r w:rsidRPr="00D16118">
        <w:rPr>
          <w:rFonts w:cs="David" w:hint="cs"/>
          <w:rtl/>
        </w:rPr>
        <w:tab/>
        <w:t xml:space="preserve"> אני משאירה את הנושא הזה לדיון.</w:t>
      </w:r>
    </w:p>
    <w:p w14:paraId="6812DC70" w14:textId="77777777" w:rsidR="00D16118" w:rsidRPr="00D16118" w:rsidRDefault="00D16118" w:rsidP="00D16118">
      <w:pPr>
        <w:bidi/>
        <w:rPr>
          <w:rFonts w:cs="David" w:hint="cs"/>
          <w:rtl/>
        </w:rPr>
      </w:pPr>
    </w:p>
    <w:p w14:paraId="369FA142" w14:textId="77777777" w:rsidR="00D16118" w:rsidRPr="00D16118" w:rsidRDefault="00D16118" w:rsidP="00D16118">
      <w:pPr>
        <w:bidi/>
        <w:jc w:val="center"/>
        <w:rPr>
          <w:rFonts w:cs="David" w:hint="cs"/>
          <w:b/>
          <w:bCs/>
          <w:u w:val="single"/>
          <w:rtl/>
        </w:rPr>
      </w:pPr>
      <w:r w:rsidRPr="00D16118">
        <w:rPr>
          <w:rFonts w:cs="David"/>
          <w:b/>
          <w:bCs/>
          <w:u w:val="single"/>
          <w:rtl/>
        </w:rPr>
        <w:br w:type="page"/>
      </w:r>
      <w:r w:rsidRPr="00D16118">
        <w:rPr>
          <w:rFonts w:cs="David" w:hint="cs"/>
          <w:b/>
          <w:bCs/>
          <w:u w:val="single"/>
          <w:rtl/>
        </w:rPr>
        <w:t>ג. מכסת הצעות חוק - המשך דיון</w:t>
      </w:r>
    </w:p>
    <w:p w14:paraId="24FA4263" w14:textId="77777777" w:rsidR="00D16118" w:rsidRPr="00D16118" w:rsidRDefault="00D16118" w:rsidP="00D16118">
      <w:pPr>
        <w:bidi/>
        <w:jc w:val="center"/>
        <w:rPr>
          <w:rFonts w:cs="David" w:hint="cs"/>
          <w:b/>
          <w:bCs/>
          <w:u w:val="single"/>
          <w:rtl/>
        </w:rPr>
      </w:pPr>
    </w:p>
    <w:p w14:paraId="2FD18889"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146FCEEE" w14:textId="77777777" w:rsidR="00D16118" w:rsidRPr="00D16118" w:rsidRDefault="00D16118" w:rsidP="00D16118">
      <w:pPr>
        <w:bidi/>
        <w:rPr>
          <w:rFonts w:cs="David" w:hint="cs"/>
          <w:rtl/>
        </w:rPr>
      </w:pPr>
    </w:p>
    <w:p w14:paraId="20624E2A" w14:textId="77777777" w:rsidR="00D16118" w:rsidRPr="00D16118" w:rsidRDefault="00D16118" w:rsidP="00D16118">
      <w:pPr>
        <w:bidi/>
        <w:rPr>
          <w:rFonts w:cs="David" w:hint="cs"/>
          <w:rtl/>
        </w:rPr>
      </w:pPr>
      <w:r w:rsidRPr="00D16118">
        <w:rPr>
          <w:rFonts w:cs="David" w:hint="cs"/>
          <w:rtl/>
        </w:rPr>
        <w:tab/>
        <w:t>העברנו לכם את נוסח הנוהל להגשת הצעות חוק פרטיות.</w:t>
      </w:r>
    </w:p>
    <w:p w14:paraId="765D6298" w14:textId="77777777" w:rsidR="00D16118" w:rsidRPr="00D16118" w:rsidRDefault="00D16118" w:rsidP="00D16118">
      <w:pPr>
        <w:bidi/>
        <w:rPr>
          <w:rFonts w:cs="David" w:hint="cs"/>
          <w:rtl/>
        </w:rPr>
      </w:pPr>
    </w:p>
    <w:p w14:paraId="779C4A0A" w14:textId="77777777" w:rsidR="00D16118" w:rsidRPr="00D16118" w:rsidRDefault="00D16118" w:rsidP="00D16118">
      <w:pPr>
        <w:bidi/>
        <w:rPr>
          <w:rFonts w:cs="David" w:hint="cs"/>
          <w:u w:val="single"/>
          <w:rtl/>
        </w:rPr>
      </w:pPr>
      <w:r w:rsidRPr="00D16118">
        <w:rPr>
          <w:rFonts w:cs="David" w:hint="cs"/>
          <w:u w:val="single"/>
          <w:rtl/>
        </w:rPr>
        <w:t>גדעון סער:</w:t>
      </w:r>
    </w:p>
    <w:p w14:paraId="41D16655" w14:textId="77777777" w:rsidR="00D16118" w:rsidRPr="00D16118" w:rsidRDefault="00D16118" w:rsidP="00D16118">
      <w:pPr>
        <w:bidi/>
        <w:rPr>
          <w:rFonts w:cs="David" w:hint="cs"/>
          <w:u w:val="single"/>
          <w:rtl/>
        </w:rPr>
      </w:pPr>
    </w:p>
    <w:p w14:paraId="194F98BB" w14:textId="77777777" w:rsidR="00D16118" w:rsidRPr="00D16118" w:rsidRDefault="00D16118" w:rsidP="00D16118">
      <w:pPr>
        <w:bidi/>
        <w:rPr>
          <w:rFonts w:cs="David" w:hint="cs"/>
          <w:rtl/>
        </w:rPr>
      </w:pPr>
      <w:r w:rsidRPr="00D16118">
        <w:rPr>
          <w:rFonts w:cs="David" w:hint="cs"/>
          <w:rtl/>
        </w:rPr>
        <w:tab/>
        <w:t xml:space="preserve"> לי יש הסתייגויות משני היבטים בהצעה. זאת החלטה מהפכנית, כי היא יוצרת שני סטטוסים של הצעות חוק - הצבעות בצבע תכלת והצעות בצבע שאינו תכלת. אני מתנגד ליצירת שני סטטוסים, במיוחד כאשר אתם עוד לוקחים את פרק הזמן של שבועיים, שנלקח כאן. </w:t>
      </w:r>
    </w:p>
    <w:p w14:paraId="1DA30D36" w14:textId="77777777" w:rsidR="00D16118" w:rsidRPr="00D16118" w:rsidRDefault="00D16118" w:rsidP="00D16118">
      <w:pPr>
        <w:bidi/>
        <w:rPr>
          <w:rFonts w:cs="David" w:hint="cs"/>
          <w:rtl/>
        </w:rPr>
      </w:pPr>
    </w:p>
    <w:p w14:paraId="133E8AD7" w14:textId="77777777" w:rsidR="00D16118" w:rsidRPr="00D16118" w:rsidRDefault="00D16118" w:rsidP="00D16118">
      <w:pPr>
        <w:bidi/>
        <w:rPr>
          <w:rFonts w:cs="David" w:hint="cs"/>
          <w:rtl/>
        </w:rPr>
      </w:pPr>
      <w:r w:rsidRPr="00D16118">
        <w:rPr>
          <w:rFonts w:cs="David" w:hint="cs"/>
          <w:u w:val="single"/>
          <w:rtl/>
        </w:rPr>
        <w:t>ארבל אסטרחן:</w:t>
      </w:r>
    </w:p>
    <w:p w14:paraId="616112C0" w14:textId="77777777" w:rsidR="00D16118" w:rsidRPr="00D16118" w:rsidRDefault="00D16118" w:rsidP="00D16118">
      <w:pPr>
        <w:bidi/>
        <w:rPr>
          <w:rFonts w:cs="David" w:hint="cs"/>
          <w:rtl/>
        </w:rPr>
      </w:pPr>
    </w:p>
    <w:p w14:paraId="641935E0" w14:textId="77777777" w:rsidR="00D16118" w:rsidRPr="00D16118" w:rsidRDefault="00D16118" w:rsidP="00D16118">
      <w:pPr>
        <w:bidi/>
        <w:rPr>
          <w:rFonts w:cs="David" w:hint="cs"/>
          <w:rtl/>
        </w:rPr>
      </w:pPr>
      <w:r w:rsidRPr="00D16118">
        <w:rPr>
          <w:rFonts w:cs="David" w:hint="cs"/>
          <w:rtl/>
        </w:rPr>
        <w:tab/>
        <w:t xml:space="preserve"> אמרנו שזה שבוע לפני ועדת השרים.</w:t>
      </w:r>
    </w:p>
    <w:p w14:paraId="3634C252" w14:textId="77777777" w:rsidR="00D16118" w:rsidRPr="00D16118" w:rsidRDefault="00D16118" w:rsidP="00D16118">
      <w:pPr>
        <w:bidi/>
        <w:rPr>
          <w:rFonts w:cs="David" w:hint="cs"/>
          <w:rtl/>
        </w:rPr>
      </w:pPr>
    </w:p>
    <w:p w14:paraId="210F8581" w14:textId="77777777" w:rsidR="00D16118" w:rsidRPr="00D16118" w:rsidRDefault="00D16118" w:rsidP="00D16118">
      <w:pPr>
        <w:bidi/>
        <w:rPr>
          <w:rFonts w:cs="David" w:hint="cs"/>
          <w:u w:val="single"/>
          <w:rtl/>
        </w:rPr>
      </w:pPr>
      <w:r w:rsidRPr="00D16118">
        <w:rPr>
          <w:rFonts w:cs="David" w:hint="cs"/>
          <w:u w:val="single"/>
          <w:rtl/>
        </w:rPr>
        <w:t>גדעון סער:</w:t>
      </w:r>
    </w:p>
    <w:p w14:paraId="6B8164CD" w14:textId="77777777" w:rsidR="00D16118" w:rsidRPr="00D16118" w:rsidRDefault="00D16118" w:rsidP="00D16118">
      <w:pPr>
        <w:bidi/>
        <w:rPr>
          <w:rFonts w:cs="David" w:hint="cs"/>
          <w:u w:val="single"/>
          <w:rtl/>
        </w:rPr>
      </w:pPr>
    </w:p>
    <w:p w14:paraId="5E04FC7D" w14:textId="77777777" w:rsidR="00D16118" w:rsidRPr="00D16118" w:rsidRDefault="00D16118" w:rsidP="00D16118">
      <w:pPr>
        <w:bidi/>
        <w:rPr>
          <w:rFonts w:cs="David" w:hint="cs"/>
          <w:rtl/>
        </w:rPr>
      </w:pPr>
      <w:r w:rsidRPr="00D16118">
        <w:rPr>
          <w:rFonts w:cs="David" w:hint="cs"/>
          <w:rtl/>
        </w:rPr>
        <w:tab/>
        <w:t xml:space="preserve"> אז מה אני צריך את זה? אני כבר אחכה את ה-45 יום.</w:t>
      </w:r>
    </w:p>
    <w:p w14:paraId="00573688" w14:textId="77777777" w:rsidR="00D16118" w:rsidRPr="00D16118" w:rsidRDefault="00D16118" w:rsidP="00D16118">
      <w:pPr>
        <w:bidi/>
        <w:rPr>
          <w:rFonts w:cs="David" w:hint="cs"/>
          <w:rtl/>
        </w:rPr>
      </w:pPr>
    </w:p>
    <w:p w14:paraId="2CD3C132" w14:textId="77777777" w:rsidR="00D16118" w:rsidRPr="00D16118" w:rsidRDefault="00D16118" w:rsidP="00D16118">
      <w:pPr>
        <w:bidi/>
        <w:rPr>
          <w:rFonts w:cs="David" w:hint="cs"/>
          <w:rtl/>
        </w:rPr>
      </w:pPr>
      <w:r w:rsidRPr="00D16118">
        <w:rPr>
          <w:rFonts w:cs="David" w:hint="cs"/>
          <w:u w:val="single"/>
          <w:rtl/>
        </w:rPr>
        <w:t>ראובן ריבלין:</w:t>
      </w:r>
    </w:p>
    <w:p w14:paraId="52A76113" w14:textId="77777777" w:rsidR="00D16118" w:rsidRPr="00D16118" w:rsidRDefault="00D16118" w:rsidP="00D16118">
      <w:pPr>
        <w:bidi/>
        <w:rPr>
          <w:rFonts w:cs="David" w:hint="cs"/>
          <w:rtl/>
        </w:rPr>
      </w:pPr>
    </w:p>
    <w:p w14:paraId="7A43E9D2" w14:textId="77777777" w:rsidR="00D16118" w:rsidRPr="00D16118" w:rsidRDefault="00D16118" w:rsidP="00D16118">
      <w:pPr>
        <w:bidi/>
        <w:rPr>
          <w:rFonts w:cs="David" w:hint="cs"/>
          <w:rtl/>
        </w:rPr>
      </w:pPr>
      <w:r w:rsidRPr="00D16118">
        <w:rPr>
          <w:rFonts w:cs="David" w:hint="cs"/>
          <w:rtl/>
        </w:rPr>
        <w:tab/>
        <w:t xml:space="preserve"> 45 ימים בלאו הכי תחכה. לא מדברים על זה.</w:t>
      </w:r>
    </w:p>
    <w:p w14:paraId="1A6E07EA" w14:textId="77777777" w:rsidR="00D16118" w:rsidRPr="00D16118" w:rsidRDefault="00D16118" w:rsidP="00D16118">
      <w:pPr>
        <w:bidi/>
        <w:rPr>
          <w:rFonts w:cs="David" w:hint="cs"/>
          <w:rtl/>
        </w:rPr>
      </w:pPr>
    </w:p>
    <w:p w14:paraId="0A3261C5" w14:textId="77777777" w:rsidR="00D16118" w:rsidRPr="00D16118" w:rsidRDefault="00D16118" w:rsidP="00D16118">
      <w:pPr>
        <w:bidi/>
        <w:rPr>
          <w:rFonts w:cs="David" w:hint="cs"/>
          <w:u w:val="single"/>
          <w:rtl/>
        </w:rPr>
      </w:pPr>
      <w:r w:rsidRPr="00D16118">
        <w:rPr>
          <w:rFonts w:cs="David" w:hint="cs"/>
          <w:u w:val="single"/>
          <w:rtl/>
        </w:rPr>
        <w:t>גדעון סער:</w:t>
      </w:r>
    </w:p>
    <w:p w14:paraId="49DD7A2A" w14:textId="77777777" w:rsidR="00D16118" w:rsidRPr="00D16118" w:rsidRDefault="00D16118" w:rsidP="00D16118">
      <w:pPr>
        <w:bidi/>
        <w:rPr>
          <w:rFonts w:cs="David" w:hint="cs"/>
          <w:u w:val="single"/>
          <w:rtl/>
        </w:rPr>
      </w:pPr>
    </w:p>
    <w:p w14:paraId="50A46E8E" w14:textId="77777777" w:rsidR="00D16118" w:rsidRPr="00D16118" w:rsidRDefault="00D16118" w:rsidP="00D16118">
      <w:pPr>
        <w:bidi/>
        <w:rPr>
          <w:rFonts w:cs="David" w:hint="cs"/>
          <w:rtl/>
        </w:rPr>
      </w:pPr>
      <w:r w:rsidRPr="00D16118">
        <w:rPr>
          <w:rFonts w:cs="David" w:hint="cs"/>
          <w:rtl/>
        </w:rPr>
        <w:tab/>
        <w:t xml:space="preserve"> אני חושב שאנחנו לא יכולים לקבל החלטה כלאחר יד על שני סטטוסים של הצעות חוק. יכול להיות שדבר הרבה יותר נכון הוא, שכשחבר כנסת שמגיש לכם 20 הצעות, תגידו לו: אנחנו מסוגלים לטפל בצורה מיטבית בשתי הצעות חוק, 10% מההצעות; תודיע לנו אלו שתי הצעות חוק הן הדחופות. ואת שתי ההצעות האלה תניחו לו בשבוע שהוא רוצה, ו-18 ההצעות האחרות ימתינו. זה הרבה הגיוני מאשר ליצור שני מעמדות בקרב הצעות החוק.</w:t>
      </w:r>
    </w:p>
    <w:p w14:paraId="4F321A7F" w14:textId="77777777" w:rsidR="00D16118" w:rsidRPr="00D16118" w:rsidRDefault="00D16118" w:rsidP="00D16118">
      <w:pPr>
        <w:bidi/>
        <w:rPr>
          <w:rFonts w:cs="David" w:hint="cs"/>
          <w:rtl/>
        </w:rPr>
      </w:pPr>
    </w:p>
    <w:p w14:paraId="502F5CF7" w14:textId="77777777" w:rsidR="00D16118" w:rsidRPr="00D16118" w:rsidRDefault="00D16118" w:rsidP="00D16118">
      <w:pPr>
        <w:bidi/>
        <w:rPr>
          <w:rFonts w:cs="David" w:hint="cs"/>
          <w:rtl/>
        </w:rPr>
      </w:pPr>
      <w:r w:rsidRPr="00D16118">
        <w:rPr>
          <w:rFonts w:cs="David" w:hint="cs"/>
          <w:rtl/>
        </w:rPr>
        <w:tab/>
        <w:t xml:space="preserve">אני רואה שיש חברי כנסת שמגישים 20 הצעות חוק בשבוע, ולפעמים אני מחכה שלושה שבועות כשיש לי הצעת חוק אחת שחשובה לי. תעשו את השקלול מה שצריך להתבצע באופן אמיתי. זה לא ליצור שני סוגים, אלא להגיד: כל אחד יכול להגיש כמה הצעות שהוא רוצה, אבל כשהוא מבקש מהלשכה המשפטית טיפול בנוהל דחוף, זה יכול להיות </w:t>
      </w:r>
      <w:r w:rsidRPr="00D16118">
        <w:rPr>
          <w:rFonts w:cs="David" w:hint="cs"/>
        </w:rPr>
        <w:t>X</w:t>
      </w:r>
      <w:r w:rsidRPr="00D16118">
        <w:rPr>
          <w:rFonts w:cs="David" w:hint="cs"/>
          <w:rtl/>
        </w:rPr>
        <w:t xml:space="preserve"> הצעות. כי ממילא יש לו מכסה להעלות למליאה, הוא לא יכול שיטפלו ב-10 הצעות בדחיפות. זה הדבר שאנחנו צריכים לקבוע - מה הדברים אשר הוא יכול להגיד לגביהם: זה הדבר הדחוף. </w:t>
      </w:r>
    </w:p>
    <w:p w14:paraId="440E5FF9" w14:textId="77777777" w:rsidR="00D16118" w:rsidRPr="00D16118" w:rsidRDefault="00D16118" w:rsidP="00D16118">
      <w:pPr>
        <w:bidi/>
        <w:rPr>
          <w:rFonts w:cs="David" w:hint="cs"/>
          <w:rtl/>
        </w:rPr>
      </w:pPr>
    </w:p>
    <w:p w14:paraId="7684B10A" w14:textId="77777777" w:rsidR="00D16118" w:rsidRPr="00D16118" w:rsidRDefault="00D16118" w:rsidP="00D16118">
      <w:pPr>
        <w:bidi/>
        <w:rPr>
          <w:rFonts w:cs="David"/>
          <w:u w:val="single"/>
          <w:rtl/>
        </w:rPr>
      </w:pPr>
      <w:r w:rsidRPr="00D16118">
        <w:rPr>
          <w:rFonts w:cs="David"/>
          <w:u w:val="single"/>
          <w:rtl/>
        </w:rPr>
        <w:t>דוד אזולאי:</w:t>
      </w:r>
    </w:p>
    <w:p w14:paraId="5B88C7D0" w14:textId="77777777" w:rsidR="00D16118" w:rsidRPr="00D16118" w:rsidRDefault="00D16118" w:rsidP="00D16118">
      <w:pPr>
        <w:bidi/>
        <w:rPr>
          <w:rFonts w:cs="David"/>
          <w:u w:val="single"/>
          <w:rtl/>
        </w:rPr>
      </w:pPr>
    </w:p>
    <w:p w14:paraId="29666815"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אולי אפשר שחבר הכנסת יגיש לא רק הצעה אחת. הרי יש לו שבועיים להגיש את הצעת החוק שהוא רוצה להעלות, שייקח עוד שתי הצעות ברזרבה, שיהיו בצנרת. הוא יקדם הצעה אחת ועוד שתיים יהיו בצנרת.</w:t>
      </w:r>
    </w:p>
    <w:p w14:paraId="58B3A839" w14:textId="77777777" w:rsidR="00D16118" w:rsidRPr="00D16118" w:rsidRDefault="00D16118" w:rsidP="00D16118">
      <w:pPr>
        <w:bidi/>
        <w:rPr>
          <w:rFonts w:cs="David" w:hint="cs"/>
          <w:rtl/>
        </w:rPr>
      </w:pPr>
    </w:p>
    <w:p w14:paraId="7F496E31"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F1545B0" w14:textId="77777777" w:rsidR="00D16118" w:rsidRPr="00D16118" w:rsidRDefault="00D16118" w:rsidP="00D16118">
      <w:pPr>
        <w:bidi/>
        <w:rPr>
          <w:rFonts w:cs="David" w:hint="cs"/>
          <w:rtl/>
        </w:rPr>
      </w:pPr>
    </w:p>
    <w:p w14:paraId="2E1F3C64" w14:textId="77777777" w:rsidR="00D16118" w:rsidRPr="00D16118" w:rsidRDefault="00D16118" w:rsidP="00D16118">
      <w:pPr>
        <w:bidi/>
        <w:rPr>
          <w:rFonts w:cs="David" w:hint="cs"/>
          <w:rtl/>
        </w:rPr>
      </w:pPr>
      <w:r w:rsidRPr="00D16118">
        <w:rPr>
          <w:rFonts w:cs="David" w:hint="cs"/>
          <w:rtl/>
        </w:rPr>
        <w:tab/>
        <w:t xml:space="preserve"> אני מציעה כך. הדף שחילקנו עכשיו הוא נייר ראשוני. פחות או יותר הגענו למשהו. קחו את הנייר הזה, תחשבו עליו. תעבירו את הנייר הזה גם לכל חברי הוועדה, שיעירו את הערותיהם עד יום שני, ה-17 ביולי, בבוקר. אנחנו נשב ביום שלישי הבא שוב, וננסח דף חדש. </w:t>
      </w:r>
    </w:p>
    <w:p w14:paraId="7F5C9ECB" w14:textId="77777777" w:rsidR="00D16118" w:rsidRPr="00D16118" w:rsidRDefault="00D16118" w:rsidP="00D16118">
      <w:pPr>
        <w:bidi/>
        <w:rPr>
          <w:rFonts w:cs="David" w:hint="cs"/>
          <w:rtl/>
        </w:rPr>
      </w:pPr>
    </w:p>
    <w:p w14:paraId="1F44C31D" w14:textId="77777777" w:rsidR="00D16118" w:rsidRPr="00D16118" w:rsidRDefault="00D16118" w:rsidP="00D16118">
      <w:pPr>
        <w:bidi/>
        <w:rPr>
          <w:rFonts w:cs="David" w:hint="cs"/>
          <w:rtl/>
        </w:rPr>
      </w:pPr>
      <w:r w:rsidRPr="00D16118">
        <w:rPr>
          <w:rFonts w:cs="David" w:hint="cs"/>
          <w:u w:val="single"/>
          <w:rtl/>
        </w:rPr>
        <w:t>ראובן ריבלין:</w:t>
      </w:r>
    </w:p>
    <w:p w14:paraId="2BFE02A2" w14:textId="77777777" w:rsidR="00D16118" w:rsidRPr="00D16118" w:rsidRDefault="00D16118" w:rsidP="00D16118">
      <w:pPr>
        <w:bidi/>
        <w:rPr>
          <w:rFonts w:cs="David" w:hint="cs"/>
          <w:rtl/>
        </w:rPr>
      </w:pPr>
    </w:p>
    <w:p w14:paraId="4AB7C530" w14:textId="77777777" w:rsidR="00D16118" w:rsidRPr="00D16118" w:rsidRDefault="00D16118" w:rsidP="00D16118">
      <w:pPr>
        <w:bidi/>
        <w:rPr>
          <w:rFonts w:cs="David" w:hint="cs"/>
          <w:rtl/>
        </w:rPr>
      </w:pPr>
      <w:r w:rsidRPr="00D16118">
        <w:rPr>
          <w:rFonts w:cs="David" w:hint="cs"/>
          <w:rtl/>
        </w:rPr>
        <w:tab/>
        <w:t xml:space="preserve"> חבר הכנסת אזולאי הציע הצעה טובה מאוד, שיוצרת מצב שבו מערכת הכנסת לא תשתנה, אלא אנחנו נכניס היגיון במה שאנחנו מגישים. היום כשאני מגיש הצעת חוק, אני מקבל על שולחן הכנסת אחרי 20 שבועות כי הגישו לפניי 3,000 הצעות, כאשר אני מגיש בסך הכל 10-20 הצעות בקדנציה. אני חשבתי שההצעה של חבר הכנסת אזולאי מאפשרת לחברי כנסת שיש להם רעיון שעלה כאש בעצמותיהם להגיש את הצעות החוק בעצמם ולפטור את צוואר הבקבוק של הלשכה המשפטית. ואז חבר הכנסת לראות את הצעת החוק שלו בזמן סביר על שולחן הכנסת. אבל אנחנו מונעים את האפשרות להעלות הצעה, אלא אם כן חבר הכנסת באמצעות סיעתו אומר שהדבר שיטופל בידי הלשכה המשפטית הוא זה שעתיד לעלות על סדר היום. אז מתחלקים פה לשני דברים - הצעות חוק שאנשים הגישו כי הם בערו כאש בעצמותיהם, אבל הם לא כל כך רוצים שזה יעלה על שולחן הכנסת, והצעות חוק שבאמת מתכוונים להעלות אותן על שולחן הכנסת. העובדה שיש קווטה של 23 חוקים בשבוע יוצרת מצב שבו לא יטפלו בהרבה יותר מ-23 חוקים ומעבר לזה יכולים להיות עוד שניים בשבוע שמקבלים את השחרור מחובת הנחה. </w:t>
      </w:r>
    </w:p>
    <w:p w14:paraId="07148F18" w14:textId="77777777" w:rsidR="00D16118" w:rsidRPr="00D16118" w:rsidRDefault="00D16118" w:rsidP="00D16118">
      <w:pPr>
        <w:bidi/>
        <w:rPr>
          <w:rFonts w:cs="David" w:hint="cs"/>
          <w:rtl/>
        </w:rPr>
      </w:pPr>
    </w:p>
    <w:p w14:paraId="3AC2383A" w14:textId="77777777" w:rsidR="00D16118" w:rsidRPr="00D16118" w:rsidRDefault="00D16118" w:rsidP="00D16118">
      <w:pPr>
        <w:bidi/>
        <w:rPr>
          <w:rFonts w:cs="David" w:hint="cs"/>
          <w:rtl/>
        </w:rPr>
      </w:pPr>
      <w:r w:rsidRPr="00D16118">
        <w:rPr>
          <w:rFonts w:cs="David" w:hint="cs"/>
          <w:rtl/>
        </w:rPr>
        <w:tab/>
        <w:t>לכן חשבתי שההצעה של חבר הכנסת אזולאי היא מאוד מושכלת עם תובנה רצינית ביותר. ברגע שאתם מתחילים להבחין בין חוקים לחוקים, אנחנו יוצרים מצב של שתי דרגות של הצעות חוק ואז אנחנו מחמיצים הכל, ואז שוב כל הבלגן יחזור. אני מציע שנקבל את ההצעה של חבר הכנסת אזולאי כפשוטה. מי שרוצה יגיש בעצמו, מי שרוצה יגיש דרך הלשכה המשפטית. כל ההצעות מוגשות ומונחות על שולחן הכנסת כפי שהן הונחו היום, באותו צבע, אותו פ'. כל אחד יראה את הנוסח שלו כפי שהוא רוצה לראות את זה. אדם שמגיש הצעת חוק מגוחכת, זה על אחריותו. לפי ההצעה הזאת, עבודת הכנסת מקבלת שכל במובן זה שמטופלות רק אותן הצעות שעתידות לעלות כהצעות מוקדמות לדיון.</w:t>
      </w:r>
    </w:p>
    <w:p w14:paraId="47F3DEDD" w14:textId="77777777" w:rsidR="00D16118" w:rsidRPr="00D16118" w:rsidRDefault="00D16118" w:rsidP="00D16118">
      <w:pPr>
        <w:bidi/>
        <w:rPr>
          <w:rFonts w:cs="David" w:hint="cs"/>
          <w:rtl/>
        </w:rPr>
      </w:pPr>
    </w:p>
    <w:p w14:paraId="71B99D4C"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78D464B7" w14:textId="77777777" w:rsidR="00D16118" w:rsidRPr="00D16118" w:rsidRDefault="00D16118" w:rsidP="00D16118">
      <w:pPr>
        <w:bidi/>
        <w:rPr>
          <w:rFonts w:cs="David" w:hint="cs"/>
          <w:rtl/>
        </w:rPr>
      </w:pPr>
    </w:p>
    <w:p w14:paraId="0728C748" w14:textId="77777777" w:rsidR="00D16118" w:rsidRPr="00D16118" w:rsidRDefault="00D16118" w:rsidP="00D16118">
      <w:pPr>
        <w:bidi/>
        <w:rPr>
          <w:rFonts w:cs="David" w:hint="cs"/>
          <w:rtl/>
        </w:rPr>
      </w:pPr>
      <w:r w:rsidRPr="00D16118">
        <w:rPr>
          <w:rFonts w:cs="David" w:hint="cs"/>
          <w:rtl/>
        </w:rPr>
        <w:tab/>
        <w:t xml:space="preserve"> הצעה לתיקון - אנחנו מורידים את סעיף 7 וסעיף 11 בנייר שחילקנו. לא יהיו שני צבעים.</w:t>
      </w:r>
    </w:p>
    <w:p w14:paraId="4271BFF1" w14:textId="77777777" w:rsidR="00D16118" w:rsidRPr="00D16118" w:rsidRDefault="00D16118" w:rsidP="00D16118">
      <w:pPr>
        <w:bidi/>
        <w:rPr>
          <w:rFonts w:cs="David" w:hint="cs"/>
          <w:rtl/>
        </w:rPr>
      </w:pPr>
    </w:p>
    <w:p w14:paraId="20DD4F87" w14:textId="77777777" w:rsidR="00D16118" w:rsidRPr="00D16118" w:rsidRDefault="00D16118" w:rsidP="00D16118">
      <w:pPr>
        <w:bidi/>
        <w:rPr>
          <w:rFonts w:cs="David" w:hint="cs"/>
          <w:u w:val="single"/>
          <w:rtl/>
        </w:rPr>
      </w:pPr>
      <w:r w:rsidRPr="00D16118">
        <w:rPr>
          <w:rFonts w:cs="David" w:hint="cs"/>
          <w:u w:val="single"/>
          <w:rtl/>
        </w:rPr>
        <w:t>גדעון סער:</w:t>
      </w:r>
    </w:p>
    <w:p w14:paraId="6540B2C0" w14:textId="77777777" w:rsidR="00D16118" w:rsidRPr="00D16118" w:rsidRDefault="00D16118" w:rsidP="00D16118">
      <w:pPr>
        <w:bidi/>
        <w:rPr>
          <w:rFonts w:cs="David" w:hint="cs"/>
          <w:u w:val="single"/>
          <w:rtl/>
        </w:rPr>
      </w:pPr>
    </w:p>
    <w:p w14:paraId="7E165F3D" w14:textId="77777777" w:rsidR="00D16118" w:rsidRPr="00D16118" w:rsidRDefault="00D16118" w:rsidP="00D16118">
      <w:pPr>
        <w:bidi/>
        <w:rPr>
          <w:rFonts w:cs="David" w:hint="cs"/>
          <w:rtl/>
        </w:rPr>
      </w:pPr>
      <w:r w:rsidRPr="00D16118">
        <w:rPr>
          <w:rFonts w:cs="David" w:hint="cs"/>
          <w:rtl/>
        </w:rPr>
        <w:tab/>
        <w:t xml:space="preserve"> אני מתנגד לסעיף 8. אני בעד פרק זמן יותר קצר. 10 ימים.</w:t>
      </w:r>
    </w:p>
    <w:p w14:paraId="3B50B227" w14:textId="77777777" w:rsidR="00D16118" w:rsidRPr="00D16118" w:rsidRDefault="00D16118" w:rsidP="00D16118">
      <w:pPr>
        <w:bidi/>
        <w:rPr>
          <w:rFonts w:cs="David" w:hint="cs"/>
          <w:rtl/>
        </w:rPr>
      </w:pPr>
    </w:p>
    <w:p w14:paraId="21CF59E9" w14:textId="77777777" w:rsidR="00D16118" w:rsidRPr="00D16118" w:rsidRDefault="00D16118" w:rsidP="00D16118">
      <w:pPr>
        <w:bidi/>
        <w:rPr>
          <w:rFonts w:cs="David"/>
          <w:u w:val="single"/>
          <w:rtl/>
        </w:rPr>
      </w:pPr>
      <w:r w:rsidRPr="00D16118">
        <w:rPr>
          <w:rFonts w:cs="David"/>
          <w:u w:val="single"/>
          <w:rtl/>
        </w:rPr>
        <w:t>דוד אזולאי:</w:t>
      </w:r>
    </w:p>
    <w:p w14:paraId="2AB90E05" w14:textId="77777777" w:rsidR="00D16118" w:rsidRPr="00D16118" w:rsidRDefault="00D16118" w:rsidP="00D16118">
      <w:pPr>
        <w:bidi/>
        <w:rPr>
          <w:rFonts w:cs="David"/>
          <w:u w:val="single"/>
          <w:rtl/>
        </w:rPr>
      </w:pPr>
    </w:p>
    <w:p w14:paraId="185BAF82"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שבועיים זה סביר.</w:t>
      </w:r>
    </w:p>
    <w:p w14:paraId="1068D1F7" w14:textId="77777777" w:rsidR="00D16118" w:rsidRPr="00D16118" w:rsidRDefault="00D16118" w:rsidP="00D16118">
      <w:pPr>
        <w:bidi/>
        <w:rPr>
          <w:rFonts w:cs="David" w:hint="cs"/>
          <w:rtl/>
        </w:rPr>
      </w:pPr>
    </w:p>
    <w:p w14:paraId="204BAC00" w14:textId="77777777" w:rsidR="00D16118" w:rsidRPr="00D16118" w:rsidRDefault="00D16118" w:rsidP="00D16118">
      <w:pPr>
        <w:bidi/>
        <w:rPr>
          <w:rFonts w:cs="David" w:hint="cs"/>
          <w:rtl/>
        </w:rPr>
      </w:pPr>
      <w:r w:rsidRPr="00D16118">
        <w:rPr>
          <w:rFonts w:cs="David" w:hint="cs"/>
          <w:u w:val="single"/>
          <w:rtl/>
        </w:rPr>
        <w:t>ראובן ריבלין:</w:t>
      </w:r>
    </w:p>
    <w:p w14:paraId="1212497B" w14:textId="77777777" w:rsidR="00D16118" w:rsidRPr="00D16118" w:rsidRDefault="00D16118" w:rsidP="00D16118">
      <w:pPr>
        <w:bidi/>
        <w:rPr>
          <w:rFonts w:cs="David" w:hint="cs"/>
          <w:rtl/>
        </w:rPr>
      </w:pPr>
    </w:p>
    <w:p w14:paraId="6299A01D" w14:textId="77777777" w:rsidR="00D16118" w:rsidRPr="00D16118" w:rsidRDefault="00D16118" w:rsidP="00D16118">
      <w:pPr>
        <w:bidi/>
        <w:rPr>
          <w:rFonts w:cs="David" w:hint="cs"/>
          <w:rtl/>
        </w:rPr>
      </w:pPr>
      <w:r w:rsidRPr="00D16118">
        <w:rPr>
          <w:rFonts w:cs="David" w:hint="cs"/>
          <w:rtl/>
        </w:rPr>
        <w:tab/>
        <w:t xml:space="preserve"> כתוב פה "שבועיים לפני שיונח על שולחן הכנסת לקריאה מוקדמת". זאת אומרת ששבוע לפני כן ועדת השרים צריכה לטפל בזה, אז היא צריכה לפחות שבוע כדי שוועדת השרים תוכל לטפל בזה. </w:t>
      </w:r>
    </w:p>
    <w:p w14:paraId="3AA06DB9" w14:textId="77777777" w:rsidR="00D16118" w:rsidRPr="00D16118" w:rsidRDefault="00D16118" w:rsidP="00D16118">
      <w:pPr>
        <w:bidi/>
        <w:rPr>
          <w:rFonts w:cs="David" w:hint="cs"/>
          <w:rtl/>
        </w:rPr>
      </w:pPr>
    </w:p>
    <w:p w14:paraId="379E2F58" w14:textId="77777777" w:rsidR="00D16118" w:rsidRPr="00D16118" w:rsidRDefault="00D16118" w:rsidP="00D16118">
      <w:pPr>
        <w:bidi/>
        <w:rPr>
          <w:rFonts w:cs="David"/>
          <w:u w:val="single"/>
          <w:rtl/>
        </w:rPr>
      </w:pPr>
      <w:r w:rsidRPr="00D16118">
        <w:rPr>
          <w:rFonts w:cs="David"/>
          <w:u w:val="single"/>
          <w:rtl/>
        </w:rPr>
        <w:t>דוד אזולאי:</w:t>
      </w:r>
    </w:p>
    <w:p w14:paraId="4A8B1457" w14:textId="77777777" w:rsidR="00D16118" w:rsidRPr="00D16118" w:rsidRDefault="00D16118" w:rsidP="00D16118">
      <w:pPr>
        <w:bidi/>
        <w:rPr>
          <w:rFonts w:cs="David"/>
          <w:u w:val="single"/>
          <w:rtl/>
        </w:rPr>
      </w:pPr>
    </w:p>
    <w:p w14:paraId="5498317C"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אני מציע שבכל זאת לא נאשר את המסמך הזה היום. אל"ף, יש הרבה חברי כנסת שלא נמצאים פה. </w:t>
      </w:r>
    </w:p>
    <w:p w14:paraId="6DAF40C1" w14:textId="77777777" w:rsidR="00D16118" w:rsidRPr="00D16118" w:rsidRDefault="00D16118" w:rsidP="00D16118">
      <w:pPr>
        <w:bidi/>
        <w:rPr>
          <w:rFonts w:cs="David" w:hint="cs"/>
          <w:rtl/>
        </w:rPr>
      </w:pPr>
    </w:p>
    <w:p w14:paraId="77541CBA"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70DF0C12" w14:textId="77777777" w:rsidR="00D16118" w:rsidRPr="00D16118" w:rsidRDefault="00D16118" w:rsidP="00D16118">
      <w:pPr>
        <w:bidi/>
        <w:rPr>
          <w:rFonts w:cs="David" w:hint="cs"/>
          <w:rtl/>
        </w:rPr>
      </w:pPr>
    </w:p>
    <w:p w14:paraId="37DEFC29" w14:textId="77777777" w:rsidR="00D16118" w:rsidRPr="00D16118" w:rsidRDefault="00D16118" w:rsidP="00D16118">
      <w:pPr>
        <w:bidi/>
        <w:rPr>
          <w:rFonts w:cs="David" w:hint="cs"/>
          <w:rtl/>
        </w:rPr>
      </w:pPr>
      <w:r w:rsidRPr="00D16118">
        <w:rPr>
          <w:rFonts w:cs="David" w:hint="cs"/>
          <w:rtl/>
        </w:rPr>
        <w:tab/>
        <w:t xml:space="preserve"> זה שהם לא נמצאים זה לא מעניין אותנו. יש ועדת הכנסת, אני מזמינה את כל החברים. מי שלא טורח לבוא, זה עניינו. </w:t>
      </w:r>
    </w:p>
    <w:p w14:paraId="007C80D9" w14:textId="77777777" w:rsidR="00D16118" w:rsidRPr="00D16118" w:rsidRDefault="00D16118" w:rsidP="00D16118">
      <w:pPr>
        <w:bidi/>
        <w:rPr>
          <w:rFonts w:cs="David" w:hint="cs"/>
          <w:rtl/>
        </w:rPr>
      </w:pPr>
    </w:p>
    <w:p w14:paraId="4367B10A" w14:textId="77777777" w:rsidR="00D16118" w:rsidRPr="00D16118" w:rsidRDefault="00D16118" w:rsidP="00D16118">
      <w:pPr>
        <w:bidi/>
        <w:rPr>
          <w:rFonts w:cs="David" w:hint="cs"/>
          <w:u w:val="single"/>
          <w:rtl/>
        </w:rPr>
      </w:pPr>
      <w:r w:rsidRPr="00D16118">
        <w:rPr>
          <w:rFonts w:cs="David" w:hint="cs"/>
          <w:u w:val="single"/>
          <w:rtl/>
        </w:rPr>
        <w:t>גדעון סער:</w:t>
      </w:r>
    </w:p>
    <w:p w14:paraId="7BFFACEA" w14:textId="77777777" w:rsidR="00D16118" w:rsidRPr="00D16118" w:rsidRDefault="00D16118" w:rsidP="00D16118">
      <w:pPr>
        <w:bidi/>
        <w:rPr>
          <w:rFonts w:cs="David" w:hint="cs"/>
          <w:u w:val="single"/>
          <w:rtl/>
        </w:rPr>
      </w:pPr>
    </w:p>
    <w:p w14:paraId="1A9981F9" w14:textId="77777777" w:rsidR="00D16118" w:rsidRPr="00D16118" w:rsidRDefault="00D16118" w:rsidP="00D16118">
      <w:pPr>
        <w:bidi/>
        <w:rPr>
          <w:rFonts w:cs="David" w:hint="cs"/>
          <w:rtl/>
        </w:rPr>
      </w:pPr>
      <w:r w:rsidRPr="00D16118">
        <w:rPr>
          <w:rFonts w:cs="David" w:hint="cs"/>
          <w:rtl/>
        </w:rPr>
        <w:tab/>
        <w:t xml:space="preserve"> תעבירי את זה לכל החברים כנוסח שיראו אותו כטיוטה. </w:t>
      </w:r>
    </w:p>
    <w:p w14:paraId="0E1BF5C4" w14:textId="77777777" w:rsidR="00D16118" w:rsidRPr="00D16118" w:rsidRDefault="00D16118" w:rsidP="00D16118">
      <w:pPr>
        <w:bidi/>
        <w:rPr>
          <w:rFonts w:cs="David" w:hint="cs"/>
          <w:rtl/>
        </w:rPr>
      </w:pPr>
    </w:p>
    <w:p w14:paraId="61B01E8B"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3C909922" w14:textId="77777777" w:rsidR="00D16118" w:rsidRPr="00D16118" w:rsidRDefault="00D16118" w:rsidP="00D16118">
      <w:pPr>
        <w:bidi/>
        <w:rPr>
          <w:rFonts w:cs="David" w:hint="cs"/>
          <w:rtl/>
        </w:rPr>
      </w:pPr>
    </w:p>
    <w:p w14:paraId="124F70A4" w14:textId="77777777" w:rsidR="00D16118" w:rsidRPr="00D16118" w:rsidRDefault="00D16118" w:rsidP="00D16118">
      <w:pPr>
        <w:bidi/>
        <w:rPr>
          <w:rFonts w:cs="David" w:hint="cs"/>
          <w:rtl/>
        </w:rPr>
      </w:pPr>
      <w:r w:rsidRPr="00D16118">
        <w:rPr>
          <w:rFonts w:cs="David" w:hint="cs"/>
          <w:rtl/>
        </w:rPr>
        <w:tab/>
        <w:t xml:space="preserve"> בכל מקרה אמרתי שלא נאשר את זה עכשיו אלא בשבוע הבא, עם התיקון שהכנסנו עכשיו.</w:t>
      </w:r>
    </w:p>
    <w:p w14:paraId="0CA0FB67" w14:textId="77777777" w:rsidR="00D16118" w:rsidRPr="00D16118" w:rsidRDefault="00D16118" w:rsidP="00D16118">
      <w:pPr>
        <w:bidi/>
        <w:rPr>
          <w:rFonts w:cs="David" w:hint="cs"/>
          <w:rtl/>
        </w:rPr>
      </w:pPr>
    </w:p>
    <w:p w14:paraId="16D95E42" w14:textId="77777777" w:rsidR="00D16118" w:rsidRPr="00D16118" w:rsidRDefault="00D16118" w:rsidP="00D16118">
      <w:pPr>
        <w:bidi/>
        <w:rPr>
          <w:rFonts w:cs="David" w:hint="cs"/>
          <w:rtl/>
        </w:rPr>
      </w:pPr>
      <w:r w:rsidRPr="00D16118">
        <w:rPr>
          <w:rFonts w:cs="David" w:hint="cs"/>
          <w:u w:val="single"/>
          <w:rtl/>
        </w:rPr>
        <w:t>ארבל אסטרחן:</w:t>
      </w:r>
    </w:p>
    <w:p w14:paraId="2C01DA87" w14:textId="77777777" w:rsidR="00D16118" w:rsidRPr="00D16118" w:rsidRDefault="00D16118" w:rsidP="00D16118">
      <w:pPr>
        <w:bidi/>
        <w:rPr>
          <w:rFonts w:cs="David" w:hint="cs"/>
          <w:rtl/>
        </w:rPr>
      </w:pPr>
    </w:p>
    <w:p w14:paraId="5E292AA2" w14:textId="77777777" w:rsidR="00D16118" w:rsidRPr="00D16118" w:rsidRDefault="00D16118" w:rsidP="00D16118">
      <w:pPr>
        <w:bidi/>
        <w:rPr>
          <w:rFonts w:cs="David" w:hint="cs"/>
          <w:rtl/>
        </w:rPr>
      </w:pPr>
      <w:r w:rsidRPr="00D16118">
        <w:rPr>
          <w:rFonts w:cs="David" w:hint="cs"/>
          <w:rtl/>
        </w:rPr>
        <w:tab/>
        <w:t xml:space="preserve"> אני רוצה לדעת כמה ימים יהיו ללשכה המשפטית מרגע שחבר הכנסת מודיע שהוא מבקש להעלות הצעה עד שהיא צריכה להעביר את זה לוועדת השרים? </w:t>
      </w:r>
    </w:p>
    <w:p w14:paraId="6C556E87" w14:textId="77777777" w:rsidR="00D16118" w:rsidRPr="00D16118" w:rsidRDefault="00D16118" w:rsidP="00D16118">
      <w:pPr>
        <w:bidi/>
        <w:rPr>
          <w:rFonts w:cs="David" w:hint="cs"/>
          <w:rtl/>
        </w:rPr>
      </w:pPr>
    </w:p>
    <w:p w14:paraId="247E1D8B"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15401193" w14:textId="77777777" w:rsidR="00D16118" w:rsidRPr="00D16118" w:rsidRDefault="00D16118" w:rsidP="00D16118">
      <w:pPr>
        <w:bidi/>
        <w:rPr>
          <w:rFonts w:cs="David" w:hint="cs"/>
          <w:rtl/>
        </w:rPr>
      </w:pPr>
    </w:p>
    <w:p w14:paraId="55EEF118" w14:textId="77777777" w:rsidR="00D16118" w:rsidRPr="00D16118" w:rsidRDefault="00D16118" w:rsidP="00D16118">
      <w:pPr>
        <w:bidi/>
        <w:rPr>
          <w:rFonts w:cs="David" w:hint="cs"/>
          <w:rtl/>
        </w:rPr>
      </w:pPr>
      <w:r w:rsidRPr="00D16118">
        <w:rPr>
          <w:rFonts w:cs="David" w:hint="cs"/>
          <w:rtl/>
        </w:rPr>
        <w:tab/>
        <w:t xml:space="preserve"> במקום 14 יום, 10 ימים. </w:t>
      </w:r>
    </w:p>
    <w:p w14:paraId="4AA40481" w14:textId="77777777" w:rsidR="00D16118" w:rsidRPr="00D16118" w:rsidRDefault="00D16118" w:rsidP="00D16118">
      <w:pPr>
        <w:bidi/>
        <w:rPr>
          <w:rFonts w:cs="David" w:hint="cs"/>
          <w:rtl/>
        </w:rPr>
      </w:pPr>
    </w:p>
    <w:p w14:paraId="114D9A17" w14:textId="77777777" w:rsidR="00D16118" w:rsidRPr="00D16118" w:rsidRDefault="00D16118" w:rsidP="00D16118">
      <w:pPr>
        <w:bidi/>
        <w:rPr>
          <w:rFonts w:cs="David" w:hint="cs"/>
          <w:rtl/>
        </w:rPr>
      </w:pPr>
      <w:r w:rsidRPr="00D16118">
        <w:rPr>
          <w:rFonts w:cs="David" w:hint="cs"/>
          <w:u w:val="single"/>
          <w:rtl/>
        </w:rPr>
        <w:t>ארבל אסטרחן:</w:t>
      </w:r>
    </w:p>
    <w:p w14:paraId="691D13EF" w14:textId="77777777" w:rsidR="00D16118" w:rsidRPr="00D16118" w:rsidRDefault="00D16118" w:rsidP="00D16118">
      <w:pPr>
        <w:bidi/>
        <w:rPr>
          <w:rFonts w:cs="David" w:hint="cs"/>
          <w:rtl/>
        </w:rPr>
      </w:pPr>
    </w:p>
    <w:p w14:paraId="1B929EC7" w14:textId="77777777" w:rsidR="00D16118" w:rsidRPr="00D16118" w:rsidRDefault="00D16118" w:rsidP="00D16118">
      <w:pPr>
        <w:bidi/>
        <w:rPr>
          <w:rFonts w:cs="David" w:hint="cs"/>
          <w:rtl/>
        </w:rPr>
      </w:pPr>
      <w:r w:rsidRPr="00D16118">
        <w:rPr>
          <w:rFonts w:cs="David" w:hint="cs"/>
          <w:rtl/>
        </w:rPr>
        <w:tab/>
        <w:t xml:space="preserve"> אבל 3 ימים לפני כן צריך להעביר את זה לוועדת השרים. יוצא שיש ללשכה המשפטית שבוע ימים. </w:t>
      </w:r>
    </w:p>
    <w:p w14:paraId="62E201CC" w14:textId="77777777" w:rsidR="00D16118" w:rsidRPr="00D16118" w:rsidRDefault="00D16118" w:rsidP="00D16118">
      <w:pPr>
        <w:bidi/>
        <w:rPr>
          <w:rFonts w:cs="David" w:hint="cs"/>
          <w:rtl/>
        </w:rPr>
      </w:pPr>
    </w:p>
    <w:p w14:paraId="136BD038"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2A1FB768" w14:textId="77777777" w:rsidR="00D16118" w:rsidRPr="00D16118" w:rsidRDefault="00D16118" w:rsidP="00D16118">
      <w:pPr>
        <w:bidi/>
        <w:rPr>
          <w:rFonts w:cs="David" w:hint="cs"/>
          <w:rtl/>
        </w:rPr>
      </w:pPr>
    </w:p>
    <w:p w14:paraId="1DCBDA10" w14:textId="77777777" w:rsidR="00D16118" w:rsidRPr="00D16118" w:rsidRDefault="00D16118" w:rsidP="00D16118">
      <w:pPr>
        <w:bidi/>
        <w:rPr>
          <w:rFonts w:cs="David" w:hint="cs"/>
          <w:rtl/>
        </w:rPr>
      </w:pPr>
      <w:r w:rsidRPr="00D16118">
        <w:rPr>
          <w:rFonts w:cs="David" w:hint="cs"/>
          <w:rtl/>
        </w:rPr>
        <w:tab/>
        <w:t xml:space="preserve"> ארבל צודקת, יש להם שבוע ימים. אנחנו נדון בזה בשבוע הבא. </w:t>
      </w:r>
    </w:p>
    <w:p w14:paraId="30796404" w14:textId="77777777" w:rsidR="00D16118" w:rsidRPr="00D16118" w:rsidRDefault="00D16118" w:rsidP="00D16118">
      <w:pPr>
        <w:bidi/>
        <w:rPr>
          <w:rFonts w:cs="David" w:hint="cs"/>
          <w:rtl/>
        </w:rPr>
      </w:pPr>
    </w:p>
    <w:p w14:paraId="3BFEBCE1" w14:textId="77777777" w:rsidR="00D16118" w:rsidRPr="00D16118" w:rsidRDefault="00D16118" w:rsidP="00D16118">
      <w:pPr>
        <w:bidi/>
        <w:rPr>
          <w:rFonts w:cs="David"/>
          <w:u w:val="single"/>
          <w:rtl/>
        </w:rPr>
      </w:pPr>
      <w:r w:rsidRPr="00D16118">
        <w:rPr>
          <w:rFonts w:cs="David"/>
          <w:u w:val="single"/>
          <w:rtl/>
        </w:rPr>
        <w:t>דוד אזולאי:</w:t>
      </w:r>
    </w:p>
    <w:p w14:paraId="36A0CBE5" w14:textId="77777777" w:rsidR="00D16118" w:rsidRPr="00D16118" w:rsidRDefault="00D16118" w:rsidP="00D16118">
      <w:pPr>
        <w:bidi/>
        <w:rPr>
          <w:rFonts w:cs="David"/>
          <w:u w:val="single"/>
          <w:rtl/>
        </w:rPr>
      </w:pPr>
    </w:p>
    <w:p w14:paraId="51BAE6F5" w14:textId="77777777" w:rsidR="00D16118" w:rsidRPr="00D16118" w:rsidRDefault="00D16118" w:rsidP="00D16118">
      <w:pPr>
        <w:bidi/>
        <w:rPr>
          <w:rFonts w:cs="David" w:hint="cs"/>
          <w:rtl/>
        </w:rPr>
      </w:pPr>
      <w:r w:rsidRPr="00D16118">
        <w:rPr>
          <w:rFonts w:cs="David"/>
          <w:rtl/>
        </w:rPr>
        <w:tab/>
      </w:r>
      <w:r w:rsidRPr="00D16118">
        <w:rPr>
          <w:rFonts w:cs="David" w:hint="cs"/>
          <w:rtl/>
        </w:rPr>
        <w:t xml:space="preserve"> ארבל, אל תשכחי שהורידו הרבה עומס מהלשכה המשפטית.</w:t>
      </w:r>
    </w:p>
    <w:p w14:paraId="0A3B2BE2" w14:textId="77777777" w:rsidR="00D16118" w:rsidRPr="00D16118" w:rsidRDefault="00D16118" w:rsidP="00D16118">
      <w:pPr>
        <w:bidi/>
        <w:rPr>
          <w:rFonts w:cs="David" w:hint="cs"/>
          <w:rtl/>
        </w:rPr>
      </w:pPr>
    </w:p>
    <w:p w14:paraId="1B0F3FA4" w14:textId="77777777" w:rsidR="00D16118" w:rsidRPr="00D16118" w:rsidRDefault="00D16118" w:rsidP="00D16118">
      <w:pPr>
        <w:bidi/>
        <w:rPr>
          <w:rFonts w:cs="David" w:hint="cs"/>
          <w:rtl/>
        </w:rPr>
      </w:pPr>
      <w:r w:rsidRPr="00D16118">
        <w:rPr>
          <w:rFonts w:cs="David" w:hint="cs"/>
          <w:u w:val="single"/>
          <w:rtl/>
        </w:rPr>
        <w:t>ארבל אסטרחן:</w:t>
      </w:r>
    </w:p>
    <w:p w14:paraId="33093572" w14:textId="77777777" w:rsidR="00D16118" w:rsidRPr="00D16118" w:rsidRDefault="00D16118" w:rsidP="00D16118">
      <w:pPr>
        <w:bidi/>
        <w:rPr>
          <w:rFonts w:cs="David" w:hint="cs"/>
          <w:rtl/>
        </w:rPr>
      </w:pPr>
    </w:p>
    <w:p w14:paraId="0354191B" w14:textId="77777777" w:rsidR="00D16118" w:rsidRPr="00D16118" w:rsidRDefault="00D16118" w:rsidP="00D16118">
      <w:pPr>
        <w:bidi/>
        <w:rPr>
          <w:rFonts w:cs="David" w:hint="cs"/>
          <w:rtl/>
        </w:rPr>
      </w:pPr>
      <w:r w:rsidRPr="00D16118">
        <w:rPr>
          <w:rFonts w:cs="David" w:hint="cs"/>
          <w:rtl/>
        </w:rPr>
        <w:tab/>
        <w:t xml:space="preserve"> אבל צריך שיהיה זמן. </w:t>
      </w:r>
    </w:p>
    <w:p w14:paraId="4C53C73F" w14:textId="77777777" w:rsidR="00D16118" w:rsidRPr="00D16118" w:rsidRDefault="00D16118" w:rsidP="00D16118">
      <w:pPr>
        <w:bidi/>
        <w:rPr>
          <w:rFonts w:cs="David" w:hint="cs"/>
          <w:rtl/>
        </w:rPr>
      </w:pPr>
    </w:p>
    <w:p w14:paraId="450F9CB2" w14:textId="77777777" w:rsidR="00D16118" w:rsidRPr="00D16118" w:rsidRDefault="00D16118" w:rsidP="00D16118">
      <w:pPr>
        <w:bidi/>
        <w:rPr>
          <w:rFonts w:cs="David" w:hint="cs"/>
          <w:u w:val="single"/>
          <w:rtl/>
        </w:rPr>
      </w:pPr>
      <w:r w:rsidRPr="00D16118">
        <w:rPr>
          <w:rFonts w:cs="David" w:hint="cs"/>
          <w:u w:val="single"/>
          <w:rtl/>
        </w:rPr>
        <w:t>היו</w:t>
      </w:r>
      <w:r w:rsidRPr="00D16118">
        <w:rPr>
          <w:rFonts w:cs="David"/>
          <w:u w:val="single"/>
          <w:rtl/>
        </w:rPr>
        <w:t>"</w:t>
      </w:r>
      <w:r w:rsidRPr="00D16118">
        <w:rPr>
          <w:rFonts w:cs="David" w:hint="cs"/>
          <w:u w:val="single"/>
          <w:rtl/>
        </w:rPr>
        <w:t>ר רוחמה אברהם:</w:t>
      </w:r>
    </w:p>
    <w:p w14:paraId="02FB3D39" w14:textId="77777777" w:rsidR="00D16118" w:rsidRPr="00D16118" w:rsidRDefault="00D16118" w:rsidP="00D16118">
      <w:pPr>
        <w:bidi/>
        <w:rPr>
          <w:rFonts w:cs="David" w:hint="cs"/>
          <w:rtl/>
        </w:rPr>
      </w:pPr>
    </w:p>
    <w:p w14:paraId="7B685E0A" w14:textId="77777777" w:rsidR="00D16118" w:rsidRPr="00D16118" w:rsidRDefault="00D16118" w:rsidP="00D16118">
      <w:pPr>
        <w:bidi/>
        <w:rPr>
          <w:rFonts w:cs="David" w:hint="cs"/>
          <w:rtl/>
        </w:rPr>
      </w:pPr>
      <w:r w:rsidRPr="00D16118">
        <w:rPr>
          <w:rFonts w:cs="David" w:hint="cs"/>
          <w:rtl/>
        </w:rPr>
        <w:tab/>
        <w:t xml:space="preserve"> חברים, תודה רבה. אנחנו נעביר את הנוסח לכל החברים ונאשר את זה בשבוע הבא.</w:t>
      </w:r>
    </w:p>
    <w:p w14:paraId="6DEC9786" w14:textId="77777777" w:rsidR="00D16118" w:rsidRPr="00D16118" w:rsidRDefault="00D16118" w:rsidP="00D16118">
      <w:pPr>
        <w:bidi/>
        <w:rPr>
          <w:rFonts w:cs="David" w:hint="cs"/>
          <w:rtl/>
        </w:rPr>
      </w:pPr>
    </w:p>
    <w:p w14:paraId="287DE432" w14:textId="77777777" w:rsidR="00D16118" w:rsidRPr="00D16118" w:rsidRDefault="00D16118" w:rsidP="00D16118">
      <w:pPr>
        <w:bidi/>
        <w:rPr>
          <w:rFonts w:cs="David" w:hint="cs"/>
          <w:u w:val="single"/>
          <w:rtl/>
        </w:rPr>
      </w:pPr>
    </w:p>
    <w:p w14:paraId="00A81707" w14:textId="77777777" w:rsidR="00D16118" w:rsidRPr="00D16118" w:rsidRDefault="00D16118" w:rsidP="00D16118">
      <w:pPr>
        <w:bidi/>
        <w:rPr>
          <w:rFonts w:cs="David" w:hint="cs"/>
          <w:b/>
          <w:bCs/>
          <w:u w:val="single"/>
          <w:rtl/>
        </w:rPr>
      </w:pPr>
      <w:r w:rsidRPr="00D16118">
        <w:rPr>
          <w:rFonts w:cs="David" w:hint="cs"/>
          <w:b/>
          <w:bCs/>
          <w:u w:val="single"/>
          <w:rtl/>
        </w:rPr>
        <w:t>הישיבה ננעלה בשעה 15:30.</w:t>
      </w:r>
    </w:p>
    <w:p w14:paraId="4B88183F" w14:textId="77777777" w:rsidR="00D16118" w:rsidRPr="00D16118" w:rsidRDefault="00D16118" w:rsidP="00D16118">
      <w:pPr>
        <w:bidi/>
        <w:rPr>
          <w:rFonts w:cs="David" w:hint="cs"/>
          <w:u w:val="single"/>
          <w:rtl/>
        </w:rPr>
      </w:pPr>
    </w:p>
    <w:p w14:paraId="3F170546" w14:textId="77777777" w:rsidR="00552A80" w:rsidRPr="00D16118" w:rsidRDefault="00552A80" w:rsidP="00D16118">
      <w:pPr>
        <w:bidi/>
        <w:rPr>
          <w:rFonts w:cs="David"/>
        </w:rPr>
      </w:pPr>
    </w:p>
    <w:sectPr w:rsidR="00552A80" w:rsidRPr="00D16118" w:rsidSect="00D1611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AD79" w14:textId="77777777" w:rsidR="00000000" w:rsidRDefault="00984CB3">
      <w:r>
        <w:separator/>
      </w:r>
    </w:p>
  </w:endnote>
  <w:endnote w:type="continuationSeparator" w:id="0">
    <w:p w14:paraId="4F269BAE" w14:textId="77777777" w:rsidR="00000000" w:rsidRDefault="00984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324E" w14:textId="77777777" w:rsidR="00000000" w:rsidRDefault="00984CB3">
      <w:r>
        <w:separator/>
      </w:r>
    </w:p>
  </w:footnote>
  <w:footnote w:type="continuationSeparator" w:id="0">
    <w:p w14:paraId="5B478966" w14:textId="77777777" w:rsidR="00000000" w:rsidRDefault="00984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98BB" w14:textId="77777777" w:rsidR="00D16118" w:rsidRDefault="00D1611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C48FE12" w14:textId="77777777" w:rsidR="00D16118" w:rsidRDefault="00D16118">
    <w:pPr>
      <w:pStyle w:val="Header"/>
      <w:ind w:right="360"/>
      <w:jc w:val="both"/>
      <w:rPr>
        <w:rtl/>
      </w:rPr>
    </w:pPr>
  </w:p>
  <w:p w14:paraId="2747E4F6" w14:textId="77777777" w:rsidR="00D16118" w:rsidRDefault="00D16118"/>
  <w:p w14:paraId="0C2784D7" w14:textId="77777777" w:rsidR="00D16118" w:rsidRDefault="00D16118"/>
  <w:p w14:paraId="631FECEB" w14:textId="77777777" w:rsidR="00D16118" w:rsidRDefault="00D16118"/>
  <w:p w14:paraId="5AD0D1C8" w14:textId="77777777" w:rsidR="00D16118" w:rsidRDefault="00D16118"/>
  <w:p w14:paraId="180CBA67" w14:textId="77777777" w:rsidR="00D16118" w:rsidRDefault="00D16118"/>
  <w:p w14:paraId="3B57C59A" w14:textId="77777777" w:rsidR="00D16118" w:rsidRDefault="00D16118"/>
  <w:p w14:paraId="31448A06" w14:textId="77777777" w:rsidR="00D16118" w:rsidRDefault="00D16118"/>
  <w:p w14:paraId="2D6FE34B" w14:textId="77777777" w:rsidR="00D16118" w:rsidRDefault="00D16118"/>
  <w:p w14:paraId="386F894A" w14:textId="77777777" w:rsidR="00D16118" w:rsidRDefault="00D16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E125" w14:textId="77777777" w:rsidR="00D16118" w:rsidRDefault="00D1611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86A250D" w14:textId="77777777" w:rsidR="00D16118" w:rsidRDefault="00D16118">
    <w:pPr>
      <w:pStyle w:val="Header"/>
      <w:ind w:right="360"/>
      <w:jc w:val="both"/>
      <w:rPr>
        <w:rFonts w:hint="cs"/>
        <w:rtl/>
      </w:rPr>
    </w:pPr>
    <w:r>
      <w:rPr>
        <w:rtl/>
      </w:rPr>
      <w:t>ועדת</w:t>
    </w:r>
    <w:r>
      <w:rPr>
        <w:rFonts w:hint="cs"/>
        <w:rtl/>
      </w:rPr>
      <w:t xml:space="preserve"> הכנסת</w:t>
    </w:r>
  </w:p>
  <w:p w14:paraId="4B1C510B" w14:textId="77777777" w:rsidR="00D16118" w:rsidRDefault="00D16118">
    <w:pPr>
      <w:pStyle w:val="Header"/>
      <w:ind w:right="360"/>
      <w:jc w:val="both"/>
      <w:rPr>
        <w:rStyle w:val="PageNumber"/>
        <w:rFonts w:hint="cs"/>
        <w:rtl/>
      </w:rPr>
    </w:pPr>
    <w:r>
      <w:rPr>
        <w:rFonts w:hint="cs"/>
        <w:rtl/>
      </w:rPr>
      <w:t>11.7.2005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4397פרוטוקול_ישיבת_ועדה.doc"/>
    <w:docVar w:name="StartMode" w:val="3"/>
  </w:docVars>
  <w:rsids>
    <w:rsidRoot w:val="00A1511A"/>
    <w:rsid w:val="00552A80"/>
    <w:rsid w:val="005670DB"/>
    <w:rsid w:val="00965806"/>
    <w:rsid w:val="00984CB3"/>
    <w:rsid w:val="00A1511A"/>
    <w:rsid w:val="00D161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823D34"/>
  <w15:chartTrackingRefBased/>
  <w15:docId w15:val="{20576D54-6742-4047-B5D4-0E135D8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1611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1611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16118"/>
  </w:style>
  <w:style w:type="paragraph" w:styleId="BodyText">
    <w:name w:val="Body Text"/>
    <w:basedOn w:val="Normal"/>
    <w:rsid w:val="00D16118"/>
    <w:pPr>
      <w:overflowPunct w:val="0"/>
      <w:autoSpaceDE w:val="0"/>
      <w:autoSpaceDN w:val="0"/>
      <w:bidi/>
      <w:adjustRightInd w:val="0"/>
      <w:textAlignment w:val="baseline"/>
    </w:pPr>
    <w:rPr>
      <w:rFonts w:cs="David"/>
      <w:sz w:val="22"/>
      <w:lang w:eastAsia="he-IL"/>
    </w:rPr>
  </w:style>
  <w:style w:type="paragraph" w:styleId="BodyText2">
    <w:name w:val="Body Text 2"/>
    <w:basedOn w:val="Normal"/>
    <w:rsid w:val="00D16118"/>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5538</Words>
  <Characters>31569</Characters>
  <Application>Microsoft Office Word</Application>
  <DocSecurity>0</DocSecurity>
  <Lines>263</Lines>
  <Paragraphs>74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