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E7B75" w14:textId="77777777" w:rsidR="002A7F6A" w:rsidRPr="002A7F6A" w:rsidRDefault="002A7F6A" w:rsidP="002A7F6A">
      <w:pPr>
        <w:pStyle w:val="Heading5"/>
        <w:jc w:val="left"/>
        <w:rPr>
          <w:b/>
          <w:bCs/>
          <w:sz w:val="24"/>
          <w:rtl/>
        </w:rPr>
      </w:pPr>
      <w:r w:rsidRPr="002A7F6A">
        <w:rPr>
          <w:b/>
          <w:bCs/>
          <w:sz w:val="24"/>
          <w:rtl/>
        </w:rPr>
        <w:t xml:space="preserve">הכנסת </w:t>
      </w:r>
      <w:r w:rsidRPr="002A7F6A">
        <w:rPr>
          <w:rFonts w:hint="cs"/>
          <w:b/>
          <w:bCs/>
          <w:sz w:val="24"/>
          <w:rtl/>
        </w:rPr>
        <w:t>השמונה-עשרה</w:t>
      </w:r>
      <w:r w:rsidRPr="002A7F6A">
        <w:rPr>
          <w:b/>
          <w:bCs/>
          <w:sz w:val="24"/>
          <w:rtl/>
        </w:rPr>
        <w:tab/>
      </w:r>
      <w:r w:rsidRPr="002A7F6A">
        <w:rPr>
          <w:b/>
          <w:bCs/>
          <w:sz w:val="24"/>
          <w:rtl/>
        </w:rPr>
        <w:tab/>
      </w:r>
      <w:r w:rsidRPr="002A7F6A">
        <w:rPr>
          <w:b/>
          <w:bCs/>
          <w:sz w:val="24"/>
          <w:rtl/>
        </w:rPr>
        <w:tab/>
      </w:r>
      <w:r w:rsidRPr="002A7F6A">
        <w:rPr>
          <w:b/>
          <w:bCs/>
          <w:sz w:val="24"/>
          <w:rtl/>
        </w:rPr>
        <w:tab/>
      </w:r>
      <w:r w:rsidRPr="002A7F6A">
        <w:rPr>
          <w:b/>
          <w:bCs/>
          <w:sz w:val="24"/>
          <w:rtl/>
        </w:rPr>
        <w:tab/>
      </w:r>
      <w:r w:rsidRPr="002A7F6A">
        <w:rPr>
          <w:b/>
          <w:bCs/>
          <w:sz w:val="24"/>
          <w:rtl/>
        </w:rPr>
        <w:tab/>
      </w:r>
      <w:r w:rsidRPr="002A7F6A">
        <w:rPr>
          <w:b/>
          <w:bCs/>
          <w:sz w:val="24"/>
          <w:rtl/>
        </w:rPr>
        <w:tab/>
        <w:t>נוסח לא מתוקן</w:t>
      </w:r>
    </w:p>
    <w:p w14:paraId="44A2F984" w14:textId="77777777" w:rsidR="002A7F6A" w:rsidRPr="002A7F6A" w:rsidRDefault="002A7F6A" w:rsidP="002A7F6A">
      <w:pPr>
        <w:bidi/>
        <w:rPr>
          <w:rFonts w:cs="David"/>
          <w:b/>
          <w:bCs/>
          <w:rtl/>
        </w:rPr>
      </w:pPr>
      <w:r w:rsidRPr="002A7F6A">
        <w:rPr>
          <w:rFonts w:cs="David"/>
          <w:b/>
          <w:bCs/>
          <w:rtl/>
        </w:rPr>
        <w:t xml:space="preserve">מושב </w:t>
      </w:r>
      <w:r w:rsidRPr="002A7F6A">
        <w:rPr>
          <w:rFonts w:cs="David" w:hint="cs"/>
          <w:b/>
          <w:bCs/>
          <w:rtl/>
        </w:rPr>
        <w:t>ראשון</w:t>
      </w:r>
    </w:p>
    <w:p w14:paraId="3B4B17C4" w14:textId="77777777" w:rsidR="002A7F6A" w:rsidRPr="002A7F6A" w:rsidRDefault="002A7F6A" w:rsidP="002A7F6A">
      <w:pPr>
        <w:bidi/>
        <w:rPr>
          <w:rFonts w:cs="David"/>
          <w:b/>
          <w:bCs/>
          <w:rtl/>
        </w:rPr>
      </w:pPr>
    </w:p>
    <w:p w14:paraId="4ADB99BD" w14:textId="77777777" w:rsidR="002A7F6A" w:rsidRPr="002A7F6A" w:rsidRDefault="002A7F6A" w:rsidP="002A7F6A">
      <w:pPr>
        <w:bidi/>
        <w:rPr>
          <w:rFonts w:cs="David"/>
          <w:b/>
          <w:bCs/>
          <w:rtl/>
        </w:rPr>
      </w:pPr>
    </w:p>
    <w:p w14:paraId="65A5B1D6" w14:textId="77777777" w:rsidR="002A7F6A" w:rsidRPr="002A7F6A" w:rsidRDefault="002A7F6A" w:rsidP="002A7F6A">
      <w:pPr>
        <w:bidi/>
        <w:rPr>
          <w:rFonts w:cs="David"/>
          <w:b/>
          <w:bCs/>
          <w:rtl/>
        </w:rPr>
      </w:pPr>
    </w:p>
    <w:p w14:paraId="20A45834" w14:textId="77777777" w:rsidR="002A7F6A" w:rsidRPr="002A7F6A" w:rsidRDefault="002A7F6A" w:rsidP="002A7F6A">
      <w:pPr>
        <w:bidi/>
        <w:rPr>
          <w:rFonts w:cs="David"/>
          <w:b/>
          <w:bCs/>
          <w:rtl/>
        </w:rPr>
      </w:pPr>
    </w:p>
    <w:p w14:paraId="5BD88739" w14:textId="77777777" w:rsidR="002A7F6A" w:rsidRPr="002A7F6A" w:rsidRDefault="002A7F6A" w:rsidP="002A7F6A">
      <w:pPr>
        <w:bidi/>
        <w:jc w:val="center"/>
        <w:rPr>
          <w:rFonts w:cs="David" w:hint="cs"/>
          <w:b/>
          <w:bCs/>
          <w:rtl/>
        </w:rPr>
      </w:pPr>
      <w:r w:rsidRPr="002A7F6A">
        <w:rPr>
          <w:rFonts w:cs="David"/>
          <w:b/>
          <w:bCs/>
          <w:rtl/>
        </w:rPr>
        <w:t>פרוטוקול מס'</w:t>
      </w:r>
      <w:r w:rsidRPr="002A7F6A">
        <w:rPr>
          <w:rFonts w:cs="David"/>
          <w:b/>
          <w:bCs/>
        </w:rPr>
        <w:t xml:space="preserve">  3</w:t>
      </w:r>
    </w:p>
    <w:p w14:paraId="1CC888B9" w14:textId="77777777" w:rsidR="002A7F6A" w:rsidRPr="002A7F6A" w:rsidRDefault="002A7F6A" w:rsidP="002A7F6A">
      <w:pPr>
        <w:bidi/>
        <w:jc w:val="center"/>
        <w:rPr>
          <w:rFonts w:cs="David" w:hint="cs"/>
          <w:b/>
          <w:bCs/>
          <w:rtl/>
        </w:rPr>
      </w:pPr>
      <w:r w:rsidRPr="002A7F6A">
        <w:rPr>
          <w:rFonts w:cs="David" w:hint="cs"/>
          <w:b/>
          <w:bCs/>
          <w:rtl/>
        </w:rPr>
        <w:t>מישיבת הוועדה המסדרת לכנסת ה-18</w:t>
      </w:r>
    </w:p>
    <w:p w14:paraId="5431F414" w14:textId="77777777" w:rsidR="002A7F6A" w:rsidRPr="002A7F6A" w:rsidRDefault="002A7F6A" w:rsidP="002A7F6A">
      <w:pPr>
        <w:bidi/>
        <w:jc w:val="center"/>
        <w:rPr>
          <w:rFonts w:cs="David" w:hint="cs"/>
          <w:b/>
          <w:bCs/>
          <w:u w:val="single"/>
          <w:rtl/>
        </w:rPr>
      </w:pPr>
      <w:r w:rsidRPr="002A7F6A">
        <w:rPr>
          <w:rFonts w:cs="David" w:hint="cs"/>
          <w:b/>
          <w:bCs/>
          <w:u w:val="single"/>
          <w:rtl/>
        </w:rPr>
        <w:t xml:space="preserve">יום רביעי, כ"א באדר, </w:t>
      </w:r>
      <w:proofErr w:type="spellStart"/>
      <w:r w:rsidRPr="002A7F6A">
        <w:rPr>
          <w:rFonts w:cs="David" w:hint="cs"/>
          <w:b/>
          <w:bCs/>
          <w:u w:val="single"/>
          <w:rtl/>
        </w:rPr>
        <w:t>התשס"ט</w:t>
      </w:r>
      <w:proofErr w:type="spellEnd"/>
      <w:r w:rsidRPr="002A7F6A">
        <w:rPr>
          <w:rFonts w:cs="David" w:hint="cs"/>
          <w:b/>
          <w:bCs/>
          <w:u w:val="single"/>
          <w:rtl/>
        </w:rPr>
        <w:t xml:space="preserve"> (18/03/2009) בשעה 10:00</w:t>
      </w:r>
    </w:p>
    <w:p w14:paraId="1B6D7910" w14:textId="77777777" w:rsidR="002A7F6A" w:rsidRPr="002A7F6A" w:rsidRDefault="002A7F6A" w:rsidP="002A7F6A">
      <w:pPr>
        <w:bidi/>
        <w:rPr>
          <w:rFonts w:cs="David"/>
          <w:b/>
          <w:bCs/>
          <w:rtl/>
        </w:rPr>
      </w:pPr>
    </w:p>
    <w:p w14:paraId="51CA0D77" w14:textId="77777777" w:rsidR="002A7F6A" w:rsidRPr="002A7F6A" w:rsidRDefault="002A7F6A" w:rsidP="002A7F6A">
      <w:pPr>
        <w:bidi/>
        <w:rPr>
          <w:rFonts w:cs="David"/>
          <w:b/>
          <w:bCs/>
          <w:rtl/>
        </w:rPr>
      </w:pPr>
    </w:p>
    <w:p w14:paraId="4F735FFA" w14:textId="77777777" w:rsidR="002A7F6A" w:rsidRPr="002A7F6A" w:rsidRDefault="002A7F6A" w:rsidP="002A7F6A">
      <w:pPr>
        <w:tabs>
          <w:tab w:val="left" w:pos="1221"/>
        </w:tabs>
        <w:bidi/>
        <w:rPr>
          <w:rFonts w:cs="David" w:hint="cs"/>
          <w:b/>
          <w:bCs/>
          <w:u w:val="single"/>
          <w:rtl/>
        </w:rPr>
      </w:pPr>
    </w:p>
    <w:p w14:paraId="1835DA2E" w14:textId="77777777" w:rsidR="002A7F6A" w:rsidRPr="002A7F6A" w:rsidRDefault="002A7F6A" w:rsidP="002A7F6A">
      <w:pPr>
        <w:tabs>
          <w:tab w:val="left" w:pos="1221"/>
        </w:tabs>
        <w:bidi/>
        <w:rPr>
          <w:rFonts w:cs="David" w:hint="cs"/>
          <w:b/>
          <w:bCs/>
          <w:rtl/>
        </w:rPr>
      </w:pPr>
      <w:r w:rsidRPr="002A7F6A">
        <w:rPr>
          <w:rFonts w:cs="David"/>
          <w:b/>
          <w:bCs/>
          <w:u w:val="single"/>
          <w:rtl/>
        </w:rPr>
        <w:t>סדר היום</w:t>
      </w:r>
      <w:r w:rsidRPr="002A7F6A">
        <w:rPr>
          <w:rFonts w:cs="David"/>
          <w:rtl/>
        </w:rPr>
        <w:t>:</w:t>
      </w:r>
    </w:p>
    <w:p w14:paraId="64FFE0D0" w14:textId="77777777" w:rsidR="002A7F6A" w:rsidRPr="002A7F6A" w:rsidRDefault="002A7F6A" w:rsidP="002A7F6A">
      <w:pPr>
        <w:bidi/>
        <w:rPr>
          <w:rFonts w:cs="David" w:hint="cs"/>
          <w:b/>
          <w:bCs/>
          <w:rtl/>
        </w:rPr>
      </w:pPr>
    </w:p>
    <w:p w14:paraId="47607E0E" w14:textId="77777777" w:rsidR="002A7F6A" w:rsidRPr="002A7F6A" w:rsidRDefault="002A7F6A" w:rsidP="002A7F6A">
      <w:pPr>
        <w:bidi/>
        <w:rPr>
          <w:rFonts w:cs="David" w:hint="cs"/>
          <w:b/>
          <w:bCs/>
          <w:rtl/>
        </w:rPr>
      </w:pPr>
      <w:r w:rsidRPr="002A7F6A">
        <w:rPr>
          <w:rFonts w:cs="David" w:hint="cs"/>
          <w:b/>
          <w:bCs/>
          <w:rtl/>
        </w:rPr>
        <w:t>מועד סיום כנס החורף וקביעת מועד תחילת כנס הקיץ של הכנסת השמונה-עשרה</w:t>
      </w:r>
    </w:p>
    <w:p w14:paraId="5BD0A78A" w14:textId="77777777" w:rsidR="002A7F6A" w:rsidRPr="002A7F6A" w:rsidRDefault="002A7F6A" w:rsidP="002A7F6A">
      <w:pPr>
        <w:bidi/>
        <w:rPr>
          <w:rFonts w:cs="David"/>
          <w:b/>
          <w:bCs/>
          <w:rtl/>
        </w:rPr>
      </w:pPr>
    </w:p>
    <w:p w14:paraId="6EB84BC5" w14:textId="77777777" w:rsidR="002A7F6A" w:rsidRPr="002A7F6A" w:rsidRDefault="002A7F6A" w:rsidP="002A7F6A">
      <w:pPr>
        <w:bidi/>
        <w:rPr>
          <w:rFonts w:cs="David"/>
          <w:b/>
          <w:bCs/>
          <w:u w:val="single"/>
          <w:rtl/>
        </w:rPr>
      </w:pPr>
      <w:r w:rsidRPr="002A7F6A">
        <w:rPr>
          <w:rFonts w:cs="David"/>
          <w:b/>
          <w:bCs/>
          <w:u w:val="single"/>
          <w:rtl/>
        </w:rPr>
        <w:t>נכחו</w:t>
      </w:r>
      <w:r w:rsidRPr="002A7F6A">
        <w:rPr>
          <w:rFonts w:cs="David"/>
          <w:rtl/>
        </w:rPr>
        <w:t>:</w:t>
      </w:r>
    </w:p>
    <w:p w14:paraId="2F3FC153" w14:textId="77777777" w:rsidR="002A7F6A" w:rsidRPr="002A7F6A" w:rsidRDefault="002A7F6A" w:rsidP="002A7F6A">
      <w:pPr>
        <w:bidi/>
        <w:rPr>
          <w:rFonts w:cs="David"/>
          <w:rtl/>
        </w:rPr>
      </w:pPr>
    </w:p>
    <w:p w14:paraId="3BE85143" w14:textId="77777777" w:rsidR="002A7F6A" w:rsidRPr="002A7F6A" w:rsidRDefault="002A7F6A" w:rsidP="002A7F6A">
      <w:pPr>
        <w:tabs>
          <w:tab w:val="left" w:pos="1788"/>
        </w:tabs>
        <w:bidi/>
        <w:rPr>
          <w:rFonts w:cs="David"/>
          <w:rtl/>
        </w:rPr>
      </w:pPr>
      <w:r w:rsidRPr="002A7F6A">
        <w:rPr>
          <w:rFonts w:cs="David"/>
          <w:b/>
          <w:bCs/>
          <w:u w:val="single"/>
          <w:rtl/>
        </w:rPr>
        <w:t>חברי הוועדה</w:t>
      </w:r>
      <w:r w:rsidRPr="002A7F6A">
        <w:rPr>
          <w:rFonts w:cs="David"/>
          <w:rtl/>
        </w:rPr>
        <w:t>:</w:t>
      </w:r>
    </w:p>
    <w:p w14:paraId="5A825573" w14:textId="77777777" w:rsidR="002A7F6A" w:rsidRPr="002A7F6A" w:rsidRDefault="002A7F6A" w:rsidP="002A7F6A">
      <w:pPr>
        <w:bidi/>
        <w:rPr>
          <w:rFonts w:cs="David" w:hint="cs"/>
          <w:rtl/>
        </w:rPr>
      </w:pPr>
      <w:r w:rsidRPr="002A7F6A">
        <w:rPr>
          <w:rFonts w:cs="David" w:hint="cs"/>
          <w:rtl/>
        </w:rPr>
        <w:t xml:space="preserve">יולי-יואל אדלשטיין </w:t>
      </w:r>
      <w:r w:rsidRPr="002A7F6A">
        <w:rPr>
          <w:rFonts w:cs="David"/>
          <w:rtl/>
        </w:rPr>
        <w:t>–</w:t>
      </w:r>
      <w:r w:rsidRPr="002A7F6A">
        <w:rPr>
          <w:rFonts w:cs="David" w:hint="cs"/>
          <w:rtl/>
        </w:rPr>
        <w:t xml:space="preserve"> היו"ר</w:t>
      </w:r>
    </w:p>
    <w:p w14:paraId="5514FC03" w14:textId="77777777" w:rsidR="002A7F6A" w:rsidRPr="002A7F6A" w:rsidRDefault="002A7F6A" w:rsidP="002A7F6A">
      <w:pPr>
        <w:bidi/>
        <w:rPr>
          <w:rFonts w:cs="David" w:hint="cs"/>
          <w:rtl/>
        </w:rPr>
      </w:pPr>
      <w:r w:rsidRPr="002A7F6A">
        <w:rPr>
          <w:rFonts w:cs="David" w:hint="cs"/>
          <w:rtl/>
        </w:rPr>
        <w:t xml:space="preserve">זאב </w:t>
      </w:r>
      <w:proofErr w:type="spellStart"/>
      <w:r w:rsidRPr="002A7F6A">
        <w:rPr>
          <w:rFonts w:cs="David" w:hint="cs"/>
          <w:rtl/>
        </w:rPr>
        <w:t>אלקין</w:t>
      </w:r>
      <w:proofErr w:type="spellEnd"/>
    </w:p>
    <w:p w14:paraId="2114D3C3" w14:textId="77777777" w:rsidR="002A7F6A" w:rsidRPr="002A7F6A" w:rsidRDefault="002A7F6A" w:rsidP="002A7F6A">
      <w:pPr>
        <w:bidi/>
        <w:rPr>
          <w:rFonts w:cs="David" w:hint="cs"/>
          <w:rtl/>
        </w:rPr>
      </w:pPr>
      <w:r w:rsidRPr="002A7F6A">
        <w:rPr>
          <w:rFonts w:cs="David" w:hint="cs"/>
          <w:rtl/>
        </w:rPr>
        <w:t>חיים אמסלם</w:t>
      </w:r>
    </w:p>
    <w:p w14:paraId="370C9D0F" w14:textId="77777777" w:rsidR="002A7F6A" w:rsidRPr="002A7F6A" w:rsidRDefault="002A7F6A" w:rsidP="002A7F6A">
      <w:pPr>
        <w:bidi/>
        <w:rPr>
          <w:rFonts w:cs="David" w:hint="cs"/>
          <w:rtl/>
        </w:rPr>
      </w:pPr>
      <w:r w:rsidRPr="002A7F6A">
        <w:rPr>
          <w:rFonts w:cs="David" w:hint="cs"/>
          <w:rtl/>
        </w:rPr>
        <w:t xml:space="preserve">אופיר </w:t>
      </w:r>
      <w:proofErr w:type="spellStart"/>
      <w:r w:rsidRPr="002A7F6A">
        <w:rPr>
          <w:rFonts w:cs="David" w:hint="cs"/>
          <w:rtl/>
        </w:rPr>
        <w:t>אקוניס</w:t>
      </w:r>
      <w:proofErr w:type="spellEnd"/>
    </w:p>
    <w:p w14:paraId="79F20B48" w14:textId="77777777" w:rsidR="002A7F6A" w:rsidRPr="002A7F6A" w:rsidRDefault="002A7F6A" w:rsidP="002A7F6A">
      <w:pPr>
        <w:bidi/>
        <w:rPr>
          <w:rFonts w:cs="David" w:hint="cs"/>
          <w:rtl/>
        </w:rPr>
      </w:pPr>
      <w:r w:rsidRPr="002A7F6A">
        <w:rPr>
          <w:rFonts w:cs="David" w:hint="cs"/>
          <w:rtl/>
        </w:rPr>
        <w:t xml:space="preserve">זאב </w:t>
      </w:r>
      <w:proofErr w:type="spellStart"/>
      <w:r w:rsidRPr="002A7F6A">
        <w:rPr>
          <w:rFonts w:cs="David" w:hint="cs"/>
          <w:rtl/>
        </w:rPr>
        <w:t>בילסקי</w:t>
      </w:r>
      <w:proofErr w:type="spellEnd"/>
    </w:p>
    <w:p w14:paraId="55A7CA42" w14:textId="77777777" w:rsidR="002A7F6A" w:rsidRPr="002A7F6A" w:rsidRDefault="002A7F6A" w:rsidP="002A7F6A">
      <w:pPr>
        <w:bidi/>
        <w:rPr>
          <w:rFonts w:cs="David" w:hint="cs"/>
          <w:rtl/>
        </w:rPr>
      </w:pPr>
      <w:r w:rsidRPr="002A7F6A">
        <w:rPr>
          <w:rFonts w:cs="David" w:hint="cs"/>
          <w:rtl/>
        </w:rPr>
        <w:t>מוחמד ברכה</w:t>
      </w:r>
    </w:p>
    <w:p w14:paraId="21071E9E" w14:textId="77777777" w:rsidR="002A7F6A" w:rsidRPr="002A7F6A" w:rsidRDefault="002A7F6A" w:rsidP="002A7F6A">
      <w:pPr>
        <w:bidi/>
        <w:rPr>
          <w:rFonts w:cs="David" w:hint="cs"/>
          <w:rtl/>
        </w:rPr>
      </w:pPr>
      <w:r w:rsidRPr="002A7F6A">
        <w:rPr>
          <w:rFonts w:cs="David" w:hint="cs"/>
          <w:rtl/>
        </w:rPr>
        <w:t>אילן גילאון</w:t>
      </w:r>
    </w:p>
    <w:p w14:paraId="292E68AB" w14:textId="77777777" w:rsidR="002A7F6A" w:rsidRPr="002A7F6A" w:rsidRDefault="002A7F6A" w:rsidP="002A7F6A">
      <w:pPr>
        <w:bidi/>
        <w:rPr>
          <w:rFonts w:cs="David" w:hint="cs"/>
          <w:rtl/>
        </w:rPr>
      </w:pPr>
      <w:r w:rsidRPr="002A7F6A">
        <w:rPr>
          <w:rFonts w:cs="David" w:hint="cs"/>
          <w:rtl/>
        </w:rPr>
        <w:t>משה גפני</w:t>
      </w:r>
    </w:p>
    <w:p w14:paraId="747236B8" w14:textId="77777777" w:rsidR="002A7F6A" w:rsidRPr="002A7F6A" w:rsidRDefault="002A7F6A" w:rsidP="002A7F6A">
      <w:pPr>
        <w:bidi/>
        <w:rPr>
          <w:rFonts w:cs="David" w:hint="cs"/>
          <w:rtl/>
        </w:rPr>
      </w:pPr>
      <w:r w:rsidRPr="002A7F6A">
        <w:rPr>
          <w:rFonts w:cs="David" w:hint="cs"/>
          <w:rtl/>
        </w:rPr>
        <w:t>צחי הנגבי</w:t>
      </w:r>
    </w:p>
    <w:p w14:paraId="5CAA1F70" w14:textId="77777777" w:rsidR="002A7F6A" w:rsidRPr="002A7F6A" w:rsidRDefault="002A7F6A" w:rsidP="002A7F6A">
      <w:pPr>
        <w:bidi/>
        <w:rPr>
          <w:rFonts w:cs="David" w:hint="cs"/>
          <w:rtl/>
        </w:rPr>
      </w:pPr>
      <w:r w:rsidRPr="002A7F6A">
        <w:rPr>
          <w:rFonts w:cs="David" w:hint="cs"/>
          <w:rtl/>
        </w:rPr>
        <w:t>יצחק הרצוג</w:t>
      </w:r>
    </w:p>
    <w:p w14:paraId="0584E96D" w14:textId="77777777" w:rsidR="002A7F6A" w:rsidRPr="002A7F6A" w:rsidRDefault="002A7F6A" w:rsidP="002A7F6A">
      <w:pPr>
        <w:bidi/>
        <w:rPr>
          <w:rFonts w:cs="David" w:hint="cs"/>
          <w:rtl/>
        </w:rPr>
      </w:pPr>
      <w:r w:rsidRPr="002A7F6A">
        <w:rPr>
          <w:rFonts w:cs="David" w:hint="cs"/>
          <w:rtl/>
        </w:rPr>
        <w:t>נסים זאב</w:t>
      </w:r>
    </w:p>
    <w:p w14:paraId="56FBB6FD" w14:textId="77777777" w:rsidR="002A7F6A" w:rsidRPr="002A7F6A" w:rsidRDefault="002A7F6A" w:rsidP="002A7F6A">
      <w:pPr>
        <w:bidi/>
        <w:rPr>
          <w:rFonts w:cs="David" w:hint="cs"/>
          <w:rtl/>
        </w:rPr>
      </w:pPr>
      <w:r w:rsidRPr="002A7F6A">
        <w:rPr>
          <w:rFonts w:cs="David" w:hint="cs"/>
          <w:rtl/>
        </w:rPr>
        <w:t>אורית זוארץ</w:t>
      </w:r>
    </w:p>
    <w:p w14:paraId="11A7F130" w14:textId="77777777" w:rsidR="002A7F6A" w:rsidRPr="002A7F6A" w:rsidRDefault="002A7F6A" w:rsidP="002A7F6A">
      <w:pPr>
        <w:bidi/>
        <w:rPr>
          <w:rFonts w:cs="David" w:hint="cs"/>
          <w:rtl/>
        </w:rPr>
      </w:pPr>
      <w:r w:rsidRPr="002A7F6A">
        <w:rPr>
          <w:rFonts w:cs="David" w:hint="cs"/>
          <w:rtl/>
        </w:rPr>
        <w:t>יואל חסון</w:t>
      </w:r>
    </w:p>
    <w:p w14:paraId="72DC79C7" w14:textId="77777777" w:rsidR="002A7F6A" w:rsidRPr="002A7F6A" w:rsidRDefault="002A7F6A" w:rsidP="002A7F6A">
      <w:pPr>
        <w:bidi/>
        <w:rPr>
          <w:rFonts w:cs="David" w:hint="cs"/>
          <w:rtl/>
        </w:rPr>
      </w:pPr>
      <w:r w:rsidRPr="002A7F6A">
        <w:rPr>
          <w:rFonts w:cs="David" w:hint="cs"/>
          <w:rtl/>
        </w:rPr>
        <w:t>אחמד טיבי</w:t>
      </w:r>
    </w:p>
    <w:p w14:paraId="0F38C21B" w14:textId="77777777" w:rsidR="002A7F6A" w:rsidRPr="002A7F6A" w:rsidRDefault="002A7F6A" w:rsidP="002A7F6A">
      <w:pPr>
        <w:bidi/>
        <w:rPr>
          <w:rFonts w:cs="David" w:hint="cs"/>
          <w:rtl/>
        </w:rPr>
      </w:pPr>
      <w:r w:rsidRPr="002A7F6A">
        <w:rPr>
          <w:rFonts w:cs="David" w:hint="cs"/>
          <w:rtl/>
        </w:rPr>
        <w:t>איתן כבל</w:t>
      </w:r>
    </w:p>
    <w:p w14:paraId="0F7B2E33" w14:textId="77777777" w:rsidR="002A7F6A" w:rsidRPr="002A7F6A" w:rsidRDefault="002A7F6A" w:rsidP="002A7F6A">
      <w:pPr>
        <w:bidi/>
        <w:rPr>
          <w:rFonts w:cs="David" w:hint="cs"/>
          <w:rtl/>
        </w:rPr>
      </w:pPr>
      <w:r w:rsidRPr="002A7F6A">
        <w:rPr>
          <w:rFonts w:cs="David" w:hint="cs"/>
          <w:rtl/>
        </w:rPr>
        <w:t>אורלי לוי-אבקסיס</w:t>
      </w:r>
    </w:p>
    <w:p w14:paraId="03A80A56" w14:textId="77777777" w:rsidR="002A7F6A" w:rsidRPr="002A7F6A" w:rsidRDefault="002A7F6A" w:rsidP="002A7F6A">
      <w:pPr>
        <w:bidi/>
        <w:rPr>
          <w:rFonts w:cs="David" w:hint="cs"/>
          <w:rtl/>
        </w:rPr>
      </w:pPr>
      <w:r w:rsidRPr="002A7F6A">
        <w:rPr>
          <w:rFonts w:cs="David" w:hint="cs"/>
          <w:rtl/>
        </w:rPr>
        <w:t xml:space="preserve">יריב </w:t>
      </w:r>
      <w:proofErr w:type="spellStart"/>
      <w:r w:rsidRPr="002A7F6A">
        <w:rPr>
          <w:rFonts w:cs="David" w:hint="cs"/>
          <w:rtl/>
        </w:rPr>
        <w:t>לוין</w:t>
      </w:r>
      <w:proofErr w:type="spellEnd"/>
    </w:p>
    <w:p w14:paraId="60A1345F" w14:textId="77777777" w:rsidR="002A7F6A" w:rsidRPr="002A7F6A" w:rsidRDefault="002A7F6A" w:rsidP="002A7F6A">
      <w:pPr>
        <w:bidi/>
        <w:rPr>
          <w:rFonts w:cs="David" w:hint="cs"/>
          <w:rtl/>
        </w:rPr>
      </w:pPr>
      <w:r w:rsidRPr="002A7F6A">
        <w:rPr>
          <w:rFonts w:cs="David" w:hint="cs"/>
          <w:rtl/>
        </w:rPr>
        <w:t>שלמה מולה</w:t>
      </w:r>
    </w:p>
    <w:p w14:paraId="23630405" w14:textId="77777777" w:rsidR="002A7F6A" w:rsidRPr="002A7F6A" w:rsidRDefault="002A7F6A" w:rsidP="002A7F6A">
      <w:pPr>
        <w:bidi/>
        <w:rPr>
          <w:rFonts w:cs="David" w:hint="cs"/>
          <w:rtl/>
        </w:rPr>
      </w:pPr>
      <w:r w:rsidRPr="002A7F6A">
        <w:rPr>
          <w:rFonts w:cs="David" w:hint="cs"/>
          <w:rtl/>
        </w:rPr>
        <w:t>אלכס מילר</w:t>
      </w:r>
    </w:p>
    <w:p w14:paraId="289DEFB0" w14:textId="77777777" w:rsidR="002A7F6A" w:rsidRPr="002A7F6A" w:rsidRDefault="002A7F6A" w:rsidP="002A7F6A">
      <w:pPr>
        <w:bidi/>
        <w:rPr>
          <w:rFonts w:cs="David" w:hint="cs"/>
          <w:rtl/>
        </w:rPr>
      </w:pPr>
      <w:r w:rsidRPr="002A7F6A">
        <w:rPr>
          <w:rFonts w:cs="David" w:hint="cs"/>
          <w:rtl/>
        </w:rPr>
        <w:t>דן מרידור</w:t>
      </w:r>
    </w:p>
    <w:p w14:paraId="4E00EB6F" w14:textId="77777777" w:rsidR="002A7F6A" w:rsidRPr="002A7F6A" w:rsidRDefault="002A7F6A" w:rsidP="002A7F6A">
      <w:pPr>
        <w:bidi/>
        <w:rPr>
          <w:rFonts w:cs="David" w:hint="cs"/>
          <w:rtl/>
        </w:rPr>
      </w:pPr>
      <w:r w:rsidRPr="002A7F6A">
        <w:rPr>
          <w:rFonts w:cs="David" w:hint="cs"/>
          <w:rtl/>
        </w:rPr>
        <w:t>חמד עמאר</w:t>
      </w:r>
    </w:p>
    <w:p w14:paraId="1454D985" w14:textId="77777777" w:rsidR="002A7F6A" w:rsidRPr="002A7F6A" w:rsidRDefault="002A7F6A" w:rsidP="002A7F6A">
      <w:pPr>
        <w:bidi/>
        <w:rPr>
          <w:rFonts w:cs="David" w:hint="cs"/>
          <w:rtl/>
        </w:rPr>
      </w:pPr>
      <w:r w:rsidRPr="002A7F6A">
        <w:rPr>
          <w:rFonts w:cs="David" w:hint="cs"/>
          <w:rtl/>
        </w:rPr>
        <w:t>אופיר פינס-פז</w:t>
      </w:r>
    </w:p>
    <w:p w14:paraId="16296EC7" w14:textId="77777777" w:rsidR="002A7F6A" w:rsidRPr="002A7F6A" w:rsidRDefault="002A7F6A" w:rsidP="002A7F6A">
      <w:pPr>
        <w:bidi/>
        <w:rPr>
          <w:rFonts w:cs="David" w:hint="cs"/>
          <w:rtl/>
        </w:rPr>
      </w:pPr>
      <w:r w:rsidRPr="002A7F6A">
        <w:rPr>
          <w:rFonts w:cs="David" w:hint="cs"/>
          <w:rtl/>
        </w:rPr>
        <w:t>דוד רותם</w:t>
      </w:r>
    </w:p>
    <w:p w14:paraId="4E8B8941" w14:textId="77777777" w:rsidR="002A7F6A" w:rsidRPr="002A7F6A" w:rsidRDefault="002A7F6A" w:rsidP="002A7F6A">
      <w:pPr>
        <w:bidi/>
        <w:rPr>
          <w:rFonts w:cs="David" w:hint="cs"/>
          <w:rtl/>
        </w:rPr>
      </w:pPr>
      <w:r w:rsidRPr="002A7F6A">
        <w:rPr>
          <w:rFonts w:cs="David" w:hint="cs"/>
          <w:rtl/>
        </w:rPr>
        <w:t>כרמל שאמה</w:t>
      </w:r>
    </w:p>
    <w:p w14:paraId="5A1D6EF5" w14:textId="77777777" w:rsidR="002A7F6A" w:rsidRPr="002A7F6A" w:rsidRDefault="002A7F6A" w:rsidP="002A7F6A">
      <w:pPr>
        <w:bidi/>
        <w:rPr>
          <w:rFonts w:cs="David" w:hint="cs"/>
          <w:rtl/>
        </w:rPr>
      </w:pPr>
      <w:r w:rsidRPr="002A7F6A">
        <w:rPr>
          <w:rFonts w:cs="David" w:hint="cs"/>
          <w:rtl/>
        </w:rPr>
        <w:t xml:space="preserve">עתניאל </w:t>
      </w:r>
      <w:proofErr w:type="spellStart"/>
      <w:r w:rsidRPr="002A7F6A">
        <w:rPr>
          <w:rFonts w:cs="David" w:hint="cs"/>
          <w:rtl/>
        </w:rPr>
        <w:t>שנלר</w:t>
      </w:r>
      <w:proofErr w:type="spellEnd"/>
    </w:p>
    <w:p w14:paraId="36369FDF" w14:textId="77777777" w:rsidR="002A7F6A" w:rsidRPr="002A7F6A" w:rsidRDefault="002A7F6A" w:rsidP="002A7F6A">
      <w:pPr>
        <w:bidi/>
        <w:rPr>
          <w:rFonts w:cs="David"/>
          <w:rtl/>
        </w:rPr>
      </w:pPr>
    </w:p>
    <w:p w14:paraId="689FF2F2" w14:textId="77777777" w:rsidR="002A7F6A" w:rsidRPr="002A7F6A" w:rsidRDefault="002A7F6A" w:rsidP="002A7F6A">
      <w:pPr>
        <w:tabs>
          <w:tab w:val="left" w:pos="1788"/>
          <w:tab w:val="left" w:pos="3631"/>
        </w:tabs>
        <w:bidi/>
        <w:rPr>
          <w:rFonts w:cs="David" w:hint="cs"/>
          <w:rtl/>
        </w:rPr>
      </w:pPr>
      <w:r w:rsidRPr="002A7F6A">
        <w:rPr>
          <w:rFonts w:cs="David"/>
          <w:b/>
          <w:bCs/>
          <w:u w:val="single"/>
          <w:rtl/>
        </w:rPr>
        <w:t>מוזמנים</w:t>
      </w:r>
      <w:r w:rsidRPr="002A7F6A">
        <w:rPr>
          <w:rFonts w:cs="David"/>
          <w:rtl/>
        </w:rPr>
        <w:t>:</w:t>
      </w:r>
    </w:p>
    <w:p w14:paraId="5B380BF3" w14:textId="77777777" w:rsidR="002A7F6A" w:rsidRPr="002A7F6A" w:rsidRDefault="002A7F6A" w:rsidP="002A7F6A">
      <w:pPr>
        <w:bidi/>
        <w:rPr>
          <w:rFonts w:cs="David" w:hint="cs"/>
          <w:rtl/>
        </w:rPr>
      </w:pPr>
      <w:r w:rsidRPr="002A7F6A">
        <w:rPr>
          <w:rFonts w:cs="David" w:hint="cs"/>
          <w:rtl/>
        </w:rPr>
        <w:t xml:space="preserve">איל ינון </w:t>
      </w:r>
      <w:r w:rsidRPr="002A7F6A">
        <w:rPr>
          <w:rFonts w:cs="David"/>
          <w:rtl/>
        </w:rPr>
        <w:t>–</w:t>
      </w:r>
      <w:r w:rsidRPr="002A7F6A">
        <w:rPr>
          <w:rFonts w:cs="David" w:hint="cs"/>
          <w:rtl/>
        </w:rPr>
        <w:t xml:space="preserve"> מזכיר הכנסת</w:t>
      </w:r>
    </w:p>
    <w:p w14:paraId="102F418C" w14:textId="77777777" w:rsidR="002A7F6A" w:rsidRPr="002A7F6A" w:rsidRDefault="002A7F6A" w:rsidP="002A7F6A">
      <w:pPr>
        <w:bidi/>
        <w:rPr>
          <w:rFonts w:cs="David" w:hint="cs"/>
          <w:rtl/>
        </w:rPr>
      </w:pPr>
      <w:r w:rsidRPr="002A7F6A">
        <w:rPr>
          <w:rFonts w:cs="David" w:hint="cs"/>
          <w:rtl/>
        </w:rPr>
        <w:t xml:space="preserve">נאזם בדר </w:t>
      </w:r>
      <w:r w:rsidRPr="002A7F6A">
        <w:rPr>
          <w:rFonts w:cs="David"/>
          <w:rtl/>
        </w:rPr>
        <w:t>–</w:t>
      </w:r>
      <w:r w:rsidRPr="002A7F6A">
        <w:rPr>
          <w:rFonts w:cs="David" w:hint="cs"/>
          <w:rtl/>
        </w:rPr>
        <w:t xml:space="preserve"> סגן מזכיר הכנסת</w:t>
      </w:r>
    </w:p>
    <w:p w14:paraId="7FF24A48" w14:textId="77777777" w:rsidR="002A7F6A" w:rsidRPr="002A7F6A" w:rsidRDefault="002A7F6A" w:rsidP="002A7F6A">
      <w:pPr>
        <w:bidi/>
        <w:rPr>
          <w:rFonts w:cs="David" w:hint="cs"/>
          <w:rtl/>
        </w:rPr>
      </w:pPr>
      <w:r w:rsidRPr="002A7F6A">
        <w:rPr>
          <w:rFonts w:cs="David" w:hint="cs"/>
          <w:rtl/>
        </w:rPr>
        <w:t xml:space="preserve">ירדנה </w:t>
      </w:r>
      <w:proofErr w:type="spellStart"/>
      <w:r w:rsidRPr="002A7F6A">
        <w:rPr>
          <w:rFonts w:cs="David" w:hint="cs"/>
          <w:rtl/>
        </w:rPr>
        <w:t>מלר</w:t>
      </w:r>
      <w:proofErr w:type="spellEnd"/>
      <w:r w:rsidRPr="002A7F6A">
        <w:rPr>
          <w:rFonts w:cs="David" w:hint="cs"/>
          <w:rtl/>
        </w:rPr>
        <w:t xml:space="preserve">-הורוביץ </w:t>
      </w:r>
      <w:r w:rsidRPr="002A7F6A">
        <w:rPr>
          <w:rFonts w:cs="David"/>
          <w:rtl/>
        </w:rPr>
        <w:t>–</w:t>
      </w:r>
      <w:r w:rsidRPr="002A7F6A">
        <w:rPr>
          <w:rFonts w:cs="David" w:hint="cs"/>
          <w:rtl/>
        </w:rPr>
        <w:t xml:space="preserve"> סגנית מזכיר הכנסת</w:t>
      </w:r>
    </w:p>
    <w:p w14:paraId="0D18B5BA" w14:textId="77777777" w:rsidR="002A7F6A" w:rsidRPr="002A7F6A" w:rsidRDefault="002A7F6A" w:rsidP="002A7F6A">
      <w:pPr>
        <w:bidi/>
        <w:rPr>
          <w:rFonts w:cs="David"/>
          <w:rtl/>
        </w:rPr>
      </w:pPr>
    </w:p>
    <w:p w14:paraId="080066EF" w14:textId="77777777" w:rsidR="002A7F6A" w:rsidRPr="002A7F6A" w:rsidRDefault="002A7F6A" w:rsidP="002A7F6A">
      <w:pPr>
        <w:bidi/>
        <w:rPr>
          <w:rFonts w:cs="David"/>
          <w:rtl/>
        </w:rPr>
      </w:pPr>
    </w:p>
    <w:p w14:paraId="12798172" w14:textId="77777777" w:rsidR="002A7F6A" w:rsidRPr="002A7F6A" w:rsidRDefault="002A7F6A" w:rsidP="002A7F6A">
      <w:pPr>
        <w:tabs>
          <w:tab w:val="left" w:pos="1930"/>
        </w:tabs>
        <w:bidi/>
        <w:rPr>
          <w:rFonts w:cs="David" w:hint="cs"/>
          <w:rtl/>
        </w:rPr>
      </w:pPr>
      <w:r w:rsidRPr="002A7F6A">
        <w:rPr>
          <w:rFonts w:cs="David"/>
          <w:b/>
          <w:bCs/>
          <w:u w:val="single"/>
          <w:rtl/>
        </w:rPr>
        <w:t>יוע</w:t>
      </w:r>
      <w:r w:rsidRPr="002A7F6A">
        <w:rPr>
          <w:rFonts w:cs="David" w:hint="cs"/>
          <w:b/>
          <w:bCs/>
          <w:u w:val="single"/>
          <w:rtl/>
        </w:rPr>
        <w:t>צת</w:t>
      </w:r>
      <w:r w:rsidRPr="002A7F6A">
        <w:rPr>
          <w:rFonts w:cs="David"/>
          <w:b/>
          <w:bCs/>
          <w:u w:val="single"/>
          <w:rtl/>
        </w:rPr>
        <w:t xml:space="preserve"> משפטי</w:t>
      </w:r>
      <w:r w:rsidRPr="002A7F6A">
        <w:rPr>
          <w:rFonts w:cs="David" w:hint="cs"/>
          <w:b/>
          <w:bCs/>
          <w:u w:val="single"/>
          <w:rtl/>
        </w:rPr>
        <w:t>ת</w:t>
      </w:r>
      <w:r w:rsidRPr="002A7F6A">
        <w:rPr>
          <w:rFonts w:cs="David"/>
          <w:rtl/>
        </w:rPr>
        <w:t>:</w:t>
      </w:r>
      <w:r w:rsidRPr="002A7F6A">
        <w:rPr>
          <w:rFonts w:cs="David" w:hint="cs"/>
          <w:rtl/>
        </w:rPr>
        <w:tab/>
        <w:t>עו"ד ארבל אסטרחן</w:t>
      </w:r>
    </w:p>
    <w:p w14:paraId="5A67A2BE" w14:textId="77777777" w:rsidR="002A7F6A" w:rsidRPr="002A7F6A" w:rsidRDefault="002A7F6A" w:rsidP="002A7F6A">
      <w:pPr>
        <w:bidi/>
        <w:rPr>
          <w:rFonts w:cs="David"/>
          <w:rtl/>
        </w:rPr>
      </w:pPr>
    </w:p>
    <w:p w14:paraId="54DB32EE" w14:textId="77777777" w:rsidR="002A7F6A" w:rsidRPr="002A7F6A" w:rsidRDefault="002A7F6A" w:rsidP="002A7F6A">
      <w:pPr>
        <w:tabs>
          <w:tab w:val="left" w:pos="1930"/>
        </w:tabs>
        <w:bidi/>
        <w:rPr>
          <w:rFonts w:cs="David" w:hint="cs"/>
          <w:b/>
          <w:bCs/>
          <w:rtl/>
        </w:rPr>
      </w:pPr>
      <w:r w:rsidRPr="002A7F6A">
        <w:rPr>
          <w:rFonts w:cs="David"/>
          <w:b/>
          <w:bCs/>
          <w:u w:val="single"/>
          <w:rtl/>
        </w:rPr>
        <w:t>מנהלת הוועדה</w:t>
      </w:r>
      <w:r w:rsidRPr="002A7F6A">
        <w:rPr>
          <w:rFonts w:cs="David"/>
          <w:rtl/>
        </w:rPr>
        <w:t>:</w:t>
      </w:r>
      <w:r w:rsidRPr="002A7F6A">
        <w:rPr>
          <w:rFonts w:cs="David" w:hint="cs"/>
          <w:rtl/>
        </w:rPr>
        <w:tab/>
        <w:t>אתי בן-יוסף</w:t>
      </w:r>
    </w:p>
    <w:p w14:paraId="783DC17A" w14:textId="77777777" w:rsidR="002A7F6A" w:rsidRPr="002A7F6A" w:rsidRDefault="002A7F6A" w:rsidP="002A7F6A">
      <w:pPr>
        <w:bidi/>
        <w:rPr>
          <w:rFonts w:cs="David"/>
          <w:rtl/>
        </w:rPr>
      </w:pPr>
    </w:p>
    <w:p w14:paraId="74347089" w14:textId="77777777" w:rsidR="002A7F6A" w:rsidRPr="002A7F6A" w:rsidRDefault="002A7F6A" w:rsidP="002A7F6A">
      <w:pPr>
        <w:tabs>
          <w:tab w:val="left" w:pos="1930"/>
        </w:tabs>
        <w:bidi/>
        <w:rPr>
          <w:rFonts w:cs="David" w:hint="cs"/>
          <w:rtl/>
        </w:rPr>
      </w:pPr>
      <w:r w:rsidRPr="002A7F6A">
        <w:rPr>
          <w:rFonts w:cs="David" w:hint="cs"/>
          <w:b/>
          <w:bCs/>
          <w:u w:val="single"/>
          <w:rtl/>
        </w:rPr>
        <w:t>רשמת פרלמנטרית</w:t>
      </w:r>
      <w:r w:rsidRPr="002A7F6A">
        <w:rPr>
          <w:rFonts w:cs="David"/>
          <w:rtl/>
        </w:rPr>
        <w:t>:</w:t>
      </w:r>
      <w:r w:rsidRPr="002A7F6A">
        <w:rPr>
          <w:rFonts w:cs="David" w:hint="cs"/>
          <w:rtl/>
        </w:rPr>
        <w:tab/>
        <w:t>אתי אפלבוים</w:t>
      </w:r>
    </w:p>
    <w:p w14:paraId="1ACE247E" w14:textId="77777777" w:rsidR="002A7F6A" w:rsidRPr="002A7F6A" w:rsidRDefault="002A7F6A" w:rsidP="002A7F6A">
      <w:pPr>
        <w:bidi/>
        <w:rPr>
          <w:rFonts w:cs="David" w:hint="cs"/>
          <w:b/>
          <w:bCs/>
          <w:rtl/>
        </w:rPr>
      </w:pPr>
    </w:p>
    <w:p w14:paraId="715ABED3" w14:textId="77777777" w:rsidR="002A7F6A" w:rsidRDefault="002A7F6A" w:rsidP="002A7F6A">
      <w:pPr>
        <w:bidi/>
        <w:jc w:val="center"/>
        <w:rPr>
          <w:rFonts w:cs="David" w:hint="cs"/>
          <w:b/>
          <w:bCs/>
          <w:u w:val="single"/>
          <w:rtl/>
        </w:rPr>
      </w:pPr>
      <w:r w:rsidRPr="002A7F6A">
        <w:rPr>
          <w:rFonts w:cs="David"/>
          <w:b/>
          <w:bCs/>
          <w:rtl/>
        </w:rPr>
        <w:br w:type="page"/>
      </w:r>
    </w:p>
    <w:p w14:paraId="4157A8AD" w14:textId="77777777" w:rsidR="002A7F6A" w:rsidRDefault="002A7F6A" w:rsidP="002A7F6A">
      <w:pPr>
        <w:bidi/>
        <w:jc w:val="center"/>
        <w:rPr>
          <w:rFonts w:cs="David" w:hint="cs"/>
          <w:b/>
          <w:bCs/>
          <w:u w:val="single"/>
          <w:rtl/>
        </w:rPr>
      </w:pPr>
    </w:p>
    <w:p w14:paraId="5AEED0C9" w14:textId="77777777" w:rsidR="002A7F6A" w:rsidRDefault="002A7F6A" w:rsidP="002A7F6A">
      <w:pPr>
        <w:bidi/>
        <w:jc w:val="center"/>
        <w:rPr>
          <w:rFonts w:cs="David" w:hint="cs"/>
          <w:b/>
          <w:bCs/>
          <w:u w:val="single"/>
          <w:rtl/>
        </w:rPr>
      </w:pPr>
    </w:p>
    <w:p w14:paraId="16CC83FE" w14:textId="77777777" w:rsidR="002A7F6A" w:rsidRDefault="002A7F6A" w:rsidP="002A7F6A">
      <w:pPr>
        <w:bidi/>
        <w:jc w:val="center"/>
        <w:rPr>
          <w:rFonts w:cs="David" w:hint="cs"/>
          <w:b/>
          <w:bCs/>
          <w:u w:val="single"/>
          <w:rtl/>
        </w:rPr>
      </w:pPr>
    </w:p>
    <w:p w14:paraId="3EF05A00" w14:textId="77777777" w:rsidR="002A7F6A" w:rsidRPr="002A7F6A" w:rsidRDefault="002A7F6A" w:rsidP="002A7F6A">
      <w:pPr>
        <w:bidi/>
        <w:jc w:val="center"/>
        <w:rPr>
          <w:rFonts w:cs="David" w:hint="cs"/>
          <w:b/>
          <w:bCs/>
          <w:u w:val="single"/>
          <w:rtl/>
        </w:rPr>
      </w:pPr>
      <w:r w:rsidRPr="002A7F6A">
        <w:rPr>
          <w:rFonts w:cs="David" w:hint="cs"/>
          <w:b/>
          <w:bCs/>
          <w:u w:val="single"/>
          <w:rtl/>
        </w:rPr>
        <w:t>מועד סיום כנס החורף וקביעת מועד תחילת כנס הקיץ של הכנסת השמונה-עשרה</w:t>
      </w:r>
    </w:p>
    <w:p w14:paraId="25B98AB8" w14:textId="77777777" w:rsidR="002A7F6A" w:rsidRPr="002A7F6A" w:rsidRDefault="002A7F6A" w:rsidP="002A7F6A">
      <w:pPr>
        <w:bidi/>
        <w:jc w:val="center"/>
        <w:rPr>
          <w:rFonts w:cs="David"/>
          <w:b/>
          <w:bCs/>
          <w:u w:val="single"/>
          <w:rtl/>
        </w:rPr>
      </w:pPr>
    </w:p>
    <w:p w14:paraId="5A0B6AB7" w14:textId="77777777" w:rsidR="002A7F6A" w:rsidRDefault="002A7F6A" w:rsidP="002A7F6A">
      <w:pPr>
        <w:pStyle w:val="Heading5"/>
        <w:jc w:val="left"/>
        <w:rPr>
          <w:rFonts w:hint="cs"/>
          <w:sz w:val="24"/>
          <w:rtl/>
        </w:rPr>
      </w:pPr>
      <w:r w:rsidRPr="002A7F6A">
        <w:rPr>
          <w:sz w:val="24"/>
          <w:rtl/>
        </w:rPr>
        <w:t xml:space="preserve"> </w:t>
      </w:r>
    </w:p>
    <w:p w14:paraId="0309DF54" w14:textId="77777777" w:rsidR="002A7F6A" w:rsidRDefault="002A7F6A" w:rsidP="002A7F6A">
      <w:pPr>
        <w:rPr>
          <w:rFonts w:hint="cs"/>
          <w:rtl/>
          <w:lang w:eastAsia="he-IL"/>
        </w:rPr>
      </w:pPr>
    </w:p>
    <w:p w14:paraId="2CC93BC2" w14:textId="77777777" w:rsidR="002A7F6A" w:rsidRPr="002A7F6A" w:rsidRDefault="002A7F6A" w:rsidP="002A7F6A">
      <w:pPr>
        <w:rPr>
          <w:rFonts w:hint="cs"/>
          <w:rtl/>
          <w:lang w:eastAsia="he-IL"/>
        </w:rPr>
      </w:pPr>
    </w:p>
    <w:p w14:paraId="3F065BB1"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71F87A74" w14:textId="77777777" w:rsidR="002A7F6A" w:rsidRPr="002A7F6A" w:rsidRDefault="002A7F6A" w:rsidP="002A7F6A">
      <w:pPr>
        <w:bidi/>
        <w:rPr>
          <w:rFonts w:cs="David" w:hint="cs"/>
          <w:rtl/>
        </w:rPr>
      </w:pPr>
    </w:p>
    <w:p w14:paraId="647E9638" w14:textId="77777777" w:rsidR="002A7F6A" w:rsidRPr="002A7F6A" w:rsidRDefault="002A7F6A" w:rsidP="002A7F6A">
      <w:pPr>
        <w:bidi/>
        <w:rPr>
          <w:rFonts w:cs="David" w:hint="cs"/>
          <w:rtl/>
        </w:rPr>
      </w:pPr>
      <w:r w:rsidRPr="002A7F6A">
        <w:rPr>
          <w:rFonts w:cs="David" w:hint="cs"/>
          <w:rtl/>
        </w:rPr>
        <w:tab/>
        <w:t xml:space="preserve">אני פותח את ישיבת הוועדה המסדרת. יש נושא אחד על סדר היום. לא סומכים עלי ולא נותנים לי לנהל כמה נושאים. עברו 5 קדנציות עד שהגעתי למעמד המרגש של ניהול ועדה, אז נתנו לי נושא אחד. </w:t>
      </w:r>
    </w:p>
    <w:p w14:paraId="6755D9B4" w14:textId="77777777" w:rsidR="002A7F6A" w:rsidRPr="002A7F6A" w:rsidRDefault="002A7F6A" w:rsidP="002A7F6A">
      <w:pPr>
        <w:bidi/>
        <w:rPr>
          <w:rFonts w:cs="David" w:hint="cs"/>
          <w:rtl/>
        </w:rPr>
      </w:pPr>
    </w:p>
    <w:p w14:paraId="638DB5CA" w14:textId="77777777" w:rsidR="002A7F6A" w:rsidRPr="002A7F6A" w:rsidRDefault="002A7F6A" w:rsidP="002A7F6A">
      <w:pPr>
        <w:bidi/>
        <w:ind w:firstLine="567"/>
        <w:rPr>
          <w:rFonts w:cs="David" w:hint="cs"/>
          <w:rtl/>
        </w:rPr>
      </w:pPr>
      <w:r w:rsidRPr="002A7F6A">
        <w:rPr>
          <w:rFonts w:cs="David" w:hint="cs"/>
          <w:rtl/>
        </w:rPr>
        <w:t>בנימה יותר רצינית, הנושא הוא: מועדי הכנסים במושב הראשון של הכנסת השמונה-עשרה. אבקש ממזכיר הכנסת להציג את ההצעה שגובשה, אני מבין, על-ידי היו"ר בפועל. אנחנו נקיים דיון והצבעה.</w:t>
      </w:r>
    </w:p>
    <w:p w14:paraId="4E83F9B2" w14:textId="77777777" w:rsidR="002A7F6A" w:rsidRPr="002A7F6A" w:rsidRDefault="002A7F6A" w:rsidP="002A7F6A">
      <w:pPr>
        <w:bidi/>
        <w:rPr>
          <w:rFonts w:cs="David" w:hint="cs"/>
          <w:rtl/>
        </w:rPr>
      </w:pPr>
    </w:p>
    <w:p w14:paraId="380F1069" w14:textId="77777777" w:rsidR="002A7F6A" w:rsidRPr="002A7F6A" w:rsidRDefault="002A7F6A" w:rsidP="002A7F6A">
      <w:pPr>
        <w:bidi/>
        <w:rPr>
          <w:rFonts w:cs="David" w:hint="cs"/>
          <w:rtl/>
        </w:rPr>
      </w:pPr>
      <w:r w:rsidRPr="002A7F6A">
        <w:rPr>
          <w:rFonts w:cs="David" w:hint="cs"/>
          <w:u w:val="single"/>
          <w:rtl/>
        </w:rPr>
        <w:t>משה גפני:</w:t>
      </w:r>
    </w:p>
    <w:p w14:paraId="34F55174" w14:textId="77777777" w:rsidR="002A7F6A" w:rsidRPr="002A7F6A" w:rsidRDefault="002A7F6A" w:rsidP="002A7F6A">
      <w:pPr>
        <w:bidi/>
        <w:rPr>
          <w:rFonts w:cs="David" w:hint="cs"/>
          <w:rtl/>
        </w:rPr>
      </w:pPr>
    </w:p>
    <w:p w14:paraId="4242A9A7" w14:textId="77777777" w:rsidR="002A7F6A" w:rsidRPr="002A7F6A" w:rsidRDefault="002A7F6A" w:rsidP="002A7F6A">
      <w:pPr>
        <w:bidi/>
        <w:rPr>
          <w:rFonts w:cs="David" w:hint="cs"/>
          <w:rtl/>
        </w:rPr>
      </w:pPr>
      <w:r w:rsidRPr="002A7F6A">
        <w:rPr>
          <w:rFonts w:cs="David" w:hint="cs"/>
          <w:rtl/>
        </w:rPr>
        <w:tab/>
        <w:t>אם אפשר, מבחינת הסדר. אמנם אנחנו בכנסת ה-18, אני מבקש בכל זאת לדעת מה החליטה הכנסת ה-17 לגבי מועד הפגרה, או יותר נכון, לגבי סיום מושב החורף של הכנסת הנוכחית? זה חשוב לדעת.</w:t>
      </w:r>
    </w:p>
    <w:p w14:paraId="127355B2" w14:textId="77777777" w:rsidR="002A7F6A" w:rsidRPr="002A7F6A" w:rsidRDefault="002A7F6A" w:rsidP="002A7F6A">
      <w:pPr>
        <w:bidi/>
        <w:rPr>
          <w:rFonts w:cs="David" w:hint="cs"/>
          <w:rtl/>
        </w:rPr>
      </w:pPr>
    </w:p>
    <w:p w14:paraId="6DAB41F6"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5E0E7253" w14:textId="77777777" w:rsidR="002A7F6A" w:rsidRPr="002A7F6A" w:rsidRDefault="002A7F6A" w:rsidP="002A7F6A">
      <w:pPr>
        <w:bidi/>
        <w:rPr>
          <w:rFonts w:cs="David" w:hint="cs"/>
          <w:rtl/>
        </w:rPr>
      </w:pPr>
    </w:p>
    <w:p w14:paraId="6B44D302" w14:textId="77777777" w:rsidR="002A7F6A" w:rsidRPr="002A7F6A" w:rsidRDefault="002A7F6A" w:rsidP="002A7F6A">
      <w:pPr>
        <w:bidi/>
        <w:rPr>
          <w:rFonts w:cs="David" w:hint="cs"/>
          <w:rtl/>
        </w:rPr>
      </w:pPr>
      <w:r w:rsidRPr="002A7F6A">
        <w:rPr>
          <w:rFonts w:cs="David" w:hint="cs"/>
          <w:rtl/>
        </w:rPr>
        <w:tab/>
        <w:t xml:space="preserve"> יש תקדימים ויש מסורת. </w:t>
      </w:r>
    </w:p>
    <w:p w14:paraId="4A5FF367" w14:textId="77777777" w:rsidR="002A7F6A" w:rsidRPr="002A7F6A" w:rsidRDefault="002A7F6A" w:rsidP="002A7F6A">
      <w:pPr>
        <w:bidi/>
        <w:rPr>
          <w:rFonts w:cs="David" w:hint="cs"/>
          <w:rtl/>
        </w:rPr>
      </w:pPr>
    </w:p>
    <w:p w14:paraId="5E09A409" w14:textId="77777777" w:rsidR="002A7F6A" w:rsidRPr="002A7F6A" w:rsidRDefault="002A7F6A" w:rsidP="002A7F6A">
      <w:pPr>
        <w:bidi/>
        <w:rPr>
          <w:rFonts w:cs="David" w:hint="cs"/>
          <w:rtl/>
        </w:rPr>
      </w:pPr>
      <w:r w:rsidRPr="002A7F6A">
        <w:rPr>
          <w:rFonts w:cs="David" w:hint="cs"/>
          <w:u w:val="single"/>
          <w:rtl/>
        </w:rPr>
        <w:t>משה גפני:</w:t>
      </w:r>
    </w:p>
    <w:p w14:paraId="32E6E382" w14:textId="77777777" w:rsidR="002A7F6A" w:rsidRPr="002A7F6A" w:rsidRDefault="002A7F6A" w:rsidP="002A7F6A">
      <w:pPr>
        <w:bidi/>
        <w:rPr>
          <w:rFonts w:cs="David" w:hint="cs"/>
          <w:rtl/>
        </w:rPr>
      </w:pPr>
    </w:p>
    <w:p w14:paraId="5EB2BDD4" w14:textId="77777777" w:rsidR="002A7F6A" w:rsidRPr="002A7F6A" w:rsidRDefault="002A7F6A" w:rsidP="002A7F6A">
      <w:pPr>
        <w:bidi/>
        <w:rPr>
          <w:rFonts w:cs="David" w:hint="cs"/>
          <w:rtl/>
        </w:rPr>
      </w:pPr>
      <w:r w:rsidRPr="002A7F6A">
        <w:rPr>
          <w:rFonts w:cs="David" w:hint="cs"/>
          <w:rtl/>
        </w:rPr>
        <w:tab/>
        <w:t xml:space="preserve">מה </w:t>
      </w:r>
      <w:proofErr w:type="spellStart"/>
      <w:r w:rsidRPr="002A7F6A">
        <w:rPr>
          <w:rFonts w:cs="David" w:hint="cs"/>
          <w:rtl/>
        </w:rPr>
        <w:t>היתה</w:t>
      </w:r>
      <w:proofErr w:type="spellEnd"/>
      <w:r w:rsidRPr="002A7F6A">
        <w:rPr>
          <w:rFonts w:cs="David" w:hint="cs"/>
          <w:rtl/>
        </w:rPr>
        <w:t xml:space="preserve"> ההחלטה לגבי סיום המושב?</w:t>
      </w:r>
    </w:p>
    <w:p w14:paraId="0A29526C" w14:textId="77777777" w:rsidR="002A7F6A" w:rsidRPr="002A7F6A" w:rsidRDefault="002A7F6A" w:rsidP="002A7F6A">
      <w:pPr>
        <w:bidi/>
        <w:rPr>
          <w:rFonts w:cs="David" w:hint="cs"/>
          <w:rtl/>
        </w:rPr>
      </w:pPr>
    </w:p>
    <w:p w14:paraId="6E4BBBFE"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6A77F968" w14:textId="77777777" w:rsidR="002A7F6A" w:rsidRPr="002A7F6A" w:rsidRDefault="002A7F6A" w:rsidP="002A7F6A">
      <w:pPr>
        <w:bidi/>
        <w:rPr>
          <w:rFonts w:cs="David" w:hint="cs"/>
          <w:rtl/>
        </w:rPr>
      </w:pPr>
    </w:p>
    <w:p w14:paraId="17A7E79F" w14:textId="77777777" w:rsidR="002A7F6A" w:rsidRPr="002A7F6A" w:rsidRDefault="002A7F6A" w:rsidP="002A7F6A">
      <w:pPr>
        <w:bidi/>
        <w:rPr>
          <w:rFonts w:cs="David" w:hint="cs"/>
          <w:rtl/>
        </w:rPr>
      </w:pPr>
      <w:r w:rsidRPr="002A7F6A">
        <w:rPr>
          <w:rFonts w:cs="David" w:hint="cs"/>
          <w:rtl/>
        </w:rPr>
        <w:tab/>
        <w:t xml:space="preserve">בבקשה אדוני המזכיר. </w:t>
      </w:r>
    </w:p>
    <w:p w14:paraId="1F6D7443" w14:textId="77777777" w:rsidR="002A7F6A" w:rsidRPr="002A7F6A" w:rsidRDefault="002A7F6A" w:rsidP="002A7F6A">
      <w:pPr>
        <w:bidi/>
        <w:rPr>
          <w:rFonts w:cs="David" w:hint="cs"/>
          <w:rtl/>
        </w:rPr>
      </w:pPr>
    </w:p>
    <w:p w14:paraId="4511FC57" w14:textId="77777777" w:rsidR="002A7F6A" w:rsidRPr="002A7F6A" w:rsidRDefault="002A7F6A" w:rsidP="002A7F6A">
      <w:pPr>
        <w:bidi/>
        <w:rPr>
          <w:rFonts w:cs="David" w:hint="cs"/>
          <w:rtl/>
        </w:rPr>
      </w:pPr>
      <w:r w:rsidRPr="002A7F6A">
        <w:rPr>
          <w:rFonts w:cs="David" w:hint="cs"/>
          <w:u w:val="single"/>
          <w:rtl/>
        </w:rPr>
        <w:t>איל ינון:</w:t>
      </w:r>
    </w:p>
    <w:p w14:paraId="5E0A72D1" w14:textId="77777777" w:rsidR="002A7F6A" w:rsidRPr="002A7F6A" w:rsidRDefault="002A7F6A" w:rsidP="002A7F6A">
      <w:pPr>
        <w:bidi/>
        <w:rPr>
          <w:rFonts w:cs="David" w:hint="cs"/>
          <w:rtl/>
        </w:rPr>
      </w:pPr>
    </w:p>
    <w:p w14:paraId="51E39444" w14:textId="77777777" w:rsidR="002A7F6A" w:rsidRPr="002A7F6A" w:rsidRDefault="002A7F6A" w:rsidP="002A7F6A">
      <w:pPr>
        <w:bidi/>
        <w:ind w:firstLine="567"/>
        <w:rPr>
          <w:rFonts w:cs="David" w:hint="cs"/>
          <w:rtl/>
        </w:rPr>
      </w:pPr>
      <w:r w:rsidRPr="002A7F6A">
        <w:rPr>
          <w:rFonts w:cs="David" w:hint="cs"/>
          <w:rtl/>
        </w:rPr>
        <w:t xml:space="preserve">חברי הכנסת, בוקר טוב. אפתח בתשובה לחבר הכנסת גפני כדי שלא יהיה במתח. </w:t>
      </w:r>
    </w:p>
    <w:p w14:paraId="22BBD477" w14:textId="77777777" w:rsidR="002A7F6A" w:rsidRPr="002A7F6A" w:rsidRDefault="002A7F6A" w:rsidP="002A7F6A">
      <w:pPr>
        <w:bidi/>
        <w:ind w:firstLine="567"/>
        <w:rPr>
          <w:rFonts w:cs="David" w:hint="cs"/>
          <w:rtl/>
        </w:rPr>
      </w:pPr>
    </w:p>
    <w:p w14:paraId="1AD291F4" w14:textId="77777777" w:rsidR="002A7F6A" w:rsidRPr="002A7F6A" w:rsidRDefault="002A7F6A" w:rsidP="002A7F6A">
      <w:pPr>
        <w:bidi/>
        <w:rPr>
          <w:rFonts w:cs="David" w:hint="cs"/>
          <w:u w:val="single"/>
          <w:rtl/>
        </w:rPr>
      </w:pPr>
      <w:r w:rsidRPr="002A7F6A">
        <w:rPr>
          <w:rFonts w:cs="David" w:hint="cs"/>
          <w:u w:val="single"/>
          <w:rtl/>
        </w:rPr>
        <w:t>משה גפני:</w:t>
      </w:r>
    </w:p>
    <w:p w14:paraId="1B360460" w14:textId="77777777" w:rsidR="002A7F6A" w:rsidRPr="002A7F6A" w:rsidRDefault="002A7F6A" w:rsidP="002A7F6A">
      <w:pPr>
        <w:bidi/>
        <w:rPr>
          <w:rFonts w:cs="David" w:hint="cs"/>
          <w:u w:val="single"/>
          <w:rtl/>
        </w:rPr>
      </w:pPr>
    </w:p>
    <w:p w14:paraId="02529C56" w14:textId="77777777" w:rsidR="002A7F6A" w:rsidRPr="002A7F6A" w:rsidRDefault="002A7F6A" w:rsidP="002A7F6A">
      <w:pPr>
        <w:bidi/>
        <w:rPr>
          <w:rFonts w:cs="David" w:hint="cs"/>
          <w:rtl/>
        </w:rPr>
      </w:pPr>
      <w:r w:rsidRPr="002A7F6A">
        <w:rPr>
          <w:rFonts w:cs="David" w:hint="cs"/>
          <w:rtl/>
        </w:rPr>
        <w:tab/>
        <w:t>אפשר להגיד מה ההצעה?</w:t>
      </w:r>
    </w:p>
    <w:p w14:paraId="36445154" w14:textId="77777777" w:rsidR="002A7F6A" w:rsidRPr="002A7F6A" w:rsidRDefault="002A7F6A" w:rsidP="002A7F6A">
      <w:pPr>
        <w:bidi/>
        <w:rPr>
          <w:rFonts w:cs="David" w:hint="cs"/>
          <w:rtl/>
        </w:rPr>
      </w:pPr>
    </w:p>
    <w:p w14:paraId="75F0E54C" w14:textId="77777777" w:rsidR="002A7F6A" w:rsidRPr="002A7F6A" w:rsidRDefault="002A7F6A" w:rsidP="002A7F6A">
      <w:pPr>
        <w:bidi/>
        <w:rPr>
          <w:rFonts w:cs="David" w:hint="cs"/>
          <w:u w:val="single"/>
          <w:rtl/>
        </w:rPr>
      </w:pPr>
      <w:r w:rsidRPr="002A7F6A">
        <w:rPr>
          <w:rFonts w:cs="David" w:hint="cs"/>
          <w:u w:val="single"/>
          <w:rtl/>
        </w:rPr>
        <w:t>איל ינון:</w:t>
      </w:r>
    </w:p>
    <w:p w14:paraId="35998707" w14:textId="77777777" w:rsidR="002A7F6A" w:rsidRPr="002A7F6A" w:rsidRDefault="002A7F6A" w:rsidP="002A7F6A">
      <w:pPr>
        <w:bidi/>
        <w:rPr>
          <w:rFonts w:cs="David" w:hint="cs"/>
          <w:u w:val="single"/>
          <w:rtl/>
        </w:rPr>
      </w:pPr>
    </w:p>
    <w:p w14:paraId="5DDDD91B" w14:textId="77777777" w:rsidR="002A7F6A" w:rsidRPr="002A7F6A" w:rsidRDefault="002A7F6A" w:rsidP="002A7F6A">
      <w:pPr>
        <w:bidi/>
        <w:ind w:firstLine="567"/>
        <w:rPr>
          <w:rFonts w:cs="David" w:hint="cs"/>
          <w:rtl/>
        </w:rPr>
      </w:pPr>
      <w:r w:rsidRPr="002A7F6A">
        <w:rPr>
          <w:rFonts w:cs="David" w:hint="cs"/>
          <w:rtl/>
        </w:rPr>
        <w:t xml:space="preserve">בכנסת ה-17 היציאה לפגרת הפסח </w:t>
      </w:r>
      <w:proofErr w:type="spellStart"/>
      <w:r w:rsidRPr="002A7F6A">
        <w:rPr>
          <w:rFonts w:cs="David" w:hint="cs"/>
          <w:rtl/>
        </w:rPr>
        <w:t>היתה</w:t>
      </w:r>
      <w:proofErr w:type="spellEnd"/>
      <w:r w:rsidRPr="002A7F6A">
        <w:rPr>
          <w:rFonts w:cs="David" w:hint="cs"/>
          <w:rtl/>
        </w:rPr>
        <w:t xml:space="preserve"> כשבועיים לפני ליל הסדר. בכנסת ה-18, לאור הנסיבות שנוצרו בשלהי הכנסת ה-17, ואני מכוון לשילוב פגרת הקיץ הארוכה יחד עם פגרת הבחירות, הרי שיושב-ראש הכנסת בפועל, בתיאום והתייעצות עם יושב-ראש הכנסת המיועד ועם יושב-ראש הוועדה המסדרת, הגיעו למסקנה שנכון יהיה לקצר במעט את פגרת הפסח ולצאת  לפגרה כשבוע לפני ליל הסדר, ולא כשבועיים, כפי שנעשה בכנסת ה-17.</w:t>
      </w:r>
    </w:p>
    <w:p w14:paraId="22DEB82D" w14:textId="77777777" w:rsidR="002A7F6A" w:rsidRPr="002A7F6A" w:rsidRDefault="002A7F6A" w:rsidP="002A7F6A">
      <w:pPr>
        <w:bidi/>
        <w:ind w:firstLine="567"/>
        <w:rPr>
          <w:rFonts w:cs="David" w:hint="cs"/>
          <w:rtl/>
        </w:rPr>
      </w:pPr>
    </w:p>
    <w:p w14:paraId="554C683E" w14:textId="77777777" w:rsidR="002A7F6A" w:rsidRPr="002A7F6A" w:rsidRDefault="002A7F6A" w:rsidP="002A7F6A">
      <w:pPr>
        <w:bidi/>
        <w:ind w:firstLine="567"/>
        <w:rPr>
          <w:rFonts w:cs="David" w:hint="cs"/>
          <w:rtl/>
        </w:rPr>
      </w:pPr>
      <w:r w:rsidRPr="002A7F6A">
        <w:rPr>
          <w:rFonts w:cs="David" w:hint="cs"/>
          <w:rtl/>
        </w:rPr>
        <w:t xml:space="preserve">לגבי סיום פגרת הפסח ותחילת מושב הקיץ, הם מציעים את מה שהיה מקובל גם בעבר, דהיינו, לחזור מייד לאחר יום העצמאות. זאת ההצעה שעומדת כאן. מדובר על-כך שכנס החורף, שכרגע אנו מצויים בו, יסתיים ביום רביעי, ז' בניסן, תשס"ט, 1.4.2009. זה יהיה היום האחרון של כנס החורף של הכנסת. ביום רביעי ה-1.4.2009 תתקיים ישיבת מליאה. הישיבה הזאת תסתיים מוקדם יותר. אנחנו נתחיל בשעה 11:00 והשאיפה היא לסיים בסביבות השעה 14:00. מיום </w:t>
      </w:r>
      <w:r w:rsidRPr="002A7F6A">
        <w:rPr>
          <w:rFonts w:cs="David" w:hint="cs"/>
          <w:rtl/>
        </w:rPr>
        <w:lastRenderedPageBreak/>
        <w:t xml:space="preserve">חמישי אנחנו נהיה בפגרה ונחזור בחזרה לכנס הקיץ של המושב הראשון של הכנסת ה-18 ביום ראשון, ט' באייר, תשס"ט, 3.4.2009. ישיבת המליאה הראשונה תתקיים ביום שני, י' באייר, תשס"ט, 4.5.2009. </w:t>
      </w:r>
    </w:p>
    <w:p w14:paraId="6F4800D1" w14:textId="77777777" w:rsidR="002A7F6A" w:rsidRPr="002A7F6A" w:rsidRDefault="002A7F6A" w:rsidP="002A7F6A">
      <w:pPr>
        <w:bidi/>
        <w:ind w:firstLine="567"/>
        <w:rPr>
          <w:rFonts w:cs="David" w:hint="cs"/>
          <w:rtl/>
        </w:rPr>
      </w:pPr>
    </w:p>
    <w:p w14:paraId="38543A27" w14:textId="77777777" w:rsidR="002A7F6A" w:rsidRPr="002A7F6A" w:rsidRDefault="002A7F6A" w:rsidP="002A7F6A">
      <w:pPr>
        <w:bidi/>
        <w:ind w:firstLine="567"/>
        <w:rPr>
          <w:rFonts w:cs="David" w:hint="cs"/>
          <w:rtl/>
        </w:rPr>
      </w:pPr>
      <w:r w:rsidRPr="002A7F6A">
        <w:rPr>
          <w:rFonts w:cs="David" w:hint="cs"/>
          <w:rtl/>
        </w:rPr>
        <w:t>זאת ההצעה שעומדת לאישורכם.</w:t>
      </w:r>
    </w:p>
    <w:p w14:paraId="1247B71F" w14:textId="77777777" w:rsidR="002A7F6A" w:rsidRPr="002A7F6A" w:rsidRDefault="002A7F6A" w:rsidP="002A7F6A">
      <w:pPr>
        <w:bidi/>
        <w:ind w:firstLine="567"/>
        <w:rPr>
          <w:rFonts w:cs="David" w:hint="cs"/>
          <w:rtl/>
        </w:rPr>
      </w:pPr>
    </w:p>
    <w:p w14:paraId="6448E8A4"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5C11C740" w14:textId="77777777" w:rsidR="002A7F6A" w:rsidRPr="002A7F6A" w:rsidRDefault="002A7F6A" w:rsidP="002A7F6A">
      <w:pPr>
        <w:bidi/>
        <w:ind w:firstLine="567"/>
        <w:rPr>
          <w:rFonts w:cs="David" w:hint="cs"/>
          <w:rtl/>
        </w:rPr>
      </w:pPr>
    </w:p>
    <w:p w14:paraId="3115BCC4" w14:textId="77777777" w:rsidR="002A7F6A" w:rsidRPr="002A7F6A" w:rsidRDefault="002A7F6A" w:rsidP="002A7F6A">
      <w:pPr>
        <w:bidi/>
        <w:ind w:firstLine="567"/>
        <w:rPr>
          <w:rFonts w:cs="David" w:hint="cs"/>
          <w:rtl/>
        </w:rPr>
      </w:pPr>
      <w:r w:rsidRPr="002A7F6A">
        <w:rPr>
          <w:rFonts w:cs="David" w:hint="cs"/>
          <w:rtl/>
        </w:rPr>
        <w:t xml:space="preserve">חברים, דעות ועמדות. חבר הכנסת גפני, בבקשה. </w:t>
      </w:r>
    </w:p>
    <w:p w14:paraId="29F76EDD" w14:textId="77777777" w:rsidR="002A7F6A" w:rsidRPr="002A7F6A" w:rsidRDefault="002A7F6A" w:rsidP="002A7F6A">
      <w:pPr>
        <w:bidi/>
        <w:rPr>
          <w:rFonts w:cs="David" w:hint="cs"/>
          <w:rtl/>
        </w:rPr>
      </w:pPr>
    </w:p>
    <w:p w14:paraId="1464EEF4" w14:textId="77777777" w:rsidR="002A7F6A" w:rsidRPr="002A7F6A" w:rsidRDefault="002A7F6A" w:rsidP="002A7F6A">
      <w:pPr>
        <w:bidi/>
        <w:rPr>
          <w:rFonts w:cs="David" w:hint="cs"/>
          <w:rtl/>
        </w:rPr>
      </w:pPr>
      <w:r w:rsidRPr="002A7F6A">
        <w:rPr>
          <w:rFonts w:cs="David" w:hint="cs"/>
          <w:u w:val="single"/>
          <w:rtl/>
        </w:rPr>
        <w:t>משה גפני:</w:t>
      </w:r>
    </w:p>
    <w:p w14:paraId="7F2FB1DF" w14:textId="77777777" w:rsidR="002A7F6A" w:rsidRPr="002A7F6A" w:rsidRDefault="002A7F6A" w:rsidP="002A7F6A">
      <w:pPr>
        <w:bidi/>
        <w:rPr>
          <w:rFonts w:cs="David" w:hint="cs"/>
          <w:rtl/>
        </w:rPr>
      </w:pPr>
    </w:p>
    <w:p w14:paraId="63C7B0CB" w14:textId="77777777" w:rsidR="002A7F6A" w:rsidRPr="002A7F6A" w:rsidRDefault="002A7F6A" w:rsidP="002A7F6A">
      <w:pPr>
        <w:bidi/>
        <w:rPr>
          <w:rFonts w:cs="David" w:hint="cs"/>
          <w:rtl/>
        </w:rPr>
      </w:pPr>
      <w:r w:rsidRPr="002A7F6A">
        <w:rPr>
          <w:rFonts w:cs="David" w:hint="cs"/>
          <w:rtl/>
        </w:rPr>
        <w:tab/>
        <w:t xml:space="preserve">אדוני היושב-ראש. אני מבקש לומר מה מתרחש בכנסת, כדי שנדע על מה אנחנו מדברים. אני באמת חושש מאוד מהתקשורת ובאמת בעקבות הישיבה הקודמת גם הותקפתי בעניין הזה. אני לא חושש מהתקשורת וגם הסברתי מה לדעתי עבודת הכנסת ומה הכנסת עושה. </w:t>
      </w:r>
    </w:p>
    <w:p w14:paraId="7ED65474" w14:textId="77777777" w:rsidR="002A7F6A" w:rsidRPr="002A7F6A" w:rsidRDefault="002A7F6A" w:rsidP="002A7F6A">
      <w:pPr>
        <w:bidi/>
        <w:rPr>
          <w:rFonts w:cs="David" w:hint="cs"/>
          <w:rtl/>
        </w:rPr>
      </w:pPr>
    </w:p>
    <w:p w14:paraId="7F72D7E1" w14:textId="77777777" w:rsidR="002A7F6A" w:rsidRPr="002A7F6A" w:rsidRDefault="002A7F6A" w:rsidP="002A7F6A">
      <w:pPr>
        <w:bidi/>
        <w:ind w:firstLine="567"/>
        <w:rPr>
          <w:rFonts w:cs="David" w:hint="cs"/>
          <w:rtl/>
        </w:rPr>
      </w:pPr>
      <w:r w:rsidRPr="002A7F6A">
        <w:rPr>
          <w:rFonts w:cs="David" w:hint="cs"/>
          <w:rtl/>
        </w:rPr>
        <w:t>אני מציע שנראה מה קורה במליאת הכנסת. שום חוק לא מגיע לדיון, אין ממשלה ובאמת השרים מנהלים דיונים פילוסופיים מאוד מעניינים. שרים מציגים את עמדותיהם וכדומה. אבל, שום דבר לא בר-פיתרון. כולם יודעים שבתוך מספר ימים עד שבועיים יהיה שר אחר. יתכן שאותם שרים שנמצאים  היום במפלגות האופוזיציה יהיו גם בקואליציה ואז התפקידים שלהם יהיו שונים בגלל שחלק מהמשרדים כבר ניתנו למפלגות אחרות בהסכם אחר. זה בסדר, זה יפה, הכנסת צריכה לעבוד. ממי אנחנו הולכים לעשות צחוק? אנחנו רוצים למצוא חן בעיניי מישהו?</w:t>
      </w:r>
    </w:p>
    <w:p w14:paraId="73D0C8BF" w14:textId="77777777" w:rsidR="002A7F6A" w:rsidRPr="002A7F6A" w:rsidRDefault="002A7F6A" w:rsidP="002A7F6A">
      <w:pPr>
        <w:bidi/>
        <w:rPr>
          <w:rFonts w:cs="David" w:hint="cs"/>
          <w:rtl/>
        </w:rPr>
      </w:pPr>
    </w:p>
    <w:p w14:paraId="2BB24AE3" w14:textId="77777777" w:rsidR="002A7F6A" w:rsidRPr="002A7F6A" w:rsidRDefault="002A7F6A" w:rsidP="002A7F6A">
      <w:pPr>
        <w:bidi/>
        <w:ind w:firstLine="567"/>
        <w:rPr>
          <w:rFonts w:cs="David" w:hint="cs"/>
          <w:rtl/>
        </w:rPr>
      </w:pPr>
      <w:r w:rsidRPr="002A7F6A">
        <w:rPr>
          <w:rFonts w:cs="David" w:hint="cs"/>
          <w:rtl/>
        </w:rPr>
        <w:t xml:space="preserve">אם תושבע ממשלה, כולנו מתחייבים, בעזרת-השם, להיות פה, בין אם זה יהיה בפגרה ובין אם  זה לא יהיה בפגרה. אם אין ממשלה, אז מה אנחנו עושים? על מה אנחנו דנים? נשאיר פה את כל העובדים בערב פסח, בניגוד להחלטת ועדת-הכנסת, </w:t>
      </w:r>
      <w:proofErr w:type="spellStart"/>
      <w:r w:rsidRPr="002A7F6A">
        <w:rPr>
          <w:rFonts w:cs="David" w:hint="cs"/>
          <w:rtl/>
        </w:rPr>
        <w:t>שהיתה</w:t>
      </w:r>
      <w:proofErr w:type="spellEnd"/>
      <w:r w:rsidRPr="002A7F6A">
        <w:rPr>
          <w:rFonts w:cs="David" w:hint="cs"/>
          <w:rtl/>
        </w:rPr>
        <w:t xml:space="preserve"> החלטה מסודרת. </w:t>
      </w:r>
    </w:p>
    <w:p w14:paraId="71EFB7E9" w14:textId="77777777" w:rsidR="002A7F6A" w:rsidRPr="002A7F6A" w:rsidRDefault="002A7F6A" w:rsidP="002A7F6A">
      <w:pPr>
        <w:bidi/>
        <w:ind w:firstLine="567"/>
        <w:rPr>
          <w:rFonts w:cs="David" w:hint="cs"/>
          <w:rtl/>
        </w:rPr>
      </w:pPr>
    </w:p>
    <w:p w14:paraId="146F507F"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0D6FCC84" w14:textId="77777777" w:rsidR="002A7F6A" w:rsidRPr="002A7F6A" w:rsidRDefault="002A7F6A" w:rsidP="002A7F6A">
      <w:pPr>
        <w:bidi/>
        <w:ind w:firstLine="567"/>
        <w:rPr>
          <w:rFonts w:cs="David" w:hint="cs"/>
          <w:b/>
          <w:bCs/>
          <w:rtl/>
        </w:rPr>
      </w:pPr>
    </w:p>
    <w:p w14:paraId="15059628" w14:textId="77777777" w:rsidR="002A7F6A" w:rsidRPr="002A7F6A" w:rsidRDefault="002A7F6A" w:rsidP="002A7F6A">
      <w:pPr>
        <w:bidi/>
        <w:ind w:firstLine="567"/>
        <w:rPr>
          <w:rFonts w:cs="David" w:hint="cs"/>
          <w:rtl/>
        </w:rPr>
      </w:pPr>
      <w:r w:rsidRPr="002A7F6A">
        <w:rPr>
          <w:rFonts w:cs="David" w:hint="cs"/>
          <w:rtl/>
        </w:rPr>
        <w:t>אדוני מציע דיון חוזר?</w:t>
      </w:r>
    </w:p>
    <w:p w14:paraId="125E4AD6" w14:textId="77777777" w:rsidR="002A7F6A" w:rsidRPr="002A7F6A" w:rsidRDefault="002A7F6A" w:rsidP="002A7F6A">
      <w:pPr>
        <w:bidi/>
        <w:rPr>
          <w:rFonts w:cs="David" w:hint="cs"/>
          <w:rtl/>
        </w:rPr>
      </w:pPr>
    </w:p>
    <w:p w14:paraId="4669A01A" w14:textId="77777777" w:rsidR="002A7F6A" w:rsidRPr="002A7F6A" w:rsidRDefault="002A7F6A" w:rsidP="002A7F6A">
      <w:pPr>
        <w:bidi/>
        <w:rPr>
          <w:rFonts w:cs="David" w:hint="cs"/>
          <w:u w:val="single"/>
          <w:rtl/>
        </w:rPr>
      </w:pPr>
      <w:r w:rsidRPr="002A7F6A">
        <w:rPr>
          <w:rFonts w:cs="David" w:hint="cs"/>
          <w:u w:val="single"/>
          <w:rtl/>
        </w:rPr>
        <w:t>משה גפני:</w:t>
      </w:r>
    </w:p>
    <w:p w14:paraId="5D2FCD4D" w14:textId="77777777" w:rsidR="002A7F6A" w:rsidRPr="002A7F6A" w:rsidRDefault="002A7F6A" w:rsidP="002A7F6A">
      <w:pPr>
        <w:bidi/>
        <w:rPr>
          <w:rFonts w:cs="David" w:hint="cs"/>
          <w:u w:val="single"/>
          <w:rtl/>
        </w:rPr>
      </w:pPr>
    </w:p>
    <w:p w14:paraId="0DE3E43C" w14:textId="77777777" w:rsidR="002A7F6A" w:rsidRPr="002A7F6A" w:rsidRDefault="002A7F6A" w:rsidP="002A7F6A">
      <w:pPr>
        <w:bidi/>
        <w:ind w:firstLine="567"/>
        <w:rPr>
          <w:rFonts w:cs="David" w:hint="cs"/>
          <w:rtl/>
        </w:rPr>
      </w:pPr>
      <w:r w:rsidRPr="002A7F6A">
        <w:rPr>
          <w:rFonts w:cs="David" w:hint="cs"/>
          <w:rtl/>
        </w:rPr>
        <w:t xml:space="preserve">אני לא רציתי לצאת לפגרה, רציתי שהממשלה תמשיך. אני חושב שמצב שבו ממשלות מתחלפות באופן כל-כך תכוף, זה דבר חמור מבחינת הדמוקרטיה הישראלית. אבל, לעשות דיונים מאולצים, שאין בהם שום תועלת מבחינת החקיקה, מבחינת עמדות ממשלתיות, מכיוון שממשלה היא ממשלת מעבר, על גבם של מאות עובדים שנמצאים פה בערב פסח - אני חושב שזה דבר שאסור לעשות אותו. צריך להיצמד להחלטת ועדת-הכנסת שקבעה את מועד היציאה לפגרה. </w:t>
      </w:r>
    </w:p>
    <w:p w14:paraId="7AB77C6E" w14:textId="77777777" w:rsidR="002A7F6A" w:rsidRPr="002A7F6A" w:rsidRDefault="002A7F6A" w:rsidP="002A7F6A">
      <w:pPr>
        <w:bidi/>
        <w:rPr>
          <w:rFonts w:cs="David" w:hint="cs"/>
          <w:u w:val="single"/>
          <w:rtl/>
        </w:rPr>
      </w:pPr>
    </w:p>
    <w:p w14:paraId="6C2D6F5C"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26160FBD" w14:textId="77777777" w:rsidR="002A7F6A" w:rsidRPr="002A7F6A" w:rsidRDefault="002A7F6A" w:rsidP="002A7F6A">
      <w:pPr>
        <w:bidi/>
        <w:rPr>
          <w:rFonts w:cs="David" w:hint="cs"/>
          <w:rtl/>
        </w:rPr>
      </w:pPr>
    </w:p>
    <w:p w14:paraId="37668E1E" w14:textId="77777777" w:rsidR="002A7F6A" w:rsidRPr="002A7F6A" w:rsidRDefault="002A7F6A" w:rsidP="002A7F6A">
      <w:pPr>
        <w:bidi/>
        <w:rPr>
          <w:rFonts w:cs="David" w:hint="cs"/>
          <w:rtl/>
        </w:rPr>
      </w:pPr>
      <w:r w:rsidRPr="002A7F6A">
        <w:rPr>
          <w:rFonts w:cs="David" w:hint="cs"/>
          <w:rtl/>
        </w:rPr>
        <w:tab/>
        <w:t xml:space="preserve">לא הבנתי. אם תושבע הממשלה - - - </w:t>
      </w:r>
    </w:p>
    <w:p w14:paraId="7466E12C" w14:textId="77777777" w:rsidR="002A7F6A" w:rsidRPr="002A7F6A" w:rsidRDefault="002A7F6A" w:rsidP="002A7F6A">
      <w:pPr>
        <w:bidi/>
        <w:rPr>
          <w:rFonts w:cs="David" w:hint="cs"/>
          <w:rtl/>
        </w:rPr>
      </w:pPr>
    </w:p>
    <w:p w14:paraId="29D951BE" w14:textId="77777777" w:rsidR="002A7F6A" w:rsidRPr="002A7F6A" w:rsidRDefault="002A7F6A" w:rsidP="002A7F6A">
      <w:pPr>
        <w:bidi/>
        <w:rPr>
          <w:rFonts w:cs="David" w:hint="cs"/>
          <w:rtl/>
        </w:rPr>
      </w:pPr>
      <w:r w:rsidRPr="002A7F6A">
        <w:rPr>
          <w:rFonts w:cs="David" w:hint="cs"/>
          <w:u w:val="single"/>
          <w:rtl/>
        </w:rPr>
        <w:t>משה גפני:</w:t>
      </w:r>
    </w:p>
    <w:p w14:paraId="1121AA23" w14:textId="77777777" w:rsidR="002A7F6A" w:rsidRPr="002A7F6A" w:rsidRDefault="002A7F6A" w:rsidP="002A7F6A">
      <w:pPr>
        <w:bidi/>
        <w:rPr>
          <w:rFonts w:cs="David" w:hint="cs"/>
          <w:rtl/>
        </w:rPr>
      </w:pPr>
    </w:p>
    <w:p w14:paraId="5388B876" w14:textId="77777777" w:rsidR="002A7F6A" w:rsidRPr="002A7F6A" w:rsidRDefault="002A7F6A" w:rsidP="002A7F6A">
      <w:pPr>
        <w:bidi/>
        <w:rPr>
          <w:rFonts w:cs="David" w:hint="cs"/>
          <w:rtl/>
        </w:rPr>
      </w:pPr>
      <w:r w:rsidRPr="002A7F6A">
        <w:rPr>
          <w:rFonts w:cs="David" w:hint="cs"/>
          <w:rtl/>
        </w:rPr>
        <w:tab/>
        <w:t xml:space="preserve">אם תושבע הממשלה, אני מציע שתתקבל החלטה שאז נתכנס ונחליט מה עושים. </w:t>
      </w:r>
    </w:p>
    <w:p w14:paraId="3F19661A" w14:textId="77777777" w:rsidR="002A7F6A" w:rsidRPr="002A7F6A" w:rsidRDefault="002A7F6A" w:rsidP="002A7F6A">
      <w:pPr>
        <w:bidi/>
        <w:rPr>
          <w:rFonts w:cs="David" w:hint="cs"/>
          <w:rtl/>
        </w:rPr>
      </w:pPr>
    </w:p>
    <w:p w14:paraId="4C6EC81D"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50FFE41D" w14:textId="77777777" w:rsidR="002A7F6A" w:rsidRPr="002A7F6A" w:rsidRDefault="002A7F6A" w:rsidP="002A7F6A">
      <w:pPr>
        <w:bidi/>
        <w:rPr>
          <w:rFonts w:cs="David" w:hint="cs"/>
          <w:rtl/>
        </w:rPr>
      </w:pPr>
    </w:p>
    <w:p w14:paraId="03DF15BD" w14:textId="77777777" w:rsidR="002A7F6A" w:rsidRPr="002A7F6A" w:rsidRDefault="002A7F6A" w:rsidP="002A7F6A">
      <w:pPr>
        <w:bidi/>
        <w:rPr>
          <w:rFonts w:cs="David" w:hint="cs"/>
          <w:rtl/>
        </w:rPr>
      </w:pPr>
      <w:r w:rsidRPr="002A7F6A">
        <w:rPr>
          <w:rFonts w:cs="David" w:hint="cs"/>
          <w:rtl/>
        </w:rPr>
        <w:tab/>
        <w:t xml:space="preserve">אני מבין שהצעתך היא, לדחות את הדיון מהיום. </w:t>
      </w:r>
    </w:p>
    <w:p w14:paraId="2051A80A" w14:textId="77777777" w:rsidR="002A7F6A" w:rsidRPr="002A7F6A" w:rsidRDefault="002A7F6A" w:rsidP="002A7F6A">
      <w:pPr>
        <w:bidi/>
        <w:rPr>
          <w:rFonts w:cs="David" w:hint="cs"/>
          <w:rtl/>
        </w:rPr>
      </w:pPr>
    </w:p>
    <w:p w14:paraId="77A839D5" w14:textId="77777777" w:rsidR="002A7F6A" w:rsidRPr="002A7F6A" w:rsidRDefault="002A7F6A" w:rsidP="002A7F6A">
      <w:pPr>
        <w:bidi/>
        <w:rPr>
          <w:rFonts w:cs="David" w:hint="cs"/>
          <w:rtl/>
        </w:rPr>
      </w:pPr>
      <w:r w:rsidRPr="002A7F6A">
        <w:rPr>
          <w:rFonts w:cs="David" w:hint="cs"/>
          <w:u w:val="single"/>
          <w:rtl/>
        </w:rPr>
        <w:t>משה גפני:</w:t>
      </w:r>
    </w:p>
    <w:p w14:paraId="0BBF950C" w14:textId="77777777" w:rsidR="002A7F6A" w:rsidRPr="002A7F6A" w:rsidRDefault="002A7F6A" w:rsidP="002A7F6A">
      <w:pPr>
        <w:bidi/>
        <w:rPr>
          <w:rFonts w:cs="David" w:hint="cs"/>
          <w:rtl/>
        </w:rPr>
      </w:pPr>
    </w:p>
    <w:p w14:paraId="4FC599CB" w14:textId="77777777" w:rsidR="002A7F6A" w:rsidRPr="002A7F6A" w:rsidRDefault="002A7F6A" w:rsidP="002A7F6A">
      <w:pPr>
        <w:bidi/>
        <w:rPr>
          <w:rFonts w:cs="David" w:hint="cs"/>
          <w:rtl/>
        </w:rPr>
      </w:pPr>
      <w:r w:rsidRPr="002A7F6A">
        <w:rPr>
          <w:rFonts w:cs="David" w:hint="cs"/>
          <w:rtl/>
        </w:rPr>
        <w:tab/>
        <w:t xml:space="preserve">לא. לאשר את ההחלטה של ועדת-הכנסת מהכנסת ה-17 ובתנאי שאם תושבע ממשלה ותהיה ממשלה שתוצג בפני הכנסת, אנחנו כולנו מתייצבים. </w:t>
      </w:r>
    </w:p>
    <w:p w14:paraId="6AA9CF92" w14:textId="77777777" w:rsidR="002A7F6A" w:rsidRDefault="002A7F6A" w:rsidP="002A7F6A">
      <w:pPr>
        <w:bidi/>
        <w:rPr>
          <w:rFonts w:cs="David" w:hint="cs"/>
          <w:rtl/>
        </w:rPr>
      </w:pPr>
    </w:p>
    <w:p w14:paraId="0F8CF12E" w14:textId="77777777" w:rsidR="002A7F6A" w:rsidRDefault="002A7F6A" w:rsidP="002A7F6A">
      <w:pPr>
        <w:bidi/>
        <w:rPr>
          <w:rFonts w:cs="David" w:hint="cs"/>
          <w:rtl/>
        </w:rPr>
      </w:pPr>
    </w:p>
    <w:p w14:paraId="2D0D1CB9" w14:textId="77777777" w:rsidR="002A7F6A" w:rsidRDefault="002A7F6A" w:rsidP="002A7F6A">
      <w:pPr>
        <w:bidi/>
        <w:rPr>
          <w:rFonts w:cs="David" w:hint="cs"/>
          <w:rtl/>
        </w:rPr>
      </w:pPr>
    </w:p>
    <w:p w14:paraId="6B13A2B9" w14:textId="77777777" w:rsidR="002A7F6A" w:rsidRDefault="002A7F6A" w:rsidP="002A7F6A">
      <w:pPr>
        <w:bidi/>
        <w:rPr>
          <w:rFonts w:cs="David" w:hint="cs"/>
          <w:rtl/>
        </w:rPr>
      </w:pPr>
    </w:p>
    <w:p w14:paraId="6B5671EA" w14:textId="77777777" w:rsidR="002A7F6A" w:rsidRDefault="002A7F6A" w:rsidP="002A7F6A">
      <w:pPr>
        <w:bidi/>
        <w:rPr>
          <w:rFonts w:cs="David" w:hint="cs"/>
          <w:rtl/>
        </w:rPr>
      </w:pPr>
    </w:p>
    <w:p w14:paraId="6E5D0E9F" w14:textId="77777777" w:rsidR="002A7F6A" w:rsidRPr="002A7F6A" w:rsidRDefault="002A7F6A" w:rsidP="002A7F6A">
      <w:pPr>
        <w:bidi/>
        <w:rPr>
          <w:rFonts w:cs="David" w:hint="cs"/>
          <w:rtl/>
        </w:rPr>
      </w:pPr>
      <w:r w:rsidRPr="002A7F6A">
        <w:rPr>
          <w:rFonts w:cs="David" w:hint="cs"/>
          <w:u w:val="single"/>
          <w:rtl/>
        </w:rPr>
        <w:t>איל ינון:</w:t>
      </w:r>
    </w:p>
    <w:p w14:paraId="0306EA45" w14:textId="77777777" w:rsidR="002A7F6A" w:rsidRPr="002A7F6A" w:rsidRDefault="002A7F6A" w:rsidP="002A7F6A">
      <w:pPr>
        <w:bidi/>
        <w:rPr>
          <w:rFonts w:cs="David" w:hint="cs"/>
          <w:rtl/>
        </w:rPr>
      </w:pPr>
    </w:p>
    <w:p w14:paraId="3B55F9F6" w14:textId="77777777" w:rsidR="002A7F6A" w:rsidRPr="002A7F6A" w:rsidRDefault="002A7F6A" w:rsidP="002A7F6A">
      <w:pPr>
        <w:bidi/>
        <w:ind w:firstLine="567"/>
        <w:rPr>
          <w:rFonts w:cs="David" w:hint="cs"/>
          <w:rtl/>
        </w:rPr>
      </w:pPr>
      <w:r w:rsidRPr="002A7F6A">
        <w:rPr>
          <w:rFonts w:cs="David" w:hint="cs"/>
          <w:rtl/>
        </w:rPr>
        <w:t xml:space="preserve">היות וחבר הכנסת גפני העיר לסוגיית העובדים, אני מבקש להעיר לעניין הזה. בעניין הזה נעשה נזק מסוים לעובדים ברמה התקשורתית. כשהכנסת נמצאת בפגרה, עובדי-הכנסת אינם בחופשה. הנוסחה היא לא פגרה שווה חופשה לעובדי הכנסת. זה דבר שראוי להבהירו. </w:t>
      </w:r>
    </w:p>
    <w:p w14:paraId="6C63223E" w14:textId="77777777" w:rsidR="002A7F6A" w:rsidRPr="002A7F6A" w:rsidRDefault="002A7F6A" w:rsidP="002A7F6A">
      <w:pPr>
        <w:bidi/>
        <w:ind w:firstLine="567"/>
        <w:rPr>
          <w:rFonts w:cs="David" w:hint="cs"/>
          <w:rtl/>
        </w:rPr>
      </w:pPr>
    </w:p>
    <w:p w14:paraId="32258721" w14:textId="77777777" w:rsidR="002A7F6A" w:rsidRPr="002A7F6A" w:rsidRDefault="002A7F6A" w:rsidP="002A7F6A">
      <w:pPr>
        <w:bidi/>
        <w:ind w:firstLine="567"/>
        <w:rPr>
          <w:rFonts w:cs="David" w:hint="cs"/>
          <w:rtl/>
        </w:rPr>
      </w:pPr>
      <w:r w:rsidRPr="002A7F6A">
        <w:rPr>
          <w:rFonts w:cs="David" w:hint="cs"/>
          <w:rtl/>
        </w:rPr>
        <w:t xml:space="preserve">ברוב המקומות הממשלתיים והציבוריים אין חופשה מהסוג שאתה מדבר עליה, כשבועיים לפני החג. זה לא מקובל ולכן, לפי הבנתי, אין דרישה מיוחדת של עובדי-הכנסת להיות שונים בעניין הזה. נכון הוא, שהיו פעמים בהן הכנסת יצאה לפגרה לפני כן. אני לא יודע אם זה נבע מהלחץ של העובדים או מהלחץ של חברי הכנסת. לכן, אני לא מציע  להפיל את התיק הזה על העובדים. אני חושב שזה לא דבר נכון. </w:t>
      </w:r>
    </w:p>
    <w:p w14:paraId="64BDD853" w14:textId="77777777" w:rsidR="002A7F6A" w:rsidRPr="002A7F6A" w:rsidRDefault="002A7F6A" w:rsidP="002A7F6A">
      <w:pPr>
        <w:bidi/>
        <w:rPr>
          <w:rFonts w:cs="David" w:hint="cs"/>
          <w:rtl/>
        </w:rPr>
      </w:pPr>
    </w:p>
    <w:p w14:paraId="6220D219" w14:textId="77777777" w:rsidR="002A7F6A" w:rsidRPr="002A7F6A" w:rsidRDefault="002A7F6A" w:rsidP="002A7F6A">
      <w:pPr>
        <w:bidi/>
        <w:rPr>
          <w:rFonts w:cs="David" w:hint="cs"/>
          <w:rtl/>
        </w:rPr>
      </w:pPr>
      <w:r w:rsidRPr="002A7F6A">
        <w:rPr>
          <w:rFonts w:cs="David" w:hint="cs"/>
          <w:u w:val="single"/>
          <w:rtl/>
        </w:rPr>
        <w:t>משה גפני:</w:t>
      </w:r>
    </w:p>
    <w:p w14:paraId="20290324" w14:textId="77777777" w:rsidR="002A7F6A" w:rsidRPr="002A7F6A" w:rsidRDefault="002A7F6A" w:rsidP="002A7F6A">
      <w:pPr>
        <w:bidi/>
        <w:rPr>
          <w:rFonts w:cs="David" w:hint="cs"/>
          <w:rtl/>
        </w:rPr>
      </w:pPr>
    </w:p>
    <w:p w14:paraId="606A51CB" w14:textId="77777777" w:rsidR="002A7F6A" w:rsidRPr="002A7F6A" w:rsidRDefault="002A7F6A" w:rsidP="002A7F6A">
      <w:pPr>
        <w:bidi/>
        <w:ind w:firstLine="567"/>
        <w:rPr>
          <w:rFonts w:cs="David" w:hint="cs"/>
          <w:rtl/>
        </w:rPr>
      </w:pPr>
      <w:r w:rsidRPr="002A7F6A">
        <w:rPr>
          <w:rFonts w:cs="David" w:hint="cs"/>
          <w:rtl/>
        </w:rPr>
        <w:t xml:space="preserve">העובדים לא ביקשו ממני ואני לא מדבר בשמם. המציאות היא, שברגע שהכנסת מתכנסת הדיונים מתמשכים לתוך שעות שלא מקובלות במשרדי ממשלה. העובדים לא יוצאים לחופשה. </w:t>
      </w:r>
    </w:p>
    <w:p w14:paraId="69D0D127" w14:textId="77777777" w:rsidR="002A7F6A" w:rsidRPr="002A7F6A" w:rsidRDefault="002A7F6A" w:rsidP="002A7F6A">
      <w:pPr>
        <w:bidi/>
        <w:rPr>
          <w:rFonts w:cs="David" w:hint="cs"/>
          <w:rtl/>
        </w:rPr>
      </w:pPr>
    </w:p>
    <w:p w14:paraId="0AF4C167"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6AAC4609" w14:textId="77777777" w:rsidR="002A7F6A" w:rsidRPr="002A7F6A" w:rsidRDefault="002A7F6A" w:rsidP="002A7F6A">
      <w:pPr>
        <w:bidi/>
        <w:rPr>
          <w:rFonts w:cs="David" w:hint="cs"/>
          <w:rtl/>
        </w:rPr>
      </w:pPr>
    </w:p>
    <w:p w14:paraId="6E07BB42" w14:textId="77777777" w:rsidR="002A7F6A" w:rsidRPr="002A7F6A" w:rsidRDefault="002A7F6A" w:rsidP="002A7F6A">
      <w:pPr>
        <w:bidi/>
        <w:rPr>
          <w:rFonts w:cs="David" w:hint="cs"/>
          <w:rtl/>
        </w:rPr>
      </w:pPr>
      <w:r w:rsidRPr="002A7F6A">
        <w:rPr>
          <w:rFonts w:cs="David" w:hint="cs"/>
          <w:rtl/>
        </w:rPr>
        <w:tab/>
        <w:t>חבר הכנסת שלמה מולה, בבקשה</w:t>
      </w:r>
    </w:p>
    <w:p w14:paraId="39A7B3B6" w14:textId="77777777" w:rsidR="002A7F6A" w:rsidRPr="002A7F6A" w:rsidRDefault="002A7F6A" w:rsidP="002A7F6A">
      <w:pPr>
        <w:bidi/>
        <w:rPr>
          <w:rFonts w:cs="David" w:hint="cs"/>
          <w:rtl/>
        </w:rPr>
      </w:pPr>
    </w:p>
    <w:p w14:paraId="71A613C6" w14:textId="77777777" w:rsidR="002A7F6A" w:rsidRPr="002A7F6A" w:rsidRDefault="002A7F6A" w:rsidP="002A7F6A">
      <w:pPr>
        <w:bidi/>
        <w:rPr>
          <w:rFonts w:cs="David" w:hint="cs"/>
          <w:rtl/>
        </w:rPr>
      </w:pPr>
      <w:r w:rsidRPr="002A7F6A">
        <w:rPr>
          <w:rFonts w:cs="David" w:hint="cs"/>
          <w:u w:val="single"/>
          <w:rtl/>
        </w:rPr>
        <w:t>שלמה מולה:</w:t>
      </w:r>
    </w:p>
    <w:p w14:paraId="0B5177C9" w14:textId="77777777" w:rsidR="002A7F6A" w:rsidRPr="002A7F6A" w:rsidRDefault="002A7F6A" w:rsidP="002A7F6A">
      <w:pPr>
        <w:bidi/>
        <w:rPr>
          <w:rFonts w:cs="David" w:hint="cs"/>
          <w:rtl/>
        </w:rPr>
      </w:pPr>
    </w:p>
    <w:p w14:paraId="4F6D2060" w14:textId="77777777" w:rsidR="002A7F6A" w:rsidRPr="002A7F6A" w:rsidRDefault="002A7F6A" w:rsidP="002A7F6A">
      <w:pPr>
        <w:bidi/>
        <w:rPr>
          <w:rFonts w:cs="David" w:hint="cs"/>
          <w:rtl/>
        </w:rPr>
      </w:pPr>
      <w:r w:rsidRPr="002A7F6A">
        <w:rPr>
          <w:rFonts w:cs="David" w:hint="cs"/>
          <w:rtl/>
        </w:rPr>
        <w:tab/>
        <w:t xml:space="preserve"> אדוני היושב ראש. אנחנו מדברים על תדמית הכנסת ועל אמון הציבור בכנסת. דווקא בגלל הסיטואציות והמצבים האלה, לא צריך תמיד לקדש את המנהג של חופשות ארוכות. חזרנו מחופשת בחירות ארוכה, הממשלה בתהליך של התהוות, למדינה אין תקציב והרבה בעיות רובצות עלינו יום </w:t>
      </w:r>
      <w:proofErr w:type="spellStart"/>
      <w:r w:rsidRPr="002A7F6A">
        <w:rPr>
          <w:rFonts w:cs="David" w:hint="cs"/>
          <w:rtl/>
        </w:rPr>
        <w:t>יום</w:t>
      </w:r>
      <w:proofErr w:type="spellEnd"/>
      <w:r w:rsidRPr="002A7F6A">
        <w:rPr>
          <w:rFonts w:cs="David" w:hint="cs"/>
          <w:rtl/>
        </w:rPr>
        <w:t xml:space="preserve">. אי-אפשר לומר עכשיו שהכנסת תצא לפגרה ארוכה. </w:t>
      </w:r>
    </w:p>
    <w:p w14:paraId="287FF238" w14:textId="77777777" w:rsidR="002A7F6A" w:rsidRPr="002A7F6A" w:rsidRDefault="002A7F6A" w:rsidP="002A7F6A">
      <w:pPr>
        <w:bidi/>
        <w:rPr>
          <w:rFonts w:cs="David" w:hint="cs"/>
          <w:rtl/>
        </w:rPr>
      </w:pPr>
    </w:p>
    <w:p w14:paraId="4F7C2509" w14:textId="77777777" w:rsidR="002A7F6A" w:rsidRPr="002A7F6A" w:rsidRDefault="002A7F6A" w:rsidP="002A7F6A">
      <w:pPr>
        <w:bidi/>
        <w:ind w:firstLine="567"/>
        <w:rPr>
          <w:rFonts w:cs="David" w:hint="cs"/>
          <w:rtl/>
        </w:rPr>
      </w:pPr>
      <w:r w:rsidRPr="002A7F6A">
        <w:rPr>
          <w:rFonts w:cs="David" w:hint="cs"/>
          <w:rtl/>
        </w:rPr>
        <w:t xml:space="preserve">לטעמי, היה צריך לצאת לפגרה יומיים לפני סדר-פסח ולא שבועיים לפני. אתה יודע מה? דווקא בסיטואציה הזאת צריך לעבוד קשה יותר. לא צריכה להיות אבטלה סמויה של חברי הכנסת. עם כל הכבוד, העובדים לא יוצאים לחופשה, למה שלא נעבוד? מר גפני יכול לעשות ניקיון לפני החג. מה קרה? למה אנחנו צריכים לקבל שכר וכל הזמן לבקש לצאת לעוד חופשות ולעוד חופשות? בואו נעבוד, נשרת את הציבור.  </w:t>
      </w:r>
    </w:p>
    <w:p w14:paraId="68A5AA2D" w14:textId="77777777" w:rsidR="002A7F6A" w:rsidRPr="002A7F6A" w:rsidRDefault="002A7F6A" w:rsidP="002A7F6A">
      <w:pPr>
        <w:bidi/>
        <w:rPr>
          <w:rFonts w:cs="David" w:hint="cs"/>
          <w:rtl/>
        </w:rPr>
      </w:pPr>
    </w:p>
    <w:p w14:paraId="367E6D5F" w14:textId="77777777" w:rsidR="002A7F6A" w:rsidRPr="002A7F6A" w:rsidRDefault="002A7F6A" w:rsidP="002A7F6A">
      <w:pPr>
        <w:bidi/>
        <w:ind w:firstLine="567"/>
        <w:rPr>
          <w:rFonts w:cs="David" w:hint="cs"/>
          <w:rtl/>
        </w:rPr>
      </w:pPr>
      <w:r w:rsidRPr="002A7F6A">
        <w:rPr>
          <w:rFonts w:cs="David" w:hint="cs"/>
          <w:rtl/>
        </w:rPr>
        <w:t xml:space="preserve">לדעתי זאת תקופה לא טובה. הכנסת היוצאת והנמשכת לא מתפקדת ולא עושה את עבודתה כפי שהציבור מצפה מאיתנו. אני הייתי מציע לקצר כמה שיותר, אבל אם זה יניח את דעתו של חבר הכנסת גפני, גם אני תומך בהצעת היושב ראש. תודה רבה. </w:t>
      </w:r>
    </w:p>
    <w:p w14:paraId="2B369401" w14:textId="77777777" w:rsidR="002A7F6A" w:rsidRPr="002A7F6A" w:rsidRDefault="002A7F6A" w:rsidP="002A7F6A">
      <w:pPr>
        <w:bidi/>
        <w:rPr>
          <w:rFonts w:cs="David" w:hint="cs"/>
          <w:rtl/>
        </w:rPr>
      </w:pPr>
    </w:p>
    <w:p w14:paraId="67D8B092" w14:textId="77777777" w:rsidR="002A7F6A" w:rsidRPr="002A7F6A" w:rsidRDefault="002A7F6A" w:rsidP="002A7F6A">
      <w:pPr>
        <w:bidi/>
        <w:rPr>
          <w:rFonts w:cs="David" w:hint="cs"/>
          <w:rtl/>
        </w:rPr>
      </w:pPr>
      <w:r w:rsidRPr="002A7F6A">
        <w:rPr>
          <w:rFonts w:cs="David" w:hint="cs"/>
          <w:u w:val="single"/>
          <w:rtl/>
        </w:rPr>
        <w:t>אחמד טיבי:</w:t>
      </w:r>
    </w:p>
    <w:p w14:paraId="7EFAB271" w14:textId="77777777" w:rsidR="002A7F6A" w:rsidRPr="002A7F6A" w:rsidRDefault="002A7F6A" w:rsidP="002A7F6A">
      <w:pPr>
        <w:bidi/>
        <w:rPr>
          <w:rFonts w:cs="David" w:hint="cs"/>
          <w:rtl/>
        </w:rPr>
      </w:pPr>
    </w:p>
    <w:p w14:paraId="729C9E58" w14:textId="77777777" w:rsidR="002A7F6A" w:rsidRPr="002A7F6A" w:rsidRDefault="002A7F6A" w:rsidP="002A7F6A">
      <w:pPr>
        <w:bidi/>
        <w:rPr>
          <w:rFonts w:cs="David" w:hint="cs"/>
          <w:rtl/>
        </w:rPr>
      </w:pPr>
      <w:r w:rsidRPr="002A7F6A">
        <w:rPr>
          <w:rFonts w:cs="David" w:hint="cs"/>
          <w:rtl/>
        </w:rPr>
        <w:tab/>
        <w:t xml:space="preserve">למען הפרוטוקול, גם אני, גם גפני, גם אופיר פינס וגם אחרים, לא היינו לאחרונה בחופשה. </w:t>
      </w:r>
    </w:p>
    <w:p w14:paraId="7D739B90" w14:textId="77777777" w:rsidR="002A7F6A" w:rsidRPr="002A7F6A" w:rsidRDefault="002A7F6A" w:rsidP="002A7F6A">
      <w:pPr>
        <w:bidi/>
        <w:rPr>
          <w:rFonts w:cs="David" w:hint="cs"/>
          <w:rtl/>
        </w:rPr>
      </w:pPr>
    </w:p>
    <w:p w14:paraId="5723DE6B"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1618997F" w14:textId="77777777" w:rsidR="002A7F6A" w:rsidRPr="002A7F6A" w:rsidRDefault="002A7F6A" w:rsidP="002A7F6A">
      <w:pPr>
        <w:bidi/>
        <w:rPr>
          <w:rFonts w:cs="David" w:hint="cs"/>
          <w:rtl/>
        </w:rPr>
      </w:pPr>
    </w:p>
    <w:p w14:paraId="48C562D2" w14:textId="77777777" w:rsidR="002A7F6A" w:rsidRPr="002A7F6A" w:rsidRDefault="002A7F6A" w:rsidP="002A7F6A">
      <w:pPr>
        <w:bidi/>
        <w:rPr>
          <w:rFonts w:cs="David" w:hint="cs"/>
          <w:rtl/>
        </w:rPr>
      </w:pPr>
      <w:r w:rsidRPr="002A7F6A">
        <w:rPr>
          <w:rFonts w:cs="David" w:hint="cs"/>
          <w:rtl/>
        </w:rPr>
        <w:tab/>
        <w:t xml:space="preserve">חבר הכנסת נסים זאב, בבקשה. </w:t>
      </w:r>
    </w:p>
    <w:p w14:paraId="576CE948" w14:textId="77777777" w:rsidR="002A7F6A" w:rsidRPr="002A7F6A" w:rsidRDefault="002A7F6A" w:rsidP="002A7F6A">
      <w:pPr>
        <w:bidi/>
        <w:rPr>
          <w:rFonts w:cs="David" w:hint="cs"/>
          <w:rtl/>
        </w:rPr>
      </w:pPr>
    </w:p>
    <w:p w14:paraId="083E4494" w14:textId="77777777" w:rsidR="002A7F6A" w:rsidRPr="002A7F6A" w:rsidRDefault="002A7F6A" w:rsidP="002A7F6A">
      <w:pPr>
        <w:bidi/>
        <w:rPr>
          <w:rFonts w:cs="David" w:hint="cs"/>
          <w:rtl/>
        </w:rPr>
      </w:pPr>
      <w:r w:rsidRPr="002A7F6A">
        <w:rPr>
          <w:rFonts w:cs="David" w:hint="cs"/>
          <w:u w:val="single"/>
          <w:rtl/>
        </w:rPr>
        <w:t>נסים זאב:</w:t>
      </w:r>
    </w:p>
    <w:p w14:paraId="57D997F0" w14:textId="77777777" w:rsidR="002A7F6A" w:rsidRPr="002A7F6A" w:rsidRDefault="002A7F6A" w:rsidP="002A7F6A">
      <w:pPr>
        <w:bidi/>
        <w:rPr>
          <w:rFonts w:cs="David" w:hint="cs"/>
          <w:rtl/>
        </w:rPr>
      </w:pPr>
    </w:p>
    <w:p w14:paraId="51A6B88A" w14:textId="77777777" w:rsidR="002A7F6A" w:rsidRPr="002A7F6A" w:rsidRDefault="002A7F6A" w:rsidP="002A7F6A">
      <w:pPr>
        <w:bidi/>
        <w:rPr>
          <w:rFonts w:cs="David" w:hint="cs"/>
          <w:rtl/>
        </w:rPr>
      </w:pPr>
      <w:r w:rsidRPr="002A7F6A">
        <w:rPr>
          <w:rFonts w:cs="David" w:hint="cs"/>
          <w:rtl/>
        </w:rPr>
        <w:tab/>
        <w:t xml:space="preserve">אדוני היושב-ראש. תדמיתה של הכנסת לא תלויה בפגרה או ביציאה לחופשה, וודאי לא אימון הציבור. "מעשיך ירחיקוך ומעשיך יקרבוך". יש לנו מה לעשות וישנה עשייה. אני חושב שחברי הכנסת יושבים גם עד 12:00 בלילה. יש ישיבות ארוכות וענייניות, דיוני תקציב. אני מניח שהפעם יהיו דיונים אל תוך הלילה ואולי ברצף כזה שנזכור את יציאת מצרים. </w:t>
      </w:r>
    </w:p>
    <w:p w14:paraId="0402649F" w14:textId="77777777" w:rsidR="002A7F6A" w:rsidRPr="002A7F6A" w:rsidRDefault="002A7F6A" w:rsidP="002A7F6A">
      <w:pPr>
        <w:bidi/>
        <w:rPr>
          <w:rFonts w:cs="David" w:hint="cs"/>
          <w:rtl/>
        </w:rPr>
      </w:pPr>
    </w:p>
    <w:p w14:paraId="6ADADD1C" w14:textId="77777777" w:rsidR="002A7F6A" w:rsidRDefault="002A7F6A" w:rsidP="002A7F6A">
      <w:pPr>
        <w:bidi/>
        <w:ind w:firstLine="567"/>
        <w:rPr>
          <w:rFonts w:cs="David" w:hint="cs"/>
          <w:rtl/>
        </w:rPr>
      </w:pPr>
    </w:p>
    <w:p w14:paraId="69616199" w14:textId="77777777" w:rsidR="002A7F6A" w:rsidRDefault="002A7F6A" w:rsidP="002A7F6A">
      <w:pPr>
        <w:bidi/>
        <w:ind w:firstLine="567"/>
        <w:rPr>
          <w:rFonts w:cs="David" w:hint="cs"/>
          <w:rtl/>
        </w:rPr>
      </w:pPr>
    </w:p>
    <w:p w14:paraId="57EA101C" w14:textId="77777777" w:rsidR="002A7F6A" w:rsidRDefault="002A7F6A" w:rsidP="002A7F6A">
      <w:pPr>
        <w:bidi/>
        <w:ind w:firstLine="567"/>
        <w:rPr>
          <w:rFonts w:cs="David" w:hint="cs"/>
          <w:rtl/>
        </w:rPr>
      </w:pPr>
    </w:p>
    <w:p w14:paraId="4978E0BB" w14:textId="77777777" w:rsidR="002A7F6A" w:rsidRDefault="002A7F6A" w:rsidP="002A7F6A">
      <w:pPr>
        <w:bidi/>
        <w:ind w:firstLine="567"/>
        <w:rPr>
          <w:rFonts w:cs="David" w:hint="cs"/>
          <w:rtl/>
        </w:rPr>
      </w:pPr>
    </w:p>
    <w:p w14:paraId="3D52489D" w14:textId="77777777" w:rsidR="002A7F6A" w:rsidRPr="002A7F6A" w:rsidRDefault="002A7F6A" w:rsidP="002A7F6A">
      <w:pPr>
        <w:bidi/>
        <w:ind w:firstLine="567"/>
        <w:rPr>
          <w:rFonts w:cs="David" w:hint="cs"/>
          <w:rtl/>
        </w:rPr>
      </w:pPr>
      <w:r w:rsidRPr="002A7F6A">
        <w:rPr>
          <w:rFonts w:cs="David" w:hint="cs"/>
          <w:rtl/>
        </w:rPr>
        <w:t xml:space="preserve">זה תלוי איזה סוג קואליציה תהיה בסופו של דבר. אני מציע לקבוע את התאריך שהוא יום ראשון 29.3. אני מניח שאכן תורכב ממשלה וראש הממשלה יצליח כבר בשבוע הבא להרכיב את הממשלה. אם רוצים להקדים אפשר בהחלט להקדים, אולי בין יום לאחר חג הפסח לבין יום העצמאות או יום הזיכרון. בכל מקרה, דיוני התקציב לא יכולים להיות לפני חג הפסח. הם צריכים להיות אחרי חג הפסח כי עד שיניחו את התקציב בפני החברים פה - - - </w:t>
      </w:r>
    </w:p>
    <w:p w14:paraId="18B89158" w14:textId="77777777" w:rsidR="002A7F6A" w:rsidRPr="002A7F6A" w:rsidRDefault="002A7F6A" w:rsidP="002A7F6A">
      <w:pPr>
        <w:bidi/>
        <w:rPr>
          <w:rFonts w:cs="David" w:hint="cs"/>
          <w:rtl/>
        </w:rPr>
      </w:pPr>
    </w:p>
    <w:p w14:paraId="7BAC9C6E" w14:textId="77777777" w:rsidR="002A7F6A" w:rsidRPr="002A7F6A" w:rsidRDefault="002A7F6A" w:rsidP="002A7F6A">
      <w:pPr>
        <w:bidi/>
        <w:rPr>
          <w:rFonts w:cs="David" w:hint="cs"/>
          <w:rtl/>
        </w:rPr>
      </w:pPr>
      <w:r w:rsidRPr="002A7F6A">
        <w:rPr>
          <w:rFonts w:cs="David" w:hint="cs"/>
          <w:u w:val="single"/>
          <w:rtl/>
        </w:rPr>
        <w:t>משה גפני:</w:t>
      </w:r>
    </w:p>
    <w:p w14:paraId="27FA2265" w14:textId="77777777" w:rsidR="002A7F6A" w:rsidRPr="002A7F6A" w:rsidRDefault="002A7F6A" w:rsidP="002A7F6A">
      <w:pPr>
        <w:bidi/>
        <w:rPr>
          <w:rFonts w:cs="David" w:hint="cs"/>
          <w:rtl/>
        </w:rPr>
      </w:pPr>
    </w:p>
    <w:p w14:paraId="42064F0A" w14:textId="77777777" w:rsidR="002A7F6A" w:rsidRPr="002A7F6A" w:rsidRDefault="002A7F6A" w:rsidP="002A7F6A">
      <w:pPr>
        <w:bidi/>
        <w:rPr>
          <w:rFonts w:cs="David" w:hint="cs"/>
          <w:rtl/>
        </w:rPr>
      </w:pPr>
      <w:r w:rsidRPr="002A7F6A">
        <w:rPr>
          <w:rFonts w:cs="David" w:hint="cs"/>
          <w:rtl/>
        </w:rPr>
        <w:tab/>
        <w:t xml:space="preserve">קודם הממשלה צריכה לאשר. </w:t>
      </w:r>
    </w:p>
    <w:p w14:paraId="0712FE04" w14:textId="77777777" w:rsidR="002A7F6A" w:rsidRPr="002A7F6A" w:rsidRDefault="002A7F6A" w:rsidP="002A7F6A">
      <w:pPr>
        <w:bidi/>
        <w:rPr>
          <w:rFonts w:cs="David" w:hint="cs"/>
          <w:rtl/>
        </w:rPr>
      </w:pPr>
    </w:p>
    <w:p w14:paraId="7EA78896" w14:textId="77777777" w:rsidR="002A7F6A" w:rsidRPr="002A7F6A" w:rsidRDefault="002A7F6A" w:rsidP="002A7F6A">
      <w:pPr>
        <w:bidi/>
        <w:rPr>
          <w:rFonts w:cs="David" w:hint="cs"/>
          <w:rtl/>
        </w:rPr>
      </w:pPr>
      <w:r w:rsidRPr="002A7F6A">
        <w:rPr>
          <w:rFonts w:cs="David" w:hint="cs"/>
          <w:u w:val="single"/>
          <w:rtl/>
        </w:rPr>
        <w:t>נסים זאב:</w:t>
      </w:r>
    </w:p>
    <w:p w14:paraId="7C2FD7FA" w14:textId="77777777" w:rsidR="002A7F6A" w:rsidRPr="002A7F6A" w:rsidRDefault="002A7F6A" w:rsidP="002A7F6A">
      <w:pPr>
        <w:bidi/>
        <w:rPr>
          <w:rFonts w:cs="David" w:hint="cs"/>
          <w:rtl/>
        </w:rPr>
      </w:pPr>
    </w:p>
    <w:p w14:paraId="527D8AD4" w14:textId="77777777" w:rsidR="002A7F6A" w:rsidRPr="002A7F6A" w:rsidRDefault="002A7F6A" w:rsidP="002A7F6A">
      <w:pPr>
        <w:bidi/>
        <w:rPr>
          <w:rFonts w:cs="David" w:hint="cs"/>
          <w:rtl/>
        </w:rPr>
      </w:pPr>
      <w:r w:rsidRPr="002A7F6A">
        <w:rPr>
          <w:rFonts w:cs="David" w:hint="cs"/>
          <w:rtl/>
        </w:rPr>
        <w:tab/>
        <w:t xml:space="preserve">בסדר. ספר התקציב צריך לעמוד לעיונם של חברי הכנסת לכן זה בכלל לא רציני לחשוב שגם הממשלה תוקם וגם דיוני התקציב יתקיימו עוד לפני חג הפסח. </w:t>
      </w:r>
    </w:p>
    <w:p w14:paraId="3543CE58" w14:textId="77777777" w:rsidR="002A7F6A" w:rsidRPr="002A7F6A" w:rsidRDefault="002A7F6A" w:rsidP="002A7F6A">
      <w:pPr>
        <w:bidi/>
        <w:rPr>
          <w:rFonts w:cs="David" w:hint="cs"/>
          <w:rtl/>
        </w:rPr>
      </w:pPr>
    </w:p>
    <w:p w14:paraId="054FCBF5" w14:textId="77777777" w:rsidR="002A7F6A" w:rsidRPr="002A7F6A" w:rsidRDefault="002A7F6A" w:rsidP="002A7F6A">
      <w:pPr>
        <w:bidi/>
        <w:ind w:firstLine="567"/>
        <w:rPr>
          <w:rFonts w:cs="David" w:hint="cs"/>
          <w:rtl/>
        </w:rPr>
      </w:pPr>
      <w:r w:rsidRPr="002A7F6A">
        <w:rPr>
          <w:rFonts w:cs="David" w:hint="cs"/>
          <w:rtl/>
        </w:rPr>
        <w:t xml:space="preserve">אדוני היושב-ראש, אני יוצא מתוך הנחה שראש הממשלה יוכל להקים את הממשלה לפני חג-הפסח. אם תהיה ממשלה, אפשר לקבוע דיוני תקציב, ורק דיוני תקציב, תכף לאחר חג-הפסח, אבל המועדים צריכים להישאר. </w:t>
      </w:r>
    </w:p>
    <w:p w14:paraId="61501C24" w14:textId="77777777" w:rsidR="002A7F6A" w:rsidRPr="002A7F6A" w:rsidRDefault="002A7F6A" w:rsidP="002A7F6A">
      <w:pPr>
        <w:bidi/>
        <w:rPr>
          <w:rFonts w:cs="David" w:hint="cs"/>
          <w:rtl/>
        </w:rPr>
      </w:pPr>
    </w:p>
    <w:p w14:paraId="59547C60"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19344CEA" w14:textId="77777777" w:rsidR="002A7F6A" w:rsidRPr="002A7F6A" w:rsidRDefault="002A7F6A" w:rsidP="002A7F6A">
      <w:pPr>
        <w:bidi/>
        <w:rPr>
          <w:rFonts w:cs="David" w:hint="cs"/>
          <w:rtl/>
        </w:rPr>
      </w:pPr>
    </w:p>
    <w:p w14:paraId="06775EEA" w14:textId="77777777" w:rsidR="002A7F6A" w:rsidRPr="002A7F6A" w:rsidRDefault="002A7F6A" w:rsidP="002A7F6A">
      <w:pPr>
        <w:bidi/>
        <w:rPr>
          <w:rFonts w:cs="David" w:hint="cs"/>
          <w:rtl/>
        </w:rPr>
      </w:pPr>
      <w:r w:rsidRPr="002A7F6A">
        <w:rPr>
          <w:rFonts w:cs="David" w:hint="cs"/>
          <w:rtl/>
        </w:rPr>
        <w:tab/>
        <w:t xml:space="preserve">לא רק ענייני תקציב. הממשלה תמיד יכולה לפנות ולבקש מיושב- ראש הכנסת לקיים דיון במליאה או בכל הרכב אחר. אם הממשלה רוצה לקדם דברים לא תעמוד בעיה בדרכה. </w:t>
      </w:r>
    </w:p>
    <w:p w14:paraId="2C80E970" w14:textId="77777777" w:rsidR="002A7F6A" w:rsidRPr="002A7F6A" w:rsidRDefault="002A7F6A" w:rsidP="002A7F6A">
      <w:pPr>
        <w:bidi/>
        <w:rPr>
          <w:rFonts w:cs="David" w:hint="cs"/>
          <w:rtl/>
        </w:rPr>
      </w:pPr>
    </w:p>
    <w:p w14:paraId="68882A87" w14:textId="77777777" w:rsidR="002A7F6A" w:rsidRPr="002A7F6A" w:rsidRDefault="002A7F6A" w:rsidP="002A7F6A">
      <w:pPr>
        <w:bidi/>
        <w:rPr>
          <w:rFonts w:cs="David" w:hint="cs"/>
          <w:rtl/>
        </w:rPr>
      </w:pPr>
      <w:r w:rsidRPr="002A7F6A">
        <w:rPr>
          <w:rFonts w:cs="David" w:hint="cs"/>
          <w:rtl/>
        </w:rPr>
        <w:tab/>
        <w:t xml:space="preserve">חבר הכנסת איתן כבל, בבקשה. </w:t>
      </w:r>
    </w:p>
    <w:p w14:paraId="4AD469C3" w14:textId="77777777" w:rsidR="002A7F6A" w:rsidRPr="002A7F6A" w:rsidRDefault="002A7F6A" w:rsidP="002A7F6A">
      <w:pPr>
        <w:bidi/>
        <w:rPr>
          <w:rFonts w:cs="David" w:hint="cs"/>
          <w:rtl/>
        </w:rPr>
      </w:pPr>
    </w:p>
    <w:p w14:paraId="51EA4D2F" w14:textId="77777777" w:rsidR="002A7F6A" w:rsidRPr="002A7F6A" w:rsidRDefault="002A7F6A" w:rsidP="002A7F6A">
      <w:pPr>
        <w:bidi/>
        <w:rPr>
          <w:rFonts w:cs="David" w:hint="cs"/>
          <w:rtl/>
        </w:rPr>
      </w:pPr>
      <w:r w:rsidRPr="002A7F6A">
        <w:rPr>
          <w:rFonts w:cs="David" w:hint="cs"/>
          <w:u w:val="single"/>
          <w:rtl/>
        </w:rPr>
        <w:t>איתן כבל:</w:t>
      </w:r>
    </w:p>
    <w:p w14:paraId="249FDAC5" w14:textId="77777777" w:rsidR="002A7F6A" w:rsidRPr="002A7F6A" w:rsidRDefault="002A7F6A" w:rsidP="002A7F6A">
      <w:pPr>
        <w:bidi/>
        <w:rPr>
          <w:rFonts w:cs="David" w:hint="cs"/>
          <w:rtl/>
        </w:rPr>
      </w:pPr>
    </w:p>
    <w:p w14:paraId="2398711D" w14:textId="77777777" w:rsidR="002A7F6A" w:rsidRPr="002A7F6A" w:rsidRDefault="002A7F6A" w:rsidP="002A7F6A">
      <w:pPr>
        <w:bidi/>
        <w:rPr>
          <w:rFonts w:cs="David" w:hint="cs"/>
          <w:rtl/>
        </w:rPr>
      </w:pPr>
      <w:r w:rsidRPr="002A7F6A">
        <w:rPr>
          <w:rFonts w:cs="David" w:hint="cs"/>
          <w:rtl/>
        </w:rPr>
        <w:tab/>
        <w:t xml:space="preserve"> אני מוצא עצמי בין שלמה מולה, שמקצין את העניין ומזכיר לי את הטירונות. כשאין מה לעשות, מתאמנים בהחלפת מחסניות. זה צד אחד. </w:t>
      </w:r>
    </w:p>
    <w:p w14:paraId="2A382C32" w14:textId="77777777" w:rsidR="002A7F6A" w:rsidRPr="002A7F6A" w:rsidRDefault="002A7F6A" w:rsidP="002A7F6A">
      <w:pPr>
        <w:bidi/>
        <w:rPr>
          <w:rFonts w:cs="David" w:hint="cs"/>
          <w:rtl/>
        </w:rPr>
      </w:pPr>
    </w:p>
    <w:p w14:paraId="480438A7" w14:textId="77777777" w:rsidR="002A7F6A" w:rsidRPr="002A7F6A" w:rsidRDefault="002A7F6A" w:rsidP="002A7F6A">
      <w:pPr>
        <w:bidi/>
        <w:ind w:firstLine="567"/>
        <w:rPr>
          <w:rFonts w:cs="David" w:hint="cs"/>
          <w:rtl/>
        </w:rPr>
      </w:pPr>
      <w:r w:rsidRPr="002A7F6A">
        <w:rPr>
          <w:rFonts w:cs="David" w:hint="cs"/>
          <w:rtl/>
        </w:rPr>
        <w:t xml:space="preserve">מצד שני, אל מול גפני, אני נותן לך פטור לפאנלים. גם בהלכה היהודית העניין של מראית-העין הוא מרכיב מאוד חשוב. אנחנו יודעים בדיוק מה קורה. אנחנו יודעים מה אנחנו עושים וכמה אנחנו משתדלים כדי שתהיה פה עשייה ופעולה. אנחנו יודעים מה תדמיתנו. אני לא רוצה למצוא את עצמי מתחנף ל"מודיע" או לכל עיתון חרדי אחר. לכן לא הבנתי למה ספי רץ אליך. חשבתי שהתדמית שם לא חשובה לך.  </w:t>
      </w:r>
    </w:p>
    <w:p w14:paraId="64FE4B3D" w14:textId="77777777" w:rsidR="002A7F6A" w:rsidRPr="002A7F6A" w:rsidRDefault="002A7F6A" w:rsidP="002A7F6A">
      <w:pPr>
        <w:bidi/>
        <w:rPr>
          <w:rFonts w:cs="David" w:hint="cs"/>
          <w:rtl/>
        </w:rPr>
      </w:pPr>
    </w:p>
    <w:p w14:paraId="0A994492" w14:textId="77777777" w:rsidR="002A7F6A" w:rsidRPr="002A7F6A" w:rsidRDefault="002A7F6A" w:rsidP="002A7F6A">
      <w:pPr>
        <w:bidi/>
        <w:rPr>
          <w:rFonts w:cs="David" w:hint="cs"/>
          <w:rtl/>
        </w:rPr>
      </w:pPr>
      <w:r w:rsidRPr="002A7F6A">
        <w:rPr>
          <w:rFonts w:cs="David" w:hint="cs"/>
          <w:u w:val="single"/>
          <w:rtl/>
        </w:rPr>
        <w:t>נסים זאב:</w:t>
      </w:r>
    </w:p>
    <w:p w14:paraId="34E84D9C" w14:textId="77777777" w:rsidR="002A7F6A" w:rsidRPr="002A7F6A" w:rsidRDefault="002A7F6A" w:rsidP="002A7F6A">
      <w:pPr>
        <w:bidi/>
        <w:rPr>
          <w:rFonts w:cs="David" w:hint="cs"/>
          <w:rtl/>
        </w:rPr>
      </w:pPr>
    </w:p>
    <w:p w14:paraId="4EF638D5" w14:textId="77777777" w:rsidR="002A7F6A" w:rsidRPr="002A7F6A" w:rsidRDefault="002A7F6A" w:rsidP="002A7F6A">
      <w:pPr>
        <w:bidi/>
        <w:rPr>
          <w:rFonts w:cs="David" w:hint="cs"/>
          <w:rtl/>
        </w:rPr>
      </w:pPr>
      <w:r w:rsidRPr="002A7F6A">
        <w:rPr>
          <w:rFonts w:cs="David" w:hint="cs"/>
          <w:rtl/>
        </w:rPr>
        <w:tab/>
        <w:t xml:space="preserve">אבל התדמית שלו חשובה במפלגת העבודה. </w:t>
      </w:r>
    </w:p>
    <w:p w14:paraId="56EF1114" w14:textId="77777777" w:rsidR="002A7F6A" w:rsidRPr="002A7F6A" w:rsidRDefault="002A7F6A" w:rsidP="002A7F6A">
      <w:pPr>
        <w:bidi/>
        <w:rPr>
          <w:rFonts w:cs="David" w:hint="cs"/>
          <w:rtl/>
        </w:rPr>
      </w:pPr>
    </w:p>
    <w:p w14:paraId="2C6F13F8" w14:textId="77777777" w:rsidR="002A7F6A" w:rsidRPr="002A7F6A" w:rsidRDefault="002A7F6A" w:rsidP="002A7F6A">
      <w:pPr>
        <w:bidi/>
        <w:rPr>
          <w:rFonts w:cs="David" w:hint="cs"/>
          <w:u w:val="single"/>
          <w:rtl/>
        </w:rPr>
      </w:pPr>
      <w:r w:rsidRPr="002A7F6A">
        <w:rPr>
          <w:rFonts w:cs="David" w:hint="cs"/>
          <w:u w:val="single"/>
          <w:rtl/>
        </w:rPr>
        <w:t>משה גפני:</w:t>
      </w:r>
    </w:p>
    <w:p w14:paraId="3C5DD38E" w14:textId="77777777" w:rsidR="002A7F6A" w:rsidRPr="002A7F6A" w:rsidRDefault="002A7F6A" w:rsidP="002A7F6A">
      <w:pPr>
        <w:bidi/>
        <w:rPr>
          <w:rFonts w:cs="David" w:hint="cs"/>
          <w:u w:val="single"/>
          <w:rtl/>
        </w:rPr>
      </w:pPr>
    </w:p>
    <w:p w14:paraId="7689CCD8" w14:textId="77777777" w:rsidR="002A7F6A" w:rsidRPr="002A7F6A" w:rsidRDefault="002A7F6A" w:rsidP="002A7F6A">
      <w:pPr>
        <w:bidi/>
        <w:rPr>
          <w:rFonts w:cs="David" w:hint="cs"/>
          <w:rtl/>
        </w:rPr>
      </w:pPr>
      <w:r w:rsidRPr="002A7F6A">
        <w:rPr>
          <w:rFonts w:cs="David" w:hint="cs"/>
          <w:rtl/>
        </w:rPr>
        <w:tab/>
        <w:t xml:space="preserve">הכי חשובה. </w:t>
      </w:r>
    </w:p>
    <w:p w14:paraId="1F8467A4" w14:textId="77777777" w:rsidR="002A7F6A" w:rsidRPr="002A7F6A" w:rsidRDefault="002A7F6A" w:rsidP="002A7F6A">
      <w:pPr>
        <w:bidi/>
        <w:rPr>
          <w:rFonts w:cs="David" w:hint="cs"/>
          <w:rtl/>
        </w:rPr>
      </w:pPr>
    </w:p>
    <w:p w14:paraId="3588CB15" w14:textId="77777777" w:rsidR="002A7F6A" w:rsidRPr="002A7F6A" w:rsidRDefault="002A7F6A" w:rsidP="002A7F6A">
      <w:pPr>
        <w:bidi/>
        <w:rPr>
          <w:rFonts w:cs="David" w:hint="cs"/>
          <w:rtl/>
        </w:rPr>
      </w:pPr>
      <w:r w:rsidRPr="002A7F6A">
        <w:rPr>
          <w:rFonts w:cs="David" w:hint="cs"/>
          <w:u w:val="single"/>
          <w:rtl/>
        </w:rPr>
        <w:t>איתן כבל:</w:t>
      </w:r>
    </w:p>
    <w:p w14:paraId="5BE3A990" w14:textId="77777777" w:rsidR="002A7F6A" w:rsidRPr="002A7F6A" w:rsidRDefault="002A7F6A" w:rsidP="002A7F6A">
      <w:pPr>
        <w:bidi/>
        <w:rPr>
          <w:rFonts w:cs="David" w:hint="cs"/>
          <w:rtl/>
        </w:rPr>
      </w:pPr>
    </w:p>
    <w:p w14:paraId="47ECD759" w14:textId="77777777" w:rsidR="002A7F6A" w:rsidRPr="002A7F6A" w:rsidRDefault="002A7F6A" w:rsidP="002A7F6A">
      <w:pPr>
        <w:bidi/>
        <w:rPr>
          <w:rFonts w:cs="David" w:hint="cs"/>
          <w:rtl/>
        </w:rPr>
      </w:pPr>
      <w:r w:rsidRPr="002A7F6A">
        <w:rPr>
          <w:rFonts w:cs="David" w:hint="cs"/>
          <w:rtl/>
        </w:rPr>
        <w:tab/>
        <w:t>באמת?</w:t>
      </w:r>
    </w:p>
    <w:p w14:paraId="640E4998" w14:textId="77777777" w:rsidR="002A7F6A" w:rsidRPr="002A7F6A" w:rsidRDefault="002A7F6A" w:rsidP="002A7F6A">
      <w:pPr>
        <w:bidi/>
        <w:rPr>
          <w:rFonts w:cs="David" w:hint="cs"/>
          <w:rtl/>
        </w:rPr>
      </w:pPr>
    </w:p>
    <w:p w14:paraId="132A4B60" w14:textId="77777777" w:rsidR="002A7F6A" w:rsidRPr="002A7F6A" w:rsidRDefault="002A7F6A" w:rsidP="002A7F6A">
      <w:pPr>
        <w:bidi/>
        <w:rPr>
          <w:rFonts w:cs="David" w:hint="cs"/>
          <w:rtl/>
        </w:rPr>
      </w:pPr>
      <w:r w:rsidRPr="002A7F6A">
        <w:rPr>
          <w:rFonts w:cs="David" w:hint="cs"/>
          <w:u w:val="single"/>
          <w:rtl/>
        </w:rPr>
        <w:t>משה גפני:</w:t>
      </w:r>
    </w:p>
    <w:p w14:paraId="589A5EB7" w14:textId="77777777" w:rsidR="002A7F6A" w:rsidRPr="002A7F6A" w:rsidRDefault="002A7F6A" w:rsidP="002A7F6A">
      <w:pPr>
        <w:bidi/>
        <w:rPr>
          <w:rFonts w:cs="David" w:hint="cs"/>
          <w:rtl/>
        </w:rPr>
      </w:pPr>
    </w:p>
    <w:p w14:paraId="35307F34" w14:textId="77777777" w:rsidR="002A7F6A" w:rsidRPr="002A7F6A" w:rsidRDefault="002A7F6A" w:rsidP="002A7F6A">
      <w:pPr>
        <w:bidi/>
        <w:rPr>
          <w:rFonts w:cs="David" w:hint="cs"/>
          <w:rtl/>
        </w:rPr>
      </w:pPr>
      <w:r w:rsidRPr="002A7F6A">
        <w:rPr>
          <w:rFonts w:cs="David" w:hint="cs"/>
          <w:rtl/>
        </w:rPr>
        <w:tab/>
        <w:t xml:space="preserve">דרך אגב, תוקפים אותי גם בציבור החרדי ובעיתונות שלנו. אנשים לא יודעים מה זאת עבודת כנסת. </w:t>
      </w:r>
    </w:p>
    <w:p w14:paraId="208CB6DF" w14:textId="77777777" w:rsidR="002A7F6A" w:rsidRDefault="002A7F6A" w:rsidP="002A7F6A">
      <w:pPr>
        <w:bidi/>
        <w:rPr>
          <w:rFonts w:cs="David" w:hint="cs"/>
          <w:rtl/>
        </w:rPr>
      </w:pPr>
    </w:p>
    <w:p w14:paraId="51505FB4" w14:textId="77777777" w:rsidR="002A7F6A" w:rsidRDefault="002A7F6A" w:rsidP="002A7F6A">
      <w:pPr>
        <w:bidi/>
        <w:rPr>
          <w:rFonts w:cs="David" w:hint="cs"/>
          <w:rtl/>
        </w:rPr>
      </w:pPr>
    </w:p>
    <w:p w14:paraId="13745C4D" w14:textId="77777777" w:rsidR="002A7F6A" w:rsidRDefault="002A7F6A" w:rsidP="002A7F6A">
      <w:pPr>
        <w:bidi/>
        <w:rPr>
          <w:rFonts w:cs="David" w:hint="cs"/>
          <w:rtl/>
        </w:rPr>
      </w:pPr>
    </w:p>
    <w:p w14:paraId="7205BCA1" w14:textId="77777777" w:rsidR="002A7F6A" w:rsidRDefault="002A7F6A" w:rsidP="002A7F6A">
      <w:pPr>
        <w:bidi/>
        <w:rPr>
          <w:rFonts w:cs="David" w:hint="cs"/>
          <w:rtl/>
        </w:rPr>
      </w:pPr>
    </w:p>
    <w:p w14:paraId="61225157" w14:textId="77777777" w:rsidR="002A7F6A" w:rsidRPr="002A7F6A" w:rsidRDefault="002A7F6A" w:rsidP="002A7F6A">
      <w:pPr>
        <w:bidi/>
        <w:rPr>
          <w:rFonts w:cs="David" w:hint="cs"/>
          <w:rtl/>
        </w:rPr>
      </w:pPr>
    </w:p>
    <w:p w14:paraId="7C976353" w14:textId="77777777" w:rsidR="002A7F6A" w:rsidRPr="002A7F6A" w:rsidRDefault="002A7F6A" w:rsidP="002A7F6A">
      <w:pPr>
        <w:bidi/>
        <w:rPr>
          <w:rFonts w:cs="David" w:hint="cs"/>
          <w:rtl/>
        </w:rPr>
      </w:pPr>
      <w:r w:rsidRPr="002A7F6A">
        <w:rPr>
          <w:rFonts w:cs="David" w:hint="cs"/>
          <w:u w:val="single"/>
          <w:rtl/>
        </w:rPr>
        <w:t>שר הרווחה והשירותים החברתיים יצחק הרצוג:</w:t>
      </w:r>
    </w:p>
    <w:p w14:paraId="56CA567F" w14:textId="77777777" w:rsidR="002A7F6A" w:rsidRPr="002A7F6A" w:rsidRDefault="002A7F6A" w:rsidP="002A7F6A">
      <w:pPr>
        <w:bidi/>
        <w:rPr>
          <w:rFonts w:cs="David" w:hint="cs"/>
          <w:rtl/>
        </w:rPr>
      </w:pPr>
    </w:p>
    <w:p w14:paraId="2B651CFB" w14:textId="77777777" w:rsidR="002A7F6A" w:rsidRPr="002A7F6A" w:rsidRDefault="002A7F6A" w:rsidP="002A7F6A">
      <w:pPr>
        <w:bidi/>
        <w:rPr>
          <w:rFonts w:cs="David" w:hint="cs"/>
          <w:rtl/>
        </w:rPr>
      </w:pPr>
      <w:r w:rsidRPr="002A7F6A">
        <w:rPr>
          <w:rFonts w:cs="David" w:hint="cs"/>
          <w:rtl/>
        </w:rPr>
        <w:tab/>
        <w:t xml:space="preserve"> אני קורא עיתונים חרדיים ואתה מאוד לא מותקף שם. </w:t>
      </w:r>
    </w:p>
    <w:p w14:paraId="611590AA" w14:textId="77777777" w:rsidR="002A7F6A" w:rsidRPr="002A7F6A" w:rsidRDefault="002A7F6A" w:rsidP="002A7F6A">
      <w:pPr>
        <w:bidi/>
        <w:rPr>
          <w:rFonts w:cs="David" w:hint="cs"/>
          <w:rtl/>
        </w:rPr>
      </w:pPr>
    </w:p>
    <w:p w14:paraId="135BAE8A" w14:textId="77777777" w:rsidR="002A7F6A" w:rsidRPr="002A7F6A" w:rsidRDefault="002A7F6A" w:rsidP="002A7F6A">
      <w:pPr>
        <w:bidi/>
        <w:rPr>
          <w:rFonts w:cs="David" w:hint="cs"/>
          <w:rtl/>
        </w:rPr>
      </w:pPr>
      <w:r w:rsidRPr="002A7F6A">
        <w:rPr>
          <w:rFonts w:cs="David" w:hint="cs"/>
          <w:u w:val="single"/>
          <w:rtl/>
        </w:rPr>
        <w:t>איתן כבל:</w:t>
      </w:r>
    </w:p>
    <w:p w14:paraId="3F43A35F" w14:textId="77777777" w:rsidR="002A7F6A" w:rsidRPr="002A7F6A" w:rsidRDefault="002A7F6A" w:rsidP="002A7F6A">
      <w:pPr>
        <w:bidi/>
        <w:rPr>
          <w:rFonts w:cs="David" w:hint="cs"/>
          <w:rtl/>
        </w:rPr>
      </w:pPr>
    </w:p>
    <w:p w14:paraId="20DF590B" w14:textId="77777777" w:rsidR="002A7F6A" w:rsidRPr="002A7F6A" w:rsidRDefault="002A7F6A" w:rsidP="002A7F6A">
      <w:pPr>
        <w:bidi/>
        <w:rPr>
          <w:rFonts w:cs="David" w:hint="cs"/>
          <w:rtl/>
        </w:rPr>
      </w:pPr>
      <w:r w:rsidRPr="002A7F6A">
        <w:rPr>
          <w:rFonts w:cs="David" w:hint="cs"/>
          <w:rtl/>
        </w:rPr>
        <w:tab/>
        <w:t xml:space="preserve"> אני סבור שההצעה המוצעת כאן היא סבירה לחלוטין ואני מציע שנקבל אותה. </w:t>
      </w:r>
    </w:p>
    <w:p w14:paraId="3367B332" w14:textId="77777777" w:rsidR="002A7F6A" w:rsidRPr="002A7F6A" w:rsidRDefault="002A7F6A" w:rsidP="002A7F6A">
      <w:pPr>
        <w:bidi/>
        <w:rPr>
          <w:rFonts w:cs="David" w:hint="cs"/>
          <w:rtl/>
        </w:rPr>
      </w:pPr>
    </w:p>
    <w:p w14:paraId="2C52417C"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6AA6EDFD" w14:textId="77777777" w:rsidR="002A7F6A" w:rsidRPr="002A7F6A" w:rsidRDefault="002A7F6A" w:rsidP="002A7F6A">
      <w:pPr>
        <w:bidi/>
        <w:rPr>
          <w:rFonts w:cs="David" w:hint="cs"/>
          <w:rtl/>
        </w:rPr>
      </w:pPr>
    </w:p>
    <w:p w14:paraId="2104E8BD" w14:textId="77777777" w:rsidR="002A7F6A" w:rsidRPr="002A7F6A" w:rsidRDefault="002A7F6A" w:rsidP="002A7F6A">
      <w:pPr>
        <w:bidi/>
        <w:rPr>
          <w:rFonts w:cs="David" w:hint="cs"/>
          <w:rtl/>
        </w:rPr>
      </w:pPr>
      <w:r w:rsidRPr="002A7F6A">
        <w:rPr>
          <w:rFonts w:cs="David" w:hint="cs"/>
          <w:rtl/>
        </w:rPr>
        <w:tab/>
        <w:t xml:space="preserve">חבר הכנסת אילן גילאון ואחריו חבר הכנסת פינס. </w:t>
      </w:r>
    </w:p>
    <w:p w14:paraId="54616EBB" w14:textId="77777777" w:rsidR="002A7F6A" w:rsidRPr="002A7F6A" w:rsidRDefault="002A7F6A" w:rsidP="002A7F6A">
      <w:pPr>
        <w:bidi/>
        <w:rPr>
          <w:rFonts w:cs="David" w:hint="cs"/>
          <w:rtl/>
        </w:rPr>
      </w:pPr>
    </w:p>
    <w:p w14:paraId="38E1CE21" w14:textId="77777777" w:rsidR="002A7F6A" w:rsidRPr="002A7F6A" w:rsidRDefault="002A7F6A" w:rsidP="002A7F6A">
      <w:pPr>
        <w:bidi/>
        <w:rPr>
          <w:rFonts w:cs="David" w:hint="cs"/>
          <w:u w:val="single"/>
          <w:rtl/>
        </w:rPr>
      </w:pPr>
      <w:r w:rsidRPr="002A7F6A">
        <w:rPr>
          <w:rFonts w:cs="David" w:hint="cs"/>
          <w:u w:val="single"/>
          <w:rtl/>
        </w:rPr>
        <w:t>אילן גילאון:</w:t>
      </w:r>
    </w:p>
    <w:p w14:paraId="49ADABCB" w14:textId="77777777" w:rsidR="002A7F6A" w:rsidRPr="002A7F6A" w:rsidRDefault="002A7F6A" w:rsidP="002A7F6A">
      <w:pPr>
        <w:bidi/>
        <w:rPr>
          <w:rFonts w:cs="David" w:hint="cs"/>
          <w:rtl/>
        </w:rPr>
      </w:pPr>
    </w:p>
    <w:p w14:paraId="26A4627D" w14:textId="77777777" w:rsidR="002A7F6A" w:rsidRPr="002A7F6A" w:rsidRDefault="002A7F6A" w:rsidP="002A7F6A">
      <w:pPr>
        <w:bidi/>
        <w:ind w:firstLine="567"/>
        <w:rPr>
          <w:rFonts w:cs="David" w:hint="cs"/>
          <w:rtl/>
        </w:rPr>
      </w:pPr>
      <w:r w:rsidRPr="002A7F6A">
        <w:rPr>
          <w:rFonts w:cs="David" w:hint="cs"/>
          <w:rtl/>
        </w:rPr>
        <w:t xml:space="preserve">אדוני, תראה את רמת הקרבן שלי. בניגוד לטיבי ולאיתן כבל, שלא </w:t>
      </w:r>
      <w:proofErr w:type="spellStart"/>
      <w:r w:rsidRPr="002A7F6A">
        <w:rPr>
          <w:rFonts w:cs="David" w:hint="cs"/>
          <w:rtl/>
        </w:rPr>
        <w:t>היתה</w:t>
      </w:r>
      <w:proofErr w:type="spellEnd"/>
      <w:r w:rsidRPr="002A7F6A">
        <w:rPr>
          <w:rFonts w:cs="David" w:hint="cs"/>
          <w:rtl/>
        </w:rPr>
        <w:t xml:space="preserve"> להם חופשה, לי </w:t>
      </w:r>
      <w:proofErr w:type="spellStart"/>
      <w:r w:rsidRPr="002A7F6A">
        <w:rPr>
          <w:rFonts w:cs="David" w:hint="cs"/>
          <w:rtl/>
        </w:rPr>
        <w:t>היתה</w:t>
      </w:r>
      <w:proofErr w:type="spellEnd"/>
      <w:r w:rsidRPr="002A7F6A">
        <w:rPr>
          <w:rFonts w:cs="David" w:hint="cs"/>
          <w:rtl/>
        </w:rPr>
        <w:t xml:space="preserve"> פגרת בחירות ולא נהניתי ממנה בכלל. למרות הכול, הדיון הזה חוזר ונשנה כל פעם לקראת חג הפסח. איך אומרים אצלנו בשכונה? זה כבר מתחיל לשעמם את השועל. לכן אני חושב שבטכנולוגיות המודרניות, חבר הכנסת גפני, אפשר להתכונן לקראת הפסח בקדושה רבה גם שבוע לפני. הדיון הזה הופך להיות דיון שמלאה את עצמו. הוא אפילו לא כל-כך חשוב כדי שננהל אותו בפורום כל-כך רחב. </w:t>
      </w:r>
    </w:p>
    <w:p w14:paraId="0B6323CA" w14:textId="77777777" w:rsidR="002A7F6A" w:rsidRPr="002A7F6A" w:rsidRDefault="002A7F6A" w:rsidP="002A7F6A">
      <w:pPr>
        <w:bidi/>
        <w:rPr>
          <w:rFonts w:cs="David" w:hint="cs"/>
          <w:rtl/>
        </w:rPr>
      </w:pPr>
    </w:p>
    <w:p w14:paraId="7560AFB5" w14:textId="77777777" w:rsidR="002A7F6A" w:rsidRPr="002A7F6A" w:rsidRDefault="002A7F6A" w:rsidP="002A7F6A">
      <w:pPr>
        <w:bidi/>
        <w:ind w:firstLine="567"/>
        <w:rPr>
          <w:rFonts w:cs="David" w:hint="cs"/>
          <w:rtl/>
        </w:rPr>
      </w:pPr>
      <w:r w:rsidRPr="002A7F6A">
        <w:rPr>
          <w:rFonts w:cs="David" w:hint="cs"/>
          <w:rtl/>
        </w:rPr>
        <w:t xml:space="preserve">בנוסף, תמיד טוב לעשות דברים ב-1 לחודש. לי הכי קל לזכור את זה. אני </w:t>
      </w:r>
      <w:proofErr w:type="spellStart"/>
      <w:r w:rsidRPr="002A7F6A">
        <w:rPr>
          <w:rFonts w:cs="David" w:hint="cs"/>
          <w:rtl/>
        </w:rPr>
        <w:t>דיסלקט</w:t>
      </w:r>
      <w:proofErr w:type="spellEnd"/>
      <w:r w:rsidRPr="002A7F6A">
        <w:rPr>
          <w:rFonts w:cs="David" w:hint="cs"/>
          <w:rtl/>
        </w:rPr>
        <w:t xml:space="preserve"> והייתי רוצה שנחזור לעבוד ב-1 במאי. </w:t>
      </w:r>
    </w:p>
    <w:p w14:paraId="19419CDB" w14:textId="77777777" w:rsidR="002A7F6A" w:rsidRPr="002A7F6A" w:rsidRDefault="002A7F6A" w:rsidP="002A7F6A">
      <w:pPr>
        <w:bidi/>
        <w:rPr>
          <w:rFonts w:cs="David" w:hint="cs"/>
          <w:rtl/>
        </w:rPr>
      </w:pPr>
    </w:p>
    <w:p w14:paraId="052B38D5"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662FEA7D" w14:textId="77777777" w:rsidR="002A7F6A" w:rsidRPr="002A7F6A" w:rsidRDefault="002A7F6A" w:rsidP="002A7F6A">
      <w:pPr>
        <w:bidi/>
        <w:rPr>
          <w:rFonts w:cs="David" w:hint="cs"/>
          <w:rtl/>
        </w:rPr>
      </w:pPr>
    </w:p>
    <w:p w14:paraId="5743B691" w14:textId="77777777" w:rsidR="002A7F6A" w:rsidRPr="002A7F6A" w:rsidRDefault="002A7F6A" w:rsidP="002A7F6A">
      <w:pPr>
        <w:bidi/>
        <w:rPr>
          <w:rFonts w:cs="David" w:hint="cs"/>
          <w:rtl/>
        </w:rPr>
      </w:pPr>
      <w:r w:rsidRPr="002A7F6A">
        <w:rPr>
          <w:rFonts w:cs="David" w:hint="cs"/>
          <w:rtl/>
        </w:rPr>
        <w:tab/>
        <w:t xml:space="preserve">זה חג הפועלים. אסור לך להציע הצעה כזאת. </w:t>
      </w:r>
    </w:p>
    <w:p w14:paraId="5BBFCDDD" w14:textId="77777777" w:rsidR="002A7F6A" w:rsidRPr="002A7F6A" w:rsidRDefault="002A7F6A" w:rsidP="002A7F6A">
      <w:pPr>
        <w:bidi/>
        <w:rPr>
          <w:rFonts w:cs="David" w:hint="cs"/>
          <w:u w:val="single"/>
          <w:rtl/>
        </w:rPr>
      </w:pPr>
    </w:p>
    <w:p w14:paraId="6849746B" w14:textId="77777777" w:rsidR="002A7F6A" w:rsidRPr="002A7F6A" w:rsidRDefault="002A7F6A" w:rsidP="002A7F6A">
      <w:pPr>
        <w:bidi/>
        <w:rPr>
          <w:rFonts w:cs="David" w:hint="cs"/>
          <w:u w:val="single"/>
          <w:rtl/>
        </w:rPr>
      </w:pPr>
      <w:r w:rsidRPr="002A7F6A">
        <w:rPr>
          <w:rFonts w:cs="David" w:hint="cs"/>
          <w:u w:val="single"/>
          <w:rtl/>
        </w:rPr>
        <w:t>אילן גילאון:</w:t>
      </w:r>
    </w:p>
    <w:p w14:paraId="6504249B" w14:textId="77777777" w:rsidR="002A7F6A" w:rsidRPr="002A7F6A" w:rsidRDefault="002A7F6A" w:rsidP="002A7F6A">
      <w:pPr>
        <w:bidi/>
        <w:rPr>
          <w:rFonts w:cs="David" w:hint="cs"/>
          <w:rtl/>
        </w:rPr>
      </w:pPr>
    </w:p>
    <w:p w14:paraId="6AFD3230" w14:textId="77777777" w:rsidR="002A7F6A" w:rsidRPr="002A7F6A" w:rsidRDefault="002A7F6A" w:rsidP="002A7F6A">
      <w:pPr>
        <w:bidi/>
        <w:ind w:firstLine="567"/>
        <w:rPr>
          <w:rFonts w:cs="David" w:hint="cs"/>
          <w:rtl/>
        </w:rPr>
      </w:pPr>
      <w:r w:rsidRPr="002A7F6A">
        <w:rPr>
          <w:rFonts w:cs="David" w:hint="cs"/>
          <w:rtl/>
        </w:rPr>
        <w:t xml:space="preserve">להיפך, אז נוכל לזכור היטב את החופשה. אני תומך בהצעה ואני חושב שאנחנו מקבלים משכורת, לא גרועה במיוחד, וכדאי שגם ננצל אותה. אני יודע שיש כאן אמרה שאומרת שככל שאתה לא מזיק, כך אתה מועיל במקום הזה, אבל הגיע הזמן שנחשוב קצת אחרת. תמיד זה קורה באותה צורה, אז דיי עם זה. </w:t>
      </w:r>
    </w:p>
    <w:p w14:paraId="0E7B3A26" w14:textId="77777777" w:rsidR="002A7F6A" w:rsidRPr="002A7F6A" w:rsidRDefault="002A7F6A" w:rsidP="002A7F6A">
      <w:pPr>
        <w:bidi/>
        <w:rPr>
          <w:rFonts w:cs="David" w:hint="cs"/>
          <w:rtl/>
        </w:rPr>
      </w:pPr>
    </w:p>
    <w:p w14:paraId="28728E0F" w14:textId="77777777" w:rsidR="002A7F6A" w:rsidRPr="002A7F6A" w:rsidRDefault="002A7F6A" w:rsidP="002A7F6A">
      <w:pPr>
        <w:bidi/>
        <w:rPr>
          <w:rFonts w:cs="David" w:hint="cs"/>
          <w:rtl/>
        </w:rPr>
      </w:pPr>
    </w:p>
    <w:p w14:paraId="4DC0AF83"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741A1B2A" w14:textId="77777777" w:rsidR="002A7F6A" w:rsidRPr="002A7F6A" w:rsidRDefault="002A7F6A" w:rsidP="002A7F6A">
      <w:pPr>
        <w:bidi/>
        <w:rPr>
          <w:rFonts w:cs="David" w:hint="cs"/>
          <w:rtl/>
        </w:rPr>
      </w:pPr>
    </w:p>
    <w:p w14:paraId="28910DA6" w14:textId="77777777" w:rsidR="002A7F6A" w:rsidRPr="002A7F6A" w:rsidRDefault="002A7F6A" w:rsidP="002A7F6A">
      <w:pPr>
        <w:bidi/>
        <w:rPr>
          <w:rFonts w:cs="David" w:hint="cs"/>
          <w:rtl/>
        </w:rPr>
      </w:pPr>
      <w:r w:rsidRPr="002A7F6A">
        <w:rPr>
          <w:rFonts w:cs="David" w:hint="cs"/>
          <w:rtl/>
        </w:rPr>
        <w:tab/>
        <w:t xml:space="preserve">תודה לחבר הכנסת גילאון. חבר הכנסת אופיר פינס-פז בבקשה. </w:t>
      </w:r>
    </w:p>
    <w:p w14:paraId="5FC568A7" w14:textId="77777777" w:rsidR="002A7F6A" w:rsidRPr="002A7F6A" w:rsidRDefault="002A7F6A" w:rsidP="002A7F6A">
      <w:pPr>
        <w:bidi/>
        <w:rPr>
          <w:rFonts w:cs="David" w:hint="cs"/>
          <w:rtl/>
        </w:rPr>
      </w:pPr>
      <w:r w:rsidRPr="002A7F6A">
        <w:rPr>
          <w:rFonts w:cs="David" w:hint="cs"/>
          <w:rtl/>
        </w:rPr>
        <w:tab/>
      </w:r>
    </w:p>
    <w:p w14:paraId="334CB638" w14:textId="77777777" w:rsidR="002A7F6A" w:rsidRPr="002A7F6A" w:rsidRDefault="002A7F6A" w:rsidP="002A7F6A">
      <w:pPr>
        <w:bidi/>
        <w:rPr>
          <w:rFonts w:cs="David" w:hint="cs"/>
          <w:rtl/>
        </w:rPr>
      </w:pPr>
      <w:r w:rsidRPr="002A7F6A">
        <w:rPr>
          <w:rFonts w:cs="David" w:hint="cs"/>
          <w:u w:val="single"/>
          <w:rtl/>
        </w:rPr>
        <w:t>אופיר פינס-פז:</w:t>
      </w:r>
    </w:p>
    <w:p w14:paraId="20F75D3C" w14:textId="77777777" w:rsidR="002A7F6A" w:rsidRPr="002A7F6A" w:rsidRDefault="002A7F6A" w:rsidP="002A7F6A">
      <w:pPr>
        <w:bidi/>
        <w:rPr>
          <w:rFonts w:cs="David" w:hint="cs"/>
          <w:rtl/>
        </w:rPr>
      </w:pPr>
    </w:p>
    <w:p w14:paraId="4CC086EF" w14:textId="77777777" w:rsidR="002A7F6A" w:rsidRPr="002A7F6A" w:rsidRDefault="002A7F6A" w:rsidP="002A7F6A">
      <w:pPr>
        <w:bidi/>
        <w:rPr>
          <w:rFonts w:cs="David" w:hint="cs"/>
          <w:rtl/>
        </w:rPr>
      </w:pPr>
      <w:r w:rsidRPr="002A7F6A">
        <w:rPr>
          <w:rFonts w:cs="David" w:hint="cs"/>
          <w:rtl/>
        </w:rPr>
        <w:tab/>
        <w:t xml:space="preserve">אף פעם אי-אפשר לצאת טוב מהדיון הזה על הפגרות ועל קיצור הפגרות. אם אנחנו מחליטים על פגרה ארוכה, אז תדמית הכנסת נפגעת. אם אנחנו מחליטים לקצר את הפגרה, העיתונאים כועסים עלינו פעמיים. פעם אחת, שלא סיפקנו להם את הסחורה ופעם אחרת, שהם צריכים לבוא לעבוד בעוד שבוע. זאת בעיה מאוד קשה. אי-אפשר לצאת מזה טוב. </w:t>
      </w:r>
    </w:p>
    <w:p w14:paraId="11056B40" w14:textId="77777777" w:rsidR="002A7F6A" w:rsidRPr="002A7F6A" w:rsidRDefault="002A7F6A" w:rsidP="002A7F6A">
      <w:pPr>
        <w:bidi/>
        <w:rPr>
          <w:rFonts w:cs="David" w:hint="cs"/>
          <w:rtl/>
        </w:rPr>
      </w:pPr>
    </w:p>
    <w:p w14:paraId="17F0235C" w14:textId="77777777" w:rsidR="002A7F6A" w:rsidRPr="002A7F6A" w:rsidRDefault="002A7F6A" w:rsidP="002A7F6A">
      <w:pPr>
        <w:bidi/>
        <w:ind w:firstLine="567"/>
        <w:rPr>
          <w:rFonts w:cs="David" w:hint="cs"/>
          <w:rtl/>
        </w:rPr>
      </w:pPr>
      <w:r w:rsidRPr="002A7F6A">
        <w:rPr>
          <w:rFonts w:cs="David" w:hint="cs"/>
          <w:rtl/>
        </w:rPr>
        <w:t xml:space="preserve">אני רוצה לומר משהו לגופו של עניין. אם נתניהו מציג ממשלה בכנסת ביום שני, אין לנו יכולת לצאת לפגרה כי אנחנו צריכים להרכיב את הכנסת. הרי לא נצא לפגרה כשיש ממשלה מתפקדת והכנסת נמצאת ב"אוף-סייד". לכנסת אין ועדות, אין ראשי ועדות וכדומה. זאת התאבדות מבחינתנו. כל הדיון הזה מיותר. אם ביום שני יש ממשלה, אנחנו חייבים להרכיב את הכנסת, כדי שתהיה כנסת מול ממשלה, כנסת שתוכל לתפקד.  את זה צריך לעשות לפני שיוצאים לפגרה. </w:t>
      </w:r>
    </w:p>
    <w:p w14:paraId="7289413B" w14:textId="77777777" w:rsidR="002A7F6A" w:rsidRPr="002A7F6A" w:rsidRDefault="002A7F6A" w:rsidP="002A7F6A">
      <w:pPr>
        <w:bidi/>
        <w:rPr>
          <w:rFonts w:cs="David" w:hint="cs"/>
          <w:rtl/>
        </w:rPr>
      </w:pPr>
    </w:p>
    <w:p w14:paraId="16987936" w14:textId="77777777" w:rsidR="002A7F6A" w:rsidRPr="002A7F6A" w:rsidRDefault="002A7F6A" w:rsidP="002A7F6A">
      <w:pPr>
        <w:bidi/>
        <w:ind w:firstLine="567"/>
        <w:rPr>
          <w:rFonts w:cs="David" w:hint="cs"/>
          <w:rtl/>
        </w:rPr>
      </w:pPr>
      <w:r w:rsidRPr="002A7F6A">
        <w:rPr>
          <w:rFonts w:cs="David" w:hint="cs"/>
          <w:rtl/>
        </w:rPr>
        <w:t xml:space="preserve">המלצתי היא, לקבל את הצעת היושב-ראש. </w:t>
      </w:r>
    </w:p>
    <w:p w14:paraId="726EBAFF" w14:textId="77777777" w:rsidR="002A7F6A" w:rsidRPr="002A7F6A" w:rsidRDefault="002A7F6A" w:rsidP="002A7F6A">
      <w:pPr>
        <w:bidi/>
        <w:rPr>
          <w:rFonts w:cs="David" w:hint="cs"/>
          <w:rtl/>
        </w:rPr>
      </w:pPr>
    </w:p>
    <w:p w14:paraId="1D08B330" w14:textId="77777777" w:rsidR="002A7F6A" w:rsidRDefault="002A7F6A" w:rsidP="002A7F6A">
      <w:pPr>
        <w:bidi/>
        <w:rPr>
          <w:rFonts w:cs="David" w:hint="cs"/>
          <w:u w:val="single"/>
          <w:rtl/>
        </w:rPr>
      </w:pPr>
    </w:p>
    <w:p w14:paraId="71CEF74D" w14:textId="77777777" w:rsidR="002A7F6A" w:rsidRDefault="002A7F6A" w:rsidP="002A7F6A">
      <w:pPr>
        <w:bidi/>
        <w:rPr>
          <w:rFonts w:cs="David" w:hint="cs"/>
          <w:u w:val="single"/>
          <w:rtl/>
        </w:rPr>
      </w:pPr>
    </w:p>
    <w:p w14:paraId="2BF22E06" w14:textId="77777777" w:rsidR="002A7F6A" w:rsidRDefault="002A7F6A" w:rsidP="002A7F6A">
      <w:pPr>
        <w:bidi/>
        <w:rPr>
          <w:rFonts w:cs="David" w:hint="cs"/>
          <w:u w:val="single"/>
          <w:rtl/>
        </w:rPr>
      </w:pPr>
    </w:p>
    <w:p w14:paraId="04DC6923" w14:textId="77777777" w:rsidR="002A7F6A" w:rsidRDefault="002A7F6A" w:rsidP="002A7F6A">
      <w:pPr>
        <w:bidi/>
        <w:rPr>
          <w:rFonts w:cs="David" w:hint="cs"/>
          <w:u w:val="single"/>
          <w:rtl/>
        </w:rPr>
      </w:pPr>
    </w:p>
    <w:p w14:paraId="16BA05BC" w14:textId="77777777" w:rsidR="002A7F6A" w:rsidRDefault="002A7F6A" w:rsidP="002A7F6A">
      <w:pPr>
        <w:bidi/>
        <w:rPr>
          <w:rFonts w:cs="David" w:hint="cs"/>
          <w:u w:val="single"/>
          <w:rtl/>
        </w:rPr>
      </w:pPr>
    </w:p>
    <w:p w14:paraId="797AC29A" w14:textId="77777777" w:rsidR="002A7F6A" w:rsidRPr="002A7F6A" w:rsidRDefault="002A7F6A" w:rsidP="002A7F6A">
      <w:pPr>
        <w:bidi/>
        <w:rPr>
          <w:rFonts w:cs="David" w:hint="cs"/>
          <w:rtl/>
        </w:rPr>
      </w:pPr>
      <w:r w:rsidRPr="002A7F6A">
        <w:rPr>
          <w:rFonts w:cs="David" w:hint="cs"/>
          <w:u w:val="single"/>
          <w:rtl/>
        </w:rPr>
        <w:t xml:space="preserve">זאב </w:t>
      </w:r>
      <w:proofErr w:type="spellStart"/>
      <w:r w:rsidRPr="002A7F6A">
        <w:rPr>
          <w:rFonts w:cs="David" w:hint="cs"/>
          <w:u w:val="single"/>
          <w:rtl/>
        </w:rPr>
        <w:t>אלקין</w:t>
      </w:r>
      <w:proofErr w:type="spellEnd"/>
      <w:r w:rsidRPr="002A7F6A">
        <w:rPr>
          <w:rFonts w:cs="David" w:hint="cs"/>
          <w:u w:val="single"/>
          <w:rtl/>
        </w:rPr>
        <w:t>:</w:t>
      </w:r>
    </w:p>
    <w:p w14:paraId="75888ED2" w14:textId="77777777" w:rsidR="002A7F6A" w:rsidRPr="002A7F6A" w:rsidRDefault="002A7F6A" w:rsidP="002A7F6A">
      <w:pPr>
        <w:bidi/>
        <w:rPr>
          <w:rFonts w:cs="David" w:hint="cs"/>
          <w:rtl/>
        </w:rPr>
      </w:pPr>
    </w:p>
    <w:p w14:paraId="12DBF851" w14:textId="77777777" w:rsidR="002A7F6A" w:rsidRPr="002A7F6A" w:rsidRDefault="002A7F6A" w:rsidP="002A7F6A">
      <w:pPr>
        <w:bidi/>
        <w:rPr>
          <w:rFonts w:cs="David" w:hint="cs"/>
          <w:rtl/>
        </w:rPr>
      </w:pPr>
      <w:r w:rsidRPr="002A7F6A">
        <w:rPr>
          <w:rFonts w:cs="David" w:hint="cs"/>
          <w:rtl/>
        </w:rPr>
        <w:tab/>
        <w:t xml:space="preserve"> זאת חבלה בהסכם הקואליציוני  גפני ישמע אותך ולא יחתום לממשלה ביום שני. </w:t>
      </w:r>
    </w:p>
    <w:p w14:paraId="1BD1EFCE" w14:textId="77777777" w:rsidR="002A7F6A" w:rsidRPr="002A7F6A" w:rsidRDefault="002A7F6A" w:rsidP="002A7F6A">
      <w:pPr>
        <w:bidi/>
        <w:rPr>
          <w:rFonts w:cs="David" w:hint="cs"/>
          <w:rtl/>
        </w:rPr>
      </w:pPr>
    </w:p>
    <w:p w14:paraId="5FE96409" w14:textId="77777777" w:rsidR="002A7F6A" w:rsidRPr="002A7F6A" w:rsidRDefault="002A7F6A" w:rsidP="002A7F6A">
      <w:pPr>
        <w:bidi/>
        <w:rPr>
          <w:rFonts w:cs="David" w:hint="cs"/>
          <w:rtl/>
        </w:rPr>
      </w:pPr>
      <w:r w:rsidRPr="002A7F6A">
        <w:rPr>
          <w:rFonts w:cs="David" w:hint="cs"/>
          <w:u w:val="single"/>
          <w:rtl/>
        </w:rPr>
        <w:t>משה גפני:</w:t>
      </w:r>
    </w:p>
    <w:p w14:paraId="17AFA1F0" w14:textId="77777777" w:rsidR="002A7F6A" w:rsidRPr="002A7F6A" w:rsidRDefault="002A7F6A" w:rsidP="002A7F6A">
      <w:pPr>
        <w:bidi/>
        <w:rPr>
          <w:rFonts w:cs="David" w:hint="cs"/>
          <w:rtl/>
        </w:rPr>
      </w:pPr>
    </w:p>
    <w:p w14:paraId="47E4208B" w14:textId="77777777" w:rsidR="002A7F6A" w:rsidRPr="002A7F6A" w:rsidRDefault="002A7F6A" w:rsidP="002A7F6A">
      <w:pPr>
        <w:bidi/>
        <w:ind w:firstLine="567"/>
        <w:rPr>
          <w:rFonts w:cs="David" w:hint="cs"/>
          <w:rtl/>
        </w:rPr>
      </w:pPr>
      <w:r w:rsidRPr="002A7F6A">
        <w:rPr>
          <w:rFonts w:cs="David" w:hint="cs"/>
          <w:rtl/>
        </w:rPr>
        <w:t xml:space="preserve">אני מקבל את העמדה שלו. הבעיה היא, שאופיר פינס יודע להסביר את עצמו יותר טוב ממני, אמרתי את זה. </w:t>
      </w:r>
    </w:p>
    <w:p w14:paraId="15C162B8" w14:textId="77777777" w:rsidR="002A7F6A" w:rsidRPr="002A7F6A" w:rsidRDefault="002A7F6A" w:rsidP="002A7F6A">
      <w:pPr>
        <w:bidi/>
        <w:rPr>
          <w:rFonts w:cs="David" w:hint="cs"/>
          <w:rtl/>
        </w:rPr>
      </w:pPr>
    </w:p>
    <w:p w14:paraId="36F4E7BD" w14:textId="77777777" w:rsidR="002A7F6A" w:rsidRPr="002A7F6A" w:rsidRDefault="002A7F6A" w:rsidP="002A7F6A">
      <w:pPr>
        <w:bidi/>
        <w:rPr>
          <w:rFonts w:cs="David" w:hint="cs"/>
          <w:rtl/>
        </w:rPr>
      </w:pPr>
      <w:r w:rsidRPr="002A7F6A">
        <w:rPr>
          <w:rFonts w:cs="David" w:hint="cs"/>
          <w:u w:val="single"/>
          <w:rtl/>
        </w:rPr>
        <w:t>אופיר פינס-פז:</w:t>
      </w:r>
    </w:p>
    <w:p w14:paraId="6C6B0EA8" w14:textId="77777777" w:rsidR="002A7F6A" w:rsidRPr="002A7F6A" w:rsidRDefault="002A7F6A" w:rsidP="002A7F6A">
      <w:pPr>
        <w:bidi/>
        <w:rPr>
          <w:rFonts w:cs="David" w:hint="cs"/>
          <w:rtl/>
        </w:rPr>
      </w:pPr>
    </w:p>
    <w:p w14:paraId="621E2A6E" w14:textId="77777777" w:rsidR="002A7F6A" w:rsidRPr="002A7F6A" w:rsidRDefault="002A7F6A" w:rsidP="002A7F6A">
      <w:pPr>
        <w:bidi/>
        <w:rPr>
          <w:rFonts w:cs="David" w:hint="cs"/>
          <w:rtl/>
        </w:rPr>
      </w:pPr>
      <w:r w:rsidRPr="002A7F6A">
        <w:rPr>
          <w:rFonts w:cs="David" w:hint="cs"/>
          <w:rtl/>
        </w:rPr>
        <w:tab/>
        <w:t xml:space="preserve">אגב, אם אין ממשלה ביום שני, אז בכל מקרה הדיון מיותר כי כולנו נבוא לעבוד בתוך הפגרה. </w:t>
      </w:r>
    </w:p>
    <w:p w14:paraId="3A4EB147" w14:textId="77777777" w:rsidR="002A7F6A" w:rsidRPr="002A7F6A" w:rsidRDefault="002A7F6A" w:rsidP="002A7F6A">
      <w:pPr>
        <w:bidi/>
        <w:rPr>
          <w:rFonts w:cs="David" w:hint="cs"/>
          <w:rtl/>
        </w:rPr>
      </w:pPr>
    </w:p>
    <w:p w14:paraId="77F3B92C"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5C13B8A8" w14:textId="77777777" w:rsidR="002A7F6A" w:rsidRPr="002A7F6A" w:rsidRDefault="002A7F6A" w:rsidP="002A7F6A">
      <w:pPr>
        <w:bidi/>
        <w:rPr>
          <w:rFonts w:cs="David" w:hint="cs"/>
          <w:rtl/>
        </w:rPr>
      </w:pPr>
    </w:p>
    <w:p w14:paraId="7B9FDF9E" w14:textId="77777777" w:rsidR="002A7F6A" w:rsidRPr="002A7F6A" w:rsidRDefault="002A7F6A" w:rsidP="002A7F6A">
      <w:pPr>
        <w:bidi/>
        <w:rPr>
          <w:rFonts w:cs="David" w:hint="cs"/>
          <w:rtl/>
        </w:rPr>
      </w:pPr>
      <w:r w:rsidRPr="002A7F6A">
        <w:rPr>
          <w:rFonts w:cs="David" w:hint="cs"/>
          <w:rtl/>
        </w:rPr>
        <w:tab/>
        <w:t xml:space="preserve">יואל חסון, בבקשה. </w:t>
      </w:r>
    </w:p>
    <w:p w14:paraId="3F52A164" w14:textId="77777777" w:rsidR="002A7F6A" w:rsidRPr="002A7F6A" w:rsidRDefault="002A7F6A" w:rsidP="002A7F6A">
      <w:pPr>
        <w:bidi/>
        <w:rPr>
          <w:rFonts w:cs="David" w:hint="cs"/>
          <w:rtl/>
        </w:rPr>
      </w:pPr>
    </w:p>
    <w:p w14:paraId="60064FDE" w14:textId="77777777" w:rsidR="002A7F6A" w:rsidRPr="002A7F6A" w:rsidRDefault="002A7F6A" w:rsidP="002A7F6A">
      <w:pPr>
        <w:bidi/>
        <w:rPr>
          <w:rFonts w:cs="David" w:hint="cs"/>
          <w:rtl/>
        </w:rPr>
      </w:pPr>
      <w:r w:rsidRPr="002A7F6A">
        <w:rPr>
          <w:rFonts w:cs="David" w:hint="cs"/>
          <w:u w:val="single"/>
          <w:rtl/>
        </w:rPr>
        <w:t>יואל חסון:</w:t>
      </w:r>
    </w:p>
    <w:p w14:paraId="6D32EFFB" w14:textId="77777777" w:rsidR="002A7F6A" w:rsidRPr="002A7F6A" w:rsidRDefault="002A7F6A" w:rsidP="002A7F6A">
      <w:pPr>
        <w:bidi/>
        <w:rPr>
          <w:rFonts w:cs="David" w:hint="cs"/>
          <w:rtl/>
        </w:rPr>
      </w:pPr>
    </w:p>
    <w:p w14:paraId="562D6572" w14:textId="77777777" w:rsidR="002A7F6A" w:rsidRPr="002A7F6A" w:rsidRDefault="002A7F6A" w:rsidP="002A7F6A">
      <w:pPr>
        <w:bidi/>
        <w:rPr>
          <w:rFonts w:cs="David" w:hint="cs"/>
          <w:rtl/>
        </w:rPr>
      </w:pPr>
      <w:r w:rsidRPr="002A7F6A">
        <w:rPr>
          <w:rFonts w:cs="David" w:hint="cs"/>
          <w:rtl/>
        </w:rPr>
        <w:tab/>
        <w:t xml:space="preserve">אדוני היושב ראש, מה שתחליטו לגבי הפגרה מקובל עלי. מה שרוב האנשים אומרים מקובל עלי. מצידי, אפשר לצאת  לפגרה יומיים לפני פסח. </w:t>
      </w:r>
    </w:p>
    <w:p w14:paraId="2699AA98" w14:textId="77777777" w:rsidR="002A7F6A" w:rsidRPr="002A7F6A" w:rsidRDefault="002A7F6A" w:rsidP="002A7F6A">
      <w:pPr>
        <w:bidi/>
        <w:rPr>
          <w:rFonts w:cs="David" w:hint="cs"/>
          <w:rtl/>
        </w:rPr>
      </w:pPr>
    </w:p>
    <w:p w14:paraId="70325D6F" w14:textId="77777777" w:rsidR="002A7F6A" w:rsidRPr="002A7F6A" w:rsidRDefault="002A7F6A" w:rsidP="002A7F6A">
      <w:pPr>
        <w:bidi/>
        <w:rPr>
          <w:rFonts w:cs="David" w:hint="cs"/>
          <w:rtl/>
        </w:rPr>
      </w:pPr>
      <w:r w:rsidRPr="002A7F6A">
        <w:rPr>
          <w:rFonts w:cs="David" w:hint="cs"/>
          <w:rtl/>
        </w:rPr>
        <w:tab/>
        <w:t xml:space="preserve">אני רוצה להעלות נקודה נוספת. אני לא מבין, בימים האלה, כשאין כל-כך הרבה ועדות ואין כל-כך מה לעשות במשך היום, למה אנחנו מתעקשים שהמליאה תתחיל בשעה 16:00? למה שהמליאה לא תתחיל בשעה יותר מוקדמת. כך אפשר יהיה להאריך את זמן הדיונים, להציע יותר הצעות לסדר. </w:t>
      </w:r>
    </w:p>
    <w:p w14:paraId="573771D2" w14:textId="77777777" w:rsidR="002A7F6A" w:rsidRPr="002A7F6A" w:rsidRDefault="002A7F6A" w:rsidP="002A7F6A">
      <w:pPr>
        <w:bidi/>
        <w:rPr>
          <w:rFonts w:cs="David" w:hint="cs"/>
          <w:rtl/>
        </w:rPr>
      </w:pPr>
    </w:p>
    <w:p w14:paraId="051660EE" w14:textId="77777777" w:rsidR="002A7F6A" w:rsidRPr="002A7F6A" w:rsidRDefault="002A7F6A" w:rsidP="002A7F6A">
      <w:pPr>
        <w:bidi/>
        <w:rPr>
          <w:rFonts w:cs="David" w:hint="cs"/>
          <w:rtl/>
        </w:rPr>
      </w:pPr>
      <w:r w:rsidRPr="002A7F6A">
        <w:rPr>
          <w:rFonts w:cs="David" w:hint="cs"/>
          <w:u w:val="single"/>
          <w:rtl/>
        </w:rPr>
        <w:t>נסים זאב:</w:t>
      </w:r>
    </w:p>
    <w:p w14:paraId="4691438E" w14:textId="77777777" w:rsidR="002A7F6A" w:rsidRPr="002A7F6A" w:rsidRDefault="002A7F6A" w:rsidP="002A7F6A">
      <w:pPr>
        <w:bidi/>
        <w:rPr>
          <w:rFonts w:cs="David" w:hint="cs"/>
          <w:rtl/>
        </w:rPr>
      </w:pPr>
    </w:p>
    <w:p w14:paraId="4DD98829" w14:textId="77777777" w:rsidR="002A7F6A" w:rsidRPr="002A7F6A" w:rsidRDefault="002A7F6A" w:rsidP="002A7F6A">
      <w:pPr>
        <w:bidi/>
        <w:rPr>
          <w:rFonts w:cs="David" w:hint="cs"/>
          <w:rtl/>
        </w:rPr>
      </w:pPr>
      <w:r w:rsidRPr="002A7F6A">
        <w:rPr>
          <w:rFonts w:cs="David" w:hint="cs"/>
          <w:rtl/>
        </w:rPr>
        <w:tab/>
        <w:t>האם יש מצווה "ועיניתם את נפשותיכם כל השנה"?</w:t>
      </w:r>
    </w:p>
    <w:p w14:paraId="2D49641D" w14:textId="77777777" w:rsidR="002A7F6A" w:rsidRPr="002A7F6A" w:rsidRDefault="002A7F6A" w:rsidP="002A7F6A">
      <w:pPr>
        <w:bidi/>
        <w:rPr>
          <w:rFonts w:cs="David" w:hint="cs"/>
          <w:rtl/>
        </w:rPr>
      </w:pPr>
    </w:p>
    <w:p w14:paraId="7392707E" w14:textId="77777777" w:rsidR="002A7F6A" w:rsidRPr="002A7F6A" w:rsidRDefault="002A7F6A" w:rsidP="002A7F6A">
      <w:pPr>
        <w:bidi/>
        <w:rPr>
          <w:rFonts w:cs="David" w:hint="cs"/>
          <w:rtl/>
        </w:rPr>
      </w:pPr>
      <w:r w:rsidRPr="002A7F6A">
        <w:rPr>
          <w:rFonts w:cs="David" w:hint="cs"/>
          <w:u w:val="single"/>
          <w:rtl/>
        </w:rPr>
        <w:t>יואל חסון:</w:t>
      </w:r>
    </w:p>
    <w:p w14:paraId="53F2884F" w14:textId="77777777" w:rsidR="002A7F6A" w:rsidRPr="002A7F6A" w:rsidRDefault="002A7F6A" w:rsidP="002A7F6A">
      <w:pPr>
        <w:bidi/>
        <w:rPr>
          <w:rFonts w:cs="David" w:hint="cs"/>
          <w:rtl/>
        </w:rPr>
      </w:pPr>
    </w:p>
    <w:p w14:paraId="1A642654" w14:textId="77777777" w:rsidR="002A7F6A" w:rsidRPr="002A7F6A" w:rsidRDefault="002A7F6A" w:rsidP="002A7F6A">
      <w:pPr>
        <w:bidi/>
        <w:rPr>
          <w:rFonts w:cs="David" w:hint="cs"/>
          <w:rtl/>
        </w:rPr>
      </w:pPr>
      <w:r w:rsidRPr="002A7F6A">
        <w:rPr>
          <w:rFonts w:cs="David" w:hint="cs"/>
          <w:rtl/>
        </w:rPr>
        <w:tab/>
        <w:t xml:space="preserve">אדוני היושב ראש, אני חושב שאין סיבה להתחיל את המליאה ב-16:00. במהלך היום אין ועדות ולכן אפשר להתחיל את המליאה בשעה 11:00 ולעשות דיונים ארוכים. </w:t>
      </w:r>
    </w:p>
    <w:p w14:paraId="0F1F2003" w14:textId="77777777" w:rsidR="002A7F6A" w:rsidRPr="002A7F6A" w:rsidRDefault="002A7F6A" w:rsidP="002A7F6A">
      <w:pPr>
        <w:bidi/>
        <w:rPr>
          <w:rFonts w:cs="David" w:hint="cs"/>
          <w:rtl/>
        </w:rPr>
      </w:pPr>
    </w:p>
    <w:p w14:paraId="381BCF1C" w14:textId="77777777" w:rsidR="002A7F6A" w:rsidRPr="002A7F6A" w:rsidRDefault="002A7F6A" w:rsidP="002A7F6A">
      <w:pPr>
        <w:bidi/>
        <w:rPr>
          <w:rFonts w:cs="David" w:hint="cs"/>
          <w:rtl/>
        </w:rPr>
      </w:pPr>
      <w:r w:rsidRPr="002A7F6A">
        <w:rPr>
          <w:rFonts w:cs="David" w:hint="cs"/>
          <w:u w:val="single"/>
          <w:rtl/>
        </w:rPr>
        <w:t>היו</w:t>
      </w:r>
      <w:r w:rsidRPr="002A7F6A">
        <w:rPr>
          <w:rFonts w:cs="David"/>
          <w:u w:val="single"/>
          <w:rtl/>
        </w:rPr>
        <w:t>”</w:t>
      </w:r>
      <w:r w:rsidRPr="002A7F6A">
        <w:rPr>
          <w:rFonts w:cs="David" w:hint="cs"/>
          <w:u w:val="single"/>
          <w:rtl/>
        </w:rPr>
        <w:t>ר יולי-יואל אדלשטיין:</w:t>
      </w:r>
    </w:p>
    <w:p w14:paraId="1DE52B9B" w14:textId="77777777" w:rsidR="002A7F6A" w:rsidRPr="002A7F6A" w:rsidRDefault="002A7F6A" w:rsidP="002A7F6A">
      <w:pPr>
        <w:bidi/>
        <w:rPr>
          <w:rFonts w:cs="David" w:hint="cs"/>
          <w:rtl/>
        </w:rPr>
      </w:pPr>
    </w:p>
    <w:p w14:paraId="7BC6A941" w14:textId="77777777" w:rsidR="002A7F6A" w:rsidRPr="002A7F6A" w:rsidRDefault="002A7F6A" w:rsidP="002A7F6A">
      <w:pPr>
        <w:bidi/>
        <w:rPr>
          <w:rFonts w:cs="David" w:hint="cs"/>
          <w:rtl/>
        </w:rPr>
      </w:pPr>
      <w:r w:rsidRPr="002A7F6A">
        <w:rPr>
          <w:rFonts w:cs="David" w:hint="cs"/>
          <w:rtl/>
        </w:rPr>
        <w:tab/>
        <w:t xml:space="preserve">רק אומר שזאת פררוגטיבה של יושב-ראש בפועל. אני מניח שהמזכיר יעביר את בקשתך ליושב-הראש בפועל. </w:t>
      </w:r>
    </w:p>
    <w:p w14:paraId="0F581B8D" w14:textId="77777777" w:rsidR="002A7F6A" w:rsidRPr="002A7F6A" w:rsidRDefault="002A7F6A" w:rsidP="002A7F6A">
      <w:pPr>
        <w:bidi/>
        <w:rPr>
          <w:rFonts w:cs="David" w:hint="cs"/>
          <w:rtl/>
        </w:rPr>
      </w:pPr>
    </w:p>
    <w:p w14:paraId="4225AA4B" w14:textId="77777777" w:rsidR="002A7F6A" w:rsidRPr="002A7F6A" w:rsidRDefault="002A7F6A" w:rsidP="002A7F6A">
      <w:pPr>
        <w:bidi/>
        <w:rPr>
          <w:rFonts w:cs="David" w:hint="cs"/>
          <w:u w:val="single"/>
          <w:rtl/>
        </w:rPr>
      </w:pPr>
      <w:r w:rsidRPr="002A7F6A">
        <w:rPr>
          <w:rFonts w:cs="David" w:hint="cs"/>
          <w:u w:val="single"/>
          <w:rtl/>
        </w:rPr>
        <w:t>איל ינון:</w:t>
      </w:r>
    </w:p>
    <w:p w14:paraId="3A02D052" w14:textId="77777777" w:rsidR="002A7F6A" w:rsidRPr="002A7F6A" w:rsidRDefault="002A7F6A" w:rsidP="002A7F6A">
      <w:pPr>
        <w:bidi/>
        <w:rPr>
          <w:rFonts w:cs="David" w:hint="cs"/>
          <w:rtl/>
        </w:rPr>
      </w:pPr>
    </w:p>
    <w:p w14:paraId="18FEA1CC" w14:textId="77777777" w:rsidR="002A7F6A" w:rsidRPr="002A7F6A" w:rsidRDefault="002A7F6A" w:rsidP="002A7F6A">
      <w:pPr>
        <w:bidi/>
        <w:ind w:firstLine="567"/>
        <w:rPr>
          <w:rFonts w:cs="David" w:hint="cs"/>
          <w:rtl/>
        </w:rPr>
      </w:pPr>
      <w:r w:rsidRPr="002A7F6A">
        <w:rPr>
          <w:rFonts w:cs="David" w:hint="cs"/>
          <w:rtl/>
        </w:rPr>
        <w:t xml:space="preserve">אני אעביר את בקשתך. </w:t>
      </w:r>
    </w:p>
    <w:p w14:paraId="7B91D7F0" w14:textId="77777777" w:rsidR="002A7F6A" w:rsidRPr="002A7F6A" w:rsidRDefault="002A7F6A" w:rsidP="002A7F6A">
      <w:pPr>
        <w:bidi/>
        <w:rPr>
          <w:rFonts w:cs="David" w:hint="cs"/>
          <w:rtl/>
        </w:rPr>
      </w:pPr>
    </w:p>
    <w:p w14:paraId="2516014F"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583CF58F" w14:textId="77777777" w:rsidR="002A7F6A" w:rsidRPr="002A7F6A" w:rsidRDefault="002A7F6A" w:rsidP="002A7F6A">
      <w:pPr>
        <w:bidi/>
        <w:rPr>
          <w:rFonts w:cs="David" w:hint="cs"/>
          <w:rtl/>
        </w:rPr>
      </w:pPr>
    </w:p>
    <w:p w14:paraId="35A56231" w14:textId="77777777" w:rsidR="002A7F6A" w:rsidRPr="002A7F6A" w:rsidRDefault="002A7F6A" w:rsidP="002A7F6A">
      <w:pPr>
        <w:bidi/>
        <w:rPr>
          <w:rFonts w:cs="David" w:hint="cs"/>
          <w:rtl/>
        </w:rPr>
      </w:pPr>
      <w:r w:rsidRPr="002A7F6A">
        <w:rPr>
          <w:rFonts w:cs="David" w:hint="cs"/>
          <w:rtl/>
        </w:rPr>
        <w:tab/>
        <w:t xml:space="preserve">אנחנו לא מוסמכים לקבוע את סדר היום ואת לוח הזמנים של המליאה. </w:t>
      </w:r>
    </w:p>
    <w:p w14:paraId="24B4B337" w14:textId="77777777" w:rsidR="002A7F6A" w:rsidRPr="002A7F6A" w:rsidRDefault="002A7F6A" w:rsidP="002A7F6A">
      <w:pPr>
        <w:bidi/>
        <w:rPr>
          <w:rFonts w:cs="David" w:hint="cs"/>
          <w:rtl/>
        </w:rPr>
      </w:pPr>
    </w:p>
    <w:p w14:paraId="434C0E69" w14:textId="77777777" w:rsidR="002A7F6A" w:rsidRPr="002A7F6A" w:rsidRDefault="002A7F6A" w:rsidP="002A7F6A">
      <w:pPr>
        <w:bidi/>
        <w:rPr>
          <w:rFonts w:cs="David" w:hint="cs"/>
          <w:rtl/>
        </w:rPr>
      </w:pPr>
      <w:r w:rsidRPr="002A7F6A">
        <w:rPr>
          <w:rFonts w:cs="David" w:hint="cs"/>
          <w:rtl/>
        </w:rPr>
        <w:tab/>
        <w:t xml:space="preserve">חבר הכנסת ברכה, בבקשה. </w:t>
      </w:r>
    </w:p>
    <w:p w14:paraId="57D1AC48" w14:textId="77777777" w:rsidR="002A7F6A" w:rsidRPr="002A7F6A" w:rsidRDefault="002A7F6A" w:rsidP="002A7F6A">
      <w:pPr>
        <w:bidi/>
        <w:rPr>
          <w:rFonts w:cs="David" w:hint="cs"/>
          <w:rtl/>
        </w:rPr>
      </w:pPr>
      <w:r w:rsidRPr="002A7F6A">
        <w:rPr>
          <w:rFonts w:cs="David" w:hint="cs"/>
          <w:rtl/>
        </w:rPr>
        <w:tab/>
      </w:r>
    </w:p>
    <w:p w14:paraId="21CB33B4" w14:textId="77777777" w:rsidR="002A7F6A" w:rsidRDefault="002A7F6A" w:rsidP="002A7F6A">
      <w:pPr>
        <w:bidi/>
        <w:rPr>
          <w:rFonts w:cs="David" w:hint="cs"/>
          <w:u w:val="single"/>
          <w:rtl/>
        </w:rPr>
      </w:pPr>
    </w:p>
    <w:p w14:paraId="0B8B494D" w14:textId="77777777" w:rsidR="002A7F6A" w:rsidRDefault="002A7F6A" w:rsidP="002A7F6A">
      <w:pPr>
        <w:bidi/>
        <w:rPr>
          <w:rFonts w:cs="David" w:hint="cs"/>
          <w:u w:val="single"/>
          <w:rtl/>
        </w:rPr>
      </w:pPr>
    </w:p>
    <w:p w14:paraId="7987B854" w14:textId="77777777" w:rsidR="002A7F6A" w:rsidRDefault="002A7F6A" w:rsidP="002A7F6A">
      <w:pPr>
        <w:bidi/>
        <w:rPr>
          <w:rFonts w:cs="David" w:hint="cs"/>
          <w:u w:val="single"/>
          <w:rtl/>
        </w:rPr>
      </w:pPr>
    </w:p>
    <w:p w14:paraId="66B778E8" w14:textId="77777777" w:rsidR="002A7F6A" w:rsidRDefault="002A7F6A" w:rsidP="002A7F6A">
      <w:pPr>
        <w:bidi/>
        <w:rPr>
          <w:rFonts w:cs="David" w:hint="cs"/>
          <w:u w:val="single"/>
          <w:rtl/>
        </w:rPr>
      </w:pPr>
    </w:p>
    <w:p w14:paraId="27A64901" w14:textId="77777777" w:rsidR="002A7F6A" w:rsidRDefault="002A7F6A" w:rsidP="002A7F6A">
      <w:pPr>
        <w:bidi/>
        <w:rPr>
          <w:rFonts w:cs="David" w:hint="cs"/>
          <w:u w:val="single"/>
          <w:rtl/>
        </w:rPr>
      </w:pPr>
    </w:p>
    <w:p w14:paraId="314B7458" w14:textId="77777777" w:rsidR="002A7F6A" w:rsidRPr="002A7F6A" w:rsidRDefault="002A7F6A" w:rsidP="002A7F6A">
      <w:pPr>
        <w:bidi/>
        <w:rPr>
          <w:rFonts w:cs="David" w:hint="cs"/>
          <w:rtl/>
        </w:rPr>
      </w:pPr>
      <w:proofErr w:type="spellStart"/>
      <w:r w:rsidRPr="002A7F6A">
        <w:rPr>
          <w:rFonts w:cs="David" w:hint="cs"/>
          <w:u w:val="single"/>
          <w:rtl/>
        </w:rPr>
        <w:t>מוחמד</w:t>
      </w:r>
      <w:proofErr w:type="spellEnd"/>
      <w:r w:rsidRPr="002A7F6A">
        <w:rPr>
          <w:rFonts w:cs="David" w:hint="cs"/>
          <w:u w:val="single"/>
          <w:rtl/>
        </w:rPr>
        <w:t xml:space="preserve"> ברכה:</w:t>
      </w:r>
    </w:p>
    <w:p w14:paraId="36BB2AA9" w14:textId="77777777" w:rsidR="002A7F6A" w:rsidRPr="002A7F6A" w:rsidRDefault="002A7F6A" w:rsidP="002A7F6A">
      <w:pPr>
        <w:bidi/>
        <w:rPr>
          <w:rFonts w:cs="David" w:hint="cs"/>
          <w:rtl/>
        </w:rPr>
      </w:pPr>
    </w:p>
    <w:p w14:paraId="4560754E" w14:textId="77777777" w:rsidR="002A7F6A" w:rsidRPr="002A7F6A" w:rsidRDefault="002A7F6A" w:rsidP="002A7F6A">
      <w:pPr>
        <w:bidi/>
        <w:rPr>
          <w:rFonts w:cs="David" w:hint="cs"/>
          <w:rtl/>
        </w:rPr>
      </w:pPr>
      <w:r w:rsidRPr="002A7F6A">
        <w:rPr>
          <w:rFonts w:cs="David" w:hint="cs"/>
          <w:rtl/>
        </w:rPr>
        <w:tab/>
        <w:t xml:space="preserve"> אני מרגיש לאן הרוח נושבת אבל אני חושב שהכנסת וחברי כנסת יכולים. הם יכולים לפעול מתי שהם רוצים, זאת אומרת, להשביע ממשלה גם בזמן פגרה. הם יכולים לדון בתקציב גם בזמן של פגרה ולכנס דיון מיוחד. אני חושב שלפני הבאת ההצעה היה מקום לשאול את העובדים בכנסת. הפגרה היא לא פגרת חברי הכנסת אלא גם פגרת העובדים.  </w:t>
      </w:r>
    </w:p>
    <w:p w14:paraId="2080F7FF" w14:textId="77777777" w:rsidR="002A7F6A" w:rsidRPr="002A7F6A" w:rsidRDefault="002A7F6A" w:rsidP="002A7F6A">
      <w:pPr>
        <w:bidi/>
        <w:rPr>
          <w:rFonts w:cs="David" w:hint="cs"/>
          <w:rtl/>
        </w:rPr>
      </w:pPr>
    </w:p>
    <w:p w14:paraId="0EB6B021"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118FA833" w14:textId="77777777" w:rsidR="002A7F6A" w:rsidRPr="002A7F6A" w:rsidRDefault="002A7F6A" w:rsidP="002A7F6A">
      <w:pPr>
        <w:bidi/>
        <w:rPr>
          <w:rFonts w:cs="David" w:hint="cs"/>
          <w:rtl/>
        </w:rPr>
      </w:pPr>
    </w:p>
    <w:p w14:paraId="4F346792" w14:textId="77777777" w:rsidR="002A7F6A" w:rsidRPr="002A7F6A" w:rsidRDefault="002A7F6A" w:rsidP="002A7F6A">
      <w:pPr>
        <w:bidi/>
        <w:rPr>
          <w:rFonts w:cs="David" w:hint="cs"/>
          <w:rtl/>
        </w:rPr>
      </w:pPr>
      <w:r w:rsidRPr="002A7F6A">
        <w:rPr>
          <w:rFonts w:cs="David" w:hint="cs"/>
          <w:rtl/>
        </w:rPr>
        <w:tab/>
        <w:t xml:space="preserve">התייחסנו לסוגיה הזאת והמזכיר נתן את ההסברים הדרושים. </w:t>
      </w:r>
    </w:p>
    <w:p w14:paraId="28762AFA" w14:textId="77777777" w:rsidR="002A7F6A" w:rsidRPr="002A7F6A" w:rsidRDefault="002A7F6A" w:rsidP="002A7F6A">
      <w:pPr>
        <w:bidi/>
        <w:rPr>
          <w:rFonts w:cs="David" w:hint="cs"/>
          <w:rtl/>
        </w:rPr>
      </w:pPr>
    </w:p>
    <w:p w14:paraId="585B719D" w14:textId="77777777" w:rsidR="002A7F6A" w:rsidRPr="002A7F6A" w:rsidRDefault="002A7F6A" w:rsidP="002A7F6A">
      <w:pPr>
        <w:bidi/>
        <w:ind w:firstLine="567"/>
        <w:rPr>
          <w:rFonts w:cs="David" w:hint="cs"/>
          <w:rtl/>
        </w:rPr>
      </w:pPr>
      <w:r w:rsidRPr="002A7F6A">
        <w:rPr>
          <w:rFonts w:cs="David" w:hint="cs"/>
          <w:rtl/>
        </w:rPr>
        <w:t xml:space="preserve">מכיוון שסדר הדוברים תם, אנחנו נצביע. אני מעמיד להצבעה את ההצעה שהוצגה כאן על ידי מזכיר הכנסת. </w:t>
      </w:r>
    </w:p>
    <w:p w14:paraId="47228819" w14:textId="77777777" w:rsidR="002A7F6A" w:rsidRPr="002A7F6A" w:rsidRDefault="002A7F6A" w:rsidP="002A7F6A">
      <w:pPr>
        <w:bidi/>
        <w:rPr>
          <w:rFonts w:cs="David" w:hint="cs"/>
          <w:rtl/>
        </w:rPr>
      </w:pPr>
    </w:p>
    <w:p w14:paraId="12CC0EC9" w14:textId="77777777" w:rsidR="002A7F6A" w:rsidRPr="002A7F6A" w:rsidRDefault="002A7F6A" w:rsidP="002A7F6A">
      <w:pPr>
        <w:bidi/>
        <w:rPr>
          <w:rFonts w:cs="David" w:hint="cs"/>
          <w:rtl/>
        </w:rPr>
      </w:pPr>
      <w:r w:rsidRPr="002A7F6A">
        <w:rPr>
          <w:rFonts w:cs="David" w:hint="cs"/>
          <w:u w:val="single"/>
          <w:rtl/>
        </w:rPr>
        <w:t>משה גפני:</w:t>
      </w:r>
    </w:p>
    <w:p w14:paraId="395FF77B" w14:textId="77777777" w:rsidR="002A7F6A" w:rsidRPr="002A7F6A" w:rsidRDefault="002A7F6A" w:rsidP="002A7F6A">
      <w:pPr>
        <w:bidi/>
        <w:rPr>
          <w:rFonts w:cs="David" w:hint="cs"/>
          <w:rtl/>
        </w:rPr>
      </w:pPr>
    </w:p>
    <w:p w14:paraId="31A607F2" w14:textId="77777777" w:rsidR="002A7F6A" w:rsidRPr="002A7F6A" w:rsidRDefault="002A7F6A" w:rsidP="002A7F6A">
      <w:pPr>
        <w:bidi/>
        <w:rPr>
          <w:rFonts w:cs="David" w:hint="cs"/>
          <w:rtl/>
        </w:rPr>
      </w:pPr>
      <w:r w:rsidRPr="002A7F6A">
        <w:rPr>
          <w:rFonts w:cs="David" w:hint="cs"/>
          <w:rtl/>
        </w:rPr>
        <w:tab/>
        <w:t xml:space="preserve"> אתה לא מביא להצבעה את הצעתי?</w:t>
      </w:r>
    </w:p>
    <w:p w14:paraId="498B95B9" w14:textId="77777777" w:rsidR="002A7F6A" w:rsidRPr="002A7F6A" w:rsidRDefault="002A7F6A" w:rsidP="002A7F6A">
      <w:pPr>
        <w:bidi/>
        <w:rPr>
          <w:rFonts w:cs="David" w:hint="cs"/>
          <w:rtl/>
        </w:rPr>
      </w:pPr>
    </w:p>
    <w:p w14:paraId="0AFBA6A3"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7334792E" w14:textId="77777777" w:rsidR="002A7F6A" w:rsidRPr="002A7F6A" w:rsidRDefault="002A7F6A" w:rsidP="002A7F6A">
      <w:pPr>
        <w:bidi/>
        <w:rPr>
          <w:rFonts w:cs="David" w:hint="cs"/>
          <w:rtl/>
        </w:rPr>
      </w:pPr>
    </w:p>
    <w:p w14:paraId="3F19BBDE" w14:textId="77777777" w:rsidR="002A7F6A" w:rsidRPr="002A7F6A" w:rsidRDefault="002A7F6A" w:rsidP="002A7F6A">
      <w:pPr>
        <w:bidi/>
        <w:rPr>
          <w:rFonts w:cs="David" w:hint="cs"/>
          <w:rtl/>
        </w:rPr>
      </w:pPr>
      <w:r w:rsidRPr="002A7F6A">
        <w:rPr>
          <w:rFonts w:cs="David" w:hint="cs"/>
          <w:rtl/>
        </w:rPr>
        <w:tab/>
        <w:t xml:space="preserve">תוך כדי דבריך ניסיתי לנסח הצעה. </w:t>
      </w:r>
    </w:p>
    <w:p w14:paraId="59490BB0" w14:textId="77777777" w:rsidR="002A7F6A" w:rsidRPr="002A7F6A" w:rsidRDefault="002A7F6A" w:rsidP="002A7F6A">
      <w:pPr>
        <w:bidi/>
        <w:rPr>
          <w:rFonts w:cs="David" w:hint="cs"/>
          <w:rtl/>
        </w:rPr>
      </w:pPr>
    </w:p>
    <w:p w14:paraId="6252492F" w14:textId="77777777" w:rsidR="002A7F6A" w:rsidRPr="002A7F6A" w:rsidRDefault="002A7F6A" w:rsidP="002A7F6A">
      <w:pPr>
        <w:bidi/>
        <w:rPr>
          <w:rFonts w:cs="David" w:hint="cs"/>
          <w:u w:val="single"/>
          <w:rtl/>
        </w:rPr>
      </w:pPr>
      <w:r w:rsidRPr="002A7F6A">
        <w:rPr>
          <w:rFonts w:cs="David" w:hint="cs"/>
          <w:u w:val="single"/>
          <w:rtl/>
        </w:rPr>
        <w:t>נסים זאב:</w:t>
      </w:r>
    </w:p>
    <w:p w14:paraId="09CE7FA5" w14:textId="77777777" w:rsidR="002A7F6A" w:rsidRPr="002A7F6A" w:rsidRDefault="002A7F6A" w:rsidP="002A7F6A">
      <w:pPr>
        <w:bidi/>
        <w:rPr>
          <w:rFonts w:cs="David" w:hint="cs"/>
          <w:u w:val="single"/>
          <w:rtl/>
        </w:rPr>
      </w:pPr>
    </w:p>
    <w:p w14:paraId="5203A22D" w14:textId="77777777" w:rsidR="002A7F6A" w:rsidRPr="002A7F6A" w:rsidRDefault="002A7F6A" w:rsidP="002A7F6A">
      <w:pPr>
        <w:bidi/>
        <w:rPr>
          <w:rFonts w:cs="David" w:hint="cs"/>
          <w:rtl/>
        </w:rPr>
      </w:pPr>
      <w:r w:rsidRPr="002A7F6A">
        <w:rPr>
          <w:rFonts w:cs="David" w:hint="cs"/>
          <w:rtl/>
        </w:rPr>
        <w:tab/>
        <w:t>מה ההצעה?</w:t>
      </w:r>
    </w:p>
    <w:p w14:paraId="70716BE4" w14:textId="77777777" w:rsidR="002A7F6A" w:rsidRPr="002A7F6A" w:rsidRDefault="002A7F6A" w:rsidP="002A7F6A">
      <w:pPr>
        <w:bidi/>
        <w:rPr>
          <w:rFonts w:cs="David" w:hint="cs"/>
          <w:rtl/>
        </w:rPr>
      </w:pPr>
    </w:p>
    <w:p w14:paraId="4A44F7F9" w14:textId="77777777" w:rsidR="002A7F6A" w:rsidRPr="002A7F6A" w:rsidRDefault="002A7F6A" w:rsidP="002A7F6A">
      <w:pPr>
        <w:bidi/>
        <w:rPr>
          <w:rFonts w:cs="David" w:hint="cs"/>
          <w:u w:val="single"/>
          <w:rtl/>
        </w:rPr>
      </w:pPr>
      <w:r w:rsidRPr="002A7F6A">
        <w:rPr>
          <w:rFonts w:cs="David" w:hint="cs"/>
          <w:u w:val="single"/>
          <w:rtl/>
        </w:rPr>
        <w:t>משה גפני:</w:t>
      </w:r>
    </w:p>
    <w:p w14:paraId="52E9E5E5" w14:textId="77777777" w:rsidR="002A7F6A" w:rsidRPr="002A7F6A" w:rsidRDefault="002A7F6A" w:rsidP="002A7F6A">
      <w:pPr>
        <w:bidi/>
        <w:rPr>
          <w:rFonts w:cs="David" w:hint="cs"/>
          <w:u w:val="single"/>
          <w:rtl/>
        </w:rPr>
      </w:pPr>
    </w:p>
    <w:p w14:paraId="7225653E" w14:textId="77777777" w:rsidR="002A7F6A" w:rsidRPr="002A7F6A" w:rsidRDefault="002A7F6A" w:rsidP="002A7F6A">
      <w:pPr>
        <w:bidi/>
        <w:ind w:firstLine="567"/>
        <w:rPr>
          <w:rFonts w:cs="David" w:hint="cs"/>
          <w:rtl/>
        </w:rPr>
      </w:pPr>
      <w:r w:rsidRPr="002A7F6A">
        <w:rPr>
          <w:rFonts w:cs="David" w:hint="cs"/>
          <w:rtl/>
        </w:rPr>
        <w:t xml:space="preserve">אני מציע שהכנסת תצא לפגרה במועד שנקבע בכנסת הקודמת, בתנאי שאם אכן מוצגת ממשלה קודם לכן, הפגרה מתבטלת. </w:t>
      </w:r>
    </w:p>
    <w:p w14:paraId="1FAA00AC" w14:textId="77777777" w:rsidR="002A7F6A" w:rsidRPr="002A7F6A" w:rsidRDefault="002A7F6A" w:rsidP="002A7F6A">
      <w:pPr>
        <w:bidi/>
        <w:rPr>
          <w:rFonts w:cs="David" w:hint="cs"/>
          <w:rtl/>
        </w:rPr>
      </w:pPr>
    </w:p>
    <w:p w14:paraId="57E897C8"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1113B092" w14:textId="77777777" w:rsidR="002A7F6A" w:rsidRPr="002A7F6A" w:rsidRDefault="002A7F6A" w:rsidP="002A7F6A">
      <w:pPr>
        <w:bidi/>
        <w:rPr>
          <w:rFonts w:cs="David" w:hint="cs"/>
          <w:rtl/>
        </w:rPr>
      </w:pPr>
    </w:p>
    <w:p w14:paraId="3B698D82" w14:textId="77777777" w:rsidR="002A7F6A" w:rsidRPr="002A7F6A" w:rsidRDefault="002A7F6A" w:rsidP="002A7F6A">
      <w:pPr>
        <w:bidi/>
        <w:rPr>
          <w:rFonts w:cs="David" w:hint="cs"/>
          <w:rtl/>
        </w:rPr>
      </w:pPr>
      <w:r w:rsidRPr="002A7F6A">
        <w:rPr>
          <w:rFonts w:cs="David" w:hint="cs"/>
          <w:rtl/>
        </w:rPr>
        <w:tab/>
        <w:t xml:space="preserve"> שמעתי את הצעתך. </w:t>
      </w:r>
    </w:p>
    <w:p w14:paraId="5B667E1B" w14:textId="77777777" w:rsidR="002A7F6A" w:rsidRPr="002A7F6A" w:rsidRDefault="002A7F6A" w:rsidP="002A7F6A">
      <w:pPr>
        <w:bidi/>
        <w:rPr>
          <w:rFonts w:cs="David" w:hint="cs"/>
          <w:rtl/>
        </w:rPr>
      </w:pPr>
    </w:p>
    <w:p w14:paraId="0600AF66" w14:textId="77777777" w:rsidR="002A7F6A" w:rsidRPr="002A7F6A" w:rsidRDefault="002A7F6A" w:rsidP="002A7F6A">
      <w:pPr>
        <w:bidi/>
        <w:rPr>
          <w:rFonts w:cs="David" w:hint="cs"/>
          <w:rtl/>
        </w:rPr>
      </w:pPr>
      <w:r w:rsidRPr="002A7F6A">
        <w:rPr>
          <w:rFonts w:cs="David" w:hint="cs"/>
          <w:u w:val="single"/>
          <w:rtl/>
        </w:rPr>
        <w:t>נסים זאב:</w:t>
      </w:r>
    </w:p>
    <w:p w14:paraId="63558A82" w14:textId="77777777" w:rsidR="002A7F6A" w:rsidRPr="002A7F6A" w:rsidRDefault="002A7F6A" w:rsidP="002A7F6A">
      <w:pPr>
        <w:bidi/>
        <w:rPr>
          <w:rFonts w:cs="David" w:hint="cs"/>
          <w:rtl/>
        </w:rPr>
      </w:pPr>
    </w:p>
    <w:p w14:paraId="63AF8EBE" w14:textId="77777777" w:rsidR="002A7F6A" w:rsidRPr="002A7F6A" w:rsidRDefault="002A7F6A" w:rsidP="002A7F6A">
      <w:pPr>
        <w:bidi/>
        <w:rPr>
          <w:rFonts w:cs="David" w:hint="cs"/>
          <w:rtl/>
        </w:rPr>
      </w:pPr>
      <w:r w:rsidRPr="002A7F6A">
        <w:rPr>
          <w:rFonts w:cs="David" w:hint="cs"/>
          <w:rtl/>
        </w:rPr>
        <w:tab/>
        <w:t xml:space="preserve"> מה ההצעה של הכנסת? היא לא מונחת בפנינו. </w:t>
      </w:r>
    </w:p>
    <w:p w14:paraId="6103EFFB" w14:textId="77777777" w:rsidR="002A7F6A" w:rsidRPr="002A7F6A" w:rsidRDefault="002A7F6A" w:rsidP="002A7F6A">
      <w:pPr>
        <w:bidi/>
        <w:rPr>
          <w:rFonts w:cs="David" w:hint="cs"/>
          <w:rtl/>
        </w:rPr>
      </w:pPr>
    </w:p>
    <w:p w14:paraId="6F1A4BAB"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5ED5D701" w14:textId="77777777" w:rsidR="002A7F6A" w:rsidRPr="002A7F6A" w:rsidRDefault="002A7F6A" w:rsidP="002A7F6A">
      <w:pPr>
        <w:bidi/>
        <w:rPr>
          <w:rFonts w:cs="David" w:hint="cs"/>
          <w:rtl/>
        </w:rPr>
      </w:pPr>
    </w:p>
    <w:p w14:paraId="4CA6332E" w14:textId="77777777" w:rsidR="002A7F6A" w:rsidRPr="002A7F6A" w:rsidRDefault="002A7F6A" w:rsidP="002A7F6A">
      <w:pPr>
        <w:bidi/>
        <w:rPr>
          <w:rFonts w:cs="David" w:hint="cs"/>
          <w:rtl/>
        </w:rPr>
      </w:pPr>
      <w:r w:rsidRPr="002A7F6A">
        <w:rPr>
          <w:rFonts w:cs="David" w:hint="cs"/>
          <w:rtl/>
        </w:rPr>
        <w:tab/>
        <w:t xml:space="preserve">אני מציע לא לעשות הצבעות על הצעות "בתנאי". למיטב ידיעתי, הכנסת היא גוף ריבוני ועצמאי והיא לא יכולה לקבל החלטות באם הממשלה תעשה או לא תעשה, בוודאי  ממשלה מיועדת. </w:t>
      </w:r>
    </w:p>
    <w:p w14:paraId="1F06422E" w14:textId="77777777" w:rsidR="002A7F6A" w:rsidRPr="002A7F6A" w:rsidRDefault="002A7F6A" w:rsidP="002A7F6A">
      <w:pPr>
        <w:bidi/>
        <w:rPr>
          <w:rFonts w:cs="David" w:hint="cs"/>
          <w:rtl/>
        </w:rPr>
      </w:pPr>
    </w:p>
    <w:p w14:paraId="4E25A9B7" w14:textId="77777777" w:rsidR="002A7F6A" w:rsidRPr="002A7F6A" w:rsidRDefault="002A7F6A" w:rsidP="002A7F6A">
      <w:pPr>
        <w:bidi/>
        <w:rPr>
          <w:rFonts w:cs="David" w:hint="cs"/>
          <w:rtl/>
        </w:rPr>
      </w:pPr>
      <w:r w:rsidRPr="002A7F6A">
        <w:rPr>
          <w:rFonts w:cs="David" w:hint="cs"/>
          <w:u w:val="single"/>
          <w:rtl/>
        </w:rPr>
        <w:t>משה גפני:</w:t>
      </w:r>
    </w:p>
    <w:p w14:paraId="15ECA481" w14:textId="77777777" w:rsidR="002A7F6A" w:rsidRPr="002A7F6A" w:rsidRDefault="002A7F6A" w:rsidP="002A7F6A">
      <w:pPr>
        <w:bidi/>
        <w:rPr>
          <w:rFonts w:cs="David" w:hint="cs"/>
          <w:rtl/>
        </w:rPr>
      </w:pPr>
    </w:p>
    <w:p w14:paraId="326FA63B" w14:textId="77777777" w:rsidR="002A7F6A" w:rsidRPr="002A7F6A" w:rsidRDefault="002A7F6A" w:rsidP="002A7F6A">
      <w:pPr>
        <w:bidi/>
        <w:rPr>
          <w:rFonts w:cs="David" w:hint="cs"/>
          <w:rtl/>
        </w:rPr>
      </w:pPr>
      <w:r w:rsidRPr="002A7F6A">
        <w:rPr>
          <w:rFonts w:cs="David" w:hint="cs"/>
          <w:rtl/>
        </w:rPr>
        <w:tab/>
        <w:t xml:space="preserve"> אני מסיר את הצעתו. </w:t>
      </w:r>
    </w:p>
    <w:p w14:paraId="0048F636" w14:textId="77777777" w:rsidR="002A7F6A" w:rsidRPr="002A7F6A" w:rsidRDefault="002A7F6A" w:rsidP="002A7F6A">
      <w:pPr>
        <w:bidi/>
        <w:rPr>
          <w:rFonts w:cs="David" w:hint="cs"/>
          <w:rtl/>
        </w:rPr>
      </w:pPr>
    </w:p>
    <w:p w14:paraId="0A1A21C1"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278D9C11" w14:textId="77777777" w:rsidR="002A7F6A" w:rsidRPr="002A7F6A" w:rsidRDefault="002A7F6A" w:rsidP="002A7F6A">
      <w:pPr>
        <w:bidi/>
        <w:rPr>
          <w:rFonts w:cs="David" w:hint="cs"/>
          <w:rtl/>
        </w:rPr>
      </w:pPr>
    </w:p>
    <w:p w14:paraId="7EA90DCE" w14:textId="77777777" w:rsidR="002A7F6A" w:rsidRPr="002A7F6A" w:rsidRDefault="002A7F6A" w:rsidP="002A7F6A">
      <w:pPr>
        <w:bidi/>
        <w:rPr>
          <w:rFonts w:cs="David" w:hint="cs"/>
          <w:rtl/>
        </w:rPr>
      </w:pPr>
      <w:r w:rsidRPr="002A7F6A">
        <w:rPr>
          <w:rFonts w:cs="David" w:hint="cs"/>
          <w:rtl/>
        </w:rPr>
        <w:tab/>
        <w:t xml:space="preserve">אני שמח כי לקח לי 5 קדנציות לשכנע את אדוני במשהו. </w:t>
      </w:r>
    </w:p>
    <w:p w14:paraId="3683A065" w14:textId="77777777" w:rsidR="002A7F6A" w:rsidRPr="002A7F6A" w:rsidRDefault="002A7F6A" w:rsidP="002A7F6A">
      <w:pPr>
        <w:bidi/>
        <w:rPr>
          <w:rFonts w:cs="David" w:hint="cs"/>
          <w:rtl/>
        </w:rPr>
      </w:pPr>
    </w:p>
    <w:p w14:paraId="72AD0AFF" w14:textId="77777777" w:rsidR="002A7F6A" w:rsidRDefault="002A7F6A" w:rsidP="002A7F6A">
      <w:pPr>
        <w:bidi/>
        <w:ind w:firstLine="567"/>
        <w:rPr>
          <w:rFonts w:cs="David" w:hint="cs"/>
          <w:rtl/>
        </w:rPr>
      </w:pPr>
    </w:p>
    <w:p w14:paraId="738BBD56" w14:textId="77777777" w:rsidR="002A7F6A" w:rsidRDefault="002A7F6A" w:rsidP="002A7F6A">
      <w:pPr>
        <w:bidi/>
        <w:ind w:firstLine="567"/>
        <w:rPr>
          <w:rFonts w:cs="David" w:hint="cs"/>
          <w:rtl/>
        </w:rPr>
      </w:pPr>
    </w:p>
    <w:p w14:paraId="52EB913D" w14:textId="77777777" w:rsidR="002A7F6A" w:rsidRDefault="002A7F6A" w:rsidP="002A7F6A">
      <w:pPr>
        <w:bidi/>
        <w:ind w:firstLine="567"/>
        <w:rPr>
          <w:rFonts w:cs="David" w:hint="cs"/>
          <w:rtl/>
        </w:rPr>
      </w:pPr>
    </w:p>
    <w:p w14:paraId="322FBAE3" w14:textId="77777777" w:rsidR="002A7F6A" w:rsidRDefault="002A7F6A" w:rsidP="002A7F6A">
      <w:pPr>
        <w:bidi/>
        <w:ind w:firstLine="567"/>
        <w:rPr>
          <w:rFonts w:cs="David" w:hint="cs"/>
          <w:rtl/>
        </w:rPr>
      </w:pPr>
    </w:p>
    <w:p w14:paraId="6C215541" w14:textId="77777777" w:rsidR="002A7F6A" w:rsidRPr="002A7F6A" w:rsidRDefault="002A7F6A" w:rsidP="002A7F6A">
      <w:pPr>
        <w:bidi/>
        <w:ind w:firstLine="567"/>
        <w:rPr>
          <w:rFonts w:cs="David" w:hint="cs"/>
          <w:rtl/>
        </w:rPr>
      </w:pPr>
      <w:r w:rsidRPr="002A7F6A">
        <w:rPr>
          <w:rFonts w:cs="David" w:hint="cs"/>
          <w:rtl/>
        </w:rPr>
        <w:t xml:space="preserve">אני מעמיד להצבעה את ההצעה. למען הסר ספק, מזכיר הכנסת יחזור על התאריכים במדויק, תאריך עברי ותהליך לועזי של יציאה לפגרת פסח וחזרתנו מפגרת פסח. בבקשה, אדוני.. </w:t>
      </w:r>
    </w:p>
    <w:p w14:paraId="55D080B2" w14:textId="77777777" w:rsidR="002A7F6A" w:rsidRPr="002A7F6A" w:rsidRDefault="002A7F6A" w:rsidP="002A7F6A">
      <w:pPr>
        <w:bidi/>
        <w:rPr>
          <w:rFonts w:cs="David" w:hint="cs"/>
          <w:rtl/>
        </w:rPr>
      </w:pPr>
    </w:p>
    <w:p w14:paraId="3AE5FDAA" w14:textId="77777777" w:rsidR="002A7F6A" w:rsidRPr="002A7F6A" w:rsidRDefault="002A7F6A" w:rsidP="002A7F6A">
      <w:pPr>
        <w:bidi/>
        <w:rPr>
          <w:rFonts w:cs="David" w:hint="cs"/>
          <w:u w:val="single"/>
          <w:rtl/>
        </w:rPr>
      </w:pPr>
      <w:r w:rsidRPr="002A7F6A">
        <w:rPr>
          <w:rFonts w:cs="David" w:hint="cs"/>
          <w:u w:val="single"/>
          <w:rtl/>
        </w:rPr>
        <w:t>איל ינון:</w:t>
      </w:r>
    </w:p>
    <w:p w14:paraId="244123CC" w14:textId="77777777" w:rsidR="002A7F6A" w:rsidRPr="002A7F6A" w:rsidRDefault="002A7F6A" w:rsidP="002A7F6A">
      <w:pPr>
        <w:bidi/>
        <w:rPr>
          <w:rFonts w:cs="David" w:hint="cs"/>
          <w:rtl/>
        </w:rPr>
      </w:pPr>
    </w:p>
    <w:p w14:paraId="7207160F" w14:textId="77777777" w:rsidR="002A7F6A" w:rsidRPr="002A7F6A" w:rsidRDefault="002A7F6A" w:rsidP="002A7F6A">
      <w:pPr>
        <w:bidi/>
        <w:ind w:firstLine="567"/>
        <w:rPr>
          <w:rFonts w:cs="David" w:hint="cs"/>
          <w:rtl/>
        </w:rPr>
      </w:pPr>
      <w:r w:rsidRPr="002A7F6A">
        <w:rPr>
          <w:rFonts w:cs="David" w:hint="cs"/>
          <w:rtl/>
        </w:rPr>
        <w:t>כנס החורף של המושב הראשון של הכנסת ה-18 אשר נפתח ביום שלישי, ל' בשבט, תשס"ט, 24.2.2009 יסתיים ביום רביעי, ז' בניסן, תשס"ט, 1.4.2009. כלומר זה יהיה היום האחרון שבו תתקיים מליאה.</w:t>
      </w:r>
    </w:p>
    <w:p w14:paraId="14E62C32" w14:textId="77777777" w:rsidR="002A7F6A" w:rsidRPr="002A7F6A" w:rsidRDefault="002A7F6A" w:rsidP="002A7F6A">
      <w:pPr>
        <w:bidi/>
        <w:rPr>
          <w:rFonts w:cs="David" w:hint="cs"/>
          <w:rtl/>
        </w:rPr>
      </w:pPr>
    </w:p>
    <w:p w14:paraId="5D3A3F9F" w14:textId="77777777" w:rsidR="002A7F6A" w:rsidRPr="002A7F6A" w:rsidRDefault="002A7F6A" w:rsidP="002A7F6A">
      <w:pPr>
        <w:bidi/>
        <w:ind w:firstLine="567"/>
        <w:rPr>
          <w:rFonts w:cs="David" w:hint="cs"/>
          <w:rtl/>
        </w:rPr>
      </w:pPr>
      <w:r w:rsidRPr="002A7F6A">
        <w:rPr>
          <w:rFonts w:cs="David" w:hint="cs"/>
          <w:rtl/>
        </w:rPr>
        <w:t xml:space="preserve">כנס הקיץ של המושב הראשון של הכנסת ה-18, יפתח ביום ראשון, ט' באייר, תשס"ט, 3.5.2009 והמליאה הראשונה בכנס הקיץ תהיה ביום שני, י' באייר, תשס"ט 4.5.2009. </w:t>
      </w:r>
    </w:p>
    <w:p w14:paraId="1EA79F37" w14:textId="77777777" w:rsidR="002A7F6A" w:rsidRPr="002A7F6A" w:rsidRDefault="002A7F6A" w:rsidP="002A7F6A">
      <w:pPr>
        <w:bidi/>
        <w:rPr>
          <w:rFonts w:cs="David" w:hint="cs"/>
          <w:rtl/>
        </w:rPr>
      </w:pPr>
    </w:p>
    <w:p w14:paraId="1F93BC67" w14:textId="77777777" w:rsidR="002A7F6A" w:rsidRPr="002A7F6A" w:rsidRDefault="002A7F6A" w:rsidP="002A7F6A">
      <w:pPr>
        <w:bidi/>
        <w:rPr>
          <w:rFonts w:cs="David" w:hint="cs"/>
          <w:rtl/>
        </w:rPr>
      </w:pPr>
    </w:p>
    <w:p w14:paraId="01AF7079"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427A7626" w14:textId="77777777" w:rsidR="002A7F6A" w:rsidRPr="002A7F6A" w:rsidRDefault="002A7F6A" w:rsidP="002A7F6A">
      <w:pPr>
        <w:bidi/>
        <w:rPr>
          <w:rFonts w:cs="David" w:hint="cs"/>
          <w:rtl/>
        </w:rPr>
      </w:pPr>
    </w:p>
    <w:p w14:paraId="6F135F61" w14:textId="77777777" w:rsidR="002A7F6A" w:rsidRPr="002A7F6A" w:rsidRDefault="002A7F6A" w:rsidP="002A7F6A">
      <w:pPr>
        <w:bidi/>
        <w:ind w:firstLine="567"/>
        <w:rPr>
          <w:rFonts w:cs="David" w:hint="cs"/>
          <w:rtl/>
        </w:rPr>
      </w:pPr>
    </w:p>
    <w:p w14:paraId="553EF955" w14:textId="77777777" w:rsidR="002A7F6A" w:rsidRPr="002A7F6A" w:rsidRDefault="002A7F6A" w:rsidP="002A7F6A">
      <w:pPr>
        <w:bidi/>
        <w:ind w:firstLine="567"/>
        <w:rPr>
          <w:rFonts w:cs="David" w:hint="cs"/>
          <w:rtl/>
        </w:rPr>
      </w:pPr>
      <w:r w:rsidRPr="002A7F6A">
        <w:rPr>
          <w:rFonts w:cs="David" w:hint="cs"/>
          <w:rtl/>
        </w:rPr>
        <w:t>מי בעד ההצעה, אבקש להרים יד?</w:t>
      </w:r>
    </w:p>
    <w:p w14:paraId="6BF01DB3" w14:textId="77777777" w:rsidR="002A7F6A" w:rsidRPr="002A7F6A" w:rsidRDefault="002A7F6A" w:rsidP="002A7F6A">
      <w:pPr>
        <w:bidi/>
        <w:ind w:firstLine="567"/>
        <w:jc w:val="center"/>
        <w:rPr>
          <w:rFonts w:cs="David" w:hint="cs"/>
          <w:b/>
          <w:bCs/>
          <w:rtl/>
        </w:rPr>
      </w:pPr>
    </w:p>
    <w:p w14:paraId="75B04479" w14:textId="77777777" w:rsidR="002A7F6A" w:rsidRPr="002A7F6A" w:rsidRDefault="002A7F6A" w:rsidP="002A7F6A">
      <w:pPr>
        <w:bidi/>
        <w:ind w:firstLine="567"/>
        <w:jc w:val="center"/>
        <w:rPr>
          <w:rFonts w:cs="David" w:hint="cs"/>
          <w:b/>
          <w:bCs/>
          <w:rtl/>
        </w:rPr>
      </w:pPr>
      <w:r w:rsidRPr="002A7F6A">
        <w:rPr>
          <w:rFonts w:cs="David" w:hint="cs"/>
          <w:b/>
          <w:bCs/>
          <w:rtl/>
        </w:rPr>
        <w:t>הצבעה</w:t>
      </w:r>
    </w:p>
    <w:p w14:paraId="063FDE41" w14:textId="77777777" w:rsidR="002A7F6A" w:rsidRPr="002A7F6A" w:rsidRDefault="002A7F6A" w:rsidP="002A7F6A">
      <w:pPr>
        <w:bidi/>
        <w:ind w:firstLine="567"/>
        <w:jc w:val="center"/>
        <w:rPr>
          <w:rFonts w:cs="David" w:hint="cs"/>
          <w:b/>
          <w:bCs/>
          <w:rtl/>
        </w:rPr>
      </w:pPr>
    </w:p>
    <w:p w14:paraId="5B3E26AC" w14:textId="77777777" w:rsidR="002A7F6A" w:rsidRPr="002A7F6A" w:rsidRDefault="002A7F6A" w:rsidP="002A7F6A">
      <w:pPr>
        <w:bidi/>
        <w:ind w:firstLine="567"/>
        <w:jc w:val="center"/>
        <w:rPr>
          <w:rFonts w:cs="David" w:hint="cs"/>
          <w:b/>
          <w:bCs/>
          <w:rtl/>
        </w:rPr>
      </w:pPr>
      <w:r w:rsidRPr="002A7F6A">
        <w:rPr>
          <w:rFonts w:cs="David" w:hint="cs"/>
          <w:b/>
          <w:bCs/>
          <w:rtl/>
        </w:rPr>
        <w:t xml:space="preserve">בעד </w:t>
      </w:r>
      <w:r w:rsidRPr="002A7F6A">
        <w:rPr>
          <w:rFonts w:cs="David"/>
          <w:b/>
          <w:bCs/>
          <w:rtl/>
        </w:rPr>
        <w:t>–</w:t>
      </w:r>
      <w:r w:rsidRPr="002A7F6A">
        <w:rPr>
          <w:rFonts w:cs="David" w:hint="cs"/>
          <w:b/>
          <w:bCs/>
          <w:rtl/>
        </w:rPr>
        <w:t xml:space="preserve"> 15</w:t>
      </w:r>
    </w:p>
    <w:p w14:paraId="7A5E8420" w14:textId="77777777" w:rsidR="002A7F6A" w:rsidRPr="002A7F6A" w:rsidRDefault="002A7F6A" w:rsidP="002A7F6A">
      <w:pPr>
        <w:bidi/>
        <w:ind w:firstLine="567"/>
        <w:jc w:val="center"/>
        <w:rPr>
          <w:rFonts w:cs="David" w:hint="cs"/>
          <w:b/>
          <w:bCs/>
          <w:rtl/>
        </w:rPr>
      </w:pPr>
      <w:r w:rsidRPr="002A7F6A">
        <w:rPr>
          <w:rFonts w:cs="David" w:hint="cs"/>
          <w:b/>
          <w:bCs/>
          <w:rtl/>
        </w:rPr>
        <w:t xml:space="preserve">נגד </w:t>
      </w:r>
      <w:r w:rsidRPr="002A7F6A">
        <w:rPr>
          <w:rFonts w:cs="David"/>
          <w:b/>
          <w:bCs/>
          <w:rtl/>
        </w:rPr>
        <w:t>–</w:t>
      </w:r>
      <w:r w:rsidRPr="002A7F6A">
        <w:rPr>
          <w:rFonts w:cs="David" w:hint="cs"/>
          <w:b/>
          <w:bCs/>
          <w:rtl/>
        </w:rPr>
        <w:t xml:space="preserve"> 1</w:t>
      </w:r>
    </w:p>
    <w:p w14:paraId="16FFB231" w14:textId="77777777" w:rsidR="002A7F6A" w:rsidRPr="002A7F6A" w:rsidRDefault="002A7F6A" w:rsidP="002A7F6A">
      <w:pPr>
        <w:bidi/>
        <w:ind w:firstLine="567"/>
        <w:jc w:val="center"/>
        <w:rPr>
          <w:rFonts w:cs="David" w:hint="cs"/>
          <w:b/>
          <w:bCs/>
          <w:rtl/>
        </w:rPr>
      </w:pPr>
      <w:r w:rsidRPr="002A7F6A">
        <w:rPr>
          <w:rFonts w:cs="David" w:hint="cs"/>
          <w:b/>
          <w:bCs/>
          <w:rtl/>
        </w:rPr>
        <w:t xml:space="preserve">נמנעים </w:t>
      </w:r>
      <w:r w:rsidRPr="002A7F6A">
        <w:rPr>
          <w:rFonts w:cs="David"/>
          <w:b/>
          <w:bCs/>
          <w:rtl/>
        </w:rPr>
        <w:t>–</w:t>
      </w:r>
      <w:r w:rsidRPr="002A7F6A">
        <w:rPr>
          <w:rFonts w:cs="David" w:hint="cs"/>
          <w:b/>
          <w:bCs/>
          <w:rtl/>
        </w:rPr>
        <w:t xml:space="preserve"> 4</w:t>
      </w:r>
    </w:p>
    <w:p w14:paraId="6A63D14C" w14:textId="77777777" w:rsidR="002A7F6A" w:rsidRPr="002A7F6A" w:rsidRDefault="002A7F6A" w:rsidP="002A7F6A">
      <w:pPr>
        <w:bidi/>
        <w:ind w:firstLine="567"/>
        <w:jc w:val="center"/>
        <w:rPr>
          <w:rFonts w:cs="David" w:hint="cs"/>
          <w:b/>
          <w:bCs/>
          <w:rtl/>
        </w:rPr>
      </w:pPr>
      <w:r w:rsidRPr="002A7F6A">
        <w:rPr>
          <w:rFonts w:cs="David" w:hint="cs"/>
          <w:b/>
          <w:bCs/>
          <w:rtl/>
        </w:rPr>
        <w:t>הצעת היו"ר לגבי מועדי סיום כנס החורף ותחילת כנס הקיץ נתקבלה.</w:t>
      </w:r>
    </w:p>
    <w:p w14:paraId="1261461A" w14:textId="77777777" w:rsidR="002A7F6A" w:rsidRPr="002A7F6A" w:rsidRDefault="002A7F6A" w:rsidP="002A7F6A">
      <w:pPr>
        <w:bidi/>
        <w:ind w:firstLine="567"/>
        <w:rPr>
          <w:rFonts w:cs="David" w:hint="cs"/>
          <w:rtl/>
        </w:rPr>
      </w:pPr>
    </w:p>
    <w:p w14:paraId="38CAFFBB" w14:textId="77777777" w:rsidR="002A7F6A" w:rsidRPr="002A7F6A" w:rsidRDefault="002A7F6A" w:rsidP="002A7F6A">
      <w:pPr>
        <w:bidi/>
        <w:rPr>
          <w:rFonts w:cs="David" w:hint="cs"/>
          <w:u w:val="single"/>
          <w:rtl/>
        </w:rPr>
      </w:pPr>
    </w:p>
    <w:p w14:paraId="5EC169D2"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3D0582AB" w14:textId="77777777" w:rsidR="002A7F6A" w:rsidRPr="002A7F6A" w:rsidRDefault="002A7F6A" w:rsidP="002A7F6A">
      <w:pPr>
        <w:bidi/>
        <w:ind w:firstLine="567"/>
        <w:rPr>
          <w:rFonts w:cs="David" w:hint="cs"/>
          <w:rtl/>
        </w:rPr>
      </w:pPr>
    </w:p>
    <w:p w14:paraId="1772AABF" w14:textId="77777777" w:rsidR="002A7F6A" w:rsidRPr="002A7F6A" w:rsidRDefault="002A7F6A" w:rsidP="002A7F6A">
      <w:pPr>
        <w:bidi/>
        <w:ind w:firstLine="567"/>
        <w:rPr>
          <w:rFonts w:cs="David" w:hint="cs"/>
          <w:rtl/>
        </w:rPr>
      </w:pPr>
      <w:r w:rsidRPr="002A7F6A">
        <w:rPr>
          <w:rFonts w:cs="David" w:hint="cs"/>
          <w:rtl/>
        </w:rPr>
        <w:t xml:space="preserve">ברוב של 14, מול מתנגד אחד ו-4 נמנעים, אני קובע כי ההצעה אושרה. </w:t>
      </w:r>
    </w:p>
    <w:p w14:paraId="250D25F3" w14:textId="77777777" w:rsidR="002A7F6A" w:rsidRPr="002A7F6A" w:rsidRDefault="002A7F6A" w:rsidP="002A7F6A">
      <w:pPr>
        <w:bidi/>
        <w:rPr>
          <w:rFonts w:cs="David" w:hint="cs"/>
          <w:rtl/>
        </w:rPr>
      </w:pPr>
    </w:p>
    <w:p w14:paraId="0475967A" w14:textId="77777777" w:rsidR="002A7F6A" w:rsidRPr="002A7F6A" w:rsidRDefault="002A7F6A" w:rsidP="002A7F6A">
      <w:pPr>
        <w:bidi/>
        <w:rPr>
          <w:rFonts w:cs="David" w:hint="cs"/>
          <w:rtl/>
        </w:rPr>
      </w:pPr>
    </w:p>
    <w:p w14:paraId="2E1A6677" w14:textId="77777777" w:rsidR="002A7F6A" w:rsidRPr="002A7F6A" w:rsidRDefault="002A7F6A" w:rsidP="002A7F6A">
      <w:pPr>
        <w:bidi/>
        <w:rPr>
          <w:rFonts w:cs="David" w:hint="cs"/>
          <w:u w:val="single"/>
          <w:rtl/>
        </w:rPr>
      </w:pPr>
      <w:r w:rsidRPr="002A7F6A">
        <w:rPr>
          <w:rFonts w:cs="David" w:hint="cs"/>
          <w:u w:val="single"/>
          <w:rtl/>
        </w:rPr>
        <w:t>אילן גילאון:</w:t>
      </w:r>
    </w:p>
    <w:p w14:paraId="45D9BA26" w14:textId="77777777" w:rsidR="002A7F6A" w:rsidRPr="002A7F6A" w:rsidRDefault="002A7F6A" w:rsidP="002A7F6A">
      <w:pPr>
        <w:bidi/>
        <w:rPr>
          <w:rFonts w:cs="David" w:hint="cs"/>
          <w:rtl/>
        </w:rPr>
      </w:pPr>
    </w:p>
    <w:p w14:paraId="4CC71241" w14:textId="77777777" w:rsidR="002A7F6A" w:rsidRPr="002A7F6A" w:rsidRDefault="002A7F6A" w:rsidP="002A7F6A">
      <w:pPr>
        <w:bidi/>
        <w:ind w:firstLine="567"/>
        <w:rPr>
          <w:rFonts w:cs="David" w:hint="cs"/>
          <w:rtl/>
        </w:rPr>
      </w:pPr>
      <w:r w:rsidRPr="002A7F6A">
        <w:rPr>
          <w:rFonts w:cs="David" w:hint="cs"/>
          <w:rtl/>
        </w:rPr>
        <w:t xml:space="preserve">ועדת החדרים טרם התכנסה. </w:t>
      </w:r>
    </w:p>
    <w:p w14:paraId="0C142846" w14:textId="77777777" w:rsidR="002A7F6A" w:rsidRPr="002A7F6A" w:rsidRDefault="002A7F6A" w:rsidP="002A7F6A">
      <w:pPr>
        <w:bidi/>
        <w:rPr>
          <w:rFonts w:cs="David" w:hint="cs"/>
          <w:rtl/>
        </w:rPr>
      </w:pPr>
    </w:p>
    <w:p w14:paraId="7C59C50A" w14:textId="77777777" w:rsidR="002A7F6A" w:rsidRPr="002A7F6A" w:rsidRDefault="002A7F6A" w:rsidP="002A7F6A">
      <w:pPr>
        <w:bidi/>
        <w:rPr>
          <w:rFonts w:cs="David" w:hint="cs"/>
          <w:u w:val="single"/>
          <w:rtl/>
        </w:rPr>
      </w:pPr>
    </w:p>
    <w:p w14:paraId="1AE91901" w14:textId="77777777" w:rsidR="002A7F6A" w:rsidRPr="002A7F6A" w:rsidRDefault="002A7F6A" w:rsidP="002A7F6A">
      <w:pPr>
        <w:bidi/>
        <w:rPr>
          <w:rFonts w:cs="David" w:hint="cs"/>
          <w:rtl/>
        </w:rPr>
      </w:pPr>
      <w:proofErr w:type="spellStart"/>
      <w:r w:rsidRPr="002A7F6A">
        <w:rPr>
          <w:rFonts w:cs="David" w:hint="cs"/>
          <w:u w:val="single"/>
          <w:rtl/>
        </w:rPr>
        <w:t>היו</w:t>
      </w:r>
      <w:r w:rsidRPr="002A7F6A">
        <w:rPr>
          <w:rFonts w:cs="David"/>
          <w:u w:val="single"/>
          <w:rtl/>
        </w:rPr>
        <w:t>”</w:t>
      </w:r>
      <w:r w:rsidRPr="002A7F6A">
        <w:rPr>
          <w:rFonts w:cs="David" w:hint="cs"/>
          <w:u w:val="single"/>
          <w:rtl/>
        </w:rPr>
        <w:t>ר</w:t>
      </w:r>
      <w:proofErr w:type="spellEnd"/>
      <w:r w:rsidRPr="002A7F6A">
        <w:rPr>
          <w:rFonts w:cs="David" w:hint="cs"/>
          <w:u w:val="single"/>
          <w:rtl/>
        </w:rPr>
        <w:t xml:space="preserve"> יולי-יואל אדלשטיין:</w:t>
      </w:r>
    </w:p>
    <w:p w14:paraId="7B710550" w14:textId="77777777" w:rsidR="002A7F6A" w:rsidRPr="002A7F6A" w:rsidRDefault="002A7F6A" w:rsidP="002A7F6A">
      <w:pPr>
        <w:bidi/>
        <w:rPr>
          <w:rFonts w:cs="David" w:hint="cs"/>
          <w:rtl/>
        </w:rPr>
      </w:pPr>
    </w:p>
    <w:p w14:paraId="39E5D8FB" w14:textId="77777777" w:rsidR="002A7F6A" w:rsidRPr="002A7F6A" w:rsidRDefault="002A7F6A" w:rsidP="002A7F6A">
      <w:pPr>
        <w:bidi/>
        <w:rPr>
          <w:rFonts w:cs="David" w:hint="cs"/>
          <w:rtl/>
        </w:rPr>
      </w:pPr>
      <w:r w:rsidRPr="002A7F6A">
        <w:rPr>
          <w:rFonts w:cs="David" w:hint="cs"/>
          <w:rtl/>
        </w:rPr>
        <w:tab/>
      </w:r>
    </w:p>
    <w:p w14:paraId="41C1E608" w14:textId="77777777" w:rsidR="002A7F6A" w:rsidRPr="002A7F6A" w:rsidRDefault="002A7F6A" w:rsidP="002A7F6A">
      <w:pPr>
        <w:bidi/>
        <w:ind w:firstLine="567"/>
        <w:rPr>
          <w:rFonts w:cs="David" w:hint="cs"/>
          <w:rtl/>
        </w:rPr>
      </w:pPr>
      <w:r w:rsidRPr="002A7F6A">
        <w:rPr>
          <w:rFonts w:cs="David" w:hint="cs"/>
          <w:rtl/>
        </w:rPr>
        <w:t xml:space="preserve">חבר הכנסת </w:t>
      </w:r>
      <w:proofErr w:type="spellStart"/>
      <w:r w:rsidRPr="002A7F6A">
        <w:rPr>
          <w:rFonts w:cs="David" w:hint="cs"/>
          <w:rtl/>
        </w:rPr>
        <w:t>אלקין</w:t>
      </w:r>
      <w:proofErr w:type="spellEnd"/>
      <w:r w:rsidRPr="002A7F6A">
        <w:rPr>
          <w:rFonts w:cs="David" w:hint="cs"/>
          <w:rtl/>
        </w:rPr>
        <w:t xml:space="preserve"> נמצא כאן ואתה יכול לפנות אליו. ישיבת הכנסת נעולה. </w:t>
      </w:r>
    </w:p>
    <w:p w14:paraId="46A29A5F" w14:textId="77777777" w:rsidR="002A7F6A" w:rsidRDefault="002A7F6A" w:rsidP="002A7F6A">
      <w:pPr>
        <w:bidi/>
        <w:rPr>
          <w:rFonts w:cs="David" w:hint="cs"/>
          <w:rtl/>
        </w:rPr>
      </w:pPr>
    </w:p>
    <w:p w14:paraId="670903B4" w14:textId="77777777" w:rsidR="002A7F6A" w:rsidRPr="002A7F6A" w:rsidRDefault="002A7F6A" w:rsidP="002A7F6A">
      <w:pPr>
        <w:bidi/>
        <w:rPr>
          <w:rFonts w:cs="David" w:hint="cs"/>
          <w:rtl/>
        </w:rPr>
      </w:pPr>
    </w:p>
    <w:p w14:paraId="5FDFFE62" w14:textId="77777777" w:rsidR="002A7F6A" w:rsidRPr="002A7F6A" w:rsidRDefault="002A7F6A" w:rsidP="002A7F6A">
      <w:pPr>
        <w:bidi/>
        <w:rPr>
          <w:rFonts w:cs="David" w:hint="cs"/>
          <w:b/>
          <w:bCs/>
          <w:rtl/>
        </w:rPr>
      </w:pPr>
    </w:p>
    <w:p w14:paraId="2F2EE851" w14:textId="77777777" w:rsidR="002A7F6A" w:rsidRPr="002A7F6A" w:rsidRDefault="002A7F6A" w:rsidP="002A7F6A">
      <w:pPr>
        <w:bidi/>
        <w:rPr>
          <w:rFonts w:cs="David" w:hint="cs"/>
          <w:b/>
          <w:bCs/>
          <w:u w:val="single"/>
          <w:rtl/>
        </w:rPr>
      </w:pPr>
      <w:r w:rsidRPr="002A7F6A">
        <w:rPr>
          <w:rFonts w:cs="David" w:hint="cs"/>
          <w:b/>
          <w:bCs/>
          <w:u w:val="single"/>
          <w:rtl/>
        </w:rPr>
        <w:t>הישיבה ננעלה בשעה 10:30.</w:t>
      </w:r>
    </w:p>
    <w:p w14:paraId="359348CA" w14:textId="77777777" w:rsidR="002A7F6A" w:rsidRPr="002A7F6A" w:rsidRDefault="002A7F6A" w:rsidP="002A7F6A">
      <w:pPr>
        <w:bidi/>
        <w:rPr>
          <w:rFonts w:cs="David" w:hint="cs"/>
          <w:b/>
          <w:bCs/>
          <w:rtl/>
        </w:rPr>
      </w:pPr>
    </w:p>
    <w:p w14:paraId="6E5C2D4B" w14:textId="77777777" w:rsidR="00552A80" w:rsidRPr="002A7F6A" w:rsidRDefault="00552A80" w:rsidP="002A7F6A">
      <w:pPr>
        <w:bidi/>
        <w:rPr>
          <w:rFonts w:cs="David"/>
        </w:rPr>
      </w:pPr>
    </w:p>
    <w:p w14:paraId="61429420" w14:textId="77777777" w:rsidR="002A7F6A" w:rsidRPr="002A7F6A" w:rsidRDefault="002A7F6A">
      <w:pPr>
        <w:rPr>
          <w:rFonts w:cs="David"/>
        </w:rPr>
      </w:pPr>
    </w:p>
    <w:sectPr w:rsidR="002A7F6A" w:rsidRPr="002A7F6A" w:rsidSect="002A7F6A">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5A2D5" w14:textId="77777777" w:rsidR="00000000" w:rsidRDefault="000031B4">
      <w:r>
        <w:separator/>
      </w:r>
    </w:p>
  </w:endnote>
  <w:endnote w:type="continuationSeparator" w:id="0">
    <w:p w14:paraId="56835A92" w14:textId="77777777" w:rsidR="00000000" w:rsidRDefault="0000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96F75" w14:textId="77777777" w:rsidR="00000000" w:rsidRDefault="000031B4">
      <w:r>
        <w:separator/>
      </w:r>
    </w:p>
  </w:footnote>
  <w:footnote w:type="continuationSeparator" w:id="0">
    <w:p w14:paraId="408F4D90" w14:textId="77777777" w:rsidR="00000000" w:rsidRDefault="00003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7170" w14:textId="77777777" w:rsidR="002A7F6A" w:rsidRDefault="002A7F6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83CAEB5" w14:textId="77777777" w:rsidR="002A7F6A" w:rsidRDefault="002A7F6A">
    <w:pPr>
      <w:pStyle w:val="Header"/>
      <w:ind w:right="360"/>
      <w:jc w:val="both"/>
      <w:rPr>
        <w:rtl/>
      </w:rPr>
    </w:pPr>
  </w:p>
  <w:p w14:paraId="1B070124" w14:textId="77777777" w:rsidR="002A7F6A" w:rsidRDefault="002A7F6A"/>
  <w:p w14:paraId="76C37C12" w14:textId="77777777" w:rsidR="002A7F6A" w:rsidRDefault="002A7F6A"/>
  <w:p w14:paraId="447BAF02" w14:textId="77777777" w:rsidR="002A7F6A" w:rsidRDefault="002A7F6A"/>
  <w:p w14:paraId="57F5ABED" w14:textId="77777777" w:rsidR="002A7F6A" w:rsidRDefault="002A7F6A"/>
  <w:p w14:paraId="06D198E4" w14:textId="77777777" w:rsidR="002A7F6A" w:rsidRDefault="002A7F6A"/>
  <w:p w14:paraId="31E3049F" w14:textId="77777777" w:rsidR="002A7F6A" w:rsidRDefault="002A7F6A"/>
  <w:p w14:paraId="6D351E87" w14:textId="77777777" w:rsidR="002A7F6A" w:rsidRDefault="002A7F6A"/>
  <w:p w14:paraId="29E107EC" w14:textId="77777777" w:rsidR="002A7F6A" w:rsidRDefault="002A7F6A"/>
  <w:p w14:paraId="38F9AB59" w14:textId="77777777" w:rsidR="002A7F6A" w:rsidRDefault="002A7F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D9F2F" w14:textId="77777777" w:rsidR="002A7F6A" w:rsidRDefault="002A7F6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9</w:t>
    </w:r>
    <w:r>
      <w:rPr>
        <w:rStyle w:val="PageNumber"/>
        <w:rtl/>
      </w:rPr>
      <w:fldChar w:fldCharType="end"/>
    </w:r>
  </w:p>
  <w:p w14:paraId="57D0C19D" w14:textId="77777777" w:rsidR="002A7F6A" w:rsidRDefault="002A7F6A">
    <w:pPr>
      <w:pStyle w:val="Header"/>
      <w:ind w:right="360"/>
      <w:jc w:val="both"/>
      <w:rPr>
        <w:rFonts w:hint="cs"/>
        <w:rtl/>
      </w:rPr>
    </w:pPr>
    <w:r>
      <w:rPr>
        <w:rFonts w:hint="cs"/>
        <w:rtl/>
      </w:rPr>
      <w:t>ועדה מסדרת לכנסת השמונה-עשרה</w:t>
    </w:r>
  </w:p>
  <w:p w14:paraId="7EA08178" w14:textId="77777777" w:rsidR="002A7F6A" w:rsidRDefault="002A7F6A">
    <w:pPr>
      <w:pStyle w:val="Header"/>
      <w:ind w:right="360"/>
      <w:jc w:val="both"/>
      <w:rPr>
        <w:rStyle w:val="PageNumber"/>
        <w:rFonts w:hint="cs"/>
        <w:rtl/>
      </w:rPr>
    </w:pPr>
    <w:r>
      <w:rPr>
        <w:rFonts w:hint="cs"/>
        <w:rtl/>
      </w:rPr>
      <w:t>18/03/2009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1512פרוטוקול_ישיבת_ועדה.doc"/>
    <w:docVar w:name="StartMode" w:val="3"/>
  </w:docVars>
  <w:rsids>
    <w:rsidRoot w:val="00E35C32"/>
    <w:rsid w:val="000031B4"/>
    <w:rsid w:val="002A7F6A"/>
    <w:rsid w:val="00552A80"/>
    <w:rsid w:val="00965806"/>
    <w:rsid w:val="00DF798A"/>
    <w:rsid w:val="00E35C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847EF"/>
  <w15:chartTrackingRefBased/>
  <w15:docId w15:val="{DB66A312-E8C3-4F62-B7C8-8B3846E0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A7F6A"/>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A7F6A"/>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A7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2036</Words>
  <Characters>11609</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