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8EB8" w14:textId="77777777" w:rsidR="00E36956" w:rsidRPr="00E36956" w:rsidRDefault="00E36956" w:rsidP="00E36956">
      <w:pPr>
        <w:pStyle w:val="Heading5"/>
        <w:jc w:val="left"/>
        <w:rPr>
          <w:b/>
          <w:bCs/>
          <w:rtl/>
        </w:rPr>
      </w:pPr>
      <w:r w:rsidRPr="00E36956">
        <w:rPr>
          <w:rFonts w:hint="cs"/>
          <w:b/>
          <w:bCs/>
          <w:rtl/>
        </w:rPr>
        <w:t>ה</w:t>
      </w:r>
      <w:r w:rsidRPr="00E36956">
        <w:rPr>
          <w:b/>
          <w:bCs/>
          <w:rtl/>
        </w:rPr>
        <w:t xml:space="preserve">כנסת </w:t>
      </w:r>
      <w:r w:rsidRPr="00E36956">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E36956">
        <w:rPr>
          <w:b/>
          <w:bCs/>
          <w:rtl/>
        </w:rPr>
        <w:tab/>
        <w:t>נוסח לא מתוקן</w:t>
      </w:r>
    </w:p>
    <w:p w14:paraId="0B5CE0E5" w14:textId="77777777" w:rsidR="00E36956" w:rsidRPr="00E36956" w:rsidRDefault="00E36956" w:rsidP="00E36956">
      <w:pPr>
        <w:bidi/>
        <w:rPr>
          <w:rFonts w:cs="David"/>
          <w:b/>
          <w:bCs/>
          <w:rtl/>
        </w:rPr>
      </w:pPr>
      <w:r w:rsidRPr="00E36956">
        <w:rPr>
          <w:rFonts w:cs="David"/>
          <w:b/>
          <w:bCs/>
          <w:rtl/>
        </w:rPr>
        <w:t xml:space="preserve">מושב </w:t>
      </w:r>
      <w:r w:rsidRPr="00E36956">
        <w:rPr>
          <w:rFonts w:cs="David" w:hint="cs"/>
          <w:b/>
          <w:bCs/>
          <w:rtl/>
        </w:rPr>
        <w:t>ראשון</w:t>
      </w:r>
    </w:p>
    <w:p w14:paraId="052C5F93" w14:textId="77777777" w:rsidR="00E36956" w:rsidRPr="00E36956" w:rsidRDefault="00E36956" w:rsidP="00E36956">
      <w:pPr>
        <w:bidi/>
        <w:rPr>
          <w:rFonts w:cs="David"/>
          <w:b/>
          <w:bCs/>
          <w:rtl/>
        </w:rPr>
      </w:pPr>
    </w:p>
    <w:p w14:paraId="125B4E97" w14:textId="77777777" w:rsidR="00E36956" w:rsidRPr="00E36956" w:rsidRDefault="00E36956" w:rsidP="00E36956">
      <w:pPr>
        <w:bidi/>
        <w:rPr>
          <w:rFonts w:cs="David"/>
          <w:b/>
          <w:bCs/>
          <w:rtl/>
        </w:rPr>
      </w:pPr>
    </w:p>
    <w:p w14:paraId="53E2B592" w14:textId="77777777" w:rsidR="00E36956" w:rsidRPr="00E36956" w:rsidRDefault="00E36956" w:rsidP="00E36956">
      <w:pPr>
        <w:bidi/>
        <w:rPr>
          <w:rFonts w:cs="David"/>
          <w:b/>
          <w:bCs/>
          <w:rtl/>
        </w:rPr>
      </w:pPr>
    </w:p>
    <w:p w14:paraId="3B5C7D27" w14:textId="77777777" w:rsidR="00E36956" w:rsidRPr="00E36956" w:rsidRDefault="00E36956" w:rsidP="00E36956">
      <w:pPr>
        <w:bidi/>
        <w:rPr>
          <w:rFonts w:cs="David"/>
          <w:b/>
          <w:bCs/>
          <w:rtl/>
        </w:rPr>
      </w:pPr>
    </w:p>
    <w:p w14:paraId="663A1636" w14:textId="77777777" w:rsidR="00E36956" w:rsidRPr="00E36956" w:rsidRDefault="00E36956" w:rsidP="00E36956">
      <w:pPr>
        <w:bidi/>
        <w:jc w:val="center"/>
        <w:rPr>
          <w:rFonts w:cs="David" w:hint="cs"/>
          <w:b/>
          <w:bCs/>
          <w:rtl/>
        </w:rPr>
      </w:pPr>
      <w:r w:rsidRPr="00E36956">
        <w:rPr>
          <w:rFonts w:cs="David"/>
          <w:b/>
          <w:bCs/>
          <w:rtl/>
        </w:rPr>
        <w:t>פרוטוקול מס'</w:t>
      </w:r>
      <w:r w:rsidRPr="00E36956">
        <w:rPr>
          <w:rFonts w:cs="David" w:hint="cs"/>
          <w:b/>
          <w:bCs/>
          <w:rtl/>
        </w:rPr>
        <w:t xml:space="preserve"> 27</w:t>
      </w:r>
    </w:p>
    <w:p w14:paraId="5D72F5AC" w14:textId="77777777" w:rsidR="00E36956" w:rsidRPr="00E36956" w:rsidRDefault="00E36956" w:rsidP="00E36956">
      <w:pPr>
        <w:bidi/>
        <w:jc w:val="center"/>
        <w:rPr>
          <w:rFonts w:cs="David" w:hint="cs"/>
          <w:b/>
          <w:bCs/>
          <w:rtl/>
        </w:rPr>
      </w:pPr>
      <w:r w:rsidRPr="00E36956">
        <w:rPr>
          <w:rFonts w:cs="David" w:hint="cs"/>
          <w:b/>
          <w:bCs/>
          <w:rtl/>
        </w:rPr>
        <w:t xml:space="preserve">מישיבת ועדת הכנסת </w:t>
      </w:r>
    </w:p>
    <w:p w14:paraId="1E47C272" w14:textId="77777777" w:rsidR="00E36956" w:rsidRPr="00E36956" w:rsidRDefault="00E36956" w:rsidP="00E36956">
      <w:pPr>
        <w:bidi/>
        <w:jc w:val="center"/>
        <w:rPr>
          <w:rFonts w:cs="David" w:hint="cs"/>
          <w:b/>
          <w:bCs/>
          <w:u w:val="single"/>
          <w:rtl/>
        </w:rPr>
      </w:pPr>
      <w:r w:rsidRPr="00E36956">
        <w:rPr>
          <w:rFonts w:cs="David" w:hint="cs"/>
          <w:b/>
          <w:bCs/>
          <w:u w:val="single"/>
          <w:rtl/>
        </w:rPr>
        <w:t>יום שני, כ"א תמוז התשס"ו (17 ביולי 2006), שעה: 09:30</w:t>
      </w:r>
    </w:p>
    <w:p w14:paraId="41FB45AA" w14:textId="77777777" w:rsidR="00E36956" w:rsidRPr="00E36956" w:rsidRDefault="00E36956" w:rsidP="00E36956">
      <w:pPr>
        <w:bidi/>
        <w:rPr>
          <w:rFonts w:cs="David"/>
          <w:b/>
          <w:bCs/>
          <w:rtl/>
        </w:rPr>
      </w:pPr>
    </w:p>
    <w:p w14:paraId="5FAC51B7" w14:textId="77777777" w:rsidR="00E36956" w:rsidRPr="00E36956" w:rsidRDefault="00E36956" w:rsidP="00E36956">
      <w:pPr>
        <w:bidi/>
        <w:rPr>
          <w:rFonts w:cs="David"/>
          <w:b/>
          <w:bCs/>
          <w:rtl/>
        </w:rPr>
      </w:pPr>
    </w:p>
    <w:p w14:paraId="70C7B3D7" w14:textId="77777777" w:rsidR="00E36956" w:rsidRPr="00E36956" w:rsidRDefault="00E36956" w:rsidP="00E36956">
      <w:pPr>
        <w:tabs>
          <w:tab w:val="left" w:pos="1221"/>
        </w:tabs>
        <w:bidi/>
        <w:rPr>
          <w:rFonts w:cs="David" w:hint="cs"/>
          <w:b/>
          <w:bCs/>
          <w:u w:val="single"/>
          <w:rtl/>
        </w:rPr>
      </w:pPr>
    </w:p>
    <w:p w14:paraId="384B418E" w14:textId="77777777" w:rsidR="00E36956" w:rsidRPr="00E36956" w:rsidRDefault="00E36956" w:rsidP="00E36956">
      <w:pPr>
        <w:tabs>
          <w:tab w:val="left" w:pos="1221"/>
        </w:tabs>
        <w:bidi/>
        <w:rPr>
          <w:rFonts w:cs="David" w:hint="cs"/>
          <w:b/>
          <w:bCs/>
          <w:rtl/>
        </w:rPr>
      </w:pPr>
      <w:r w:rsidRPr="00E36956">
        <w:rPr>
          <w:rFonts w:cs="David"/>
          <w:b/>
          <w:bCs/>
          <w:u w:val="single"/>
          <w:rtl/>
        </w:rPr>
        <w:t>סדר היום</w:t>
      </w:r>
      <w:r w:rsidRPr="00E36956">
        <w:rPr>
          <w:rFonts w:cs="David"/>
          <w:rtl/>
        </w:rPr>
        <w:t>:</w:t>
      </w:r>
      <w:r w:rsidRPr="00E36956">
        <w:rPr>
          <w:rFonts w:cs="David" w:hint="cs"/>
          <w:b/>
          <w:bCs/>
          <w:rtl/>
        </w:rPr>
        <w:tab/>
      </w:r>
      <w:r w:rsidRPr="00E36956">
        <w:rPr>
          <w:rFonts w:cs="David" w:hint="cs"/>
          <w:b/>
          <w:bCs/>
          <w:rtl/>
        </w:rPr>
        <w:tab/>
        <w:t>א. קביעת מסגרת הדיון להצעות להביע אי אמון בממשלה</w:t>
      </w:r>
    </w:p>
    <w:p w14:paraId="3A1EC791" w14:textId="77777777" w:rsidR="00E36956" w:rsidRPr="00E36956" w:rsidRDefault="00E36956" w:rsidP="00E36956">
      <w:pPr>
        <w:tabs>
          <w:tab w:val="left" w:pos="1221"/>
        </w:tabs>
        <w:bidi/>
        <w:rPr>
          <w:rFonts w:cs="David" w:hint="cs"/>
          <w:b/>
          <w:bCs/>
          <w:rtl/>
        </w:rPr>
      </w:pPr>
      <w:r w:rsidRPr="00E36956">
        <w:rPr>
          <w:rFonts w:cs="David" w:hint="cs"/>
          <w:b/>
          <w:bCs/>
          <w:rtl/>
        </w:rPr>
        <w:tab/>
      </w:r>
      <w:r w:rsidRPr="00E36956">
        <w:rPr>
          <w:rFonts w:cs="David" w:hint="cs"/>
          <w:b/>
          <w:bCs/>
          <w:rtl/>
        </w:rPr>
        <w:tab/>
        <w:t>ב. הצעות חוק יסוד: הכנסת (תיקון מועד ישיבת הפתיחה של הכנסת),</w:t>
      </w:r>
    </w:p>
    <w:p w14:paraId="49DADD7E" w14:textId="77777777" w:rsidR="00E36956" w:rsidRPr="00E36956" w:rsidRDefault="00E36956" w:rsidP="00E36956">
      <w:pPr>
        <w:tabs>
          <w:tab w:val="left" w:pos="1221"/>
        </w:tabs>
        <w:bidi/>
        <w:rPr>
          <w:rFonts w:cs="David" w:hint="cs"/>
          <w:b/>
          <w:bCs/>
          <w:rtl/>
        </w:rPr>
      </w:pPr>
      <w:r w:rsidRPr="00E36956">
        <w:rPr>
          <w:rFonts w:cs="David" w:hint="cs"/>
          <w:b/>
          <w:bCs/>
          <w:rtl/>
        </w:rPr>
        <w:tab/>
      </w:r>
      <w:r w:rsidRPr="00E36956">
        <w:rPr>
          <w:rFonts w:cs="David" w:hint="cs"/>
          <w:b/>
          <w:bCs/>
          <w:rtl/>
        </w:rPr>
        <w:tab/>
        <w:t xml:space="preserve">    הצעת חברי הכנסת דוד טל (פ/17/110), משה גפני (פ/17/374), ודוד </w:t>
      </w:r>
    </w:p>
    <w:p w14:paraId="6C70001D" w14:textId="77777777" w:rsidR="00E36956" w:rsidRPr="00E36956" w:rsidRDefault="00E36956" w:rsidP="00E36956">
      <w:pPr>
        <w:tabs>
          <w:tab w:val="left" w:pos="1221"/>
        </w:tabs>
        <w:bidi/>
        <w:rPr>
          <w:rFonts w:cs="David" w:hint="cs"/>
          <w:b/>
          <w:bCs/>
          <w:rtl/>
        </w:rPr>
      </w:pPr>
      <w:r w:rsidRPr="00E36956">
        <w:rPr>
          <w:rFonts w:cs="David" w:hint="cs"/>
          <w:b/>
          <w:bCs/>
          <w:rtl/>
        </w:rPr>
        <w:tab/>
      </w:r>
      <w:r w:rsidRPr="00E36956">
        <w:rPr>
          <w:rFonts w:cs="David" w:hint="cs"/>
          <w:b/>
          <w:bCs/>
          <w:rtl/>
        </w:rPr>
        <w:tab/>
        <w:t xml:space="preserve">    אזולאי (פ/17/817) </w:t>
      </w:r>
      <w:r w:rsidRPr="00E36956">
        <w:rPr>
          <w:rFonts w:cs="David"/>
          <w:b/>
          <w:bCs/>
          <w:rtl/>
        </w:rPr>
        <w:t>–</w:t>
      </w:r>
      <w:r w:rsidRPr="00E36956">
        <w:rPr>
          <w:rFonts w:cs="David" w:hint="cs"/>
          <w:b/>
          <w:bCs/>
          <w:rtl/>
        </w:rPr>
        <w:t xml:space="preserve"> הכנה לקריאה ראשונה. </w:t>
      </w:r>
    </w:p>
    <w:p w14:paraId="1FC15478" w14:textId="77777777" w:rsidR="00E36956" w:rsidRPr="00E36956" w:rsidRDefault="00E36956" w:rsidP="00E36956">
      <w:pPr>
        <w:bidi/>
        <w:rPr>
          <w:rFonts w:cs="David" w:hint="cs"/>
          <w:b/>
          <w:bCs/>
          <w:rtl/>
        </w:rPr>
      </w:pPr>
      <w:r w:rsidRPr="00E36956">
        <w:rPr>
          <w:rFonts w:cs="David" w:hint="cs"/>
          <w:b/>
          <w:bCs/>
          <w:rtl/>
        </w:rPr>
        <w:tab/>
      </w:r>
      <w:r w:rsidRPr="00E36956">
        <w:rPr>
          <w:rFonts w:cs="David" w:hint="cs"/>
          <w:b/>
          <w:bCs/>
          <w:rtl/>
        </w:rPr>
        <w:tab/>
      </w:r>
      <w:r w:rsidRPr="00E36956">
        <w:rPr>
          <w:rFonts w:cs="David" w:hint="cs"/>
          <w:b/>
          <w:bCs/>
          <w:rtl/>
        </w:rPr>
        <w:tab/>
        <w:t>ג. בקשת הממשלה להקדמת הדיון בהצעת חוק מועצת הצמחים</w:t>
      </w:r>
    </w:p>
    <w:p w14:paraId="56D243DA" w14:textId="77777777" w:rsidR="00E36956" w:rsidRPr="00E36956" w:rsidRDefault="00E36956" w:rsidP="00E36956">
      <w:pPr>
        <w:bidi/>
        <w:ind w:left="1134" w:firstLine="567"/>
        <w:rPr>
          <w:rFonts w:cs="David" w:hint="cs"/>
          <w:b/>
          <w:bCs/>
          <w:rtl/>
        </w:rPr>
      </w:pPr>
      <w:r w:rsidRPr="00E36956">
        <w:rPr>
          <w:rFonts w:cs="David" w:hint="cs"/>
          <w:b/>
          <w:bCs/>
          <w:rtl/>
        </w:rPr>
        <w:t xml:space="preserve">    (ייצור ושיווק)(תיקון), התשס"ו-2006. </w:t>
      </w:r>
    </w:p>
    <w:p w14:paraId="5B81EE3E" w14:textId="77777777" w:rsidR="00E36956" w:rsidRPr="00E36956" w:rsidRDefault="00E36956" w:rsidP="00E36956">
      <w:pPr>
        <w:bidi/>
        <w:rPr>
          <w:rFonts w:cs="David" w:hint="cs"/>
          <w:b/>
          <w:bCs/>
          <w:rtl/>
        </w:rPr>
      </w:pPr>
      <w:r w:rsidRPr="00E36956">
        <w:rPr>
          <w:rFonts w:cs="David" w:hint="cs"/>
          <w:rtl/>
        </w:rPr>
        <w:tab/>
      </w:r>
      <w:r w:rsidRPr="00E36956">
        <w:rPr>
          <w:rFonts w:cs="David" w:hint="cs"/>
          <w:rtl/>
        </w:rPr>
        <w:tab/>
      </w:r>
      <w:r w:rsidRPr="00E36956">
        <w:rPr>
          <w:rFonts w:cs="David" w:hint="cs"/>
          <w:rtl/>
        </w:rPr>
        <w:tab/>
      </w:r>
      <w:r w:rsidRPr="00E36956">
        <w:rPr>
          <w:rFonts w:cs="David" w:hint="cs"/>
          <w:b/>
          <w:bCs/>
          <w:rtl/>
        </w:rPr>
        <w:t xml:space="preserve">ד. שונות. </w:t>
      </w:r>
    </w:p>
    <w:p w14:paraId="229D9784" w14:textId="77777777" w:rsidR="00E36956" w:rsidRPr="00E36956" w:rsidRDefault="00E36956" w:rsidP="00E36956">
      <w:pPr>
        <w:bidi/>
        <w:rPr>
          <w:rFonts w:cs="David"/>
          <w:rtl/>
        </w:rPr>
      </w:pPr>
    </w:p>
    <w:p w14:paraId="12CA7860" w14:textId="77777777" w:rsidR="00E36956" w:rsidRPr="00E36956" w:rsidRDefault="00E36956" w:rsidP="00E36956">
      <w:pPr>
        <w:bidi/>
        <w:rPr>
          <w:rFonts w:cs="David"/>
          <w:b/>
          <w:bCs/>
          <w:u w:val="single"/>
          <w:rtl/>
        </w:rPr>
      </w:pPr>
      <w:r w:rsidRPr="00E36956">
        <w:rPr>
          <w:rFonts w:cs="David"/>
          <w:b/>
          <w:bCs/>
          <w:u w:val="single"/>
          <w:rtl/>
        </w:rPr>
        <w:t>נכחו</w:t>
      </w:r>
      <w:r w:rsidRPr="00E36956">
        <w:rPr>
          <w:rFonts w:cs="David"/>
          <w:rtl/>
        </w:rPr>
        <w:t>:</w:t>
      </w:r>
    </w:p>
    <w:p w14:paraId="7C78B10B" w14:textId="77777777" w:rsidR="00E36956" w:rsidRPr="00E36956" w:rsidRDefault="00E36956" w:rsidP="00E36956">
      <w:pPr>
        <w:bidi/>
        <w:rPr>
          <w:rFonts w:cs="David"/>
          <w:rtl/>
        </w:rPr>
      </w:pPr>
    </w:p>
    <w:p w14:paraId="3D2CFFB6" w14:textId="77777777" w:rsidR="00E36956" w:rsidRPr="00E36956" w:rsidRDefault="00E36956" w:rsidP="00E36956">
      <w:pPr>
        <w:tabs>
          <w:tab w:val="left" w:pos="1788"/>
        </w:tabs>
        <w:bidi/>
        <w:rPr>
          <w:rFonts w:cs="David"/>
          <w:rtl/>
        </w:rPr>
      </w:pPr>
      <w:r w:rsidRPr="00E36956">
        <w:rPr>
          <w:rFonts w:cs="David"/>
          <w:b/>
          <w:bCs/>
          <w:u w:val="single"/>
          <w:rtl/>
        </w:rPr>
        <w:t>חברי הוועדה</w:t>
      </w:r>
      <w:r w:rsidRPr="00E36956">
        <w:rPr>
          <w:rFonts w:cs="David"/>
          <w:rtl/>
        </w:rPr>
        <w:t>:</w:t>
      </w:r>
    </w:p>
    <w:p w14:paraId="025AC7C1" w14:textId="77777777" w:rsidR="00E36956" w:rsidRPr="00E36956" w:rsidRDefault="00E36956" w:rsidP="00E36956">
      <w:pPr>
        <w:bidi/>
        <w:rPr>
          <w:rFonts w:cs="David" w:hint="cs"/>
          <w:rtl/>
        </w:rPr>
      </w:pPr>
      <w:r w:rsidRPr="00E36956">
        <w:rPr>
          <w:rFonts w:cs="David" w:hint="cs"/>
          <w:rtl/>
        </w:rPr>
        <w:t xml:space="preserve">רוחמה אברהם </w:t>
      </w:r>
      <w:r w:rsidRPr="00E36956">
        <w:rPr>
          <w:rFonts w:cs="David"/>
          <w:rtl/>
        </w:rPr>
        <w:t>–</w:t>
      </w:r>
      <w:r w:rsidRPr="00E36956">
        <w:rPr>
          <w:rFonts w:cs="David" w:hint="cs"/>
          <w:rtl/>
        </w:rPr>
        <w:t xml:space="preserve"> היו"ר</w:t>
      </w:r>
    </w:p>
    <w:p w14:paraId="6FADFA65" w14:textId="77777777" w:rsidR="00E36956" w:rsidRPr="00E36956" w:rsidRDefault="00E36956" w:rsidP="00E36956">
      <w:pPr>
        <w:bidi/>
        <w:rPr>
          <w:rFonts w:cs="David" w:hint="cs"/>
          <w:rtl/>
        </w:rPr>
      </w:pPr>
      <w:r w:rsidRPr="00E36956">
        <w:rPr>
          <w:rFonts w:cs="David" w:hint="cs"/>
          <w:rtl/>
        </w:rPr>
        <w:t>קולט אביטל</w:t>
      </w:r>
    </w:p>
    <w:p w14:paraId="006BF93F" w14:textId="77777777" w:rsidR="00E36956" w:rsidRPr="00E36956" w:rsidRDefault="00E36956" w:rsidP="00E36956">
      <w:pPr>
        <w:bidi/>
        <w:rPr>
          <w:rFonts w:cs="David" w:hint="cs"/>
          <w:rtl/>
        </w:rPr>
      </w:pPr>
      <w:r w:rsidRPr="00E36956">
        <w:rPr>
          <w:rFonts w:cs="David" w:hint="cs"/>
          <w:rtl/>
        </w:rPr>
        <w:t>אורי אריאל</w:t>
      </w:r>
    </w:p>
    <w:p w14:paraId="4945965D" w14:textId="77777777" w:rsidR="00E36956" w:rsidRPr="00E36956" w:rsidRDefault="00E36956" w:rsidP="00E36956">
      <w:pPr>
        <w:bidi/>
        <w:rPr>
          <w:rFonts w:cs="David" w:hint="cs"/>
          <w:rtl/>
        </w:rPr>
      </w:pPr>
      <w:r w:rsidRPr="00E36956">
        <w:rPr>
          <w:rFonts w:cs="David" w:hint="cs"/>
          <w:rtl/>
        </w:rPr>
        <w:t>אלי גבאי</w:t>
      </w:r>
    </w:p>
    <w:p w14:paraId="0DA65BA2" w14:textId="77777777" w:rsidR="00E36956" w:rsidRPr="00E36956" w:rsidRDefault="00E36956" w:rsidP="00E36956">
      <w:pPr>
        <w:bidi/>
        <w:rPr>
          <w:rFonts w:cs="David" w:hint="cs"/>
          <w:rtl/>
        </w:rPr>
      </w:pPr>
      <w:r w:rsidRPr="00E36956">
        <w:rPr>
          <w:rFonts w:cs="David" w:hint="cs"/>
          <w:rtl/>
        </w:rPr>
        <w:t>זהבה גלאון</w:t>
      </w:r>
    </w:p>
    <w:p w14:paraId="42161FBB" w14:textId="77777777" w:rsidR="00E36956" w:rsidRPr="00E36956" w:rsidRDefault="00E36956" w:rsidP="00E36956">
      <w:pPr>
        <w:bidi/>
        <w:rPr>
          <w:rFonts w:cs="David" w:hint="cs"/>
          <w:rtl/>
        </w:rPr>
      </w:pPr>
      <w:r w:rsidRPr="00E36956">
        <w:rPr>
          <w:rFonts w:cs="David" w:hint="cs"/>
          <w:rtl/>
        </w:rPr>
        <w:t>יצחק גלנטי</w:t>
      </w:r>
    </w:p>
    <w:p w14:paraId="65CC2684" w14:textId="77777777" w:rsidR="00E36956" w:rsidRPr="00E36956" w:rsidRDefault="00E36956" w:rsidP="00E36956">
      <w:pPr>
        <w:bidi/>
        <w:rPr>
          <w:rFonts w:cs="David" w:hint="cs"/>
          <w:rtl/>
        </w:rPr>
      </w:pPr>
      <w:r w:rsidRPr="00E36956">
        <w:rPr>
          <w:rFonts w:cs="David" w:hint="cs"/>
          <w:rtl/>
        </w:rPr>
        <w:t>אבשלום וילן</w:t>
      </w:r>
    </w:p>
    <w:p w14:paraId="63EE9122" w14:textId="77777777" w:rsidR="00E36956" w:rsidRPr="00E36956" w:rsidRDefault="00E36956" w:rsidP="00E36956">
      <w:pPr>
        <w:bidi/>
        <w:rPr>
          <w:rFonts w:cs="David" w:hint="cs"/>
          <w:rtl/>
        </w:rPr>
      </w:pPr>
      <w:r w:rsidRPr="00E36956">
        <w:rPr>
          <w:rFonts w:cs="David" w:hint="cs"/>
          <w:rtl/>
        </w:rPr>
        <w:t>אחמד טיבי</w:t>
      </w:r>
    </w:p>
    <w:p w14:paraId="5242B6DE" w14:textId="77777777" w:rsidR="00E36956" w:rsidRPr="00E36956" w:rsidRDefault="00E36956" w:rsidP="00E36956">
      <w:pPr>
        <w:bidi/>
        <w:rPr>
          <w:rFonts w:cs="David" w:hint="cs"/>
          <w:rtl/>
        </w:rPr>
      </w:pPr>
      <w:r w:rsidRPr="00E36956">
        <w:rPr>
          <w:rFonts w:cs="David" w:hint="cs"/>
          <w:rtl/>
        </w:rPr>
        <w:t>דוד טל</w:t>
      </w:r>
    </w:p>
    <w:p w14:paraId="646E439B" w14:textId="77777777" w:rsidR="00E36956" w:rsidRPr="00E36956" w:rsidRDefault="00E36956" w:rsidP="00E36956">
      <w:pPr>
        <w:bidi/>
        <w:rPr>
          <w:rFonts w:cs="David" w:hint="cs"/>
          <w:rtl/>
        </w:rPr>
      </w:pPr>
      <w:r w:rsidRPr="00E36956">
        <w:rPr>
          <w:rFonts w:cs="David" w:hint="cs"/>
          <w:rtl/>
        </w:rPr>
        <w:t>אביגדור יצחקי</w:t>
      </w:r>
    </w:p>
    <w:p w14:paraId="75246CCB" w14:textId="77777777" w:rsidR="00E36956" w:rsidRPr="00E36956" w:rsidRDefault="00E36956" w:rsidP="00E36956">
      <w:pPr>
        <w:bidi/>
        <w:rPr>
          <w:rFonts w:cs="David" w:hint="cs"/>
          <w:rtl/>
        </w:rPr>
      </w:pPr>
      <w:r w:rsidRPr="00E36956">
        <w:rPr>
          <w:rFonts w:cs="David" w:hint="cs"/>
          <w:rtl/>
        </w:rPr>
        <w:t>יעקב מרגי</w:t>
      </w:r>
    </w:p>
    <w:p w14:paraId="116E9FA2" w14:textId="77777777" w:rsidR="00E36956" w:rsidRPr="00E36956" w:rsidRDefault="00E36956" w:rsidP="00E36956">
      <w:pPr>
        <w:bidi/>
        <w:rPr>
          <w:rFonts w:cs="David" w:hint="cs"/>
          <w:rtl/>
        </w:rPr>
      </w:pPr>
      <w:r w:rsidRPr="00E36956">
        <w:rPr>
          <w:rFonts w:cs="David" w:hint="cs"/>
          <w:rtl/>
        </w:rPr>
        <w:t>יורם מרציאנו</w:t>
      </w:r>
    </w:p>
    <w:p w14:paraId="5BEED54E" w14:textId="77777777" w:rsidR="00E36956" w:rsidRPr="00E36956" w:rsidRDefault="00E36956" w:rsidP="00E36956">
      <w:pPr>
        <w:bidi/>
        <w:rPr>
          <w:rFonts w:cs="David" w:hint="cs"/>
          <w:rtl/>
        </w:rPr>
      </w:pPr>
      <w:r w:rsidRPr="00E36956">
        <w:rPr>
          <w:rFonts w:cs="David" w:hint="cs"/>
          <w:rtl/>
        </w:rPr>
        <w:t>גדעון סער</w:t>
      </w:r>
    </w:p>
    <w:p w14:paraId="7479E7CD" w14:textId="77777777" w:rsidR="00E36956" w:rsidRPr="00E36956" w:rsidRDefault="00E36956" w:rsidP="00E36956">
      <w:pPr>
        <w:bidi/>
        <w:rPr>
          <w:rFonts w:cs="David" w:hint="cs"/>
          <w:rtl/>
        </w:rPr>
      </w:pPr>
      <w:r w:rsidRPr="00E36956">
        <w:rPr>
          <w:rFonts w:cs="David" w:hint="cs"/>
          <w:rtl/>
        </w:rPr>
        <w:t>מאיר פרוש</w:t>
      </w:r>
    </w:p>
    <w:p w14:paraId="03BE94D8" w14:textId="77777777" w:rsidR="00E36956" w:rsidRPr="00E36956" w:rsidRDefault="00E36956" w:rsidP="00E36956">
      <w:pPr>
        <w:bidi/>
        <w:rPr>
          <w:rFonts w:cs="David" w:hint="cs"/>
          <w:rtl/>
        </w:rPr>
      </w:pPr>
    </w:p>
    <w:p w14:paraId="4160CF34" w14:textId="77777777" w:rsidR="00E36956" w:rsidRPr="00E36956" w:rsidRDefault="00E36956" w:rsidP="00E36956">
      <w:pPr>
        <w:bidi/>
        <w:rPr>
          <w:rFonts w:cs="David"/>
          <w:rtl/>
        </w:rPr>
      </w:pPr>
    </w:p>
    <w:p w14:paraId="39F9C23A" w14:textId="77777777" w:rsidR="00E36956" w:rsidRPr="00E36956" w:rsidRDefault="00E36956" w:rsidP="00E36956">
      <w:pPr>
        <w:tabs>
          <w:tab w:val="left" w:pos="1788"/>
          <w:tab w:val="left" w:pos="3631"/>
        </w:tabs>
        <w:bidi/>
        <w:rPr>
          <w:rFonts w:cs="David" w:hint="cs"/>
          <w:rtl/>
        </w:rPr>
      </w:pPr>
      <w:r w:rsidRPr="00E36956">
        <w:rPr>
          <w:rFonts w:cs="David"/>
          <w:b/>
          <w:bCs/>
          <w:u w:val="single"/>
          <w:rtl/>
        </w:rPr>
        <w:t>מוזמנים</w:t>
      </w:r>
      <w:r w:rsidRPr="00E36956">
        <w:rPr>
          <w:rFonts w:cs="David"/>
          <w:rtl/>
        </w:rPr>
        <w:t>:</w:t>
      </w:r>
    </w:p>
    <w:p w14:paraId="3D9CF7B9" w14:textId="77777777" w:rsidR="00E36956" w:rsidRPr="00E36956" w:rsidRDefault="00E36956" w:rsidP="00E36956">
      <w:pPr>
        <w:bidi/>
        <w:rPr>
          <w:rFonts w:cs="David" w:hint="cs"/>
          <w:rtl/>
        </w:rPr>
      </w:pPr>
    </w:p>
    <w:p w14:paraId="49D84714" w14:textId="77777777" w:rsidR="00E36956" w:rsidRPr="00E36956" w:rsidRDefault="00E36956" w:rsidP="00E36956">
      <w:pPr>
        <w:bidi/>
        <w:rPr>
          <w:rFonts w:cs="David" w:hint="cs"/>
          <w:rtl/>
        </w:rPr>
      </w:pPr>
      <w:r w:rsidRPr="00E36956">
        <w:rPr>
          <w:rFonts w:cs="David" w:hint="cs"/>
          <w:rtl/>
        </w:rPr>
        <w:t>אורי נוסבאום, משרד החקלאות</w:t>
      </w:r>
    </w:p>
    <w:p w14:paraId="092BA010" w14:textId="77777777" w:rsidR="00E36956" w:rsidRPr="00E36956" w:rsidRDefault="00E36956" w:rsidP="00E36956">
      <w:pPr>
        <w:bidi/>
        <w:rPr>
          <w:rFonts w:cs="David" w:hint="cs"/>
          <w:rtl/>
        </w:rPr>
      </w:pPr>
      <w:r w:rsidRPr="00E36956">
        <w:rPr>
          <w:rFonts w:cs="David" w:hint="cs"/>
          <w:rtl/>
        </w:rPr>
        <w:t>עו"ד טלי ארפי, הלשכה המשפטית, משרד האוצר</w:t>
      </w:r>
    </w:p>
    <w:p w14:paraId="69A83876" w14:textId="77777777" w:rsidR="00E36956" w:rsidRPr="00E36956" w:rsidRDefault="00E36956" w:rsidP="00E36956">
      <w:pPr>
        <w:bidi/>
        <w:rPr>
          <w:rFonts w:cs="David" w:hint="cs"/>
          <w:rtl/>
        </w:rPr>
      </w:pPr>
      <w:r w:rsidRPr="00E36956">
        <w:rPr>
          <w:rFonts w:cs="David" w:hint="cs"/>
          <w:rtl/>
        </w:rPr>
        <w:t>עו"ד מאיה לסר, הלשכה המשפטית, משרד האוצר</w:t>
      </w:r>
    </w:p>
    <w:p w14:paraId="758AFEF9" w14:textId="77777777" w:rsidR="00E36956" w:rsidRPr="00E36956" w:rsidRDefault="00E36956" w:rsidP="00E36956">
      <w:pPr>
        <w:bidi/>
        <w:rPr>
          <w:rFonts w:cs="David"/>
          <w:rtl/>
        </w:rPr>
      </w:pPr>
    </w:p>
    <w:p w14:paraId="70649D2D" w14:textId="77777777" w:rsidR="00E36956" w:rsidRPr="00E36956" w:rsidRDefault="00E36956" w:rsidP="00E36956">
      <w:pPr>
        <w:tabs>
          <w:tab w:val="left" w:pos="1930"/>
        </w:tabs>
        <w:bidi/>
        <w:rPr>
          <w:rFonts w:cs="David" w:hint="cs"/>
          <w:rtl/>
        </w:rPr>
      </w:pPr>
      <w:r w:rsidRPr="00E36956">
        <w:rPr>
          <w:rFonts w:cs="David"/>
          <w:b/>
          <w:bCs/>
          <w:u w:val="single"/>
          <w:rtl/>
        </w:rPr>
        <w:t>י</w:t>
      </w:r>
      <w:r w:rsidRPr="00E36956">
        <w:rPr>
          <w:rFonts w:cs="David" w:hint="cs"/>
          <w:b/>
          <w:bCs/>
          <w:u w:val="single"/>
          <w:rtl/>
        </w:rPr>
        <w:t>יעוץ משפטי</w:t>
      </w:r>
      <w:r w:rsidRPr="00E36956">
        <w:rPr>
          <w:rFonts w:cs="David"/>
          <w:b/>
          <w:bCs/>
          <w:u w:val="single"/>
          <w:rtl/>
        </w:rPr>
        <w:t>:</w:t>
      </w:r>
    </w:p>
    <w:p w14:paraId="5EEEB7F7" w14:textId="77777777" w:rsidR="00E36956" w:rsidRPr="00E36956" w:rsidRDefault="00E36956" w:rsidP="00E36956">
      <w:pPr>
        <w:bidi/>
        <w:rPr>
          <w:rFonts w:cs="David" w:hint="cs"/>
          <w:rtl/>
        </w:rPr>
      </w:pPr>
    </w:p>
    <w:p w14:paraId="071458DF" w14:textId="77777777" w:rsidR="00E36956" w:rsidRPr="00E36956" w:rsidRDefault="00E36956" w:rsidP="00E36956">
      <w:pPr>
        <w:bidi/>
        <w:rPr>
          <w:rFonts w:cs="David" w:hint="cs"/>
          <w:rtl/>
        </w:rPr>
      </w:pPr>
      <w:r w:rsidRPr="00E36956">
        <w:rPr>
          <w:rFonts w:cs="David" w:hint="cs"/>
          <w:rtl/>
        </w:rPr>
        <w:t>ארבל אסטרחן</w:t>
      </w:r>
    </w:p>
    <w:p w14:paraId="32A22A32" w14:textId="77777777" w:rsidR="00E36956" w:rsidRPr="00E36956" w:rsidRDefault="00E36956" w:rsidP="00E36956">
      <w:pPr>
        <w:bidi/>
        <w:rPr>
          <w:rFonts w:cs="David" w:hint="cs"/>
          <w:rtl/>
        </w:rPr>
      </w:pPr>
    </w:p>
    <w:p w14:paraId="12398913" w14:textId="77777777" w:rsidR="00E36956" w:rsidRPr="00E36956" w:rsidRDefault="00E36956" w:rsidP="00E36956">
      <w:pPr>
        <w:tabs>
          <w:tab w:val="left" w:pos="1930"/>
        </w:tabs>
        <w:bidi/>
        <w:rPr>
          <w:rFonts w:cs="David" w:hint="cs"/>
          <w:b/>
          <w:bCs/>
          <w:rtl/>
        </w:rPr>
      </w:pPr>
      <w:r w:rsidRPr="00E36956">
        <w:rPr>
          <w:rFonts w:cs="David"/>
          <w:b/>
          <w:bCs/>
          <w:u w:val="single"/>
          <w:rtl/>
        </w:rPr>
        <w:t>מנהלת הוועדה</w:t>
      </w:r>
      <w:r w:rsidRPr="00E36956">
        <w:rPr>
          <w:rFonts w:cs="David"/>
          <w:rtl/>
        </w:rPr>
        <w:t>:</w:t>
      </w:r>
    </w:p>
    <w:p w14:paraId="444C4743" w14:textId="77777777" w:rsidR="00E36956" w:rsidRPr="00E36956" w:rsidRDefault="00E36956" w:rsidP="00E36956">
      <w:pPr>
        <w:tabs>
          <w:tab w:val="left" w:pos="1930"/>
        </w:tabs>
        <w:bidi/>
        <w:rPr>
          <w:rFonts w:cs="David" w:hint="cs"/>
          <w:rtl/>
        </w:rPr>
      </w:pPr>
    </w:p>
    <w:p w14:paraId="3D56B95F" w14:textId="77777777" w:rsidR="00E36956" w:rsidRPr="00E36956" w:rsidRDefault="00E36956" w:rsidP="00E36956">
      <w:pPr>
        <w:tabs>
          <w:tab w:val="left" w:pos="1930"/>
        </w:tabs>
        <w:bidi/>
        <w:rPr>
          <w:rFonts w:cs="David" w:hint="cs"/>
          <w:rtl/>
        </w:rPr>
      </w:pPr>
      <w:r w:rsidRPr="00E36956">
        <w:rPr>
          <w:rFonts w:cs="David" w:hint="cs"/>
          <w:rtl/>
        </w:rPr>
        <w:t>אתי בן יוסף</w:t>
      </w:r>
    </w:p>
    <w:p w14:paraId="431237CB" w14:textId="77777777" w:rsidR="00E36956" w:rsidRPr="00E36956" w:rsidRDefault="00E36956" w:rsidP="00E36956">
      <w:pPr>
        <w:bidi/>
        <w:rPr>
          <w:rFonts w:cs="David"/>
          <w:rtl/>
        </w:rPr>
      </w:pPr>
    </w:p>
    <w:p w14:paraId="2CF34F1F" w14:textId="77777777" w:rsidR="00E36956" w:rsidRPr="00E36956" w:rsidRDefault="00E36956" w:rsidP="00E36956">
      <w:pPr>
        <w:tabs>
          <w:tab w:val="left" w:pos="1930"/>
        </w:tabs>
        <w:bidi/>
        <w:rPr>
          <w:rFonts w:cs="David" w:hint="cs"/>
          <w:rtl/>
        </w:rPr>
      </w:pPr>
      <w:r w:rsidRPr="00E36956">
        <w:rPr>
          <w:rFonts w:cs="David" w:hint="cs"/>
          <w:b/>
          <w:bCs/>
          <w:u w:val="single"/>
          <w:rtl/>
        </w:rPr>
        <w:t>רשמת פרלמנטרית</w:t>
      </w:r>
      <w:r w:rsidRPr="00E36956">
        <w:rPr>
          <w:rFonts w:cs="David"/>
          <w:rtl/>
        </w:rPr>
        <w:t>:</w:t>
      </w:r>
      <w:r w:rsidRPr="00E36956">
        <w:rPr>
          <w:rFonts w:cs="David" w:hint="cs"/>
          <w:rtl/>
        </w:rPr>
        <w:tab/>
      </w:r>
    </w:p>
    <w:p w14:paraId="0D2F3314" w14:textId="77777777" w:rsidR="00E36956" w:rsidRPr="00E36956" w:rsidRDefault="00E36956" w:rsidP="00E36956">
      <w:pPr>
        <w:bidi/>
        <w:rPr>
          <w:rFonts w:cs="David" w:hint="cs"/>
          <w:rtl/>
        </w:rPr>
      </w:pPr>
    </w:p>
    <w:p w14:paraId="66C73F6F" w14:textId="77777777" w:rsidR="00E36956" w:rsidRPr="00E36956" w:rsidRDefault="00E36956" w:rsidP="00E36956">
      <w:pPr>
        <w:bidi/>
        <w:rPr>
          <w:rFonts w:cs="David" w:hint="cs"/>
          <w:rtl/>
        </w:rPr>
      </w:pPr>
      <w:r w:rsidRPr="00E36956">
        <w:rPr>
          <w:rFonts w:cs="David" w:hint="cs"/>
          <w:rtl/>
        </w:rPr>
        <w:t>דרורה רשף</w:t>
      </w:r>
    </w:p>
    <w:p w14:paraId="04D975DF" w14:textId="77777777" w:rsidR="00E36956" w:rsidRPr="00E36956" w:rsidRDefault="00E36956" w:rsidP="00E36956">
      <w:pPr>
        <w:pStyle w:val="Heading5"/>
        <w:jc w:val="left"/>
        <w:rPr>
          <w:rFonts w:hint="cs"/>
          <w:rtl/>
        </w:rPr>
      </w:pPr>
    </w:p>
    <w:p w14:paraId="258B98BF" w14:textId="77777777" w:rsidR="00E36956" w:rsidRPr="00E36956" w:rsidRDefault="00E36956" w:rsidP="00E36956">
      <w:pPr>
        <w:pStyle w:val="Heading5"/>
        <w:jc w:val="left"/>
        <w:rPr>
          <w:rtl/>
        </w:rPr>
      </w:pPr>
      <w:r w:rsidRPr="00E36956">
        <w:rPr>
          <w:rtl/>
        </w:rPr>
        <w:t xml:space="preserve"> </w:t>
      </w:r>
    </w:p>
    <w:p w14:paraId="776F9BB8" w14:textId="77777777" w:rsidR="00E36956" w:rsidRPr="00E36956" w:rsidRDefault="00E36956" w:rsidP="00E36956">
      <w:pPr>
        <w:bidi/>
        <w:jc w:val="center"/>
        <w:rPr>
          <w:rFonts w:cs="David" w:hint="cs"/>
          <w:b/>
          <w:bCs/>
          <w:u w:val="single"/>
          <w:rtl/>
        </w:rPr>
      </w:pPr>
      <w:r w:rsidRPr="00E36956">
        <w:rPr>
          <w:rFonts w:cs="David"/>
          <w:rtl/>
        </w:rPr>
        <w:br w:type="page"/>
      </w:r>
      <w:r w:rsidRPr="00E36956">
        <w:rPr>
          <w:rFonts w:cs="David" w:hint="cs"/>
          <w:b/>
          <w:bCs/>
          <w:u w:val="single"/>
          <w:rtl/>
        </w:rPr>
        <w:lastRenderedPageBreak/>
        <w:t>א. קביעת מסגרת הדיון להצעות להביע אי אמון בממשלה</w:t>
      </w:r>
    </w:p>
    <w:p w14:paraId="0FB5D4DD" w14:textId="77777777" w:rsidR="00E36956" w:rsidRPr="00E36956" w:rsidRDefault="00E36956" w:rsidP="00E36956">
      <w:pPr>
        <w:bidi/>
        <w:rPr>
          <w:rFonts w:cs="David" w:hint="cs"/>
          <w:rtl/>
        </w:rPr>
      </w:pPr>
    </w:p>
    <w:p w14:paraId="4DB3CEDE" w14:textId="77777777" w:rsidR="00E36956" w:rsidRPr="00E36956" w:rsidRDefault="00E36956" w:rsidP="00E36956">
      <w:pPr>
        <w:bidi/>
        <w:rPr>
          <w:rFonts w:cs="David" w:hint="cs"/>
          <w:u w:val="single"/>
          <w:rtl/>
        </w:rPr>
      </w:pPr>
    </w:p>
    <w:p w14:paraId="0613F76A"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47074C0A" w14:textId="77777777" w:rsidR="00E36956" w:rsidRPr="00E36956" w:rsidRDefault="00E36956" w:rsidP="00E36956">
      <w:pPr>
        <w:bidi/>
        <w:rPr>
          <w:rFonts w:cs="David" w:hint="cs"/>
          <w:u w:val="single"/>
          <w:rtl/>
        </w:rPr>
      </w:pPr>
    </w:p>
    <w:p w14:paraId="7DFCEDC0" w14:textId="77777777" w:rsidR="00E36956" w:rsidRPr="00E36956" w:rsidRDefault="00E36956" w:rsidP="00E36956">
      <w:pPr>
        <w:bidi/>
        <w:rPr>
          <w:rFonts w:cs="David" w:hint="cs"/>
          <w:rtl/>
        </w:rPr>
      </w:pPr>
      <w:r w:rsidRPr="00E36956">
        <w:rPr>
          <w:rFonts w:cs="David" w:hint="cs"/>
          <w:rtl/>
        </w:rPr>
        <w:tab/>
        <w:t xml:space="preserve">בוקר טוב לכולם. אני פותחת ישיבה נוספת של ועדת הכנסת. אני רוצה לאחל לכולנו שמי ייתן שהשבוע הזה נשמע רק בשורות טובות- - - </w:t>
      </w:r>
    </w:p>
    <w:p w14:paraId="6B39E1F2" w14:textId="77777777" w:rsidR="00E36956" w:rsidRPr="00E36956" w:rsidRDefault="00E36956" w:rsidP="00E36956">
      <w:pPr>
        <w:bidi/>
        <w:rPr>
          <w:rFonts w:cs="David" w:hint="cs"/>
          <w:rtl/>
        </w:rPr>
      </w:pPr>
    </w:p>
    <w:p w14:paraId="269E0337" w14:textId="77777777" w:rsidR="00E36956" w:rsidRPr="00E36956" w:rsidRDefault="00E36956" w:rsidP="00E36956">
      <w:pPr>
        <w:bidi/>
        <w:rPr>
          <w:rFonts w:cs="David" w:hint="cs"/>
          <w:u w:val="single"/>
          <w:rtl/>
        </w:rPr>
      </w:pPr>
      <w:r w:rsidRPr="00E36956">
        <w:rPr>
          <w:rFonts w:cs="David" w:hint="cs"/>
          <w:u w:val="single"/>
          <w:rtl/>
        </w:rPr>
        <w:t>קריאות:</w:t>
      </w:r>
    </w:p>
    <w:p w14:paraId="16EE2A07" w14:textId="77777777" w:rsidR="00E36956" w:rsidRPr="00E36956" w:rsidRDefault="00E36956" w:rsidP="00E36956">
      <w:pPr>
        <w:bidi/>
        <w:rPr>
          <w:rFonts w:cs="David" w:hint="cs"/>
          <w:rtl/>
        </w:rPr>
      </w:pPr>
    </w:p>
    <w:p w14:paraId="49CF083D" w14:textId="77777777" w:rsidR="00E36956" w:rsidRPr="00E36956" w:rsidRDefault="00E36956" w:rsidP="00E36956">
      <w:pPr>
        <w:bidi/>
        <w:rPr>
          <w:rFonts w:cs="David" w:hint="cs"/>
          <w:rtl/>
        </w:rPr>
      </w:pPr>
      <w:r w:rsidRPr="00E36956">
        <w:rPr>
          <w:rFonts w:cs="David" w:hint="cs"/>
          <w:rtl/>
        </w:rPr>
        <w:tab/>
        <w:t>אמן.</w:t>
      </w:r>
    </w:p>
    <w:p w14:paraId="267BE0C2" w14:textId="77777777" w:rsidR="00E36956" w:rsidRPr="00E36956" w:rsidRDefault="00E36956" w:rsidP="00E36956">
      <w:pPr>
        <w:bidi/>
        <w:rPr>
          <w:rFonts w:cs="David" w:hint="cs"/>
          <w:rtl/>
        </w:rPr>
      </w:pPr>
    </w:p>
    <w:p w14:paraId="796A28B9"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78A92E86" w14:textId="77777777" w:rsidR="00E36956" w:rsidRPr="00E36956" w:rsidRDefault="00E36956" w:rsidP="00E36956">
      <w:pPr>
        <w:bidi/>
        <w:rPr>
          <w:rFonts w:cs="David" w:hint="cs"/>
          <w:rtl/>
        </w:rPr>
      </w:pPr>
    </w:p>
    <w:p w14:paraId="0D6ACB7C" w14:textId="77777777" w:rsidR="00E36956" w:rsidRPr="00E36956" w:rsidRDefault="00E36956" w:rsidP="00E36956">
      <w:pPr>
        <w:bidi/>
        <w:rPr>
          <w:rFonts w:cs="David" w:hint="cs"/>
          <w:rtl/>
        </w:rPr>
      </w:pPr>
      <w:r w:rsidRPr="00E36956">
        <w:rPr>
          <w:rFonts w:cs="David" w:hint="cs"/>
          <w:rtl/>
        </w:rPr>
        <w:tab/>
        <w:t xml:space="preserve">ונתבשר שהלחימה בצפון תגיע לקיצה, אבל מעבר לזה - הרגע הגעתי מישיבה אצל יושבת ראש הכנסת. ומכיוון שנאמרות במסדרונות אמרות כאלה ואחרות בדבר הפגרה </w:t>
      </w:r>
      <w:r w:rsidRPr="00E36956">
        <w:rPr>
          <w:rFonts w:cs="David"/>
          <w:rtl/>
        </w:rPr>
        <w:t>–</w:t>
      </w:r>
      <w:r w:rsidRPr="00E36956">
        <w:rPr>
          <w:rFonts w:cs="David" w:hint="cs"/>
          <w:rtl/>
        </w:rPr>
        <w:t xml:space="preserve"> אני יודעת שגם חברת הכנסת גלאון שלחה מכתב, וכולי - אז כדי לסבר את האוזן ולהבין מה קורה:  מבחינת התקנון - תקנון 27ב אומר שדיון בפגרה </w:t>
      </w:r>
      <w:r w:rsidRPr="00E36956">
        <w:rPr>
          <w:rFonts w:cs="David"/>
          <w:rtl/>
        </w:rPr>
        <w:t>–</w:t>
      </w:r>
      <w:r w:rsidRPr="00E36956">
        <w:rPr>
          <w:rFonts w:cs="David" w:hint="cs"/>
          <w:rtl/>
        </w:rPr>
        <w:t xml:space="preserve"> מועד פתיחה וסגירה של הכנסת -  יכול להיעשות רק לאחר שיושבת ראש הכנסת פנתה לוועדת הכנסת, והיא עדיין לא פנתה, זה אל"ף, ובי"ת, בסיכום דברים שהיה לי אתה, נאמר לי הבוקר שבהתאם לנסיבות ולמצב יש לנו את השבוע עד יום רביעי שבו נחליט אם נאריך את היציאה לפגרה. ומכיוון שאנחנו פועלים בהתאם לתקנון,  יושבת הראש צריכה להחליט על זה עם הנשיאות, וזה עדיין לא קרה, רק כדי לסבר לכולם את האוזן, זה המצב. אז כך שגם אין להעלות את זה בשונות.  </w:t>
      </w:r>
    </w:p>
    <w:p w14:paraId="550D10D0" w14:textId="77777777" w:rsidR="00E36956" w:rsidRPr="00E36956" w:rsidRDefault="00E36956" w:rsidP="00E36956">
      <w:pPr>
        <w:bidi/>
        <w:rPr>
          <w:rFonts w:cs="David" w:hint="cs"/>
          <w:rtl/>
        </w:rPr>
      </w:pPr>
    </w:p>
    <w:p w14:paraId="714AE150" w14:textId="77777777" w:rsidR="00E36956" w:rsidRPr="00E36956" w:rsidRDefault="00E36956" w:rsidP="00E36956">
      <w:pPr>
        <w:bidi/>
        <w:rPr>
          <w:rFonts w:cs="David" w:hint="cs"/>
          <w:rtl/>
        </w:rPr>
      </w:pPr>
      <w:r w:rsidRPr="00E36956">
        <w:rPr>
          <w:rFonts w:cs="David" w:hint="cs"/>
          <w:u w:val="single"/>
          <w:rtl/>
        </w:rPr>
        <w:t>זהבה גלאון:</w:t>
      </w:r>
    </w:p>
    <w:p w14:paraId="60B2AD86" w14:textId="77777777" w:rsidR="00E36956" w:rsidRPr="00E36956" w:rsidRDefault="00E36956" w:rsidP="00E36956">
      <w:pPr>
        <w:bidi/>
        <w:rPr>
          <w:rFonts w:cs="David" w:hint="cs"/>
          <w:rtl/>
        </w:rPr>
      </w:pPr>
    </w:p>
    <w:p w14:paraId="41B7EA6F" w14:textId="77777777" w:rsidR="00E36956" w:rsidRPr="00E36956" w:rsidRDefault="00E36956" w:rsidP="00E36956">
      <w:pPr>
        <w:bidi/>
        <w:rPr>
          <w:rFonts w:cs="David" w:hint="cs"/>
          <w:rtl/>
        </w:rPr>
      </w:pPr>
      <w:r w:rsidRPr="00E36956">
        <w:rPr>
          <w:rFonts w:cs="David" w:hint="cs"/>
          <w:rtl/>
        </w:rPr>
        <w:tab/>
        <w:t>רק שאלת הבהרה. נניח שהיושבת ראש תחשוב שצריך להאריך את המושב, מתי היא אמורה לפנות מבחינת הוועדה?</w:t>
      </w:r>
    </w:p>
    <w:p w14:paraId="47A98EB9" w14:textId="77777777" w:rsidR="00E36956" w:rsidRPr="00E36956" w:rsidRDefault="00E36956" w:rsidP="00E36956">
      <w:pPr>
        <w:bidi/>
        <w:rPr>
          <w:rFonts w:cs="David" w:hint="cs"/>
          <w:rtl/>
        </w:rPr>
      </w:pPr>
    </w:p>
    <w:p w14:paraId="4ED52659"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622D07AF" w14:textId="77777777" w:rsidR="00E36956" w:rsidRPr="00E36956" w:rsidRDefault="00E36956" w:rsidP="00E36956">
      <w:pPr>
        <w:bidi/>
        <w:rPr>
          <w:rFonts w:cs="David" w:hint="cs"/>
          <w:rtl/>
        </w:rPr>
      </w:pPr>
    </w:p>
    <w:p w14:paraId="748CBF3B" w14:textId="77777777" w:rsidR="00E36956" w:rsidRPr="00E36956" w:rsidRDefault="00E36956" w:rsidP="00E36956">
      <w:pPr>
        <w:bidi/>
        <w:rPr>
          <w:rFonts w:cs="David" w:hint="cs"/>
          <w:rtl/>
        </w:rPr>
      </w:pPr>
      <w:r w:rsidRPr="00E36956">
        <w:rPr>
          <w:rFonts w:cs="David" w:hint="cs"/>
          <w:rtl/>
        </w:rPr>
        <w:tab/>
        <w:t xml:space="preserve">היא יכולה לעשות את זה מעכשיו לעכשיו, אין בעיה. אני אכנס את הוועדה, וכולי. </w:t>
      </w:r>
    </w:p>
    <w:p w14:paraId="56912189" w14:textId="77777777" w:rsidR="00E36956" w:rsidRPr="00E36956" w:rsidRDefault="00E36956" w:rsidP="00E36956">
      <w:pPr>
        <w:bidi/>
        <w:rPr>
          <w:rFonts w:cs="David" w:hint="cs"/>
          <w:rtl/>
        </w:rPr>
      </w:pPr>
    </w:p>
    <w:p w14:paraId="18C05C37" w14:textId="77777777" w:rsidR="00E36956" w:rsidRPr="00E36956" w:rsidRDefault="00E36956" w:rsidP="00E36956">
      <w:pPr>
        <w:bidi/>
        <w:rPr>
          <w:rFonts w:cs="David" w:hint="cs"/>
          <w:rtl/>
        </w:rPr>
      </w:pPr>
      <w:r w:rsidRPr="00E36956">
        <w:rPr>
          <w:rFonts w:cs="David" w:hint="cs"/>
          <w:rtl/>
        </w:rPr>
        <w:tab/>
        <w:t xml:space="preserve">הנושא השני שאתו הייתי צריכה לפתוח, למעשה </w:t>
      </w:r>
      <w:r w:rsidRPr="00E36956">
        <w:rPr>
          <w:rFonts w:cs="David"/>
          <w:rtl/>
        </w:rPr>
        <w:t>–</w:t>
      </w:r>
      <w:r w:rsidRPr="00E36956">
        <w:rPr>
          <w:rFonts w:cs="David" w:hint="cs"/>
          <w:rtl/>
        </w:rPr>
        <w:t xml:space="preserve"> אנחנו מקבלים אותך בברכה, חבר הכנסת פרוש, וכולנו משתתפים בצערך על מרת פרוש, ומי ייתן ולא תדעו עוד צער.</w:t>
      </w:r>
    </w:p>
    <w:p w14:paraId="269E5C7C" w14:textId="77777777" w:rsidR="00E36956" w:rsidRPr="00E36956" w:rsidRDefault="00E36956" w:rsidP="00E36956">
      <w:pPr>
        <w:bidi/>
        <w:rPr>
          <w:rFonts w:cs="David" w:hint="cs"/>
          <w:rtl/>
        </w:rPr>
      </w:pPr>
    </w:p>
    <w:p w14:paraId="244EC4DC" w14:textId="77777777" w:rsidR="00E36956" w:rsidRPr="00E36956" w:rsidRDefault="00E36956" w:rsidP="00E36956">
      <w:pPr>
        <w:bidi/>
        <w:rPr>
          <w:rFonts w:cs="David" w:hint="cs"/>
          <w:u w:val="single"/>
          <w:rtl/>
        </w:rPr>
      </w:pPr>
      <w:r w:rsidRPr="00E36956">
        <w:rPr>
          <w:rFonts w:cs="David" w:hint="cs"/>
          <w:u w:val="single"/>
          <w:rtl/>
        </w:rPr>
        <w:t>מאיר פרוש:</w:t>
      </w:r>
    </w:p>
    <w:p w14:paraId="7CE2EE28" w14:textId="77777777" w:rsidR="00E36956" w:rsidRPr="00E36956" w:rsidRDefault="00E36956" w:rsidP="00E36956">
      <w:pPr>
        <w:bidi/>
        <w:rPr>
          <w:rFonts w:cs="David" w:hint="cs"/>
          <w:u w:val="single"/>
        </w:rPr>
      </w:pPr>
    </w:p>
    <w:p w14:paraId="28D76440" w14:textId="77777777" w:rsidR="00E36956" w:rsidRPr="00E36956" w:rsidRDefault="00E36956" w:rsidP="00E36956">
      <w:pPr>
        <w:bidi/>
        <w:rPr>
          <w:rFonts w:cs="David" w:hint="cs"/>
          <w:rtl/>
        </w:rPr>
      </w:pPr>
      <w:r w:rsidRPr="00E36956">
        <w:rPr>
          <w:rFonts w:cs="David" w:hint="cs"/>
          <w:rtl/>
        </w:rPr>
        <w:tab/>
        <w:t xml:space="preserve"> תודה. </w:t>
      </w:r>
    </w:p>
    <w:p w14:paraId="6A2DBE7E" w14:textId="77777777" w:rsidR="00E36956" w:rsidRPr="00E36956" w:rsidRDefault="00E36956" w:rsidP="00E36956">
      <w:pPr>
        <w:bidi/>
        <w:rPr>
          <w:rFonts w:cs="David" w:hint="cs"/>
          <w:rtl/>
        </w:rPr>
      </w:pPr>
    </w:p>
    <w:p w14:paraId="77F1E068"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153AE08F" w14:textId="77777777" w:rsidR="00E36956" w:rsidRPr="00E36956" w:rsidRDefault="00E36956" w:rsidP="00E36956">
      <w:pPr>
        <w:bidi/>
        <w:rPr>
          <w:rFonts w:cs="David" w:hint="cs"/>
          <w:rtl/>
        </w:rPr>
      </w:pPr>
    </w:p>
    <w:p w14:paraId="0EC57B49" w14:textId="77777777" w:rsidR="00E36956" w:rsidRPr="00E36956" w:rsidRDefault="00E36956" w:rsidP="00E36956">
      <w:pPr>
        <w:bidi/>
        <w:rPr>
          <w:rFonts w:cs="David" w:hint="cs"/>
          <w:rtl/>
        </w:rPr>
      </w:pPr>
      <w:r w:rsidRPr="00E36956">
        <w:rPr>
          <w:rFonts w:cs="David" w:hint="cs"/>
          <w:rtl/>
        </w:rPr>
        <w:tab/>
        <w:t xml:space="preserve">דבר נוסף שקשור לפגרה </w:t>
      </w:r>
      <w:r w:rsidRPr="00E36956">
        <w:rPr>
          <w:rFonts w:cs="David"/>
          <w:rtl/>
        </w:rPr>
        <w:t>–</w:t>
      </w:r>
      <w:r w:rsidRPr="00E36956">
        <w:rPr>
          <w:rFonts w:cs="David" w:hint="cs"/>
          <w:rtl/>
        </w:rPr>
        <w:t xml:space="preserve"> עד עתה בכנסות קודמות, הוחלט להגביל את כינוס הוועדות למיניהן, כאשר היו שלוש ועדות </w:t>
      </w:r>
      <w:r w:rsidRPr="00E36956">
        <w:rPr>
          <w:rFonts w:cs="David"/>
          <w:rtl/>
        </w:rPr>
        <w:t>–</w:t>
      </w:r>
      <w:r w:rsidRPr="00E36956">
        <w:rPr>
          <w:rFonts w:cs="David" w:hint="cs"/>
          <w:rtl/>
        </w:rPr>
        <w:t xml:space="preserve"> ועדת חוץ וביטחון, ועדת החוקה, חוק ומשפט וועדת כספים </w:t>
      </w:r>
      <w:r w:rsidRPr="00E36956">
        <w:rPr>
          <w:rFonts w:cs="David"/>
          <w:rtl/>
        </w:rPr>
        <w:t>–</w:t>
      </w:r>
      <w:r w:rsidRPr="00E36956">
        <w:rPr>
          <w:rFonts w:cs="David" w:hint="cs"/>
          <w:rtl/>
        </w:rPr>
        <w:t xml:space="preserve"> שלא הייתה הגבלה על הכינוס שלהן. בגלל המצב המיוחד יש החלטה </w:t>
      </w:r>
      <w:r w:rsidRPr="00E36956">
        <w:rPr>
          <w:rFonts w:cs="David"/>
          <w:rtl/>
        </w:rPr>
        <w:t>–</w:t>
      </w:r>
      <w:r w:rsidRPr="00E36956">
        <w:rPr>
          <w:rFonts w:cs="David" w:hint="cs"/>
          <w:rtl/>
        </w:rPr>
        <w:t xml:space="preserve"> יושבת ראש הכנסת הורתה, בצורה חד משמעית וברורה, שלאף ועדה לא תהיה הגבלה. כל ראשי הוועדות יוכלו לכנס את הוועדות במהלך הפגרה כל אימת שהם יחשבו שזה נכון וראוי ורצוי ודחוף מבחינתם. כך שגם את ההודעה למנהלי הסיעות שלכם ולראשי הוועדות אני מבקשת להעביר. </w:t>
      </w:r>
    </w:p>
    <w:p w14:paraId="49174EE0" w14:textId="77777777" w:rsidR="00E36956" w:rsidRPr="00E36956" w:rsidRDefault="00E36956" w:rsidP="00E36956">
      <w:pPr>
        <w:bidi/>
        <w:rPr>
          <w:rFonts w:cs="David" w:hint="cs"/>
          <w:rtl/>
        </w:rPr>
      </w:pPr>
    </w:p>
    <w:p w14:paraId="1E39B96D" w14:textId="77777777" w:rsidR="00E36956" w:rsidRPr="00E36956" w:rsidRDefault="00E36956" w:rsidP="00E36956">
      <w:pPr>
        <w:bidi/>
        <w:rPr>
          <w:rFonts w:cs="David" w:hint="cs"/>
          <w:rtl/>
        </w:rPr>
      </w:pPr>
      <w:r w:rsidRPr="00E36956">
        <w:rPr>
          <w:rFonts w:cs="David" w:hint="cs"/>
          <w:rtl/>
        </w:rPr>
        <w:tab/>
        <w:t xml:space="preserve">ובנוסף, יש סיכום נוסף, שהכנסת תתכנס מעת לעת. זאת אומרת: במידה שנניח שאנחנו מאריכים או לא מאריכים </w:t>
      </w:r>
      <w:r w:rsidRPr="00E36956">
        <w:rPr>
          <w:rFonts w:cs="David"/>
          <w:rtl/>
        </w:rPr>
        <w:t>–</w:t>
      </w:r>
      <w:r w:rsidRPr="00E36956">
        <w:rPr>
          <w:rFonts w:cs="David" w:hint="cs"/>
          <w:rtl/>
        </w:rPr>
        <w:t xml:space="preserve"> השאלה הזאת כרגע לא עומדת לפתחנו </w:t>
      </w:r>
      <w:r w:rsidRPr="00E36956">
        <w:rPr>
          <w:rFonts w:cs="David"/>
          <w:rtl/>
        </w:rPr>
        <w:t>–</w:t>
      </w:r>
      <w:r w:rsidRPr="00E36956">
        <w:rPr>
          <w:rFonts w:cs="David" w:hint="cs"/>
          <w:rtl/>
        </w:rPr>
        <w:t xml:space="preserve"> אבל במידה שנניח יצאנו כבר לפגרה, ויש סבירות גבוהה שיש צורך שהכנסת תתכנס, אז ייצאו זימונים והכנסת תתכנס בזמן שצריך. </w:t>
      </w:r>
    </w:p>
    <w:p w14:paraId="278B3A1B" w14:textId="77777777" w:rsidR="00E36956" w:rsidRPr="00E36956" w:rsidRDefault="00E36956" w:rsidP="00E36956">
      <w:pPr>
        <w:bidi/>
        <w:rPr>
          <w:rFonts w:cs="David" w:hint="cs"/>
          <w:rtl/>
        </w:rPr>
      </w:pPr>
    </w:p>
    <w:p w14:paraId="2340D76E" w14:textId="77777777" w:rsidR="00E36956" w:rsidRPr="00E36956" w:rsidRDefault="00E36956" w:rsidP="00E36956">
      <w:pPr>
        <w:bidi/>
        <w:rPr>
          <w:rFonts w:cs="David" w:hint="cs"/>
          <w:rtl/>
        </w:rPr>
      </w:pPr>
      <w:r w:rsidRPr="00E36956">
        <w:rPr>
          <w:rFonts w:cs="David" w:hint="cs"/>
          <w:u w:val="single"/>
          <w:rtl/>
        </w:rPr>
        <w:t>זהבה גלאון:</w:t>
      </w:r>
    </w:p>
    <w:p w14:paraId="09956497" w14:textId="77777777" w:rsidR="00E36956" w:rsidRPr="00E36956" w:rsidRDefault="00E36956" w:rsidP="00E36956">
      <w:pPr>
        <w:bidi/>
        <w:rPr>
          <w:rFonts w:cs="David" w:hint="cs"/>
          <w:rtl/>
        </w:rPr>
      </w:pPr>
    </w:p>
    <w:p w14:paraId="4340AF3A" w14:textId="77777777" w:rsidR="00E36956" w:rsidRPr="00E36956" w:rsidRDefault="00E36956" w:rsidP="00E36956">
      <w:pPr>
        <w:bidi/>
        <w:rPr>
          <w:rFonts w:cs="David" w:hint="cs"/>
          <w:rtl/>
        </w:rPr>
      </w:pPr>
      <w:r w:rsidRPr="00E36956">
        <w:rPr>
          <w:rFonts w:cs="David" w:hint="cs"/>
          <w:rtl/>
        </w:rPr>
        <w:tab/>
        <w:t xml:space="preserve"> מי יקבע את זה?</w:t>
      </w:r>
    </w:p>
    <w:p w14:paraId="238F0AA8" w14:textId="77777777" w:rsidR="00E36956" w:rsidRPr="00E36956" w:rsidRDefault="00E36956" w:rsidP="00E36956">
      <w:pPr>
        <w:bidi/>
        <w:rPr>
          <w:rFonts w:cs="David" w:hint="cs"/>
          <w:rtl/>
        </w:rPr>
      </w:pPr>
    </w:p>
    <w:p w14:paraId="4198868E" w14:textId="77777777" w:rsidR="00E36956" w:rsidRPr="00E36956" w:rsidRDefault="00E36956" w:rsidP="00E36956">
      <w:pPr>
        <w:bidi/>
        <w:rPr>
          <w:rFonts w:cs="David" w:hint="cs"/>
          <w:u w:val="single"/>
          <w:rtl/>
        </w:rPr>
      </w:pPr>
      <w:r w:rsidRPr="00E36956">
        <w:rPr>
          <w:rFonts w:cs="David" w:hint="cs"/>
          <w:u w:val="single"/>
          <w:rtl/>
        </w:rPr>
        <w:lastRenderedPageBreak/>
        <w:t>היו"ר רוחמה אברהם:</w:t>
      </w:r>
    </w:p>
    <w:p w14:paraId="136EBFEB" w14:textId="77777777" w:rsidR="00E36956" w:rsidRPr="00E36956" w:rsidRDefault="00E36956" w:rsidP="00E36956">
      <w:pPr>
        <w:bidi/>
        <w:rPr>
          <w:rFonts w:cs="David" w:hint="cs"/>
          <w:rtl/>
        </w:rPr>
      </w:pPr>
    </w:p>
    <w:p w14:paraId="1AC5550B" w14:textId="77777777" w:rsidR="00E36956" w:rsidRPr="00E36956" w:rsidRDefault="00E36956" w:rsidP="00E36956">
      <w:pPr>
        <w:bidi/>
        <w:rPr>
          <w:rFonts w:cs="David" w:hint="cs"/>
          <w:rtl/>
        </w:rPr>
      </w:pPr>
      <w:r w:rsidRPr="00E36956">
        <w:rPr>
          <w:rFonts w:cs="David" w:hint="cs"/>
          <w:rtl/>
        </w:rPr>
        <w:tab/>
        <w:t xml:space="preserve">יושבת ראש הכנסת. </w:t>
      </w:r>
    </w:p>
    <w:p w14:paraId="1F5C4317" w14:textId="77777777" w:rsidR="00E36956" w:rsidRPr="00E36956" w:rsidRDefault="00E36956" w:rsidP="00E36956">
      <w:pPr>
        <w:bidi/>
        <w:rPr>
          <w:rFonts w:cs="David" w:hint="cs"/>
          <w:rtl/>
        </w:rPr>
      </w:pPr>
    </w:p>
    <w:p w14:paraId="318696C2" w14:textId="77777777" w:rsidR="00E36956" w:rsidRPr="00E36956" w:rsidRDefault="00E36956" w:rsidP="00E36956">
      <w:pPr>
        <w:bidi/>
        <w:rPr>
          <w:rFonts w:cs="David" w:hint="cs"/>
          <w:rtl/>
        </w:rPr>
      </w:pPr>
      <w:r w:rsidRPr="00E36956">
        <w:rPr>
          <w:rFonts w:cs="David" w:hint="cs"/>
          <w:u w:val="single"/>
          <w:rtl/>
        </w:rPr>
        <w:t>זהבה גלאון:</w:t>
      </w:r>
    </w:p>
    <w:p w14:paraId="13525C4F" w14:textId="77777777" w:rsidR="00E36956" w:rsidRPr="00E36956" w:rsidRDefault="00E36956" w:rsidP="00E36956">
      <w:pPr>
        <w:bidi/>
        <w:rPr>
          <w:rFonts w:cs="David" w:hint="cs"/>
          <w:rtl/>
        </w:rPr>
      </w:pPr>
    </w:p>
    <w:p w14:paraId="59ABEF48" w14:textId="77777777" w:rsidR="00E36956" w:rsidRPr="00E36956" w:rsidRDefault="00E36956" w:rsidP="00E36956">
      <w:pPr>
        <w:bidi/>
        <w:rPr>
          <w:rFonts w:cs="David" w:hint="cs"/>
          <w:rtl/>
        </w:rPr>
      </w:pPr>
      <w:r w:rsidRPr="00E36956">
        <w:rPr>
          <w:rFonts w:cs="David" w:hint="cs"/>
          <w:rtl/>
        </w:rPr>
        <w:tab/>
        <w:t>זה נתון לשיקול דעתה?</w:t>
      </w:r>
    </w:p>
    <w:p w14:paraId="340779EB" w14:textId="77777777" w:rsidR="00E36956" w:rsidRPr="00E36956" w:rsidRDefault="00E36956" w:rsidP="00E36956">
      <w:pPr>
        <w:bidi/>
        <w:rPr>
          <w:rFonts w:cs="David" w:hint="cs"/>
          <w:rtl/>
        </w:rPr>
      </w:pPr>
    </w:p>
    <w:p w14:paraId="1DDD0144"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42865FD3" w14:textId="77777777" w:rsidR="00E36956" w:rsidRPr="00E36956" w:rsidRDefault="00E36956" w:rsidP="00E36956">
      <w:pPr>
        <w:bidi/>
        <w:rPr>
          <w:rFonts w:cs="David" w:hint="cs"/>
          <w:rtl/>
        </w:rPr>
      </w:pPr>
    </w:p>
    <w:p w14:paraId="3816FE7D" w14:textId="77777777" w:rsidR="00E36956" w:rsidRPr="00E36956" w:rsidRDefault="00E36956" w:rsidP="00E36956">
      <w:pPr>
        <w:bidi/>
        <w:rPr>
          <w:rFonts w:cs="David" w:hint="cs"/>
          <w:rtl/>
        </w:rPr>
      </w:pPr>
      <w:r w:rsidRPr="00E36956">
        <w:rPr>
          <w:rFonts w:cs="David" w:hint="cs"/>
          <w:rtl/>
        </w:rPr>
        <w:tab/>
        <w:t xml:space="preserve">כן. </w:t>
      </w:r>
    </w:p>
    <w:p w14:paraId="652DDD45" w14:textId="77777777" w:rsidR="00E36956" w:rsidRPr="00E36956" w:rsidRDefault="00E36956" w:rsidP="00E36956">
      <w:pPr>
        <w:bidi/>
        <w:rPr>
          <w:rFonts w:cs="David" w:hint="cs"/>
          <w:rtl/>
        </w:rPr>
      </w:pPr>
    </w:p>
    <w:p w14:paraId="2B8E946E" w14:textId="77777777" w:rsidR="00E36956" w:rsidRPr="00E36956" w:rsidRDefault="00E36956" w:rsidP="00E36956">
      <w:pPr>
        <w:bidi/>
        <w:rPr>
          <w:rFonts w:cs="David" w:hint="cs"/>
          <w:rtl/>
        </w:rPr>
      </w:pPr>
      <w:r w:rsidRPr="00E36956">
        <w:rPr>
          <w:rFonts w:cs="David" w:hint="cs"/>
          <w:u w:val="single"/>
          <w:rtl/>
        </w:rPr>
        <w:t>זהבה גלאון:</w:t>
      </w:r>
    </w:p>
    <w:p w14:paraId="17E11D2D" w14:textId="77777777" w:rsidR="00E36956" w:rsidRPr="00E36956" w:rsidRDefault="00E36956" w:rsidP="00E36956">
      <w:pPr>
        <w:bidi/>
        <w:rPr>
          <w:rFonts w:cs="David" w:hint="cs"/>
          <w:rtl/>
        </w:rPr>
      </w:pPr>
    </w:p>
    <w:p w14:paraId="3228F953" w14:textId="77777777" w:rsidR="00E36956" w:rsidRPr="00E36956" w:rsidRDefault="00E36956" w:rsidP="00E36956">
      <w:pPr>
        <w:bidi/>
        <w:rPr>
          <w:rFonts w:cs="David" w:hint="cs"/>
          <w:rtl/>
        </w:rPr>
      </w:pPr>
      <w:r w:rsidRPr="00E36956">
        <w:rPr>
          <w:rFonts w:cs="David" w:hint="cs"/>
          <w:rtl/>
        </w:rPr>
        <w:tab/>
        <w:t xml:space="preserve"> הבנתי. יש לנו בעיה עם זה שזה יהיה נתון לשיקול דעתה בלבד.</w:t>
      </w:r>
    </w:p>
    <w:p w14:paraId="68F1C4E9" w14:textId="77777777" w:rsidR="00E36956" w:rsidRPr="00E36956" w:rsidRDefault="00E36956" w:rsidP="00E36956">
      <w:pPr>
        <w:bidi/>
        <w:rPr>
          <w:rFonts w:cs="David" w:hint="cs"/>
          <w:rtl/>
        </w:rPr>
      </w:pPr>
    </w:p>
    <w:p w14:paraId="1E1BFDBB" w14:textId="77777777" w:rsidR="00E36956" w:rsidRPr="00E36956" w:rsidRDefault="00E36956" w:rsidP="00E36956">
      <w:pPr>
        <w:bidi/>
        <w:rPr>
          <w:rFonts w:cs="David" w:hint="cs"/>
          <w:rtl/>
        </w:rPr>
      </w:pPr>
      <w:r w:rsidRPr="00E36956">
        <w:rPr>
          <w:rFonts w:cs="David" w:hint="cs"/>
          <w:u w:val="single"/>
          <w:rtl/>
        </w:rPr>
        <w:t>דוד טל:</w:t>
      </w:r>
    </w:p>
    <w:p w14:paraId="32E1B5AB" w14:textId="77777777" w:rsidR="00E36956" w:rsidRPr="00E36956" w:rsidRDefault="00E36956" w:rsidP="00E36956">
      <w:pPr>
        <w:bidi/>
        <w:rPr>
          <w:rFonts w:cs="David" w:hint="cs"/>
          <w:rtl/>
        </w:rPr>
      </w:pPr>
    </w:p>
    <w:p w14:paraId="18032695" w14:textId="77777777" w:rsidR="00E36956" w:rsidRPr="00E36956" w:rsidRDefault="00E36956" w:rsidP="00E36956">
      <w:pPr>
        <w:bidi/>
        <w:rPr>
          <w:rFonts w:cs="David" w:hint="cs"/>
          <w:rtl/>
        </w:rPr>
      </w:pPr>
      <w:r w:rsidRPr="00E36956">
        <w:rPr>
          <w:rFonts w:cs="David" w:hint="cs"/>
          <w:rtl/>
        </w:rPr>
        <w:tab/>
        <w:t xml:space="preserve"> למה? גברתי לא סומכת על יושבת ראש הכנסת?</w:t>
      </w:r>
    </w:p>
    <w:p w14:paraId="4BEBE437" w14:textId="77777777" w:rsidR="00E36956" w:rsidRPr="00E36956" w:rsidRDefault="00E36956" w:rsidP="00E36956">
      <w:pPr>
        <w:bidi/>
        <w:rPr>
          <w:rFonts w:cs="David" w:hint="cs"/>
          <w:rtl/>
        </w:rPr>
      </w:pPr>
    </w:p>
    <w:p w14:paraId="339EF3C3" w14:textId="77777777" w:rsidR="00E36956" w:rsidRPr="00E36956" w:rsidRDefault="00E36956" w:rsidP="00E36956">
      <w:pPr>
        <w:bidi/>
        <w:rPr>
          <w:rFonts w:cs="David" w:hint="cs"/>
          <w:rtl/>
        </w:rPr>
      </w:pPr>
      <w:r w:rsidRPr="00E36956">
        <w:rPr>
          <w:rFonts w:cs="David" w:hint="cs"/>
          <w:u w:val="single"/>
          <w:rtl/>
        </w:rPr>
        <w:t>זהבה גלאון:</w:t>
      </w:r>
    </w:p>
    <w:p w14:paraId="73FA5B40" w14:textId="77777777" w:rsidR="00E36956" w:rsidRPr="00E36956" w:rsidRDefault="00E36956" w:rsidP="00E36956">
      <w:pPr>
        <w:bidi/>
        <w:rPr>
          <w:rFonts w:cs="David" w:hint="cs"/>
          <w:rtl/>
        </w:rPr>
      </w:pPr>
    </w:p>
    <w:p w14:paraId="668B972A" w14:textId="77777777" w:rsidR="00E36956" w:rsidRPr="00E36956" w:rsidRDefault="00E36956" w:rsidP="00E36956">
      <w:pPr>
        <w:bidi/>
        <w:rPr>
          <w:rFonts w:cs="David" w:hint="cs"/>
          <w:rtl/>
        </w:rPr>
      </w:pPr>
      <w:r w:rsidRPr="00E36956">
        <w:rPr>
          <w:rFonts w:cs="David" w:hint="cs"/>
          <w:rtl/>
        </w:rPr>
        <w:tab/>
        <w:t xml:space="preserve"> יושבת ראש הכנסת, עם כל ההערכה הגדולה, מייצגת מפלגה שלצערי </w:t>
      </w:r>
      <w:r w:rsidRPr="00E36956">
        <w:rPr>
          <w:rFonts w:cs="David"/>
          <w:rtl/>
        </w:rPr>
        <w:t>–</w:t>
      </w:r>
      <w:r w:rsidRPr="00E36956">
        <w:rPr>
          <w:rFonts w:cs="David" w:hint="cs"/>
          <w:rtl/>
        </w:rPr>
        <w:t xml:space="preserve"> היא פועלת כיושבת ראש מפלגה ולא כיושבת ראש הכנסת. </w:t>
      </w:r>
    </w:p>
    <w:p w14:paraId="14331C46" w14:textId="77777777" w:rsidR="00E36956" w:rsidRPr="00E36956" w:rsidRDefault="00E36956" w:rsidP="00E36956">
      <w:pPr>
        <w:bidi/>
        <w:rPr>
          <w:rFonts w:cs="David" w:hint="cs"/>
          <w:rtl/>
        </w:rPr>
      </w:pPr>
    </w:p>
    <w:p w14:paraId="07D06022" w14:textId="77777777" w:rsidR="00E36956" w:rsidRPr="00E36956" w:rsidRDefault="00E36956" w:rsidP="00E36956">
      <w:pPr>
        <w:bidi/>
        <w:rPr>
          <w:rFonts w:cs="David" w:hint="cs"/>
          <w:rtl/>
        </w:rPr>
      </w:pPr>
      <w:r w:rsidRPr="00E36956">
        <w:rPr>
          <w:rFonts w:cs="David" w:hint="cs"/>
          <w:u w:val="single"/>
          <w:rtl/>
        </w:rPr>
        <w:t>דוד טל:</w:t>
      </w:r>
    </w:p>
    <w:p w14:paraId="60049C64" w14:textId="77777777" w:rsidR="00E36956" w:rsidRPr="00E36956" w:rsidRDefault="00E36956" w:rsidP="00E36956">
      <w:pPr>
        <w:bidi/>
        <w:rPr>
          <w:rFonts w:cs="David" w:hint="cs"/>
          <w:rtl/>
        </w:rPr>
      </w:pPr>
    </w:p>
    <w:p w14:paraId="2BF09055" w14:textId="77777777" w:rsidR="00E36956" w:rsidRPr="00E36956" w:rsidRDefault="00E36956" w:rsidP="00E36956">
      <w:pPr>
        <w:bidi/>
        <w:rPr>
          <w:rFonts w:cs="David" w:hint="cs"/>
          <w:rtl/>
        </w:rPr>
      </w:pPr>
      <w:r w:rsidRPr="00E36956">
        <w:rPr>
          <w:rFonts w:cs="David" w:hint="cs"/>
          <w:rtl/>
        </w:rPr>
        <w:tab/>
        <w:t xml:space="preserve"> אבל היא מתנהגת בצורה ממלכתית ביותר.</w:t>
      </w:r>
    </w:p>
    <w:p w14:paraId="46DDC4DA" w14:textId="77777777" w:rsidR="00E36956" w:rsidRPr="00E36956" w:rsidRDefault="00E36956" w:rsidP="00E36956">
      <w:pPr>
        <w:bidi/>
        <w:rPr>
          <w:rFonts w:cs="David" w:hint="cs"/>
          <w:rtl/>
        </w:rPr>
      </w:pPr>
    </w:p>
    <w:p w14:paraId="44D5ACF9" w14:textId="77777777" w:rsidR="00E36956" w:rsidRPr="00E36956" w:rsidRDefault="00E36956" w:rsidP="00E36956">
      <w:pPr>
        <w:bidi/>
        <w:rPr>
          <w:rFonts w:cs="David" w:hint="cs"/>
          <w:rtl/>
        </w:rPr>
      </w:pPr>
      <w:r w:rsidRPr="00E36956">
        <w:rPr>
          <w:rFonts w:cs="David" w:hint="cs"/>
          <w:u w:val="single"/>
          <w:rtl/>
        </w:rPr>
        <w:t>זהבה גלאון:</w:t>
      </w:r>
    </w:p>
    <w:p w14:paraId="545994C3" w14:textId="77777777" w:rsidR="00E36956" w:rsidRPr="00E36956" w:rsidRDefault="00E36956" w:rsidP="00E36956">
      <w:pPr>
        <w:bidi/>
        <w:rPr>
          <w:rFonts w:cs="David" w:hint="cs"/>
          <w:rtl/>
        </w:rPr>
      </w:pPr>
    </w:p>
    <w:p w14:paraId="0BACE18C" w14:textId="77777777" w:rsidR="00E36956" w:rsidRPr="00E36956" w:rsidRDefault="00E36956" w:rsidP="00E36956">
      <w:pPr>
        <w:bidi/>
        <w:rPr>
          <w:rFonts w:cs="David" w:hint="cs"/>
          <w:rtl/>
        </w:rPr>
      </w:pPr>
      <w:r w:rsidRPr="00E36956">
        <w:rPr>
          <w:rFonts w:cs="David" w:hint="cs"/>
          <w:rtl/>
        </w:rPr>
        <w:tab/>
        <w:t xml:space="preserve"> לא, היא לא מתנהגת בצורה ממלכתית.</w:t>
      </w:r>
    </w:p>
    <w:p w14:paraId="02557022" w14:textId="77777777" w:rsidR="00E36956" w:rsidRPr="00E36956" w:rsidRDefault="00E36956" w:rsidP="00E36956">
      <w:pPr>
        <w:bidi/>
        <w:rPr>
          <w:rFonts w:cs="David" w:hint="cs"/>
          <w:rtl/>
        </w:rPr>
      </w:pPr>
    </w:p>
    <w:p w14:paraId="22BB8BA4" w14:textId="77777777" w:rsidR="00E36956" w:rsidRPr="00E36956" w:rsidRDefault="00E36956" w:rsidP="00E36956">
      <w:pPr>
        <w:bidi/>
        <w:rPr>
          <w:rFonts w:cs="David" w:hint="cs"/>
          <w:rtl/>
        </w:rPr>
      </w:pPr>
      <w:r w:rsidRPr="00E36956">
        <w:rPr>
          <w:rFonts w:cs="David" w:hint="cs"/>
          <w:u w:val="single"/>
          <w:rtl/>
        </w:rPr>
        <w:t>דוד טל:</w:t>
      </w:r>
    </w:p>
    <w:p w14:paraId="0FE8CA68" w14:textId="77777777" w:rsidR="00E36956" w:rsidRPr="00E36956" w:rsidRDefault="00E36956" w:rsidP="00E36956">
      <w:pPr>
        <w:bidi/>
        <w:rPr>
          <w:rFonts w:cs="David" w:hint="cs"/>
          <w:rtl/>
        </w:rPr>
      </w:pPr>
    </w:p>
    <w:p w14:paraId="70A9A842" w14:textId="77777777" w:rsidR="00E36956" w:rsidRPr="00E36956" w:rsidRDefault="00E36956" w:rsidP="00E36956">
      <w:pPr>
        <w:bidi/>
        <w:rPr>
          <w:rFonts w:cs="David" w:hint="cs"/>
          <w:rtl/>
        </w:rPr>
      </w:pPr>
      <w:r w:rsidRPr="00E36956">
        <w:rPr>
          <w:rFonts w:cs="David" w:hint="cs"/>
          <w:rtl/>
        </w:rPr>
        <w:tab/>
        <w:t xml:space="preserve"> אבל תמיד יהיה לה רוב כאן בוועדה.  </w:t>
      </w:r>
    </w:p>
    <w:p w14:paraId="37A8D9D3" w14:textId="77777777" w:rsidR="00E36956" w:rsidRPr="00E36956" w:rsidRDefault="00E36956" w:rsidP="00E36956">
      <w:pPr>
        <w:bidi/>
        <w:rPr>
          <w:rFonts w:cs="David" w:hint="cs"/>
          <w:rtl/>
        </w:rPr>
      </w:pPr>
    </w:p>
    <w:p w14:paraId="63B93237"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52C85B85" w14:textId="77777777" w:rsidR="00E36956" w:rsidRPr="00E36956" w:rsidRDefault="00E36956" w:rsidP="00E36956">
      <w:pPr>
        <w:bidi/>
        <w:rPr>
          <w:rFonts w:cs="David" w:hint="cs"/>
          <w:rtl/>
        </w:rPr>
      </w:pPr>
    </w:p>
    <w:p w14:paraId="6B6BDA9A" w14:textId="77777777" w:rsidR="00E36956" w:rsidRPr="00E36956" w:rsidRDefault="00E36956" w:rsidP="00E36956">
      <w:pPr>
        <w:bidi/>
        <w:rPr>
          <w:rFonts w:cs="David" w:hint="cs"/>
          <w:rtl/>
        </w:rPr>
      </w:pPr>
      <w:r w:rsidRPr="00E36956">
        <w:rPr>
          <w:rFonts w:cs="David" w:hint="cs"/>
          <w:rtl/>
        </w:rPr>
        <w:tab/>
        <w:t xml:space="preserve">סליחה, אני רוצה לעבור לנושא הראשון שעל סדר יומנו היום. הכנסת היום תיפתח בהצעות אי אמון בממשלה של סיעות רע"מ-תע"ל, חד"ש ובל"ד, בנושאים הבאים: של רע"מ-תע"ל: "מדיניותה הגורמת למשבר הומניטרי בשטחים בכלל וברצועה בפרט", המועמד להרכיב את הממשלה הינו חבר הכנסת איברהים צרצור. הנושא השני, של חד"ש: "המלחמה המתמשכת ברצועת עזה והמשבר ההומניטרי הפוקד את הרצועה", המועמד להרכיב את הממשלה הוא חבר הכנסת מוחמד ברכה, והנושא השלישי הוא: "ההסלמה בצפון וברצועת עזה" של בל"ד, המועמד להרכיב את הממשלה הוא חבר הכנסת ג'מאל זחאלקה. אני מציעה, כפי שנהגנו קודם, עשר דקות למציעים ושלוש דקות לכל סיעה. מי בעד? </w:t>
      </w:r>
    </w:p>
    <w:p w14:paraId="23AE2542" w14:textId="77777777" w:rsidR="00E36956" w:rsidRPr="00E36956" w:rsidRDefault="00E36956" w:rsidP="00E36956">
      <w:pPr>
        <w:bidi/>
        <w:rPr>
          <w:rFonts w:cs="David" w:hint="cs"/>
          <w:rtl/>
        </w:rPr>
      </w:pPr>
    </w:p>
    <w:p w14:paraId="6AD80A40" w14:textId="77777777" w:rsidR="00E36956" w:rsidRPr="00E36956" w:rsidRDefault="00E36956" w:rsidP="00E36956">
      <w:pPr>
        <w:bidi/>
        <w:rPr>
          <w:rFonts w:cs="David" w:hint="cs"/>
          <w:rtl/>
        </w:rPr>
      </w:pPr>
      <w:r w:rsidRPr="00E36956">
        <w:rPr>
          <w:rFonts w:cs="David" w:hint="cs"/>
          <w:u w:val="single"/>
          <w:rtl/>
        </w:rPr>
        <w:t>אחמד טיבי:</w:t>
      </w:r>
    </w:p>
    <w:p w14:paraId="7D0E18B5" w14:textId="77777777" w:rsidR="00E36956" w:rsidRPr="00E36956" w:rsidRDefault="00E36956" w:rsidP="00E36956">
      <w:pPr>
        <w:bidi/>
        <w:rPr>
          <w:rFonts w:cs="David" w:hint="cs"/>
          <w:rtl/>
        </w:rPr>
      </w:pPr>
    </w:p>
    <w:p w14:paraId="20D6C17B" w14:textId="77777777" w:rsidR="00E36956" w:rsidRPr="00E36956" w:rsidRDefault="00E36956" w:rsidP="00E36956">
      <w:pPr>
        <w:bidi/>
        <w:rPr>
          <w:rFonts w:cs="David" w:hint="cs"/>
          <w:rtl/>
        </w:rPr>
      </w:pPr>
      <w:r w:rsidRPr="00E36956">
        <w:rPr>
          <w:rFonts w:cs="David" w:hint="cs"/>
          <w:rtl/>
        </w:rPr>
        <w:tab/>
        <w:t xml:space="preserve"> שמתם לב שעדיין לא הצעתי מועמדות? אני אעשה את זה בזמן, כאשר יש סיכוי. </w:t>
      </w:r>
    </w:p>
    <w:p w14:paraId="69C94A8C" w14:textId="77777777" w:rsidR="00E36956" w:rsidRPr="00E36956" w:rsidRDefault="00E36956" w:rsidP="00E36956">
      <w:pPr>
        <w:bidi/>
        <w:rPr>
          <w:rFonts w:cs="David" w:hint="cs"/>
          <w:rtl/>
        </w:rPr>
      </w:pPr>
    </w:p>
    <w:p w14:paraId="6A3DC5E8"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5EDE4872" w14:textId="77777777" w:rsidR="00E36956" w:rsidRPr="00E36956" w:rsidRDefault="00E36956" w:rsidP="00E36956">
      <w:pPr>
        <w:bidi/>
        <w:rPr>
          <w:rFonts w:cs="David" w:hint="cs"/>
          <w:rtl/>
        </w:rPr>
      </w:pPr>
    </w:p>
    <w:p w14:paraId="108E1E3A" w14:textId="77777777" w:rsidR="00E36956" w:rsidRPr="00E36956" w:rsidRDefault="00E36956" w:rsidP="00E36956">
      <w:pPr>
        <w:bidi/>
        <w:rPr>
          <w:rFonts w:cs="David" w:hint="cs"/>
          <w:rtl/>
        </w:rPr>
      </w:pPr>
      <w:r w:rsidRPr="00E36956">
        <w:rPr>
          <w:rFonts w:cs="David" w:hint="cs"/>
          <w:rtl/>
        </w:rPr>
        <w:tab/>
        <w:t>חברים, 11 הצביעו בעד. מי מתנגד? מי נמנע? לפיכך אני קובעת שהדיון היום יתנהל עשר דקות למציעים ושלוש דקות לכל סיעה.</w:t>
      </w:r>
    </w:p>
    <w:p w14:paraId="372A3E42" w14:textId="77777777" w:rsidR="00E36956" w:rsidRPr="00E36956" w:rsidRDefault="00E36956" w:rsidP="00E36956">
      <w:pPr>
        <w:bidi/>
        <w:rPr>
          <w:rFonts w:cs="David" w:hint="cs"/>
          <w:rtl/>
        </w:rPr>
      </w:pPr>
    </w:p>
    <w:p w14:paraId="6AA343BD" w14:textId="77777777" w:rsidR="00E36956" w:rsidRPr="00E36956" w:rsidRDefault="00E36956" w:rsidP="00E36956">
      <w:pPr>
        <w:bidi/>
        <w:ind w:firstLine="567"/>
        <w:rPr>
          <w:rFonts w:cs="David" w:hint="cs"/>
          <w:rtl/>
        </w:rPr>
      </w:pPr>
      <w:r w:rsidRPr="00E36956">
        <w:rPr>
          <w:rFonts w:cs="David" w:hint="cs"/>
          <w:rtl/>
        </w:rPr>
        <w:t xml:space="preserve">הנושא הבא </w:t>
      </w:r>
      <w:r w:rsidRPr="00E36956">
        <w:rPr>
          <w:rFonts w:cs="David"/>
          <w:rtl/>
        </w:rPr>
        <w:t>–</w:t>
      </w:r>
      <w:r w:rsidRPr="00E36956">
        <w:rPr>
          <w:rFonts w:cs="David" w:hint="cs"/>
          <w:rtl/>
        </w:rPr>
        <w:t xml:space="preserve"> בקשתו של ראש הממשלה להודיע הודעה היום בכנסת לאחר האי אמון. אני גם מודיעה שמי שידבר זה ראש הממשלה וראש האופוזיציה בלבד ולאחר מכן תהיינה הצבעות על הצעות חוק.  </w:t>
      </w:r>
    </w:p>
    <w:p w14:paraId="146A9ABB" w14:textId="77777777" w:rsidR="00E36956" w:rsidRPr="00E36956" w:rsidRDefault="00E36956" w:rsidP="00E36956">
      <w:pPr>
        <w:bidi/>
        <w:rPr>
          <w:rFonts w:cs="David" w:hint="cs"/>
          <w:rtl/>
        </w:rPr>
      </w:pPr>
    </w:p>
    <w:p w14:paraId="58BEAF14" w14:textId="77777777" w:rsidR="00E36956" w:rsidRPr="00E36956" w:rsidRDefault="00E36956" w:rsidP="00E36956">
      <w:pPr>
        <w:bidi/>
        <w:rPr>
          <w:rFonts w:cs="David" w:hint="cs"/>
          <w:rtl/>
        </w:rPr>
      </w:pPr>
      <w:r w:rsidRPr="00E36956">
        <w:rPr>
          <w:rFonts w:cs="David" w:hint="cs"/>
          <w:rtl/>
        </w:rPr>
        <w:tab/>
        <w:t>על זה אני לא צריכה לקיים הצבעה, נכון? ארבל?</w:t>
      </w:r>
    </w:p>
    <w:p w14:paraId="264F867B" w14:textId="77777777" w:rsidR="00E36956" w:rsidRPr="00E36956" w:rsidRDefault="00E36956" w:rsidP="00E36956">
      <w:pPr>
        <w:bidi/>
        <w:rPr>
          <w:rFonts w:cs="David" w:hint="cs"/>
          <w:rtl/>
        </w:rPr>
      </w:pPr>
    </w:p>
    <w:p w14:paraId="53E6EBF5" w14:textId="77777777" w:rsidR="00E36956" w:rsidRPr="00E36956" w:rsidRDefault="00E36956" w:rsidP="00E36956">
      <w:pPr>
        <w:bidi/>
        <w:rPr>
          <w:rFonts w:cs="David"/>
          <w:rtl/>
        </w:rPr>
      </w:pPr>
      <w:r w:rsidRPr="00E36956">
        <w:rPr>
          <w:rFonts w:cs="David" w:hint="eastAsia"/>
          <w:u w:val="single"/>
          <w:rtl/>
        </w:rPr>
        <w:t>אורי</w:t>
      </w:r>
      <w:r w:rsidRPr="00E36956">
        <w:rPr>
          <w:rFonts w:cs="David"/>
          <w:u w:val="single"/>
          <w:rtl/>
        </w:rPr>
        <w:t xml:space="preserve"> אריאל:</w:t>
      </w:r>
    </w:p>
    <w:p w14:paraId="5CF6F696" w14:textId="77777777" w:rsidR="00E36956" w:rsidRPr="00E36956" w:rsidRDefault="00E36956" w:rsidP="00E36956">
      <w:pPr>
        <w:bidi/>
        <w:rPr>
          <w:rFonts w:cs="David"/>
          <w:rtl/>
        </w:rPr>
      </w:pPr>
    </w:p>
    <w:p w14:paraId="095EB781" w14:textId="77777777" w:rsidR="00E36956" w:rsidRPr="00E36956" w:rsidRDefault="00E36956" w:rsidP="00E36956">
      <w:pPr>
        <w:bidi/>
        <w:rPr>
          <w:rFonts w:cs="David" w:hint="cs"/>
          <w:rtl/>
        </w:rPr>
      </w:pPr>
      <w:r w:rsidRPr="00E36956">
        <w:rPr>
          <w:rFonts w:cs="David"/>
          <w:rtl/>
        </w:rPr>
        <w:tab/>
      </w:r>
      <w:r w:rsidRPr="00E36956">
        <w:rPr>
          <w:rFonts w:cs="David" w:hint="cs"/>
          <w:rtl/>
        </w:rPr>
        <w:t xml:space="preserve"> למה הסיעות לא מדברות?</w:t>
      </w:r>
    </w:p>
    <w:p w14:paraId="11B28FA1" w14:textId="77777777" w:rsidR="00E36956" w:rsidRPr="00E36956" w:rsidRDefault="00E36956" w:rsidP="00E36956">
      <w:pPr>
        <w:bidi/>
        <w:rPr>
          <w:rFonts w:cs="David" w:hint="cs"/>
          <w:rtl/>
        </w:rPr>
      </w:pPr>
    </w:p>
    <w:p w14:paraId="0A3CDD12"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5BF9BD40" w14:textId="77777777" w:rsidR="00E36956" w:rsidRPr="00E36956" w:rsidRDefault="00E36956" w:rsidP="00E36956">
      <w:pPr>
        <w:bidi/>
        <w:rPr>
          <w:rFonts w:cs="David" w:hint="cs"/>
          <w:rtl/>
        </w:rPr>
      </w:pPr>
    </w:p>
    <w:p w14:paraId="16DE258E" w14:textId="77777777" w:rsidR="00E36956" w:rsidRPr="00E36956" w:rsidRDefault="00E36956" w:rsidP="00E36956">
      <w:pPr>
        <w:bidi/>
        <w:rPr>
          <w:rFonts w:cs="David" w:hint="cs"/>
          <w:rtl/>
        </w:rPr>
      </w:pPr>
      <w:r w:rsidRPr="00E36956">
        <w:rPr>
          <w:rFonts w:cs="David" w:hint="cs"/>
          <w:rtl/>
        </w:rPr>
        <w:tab/>
        <w:t xml:space="preserve">ככה. כי ככה החלטנו. </w:t>
      </w:r>
    </w:p>
    <w:p w14:paraId="6353823D" w14:textId="77777777" w:rsidR="00E36956" w:rsidRPr="00E36956" w:rsidRDefault="00E36956" w:rsidP="00E36956">
      <w:pPr>
        <w:bidi/>
        <w:rPr>
          <w:rFonts w:cs="David" w:hint="cs"/>
          <w:rtl/>
        </w:rPr>
      </w:pPr>
    </w:p>
    <w:p w14:paraId="15B84D35" w14:textId="77777777" w:rsidR="00E36956" w:rsidRPr="00E36956" w:rsidRDefault="00E36956" w:rsidP="00E36956">
      <w:pPr>
        <w:bidi/>
        <w:rPr>
          <w:rFonts w:cs="David"/>
          <w:rtl/>
        </w:rPr>
      </w:pPr>
      <w:r w:rsidRPr="00E36956">
        <w:rPr>
          <w:rFonts w:cs="David" w:hint="eastAsia"/>
          <w:u w:val="single"/>
          <w:rtl/>
        </w:rPr>
        <w:t>אורי</w:t>
      </w:r>
      <w:r w:rsidRPr="00E36956">
        <w:rPr>
          <w:rFonts w:cs="David"/>
          <w:u w:val="single"/>
          <w:rtl/>
        </w:rPr>
        <w:t xml:space="preserve"> אריאל:</w:t>
      </w:r>
    </w:p>
    <w:p w14:paraId="5A76A512" w14:textId="77777777" w:rsidR="00E36956" w:rsidRPr="00E36956" w:rsidRDefault="00E36956" w:rsidP="00E36956">
      <w:pPr>
        <w:bidi/>
        <w:rPr>
          <w:rFonts w:cs="David"/>
          <w:rtl/>
        </w:rPr>
      </w:pPr>
    </w:p>
    <w:p w14:paraId="14A793EF" w14:textId="77777777" w:rsidR="00E36956" w:rsidRPr="00E36956" w:rsidRDefault="00E36956" w:rsidP="00E36956">
      <w:pPr>
        <w:bidi/>
        <w:rPr>
          <w:rFonts w:cs="David" w:hint="cs"/>
          <w:rtl/>
        </w:rPr>
      </w:pPr>
      <w:r w:rsidRPr="00E36956">
        <w:rPr>
          <w:rFonts w:cs="David"/>
          <w:rtl/>
        </w:rPr>
        <w:tab/>
      </w:r>
      <w:r w:rsidRPr="00E36956">
        <w:rPr>
          <w:rFonts w:cs="David" w:hint="cs"/>
          <w:rtl/>
        </w:rPr>
        <w:t xml:space="preserve"> מי זה החלטנו?</w:t>
      </w:r>
    </w:p>
    <w:p w14:paraId="7BE2FCFB" w14:textId="77777777" w:rsidR="00E36956" w:rsidRPr="00E36956" w:rsidRDefault="00E36956" w:rsidP="00E36956">
      <w:pPr>
        <w:bidi/>
        <w:rPr>
          <w:rFonts w:cs="David" w:hint="cs"/>
          <w:rtl/>
        </w:rPr>
      </w:pPr>
    </w:p>
    <w:p w14:paraId="4E101C20"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5B13C3AD" w14:textId="77777777" w:rsidR="00E36956" w:rsidRPr="00E36956" w:rsidRDefault="00E36956" w:rsidP="00E36956">
      <w:pPr>
        <w:bidi/>
        <w:rPr>
          <w:rFonts w:cs="David" w:hint="cs"/>
          <w:rtl/>
        </w:rPr>
      </w:pPr>
    </w:p>
    <w:p w14:paraId="2046ABB3" w14:textId="77777777" w:rsidR="00E36956" w:rsidRPr="00E36956" w:rsidRDefault="00E36956" w:rsidP="00E36956">
      <w:pPr>
        <w:bidi/>
        <w:rPr>
          <w:rFonts w:cs="David" w:hint="cs"/>
          <w:rtl/>
        </w:rPr>
      </w:pPr>
      <w:r w:rsidRPr="00E36956">
        <w:rPr>
          <w:rFonts w:cs="David" w:hint="cs"/>
          <w:rtl/>
        </w:rPr>
        <w:tab/>
        <w:t xml:space="preserve">הייתה ישיבה של אופוזיציה וקואליציה וכך החלטנו. </w:t>
      </w:r>
    </w:p>
    <w:p w14:paraId="5235C26D" w14:textId="77777777" w:rsidR="00E36956" w:rsidRPr="00E36956" w:rsidRDefault="00E36956" w:rsidP="00E36956">
      <w:pPr>
        <w:bidi/>
        <w:rPr>
          <w:rFonts w:cs="David" w:hint="cs"/>
          <w:rtl/>
        </w:rPr>
      </w:pPr>
    </w:p>
    <w:p w14:paraId="7370A59D" w14:textId="77777777" w:rsidR="00E36956" w:rsidRPr="00E36956" w:rsidRDefault="00E36956" w:rsidP="00E36956">
      <w:pPr>
        <w:bidi/>
        <w:rPr>
          <w:rFonts w:cs="David"/>
          <w:rtl/>
        </w:rPr>
      </w:pPr>
      <w:r w:rsidRPr="00E36956">
        <w:rPr>
          <w:rFonts w:cs="David" w:hint="eastAsia"/>
          <w:u w:val="single"/>
          <w:rtl/>
        </w:rPr>
        <w:t>אורי</w:t>
      </w:r>
      <w:r w:rsidRPr="00E36956">
        <w:rPr>
          <w:rFonts w:cs="David"/>
          <w:u w:val="single"/>
          <w:rtl/>
        </w:rPr>
        <w:t xml:space="preserve"> אריאל:</w:t>
      </w:r>
    </w:p>
    <w:p w14:paraId="438E65F4" w14:textId="77777777" w:rsidR="00E36956" w:rsidRPr="00E36956" w:rsidRDefault="00E36956" w:rsidP="00E36956">
      <w:pPr>
        <w:bidi/>
        <w:rPr>
          <w:rFonts w:cs="David"/>
          <w:rtl/>
        </w:rPr>
      </w:pPr>
    </w:p>
    <w:p w14:paraId="48EA2D76" w14:textId="77777777" w:rsidR="00E36956" w:rsidRPr="00E36956" w:rsidRDefault="00E36956" w:rsidP="00E36956">
      <w:pPr>
        <w:numPr>
          <w:ilvl w:val="0"/>
          <w:numId w:val="2"/>
        </w:numPr>
        <w:overflowPunct w:val="0"/>
        <w:autoSpaceDE w:val="0"/>
        <w:autoSpaceDN w:val="0"/>
        <w:bidi/>
        <w:adjustRightInd w:val="0"/>
        <w:jc w:val="both"/>
        <w:textAlignment w:val="baseline"/>
        <w:rPr>
          <w:rFonts w:cs="David" w:hint="cs"/>
          <w:rtl/>
        </w:rPr>
      </w:pPr>
      <w:r w:rsidRPr="00E36956">
        <w:rPr>
          <w:rFonts w:cs="David" w:hint="cs"/>
          <w:rtl/>
        </w:rPr>
        <w:t>- -</w:t>
      </w:r>
    </w:p>
    <w:p w14:paraId="5ADEF051" w14:textId="77777777" w:rsidR="00E36956" w:rsidRPr="00E36956" w:rsidRDefault="00E36956" w:rsidP="00E36956">
      <w:pPr>
        <w:bidi/>
        <w:rPr>
          <w:rFonts w:cs="David" w:hint="cs"/>
          <w:rtl/>
        </w:rPr>
      </w:pPr>
    </w:p>
    <w:p w14:paraId="35B63535" w14:textId="77777777" w:rsidR="00E36956" w:rsidRPr="00E36956" w:rsidRDefault="00E36956" w:rsidP="00E36956">
      <w:pPr>
        <w:bidi/>
        <w:rPr>
          <w:rFonts w:cs="David" w:hint="cs"/>
          <w:rtl/>
        </w:rPr>
      </w:pPr>
      <w:r w:rsidRPr="00E36956">
        <w:rPr>
          <w:rFonts w:cs="David" w:hint="cs"/>
          <w:u w:val="single"/>
          <w:rtl/>
        </w:rPr>
        <w:t>אחמד טיבי:</w:t>
      </w:r>
    </w:p>
    <w:p w14:paraId="2A240DAB" w14:textId="77777777" w:rsidR="00E36956" w:rsidRPr="00E36956" w:rsidRDefault="00E36956" w:rsidP="00E36956">
      <w:pPr>
        <w:bidi/>
        <w:rPr>
          <w:rFonts w:cs="David" w:hint="cs"/>
          <w:rtl/>
        </w:rPr>
      </w:pPr>
    </w:p>
    <w:p w14:paraId="442D23AD" w14:textId="77777777" w:rsidR="00E36956" w:rsidRPr="00E36956" w:rsidRDefault="00E36956" w:rsidP="00E36956">
      <w:pPr>
        <w:bidi/>
        <w:rPr>
          <w:rFonts w:cs="David" w:hint="cs"/>
          <w:rtl/>
        </w:rPr>
      </w:pPr>
      <w:r w:rsidRPr="00E36956">
        <w:rPr>
          <w:rFonts w:cs="David" w:hint="cs"/>
          <w:rtl/>
        </w:rPr>
        <w:tab/>
        <w:t xml:space="preserve"> מי היה נציג האופוזיציה? </w:t>
      </w:r>
    </w:p>
    <w:p w14:paraId="12BE736D" w14:textId="77777777" w:rsidR="00E36956" w:rsidRPr="00E36956" w:rsidRDefault="00E36956" w:rsidP="00E36956">
      <w:pPr>
        <w:bidi/>
        <w:rPr>
          <w:rFonts w:cs="David" w:hint="cs"/>
          <w:rtl/>
        </w:rPr>
      </w:pPr>
    </w:p>
    <w:p w14:paraId="2F5ECC54"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62D1810A" w14:textId="77777777" w:rsidR="00E36956" w:rsidRPr="00E36956" w:rsidRDefault="00E36956" w:rsidP="00E36956">
      <w:pPr>
        <w:bidi/>
        <w:rPr>
          <w:rFonts w:cs="David" w:hint="cs"/>
          <w:rtl/>
        </w:rPr>
      </w:pPr>
    </w:p>
    <w:p w14:paraId="1A504443" w14:textId="77777777" w:rsidR="00E36956" w:rsidRPr="00E36956" w:rsidRDefault="00E36956" w:rsidP="00E36956">
      <w:pPr>
        <w:bidi/>
        <w:rPr>
          <w:rFonts w:cs="David" w:hint="cs"/>
          <w:rtl/>
        </w:rPr>
      </w:pPr>
      <w:r w:rsidRPr="00E36956">
        <w:rPr>
          <w:rFonts w:cs="David" w:hint="cs"/>
          <w:rtl/>
        </w:rPr>
        <w:tab/>
        <w:t xml:space="preserve">נציג האופוזיציה זה חבר הכנסת גדעון סער. </w:t>
      </w:r>
    </w:p>
    <w:p w14:paraId="145779D6" w14:textId="77777777" w:rsidR="00E36956" w:rsidRPr="00E36956" w:rsidRDefault="00E36956" w:rsidP="00E36956">
      <w:pPr>
        <w:bidi/>
        <w:rPr>
          <w:rFonts w:cs="David" w:hint="cs"/>
          <w:rtl/>
        </w:rPr>
      </w:pPr>
    </w:p>
    <w:p w14:paraId="7AE9C2C2" w14:textId="77777777" w:rsidR="00E36956" w:rsidRPr="00E36956" w:rsidRDefault="00E36956" w:rsidP="00E36956">
      <w:pPr>
        <w:bidi/>
        <w:rPr>
          <w:rFonts w:cs="David" w:hint="cs"/>
          <w:rtl/>
        </w:rPr>
      </w:pPr>
      <w:r w:rsidRPr="00E36956">
        <w:rPr>
          <w:rFonts w:cs="David" w:hint="cs"/>
          <w:u w:val="single"/>
          <w:rtl/>
        </w:rPr>
        <w:t>אחמד טיבי:</w:t>
      </w:r>
    </w:p>
    <w:p w14:paraId="74E17945" w14:textId="77777777" w:rsidR="00E36956" w:rsidRPr="00E36956" w:rsidRDefault="00E36956" w:rsidP="00E36956">
      <w:pPr>
        <w:bidi/>
        <w:rPr>
          <w:rFonts w:cs="David" w:hint="cs"/>
          <w:rtl/>
        </w:rPr>
      </w:pPr>
    </w:p>
    <w:p w14:paraId="08F64262" w14:textId="77777777" w:rsidR="00E36956" w:rsidRPr="00E36956" w:rsidRDefault="00E36956" w:rsidP="00E36956">
      <w:pPr>
        <w:bidi/>
        <w:rPr>
          <w:rFonts w:cs="David" w:hint="cs"/>
          <w:rtl/>
        </w:rPr>
      </w:pPr>
      <w:r w:rsidRPr="00E36956">
        <w:rPr>
          <w:rFonts w:cs="David" w:hint="cs"/>
          <w:rtl/>
        </w:rPr>
        <w:tab/>
        <w:t xml:space="preserve"> למה - - -?</w:t>
      </w:r>
    </w:p>
    <w:p w14:paraId="6A5D55E2" w14:textId="77777777" w:rsidR="00E36956" w:rsidRPr="00E36956" w:rsidRDefault="00E36956" w:rsidP="00E36956">
      <w:pPr>
        <w:bidi/>
        <w:rPr>
          <w:rFonts w:cs="David" w:hint="cs"/>
          <w:rtl/>
        </w:rPr>
      </w:pPr>
    </w:p>
    <w:p w14:paraId="19B4A65B"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425EB013" w14:textId="77777777" w:rsidR="00E36956" w:rsidRPr="00E36956" w:rsidRDefault="00E36956" w:rsidP="00E36956">
      <w:pPr>
        <w:bidi/>
        <w:rPr>
          <w:rFonts w:cs="David" w:hint="cs"/>
          <w:rtl/>
        </w:rPr>
      </w:pPr>
    </w:p>
    <w:p w14:paraId="45959986" w14:textId="77777777" w:rsidR="00E36956" w:rsidRPr="00E36956" w:rsidRDefault="00E36956" w:rsidP="00E36956">
      <w:pPr>
        <w:bidi/>
        <w:rPr>
          <w:rFonts w:cs="David" w:hint="cs"/>
          <w:rtl/>
        </w:rPr>
      </w:pPr>
      <w:r w:rsidRPr="00E36956">
        <w:rPr>
          <w:rFonts w:cs="David" w:hint="cs"/>
          <w:rtl/>
        </w:rPr>
        <w:tab/>
        <w:t>יכולתי לא לומר לכם את זה בכלל.</w:t>
      </w:r>
    </w:p>
    <w:p w14:paraId="172F949B" w14:textId="77777777" w:rsidR="00E36956" w:rsidRPr="00E36956" w:rsidRDefault="00E36956" w:rsidP="00E36956">
      <w:pPr>
        <w:bidi/>
        <w:rPr>
          <w:rFonts w:cs="David" w:hint="cs"/>
          <w:rtl/>
        </w:rPr>
      </w:pPr>
    </w:p>
    <w:p w14:paraId="1764B981" w14:textId="77777777" w:rsidR="00E36956" w:rsidRPr="00E36956" w:rsidRDefault="00E36956" w:rsidP="00E36956">
      <w:pPr>
        <w:bidi/>
        <w:rPr>
          <w:rFonts w:cs="David" w:hint="cs"/>
          <w:u w:val="single"/>
          <w:rtl/>
        </w:rPr>
      </w:pPr>
      <w:r w:rsidRPr="00E36956">
        <w:rPr>
          <w:rFonts w:cs="David" w:hint="cs"/>
          <w:u w:val="single"/>
          <w:rtl/>
        </w:rPr>
        <w:t>גדעון סער:</w:t>
      </w:r>
    </w:p>
    <w:p w14:paraId="0E2D5060" w14:textId="77777777" w:rsidR="00E36956" w:rsidRPr="00E36956" w:rsidRDefault="00E36956" w:rsidP="00E36956">
      <w:pPr>
        <w:bidi/>
        <w:rPr>
          <w:rFonts w:cs="David" w:hint="cs"/>
          <w:u w:val="single"/>
          <w:rtl/>
        </w:rPr>
      </w:pPr>
    </w:p>
    <w:p w14:paraId="7B71236D" w14:textId="77777777" w:rsidR="00E36956" w:rsidRPr="00E36956" w:rsidRDefault="00E36956" w:rsidP="00E36956">
      <w:pPr>
        <w:bidi/>
        <w:rPr>
          <w:rFonts w:cs="David" w:hint="cs"/>
          <w:rtl/>
        </w:rPr>
      </w:pPr>
      <w:r w:rsidRPr="00E36956">
        <w:rPr>
          <w:rFonts w:cs="David" w:hint="cs"/>
          <w:rtl/>
        </w:rPr>
        <w:tab/>
        <w:t xml:space="preserve">אני לא עונה מכיוון שאני לא מרגיש שאני צריך להיות תחת חקירה נגדית של מר טיבי. אני מבקש את רשות הדיבור כשתוכלי. </w:t>
      </w:r>
    </w:p>
    <w:p w14:paraId="3E690169" w14:textId="77777777" w:rsidR="00E36956" w:rsidRPr="00E36956" w:rsidRDefault="00E36956" w:rsidP="00E36956">
      <w:pPr>
        <w:bidi/>
        <w:rPr>
          <w:rFonts w:cs="David" w:hint="cs"/>
          <w:rtl/>
        </w:rPr>
      </w:pPr>
    </w:p>
    <w:p w14:paraId="5D67F9E0" w14:textId="77777777" w:rsidR="00E36956" w:rsidRPr="00E36956" w:rsidRDefault="00E36956" w:rsidP="00E36956">
      <w:pPr>
        <w:bidi/>
        <w:rPr>
          <w:rFonts w:cs="David" w:hint="cs"/>
          <w:rtl/>
        </w:rPr>
      </w:pPr>
      <w:r w:rsidRPr="00E36956">
        <w:rPr>
          <w:rFonts w:cs="David" w:hint="cs"/>
          <w:u w:val="single"/>
          <w:rtl/>
        </w:rPr>
        <w:t>זהבה גלאון:</w:t>
      </w:r>
    </w:p>
    <w:p w14:paraId="78E9F351" w14:textId="77777777" w:rsidR="00E36956" w:rsidRPr="00E36956" w:rsidRDefault="00E36956" w:rsidP="00E36956">
      <w:pPr>
        <w:bidi/>
        <w:rPr>
          <w:rFonts w:cs="David" w:hint="cs"/>
          <w:rtl/>
        </w:rPr>
      </w:pPr>
    </w:p>
    <w:p w14:paraId="42286EAD" w14:textId="77777777" w:rsidR="00E36956" w:rsidRPr="00E36956" w:rsidRDefault="00E36956" w:rsidP="00E36956">
      <w:pPr>
        <w:bidi/>
        <w:rPr>
          <w:rFonts w:cs="David" w:hint="cs"/>
          <w:rtl/>
        </w:rPr>
      </w:pPr>
      <w:r w:rsidRPr="00E36956">
        <w:rPr>
          <w:rFonts w:cs="David" w:hint="cs"/>
          <w:rtl/>
        </w:rPr>
        <w:tab/>
        <w:t xml:space="preserve"> גם אני מבקשת.</w:t>
      </w:r>
    </w:p>
    <w:p w14:paraId="242AAD41" w14:textId="77777777" w:rsidR="00E36956" w:rsidRPr="00E36956" w:rsidRDefault="00E36956" w:rsidP="00E36956">
      <w:pPr>
        <w:bidi/>
        <w:rPr>
          <w:rFonts w:cs="David" w:hint="cs"/>
          <w:rtl/>
        </w:rPr>
      </w:pPr>
    </w:p>
    <w:p w14:paraId="14455841" w14:textId="77777777" w:rsidR="00E36956" w:rsidRPr="00E36956" w:rsidRDefault="00E36956" w:rsidP="00E36956">
      <w:pPr>
        <w:bidi/>
        <w:rPr>
          <w:rFonts w:cs="David" w:hint="cs"/>
          <w:rtl/>
        </w:rPr>
      </w:pPr>
      <w:r w:rsidRPr="00E36956">
        <w:rPr>
          <w:rFonts w:cs="David" w:hint="cs"/>
          <w:u w:val="single"/>
          <w:rtl/>
        </w:rPr>
        <w:t>אחמד טיבי:</w:t>
      </w:r>
    </w:p>
    <w:p w14:paraId="43576D96" w14:textId="77777777" w:rsidR="00E36956" w:rsidRPr="00E36956" w:rsidRDefault="00E36956" w:rsidP="00E36956">
      <w:pPr>
        <w:bidi/>
        <w:rPr>
          <w:rFonts w:cs="David" w:hint="cs"/>
          <w:rtl/>
        </w:rPr>
      </w:pPr>
    </w:p>
    <w:p w14:paraId="0C13E145" w14:textId="77777777" w:rsidR="00E36956" w:rsidRPr="00E36956" w:rsidRDefault="00E36956" w:rsidP="00E36956">
      <w:pPr>
        <w:bidi/>
        <w:rPr>
          <w:rFonts w:cs="David" w:hint="cs"/>
          <w:rtl/>
        </w:rPr>
      </w:pPr>
      <w:r w:rsidRPr="00E36956">
        <w:rPr>
          <w:rFonts w:cs="David" w:hint="cs"/>
          <w:rtl/>
        </w:rPr>
        <w:tab/>
        <w:t xml:space="preserve"> מר סער מייצג את האופוזיציה פה?</w:t>
      </w:r>
    </w:p>
    <w:p w14:paraId="71B5DC5F" w14:textId="77777777" w:rsidR="00E36956" w:rsidRPr="00E36956" w:rsidRDefault="00E36956" w:rsidP="00E36956">
      <w:pPr>
        <w:bidi/>
        <w:rPr>
          <w:rFonts w:cs="David" w:hint="cs"/>
          <w:rtl/>
        </w:rPr>
      </w:pPr>
    </w:p>
    <w:p w14:paraId="68D40D37" w14:textId="77777777" w:rsidR="00E36956" w:rsidRPr="00E36956" w:rsidRDefault="00E36956" w:rsidP="00E36956">
      <w:pPr>
        <w:bidi/>
        <w:rPr>
          <w:rFonts w:cs="David" w:hint="cs"/>
          <w:rtl/>
        </w:rPr>
      </w:pPr>
    </w:p>
    <w:p w14:paraId="2A0BD59E" w14:textId="77777777" w:rsidR="00E36956" w:rsidRPr="00E36956" w:rsidRDefault="00E36956" w:rsidP="00E36956">
      <w:pPr>
        <w:bidi/>
        <w:rPr>
          <w:rFonts w:cs="David" w:hint="cs"/>
          <w:rtl/>
        </w:rPr>
      </w:pPr>
    </w:p>
    <w:p w14:paraId="230ED1B0" w14:textId="77777777" w:rsidR="00E36956" w:rsidRPr="00E36956" w:rsidRDefault="00E36956" w:rsidP="00E36956">
      <w:pPr>
        <w:bidi/>
        <w:rPr>
          <w:rFonts w:cs="David" w:hint="cs"/>
          <w:u w:val="single"/>
          <w:rtl/>
        </w:rPr>
      </w:pPr>
      <w:r w:rsidRPr="00E36956">
        <w:rPr>
          <w:rFonts w:cs="David" w:hint="cs"/>
          <w:u w:val="single"/>
          <w:rtl/>
        </w:rPr>
        <w:t>גדעון סער:</w:t>
      </w:r>
    </w:p>
    <w:p w14:paraId="0A8F04C3" w14:textId="77777777" w:rsidR="00E36956" w:rsidRPr="00E36956" w:rsidRDefault="00E36956" w:rsidP="00E36956">
      <w:pPr>
        <w:bidi/>
        <w:rPr>
          <w:rFonts w:cs="David" w:hint="cs"/>
          <w:u w:val="single"/>
          <w:rtl/>
        </w:rPr>
      </w:pPr>
    </w:p>
    <w:p w14:paraId="2BB66CAE" w14:textId="77777777" w:rsidR="00E36956" w:rsidRPr="00E36956" w:rsidRDefault="00E36956" w:rsidP="00E36956">
      <w:pPr>
        <w:bidi/>
        <w:rPr>
          <w:rFonts w:cs="David" w:hint="cs"/>
          <w:rtl/>
        </w:rPr>
      </w:pPr>
      <w:r w:rsidRPr="00E36956">
        <w:rPr>
          <w:rFonts w:cs="David" w:hint="cs"/>
          <w:rtl/>
        </w:rPr>
        <w:tab/>
        <w:t xml:space="preserve"> סלח לי מאד, סלח לי מאד. אתה מייצג את האופוזיציה עם האי אמון שאתה מגיש בימים האלה, באמת. </w:t>
      </w:r>
    </w:p>
    <w:p w14:paraId="10741FC3" w14:textId="77777777" w:rsidR="00E36956" w:rsidRPr="00E36956" w:rsidRDefault="00E36956" w:rsidP="00E36956">
      <w:pPr>
        <w:bidi/>
        <w:rPr>
          <w:rFonts w:cs="David" w:hint="cs"/>
          <w:rtl/>
        </w:rPr>
      </w:pPr>
    </w:p>
    <w:p w14:paraId="51F3396E" w14:textId="77777777" w:rsidR="00E36956" w:rsidRPr="00E36956" w:rsidRDefault="00E36956" w:rsidP="00E36956">
      <w:pPr>
        <w:bidi/>
        <w:rPr>
          <w:rFonts w:cs="David" w:hint="cs"/>
          <w:rtl/>
        </w:rPr>
      </w:pPr>
      <w:r w:rsidRPr="00E36956">
        <w:rPr>
          <w:rFonts w:cs="David" w:hint="cs"/>
          <w:u w:val="single"/>
          <w:rtl/>
        </w:rPr>
        <w:t>אחמד טיבי:</w:t>
      </w:r>
    </w:p>
    <w:p w14:paraId="7AEF16A3" w14:textId="77777777" w:rsidR="00E36956" w:rsidRPr="00E36956" w:rsidRDefault="00E36956" w:rsidP="00E36956">
      <w:pPr>
        <w:bidi/>
        <w:rPr>
          <w:rFonts w:cs="David" w:hint="cs"/>
          <w:rtl/>
        </w:rPr>
      </w:pPr>
    </w:p>
    <w:p w14:paraId="414457B6" w14:textId="77777777" w:rsidR="00E36956" w:rsidRPr="00E36956" w:rsidRDefault="00E36956" w:rsidP="00E36956">
      <w:pPr>
        <w:bidi/>
        <w:rPr>
          <w:rFonts w:cs="David" w:hint="cs"/>
          <w:rtl/>
        </w:rPr>
      </w:pPr>
      <w:r w:rsidRPr="00E36956">
        <w:rPr>
          <w:rFonts w:cs="David" w:hint="cs"/>
          <w:rtl/>
        </w:rPr>
        <w:tab/>
        <w:t xml:space="preserve"> למה ויתרת על דיבור של הסיעות?</w:t>
      </w:r>
    </w:p>
    <w:p w14:paraId="75E5BB8D" w14:textId="77777777" w:rsidR="00E36956" w:rsidRPr="00E36956" w:rsidRDefault="00E36956" w:rsidP="00E36956">
      <w:pPr>
        <w:bidi/>
        <w:rPr>
          <w:rFonts w:cs="David" w:hint="cs"/>
          <w:rtl/>
        </w:rPr>
      </w:pPr>
    </w:p>
    <w:p w14:paraId="095919A5" w14:textId="77777777" w:rsidR="00E36956" w:rsidRPr="00E36956" w:rsidRDefault="00E36956" w:rsidP="00E36956">
      <w:pPr>
        <w:bidi/>
        <w:rPr>
          <w:rFonts w:cs="David" w:hint="cs"/>
          <w:u w:val="single"/>
          <w:rtl/>
        </w:rPr>
      </w:pPr>
      <w:r w:rsidRPr="00E36956">
        <w:rPr>
          <w:rFonts w:cs="David" w:hint="cs"/>
          <w:u w:val="single"/>
          <w:rtl/>
        </w:rPr>
        <w:t>גדעון סער:</w:t>
      </w:r>
    </w:p>
    <w:p w14:paraId="3A398783" w14:textId="77777777" w:rsidR="00E36956" w:rsidRPr="00E36956" w:rsidRDefault="00E36956" w:rsidP="00E36956">
      <w:pPr>
        <w:bidi/>
        <w:rPr>
          <w:rFonts w:cs="David" w:hint="cs"/>
          <w:u w:val="single"/>
          <w:rtl/>
        </w:rPr>
      </w:pPr>
    </w:p>
    <w:p w14:paraId="4C108BC0" w14:textId="77777777" w:rsidR="00E36956" w:rsidRPr="00E36956" w:rsidRDefault="00E36956" w:rsidP="00E36956">
      <w:pPr>
        <w:bidi/>
        <w:rPr>
          <w:rFonts w:cs="David" w:hint="cs"/>
          <w:rtl/>
        </w:rPr>
      </w:pPr>
      <w:r w:rsidRPr="00E36956">
        <w:rPr>
          <w:rFonts w:cs="David" w:hint="cs"/>
          <w:rtl/>
        </w:rPr>
        <w:tab/>
        <w:t xml:space="preserve"> מי בכלל אמר שזה על סדר היום? על מה אתה מדבר? מה אתה בכלל יודע שהוא תוקף?</w:t>
      </w:r>
    </w:p>
    <w:p w14:paraId="31CE1274" w14:textId="77777777" w:rsidR="00E36956" w:rsidRPr="00E36956" w:rsidRDefault="00E36956" w:rsidP="00E36956">
      <w:pPr>
        <w:bidi/>
        <w:rPr>
          <w:rFonts w:cs="David" w:hint="cs"/>
          <w:rtl/>
        </w:rPr>
      </w:pPr>
    </w:p>
    <w:p w14:paraId="49A6AD7A" w14:textId="77777777" w:rsidR="00E36956" w:rsidRPr="00E36956" w:rsidRDefault="00E36956" w:rsidP="00E36956">
      <w:pPr>
        <w:bidi/>
        <w:rPr>
          <w:rFonts w:cs="David" w:hint="cs"/>
          <w:rtl/>
        </w:rPr>
      </w:pPr>
      <w:r w:rsidRPr="00E36956">
        <w:rPr>
          <w:rFonts w:cs="David" w:hint="cs"/>
          <w:u w:val="single"/>
          <w:rtl/>
        </w:rPr>
        <w:t>אחמד טיבי:</w:t>
      </w:r>
    </w:p>
    <w:p w14:paraId="1A5A0A26" w14:textId="77777777" w:rsidR="00E36956" w:rsidRPr="00E36956" w:rsidRDefault="00E36956" w:rsidP="00E36956">
      <w:pPr>
        <w:bidi/>
        <w:rPr>
          <w:rFonts w:cs="David" w:hint="cs"/>
          <w:rtl/>
        </w:rPr>
      </w:pPr>
    </w:p>
    <w:p w14:paraId="0B440BB4" w14:textId="77777777" w:rsidR="00E36956" w:rsidRPr="00E36956" w:rsidRDefault="00E36956" w:rsidP="00E36956">
      <w:pPr>
        <w:bidi/>
        <w:rPr>
          <w:rFonts w:cs="David" w:hint="cs"/>
          <w:rtl/>
        </w:rPr>
      </w:pPr>
      <w:r w:rsidRPr="00E36956">
        <w:rPr>
          <w:rFonts w:cs="David" w:hint="cs"/>
          <w:rtl/>
        </w:rPr>
        <w:tab/>
        <w:t xml:space="preserve"> אתה קודם כל צריך לעמוד על זה שכל סיעות הבית ידברו.</w:t>
      </w:r>
    </w:p>
    <w:p w14:paraId="4C81BF33" w14:textId="77777777" w:rsidR="00E36956" w:rsidRPr="00E36956" w:rsidRDefault="00E36956" w:rsidP="00E36956">
      <w:pPr>
        <w:bidi/>
        <w:rPr>
          <w:rFonts w:cs="David" w:hint="cs"/>
          <w:rtl/>
        </w:rPr>
      </w:pPr>
    </w:p>
    <w:p w14:paraId="2890D3F5"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57201BF8" w14:textId="77777777" w:rsidR="00E36956" w:rsidRPr="00E36956" w:rsidRDefault="00E36956" w:rsidP="00E36956">
      <w:pPr>
        <w:bidi/>
        <w:rPr>
          <w:rFonts w:cs="David" w:hint="cs"/>
          <w:rtl/>
        </w:rPr>
      </w:pPr>
    </w:p>
    <w:p w14:paraId="05DDDB41" w14:textId="77777777" w:rsidR="00E36956" w:rsidRPr="00E36956" w:rsidRDefault="00E36956" w:rsidP="00E36956">
      <w:pPr>
        <w:bidi/>
        <w:rPr>
          <w:rFonts w:cs="David" w:hint="cs"/>
          <w:rtl/>
        </w:rPr>
      </w:pPr>
      <w:r w:rsidRPr="00E36956">
        <w:rPr>
          <w:rFonts w:cs="David" w:hint="cs"/>
          <w:rtl/>
        </w:rPr>
        <w:tab/>
        <w:t xml:space="preserve">תודה, תודה. כדי לסבר את האוזן: בדקנו מבחינת חוק הכנסת, ולפי החוק נאמר שרק 25 חתימות או הממשלה יכולים להביא לכינוס הכנסת. </w:t>
      </w:r>
    </w:p>
    <w:p w14:paraId="2B30FE24" w14:textId="77777777" w:rsidR="00E36956" w:rsidRPr="00E36956" w:rsidRDefault="00E36956" w:rsidP="00E36956">
      <w:pPr>
        <w:bidi/>
        <w:rPr>
          <w:rFonts w:cs="David" w:hint="cs"/>
          <w:rtl/>
        </w:rPr>
      </w:pPr>
    </w:p>
    <w:p w14:paraId="11928765" w14:textId="77777777" w:rsidR="00E36956" w:rsidRPr="00E36956" w:rsidRDefault="00E36956" w:rsidP="00E36956">
      <w:pPr>
        <w:bidi/>
        <w:rPr>
          <w:rFonts w:cs="David" w:hint="cs"/>
          <w:rtl/>
        </w:rPr>
      </w:pPr>
      <w:r w:rsidRPr="00E36956">
        <w:rPr>
          <w:rFonts w:cs="David" w:hint="cs"/>
          <w:u w:val="single"/>
          <w:rtl/>
        </w:rPr>
        <w:t>זהבה גלאון:</w:t>
      </w:r>
    </w:p>
    <w:p w14:paraId="3D60D8C7" w14:textId="77777777" w:rsidR="00E36956" w:rsidRPr="00E36956" w:rsidRDefault="00E36956" w:rsidP="00E36956">
      <w:pPr>
        <w:bidi/>
        <w:rPr>
          <w:rFonts w:cs="David" w:hint="cs"/>
          <w:rtl/>
        </w:rPr>
      </w:pPr>
    </w:p>
    <w:p w14:paraId="47690EC7" w14:textId="77777777" w:rsidR="00E36956" w:rsidRPr="00E36956" w:rsidRDefault="00E36956" w:rsidP="00E36956">
      <w:pPr>
        <w:bidi/>
        <w:rPr>
          <w:rFonts w:cs="David" w:hint="cs"/>
          <w:rtl/>
        </w:rPr>
      </w:pPr>
      <w:r w:rsidRPr="00E36956">
        <w:rPr>
          <w:rFonts w:cs="David" w:hint="cs"/>
          <w:rtl/>
        </w:rPr>
        <w:tab/>
        <w:t xml:space="preserve"> לכן ההחלטה שלכם היא מאד בעייתית, אני מבקשת רשות דיבור. היו"ר אין לה מעמד לכנס. </w:t>
      </w:r>
    </w:p>
    <w:p w14:paraId="2468C2E2" w14:textId="77777777" w:rsidR="00E36956" w:rsidRPr="00E36956" w:rsidRDefault="00E36956" w:rsidP="00E36956">
      <w:pPr>
        <w:bidi/>
        <w:rPr>
          <w:rFonts w:cs="David" w:hint="cs"/>
          <w:rtl/>
        </w:rPr>
      </w:pPr>
    </w:p>
    <w:p w14:paraId="620922BA"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1386367B" w14:textId="77777777" w:rsidR="00E36956" w:rsidRPr="00E36956" w:rsidRDefault="00E36956" w:rsidP="00E36956">
      <w:pPr>
        <w:bidi/>
        <w:rPr>
          <w:rFonts w:cs="David" w:hint="cs"/>
          <w:rtl/>
        </w:rPr>
      </w:pPr>
    </w:p>
    <w:p w14:paraId="1EE4B84B" w14:textId="77777777" w:rsidR="00E36956" w:rsidRPr="00E36956" w:rsidRDefault="00E36956" w:rsidP="00E36956">
      <w:pPr>
        <w:numPr>
          <w:ilvl w:val="0"/>
          <w:numId w:val="2"/>
        </w:numPr>
        <w:overflowPunct w:val="0"/>
        <w:autoSpaceDE w:val="0"/>
        <w:autoSpaceDN w:val="0"/>
        <w:bidi/>
        <w:adjustRightInd w:val="0"/>
        <w:jc w:val="both"/>
        <w:textAlignment w:val="baseline"/>
        <w:rPr>
          <w:rFonts w:cs="David" w:hint="cs"/>
          <w:rtl/>
        </w:rPr>
      </w:pPr>
      <w:r w:rsidRPr="00E36956">
        <w:rPr>
          <w:rFonts w:cs="David" w:hint="cs"/>
          <w:rtl/>
        </w:rPr>
        <w:t>- -</w:t>
      </w:r>
    </w:p>
    <w:p w14:paraId="477EE425" w14:textId="77777777" w:rsidR="00E36956" w:rsidRPr="00E36956" w:rsidRDefault="00E36956" w:rsidP="00E36956">
      <w:pPr>
        <w:bidi/>
        <w:rPr>
          <w:rFonts w:cs="David" w:hint="cs"/>
          <w:rtl/>
        </w:rPr>
      </w:pPr>
    </w:p>
    <w:p w14:paraId="6A03438B" w14:textId="77777777" w:rsidR="00E36956" w:rsidRPr="00E36956" w:rsidRDefault="00E36956" w:rsidP="00E36956">
      <w:pPr>
        <w:bidi/>
        <w:rPr>
          <w:rFonts w:cs="David" w:hint="cs"/>
          <w:rtl/>
        </w:rPr>
      </w:pPr>
      <w:r w:rsidRPr="00E36956">
        <w:rPr>
          <w:rFonts w:cs="David" w:hint="cs"/>
          <w:u w:val="single"/>
          <w:rtl/>
        </w:rPr>
        <w:t>זהבה גלאון:</w:t>
      </w:r>
    </w:p>
    <w:p w14:paraId="1A431F1D" w14:textId="77777777" w:rsidR="00E36956" w:rsidRPr="00E36956" w:rsidRDefault="00E36956" w:rsidP="00E36956">
      <w:pPr>
        <w:bidi/>
        <w:rPr>
          <w:rFonts w:cs="David" w:hint="cs"/>
          <w:rtl/>
        </w:rPr>
      </w:pPr>
    </w:p>
    <w:p w14:paraId="1C0D596E" w14:textId="77777777" w:rsidR="00E36956" w:rsidRPr="00E36956" w:rsidRDefault="00E36956" w:rsidP="00E36956">
      <w:pPr>
        <w:bidi/>
        <w:rPr>
          <w:rFonts w:cs="David" w:hint="cs"/>
          <w:rtl/>
        </w:rPr>
      </w:pPr>
      <w:r w:rsidRPr="00E36956">
        <w:rPr>
          <w:rFonts w:cs="David" w:hint="cs"/>
          <w:rtl/>
        </w:rPr>
        <w:tab/>
        <w:t xml:space="preserve"> אמרת שהיו"ר תכנס על פי הבנתה. לא אמרת - - -  </w:t>
      </w:r>
    </w:p>
    <w:p w14:paraId="472C85C9" w14:textId="77777777" w:rsidR="00E36956" w:rsidRPr="00E36956" w:rsidRDefault="00E36956" w:rsidP="00E36956">
      <w:pPr>
        <w:bidi/>
        <w:rPr>
          <w:rFonts w:cs="David" w:hint="cs"/>
          <w:rtl/>
        </w:rPr>
      </w:pPr>
    </w:p>
    <w:p w14:paraId="12154C09"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5612AAD8" w14:textId="77777777" w:rsidR="00E36956" w:rsidRPr="00E36956" w:rsidRDefault="00E36956" w:rsidP="00E36956">
      <w:pPr>
        <w:bidi/>
        <w:rPr>
          <w:rFonts w:cs="David" w:hint="cs"/>
          <w:rtl/>
        </w:rPr>
      </w:pPr>
    </w:p>
    <w:p w14:paraId="2530F570" w14:textId="77777777" w:rsidR="00E36956" w:rsidRPr="00E36956" w:rsidRDefault="00E36956" w:rsidP="00E36956">
      <w:pPr>
        <w:bidi/>
        <w:rPr>
          <w:rFonts w:cs="David" w:hint="cs"/>
          <w:rtl/>
        </w:rPr>
      </w:pPr>
      <w:r w:rsidRPr="00E36956">
        <w:rPr>
          <w:rFonts w:cs="David" w:hint="cs"/>
          <w:rtl/>
        </w:rPr>
        <w:tab/>
        <w:t xml:space="preserve">חברת הכנסת גלאון, זה לפני שידענ ו מה אומר החוק. </w:t>
      </w:r>
    </w:p>
    <w:p w14:paraId="6244A2C7" w14:textId="77777777" w:rsidR="00E36956" w:rsidRPr="00E36956" w:rsidRDefault="00E36956" w:rsidP="00E36956">
      <w:pPr>
        <w:bidi/>
        <w:rPr>
          <w:rFonts w:cs="David" w:hint="cs"/>
          <w:rtl/>
        </w:rPr>
      </w:pPr>
    </w:p>
    <w:p w14:paraId="7E258501" w14:textId="77777777" w:rsidR="00E36956" w:rsidRPr="00E36956" w:rsidRDefault="00E36956" w:rsidP="00E36956">
      <w:pPr>
        <w:bidi/>
        <w:rPr>
          <w:rFonts w:cs="David" w:hint="cs"/>
          <w:rtl/>
        </w:rPr>
      </w:pPr>
      <w:r w:rsidRPr="00E36956">
        <w:rPr>
          <w:rFonts w:cs="David" w:hint="cs"/>
          <w:u w:val="single"/>
          <w:rtl/>
        </w:rPr>
        <w:t>זהבה גלאון:</w:t>
      </w:r>
    </w:p>
    <w:p w14:paraId="006C79F8" w14:textId="77777777" w:rsidR="00E36956" w:rsidRPr="00E36956" w:rsidRDefault="00E36956" w:rsidP="00E36956">
      <w:pPr>
        <w:bidi/>
        <w:rPr>
          <w:rFonts w:cs="David" w:hint="cs"/>
          <w:rtl/>
        </w:rPr>
      </w:pPr>
    </w:p>
    <w:p w14:paraId="5C8FC348" w14:textId="77777777" w:rsidR="00E36956" w:rsidRPr="00E36956" w:rsidRDefault="00E36956" w:rsidP="00E36956">
      <w:pPr>
        <w:bidi/>
        <w:rPr>
          <w:rFonts w:cs="David" w:hint="cs"/>
          <w:rtl/>
        </w:rPr>
      </w:pPr>
      <w:r w:rsidRPr="00E36956">
        <w:rPr>
          <w:rFonts w:cs="David" w:hint="cs"/>
          <w:rtl/>
        </w:rPr>
        <w:tab/>
        <w:t>יושבת ראש הכנסת לא יודעת מה אומר החוק לפני שהיא מקבלת החלטה?</w:t>
      </w:r>
    </w:p>
    <w:p w14:paraId="12439719" w14:textId="77777777" w:rsidR="00E36956" w:rsidRPr="00E36956" w:rsidRDefault="00E36956" w:rsidP="00E36956">
      <w:pPr>
        <w:bidi/>
        <w:rPr>
          <w:rFonts w:cs="David" w:hint="cs"/>
          <w:rtl/>
        </w:rPr>
      </w:pPr>
    </w:p>
    <w:p w14:paraId="46085546"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48BC4B4D" w14:textId="77777777" w:rsidR="00E36956" w:rsidRPr="00E36956" w:rsidRDefault="00E36956" w:rsidP="00E36956">
      <w:pPr>
        <w:bidi/>
        <w:rPr>
          <w:rFonts w:cs="David" w:hint="cs"/>
          <w:rtl/>
        </w:rPr>
      </w:pPr>
    </w:p>
    <w:p w14:paraId="7AA19FE3" w14:textId="77777777" w:rsidR="00E36956" w:rsidRPr="00E36956" w:rsidRDefault="00E36956" w:rsidP="00E36956">
      <w:pPr>
        <w:bidi/>
        <w:rPr>
          <w:rFonts w:cs="David" w:hint="cs"/>
          <w:rtl/>
        </w:rPr>
      </w:pPr>
      <w:r w:rsidRPr="00E36956">
        <w:rPr>
          <w:rFonts w:cs="David" w:hint="cs"/>
          <w:rtl/>
        </w:rPr>
        <w:tab/>
        <w:t>אוי, זהבה - - -</w:t>
      </w:r>
    </w:p>
    <w:p w14:paraId="257FBC48" w14:textId="77777777" w:rsidR="00E36956" w:rsidRPr="00E36956" w:rsidRDefault="00E36956" w:rsidP="00E36956">
      <w:pPr>
        <w:bidi/>
        <w:rPr>
          <w:rFonts w:cs="David" w:hint="cs"/>
          <w:rtl/>
        </w:rPr>
      </w:pPr>
    </w:p>
    <w:p w14:paraId="3066D087" w14:textId="77777777" w:rsidR="00E36956" w:rsidRPr="00E36956" w:rsidRDefault="00E36956" w:rsidP="00E36956">
      <w:pPr>
        <w:bidi/>
        <w:rPr>
          <w:rFonts w:cs="David" w:hint="cs"/>
          <w:rtl/>
        </w:rPr>
      </w:pPr>
      <w:r w:rsidRPr="00E36956">
        <w:rPr>
          <w:rFonts w:cs="David" w:hint="cs"/>
          <w:u w:val="single"/>
          <w:rtl/>
        </w:rPr>
        <w:t>זהבה גלאון:</w:t>
      </w:r>
    </w:p>
    <w:p w14:paraId="735A919F" w14:textId="77777777" w:rsidR="00E36956" w:rsidRPr="00E36956" w:rsidRDefault="00E36956" w:rsidP="00E36956">
      <w:pPr>
        <w:bidi/>
        <w:rPr>
          <w:rFonts w:cs="David" w:hint="cs"/>
          <w:rtl/>
        </w:rPr>
      </w:pPr>
    </w:p>
    <w:p w14:paraId="74918502" w14:textId="77777777" w:rsidR="00E36956" w:rsidRPr="00E36956" w:rsidRDefault="00E36956" w:rsidP="00E36956">
      <w:pPr>
        <w:bidi/>
        <w:rPr>
          <w:rFonts w:cs="David" w:hint="cs"/>
          <w:rtl/>
        </w:rPr>
      </w:pPr>
      <w:r w:rsidRPr="00E36956">
        <w:rPr>
          <w:rFonts w:cs="David" w:hint="cs"/>
          <w:rtl/>
        </w:rPr>
        <w:tab/>
        <w:t xml:space="preserve"> אל תגידי לי אוי, סליחה. אני מבקשת רשות דיבור. </w:t>
      </w:r>
    </w:p>
    <w:p w14:paraId="0DA88E7F" w14:textId="77777777" w:rsidR="00E36956" w:rsidRPr="00E36956" w:rsidRDefault="00E36956" w:rsidP="00E36956">
      <w:pPr>
        <w:bidi/>
        <w:rPr>
          <w:rFonts w:cs="David" w:hint="cs"/>
          <w:rtl/>
        </w:rPr>
      </w:pPr>
    </w:p>
    <w:p w14:paraId="166F5FDA"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49BCED23" w14:textId="77777777" w:rsidR="00E36956" w:rsidRPr="00E36956" w:rsidRDefault="00E36956" w:rsidP="00E36956">
      <w:pPr>
        <w:bidi/>
        <w:rPr>
          <w:rFonts w:cs="David" w:hint="cs"/>
          <w:rtl/>
        </w:rPr>
      </w:pPr>
    </w:p>
    <w:p w14:paraId="6FE2215E" w14:textId="77777777" w:rsidR="00E36956" w:rsidRPr="00E36956" w:rsidRDefault="00E36956" w:rsidP="00E36956">
      <w:pPr>
        <w:bidi/>
        <w:rPr>
          <w:rFonts w:cs="David" w:hint="cs"/>
          <w:rtl/>
        </w:rPr>
      </w:pPr>
      <w:r w:rsidRPr="00E36956">
        <w:rPr>
          <w:rFonts w:cs="David" w:hint="cs"/>
          <w:rtl/>
        </w:rPr>
        <w:tab/>
        <w:t xml:space="preserve">אני אתן לך את רשות הדיבור. </w:t>
      </w:r>
    </w:p>
    <w:p w14:paraId="51270231" w14:textId="77777777" w:rsidR="00E36956" w:rsidRPr="00E36956" w:rsidRDefault="00E36956" w:rsidP="00E36956">
      <w:pPr>
        <w:bidi/>
        <w:rPr>
          <w:rFonts w:cs="David" w:hint="cs"/>
          <w:rtl/>
        </w:rPr>
      </w:pPr>
    </w:p>
    <w:p w14:paraId="608BF322" w14:textId="77777777" w:rsidR="00E36956" w:rsidRPr="00E36956" w:rsidRDefault="00E36956" w:rsidP="00E36956">
      <w:pPr>
        <w:bidi/>
        <w:rPr>
          <w:rFonts w:cs="David" w:hint="cs"/>
          <w:rtl/>
        </w:rPr>
      </w:pPr>
    </w:p>
    <w:p w14:paraId="73FB3751" w14:textId="77777777" w:rsidR="00E36956" w:rsidRPr="00E36956" w:rsidRDefault="00E36956" w:rsidP="00E36956">
      <w:pPr>
        <w:bidi/>
        <w:rPr>
          <w:rFonts w:cs="David" w:hint="cs"/>
          <w:rtl/>
        </w:rPr>
      </w:pPr>
    </w:p>
    <w:p w14:paraId="078601B6" w14:textId="77777777" w:rsidR="00E36956" w:rsidRPr="00E36956" w:rsidRDefault="00E36956" w:rsidP="00E36956">
      <w:pPr>
        <w:bidi/>
        <w:rPr>
          <w:rFonts w:cs="David" w:hint="cs"/>
          <w:rtl/>
        </w:rPr>
      </w:pPr>
      <w:r w:rsidRPr="00E36956">
        <w:rPr>
          <w:rFonts w:cs="David" w:hint="cs"/>
          <w:u w:val="single"/>
          <w:rtl/>
        </w:rPr>
        <w:t>מזכיר הכנסת אריה האן:</w:t>
      </w:r>
    </w:p>
    <w:p w14:paraId="3AFC4A28" w14:textId="77777777" w:rsidR="00E36956" w:rsidRPr="00E36956" w:rsidRDefault="00E36956" w:rsidP="00E36956">
      <w:pPr>
        <w:bidi/>
        <w:rPr>
          <w:rFonts w:cs="David" w:hint="cs"/>
          <w:rtl/>
        </w:rPr>
      </w:pPr>
    </w:p>
    <w:p w14:paraId="7BB5AC5B" w14:textId="77777777" w:rsidR="00E36956" w:rsidRPr="00E36956" w:rsidRDefault="00E36956" w:rsidP="00E36956">
      <w:pPr>
        <w:bidi/>
        <w:rPr>
          <w:rFonts w:cs="David" w:hint="cs"/>
          <w:rtl/>
        </w:rPr>
      </w:pPr>
      <w:r w:rsidRPr="00E36956">
        <w:rPr>
          <w:rFonts w:cs="David" w:hint="cs"/>
          <w:rtl/>
        </w:rPr>
        <w:tab/>
        <w:t xml:space="preserve"> היא התכוונה שיש לה דרך לכנס. או על ידי הממשלה או על ידי 25 חתימות. </w:t>
      </w:r>
    </w:p>
    <w:p w14:paraId="03A2185F" w14:textId="77777777" w:rsidR="00E36956" w:rsidRPr="00E36956" w:rsidRDefault="00E36956" w:rsidP="00E36956">
      <w:pPr>
        <w:bidi/>
        <w:rPr>
          <w:rFonts w:cs="David" w:hint="cs"/>
          <w:rtl/>
        </w:rPr>
      </w:pPr>
    </w:p>
    <w:p w14:paraId="7C8DAAFB" w14:textId="77777777" w:rsidR="00E36956" w:rsidRPr="00E36956" w:rsidRDefault="00E36956" w:rsidP="00E36956">
      <w:pPr>
        <w:bidi/>
        <w:rPr>
          <w:rFonts w:cs="David"/>
          <w:rtl/>
        </w:rPr>
      </w:pPr>
      <w:r w:rsidRPr="00E36956">
        <w:rPr>
          <w:rFonts w:cs="David" w:hint="eastAsia"/>
          <w:u w:val="single"/>
          <w:rtl/>
        </w:rPr>
        <w:t>אורי</w:t>
      </w:r>
      <w:r w:rsidRPr="00E36956">
        <w:rPr>
          <w:rFonts w:cs="David"/>
          <w:u w:val="single"/>
          <w:rtl/>
        </w:rPr>
        <w:t xml:space="preserve"> אריאל:</w:t>
      </w:r>
    </w:p>
    <w:p w14:paraId="61E56168" w14:textId="77777777" w:rsidR="00E36956" w:rsidRPr="00E36956" w:rsidRDefault="00E36956" w:rsidP="00E36956">
      <w:pPr>
        <w:bidi/>
        <w:rPr>
          <w:rFonts w:cs="David"/>
          <w:rtl/>
        </w:rPr>
      </w:pPr>
    </w:p>
    <w:p w14:paraId="37D6C74C" w14:textId="77777777" w:rsidR="00E36956" w:rsidRPr="00E36956" w:rsidRDefault="00E36956" w:rsidP="00E36956">
      <w:pPr>
        <w:bidi/>
        <w:rPr>
          <w:rFonts w:cs="David" w:hint="cs"/>
          <w:rtl/>
        </w:rPr>
      </w:pPr>
      <w:r w:rsidRPr="00E36956">
        <w:rPr>
          <w:rFonts w:cs="David"/>
          <w:rtl/>
        </w:rPr>
        <w:tab/>
      </w:r>
      <w:r w:rsidRPr="00E36956">
        <w:rPr>
          <w:rFonts w:cs="David" w:hint="cs"/>
          <w:rtl/>
        </w:rPr>
        <w:t xml:space="preserve"> רגע, מה קורה בדיון עם ראש הממשלה?</w:t>
      </w:r>
    </w:p>
    <w:p w14:paraId="45A87365" w14:textId="77777777" w:rsidR="00E36956" w:rsidRPr="00E36956" w:rsidRDefault="00E36956" w:rsidP="00E36956">
      <w:pPr>
        <w:bidi/>
        <w:rPr>
          <w:rFonts w:cs="David" w:hint="cs"/>
          <w:rtl/>
        </w:rPr>
      </w:pPr>
    </w:p>
    <w:p w14:paraId="6A5FB9CA" w14:textId="77777777" w:rsidR="00E36956" w:rsidRPr="00E36956" w:rsidRDefault="00E36956" w:rsidP="00E36956">
      <w:pPr>
        <w:bidi/>
        <w:rPr>
          <w:rFonts w:cs="David" w:hint="cs"/>
          <w:rtl/>
        </w:rPr>
      </w:pPr>
      <w:r w:rsidRPr="00E36956">
        <w:rPr>
          <w:rFonts w:cs="David" w:hint="cs"/>
          <w:u w:val="single"/>
          <w:rtl/>
        </w:rPr>
        <w:t>זהבה גלאון:</w:t>
      </w:r>
    </w:p>
    <w:p w14:paraId="75675AE3" w14:textId="77777777" w:rsidR="00E36956" w:rsidRPr="00E36956" w:rsidRDefault="00E36956" w:rsidP="00E36956">
      <w:pPr>
        <w:bidi/>
        <w:rPr>
          <w:rFonts w:cs="David" w:hint="cs"/>
          <w:rtl/>
        </w:rPr>
      </w:pPr>
    </w:p>
    <w:p w14:paraId="1916B4DF" w14:textId="77777777" w:rsidR="00E36956" w:rsidRPr="00E36956" w:rsidRDefault="00E36956" w:rsidP="00E36956">
      <w:pPr>
        <w:bidi/>
        <w:rPr>
          <w:rFonts w:cs="David" w:hint="cs"/>
          <w:rtl/>
        </w:rPr>
      </w:pPr>
      <w:r w:rsidRPr="00E36956">
        <w:rPr>
          <w:rFonts w:cs="David" w:hint="cs"/>
          <w:rtl/>
        </w:rPr>
        <w:tab/>
        <w:t>לא, אני בחיים לא יכולה לגייס 25 חתימות - - -</w:t>
      </w:r>
    </w:p>
    <w:p w14:paraId="172592F9" w14:textId="77777777" w:rsidR="00E36956" w:rsidRPr="00E36956" w:rsidRDefault="00E36956" w:rsidP="00E36956">
      <w:pPr>
        <w:bidi/>
        <w:rPr>
          <w:rFonts w:cs="David" w:hint="cs"/>
          <w:rtl/>
        </w:rPr>
      </w:pPr>
      <w:r w:rsidRPr="00E36956">
        <w:rPr>
          <w:rFonts w:cs="David" w:hint="cs"/>
          <w:rtl/>
        </w:rPr>
        <w:t xml:space="preserve"> </w:t>
      </w:r>
    </w:p>
    <w:p w14:paraId="17842AA2"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446449F7" w14:textId="77777777" w:rsidR="00E36956" w:rsidRPr="00E36956" w:rsidRDefault="00E36956" w:rsidP="00E36956">
      <w:pPr>
        <w:bidi/>
        <w:rPr>
          <w:rFonts w:cs="David" w:hint="cs"/>
          <w:rtl/>
        </w:rPr>
      </w:pPr>
    </w:p>
    <w:p w14:paraId="56765CA6" w14:textId="77777777" w:rsidR="00E36956" w:rsidRPr="00E36956" w:rsidRDefault="00E36956" w:rsidP="00E36956">
      <w:pPr>
        <w:bidi/>
        <w:rPr>
          <w:rFonts w:cs="David" w:hint="cs"/>
          <w:rtl/>
        </w:rPr>
      </w:pPr>
      <w:r w:rsidRPr="00E36956">
        <w:rPr>
          <w:rFonts w:cs="David" w:hint="cs"/>
          <w:rtl/>
        </w:rPr>
        <w:tab/>
        <w:t>את ויתרת על רשות הדיבור?</w:t>
      </w:r>
    </w:p>
    <w:p w14:paraId="15CD36EE" w14:textId="77777777" w:rsidR="00E36956" w:rsidRPr="00E36956" w:rsidRDefault="00E36956" w:rsidP="00E36956">
      <w:pPr>
        <w:bidi/>
        <w:rPr>
          <w:rFonts w:cs="David" w:hint="cs"/>
          <w:rtl/>
        </w:rPr>
      </w:pPr>
    </w:p>
    <w:p w14:paraId="7CC10E24" w14:textId="77777777" w:rsidR="00E36956" w:rsidRPr="00E36956" w:rsidRDefault="00E36956" w:rsidP="00E36956">
      <w:pPr>
        <w:bidi/>
        <w:rPr>
          <w:rFonts w:cs="David" w:hint="cs"/>
          <w:rtl/>
        </w:rPr>
      </w:pPr>
      <w:r w:rsidRPr="00E36956">
        <w:rPr>
          <w:rFonts w:cs="David" w:hint="cs"/>
          <w:u w:val="single"/>
          <w:rtl/>
        </w:rPr>
        <w:t>זהבה גלאון:</w:t>
      </w:r>
    </w:p>
    <w:p w14:paraId="15487870" w14:textId="77777777" w:rsidR="00E36956" w:rsidRPr="00E36956" w:rsidRDefault="00E36956" w:rsidP="00E36956">
      <w:pPr>
        <w:bidi/>
        <w:rPr>
          <w:rFonts w:cs="David" w:hint="cs"/>
          <w:rtl/>
        </w:rPr>
      </w:pPr>
    </w:p>
    <w:p w14:paraId="18410FD2" w14:textId="77777777" w:rsidR="00E36956" w:rsidRPr="00E36956" w:rsidRDefault="00E36956" w:rsidP="00E36956">
      <w:pPr>
        <w:bidi/>
        <w:rPr>
          <w:rFonts w:cs="David" w:hint="cs"/>
          <w:rtl/>
        </w:rPr>
      </w:pPr>
      <w:r w:rsidRPr="00E36956">
        <w:rPr>
          <w:rFonts w:cs="David" w:hint="cs"/>
          <w:rtl/>
        </w:rPr>
        <w:tab/>
        <w:t xml:space="preserve"> לא, לא ויתרתי. </w:t>
      </w:r>
    </w:p>
    <w:p w14:paraId="1308A86F" w14:textId="77777777" w:rsidR="00E36956" w:rsidRPr="00E36956" w:rsidRDefault="00E36956" w:rsidP="00E36956">
      <w:pPr>
        <w:bidi/>
        <w:rPr>
          <w:rFonts w:cs="David" w:hint="cs"/>
          <w:rtl/>
        </w:rPr>
      </w:pPr>
    </w:p>
    <w:p w14:paraId="4E326631"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7E8744A8" w14:textId="77777777" w:rsidR="00E36956" w:rsidRPr="00E36956" w:rsidRDefault="00E36956" w:rsidP="00E36956">
      <w:pPr>
        <w:bidi/>
        <w:rPr>
          <w:rFonts w:cs="David" w:hint="cs"/>
          <w:rtl/>
        </w:rPr>
      </w:pPr>
    </w:p>
    <w:p w14:paraId="2661DF96" w14:textId="77777777" w:rsidR="00E36956" w:rsidRPr="00E36956" w:rsidRDefault="00E36956" w:rsidP="00E36956">
      <w:pPr>
        <w:bidi/>
        <w:ind w:firstLine="567"/>
        <w:rPr>
          <w:rFonts w:cs="David" w:hint="cs"/>
          <w:rtl/>
        </w:rPr>
      </w:pPr>
      <w:r w:rsidRPr="00E36956">
        <w:rPr>
          <w:rFonts w:cs="David" w:hint="cs"/>
          <w:rtl/>
        </w:rPr>
        <w:t xml:space="preserve">אז אם לא ויתרת, אז בבקשה. </w:t>
      </w:r>
    </w:p>
    <w:p w14:paraId="13CB4F64" w14:textId="77777777" w:rsidR="00E36956" w:rsidRPr="00E36956" w:rsidRDefault="00E36956" w:rsidP="00E36956">
      <w:pPr>
        <w:bidi/>
        <w:rPr>
          <w:rFonts w:cs="David" w:hint="cs"/>
          <w:rtl/>
        </w:rPr>
      </w:pPr>
    </w:p>
    <w:p w14:paraId="79B17742" w14:textId="77777777" w:rsidR="00E36956" w:rsidRPr="00E36956" w:rsidRDefault="00E36956" w:rsidP="00E36956">
      <w:pPr>
        <w:bidi/>
        <w:rPr>
          <w:rFonts w:cs="David" w:hint="cs"/>
          <w:rtl/>
        </w:rPr>
      </w:pPr>
    </w:p>
    <w:p w14:paraId="28390734" w14:textId="77777777" w:rsidR="00E36956" w:rsidRPr="00E36956" w:rsidRDefault="00E36956" w:rsidP="00E36956">
      <w:pPr>
        <w:bidi/>
        <w:rPr>
          <w:rFonts w:cs="David" w:hint="cs"/>
          <w:rtl/>
        </w:rPr>
      </w:pPr>
    </w:p>
    <w:p w14:paraId="2ED622D8" w14:textId="77777777" w:rsidR="00E36956" w:rsidRPr="00E36956" w:rsidRDefault="00E36956" w:rsidP="00E36956">
      <w:pPr>
        <w:bidi/>
        <w:rPr>
          <w:rFonts w:cs="David" w:hint="cs"/>
          <w:rtl/>
        </w:rPr>
      </w:pPr>
    </w:p>
    <w:p w14:paraId="680380D9" w14:textId="77777777" w:rsidR="00E36956" w:rsidRPr="00E36956" w:rsidRDefault="00E36956" w:rsidP="00E36956">
      <w:pPr>
        <w:bidi/>
        <w:rPr>
          <w:rFonts w:cs="David" w:hint="cs"/>
          <w:rtl/>
        </w:rPr>
      </w:pPr>
    </w:p>
    <w:p w14:paraId="6972F080" w14:textId="77777777" w:rsidR="00E36956" w:rsidRPr="00E36956" w:rsidRDefault="00E36956" w:rsidP="00E36956">
      <w:pPr>
        <w:bidi/>
        <w:rPr>
          <w:rFonts w:cs="David" w:hint="cs"/>
          <w:rtl/>
        </w:rPr>
      </w:pPr>
    </w:p>
    <w:p w14:paraId="79815F60" w14:textId="77777777" w:rsidR="00E36956" w:rsidRPr="00E36956" w:rsidRDefault="00E36956" w:rsidP="00E36956">
      <w:pPr>
        <w:bidi/>
        <w:rPr>
          <w:rFonts w:cs="David" w:hint="cs"/>
          <w:rtl/>
        </w:rPr>
      </w:pPr>
    </w:p>
    <w:p w14:paraId="7334CFE5" w14:textId="77777777" w:rsidR="00E36956" w:rsidRPr="00E36956" w:rsidRDefault="00E36956" w:rsidP="00E36956">
      <w:pPr>
        <w:bidi/>
        <w:rPr>
          <w:rFonts w:cs="David" w:hint="cs"/>
          <w:rtl/>
        </w:rPr>
      </w:pPr>
    </w:p>
    <w:p w14:paraId="4C18854B" w14:textId="77777777" w:rsidR="00E36956" w:rsidRPr="00E36956" w:rsidRDefault="00E36956" w:rsidP="00E36956">
      <w:pPr>
        <w:bidi/>
        <w:rPr>
          <w:rFonts w:cs="David" w:hint="cs"/>
          <w:rtl/>
        </w:rPr>
      </w:pPr>
    </w:p>
    <w:p w14:paraId="63BE66E2" w14:textId="77777777" w:rsidR="00E36956" w:rsidRPr="00E36956" w:rsidRDefault="00E36956" w:rsidP="00E36956">
      <w:pPr>
        <w:bidi/>
        <w:rPr>
          <w:rFonts w:cs="David" w:hint="cs"/>
          <w:rtl/>
        </w:rPr>
      </w:pPr>
    </w:p>
    <w:p w14:paraId="1A7DE7BC" w14:textId="77777777" w:rsidR="00E36956" w:rsidRPr="00E36956" w:rsidRDefault="00E36956" w:rsidP="00E36956">
      <w:pPr>
        <w:bidi/>
        <w:rPr>
          <w:rFonts w:cs="David" w:hint="cs"/>
          <w:rtl/>
        </w:rPr>
      </w:pPr>
    </w:p>
    <w:p w14:paraId="6B2FE5E5" w14:textId="77777777" w:rsidR="00E36956" w:rsidRPr="00E36956" w:rsidRDefault="00E36956" w:rsidP="00E36956">
      <w:pPr>
        <w:bidi/>
        <w:rPr>
          <w:rFonts w:cs="David" w:hint="cs"/>
          <w:rtl/>
        </w:rPr>
      </w:pPr>
    </w:p>
    <w:p w14:paraId="279370CA" w14:textId="77777777" w:rsidR="00E36956" w:rsidRPr="00E36956" w:rsidRDefault="00E36956" w:rsidP="00E36956">
      <w:pPr>
        <w:bidi/>
        <w:rPr>
          <w:rFonts w:cs="David" w:hint="cs"/>
          <w:rtl/>
        </w:rPr>
      </w:pPr>
    </w:p>
    <w:p w14:paraId="5E5AACC1" w14:textId="77777777" w:rsidR="00E36956" w:rsidRPr="00E36956" w:rsidRDefault="00E36956" w:rsidP="00E36956">
      <w:pPr>
        <w:bidi/>
        <w:rPr>
          <w:rFonts w:cs="David" w:hint="cs"/>
          <w:rtl/>
        </w:rPr>
      </w:pPr>
    </w:p>
    <w:p w14:paraId="57A24ADE" w14:textId="77777777" w:rsidR="00E36956" w:rsidRPr="00E36956" w:rsidRDefault="00E36956" w:rsidP="00E36956">
      <w:pPr>
        <w:bidi/>
        <w:rPr>
          <w:rFonts w:cs="David" w:hint="cs"/>
          <w:rtl/>
        </w:rPr>
      </w:pPr>
    </w:p>
    <w:p w14:paraId="081F0FED" w14:textId="77777777" w:rsidR="00E36956" w:rsidRPr="00E36956" w:rsidRDefault="00E36956" w:rsidP="00E36956">
      <w:pPr>
        <w:bidi/>
        <w:rPr>
          <w:rFonts w:cs="David" w:hint="cs"/>
          <w:rtl/>
        </w:rPr>
      </w:pPr>
    </w:p>
    <w:p w14:paraId="2AB2B271" w14:textId="77777777" w:rsidR="00E36956" w:rsidRPr="00E36956" w:rsidRDefault="00E36956" w:rsidP="00E36956">
      <w:pPr>
        <w:bidi/>
        <w:rPr>
          <w:rFonts w:cs="David" w:hint="cs"/>
          <w:rtl/>
        </w:rPr>
      </w:pPr>
    </w:p>
    <w:p w14:paraId="24746D7F" w14:textId="77777777" w:rsidR="00E36956" w:rsidRPr="00E36956" w:rsidRDefault="00E36956" w:rsidP="00E36956">
      <w:pPr>
        <w:bidi/>
        <w:rPr>
          <w:rFonts w:cs="David" w:hint="cs"/>
          <w:rtl/>
        </w:rPr>
      </w:pPr>
    </w:p>
    <w:p w14:paraId="21996FD0" w14:textId="77777777" w:rsidR="00E36956" w:rsidRPr="00E36956" w:rsidRDefault="00E36956" w:rsidP="00E36956">
      <w:pPr>
        <w:bidi/>
        <w:rPr>
          <w:rFonts w:cs="David" w:hint="cs"/>
          <w:rtl/>
        </w:rPr>
      </w:pPr>
    </w:p>
    <w:p w14:paraId="16634DC4" w14:textId="77777777" w:rsidR="00E36956" w:rsidRPr="00E36956" w:rsidRDefault="00E36956" w:rsidP="00E36956">
      <w:pPr>
        <w:bidi/>
        <w:rPr>
          <w:rFonts w:cs="David" w:hint="cs"/>
          <w:rtl/>
        </w:rPr>
      </w:pPr>
    </w:p>
    <w:p w14:paraId="7AAB0B73" w14:textId="77777777" w:rsidR="00E36956" w:rsidRPr="00E36956" w:rsidRDefault="00E36956" w:rsidP="00E36956">
      <w:pPr>
        <w:bidi/>
        <w:rPr>
          <w:rFonts w:cs="David" w:hint="cs"/>
          <w:rtl/>
        </w:rPr>
      </w:pPr>
    </w:p>
    <w:p w14:paraId="0EE34446" w14:textId="77777777" w:rsidR="00E36956" w:rsidRPr="00E36956" w:rsidRDefault="00E36956" w:rsidP="00E36956">
      <w:pPr>
        <w:bidi/>
        <w:rPr>
          <w:rFonts w:cs="David" w:hint="cs"/>
          <w:rtl/>
        </w:rPr>
      </w:pPr>
    </w:p>
    <w:p w14:paraId="3FBEF0E5" w14:textId="77777777" w:rsidR="00E36956" w:rsidRPr="00E36956" w:rsidRDefault="00E36956" w:rsidP="00E36956">
      <w:pPr>
        <w:bidi/>
        <w:rPr>
          <w:rFonts w:cs="David" w:hint="cs"/>
          <w:rtl/>
        </w:rPr>
      </w:pPr>
    </w:p>
    <w:p w14:paraId="1B2C5543" w14:textId="77777777" w:rsidR="00E36956" w:rsidRPr="00E36956" w:rsidRDefault="00E36956" w:rsidP="00E36956">
      <w:pPr>
        <w:bidi/>
        <w:rPr>
          <w:rFonts w:cs="David" w:hint="cs"/>
          <w:rtl/>
        </w:rPr>
      </w:pPr>
    </w:p>
    <w:p w14:paraId="0ECFBD8A" w14:textId="77777777" w:rsidR="00E36956" w:rsidRPr="00E36956" w:rsidRDefault="00E36956" w:rsidP="00E36956">
      <w:pPr>
        <w:bidi/>
        <w:rPr>
          <w:rFonts w:cs="David" w:hint="cs"/>
          <w:rtl/>
        </w:rPr>
      </w:pPr>
    </w:p>
    <w:p w14:paraId="52A71493" w14:textId="77777777" w:rsidR="00E36956" w:rsidRPr="00E36956" w:rsidRDefault="00E36956" w:rsidP="00E36956">
      <w:pPr>
        <w:bidi/>
        <w:rPr>
          <w:rFonts w:cs="David" w:hint="cs"/>
          <w:rtl/>
        </w:rPr>
      </w:pPr>
    </w:p>
    <w:p w14:paraId="6ECD2324" w14:textId="77777777" w:rsidR="00E36956" w:rsidRPr="00E36956" w:rsidRDefault="00E36956" w:rsidP="00E36956">
      <w:pPr>
        <w:bidi/>
        <w:rPr>
          <w:rFonts w:cs="David" w:hint="cs"/>
          <w:rtl/>
        </w:rPr>
      </w:pPr>
    </w:p>
    <w:p w14:paraId="4ECA10D1" w14:textId="77777777" w:rsidR="00E36956" w:rsidRPr="00E36956" w:rsidRDefault="00E36956" w:rsidP="00E36956">
      <w:pPr>
        <w:bidi/>
        <w:rPr>
          <w:rFonts w:cs="David" w:hint="cs"/>
          <w:rtl/>
        </w:rPr>
      </w:pPr>
    </w:p>
    <w:p w14:paraId="38F3FBC4" w14:textId="77777777" w:rsidR="00E36956" w:rsidRPr="00E36956" w:rsidRDefault="00E36956" w:rsidP="00E36956">
      <w:pPr>
        <w:bidi/>
        <w:rPr>
          <w:rFonts w:cs="David" w:hint="cs"/>
          <w:rtl/>
        </w:rPr>
      </w:pPr>
    </w:p>
    <w:p w14:paraId="030E5FE1" w14:textId="77777777" w:rsidR="00E36956" w:rsidRPr="00E36956" w:rsidRDefault="00E36956" w:rsidP="00E36956">
      <w:pPr>
        <w:bidi/>
        <w:rPr>
          <w:rFonts w:cs="David" w:hint="cs"/>
          <w:rtl/>
        </w:rPr>
      </w:pPr>
    </w:p>
    <w:p w14:paraId="5980EDC3" w14:textId="77777777" w:rsidR="00E36956" w:rsidRPr="00E36956" w:rsidRDefault="00E36956" w:rsidP="00E36956">
      <w:pPr>
        <w:bidi/>
        <w:rPr>
          <w:rFonts w:cs="David" w:hint="cs"/>
          <w:rtl/>
        </w:rPr>
      </w:pPr>
    </w:p>
    <w:p w14:paraId="422E466E" w14:textId="77777777" w:rsidR="00E36956" w:rsidRPr="00E36956" w:rsidRDefault="00E36956" w:rsidP="00E36956">
      <w:pPr>
        <w:bidi/>
        <w:rPr>
          <w:rFonts w:cs="David" w:hint="cs"/>
          <w:rtl/>
        </w:rPr>
      </w:pPr>
    </w:p>
    <w:p w14:paraId="0450CCB8" w14:textId="77777777" w:rsidR="00E36956" w:rsidRPr="00E36956" w:rsidRDefault="00E36956" w:rsidP="00E36956">
      <w:pPr>
        <w:bidi/>
        <w:rPr>
          <w:rFonts w:cs="David" w:hint="cs"/>
          <w:rtl/>
        </w:rPr>
      </w:pPr>
    </w:p>
    <w:p w14:paraId="2ACA71C2" w14:textId="77777777" w:rsidR="00E36956" w:rsidRPr="00E36956" w:rsidRDefault="00E36956" w:rsidP="00E36956">
      <w:pPr>
        <w:bidi/>
        <w:rPr>
          <w:rFonts w:cs="David" w:hint="cs"/>
          <w:rtl/>
        </w:rPr>
      </w:pPr>
    </w:p>
    <w:p w14:paraId="337ADAD2" w14:textId="77777777" w:rsidR="00E36956" w:rsidRPr="00E36956" w:rsidRDefault="00E36956" w:rsidP="00E36956">
      <w:pPr>
        <w:bidi/>
        <w:rPr>
          <w:rFonts w:cs="David" w:hint="cs"/>
          <w:rtl/>
        </w:rPr>
      </w:pPr>
    </w:p>
    <w:p w14:paraId="0B297EBD" w14:textId="77777777" w:rsidR="00E36956" w:rsidRPr="00E36956" w:rsidRDefault="00E36956" w:rsidP="00E36956">
      <w:pPr>
        <w:bidi/>
        <w:rPr>
          <w:rFonts w:cs="David" w:hint="cs"/>
          <w:rtl/>
        </w:rPr>
      </w:pPr>
    </w:p>
    <w:p w14:paraId="51EFC0F9" w14:textId="77777777" w:rsidR="00E36956" w:rsidRPr="00E36956" w:rsidRDefault="00E36956" w:rsidP="00E36956">
      <w:pPr>
        <w:bidi/>
        <w:rPr>
          <w:rFonts w:cs="David" w:hint="cs"/>
          <w:rtl/>
        </w:rPr>
      </w:pPr>
    </w:p>
    <w:p w14:paraId="75CADFA7" w14:textId="77777777" w:rsidR="00E36956" w:rsidRPr="00E36956" w:rsidRDefault="00E36956" w:rsidP="00E36956">
      <w:pPr>
        <w:bidi/>
        <w:jc w:val="center"/>
        <w:rPr>
          <w:rFonts w:cs="David" w:hint="cs"/>
          <w:b/>
          <w:bCs/>
          <w:u w:val="single"/>
          <w:rtl/>
        </w:rPr>
      </w:pPr>
      <w:r w:rsidRPr="00E36956">
        <w:rPr>
          <w:rFonts w:cs="David" w:hint="cs"/>
          <w:b/>
          <w:bCs/>
          <w:u w:val="single"/>
          <w:rtl/>
        </w:rPr>
        <w:t>ב. הצעות חוק יסוד: הכנסת (תיקון מועד ישיבת הפתיחה של הכנסת)</w:t>
      </w:r>
    </w:p>
    <w:p w14:paraId="02F309A6" w14:textId="77777777" w:rsidR="00E36956" w:rsidRPr="00E36956" w:rsidRDefault="00E36956" w:rsidP="00E36956">
      <w:pPr>
        <w:bidi/>
        <w:rPr>
          <w:rFonts w:cs="David" w:hint="cs"/>
          <w:rtl/>
        </w:rPr>
      </w:pPr>
    </w:p>
    <w:p w14:paraId="40C5E212" w14:textId="77777777" w:rsidR="00E36956" w:rsidRPr="00E36956" w:rsidRDefault="00E36956" w:rsidP="00E36956">
      <w:pPr>
        <w:bidi/>
        <w:rPr>
          <w:rFonts w:cs="David" w:hint="cs"/>
          <w:rtl/>
        </w:rPr>
      </w:pPr>
      <w:r w:rsidRPr="00E36956">
        <w:rPr>
          <w:rFonts w:cs="David" w:hint="cs"/>
          <w:rtl/>
        </w:rPr>
        <w:tab/>
      </w:r>
    </w:p>
    <w:p w14:paraId="027EB24C"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518ACB59" w14:textId="77777777" w:rsidR="00E36956" w:rsidRPr="00E36956" w:rsidRDefault="00E36956" w:rsidP="00E36956">
      <w:pPr>
        <w:bidi/>
        <w:rPr>
          <w:rFonts w:cs="David" w:hint="cs"/>
          <w:rtl/>
        </w:rPr>
      </w:pPr>
    </w:p>
    <w:p w14:paraId="54A808F3" w14:textId="77777777" w:rsidR="00E36956" w:rsidRPr="00E36956" w:rsidRDefault="00E36956" w:rsidP="00E36956">
      <w:pPr>
        <w:bidi/>
        <w:ind w:firstLine="567"/>
        <w:rPr>
          <w:rFonts w:cs="David" w:hint="cs"/>
          <w:rtl/>
        </w:rPr>
      </w:pPr>
      <w:r w:rsidRPr="00E36956">
        <w:rPr>
          <w:rFonts w:cs="David" w:hint="cs"/>
          <w:rtl/>
        </w:rPr>
        <w:t xml:space="preserve">הנושא השני הוא הצעתו של חבר הכנסת דוד טל, לתיקון חוק יסוד: הכנסת (תיקון מס' 37 - ישיבת הפתיחה של הכנסת). </w:t>
      </w:r>
    </w:p>
    <w:p w14:paraId="4D6C272C" w14:textId="77777777" w:rsidR="00E36956" w:rsidRPr="00E36956" w:rsidRDefault="00E36956" w:rsidP="00E36956">
      <w:pPr>
        <w:bidi/>
        <w:rPr>
          <w:rFonts w:cs="David" w:hint="cs"/>
          <w:rtl/>
        </w:rPr>
      </w:pPr>
    </w:p>
    <w:p w14:paraId="4927951B" w14:textId="77777777" w:rsidR="00E36956" w:rsidRPr="00E36956" w:rsidRDefault="00E36956" w:rsidP="00E36956">
      <w:pPr>
        <w:bidi/>
        <w:rPr>
          <w:rFonts w:cs="David" w:hint="cs"/>
          <w:u w:val="single"/>
          <w:rtl/>
        </w:rPr>
      </w:pPr>
      <w:r w:rsidRPr="00E36956">
        <w:rPr>
          <w:rFonts w:cs="David" w:hint="cs"/>
          <w:u w:val="single"/>
          <w:rtl/>
        </w:rPr>
        <w:t>גדעון סער:</w:t>
      </w:r>
    </w:p>
    <w:p w14:paraId="0E9009A6" w14:textId="77777777" w:rsidR="00E36956" w:rsidRPr="00E36956" w:rsidRDefault="00E36956" w:rsidP="00E36956">
      <w:pPr>
        <w:bidi/>
        <w:rPr>
          <w:rFonts w:cs="David" w:hint="cs"/>
          <w:u w:val="single"/>
          <w:rtl/>
        </w:rPr>
      </w:pPr>
    </w:p>
    <w:p w14:paraId="46CEDACE" w14:textId="77777777" w:rsidR="00E36956" w:rsidRPr="00E36956" w:rsidRDefault="00E36956" w:rsidP="00E36956">
      <w:pPr>
        <w:bidi/>
        <w:rPr>
          <w:rFonts w:cs="David" w:hint="cs"/>
          <w:rtl/>
        </w:rPr>
      </w:pPr>
      <w:r w:rsidRPr="00E36956">
        <w:rPr>
          <w:rFonts w:cs="David" w:hint="cs"/>
          <w:rtl/>
        </w:rPr>
        <w:tab/>
        <w:t xml:space="preserve"> סליחה, גברתי, יש תוספת לסדר היום. אני מודה שאני במקרה הגעתי, לא ידעתי בכלל שזה על סדר היום, בנושא של הצעת חוק מועצת הצמחים, פטור מחובת הנחה. מה הדחיפות של זה?</w:t>
      </w:r>
    </w:p>
    <w:p w14:paraId="08ACDED7" w14:textId="77777777" w:rsidR="00E36956" w:rsidRPr="00E36956" w:rsidRDefault="00E36956" w:rsidP="00E36956">
      <w:pPr>
        <w:bidi/>
        <w:rPr>
          <w:rFonts w:cs="David" w:hint="cs"/>
          <w:rtl/>
        </w:rPr>
      </w:pPr>
    </w:p>
    <w:p w14:paraId="6AED94F3"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37782CFB" w14:textId="77777777" w:rsidR="00E36956" w:rsidRPr="00E36956" w:rsidRDefault="00E36956" w:rsidP="00E36956">
      <w:pPr>
        <w:bidi/>
        <w:rPr>
          <w:rFonts w:cs="David" w:hint="cs"/>
          <w:u w:val="single"/>
          <w:rtl/>
        </w:rPr>
      </w:pPr>
    </w:p>
    <w:p w14:paraId="18627905" w14:textId="77777777" w:rsidR="00E36956" w:rsidRPr="00E36956" w:rsidRDefault="00E36956" w:rsidP="00E36956">
      <w:pPr>
        <w:bidi/>
        <w:rPr>
          <w:rFonts w:cs="David" w:hint="cs"/>
          <w:rtl/>
        </w:rPr>
      </w:pPr>
      <w:r w:rsidRPr="00E36956">
        <w:rPr>
          <w:rFonts w:cs="David" w:hint="cs"/>
          <w:rtl/>
        </w:rPr>
        <w:tab/>
        <w:t>תכף יסבירו לנו. אנחנו נגיע לנושא הזה בסדר היום ותשאל את מי שאתה רוצה. יש פה נציגים של משרד החקלאות. ההצעה הזאת עברה בוועדת השרים.</w:t>
      </w:r>
    </w:p>
    <w:p w14:paraId="14C97482" w14:textId="77777777" w:rsidR="00E36956" w:rsidRPr="00E36956" w:rsidRDefault="00E36956" w:rsidP="00E36956">
      <w:pPr>
        <w:bidi/>
        <w:rPr>
          <w:rFonts w:cs="David" w:hint="cs"/>
          <w:rtl/>
        </w:rPr>
      </w:pPr>
    </w:p>
    <w:p w14:paraId="0F8761D7" w14:textId="77777777" w:rsidR="00E36956" w:rsidRPr="00E36956" w:rsidRDefault="00E36956" w:rsidP="00E36956">
      <w:pPr>
        <w:bidi/>
        <w:rPr>
          <w:rFonts w:cs="David" w:hint="cs"/>
          <w:u w:val="single"/>
          <w:rtl/>
        </w:rPr>
      </w:pPr>
      <w:r w:rsidRPr="00E36956">
        <w:rPr>
          <w:rFonts w:cs="David" w:hint="cs"/>
          <w:u w:val="single"/>
          <w:rtl/>
        </w:rPr>
        <w:t>גדעון סער:</w:t>
      </w:r>
    </w:p>
    <w:p w14:paraId="57C13AF0" w14:textId="77777777" w:rsidR="00E36956" w:rsidRPr="00E36956" w:rsidRDefault="00E36956" w:rsidP="00E36956">
      <w:pPr>
        <w:bidi/>
        <w:rPr>
          <w:rFonts w:cs="David" w:hint="cs"/>
          <w:u w:val="single"/>
          <w:rtl/>
        </w:rPr>
      </w:pPr>
    </w:p>
    <w:p w14:paraId="2AFEEE1E" w14:textId="77777777" w:rsidR="00E36956" w:rsidRPr="00E36956" w:rsidRDefault="00E36956" w:rsidP="00E36956">
      <w:pPr>
        <w:bidi/>
        <w:rPr>
          <w:rFonts w:cs="David" w:hint="cs"/>
          <w:rtl/>
        </w:rPr>
      </w:pPr>
      <w:r w:rsidRPr="00E36956">
        <w:rPr>
          <w:rFonts w:cs="David" w:hint="cs"/>
          <w:rtl/>
        </w:rPr>
        <w:tab/>
        <w:t>אני מאד מתרגש, זה עבר בוועדת השרים, זה באמת אירוע היסטורי. תיקון לחוק מועצת הצמחים. אני ממש משתוקק לדעת מה הדחיפות.</w:t>
      </w:r>
    </w:p>
    <w:p w14:paraId="1101C214" w14:textId="77777777" w:rsidR="00E36956" w:rsidRPr="00E36956" w:rsidRDefault="00E36956" w:rsidP="00E36956">
      <w:pPr>
        <w:bidi/>
        <w:rPr>
          <w:rFonts w:cs="David" w:hint="cs"/>
          <w:rtl/>
        </w:rPr>
      </w:pPr>
    </w:p>
    <w:p w14:paraId="0B7F3031"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296880BF" w14:textId="77777777" w:rsidR="00E36956" w:rsidRPr="00E36956" w:rsidRDefault="00E36956" w:rsidP="00E36956">
      <w:pPr>
        <w:bidi/>
        <w:rPr>
          <w:rFonts w:cs="David" w:hint="cs"/>
          <w:rtl/>
        </w:rPr>
      </w:pPr>
    </w:p>
    <w:p w14:paraId="291FFB07" w14:textId="77777777" w:rsidR="00E36956" w:rsidRPr="00E36956" w:rsidRDefault="00E36956" w:rsidP="00E36956">
      <w:pPr>
        <w:bidi/>
        <w:rPr>
          <w:rFonts w:cs="David" w:hint="cs"/>
          <w:rtl/>
        </w:rPr>
      </w:pPr>
      <w:r w:rsidRPr="00E36956">
        <w:rPr>
          <w:rFonts w:cs="David" w:hint="cs"/>
          <w:rtl/>
        </w:rPr>
        <w:tab/>
        <w:t>חבר הכנסת סער, אתה תדע מה הדחיפות אם תתאזר בסבלנות עוד מספר דקות. בינתיים האדם היחידי שברשות דיבור כרגע הוא דוד טל.</w:t>
      </w:r>
    </w:p>
    <w:p w14:paraId="4AEDF4A3" w14:textId="77777777" w:rsidR="00E36956" w:rsidRPr="00E36956" w:rsidRDefault="00E36956" w:rsidP="00E36956">
      <w:pPr>
        <w:bidi/>
        <w:rPr>
          <w:rFonts w:cs="David" w:hint="cs"/>
          <w:rtl/>
        </w:rPr>
      </w:pPr>
    </w:p>
    <w:p w14:paraId="25CEFACA" w14:textId="77777777" w:rsidR="00E36956" w:rsidRPr="00E36956" w:rsidRDefault="00E36956" w:rsidP="00E36956">
      <w:pPr>
        <w:bidi/>
        <w:rPr>
          <w:rFonts w:cs="David" w:hint="cs"/>
          <w:rtl/>
        </w:rPr>
      </w:pPr>
      <w:r w:rsidRPr="00E36956">
        <w:rPr>
          <w:rFonts w:cs="David" w:hint="cs"/>
          <w:u w:val="single"/>
          <w:rtl/>
        </w:rPr>
        <w:t>דוד טל:</w:t>
      </w:r>
    </w:p>
    <w:p w14:paraId="1077EE9A" w14:textId="77777777" w:rsidR="00E36956" w:rsidRPr="00E36956" w:rsidRDefault="00E36956" w:rsidP="00E36956">
      <w:pPr>
        <w:bidi/>
        <w:rPr>
          <w:rFonts w:cs="David" w:hint="cs"/>
          <w:rtl/>
        </w:rPr>
      </w:pPr>
    </w:p>
    <w:p w14:paraId="64094DE7" w14:textId="77777777" w:rsidR="00E36956" w:rsidRPr="00E36956" w:rsidRDefault="00E36956" w:rsidP="00E36956">
      <w:pPr>
        <w:bidi/>
        <w:rPr>
          <w:rFonts w:cs="David" w:hint="cs"/>
          <w:rtl/>
        </w:rPr>
      </w:pPr>
      <w:r w:rsidRPr="00E36956">
        <w:rPr>
          <w:rFonts w:cs="David" w:hint="cs"/>
          <w:rtl/>
        </w:rPr>
        <w:tab/>
        <w:t xml:space="preserve"> גברתי היושבת ראש - - -</w:t>
      </w:r>
    </w:p>
    <w:p w14:paraId="53FE8D74" w14:textId="77777777" w:rsidR="00E36956" w:rsidRPr="00E36956" w:rsidRDefault="00E36956" w:rsidP="00E36956">
      <w:pPr>
        <w:bidi/>
        <w:rPr>
          <w:rFonts w:cs="David" w:hint="cs"/>
          <w:rtl/>
        </w:rPr>
      </w:pPr>
    </w:p>
    <w:p w14:paraId="6785829D" w14:textId="77777777" w:rsidR="00E36956" w:rsidRPr="00E36956" w:rsidRDefault="00E36956" w:rsidP="00E36956">
      <w:pPr>
        <w:bidi/>
        <w:rPr>
          <w:rFonts w:cs="David" w:hint="cs"/>
          <w:u w:val="single"/>
          <w:rtl/>
        </w:rPr>
      </w:pPr>
      <w:r w:rsidRPr="00E36956">
        <w:rPr>
          <w:rFonts w:cs="David" w:hint="cs"/>
          <w:u w:val="single"/>
          <w:rtl/>
        </w:rPr>
        <w:t>מאיר פרוש:</w:t>
      </w:r>
    </w:p>
    <w:p w14:paraId="07F0BB52" w14:textId="77777777" w:rsidR="00E36956" w:rsidRPr="00E36956" w:rsidRDefault="00E36956" w:rsidP="00E36956">
      <w:pPr>
        <w:bidi/>
        <w:rPr>
          <w:rFonts w:cs="David" w:hint="cs"/>
          <w:u w:val="single"/>
        </w:rPr>
      </w:pPr>
    </w:p>
    <w:p w14:paraId="394EFD0D" w14:textId="77777777" w:rsidR="00E36956" w:rsidRPr="00E36956" w:rsidRDefault="00E36956" w:rsidP="00E36956">
      <w:pPr>
        <w:bidi/>
        <w:rPr>
          <w:rFonts w:cs="David" w:hint="cs"/>
          <w:rtl/>
        </w:rPr>
      </w:pPr>
      <w:r w:rsidRPr="00E36956">
        <w:rPr>
          <w:rFonts w:cs="David" w:hint="cs"/>
          <w:rtl/>
        </w:rPr>
        <w:tab/>
        <w:t xml:space="preserve"> למה עוברים לנושאים אחרים כרגע לפני שמסיימים את הנושא הזה - - -</w:t>
      </w:r>
    </w:p>
    <w:p w14:paraId="264EA168" w14:textId="77777777" w:rsidR="00E36956" w:rsidRPr="00E36956" w:rsidRDefault="00E36956" w:rsidP="00E36956">
      <w:pPr>
        <w:bidi/>
        <w:rPr>
          <w:rFonts w:cs="David" w:hint="cs"/>
          <w:rtl/>
        </w:rPr>
      </w:pPr>
    </w:p>
    <w:p w14:paraId="3192E9C6"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6C1F2658" w14:textId="77777777" w:rsidR="00E36956" w:rsidRPr="00E36956" w:rsidRDefault="00E36956" w:rsidP="00E36956">
      <w:pPr>
        <w:bidi/>
        <w:rPr>
          <w:rFonts w:cs="David" w:hint="cs"/>
          <w:rtl/>
        </w:rPr>
      </w:pPr>
    </w:p>
    <w:p w14:paraId="020F00DF" w14:textId="77777777" w:rsidR="00E36956" w:rsidRPr="00E36956" w:rsidRDefault="00E36956" w:rsidP="00E36956">
      <w:pPr>
        <w:bidi/>
        <w:rPr>
          <w:rFonts w:cs="David" w:hint="cs"/>
          <w:rtl/>
        </w:rPr>
      </w:pPr>
      <w:r w:rsidRPr="00E36956">
        <w:rPr>
          <w:rFonts w:cs="David" w:hint="cs"/>
          <w:rtl/>
        </w:rPr>
        <w:tab/>
        <w:t>כי ככה. זה לא פתוח לדיון.</w:t>
      </w:r>
    </w:p>
    <w:p w14:paraId="14A12B14" w14:textId="77777777" w:rsidR="00E36956" w:rsidRPr="00E36956" w:rsidRDefault="00E36956" w:rsidP="00E36956">
      <w:pPr>
        <w:bidi/>
        <w:rPr>
          <w:rFonts w:cs="David" w:hint="cs"/>
          <w:rtl/>
        </w:rPr>
      </w:pPr>
    </w:p>
    <w:p w14:paraId="05FE5D5D" w14:textId="77777777" w:rsidR="00E36956" w:rsidRPr="00E36956" w:rsidRDefault="00E36956" w:rsidP="00E36956">
      <w:pPr>
        <w:bidi/>
        <w:rPr>
          <w:rFonts w:cs="David"/>
          <w:rtl/>
        </w:rPr>
      </w:pPr>
      <w:r w:rsidRPr="00E36956">
        <w:rPr>
          <w:rFonts w:cs="David" w:hint="eastAsia"/>
          <w:u w:val="single"/>
          <w:rtl/>
        </w:rPr>
        <w:t>אורי</w:t>
      </w:r>
      <w:r w:rsidRPr="00E36956">
        <w:rPr>
          <w:rFonts w:cs="David"/>
          <w:u w:val="single"/>
          <w:rtl/>
        </w:rPr>
        <w:t xml:space="preserve"> אריאל:</w:t>
      </w:r>
    </w:p>
    <w:p w14:paraId="0A505AA8" w14:textId="77777777" w:rsidR="00E36956" w:rsidRPr="00E36956" w:rsidRDefault="00E36956" w:rsidP="00E36956">
      <w:pPr>
        <w:bidi/>
        <w:rPr>
          <w:rFonts w:cs="David"/>
          <w:rtl/>
        </w:rPr>
      </w:pPr>
    </w:p>
    <w:p w14:paraId="47B29667" w14:textId="77777777" w:rsidR="00E36956" w:rsidRPr="00E36956" w:rsidRDefault="00E36956" w:rsidP="00E36956">
      <w:pPr>
        <w:bidi/>
        <w:rPr>
          <w:rFonts w:cs="David" w:hint="cs"/>
          <w:rtl/>
        </w:rPr>
      </w:pPr>
      <w:r w:rsidRPr="00E36956">
        <w:rPr>
          <w:rFonts w:cs="David"/>
          <w:rtl/>
        </w:rPr>
        <w:tab/>
      </w:r>
      <w:r w:rsidRPr="00E36956">
        <w:rPr>
          <w:rFonts w:cs="David" w:hint="cs"/>
          <w:rtl/>
        </w:rPr>
        <w:t xml:space="preserve"> מה זאת אומרת לא פתוח לדיון?</w:t>
      </w:r>
    </w:p>
    <w:p w14:paraId="2940D02D" w14:textId="77777777" w:rsidR="00E36956" w:rsidRPr="00E36956" w:rsidRDefault="00E36956" w:rsidP="00E36956">
      <w:pPr>
        <w:bidi/>
        <w:rPr>
          <w:rFonts w:cs="David" w:hint="cs"/>
          <w:rtl/>
        </w:rPr>
      </w:pPr>
    </w:p>
    <w:p w14:paraId="367F1142"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43C5F2AF" w14:textId="77777777" w:rsidR="00E36956" w:rsidRPr="00E36956" w:rsidRDefault="00E36956" w:rsidP="00E36956">
      <w:pPr>
        <w:bidi/>
        <w:rPr>
          <w:rFonts w:cs="David" w:hint="cs"/>
          <w:rtl/>
        </w:rPr>
      </w:pPr>
    </w:p>
    <w:p w14:paraId="1BFBF805" w14:textId="77777777" w:rsidR="00E36956" w:rsidRPr="00E36956" w:rsidRDefault="00E36956" w:rsidP="00E36956">
      <w:pPr>
        <w:bidi/>
        <w:rPr>
          <w:rFonts w:cs="David" w:hint="cs"/>
          <w:rtl/>
        </w:rPr>
      </w:pPr>
      <w:r w:rsidRPr="00E36956">
        <w:rPr>
          <w:rFonts w:cs="David" w:hint="cs"/>
          <w:rtl/>
        </w:rPr>
        <w:tab/>
        <w:t xml:space="preserve">יכולתי שלא להודיע את ההודעה הזאת ולא להביא אותה לידיעתכם. </w:t>
      </w:r>
    </w:p>
    <w:p w14:paraId="2C66A67E" w14:textId="77777777" w:rsidR="00E36956" w:rsidRPr="00E36956" w:rsidRDefault="00E36956" w:rsidP="00E36956">
      <w:pPr>
        <w:bidi/>
        <w:rPr>
          <w:rFonts w:cs="David" w:hint="cs"/>
          <w:rtl/>
        </w:rPr>
      </w:pPr>
    </w:p>
    <w:p w14:paraId="790DFEF8" w14:textId="77777777" w:rsidR="00E36956" w:rsidRPr="00E36956" w:rsidRDefault="00E36956" w:rsidP="00E36956">
      <w:pPr>
        <w:bidi/>
        <w:rPr>
          <w:rFonts w:cs="David"/>
          <w:rtl/>
        </w:rPr>
      </w:pPr>
      <w:r w:rsidRPr="00E36956">
        <w:rPr>
          <w:rFonts w:cs="David" w:hint="eastAsia"/>
          <w:u w:val="single"/>
          <w:rtl/>
        </w:rPr>
        <w:t>אורי</w:t>
      </w:r>
      <w:r w:rsidRPr="00E36956">
        <w:rPr>
          <w:rFonts w:cs="David"/>
          <w:u w:val="single"/>
          <w:rtl/>
        </w:rPr>
        <w:t xml:space="preserve"> אריאל:</w:t>
      </w:r>
    </w:p>
    <w:p w14:paraId="28FB7013" w14:textId="77777777" w:rsidR="00E36956" w:rsidRPr="00E36956" w:rsidRDefault="00E36956" w:rsidP="00E36956">
      <w:pPr>
        <w:bidi/>
        <w:rPr>
          <w:rFonts w:cs="David"/>
          <w:rtl/>
        </w:rPr>
      </w:pPr>
    </w:p>
    <w:p w14:paraId="510745AB" w14:textId="77777777" w:rsidR="00E36956" w:rsidRPr="00E36956" w:rsidRDefault="00E36956" w:rsidP="00E36956">
      <w:pPr>
        <w:bidi/>
        <w:rPr>
          <w:rFonts w:cs="David" w:hint="cs"/>
          <w:rtl/>
        </w:rPr>
      </w:pPr>
      <w:r w:rsidRPr="00E36956">
        <w:rPr>
          <w:rFonts w:cs="David"/>
          <w:rtl/>
        </w:rPr>
        <w:tab/>
      </w:r>
      <w:r w:rsidRPr="00E36956">
        <w:rPr>
          <w:rFonts w:cs="David" w:hint="cs"/>
          <w:rtl/>
        </w:rPr>
        <w:t xml:space="preserve"> לא, את לא יכולה. </w:t>
      </w:r>
    </w:p>
    <w:p w14:paraId="1F0896E0" w14:textId="77777777" w:rsidR="00E36956" w:rsidRPr="00E36956" w:rsidRDefault="00E36956" w:rsidP="00E36956">
      <w:pPr>
        <w:bidi/>
        <w:rPr>
          <w:rFonts w:cs="David" w:hint="cs"/>
          <w:rtl/>
        </w:rPr>
      </w:pPr>
    </w:p>
    <w:p w14:paraId="2790DC7A" w14:textId="77777777" w:rsidR="00E36956" w:rsidRPr="00E36956" w:rsidRDefault="00E36956" w:rsidP="00E36956">
      <w:pPr>
        <w:bidi/>
        <w:rPr>
          <w:rFonts w:cs="David" w:hint="cs"/>
          <w:rtl/>
        </w:rPr>
      </w:pPr>
    </w:p>
    <w:p w14:paraId="7B670AA2" w14:textId="77777777" w:rsidR="00E36956" w:rsidRPr="00E36956" w:rsidRDefault="00E36956" w:rsidP="00E36956">
      <w:pPr>
        <w:bidi/>
        <w:rPr>
          <w:rFonts w:cs="David" w:hint="cs"/>
          <w:rtl/>
        </w:rPr>
      </w:pPr>
    </w:p>
    <w:p w14:paraId="3B0FF2A5"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6DDC7F47" w14:textId="77777777" w:rsidR="00E36956" w:rsidRPr="00E36956" w:rsidRDefault="00E36956" w:rsidP="00E36956">
      <w:pPr>
        <w:bidi/>
        <w:rPr>
          <w:rFonts w:cs="David" w:hint="cs"/>
          <w:rtl/>
        </w:rPr>
      </w:pPr>
    </w:p>
    <w:p w14:paraId="3F0BB0BE" w14:textId="77777777" w:rsidR="00E36956" w:rsidRPr="00E36956" w:rsidRDefault="00E36956" w:rsidP="00E36956">
      <w:pPr>
        <w:bidi/>
        <w:rPr>
          <w:rFonts w:cs="David" w:hint="cs"/>
          <w:rtl/>
        </w:rPr>
      </w:pPr>
      <w:r w:rsidRPr="00E36956">
        <w:rPr>
          <w:rFonts w:cs="David" w:hint="cs"/>
          <w:rtl/>
        </w:rPr>
        <w:tab/>
        <w:t>תאמין לי שיכולתי, חבר הכנסת אריאל, לא לומר דבר, אבל בכנסת יש שקיפות מלאה, ו - - -</w:t>
      </w:r>
    </w:p>
    <w:p w14:paraId="3E883CDE" w14:textId="77777777" w:rsidR="00E36956" w:rsidRPr="00E36956" w:rsidRDefault="00E36956" w:rsidP="00E36956">
      <w:pPr>
        <w:bidi/>
        <w:rPr>
          <w:rFonts w:cs="David" w:hint="cs"/>
          <w:u w:val="single"/>
          <w:rtl/>
        </w:rPr>
      </w:pPr>
      <w:r w:rsidRPr="00E36956">
        <w:rPr>
          <w:rFonts w:cs="David" w:hint="cs"/>
          <w:u w:val="single"/>
          <w:rtl/>
        </w:rPr>
        <w:t>מאיר פרוש:</w:t>
      </w:r>
    </w:p>
    <w:p w14:paraId="0B93F44E" w14:textId="77777777" w:rsidR="00E36956" w:rsidRPr="00E36956" w:rsidRDefault="00E36956" w:rsidP="00E36956">
      <w:pPr>
        <w:bidi/>
        <w:rPr>
          <w:rFonts w:cs="David" w:hint="cs"/>
          <w:u w:val="single"/>
        </w:rPr>
      </w:pPr>
    </w:p>
    <w:p w14:paraId="46101E24" w14:textId="77777777" w:rsidR="00E36956" w:rsidRPr="00E36956" w:rsidRDefault="00E36956" w:rsidP="00E36956">
      <w:pPr>
        <w:bidi/>
        <w:rPr>
          <w:rFonts w:cs="David" w:hint="cs"/>
          <w:rtl/>
        </w:rPr>
      </w:pPr>
      <w:r w:rsidRPr="00E36956">
        <w:rPr>
          <w:rFonts w:cs="David" w:hint="cs"/>
          <w:rtl/>
        </w:rPr>
        <w:tab/>
        <w:t xml:space="preserve"> אני רוצה לומר משהו. </w:t>
      </w:r>
    </w:p>
    <w:p w14:paraId="736121B1" w14:textId="77777777" w:rsidR="00E36956" w:rsidRPr="00E36956" w:rsidRDefault="00E36956" w:rsidP="00E36956">
      <w:pPr>
        <w:bidi/>
        <w:rPr>
          <w:rFonts w:cs="David" w:hint="cs"/>
          <w:rtl/>
        </w:rPr>
      </w:pPr>
    </w:p>
    <w:p w14:paraId="7056829A"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41DD3F2A" w14:textId="77777777" w:rsidR="00E36956" w:rsidRPr="00E36956" w:rsidRDefault="00E36956" w:rsidP="00E36956">
      <w:pPr>
        <w:bidi/>
        <w:rPr>
          <w:rFonts w:cs="David" w:hint="cs"/>
          <w:rtl/>
        </w:rPr>
      </w:pPr>
    </w:p>
    <w:p w14:paraId="5FCCF36A" w14:textId="77777777" w:rsidR="00E36956" w:rsidRPr="00E36956" w:rsidRDefault="00E36956" w:rsidP="00E36956">
      <w:pPr>
        <w:bidi/>
        <w:rPr>
          <w:rFonts w:cs="David" w:hint="cs"/>
          <w:rtl/>
        </w:rPr>
      </w:pPr>
      <w:r w:rsidRPr="00E36956">
        <w:rPr>
          <w:rFonts w:cs="David" w:hint="cs"/>
          <w:rtl/>
        </w:rPr>
        <w:tab/>
        <w:t xml:space="preserve">בסדר. אז אני אאפשר את רשות הדיבור, אבל אני אחליט מתי לאפשר את זה. אני החלטתי שכרגע מי שברשות דיבור זה חבר הכנסת דוד טל ואחרי שנשמע את דבריו ונחליט אם מעניקים פטור למועצת הצמחים, לחוק, כל אחד יוכל להגיד מה שהוא רוצה. אני, כאן, פיות לא סותמת. </w:t>
      </w:r>
    </w:p>
    <w:p w14:paraId="54A31C72" w14:textId="77777777" w:rsidR="00E36956" w:rsidRPr="00E36956" w:rsidRDefault="00E36956" w:rsidP="00E36956">
      <w:pPr>
        <w:bidi/>
        <w:rPr>
          <w:rFonts w:cs="David" w:hint="cs"/>
          <w:rtl/>
        </w:rPr>
      </w:pPr>
    </w:p>
    <w:p w14:paraId="108733AF" w14:textId="77777777" w:rsidR="00E36956" w:rsidRPr="00E36956" w:rsidRDefault="00E36956" w:rsidP="00E36956">
      <w:pPr>
        <w:bidi/>
        <w:rPr>
          <w:rFonts w:cs="David" w:hint="cs"/>
          <w:rtl/>
        </w:rPr>
      </w:pPr>
      <w:r w:rsidRPr="00E36956">
        <w:rPr>
          <w:rFonts w:cs="David" w:hint="cs"/>
          <w:rtl/>
        </w:rPr>
        <w:tab/>
        <w:t xml:space="preserve">כן, חבר הכנסת טל. </w:t>
      </w:r>
    </w:p>
    <w:p w14:paraId="2DD67420" w14:textId="77777777" w:rsidR="00E36956" w:rsidRPr="00E36956" w:rsidRDefault="00E36956" w:rsidP="00E36956">
      <w:pPr>
        <w:bidi/>
        <w:rPr>
          <w:rFonts w:cs="David" w:hint="cs"/>
          <w:rtl/>
        </w:rPr>
      </w:pPr>
    </w:p>
    <w:p w14:paraId="1731C845" w14:textId="77777777" w:rsidR="00E36956" w:rsidRPr="00E36956" w:rsidRDefault="00E36956" w:rsidP="00E36956">
      <w:pPr>
        <w:bidi/>
        <w:rPr>
          <w:rFonts w:cs="David" w:hint="cs"/>
          <w:rtl/>
        </w:rPr>
      </w:pPr>
      <w:r w:rsidRPr="00E36956">
        <w:rPr>
          <w:rFonts w:cs="David" w:hint="cs"/>
          <w:u w:val="single"/>
          <w:rtl/>
        </w:rPr>
        <w:t>דוד טל:</w:t>
      </w:r>
    </w:p>
    <w:p w14:paraId="6BDCADF8" w14:textId="77777777" w:rsidR="00E36956" w:rsidRPr="00E36956" w:rsidRDefault="00E36956" w:rsidP="00E36956">
      <w:pPr>
        <w:bidi/>
        <w:rPr>
          <w:rFonts w:cs="David" w:hint="cs"/>
          <w:rtl/>
        </w:rPr>
      </w:pPr>
    </w:p>
    <w:p w14:paraId="0C0AF80F" w14:textId="77777777" w:rsidR="00E36956" w:rsidRPr="00E36956" w:rsidRDefault="00E36956" w:rsidP="00E36956">
      <w:pPr>
        <w:bidi/>
        <w:rPr>
          <w:rFonts w:cs="David" w:hint="cs"/>
          <w:rtl/>
        </w:rPr>
      </w:pPr>
      <w:r w:rsidRPr="00E36956">
        <w:rPr>
          <w:rFonts w:cs="David" w:hint="cs"/>
          <w:rtl/>
        </w:rPr>
        <w:tab/>
        <w:t xml:space="preserve">תודה, גברתי היושבת ראש. עמיתי חברי הכנסת, הצעת החוק שמונחת לפניכם באה לתקן את הטעון תיקון בחוק הקיים, כך שאם קורה, כפי שקרה בפעם האחרונה, שמליאת הכנסת צריכה להתכנס בחול המועד - ואנחנו הוספנו כאן גם את ימי הזיכרון, והיועצת המשפטית המסורה של הוועדה הזאת הוסיפה כאן, ואני מקבל את הצעתה, את ערב יום הזיכרון או ערב חג </w:t>
      </w:r>
      <w:r w:rsidRPr="00E36956">
        <w:rPr>
          <w:rFonts w:cs="David"/>
          <w:rtl/>
        </w:rPr>
        <w:t>–</w:t>
      </w:r>
      <w:r w:rsidRPr="00E36956">
        <w:rPr>
          <w:rFonts w:cs="David" w:hint="cs"/>
          <w:rtl/>
        </w:rPr>
        <w:t xml:space="preserve">  זה יידחה ליום לאחר מכן או למועד הקרוב ביותר. זה כל השינוי המהותי בהצעת החוק הזאת. אני לא רואה שהיא קונטרוורסלית,  אני רואה מקום שכולם יתמכו בה מקיר לקיר. </w:t>
      </w:r>
    </w:p>
    <w:p w14:paraId="1BDB1FC2" w14:textId="77777777" w:rsidR="00E36956" w:rsidRPr="00E36956" w:rsidRDefault="00E36956" w:rsidP="00E36956">
      <w:pPr>
        <w:bidi/>
        <w:rPr>
          <w:rFonts w:cs="David" w:hint="cs"/>
          <w:rtl/>
        </w:rPr>
      </w:pPr>
    </w:p>
    <w:p w14:paraId="405E13D1" w14:textId="77777777" w:rsidR="00E36956" w:rsidRPr="00E36956" w:rsidRDefault="00E36956" w:rsidP="00E36956">
      <w:pPr>
        <w:bidi/>
        <w:rPr>
          <w:rFonts w:cs="David"/>
          <w:rtl/>
        </w:rPr>
      </w:pPr>
      <w:r w:rsidRPr="00E36956">
        <w:rPr>
          <w:rFonts w:cs="David" w:hint="eastAsia"/>
          <w:u w:val="single"/>
          <w:rtl/>
        </w:rPr>
        <w:t>אורי</w:t>
      </w:r>
      <w:r w:rsidRPr="00E36956">
        <w:rPr>
          <w:rFonts w:cs="David"/>
          <w:u w:val="single"/>
          <w:rtl/>
        </w:rPr>
        <w:t xml:space="preserve"> אריאל:</w:t>
      </w:r>
    </w:p>
    <w:p w14:paraId="742B178F" w14:textId="77777777" w:rsidR="00E36956" w:rsidRPr="00E36956" w:rsidRDefault="00E36956" w:rsidP="00E36956">
      <w:pPr>
        <w:bidi/>
        <w:rPr>
          <w:rFonts w:cs="David"/>
          <w:rtl/>
        </w:rPr>
      </w:pPr>
    </w:p>
    <w:p w14:paraId="3433B299" w14:textId="77777777" w:rsidR="00E36956" w:rsidRPr="00E36956" w:rsidRDefault="00E36956" w:rsidP="00E36956">
      <w:pPr>
        <w:bidi/>
        <w:rPr>
          <w:rFonts w:cs="David" w:hint="cs"/>
          <w:rtl/>
        </w:rPr>
      </w:pPr>
      <w:r w:rsidRPr="00E36956">
        <w:rPr>
          <w:rFonts w:cs="David"/>
          <w:rtl/>
        </w:rPr>
        <w:tab/>
      </w:r>
      <w:r w:rsidRPr="00E36956">
        <w:rPr>
          <w:rFonts w:cs="David" w:hint="cs"/>
          <w:rtl/>
        </w:rPr>
        <w:t xml:space="preserve"> מה הדחיפות?</w:t>
      </w:r>
    </w:p>
    <w:p w14:paraId="3E5775EB" w14:textId="77777777" w:rsidR="00E36956" w:rsidRPr="00E36956" w:rsidRDefault="00E36956" w:rsidP="00E36956">
      <w:pPr>
        <w:bidi/>
        <w:rPr>
          <w:rFonts w:cs="David" w:hint="cs"/>
          <w:rtl/>
        </w:rPr>
      </w:pPr>
    </w:p>
    <w:p w14:paraId="3C538626" w14:textId="77777777" w:rsidR="00E36956" w:rsidRPr="00E36956" w:rsidRDefault="00E36956" w:rsidP="00E36956">
      <w:pPr>
        <w:bidi/>
        <w:rPr>
          <w:rFonts w:cs="David" w:hint="cs"/>
          <w:rtl/>
        </w:rPr>
      </w:pPr>
      <w:r w:rsidRPr="00E36956">
        <w:rPr>
          <w:rFonts w:cs="David" w:hint="cs"/>
          <w:u w:val="single"/>
          <w:rtl/>
        </w:rPr>
        <w:t>דוד טל:</w:t>
      </w:r>
    </w:p>
    <w:p w14:paraId="6B4E281C" w14:textId="77777777" w:rsidR="00E36956" w:rsidRPr="00E36956" w:rsidRDefault="00E36956" w:rsidP="00E36956">
      <w:pPr>
        <w:bidi/>
        <w:rPr>
          <w:rFonts w:cs="David" w:hint="cs"/>
          <w:rtl/>
        </w:rPr>
      </w:pPr>
    </w:p>
    <w:p w14:paraId="30659EE0" w14:textId="77777777" w:rsidR="00E36956" w:rsidRPr="00E36956" w:rsidRDefault="00E36956" w:rsidP="00E36956">
      <w:pPr>
        <w:bidi/>
        <w:rPr>
          <w:rFonts w:cs="David" w:hint="cs"/>
          <w:rtl/>
        </w:rPr>
      </w:pPr>
      <w:r w:rsidRPr="00E36956">
        <w:rPr>
          <w:rFonts w:cs="David" w:hint="cs"/>
          <w:rtl/>
        </w:rPr>
        <w:tab/>
        <w:t xml:space="preserve"> זה לא פטור. </w:t>
      </w:r>
    </w:p>
    <w:p w14:paraId="458CD602" w14:textId="77777777" w:rsidR="00E36956" w:rsidRPr="00E36956" w:rsidRDefault="00E36956" w:rsidP="00E36956">
      <w:pPr>
        <w:bidi/>
        <w:rPr>
          <w:rFonts w:cs="David" w:hint="cs"/>
          <w:rtl/>
        </w:rPr>
      </w:pPr>
    </w:p>
    <w:p w14:paraId="46FAF460"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247DE510" w14:textId="77777777" w:rsidR="00E36956" w:rsidRPr="00E36956" w:rsidRDefault="00E36956" w:rsidP="00E36956">
      <w:pPr>
        <w:bidi/>
        <w:rPr>
          <w:rFonts w:cs="David" w:hint="cs"/>
          <w:rtl/>
        </w:rPr>
      </w:pPr>
    </w:p>
    <w:p w14:paraId="0CC956A8" w14:textId="77777777" w:rsidR="00E36956" w:rsidRPr="00E36956" w:rsidRDefault="00E36956" w:rsidP="00E36956">
      <w:pPr>
        <w:bidi/>
        <w:rPr>
          <w:rFonts w:cs="David" w:hint="cs"/>
          <w:rtl/>
        </w:rPr>
      </w:pPr>
      <w:r w:rsidRPr="00E36956">
        <w:rPr>
          <w:rFonts w:cs="David" w:hint="cs"/>
          <w:rtl/>
        </w:rPr>
        <w:tab/>
        <w:t xml:space="preserve">על הפטור כבר דנו. זו הכנה לקריאה ראשונה. </w:t>
      </w:r>
    </w:p>
    <w:p w14:paraId="230E1538" w14:textId="77777777" w:rsidR="00E36956" w:rsidRPr="00E36956" w:rsidRDefault="00E36956" w:rsidP="00E36956">
      <w:pPr>
        <w:bidi/>
        <w:rPr>
          <w:rFonts w:cs="David" w:hint="cs"/>
          <w:rtl/>
        </w:rPr>
      </w:pPr>
    </w:p>
    <w:p w14:paraId="6E50C2EF" w14:textId="77777777" w:rsidR="00E36956" w:rsidRPr="00E36956" w:rsidRDefault="00E36956" w:rsidP="00E36956">
      <w:pPr>
        <w:bidi/>
        <w:rPr>
          <w:rFonts w:cs="David" w:hint="cs"/>
          <w:rtl/>
        </w:rPr>
      </w:pPr>
      <w:r w:rsidRPr="00E36956">
        <w:rPr>
          <w:rFonts w:cs="David" w:hint="cs"/>
          <w:u w:val="single"/>
          <w:rtl/>
        </w:rPr>
        <w:t>דוד טל:</w:t>
      </w:r>
    </w:p>
    <w:p w14:paraId="2B533081" w14:textId="77777777" w:rsidR="00E36956" w:rsidRPr="00E36956" w:rsidRDefault="00E36956" w:rsidP="00E36956">
      <w:pPr>
        <w:bidi/>
        <w:rPr>
          <w:rFonts w:cs="David" w:hint="cs"/>
          <w:rtl/>
        </w:rPr>
      </w:pPr>
    </w:p>
    <w:p w14:paraId="31788B13" w14:textId="77777777" w:rsidR="00E36956" w:rsidRPr="00E36956" w:rsidRDefault="00E36956" w:rsidP="00E36956">
      <w:pPr>
        <w:bidi/>
        <w:rPr>
          <w:rFonts w:cs="David" w:hint="cs"/>
          <w:rtl/>
        </w:rPr>
      </w:pPr>
      <w:r w:rsidRPr="00E36956">
        <w:rPr>
          <w:rFonts w:cs="David" w:hint="cs"/>
          <w:rtl/>
        </w:rPr>
        <w:tab/>
        <w:t>על הפטור לא הייתם צריכים לדון, פרט להצעתו של ידידי ורעי חבר הכנסת דוד אזולאי, משום שהצעת החוק הזאת הבשילה כבר מבעוד מועד.</w:t>
      </w:r>
    </w:p>
    <w:p w14:paraId="787C12F1" w14:textId="77777777" w:rsidR="00E36956" w:rsidRPr="00E36956" w:rsidRDefault="00E36956" w:rsidP="00E36956">
      <w:pPr>
        <w:bidi/>
        <w:rPr>
          <w:rFonts w:cs="David" w:hint="cs"/>
          <w:rtl/>
        </w:rPr>
      </w:pPr>
    </w:p>
    <w:p w14:paraId="4AEFACD9" w14:textId="77777777" w:rsidR="00E36956" w:rsidRPr="00E36956" w:rsidRDefault="00E36956" w:rsidP="00E36956">
      <w:pPr>
        <w:bidi/>
        <w:ind w:firstLine="567"/>
        <w:rPr>
          <w:rFonts w:cs="David" w:hint="cs"/>
          <w:rtl/>
        </w:rPr>
      </w:pPr>
      <w:r w:rsidRPr="00E36956">
        <w:rPr>
          <w:rFonts w:cs="David" w:hint="cs"/>
          <w:rtl/>
        </w:rPr>
        <w:t xml:space="preserve">לכן, גברתי היושבת ראש, אני חושב שאם לא יהיו השגות בצורה כללית על הצעת החוק, אני חושב שכנהוג נתחיל לעבור על הצעת החוק, ואם יהיו השגות נתייחס אליהן. במקרה הזה, למשל, לא הכנסנו את חנוכה, שאפשר לחשוב לגביו אם הוא ייכנס או לא ייכנס, סברנו שאין להכביד באיזונים הכלליים שאנחנו רוצים לעשות. אין צורך להכביד, ואם ייצא לנו בחנוכה, אנחנו נתכנס כאן בחנוכה, ויהיה לנו מספיק זמן להדליק נרות בערב. </w:t>
      </w:r>
    </w:p>
    <w:p w14:paraId="67C6E010" w14:textId="77777777" w:rsidR="00E36956" w:rsidRPr="00E36956" w:rsidRDefault="00E36956" w:rsidP="00E36956">
      <w:pPr>
        <w:bidi/>
        <w:rPr>
          <w:rFonts w:cs="David" w:hint="cs"/>
          <w:rtl/>
        </w:rPr>
      </w:pPr>
    </w:p>
    <w:p w14:paraId="538EC0D8"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2689020D" w14:textId="77777777" w:rsidR="00E36956" w:rsidRPr="00E36956" w:rsidRDefault="00E36956" w:rsidP="00E36956">
      <w:pPr>
        <w:bidi/>
        <w:rPr>
          <w:rFonts w:cs="David" w:hint="cs"/>
          <w:rtl/>
        </w:rPr>
      </w:pPr>
    </w:p>
    <w:p w14:paraId="71206F8E" w14:textId="77777777" w:rsidR="00E36956" w:rsidRPr="00E36956" w:rsidRDefault="00E36956" w:rsidP="00E36956">
      <w:pPr>
        <w:bidi/>
        <w:rPr>
          <w:rFonts w:cs="David" w:hint="cs"/>
          <w:rtl/>
        </w:rPr>
      </w:pPr>
      <w:r w:rsidRPr="00E36956">
        <w:rPr>
          <w:rFonts w:cs="David" w:hint="cs"/>
          <w:rtl/>
        </w:rPr>
        <w:tab/>
        <w:t>יש לך מה להוסיף, חבר הכנסת אזולאי?</w:t>
      </w:r>
    </w:p>
    <w:p w14:paraId="04649BB1" w14:textId="77777777" w:rsidR="00E36956" w:rsidRPr="00E36956" w:rsidRDefault="00E36956" w:rsidP="00E36956">
      <w:pPr>
        <w:bidi/>
        <w:rPr>
          <w:rFonts w:cs="David" w:hint="cs"/>
          <w:rtl/>
        </w:rPr>
      </w:pPr>
    </w:p>
    <w:p w14:paraId="22B58794" w14:textId="77777777" w:rsidR="00E36956" w:rsidRPr="00E36956" w:rsidRDefault="00E36956" w:rsidP="00E36956">
      <w:pPr>
        <w:bidi/>
        <w:rPr>
          <w:rFonts w:cs="David"/>
          <w:u w:val="single"/>
          <w:rtl/>
        </w:rPr>
      </w:pPr>
      <w:r w:rsidRPr="00E36956">
        <w:rPr>
          <w:rFonts w:cs="David"/>
          <w:u w:val="single"/>
          <w:rtl/>
        </w:rPr>
        <w:t>דוד אזולאי:</w:t>
      </w:r>
    </w:p>
    <w:p w14:paraId="291F0E09" w14:textId="77777777" w:rsidR="00E36956" w:rsidRPr="00E36956" w:rsidRDefault="00E36956" w:rsidP="00E36956">
      <w:pPr>
        <w:bidi/>
        <w:rPr>
          <w:rFonts w:cs="David"/>
          <w:u w:val="single"/>
          <w:rtl/>
        </w:rPr>
      </w:pPr>
    </w:p>
    <w:p w14:paraId="276A3DDF" w14:textId="77777777" w:rsidR="00E36956" w:rsidRPr="00E36956" w:rsidRDefault="00E36956" w:rsidP="00E36956">
      <w:pPr>
        <w:bidi/>
        <w:rPr>
          <w:rFonts w:cs="David" w:hint="cs"/>
          <w:rtl/>
        </w:rPr>
      </w:pPr>
      <w:r w:rsidRPr="00E36956">
        <w:rPr>
          <w:rFonts w:cs="David"/>
          <w:rtl/>
        </w:rPr>
        <w:tab/>
      </w:r>
      <w:r w:rsidRPr="00E36956">
        <w:rPr>
          <w:rFonts w:cs="David" w:hint="cs"/>
          <w:rtl/>
        </w:rPr>
        <w:t xml:space="preserve"> אני מסכים עם דבריו של חבר הכנסת דוד טל בעניין הזה, ואפשר לאשר את הצעת החוק. </w:t>
      </w:r>
    </w:p>
    <w:p w14:paraId="31D45C3E" w14:textId="77777777" w:rsidR="00E36956" w:rsidRPr="00E36956" w:rsidRDefault="00E36956" w:rsidP="00E36956">
      <w:pPr>
        <w:bidi/>
        <w:rPr>
          <w:rFonts w:cs="David" w:hint="cs"/>
          <w:rtl/>
        </w:rPr>
      </w:pPr>
    </w:p>
    <w:p w14:paraId="3AE39442" w14:textId="77777777" w:rsidR="00E36956" w:rsidRPr="00E36956" w:rsidRDefault="00E36956" w:rsidP="00E36956">
      <w:pPr>
        <w:bidi/>
        <w:rPr>
          <w:rFonts w:cs="David" w:hint="cs"/>
          <w:rtl/>
        </w:rPr>
      </w:pPr>
    </w:p>
    <w:p w14:paraId="47BB8ABB"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00C61136" w14:textId="77777777" w:rsidR="00E36956" w:rsidRPr="00E36956" w:rsidRDefault="00E36956" w:rsidP="00E36956">
      <w:pPr>
        <w:bidi/>
        <w:rPr>
          <w:rFonts w:cs="David" w:hint="cs"/>
          <w:rtl/>
        </w:rPr>
      </w:pPr>
    </w:p>
    <w:p w14:paraId="498EFFF6" w14:textId="77777777" w:rsidR="00E36956" w:rsidRPr="00E36956" w:rsidRDefault="00E36956" w:rsidP="00E36956">
      <w:pPr>
        <w:bidi/>
        <w:rPr>
          <w:rFonts w:cs="David" w:hint="cs"/>
          <w:rtl/>
        </w:rPr>
      </w:pPr>
      <w:r w:rsidRPr="00E36956">
        <w:rPr>
          <w:rFonts w:cs="David" w:hint="cs"/>
          <w:rtl/>
        </w:rPr>
        <w:tab/>
        <w:t>יש למישהו מחברי הכנסת הערה נוספת?</w:t>
      </w:r>
    </w:p>
    <w:p w14:paraId="0DFE54D1" w14:textId="77777777" w:rsidR="00E36956" w:rsidRPr="00E36956" w:rsidRDefault="00E36956" w:rsidP="00E36956">
      <w:pPr>
        <w:bidi/>
        <w:rPr>
          <w:rFonts w:cs="David" w:hint="cs"/>
          <w:rtl/>
        </w:rPr>
      </w:pPr>
    </w:p>
    <w:p w14:paraId="710889B3" w14:textId="77777777" w:rsidR="00E36956" w:rsidRPr="00E36956" w:rsidRDefault="00E36956" w:rsidP="00E36956">
      <w:pPr>
        <w:bidi/>
        <w:rPr>
          <w:rFonts w:cs="David" w:hint="cs"/>
          <w:u w:val="single"/>
          <w:rtl/>
        </w:rPr>
      </w:pPr>
      <w:r w:rsidRPr="00E36956">
        <w:rPr>
          <w:rFonts w:cs="David" w:hint="cs"/>
          <w:u w:val="single"/>
          <w:rtl/>
        </w:rPr>
        <w:t>מאיר פרוש:</w:t>
      </w:r>
    </w:p>
    <w:p w14:paraId="6F978592" w14:textId="77777777" w:rsidR="00E36956" w:rsidRPr="00E36956" w:rsidRDefault="00E36956" w:rsidP="00E36956">
      <w:pPr>
        <w:bidi/>
        <w:rPr>
          <w:rFonts w:cs="David" w:hint="cs"/>
          <w:u w:val="single"/>
        </w:rPr>
      </w:pPr>
    </w:p>
    <w:p w14:paraId="22EC2176" w14:textId="77777777" w:rsidR="00E36956" w:rsidRPr="00E36956" w:rsidRDefault="00E36956" w:rsidP="00E36956">
      <w:pPr>
        <w:bidi/>
        <w:rPr>
          <w:rFonts w:cs="David" w:hint="cs"/>
          <w:rtl/>
        </w:rPr>
      </w:pPr>
      <w:r w:rsidRPr="00E36956">
        <w:rPr>
          <w:rFonts w:cs="David" w:hint="cs"/>
          <w:rtl/>
        </w:rPr>
        <w:tab/>
        <w:t xml:space="preserve"> כנ"ל גם לגבי הצעתו של חבר הכנסת גפני. </w:t>
      </w:r>
    </w:p>
    <w:p w14:paraId="57CC633D" w14:textId="77777777" w:rsidR="00E36956" w:rsidRPr="00E36956" w:rsidRDefault="00E36956" w:rsidP="00E36956">
      <w:pPr>
        <w:bidi/>
        <w:rPr>
          <w:rFonts w:cs="David" w:hint="cs"/>
          <w:rtl/>
        </w:rPr>
      </w:pPr>
    </w:p>
    <w:p w14:paraId="5707FDEA"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68A4E348" w14:textId="77777777" w:rsidR="00E36956" w:rsidRPr="00E36956" w:rsidRDefault="00E36956" w:rsidP="00E36956">
      <w:pPr>
        <w:bidi/>
        <w:rPr>
          <w:rFonts w:cs="David" w:hint="cs"/>
          <w:rtl/>
        </w:rPr>
      </w:pPr>
    </w:p>
    <w:p w14:paraId="18B022DE" w14:textId="77777777" w:rsidR="00E36956" w:rsidRPr="00E36956" w:rsidRDefault="00E36956" w:rsidP="00E36956">
      <w:pPr>
        <w:bidi/>
        <w:rPr>
          <w:rFonts w:cs="David" w:hint="cs"/>
          <w:rtl/>
        </w:rPr>
      </w:pPr>
      <w:r w:rsidRPr="00E36956">
        <w:rPr>
          <w:rFonts w:cs="David" w:hint="cs"/>
          <w:rtl/>
        </w:rPr>
        <w:tab/>
        <w:t xml:space="preserve">ודאי. אנחנו מדברים על שלושת ההצעות. </w:t>
      </w:r>
    </w:p>
    <w:p w14:paraId="38364CBB" w14:textId="77777777" w:rsidR="00E36956" w:rsidRPr="00E36956" w:rsidRDefault="00E36956" w:rsidP="00E36956">
      <w:pPr>
        <w:bidi/>
        <w:rPr>
          <w:rFonts w:cs="David" w:hint="cs"/>
          <w:rtl/>
        </w:rPr>
      </w:pPr>
    </w:p>
    <w:p w14:paraId="162A709C" w14:textId="77777777" w:rsidR="00E36956" w:rsidRPr="00E36956" w:rsidRDefault="00E36956" w:rsidP="00E36956">
      <w:pPr>
        <w:bidi/>
        <w:rPr>
          <w:rFonts w:cs="David" w:hint="cs"/>
          <w:rtl/>
        </w:rPr>
      </w:pPr>
      <w:r w:rsidRPr="00E36956">
        <w:rPr>
          <w:rFonts w:cs="David" w:hint="cs"/>
          <w:u w:val="single"/>
          <w:rtl/>
        </w:rPr>
        <w:t>דוד טל:</w:t>
      </w:r>
    </w:p>
    <w:p w14:paraId="752EDFDE" w14:textId="77777777" w:rsidR="00E36956" w:rsidRPr="00E36956" w:rsidRDefault="00E36956" w:rsidP="00E36956">
      <w:pPr>
        <w:bidi/>
        <w:rPr>
          <w:rFonts w:cs="David" w:hint="cs"/>
          <w:rtl/>
        </w:rPr>
      </w:pPr>
    </w:p>
    <w:p w14:paraId="224F47A1" w14:textId="77777777" w:rsidR="00E36956" w:rsidRPr="00E36956" w:rsidRDefault="00E36956" w:rsidP="00E36956">
      <w:pPr>
        <w:bidi/>
        <w:rPr>
          <w:rFonts w:cs="David" w:hint="cs"/>
          <w:rtl/>
        </w:rPr>
      </w:pPr>
      <w:r w:rsidRPr="00E36956">
        <w:rPr>
          <w:rFonts w:cs="David" w:hint="cs"/>
          <w:rtl/>
        </w:rPr>
        <w:tab/>
        <w:t xml:space="preserve">הוסמכתי על ידי חבר הכנסת גפני. </w:t>
      </w:r>
    </w:p>
    <w:p w14:paraId="567BA841" w14:textId="77777777" w:rsidR="00E36956" w:rsidRPr="00E36956" w:rsidRDefault="00E36956" w:rsidP="00E36956">
      <w:pPr>
        <w:bidi/>
        <w:rPr>
          <w:rFonts w:cs="David" w:hint="cs"/>
          <w:rtl/>
        </w:rPr>
      </w:pPr>
    </w:p>
    <w:p w14:paraId="60F2AB5D"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58A50240" w14:textId="77777777" w:rsidR="00E36956" w:rsidRPr="00E36956" w:rsidRDefault="00E36956" w:rsidP="00E36956">
      <w:pPr>
        <w:bidi/>
        <w:rPr>
          <w:rFonts w:cs="David" w:hint="cs"/>
          <w:rtl/>
        </w:rPr>
      </w:pPr>
    </w:p>
    <w:p w14:paraId="4D542791" w14:textId="77777777" w:rsidR="00E36956" w:rsidRPr="00E36956" w:rsidRDefault="00E36956" w:rsidP="00E36956">
      <w:pPr>
        <w:bidi/>
        <w:rPr>
          <w:rFonts w:cs="David" w:hint="cs"/>
          <w:rtl/>
        </w:rPr>
      </w:pPr>
      <w:r w:rsidRPr="00E36956">
        <w:rPr>
          <w:rFonts w:cs="David" w:hint="cs"/>
          <w:rtl/>
        </w:rPr>
        <w:tab/>
        <w:t xml:space="preserve">חברי חברי הכנסת, לפני שנעבור להצבעה לתיקון החוק, הייתי רוצה להזכיר: זו הכנה לקריאה ראשונה שרוצים להניח היום למליאה, אבל התייעצתי עם היועצת המשפטית שלנו, יש כמה הערות שראוי שנשמע אותן קודם כל, ולאחר מכן נראה אם נרצה לעשות המשך לתיקון של החוק הזה. </w:t>
      </w:r>
    </w:p>
    <w:p w14:paraId="307EC91B" w14:textId="77777777" w:rsidR="00E36956" w:rsidRPr="00E36956" w:rsidRDefault="00E36956" w:rsidP="00E36956">
      <w:pPr>
        <w:bidi/>
        <w:rPr>
          <w:rFonts w:cs="David" w:hint="cs"/>
          <w:rtl/>
        </w:rPr>
      </w:pPr>
    </w:p>
    <w:p w14:paraId="0AF5EC13" w14:textId="77777777" w:rsidR="00E36956" w:rsidRPr="00E36956" w:rsidRDefault="00E36956" w:rsidP="00E36956">
      <w:pPr>
        <w:bidi/>
        <w:rPr>
          <w:rFonts w:cs="David" w:hint="cs"/>
          <w:rtl/>
        </w:rPr>
      </w:pPr>
      <w:r w:rsidRPr="00E36956">
        <w:rPr>
          <w:rFonts w:cs="David" w:hint="cs"/>
          <w:u w:val="single"/>
          <w:rtl/>
        </w:rPr>
        <w:t>דוד טל:</w:t>
      </w:r>
    </w:p>
    <w:p w14:paraId="176E5186" w14:textId="77777777" w:rsidR="00E36956" w:rsidRPr="00E36956" w:rsidRDefault="00E36956" w:rsidP="00E36956">
      <w:pPr>
        <w:bidi/>
        <w:rPr>
          <w:rFonts w:cs="David" w:hint="cs"/>
          <w:rtl/>
        </w:rPr>
      </w:pPr>
    </w:p>
    <w:p w14:paraId="7E3A3321" w14:textId="77777777" w:rsidR="00E36956" w:rsidRPr="00E36956" w:rsidRDefault="00E36956" w:rsidP="00E36956">
      <w:pPr>
        <w:bidi/>
        <w:rPr>
          <w:rFonts w:cs="David" w:hint="cs"/>
          <w:rtl/>
        </w:rPr>
      </w:pPr>
      <w:r w:rsidRPr="00E36956">
        <w:rPr>
          <w:rFonts w:cs="David" w:hint="cs"/>
          <w:rtl/>
        </w:rPr>
        <w:tab/>
        <w:t xml:space="preserve"> אולי נעשה את זה בין הקריאה הראשונה לשנייה, גברתי? </w:t>
      </w:r>
    </w:p>
    <w:p w14:paraId="19C874B3" w14:textId="77777777" w:rsidR="00E36956" w:rsidRPr="00E36956" w:rsidRDefault="00E36956" w:rsidP="00E36956">
      <w:pPr>
        <w:bidi/>
        <w:rPr>
          <w:rFonts w:cs="David" w:hint="cs"/>
          <w:rtl/>
        </w:rPr>
      </w:pPr>
    </w:p>
    <w:p w14:paraId="3A31A64F" w14:textId="77777777" w:rsidR="00E36956" w:rsidRPr="00E36956" w:rsidRDefault="00E36956" w:rsidP="00E36956">
      <w:pPr>
        <w:bidi/>
        <w:rPr>
          <w:rFonts w:cs="David" w:hint="cs"/>
          <w:u w:val="single"/>
          <w:rtl/>
        </w:rPr>
      </w:pPr>
      <w:r w:rsidRPr="00E36956">
        <w:rPr>
          <w:rFonts w:cs="David" w:hint="cs"/>
          <w:u w:val="single"/>
          <w:rtl/>
        </w:rPr>
        <w:t>ארבל אסטרחן:</w:t>
      </w:r>
    </w:p>
    <w:p w14:paraId="1DC5EFC8" w14:textId="77777777" w:rsidR="00E36956" w:rsidRPr="00E36956" w:rsidRDefault="00E36956" w:rsidP="00E36956">
      <w:pPr>
        <w:bidi/>
        <w:rPr>
          <w:rFonts w:cs="David" w:hint="cs"/>
          <w:u w:val="single"/>
          <w:rtl/>
        </w:rPr>
      </w:pPr>
    </w:p>
    <w:p w14:paraId="4D8C7F48" w14:textId="77777777" w:rsidR="00E36956" w:rsidRPr="00E36956" w:rsidRDefault="00E36956" w:rsidP="00E36956">
      <w:pPr>
        <w:bidi/>
        <w:ind w:firstLine="567"/>
        <w:rPr>
          <w:rFonts w:cs="David" w:hint="cs"/>
          <w:rtl/>
        </w:rPr>
      </w:pPr>
      <w:r w:rsidRPr="00E36956">
        <w:rPr>
          <w:rFonts w:cs="David" w:hint="cs"/>
          <w:rtl/>
        </w:rPr>
        <w:t xml:space="preserve">אני רוצה לומר כמה דברים. </w:t>
      </w:r>
    </w:p>
    <w:p w14:paraId="21FBCCC4" w14:textId="77777777" w:rsidR="00E36956" w:rsidRPr="00E36956" w:rsidRDefault="00E36956" w:rsidP="00E36956">
      <w:pPr>
        <w:bidi/>
        <w:ind w:firstLine="567"/>
        <w:rPr>
          <w:rFonts w:cs="David" w:hint="cs"/>
          <w:rtl/>
        </w:rPr>
      </w:pPr>
    </w:p>
    <w:p w14:paraId="53EB4C59" w14:textId="77777777" w:rsidR="00E36956" w:rsidRPr="00E36956" w:rsidRDefault="00E36956" w:rsidP="00E36956">
      <w:pPr>
        <w:bidi/>
        <w:rPr>
          <w:rFonts w:cs="David" w:hint="cs"/>
          <w:rtl/>
        </w:rPr>
      </w:pPr>
      <w:r w:rsidRPr="00E36956">
        <w:rPr>
          <w:rFonts w:cs="David" w:hint="cs"/>
          <w:u w:val="single"/>
          <w:rtl/>
        </w:rPr>
        <w:t>דוד טל:</w:t>
      </w:r>
    </w:p>
    <w:p w14:paraId="04DCE7AC" w14:textId="77777777" w:rsidR="00E36956" w:rsidRPr="00E36956" w:rsidRDefault="00E36956" w:rsidP="00E36956">
      <w:pPr>
        <w:bidi/>
        <w:rPr>
          <w:rFonts w:cs="David" w:hint="cs"/>
          <w:rtl/>
        </w:rPr>
      </w:pPr>
    </w:p>
    <w:p w14:paraId="29B07632" w14:textId="77777777" w:rsidR="00E36956" w:rsidRPr="00E36956" w:rsidRDefault="00E36956" w:rsidP="00E36956">
      <w:pPr>
        <w:bidi/>
        <w:ind w:firstLine="567"/>
        <w:rPr>
          <w:rFonts w:cs="David" w:hint="cs"/>
          <w:rtl/>
        </w:rPr>
      </w:pPr>
      <w:r w:rsidRPr="00E36956">
        <w:rPr>
          <w:rFonts w:cs="David" w:hint="cs"/>
          <w:rtl/>
        </w:rPr>
        <w:t>בבקשה, גברתי.</w:t>
      </w:r>
    </w:p>
    <w:p w14:paraId="71B3254B" w14:textId="77777777" w:rsidR="00E36956" w:rsidRPr="00E36956" w:rsidRDefault="00E36956" w:rsidP="00E36956">
      <w:pPr>
        <w:bidi/>
        <w:rPr>
          <w:rFonts w:cs="David" w:hint="cs"/>
          <w:rtl/>
        </w:rPr>
      </w:pPr>
    </w:p>
    <w:p w14:paraId="00AA92E1" w14:textId="77777777" w:rsidR="00E36956" w:rsidRPr="00E36956" w:rsidRDefault="00E36956" w:rsidP="00E36956">
      <w:pPr>
        <w:bidi/>
        <w:rPr>
          <w:rFonts w:cs="David" w:hint="cs"/>
          <w:u w:val="single"/>
          <w:rtl/>
        </w:rPr>
      </w:pPr>
      <w:r w:rsidRPr="00E36956">
        <w:rPr>
          <w:rFonts w:cs="David" w:hint="cs"/>
          <w:u w:val="single"/>
          <w:rtl/>
        </w:rPr>
        <w:t>ארבל אסטרחן:</w:t>
      </w:r>
    </w:p>
    <w:p w14:paraId="2AD1731E" w14:textId="77777777" w:rsidR="00E36956" w:rsidRPr="00E36956" w:rsidRDefault="00E36956" w:rsidP="00E36956">
      <w:pPr>
        <w:bidi/>
        <w:rPr>
          <w:rFonts w:cs="David" w:hint="cs"/>
          <w:rtl/>
        </w:rPr>
      </w:pPr>
    </w:p>
    <w:p w14:paraId="403A1446" w14:textId="77777777" w:rsidR="00E36956" w:rsidRPr="00E36956" w:rsidRDefault="00E36956" w:rsidP="00E36956">
      <w:pPr>
        <w:bidi/>
        <w:ind w:firstLine="567"/>
        <w:rPr>
          <w:rFonts w:cs="David" w:hint="cs"/>
          <w:rtl/>
        </w:rPr>
      </w:pPr>
      <w:r w:rsidRPr="00E36956">
        <w:rPr>
          <w:rFonts w:cs="David" w:hint="cs"/>
          <w:rtl/>
        </w:rPr>
        <w:t xml:space="preserve">הצעת החוק, כפי שהציג חבר הכנסת טל, מונעת את האפשרות שהכנסת תתכנס לישיבתה הראשונה בחול המועד, כפי שאירע השנה. באותה הזדמנות הצענו לחברי הכנסת, עוד לפני שהם הגישו את הצעת החוק אלקטרונית וקיבלו את זה, וכך זה מופיע גם כעת </w:t>
      </w:r>
      <w:r w:rsidRPr="00E36956">
        <w:rPr>
          <w:rFonts w:cs="David"/>
          <w:rtl/>
        </w:rPr>
        <w:t>–</w:t>
      </w:r>
      <w:r w:rsidRPr="00E36956">
        <w:rPr>
          <w:rFonts w:cs="David" w:hint="cs"/>
          <w:rtl/>
        </w:rPr>
        <w:t xml:space="preserve"> מעבירים פה הוראות מחוק היסוד לחוק הכנסת </w:t>
      </w:r>
      <w:r w:rsidRPr="00E36956">
        <w:rPr>
          <w:rFonts w:cs="David"/>
          <w:rtl/>
        </w:rPr>
        <w:t>–</w:t>
      </w:r>
      <w:r w:rsidRPr="00E36956">
        <w:rPr>
          <w:rFonts w:cs="David" w:hint="cs"/>
          <w:rtl/>
        </w:rPr>
        <w:t xml:space="preserve"> מחוק יסוד: הכנסת לחוק הכנסת </w:t>
      </w:r>
      <w:r w:rsidRPr="00E36956">
        <w:rPr>
          <w:rFonts w:cs="David"/>
          <w:rtl/>
        </w:rPr>
        <w:t>–</w:t>
      </w:r>
      <w:r w:rsidRPr="00E36956">
        <w:rPr>
          <w:rFonts w:cs="David" w:hint="cs"/>
          <w:rtl/>
        </w:rPr>
        <w:t xml:space="preserve"> הוראות שסגרנו שאינן הוראות - - -  ומקומן בחוק רגיל. לכן זה נראה יותר ארוך רק מהעניין הזה של חול המועד. מוצע פה שבחוק היסוד תהיה רק הוראה שהכנסת תתכנס לישיבתה הראשונה בתוך 15 ימים מיום פרסום תוצאות הבחירות, אלא אם כן נקבע בחוק מועד סמוך אחר בשל יום חג, מועד, זיכרון או בשל סמיכות לאחד מהם או בשל חול המועד </w:t>
      </w:r>
      <w:r w:rsidRPr="00E36956">
        <w:rPr>
          <w:rFonts w:cs="David"/>
          <w:rtl/>
        </w:rPr>
        <w:t>–</w:t>
      </w:r>
      <w:r w:rsidRPr="00E36956">
        <w:rPr>
          <w:rFonts w:cs="David" w:hint="cs"/>
          <w:rtl/>
        </w:rPr>
        <w:t xml:space="preserve"> זו תהיה ההוראה בחוק היסוד, ובחוק הכנסת עצמו תהיה הוראה שתאמר שהכנסת תתכנס לישיבתה הראשונה ביום ב' בשבוע השני לאחר השבוע שבו נתפרסמו תוצאות הבחירות </w:t>
      </w:r>
      <w:r w:rsidRPr="00E36956">
        <w:rPr>
          <w:rFonts w:cs="David"/>
          <w:rtl/>
        </w:rPr>
        <w:t>–</w:t>
      </w:r>
      <w:r w:rsidRPr="00E36956">
        <w:rPr>
          <w:rFonts w:cs="David" w:hint="cs"/>
          <w:rtl/>
        </w:rPr>
        <w:t xml:space="preserve"> זו הוראה שקיימת היום בחוק היסוד, סברנו שמקומה לא שם </w:t>
      </w:r>
      <w:r w:rsidRPr="00E36956">
        <w:rPr>
          <w:rFonts w:cs="David"/>
          <w:rtl/>
        </w:rPr>
        <w:t>–</w:t>
      </w:r>
      <w:r w:rsidRPr="00E36956">
        <w:rPr>
          <w:rFonts w:cs="David" w:hint="cs"/>
          <w:rtl/>
        </w:rPr>
        <w:t xml:space="preserve"> בשעה 16:00, ואם היה יום זה חג, מועד, זיכרון או ערב של חג או חול המועד </w:t>
      </w:r>
      <w:r w:rsidRPr="00E36956">
        <w:rPr>
          <w:rFonts w:cs="David"/>
          <w:rtl/>
        </w:rPr>
        <w:t>–</w:t>
      </w:r>
      <w:r w:rsidRPr="00E36956">
        <w:rPr>
          <w:rFonts w:cs="David" w:hint="cs"/>
          <w:rtl/>
        </w:rPr>
        <w:t xml:space="preserve"> ביום החול הקרוב שלאחר מכן. </w:t>
      </w:r>
    </w:p>
    <w:p w14:paraId="0F28A6A0" w14:textId="77777777" w:rsidR="00E36956" w:rsidRPr="00E36956" w:rsidRDefault="00E36956" w:rsidP="00E36956">
      <w:pPr>
        <w:bidi/>
        <w:rPr>
          <w:rFonts w:cs="David" w:hint="cs"/>
          <w:rtl/>
        </w:rPr>
      </w:pPr>
    </w:p>
    <w:p w14:paraId="258CF42F" w14:textId="77777777" w:rsidR="00E36956" w:rsidRPr="00E36956" w:rsidRDefault="00E36956" w:rsidP="00E36956">
      <w:pPr>
        <w:bidi/>
        <w:rPr>
          <w:rFonts w:cs="David" w:hint="cs"/>
          <w:rtl/>
        </w:rPr>
      </w:pPr>
      <w:r w:rsidRPr="00E36956">
        <w:rPr>
          <w:rFonts w:cs="David" w:hint="cs"/>
          <w:u w:val="single"/>
          <w:rtl/>
        </w:rPr>
        <w:t>מזכיר הכנסת אריה האן:</w:t>
      </w:r>
    </w:p>
    <w:p w14:paraId="2B80816C" w14:textId="77777777" w:rsidR="00E36956" w:rsidRPr="00E36956" w:rsidRDefault="00E36956" w:rsidP="00E36956">
      <w:pPr>
        <w:bidi/>
        <w:rPr>
          <w:rFonts w:cs="David" w:hint="cs"/>
          <w:rtl/>
        </w:rPr>
      </w:pPr>
    </w:p>
    <w:p w14:paraId="7BF1D79C" w14:textId="77777777" w:rsidR="00E36956" w:rsidRPr="00E36956" w:rsidRDefault="00E36956" w:rsidP="00E36956">
      <w:pPr>
        <w:bidi/>
        <w:rPr>
          <w:rFonts w:cs="David" w:hint="cs"/>
          <w:rtl/>
        </w:rPr>
      </w:pPr>
      <w:r w:rsidRPr="00E36956">
        <w:rPr>
          <w:rFonts w:cs="David" w:hint="cs"/>
          <w:rtl/>
        </w:rPr>
        <w:tab/>
        <w:t xml:space="preserve"> יכול להיות יום החול הקרוב יום ראשון שלא מתכנסים בו. צריך לחשוב על זה. </w:t>
      </w:r>
    </w:p>
    <w:p w14:paraId="07E9718A" w14:textId="77777777" w:rsidR="00E36956" w:rsidRPr="00E36956" w:rsidRDefault="00E36956" w:rsidP="00E36956">
      <w:pPr>
        <w:bidi/>
        <w:rPr>
          <w:rFonts w:cs="David" w:hint="cs"/>
          <w:rtl/>
        </w:rPr>
      </w:pPr>
    </w:p>
    <w:p w14:paraId="21B563F9" w14:textId="77777777" w:rsidR="00E36956" w:rsidRPr="00E36956" w:rsidRDefault="00E36956" w:rsidP="00E36956">
      <w:pPr>
        <w:bidi/>
        <w:rPr>
          <w:rFonts w:cs="David" w:hint="cs"/>
          <w:u w:val="single"/>
          <w:rtl/>
        </w:rPr>
      </w:pPr>
      <w:r w:rsidRPr="00E36956">
        <w:rPr>
          <w:rFonts w:cs="David" w:hint="cs"/>
          <w:u w:val="single"/>
          <w:rtl/>
        </w:rPr>
        <w:t>ארבל אסטרחן:</w:t>
      </w:r>
    </w:p>
    <w:p w14:paraId="46C8FAB5" w14:textId="77777777" w:rsidR="00E36956" w:rsidRPr="00E36956" w:rsidRDefault="00E36956" w:rsidP="00E36956">
      <w:pPr>
        <w:bidi/>
        <w:rPr>
          <w:rFonts w:cs="David" w:hint="cs"/>
          <w:rtl/>
        </w:rPr>
      </w:pPr>
    </w:p>
    <w:p w14:paraId="2746D4E3" w14:textId="77777777" w:rsidR="00E36956" w:rsidRPr="00E36956" w:rsidRDefault="00E36956" w:rsidP="00E36956">
      <w:pPr>
        <w:bidi/>
        <w:rPr>
          <w:rFonts w:cs="David" w:hint="cs"/>
          <w:rtl/>
        </w:rPr>
      </w:pPr>
      <w:r w:rsidRPr="00E36956">
        <w:rPr>
          <w:rFonts w:cs="David" w:hint="cs"/>
          <w:rtl/>
        </w:rPr>
        <w:tab/>
        <w:t xml:space="preserve">נכון. זה יכול להיות יום ראשון, בהחלט. </w:t>
      </w:r>
    </w:p>
    <w:p w14:paraId="6361C7DA" w14:textId="77777777" w:rsidR="00E36956" w:rsidRPr="00E36956" w:rsidRDefault="00E36956" w:rsidP="00E36956">
      <w:pPr>
        <w:bidi/>
        <w:rPr>
          <w:rFonts w:cs="David" w:hint="cs"/>
          <w:rtl/>
        </w:rPr>
      </w:pPr>
    </w:p>
    <w:p w14:paraId="393CE9A9" w14:textId="77777777" w:rsidR="00E36956" w:rsidRPr="00E36956" w:rsidRDefault="00E36956" w:rsidP="00E36956">
      <w:pPr>
        <w:bidi/>
        <w:rPr>
          <w:rFonts w:cs="David" w:hint="cs"/>
          <w:rtl/>
        </w:rPr>
      </w:pPr>
      <w:r w:rsidRPr="00E36956">
        <w:rPr>
          <w:rFonts w:cs="David" w:hint="cs"/>
          <w:rtl/>
        </w:rPr>
        <w:tab/>
        <w:t xml:space="preserve">סעיף 13 לחוק יסוד: הכנסת </w:t>
      </w:r>
      <w:r w:rsidRPr="00E36956">
        <w:rPr>
          <w:rFonts w:cs="David"/>
          <w:rtl/>
        </w:rPr>
        <w:t>–</w:t>
      </w:r>
      <w:r w:rsidRPr="00E36956">
        <w:rPr>
          <w:rFonts w:cs="David" w:hint="cs"/>
          <w:rtl/>
        </w:rPr>
        <w:t xml:space="preserve"> שכפי שאתם רואים פה בסעיף 2 נמחק </w:t>
      </w:r>
      <w:r w:rsidRPr="00E36956">
        <w:rPr>
          <w:rFonts w:cs="David"/>
          <w:rtl/>
        </w:rPr>
        <w:t>–</w:t>
      </w:r>
      <w:r w:rsidRPr="00E36956">
        <w:rPr>
          <w:rFonts w:cs="David" w:hint="cs"/>
          <w:rtl/>
        </w:rPr>
        <w:t xml:space="preserve"> הוא זה שקובע איך תיפתח הישיבה, על ידי הנשיא, והוא יעביר את זה לוותיק חברי הכנסת. אותו דבר </w:t>
      </w:r>
      <w:r w:rsidRPr="00E36956">
        <w:rPr>
          <w:rFonts w:cs="David"/>
          <w:rtl/>
        </w:rPr>
        <w:t>–</w:t>
      </w:r>
      <w:r w:rsidRPr="00E36956">
        <w:rPr>
          <w:rFonts w:cs="David" w:hint="cs"/>
          <w:rtl/>
        </w:rPr>
        <w:t xml:space="preserve"> מוצע להעביר את זה לחוק רגיל, לחוק הכנסת. וסעיף 3 שמוצע פה הוא בעצם סעיף טכני, הוא מעביר את ההגדרה של ותיק חברי הכנסת מהסעיף שמבוטל לסעיף אחר. </w:t>
      </w:r>
    </w:p>
    <w:p w14:paraId="70DCCEB6" w14:textId="77777777" w:rsidR="00E36956" w:rsidRPr="00E36956" w:rsidRDefault="00E36956" w:rsidP="00E36956">
      <w:pPr>
        <w:bidi/>
        <w:rPr>
          <w:rFonts w:cs="David" w:hint="cs"/>
          <w:rtl/>
        </w:rPr>
      </w:pPr>
    </w:p>
    <w:p w14:paraId="61F2FF8C" w14:textId="77777777" w:rsidR="00E36956" w:rsidRPr="00E36956" w:rsidRDefault="00E36956" w:rsidP="00E36956">
      <w:pPr>
        <w:bidi/>
        <w:rPr>
          <w:rFonts w:cs="David" w:hint="cs"/>
          <w:u w:val="single"/>
          <w:rtl/>
        </w:rPr>
      </w:pPr>
      <w:r w:rsidRPr="00E36956">
        <w:rPr>
          <w:rFonts w:cs="David" w:hint="cs"/>
          <w:u w:val="single"/>
          <w:rtl/>
        </w:rPr>
        <w:t>מאיר פרוש:</w:t>
      </w:r>
    </w:p>
    <w:p w14:paraId="42427932" w14:textId="77777777" w:rsidR="00E36956" w:rsidRPr="00E36956" w:rsidRDefault="00E36956" w:rsidP="00E36956">
      <w:pPr>
        <w:bidi/>
        <w:rPr>
          <w:rFonts w:cs="David" w:hint="cs"/>
          <w:u w:val="single"/>
        </w:rPr>
      </w:pPr>
    </w:p>
    <w:p w14:paraId="0B305D1E" w14:textId="77777777" w:rsidR="00E36956" w:rsidRPr="00E36956" w:rsidRDefault="00E36956" w:rsidP="00E36956">
      <w:pPr>
        <w:bidi/>
        <w:rPr>
          <w:rFonts w:cs="David" w:hint="cs"/>
          <w:rtl/>
        </w:rPr>
      </w:pPr>
      <w:r w:rsidRPr="00E36956">
        <w:rPr>
          <w:rFonts w:cs="David" w:hint="cs"/>
          <w:rtl/>
        </w:rPr>
        <w:tab/>
        <w:t>זה היה ותיק או זקן?</w:t>
      </w:r>
    </w:p>
    <w:p w14:paraId="5970F53B" w14:textId="77777777" w:rsidR="00E36956" w:rsidRPr="00E36956" w:rsidRDefault="00E36956" w:rsidP="00E36956">
      <w:pPr>
        <w:bidi/>
        <w:rPr>
          <w:rFonts w:cs="David" w:hint="cs"/>
          <w:rtl/>
        </w:rPr>
      </w:pPr>
    </w:p>
    <w:p w14:paraId="5D7CAE26" w14:textId="77777777" w:rsidR="00E36956" w:rsidRPr="00E36956" w:rsidRDefault="00E36956" w:rsidP="00E36956">
      <w:pPr>
        <w:bidi/>
        <w:rPr>
          <w:rFonts w:cs="David" w:hint="cs"/>
          <w:u w:val="single"/>
          <w:rtl/>
        </w:rPr>
      </w:pPr>
      <w:r w:rsidRPr="00E36956">
        <w:rPr>
          <w:rFonts w:cs="David" w:hint="cs"/>
          <w:u w:val="single"/>
          <w:rtl/>
        </w:rPr>
        <w:t>ארבל אסטרחן:</w:t>
      </w:r>
    </w:p>
    <w:p w14:paraId="1331E038" w14:textId="77777777" w:rsidR="00E36956" w:rsidRPr="00E36956" w:rsidRDefault="00E36956" w:rsidP="00E36956">
      <w:pPr>
        <w:bidi/>
        <w:rPr>
          <w:rFonts w:cs="David" w:hint="cs"/>
          <w:rtl/>
        </w:rPr>
      </w:pPr>
    </w:p>
    <w:p w14:paraId="7B7373D8" w14:textId="77777777" w:rsidR="00E36956" w:rsidRPr="00E36956" w:rsidRDefault="00E36956" w:rsidP="00E36956">
      <w:pPr>
        <w:bidi/>
        <w:rPr>
          <w:rFonts w:cs="David" w:hint="cs"/>
          <w:rtl/>
        </w:rPr>
      </w:pPr>
      <w:r w:rsidRPr="00E36956">
        <w:rPr>
          <w:rFonts w:cs="David" w:hint="cs"/>
          <w:rtl/>
        </w:rPr>
        <w:tab/>
        <w:t xml:space="preserve">את הזקן כבר העברנו לפני חמש שנים. וותיק זה מי ששנות כהונתו, בסך הכל, ברצף או שלא ברצף, הארוכות ביותר. </w:t>
      </w:r>
    </w:p>
    <w:p w14:paraId="17302BD1" w14:textId="77777777" w:rsidR="00E36956" w:rsidRPr="00E36956" w:rsidRDefault="00E36956" w:rsidP="00E36956">
      <w:pPr>
        <w:bidi/>
        <w:rPr>
          <w:rFonts w:cs="David" w:hint="cs"/>
          <w:rtl/>
        </w:rPr>
      </w:pPr>
    </w:p>
    <w:p w14:paraId="2E0DBEA1" w14:textId="77777777" w:rsidR="00E36956" w:rsidRPr="00E36956" w:rsidRDefault="00E36956" w:rsidP="00E36956">
      <w:pPr>
        <w:bidi/>
        <w:rPr>
          <w:rFonts w:cs="David" w:hint="cs"/>
          <w:rtl/>
        </w:rPr>
      </w:pPr>
      <w:r w:rsidRPr="00E36956">
        <w:rPr>
          <w:rFonts w:cs="David" w:hint="cs"/>
          <w:rtl/>
        </w:rPr>
        <w:tab/>
        <w:t xml:space="preserve">ההצעה הזאת מעוררת כמה שאלות שרציתי להביא בפניכם. לא בטוח שתרצו לכלול את זה בהצעה הזאת, יכול להיות שתרצו לכלול את זה בעתיד, אבל ברגע שנוגעים בסעיפים האלה, כשישבנו עליהם, ראינו שיש פה כמה עניינים. </w:t>
      </w:r>
    </w:p>
    <w:p w14:paraId="6056E7D3" w14:textId="77777777" w:rsidR="00E36956" w:rsidRPr="00E36956" w:rsidRDefault="00E36956" w:rsidP="00E36956">
      <w:pPr>
        <w:bidi/>
        <w:rPr>
          <w:rFonts w:cs="David" w:hint="cs"/>
          <w:rtl/>
        </w:rPr>
      </w:pPr>
    </w:p>
    <w:p w14:paraId="0108727B" w14:textId="77777777" w:rsidR="00E36956" w:rsidRPr="00E36956" w:rsidRDefault="00E36956" w:rsidP="00E36956">
      <w:pPr>
        <w:bidi/>
        <w:ind w:firstLine="567"/>
        <w:rPr>
          <w:rFonts w:cs="David" w:hint="cs"/>
          <w:rtl/>
        </w:rPr>
      </w:pPr>
      <w:r w:rsidRPr="00E36956">
        <w:rPr>
          <w:rFonts w:cs="David" w:hint="cs"/>
          <w:rtl/>
        </w:rPr>
        <w:t xml:space="preserve">קודם כל, ספירת הימים לכינוס הכנסת, היא ממועד פרסום תוצאות הבחירות ולא ממועד הבחירות, ונשאלת השאלה אם זה צריך להיות כך. היום פרסום תוצאות הבחירות צריך להיות בתוך שמונה ימים, ונשאלת שאלה האם העיקרון החוקתי לא צריך להיות שאדם מצביע, וכעבור איקס זמן נפתחת הכנסת, ולמה לתת לאיזושהי ועדה מנהלית לקבוע את מועד כינוס הכנסת. </w:t>
      </w:r>
    </w:p>
    <w:p w14:paraId="3C1C9095" w14:textId="77777777" w:rsidR="00E36956" w:rsidRPr="00E36956" w:rsidRDefault="00E36956" w:rsidP="00E36956">
      <w:pPr>
        <w:bidi/>
        <w:ind w:firstLine="567"/>
        <w:rPr>
          <w:rFonts w:cs="David" w:hint="cs"/>
          <w:rtl/>
        </w:rPr>
      </w:pPr>
    </w:p>
    <w:p w14:paraId="2EE36AF0" w14:textId="77777777" w:rsidR="00E36956" w:rsidRPr="00E36956" w:rsidRDefault="00E36956" w:rsidP="00E36956">
      <w:pPr>
        <w:bidi/>
        <w:ind w:firstLine="567"/>
        <w:rPr>
          <w:rFonts w:cs="David" w:hint="cs"/>
          <w:rtl/>
        </w:rPr>
      </w:pPr>
      <w:r w:rsidRPr="00E36956">
        <w:rPr>
          <w:rFonts w:cs="David" w:hint="cs"/>
          <w:rtl/>
        </w:rPr>
        <w:t xml:space="preserve">עניין אחר הוא </w:t>
      </w:r>
      <w:r w:rsidRPr="00E36956">
        <w:rPr>
          <w:rFonts w:cs="David"/>
          <w:rtl/>
        </w:rPr>
        <w:t>–</w:t>
      </w:r>
      <w:r w:rsidRPr="00E36956">
        <w:rPr>
          <w:rFonts w:cs="David" w:hint="cs"/>
          <w:rtl/>
        </w:rPr>
        <w:t xml:space="preserve"> אם כבר נוגעים בסעיפים האלה, אני חשבתי שאולי יש מקום לחשוב בכלל על המועדים האלה. היום מפרסום התוצאות עד לכינוס הכנסת יש תקופה מקסימלית של 15 ימים. </w:t>
      </w:r>
    </w:p>
    <w:p w14:paraId="658A5114" w14:textId="77777777" w:rsidR="00E36956" w:rsidRPr="00E36956" w:rsidRDefault="00E36956" w:rsidP="00E36956">
      <w:pPr>
        <w:bidi/>
        <w:ind w:firstLine="567"/>
        <w:rPr>
          <w:rFonts w:cs="David" w:hint="cs"/>
          <w:rtl/>
        </w:rPr>
      </w:pPr>
    </w:p>
    <w:p w14:paraId="06554895" w14:textId="77777777" w:rsidR="00E36956" w:rsidRPr="00E36956" w:rsidRDefault="00E36956" w:rsidP="00E36956">
      <w:pPr>
        <w:bidi/>
        <w:rPr>
          <w:rFonts w:cs="David" w:hint="cs"/>
          <w:u w:val="single"/>
          <w:rtl/>
        </w:rPr>
      </w:pPr>
      <w:r w:rsidRPr="00E36956">
        <w:rPr>
          <w:rFonts w:cs="David" w:hint="cs"/>
          <w:u w:val="single"/>
          <w:rtl/>
        </w:rPr>
        <w:t>גדעון סער:</w:t>
      </w:r>
    </w:p>
    <w:p w14:paraId="10CE2737" w14:textId="77777777" w:rsidR="00E36956" w:rsidRPr="00E36956" w:rsidRDefault="00E36956" w:rsidP="00E36956">
      <w:pPr>
        <w:bidi/>
        <w:rPr>
          <w:rFonts w:cs="David" w:hint="cs"/>
          <w:u w:val="single"/>
          <w:rtl/>
        </w:rPr>
      </w:pPr>
    </w:p>
    <w:p w14:paraId="4FC32D77" w14:textId="77777777" w:rsidR="00E36956" w:rsidRPr="00E36956" w:rsidRDefault="00E36956" w:rsidP="00E36956">
      <w:pPr>
        <w:bidi/>
        <w:ind w:firstLine="567"/>
        <w:rPr>
          <w:rFonts w:cs="David" w:hint="cs"/>
          <w:rtl/>
        </w:rPr>
      </w:pPr>
      <w:r w:rsidRPr="00E36956">
        <w:rPr>
          <w:rFonts w:cs="David" w:hint="cs"/>
          <w:rtl/>
        </w:rPr>
        <w:t xml:space="preserve">צריך לקצר את זה. </w:t>
      </w:r>
    </w:p>
    <w:p w14:paraId="0DB408D2" w14:textId="77777777" w:rsidR="00E36956" w:rsidRPr="00E36956" w:rsidRDefault="00E36956" w:rsidP="00E36956">
      <w:pPr>
        <w:bidi/>
        <w:ind w:firstLine="567"/>
        <w:rPr>
          <w:rFonts w:cs="David" w:hint="cs"/>
          <w:rtl/>
        </w:rPr>
      </w:pPr>
    </w:p>
    <w:p w14:paraId="4EC32AEB" w14:textId="77777777" w:rsidR="00E36956" w:rsidRPr="00E36956" w:rsidRDefault="00E36956" w:rsidP="00E36956">
      <w:pPr>
        <w:bidi/>
        <w:rPr>
          <w:rFonts w:cs="David" w:hint="cs"/>
          <w:u w:val="single"/>
          <w:rtl/>
        </w:rPr>
      </w:pPr>
      <w:r w:rsidRPr="00E36956">
        <w:rPr>
          <w:rFonts w:cs="David" w:hint="cs"/>
          <w:u w:val="single"/>
          <w:rtl/>
        </w:rPr>
        <w:t>ארבל אסטרחן:</w:t>
      </w:r>
    </w:p>
    <w:p w14:paraId="30524FEA" w14:textId="77777777" w:rsidR="00E36956" w:rsidRPr="00E36956" w:rsidRDefault="00E36956" w:rsidP="00E36956">
      <w:pPr>
        <w:bidi/>
        <w:ind w:firstLine="567"/>
        <w:rPr>
          <w:rFonts w:cs="David" w:hint="cs"/>
          <w:rtl/>
        </w:rPr>
      </w:pPr>
    </w:p>
    <w:p w14:paraId="60D095FA" w14:textId="77777777" w:rsidR="00E36956" w:rsidRPr="00E36956" w:rsidRDefault="00E36956" w:rsidP="00E36956">
      <w:pPr>
        <w:bidi/>
        <w:ind w:firstLine="567"/>
        <w:rPr>
          <w:rFonts w:cs="David" w:hint="cs"/>
          <w:rtl/>
        </w:rPr>
      </w:pPr>
      <w:r w:rsidRPr="00E36956">
        <w:rPr>
          <w:rFonts w:cs="David" w:hint="cs"/>
          <w:rtl/>
        </w:rPr>
        <w:t>והתקופה הזאת מבחינה חוקתית היא תקופה בעייתית. צריך לזכור: ממשיכים לכהן חברי הכנסת הקודמים. חלקם לא נבחרו וכבר נתפרסמו התוצאות. הם יודעים שהם לא נבחרו.</w:t>
      </w:r>
    </w:p>
    <w:p w14:paraId="3D168D15" w14:textId="77777777" w:rsidR="00E36956" w:rsidRPr="00E36956" w:rsidRDefault="00E36956" w:rsidP="00E36956">
      <w:pPr>
        <w:bidi/>
        <w:ind w:firstLine="567"/>
        <w:rPr>
          <w:rFonts w:cs="David" w:hint="cs"/>
          <w:rtl/>
        </w:rPr>
      </w:pPr>
    </w:p>
    <w:p w14:paraId="252F42BC" w14:textId="77777777" w:rsidR="00E36956" w:rsidRPr="00E36956" w:rsidRDefault="00E36956" w:rsidP="00E36956">
      <w:pPr>
        <w:bidi/>
        <w:rPr>
          <w:rFonts w:cs="David" w:hint="cs"/>
          <w:u w:val="single"/>
          <w:rtl/>
        </w:rPr>
      </w:pPr>
      <w:r w:rsidRPr="00E36956">
        <w:rPr>
          <w:rFonts w:cs="David" w:hint="cs"/>
          <w:u w:val="single"/>
          <w:rtl/>
        </w:rPr>
        <w:t xml:space="preserve">ירדנה מלר-הורוביץ: </w:t>
      </w:r>
    </w:p>
    <w:p w14:paraId="211FF38D" w14:textId="77777777" w:rsidR="00E36956" w:rsidRPr="00E36956" w:rsidRDefault="00E36956" w:rsidP="00E36956">
      <w:pPr>
        <w:bidi/>
        <w:rPr>
          <w:rFonts w:cs="David" w:hint="cs"/>
          <w:u w:val="single"/>
          <w:rtl/>
        </w:rPr>
      </w:pPr>
    </w:p>
    <w:p w14:paraId="61CF261D" w14:textId="77777777" w:rsidR="00E36956" w:rsidRPr="00E36956" w:rsidRDefault="00E36956" w:rsidP="00E36956">
      <w:pPr>
        <w:bidi/>
        <w:ind w:firstLine="567"/>
        <w:rPr>
          <w:rFonts w:cs="David" w:hint="cs"/>
          <w:rtl/>
        </w:rPr>
      </w:pPr>
      <w:r w:rsidRPr="00E36956">
        <w:rPr>
          <w:rFonts w:cs="David" w:hint="cs"/>
          <w:rtl/>
        </w:rPr>
        <w:t>ואם רוצים לערער?</w:t>
      </w:r>
    </w:p>
    <w:p w14:paraId="62F601B9" w14:textId="77777777" w:rsidR="00E36956" w:rsidRPr="00E36956" w:rsidRDefault="00E36956" w:rsidP="00E36956">
      <w:pPr>
        <w:bidi/>
        <w:rPr>
          <w:rFonts w:cs="David" w:hint="cs"/>
          <w:rtl/>
        </w:rPr>
      </w:pPr>
    </w:p>
    <w:p w14:paraId="12ACF239" w14:textId="77777777" w:rsidR="00E36956" w:rsidRPr="00E36956" w:rsidRDefault="00E36956" w:rsidP="00E36956">
      <w:pPr>
        <w:bidi/>
        <w:rPr>
          <w:rFonts w:cs="David" w:hint="cs"/>
          <w:rtl/>
        </w:rPr>
      </w:pPr>
      <w:r w:rsidRPr="00E36956">
        <w:rPr>
          <w:rFonts w:cs="David" w:hint="cs"/>
          <w:u w:val="single"/>
          <w:rtl/>
        </w:rPr>
        <w:t>דוד טל:</w:t>
      </w:r>
    </w:p>
    <w:p w14:paraId="0FD52A49" w14:textId="77777777" w:rsidR="00E36956" w:rsidRPr="00E36956" w:rsidRDefault="00E36956" w:rsidP="00E36956">
      <w:pPr>
        <w:bidi/>
        <w:rPr>
          <w:rFonts w:cs="David" w:hint="cs"/>
          <w:rtl/>
        </w:rPr>
      </w:pPr>
    </w:p>
    <w:p w14:paraId="7FC3E11F" w14:textId="77777777" w:rsidR="00E36956" w:rsidRPr="00E36956" w:rsidRDefault="00E36956" w:rsidP="00E36956">
      <w:pPr>
        <w:bidi/>
        <w:rPr>
          <w:rFonts w:cs="David" w:hint="cs"/>
          <w:rtl/>
        </w:rPr>
      </w:pPr>
      <w:r w:rsidRPr="00E36956">
        <w:rPr>
          <w:rFonts w:cs="David" w:hint="cs"/>
          <w:rtl/>
        </w:rPr>
        <w:tab/>
        <w:t xml:space="preserve"> בחלקם אפילו ראשי ועדות. </w:t>
      </w:r>
    </w:p>
    <w:p w14:paraId="18A061B8" w14:textId="77777777" w:rsidR="00E36956" w:rsidRPr="00E36956" w:rsidRDefault="00E36956" w:rsidP="00E36956">
      <w:pPr>
        <w:bidi/>
        <w:rPr>
          <w:rFonts w:cs="David" w:hint="cs"/>
          <w:rtl/>
        </w:rPr>
      </w:pPr>
    </w:p>
    <w:p w14:paraId="5BD18245" w14:textId="77777777" w:rsidR="00E36956" w:rsidRPr="00E36956" w:rsidRDefault="00E36956" w:rsidP="00E36956">
      <w:pPr>
        <w:bidi/>
        <w:rPr>
          <w:rFonts w:cs="David" w:hint="cs"/>
          <w:u w:val="single"/>
          <w:rtl/>
        </w:rPr>
      </w:pPr>
      <w:r w:rsidRPr="00E36956">
        <w:rPr>
          <w:rFonts w:cs="David" w:hint="cs"/>
          <w:u w:val="single"/>
          <w:rtl/>
        </w:rPr>
        <w:t>ארבל אסטרחן:</w:t>
      </w:r>
    </w:p>
    <w:p w14:paraId="0F7F7446" w14:textId="77777777" w:rsidR="00E36956" w:rsidRPr="00E36956" w:rsidRDefault="00E36956" w:rsidP="00E36956">
      <w:pPr>
        <w:bidi/>
        <w:rPr>
          <w:rFonts w:cs="David" w:hint="cs"/>
          <w:rtl/>
        </w:rPr>
      </w:pPr>
    </w:p>
    <w:p w14:paraId="279C67CA" w14:textId="77777777" w:rsidR="00E36956" w:rsidRPr="00E36956" w:rsidRDefault="00E36956" w:rsidP="00E36956">
      <w:pPr>
        <w:bidi/>
        <w:rPr>
          <w:rFonts w:cs="David" w:hint="cs"/>
          <w:rtl/>
        </w:rPr>
      </w:pPr>
      <w:r w:rsidRPr="00E36956">
        <w:rPr>
          <w:rFonts w:cs="David" w:hint="cs"/>
          <w:rtl/>
        </w:rPr>
        <w:tab/>
        <w:t xml:space="preserve">נכון. במעבר בין הכנסת ה-16 ל-17 אני זוכרת מקרה של שני ראשי ועדות שידעו כבר שלא נבחרו </w:t>
      </w:r>
      <w:r w:rsidRPr="00E36956">
        <w:rPr>
          <w:rFonts w:cs="David"/>
          <w:rtl/>
        </w:rPr>
        <w:t>–</w:t>
      </w:r>
      <w:r w:rsidRPr="00E36956">
        <w:rPr>
          <w:rFonts w:cs="David" w:hint="cs"/>
          <w:rtl/>
        </w:rPr>
        <w:t xml:space="preserve"> ועדת החינוך וועדת העבודה - וביקשו לכנס את הוועדה, ואז נתנו חוות דעת. יש רציפות, הכנסת ממשיכה, אין ספק שהוועדות קיימות, אבל זה צריך להיות רק לדברים מאד דחופים ואז נשאלת השאלה מה דחוף. זה נושא שהוא בעייתי. נכון שזה לא נובע ישירות מההצעות של חברי הכנסת שכאן להוסיף את חול המועד, אבל זה בהחלט נובע מהסעיפים שאנחנו נוגעים בהם. </w:t>
      </w:r>
    </w:p>
    <w:p w14:paraId="3646795D" w14:textId="77777777" w:rsidR="00E36956" w:rsidRPr="00E36956" w:rsidRDefault="00E36956" w:rsidP="00E36956">
      <w:pPr>
        <w:bidi/>
        <w:rPr>
          <w:rFonts w:cs="David" w:hint="cs"/>
          <w:rtl/>
        </w:rPr>
      </w:pPr>
    </w:p>
    <w:p w14:paraId="48AABB7A" w14:textId="77777777" w:rsidR="00E36956" w:rsidRPr="00E36956" w:rsidRDefault="00E36956" w:rsidP="00E36956">
      <w:pPr>
        <w:bidi/>
        <w:rPr>
          <w:rFonts w:cs="David" w:hint="cs"/>
          <w:rtl/>
        </w:rPr>
      </w:pPr>
      <w:r w:rsidRPr="00E36956">
        <w:rPr>
          <w:rFonts w:cs="David" w:hint="cs"/>
          <w:u w:val="single"/>
          <w:rtl/>
        </w:rPr>
        <w:t>זהבה גלאון:</w:t>
      </w:r>
    </w:p>
    <w:p w14:paraId="58E7173A" w14:textId="77777777" w:rsidR="00E36956" w:rsidRPr="00E36956" w:rsidRDefault="00E36956" w:rsidP="00E36956">
      <w:pPr>
        <w:bidi/>
        <w:rPr>
          <w:rFonts w:cs="David" w:hint="cs"/>
          <w:rtl/>
        </w:rPr>
      </w:pPr>
    </w:p>
    <w:p w14:paraId="3472F918" w14:textId="77777777" w:rsidR="00E36956" w:rsidRPr="00E36956" w:rsidRDefault="00E36956" w:rsidP="00E36956">
      <w:pPr>
        <w:bidi/>
        <w:rPr>
          <w:rFonts w:cs="David" w:hint="cs"/>
          <w:rtl/>
        </w:rPr>
      </w:pPr>
      <w:r w:rsidRPr="00E36956">
        <w:rPr>
          <w:rFonts w:cs="David" w:hint="cs"/>
          <w:rtl/>
        </w:rPr>
        <w:tab/>
        <w:t xml:space="preserve">רגע, אל תתקדמי. זה נשמע מאד הגיוני, אבל מה עם ערעור? למשל, אני זוכרת בכנסת האחרונה שנבחר חבר כנסת - שאנן? </w:t>
      </w:r>
      <w:r w:rsidRPr="00E36956">
        <w:rPr>
          <w:rFonts w:cs="David"/>
          <w:rtl/>
        </w:rPr>
        <w:t>–</w:t>
      </w:r>
      <w:r w:rsidRPr="00E36956">
        <w:rPr>
          <w:rFonts w:cs="David" w:hint="cs"/>
          <w:rtl/>
        </w:rPr>
        <w:t xml:space="preserve"> ומצא את עצמו לא חבר כנסת. </w:t>
      </w:r>
    </w:p>
    <w:p w14:paraId="39CACC36" w14:textId="77777777" w:rsidR="00E36956" w:rsidRPr="00E36956" w:rsidRDefault="00E36956" w:rsidP="00E36956">
      <w:pPr>
        <w:bidi/>
        <w:rPr>
          <w:rFonts w:cs="David" w:hint="cs"/>
          <w:rtl/>
        </w:rPr>
      </w:pPr>
    </w:p>
    <w:p w14:paraId="3408F9D3" w14:textId="77777777" w:rsidR="00E36956" w:rsidRPr="00E36956" w:rsidRDefault="00E36956" w:rsidP="00E36956">
      <w:pPr>
        <w:bidi/>
        <w:rPr>
          <w:rFonts w:cs="David" w:hint="cs"/>
          <w:u w:val="single"/>
          <w:rtl/>
        </w:rPr>
      </w:pPr>
      <w:r w:rsidRPr="00E36956">
        <w:rPr>
          <w:rFonts w:cs="David" w:hint="cs"/>
          <w:u w:val="single"/>
          <w:rtl/>
        </w:rPr>
        <w:t>גדעון סער:</w:t>
      </w:r>
    </w:p>
    <w:p w14:paraId="5764F50F" w14:textId="77777777" w:rsidR="00E36956" w:rsidRPr="00E36956" w:rsidRDefault="00E36956" w:rsidP="00E36956">
      <w:pPr>
        <w:bidi/>
        <w:rPr>
          <w:rFonts w:cs="David" w:hint="cs"/>
          <w:u w:val="single"/>
          <w:rtl/>
        </w:rPr>
      </w:pPr>
    </w:p>
    <w:p w14:paraId="571A1F62" w14:textId="77777777" w:rsidR="00E36956" w:rsidRPr="00E36956" w:rsidRDefault="00E36956" w:rsidP="00E36956">
      <w:pPr>
        <w:bidi/>
        <w:rPr>
          <w:rFonts w:cs="David" w:hint="cs"/>
          <w:rtl/>
        </w:rPr>
      </w:pPr>
      <w:r w:rsidRPr="00E36956">
        <w:rPr>
          <w:rFonts w:cs="David" w:hint="cs"/>
          <w:rtl/>
        </w:rPr>
        <w:tab/>
        <w:t xml:space="preserve"> יש ערעורים. </w:t>
      </w:r>
    </w:p>
    <w:p w14:paraId="2032D1C3" w14:textId="77777777" w:rsidR="00E36956" w:rsidRPr="00E36956" w:rsidRDefault="00E36956" w:rsidP="00E36956">
      <w:pPr>
        <w:bidi/>
        <w:rPr>
          <w:rFonts w:cs="David" w:hint="cs"/>
          <w:rtl/>
        </w:rPr>
      </w:pPr>
    </w:p>
    <w:p w14:paraId="58A5F38A" w14:textId="77777777" w:rsidR="00E36956" w:rsidRPr="00E36956" w:rsidRDefault="00E36956" w:rsidP="00E36956">
      <w:pPr>
        <w:bidi/>
        <w:rPr>
          <w:rFonts w:cs="David" w:hint="cs"/>
          <w:u w:val="single"/>
          <w:rtl/>
        </w:rPr>
      </w:pPr>
      <w:r w:rsidRPr="00E36956">
        <w:rPr>
          <w:rFonts w:cs="David" w:hint="cs"/>
          <w:u w:val="single"/>
          <w:rtl/>
        </w:rPr>
        <w:t>ארבל אסטרחן:</w:t>
      </w:r>
    </w:p>
    <w:p w14:paraId="717CDCD5" w14:textId="77777777" w:rsidR="00E36956" w:rsidRPr="00E36956" w:rsidRDefault="00E36956" w:rsidP="00E36956">
      <w:pPr>
        <w:bidi/>
        <w:rPr>
          <w:rFonts w:cs="David" w:hint="cs"/>
          <w:rtl/>
        </w:rPr>
      </w:pPr>
    </w:p>
    <w:p w14:paraId="5E30C034" w14:textId="77777777" w:rsidR="00E36956" w:rsidRPr="00E36956" w:rsidRDefault="00E36956" w:rsidP="00E36956">
      <w:pPr>
        <w:bidi/>
        <w:ind w:firstLine="567"/>
        <w:rPr>
          <w:rFonts w:cs="David" w:hint="cs"/>
          <w:rtl/>
        </w:rPr>
      </w:pPr>
      <w:r w:rsidRPr="00E36956">
        <w:rPr>
          <w:rFonts w:cs="David" w:hint="cs"/>
          <w:rtl/>
        </w:rPr>
        <w:t>היום תוצאות הבחירות מתפרסמות בתוך שמונה ימים. זו הוראה שקבועה בחוק היסוד. הערעורים הם אחרי זה והם יכולים להתמשך. למשל, לפני הישיבה דיברתי עם תמי אדרי, רציתי לדעת, והיא אמרה לי שהעבודה עוד יש לה ערעורים.</w:t>
      </w:r>
    </w:p>
    <w:p w14:paraId="0F4A693B" w14:textId="77777777" w:rsidR="00E36956" w:rsidRPr="00E36956" w:rsidRDefault="00E36956" w:rsidP="00E36956">
      <w:pPr>
        <w:bidi/>
        <w:ind w:firstLine="567"/>
        <w:rPr>
          <w:rFonts w:cs="David" w:hint="cs"/>
          <w:rtl/>
        </w:rPr>
      </w:pPr>
    </w:p>
    <w:p w14:paraId="34B3A3D9" w14:textId="77777777" w:rsidR="00E36956" w:rsidRPr="00E36956" w:rsidRDefault="00E36956" w:rsidP="00E36956">
      <w:pPr>
        <w:bidi/>
        <w:rPr>
          <w:rFonts w:cs="David" w:hint="cs"/>
          <w:u w:val="single"/>
          <w:rtl/>
        </w:rPr>
      </w:pPr>
      <w:r w:rsidRPr="00E36956">
        <w:rPr>
          <w:rFonts w:cs="David" w:hint="cs"/>
          <w:u w:val="single"/>
          <w:rtl/>
        </w:rPr>
        <w:t>גדעון סער:</w:t>
      </w:r>
    </w:p>
    <w:p w14:paraId="6AA18423" w14:textId="77777777" w:rsidR="00E36956" w:rsidRPr="00E36956" w:rsidRDefault="00E36956" w:rsidP="00E36956">
      <w:pPr>
        <w:bidi/>
        <w:rPr>
          <w:rFonts w:cs="David" w:hint="cs"/>
          <w:u w:val="single"/>
          <w:rtl/>
        </w:rPr>
      </w:pPr>
    </w:p>
    <w:p w14:paraId="5157176B" w14:textId="77777777" w:rsidR="00E36956" w:rsidRPr="00E36956" w:rsidRDefault="00E36956" w:rsidP="00E36956">
      <w:pPr>
        <w:numPr>
          <w:ilvl w:val="0"/>
          <w:numId w:val="2"/>
        </w:numPr>
        <w:overflowPunct w:val="0"/>
        <w:autoSpaceDE w:val="0"/>
        <w:autoSpaceDN w:val="0"/>
        <w:bidi/>
        <w:adjustRightInd w:val="0"/>
        <w:jc w:val="both"/>
        <w:textAlignment w:val="baseline"/>
        <w:rPr>
          <w:rFonts w:cs="David" w:hint="cs"/>
          <w:rtl/>
        </w:rPr>
      </w:pPr>
      <w:r w:rsidRPr="00E36956">
        <w:rPr>
          <w:rFonts w:cs="David" w:hint="cs"/>
          <w:rtl/>
        </w:rPr>
        <w:t>- -</w:t>
      </w:r>
    </w:p>
    <w:p w14:paraId="152A4282" w14:textId="77777777" w:rsidR="00E36956" w:rsidRPr="00E36956" w:rsidRDefault="00E36956" w:rsidP="00E36956">
      <w:pPr>
        <w:bidi/>
        <w:rPr>
          <w:rFonts w:cs="David" w:hint="cs"/>
          <w:rtl/>
        </w:rPr>
      </w:pPr>
    </w:p>
    <w:p w14:paraId="11463884" w14:textId="77777777" w:rsidR="00E36956" w:rsidRPr="00E36956" w:rsidRDefault="00E36956" w:rsidP="00E36956">
      <w:pPr>
        <w:bidi/>
        <w:rPr>
          <w:rFonts w:cs="David" w:hint="cs"/>
          <w:u w:val="single"/>
          <w:rtl/>
        </w:rPr>
      </w:pPr>
      <w:r w:rsidRPr="00E36956">
        <w:rPr>
          <w:rFonts w:cs="David" w:hint="cs"/>
          <w:u w:val="single"/>
          <w:rtl/>
        </w:rPr>
        <w:t>ארבל אסטרחן:</w:t>
      </w:r>
    </w:p>
    <w:p w14:paraId="4DF2D7C6" w14:textId="77777777" w:rsidR="00E36956" w:rsidRPr="00E36956" w:rsidRDefault="00E36956" w:rsidP="00E36956">
      <w:pPr>
        <w:bidi/>
        <w:rPr>
          <w:rFonts w:cs="David" w:hint="cs"/>
          <w:rtl/>
        </w:rPr>
      </w:pPr>
    </w:p>
    <w:p w14:paraId="784CAD21" w14:textId="77777777" w:rsidR="00E36956" w:rsidRPr="00E36956" w:rsidRDefault="00E36956" w:rsidP="00E36956">
      <w:pPr>
        <w:bidi/>
        <w:rPr>
          <w:rFonts w:cs="David" w:hint="cs"/>
          <w:rtl/>
        </w:rPr>
      </w:pPr>
      <w:r w:rsidRPr="00E36956">
        <w:rPr>
          <w:rFonts w:cs="David" w:hint="cs"/>
          <w:rtl/>
        </w:rPr>
        <w:tab/>
        <w:t xml:space="preserve">בדיוק. היא תוך שמונה ימים גומרת. תמי אדרי אמרה לי גם שמבחינתה </w:t>
      </w:r>
      <w:r w:rsidRPr="00E36956">
        <w:rPr>
          <w:rFonts w:cs="David"/>
          <w:rtl/>
        </w:rPr>
        <w:t>–</w:t>
      </w:r>
      <w:r w:rsidRPr="00E36956">
        <w:rPr>
          <w:rFonts w:cs="David" w:hint="cs"/>
          <w:rtl/>
        </w:rPr>
        <w:t xml:space="preserve"> היא פרסמה עד היום השמיני את התוצאות. מבחינתה ביום התשיעי היא סיימה. אפשר לכנס את הכנסת. השאלה היא אם חברי הכנסת ירצו באמת לדון בנושא הזה, לפתוח אותו במסגרת הזאת. </w:t>
      </w:r>
    </w:p>
    <w:p w14:paraId="309AC1E7" w14:textId="77777777" w:rsidR="00E36956" w:rsidRPr="00E36956" w:rsidRDefault="00E36956" w:rsidP="00E36956">
      <w:pPr>
        <w:bidi/>
        <w:rPr>
          <w:rFonts w:cs="David" w:hint="cs"/>
          <w:rtl/>
        </w:rPr>
      </w:pPr>
    </w:p>
    <w:p w14:paraId="3C0D7896" w14:textId="77777777" w:rsidR="00E36956" w:rsidRPr="00E36956" w:rsidRDefault="00E36956" w:rsidP="00E36956">
      <w:pPr>
        <w:bidi/>
        <w:rPr>
          <w:rFonts w:cs="David" w:hint="cs"/>
          <w:rtl/>
        </w:rPr>
      </w:pPr>
      <w:r w:rsidRPr="00E36956">
        <w:rPr>
          <w:rFonts w:cs="David" w:hint="cs"/>
          <w:rtl/>
        </w:rPr>
        <w:tab/>
        <w:t xml:space="preserve">דבר נוסף שאני כן ארצה שיהיה בחוק הזה ואולי אני אביא אותו בין הקריאה הראשונה לשנייה </w:t>
      </w:r>
      <w:r w:rsidRPr="00E36956">
        <w:rPr>
          <w:rFonts w:cs="David"/>
          <w:rtl/>
        </w:rPr>
        <w:t>–</w:t>
      </w:r>
      <w:r w:rsidRPr="00E36956">
        <w:rPr>
          <w:rFonts w:cs="David" w:hint="cs"/>
          <w:rtl/>
        </w:rPr>
        <w:t xml:space="preserve"> היום יש פה הגדרה של יום חג, מועד, זיכרון </w:t>
      </w:r>
      <w:r w:rsidRPr="00E36956">
        <w:rPr>
          <w:rFonts w:cs="David"/>
          <w:rtl/>
        </w:rPr>
        <w:t>–</w:t>
      </w:r>
      <w:r w:rsidRPr="00E36956">
        <w:rPr>
          <w:rFonts w:cs="David" w:hint="cs"/>
          <w:rtl/>
        </w:rPr>
        <w:t xml:space="preserve"> שזה ביטוי אחר שמופיע במקום אחר בחוק יסוד הכנסת. יש הוראה שאומרת שאם לא עובר חוק תקציב אז יהיו בחירות תוך איקס ימים, ואם היה זה יום חג, מועד או זיכרון </w:t>
      </w:r>
      <w:r w:rsidRPr="00E36956">
        <w:rPr>
          <w:rFonts w:cs="David"/>
          <w:rtl/>
        </w:rPr>
        <w:t>–</w:t>
      </w:r>
      <w:r w:rsidRPr="00E36956">
        <w:rPr>
          <w:rFonts w:cs="David" w:hint="cs"/>
          <w:rtl/>
        </w:rPr>
        <w:t xml:space="preserve"> והוספנו כאן את חול המועד - תהיתי האם מדובר בביטוי שהוא ברור עד הסוף. בשביל לבדוק את זה,  ישבתי עם לוח שנה עד 2015, ובדקתי איזה חגים, מועדים יכולים להיות בימי שני. ויש כל מיני מועדים שיכולים להיות. ובשביל שתהיה ודאות חשבתי </w:t>
      </w:r>
      <w:r w:rsidRPr="00E36956">
        <w:rPr>
          <w:rFonts w:cs="David"/>
          <w:rtl/>
        </w:rPr>
        <w:t>–</w:t>
      </w:r>
      <w:r w:rsidRPr="00E36956">
        <w:rPr>
          <w:rFonts w:cs="David" w:hint="cs"/>
          <w:rtl/>
        </w:rPr>
        <w:t xml:space="preserve"> ואולי אציע את זה בין הקריאה הראשונה לשנייה, שתהיה הגדרה של ימי חג, שתהיה ודאות. שיהיה כתוב: ראש השנה, יום כיפור וכולי, ואז אני ארצה שחברי הכנסת יראו אם חסר שם משהו, אם להוסיף שם משהו. </w:t>
      </w:r>
    </w:p>
    <w:p w14:paraId="6BD7D8C6" w14:textId="77777777" w:rsidR="00E36956" w:rsidRPr="00E36956" w:rsidRDefault="00E36956" w:rsidP="00E36956">
      <w:pPr>
        <w:bidi/>
        <w:rPr>
          <w:rFonts w:cs="David" w:hint="cs"/>
          <w:rtl/>
        </w:rPr>
      </w:pPr>
    </w:p>
    <w:p w14:paraId="52A40C4E"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7A78E739" w14:textId="77777777" w:rsidR="00E36956" w:rsidRPr="00E36956" w:rsidRDefault="00E36956" w:rsidP="00E36956">
      <w:pPr>
        <w:bidi/>
        <w:rPr>
          <w:rFonts w:cs="David" w:hint="cs"/>
          <w:rtl/>
        </w:rPr>
      </w:pPr>
    </w:p>
    <w:p w14:paraId="0B4B5C36" w14:textId="77777777" w:rsidR="00E36956" w:rsidRPr="00E36956" w:rsidRDefault="00E36956" w:rsidP="00E36956">
      <w:pPr>
        <w:bidi/>
        <w:rPr>
          <w:rFonts w:cs="David" w:hint="cs"/>
          <w:rtl/>
        </w:rPr>
      </w:pPr>
      <w:r w:rsidRPr="00E36956">
        <w:rPr>
          <w:rFonts w:cs="David" w:hint="cs"/>
          <w:rtl/>
        </w:rPr>
        <w:tab/>
        <w:t>תכיני את זה למחר.</w:t>
      </w:r>
    </w:p>
    <w:p w14:paraId="651D49AC" w14:textId="77777777" w:rsidR="00E36956" w:rsidRPr="00E36956" w:rsidRDefault="00E36956" w:rsidP="00E36956">
      <w:pPr>
        <w:bidi/>
        <w:rPr>
          <w:rFonts w:cs="David" w:hint="cs"/>
          <w:rtl/>
        </w:rPr>
      </w:pPr>
    </w:p>
    <w:p w14:paraId="2FA04552" w14:textId="77777777" w:rsidR="00E36956" w:rsidRPr="00E36956" w:rsidRDefault="00E36956" w:rsidP="00E36956">
      <w:pPr>
        <w:bidi/>
        <w:rPr>
          <w:rFonts w:cs="David" w:hint="cs"/>
          <w:u w:val="single"/>
          <w:rtl/>
        </w:rPr>
      </w:pPr>
      <w:r w:rsidRPr="00E36956">
        <w:rPr>
          <w:rFonts w:cs="David" w:hint="cs"/>
          <w:u w:val="single"/>
          <w:rtl/>
        </w:rPr>
        <w:t>ארבל אסטרחן:</w:t>
      </w:r>
    </w:p>
    <w:p w14:paraId="32901B9A" w14:textId="77777777" w:rsidR="00E36956" w:rsidRPr="00E36956" w:rsidRDefault="00E36956" w:rsidP="00E36956">
      <w:pPr>
        <w:bidi/>
        <w:rPr>
          <w:rFonts w:cs="David" w:hint="cs"/>
          <w:rtl/>
        </w:rPr>
      </w:pPr>
    </w:p>
    <w:p w14:paraId="5D7FC15A" w14:textId="77777777" w:rsidR="00E36956" w:rsidRPr="00E36956" w:rsidRDefault="00E36956" w:rsidP="00E36956">
      <w:pPr>
        <w:bidi/>
        <w:rPr>
          <w:rFonts w:cs="David" w:hint="cs"/>
          <w:rtl/>
        </w:rPr>
      </w:pPr>
      <w:r w:rsidRPr="00E36956">
        <w:rPr>
          <w:rFonts w:cs="David" w:hint="cs"/>
          <w:rtl/>
        </w:rPr>
        <w:tab/>
        <w:t xml:space="preserve">אבל כרגע הרעיון של חברי הכנסת ברור ואפשר גם לאשר את זה ככה. אלה ההערות. </w:t>
      </w:r>
    </w:p>
    <w:p w14:paraId="092994CE" w14:textId="77777777" w:rsidR="00E36956" w:rsidRPr="00E36956" w:rsidRDefault="00E36956" w:rsidP="00E36956">
      <w:pPr>
        <w:bidi/>
        <w:rPr>
          <w:rFonts w:cs="David" w:hint="cs"/>
          <w:rtl/>
        </w:rPr>
      </w:pPr>
    </w:p>
    <w:p w14:paraId="1B3E6706" w14:textId="77777777" w:rsidR="00E36956" w:rsidRPr="00E36956" w:rsidRDefault="00E36956" w:rsidP="00E36956">
      <w:pPr>
        <w:bidi/>
        <w:rPr>
          <w:rFonts w:cs="David" w:hint="cs"/>
          <w:u w:val="single"/>
          <w:rtl/>
        </w:rPr>
      </w:pPr>
      <w:r w:rsidRPr="00E36956">
        <w:rPr>
          <w:rFonts w:cs="David" w:hint="cs"/>
          <w:u w:val="single"/>
          <w:rtl/>
        </w:rPr>
        <w:t>גדעון סער:</w:t>
      </w:r>
    </w:p>
    <w:p w14:paraId="44030FE5" w14:textId="77777777" w:rsidR="00E36956" w:rsidRPr="00E36956" w:rsidRDefault="00E36956" w:rsidP="00E36956">
      <w:pPr>
        <w:bidi/>
        <w:rPr>
          <w:rFonts w:cs="David" w:hint="cs"/>
          <w:u w:val="single"/>
          <w:rtl/>
        </w:rPr>
      </w:pPr>
    </w:p>
    <w:p w14:paraId="44859F4E" w14:textId="77777777" w:rsidR="00E36956" w:rsidRPr="00E36956" w:rsidRDefault="00E36956" w:rsidP="00E36956">
      <w:pPr>
        <w:bidi/>
        <w:rPr>
          <w:rFonts w:cs="David" w:hint="cs"/>
          <w:rtl/>
        </w:rPr>
      </w:pPr>
      <w:r w:rsidRPr="00E36956">
        <w:rPr>
          <w:rFonts w:cs="David" w:hint="cs"/>
          <w:rtl/>
        </w:rPr>
        <w:tab/>
        <w:t xml:space="preserve"> אני חושב שאנחנו צריכים לנצל את ההזדמנות של החוק הזה שאנחנו תומכים בו, גם כדי לעשות תיקון </w:t>
      </w:r>
      <w:r w:rsidRPr="00E36956">
        <w:rPr>
          <w:rFonts w:cs="David"/>
          <w:rtl/>
        </w:rPr>
        <w:t>–</w:t>
      </w:r>
      <w:r w:rsidRPr="00E36956">
        <w:rPr>
          <w:rFonts w:cs="David" w:hint="cs"/>
          <w:rtl/>
        </w:rPr>
        <w:t xml:space="preserve"> ואני מציע שזה יהיה כבר עכשיו בקריאה הראשונה - במועד של הכינוס הראשון של הכנסת. אין שום סיבה שבעולם שיהיו שבועיים ימים מיום פרסום התוצאות עד הכינוס. </w:t>
      </w:r>
    </w:p>
    <w:p w14:paraId="553D4861" w14:textId="77777777" w:rsidR="00E36956" w:rsidRPr="00E36956" w:rsidRDefault="00E36956" w:rsidP="00E36956">
      <w:pPr>
        <w:bidi/>
        <w:rPr>
          <w:rFonts w:cs="David" w:hint="cs"/>
          <w:rtl/>
        </w:rPr>
      </w:pPr>
    </w:p>
    <w:p w14:paraId="2B0E914C" w14:textId="77777777" w:rsidR="00E36956" w:rsidRPr="00E36956" w:rsidRDefault="00E36956" w:rsidP="00E36956">
      <w:pPr>
        <w:bidi/>
        <w:rPr>
          <w:rFonts w:cs="David" w:hint="cs"/>
          <w:rtl/>
        </w:rPr>
      </w:pPr>
      <w:r w:rsidRPr="00E36956">
        <w:rPr>
          <w:rFonts w:cs="David" w:hint="cs"/>
          <w:u w:val="single"/>
          <w:rtl/>
        </w:rPr>
        <w:t>זהבה גלאון:</w:t>
      </w:r>
    </w:p>
    <w:p w14:paraId="68E8E534" w14:textId="77777777" w:rsidR="00E36956" w:rsidRPr="00E36956" w:rsidRDefault="00E36956" w:rsidP="00E36956">
      <w:pPr>
        <w:bidi/>
        <w:rPr>
          <w:rFonts w:cs="David" w:hint="cs"/>
          <w:rtl/>
        </w:rPr>
      </w:pPr>
    </w:p>
    <w:p w14:paraId="49ADD880" w14:textId="77777777" w:rsidR="00E36956" w:rsidRPr="00E36956" w:rsidRDefault="00E36956" w:rsidP="00E36956">
      <w:pPr>
        <w:bidi/>
        <w:rPr>
          <w:rFonts w:cs="David" w:hint="cs"/>
          <w:rtl/>
        </w:rPr>
      </w:pPr>
      <w:r w:rsidRPr="00E36956">
        <w:rPr>
          <w:rFonts w:cs="David" w:hint="cs"/>
          <w:rtl/>
        </w:rPr>
        <w:tab/>
        <w:t xml:space="preserve"> נכון. </w:t>
      </w:r>
    </w:p>
    <w:p w14:paraId="2D5793D2" w14:textId="77777777" w:rsidR="00E36956" w:rsidRPr="00E36956" w:rsidRDefault="00E36956" w:rsidP="00E36956">
      <w:pPr>
        <w:bidi/>
        <w:rPr>
          <w:rFonts w:cs="David" w:hint="cs"/>
          <w:rtl/>
        </w:rPr>
      </w:pPr>
    </w:p>
    <w:p w14:paraId="13CEB9A8" w14:textId="77777777" w:rsidR="00E36956" w:rsidRPr="00E36956" w:rsidRDefault="00E36956" w:rsidP="00E36956">
      <w:pPr>
        <w:bidi/>
        <w:rPr>
          <w:rFonts w:cs="David" w:hint="cs"/>
          <w:u w:val="single"/>
          <w:rtl/>
        </w:rPr>
      </w:pPr>
      <w:r w:rsidRPr="00E36956">
        <w:rPr>
          <w:rFonts w:cs="David" w:hint="cs"/>
          <w:u w:val="single"/>
          <w:rtl/>
        </w:rPr>
        <w:t>גדעון סער:</w:t>
      </w:r>
    </w:p>
    <w:p w14:paraId="7CB517C0" w14:textId="77777777" w:rsidR="00E36956" w:rsidRPr="00E36956" w:rsidRDefault="00E36956" w:rsidP="00E36956">
      <w:pPr>
        <w:bidi/>
        <w:rPr>
          <w:rFonts w:cs="David" w:hint="cs"/>
          <w:u w:val="single"/>
          <w:rtl/>
        </w:rPr>
      </w:pPr>
    </w:p>
    <w:p w14:paraId="4A5D2A05" w14:textId="77777777" w:rsidR="00E36956" w:rsidRPr="00E36956" w:rsidRDefault="00E36956" w:rsidP="00E36956">
      <w:pPr>
        <w:bidi/>
        <w:rPr>
          <w:rFonts w:cs="David" w:hint="cs"/>
          <w:rtl/>
        </w:rPr>
      </w:pPr>
      <w:r w:rsidRPr="00E36956">
        <w:rPr>
          <w:rFonts w:cs="David" w:hint="cs"/>
          <w:rtl/>
        </w:rPr>
        <w:tab/>
        <w:t>זה יוצר גם הרבה בעיות בעבודת הסיעות, כי למעשה חברי הסיעה הם חברי הסיעה של הכנסת הקודמת, שאתה יודע שהם לא נבחרו. ואתה יושב עם חברי סיעה אחרים בכנסת הנכנסת. המועד הרלוונטי הוא המועד שבו ניתן, במסגרת ועדת הבחירות המרכזית, להשיג על תוצאות הבחירות. זה מסתיים שבוע אחרי הבחירות. וכל השבועיים האלה, שלמעשה יוצאים שלושה שבועות, מרגע היבחרות חברי הכנסת עד הרגע של הכינוס, אין בזה - - -</w:t>
      </w:r>
    </w:p>
    <w:p w14:paraId="7321D2A9" w14:textId="77777777" w:rsidR="00E36956" w:rsidRPr="00E36956" w:rsidRDefault="00E36956" w:rsidP="00E36956">
      <w:pPr>
        <w:bidi/>
        <w:rPr>
          <w:rFonts w:cs="David" w:hint="cs"/>
          <w:rtl/>
        </w:rPr>
      </w:pPr>
    </w:p>
    <w:p w14:paraId="739B9D38" w14:textId="77777777" w:rsidR="00E36956" w:rsidRPr="00E36956" w:rsidRDefault="00E36956" w:rsidP="00E36956">
      <w:pPr>
        <w:bidi/>
        <w:rPr>
          <w:rFonts w:cs="David" w:hint="cs"/>
          <w:u w:val="single"/>
          <w:rtl/>
        </w:rPr>
      </w:pPr>
      <w:r w:rsidRPr="00E36956">
        <w:rPr>
          <w:rFonts w:cs="David" w:hint="cs"/>
          <w:u w:val="single"/>
          <w:rtl/>
        </w:rPr>
        <w:t>ארבל אסטרחן:</w:t>
      </w:r>
    </w:p>
    <w:p w14:paraId="33EB690D" w14:textId="77777777" w:rsidR="00E36956" w:rsidRPr="00E36956" w:rsidRDefault="00E36956" w:rsidP="00E36956">
      <w:pPr>
        <w:bidi/>
        <w:rPr>
          <w:rFonts w:cs="David" w:hint="cs"/>
          <w:rtl/>
        </w:rPr>
      </w:pPr>
    </w:p>
    <w:p w14:paraId="6929ED5D" w14:textId="77777777" w:rsidR="00E36956" w:rsidRPr="00E36956" w:rsidRDefault="00E36956" w:rsidP="00E36956">
      <w:pPr>
        <w:bidi/>
        <w:rPr>
          <w:rFonts w:cs="David" w:hint="cs"/>
          <w:rtl/>
        </w:rPr>
      </w:pPr>
      <w:r w:rsidRPr="00E36956">
        <w:rPr>
          <w:rFonts w:cs="David" w:hint="cs"/>
          <w:rtl/>
        </w:rPr>
        <w:tab/>
        <w:t>זה עד שבועיים, זה יכול להיות גם פחות, כי זה יום שני השני.</w:t>
      </w:r>
    </w:p>
    <w:p w14:paraId="0883FA3B" w14:textId="77777777" w:rsidR="00E36956" w:rsidRPr="00E36956" w:rsidRDefault="00E36956" w:rsidP="00E36956">
      <w:pPr>
        <w:bidi/>
        <w:rPr>
          <w:rFonts w:cs="David" w:hint="cs"/>
          <w:rtl/>
        </w:rPr>
      </w:pPr>
    </w:p>
    <w:p w14:paraId="4A235D0F" w14:textId="77777777" w:rsidR="00E36956" w:rsidRPr="00E36956" w:rsidRDefault="00E36956" w:rsidP="00E36956">
      <w:pPr>
        <w:bidi/>
        <w:rPr>
          <w:rFonts w:cs="David" w:hint="cs"/>
          <w:u w:val="single"/>
          <w:rtl/>
        </w:rPr>
      </w:pPr>
      <w:r w:rsidRPr="00E36956">
        <w:rPr>
          <w:rFonts w:cs="David" w:hint="cs"/>
          <w:u w:val="single"/>
          <w:rtl/>
        </w:rPr>
        <w:t>גדעון סער:</w:t>
      </w:r>
    </w:p>
    <w:p w14:paraId="49B5E80F" w14:textId="77777777" w:rsidR="00E36956" w:rsidRPr="00E36956" w:rsidRDefault="00E36956" w:rsidP="00E36956">
      <w:pPr>
        <w:bidi/>
        <w:rPr>
          <w:rFonts w:cs="David" w:hint="cs"/>
          <w:u w:val="single"/>
          <w:rtl/>
        </w:rPr>
      </w:pPr>
    </w:p>
    <w:p w14:paraId="62945898" w14:textId="77777777" w:rsidR="00E36956" w:rsidRPr="00E36956" w:rsidRDefault="00E36956" w:rsidP="00E36956">
      <w:pPr>
        <w:bidi/>
        <w:rPr>
          <w:rFonts w:cs="David" w:hint="cs"/>
          <w:rtl/>
        </w:rPr>
      </w:pPr>
      <w:r w:rsidRPr="00E36956">
        <w:rPr>
          <w:rFonts w:cs="David" w:hint="cs"/>
          <w:rtl/>
        </w:rPr>
        <w:tab/>
        <w:t xml:space="preserve">אני חושב שצריך, מיום פרסום התוצאות, לתת מקסימום שבוע. אין צורך בהתראה יותר ארוכה. </w:t>
      </w:r>
    </w:p>
    <w:p w14:paraId="7017B48E" w14:textId="77777777" w:rsidR="00E36956" w:rsidRPr="00E36956" w:rsidRDefault="00E36956" w:rsidP="00E36956">
      <w:pPr>
        <w:bidi/>
        <w:rPr>
          <w:rFonts w:cs="David" w:hint="cs"/>
          <w:rtl/>
        </w:rPr>
      </w:pPr>
    </w:p>
    <w:p w14:paraId="587696A8"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587E9A99" w14:textId="77777777" w:rsidR="00E36956" w:rsidRPr="00E36956" w:rsidRDefault="00E36956" w:rsidP="00E36956">
      <w:pPr>
        <w:bidi/>
        <w:rPr>
          <w:rFonts w:cs="David" w:hint="cs"/>
          <w:rtl/>
        </w:rPr>
      </w:pPr>
    </w:p>
    <w:p w14:paraId="0BFDCB2F" w14:textId="77777777" w:rsidR="00E36956" w:rsidRPr="00E36956" w:rsidRDefault="00E36956" w:rsidP="00E36956">
      <w:pPr>
        <w:bidi/>
        <w:rPr>
          <w:rFonts w:cs="David" w:hint="cs"/>
          <w:rtl/>
        </w:rPr>
      </w:pPr>
      <w:r w:rsidRPr="00E36956">
        <w:rPr>
          <w:rFonts w:cs="David" w:hint="cs"/>
          <w:rtl/>
        </w:rPr>
        <w:tab/>
        <w:t>רגע, אם שמונה ימים מיום - - -</w:t>
      </w:r>
    </w:p>
    <w:p w14:paraId="22687742" w14:textId="77777777" w:rsidR="00E36956" w:rsidRPr="00E36956" w:rsidRDefault="00E36956" w:rsidP="00E36956">
      <w:pPr>
        <w:bidi/>
        <w:rPr>
          <w:rFonts w:cs="David" w:hint="cs"/>
          <w:rtl/>
        </w:rPr>
      </w:pPr>
    </w:p>
    <w:p w14:paraId="1CB3E6C3" w14:textId="77777777" w:rsidR="00E36956" w:rsidRPr="00E36956" w:rsidRDefault="00E36956" w:rsidP="00E36956">
      <w:pPr>
        <w:bidi/>
        <w:rPr>
          <w:rFonts w:cs="David" w:hint="cs"/>
          <w:u w:val="single"/>
          <w:rtl/>
        </w:rPr>
      </w:pPr>
      <w:r w:rsidRPr="00E36956">
        <w:rPr>
          <w:rFonts w:cs="David" w:hint="cs"/>
          <w:u w:val="single"/>
          <w:rtl/>
        </w:rPr>
        <w:t>גדעון סער:</w:t>
      </w:r>
    </w:p>
    <w:p w14:paraId="3CA87AC4" w14:textId="77777777" w:rsidR="00E36956" w:rsidRPr="00E36956" w:rsidRDefault="00E36956" w:rsidP="00E36956">
      <w:pPr>
        <w:bidi/>
        <w:rPr>
          <w:rFonts w:cs="David" w:hint="cs"/>
          <w:u w:val="single"/>
          <w:rtl/>
        </w:rPr>
      </w:pPr>
    </w:p>
    <w:p w14:paraId="267A8653" w14:textId="77777777" w:rsidR="00E36956" w:rsidRPr="00E36956" w:rsidRDefault="00E36956" w:rsidP="00E36956">
      <w:pPr>
        <w:bidi/>
        <w:rPr>
          <w:rFonts w:cs="David" w:hint="cs"/>
          <w:rtl/>
        </w:rPr>
      </w:pPr>
      <w:r w:rsidRPr="00E36956">
        <w:rPr>
          <w:rFonts w:cs="David" w:hint="cs"/>
          <w:rtl/>
        </w:rPr>
        <w:tab/>
        <w:t xml:space="preserve"> זה לא לשנות את המועד עד לפרסום התוצאות, אבל מעת פרסום התוצאות לצמצם את זה בחצי. </w:t>
      </w:r>
    </w:p>
    <w:p w14:paraId="457FDED1" w14:textId="77777777" w:rsidR="00E36956" w:rsidRPr="00E36956" w:rsidRDefault="00E36956" w:rsidP="00E36956">
      <w:pPr>
        <w:bidi/>
        <w:rPr>
          <w:rFonts w:cs="David" w:hint="cs"/>
          <w:rtl/>
        </w:rPr>
      </w:pPr>
    </w:p>
    <w:p w14:paraId="5593C866" w14:textId="77777777" w:rsidR="00E36956" w:rsidRPr="00E36956" w:rsidRDefault="00E36956" w:rsidP="00E36956">
      <w:pPr>
        <w:bidi/>
        <w:rPr>
          <w:rFonts w:cs="David" w:hint="cs"/>
          <w:u w:val="single"/>
          <w:rtl/>
        </w:rPr>
      </w:pPr>
      <w:r w:rsidRPr="00E36956">
        <w:rPr>
          <w:rFonts w:cs="David" w:hint="cs"/>
          <w:u w:val="single"/>
          <w:rtl/>
        </w:rPr>
        <w:t>ארבל אסטרחן:</w:t>
      </w:r>
    </w:p>
    <w:p w14:paraId="217BCE0B" w14:textId="77777777" w:rsidR="00E36956" w:rsidRPr="00E36956" w:rsidRDefault="00E36956" w:rsidP="00E36956">
      <w:pPr>
        <w:bidi/>
        <w:rPr>
          <w:rFonts w:cs="David" w:hint="cs"/>
          <w:rtl/>
        </w:rPr>
      </w:pPr>
    </w:p>
    <w:p w14:paraId="259C3F6F" w14:textId="77777777" w:rsidR="00E36956" w:rsidRPr="00E36956" w:rsidRDefault="00E36956" w:rsidP="00E36956">
      <w:pPr>
        <w:bidi/>
        <w:rPr>
          <w:rFonts w:cs="David" w:hint="cs"/>
          <w:rtl/>
        </w:rPr>
      </w:pPr>
      <w:r w:rsidRPr="00E36956">
        <w:rPr>
          <w:rFonts w:cs="David" w:hint="cs"/>
          <w:rtl/>
        </w:rPr>
        <w:tab/>
        <w:t>זאת אומרת, לתת שבועיים מהבחירות, בעצם?</w:t>
      </w:r>
    </w:p>
    <w:p w14:paraId="763A4B14" w14:textId="77777777" w:rsidR="00E36956" w:rsidRPr="00E36956" w:rsidRDefault="00E36956" w:rsidP="00E36956">
      <w:pPr>
        <w:bidi/>
        <w:rPr>
          <w:rFonts w:cs="David" w:hint="cs"/>
          <w:rtl/>
        </w:rPr>
      </w:pPr>
    </w:p>
    <w:p w14:paraId="355F4297" w14:textId="77777777" w:rsidR="00E36956" w:rsidRPr="00E36956" w:rsidRDefault="00E36956" w:rsidP="00E36956">
      <w:pPr>
        <w:bidi/>
        <w:rPr>
          <w:rFonts w:cs="David" w:hint="cs"/>
          <w:u w:val="single"/>
          <w:rtl/>
        </w:rPr>
      </w:pPr>
      <w:r w:rsidRPr="00E36956">
        <w:rPr>
          <w:rFonts w:cs="David" w:hint="cs"/>
          <w:u w:val="single"/>
          <w:rtl/>
        </w:rPr>
        <w:t>גדעון סער:</w:t>
      </w:r>
    </w:p>
    <w:p w14:paraId="228A6C4E" w14:textId="77777777" w:rsidR="00E36956" w:rsidRPr="00E36956" w:rsidRDefault="00E36956" w:rsidP="00E36956">
      <w:pPr>
        <w:bidi/>
        <w:rPr>
          <w:rFonts w:cs="David" w:hint="cs"/>
          <w:u w:val="single"/>
          <w:rtl/>
        </w:rPr>
      </w:pPr>
    </w:p>
    <w:p w14:paraId="3369B0D2" w14:textId="77777777" w:rsidR="00E36956" w:rsidRPr="00E36956" w:rsidRDefault="00E36956" w:rsidP="00E36956">
      <w:pPr>
        <w:bidi/>
        <w:rPr>
          <w:rFonts w:cs="David" w:hint="cs"/>
          <w:rtl/>
        </w:rPr>
      </w:pPr>
      <w:r w:rsidRPr="00E36956">
        <w:rPr>
          <w:rFonts w:cs="David" w:hint="cs"/>
          <w:rtl/>
        </w:rPr>
        <w:tab/>
        <w:t xml:space="preserve"> כן.</w:t>
      </w:r>
    </w:p>
    <w:p w14:paraId="78B142E0" w14:textId="77777777" w:rsidR="00E36956" w:rsidRPr="00E36956" w:rsidRDefault="00E36956" w:rsidP="00E36956">
      <w:pPr>
        <w:bidi/>
        <w:rPr>
          <w:rFonts w:cs="David" w:hint="cs"/>
          <w:rtl/>
        </w:rPr>
      </w:pPr>
    </w:p>
    <w:p w14:paraId="435F7C5E"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4132F8B1" w14:textId="77777777" w:rsidR="00E36956" w:rsidRPr="00E36956" w:rsidRDefault="00E36956" w:rsidP="00E36956">
      <w:pPr>
        <w:bidi/>
        <w:rPr>
          <w:rFonts w:cs="David" w:hint="cs"/>
          <w:rtl/>
        </w:rPr>
      </w:pPr>
    </w:p>
    <w:p w14:paraId="5B7B7045" w14:textId="77777777" w:rsidR="00E36956" w:rsidRPr="00E36956" w:rsidRDefault="00E36956" w:rsidP="00E36956">
      <w:pPr>
        <w:bidi/>
        <w:rPr>
          <w:rFonts w:cs="David" w:hint="cs"/>
          <w:rtl/>
        </w:rPr>
      </w:pPr>
      <w:r w:rsidRPr="00E36956">
        <w:rPr>
          <w:rFonts w:cs="David" w:hint="cs"/>
          <w:rtl/>
        </w:rPr>
        <w:tab/>
        <w:t>שבועיים מיום הבחירות.</w:t>
      </w:r>
    </w:p>
    <w:p w14:paraId="298EFC55" w14:textId="77777777" w:rsidR="00E36956" w:rsidRPr="00E36956" w:rsidRDefault="00E36956" w:rsidP="00E36956">
      <w:pPr>
        <w:bidi/>
        <w:rPr>
          <w:rFonts w:cs="David" w:hint="cs"/>
          <w:rtl/>
        </w:rPr>
      </w:pPr>
    </w:p>
    <w:p w14:paraId="6D73069E" w14:textId="77777777" w:rsidR="00E36956" w:rsidRPr="00E36956" w:rsidRDefault="00E36956" w:rsidP="00E36956">
      <w:pPr>
        <w:bidi/>
        <w:rPr>
          <w:rFonts w:cs="David" w:hint="cs"/>
          <w:rtl/>
        </w:rPr>
      </w:pPr>
      <w:r w:rsidRPr="00E36956">
        <w:rPr>
          <w:rFonts w:cs="David" w:hint="cs"/>
          <w:u w:val="single"/>
          <w:rtl/>
        </w:rPr>
        <w:t>דוד טל:</w:t>
      </w:r>
    </w:p>
    <w:p w14:paraId="70D1CF03" w14:textId="77777777" w:rsidR="00E36956" w:rsidRPr="00E36956" w:rsidRDefault="00E36956" w:rsidP="00E36956">
      <w:pPr>
        <w:bidi/>
        <w:rPr>
          <w:rFonts w:cs="David" w:hint="cs"/>
          <w:rtl/>
        </w:rPr>
      </w:pPr>
    </w:p>
    <w:p w14:paraId="3BFF8A6B" w14:textId="77777777" w:rsidR="00E36956" w:rsidRPr="00E36956" w:rsidRDefault="00E36956" w:rsidP="00E36956">
      <w:pPr>
        <w:bidi/>
        <w:rPr>
          <w:rFonts w:cs="David" w:hint="cs"/>
          <w:rtl/>
        </w:rPr>
      </w:pPr>
      <w:r w:rsidRPr="00E36956">
        <w:rPr>
          <w:rFonts w:cs="David" w:hint="cs"/>
          <w:rtl/>
        </w:rPr>
        <w:tab/>
        <w:t xml:space="preserve"> אתה יכול לצמצם את זה מקסימום בשבוע. </w:t>
      </w:r>
    </w:p>
    <w:p w14:paraId="556E0D1A" w14:textId="77777777" w:rsidR="00E36956" w:rsidRPr="00E36956" w:rsidRDefault="00E36956" w:rsidP="00E36956">
      <w:pPr>
        <w:bidi/>
        <w:rPr>
          <w:rFonts w:cs="David" w:hint="cs"/>
          <w:rtl/>
        </w:rPr>
      </w:pPr>
    </w:p>
    <w:p w14:paraId="79F97D4D" w14:textId="77777777" w:rsidR="00E36956" w:rsidRPr="00E36956" w:rsidRDefault="00E36956" w:rsidP="00E36956">
      <w:pPr>
        <w:bidi/>
        <w:rPr>
          <w:rFonts w:cs="David" w:hint="cs"/>
          <w:u w:val="single"/>
          <w:rtl/>
        </w:rPr>
      </w:pPr>
      <w:r w:rsidRPr="00E36956">
        <w:rPr>
          <w:rFonts w:cs="David" w:hint="cs"/>
          <w:u w:val="single"/>
          <w:rtl/>
        </w:rPr>
        <w:t>גדעון סער:</w:t>
      </w:r>
    </w:p>
    <w:p w14:paraId="7348F186" w14:textId="77777777" w:rsidR="00E36956" w:rsidRPr="00E36956" w:rsidRDefault="00E36956" w:rsidP="00E36956">
      <w:pPr>
        <w:bidi/>
        <w:rPr>
          <w:rFonts w:cs="David" w:hint="cs"/>
          <w:u w:val="single"/>
          <w:rtl/>
        </w:rPr>
      </w:pPr>
    </w:p>
    <w:p w14:paraId="506699F0" w14:textId="77777777" w:rsidR="00E36956" w:rsidRPr="00E36956" w:rsidRDefault="00E36956" w:rsidP="00E36956">
      <w:pPr>
        <w:bidi/>
        <w:rPr>
          <w:rFonts w:cs="David" w:hint="cs"/>
          <w:rtl/>
        </w:rPr>
      </w:pPr>
      <w:r w:rsidRPr="00E36956">
        <w:rPr>
          <w:rFonts w:cs="David" w:hint="cs"/>
          <w:rtl/>
        </w:rPr>
        <w:tab/>
        <w:t xml:space="preserve"> זה לא רק כינוס הכנסת, אלא בסופו של דבר תהיינה לזה השפעות על הליכים אחרים. תמיד אומרים: הכנסת, מרגע שהיא נבחרה עד שהיא מתחילה לתפקד - - -</w:t>
      </w:r>
    </w:p>
    <w:p w14:paraId="0B2C7A8F" w14:textId="77777777" w:rsidR="00E36956" w:rsidRPr="00E36956" w:rsidRDefault="00E36956" w:rsidP="00E36956">
      <w:pPr>
        <w:bidi/>
        <w:rPr>
          <w:rFonts w:cs="David" w:hint="cs"/>
          <w:rtl/>
        </w:rPr>
      </w:pPr>
    </w:p>
    <w:p w14:paraId="446688C8" w14:textId="77777777" w:rsidR="00E36956" w:rsidRPr="00E36956" w:rsidRDefault="00E36956" w:rsidP="00E36956">
      <w:pPr>
        <w:bidi/>
        <w:rPr>
          <w:rFonts w:cs="David"/>
          <w:u w:val="single"/>
          <w:rtl/>
        </w:rPr>
      </w:pPr>
      <w:r w:rsidRPr="00E36956">
        <w:rPr>
          <w:rFonts w:cs="David"/>
          <w:u w:val="single"/>
          <w:rtl/>
        </w:rPr>
        <w:t>דוד אזולאי:</w:t>
      </w:r>
    </w:p>
    <w:p w14:paraId="2C9A296A" w14:textId="77777777" w:rsidR="00E36956" w:rsidRPr="00E36956" w:rsidRDefault="00E36956" w:rsidP="00E36956">
      <w:pPr>
        <w:bidi/>
        <w:rPr>
          <w:rFonts w:cs="David"/>
          <w:u w:val="single"/>
          <w:rtl/>
        </w:rPr>
      </w:pPr>
    </w:p>
    <w:p w14:paraId="3133894C" w14:textId="77777777" w:rsidR="00E36956" w:rsidRPr="00E36956" w:rsidRDefault="00E36956" w:rsidP="00E36956">
      <w:pPr>
        <w:bidi/>
        <w:rPr>
          <w:rFonts w:cs="David" w:hint="cs"/>
          <w:rtl/>
        </w:rPr>
      </w:pPr>
      <w:r w:rsidRPr="00E36956">
        <w:rPr>
          <w:rFonts w:cs="David"/>
          <w:rtl/>
        </w:rPr>
        <w:tab/>
      </w:r>
      <w:r w:rsidRPr="00E36956">
        <w:rPr>
          <w:rFonts w:cs="David" w:hint="cs"/>
          <w:rtl/>
        </w:rPr>
        <w:t>גדעון, אתה מדבר על מיום פרסום ברשומות?</w:t>
      </w:r>
    </w:p>
    <w:p w14:paraId="2126EE85" w14:textId="77777777" w:rsidR="00E36956" w:rsidRPr="00E36956" w:rsidRDefault="00E36956" w:rsidP="00E36956">
      <w:pPr>
        <w:bidi/>
        <w:rPr>
          <w:rFonts w:cs="David" w:hint="cs"/>
          <w:rtl/>
        </w:rPr>
      </w:pPr>
    </w:p>
    <w:p w14:paraId="6D9929D9"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27E75941" w14:textId="77777777" w:rsidR="00E36956" w:rsidRPr="00E36956" w:rsidRDefault="00E36956" w:rsidP="00E36956">
      <w:pPr>
        <w:bidi/>
        <w:rPr>
          <w:rFonts w:cs="David" w:hint="cs"/>
          <w:rtl/>
        </w:rPr>
      </w:pPr>
    </w:p>
    <w:p w14:paraId="7157C9FC" w14:textId="77777777" w:rsidR="00E36956" w:rsidRPr="00E36956" w:rsidRDefault="00E36956" w:rsidP="00E36956">
      <w:pPr>
        <w:bidi/>
        <w:rPr>
          <w:rFonts w:cs="David" w:hint="cs"/>
          <w:rtl/>
        </w:rPr>
      </w:pPr>
      <w:r w:rsidRPr="00E36956">
        <w:rPr>
          <w:rFonts w:cs="David" w:hint="cs"/>
          <w:rtl/>
        </w:rPr>
        <w:tab/>
        <w:t>כן. מיום פרסום ברשומות שבועיים.</w:t>
      </w:r>
    </w:p>
    <w:p w14:paraId="4FECAB4D" w14:textId="77777777" w:rsidR="00E36956" w:rsidRPr="00E36956" w:rsidRDefault="00E36956" w:rsidP="00E36956">
      <w:pPr>
        <w:bidi/>
        <w:rPr>
          <w:rFonts w:cs="David" w:hint="cs"/>
          <w:rtl/>
        </w:rPr>
      </w:pPr>
    </w:p>
    <w:p w14:paraId="45749266" w14:textId="77777777" w:rsidR="00E36956" w:rsidRPr="00E36956" w:rsidRDefault="00E36956" w:rsidP="00E36956">
      <w:pPr>
        <w:bidi/>
        <w:rPr>
          <w:rFonts w:cs="David" w:hint="cs"/>
          <w:u w:val="single"/>
          <w:rtl/>
        </w:rPr>
      </w:pPr>
      <w:r w:rsidRPr="00E36956">
        <w:rPr>
          <w:rFonts w:cs="David" w:hint="cs"/>
          <w:u w:val="single"/>
          <w:rtl/>
        </w:rPr>
        <w:t>גדעון סער:</w:t>
      </w:r>
    </w:p>
    <w:p w14:paraId="24211C56" w14:textId="77777777" w:rsidR="00E36956" w:rsidRPr="00E36956" w:rsidRDefault="00E36956" w:rsidP="00E36956">
      <w:pPr>
        <w:bidi/>
        <w:rPr>
          <w:rFonts w:cs="David" w:hint="cs"/>
          <w:u w:val="single"/>
          <w:rtl/>
        </w:rPr>
      </w:pPr>
    </w:p>
    <w:p w14:paraId="2548DB72" w14:textId="77777777" w:rsidR="00E36956" w:rsidRPr="00E36956" w:rsidRDefault="00E36956" w:rsidP="00E36956">
      <w:pPr>
        <w:bidi/>
        <w:rPr>
          <w:rFonts w:cs="David" w:hint="cs"/>
          <w:rtl/>
        </w:rPr>
      </w:pPr>
      <w:r w:rsidRPr="00E36956">
        <w:rPr>
          <w:rFonts w:cs="David" w:hint="cs"/>
          <w:rtl/>
        </w:rPr>
        <w:tab/>
        <w:t xml:space="preserve"> אני מדבר על שבועיים ימים מהבחירות. </w:t>
      </w:r>
    </w:p>
    <w:p w14:paraId="771773D6" w14:textId="77777777" w:rsidR="00E36956" w:rsidRPr="00E36956" w:rsidRDefault="00E36956" w:rsidP="00E36956">
      <w:pPr>
        <w:bidi/>
        <w:rPr>
          <w:rFonts w:cs="David" w:hint="cs"/>
          <w:rtl/>
        </w:rPr>
      </w:pPr>
    </w:p>
    <w:p w14:paraId="59C3C743" w14:textId="77777777" w:rsidR="00E36956" w:rsidRPr="00E36956" w:rsidRDefault="00E36956" w:rsidP="00E36956">
      <w:pPr>
        <w:bidi/>
        <w:rPr>
          <w:rFonts w:cs="David" w:hint="cs"/>
          <w:u w:val="single"/>
          <w:rtl/>
        </w:rPr>
      </w:pPr>
      <w:r w:rsidRPr="00E36956">
        <w:rPr>
          <w:rFonts w:cs="David" w:hint="cs"/>
          <w:u w:val="single"/>
          <w:rtl/>
        </w:rPr>
        <w:t>ארבל אסטרחן:</w:t>
      </w:r>
    </w:p>
    <w:p w14:paraId="46C02C2F" w14:textId="77777777" w:rsidR="00E36956" w:rsidRPr="00E36956" w:rsidRDefault="00E36956" w:rsidP="00E36956">
      <w:pPr>
        <w:bidi/>
        <w:rPr>
          <w:rFonts w:cs="David" w:hint="cs"/>
          <w:rtl/>
        </w:rPr>
      </w:pPr>
    </w:p>
    <w:p w14:paraId="556BCE8E" w14:textId="77777777" w:rsidR="00E36956" w:rsidRPr="00E36956" w:rsidRDefault="00E36956" w:rsidP="00E36956">
      <w:pPr>
        <w:bidi/>
        <w:rPr>
          <w:rFonts w:cs="David" w:hint="cs"/>
          <w:rtl/>
        </w:rPr>
      </w:pPr>
      <w:r w:rsidRPr="00E36956">
        <w:rPr>
          <w:rFonts w:cs="David" w:hint="cs"/>
          <w:rtl/>
        </w:rPr>
        <w:tab/>
        <w:t xml:space="preserve">אני לא הייתי רוצה לשנות את ההוראה שהתוצאות יתפרסמו תוך שמונה ימים, אבל לקרוא לזה איקס זמן מהבחירות. אז בעצם אתה אומר שבועיים מהבחירות. וההוראה שניתנת לוועדת הבחירות לפרסם תוך שמונה ימים לא משתנה. </w:t>
      </w:r>
    </w:p>
    <w:p w14:paraId="23E0025E" w14:textId="77777777" w:rsidR="00E36956" w:rsidRPr="00E36956" w:rsidRDefault="00E36956" w:rsidP="00E36956">
      <w:pPr>
        <w:bidi/>
        <w:rPr>
          <w:rFonts w:cs="David" w:hint="cs"/>
          <w:rtl/>
        </w:rPr>
      </w:pPr>
    </w:p>
    <w:p w14:paraId="63C78F63" w14:textId="77777777" w:rsidR="00E36956" w:rsidRPr="00E36956" w:rsidRDefault="00E36956" w:rsidP="00E36956">
      <w:pPr>
        <w:bidi/>
        <w:rPr>
          <w:rFonts w:cs="David" w:hint="cs"/>
          <w:rtl/>
        </w:rPr>
      </w:pPr>
    </w:p>
    <w:p w14:paraId="79D4AE7D" w14:textId="77777777" w:rsidR="00E36956" w:rsidRPr="00E36956" w:rsidRDefault="00E36956" w:rsidP="00E36956">
      <w:pPr>
        <w:bidi/>
        <w:rPr>
          <w:rFonts w:cs="David" w:hint="cs"/>
          <w:rtl/>
        </w:rPr>
      </w:pPr>
      <w:r w:rsidRPr="00E36956">
        <w:rPr>
          <w:rFonts w:cs="David" w:hint="cs"/>
          <w:u w:val="single"/>
          <w:rtl/>
        </w:rPr>
        <w:t>דוד טל:</w:t>
      </w:r>
    </w:p>
    <w:p w14:paraId="6F36F655" w14:textId="77777777" w:rsidR="00E36956" w:rsidRPr="00E36956" w:rsidRDefault="00E36956" w:rsidP="00E36956">
      <w:pPr>
        <w:bidi/>
        <w:rPr>
          <w:rFonts w:cs="David" w:hint="cs"/>
          <w:rtl/>
        </w:rPr>
      </w:pPr>
    </w:p>
    <w:p w14:paraId="2A94FDB6" w14:textId="77777777" w:rsidR="00E36956" w:rsidRPr="00E36956" w:rsidRDefault="00E36956" w:rsidP="00E36956">
      <w:pPr>
        <w:bidi/>
        <w:rPr>
          <w:rFonts w:cs="David" w:hint="cs"/>
          <w:rtl/>
        </w:rPr>
      </w:pPr>
      <w:r w:rsidRPr="00E36956">
        <w:rPr>
          <w:rFonts w:cs="David" w:hint="cs"/>
          <w:rtl/>
        </w:rPr>
        <w:tab/>
        <w:t xml:space="preserve"> גברתי היושבת ראש אני מקבל </w:t>
      </w:r>
      <w:r w:rsidRPr="00E36956">
        <w:rPr>
          <w:rFonts w:cs="David"/>
          <w:rtl/>
        </w:rPr>
        <w:t>–</w:t>
      </w:r>
      <w:r w:rsidRPr="00E36956">
        <w:rPr>
          <w:rFonts w:cs="David" w:hint="cs"/>
          <w:rtl/>
        </w:rPr>
        <w:t xml:space="preserve"> הנושאים שהעלתה כרגע היועצת המשפטית של הוועדה הם נושא חשובים שאם כבר מתקנים, יש מקום לתקן אותם. לי יש כאן איזושהי בעיה, משום שאני סברתי שמועד הוא יום חג, והלכנו לאבן שושן וניסינו למצוא האם מועד זה חג, אז מופיעים פה כל מיני מובאות, שאולי זה לא בדיוק כך. אז אנחנו צריכים אולי למחוק את מועד </w:t>
      </w:r>
      <w:r w:rsidRPr="00E36956">
        <w:rPr>
          <w:rFonts w:cs="David"/>
          <w:rtl/>
        </w:rPr>
        <w:t>–</w:t>
      </w:r>
      <w:r w:rsidRPr="00E36956">
        <w:rPr>
          <w:rFonts w:cs="David" w:hint="cs"/>
          <w:rtl/>
        </w:rPr>
        <w:t xml:space="preserve"> כי יש לנו לפני כן "בשל יום חג", כלומר, אם מועד הוא יום חג אז יש לנו את זה ולא צריך את הכפילות, ולהשאיר את זה זיכרון או בשל סמיכות לאחד מאלה או חול המועד, ופשוט למחוק את המועד, אלא אם כן מישהו מחברי יעמוד על זה. </w:t>
      </w:r>
    </w:p>
    <w:p w14:paraId="30D5F913" w14:textId="77777777" w:rsidR="00E36956" w:rsidRPr="00E36956" w:rsidRDefault="00E36956" w:rsidP="00E36956">
      <w:pPr>
        <w:bidi/>
        <w:rPr>
          <w:rFonts w:cs="David" w:hint="cs"/>
          <w:rtl/>
        </w:rPr>
      </w:pPr>
    </w:p>
    <w:p w14:paraId="1BC10C18" w14:textId="77777777" w:rsidR="00E36956" w:rsidRPr="00E36956" w:rsidRDefault="00E36956" w:rsidP="00E36956">
      <w:pPr>
        <w:bidi/>
        <w:rPr>
          <w:rFonts w:cs="David" w:hint="cs"/>
          <w:u w:val="single"/>
          <w:rtl/>
        </w:rPr>
      </w:pPr>
      <w:r w:rsidRPr="00E36956">
        <w:rPr>
          <w:rFonts w:cs="David" w:hint="cs"/>
          <w:u w:val="single"/>
          <w:rtl/>
        </w:rPr>
        <w:t>ארבל אסטרחן:</w:t>
      </w:r>
    </w:p>
    <w:p w14:paraId="57F9C56A" w14:textId="77777777" w:rsidR="00E36956" w:rsidRPr="00E36956" w:rsidRDefault="00E36956" w:rsidP="00E36956">
      <w:pPr>
        <w:bidi/>
        <w:rPr>
          <w:rFonts w:cs="David" w:hint="cs"/>
          <w:rtl/>
        </w:rPr>
      </w:pPr>
    </w:p>
    <w:p w14:paraId="24176567" w14:textId="77777777" w:rsidR="00E36956" w:rsidRPr="00E36956" w:rsidRDefault="00E36956" w:rsidP="00E36956">
      <w:pPr>
        <w:bidi/>
        <w:rPr>
          <w:rFonts w:cs="David" w:hint="cs"/>
          <w:rtl/>
        </w:rPr>
      </w:pPr>
      <w:r w:rsidRPr="00E36956">
        <w:rPr>
          <w:rFonts w:cs="David" w:hint="cs"/>
          <w:rtl/>
        </w:rPr>
        <w:tab/>
        <w:t>אם תהיה רשימה כמו שהצעתי אז נפתור את זה.</w:t>
      </w:r>
    </w:p>
    <w:p w14:paraId="3099D77E" w14:textId="77777777" w:rsidR="00E36956" w:rsidRPr="00E36956" w:rsidRDefault="00E36956" w:rsidP="00E36956">
      <w:pPr>
        <w:bidi/>
        <w:rPr>
          <w:rFonts w:cs="David" w:hint="cs"/>
          <w:rtl/>
        </w:rPr>
      </w:pPr>
    </w:p>
    <w:p w14:paraId="18ECC3A9"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4E1AD76D" w14:textId="77777777" w:rsidR="00E36956" w:rsidRPr="00E36956" w:rsidRDefault="00E36956" w:rsidP="00E36956">
      <w:pPr>
        <w:bidi/>
        <w:rPr>
          <w:rFonts w:cs="David" w:hint="cs"/>
          <w:rtl/>
        </w:rPr>
      </w:pPr>
    </w:p>
    <w:p w14:paraId="76C750CD" w14:textId="77777777" w:rsidR="00E36956" w:rsidRPr="00E36956" w:rsidRDefault="00E36956" w:rsidP="00E36956">
      <w:pPr>
        <w:bidi/>
        <w:rPr>
          <w:rFonts w:cs="David" w:hint="cs"/>
          <w:rtl/>
        </w:rPr>
      </w:pPr>
      <w:r w:rsidRPr="00E36956">
        <w:rPr>
          <w:rFonts w:cs="David" w:hint="cs"/>
          <w:rtl/>
        </w:rPr>
        <w:tab/>
        <w:t xml:space="preserve">אם היא תכין רשימה למחר אז פתרנו את הבעיה. </w:t>
      </w:r>
    </w:p>
    <w:p w14:paraId="5773D15E" w14:textId="77777777" w:rsidR="00E36956" w:rsidRPr="00E36956" w:rsidRDefault="00E36956" w:rsidP="00E36956">
      <w:pPr>
        <w:bidi/>
        <w:rPr>
          <w:rFonts w:cs="David" w:hint="cs"/>
          <w:rtl/>
        </w:rPr>
      </w:pPr>
    </w:p>
    <w:p w14:paraId="1133D799" w14:textId="77777777" w:rsidR="00E36956" w:rsidRPr="00E36956" w:rsidRDefault="00E36956" w:rsidP="00E36956">
      <w:pPr>
        <w:bidi/>
        <w:rPr>
          <w:rFonts w:cs="David" w:hint="cs"/>
          <w:i/>
          <w:iCs/>
          <w:rtl/>
        </w:rPr>
      </w:pPr>
      <w:r w:rsidRPr="00E36956">
        <w:rPr>
          <w:rFonts w:cs="David" w:hint="cs"/>
          <w:u w:val="single"/>
          <w:rtl/>
        </w:rPr>
        <w:t>קולט אביטל:</w:t>
      </w:r>
    </w:p>
    <w:p w14:paraId="0CE2B0E6" w14:textId="77777777" w:rsidR="00E36956" w:rsidRPr="00E36956" w:rsidRDefault="00E36956" w:rsidP="00E36956">
      <w:pPr>
        <w:bidi/>
        <w:rPr>
          <w:rFonts w:cs="David" w:hint="cs"/>
          <w:i/>
          <w:iCs/>
          <w:rtl/>
        </w:rPr>
      </w:pPr>
    </w:p>
    <w:p w14:paraId="6FA91063" w14:textId="77777777" w:rsidR="00E36956" w:rsidRPr="00E36956" w:rsidRDefault="00E36956" w:rsidP="00E36956">
      <w:pPr>
        <w:bidi/>
        <w:rPr>
          <w:rFonts w:cs="David" w:hint="cs"/>
          <w:rtl/>
        </w:rPr>
      </w:pPr>
      <w:r w:rsidRPr="00E36956">
        <w:rPr>
          <w:rFonts w:cs="David" w:hint="cs"/>
          <w:i/>
          <w:iCs/>
          <w:rtl/>
        </w:rPr>
        <w:tab/>
        <w:t xml:space="preserve"> </w:t>
      </w:r>
      <w:r w:rsidRPr="00E36956">
        <w:rPr>
          <w:rFonts w:cs="David" w:hint="cs"/>
          <w:rtl/>
        </w:rPr>
        <w:t xml:space="preserve">יום טוב זה גם יום חג. </w:t>
      </w:r>
    </w:p>
    <w:p w14:paraId="43E6A5F1" w14:textId="77777777" w:rsidR="00E36956" w:rsidRPr="00E36956" w:rsidRDefault="00E36956" w:rsidP="00E36956">
      <w:pPr>
        <w:bidi/>
        <w:rPr>
          <w:rFonts w:cs="David" w:hint="cs"/>
          <w:rtl/>
        </w:rPr>
      </w:pPr>
    </w:p>
    <w:p w14:paraId="0278F1AF" w14:textId="77777777" w:rsidR="00E36956" w:rsidRPr="00E36956" w:rsidRDefault="00E36956" w:rsidP="00E36956">
      <w:pPr>
        <w:bidi/>
        <w:rPr>
          <w:rFonts w:cs="David" w:hint="cs"/>
          <w:rtl/>
        </w:rPr>
      </w:pPr>
      <w:r w:rsidRPr="00E36956">
        <w:rPr>
          <w:rFonts w:cs="David" w:hint="cs"/>
          <w:u w:val="single"/>
          <w:rtl/>
        </w:rPr>
        <w:t>דוד טל:</w:t>
      </w:r>
    </w:p>
    <w:p w14:paraId="74DC85F6" w14:textId="77777777" w:rsidR="00E36956" w:rsidRPr="00E36956" w:rsidRDefault="00E36956" w:rsidP="00E36956">
      <w:pPr>
        <w:bidi/>
        <w:rPr>
          <w:rFonts w:cs="David" w:hint="cs"/>
          <w:rtl/>
        </w:rPr>
      </w:pPr>
    </w:p>
    <w:p w14:paraId="4B0C21D5" w14:textId="77777777" w:rsidR="00E36956" w:rsidRPr="00E36956" w:rsidRDefault="00E36956" w:rsidP="00E36956">
      <w:pPr>
        <w:bidi/>
        <w:rPr>
          <w:rFonts w:cs="David" w:hint="cs"/>
          <w:rtl/>
        </w:rPr>
      </w:pPr>
      <w:r w:rsidRPr="00E36956">
        <w:rPr>
          <w:rFonts w:cs="David" w:hint="cs"/>
          <w:rtl/>
        </w:rPr>
        <w:tab/>
        <w:t xml:space="preserve"> לכן צריך להגיד יום חג. </w:t>
      </w:r>
    </w:p>
    <w:p w14:paraId="2B7AD5B3" w14:textId="77777777" w:rsidR="00E36956" w:rsidRPr="00E36956" w:rsidRDefault="00E36956" w:rsidP="00E36956">
      <w:pPr>
        <w:bidi/>
        <w:rPr>
          <w:rFonts w:cs="David" w:hint="cs"/>
          <w:rtl/>
        </w:rPr>
      </w:pPr>
    </w:p>
    <w:p w14:paraId="22650E65"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19E5EE6B" w14:textId="77777777" w:rsidR="00E36956" w:rsidRPr="00E36956" w:rsidRDefault="00E36956" w:rsidP="00E36956">
      <w:pPr>
        <w:bidi/>
        <w:rPr>
          <w:rFonts w:cs="David" w:hint="cs"/>
          <w:rtl/>
        </w:rPr>
      </w:pPr>
    </w:p>
    <w:p w14:paraId="24F83B6A" w14:textId="77777777" w:rsidR="00E36956" w:rsidRPr="00E36956" w:rsidRDefault="00E36956" w:rsidP="00E36956">
      <w:pPr>
        <w:bidi/>
        <w:rPr>
          <w:rFonts w:cs="David" w:hint="cs"/>
          <w:rtl/>
        </w:rPr>
      </w:pPr>
      <w:r w:rsidRPr="00E36956">
        <w:rPr>
          <w:rFonts w:cs="David" w:hint="cs"/>
          <w:rtl/>
        </w:rPr>
        <w:tab/>
        <w:t xml:space="preserve">אם היא תכין רשימה למחר, אני חושבת שנפתור את הבעיה.  </w:t>
      </w:r>
    </w:p>
    <w:p w14:paraId="620C225B" w14:textId="77777777" w:rsidR="00E36956" w:rsidRPr="00E36956" w:rsidRDefault="00E36956" w:rsidP="00E36956">
      <w:pPr>
        <w:bidi/>
        <w:rPr>
          <w:rFonts w:cs="David" w:hint="cs"/>
          <w:rtl/>
        </w:rPr>
      </w:pPr>
    </w:p>
    <w:p w14:paraId="068ED687" w14:textId="77777777" w:rsidR="00E36956" w:rsidRPr="00E36956" w:rsidRDefault="00E36956" w:rsidP="00E36956">
      <w:pPr>
        <w:bidi/>
        <w:rPr>
          <w:rFonts w:cs="David" w:hint="cs"/>
          <w:rtl/>
        </w:rPr>
      </w:pPr>
      <w:r w:rsidRPr="00E36956">
        <w:rPr>
          <w:rFonts w:cs="David" w:hint="cs"/>
          <w:u w:val="single"/>
          <w:rtl/>
        </w:rPr>
        <w:t>מזכיר הכנסת אריה האן:</w:t>
      </w:r>
    </w:p>
    <w:p w14:paraId="30C8A7E0" w14:textId="77777777" w:rsidR="00E36956" w:rsidRPr="00E36956" w:rsidRDefault="00E36956" w:rsidP="00E36956">
      <w:pPr>
        <w:bidi/>
        <w:rPr>
          <w:rFonts w:cs="David" w:hint="cs"/>
          <w:rtl/>
        </w:rPr>
      </w:pPr>
    </w:p>
    <w:p w14:paraId="1CDD0402" w14:textId="77777777" w:rsidR="00E36956" w:rsidRPr="00E36956" w:rsidRDefault="00E36956" w:rsidP="00E36956">
      <w:pPr>
        <w:bidi/>
        <w:rPr>
          <w:rFonts w:cs="David" w:hint="cs"/>
          <w:rtl/>
        </w:rPr>
      </w:pPr>
      <w:r w:rsidRPr="00E36956">
        <w:rPr>
          <w:rFonts w:cs="David" w:hint="cs"/>
          <w:rtl/>
        </w:rPr>
        <w:tab/>
        <w:t xml:space="preserve">לכן צריך להגיד יום חג. את אומרת: יום שני, לא יום חול. אני מציע שתמיד יהיה יום שני. </w:t>
      </w:r>
    </w:p>
    <w:p w14:paraId="65EF8D14" w14:textId="77777777" w:rsidR="00E36956" w:rsidRPr="00E36956" w:rsidRDefault="00E36956" w:rsidP="00E36956">
      <w:pPr>
        <w:bidi/>
        <w:rPr>
          <w:rFonts w:cs="David" w:hint="cs"/>
          <w:rtl/>
        </w:rPr>
      </w:pPr>
    </w:p>
    <w:p w14:paraId="320415A1" w14:textId="77777777" w:rsidR="00E36956" w:rsidRPr="00E36956" w:rsidRDefault="00E36956" w:rsidP="00E36956">
      <w:pPr>
        <w:bidi/>
        <w:rPr>
          <w:rFonts w:cs="David" w:hint="cs"/>
          <w:u w:val="single"/>
          <w:rtl/>
        </w:rPr>
      </w:pPr>
      <w:r w:rsidRPr="00E36956">
        <w:rPr>
          <w:rFonts w:cs="David" w:hint="cs"/>
          <w:u w:val="single"/>
          <w:rtl/>
        </w:rPr>
        <w:t>קריאות:</w:t>
      </w:r>
    </w:p>
    <w:p w14:paraId="61BE8166" w14:textId="77777777" w:rsidR="00E36956" w:rsidRPr="00E36956" w:rsidRDefault="00E36956" w:rsidP="00E36956">
      <w:pPr>
        <w:bidi/>
        <w:rPr>
          <w:rFonts w:cs="David" w:hint="cs"/>
          <w:u w:val="single"/>
          <w:rtl/>
        </w:rPr>
      </w:pPr>
    </w:p>
    <w:p w14:paraId="647723EF" w14:textId="77777777" w:rsidR="00E36956" w:rsidRPr="00E36956" w:rsidRDefault="00E36956" w:rsidP="00E36956">
      <w:pPr>
        <w:bidi/>
        <w:rPr>
          <w:rFonts w:cs="David" w:hint="cs"/>
          <w:rtl/>
        </w:rPr>
      </w:pPr>
      <w:r w:rsidRPr="00E36956">
        <w:rPr>
          <w:rFonts w:cs="David" w:hint="cs"/>
          <w:rtl/>
        </w:rPr>
        <w:tab/>
        <w:t xml:space="preserve">אבל זה לא יכול להיות שבועיים. </w:t>
      </w:r>
    </w:p>
    <w:p w14:paraId="49AA67A8" w14:textId="77777777" w:rsidR="00E36956" w:rsidRPr="00E36956" w:rsidRDefault="00E36956" w:rsidP="00E36956">
      <w:pPr>
        <w:bidi/>
        <w:rPr>
          <w:rFonts w:cs="David" w:hint="cs"/>
          <w:rtl/>
        </w:rPr>
      </w:pPr>
    </w:p>
    <w:p w14:paraId="29577E16" w14:textId="77777777" w:rsidR="00E36956" w:rsidRPr="00E36956" w:rsidRDefault="00E36956" w:rsidP="00E36956">
      <w:pPr>
        <w:bidi/>
        <w:rPr>
          <w:rFonts w:cs="David" w:hint="cs"/>
          <w:rtl/>
        </w:rPr>
      </w:pPr>
      <w:r w:rsidRPr="00E36956">
        <w:rPr>
          <w:rFonts w:cs="David" w:hint="cs"/>
          <w:u w:val="single"/>
          <w:rtl/>
        </w:rPr>
        <w:t>מזכיר הכנסת אריה האן:</w:t>
      </w:r>
    </w:p>
    <w:p w14:paraId="1C8CD49B" w14:textId="77777777" w:rsidR="00E36956" w:rsidRPr="00E36956" w:rsidRDefault="00E36956" w:rsidP="00E36956">
      <w:pPr>
        <w:bidi/>
        <w:rPr>
          <w:rFonts w:cs="David" w:hint="cs"/>
          <w:rtl/>
        </w:rPr>
      </w:pPr>
    </w:p>
    <w:p w14:paraId="61C50424" w14:textId="77777777" w:rsidR="00E36956" w:rsidRPr="00E36956" w:rsidRDefault="00E36956" w:rsidP="00E36956">
      <w:pPr>
        <w:bidi/>
        <w:rPr>
          <w:rFonts w:cs="David" w:hint="cs"/>
          <w:rtl/>
        </w:rPr>
      </w:pPr>
      <w:r w:rsidRPr="00E36956">
        <w:rPr>
          <w:rFonts w:cs="David" w:hint="cs"/>
          <w:rtl/>
        </w:rPr>
        <w:tab/>
        <w:t>אז יהיו 12 יום במקום שבועיים, אז מה?</w:t>
      </w:r>
      <w:r w:rsidRPr="00E36956">
        <w:rPr>
          <w:rFonts w:cs="David" w:hint="cs"/>
          <w:rtl/>
        </w:rPr>
        <w:tab/>
      </w:r>
    </w:p>
    <w:p w14:paraId="5E3CBE01" w14:textId="77777777" w:rsidR="00E36956" w:rsidRPr="00E36956" w:rsidRDefault="00E36956" w:rsidP="00E36956">
      <w:pPr>
        <w:bidi/>
        <w:rPr>
          <w:rFonts w:cs="David" w:hint="cs"/>
          <w:rtl/>
        </w:rPr>
      </w:pPr>
    </w:p>
    <w:p w14:paraId="5B521FE7" w14:textId="77777777" w:rsidR="00E36956" w:rsidRPr="00E36956" w:rsidRDefault="00E36956" w:rsidP="00E36956">
      <w:pPr>
        <w:bidi/>
        <w:rPr>
          <w:rFonts w:cs="David" w:hint="cs"/>
          <w:u w:val="single"/>
          <w:rtl/>
        </w:rPr>
      </w:pPr>
      <w:r w:rsidRPr="00E36956">
        <w:rPr>
          <w:rFonts w:cs="David" w:hint="cs"/>
          <w:u w:val="single"/>
          <w:rtl/>
        </w:rPr>
        <w:t xml:space="preserve">ירדנה מלר-הורוביץ: </w:t>
      </w:r>
    </w:p>
    <w:p w14:paraId="789EBE33" w14:textId="77777777" w:rsidR="00E36956" w:rsidRPr="00E36956" w:rsidRDefault="00E36956" w:rsidP="00E36956">
      <w:pPr>
        <w:bidi/>
        <w:rPr>
          <w:rFonts w:cs="David" w:hint="cs"/>
          <w:rtl/>
        </w:rPr>
      </w:pPr>
    </w:p>
    <w:p w14:paraId="7CF3B032" w14:textId="77777777" w:rsidR="00E36956" w:rsidRPr="00E36956" w:rsidRDefault="00E36956" w:rsidP="00E36956">
      <w:pPr>
        <w:bidi/>
        <w:ind w:firstLine="567"/>
        <w:rPr>
          <w:rFonts w:cs="David" w:hint="cs"/>
          <w:rtl/>
        </w:rPr>
      </w:pPr>
      <w:r w:rsidRPr="00E36956">
        <w:rPr>
          <w:rFonts w:cs="David" w:hint="cs"/>
          <w:rtl/>
        </w:rPr>
        <w:t xml:space="preserve">- - - שמונה ימים אם נפרסם את זה לקראת יום שני. </w:t>
      </w:r>
    </w:p>
    <w:p w14:paraId="2BBB702B" w14:textId="77777777" w:rsidR="00E36956" w:rsidRPr="00E36956" w:rsidRDefault="00E36956" w:rsidP="00E36956">
      <w:pPr>
        <w:bidi/>
        <w:rPr>
          <w:rFonts w:cs="David" w:hint="cs"/>
          <w:rtl/>
        </w:rPr>
      </w:pPr>
    </w:p>
    <w:p w14:paraId="50CADACA" w14:textId="77777777" w:rsidR="00E36956" w:rsidRPr="00E36956" w:rsidRDefault="00E36956" w:rsidP="00E36956">
      <w:pPr>
        <w:bidi/>
        <w:rPr>
          <w:rFonts w:cs="David"/>
          <w:u w:val="single"/>
          <w:rtl/>
        </w:rPr>
      </w:pPr>
      <w:r w:rsidRPr="00E36956">
        <w:rPr>
          <w:rFonts w:cs="David"/>
          <w:u w:val="single"/>
          <w:rtl/>
        </w:rPr>
        <w:t>דוד אזולאי:</w:t>
      </w:r>
    </w:p>
    <w:p w14:paraId="113867EE" w14:textId="77777777" w:rsidR="00E36956" w:rsidRPr="00E36956" w:rsidRDefault="00E36956" w:rsidP="00E36956">
      <w:pPr>
        <w:bidi/>
        <w:rPr>
          <w:rFonts w:cs="David"/>
          <w:u w:val="single"/>
          <w:rtl/>
        </w:rPr>
      </w:pPr>
    </w:p>
    <w:p w14:paraId="3BF7C232" w14:textId="77777777" w:rsidR="00E36956" w:rsidRPr="00E36956" w:rsidRDefault="00E36956" w:rsidP="00E36956">
      <w:pPr>
        <w:bidi/>
        <w:rPr>
          <w:rFonts w:cs="David" w:hint="cs"/>
          <w:rtl/>
        </w:rPr>
      </w:pPr>
      <w:r w:rsidRPr="00E36956">
        <w:rPr>
          <w:rFonts w:cs="David"/>
          <w:rtl/>
        </w:rPr>
        <w:tab/>
      </w:r>
      <w:r w:rsidRPr="00E36956">
        <w:rPr>
          <w:rFonts w:cs="David" w:hint="cs"/>
          <w:rtl/>
        </w:rPr>
        <w:t>אני שואל את היועצת המשפטית, אולי נדחה את זה בין הקריאה הראשונה לשנייה?</w:t>
      </w:r>
    </w:p>
    <w:p w14:paraId="2AE1BC80" w14:textId="77777777" w:rsidR="00E36956" w:rsidRPr="00E36956" w:rsidRDefault="00E36956" w:rsidP="00E36956">
      <w:pPr>
        <w:bidi/>
        <w:rPr>
          <w:rFonts w:cs="David" w:hint="cs"/>
          <w:rtl/>
        </w:rPr>
      </w:pPr>
    </w:p>
    <w:p w14:paraId="31094727" w14:textId="77777777" w:rsidR="00E36956" w:rsidRPr="00E36956" w:rsidRDefault="00E36956" w:rsidP="00E36956">
      <w:pPr>
        <w:bidi/>
        <w:rPr>
          <w:rFonts w:cs="David" w:hint="cs"/>
          <w:u w:val="single"/>
          <w:rtl/>
        </w:rPr>
      </w:pPr>
      <w:r w:rsidRPr="00E36956">
        <w:rPr>
          <w:rFonts w:cs="David" w:hint="cs"/>
          <w:u w:val="single"/>
          <w:rtl/>
        </w:rPr>
        <w:t>קריאות:</w:t>
      </w:r>
    </w:p>
    <w:p w14:paraId="4BFB760A" w14:textId="77777777" w:rsidR="00E36956" w:rsidRPr="00E36956" w:rsidRDefault="00E36956" w:rsidP="00E36956">
      <w:pPr>
        <w:bidi/>
        <w:rPr>
          <w:rFonts w:cs="David" w:hint="cs"/>
          <w:u w:val="single"/>
          <w:rtl/>
        </w:rPr>
      </w:pPr>
    </w:p>
    <w:p w14:paraId="08EC336E" w14:textId="77777777" w:rsidR="00E36956" w:rsidRPr="00E36956" w:rsidRDefault="00E36956" w:rsidP="00E36956">
      <w:pPr>
        <w:bidi/>
        <w:rPr>
          <w:rFonts w:cs="David" w:hint="cs"/>
          <w:rtl/>
        </w:rPr>
      </w:pPr>
      <w:r w:rsidRPr="00E36956">
        <w:rPr>
          <w:rFonts w:cs="David" w:hint="cs"/>
          <w:rtl/>
        </w:rPr>
        <w:tab/>
        <w:t xml:space="preserve">שנייה-שלישית. </w:t>
      </w:r>
    </w:p>
    <w:p w14:paraId="687DB59C" w14:textId="77777777" w:rsidR="00E36956" w:rsidRPr="00E36956" w:rsidRDefault="00E36956" w:rsidP="00E36956">
      <w:pPr>
        <w:bidi/>
        <w:rPr>
          <w:rFonts w:cs="David" w:hint="cs"/>
          <w:rtl/>
        </w:rPr>
      </w:pPr>
    </w:p>
    <w:p w14:paraId="39AD19C8"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40C2EE04" w14:textId="77777777" w:rsidR="00E36956" w:rsidRPr="00E36956" w:rsidRDefault="00E36956" w:rsidP="00E36956">
      <w:pPr>
        <w:bidi/>
        <w:rPr>
          <w:rFonts w:cs="David" w:hint="cs"/>
          <w:rtl/>
        </w:rPr>
      </w:pPr>
    </w:p>
    <w:p w14:paraId="1131D98F" w14:textId="77777777" w:rsidR="00E36956" w:rsidRPr="00E36956" w:rsidRDefault="00E36956" w:rsidP="00E36956">
      <w:pPr>
        <w:bidi/>
        <w:rPr>
          <w:rFonts w:cs="David" w:hint="cs"/>
          <w:rtl/>
        </w:rPr>
      </w:pPr>
      <w:r w:rsidRPr="00E36956">
        <w:rPr>
          <w:rFonts w:cs="David" w:hint="cs"/>
          <w:rtl/>
        </w:rPr>
        <w:tab/>
        <w:t>אז מה אתם מציעים? להעלות את החוק כפי שהוא?</w:t>
      </w:r>
    </w:p>
    <w:p w14:paraId="40740F14" w14:textId="77777777" w:rsidR="00E36956" w:rsidRPr="00E36956" w:rsidRDefault="00E36956" w:rsidP="00E36956">
      <w:pPr>
        <w:bidi/>
        <w:rPr>
          <w:rFonts w:cs="David" w:hint="cs"/>
          <w:rtl/>
        </w:rPr>
      </w:pPr>
    </w:p>
    <w:p w14:paraId="3F733AB9" w14:textId="77777777" w:rsidR="00E36956" w:rsidRPr="00E36956" w:rsidRDefault="00E36956" w:rsidP="00E36956">
      <w:pPr>
        <w:bidi/>
        <w:rPr>
          <w:rFonts w:cs="David" w:hint="cs"/>
          <w:rtl/>
        </w:rPr>
      </w:pPr>
      <w:r w:rsidRPr="00E36956">
        <w:rPr>
          <w:rFonts w:cs="David" w:hint="cs"/>
          <w:u w:val="single"/>
          <w:rtl/>
        </w:rPr>
        <w:t>דוד טל:</w:t>
      </w:r>
    </w:p>
    <w:p w14:paraId="42A0977C" w14:textId="77777777" w:rsidR="00E36956" w:rsidRPr="00E36956" w:rsidRDefault="00E36956" w:rsidP="00E36956">
      <w:pPr>
        <w:bidi/>
        <w:rPr>
          <w:rFonts w:cs="David" w:hint="cs"/>
          <w:rtl/>
        </w:rPr>
      </w:pPr>
    </w:p>
    <w:p w14:paraId="25E04671" w14:textId="77777777" w:rsidR="00E36956" w:rsidRPr="00E36956" w:rsidRDefault="00E36956" w:rsidP="00E36956">
      <w:pPr>
        <w:bidi/>
        <w:rPr>
          <w:rFonts w:cs="David" w:hint="cs"/>
          <w:rtl/>
        </w:rPr>
      </w:pPr>
      <w:r w:rsidRPr="00E36956">
        <w:rPr>
          <w:rFonts w:cs="David" w:hint="cs"/>
          <w:rtl/>
        </w:rPr>
        <w:tab/>
        <w:t xml:space="preserve"> כמו שהוא כרגע, נעלה אותו, ומחר היא תביא את ההשגות שלה.  </w:t>
      </w:r>
    </w:p>
    <w:p w14:paraId="27FB2116" w14:textId="77777777" w:rsidR="00E36956" w:rsidRPr="00E36956" w:rsidRDefault="00E36956" w:rsidP="00E36956">
      <w:pPr>
        <w:bidi/>
        <w:rPr>
          <w:rFonts w:cs="David" w:hint="cs"/>
          <w:rtl/>
        </w:rPr>
      </w:pPr>
    </w:p>
    <w:p w14:paraId="68312022"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3FAA9BB5" w14:textId="77777777" w:rsidR="00E36956" w:rsidRPr="00E36956" w:rsidRDefault="00E36956" w:rsidP="00E36956">
      <w:pPr>
        <w:bidi/>
        <w:rPr>
          <w:rFonts w:cs="David" w:hint="cs"/>
          <w:rtl/>
        </w:rPr>
      </w:pPr>
    </w:p>
    <w:p w14:paraId="0F24430D" w14:textId="77777777" w:rsidR="00E36956" w:rsidRPr="00E36956" w:rsidRDefault="00E36956" w:rsidP="00E36956">
      <w:pPr>
        <w:bidi/>
        <w:rPr>
          <w:rFonts w:cs="David" w:hint="cs"/>
          <w:rtl/>
        </w:rPr>
      </w:pPr>
      <w:r w:rsidRPr="00E36956">
        <w:rPr>
          <w:rFonts w:cs="David" w:hint="cs"/>
          <w:rtl/>
        </w:rPr>
        <w:tab/>
        <w:t>ואם מחר אנחנו מסיימים את כל ההשגות ביחד? מחר זה על סדר היום ממילא, אז או שאנחנו עושים את כל התיקון עכשיו - - -</w:t>
      </w:r>
    </w:p>
    <w:p w14:paraId="7D2D0A75" w14:textId="77777777" w:rsidR="00E36956" w:rsidRPr="00E36956" w:rsidRDefault="00E36956" w:rsidP="00E36956">
      <w:pPr>
        <w:bidi/>
        <w:rPr>
          <w:rFonts w:cs="David" w:hint="cs"/>
          <w:rtl/>
        </w:rPr>
      </w:pPr>
    </w:p>
    <w:p w14:paraId="43F7284F" w14:textId="77777777" w:rsidR="00E36956" w:rsidRPr="00E36956" w:rsidRDefault="00E36956" w:rsidP="00E36956">
      <w:pPr>
        <w:bidi/>
        <w:rPr>
          <w:rFonts w:cs="David" w:hint="cs"/>
          <w:i/>
          <w:iCs/>
          <w:rtl/>
        </w:rPr>
      </w:pPr>
      <w:r w:rsidRPr="00E36956">
        <w:rPr>
          <w:rFonts w:cs="David" w:hint="cs"/>
          <w:u w:val="single"/>
          <w:rtl/>
        </w:rPr>
        <w:t>קולט אביטל:</w:t>
      </w:r>
    </w:p>
    <w:p w14:paraId="7BD237A3" w14:textId="77777777" w:rsidR="00E36956" w:rsidRPr="00E36956" w:rsidRDefault="00E36956" w:rsidP="00E36956">
      <w:pPr>
        <w:bidi/>
        <w:rPr>
          <w:rFonts w:cs="David" w:hint="cs"/>
          <w:i/>
          <w:iCs/>
          <w:rtl/>
        </w:rPr>
      </w:pPr>
    </w:p>
    <w:p w14:paraId="4AAD595B" w14:textId="77777777" w:rsidR="00E36956" w:rsidRPr="00E36956" w:rsidRDefault="00E36956" w:rsidP="00E36956">
      <w:pPr>
        <w:bidi/>
        <w:rPr>
          <w:rFonts w:cs="David" w:hint="cs"/>
          <w:rtl/>
        </w:rPr>
      </w:pPr>
      <w:r w:rsidRPr="00E36956">
        <w:rPr>
          <w:rFonts w:cs="David" w:hint="cs"/>
          <w:i/>
          <w:iCs/>
          <w:rtl/>
        </w:rPr>
        <w:tab/>
        <w:t xml:space="preserve"> </w:t>
      </w:r>
      <w:r w:rsidRPr="00E36956">
        <w:rPr>
          <w:rFonts w:cs="David" w:hint="cs"/>
          <w:rtl/>
        </w:rPr>
        <w:t xml:space="preserve">לא, אני מציעה שכל אחד יתארגן לקראת מחר. </w:t>
      </w:r>
    </w:p>
    <w:p w14:paraId="7749DCAF" w14:textId="77777777" w:rsidR="00E36956" w:rsidRPr="00E36956" w:rsidRDefault="00E36956" w:rsidP="00E36956">
      <w:pPr>
        <w:bidi/>
        <w:rPr>
          <w:rFonts w:cs="David" w:hint="cs"/>
          <w:rtl/>
        </w:rPr>
      </w:pPr>
    </w:p>
    <w:p w14:paraId="67A4239A" w14:textId="77777777" w:rsidR="00E36956" w:rsidRPr="00E36956" w:rsidRDefault="00E36956" w:rsidP="00E36956">
      <w:pPr>
        <w:bidi/>
        <w:rPr>
          <w:rFonts w:cs="David" w:hint="cs"/>
          <w:u w:val="single"/>
          <w:rtl/>
        </w:rPr>
      </w:pPr>
      <w:r w:rsidRPr="00E36956">
        <w:rPr>
          <w:rFonts w:cs="David" w:hint="cs"/>
          <w:u w:val="single"/>
          <w:rtl/>
        </w:rPr>
        <w:t>ארבל אסטרחן:</w:t>
      </w:r>
    </w:p>
    <w:p w14:paraId="1EF6B8DE" w14:textId="77777777" w:rsidR="00E36956" w:rsidRPr="00E36956" w:rsidRDefault="00E36956" w:rsidP="00E36956">
      <w:pPr>
        <w:bidi/>
        <w:rPr>
          <w:rFonts w:cs="David" w:hint="cs"/>
          <w:rtl/>
        </w:rPr>
      </w:pPr>
    </w:p>
    <w:p w14:paraId="7A1EE207" w14:textId="77777777" w:rsidR="00E36956" w:rsidRPr="00E36956" w:rsidRDefault="00E36956" w:rsidP="00E36956">
      <w:pPr>
        <w:bidi/>
        <w:rPr>
          <w:rFonts w:cs="David" w:hint="cs"/>
          <w:rtl/>
        </w:rPr>
      </w:pPr>
      <w:r w:rsidRPr="00E36956">
        <w:rPr>
          <w:rFonts w:cs="David" w:hint="cs"/>
          <w:rtl/>
        </w:rPr>
        <w:tab/>
        <w:t xml:space="preserve">זה חוק ש- לא לרוץ אתו. צריך לשים לב. </w:t>
      </w:r>
    </w:p>
    <w:p w14:paraId="0DD22E64" w14:textId="77777777" w:rsidR="00E36956" w:rsidRPr="00E36956" w:rsidRDefault="00E36956" w:rsidP="00E36956">
      <w:pPr>
        <w:bidi/>
        <w:rPr>
          <w:rFonts w:cs="David" w:hint="cs"/>
          <w:rtl/>
        </w:rPr>
      </w:pPr>
    </w:p>
    <w:p w14:paraId="534A71F1" w14:textId="77777777" w:rsidR="00E36956" w:rsidRPr="00E36956" w:rsidRDefault="00E36956" w:rsidP="00E36956">
      <w:pPr>
        <w:bidi/>
        <w:rPr>
          <w:rFonts w:cs="David"/>
          <w:u w:val="single"/>
          <w:rtl/>
        </w:rPr>
      </w:pPr>
      <w:r w:rsidRPr="00E36956">
        <w:rPr>
          <w:rFonts w:cs="David"/>
          <w:u w:val="single"/>
          <w:rtl/>
        </w:rPr>
        <w:t>דוד אזולאי:</w:t>
      </w:r>
    </w:p>
    <w:p w14:paraId="6A020C8E" w14:textId="77777777" w:rsidR="00E36956" w:rsidRPr="00E36956" w:rsidRDefault="00E36956" w:rsidP="00E36956">
      <w:pPr>
        <w:bidi/>
        <w:rPr>
          <w:rFonts w:cs="David"/>
          <w:u w:val="single"/>
          <w:rtl/>
        </w:rPr>
      </w:pPr>
    </w:p>
    <w:p w14:paraId="6BA893E7" w14:textId="77777777" w:rsidR="00E36956" w:rsidRPr="00E36956" w:rsidRDefault="00E36956" w:rsidP="00E36956">
      <w:pPr>
        <w:bidi/>
        <w:rPr>
          <w:rFonts w:cs="David" w:hint="cs"/>
          <w:rtl/>
        </w:rPr>
      </w:pPr>
      <w:r w:rsidRPr="00E36956">
        <w:rPr>
          <w:rFonts w:cs="David"/>
          <w:rtl/>
        </w:rPr>
        <w:tab/>
      </w:r>
      <w:r w:rsidRPr="00E36956">
        <w:rPr>
          <w:rFonts w:cs="David" w:hint="cs"/>
          <w:rtl/>
        </w:rPr>
        <w:t xml:space="preserve"> אני מבקש להוסיף עוד הערה אחת ליועצת המשפטית. זה הנושא של ימי תענית. יש שני ימי תענית - - -</w:t>
      </w:r>
    </w:p>
    <w:p w14:paraId="3D3EE979" w14:textId="77777777" w:rsidR="00E36956" w:rsidRPr="00E36956" w:rsidRDefault="00E36956" w:rsidP="00E36956">
      <w:pPr>
        <w:bidi/>
        <w:rPr>
          <w:rFonts w:cs="David" w:hint="cs"/>
          <w:rtl/>
        </w:rPr>
      </w:pPr>
    </w:p>
    <w:p w14:paraId="318F97CE" w14:textId="77777777" w:rsidR="00E36956" w:rsidRPr="00E36956" w:rsidRDefault="00E36956" w:rsidP="00E36956">
      <w:pPr>
        <w:bidi/>
        <w:rPr>
          <w:rFonts w:cs="David" w:hint="cs"/>
          <w:u w:val="single"/>
          <w:rtl/>
        </w:rPr>
      </w:pPr>
      <w:r w:rsidRPr="00E36956">
        <w:rPr>
          <w:rFonts w:cs="David" w:hint="cs"/>
          <w:u w:val="single"/>
          <w:rtl/>
        </w:rPr>
        <w:t>ארבל אסטרחן:</w:t>
      </w:r>
    </w:p>
    <w:p w14:paraId="6CBF934C" w14:textId="77777777" w:rsidR="00E36956" w:rsidRPr="00E36956" w:rsidRDefault="00E36956" w:rsidP="00E36956">
      <w:pPr>
        <w:bidi/>
        <w:rPr>
          <w:rFonts w:cs="David" w:hint="cs"/>
          <w:rtl/>
        </w:rPr>
      </w:pPr>
    </w:p>
    <w:p w14:paraId="0C82C62B" w14:textId="77777777" w:rsidR="00E36956" w:rsidRPr="00E36956" w:rsidRDefault="00E36956" w:rsidP="00E36956">
      <w:pPr>
        <w:bidi/>
        <w:rPr>
          <w:rFonts w:cs="David" w:hint="cs"/>
          <w:rtl/>
        </w:rPr>
      </w:pPr>
      <w:r w:rsidRPr="00E36956">
        <w:rPr>
          <w:rFonts w:cs="David" w:hint="cs"/>
          <w:rtl/>
        </w:rPr>
        <w:tab/>
        <w:t xml:space="preserve">אז אני אכלול את זה ברשימה וכשתהיה רשימה סגורה, נצטרך לעבור עליה. </w:t>
      </w:r>
    </w:p>
    <w:p w14:paraId="0FF92755" w14:textId="77777777" w:rsidR="00E36956" w:rsidRPr="00E36956" w:rsidRDefault="00E36956" w:rsidP="00E36956">
      <w:pPr>
        <w:bidi/>
        <w:rPr>
          <w:rFonts w:cs="David" w:hint="cs"/>
          <w:rtl/>
        </w:rPr>
      </w:pPr>
    </w:p>
    <w:p w14:paraId="646694D6" w14:textId="77777777" w:rsidR="00E36956" w:rsidRPr="00E36956" w:rsidRDefault="00E36956" w:rsidP="00E36956">
      <w:pPr>
        <w:bidi/>
        <w:rPr>
          <w:rFonts w:cs="David" w:hint="cs"/>
          <w:rtl/>
        </w:rPr>
      </w:pPr>
      <w:r w:rsidRPr="00E36956">
        <w:rPr>
          <w:rFonts w:cs="David" w:hint="cs"/>
          <w:u w:val="single"/>
          <w:rtl/>
        </w:rPr>
        <w:t>דוד טל:</w:t>
      </w:r>
    </w:p>
    <w:p w14:paraId="4E68AEFB" w14:textId="77777777" w:rsidR="00E36956" w:rsidRPr="00E36956" w:rsidRDefault="00E36956" w:rsidP="00E36956">
      <w:pPr>
        <w:bidi/>
        <w:rPr>
          <w:rFonts w:cs="David" w:hint="cs"/>
          <w:rtl/>
        </w:rPr>
      </w:pPr>
    </w:p>
    <w:p w14:paraId="210DB9D6" w14:textId="77777777" w:rsidR="00E36956" w:rsidRPr="00E36956" w:rsidRDefault="00E36956" w:rsidP="00E36956">
      <w:pPr>
        <w:bidi/>
        <w:rPr>
          <w:rFonts w:cs="David" w:hint="cs"/>
          <w:rtl/>
        </w:rPr>
      </w:pPr>
      <w:r w:rsidRPr="00E36956">
        <w:rPr>
          <w:rFonts w:cs="David" w:hint="cs"/>
          <w:rtl/>
        </w:rPr>
        <w:tab/>
        <w:t xml:space="preserve"> מאה אחוז. </w:t>
      </w:r>
    </w:p>
    <w:p w14:paraId="269F1ABD" w14:textId="77777777" w:rsidR="00E36956" w:rsidRPr="00E36956" w:rsidRDefault="00E36956" w:rsidP="00E36956">
      <w:pPr>
        <w:bidi/>
        <w:rPr>
          <w:rFonts w:cs="David" w:hint="cs"/>
          <w:rtl/>
        </w:rPr>
      </w:pPr>
    </w:p>
    <w:p w14:paraId="40D18FE3" w14:textId="77777777" w:rsidR="00E36956" w:rsidRPr="00E36956" w:rsidRDefault="00E36956" w:rsidP="00E36956">
      <w:pPr>
        <w:bidi/>
        <w:rPr>
          <w:rFonts w:cs="David" w:hint="cs"/>
          <w:i/>
          <w:iCs/>
          <w:rtl/>
        </w:rPr>
      </w:pPr>
      <w:r w:rsidRPr="00E36956">
        <w:rPr>
          <w:rFonts w:cs="David" w:hint="cs"/>
          <w:u w:val="single"/>
          <w:rtl/>
        </w:rPr>
        <w:t>קולט אביטל:</w:t>
      </w:r>
    </w:p>
    <w:p w14:paraId="4289DF64" w14:textId="77777777" w:rsidR="00E36956" w:rsidRPr="00E36956" w:rsidRDefault="00E36956" w:rsidP="00E36956">
      <w:pPr>
        <w:bidi/>
        <w:rPr>
          <w:rFonts w:cs="David" w:hint="cs"/>
          <w:i/>
          <w:iCs/>
          <w:rtl/>
        </w:rPr>
      </w:pPr>
    </w:p>
    <w:p w14:paraId="3E4BD6B2" w14:textId="77777777" w:rsidR="00E36956" w:rsidRPr="00E36956" w:rsidRDefault="00E36956" w:rsidP="00E36956">
      <w:pPr>
        <w:bidi/>
        <w:rPr>
          <w:rFonts w:cs="David" w:hint="cs"/>
          <w:rtl/>
        </w:rPr>
      </w:pPr>
      <w:r w:rsidRPr="00E36956">
        <w:rPr>
          <w:rFonts w:cs="David" w:hint="cs"/>
          <w:i/>
          <w:iCs/>
          <w:rtl/>
        </w:rPr>
        <w:tab/>
        <w:t xml:space="preserve"> </w:t>
      </w:r>
      <w:r w:rsidRPr="00E36956">
        <w:rPr>
          <w:rFonts w:cs="David" w:hint="cs"/>
          <w:rtl/>
        </w:rPr>
        <w:t xml:space="preserve">תבדקי את ההגדרה "יום טוב", ימי תענית נכנסים להגדרה הזאת. </w:t>
      </w:r>
    </w:p>
    <w:p w14:paraId="7E783C8F" w14:textId="77777777" w:rsidR="00E36956" w:rsidRPr="00E36956" w:rsidRDefault="00E36956" w:rsidP="00E36956">
      <w:pPr>
        <w:bidi/>
        <w:rPr>
          <w:rFonts w:cs="David" w:hint="cs"/>
          <w:rtl/>
        </w:rPr>
      </w:pPr>
    </w:p>
    <w:p w14:paraId="65B8283E"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64ECBABF" w14:textId="77777777" w:rsidR="00E36956" w:rsidRPr="00E36956" w:rsidRDefault="00E36956" w:rsidP="00E36956">
      <w:pPr>
        <w:bidi/>
        <w:rPr>
          <w:rFonts w:cs="David" w:hint="cs"/>
          <w:rtl/>
        </w:rPr>
      </w:pPr>
    </w:p>
    <w:p w14:paraId="68C524A0" w14:textId="77777777" w:rsidR="00E36956" w:rsidRPr="00E36956" w:rsidRDefault="00E36956" w:rsidP="00E36956">
      <w:pPr>
        <w:bidi/>
        <w:rPr>
          <w:rFonts w:cs="David" w:hint="cs"/>
          <w:rtl/>
        </w:rPr>
      </w:pPr>
      <w:r w:rsidRPr="00E36956">
        <w:rPr>
          <w:rFonts w:cs="David" w:hint="cs"/>
          <w:rtl/>
        </w:rPr>
        <w:tab/>
        <w:t xml:space="preserve">הבנתי שאנחנו הולכים להעלות את ההצעה לקריאה ראשונה כפי שהיא מופיעה לנו כאן, ומחר, שזה על סדר היום, ארבל תניח לנו הצעת חוק מתוקנת עם כל הנושאים שהועלו כאן עכשיו, כולל כל החגים שנופלים בימי שני עד 2015, ומחר נעלה את זה לקראת שנייה ושלישית. מי בעד? 13 בעד. מי נגד? מי נמנע? בכך אני קובעת שהצעתם של חברי הכנסת דוד אזולאי, דוד טל ומשה גפני, עולה היום על סדר היום של הכנסת לקריאה ראשונה. </w:t>
      </w:r>
    </w:p>
    <w:p w14:paraId="6E1AF5E6" w14:textId="77777777" w:rsidR="00E36956" w:rsidRPr="00E36956" w:rsidRDefault="00E36956" w:rsidP="00E36956">
      <w:pPr>
        <w:bidi/>
        <w:rPr>
          <w:rFonts w:cs="David" w:hint="cs"/>
          <w:rtl/>
        </w:rPr>
      </w:pPr>
    </w:p>
    <w:p w14:paraId="1B58685A" w14:textId="77777777" w:rsidR="00E36956" w:rsidRPr="00E36956" w:rsidRDefault="00E36956" w:rsidP="00E36956">
      <w:pPr>
        <w:bidi/>
        <w:rPr>
          <w:rFonts w:cs="David" w:hint="cs"/>
          <w:rtl/>
        </w:rPr>
      </w:pPr>
    </w:p>
    <w:p w14:paraId="29A7F879" w14:textId="77777777" w:rsidR="00E36956" w:rsidRPr="00E36956" w:rsidRDefault="00E36956" w:rsidP="00E36956">
      <w:pPr>
        <w:bidi/>
        <w:rPr>
          <w:rFonts w:cs="David" w:hint="cs"/>
          <w:rtl/>
        </w:rPr>
      </w:pPr>
    </w:p>
    <w:p w14:paraId="2BF40124" w14:textId="77777777" w:rsidR="00E36956" w:rsidRPr="00E36956" w:rsidRDefault="00E36956" w:rsidP="00E36956">
      <w:pPr>
        <w:bidi/>
        <w:rPr>
          <w:rFonts w:cs="David" w:hint="cs"/>
          <w:rtl/>
        </w:rPr>
      </w:pPr>
    </w:p>
    <w:p w14:paraId="4ADC8AFC" w14:textId="77777777" w:rsidR="00E36956" w:rsidRPr="00E36956" w:rsidRDefault="00E36956" w:rsidP="00E36956">
      <w:pPr>
        <w:bidi/>
        <w:rPr>
          <w:rFonts w:cs="David" w:hint="cs"/>
          <w:rtl/>
        </w:rPr>
      </w:pPr>
    </w:p>
    <w:p w14:paraId="09CCB546" w14:textId="77777777" w:rsidR="00E36956" w:rsidRPr="00E36956" w:rsidRDefault="00E36956" w:rsidP="00E36956">
      <w:pPr>
        <w:bidi/>
        <w:rPr>
          <w:rFonts w:cs="David" w:hint="cs"/>
          <w:rtl/>
        </w:rPr>
      </w:pPr>
    </w:p>
    <w:p w14:paraId="0D52FC19" w14:textId="77777777" w:rsidR="00E36956" w:rsidRPr="00E36956" w:rsidRDefault="00E36956" w:rsidP="00E36956">
      <w:pPr>
        <w:bidi/>
        <w:rPr>
          <w:rFonts w:cs="David" w:hint="cs"/>
          <w:rtl/>
        </w:rPr>
      </w:pPr>
    </w:p>
    <w:p w14:paraId="439E115D" w14:textId="77777777" w:rsidR="00E36956" w:rsidRPr="00E36956" w:rsidRDefault="00E36956" w:rsidP="00E36956">
      <w:pPr>
        <w:bidi/>
        <w:rPr>
          <w:rFonts w:cs="David" w:hint="cs"/>
          <w:rtl/>
        </w:rPr>
      </w:pPr>
    </w:p>
    <w:p w14:paraId="220D052A" w14:textId="77777777" w:rsidR="00E36956" w:rsidRPr="00E36956" w:rsidRDefault="00E36956" w:rsidP="00E36956">
      <w:pPr>
        <w:bidi/>
        <w:rPr>
          <w:rFonts w:cs="David" w:hint="cs"/>
          <w:rtl/>
        </w:rPr>
      </w:pPr>
    </w:p>
    <w:p w14:paraId="688BD0B5" w14:textId="77777777" w:rsidR="00E36956" w:rsidRPr="00E36956" w:rsidRDefault="00E36956" w:rsidP="00E36956">
      <w:pPr>
        <w:bidi/>
        <w:rPr>
          <w:rFonts w:cs="David" w:hint="cs"/>
          <w:rtl/>
        </w:rPr>
      </w:pPr>
    </w:p>
    <w:p w14:paraId="56D28F49" w14:textId="77777777" w:rsidR="00E36956" w:rsidRPr="00E36956" w:rsidRDefault="00E36956" w:rsidP="00E36956">
      <w:pPr>
        <w:bidi/>
        <w:rPr>
          <w:rFonts w:cs="David" w:hint="cs"/>
          <w:rtl/>
        </w:rPr>
      </w:pPr>
    </w:p>
    <w:p w14:paraId="66CFD40F" w14:textId="77777777" w:rsidR="00E36956" w:rsidRPr="00E36956" w:rsidRDefault="00E36956" w:rsidP="00E36956">
      <w:pPr>
        <w:bidi/>
        <w:rPr>
          <w:rFonts w:cs="David" w:hint="cs"/>
          <w:rtl/>
        </w:rPr>
      </w:pPr>
    </w:p>
    <w:p w14:paraId="4E073CE8" w14:textId="77777777" w:rsidR="00E36956" w:rsidRPr="00E36956" w:rsidRDefault="00E36956" w:rsidP="00E36956">
      <w:pPr>
        <w:bidi/>
        <w:rPr>
          <w:rFonts w:cs="David" w:hint="cs"/>
          <w:rtl/>
        </w:rPr>
      </w:pPr>
    </w:p>
    <w:p w14:paraId="06B87AFC" w14:textId="77777777" w:rsidR="00E36956" w:rsidRPr="00E36956" w:rsidRDefault="00E36956" w:rsidP="00E36956">
      <w:pPr>
        <w:bidi/>
        <w:rPr>
          <w:rFonts w:cs="David" w:hint="cs"/>
          <w:rtl/>
        </w:rPr>
      </w:pPr>
    </w:p>
    <w:p w14:paraId="6E52BBD5" w14:textId="77777777" w:rsidR="00E36956" w:rsidRPr="00E36956" w:rsidRDefault="00E36956" w:rsidP="00E36956">
      <w:pPr>
        <w:bidi/>
        <w:rPr>
          <w:rFonts w:cs="David" w:hint="cs"/>
          <w:rtl/>
        </w:rPr>
      </w:pPr>
    </w:p>
    <w:p w14:paraId="76FCD39C" w14:textId="77777777" w:rsidR="00E36956" w:rsidRPr="00E36956" w:rsidRDefault="00E36956" w:rsidP="00E36956">
      <w:pPr>
        <w:bidi/>
        <w:rPr>
          <w:rFonts w:cs="David" w:hint="cs"/>
          <w:rtl/>
        </w:rPr>
      </w:pPr>
    </w:p>
    <w:p w14:paraId="5C4F03FA" w14:textId="77777777" w:rsidR="00E36956" w:rsidRPr="00E36956" w:rsidRDefault="00E36956" w:rsidP="00E36956">
      <w:pPr>
        <w:bidi/>
        <w:rPr>
          <w:rFonts w:cs="David" w:hint="cs"/>
          <w:rtl/>
        </w:rPr>
      </w:pPr>
    </w:p>
    <w:p w14:paraId="5E5874D8" w14:textId="77777777" w:rsidR="00E36956" w:rsidRPr="00E36956" w:rsidRDefault="00E36956" w:rsidP="00E36956">
      <w:pPr>
        <w:bidi/>
        <w:jc w:val="center"/>
        <w:rPr>
          <w:rFonts w:cs="David" w:hint="cs"/>
          <w:b/>
          <w:bCs/>
          <w:u w:val="single"/>
          <w:rtl/>
        </w:rPr>
      </w:pPr>
      <w:r w:rsidRPr="00E36956">
        <w:rPr>
          <w:rFonts w:cs="David" w:hint="cs"/>
          <w:b/>
          <w:bCs/>
          <w:u w:val="single"/>
          <w:rtl/>
        </w:rPr>
        <w:t>ג. בקשת הממשלה להקדמת הדיון בהצעת חוק מועצת הצמחים (ייצור ושיווק)(תיקון)</w:t>
      </w:r>
    </w:p>
    <w:p w14:paraId="0287794F" w14:textId="77777777" w:rsidR="00E36956" w:rsidRPr="00E36956" w:rsidRDefault="00E36956" w:rsidP="00E36956">
      <w:pPr>
        <w:bidi/>
        <w:jc w:val="center"/>
        <w:rPr>
          <w:rFonts w:cs="David" w:hint="cs"/>
          <w:b/>
          <w:bCs/>
          <w:u w:val="single"/>
          <w:rtl/>
        </w:rPr>
      </w:pPr>
    </w:p>
    <w:p w14:paraId="22458253" w14:textId="77777777" w:rsidR="00E36956" w:rsidRPr="00E36956" w:rsidRDefault="00E36956" w:rsidP="00E36956">
      <w:pPr>
        <w:bidi/>
        <w:jc w:val="center"/>
        <w:rPr>
          <w:rFonts w:cs="David" w:hint="cs"/>
          <w:b/>
          <w:bCs/>
          <w:u w:val="single"/>
          <w:rtl/>
        </w:rPr>
      </w:pPr>
    </w:p>
    <w:p w14:paraId="5FA56D97"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686A169D" w14:textId="77777777" w:rsidR="00E36956" w:rsidRPr="00E36956" w:rsidRDefault="00E36956" w:rsidP="00E36956">
      <w:pPr>
        <w:bidi/>
        <w:rPr>
          <w:rFonts w:cs="David" w:hint="cs"/>
          <w:rtl/>
        </w:rPr>
      </w:pPr>
    </w:p>
    <w:p w14:paraId="48F2804B" w14:textId="77777777" w:rsidR="00E36956" w:rsidRPr="00E36956" w:rsidRDefault="00E36956" w:rsidP="00E36956">
      <w:pPr>
        <w:bidi/>
        <w:rPr>
          <w:rFonts w:cs="David" w:hint="cs"/>
          <w:rtl/>
        </w:rPr>
      </w:pPr>
      <w:r w:rsidRPr="00E36956">
        <w:rPr>
          <w:rFonts w:cs="David" w:hint="cs"/>
          <w:rtl/>
        </w:rPr>
        <w:tab/>
        <w:t>אני עוברת לנושא הבא.</w:t>
      </w:r>
    </w:p>
    <w:p w14:paraId="1A308F5F" w14:textId="77777777" w:rsidR="00E36956" w:rsidRPr="00E36956" w:rsidRDefault="00E36956" w:rsidP="00E36956">
      <w:pPr>
        <w:bidi/>
        <w:rPr>
          <w:rFonts w:cs="David" w:hint="cs"/>
          <w:rtl/>
        </w:rPr>
      </w:pPr>
    </w:p>
    <w:p w14:paraId="53F8E5FC" w14:textId="77777777" w:rsidR="00E36956" w:rsidRPr="00E36956" w:rsidRDefault="00E36956" w:rsidP="00E36956">
      <w:pPr>
        <w:bidi/>
        <w:rPr>
          <w:rFonts w:cs="David" w:hint="cs"/>
          <w:u w:val="single"/>
          <w:rtl/>
        </w:rPr>
      </w:pPr>
      <w:r w:rsidRPr="00E36956">
        <w:rPr>
          <w:rFonts w:cs="David" w:hint="cs"/>
          <w:u w:val="single"/>
          <w:rtl/>
        </w:rPr>
        <w:t>מאיר פרוש:</w:t>
      </w:r>
    </w:p>
    <w:p w14:paraId="0E9BD06A" w14:textId="77777777" w:rsidR="00E36956" w:rsidRPr="00E36956" w:rsidRDefault="00E36956" w:rsidP="00E36956">
      <w:pPr>
        <w:bidi/>
        <w:rPr>
          <w:rFonts w:cs="David" w:hint="cs"/>
          <w:u w:val="single"/>
        </w:rPr>
      </w:pPr>
    </w:p>
    <w:p w14:paraId="0A971A26" w14:textId="77777777" w:rsidR="00E36956" w:rsidRPr="00E36956" w:rsidRDefault="00E36956" w:rsidP="00E36956">
      <w:pPr>
        <w:bidi/>
        <w:rPr>
          <w:rFonts w:cs="David" w:hint="cs"/>
          <w:rtl/>
        </w:rPr>
      </w:pPr>
      <w:r w:rsidRPr="00E36956">
        <w:rPr>
          <w:rFonts w:cs="David" w:hint="cs"/>
          <w:rtl/>
        </w:rPr>
        <w:tab/>
        <w:t xml:space="preserve"> מה עם הקודם?</w:t>
      </w:r>
    </w:p>
    <w:p w14:paraId="61D2DAA7" w14:textId="77777777" w:rsidR="00E36956" w:rsidRPr="00E36956" w:rsidRDefault="00E36956" w:rsidP="00E36956">
      <w:pPr>
        <w:bidi/>
        <w:rPr>
          <w:rFonts w:cs="David" w:hint="cs"/>
          <w:rtl/>
        </w:rPr>
      </w:pPr>
    </w:p>
    <w:p w14:paraId="711B1101"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3668597C" w14:textId="77777777" w:rsidR="00E36956" w:rsidRPr="00E36956" w:rsidRDefault="00E36956" w:rsidP="00E36956">
      <w:pPr>
        <w:bidi/>
        <w:rPr>
          <w:rFonts w:cs="David" w:hint="cs"/>
          <w:rtl/>
        </w:rPr>
      </w:pPr>
    </w:p>
    <w:p w14:paraId="5C3DC948" w14:textId="77777777" w:rsidR="00E36956" w:rsidRPr="00E36956" w:rsidRDefault="00E36956" w:rsidP="00E36956">
      <w:pPr>
        <w:bidi/>
        <w:rPr>
          <w:rFonts w:cs="David" w:hint="cs"/>
          <w:rtl/>
        </w:rPr>
      </w:pPr>
      <w:r w:rsidRPr="00E36956">
        <w:rPr>
          <w:rFonts w:cs="David" w:hint="cs"/>
          <w:rtl/>
        </w:rPr>
        <w:tab/>
        <w:t xml:space="preserve">הבא. בשונות אני אעלה את הקודם.  </w:t>
      </w:r>
    </w:p>
    <w:p w14:paraId="495FA3D3" w14:textId="77777777" w:rsidR="00E36956" w:rsidRPr="00E36956" w:rsidRDefault="00E36956" w:rsidP="00E36956">
      <w:pPr>
        <w:bidi/>
        <w:rPr>
          <w:rFonts w:cs="David" w:hint="cs"/>
          <w:rtl/>
        </w:rPr>
      </w:pPr>
    </w:p>
    <w:p w14:paraId="751CB93B" w14:textId="77777777" w:rsidR="00E36956" w:rsidRPr="00E36956" w:rsidRDefault="00E36956" w:rsidP="00E36956">
      <w:pPr>
        <w:bidi/>
        <w:ind w:firstLine="567"/>
        <w:rPr>
          <w:rFonts w:cs="David" w:hint="cs"/>
          <w:rtl/>
        </w:rPr>
      </w:pPr>
      <w:r w:rsidRPr="00E36956">
        <w:rPr>
          <w:rFonts w:cs="David" w:hint="cs"/>
          <w:rtl/>
        </w:rPr>
        <w:t xml:space="preserve">בקשת הממשלה להקדמת הדיון בהצעת חוק מועצת הצמחים (ייצור ושיווק)(תיקון), התשס"ו-2006. נמצא כאן אורי נוסבאום, נציג משרד החקלאות. אורי, תסביר לחברים גם מה הדחיפות של הפטור מחובת הנחה. </w:t>
      </w:r>
    </w:p>
    <w:p w14:paraId="69FAF5A1" w14:textId="77777777" w:rsidR="00E36956" w:rsidRPr="00E36956" w:rsidRDefault="00E36956" w:rsidP="00E36956">
      <w:pPr>
        <w:bidi/>
        <w:ind w:firstLine="567"/>
        <w:rPr>
          <w:rFonts w:cs="David" w:hint="cs"/>
          <w:rtl/>
        </w:rPr>
      </w:pPr>
    </w:p>
    <w:p w14:paraId="5BAE2297" w14:textId="77777777" w:rsidR="00E36956" w:rsidRPr="00E36956" w:rsidRDefault="00E36956" w:rsidP="00E36956">
      <w:pPr>
        <w:bidi/>
        <w:rPr>
          <w:rFonts w:cs="David" w:hint="cs"/>
          <w:u w:val="single"/>
          <w:rtl/>
        </w:rPr>
      </w:pPr>
      <w:r w:rsidRPr="00E36956">
        <w:rPr>
          <w:rFonts w:cs="David" w:hint="cs"/>
          <w:u w:val="single"/>
          <w:rtl/>
        </w:rPr>
        <w:t>אורי נוסבאום:</w:t>
      </w:r>
    </w:p>
    <w:p w14:paraId="4271D36C" w14:textId="77777777" w:rsidR="00E36956" w:rsidRPr="00E36956" w:rsidRDefault="00E36956" w:rsidP="00E36956">
      <w:pPr>
        <w:bidi/>
        <w:rPr>
          <w:rFonts w:cs="David" w:hint="cs"/>
          <w:rtl/>
        </w:rPr>
      </w:pPr>
    </w:p>
    <w:p w14:paraId="23C8A489" w14:textId="77777777" w:rsidR="00E36956" w:rsidRPr="00E36956" w:rsidRDefault="00E36956" w:rsidP="00E36956">
      <w:pPr>
        <w:bidi/>
        <w:ind w:firstLine="567"/>
        <w:rPr>
          <w:rFonts w:cs="David" w:hint="cs"/>
          <w:rtl/>
        </w:rPr>
      </w:pPr>
      <w:r w:rsidRPr="00E36956">
        <w:rPr>
          <w:rFonts w:cs="David" w:hint="cs"/>
          <w:rtl/>
        </w:rPr>
        <w:t xml:space="preserve">במסגרת חוק ההסדרים 2003 נעשה שינוי מרחיק לכת בנושא מבנה הסדרת ענפי הצמחים. במסגרת החוק אוחדו ארבע מועצות הייצור הצמחיות למועצת הצמחים, מועצה אחת. </w:t>
      </w:r>
    </w:p>
    <w:p w14:paraId="635CEE7D" w14:textId="77777777" w:rsidR="00E36956" w:rsidRPr="00E36956" w:rsidRDefault="00E36956" w:rsidP="00E36956">
      <w:pPr>
        <w:bidi/>
        <w:rPr>
          <w:rFonts w:cs="David" w:hint="cs"/>
          <w:rtl/>
        </w:rPr>
      </w:pPr>
    </w:p>
    <w:p w14:paraId="7F361FA0" w14:textId="77777777" w:rsidR="00E36956" w:rsidRPr="00E36956" w:rsidRDefault="00E36956" w:rsidP="00E36956">
      <w:pPr>
        <w:bidi/>
        <w:rPr>
          <w:rFonts w:cs="David" w:hint="cs"/>
          <w:u w:val="single"/>
          <w:rtl/>
        </w:rPr>
      </w:pPr>
      <w:r w:rsidRPr="00E36956">
        <w:rPr>
          <w:rFonts w:cs="David" w:hint="cs"/>
          <w:u w:val="single"/>
          <w:rtl/>
        </w:rPr>
        <w:t>אביגדור יצחקי:</w:t>
      </w:r>
    </w:p>
    <w:p w14:paraId="5A6844BE" w14:textId="77777777" w:rsidR="00E36956" w:rsidRPr="00E36956" w:rsidRDefault="00E36956" w:rsidP="00E36956">
      <w:pPr>
        <w:bidi/>
        <w:rPr>
          <w:rFonts w:cs="David" w:hint="cs"/>
          <w:rtl/>
        </w:rPr>
      </w:pPr>
    </w:p>
    <w:p w14:paraId="6D222488" w14:textId="77777777" w:rsidR="00E36956" w:rsidRPr="00E36956" w:rsidRDefault="00E36956" w:rsidP="00E36956">
      <w:pPr>
        <w:bidi/>
        <w:ind w:firstLine="567"/>
        <w:rPr>
          <w:rFonts w:cs="David" w:hint="cs"/>
          <w:rtl/>
        </w:rPr>
      </w:pPr>
      <w:r w:rsidRPr="00E36956">
        <w:rPr>
          <w:rFonts w:cs="David" w:hint="cs"/>
          <w:rtl/>
        </w:rPr>
        <w:t xml:space="preserve">השר הקודם עשה נכון ואיחד את כל המועצות. </w:t>
      </w:r>
    </w:p>
    <w:p w14:paraId="51E06ABE" w14:textId="77777777" w:rsidR="00E36956" w:rsidRPr="00E36956" w:rsidRDefault="00E36956" w:rsidP="00E36956">
      <w:pPr>
        <w:bidi/>
        <w:rPr>
          <w:rFonts w:cs="David" w:hint="cs"/>
          <w:rtl/>
        </w:rPr>
      </w:pPr>
    </w:p>
    <w:p w14:paraId="296BE63F" w14:textId="77777777" w:rsidR="00E36956" w:rsidRPr="00E36956" w:rsidRDefault="00E36956" w:rsidP="00E36956">
      <w:pPr>
        <w:bidi/>
        <w:rPr>
          <w:rFonts w:cs="David" w:hint="cs"/>
          <w:u w:val="single"/>
          <w:rtl/>
        </w:rPr>
      </w:pPr>
      <w:r w:rsidRPr="00E36956">
        <w:rPr>
          <w:rFonts w:cs="David" w:hint="cs"/>
          <w:u w:val="single"/>
          <w:rtl/>
        </w:rPr>
        <w:t>אורי נוסבאום:</w:t>
      </w:r>
    </w:p>
    <w:p w14:paraId="2B6CD5F4" w14:textId="77777777" w:rsidR="00E36956" w:rsidRPr="00E36956" w:rsidRDefault="00E36956" w:rsidP="00E36956">
      <w:pPr>
        <w:bidi/>
        <w:rPr>
          <w:rFonts w:cs="David" w:hint="cs"/>
          <w:rtl/>
        </w:rPr>
      </w:pPr>
    </w:p>
    <w:p w14:paraId="0958CE08" w14:textId="77777777" w:rsidR="00E36956" w:rsidRPr="00E36956" w:rsidRDefault="00E36956" w:rsidP="00E36956">
      <w:pPr>
        <w:bidi/>
        <w:rPr>
          <w:rFonts w:cs="David" w:hint="cs"/>
          <w:rtl/>
        </w:rPr>
      </w:pPr>
      <w:r w:rsidRPr="00E36956">
        <w:rPr>
          <w:rFonts w:cs="David" w:hint="cs"/>
          <w:rtl/>
        </w:rPr>
        <w:tab/>
        <w:t xml:space="preserve">במהלך הרפורמה הזאת הועברו רוב הסמכויות שהיו למועצות לסמכות השרים, שר החקלאות ושר התמ"ת. </w:t>
      </w:r>
    </w:p>
    <w:p w14:paraId="2EE4BAF6" w14:textId="77777777" w:rsidR="00E36956" w:rsidRPr="00E36956" w:rsidRDefault="00E36956" w:rsidP="00E36956">
      <w:pPr>
        <w:bidi/>
        <w:rPr>
          <w:rFonts w:cs="David" w:hint="cs"/>
          <w:rtl/>
        </w:rPr>
      </w:pPr>
    </w:p>
    <w:p w14:paraId="17E52FBC" w14:textId="77777777" w:rsidR="00E36956" w:rsidRPr="00E36956" w:rsidRDefault="00E36956" w:rsidP="00E36956">
      <w:pPr>
        <w:bidi/>
        <w:rPr>
          <w:rFonts w:cs="David" w:hint="cs"/>
          <w:u w:val="single"/>
          <w:rtl/>
        </w:rPr>
      </w:pPr>
      <w:r w:rsidRPr="00E36956">
        <w:rPr>
          <w:rFonts w:cs="David" w:hint="cs"/>
          <w:u w:val="single"/>
          <w:rtl/>
        </w:rPr>
        <w:t>גדעון סער:</w:t>
      </w:r>
    </w:p>
    <w:p w14:paraId="4E64F3E5" w14:textId="77777777" w:rsidR="00E36956" w:rsidRPr="00E36956" w:rsidRDefault="00E36956" w:rsidP="00E36956">
      <w:pPr>
        <w:bidi/>
        <w:rPr>
          <w:rFonts w:cs="David" w:hint="cs"/>
          <w:u w:val="single"/>
          <w:rtl/>
        </w:rPr>
      </w:pPr>
    </w:p>
    <w:p w14:paraId="11ED85AA" w14:textId="77777777" w:rsidR="00E36956" w:rsidRPr="00E36956" w:rsidRDefault="00E36956" w:rsidP="00E36956">
      <w:pPr>
        <w:bidi/>
        <w:rPr>
          <w:rFonts w:cs="David" w:hint="cs"/>
          <w:rtl/>
        </w:rPr>
      </w:pPr>
      <w:r w:rsidRPr="00E36956">
        <w:rPr>
          <w:rFonts w:cs="David" w:hint="cs"/>
          <w:rtl/>
        </w:rPr>
        <w:tab/>
        <w:t xml:space="preserve"> נשאלת מה הדחיפות לא מה היה ב-2003.</w:t>
      </w:r>
    </w:p>
    <w:p w14:paraId="602D8CB1" w14:textId="77777777" w:rsidR="00E36956" w:rsidRPr="00E36956" w:rsidRDefault="00E36956" w:rsidP="00E36956">
      <w:pPr>
        <w:bidi/>
        <w:rPr>
          <w:rFonts w:cs="David" w:hint="cs"/>
          <w:rtl/>
        </w:rPr>
      </w:pPr>
    </w:p>
    <w:p w14:paraId="4E7B5C82"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6D98CAE1" w14:textId="77777777" w:rsidR="00E36956" w:rsidRPr="00E36956" w:rsidRDefault="00E36956" w:rsidP="00E36956">
      <w:pPr>
        <w:bidi/>
        <w:rPr>
          <w:rFonts w:cs="David" w:hint="cs"/>
          <w:rtl/>
        </w:rPr>
      </w:pPr>
    </w:p>
    <w:p w14:paraId="19AC09E9" w14:textId="77777777" w:rsidR="00E36956" w:rsidRPr="00E36956" w:rsidRDefault="00E36956" w:rsidP="00E36956">
      <w:pPr>
        <w:bidi/>
        <w:rPr>
          <w:rFonts w:cs="David" w:hint="cs"/>
          <w:rtl/>
        </w:rPr>
      </w:pPr>
      <w:r w:rsidRPr="00E36956">
        <w:rPr>
          <w:rFonts w:cs="David" w:hint="cs"/>
          <w:rtl/>
        </w:rPr>
        <w:tab/>
        <w:t>אבל הוא מסביר, הוא יאמר את זה.</w:t>
      </w:r>
    </w:p>
    <w:p w14:paraId="7804DFF8" w14:textId="77777777" w:rsidR="00E36956" w:rsidRPr="00E36956" w:rsidRDefault="00E36956" w:rsidP="00E36956">
      <w:pPr>
        <w:bidi/>
        <w:rPr>
          <w:rFonts w:cs="David" w:hint="cs"/>
          <w:rtl/>
        </w:rPr>
      </w:pPr>
    </w:p>
    <w:p w14:paraId="6E11335D" w14:textId="77777777" w:rsidR="00E36956" w:rsidRPr="00E36956" w:rsidRDefault="00E36956" w:rsidP="00E36956">
      <w:pPr>
        <w:bidi/>
        <w:rPr>
          <w:rFonts w:cs="David" w:hint="cs"/>
          <w:u w:val="single"/>
          <w:rtl/>
        </w:rPr>
      </w:pPr>
      <w:r w:rsidRPr="00E36956">
        <w:rPr>
          <w:rFonts w:cs="David" w:hint="cs"/>
          <w:u w:val="single"/>
          <w:rtl/>
        </w:rPr>
        <w:t>אורי נוסבאום:</w:t>
      </w:r>
    </w:p>
    <w:p w14:paraId="24EC63CF" w14:textId="77777777" w:rsidR="00E36956" w:rsidRPr="00E36956" w:rsidRDefault="00E36956" w:rsidP="00E36956">
      <w:pPr>
        <w:bidi/>
        <w:rPr>
          <w:rFonts w:cs="David" w:hint="cs"/>
          <w:rtl/>
        </w:rPr>
      </w:pPr>
    </w:p>
    <w:p w14:paraId="1BBDBAC4" w14:textId="77777777" w:rsidR="00E36956" w:rsidRPr="00E36956" w:rsidRDefault="00E36956" w:rsidP="00E36956">
      <w:pPr>
        <w:bidi/>
        <w:ind w:firstLine="567"/>
        <w:rPr>
          <w:rFonts w:cs="David" w:hint="cs"/>
          <w:rtl/>
        </w:rPr>
      </w:pPr>
      <w:r w:rsidRPr="00E36956">
        <w:rPr>
          <w:rFonts w:cs="David" w:hint="cs"/>
          <w:rtl/>
        </w:rPr>
        <w:t xml:space="preserve">אני אעשה את זה קצר. לפני האיחוד הזה הייתה אוטונומיה למגדלים של כל ענף להסדיר את הענף שלהם. במסגרת העברת הסמכויות מהמועצות לשרים, האוטונומיה נלקחה לחלוטין, והיום המצב הוא שאין למגדלים השפעה. המגדלים הם רק גורם מייעץ כמעט בכל הנושאים, גם השוטפים, לשרים. </w:t>
      </w:r>
    </w:p>
    <w:p w14:paraId="58B2BE61" w14:textId="77777777" w:rsidR="00E36956" w:rsidRPr="00E36956" w:rsidRDefault="00E36956" w:rsidP="00E36956">
      <w:pPr>
        <w:bidi/>
        <w:rPr>
          <w:rFonts w:cs="David" w:hint="cs"/>
          <w:rtl/>
        </w:rPr>
      </w:pPr>
    </w:p>
    <w:p w14:paraId="5C3E6C86" w14:textId="77777777" w:rsidR="00E36956" w:rsidRPr="00E36956" w:rsidRDefault="00E36956" w:rsidP="00E36956">
      <w:pPr>
        <w:bidi/>
        <w:ind w:firstLine="567"/>
        <w:rPr>
          <w:rFonts w:cs="David" w:hint="cs"/>
          <w:rtl/>
        </w:rPr>
      </w:pPr>
      <w:r w:rsidRPr="00E36956">
        <w:rPr>
          <w:rFonts w:cs="David" w:hint="cs"/>
          <w:rtl/>
        </w:rPr>
        <w:t xml:space="preserve">השר הנוכחי שלום שמחון, מעוניין לשנות את אופן יישום הרפורמה, בצורה של החזרת סמכויות מהשרים למגדלים, בצורה של ניהול המערכת למניעת בזבוז כספי המגדלים באופן לא יעיל. גם בחוק היום הרבה סמכויות לא מופעלות על ידי המועצה. </w:t>
      </w:r>
    </w:p>
    <w:p w14:paraId="61D62FFD" w14:textId="77777777" w:rsidR="00E36956" w:rsidRPr="00E36956" w:rsidRDefault="00E36956" w:rsidP="00E36956">
      <w:pPr>
        <w:bidi/>
        <w:rPr>
          <w:rFonts w:cs="David" w:hint="cs"/>
          <w:rtl/>
        </w:rPr>
      </w:pPr>
    </w:p>
    <w:p w14:paraId="70FBD88B"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08AF5252" w14:textId="77777777" w:rsidR="00E36956" w:rsidRPr="00E36956" w:rsidRDefault="00E36956" w:rsidP="00E36956">
      <w:pPr>
        <w:bidi/>
        <w:rPr>
          <w:rFonts w:cs="David" w:hint="cs"/>
          <w:rtl/>
        </w:rPr>
      </w:pPr>
    </w:p>
    <w:p w14:paraId="48F5D726" w14:textId="77777777" w:rsidR="00E36956" w:rsidRPr="00E36956" w:rsidRDefault="00E36956" w:rsidP="00E36956">
      <w:pPr>
        <w:bidi/>
        <w:ind w:firstLine="567"/>
        <w:rPr>
          <w:rFonts w:cs="David" w:hint="cs"/>
          <w:rtl/>
        </w:rPr>
      </w:pPr>
      <w:r w:rsidRPr="00E36956">
        <w:rPr>
          <w:rFonts w:cs="David" w:hint="cs"/>
          <w:rtl/>
        </w:rPr>
        <w:t>למה זה דחוף?</w:t>
      </w:r>
    </w:p>
    <w:p w14:paraId="1A4BB1F6" w14:textId="77777777" w:rsidR="00E36956" w:rsidRPr="00E36956" w:rsidRDefault="00E36956" w:rsidP="00E36956">
      <w:pPr>
        <w:bidi/>
        <w:rPr>
          <w:rFonts w:cs="David" w:hint="cs"/>
          <w:rtl/>
        </w:rPr>
      </w:pPr>
      <w:r w:rsidRPr="00E36956">
        <w:rPr>
          <w:rFonts w:cs="David" w:hint="cs"/>
          <w:rtl/>
        </w:rPr>
        <w:t xml:space="preserve"> </w:t>
      </w:r>
    </w:p>
    <w:p w14:paraId="64F6E615" w14:textId="77777777" w:rsidR="00E36956" w:rsidRPr="00E36956" w:rsidRDefault="00E36956" w:rsidP="00E36956">
      <w:pPr>
        <w:bidi/>
        <w:rPr>
          <w:rFonts w:cs="David" w:hint="cs"/>
          <w:rtl/>
        </w:rPr>
      </w:pPr>
    </w:p>
    <w:p w14:paraId="6EE5AAEA" w14:textId="77777777" w:rsidR="00E36956" w:rsidRPr="00E36956" w:rsidRDefault="00E36956" w:rsidP="00E36956">
      <w:pPr>
        <w:bidi/>
        <w:rPr>
          <w:rFonts w:cs="David" w:hint="cs"/>
          <w:rtl/>
        </w:rPr>
      </w:pPr>
    </w:p>
    <w:p w14:paraId="7BDAB370" w14:textId="77777777" w:rsidR="00E36956" w:rsidRPr="00E36956" w:rsidRDefault="00E36956" w:rsidP="00E36956">
      <w:pPr>
        <w:bidi/>
        <w:rPr>
          <w:rFonts w:cs="David" w:hint="cs"/>
          <w:u w:val="single"/>
          <w:rtl/>
        </w:rPr>
      </w:pPr>
      <w:r w:rsidRPr="00E36956">
        <w:rPr>
          <w:rFonts w:cs="David" w:hint="cs"/>
          <w:u w:val="single"/>
          <w:rtl/>
        </w:rPr>
        <w:t>אורי נוסבאום:</w:t>
      </w:r>
    </w:p>
    <w:p w14:paraId="1022C734" w14:textId="77777777" w:rsidR="00E36956" w:rsidRPr="00E36956" w:rsidRDefault="00E36956" w:rsidP="00E36956">
      <w:pPr>
        <w:bidi/>
        <w:rPr>
          <w:rFonts w:cs="David" w:hint="cs"/>
          <w:rtl/>
        </w:rPr>
      </w:pPr>
    </w:p>
    <w:p w14:paraId="2140BE94" w14:textId="77777777" w:rsidR="00E36956" w:rsidRPr="00E36956" w:rsidRDefault="00E36956" w:rsidP="00E36956">
      <w:pPr>
        <w:bidi/>
        <w:rPr>
          <w:rFonts w:cs="David" w:hint="cs"/>
          <w:rtl/>
        </w:rPr>
      </w:pPr>
      <w:r w:rsidRPr="00E36956">
        <w:rPr>
          <w:rFonts w:cs="David" w:hint="cs"/>
          <w:rtl/>
        </w:rPr>
        <w:tab/>
        <w:t>לאחרונה עברו תקנות לבחירות דמוקרטיות של המגדלים במועצה. וההליך שנקבע בתקנון הוא שעד סוף אוקטובר השנה תיבחר מועצה קבועה בהליך הזה. ההליך בעצם כבר היה צריך להתחיל בימים האלו, והוא מעוכב בגלל הרצון של השר לבחון את כל השינויים הללו של המועצה, כדי שלא ייווצר מצב - - - המבנה של המועצה כפי שהוא היום בחוק. רוצים גם למנוע בזבוז כספים בהליך הזה, שהוא מסורבל וארוך, ויוקמו המון ועדות קלפי, ייצוג, וזה בסך הכל כספי מגדלים, כל ההליך הזה צריך להיות ממומן על ידי המועצה, שממומנת על ידי כספי המגדלים. על מנת למנוע את הבזבוז הזה ועל מנת לאפשר לשר לשקול איזה שינוי צריך לעשות. צריך למנוע את הבזבוז הזה על מנת לאפשר לשר לשקול איזה שינוי צריך לעשות, כי ברור שצריך לעשות איזשהו שינוי. לכן הדחיפות.</w:t>
      </w:r>
    </w:p>
    <w:p w14:paraId="4BDBFF71" w14:textId="77777777" w:rsidR="00E36956" w:rsidRPr="00E36956" w:rsidRDefault="00E36956" w:rsidP="00E36956">
      <w:pPr>
        <w:bidi/>
        <w:rPr>
          <w:rFonts w:cs="David" w:hint="cs"/>
          <w:rtl/>
        </w:rPr>
      </w:pPr>
    </w:p>
    <w:p w14:paraId="51E37D6C"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1F4F7D3D" w14:textId="77777777" w:rsidR="00E36956" w:rsidRPr="00E36956" w:rsidRDefault="00E36956" w:rsidP="00E36956">
      <w:pPr>
        <w:bidi/>
        <w:rPr>
          <w:rFonts w:cs="David" w:hint="cs"/>
          <w:rtl/>
        </w:rPr>
      </w:pPr>
    </w:p>
    <w:p w14:paraId="4784614E" w14:textId="77777777" w:rsidR="00E36956" w:rsidRPr="00E36956" w:rsidRDefault="00E36956" w:rsidP="00E36956">
      <w:pPr>
        <w:bidi/>
        <w:rPr>
          <w:rFonts w:cs="David" w:hint="cs"/>
          <w:rtl/>
        </w:rPr>
      </w:pPr>
      <w:r w:rsidRPr="00E36956">
        <w:rPr>
          <w:rFonts w:cs="David" w:hint="cs"/>
          <w:rtl/>
        </w:rPr>
        <w:tab/>
        <w:t>כן, חבר הכנסת סער.</w:t>
      </w:r>
    </w:p>
    <w:p w14:paraId="3C95C680" w14:textId="77777777" w:rsidR="00E36956" w:rsidRPr="00E36956" w:rsidRDefault="00E36956" w:rsidP="00E36956">
      <w:pPr>
        <w:bidi/>
        <w:rPr>
          <w:rFonts w:cs="David" w:hint="cs"/>
          <w:rtl/>
        </w:rPr>
      </w:pPr>
    </w:p>
    <w:p w14:paraId="58ECFC2F" w14:textId="77777777" w:rsidR="00E36956" w:rsidRPr="00E36956" w:rsidRDefault="00E36956" w:rsidP="00E36956">
      <w:pPr>
        <w:bidi/>
        <w:rPr>
          <w:rFonts w:cs="David" w:hint="cs"/>
          <w:u w:val="single"/>
          <w:rtl/>
        </w:rPr>
      </w:pPr>
      <w:r w:rsidRPr="00E36956">
        <w:rPr>
          <w:rFonts w:cs="David" w:hint="cs"/>
          <w:u w:val="single"/>
          <w:rtl/>
        </w:rPr>
        <w:t>גדעון סער:</w:t>
      </w:r>
    </w:p>
    <w:p w14:paraId="16936F31" w14:textId="77777777" w:rsidR="00E36956" w:rsidRPr="00E36956" w:rsidRDefault="00E36956" w:rsidP="00E36956">
      <w:pPr>
        <w:bidi/>
        <w:rPr>
          <w:rFonts w:cs="David" w:hint="cs"/>
          <w:u w:val="single"/>
          <w:rtl/>
        </w:rPr>
      </w:pPr>
    </w:p>
    <w:p w14:paraId="311D75A8" w14:textId="77777777" w:rsidR="00E36956" w:rsidRPr="00E36956" w:rsidRDefault="00E36956" w:rsidP="00E36956">
      <w:pPr>
        <w:bidi/>
        <w:rPr>
          <w:rFonts w:cs="David" w:hint="cs"/>
          <w:rtl/>
        </w:rPr>
      </w:pPr>
      <w:r w:rsidRPr="00E36956">
        <w:rPr>
          <w:rFonts w:cs="David" w:hint="cs"/>
          <w:rtl/>
        </w:rPr>
        <w:tab/>
        <w:t xml:space="preserve"> קשה היה מאד להבין מדברי נוסבאום מהי הדחיפות. שמענו היסטוריה ארוכה. </w:t>
      </w:r>
    </w:p>
    <w:p w14:paraId="5237731D" w14:textId="77777777" w:rsidR="00E36956" w:rsidRPr="00E36956" w:rsidRDefault="00E36956" w:rsidP="00E36956">
      <w:pPr>
        <w:bidi/>
        <w:rPr>
          <w:rFonts w:cs="David" w:hint="cs"/>
          <w:rtl/>
        </w:rPr>
      </w:pPr>
    </w:p>
    <w:p w14:paraId="34480B82" w14:textId="77777777" w:rsidR="00E36956" w:rsidRPr="00E36956" w:rsidRDefault="00E36956" w:rsidP="00E36956">
      <w:pPr>
        <w:bidi/>
        <w:rPr>
          <w:rFonts w:cs="David" w:hint="cs"/>
          <w:u w:val="single"/>
          <w:rtl/>
        </w:rPr>
      </w:pPr>
      <w:r w:rsidRPr="00E36956">
        <w:rPr>
          <w:rFonts w:cs="David" w:hint="cs"/>
          <w:u w:val="single"/>
          <w:rtl/>
        </w:rPr>
        <w:t>אביגדור יצחקי:</w:t>
      </w:r>
    </w:p>
    <w:p w14:paraId="4AEE4A40" w14:textId="77777777" w:rsidR="00E36956" w:rsidRPr="00E36956" w:rsidRDefault="00E36956" w:rsidP="00E36956">
      <w:pPr>
        <w:bidi/>
        <w:rPr>
          <w:rFonts w:cs="David" w:hint="cs"/>
          <w:u w:val="single"/>
          <w:rtl/>
        </w:rPr>
      </w:pPr>
    </w:p>
    <w:p w14:paraId="32A352CA" w14:textId="77777777" w:rsidR="00E36956" w:rsidRPr="00E36956" w:rsidRDefault="00E36956" w:rsidP="00E36956">
      <w:pPr>
        <w:bidi/>
        <w:ind w:firstLine="567"/>
        <w:rPr>
          <w:rFonts w:cs="David" w:hint="cs"/>
          <w:rtl/>
        </w:rPr>
      </w:pPr>
      <w:r w:rsidRPr="00E36956">
        <w:rPr>
          <w:rFonts w:cs="David" w:hint="cs"/>
          <w:rtl/>
        </w:rPr>
        <w:t>אבל זה לא מה שכתוב בחוק.</w:t>
      </w:r>
    </w:p>
    <w:p w14:paraId="3EABEB8C" w14:textId="77777777" w:rsidR="00E36956" w:rsidRPr="00E36956" w:rsidRDefault="00E36956" w:rsidP="00E36956">
      <w:pPr>
        <w:bidi/>
        <w:ind w:firstLine="567"/>
        <w:rPr>
          <w:rFonts w:cs="David" w:hint="cs"/>
          <w:rtl/>
        </w:rPr>
      </w:pPr>
    </w:p>
    <w:p w14:paraId="64781D5E"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6F0B923C" w14:textId="77777777" w:rsidR="00E36956" w:rsidRPr="00E36956" w:rsidRDefault="00E36956" w:rsidP="00E36956">
      <w:pPr>
        <w:bidi/>
        <w:ind w:firstLine="567"/>
        <w:rPr>
          <w:rFonts w:cs="David" w:hint="cs"/>
          <w:rtl/>
        </w:rPr>
      </w:pPr>
    </w:p>
    <w:p w14:paraId="29F60800" w14:textId="77777777" w:rsidR="00E36956" w:rsidRPr="00E36956" w:rsidRDefault="00E36956" w:rsidP="00E36956">
      <w:pPr>
        <w:bidi/>
        <w:ind w:firstLine="567"/>
        <w:rPr>
          <w:rFonts w:cs="David" w:hint="cs"/>
          <w:rtl/>
        </w:rPr>
      </w:pPr>
      <w:r w:rsidRPr="00E36956">
        <w:rPr>
          <w:rFonts w:cs="David" w:hint="cs"/>
          <w:rtl/>
        </w:rPr>
        <w:t>בסדר, אני אאפשר לך - - -</w:t>
      </w:r>
    </w:p>
    <w:p w14:paraId="5E9DB9BF" w14:textId="77777777" w:rsidR="00E36956" w:rsidRPr="00E36956" w:rsidRDefault="00E36956" w:rsidP="00E36956">
      <w:pPr>
        <w:bidi/>
        <w:rPr>
          <w:rFonts w:cs="David" w:hint="cs"/>
          <w:rtl/>
        </w:rPr>
      </w:pPr>
    </w:p>
    <w:p w14:paraId="63EBB4BE" w14:textId="77777777" w:rsidR="00E36956" w:rsidRPr="00E36956" w:rsidRDefault="00E36956" w:rsidP="00E36956">
      <w:pPr>
        <w:bidi/>
        <w:rPr>
          <w:rFonts w:cs="David" w:hint="cs"/>
          <w:u w:val="single"/>
          <w:rtl/>
        </w:rPr>
      </w:pPr>
      <w:r w:rsidRPr="00E36956">
        <w:rPr>
          <w:rFonts w:cs="David" w:hint="cs"/>
          <w:u w:val="single"/>
          <w:rtl/>
        </w:rPr>
        <w:t>גדעון סער:</w:t>
      </w:r>
    </w:p>
    <w:p w14:paraId="6481CD7D" w14:textId="77777777" w:rsidR="00E36956" w:rsidRPr="00E36956" w:rsidRDefault="00E36956" w:rsidP="00E36956">
      <w:pPr>
        <w:bidi/>
        <w:rPr>
          <w:rFonts w:cs="David" w:hint="cs"/>
          <w:u w:val="single"/>
          <w:rtl/>
        </w:rPr>
      </w:pPr>
    </w:p>
    <w:p w14:paraId="62B526E6" w14:textId="77777777" w:rsidR="00E36956" w:rsidRPr="00E36956" w:rsidRDefault="00E36956" w:rsidP="00E36956">
      <w:pPr>
        <w:bidi/>
        <w:rPr>
          <w:rFonts w:cs="David" w:hint="cs"/>
          <w:rtl/>
        </w:rPr>
      </w:pPr>
      <w:r w:rsidRPr="00E36956">
        <w:rPr>
          <w:rFonts w:cs="David" w:hint="cs"/>
          <w:rtl/>
        </w:rPr>
        <w:tab/>
        <w:t xml:space="preserve">אני קורא את החוק, שיהיה כתוב, במקום זנים מזיתים סוריים זיתי שמן, למשל. זה חשוב מאד, אני לא מתנגד.  </w:t>
      </w:r>
    </w:p>
    <w:p w14:paraId="5AA2345F" w14:textId="77777777" w:rsidR="00E36956" w:rsidRPr="00E36956" w:rsidRDefault="00E36956" w:rsidP="00E36956">
      <w:pPr>
        <w:bidi/>
        <w:rPr>
          <w:rFonts w:cs="David" w:hint="cs"/>
          <w:rtl/>
        </w:rPr>
      </w:pPr>
    </w:p>
    <w:p w14:paraId="1BC01328" w14:textId="77777777" w:rsidR="00E36956" w:rsidRPr="00E36956" w:rsidRDefault="00E36956" w:rsidP="00E36956">
      <w:pPr>
        <w:bidi/>
        <w:rPr>
          <w:rFonts w:cs="David" w:hint="cs"/>
          <w:u w:val="single"/>
          <w:rtl/>
        </w:rPr>
      </w:pPr>
      <w:r w:rsidRPr="00E36956">
        <w:rPr>
          <w:rFonts w:cs="David" w:hint="cs"/>
          <w:u w:val="single"/>
          <w:rtl/>
        </w:rPr>
        <w:t>אביגדור יצחקי:</w:t>
      </w:r>
    </w:p>
    <w:p w14:paraId="32AB9590" w14:textId="77777777" w:rsidR="00E36956" w:rsidRPr="00E36956" w:rsidRDefault="00E36956" w:rsidP="00E36956">
      <w:pPr>
        <w:bidi/>
        <w:rPr>
          <w:rFonts w:cs="David" w:hint="cs"/>
          <w:rtl/>
        </w:rPr>
      </w:pPr>
    </w:p>
    <w:p w14:paraId="7B957958" w14:textId="77777777" w:rsidR="00E36956" w:rsidRPr="00E36956" w:rsidRDefault="00E36956" w:rsidP="00E36956">
      <w:pPr>
        <w:bidi/>
        <w:ind w:firstLine="567"/>
        <w:rPr>
          <w:rFonts w:cs="David" w:hint="cs"/>
          <w:rtl/>
        </w:rPr>
      </w:pPr>
      <w:r w:rsidRPr="00E36956">
        <w:rPr>
          <w:rFonts w:cs="David" w:hint="cs"/>
          <w:rtl/>
        </w:rPr>
        <w:t xml:space="preserve">יוותר לי חבר הכנסת סער </w:t>
      </w:r>
      <w:r w:rsidRPr="00E36956">
        <w:rPr>
          <w:rFonts w:cs="David"/>
          <w:rtl/>
        </w:rPr>
        <w:t>–</w:t>
      </w:r>
      <w:r w:rsidRPr="00E36956">
        <w:rPr>
          <w:rFonts w:cs="David" w:hint="cs"/>
          <w:rtl/>
        </w:rPr>
        <w:t xml:space="preserve"> אתה מוותר לי </w:t>
      </w:r>
      <w:r w:rsidRPr="00E36956">
        <w:rPr>
          <w:rFonts w:cs="David"/>
          <w:rtl/>
        </w:rPr>
        <w:t>–</w:t>
      </w:r>
      <w:r w:rsidRPr="00E36956">
        <w:rPr>
          <w:rFonts w:cs="David" w:hint="cs"/>
          <w:rtl/>
        </w:rPr>
        <w:t xml:space="preserve">  יש מועצת צמחים, מועצת הצמחים קיימת, היא עובדת, היא פועלת, היא חושבת ובועטת. דרך אגב, הקים אותה השר ישראל כץ בהתנגדותו הנחרצת של השר שלום שמחון.</w:t>
      </w:r>
    </w:p>
    <w:p w14:paraId="305D227A" w14:textId="77777777" w:rsidR="00E36956" w:rsidRPr="00E36956" w:rsidRDefault="00E36956" w:rsidP="00E36956">
      <w:pPr>
        <w:bidi/>
        <w:rPr>
          <w:rFonts w:cs="David" w:hint="cs"/>
          <w:rtl/>
        </w:rPr>
      </w:pPr>
    </w:p>
    <w:p w14:paraId="00005F64" w14:textId="77777777" w:rsidR="00E36956" w:rsidRPr="00E36956" w:rsidRDefault="00E36956" w:rsidP="00E36956">
      <w:pPr>
        <w:bidi/>
        <w:rPr>
          <w:rFonts w:cs="David" w:hint="cs"/>
          <w:u w:val="single"/>
          <w:rtl/>
        </w:rPr>
      </w:pPr>
      <w:r w:rsidRPr="00E36956">
        <w:rPr>
          <w:rFonts w:cs="David" w:hint="cs"/>
          <w:u w:val="single"/>
          <w:rtl/>
        </w:rPr>
        <w:t>קולט אביטל:</w:t>
      </w:r>
    </w:p>
    <w:p w14:paraId="2958343B" w14:textId="77777777" w:rsidR="00E36956" w:rsidRPr="00E36956" w:rsidRDefault="00E36956" w:rsidP="00E36956">
      <w:pPr>
        <w:bidi/>
        <w:ind w:firstLine="567"/>
        <w:rPr>
          <w:rFonts w:cs="David" w:hint="cs"/>
          <w:rtl/>
        </w:rPr>
      </w:pPr>
    </w:p>
    <w:p w14:paraId="37D8780E" w14:textId="77777777" w:rsidR="00E36956" w:rsidRPr="00E36956" w:rsidRDefault="00E36956" w:rsidP="00E36956">
      <w:pPr>
        <w:bidi/>
        <w:ind w:firstLine="567"/>
        <w:rPr>
          <w:rFonts w:cs="David" w:hint="cs"/>
          <w:rtl/>
        </w:rPr>
      </w:pPr>
      <w:r w:rsidRPr="00E36956">
        <w:rPr>
          <w:rFonts w:cs="David" w:hint="cs"/>
          <w:rtl/>
        </w:rPr>
        <w:t xml:space="preserve">נכון. והפעלנו את החוק הזה בכנסת. </w:t>
      </w:r>
    </w:p>
    <w:p w14:paraId="06827054" w14:textId="77777777" w:rsidR="00E36956" w:rsidRPr="00E36956" w:rsidRDefault="00E36956" w:rsidP="00E36956">
      <w:pPr>
        <w:bidi/>
        <w:rPr>
          <w:rFonts w:cs="David" w:hint="cs"/>
          <w:rtl/>
        </w:rPr>
      </w:pPr>
    </w:p>
    <w:p w14:paraId="551C05AE" w14:textId="77777777" w:rsidR="00E36956" w:rsidRPr="00E36956" w:rsidRDefault="00E36956" w:rsidP="00E36956">
      <w:pPr>
        <w:bidi/>
        <w:rPr>
          <w:rFonts w:cs="David" w:hint="cs"/>
          <w:u w:val="single"/>
          <w:rtl/>
        </w:rPr>
      </w:pPr>
      <w:r w:rsidRPr="00E36956">
        <w:rPr>
          <w:rFonts w:cs="David" w:hint="cs"/>
          <w:u w:val="single"/>
          <w:rtl/>
        </w:rPr>
        <w:t>אביגדור יצחקי:</w:t>
      </w:r>
    </w:p>
    <w:p w14:paraId="2F12C2C6" w14:textId="77777777" w:rsidR="00E36956" w:rsidRPr="00E36956" w:rsidRDefault="00E36956" w:rsidP="00E36956">
      <w:pPr>
        <w:bidi/>
        <w:rPr>
          <w:rFonts w:cs="David" w:hint="cs"/>
          <w:rtl/>
        </w:rPr>
      </w:pPr>
    </w:p>
    <w:p w14:paraId="7DC6E23E" w14:textId="77777777" w:rsidR="00E36956" w:rsidRPr="00E36956" w:rsidRDefault="00E36956" w:rsidP="00E36956">
      <w:pPr>
        <w:bidi/>
        <w:rPr>
          <w:rFonts w:cs="David" w:hint="cs"/>
          <w:rtl/>
        </w:rPr>
      </w:pPr>
      <w:r w:rsidRPr="00E36956">
        <w:rPr>
          <w:rFonts w:cs="David" w:hint="cs"/>
          <w:rtl/>
        </w:rPr>
        <w:tab/>
        <w:t>אבל איך אמרו כבר חכמינו זכרונם לברכה? דברים שרואים מפה לא רואים משם. כל מטרת התוספת הזאת היא להכליל גם את החלק של הזיתים וגם של היין בתוך מועצת הצמחים.</w:t>
      </w:r>
    </w:p>
    <w:p w14:paraId="51E26D31" w14:textId="77777777" w:rsidR="00E36956" w:rsidRPr="00E36956" w:rsidRDefault="00E36956" w:rsidP="00E36956">
      <w:pPr>
        <w:bidi/>
        <w:rPr>
          <w:rFonts w:cs="David" w:hint="cs"/>
          <w:rtl/>
        </w:rPr>
      </w:pPr>
    </w:p>
    <w:p w14:paraId="7683D6A0" w14:textId="77777777" w:rsidR="00E36956" w:rsidRPr="00E36956" w:rsidRDefault="00E36956" w:rsidP="00E36956">
      <w:pPr>
        <w:bidi/>
        <w:rPr>
          <w:rFonts w:cs="David" w:hint="cs"/>
          <w:u w:val="single"/>
          <w:rtl/>
        </w:rPr>
      </w:pPr>
      <w:r w:rsidRPr="00E36956">
        <w:rPr>
          <w:rFonts w:cs="David" w:hint="cs"/>
          <w:u w:val="single"/>
          <w:rtl/>
        </w:rPr>
        <w:t>גדעון סער:</w:t>
      </w:r>
    </w:p>
    <w:p w14:paraId="3ACDB28F" w14:textId="77777777" w:rsidR="00E36956" w:rsidRPr="00E36956" w:rsidRDefault="00E36956" w:rsidP="00E36956">
      <w:pPr>
        <w:bidi/>
        <w:rPr>
          <w:rFonts w:cs="David" w:hint="cs"/>
          <w:u w:val="single"/>
          <w:rtl/>
        </w:rPr>
      </w:pPr>
    </w:p>
    <w:p w14:paraId="0047EA4D" w14:textId="77777777" w:rsidR="00E36956" w:rsidRPr="00E36956" w:rsidRDefault="00E36956" w:rsidP="00E36956">
      <w:pPr>
        <w:bidi/>
        <w:rPr>
          <w:rFonts w:cs="David" w:hint="cs"/>
          <w:rtl/>
        </w:rPr>
      </w:pPr>
      <w:r w:rsidRPr="00E36956">
        <w:rPr>
          <w:rFonts w:cs="David" w:hint="cs"/>
          <w:rtl/>
        </w:rPr>
        <w:tab/>
        <w:t xml:space="preserve"> חשוב ביותר, אבל לא דחוף. </w:t>
      </w:r>
    </w:p>
    <w:p w14:paraId="61F430FC" w14:textId="77777777" w:rsidR="00E36956" w:rsidRPr="00E36956" w:rsidRDefault="00E36956" w:rsidP="00E36956">
      <w:pPr>
        <w:bidi/>
        <w:rPr>
          <w:rFonts w:cs="David" w:hint="cs"/>
          <w:rtl/>
        </w:rPr>
      </w:pPr>
    </w:p>
    <w:p w14:paraId="70082968" w14:textId="77777777" w:rsidR="00E36956" w:rsidRPr="00E36956" w:rsidRDefault="00E36956" w:rsidP="00E36956">
      <w:pPr>
        <w:bidi/>
        <w:rPr>
          <w:rFonts w:cs="David" w:hint="cs"/>
          <w:u w:val="single"/>
          <w:rtl/>
        </w:rPr>
      </w:pPr>
      <w:r w:rsidRPr="00E36956">
        <w:rPr>
          <w:rFonts w:cs="David" w:hint="cs"/>
          <w:u w:val="single"/>
          <w:rtl/>
        </w:rPr>
        <w:t>אביגדור יצחקי:</w:t>
      </w:r>
    </w:p>
    <w:p w14:paraId="04297EA9" w14:textId="77777777" w:rsidR="00E36956" w:rsidRPr="00E36956" w:rsidRDefault="00E36956" w:rsidP="00E36956">
      <w:pPr>
        <w:bidi/>
        <w:rPr>
          <w:rFonts w:cs="David" w:hint="cs"/>
          <w:rtl/>
        </w:rPr>
      </w:pPr>
    </w:p>
    <w:p w14:paraId="46ECC0E2" w14:textId="77777777" w:rsidR="00E36956" w:rsidRPr="00E36956" w:rsidRDefault="00E36956" w:rsidP="00E36956">
      <w:pPr>
        <w:bidi/>
        <w:rPr>
          <w:rFonts w:cs="David" w:hint="cs"/>
          <w:rtl/>
        </w:rPr>
      </w:pPr>
      <w:r w:rsidRPr="00E36956">
        <w:rPr>
          <w:rFonts w:cs="David" w:hint="cs"/>
          <w:rtl/>
        </w:rPr>
        <w:tab/>
        <w:t xml:space="preserve">האמת היא שזו מטרה מאד ראויה וצריך לעשות את הדבר הזה. מאחר ששר החקלאות לא דיבר אתי, לאור זה אני מבקש התייעצות סיעתית עד מחר, ולדחות את הנושא הזה מסדר היום. תודה רבה. </w:t>
      </w:r>
    </w:p>
    <w:p w14:paraId="03B06D61" w14:textId="77777777" w:rsidR="00E36956" w:rsidRPr="00E36956" w:rsidRDefault="00E36956" w:rsidP="00E36956">
      <w:pPr>
        <w:bidi/>
        <w:rPr>
          <w:rFonts w:cs="David" w:hint="cs"/>
          <w:rtl/>
        </w:rPr>
      </w:pPr>
    </w:p>
    <w:p w14:paraId="2260DC76" w14:textId="77777777" w:rsidR="00E36956" w:rsidRPr="00E36956" w:rsidRDefault="00E36956" w:rsidP="00E36956">
      <w:pPr>
        <w:bidi/>
        <w:rPr>
          <w:rFonts w:cs="David"/>
          <w:rtl/>
        </w:rPr>
      </w:pPr>
      <w:r w:rsidRPr="00E36956">
        <w:rPr>
          <w:rFonts w:cs="David" w:hint="eastAsia"/>
          <w:u w:val="single"/>
          <w:rtl/>
        </w:rPr>
        <w:t>אורי</w:t>
      </w:r>
      <w:r w:rsidRPr="00E36956">
        <w:rPr>
          <w:rFonts w:cs="David"/>
          <w:u w:val="single"/>
          <w:rtl/>
        </w:rPr>
        <w:t xml:space="preserve"> אריאל:</w:t>
      </w:r>
    </w:p>
    <w:p w14:paraId="78F65383" w14:textId="77777777" w:rsidR="00E36956" w:rsidRPr="00E36956" w:rsidRDefault="00E36956" w:rsidP="00E36956">
      <w:pPr>
        <w:bidi/>
        <w:rPr>
          <w:rFonts w:cs="David"/>
          <w:rtl/>
        </w:rPr>
      </w:pPr>
    </w:p>
    <w:p w14:paraId="1CEEAEB8" w14:textId="77777777" w:rsidR="00E36956" w:rsidRPr="00E36956" w:rsidRDefault="00E36956" w:rsidP="00E36956">
      <w:pPr>
        <w:bidi/>
        <w:rPr>
          <w:rFonts w:cs="David" w:hint="cs"/>
          <w:rtl/>
        </w:rPr>
      </w:pPr>
      <w:r w:rsidRPr="00E36956">
        <w:rPr>
          <w:rFonts w:cs="David"/>
          <w:rtl/>
        </w:rPr>
        <w:tab/>
      </w:r>
      <w:r w:rsidRPr="00E36956">
        <w:rPr>
          <w:rFonts w:cs="David" w:hint="cs"/>
          <w:rtl/>
        </w:rPr>
        <w:t xml:space="preserve"> קח את הזמן, אביגדור. קח.</w:t>
      </w:r>
    </w:p>
    <w:p w14:paraId="0BB19280" w14:textId="77777777" w:rsidR="00E36956" w:rsidRPr="00E36956" w:rsidRDefault="00E36956" w:rsidP="00E36956">
      <w:pPr>
        <w:bidi/>
        <w:rPr>
          <w:rFonts w:cs="David" w:hint="cs"/>
          <w:rtl/>
        </w:rPr>
      </w:pPr>
    </w:p>
    <w:p w14:paraId="364E012E"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699022E4" w14:textId="77777777" w:rsidR="00E36956" w:rsidRPr="00E36956" w:rsidRDefault="00E36956" w:rsidP="00E36956">
      <w:pPr>
        <w:bidi/>
        <w:rPr>
          <w:rFonts w:cs="David" w:hint="cs"/>
          <w:rtl/>
        </w:rPr>
      </w:pPr>
    </w:p>
    <w:p w14:paraId="59977538" w14:textId="77777777" w:rsidR="00E36956" w:rsidRPr="00E36956" w:rsidRDefault="00E36956" w:rsidP="00E36956">
      <w:pPr>
        <w:bidi/>
        <w:rPr>
          <w:rFonts w:cs="David" w:hint="cs"/>
          <w:rtl/>
        </w:rPr>
      </w:pPr>
      <w:r w:rsidRPr="00E36956">
        <w:rPr>
          <w:rFonts w:cs="David" w:hint="cs"/>
          <w:rtl/>
        </w:rPr>
        <w:tab/>
        <w:t xml:space="preserve">יש לך זמן להתייעצות סיעתית. </w:t>
      </w:r>
    </w:p>
    <w:p w14:paraId="2278D0DE" w14:textId="77777777" w:rsidR="00E36956" w:rsidRPr="00E36956" w:rsidRDefault="00E36956" w:rsidP="00E36956">
      <w:pPr>
        <w:bidi/>
        <w:rPr>
          <w:rFonts w:cs="David" w:hint="cs"/>
          <w:rtl/>
        </w:rPr>
      </w:pPr>
    </w:p>
    <w:p w14:paraId="0FF1A13A" w14:textId="77777777" w:rsidR="00E36956" w:rsidRPr="00E36956" w:rsidRDefault="00E36956" w:rsidP="00E36956">
      <w:pPr>
        <w:bidi/>
        <w:ind w:firstLine="567"/>
        <w:rPr>
          <w:rFonts w:cs="David" w:hint="cs"/>
          <w:rtl/>
        </w:rPr>
      </w:pPr>
    </w:p>
    <w:p w14:paraId="43C2F9F9" w14:textId="77777777" w:rsidR="00E36956" w:rsidRPr="00E36956" w:rsidRDefault="00E36956" w:rsidP="00E36956">
      <w:pPr>
        <w:bidi/>
        <w:ind w:firstLine="567"/>
        <w:rPr>
          <w:rFonts w:cs="David" w:hint="cs"/>
          <w:rtl/>
        </w:rPr>
      </w:pPr>
    </w:p>
    <w:p w14:paraId="29FC9F5F" w14:textId="77777777" w:rsidR="00E36956" w:rsidRPr="00E36956" w:rsidRDefault="00E36956" w:rsidP="00E36956">
      <w:pPr>
        <w:bidi/>
        <w:ind w:firstLine="567"/>
        <w:rPr>
          <w:rFonts w:cs="David" w:hint="cs"/>
          <w:rtl/>
        </w:rPr>
      </w:pPr>
    </w:p>
    <w:p w14:paraId="5B7AD827" w14:textId="77777777" w:rsidR="00E36956" w:rsidRPr="00E36956" w:rsidRDefault="00E36956" w:rsidP="00E36956">
      <w:pPr>
        <w:bidi/>
        <w:ind w:firstLine="567"/>
        <w:rPr>
          <w:rFonts w:cs="David" w:hint="cs"/>
          <w:rtl/>
        </w:rPr>
      </w:pPr>
    </w:p>
    <w:p w14:paraId="12C32570" w14:textId="77777777" w:rsidR="00E36956" w:rsidRPr="00E36956" w:rsidRDefault="00E36956" w:rsidP="00E36956">
      <w:pPr>
        <w:bidi/>
        <w:ind w:firstLine="567"/>
        <w:rPr>
          <w:rFonts w:cs="David" w:hint="cs"/>
          <w:rtl/>
        </w:rPr>
      </w:pPr>
    </w:p>
    <w:p w14:paraId="63800849" w14:textId="77777777" w:rsidR="00E36956" w:rsidRPr="00E36956" w:rsidRDefault="00E36956" w:rsidP="00E36956">
      <w:pPr>
        <w:bidi/>
        <w:ind w:firstLine="567"/>
        <w:rPr>
          <w:rFonts w:cs="David" w:hint="cs"/>
          <w:rtl/>
        </w:rPr>
      </w:pPr>
    </w:p>
    <w:p w14:paraId="41CAC71D" w14:textId="77777777" w:rsidR="00E36956" w:rsidRPr="00E36956" w:rsidRDefault="00E36956" w:rsidP="00E36956">
      <w:pPr>
        <w:bidi/>
        <w:ind w:firstLine="567"/>
        <w:rPr>
          <w:rFonts w:cs="David" w:hint="cs"/>
          <w:rtl/>
        </w:rPr>
      </w:pPr>
    </w:p>
    <w:p w14:paraId="1B458146" w14:textId="77777777" w:rsidR="00E36956" w:rsidRPr="00E36956" w:rsidRDefault="00E36956" w:rsidP="00E36956">
      <w:pPr>
        <w:bidi/>
        <w:ind w:firstLine="567"/>
        <w:rPr>
          <w:rFonts w:cs="David" w:hint="cs"/>
          <w:rtl/>
        </w:rPr>
      </w:pPr>
    </w:p>
    <w:p w14:paraId="547D16D2" w14:textId="77777777" w:rsidR="00E36956" w:rsidRPr="00E36956" w:rsidRDefault="00E36956" w:rsidP="00E36956">
      <w:pPr>
        <w:bidi/>
        <w:ind w:firstLine="567"/>
        <w:rPr>
          <w:rFonts w:cs="David" w:hint="cs"/>
          <w:rtl/>
        </w:rPr>
      </w:pPr>
    </w:p>
    <w:p w14:paraId="5DE15F90" w14:textId="77777777" w:rsidR="00E36956" w:rsidRPr="00E36956" w:rsidRDefault="00E36956" w:rsidP="00E36956">
      <w:pPr>
        <w:bidi/>
        <w:ind w:firstLine="567"/>
        <w:rPr>
          <w:rFonts w:cs="David" w:hint="cs"/>
          <w:rtl/>
        </w:rPr>
      </w:pPr>
    </w:p>
    <w:p w14:paraId="2A1BF905" w14:textId="77777777" w:rsidR="00E36956" w:rsidRPr="00E36956" w:rsidRDefault="00E36956" w:rsidP="00E36956">
      <w:pPr>
        <w:bidi/>
        <w:ind w:firstLine="567"/>
        <w:rPr>
          <w:rFonts w:cs="David" w:hint="cs"/>
          <w:rtl/>
        </w:rPr>
      </w:pPr>
    </w:p>
    <w:p w14:paraId="0E2D0944" w14:textId="77777777" w:rsidR="00E36956" w:rsidRPr="00E36956" w:rsidRDefault="00E36956" w:rsidP="00E36956">
      <w:pPr>
        <w:bidi/>
        <w:ind w:firstLine="567"/>
        <w:rPr>
          <w:rFonts w:cs="David" w:hint="cs"/>
          <w:rtl/>
        </w:rPr>
      </w:pPr>
    </w:p>
    <w:p w14:paraId="70C91E03" w14:textId="77777777" w:rsidR="00E36956" w:rsidRPr="00E36956" w:rsidRDefault="00E36956" w:rsidP="00E36956">
      <w:pPr>
        <w:bidi/>
        <w:ind w:firstLine="567"/>
        <w:rPr>
          <w:rFonts w:cs="David" w:hint="cs"/>
          <w:rtl/>
        </w:rPr>
      </w:pPr>
    </w:p>
    <w:p w14:paraId="6E914EA6" w14:textId="77777777" w:rsidR="00E36956" w:rsidRPr="00E36956" w:rsidRDefault="00E36956" w:rsidP="00E36956">
      <w:pPr>
        <w:bidi/>
        <w:ind w:firstLine="567"/>
        <w:rPr>
          <w:rFonts w:cs="David" w:hint="cs"/>
          <w:rtl/>
        </w:rPr>
      </w:pPr>
    </w:p>
    <w:p w14:paraId="5783365B" w14:textId="77777777" w:rsidR="00E36956" w:rsidRPr="00E36956" w:rsidRDefault="00E36956" w:rsidP="00E36956">
      <w:pPr>
        <w:bidi/>
        <w:ind w:firstLine="567"/>
        <w:rPr>
          <w:rFonts w:cs="David" w:hint="cs"/>
          <w:rtl/>
        </w:rPr>
      </w:pPr>
    </w:p>
    <w:p w14:paraId="5FC92B3B" w14:textId="77777777" w:rsidR="00E36956" w:rsidRPr="00E36956" w:rsidRDefault="00E36956" w:rsidP="00E36956">
      <w:pPr>
        <w:bidi/>
        <w:ind w:firstLine="567"/>
        <w:rPr>
          <w:rFonts w:cs="David" w:hint="cs"/>
          <w:rtl/>
        </w:rPr>
      </w:pPr>
    </w:p>
    <w:p w14:paraId="438C5F09" w14:textId="77777777" w:rsidR="00E36956" w:rsidRPr="00E36956" w:rsidRDefault="00E36956" w:rsidP="00E36956">
      <w:pPr>
        <w:bidi/>
        <w:ind w:firstLine="567"/>
        <w:rPr>
          <w:rFonts w:cs="David" w:hint="cs"/>
          <w:rtl/>
        </w:rPr>
      </w:pPr>
    </w:p>
    <w:p w14:paraId="7B26A59F" w14:textId="77777777" w:rsidR="00E36956" w:rsidRPr="00E36956" w:rsidRDefault="00E36956" w:rsidP="00E36956">
      <w:pPr>
        <w:bidi/>
        <w:ind w:firstLine="567"/>
        <w:rPr>
          <w:rFonts w:cs="David" w:hint="cs"/>
          <w:rtl/>
        </w:rPr>
      </w:pPr>
    </w:p>
    <w:p w14:paraId="14ACBE4C" w14:textId="77777777" w:rsidR="00E36956" w:rsidRPr="00E36956" w:rsidRDefault="00E36956" w:rsidP="00E36956">
      <w:pPr>
        <w:bidi/>
        <w:ind w:firstLine="567"/>
        <w:rPr>
          <w:rFonts w:cs="David" w:hint="cs"/>
          <w:rtl/>
        </w:rPr>
      </w:pPr>
    </w:p>
    <w:p w14:paraId="420D3510" w14:textId="77777777" w:rsidR="00E36956" w:rsidRPr="00E36956" w:rsidRDefault="00E36956" w:rsidP="00E36956">
      <w:pPr>
        <w:bidi/>
        <w:ind w:firstLine="567"/>
        <w:rPr>
          <w:rFonts w:cs="David" w:hint="cs"/>
          <w:rtl/>
        </w:rPr>
      </w:pPr>
    </w:p>
    <w:p w14:paraId="0FB97D48" w14:textId="77777777" w:rsidR="00E36956" w:rsidRPr="00E36956" w:rsidRDefault="00E36956" w:rsidP="00E36956">
      <w:pPr>
        <w:bidi/>
        <w:ind w:firstLine="567"/>
        <w:rPr>
          <w:rFonts w:cs="David" w:hint="cs"/>
          <w:rtl/>
        </w:rPr>
      </w:pPr>
    </w:p>
    <w:p w14:paraId="5A07FE29" w14:textId="77777777" w:rsidR="00E36956" w:rsidRPr="00E36956" w:rsidRDefault="00E36956" w:rsidP="00E36956">
      <w:pPr>
        <w:bidi/>
        <w:ind w:firstLine="567"/>
        <w:rPr>
          <w:rFonts w:cs="David" w:hint="cs"/>
          <w:rtl/>
        </w:rPr>
      </w:pPr>
    </w:p>
    <w:p w14:paraId="7FAE3DE9" w14:textId="77777777" w:rsidR="00E36956" w:rsidRPr="00E36956" w:rsidRDefault="00E36956" w:rsidP="00E36956">
      <w:pPr>
        <w:bidi/>
        <w:ind w:firstLine="567"/>
        <w:rPr>
          <w:rFonts w:cs="David" w:hint="cs"/>
          <w:rtl/>
        </w:rPr>
      </w:pPr>
    </w:p>
    <w:p w14:paraId="5A8A1DBC" w14:textId="77777777" w:rsidR="00E36956" w:rsidRPr="00E36956" w:rsidRDefault="00E36956" w:rsidP="00E36956">
      <w:pPr>
        <w:bidi/>
        <w:ind w:firstLine="567"/>
        <w:rPr>
          <w:rFonts w:cs="David" w:hint="cs"/>
          <w:rtl/>
        </w:rPr>
      </w:pPr>
    </w:p>
    <w:p w14:paraId="7FA3AC81" w14:textId="77777777" w:rsidR="00E36956" w:rsidRPr="00E36956" w:rsidRDefault="00E36956" w:rsidP="00E36956">
      <w:pPr>
        <w:bidi/>
        <w:ind w:firstLine="567"/>
        <w:rPr>
          <w:rFonts w:cs="David" w:hint="cs"/>
          <w:rtl/>
        </w:rPr>
      </w:pPr>
    </w:p>
    <w:p w14:paraId="451DD0B1" w14:textId="77777777" w:rsidR="00E36956" w:rsidRPr="00E36956" w:rsidRDefault="00E36956" w:rsidP="00E36956">
      <w:pPr>
        <w:bidi/>
        <w:ind w:firstLine="567"/>
        <w:rPr>
          <w:rFonts w:cs="David" w:hint="cs"/>
          <w:rtl/>
        </w:rPr>
      </w:pPr>
    </w:p>
    <w:p w14:paraId="23DBEBA5" w14:textId="77777777" w:rsidR="00E36956" w:rsidRPr="00E36956" w:rsidRDefault="00E36956" w:rsidP="00E36956">
      <w:pPr>
        <w:bidi/>
        <w:ind w:firstLine="567"/>
        <w:rPr>
          <w:rFonts w:cs="David" w:hint="cs"/>
          <w:rtl/>
        </w:rPr>
      </w:pPr>
    </w:p>
    <w:p w14:paraId="46EBEE82" w14:textId="77777777" w:rsidR="00E36956" w:rsidRPr="00E36956" w:rsidRDefault="00E36956" w:rsidP="00E36956">
      <w:pPr>
        <w:bidi/>
        <w:ind w:firstLine="567"/>
        <w:rPr>
          <w:rFonts w:cs="David" w:hint="cs"/>
          <w:rtl/>
        </w:rPr>
      </w:pPr>
    </w:p>
    <w:p w14:paraId="6429DBB3" w14:textId="77777777" w:rsidR="00E36956" w:rsidRPr="00E36956" w:rsidRDefault="00E36956" w:rsidP="00E36956">
      <w:pPr>
        <w:bidi/>
        <w:ind w:firstLine="567"/>
        <w:rPr>
          <w:rFonts w:cs="David" w:hint="cs"/>
          <w:rtl/>
        </w:rPr>
      </w:pPr>
    </w:p>
    <w:p w14:paraId="34DE4023" w14:textId="77777777" w:rsidR="00E36956" w:rsidRPr="00E36956" w:rsidRDefault="00E36956" w:rsidP="00E36956">
      <w:pPr>
        <w:bidi/>
        <w:ind w:firstLine="567"/>
        <w:rPr>
          <w:rFonts w:cs="David" w:hint="cs"/>
          <w:rtl/>
        </w:rPr>
      </w:pPr>
    </w:p>
    <w:p w14:paraId="4D4F5DF3" w14:textId="77777777" w:rsidR="00E36956" w:rsidRPr="00E36956" w:rsidRDefault="00E36956" w:rsidP="00E36956">
      <w:pPr>
        <w:bidi/>
        <w:ind w:firstLine="567"/>
        <w:rPr>
          <w:rFonts w:cs="David" w:hint="cs"/>
          <w:rtl/>
        </w:rPr>
      </w:pPr>
    </w:p>
    <w:p w14:paraId="78D407F1" w14:textId="77777777" w:rsidR="00E36956" w:rsidRPr="00E36956" w:rsidRDefault="00E36956" w:rsidP="00E36956">
      <w:pPr>
        <w:bidi/>
        <w:ind w:firstLine="567"/>
        <w:rPr>
          <w:rFonts w:cs="David" w:hint="cs"/>
          <w:rtl/>
        </w:rPr>
      </w:pPr>
    </w:p>
    <w:p w14:paraId="7941B27E" w14:textId="77777777" w:rsidR="00E36956" w:rsidRPr="00E36956" w:rsidRDefault="00E36956" w:rsidP="00E36956">
      <w:pPr>
        <w:bidi/>
        <w:ind w:firstLine="567"/>
        <w:rPr>
          <w:rFonts w:cs="David" w:hint="cs"/>
          <w:rtl/>
        </w:rPr>
      </w:pPr>
    </w:p>
    <w:p w14:paraId="6869750C" w14:textId="77777777" w:rsidR="00E36956" w:rsidRPr="00E36956" w:rsidRDefault="00E36956" w:rsidP="00E36956">
      <w:pPr>
        <w:bidi/>
        <w:ind w:firstLine="567"/>
        <w:rPr>
          <w:rFonts w:cs="David" w:hint="cs"/>
          <w:rtl/>
        </w:rPr>
      </w:pPr>
    </w:p>
    <w:p w14:paraId="30BC2F24" w14:textId="77777777" w:rsidR="00E36956" w:rsidRPr="00E36956" w:rsidRDefault="00E36956" w:rsidP="00E36956">
      <w:pPr>
        <w:bidi/>
        <w:ind w:firstLine="567"/>
        <w:rPr>
          <w:rFonts w:cs="David" w:hint="cs"/>
          <w:rtl/>
        </w:rPr>
      </w:pPr>
    </w:p>
    <w:p w14:paraId="3E69537E" w14:textId="77777777" w:rsidR="00E36956" w:rsidRPr="00E36956" w:rsidRDefault="00E36956" w:rsidP="00E36956">
      <w:pPr>
        <w:bidi/>
        <w:ind w:firstLine="567"/>
        <w:rPr>
          <w:rFonts w:cs="David" w:hint="cs"/>
          <w:rtl/>
        </w:rPr>
      </w:pPr>
    </w:p>
    <w:p w14:paraId="69B4D353" w14:textId="77777777" w:rsidR="00E36956" w:rsidRPr="00E36956" w:rsidRDefault="00E36956" w:rsidP="00E36956">
      <w:pPr>
        <w:bidi/>
        <w:ind w:firstLine="567"/>
        <w:rPr>
          <w:rFonts w:cs="David" w:hint="cs"/>
          <w:rtl/>
        </w:rPr>
      </w:pPr>
    </w:p>
    <w:p w14:paraId="591C0D17" w14:textId="77777777" w:rsidR="00E36956" w:rsidRPr="00E36956" w:rsidRDefault="00E36956" w:rsidP="00E36956">
      <w:pPr>
        <w:bidi/>
        <w:ind w:firstLine="567"/>
        <w:rPr>
          <w:rFonts w:cs="David" w:hint="cs"/>
          <w:rtl/>
        </w:rPr>
      </w:pPr>
    </w:p>
    <w:p w14:paraId="242F0173" w14:textId="77777777" w:rsidR="00E36956" w:rsidRPr="00E36956" w:rsidRDefault="00E36956" w:rsidP="00E36956">
      <w:pPr>
        <w:bidi/>
        <w:ind w:firstLine="567"/>
        <w:rPr>
          <w:rFonts w:cs="David" w:hint="cs"/>
          <w:rtl/>
        </w:rPr>
      </w:pPr>
    </w:p>
    <w:p w14:paraId="3A57674E" w14:textId="77777777" w:rsidR="00E36956" w:rsidRPr="00E36956" w:rsidRDefault="00E36956" w:rsidP="00E36956">
      <w:pPr>
        <w:bidi/>
        <w:ind w:firstLine="567"/>
        <w:rPr>
          <w:rFonts w:cs="David" w:hint="cs"/>
          <w:rtl/>
        </w:rPr>
      </w:pPr>
    </w:p>
    <w:p w14:paraId="4622DC99" w14:textId="77777777" w:rsidR="00E36956" w:rsidRPr="00E36956" w:rsidRDefault="00E36956" w:rsidP="00E36956">
      <w:pPr>
        <w:bidi/>
        <w:ind w:firstLine="567"/>
        <w:rPr>
          <w:rFonts w:cs="David" w:hint="cs"/>
          <w:rtl/>
        </w:rPr>
      </w:pPr>
    </w:p>
    <w:p w14:paraId="4275BB70" w14:textId="77777777" w:rsidR="00E36956" w:rsidRPr="00E36956" w:rsidRDefault="00E36956" w:rsidP="00E36956">
      <w:pPr>
        <w:bidi/>
        <w:ind w:firstLine="567"/>
        <w:rPr>
          <w:rFonts w:cs="David" w:hint="cs"/>
          <w:rtl/>
        </w:rPr>
      </w:pPr>
    </w:p>
    <w:p w14:paraId="39A49A12" w14:textId="77777777" w:rsidR="00E36956" w:rsidRPr="00E36956" w:rsidRDefault="00E36956" w:rsidP="00E36956">
      <w:pPr>
        <w:bidi/>
        <w:ind w:firstLine="567"/>
        <w:rPr>
          <w:rFonts w:cs="David" w:hint="cs"/>
          <w:rtl/>
        </w:rPr>
      </w:pPr>
    </w:p>
    <w:p w14:paraId="7AB76AF8" w14:textId="77777777" w:rsidR="00E36956" w:rsidRPr="00E36956" w:rsidRDefault="00E36956" w:rsidP="00E36956">
      <w:pPr>
        <w:bidi/>
        <w:ind w:firstLine="567"/>
        <w:rPr>
          <w:rFonts w:cs="David" w:hint="cs"/>
          <w:rtl/>
        </w:rPr>
      </w:pPr>
    </w:p>
    <w:p w14:paraId="698FA267" w14:textId="77777777" w:rsidR="00E36956" w:rsidRPr="00E36956" w:rsidRDefault="00E36956" w:rsidP="00E36956">
      <w:pPr>
        <w:bidi/>
        <w:ind w:firstLine="567"/>
        <w:rPr>
          <w:rFonts w:cs="David" w:hint="cs"/>
          <w:rtl/>
        </w:rPr>
      </w:pPr>
    </w:p>
    <w:p w14:paraId="4656426D" w14:textId="77777777" w:rsidR="00E36956" w:rsidRPr="00E36956" w:rsidRDefault="00E36956" w:rsidP="00E36956">
      <w:pPr>
        <w:bidi/>
        <w:ind w:firstLine="567"/>
        <w:rPr>
          <w:rFonts w:cs="David" w:hint="cs"/>
          <w:rtl/>
        </w:rPr>
      </w:pPr>
    </w:p>
    <w:p w14:paraId="763F36D9" w14:textId="77777777" w:rsidR="00E36956" w:rsidRPr="00E36956" w:rsidRDefault="00E36956" w:rsidP="00E36956">
      <w:pPr>
        <w:bidi/>
        <w:ind w:firstLine="567"/>
        <w:rPr>
          <w:rFonts w:cs="David" w:hint="cs"/>
          <w:rtl/>
        </w:rPr>
      </w:pPr>
    </w:p>
    <w:p w14:paraId="72280835" w14:textId="77777777" w:rsidR="00E36956" w:rsidRPr="00E36956" w:rsidRDefault="00E36956" w:rsidP="00E36956">
      <w:pPr>
        <w:bidi/>
        <w:ind w:firstLine="567"/>
        <w:rPr>
          <w:rFonts w:cs="David" w:hint="cs"/>
          <w:rtl/>
        </w:rPr>
      </w:pPr>
    </w:p>
    <w:p w14:paraId="04CFD052" w14:textId="77777777" w:rsidR="00E36956" w:rsidRPr="00E36956" w:rsidRDefault="00E36956" w:rsidP="00E36956">
      <w:pPr>
        <w:bidi/>
        <w:ind w:firstLine="567"/>
        <w:rPr>
          <w:rFonts w:cs="David" w:hint="cs"/>
          <w:rtl/>
        </w:rPr>
      </w:pPr>
    </w:p>
    <w:p w14:paraId="33777F08" w14:textId="77777777" w:rsidR="00E36956" w:rsidRPr="00E36956" w:rsidRDefault="00E36956" w:rsidP="00E36956">
      <w:pPr>
        <w:bidi/>
        <w:ind w:firstLine="567"/>
        <w:rPr>
          <w:rFonts w:cs="David" w:hint="cs"/>
          <w:rtl/>
        </w:rPr>
      </w:pPr>
    </w:p>
    <w:p w14:paraId="0A5113F3" w14:textId="77777777" w:rsidR="00E36956" w:rsidRPr="00E36956" w:rsidRDefault="00E36956" w:rsidP="00E36956">
      <w:pPr>
        <w:bidi/>
        <w:ind w:firstLine="567"/>
        <w:rPr>
          <w:rFonts w:cs="David" w:hint="cs"/>
          <w:rtl/>
        </w:rPr>
      </w:pPr>
    </w:p>
    <w:p w14:paraId="63771409" w14:textId="77777777" w:rsidR="00E36956" w:rsidRPr="00E36956" w:rsidRDefault="00E36956" w:rsidP="00E36956">
      <w:pPr>
        <w:bidi/>
        <w:ind w:firstLine="567"/>
        <w:jc w:val="center"/>
        <w:rPr>
          <w:rFonts w:cs="David" w:hint="cs"/>
          <w:b/>
          <w:bCs/>
          <w:u w:val="single"/>
          <w:rtl/>
        </w:rPr>
      </w:pPr>
      <w:r w:rsidRPr="00E36956">
        <w:rPr>
          <w:rFonts w:cs="David" w:hint="cs"/>
          <w:b/>
          <w:bCs/>
          <w:u w:val="single"/>
          <w:rtl/>
        </w:rPr>
        <w:t>ד. שונות</w:t>
      </w:r>
    </w:p>
    <w:p w14:paraId="6A489766" w14:textId="77777777" w:rsidR="00E36956" w:rsidRPr="00E36956" w:rsidRDefault="00E36956" w:rsidP="00E36956">
      <w:pPr>
        <w:bidi/>
        <w:ind w:firstLine="567"/>
        <w:rPr>
          <w:rFonts w:cs="David" w:hint="cs"/>
          <w:rtl/>
        </w:rPr>
      </w:pPr>
    </w:p>
    <w:p w14:paraId="7DE5271A"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5B1A04BC" w14:textId="77777777" w:rsidR="00E36956" w:rsidRPr="00E36956" w:rsidRDefault="00E36956" w:rsidP="00E36956">
      <w:pPr>
        <w:bidi/>
        <w:ind w:firstLine="567"/>
        <w:rPr>
          <w:rFonts w:cs="David" w:hint="cs"/>
          <w:rtl/>
        </w:rPr>
      </w:pPr>
    </w:p>
    <w:p w14:paraId="1034768B" w14:textId="77777777" w:rsidR="00E36956" w:rsidRPr="00E36956" w:rsidRDefault="00E36956" w:rsidP="00E36956">
      <w:pPr>
        <w:bidi/>
        <w:ind w:firstLine="567"/>
        <w:rPr>
          <w:rFonts w:cs="David" w:hint="cs"/>
          <w:rtl/>
        </w:rPr>
      </w:pPr>
      <w:r w:rsidRPr="00E36956">
        <w:rPr>
          <w:rFonts w:cs="David" w:hint="cs"/>
          <w:rtl/>
        </w:rPr>
        <w:t>אני עוברת לנושא האחרון, ואני מבקשת בקצרה, רבותי, בנושא של השונות. מישהו מחברי הכנסת רוצה לומר משהו לעניין הזה? ביקשו את רשות הדיבור חברי הכנסת סער, גלאון, חבר הכנסת פרוש וטיבי.</w:t>
      </w:r>
    </w:p>
    <w:p w14:paraId="47B46898" w14:textId="77777777" w:rsidR="00E36956" w:rsidRPr="00E36956" w:rsidRDefault="00E36956" w:rsidP="00E36956">
      <w:pPr>
        <w:bidi/>
        <w:ind w:firstLine="567"/>
        <w:rPr>
          <w:rFonts w:cs="David" w:hint="cs"/>
          <w:rtl/>
        </w:rPr>
      </w:pPr>
    </w:p>
    <w:p w14:paraId="6F1D6E9A" w14:textId="77777777" w:rsidR="00E36956" w:rsidRPr="00E36956" w:rsidRDefault="00E36956" w:rsidP="00E36956">
      <w:pPr>
        <w:bidi/>
        <w:rPr>
          <w:rFonts w:cs="David" w:hint="cs"/>
          <w:rtl/>
        </w:rPr>
      </w:pPr>
      <w:r w:rsidRPr="00E36956">
        <w:rPr>
          <w:rFonts w:cs="David" w:hint="cs"/>
          <w:u w:val="single"/>
          <w:rtl/>
        </w:rPr>
        <w:t>זהבה גלאון:</w:t>
      </w:r>
    </w:p>
    <w:p w14:paraId="5728EC8D" w14:textId="77777777" w:rsidR="00E36956" w:rsidRPr="00E36956" w:rsidRDefault="00E36956" w:rsidP="00E36956">
      <w:pPr>
        <w:bidi/>
        <w:rPr>
          <w:rFonts w:cs="David" w:hint="cs"/>
          <w:rtl/>
        </w:rPr>
      </w:pPr>
    </w:p>
    <w:p w14:paraId="5807B88F" w14:textId="77777777" w:rsidR="00E36956" w:rsidRPr="00E36956" w:rsidRDefault="00E36956" w:rsidP="00E36956">
      <w:pPr>
        <w:bidi/>
        <w:rPr>
          <w:rFonts w:cs="David" w:hint="cs"/>
          <w:rtl/>
        </w:rPr>
      </w:pPr>
      <w:r w:rsidRPr="00E36956">
        <w:rPr>
          <w:rFonts w:cs="David" w:hint="cs"/>
          <w:rtl/>
        </w:rPr>
        <w:tab/>
        <w:t xml:space="preserve"> אני ביקשתי ראשונה. </w:t>
      </w:r>
    </w:p>
    <w:p w14:paraId="3B402FE6" w14:textId="77777777" w:rsidR="00E36956" w:rsidRPr="00E36956" w:rsidRDefault="00E36956" w:rsidP="00E36956">
      <w:pPr>
        <w:bidi/>
        <w:rPr>
          <w:rFonts w:cs="David" w:hint="cs"/>
          <w:rtl/>
        </w:rPr>
      </w:pPr>
    </w:p>
    <w:p w14:paraId="287A5E40"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797E92F7" w14:textId="77777777" w:rsidR="00E36956" w:rsidRPr="00E36956" w:rsidRDefault="00E36956" w:rsidP="00E36956">
      <w:pPr>
        <w:bidi/>
        <w:rPr>
          <w:rFonts w:cs="David" w:hint="cs"/>
          <w:rtl/>
        </w:rPr>
      </w:pPr>
    </w:p>
    <w:p w14:paraId="07D90625" w14:textId="77777777" w:rsidR="00E36956" w:rsidRPr="00E36956" w:rsidRDefault="00E36956" w:rsidP="00E36956">
      <w:pPr>
        <w:bidi/>
        <w:rPr>
          <w:rFonts w:cs="David" w:hint="cs"/>
          <w:rtl/>
        </w:rPr>
      </w:pPr>
      <w:r w:rsidRPr="00E36956">
        <w:rPr>
          <w:rFonts w:cs="David" w:hint="cs"/>
          <w:rtl/>
        </w:rPr>
        <w:tab/>
        <w:t xml:space="preserve">רק בקצרה, אני נותנת לזה חמש דקות, רבותי, לא יותר מזה. כן. </w:t>
      </w:r>
    </w:p>
    <w:p w14:paraId="2BCD6906" w14:textId="77777777" w:rsidR="00E36956" w:rsidRPr="00E36956" w:rsidRDefault="00E36956" w:rsidP="00E36956">
      <w:pPr>
        <w:bidi/>
        <w:rPr>
          <w:rFonts w:cs="David" w:hint="cs"/>
          <w:rtl/>
        </w:rPr>
      </w:pPr>
    </w:p>
    <w:p w14:paraId="0242CBC6" w14:textId="77777777" w:rsidR="00E36956" w:rsidRPr="00E36956" w:rsidRDefault="00E36956" w:rsidP="00E36956">
      <w:pPr>
        <w:bidi/>
        <w:rPr>
          <w:rFonts w:cs="David" w:hint="cs"/>
          <w:rtl/>
        </w:rPr>
      </w:pPr>
      <w:r w:rsidRPr="00E36956">
        <w:rPr>
          <w:rFonts w:cs="David" w:hint="cs"/>
          <w:u w:val="single"/>
          <w:rtl/>
        </w:rPr>
        <w:t>זהבה גלאון:</w:t>
      </w:r>
    </w:p>
    <w:p w14:paraId="57900E12" w14:textId="77777777" w:rsidR="00E36956" w:rsidRPr="00E36956" w:rsidRDefault="00E36956" w:rsidP="00E36956">
      <w:pPr>
        <w:bidi/>
        <w:rPr>
          <w:rFonts w:cs="David" w:hint="cs"/>
          <w:rtl/>
        </w:rPr>
      </w:pPr>
    </w:p>
    <w:p w14:paraId="4C78A9A6" w14:textId="77777777" w:rsidR="00E36956" w:rsidRPr="00E36956" w:rsidRDefault="00E36956" w:rsidP="00E36956">
      <w:pPr>
        <w:bidi/>
        <w:rPr>
          <w:rFonts w:cs="David" w:hint="cs"/>
          <w:rtl/>
        </w:rPr>
      </w:pPr>
      <w:r w:rsidRPr="00E36956">
        <w:rPr>
          <w:rFonts w:cs="David" w:hint="cs"/>
          <w:rtl/>
        </w:rPr>
        <w:tab/>
        <w:t xml:space="preserve"> גברתי, בלי קשר לעמדה פוליטית, אני מעריכה, או למיטב הבנתי, מדינת ישראל נמצאת במלחמה בשתי חזיתות. לא יכול להיות שהכנסת יהיה לה פיקוח פרלמנטרי מוגבל ביותר באמצעות הוועדות בלבד. </w:t>
      </w:r>
    </w:p>
    <w:p w14:paraId="4C111F5E" w14:textId="77777777" w:rsidR="00E36956" w:rsidRPr="00E36956" w:rsidRDefault="00E36956" w:rsidP="00E36956">
      <w:pPr>
        <w:bidi/>
        <w:rPr>
          <w:rFonts w:cs="David" w:hint="cs"/>
          <w:rtl/>
        </w:rPr>
      </w:pPr>
    </w:p>
    <w:p w14:paraId="47ED3FBA"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73B28F98" w14:textId="77777777" w:rsidR="00E36956" w:rsidRPr="00E36956" w:rsidRDefault="00E36956" w:rsidP="00E36956">
      <w:pPr>
        <w:bidi/>
        <w:rPr>
          <w:rFonts w:cs="David" w:hint="cs"/>
          <w:rtl/>
        </w:rPr>
      </w:pPr>
    </w:p>
    <w:p w14:paraId="243BAFEF" w14:textId="77777777" w:rsidR="00E36956" w:rsidRPr="00E36956" w:rsidRDefault="00E36956" w:rsidP="00E36956">
      <w:pPr>
        <w:bidi/>
        <w:rPr>
          <w:rFonts w:cs="David" w:hint="cs"/>
          <w:rtl/>
        </w:rPr>
      </w:pPr>
      <w:r w:rsidRPr="00E36956">
        <w:rPr>
          <w:rFonts w:cs="David" w:hint="cs"/>
          <w:rtl/>
        </w:rPr>
        <w:tab/>
        <w:t xml:space="preserve">אף אחד לא אמר את זה. </w:t>
      </w:r>
    </w:p>
    <w:p w14:paraId="20D92517" w14:textId="77777777" w:rsidR="00E36956" w:rsidRPr="00E36956" w:rsidRDefault="00E36956" w:rsidP="00E36956">
      <w:pPr>
        <w:bidi/>
        <w:rPr>
          <w:rFonts w:cs="David" w:hint="cs"/>
          <w:rtl/>
        </w:rPr>
      </w:pPr>
    </w:p>
    <w:p w14:paraId="45709ED9" w14:textId="77777777" w:rsidR="00E36956" w:rsidRPr="00E36956" w:rsidRDefault="00E36956" w:rsidP="00E36956">
      <w:pPr>
        <w:bidi/>
        <w:rPr>
          <w:rFonts w:cs="David" w:hint="cs"/>
          <w:rtl/>
        </w:rPr>
      </w:pPr>
      <w:r w:rsidRPr="00E36956">
        <w:rPr>
          <w:rFonts w:cs="David" w:hint="cs"/>
          <w:u w:val="single"/>
          <w:rtl/>
        </w:rPr>
        <w:t>זהבה גלאון:</w:t>
      </w:r>
    </w:p>
    <w:p w14:paraId="0C8ACD37" w14:textId="77777777" w:rsidR="00E36956" w:rsidRPr="00E36956" w:rsidRDefault="00E36956" w:rsidP="00E36956">
      <w:pPr>
        <w:bidi/>
        <w:rPr>
          <w:rFonts w:cs="David" w:hint="cs"/>
          <w:rtl/>
        </w:rPr>
      </w:pPr>
    </w:p>
    <w:p w14:paraId="43EF7D6A" w14:textId="77777777" w:rsidR="00E36956" w:rsidRPr="00E36956" w:rsidRDefault="00E36956" w:rsidP="00E36956">
      <w:pPr>
        <w:bidi/>
        <w:rPr>
          <w:rFonts w:cs="David" w:hint="cs"/>
          <w:rtl/>
        </w:rPr>
      </w:pPr>
      <w:r w:rsidRPr="00E36956">
        <w:rPr>
          <w:rFonts w:cs="David" w:hint="cs"/>
          <w:rtl/>
        </w:rPr>
        <w:tab/>
        <w:t xml:space="preserve"> אני אומרת, אני קובעת עכשיו.</w:t>
      </w:r>
    </w:p>
    <w:p w14:paraId="55AB1B75" w14:textId="77777777" w:rsidR="00E36956" w:rsidRPr="00E36956" w:rsidRDefault="00E36956" w:rsidP="00E36956">
      <w:pPr>
        <w:bidi/>
        <w:rPr>
          <w:rFonts w:cs="David" w:hint="cs"/>
          <w:rtl/>
        </w:rPr>
      </w:pPr>
    </w:p>
    <w:p w14:paraId="20492A14" w14:textId="77777777" w:rsidR="00E36956" w:rsidRPr="00E36956" w:rsidRDefault="00E36956" w:rsidP="00E36956">
      <w:pPr>
        <w:bidi/>
        <w:rPr>
          <w:rFonts w:cs="David" w:hint="cs"/>
          <w:rtl/>
        </w:rPr>
      </w:pPr>
      <w:r w:rsidRPr="00E36956">
        <w:rPr>
          <w:rFonts w:cs="David" w:hint="cs"/>
          <w:u w:val="single"/>
          <w:rtl/>
        </w:rPr>
        <w:t>אחמד טיבי:</w:t>
      </w:r>
    </w:p>
    <w:p w14:paraId="31DFFB30" w14:textId="77777777" w:rsidR="00E36956" w:rsidRPr="00E36956" w:rsidRDefault="00E36956" w:rsidP="00E36956">
      <w:pPr>
        <w:bidi/>
        <w:rPr>
          <w:rFonts w:cs="David" w:hint="cs"/>
          <w:rtl/>
        </w:rPr>
      </w:pPr>
    </w:p>
    <w:p w14:paraId="78B42392" w14:textId="77777777" w:rsidR="00E36956" w:rsidRPr="00E36956" w:rsidRDefault="00E36956" w:rsidP="00E36956">
      <w:pPr>
        <w:bidi/>
        <w:rPr>
          <w:rFonts w:cs="David" w:hint="cs"/>
          <w:rtl/>
        </w:rPr>
      </w:pPr>
      <w:r w:rsidRPr="00E36956">
        <w:rPr>
          <w:rFonts w:cs="David" w:hint="cs"/>
          <w:rtl/>
        </w:rPr>
        <w:tab/>
        <w:t xml:space="preserve"> היא עכשיו מציגה את עמדתה. </w:t>
      </w:r>
    </w:p>
    <w:p w14:paraId="31C58EA7" w14:textId="77777777" w:rsidR="00E36956" w:rsidRPr="00E36956" w:rsidRDefault="00E36956" w:rsidP="00E36956">
      <w:pPr>
        <w:bidi/>
        <w:rPr>
          <w:rFonts w:cs="David" w:hint="cs"/>
          <w:rtl/>
        </w:rPr>
      </w:pPr>
    </w:p>
    <w:p w14:paraId="02FE64D4"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746EC96B" w14:textId="77777777" w:rsidR="00E36956" w:rsidRPr="00E36956" w:rsidRDefault="00E36956" w:rsidP="00E36956">
      <w:pPr>
        <w:bidi/>
        <w:rPr>
          <w:rFonts w:cs="David" w:hint="cs"/>
          <w:rtl/>
        </w:rPr>
      </w:pPr>
    </w:p>
    <w:p w14:paraId="5931F4C0" w14:textId="77777777" w:rsidR="00E36956" w:rsidRPr="00E36956" w:rsidRDefault="00E36956" w:rsidP="00E36956">
      <w:pPr>
        <w:bidi/>
        <w:rPr>
          <w:rFonts w:cs="David" w:hint="cs"/>
          <w:rtl/>
        </w:rPr>
      </w:pPr>
      <w:r w:rsidRPr="00E36956">
        <w:rPr>
          <w:rFonts w:cs="David" w:hint="cs"/>
          <w:rtl/>
        </w:rPr>
        <w:tab/>
        <w:t xml:space="preserve">את יכולה לקבוע אבל זה לא מה שנאמר. </w:t>
      </w:r>
    </w:p>
    <w:p w14:paraId="6C874349" w14:textId="77777777" w:rsidR="00E36956" w:rsidRPr="00E36956" w:rsidRDefault="00E36956" w:rsidP="00E36956">
      <w:pPr>
        <w:bidi/>
        <w:rPr>
          <w:rFonts w:cs="David" w:hint="cs"/>
          <w:rtl/>
        </w:rPr>
      </w:pPr>
    </w:p>
    <w:p w14:paraId="1C2D4A0C" w14:textId="77777777" w:rsidR="00E36956" w:rsidRPr="00E36956" w:rsidRDefault="00E36956" w:rsidP="00E36956">
      <w:pPr>
        <w:bidi/>
        <w:rPr>
          <w:rFonts w:cs="David" w:hint="cs"/>
          <w:rtl/>
        </w:rPr>
      </w:pPr>
      <w:r w:rsidRPr="00E36956">
        <w:rPr>
          <w:rFonts w:cs="David" w:hint="cs"/>
          <w:u w:val="single"/>
          <w:rtl/>
        </w:rPr>
        <w:t>זהבה גלאון:</w:t>
      </w:r>
    </w:p>
    <w:p w14:paraId="107E7206" w14:textId="77777777" w:rsidR="00E36956" w:rsidRPr="00E36956" w:rsidRDefault="00E36956" w:rsidP="00E36956">
      <w:pPr>
        <w:bidi/>
        <w:rPr>
          <w:rFonts w:cs="David" w:hint="cs"/>
          <w:rtl/>
        </w:rPr>
      </w:pPr>
    </w:p>
    <w:p w14:paraId="5DE9047A" w14:textId="77777777" w:rsidR="00E36956" w:rsidRPr="00E36956" w:rsidRDefault="00E36956" w:rsidP="00E36956">
      <w:pPr>
        <w:bidi/>
        <w:rPr>
          <w:rFonts w:cs="David" w:hint="cs"/>
          <w:rtl/>
        </w:rPr>
      </w:pPr>
      <w:r w:rsidRPr="00E36956">
        <w:rPr>
          <w:rFonts w:cs="David" w:hint="cs"/>
          <w:rtl/>
        </w:rPr>
        <w:tab/>
        <w:t xml:space="preserve"> אוקי. אני עכשיו מנסה לנתח את ההתנהגות של יושבת ראש הכנסת והנשיאות - - -</w:t>
      </w:r>
    </w:p>
    <w:p w14:paraId="4F5DB448" w14:textId="77777777" w:rsidR="00E36956" w:rsidRPr="00E36956" w:rsidRDefault="00E36956" w:rsidP="00E36956">
      <w:pPr>
        <w:bidi/>
        <w:rPr>
          <w:rFonts w:cs="David" w:hint="cs"/>
          <w:rtl/>
        </w:rPr>
      </w:pPr>
    </w:p>
    <w:p w14:paraId="58DA0094"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3E55001D" w14:textId="77777777" w:rsidR="00E36956" w:rsidRPr="00E36956" w:rsidRDefault="00E36956" w:rsidP="00E36956">
      <w:pPr>
        <w:bidi/>
        <w:rPr>
          <w:rFonts w:cs="David" w:hint="cs"/>
          <w:rtl/>
        </w:rPr>
      </w:pPr>
    </w:p>
    <w:p w14:paraId="5DF223E9" w14:textId="77777777" w:rsidR="00E36956" w:rsidRPr="00E36956" w:rsidRDefault="00E36956" w:rsidP="00E36956">
      <w:pPr>
        <w:bidi/>
        <w:rPr>
          <w:rFonts w:cs="David" w:hint="cs"/>
          <w:rtl/>
        </w:rPr>
      </w:pPr>
      <w:r w:rsidRPr="00E36956">
        <w:rPr>
          <w:rFonts w:cs="David" w:hint="cs"/>
          <w:rtl/>
        </w:rPr>
        <w:tab/>
        <w:t>אנחנו לא מנתחים כאן את ההתנהגות של יושבת ראש הכנסת. גלאון, בקצרה, תסיימי את דברייך.</w:t>
      </w:r>
    </w:p>
    <w:p w14:paraId="2D589782" w14:textId="77777777" w:rsidR="00E36956" w:rsidRPr="00E36956" w:rsidRDefault="00E36956" w:rsidP="00E36956">
      <w:pPr>
        <w:bidi/>
        <w:rPr>
          <w:rFonts w:cs="David" w:hint="cs"/>
          <w:rtl/>
        </w:rPr>
      </w:pPr>
    </w:p>
    <w:p w14:paraId="3AB9255A" w14:textId="77777777" w:rsidR="00E36956" w:rsidRPr="00E36956" w:rsidRDefault="00E36956" w:rsidP="00E36956">
      <w:pPr>
        <w:bidi/>
        <w:rPr>
          <w:rFonts w:cs="David" w:hint="cs"/>
          <w:rtl/>
        </w:rPr>
      </w:pPr>
      <w:r w:rsidRPr="00E36956">
        <w:rPr>
          <w:rFonts w:cs="David" w:hint="cs"/>
          <w:u w:val="single"/>
          <w:rtl/>
        </w:rPr>
        <w:t>זהבה גלאון:</w:t>
      </w:r>
    </w:p>
    <w:p w14:paraId="6BDAC057" w14:textId="77777777" w:rsidR="00E36956" w:rsidRPr="00E36956" w:rsidRDefault="00E36956" w:rsidP="00E36956">
      <w:pPr>
        <w:bidi/>
        <w:rPr>
          <w:rFonts w:cs="David" w:hint="cs"/>
          <w:rtl/>
        </w:rPr>
      </w:pPr>
    </w:p>
    <w:p w14:paraId="4211B0DB" w14:textId="77777777" w:rsidR="00E36956" w:rsidRPr="00E36956" w:rsidRDefault="00E36956" w:rsidP="00E36956">
      <w:pPr>
        <w:bidi/>
        <w:rPr>
          <w:rFonts w:cs="David" w:hint="cs"/>
          <w:rtl/>
        </w:rPr>
      </w:pPr>
      <w:r w:rsidRPr="00E36956">
        <w:rPr>
          <w:rFonts w:cs="David" w:hint="cs"/>
          <w:rtl/>
        </w:rPr>
        <w:tab/>
        <w:t xml:space="preserve"> גברתי, לא, אני </w:t>
      </w:r>
      <w:r w:rsidRPr="00E36956">
        <w:rPr>
          <w:rFonts w:cs="David"/>
          <w:rtl/>
        </w:rPr>
        <w:t>–</w:t>
      </w:r>
      <w:r w:rsidRPr="00E36956">
        <w:rPr>
          <w:rFonts w:cs="David" w:hint="cs"/>
          <w:rtl/>
        </w:rPr>
        <w:t xml:space="preserve"> סלחי לי. </w:t>
      </w:r>
    </w:p>
    <w:p w14:paraId="3BBAA716" w14:textId="77777777" w:rsidR="00E36956" w:rsidRPr="00E36956" w:rsidRDefault="00E36956" w:rsidP="00E36956">
      <w:pPr>
        <w:bidi/>
        <w:rPr>
          <w:rFonts w:cs="David" w:hint="cs"/>
          <w:rtl/>
        </w:rPr>
      </w:pPr>
    </w:p>
    <w:p w14:paraId="02A8D58E" w14:textId="77777777" w:rsidR="00E36956" w:rsidRPr="00E36956" w:rsidRDefault="00E36956" w:rsidP="00E36956">
      <w:pPr>
        <w:bidi/>
        <w:rPr>
          <w:rFonts w:cs="David" w:hint="cs"/>
          <w:rtl/>
        </w:rPr>
      </w:pPr>
      <w:r w:rsidRPr="00E36956">
        <w:rPr>
          <w:rFonts w:cs="David" w:hint="cs"/>
          <w:u w:val="single"/>
          <w:rtl/>
        </w:rPr>
        <w:t>אחמד טיבי:</w:t>
      </w:r>
    </w:p>
    <w:p w14:paraId="221564E8" w14:textId="77777777" w:rsidR="00E36956" w:rsidRPr="00E36956" w:rsidRDefault="00E36956" w:rsidP="00E36956">
      <w:pPr>
        <w:bidi/>
        <w:rPr>
          <w:rFonts w:cs="David" w:hint="cs"/>
          <w:rtl/>
        </w:rPr>
      </w:pPr>
    </w:p>
    <w:p w14:paraId="29CCD43A" w14:textId="77777777" w:rsidR="00E36956" w:rsidRPr="00E36956" w:rsidRDefault="00E36956" w:rsidP="00E36956">
      <w:pPr>
        <w:bidi/>
        <w:rPr>
          <w:rFonts w:cs="David" w:hint="cs"/>
          <w:rtl/>
        </w:rPr>
      </w:pPr>
      <w:r w:rsidRPr="00E36956">
        <w:rPr>
          <w:rFonts w:cs="David" w:hint="cs"/>
          <w:rtl/>
        </w:rPr>
        <w:tab/>
        <w:t xml:space="preserve"> עוד לא התחילה. כבוד תני לה. מה אתם רוצים? לא נותנים לה לדבר?</w:t>
      </w:r>
    </w:p>
    <w:p w14:paraId="31F68B8A" w14:textId="77777777" w:rsidR="00E36956" w:rsidRPr="00E36956" w:rsidRDefault="00E36956" w:rsidP="00E36956">
      <w:pPr>
        <w:bidi/>
        <w:rPr>
          <w:rFonts w:cs="David" w:hint="cs"/>
          <w:rtl/>
        </w:rPr>
      </w:pPr>
    </w:p>
    <w:p w14:paraId="5A53F822" w14:textId="77777777" w:rsidR="00E36956" w:rsidRPr="00E36956" w:rsidRDefault="00E36956" w:rsidP="00E36956">
      <w:pPr>
        <w:bidi/>
        <w:rPr>
          <w:rFonts w:cs="David" w:hint="cs"/>
          <w:rtl/>
        </w:rPr>
      </w:pPr>
    </w:p>
    <w:p w14:paraId="626329BC"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1144F508" w14:textId="77777777" w:rsidR="00E36956" w:rsidRPr="00E36956" w:rsidRDefault="00E36956" w:rsidP="00E36956">
      <w:pPr>
        <w:bidi/>
        <w:rPr>
          <w:rFonts w:cs="David" w:hint="cs"/>
          <w:rtl/>
        </w:rPr>
      </w:pPr>
    </w:p>
    <w:p w14:paraId="1D78DE51" w14:textId="77777777" w:rsidR="00E36956" w:rsidRPr="00E36956" w:rsidRDefault="00E36956" w:rsidP="00E36956">
      <w:pPr>
        <w:bidi/>
        <w:rPr>
          <w:rFonts w:cs="David" w:hint="cs"/>
          <w:rtl/>
        </w:rPr>
      </w:pPr>
      <w:r w:rsidRPr="00E36956">
        <w:rPr>
          <w:rFonts w:cs="David" w:hint="cs"/>
          <w:rtl/>
        </w:rPr>
        <w:tab/>
        <w:t>אנחנו לא מנתחים כאן את ההתנהגות - - -</w:t>
      </w:r>
    </w:p>
    <w:p w14:paraId="40F59BEC" w14:textId="77777777" w:rsidR="00E36956" w:rsidRPr="00E36956" w:rsidRDefault="00E36956" w:rsidP="00E36956">
      <w:pPr>
        <w:bidi/>
        <w:rPr>
          <w:rFonts w:cs="David" w:hint="cs"/>
          <w:rtl/>
        </w:rPr>
      </w:pPr>
    </w:p>
    <w:p w14:paraId="296B860D" w14:textId="77777777" w:rsidR="00E36956" w:rsidRPr="00E36956" w:rsidRDefault="00E36956" w:rsidP="00E36956">
      <w:pPr>
        <w:bidi/>
        <w:rPr>
          <w:rFonts w:cs="David" w:hint="cs"/>
          <w:rtl/>
        </w:rPr>
      </w:pPr>
      <w:r w:rsidRPr="00E36956">
        <w:rPr>
          <w:rFonts w:cs="David" w:hint="cs"/>
          <w:u w:val="single"/>
          <w:rtl/>
        </w:rPr>
        <w:t>אחמד טיבי:</w:t>
      </w:r>
    </w:p>
    <w:p w14:paraId="1D0267FB" w14:textId="77777777" w:rsidR="00E36956" w:rsidRPr="00E36956" w:rsidRDefault="00E36956" w:rsidP="00E36956">
      <w:pPr>
        <w:bidi/>
        <w:rPr>
          <w:rFonts w:cs="David" w:hint="cs"/>
          <w:rtl/>
        </w:rPr>
      </w:pPr>
    </w:p>
    <w:p w14:paraId="005BD810" w14:textId="77777777" w:rsidR="00E36956" w:rsidRPr="00E36956" w:rsidRDefault="00E36956" w:rsidP="00E36956">
      <w:pPr>
        <w:bidi/>
        <w:rPr>
          <w:rFonts w:cs="David" w:hint="cs"/>
          <w:rtl/>
        </w:rPr>
      </w:pPr>
      <w:r w:rsidRPr="00E36956">
        <w:rPr>
          <w:rFonts w:cs="David" w:hint="cs"/>
          <w:rtl/>
        </w:rPr>
        <w:tab/>
        <w:t xml:space="preserve"> היא רוצה להציג את מה שהיא רוצה. כבר כמה ימים לא רוצים לתת לה לדבר. כמה ימים. </w:t>
      </w:r>
    </w:p>
    <w:p w14:paraId="5E7C830D" w14:textId="77777777" w:rsidR="00E36956" w:rsidRPr="00E36956" w:rsidRDefault="00E36956" w:rsidP="00E36956">
      <w:pPr>
        <w:bidi/>
        <w:rPr>
          <w:rFonts w:cs="David" w:hint="cs"/>
          <w:rtl/>
        </w:rPr>
      </w:pPr>
    </w:p>
    <w:p w14:paraId="69BC6E20"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7CD9B922" w14:textId="77777777" w:rsidR="00E36956" w:rsidRPr="00E36956" w:rsidRDefault="00E36956" w:rsidP="00E36956">
      <w:pPr>
        <w:bidi/>
        <w:rPr>
          <w:rFonts w:cs="David" w:hint="cs"/>
          <w:rtl/>
        </w:rPr>
      </w:pPr>
    </w:p>
    <w:p w14:paraId="47A042B0" w14:textId="77777777" w:rsidR="00E36956" w:rsidRPr="00E36956" w:rsidRDefault="00E36956" w:rsidP="00E36956">
      <w:pPr>
        <w:bidi/>
        <w:rPr>
          <w:rFonts w:cs="David" w:hint="cs"/>
          <w:rtl/>
        </w:rPr>
      </w:pPr>
      <w:r w:rsidRPr="00E36956">
        <w:rPr>
          <w:rFonts w:cs="David" w:hint="cs"/>
          <w:rtl/>
        </w:rPr>
        <w:tab/>
        <w:t xml:space="preserve">נו, באמת. </w:t>
      </w:r>
    </w:p>
    <w:p w14:paraId="6A2B4528" w14:textId="77777777" w:rsidR="00E36956" w:rsidRPr="00E36956" w:rsidRDefault="00E36956" w:rsidP="00E36956">
      <w:pPr>
        <w:bidi/>
        <w:rPr>
          <w:rFonts w:cs="David" w:hint="cs"/>
          <w:rtl/>
        </w:rPr>
      </w:pPr>
    </w:p>
    <w:p w14:paraId="19090CF7" w14:textId="77777777" w:rsidR="00E36956" w:rsidRPr="00E36956" w:rsidRDefault="00E36956" w:rsidP="00E36956">
      <w:pPr>
        <w:bidi/>
        <w:rPr>
          <w:rFonts w:cs="David" w:hint="cs"/>
          <w:rtl/>
        </w:rPr>
      </w:pPr>
      <w:r w:rsidRPr="00E36956">
        <w:rPr>
          <w:rFonts w:cs="David" w:hint="cs"/>
          <w:u w:val="single"/>
          <w:rtl/>
        </w:rPr>
        <w:t>דוד טל:</w:t>
      </w:r>
    </w:p>
    <w:p w14:paraId="0B4315C2" w14:textId="77777777" w:rsidR="00E36956" w:rsidRPr="00E36956" w:rsidRDefault="00E36956" w:rsidP="00E36956">
      <w:pPr>
        <w:bidi/>
        <w:rPr>
          <w:rFonts w:cs="David" w:hint="cs"/>
          <w:rtl/>
        </w:rPr>
      </w:pPr>
    </w:p>
    <w:p w14:paraId="27A66588" w14:textId="77777777" w:rsidR="00E36956" w:rsidRPr="00E36956" w:rsidRDefault="00E36956" w:rsidP="00E36956">
      <w:pPr>
        <w:bidi/>
        <w:rPr>
          <w:rFonts w:cs="David" w:hint="cs"/>
          <w:rtl/>
        </w:rPr>
      </w:pPr>
      <w:r w:rsidRPr="00E36956">
        <w:rPr>
          <w:rFonts w:cs="David" w:hint="cs"/>
          <w:rtl/>
        </w:rPr>
        <w:tab/>
        <w:t xml:space="preserve"> ראיתי אותה הבוקר בטלוויזיה, ראיתי אותה אתמול בטלוויזיה, שלשום שוב לטלוויזיה, ובראשון בטלוויזיה.</w:t>
      </w:r>
    </w:p>
    <w:p w14:paraId="3591D2C5" w14:textId="77777777" w:rsidR="00E36956" w:rsidRPr="00E36956" w:rsidRDefault="00E36956" w:rsidP="00E36956">
      <w:pPr>
        <w:bidi/>
        <w:rPr>
          <w:rFonts w:cs="David" w:hint="cs"/>
          <w:rtl/>
        </w:rPr>
      </w:pPr>
    </w:p>
    <w:p w14:paraId="364FAA88" w14:textId="77777777" w:rsidR="00E36956" w:rsidRPr="00E36956" w:rsidRDefault="00E36956" w:rsidP="00E36956">
      <w:pPr>
        <w:bidi/>
        <w:rPr>
          <w:rFonts w:cs="David" w:hint="cs"/>
          <w:rtl/>
        </w:rPr>
      </w:pPr>
      <w:r w:rsidRPr="00E36956">
        <w:rPr>
          <w:rFonts w:cs="David" w:hint="cs"/>
          <w:u w:val="single"/>
          <w:rtl/>
        </w:rPr>
        <w:t>אחמד טיבי:</w:t>
      </w:r>
    </w:p>
    <w:p w14:paraId="294DEA84" w14:textId="77777777" w:rsidR="00E36956" w:rsidRPr="00E36956" w:rsidRDefault="00E36956" w:rsidP="00E36956">
      <w:pPr>
        <w:bidi/>
        <w:rPr>
          <w:rFonts w:cs="David" w:hint="cs"/>
          <w:rtl/>
        </w:rPr>
      </w:pPr>
    </w:p>
    <w:p w14:paraId="2D2A8BE4" w14:textId="77777777" w:rsidR="00E36956" w:rsidRPr="00E36956" w:rsidRDefault="00E36956" w:rsidP="00E36956">
      <w:pPr>
        <w:bidi/>
        <w:rPr>
          <w:rFonts w:cs="David" w:hint="cs"/>
          <w:rtl/>
        </w:rPr>
      </w:pPr>
      <w:r w:rsidRPr="00E36956">
        <w:rPr>
          <w:rFonts w:cs="David" w:hint="cs"/>
          <w:rtl/>
        </w:rPr>
        <w:tab/>
        <w:t xml:space="preserve"> כי זה לא קשור לכנסת. </w:t>
      </w:r>
    </w:p>
    <w:p w14:paraId="54457DAC" w14:textId="77777777" w:rsidR="00E36956" w:rsidRPr="00E36956" w:rsidRDefault="00E36956" w:rsidP="00E36956">
      <w:pPr>
        <w:bidi/>
        <w:rPr>
          <w:rFonts w:cs="David" w:hint="cs"/>
          <w:rtl/>
        </w:rPr>
      </w:pPr>
    </w:p>
    <w:p w14:paraId="08F31325"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703215E1" w14:textId="77777777" w:rsidR="00E36956" w:rsidRPr="00E36956" w:rsidRDefault="00E36956" w:rsidP="00E36956">
      <w:pPr>
        <w:bidi/>
        <w:rPr>
          <w:rFonts w:cs="David" w:hint="cs"/>
          <w:rtl/>
        </w:rPr>
      </w:pPr>
    </w:p>
    <w:p w14:paraId="4C7E55B8" w14:textId="77777777" w:rsidR="00E36956" w:rsidRPr="00E36956" w:rsidRDefault="00E36956" w:rsidP="00E36956">
      <w:pPr>
        <w:bidi/>
        <w:rPr>
          <w:rFonts w:cs="David" w:hint="cs"/>
          <w:rtl/>
        </w:rPr>
      </w:pPr>
      <w:r w:rsidRPr="00E36956">
        <w:rPr>
          <w:rFonts w:cs="David" w:hint="cs"/>
          <w:rtl/>
        </w:rPr>
        <w:tab/>
        <w:t xml:space="preserve">אתה מפריע עכשיו על חשבונה של חברת הכנסת גלאון. חבל. </w:t>
      </w:r>
    </w:p>
    <w:p w14:paraId="25AB4CC9" w14:textId="77777777" w:rsidR="00E36956" w:rsidRPr="00E36956" w:rsidRDefault="00E36956" w:rsidP="00E36956">
      <w:pPr>
        <w:bidi/>
        <w:rPr>
          <w:rFonts w:cs="David" w:hint="cs"/>
          <w:rtl/>
        </w:rPr>
      </w:pPr>
    </w:p>
    <w:p w14:paraId="37AD85CC" w14:textId="77777777" w:rsidR="00E36956" w:rsidRPr="00E36956" w:rsidRDefault="00E36956" w:rsidP="00E36956">
      <w:pPr>
        <w:bidi/>
        <w:rPr>
          <w:rFonts w:cs="David" w:hint="cs"/>
          <w:rtl/>
        </w:rPr>
      </w:pPr>
      <w:r w:rsidRPr="00E36956">
        <w:rPr>
          <w:rFonts w:cs="David" w:hint="cs"/>
          <w:u w:val="single"/>
          <w:rtl/>
        </w:rPr>
        <w:t>זהבה גלאון:</w:t>
      </w:r>
    </w:p>
    <w:p w14:paraId="16F2C797" w14:textId="77777777" w:rsidR="00E36956" w:rsidRPr="00E36956" w:rsidRDefault="00E36956" w:rsidP="00E36956">
      <w:pPr>
        <w:bidi/>
        <w:rPr>
          <w:rFonts w:cs="David" w:hint="cs"/>
          <w:rtl/>
        </w:rPr>
      </w:pPr>
    </w:p>
    <w:p w14:paraId="7ADFB595" w14:textId="77777777" w:rsidR="00E36956" w:rsidRPr="00E36956" w:rsidRDefault="00E36956" w:rsidP="00E36956">
      <w:pPr>
        <w:bidi/>
        <w:rPr>
          <w:rFonts w:cs="David" w:hint="cs"/>
          <w:rtl/>
        </w:rPr>
      </w:pPr>
      <w:r w:rsidRPr="00E36956">
        <w:rPr>
          <w:rFonts w:cs="David" w:hint="cs"/>
          <w:rtl/>
        </w:rPr>
        <w:tab/>
        <w:t xml:space="preserve"> גברתי היושבת ראש, אני משתדלת לדבר - - -</w:t>
      </w:r>
    </w:p>
    <w:p w14:paraId="73460B23" w14:textId="77777777" w:rsidR="00E36956" w:rsidRPr="00E36956" w:rsidRDefault="00E36956" w:rsidP="00E36956">
      <w:pPr>
        <w:bidi/>
        <w:rPr>
          <w:rFonts w:cs="David" w:hint="cs"/>
          <w:rtl/>
        </w:rPr>
      </w:pPr>
    </w:p>
    <w:p w14:paraId="61264136" w14:textId="77777777" w:rsidR="00E36956" w:rsidRPr="00E36956" w:rsidRDefault="00E36956" w:rsidP="00E36956">
      <w:pPr>
        <w:bidi/>
        <w:rPr>
          <w:rFonts w:cs="David" w:hint="cs"/>
          <w:u w:val="single"/>
          <w:rtl/>
        </w:rPr>
      </w:pPr>
      <w:r w:rsidRPr="00E36956">
        <w:rPr>
          <w:rFonts w:cs="David" w:hint="cs"/>
          <w:u w:val="single"/>
          <w:rtl/>
        </w:rPr>
        <w:t>אביגדור יצחקי:</w:t>
      </w:r>
    </w:p>
    <w:p w14:paraId="13A0AC6E" w14:textId="77777777" w:rsidR="00E36956" w:rsidRPr="00E36956" w:rsidRDefault="00E36956" w:rsidP="00E36956">
      <w:pPr>
        <w:bidi/>
        <w:rPr>
          <w:rFonts w:cs="David" w:hint="cs"/>
          <w:rtl/>
        </w:rPr>
      </w:pPr>
    </w:p>
    <w:p w14:paraId="1603BC73" w14:textId="77777777" w:rsidR="00E36956" w:rsidRPr="00E36956" w:rsidRDefault="00E36956" w:rsidP="00E36956">
      <w:pPr>
        <w:bidi/>
        <w:rPr>
          <w:rFonts w:cs="David" w:hint="cs"/>
          <w:rtl/>
        </w:rPr>
      </w:pPr>
      <w:r w:rsidRPr="00E36956">
        <w:rPr>
          <w:rFonts w:cs="David" w:hint="cs"/>
          <w:rtl/>
        </w:rPr>
        <w:tab/>
        <w:t>בשביל מה? שיהיו עוד הצעות אי אמון? בשביל שהממשלה עוד פעם תצטרך לבוא לפה? בשביל זה צריך לכנס את הכנסת?</w:t>
      </w:r>
    </w:p>
    <w:p w14:paraId="28613C01" w14:textId="77777777" w:rsidR="00E36956" w:rsidRPr="00E36956" w:rsidRDefault="00E36956" w:rsidP="00E36956">
      <w:pPr>
        <w:bidi/>
        <w:rPr>
          <w:rFonts w:cs="David" w:hint="cs"/>
          <w:rtl/>
        </w:rPr>
      </w:pPr>
    </w:p>
    <w:p w14:paraId="3547BCFE" w14:textId="77777777" w:rsidR="00E36956" w:rsidRPr="00E36956" w:rsidRDefault="00E36956" w:rsidP="00E36956">
      <w:pPr>
        <w:bidi/>
        <w:rPr>
          <w:rFonts w:cs="David" w:hint="cs"/>
          <w:rtl/>
        </w:rPr>
      </w:pPr>
      <w:r w:rsidRPr="00E36956">
        <w:rPr>
          <w:rFonts w:cs="David" w:hint="cs"/>
          <w:u w:val="single"/>
          <w:rtl/>
        </w:rPr>
        <w:t>זהבה גלאון:</w:t>
      </w:r>
    </w:p>
    <w:p w14:paraId="1C2A32D1" w14:textId="77777777" w:rsidR="00E36956" w:rsidRPr="00E36956" w:rsidRDefault="00E36956" w:rsidP="00E36956">
      <w:pPr>
        <w:bidi/>
        <w:rPr>
          <w:rFonts w:cs="David" w:hint="cs"/>
          <w:rtl/>
        </w:rPr>
      </w:pPr>
    </w:p>
    <w:p w14:paraId="19EC4DE6" w14:textId="77777777" w:rsidR="00E36956" w:rsidRPr="00E36956" w:rsidRDefault="00E36956" w:rsidP="00E36956">
      <w:pPr>
        <w:bidi/>
        <w:rPr>
          <w:rFonts w:cs="David" w:hint="cs"/>
          <w:rtl/>
        </w:rPr>
      </w:pPr>
      <w:r w:rsidRPr="00E36956">
        <w:rPr>
          <w:rFonts w:cs="David" w:hint="cs"/>
          <w:rtl/>
        </w:rPr>
        <w:tab/>
        <w:t xml:space="preserve"> היא הנותנת. היא הנותנת. יושב ראש הקואליציה - - -</w:t>
      </w:r>
    </w:p>
    <w:p w14:paraId="19753F75" w14:textId="77777777" w:rsidR="00E36956" w:rsidRPr="00E36956" w:rsidRDefault="00E36956" w:rsidP="00E36956">
      <w:pPr>
        <w:bidi/>
        <w:rPr>
          <w:rFonts w:cs="David" w:hint="cs"/>
          <w:rtl/>
        </w:rPr>
      </w:pPr>
    </w:p>
    <w:p w14:paraId="4210293F" w14:textId="77777777" w:rsidR="00E36956" w:rsidRPr="00E36956" w:rsidRDefault="00E36956" w:rsidP="00E36956">
      <w:pPr>
        <w:bidi/>
        <w:rPr>
          <w:rFonts w:cs="David" w:hint="cs"/>
          <w:u w:val="single"/>
          <w:rtl/>
        </w:rPr>
      </w:pPr>
      <w:r w:rsidRPr="00E36956">
        <w:rPr>
          <w:rFonts w:cs="David" w:hint="cs"/>
          <w:u w:val="single"/>
          <w:rtl/>
        </w:rPr>
        <w:t>אביגדור יצחקי:</w:t>
      </w:r>
    </w:p>
    <w:p w14:paraId="010B2324" w14:textId="77777777" w:rsidR="00E36956" w:rsidRPr="00E36956" w:rsidRDefault="00E36956" w:rsidP="00E36956">
      <w:pPr>
        <w:bidi/>
        <w:rPr>
          <w:rFonts w:cs="David" w:hint="cs"/>
          <w:rtl/>
        </w:rPr>
      </w:pPr>
    </w:p>
    <w:p w14:paraId="234FD9F9" w14:textId="77777777" w:rsidR="00E36956" w:rsidRPr="00E36956" w:rsidRDefault="00E36956" w:rsidP="00E36956">
      <w:pPr>
        <w:numPr>
          <w:ilvl w:val="0"/>
          <w:numId w:val="1"/>
        </w:numPr>
        <w:overflowPunct w:val="0"/>
        <w:autoSpaceDE w:val="0"/>
        <w:autoSpaceDN w:val="0"/>
        <w:bidi/>
        <w:adjustRightInd w:val="0"/>
        <w:jc w:val="both"/>
        <w:textAlignment w:val="baseline"/>
        <w:rPr>
          <w:rFonts w:cs="David" w:hint="cs"/>
          <w:rtl/>
        </w:rPr>
      </w:pPr>
      <w:r w:rsidRPr="00E36956">
        <w:rPr>
          <w:rFonts w:cs="David" w:hint="cs"/>
          <w:rtl/>
        </w:rPr>
        <w:t>- -</w:t>
      </w:r>
    </w:p>
    <w:p w14:paraId="4969DA48" w14:textId="77777777" w:rsidR="00E36956" w:rsidRPr="00E36956" w:rsidRDefault="00E36956" w:rsidP="00E36956">
      <w:pPr>
        <w:bidi/>
        <w:rPr>
          <w:rFonts w:cs="David" w:hint="cs"/>
          <w:rtl/>
        </w:rPr>
      </w:pPr>
    </w:p>
    <w:p w14:paraId="7CE7E3AB"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671601AB" w14:textId="77777777" w:rsidR="00E36956" w:rsidRPr="00E36956" w:rsidRDefault="00E36956" w:rsidP="00E36956">
      <w:pPr>
        <w:bidi/>
        <w:rPr>
          <w:rFonts w:cs="David" w:hint="cs"/>
          <w:rtl/>
        </w:rPr>
      </w:pPr>
    </w:p>
    <w:p w14:paraId="524AE259" w14:textId="77777777" w:rsidR="00E36956" w:rsidRPr="00E36956" w:rsidRDefault="00E36956" w:rsidP="00E36956">
      <w:pPr>
        <w:bidi/>
        <w:rPr>
          <w:rFonts w:cs="David" w:hint="cs"/>
          <w:rtl/>
        </w:rPr>
      </w:pPr>
      <w:r w:rsidRPr="00E36956">
        <w:rPr>
          <w:rFonts w:cs="David" w:hint="cs"/>
          <w:rtl/>
        </w:rPr>
        <w:tab/>
        <w:t xml:space="preserve">אתה לא ברשות הדיבור כרגע. אתה רוצה את רשות הדיבור, רשות הדיבור תינתן לך. כרגע היחידה שברשות דיבור זו חברת הכנסת גלאון.  </w:t>
      </w:r>
    </w:p>
    <w:p w14:paraId="1DDA5962" w14:textId="77777777" w:rsidR="00E36956" w:rsidRPr="00E36956" w:rsidRDefault="00E36956" w:rsidP="00E36956">
      <w:pPr>
        <w:bidi/>
        <w:rPr>
          <w:rFonts w:cs="David" w:hint="cs"/>
          <w:rtl/>
        </w:rPr>
      </w:pPr>
    </w:p>
    <w:p w14:paraId="5CA3D167" w14:textId="77777777" w:rsidR="00E36956" w:rsidRPr="00E36956" w:rsidRDefault="00E36956" w:rsidP="00E36956">
      <w:pPr>
        <w:bidi/>
        <w:rPr>
          <w:rFonts w:cs="David" w:hint="cs"/>
          <w:rtl/>
        </w:rPr>
      </w:pPr>
      <w:r w:rsidRPr="00E36956">
        <w:rPr>
          <w:rFonts w:cs="David" w:hint="cs"/>
          <w:u w:val="single"/>
          <w:rtl/>
        </w:rPr>
        <w:t>אחמד טיבי:</w:t>
      </w:r>
    </w:p>
    <w:p w14:paraId="13A53D3A" w14:textId="77777777" w:rsidR="00E36956" w:rsidRPr="00E36956" w:rsidRDefault="00E36956" w:rsidP="00E36956">
      <w:pPr>
        <w:bidi/>
        <w:rPr>
          <w:rFonts w:cs="David" w:hint="cs"/>
          <w:rtl/>
        </w:rPr>
      </w:pPr>
    </w:p>
    <w:p w14:paraId="452AA79F" w14:textId="77777777" w:rsidR="00E36956" w:rsidRPr="00E36956" w:rsidRDefault="00E36956" w:rsidP="00E36956">
      <w:pPr>
        <w:bidi/>
        <w:rPr>
          <w:rFonts w:cs="David" w:hint="cs"/>
          <w:rtl/>
        </w:rPr>
      </w:pPr>
      <w:r w:rsidRPr="00E36956">
        <w:rPr>
          <w:rFonts w:cs="David" w:hint="cs"/>
          <w:rtl/>
        </w:rPr>
        <w:tab/>
        <w:t xml:space="preserve"> הקואליציה קובעת. יש פרוטקציה בבית הזה. </w:t>
      </w:r>
    </w:p>
    <w:p w14:paraId="106D5887" w14:textId="77777777" w:rsidR="00E36956" w:rsidRPr="00E36956" w:rsidRDefault="00E36956" w:rsidP="00E36956">
      <w:pPr>
        <w:bidi/>
        <w:rPr>
          <w:rFonts w:cs="David" w:hint="cs"/>
          <w:rtl/>
        </w:rPr>
      </w:pPr>
    </w:p>
    <w:p w14:paraId="4DE9FDBF" w14:textId="77777777" w:rsidR="00E36956" w:rsidRPr="00E36956" w:rsidRDefault="00E36956" w:rsidP="00E36956">
      <w:pPr>
        <w:bidi/>
        <w:rPr>
          <w:rFonts w:cs="David" w:hint="cs"/>
          <w:u w:val="single"/>
          <w:rtl/>
        </w:rPr>
      </w:pPr>
      <w:r w:rsidRPr="00E36956">
        <w:rPr>
          <w:rFonts w:cs="David" w:hint="cs"/>
          <w:u w:val="single"/>
          <w:rtl/>
        </w:rPr>
        <w:t>היו"ר רוחמה אברהם:</w:t>
      </w:r>
    </w:p>
    <w:p w14:paraId="24B865E6" w14:textId="77777777" w:rsidR="00E36956" w:rsidRPr="00E36956" w:rsidRDefault="00E36956" w:rsidP="00E36956">
      <w:pPr>
        <w:bidi/>
        <w:rPr>
          <w:rFonts w:cs="David" w:hint="cs"/>
          <w:rtl/>
        </w:rPr>
      </w:pPr>
    </w:p>
    <w:p w14:paraId="5129F668" w14:textId="77777777" w:rsidR="00E36956" w:rsidRPr="00E36956" w:rsidRDefault="00E36956" w:rsidP="00E36956">
      <w:pPr>
        <w:bidi/>
        <w:rPr>
          <w:rFonts w:cs="David" w:hint="cs"/>
          <w:rtl/>
        </w:rPr>
      </w:pPr>
      <w:r w:rsidRPr="00E36956">
        <w:rPr>
          <w:rFonts w:cs="David" w:hint="cs"/>
          <w:rtl/>
        </w:rPr>
        <w:tab/>
        <w:t xml:space="preserve">טוב, אני סוגרת את הישיבה, תודה רבה, רבותי.  </w:t>
      </w:r>
    </w:p>
    <w:p w14:paraId="51DEC30E" w14:textId="77777777" w:rsidR="00E36956" w:rsidRPr="00E36956" w:rsidRDefault="00E36956" w:rsidP="00E36956">
      <w:pPr>
        <w:bidi/>
        <w:rPr>
          <w:rFonts w:cs="David" w:hint="cs"/>
          <w:rtl/>
        </w:rPr>
      </w:pPr>
    </w:p>
    <w:p w14:paraId="69EDD0AB" w14:textId="77777777" w:rsidR="00E36956" w:rsidRPr="00E36956" w:rsidRDefault="00E36956" w:rsidP="00E36956">
      <w:pPr>
        <w:bidi/>
        <w:rPr>
          <w:rFonts w:cs="David" w:hint="cs"/>
          <w:rtl/>
        </w:rPr>
      </w:pPr>
    </w:p>
    <w:p w14:paraId="636B0F21" w14:textId="77777777" w:rsidR="00E36956" w:rsidRPr="00E36956" w:rsidRDefault="00E36956" w:rsidP="00E36956">
      <w:pPr>
        <w:bidi/>
        <w:ind w:firstLine="567"/>
        <w:rPr>
          <w:rFonts w:cs="David" w:hint="cs"/>
          <w:rtl/>
        </w:rPr>
      </w:pPr>
      <w:r w:rsidRPr="00E36956">
        <w:rPr>
          <w:rFonts w:cs="David" w:hint="cs"/>
          <w:b/>
          <w:bCs/>
          <w:u w:val="single"/>
          <w:rtl/>
        </w:rPr>
        <w:t>הישיבה ננעלה בשעה: 10:13.</w:t>
      </w:r>
    </w:p>
    <w:p w14:paraId="1D304B1E" w14:textId="77777777" w:rsidR="00552A80" w:rsidRPr="00E36956" w:rsidRDefault="00552A80" w:rsidP="00E36956">
      <w:pPr>
        <w:bidi/>
        <w:rPr>
          <w:rFonts w:cs="David"/>
        </w:rPr>
      </w:pPr>
    </w:p>
    <w:sectPr w:rsidR="00552A80" w:rsidRPr="00E36956" w:rsidSect="00E36956">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AC01" w14:textId="77777777" w:rsidR="00000000" w:rsidRDefault="001D691F">
      <w:r>
        <w:separator/>
      </w:r>
    </w:p>
  </w:endnote>
  <w:endnote w:type="continuationSeparator" w:id="0">
    <w:p w14:paraId="0499F214" w14:textId="77777777" w:rsidR="00000000" w:rsidRDefault="001D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E877A" w14:textId="77777777" w:rsidR="00000000" w:rsidRDefault="001D691F">
      <w:r>
        <w:separator/>
      </w:r>
    </w:p>
  </w:footnote>
  <w:footnote w:type="continuationSeparator" w:id="0">
    <w:p w14:paraId="6ED376FE" w14:textId="77777777" w:rsidR="00000000" w:rsidRDefault="001D6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B788" w14:textId="77777777" w:rsidR="00E36956" w:rsidRDefault="00E3695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03B93B4" w14:textId="77777777" w:rsidR="00E36956" w:rsidRDefault="00E36956">
    <w:pPr>
      <w:pStyle w:val="Header"/>
      <w:ind w:right="360"/>
      <w:jc w:val="both"/>
      <w:rPr>
        <w:rtl/>
      </w:rPr>
    </w:pPr>
  </w:p>
  <w:p w14:paraId="689E3C2D" w14:textId="77777777" w:rsidR="00E36956" w:rsidRDefault="00E36956"/>
  <w:p w14:paraId="197777BF" w14:textId="77777777" w:rsidR="00E36956" w:rsidRDefault="00E36956"/>
  <w:p w14:paraId="1739955C" w14:textId="77777777" w:rsidR="00E36956" w:rsidRDefault="00E36956"/>
  <w:p w14:paraId="17239C07" w14:textId="77777777" w:rsidR="00E36956" w:rsidRDefault="00E36956"/>
  <w:p w14:paraId="4C257576" w14:textId="77777777" w:rsidR="00E36956" w:rsidRDefault="00E36956"/>
  <w:p w14:paraId="5417FD31" w14:textId="77777777" w:rsidR="00E36956" w:rsidRDefault="00E36956"/>
  <w:p w14:paraId="37592C06" w14:textId="77777777" w:rsidR="00E36956" w:rsidRDefault="00E36956"/>
  <w:p w14:paraId="72FAB93E" w14:textId="77777777" w:rsidR="00E36956" w:rsidRDefault="00E36956"/>
  <w:p w14:paraId="17A18247" w14:textId="77777777" w:rsidR="00E36956" w:rsidRDefault="00E369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1811" w14:textId="77777777" w:rsidR="00E36956" w:rsidRDefault="00E3695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54D51B04" w14:textId="77777777" w:rsidR="00E36956" w:rsidRDefault="00E36956">
    <w:pPr>
      <w:pStyle w:val="Header"/>
      <w:ind w:right="360"/>
      <w:jc w:val="both"/>
      <w:rPr>
        <w:rFonts w:hint="cs"/>
        <w:rtl/>
      </w:rPr>
    </w:pPr>
    <w:r>
      <w:rPr>
        <w:rtl/>
      </w:rPr>
      <w:t>ועדת</w:t>
    </w:r>
    <w:r>
      <w:rPr>
        <w:rFonts w:hint="cs"/>
        <w:rtl/>
      </w:rPr>
      <w:t xml:space="preserve"> הכנסת</w:t>
    </w:r>
  </w:p>
  <w:p w14:paraId="0E7A564D" w14:textId="77777777" w:rsidR="00E36956" w:rsidRDefault="00E36956">
    <w:pPr>
      <w:pStyle w:val="Header"/>
      <w:ind w:right="360"/>
      <w:jc w:val="both"/>
      <w:rPr>
        <w:rStyle w:val="PageNumber"/>
        <w:rFonts w:hint="cs"/>
        <w:rtl/>
      </w:rPr>
    </w:pPr>
    <w:r>
      <w:rPr>
        <w:rFonts w:hint="cs"/>
        <w:rtl/>
      </w:rPr>
      <w:t>17.7.06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7A19"/>
    <w:multiLevelType w:val="hybridMultilevel"/>
    <w:tmpl w:val="099CFB22"/>
    <w:lvl w:ilvl="0" w:tplc="AADADC4C">
      <w:start w:val="2"/>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61F77EB8"/>
    <w:multiLevelType w:val="hybridMultilevel"/>
    <w:tmpl w:val="07C8F5D6"/>
    <w:lvl w:ilvl="0" w:tplc="EFE6CB40">
      <w:start w:val="17"/>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112019320">
    <w:abstractNumId w:val="1"/>
  </w:num>
  <w:num w:numId="2" w16cid:durableId="17160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4885פרוטוקול_ישיבת_ועדה.doc"/>
    <w:docVar w:name="StartMode" w:val="3"/>
  </w:docVars>
  <w:rsids>
    <w:rsidRoot w:val="00221EBE"/>
    <w:rsid w:val="001D691F"/>
    <w:rsid w:val="00221EBE"/>
    <w:rsid w:val="00552A80"/>
    <w:rsid w:val="00631D99"/>
    <w:rsid w:val="00965806"/>
    <w:rsid w:val="00E369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713A74"/>
  <w15:chartTrackingRefBased/>
  <w15:docId w15:val="{41A3D09A-7146-469C-B38C-09F76D5E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E36956"/>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E36956"/>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E36956"/>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E36956"/>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36956"/>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E3695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36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3470</Words>
  <Characters>19785</Characters>
  <Application>Microsoft Office Word</Application>
  <DocSecurity>0</DocSecurity>
  <Lines>164</Lines>
  <Paragraphs>46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