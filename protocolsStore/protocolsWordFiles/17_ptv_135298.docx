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E998" w14:textId="77777777" w:rsidR="00A330A0" w:rsidRPr="00A330A0" w:rsidRDefault="00A330A0" w:rsidP="00A330A0">
      <w:pPr>
        <w:pStyle w:val="Heading5"/>
        <w:rPr>
          <w:b/>
          <w:bCs/>
          <w:sz w:val="24"/>
          <w:rtl/>
        </w:rPr>
      </w:pPr>
      <w:r w:rsidRPr="00A330A0">
        <w:rPr>
          <w:b/>
          <w:bCs/>
          <w:sz w:val="24"/>
          <w:rtl/>
        </w:rPr>
        <w:t xml:space="preserve">הכנסת </w:t>
      </w:r>
      <w:r w:rsidRPr="00A330A0">
        <w:rPr>
          <w:rFonts w:hint="cs"/>
          <w:b/>
          <w:bCs/>
          <w:sz w:val="24"/>
          <w:rtl/>
        </w:rPr>
        <w:t>השבע-עשרה</w:t>
      </w:r>
      <w:r w:rsidRPr="00A330A0">
        <w:rPr>
          <w:b/>
          <w:bCs/>
          <w:sz w:val="24"/>
          <w:rtl/>
        </w:rPr>
        <w:tab/>
      </w:r>
      <w:r w:rsidRPr="00A330A0">
        <w:rPr>
          <w:b/>
          <w:bCs/>
          <w:sz w:val="24"/>
          <w:rtl/>
        </w:rPr>
        <w:tab/>
      </w:r>
      <w:r w:rsidRPr="00A330A0">
        <w:rPr>
          <w:b/>
          <w:bCs/>
          <w:sz w:val="24"/>
          <w:rtl/>
        </w:rPr>
        <w:tab/>
      </w:r>
      <w:r w:rsidRPr="00A330A0">
        <w:rPr>
          <w:b/>
          <w:bCs/>
          <w:sz w:val="24"/>
          <w:rtl/>
        </w:rPr>
        <w:tab/>
      </w:r>
      <w:r w:rsidRPr="00A330A0">
        <w:rPr>
          <w:b/>
          <w:bCs/>
          <w:sz w:val="24"/>
          <w:rtl/>
        </w:rPr>
        <w:tab/>
      </w:r>
      <w:r w:rsidRPr="00A330A0">
        <w:rPr>
          <w:b/>
          <w:bCs/>
          <w:sz w:val="24"/>
          <w:rtl/>
        </w:rPr>
        <w:tab/>
        <w:t>נוסח לא מתוקן</w:t>
      </w:r>
    </w:p>
    <w:p w14:paraId="505B6BD2" w14:textId="77777777" w:rsidR="00A330A0" w:rsidRDefault="00A330A0" w:rsidP="00A330A0">
      <w:pPr>
        <w:bidi/>
        <w:jc w:val="both"/>
        <w:rPr>
          <w:rFonts w:cs="David" w:hint="cs"/>
          <w:b/>
          <w:bCs/>
          <w:rtl/>
        </w:rPr>
      </w:pPr>
      <w:r w:rsidRPr="00A330A0">
        <w:rPr>
          <w:rFonts w:cs="David"/>
          <w:b/>
          <w:bCs/>
          <w:rtl/>
        </w:rPr>
        <w:t xml:space="preserve">מושב </w:t>
      </w:r>
      <w:r w:rsidRPr="00A330A0">
        <w:rPr>
          <w:rFonts w:cs="David" w:hint="cs"/>
          <w:b/>
          <w:bCs/>
          <w:rtl/>
        </w:rPr>
        <w:t>שלישי</w:t>
      </w:r>
    </w:p>
    <w:p w14:paraId="5E443E04" w14:textId="77777777" w:rsidR="00A330A0" w:rsidRDefault="00A330A0" w:rsidP="00A330A0">
      <w:pPr>
        <w:bidi/>
        <w:jc w:val="both"/>
        <w:rPr>
          <w:rFonts w:cs="David" w:hint="cs"/>
          <w:b/>
          <w:bCs/>
          <w:rtl/>
        </w:rPr>
      </w:pPr>
    </w:p>
    <w:p w14:paraId="7B0BFA6A" w14:textId="77777777" w:rsidR="00A330A0" w:rsidRPr="00A330A0" w:rsidRDefault="00A330A0" w:rsidP="00A330A0">
      <w:pPr>
        <w:bidi/>
        <w:jc w:val="both"/>
        <w:rPr>
          <w:rFonts w:cs="David" w:hint="cs"/>
          <w:b/>
          <w:bCs/>
          <w:rtl/>
        </w:rPr>
      </w:pPr>
    </w:p>
    <w:p w14:paraId="1592A1FB" w14:textId="77777777" w:rsidR="00A330A0" w:rsidRPr="00A330A0" w:rsidRDefault="00A330A0" w:rsidP="00A330A0">
      <w:pPr>
        <w:bidi/>
        <w:jc w:val="center"/>
        <w:rPr>
          <w:rFonts w:cs="David" w:hint="cs"/>
          <w:b/>
          <w:bCs/>
          <w:rtl/>
        </w:rPr>
      </w:pPr>
      <w:r w:rsidRPr="00A330A0">
        <w:rPr>
          <w:rFonts w:cs="David"/>
          <w:b/>
          <w:bCs/>
          <w:rtl/>
        </w:rPr>
        <w:t>פרוטוקול מס'</w:t>
      </w:r>
      <w:r w:rsidRPr="00A330A0">
        <w:rPr>
          <w:rFonts w:cs="David" w:hint="cs"/>
          <w:b/>
          <w:bCs/>
          <w:rtl/>
        </w:rPr>
        <w:t xml:space="preserve"> 194</w:t>
      </w:r>
    </w:p>
    <w:p w14:paraId="355CDC32" w14:textId="77777777" w:rsidR="00A330A0" w:rsidRPr="00A330A0" w:rsidRDefault="00A330A0" w:rsidP="00A330A0">
      <w:pPr>
        <w:bidi/>
        <w:jc w:val="center"/>
        <w:rPr>
          <w:rFonts w:cs="David" w:hint="cs"/>
          <w:b/>
          <w:bCs/>
          <w:rtl/>
        </w:rPr>
      </w:pPr>
      <w:r w:rsidRPr="00A330A0">
        <w:rPr>
          <w:rFonts w:cs="David" w:hint="cs"/>
          <w:b/>
          <w:bCs/>
          <w:rtl/>
        </w:rPr>
        <w:t>מישיבת ועדת הכנסת</w:t>
      </w:r>
    </w:p>
    <w:p w14:paraId="467844FA" w14:textId="77777777" w:rsidR="00A330A0" w:rsidRPr="00A330A0" w:rsidRDefault="00A330A0" w:rsidP="00A330A0">
      <w:pPr>
        <w:bidi/>
        <w:jc w:val="center"/>
        <w:rPr>
          <w:rFonts w:cs="David" w:hint="cs"/>
          <w:b/>
          <w:bCs/>
          <w:u w:val="single"/>
          <w:rtl/>
        </w:rPr>
      </w:pPr>
      <w:r w:rsidRPr="00A330A0">
        <w:rPr>
          <w:rFonts w:cs="David" w:hint="cs"/>
          <w:b/>
          <w:bCs/>
          <w:u w:val="single"/>
          <w:rtl/>
        </w:rPr>
        <w:t xml:space="preserve">מיום שלישי, א' בשבט </w:t>
      </w:r>
      <w:proofErr w:type="spellStart"/>
      <w:r w:rsidRPr="00A330A0">
        <w:rPr>
          <w:rFonts w:cs="David" w:hint="cs"/>
          <w:b/>
          <w:bCs/>
          <w:u w:val="single"/>
          <w:rtl/>
        </w:rPr>
        <w:t>התשס"ח</w:t>
      </w:r>
      <w:proofErr w:type="spellEnd"/>
      <w:r w:rsidRPr="00A330A0">
        <w:rPr>
          <w:rFonts w:cs="David" w:hint="cs"/>
          <w:b/>
          <w:bCs/>
          <w:u w:val="single"/>
          <w:rtl/>
        </w:rPr>
        <w:t xml:space="preserve"> (</w:t>
      </w:r>
      <w:r w:rsidRPr="00A330A0">
        <w:rPr>
          <w:rFonts w:cs="David" w:hint="cs"/>
          <w:b/>
          <w:bCs/>
          <w:u w:val="single"/>
        </w:rPr>
        <w:t xml:space="preserve"> </w:t>
      </w:r>
      <w:r w:rsidRPr="00A330A0">
        <w:rPr>
          <w:rFonts w:cs="David" w:hint="cs"/>
          <w:b/>
          <w:bCs/>
          <w:u w:val="single"/>
          <w:rtl/>
        </w:rPr>
        <w:t>8 בינואר 2008), שעה: 11:00</w:t>
      </w:r>
    </w:p>
    <w:p w14:paraId="0EFB0A5B" w14:textId="77777777" w:rsidR="00A330A0" w:rsidRDefault="00A330A0" w:rsidP="00A330A0">
      <w:pPr>
        <w:tabs>
          <w:tab w:val="left" w:pos="1221"/>
        </w:tabs>
        <w:bidi/>
        <w:jc w:val="both"/>
        <w:rPr>
          <w:rFonts w:cs="David" w:hint="cs"/>
          <w:b/>
          <w:bCs/>
          <w:u w:val="single"/>
          <w:rtl/>
        </w:rPr>
      </w:pPr>
    </w:p>
    <w:p w14:paraId="4FC90F3D" w14:textId="77777777" w:rsidR="00A330A0" w:rsidRPr="00A330A0" w:rsidRDefault="00A330A0" w:rsidP="00A330A0">
      <w:pPr>
        <w:tabs>
          <w:tab w:val="left" w:pos="1221"/>
        </w:tabs>
        <w:bidi/>
        <w:jc w:val="both"/>
        <w:rPr>
          <w:rFonts w:cs="David" w:hint="cs"/>
          <w:b/>
          <w:bCs/>
          <w:u w:val="single"/>
          <w:rtl/>
        </w:rPr>
      </w:pPr>
    </w:p>
    <w:p w14:paraId="6F5A6A41" w14:textId="77777777" w:rsidR="00A330A0" w:rsidRPr="00A330A0" w:rsidRDefault="00A330A0" w:rsidP="00A330A0">
      <w:pPr>
        <w:tabs>
          <w:tab w:val="left" w:pos="1221"/>
        </w:tabs>
        <w:bidi/>
        <w:rPr>
          <w:rFonts w:cs="David" w:hint="cs"/>
          <w:rtl/>
        </w:rPr>
      </w:pPr>
      <w:r w:rsidRPr="00A330A0">
        <w:rPr>
          <w:rFonts w:cs="David"/>
          <w:b/>
          <w:bCs/>
          <w:u w:val="single"/>
          <w:rtl/>
        </w:rPr>
        <w:t>סדר היום</w:t>
      </w:r>
      <w:r w:rsidRPr="00A330A0">
        <w:rPr>
          <w:rFonts w:cs="David"/>
          <w:rtl/>
        </w:rPr>
        <w:t>:</w:t>
      </w:r>
      <w:r w:rsidRPr="00A330A0">
        <w:rPr>
          <w:rFonts w:cs="David" w:hint="cs"/>
          <w:rtl/>
        </w:rPr>
        <w:tab/>
      </w:r>
      <w:r w:rsidRPr="00A330A0">
        <w:rPr>
          <w:rFonts w:cs="David" w:hint="cs"/>
          <w:rtl/>
        </w:rPr>
        <w:tab/>
        <w:t>א. ערעור על החלטת יו"ר הכנסת והסגנים שלא לאשר דחיפות הצעת</w:t>
      </w:r>
    </w:p>
    <w:p w14:paraId="7AAB2A4F" w14:textId="77777777" w:rsidR="00A330A0" w:rsidRPr="00A330A0" w:rsidRDefault="00A330A0" w:rsidP="00A330A0">
      <w:pPr>
        <w:tabs>
          <w:tab w:val="left" w:pos="1221"/>
        </w:tabs>
        <w:bidi/>
        <w:rPr>
          <w:rFonts w:cs="David" w:hint="cs"/>
          <w:rtl/>
        </w:rPr>
      </w:pPr>
      <w:r w:rsidRPr="00A330A0">
        <w:rPr>
          <w:rFonts w:cs="David" w:hint="cs"/>
          <w:rtl/>
        </w:rPr>
        <w:tab/>
        <w:t xml:space="preserve">        לסדר-היום של חבר הכנסת מיכאל </w:t>
      </w:r>
      <w:proofErr w:type="spellStart"/>
      <w:r w:rsidRPr="00A330A0">
        <w:rPr>
          <w:rFonts w:cs="David" w:hint="cs"/>
          <w:rtl/>
        </w:rPr>
        <w:t>מלכיאור</w:t>
      </w:r>
      <w:proofErr w:type="spellEnd"/>
      <w:r w:rsidRPr="00A330A0">
        <w:rPr>
          <w:rFonts w:cs="David" w:hint="cs"/>
          <w:rtl/>
        </w:rPr>
        <w:t xml:space="preserve"> בנושא: החלטת </w:t>
      </w:r>
    </w:p>
    <w:p w14:paraId="13830BB8"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 xml:space="preserve">    הממשלה לדחות בעוד חודשיים את מתן הקצבה לניצולים.</w:t>
      </w:r>
    </w:p>
    <w:p w14:paraId="25653E6E"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ב. בקשת יו"ר ועדת החוקה, חוק ומשפט, למיזוג הצעות החוק הבאות:</w:t>
      </w:r>
    </w:p>
    <w:p w14:paraId="3818B85C" w14:textId="77777777" w:rsidR="00A330A0" w:rsidRPr="00A330A0" w:rsidRDefault="00A330A0" w:rsidP="00A330A0">
      <w:pPr>
        <w:tabs>
          <w:tab w:val="left" w:pos="1221"/>
        </w:tabs>
        <w:bidi/>
        <w:rPr>
          <w:rFonts w:cs="David" w:hint="cs"/>
          <w:rtl/>
        </w:rPr>
      </w:pPr>
      <w:r w:rsidRPr="00A330A0">
        <w:rPr>
          <w:rFonts w:cs="David" w:hint="cs"/>
          <w:rtl/>
        </w:rPr>
        <w:tab/>
        <w:t xml:space="preserve">         1. הצעת חוק הסיוע המשפטי (תיקון-ייצוג בוועדות ערר), </w:t>
      </w:r>
      <w:proofErr w:type="spellStart"/>
      <w:r w:rsidRPr="00A330A0">
        <w:rPr>
          <w:rFonts w:cs="David" w:hint="cs"/>
          <w:rtl/>
        </w:rPr>
        <w:t>התשס"ז</w:t>
      </w:r>
      <w:proofErr w:type="spellEnd"/>
      <w:r w:rsidRPr="00A330A0">
        <w:rPr>
          <w:rFonts w:cs="David" w:hint="cs"/>
          <w:rtl/>
        </w:rPr>
        <w:t>-2007</w:t>
      </w:r>
    </w:p>
    <w:p w14:paraId="27657651"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 xml:space="preserve">     2. הצעת חוק הסיוע המשפטי (תיקון מס' 8) (שירות משפטי למשתתפים</w:t>
      </w:r>
    </w:p>
    <w:p w14:paraId="7A78D38B" w14:textId="77777777" w:rsidR="00A330A0" w:rsidRPr="00A330A0" w:rsidRDefault="00A330A0" w:rsidP="00A330A0">
      <w:pPr>
        <w:tabs>
          <w:tab w:val="left" w:pos="1221"/>
        </w:tabs>
        <w:bidi/>
        <w:rPr>
          <w:rFonts w:cs="David" w:hint="cs"/>
          <w:rtl/>
        </w:rPr>
      </w:pPr>
      <w:r w:rsidRPr="00A330A0">
        <w:rPr>
          <w:rFonts w:cs="David" w:hint="cs"/>
          <w:rtl/>
        </w:rPr>
        <w:t xml:space="preserve">                                    בתוכנית לשילוב מקבלי גמלאות בעבודה), </w:t>
      </w:r>
      <w:proofErr w:type="spellStart"/>
      <w:r w:rsidRPr="00A330A0">
        <w:rPr>
          <w:rFonts w:cs="David" w:hint="cs"/>
          <w:rtl/>
        </w:rPr>
        <w:t>התשס"ח</w:t>
      </w:r>
      <w:proofErr w:type="spellEnd"/>
      <w:r w:rsidRPr="00A330A0">
        <w:rPr>
          <w:rFonts w:cs="David" w:hint="cs"/>
          <w:rtl/>
        </w:rPr>
        <w:t>-2007</w:t>
      </w:r>
    </w:p>
    <w:p w14:paraId="08587EB3"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 xml:space="preserve">ג. בקשת חברת הכנסת רונית תירוש להקדמת הדיון בהצעת חוק משכן </w:t>
      </w:r>
    </w:p>
    <w:p w14:paraId="46014E9A" w14:textId="77777777" w:rsidR="00A330A0" w:rsidRPr="00A330A0" w:rsidRDefault="00A330A0" w:rsidP="00A330A0">
      <w:pPr>
        <w:tabs>
          <w:tab w:val="left" w:pos="1221"/>
        </w:tabs>
        <w:bidi/>
        <w:rPr>
          <w:rFonts w:cs="David" w:hint="cs"/>
          <w:rtl/>
        </w:rPr>
      </w:pPr>
      <w:r w:rsidRPr="00A330A0">
        <w:rPr>
          <w:rFonts w:cs="David" w:hint="cs"/>
          <w:rtl/>
        </w:rPr>
        <w:t xml:space="preserve">                               הכנסת, רחבתו ומשמר הכנסת (תיקון-כללי אתיקה לפעולתם של שדלנים</w:t>
      </w:r>
    </w:p>
    <w:p w14:paraId="3B313EEA"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 xml:space="preserve">    בכנסת), </w:t>
      </w:r>
      <w:proofErr w:type="spellStart"/>
      <w:r w:rsidRPr="00A330A0">
        <w:rPr>
          <w:rFonts w:cs="David" w:hint="cs"/>
          <w:rtl/>
        </w:rPr>
        <w:t>התשס"ח</w:t>
      </w:r>
      <w:proofErr w:type="spellEnd"/>
      <w:r w:rsidRPr="00A330A0">
        <w:rPr>
          <w:rFonts w:cs="David" w:hint="cs"/>
          <w:rtl/>
        </w:rPr>
        <w:t>-2008 (פ/3265/17), לפני הקריאה הטרומית</w:t>
      </w:r>
    </w:p>
    <w:p w14:paraId="6B477018"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ד. קביעת מסגרת הדיון להודעת הממשלה כדלקמן:</w:t>
      </w:r>
    </w:p>
    <w:p w14:paraId="2EA447CC"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 xml:space="preserve">    1. בהתאם לסעיף 31(ג) לחוק-יסוד: הממשלה, להקים משרד חדש אשר</w:t>
      </w:r>
    </w:p>
    <w:p w14:paraId="6F633958" w14:textId="77777777" w:rsidR="00A330A0" w:rsidRPr="00A330A0" w:rsidRDefault="00A330A0" w:rsidP="00A330A0">
      <w:pPr>
        <w:tabs>
          <w:tab w:val="left" w:pos="1221"/>
        </w:tabs>
        <w:bidi/>
        <w:rPr>
          <w:rFonts w:cs="David" w:hint="cs"/>
          <w:rtl/>
        </w:rPr>
      </w:pPr>
      <w:r w:rsidRPr="00A330A0">
        <w:rPr>
          <w:rFonts w:cs="David" w:hint="cs"/>
          <w:rtl/>
        </w:rPr>
        <w:tab/>
      </w:r>
      <w:r>
        <w:rPr>
          <w:rFonts w:cs="David" w:hint="cs"/>
          <w:rtl/>
        </w:rPr>
        <w:t xml:space="preserve">      </w:t>
      </w:r>
      <w:r w:rsidRPr="00A330A0">
        <w:rPr>
          <w:rFonts w:cs="David" w:hint="cs"/>
          <w:rtl/>
        </w:rPr>
        <w:tab/>
      </w:r>
      <w:r>
        <w:rPr>
          <w:rFonts w:cs="David" w:hint="cs"/>
          <w:rtl/>
        </w:rPr>
        <w:t>י</w:t>
      </w:r>
      <w:r w:rsidRPr="00A330A0">
        <w:rPr>
          <w:rFonts w:cs="David" w:hint="cs"/>
          <w:rtl/>
        </w:rPr>
        <w:t>יקרא "המשרד לשירות דת"</w:t>
      </w:r>
      <w:r w:rsidRPr="00A330A0">
        <w:rPr>
          <w:rFonts w:cs="David" w:hint="cs"/>
          <w:rtl/>
        </w:rPr>
        <w:tab/>
      </w:r>
      <w:r w:rsidRPr="00A330A0">
        <w:rPr>
          <w:rFonts w:cs="David" w:hint="cs"/>
          <w:rtl/>
        </w:rPr>
        <w:tab/>
      </w:r>
      <w:r w:rsidRPr="00A330A0">
        <w:rPr>
          <w:rFonts w:cs="David" w:hint="cs"/>
          <w:rtl/>
        </w:rPr>
        <w:tab/>
      </w:r>
      <w:r w:rsidRPr="00A330A0">
        <w:rPr>
          <w:rFonts w:cs="David" w:hint="cs"/>
          <w:rtl/>
        </w:rPr>
        <w:tab/>
      </w:r>
      <w:r w:rsidRPr="00A330A0">
        <w:rPr>
          <w:rFonts w:cs="David" w:hint="cs"/>
          <w:rtl/>
        </w:rPr>
        <w:tab/>
      </w:r>
      <w:r w:rsidRPr="00A330A0">
        <w:rPr>
          <w:rFonts w:cs="David" w:hint="cs"/>
          <w:rtl/>
        </w:rPr>
        <w:tab/>
      </w:r>
      <w:r w:rsidRPr="00A330A0">
        <w:rPr>
          <w:rFonts w:cs="David" w:hint="cs"/>
          <w:rtl/>
        </w:rPr>
        <w:tab/>
        <w:t xml:space="preserve">   2. בהתאם לסעיף 31(א) לחוק-יסוד: הממשלה, לקבוע כי השר יצחק כהן</w:t>
      </w:r>
    </w:p>
    <w:p w14:paraId="4C9BD5CF"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r>
      <w:r>
        <w:rPr>
          <w:rFonts w:cs="David" w:hint="cs"/>
          <w:rtl/>
        </w:rPr>
        <w:t xml:space="preserve">       </w:t>
      </w:r>
      <w:r w:rsidRPr="00A330A0">
        <w:rPr>
          <w:rFonts w:cs="David" w:hint="cs"/>
          <w:rtl/>
        </w:rPr>
        <w:t xml:space="preserve">יעמוד בראש המשרד לשירותי דת </w:t>
      </w:r>
    </w:p>
    <w:p w14:paraId="11665552" w14:textId="77777777" w:rsidR="00A330A0" w:rsidRPr="00A330A0" w:rsidRDefault="00A330A0" w:rsidP="00A330A0">
      <w:pPr>
        <w:tabs>
          <w:tab w:val="left" w:pos="1221"/>
        </w:tabs>
        <w:bidi/>
        <w:rPr>
          <w:rFonts w:cs="David" w:hint="cs"/>
          <w:rtl/>
        </w:rPr>
      </w:pPr>
      <w:r w:rsidRPr="00A330A0">
        <w:rPr>
          <w:rFonts w:cs="David" w:hint="cs"/>
          <w:rtl/>
        </w:rPr>
        <w:tab/>
        <w:t xml:space="preserve">       3. לפי סעיף 31(ב) לחוק יסוד:</w:t>
      </w:r>
      <w:r w:rsidRPr="00A330A0">
        <w:rPr>
          <w:rFonts w:cs="David" w:hint="cs"/>
        </w:rPr>
        <w:t xml:space="preserve"> </w:t>
      </w:r>
      <w:r w:rsidRPr="00A330A0">
        <w:rPr>
          <w:rFonts w:cs="David" w:hint="cs"/>
          <w:rtl/>
        </w:rPr>
        <w:t xml:space="preserve">הממשלה, להעביר לשר לשירותי דת </w:t>
      </w:r>
    </w:p>
    <w:p w14:paraId="1DE3EC94"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r>
      <w:r>
        <w:rPr>
          <w:rFonts w:cs="David" w:hint="cs"/>
          <w:rtl/>
        </w:rPr>
        <w:t xml:space="preserve">      </w:t>
      </w:r>
      <w:r w:rsidRPr="00A330A0">
        <w:rPr>
          <w:rFonts w:cs="David" w:hint="cs"/>
          <w:rtl/>
        </w:rPr>
        <w:t>סמכויות הנתונות לראש הממשלה</w:t>
      </w:r>
    </w:p>
    <w:p w14:paraId="4BF7AFAC"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 xml:space="preserve">ה.  ישיבה משותפת עם חברי ועדת האתיקה בנושא דוח הוועדה הציבורית </w:t>
      </w:r>
    </w:p>
    <w:p w14:paraId="781B4561" w14:textId="77777777" w:rsidR="00A330A0" w:rsidRPr="00A330A0" w:rsidRDefault="00A330A0" w:rsidP="00A330A0">
      <w:pPr>
        <w:tabs>
          <w:tab w:val="left" w:pos="1221"/>
        </w:tabs>
        <w:bidi/>
        <w:rPr>
          <w:rFonts w:cs="David" w:hint="cs"/>
          <w:rtl/>
        </w:rPr>
      </w:pPr>
      <w:r w:rsidRPr="00A330A0">
        <w:rPr>
          <w:rFonts w:cs="David" w:hint="cs"/>
          <w:rtl/>
        </w:rPr>
        <w:tab/>
      </w:r>
      <w:r w:rsidRPr="00A330A0">
        <w:rPr>
          <w:rFonts w:cs="David" w:hint="cs"/>
          <w:rtl/>
        </w:rPr>
        <w:tab/>
        <w:t xml:space="preserve">     בראשות פרופ' יצחק זמיר, להכנת כללי האתיקה לחברי הכנסת פרק ט' - </w:t>
      </w:r>
    </w:p>
    <w:p w14:paraId="494189A8" w14:textId="77777777" w:rsidR="00A330A0" w:rsidRPr="00A330A0" w:rsidRDefault="00A330A0" w:rsidP="00A330A0">
      <w:pPr>
        <w:tabs>
          <w:tab w:val="left" w:pos="1221"/>
        </w:tabs>
        <w:bidi/>
        <w:rPr>
          <w:rFonts w:cs="David" w:hint="cs"/>
          <w:rtl/>
        </w:rPr>
      </w:pPr>
      <w:r w:rsidRPr="00A330A0">
        <w:rPr>
          <w:rFonts w:cs="David" w:hint="cs"/>
          <w:rtl/>
        </w:rPr>
        <w:t xml:space="preserve"> </w:t>
      </w:r>
      <w:r w:rsidRPr="00A330A0">
        <w:rPr>
          <w:rFonts w:cs="David" w:hint="cs"/>
          <w:rtl/>
        </w:rPr>
        <w:tab/>
      </w:r>
      <w:r w:rsidRPr="00A330A0">
        <w:rPr>
          <w:rFonts w:cs="David" w:hint="cs"/>
          <w:rtl/>
        </w:rPr>
        <w:tab/>
        <w:t xml:space="preserve">     מתנות </w:t>
      </w:r>
    </w:p>
    <w:p w14:paraId="724ACFC4" w14:textId="77777777" w:rsidR="00A330A0" w:rsidRPr="00A330A0" w:rsidRDefault="00A330A0" w:rsidP="00A330A0">
      <w:pPr>
        <w:tabs>
          <w:tab w:val="left" w:pos="1221"/>
        </w:tabs>
        <w:bidi/>
        <w:jc w:val="both"/>
        <w:rPr>
          <w:rFonts w:cs="David" w:hint="cs"/>
          <w:rtl/>
        </w:rPr>
      </w:pPr>
      <w:r w:rsidRPr="00A330A0">
        <w:rPr>
          <w:rFonts w:cs="David" w:hint="cs"/>
          <w:rtl/>
        </w:rPr>
        <w:t xml:space="preserve"> </w:t>
      </w:r>
    </w:p>
    <w:p w14:paraId="3B1174F6" w14:textId="77777777" w:rsidR="00A330A0" w:rsidRPr="00A330A0" w:rsidRDefault="00A330A0" w:rsidP="00A330A0">
      <w:pPr>
        <w:bidi/>
        <w:jc w:val="both"/>
        <w:rPr>
          <w:rFonts w:cs="David" w:hint="cs"/>
          <w:b/>
          <w:bCs/>
          <w:u w:val="single"/>
          <w:rtl/>
        </w:rPr>
      </w:pPr>
      <w:r w:rsidRPr="00A330A0">
        <w:rPr>
          <w:rFonts w:cs="David"/>
          <w:b/>
          <w:bCs/>
          <w:u w:val="single"/>
          <w:rtl/>
        </w:rPr>
        <w:t>נכחו</w:t>
      </w:r>
      <w:r w:rsidRPr="00A330A0">
        <w:rPr>
          <w:rFonts w:cs="David"/>
          <w:rtl/>
        </w:rPr>
        <w:t>:</w:t>
      </w:r>
    </w:p>
    <w:p w14:paraId="27C0C46E" w14:textId="77777777" w:rsidR="00A330A0" w:rsidRPr="00A330A0" w:rsidRDefault="00A330A0" w:rsidP="00A330A0">
      <w:pPr>
        <w:tabs>
          <w:tab w:val="left" w:pos="1788"/>
        </w:tabs>
        <w:bidi/>
        <w:jc w:val="both"/>
        <w:rPr>
          <w:rFonts w:cs="David" w:hint="cs"/>
          <w:rtl/>
        </w:rPr>
      </w:pPr>
      <w:r w:rsidRPr="00A330A0">
        <w:rPr>
          <w:rFonts w:cs="David"/>
          <w:b/>
          <w:bCs/>
          <w:u w:val="single"/>
          <w:rtl/>
        </w:rPr>
        <w:t>חברי הוועדה</w:t>
      </w:r>
      <w:r w:rsidRPr="00A330A0">
        <w:rPr>
          <w:rFonts w:cs="David"/>
          <w:rtl/>
        </w:rPr>
        <w:t>:</w:t>
      </w:r>
    </w:p>
    <w:p w14:paraId="293C793E" w14:textId="77777777" w:rsidR="00A330A0" w:rsidRPr="00A330A0" w:rsidRDefault="00A330A0" w:rsidP="00A330A0">
      <w:pPr>
        <w:tabs>
          <w:tab w:val="left" w:pos="1788"/>
        </w:tabs>
        <w:bidi/>
        <w:jc w:val="both"/>
        <w:rPr>
          <w:rFonts w:cs="David" w:hint="cs"/>
          <w:rtl/>
        </w:rPr>
      </w:pPr>
    </w:p>
    <w:p w14:paraId="10040BBB" w14:textId="77777777" w:rsidR="00A330A0" w:rsidRPr="00A330A0" w:rsidRDefault="00A330A0" w:rsidP="00A330A0">
      <w:pPr>
        <w:bidi/>
        <w:jc w:val="both"/>
        <w:rPr>
          <w:rFonts w:cs="David" w:hint="cs"/>
          <w:rtl/>
        </w:rPr>
      </w:pPr>
      <w:r w:rsidRPr="00A330A0">
        <w:rPr>
          <w:rFonts w:cs="David" w:hint="cs"/>
          <w:rtl/>
        </w:rPr>
        <w:t xml:space="preserve">דוד טל </w:t>
      </w:r>
      <w:r w:rsidRPr="00A330A0">
        <w:rPr>
          <w:rFonts w:cs="David"/>
          <w:rtl/>
        </w:rPr>
        <w:t>–</w:t>
      </w:r>
      <w:r w:rsidRPr="00A330A0">
        <w:rPr>
          <w:rFonts w:cs="David" w:hint="cs"/>
          <w:rtl/>
        </w:rPr>
        <w:t xml:space="preserve"> היו"ר </w:t>
      </w:r>
    </w:p>
    <w:p w14:paraId="0642AE00" w14:textId="77777777" w:rsidR="00A330A0" w:rsidRPr="00A330A0" w:rsidRDefault="00A330A0" w:rsidP="00A330A0">
      <w:pPr>
        <w:bidi/>
        <w:jc w:val="both"/>
        <w:rPr>
          <w:rFonts w:cs="David" w:hint="cs"/>
          <w:rtl/>
        </w:rPr>
      </w:pPr>
      <w:r w:rsidRPr="00A330A0">
        <w:rPr>
          <w:rFonts w:cs="David" w:hint="cs"/>
          <w:rtl/>
        </w:rPr>
        <w:t>קולט אביטל</w:t>
      </w:r>
    </w:p>
    <w:p w14:paraId="4719D7CB" w14:textId="77777777" w:rsidR="00A330A0" w:rsidRPr="00A330A0" w:rsidRDefault="00A330A0" w:rsidP="00A330A0">
      <w:pPr>
        <w:bidi/>
        <w:jc w:val="both"/>
        <w:rPr>
          <w:rFonts w:cs="David" w:hint="cs"/>
          <w:rtl/>
        </w:rPr>
      </w:pPr>
      <w:r w:rsidRPr="00A330A0">
        <w:rPr>
          <w:rFonts w:cs="David" w:hint="cs"/>
          <w:rtl/>
        </w:rPr>
        <w:t xml:space="preserve">יולי יואל </w:t>
      </w:r>
      <w:proofErr w:type="spellStart"/>
      <w:r w:rsidRPr="00A330A0">
        <w:rPr>
          <w:rFonts w:cs="David" w:hint="cs"/>
          <w:rtl/>
        </w:rPr>
        <w:t>אדלשטיין</w:t>
      </w:r>
      <w:proofErr w:type="spellEnd"/>
    </w:p>
    <w:p w14:paraId="45785D83" w14:textId="77777777" w:rsidR="00A330A0" w:rsidRPr="00A330A0" w:rsidRDefault="00A330A0" w:rsidP="00A330A0">
      <w:pPr>
        <w:bidi/>
        <w:jc w:val="both"/>
        <w:rPr>
          <w:rFonts w:cs="David" w:hint="cs"/>
          <w:rtl/>
        </w:rPr>
      </w:pPr>
      <w:r w:rsidRPr="00A330A0">
        <w:rPr>
          <w:rFonts w:cs="David" w:hint="cs"/>
          <w:rtl/>
        </w:rPr>
        <w:t>דוד אזולאי</w:t>
      </w:r>
    </w:p>
    <w:p w14:paraId="35A85178" w14:textId="77777777" w:rsidR="00A330A0" w:rsidRPr="00A330A0" w:rsidRDefault="00A330A0" w:rsidP="00A330A0">
      <w:pPr>
        <w:bidi/>
        <w:jc w:val="both"/>
        <w:rPr>
          <w:rFonts w:cs="David" w:hint="cs"/>
          <w:rtl/>
        </w:rPr>
      </w:pPr>
      <w:r w:rsidRPr="00A330A0">
        <w:rPr>
          <w:rFonts w:cs="David" w:hint="cs"/>
          <w:rtl/>
        </w:rPr>
        <w:t>אורי אריאל</w:t>
      </w:r>
    </w:p>
    <w:p w14:paraId="154A2B22" w14:textId="77777777" w:rsidR="00A330A0" w:rsidRPr="00A330A0" w:rsidRDefault="00A330A0" w:rsidP="00A330A0">
      <w:pPr>
        <w:bidi/>
        <w:jc w:val="both"/>
        <w:rPr>
          <w:rFonts w:cs="David" w:hint="cs"/>
          <w:rtl/>
        </w:rPr>
      </w:pPr>
      <w:proofErr w:type="spellStart"/>
      <w:r w:rsidRPr="00A330A0">
        <w:rPr>
          <w:rFonts w:cs="David" w:hint="cs"/>
          <w:rtl/>
        </w:rPr>
        <w:t>מוחמד</w:t>
      </w:r>
      <w:proofErr w:type="spellEnd"/>
      <w:r w:rsidRPr="00A330A0">
        <w:rPr>
          <w:rFonts w:cs="David" w:hint="cs"/>
          <w:rtl/>
        </w:rPr>
        <w:t xml:space="preserve"> ברכה</w:t>
      </w:r>
    </w:p>
    <w:p w14:paraId="59657637" w14:textId="77777777" w:rsidR="00A330A0" w:rsidRPr="00A330A0" w:rsidRDefault="00A330A0" w:rsidP="00A330A0">
      <w:pPr>
        <w:bidi/>
        <w:jc w:val="both"/>
        <w:rPr>
          <w:rFonts w:cs="David" w:hint="cs"/>
          <w:rtl/>
        </w:rPr>
      </w:pPr>
      <w:r w:rsidRPr="00A330A0">
        <w:rPr>
          <w:rFonts w:cs="David" w:hint="cs"/>
          <w:rtl/>
        </w:rPr>
        <w:t>נסים זאב</w:t>
      </w:r>
    </w:p>
    <w:p w14:paraId="24750508" w14:textId="77777777" w:rsidR="00A330A0" w:rsidRPr="00A330A0" w:rsidRDefault="00A330A0" w:rsidP="00A330A0">
      <w:pPr>
        <w:bidi/>
        <w:jc w:val="both"/>
        <w:rPr>
          <w:rFonts w:cs="David" w:hint="cs"/>
          <w:rtl/>
        </w:rPr>
      </w:pPr>
      <w:r w:rsidRPr="00A330A0">
        <w:rPr>
          <w:rFonts w:cs="David" w:hint="cs"/>
          <w:rtl/>
        </w:rPr>
        <w:t>יצחק זיו</w:t>
      </w:r>
    </w:p>
    <w:p w14:paraId="384ED0B5" w14:textId="77777777" w:rsidR="00A330A0" w:rsidRPr="00A330A0" w:rsidRDefault="00A330A0" w:rsidP="00A330A0">
      <w:pPr>
        <w:bidi/>
        <w:jc w:val="both"/>
        <w:rPr>
          <w:rFonts w:cs="David" w:hint="cs"/>
          <w:rtl/>
        </w:rPr>
      </w:pPr>
      <w:proofErr w:type="spellStart"/>
      <w:r w:rsidRPr="00A330A0">
        <w:rPr>
          <w:rFonts w:cs="David" w:hint="cs"/>
          <w:rtl/>
        </w:rPr>
        <w:t>אחמד</w:t>
      </w:r>
      <w:proofErr w:type="spellEnd"/>
      <w:r w:rsidRPr="00A330A0">
        <w:rPr>
          <w:rFonts w:cs="David" w:hint="cs"/>
          <w:rtl/>
        </w:rPr>
        <w:t xml:space="preserve"> טיבי</w:t>
      </w:r>
    </w:p>
    <w:p w14:paraId="42A99090" w14:textId="77777777" w:rsidR="00A330A0" w:rsidRPr="00A330A0" w:rsidRDefault="00A330A0" w:rsidP="00A330A0">
      <w:pPr>
        <w:bidi/>
        <w:jc w:val="both"/>
        <w:rPr>
          <w:rFonts w:cs="David" w:hint="cs"/>
          <w:rtl/>
        </w:rPr>
      </w:pPr>
      <w:proofErr w:type="spellStart"/>
      <w:r w:rsidRPr="00A330A0">
        <w:rPr>
          <w:rFonts w:cs="David" w:hint="cs"/>
          <w:rtl/>
        </w:rPr>
        <w:t>אסתרינה</w:t>
      </w:r>
      <w:proofErr w:type="spellEnd"/>
      <w:r w:rsidRPr="00A330A0">
        <w:rPr>
          <w:rFonts w:cs="David" w:hint="cs"/>
          <w:rtl/>
        </w:rPr>
        <w:t xml:space="preserve"> </w:t>
      </w:r>
      <w:proofErr w:type="spellStart"/>
      <w:r w:rsidRPr="00A330A0">
        <w:rPr>
          <w:rFonts w:cs="David" w:hint="cs"/>
          <w:rtl/>
        </w:rPr>
        <w:t>טרטמן</w:t>
      </w:r>
      <w:proofErr w:type="spellEnd"/>
    </w:p>
    <w:p w14:paraId="7E1BB1DC" w14:textId="77777777" w:rsidR="00A330A0" w:rsidRPr="00A330A0" w:rsidRDefault="00A330A0" w:rsidP="00A330A0">
      <w:pPr>
        <w:bidi/>
        <w:jc w:val="both"/>
        <w:rPr>
          <w:rFonts w:cs="David" w:hint="cs"/>
          <w:rtl/>
        </w:rPr>
      </w:pPr>
      <w:r w:rsidRPr="00A330A0">
        <w:rPr>
          <w:rFonts w:cs="David" w:hint="cs"/>
          <w:rtl/>
        </w:rPr>
        <w:t>יואל חסון</w:t>
      </w:r>
    </w:p>
    <w:p w14:paraId="0783450E" w14:textId="77777777" w:rsidR="00A330A0" w:rsidRPr="00A330A0" w:rsidRDefault="00A330A0" w:rsidP="00A330A0">
      <w:pPr>
        <w:bidi/>
        <w:jc w:val="both"/>
        <w:rPr>
          <w:rFonts w:cs="David" w:hint="cs"/>
          <w:rtl/>
        </w:rPr>
      </w:pPr>
      <w:r w:rsidRPr="00A330A0">
        <w:rPr>
          <w:rFonts w:cs="David" w:hint="cs"/>
          <w:rtl/>
        </w:rPr>
        <w:t xml:space="preserve">שלי </w:t>
      </w:r>
      <w:proofErr w:type="spellStart"/>
      <w:r w:rsidRPr="00A330A0">
        <w:rPr>
          <w:rFonts w:cs="David" w:hint="cs"/>
          <w:rtl/>
        </w:rPr>
        <w:t>יחימוביץ</w:t>
      </w:r>
      <w:proofErr w:type="spellEnd"/>
    </w:p>
    <w:p w14:paraId="51FCCE93" w14:textId="77777777" w:rsidR="00A330A0" w:rsidRPr="00A330A0" w:rsidRDefault="00A330A0" w:rsidP="00A330A0">
      <w:pPr>
        <w:bidi/>
        <w:jc w:val="both"/>
        <w:rPr>
          <w:rFonts w:cs="David" w:hint="cs"/>
          <w:rtl/>
        </w:rPr>
      </w:pPr>
      <w:r w:rsidRPr="00A330A0">
        <w:rPr>
          <w:rFonts w:cs="David" w:hint="cs"/>
          <w:rtl/>
        </w:rPr>
        <w:t xml:space="preserve">יעקב </w:t>
      </w:r>
      <w:proofErr w:type="spellStart"/>
      <w:r w:rsidRPr="00A330A0">
        <w:rPr>
          <w:rFonts w:cs="David" w:hint="cs"/>
          <w:rtl/>
        </w:rPr>
        <w:t>מרגי</w:t>
      </w:r>
      <w:proofErr w:type="spellEnd"/>
    </w:p>
    <w:p w14:paraId="6A8DC8D9" w14:textId="77777777" w:rsidR="00A330A0" w:rsidRPr="00A330A0" w:rsidRDefault="00A330A0" w:rsidP="00A330A0">
      <w:pPr>
        <w:bidi/>
        <w:jc w:val="both"/>
        <w:rPr>
          <w:rFonts w:cs="David" w:hint="cs"/>
          <w:rtl/>
        </w:rPr>
      </w:pPr>
      <w:r w:rsidRPr="00A330A0">
        <w:rPr>
          <w:rFonts w:cs="David" w:hint="cs"/>
          <w:rtl/>
        </w:rPr>
        <w:t>גדעון סער</w:t>
      </w:r>
    </w:p>
    <w:p w14:paraId="5C5F18CD" w14:textId="77777777" w:rsidR="00A330A0" w:rsidRPr="00A330A0" w:rsidRDefault="00A330A0" w:rsidP="00A330A0">
      <w:pPr>
        <w:bidi/>
        <w:jc w:val="both"/>
        <w:rPr>
          <w:rFonts w:cs="David" w:hint="cs"/>
          <w:rtl/>
        </w:rPr>
      </w:pPr>
      <w:r w:rsidRPr="00A330A0">
        <w:rPr>
          <w:rFonts w:cs="David" w:hint="cs"/>
          <w:rtl/>
        </w:rPr>
        <w:t>מאיר פרוש</w:t>
      </w:r>
    </w:p>
    <w:p w14:paraId="474766DC" w14:textId="77777777" w:rsidR="00A330A0" w:rsidRPr="00A330A0" w:rsidRDefault="00A330A0" w:rsidP="00A330A0">
      <w:pPr>
        <w:bidi/>
        <w:jc w:val="both"/>
        <w:rPr>
          <w:rFonts w:cs="David" w:hint="cs"/>
          <w:rtl/>
        </w:rPr>
      </w:pPr>
      <w:r w:rsidRPr="00A330A0">
        <w:rPr>
          <w:rFonts w:cs="David" w:hint="cs"/>
          <w:rtl/>
        </w:rPr>
        <w:t xml:space="preserve">רונית תירוש </w:t>
      </w:r>
    </w:p>
    <w:p w14:paraId="1941DF77" w14:textId="77777777" w:rsidR="00A330A0" w:rsidRPr="00A330A0" w:rsidRDefault="00A330A0" w:rsidP="00A330A0">
      <w:pPr>
        <w:bidi/>
        <w:jc w:val="both"/>
        <w:rPr>
          <w:rFonts w:cs="David" w:hint="cs"/>
          <w:rtl/>
        </w:rPr>
      </w:pPr>
    </w:p>
    <w:p w14:paraId="0F268E08" w14:textId="77777777" w:rsidR="00A330A0" w:rsidRPr="00A330A0" w:rsidRDefault="00A330A0" w:rsidP="00A330A0">
      <w:pPr>
        <w:bidi/>
        <w:jc w:val="both"/>
        <w:rPr>
          <w:rFonts w:cs="David" w:hint="cs"/>
          <w:rtl/>
        </w:rPr>
      </w:pPr>
      <w:r w:rsidRPr="00A330A0">
        <w:rPr>
          <w:rFonts w:cs="David" w:hint="cs"/>
          <w:rtl/>
        </w:rPr>
        <w:t xml:space="preserve">אלחנן </w:t>
      </w:r>
      <w:proofErr w:type="spellStart"/>
      <w:r w:rsidRPr="00A330A0">
        <w:rPr>
          <w:rFonts w:cs="David" w:hint="cs"/>
          <w:rtl/>
        </w:rPr>
        <w:t>גלזר</w:t>
      </w:r>
      <w:proofErr w:type="spellEnd"/>
    </w:p>
    <w:p w14:paraId="55238C6A" w14:textId="77777777" w:rsidR="00A330A0" w:rsidRPr="00A330A0" w:rsidRDefault="00A330A0" w:rsidP="00A330A0">
      <w:pPr>
        <w:bidi/>
        <w:jc w:val="both"/>
        <w:rPr>
          <w:rFonts w:cs="David" w:hint="cs"/>
          <w:rtl/>
        </w:rPr>
      </w:pPr>
      <w:r w:rsidRPr="00A330A0">
        <w:rPr>
          <w:rFonts w:cs="David" w:hint="cs"/>
          <w:rtl/>
        </w:rPr>
        <w:t xml:space="preserve">אבשלום </w:t>
      </w:r>
      <w:proofErr w:type="spellStart"/>
      <w:r w:rsidRPr="00A330A0">
        <w:rPr>
          <w:rFonts w:cs="David" w:hint="cs"/>
          <w:rtl/>
        </w:rPr>
        <w:t>וילן</w:t>
      </w:r>
      <w:proofErr w:type="spellEnd"/>
    </w:p>
    <w:p w14:paraId="4FCEB199" w14:textId="77777777" w:rsidR="00A330A0" w:rsidRPr="00A330A0" w:rsidRDefault="00A330A0" w:rsidP="00A330A0">
      <w:pPr>
        <w:bidi/>
        <w:jc w:val="both"/>
        <w:rPr>
          <w:rFonts w:cs="David" w:hint="cs"/>
          <w:rtl/>
        </w:rPr>
      </w:pPr>
      <w:r w:rsidRPr="00A330A0">
        <w:rPr>
          <w:rFonts w:cs="David" w:hint="cs"/>
          <w:rtl/>
        </w:rPr>
        <w:t>שי חרמש</w:t>
      </w:r>
    </w:p>
    <w:p w14:paraId="4780146C" w14:textId="77777777" w:rsidR="00A330A0" w:rsidRPr="00A330A0" w:rsidRDefault="00A330A0" w:rsidP="00A330A0">
      <w:pPr>
        <w:bidi/>
        <w:jc w:val="both"/>
        <w:rPr>
          <w:rFonts w:cs="David" w:hint="cs"/>
          <w:rtl/>
        </w:rPr>
      </w:pPr>
      <w:r w:rsidRPr="00A330A0">
        <w:rPr>
          <w:rFonts w:cs="David" w:hint="cs"/>
          <w:rtl/>
        </w:rPr>
        <w:t>לימור לבנת</w:t>
      </w:r>
    </w:p>
    <w:p w14:paraId="179C44E9" w14:textId="77777777" w:rsidR="00A330A0" w:rsidRPr="00A330A0" w:rsidRDefault="00A330A0" w:rsidP="00A330A0">
      <w:pPr>
        <w:bidi/>
        <w:jc w:val="both"/>
        <w:rPr>
          <w:rFonts w:cs="David" w:hint="cs"/>
          <w:rtl/>
        </w:rPr>
      </w:pPr>
      <w:r w:rsidRPr="00A330A0">
        <w:rPr>
          <w:rFonts w:cs="David" w:hint="cs"/>
          <w:rtl/>
        </w:rPr>
        <w:t xml:space="preserve">מיכאל </w:t>
      </w:r>
      <w:proofErr w:type="spellStart"/>
      <w:r w:rsidRPr="00A330A0">
        <w:rPr>
          <w:rFonts w:cs="David" w:hint="cs"/>
          <w:rtl/>
        </w:rPr>
        <w:t>מלכיאור</w:t>
      </w:r>
      <w:proofErr w:type="spellEnd"/>
    </w:p>
    <w:p w14:paraId="610C51AB" w14:textId="77777777" w:rsidR="00A330A0" w:rsidRPr="00A330A0" w:rsidRDefault="00A330A0" w:rsidP="00A330A0">
      <w:pPr>
        <w:bidi/>
        <w:jc w:val="both"/>
        <w:rPr>
          <w:rFonts w:cs="David" w:hint="cs"/>
          <w:rtl/>
        </w:rPr>
      </w:pPr>
      <w:r w:rsidRPr="00A330A0">
        <w:rPr>
          <w:rFonts w:cs="David" w:hint="cs"/>
          <w:rtl/>
        </w:rPr>
        <w:t xml:space="preserve">מיכאל </w:t>
      </w:r>
      <w:proofErr w:type="spellStart"/>
      <w:r w:rsidRPr="00A330A0">
        <w:rPr>
          <w:rFonts w:cs="David" w:hint="cs"/>
          <w:rtl/>
        </w:rPr>
        <w:t>נודלמן</w:t>
      </w:r>
      <w:proofErr w:type="spellEnd"/>
    </w:p>
    <w:p w14:paraId="30A601B6" w14:textId="77777777" w:rsidR="00A330A0" w:rsidRPr="00A330A0" w:rsidRDefault="00A330A0" w:rsidP="00A330A0">
      <w:pPr>
        <w:bidi/>
        <w:jc w:val="both"/>
        <w:rPr>
          <w:rFonts w:cs="David" w:hint="cs"/>
          <w:rtl/>
        </w:rPr>
      </w:pPr>
      <w:r w:rsidRPr="00A330A0">
        <w:rPr>
          <w:rFonts w:cs="David" w:hint="cs"/>
          <w:rtl/>
        </w:rPr>
        <w:t xml:space="preserve">ניסן </w:t>
      </w:r>
      <w:proofErr w:type="spellStart"/>
      <w:r w:rsidRPr="00A330A0">
        <w:rPr>
          <w:rFonts w:cs="David" w:hint="cs"/>
          <w:rtl/>
        </w:rPr>
        <w:t>סלומינסקי</w:t>
      </w:r>
      <w:proofErr w:type="spellEnd"/>
    </w:p>
    <w:p w14:paraId="6B9C6EDE" w14:textId="77777777" w:rsidR="00A330A0" w:rsidRPr="00A330A0" w:rsidRDefault="00A330A0" w:rsidP="00A330A0">
      <w:pPr>
        <w:bidi/>
        <w:jc w:val="both"/>
        <w:rPr>
          <w:rFonts w:cs="David" w:hint="cs"/>
          <w:rtl/>
        </w:rPr>
      </w:pPr>
      <w:proofErr w:type="spellStart"/>
      <w:r w:rsidRPr="00A330A0">
        <w:rPr>
          <w:rFonts w:cs="David" w:hint="cs"/>
          <w:rtl/>
        </w:rPr>
        <w:t>ליה</w:t>
      </w:r>
      <w:proofErr w:type="spellEnd"/>
      <w:r w:rsidRPr="00A330A0">
        <w:rPr>
          <w:rFonts w:cs="David" w:hint="cs"/>
          <w:rtl/>
        </w:rPr>
        <w:t xml:space="preserve"> שמטוב</w:t>
      </w:r>
    </w:p>
    <w:p w14:paraId="6B562CFD" w14:textId="77777777" w:rsidR="00A330A0" w:rsidRPr="00A330A0" w:rsidRDefault="00A330A0" w:rsidP="00A330A0">
      <w:pPr>
        <w:bidi/>
        <w:jc w:val="both"/>
        <w:rPr>
          <w:rFonts w:cs="David" w:hint="cs"/>
          <w:rtl/>
        </w:rPr>
      </w:pPr>
    </w:p>
    <w:p w14:paraId="6408C6F1" w14:textId="77777777" w:rsidR="00A330A0" w:rsidRPr="00A330A0" w:rsidRDefault="00A330A0" w:rsidP="00A330A0">
      <w:pPr>
        <w:bidi/>
        <w:jc w:val="both"/>
        <w:rPr>
          <w:rFonts w:cs="David" w:hint="cs"/>
          <w:rtl/>
        </w:rPr>
      </w:pPr>
    </w:p>
    <w:p w14:paraId="3FC4EE15" w14:textId="77777777" w:rsidR="00A330A0" w:rsidRPr="00A330A0" w:rsidRDefault="00A330A0" w:rsidP="00A330A0">
      <w:pPr>
        <w:bidi/>
        <w:jc w:val="both"/>
        <w:rPr>
          <w:rFonts w:cs="David" w:hint="cs"/>
          <w:rtl/>
        </w:rPr>
      </w:pPr>
    </w:p>
    <w:p w14:paraId="00EE7001" w14:textId="77777777" w:rsidR="00A330A0" w:rsidRPr="00A330A0" w:rsidRDefault="00A330A0" w:rsidP="00A330A0">
      <w:pPr>
        <w:bidi/>
        <w:jc w:val="both"/>
        <w:rPr>
          <w:rFonts w:cs="David" w:hint="cs"/>
          <w:rtl/>
        </w:rPr>
      </w:pPr>
    </w:p>
    <w:p w14:paraId="564B77B5" w14:textId="77777777" w:rsidR="00A330A0" w:rsidRPr="00A330A0" w:rsidRDefault="00A330A0" w:rsidP="00A330A0">
      <w:pPr>
        <w:bidi/>
        <w:jc w:val="both"/>
        <w:rPr>
          <w:rFonts w:cs="David" w:hint="cs"/>
          <w:rtl/>
        </w:rPr>
      </w:pPr>
    </w:p>
    <w:p w14:paraId="283C2E14" w14:textId="77777777" w:rsidR="00A330A0" w:rsidRPr="00A330A0" w:rsidRDefault="00A330A0" w:rsidP="00A330A0">
      <w:pPr>
        <w:tabs>
          <w:tab w:val="left" w:pos="1788"/>
          <w:tab w:val="left" w:pos="3631"/>
        </w:tabs>
        <w:bidi/>
        <w:jc w:val="both"/>
        <w:rPr>
          <w:rFonts w:cs="David" w:hint="cs"/>
          <w:rtl/>
        </w:rPr>
      </w:pPr>
      <w:r w:rsidRPr="00A330A0">
        <w:rPr>
          <w:rFonts w:cs="David"/>
          <w:b/>
          <w:bCs/>
          <w:u w:val="single"/>
          <w:rtl/>
        </w:rPr>
        <w:t>מוזמנים</w:t>
      </w:r>
      <w:r w:rsidRPr="00A330A0">
        <w:rPr>
          <w:rFonts w:cs="David"/>
          <w:rtl/>
        </w:rPr>
        <w:t>:</w:t>
      </w:r>
    </w:p>
    <w:p w14:paraId="27C0739C" w14:textId="77777777" w:rsidR="00A330A0" w:rsidRPr="00A330A0" w:rsidRDefault="00A330A0" w:rsidP="00A330A0">
      <w:pPr>
        <w:bidi/>
        <w:jc w:val="both"/>
        <w:rPr>
          <w:rFonts w:cs="David" w:hint="cs"/>
          <w:rtl/>
        </w:rPr>
      </w:pPr>
    </w:p>
    <w:p w14:paraId="1D1FDFF2" w14:textId="77777777" w:rsidR="00A330A0" w:rsidRPr="00A330A0" w:rsidRDefault="00A330A0" w:rsidP="00A330A0">
      <w:pPr>
        <w:bidi/>
        <w:jc w:val="both"/>
        <w:rPr>
          <w:rFonts w:cs="David" w:hint="cs"/>
          <w:rtl/>
        </w:rPr>
      </w:pPr>
      <w:r w:rsidRPr="00A330A0">
        <w:rPr>
          <w:rFonts w:cs="David" w:hint="cs"/>
          <w:rtl/>
        </w:rPr>
        <w:t>מזכיר הכנסת איל ינון</w:t>
      </w:r>
    </w:p>
    <w:p w14:paraId="6ADF0A33" w14:textId="77777777" w:rsidR="00A330A0" w:rsidRPr="00A330A0" w:rsidRDefault="00A330A0" w:rsidP="00A330A0">
      <w:pPr>
        <w:bidi/>
        <w:jc w:val="both"/>
        <w:rPr>
          <w:rFonts w:cs="David" w:hint="cs"/>
          <w:rtl/>
        </w:rPr>
      </w:pPr>
      <w:r w:rsidRPr="00A330A0">
        <w:rPr>
          <w:rFonts w:cs="David" w:hint="cs"/>
          <w:rtl/>
        </w:rPr>
        <w:t xml:space="preserve">סגן מזכיר הכנסת ירדנה </w:t>
      </w:r>
      <w:proofErr w:type="spellStart"/>
      <w:r w:rsidRPr="00A330A0">
        <w:rPr>
          <w:rFonts w:cs="David" w:hint="cs"/>
          <w:rtl/>
        </w:rPr>
        <w:t>מלר</w:t>
      </w:r>
      <w:proofErr w:type="spellEnd"/>
      <w:r w:rsidRPr="00A330A0">
        <w:rPr>
          <w:rFonts w:cs="David" w:hint="cs"/>
          <w:rtl/>
        </w:rPr>
        <w:t xml:space="preserve"> הורוביץ</w:t>
      </w:r>
    </w:p>
    <w:p w14:paraId="099724B7" w14:textId="77777777" w:rsidR="00A330A0" w:rsidRPr="00A330A0" w:rsidRDefault="00A330A0" w:rsidP="00A330A0">
      <w:pPr>
        <w:bidi/>
        <w:jc w:val="both"/>
        <w:rPr>
          <w:rFonts w:cs="David" w:hint="cs"/>
          <w:rtl/>
        </w:rPr>
      </w:pPr>
      <w:r w:rsidRPr="00A330A0">
        <w:rPr>
          <w:rFonts w:cs="David" w:hint="cs"/>
          <w:rtl/>
        </w:rPr>
        <w:t xml:space="preserve">דן </w:t>
      </w:r>
      <w:proofErr w:type="spellStart"/>
      <w:r w:rsidRPr="00A330A0">
        <w:rPr>
          <w:rFonts w:cs="David" w:hint="cs"/>
          <w:rtl/>
        </w:rPr>
        <w:t>מרזוק</w:t>
      </w:r>
      <w:proofErr w:type="spellEnd"/>
      <w:r w:rsidRPr="00A330A0">
        <w:rPr>
          <w:rFonts w:cs="David" w:hint="cs"/>
          <w:rtl/>
        </w:rPr>
        <w:t xml:space="preserve"> - מזכירות הכנסת</w:t>
      </w:r>
    </w:p>
    <w:p w14:paraId="06684066" w14:textId="77777777" w:rsidR="00A330A0" w:rsidRPr="00A330A0" w:rsidRDefault="00A330A0" w:rsidP="00A330A0">
      <w:pPr>
        <w:bidi/>
        <w:jc w:val="both"/>
        <w:rPr>
          <w:rFonts w:cs="David" w:hint="cs"/>
          <w:rtl/>
        </w:rPr>
      </w:pPr>
      <w:r w:rsidRPr="00A330A0">
        <w:rPr>
          <w:rFonts w:cs="David" w:hint="cs"/>
          <w:rtl/>
        </w:rPr>
        <w:t xml:space="preserve">עו"ד צבי ענבר </w:t>
      </w:r>
    </w:p>
    <w:p w14:paraId="687B3A35" w14:textId="77777777" w:rsidR="00A330A0" w:rsidRPr="00A330A0" w:rsidRDefault="00A330A0" w:rsidP="00A330A0">
      <w:pPr>
        <w:bidi/>
        <w:jc w:val="both"/>
        <w:rPr>
          <w:rFonts w:cs="David" w:hint="cs"/>
          <w:rtl/>
        </w:rPr>
      </w:pPr>
      <w:r w:rsidRPr="00A330A0">
        <w:rPr>
          <w:rFonts w:cs="David" w:hint="cs"/>
          <w:rtl/>
        </w:rPr>
        <w:t xml:space="preserve">פרופ' </w:t>
      </w:r>
      <w:proofErr w:type="spellStart"/>
      <w:r w:rsidRPr="00A330A0">
        <w:rPr>
          <w:rFonts w:cs="David" w:hint="cs"/>
          <w:rtl/>
        </w:rPr>
        <w:t>סוזי</w:t>
      </w:r>
      <w:proofErr w:type="spellEnd"/>
      <w:r w:rsidRPr="00A330A0">
        <w:rPr>
          <w:rFonts w:cs="David" w:hint="cs"/>
          <w:rtl/>
        </w:rPr>
        <w:t xml:space="preserve"> נבות</w:t>
      </w:r>
    </w:p>
    <w:p w14:paraId="5A74E316" w14:textId="77777777" w:rsidR="00A330A0" w:rsidRPr="00A330A0" w:rsidRDefault="00A330A0" w:rsidP="00A330A0">
      <w:pPr>
        <w:tabs>
          <w:tab w:val="left" w:pos="1930"/>
        </w:tabs>
        <w:bidi/>
        <w:jc w:val="both"/>
        <w:rPr>
          <w:rFonts w:cs="David" w:hint="cs"/>
          <w:b/>
          <w:bCs/>
          <w:u w:val="single"/>
          <w:rtl/>
        </w:rPr>
      </w:pPr>
    </w:p>
    <w:p w14:paraId="5138A90B" w14:textId="77777777" w:rsidR="00A330A0" w:rsidRPr="00A330A0" w:rsidRDefault="00A330A0" w:rsidP="00A330A0">
      <w:pPr>
        <w:tabs>
          <w:tab w:val="left" w:pos="1930"/>
        </w:tabs>
        <w:bidi/>
        <w:jc w:val="both"/>
        <w:rPr>
          <w:rFonts w:cs="David" w:hint="cs"/>
          <w:b/>
          <w:bCs/>
          <w:u w:val="single"/>
          <w:rtl/>
        </w:rPr>
      </w:pPr>
    </w:p>
    <w:p w14:paraId="05B9F3F9" w14:textId="77777777" w:rsidR="00A330A0" w:rsidRPr="00A330A0" w:rsidRDefault="00A330A0" w:rsidP="00A330A0">
      <w:pPr>
        <w:tabs>
          <w:tab w:val="left" w:pos="1930"/>
        </w:tabs>
        <w:bidi/>
        <w:jc w:val="both"/>
        <w:rPr>
          <w:rFonts w:cs="David" w:hint="cs"/>
          <w:b/>
          <w:bCs/>
          <w:u w:val="single"/>
          <w:rtl/>
        </w:rPr>
      </w:pPr>
    </w:p>
    <w:p w14:paraId="49D15D4A" w14:textId="77777777" w:rsidR="00A330A0" w:rsidRPr="00A330A0" w:rsidRDefault="00A330A0" w:rsidP="00A330A0">
      <w:pPr>
        <w:tabs>
          <w:tab w:val="left" w:pos="1930"/>
        </w:tabs>
        <w:bidi/>
        <w:jc w:val="both"/>
        <w:rPr>
          <w:rFonts w:cs="David" w:hint="cs"/>
          <w:rtl/>
        </w:rPr>
      </w:pPr>
      <w:r w:rsidRPr="00A330A0">
        <w:rPr>
          <w:rFonts w:cs="David"/>
          <w:b/>
          <w:bCs/>
          <w:u w:val="single"/>
          <w:rtl/>
        </w:rPr>
        <w:t>י</w:t>
      </w:r>
      <w:r w:rsidRPr="00A330A0">
        <w:rPr>
          <w:rFonts w:cs="David" w:hint="cs"/>
          <w:b/>
          <w:bCs/>
          <w:u w:val="single"/>
          <w:rtl/>
        </w:rPr>
        <w:t>יעוץ משפטי</w:t>
      </w:r>
      <w:r w:rsidRPr="00A330A0">
        <w:rPr>
          <w:rFonts w:cs="David"/>
          <w:b/>
          <w:bCs/>
          <w:u w:val="single"/>
          <w:rtl/>
        </w:rPr>
        <w:t>:</w:t>
      </w:r>
      <w:r w:rsidRPr="00A330A0">
        <w:rPr>
          <w:rFonts w:cs="David" w:hint="cs"/>
          <w:b/>
          <w:bCs/>
          <w:rtl/>
        </w:rPr>
        <w:tab/>
      </w:r>
      <w:r w:rsidRPr="00A330A0">
        <w:rPr>
          <w:rFonts w:cs="David" w:hint="cs"/>
          <w:rtl/>
        </w:rPr>
        <w:t xml:space="preserve">נורית </w:t>
      </w:r>
      <w:proofErr w:type="spellStart"/>
      <w:r w:rsidRPr="00A330A0">
        <w:rPr>
          <w:rFonts w:cs="David" w:hint="cs"/>
          <w:rtl/>
        </w:rPr>
        <w:t>אלשטיין</w:t>
      </w:r>
      <w:proofErr w:type="spellEnd"/>
    </w:p>
    <w:p w14:paraId="7FF4C4CF" w14:textId="77777777" w:rsidR="00A330A0" w:rsidRPr="00A330A0" w:rsidRDefault="00A330A0" w:rsidP="00A330A0">
      <w:pPr>
        <w:tabs>
          <w:tab w:val="left" w:pos="1930"/>
        </w:tabs>
        <w:bidi/>
        <w:jc w:val="both"/>
        <w:rPr>
          <w:rFonts w:cs="David" w:hint="cs"/>
          <w:rtl/>
        </w:rPr>
      </w:pPr>
      <w:r w:rsidRPr="00A330A0">
        <w:rPr>
          <w:rFonts w:cs="David" w:hint="cs"/>
          <w:rtl/>
        </w:rPr>
        <w:tab/>
        <w:t xml:space="preserve">ארבל </w:t>
      </w:r>
      <w:proofErr w:type="spellStart"/>
      <w:r w:rsidRPr="00A330A0">
        <w:rPr>
          <w:rFonts w:cs="David" w:hint="cs"/>
          <w:rtl/>
        </w:rPr>
        <w:t>אסטרחן</w:t>
      </w:r>
      <w:proofErr w:type="spellEnd"/>
    </w:p>
    <w:p w14:paraId="6C2F2CBC" w14:textId="77777777" w:rsidR="00A330A0" w:rsidRPr="00A330A0" w:rsidRDefault="00A330A0" w:rsidP="00A330A0">
      <w:pPr>
        <w:tabs>
          <w:tab w:val="left" w:pos="1930"/>
        </w:tabs>
        <w:bidi/>
        <w:jc w:val="both"/>
        <w:rPr>
          <w:rFonts w:cs="David" w:hint="cs"/>
          <w:rtl/>
        </w:rPr>
      </w:pPr>
      <w:r w:rsidRPr="00A330A0">
        <w:rPr>
          <w:rFonts w:cs="David" w:hint="cs"/>
          <w:rtl/>
        </w:rPr>
        <w:tab/>
        <w:t xml:space="preserve">דין ליבנה - מתמחה </w:t>
      </w:r>
    </w:p>
    <w:p w14:paraId="68D42C18" w14:textId="77777777" w:rsidR="00A330A0" w:rsidRPr="00A330A0" w:rsidRDefault="00A330A0" w:rsidP="00A330A0">
      <w:pPr>
        <w:tabs>
          <w:tab w:val="left" w:pos="1930"/>
        </w:tabs>
        <w:bidi/>
        <w:jc w:val="both"/>
        <w:rPr>
          <w:rFonts w:cs="David" w:hint="cs"/>
          <w:b/>
          <w:bCs/>
          <w:u w:val="single"/>
          <w:rtl/>
        </w:rPr>
      </w:pPr>
    </w:p>
    <w:p w14:paraId="2EAC820A" w14:textId="77777777" w:rsidR="00A330A0" w:rsidRPr="00A330A0" w:rsidRDefault="00A330A0" w:rsidP="00A330A0">
      <w:pPr>
        <w:tabs>
          <w:tab w:val="left" w:pos="1930"/>
        </w:tabs>
        <w:bidi/>
        <w:jc w:val="both"/>
        <w:rPr>
          <w:rFonts w:cs="David" w:hint="cs"/>
          <w:rtl/>
        </w:rPr>
      </w:pPr>
      <w:r w:rsidRPr="00A330A0">
        <w:rPr>
          <w:rFonts w:cs="David"/>
          <w:b/>
          <w:bCs/>
          <w:u w:val="single"/>
          <w:rtl/>
        </w:rPr>
        <w:t>מנהלת הוועדה</w:t>
      </w:r>
      <w:r w:rsidRPr="00A330A0">
        <w:rPr>
          <w:rFonts w:cs="David"/>
          <w:rtl/>
        </w:rPr>
        <w:t>:</w:t>
      </w:r>
      <w:r w:rsidRPr="00A330A0">
        <w:rPr>
          <w:rFonts w:cs="David" w:hint="cs"/>
          <w:b/>
          <w:bCs/>
          <w:rtl/>
        </w:rPr>
        <w:tab/>
      </w:r>
      <w:r w:rsidRPr="00A330A0">
        <w:rPr>
          <w:rFonts w:cs="David" w:hint="cs"/>
          <w:rtl/>
        </w:rPr>
        <w:t>אתי בן יוסף</w:t>
      </w:r>
    </w:p>
    <w:p w14:paraId="2B0593FF" w14:textId="77777777" w:rsidR="00A330A0" w:rsidRPr="00A330A0" w:rsidRDefault="00A330A0" w:rsidP="00A330A0">
      <w:pPr>
        <w:tabs>
          <w:tab w:val="left" w:pos="1930"/>
        </w:tabs>
        <w:bidi/>
        <w:jc w:val="both"/>
        <w:rPr>
          <w:rFonts w:cs="David" w:hint="cs"/>
          <w:b/>
          <w:bCs/>
          <w:u w:val="single"/>
          <w:rtl/>
        </w:rPr>
      </w:pPr>
    </w:p>
    <w:p w14:paraId="100B79BA" w14:textId="77777777" w:rsidR="00A330A0" w:rsidRPr="00A330A0" w:rsidRDefault="00A330A0" w:rsidP="00A330A0">
      <w:pPr>
        <w:tabs>
          <w:tab w:val="left" w:pos="1930"/>
        </w:tabs>
        <w:bidi/>
        <w:jc w:val="both"/>
        <w:rPr>
          <w:rFonts w:cs="David" w:hint="cs"/>
          <w:rtl/>
        </w:rPr>
      </w:pPr>
      <w:r w:rsidRPr="00A330A0">
        <w:rPr>
          <w:rFonts w:cs="David" w:hint="cs"/>
          <w:b/>
          <w:bCs/>
          <w:u w:val="single"/>
          <w:rtl/>
        </w:rPr>
        <w:t>קצרנית</w:t>
      </w:r>
      <w:r w:rsidRPr="00A330A0">
        <w:rPr>
          <w:rFonts w:cs="David"/>
          <w:rtl/>
        </w:rPr>
        <w:t>:</w:t>
      </w:r>
      <w:r w:rsidRPr="00A330A0">
        <w:rPr>
          <w:rFonts w:cs="David" w:hint="cs"/>
          <w:rtl/>
        </w:rPr>
        <w:tab/>
        <w:t xml:space="preserve">אושרה </w:t>
      </w:r>
      <w:proofErr w:type="spellStart"/>
      <w:r w:rsidRPr="00A330A0">
        <w:rPr>
          <w:rFonts w:cs="David" w:hint="cs"/>
          <w:rtl/>
        </w:rPr>
        <w:t>עצידה</w:t>
      </w:r>
      <w:proofErr w:type="spellEnd"/>
    </w:p>
    <w:p w14:paraId="2349911D" w14:textId="77777777" w:rsidR="00A330A0" w:rsidRPr="00A330A0" w:rsidRDefault="00A330A0" w:rsidP="00A330A0">
      <w:pPr>
        <w:bidi/>
        <w:jc w:val="both"/>
        <w:rPr>
          <w:rFonts w:cs="David"/>
          <w:b/>
          <w:bCs/>
          <w:rtl/>
        </w:rPr>
      </w:pPr>
    </w:p>
    <w:p w14:paraId="5850D662" w14:textId="77777777" w:rsidR="00A330A0" w:rsidRPr="00A330A0" w:rsidRDefault="00A330A0" w:rsidP="00A330A0">
      <w:pPr>
        <w:bidi/>
        <w:jc w:val="both"/>
        <w:rPr>
          <w:rFonts w:cs="David"/>
          <w:b/>
          <w:bCs/>
          <w:rtl/>
        </w:rPr>
      </w:pPr>
    </w:p>
    <w:p w14:paraId="303D4711" w14:textId="77777777" w:rsidR="00A330A0" w:rsidRPr="00A330A0" w:rsidRDefault="00A330A0" w:rsidP="00A330A0">
      <w:pPr>
        <w:bidi/>
        <w:jc w:val="both"/>
        <w:rPr>
          <w:rFonts w:cs="David"/>
          <w:b/>
          <w:bCs/>
          <w:rtl/>
        </w:rPr>
      </w:pPr>
    </w:p>
    <w:p w14:paraId="39DC2C5F" w14:textId="77777777" w:rsidR="00A330A0" w:rsidRPr="00A330A0" w:rsidRDefault="00A330A0" w:rsidP="00A330A0">
      <w:pPr>
        <w:bidi/>
        <w:jc w:val="both"/>
        <w:rPr>
          <w:rFonts w:cs="David"/>
          <w:b/>
          <w:bCs/>
          <w:rtl/>
        </w:rPr>
      </w:pPr>
    </w:p>
    <w:p w14:paraId="4E9F0025" w14:textId="77777777" w:rsidR="00A330A0" w:rsidRPr="00A330A0" w:rsidRDefault="00A330A0" w:rsidP="00A330A0">
      <w:pPr>
        <w:pStyle w:val="Heading5"/>
        <w:rPr>
          <w:sz w:val="24"/>
          <w:rtl/>
        </w:rPr>
      </w:pPr>
    </w:p>
    <w:p w14:paraId="44D557CB" w14:textId="77777777" w:rsidR="00A330A0" w:rsidRPr="00A330A0" w:rsidRDefault="00A330A0" w:rsidP="00A330A0">
      <w:pPr>
        <w:bidi/>
        <w:jc w:val="both"/>
        <w:rPr>
          <w:rFonts w:cs="David" w:hint="cs"/>
          <w:rtl/>
        </w:rPr>
      </w:pPr>
    </w:p>
    <w:p w14:paraId="4795E41B" w14:textId="77777777" w:rsidR="00A330A0" w:rsidRPr="00A330A0" w:rsidRDefault="00A330A0" w:rsidP="00A330A0">
      <w:pPr>
        <w:tabs>
          <w:tab w:val="left" w:pos="1221"/>
        </w:tabs>
        <w:bidi/>
        <w:jc w:val="center"/>
        <w:rPr>
          <w:rFonts w:cs="David" w:hint="cs"/>
          <w:b/>
          <w:bCs/>
          <w:rtl/>
        </w:rPr>
      </w:pPr>
      <w:r w:rsidRPr="00A330A0">
        <w:rPr>
          <w:rFonts w:cs="David"/>
          <w:rtl/>
        </w:rPr>
        <w:br w:type="page"/>
      </w:r>
      <w:r w:rsidRPr="00A330A0">
        <w:rPr>
          <w:rFonts w:cs="David" w:hint="cs"/>
          <w:b/>
          <w:bCs/>
          <w:rtl/>
        </w:rPr>
        <w:lastRenderedPageBreak/>
        <w:t>א. ערעור על החלטת יו"ר הכנסת והסגנים שלא לאשר דחיפות הצעת</w:t>
      </w:r>
    </w:p>
    <w:p w14:paraId="5C5CC616" w14:textId="77777777" w:rsidR="00A330A0" w:rsidRPr="00A330A0" w:rsidRDefault="00A330A0" w:rsidP="00A330A0">
      <w:pPr>
        <w:tabs>
          <w:tab w:val="left" w:pos="1221"/>
        </w:tabs>
        <w:bidi/>
        <w:jc w:val="center"/>
        <w:rPr>
          <w:rFonts w:cs="David" w:hint="cs"/>
          <w:b/>
          <w:bCs/>
          <w:rtl/>
        </w:rPr>
      </w:pPr>
      <w:r w:rsidRPr="00A330A0">
        <w:rPr>
          <w:rFonts w:cs="David" w:hint="cs"/>
          <w:b/>
          <w:bCs/>
          <w:rtl/>
        </w:rPr>
        <w:t xml:space="preserve">לסדר-היום של חבר הכנסת מיכאל </w:t>
      </w:r>
      <w:proofErr w:type="spellStart"/>
      <w:r w:rsidRPr="00A330A0">
        <w:rPr>
          <w:rFonts w:cs="David" w:hint="cs"/>
          <w:b/>
          <w:bCs/>
          <w:rtl/>
        </w:rPr>
        <w:t>מלכיאור</w:t>
      </w:r>
      <w:proofErr w:type="spellEnd"/>
      <w:r w:rsidRPr="00A330A0">
        <w:rPr>
          <w:rFonts w:cs="David" w:hint="cs"/>
          <w:b/>
          <w:bCs/>
          <w:rtl/>
        </w:rPr>
        <w:t xml:space="preserve"> בנושא: החלטת</w:t>
      </w:r>
    </w:p>
    <w:p w14:paraId="6E281182"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הממשלה לדחות בעוד חודשיים את מתן הקצבה לניצולים.</w:t>
      </w:r>
    </w:p>
    <w:p w14:paraId="12348810" w14:textId="77777777" w:rsidR="00A330A0" w:rsidRPr="00A330A0" w:rsidRDefault="00A330A0" w:rsidP="00A330A0">
      <w:pPr>
        <w:bidi/>
        <w:jc w:val="both"/>
        <w:rPr>
          <w:rFonts w:cs="David" w:hint="cs"/>
          <w:rtl/>
        </w:rPr>
      </w:pPr>
      <w:r w:rsidRPr="00A330A0">
        <w:rPr>
          <w:rFonts w:cs="David" w:hint="cs"/>
          <w:rtl/>
        </w:rPr>
        <w:tab/>
      </w:r>
      <w:r w:rsidRPr="00A330A0">
        <w:rPr>
          <w:rFonts w:cs="David" w:hint="cs"/>
          <w:rtl/>
        </w:rPr>
        <w:tab/>
      </w:r>
    </w:p>
    <w:p w14:paraId="04548D95" w14:textId="77777777" w:rsidR="00A330A0" w:rsidRPr="00A330A0" w:rsidRDefault="00A330A0" w:rsidP="00A330A0">
      <w:pPr>
        <w:bidi/>
        <w:jc w:val="both"/>
        <w:rPr>
          <w:rFonts w:cs="David" w:hint="cs"/>
          <w:rtl/>
        </w:rPr>
      </w:pPr>
    </w:p>
    <w:p w14:paraId="3AC83059" w14:textId="77777777" w:rsidR="00A330A0" w:rsidRPr="00A330A0" w:rsidRDefault="00A330A0" w:rsidP="00A330A0">
      <w:pPr>
        <w:bidi/>
        <w:jc w:val="both"/>
        <w:rPr>
          <w:rFonts w:cs="David" w:hint="cs"/>
          <w:rtl/>
        </w:rPr>
      </w:pPr>
      <w:r w:rsidRPr="00A330A0">
        <w:rPr>
          <w:rFonts w:cs="David" w:hint="cs"/>
          <w:u w:val="single"/>
          <w:rtl/>
        </w:rPr>
        <w:t>היו"ר דוד טל:</w:t>
      </w:r>
    </w:p>
    <w:p w14:paraId="2CF3880C" w14:textId="77777777" w:rsidR="00A330A0" w:rsidRPr="00A330A0" w:rsidRDefault="00A330A0" w:rsidP="00A330A0">
      <w:pPr>
        <w:bidi/>
        <w:jc w:val="both"/>
        <w:rPr>
          <w:rFonts w:cs="David" w:hint="cs"/>
          <w:rtl/>
        </w:rPr>
      </w:pPr>
    </w:p>
    <w:p w14:paraId="15B6F34D" w14:textId="77777777" w:rsidR="00A330A0" w:rsidRPr="00A330A0" w:rsidRDefault="00A330A0" w:rsidP="00A330A0">
      <w:pPr>
        <w:bidi/>
        <w:jc w:val="both"/>
        <w:rPr>
          <w:rFonts w:cs="David" w:hint="cs"/>
          <w:rtl/>
        </w:rPr>
      </w:pPr>
      <w:r w:rsidRPr="00A330A0">
        <w:rPr>
          <w:rFonts w:cs="David" w:hint="cs"/>
          <w:rtl/>
        </w:rPr>
        <w:tab/>
        <w:t>בוקר טוב. אני מתכבד לפתוח את ישיבת ועדת הכנסת. אני מקדם בברכת ברוך הבא את היועץ המשפטי של הכנסת לשעבר מר צבי ענבר שתרם רבות לתקנון ולהתנהלות הכנסת.</w:t>
      </w:r>
    </w:p>
    <w:p w14:paraId="26A09AA1" w14:textId="77777777" w:rsidR="00A330A0" w:rsidRPr="00A330A0" w:rsidRDefault="00A330A0" w:rsidP="00A330A0">
      <w:pPr>
        <w:bidi/>
        <w:jc w:val="both"/>
        <w:rPr>
          <w:rFonts w:cs="David" w:hint="cs"/>
          <w:rtl/>
        </w:rPr>
      </w:pPr>
    </w:p>
    <w:p w14:paraId="7A58DB2A" w14:textId="77777777" w:rsidR="00A330A0" w:rsidRPr="00A330A0" w:rsidRDefault="00A330A0" w:rsidP="00A330A0">
      <w:pPr>
        <w:bidi/>
        <w:jc w:val="both"/>
        <w:rPr>
          <w:rFonts w:cs="David" w:hint="cs"/>
          <w:rtl/>
        </w:rPr>
      </w:pPr>
      <w:r w:rsidRPr="00A330A0">
        <w:rPr>
          <w:rFonts w:cs="David" w:hint="cs"/>
          <w:rtl/>
        </w:rPr>
        <w:tab/>
        <w:t xml:space="preserve">אני פותח את הדיון עם ערעור על החלטת יושב-ראש הכנסת והסגנים שלא לאשר דחיפות הצעה לסדר-היום של חבר הכנסת מיכאל </w:t>
      </w:r>
      <w:proofErr w:type="spellStart"/>
      <w:r w:rsidRPr="00A330A0">
        <w:rPr>
          <w:rFonts w:cs="David" w:hint="cs"/>
          <w:rtl/>
        </w:rPr>
        <w:t>מלכיאור</w:t>
      </w:r>
      <w:proofErr w:type="spellEnd"/>
      <w:r w:rsidRPr="00A330A0">
        <w:rPr>
          <w:rFonts w:cs="David" w:hint="cs"/>
          <w:rtl/>
        </w:rPr>
        <w:t xml:space="preserve"> בנושא החלטת הממשלה לדחות בעוד חודשיים את מתן הקצבה לניצולים.  חבר הכנסת </w:t>
      </w:r>
      <w:proofErr w:type="spellStart"/>
      <w:r w:rsidRPr="00A330A0">
        <w:rPr>
          <w:rFonts w:cs="David" w:hint="cs"/>
          <w:rtl/>
        </w:rPr>
        <w:t>מלכיאור</w:t>
      </w:r>
      <w:proofErr w:type="spellEnd"/>
      <w:r w:rsidRPr="00A330A0">
        <w:rPr>
          <w:rFonts w:cs="David" w:hint="cs"/>
          <w:rtl/>
        </w:rPr>
        <w:t xml:space="preserve">, בבקשה תציג לנו את הנושא. </w:t>
      </w:r>
    </w:p>
    <w:p w14:paraId="3DDCE1CE" w14:textId="77777777" w:rsidR="00A330A0" w:rsidRPr="00A330A0" w:rsidRDefault="00A330A0" w:rsidP="00A330A0">
      <w:pPr>
        <w:bidi/>
        <w:jc w:val="both"/>
        <w:rPr>
          <w:rFonts w:cs="David" w:hint="cs"/>
          <w:rtl/>
        </w:rPr>
      </w:pPr>
    </w:p>
    <w:p w14:paraId="5DCF65F0" w14:textId="77777777" w:rsidR="00A330A0" w:rsidRPr="00A330A0" w:rsidRDefault="00A330A0" w:rsidP="00A330A0">
      <w:pPr>
        <w:bidi/>
        <w:jc w:val="both"/>
        <w:rPr>
          <w:rFonts w:cs="David" w:hint="cs"/>
          <w:rtl/>
        </w:rPr>
      </w:pPr>
      <w:r w:rsidRPr="00A330A0">
        <w:rPr>
          <w:rFonts w:cs="David" w:hint="cs"/>
          <w:u w:val="single"/>
          <w:rtl/>
        </w:rPr>
        <w:t xml:space="preserve">מיכאל </w:t>
      </w:r>
      <w:proofErr w:type="spellStart"/>
      <w:r w:rsidRPr="00A330A0">
        <w:rPr>
          <w:rFonts w:cs="David" w:hint="cs"/>
          <w:u w:val="single"/>
          <w:rtl/>
        </w:rPr>
        <w:t>מלכיאור</w:t>
      </w:r>
      <w:proofErr w:type="spellEnd"/>
      <w:r w:rsidRPr="00A330A0">
        <w:rPr>
          <w:rFonts w:cs="David" w:hint="cs"/>
          <w:u w:val="single"/>
          <w:rtl/>
        </w:rPr>
        <w:t>:</w:t>
      </w:r>
    </w:p>
    <w:p w14:paraId="78869AAD" w14:textId="77777777" w:rsidR="00A330A0" w:rsidRPr="00A330A0" w:rsidRDefault="00A330A0" w:rsidP="00A330A0">
      <w:pPr>
        <w:bidi/>
        <w:jc w:val="both"/>
        <w:rPr>
          <w:rFonts w:cs="David" w:hint="cs"/>
          <w:rtl/>
        </w:rPr>
      </w:pPr>
    </w:p>
    <w:p w14:paraId="5EE8CDAA" w14:textId="77777777" w:rsidR="00A330A0" w:rsidRPr="00A330A0" w:rsidRDefault="00A330A0" w:rsidP="00A330A0">
      <w:pPr>
        <w:bidi/>
        <w:jc w:val="both"/>
        <w:rPr>
          <w:rFonts w:cs="David" w:hint="cs"/>
          <w:rtl/>
        </w:rPr>
      </w:pPr>
      <w:r w:rsidRPr="00A330A0">
        <w:rPr>
          <w:rFonts w:cs="David" w:hint="cs"/>
          <w:rtl/>
        </w:rPr>
        <w:tab/>
        <w:t xml:space="preserve">כבוד היושב ראש, לצערנו התבשרנו ששוב יש הפרה של החלטה שלטונית לשלם לניצולי השואה בראשון לינואר את הכסף שכל כך הרבה זמן הם מחכים לו. יש כסף אחר שמשום מה קוראים לו דמי הבראה, ובעיניי הדימוי הוא מאוד </w:t>
      </w:r>
      <w:proofErr w:type="spellStart"/>
      <w:r w:rsidRPr="00A330A0">
        <w:rPr>
          <w:rFonts w:cs="David" w:hint="cs"/>
          <w:rtl/>
        </w:rPr>
        <w:t>מאוד</w:t>
      </w:r>
      <w:proofErr w:type="spellEnd"/>
      <w:r w:rsidRPr="00A330A0">
        <w:rPr>
          <w:rFonts w:cs="David" w:hint="cs"/>
          <w:rtl/>
        </w:rPr>
        <w:t xml:space="preserve"> קשה. </w:t>
      </w:r>
    </w:p>
    <w:p w14:paraId="2426E57A" w14:textId="77777777" w:rsidR="00A330A0" w:rsidRPr="00A330A0" w:rsidRDefault="00A330A0" w:rsidP="00A330A0">
      <w:pPr>
        <w:bidi/>
        <w:jc w:val="both"/>
        <w:rPr>
          <w:rFonts w:cs="David" w:hint="cs"/>
          <w:rtl/>
        </w:rPr>
      </w:pPr>
    </w:p>
    <w:p w14:paraId="033E3052" w14:textId="77777777" w:rsidR="00A330A0" w:rsidRPr="00A330A0" w:rsidRDefault="00A330A0" w:rsidP="00A330A0">
      <w:pPr>
        <w:bidi/>
        <w:jc w:val="both"/>
        <w:rPr>
          <w:rFonts w:cs="David" w:hint="cs"/>
          <w:rtl/>
        </w:rPr>
      </w:pPr>
      <w:r w:rsidRPr="00A330A0">
        <w:rPr>
          <w:rFonts w:cs="David" w:hint="cs"/>
          <w:u w:val="single"/>
          <w:rtl/>
        </w:rPr>
        <w:t>היו"ר דוד טל:</w:t>
      </w:r>
    </w:p>
    <w:p w14:paraId="03D079B5" w14:textId="77777777" w:rsidR="00A330A0" w:rsidRPr="00A330A0" w:rsidRDefault="00A330A0" w:rsidP="00A330A0">
      <w:pPr>
        <w:bidi/>
        <w:jc w:val="both"/>
        <w:rPr>
          <w:rFonts w:cs="David" w:hint="cs"/>
          <w:rtl/>
        </w:rPr>
      </w:pPr>
    </w:p>
    <w:p w14:paraId="6FD9C5E8" w14:textId="77777777" w:rsidR="00A330A0" w:rsidRPr="00A330A0" w:rsidRDefault="00A330A0" w:rsidP="00A330A0">
      <w:pPr>
        <w:bidi/>
        <w:jc w:val="both"/>
        <w:rPr>
          <w:rFonts w:cs="David" w:hint="cs"/>
          <w:rtl/>
        </w:rPr>
      </w:pPr>
      <w:r w:rsidRPr="00A330A0">
        <w:rPr>
          <w:rFonts w:cs="David" w:hint="cs"/>
          <w:rtl/>
        </w:rPr>
        <w:tab/>
        <w:t xml:space="preserve">האם הם קוראים לזה דמי הבראה או דמי שירותים נוספים? </w:t>
      </w:r>
    </w:p>
    <w:p w14:paraId="108A4C1D" w14:textId="77777777" w:rsidR="00A330A0" w:rsidRPr="00A330A0" w:rsidRDefault="00A330A0" w:rsidP="00A330A0">
      <w:pPr>
        <w:bidi/>
        <w:jc w:val="both"/>
        <w:rPr>
          <w:rFonts w:cs="David" w:hint="cs"/>
          <w:rtl/>
        </w:rPr>
      </w:pPr>
    </w:p>
    <w:p w14:paraId="24969C06" w14:textId="77777777" w:rsidR="00A330A0" w:rsidRPr="00A330A0" w:rsidRDefault="00A330A0" w:rsidP="00A330A0">
      <w:pPr>
        <w:bidi/>
        <w:jc w:val="both"/>
        <w:rPr>
          <w:rFonts w:cs="David" w:hint="cs"/>
          <w:rtl/>
        </w:rPr>
      </w:pPr>
      <w:r w:rsidRPr="00A330A0">
        <w:rPr>
          <w:rFonts w:cs="David" w:hint="cs"/>
          <w:u w:val="single"/>
          <w:rtl/>
        </w:rPr>
        <w:t xml:space="preserve">מיכאל </w:t>
      </w:r>
      <w:proofErr w:type="spellStart"/>
      <w:r w:rsidRPr="00A330A0">
        <w:rPr>
          <w:rFonts w:cs="David" w:hint="cs"/>
          <w:u w:val="single"/>
          <w:rtl/>
        </w:rPr>
        <w:t>מלכיאור</w:t>
      </w:r>
      <w:proofErr w:type="spellEnd"/>
      <w:r w:rsidRPr="00A330A0">
        <w:rPr>
          <w:rFonts w:cs="David" w:hint="cs"/>
          <w:u w:val="single"/>
          <w:rtl/>
        </w:rPr>
        <w:t>:</w:t>
      </w:r>
    </w:p>
    <w:p w14:paraId="40EC6174" w14:textId="77777777" w:rsidR="00A330A0" w:rsidRPr="00A330A0" w:rsidRDefault="00A330A0" w:rsidP="00A330A0">
      <w:pPr>
        <w:bidi/>
        <w:jc w:val="both"/>
        <w:rPr>
          <w:rFonts w:cs="David" w:hint="cs"/>
          <w:rtl/>
        </w:rPr>
      </w:pPr>
    </w:p>
    <w:p w14:paraId="47637FB9" w14:textId="77777777" w:rsidR="00A330A0" w:rsidRPr="00A330A0" w:rsidRDefault="00A330A0" w:rsidP="00A330A0">
      <w:pPr>
        <w:bidi/>
        <w:jc w:val="both"/>
        <w:rPr>
          <w:rFonts w:cs="David" w:hint="cs"/>
          <w:rtl/>
        </w:rPr>
      </w:pPr>
      <w:r w:rsidRPr="00A330A0">
        <w:rPr>
          <w:rFonts w:cs="David" w:hint="cs"/>
          <w:rtl/>
        </w:rPr>
        <w:tab/>
        <w:t xml:space="preserve"> לפחות ממה שאני ראיתי שיצא מהממשלה, קוראים לזה דמי הבראה. אבל, יכול להיות שהמונח שירותים נוספים הוא יותר מתאים.  מכל מקום, אני חושב שאנחנו לא יכולים לעבור על כך לסדר היום. סוף </w:t>
      </w:r>
      <w:proofErr w:type="spellStart"/>
      <w:r w:rsidRPr="00A330A0">
        <w:rPr>
          <w:rFonts w:cs="David" w:hint="cs"/>
          <w:rtl/>
        </w:rPr>
        <w:t>סוף</w:t>
      </w:r>
      <w:proofErr w:type="spellEnd"/>
      <w:r w:rsidRPr="00A330A0">
        <w:rPr>
          <w:rFonts w:cs="David" w:hint="cs"/>
          <w:rtl/>
        </w:rPr>
        <w:t xml:space="preserve"> יצאה הבטחה בחודש אוקטובר, והיה מספיק זמן להתארגן עד הראשון בינואר. לכן, ביקשתי שזה יעלה כהצעה דחופה לסדר היום. </w:t>
      </w:r>
    </w:p>
    <w:p w14:paraId="4F27BB37" w14:textId="77777777" w:rsidR="00A330A0" w:rsidRPr="00A330A0" w:rsidRDefault="00A330A0" w:rsidP="00A330A0">
      <w:pPr>
        <w:bidi/>
        <w:jc w:val="both"/>
        <w:rPr>
          <w:rFonts w:cs="David" w:hint="cs"/>
          <w:rtl/>
        </w:rPr>
      </w:pPr>
    </w:p>
    <w:p w14:paraId="4246131C" w14:textId="77777777" w:rsidR="00A330A0" w:rsidRPr="00A330A0" w:rsidRDefault="00A330A0" w:rsidP="00A330A0">
      <w:pPr>
        <w:bidi/>
        <w:ind w:firstLine="567"/>
        <w:jc w:val="both"/>
        <w:rPr>
          <w:rFonts w:cs="David" w:hint="cs"/>
          <w:rtl/>
        </w:rPr>
      </w:pPr>
      <w:r w:rsidRPr="00A330A0">
        <w:rPr>
          <w:rFonts w:cs="David" w:hint="cs"/>
          <w:rtl/>
        </w:rPr>
        <w:t xml:space="preserve">אני מבין מתוך שיחות פרטיות עם חברי הנשיאות שבכלל לא דיברו על זה. כלומר,  לא שזה עלה, ומישהו חשב מאיזושהי סיבה שזה לא ראוי, או לא מתאים. לא הגיעו לזה. לכן אני מבקש מוועדת הכנסת לקבל את הערעור שלי, וכן לדון מחר כהצעה דחופה לסדר בעניין ההחלטה התמוהה שוב לדחות את מתן הקצבאות לאנשים שהם הכי זקוקים לעזרתנו. </w:t>
      </w:r>
    </w:p>
    <w:p w14:paraId="1557E2C1" w14:textId="77777777" w:rsidR="00A330A0" w:rsidRPr="00A330A0" w:rsidRDefault="00A330A0" w:rsidP="00A330A0">
      <w:pPr>
        <w:bidi/>
        <w:ind w:firstLine="567"/>
        <w:jc w:val="both"/>
        <w:rPr>
          <w:rFonts w:cs="David" w:hint="cs"/>
          <w:rtl/>
        </w:rPr>
      </w:pPr>
    </w:p>
    <w:p w14:paraId="67A2C7D3" w14:textId="77777777" w:rsidR="00A330A0" w:rsidRPr="00A330A0" w:rsidRDefault="00A330A0" w:rsidP="00A330A0">
      <w:pPr>
        <w:bidi/>
        <w:jc w:val="both"/>
        <w:rPr>
          <w:rFonts w:cs="David" w:hint="cs"/>
          <w:rtl/>
        </w:rPr>
      </w:pPr>
      <w:r w:rsidRPr="00A330A0">
        <w:rPr>
          <w:rFonts w:cs="David" w:hint="cs"/>
          <w:u w:val="single"/>
          <w:rtl/>
        </w:rPr>
        <w:t>היו"ר דוד טל:</w:t>
      </w:r>
    </w:p>
    <w:p w14:paraId="6AD8CEF4" w14:textId="77777777" w:rsidR="00A330A0" w:rsidRPr="00A330A0" w:rsidRDefault="00A330A0" w:rsidP="00A330A0">
      <w:pPr>
        <w:bidi/>
        <w:ind w:firstLine="567"/>
        <w:jc w:val="both"/>
        <w:rPr>
          <w:rFonts w:cs="David" w:hint="cs"/>
          <w:rtl/>
        </w:rPr>
      </w:pPr>
    </w:p>
    <w:p w14:paraId="1A8856A9" w14:textId="77777777" w:rsidR="00A330A0" w:rsidRPr="00A330A0" w:rsidRDefault="00A330A0" w:rsidP="00A330A0">
      <w:pPr>
        <w:bidi/>
        <w:ind w:firstLine="567"/>
        <w:jc w:val="both"/>
        <w:rPr>
          <w:rFonts w:cs="David" w:hint="cs"/>
          <w:rtl/>
        </w:rPr>
      </w:pPr>
      <w:r w:rsidRPr="00A330A0">
        <w:rPr>
          <w:rFonts w:cs="David" w:hint="cs"/>
          <w:rtl/>
        </w:rPr>
        <w:t xml:space="preserve">חבר הכנסת </w:t>
      </w:r>
      <w:proofErr w:type="spellStart"/>
      <w:r w:rsidRPr="00A330A0">
        <w:rPr>
          <w:rFonts w:cs="David" w:hint="cs"/>
          <w:rtl/>
        </w:rPr>
        <w:t>מלכיאור</w:t>
      </w:r>
      <w:proofErr w:type="spellEnd"/>
      <w:r w:rsidRPr="00A330A0">
        <w:rPr>
          <w:rFonts w:cs="David" w:hint="cs"/>
          <w:rtl/>
        </w:rPr>
        <w:t>, אתה אומר לי שזה לא הגיע אפילו לדיון בנשיאות? זה קצת לא ברור לי, זה תמוה בעיניי. אם זה לא הגיע לדיון, איך אפשר היה לדחות את זה?</w:t>
      </w:r>
    </w:p>
    <w:p w14:paraId="7B715A26" w14:textId="77777777" w:rsidR="00A330A0" w:rsidRPr="00A330A0" w:rsidRDefault="00A330A0" w:rsidP="00A330A0">
      <w:pPr>
        <w:bidi/>
        <w:ind w:firstLine="567"/>
        <w:jc w:val="both"/>
        <w:rPr>
          <w:rFonts w:cs="David" w:hint="cs"/>
          <w:rtl/>
        </w:rPr>
      </w:pPr>
    </w:p>
    <w:p w14:paraId="469C4BF4" w14:textId="77777777" w:rsidR="00A330A0" w:rsidRPr="00A330A0" w:rsidRDefault="00A330A0" w:rsidP="00A330A0">
      <w:pPr>
        <w:bidi/>
        <w:jc w:val="both"/>
        <w:rPr>
          <w:rFonts w:cs="David" w:hint="cs"/>
          <w:rtl/>
        </w:rPr>
      </w:pPr>
      <w:r w:rsidRPr="00A330A0">
        <w:rPr>
          <w:rFonts w:cs="David" w:hint="cs"/>
          <w:u w:val="single"/>
          <w:rtl/>
        </w:rPr>
        <w:t xml:space="preserve">מיכאל </w:t>
      </w:r>
      <w:proofErr w:type="spellStart"/>
      <w:r w:rsidRPr="00A330A0">
        <w:rPr>
          <w:rFonts w:cs="David" w:hint="cs"/>
          <w:u w:val="single"/>
          <w:rtl/>
        </w:rPr>
        <w:t>מלכיאור</w:t>
      </w:r>
      <w:proofErr w:type="spellEnd"/>
      <w:r w:rsidRPr="00A330A0">
        <w:rPr>
          <w:rFonts w:cs="David" w:hint="cs"/>
          <w:u w:val="single"/>
          <w:rtl/>
        </w:rPr>
        <w:t>:</w:t>
      </w:r>
    </w:p>
    <w:p w14:paraId="751ABC0F" w14:textId="77777777" w:rsidR="00A330A0" w:rsidRPr="00A330A0" w:rsidRDefault="00A330A0" w:rsidP="00A330A0">
      <w:pPr>
        <w:bidi/>
        <w:jc w:val="both"/>
        <w:rPr>
          <w:rFonts w:cs="David" w:hint="cs"/>
          <w:rtl/>
        </w:rPr>
      </w:pPr>
    </w:p>
    <w:p w14:paraId="1DAD8549" w14:textId="77777777" w:rsidR="00A330A0" w:rsidRPr="00A330A0" w:rsidRDefault="00A330A0" w:rsidP="00A330A0">
      <w:pPr>
        <w:bidi/>
        <w:ind w:firstLine="567"/>
        <w:jc w:val="both"/>
        <w:rPr>
          <w:rFonts w:cs="David" w:hint="cs"/>
          <w:rtl/>
        </w:rPr>
      </w:pPr>
      <w:r w:rsidRPr="00A330A0">
        <w:rPr>
          <w:rFonts w:cs="David" w:hint="cs"/>
          <w:rtl/>
        </w:rPr>
        <w:t xml:space="preserve">מאחר ולא זכיתי להיות חבר בנשיאות -  אני נסמכתי על דיווחים מהנשיאות שהם אמינים עליי, ואכן כך. </w:t>
      </w:r>
    </w:p>
    <w:p w14:paraId="24DF027C" w14:textId="77777777" w:rsidR="00A330A0" w:rsidRPr="00A330A0" w:rsidRDefault="00A330A0" w:rsidP="00A330A0">
      <w:pPr>
        <w:bidi/>
        <w:ind w:firstLine="567"/>
        <w:jc w:val="both"/>
        <w:rPr>
          <w:rFonts w:cs="David" w:hint="cs"/>
          <w:rtl/>
        </w:rPr>
      </w:pPr>
    </w:p>
    <w:p w14:paraId="1A6F1508" w14:textId="77777777" w:rsidR="00A330A0" w:rsidRPr="00A330A0" w:rsidRDefault="00A330A0" w:rsidP="00A330A0">
      <w:pPr>
        <w:bidi/>
        <w:jc w:val="both"/>
        <w:rPr>
          <w:rFonts w:cs="David" w:hint="cs"/>
          <w:rtl/>
        </w:rPr>
      </w:pPr>
      <w:r w:rsidRPr="00A330A0">
        <w:rPr>
          <w:rFonts w:cs="David" w:hint="cs"/>
          <w:u w:val="single"/>
          <w:rtl/>
        </w:rPr>
        <w:t>היו"ר דוד טל:</w:t>
      </w:r>
    </w:p>
    <w:p w14:paraId="3286A069" w14:textId="77777777" w:rsidR="00A330A0" w:rsidRPr="00A330A0" w:rsidRDefault="00A330A0" w:rsidP="00A330A0">
      <w:pPr>
        <w:bidi/>
        <w:ind w:firstLine="567"/>
        <w:jc w:val="both"/>
        <w:rPr>
          <w:rFonts w:cs="David" w:hint="cs"/>
          <w:rtl/>
        </w:rPr>
      </w:pPr>
    </w:p>
    <w:p w14:paraId="71C4A113" w14:textId="77777777" w:rsidR="00A330A0" w:rsidRPr="00A330A0" w:rsidRDefault="00A330A0" w:rsidP="00A330A0">
      <w:pPr>
        <w:bidi/>
        <w:ind w:firstLine="567"/>
        <w:jc w:val="both"/>
        <w:rPr>
          <w:rFonts w:cs="David" w:hint="cs"/>
          <w:rtl/>
        </w:rPr>
      </w:pPr>
      <w:r w:rsidRPr="00A330A0">
        <w:rPr>
          <w:rFonts w:cs="David" w:hint="cs"/>
          <w:rtl/>
        </w:rPr>
        <w:t xml:space="preserve">גברתי חברת הנשיאות, בבקשה. אני יודע עד כמה הנושא יקר לך, וקרוב לליבך.  יהיה לך קצת קשה. </w:t>
      </w:r>
    </w:p>
    <w:p w14:paraId="1F645A4E" w14:textId="77777777" w:rsidR="00A330A0" w:rsidRPr="00A330A0" w:rsidRDefault="00A330A0" w:rsidP="00A330A0">
      <w:pPr>
        <w:bidi/>
        <w:jc w:val="both"/>
        <w:rPr>
          <w:rFonts w:cs="David" w:hint="cs"/>
          <w:u w:val="single"/>
          <w:rtl/>
        </w:rPr>
      </w:pPr>
    </w:p>
    <w:p w14:paraId="67E91450"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73BD20D1" w14:textId="77777777" w:rsidR="00A330A0" w:rsidRPr="00A330A0" w:rsidRDefault="00A330A0" w:rsidP="00A330A0">
      <w:pPr>
        <w:bidi/>
        <w:jc w:val="both"/>
        <w:rPr>
          <w:rFonts w:cs="David" w:hint="cs"/>
          <w:i/>
          <w:iCs/>
          <w:rtl/>
        </w:rPr>
      </w:pPr>
    </w:p>
    <w:p w14:paraId="39A0F760" w14:textId="77777777" w:rsidR="00A330A0" w:rsidRPr="00A330A0" w:rsidRDefault="00A330A0" w:rsidP="00A330A0">
      <w:pPr>
        <w:bidi/>
        <w:ind w:firstLine="567"/>
        <w:jc w:val="both"/>
        <w:rPr>
          <w:rFonts w:cs="David" w:hint="cs"/>
          <w:rtl/>
        </w:rPr>
      </w:pPr>
      <w:r w:rsidRPr="00A330A0">
        <w:rPr>
          <w:rFonts w:cs="David" w:hint="cs"/>
          <w:rtl/>
        </w:rPr>
        <w:t xml:space="preserve">דווקא צר לי שאני זו שצריכה להשיב לחבר הכנסת </w:t>
      </w:r>
      <w:proofErr w:type="spellStart"/>
      <w:r w:rsidRPr="00A330A0">
        <w:rPr>
          <w:rFonts w:cs="David" w:hint="cs"/>
          <w:rtl/>
        </w:rPr>
        <w:t>מלכיאור</w:t>
      </w:r>
      <w:proofErr w:type="spellEnd"/>
      <w:r w:rsidRPr="00A330A0">
        <w:rPr>
          <w:rFonts w:cs="David" w:hint="cs"/>
          <w:rtl/>
        </w:rPr>
        <w:t xml:space="preserve"> משום שהצדק איתו. </w:t>
      </w:r>
    </w:p>
    <w:p w14:paraId="6F3EE4AE" w14:textId="77777777" w:rsidR="00A330A0" w:rsidRPr="00A330A0" w:rsidRDefault="00A330A0" w:rsidP="00A330A0">
      <w:pPr>
        <w:bidi/>
        <w:ind w:firstLine="567"/>
        <w:jc w:val="both"/>
        <w:rPr>
          <w:rFonts w:cs="David" w:hint="cs"/>
          <w:rtl/>
        </w:rPr>
      </w:pPr>
    </w:p>
    <w:p w14:paraId="5AD7DA00" w14:textId="77777777" w:rsidR="00A330A0" w:rsidRPr="00A330A0" w:rsidRDefault="00A330A0" w:rsidP="00A330A0">
      <w:pPr>
        <w:bidi/>
        <w:jc w:val="both"/>
        <w:rPr>
          <w:rFonts w:cs="David" w:hint="cs"/>
          <w:rtl/>
        </w:rPr>
      </w:pPr>
      <w:r w:rsidRPr="00A330A0">
        <w:rPr>
          <w:rFonts w:cs="David" w:hint="cs"/>
          <w:u w:val="single"/>
          <w:rtl/>
        </w:rPr>
        <w:t>היו"ר דוד טל:</w:t>
      </w:r>
    </w:p>
    <w:p w14:paraId="25D31655" w14:textId="77777777" w:rsidR="00A330A0" w:rsidRPr="00A330A0" w:rsidRDefault="00A330A0" w:rsidP="00A330A0">
      <w:pPr>
        <w:bidi/>
        <w:jc w:val="both"/>
        <w:rPr>
          <w:rFonts w:cs="David" w:hint="cs"/>
          <w:rtl/>
        </w:rPr>
      </w:pPr>
    </w:p>
    <w:p w14:paraId="2E0C76AC" w14:textId="77777777" w:rsidR="00A330A0" w:rsidRPr="00A330A0" w:rsidRDefault="00A330A0" w:rsidP="00A330A0">
      <w:pPr>
        <w:bidi/>
        <w:jc w:val="both"/>
        <w:rPr>
          <w:rFonts w:cs="David" w:hint="cs"/>
          <w:rtl/>
        </w:rPr>
      </w:pPr>
      <w:r w:rsidRPr="00A330A0">
        <w:rPr>
          <w:rFonts w:cs="David" w:hint="cs"/>
          <w:rtl/>
        </w:rPr>
        <w:tab/>
        <w:t>האם גברתי מציעה לאשר את זה?</w:t>
      </w:r>
    </w:p>
    <w:p w14:paraId="2F317C60" w14:textId="77777777" w:rsidR="00A330A0" w:rsidRPr="00A330A0" w:rsidRDefault="00A330A0" w:rsidP="00A330A0">
      <w:pPr>
        <w:bidi/>
        <w:jc w:val="both"/>
        <w:rPr>
          <w:rFonts w:cs="David" w:hint="cs"/>
          <w:rtl/>
        </w:rPr>
      </w:pPr>
    </w:p>
    <w:p w14:paraId="187D4B30" w14:textId="77777777" w:rsidR="00A330A0" w:rsidRPr="00A330A0" w:rsidRDefault="00A330A0" w:rsidP="00A330A0">
      <w:pPr>
        <w:bidi/>
        <w:jc w:val="both"/>
        <w:rPr>
          <w:rFonts w:cs="David" w:hint="cs"/>
          <w:i/>
          <w:iCs/>
          <w:rtl/>
        </w:rPr>
      </w:pPr>
      <w:r w:rsidRPr="00A330A0">
        <w:rPr>
          <w:rFonts w:cs="David" w:hint="cs"/>
          <w:u w:val="single"/>
          <w:rtl/>
        </w:rPr>
        <w:lastRenderedPageBreak/>
        <w:t>קולט אביטל:</w:t>
      </w:r>
    </w:p>
    <w:p w14:paraId="19BA41E3" w14:textId="77777777" w:rsidR="00A330A0" w:rsidRPr="00A330A0" w:rsidRDefault="00A330A0" w:rsidP="00A330A0">
      <w:pPr>
        <w:bidi/>
        <w:jc w:val="both"/>
        <w:rPr>
          <w:rFonts w:cs="David" w:hint="cs"/>
          <w:i/>
          <w:iCs/>
          <w:rtl/>
        </w:rPr>
      </w:pPr>
    </w:p>
    <w:p w14:paraId="197E65F4" w14:textId="77777777" w:rsidR="00A330A0" w:rsidRPr="00A330A0" w:rsidRDefault="00A330A0" w:rsidP="00A330A0">
      <w:pPr>
        <w:bidi/>
        <w:jc w:val="both"/>
        <w:rPr>
          <w:rFonts w:cs="David" w:hint="cs"/>
          <w:rtl/>
        </w:rPr>
      </w:pPr>
      <w:r w:rsidRPr="00A330A0">
        <w:rPr>
          <w:rFonts w:cs="David" w:hint="cs"/>
          <w:i/>
          <w:iCs/>
          <w:rtl/>
        </w:rPr>
        <w:tab/>
        <w:t xml:space="preserve"> </w:t>
      </w:r>
      <w:r w:rsidRPr="00A330A0">
        <w:rPr>
          <w:rFonts w:cs="David" w:hint="cs"/>
          <w:rtl/>
        </w:rPr>
        <w:t xml:space="preserve">לא, לא. יחד עם זאת, אתמול בלחץ האירועים וכל מה שקורה, נאלצה הנשיאות לאשר שישה נושאים,  במקום חמישה, שנראו על פניהם מאוד דחופים. מה עוד שידענו שבסופו של דבר הולכת לקום גם ועדת חקירה ממלכתית. </w:t>
      </w:r>
    </w:p>
    <w:p w14:paraId="2119F5DE" w14:textId="77777777" w:rsidR="00A330A0" w:rsidRPr="00A330A0" w:rsidRDefault="00A330A0" w:rsidP="00A330A0">
      <w:pPr>
        <w:bidi/>
        <w:jc w:val="both"/>
        <w:rPr>
          <w:rFonts w:cs="David" w:hint="cs"/>
          <w:rtl/>
        </w:rPr>
      </w:pPr>
    </w:p>
    <w:p w14:paraId="7BFA1046" w14:textId="77777777" w:rsidR="00A330A0" w:rsidRPr="00A330A0" w:rsidRDefault="00A330A0" w:rsidP="00A330A0">
      <w:pPr>
        <w:bidi/>
        <w:jc w:val="both"/>
        <w:rPr>
          <w:rFonts w:cs="David" w:hint="cs"/>
          <w:rtl/>
        </w:rPr>
      </w:pPr>
      <w:r w:rsidRPr="00A330A0">
        <w:rPr>
          <w:rFonts w:cs="David" w:hint="cs"/>
          <w:u w:val="single"/>
          <w:rtl/>
        </w:rPr>
        <w:t xml:space="preserve">מיכאל </w:t>
      </w:r>
      <w:proofErr w:type="spellStart"/>
      <w:r w:rsidRPr="00A330A0">
        <w:rPr>
          <w:rFonts w:cs="David" w:hint="cs"/>
          <w:u w:val="single"/>
          <w:rtl/>
        </w:rPr>
        <w:t>מלכיאור</w:t>
      </w:r>
      <w:proofErr w:type="spellEnd"/>
      <w:r w:rsidRPr="00A330A0">
        <w:rPr>
          <w:rFonts w:cs="David" w:hint="cs"/>
          <w:u w:val="single"/>
          <w:rtl/>
        </w:rPr>
        <w:t>:</w:t>
      </w:r>
    </w:p>
    <w:p w14:paraId="434F4A56" w14:textId="77777777" w:rsidR="00A330A0" w:rsidRPr="00A330A0" w:rsidRDefault="00A330A0" w:rsidP="00A330A0">
      <w:pPr>
        <w:bidi/>
        <w:jc w:val="both"/>
        <w:rPr>
          <w:rFonts w:cs="David" w:hint="cs"/>
          <w:rtl/>
        </w:rPr>
      </w:pPr>
    </w:p>
    <w:p w14:paraId="53E3974A" w14:textId="77777777" w:rsidR="00A330A0" w:rsidRPr="00A330A0" w:rsidRDefault="00A330A0" w:rsidP="00A330A0">
      <w:pPr>
        <w:bidi/>
        <w:jc w:val="both"/>
        <w:rPr>
          <w:rFonts w:cs="David" w:hint="cs"/>
          <w:rtl/>
        </w:rPr>
      </w:pPr>
      <w:r w:rsidRPr="00A330A0">
        <w:rPr>
          <w:rFonts w:cs="David" w:hint="cs"/>
          <w:rtl/>
        </w:rPr>
        <w:tab/>
        <w:t xml:space="preserve">אבל, זה סיפור של חודשים או שנים. </w:t>
      </w:r>
    </w:p>
    <w:p w14:paraId="5D2FC7C0" w14:textId="77777777" w:rsidR="00A330A0" w:rsidRPr="00A330A0" w:rsidRDefault="00A330A0" w:rsidP="00A330A0">
      <w:pPr>
        <w:bidi/>
        <w:jc w:val="both"/>
        <w:rPr>
          <w:rFonts w:cs="David" w:hint="cs"/>
          <w:rtl/>
        </w:rPr>
      </w:pPr>
    </w:p>
    <w:p w14:paraId="0D0EF0BD"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113629ED" w14:textId="77777777" w:rsidR="00A330A0" w:rsidRPr="00A330A0" w:rsidRDefault="00A330A0" w:rsidP="00A330A0">
      <w:pPr>
        <w:bidi/>
        <w:jc w:val="both"/>
        <w:rPr>
          <w:rFonts w:cs="David" w:hint="cs"/>
          <w:i/>
          <w:iCs/>
          <w:rtl/>
        </w:rPr>
      </w:pPr>
    </w:p>
    <w:p w14:paraId="65F32377" w14:textId="77777777" w:rsidR="00A330A0" w:rsidRPr="00A330A0" w:rsidRDefault="00A330A0" w:rsidP="00A330A0">
      <w:pPr>
        <w:bidi/>
        <w:jc w:val="both"/>
        <w:rPr>
          <w:rFonts w:cs="David" w:hint="cs"/>
          <w:rtl/>
        </w:rPr>
      </w:pPr>
      <w:r w:rsidRPr="00A330A0">
        <w:rPr>
          <w:rFonts w:cs="David" w:hint="cs"/>
          <w:i/>
          <w:iCs/>
          <w:rtl/>
        </w:rPr>
        <w:tab/>
        <w:t xml:space="preserve"> </w:t>
      </w:r>
      <w:r w:rsidRPr="00A330A0">
        <w:rPr>
          <w:rFonts w:cs="David" w:hint="cs"/>
          <w:rtl/>
        </w:rPr>
        <w:t xml:space="preserve">אנו באנו לישיבת הנשיאות כשבעצם זה כבר היה ברור לגמרי שועדת חקירה קמה.  אני רוצה להציע לחבר הכנסת </w:t>
      </w:r>
      <w:proofErr w:type="spellStart"/>
      <w:r w:rsidRPr="00A330A0">
        <w:rPr>
          <w:rFonts w:cs="David" w:hint="cs"/>
          <w:rtl/>
        </w:rPr>
        <w:t>מלכיאור</w:t>
      </w:r>
      <w:proofErr w:type="spellEnd"/>
      <w:r w:rsidRPr="00A330A0">
        <w:rPr>
          <w:rFonts w:cs="David" w:hint="cs"/>
          <w:rtl/>
        </w:rPr>
        <w:t xml:space="preserve"> שיצטרפו עוד שני אנשים אליו, ושנערוך את הדיון בשבוע הבא. מחר הוא יום שכמעט ואין בו  שרים בכנסת, כל לוח הזמנים משובש בגלל ביקור הנשיא בוש. כל השרים יהיו בשדה תעופה. </w:t>
      </w:r>
    </w:p>
    <w:p w14:paraId="3BA4792D" w14:textId="77777777" w:rsidR="00A330A0" w:rsidRPr="00A330A0" w:rsidRDefault="00A330A0" w:rsidP="00A330A0">
      <w:pPr>
        <w:bidi/>
        <w:jc w:val="both"/>
        <w:rPr>
          <w:rFonts w:cs="David" w:hint="cs"/>
          <w:rtl/>
        </w:rPr>
      </w:pPr>
    </w:p>
    <w:p w14:paraId="2FC9913C" w14:textId="77777777" w:rsidR="00A330A0" w:rsidRPr="00A330A0" w:rsidRDefault="00A330A0" w:rsidP="00A330A0">
      <w:pPr>
        <w:bidi/>
        <w:jc w:val="both"/>
        <w:rPr>
          <w:rFonts w:cs="David" w:hint="cs"/>
          <w:rtl/>
        </w:rPr>
      </w:pPr>
      <w:r w:rsidRPr="00A330A0">
        <w:rPr>
          <w:rFonts w:cs="David" w:hint="cs"/>
          <w:u w:val="single"/>
          <w:rtl/>
        </w:rPr>
        <w:t>דוד טל:</w:t>
      </w:r>
    </w:p>
    <w:p w14:paraId="62D57520" w14:textId="77777777" w:rsidR="00A330A0" w:rsidRPr="00A330A0" w:rsidRDefault="00A330A0" w:rsidP="00A330A0">
      <w:pPr>
        <w:bidi/>
        <w:jc w:val="both"/>
        <w:rPr>
          <w:rFonts w:cs="David" w:hint="cs"/>
          <w:rtl/>
        </w:rPr>
      </w:pPr>
    </w:p>
    <w:p w14:paraId="31FB2DA9" w14:textId="77777777" w:rsidR="00A330A0" w:rsidRPr="00A330A0" w:rsidRDefault="00A330A0" w:rsidP="00A330A0">
      <w:pPr>
        <w:bidi/>
        <w:jc w:val="both"/>
        <w:rPr>
          <w:rFonts w:cs="David" w:hint="cs"/>
          <w:rtl/>
        </w:rPr>
      </w:pPr>
      <w:r w:rsidRPr="00A330A0">
        <w:rPr>
          <w:rFonts w:cs="David" w:hint="cs"/>
          <w:rtl/>
        </w:rPr>
        <w:tab/>
        <w:t xml:space="preserve"> האם אדוני מקבל את זה? </w:t>
      </w:r>
      <w:r w:rsidRPr="00A330A0">
        <w:rPr>
          <w:rFonts w:cs="David" w:hint="cs"/>
          <w:i/>
          <w:iCs/>
          <w:rtl/>
        </w:rPr>
        <w:tab/>
      </w:r>
    </w:p>
    <w:p w14:paraId="0C13687E" w14:textId="77777777" w:rsidR="00A330A0" w:rsidRPr="00A330A0" w:rsidRDefault="00A330A0" w:rsidP="00A330A0">
      <w:pPr>
        <w:bidi/>
        <w:jc w:val="both"/>
        <w:rPr>
          <w:rFonts w:cs="David" w:hint="cs"/>
          <w:u w:val="single"/>
          <w:rtl/>
        </w:rPr>
      </w:pPr>
    </w:p>
    <w:p w14:paraId="5F9C50CF" w14:textId="77777777" w:rsidR="00A330A0" w:rsidRPr="00A330A0" w:rsidRDefault="00A330A0" w:rsidP="00A330A0">
      <w:pPr>
        <w:bidi/>
        <w:jc w:val="both"/>
        <w:rPr>
          <w:rFonts w:cs="David" w:hint="cs"/>
          <w:rtl/>
        </w:rPr>
      </w:pPr>
      <w:r w:rsidRPr="00A330A0">
        <w:rPr>
          <w:rFonts w:cs="David" w:hint="cs"/>
          <w:u w:val="single"/>
          <w:rtl/>
        </w:rPr>
        <w:t xml:space="preserve">מיכאל </w:t>
      </w:r>
      <w:proofErr w:type="spellStart"/>
      <w:r w:rsidRPr="00A330A0">
        <w:rPr>
          <w:rFonts w:cs="David" w:hint="cs"/>
          <w:u w:val="single"/>
          <w:rtl/>
        </w:rPr>
        <w:t>מלכיאור</w:t>
      </w:r>
      <w:proofErr w:type="spellEnd"/>
      <w:r w:rsidRPr="00A330A0">
        <w:rPr>
          <w:rFonts w:cs="David" w:hint="cs"/>
          <w:u w:val="single"/>
          <w:rtl/>
        </w:rPr>
        <w:t>:</w:t>
      </w:r>
    </w:p>
    <w:p w14:paraId="0AD50765" w14:textId="77777777" w:rsidR="00A330A0" w:rsidRPr="00A330A0" w:rsidRDefault="00A330A0" w:rsidP="00A330A0">
      <w:pPr>
        <w:bidi/>
        <w:jc w:val="both"/>
        <w:rPr>
          <w:rFonts w:cs="David" w:hint="cs"/>
          <w:rtl/>
        </w:rPr>
      </w:pPr>
    </w:p>
    <w:p w14:paraId="29895A47" w14:textId="77777777" w:rsidR="00A330A0" w:rsidRPr="00A330A0" w:rsidRDefault="00A330A0" w:rsidP="00A330A0">
      <w:pPr>
        <w:bidi/>
        <w:jc w:val="both"/>
        <w:rPr>
          <w:rFonts w:cs="David" w:hint="cs"/>
          <w:rtl/>
        </w:rPr>
      </w:pPr>
      <w:r w:rsidRPr="00A330A0">
        <w:rPr>
          <w:rFonts w:cs="David" w:hint="cs"/>
          <w:rtl/>
        </w:rPr>
        <w:tab/>
        <w:t xml:space="preserve">מאחר ואני יודע את מסירותה של חברת הכנסת קולט אביטל לנושא, והיא מבטיחה שבשבוע הבא זה כן יעלה, אז אני אקבל את הצעתה, ואני אבקש מעוד שני אנשים להגיש. </w:t>
      </w:r>
    </w:p>
    <w:p w14:paraId="15590C32" w14:textId="77777777" w:rsidR="00A330A0" w:rsidRPr="00A330A0" w:rsidRDefault="00A330A0" w:rsidP="00A330A0">
      <w:pPr>
        <w:bidi/>
        <w:jc w:val="both"/>
        <w:rPr>
          <w:rFonts w:cs="David" w:hint="cs"/>
          <w:rtl/>
        </w:rPr>
      </w:pPr>
    </w:p>
    <w:p w14:paraId="143588B3" w14:textId="77777777" w:rsidR="00A330A0" w:rsidRPr="00A330A0" w:rsidRDefault="00A330A0" w:rsidP="00A330A0">
      <w:pPr>
        <w:bidi/>
        <w:jc w:val="both"/>
        <w:rPr>
          <w:rFonts w:cs="David" w:hint="cs"/>
          <w:rtl/>
        </w:rPr>
      </w:pPr>
      <w:r w:rsidRPr="00A330A0">
        <w:rPr>
          <w:rFonts w:cs="David" w:hint="cs"/>
          <w:u w:val="single"/>
          <w:rtl/>
        </w:rPr>
        <w:t>היו"ר דוד טל:</w:t>
      </w:r>
    </w:p>
    <w:p w14:paraId="64C9E6C9" w14:textId="77777777" w:rsidR="00A330A0" w:rsidRPr="00A330A0" w:rsidRDefault="00A330A0" w:rsidP="00A330A0">
      <w:pPr>
        <w:bidi/>
        <w:jc w:val="both"/>
        <w:rPr>
          <w:rFonts w:cs="David" w:hint="cs"/>
          <w:rtl/>
        </w:rPr>
      </w:pPr>
    </w:p>
    <w:p w14:paraId="30A789DB" w14:textId="77777777" w:rsidR="00A330A0" w:rsidRPr="00A330A0" w:rsidRDefault="00A330A0" w:rsidP="00A330A0">
      <w:pPr>
        <w:bidi/>
        <w:jc w:val="both"/>
        <w:rPr>
          <w:rFonts w:cs="David" w:hint="cs"/>
          <w:rtl/>
        </w:rPr>
      </w:pPr>
      <w:r w:rsidRPr="00A330A0">
        <w:rPr>
          <w:rFonts w:cs="David" w:hint="cs"/>
          <w:rtl/>
        </w:rPr>
        <w:tab/>
        <w:t xml:space="preserve"> יש הסכמה מטעם הנשיאות לקבל את זה כהצעה דחופה לסדר, אלא שהיה גם עניין שיבוש הזמנים. אתם תעשו ביניכם את הסידורים. לצורך העניין, אנחנו מקבלים את קבלת הערעור. מי בעד קבלת הערעור ירים את ידו? מי נגד? מי נמנע? </w:t>
      </w:r>
    </w:p>
    <w:p w14:paraId="2660726C" w14:textId="77777777" w:rsidR="00A330A0" w:rsidRPr="00A330A0" w:rsidRDefault="00A330A0" w:rsidP="00A330A0">
      <w:pPr>
        <w:bidi/>
        <w:jc w:val="both"/>
        <w:rPr>
          <w:rFonts w:cs="David" w:hint="cs"/>
          <w:rtl/>
        </w:rPr>
      </w:pPr>
    </w:p>
    <w:p w14:paraId="5D12673C" w14:textId="77777777" w:rsidR="00A330A0" w:rsidRPr="00A330A0" w:rsidRDefault="00A330A0" w:rsidP="00A330A0">
      <w:pPr>
        <w:bidi/>
        <w:jc w:val="both"/>
        <w:rPr>
          <w:rFonts w:cs="David" w:hint="cs"/>
          <w:rtl/>
        </w:rPr>
      </w:pPr>
      <w:r w:rsidRPr="00A330A0">
        <w:rPr>
          <w:rFonts w:cs="David" w:hint="cs"/>
          <w:rtl/>
        </w:rPr>
        <w:t>ה צ ב ע ה</w:t>
      </w:r>
    </w:p>
    <w:p w14:paraId="260F4602" w14:textId="77777777" w:rsidR="00A330A0" w:rsidRPr="00A330A0" w:rsidRDefault="00A330A0" w:rsidP="00A330A0">
      <w:pPr>
        <w:tabs>
          <w:tab w:val="left" w:pos="1221"/>
        </w:tabs>
        <w:bidi/>
        <w:jc w:val="both"/>
        <w:rPr>
          <w:rFonts w:cs="David" w:hint="cs"/>
          <w:rtl/>
        </w:rPr>
      </w:pPr>
      <w:r w:rsidRPr="00A330A0">
        <w:rPr>
          <w:rFonts w:cs="David" w:hint="cs"/>
          <w:rtl/>
        </w:rPr>
        <w:t>ערעור על החלטת יו"ר הכנסת והסגנים שלא לאשר דחיפות הצעת</w:t>
      </w:r>
    </w:p>
    <w:p w14:paraId="32FD9311" w14:textId="77777777" w:rsidR="00A330A0" w:rsidRPr="00A330A0" w:rsidRDefault="00A330A0" w:rsidP="00A330A0">
      <w:pPr>
        <w:tabs>
          <w:tab w:val="left" w:pos="1221"/>
        </w:tabs>
        <w:bidi/>
        <w:jc w:val="both"/>
        <w:rPr>
          <w:rFonts w:cs="David" w:hint="cs"/>
          <w:rtl/>
        </w:rPr>
      </w:pPr>
      <w:r w:rsidRPr="00A330A0">
        <w:rPr>
          <w:rFonts w:cs="David" w:hint="cs"/>
          <w:rtl/>
        </w:rPr>
        <w:t xml:space="preserve">לסדר-היום של חבר הכנסת מיכאל </w:t>
      </w:r>
      <w:proofErr w:type="spellStart"/>
      <w:r w:rsidRPr="00A330A0">
        <w:rPr>
          <w:rFonts w:cs="David" w:hint="cs"/>
          <w:rtl/>
        </w:rPr>
        <w:t>מלכיאור</w:t>
      </w:r>
      <w:proofErr w:type="spellEnd"/>
      <w:r w:rsidRPr="00A330A0">
        <w:rPr>
          <w:rFonts w:cs="David" w:hint="cs"/>
          <w:rtl/>
        </w:rPr>
        <w:t xml:space="preserve"> בנושא: החלטת</w:t>
      </w:r>
    </w:p>
    <w:p w14:paraId="44FFD2EF" w14:textId="77777777" w:rsidR="00A330A0" w:rsidRPr="00A330A0" w:rsidRDefault="00A330A0" w:rsidP="00A330A0">
      <w:pPr>
        <w:tabs>
          <w:tab w:val="left" w:pos="1221"/>
        </w:tabs>
        <w:bidi/>
        <w:jc w:val="both"/>
        <w:rPr>
          <w:rFonts w:cs="David" w:hint="cs"/>
          <w:rtl/>
        </w:rPr>
      </w:pPr>
      <w:r w:rsidRPr="00A330A0">
        <w:rPr>
          <w:rFonts w:cs="David" w:hint="cs"/>
          <w:rtl/>
        </w:rPr>
        <w:t>הממשלה לדחות בעוד חודשיים את מתן הקצבה לניצולים, התקבל.</w:t>
      </w:r>
    </w:p>
    <w:p w14:paraId="254BF9E9" w14:textId="77777777" w:rsidR="00A330A0" w:rsidRPr="00A330A0" w:rsidRDefault="00A330A0" w:rsidP="00A330A0">
      <w:pPr>
        <w:bidi/>
        <w:jc w:val="both"/>
        <w:rPr>
          <w:rFonts w:cs="David" w:hint="cs"/>
          <w:rtl/>
        </w:rPr>
      </w:pPr>
    </w:p>
    <w:p w14:paraId="6EBF2660" w14:textId="77777777" w:rsidR="00A330A0" w:rsidRPr="00A330A0" w:rsidRDefault="00A330A0" w:rsidP="00A330A0">
      <w:pPr>
        <w:bidi/>
        <w:jc w:val="both"/>
        <w:rPr>
          <w:rFonts w:cs="David" w:hint="cs"/>
          <w:rtl/>
        </w:rPr>
      </w:pPr>
      <w:r w:rsidRPr="00A330A0">
        <w:rPr>
          <w:rFonts w:cs="David" w:hint="cs"/>
          <w:rtl/>
        </w:rPr>
        <w:tab/>
      </w:r>
      <w:r w:rsidRPr="00A330A0">
        <w:rPr>
          <w:rFonts w:cs="David" w:hint="cs"/>
          <w:rtl/>
        </w:rPr>
        <w:tab/>
      </w:r>
    </w:p>
    <w:p w14:paraId="36301CB3" w14:textId="77777777" w:rsidR="00A330A0" w:rsidRPr="00A330A0" w:rsidRDefault="00A330A0" w:rsidP="00A330A0">
      <w:pPr>
        <w:bidi/>
        <w:jc w:val="both"/>
        <w:rPr>
          <w:rFonts w:cs="David" w:hint="cs"/>
          <w:rtl/>
        </w:rPr>
      </w:pPr>
      <w:r w:rsidRPr="00A330A0">
        <w:rPr>
          <w:rFonts w:cs="David" w:hint="cs"/>
          <w:u w:val="single"/>
          <w:rtl/>
        </w:rPr>
        <w:t>היו"ר דוד טל:</w:t>
      </w:r>
    </w:p>
    <w:p w14:paraId="6EC9C130" w14:textId="77777777" w:rsidR="00A330A0" w:rsidRPr="00A330A0" w:rsidRDefault="00A330A0" w:rsidP="00A330A0">
      <w:pPr>
        <w:bidi/>
        <w:jc w:val="both"/>
        <w:rPr>
          <w:rFonts w:cs="David" w:hint="cs"/>
          <w:rtl/>
        </w:rPr>
      </w:pPr>
    </w:p>
    <w:p w14:paraId="4D053730" w14:textId="77777777" w:rsidR="00A330A0" w:rsidRPr="00A330A0" w:rsidRDefault="00A330A0" w:rsidP="00A330A0">
      <w:pPr>
        <w:bidi/>
        <w:jc w:val="both"/>
        <w:rPr>
          <w:rFonts w:cs="David" w:hint="cs"/>
          <w:rtl/>
        </w:rPr>
      </w:pPr>
      <w:r w:rsidRPr="00A330A0">
        <w:rPr>
          <w:rFonts w:cs="David" w:hint="cs"/>
          <w:rtl/>
        </w:rPr>
        <w:tab/>
        <w:t xml:space="preserve">הערעור התקבל. </w:t>
      </w:r>
    </w:p>
    <w:p w14:paraId="5C2303E1" w14:textId="77777777" w:rsidR="00A330A0" w:rsidRPr="00A330A0" w:rsidRDefault="00A330A0" w:rsidP="00A330A0">
      <w:pPr>
        <w:bidi/>
        <w:jc w:val="both"/>
        <w:rPr>
          <w:rFonts w:cs="David" w:hint="cs"/>
          <w:rtl/>
        </w:rPr>
      </w:pPr>
    </w:p>
    <w:p w14:paraId="4658A79A" w14:textId="77777777" w:rsidR="00A330A0" w:rsidRPr="00A330A0" w:rsidRDefault="00A330A0" w:rsidP="00A330A0">
      <w:pPr>
        <w:bidi/>
        <w:jc w:val="both"/>
        <w:rPr>
          <w:rFonts w:cs="David" w:hint="cs"/>
          <w:rtl/>
        </w:rPr>
      </w:pPr>
    </w:p>
    <w:p w14:paraId="5222A91E" w14:textId="77777777" w:rsidR="00A330A0" w:rsidRPr="00A330A0" w:rsidRDefault="00A330A0" w:rsidP="00A330A0">
      <w:pPr>
        <w:bidi/>
        <w:jc w:val="both"/>
        <w:rPr>
          <w:rFonts w:cs="David" w:hint="cs"/>
          <w:rtl/>
        </w:rPr>
      </w:pPr>
    </w:p>
    <w:p w14:paraId="16BECC80" w14:textId="77777777" w:rsidR="00A330A0" w:rsidRPr="00A330A0" w:rsidRDefault="00A330A0" w:rsidP="00A330A0">
      <w:pPr>
        <w:bidi/>
        <w:jc w:val="both"/>
        <w:rPr>
          <w:rFonts w:cs="David" w:hint="cs"/>
          <w:rtl/>
        </w:rPr>
      </w:pPr>
    </w:p>
    <w:p w14:paraId="30B813DB" w14:textId="77777777" w:rsidR="00A330A0" w:rsidRPr="00A330A0" w:rsidRDefault="00A330A0" w:rsidP="00A330A0">
      <w:pPr>
        <w:bidi/>
        <w:jc w:val="both"/>
        <w:rPr>
          <w:rFonts w:cs="David" w:hint="cs"/>
          <w:rtl/>
        </w:rPr>
      </w:pPr>
    </w:p>
    <w:p w14:paraId="20DE8BBB" w14:textId="77777777" w:rsidR="00A330A0" w:rsidRPr="00A330A0" w:rsidRDefault="00A330A0" w:rsidP="00A330A0">
      <w:pPr>
        <w:bidi/>
        <w:jc w:val="both"/>
        <w:rPr>
          <w:rFonts w:cs="David" w:hint="cs"/>
          <w:rtl/>
        </w:rPr>
      </w:pPr>
    </w:p>
    <w:p w14:paraId="14A3503D" w14:textId="77777777" w:rsidR="00A330A0" w:rsidRPr="00A330A0" w:rsidRDefault="00A330A0" w:rsidP="00A330A0">
      <w:pPr>
        <w:bidi/>
        <w:jc w:val="both"/>
        <w:rPr>
          <w:rFonts w:cs="David" w:hint="cs"/>
          <w:rtl/>
        </w:rPr>
      </w:pPr>
    </w:p>
    <w:p w14:paraId="5849FCB1" w14:textId="77777777" w:rsidR="00A330A0" w:rsidRPr="00A330A0" w:rsidRDefault="00A330A0" w:rsidP="00A330A0">
      <w:pPr>
        <w:bidi/>
        <w:jc w:val="both"/>
        <w:rPr>
          <w:rFonts w:cs="David" w:hint="cs"/>
          <w:rtl/>
        </w:rPr>
      </w:pPr>
    </w:p>
    <w:p w14:paraId="296FE58C" w14:textId="77777777" w:rsidR="00A330A0" w:rsidRPr="00A330A0" w:rsidRDefault="00A330A0" w:rsidP="00A330A0">
      <w:pPr>
        <w:bidi/>
        <w:jc w:val="both"/>
        <w:rPr>
          <w:rFonts w:cs="David" w:hint="cs"/>
          <w:rtl/>
        </w:rPr>
      </w:pPr>
    </w:p>
    <w:p w14:paraId="44C5FE21" w14:textId="77777777" w:rsidR="00A330A0" w:rsidRPr="00A330A0" w:rsidRDefault="00A330A0" w:rsidP="00A330A0">
      <w:pPr>
        <w:bidi/>
        <w:jc w:val="both"/>
        <w:rPr>
          <w:rFonts w:cs="David" w:hint="cs"/>
          <w:rtl/>
        </w:rPr>
      </w:pPr>
    </w:p>
    <w:p w14:paraId="7AB322C2" w14:textId="77777777" w:rsidR="00A330A0" w:rsidRPr="00A330A0" w:rsidRDefault="00A330A0" w:rsidP="00A330A0">
      <w:pPr>
        <w:bidi/>
        <w:jc w:val="both"/>
        <w:rPr>
          <w:rFonts w:cs="David" w:hint="cs"/>
          <w:rtl/>
        </w:rPr>
      </w:pPr>
    </w:p>
    <w:p w14:paraId="45496676" w14:textId="77777777" w:rsidR="00A330A0" w:rsidRPr="00A330A0" w:rsidRDefault="00A330A0" w:rsidP="00A330A0">
      <w:pPr>
        <w:bidi/>
        <w:jc w:val="both"/>
        <w:rPr>
          <w:rFonts w:cs="David" w:hint="cs"/>
          <w:rtl/>
        </w:rPr>
      </w:pPr>
    </w:p>
    <w:p w14:paraId="2BEC8B9E" w14:textId="77777777" w:rsidR="00A330A0" w:rsidRPr="00A330A0" w:rsidRDefault="00A330A0" w:rsidP="00A330A0">
      <w:pPr>
        <w:bidi/>
        <w:jc w:val="both"/>
        <w:rPr>
          <w:rFonts w:cs="David" w:hint="cs"/>
          <w:rtl/>
        </w:rPr>
      </w:pPr>
    </w:p>
    <w:p w14:paraId="2CB50291" w14:textId="77777777" w:rsidR="00A330A0" w:rsidRPr="00A330A0" w:rsidRDefault="00A330A0" w:rsidP="00A330A0">
      <w:pPr>
        <w:bidi/>
        <w:jc w:val="both"/>
        <w:rPr>
          <w:rFonts w:cs="David" w:hint="cs"/>
          <w:rtl/>
        </w:rPr>
      </w:pPr>
    </w:p>
    <w:p w14:paraId="37304A2B" w14:textId="77777777" w:rsidR="00A330A0" w:rsidRPr="00A330A0" w:rsidRDefault="00A330A0" w:rsidP="00A330A0">
      <w:pPr>
        <w:bidi/>
        <w:jc w:val="both"/>
        <w:rPr>
          <w:rFonts w:cs="David" w:hint="cs"/>
          <w:rtl/>
        </w:rPr>
      </w:pPr>
    </w:p>
    <w:p w14:paraId="529A3720" w14:textId="77777777" w:rsidR="00A330A0" w:rsidRPr="00A330A0" w:rsidRDefault="00A330A0" w:rsidP="00A330A0">
      <w:pPr>
        <w:bidi/>
        <w:jc w:val="both"/>
        <w:rPr>
          <w:rFonts w:cs="David" w:hint="cs"/>
          <w:rtl/>
        </w:rPr>
      </w:pPr>
    </w:p>
    <w:p w14:paraId="0141A8DC" w14:textId="77777777" w:rsidR="00A330A0" w:rsidRPr="00A330A0" w:rsidRDefault="00A330A0" w:rsidP="00A330A0">
      <w:pPr>
        <w:bidi/>
        <w:jc w:val="both"/>
        <w:rPr>
          <w:rFonts w:cs="David" w:hint="cs"/>
          <w:rtl/>
        </w:rPr>
      </w:pPr>
    </w:p>
    <w:p w14:paraId="4EF7B86B"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ב. בקשת יו"ר ועדת החוקה, חוק ומשפט, למיזוג הצעות החוק הבאות:</w:t>
      </w:r>
    </w:p>
    <w:p w14:paraId="106AB911"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 xml:space="preserve">1. הצעת חוק הסיוע המשפטי (תיקון-ייצוג בוועדות ערר), </w:t>
      </w:r>
      <w:proofErr w:type="spellStart"/>
      <w:r w:rsidRPr="00A330A0">
        <w:rPr>
          <w:rFonts w:cs="David" w:hint="cs"/>
          <w:b/>
          <w:bCs/>
          <w:u w:val="single"/>
          <w:rtl/>
        </w:rPr>
        <w:t>התשס"ז</w:t>
      </w:r>
      <w:proofErr w:type="spellEnd"/>
      <w:r w:rsidRPr="00A330A0">
        <w:rPr>
          <w:rFonts w:cs="David" w:hint="cs"/>
          <w:b/>
          <w:bCs/>
          <w:u w:val="single"/>
          <w:rtl/>
        </w:rPr>
        <w:t>-2007</w:t>
      </w:r>
    </w:p>
    <w:p w14:paraId="694A7819"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2. הצעת חוק הסיוע המשפטי (תיקון מס' 8) (שירות משפטי למשתתפים</w:t>
      </w:r>
    </w:p>
    <w:p w14:paraId="68EE3663"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 xml:space="preserve">בתוכנית לשילוב מקבלי גמלאות בעבודה), </w:t>
      </w:r>
      <w:proofErr w:type="spellStart"/>
      <w:r w:rsidRPr="00A330A0">
        <w:rPr>
          <w:rFonts w:cs="David" w:hint="cs"/>
          <w:b/>
          <w:bCs/>
          <w:u w:val="single"/>
          <w:rtl/>
        </w:rPr>
        <w:t>התשס"ח</w:t>
      </w:r>
      <w:proofErr w:type="spellEnd"/>
      <w:r w:rsidRPr="00A330A0">
        <w:rPr>
          <w:rFonts w:cs="David" w:hint="cs"/>
          <w:b/>
          <w:bCs/>
          <w:u w:val="single"/>
          <w:rtl/>
        </w:rPr>
        <w:t>-2007</w:t>
      </w:r>
    </w:p>
    <w:p w14:paraId="15A975F8" w14:textId="77777777" w:rsidR="00A330A0" w:rsidRPr="00A330A0" w:rsidRDefault="00A330A0" w:rsidP="00A330A0">
      <w:pPr>
        <w:bidi/>
        <w:jc w:val="both"/>
        <w:rPr>
          <w:rFonts w:cs="David" w:hint="cs"/>
          <w:rtl/>
        </w:rPr>
      </w:pPr>
    </w:p>
    <w:p w14:paraId="211F6431" w14:textId="77777777" w:rsidR="00A330A0" w:rsidRPr="00A330A0" w:rsidRDefault="00A330A0" w:rsidP="00A330A0">
      <w:pPr>
        <w:bidi/>
        <w:jc w:val="both"/>
        <w:rPr>
          <w:rFonts w:cs="David" w:hint="cs"/>
          <w:rtl/>
        </w:rPr>
      </w:pPr>
      <w:r w:rsidRPr="00A330A0">
        <w:rPr>
          <w:rFonts w:cs="David" w:hint="cs"/>
          <w:u w:val="single"/>
          <w:rtl/>
        </w:rPr>
        <w:t>היו"ר דוד טל:</w:t>
      </w:r>
    </w:p>
    <w:p w14:paraId="4C536F03" w14:textId="77777777" w:rsidR="00A330A0" w:rsidRPr="00A330A0" w:rsidRDefault="00A330A0" w:rsidP="00A330A0">
      <w:pPr>
        <w:bidi/>
        <w:jc w:val="both"/>
        <w:rPr>
          <w:rFonts w:cs="David" w:hint="cs"/>
          <w:rtl/>
        </w:rPr>
      </w:pPr>
    </w:p>
    <w:p w14:paraId="37D69D4F" w14:textId="77777777" w:rsidR="00A330A0" w:rsidRPr="00A330A0" w:rsidRDefault="00A330A0" w:rsidP="00A330A0">
      <w:pPr>
        <w:tabs>
          <w:tab w:val="left" w:pos="371"/>
          <w:tab w:val="left" w:pos="1221"/>
        </w:tabs>
        <w:bidi/>
        <w:jc w:val="both"/>
        <w:rPr>
          <w:rFonts w:cs="David" w:hint="cs"/>
          <w:rtl/>
        </w:rPr>
      </w:pPr>
      <w:r w:rsidRPr="00A330A0">
        <w:rPr>
          <w:rFonts w:cs="David" w:hint="cs"/>
          <w:rtl/>
        </w:rPr>
        <w:tab/>
        <w:t xml:space="preserve">רבותי, אנחנו עוברים אל בקשת יושב-ראש ועדת החוקה, חוק ומשפט למיזוג הצעות החוק הבאות: הצעת חוק הסיוע המשפטי (תיקון-ייצוג בוועדות ערר), </w:t>
      </w:r>
      <w:proofErr w:type="spellStart"/>
      <w:r w:rsidRPr="00A330A0">
        <w:rPr>
          <w:rFonts w:cs="David" w:hint="cs"/>
          <w:rtl/>
        </w:rPr>
        <w:t>התשס"ז</w:t>
      </w:r>
      <w:proofErr w:type="spellEnd"/>
      <w:r w:rsidRPr="00A330A0">
        <w:rPr>
          <w:rFonts w:cs="David" w:hint="cs"/>
          <w:rtl/>
        </w:rPr>
        <w:t xml:space="preserve">-2007 והצעת חוק הסיוע המשפטי (תיקון מס' 8) (שירות משפטי למשתתפים בתוכנית לשילוב מקבלי גמלאות בעבודה), </w:t>
      </w:r>
      <w:proofErr w:type="spellStart"/>
      <w:r w:rsidRPr="00A330A0">
        <w:rPr>
          <w:rFonts w:cs="David" w:hint="cs"/>
          <w:rtl/>
        </w:rPr>
        <w:t>התשס"ח</w:t>
      </w:r>
      <w:proofErr w:type="spellEnd"/>
      <w:r w:rsidRPr="00A330A0">
        <w:rPr>
          <w:rFonts w:cs="David" w:hint="cs"/>
          <w:rtl/>
        </w:rPr>
        <w:t xml:space="preserve">-2007.    האם המיזוג הוא רק טכני, או שהוא מעבר לכך? </w:t>
      </w:r>
    </w:p>
    <w:p w14:paraId="3F5DA3A9" w14:textId="77777777" w:rsidR="00A330A0" w:rsidRPr="00A330A0" w:rsidRDefault="00A330A0" w:rsidP="00A330A0">
      <w:pPr>
        <w:bidi/>
        <w:jc w:val="both"/>
        <w:rPr>
          <w:rFonts w:cs="David" w:hint="cs"/>
          <w:rtl/>
        </w:rPr>
      </w:pPr>
    </w:p>
    <w:p w14:paraId="065C5A92"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200B5427" w14:textId="77777777" w:rsidR="00A330A0" w:rsidRPr="00A330A0" w:rsidRDefault="00A330A0" w:rsidP="00A330A0">
      <w:pPr>
        <w:bidi/>
        <w:jc w:val="both"/>
        <w:rPr>
          <w:rFonts w:cs="David" w:hint="cs"/>
          <w:rtl/>
        </w:rPr>
      </w:pPr>
    </w:p>
    <w:p w14:paraId="6DA83016" w14:textId="77777777" w:rsidR="00A330A0" w:rsidRPr="00A330A0" w:rsidRDefault="00A330A0" w:rsidP="00A330A0">
      <w:pPr>
        <w:bidi/>
        <w:jc w:val="both"/>
        <w:rPr>
          <w:rFonts w:cs="David" w:hint="cs"/>
          <w:rtl/>
        </w:rPr>
      </w:pPr>
      <w:r w:rsidRPr="00A330A0">
        <w:rPr>
          <w:rFonts w:cs="David" w:hint="cs"/>
          <w:rtl/>
        </w:rPr>
        <w:tab/>
        <w:t xml:space="preserve">מדובר בשתי הצעות חוק שעוסקות באותו נושא - ייצוג בוועדת ערר של משתתפי תוכנית ויסקונסין, תיקון לחוק הסיוע המשפטי.  הצעת חוק אחת היא הצעת חוק  פרטית של חבר הכנסת חיים אורון שאושרה בדיון המוקדם בנובמבר 2007, והצעת חוק ממשלתית שאושרה בקריאה הראשונה בדצמבר. ועדת החוקה מבקשת למזג את ההצעות כך שהן יוכנו ביחד לקריאה השנייה והשלישית. </w:t>
      </w:r>
    </w:p>
    <w:p w14:paraId="6849A69D" w14:textId="77777777" w:rsidR="00A330A0" w:rsidRPr="00A330A0" w:rsidRDefault="00A330A0" w:rsidP="00A330A0">
      <w:pPr>
        <w:bidi/>
        <w:jc w:val="both"/>
        <w:rPr>
          <w:rFonts w:cs="David" w:hint="cs"/>
          <w:rtl/>
        </w:rPr>
      </w:pPr>
    </w:p>
    <w:p w14:paraId="6C89C127" w14:textId="77777777" w:rsidR="00A330A0" w:rsidRPr="00A330A0" w:rsidRDefault="00A330A0" w:rsidP="00A330A0">
      <w:pPr>
        <w:bidi/>
        <w:jc w:val="both"/>
        <w:rPr>
          <w:rFonts w:cs="David" w:hint="cs"/>
          <w:rtl/>
        </w:rPr>
      </w:pPr>
      <w:r w:rsidRPr="00A330A0">
        <w:rPr>
          <w:rFonts w:cs="David" w:hint="cs"/>
          <w:u w:val="single"/>
          <w:rtl/>
        </w:rPr>
        <w:t>היו"ר דוד טל:</w:t>
      </w:r>
    </w:p>
    <w:p w14:paraId="7BC3F97D" w14:textId="77777777" w:rsidR="00A330A0" w:rsidRPr="00A330A0" w:rsidRDefault="00A330A0" w:rsidP="00A330A0">
      <w:pPr>
        <w:bidi/>
        <w:jc w:val="both"/>
        <w:rPr>
          <w:rFonts w:cs="David" w:hint="cs"/>
          <w:rtl/>
        </w:rPr>
      </w:pPr>
    </w:p>
    <w:p w14:paraId="28472839" w14:textId="77777777" w:rsidR="00A330A0" w:rsidRPr="00A330A0" w:rsidRDefault="00A330A0" w:rsidP="00A330A0">
      <w:pPr>
        <w:bidi/>
        <w:jc w:val="both"/>
        <w:rPr>
          <w:rFonts w:cs="David" w:hint="cs"/>
          <w:rtl/>
        </w:rPr>
      </w:pPr>
      <w:r w:rsidRPr="00A330A0">
        <w:rPr>
          <w:rFonts w:cs="David" w:hint="cs"/>
          <w:rtl/>
        </w:rPr>
        <w:tab/>
        <w:t xml:space="preserve">מי בעד קבלת הבקשה למיזוג הצעות החוק ירים את ידו? מי נגד? מי נמנע? </w:t>
      </w:r>
    </w:p>
    <w:p w14:paraId="4CDED744" w14:textId="77777777" w:rsidR="00A330A0" w:rsidRPr="00A330A0" w:rsidRDefault="00A330A0" w:rsidP="00A330A0">
      <w:pPr>
        <w:bidi/>
        <w:jc w:val="both"/>
        <w:rPr>
          <w:rFonts w:cs="David" w:hint="cs"/>
          <w:rtl/>
        </w:rPr>
      </w:pPr>
    </w:p>
    <w:p w14:paraId="1BF52D43" w14:textId="77777777" w:rsidR="00A330A0" w:rsidRPr="00A330A0" w:rsidRDefault="00A330A0" w:rsidP="00A330A0">
      <w:pPr>
        <w:bidi/>
        <w:jc w:val="both"/>
        <w:rPr>
          <w:rFonts w:cs="David" w:hint="cs"/>
          <w:rtl/>
        </w:rPr>
      </w:pPr>
      <w:r w:rsidRPr="00A330A0">
        <w:rPr>
          <w:rFonts w:cs="David" w:hint="cs"/>
          <w:rtl/>
        </w:rPr>
        <w:t>ה צ ב ע ה</w:t>
      </w:r>
    </w:p>
    <w:p w14:paraId="27D629D9" w14:textId="77777777" w:rsidR="00A330A0" w:rsidRPr="00A330A0" w:rsidRDefault="00A330A0" w:rsidP="00A330A0">
      <w:pPr>
        <w:tabs>
          <w:tab w:val="left" w:pos="1221"/>
        </w:tabs>
        <w:bidi/>
        <w:jc w:val="both"/>
        <w:rPr>
          <w:rFonts w:cs="David" w:hint="cs"/>
          <w:rtl/>
        </w:rPr>
      </w:pPr>
      <w:r w:rsidRPr="00A330A0">
        <w:rPr>
          <w:rFonts w:cs="David" w:hint="cs"/>
          <w:rtl/>
        </w:rPr>
        <w:t>בקשת יו"ר ועדת החוקה, חוק ומשפט, למיזוג הצעות החוק הבאות:</w:t>
      </w:r>
    </w:p>
    <w:p w14:paraId="5E1040BF" w14:textId="77777777" w:rsidR="00A330A0" w:rsidRPr="00A330A0" w:rsidRDefault="00A330A0" w:rsidP="00A330A0">
      <w:pPr>
        <w:tabs>
          <w:tab w:val="left" w:pos="1221"/>
        </w:tabs>
        <w:bidi/>
        <w:jc w:val="both"/>
        <w:rPr>
          <w:rFonts w:cs="David" w:hint="cs"/>
          <w:rtl/>
        </w:rPr>
      </w:pPr>
      <w:r w:rsidRPr="00A330A0">
        <w:rPr>
          <w:rFonts w:cs="David" w:hint="cs"/>
          <w:rtl/>
        </w:rPr>
        <w:t xml:space="preserve">הצעת חוק הסיוע המשפטי (תיקון-ייצוג בוועדות ערר), </w:t>
      </w:r>
      <w:proofErr w:type="spellStart"/>
      <w:r w:rsidRPr="00A330A0">
        <w:rPr>
          <w:rFonts w:cs="David" w:hint="cs"/>
          <w:rtl/>
        </w:rPr>
        <w:t>התשס"ז</w:t>
      </w:r>
      <w:proofErr w:type="spellEnd"/>
      <w:r w:rsidRPr="00A330A0">
        <w:rPr>
          <w:rFonts w:cs="David" w:hint="cs"/>
          <w:rtl/>
        </w:rPr>
        <w:t>-2007,</w:t>
      </w:r>
    </w:p>
    <w:p w14:paraId="3090D434" w14:textId="77777777" w:rsidR="00A330A0" w:rsidRPr="00A330A0" w:rsidRDefault="00A330A0" w:rsidP="00A330A0">
      <w:pPr>
        <w:tabs>
          <w:tab w:val="left" w:pos="1221"/>
        </w:tabs>
        <w:bidi/>
        <w:jc w:val="both"/>
        <w:rPr>
          <w:rFonts w:cs="David" w:hint="cs"/>
          <w:rtl/>
        </w:rPr>
      </w:pPr>
      <w:r w:rsidRPr="00A330A0">
        <w:rPr>
          <w:rFonts w:cs="David" w:hint="cs"/>
          <w:rtl/>
        </w:rPr>
        <w:t>והצעת חוק הסיוע המשפטי (תיקון מס' 8) (שירות משפטי למשתתפים</w:t>
      </w:r>
    </w:p>
    <w:p w14:paraId="3F29892F" w14:textId="77777777" w:rsidR="00A330A0" w:rsidRPr="00A330A0" w:rsidRDefault="00A330A0" w:rsidP="00A330A0">
      <w:pPr>
        <w:tabs>
          <w:tab w:val="left" w:pos="1221"/>
        </w:tabs>
        <w:bidi/>
        <w:jc w:val="both"/>
        <w:rPr>
          <w:rFonts w:cs="David" w:hint="cs"/>
          <w:rtl/>
        </w:rPr>
      </w:pPr>
      <w:r w:rsidRPr="00A330A0">
        <w:rPr>
          <w:rFonts w:cs="David" w:hint="cs"/>
          <w:rtl/>
        </w:rPr>
        <w:t xml:space="preserve">בתוכנית לשילוב מקבלי גמלאות בעבודה), </w:t>
      </w:r>
      <w:proofErr w:type="spellStart"/>
      <w:r w:rsidRPr="00A330A0">
        <w:rPr>
          <w:rFonts w:cs="David" w:hint="cs"/>
          <w:rtl/>
        </w:rPr>
        <w:t>התשס"ח</w:t>
      </w:r>
      <w:proofErr w:type="spellEnd"/>
      <w:r w:rsidRPr="00A330A0">
        <w:rPr>
          <w:rFonts w:cs="David" w:hint="cs"/>
          <w:rtl/>
        </w:rPr>
        <w:t>-2007, אושרה.</w:t>
      </w:r>
    </w:p>
    <w:p w14:paraId="3780B60D" w14:textId="77777777" w:rsidR="00A330A0" w:rsidRPr="00A330A0" w:rsidRDefault="00A330A0" w:rsidP="00A330A0">
      <w:pPr>
        <w:bidi/>
        <w:jc w:val="both"/>
        <w:rPr>
          <w:rFonts w:cs="David" w:hint="cs"/>
          <w:rtl/>
        </w:rPr>
      </w:pPr>
    </w:p>
    <w:p w14:paraId="5FD4F2BA" w14:textId="77777777" w:rsidR="00A330A0" w:rsidRPr="00A330A0" w:rsidRDefault="00A330A0" w:rsidP="00A330A0">
      <w:pPr>
        <w:bidi/>
        <w:jc w:val="both"/>
        <w:rPr>
          <w:rFonts w:cs="David" w:hint="cs"/>
          <w:rtl/>
        </w:rPr>
      </w:pPr>
      <w:r w:rsidRPr="00A330A0">
        <w:rPr>
          <w:rFonts w:cs="David" w:hint="cs"/>
          <w:u w:val="single"/>
          <w:rtl/>
        </w:rPr>
        <w:t>היו"ר דוד טל:</w:t>
      </w:r>
    </w:p>
    <w:p w14:paraId="0770B9E4" w14:textId="77777777" w:rsidR="00A330A0" w:rsidRPr="00A330A0" w:rsidRDefault="00A330A0" w:rsidP="00A330A0">
      <w:pPr>
        <w:bidi/>
        <w:jc w:val="both"/>
        <w:rPr>
          <w:rFonts w:cs="David" w:hint="cs"/>
          <w:rtl/>
        </w:rPr>
      </w:pPr>
    </w:p>
    <w:p w14:paraId="0A981E06" w14:textId="77777777" w:rsidR="00A330A0" w:rsidRPr="00A330A0" w:rsidRDefault="00A330A0" w:rsidP="00A330A0">
      <w:pPr>
        <w:bidi/>
        <w:jc w:val="both"/>
        <w:rPr>
          <w:rFonts w:cs="David" w:hint="cs"/>
          <w:rtl/>
        </w:rPr>
      </w:pPr>
      <w:r w:rsidRPr="00A330A0">
        <w:rPr>
          <w:rFonts w:cs="David" w:hint="cs"/>
          <w:rtl/>
        </w:rPr>
        <w:tab/>
        <w:t xml:space="preserve">הוועדה אישרה את מיזוג הצעת החוק. </w:t>
      </w:r>
      <w:r w:rsidRPr="00A330A0">
        <w:rPr>
          <w:rFonts w:cs="David" w:hint="cs"/>
          <w:rtl/>
        </w:rPr>
        <w:tab/>
      </w:r>
    </w:p>
    <w:p w14:paraId="08C47685" w14:textId="77777777" w:rsidR="00A330A0" w:rsidRPr="00A330A0" w:rsidRDefault="00A330A0" w:rsidP="00A330A0">
      <w:pPr>
        <w:tabs>
          <w:tab w:val="left" w:pos="1221"/>
        </w:tabs>
        <w:bidi/>
        <w:jc w:val="both"/>
        <w:rPr>
          <w:rFonts w:cs="David" w:hint="cs"/>
          <w:rtl/>
        </w:rPr>
      </w:pPr>
    </w:p>
    <w:p w14:paraId="7403717A" w14:textId="77777777" w:rsidR="00A330A0" w:rsidRDefault="00A330A0" w:rsidP="00A330A0">
      <w:pPr>
        <w:tabs>
          <w:tab w:val="left" w:pos="1221"/>
        </w:tabs>
        <w:bidi/>
        <w:jc w:val="both"/>
        <w:rPr>
          <w:rFonts w:cs="David" w:hint="cs"/>
          <w:rtl/>
        </w:rPr>
      </w:pPr>
    </w:p>
    <w:p w14:paraId="4325591F" w14:textId="77777777" w:rsidR="00A330A0" w:rsidRDefault="00A330A0" w:rsidP="00A330A0">
      <w:pPr>
        <w:tabs>
          <w:tab w:val="left" w:pos="1221"/>
        </w:tabs>
        <w:bidi/>
        <w:jc w:val="both"/>
        <w:rPr>
          <w:rFonts w:cs="David" w:hint="cs"/>
          <w:rtl/>
        </w:rPr>
      </w:pPr>
    </w:p>
    <w:p w14:paraId="0AD8C139" w14:textId="77777777" w:rsidR="00A330A0" w:rsidRDefault="00A330A0" w:rsidP="00A330A0">
      <w:pPr>
        <w:tabs>
          <w:tab w:val="left" w:pos="1221"/>
        </w:tabs>
        <w:bidi/>
        <w:jc w:val="both"/>
        <w:rPr>
          <w:rFonts w:cs="David" w:hint="cs"/>
          <w:rtl/>
        </w:rPr>
      </w:pPr>
    </w:p>
    <w:p w14:paraId="38795BB5" w14:textId="77777777" w:rsidR="00A330A0" w:rsidRDefault="00A330A0" w:rsidP="00A330A0">
      <w:pPr>
        <w:tabs>
          <w:tab w:val="left" w:pos="1221"/>
        </w:tabs>
        <w:bidi/>
        <w:jc w:val="both"/>
        <w:rPr>
          <w:rFonts w:cs="David" w:hint="cs"/>
          <w:rtl/>
        </w:rPr>
      </w:pPr>
    </w:p>
    <w:p w14:paraId="22C00AD8" w14:textId="77777777" w:rsidR="00A330A0" w:rsidRDefault="00A330A0" w:rsidP="00A330A0">
      <w:pPr>
        <w:tabs>
          <w:tab w:val="left" w:pos="1221"/>
        </w:tabs>
        <w:bidi/>
        <w:jc w:val="both"/>
        <w:rPr>
          <w:rFonts w:cs="David" w:hint="cs"/>
          <w:rtl/>
        </w:rPr>
      </w:pPr>
    </w:p>
    <w:p w14:paraId="3C6CBD03" w14:textId="77777777" w:rsidR="00A330A0" w:rsidRDefault="00A330A0" w:rsidP="00A330A0">
      <w:pPr>
        <w:tabs>
          <w:tab w:val="left" w:pos="1221"/>
        </w:tabs>
        <w:bidi/>
        <w:jc w:val="both"/>
        <w:rPr>
          <w:rFonts w:cs="David" w:hint="cs"/>
          <w:rtl/>
        </w:rPr>
      </w:pPr>
    </w:p>
    <w:p w14:paraId="329BECF0" w14:textId="77777777" w:rsidR="00A330A0" w:rsidRDefault="00A330A0" w:rsidP="00A330A0">
      <w:pPr>
        <w:tabs>
          <w:tab w:val="left" w:pos="1221"/>
        </w:tabs>
        <w:bidi/>
        <w:jc w:val="both"/>
        <w:rPr>
          <w:rFonts w:cs="David" w:hint="cs"/>
          <w:rtl/>
        </w:rPr>
      </w:pPr>
    </w:p>
    <w:p w14:paraId="22DD8CA7" w14:textId="77777777" w:rsidR="00A330A0" w:rsidRDefault="00A330A0" w:rsidP="00A330A0">
      <w:pPr>
        <w:tabs>
          <w:tab w:val="left" w:pos="1221"/>
        </w:tabs>
        <w:bidi/>
        <w:jc w:val="both"/>
        <w:rPr>
          <w:rFonts w:cs="David" w:hint="cs"/>
          <w:rtl/>
        </w:rPr>
      </w:pPr>
    </w:p>
    <w:p w14:paraId="2869B7DD" w14:textId="77777777" w:rsidR="00A330A0" w:rsidRDefault="00A330A0" w:rsidP="00A330A0">
      <w:pPr>
        <w:tabs>
          <w:tab w:val="left" w:pos="1221"/>
        </w:tabs>
        <w:bidi/>
        <w:jc w:val="both"/>
        <w:rPr>
          <w:rFonts w:cs="David" w:hint="cs"/>
          <w:rtl/>
        </w:rPr>
      </w:pPr>
    </w:p>
    <w:p w14:paraId="7ABF60EA" w14:textId="77777777" w:rsidR="00A330A0" w:rsidRDefault="00A330A0" w:rsidP="00A330A0">
      <w:pPr>
        <w:tabs>
          <w:tab w:val="left" w:pos="1221"/>
        </w:tabs>
        <w:bidi/>
        <w:jc w:val="both"/>
        <w:rPr>
          <w:rFonts w:cs="David" w:hint="cs"/>
          <w:rtl/>
        </w:rPr>
      </w:pPr>
    </w:p>
    <w:p w14:paraId="1AF5E3BA" w14:textId="77777777" w:rsidR="00A330A0" w:rsidRDefault="00A330A0" w:rsidP="00A330A0">
      <w:pPr>
        <w:tabs>
          <w:tab w:val="left" w:pos="1221"/>
        </w:tabs>
        <w:bidi/>
        <w:jc w:val="both"/>
        <w:rPr>
          <w:rFonts w:cs="David" w:hint="cs"/>
          <w:rtl/>
        </w:rPr>
      </w:pPr>
    </w:p>
    <w:p w14:paraId="662E0DA4" w14:textId="77777777" w:rsidR="00A330A0" w:rsidRDefault="00A330A0" w:rsidP="00A330A0">
      <w:pPr>
        <w:tabs>
          <w:tab w:val="left" w:pos="1221"/>
        </w:tabs>
        <w:bidi/>
        <w:jc w:val="both"/>
        <w:rPr>
          <w:rFonts w:cs="David" w:hint="cs"/>
          <w:rtl/>
        </w:rPr>
      </w:pPr>
    </w:p>
    <w:p w14:paraId="0FCE39D4" w14:textId="77777777" w:rsidR="00A330A0" w:rsidRDefault="00A330A0" w:rsidP="00A330A0">
      <w:pPr>
        <w:tabs>
          <w:tab w:val="left" w:pos="1221"/>
        </w:tabs>
        <w:bidi/>
        <w:jc w:val="both"/>
        <w:rPr>
          <w:rFonts w:cs="David" w:hint="cs"/>
          <w:rtl/>
        </w:rPr>
      </w:pPr>
    </w:p>
    <w:p w14:paraId="758D270B" w14:textId="77777777" w:rsidR="00A330A0" w:rsidRDefault="00A330A0" w:rsidP="00A330A0">
      <w:pPr>
        <w:tabs>
          <w:tab w:val="left" w:pos="1221"/>
        </w:tabs>
        <w:bidi/>
        <w:jc w:val="both"/>
        <w:rPr>
          <w:rFonts w:cs="David" w:hint="cs"/>
          <w:rtl/>
        </w:rPr>
      </w:pPr>
    </w:p>
    <w:p w14:paraId="431FD791" w14:textId="77777777" w:rsidR="00A330A0" w:rsidRDefault="00A330A0" w:rsidP="00A330A0">
      <w:pPr>
        <w:tabs>
          <w:tab w:val="left" w:pos="1221"/>
        </w:tabs>
        <w:bidi/>
        <w:jc w:val="both"/>
        <w:rPr>
          <w:rFonts w:cs="David" w:hint="cs"/>
          <w:rtl/>
        </w:rPr>
      </w:pPr>
    </w:p>
    <w:p w14:paraId="379DB835" w14:textId="77777777" w:rsidR="00A330A0" w:rsidRDefault="00A330A0" w:rsidP="00A330A0">
      <w:pPr>
        <w:tabs>
          <w:tab w:val="left" w:pos="1221"/>
        </w:tabs>
        <w:bidi/>
        <w:jc w:val="both"/>
        <w:rPr>
          <w:rFonts w:cs="David" w:hint="cs"/>
          <w:rtl/>
        </w:rPr>
      </w:pPr>
    </w:p>
    <w:p w14:paraId="38B09DA0" w14:textId="77777777" w:rsidR="00A330A0" w:rsidRDefault="00A330A0" w:rsidP="00A330A0">
      <w:pPr>
        <w:tabs>
          <w:tab w:val="left" w:pos="1221"/>
        </w:tabs>
        <w:bidi/>
        <w:jc w:val="both"/>
        <w:rPr>
          <w:rFonts w:cs="David" w:hint="cs"/>
          <w:rtl/>
        </w:rPr>
      </w:pPr>
    </w:p>
    <w:p w14:paraId="6A9BCAD4" w14:textId="77777777" w:rsidR="00A330A0" w:rsidRDefault="00A330A0" w:rsidP="00A330A0">
      <w:pPr>
        <w:tabs>
          <w:tab w:val="left" w:pos="1221"/>
        </w:tabs>
        <w:bidi/>
        <w:jc w:val="both"/>
        <w:rPr>
          <w:rFonts w:cs="David" w:hint="cs"/>
          <w:rtl/>
        </w:rPr>
      </w:pPr>
    </w:p>
    <w:p w14:paraId="75C120B2" w14:textId="77777777" w:rsidR="00A330A0" w:rsidRDefault="00A330A0" w:rsidP="00A330A0">
      <w:pPr>
        <w:tabs>
          <w:tab w:val="left" w:pos="1221"/>
        </w:tabs>
        <w:bidi/>
        <w:jc w:val="both"/>
        <w:rPr>
          <w:rFonts w:cs="David" w:hint="cs"/>
          <w:rtl/>
        </w:rPr>
      </w:pPr>
    </w:p>
    <w:p w14:paraId="0D104C45" w14:textId="77777777" w:rsidR="00A330A0" w:rsidRDefault="00A330A0" w:rsidP="00A330A0">
      <w:pPr>
        <w:tabs>
          <w:tab w:val="left" w:pos="1221"/>
        </w:tabs>
        <w:bidi/>
        <w:jc w:val="both"/>
        <w:rPr>
          <w:rFonts w:cs="David" w:hint="cs"/>
          <w:rtl/>
        </w:rPr>
      </w:pPr>
    </w:p>
    <w:p w14:paraId="454AB36E" w14:textId="77777777" w:rsidR="00A330A0" w:rsidRDefault="00A330A0" w:rsidP="00A330A0">
      <w:pPr>
        <w:tabs>
          <w:tab w:val="left" w:pos="1221"/>
        </w:tabs>
        <w:bidi/>
        <w:jc w:val="both"/>
        <w:rPr>
          <w:rFonts w:cs="David" w:hint="cs"/>
          <w:rtl/>
        </w:rPr>
      </w:pPr>
    </w:p>
    <w:p w14:paraId="5DD25DEC" w14:textId="77777777" w:rsidR="00A330A0" w:rsidRPr="00A330A0" w:rsidRDefault="00A330A0" w:rsidP="00A330A0">
      <w:pPr>
        <w:tabs>
          <w:tab w:val="left" w:pos="1221"/>
        </w:tabs>
        <w:bidi/>
        <w:jc w:val="both"/>
        <w:rPr>
          <w:rFonts w:cs="David" w:hint="cs"/>
          <w:rtl/>
        </w:rPr>
      </w:pPr>
    </w:p>
    <w:p w14:paraId="6A6A1434" w14:textId="77777777" w:rsidR="00A330A0" w:rsidRPr="00A330A0" w:rsidRDefault="00A330A0" w:rsidP="00A330A0">
      <w:pPr>
        <w:tabs>
          <w:tab w:val="left" w:pos="1221"/>
        </w:tabs>
        <w:bidi/>
        <w:jc w:val="both"/>
        <w:rPr>
          <w:rFonts w:cs="David" w:hint="cs"/>
          <w:rtl/>
        </w:rPr>
      </w:pPr>
    </w:p>
    <w:p w14:paraId="0295F732" w14:textId="77777777" w:rsidR="00A330A0" w:rsidRPr="00A330A0" w:rsidRDefault="00A330A0" w:rsidP="00A330A0">
      <w:pPr>
        <w:tabs>
          <w:tab w:val="left" w:pos="1221"/>
        </w:tabs>
        <w:bidi/>
        <w:jc w:val="center"/>
        <w:rPr>
          <w:rFonts w:cs="David" w:hint="cs"/>
          <w:rtl/>
        </w:rPr>
      </w:pPr>
    </w:p>
    <w:p w14:paraId="4E38E6A5"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ג. בקשת חברת הכנסת רונית תירוש להקדמת הדיון בהצעת חוק משכן</w:t>
      </w:r>
    </w:p>
    <w:p w14:paraId="77F52B98"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הכנסת, רחבתו ומשמר הכנסת (תיקון-כללי אתיקה לפעולתם של שדלנים</w:t>
      </w:r>
    </w:p>
    <w:p w14:paraId="13966D64"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 xml:space="preserve">בכנסת), </w:t>
      </w:r>
      <w:proofErr w:type="spellStart"/>
      <w:r w:rsidRPr="00A330A0">
        <w:rPr>
          <w:rFonts w:cs="David" w:hint="cs"/>
          <w:b/>
          <w:bCs/>
          <w:u w:val="single"/>
          <w:rtl/>
        </w:rPr>
        <w:t>התשס"ח</w:t>
      </w:r>
      <w:proofErr w:type="spellEnd"/>
      <w:r w:rsidRPr="00A330A0">
        <w:rPr>
          <w:rFonts w:cs="David" w:hint="cs"/>
          <w:b/>
          <w:bCs/>
          <w:u w:val="single"/>
          <w:rtl/>
        </w:rPr>
        <w:t>-2008 (פ/3265/17), לפני הקריאה הטרומית</w:t>
      </w:r>
    </w:p>
    <w:p w14:paraId="0CEF62E2" w14:textId="77777777" w:rsidR="00A330A0" w:rsidRPr="00A330A0" w:rsidRDefault="00A330A0" w:rsidP="00A330A0">
      <w:pPr>
        <w:tabs>
          <w:tab w:val="left" w:pos="1221"/>
        </w:tabs>
        <w:bidi/>
        <w:jc w:val="both"/>
        <w:rPr>
          <w:rFonts w:cs="David" w:hint="cs"/>
          <w:b/>
          <w:bCs/>
          <w:u w:val="single"/>
          <w:rtl/>
        </w:rPr>
      </w:pPr>
    </w:p>
    <w:p w14:paraId="56B12B80" w14:textId="77777777" w:rsidR="00A330A0" w:rsidRPr="00A330A0" w:rsidRDefault="00A330A0" w:rsidP="00A330A0">
      <w:pPr>
        <w:bidi/>
        <w:jc w:val="both"/>
        <w:rPr>
          <w:rFonts w:cs="David" w:hint="cs"/>
          <w:rtl/>
        </w:rPr>
      </w:pPr>
      <w:r w:rsidRPr="00A330A0">
        <w:rPr>
          <w:rFonts w:cs="David" w:hint="cs"/>
          <w:u w:val="single"/>
          <w:rtl/>
        </w:rPr>
        <w:t>היו"ר דוד טל:</w:t>
      </w:r>
    </w:p>
    <w:p w14:paraId="65DEBE91" w14:textId="77777777" w:rsidR="00A330A0" w:rsidRPr="00A330A0" w:rsidRDefault="00A330A0" w:rsidP="00A330A0">
      <w:pPr>
        <w:bidi/>
        <w:jc w:val="both"/>
        <w:rPr>
          <w:rFonts w:cs="David" w:hint="cs"/>
          <w:u w:val="single"/>
          <w:rtl/>
        </w:rPr>
      </w:pPr>
    </w:p>
    <w:p w14:paraId="2D419E30" w14:textId="77777777" w:rsidR="00A330A0" w:rsidRPr="00A330A0" w:rsidRDefault="00A330A0" w:rsidP="00A330A0">
      <w:pPr>
        <w:bidi/>
        <w:jc w:val="both"/>
        <w:rPr>
          <w:rFonts w:cs="David" w:hint="cs"/>
          <w:rtl/>
        </w:rPr>
      </w:pPr>
      <w:r w:rsidRPr="00A330A0">
        <w:rPr>
          <w:rFonts w:cs="David" w:hint="cs"/>
          <w:rtl/>
        </w:rPr>
        <w:tab/>
        <w:t xml:space="preserve">אנחנו עוברים לנושא הבא בקשת חברת הכנסת רונית תירוש להקדמת הדיון בהצעת חוק משכן הכנסת, רחבתו ומשמר הכנסת. חברת הכנסת רונית תירוש, בבקשה. </w:t>
      </w:r>
    </w:p>
    <w:p w14:paraId="495E654A" w14:textId="77777777" w:rsidR="00A330A0" w:rsidRPr="00A330A0" w:rsidRDefault="00A330A0" w:rsidP="00A330A0">
      <w:pPr>
        <w:bidi/>
        <w:jc w:val="both"/>
        <w:rPr>
          <w:rFonts w:cs="David" w:hint="cs"/>
          <w:rtl/>
        </w:rPr>
      </w:pPr>
    </w:p>
    <w:p w14:paraId="45609728" w14:textId="77777777" w:rsidR="00A330A0" w:rsidRPr="00A330A0" w:rsidRDefault="00A330A0" w:rsidP="00A330A0">
      <w:pPr>
        <w:bidi/>
        <w:jc w:val="both"/>
        <w:rPr>
          <w:rFonts w:cs="David" w:hint="cs"/>
          <w:rtl/>
        </w:rPr>
      </w:pPr>
      <w:r w:rsidRPr="00A330A0">
        <w:rPr>
          <w:rFonts w:cs="David" w:hint="cs"/>
          <w:u w:val="single"/>
          <w:rtl/>
        </w:rPr>
        <w:t>רונית תירוש:</w:t>
      </w:r>
    </w:p>
    <w:p w14:paraId="2593BA1E" w14:textId="77777777" w:rsidR="00A330A0" w:rsidRPr="00A330A0" w:rsidRDefault="00A330A0" w:rsidP="00A330A0">
      <w:pPr>
        <w:bidi/>
        <w:jc w:val="both"/>
        <w:rPr>
          <w:rFonts w:cs="David" w:hint="cs"/>
          <w:rtl/>
        </w:rPr>
      </w:pPr>
    </w:p>
    <w:p w14:paraId="2F57C98C" w14:textId="77777777" w:rsidR="00A330A0" w:rsidRPr="00A330A0" w:rsidRDefault="00A330A0" w:rsidP="00A330A0">
      <w:pPr>
        <w:bidi/>
        <w:jc w:val="both"/>
        <w:rPr>
          <w:rFonts w:cs="David" w:hint="cs"/>
          <w:rtl/>
        </w:rPr>
      </w:pPr>
      <w:r w:rsidRPr="00A330A0">
        <w:rPr>
          <w:rFonts w:cs="David" w:hint="cs"/>
          <w:rtl/>
        </w:rPr>
        <w:tab/>
        <w:t xml:space="preserve"> אדוני היושב ראש, בוקר טוב. בפעם שעברה אני הזכרתי בהקשר של הדיון בהצעת החוק של חבר הכנסת גדעון סער וחברת הכנסת שלי </w:t>
      </w:r>
      <w:proofErr w:type="spellStart"/>
      <w:r w:rsidRPr="00A330A0">
        <w:rPr>
          <w:rFonts w:cs="David" w:hint="cs"/>
          <w:rtl/>
        </w:rPr>
        <w:t>יחימוביץ</w:t>
      </w:r>
      <w:proofErr w:type="spellEnd"/>
      <w:r w:rsidRPr="00A330A0">
        <w:rPr>
          <w:rFonts w:cs="David" w:hint="cs"/>
          <w:rtl/>
        </w:rPr>
        <w:t>, את ההצעה שאני עומדת להגיש. ההצעה שלי לא נדרשת בה באמת דחיפות. אבל, בגלל שאני חושבת שהיא הצעה משלימה להצעת חוק שהובאה כאן להצבעה על פטור מחובת הנחה, אני חושבת שהדיון צריך להיות במכלול של שתי ההצעות. אני רואה בה הצעה משלימה והגונה.</w:t>
      </w:r>
    </w:p>
    <w:p w14:paraId="55DBBF9F" w14:textId="77777777" w:rsidR="00A330A0" w:rsidRPr="00A330A0" w:rsidRDefault="00A330A0" w:rsidP="00A330A0">
      <w:pPr>
        <w:bidi/>
        <w:jc w:val="both"/>
        <w:rPr>
          <w:rFonts w:cs="David" w:hint="cs"/>
          <w:rtl/>
        </w:rPr>
      </w:pPr>
      <w:r w:rsidRPr="00A330A0">
        <w:rPr>
          <w:rFonts w:cs="David" w:hint="cs"/>
          <w:rtl/>
        </w:rPr>
        <w:t xml:space="preserve"> </w:t>
      </w:r>
    </w:p>
    <w:p w14:paraId="6A5326B4" w14:textId="77777777" w:rsidR="00A330A0" w:rsidRPr="00A330A0" w:rsidRDefault="00A330A0" w:rsidP="00A330A0">
      <w:pPr>
        <w:bidi/>
        <w:jc w:val="both"/>
        <w:rPr>
          <w:rFonts w:cs="David" w:hint="cs"/>
          <w:rtl/>
        </w:rPr>
      </w:pPr>
      <w:r w:rsidRPr="00A330A0">
        <w:rPr>
          <w:rFonts w:cs="David" w:hint="cs"/>
          <w:rtl/>
        </w:rPr>
        <w:tab/>
        <w:t xml:space="preserve">אני כבר ציינתי שאת ההצעה הזאת גיבשתי ביחד עם פרופ' </w:t>
      </w:r>
      <w:proofErr w:type="spellStart"/>
      <w:r w:rsidRPr="00A330A0">
        <w:rPr>
          <w:rFonts w:cs="David" w:hint="cs"/>
          <w:rtl/>
        </w:rPr>
        <w:t>אסא</w:t>
      </w:r>
      <w:proofErr w:type="spellEnd"/>
      <w:r w:rsidRPr="00A330A0">
        <w:rPr>
          <w:rFonts w:cs="David" w:hint="cs"/>
          <w:rtl/>
        </w:rPr>
        <w:t xml:space="preserve"> כשר, ושקיבלתי את ההערות לגבי הנוהל או הנורמה שלא מחוקקים את הקוד, לא מביאים את הקוד בחקיקה. לכן, הניסוח כאן מאפשר במסגרת תיקון לחוק המשכן במידה והוא יישאר. אם הוא לא יישאר, והחוק של חברי הכנסת סער </w:t>
      </w:r>
      <w:proofErr w:type="spellStart"/>
      <w:r w:rsidRPr="00A330A0">
        <w:rPr>
          <w:rFonts w:cs="David" w:hint="cs"/>
          <w:rtl/>
        </w:rPr>
        <w:t>ויחימוביץ</w:t>
      </w:r>
      <w:proofErr w:type="spellEnd"/>
      <w:r w:rsidRPr="00A330A0">
        <w:rPr>
          <w:rFonts w:cs="David" w:hint="cs"/>
          <w:rtl/>
        </w:rPr>
        <w:t xml:space="preserve"> יתקבל, אז זה יהיה פרק נוסף במסגרת החוק החדש. אם לא - אז זה יהיה תיקון לחוק הקיים שמסמיך את יושבת ראש הכנסת שהיא תהיה רשאית לדרוש מהשדלנים לעבוד על-פי קוד אתי, כשאני לא קובעת איך הוא ייראה. זה ייעשה בשיתוף איתם כמובן. </w:t>
      </w:r>
    </w:p>
    <w:p w14:paraId="1300AF78" w14:textId="77777777" w:rsidR="00A330A0" w:rsidRPr="00A330A0" w:rsidRDefault="00A330A0" w:rsidP="00A330A0">
      <w:pPr>
        <w:bidi/>
        <w:jc w:val="both"/>
        <w:rPr>
          <w:rFonts w:cs="David" w:hint="cs"/>
          <w:rtl/>
        </w:rPr>
      </w:pPr>
    </w:p>
    <w:p w14:paraId="1C584D89" w14:textId="77777777" w:rsidR="00A330A0" w:rsidRPr="00A330A0" w:rsidRDefault="00A330A0" w:rsidP="00A330A0">
      <w:pPr>
        <w:bidi/>
        <w:jc w:val="both"/>
        <w:rPr>
          <w:rFonts w:cs="David" w:hint="cs"/>
          <w:rtl/>
        </w:rPr>
      </w:pPr>
      <w:r w:rsidRPr="00A330A0">
        <w:rPr>
          <w:rFonts w:cs="David" w:hint="cs"/>
          <w:u w:val="single"/>
          <w:rtl/>
        </w:rPr>
        <w:t>היו"ר דוד טל:</w:t>
      </w:r>
    </w:p>
    <w:p w14:paraId="02A34A6E" w14:textId="77777777" w:rsidR="00A330A0" w:rsidRPr="00A330A0" w:rsidRDefault="00A330A0" w:rsidP="00A330A0">
      <w:pPr>
        <w:bidi/>
        <w:jc w:val="both"/>
        <w:rPr>
          <w:rFonts w:cs="David" w:hint="cs"/>
          <w:rtl/>
        </w:rPr>
      </w:pPr>
    </w:p>
    <w:p w14:paraId="4D6B0047" w14:textId="77777777" w:rsidR="00A330A0" w:rsidRPr="00A330A0" w:rsidRDefault="00A330A0" w:rsidP="00A330A0">
      <w:pPr>
        <w:bidi/>
        <w:jc w:val="both"/>
        <w:rPr>
          <w:rFonts w:cs="David" w:hint="cs"/>
          <w:rtl/>
        </w:rPr>
      </w:pPr>
      <w:r w:rsidRPr="00A330A0">
        <w:rPr>
          <w:rFonts w:cs="David" w:hint="cs"/>
          <w:rtl/>
        </w:rPr>
        <w:tab/>
        <w:t xml:space="preserve">גברתי, אנחנו נוהגים רק לקבל את ההסבר מדוע הדבר נחוץ וחשוב. למהות אנחנו ניכנס כאשר החוק יאושר. </w:t>
      </w:r>
    </w:p>
    <w:p w14:paraId="1CF684FB" w14:textId="77777777" w:rsidR="00A330A0" w:rsidRPr="00A330A0" w:rsidRDefault="00A330A0" w:rsidP="00A330A0">
      <w:pPr>
        <w:bidi/>
        <w:jc w:val="both"/>
        <w:rPr>
          <w:rFonts w:cs="David" w:hint="cs"/>
          <w:rtl/>
        </w:rPr>
      </w:pPr>
    </w:p>
    <w:p w14:paraId="38584BDA" w14:textId="77777777" w:rsidR="00A330A0" w:rsidRPr="00A330A0" w:rsidRDefault="00A330A0" w:rsidP="00A330A0">
      <w:pPr>
        <w:bidi/>
        <w:jc w:val="both"/>
        <w:rPr>
          <w:rFonts w:cs="David" w:hint="cs"/>
          <w:rtl/>
        </w:rPr>
      </w:pPr>
      <w:r w:rsidRPr="00A330A0">
        <w:rPr>
          <w:rFonts w:cs="David" w:hint="cs"/>
          <w:u w:val="single"/>
          <w:rtl/>
        </w:rPr>
        <w:t>רונית תירוש:</w:t>
      </w:r>
    </w:p>
    <w:p w14:paraId="2E62CCA7" w14:textId="77777777" w:rsidR="00A330A0" w:rsidRPr="00A330A0" w:rsidRDefault="00A330A0" w:rsidP="00A330A0">
      <w:pPr>
        <w:bidi/>
        <w:jc w:val="both"/>
        <w:rPr>
          <w:rFonts w:cs="David" w:hint="cs"/>
          <w:rtl/>
        </w:rPr>
      </w:pPr>
    </w:p>
    <w:p w14:paraId="1F51F012" w14:textId="77777777" w:rsidR="00A330A0" w:rsidRPr="00A330A0" w:rsidRDefault="00A330A0" w:rsidP="00A330A0">
      <w:pPr>
        <w:bidi/>
        <w:jc w:val="both"/>
        <w:rPr>
          <w:rFonts w:cs="David" w:hint="cs"/>
          <w:rtl/>
        </w:rPr>
      </w:pPr>
      <w:r w:rsidRPr="00A330A0">
        <w:rPr>
          <w:rFonts w:cs="David" w:hint="cs"/>
          <w:rtl/>
        </w:rPr>
        <w:tab/>
        <w:t xml:space="preserve">אני חושבת שזה דיון במכלול. </w:t>
      </w:r>
    </w:p>
    <w:p w14:paraId="2573AE5E" w14:textId="77777777" w:rsidR="00A330A0" w:rsidRPr="00A330A0" w:rsidRDefault="00A330A0" w:rsidP="00A330A0">
      <w:pPr>
        <w:bidi/>
        <w:jc w:val="both"/>
        <w:rPr>
          <w:rFonts w:cs="David" w:hint="cs"/>
          <w:rtl/>
        </w:rPr>
      </w:pPr>
    </w:p>
    <w:p w14:paraId="61F51F18"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13B6B87C" w14:textId="77777777" w:rsidR="00A330A0" w:rsidRPr="00A330A0" w:rsidRDefault="00A330A0" w:rsidP="00A330A0">
      <w:pPr>
        <w:bidi/>
        <w:jc w:val="both"/>
        <w:rPr>
          <w:rFonts w:cs="David" w:hint="cs"/>
          <w:u w:val="single"/>
          <w:rtl/>
        </w:rPr>
      </w:pPr>
    </w:p>
    <w:p w14:paraId="63D01B93" w14:textId="77777777" w:rsidR="00A330A0" w:rsidRPr="00A330A0" w:rsidRDefault="00A330A0" w:rsidP="00A330A0">
      <w:pPr>
        <w:bidi/>
        <w:jc w:val="both"/>
        <w:rPr>
          <w:rFonts w:cs="David" w:hint="cs"/>
          <w:rtl/>
        </w:rPr>
      </w:pPr>
      <w:r w:rsidRPr="00A330A0">
        <w:rPr>
          <w:rFonts w:cs="David" w:hint="cs"/>
          <w:rtl/>
        </w:rPr>
        <w:tab/>
        <w:t xml:space="preserve">עם כל הכבוד לכך שחברת הכנסת רונית תירוש רואה בהצעה שלה הצעה משלימה להצעה שלנו, אנחנו ממש לא רואים בהצעה שלה הצעה שהיא משלימה להצעה שלנו. </w:t>
      </w:r>
    </w:p>
    <w:p w14:paraId="41BECEE3" w14:textId="77777777" w:rsidR="00A330A0" w:rsidRPr="00A330A0" w:rsidRDefault="00A330A0" w:rsidP="00A330A0">
      <w:pPr>
        <w:bidi/>
        <w:jc w:val="both"/>
        <w:rPr>
          <w:rFonts w:cs="David" w:hint="cs"/>
          <w:rtl/>
        </w:rPr>
      </w:pPr>
    </w:p>
    <w:p w14:paraId="5013B74D" w14:textId="77777777" w:rsidR="00A330A0" w:rsidRPr="00A330A0" w:rsidRDefault="00A330A0" w:rsidP="00A330A0">
      <w:pPr>
        <w:bidi/>
        <w:jc w:val="both"/>
        <w:rPr>
          <w:rFonts w:cs="David" w:hint="cs"/>
          <w:rtl/>
        </w:rPr>
      </w:pPr>
      <w:r w:rsidRPr="00A330A0">
        <w:rPr>
          <w:rFonts w:cs="David" w:hint="cs"/>
          <w:u w:val="single"/>
          <w:rtl/>
        </w:rPr>
        <w:t>היו"ר דוד טל:</w:t>
      </w:r>
    </w:p>
    <w:p w14:paraId="1F6BE0D6" w14:textId="77777777" w:rsidR="00A330A0" w:rsidRPr="00A330A0" w:rsidRDefault="00A330A0" w:rsidP="00A330A0">
      <w:pPr>
        <w:bidi/>
        <w:jc w:val="both"/>
        <w:rPr>
          <w:rFonts w:cs="David" w:hint="cs"/>
          <w:rtl/>
        </w:rPr>
      </w:pPr>
      <w:r w:rsidRPr="00A330A0">
        <w:rPr>
          <w:rFonts w:cs="David" w:hint="cs"/>
          <w:rtl/>
        </w:rPr>
        <w:tab/>
      </w:r>
    </w:p>
    <w:p w14:paraId="089D3FBF" w14:textId="77777777" w:rsidR="00A330A0" w:rsidRPr="00A330A0" w:rsidRDefault="00A330A0" w:rsidP="00A330A0">
      <w:pPr>
        <w:bidi/>
        <w:jc w:val="both"/>
        <w:rPr>
          <w:rFonts w:cs="David" w:hint="cs"/>
          <w:rtl/>
        </w:rPr>
      </w:pPr>
      <w:r w:rsidRPr="00A330A0">
        <w:rPr>
          <w:rFonts w:cs="David" w:hint="cs"/>
          <w:rtl/>
        </w:rPr>
        <w:tab/>
        <w:t xml:space="preserve">אבל, אתם לא צריכים להיעלב. </w:t>
      </w:r>
    </w:p>
    <w:p w14:paraId="13A3393D" w14:textId="77777777" w:rsidR="00A330A0" w:rsidRPr="00A330A0" w:rsidRDefault="00A330A0" w:rsidP="00A330A0">
      <w:pPr>
        <w:bidi/>
        <w:jc w:val="both"/>
        <w:rPr>
          <w:rFonts w:cs="David" w:hint="cs"/>
          <w:u w:val="single"/>
          <w:rtl/>
        </w:rPr>
      </w:pPr>
    </w:p>
    <w:p w14:paraId="77D78B22"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23019D7A" w14:textId="77777777" w:rsidR="00A330A0" w:rsidRPr="00A330A0" w:rsidRDefault="00A330A0" w:rsidP="00A330A0">
      <w:pPr>
        <w:bidi/>
        <w:jc w:val="both"/>
        <w:rPr>
          <w:rFonts w:cs="David" w:hint="cs"/>
          <w:u w:val="single"/>
          <w:rtl/>
        </w:rPr>
      </w:pPr>
    </w:p>
    <w:p w14:paraId="10030A32" w14:textId="77777777" w:rsidR="00A330A0" w:rsidRPr="00A330A0" w:rsidRDefault="00A330A0" w:rsidP="00A330A0">
      <w:pPr>
        <w:bidi/>
        <w:jc w:val="both"/>
        <w:rPr>
          <w:rFonts w:cs="David" w:hint="cs"/>
          <w:rtl/>
        </w:rPr>
      </w:pPr>
      <w:r w:rsidRPr="00A330A0">
        <w:rPr>
          <w:rFonts w:cs="David" w:hint="cs"/>
          <w:rtl/>
        </w:rPr>
        <w:tab/>
        <w:t xml:space="preserve"> לא מדובר פה בנושא מתחום האמוציות, אלא בנושא מתחום העניין. לגופו של עניין, זו הצעה מוזרה. מקובל שמקצוע קובע לעצמו את כללי האתיקה. פה אנחנו נדרשים בחקיקה לקבוע למקצוע כללי אתיקה, ומקצוע שבכלל אין לו רישוי. כלומר, הוא לא קיים בחוק כמקצוע עם כללי רישוי, וכבר אנחנו נדרשים בחקיקה לקבוע כללי אתיקה. </w:t>
      </w:r>
    </w:p>
    <w:p w14:paraId="5FAACE78" w14:textId="77777777" w:rsidR="00A330A0" w:rsidRPr="00A330A0" w:rsidRDefault="00A330A0" w:rsidP="00A330A0">
      <w:pPr>
        <w:bidi/>
        <w:jc w:val="both"/>
        <w:rPr>
          <w:rFonts w:cs="David" w:hint="cs"/>
          <w:rtl/>
        </w:rPr>
      </w:pPr>
    </w:p>
    <w:p w14:paraId="36BFB52D" w14:textId="77777777" w:rsidR="00A330A0" w:rsidRPr="00A330A0" w:rsidRDefault="00A330A0" w:rsidP="00A330A0">
      <w:pPr>
        <w:bidi/>
        <w:jc w:val="both"/>
        <w:rPr>
          <w:rFonts w:cs="David" w:hint="cs"/>
          <w:rtl/>
        </w:rPr>
      </w:pPr>
      <w:r w:rsidRPr="00A330A0">
        <w:rPr>
          <w:rFonts w:cs="David" w:hint="cs"/>
          <w:rtl/>
        </w:rPr>
        <w:tab/>
        <w:t xml:space="preserve">קודם כל, ההצעה כשלעצמה היא הצעה מוזרה, ולא טובה. אינני מקבל ברוח טובה את ניסיון ההצמדות הזאת כשם שאינני רואה הצדקה לפטור מחובת הנחה. הדברים הם כמובן קשורים. </w:t>
      </w:r>
    </w:p>
    <w:p w14:paraId="7396422E" w14:textId="77777777" w:rsidR="00A330A0" w:rsidRPr="00A330A0" w:rsidRDefault="00A330A0" w:rsidP="00A330A0">
      <w:pPr>
        <w:bidi/>
        <w:jc w:val="both"/>
        <w:rPr>
          <w:rFonts w:cs="David" w:hint="cs"/>
          <w:rtl/>
        </w:rPr>
      </w:pPr>
    </w:p>
    <w:p w14:paraId="6675DFCF" w14:textId="77777777" w:rsidR="00A330A0" w:rsidRPr="00A330A0" w:rsidRDefault="00A330A0" w:rsidP="00A330A0">
      <w:pPr>
        <w:bidi/>
        <w:ind w:firstLine="567"/>
        <w:jc w:val="both"/>
        <w:rPr>
          <w:rFonts w:cs="David" w:hint="cs"/>
          <w:rtl/>
        </w:rPr>
      </w:pPr>
      <w:r w:rsidRPr="00A330A0">
        <w:rPr>
          <w:rFonts w:cs="David" w:hint="cs"/>
          <w:rtl/>
        </w:rPr>
        <w:t xml:space="preserve">אני רק זוכר שחברת הכנסת תירוש בישיבתנו האחרונה הסבירה לנו כמה ההצעה שלנו לא דחופה. פתאום ההצעה שלה נהיית דחופה. </w:t>
      </w:r>
    </w:p>
    <w:p w14:paraId="53180734" w14:textId="77777777" w:rsidR="00A330A0" w:rsidRPr="00A330A0" w:rsidRDefault="00A330A0" w:rsidP="00A330A0">
      <w:pPr>
        <w:bidi/>
        <w:ind w:firstLine="567"/>
        <w:jc w:val="both"/>
        <w:rPr>
          <w:rFonts w:cs="David" w:hint="cs"/>
          <w:rtl/>
        </w:rPr>
      </w:pPr>
    </w:p>
    <w:p w14:paraId="5BD92B28" w14:textId="77777777" w:rsidR="00A330A0" w:rsidRPr="00A330A0" w:rsidRDefault="00A330A0" w:rsidP="00A330A0">
      <w:pPr>
        <w:bidi/>
        <w:jc w:val="both"/>
        <w:rPr>
          <w:rFonts w:cs="David" w:hint="cs"/>
          <w:rtl/>
        </w:rPr>
      </w:pPr>
      <w:r w:rsidRPr="00A330A0">
        <w:rPr>
          <w:rFonts w:cs="David" w:hint="cs"/>
          <w:u w:val="single"/>
          <w:rtl/>
        </w:rPr>
        <w:t>רונית תירוש:</w:t>
      </w:r>
    </w:p>
    <w:p w14:paraId="3559927F" w14:textId="77777777" w:rsidR="00A330A0" w:rsidRPr="00A330A0" w:rsidRDefault="00A330A0" w:rsidP="00A330A0">
      <w:pPr>
        <w:bidi/>
        <w:jc w:val="both"/>
        <w:rPr>
          <w:rFonts w:cs="David" w:hint="cs"/>
          <w:rtl/>
        </w:rPr>
      </w:pPr>
    </w:p>
    <w:p w14:paraId="4855DA5E" w14:textId="77777777" w:rsidR="00A330A0" w:rsidRPr="00A330A0" w:rsidRDefault="00A330A0" w:rsidP="00A330A0">
      <w:pPr>
        <w:bidi/>
        <w:ind w:firstLine="567"/>
        <w:jc w:val="both"/>
        <w:rPr>
          <w:rFonts w:cs="David" w:hint="cs"/>
          <w:rtl/>
        </w:rPr>
      </w:pPr>
      <w:r w:rsidRPr="00A330A0">
        <w:rPr>
          <w:rFonts w:cs="David" w:hint="cs"/>
          <w:rtl/>
        </w:rPr>
        <w:t xml:space="preserve">אני לא אמרתי שהיא לא טובה, אל תצטט.  </w:t>
      </w:r>
    </w:p>
    <w:p w14:paraId="20A725E3" w14:textId="77777777" w:rsidR="00A330A0" w:rsidRPr="00A330A0" w:rsidRDefault="00A330A0" w:rsidP="00A330A0">
      <w:pPr>
        <w:bidi/>
        <w:ind w:firstLine="567"/>
        <w:jc w:val="both"/>
        <w:rPr>
          <w:rFonts w:cs="David" w:hint="cs"/>
          <w:rtl/>
        </w:rPr>
      </w:pPr>
    </w:p>
    <w:p w14:paraId="476531DB"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103687D6" w14:textId="77777777" w:rsidR="00A330A0" w:rsidRPr="00A330A0" w:rsidRDefault="00A330A0" w:rsidP="00A330A0">
      <w:pPr>
        <w:bidi/>
        <w:jc w:val="both"/>
        <w:rPr>
          <w:rFonts w:cs="David" w:hint="cs"/>
          <w:u w:val="single"/>
          <w:rtl/>
        </w:rPr>
      </w:pPr>
    </w:p>
    <w:p w14:paraId="1705D817" w14:textId="77777777" w:rsidR="00A330A0" w:rsidRPr="00A330A0" w:rsidRDefault="00A330A0" w:rsidP="00A330A0">
      <w:pPr>
        <w:bidi/>
        <w:ind w:firstLine="567"/>
        <w:jc w:val="both"/>
        <w:rPr>
          <w:rFonts w:cs="David" w:hint="cs"/>
          <w:rtl/>
        </w:rPr>
      </w:pPr>
      <w:r w:rsidRPr="00A330A0">
        <w:rPr>
          <w:rFonts w:cs="David" w:hint="cs"/>
          <w:rtl/>
        </w:rPr>
        <w:t xml:space="preserve">לכן, אם רוצה חברת הכנסת תירוש לקדם את הצעת החוק שלה שאני חושב שהיא הצעה מאוד </w:t>
      </w:r>
      <w:proofErr w:type="spellStart"/>
      <w:r w:rsidRPr="00A330A0">
        <w:rPr>
          <w:rFonts w:cs="David" w:hint="cs"/>
          <w:rtl/>
        </w:rPr>
        <w:t>מאוד</w:t>
      </w:r>
      <w:proofErr w:type="spellEnd"/>
      <w:r w:rsidRPr="00A330A0">
        <w:rPr>
          <w:rFonts w:cs="David" w:hint="cs"/>
          <w:rtl/>
        </w:rPr>
        <w:t xml:space="preserve"> בעייתית, נעשה את זה במסלול נפרד, לא מתוך הידבקות להצעה שלנו. </w:t>
      </w:r>
    </w:p>
    <w:p w14:paraId="563F986F" w14:textId="77777777" w:rsidR="00A330A0" w:rsidRPr="00A330A0" w:rsidRDefault="00A330A0" w:rsidP="00A330A0">
      <w:pPr>
        <w:bidi/>
        <w:ind w:firstLine="567"/>
        <w:jc w:val="both"/>
        <w:rPr>
          <w:rFonts w:cs="David" w:hint="cs"/>
          <w:rtl/>
        </w:rPr>
      </w:pPr>
    </w:p>
    <w:p w14:paraId="60C7CF5C" w14:textId="77777777" w:rsidR="00A330A0" w:rsidRPr="00A330A0" w:rsidRDefault="00A330A0" w:rsidP="00A330A0">
      <w:pPr>
        <w:bidi/>
        <w:jc w:val="both"/>
        <w:rPr>
          <w:rFonts w:cs="David" w:hint="cs"/>
          <w:rtl/>
        </w:rPr>
      </w:pPr>
      <w:r w:rsidRPr="00A330A0">
        <w:rPr>
          <w:rFonts w:cs="David" w:hint="cs"/>
          <w:u w:val="single"/>
          <w:rtl/>
        </w:rPr>
        <w:t>רונית תירוש:</w:t>
      </w:r>
    </w:p>
    <w:p w14:paraId="6C6AF1FB" w14:textId="77777777" w:rsidR="00A330A0" w:rsidRPr="00A330A0" w:rsidRDefault="00A330A0" w:rsidP="00A330A0">
      <w:pPr>
        <w:bidi/>
        <w:jc w:val="both"/>
        <w:rPr>
          <w:rFonts w:cs="David" w:hint="cs"/>
          <w:rtl/>
        </w:rPr>
      </w:pPr>
    </w:p>
    <w:p w14:paraId="5DD22A29" w14:textId="77777777" w:rsidR="00A330A0" w:rsidRPr="00A330A0" w:rsidRDefault="00A330A0" w:rsidP="00A330A0">
      <w:pPr>
        <w:bidi/>
        <w:ind w:firstLine="567"/>
        <w:jc w:val="both"/>
        <w:rPr>
          <w:rFonts w:cs="David" w:hint="cs"/>
          <w:rtl/>
        </w:rPr>
      </w:pPr>
      <w:r w:rsidRPr="00A330A0">
        <w:rPr>
          <w:rFonts w:cs="David" w:hint="cs"/>
          <w:rtl/>
        </w:rPr>
        <w:t>זה בשונה ממה שהוא אמר לי במליאה. כשהראיתי לך אתה אמרת לי: אני לא אתנגד.</w:t>
      </w:r>
    </w:p>
    <w:p w14:paraId="62A84A06" w14:textId="77777777" w:rsidR="00A330A0" w:rsidRPr="00A330A0" w:rsidRDefault="00A330A0" w:rsidP="00A330A0">
      <w:pPr>
        <w:bidi/>
        <w:ind w:firstLine="567"/>
        <w:jc w:val="both"/>
        <w:rPr>
          <w:rFonts w:cs="David" w:hint="cs"/>
          <w:rtl/>
        </w:rPr>
      </w:pPr>
    </w:p>
    <w:p w14:paraId="6D2CADEE"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661976EC" w14:textId="77777777" w:rsidR="00A330A0" w:rsidRPr="00A330A0" w:rsidRDefault="00A330A0" w:rsidP="00A330A0">
      <w:pPr>
        <w:bidi/>
        <w:jc w:val="both"/>
        <w:rPr>
          <w:rFonts w:cs="David" w:hint="cs"/>
          <w:u w:val="single"/>
          <w:rtl/>
        </w:rPr>
      </w:pPr>
    </w:p>
    <w:p w14:paraId="79F4387D" w14:textId="77777777" w:rsidR="00A330A0" w:rsidRPr="00A330A0" w:rsidRDefault="00A330A0" w:rsidP="00A330A0">
      <w:pPr>
        <w:bidi/>
        <w:ind w:firstLine="567"/>
        <w:jc w:val="both"/>
        <w:rPr>
          <w:rFonts w:cs="David" w:hint="cs"/>
          <w:rtl/>
        </w:rPr>
      </w:pPr>
      <w:r w:rsidRPr="00A330A0">
        <w:rPr>
          <w:rFonts w:cs="David" w:hint="cs"/>
          <w:rtl/>
        </w:rPr>
        <w:t xml:space="preserve">לא, להצמיד את זה להצעה שלי? </w:t>
      </w:r>
    </w:p>
    <w:p w14:paraId="2927FDCF" w14:textId="77777777" w:rsidR="00A330A0" w:rsidRPr="00A330A0" w:rsidRDefault="00A330A0" w:rsidP="00A330A0">
      <w:pPr>
        <w:bidi/>
        <w:ind w:firstLine="567"/>
        <w:jc w:val="both"/>
        <w:rPr>
          <w:rFonts w:cs="David" w:hint="cs"/>
          <w:rtl/>
        </w:rPr>
      </w:pPr>
    </w:p>
    <w:p w14:paraId="7E40C556" w14:textId="77777777" w:rsidR="00A330A0" w:rsidRPr="00A330A0" w:rsidRDefault="00A330A0" w:rsidP="00A330A0">
      <w:pPr>
        <w:bidi/>
        <w:jc w:val="both"/>
        <w:rPr>
          <w:rFonts w:cs="David" w:hint="cs"/>
          <w:rtl/>
        </w:rPr>
      </w:pPr>
      <w:r w:rsidRPr="00A330A0">
        <w:rPr>
          <w:rFonts w:cs="David" w:hint="cs"/>
          <w:u w:val="single"/>
          <w:rtl/>
        </w:rPr>
        <w:t>רונית תירוש:</w:t>
      </w:r>
    </w:p>
    <w:p w14:paraId="15DF7DF7" w14:textId="77777777" w:rsidR="00A330A0" w:rsidRPr="00A330A0" w:rsidRDefault="00A330A0" w:rsidP="00A330A0">
      <w:pPr>
        <w:bidi/>
        <w:jc w:val="both"/>
        <w:rPr>
          <w:rFonts w:cs="David" w:hint="cs"/>
          <w:rtl/>
        </w:rPr>
      </w:pPr>
    </w:p>
    <w:p w14:paraId="39F01AD0" w14:textId="77777777" w:rsidR="00A330A0" w:rsidRPr="00A330A0" w:rsidRDefault="00A330A0" w:rsidP="00A330A0">
      <w:pPr>
        <w:bidi/>
        <w:ind w:firstLine="567"/>
        <w:jc w:val="both"/>
        <w:rPr>
          <w:rFonts w:cs="David" w:hint="cs"/>
          <w:rtl/>
        </w:rPr>
      </w:pPr>
      <w:r w:rsidRPr="00A330A0">
        <w:rPr>
          <w:rFonts w:cs="David" w:hint="cs"/>
          <w:rtl/>
        </w:rPr>
        <w:t xml:space="preserve">אני רוצה להבהיר. אמרתי שאני מבקשת פטור מחובת הנחה משום שהנושא הזה צריך להיות נדון במכלול. </w:t>
      </w:r>
    </w:p>
    <w:p w14:paraId="4B416C3D" w14:textId="77777777" w:rsidR="00A330A0" w:rsidRPr="00A330A0" w:rsidRDefault="00A330A0" w:rsidP="00A330A0">
      <w:pPr>
        <w:bidi/>
        <w:jc w:val="both"/>
        <w:rPr>
          <w:rFonts w:cs="David" w:hint="cs"/>
          <w:rtl/>
        </w:rPr>
      </w:pPr>
    </w:p>
    <w:p w14:paraId="27E22F5C" w14:textId="77777777" w:rsidR="00A330A0" w:rsidRPr="00A330A0" w:rsidRDefault="00A330A0" w:rsidP="00A330A0">
      <w:pPr>
        <w:bidi/>
        <w:jc w:val="both"/>
        <w:rPr>
          <w:rFonts w:cs="David"/>
          <w:u w:val="single"/>
          <w:rtl/>
        </w:rPr>
      </w:pPr>
      <w:proofErr w:type="spellStart"/>
      <w:r w:rsidRPr="00A330A0">
        <w:rPr>
          <w:rFonts w:cs="David"/>
          <w:u w:val="single"/>
          <w:rtl/>
        </w:rPr>
        <w:t>מוחמד</w:t>
      </w:r>
      <w:proofErr w:type="spellEnd"/>
      <w:r w:rsidRPr="00A330A0">
        <w:rPr>
          <w:rFonts w:cs="David"/>
          <w:u w:val="single"/>
          <w:rtl/>
        </w:rPr>
        <w:t xml:space="preserve"> ברכה:</w:t>
      </w:r>
    </w:p>
    <w:p w14:paraId="2B3FB60A" w14:textId="77777777" w:rsidR="00A330A0" w:rsidRPr="00A330A0" w:rsidRDefault="00A330A0" w:rsidP="00A330A0">
      <w:pPr>
        <w:bidi/>
        <w:jc w:val="both"/>
        <w:rPr>
          <w:rFonts w:cs="David"/>
          <w:u w:val="single"/>
          <w:rtl/>
        </w:rPr>
      </w:pPr>
    </w:p>
    <w:p w14:paraId="46375A66" w14:textId="77777777" w:rsidR="00A330A0" w:rsidRPr="00A330A0" w:rsidRDefault="00A330A0" w:rsidP="00A330A0">
      <w:pPr>
        <w:bidi/>
        <w:jc w:val="both"/>
        <w:rPr>
          <w:rFonts w:cs="David" w:hint="cs"/>
          <w:rtl/>
        </w:rPr>
      </w:pPr>
      <w:r w:rsidRPr="00A330A0">
        <w:rPr>
          <w:rFonts w:cs="David"/>
          <w:rtl/>
        </w:rPr>
        <w:tab/>
      </w:r>
      <w:r w:rsidRPr="00A330A0">
        <w:rPr>
          <w:rFonts w:cs="David" w:hint="cs"/>
          <w:rtl/>
        </w:rPr>
        <w:t xml:space="preserve"> כל הצעת חוק היא הצעת חוק שהיא משלימה לספר החוקים. </w:t>
      </w:r>
    </w:p>
    <w:p w14:paraId="5493E0CE" w14:textId="77777777" w:rsidR="00A330A0" w:rsidRPr="00A330A0" w:rsidRDefault="00A330A0" w:rsidP="00A330A0">
      <w:pPr>
        <w:bidi/>
        <w:jc w:val="both"/>
        <w:rPr>
          <w:rFonts w:cs="David" w:hint="cs"/>
          <w:rtl/>
        </w:rPr>
      </w:pPr>
    </w:p>
    <w:p w14:paraId="4824324D" w14:textId="77777777" w:rsidR="00A330A0" w:rsidRPr="00A330A0" w:rsidRDefault="00A330A0" w:rsidP="00A330A0">
      <w:pPr>
        <w:bidi/>
        <w:jc w:val="both"/>
        <w:rPr>
          <w:rFonts w:cs="David" w:hint="cs"/>
          <w:rtl/>
        </w:rPr>
      </w:pPr>
      <w:r w:rsidRPr="00A330A0">
        <w:rPr>
          <w:rFonts w:cs="David" w:hint="cs"/>
          <w:u w:val="single"/>
          <w:rtl/>
        </w:rPr>
        <w:t>רונית תירוש:</w:t>
      </w:r>
    </w:p>
    <w:p w14:paraId="2FAA8A4B" w14:textId="77777777" w:rsidR="00A330A0" w:rsidRPr="00A330A0" w:rsidRDefault="00A330A0" w:rsidP="00A330A0">
      <w:pPr>
        <w:bidi/>
        <w:jc w:val="both"/>
        <w:rPr>
          <w:rFonts w:cs="David" w:hint="cs"/>
          <w:rtl/>
        </w:rPr>
      </w:pPr>
    </w:p>
    <w:p w14:paraId="3C881C50" w14:textId="77777777" w:rsidR="00A330A0" w:rsidRPr="00A330A0" w:rsidRDefault="00A330A0" w:rsidP="00A330A0">
      <w:pPr>
        <w:bidi/>
        <w:jc w:val="both"/>
        <w:rPr>
          <w:rFonts w:cs="David" w:hint="cs"/>
          <w:rtl/>
        </w:rPr>
      </w:pPr>
      <w:r w:rsidRPr="00A330A0">
        <w:rPr>
          <w:rFonts w:cs="David" w:hint="cs"/>
          <w:rtl/>
        </w:rPr>
        <w:tab/>
        <w:t xml:space="preserve"> נו, באמת - זה על אותו נושא. זה בדיוק באותו נושא, אל תגיד שזה משלים את ספר החוקים.</w:t>
      </w:r>
    </w:p>
    <w:p w14:paraId="4CB30453" w14:textId="77777777" w:rsidR="00A330A0" w:rsidRPr="00A330A0" w:rsidRDefault="00A330A0" w:rsidP="00A330A0">
      <w:pPr>
        <w:bidi/>
        <w:jc w:val="both"/>
        <w:rPr>
          <w:rFonts w:cs="David" w:hint="cs"/>
          <w:rtl/>
        </w:rPr>
      </w:pPr>
    </w:p>
    <w:p w14:paraId="0AB9C723" w14:textId="77777777" w:rsidR="00A330A0" w:rsidRPr="00A330A0" w:rsidRDefault="00A330A0" w:rsidP="00A330A0">
      <w:pPr>
        <w:bidi/>
        <w:jc w:val="both"/>
        <w:rPr>
          <w:rFonts w:cs="David"/>
          <w:u w:val="single"/>
          <w:rtl/>
        </w:rPr>
      </w:pPr>
      <w:proofErr w:type="spellStart"/>
      <w:r w:rsidRPr="00A330A0">
        <w:rPr>
          <w:rFonts w:cs="David"/>
          <w:u w:val="single"/>
          <w:rtl/>
        </w:rPr>
        <w:t>מוחמד</w:t>
      </w:r>
      <w:proofErr w:type="spellEnd"/>
      <w:r w:rsidRPr="00A330A0">
        <w:rPr>
          <w:rFonts w:cs="David"/>
          <w:u w:val="single"/>
          <w:rtl/>
        </w:rPr>
        <w:t xml:space="preserve"> ברכה:</w:t>
      </w:r>
    </w:p>
    <w:p w14:paraId="14193B2C" w14:textId="77777777" w:rsidR="00A330A0" w:rsidRPr="00A330A0" w:rsidRDefault="00A330A0" w:rsidP="00A330A0">
      <w:pPr>
        <w:bidi/>
        <w:jc w:val="both"/>
        <w:rPr>
          <w:rFonts w:cs="David"/>
          <w:u w:val="single"/>
          <w:rtl/>
        </w:rPr>
      </w:pPr>
    </w:p>
    <w:p w14:paraId="26FFB5F7" w14:textId="77777777" w:rsidR="00A330A0" w:rsidRPr="00A330A0" w:rsidRDefault="00A330A0" w:rsidP="00A330A0">
      <w:pPr>
        <w:bidi/>
        <w:jc w:val="both"/>
        <w:rPr>
          <w:rFonts w:cs="David" w:hint="cs"/>
          <w:rtl/>
        </w:rPr>
      </w:pPr>
      <w:r w:rsidRPr="00A330A0">
        <w:rPr>
          <w:rFonts w:cs="David"/>
          <w:rtl/>
        </w:rPr>
        <w:tab/>
      </w:r>
      <w:r w:rsidRPr="00A330A0">
        <w:rPr>
          <w:rFonts w:cs="David" w:hint="cs"/>
          <w:rtl/>
        </w:rPr>
        <w:t xml:space="preserve">כל חוק הוא משלים של ספר החוקים, ואפשר לחוקק אותו במסלול חקיקה רגיל. אנחנו דנים פה לא על המהות, אלא על הדחיפות. </w:t>
      </w:r>
    </w:p>
    <w:p w14:paraId="3AF49A4D" w14:textId="77777777" w:rsidR="00A330A0" w:rsidRPr="00A330A0" w:rsidRDefault="00A330A0" w:rsidP="00A330A0">
      <w:pPr>
        <w:bidi/>
        <w:jc w:val="both"/>
        <w:rPr>
          <w:rFonts w:cs="David" w:hint="cs"/>
          <w:rtl/>
        </w:rPr>
      </w:pPr>
    </w:p>
    <w:p w14:paraId="54D04015" w14:textId="77777777" w:rsidR="00A330A0" w:rsidRPr="00A330A0" w:rsidRDefault="00A330A0" w:rsidP="00A330A0">
      <w:pPr>
        <w:bidi/>
        <w:jc w:val="both"/>
        <w:rPr>
          <w:rFonts w:cs="David" w:hint="cs"/>
          <w:rtl/>
        </w:rPr>
      </w:pPr>
      <w:r w:rsidRPr="00A330A0">
        <w:rPr>
          <w:rFonts w:cs="David" w:hint="cs"/>
          <w:u w:val="single"/>
          <w:rtl/>
        </w:rPr>
        <w:t>היו"ר דוד טל:</w:t>
      </w:r>
    </w:p>
    <w:p w14:paraId="543743BD" w14:textId="77777777" w:rsidR="00A330A0" w:rsidRPr="00A330A0" w:rsidRDefault="00A330A0" w:rsidP="00A330A0">
      <w:pPr>
        <w:bidi/>
        <w:jc w:val="both"/>
        <w:rPr>
          <w:rFonts w:cs="David" w:hint="cs"/>
          <w:rtl/>
        </w:rPr>
      </w:pPr>
    </w:p>
    <w:p w14:paraId="672E88E4" w14:textId="77777777" w:rsidR="00A330A0" w:rsidRPr="00A330A0" w:rsidRDefault="00A330A0" w:rsidP="00A330A0">
      <w:pPr>
        <w:bidi/>
        <w:jc w:val="both"/>
        <w:rPr>
          <w:rFonts w:cs="David" w:hint="cs"/>
          <w:rtl/>
        </w:rPr>
      </w:pPr>
      <w:r w:rsidRPr="00A330A0">
        <w:rPr>
          <w:rFonts w:cs="David" w:hint="cs"/>
          <w:rtl/>
        </w:rPr>
        <w:tab/>
        <w:t xml:space="preserve">אמת. </w:t>
      </w:r>
    </w:p>
    <w:p w14:paraId="7F468DDB" w14:textId="77777777" w:rsidR="00A330A0" w:rsidRPr="00A330A0" w:rsidRDefault="00A330A0" w:rsidP="00A330A0">
      <w:pPr>
        <w:bidi/>
        <w:jc w:val="both"/>
        <w:rPr>
          <w:rFonts w:cs="David" w:hint="cs"/>
          <w:rtl/>
        </w:rPr>
      </w:pPr>
    </w:p>
    <w:p w14:paraId="50BD1480" w14:textId="77777777" w:rsidR="00A330A0" w:rsidRPr="00A330A0" w:rsidRDefault="00A330A0" w:rsidP="00A330A0">
      <w:pPr>
        <w:bidi/>
        <w:jc w:val="both"/>
        <w:rPr>
          <w:rFonts w:cs="David"/>
          <w:u w:val="single"/>
          <w:rtl/>
        </w:rPr>
      </w:pPr>
      <w:proofErr w:type="spellStart"/>
      <w:r w:rsidRPr="00A330A0">
        <w:rPr>
          <w:rFonts w:cs="David"/>
          <w:u w:val="single"/>
          <w:rtl/>
        </w:rPr>
        <w:t>מוחמד</w:t>
      </w:r>
      <w:proofErr w:type="spellEnd"/>
      <w:r w:rsidRPr="00A330A0">
        <w:rPr>
          <w:rFonts w:cs="David"/>
          <w:u w:val="single"/>
          <w:rtl/>
        </w:rPr>
        <w:t xml:space="preserve"> ברכה:</w:t>
      </w:r>
    </w:p>
    <w:p w14:paraId="00C85BC7" w14:textId="77777777" w:rsidR="00A330A0" w:rsidRPr="00A330A0" w:rsidRDefault="00A330A0" w:rsidP="00A330A0">
      <w:pPr>
        <w:bidi/>
        <w:jc w:val="both"/>
        <w:rPr>
          <w:rFonts w:cs="David"/>
          <w:u w:val="single"/>
          <w:rtl/>
        </w:rPr>
      </w:pPr>
    </w:p>
    <w:p w14:paraId="21759CA3" w14:textId="77777777" w:rsidR="00A330A0" w:rsidRPr="00A330A0" w:rsidRDefault="00A330A0" w:rsidP="00A330A0">
      <w:pPr>
        <w:bidi/>
        <w:jc w:val="both"/>
        <w:rPr>
          <w:rFonts w:cs="David" w:hint="cs"/>
          <w:rtl/>
        </w:rPr>
      </w:pPr>
      <w:r w:rsidRPr="00A330A0">
        <w:rPr>
          <w:rFonts w:cs="David"/>
          <w:rtl/>
        </w:rPr>
        <w:tab/>
      </w:r>
      <w:r w:rsidRPr="00A330A0">
        <w:rPr>
          <w:rFonts w:cs="David" w:hint="cs"/>
          <w:rtl/>
        </w:rPr>
        <w:t xml:space="preserve"> אין שום דחיפות להצעת החוק הזאת. </w:t>
      </w:r>
    </w:p>
    <w:p w14:paraId="3806EDA9" w14:textId="77777777" w:rsidR="00A330A0" w:rsidRPr="00A330A0" w:rsidRDefault="00A330A0" w:rsidP="00A330A0">
      <w:pPr>
        <w:bidi/>
        <w:jc w:val="both"/>
        <w:rPr>
          <w:rFonts w:cs="David" w:hint="cs"/>
          <w:rtl/>
        </w:rPr>
      </w:pPr>
    </w:p>
    <w:p w14:paraId="7CD84691" w14:textId="77777777" w:rsidR="00A330A0" w:rsidRPr="00A330A0" w:rsidRDefault="00A330A0" w:rsidP="00A330A0">
      <w:pPr>
        <w:bidi/>
        <w:jc w:val="both"/>
        <w:rPr>
          <w:rFonts w:cs="David" w:hint="cs"/>
          <w:u w:val="single"/>
          <w:rtl/>
        </w:rPr>
      </w:pPr>
      <w:r w:rsidRPr="00A330A0">
        <w:rPr>
          <w:rFonts w:cs="David" w:hint="cs"/>
          <w:u w:val="single"/>
          <w:rtl/>
        </w:rPr>
        <w:t>מאיר פרוש:</w:t>
      </w:r>
    </w:p>
    <w:p w14:paraId="10182CDA" w14:textId="77777777" w:rsidR="00A330A0" w:rsidRPr="00A330A0" w:rsidRDefault="00A330A0" w:rsidP="00A330A0">
      <w:pPr>
        <w:bidi/>
        <w:jc w:val="both"/>
        <w:rPr>
          <w:rFonts w:cs="David"/>
          <w:rtl/>
        </w:rPr>
      </w:pPr>
    </w:p>
    <w:p w14:paraId="0A7D6A8F" w14:textId="77777777" w:rsidR="00A330A0" w:rsidRPr="00A330A0" w:rsidRDefault="00A330A0" w:rsidP="00A330A0">
      <w:pPr>
        <w:bidi/>
        <w:jc w:val="both"/>
        <w:rPr>
          <w:rFonts w:cs="David" w:hint="cs"/>
          <w:rtl/>
        </w:rPr>
      </w:pPr>
      <w:r w:rsidRPr="00A330A0">
        <w:rPr>
          <w:rFonts w:cs="David" w:hint="cs"/>
          <w:rtl/>
        </w:rPr>
        <w:tab/>
        <w:t xml:space="preserve">אני רוצה לשאול את חברת הכנסת תירוש, מדוע היא לא יכולה כאשר הצעת החוק של גדעון סער מתקדמת,  להשתלב אז בכל מיני סעיפים שהיא חושבת שהיא יכולה לשלב אותם בתוך הצעת החוק שלו? </w:t>
      </w:r>
    </w:p>
    <w:p w14:paraId="086DAEBE" w14:textId="77777777" w:rsidR="00A330A0" w:rsidRPr="00A330A0" w:rsidRDefault="00A330A0" w:rsidP="00A330A0">
      <w:pPr>
        <w:bidi/>
        <w:jc w:val="both"/>
        <w:rPr>
          <w:rFonts w:cs="David" w:hint="cs"/>
          <w:rtl/>
        </w:rPr>
      </w:pPr>
    </w:p>
    <w:p w14:paraId="72D56ABD" w14:textId="77777777" w:rsidR="00A330A0" w:rsidRPr="00A330A0" w:rsidRDefault="00A330A0" w:rsidP="00A330A0">
      <w:pPr>
        <w:bidi/>
        <w:jc w:val="both"/>
        <w:rPr>
          <w:rFonts w:cs="David" w:hint="cs"/>
          <w:rtl/>
        </w:rPr>
      </w:pPr>
      <w:r w:rsidRPr="00A330A0">
        <w:rPr>
          <w:rFonts w:cs="David" w:hint="cs"/>
          <w:u w:val="single"/>
          <w:rtl/>
        </w:rPr>
        <w:t>רונית תירוש:</w:t>
      </w:r>
    </w:p>
    <w:p w14:paraId="006CCBF3" w14:textId="77777777" w:rsidR="00A330A0" w:rsidRPr="00A330A0" w:rsidRDefault="00A330A0" w:rsidP="00A330A0">
      <w:pPr>
        <w:bidi/>
        <w:jc w:val="both"/>
        <w:rPr>
          <w:rFonts w:cs="David" w:hint="cs"/>
          <w:u w:val="single"/>
          <w:rtl/>
        </w:rPr>
      </w:pPr>
    </w:p>
    <w:p w14:paraId="68D8E358" w14:textId="77777777" w:rsidR="00A330A0" w:rsidRPr="00A330A0" w:rsidRDefault="00A330A0" w:rsidP="00A330A0">
      <w:pPr>
        <w:bidi/>
        <w:jc w:val="both"/>
        <w:rPr>
          <w:rFonts w:cs="David" w:hint="cs"/>
          <w:rtl/>
        </w:rPr>
      </w:pPr>
      <w:r w:rsidRPr="00A330A0">
        <w:rPr>
          <w:rFonts w:cs="David" w:hint="cs"/>
          <w:rtl/>
        </w:rPr>
        <w:tab/>
        <w:t xml:space="preserve">שמעת שהוא לא מוכן לדון בזה. </w:t>
      </w:r>
    </w:p>
    <w:p w14:paraId="63969E67" w14:textId="77777777" w:rsidR="00A330A0" w:rsidRDefault="00A330A0" w:rsidP="00A330A0">
      <w:pPr>
        <w:bidi/>
        <w:jc w:val="both"/>
        <w:rPr>
          <w:rFonts w:cs="David" w:hint="cs"/>
          <w:rtl/>
        </w:rPr>
      </w:pPr>
    </w:p>
    <w:p w14:paraId="2447CF41" w14:textId="77777777" w:rsidR="00A330A0" w:rsidRDefault="00A330A0" w:rsidP="00A330A0">
      <w:pPr>
        <w:bidi/>
        <w:jc w:val="both"/>
        <w:rPr>
          <w:rFonts w:cs="David" w:hint="cs"/>
          <w:rtl/>
        </w:rPr>
      </w:pPr>
    </w:p>
    <w:p w14:paraId="71E6B16C" w14:textId="77777777" w:rsidR="00A330A0" w:rsidRDefault="00A330A0" w:rsidP="00A330A0">
      <w:pPr>
        <w:bidi/>
        <w:jc w:val="both"/>
        <w:rPr>
          <w:rFonts w:cs="David" w:hint="cs"/>
          <w:rtl/>
        </w:rPr>
      </w:pPr>
    </w:p>
    <w:p w14:paraId="3A318102" w14:textId="77777777" w:rsidR="00A330A0" w:rsidRDefault="00A330A0" w:rsidP="00A330A0">
      <w:pPr>
        <w:bidi/>
        <w:jc w:val="both"/>
        <w:rPr>
          <w:rFonts w:cs="David" w:hint="cs"/>
          <w:rtl/>
        </w:rPr>
      </w:pPr>
    </w:p>
    <w:p w14:paraId="182EFE79" w14:textId="77777777" w:rsidR="00A330A0" w:rsidRDefault="00A330A0" w:rsidP="00A330A0">
      <w:pPr>
        <w:bidi/>
        <w:jc w:val="both"/>
        <w:rPr>
          <w:rFonts w:cs="David" w:hint="cs"/>
          <w:rtl/>
        </w:rPr>
      </w:pPr>
    </w:p>
    <w:p w14:paraId="5DE52C24" w14:textId="77777777" w:rsidR="00A330A0" w:rsidRDefault="00A330A0" w:rsidP="00A330A0">
      <w:pPr>
        <w:bidi/>
        <w:jc w:val="both"/>
        <w:rPr>
          <w:rFonts w:cs="David" w:hint="cs"/>
          <w:rtl/>
        </w:rPr>
      </w:pPr>
    </w:p>
    <w:p w14:paraId="3BDB4628" w14:textId="77777777" w:rsidR="00A330A0" w:rsidRPr="00A330A0" w:rsidRDefault="00A330A0" w:rsidP="00A330A0">
      <w:pPr>
        <w:bidi/>
        <w:jc w:val="both"/>
        <w:rPr>
          <w:rFonts w:cs="David" w:hint="cs"/>
          <w:rtl/>
        </w:rPr>
      </w:pPr>
    </w:p>
    <w:p w14:paraId="661F47A4" w14:textId="77777777" w:rsidR="00A330A0" w:rsidRPr="00A330A0" w:rsidRDefault="00A330A0" w:rsidP="00A330A0">
      <w:pPr>
        <w:bidi/>
        <w:jc w:val="both"/>
        <w:rPr>
          <w:rFonts w:cs="David" w:hint="cs"/>
          <w:u w:val="single"/>
          <w:rtl/>
        </w:rPr>
      </w:pPr>
      <w:r w:rsidRPr="00A330A0">
        <w:rPr>
          <w:rFonts w:cs="David" w:hint="cs"/>
          <w:u w:val="single"/>
          <w:rtl/>
        </w:rPr>
        <w:t>מאיר פרוש:</w:t>
      </w:r>
    </w:p>
    <w:p w14:paraId="590C59FC" w14:textId="77777777" w:rsidR="00A330A0" w:rsidRPr="00A330A0" w:rsidRDefault="00A330A0" w:rsidP="00A330A0">
      <w:pPr>
        <w:bidi/>
        <w:jc w:val="both"/>
        <w:rPr>
          <w:rFonts w:cs="David" w:hint="cs"/>
          <w:u w:val="single"/>
        </w:rPr>
      </w:pPr>
    </w:p>
    <w:p w14:paraId="49E4F89B" w14:textId="77777777" w:rsidR="00A330A0" w:rsidRPr="00A330A0" w:rsidRDefault="00A330A0" w:rsidP="00A330A0">
      <w:pPr>
        <w:bidi/>
        <w:jc w:val="both"/>
        <w:rPr>
          <w:rFonts w:cs="David" w:hint="cs"/>
          <w:rtl/>
        </w:rPr>
      </w:pPr>
      <w:r w:rsidRPr="00A330A0">
        <w:rPr>
          <w:rFonts w:cs="David" w:hint="cs"/>
          <w:rtl/>
        </w:rPr>
        <w:tab/>
        <w:t xml:space="preserve"> הוא לא צריך לתת הסכמה. נניח שהגעת לשלב מסוים כאשר דנים בהצעה שלו בקריאה הראשונה, או להכנה לקריאה השנייה והשלישית, את משתלבת עם הרוב שיש לך בוועדה, ולהכניס את הסעיפים שאת חושבת שיש צורך להכניס אותם.</w:t>
      </w:r>
    </w:p>
    <w:p w14:paraId="702226E6" w14:textId="77777777" w:rsidR="00A330A0" w:rsidRPr="00A330A0" w:rsidRDefault="00A330A0" w:rsidP="00A330A0">
      <w:pPr>
        <w:bidi/>
        <w:jc w:val="both"/>
        <w:rPr>
          <w:rFonts w:cs="David" w:hint="cs"/>
          <w:rtl/>
        </w:rPr>
      </w:pPr>
    </w:p>
    <w:p w14:paraId="693B4887" w14:textId="77777777" w:rsidR="00A330A0" w:rsidRPr="00A330A0" w:rsidRDefault="00A330A0" w:rsidP="00A330A0">
      <w:pPr>
        <w:bidi/>
        <w:jc w:val="both"/>
        <w:rPr>
          <w:rFonts w:cs="David" w:hint="cs"/>
          <w:rtl/>
        </w:rPr>
      </w:pPr>
      <w:r w:rsidRPr="00A330A0">
        <w:rPr>
          <w:rFonts w:cs="David" w:hint="cs"/>
          <w:u w:val="single"/>
          <w:rtl/>
        </w:rPr>
        <w:t>נסים זאב:</w:t>
      </w:r>
    </w:p>
    <w:p w14:paraId="225A505E" w14:textId="77777777" w:rsidR="00A330A0" w:rsidRPr="00A330A0" w:rsidRDefault="00A330A0" w:rsidP="00A330A0">
      <w:pPr>
        <w:bidi/>
        <w:jc w:val="both"/>
        <w:rPr>
          <w:rFonts w:cs="David" w:hint="cs"/>
          <w:rtl/>
        </w:rPr>
      </w:pPr>
    </w:p>
    <w:p w14:paraId="7DC9DA25" w14:textId="77777777" w:rsidR="00A330A0" w:rsidRPr="00A330A0" w:rsidRDefault="00A330A0" w:rsidP="00A330A0">
      <w:pPr>
        <w:bidi/>
        <w:jc w:val="both"/>
        <w:rPr>
          <w:rFonts w:cs="David" w:hint="cs"/>
          <w:rtl/>
        </w:rPr>
      </w:pPr>
      <w:r w:rsidRPr="00A330A0">
        <w:rPr>
          <w:rFonts w:cs="David" w:hint="cs"/>
          <w:rtl/>
        </w:rPr>
        <w:tab/>
        <w:t xml:space="preserve"> אדוני היושב ראש, אני הייתי נגד הצעת החוק להריץ את זה כאילו זה היה כל כך בוער. הכניסו את זה כל כך מהר לתנור, וזה היה חם ובוער. </w:t>
      </w:r>
    </w:p>
    <w:p w14:paraId="43C2BFE4" w14:textId="77777777" w:rsidR="00A330A0" w:rsidRPr="00A330A0" w:rsidRDefault="00A330A0" w:rsidP="00A330A0">
      <w:pPr>
        <w:bidi/>
        <w:jc w:val="both"/>
        <w:rPr>
          <w:rFonts w:cs="David" w:hint="cs"/>
          <w:rtl/>
        </w:rPr>
      </w:pPr>
    </w:p>
    <w:p w14:paraId="214870D0" w14:textId="77777777" w:rsidR="00A330A0" w:rsidRPr="00A330A0" w:rsidRDefault="00A330A0" w:rsidP="00A330A0">
      <w:pPr>
        <w:bidi/>
        <w:jc w:val="both"/>
        <w:rPr>
          <w:rFonts w:cs="David" w:hint="cs"/>
          <w:rtl/>
        </w:rPr>
      </w:pPr>
      <w:r w:rsidRPr="00A330A0">
        <w:rPr>
          <w:rFonts w:cs="David" w:hint="cs"/>
          <w:rtl/>
        </w:rPr>
        <w:tab/>
        <w:t xml:space="preserve">אם מביאים כבר עוד הצעת חוק דומה או משלימה, או אפילו מתנגדת להצעת החוק, אני חושב שיש מקום לדון במקשה אחת בשני החוקים, ולהוציא מאפה טוב בכל העניין הזה. ולכן, אין שום סיבה בעולם שהחברים פה יתנגדו, ולא צריכים גם להיפגע. חברת הכנסת </w:t>
      </w:r>
      <w:proofErr w:type="spellStart"/>
      <w:r w:rsidRPr="00A330A0">
        <w:rPr>
          <w:rFonts w:cs="David" w:hint="cs"/>
          <w:rtl/>
        </w:rPr>
        <w:t>יחימוביץ</w:t>
      </w:r>
      <w:proofErr w:type="spellEnd"/>
      <w:r w:rsidRPr="00A330A0">
        <w:rPr>
          <w:rFonts w:cs="David" w:hint="cs"/>
          <w:rtl/>
        </w:rPr>
        <w:t xml:space="preserve">, היא לא לוקחת לך שום דבר, היא לא גוזלת לך שום דבר. </w:t>
      </w:r>
    </w:p>
    <w:p w14:paraId="731C8D03" w14:textId="77777777" w:rsidR="00A330A0" w:rsidRPr="00A330A0" w:rsidRDefault="00A330A0" w:rsidP="00A330A0">
      <w:pPr>
        <w:bidi/>
        <w:jc w:val="both"/>
        <w:rPr>
          <w:rFonts w:cs="David" w:hint="cs"/>
          <w:rtl/>
        </w:rPr>
      </w:pPr>
    </w:p>
    <w:p w14:paraId="295AA7CC" w14:textId="77777777" w:rsidR="00A330A0" w:rsidRPr="00A330A0" w:rsidRDefault="00A330A0" w:rsidP="00A330A0">
      <w:pPr>
        <w:bidi/>
        <w:jc w:val="both"/>
        <w:rPr>
          <w:rFonts w:cs="David" w:hint="cs"/>
          <w:rtl/>
        </w:rPr>
      </w:pPr>
      <w:r w:rsidRPr="00A330A0">
        <w:rPr>
          <w:rFonts w:cs="David" w:hint="cs"/>
          <w:u w:val="single"/>
          <w:rtl/>
        </w:rPr>
        <w:t>היו"ר דוד טל:</w:t>
      </w:r>
    </w:p>
    <w:p w14:paraId="15E412C1" w14:textId="77777777" w:rsidR="00A330A0" w:rsidRPr="00A330A0" w:rsidRDefault="00A330A0" w:rsidP="00A330A0">
      <w:pPr>
        <w:bidi/>
        <w:jc w:val="both"/>
        <w:rPr>
          <w:rFonts w:cs="David" w:hint="cs"/>
          <w:rtl/>
        </w:rPr>
      </w:pPr>
    </w:p>
    <w:p w14:paraId="69B04130" w14:textId="77777777" w:rsidR="00A330A0" w:rsidRPr="00A330A0" w:rsidRDefault="00A330A0" w:rsidP="00A330A0">
      <w:pPr>
        <w:bidi/>
        <w:jc w:val="both"/>
        <w:rPr>
          <w:rFonts w:cs="David" w:hint="cs"/>
          <w:rtl/>
        </w:rPr>
      </w:pPr>
      <w:r w:rsidRPr="00A330A0">
        <w:rPr>
          <w:rFonts w:cs="David" w:hint="cs"/>
          <w:rtl/>
        </w:rPr>
        <w:tab/>
        <w:t xml:space="preserve">היא לא אמרה שום דבר. חבר הכנסת </w:t>
      </w:r>
      <w:proofErr w:type="spellStart"/>
      <w:r w:rsidRPr="00A330A0">
        <w:rPr>
          <w:rFonts w:cs="David" w:hint="cs"/>
          <w:rtl/>
        </w:rPr>
        <w:t>אדלשטיין</w:t>
      </w:r>
      <w:proofErr w:type="spellEnd"/>
      <w:r w:rsidRPr="00A330A0">
        <w:rPr>
          <w:rFonts w:cs="David" w:hint="cs"/>
          <w:rtl/>
        </w:rPr>
        <w:t>, בבקשה.</w:t>
      </w:r>
    </w:p>
    <w:p w14:paraId="29C1CECB" w14:textId="77777777" w:rsidR="00A330A0" w:rsidRPr="00A330A0" w:rsidRDefault="00A330A0" w:rsidP="00A330A0">
      <w:pPr>
        <w:bidi/>
        <w:jc w:val="both"/>
        <w:rPr>
          <w:rFonts w:cs="David" w:hint="cs"/>
          <w:rtl/>
        </w:rPr>
      </w:pPr>
    </w:p>
    <w:p w14:paraId="0B26FAFF"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177B36B" w14:textId="77777777" w:rsidR="00A330A0" w:rsidRPr="00A330A0" w:rsidRDefault="00A330A0" w:rsidP="00A330A0">
      <w:pPr>
        <w:bidi/>
        <w:jc w:val="both"/>
        <w:rPr>
          <w:rFonts w:cs="David" w:hint="cs"/>
          <w:rtl/>
        </w:rPr>
      </w:pPr>
    </w:p>
    <w:p w14:paraId="182B0536" w14:textId="77777777" w:rsidR="00A330A0" w:rsidRPr="00A330A0" w:rsidRDefault="00A330A0" w:rsidP="00A330A0">
      <w:pPr>
        <w:bidi/>
        <w:ind w:firstLine="567"/>
        <w:jc w:val="both"/>
        <w:rPr>
          <w:rFonts w:cs="David" w:hint="cs"/>
          <w:rtl/>
        </w:rPr>
      </w:pPr>
      <w:r w:rsidRPr="00A330A0">
        <w:rPr>
          <w:rFonts w:cs="David" w:hint="cs"/>
          <w:rtl/>
        </w:rPr>
        <w:t xml:space="preserve">הדברים נאמרו כבר. </w:t>
      </w:r>
    </w:p>
    <w:p w14:paraId="4573AD7A" w14:textId="77777777" w:rsidR="00A330A0" w:rsidRPr="00A330A0" w:rsidRDefault="00A330A0" w:rsidP="00A330A0">
      <w:pPr>
        <w:bidi/>
        <w:ind w:firstLine="567"/>
        <w:jc w:val="both"/>
        <w:rPr>
          <w:rFonts w:cs="David" w:hint="cs"/>
          <w:rtl/>
        </w:rPr>
      </w:pPr>
    </w:p>
    <w:p w14:paraId="01D2F864" w14:textId="77777777" w:rsidR="00A330A0" w:rsidRPr="00A330A0" w:rsidRDefault="00A330A0" w:rsidP="00A330A0">
      <w:pPr>
        <w:pStyle w:val="Heading5"/>
        <w:rPr>
          <w:rFonts w:hint="cs"/>
          <w:sz w:val="24"/>
          <w:rtl/>
        </w:rPr>
      </w:pPr>
      <w:r w:rsidRPr="00A330A0">
        <w:rPr>
          <w:rFonts w:hint="cs"/>
          <w:sz w:val="24"/>
          <w:u w:val="single"/>
          <w:rtl/>
        </w:rPr>
        <w:t>יואל חסון:</w:t>
      </w:r>
    </w:p>
    <w:p w14:paraId="158FCA5B" w14:textId="77777777" w:rsidR="00A330A0" w:rsidRPr="00A330A0" w:rsidRDefault="00A330A0" w:rsidP="00A330A0">
      <w:pPr>
        <w:pStyle w:val="Heading5"/>
        <w:rPr>
          <w:rFonts w:hint="cs"/>
          <w:sz w:val="24"/>
          <w:rtl/>
        </w:rPr>
      </w:pPr>
    </w:p>
    <w:p w14:paraId="4852B71D" w14:textId="77777777" w:rsidR="00A330A0" w:rsidRPr="00A330A0" w:rsidRDefault="00A330A0" w:rsidP="00A330A0">
      <w:pPr>
        <w:bidi/>
        <w:ind w:firstLine="567"/>
        <w:jc w:val="both"/>
        <w:rPr>
          <w:rFonts w:cs="David" w:hint="cs"/>
          <w:rtl/>
        </w:rPr>
      </w:pPr>
      <w:r w:rsidRPr="00A330A0">
        <w:rPr>
          <w:rFonts w:cs="David" w:hint="cs"/>
          <w:rtl/>
        </w:rPr>
        <w:t xml:space="preserve">אדוני היושב ראש, אנחנו הולכים עכשיו לדבר שאני בסך הכול מברך עליו, והוא הסדרת נושא השתדלנים בכנסת. ישנה כאן הצעתם של חברי הכנסת גדעון סער ושלי </w:t>
      </w:r>
      <w:proofErr w:type="spellStart"/>
      <w:r w:rsidRPr="00A330A0">
        <w:rPr>
          <w:rFonts w:cs="David" w:hint="cs"/>
          <w:rtl/>
        </w:rPr>
        <w:t>יחימוביץ</w:t>
      </w:r>
      <w:proofErr w:type="spellEnd"/>
      <w:r w:rsidRPr="00A330A0">
        <w:rPr>
          <w:rFonts w:cs="David" w:hint="cs"/>
          <w:rtl/>
        </w:rPr>
        <w:t xml:space="preserve"> שעברה והגיעה לדיון, ויש כאן הצעה נוספת שהיא לא שונה אגב בתכלית, אבל יש לה שינויים כאלה ואחרים. לדעתי זה ראוי, והוועדה צריכה לאפשר שכאשר אנחנו באים להסדיר את נושא השדלנים ניתן יהיה למצות את כל האפשרויות, ולהביא את כולן לדיון. אדוני היושב ראש, אני מצטער מאוד, אבל אי אפשר להתעלם מזה שבגלל עניינים של קרדיט ויוקרה מונעים מחברת הכנסת תירוש להביא למצב שהצעת החוק שלה תעלה לדיון גם בוועדה במקביל. זה רק ענייני יוקרה, אין פה שום עניין אחר, כי בעניין האמיתי של  המהות ראוי שכל האפשרויות ייבחנו.</w:t>
      </w:r>
    </w:p>
    <w:p w14:paraId="2847AAE7" w14:textId="77777777" w:rsidR="00A330A0" w:rsidRPr="00A330A0" w:rsidRDefault="00A330A0" w:rsidP="00A330A0">
      <w:pPr>
        <w:bidi/>
        <w:ind w:firstLine="567"/>
        <w:jc w:val="both"/>
        <w:rPr>
          <w:rFonts w:cs="David" w:hint="cs"/>
          <w:rtl/>
        </w:rPr>
      </w:pPr>
    </w:p>
    <w:p w14:paraId="607431D0"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64A7E6DB" w14:textId="77777777" w:rsidR="00A330A0" w:rsidRPr="00A330A0" w:rsidRDefault="00A330A0" w:rsidP="00A330A0">
      <w:pPr>
        <w:bidi/>
        <w:jc w:val="both"/>
        <w:rPr>
          <w:rFonts w:cs="David" w:hint="cs"/>
          <w:u w:val="single"/>
          <w:rtl/>
        </w:rPr>
      </w:pPr>
    </w:p>
    <w:p w14:paraId="185047C9" w14:textId="77777777" w:rsidR="00A330A0" w:rsidRPr="00A330A0" w:rsidRDefault="00A330A0" w:rsidP="00A330A0">
      <w:pPr>
        <w:bidi/>
        <w:ind w:firstLine="567"/>
        <w:jc w:val="both"/>
        <w:rPr>
          <w:rFonts w:cs="David" w:hint="cs"/>
          <w:rtl/>
        </w:rPr>
      </w:pPr>
      <w:r w:rsidRPr="00A330A0">
        <w:rPr>
          <w:rFonts w:cs="David" w:hint="cs"/>
          <w:rtl/>
        </w:rPr>
        <w:t xml:space="preserve">כללי אתיקה בחקיקה במקצוע שאין לו רישוי? </w:t>
      </w:r>
    </w:p>
    <w:p w14:paraId="5ADEB6E5" w14:textId="77777777" w:rsidR="00A330A0" w:rsidRPr="00A330A0" w:rsidRDefault="00A330A0" w:rsidP="00A330A0">
      <w:pPr>
        <w:bidi/>
        <w:ind w:firstLine="567"/>
        <w:jc w:val="both"/>
        <w:rPr>
          <w:rFonts w:cs="David" w:hint="cs"/>
          <w:rtl/>
        </w:rPr>
      </w:pPr>
    </w:p>
    <w:p w14:paraId="2D1B56F8" w14:textId="77777777" w:rsidR="00A330A0" w:rsidRPr="00A330A0" w:rsidRDefault="00A330A0" w:rsidP="00A330A0">
      <w:pPr>
        <w:pStyle w:val="Heading5"/>
        <w:rPr>
          <w:rFonts w:hint="cs"/>
          <w:sz w:val="24"/>
          <w:rtl/>
        </w:rPr>
      </w:pPr>
      <w:r w:rsidRPr="00A330A0">
        <w:rPr>
          <w:rFonts w:hint="cs"/>
          <w:sz w:val="24"/>
          <w:u w:val="single"/>
          <w:rtl/>
        </w:rPr>
        <w:t>יואל חסון:</w:t>
      </w:r>
    </w:p>
    <w:p w14:paraId="0CE43187" w14:textId="77777777" w:rsidR="00A330A0" w:rsidRPr="00A330A0" w:rsidRDefault="00A330A0" w:rsidP="00A330A0">
      <w:pPr>
        <w:bidi/>
        <w:jc w:val="both"/>
        <w:rPr>
          <w:rFonts w:cs="David" w:hint="cs"/>
          <w:rtl/>
        </w:rPr>
      </w:pPr>
    </w:p>
    <w:p w14:paraId="294CBBD2" w14:textId="77777777" w:rsidR="00A330A0" w:rsidRPr="00A330A0" w:rsidRDefault="00A330A0" w:rsidP="00A330A0">
      <w:pPr>
        <w:bidi/>
        <w:ind w:firstLine="567"/>
        <w:jc w:val="both"/>
        <w:rPr>
          <w:rFonts w:cs="David" w:hint="cs"/>
          <w:rtl/>
        </w:rPr>
      </w:pPr>
      <w:r w:rsidRPr="00A330A0">
        <w:rPr>
          <w:rFonts w:cs="David" w:hint="cs"/>
          <w:rtl/>
        </w:rPr>
        <w:t xml:space="preserve">אדוני היושב ראש, ראוי שכל האפשרויות והרעיונות ייבחנו כאשר הכנסת הזאת תבוא להסדיר את נושא השתדלנים. לכן חברים, ראוי לתת לחברת הכנסת תירוש פטור, כי זה ענייני ואמיתי, ולא להידבק לענייני יוקרה. אין כאן שום עניין יוקרה, ואף אחד פה לא לוקח קרדיט מאף אחד. </w:t>
      </w:r>
    </w:p>
    <w:p w14:paraId="7FCE2E78" w14:textId="77777777" w:rsidR="00A330A0" w:rsidRPr="00A330A0" w:rsidRDefault="00A330A0" w:rsidP="00A330A0">
      <w:pPr>
        <w:bidi/>
        <w:ind w:firstLine="567"/>
        <w:jc w:val="both"/>
        <w:rPr>
          <w:rFonts w:cs="David" w:hint="cs"/>
          <w:rtl/>
        </w:rPr>
      </w:pPr>
    </w:p>
    <w:p w14:paraId="23D9A0DD" w14:textId="77777777" w:rsidR="00A330A0" w:rsidRPr="00A330A0" w:rsidRDefault="00A330A0" w:rsidP="00A330A0">
      <w:pPr>
        <w:bidi/>
        <w:jc w:val="both"/>
        <w:rPr>
          <w:rFonts w:cs="David" w:hint="cs"/>
          <w:rtl/>
        </w:rPr>
      </w:pPr>
      <w:r w:rsidRPr="00A330A0">
        <w:rPr>
          <w:rFonts w:cs="David" w:hint="cs"/>
          <w:u w:val="single"/>
          <w:rtl/>
        </w:rPr>
        <w:t xml:space="preserve">אבשלום </w:t>
      </w:r>
      <w:proofErr w:type="spellStart"/>
      <w:r w:rsidRPr="00A330A0">
        <w:rPr>
          <w:rFonts w:cs="David" w:hint="cs"/>
          <w:u w:val="single"/>
          <w:rtl/>
        </w:rPr>
        <w:t>וילן</w:t>
      </w:r>
      <w:proofErr w:type="spellEnd"/>
      <w:r w:rsidRPr="00A330A0">
        <w:rPr>
          <w:rFonts w:cs="David" w:hint="cs"/>
          <w:u w:val="single"/>
          <w:rtl/>
        </w:rPr>
        <w:t>:</w:t>
      </w:r>
    </w:p>
    <w:p w14:paraId="6EFD0E15" w14:textId="77777777" w:rsidR="00A330A0" w:rsidRPr="00A330A0" w:rsidRDefault="00A330A0" w:rsidP="00A330A0">
      <w:pPr>
        <w:bidi/>
        <w:jc w:val="both"/>
        <w:rPr>
          <w:rFonts w:cs="David" w:hint="cs"/>
          <w:rtl/>
        </w:rPr>
      </w:pPr>
    </w:p>
    <w:p w14:paraId="7D1226A0" w14:textId="77777777" w:rsidR="00A330A0" w:rsidRPr="00A330A0" w:rsidRDefault="00A330A0" w:rsidP="00A330A0">
      <w:pPr>
        <w:bidi/>
        <w:ind w:firstLine="567"/>
        <w:jc w:val="both"/>
        <w:rPr>
          <w:rFonts w:cs="David" w:hint="cs"/>
          <w:rtl/>
        </w:rPr>
      </w:pPr>
      <w:r w:rsidRPr="00A330A0">
        <w:rPr>
          <w:rFonts w:cs="David" w:hint="cs"/>
          <w:rtl/>
        </w:rPr>
        <w:t xml:space="preserve">יש לי שאלה. בעבר, היו פה קריטריונים מאוד קשוחים לגבי פטור מחובת הנחה. </w:t>
      </w:r>
    </w:p>
    <w:p w14:paraId="3C60B0A7" w14:textId="77777777" w:rsidR="00A330A0" w:rsidRPr="00A330A0" w:rsidRDefault="00A330A0" w:rsidP="00A330A0">
      <w:pPr>
        <w:bidi/>
        <w:ind w:firstLine="567"/>
        <w:jc w:val="both"/>
        <w:rPr>
          <w:rFonts w:cs="David" w:hint="cs"/>
          <w:rtl/>
        </w:rPr>
      </w:pPr>
    </w:p>
    <w:p w14:paraId="6465B921" w14:textId="77777777" w:rsidR="00A330A0" w:rsidRPr="00A330A0" w:rsidRDefault="00A330A0" w:rsidP="00A330A0">
      <w:pPr>
        <w:bidi/>
        <w:jc w:val="both"/>
        <w:rPr>
          <w:rFonts w:cs="David" w:hint="cs"/>
          <w:rtl/>
        </w:rPr>
      </w:pPr>
      <w:r w:rsidRPr="00A330A0">
        <w:rPr>
          <w:rFonts w:cs="David" w:hint="cs"/>
          <w:u w:val="single"/>
          <w:rtl/>
        </w:rPr>
        <w:t>היו"ר דוד טל:</w:t>
      </w:r>
    </w:p>
    <w:p w14:paraId="2D7C0540" w14:textId="77777777" w:rsidR="00A330A0" w:rsidRPr="00A330A0" w:rsidRDefault="00A330A0" w:rsidP="00A330A0">
      <w:pPr>
        <w:bidi/>
        <w:ind w:firstLine="567"/>
        <w:jc w:val="both"/>
        <w:rPr>
          <w:rFonts w:cs="David" w:hint="cs"/>
          <w:rtl/>
        </w:rPr>
      </w:pPr>
    </w:p>
    <w:p w14:paraId="09E22F10" w14:textId="77777777" w:rsidR="00A330A0" w:rsidRPr="00A330A0" w:rsidRDefault="00A330A0" w:rsidP="00A330A0">
      <w:pPr>
        <w:bidi/>
        <w:ind w:firstLine="567"/>
        <w:jc w:val="both"/>
        <w:rPr>
          <w:rFonts w:cs="David" w:hint="cs"/>
          <w:rtl/>
        </w:rPr>
      </w:pPr>
      <w:r w:rsidRPr="00A330A0">
        <w:rPr>
          <w:rFonts w:cs="David" w:hint="cs"/>
          <w:rtl/>
        </w:rPr>
        <w:t xml:space="preserve">אכן. </w:t>
      </w:r>
    </w:p>
    <w:p w14:paraId="45341EE0" w14:textId="77777777" w:rsidR="00A330A0" w:rsidRDefault="00A330A0" w:rsidP="00A330A0">
      <w:pPr>
        <w:bidi/>
        <w:ind w:firstLine="567"/>
        <w:jc w:val="both"/>
        <w:rPr>
          <w:rFonts w:cs="David" w:hint="cs"/>
          <w:rtl/>
        </w:rPr>
      </w:pPr>
    </w:p>
    <w:p w14:paraId="7B915BB3" w14:textId="77777777" w:rsidR="00A330A0" w:rsidRDefault="00A330A0" w:rsidP="00A330A0">
      <w:pPr>
        <w:bidi/>
        <w:ind w:firstLine="567"/>
        <w:jc w:val="both"/>
        <w:rPr>
          <w:rFonts w:cs="David" w:hint="cs"/>
          <w:rtl/>
        </w:rPr>
      </w:pPr>
    </w:p>
    <w:p w14:paraId="1277EA8D" w14:textId="77777777" w:rsidR="00A330A0" w:rsidRDefault="00A330A0" w:rsidP="00A330A0">
      <w:pPr>
        <w:bidi/>
        <w:ind w:firstLine="567"/>
        <w:jc w:val="both"/>
        <w:rPr>
          <w:rFonts w:cs="David" w:hint="cs"/>
          <w:rtl/>
        </w:rPr>
      </w:pPr>
    </w:p>
    <w:p w14:paraId="1D6DD4E7" w14:textId="77777777" w:rsidR="00A330A0" w:rsidRDefault="00A330A0" w:rsidP="00A330A0">
      <w:pPr>
        <w:bidi/>
        <w:ind w:firstLine="567"/>
        <w:jc w:val="both"/>
        <w:rPr>
          <w:rFonts w:cs="David" w:hint="cs"/>
          <w:rtl/>
        </w:rPr>
      </w:pPr>
    </w:p>
    <w:p w14:paraId="198D65CE" w14:textId="77777777" w:rsidR="00A330A0" w:rsidRPr="00A330A0" w:rsidRDefault="00A330A0" w:rsidP="00A330A0">
      <w:pPr>
        <w:bidi/>
        <w:ind w:firstLine="567"/>
        <w:jc w:val="both"/>
        <w:rPr>
          <w:rFonts w:cs="David" w:hint="cs"/>
          <w:rtl/>
        </w:rPr>
      </w:pPr>
    </w:p>
    <w:p w14:paraId="6087590A" w14:textId="77777777" w:rsidR="00A330A0" w:rsidRPr="00A330A0" w:rsidRDefault="00A330A0" w:rsidP="00A330A0">
      <w:pPr>
        <w:bidi/>
        <w:jc w:val="both"/>
        <w:rPr>
          <w:rFonts w:cs="David" w:hint="cs"/>
          <w:rtl/>
        </w:rPr>
      </w:pPr>
      <w:r w:rsidRPr="00A330A0">
        <w:rPr>
          <w:rFonts w:cs="David" w:hint="cs"/>
          <w:u w:val="single"/>
          <w:rtl/>
        </w:rPr>
        <w:t xml:space="preserve">אבשלום </w:t>
      </w:r>
      <w:proofErr w:type="spellStart"/>
      <w:r w:rsidRPr="00A330A0">
        <w:rPr>
          <w:rFonts w:cs="David" w:hint="cs"/>
          <w:u w:val="single"/>
          <w:rtl/>
        </w:rPr>
        <w:t>וילן</w:t>
      </w:r>
      <w:proofErr w:type="spellEnd"/>
      <w:r w:rsidRPr="00A330A0">
        <w:rPr>
          <w:rFonts w:cs="David" w:hint="cs"/>
          <w:u w:val="single"/>
          <w:rtl/>
        </w:rPr>
        <w:t>:</w:t>
      </w:r>
    </w:p>
    <w:p w14:paraId="436FC03B" w14:textId="77777777" w:rsidR="00A330A0" w:rsidRPr="00A330A0" w:rsidRDefault="00A330A0" w:rsidP="00A330A0">
      <w:pPr>
        <w:bidi/>
        <w:jc w:val="both"/>
        <w:rPr>
          <w:rFonts w:cs="David" w:hint="cs"/>
          <w:rtl/>
        </w:rPr>
      </w:pPr>
    </w:p>
    <w:p w14:paraId="312E6AFB" w14:textId="77777777" w:rsidR="00A330A0" w:rsidRPr="00A330A0" w:rsidRDefault="00A330A0" w:rsidP="00A330A0">
      <w:pPr>
        <w:bidi/>
        <w:ind w:firstLine="567"/>
        <w:jc w:val="both"/>
        <w:rPr>
          <w:rFonts w:cs="David" w:hint="cs"/>
          <w:rtl/>
        </w:rPr>
      </w:pPr>
      <w:r w:rsidRPr="00A330A0">
        <w:rPr>
          <w:rFonts w:cs="David" w:hint="cs"/>
          <w:rtl/>
        </w:rPr>
        <w:t xml:space="preserve">השאלה היא האם הקריטריונים שהיו בזמנו הם בתוקפם?  </w:t>
      </w:r>
    </w:p>
    <w:p w14:paraId="5CCAE6F7" w14:textId="77777777" w:rsidR="00A330A0" w:rsidRPr="00A330A0" w:rsidRDefault="00A330A0" w:rsidP="00A330A0">
      <w:pPr>
        <w:bidi/>
        <w:ind w:firstLine="567"/>
        <w:jc w:val="both"/>
        <w:rPr>
          <w:rFonts w:cs="David" w:hint="cs"/>
          <w:rtl/>
        </w:rPr>
      </w:pPr>
    </w:p>
    <w:p w14:paraId="6F0B6C04" w14:textId="77777777" w:rsidR="00A330A0" w:rsidRPr="00A330A0" w:rsidRDefault="00A330A0" w:rsidP="00A330A0">
      <w:pPr>
        <w:bidi/>
        <w:ind w:firstLine="567"/>
        <w:jc w:val="both"/>
        <w:rPr>
          <w:rFonts w:cs="David" w:hint="cs"/>
          <w:rtl/>
        </w:rPr>
      </w:pPr>
      <w:r w:rsidRPr="00A330A0">
        <w:rPr>
          <w:rFonts w:cs="David" w:hint="cs"/>
          <w:rtl/>
        </w:rPr>
        <w:t xml:space="preserve">כדי שאני אוכל לקבוע את עמדתי, אני רוצה לשאול שאלה נוספת. אני קראתי בעיתונות שהיו כל מיני התארגנויות של לוביסטים שלא אהבו מאוד את יוזמת החקיקה של גדעון סער ושל שלי </w:t>
      </w:r>
      <w:proofErr w:type="spellStart"/>
      <w:r w:rsidRPr="00A330A0">
        <w:rPr>
          <w:rFonts w:cs="David" w:hint="cs"/>
          <w:rtl/>
        </w:rPr>
        <w:t>יחימוביץ</w:t>
      </w:r>
      <w:proofErr w:type="spellEnd"/>
      <w:r w:rsidRPr="00A330A0">
        <w:rPr>
          <w:rFonts w:cs="David" w:hint="cs"/>
          <w:rtl/>
        </w:rPr>
        <w:t>. שאלתי, האם הלוביסטים הם צד בעניין בקטע הזה בצורה כלשהי?</w:t>
      </w:r>
    </w:p>
    <w:p w14:paraId="243BD0F0" w14:textId="77777777" w:rsidR="00A330A0" w:rsidRPr="00A330A0" w:rsidRDefault="00A330A0" w:rsidP="00A330A0">
      <w:pPr>
        <w:bidi/>
        <w:ind w:firstLine="567"/>
        <w:jc w:val="both"/>
        <w:rPr>
          <w:rFonts w:cs="David" w:hint="cs"/>
          <w:rtl/>
        </w:rPr>
      </w:pPr>
    </w:p>
    <w:p w14:paraId="25CB47DA" w14:textId="77777777" w:rsidR="00A330A0" w:rsidRPr="00A330A0" w:rsidRDefault="00A330A0" w:rsidP="00A330A0">
      <w:pPr>
        <w:bidi/>
        <w:jc w:val="both"/>
        <w:rPr>
          <w:rFonts w:cs="David" w:hint="cs"/>
          <w:rtl/>
        </w:rPr>
      </w:pPr>
      <w:r w:rsidRPr="00A330A0">
        <w:rPr>
          <w:rFonts w:cs="David" w:hint="cs"/>
          <w:u w:val="single"/>
          <w:rtl/>
        </w:rPr>
        <w:t>היו"ר דוד טל:</w:t>
      </w:r>
    </w:p>
    <w:p w14:paraId="029046AC" w14:textId="77777777" w:rsidR="00A330A0" w:rsidRPr="00A330A0" w:rsidRDefault="00A330A0" w:rsidP="00A330A0">
      <w:pPr>
        <w:bidi/>
        <w:ind w:firstLine="567"/>
        <w:jc w:val="both"/>
        <w:rPr>
          <w:rFonts w:cs="David" w:hint="cs"/>
          <w:rtl/>
        </w:rPr>
      </w:pPr>
    </w:p>
    <w:p w14:paraId="73F3EB1B" w14:textId="77777777" w:rsidR="00A330A0" w:rsidRPr="00A330A0" w:rsidRDefault="00A330A0" w:rsidP="00A330A0">
      <w:pPr>
        <w:bidi/>
        <w:ind w:firstLine="567"/>
        <w:jc w:val="both"/>
        <w:rPr>
          <w:rFonts w:cs="David" w:hint="cs"/>
          <w:rtl/>
        </w:rPr>
      </w:pPr>
      <w:r w:rsidRPr="00A330A0">
        <w:rPr>
          <w:rFonts w:cs="David" w:hint="cs"/>
          <w:rtl/>
        </w:rPr>
        <w:t xml:space="preserve">אני חושב שאתה עובר שוב לנושא המהותי. אני לא קראתי את כל הצעתה של חברת הכנסת תירוש. אבל, פעמים אפשר שהוועדה אולי תקבל חלק מההצעות שלה, או שתדחה חלק מהצעותיה - תקבל את כולן או מקצתן. השאלה כרגע, האם לתת פטור מחובת הנחה, או שאנחנו דוחים את זה? </w:t>
      </w:r>
    </w:p>
    <w:p w14:paraId="6F8F549B" w14:textId="77777777" w:rsidR="00A330A0" w:rsidRPr="00A330A0" w:rsidRDefault="00A330A0" w:rsidP="00A330A0">
      <w:pPr>
        <w:bidi/>
        <w:ind w:firstLine="567"/>
        <w:jc w:val="both"/>
        <w:rPr>
          <w:rFonts w:cs="David" w:hint="cs"/>
          <w:rtl/>
        </w:rPr>
      </w:pPr>
    </w:p>
    <w:p w14:paraId="68ADC182" w14:textId="77777777" w:rsidR="00A330A0" w:rsidRPr="00A330A0" w:rsidRDefault="00A330A0" w:rsidP="00A330A0">
      <w:pPr>
        <w:bidi/>
        <w:jc w:val="both"/>
        <w:rPr>
          <w:rFonts w:cs="David"/>
          <w:u w:val="single"/>
          <w:rtl/>
        </w:rPr>
      </w:pPr>
      <w:r w:rsidRPr="00A330A0">
        <w:rPr>
          <w:rFonts w:cs="David"/>
          <w:u w:val="single"/>
          <w:rtl/>
        </w:rPr>
        <w:t>דוד אזולאי:</w:t>
      </w:r>
    </w:p>
    <w:p w14:paraId="6CE57429" w14:textId="77777777" w:rsidR="00A330A0" w:rsidRPr="00A330A0" w:rsidRDefault="00A330A0" w:rsidP="00A330A0">
      <w:pPr>
        <w:bidi/>
        <w:jc w:val="both"/>
        <w:rPr>
          <w:rFonts w:cs="David"/>
          <w:u w:val="single"/>
          <w:rtl/>
        </w:rPr>
      </w:pPr>
    </w:p>
    <w:p w14:paraId="39A6443A" w14:textId="77777777" w:rsidR="00A330A0" w:rsidRPr="00A330A0" w:rsidRDefault="00A330A0" w:rsidP="00A330A0">
      <w:pPr>
        <w:bidi/>
        <w:ind w:firstLine="567"/>
        <w:jc w:val="both"/>
        <w:rPr>
          <w:rFonts w:cs="David" w:hint="cs"/>
          <w:rtl/>
        </w:rPr>
      </w:pPr>
      <w:r w:rsidRPr="00A330A0">
        <w:rPr>
          <w:rFonts w:cs="David" w:hint="cs"/>
          <w:rtl/>
        </w:rPr>
        <w:t xml:space="preserve">אני רוצה לשאול את היועצת המשפטית וגם את מגישת המציעה, האם אי אפשר היה להגיש את הסעיפים שנמצאים פה כהסתייגויות לקראת הקריאה השנייה והשלישית בוועדה, ולאחר מכן במליאה? </w:t>
      </w:r>
    </w:p>
    <w:p w14:paraId="3A943E50" w14:textId="77777777" w:rsidR="00A330A0" w:rsidRPr="00A330A0" w:rsidRDefault="00A330A0" w:rsidP="00A330A0">
      <w:pPr>
        <w:bidi/>
        <w:ind w:firstLine="567"/>
        <w:jc w:val="both"/>
        <w:rPr>
          <w:rFonts w:cs="David" w:hint="cs"/>
          <w:rtl/>
        </w:rPr>
      </w:pPr>
    </w:p>
    <w:p w14:paraId="64274359"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514FA7B0" w14:textId="77777777" w:rsidR="00A330A0" w:rsidRPr="00A330A0" w:rsidRDefault="00A330A0" w:rsidP="00A330A0">
      <w:pPr>
        <w:bidi/>
        <w:jc w:val="both"/>
        <w:rPr>
          <w:rFonts w:cs="David" w:hint="cs"/>
          <w:u w:val="single"/>
          <w:rtl/>
        </w:rPr>
      </w:pPr>
    </w:p>
    <w:p w14:paraId="77E0FC87" w14:textId="77777777" w:rsidR="00A330A0" w:rsidRPr="00A330A0" w:rsidRDefault="00A330A0" w:rsidP="00A330A0">
      <w:pPr>
        <w:bidi/>
        <w:ind w:firstLine="567"/>
        <w:jc w:val="both"/>
        <w:rPr>
          <w:rFonts w:cs="David" w:hint="cs"/>
          <w:rtl/>
        </w:rPr>
      </w:pPr>
      <w:r w:rsidRPr="00A330A0">
        <w:rPr>
          <w:rFonts w:cs="David" w:hint="cs"/>
          <w:rtl/>
        </w:rPr>
        <w:t xml:space="preserve">ברור שכן. </w:t>
      </w:r>
    </w:p>
    <w:p w14:paraId="0D44AEF9" w14:textId="77777777" w:rsidR="00A330A0" w:rsidRPr="00A330A0" w:rsidRDefault="00A330A0" w:rsidP="00A330A0">
      <w:pPr>
        <w:bidi/>
        <w:ind w:firstLine="567"/>
        <w:jc w:val="both"/>
        <w:rPr>
          <w:rFonts w:cs="David" w:hint="cs"/>
          <w:rtl/>
        </w:rPr>
      </w:pPr>
    </w:p>
    <w:p w14:paraId="1EF9378A"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59D45BA2" w14:textId="77777777" w:rsidR="00A330A0" w:rsidRPr="00A330A0" w:rsidRDefault="00A330A0" w:rsidP="00A330A0">
      <w:pPr>
        <w:bidi/>
        <w:jc w:val="both"/>
        <w:rPr>
          <w:rFonts w:cs="David" w:hint="cs"/>
          <w:rtl/>
        </w:rPr>
      </w:pPr>
    </w:p>
    <w:p w14:paraId="42CC4006" w14:textId="77777777" w:rsidR="00A330A0" w:rsidRPr="00A330A0" w:rsidRDefault="00A330A0" w:rsidP="00A330A0">
      <w:pPr>
        <w:bidi/>
        <w:jc w:val="both"/>
        <w:rPr>
          <w:rFonts w:cs="David" w:hint="cs"/>
          <w:rtl/>
        </w:rPr>
      </w:pPr>
      <w:r w:rsidRPr="00A330A0">
        <w:rPr>
          <w:rFonts w:cs="David" w:hint="cs"/>
          <w:rtl/>
        </w:rPr>
        <w:tab/>
        <w:t xml:space="preserve">הצעות החוק מלבד העובדה ששתיהן עוסקות בשדלנים, אינן קשורות זו לזו. הצעת החוק של חברי הכנסת סער </w:t>
      </w:r>
      <w:proofErr w:type="spellStart"/>
      <w:r w:rsidRPr="00A330A0">
        <w:rPr>
          <w:rFonts w:cs="David" w:hint="cs"/>
          <w:rtl/>
        </w:rPr>
        <w:t>ויחימוביץ</w:t>
      </w:r>
      <w:proofErr w:type="spellEnd"/>
      <w:r w:rsidRPr="00A330A0">
        <w:rPr>
          <w:rFonts w:cs="David" w:hint="cs"/>
          <w:rtl/>
        </w:rPr>
        <w:t xml:space="preserve"> באה לקבוע כללים בדבר הצורך בהיתר לפעילות שדלנים בכנסת, וחובת שקיפות. הצעת החוק של חברת הכנסת תירוש באה לקבוע סעיף הסמכה לקביעת כללי אתיקה של שדלנים. הדברים הם לא מחויבים. זה לא אותו הדבר. אפשר כבר היום לקבוע את הכללים האלה גם בלי הסמכה בחקיקה. בוודאי שאם תעבור הצעת החוק של חברת הכנסת תירוש בדיון המוקדם, ועדת הכנסת תדון בשני הנושאים ביחד, כך אני מתאר לעצמי. היא תכין פרק אחד על שדלנים אם היא תחליט להכין. </w:t>
      </w:r>
    </w:p>
    <w:p w14:paraId="30C10EC8" w14:textId="77777777" w:rsidR="00A330A0" w:rsidRPr="00A330A0" w:rsidRDefault="00A330A0" w:rsidP="00A330A0">
      <w:pPr>
        <w:bidi/>
        <w:jc w:val="both"/>
        <w:rPr>
          <w:rFonts w:cs="David" w:hint="cs"/>
          <w:rtl/>
        </w:rPr>
      </w:pPr>
    </w:p>
    <w:p w14:paraId="7960D802"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134BBE43" w14:textId="77777777" w:rsidR="00A330A0" w:rsidRPr="00A330A0" w:rsidRDefault="00A330A0" w:rsidP="00A330A0">
      <w:pPr>
        <w:pStyle w:val="Heading5"/>
        <w:rPr>
          <w:rFonts w:hint="cs"/>
          <w:sz w:val="24"/>
          <w:rtl/>
        </w:rPr>
      </w:pPr>
    </w:p>
    <w:p w14:paraId="5BCEDBCB" w14:textId="77777777" w:rsidR="00A330A0" w:rsidRPr="00A330A0" w:rsidRDefault="00A330A0" w:rsidP="00A330A0">
      <w:pPr>
        <w:bidi/>
        <w:jc w:val="both"/>
        <w:rPr>
          <w:rFonts w:cs="David" w:hint="cs"/>
          <w:rtl/>
        </w:rPr>
      </w:pPr>
      <w:r w:rsidRPr="00A330A0">
        <w:rPr>
          <w:rFonts w:cs="David" w:hint="cs"/>
          <w:rtl/>
        </w:rPr>
        <w:tab/>
        <w:t xml:space="preserve">אדוני היושב ראש, הצעת החוק של חברת הכנסת רונית תירוש אינה מקובלת עליי. איני מסכימה עם תוכנה, והיא עומדת בסתירה מהותית להצעת החוק שלי ושל חבר הכנסת גדעון סער. היא כמובן רשאית לקדם אותה. </w:t>
      </w:r>
    </w:p>
    <w:p w14:paraId="29D2D137" w14:textId="77777777" w:rsidR="00A330A0" w:rsidRPr="00A330A0" w:rsidRDefault="00A330A0" w:rsidP="00A330A0">
      <w:pPr>
        <w:bidi/>
        <w:jc w:val="both"/>
        <w:rPr>
          <w:rFonts w:cs="David" w:hint="cs"/>
          <w:rtl/>
        </w:rPr>
      </w:pPr>
    </w:p>
    <w:p w14:paraId="17B0F5FD" w14:textId="77777777" w:rsidR="00A330A0" w:rsidRPr="00A330A0" w:rsidRDefault="00A330A0" w:rsidP="00A330A0">
      <w:pPr>
        <w:bidi/>
        <w:jc w:val="both"/>
        <w:rPr>
          <w:rFonts w:cs="David" w:hint="cs"/>
          <w:rtl/>
        </w:rPr>
      </w:pPr>
      <w:r w:rsidRPr="00A330A0">
        <w:rPr>
          <w:rFonts w:cs="David" w:hint="cs"/>
          <w:u w:val="single"/>
          <w:rtl/>
        </w:rPr>
        <w:t>היו"ר דוד טל:</w:t>
      </w:r>
    </w:p>
    <w:p w14:paraId="7AD99790" w14:textId="77777777" w:rsidR="00A330A0" w:rsidRPr="00A330A0" w:rsidRDefault="00A330A0" w:rsidP="00A330A0">
      <w:pPr>
        <w:bidi/>
        <w:jc w:val="both"/>
        <w:rPr>
          <w:rFonts w:cs="David" w:hint="cs"/>
          <w:rtl/>
        </w:rPr>
      </w:pPr>
    </w:p>
    <w:p w14:paraId="08987969" w14:textId="77777777" w:rsidR="00A330A0" w:rsidRPr="00A330A0" w:rsidRDefault="00A330A0" w:rsidP="00A330A0">
      <w:pPr>
        <w:bidi/>
        <w:jc w:val="both"/>
        <w:rPr>
          <w:rFonts w:cs="David" w:hint="cs"/>
          <w:rtl/>
        </w:rPr>
      </w:pPr>
      <w:r w:rsidRPr="00A330A0">
        <w:rPr>
          <w:rFonts w:cs="David" w:hint="cs"/>
          <w:rtl/>
        </w:rPr>
        <w:tab/>
        <w:t xml:space="preserve">אני לא רוצה להיכנס למהות, אחרת לא נסיים. השאלה היא, האם את מקבלת את זה שהיא דחופה? </w:t>
      </w:r>
    </w:p>
    <w:p w14:paraId="5C765BA1" w14:textId="77777777" w:rsidR="00A330A0" w:rsidRPr="00A330A0" w:rsidRDefault="00A330A0" w:rsidP="00A330A0">
      <w:pPr>
        <w:bidi/>
        <w:jc w:val="both"/>
        <w:rPr>
          <w:rFonts w:cs="David" w:hint="cs"/>
          <w:rtl/>
        </w:rPr>
      </w:pPr>
    </w:p>
    <w:p w14:paraId="43A608F4"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53B24DD5" w14:textId="77777777" w:rsidR="00A330A0" w:rsidRPr="00A330A0" w:rsidRDefault="00A330A0" w:rsidP="00A330A0">
      <w:pPr>
        <w:pStyle w:val="Heading5"/>
        <w:rPr>
          <w:rFonts w:hint="cs"/>
          <w:sz w:val="24"/>
          <w:rtl/>
        </w:rPr>
      </w:pPr>
    </w:p>
    <w:p w14:paraId="7A60D25F" w14:textId="77777777" w:rsidR="00A330A0" w:rsidRPr="00A330A0" w:rsidRDefault="00A330A0" w:rsidP="00A330A0">
      <w:pPr>
        <w:bidi/>
        <w:jc w:val="both"/>
        <w:rPr>
          <w:rFonts w:cs="David" w:hint="cs"/>
          <w:rtl/>
        </w:rPr>
      </w:pPr>
      <w:r w:rsidRPr="00A330A0">
        <w:rPr>
          <w:rFonts w:cs="David" w:hint="cs"/>
          <w:rtl/>
        </w:rPr>
        <w:tab/>
        <w:t xml:space="preserve">אני לא נכנסת למהות בכלל. </w:t>
      </w:r>
    </w:p>
    <w:p w14:paraId="6F737939" w14:textId="77777777" w:rsidR="00A330A0" w:rsidRPr="00A330A0" w:rsidRDefault="00A330A0" w:rsidP="00A330A0">
      <w:pPr>
        <w:bidi/>
        <w:jc w:val="both"/>
        <w:rPr>
          <w:rFonts w:cs="David" w:hint="cs"/>
          <w:rtl/>
        </w:rPr>
      </w:pPr>
    </w:p>
    <w:p w14:paraId="3BFE8382" w14:textId="77777777" w:rsidR="00A330A0" w:rsidRPr="00A330A0" w:rsidRDefault="00A330A0" w:rsidP="00A330A0">
      <w:pPr>
        <w:bidi/>
        <w:jc w:val="both"/>
        <w:rPr>
          <w:rFonts w:cs="David" w:hint="cs"/>
          <w:rtl/>
        </w:rPr>
      </w:pPr>
      <w:r w:rsidRPr="00A330A0">
        <w:rPr>
          <w:rFonts w:cs="David" w:hint="cs"/>
          <w:u w:val="single"/>
          <w:rtl/>
        </w:rPr>
        <w:t>רונית תירוש:</w:t>
      </w:r>
    </w:p>
    <w:p w14:paraId="2E07D92F" w14:textId="77777777" w:rsidR="00A330A0" w:rsidRPr="00A330A0" w:rsidRDefault="00A330A0" w:rsidP="00A330A0">
      <w:pPr>
        <w:bidi/>
        <w:jc w:val="both"/>
        <w:rPr>
          <w:rFonts w:cs="David" w:hint="cs"/>
          <w:rtl/>
        </w:rPr>
      </w:pPr>
    </w:p>
    <w:p w14:paraId="7E23BA6F" w14:textId="77777777" w:rsidR="00A330A0" w:rsidRPr="00A330A0" w:rsidRDefault="00A330A0" w:rsidP="00A330A0">
      <w:pPr>
        <w:bidi/>
        <w:jc w:val="both"/>
        <w:rPr>
          <w:rFonts w:cs="David" w:hint="cs"/>
          <w:rtl/>
        </w:rPr>
      </w:pPr>
      <w:r w:rsidRPr="00A330A0">
        <w:rPr>
          <w:rFonts w:cs="David" w:hint="cs"/>
          <w:rtl/>
        </w:rPr>
        <w:tab/>
        <w:t xml:space="preserve"> את כן מדברת על המהות, את אומרת שהיא סותרת. </w:t>
      </w:r>
    </w:p>
    <w:p w14:paraId="3BB436C6" w14:textId="77777777" w:rsidR="00A330A0" w:rsidRDefault="00A330A0" w:rsidP="00A330A0">
      <w:pPr>
        <w:bidi/>
        <w:jc w:val="both"/>
        <w:rPr>
          <w:rFonts w:cs="David" w:hint="cs"/>
          <w:rtl/>
        </w:rPr>
      </w:pPr>
    </w:p>
    <w:p w14:paraId="0BA62CEA" w14:textId="77777777" w:rsidR="00A330A0" w:rsidRDefault="00A330A0" w:rsidP="00A330A0">
      <w:pPr>
        <w:bidi/>
        <w:jc w:val="both"/>
        <w:rPr>
          <w:rFonts w:cs="David" w:hint="cs"/>
          <w:rtl/>
        </w:rPr>
      </w:pPr>
    </w:p>
    <w:p w14:paraId="0115BE77" w14:textId="77777777" w:rsidR="00A330A0" w:rsidRDefault="00A330A0" w:rsidP="00A330A0">
      <w:pPr>
        <w:bidi/>
        <w:jc w:val="both"/>
        <w:rPr>
          <w:rFonts w:cs="David" w:hint="cs"/>
          <w:rtl/>
        </w:rPr>
      </w:pPr>
    </w:p>
    <w:p w14:paraId="3A388A36" w14:textId="77777777" w:rsidR="00A330A0" w:rsidRDefault="00A330A0" w:rsidP="00A330A0">
      <w:pPr>
        <w:bidi/>
        <w:jc w:val="both"/>
        <w:rPr>
          <w:rFonts w:cs="David" w:hint="cs"/>
          <w:rtl/>
        </w:rPr>
      </w:pPr>
    </w:p>
    <w:p w14:paraId="261B0F30" w14:textId="77777777" w:rsidR="00A330A0" w:rsidRPr="00A330A0" w:rsidRDefault="00A330A0" w:rsidP="00A330A0">
      <w:pPr>
        <w:bidi/>
        <w:jc w:val="both"/>
        <w:rPr>
          <w:rFonts w:cs="David" w:hint="cs"/>
          <w:rtl/>
        </w:rPr>
      </w:pPr>
    </w:p>
    <w:p w14:paraId="77227402" w14:textId="77777777" w:rsidR="00A330A0" w:rsidRPr="00A330A0" w:rsidRDefault="00A330A0" w:rsidP="00A330A0">
      <w:pPr>
        <w:bidi/>
        <w:jc w:val="both"/>
        <w:rPr>
          <w:rFonts w:cs="David" w:hint="cs"/>
          <w:rtl/>
        </w:rPr>
      </w:pPr>
      <w:r w:rsidRPr="00A330A0">
        <w:rPr>
          <w:rFonts w:cs="David" w:hint="cs"/>
          <w:u w:val="single"/>
          <w:rtl/>
        </w:rPr>
        <w:t>היו"ר דוד טל:</w:t>
      </w:r>
    </w:p>
    <w:p w14:paraId="7FC96D2E" w14:textId="77777777" w:rsidR="00A330A0" w:rsidRPr="00A330A0" w:rsidRDefault="00A330A0" w:rsidP="00A330A0">
      <w:pPr>
        <w:bidi/>
        <w:jc w:val="both"/>
        <w:rPr>
          <w:rFonts w:cs="David" w:hint="cs"/>
          <w:rtl/>
        </w:rPr>
      </w:pPr>
    </w:p>
    <w:p w14:paraId="6D6E72AC" w14:textId="77777777" w:rsidR="00A330A0" w:rsidRPr="00A330A0" w:rsidRDefault="00A330A0" w:rsidP="00A330A0">
      <w:pPr>
        <w:bidi/>
        <w:jc w:val="both"/>
        <w:rPr>
          <w:rFonts w:cs="David" w:hint="cs"/>
          <w:rtl/>
        </w:rPr>
      </w:pPr>
      <w:r w:rsidRPr="00A330A0">
        <w:rPr>
          <w:rFonts w:cs="David" w:hint="cs"/>
          <w:rtl/>
        </w:rPr>
        <w:tab/>
        <w:t>את אומרת שהיא נוגדת את הצעת החוק שלך.</w:t>
      </w:r>
    </w:p>
    <w:p w14:paraId="41321F27"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3AE1FFF2" w14:textId="77777777" w:rsidR="00A330A0" w:rsidRPr="00A330A0" w:rsidRDefault="00A330A0" w:rsidP="00A330A0">
      <w:pPr>
        <w:pStyle w:val="Heading5"/>
        <w:rPr>
          <w:rFonts w:hint="cs"/>
          <w:sz w:val="24"/>
          <w:rtl/>
        </w:rPr>
      </w:pPr>
    </w:p>
    <w:p w14:paraId="0B24CC85" w14:textId="77777777" w:rsidR="00A330A0" w:rsidRPr="00A330A0" w:rsidRDefault="00A330A0" w:rsidP="00A330A0">
      <w:pPr>
        <w:bidi/>
        <w:jc w:val="both"/>
        <w:rPr>
          <w:rFonts w:cs="David" w:hint="cs"/>
          <w:rtl/>
        </w:rPr>
      </w:pPr>
      <w:r w:rsidRPr="00A330A0">
        <w:rPr>
          <w:rFonts w:cs="David" w:hint="cs"/>
          <w:rtl/>
        </w:rPr>
        <w:tab/>
        <w:t xml:space="preserve"> מטרת הבקשה לפטור מחובת הנחה היא להיצמד, ולכפות עלינו הצטרפות ודיון משותף. דיון משותף עושים על הצעות דומות. הצעה זו שונה במהותה, בתכליתה. היא משנה חוק שונה בספר החוקים. אני כמובן לא מתערבת בהצעות חוק של חברי כנסת אחרים, אני מצביעה על-פי צו מצפוני. זכותם לקדם גם הצעות שאיני מסכימה איתן. אבל, אני חושבת שהניסיון לכפות עלינו היצמדות בעל כורחנו, הוא מעשה שהוא נוגד את הנורמות של הקיום יום יומי שלנו כאן, ויש בו טעם לפגום שזו תכלית הבקשה לפטור מחובת הנחה. אני מאוד מבקשת מכל חברי כאן שיחשבו על עצמם במקרה הזה אם הם היו רוצים שמישהו יסתפח אליהם בכוח בהצעה שנוגדת את ההצעה המקורית שהם התכוונו אליה מלכתחילה, ויתמכו כאן, ורק מהסיבה הזאת ולא מסיבות של תוכן ההצעה, בי ובחבר הכנסת סער, ויצביעו נגד בקשת הפטור הזאת שאני ממש </w:t>
      </w:r>
      <w:proofErr w:type="spellStart"/>
      <w:r w:rsidRPr="00A330A0">
        <w:rPr>
          <w:rFonts w:cs="David" w:hint="cs"/>
          <w:rtl/>
        </w:rPr>
        <w:t>ממש</w:t>
      </w:r>
      <w:proofErr w:type="spellEnd"/>
      <w:r w:rsidRPr="00A330A0">
        <w:rPr>
          <w:rFonts w:cs="David" w:hint="cs"/>
          <w:rtl/>
        </w:rPr>
        <w:t xml:space="preserve"> בנסיבות האלה מסתייגת ממנה, ואף רואה אותה באופן אישי בעין לא יפה.</w:t>
      </w:r>
    </w:p>
    <w:p w14:paraId="1DC6C97C" w14:textId="77777777" w:rsidR="00A330A0" w:rsidRPr="00A330A0" w:rsidRDefault="00A330A0" w:rsidP="00A330A0">
      <w:pPr>
        <w:bidi/>
        <w:jc w:val="both"/>
        <w:rPr>
          <w:rFonts w:cs="David" w:hint="cs"/>
          <w:rtl/>
        </w:rPr>
      </w:pPr>
    </w:p>
    <w:p w14:paraId="6E2C523E" w14:textId="77777777" w:rsidR="00A330A0" w:rsidRPr="00A330A0" w:rsidRDefault="00A330A0" w:rsidP="00A330A0">
      <w:pPr>
        <w:bidi/>
        <w:jc w:val="both"/>
        <w:rPr>
          <w:rFonts w:cs="David" w:hint="cs"/>
          <w:rtl/>
        </w:rPr>
      </w:pPr>
      <w:r w:rsidRPr="00A330A0">
        <w:rPr>
          <w:rFonts w:cs="David" w:hint="cs"/>
          <w:u w:val="single"/>
          <w:rtl/>
        </w:rPr>
        <w:t>רונית תירוש:</w:t>
      </w:r>
    </w:p>
    <w:p w14:paraId="355BF734" w14:textId="77777777" w:rsidR="00A330A0" w:rsidRPr="00A330A0" w:rsidRDefault="00A330A0" w:rsidP="00A330A0">
      <w:pPr>
        <w:bidi/>
        <w:jc w:val="both"/>
        <w:rPr>
          <w:rFonts w:cs="David" w:hint="cs"/>
          <w:rtl/>
        </w:rPr>
      </w:pPr>
    </w:p>
    <w:p w14:paraId="24276846" w14:textId="77777777" w:rsidR="00A330A0" w:rsidRPr="00A330A0" w:rsidRDefault="00A330A0" w:rsidP="00A330A0">
      <w:pPr>
        <w:bidi/>
        <w:jc w:val="both"/>
        <w:rPr>
          <w:rFonts w:cs="David" w:hint="cs"/>
          <w:rtl/>
        </w:rPr>
      </w:pPr>
      <w:r w:rsidRPr="00A330A0">
        <w:rPr>
          <w:rFonts w:cs="David" w:hint="cs"/>
          <w:rtl/>
        </w:rPr>
        <w:tab/>
        <w:t xml:space="preserve">אני רוצה להשיב להערות שנשמעו כאן. ראשית, הלוביסטים אין להם שום דריסת רגל בהצעת החוק שלי. </w:t>
      </w:r>
    </w:p>
    <w:p w14:paraId="16D80BDD" w14:textId="77777777" w:rsidR="00A330A0" w:rsidRPr="00A330A0" w:rsidRDefault="00A330A0" w:rsidP="00A330A0">
      <w:pPr>
        <w:bidi/>
        <w:jc w:val="both"/>
        <w:rPr>
          <w:rFonts w:cs="David" w:hint="cs"/>
          <w:rtl/>
        </w:rPr>
      </w:pPr>
    </w:p>
    <w:p w14:paraId="794BED3B" w14:textId="77777777" w:rsidR="00A330A0" w:rsidRPr="00A330A0" w:rsidRDefault="00A330A0" w:rsidP="00A330A0">
      <w:pPr>
        <w:bidi/>
        <w:jc w:val="both"/>
        <w:rPr>
          <w:rFonts w:cs="David" w:hint="cs"/>
          <w:rtl/>
        </w:rPr>
      </w:pPr>
      <w:r w:rsidRPr="00A330A0">
        <w:rPr>
          <w:rFonts w:cs="David" w:hint="cs"/>
          <w:u w:val="single"/>
          <w:rtl/>
        </w:rPr>
        <w:t>היו"ר דוד טל:</w:t>
      </w:r>
    </w:p>
    <w:p w14:paraId="70D8E95D" w14:textId="77777777" w:rsidR="00A330A0" w:rsidRPr="00A330A0" w:rsidRDefault="00A330A0" w:rsidP="00A330A0">
      <w:pPr>
        <w:bidi/>
        <w:jc w:val="both"/>
        <w:rPr>
          <w:rFonts w:cs="David" w:hint="cs"/>
          <w:rtl/>
        </w:rPr>
      </w:pPr>
    </w:p>
    <w:p w14:paraId="4C7D9B95" w14:textId="77777777" w:rsidR="00A330A0" w:rsidRPr="00A330A0" w:rsidRDefault="00A330A0" w:rsidP="00A330A0">
      <w:pPr>
        <w:bidi/>
        <w:jc w:val="both"/>
        <w:rPr>
          <w:rFonts w:cs="David" w:hint="cs"/>
          <w:rtl/>
        </w:rPr>
      </w:pPr>
      <w:r w:rsidRPr="00A330A0">
        <w:rPr>
          <w:rFonts w:cs="David" w:hint="cs"/>
          <w:rtl/>
        </w:rPr>
        <w:tab/>
        <w:t xml:space="preserve">זו תשובה לחבר הכנסת אבו </w:t>
      </w:r>
      <w:proofErr w:type="spellStart"/>
      <w:r w:rsidRPr="00A330A0">
        <w:rPr>
          <w:rFonts w:cs="David" w:hint="cs"/>
          <w:rtl/>
        </w:rPr>
        <w:t>וילן</w:t>
      </w:r>
      <w:proofErr w:type="spellEnd"/>
      <w:r w:rsidRPr="00A330A0">
        <w:rPr>
          <w:rFonts w:cs="David" w:hint="cs"/>
          <w:rtl/>
        </w:rPr>
        <w:t xml:space="preserve">. </w:t>
      </w:r>
      <w:r w:rsidRPr="00A330A0">
        <w:rPr>
          <w:rFonts w:cs="David" w:hint="cs"/>
          <w:rtl/>
        </w:rPr>
        <w:tab/>
      </w:r>
    </w:p>
    <w:p w14:paraId="09C67448" w14:textId="77777777" w:rsidR="00A330A0" w:rsidRPr="00A330A0" w:rsidRDefault="00A330A0" w:rsidP="00A330A0">
      <w:pPr>
        <w:bidi/>
        <w:jc w:val="both"/>
        <w:rPr>
          <w:rFonts w:cs="David" w:hint="cs"/>
          <w:rtl/>
        </w:rPr>
      </w:pPr>
    </w:p>
    <w:p w14:paraId="1D6796C5" w14:textId="77777777" w:rsidR="00A330A0" w:rsidRPr="00A330A0" w:rsidRDefault="00A330A0" w:rsidP="00A330A0">
      <w:pPr>
        <w:bidi/>
        <w:jc w:val="both"/>
        <w:rPr>
          <w:rFonts w:cs="David" w:hint="cs"/>
          <w:rtl/>
        </w:rPr>
      </w:pPr>
      <w:r w:rsidRPr="00A330A0">
        <w:rPr>
          <w:rFonts w:cs="David" w:hint="cs"/>
          <w:u w:val="single"/>
          <w:rtl/>
        </w:rPr>
        <w:t>רונית תירוש:</w:t>
      </w:r>
    </w:p>
    <w:p w14:paraId="2A0FC847" w14:textId="77777777" w:rsidR="00A330A0" w:rsidRPr="00A330A0" w:rsidRDefault="00A330A0" w:rsidP="00A330A0">
      <w:pPr>
        <w:bidi/>
        <w:jc w:val="both"/>
        <w:rPr>
          <w:rFonts w:cs="David" w:hint="cs"/>
          <w:rtl/>
        </w:rPr>
      </w:pPr>
    </w:p>
    <w:p w14:paraId="3A8314EC" w14:textId="77777777" w:rsidR="00A330A0" w:rsidRPr="00A330A0" w:rsidRDefault="00A330A0" w:rsidP="00A330A0">
      <w:pPr>
        <w:bidi/>
        <w:jc w:val="both"/>
        <w:rPr>
          <w:rFonts w:cs="David" w:hint="cs"/>
          <w:rtl/>
        </w:rPr>
      </w:pPr>
      <w:r w:rsidRPr="00A330A0">
        <w:rPr>
          <w:rFonts w:cs="David" w:hint="cs"/>
          <w:rtl/>
        </w:rPr>
        <w:tab/>
        <w:t xml:space="preserve"> אני אמרתי בשקיפות מלאה שלפני למעלה מחודש ישבתי עם פרופ' </w:t>
      </w:r>
      <w:proofErr w:type="spellStart"/>
      <w:r w:rsidRPr="00A330A0">
        <w:rPr>
          <w:rFonts w:cs="David" w:hint="cs"/>
          <w:rtl/>
        </w:rPr>
        <w:t>אסא</w:t>
      </w:r>
      <w:proofErr w:type="spellEnd"/>
      <w:r w:rsidRPr="00A330A0">
        <w:rPr>
          <w:rFonts w:cs="David" w:hint="cs"/>
          <w:rtl/>
        </w:rPr>
        <w:t xml:space="preserve"> כשר, הרעיון בא מצידו. אהבתי את הרעיון, ולכן הגשנו את ההצעה הזאת, ממש מבלי לדעת אפילו שמתבשלת הצעה דומה, לא דומה, בעניין הלוביסטים או השדלנים. </w:t>
      </w:r>
    </w:p>
    <w:p w14:paraId="51C6865D" w14:textId="77777777" w:rsidR="00A330A0" w:rsidRPr="00A330A0" w:rsidRDefault="00A330A0" w:rsidP="00A330A0">
      <w:pPr>
        <w:bidi/>
        <w:jc w:val="both"/>
        <w:rPr>
          <w:rFonts w:cs="David" w:hint="cs"/>
          <w:rtl/>
        </w:rPr>
      </w:pPr>
    </w:p>
    <w:p w14:paraId="481D7573" w14:textId="77777777" w:rsidR="00A330A0" w:rsidRPr="00A330A0" w:rsidRDefault="00A330A0" w:rsidP="00A330A0">
      <w:pPr>
        <w:bidi/>
        <w:jc w:val="both"/>
        <w:rPr>
          <w:rFonts w:cs="David" w:hint="cs"/>
          <w:rtl/>
        </w:rPr>
      </w:pPr>
      <w:r w:rsidRPr="00A330A0">
        <w:rPr>
          <w:rFonts w:cs="David" w:hint="cs"/>
          <w:rtl/>
        </w:rPr>
        <w:tab/>
        <w:t xml:space="preserve">לטיעוניו של  חבר הכנסת גדעון סער - קיבלתי את הטיעון כבר מהדיון הקודם, ולכן הוצאתי את נוסח הקוד כפי שחשבנו שזה יהיה נכון. זה ייקבע בחקיקת משנה, בתקנות, בסיוע של יושבת ראש הכנסת, ובשיתוף השדלנים, כפי שנעשה בכל מקרה של עיצוב קוד אתי לגוף כזה ואחר.  קוד אתי לכשעצמו הוא דבר ראוי ונכון. </w:t>
      </w:r>
    </w:p>
    <w:p w14:paraId="2D2FAA8C" w14:textId="77777777" w:rsidR="00A330A0" w:rsidRPr="00A330A0" w:rsidRDefault="00A330A0" w:rsidP="00A330A0">
      <w:pPr>
        <w:bidi/>
        <w:jc w:val="both"/>
        <w:rPr>
          <w:rFonts w:cs="David" w:hint="cs"/>
          <w:rtl/>
        </w:rPr>
      </w:pPr>
    </w:p>
    <w:p w14:paraId="18AE9AAC" w14:textId="77777777" w:rsidR="00A330A0" w:rsidRPr="00A330A0" w:rsidRDefault="00A330A0" w:rsidP="00A330A0">
      <w:pPr>
        <w:bidi/>
        <w:ind w:firstLine="567"/>
        <w:jc w:val="both"/>
        <w:rPr>
          <w:rFonts w:cs="David" w:hint="cs"/>
          <w:rtl/>
        </w:rPr>
      </w:pPr>
      <w:r w:rsidRPr="00A330A0">
        <w:rPr>
          <w:rFonts w:cs="David" w:hint="cs"/>
          <w:rtl/>
        </w:rPr>
        <w:t xml:space="preserve">אני עוזבת כרגע את מהות החוק משום זה לא הדיון, אבל כשם שמצאתם טיעונים שמצדיקים פטור מחובת הנחה לגוף הזה של השדלנים, וחשבתם שזה דחוף, אז גם אם זה לא שווה ולא דומה, ולא משלים, וכן סותר, עדיין אותם טיעונים עומדים גם  לזכותי כאן. </w:t>
      </w:r>
    </w:p>
    <w:p w14:paraId="7D707BD7" w14:textId="77777777" w:rsidR="00A330A0" w:rsidRPr="00A330A0" w:rsidRDefault="00A330A0" w:rsidP="00A330A0">
      <w:pPr>
        <w:bidi/>
        <w:jc w:val="both"/>
        <w:rPr>
          <w:rFonts w:cs="David" w:hint="cs"/>
          <w:rtl/>
        </w:rPr>
      </w:pPr>
    </w:p>
    <w:p w14:paraId="5F4BF29F" w14:textId="77777777" w:rsidR="00A330A0" w:rsidRPr="00A330A0" w:rsidRDefault="00A330A0" w:rsidP="00A330A0">
      <w:pPr>
        <w:bidi/>
        <w:jc w:val="both"/>
        <w:rPr>
          <w:rFonts w:cs="David" w:hint="cs"/>
          <w:rtl/>
        </w:rPr>
      </w:pPr>
      <w:r w:rsidRPr="00A330A0">
        <w:rPr>
          <w:rFonts w:cs="David" w:hint="cs"/>
          <w:rtl/>
        </w:rPr>
        <w:tab/>
        <w:t>מאחר ואני רואה פה התנהלות - ואני לא אתבטא בגסות ובבוטות - אבל בהחלט התנהגות לא ראויה של שידול של איומים, של מה לא - - -</w:t>
      </w:r>
    </w:p>
    <w:p w14:paraId="7FA79FFD" w14:textId="77777777" w:rsidR="00A330A0" w:rsidRPr="00A330A0" w:rsidRDefault="00A330A0" w:rsidP="00A330A0">
      <w:pPr>
        <w:bidi/>
        <w:jc w:val="both"/>
        <w:rPr>
          <w:rFonts w:cs="David" w:hint="cs"/>
          <w:rtl/>
        </w:rPr>
      </w:pPr>
    </w:p>
    <w:p w14:paraId="5CB1B222" w14:textId="77777777" w:rsidR="00A330A0" w:rsidRPr="00A330A0" w:rsidRDefault="00A330A0" w:rsidP="00A330A0">
      <w:pPr>
        <w:bidi/>
        <w:jc w:val="both"/>
        <w:rPr>
          <w:rFonts w:cs="David" w:hint="cs"/>
          <w:rtl/>
        </w:rPr>
      </w:pPr>
      <w:r w:rsidRPr="00A330A0">
        <w:rPr>
          <w:rFonts w:cs="David" w:hint="cs"/>
          <w:u w:val="single"/>
          <w:rtl/>
        </w:rPr>
        <w:t>היו"ר דוד טל:</w:t>
      </w:r>
    </w:p>
    <w:p w14:paraId="280B9AB2" w14:textId="77777777" w:rsidR="00A330A0" w:rsidRPr="00A330A0" w:rsidRDefault="00A330A0" w:rsidP="00A330A0">
      <w:pPr>
        <w:bidi/>
        <w:jc w:val="both"/>
        <w:rPr>
          <w:rFonts w:cs="David" w:hint="cs"/>
          <w:rtl/>
        </w:rPr>
      </w:pPr>
      <w:r w:rsidRPr="00A330A0">
        <w:rPr>
          <w:rFonts w:cs="David" w:hint="cs"/>
          <w:rtl/>
        </w:rPr>
        <w:tab/>
        <w:t xml:space="preserve">רבותי, לא צריך לכעוס אם זה יעבור, ולא צריך לכעוס אם זה לא יעבור.  השולחן הזה הוא שולחן פוליטי, והוא יקבל החלטה. </w:t>
      </w:r>
    </w:p>
    <w:p w14:paraId="603A580F" w14:textId="77777777" w:rsidR="00A330A0" w:rsidRPr="00A330A0" w:rsidRDefault="00A330A0" w:rsidP="00A330A0">
      <w:pPr>
        <w:bidi/>
        <w:jc w:val="both"/>
        <w:rPr>
          <w:rFonts w:cs="David" w:hint="cs"/>
          <w:rtl/>
        </w:rPr>
      </w:pPr>
    </w:p>
    <w:p w14:paraId="39511689" w14:textId="77777777" w:rsidR="00A330A0" w:rsidRPr="00A330A0" w:rsidRDefault="00A330A0" w:rsidP="00A330A0">
      <w:pPr>
        <w:bidi/>
        <w:jc w:val="both"/>
        <w:rPr>
          <w:rFonts w:cs="David" w:hint="cs"/>
          <w:rtl/>
        </w:rPr>
      </w:pPr>
      <w:r w:rsidRPr="00A330A0">
        <w:rPr>
          <w:rFonts w:cs="David" w:hint="cs"/>
          <w:u w:val="single"/>
          <w:rtl/>
        </w:rPr>
        <w:t>רונית תירוש:</w:t>
      </w:r>
    </w:p>
    <w:p w14:paraId="76DA4C80" w14:textId="77777777" w:rsidR="00A330A0" w:rsidRPr="00A330A0" w:rsidRDefault="00A330A0" w:rsidP="00A330A0">
      <w:pPr>
        <w:bidi/>
        <w:jc w:val="both"/>
        <w:rPr>
          <w:rFonts w:cs="David" w:hint="cs"/>
          <w:rtl/>
        </w:rPr>
      </w:pPr>
      <w:r w:rsidRPr="00A330A0">
        <w:rPr>
          <w:rFonts w:cs="David" w:hint="cs"/>
          <w:rtl/>
        </w:rPr>
        <w:tab/>
        <w:t xml:space="preserve">אותם חברי כנסת שמצאו טיעונים מדוע ראוי להביא את זה בפטור מחובת הנחה, בדיוק אותם טיעונים יכולים להצדיק גם את הבקשה שלי כרגע. </w:t>
      </w:r>
    </w:p>
    <w:p w14:paraId="2FB5B653" w14:textId="77777777" w:rsidR="00A330A0" w:rsidRPr="00A330A0" w:rsidRDefault="00A330A0" w:rsidP="00A330A0">
      <w:pPr>
        <w:bidi/>
        <w:jc w:val="both"/>
        <w:rPr>
          <w:rFonts w:cs="David" w:hint="cs"/>
          <w:rtl/>
        </w:rPr>
      </w:pPr>
    </w:p>
    <w:p w14:paraId="69205050" w14:textId="77777777" w:rsidR="00A330A0" w:rsidRDefault="00A330A0" w:rsidP="00A330A0">
      <w:pPr>
        <w:bidi/>
        <w:jc w:val="both"/>
        <w:rPr>
          <w:rFonts w:cs="David" w:hint="cs"/>
          <w:rtl/>
        </w:rPr>
      </w:pPr>
      <w:r w:rsidRPr="00A330A0">
        <w:rPr>
          <w:rFonts w:cs="David" w:hint="cs"/>
          <w:rtl/>
        </w:rPr>
        <w:tab/>
        <w:t xml:space="preserve">אני מבקשת לא להעלות את זה להצבעה. אני חושבת שיש פה אנשים שראוי שאני אדבר אל השכל הישר שלהם. אולי אני אצליח לשכנע אותם בצדקת טיעוני ובקשתי. </w:t>
      </w:r>
    </w:p>
    <w:p w14:paraId="17B5F5D1" w14:textId="77777777" w:rsidR="00A330A0" w:rsidRPr="00A330A0" w:rsidRDefault="00A330A0" w:rsidP="00A330A0">
      <w:pPr>
        <w:bidi/>
        <w:jc w:val="both"/>
        <w:rPr>
          <w:rFonts w:cs="David" w:hint="cs"/>
          <w:rtl/>
        </w:rPr>
      </w:pPr>
    </w:p>
    <w:p w14:paraId="3AA403DB" w14:textId="77777777" w:rsidR="00A330A0" w:rsidRDefault="00A330A0" w:rsidP="00A330A0">
      <w:pPr>
        <w:bidi/>
        <w:jc w:val="both"/>
        <w:rPr>
          <w:rFonts w:cs="David" w:hint="cs"/>
          <w:rtl/>
        </w:rPr>
      </w:pPr>
      <w:r w:rsidRPr="00A330A0">
        <w:rPr>
          <w:rFonts w:cs="David" w:hint="cs"/>
          <w:u w:val="single"/>
          <w:rtl/>
        </w:rPr>
        <w:t>היו"ר דוד טל:</w:t>
      </w:r>
    </w:p>
    <w:p w14:paraId="4134B37D" w14:textId="77777777" w:rsidR="00A330A0" w:rsidRPr="00A330A0" w:rsidRDefault="00A330A0" w:rsidP="00A330A0">
      <w:pPr>
        <w:bidi/>
        <w:jc w:val="both"/>
        <w:rPr>
          <w:rFonts w:cs="David" w:hint="cs"/>
          <w:rtl/>
        </w:rPr>
      </w:pPr>
      <w:r w:rsidRPr="00A330A0">
        <w:rPr>
          <w:rFonts w:cs="David" w:hint="cs"/>
          <w:rtl/>
        </w:rPr>
        <w:tab/>
        <w:t xml:space="preserve">תודה  רבה, אנחנו עוברים לנושא הבא. </w:t>
      </w:r>
    </w:p>
    <w:p w14:paraId="1DD68E77" w14:textId="77777777" w:rsidR="00A330A0" w:rsidRPr="00A330A0" w:rsidRDefault="00A330A0" w:rsidP="00A330A0">
      <w:pPr>
        <w:bidi/>
        <w:jc w:val="both"/>
        <w:rPr>
          <w:rFonts w:cs="David" w:hint="cs"/>
          <w:rtl/>
        </w:rPr>
      </w:pPr>
    </w:p>
    <w:p w14:paraId="4B242CB8" w14:textId="77777777" w:rsidR="00A330A0" w:rsidRPr="00A330A0" w:rsidRDefault="00A330A0" w:rsidP="00A330A0">
      <w:pPr>
        <w:bidi/>
        <w:jc w:val="both"/>
        <w:rPr>
          <w:rFonts w:cs="David" w:hint="cs"/>
          <w:rtl/>
        </w:rPr>
      </w:pPr>
    </w:p>
    <w:p w14:paraId="45D45F3E" w14:textId="77777777" w:rsidR="00A330A0" w:rsidRPr="00A330A0" w:rsidRDefault="00A330A0" w:rsidP="00A330A0">
      <w:pPr>
        <w:bidi/>
        <w:jc w:val="both"/>
        <w:rPr>
          <w:rFonts w:cs="David" w:hint="cs"/>
          <w:rtl/>
        </w:rPr>
      </w:pPr>
      <w:r w:rsidRPr="00A330A0">
        <w:rPr>
          <w:rFonts w:cs="David" w:hint="cs"/>
          <w:rtl/>
        </w:rPr>
        <w:tab/>
      </w:r>
    </w:p>
    <w:p w14:paraId="7F56A38A" w14:textId="77777777" w:rsidR="00A330A0" w:rsidRPr="00A330A0" w:rsidRDefault="00A330A0" w:rsidP="00A330A0">
      <w:pPr>
        <w:tabs>
          <w:tab w:val="left" w:pos="1221"/>
        </w:tabs>
        <w:bidi/>
        <w:jc w:val="center"/>
        <w:rPr>
          <w:rFonts w:cs="David" w:hint="cs"/>
          <w:b/>
          <w:bCs/>
          <w:u w:val="single"/>
          <w:rtl/>
        </w:rPr>
      </w:pPr>
      <w:r w:rsidRPr="00A330A0">
        <w:rPr>
          <w:rFonts w:cs="David" w:hint="cs"/>
          <w:rtl/>
        </w:rPr>
        <w:t xml:space="preserve">ד. </w:t>
      </w:r>
      <w:r w:rsidRPr="00A330A0">
        <w:rPr>
          <w:rFonts w:cs="David" w:hint="cs"/>
          <w:b/>
          <w:bCs/>
          <w:u w:val="single"/>
          <w:rtl/>
        </w:rPr>
        <w:t>קביעת מסגרת הדיון להודעת הממשלה כדלקמן:</w:t>
      </w:r>
    </w:p>
    <w:p w14:paraId="39CCD30E"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1. בהתאם לסעיף 31(ג) לחוק-יסוד: הממשלה, להקים משרד חדש אשר</w:t>
      </w:r>
    </w:p>
    <w:p w14:paraId="01C9858C"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ייקרא "המשרד לשירות דת"</w:t>
      </w:r>
    </w:p>
    <w:p w14:paraId="2B150DF3"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2. בהתאם לסעיף 31(א) לחוק-יסוד: הממשלה, לקבוע כי השר יצחק כהן</w:t>
      </w:r>
    </w:p>
    <w:p w14:paraId="61C4DEB2"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יעמוד בראש המשרד לשירותי דת</w:t>
      </w:r>
    </w:p>
    <w:p w14:paraId="58A04514"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3. לפי סעיף 31(ב) לחוק יסוד:</w:t>
      </w:r>
      <w:r w:rsidRPr="00A330A0">
        <w:rPr>
          <w:rFonts w:cs="David" w:hint="cs"/>
          <w:b/>
          <w:bCs/>
          <w:u w:val="single"/>
        </w:rPr>
        <w:t xml:space="preserve"> </w:t>
      </w:r>
      <w:r w:rsidRPr="00A330A0">
        <w:rPr>
          <w:rFonts w:cs="David" w:hint="cs"/>
          <w:b/>
          <w:bCs/>
          <w:u w:val="single"/>
          <w:rtl/>
        </w:rPr>
        <w:t>הממשלה, להעביר לשר לשירותי דת</w:t>
      </w:r>
    </w:p>
    <w:p w14:paraId="1786F81E" w14:textId="77777777" w:rsidR="00A330A0" w:rsidRPr="00A330A0" w:rsidRDefault="00A330A0" w:rsidP="00A330A0">
      <w:pPr>
        <w:tabs>
          <w:tab w:val="left" w:pos="1221"/>
        </w:tabs>
        <w:bidi/>
        <w:jc w:val="center"/>
        <w:rPr>
          <w:rFonts w:cs="David" w:hint="cs"/>
          <w:b/>
          <w:bCs/>
          <w:u w:val="single"/>
          <w:rtl/>
        </w:rPr>
      </w:pPr>
      <w:r w:rsidRPr="00A330A0">
        <w:rPr>
          <w:rFonts w:cs="David" w:hint="cs"/>
          <w:b/>
          <w:bCs/>
          <w:u w:val="single"/>
          <w:rtl/>
        </w:rPr>
        <w:t>סמכויות הנתונות לראש הממשלה</w:t>
      </w:r>
    </w:p>
    <w:p w14:paraId="2FE9674C" w14:textId="77777777" w:rsidR="00A330A0" w:rsidRPr="00A330A0" w:rsidRDefault="00A330A0" w:rsidP="00A330A0">
      <w:pPr>
        <w:tabs>
          <w:tab w:val="left" w:pos="1221"/>
        </w:tabs>
        <w:bidi/>
        <w:jc w:val="both"/>
        <w:rPr>
          <w:rFonts w:cs="David" w:hint="cs"/>
          <w:b/>
          <w:bCs/>
          <w:u w:val="single"/>
          <w:rtl/>
        </w:rPr>
      </w:pPr>
    </w:p>
    <w:p w14:paraId="282CA4A1" w14:textId="77777777" w:rsidR="00A330A0" w:rsidRPr="00A330A0" w:rsidRDefault="00A330A0" w:rsidP="00A330A0">
      <w:pPr>
        <w:tabs>
          <w:tab w:val="left" w:pos="1221"/>
        </w:tabs>
        <w:bidi/>
        <w:jc w:val="both"/>
        <w:rPr>
          <w:rFonts w:cs="David" w:hint="cs"/>
          <w:b/>
          <w:bCs/>
          <w:u w:val="single"/>
          <w:rtl/>
        </w:rPr>
      </w:pPr>
    </w:p>
    <w:p w14:paraId="53B47C0B" w14:textId="77777777" w:rsidR="00A330A0" w:rsidRPr="00A330A0" w:rsidRDefault="00A330A0" w:rsidP="00A330A0">
      <w:pPr>
        <w:bidi/>
        <w:jc w:val="both"/>
        <w:rPr>
          <w:rFonts w:cs="David" w:hint="cs"/>
          <w:rtl/>
        </w:rPr>
      </w:pPr>
      <w:r w:rsidRPr="00A330A0">
        <w:rPr>
          <w:rFonts w:cs="David" w:hint="cs"/>
          <w:u w:val="single"/>
          <w:rtl/>
        </w:rPr>
        <w:t>היו"ר דוד טל:</w:t>
      </w:r>
    </w:p>
    <w:p w14:paraId="4E079DBE" w14:textId="77777777" w:rsidR="00A330A0" w:rsidRPr="00A330A0" w:rsidRDefault="00A330A0" w:rsidP="00A330A0">
      <w:pPr>
        <w:tabs>
          <w:tab w:val="left" w:pos="1221"/>
        </w:tabs>
        <w:bidi/>
        <w:jc w:val="both"/>
        <w:rPr>
          <w:rFonts w:cs="David" w:hint="cs"/>
          <w:u w:val="single"/>
          <w:rtl/>
        </w:rPr>
      </w:pPr>
    </w:p>
    <w:p w14:paraId="153B638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הנושא הבא הוא קביעת מסגרת הדיון להודעת הממשלה כדלקמן: 1.  בהתאם לסעיף 31(ג) לחוק-יסוד: הממשלה, להקים משרד חדש אשר ייקרא "המשרד לשירות דת" 2. בהתאם לסעיף 31(א) לחוק-יסוד: הממשלה, לקבוע כי השר יצחק כהן יעמוד בראש המשרד לשירותי דת. 3. לפי סעיף 31(ב) לחוק יסוד:</w:t>
      </w:r>
      <w:r w:rsidRPr="00A330A0">
        <w:rPr>
          <w:rFonts w:cs="David" w:hint="cs"/>
        </w:rPr>
        <w:t xml:space="preserve"> </w:t>
      </w:r>
      <w:r w:rsidRPr="00A330A0">
        <w:rPr>
          <w:rFonts w:cs="David" w:hint="cs"/>
          <w:rtl/>
        </w:rPr>
        <w:t xml:space="preserve">הממשלה, להעביר לשר לשירותי דת סמכויות הנתונות לראש הממשלה. </w:t>
      </w:r>
    </w:p>
    <w:p w14:paraId="226531C5" w14:textId="77777777" w:rsidR="00A330A0" w:rsidRPr="00A330A0" w:rsidRDefault="00A330A0" w:rsidP="00A330A0">
      <w:pPr>
        <w:tabs>
          <w:tab w:val="left" w:pos="512"/>
          <w:tab w:val="left" w:pos="1221"/>
        </w:tabs>
        <w:bidi/>
        <w:jc w:val="both"/>
        <w:rPr>
          <w:rFonts w:cs="David" w:hint="cs"/>
          <w:rtl/>
        </w:rPr>
      </w:pPr>
    </w:p>
    <w:p w14:paraId="1F33073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רבותי, אני אבקש לקבל את ההתייחסות שלכם לנושאים הללו - קביעת מסגרת דיון במליאה.  אפשר דיון סיעתי, אפשר לבקש דיון אישי. אפשר להגיע למשהו מוסכם כמו בהצבעות אי-אמון,  שלוש דקות, ועשר דקות. </w:t>
      </w:r>
    </w:p>
    <w:p w14:paraId="03A9A39A" w14:textId="77777777" w:rsidR="00A330A0" w:rsidRPr="00A330A0" w:rsidRDefault="00A330A0" w:rsidP="00A330A0">
      <w:pPr>
        <w:tabs>
          <w:tab w:val="left" w:pos="512"/>
          <w:tab w:val="left" w:pos="1221"/>
        </w:tabs>
        <w:bidi/>
        <w:jc w:val="both"/>
        <w:rPr>
          <w:rFonts w:cs="David" w:hint="cs"/>
          <w:rtl/>
        </w:rPr>
      </w:pPr>
    </w:p>
    <w:p w14:paraId="1DF608C3"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02BAF510" w14:textId="77777777" w:rsidR="00A330A0" w:rsidRPr="00A330A0" w:rsidRDefault="00A330A0" w:rsidP="00A330A0">
      <w:pPr>
        <w:bidi/>
        <w:jc w:val="both"/>
        <w:rPr>
          <w:rFonts w:cs="David" w:hint="cs"/>
          <w:u w:val="single"/>
          <w:rtl/>
        </w:rPr>
      </w:pPr>
    </w:p>
    <w:p w14:paraId="5958209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צריך להיות דיון סיעתי, ונראה לי חמש דקות.  חמש דקות זה זמן סביר, לא שלוש ולא עשר. </w:t>
      </w:r>
    </w:p>
    <w:p w14:paraId="24E6CFB2" w14:textId="77777777" w:rsidR="00A330A0" w:rsidRPr="00A330A0" w:rsidRDefault="00A330A0" w:rsidP="00A330A0">
      <w:pPr>
        <w:tabs>
          <w:tab w:val="left" w:pos="512"/>
          <w:tab w:val="left" w:pos="1221"/>
        </w:tabs>
        <w:bidi/>
        <w:jc w:val="both"/>
        <w:rPr>
          <w:rFonts w:cs="David" w:hint="cs"/>
          <w:rtl/>
        </w:rPr>
      </w:pPr>
    </w:p>
    <w:p w14:paraId="45BAA8CB" w14:textId="77777777" w:rsidR="00A330A0" w:rsidRPr="00A330A0" w:rsidRDefault="00A330A0" w:rsidP="00A330A0">
      <w:pPr>
        <w:bidi/>
        <w:jc w:val="both"/>
        <w:rPr>
          <w:rFonts w:cs="David" w:hint="cs"/>
          <w:rtl/>
        </w:rPr>
      </w:pPr>
      <w:r w:rsidRPr="00A330A0">
        <w:rPr>
          <w:rFonts w:cs="David" w:hint="cs"/>
          <w:u w:val="single"/>
          <w:rtl/>
        </w:rPr>
        <w:t>נסים זאב:</w:t>
      </w:r>
    </w:p>
    <w:p w14:paraId="24EA5860" w14:textId="77777777" w:rsidR="00A330A0" w:rsidRPr="00A330A0" w:rsidRDefault="00A330A0" w:rsidP="00A330A0">
      <w:pPr>
        <w:bidi/>
        <w:jc w:val="both"/>
        <w:rPr>
          <w:rFonts w:cs="David" w:hint="cs"/>
          <w:rtl/>
        </w:rPr>
      </w:pPr>
    </w:p>
    <w:p w14:paraId="4D4D328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ארבע דקות.</w:t>
      </w:r>
    </w:p>
    <w:p w14:paraId="2598C5E8" w14:textId="77777777" w:rsidR="00A330A0" w:rsidRPr="00A330A0" w:rsidRDefault="00A330A0" w:rsidP="00A330A0">
      <w:pPr>
        <w:tabs>
          <w:tab w:val="left" w:pos="512"/>
          <w:tab w:val="left" w:pos="1221"/>
        </w:tabs>
        <w:bidi/>
        <w:jc w:val="both"/>
        <w:rPr>
          <w:rFonts w:cs="David" w:hint="cs"/>
          <w:rtl/>
        </w:rPr>
      </w:pPr>
    </w:p>
    <w:p w14:paraId="70ED0CBA" w14:textId="77777777" w:rsidR="00A330A0" w:rsidRPr="00A330A0" w:rsidRDefault="00A330A0" w:rsidP="00A330A0">
      <w:pPr>
        <w:bidi/>
        <w:jc w:val="both"/>
        <w:rPr>
          <w:rFonts w:cs="David" w:hint="cs"/>
          <w:rtl/>
        </w:rPr>
      </w:pPr>
      <w:r w:rsidRPr="00A330A0">
        <w:rPr>
          <w:rFonts w:cs="David" w:hint="cs"/>
          <w:u w:val="single"/>
          <w:rtl/>
        </w:rPr>
        <w:t>היו"ר דוד טל:</w:t>
      </w:r>
    </w:p>
    <w:p w14:paraId="510E254B" w14:textId="77777777" w:rsidR="00A330A0" w:rsidRPr="00A330A0" w:rsidRDefault="00A330A0" w:rsidP="00A330A0">
      <w:pPr>
        <w:tabs>
          <w:tab w:val="left" w:pos="1221"/>
        </w:tabs>
        <w:bidi/>
        <w:jc w:val="both"/>
        <w:rPr>
          <w:rFonts w:cs="David" w:hint="cs"/>
          <w:u w:val="single"/>
          <w:rtl/>
        </w:rPr>
      </w:pPr>
    </w:p>
    <w:p w14:paraId="26B9937A" w14:textId="77777777" w:rsidR="00A330A0" w:rsidRPr="00A330A0" w:rsidRDefault="00A330A0" w:rsidP="00A330A0">
      <w:pPr>
        <w:tabs>
          <w:tab w:val="left" w:pos="1221"/>
        </w:tabs>
        <w:bidi/>
        <w:jc w:val="both"/>
        <w:rPr>
          <w:rFonts w:cs="David" w:hint="cs"/>
          <w:rtl/>
        </w:rPr>
      </w:pPr>
      <w:r w:rsidRPr="00A330A0">
        <w:rPr>
          <w:rFonts w:cs="David" w:hint="cs"/>
          <w:rtl/>
        </w:rPr>
        <w:t xml:space="preserve">         מה אומרת הקואליציה? </w:t>
      </w:r>
    </w:p>
    <w:p w14:paraId="385B7202" w14:textId="77777777" w:rsidR="00A330A0" w:rsidRPr="00A330A0" w:rsidRDefault="00A330A0" w:rsidP="00A330A0">
      <w:pPr>
        <w:tabs>
          <w:tab w:val="left" w:pos="1221"/>
        </w:tabs>
        <w:bidi/>
        <w:jc w:val="both"/>
        <w:rPr>
          <w:rFonts w:cs="David" w:hint="cs"/>
          <w:rtl/>
        </w:rPr>
      </w:pPr>
    </w:p>
    <w:p w14:paraId="27318388" w14:textId="77777777" w:rsidR="00A330A0" w:rsidRPr="00A330A0" w:rsidRDefault="00A330A0" w:rsidP="00A330A0">
      <w:pPr>
        <w:tabs>
          <w:tab w:val="left" w:pos="1221"/>
        </w:tabs>
        <w:bidi/>
        <w:jc w:val="both"/>
        <w:rPr>
          <w:rFonts w:cs="David" w:hint="cs"/>
          <w:u w:val="single"/>
          <w:rtl/>
        </w:rPr>
      </w:pPr>
      <w:r w:rsidRPr="00A330A0">
        <w:rPr>
          <w:rFonts w:cs="David" w:hint="cs"/>
          <w:u w:val="single"/>
          <w:rtl/>
        </w:rPr>
        <w:t>קריאה:</w:t>
      </w:r>
    </w:p>
    <w:p w14:paraId="318FB2DA" w14:textId="77777777" w:rsidR="00A330A0" w:rsidRPr="00A330A0" w:rsidRDefault="00A330A0" w:rsidP="00A330A0">
      <w:pPr>
        <w:tabs>
          <w:tab w:val="left" w:pos="1221"/>
        </w:tabs>
        <w:bidi/>
        <w:jc w:val="both"/>
        <w:rPr>
          <w:rFonts w:cs="David" w:hint="cs"/>
          <w:rtl/>
        </w:rPr>
      </w:pPr>
    </w:p>
    <w:p w14:paraId="70CD22BE" w14:textId="77777777" w:rsidR="00A330A0" w:rsidRPr="00A330A0" w:rsidRDefault="00A330A0" w:rsidP="00A330A0">
      <w:pPr>
        <w:tabs>
          <w:tab w:val="left" w:pos="654"/>
          <w:tab w:val="left" w:pos="1221"/>
        </w:tabs>
        <w:bidi/>
        <w:jc w:val="both"/>
        <w:rPr>
          <w:rFonts w:cs="David" w:hint="cs"/>
          <w:rtl/>
        </w:rPr>
      </w:pPr>
      <w:r w:rsidRPr="00A330A0">
        <w:rPr>
          <w:rFonts w:cs="David" w:hint="cs"/>
          <w:rtl/>
        </w:rPr>
        <w:tab/>
        <w:t xml:space="preserve">סיעתי - חמש דקות. </w:t>
      </w:r>
    </w:p>
    <w:p w14:paraId="08BAD328" w14:textId="77777777" w:rsidR="00A330A0" w:rsidRPr="00A330A0" w:rsidRDefault="00A330A0" w:rsidP="00A330A0">
      <w:pPr>
        <w:tabs>
          <w:tab w:val="left" w:pos="654"/>
          <w:tab w:val="left" w:pos="1221"/>
        </w:tabs>
        <w:bidi/>
        <w:jc w:val="both"/>
        <w:rPr>
          <w:rFonts w:cs="David" w:hint="cs"/>
          <w:rtl/>
        </w:rPr>
      </w:pPr>
    </w:p>
    <w:p w14:paraId="02434A07" w14:textId="77777777" w:rsidR="00A330A0" w:rsidRPr="00A330A0" w:rsidRDefault="00A330A0" w:rsidP="00A330A0">
      <w:pPr>
        <w:bidi/>
        <w:jc w:val="both"/>
        <w:rPr>
          <w:rFonts w:cs="David" w:hint="cs"/>
          <w:rtl/>
        </w:rPr>
      </w:pPr>
      <w:r w:rsidRPr="00A330A0">
        <w:rPr>
          <w:rFonts w:cs="David" w:hint="cs"/>
          <w:u w:val="single"/>
          <w:rtl/>
        </w:rPr>
        <w:t>נסים זאב:</w:t>
      </w:r>
    </w:p>
    <w:p w14:paraId="6A7B8D43" w14:textId="77777777" w:rsidR="00A330A0" w:rsidRPr="00A330A0" w:rsidRDefault="00A330A0" w:rsidP="00A330A0">
      <w:pPr>
        <w:bidi/>
        <w:jc w:val="both"/>
        <w:rPr>
          <w:rFonts w:cs="David" w:hint="cs"/>
          <w:rtl/>
        </w:rPr>
      </w:pPr>
    </w:p>
    <w:p w14:paraId="20E72F51" w14:textId="77777777" w:rsidR="00A330A0" w:rsidRPr="00A330A0" w:rsidRDefault="00A330A0" w:rsidP="00A330A0">
      <w:pPr>
        <w:tabs>
          <w:tab w:val="left" w:pos="654"/>
          <w:tab w:val="left" w:pos="1221"/>
        </w:tabs>
        <w:bidi/>
        <w:jc w:val="both"/>
        <w:rPr>
          <w:rFonts w:cs="David" w:hint="cs"/>
          <w:rtl/>
        </w:rPr>
      </w:pPr>
      <w:r w:rsidRPr="00A330A0">
        <w:rPr>
          <w:rFonts w:cs="David" w:hint="cs"/>
          <w:rtl/>
        </w:rPr>
        <w:tab/>
        <w:t xml:space="preserve"> ארבע דקות, בשביל מה חמש?</w:t>
      </w:r>
    </w:p>
    <w:p w14:paraId="600EF716" w14:textId="77777777" w:rsidR="00A330A0" w:rsidRPr="00A330A0" w:rsidRDefault="00A330A0" w:rsidP="00A330A0">
      <w:pPr>
        <w:tabs>
          <w:tab w:val="left" w:pos="654"/>
          <w:tab w:val="left" w:pos="1221"/>
        </w:tabs>
        <w:bidi/>
        <w:jc w:val="both"/>
        <w:rPr>
          <w:rFonts w:cs="David" w:hint="cs"/>
          <w:rtl/>
        </w:rPr>
      </w:pPr>
    </w:p>
    <w:p w14:paraId="3929FDD4"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1AFB8B01" w14:textId="77777777" w:rsidR="00A330A0" w:rsidRPr="00A330A0" w:rsidRDefault="00A330A0" w:rsidP="00A330A0">
      <w:pPr>
        <w:bidi/>
        <w:jc w:val="both"/>
        <w:rPr>
          <w:rFonts w:cs="David" w:hint="cs"/>
          <w:u w:val="single"/>
          <w:rtl/>
        </w:rPr>
      </w:pPr>
    </w:p>
    <w:p w14:paraId="3F1068CD" w14:textId="77777777" w:rsidR="00A330A0" w:rsidRPr="00A330A0" w:rsidRDefault="00A330A0" w:rsidP="00A330A0">
      <w:pPr>
        <w:tabs>
          <w:tab w:val="left" w:pos="654"/>
          <w:tab w:val="left" w:pos="1221"/>
        </w:tabs>
        <w:bidi/>
        <w:jc w:val="both"/>
        <w:rPr>
          <w:rFonts w:cs="David" w:hint="cs"/>
          <w:rtl/>
        </w:rPr>
      </w:pPr>
      <w:r w:rsidRPr="00A330A0">
        <w:rPr>
          <w:rFonts w:cs="David" w:hint="cs"/>
          <w:rtl/>
        </w:rPr>
        <w:tab/>
        <w:t xml:space="preserve">אגב,  אי אפשר לרדת בהודעות סיעות בלי הסכמה של כולם,  מכמה? </w:t>
      </w:r>
    </w:p>
    <w:p w14:paraId="7391463A" w14:textId="77777777" w:rsidR="00A330A0" w:rsidRPr="00A330A0" w:rsidRDefault="00A330A0" w:rsidP="00A330A0">
      <w:pPr>
        <w:tabs>
          <w:tab w:val="left" w:pos="654"/>
          <w:tab w:val="left" w:pos="1221"/>
        </w:tabs>
        <w:bidi/>
        <w:jc w:val="both"/>
        <w:rPr>
          <w:rFonts w:cs="David" w:hint="cs"/>
          <w:rtl/>
        </w:rPr>
      </w:pPr>
    </w:p>
    <w:p w14:paraId="27402365"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629AAB23" w14:textId="77777777" w:rsidR="00A330A0" w:rsidRPr="00A330A0" w:rsidRDefault="00A330A0" w:rsidP="00A330A0">
      <w:pPr>
        <w:bidi/>
        <w:jc w:val="both"/>
        <w:rPr>
          <w:rFonts w:cs="David" w:hint="cs"/>
          <w:i/>
          <w:iCs/>
          <w:rtl/>
        </w:rPr>
      </w:pPr>
    </w:p>
    <w:p w14:paraId="62A44890" w14:textId="77777777" w:rsidR="00A330A0" w:rsidRPr="00A330A0" w:rsidRDefault="00A330A0" w:rsidP="00A330A0">
      <w:pPr>
        <w:tabs>
          <w:tab w:val="left" w:pos="654"/>
          <w:tab w:val="left" w:pos="1221"/>
        </w:tabs>
        <w:bidi/>
        <w:jc w:val="both"/>
        <w:rPr>
          <w:rFonts w:cs="David" w:hint="cs"/>
          <w:rtl/>
        </w:rPr>
      </w:pPr>
      <w:r w:rsidRPr="00A330A0">
        <w:rPr>
          <w:rFonts w:cs="David" w:hint="cs"/>
          <w:i/>
          <w:iCs/>
          <w:rtl/>
        </w:rPr>
        <w:tab/>
      </w:r>
      <w:r w:rsidRPr="00A330A0">
        <w:rPr>
          <w:rFonts w:cs="David" w:hint="cs"/>
          <w:rtl/>
        </w:rPr>
        <w:t xml:space="preserve">חמש דקות. </w:t>
      </w:r>
    </w:p>
    <w:p w14:paraId="538096E6" w14:textId="77777777" w:rsidR="00A330A0" w:rsidRPr="00A330A0" w:rsidRDefault="00A330A0" w:rsidP="00A330A0">
      <w:pPr>
        <w:tabs>
          <w:tab w:val="left" w:pos="654"/>
          <w:tab w:val="left" w:pos="1221"/>
        </w:tabs>
        <w:bidi/>
        <w:jc w:val="both"/>
        <w:rPr>
          <w:rFonts w:cs="David" w:hint="cs"/>
          <w:rtl/>
        </w:rPr>
      </w:pPr>
    </w:p>
    <w:p w14:paraId="0729E68D"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6D7E5F66" w14:textId="77777777" w:rsidR="00A330A0" w:rsidRPr="00A330A0" w:rsidRDefault="00A330A0" w:rsidP="00A330A0">
      <w:pPr>
        <w:bidi/>
        <w:jc w:val="both"/>
        <w:rPr>
          <w:rFonts w:cs="David" w:hint="cs"/>
          <w:u w:val="single"/>
          <w:rtl/>
        </w:rPr>
      </w:pPr>
    </w:p>
    <w:p w14:paraId="241EC464" w14:textId="77777777" w:rsidR="00A330A0" w:rsidRPr="00A330A0" w:rsidRDefault="00A330A0" w:rsidP="00A330A0">
      <w:pPr>
        <w:tabs>
          <w:tab w:val="left" w:pos="654"/>
          <w:tab w:val="left" w:pos="1221"/>
        </w:tabs>
        <w:bidi/>
        <w:jc w:val="both"/>
        <w:rPr>
          <w:rFonts w:cs="David" w:hint="cs"/>
          <w:rtl/>
        </w:rPr>
      </w:pPr>
      <w:r w:rsidRPr="00A330A0">
        <w:rPr>
          <w:rFonts w:cs="David" w:hint="cs"/>
          <w:rtl/>
        </w:rPr>
        <w:tab/>
        <w:t xml:space="preserve">מחמש מינימום.  אם זה בסדר - זה בסדר. </w:t>
      </w:r>
    </w:p>
    <w:p w14:paraId="4B60FF61" w14:textId="77777777" w:rsidR="00A330A0" w:rsidRDefault="00A330A0" w:rsidP="00A330A0">
      <w:pPr>
        <w:tabs>
          <w:tab w:val="left" w:pos="654"/>
          <w:tab w:val="left" w:pos="1221"/>
        </w:tabs>
        <w:bidi/>
        <w:jc w:val="both"/>
        <w:rPr>
          <w:rFonts w:cs="David" w:hint="cs"/>
          <w:rtl/>
        </w:rPr>
      </w:pPr>
    </w:p>
    <w:p w14:paraId="6331F7EA" w14:textId="77777777" w:rsidR="00A330A0" w:rsidRDefault="00A330A0" w:rsidP="00A330A0">
      <w:pPr>
        <w:tabs>
          <w:tab w:val="left" w:pos="654"/>
          <w:tab w:val="left" w:pos="1221"/>
        </w:tabs>
        <w:bidi/>
        <w:jc w:val="both"/>
        <w:rPr>
          <w:rFonts w:cs="David" w:hint="cs"/>
          <w:rtl/>
        </w:rPr>
      </w:pPr>
    </w:p>
    <w:p w14:paraId="0F00B762" w14:textId="77777777" w:rsidR="00A330A0" w:rsidRDefault="00A330A0" w:rsidP="00A330A0">
      <w:pPr>
        <w:tabs>
          <w:tab w:val="left" w:pos="654"/>
          <w:tab w:val="left" w:pos="1221"/>
        </w:tabs>
        <w:bidi/>
        <w:jc w:val="both"/>
        <w:rPr>
          <w:rFonts w:cs="David" w:hint="cs"/>
          <w:rtl/>
        </w:rPr>
      </w:pPr>
    </w:p>
    <w:p w14:paraId="2987E93E" w14:textId="77777777" w:rsidR="00A330A0" w:rsidRPr="00A330A0" w:rsidRDefault="00A330A0" w:rsidP="00A330A0">
      <w:pPr>
        <w:tabs>
          <w:tab w:val="left" w:pos="654"/>
          <w:tab w:val="left" w:pos="1221"/>
        </w:tabs>
        <w:bidi/>
        <w:jc w:val="both"/>
        <w:rPr>
          <w:rFonts w:cs="David" w:hint="cs"/>
          <w:rtl/>
        </w:rPr>
      </w:pPr>
    </w:p>
    <w:p w14:paraId="5E0BC3AB" w14:textId="77777777" w:rsidR="00A330A0" w:rsidRPr="00A330A0" w:rsidRDefault="00A330A0" w:rsidP="00A330A0">
      <w:pPr>
        <w:bidi/>
        <w:jc w:val="both"/>
        <w:rPr>
          <w:rFonts w:cs="David" w:hint="cs"/>
          <w:rtl/>
        </w:rPr>
      </w:pPr>
      <w:r w:rsidRPr="00A330A0">
        <w:rPr>
          <w:rFonts w:cs="David" w:hint="cs"/>
          <w:u w:val="single"/>
          <w:rtl/>
        </w:rPr>
        <w:t>היו"ר דוד טל:</w:t>
      </w:r>
    </w:p>
    <w:p w14:paraId="045E504A" w14:textId="77777777" w:rsidR="00A330A0" w:rsidRPr="00A330A0" w:rsidRDefault="00A330A0" w:rsidP="00A330A0">
      <w:pPr>
        <w:tabs>
          <w:tab w:val="left" w:pos="654"/>
          <w:tab w:val="left" w:pos="1221"/>
        </w:tabs>
        <w:bidi/>
        <w:jc w:val="both"/>
        <w:rPr>
          <w:rFonts w:cs="David" w:hint="cs"/>
          <w:rtl/>
        </w:rPr>
      </w:pPr>
    </w:p>
    <w:p w14:paraId="313AE03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על דעת כל הנוכחים מי בעד לקבוע חמש דקות כדיון סיעתי, ירים את ידו? מי נגד? מי נמנע?</w:t>
      </w:r>
    </w:p>
    <w:p w14:paraId="3AB80302" w14:textId="77777777" w:rsidR="00A330A0" w:rsidRPr="00A330A0" w:rsidRDefault="00A330A0" w:rsidP="00A330A0">
      <w:pPr>
        <w:tabs>
          <w:tab w:val="left" w:pos="512"/>
          <w:tab w:val="left" w:pos="1221"/>
        </w:tabs>
        <w:bidi/>
        <w:jc w:val="both"/>
        <w:rPr>
          <w:rFonts w:cs="David" w:hint="cs"/>
          <w:rtl/>
        </w:rPr>
      </w:pPr>
    </w:p>
    <w:p w14:paraId="40582E95" w14:textId="77777777" w:rsidR="00A330A0" w:rsidRPr="00A330A0" w:rsidRDefault="00A330A0" w:rsidP="00A330A0">
      <w:pPr>
        <w:tabs>
          <w:tab w:val="left" w:pos="512"/>
          <w:tab w:val="left" w:pos="1221"/>
        </w:tabs>
        <w:bidi/>
        <w:jc w:val="both"/>
        <w:rPr>
          <w:rFonts w:cs="David" w:hint="cs"/>
          <w:rtl/>
        </w:rPr>
      </w:pPr>
      <w:r w:rsidRPr="00A330A0">
        <w:rPr>
          <w:rFonts w:cs="David" w:hint="cs"/>
          <w:rtl/>
        </w:rPr>
        <w:t>ה צ ב ע ה</w:t>
      </w:r>
    </w:p>
    <w:p w14:paraId="11FFCF37" w14:textId="77777777" w:rsidR="00A330A0" w:rsidRPr="00A330A0" w:rsidRDefault="00A330A0" w:rsidP="00A330A0">
      <w:pPr>
        <w:tabs>
          <w:tab w:val="left" w:pos="512"/>
          <w:tab w:val="left" w:pos="1221"/>
        </w:tabs>
        <w:bidi/>
        <w:jc w:val="both"/>
        <w:rPr>
          <w:rFonts w:cs="David" w:hint="cs"/>
          <w:rtl/>
        </w:rPr>
      </w:pPr>
      <w:r w:rsidRPr="00A330A0">
        <w:rPr>
          <w:rFonts w:cs="David" w:hint="cs"/>
          <w:rtl/>
        </w:rPr>
        <w:t>קביעת מסגרת הדיון להודעת הממשלה של חמש דקות  לדיון סיעתי אושרה.</w:t>
      </w:r>
    </w:p>
    <w:p w14:paraId="1DBD3697" w14:textId="77777777" w:rsidR="00A330A0" w:rsidRPr="00A330A0" w:rsidRDefault="00A330A0" w:rsidP="00A330A0">
      <w:pPr>
        <w:bidi/>
        <w:jc w:val="both"/>
        <w:rPr>
          <w:rFonts w:cs="David" w:hint="cs"/>
          <w:u w:val="single"/>
          <w:rtl/>
        </w:rPr>
      </w:pPr>
    </w:p>
    <w:p w14:paraId="7EE40EE0" w14:textId="77777777" w:rsidR="00A330A0" w:rsidRPr="00A330A0" w:rsidRDefault="00A330A0" w:rsidP="00A330A0">
      <w:pPr>
        <w:bidi/>
        <w:jc w:val="both"/>
        <w:rPr>
          <w:rFonts w:cs="David" w:hint="cs"/>
          <w:rtl/>
        </w:rPr>
      </w:pPr>
      <w:r w:rsidRPr="00A330A0">
        <w:rPr>
          <w:rFonts w:cs="David" w:hint="cs"/>
          <w:u w:val="single"/>
          <w:rtl/>
        </w:rPr>
        <w:t>היו"ר דוד טל:</w:t>
      </w:r>
    </w:p>
    <w:p w14:paraId="0E1BA748" w14:textId="77777777" w:rsidR="00A330A0" w:rsidRPr="00A330A0" w:rsidRDefault="00A330A0" w:rsidP="00A330A0">
      <w:pPr>
        <w:tabs>
          <w:tab w:val="left" w:pos="1221"/>
        </w:tabs>
        <w:bidi/>
        <w:jc w:val="both"/>
        <w:rPr>
          <w:rFonts w:cs="David" w:hint="cs"/>
          <w:rtl/>
        </w:rPr>
      </w:pPr>
    </w:p>
    <w:p w14:paraId="55ED2B0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ברוב קולות, פה אחד, הוכרע שיהיה דיון סיעתי בין חמש דקות.</w:t>
      </w:r>
    </w:p>
    <w:p w14:paraId="06989C64" w14:textId="77777777" w:rsidR="00A330A0" w:rsidRPr="00A330A0" w:rsidRDefault="00A330A0" w:rsidP="00A330A0">
      <w:pPr>
        <w:tabs>
          <w:tab w:val="left" w:pos="512"/>
          <w:tab w:val="left" w:pos="1221"/>
        </w:tabs>
        <w:bidi/>
        <w:jc w:val="both"/>
        <w:rPr>
          <w:rFonts w:cs="David" w:hint="cs"/>
          <w:rtl/>
        </w:rPr>
      </w:pPr>
    </w:p>
    <w:p w14:paraId="27B44A92" w14:textId="77777777" w:rsidR="00A330A0" w:rsidRPr="00A330A0" w:rsidRDefault="00A330A0" w:rsidP="00A330A0">
      <w:pPr>
        <w:tabs>
          <w:tab w:val="left" w:pos="512"/>
          <w:tab w:val="left" w:pos="1221"/>
        </w:tabs>
        <w:bidi/>
        <w:jc w:val="both"/>
        <w:rPr>
          <w:rFonts w:cs="David" w:hint="cs"/>
          <w:rtl/>
        </w:rPr>
      </w:pPr>
    </w:p>
    <w:p w14:paraId="4A9D9D41" w14:textId="77777777" w:rsidR="00A330A0" w:rsidRPr="00A330A0" w:rsidRDefault="00A330A0" w:rsidP="00A330A0">
      <w:pPr>
        <w:tabs>
          <w:tab w:val="left" w:pos="512"/>
          <w:tab w:val="left" w:pos="1221"/>
        </w:tabs>
        <w:bidi/>
        <w:jc w:val="both"/>
        <w:rPr>
          <w:rFonts w:cs="David" w:hint="cs"/>
          <w:rtl/>
        </w:rPr>
      </w:pPr>
    </w:p>
    <w:p w14:paraId="1BA694C4" w14:textId="77777777" w:rsidR="00A330A0" w:rsidRPr="00A330A0" w:rsidRDefault="00A330A0" w:rsidP="00A330A0">
      <w:pPr>
        <w:tabs>
          <w:tab w:val="left" w:pos="512"/>
          <w:tab w:val="left" w:pos="1221"/>
        </w:tabs>
        <w:bidi/>
        <w:jc w:val="both"/>
        <w:rPr>
          <w:rFonts w:cs="David" w:hint="cs"/>
          <w:rtl/>
        </w:rPr>
      </w:pPr>
    </w:p>
    <w:p w14:paraId="60A5E7FC" w14:textId="77777777" w:rsidR="00A330A0" w:rsidRPr="00A330A0" w:rsidRDefault="00A330A0" w:rsidP="00A330A0">
      <w:pPr>
        <w:tabs>
          <w:tab w:val="left" w:pos="512"/>
          <w:tab w:val="left" w:pos="1221"/>
        </w:tabs>
        <w:bidi/>
        <w:jc w:val="both"/>
        <w:rPr>
          <w:rFonts w:cs="David" w:hint="cs"/>
          <w:rtl/>
        </w:rPr>
      </w:pPr>
    </w:p>
    <w:p w14:paraId="57C1A502" w14:textId="77777777" w:rsidR="00A330A0" w:rsidRPr="00A330A0" w:rsidRDefault="00A330A0" w:rsidP="00A330A0">
      <w:pPr>
        <w:tabs>
          <w:tab w:val="left" w:pos="512"/>
          <w:tab w:val="left" w:pos="1221"/>
        </w:tabs>
        <w:bidi/>
        <w:jc w:val="both"/>
        <w:rPr>
          <w:rFonts w:cs="David" w:hint="cs"/>
          <w:rtl/>
        </w:rPr>
      </w:pPr>
    </w:p>
    <w:p w14:paraId="3AE41E3C" w14:textId="77777777" w:rsidR="00A330A0" w:rsidRPr="00A330A0" w:rsidRDefault="00A330A0" w:rsidP="00A330A0">
      <w:pPr>
        <w:tabs>
          <w:tab w:val="left" w:pos="512"/>
          <w:tab w:val="left" w:pos="1221"/>
        </w:tabs>
        <w:bidi/>
        <w:jc w:val="both"/>
        <w:rPr>
          <w:rFonts w:cs="David" w:hint="cs"/>
          <w:rtl/>
        </w:rPr>
      </w:pPr>
    </w:p>
    <w:p w14:paraId="5C68BBD6" w14:textId="77777777" w:rsidR="00A330A0" w:rsidRPr="00A330A0" w:rsidRDefault="00A330A0" w:rsidP="00A330A0">
      <w:pPr>
        <w:tabs>
          <w:tab w:val="left" w:pos="512"/>
          <w:tab w:val="left" w:pos="1221"/>
        </w:tabs>
        <w:bidi/>
        <w:jc w:val="both"/>
        <w:rPr>
          <w:rFonts w:cs="David" w:hint="cs"/>
          <w:rtl/>
        </w:rPr>
      </w:pPr>
    </w:p>
    <w:p w14:paraId="38FAEAFE" w14:textId="77777777" w:rsidR="00A330A0" w:rsidRPr="00A330A0" w:rsidRDefault="00A330A0" w:rsidP="00A330A0">
      <w:pPr>
        <w:tabs>
          <w:tab w:val="left" w:pos="512"/>
          <w:tab w:val="left" w:pos="1221"/>
        </w:tabs>
        <w:bidi/>
        <w:jc w:val="both"/>
        <w:rPr>
          <w:rFonts w:cs="David" w:hint="cs"/>
          <w:rtl/>
        </w:rPr>
      </w:pPr>
    </w:p>
    <w:p w14:paraId="0D15DB7B" w14:textId="77777777" w:rsidR="00A330A0" w:rsidRDefault="00A330A0" w:rsidP="00A330A0">
      <w:pPr>
        <w:tabs>
          <w:tab w:val="left" w:pos="512"/>
          <w:tab w:val="left" w:pos="1221"/>
        </w:tabs>
        <w:bidi/>
        <w:jc w:val="both"/>
        <w:rPr>
          <w:rFonts w:cs="David" w:hint="cs"/>
          <w:rtl/>
        </w:rPr>
      </w:pPr>
    </w:p>
    <w:p w14:paraId="1A91C2EC" w14:textId="77777777" w:rsidR="00A330A0" w:rsidRDefault="00A330A0" w:rsidP="00A330A0">
      <w:pPr>
        <w:tabs>
          <w:tab w:val="left" w:pos="512"/>
          <w:tab w:val="left" w:pos="1221"/>
        </w:tabs>
        <w:bidi/>
        <w:jc w:val="both"/>
        <w:rPr>
          <w:rFonts w:cs="David" w:hint="cs"/>
          <w:rtl/>
        </w:rPr>
      </w:pPr>
    </w:p>
    <w:p w14:paraId="64EF84EA" w14:textId="77777777" w:rsidR="00A330A0" w:rsidRDefault="00A330A0" w:rsidP="00A330A0">
      <w:pPr>
        <w:tabs>
          <w:tab w:val="left" w:pos="512"/>
          <w:tab w:val="left" w:pos="1221"/>
        </w:tabs>
        <w:bidi/>
        <w:jc w:val="both"/>
        <w:rPr>
          <w:rFonts w:cs="David" w:hint="cs"/>
          <w:rtl/>
        </w:rPr>
      </w:pPr>
    </w:p>
    <w:p w14:paraId="53CAF327" w14:textId="77777777" w:rsidR="00A330A0" w:rsidRDefault="00A330A0" w:rsidP="00A330A0">
      <w:pPr>
        <w:tabs>
          <w:tab w:val="left" w:pos="512"/>
          <w:tab w:val="left" w:pos="1221"/>
        </w:tabs>
        <w:bidi/>
        <w:jc w:val="both"/>
        <w:rPr>
          <w:rFonts w:cs="David" w:hint="cs"/>
          <w:rtl/>
        </w:rPr>
      </w:pPr>
    </w:p>
    <w:p w14:paraId="2BDEF975" w14:textId="77777777" w:rsidR="00A330A0" w:rsidRDefault="00A330A0" w:rsidP="00A330A0">
      <w:pPr>
        <w:tabs>
          <w:tab w:val="left" w:pos="512"/>
          <w:tab w:val="left" w:pos="1221"/>
        </w:tabs>
        <w:bidi/>
        <w:jc w:val="both"/>
        <w:rPr>
          <w:rFonts w:cs="David" w:hint="cs"/>
          <w:rtl/>
        </w:rPr>
      </w:pPr>
    </w:p>
    <w:p w14:paraId="2414D2A0" w14:textId="77777777" w:rsidR="00A330A0" w:rsidRDefault="00A330A0" w:rsidP="00A330A0">
      <w:pPr>
        <w:tabs>
          <w:tab w:val="left" w:pos="512"/>
          <w:tab w:val="left" w:pos="1221"/>
        </w:tabs>
        <w:bidi/>
        <w:jc w:val="both"/>
        <w:rPr>
          <w:rFonts w:cs="David" w:hint="cs"/>
          <w:rtl/>
        </w:rPr>
      </w:pPr>
    </w:p>
    <w:p w14:paraId="4DE104CA" w14:textId="77777777" w:rsidR="00A330A0" w:rsidRDefault="00A330A0" w:rsidP="00A330A0">
      <w:pPr>
        <w:tabs>
          <w:tab w:val="left" w:pos="512"/>
          <w:tab w:val="left" w:pos="1221"/>
        </w:tabs>
        <w:bidi/>
        <w:jc w:val="both"/>
        <w:rPr>
          <w:rFonts w:cs="David" w:hint="cs"/>
          <w:rtl/>
        </w:rPr>
      </w:pPr>
    </w:p>
    <w:p w14:paraId="4C8189DB" w14:textId="77777777" w:rsidR="00A330A0" w:rsidRDefault="00A330A0" w:rsidP="00A330A0">
      <w:pPr>
        <w:tabs>
          <w:tab w:val="left" w:pos="512"/>
          <w:tab w:val="left" w:pos="1221"/>
        </w:tabs>
        <w:bidi/>
        <w:jc w:val="both"/>
        <w:rPr>
          <w:rFonts w:cs="David" w:hint="cs"/>
          <w:rtl/>
        </w:rPr>
      </w:pPr>
    </w:p>
    <w:p w14:paraId="2092738C" w14:textId="77777777" w:rsidR="00A330A0" w:rsidRDefault="00A330A0" w:rsidP="00A330A0">
      <w:pPr>
        <w:tabs>
          <w:tab w:val="left" w:pos="512"/>
          <w:tab w:val="left" w:pos="1221"/>
        </w:tabs>
        <w:bidi/>
        <w:jc w:val="both"/>
        <w:rPr>
          <w:rFonts w:cs="David" w:hint="cs"/>
          <w:rtl/>
        </w:rPr>
      </w:pPr>
    </w:p>
    <w:p w14:paraId="2D67854C" w14:textId="77777777" w:rsidR="00A330A0" w:rsidRDefault="00A330A0" w:rsidP="00A330A0">
      <w:pPr>
        <w:tabs>
          <w:tab w:val="left" w:pos="512"/>
          <w:tab w:val="left" w:pos="1221"/>
        </w:tabs>
        <w:bidi/>
        <w:jc w:val="both"/>
        <w:rPr>
          <w:rFonts w:cs="David" w:hint="cs"/>
          <w:rtl/>
        </w:rPr>
      </w:pPr>
    </w:p>
    <w:p w14:paraId="77717A5D" w14:textId="77777777" w:rsidR="00A330A0" w:rsidRDefault="00A330A0" w:rsidP="00A330A0">
      <w:pPr>
        <w:tabs>
          <w:tab w:val="left" w:pos="512"/>
          <w:tab w:val="left" w:pos="1221"/>
        </w:tabs>
        <w:bidi/>
        <w:jc w:val="both"/>
        <w:rPr>
          <w:rFonts w:cs="David" w:hint="cs"/>
          <w:rtl/>
        </w:rPr>
      </w:pPr>
    </w:p>
    <w:p w14:paraId="5770461C" w14:textId="77777777" w:rsidR="00A330A0" w:rsidRDefault="00A330A0" w:rsidP="00A330A0">
      <w:pPr>
        <w:tabs>
          <w:tab w:val="left" w:pos="512"/>
          <w:tab w:val="left" w:pos="1221"/>
        </w:tabs>
        <w:bidi/>
        <w:jc w:val="both"/>
        <w:rPr>
          <w:rFonts w:cs="David" w:hint="cs"/>
          <w:rtl/>
        </w:rPr>
      </w:pPr>
    </w:p>
    <w:p w14:paraId="093E719F" w14:textId="77777777" w:rsidR="00A330A0" w:rsidRDefault="00A330A0" w:rsidP="00A330A0">
      <w:pPr>
        <w:tabs>
          <w:tab w:val="left" w:pos="512"/>
          <w:tab w:val="left" w:pos="1221"/>
        </w:tabs>
        <w:bidi/>
        <w:jc w:val="both"/>
        <w:rPr>
          <w:rFonts w:cs="David" w:hint="cs"/>
          <w:rtl/>
        </w:rPr>
      </w:pPr>
    </w:p>
    <w:p w14:paraId="3B99A53F" w14:textId="77777777" w:rsidR="00A330A0" w:rsidRDefault="00A330A0" w:rsidP="00A330A0">
      <w:pPr>
        <w:tabs>
          <w:tab w:val="left" w:pos="512"/>
          <w:tab w:val="left" w:pos="1221"/>
        </w:tabs>
        <w:bidi/>
        <w:jc w:val="both"/>
        <w:rPr>
          <w:rFonts w:cs="David" w:hint="cs"/>
          <w:rtl/>
        </w:rPr>
      </w:pPr>
    </w:p>
    <w:p w14:paraId="10653C7A" w14:textId="77777777" w:rsidR="00A330A0" w:rsidRDefault="00A330A0" w:rsidP="00A330A0">
      <w:pPr>
        <w:tabs>
          <w:tab w:val="left" w:pos="512"/>
          <w:tab w:val="left" w:pos="1221"/>
        </w:tabs>
        <w:bidi/>
        <w:jc w:val="both"/>
        <w:rPr>
          <w:rFonts w:cs="David" w:hint="cs"/>
          <w:rtl/>
        </w:rPr>
      </w:pPr>
    </w:p>
    <w:p w14:paraId="16CDDEF4" w14:textId="77777777" w:rsidR="00A330A0" w:rsidRPr="00A330A0" w:rsidRDefault="00A330A0" w:rsidP="00A330A0">
      <w:pPr>
        <w:tabs>
          <w:tab w:val="left" w:pos="512"/>
          <w:tab w:val="left" w:pos="1221"/>
        </w:tabs>
        <w:bidi/>
        <w:jc w:val="both"/>
        <w:rPr>
          <w:rFonts w:cs="David" w:hint="cs"/>
          <w:rtl/>
        </w:rPr>
      </w:pPr>
    </w:p>
    <w:p w14:paraId="72EEE6D1" w14:textId="77777777" w:rsidR="00A330A0" w:rsidRPr="00A330A0" w:rsidRDefault="00A330A0" w:rsidP="00A330A0">
      <w:pPr>
        <w:tabs>
          <w:tab w:val="left" w:pos="512"/>
          <w:tab w:val="left" w:pos="1221"/>
        </w:tabs>
        <w:bidi/>
        <w:jc w:val="both"/>
        <w:rPr>
          <w:rFonts w:cs="David" w:hint="cs"/>
          <w:rtl/>
        </w:rPr>
      </w:pPr>
    </w:p>
    <w:p w14:paraId="5219D843" w14:textId="77777777" w:rsidR="00A330A0" w:rsidRPr="00A330A0" w:rsidRDefault="00A330A0" w:rsidP="00A330A0">
      <w:pPr>
        <w:tabs>
          <w:tab w:val="left" w:pos="512"/>
          <w:tab w:val="left" w:pos="1221"/>
        </w:tabs>
        <w:bidi/>
        <w:jc w:val="both"/>
        <w:rPr>
          <w:rFonts w:cs="David" w:hint="cs"/>
          <w:rtl/>
        </w:rPr>
      </w:pPr>
    </w:p>
    <w:p w14:paraId="448A5164" w14:textId="77777777" w:rsidR="00A330A0" w:rsidRPr="00A330A0" w:rsidRDefault="00A330A0" w:rsidP="00A330A0">
      <w:pPr>
        <w:tabs>
          <w:tab w:val="left" w:pos="512"/>
          <w:tab w:val="left" w:pos="1221"/>
        </w:tabs>
        <w:bidi/>
        <w:jc w:val="both"/>
        <w:rPr>
          <w:rFonts w:cs="David" w:hint="cs"/>
          <w:rtl/>
        </w:rPr>
      </w:pPr>
    </w:p>
    <w:p w14:paraId="09613502" w14:textId="77777777" w:rsidR="00A330A0" w:rsidRPr="00A330A0" w:rsidRDefault="00A330A0" w:rsidP="00A330A0">
      <w:pPr>
        <w:tabs>
          <w:tab w:val="left" w:pos="512"/>
          <w:tab w:val="left" w:pos="1221"/>
        </w:tabs>
        <w:bidi/>
        <w:jc w:val="both"/>
        <w:rPr>
          <w:rFonts w:cs="David" w:hint="cs"/>
          <w:rtl/>
        </w:rPr>
      </w:pPr>
    </w:p>
    <w:p w14:paraId="713B52BC" w14:textId="77777777" w:rsidR="00A330A0" w:rsidRPr="00A330A0" w:rsidRDefault="00A330A0" w:rsidP="00A330A0">
      <w:pPr>
        <w:tabs>
          <w:tab w:val="left" w:pos="512"/>
          <w:tab w:val="left" w:pos="1221"/>
        </w:tabs>
        <w:bidi/>
        <w:jc w:val="both"/>
        <w:rPr>
          <w:rFonts w:cs="David" w:hint="cs"/>
          <w:rtl/>
        </w:rPr>
      </w:pPr>
    </w:p>
    <w:p w14:paraId="0BE1DB4E" w14:textId="77777777" w:rsidR="00A330A0" w:rsidRPr="00A330A0" w:rsidRDefault="00A330A0" w:rsidP="00A330A0">
      <w:pPr>
        <w:tabs>
          <w:tab w:val="left" w:pos="512"/>
          <w:tab w:val="left" w:pos="1221"/>
        </w:tabs>
        <w:bidi/>
        <w:jc w:val="both"/>
        <w:rPr>
          <w:rFonts w:cs="David" w:hint="cs"/>
          <w:rtl/>
        </w:rPr>
      </w:pPr>
    </w:p>
    <w:p w14:paraId="72A6ED1D" w14:textId="77777777" w:rsidR="00A330A0" w:rsidRPr="00A330A0" w:rsidRDefault="00A330A0" w:rsidP="00A330A0">
      <w:pPr>
        <w:tabs>
          <w:tab w:val="left" w:pos="512"/>
          <w:tab w:val="left" w:pos="1221"/>
        </w:tabs>
        <w:bidi/>
        <w:jc w:val="both"/>
        <w:rPr>
          <w:rFonts w:cs="David" w:hint="cs"/>
          <w:rtl/>
        </w:rPr>
      </w:pPr>
    </w:p>
    <w:p w14:paraId="08E37111" w14:textId="77777777" w:rsidR="00A330A0" w:rsidRPr="00A330A0" w:rsidRDefault="00A330A0" w:rsidP="00A330A0">
      <w:pPr>
        <w:tabs>
          <w:tab w:val="left" w:pos="512"/>
          <w:tab w:val="left" w:pos="1221"/>
        </w:tabs>
        <w:bidi/>
        <w:jc w:val="both"/>
        <w:rPr>
          <w:rFonts w:cs="David" w:hint="cs"/>
          <w:rtl/>
        </w:rPr>
      </w:pPr>
    </w:p>
    <w:p w14:paraId="187552A6" w14:textId="77777777" w:rsidR="00A330A0" w:rsidRPr="00A330A0" w:rsidRDefault="00A330A0" w:rsidP="00A330A0">
      <w:pPr>
        <w:tabs>
          <w:tab w:val="left" w:pos="512"/>
          <w:tab w:val="left" w:pos="1221"/>
        </w:tabs>
        <w:bidi/>
        <w:jc w:val="both"/>
        <w:rPr>
          <w:rFonts w:cs="David" w:hint="cs"/>
          <w:rtl/>
        </w:rPr>
      </w:pPr>
    </w:p>
    <w:p w14:paraId="67F069FE" w14:textId="77777777" w:rsidR="00A330A0" w:rsidRDefault="00A330A0" w:rsidP="00A330A0">
      <w:pPr>
        <w:tabs>
          <w:tab w:val="left" w:pos="512"/>
          <w:tab w:val="left" w:pos="1221"/>
        </w:tabs>
        <w:bidi/>
        <w:jc w:val="both"/>
        <w:rPr>
          <w:rFonts w:cs="David" w:hint="cs"/>
          <w:rtl/>
        </w:rPr>
      </w:pPr>
    </w:p>
    <w:p w14:paraId="0D1F1E40" w14:textId="77777777" w:rsidR="00A330A0" w:rsidRDefault="00A330A0" w:rsidP="00A330A0">
      <w:pPr>
        <w:tabs>
          <w:tab w:val="left" w:pos="512"/>
          <w:tab w:val="left" w:pos="1221"/>
        </w:tabs>
        <w:bidi/>
        <w:jc w:val="both"/>
        <w:rPr>
          <w:rFonts w:cs="David" w:hint="cs"/>
          <w:rtl/>
        </w:rPr>
      </w:pPr>
    </w:p>
    <w:p w14:paraId="7DD84314" w14:textId="77777777" w:rsidR="00A330A0" w:rsidRDefault="00A330A0" w:rsidP="00A330A0">
      <w:pPr>
        <w:tabs>
          <w:tab w:val="left" w:pos="512"/>
          <w:tab w:val="left" w:pos="1221"/>
        </w:tabs>
        <w:bidi/>
        <w:jc w:val="both"/>
        <w:rPr>
          <w:rFonts w:cs="David" w:hint="cs"/>
          <w:rtl/>
        </w:rPr>
      </w:pPr>
    </w:p>
    <w:p w14:paraId="6C92618E" w14:textId="77777777" w:rsidR="00A330A0" w:rsidRDefault="00A330A0" w:rsidP="00A330A0">
      <w:pPr>
        <w:tabs>
          <w:tab w:val="left" w:pos="512"/>
          <w:tab w:val="left" w:pos="1221"/>
        </w:tabs>
        <w:bidi/>
        <w:jc w:val="both"/>
        <w:rPr>
          <w:rFonts w:cs="David" w:hint="cs"/>
          <w:rtl/>
        </w:rPr>
      </w:pPr>
    </w:p>
    <w:p w14:paraId="46B57833" w14:textId="77777777" w:rsidR="00A330A0" w:rsidRDefault="00A330A0" w:rsidP="00A330A0">
      <w:pPr>
        <w:tabs>
          <w:tab w:val="left" w:pos="512"/>
          <w:tab w:val="left" w:pos="1221"/>
        </w:tabs>
        <w:bidi/>
        <w:jc w:val="both"/>
        <w:rPr>
          <w:rFonts w:cs="David" w:hint="cs"/>
          <w:rtl/>
        </w:rPr>
      </w:pPr>
    </w:p>
    <w:p w14:paraId="3AD120DB" w14:textId="77777777" w:rsidR="00A330A0" w:rsidRDefault="00A330A0" w:rsidP="00A330A0">
      <w:pPr>
        <w:tabs>
          <w:tab w:val="left" w:pos="512"/>
          <w:tab w:val="left" w:pos="1221"/>
        </w:tabs>
        <w:bidi/>
        <w:jc w:val="both"/>
        <w:rPr>
          <w:rFonts w:cs="David" w:hint="cs"/>
          <w:rtl/>
        </w:rPr>
      </w:pPr>
    </w:p>
    <w:p w14:paraId="03E653B8" w14:textId="77777777" w:rsidR="00A330A0" w:rsidRDefault="00A330A0" w:rsidP="00A330A0">
      <w:pPr>
        <w:tabs>
          <w:tab w:val="left" w:pos="512"/>
          <w:tab w:val="left" w:pos="1221"/>
        </w:tabs>
        <w:bidi/>
        <w:jc w:val="both"/>
        <w:rPr>
          <w:rFonts w:cs="David" w:hint="cs"/>
          <w:rtl/>
        </w:rPr>
      </w:pPr>
    </w:p>
    <w:p w14:paraId="36266B5F" w14:textId="77777777" w:rsidR="00A330A0" w:rsidRDefault="00A330A0" w:rsidP="00A330A0">
      <w:pPr>
        <w:tabs>
          <w:tab w:val="left" w:pos="512"/>
          <w:tab w:val="left" w:pos="1221"/>
        </w:tabs>
        <w:bidi/>
        <w:jc w:val="both"/>
        <w:rPr>
          <w:rFonts w:cs="David" w:hint="cs"/>
          <w:rtl/>
        </w:rPr>
      </w:pPr>
    </w:p>
    <w:p w14:paraId="7AF1F7D2" w14:textId="77777777" w:rsidR="00A330A0" w:rsidRDefault="00A330A0" w:rsidP="00A330A0">
      <w:pPr>
        <w:tabs>
          <w:tab w:val="left" w:pos="512"/>
          <w:tab w:val="left" w:pos="1221"/>
        </w:tabs>
        <w:bidi/>
        <w:jc w:val="both"/>
        <w:rPr>
          <w:rFonts w:cs="David" w:hint="cs"/>
          <w:rtl/>
        </w:rPr>
      </w:pPr>
    </w:p>
    <w:p w14:paraId="2FBD2B1A" w14:textId="77777777" w:rsidR="00A330A0" w:rsidRDefault="00A330A0" w:rsidP="00A330A0">
      <w:pPr>
        <w:tabs>
          <w:tab w:val="left" w:pos="512"/>
          <w:tab w:val="left" w:pos="1221"/>
        </w:tabs>
        <w:bidi/>
        <w:jc w:val="both"/>
        <w:rPr>
          <w:rFonts w:cs="David" w:hint="cs"/>
          <w:rtl/>
        </w:rPr>
      </w:pPr>
    </w:p>
    <w:p w14:paraId="072B4902" w14:textId="77777777" w:rsidR="00A330A0" w:rsidRDefault="00A330A0" w:rsidP="00A330A0">
      <w:pPr>
        <w:tabs>
          <w:tab w:val="left" w:pos="512"/>
          <w:tab w:val="left" w:pos="1221"/>
        </w:tabs>
        <w:bidi/>
        <w:jc w:val="both"/>
        <w:rPr>
          <w:rFonts w:cs="David" w:hint="cs"/>
          <w:rtl/>
        </w:rPr>
      </w:pPr>
    </w:p>
    <w:p w14:paraId="229C8CEC" w14:textId="77777777" w:rsidR="00A330A0" w:rsidRDefault="00A330A0" w:rsidP="00A330A0">
      <w:pPr>
        <w:tabs>
          <w:tab w:val="left" w:pos="512"/>
          <w:tab w:val="left" w:pos="1221"/>
        </w:tabs>
        <w:bidi/>
        <w:jc w:val="both"/>
        <w:rPr>
          <w:rFonts w:cs="David" w:hint="cs"/>
          <w:rtl/>
        </w:rPr>
      </w:pPr>
    </w:p>
    <w:p w14:paraId="6AD7003D" w14:textId="77777777" w:rsidR="00A330A0" w:rsidRPr="00A330A0" w:rsidRDefault="00A330A0" w:rsidP="00A330A0">
      <w:pPr>
        <w:tabs>
          <w:tab w:val="left" w:pos="512"/>
          <w:tab w:val="left" w:pos="1221"/>
        </w:tabs>
        <w:bidi/>
        <w:jc w:val="both"/>
        <w:rPr>
          <w:rFonts w:cs="David" w:hint="cs"/>
          <w:rtl/>
        </w:rPr>
      </w:pPr>
    </w:p>
    <w:p w14:paraId="55312170" w14:textId="77777777" w:rsidR="00A330A0" w:rsidRPr="00A330A0" w:rsidRDefault="00A330A0" w:rsidP="00A330A0">
      <w:pPr>
        <w:tabs>
          <w:tab w:val="left" w:pos="512"/>
          <w:tab w:val="left" w:pos="1221"/>
        </w:tabs>
        <w:bidi/>
        <w:jc w:val="both"/>
        <w:rPr>
          <w:rFonts w:cs="David" w:hint="cs"/>
          <w:rtl/>
        </w:rPr>
      </w:pPr>
    </w:p>
    <w:p w14:paraId="58DCBA80" w14:textId="77777777" w:rsidR="00A330A0" w:rsidRPr="00A330A0" w:rsidRDefault="00A330A0" w:rsidP="00A330A0">
      <w:pPr>
        <w:tabs>
          <w:tab w:val="left" w:pos="1221"/>
        </w:tabs>
        <w:bidi/>
        <w:jc w:val="both"/>
        <w:rPr>
          <w:rFonts w:cs="David" w:hint="cs"/>
          <w:b/>
          <w:bCs/>
          <w:u w:val="single"/>
          <w:rtl/>
        </w:rPr>
      </w:pPr>
    </w:p>
    <w:p w14:paraId="26EBA129" w14:textId="77777777" w:rsidR="00A330A0" w:rsidRPr="00A330A0" w:rsidRDefault="00A330A0" w:rsidP="00A330A0">
      <w:pPr>
        <w:tabs>
          <w:tab w:val="left" w:pos="1221"/>
        </w:tabs>
        <w:bidi/>
        <w:jc w:val="both"/>
        <w:rPr>
          <w:rFonts w:cs="David" w:hint="cs"/>
          <w:b/>
          <w:bCs/>
          <w:u w:val="single"/>
          <w:rtl/>
        </w:rPr>
      </w:pPr>
      <w:r w:rsidRPr="00A330A0">
        <w:rPr>
          <w:rFonts w:cs="David" w:hint="cs"/>
          <w:b/>
          <w:bCs/>
          <w:u w:val="single"/>
          <w:rtl/>
        </w:rPr>
        <w:t>ה.  ישיבה משותפת עם חברי ועדת האתיקה בנושא דוח הוועדה הציבורית</w:t>
      </w:r>
    </w:p>
    <w:p w14:paraId="38926182" w14:textId="77777777" w:rsidR="00A330A0" w:rsidRPr="00A330A0" w:rsidRDefault="00A330A0" w:rsidP="00A330A0">
      <w:pPr>
        <w:tabs>
          <w:tab w:val="left" w:pos="1221"/>
        </w:tabs>
        <w:bidi/>
        <w:jc w:val="both"/>
        <w:rPr>
          <w:rFonts w:cs="David" w:hint="cs"/>
          <w:b/>
          <w:bCs/>
          <w:u w:val="single"/>
          <w:rtl/>
        </w:rPr>
      </w:pPr>
      <w:r w:rsidRPr="00A330A0">
        <w:rPr>
          <w:rFonts w:cs="David" w:hint="cs"/>
          <w:b/>
          <w:bCs/>
          <w:u w:val="single"/>
          <w:rtl/>
        </w:rPr>
        <w:t>בראשות פרופ' יצחק זמיר, להכנת כללי האתיקה לחברי הכנסת פרק ט' - מתנות</w:t>
      </w:r>
    </w:p>
    <w:p w14:paraId="62B39A3B" w14:textId="77777777" w:rsidR="00A330A0" w:rsidRPr="00A330A0" w:rsidRDefault="00A330A0" w:rsidP="00A330A0">
      <w:pPr>
        <w:tabs>
          <w:tab w:val="left" w:pos="512"/>
          <w:tab w:val="left" w:pos="1221"/>
        </w:tabs>
        <w:bidi/>
        <w:jc w:val="both"/>
        <w:rPr>
          <w:rFonts w:cs="David" w:hint="cs"/>
          <w:rtl/>
        </w:rPr>
      </w:pPr>
    </w:p>
    <w:p w14:paraId="1F30B9C1" w14:textId="77777777" w:rsidR="00A330A0" w:rsidRPr="00A330A0" w:rsidRDefault="00A330A0" w:rsidP="00A330A0">
      <w:pPr>
        <w:tabs>
          <w:tab w:val="left" w:pos="512"/>
          <w:tab w:val="left" w:pos="1221"/>
        </w:tabs>
        <w:bidi/>
        <w:jc w:val="both"/>
        <w:rPr>
          <w:rFonts w:cs="David" w:hint="cs"/>
          <w:rtl/>
        </w:rPr>
      </w:pPr>
    </w:p>
    <w:p w14:paraId="2B52DF4E" w14:textId="77777777" w:rsidR="00A330A0" w:rsidRPr="00A330A0" w:rsidRDefault="00A330A0" w:rsidP="00A330A0">
      <w:pPr>
        <w:bidi/>
        <w:jc w:val="both"/>
        <w:rPr>
          <w:rFonts w:cs="David" w:hint="cs"/>
          <w:rtl/>
        </w:rPr>
      </w:pPr>
      <w:r w:rsidRPr="00A330A0">
        <w:rPr>
          <w:rFonts w:cs="David" w:hint="cs"/>
          <w:u w:val="single"/>
          <w:rtl/>
        </w:rPr>
        <w:t>היו"ר דוד טל:</w:t>
      </w:r>
    </w:p>
    <w:p w14:paraId="254D840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29CF18C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רבותי חברי הכנסת, מונח לפניכם הנוסח. אני אבקש מהיועצת המשפטית להסביר במה מדובר. האם אנחנו עכשיו בסעיף העזרה הרפואית? </w:t>
      </w:r>
    </w:p>
    <w:p w14:paraId="08F7278C" w14:textId="77777777" w:rsidR="00A330A0" w:rsidRPr="00A330A0" w:rsidRDefault="00A330A0" w:rsidP="00A330A0">
      <w:pPr>
        <w:tabs>
          <w:tab w:val="left" w:pos="512"/>
          <w:tab w:val="left" w:pos="1221"/>
        </w:tabs>
        <w:bidi/>
        <w:jc w:val="both"/>
        <w:rPr>
          <w:rFonts w:cs="David" w:hint="cs"/>
          <w:rtl/>
        </w:rPr>
      </w:pPr>
    </w:p>
    <w:p w14:paraId="0CB4ECBF"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13EB086C" w14:textId="77777777" w:rsidR="00A330A0" w:rsidRPr="00A330A0" w:rsidRDefault="00A330A0" w:rsidP="00A330A0">
      <w:pPr>
        <w:tabs>
          <w:tab w:val="left" w:pos="512"/>
          <w:tab w:val="left" w:pos="1221"/>
        </w:tabs>
        <w:bidi/>
        <w:jc w:val="both"/>
        <w:rPr>
          <w:rFonts w:cs="David" w:hint="cs"/>
          <w:rtl/>
        </w:rPr>
      </w:pPr>
    </w:p>
    <w:p w14:paraId="3AAED11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כן. התחילו לדון בסעיף הזה, אבל הישיבה הסתיימה ממש בתחילת הדיון בסעיף. </w:t>
      </w:r>
    </w:p>
    <w:p w14:paraId="5F97CECB" w14:textId="77777777" w:rsidR="00A330A0" w:rsidRPr="00A330A0" w:rsidRDefault="00A330A0" w:rsidP="00A330A0">
      <w:pPr>
        <w:tabs>
          <w:tab w:val="left" w:pos="512"/>
          <w:tab w:val="left" w:pos="1221"/>
        </w:tabs>
        <w:bidi/>
        <w:jc w:val="both"/>
        <w:rPr>
          <w:rFonts w:cs="David" w:hint="cs"/>
          <w:rtl/>
        </w:rPr>
      </w:pPr>
    </w:p>
    <w:p w14:paraId="5DE53C7A" w14:textId="77777777" w:rsidR="00A330A0" w:rsidRPr="00A330A0" w:rsidRDefault="00A330A0" w:rsidP="00A330A0">
      <w:pPr>
        <w:bidi/>
        <w:jc w:val="both"/>
        <w:rPr>
          <w:rFonts w:cs="David" w:hint="cs"/>
          <w:rtl/>
        </w:rPr>
      </w:pPr>
      <w:r w:rsidRPr="00A330A0">
        <w:rPr>
          <w:rFonts w:cs="David" w:hint="cs"/>
          <w:u w:val="single"/>
          <w:rtl/>
        </w:rPr>
        <w:t>היו"ר דוד טל:</w:t>
      </w:r>
    </w:p>
    <w:p w14:paraId="3E4E026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51BE89A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סעיף 53(א) פרק המתנות, עמוד 17. " 53(א) חבר הכנסת רשאי לאסוף תרומות למימון עזרה רפואית או הוצאות משפטיות עבורו או עבור בן משפחתו" - מחקנו: "או תרומות למימון הוצאות משפטיות עבורו" - "אם קיבל לכך אישור מראש מאת ועדת האתיקה, לאחר שמצאה כי קיים צורך מיוחד המצדיק איסוף תרומות."</w:t>
      </w:r>
    </w:p>
    <w:p w14:paraId="15B37E8C" w14:textId="77777777" w:rsidR="00A330A0" w:rsidRPr="00A330A0" w:rsidRDefault="00A330A0" w:rsidP="00A330A0">
      <w:pPr>
        <w:tabs>
          <w:tab w:val="left" w:pos="512"/>
          <w:tab w:val="left" w:pos="1221"/>
        </w:tabs>
        <w:bidi/>
        <w:jc w:val="both"/>
        <w:rPr>
          <w:rFonts w:cs="David" w:hint="cs"/>
          <w:rtl/>
        </w:rPr>
      </w:pPr>
    </w:p>
    <w:p w14:paraId="220A812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חבר הכנסת אורי אריאל, האם אתה רוצה להתייחס למה שאמרת בפעם האחרונה?</w:t>
      </w:r>
    </w:p>
    <w:p w14:paraId="080962CE" w14:textId="77777777" w:rsidR="00A330A0" w:rsidRPr="00A330A0" w:rsidRDefault="00A330A0" w:rsidP="00A330A0">
      <w:pPr>
        <w:tabs>
          <w:tab w:val="left" w:pos="512"/>
          <w:tab w:val="left" w:pos="1221"/>
        </w:tabs>
        <w:bidi/>
        <w:jc w:val="both"/>
        <w:rPr>
          <w:rFonts w:cs="David" w:hint="cs"/>
          <w:rtl/>
        </w:rPr>
      </w:pPr>
    </w:p>
    <w:p w14:paraId="6B201DB3" w14:textId="77777777" w:rsidR="00A330A0" w:rsidRPr="00A330A0" w:rsidRDefault="00A330A0" w:rsidP="00A330A0">
      <w:pPr>
        <w:bidi/>
        <w:jc w:val="both"/>
        <w:rPr>
          <w:rFonts w:cs="David"/>
          <w:rtl/>
        </w:rPr>
      </w:pPr>
      <w:r w:rsidRPr="00A330A0">
        <w:rPr>
          <w:rFonts w:cs="David" w:hint="eastAsia"/>
          <w:u w:val="single"/>
          <w:rtl/>
        </w:rPr>
        <w:t>אורי</w:t>
      </w:r>
      <w:r w:rsidRPr="00A330A0">
        <w:rPr>
          <w:rFonts w:cs="David"/>
          <w:u w:val="single"/>
          <w:rtl/>
        </w:rPr>
        <w:t xml:space="preserve"> אריאל:</w:t>
      </w:r>
    </w:p>
    <w:p w14:paraId="4A2043F4" w14:textId="77777777" w:rsidR="00A330A0" w:rsidRPr="00A330A0" w:rsidRDefault="00A330A0" w:rsidP="00A330A0">
      <w:pPr>
        <w:bidi/>
        <w:jc w:val="both"/>
        <w:rPr>
          <w:rFonts w:cs="David"/>
          <w:rtl/>
        </w:rPr>
      </w:pPr>
    </w:p>
    <w:p w14:paraId="52DBBF15" w14:textId="77777777" w:rsidR="00A330A0" w:rsidRPr="00A330A0" w:rsidRDefault="00A330A0" w:rsidP="00A330A0">
      <w:pPr>
        <w:tabs>
          <w:tab w:val="left" w:pos="512"/>
          <w:tab w:val="left" w:pos="1221"/>
        </w:tabs>
        <w:bidi/>
        <w:jc w:val="both"/>
        <w:rPr>
          <w:rFonts w:cs="David" w:hint="cs"/>
          <w:rtl/>
        </w:rPr>
      </w:pPr>
      <w:r w:rsidRPr="00A330A0">
        <w:rPr>
          <w:rFonts w:cs="David"/>
          <w:rtl/>
        </w:rPr>
        <w:tab/>
      </w:r>
      <w:r w:rsidRPr="00A330A0">
        <w:rPr>
          <w:rFonts w:cs="David" w:hint="cs"/>
          <w:rtl/>
        </w:rPr>
        <w:t xml:space="preserve"> לא.  </w:t>
      </w:r>
    </w:p>
    <w:p w14:paraId="533E617E" w14:textId="77777777" w:rsidR="00A330A0" w:rsidRPr="00A330A0" w:rsidRDefault="00A330A0" w:rsidP="00A330A0">
      <w:pPr>
        <w:tabs>
          <w:tab w:val="left" w:pos="512"/>
          <w:tab w:val="left" w:pos="1221"/>
        </w:tabs>
        <w:bidi/>
        <w:jc w:val="both"/>
        <w:rPr>
          <w:rFonts w:cs="David" w:hint="cs"/>
          <w:rtl/>
        </w:rPr>
      </w:pPr>
    </w:p>
    <w:p w14:paraId="1B2F08F3"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76771483" w14:textId="77777777" w:rsidR="00A330A0" w:rsidRPr="00A330A0" w:rsidRDefault="00A330A0" w:rsidP="00A330A0">
      <w:pPr>
        <w:bidi/>
        <w:jc w:val="both"/>
        <w:rPr>
          <w:rFonts w:cs="David" w:hint="cs"/>
          <w:i/>
          <w:iCs/>
          <w:rtl/>
        </w:rPr>
      </w:pPr>
    </w:p>
    <w:p w14:paraId="515AD54F"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r>
      <w:r w:rsidRPr="00A330A0">
        <w:rPr>
          <w:rFonts w:cs="David" w:hint="cs"/>
          <w:rtl/>
        </w:rPr>
        <w:t>אני רוצה להסתייג.</w:t>
      </w:r>
      <w:r w:rsidRPr="00A330A0">
        <w:rPr>
          <w:rFonts w:cs="David" w:hint="cs"/>
          <w:i/>
          <w:iCs/>
          <w:rtl/>
        </w:rPr>
        <w:t xml:space="preserve"> </w:t>
      </w:r>
      <w:r w:rsidRPr="00A330A0">
        <w:rPr>
          <w:rFonts w:cs="David" w:hint="cs"/>
          <w:rtl/>
        </w:rPr>
        <w:t>אדוני היושב ראש, גם אם אני יכולה להבין את הצורך לפעמים באיסוף תרומות לצורך טיפול רפואי, אני הייתי רוצה להגביל את זה לארץ, ולא לחוץ לארץ. אני יודעת על מאמצים לאסוף תרומות למטרות בריאות בחוץ לארץ. גם אם זה בנסיבות שהן קשות וטרגיות,  אני חושבת שזה לא מסב לנו כבוד אם חבר כנסת הולך ואוסף לעצמו כספים כאילו שהמדינה לא יכולה לדאוג לו. זה מתקבל רע בחוץ לארץ.</w:t>
      </w:r>
    </w:p>
    <w:p w14:paraId="24B60AF2" w14:textId="77777777" w:rsidR="00A330A0" w:rsidRPr="00A330A0" w:rsidRDefault="00A330A0" w:rsidP="00A330A0">
      <w:pPr>
        <w:tabs>
          <w:tab w:val="left" w:pos="512"/>
          <w:tab w:val="left" w:pos="1221"/>
        </w:tabs>
        <w:bidi/>
        <w:jc w:val="both"/>
        <w:rPr>
          <w:rFonts w:cs="David" w:hint="cs"/>
          <w:rtl/>
        </w:rPr>
      </w:pPr>
    </w:p>
    <w:p w14:paraId="76CEB82F" w14:textId="77777777" w:rsidR="00A330A0" w:rsidRPr="00A330A0" w:rsidRDefault="00A330A0" w:rsidP="00A330A0">
      <w:pPr>
        <w:bidi/>
        <w:jc w:val="both"/>
        <w:rPr>
          <w:rFonts w:cs="David" w:hint="cs"/>
          <w:rtl/>
        </w:rPr>
      </w:pPr>
      <w:r w:rsidRPr="00A330A0">
        <w:rPr>
          <w:rFonts w:cs="David" w:hint="cs"/>
          <w:u w:val="single"/>
          <w:rtl/>
        </w:rPr>
        <w:t>היו"ר דוד טל:</w:t>
      </w:r>
    </w:p>
    <w:p w14:paraId="737CCDD8" w14:textId="77777777" w:rsidR="00A330A0" w:rsidRPr="00A330A0" w:rsidRDefault="00A330A0" w:rsidP="00A330A0">
      <w:pPr>
        <w:tabs>
          <w:tab w:val="left" w:pos="512"/>
          <w:tab w:val="left" w:pos="1221"/>
        </w:tabs>
        <w:bidi/>
        <w:jc w:val="both"/>
        <w:rPr>
          <w:rFonts w:cs="David" w:hint="cs"/>
          <w:rtl/>
        </w:rPr>
      </w:pPr>
    </w:p>
    <w:p w14:paraId="15F1D18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זו עובדה שהמדינה אולי לא מוכנה, אולי לא יכולה, לא רוצה. </w:t>
      </w:r>
    </w:p>
    <w:p w14:paraId="78FFFDD5" w14:textId="77777777" w:rsidR="00A330A0" w:rsidRPr="00A330A0" w:rsidRDefault="00A330A0" w:rsidP="00A330A0">
      <w:pPr>
        <w:tabs>
          <w:tab w:val="left" w:pos="512"/>
          <w:tab w:val="left" w:pos="1221"/>
        </w:tabs>
        <w:bidi/>
        <w:jc w:val="both"/>
        <w:rPr>
          <w:rFonts w:cs="David" w:hint="cs"/>
          <w:rtl/>
        </w:rPr>
      </w:pPr>
    </w:p>
    <w:p w14:paraId="0FB9D3C3"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66FD8B39" w14:textId="77777777" w:rsidR="00A330A0" w:rsidRPr="00A330A0" w:rsidRDefault="00A330A0" w:rsidP="00A330A0">
      <w:pPr>
        <w:bidi/>
        <w:jc w:val="both"/>
        <w:rPr>
          <w:rFonts w:cs="David" w:hint="cs"/>
          <w:i/>
          <w:iCs/>
          <w:rtl/>
        </w:rPr>
      </w:pPr>
    </w:p>
    <w:p w14:paraId="27D2EA11"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t xml:space="preserve"> </w:t>
      </w:r>
      <w:r w:rsidRPr="00A330A0">
        <w:rPr>
          <w:rFonts w:cs="David" w:hint="cs"/>
          <w:rtl/>
        </w:rPr>
        <w:t xml:space="preserve">אני חושבת שזה לא לכבודה של הכנסת, ולא לכבודנו. </w:t>
      </w:r>
    </w:p>
    <w:p w14:paraId="616A5847" w14:textId="77777777" w:rsidR="00A330A0" w:rsidRPr="00A330A0" w:rsidRDefault="00A330A0" w:rsidP="00A330A0">
      <w:pPr>
        <w:tabs>
          <w:tab w:val="left" w:pos="512"/>
          <w:tab w:val="left" w:pos="1221"/>
        </w:tabs>
        <w:bidi/>
        <w:jc w:val="both"/>
        <w:rPr>
          <w:rFonts w:cs="David" w:hint="cs"/>
          <w:rtl/>
        </w:rPr>
      </w:pPr>
    </w:p>
    <w:p w14:paraId="47C98E49" w14:textId="77777777" w:rsidR="00A330A0" w:rsidRPr="00A330A0" w:rsidRDefault="00A330A0" w:rsidP="00A330A0">
      <w:pPr>
        <w:bidi/>
        <w:jc w:val="both"/>
        <w:rPr>
          <w:rFonts w:cs="David" w:hint="cs"/>
          <w:rtl/>
        </w:rPr>
      </w:pPr>
      <w:r w:rsidRPr="00A330A0">
        <w:rPr>
          <w:rFonts w:cs="David" w:hint="cs"/>
          <w:u w:val="single"/>
          <w:rtl/>
        </w:rPr>
        <w:t>היו"ר דוד טל:</w:t>
      </w:r>
    </w:p>
    <w:p w14:paraId="1A644EF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1536991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הוא לא  בא בשם הכנסת. בשבוע הקודם דיברנו על כך, </w:t>
      </w:r>
      <w:proofErr w:type="spellStart"/>
      <w:r w:rsidRPr="00A330A0">
        <w:rPr>
          <w:rFonts w:cs="David" w:hint="cs"/>
          <w:rtl/>
        </w:rPr>
        <w:t>והיתה</w:t>
      </w:r>
      <w:proofErr w:type="spellEnd"/>
      <w:r w:rsidRPr="00A330A0">
        <w:rPr>
          <w:rFonts w:cs="David" w:hint="cs"/>
          <w:rtl/>
        </w:rPr>
        <w:t xml:space="preserve"> התלבטות לגבי הוצאות רפואית של בן משפחה, למשל. דיברנו בהתחלה רק על הוצאות משפטיות של חבר הכנסת. אבל, הוספנו גם בן משפחה בהוצאות רפואיות.  הוא לא בא כנציג הכנסת. הוא אומנם כחבר כנסת, אבל הוא בא לבן שחס וחלילה באיזה מחלה קשה. </w:t>
      </w:r>
    </w:p>
    <w:p w14:paraId="6A9C2A79" w14:textId="77777777" w:rsidR="00A330A0" w:rsidRPr="00A330A0" w:rsidRDefault="00A330A0" w:rsidP="00A330A0">
      <w:pPr>
        <w:tabs>
          <w:tab w:val="left" w:pos="512"/>
          <w:tab w:val="left" w:pos="1221"/>
        </w:tabs>
        <w:bidi/>
        <w:jc w:val="both"/>
        <w:rPr>
          <w:rFonts w:cs="David" w:hint="cs"/>
          <w:rtl/>
        </w:rPr>
      </w:pPr>
    </w:p>
    <w:p w14:paraId="04164E5C"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66C8D033" w14:textId="77777777" w:rsidR="00A330A0" w:rsidRPr="00A330A0" w:rsidRDefault="00A330A0" w:rsidP="00A330A0">
      <w:pPr>
        <w:bidi/>
        <w:jc w:val="both"/>
        <w:rPr>
          <w:rFonts w:cs="David" w:hint="cs"/>
          <w:i/>
          <w:iCs/>
          <w:rtl/>
        </w:rPr>
      </w:pPr>
    </w:p>
    <w:p w14:paraId="40E817E2"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t xml:space="preserve"> </w:t>
      </w:r>
      <w:r w:rsidRPr="00A330A0">
        <w:rPr>
          <w:rFonts w:cs="David" w:hint="cs"/>
          <w:rtl/>
        </w:rPr>
        <w:t xml:space="preserve">אני מדברת על מקרים שבהם אדם משתמש בשמו ובתוארו כחבר הכנסת כדי לאסוף תרומות, כולל מגופים שאינם יהודים. למשל, גופים אוונגליסטים ואחרים. זה נראה לי מן דבר שלא גורם לנו להרבה כבוד לא כמדינה ולא כחברי כנסת. אני לא רוצה לשפוט אנשים בשעת צרה. אבל, אם מדברים פה על איסוף תרומות, אני חושבת שצריך להגביל את זה מקסימום לארץ. </w:t>
      </w:r>
    </w:p>
    <w:p w14:paraId="22E90D66" w14:textId="77777777" w:rsidR="00A330A0" w:rsidRPr="00A330A0" w:rsidRDefault="00A330A0" w:rsidP="00A330A0">
      <w:pPr>
        <w:tabs>
          <w:tab w:val="left" w:pos="512"/>
          <w:tab w:val="left" w:pos="1221"/>
        </w:tabs>
        <w:bidi/>
        <w:jc w:val="both"/>
        <w:rPr>
          <w:rFonts w:cs="David" w:hint="cs"/>
          <w:rtl/>
        </w:rPr>
      </w:pPr>
    </w:p>
    <w:p w14:paraId="61B3C2CA" w14:textId="77777777" w:rsidR="00A330A0" w:rsidRPr="00A330A0" w:rsidRDefault="00A330A0" w:rsidP="00A330A0">
      <w:pPr>
        <w:bidi/>
        <w:jc w:val="both"/>
        <w:rPr>
          <w:rFonts w:cs="David" w:hint="cs"/>
          <w:rtl/>
        </w:rPr>
      </w:pPr>
      <w:r w:rsidRPr="00A330A0">
        <w:rPr>
          <w:rFonts w:cs="David" w:hint="cs"/>
          <w:u w:val="single"/>
          <w:rtl/>
        </w:rPr>
        <w:t>היו"ר דוד טל:</w:t>
      </w:r>
    </w:p>
    <w:p w14:paraId="4844BD30" w14:textId="77777777" w:rsidR="00A330A0" w:rsidRPr="00A330A0" w:rsidRDefault="00A330A0" w:rsidP="00A330A0">
      <w:pPr>
        <w:tabs>
          <w:tab w:val="left" w:pos="512"/>
          <w:tab w:val="left" w:pos="1221"/>
        </w:tabs>
        <w:bidi/>
        <w:jc w:val="both"/>
        <w:rPr>
          <w:rFonts w:cs="David" w:hint="cs"/>
          <w:rtl/>
        </w:rPr>
      </w:pPr>
    </w:p>
    <w:p w14:paraId="101AB34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האם גברתי לא סבורה שדי לנו במסננת שנקראת ועדת האתיקה? כאשר אדם כזה צריך לאסוף תרומות כאלה הן בחוץ לארץ והן בארץ, הוא הולך לוועדת האתיקה. ועדת האתיקה היא המסננת, היא יכולה לאשר לו, או לא.  ועדת האתיקה תשקול כל דבר לגופו. </w:t>
      </w:r>
    </w:p>
    <w:p w14:paraId="6B5D7B25" w14:textId="77777777" w:rsidR="00A330A0" w:rsidRPr="00A330A0" w:rsidRDefault="00A330A0" w:rsidP="00A330A0">
      <w:pPr>
        <w:tabs>
          <w:tab w:val="left" w:pos="512"/>
          <w:tab w:val="left" w:pos="1221"/>
        </w:tabs>
        <w:bidi/>
        <w:jc w:val="both"/>
        <w:rPr>
          <w:rFonts w:cs="David" w:hint="cs"/>
          <w:rtl/>
        </w:rPr>
      </w:pPr>
    </w:p>
    <w:p w14:paraId="7C4A230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לא מקבל את מה שאומרת גברתי שהוא מייצג את הכנסת. אני מניח שכאשר אדם  יוצא לחוץ לארץ, הוא פונה לגוף או לאדם מסוים אולי בגלל ההיכרות - אני לא יודע לומר. אבל,  בכל מקרה ועדת האתיקה קובעת לו כללים ודנה לגופו של עניין, ויאמר חבר הכנסת שאין לו אדם בארץ שיכול להרים לו תרומה נכבדה לניתוח הקשה שצריך הבן שלו, וזה יכול להיות רק בחוץ לארץ. </w:t>
      </w:r>
    </w:p>
    <w:p w14:paraId="432F265A" w14:textId="77777777" w:rsidR="00A330A0" w:rsidRPr="00A330A0" w:rsidRDefault="00A330A0" w:rsidP="00A330A0">
      <w:pPr>
        <w:tabs>
          <w:tab w:val="left" w:pos="512"/>
          <w:tab w:val="left" w:pos="1221"/>
        </w:tabs>
        <w:bidi/>
        <w:jc w:val="both"/>
        <w:rPr>
          <w:rFonts w:cs="David" w:hint="cs"/>
          <w:rtl/>
        </w:rPr>
      </w:pPr>
    </w:p>
    <w:p w14:paraId="02DF1DF2"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448C78D2" w14:textId="77777777" w:rsidR="00A330A0" w:rsidRPr="00A330A0" w:rsidRDefault="00A330A0" w:rsidP="00A330A0">
      <w:pPr>
        <w:bidi/>
        <w:jc w:val="both"/>
        <w:rPr>
          <w:rFonts w:cs="David" w:hint="cs"/>
          <w:i/>
          <w:iCs/>
          <w:rtl/>
        </w:rPr>
      </w:pPr>
    </w:p>
    <w:p w14:paraId="5C03FB10"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t xml:space="preserve"> </w:t>
      </w:r>
      <w:r w:rsidRPr="00A330A0">
        <w:rPr>
          <w:rFonts w:cs="David" w:hint="cs"/>
          <w:rtl/>
        </w:rPr>
        <w:t xml:space="preserve">על אחת כמה וכמה כשמדובר בהוצאות משפטיות. תגיד לי מה ההיגיון שחבר כנסת שצריך להגן על עצמו מבחינה משפטית, ילך לקבל תרומות מגויים מאמריקה? </w:t>
      </w:r>
    </w:p>
    <w:p w14:paraId="1FC37F70" w14:textId="77777777" w:rsidR="00A330A0" w:rsidRPr="00A330A0" w:rsidRDefault="00A330A0" w:rsidP="00A330A0">
      <w:pPr>
        <w:tabs>
          <w:tab w:val="left" w:pos="512"/>
          <w:tab w:val="left" w:pos="1221"/>
        </w:tabs>
        <w:bidi/>
        <w:jc w:val="both"/>
        <w:rPr>
          <w:rFonts w:cs="David" w:hint="cs"/>
          <w:rtl/>
        </w:rPr>
      </w:pPr>
    </w:p>
    <w:p w14:paraId="29FCB15F" w14:textId="77777777" w:rsidR="00A330A0" w:rsidRPr="00A330A0" w:rsidRDefault="00A330A0" w:rsidP="00A330A0">
      <w:pPr>
        <w:pStyle w:val="Heading5"/>
        <w:rPr>
          <w:rFonts w:hint="cs"/>
          <w:sz w:val="24"/>
          <w:rtl/>
        </w:rPr>
      </w:pPr>
      <w:r w:rsidRPr="00A330A0">
        <w:rPr>
          <w:rFonts w:hint="cs"/>
          <w:sz w:val="24"/>
          <w:u w:val="single"/>
          <w:rtl/>
        </w:rPr>
        <w:t>יואל חסון:</w:t>
      </w:r>
    </w:p>
    <w:p w14:paraId="5E2D6080" w14:textId="77777777" w:rsidR="00A330A0" w:rsidRPr="00A330A0" w:rsidRDefault="00A330A0" w:rsidP="00A330A0">
      <w:pPr>
        <w:pStyle w:val="Heading5"/>
        <w:rPr>
          <w:rFonts w:hint="cs"/>
          <w:sz w:val="24"/>
          <w:rtl/>
        </w:rPr>
      </w:pPr>
    </w:p>
    <w:p w14:paraId="0DDC0A4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מיהודים זה בסדר? מה זה משנה? </w:t>
      </w:r>
    </w:p>
    <w:p w14:paraId="4D8348B1" w14:textId="77777777" w:rsidR="00A330A0" w:rsidRPr="00A330A0" w:rsidRDefault="00A330A0" w:rsidP="00A330A0">
      <w:pPr>
        <w:tabs>
          <w:tab w:val="left" w:pos="512"/>
          <w:tab w:val="left" w:pos="1221"/>
        </w:tabs>
        <w:bidi/>
        <w:jc w:val="both"/>
        <w:rPr>
          <w:rFonts w:cs="David" w:hint="cs"/>
          <w:rtl/>
        </w:rPr>
      </w:pPr>
    </w:p>
    <w:p w14:paraId="408894A7" w14:textId="77777777" w:rsidR="00A330A0" w:rsidRPr="00A330A0" w:rsidRDefault="00A330A0" w:rsidP="00A330A0">
      <w:pPr>
        <w:bidi/>
        <w:jc w:val="both"/>
        <w:rPr>
          <w:rFonts w:cs="David" w:hint="cs"/>
          <w:rtl/>
        </w:rPr>
      </w:pPr>
      <w:r w:rsidRPr="00A330A0">
        <w:rPr>
          <w:rFonts w:cs="David" w:hint="cs"/>
          <w:u w:val="single"/>
          <w:rtl/>
        </w:rPr>
        <w:t>היו"ר דוד טל:</w:t>
      </w:r>
    </w:p>
    <w:p w14:paraId="52BBA927" w14:textId="77777777" w:rsidR="00A330A0" w:rsidRPr="00A330A0" w:rsidRDefault="00A330A0" w:rsidP="00A330A0">
      <w:pPr>
        <w:tabs>
          <w:tab w:val="left" w:pos="512"/>
          <w:tab w:val="left" w:pos="1221"/>
        </w:tabs>
        <w:bidi/>
        <w:jc w:val="both"/>
        <w:rPr>
          <w:rFonts w:cs="David" w:hint="cs"/>
          <w:rtl/>
        </w:rPr>
      </w:pPr>
    </w:p>
    <w:p w14:paraId="045518E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מאוד יכול להיות שאם הוא רוצה לקחת עורך דין טוב, אז זה יכול לעלות לו שלושה מיליון דולר, והסכום הזה הוא סכום מאוד גבוה עבור אותו חבר כנסת. אם אנחנו מקבלים את זה שהמסננת היא ועדת האתיקה, אפשר לקבל את זה. </w:t>
      </w:r>
    </w:p>
    <w:p w14:paraId="4FA8562A" w14:textId="77777777" w:rsidR="00A330A0" w:rsidRPr="00A330A0" w:rsidRDefault="00A330A0" w:rsidP="00A330A0">
      <w:pPr>
        <w:tabs>
          <w:tab w:val="left" w:pos="512"/>
          <w:tab w:val="left" w:pos="1221"/>
        </w:tabs>
        <w:bidi/>
        <w:jc w:val="both"/>
        <w:rPr>
          <w:rFonts w:cs="David" w:hint="cs"/>
          <w:rtl/>
        </w:rPr>
      </w:pPr>
    </w:p>
    <w:p w14:paraId="07FE6EB7"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46EA13B5" w14:textId="77777777" w:rsidR="00A330A0" w:rsidRPr="00A330A0" w:rsidRDefault="00A330A0" w:rsidP="00A330A0">
      <w:pPr>
        <w:bidi/>
        <w:jc w:val="both"/>
        <w:rPr>
          <w:rFonts w:cs="David" w:hint="cs"/>
          <w:u w:val="single"/>
          <w:rtl/>
        </w:rPr>
      </w:pPr>
    </w:p>
    <w:p w14:paraId="1D02ED8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אדוני היושב ראש, אני רוצה לשכנע את חברת הכנסת אביטל בעמדה אחרת. קודם כל, לדעתי אסור לנו להרע את המצב הקיים. המצב הקיים בכללים הקיימים אינו מבצע את האבחנה בין חוץ-לארץ לארץ. </w:t>
      </w:r>
    </w:p>
    <w:p w14:paraId="14604285" w14:textId="77777777" w:rsidR="00A330A0" w:rsidRPr="00A330A0" w:rsidRDefault="00A330A0" w:rsidP="00A330A0">
      <w:pPr>
        <w:tabs>
          <w:tab w:val="left" w:pos="512"/>
          <w:tab w:val="left" w:pos="1221"/>
        </w:tabs>
        <w:bidi/>
        <w:jc w:val="both"/>
        <w:rPr>
          <w:rFonts w:cs="David" w:hint="cs"/>
          <w:rtl/>
        </w:rPr>
      </w:pPr>
    </w:p>
    <w:p w14:paraId="4BE4AB4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רוצה להוסיף מתוך גזרה שווה. הדילמה הזאת עמדה בפני הכנסת כאשר היא באה להכריע בנושא של תרומות לפריימריס. בהחלט </w:t>
      </w:r>
      <w:proofErr w:type="spellStart"/>
      <w:r w:rsidRPr="00A330A0">
        <w:rPr>
          <w:rFonts w:cs="David" w:hint="cs"/>
          <w:rtl/>
        </w:rPr>
        <w:t>היתה</w:t>
      </w:r>
      <w:proofErr w:type="spellEnd"/>
      <w:r w:rsidRPr="00A330A0">
        <w:rPr>
          <w:rFonts w:cs="David" w:hint="cs"/>
          <w:rtl/>
        </w:rPr>
        <w:t xml:space="preserve"> גישה שבאה ואמרה לא יאספו תרומות בחו"ל. אבל, </w:t>
      </w:r>
      <w:proofErr w:type="spellStart"/>
      <w:r w:rsidRPr="00A330A0">
        <w:rPr>
          <w:rFonts w:cs="David" w:hint="cs"/>
          <w:rtl/>
        </w:rPr>
        <w:t>היתה</w:t>
      </w:r>
      <w:proofErr w:type="spellEnd"/>
      <w:r w:rsidRPr="00A330A0">
        <w:rPr>
          <w:rFonts w:cs="David" w:hint="cs"/>
          <w:rtl/>
        </w:rPr>
        <w:t xml:space="preserve"> גישה של רוב חברי הכנסת שהיא הכריעה, וכך החקיקה, והיא להיפך - כי ככל שאתה הולך לחו"ל ניגודי העניינים הפוטנציאלים יורדים לעומת ניגודי העניינים הפוטנציאלים שיכולים להיות בארץ.</w:t>
      </w:r>
    </w:p>
    <w:p w14:paraId="1E8C91A6" w14:textId="77777777" w:rsidR="00A330A0" w:rsidRPr="00A330A0" w:rsidRDefault="00A330A0" w:rsidP="00A330A0">
      <w:pPr>
        <w:tabs>
          <w:tab w:val="left" w:pos="512"/>
          <w:tab w:val="left" w:pos="1221"/>
        </w:tabs>
        <w:bidi/>
        <w:jc w:val="both"/>
        <w:rPr>
          <w:rFonts w:cs="David" w:hint="cs"/>
          <w:rtl/>
        </w:rPr>
      </w:pPr>
    </w:p>
    <w:p w14:paraId="11BC5DA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בחוץ לארץ יש גם יהודים, לא רק גויים - ולא שאני רואה בתרומה מגויים דבר שלילי או פסול. אבל, יש בחוץ לארץ גם יהודים. אם אדם מסוים נקלע למצב רפואי, או שבן משפחתו נקלע למצב רפואי כפי שקבוע כאן, ויש לו קרובי משפחה או חברים בארצות הברית, אז אנחנו נגיד לו שהוא יחפש רק בארץ איך לצאת מהצרה שלו? לכן, אני לא מציע ללכת ולהרע את המצב הקיים כפי שהוא קיים בכללים כיום, וכפי שהוא קיים בדין בעניינים אחרים דומים. עצם העובדה שוועדת האתיקה יושבת על העניין הזה, היא נותנת לנו ערובה שלא ייעשו דברים שלא צריך לעשות. </w:t>
      </w:r>
    </w:p>
    <w:p w14:paraId="0260B88B" w14:textId="77777777" w:rsidR="00A330A0" w:rsidRPr="00A330A0" w:rsidRDefault="00A330A0" w:rsidP="00A330A0">
      <w:pPr>
        <w:tabs>
          <w:tab w:val="left" w:pos="512"/>
          <w:tab w:val="left" w:pos="1221"/>
        </w:tabs>
        <w:bidi/>
        <w:jc w:val="both"/>
        <w:rPr>
          <w:rFonts w:cs="David" w:hint="cs"/>
          <w:rtl/>
        </w:rPr>
      </w:pPr>
    </w:p>
    <w:p w14:paraId="539451CF"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C135D92" w14:textId="77777777" w:rsidR="00A330A0" w:rsidRPr="00A330A0" w:rsidRDefault="00A330A0" w:rsidP="00A330A0">
      <w:pPr>
        <w:tabs>
          <w:tab w:val="left" w:pos="512"/>
          <w:tab w:val="left" w:pos="1221"/>
        </w:tabs>
        <w:bidi/>
        <w:jc w:val="both"/>
        <w:rPr>
          <w:rFonts w:cs="David" w:hint="cs"/>
          <w:rtl/>
        </w:rPr>
      </w:pPr>
    </w:p>
    <w:p w14:paraId="0DF9A60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מאוד מבין מאיפה באה חברת הכנסת קולט אביטל. יש כמה יתרונות וחסרונות לכמה  שאתה מתרחק מהארץ. ברגע שאתה מתרחק מהארץ,  התורם לא כל כך מבדיל אם לצורך העניין יולי </w:t>
      </w:r>
      <w:proofErr w:type="spellStart"/>
      <w:r w:rsidRPr="00A330A0">
        <w:rPr>
          <w:rFonts w:cs="David" w:hint="cs"/>
          <w:rtl/>
        </w:rPr>
        <w:t>אדלשטיין</w:t>
      </w:r>
      <w:proofErr w:type="spellEnd"/>
      <w:r w:rsidRPr="00A330A0">
        <w:rPr>
          <w:rFonts w:cs="David" w:hint="cs"/>
          <w:rtl/>
        </w:rPr>
        <w:t xml:space="preserve"> בא להתרים לצורכי עולי אתיופיה בארץ, או לצורך איזושהי בעיה רפואית אצלו. יחד עם זאת, איסור גורף כזה  יהיה מאוד בעייתי. ומה אם יש לי קרוב משפחה מדרגה שנייה או שלישית בחוץ לארץ שרוצה לעזור לי? </w:t>
      </w:r>
    </w:p>
    <w:p w14:paraId="3D63E583" w14:textId="77777777" w:rsidR="00A330A0" w:rsidRPr="00A330A0" w:rsidRDefault="00A330A0" w:rsidP="00A330A0">
      <w:pPr>
        <w:tabs>
          <w:tab w:val="left" w:pos="512"/>
          <w:tab w:val="left" w:pos="1221"/>
        </w:tabs>
        <w:bidi/>
        <w:jc w:val="both"/>
        <w:rPr>
          <w:rFonts w:cs="David" w:hint="cs"/>
          <w:rtl/>
        </w:rPr>
      </w:pPr>
    </w:p>
    <w:p w14:paraId="3C68B38C"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17BCDD59" w14:textId="77777777" w:rsidR="00A330A0" w:rsidRPr="00A330A0" w:rsidRDefault="00A330A0" w:rsidP="00A330A0">
      <w:pPr>
        <w:bidi/>
        <w:jc w:val="both"/>
        <w:rPr>
          <w:rFonts w:cs="David" w:hint="cs"/>
          <w:i/>
          <w:iCs/>
          <w:rtl/>
        </w:rPr>
      </w:pPr>
    </w:p>
    <w:p w14:paraId="438470DB"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r>
      <w:r w:rsidRPr="00A330A0">
        <w:rPr>
          <w:rFonts w:cs="David" w:hint="cs"/>
          <w:rtl/>
        </w:rPr>
        <w:t xml:space="preserve">לא, </w:t>
      </w:r>
      <w:r w:rsidRPr="00A330A0">
        <w:rPr>
          <w:rFonts w:cs="David" w:hint="cs"/>
          <w:i/>
          <w:iCs/>
          <w:rtl/>
        </w:rPr>
        <w:t xml:space="preserve"> </w:t>
      </w:r>
      <w:r w:rsidRPr="00A330A0">
        <w:rPr>
          <w:rFonts w:cs="David" w:hint="cs"/>
          <w:rtl/>
        </w:rPr>
        <w:t xml:space="preserve">זה בסדר גמור. </w:t>
      </w:r>
    </w:p>
    <w:p w14:paraId="4AEA4D03" w14:textId="77777777" w:rsidR="00A330A0" w:rsidRPr="00A330A0" w:rsidRDefault="00A330A0" w:rsidP="00A330A0">
      <w:pPr>
        <w:tabs>
          <w:tab w:val="left" w:pos="512"/>
          <w:tab w:val="left" w:pos="1221"/>
        </w:tabs>
        <w:bidi/>
        <w:jc w:val="both"/>
        <w:rPr>
          <w:rFonts w:cs="David" w:hint="cs"/>
          <w:rtl/>
        </w:rPr>
      </w:pPr>
    </w:p>
    <w:p w14:paraId="1999428F"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279B32F4" w14:textId="77777777" w:rsidR="00A330A0" w:rsidRPr="00A330A0" w:rsidRDefault="00A330A0" w:rsidP="00A330A0">
      <w:pPr>
        <w:tabs>
          <w:tab w:val="left" w:pos="512"/>
          <w:tab w:val="left" w:pos="1221"/>
        </w:tabs>
        <w:bidi/>
        <w:jc w:val="both"/>
        <w:rPr>
          <w:rFonts w:cs="David" w:hint="cs"/>
          <w:rtl/>
        </w:rPr>
      </w:pPr>
    </w:p>
    <w:p w14:paraId="07FE8DAA" w14:textId="77777777" w:rsidR="00A330A0" w:rsidRPr="00A330A0" w:rsidRDefault="00A330A0" w:rsidP="00A330A0">
      <w:pPr>
        <w:tabs>
          <w:tab w:val="left" w:pos="512"/>
          <w:tab w:val="left" w:pos="1221"/>
        </w:tabs>
        <w:bidi/>
        <w:jc w:val="both"/>
        <w:rPr>
          <w:rFonts w:cs="David" w:hint="cs"/>
          <w:rtl/>
        </w:rPr>
      </w:pPr>
      <w:r w:rsidRPr="00A330A0">
        <w:rPr>
          <w:rFonts w:cs="David" w:hint="cs"/>
          <w:rtl/>
        </w:rPr>
        <w:t xml:space="preserve"> </w:t>
      </w:r>
      <w:r w:rsidRPr="00A330A0">
        <w:rPr>
          <w:rFonts w:cs="David" w:hint="cs"/>
          <w:rtl/>
        </w:rPr>
        <w:tab/>
        <w:t xml:space="preserve">אבל, אם זה בן דוד שני שלי  זו תרומה. אני לא יכול להגדיר את זה כעזרה ממשפחה קרובה. כלומר, אני הייתי נמנע פה מאיסור גורף. יש אישור ועדת האתיקה, והיא צריכה לבדוק את הדברים. </w:t>
      </w:r>
    </w:p>
    <w:p w14:paraId="4B8D7020" w14:textId="77777777" w:rsidR="00A330A0" w:rsidRPr="00A330A0" w:rsidRDefault="00A330A0" w:rsidP="00A330A0">
      <w:pPr>
        <w:tabs>
          <w:tab w:val="left" w:pos="512"/>
          <w:tab w:val="left" w:pos="1221"/>
        </w:tabs>
        <w:bidi/>
        <w:jc w:val="both"/>
        <w:rPr>
          <w:rFonts w:cs="David" w:hint="cs"/>
          <w:rtl/>
        </w:rPr>
      </w:pPr>
    </w:p>
    <w:p w14:paraId="0C134C6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פספסתי את הדיון הקודם, ואני מתנצל על כך. אני מניח </w:t>
      </w:r>
      <w:proofErr w:type="spellStart"/>
      <w:r w:rsidRPr="00A330A0">
        <w:rPr>
          <w:rFonts w:cs="David" w:hint="cs"/>
          <w:rtl/>
        </w:rPr>
        <w:t>שהיתה</w:t>
      </w:r>
      <w:proofErr w:type="spellEnd"/>
      <w:r w:rsidRPr="00A330A0">
        <w:rPr>
          <w:rFonts w:cs="David" w:hint="cs"/>
          <w:rtl/>
        </w:rPr>
        <w:t xml:space="preserve"> הסכמה רחבה סביב הנושא שמנוסח פה "או תרומות למימון הוצאות משפטיות עבורו". אולי עבר זמנו, בטל קורבנו. אבל,  הייתי מציע לשקול את זה שוב, ואני אומר למה. אני מבין טוב מאוד מאיפה באים. אבל, הסיטואציות הן שונות ומגוונות, וגם כאן איסור גורף נראה לי בעייתי. החל ממצב שחבר כנסת מצטרף לאיזושהי עמותה, והם ביחד מגישים בג"ץ, והוא לא משלם, וזה כבר הופך לו מקרה גבולי ששילמו לו הוצאות משפט, וכלה במצב שבו מכרתי מכירה גדולה בישראל.</w:t>
      </w:r>
    </w:p>
    <w:p w14:paraId="5B66B78D" w14:textId="77777777" w:rsidR="00A330A0" w:rsidRPr="00A330A0" w:rsidRDefault="00A330A0" w:rsidP="00A330A0">
      <w:pPr>
        <w:tabs>
          <w:tab w:val="left" w:pos="512"/>
          <w:tab w:val="left" w:pos="1221"/>
        </w:tabs>
        <w:bidi/>
        <w:jc w:val="both"/>
        <w:rPr>
          <w:rFonts w:cs="David" w:hint="cs"/>
          <w:rtl/>
        </w:rPr>
      </w:pPr>
    </w:p>
    <w:p w14:paraId="0E9C758A" w14:textId="77777777" w:rsidR="00A330A0" w:rsidRPr="00A330A0" w:rsidRDefault="00A330A0" w:rsidP="00A330A0">
      <w:pPr>
        <w:bidi/>
        <w:jc w:val="both"/>
        <w:rPr>
          <w:rFonts w:cs="David" w:hint="cs"/>
          <w:rtl/>
        </w:rPr>
      </w:pPr>
      <w:r w:rsidRPr="00A330A0">
        <w:rPr>
          <w:rFonts w:cs="David" w:hint="cs"/>
          <w:u w:val="single"/>
          <w:rtl/>
        </w:rPr>
        <w:t>היו"ר דוד טל:</w:t>
      </w:r>
    </w:p>
    <w:p w14:paraId="2355F664" w14:textId="77777777" w:rsidR="00A330A0" w:rsidRPr="00A330A0" w:rsidRDefault="00A330A0" w:rsidP="00A330A0">
      <w:pPr>
        <w:tabs>
          <w:tab w:val="left" w:pos="512"/>
          <w:tab w:val="left" w:pos="1221"/>
        </w:tabs>
        <w:bidi/>
        <w:jc w:val="both"/>
        <w:rPr>
          <w:rFonts w:cs="David" w:hint="cs"/>
          <w:rtl/>
        </w:rPr>
      </w:pPr>
    </w:p>
    <w:p w14:paraId="33DA2A3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הוא לא יכול לקבל סיוע מעורך דין, זו קבלת טובת הנאה. </w:t>
      </w:r>
    </w:p>
    <w:p w14:paraId="5391D87E" w14:textId="77777777" w:rsidR="00A330A0" w:rsidRPr="00A330A0" w:rsidRDefault="00A330A0" w:rsidP="00A330A0">
      <w:pPr>
        <w:tabs>
          <w:tab w:val="left" w:pos="512"/>
          <w:tab w:val="left" w:pos="1221"/>
        </w:tabs>
        <w:bidi/>
        <w:jc w:val="both"/>
        <w:rPr>
          <w:rFonts w:cs="David" w:hint="cs"/>
          <w:rtl/>
        </w:rPr>
      </w:pPr>
    </w:p>
    <w:p w14:paraId="1D2B3E2E"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EFD2D79" w14:textId="77777777" w:rsidR="00A330A0" w:rsidRPr="00A330A0" w:rsidRDefault="00A330A0" w:rsidP="00A330A0">
      <w:pPr>
        <w:tabs>
          <w:tab w:val="left" w:pos="512"/>
          <w:tab w:val="left" w:pos="1221"/>
        </w:tabs>
        <w:bidi/>
        <w:jc w:val="both"/>
        <w:rPr>
          <w:rFonts w:cs="David" w:hint="cs"/>
          <w:rtl/>
        </w:rPr>
      </w:pPr>
    </w:p>
    <w:p w14:paraId="71C64EB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טובת הנאה, ודאי. </w:t>
      </w:r>
    </w:p>
    <w:p w14:paraId="5FC71241" w14:textId="77777777" w:rsidR="00A330A0" w:rsidRPr="00A330A0" w:rsidRDefault="00A330A0" w:rsidP="00A330A0">
      <w:pPr>
        <w:tabs>
          <w:tab w:val="left" w:pos="512"/>
          <w:tab w:val="left" w:pos="1221"/>
        </w:tabs>
        <w:bidi/>
        <w:jc w:val="both"/>
        <w:rPr>
          <w:rFonts w:cs="David" w:hint="cs"/>
          <w:rtl/>
        </w:rPr>
      </w:pPr>
    </w:p>
    <w:p w14:paraId="73143BF9"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6A4DC307" w14:textId="77777777" w:rsidR="00A330A0" w:rsidRPr="00A330A0" w:rsidRDefault="00A330A0" w:rsidP="00A330A0">
      <w:pPr>
        <w:tabs>
          <w:tab w:val="left" w:pos="512"/>
          <w:tab w:val="left" w:pos="1221"/>
        </w:tabs>
        <w:bidi/>
        <w:jc w:val="both"/>
        <w:rPr>
          <w:rFonts w:cs="David" w:hint="cs"/>
          <w:rtl/>
        </w:rPr>
      </w:pPr>
    </w:p>
    <w:p w14:paraId="443FE23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היה שינוי בישיבה הקודמת, או לפני הקודמת, בעניין הזה. ועדת זמיר אמרה בסעיף 50(3) שלא ייחשב מתנה אסורה סיוע מקצועי הניתן לחבר הכנסת בקשר למילוי תפקידו. ועדת זמיר הציעה, והוועדה הזאת מחקה, את הסיפה: "אולם אם ניתן הסיוע על בסיס קבוע או מתמשך, או אם מדובר בייצוג חבר הכנסת בפני בית המשפט, לא יהיה חבר הכנסת רשאי  לקבלו אלא אם כן ועדת האתיקה אישרה זאת מראש". </w:t>
      </w:r>
    </w:p>
    <w:p w14:paraId="61D76AA5" w14:textId="77777777" w:rsidR="00A330A0" w:rsidRPr="00A330A0" w:rsidRDefault="00A330A0" w:rsidP="00A330A0">
      <w:pPr>
        <w:tabs>
          <w:tab w:val="left" w:pos="512"/>
          <w:tab w:val="left" w:pos="1221"/>
        </w:tabs>
        <w:bidi/>
        <w:jc w:val="both"/>
        <w:rPr>
          <w:rFonts w:cs="David" w:hint="cs"/>
          <w:rtl/>
        </w:rPr>
      </w:pPr>
    </w:p>
    <w:p w14:paraId="20231B07"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DD0A246" w14:textId="77777777" w:rsidR="00A330A0" w:rsidRPr="00A330A0" w:rsidRDefault="00A330A0" w:rsidP="00A330A0">
      <w:pPr>
        <w:tabs>
          <w:tab w:val="left" w:pos="512"/>
          <w:tab w:val="left" w:pos="1221"/>
        </w:tabs>
        <w:bidi/>
        <w:jc w:val="both"/>
        <w:rPr>
          <w:rFonts w:cs="David" w:hint="cs"/>
          <w:rtl/>
        </w:rPr>
      </w:pPr>
    </w:p>
    <w:p w14:paraId="47EE434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כלומר, מה שנשאר זה סיוע מקצועי הניתן לחבר הכנסת בקשר למילוי תפקידו בכנסת. </w:t>
      </w:r>
    </w:p>
    <w:p w14:paraId="1A96D6C7" w14:textId="77777777" w:rsidR="00A330A0" w:rsidRPr="00A330A0" w:rsidRDefault="00A330A0" w:rsidP="00A330A0">
      <w:pPr>
        <w:tabs>
          <w:tab w:val="left" w:pos="512"/>
          <w:tab w:val="left" w:pos="1221"/>
        </w:tabs>
        <w:bidi/>
        <w:jc w:val="both"/>
        <w:rPr>
          <w:rFonts w:cs="David" w:hint="cs"/>
          <w:rtl/>
        </w:rPr>
      </w:pPr>
    </w:p>
    <w:p w14:paraId="27BA52AE"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3202B48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2CD383C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שהוא אינו מתנה אסורה, ומותר לקבלו. </w:t>
      </w:r>
    </w:p>
    <w:p w14:paraId="4973CECC" w14:textId="77777777" w:rsidR="00A330A0" w:rsidRPr="00A330A0" w:rsidRDefault="00A330A0" w:rsidP="00A330A0">
      <w:pPr>
        <w:tabs>
          <w:tab w:val="left" w:pos="512"/>
          <w:tab w:val="left" w:pos="1221"/>
        </w:tabs>
        <w:bidi/>
        <w:jc w:val="both"/>
        <w:rPr>
          <w:rFonts w:cs="David" w:hint="cs"/>
          <w:rtl/>
        </w:rPr>
      </w:pPr>
    </w:p>
    <w:p w14:paraId="7AD14FF5" w14:textId="77777777" w:rsidR="00A330A0" w:rsidRPr="00A330A0" w:rsidRDefault="00A330A0" w:rsidP="00A330A0">
      <w:pPr>
        <w:bidi/>
        <w:jc w:val="both"/>
        <w:rPr>
          <w:rFonts w:cs="David" w:hint="cs"/>
          <w:rtl/>
        </w:rPr>
      </w:pPr>
      <w:r w:rsidRPr="00A330A0">
        <w:rPr>
          <w:rFonts w:cs="David" w:hint="cs"/>
          <w:u w:val="single"/>
          <w:rtl/>
        </w:rPr>
        <w:t>היו"ר דוד טל:</w:t>
      </w:r>
    </w:p>
    <w:p w14:paraId="4AF560C4" w14:textId="77777777" w:rsidR="00A330A0" w:rsidRPr="00A330A0" w:rsidRDefault="00A330A0" w:rsidP="00A330A0">
      <w:pPr>
        <w:tabs>
          <w:tab w:val="left" w:pos="512"/>
          <w:tab w:val="left" w:pos="1221"/>
        </w:tabs>
        <w:bidi/>
        <w:jc w:val="both"/>
        <w:rPr>
          <w:rFonts w:cs="David" w:hint="cs"/>
          <w:rtl/>
        </w:rPr>
      </w:pPr>
    </w:p>
    <w:p w14:paraId="428E154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אנחנו תמיד נצטרך לעבור דרך המסננת של ועדת האתיקה. </w:t>
      </w:r>
    </w:p>
    <w:p w14:paraId="5FD3D322" w14:textId="77777777" w:rsidR="00A330A0" w:rsidRPr="00A330A0" w:rsidRDefault="00A330A0" w:rsidP="00A330A0">
      <w:pPr>
        <w:tabs>
          <w:tab w:val="left" w:pos="512"/>
          <w:tab w:val="left" w:pos="1221"/>
        </w:tabs>
        <w:bidi/>
        <w:jc w:val="both"/>
        <w:rPr>
          <w:rFonts w:cs="David" w:hint="cs"/>
          <w:rtl/>
        </w:rPr>
      </w:pPr>
    </w:p>
    <w:p w14:paraId="5C57A6FA"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29ADA6AE" w14:textId="77777777" w:rsidR="00A330A0" w:rsidRPr="00A330A0" w:rsidRDefault="00A330A0" w:rsidP="00A330A0">
      <w:pPr>
        <w:bidi/>
        <w:jc w:val="both"/>
        <w:rPr>
          <w:rFonts w:cs="David" w:hint="cs"/>
          <w:i/>
          <w:iCs/>
          <w:rtl/>
        </w:rPr>
      </w:pPr>
    </w:p>
    <w:p w14:paraId="05E01D3B"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r>
      <w:r w:rsidRPr="00A330A0">
        <w:rPr>
          <w:rFonts w:cs="David" w:hint="cs"/>
          <w:rtl/>
        </w:rPr>
        <w:t xml:space="preserve">ואם זה פרופסור, ואם זה יחצן, שעובד בשבילי חינם? </w:t>
      </w:r>
    </w:p>
    <w:p w14:paraId="01CE26DF" w14:textId="77777777" w:rsidR="00A330A0" w:rsidRPr="00A330A0" w:rsidRDefault="00A330A0" w:rsidP="00A330A0">
      <w:pPr>
        <w:tabs>
          <w:tab w:val="left" w:pos="512"/>
          <w:tab w:val="left" w:pos="1221"/>
        </w:tabs>
        <w:bidi/>
        <w:jc w:val="both"/>
        <w:rPr>
          <w:rFonts w:cs="David" w:hint="cs"/>
          <w:rtl/>
        </w:rPr>
      </w:pPr>
    </w:p>
    <w:p w14:paraId="5CB5E298"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48C2DA28" w14:textId="77777777" w:rsidR="00A330A0" w:rsidRPr="00A330A0" w:rsidRDefault="00A330A0" w:rsidP="00A330A0">
      <w:pPr>
        <w:bidi/>
        <w:jc w:val="both"/>
        <w:rPr>
          <w:rFonts w:cs="David" w:hint="cs"/>
          <w:u w:val="single"/>
          <w:rtl/>
        </w:rPr>
      </w:pPr>
    </w:p>
    <w:p w14:paraId="7638017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זו שאלה.  תסלחו לי על הדוגמה הגראפית, אבל נניח ומחר עיתון גדול במדינת ישראל פרסם עליי כל מיני דברים שאני אפילו לא רוצה להעלות אותם על הדעת. אחד כמוני לא יכול להתמודד עם "ידיעות אחרונות", "הארץ", ו"מעריב" גם אם אני רוצה לתבוע אותם. לעומת זאת, אם הנושא הוא גם בעל עניין ציבורי, יכול להיות שאני יכול לשכנע אנשים או גופים לעזור לי בהגשת תביעה בנושא הזה. ברגע שהסעיף הזה נכלל ואני לא רשאי לגייס תרומות למימון הוצאות משפטיות גם באישור ועדת האתיקה, גם באישור יושב-ראש הכנסת, גם באישור יועץ משפטי לכנסת, אז אני במצב מאוד בעייתי.</w:t>
      </w:r>
    </w:p>
    <w:p w14:paraId="5D9C9F92" w14:textId="77777777" w:rsidR="00A330A0" w:rsidRDefault="00A330A0" w:rsidP="00A330A0">
      <w:pPr>
        <w:tabs>
          <w:tab w:val="left" w:pos="512"/>
          <w:tab w:val="left" w:pos="1221"/>
        </w:tabs>
        <w:bidi/>
        <w:jc w:val="both"/>
        <w:rPr>
          <w:rFonts w:cs="David" w:hint="cs"/>
          <w:rtl/>
        </w:rPr>
      </w:pPr>
    </w:p>
    <w:p w14:paraId="5CA29B8C" w14:textId="77777777" w:rsidR="00A330A0" w:rsidRDefault="00A330A0" w:rsidP="00A330A0">
      <w:pPr>
        <w:tabs>
          <w:tab w:val="left" w:pos="512"/>
          <w:tab w:val="left" w:pos="1221"/>
        </w:tabs>
        <w:bidi/>
        <w:jc w:val="both"/>
        <w:rPr>
          <w:rFonts w:cs="David" w:hint="cs"/>
          <w:rtl/>
        </w:rPr>
      </w:pPr>
    </w:p>
    <w:p w14:paraId="65363F32" w14:textId="77777777" w:rsidR="00A330A0" w:rsidRDefault="00A330A0" w:rsidP="00A330A0">
      <w:pPr>
        <w:tabs>
          <w:tab w:val="left" w:pos="512"/>
          <w:tab w:val="left" w:pos="1221"/>
        </w:tabs>
        <w:bidi/>
        <w:jc w:val="both"/>
        <w:rPr>
          <w:rFonts w:cs="David" w:hint="cs"/>
          <w:rtl/>
        </w:rPr>
      </w:pPr>
    </w:p>
    <w:p w14:paraId="6D234C3C" w14:textId="77777777" w:rsidR="00A330A0" w:rsidRDefault="00A330A0" w:rsidP="00A330A0">
      <w:pPr>
        <w:tabs>
          <w:tab w:val="left" w:pos="512"/>
          <w:tab w:val="left" w:pos="1221"/>
        </w:tabs>
        <w:bidi/>
        <w:jc w:val="both"/>
        <w:rPr>
          <w:rFonts w:cs="David" w:hint="cs"/>
          <w:rtl/>
        </w:rPr>
      </w:pPr>
    </w:p>
    <w:p w14:paraId="7E308949" w14:textId="77777777" w:rsidR="00A330A0" w:rsidRPr="00A330A0" w:rsidRDefault="00A330A0" w:rsidP="00A330A0">
      <w:pPr>
        <w:tabs>
          <w:tab w:val="left" w:pos="512"/>
          <w:tab w:val="left" w:pos="1221"/>
        </w:tabs>
        <w:bidi/>
        <w:jc w:val="both"/>
        <w:rPr>
          <w:rFonts w:cs="David" w:hint="cs"/>
          <w:rtl/>
        </w:rPr>
      </w:pPr>
    </w:p>
    <w:p w14:paraId="270FC083" w14:textId="77777777" w:rsidR="00A330A0" w:rsidRPr="00A330A0" w:rsidRDefault="00A330A0" w:rsidP="00A330A0">
      <w:pPr>
        <w:bidi/>
        <w:jc w:val="both"/>
        <w:rPr>
          <w:rFonts w:cs="David" w:hint="cs"/>
          <w:rtl/>
        </w:rPr>
      </w:pPr>
      <w:r w:rsidRPr="00A330A0">
        <w:rPr>
          <w:rFonts w:cs="David" w:hint="cs"/>
          <w:u w:val="single"/>
          <w:rtl/>
        </w:rPr>
        <w:t>היו"ר דוד טל:</w:t>
      </w:r>
    </w:p>
    <w:p w14:paraId="22593955" w14:textId="77777777" w:rsidR="00A330A0" w:rsidRPr="00A330A0" w:rsidRDefault="00A330A0" w:rsidP="00A330A0">
      <w:pPr>
        <w:tabs>
          <w:tab w:val="left" w:pos="512"/>
          <w:tab w:val="left" w:pos="1221"/>
        </w:tabs>
        <w:bidi/>
        <w:jc w:val="both"/>
        <w:rPr>
          <w:rFonts w:cs="David" w:hint="cs"/>
          <w:rtl/>
        </w:rPr>
      </w:pPr>
    </w:p>
    <w:p w14:paraId="53F9404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יש לך אפשרות וזה דרך ועדת האתיקה שיכולה לאשר לך. </w:t>
      </w:r>
    </w:p>
    <w:p w14:paraId="1C22D74E" w14:textId="77777777" w:rsidR="00A330A0" w:rsidRPr="00A330A0" w:rsidRDefault="00A330A0" w:rsidP="00A330A0">
      <w:pPr>
        <w:bidi/>
        <w:jc w:val="both"/>
        <w:rPr>
          <w:rFonts w:cs="David" w:hint="cs"/>
          <w:u w:val="single"/>
          <w:rtl/>
        </w:rPr>
      </w:pPr>
    </w:p>
    <w:p w14:paraId="7FAA8F11"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4D3F872C" w14:textId="77777777" w:rsidR="00A330A0" w:rsidRPr="00A330A0" w:rsidRDefault="00A330A0" w:rsidP="00A330A0">
      <w:pPr>
        <w:tabs>
          <w:tab w:val="left" w:pos="512"/>
          <w:tab w:val="left" w:pos="1221"/>
        </w:tabs>
        <w:bidi/>
        <w:jc w:val="both"/>
        <w:rPr>
          <w:rFonts w:cs="David" w:hint="cs"/>
          <w:rtl/>
        </w:rPr>
      </w:pPr>
      <w:r w:rsidRPr="00A330A0">
        <w:rPr>
          <w:rFonts w:cs="David" w:hint="cs"/>
          <w:rtl/>
        </w:rPr>
        <w:t xml:space="preserve"> </w:t>
      </w:r>
    </w:p>
    <w:p w14:paraId="1931708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הכנסת לא תממן לי אם זה לא משהו שקשור ישירות. </w:t>
      </w:r>
    </w:p>
    <w:p w14:paraId="18B71189" w14:textId="77777777" w:rsidR="00A330A0" w:rsidRPr="00A330A0" w:rsidRDefault="00A330A0" w:rsidP="00A330A0">
      <w:pPr>
        <w:tabs>
          <w:tab w:val="left" w:pos="512"/>
          <w:tab w:val="left" w:pos="1221"/>
        </w:tabs>
        <w:bidi/>
        <w:jc w:val="both"/>
        <w:rPr>
          <w:rFonts w:cs="David" w:hint="cs"/>
          <w:rtl/>
        </w:rPr>
      </w:pPr>
    </w:p>
    <w:p w14:paraId="42287F79" w14:textId="77777777" w:rsidR="00A330A0" w:rsidRPr="00A330A0" w:rsidRDefault="00A330A0" w:rsidP="00A330A0">
      <w:pPr>
        <w:bidi/>
        <w:jc w:val="both"/>
        <w:rPr>
          <w:rFonts w:cs="David" w:hint="cs"/>
          <w:rtl/>
        </w:rPr>
      </w:pPr>
      <w:r w:rsidRPr="00A330A0">
        <w:rPr>
          <w:rFonts w:cs="David" w:hint="cs"/>
          <w:u w:val="single"/>
          <w:rtl/>
        </w:rPr>
        <w:t>היו"ר דוד טל:</w:t>
      </w:r>
    </w:p>
    <w:p w14:paraId="26AF2278" w14:textId="77777777" w:rsidR="00A330A0" w:rsidRPr="00A330A0" w:rsidRDefault="00A330A0" w:rsidP="00A330A0">
      <w:pPr>
        <w:tabs>
          <w:tab w:val="left" w:pos="512"/>
          <w:tab w:val="left" w:pos="1221"/>
        </w:tabs>
        <w:bidi/>
        <w:jc w:val="both"/>
        <w:rPr>
          <w:rFonts w:cs="David" w:hint="cs"/>
          <w:rtl/>
        </w:rPr>
      </w:pPr>
    </w:p>
    <w:p w14:paraId="27CA237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היא לא תממן לך, אבל אתה תקבל אישור לגיוס תרומות. </w:t>
      </w:r>
    </w:p>
    <w:p w14:paraId="10BE9BB1" w14:textId="77777777" w:rsidR="00A330A0" w:rsidRPr="00A330A0" w:rsidRDefault="00A330A0" w:rsidP="00A330A0">
      <w:pPr>
        <w:tabs>
          <w:tab w:val="left" w:pos="512"/>
          <w:tab w:val="left" w:pos="1221"/>
        </w:tabs>
        <w:bidi/>
        <w:jc w:val="both"/>
        <w:rPr>
          <w:rFonts w:cs="David" w:hint="cs"/>
          <w:rtl/>
        </w:rPr>
      </w:pPr>
    </w:p>
    <w:p w14:paraId="7B678F84"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4EF9C053" w14:textId="77777777" w:rsidR="00A330A0" w:rsidRPr="00A330A0" w:rsidRDefault="00A330A0" w:rsidP="00A330A0">
      <w:pPr>
        <w:pStyle w:val="Heading5"/>
        <w:rPr>
          <w:rFonts w:hint="cs"/>
          <w:sz w:val="24"/>
          <w:rtl/>
        </w:rPr>
      </w:pPr>
    </w:p>
    <w:p w14:paraId="5E54164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לממן. זה רק לצורך האישור, זה עוד מסננת לגיוס תרומות. </w:t>
      </w:r>
    </w:p>
    <w:p w14:paraId="5AE791BC" w14:textId="77777777" w:rsidR="00A330A0" w:rsidRPr="00A330A0" w:rsidRDefault="00A330A0" w:rsidP="00A330A0">
      <w:pPr>
        <w:tabs>
          <w:tab w:val="left" w:pos="512"/>
          <w:tab w:val="left" w:pos="1221"/>
        </w:tabs>
        <w:bidi/>
        <w:jc w:val="both"/>
        <w:rPr>
          <w:rFonts w:cs="David" w:hint="cs"/>
          <w:rtl/>
        </w:rPr>
      </w:pPr>
    </w:p>
    <w:p w14:paraId="00CEC160" w14:textId="77777777" w:rsidR="00A330A0" w:rsidRPr="00A330A0" w:rsidRDefault="00A330A0" w:rsidP="00A330A0">
      <w:pPr>
        <w:bidi/>
        <w:jc w:val="both"/>
        <w:rPr>
          <w:rFonts w:cs="David" w:hint="cs"/>
          <w:rtl/>
        </w:rPr>
      </w:pPr>
      <w:r w:rsidRPr="00A330A0">
        <w:rPr>
          <w:rFonts w:cs="David" w:hint="cs"/>
          <w:u w:val="single"/>
          <w:rtl/>
        </w:rPr>
        <w:t>היו"ר דוד טל:</w:t>
      </w:r>
    </w:p>
    <w:p w14:paraId="16DD3ED1" w14:textId="77777777" w:rsidR="00A330A0" w:rsidRPr="00A330A0" w:rsidRDefault="00A330A0" w:rsidP="00A330A0">
      <w:pPr>
        <w:tabs>
          <w:tab w:val="left" w:pos="512"/>
          <w:tab w:val="left" w:pos="1221"/>
        </w:tabs>
        <w:bidi/>
        <w:jc w:val="both"/>
        <w:rPr>
          <w:rFonts w:cs="David" w:hint="cs"/>
          <w:rtl/>
        </w:rPr>
      </w:pPr>
    </w:p>
    <w:p w14:paraId="40BFA19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אתה צריך לעבור דרך ועדת האתיקה. ועדת האתיקה היא מבחינתנו המסננת האחרונה. היא דנה בכל דבר לגופו של עניין. </w:t>
      </w:r>
    </w:p>
    <w:p w14:paraId="12A6A550" w14:textId="77777777" w:rsidR="00A330A0" w:rsidRPr="00A330A0" w:rsidRDefault="00A330A0" w:rsidP="00A330A0">
      <w:pPr>
        <w:tabs>
          <w:tab w:val="left" w:pos="512"/>
          <w:tab w:val="left" w:pos="1221"/>
        </w:tabs>
        <w:bidi/>
        <w:jc w:val="both"/>
        <w:rPr>
          <w:rFonts w:cs="David" w:hint="cs"/>
          <w:rtl/>
        </w:rPr>
      </w:pPr>
    </w:p>
    <w:p w14:paraId="1E20B77F"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682C36E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0343763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אבל, אם מחקתם את הסעיף הזה אז אני לא מבין איך - - -</w:t>
      </w:r>
    </w:p>
    <w:p w14:paraId="4E19FEB5" w14:textId="77777777" w:rsidR="00A330A0" w:rsidRPr="00A330A0" w:rsidRDefault="00A330A0" w:rsidP="00A330A0">
      <w:pPr>
        <w:tabs>
          <w:tab w:val="left" w:pos="512"/>
          <w:tab w:val="left" w:pos="1221"/>
        </w:tabs>
        <w:bidi/>
        <w:jc w:val="both"/>
        <w:rPr>
          <w:rFonts w:cs="David" w:hint="cs"/>
          <w:rtl/>
        </w:rPr>
      </w:pPr>
    </w:p>
    <w:p w14:paraId="564D357B"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6B09845A" w14:textId="77777777" w:rsidR="00A330A0" w:rsidRPr="00A330A0" w:rsidRDefault="00A330A0" w:rsidP="00A330A0">
      <w:pPr>
        <w:tabs>
          <w:tab w:val="left" w:pos="512"/>
          <w:tab w:val="left" w:pos="1221"/>
        </w:tabs>
        <w:bidi/>
        <w:jc w:val="both"/>
        <w:rPr>
          <w:rFonts w:cs="David" w:hint="cs"/>
          <w:rtl/>
        </w:rPr>
      </w:pPr>
    </w:p>
    <w:p w14:paraId="6727544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לא נמחק, זה רק עבר. בנוסח המקורי היה כתוב שהוא רשאי לאסוף תרומות למימון עזרה עבורו או בן משפחתו, או הוצאות משפטיות עבורו, ובוועדה רצו שגם זה יהיה עבורו או עבור בן משפחתו. זה זז למעלה. תסתכל בשורה הראשונה של סעיף 53(א):" "רשאי לאסוף תרומות למימון עזרה רפואית או הוצאות משפטיות עבורו או עבור בן משפחתו" - זה נשאר. </w:t>
      </w:r>
    </w:p>
    <w:p w14:paraId="6AD8EAB4" w14:textId="77777777" w:rsidR="00A330A0" w:rsidRPr="00A330A0" w:rsidRDefault="00A330A0" w:rsidP="00A330A0">
      <w:pPr>
        <w:tabs>
          <w:tab w:val="left" w:pos="512"/>
          <w:tab w:val="left" w:pos="1221"/>
        </w:tabs>
        <w:bidi/>
        <w:jc w:val="both"/>
        <w:rPr>
          <w:rFonts w:cs="David" w:hint="cs"/>
          <w:rtl/>
        </w:rPr>
      </w:pPr>
    </w:p>
    <w:p w14:paraId="1EB0DD19"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021EDC88" w14:textId="77777777" w:rsidR="00A330A0" w:rsidRPr="00A330A0" w:rsidRDefault="00A330A0" w:rsidP="00A330A0">
      <w:pPr>
        <w:tabs>
          <w:tab w:val="left" w:pos="512"/>
          <w:tab w:val="left" w:pos="1221"/>
        </w:tabs>
        <w:bidi/>
        <w:jc w:val="both"/>
        <w:rPr>
          <w:rFonts w:cs="David" w:hint="cs"/>
          <w:rtl/>
        </w:rPr>
      </w:pPr>
    </w:p>
    <w:p w14:paraId="74FEF5B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אם איזשהו עיתון יכתוב עליי שיש לי קשיים בהבנת הנקרא, אז אני לא אתבע. </w:t>
      </w:r>
    </w:p>
    <w:p w14:paraId="7425630B" w14:textId="77777777" w:rsidR="00A330A0" w:rsidRPr="00A330A0" w:rsidRDefault="00A330A0" w:rsidP="00A330A0">
      <w:pPr>
        <w:tabs>
          <w:tab w:val="left" w:pos="512"/>
          <w:tab w:val="left" w:pos="1221"/>
        </w:tabs>
        <w:bidi/>
        <w:jc w:val="both"/>
        <w:rPr>
          <w:rFonts w:cs="David" w:hint="cs"/>
          <w:rtl/>
        </w:rPr>
      </w:pPr>
    </w:p>
    <w:p w14:paraId="59558D9D"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42269A2D" w14:textId="77777777" w:rsidR="00A330A0" w:rsidRPr="00A330A0" w:rsidRDefault="00A330A0" w:rsidP="00A330A0">
      <w:pPr>
        <w:tabs>
          <w:tab w:val="left" w:pos="512"/>
          <w:tab w:val="left" w:pos="1221"/>
        </w:tabs>
        <w:bidi/>
        <w:jc w:val="both"/>
        <w:rPr>
          <w:rFonts w:cs="David" w:hint="cs"/>
          <w:rtl/>
        </w:rPr>
      </w:pPr>
    </w:p>
    <w:p w14:paraId="5DF5778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לפי חוק החסינות כללים שנקבעו, יש מקרים שבהם חברי כנסת יכולים לקבל מהכנסת מימון להוצאות משפטיות שנגרמו. אבל, שם זה באמת מצומצם הרבה יותר. חוץ מזה שהסכומים מצומצמים,  מדובר רק לגבי מקרים שההליך המשפטי הוא קשור למילוי התפקיד, לא כאשר חבר הכנסת יוזם הליך כמו הדוגמה שנתן חבר הכנסת </w:t>
      </w:r>
      <w:proofErr w:type="spellStart"/>
      <w:r w:rsidRPr="00A330A0">
        <w:rPr>
          <w:rFonts w:cs="David" w:hint="cs"/>
          <w:rtl/>
        </w:rPr>
        <w:t>אדלשטיין</w:t>
      </w:r>
      <w:proofErr w:type="spellEnd"/>
      <w:r w:rsidRPr="00A330A0">
        <w:rPr>
          <w:rFonts w:cs="David" w:hint="cs"/>
          <w:rtl/>
        </w:rPr>
        <w:t>. חשוב להזכיר ששם נקבע שאם חבר הכנסת בחר לאסוף תרומות, הוא לא יקבל כסף מהמדינה.</w:t>
      </w:r>
    </w:p>
    <w:p w14:paraId="2CF76550" w14:textId="77777777" w:rsidR="00A330A0" w:rsidRPr="00A330A0" w:rsidRDefault="00A330A0" w:rsidP="00A330A0">
      <w:pPr>
        <w:tabs>
          <w:tab w:val="left" w:pos="512"/>
          <w:tab w:val="left" w:pos="1221"/>
        </w:tabs>
        <w:bidi/>
        <w:jc w:val="both"/>
        <w:rPr>
          <w:rFonts w:cs="David" w:hint="cs"/>
          <w:rtl/>
        </w:rPr>
      </w:pPr>
    </w:p>
    <w:p w14:paraId="29F67DCA" w14:textId="77777777" w:rsidR="00A330A0" w:rsidRPr="00A330A0" w:rsidRDefault="00A330A0" w:rsidP="00A330A0">
      <w:pPr>
        <w:bidi/>
        <w:jc w:val="both"/>
        <w:rPr>
          <w:rFonts w:cs="David" w:hint="cs"/>
          <w:rtl/>
        </w:rPr>
      </w:pPr>
      <w:r w:rsidRPr="00A330A0">
        <w:rPr>
          <w:rFonts w:cs="David" w:hint="cs"/>
          <w:u w:val="single"/>
          <w:rtl/>
        </w:rPr>
        <w:t>היו"ר דוד טל:</w:t>
      </w:r>
    </w:p>
    <w:p w14:paraId="70446C0C" w14:textId="77777777" w:rsidR="00A330A0" w:rsidRPr="00A330A0" w:rsidRDefault="00A330A0" w:rsidP="00A330A0">
      <w:pPr>
        <w:tabs>
          <w:tab w:val="left" w:pos="512"/>
          <w:tab w:val="left" w:pos="1221"/>
        </w:tabs>
        <w:bidi/>
        <w:jc w:val="both"/>
        <w:rPr>
          <w:rFonts w:cs="David" w:hint="cs"/>
          <w:rtl/>
        </w:rPr>
      </w:pPr>
    </w:p>
    <w:p w14:paraId="0BF1F50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תודה. רבותי, אנחנו עוברים להצבעה על סעיף 53(א) מי בעד ירים את ידו? מי נגד? מי נמנע?</w:t>
      </w:r>
    </w:p>
    <w:p w14:paraId="5C510FE3" w14:textId="77777777" w:rsidR="00A330A0" w:rsidRPr="00A330A0" w:rsidRDefault="00A330A0" w:rsidP="00A330A0">
      <w:pPr>
        <w:tabs>
          <w:tab w:val="left" w:pos="512"/>
          <w:tab w:val="left" w:pos="1221"/>
        </w:tabs>
        <w:bidi/>
        <w:jc w:val="both"/>
        <w:rPr>
          <w:rFonts w:cs="David" w:hint="cs"/>
          <w:rtl/>
        </w:rPr>
      </w:pPr>
    </w:p>
    <w:p w14:paraId="2CDB6037" w14:textId="77777777" w:rsidR="00A330A0" w:rsidRPr="00A330A0" w:rsidRDefault="00A330A0" w:rsidP="00A330A0">
      <w:pPr>
        <w:tabs>
          <w:tab w:val="left" w:pos="512"/>
          <w:tab w:val="left" w:pos="1221"/>
        </w:tabs>
        <w:bidi/>
        <w:jc w:val="both"/>
        <w:rPr>
          <w:rFonts w:cs="David" w:hint="cs"/>
          <w:rtl/>
        </w:rPr>
      </w:pPr>
      <w:r w:rsidRPr="00A330A0">
        <w:rPr>
          <w:rFonts w:cs="David" w:hint="cs"/>
          <w:rtl/>
        </w:rPr>
        <w:t>ה צ ב ע ה</w:t>
      </w:r>
    </w:p>
    <w:p w14:paraId="7706F545" w14:textId="77777777" w:rsidR="00A330A0" w:rsidRPr="00A330A0" w:rsidRDefault="00A330A0" w:rsidP="00A330A0">
      <w:pPr>
        <w:tabs>
          <w:tab w:val="left" w:pos="512"/>
          <w:tab w:val="left" w:pos="1221"/>
        </w:tabs>
        <w:bidi/>
        <w:jc w:val="both"/>
        <w:rPr>
          <w:rFonts w:cs="David" w:hint="cs"/>
          <w:rtl/>
        </w:rPr>
      </w:pPr>
      <w:r w:rsidRPr="00A330A0">
        <w:rPr>
          <w:rFonts w:cs="David" w:hint="cs"/>
          <w:rtl/>
        </w:rPr>
        <w:t>סעיף 53(א) אושר.</w:t>
      </w:r>
    </w:p>
    <w:p w14:paraId="60FC495B" w14:textId="77777777" w:rsidR="00A330A0" w:rsidRPr="00A330A0" w:rsidRDefault="00A330A0" w:rsidP="00A330A0">
      <w:pPr>
        <w:bidi/>
        <w:jc w:val="both"/>
        <w:rPr>
          <w:rFonts w:cs="David" w:hint="cs"/>
          <w:u w:val="single"/>
          <w:rtl/>
        </w:rPr>
      </w:pPr>
    </w:p>
    <w:p w14:paraId="49971A79" w14:textId="77777777" w:rsidR="00A330A0" w:rsidRPr="00A330A0" w:rsidRDefault="00A330A0" w:rsidP="00A330A0">
      <w:pPr>
        <w:bidi/>
        <w:jc w:val="both"/>
        <w:rPr>
          <w:rFonts w:cs="David" w:hint="cs"/>
          <w:rtl/>
        </w:rPr>
      </w:pPr>
      <w:r w:rsidRPr="00A330A0">
        <w:rPr>
          <w:rFonts w:cs="David" w:hint="cs"/>
          <w:u w:val="single"/>
          <w:rtl/>
        </w:rPr>
        <w:t>היו"ר דוד טל:</w:t>
      </w:r>
    </w:p>
    <w:p w14:paraId="44DF7BCF" w14:textId="77777777" w:rsidR="00A330A0" w:rsidRPr="00A330A0" w:rsidRDefault="00A330A0" w:rsidP="00A330A0">
      <w:pPr>
        <w:tabs>
          <w:tab w:val="left" w:pos="512"/>
          <w:tab w:val="left" w:pos="1221"/>
        </w:tabs>
        <w:bidi/>
        <w:jc w:val="both"/>
        <w:rPr>
          <w:rFonts w:cs="David" w:hint="cs"/>
          <w:rtl/>
        </w:rPr>
      </w:pPr>
    </w:p>
    <w:p w14:paraId="4C9D849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תודה, הסעיף הזה אושר. אנחנו עוברים לסעיף 53(ב). </w:t>
      </w:r>
    </w:p>
    <w:p w14:paraId="51F4B799" w14:textId="77777777" w:rsidR="00A330A0" w:rsidRDefault="00A330A0" w:rsidP="00A330A0">
      <w:pPr>
        <w:tabs>
          <w:tab w:val="left" w:pos="512"/>
          <w:tab w:val="left" w:pos="1221"/>
        </w:tabs>
        <w:bidi/>
        <w:jc w:val="both"/>
        <w:rPr>
          <w:rFonts w:cs="David" w:hint="cs"/>
          <w:rtl/>
        </w:rPr>
      </w:pPr>
    </w:p>
    <w:p w14:paraId="34345681" w14:textId="77777777" w:rsidR="00A330A0" w:rsidRDefault="00A330A0" w:rsidP="00A330A0">
      <w:pPr>
        <w:tabs>
          <w:tab w:val="left" w:pos="512"/>
          <w:tab w:val="left" w:pos="1221"/>
        </w:tabs>
        <w:bidi/>
        <w:jc w:val="both"/>
        <w:rPr>
          <w:rFonts w:cs="David" w:hint="cs"/>
          <w:rtl/>
        </w:rPr>
      </w:pPr>
    </w:p>
    <w:p w14:paraId="56E7583F" w14:textId="77777777" w:rsidR="00A330A0" w:rsidRDefault="00A330A0" w:rsidP="00A330A0">
      <w:pPr>
        <w:tabs>
          <w:tab w:val="left" w:pos="512"/>
          <w:tab w:val="left" w:pos="1221"/>
        </w:tabs>
        <w:bidi/>
        <w:jc w:val="both"/>
        <w:rPr>
          <w:rFonts w:cs="David" w:hint="cs"/>
          <w:rtl/>
        </w:rPr>
      </w:pPr>
    </w:p>
    <w:p w14:paraId="04314A5F" w14:textId="77777777" w:rsidR="00A330A0" w:rsidRDefault="00A330A0" w:rsidP="00A330A0">
      <w:pPr>
        <w:tabs>
          <w:tab w:val="left" w:pos="512"/>
          <w:tab w:val="left" w:pos="1221"/>
        </w:tabs>
        <w:bidi/>
        <w:jc w:val="both"/>
        <w:rPr>
          <w:rFonts w:cs="David" w:hint="cs"/>
          <w:rtl/>
        </w:rPr>
      </w:pPr>
    </w:p>
    <w:p w14:paraId="71FEDE0C" w14:textId="77777777" w:rsidR="00A330A0" w:rsidRPr="00A330A0" w:rsidRDefault="00A330A0" w:rsidP="00A330A0">
      <w:pPr>
        <w:tabs>
          <w:tab w:val="left" w:pos="512"/>
          <w:tab w:val="left" w:pos="1221"/>
        </w:tabs>
        <w:bidi/>
        <w:jc w:val="both"/>
        <w:rPr>
          <w:rFonts w:cs="David" w:hint="cs"/>
          <w:rtl/>
        </w:rPr>
      </w:pPr>
    </w:p>
    <w:p w14:paraId="599973C2"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6EFACDFD" w14:textId="77777777" w:rsidR="00A330A0" w:rsidRPr="00A330A0" w:rsidRDefault="00A330A0" w:rsidP="00A330A0">
      <w:pPr>
        <w:tabs>
          <w:tab w:val="left" w:pos="512"/>
          <w:tab w:val="left" w:pos="1221"/>
        </w:tabs>
        <w:bidi/>
        <w:jc w:val="both"/>
        <w:rPr>
          <w:rFonts w:cs="David" w:hint="cs"/>
          <w:rtl/>
        </w:rPr>
      </w:pPr>
    </w:p>
    <w:p w14:paraId="26BD4E0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גם פה יש הערה מהישיבה הקודמת.</w:t>
      </w:r>
    </w:p>
    <w:p w14:paraId="476865B3" w14:textId="77777777" w:rsidR="00A330A0" w:rsidRPr="00A330A0" w:rsidRDefault="00A330A0" w:rsidP="00A330A0">
      <w:pPr>
        <w:tabs>
          <w:tab w:val="left" w:pos="512"/>
          <w:tab w:val="left" w:pos="1221"/>
        </w:tabs>
        <w:bidi/>
        <w:jc w:val="both"/>
        <w:rPr>
          <w:rFonts w:cs="David" w:hint="cs"/>
          <w:rtl/>
        </w:rPr>
      </w:pPr>
    </w:p>
    <w:p w14:paraId="0B124C1D" w14:textId="77777777" w:rsidR="00A330A0" w:rsidRPr="00A330A0" w:rsidRDefault="00A330A0" w:rsidP="00A330A0">
      <w:pPr>
        <w:bidi/>
        <w:jc w:val="both"/>
        <w:rPr>
          <w:rFonts w:cs="David" w:hint="cs"/>
          <w:rtl/>
        </w:rPr>
      </w:pPr>
      <w:r w:rsidRPr="00A330A0">
        <w:rPr>
          <w:rFonts w:cs="David" w:hint="cs"/>
          <w:u w:val="single"/>
          <w:rtl/>
        </w:rPr>
        <w:t>היו"ר דוד טל:</w:t>
      </w:r>
    </w:p>
    <w:p w14:paraId="57FE9DF8" w14:textId="77777777" w:rsidR="00A330A0" w:rsidRPr="00A330A0" w:rsidRDefault="00A330A0" w:rsidP="00A330A0">
      <w:pPr>
        <w:tabs>
          <w:tab w:val="left" w:pos="512"/>
          <w:tab w:val="left" w:pos="1221"/>
        </w:tabs>
        <w:bidi/>
        <w:jc w:val="both"/>
        <w:rPr>
          <w:rFonts w:cs="David" w:hint="cs"/>
          <w:rtl/>
        </w:rPr>
      </w:pPr>
    </w:p>
    <w:p w14:paraId="5DFF1E1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כן. "אישרה ועדת האתיקה איסוף תרומות, תוקם לצורך זה עמותה", ומחקנו: "שהרכבה יאושר על-ידי ועדת האתיקה". "מסמכי העמותה יועברו לעיון ועדת האתיקה. העמותה תאסוף תרומות בדרך ההולמת את כבוד הכנסת, וכבוד חבריה."   אני מבקש לשמוע התייחסויות. </w:t>
      </w:r>
      <w:r w:rsidRPr="00A330A0">
        <w:rPr>
          <w:rFonts w:cs="David"/>
          <w:rtl/>
        </w:rPr>
        <w:br/>
      </w:r>
    </w:p>
    <w:p w14:paraId="1F3240E2" w14:textId="77777777" w:rsidR="00A330A0" w:rsidRPr="00A330A0" w:rsidRDefault="00A330A0" w:rsidP="00A330A0">
      <w:pPr>
        <w:pStyle w:val="Heading5"/>
        <w:rPr>
          <w:rFonts w:hint="cs"/>
          <w:sz w:val="24"/>
          <w:rtl/>
        </w:rPr>
      </w:pPr>
      <w:r w:rsidRPr="00A330A0">
        <w:rPr>
          <w:rFonts w:hint="cs"/>
          <w:sz w:val="24"/>
          <w:u w:val="single"/>
          <w:rtl/>
        </w:rPr>
        <w:t>יצחק זיו:</w:t>
      </w:r>
    </w:p>
    <w:p w14:paraId="65EFE07C" w14:textId="77777777" w:rsidR="00A330A0" w:rsidRPr="00A330A0" w:rsidRDefault="00A330A0" w:rsidP="00A330A0">
      <w:pPr>
        <w:pStyle w:val="Heading5"/>
        <w:rPr>
          <w:rFonts w:hint="cs"/>
          <w:sz w:val="24"/>
          <w:rtl/>
        </w:rPr>
      </w:pPr>
    </w:p>
    <w:p w14:paraId="3E83F2B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אם לא צריך אישור ועדת האתיקה, אז למה צריך להעביר את זה לעיון ועדת האתיקה? </w:t>
      </w:r>
    </w:p>
    <w:p w14:paraId="6702AE51" w14:textId="77777777" w:rsidR="00A330A0" w:rsidRPr="00A330A0" w:rsidRDefault="00A330A0" w:rsidP="00A330A0">
      <w:pPr>
        <w:tabs>
          <w:tab w:val="left" w:pos="512"/>
          <w:tab w:val="left" w:pos="1221"/>
        </w:tabs>
        <w:bidi/>
        <w:jc w:val="both"/>
        <w:rPr>
          <w:rFonts w:cs="David" w:hint="cs"/>
          <w:rtl/>
        </w:rPr>
      </w:pPr>
    </w:p>
    <w:p w14:paraId="6CE64BD7"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59F85EF4" w14:textId="77777777" w:rsidR="00A330A0" w:rsidRPr="00A330A0" w:rsidRDefault="00A330A0" w:rsidP="00A330A0">
      <w:pPr>
        <w:bidi/>
        <w:jc w:val="both"/>
        <w:rPr>
          <w:rFonts w:cs="David" w:hint="cs"/>
          <w:u w:val="single"/>
          <w:rtl/>
        </w:rPr>
      </w:pPr>
    </w:p>
    <w:p w14:paraId="285FAD8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זה בכל זאת שוט. </w:t>
      </w:r>
    </w:p>
    <w:p w14:paraId="7991DE2C" w14:textId="77777777" w:rsidR="00A330A0" w:rsidRPr="00A330A0" w:rsidRDefault="00A330A0" w:rsidP="00A330A0">
      <w:pPr>
        <w:tabs>
          <w:tab w:val="left" w:pos="512"/>
          <w:tab w:val="left" w:pos="1221"/>
        </w:tabs>
        <w:bidi/>
        <w:jc w:val="both"/>
        <w:rPr>
          <w:rFonts w:cs="David" w:hint="cs"/>
          <w:rtl/>
        </w:rPr>
      </w:pPr>
    </w:p>
    <w:p w14:paraId="6C054A06" w14:textId="77777777" w:rsidR="00A330A0" w:rsidRPr="00A330A0" w:rsidRDefault="00A330A0" w:rsidP="00A330A0">
      <w:pPr>
        <w:bidi/>
        <w:jc w:val="both"/>
        <w:rPr>
          <w:rFonts w:cs="David" w:hint="cs"/>
          <w:rtl/>
        </w:rPr>
      </w:pPr>
      <w:r w:rsidRPr="00A330A0">
        <w:rPr>
          <w:rFonts w:cs="David" w:hint="cs"/>
          <w:u w:val="single"/>
          <w:rtl/>
        </w:rPr>
        <w:t>היו"ר דוד טל:</w:t>
      </w:r>
    </w:p>
    <w:p w14:paraId="21F5B4C1" w14:textId="77777777" w:rsidR="00A330A0" w:rsidRPr="00A330A0" w:rsidRDefault="00A330A0" w:rsidP="00A330A0">
      <w:pPr>
        <w:bidi/>
        <w:jc w:val="both"/>
        <w:rPr>
          <w:rFonts w:cs="David" w:hint="cs"/>
          <w:rtl/>
        </w:rPr>
      </w:pPr>
    </w:p>
    <w:p w14:paraId="6A240B3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כדי שתהיה איזושהי שקיפות, וכדי שוועדת האתיקה תוכל לדעת מה מטרת העמותה, והיא תוכל לעיין במסמכי העמותה.</w:t>
      </w:r>
    </w:p>
    <w:p w14:paraId="03CFBC57" w14:textId="77777777" w:rsidR="00A330A0" w:rsidRPr="00A330A0" w:rsidRDefault="00A330A0" w:rsidP="00A330A0">
      <w:pPr>
        <w:tabs>
          <w:tab w:val="left" w:pos="512"/>
          <w:tab w:val="left" w:pos="1221"/>
        </w:tabs>
        <w:bidi/>
        <w:jc w:val="both"/>
        <w:rPr>
          <w:rFonts w:cs="David" w:hint="cs"/>
          <w:rtl/>
        </w:rPr>
      </w:pPr>
    </w:p>
    <w:p w14:paraId="53790A47" w14:textId="77777777" w:rsidR="00A330A0" w:rsidRPr="00A330A0" w:rsidRDefault="00A330A0" w:rsidP="00A330A0">
      <w:pPr>
        <w:pStyle w:val="Heading5"/>
        <w:rPr>
          <w:rFonts w:hint="cs"/>
          <w:sz w:val="24"/>
          <w:rtl/>
        </w:rPr>
      </w:pPr>
      <w:r w:rsidRPr="00A330A0">
        <w:rPr>
          <w:rFonts w:hint="cs"/>
          <w:sz w:val="24"/>
          <w:u w:val="single"/>
          <w:rtl/>
        </w:rPr>
        <w:t>יצחק זיו:</w:t>
      </w:r>
    </w:p>
    <w:p w14:paraId="658C3A3B" w14:textId="77777777" w:rsidR="00A330A0" w:rsidRPr="00A330A0" w:rsidRDefault="00A330A0" w:rsidP="00A330A0">
      <w:pPr>
        <w:pStyle w:val="Heading5"/>
        <w:rPr>
          <w:rFonts w:hint="cs"/>
          <w:sz w:val="24"/>
          <w:rtl/>
        </w:rPr>
      </w:pPr>
    </w:p>
    <w:p w14:paraId="4FA2CD9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נניח שהיא ראתה, לא צריך את אישורה. </w:t>
      </w:r>
    </w:p>
    <w:p w14:paraId="33B6D441" w14:textId="77777777" w:rsidR="00A330A0" w:rsidRPr="00A330A0" w:rsidRDefault="00A330A0" w:rsidP="00A330A0">
      <w:pPr>
        <w:bidi/>
        <w:jc w:val="both"/>
        <w:rPr>
          <w:rFonts w:cs="David" w:hint="cs"/>
          <w:u w:val="single"/>
          <w:rtl/>
        </w:rPr>
      </w:pPr>
    </w:p>
    <w:p w14:paraId="07F9A1C0" w14:textId="77777777" w:rsidR="00A330A0" w:rsidRPr="00A330A0" w:rsidRDefault="00A330A0" w:rsidP="00A330A0">
      <w:pPr>
        <w:bidi/>
        <w:jc w:val="both"/>
        <w:rPr>
          <w:rFonts w:cs="David" w:hint="cs"/>
          <w:rtl/>
        </w:rPr>
      </w:pPr>
      <w:r w:rsidRPr="00A330A0">
        <w:rPr>
          <w:rFonts w:cs="David" w:hint="cs"/>
          <w:u w:val="single"/>
          <w:rtl/>
        </w:rPr>
        <w:t>היו"ר דוד טל:</w:t>
      </w:r>
    </w:p>
    <w:p w14:paraId="0EBEF7F4" w14:textId="77777777" w:rsidR="00A330A0" w:rsidRPr="00A330A0" w:rsidRDefault="00A330A0" w:rsidP="00A330A0">
      <w:pPr>
        <w:tabs>
          <w:tab w:val="left" w:pos="512"/>
          <w:tab w:val="left" w:pos="1221"/>
        </w:tabs>
        <w:bidi/>
        <w:jc w:val="both"/>
        <w:rPr>
          <w:rFonts w:cs="David" w:hint="cs"/>
          <w:rtl/>
        </w:rPr>
      </w:pPr>
    </w:p>
    <w:p w14:paraId="4F3AFDC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זה למראית עין.</w:t>
      </w:r>
    </w:p>
    <w:p w14:paraId="252635E6" w14:textId="77777777" w:rsidR="00A330A0" w:rsidRPr="00A330A0" w:rsidRDefault="00A330A0" w:rsidP="00A330A0">
      <w:pPr>
        <w:tabs>
          <w:tab w:val="left" w:pos="512"/>
          <w:tab w:val="left" w:pos="1221"/>
        </w:tabs>
        <w:bidi/>
        <w:jc w:val="both"/>
        <w:rPr>
          <w:rFonts w:cs="David" w:hint="cs"/>
          <w:rtl/>
        </w:rPr>
      </w:pPr>
    </w:p>
    <w:p w14:paraId="45EE8F66"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6C000389" w14:textId="77777777" w:rsidR="00A330A0" w:rsidRPr="00A330A0" w:rsidRDefault="00A330A0" w:rsidP="00A330A0">
      <w:pPr>
        <w:tabs>
          <w:tab w:val="left" w:pos="512"/>
          <w:tab w:val="left" w:pos="1221"/>
        </w:tabs>
        <w:bidi/>
        <w:jc w:val="both"/>
        <w:rPr>
          <w:rFonts w:cs="David" w:hint="cs"/>
          <w:rtl/>
        </w:rPr>
      </w:pPr>
    </w:p>
    <w:p w14:paraId="5794838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היא מתירה את איסוף התרומות.</w:t>
      </w:r>
    </w:p>
    <w:p w14:paraId="77877789" w14:textId="77777777" w:rsidR="00A330A0" w:rsidRPr="00A330A0" w:rsidRDefault="00A330A0" w:rsidP="00A330A0">
      <w:pPr>
        <w:tabs>
          <w:tab w:val="left" w:pos="512"/>
          <w:tab w:val="left" w:pos="1221"/>
        </w:tabs>
        <w:bidi/>
        <w:jc w:val="both"/>
        <w:rPr>
          <w:rFonts w:cs="David" w:hint="cs"/>
          <w:rtl/>
        </w:rPr>
      </w:pPr>
    </w:p>
    <w:p w14:paraId="2301AF45"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12AD9E25" w14:textId="77777777" w:rsidR="00A330A0" w:rsidRPr="00A330A0" w:rsidRDefault="00A330A0" w:rsidP="00A330A0">
      <w:pPr>
        <w:bidi/>
        <w:jc w:val="both"/>
        <w:rPr>
          <w:rFonts w:cs="David" w:hint="cs"/>
          <w:u w:val="single"/>
          <w:rtl/>
        </w:rPr>
      </w:pPr>
    </w:p>
    <w:p w14:paraId="2998AE2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אני אסביר מה היה הרציונאל. בישיבה הקודמת דובר על העניין של אישור או לא לאישור. אנחנו הלכנו לא לכיוון של אישור, מכיוון שמי שמאשר את הדברים האלה זה גם רשם העמותות,  וכאילו יש כבר גוף שהוא מאשר. מצד שני, "הרכבה יאושר על-ידי ועדת האתיקה" העלה שאלות מה זה ההרכב. הרי לעמותה יש הרבה מאוד אורגאניי</w:t>
      </w:r>
      <w:r w:rsidRPr="00A330A0">
        <w:rPr>
          <w:rFonts w:cs="David" w:hint="eastAsia"/>
          <w:rtl/>
        </w:rPr>
        <w:t>ם</w:t>
      </w:r>
      <w:r w:rsidRPr="00A330A0">
        <w:rPr>
          <w:rFonts w:cs="David" w:hint="cs"/>
          <w:rtl/>
        </w:rPr>
        <w:t xml:space="preserve">: הנהלה, ועדת ביקורת. אבל בכל זאת מבחינת היכולת, מאחר וועדת האתיקה היא בכל מקרה בתוך התהליך הזה, היא נותנת את האישור מראש לאסוף את התרומות, יש היגיון מסוים בזה שהיא גם תדע מי נמצא בעמותה. אם יש דבר,  תמיד אפשר בצורה פורמאלית או לא פורמאלית לבוא ולבהיר דברים כאלה ואחרים. לכן, אני חושב שזה כן טוב שהיא תישאר בתמונה. </w:t>
      </w:r>
    </w:p>
    <w:p w14:paraId="615D2D22" w14:textId="77777777" w:rsidR="00A330A0" w:rsidRPr="00A330A0" w:rsidRDefault="00A330A0" w:rsidP="00A330A0">
      <w:pPr>
        <w:tabs>
          <w:tab w:val="left" w:pos="512"/>
          <w:tab w:val="left" w:pos="1221"/>
        </w:tabs>
        <w:bidi/>
        <w:jc w:val="both"/>
        <w:rPr>
          <w:rFonts w:cs="David" w:hint="cs"/>
          <w:rtl/>
        </w:rPr>
      </w:pPr>
    </w:p>
    <w:p w14:paraId="4E9968F0" w14:textId="77777777" w:rsidR="00A330A0" w:rsidRPr="00A330A0" w:rsidRDefault="00A330A0" w:rsidP="00A330A0">
      <w:pPr>
        <w:bidi/>
        <w:jc w:val="both"/>
        <w:rPr>
          <w:rFonts w:cs="David" w:hint="cs"/>
          <w:rtl/>
        </w:rPr>
      </w:pPr>
      <w:r w:rsidRPr="00A330A0">
        <w:rPr>
          <w:rFonts w:cs="David" w:hint="cs"/>
          <w:u w:val="single"/>
          <w:rtl/>
        </w:rPr>
        <w:t>היו"ר דוד טל:</w:t>
      </w:r>
    </w:p>
    <w:p w14:paraId="6E5B9521" w14:textId="77777777" w:rsidR="00A330A0" w:rsidRPr="00A330A0" w:rsidRDefault="00A330A0" w:rsidP="00A330A0">
      <w:pPr>
        <w:tabs>
          <w:tab w:val="left" w:pos="512"/>
          <w:tab w:val="left" w:pos="1221"/>
        </w:tabs>
        <w:bidi/>
        <w:jc w:val="both"/>
        <w:rPr>
          <w:rFonts w:cs="David" w:hint="cs"/>
          <w:rtl/>
        </w:rPr>
      </w:pPr>
    </w:p>
    <w:p w14:paraId="4A74F9F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מי בעד סעיף 53(ב) ירים את ידו? מי נגד? מי נמנע?</w:t>
      </w:r>
    </w:p>
    <w:p w14:paraId="04A55C3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r w:rsidRPr="00A330A0">
        <w:rPr>
          <w:rFonts w:cs="David" w:hint="cs"/>
          <w:rtl/>
        </w:rPr>
        <w:tab/>
      </w:r>
      <w:r w:rsidRPr="00A330A0">
        <w:rPr>
          <w:rFonts w:cs="David" w:hint="cs"/>
          <w:rtl/>
        </w:rPr>
        <w:tab/>
      </w:r>
    </w:p>
    <w:p w14:paraId="56CF25EF" w14:textId="77777777" w:rsidR="00A330A0" w:rsidRPr="00A330A0" w:rsidRDefault="00A330A0" w:rsidP="00A330A0">
      <w:pPr>
        <w:tabs>
          <w:tab w:val="left" w:pos="512"/>
          <w:tab w:val="left" w:pos="1221"/>
        </w:tabs>
        <w:bidi/>
        <w:jc w:val="both"/>
        <w:rPr>
          <w:rFonts w:cs="David" w:hint="cs"/>
          <w:rtl/>
        </w:rPr>
      </w:pPr>
      <w:r w:rsidRPr="00A330A0">
        <w:rPr>
          <w:rFonts w:cs="David" w:hint="cs"/>
          <w:rtl/>
        </w:rPr>
        <w:t>ה צ  ב ע ה</w:t>
      </w:r>
    </w:p>
    <w:p w14:paraId="63EF2301" w14:textId="77777777" w:rsidR="00A330A0" w:rsidRPr="00A330A0" w:rsidRDefault="00A330A0" w:rsidP="00A330A0">
      <w:pPr>
        <w:tabs>
          <w:tab w:val="left" w:pos="512"/>
          <w:tab w:val="left" w:pos="1221"/>
        </w:tabs>
        <w:bidi/>
        <w:jc w:val="both"/>
        <w:rPr>
          <w:rFonts w:cs="David" w:hint="cs"/>
          <w:rtl/>
        </w:rPr>
      </w:pPr>
      <w:r w:rsidRPr="00A330A0">
        <w:rPr>
          <w:rFonts w:cs="David" w:hint="cs"/>
          <w:rtl/>
        </w:rPr>
        <w:t>סעיף 53(ב) אושר.</w:t>
      </w:r>
    </w:p>
    <w:p w14:paraId="681ECDC1" w14:textId="77777777" w:rsidR="00A330A0" w:rsidRDefault="00A330A0" w:rsidP="00A330A0">
      <w:pPr>
        <w:bidi/>
        <w:jc w:val="both"/>
        <w:rPr>
          <w:rFonts w:cs="David" w:hint="cs"/>
          <w:u w:val="single"/>
          <w:rtl/>
        </w:rPr>
      </w:pPr>
    </w:p>
    <w:p w14:paraId="00C850A4" w14:textId="77777777" w:rsidR="00A330A0" w:rsidRDefault="00A330A0" w:rsidP="00A330A0">
      <w:pPr>
        <w:bidi/>
        <w:jc w:val="both"/>
        <w:rPr>
          <w:rFonts w:cs="David" w:hint="cs"/>
          <w:u w:val="single"/>
          <w:rtl/>
        </w:rPr>
      </w:pPr>
    </w:p>
    <w:p w14:paraId="1FCA49CB" w14:textId="77777777" w:rsidR="00A330A0" w:rsidRDefault="00A330A0" w:rsidP="00A330A0">
      <w:pPr>
        <w:bidi/>
        <w:jc w:val="both"/>
        <w:rPr>
          <w:rFonts w:cs="David" w:hint="cs"/>
          <w:u w:val="single"/>
          <w:rtl/>
        </w:rPr>
      </w:pPr>
    </w:p>
    <w:p w14:paraId="2E7DBCA7" w14:textId="77777777" w:rsidR="00A330A0" w:rsidRDefault="00A330A0" w:rsidP="00A330A0">
      <w:pPr>
        <w:bidi/>
        <w:jc w:val="both"/>
        <w:rPr>
          <w:rFonts w:cs="David" w:hint="cs"/>
          <w:u w:val="single"/>
          <w:rtl/>
        </w:rPr>
      </w:pPr>
    </w:p>
    <w:p w14:paraId="28BB11B9" w14:textId="77777777" w:rsidR="00A330A0" w:rsidRPr="00A330A0" w:rsidRDefault="00A330A0" w:rsidP="00A330A0">
      <w:pPr>
        <w:bidi/>
        <w:jc w:val="both"/>
        <w:rPr>
          <w:rFonts w:cs="David" w:hint="cs"/>
          <w:u w:val="single"/>
          <w:rtl/>
        </w:rPr>
      </w:pPr>
    </w:p>
    <w:p w14:paraId="2BA3A722" w14:textId="77777777" w:rsidR="00A330A0" w:rsidRPr="00A330A0" w:rsidRDefault="00A330A0" w:rsidP="00A330A0">
      <w:pPr>
        <w:bidi/>
        <w:jc w:val="both"/>
        <w:rPr>
          <w:rFonts w:cs="David" w:hint="cs"/>
          <w:rtl/>
        </w:rPr>
      </w:pPr>
      <w:r w:rsidRPr="00A330A0">
        <w:rPr>
          <w:rFonts w:cs="David" w:hint="cs"/>
          <w:u w:val="single"/>
          <w:rtl/>
        </w:rPr>
        <w:t>היו"ר דוד טל:</w:t>
      </w:r>
    </w:p>
    <w:p w14:paraId="404F9908" w14:textId="77777777" w:rsidR="00A330A0" w:rsidRPr="00A330A0" w:rsidRDefault="00A330A0" w:rsidP="00A330A0">
      <w:pPr>
        <w:tabs>
          <w:tab w:val="left" w:pos="512"/>
          <w:tab w:val="left" w:pos="1221"/>
        </w:tabs>
        <w:bidi/>
        <w:jc w:val="both"/>
        <w:rPr>
          <w:rFonts w:cs="David" w:hint="cs"/>
          <w:rtl/>
        </w:rPr>
      </w:pPr>
    </w:p>
    <w:p w14:paraId="48AEA9A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סעיף 53(ב) אושר. אנחנו עוברים לסעיף (ג). </w:t>
      </w:r>
    </w:p>
    <w:p w14:paraId="6FAF3073" w14:textId="77777777" w:rsidR="00A330A0" w:rsidRPr="00A330A0" w:rsidRDefault="00A330A0" w:rsidP="00A330A0">
      <w:pPr>
        <w:tabs>
          <w:tab w:val="left" w:pos="512"/>
          <w:tab w:val="left" w:pos="1221"/>
        </w:tabs>
        <w:bidi/>
        <w:jc w:val="both"/>
        <w:rPr>
          <w:rFonts w:cs="David" w:hint="cs"/>
          <w:rtl/>
        </w:rPr>
      </w:pPr>
      <w:r w:rsidRPr="00A330A0">
        <w:rPr>
          <w:rFonts w:cs="David" w:hint="cs"/>
          <w:rtl/>
        </w:rPr>
        <w:t xml:space="preserve"> </w:t>
      </w:r>
    </w:p>
    <w:p w14:paraId="2EE2A23E"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4776DEBE" w14:textId="77777777" w:rsidR="00A330A0" w:rsidRPr="00A330A0" w:rsidRDefault="00A330A0" w:rsidP="00A330A0">
      <w:pPr>
        <w:tabs>
          <w:tab w:val="left" w:pos="512"/>
          <w:tab w:val="left" w:pos="1221"/>
        </w:tabs>
        <w:bidi/>
        <w:jc w:val="both"/>
        <w:rPr>
          <w:rFonts w:cs="David" w:hint="cs"/>
          <w:rtl/>
        </w:rPr>
      </w:pPr>
    </w:p>
    <w:p w14:paraId="364BFE0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"(ג) העמותה תנהל פנקס שוברי קבלות, בכל קבלה שהיא תוציא ירשם שם התורם וסכום התרומה."</w:t>
      </w:r>
    </w:p>
    <w:p w14:paraId="1C5D5F09" w14:textId="77777777" w:rsidR="00A330A0" w:rsidRPr="00A330A0" w:rsidRDefault="00A330A0" w:rsidP="00A330A0">
      <w:pPr>
        <w:tabs>
          <w:tab w:val="left" w:pos="512"/>
          <w:tab w:val="left" w:pos="1221"/>
        </w:tabs>
        <w:bidi/>
        <w:jc w:val="both"/>
        <w:rPr>
          <w:rFonts w:cs="David" w:hint="cs"/>
          <w:rtl/>
        </w:rPr>
      </w:pPr>
    </w:p>
    <w:p w14:paraId="4513A5D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"(ד) התרומות שנאספו ישמשו רק למטרה שעבורה הן נאספו. כל תרומה לא תעלה על סכום סביר בהתחשב בנסיבות המקרה."</w:t>
      </w:r>
    </w:p>
    <w:p w14:paraId="1DCE5DE9" w14:textId="77777777" w:rsidR="00A330A0" w:rsidRPr="00A330A0" w:rsidRDefault="00A330A0" w:rsidP="00A330A0">
      <w:pPr>
        <w:tabs>
          <w:tab w:val="left" w:pos="512"/>
          <w:tab w:val="left" w:pos="1221"/>
        </w:tabs>
        <w:bidi/>
        <w:jc w:val="both"/>
        <w:rPr>
          <w:rFonts w:cs="David" w:hint="cs"/>
          <w:rtl/>
        </w:rPr>
      </w:pPr>
    </w:p>
    <w:p w14:paraId="10F57296"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3339AE26" w14:textId="77777777" w:rsidR="00A330A0" w:rsidRPr="00A330A0" w:rsidRDefault="00A330A0" w:rsidP="00A330A0">
      <w:pPr>
        <w:bidi/>
        <w:jc w:val="both"/>
        <w:rPr>
          <w:rFonts w:cs="David" w:hint="cs"/>
          <w:u w:val="single"/>
          <w:rtl/>
        </w:rPr>
      </w:pPr>
    </w:p>
    <w:p w14:paraId="46DAB07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האם הסכום הסביר קיים בכללים הקיימים? </w:t>
      </w:r>
    </w:p>
    <w:p w14:paraId="4EB1663A" w14:textId="77777777" w:rsidR="00A330A0" w:rsidRPr="00A330A0" w:rsidRDefault="00A330A0" w:rsidP="00A330A0">
      <w:pPr>
        <w:tabs>
          <w:tab w:val="left" w:pos="512"/>
          <w:tab w:val="left" w:pos="1221"/>
        </w:tabs>
        <w:bidi/>
        <w:jc w:val="both"/>
        <w:rPr>
          <w:rFonts w:cs="David" w:hint="cs"/>
          <w:rtl/>
        </w:rPr>
      </w:pPr>
    </w:p>
    <w:p w14:paraId="06ABAF77"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03772D65" w14:textId="77777777" w:rsidR="00A330A0" w:rsidRPr="00A330A0" w:rsidRDefault="00A330A0" w:rsidP="00A330A0">
      <w:pPr>
        <w:tabs>
          <w:tab w:val="left" w:pos="512"/>
          <w:tab w:val="left" w:pos="1221"/>
        </w:tabs>
        <w:bidi/>
        <w:jc w:val="both"/>
        <w:rPr>
          <w:rFonts w:cs="David" w:hint="cs"/>
          <w:rtl/>
        </w:rPr>
      </w:pPr>
    </w:p>
    <w:p w14:paraId="0E1521E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זו תוספת של הוועדה. </w:t>
      </w:r>
    </w:p>
    <w:p w14:paraId="5BC28D2F" w14:textId="77777777" w:rsidR="00A330A0" w:rsidRPr="00A330A0" w:rsidRDefault="00A330A0" w:rsidP="00A330A0">
      <w:pPr>
        <w:tabs>
          <w:tab w:val="left" w:pos="512"/>
          <w:tab w:val="left" w:pos="1221"/>
        </w:tabs>
        <w:bidi/>
        <w:jc w:val="both"/>
        <w:rPr>
          <w:rFonts w:cs="David" w:hint="cs"/>
          <w:rtl/>
        </w:rPr>
      </w:pPr>
    </w:p>
    <w:p w14:paraId="51AF1DFD"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461E4B8D" w14:textId="77777777" w:rsidR="00A330A0" w:rsidRPr="00A330A0" w:rsidRDefault="00A330A0" w:rsidP="00A330A0">
      <w:pPr>
        <w:bidi/>
        <w:jc w:val="both"/>
        <w:rPr>
          <w:rFonts w:cs="David" w:hint="cs"/>
          <w:u w:val="single"/>
          <w:rtl/>
        </w:rPr>
      </w:pPr>
    </w:p>
    <w:p w14:paraId="1345357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זו שאלה קשה. </w:t>
      </w:r>
    </w:p>
    <w:p w14:paraId="6121F15F" w14:textId="77777777" w:rsidR="00A330A0" w:rsidRPr="00A330A0" w:rsidRDefault="00A330A0" w:rsidP="00A330A0">
      <w:pPr>
        <w:tabs>
          <w:tab w:val="left" w:pos="512"/>
          <w:tab w:val="left" w:pos="1221"/>
        </w:tabs>
        <w:bidi/>
        <w:jc w:val="both"/>
        <w:rPr>
          <w:rFonts w:cs="David" w:hint="cs"/>
          <w:rtl/>
        </w:rPr>
      </w:pPr>
    </w:p>
    <w:p w14:paraId="6E35B81A"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DE4C18C" w14:textId="77777777" w:rsidR="00A330A0" w:rsidRPr="00A330A0" w:rsidRDefault="00A330A0" w:rsidP="00A330A0">
      <w:pPr>
        <w:tabs>
          <w:tab w:val="left" w:pos="512"/>
          <w:tab w:val="left" w:pos="1221"/>
        </w:tabs>
        <w:bidi/>
        <w:jc w:val="both"/>
        <w:rPr>
          <w:rFonts w:cs="David" w:hint="cs"/>
          <w:rtl/>
        </w:rPr>
      </w:pPr>
    </w:p>
    <w:p w14:paraId="6BE1D45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זו שאלה. סעיף (ג) הוא ציטוט מדויק מספר שנתן לי פעם עורך דין לקרוא כאשר הקמתי עמותה. אני לא יודע אם צריך לחזור על זה, או לא. </w:t>
      </w:r>
    </w:p>
    <w:p w14:paraId="519B6465" w14:textId="77777777" w:rsidR="00A330A0" w:rsidRPr="00A330A0" w:rsidRDefault="00A330A0" w:rsidP="00A330A0">
      <w:pPr>
        <w:tabs>
          <w:tab w:val="left" w:pos="512"/>
          <w:tab w:val="left" w:pos="1221"/>
        </w:tabs>
        <w:bidi/>
        <w:jc w:val="both"/>
        <w:rPr>
          <w:rFonts w:cs="David" w:hint="cs"/>
          <w:rtl/>
        </w:rPr>
      </w:pPr>
    </w:p>
    <w:p w14:paraId="5167546D"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041EBC5B" w14:textId="77777777" w:rsidR="00A330A0" w:rsidRPr="00A330A0" w:rsidRDefault="00A330A0" w:rsidP="00A330A0">
      <w:pPr>
        <w:bidi/>
        <w:jc w:val="both"/>
        <w:rPr>
          <w:rFonts w:cs="David" w:hint="cs"/>
          <w:i/>
          <w:iCs/>
          <w:rtl/>
        </w:rPr>
      </w:pPr>
    </w:p>
    <w:p w14:paraId="2A2CB1F9"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t xml:space="preserve"> </w:t>
      </w:r>
      <w:r w:rsidRPr="00A330A0">
        <w:rPr>
          <w:rFonts w:cs="David" w:hint="cs"/>
          <w:rtl/>
        </w:rPr>
        <w:t xml:space="preserve">יש להניח שאם זה למטרות בריאות, ואדם צריך ניתוח, אז יש לו הערכה כמה כסף יעלה הניתוח. הוא יכול להגיד לוועדת האתיקה: זו ההערכה שלי. </w:t>
      </w:r>
    </w:p>
    <w:p w14:paraId="0FB458CE" w14:textId="77777777" w:rsidR="00A330A0" w:rsidRPr="00A330A0" w:rsidRDefault="00A330A0" w:rsidP="00A330A0">
      <w:pPr>
        <w:tabs>
          <w:tab w:val="left" w:pos="512"/>
          <w:tab w:val="left" w:pos="1221"/>
        </w:tabs>
        <w:bidi/>
        <w:jc w:val="both"/>
        <w:rPr>
          <w:rFonts w:cs="David" w:hint="cs"/>
          <w:rtl/>
        </w:rPr>
      </w:pPr>
    </w:p>
    <w:p w14:paraId="14BF84EB"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25AFA0D" w14:textId="77777777" w:rsidR="00A330A0" w:rsidRPr="00A330A0" w:rsidRDefault="00A330A0" w:rsidP="00A330A0">
      <w:pPr>
        <w:tabs>
          <w:tab w:val="left" w:pos="512"/>
          <w:tab w:val="left" w:pos="1221"/>
        </w:tabs>
        <w:bidi/>
        <w:jc w:val="both"/>
        <w:rPr>
          <w:rFonts w:cs="David" w:hint="cs"/>
          <w:rtl/>
        </w:rPr>
      </w:pPr>
    </w:p>
    <w:p w14:paraId="47376D8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אם הוא צריך לגייס מיליון, ואחד נתן לו 900 אלף דולר, וכל השאר נתנו את השאר, אז זה בסדר. </w:t>
      </w:r>
    </w:p>
    <w:p w14:paraId="3472E091" w14:textId="77777777" w:rsidR="00A330A0" w:rsidRPr="00A330A0" w:rsidRDefault="00A330A0" w:rsidP="00A330A0">
      <w:pPr>
        <w:tabs>
          <w:tab w:val="left" w:pos="512"/>
          <w:tab w:val="left" w:pos="1221"/>
        </w:tabs>
        <w:bidi/>
        <w:jc w:val="both"/>
        <w:rPr>
          <w:rFonts w:cs="David" w:hint="cs"/>
          <w:rtl/>
        </w:rPr>
      </w:pPr>
    </w:p>
    <w:p w14:paraId="361DD772" w14:textId="77777777" w:rsidR="00A330A0" w:rsidRPr="00A330A0" w:rsidRDefault="00A330A0" w:rsidP="00A330A0">
      <w:pPr>
        <w:bidi/>
        <w:jc w:val="both"/>
        <w:rPr>
          <w:rFonts w:cs="David" w:hint="cs"/>
          <w:i/>
          <w:iCs/>
          <w:rtl/>
        </w:rPr>
      </w:pPr>
      <w:r w:rsidRPr="00A330A0">
        <w:rPr>
          <w:rFonts w:cs="David" w:hint="cs"/>
          <w:u w:val="single"/>
          <w:rtl/>
        </w:rPr>
        <w:t>קולט אביטל:</w:t>
      </w:r>
    </w:p>
    <w:p w14:paraId="31DEEFCE" w14:textId="77777777" w:rsidR="00A330A0" w:rsidRPr="00A330A0" w:rsidRDefault="00A330A0" w:rsidP="00A330A0">
      <w:pPr>
        <w:bidi/>
        <w:jc w:val="both"/>
        <w:rPr>
          <w:rFonts w:cs="David" w:hint="cs"/>
          <w:i/>
          <w:iCs/>
          <w:rtl/>
        </w:rPr>
      </w:pPr>
    </w:p>
    <w:p w14:paraId="50A27EF0" w14:textId="77777777" w:rsidR="00A330A0" w:rsidRPr="00A330A0" w:rsidRDefault="00A330A0" w:rsidP="00A330A0">
      <w:pPr>
        <w:tabs>
          <w:tab w:val="left" w:pos="512"/>
          <w:tab w:val="left" w:pos="1221"/>
        </w:tabs>
        <w:bidi/>
        <w:jc w:val="both"/>
        <w:rPr>
          <w:rFonts w:cs="David" w:hint="cs"/>
          <w:rtl/>
        </w:rPr>
      </w:pPr>
      <w:r w:rsidRPr="00A330A0">
        <w:rPr>
          <w:rFonts w:cs="David" w:hint="cs"/>
          <w:i/>
          <w:iCs/>
          <w:rtl/>
        </w:rPr>
        <w:tab/>
        <w:t xml:space="preserve"> </w:t>
      </w:r>
      <w:r w:rsidRPr="00A330A0">
        <w:rPr>
          <w:rFonts w:cs="David" w:hint="cs"/>
          <w:rtl/>
        </w:rPr>
        <w:t xml:space="preserve">כן. </w:t>
      </w:r>
    </w:p>
    <w:p w14:paraId="04EC9382" w14:textId="77777777" w:rsidR="00A330A0" w:rsidRPr="00A330A0" w:rsidRDefault="00A330A0" w:rsidP="00A330A0">
      <w:pPr>
        <w:tabs>
          <w:tab w:val="left" w:pos="512"/>
          <w:tab w:val="left" w:pos="1221"/>
        </w:tabs>
        <w:bidi/>
        <w:jc w:val="both"/>
        <w:rPr>
          <w:rFonts w:cs="David" w:hint="cs"/>
          <w:rtl/>
        </w:rPr>
      </w:pPr>
    </w:p>
    <w:p w14:paraId="02E39F4C" w14:textId="77777777" w:rsidR="00A330A0" w:rsidRPr="00A330A0" w:rsidRDefault="00A330A0" w:rsidP="00A330A0">
      <w:pPr>
        <w:bidi/>
        <w:jc w:val="both"/>
        <w:rPr>
          <w:rFonts w:cs="David" w:hint="cs"/>
          <w:rtl/>
        </w:rPr>
      </w:pPr>
      <w:r w:rsidRPr="00A330A0">
        <w:rPr>
          <w:rFonts w:cs="David" w:hint="cs"/>
          <w:u w:val="single"/>
          <w:rtl/>
        </w:rPr>
        <w:t>היו"ר דוד טל:</w:t>
      </w:r>
    </w:p>
    <w:p w14:paraId="7162DB82" w14:textId="77777777" w:rsidR="00A330A0" w:rsidRPr="00A330A0" w:rsidRDefault="00A330A0" w:rsidP="00A330A0">
      <w:pPr>
        <w:tabs>
          <w:tab w:val="left" w:pos="512"/>
          <w:tab w:val="left" w:pos="1221"/>
        </w:tabs>
        <w:bidi/>
        <w:jc w:val="both"/>
        <w:rPr>
          <w:rFonts w:cs="David" w:hint="cs"/>
          <w:rtl/>
        </w:rPr>
      </w:pPr>
    </w:p>
    <w:p w14:paraId="788BED3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חושב שזה סביר. הוא תמיד יכול לשוב לוועדת האתיקה ולומר: אספתי כך וכך, ומעבר למה שאושר לי יש לי עכשיו עוד 100 אלף שקל. אם הוא יקבל אישור </w:t>
      </w:r>
      <w:r w:rsidRPr="00A330A0">
        <w:rPr>
          <w:rFonts w:cs="David"/>
          <w:rtl/>
        </w:rPr>
        <w:t>–</w:t>
      </w:r>
      <w:r w:rsidRPr="00A330A0">
        <w:rPr>
          <w:rFonts w:cs="David" w:hint="cs"/>
          <w:rtl/>
        </w:rPr>
        <w:t xml:space="preserve"> בסדר. לא יקבל אישור אז לא. להבדיל, כתוב בתורה לגבי המצוות "וחי בהם". אנחנו צריכים לחיות גם עם הדבר הזה. אנחנו צריכים לא לתת איזו פרצה לחבר כנסת שיהיה מוכרח בגלל הוצאות רפואיות שהוא צריך לבנו החולה חס וחלילה, לעשות דברים שהם אולי לא יהיו ראויים. לכן, עדיף שתהיה שקיפות בפני ועדת האתיקה, ושהוא יעשה את זה בצורה חוקית. </w:t>
      </w:r>
    </w:p>
    <w:p w14:paraId="2B17F913" w14:textId="77777777" w:rsidR="00A330A0" w:rsidRPr="00A330A0" w:rsidRDefault="00A330A0" w:rsidP="00A330A0">
      <w:pPr>
        <w:tabs>
          <w:tab w:val="left" w:pos="512"/>
          <w:tab w:val="left" w:pos="1221"/>
        </w:tabs>
        <w:bidi/>
        <w:jc w:val="both"/>
        <w:rPr>
          <w:rFonts w:cs="David" w:hint="cs"/>
          <w:rtl/>
        </w:rPr>
      </w:pPr>
    </w:p>
    <w:p w14:paraId="51BB1A4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סעיפים (ג) ו-(ד) מאושרים. </w:t>
      </w:r>
    </w:p>
    <w:p w14:paraId="11EB0CFA" w14:textId="77777777" w:rsidR="00A330A0" w:rsidRDefault="00A330A0" w:rsidP="00A330A0">
      <w:pPr>
        <w:tabs>
          <w:tab w:val="left" w:pos="512"/>
          <w:tab w:val="left" w:pos="1221"/>
        </w:tabs>
        <w:bidi/>
        <w:jc w:val="both"/>
        <w:rPr>
          <w:rFonts w:cs="David" w:hint="cs"/>
          <w:rtl/>
        </w:rPr>
      </w:pPr>
    </w:p>
    <w:p w14:paraId="015D92BD" w14:textId="77777777" w:rsidR="00A330A0" w:rsidRDefault="00A330A0" w:rsidP="00A330A0">
      <w:pPr>
        <w:tabs>
          <w:tab w:val="left" w:pos="512"/>
          <w:tab w:val="left" w:pos="1221"/>
        </w:tabs>
        <w:bidi/>
        <w:jc w:val="both"/>
        <w:rPr>
          <w:rFonts w:cs="David" w:hint="cs"/>
          <w:rtl/>
        </w:rPr>
      </w:pPr>
    </w:p>
    <w:p w14:paraId="7DD30DCF" w14:textId="77777777" w:rsidR="00A330A0" w:rsidRDefault="00A330A0" w:rsidP="00A330A0">
      <w:pPr>
        <w:tabs>
          <w:tab w:val="left" w:pos="512"/>
          <w:tab w:val="left" w:pos="1221"/>
        </w:tabs>
        <w:bidi/>
        <w:jc w:val="both"/>
        <w:rPr>
          <w:rFonts w:cs="David" w:hint="cs"/>
          <w:rtl/>
        </w:rPr>
      </w:pPr>
    </w:p>
    <w:p w14:paraId="24C5C466" w14:textId="77777777" w:rsidR="00A330A0" w:rsidRDefault="00A330A0" w:rsidP="00A330A0">
      <w:pPr>
        <w:tabs>
          <w:tab w:val="left" w:pos="512"/>
          <w:tab w:val="left" w:pos="1221"/>
        </w:tabs>
        <w:bidi/>
        <w:jc w:val="both"/>
        <w:rPr>
          <w:rFonts w:cs="David" w:hint="cs"/>
          <w:rtl/>
        </w:rPr>
      </w:pPr>
    </w:p>
    <w:p w14:paraId="520C485B" w14:textId="77777777" w:rsidR="00A330A0" w:rsidRPr="00A330A0" w:rsidRDefault="00A330A0" w:rsidP="00A330A0">
      <w:pPr>
        <w:tabs>
          <w:tab w:val="left" w:pos="512"/>
          <w:tab w:val="left" w:pos="1221"/>
        </w:tabs>
        <w:bidi/>
        <w:jc w:val="both"/>
        <w:rPr>
          <w:rFonts w:cs="David" w:hint="cs"/>
          <w:rtl/>
        </w:rPr>
      </w:pPr>
    </w:p>
    <w:p w14:paraId="3C40B9F4"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A2A98E3" w14:textId="77777777" w:rsidR="00A330A0" w:rsidRPr="00A330A0" w:rsidRDefault="00A330A0" w:rsidP="00A330A0">
      <w:pPr>
        <w:tabs>
          <w:tab w:val="left" w:pos="512"/>
          <w:tab w:val="left" w:pos="1221"/>
        </w:tabs>
        <w:bidi/>
        <w:jc w:val="both"/>
        <w:rPr>
          <w:rFonts w:cs="David" w:hint="cs"/>
          <w:rtl/>
        </w:rPr>
      </w:pPr>
    </w:p>
    <w:p w14:paraId="6F380EB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"העמותה תנהל פנקס שוברי קבלה, בכל קבלה שתוציא ירשם שם התורם וסכום התרומה", זה כללי ניהול עמותה. אחרת אתה לא יכול לנהל עמותה.</w:t>
      </w:r>
    </w:p>
    <w:p w14:paraId="549A2D12" w14:textId="77777777" w:rsidR="00A330A0" w:rsidRPr="00A330A0" w:rsidRDefault="00A330A0" w:rsidP="00A330A0">
      <w:pPr>
        <w:tabs>
          <w:tab w:val="left" w:pos="512"/>
          <w:tab w:val="left" w:pos="1221"/>
        </w:tabs>
        <w:bidi/>
        <w:jc w:val="both"/>
        <w:rPr>
          <w:rFonts w:cs="David" w:hint="cs"/>
          <w:rtl/>
        </w:rPr>
      </w:pPr>
    </w:p>
    <w:p w14:paraId="39BFDF3C" w14:textId="77777777" w:rsidR="00A330A0" w:rsidRPr="00A330A0" w:rsidRDefault="00A330A0" w:rsidP="00A330A0">
      <w:pPr>
        <w:bidi/>
        <w:jc w:val="both"/>
        <w:rPr>
          <w:rFonts w:cs="David" w:hint="cs"/>
          <w:rtl/>
        </w:rPr>
      </w:pPr>
      <w:r w:rsidRPr="00A330A0">
        <w:rPr>
          <w:rFonts w:cs="David" w:hint="cs"/>
          <w:u w:val="single"/>
          <w:rtl/>
        </w:rPr>
        <w:t>היו"ר דוד טל:</w:t>
      </w:r>
    </w:p>
    <w:p w14:paraId="10E3D685" w14:textId="77777777" w:rsidR="00A330A0" w:rsidRPr="00A330A0" w:rsidRDefault="00A330A0" w:rsidP="00A330A0">
      <w:pPr>
        <w:tabs>
          <w:tab w:val="left" w:pos="512"/>
          <w:tab w:val="left" w:pos="1221"/>
        </w:tabs>
        <w:bidi/>
        <w:jc w:val="both"/>
        <w:rPr>
          <w:rFonts w:cs="David" w:hint="cs"/>
          <w:rtl/>
        </w:rPr>
      </w:pPr>
    </w:p>
    <w:p w14:paraId="0FA9580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נכון. אני גם חושב, חשבנו על זה בהתחלה. </w:t>
      </w:r>
    </w:p>
    <w:p w14:paraId="6EA1CDDE" w14:textId="77777777" w:rsidR="00A330A0" w:rsidRPr="00A330A0" w:rsidRDefault="00A330A0" w:rsidP="00A330A0">
      <w:pPr>
        <w:tabs>
          <w:tab w:val="left" w:pos="512"/>
          <w:tab w:val="left" w:pos="1221"/>
        </w:tabs>
        <w:bidi/>
        <w:jc w:val="both"/>
        <w:rPr>
          <w:rFonts w:cs="David" w:hint="cs"/>
          <w:rtl/>
        </w:rPr>
      </w:pPr>
    </w:p>
    <w:p w14:paraId="50639DA2"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8A31D8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44B191E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אסור לתת קבלה אם היא אנונימית. זה ציטוט מדויק מספר הדרכה להקמת עמותה. </w:t>
      </w:r>
    </w:p>
    <w:p w14:paraId="6B37F38F" w14:textId="77777777" w:rsidR="00A330A0" w:rsidRPr="00A330A0" w:rsidRDefault="00A330A0" w:rsidP="00A330A0">
      <w:pPr>
        <w:tabs>
          <w:tab w:val="left" w:pos="512"/>
          <w:tab w:val="left" w:pos="1221"/>
        </w:tabs>
        <w:bidi/>
        <w:jc w:val="both"/>
        <w:rPr>
          <w:rFonts w:cs="David" w:hint="cs"/>
          <w:rtl/>
        </w:rPr>
      </w:pPr>
    </w:p>
    <w:p w14:paraId="5C879335" w14:textId="77777777" w:rsidR="00A330A0" w:rsidRPr="00A330A0" w:rsidRDefault="00A330A0" w:rsidP="00A330A0">
      <w:pPr>
        <w:bidi/>
        <w:jc w:val="both"/>
        <w:rPr>
          <w:rFonts w:cs="David" w:hint="cs"/>
          <w:rtl/>
        </w:rPr>
      </w:pPr>
      <w:r w:rsidRPr="00A330A0">
        <w:rPr>
          <w:rFonts w:cs="David" w:hint="cs"/>
          <w:u w:val="single"/>
          <w:rtl/>
        </w:rPr>
        <w:t>היו"ר דוד טל:</w:t>
      </w:r>
    </w:p>
    <w:p w14:paraId="58274593" w14:textId="77777777" w:rsidR="00A330A0" w:rsidRPr="00A330A0" w:rsidRDefault="00A330A0" w:rsidP="00A330A0">
      <w:pPr>
        <w:tabs>
          <w:tab w:val="left" w:pos="512"/>
          <w:tab w:val="left" w:pos="1221"/>
        </w:tabs>
        <w:bidi/>
        <w:jc w:val="both"/>
        <w:rPr>
          <w:rFonts w:cs="David" w:hint="cs"/>
          <w:rtl/>
        </w:rPr>
      </w:pPr>
    </w:p>
    <w:p w14:paraId="75A4F2C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חושב שזה מייתר את (ג). </w:t>
      </w:r>
    </w:p>
    <w:p w14:paraId="5402254A" w14:textId="77777777" w:rsidR="00A330A0" w:rsidRPr="00A330A0" w:rsidRDefault="00A330A0" w:rsidP="00A330A0">
      <w:pPr>
        <w:tabs>
          <w:tab w:val="left" w:pos="512"/>
          <w:tab w:val="left" w:pos="1221"/>
        </w:tabs>
        <w:bidi/>
        <w:jc w:val="both"/>
        <w:rPr>
          <w:rFonts w:cs="David" w:hint="cs"/>
          <w:rtl/>
        </w:rPr>
      </w:pPr>
    </w:p>
    <w:p w14:paraId="715D6ADC"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27D9781A" w14:textId="77777777" w:rsidR="00A330A0" w:rsidRPr="00A330A0" w:rsidRDefault="00A330A0" w:rsidP="00A330A0">
      <w:pPr>
        <w:pStyle w:val="Heading5"/>
        <w:rPr>
          <w:rFonts w:hint="cs"/>
          <w:sz w:val="24"/>
          <w:rtl/>
        </w:rPr>
      </w:pPr>
    </w:p>
    <w:p w14:paraId="5CE152C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היו לנו כבר מקרים כאלה בעבר שהיו דברים שהם מובנים אליהם בתוך התקנון שמכוח החוק הקיים ממקומות אחרים מקבל ביטוי. ואז קיבלה הוועדה החלטה שלמרות שזה מובן מאליו וברור, למען הסר ספק שיקבל ביטוי שוטף.  אבל, יש הרבה היגיון בדבריו של חבר הכנסת.</w:t>
      </w:r>
    </w:p>
    <w:p w14:paraId="4B31E4F3" w14:textId="77777777" w:rsidR="00A330A0" w:rsidRPr="00A330A0" w:rsidRDefault="00A330A0" w:rsidP="00A330A0">
      <w:pPr>
        <w:tabs>
          <w:tab w:val="left" w:pos="512"/>
          <w:tab w:val="left" w:pos="1221"/>
        </w:tabs>
        <w:bidi/>
        <w:jc w:val="both"/>
        <w:rPr>
          <w:rFonts w:cs="David" w:hint="cs"/>
          <w:rtl/>
        </w:rPr>
      </w:pPr>
    </w:p>
    <w:p w14:paraId="542928C0" w14:textId="77777777" w:rsidR="00A330A0" w:rsidRPr="00A330A0" w:rsidRDefault="00A330A0" w:rsidP="00A330A0">
      <w:pPr>
        <w:bidi/>
        <w:jc w:val="both"/>
        <w:rPr>
          <w:rFonts w:cs="David" w:hint="cs"/>
          <w:rtl/>
        </w:rPr>
      </w:pPr>
      <w:r w:rsidRPr="00A330A0">
        <w:rPr>
          <w:rFonts w:cs="David" w:hint="cs"/>
          <w:u w:val="single"/>
          <w:rtl/>
        </w:rPr>
        <w:t>היו"ר דוד טל:</w:t>
      </w:r>
    </w:p>
    <w:p w14:paraId="4A0D2BDC" w14:textId="77777777" w:rsidR="00A330A0" w:rsidRPr="00A330A0" w:rsidRDefault="00A330A0" w:rsidP="00A330A0">
      <w:pPr>
        <w:tabs>
          <w:tab w:val="left" w:pos="512"/>
          <w:tab w:val="left" w:pos="1221"/>
        </w:tabs>
        <w:bidi/>
        <w:jc w:val="both"/>
        <w:rPr>
          <w:rFonts w:cs="David" w:hint="cs"/>
          <w:rtl/>
        </w:rPr>
      </w:pPr>
    </w:p>
    <w:p w14:paraId="7658762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מסכים עם חבר הכנסת </w:t>
      </w:r>
      <w:proofErr w:type="spellStart"/>
      <w:r w:rsidRPr="00A330A0">
        <w:rPr>
          <w:rFonts w:cs="David" w:hint="cs"/>
          <w:rtl/>
        </w:rPr>
        <w:t>אדלשטיין</w:t>
      </w:r>
      <w:proofErr w:type="spellEnd"/>
      <w:r w:rsidRPr="00A330A0">
        <w:rPr>
          <w:rFonts w:cs="David" w:hint="cs"/>
          <w:rtl/>
        </w:rPr>
        <w:t>.</w:t>
      </w:r>
    </w:p>
    <w:p w14:paraId="3AB9B133" w14:textId="77777777" w:rsidR="00A330A0" w:rsidRPr="00A330A0" w:rsidRDefault="00A330A0" w:rsidP="00A330A0">
      <w:pPr>
        <w:tabs>
          <w:tab w:val="left" w:pos="512"/>
          <w:tab w:val="left" w:pos="1221"/>
        </w:tabs>
        <w:bidi/>
        <w:jc w:val="both"/>
        <w:rPr>
          <w:rFonts w:cs="David" w:hint="cs"/>
          <w:rtl/>
        </w:rPr>
      </w:pPr>
    </w:p>
    <w:p w14:paraId="00CFD543"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403515C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4F90393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הרעיון היה שבאמת אפשר יהיה לעקוב, ושוועדת האתיקה תוכל לבחון מי נתן, כמה נתן. </w:t>
      </w:r>
    </w:p>
    <w:p w14:paraId="6AF10AAA" w14:textId="77777777" w:rsidR="00A330A0" w:rsidRPr="00A330A0" w:rsidRDefault="00A330A0" w:rsidP="00A330A0">
      <w:pPr>
        <w:tabs>
          <w:tab w:val="left" w:pos="512"/>
          <w:tab w:val="left" w:pos="1221"/>
        </w:tabs>
        <w:bidi/>
        <w:jc w:val="both"/>
        <w:rPr>
          <w:rFonts w:cs="David" w:hint="cs"/>
          <w:rtl/>
        </w:rPr>
      </w:pPr>
    </w:p>
    <w:p w14:paraId="3C33015C" w14:textId="77777777" w:rsidR="00A330A0" w:rsidRPr="00A330A0" w:rsidRDefault="00A330A0" w:rsidP="00A330A0">
      <w:pPr>
        <w:bidi/>
        <w:jc w:val="both"/>
        <w:rPr>
          <w:rFonts w:cs="David" w:hint="cs"/>
          <w:rtl/>
        </w:rPr>
      </w:pPr>
      <w:r w:rsidRPr="00A330A0">
        <w:rPr>
          <w:rFonts w:cs="David" w:hint="cs"/>
          <w:u w:val="single"/>
          <w:rtl/>
        </w:rPr>
        <w:t>היו"ר דוד טל:</w:t>
      </w:r>
    </w:p>
    <w:p w14:paraId="0BC80BF4" w14:textId="77777777" w:rsidR="00A330A0" w:rsidRPr="00A330A0" w:rsidRDefault="00A330A0" w:rsidP="00A330A0">
      <w:pPr>
        <w:tabs>
          <w:tab w:val="left" w:pos="512"/>
          <w:tab w:val="left" w:pos="1221"/>
        </w:tabs>
        <w:bidi/>
        <w:jc w:val="both"/>
        <w:rPr>
          <w:rFonts w:cs="David" w:hint="cs"/>
          <w:rtl/>
        </w:rPr>
      </w:pPr>
    </w:p>
    <w:p w14:paraId="147F47D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יכול להוסיף כאן עוד הרבה סעיפים נוספים שנמצאים אצל רשם העמותות שהוא מחייב את זה, ואת זה, ואת זה, ואנחנו מצפים   שזה יתנהל על פי כל דין. </w:t>
      </w:r>
    </w:p>
    <w:p w14:paraId="71F3BF6C" w14:textId="77777777" w:rsidR="00A330A0" w:rsidRPr="00A330A0" w:rsidRDefault="00A330A0" w:rsidP="00A330A0">
      <w:pPr>
        <w:tabs>
          <w:tab w:val="left" w:pos="512"/>
          <w:tab w:val="left" w:pos="1221"/>
        </w:tabs>
        <w:bidi/>
        <w:jc w:val="both"/>
        <w:rPr>
          <w:rFonts w:cs="David" w:hint="cs"/>
          <w:rtl/>
        </w:rPr>
      </w:pPr>
    </w:p>
    <w:p w14:paraId="2F03748B"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329AB7F6" w14:textId="77777777" w:rsidR="00A330A0" w:rsidRPr="00A330A0" w:rsidRDefault="00A330A0" w:rsidP="00A330A0">
      <w:pPr>
        <w:tabs>
          <w:tab w:val="left" w:pos="512"/>
          <w:tab w:val="left" w:pos="1221"/>
        </w:tabs>
        <w:bidi/>
        <w:jc w:val="both"/>
        <w:rPr>
          <w:rFonts w:cs="David" w:hint="cs"/>
          <w:rtl/>
        </w:rPr>
      </w:pPr>
    </w:p>
    <w:p w14:paraId="74902C6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אפשר למחוק. </w:t>
      </w:r>
    </w:p>
    <w:p w14:paraId="5A0596E2" w14:textId="77777777" w:rsidR="00A330A0" w:rsidRPr="00A330A0" w:rsidRDefault="00A330A0" w:rsidP="00A330A0">
      <w:pPr>
        <w:tabs>
          <w:tab w:val="left" w:pos="512"/>
          <w:tab w:val="left" w:pos="1221"/>
        </w:tabs>
        <w:bidi/>
        <w:jc w:val="both"/>
        <w:rPr>
          <w:rFonts w:cs="David" w:hint="cs"/>
          <w:rtl/>
        </w:rPr>
      </w:pPr>
    </w:p>
    <w:p w14:paraId="237A3FFC" w14:textId="77777777" w:rsidR="00A330A0" w:rsidRPr="00A330A0" w:rsidRDefault="00A330A0" w:rsidP="00A330A0">
      <w:pPr>
        <w:bidi/>
        <w:jc w:val="both"/>
        <w:rPr>
          <w:rFonts w:cs="David" w:hint="cs"/>
          <w:rtl/>
        </w:rPr>
      </w:pPr>
      <w:r w:rsidRPr="00A330A0">
        <w:rPr>
          <w:rFonts w:cs="David" w:hint="cs"/>
          <w:u w:val="single"/>
          <w:rtl/>
        </w:rPr>
        <w:t>היו"ר דוד טל:</w:t>
      </w:r>
    </w:p>
    <w:p w14:paraId="23F55EE5" w14:textId="77777777" w:rsidR="00A330A0" w:rsidRPr="00A330A0" w:rsidRDefault="00A330A0" w:rsidP="00A330A0">
      <w:pPr>
        <w:tabs>
          <w:tab w:val="left" w:pos="512"/>
          <w:tab w:val="left" w:pos="1221"/>
        </w:tabs>
        <w:bidi/>
        <w:jc w:val="both"/>
        <w:rPr>
          <w:rFonts w:cs="David" w:hint="cs"/>
          <w:rtl/>
        </w:rPr>
      </w:pPr>
    </w:p>
    <w:p w14:paraId="1746417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אנחנו מוחקים את סעיף (ג). אנחנו מאשרים את סעיף (ד). מי בעד סעיף (ד) ירים את ידו? </w:t>
      </w:r>
    </w:p>
    <w:p w14:paraId="7D498C79" w14:textId="77777777" w:rsidR="00A330A0" w:rsidRPr="00A330A0" w:rsidRDefault="00A330A0" w:rsidP="00A330A0">
      <w:pPr>
        <w:tabs>
          <w:tab w:val="left" w:pos="512"/>
          <w:tab w:val="left" w:pos="1221"/>
        </w:tabs>
        <w:bidi/>
        <w:jc w:val="both"/>
        <w:rPr>
          <w:rFonts w:cs="David" w:hint="cs"/>
          <w:rtl/>
        </w:rPr>
      </w:pPr>
    </w:p>
    <w:p w14:paraId="099F0AE7"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3571E6A8" w14:textId="77777777" w:rsidR="00A330A0" w:rsidRPr="00A330A0" w:rsidRDefault="00A330A0" w:rsidP="00A330A0">
      <w:pPr>
        <w:bidi/>
        <w:jc w:val="both"/>
        <w:rPr>
          <w:rFonts w:cs="David" w:hint="cs"/>
          <w:u w:val="single"/>
          <w:rtl/>
        </w:rPr>
      </w:pPr>
    </w:p>
    <w:p w14:paraId="6DAA915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רגע, האם אתם מכניסים את נושא הסכום הסביר? </w:t>
      </w:r>
    </w:p>
    <w:p w14:paraId="4396E6C3" w14:textId="77777777" w:rsidR="00A330A0" w:rsidRPr="00A330A0" w:rsidRDefault="00A330A0" w:rsidP="00A330A0">
      <w:pPr>
        <w:tabs>
          <w:tab w:val="left" w:pos="512"/>
          <w:tab w:val="left" w:pos="1221"/>
        </w:tabs>
        <w:bidi/>
        <w:jc w:val="both"/>
        <w:rPr>
          <w:rFonts w:cs="David" w:hint="cs"/>
          <w:rtl/>
        </w:rPr>
      </w:pPr>
    </w:p>
    <w:p w14:paraId="0F1FA22E" w14:textId="77777777" w:rsidR="00A330A0" w:rsidRPr="00A330A0" w:rsidRDefault="00A330A0" w:rsidP="00A330A0">
      <w:pPr>
        <w:bidi/>
        <w:jc w:val="both"/>
        <w:rPr>
          <w:rFonts w:cs="David" w:hint="cs"/>
          <w:rtl/>
        </w:rPr>
      </w:pPr>
      <w:r w:rsidRPr="00A330A0">
        <w:rPr>
          <w:rFonts w:cs="David" w:hint="cs"/>
          <w:u w:val="single"/>
          <w:rtl/>
        </w:rPr>
        <w:t>היו"ר דוד טל:</w:t>
      </w:r>
    </w:p>
    <w:p w14:paraId="4B9D824C" w14:textId="77777777" w:rsidR="00A330A0" w:rsidRPr="00A330A0" w:rsidRDefault="00A330A0" w:rsidP="00A330A0">
      <w:pPr>
        <w:tabs>
          <w:tab w:val="left" w:pos="512"/>
          <w:tab w:val="left" w:pos="1221"/>
        </w:tabs>
        <w:bidi/>
        <w:jc w:val="both"/>
        <w:rPr>
          <w:rFonts w:cs="David" w:hint="cs"/>
          <w:rtl/>
        </w:rPr>
      </w:pPr>
    </w:p>
    <w:p w14:paraId="749C714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"כל תרומה לא תעלה על סכום סביר", האם יש לך הסתייגויות?</w:t>
      </w:r>
    </w:p>
    <w:p w14:paraId="30B3930E" w14:textId="77777777" w:rsidR="00A330A0" w:rsidRDefault="00A330A0" w:rsidP="00A330A0">
      <w:pPr>
        <w:tabs>
          <w:tab w:val="left" w:pos="512"/>
          <w:tab w:val="left" w:pos="1221"/>
        </w:tabs>
        <w:bidi/>
        <w:jc w:val="both"/>
        <w:rPr>
          <w:rFonts w:cs="David" w:hint="cs"/>
          <w:rtl/>
        </w:rPr>
      </w:pPr>
    </w:p>
    <w:p w14:paraId="741D5221" w14:textId="77777777" w:rsidR="00A330A0" w:rsidRDefault="00A330A0" w:rsidP="00A330A0">
      <w:pPr>
        <w:tabs>
          <w:tab w:val="left" w:pos="512"/>
          <w:tab w:val="left" w:pos="1221"/>
        </w:tabs>
        <w:bidi/>
        <w:jc w:val="both"/>
        <w:rPr>
          <w:rFonts w:cs="David" w:hint="cs"/>
          <w:rtl/>
        </w:rPr>
      </w:pPr>
    </w:p>
    <w:p w14:paraId="23E4B839" w14:textId="77777777" w:rsidR="00A330A0" w:rsidRDefault="00A330A0" w:rsidP="00A330A0">
      <w:pPr>
        <w:tabs>
          <w:tab w:val="left" w:pos="512"/>
          <w:tab w:val="left" w:pos="1221"/>
        </w:tabs>
        <w:bidi/>
        <w:jc w:val="both"/>
        <w:rPr>
          <w:rFonts w:cs="David" w:hint="cs"/>
          <w:rtl/>
        </w:rPr>
      </w:pPr>
    </w:p>
    <w:p w14:paraId="187C1C7B" w14:textId="77777777" w:rsidR="00A330A0" w:rsidRDefault="00A330A0" w:rsidP="00A330A0">
      <w:pPr>
        <w:tabs>
          <w:tab w:val="left" w:pos="512"/>
          <w:tab w:val="left" w:pos="1221"/>
        </w:tabs>
        <w:bidi/>
        <w:jc w:val="both"/>
        <w:rPr>
          <w:rFonts w:cs="David" w:hint="cs"/>
          <w:rtl/>
        </w:rPr>
      </w:pPr>
    </w:p>
    <w:p w14:paraId="6C5D4FE1" w14:textId="77777777" w:rsidR="00A330A0" w:rsidRDefault="00A330A0" w:rsidP="00A330A0">
      <w:pPr>
        <w:tabs>
          <w:tab w:val="left" w:pos="512"/>
          <w:tab w:val="left" w:pos="1221"/>
        </w:tabs>
        <w:bidi/>
        <w:jc w:val="both"/>
        <w:rPr>
          <w:rFonts w:cs="David" w:hint="cs"/>
          <w:rtl/>
        </w:rPr>
      </w:pPr>
    </w:p>
    <w:p w14:paraId="52CE6997" w14:textId="77777777" w:rsidR="00A330A0" w:rsidRDefault="00A330A0" w:rsidP="00A330A0">
      <w:pPr>
        <w:tabs>
          <w:tab w:val="left" w:pos="512"/>
          <w:tab w:val="left" w:pos="1221"/>
        </w:tabs>
        <w:bidi/>
        <w:jc w:val="both"/>
        <w:rPr>
          <w:rFonts w:cs="David" w:hint="cs"/>
          <w:rtl/>
        </w:rPr>
      </w:pPr>
    </w:p>
    <w:p w14:paraId="53B5B3A0" w14:textId="77777777" w:rsidR="00A330A0" w:rsidRPr="00A330A0" w:rsidRDefault="00A330A0" w:rsidP="00A330A0">
      <w:pPr>
        <w:tabs>
          <w:tab w:val="left" w:pos="512"/>
          <w:tab w:val="left" w:pos="1221"/>
        </w:tabs>
        <w:bidi/>
        <w:jc w:val="both"/>
        <w:rPr>
          <w:rFonts w:cs="David" w:hint="cs"/>
          <w:rtl/>
        </w:rPr>
      </w:pPr>
    </w:p>
    <w:p w14:paraId="7CB8DEEF"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5B4D608C" w14:textId="77777777" w:rsidR="00A330A0" w:rsidRPr="00A330A0" w:rsidRDefault="00A330A0" w:rsidP="00A330A0">
      <w:pPr>
        <w:bidi/>
        <w:jc w:val="both"/>
        <w:rPr>
          <w:rFonts w:cs="David" w:hint="cs"/>
          <w:u w:val="single"/>
          <w:rtl/>
        </w:rPr>
      </w:pPr>
    </w:p>
    <w:p w14:paraId="427DC01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בהחלט. אדוני היושב ראש, מה קורה אם נותנים לך אישור כזה, ולך יש כמה חברים טובים. אין לך עשרים תורמים, אבל יש לך שלושה חברים טובים. אתה נקלעת למצוקה רפואית. בפריימריס אנחנו באים ומגבילים כי יש היגיון של קנייה על-ידי בעלי הון. </w:t>
      </w:r>
    </w:p>
    <w:p w14:paraId="6D3EF50A" w14:textId="77777777" w:rsidR="00A330A0" w:rsidRPr="00A330A0" w:rsidRDefault="00A330A0" w:rsidP="00A330A0">
      <w:pPr>
        <w:tabs>
          <w:tab w:val="left" w:pos="512"/>
          <w:tab w:val="left" w:pos="1221"/>
        </w:tabs>
        <w:bidi/>
        <w:jc w:val="both"/>
        <w:rPr>
          <w:rFonts w:cs="David" w:hint="cs"/>
          <w:rtl/>
        </w:rPr>
      </w:pPr>
    </w:p>
    <w:p w14:paraId="234B73CD" w14:textId="77777777" w:rsidR="00A330A0" w:rsidRPr="00A330A0" w:rsidRDefault="00A330A0" w:rsidP="00A330A0">
      <w:pPr>
        <w:bidi/>
        <w:jc w:val="both"/>
        <w:rPr>
          <w:rFonts w:cs="David" w:hint="cs"/>
          <w:rtl/>
        </w:rPr>
      </w:pPr>
      <w:r w:rsidRPr="00A330A0">
        <w:rPr>
          <w:rFonts w:cs="David" w:hint="cs"/>
          <w:u w:val="single"/>
          <w:rtl/>
        </w:rPr>
        <w:t>היו"ר דוד טל:</w:t>
      </w:r>
    </w:p>
    <w:p w14:paraId="20A639FE" w14:textId="77777777" w:rsidR="00A330A0" w:rsidRPr="00A330A0" w:rsidRDefault="00A330A0" w:rsidP="00A330A0">
      <w:pPr>
        <w:tabs>
          <w:tab w:val="left" w:pos="512"/>
          <w:tab w:val="left" w:pos="1221"/>
        </w:tabs>
        <w:bidi/>
        <w:jc w:val="both"/>
        <w:rPr>
          <w:rFonts w:cs="David" w:hint="cs"/>
          <w:rtl/>
        </w:rPr>
      </w:pPr>
    </w:p>
    <w:p w14:paraId="240B99C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לא דומה פריימריס לזה. </w:t>
      </w:r>
    </w:p>
    <w:p w14:paraId="6C17D663" w14:textId="77777777" w:rsidR="00A330A0" w:rsidRPr="00A330A0" w:rsidRDefault="00A330A0" w:rsidP="00A330A0">
      <w:pPr>
        <w:tabs>
          <w:tab w:val="left" w:pos="512"/>
          <w:tab w:val="left" w:pos="1221"/>
        </w:tabs>
        <w:bidi/>
        <w:jc w:val="both"/>
        <w:rPr>
          <w:rFonts w:cs="David" w:hint="cs"/>
          <w:rtl/>
        </w:rPr>
      </w:pPr>
    </w:p>
    <w:p w14:paraId="69888567"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3572C0EC" w14:textId="77777777" w:rsidR="00A330A0" w:rsidRPr="00A330A0" w:rsidRDefault="00A330A0" w:rsidP="00A330A0">
      <w:pPr>
        <w:bidi/>
        <w:jc w:val="both"/>
        <w:rPr>
          <w:rFonts w:cs="David" w:hint="cs"/>
          <w:u w:val="single"/>
          <w:rtl/>
        </w:rPr>
      </w:pPr>
    </w:p>
    <w:p w14:paraId="0E5FE4E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בוודאי שלא דומה. לכן השאלה היא,  האם אנחנו באים ואומרים סכום סביר, אנחנו בעצם שולחים את אותו אדם שהוא בבעיה רפואית לפריימריס? </w:t>
      </w:r>
    </w:p>
    <w:p w14:paraId="0FDDD448" w14:textId="77777777" w:rsidR="00A330A0" w:rsidRPr="00A330A0" w:rsidRDefault="00A330A0" w:rsidP="00A330A0">
      <w:pPr>
        <w:tabs>
          <w:tab w:val="left" w:pos="512"/>
          <w:tab w:val="left" w:pos="1221"/>
        </w:tabs>
        <w:bidi/>
        <w:jc w:val="both"/>
        <w:rPr>
          <w:rFonts w:cs="David" w:hint="cs"/>
          <w:rtl/>
        </w:rPr>
      </w:pPr>
    </w:p>
    <w:p w14:paraId="4C25778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אם זה היה דבר שהוא היה קיים בכללים הקיימים אז הייתי אומר: בסדר, אם זה היה קיים עד היום, אולי לא צריך לסטות. אם זו תוספת, אני לא בטוח שזו תוספת נכונה. אני רוצה לשמוע מה היו הנימוקים. </w:t>
      </w:r>
    </w:p>
    <w:p w14:paraId="5466E6FB" w14:textId="77777777" w:rsidR="00A330A0" w:rsidRPr="00A330A0" w:rsidRDefault="00A330A0" w:rsidP="00A330A0">
      <w:pPr>
        <w:tabs>
          <w:tab w:val="left" w:pos="512"/>
          <w:tab w:val="left" w:pos="1221"/>
        </w:tabs>
        <w:bidi/>
        <w:jc w:val="both"/>
        <w:rPr>
          <w:rFonts w:cs="David" w:hint="cs"/>
          <w:rtl/>
        </w:rPr>
      </w:pPr>
    </w:p>
    <w:p w14:paraId="0AB817D5"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53770864" w14:textId="77777777" w:rsidR="00A330A0" w:rsidRPr="00A330A0" w:rsidRDefault="00A330A0" w:rsidP="00A330A0">
      <w:pPr>
        <w:tabs>
          <w:tab w:val="left" w:pos="512"/>
          <w:tab w:val="left" w:pos="1221"/>
        </w:tabs>
        <w:bidi/>
        <w:jc w:val="both"/>
        <w:rPr>
          <w:rFonts w:cs="David" w:hint="cs"/>
          <w:rtl/>
        </w:rPr>
      </w:pPr>
    </w:p>
    <w:p w14:paraId="1889BF2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צריך אולי גם לראות את סעיף קטן (ה) שקשור לזה. הוא מדבר על היועץ לאתיקה שזה עניין שכרגע שמנו בצד. אבל, אם זה גם יהיה ועדת האתיקה, סעיף קטן (ה) אומר שחבר הכנסת שאסף תרומות ימסור לוועדת האתיקה את רשימת התורמים וסכום כל תרומה. ניתן יהיה להחליט שתרומה שניתנה בסכום בלתי סביר, או תרומה החורגת מכללים האלה מבחינה אחרת, תוחזר כולה או חלקה לתורם. </w:t>
      </w:r>
    </w:p>
    <w:p w14:paraId="7776A79C" w14:textId="77777777" w:rsidR="00A330A0" w:rsidRPr="00A330A0" w:rsidRDefault="00A330A0" w:rsidP="00A330A0">
      <w:pPr>
        <w:tabs>
          <w:tab w:val="left" w:pos="512"/>
          <w:tab w:val="left" w:pos="1221"/>
        </w:tabs>
        <w:bidi/>
        <w:jc w:val="both"/>
        <w:rPr>
          <w:rFonts w:cs="David" w:hint="cs"/>
          <w:rtl/>
        </w:rPr>
      </w:pPr>
    </w:p>
    <w:p w14:paraId="1E08FC37"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59C09D39" w14:textId="77777777" w:rsidR="00A330A0" w:rsidRPr="00A330A0" w:rsidRDefault="00A330A0" w:rsidP="00A330A0">
      <w:pPr>
        <w:pStyle w:val="Heading5"/>
        <w:rPr>
          <w:rFonts w:hint="cs"/>
          <w:sz w:val="24"/>
          <w:rtl/>
        </w:rPr>
      </w:pPr>
    </w:p>
    <w:p w14:paraId="4D5C8C5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מה זה סביר או בלתי סביר? </w:t>
      </w:r>
    </w:p>
    <w:p w14:paraId="7280D060" w14:textId="77777777" w:rsidR="00A330A0" w:rsidRPr="00A330A0" w:rsidRDefault="00A330A0" w:rsidP="00A330A0">
      <w:pPr>
        <w:tabs>
          <w:tab w:val="left" w:pos="512"/>
          <w:tab w:val="left" w:pos="1221"/>
        </w:tabs>
        <w:bidi/>
        <w:jc w:val="both"/>
        <w:rPr>
          <w:rFonts w:cs="David" w:hint="cs"/>
          <w:rtl/>
        </w:rPr>
      </w:pPr>
    </w:p>
    <w:p w14:paraId="52C6ECDC"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347982AC" w14:textId="77777777" w:rsidR="00A330A0" w:rsidRPr="00A330A0" w:rsidRDefault="00A330A0" w:rsidP="00A330A0">
      <w:pPr>
        <w:bidi/>
        <w:jc w:val="both"/>
        <w:rPr>
          <w:rFonts w:cs="David" w:hint="cs"/>
          <w:u w:val="single"/>
          <w:rtl/>
        </w:rPr>
      </w:pPr>
    </w:p>
    <w:p w14:paraId="3496D6A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זה דבר שהמשפטנים אוהבים, כי זה נותן באופן רטרואקטיבי יכולת להגדיר האם הפרת נורמה או לא. זה פרו סעיף 284 לחוק העונשין - הפרת אמונים הפוגעת בציבור - תיבות כלליות ולא ברורות. </w:t>
      </w:r>
    </w:p>
    <w:p w14:paraId="19B59A2A" w14:textId="77777777" w:rsidR="00A330A0" w:rsidRPr="00A330A0" w:rsidRDefault="00A330A0" w:rsidP="00A330A0">
      <w:pPr>
        <w:tabs>
          <w:tab w:val="left" w:pos="512"/>
          <w:tab w:val="left" w:pos="1221"/>
        </w:tabs>
        <w:bidi/>
        <w:jc w:val="both"/>
        <w:rPr>
          <w:rFonts w:cs="David" w:hint="cs"/>
          <w:rtl/>
        </w:rPr>
      </w:pPr>
    </w:p>
    <w:p w14:paraId="66E7FA66" w14:textId="77777777" w:rsidR="00A330A0" w:rsidRPr="00A330A0" w:rsidRDefault="00A330A0" w:rsidP="00A330A0">
      <w:pPr>
        <w:bidi/>
        <w:jc w:val="both"/>
        <w:rPr>
          <w:rFonts w:cs="David" w:hint="cs"/>
          <w:rtl/>
        </w:rPr>
      </w:pPr>
      <w:r w:rsidRPr="00A330A0">
        <w:rPr>
          <w:rFonts w:cs="David" w:hint="cs"/>
          <w:u w:val="single"/>
          <w:rtl/>
        </w:rPr>
        <w:t>היו"ר דוד טל:</w:t>
      </w:r>
    </w:p>
    <w:p w14:paraId="6C7DFD49" w14:textId="77777777" w:rsidR="00A330A0" w:rsidRPr="00A330A0" w:rsidRDefault="00A330A0" w:rsidP="00A330A0">
      <w:pPr>
        <w:tabs>
          <w:tab w:val="left" w:pos="512"/>
          <w:tab w:val="left" w:pos="1221"/>
        </w:tabs>
        <w:bidi/>
        <w:jc w:val="both"/>
        <w:rPr>
          <w:rFonts w:cs="David" w:hint="cs"/>
          <w:rtl/>
        </w:rPr>
      </w:pPr>
    </w:p>
    <w:p w14:paraId="386AB86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האם יש לך הצעה?</w:t>
      </w:r>
    </w:p>
    <w:p w14:paraId="71303993" w14:textId="77777777" w:rsidR="00A330A0" w:rsidRPr="00A330A0" w:rsidRDefault="00A330A0" w:rsidP="00A330A0">
      <w:pPr>
        <w:tabs>
          <w:tab w:val="left" w:pos="512"/>
          <w:tab w:val="left" w:pos="1221"/>
        </w:tabs>
        <w:bidi/>
        <w:jc w:val="both"/>
        <w:rPr>
          <w:rFonts w:cs="David" w:hint="cs"/>
          <w:rtl/>
        </w:rPr>
      </w:pPr>
    </w:p>
    <w:p w14:paraId="621DC286"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2ABC6DEA" w14:textId="77777777" w:rsidR="00A330A0" w:rsidRPr="00A330A0" w:rsidRDefault="00A330A0" w:rsidP="00A330A0">
      <w:pPr>
        <w:bidi/>
        <w:jc w:val="both"/>
        <w:rPr>
          <w:rFonts w:cs="David" w:hint="cs"/>
          <w:u w:val="single"/>
          <w:rtl/>
        </w:rPr>
      </w:pPr>
    </w:p>
    <w:p w14:paraId="19D17EA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להשמיט את הסכום, אלא אם כן יבואו ויגידו לי עכשיו מה זה סכום סביר, ואז נדון על הסכום הסביר. </w:t>
      </w:r>
    </w:p>
    <w:p w14:paraId="14F5966E" w14:textId="77777777" w:rsidR="00A330A0" w:rsidRPr="00A330A0" w:rsidRDefault="00A330A0" w:rsidP="00A330A0">
      <w:pPr>
        <w:tabs>
          <w:tab w:val="left" w:pos="512"/>
          <w:tab w:val="left" w:pos="1221"/>
        </w:tabs>
        <w:bidi/>
        <w:jc w:val="both"/>
        <w:rPr>
          <w:rFonts w:cs="David" w:hint="cs"/>
          <w:rtl/>
        </w:rPr>
      </w:pPr>
    </w:p>
    <w:p w14:paraId="2C98BCCC"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A8FB8D8" w14:textId="77777777" w:rsidR="00A330A0" w:rsidRPr="00A330A0" w:rsidRDefault="00A330A0" w:rsidP="00A330A0">
      <w:pPr>
        <w:tabs>
          <w:tab w:val="left" w:pos="512"/>
          <w:tab w:val="left" w:pos="1221"/>
        </w:tabs>
        <w:bidi/>
        <w:jc w:val="both"/>
        <w:rPr>
          <w:rFonts w:cs="David" w:hint="cs"/>
          <w:rtl/>
        </w:rPr>
      </w:pPr>
    </w:p>
    <w:p w14:paraId="76B3356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אי אפשר להגיד, כי מי שצריך נניח מיליון שקל לניתוח, זה לא כמו מי שצריך 50 אלף שקל להוצאות משפטיות. </w:t>
      </w:r>
    </w:p>
    <w:p w14:paraId="54145881" w14:textId="77777777" w:rsidR="00A330A0" w:rsidRPr="00A330A0" w:rsidRDefault="00A330A0" w:rsidP="00A330A0">
      <w:pPr>
        <w:tabs>
          <w:tab w:val="left" w:pos="512"/>
          <w:tab w:val="left" w:pos="1221"/>
        </w:tabs>
        <w:bidi/>
        <w:jc w:val="both"/>
        <w:rPr>
          <w:rFonts w:cs="David" w:hint="cs"/>
          <w:rtl/>
        </w:rPr>
      </w:pPr>
    </w:p>
    <w:p w14:paraId="2B942D99"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6EA60D29" w14:textId="77777777" w:rsidR="00A330A0" w:rsidRPr="00A330A0" w:rsidRDefault="00A330A0" w:rsidP="00A330A0">
      <w:pPr>
        <w:bidi/>
        <w:jc w:val="both"/>
        <w:rPr>
          <w:rFonts w:cs="David" w:hint="cs"/>
          <w:u w:val="single"/>
          <w:rtl/>
        </w:rPr>
      </w:pPr>
    </w:p>
    <w:p w14:paraId="7353E22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אז לא צריך את זה. אם  גם סכום סביר לא מוגדר, וגם נסיבות מקרה, אז לא הסכום ולא הנסיבות לא מוגדר </w:t>
      </w:r>
      <w:r w:rsidRPr="00A330A0">
        <w:rPr>
          <w:rFonts w:cs="David"/>
          <w:rtl/>
        </w:rPr>
        <w:t>–</w:t>
      </w:r>
      <w:r w:rsidRPr="00A330A0">
        <w:rPr>
          <w:rFonts w:cs="David" w:hint="cs"/>
          <w:rtl/>
        </w:rPr>
        <w:t xml:space="preserve"> אז אני לא צריך את הסעיף.</w:t>
      </w:r>
    </w:p>
    <w:p w14:paraId="74176FD8" w14:textId="77777777" w:rsidR="00A330A0" w:rsidRPr="00A330A0" w:rsidRDefault="00A330A0" w:rsidP="00A330A0">
      <w:pPr>
        <w:tabs>
          <w:tab w:val="left" w:pos="512"/>
          <w:tab w:val="left" w:pos="1221"/>
        </w:tabs>
        <w:bidi/>
        <w:jc w:val="both"/>
        <w:rPr>
          <w:rFonts w:cs="David" w:hint="cs"/>
          <w:rtl/>
        </w:rPr>
      </w:pPr>
    </w:p>
    <w:p w14:paraId="422A998B" w14:textId="77777777" w:rsidR="00A330A0" w:rsidRPr="00A330A0" w:rsidRDefault="00A330A0" w:rsidP="00A330A0">
      <w:pPr>
        <w:bidi/>
        <w:jc w:val="both"/>
        <w:rPr>
          <w:rFonts w:cs="David" w:hint="cs"/>
          <w:rtl/>
        </w:rPr>
      </w:pPr>
      <w:r w:rsidRPr="00A330A0">
        <w:rPr>
          <w:rFonts w:cs="David" w:hint="cs"/>
          <w:u w:val="single"/>
          <w:rtl/>
        </w:rPr>
        <w:t>היו"ר דוד טל:</w:t>
      </w:r>
    </w:p>
    <w:p w14:paraId="77514EDF" w14:textId="77777777" w:rsidR="00A330A0" w:rsidRPr="00A330A0" w:rsidRDefault="00A330A0" w:rsidP="00A330A0">
      <w:pPr>
        <w:tabs>
          <w:tab w:val="left" w:pos="512"/>
          <w:tab w:val="left" w:pos="1221"/>
        </w:tabs>
        <w:bidi/>
        <w:jc w:val="both"/>
        <w:rPr>
          <w:rFonts w:cs="David" w:hint="cs"/>
          <w:rtl/>
        </w:rPr>
      </w:pPr>
    </w:p>
    <w:p w14:paraId="054BB80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פרופ' נבות, בבקשה. </w:t>
      </w:r>
    </w:p>
    <w:p w14:paraId="44DE9C8F" w14:textId="77777777" w:rsidR="00A330A0" w:rsidRPr="00A330A0" w:rsidRDefault="00A330A0" w:rsidP="00A330A0">
      <w:pPr>
        <w:tabs>
          <w:tab w:val="left" w:pos="512"/>
          <w:tab w:val="left" w:pos="1221"/>
        </w:tabs>
        <w:bidi/>
        <w:jc w:val="both"/>
        <w:rPr>
          <w:rFonts w:cs="David" w:hint="cs"/>
          <w:rtl/>
        </w:rPr>
      </w:pPr>
    </w:p>
    <w:p w14:paraId="2B28FB82" w14:textId="77777777" w:rsidR="00A330A0" w:rsidRPr="00A330A0" w:rsidRDefault="00A330A0" w:rsidP="00A330A0">
      <w:pPr>
        <w:tabs>
          <w:tab w:val="left" w:pos="512"/>
          <w:tab w:val="left" w:pos="1221"/>
        </w:tabs>
        <w:bidi/>
        <w:jc w:val="both"/>
        <w:rPr>
          <w:rFonts w:cs="David" w:hint="cs"/>
          <w:u w:val="single"/>
          <w:rtl/>
        </w:rPr>
      </w:pPr>
      <w:proofErr w:type="spellStart"/>
      <w:r w:rsidRPr="00A330A0">
        <w:rPr>
          <w:rFonts w:cs="David" w:hint="cs"/>
          <w:u w:val="single"/>
          <w:rtl/>
        </w:rPr>
        <w:t>סוזי</w:t>
      </w:r>
      <w:proofErr w:type="spellEnd"/>
      <w:r w:rsidRPr="00A330A0">
        <w:rPr>
          <w:rFonts w:cs="David" w:hint="cs"/>
          <w:u w:val="single"/>
          <w:rtl/>
        </w:rPr>
        <w:t xml:space="preserve"> נבות:</w:t>
      </w:r>
    </w:p>
    <w:p w14:paraId="5E4570BC" w14:textId="77777777" w:rsidR="00A330A0" w:rsidRPr="00A330A0" w:rsidRDefault="00A330A0" w:rsidP="00A330A0">
      <w:pPr>
        <w:tabs>
          <w:tab w:val="left" w:pos="512"/>
          <w:tab w:val="left" w:pos="1221"/>
        </w:tabs>
        <w:bidi/>
        <w:jc w:val="both"/>
        <w:rPr>
          <w:rFonts w:cs="David" w:hint="cs"/>
          <w:rtl/>
        </w:rPr>
      </w:pPr>
    </w:p>
    <w:p w14:paraId="2902B33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המטרה </w:t>
      </w:r>
      <w:proofErr w:type="spellStart"/>
      <w:r w:rsidRPr="00A330A0">
        <w:rPr>
          <w:rFonts w:cs="David" w:hint="cs"/>
          <w:rtl/>
        </w:rPr>
        <w:t>היתה</w:t>
      </w:r>
      <w:proofErr w:type="spellEnd"/>
      <w:r w:rsidRPr="00A330A0">
        <w:rPr>
          <w:rFonts w:cs="David" w:hint="cs"/>
          <w:rtl/>
        </w:rPr>
        <w:t xml:space="preserve"> להעביר לוועדת האתיקה את היכולת לבדוק כל מקרה לגופו. במובן זה שאם באמת מדובר בניתוח שעולה מיליון שקל, אז תרומה בסך 990 אלף שקל של אדם אחד, ועוד מה שנשאר לשלושה אנשים, היא בעיניי - בכל אופן בשם הוועדה - תרומה סבירה בנסיבות המקרה.  אבל, אם הניתוח הוא מיליון שקל, והתרומה היא של עשרה מיליון שקל - שיהיה מה שבטוח - כאן ועדת האתיקה תוכל לומר. </w:t>
      </w:r>
    </w:p>
    <w:p w14:paraId="67A2136E" w14:textId="77777777" w:rsidR="00A330A0" w:rsidRPr="00A330A0" w:rsidRDefault="00A330A0" w:rsidP="00A330A0">
      <w:pPr>
        <w:tabs>
          <w:tab w:val="left" w:pos="512"/>
          <w:tab w:val="left" w:pos="1221"/>
        </w:tabs>
        <w:bidi/>
        <w:jc w:val="both"/>
        <w:rPr>
          <w:rFonts w:cs="David" w:hint="cs"/>
          <w:rtl/>
        </w:rPr>
      </w:pPr>
    </w:p>
    <w:p w14:paraId="4FD0439E"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03BEEA61" w14:textId="77777777" w:rsidR="00A330A0" w:rsidRPr="00A330A0" w:rsidRDefault="00A330A0" w:rsidP="00A330A0">
      <w:pPr>
        <w:bidi/>
        <w:jc w:val="both"/>
        <w:rPr>
          <w:rFonts w:cs="David" w:hint="cs"/>
          <w:u w:val="single"/>
          <w:rtl/>
        </w:rPr>
      </w:pPr>
    </w:p>
    <w:p w14:paraId="4E3246E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אז בוא נגיד שלא יוכלו לתרום ביותר. </w:t>
      </w:r>
    </w:p>
    <w:p w14:paraId="79D6160D" w14:textId="77777777" w:rsidR="00A330A0" w:rsidRPr="00A330A0" w:rsidRDefault="00A330A0" w:rsidP="00A330A0">
      <w:pPr>
        <w:tabs>
          <w:tab w:val="left" w:pos="512"/>
          <w:tab w:val="left" w:pos="1221"/>
        </w:tabs>
        <w:bidi/>
        <w:jc w:val="both"/>
        <w:rPr>
          <w:rFonts w:cs="David" w:hint="cs"/>
          <w:rtl/>
        </w:rPr>
      </w:pPr>
    </w:p>
    <w:p w14:paraId="2518FBA4" w14:textId="77777777" w:rsidR="00A330A0" w:rsidRPr="00A330A0" w:rsidRDefault="00A330A0" w:rsidP="00A330A0">
      <w:pPr>
        <w:tabs>
          <w:tab w:val="left" w:pos="512"/>
          <w:tab w:val="left" w:pos="1221"/>
        </w:tabs>
        <w:bidi/>
        <w:jc w:val="both"/>
        <w:rPr>
          <w:rFonts w:cs="David" w:hint="cs"/>
          <w:u w:val="single"/>
          <w:rtl/>
        </w:rPr>
      </w:pPr>
      <w:proofErr w:type="spellStart"/>
      <w:r w:rsidRPr="00A330A0">
        <w:rPr>
          <w:rFonts w:cs="David" w:hint="cs"/>
          <w:u w:val="single"/>
          <w:rtl/>
        </w:rPr>
        <w:t>סוזי</w:t>
      </w:r>
      <w:proofErr w:type="spellEnd"/>
      <w:r w:rsidRPr="00A330A0">
        <w:rPr>
          <w:rFonts w:cs="David" w:hint="cs"/>
          <w:u w:val="single"/>
          <w:rtl/>
        </w:rPr>
        <w:t xml:space="preserve"> נבות:</w:t>
      </w:r>
    </w:p>
    <w:p w14:paraId="4A7A936D" w14:textId="77777777" w:rsidR="00A330A0" w:rsidRPr="00A330A0" w:rsidRDefault="00A330A0" w:rsidP="00A330A0">
      <w:pPr>
        <w:tabs>
          <w:tab w:val="left" w:pos="512"/>
          <w:tab w:val="left" w:pos="1221"/>
        </w:tabs>
        <w:bidi/>
        <w:jc w:val="both"/>
        <w:rPr>
          <w:rFonts w:cs="David" w:hint="cs"/>
          <w:rtl/>
        </w:rPr>
      </w:pPr>
    </w:p>
    <w:p w14:paraId="5B76961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העלות היא לאו דווקא הניתוח, זו עלות הנסיעה למשל לחוץ לארץ, ועלות הבדיקות המקדימות, ועלות הטיפול הרפואי לאחר מכן. לכן, המטרה </w:t>
      </w:r>
      <w:proofErr w:type="spellStart"/>
      <w:r w:rsidRPr="00A330A0">
        <w:rPr>
          <w:rFonts w:cs="David" w:hint="cs"/>
          <w:rtl/>
        </w:rPr>
        <w:t>היתה</w:t>
      </w:r>
      <w:proofErr w:type="spellEnd"/>
      <w:r w:rsidRPr="00A330A0">
        <w:rPr>
          <w:rFonts w:cs="David" w:hint="cs"/>
          <w:rtl/>
        </w:rPr>
        <w:t xml:space="preserve"> קודם כל לקבוע איזשהו הסדר עקרוני. יש עניין של סבירות </w:t>
      </w:r>
      <w:proofErr w:type="spellStart"/>
      <w:r w:rsidRPr="00A330A0">
        <w:rPr>
          <w:rFonts w:cs="David" w:hint="cs"/>
          <w:rtl/>
        </w:rPr>
        <w:t>ומידתיות</w:t>
      </w:r>
      <w:proofErr w:type="spellEnd"/>
      <w:r w:rsidRPr="00A330A0">
        <w:rPr>
          <w:rFonts w:cs="David" w:hint="cs"/>
          <w:rtl/>
        </w:rPr>
        <w:t xml:space="preserve">. חבר הכנסת סער, זה לא נורמה במובן הזה של חוק העונשין,  ממש לא. </w:t>
      </w:r>
    </w:p>
    <w:p w14:paraId="6F67B901" w14:textId="77777777" w:rsidR="00A330A0" w:rsidRPr="00A330A0" w:rsidRDefault="00A330A0" w:rsidP="00A330A0">
      <w:pPr>
        <w:tabs>
          <w:tab w:val="left" w:pos="512"/>
          <w:tab w:val="left" w:pos="1221"/>
        </w:tabs>
        <w:bidi/>
        <w:jc w:val="both"/>
        <w:rPr>
          <w:rFonts w:cs="David" w:hint="cs"/>
          <w:rtl/>
        </w:rPr>
      </w:pPr>
    </w:p>
    <w:p w14:paraId="7931495B"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72D81AC5" w14:textId="77777777" w:rsidR="00A330A0" w:rsidRPr="00A330A0" w:rsidRDefault="00A330A0" w:rsidP="00A330A0">
      <w:pPr>
        <w:bidi/>
        <w:jc w:val="both"/>
        <w:rPr>
          <w:rFonts w:cs="David" w:hint="cs"/>
          <w:u w:val="single"/>
          <w:rtl/>
        </w:rPr>
      </w:pPr>
    </w:p>
    <w:p w14:paraId="6787FB5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היא לא נורמה פלילית, היא נורמה אתית. </w:t>
      </w:r>
    </w:p>
    <w:p w14:paraId="66C30C1A" w14:textId="77777777" w:rsidR="00A330A0" w:rsidRPr="00A330A0" w:rsidRDefault="00A330A0" w:rsidP="00A330A0">
      <w:pPr>
        <w:tabs>
          <w:tab w:val="left" w:pos="512"/>
          <w:tab w:val="left" w:pos="1221"/>
        </w:tabs>
        <w:bidi/>
        <w:jc w:val="both"/>
        <w:rPr>
          <w:rFonts w:cs="David" w:hint="cs"/>
          <w:rtl/>
        </w:rPr>
      </w:pPr>
    </w:p>
    <w:p w14:paraId="63B4422C" w14:textId="77777777" w:rsidR="00A330A0" w:rsidRPr="00A330A0" w:rsidRDefault="00A330A0" w:rsidP="00A330A0">
      <w:pPr>
        <w:tabs>
          <w:tab w:val="left" w:pos="512"/>
          <w:tab w:val="left" w:pos="1221"/>
        </w:tabs>
        <w:bidi/>
        <w:jc w:val="both"/>
        <w:rPr>
          <w:rFonts w:cs="David" w:hint="cs"/>
          <w:u w:val="single"/>
          <w:rtl/>
        </w:rPr>
      </w:pPr>
      <w:proofErr w:type="spellStart"/>
      <w:r w:rsidRPr="00A330A0">
        <w:rPr>
          <w:rFonts w:cs="David" w:hint="cs"/>
          <w:u w:val="single"/>
          <w:rtl/>
        </w:rPr>
        <w:t>סוזי</w:t>
      </w:r>
      <w:proofErr w:type="spellEnd"/>
      <w:r w:rsidRPr="00A330A0">
        <w:rPr>
          <w:rFonts w:cs="David" w:hint="cs"/>
          <w:u w:val="single"/>
          <w:rtl/>
        </w:rPr>
        <w:t xml:space="preserve"> נבות:</w:t>
      </w:r>
    </w:p>
    <w:p w14:paraId="155B6E13" w14:textId="77777777" w:rsidR="00A330A0" w:rsidRPr="00A330A0" w:rsidRDefault="00A330A0" w:rsidP="00A330A0">
      <w:pPr>
        <w:tabs>
          <w:tab w:val="left" w:pos="512"/>
          <w:tab w:val="left" w:pos="1221"/>
        </w:tabs>
        <w:bidi/>
        <w:jc w:val="both"/>
        <w:rPr>
          <w:rFonts w:cs="David" w:hint="cs"/>
          <w:rtl/>
        </w:rPr>
      </w:pPr>
    </w:p>
    <w:p w14:paraId="6F9A8B7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הרעיון הוא שיש אישור, ואם ועדת האתיקה סבורה שמדובר במשהו חריג, אז היא תאמר לך לא. זה לא שעצם הפרת הכלל יוצר עבירה אתית, לא על כללים כאלה מדובר כאן, אלא מדובר על הנחיות איך אוספים תרומות. </w:t>
      </w:r>
    </w:p>
    <w:p w14:paraId="16E46544" w14:textId="77777777" w:rsidR="00A330A0" w:rsidRPr="00A330A0" w:rsidRDefault="00A330A0" w:rsidP="00A330A0">
      <w:pPr>
        <w:tabs>
          <w:tab w:val="left" w:pos="512"/>
          <w:tab w:val="left" w:pos="1221"/>
        </w:tabs>
        <w:bidi/>
        <w:jc w:val="both"/>
        <w:rPr>
          <w:rFonts w:cs="David" w:hint="cs"/>
          <w:rtl/>
        </w:rPr>
      </w:pPr>
    </w:p>
    <w:p w14:paraId="530D94E1"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4B1557E6" w14:textId="77777777" w:rsidR="00A330A0" w:rsidRPr="00A330A0" w:rsidRDefault="00A330A0" w:rsidP="00A330A0">
      <w:pPr>
        <w:bidi/>
        <w:jc w:val="both"/>
        <w:rPr>
          <w:rFonts w:cs="David" w:hint="cs"/>
          <w:u w:val="single"/>
          <w:rtl/>
        </w:rPr>
      </w:pPr>
    </w:p>
    <w:p w14:paraId="0CD9FC6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זה לא נכון. האפשרות לוועדת האתיקה להתערב זה כבר על דרך ההיקש המובן מאליו. מה שכתוב פה - כתובה נורמה: כל תרומה לא תעלה. זאת אומרת, יש פה קביעה מנדטורית שמסייגת. לא נאמר: ועדת האתיקה תאשר סכומים וכד'. יש פה כלל, כלל מעורפל. אני נגד כללים מעורפלים. </w:t>
      </w:r>
    </w:p>
    <w:p w14:paraId="21B5D4B1" w14:textId="77777777" w:rsidR="00A330A0" w:rsidRPr="00A330A0" w:rsidRDefault="00A330A0" w:rsidP="00A330A0">
      <w:pPr>
        <w:tabs>
          <w:tab w:val="left" w:pos="512"/>
          <w:tab w:val="left" w:pos="1221"/>
        </w:tabs>
        <w:bidi/>
        <w:jc w:val="both"/>
        <w:rPr>
          <w:rFonts w:cs="David" w:hint="cs"/>
          <w:rtl/>
        </w:rPr>
      </w:pPr>
    </w:p>
    <w:p w14:paraId="57AD3DC7"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2C27CCF7" w14:textId="77777777" w:rsidR="00A330A0" w:rsidRPr="00A330A0" w:rsidRDefault="00A330A0" w:rsidP="00A330A0">
      <w:pPr>
        <w:tabs>
          <w:tab w:val="left" w:pos="512"/>
          <w:tab w:val="left" w:pos="1221"/>
        </w:tabs>
        <w:bidi/>
        <w:jc w:val="both"/>
        <w:rPr>
          <w:rFonts w:cs="David" w:hint="cs"/>
          <w:rtl/>
        </w:rPr>
      </w:pPr>
    </w:p>
    <w:p w14:paraId="0DEEF92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אולי אמחיש את הבעייתיות שחבר הכנסת גדעון סער מדבר עליה. את ציינת עכשיו בדוגמה שאת הייתי רואה כתרומה סבירה בנסיבות של ניתוח של מיליון שקל, תרומה של 990 אלף שקל, אני לא רואה בזה תרומה סבירה. אני רואה בזה דבר לא סביר. הרי ברור שאם מישהו תרם 10 מיליון שקל לטובת ניתוח של מיליון שקל, אז זה לא  נכנס בסעיף של סבירות, אלא זה במקום אחר. זה רמאות. אבל, זה בדיוק העניין אם הבנתי נכון את רציונאל הוועדה שהמליצה, זה לא להגיע למצב שתורם בודד שהוא לא בן משפחה קרוב, הוא חבר ממש קרוב של חבר הכנסת, איזה איל הון שיש באפשרותו לתת 990 אלף שקל למישהו, אז הוא יקנה אותו בגלל שזה הוצאות רפואיות.  דווקא בעיניי זה לא סביר. לכן, זה ממחיש את מה שאמר חבר הכנסת גדעון סער  שמושגי הסבירות הם מאוד מבלבלים ומעורפלים. </w:t>
      </w:r>
    </w:p>
    <w:p w14:paraId="23D7E87D" w14:textId="77777777" w:rsidR="00A330A0" w:rsidRPr="00A330A0" w:rsidRDefault="00A330A0" w:rsidP="00A330A0">
      <w:pPr>
        <w:tabs>
          <w:tab w:val="left" w:pos="512"/>
          <w:tab w:val="left" w:pos="1221"/>
        </w:tabs>
        <w:bidi/>
        <w:jc w:val="both"/>
        <w:rPr>
          <w:rFonts w:cs="David" w:hint="cs"/>
          <w:rtl/>
        </w:rPr>
      </w:pPr>
    </w:p>
    <w:p w14:paraId="2CFECF2A"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465E4A3C" w14:textId="77777777" w:rsidR="00A330A0" w:rsidRPr="00A330A0" w:rsidRDefault="00A330A0" w:rsidP="00A330A0">
      <w:pPr>
        <w:bidi/>
        <w:jc w:val="both"/>
        <w:rPr>
          <w:rFonts w:cs="David" w:hint="cs"/>
          <w:u w:val="single"/>
          <w:rtl/>
        </w:rPr>
      </w:pPr>
    </w:p>
    <w:p w14:paraId="2A52C0A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הפיקוח ישנו ברישה שהתרומות ישמשו רק למטרה שעבורה הן נאספו. אם באמת יש חמישה מיליון, והניתוח עולה רק מיליון, אי אפשר להוציא ארבעה מיליון. לכן אני מציע להשאיר את הסעיף הזה עד המילה "נאספו". </w:t>
      </w:r>
    </w:p>
    <w:p w14:paraId="43B6A7BB" w14:textId="77777777" w:rsidR="00A330A0" w:rsidRPr="00A330A0" w:rsidRDefault="00A330A0" w:rsidP="00A330A0">
      <w:pPr>
        <w:tabs>
          <w:tab w:val="left" w:pos="512"/>
          <w:tab w:val="left" w:pos="1221"/>
        </w:tabs>
        <w:bidi/>
        <w:jc w:val="both"/>
        <w:rPr>
          <w:rFonts w:cs="David" w:hint="cs"/>
          <w:rtl/>
        </w:rPr>
      </w:pPr>
    </w:p>
    <w:p w14:paraId="514D8693" w14:textId="77777777" w:rsidR="00A330A0" w:rsidRPr="00A330A0" w:rsidRDefault="00A330A0" w:rsidP="00A330A0">
      <w:pPr>
        <w:pStyle w:val="Heading5"/>
        <w:rPr>
          <w:rFonts w:hint="cs"/>
          <w:sz w:val="24"/>
          <w:rtl/>
        </w:rPr>
      </w:pPr>
      <w:r w:rsidRPr="00A330A0">
        <w:rPr>
          <w:rFonts w:hint="cs"/>
          <w:sz w:val="24"/>
          <w:u w:val="single"/>
          <w:rtl/>
        </w:rPr>
        <w:t>יואל חסון:</w:t>
      </w:r>
    </w:p>
    <w:p w14:paraId="2630A6D8" w14:textId="77777777" w:rsidR="00A330A0" w:rsidRPr="00A330A0" w:rsidRDefault="00A330A0" w:rsidP="00A330A0">
      <w:pPr>
        <w:pStyle w:val="Heading5"/>
        <w:rPr>
          <w:rFonts w:hint="cs"/>
          <w:sz w:val="24"/>
          <w:rtl/>
        </w:rPr>
      </w:pPr>
    </w:p>
    <w:p w14:paraId="337D867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קודם כל, אני מקבל את עמדתו של חבר הכנסת גדעון סער, אני חושב שהוא צודק. </w:t>
      </w:r>
    </w:p>
    <w:p w14:paraId="719C161C" w14:textId="77777777" w:rsidR="00A330A0" w:rsidRPr="00A330A0" w:rsidRDefault="00A330A0" w:rsidP="00A330A0">
      <w:pPr>
        <w:tabs>
          <w:tab w:val="left" w:pos="512"/>
          <w:tab w:val="left" w:pos="1221"/>
        </w:tabs>
        <w:bidi/>
        <w:jc w:val="both"/>
        <w:rPr>
          <w:rFonts w:cs="David" w:hint="cs"/>
          <w:rtl/>
        </w:rPr>
      </w:pPr>
    </w:p>
    <w:p w14:paraId="0C0927B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לעניין דבריו של מזכיר הכנסת - במצבים של בחירות ופריימריס כן מחייבים אותנו עד גבול מסוים, וללכת לכמות גדולה של תורמים. יש לזה את היתרונות ואת החסרונות. אבל, בעניין הזה אתה לא יכול להטיל על אדם כאשר הוא או בן משפחתו נמצאים במצב בריאותי לא טוב, להתחיל לחפש עשרים או ארבעים תורמים. אם הוא מוצא את התורם היחיד שיכול לתת לו, וכך הוא פותר את הבעיה והוא יכול להיות רגוע, אתה לא יכול למנוע את זה ממנו גם אם יש לזה השלכות אחרות. יש פה מספיק הגנות כדי לוודא ולהבטיח את עניין השליטה וכד' שאתה חושש ממנו. </w:t>
      </w:r>
    </w:p>
    <w:p w14:paraId="5644339F" w14:textId="77777777" w:rsidR="00A330A0" w:rsidRPr="00A330A0" w:rsidRDefault="00A330A0" w:rsidP="00A330A0">
      <w:pPr>
        <w:tabs>
          <w:tab w:val="left" w:pos="512"/>
          <w:tab w:val="left" w:pos="1221"/>
        </w:tabs>
        <w:bidi/>
        <w:jc w:val="both"/>
        <w:rPr>
          <w:rFonts w:cs="David" w:hint="cs"/>
          <w:rtl/>
        </w:rPr>
      </w:pPr>
    </w:p>
    <w:p w14:paraId="117D4CC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מבין שגם כך לא רוצים לעשות את זה - לא הייתי נכנס לא להגבלת סכומים, ולא להגבלת כמות תורמים וכל העניין הזה, ועוצר במילה "שנאספו". </w:t>
      </w:r>
    </w:p>
    <w:p w14:paraId="0EF83FD9" w14:textId="77777777" w:rsidR="00A330A0" w:rsidRPr="00A330A0" w:rsidRDefault="00A330A0" w:rsidP="00A330A0">
      <w:pPr>
        <w:tabs>
          <w:tab w:val="left" w:pos="512"/>
          <w:tab w:val="left" w:pos="1221"/>
        </w:tabs>
        <w:bidi/>
        <w:jc w:val="both"/>
        <w:rPr>
          <w:rFonts w:cs="David" w:hint="cs"/>
          <w:rtl/>
        </w:rPr>
      </w:pPr>
    </w:p>
    <w:p w14:paraId="64B62678"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3AEEC41A" w14:textId="77777777" w:rsidR="00A330A0" w:rsidRPr="00A330A0" w:rsidRDefault="00A330A0" w:rsidP="00A330A0">
      <w:pPr>
        <w:tabs>
          <w:tab w:val="left" w:pos="512"/>
          <w:tab w:val="left" w:pos="1221"/>
        </w:tabs>
        <w:bidi/>
        <w:jc w:val="both"/>
        <w:rPr>
          <w:rFonts w:cs="David" w:hint="cs"/>
          <w:rtl/>
        </w:rPr>
      </w:pPr>
    </w:p>
    <w:p w14:paraId="74E5F29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דווקא ניצול המצוקה של חבר הכנסת יכולה להיות הזדמנות קלאסית למישהו להשתלט. </w:t>
      </w:r>
    </w:p>
    <w:p w14:paraId="34992A5B" w14:textId="77777777" w:rsidR="00A330A0" w:rsidRPr="00A330A0" w:rsidRDefault="00A330A0" w:rsidP="00A330A0">
      <w:pPr>
        <w:tabs>
          <w:tab w:val="left" w:pos="512"/>
          <w:tab w:val="left" w:pos="1221"/>
        </w:tabs>
        <w:bidi/>
        <w:jc w:val="both"/>
        <w:rPr>
          <w:rFonts w:cs="David" w:hint="cs"/>
          <w:rtl/>
        </w:rPr>
      </w:pPr>
    </w:p>
    <w:p w14:paraId="72FABD3F" w14:textId="77777777" w:rsidR="00A330A0" w:rsidRPr="00A330A0" w:rsidRDefault="00A330A0" w:rsidP="00A330A0">
      <w:pPr>
        <w:tabs>
          <w:tab w:val="left" w:pos="512"/>
          <w:tab w:val="left" w:pos="1221"/>
        </w:tabs>
        <w:bidi/>
        <w:jc w:val="both"/>
        <w:rPr>
          <w:rFonts w:cs="David" w:hint="cs"/>
          <w:rtl/>
        </w:rPr>
      </w:pPr>
    </w:p>
    <w:p w14:paraId="183B1213" w14:textId="77777777" w:rsidR="00A330A0" w:rsidRPr="00A330A0" w:rsidRDefault="00A330A0" w:rsidP="00A330A0">
      <w:pPr>
        <w:tabs>
          <w:tab w:val="left" w:pos="512"/>
          <w:tab w:val="left" w:pos="1221"/>
        </w:tabs>
        <w:bidi/>
        <w:jc w:val="both"/>
        <w:rPr>
          <w:rFonts w:cs="David" w:hint="cs"/>
          <w:rtl/>
        </w:rPr>
      </w:pPr>
    </w:p>
    <w:p w14:paraId="2D3123DE" w14:textId="77777777" w:rsidR="00A330A0" w:rsidRPr="00A330A0" w:rsidRDefault="00A330A0" w:rsidP="00A330A0">
      <w:pPr>
        <w:bidi/>
        <w:jc w:val="both"/>
        <w:rPr>
          <w:rFonts w:cs="David" w:hint="cs"/>
          <w:rtl/>
        </w:rPr>
      </w:pPr>
      <w:r w:rsidRPr="00A330A0">
        <w:rPr>
          <w:rFonts w:cs="David" w:hint="cs"/>
          <w:u w:val="single"/>
          <w:rtl/>
        </w:rPr>
        <w:t>היו"ר דוד טל:</w:t>
      </w:r>
    </w:p>
    <w:p w14:paraId="5139C1A1" w14:textId="77777777" w:rsidR="00A330A0" w:rsidRPr="00A330A0" w:rsidRDefault="00A330A0" w:rsidP="00A330A0">
      <w:pPr>
        <w:tabs>
          <w:tab w:val="left" w:pos="512"/>
          <w:tab w:val="left" w:pos="1221"/>
        </w:tabs>
        <w:bidi/>
        <w:jc w:val="both"/>
        <w:rPr>
          <w:rFonts w:cs="David" w:hint="cs"/>
          <w:rtl/>
        </w:rPr>
      </w:pPr>
    </w:p>
    <w:p w14:paraId="2FC6305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אין לזה סוף. </w:t>
      </w:r>
    </w:p>
    <w:p w14:paraId="6139D7FE" w14:textId="77777777" w:rsidR="00A330A0" w:rsidRPr="00A330A0" w:rsidRDefault="00A330A0" w:rsidP="00A330A0">
      <w:pPr>
        <w:tabs>
          <w:tab w:val="left" w:pos="512"/>
          <w:tab w:val="left" w:pos="1221"/>
        </w:tabs>
        <w:bidi/>
        <w:jc w:val="both"/>
        <w:rPr>
          <w:rFonts w:cs="David" w:hint="cs"/>
          <w:rtl/>
        </w:rPr>
      </w:pPr>
    </w:p>
    <w:p w14:paraId="03200950"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צבי ענבר:</w:t>
      </w:r>
    </w:p>
    <w:p w14:paraId="7F11F3F6" w14:textId="77777777" w:rsidR="00A330A0" w:rsidRPr="00A330A0" w:rsidRDefault="00A330A0" w:rsidP="00A330A0">
      <w:pPr>
        <w:tabs>
          <w:tab w:val="left" w:pos="512"/>
          <w:tab w:val="left" w:pos="1221"/>
        </w:tabs>
        <w:bidi/>
        <w:jc w:val="both"/>
        <w:rPr>
          <w:rFonts w:cs="David" w:hint="cs"/>
          <w:rtl/>
        </w:rPr>
      </w:pPr>
    </w:p>
    <w:p w14:paraId="6EC9238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איסוף התרומות הוכפף לפיקוח כלשהו של ועדת האתיקה. מה שנאמר בסעיף קטן (ד) שהפך להיות סעיף קטן (ג) הוא רק העיקרון. בסופו של דבר, סעיף קטן (ה) הוא מה שאומר שהוועדה - אם נלך לפי התיקון - רשאית להחליט כי תרומה שניתנה בסכום בלתי סביר, או תרומה החורגת מכללים אלה מבחינה אחרת, תוחסר כולה או חלקה לתורם. פירושו של דבר, אנחנו קובעים את העיקרון, והעיקרון הזה כמו כל יתר התרומות, כמו כל יתר הכללים, ועדת האתיקה בסופו של דבר היא זו שתקבע אם לאור כל הנסיבות זה תרומה סבירה, או תרומה בלתי סבירה. </w:t>
      </w:r>
    </w:p>
    <w:p w14:paraId="35649F87" w14:textId="77777777" w:rsidR="00A330A0" w:rsidRPr="00A330A0" w:rsidRDefault="00A330A0" w:rsidP="00A330A0">
      <w:pPr>
        <w:tabs>
          <w:tab w:val="left" w:pos="512"/>
          <w:tab w:val="left" w:pos="1221"/>
        </w:tabs>
        <w:bidi/>
        <w:jc w:val="both"/>
        <w:rPr>
          <w:rFonts w:cs="David" w:hint="cs"/>
          <w:rtl/>
        </w:rPr>
      </w:pPr>
    </w:p>
    <w:p w14:paraId="7048BB6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כאשר קיימת באמת בעיה שתרומה יכולה להיות תמיד בעייתית מסיבה כלשהיא - - -</w:t>
      </w:r>
    </w:p>
    <w:p w14:paraId="314A7BEB" w14:textId="77777777" w:rsidR="00A330A0" w:rsidRPr="00A330A0" w:rsidRDefault="00A330A0" w:rsidP="00A330A0">
      <w:pPr>
        <w:tabs>
          <w:tab w:val="left" w:pos="512"/>
          <w:tab w:val="left" w:pos="1221"/>
        </w:tabs>
        <w:bidi/>
        <w:jc w:val="both"/>
        <w:rPr>
          <w:rFonts w:cs="David" w:hint="cs"/>
          <w:rtl/>
        </w:rPr>
      </w:pPr>
    </w:p>
    <w:p w14:paraId="1180B905" w14:textId="77777777" w:rsidR="00A330A0" w:rsidRPr="00A330A0" w:rsidRDefault="00A330A0" w:rsidP="00A330A0">
      <w:pPr>
        <w:bidi/>
        <w:jc w:val="both"/>
        <w:rPr>
          <w:rFonts w:cs="David" w:hint="cs"/>
          <w:rtl/>
        </w:rPr>
      </w:pPr>
      <w:r w:rsidRPr="00A330A0">
        <w:rPr>
          <w:rFonts w:cs="David" w:hint="cs"/>
          <w:u w:val="single"/>
          <w:rtl/>
        </w:rPr>
        <w:t>היו"ר דוד טל:</w:t>
      </w:r>
    </w:p>
    <w:p w14:paraId="1246B5B5" w14:textId="77777777" w:rsidR="00A330A0" w:rsidRPr="00A330A0" w:rsidRDefault="00A330A0" w:rsidP="00A330A0">
      <w:pPr>
        <w:bidi/>
        <w:jc w:val="both"/>
        <w:rPr>
          <w:rFonts w:cs="David" w:hint="cs"/>
          <w:rtl/>
        </w:rPr>
      </w:pPr>
    </w:p>
    <w:p w14:paraId="3DB59FC5" w14:textId="77777777" w:rsidR="00A330A0" w:rsidRPr="00A330A0" w:rsidRDefault="00A330A0" w:rsidP="00A330A0">
      <w:pPr>
        <w:bidi/>
        <w:jc w:val="both"/>
        <w:rPr>
          <w:rFonts w:cs="David" w:hint="cs"/>
          <w:rtl/>
        </w:rPr>
      </w:pPr>
      <w:r w:rsidRPr="00A330A0">
        <w:rPr>
          <w:rFonts w:cs="David" w:hint="cs"/>
          <w:rtl/>
        </w:rPr>
        <w:tab/>
        <w:t xml:space="preserve">תמיד אפשר לתקן את המצב, להחזיר את הכסף. </w:t>
      </w:r>
    </w:p>
    <w:p w14:paraId="7BBF1930" w14:textId="77777777" w:rsidR="00A330A0" w:rsidRPr="00A330A0" w:rsidRDefault="00A330A0" w:rsidP="00A330A0">
      <w:pPr>
        <w:bidi/>
        <w:jc w:val="both"/>
        <w:rPr>
          <w:rFonts w:cs="David" w:hint="cs"/>
          <w:rtl/>
        </w:rPr>
      </w:pPr>
    </w:p>
    <w:p w14:paraId="6D36315C" w14:textId="77777777" w:rsidR="00A330A0" w:rsidRPr="00A330A0" w:rsidRDefault="00A330A0" w:rsidP="00A330A0">
      <w:pPr>
        <w:bidi/>
        <w:jc w:val="both"/>
        <w:rPr>
          <w:rFonts w:cs="David" w:hint="cs"/>
          <w:u w:val="single"/>
          <w:rtl/>
        </w:rPr>
      </w:pPr>
      <w:r w:rsidRPr="00A330A0">
        <w:rPr>
          <w:rFonts w:cs="David" w:hint="cs"/>
          <w:u w:val="single"/>
          <w:rtl/>
        </w:rPr>
        <w:t>צבי ענבר:</w:t>
      </w:r>
    </w:p>
    <w:p w14:paraId="5310780D" w14:textId="77777777" w:rsidR="00A330A0" w:rsidRPr="00A330A0" w:rsidRDefault="00A330A0" w:rsidP="00A330A0">
      <w:pPr>
        <w:bidi/>
        <w:jc w:val="both"/>
        <w:rPr>
          <w:rFonts w:cs="David" w:hint="cs"/>
          <w:rtl/>
        </w:rPr>
      </w:pPr>
    </w:p>
    <w:p w14:paraId="39DA7EA3" w14:textId="77777777" w:rsidR="00A330A0" w:rsidRPr="00A330A0" w:rsidRDefault="00A330A0" w:rsidP="00A330A0">
      <w:pPr>
        <w:bidi/>
        <w:jc w:val="both"/>
        <w:rPr>
          <w:rFonts w:cs="David" w:hint="cs"/>
          <w:rtl/>
        </w:rPr>
      </w:pPr>
      <w:r w:rsidRPr="00A330A0">
        <w:rPr>
          <w:rFonts w:cs="David" w:hint="cs"/>
          <w:rtl/>
        </w:rPr>
        <w:tab/>
        <w:t xml:space="preserve">הרי אנחנו לא אומרים: כל תרומה לא תעלה על סכום סביר, וזו תהיה עבירה אתית - לא. כל מה שאנחנו אומרים הוא שוועדת האתיקה יכולה לקבוע בנסיבות המקרה הזה, שהתרומה הזאת איננה סבירה. </w:t>
      </w:r>
    </w:p>
    <w:p w14:paraId="0E390CFB" w14:textId="77777777" w:rsidR="00A330A0" w:rsidRPr="00A330A0" w:rsidRDefault="00A330A0" w:rsidP="00A330A0">
      <w:pPr>
        <w:bidi/>
        <w:jc w:val="both"/>
        <w:rPr>
          <w:rFonts w:cs="David" w:hint="cs"/>
          <w:rtl/>
        </w:rPr>
      </w:pPr>
    </w:p>
    <w:p w14:paraId="3DB3C3E3"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346EB8FA" w14:textId="77777777" w:rsidR="00A330A0" w:rsidRPr="00A330A0" w:rsidRDefault="00A330A0" w:rsidP="00A330A0">
      <w:pPr>
        <w:pStyle w:val="Heading5"/>
        <w:rPr>
          <w:rFonts w:hint="cs"/>
          <w:sz w:val="24"/>
          <w:rtl/>
        </w:rPr>
      </w:pPr>
    </w:p>
    <w:p w14:paraId="16BB1CAC" w14:textId="77777777" w:rsidR="00A330A0" w:rsidRPr="00A330A0" w:rsidRDefault="00A330A0" w:rsidP="00A330A0">
      <w:pPr>
        <w:bidi/>
        <w:jc w:val="both"/>
        <w:rPr>
          <w:rFonts w:cs="David" w:hint="cs"/>
          <w:rtl/>
        </w:rPr>
      </w:pPr>
      <w:r w:rsidRPr="00A330A0">
        <w:rPr>
          <w:rFonts w:cs="David" w:hint="cs"/>
          <w:rtl/>
        </w:rPr>
        <w:tab/>
        <w:t xml:space="preserve"> אני מוטרדת מסוגיה אחרת. בואו לא ניקח את האדם שמגייס תרומות לניתוח לילדו, כי כאן באמת אין לי מה לומר, אלא בואו ניקח אדם שזקוק לסיוע משפטי בשל עבירה פלילית כזאת או אחרת שהוא הסתבך בה, ואנחנו עדים להרבה מקרים כאלה, במיוחד בזמן האחרון. אני רואה בעייתיות בכיוון השני. מדוע שהוא יהיה אסיר תודה לאדם אחד שתרם לו סכום מאוד </w:t>
      </w:r>
      <w:proofErr w:type="spellStart"/>
      <w:r w:rsidRPr="00A330A0">
        <w:rPr>
          <w:rFonts w:cs="David" w:hint="cs"/>
          <w:rtl/>
        </w:rPr>
        <w:t>מאוד</w:t>
      </w:r>
      <w:proofErr w:type="spellEnd"/>
      <w:r w:rsidRPr="00A330A0">
        <w:rPr>
          <w:rFonts w:cs="David" w:hint="cs"/>
          <w:rtl/>
        </w:rPr>
        <w:t xml:space="preserve"> גבוה? אנחנו לא יכולים לנתק כאן את התלות, ואת הקשר, ואת אסירות התודה, ואת השלח לחמך. </w:t>
      </w:r>
    </w:p>
    <w:p w14:paraId="2347C1C3" w14:textId="77777777" w:rsidR="00A330A0" w:rsidRPr="00A330A0" w:rsidRDefault="00A330A0" w:rsidP="00A330A0">
      <w:pPr>
        <w:bidi/>
        <w:jc w:val="both"/>
        <w:rPr>
          <w:rFonts w:cs="David" w:hint="cs"/>
          <w:rtl/>
        </w:rPr>
      </w:pPr>
    </w:p>
    <w:p w14:paraId="12E11010" w14:textId="77777777" w:rsidR="00A330A0" w:rsidRPr="00A330A0" w:rsidRDefault="00A330A0" w:rsidP="00A330A0">
      <w:pPr>
        <w:bidi/>
        <w:jc w:val="both"/>
        <w:rPr>
          <w:rFonts w:cs="David" w:hint="cs"/>
          <w:rtl/>
        </w:rPr>
      </w:pPr>
      <w:r w:rsidRPr="00A330A0">
        <w:rPr>
          <w:rFonts w:cs="David" w:hint="cs"/>
          <w:rtl/>
        </w:rPr>
        <w:tab/>
        <w:t xml:space="preserve">נכון שלא מדובר כאן בפריימריס, נכון שאנחנו לא מצפים מאדם שילדו צריך לעבור ניתוח ללכת לגייס כספים אצל עשרים תורמים. אבל, אני בכוונה מביאה את דוגמת הסיוע המשפטי, שעשוי ליצור כאן קשר שהוא קשר מזיק, ולא ראוי. </w:t>
      </w:r>
    </w:p>
    <w:p w14:paraId="5F31EE75" w14:textId="77777777" w:rsidR="00A330A0" w:rsidRPr="00A330A0" w:rsidRDefault="00A330A0" w:rsidP="00A330A0">
      <w:pPr>
        <w:bidi/>
        <w:jc w:val="both"/>
        <w:rPr>
          <w:rFonts w:cs="David" w:hint="cs"/>
          <w:rtl/>
        </w:rPr>
      </w:pPr>
    </w:p>
    <w:p w14:paraId="1995E4A2" w14:textId="77777777" w:rsidR="00A330A0" w:rsidRPr="00A330A0" w:rsidRDefault="00A330A0" w:rsidP="00A330A0">
      <w:pPr>
        <w:bidi/>
        <w:jc w:val="both"/>
        <w:rPr>
          <w:rFonts w:cs="David" w:hint="cs"/>
          <w:rtl/>
        </w:rPr>
      </w:pPr>
      <w:r w:rsidRPr="00A330A0">
        <w:rPr>
          <w:rFonts w:cs="David" w:hint="cs"/>
          <w:u w:val="single"/>
          <w:rtl/>
        </w:rPr>
        <w:t>היו"ר דוד טל:</w:t>
      </w:r>
    </w:p>
    <w:p w14:paraId="2670E46F" w14:textId="77777777" w:rsidR="00A330A0" w:rsidRPr="00A330A0" w:rsidRDefault="00A330A0" w:rsidP="00A330A0">
      <w:pPr>
        <w:bidi/>
        <w:jc w:val="both"/>
        <w:rPr>
          <w:rFonts w:cs="David" w:hint="cs"/>
          <w:rtl/>
        </w:rPr>
      </w:pPr>
    </w:p>
    <w:p w14:paraId="53F83809" w14:textId="77777777" w:rsidR="00A330A0" w:rsidRPr="00A330A0" w:rsidRDefault="00A330A0" w:rsidP="00A330A0">
      <w:pPr>
        <w:bidi/>
        <w:jc w:val="both"/>
        <w:rPr>
          <w:rFonts w:cs="David" w:hint="cs"/>
          <w:rtl/>
        </w:rPr>
      </w:pPr>
      <w:r w:rsidRPr="00A330A0">
        <w:rPr>
          <w:rFonts w:cs="David" w:hint="cs"/>
          <w:rtl/>
        </w:rPr>
        <w:tab/>
        <w:t>אני מבין את מה שאומרת גברתי, ואני חושב שכל חברי הכנסת מבינים זאת היטב, וממה  החשש.  אבל אני שוב מדגיש - אנחנו עוברים דרך המסננת של ועדת האתיקה. אם נאמר מראש ועדת האתיקה מבחינתנו לא משמשת כמסננת, ואנחנו לא סומכים עליה, אז אולי באמת צריך להקשיח פה את הכללים כדי שלא נגיע לזה. אבל, היות ויש לי את המסננת הזאת בדמות ועדת האתיקה, כפי אמר עו"ד ענבר היא תחליט לגופו של דבר אם הדבר היה סביר או לא, גם אם זה היה איל הון, גם אם זה היה בן משפחה, גם אם זה היה תורם אחד, או עשרה, או שלושה, או ארבעים.</w:t>
      </w:r>
    </w:p>
    <w:p w14:paraId="748A9692" w14:textId="77777777" w:rsidR="00A330A0" w:rsidRPr="00A330A0" w:rsidRDefault="00A330A0" w:rsidP="00A330A0">
      <w:pPr>
        <w:bidi/>
        <w:jc w:val="both"/>
        <w:rPr>
          <w:rFonts w:cs="David" w:hint="cs"/>
          <w:rtl/>
        </w:rPr>
      </w:pPr>
    </w:p>
    <w:p w14:paraId="03BF4F10"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5D48BB34" w14:textId="77777777" w:rsidR="00A330A0" w:rsidRPr="00A330A0" w:rsidRDefault="00A330A0" w:rsidP="00A330A0">
      <w:pPr>
        <w:pStyle w:val="Heading5"/>
        <w:rPr>
          <w:rFonts w:hint="cs"/>
          <w:sz w:val="24"/>
          <w:rtl/>
        </w:rPr>
      </w:pPr>
    </w:p>
    <w:p w14:paraId="4A42A20A" w14:textId="77777777" w:rsidR="00A330A0" w:rsidRPr="00A330A0" w:rsidRDefault="00A330A0" w:rsidP="00A330A0">
      <w:pPr>
        <w:bidi/>
        <w:jc w:val="both"/>
        <w:rPr>
          <w:rFonts w:cs="David" w:hint="cs"/>
          <w:rtl/>
        </w:rPr>
      </w:pPr>
      <w:r w:rsidRPr="00A330A0">
        <w:rPr>
          <w:rFonts w:cs="David" w:hint="cs"/>
          <w:rtl/>
        </w:rPr>
        <w:tab/>
        <w:t xml:space="preserve"> אולי אפשר </w:t>
      </w:r>
      <w:proofErr w:type="spellStart"/>
      <w:r w:rsidRPr="00A330A0">
        <w:rPr>
          <w:rFonts w:cs="David" w:hint="cs"/>
          <w:rtl/>
        </w:rPr>
        <w:t>להחריג</w:t>
      </w:r>
      <w:proofErr w:type="spellEnd"/>
      <w:r w:rsidRPr="00A330A0">
        <w:rPr>
          <w:rFonts w:cs="David" w:hint="cs"/>
          <w:rtl/>
        </w:rPr>
        <w:t xml:space="preserve"> קרובי משפחה שלגביהם התרומה לא תהיה מוגבלת. </w:t>
      </w:r>
    </w:p>
    <w:p w14:paraId="794F45E7" w14:textId="77777777" w:rsidR="00A330A0" w:rsidRPr="00A330A0" w:rsidRDefault="00A330A0" w:rsidP="00A330A0">
      <w:pPr>
        <w:bidi/>
        <w:jc w:val="both"/>
        <w:rPr>
          <w:rFonts w:cs="David" w:hint="cs"/>
          <w:rtl/>
        </w:rPr>
      </w:pPr>
    </w:p>
    <w:p w14:paraId="71399AD0" w14:textId="77777777" w:rsidR="00A330A0" w:rsidRPr="00A330A0" w:rsidRDefault="00A330A0" w:rsidP="00A330A0">
      <w:pPr>
        <w:bidi/>
        <w:jc w:val="both"/>
        <w:rPr>
          <w:rFonts w:cs="David" w:hint="cs"/>
          <w:rtl/>
        </w:rPr>
      </w:pPr>
      <w:r w:rsidRPr="00A330A0">
        <w:rPr>
          <w:rFonts w:cs="David" w:hint="cs"/>
          <w:u w:val="single"/>
          <w:rtl/>
        </w:rPr>
        <w:t>היו"ר דוד טל:</w:t>
      </w:r>
    </w:p>
    <w:p w14:paraId="49F50CFB" w14:textId="77777777" w:rsidR="00A330A0" w:rsidRPr="00A330A0" w:rsidRDefault="00A330A0" w:rsidP="00A330A0">
      <w:pPr>
        <w:bidi/>
        <w:jc w:val="both"/>
        <w:rPr>
          <w:rFonts w:cs="David" w:hint="cs"/>
          <w:rtl/>
        </w:rPr>
      </w:pPr>
    </w:p>
    <w:p w14:paraId="58FFD6EB" w14:textId="77777777" w:rsidR="00A330A0" w:rsidRPr="00A330A0" w:rsidRDefault="00A330A0" w:rsidP="00A330A0">
      <w:pPr>
        <w:bidi/>
        <w:jc w:val="both"/>
        <w:rPr>
          <w:rFonts w:cs="David" w:hint="cs"/>
          <w:rtl/>
        </w:rPr>
      </w:pPr>
      <w:r w:rsidRPr="00A330A0">
        <w:rPr>
          <w:rFonts w:cs="David" w:hint="cs"/>
          <w:rtl/>
        </w:rPr>
        <w:tab/>
        <w:t xml:space="preserve">אפשר. </w:t>
      </w:r>
    </w:p>
    <w:p w14:paraId="69E4D820" w14:textId="77777777" w:rsidR="00A330A0" w:rsidRPr="00A330A0" w:rsidRDefault="00A330A0" w:rsidP="00A330A0">
      <w:pPr>
        <w:bidi/>
        <w:jc w:val="both"/>
        <w:rPr>
          <w:rFonts w:cs="David" w:hint="cs"/>
          <w:rtl/>
        </w:rPr>
      </w:pPr>
    </w:p>
    <w:p w14:paraId="0B442CE7"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517B5543" w14:textId="77777777" w:rsidR="00A330A0" w:rsidRPr="00A330A0" w:rsidRDefault="00A330A0" w:rsidP="00A330A0">
      <w:pPr>
        <w:pStyle w:val="Heading5"/>
        <w:rPr>
          <w:rFonts w:hint="cs"/>
          <w:sz w:val="24"/>
          <w:rtl/>
        </w:rPr>
      </w:pPr>
    </w:p>
    <w:p w14:paraId="0382BFCA" w14:textId="77777777" w:rsidR="00A330A0" w:rsidRPr="00A330A0" w:rsidRDefault="00A330A0" w:rsidP="00A330A0">
      <w:pPr>
        <w:bidi/>
        <w:jc w:val="both"/>
        <w:rPr>
          <w:rFonts w:cs="David" w:hint="cs"/>
          <w:rtl/>
        </w:rPr>
      </w:pPr>
      <w:r w:rsidRPr="00A330A0">
        <w:rPr>
          <w:rFonts w:cs="David" w:hint="cs"/>
          <w:rtl/>
        </w:rPr>
        <w:tab/>
        <w:t xml:space="preserve"> אבל, קרוב משפחה זה גם אמצעי כדי להגיע לחברי הכנסת.</w:t>
      </w:r>
    </w:p>
    <w:p w14:paraId="4A0450B2" w14:textId="77777777" w:rsidR="00A330A0" w:rsidRPr="00A330A0" w:rsidRDefault="00A330A0" w:rsidP="00A330A0">
      <w:pPr>
        <w:bidi/>
        <w:jc w:val="both"/>
        <w:rPr>
          <w:rFonts w:cs="David" w:hint="cs"/>
          <w:rtl/>
        </w:rPr>
      </w:pPr>
    </w:p>
    <w:p w14:paraId="22988BDE" w14:textId="77777777" w:rsidR="00A330A0" w:rsidRPr="00A330A0" w:rsidRDefault="00A330A0" w:rsidP="00A330A0">
      <w:pPr>
        <w:bidi/>
        <w:jc w:val="both"/>
        <w:rPr>
          <w:rFonts w:cs="David" w:hint="cs"/>
          <w:u w:val="single"/>
          <w:rtl/>
        </w:rPr>
      </w:pPr>
      <w:r w:rsidRPr="00A330A0">
        <w:rPr>
          <w:rFonts w:cs="David" w:hint="cs"/>
          <w:u w:val="single"/>
          <w:rtl/>
        </w:rPr>
        <w:t>צבי ענבר:</w:t>
      </w:r>
    </w:p>
    <w:p w14:paraId="513A76E6" w14:textId="77777777" w:rsidR="00A330A0" w:rsidRPr="00A330A0" w:rsidRDefault="00A330A0" w:rsidP="00A330A0">
      <w:pPr>
        <w:bidi/>
        <w:jc w:val="both"/>
        <w:rPr>
          <w:rFonts w:cs="David" w:hint="cs"/>
          <w:rtl/>
        </w:rPr>
      </w:pPr>
    </w:p>
    <w:p w14:paraId="4AF038AF" w14:textId="77777777" w:rsidR="00A330A0" w:rsidRPr="00A330A0" w:rsidRDefault="00A330A0" w:rsidP="00A330A0">
      <w:pPr>
        <w:bidi/>
        <w:jc w:val="both"/>
        <w:rPr>
          <w:rFonts w:cs="David" w:hint="cs"/>
          <w:rtl/>
        </w:rPr>
      </w:pPr>
      <w:r w:rsidRPr="00A330A0">
        <w:rPr>
          <w:rFonts w:cs="David" w:hint="cs"/>
          <w:rtl/>
        </w:rPr>
        <w:tab/>
        <w:t xml:space="preserve">עד איפה קרוב משפחה? אם נעשה פה מחקר, נמצא שחצי מהחברים פה הם קרובי משפחה. </w:t>
      </w:r>
    </w:p>
    <w:p w14:paraId="7CBB7753" w14:textId="77777777" w:rsidR="00A330A0" w:rsidRPr="00A330A0" w:rsidRDefault="00A330A0" w:rsidP="00A330A0">
      <w:pPr>
        <w:bidi/>
        <w:jc w:val="both"/>
        <w:rPr>
          <w:rFonts w:cs="David" w:hint="cs"/>
          <w:rtl/>
        </w:rPr>
      </w:pPr>
    </w:p>
    <w:p w14:paraId="3EDD9E9E"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571AE9CA" w14:textId="77777777" w:rsidR="00A330A0" w:rsidRPr="00A330A0" w:rsidRDefault="00A330A0" w:rsidP="00A330A0">
      <w:pPr>
        <w:bidi/>
        <w:jc w:val="both"/>
        <w:rPr>
          <w:rFonts w:cs="David" w:hint="cs"/>
          <w:u w:val="single"/>
          <w:rtl/>
        </w:rPr>
      </w:pPr>
    </w:p>
    <w:p w14:paraId="3E87D4C8" w14:textId="77777777" w:rsidR="00A330A0" w:rsidRPr="00A330A0" w:rsidRDefault="00A330A0" w:rsidP="00A330A0">
      <w:pPr>
        <w:bidi/>
        <w:jc w:val="both"/>
        <w:rPr>
          <w:rFonts w:cs="David" w:hint="cs"/>
          <w:rtl/>
        </w:rPr>
      </w:pPr>
      <w:r w:rsidRPr="00A330A0">
        <w:rPr>
          <w:rFonts w:cs="David" w:hint="cs"/>
          <w:rtl/>
        </w:rPr>
        <w:tab/>
        <w:t xml:space="preserve"> אני שולל את העמדה שלפיה לאחר שבאנו וקבענו בסעיף (א) ששתי המטרות כפי שזה קיים היום, הוצאות משפטיות והוצאות רפואיות עומדות בשורה אחת, שנקבע כללים דיפרנציאלים לגבי שני המקרים. זה לא נכון מבחינה מהותית. </w:t>
      </w:r>
    </w:p>
    <w:p w14:paraId="7BFAD3CB" w14:textId="77777777" w:rsidR="00A330A0" w:rsidRPr="00A330A0" w:rsidRDefault="00A330A0" w:rsidP="00A330A0">
      <w:pPr>
        <w:bidi/>
        <w:jc w:val="both"/>
        <w:rPr>
          <w:rFonts w:cs="David" w:hint="cs"/>
          <w:rtl/>
        </w:rPr>
      </w:pPr>
    </w:p>
    <w:p w14:paraId="609C1C76"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5FFCD5AC" w14:textId="77777777" w:rsidR="00A330A0" w:rsidRPr="00A330A0" w:rsidRDefault="00A330A0" w:rsidP="00A330A0">
      <w:pPr>
        <w:pStyle w:val="Heading5"/>
        <w:rPr>
          <w:rFonts w:hint="cs"/>
          <w:sz w:val="24"/>
          <w:rtl/>
        </w:rPr>
      </w:pPr>
    </w:p>
    <w:p w14:paraId="019E1C87" w14:textId="77777777" w:rsidR="00A330A0" w:rsidRPr="00A330A0" w:rsidRDefault="00A330A0" w:rsidP="00A330A0">
      <w:pPr>
        <w:bidi/>
        <w:jc w:val="both"/>
        <w:rPr>
          <w:rFonts w:cs="David" w:hint="cs"/>
          <w:rtl/>
        </w:rPr>
      </w:pPr>
      <w:r w:rsidRPr="00A330A0">
        <w:rPr>
          <w:rFonts w:cs="David" w:hint="cs"/>
          <w:rtl/>
        </w:rPr>
        <w:tab/>
        <w:t xml:space="preserve"> לא התכוונתי לזה. הבאתי רק דוגמה שיותר קל להתייחס אליה. </w:t>
      </w:r>
    </w:p>
    <w:p w14:paraId="29B90FE1" w14:textId="77777777" w:rsidR="00A330A0" w:rsidRPr="00A330A0" w:rsidRDefault="00A330A0" w:rsidP="00A330A0">
      <w:pPr>
        <w:bidi/>
        <w:jc w:val="both"/>
        <w:rPr>
          <w:rFonts w:cs="David" w:hint="cs"/>
          <w:rtl/>
        </w:rPr>
      </w:pPr>
    </w:p>
    <w:p w14:paraId="3BA3045B"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77EADF53" w14:textId="77777777" w:rsidR="00A330A0" w:rsidRPr="00A330A0" w:rsidRDefault="00A330A0" w:rsidP="00A330A0">
      <w:pPr>
        <w:bidi/>
        <w:jc w:val="both"/>
        <w:rPr>
          <w:rFonts w:cs="David" w:hint="cs"/>
          <w:u w:val="single"/>
          <w:rtl/>
        </w:rPr>
      </w:pPr>
    </w:p>
    <w:p w14:paraId="08866798" w14:textId="77777777" w:rsidR="00A330A0" w:rsidRPr="00A330A0" w:rsidRDefault="00A330A0" w:rsidP="00A330A0">
      <w:pPr>
        <w:bidi/>
        <w:jc w:val="both"/>
        <w:rPr>
          <w:rFonts w:cs="David" w:hint="cs"/>
          <w:rtl/>
        </w:rPr>
      </w:pPr>
      <w:r w:rsidRPr="00A330A0">
        <w:rPr>
          <w:rFonts w:cs="David" w:hint="cs"/>
          <w:rtl/>
        </w:rPr>
        <w:tab/>
        <w:t xml:space="preserve"> בסדר, אבל בישיבה הקודמת דיברנו שהליך משפטי זה לא בהכרח חקירות וכתבי אישום. רוב הסיכויים שאדם ייקלע לסכסוך על גירושין, או לסכסוך על דירה שלא נרשמה בטאבו, או לדברים שיכולים להיות מאוד קריטיים מבחינת החיים שלו, או מבחינת בן משפחתו. הוא דווקא לא יכול ללכת למעגל מאוד </w:t>
      </w:r>
      <w:proofErr w:type="spellStart"/>
      <w:r w:rsidRPr="00A330A0">
        <w:rPr>
          <w:rFonts w:cs="David" w:hint="cs"/>
          <w:rtl/>
        </w:rPr>
        <w:t>מאוד</w:t>
      </w:r>
      <w:proofErr w:type="spellEnd"/>
      <w:r w:rsidRPr="00A330A0">
        <w:rPr>
          <w:rFonts w:cs="David" w:hint="cs"/>
          <w:rtl/>
        </w:rPr>
        <w:t xml:space="preserve"> רחב של אנשים ולבקש את עזרתם, אלא הוא יכול ללכת לחברים שלו. אפילו לחברי כנסת יכול להיות שיהיו חברים. אני יודע שזה נשמע מוזר, ודמיוני. אבל, יכול להיות.</w:t>
      </w:r>
    </w:p>
    <w:p w14:paraId="2740F030" w14:textId="77777777" w:rsidR="00A330A0" w:rsidRPr="00A330A0" w:rsidRDefault="00A330A0" w:rsidP="00A330A0">
      <w:pPr>
        <w:bidi/>
        <w:jc w:val="both"/>
        <w:rPr>
          <w:rFonts w:cs="David" w:hint="cs"/>
          <w:rtl/>
        </w:rPr>
      </w:pPr>
    </w:p>
    <w:p w14:paraId="014B1D3C" w14:textId="77777777" w:rsidR="00A330A0" w:rsidRPr="00A330A0" w:rsidRDefault="00A330A0" w:rsidP="00A330A0">
      <w:pPr>
        <w:bidi/>
        <w:jc w:val="both"/>
        <w:rPr>
          <w:rFonts w:cs="David" w:hint="cs"/>
          <w:rtl/>
        </w:rPr>
      </w:pPr>
      <w:r w:rsidRPr="00A330A0">
        <w:rPr>
          <w:rFonts w:cs="David" w:hint="cs"/>
          <w:rtl/>
        </w:rPr>
        <w:tab/>
        <w:t xml:space="preserve">תארו לכם סיטואציה יותר דמיונית - חבר כנסת שיש לו חברים, והחברים הם לא עניים. גם המצב הזה יכול להיות.  כמו שחברת הכנסת </w:t>
      </w:r>
      <w:proofErr w:type="spellStart"/>
      <w:r w:rsidRPr="00A330A0">
        <w:rPr>
          <w:rFonts w:cs="David" w:hint="cs"/>
          <w:rtl/>
        </w:rPr>
        <w:t>יחימוביץ</w:t>
      </w:r>
      <w:proofErr w:type="spellEnd"/>
      <w:r w:rsidRPr="00A330A0">
        <w:rPr>
          <w:rFonts w:cs="David" w:hint="cs"/>
          <w:rtl/>
        </w:rPr>
        <w:t xml:space="preserve"> אומרת, הם בעלי הון.</w:t>
      </w:r>
    </w:p>
    <w:p w14:paraId="39AD3853" w14:textId="77777777" w:rsidR="00A330A0" w:rsidRPr="00A330A0" w:rsidRDefault="00A330A0" w:rsidP="00A330A0">
      <w:pPr>
        <w:bidi/>
        <w:jc w:val="both"/>
        <w:rPr>
          <w:rFonts w:cs="David" w:hint="cs"/>
          <w:rtl/>
        </w:rPr>
      </w:pPr>
    </w:p>
    <w:p w14:paraId="4556A477" w14:textId="77777777" w:rsidR="00A330A0" w:rsidRPr="00A330A0" w:rsidRDefault="00A330A0" w:rsidP="00A330A0">
      <w:pPr>
        <w:bidi/>
        <w:jc w:val="both"/>
        <w:rPr>
          <w:rFonts w:cs="David" w:hint="cs"/>
          <w:u w:val="single"/>
          <w:rtl/>
        </w:rPr>
      </w:pPr>
      <w:r w:rsidRPr="00A330A0">
        <w:rPr>
          <w:rFonts w:cs="David" w:hint="cs"/>
          <w:u w:val="single"/>
          <w:rtl/>
        </w:rPr>
        <w:t>היו"ר דוד טל:</w:t>
      </w:r>
    </w:p>
    <w:p w14:paraId="27F04625" w14:textId="77777777" w:rsidR="00A330A0" w:rsidRPr="00A330A0" w:rsidRDefault="00A330A0" w:rsidP="00A330A0">
      <w:pPr>
        <w:bidi/>
        <w:jc w:val="both"/>
        <w:rPr>
          <w:rFonts w:cs="David" w:hint="cs"/>
          <w:rtl/>
        </w:rPr>
      </w:pPr>
    </w:p>
    <w:p w14:paraId="47BFB5E9" w14:textId="77777777" w:rsidR="00A330A0" w:rsidRPr="00A330A0" w:rsidRDefault="00A330A0" w:rsidP="00A330A0">
      <w:pPr>
        <w:bidi/>
        <w:jc w:val="both"/>
        <w:rPr>
          <w:rFonts w:cs="David" w:hint="cs"/>
          <w:rtl/>
        </w:rPr>
      </w:pPr>
      <w:r w:rsidRPr="00A330A0">
        <w:rPr>
          <w:rFonts w:cs="David" w:hint="cs"/>
          <w:rtl/>
        </w:rPr>
        <w:tab/>
        <w:t xml:space="preserve">לא, זה לא יכול לקרות. זה לא בסדר. </w:t>
      </w:r>
    </w:p>
    <w:p w14:paraId="20B27587" w14:textId="77777777" w:rsidR="00A330A0" w:rsidRPr="00A330A0" w:rsidRDefault="00A330A0" w:rsidP="00A330A0">
      <w:pPr>
        <w:bidi/>
        <w:jc w:val="both"/>
        <w:rPr>
          <w:rFonts w:cs="David" w:hint="cs"/>
          <w:rtl/>
        </w:rPr>
      </w:pPr>
    </w:p>
    <w:p w14:paraId="79537343"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1179CC86" w14:textId="77777777" w:rsidR="00A330A0" w:rsidRPr="00A330A0" w:rsidRDefault="00A330A0" w:rsidP="00A330A0">
      <w:pPr>
        <w:bidi/>
        <w:jc w:val="both"/>
        <w:rPr>
          <w:rFonts w:cs="David" w:hint="cs"/>
          <w:u w:val="single"/>
          <w:rtl/>
        </w:rPr>
      </w:pPr>
    </w:p>
    <w:p w14:paraId="08A7FBD6" w14:textId="77777777" w:rsidR="00A330A0" w:rsidRPr="00A330A0" w:rsidRDefault="00A330A0" w:rsidP="00A330A0">
      <w:pPr>
        <w:bidi/>
        <w:jc w:val="both"/>
        <w:rPr>
          <w:rFonts w:cs="David" w:hint="cs"/>
          <w:rtl/>
        </w:rPr>
      </w:pPr>
      <w:r w:rsidRPr="00A330A0">
        <w:rPr>
          <w:rFonts w:cs="David" w:hint="cs"/>
          <w:rtl/>
        </w:rPr>
        <w:tab/>
        <w:t xml:space="preserve"> אני יודע, אבל אם כבר זה קורה, אני מעדיף שיעמידו על זה לדין פלילי מאשר שיגבילו תרומות להליך משפטי. </w:t>
      </w:r>
    </w:p>
    <w:p w14:paraId="2F74FB56" w14:textId="77777777" w:rsidR="00A330A0" w:rsidRPr="00A330A0" w:rsidRDefault="00A330A0" w:rsidP="00A330A0">
      <w:pPr>
        <w:bidi/>
        <w:jc w:val="both"/>
        <w:rPr>
          <w:rFonts w:cs="David" w:hint="cs"/>
          <w:rtl/>
        </w:rPr>
      </w:pPr>
    </w:p>
    <w:p w14:paraId="35DAEDBB" w14:textId="77777777" w:rsidR="00A330A0" w:rsidRPr="00A330A0" w:rsidRDefault="00A330A0" w:rsidP="00A330A0">
      <w:pPr>
        <w:bidi/>
        <w:jc w:val="both"/>
        <w:rPr>
          <w:rFonts w:cs="David" w:hint="cs"/>
          <w:rtl/>
        </w:rPr>
      </w:pPr>
      <w:r w:rsidRPr="00A330A0">
        <w:rPr>
          <w:rFonts w:cs="David" w:hint="cs"/>
          <w:u w:val="single"/>
          <w:rtl/>
        </w:rPr>
        <w:t>היו"ר דוד טל:</w:t>
      </w:r>
    </w:p>
    <w:p w14:paraId="2ADEF075" w14:textId="77777777" w:rsidR="00A330A0" w:rsidRPr="00A330A0" w:rsidRDefault="00A330A0" w:rsidP="00A330A0">
      <w:pPr>
        <w:bidi/>
        <w:jc w:val="both"/>
        <w:rPr>
          <w:rFonts w:cs="David" w:hint="cs"/>
          <w:rtl/>
        </w:rPr>
      </w:pPr>
    </w:p>
    <w:p w14:paraId="45BB83F5" w14:textId="77777777" w:rsidR="00A330A0" w:rsidRPr="00A330A0" w:rsidRDefault="00A330A0" w:rsidP="00A330A0">
      <w:pPr>
        <w:bidi/>
        <w:jc w:val="both"/>
        <w:rPr>
          <w:rFonts w:cs="David" w:hint="cs"/>
          <w:rtl/>
        </w:rPr>
      </w:pPr>
      <w:r w:rsidRPr="00A330A0">
        <w:rPr>
          <w:rFonts w:cs="David" w:hint="cs"/>
          <w:rtl/>
        </w:rPr>
        <w:tab/>
        <w:t>לכן, אתה מציע להוריד את המילה "סביר".</w:t>
      </w:r>
    </w:p>
    <w:p w14:paraId="45C22479" w14:textId="77777777" w:rsidR="00A330A0" w:rsidRPr="00A330A0" w:rsidRDefault="00A330A0" w:rsidP="00A330A0">
      <w:pPr>
        <w:bidi/>
        <w:jc w:val="both"/>
        <w:rPr>
          <w:rFonts w:cs="David" w:hint="cs"/>
          <w:rtl/>
        </w:rPr>
      </w:pPr>
    </w:p>
    <w:p w14:paraId="43FE00F6"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0277B064" w14:textId="77777777" w:rsidR="00A330A0" w:rsidRPr="00A330A0" w:rsidRDefault="00A330A0" w:rsidP="00A330A0">
      <w:pPr>
        <w:bidi/>
        <w:jc w:val="both"/>
        <w:rPr>
          <w:rFonts w:cs="David" w:hint="cs"/>
          <w:u w:val="single"/>
          <w:rtl/>
        </w:rPr>
      </w:pPr>
    </w:p>
    <w:p w14:paraId="44B6A9B2" w14:textId="77777777" w:rsidR="00A330A0" w:rsidRPr="00A330A0" w:rsidRDefault="00A330A0" w:rsidP="00A330A0">
      <w:pPr>
        <w:bidi/>
        <w:jc w:val="both"/>
        <w:rPr>
          <w:rFonts w:cs="David" w:hint="cs"/>
          <w:rtl/>
        </w:rPr>
      </w:pPr>
      <w:r w:rsidRPr="00A330A0">
        <w:rPr>
          <w:rFonts w:cs="David" w:hint="cs"/>
          <w:rtl/>
        </w:rPr>
        <w:tab/>
        <w:t xml:space="preserve"> אני מציע שסעיף (ד) יסתיים במילה "נאספו". </w:t>
      </w:r>
    </w:p>
    <w:p w14:paraId="2E98E271" w14:textId="77777777" w:rsidR="00A330A0" w:rsidRPr="00A330A0" w:rsidRDefault="00A330A0" w:rsidP="00A330A0">
      <w:pPr>
        <w:bidi/>
        <w:jc w:val="both"/>
        <w:rPr>
          <w:rFonts w:cs="David" w:hint="cs"/>
          <w:rtl/>
        </w:rPr>
      </w:pPr>
    </w:p>
    <w:p w14:paraId="3A33CC30"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02D1DAF" w14:textId="77777777" w:rsidR="00A330A0" w:rsidRPr="00A330A0" w:rsidRDefault="00A330A0" w:rsidP="00A330A0">
      <w:pPr>
        <w:pStyle w:val="Heading5"/>
        <w:rPr>
          <w:rFonts w:hint="cs"/>
          <w:sz w:val="24"/>
          <w:u w:val="single"/>
          <w:rtl/>
        </w:rPr>
      </w:pPr>
    </w:p>
    <w:p w14:paraId="0DD8B106" w14:textId="77777777" w:rsidR="00A330A0" w:rsidRPr="00A330A0" w:rsidRDefault="00A330A0" w:rsidP="00A330A0">
      <w:pPr>
        <w:bidi/>
        <w:jc w:val="both"/>
        <w:rPr>
          <w:rFonts w:cs="David" w:hint="cs"/>
          <w:rtl/>
        </w:rPr>
      </w:pPr>
      <w:r w:rsidRPr="00A330A0">
        <w:rPr>
          <w:rFonts w:cs="David" w:hint="cs"/>
          <w:rtl/>
        </w:rPr>
        <w:tab/>
        <w:t xml:space="preserve">אני די השתכנעתי שבאמת כל הנושא של גובה סביר או תרומה סבירה, הוא בעייתי מבחינת הניסוח. מה שמדאיג את כולנו, ומה שחברת הכנסת שלי </w:t>
      </w:r>
      <w:proofErr w:type="spellStart"/>
      <w:r w:rsidRPr="00A330A0">
        <w:rPr>
          <w:rFonts w:cs="David" w:hint="cs"/>
          <w:rtl/>
        </w:rPr>
        <w:t>יחימוביץ</w:t>
      </w:r>
      <w:proofErr w:type="spellEnd"/>
      <w:r w:rsidRPr="00A330A0">
        <w:rPr>
          <w:rFonts w:cs="David" w:hint="cs"/>
          <w:rtl/>
        </w:rPr>
        <w:t xml:space="preserve"> דיברה עליו - זה ברור שלא ינצלו את המצב הרפואי, או מצוקה משפטית לרכישת חבר כנסת לעתיד. לכן, גם המנגנון של פיקוח, וגם ברמה של פרקטיקה - ועדת האתיקה מורכבת מחברי כנסת, וסביר להניח שגם חבר סיעתו של המבקש יושב שם. הדבר נודע ברבים, אין מה לעשות. </w:t>
      </w:r>
    </w:p>
    <w:p w14:paraId="4D0BDCC4" w14:textId="77777777" w:rsidR="00A330A0" w:rsidRDefault="00A330A0" w:rsidP="00A330A0">
      <w:pPr>
        <w:bidi/>
        <w:jc w:val="both"/>
        <w:rPr>
          <w:rFonts w:cs="David" w:hint="cs"/>
          <w:rtl/>
        </w:rPr>
      </w:pPr>
    </w:p>
    <w:p w14:paraId="5B211DC6"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20801537" w14:textId="77777777" w:rsidR="00A330A0" w:rsidRPr="00A330A0" w:rsidRDefault="00A330A0" w:rsidP="00A330A0">
      <w:pPr>
        <w:bidi/>
        <w:jc w:val="both"/>
        <w:rPr>
          <w:rFonts w:cs="David" w:hint="cs"/>
          <w:u w:val="single"/>
          <w:rtl/>
        </w:rPr>
      </w:pPr>
    </w:p>
    <w:p w14:paraId="6CBAA21D" w14:textId="77777777" w:rsidR="00A330A0" w:rsidRPr="00A330A0" w:rsidRDefault="00A330A0" w:rsidP="00A330A0">
      <w:pPr>
        <w:bidi/>
        <w:jc w:val="both"/>
        <w:rPr>
          <w:rFonts w:cs="David" w:hint="cs"/>
          <w:rtl/>
        </w:rPr>
      </w:pPr>
      <w:r w:rsidRPr="00A330A0">
        <w:rPr>
          <w:rFonts w:cs="David" w:hint="cs"/>
          <w:rtl/>
        </w:rPr>
        <w:tab/>
        <w:t xml:space="preserve"> אתה אומר - אם יש סכנה,  זה תמיד מחבר הסיעה שלך. </w:t>
      </w:r>
    </w:p>
    <w:p w14:paraId="4EEA2925" w14:textId="77777777" w:rsidR="00A330A0" w:rsidRPr="00A330A0" w:rsidRDefault="00A330A0" w:rsidP="00A330A0">
      <w:pPr>
        <w:bidi/>
        <w:jc w:val="both"/>
        <w:rPr>
          <w:rFonts w:cs="David" w:hint="cs"/>
          <w:rtl/>
        </w:rPr>
      </w:pPr>
    </w:p>
    <w:p w14:paraId="08395EF7"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BFCDA23" w14:textId="77777777" w:rsidR="00A330A0" w:rsidRPr="00A330A0" w:rsidRDefault="00A330A0" w:rsidP="00A330A0">
      <w:pPr>
        <w:bidi/>
        <w:jc w:val="both"/>
        <w:rPr>
          <w:rFonts w:cs="David" w:hint="cs"/>
          <w:rtl/>
        </w:rPr>
      </w:pPr>
    </w:p>
    <w:p w14:paraId="4E49313A" w14:textId="77777777" w:rsidR="00A330A0" w:rsidRPr="00A330A0" w:rsidRDefault="00A330A0" w:rsidP="00A330A0">
      <w:pPr>
        <w:bidi/>
        <w:jc w:val="both"/>
        <w:rPr>
          <w:rFonts w:cs="David" w:hint="cs"/>
          <w:rtl/>
        </w:rPr>
      </w:pPr>
      <w:r w:rsidRPr="00A330A0">
        <w:rPr>
          <w:rFonts w:cs="David" w:hint="cs"/>
          <w:rtl/>
        </w:rPr>
        <w:tab/>
        <w:t xml:space="preserve">לא. </w:t>
      </w:r>
    </w:p>
    <w:p w14:paraId="68F266F8" w14:textId="77777777" w:rsidR="00A330A0" w:rsidRPr="00A330A0" w:rsidRDefault="00A330A0" w:rsidP="00A330A0">
      <w:pPr>
        <w:bidi/>
        <w:jc w:val="both"/>
        <w:rPr>
          <w:rFonts w:cs="David" w:hint="cs"/>
          <w:rtl/>
        </w:rPr>
      </w:pPr>
    </w:p>
    <w:p w14:paraId="36651D53"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6022BBD6" w14:textId="77777777" w:rsidR="00A330A0" w:rsidRPr="00A330A0" w:rsidRDefault="00A330A0" w:rsidP="00A330A0">
      <w:pPr>
        <w:bidi/>
        <w:jc w:val="both"/>
        <w:rPr>
          <w:rFonts w:cs="David" w:hint="cs"/>
          <w:u w:val="single"/>
          <w:rtl/>
        </w:rPr>
      </w:pPr>
    </w:p>
    <w:p w14:paraId="2F8CF3E9" w14:textId="77777777" w:rsidR="00A330A0" w:rsidRPr="00A330A0" w:rsidRDefault="00A330A0" w:rsidP="00A330A0">
      <w:pPr>
        <w:bidi/>
        <w:jc w:val="both"/>
        <w:rPr>
          <w:rFonts w:cs="David" w:hint="cs"/>
          <w:rtl/>
        </w:rPr>
      </w:pPr>
      <w:r w:rsidRPr="00A330A0">
        <w:rPr>
          <w:rFonts w:cs="David" w:hint="cs"/>
          <w:rtl/>
        </w:rPr>
        <w:tab/>
        <w:t xml:space="preserve"> לד"ר באדר  היה משפט: "יש לי ידידים בתנועתי, אבל חברים יש לי בתנועות אחרות".</w:t>
      </w:r>
    </w:p>
    <w:p w14:paraId="4D75EC17" w14:textId="77777777" w:rsidR="00A330A0" w:rsidRPr="00A330A0" w:rsidRDefault="00A330A0" w:rsidP="00A330A0">
      <w:pPr>
        <w:bidi/>
        <w:jc w:val="both"/>
        <w:rPr>
          <w:rFonts w:cs="David" w:hint="cs"/>
          <w:rtl/>
        </w:rPr>
      </w:pPr>
    </w:p>
    <w:p w14:paraId="3FEEFBE8"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4E42CD0B" w14:textId="77777777" w:rsidR="00A330A0" w:rsidRPr="00A330A0" w:rsidRDefault="00A330A0" w:rsidP="00A330A0">
      <w:pPr>
        <w:bidi/>
        <w:jc w:val="both"/>
        <w:rPr>
          <w:rFonts w:cs="David" w:hint="cs"/>
          <w:rtl/>
        </w:rPr>
      </w:pPr>
    </w:p>
    <w:p w14:paraId="73C1100F" w14:textId="77777777" w:rsidR="00A330A0" w:rsidRPr="00A330A0" w:rsidRDefault="00A330A0" w:rsidP="00A330A0">
      <w:pPr>
        <w:bidi/>
        <w:jc w:val="both"/>
        <w:rPr>
          <w:rFonts w:cs="David" w:hint="cs"/>
          <w:rtl/>
        </w:rPr>
      </w:pPr>
      <w:r w:rsidRPr="00A330A0">
        <w:rPr>
          <w:rFonts w:cs="David" w:hint="cs"/>
          <w:rtl/>
        </w:rPr>
        <w:tab/>
        <w:t xml:space="preserve">אני אפילו לא מוכן לקבל את זה רק מילה </w:t>
      </w:r>
      <w:proofErr w:type="spellStart"/>
      <w:r w:rsidRPr="00A330A0">
        <w:rPr>
          <w:rFonts w:cs="David" w:hint="cs"/>
          <w:rtl/>
        </w:rPr>
        <w:t>דבדיחותא</w:t>
      </w:r>
      <w:proofErr w:type="spellEnd"/>
      <w:r w:rsidRPr="00A330A0">
        <w:rPr>
          <w:rFonts w:cs="David" w:hint="cs"/>
          <w:rtl/>
        </w:rPr>
        <w:t xml:space="preserve">. אני אומר שהשקיפות כאן, ואור השמש הם מספיק חשובים, ומספיק רחבים.  גם אם זה לא מפורסם ברבים מספיק אנשים יודעים:  יועצים משפטיים, וחברי ועדת האתיקה, וכן הלאה. מבחינה זו זה לדעתי מספק. </w:t>
      </w:r>
    </w:p>
    <w:p w14:paraId="50921353" w14:textId="77777777" w:rsidR="00A330A0" w:rsidRPr="00A330A0" w:rsidRDefault="00A330A0" w:rsidP="00A330A0">
      <w:pPr>
        <w:bidi/>
        <w:jc w:val="both"/>
        <w:rPr>
          <w:rFonts w:cs="David" w:hint="cs"/>
          <w:rtl/>
        </w:rPr>
      </w:pPr>
    </w:p>
    <w:p w14:paraId="0EFC2502" w14:textId="77777777" w:rsidR="00A330A0" w:rsidRPr="00A330A0" w:rsidRDefault="00A330A0" w:rsidP="00A330A0">
      <w:pPr>
        <w:bidi/>
        <w:jc w:val="both"/>
        <w:rPr>
          <w:rFonts w:cs="David" w:hint="cs"/>
          <w:rtl/>
        </w:rPr>
      </w:pPr>
      <w:r w:rsidRPr="00A330A0">
        <w:rPr>
          <w:rFonts w:cs="David" w:hint="cs"/>
          <w:rtl/>
        </w:rPr>
        <w:tab/>
        <w:t xml:space="preserve">לגבי קרובי משפחה </w:t>
      </w:r>
      <w:r w:rsidRPr="00A330A0">
        <w:rPr>
          <w:rFonts w:cs="David"/>
          <w:rtl/>
        </w:rPr>
        <w:t>–</w:t>
      </w:r>
      <w:r w:rsidRPr="00A330A0">
        <w:rPr>
          <w:rFonts w:cs="David" w:hint="cs"/>
          <w:rtl/>
        </w:rPr>
        <w:t xml:space="preserve"> לא הייתי מציע להיכנס לסוגיה הזאת. אני דיברתי על זה כאשר דיברו על תרומות לפריימריס הרבה בוועדת החוקה. בכל מקרה - למרות כל המשפטים היפים של חבר הכנסת סער שיש גם  חברי כנסת שיש להם חברים עשירים ובני משפחה עשירים - אנחנו צריכים מאוד להיזהר בנושא הזה של פוליטיקה לעשירים. יש הרבה חברי כנסת שאין להם - וכמעט אמרתי ברוך השם - בני משפחה עשירים, ואסור </w:t>
      </w:r>
      <w:proofErr w:type="spellStart"/>
      <w:r w:rsidRPr="00A330A0">
        <w:rPr>
          <w:rFonts w:cs="David" w:hint="cs"/>
          <w:rtl/>
        </w:rPr>
        <w:t>להחריג</w:t>
      </w:r>
      <w:proofErr w:type="spellEnd"/>
      <w:r w:rsidRPr="00A330A0">
        <w:rPr>
          <w:rFonts w:cs="David" w:hint="cs"/>
          <w:rtl/>
        </w:rPr>
        <w:t xml:space="preserve"> את אלה שיש להם במשפחה, מאלה שאין להם במשפחה. צריך לרדת מהנושא הזה. מי שהוא נמצא במצוקה מחפש תרומות, והדבר צריך להיות ידוע למי שצריך לדעת. </w:t>
      </w:r>
    </w:p>
    <w:p w14:paraId="7A2466A2" w14:textId="77777777" w:rsidR="00A330A0" w:rsidRPr="00A330A0" w:rsidRDefault="00A330A0" w:rsidP="00A330A0">
      <w:pPr>
        <w:bidi/>
        <w:jc w:val="both"/>
        <w:rPr>
          <w:rFonts w:cs="David" w:hint="cs"/>
          <w:rtl/>
        </w:rPr>
      </w:pPr>
    </w:p>
    <w:p w14:paraId="61825BCC" w14:textId="77777777" w:rsidR="00A330A0" w:rsidRPr="00A330A0" w:rsidRDefault="00A330A0" w:rsidP="00A330A0">
      <w:pPr>
        <w:bidi/>
        <w:jc w:val="both"/>
        <w:rPr>
          <w:rFonts w:cs="David" w:hint="cs"/>
          <w:rtl/>
        </w:rPr>
      </w:pPr>
      <w:r w:rsidRPr="00A330A0">
        <w:rPr>
          <w:rFonts w:cs="David" w:hint="cs"/>
          <w:u w:val="single"/>
          <w:rtl/>
        </w:rPr>
        <w:t>היו"ר דוד טל:</w:t>
      </w:r>
    </w:p>
    <w:p w14:paraId="61088031" w14:textId="77777777" w:rsidR="00A330A0" w:rsidRPr="00A330A0" w:rsidRDefault="00A330A0" w:rsidP="00A330A0">
      <w:pPr>
        <w:bidi/>
        <w:jc w:val="both"/>
        <w:rPr>
          <w:rFonts w:cs="David" w:hint="cs"/>
          <w:rtl/>
        </w:rPr>
      </w:pPr>
    </w:p>
    <w:p w14:paraId="1E2AC4E6" w14:textId="77777777" w:rsidR="00A330A0" w:rsidRPr="00A330A0" w:rsidRDefault="00A330A0" w:rsidP="00A330A0">
      <w:pPr>
        <w:pStyle w:val="Heading5"/>
        <w:ind w:firstLine="567"/>
        <w:rPr>
          <w:rFonts w:hint="cs"/>
          <w:sz w:val="24"/>
          <w:rtl/>
        </w:rPr>
      </w:pPr>
      <w:r w:rsidRPr="00A330A0">
        <w:rPr>
          <w:rFonts w:hint="cs"/>
          <w:sz w:val="24"/>
          <w:rtl/>
        </w:rPr>
        <w:t xml:space="preserve">רבותי, אני רוצה לומר שוב את דעתי, ולנסות שוב לשכנע אתכם. אם אנחנו מקבלים את העיקרון שיש ועדת אתיקה, ואנחנו סומכים עליה, אז אנחנו צריכים לנהוג כך לאורך כל הדרך. אלא אם כן אנחנו אומרים שאנחנו לא מקבלים את ועדת האתיקה, ושאנחנו גם לא סומכים עליה כי יושבים שם  אנשים שהם בני סיעתי והם לא יכולים להיות חברים שלי. ברמה העקרונית, אם מקבלים את ועדת האתיקה, אז אנחנו מגישים את כל הבעיה לפתחה של הוועדה, והיא שוקלת את הדברים. אני מניח שישנו מבחן הסבירות, ושיש שכל ישר. למיטב ידיעתי - לא בדקתי את כל המקרים - עד היום ועדת האתיקה פעלה בצורה ממש מכובדת, ובצורה שמכבדת את הכנסת, וללא משוא פנים. </w:t>
      </w:r>
    </w:p>
    <w:p w14:paraId="69D07103" w14:textId="77777777" w:rsidR="00A330A0" w:rsidRPr="00A330A0" w:rsidRDefault="00A330A0" w:rsidP="00A330A0">
      <w:pPr>
        <w:bidi/>
        <w:jc w:val="both"/>
        <w:rPr>
          <w:rFonts w:cs="David" w:hint="cs"/>
          <w:rtl/>
        </w:rPr>
      </w:pPr>
    </w:p>
    <w:p w14:paraId="7C8C6889" w14:textId="77777777" w:rsidR="00A330A0" w:rsidRPr="00A330A0" w:rsidRDefault="00A330A0" w:rsidP="00A330A0">
      <w:pPr>
        <w:bidi/>
        <w:jc w:val="both"/>
        <w:rPr>
          <w:rFonts w:cs="David" w:hint="cs"/>
          <w:rtl/>
        </w:rPr>
      </w:pPr>
      <w:r w:rsidRPr="00A330A0">
        <w:rPr>
          <w:rFonts w:cs="David" w:hint="cs"/>
          <w:rtl/>
        </w:rPr>
        <w:tab/>
        <w:t xml:space="preserve">אני מבין שגם חבר הכנסת יואל חסון, וגם חבר הכנסת יואל </w:t>
      </w:r>
      <w:proofErr w:type="spellStart"/>
      <w:r w:rsidRPr="00A330A0">
        <w:rPr>
          <w:rFonts w:cs="David" w:hint="cs"/>
          <w:rtl/>
        </w:rPr>
        <w:t>אדלשטיין</w:t>
      </w:r>
      <w:proofErr w:type="spellEnd"/>
      <w:r w:rsidRPr="00A330A0">
        <w:rPr>
          <w:rFonts w:cs="David" w:hint="cs"/>
          <w:rtl/>
        </w:rPr>
        <w:t xml:space="preserve">, וגם חבר הכנסת גדעון סער מתכנסים סביב ההורדה של הסיפה של הסעיף, אלא אם כן ישנם חברים אחרים שרוצים שנעשה הצבעה - לא. </w:t>
      </w:r>
    </w:p>
    <w:p w14:paraId="319357EA" w14:textId="77777777" w:rsidR="00A330A0" w:rsidRPr="00A330A0" w:rsidRDefault="00A330A0" w:rsidP="00A330A0">
      <w:pPr>
        <w:bidi/>
        <w:jc w:val="both"/>
        <w:rPr>
          <w:rFonts w:cs="David" w:hint="cs"/>
          <w:rtl/>
        </w:rPr>
      </w:pPr>
    </w:p>
    <w:p w14:paraId="7CA0877E"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357AE4A9" w14:textId="77777777" w:rsidR="00A330A0" w:rsidRPr="00A330A0" w:rsidRDefault="00A330A0" w:rsidP="00A330A0">
      <w:pPr>
        <w:pStyle w:val="Heading5"/>
        <w:rPr>
          <w:rFonts w:hint="cs"/>
          <w:sz w:val="24"/>
          <w:rtl/>
        </w:rPr>
      </w:pPr>
    </w:p>
    <w:p w14:paraId="46A2F2D9" w14:textId="77777777" w:rsidR="00A330A0" w:rsidRPr="00A330A0" w:rsidRDefault="00A330A0" w:rsidP="00A330A0">
      <w:pPr>
        <w:bidi/>
        <w:jc w:val="both"/>
        <w:rPr>
          <w:rFonts w:cs="David" w:hint="cs"/>
          <w:rtl/>
        </w:rPr>
      </w:pPr>
      <w:r w:rsidRPr="00A330A0">
        <w:rPr>
          <w:rFonts w:cs="David" w:hint="cs"/>
          <w:rtl/>
        </w:rPr>
        <w:tab/>
        <w:t xml:space="preserve"> אני קצת מוטרדת מהמחשבה על חבר כנסת במצוקה שמשמש במידה רבה טרף קל למי שיכול לרכוש אותו. </w:t>
      </w:r>
    </w:p>
    <w:p w14:paraId="744B454C" w14:textId="77777777" w:rsidR="00A330A0" w:rsidRPr="00A330A0" w:rsidRDefault="00A330A0" w:rsidP="00A330A0">
      <w:pPr>
        <w:bidi/>
        <w:jc w:val="both"/>
        <w:rPr>
          <w:rFonts w:cs="David" w:hint="cs"/>
          <w:rtl/>
        </w:rPr>
      </w:pPr>
    </w:p>
    <w:p w14:paraId="06AE65FB" w14:textId="77777777" w:rsidR="00A330A0" w:rsidRPr="00A330A0" w:rsidRDefault="00A330A0" w:rsidP="00A330A0">
      <w:pPr>
        <w:pStyle w:val="Heading5"/>
        <w:rPr>
          <w:rFonts w:hint="cs"/>
          <w:sz w:val="24"/>
          <w:rtl/>
        </w:rPr>
      </w:pPr>
      <w:r w:rsidRPr="00A330A0">
        <w:rPr>
          <w:rFonts w:hint="cs"/>
          <w:sz w:val="24"/>
          <w:u w:val="single"/>
          <w:rtl/>
        </w:rPr>
        <w:t>יואל חסון:</w:t>
      </w:r>
    </w:p>
    <w:p w14:paraId="6B8AFAEA" w14:textId="77777777" w:rsidR="00A330A0" w:rsidRPr="00A330A0" w:rsidRDefault="00A330A0" w:rsidP="00A330A0">
      <w:pPr>
        <w:pStyle w:val="Heading5"/>
        <w:rPr>
          <w:rFonts w:hint="cs"/>
          <w:sz w:val="24"/>
          <w:rtl/>
        </w:rPr>
      </w:pPr>
    </w:p>
    <w:p w14:paraId="4DC8CDB5" w14:textId="77777777" w:rsidR="00A330A0" w:rsidRPr="00A330A0" w:rsidRDefault="00A330A0" w:rsidP="00A330A0">
      <w:pPr>
        <w:bidi/>
        <w:jc w:val="both"/>
        <w:rPr>
          <w:rFonts w:cs="David" w:hint="cs"/>
          <w:rtl/>
        </w:rPr>
      </w:pPr>
      <w:r w:rsidRPr="00A330A0">
        <w:rPr>
          <w:rFonts w:cs="David" w:hint="cs"/>
          <w:rtl/>
        </w:rPr>
        <w:tab/>
        <w:t>כל אדם במצוקה הוא טרף קל.</w:t>
      </w:r>
    </w:p>
    <w:p w14:paraId="2B886568" w14:textId="77777777" w:rsidR="00A330A0" w:rsidRPr="00A330A0" w:rsidRDefault="00A330A0" w:rsidP="00A330A0">
      <w:pPr>
        <w:bidi/>
        <w:jc w:val="both"/>
        <w:rPr>
          <w:rFonts w:cs="David" w:hint="cs"/>
          <w:rtl/>
        </w:rPr>
      </w:pPr>
    </w:p>
    <w:p w14:paraId="2AA719A7" w14:textId="77777777" w:rsidR="00A330A0" w:rsidRPr="00A330A0" w:rsidRDefault="00A330A0" w:rsidP="00A330A0">
      <w:pPr>
        <w:bidi/>
        <w:jc w:val="both"/>
        <w:rPr>
          <w:rFonts w:cs="David" w:hint="cs"/>
          <w:rtl/>
        </w:rPr>
      </w:pPr>
      <w:r w:rsidRPr="00A330A0">
        <w:rPr>
          <w:rFonts w:cs="David" w:hint="cs"/>
          <w:u w:val="single"/>
          <w:rtl/>
        </w:rPr>
        <w:t>היו"ר דוד טל:</w:t>
      </w:r>
    </w:p>
    <w:p w14:paraId="678FF175" w14:textId="77777777" w:rsidR="00A330A0" w:rsidRPr="00A330A0" w:rsidRDefault="00A330A0" w:rsidP="00A330A0">
      <w:pPr>
        <w:bidi/>
        <w:jc w:val="both"/>
        <w:rPr>
          <w:rFonts w:cs="David" w:hint="cs"/>
          <w:rtl/>
        </w:rPr>
      </w:pPr>
    </w:p>
    <w:p w14:paraId="182F14E2" w14:textId="77777777" w:rsidR="00A330A0" w:rsidRPr="00A330A0" w:rsidRDefault="00A330A0" w:rsidP="00A330A0">
      <w:pPr>
        <w:bidi/>
        <w:jc w:val="both"/>
        <w:rPr>
          <w:rFonts w:cs="David" w:hint="cs"/>
          <w:rtl/>
        </w:rPr>
      </w:pPr>
      <w:r w:rsidRPr="00A330A0">
        <w:rPr>
          <w:rFonts w:cs="David" w:hint="cs"/>
          <w:rtl/>
        </w:rPr>
        <w:tab/>
        <w:t xml:space="preserve">ואם הוא שר, זה נורא ואיום. </w:t>
      </w:r>
    </w:p>
    <w:p w14:paraId="6140F3D9" w14:textId="77777777" w:rsidR="00A330A0" w:rsidRPr="00A330A0" w:rsidRDefault="00A330A0" w:rsidP="00A330A0">
      <w:pPr>
        <w:bidi/>
        <w:jc w:val="both"/>
        <w:rPr>
          <w:rFonts w:cs="David" w:hint="cs"/>
          <w:rtl/>
        </w:rPr>
      </w:pPr>
    </w:p>
    <w:p w14:paraId="13D7AC31"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53F59DE7" w14:textId="77777777" w:rsidR="00A330A0" w:rsidRPr="00A330A0" w:rsidRDefault="00A330A0" w:rsidP="00A330A0">
      <w:pPr>
        <w:bidi/>
        <w:jc w:val="both"/>
        <w:rPr>
          <w:rFonts w:cs="David" w:hint="cs"/>
          <w:rtl/>
        </w:rPr>
      </w:pPr>
    </w:p>
    <w:p w14:paraId="10B79969" w14:textId="77777777" w:rsidR="00A330A0" w:rsidRPr="00A330A0" w:rsidRDefault="00A330A0" w:rsidP="00A330A0">
      <w:pPr>
        <w:bidi/>
        <w:ind w:firstLine="567"/>
        <w:jc w:val="both"/>
        <w:rPr>
          <w:rFonts w:cs="David" w:hint="cs"/>
          <w:rtl/>
        </w:rPr>
      </w:pPr>
      <w:r w:rsidRPr="00A330A0">
        <w:rPr>
          <w:rFonts w:cs="David" w:hint="cs"/>
          <w:rtl/>
        </w:rPr>
        <w:t>על אחת כמה וכמה. בניגוד לאנשים שאינם נבחרי ציבור, ואינם נמצאים במוקדי קבלת ההחלטות, חבר הכנסת גם מטבע הדברים מושך אליו תורמים מהסוג שאנחנו לא רוצים להעלות על הדעת שהדבר הזה ייתכן בכלל, בניגוד לאדם שלא נמצא - - -</w:t>
      </w:r>
    </w:p>
    <w:p w14:paraId="6E851999" w14:textId="77777777" w:rsidR="00A330A0" w:rsidRPr="00A330A0" w:rsidRDefault="00A330A0" w:rsidP="00A330A0">
      <w:pPr>
        <w:bidi/>
        <w:jc w:val="both"/>
        <w:rPr>
          <w:rFonts w:cs="David" w:hint="cs"/>
          <w:rtl/>
        </w:rPr>
      </w:pPr>
    </w:p>
    <w:p w14:paraId="0333F53A"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7B53623F" w14:textId="77777777" w:rsidR="00A330A0" w:rsidRPr="00A330A0" w:rsidRDefault="00A330A0" w:rsidP="00A330A0">
      <w:pPr>
        <w:pStyle w:val="Heading5"/>
        <w:rPr>
          <w:rFonts w:hint="cs"/>
          <w:sz w:val="24"/>
          <w:rtl/>
        </w:rPr>
      </w:pPr>
    </w:p>
    <w:p w14:paraId="48ED0339" w14:textId="77777777" w:rsidR="00A330A0" w:rsidRPr="00A330A0" w:rsidRDefault="00A330A0" w:rsidP="00A330A0">
      <w:pPr>
        <w:bidi/>
        <w:jc w:val="both"/>
        <w:rPr>
          <w:rFonts w:cs="David" w:hint="cs"/>
          <w:rtl/>
        </w:rPr>
      </w:pPr>
      <w:r w:rsidRPr="00A330A0">
        <w:rPr>
          <w:rFonts w:cs="David" w:hint="cs"/>
          <w:rtl/>
        </w:rPr>
        <w:tab/>
        <w:t xml:space="preserve"> מה את מציעה? </w:t>
      </w:r>
    </w:p>
    <w:p w14:paraId="47A187AF" w14:textId="77777777" w:rsidR="00A330A0" w:rsidRPr="00A330A0" w:rsidRDefault="00A330A0" w:rsidP="00A330A0">
      <w:pPr>
        <w:bidi/>
        <w:jc w:val="both"/>
        <w:rPr>
          <w:rFonts w:cs="David" w:hint="cs"/>
          <w:rtl/>
        </w:rPr>
      </w:pPr>
    </w:p>
    <w:p w14:paraId="1ADF2695"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7DD7EC14" w14:textId="77777777" w:rsidR="00A330A0" w:rsidRPr="00A330A0" w:rsidRDefault="00A330A0" w:rsidP="00A330A0">
      <w:pPr>
        <w:pStyle w:val="Heading5"/>
        <w:rPr>
          <w:rFonts w:hint="cs"/>
          <w:sz w:val="24"/>
          <w:rtl/>
        </w:rPr>
      </w:pPr>
    </w:p>
    <w:p w14:paraId="5F88C62E" w14:textId="77777777" w:rsidR="00A330A0" w:rsidRPr="00A330A0" w:rsidRDefault="00A330A0" w:rsidP="00A330A0">
      <w:pPr>
        <w:bidi/>
        <w:jc w:val="both"/>
        <w:rPr>
          <w:rFonts w:cs="David" w:hint="cs"/>
          <w:rtl/>
        </w:rPr>
      </w:pPr>
      <w:r w:rsidRPr="00A330A0">
        <w:rPr>
          <w:rFonts w:cs="David" w:hint="cs"/>
          <w:rtl/>
        </w:rPr>
        <w:tab/>
        <w:t xml:space="preserve"> אני לא יודעת, אני חולקת כאן תחושה של אי נוחות. אני לא אומרת שאני נגד. </w:t>
      </w:r>
    </w:p>
    <w:p w14:paraId="1D27C9ED" w14:textId="77777777" w:rsidR="00A330A0" w:rsidRPr="00A330A0" w:rsidRDefault="00A330A0" w:rsidP="00A330A0">
      <w:pPr>
        <w:bidi/>
        <w:jc w:val="both"/>
        <w:rPr>
          <w:rFonts w:cs="David" w:hint="cs"/>
          <w:rtl/>
        </w:rPr>
      </w:pPr>
    </w:p>
    <w:p w14:paraId="1A7A3C34"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5E6445B8" w14:textId="77777777" w:rsidR="00A330A0" w:rsidRPr="00A330A0" w:rsidRDefault="00A330A0" w:rsidP="00A330A0">
      <w:pPr>
        <w:pStyle w:val="Heading5"/>
        <w:rPr>
          <w:rFonts w:hint="cs"/>
          <w:sz w:val="24"/>
          <w:rtl/>
        </w:rPr>
      </w:pPr>
    </w:p>
    <w:p w14:paraId="47D391D7" w14:textId="77777777" w:rsidR="00A330A0" w:rsidRPr="00A330A0" w:rsidRDefault="00A330A0" w:rsidP="00A330A0">
      <w:pPr>
        <w:bidi/>
        <w:jc w:val="both"/>
        <w:rPr>
          <w:rFonts w:cs="David" w:hint="cs"/>
          <w:rtl/>
        </w:rPr>
      </w:pPr>
      <w:r w:rsidRPr="00A330A0">
        <w:rPr>
          <w:rFonts w:cs="David" w:hint="cs"/>
          <w:rtl/>
        </w:rPr>
        <w:tab/>
        <w:t xml:space="preserve"> מצד שני, אי אפשר לחסום חברי כנסת ממצב של איסוף תרומות. </w:t>
      </w:r>
    </w:p>
    <w:p w14:paraId="1A8EB176" w14:textId="77777777" w:rsidR="00A330A0" w:rsidRPr="00A330A0" w:rsidRDefault="00A330A0" w:rsidP="00A330A0">
      <w:pPr>
        <w:bidi/>
        <w:jc w:val="both"/>
        <w:rPr>
          <w:rFonts w:cs="David" w:hint="cs"/>
          <w:rtl/>
        </w:rPr>
      </w:pPr>
    </w:p>
    <w:p w14:paraId="6F3AB2DD" w14:textId="77777777" w:rsidR="00A330A0" w:rsidRPr="00A330A0" w:rsidRDefault="00A330A0" w:rsidP="00A330A0">
      <w:pPr>
        <w:bidi/>
        <w:jc w:val="both"/>
        <w:rPr>
          <w:rFonts w:cs="David" w:hint="cs"/>
          <w:rtl/>
        </w:rPr>
      </w:pPr>
      <w:r w:rsidRPr="00A330A0">
        <w:rPr>
          <w:rFonts w:cs="David" w:hint="cs"/>
          <w:u w:val="single"/>
          <w:rtl/>
        </w:rPr>
        <w:t>היו"ר דוד טל:</w:t>
      </w:r>
    </w:p>
    <w:p w14:paraId="39ECAE90" w14:textId="77777777" w:rsidR="00A330A0" w:rsidRPr="00A330A0" w:rsidRDefault="00A330A0" w:rsidP="00A330A0">
      <w:pPr>
        <w:bidi/>
        <w:jc w:val="both"/>
        <w:rPr>
          <w:rFonts w:cs="David" w:hint="cs"/>
          <w:rtl/>
        </w:rPr>
      </w:pPr>
    </w:p>
    <w:p w14:paraId="47F1A1E7" w14:textId="77777777" w:rsidR="00A330A0" w:rsidRPr="00A330A0" w:rsidRDefault="00A330A0" w:rsidP="00A330A0">
      <w:pPr>
        <w:bidi/>
        <w:jc w:val="both"/>
        <w:rPr>
          <w:rFonts w:cs="David" w:hint="cs"/>
          <w:rtl/>
        </w:rPr>
      </w:pPr>
      <w:r w:rsidRPr="00A330A0">
        <w:rPr>
          <w:rFonts w:cs="David" w:hint="cs"/>
          <w:rtl/>
        </w:rPr>
        <w:tab/>
        <w:t xml:space="preserve">הכרתי חבר כנסת מסוים שלא היה יכול לאסוף תרומות בחוץ לארץ. אני לא יכול לומר בוודאות שהכרתי את כל האנשים שתרמו לו. אבל, כשראיתי מי שתרם לו בחוץ לארץ, אז אלו היו אנשים שלא היה להם דבר וחצי דבר כאן בארץ.  אני מבין שכולנו יותר מוטרדים מהחשש לגבי לאום כאלה ואחרים, שיש להם כאן חברות שיכול מאוד להיות שאת בוועדת הכספים תפגשי אותם, ואני בוועדת הכלכלה ובוועדה אחרת. </w:t>
      </w:r>
    </w:p>
    <w:p w14:paraId="1BDD01B9" w14:textId="77777777" w:rsidR="00A330A0" w:rsidRPr="00A330A0" w:rsidRDefault="00A330A0" w:rsidP="00A330A0">
      <w:pPr>
        <w:bidi/>
        <w:jc w:val="both"/>
        <w:rPr>
          <w:rFonts w:cs="David" w:hint="cs"/>
          <w:rtl/>
        </w:rPr>
      </w:pPr>
    </w:p>
    <w:p w14:paraId="0897D1C7"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43578247" w14:textId="77777777" w:rsidR="00A330A0" w:rsidRPr="00A330A0" w:rsidRDefault="00A330A0" w:rsidP="00A330A0">
      <w:pPr>
        <w:pStyle w:val="Heading5"/>
        <w:rPr>
          <w:rFonts w:hint="cs"/>
          <w:sz w:val="24"/>
          <w:rtl/>
        </w:rPr>
      </w:pPr>
    </w:p>
    <w:p w14:paraId="0F2DC679" w14:textId="77777777" w:rsidR="00A330A0" w:rsidRPr="00A330A0" w:rsidRDefault="00A330A0" w:rsidP="00A330A0">
      <w:pPr>
        <w:bidi/>
        <w:jc w:val="both"/>
        <w:rPr>
          <w:rFonts w:cs="David" w:hint="cs"/>
          <w:rtl/>
        </w:rPr>
      </w:pPr>
      <w:r w:rsidRPr="00A330A0">
        <w:rPr>
          <w:rFonts w:cs="David" w:hint="cs"/>
          <w:rtl/>
        </w:rPr>
        <w:tab/>
        <w:t xml:space="preserve"> נכון. אנחנו מקבלים מידי יום הכרעות שהמשמעות שלהן היא הרבה כסף, במיוחד בוועדת הכספים ובוועדת הכלכלה. </w:t>
      </w:r>
    </w:p>
    <w:p w14:paraId="6A23B9EA" w14:textId="77777777" w:rsidR="00A330A0" w:rsidRPr="00A330A0" w:rsidRDefault="00A330A0" w:rsidP="00A330A0">
      <w:pPr>
        <w:bidi/>
        <w:jc w:val="both"/>
        <w:rPr>
          <w:rFonts w:cs="David" w:hint="cs"/>
          <w:rtl/>
        </w:rPr>
      </w:pPr>
    </w:p>
    <w:p w14:paraId="77A03B6B" w14:textId="77777777" w:rsidR="00A330A0" w:rsidRPr="00A330A0" w:rsidRDefault="00A330A0" w:rsidP="00A330A0">
      <w:pPr>
        <w:bidi/>
        <w:jc w:val="both"/>
        <w:rPr>
          <w:rFonts w:cs="David" w:hint="cs"/>
          <w:rtl/>
        </w:rPr>
      </w:pPr>
      <w:r w:rsidRPr="00A330A0">
        <w:rPr>
          <w:rFonts w:cs="David" w:hint="cs"/>
          <w:u w:val="single"/>
          <w:rtl/>
        </w:rPr>
        <w:t>היו"ר דוד טל:</w:t>
      </w:r>
    </w:p>
    <w:p w14:paraId="591469E9" w14:textId="77777777" w:rsidR="00A330A0" w:rsidRPr="00A330A0" w:rsidRDefault="00A330A0" w:rsidP="00A330A0">
      <w:pPr>
        <w:bidi/>
        <w:jc w:val="both"/>
        <w:rPr>
          <w:rFonts w:cs="David" w:hint="cs"/>
          <w:rtl/>
        </w:rPr>
      </w:pPr>
    </w:p>
    <w:p w14:paraId="7F2FFB2A" w14:textId="77777777" w:rsidR="00A330A0" w:rsidRPr="00A330A0" w:rsidRDefault="00A330A0" w:rsidP="00A330A0">
      <w:pPr>
        <w:bidi/>
        <w:jc w:val="both"/>
        <w:rPr>
          <w:rFonts w:cs="David" w:hint="cs"/>
          <w:rtl/>
        </w:rPr>
      </w:pPr>
      <w:r w:rsidRPr="00A330A0">
        <w:rPr>
          <w:rFonts w:cs="David" w:hint="cs"/>
          <w:rtl/>
        </w:rPr>
        <w:tab/>
        <w:t>נכון. פעם קיבלתי הזמנה לבקר בחברת היי-</w:t>
      </w:r>
      <w:proofErr w:type="spellStart"/>
      <w:r w:rsidRPr="00A330A0">
        <w:rPr>
          <w:rFonts w:cs="David" w:hint="cs"/>
          <w:rtl/>
        </w:rPr>
        <w:t>טק</w:t>
      </w:r>
      <w:proofErr w:type="spellEnd"/>
      <w:r w:rsidRPr="00A330A0">
        <w:rPr>
          <w:rFonts w:cs="David" w:hint="cs"/>
          <w:rtl/>
        </w:rPr>
        <w:t xml:space="preserve"> באוסטריה. הכינו שם ביקור ממש מקצועי. התייעצתי עם אחד היועצים המשפטיים דאז והוא אמר לי: כרגע על פניו אין עם זה בעיה. אבל, אם יום אחד תעלה לדיון הצעת חוק כזאת או אחרת, ואתה תצביע בעדה, ותהיה לכך איזושהי השלכה על אותה חברה שהיא אומנם יושבת בחוץ לארץ, אבל יכול להיות שביום מן הימים היא תגיע גם לארץ, אז אתה תעבור בצורה חמורה על הסדר ועל החוק. ברור שנמנעתי מלנסוע. מכל מקום, אנחנו חשופים לזה. עם זאת, אני סבור שאם יש לנו את ועדת האתיקה, צריך לקבל אותה כמו שהיא, ולסמוך על שיקול הדעת שלה. </w:t>
      </w:r>
    </w:p>
    <w:p w14:paraId="6EC36D32" w14:textId="77777777" w:rsidR="00A330A0" w:rsidRPr="00A330A0" w:rsidRDefault="00A330A0" w:rsidP="00A330A0">
      <w:pPr>
        <w:bidi/>
        <w:jc w:val="both"/>
        <w:rPr>
          <w:rFonts w:cs="David" w:hint="cs"/>
          <w:rtl/>
        </w:rPr>
      </w:pPr>
    </w:p>
    <w:p w14:paraId="5A410994"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0C195AB2" w14:textId="77777777" w:rsidR="00A330A0" w:rsidRPr="00A330A0" w:rsidRDefault="00A330A0" w:rsidP="00A330A0">
      <w:pPr>
        <w:bidi/>
        <w:jc w:val="both"/>
        <w:rPr>
          <w:rFonts w:cs="David" w:hint="cs"/>
          <w:rtl/>
        </w:rPr>
      </w:pPr>
      <w:r w:rsidRPr="00A330A0">
        <w:rPr>
          <w:rFonts w:cs="David" w:hint="cs"/>
          <w:rtl/>
        </w:rPr>
        <w:tab/>
      </w:r>
    </w:p>
    <w:p w14:paraId="43B90FAB" w14:textId="77777777" w:rsidR="00A330A0" w:rsidRPr="00A330A0" w:rsidRDefault="00A330A0" w:rsidP="00A330A0">
      <w:pPr>
        <w:bidi/>
        <w:jc w:val="both"/>
        <w:rPr>
          <w:rFonts w:cs="David" w:hint="cs"/>
          <w:rtl/>
        </w:rPr>
      </w:pPr>
      <w:r w:rsidRPr="00A330A0">
        <w:rPr>
          <w:rFonts w:cs="David" w:hint="cs"/>
          <w:rtl/>
        </w:rPr>
        <w:tab/>
        <w:t xml:space="preserve">חברת הכנסת שלי </w:t>
      </w:r>
      <w:proofErr w:type="spellStart"/>
      <w:r w:rsidRPr="00A330A0">
        <w:rPr>
          <w:rFonts w:cs="David" w:hint="cs"/>
          <w:rtl/>
        </w:rPr>
        <w:t>יחימוביץ</w:t>
      </w:r>
      <w:proofErr w:type="spellEnd"/>
      <w:r w:rsidRPr="00A330A0">
        <w:rPr>
          <w:rFonts w:cs="David" w:hint="cs"/>
          <w:rtl/>
        </w:rPr>
        <w:t xml:space="preserve"> מעלה סוגיה ידועה. </w:t>
      </w:r>
    </w:p>
    <w:p w14:paraId="2D9AE505" w14:textId="77777777" w:rsidR="00A330A0" w:rsidRPr="00A330A0" w:rsidRDefault="00A330A0" w:rsidP="00A330A0">
      <w:pPr>
        <w:bidi/>
        <w:jc w:val="both"/>
        <w:rPr>
          <w:rFonts w:cs="David" w:hint="cs"/>
          <w:rtl/>
        </w:rPr>
      </w:pPr>
    </w:p>
    <w:p w14:paraId="2A50B8C0" w14:textId="77777777" w:rsidR="00A330A0" w:rsidRPr="00A330A0" w:rsidRDefault="00A330A0" w:rsidP="00A330A0">
      <w:pPr>
        <w:bidi/>
        <w:jc w:val="both"/>
        <w:rPr>
          <w:rFonts w:cs="David" w:hint="cs"/>
          <w:rtl/>
        </w:rPr>
      </w:pPr>
      <w:r w:rsidRPr="00A330A0">
        <w:rPr>
          <w:rFonts w:cs="David" w:hint="cs"/>
          <w:u w:val="single"/>
          <w:rtl/>
        </w:rPr>
        <w:t>היו"ר דוד טל:</w:t>
      </w:r>
    </w:p>
    <w:p w14:paraId="75CC5F9C" w14:textId="77777777" w:rsidR="00A330A0" w:rsidRPr="00A330A0" w:rsidRDefault="00A330A0" w:rsidP="00A330A0">
      <w:pPr>
        <w:bidi/>
        <w:jc w:val="both"/>
        <w:rPr>
          <w:rFonts w:cs="David"/>
        </w:rPr>
      </w:pPr>
    </w:p>
    <w:p w14:paraId="3C7CD6EA" w14:textId="77777777" w:rsidR="00A330A0" w:rsidRPr="00A330A0" w:rsidRDefault="00A330A0" w:rsidP="00A330A0">
      <w:pPr>
        <w:bidi/>
        <w:jc w:val="both"/>
        <w:rPr>
          <w:rFonts w:cs="David" w:hint="cs"/>
          <w:rtl/>
        </w:rPr>
      </w:pPr>
      <w:r w:rsidRPr="00A330A0">
        <w:rPr>
          <w:rFonts w:cs="David"/>
        </w:rPr>
        <w:tab/>
      </w:r>
      <w:r w:rsidRPr="00A330A0">
        <w:rPr>
          <w:rFonts w:cs="David" w:hint="cs"/>
          <w:rtl/>
        </w:rPr>
        <w:t xml:space="preserve">אנחנו נפגוש אותה לכל אורך הדרך. </w:t>
      </w:r>
    </w:p>
    <w:p w14:paraId="1C4D9093" w14:textId="77777777" w:rsidR="00A330A0" w:rsidRPr="00A330A0" w:rsidRDefault="00A330A0" w:rsidP="00A330A0">
      <w:pPr>
        <w:bidi/>
        <w:jc w:val="both"/>
        <w:rPr>
          <w:rFonts w:cs="David" w:hint="cs"/>
          <w:rtl/>
        </w:rPr>
      </w:pPr>
    </w:p>
    <w:p w14:paraId="66B00867"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0A3F4FAE" w14:textId="77777777" w:rsidR="00A330A0" w:rsidRPr="00A330A0" w:rsidRDefault="00A330A0" w:rsidP="00A330A0">
      <w:pPr>
        <w:bidi/>
        <w:jc w:val="both"/>
        <w:rPr>
          <w:rFonts w:cs="David" w:hint="cs"/>
          <w:rtl/>
        </w:rPr>
      </w:pPr>
    </w:p>
    <w:p w14:paraId="39E08E25" w14:textId="77777777" w:rsidR="00A330A0" w:rsidRPr="00A330A0" w:rsidRDefault="00A330A0" w:rsidP="00A330A0">
      <w:pPr>
        <w:bidi/>
        <w:jc w:val="both"/>
        <w:rPr>
          <w:rFonts w:cs="David" w:hint="cs"/>
          <w:rtl/>
        </w:rPr>
      </w:pPr>
      <w:r w:rsidRPr="00A330A0">
        <w:rPr>
          <w:rFonts w:cs="David" w:hint="cs"/>
          <w:rtl/>
        </w:rPr>
        <w:t xml:space="preserve">    -  - - אנחנו לעומת זאת סוחבים מי שהוא נמצא באמת במצוקה, לכיוון של מזוודה עם מזומנים. ברגע שיש כאן מנגנון עם שקיפות ופיקוח לפחות את מצמצמת את האפשרות הלא רצויה באמת. </w:t>
      </w:r>
    </w:p>
    <w:p w14:paraId="76B9E34D" w14:textId="77777777" w:rsidR="00A330A0" w:rsidRPr="00A330A0" w:rsidRDefault="00A330A0" w:rsidP="00A330A0">
      <w:pPr>
        <w:bidi/>
        <w:jc w:val="both"/>
        <w:rPr>
          <w:rFonts w:cs="David" w:hint="cs"/>
          <w:rtl/>
        </w:rPr>
      </w:pPr>
    </w:p>
    <w:p w14:paraId="5451F436" w14:textId="77777777" w:rsidR="00A330A0" w:rsidRPr="00A330A0" w:rsidRDefault="00A330A0" w:rsidP="00A330A0">
      <w:pPr>
        <w:bidi/>
        <w:jc w:val="both"/>
        <w:rPr>
          <w:rFonts w:cs="David" w:hint="cs"/>
          <w:rtl/>
        </w:rPr>
      </w:pPr>
      <w:r w:rsidRPr="00A330A0">
        <w:rPr>
          <w:rFonts w:cs="David" w:hint="cs"/>
          <w:u w:val="single"/>
          <w:rtl/>
        </w:rPr>
        <w:t>היו"ר דוד טל:</w:t>
      </w:r>
    </w:p>
    <w:p w14:paraId="6712A38A" w14:textId="77777777" w:rsidR="00A330A0" w:rsidRPr="00A330A0" w:rsidRDefault="00A330A0" w:rsidP="00A330A0">
      <w:pPr>
        <w:bidi/>
        <w:jc w:val="both"/>
        <w:rPr>
          <w:rFonts w:cs="David" w:hint="cs"/>
          <w:rtl/>
        </w:rPr>
      </w:pPr>
    </w:p>
    <w:p w14:paraId="5118E2DD" w14:textId="77777777" w:rsidR="00A330A0" w:rsidRPr="00A330A0" w:rsidRDefault="00A330A0" w:rsidP="00A330A0">
      <w:pPr>
        <w:bidi/>
        <w:jc w:val="both"/>
        <w:rPr>
          <w:rFonts w:cs="David" w:hint="cs"/>
          <w:rtl/>
        </w:rPr>
      </w:pPr>
      <w:r w:rsidRPr="00A330A0">
        <w:rPr>
          <w:rFonts w:cs="David" w:hint="cs"/>
          <w:rtl/>
        </w:rPr>
        <w:tab/>
        <w:t xml:space="preserve">גם אם את עוברת את ועדת האתיקה חבר הכנסת לא יכול לומר אחר כך: לא ידעתי, לא הבנתי, משום שכאשר הדבר נבחן על-ידי ועדת האתיקה, דיברו איתו, ניהלו אותו איזשהו דיאלוג, וקבעו כללים. יש לו ביד עכשיו מכתב כלשהו שעל דעת סעיף 1, 2, 3,  ועדת האתיקה אישרה לו. הוא לא יכול לומר שהוא לא ידע את זה, והוא לא יכול להתעלם מזה.  לעומת זאת כאשר הוא לא עובר את ועדת האתיקה, הוא יכול לומר: אני קודם כל אבא לילד שחולה, ואחר כך אני חבר כנסת. הוא יעשה את הכול למען בנו. </w:t>
      </w:r>
    </w:p>
    <w:p w14:paraId="42C40A2F" w14:textId="77777777" w:rsidR="00A330A0" w:rsidRPr="00A330A0" w:rsidRDefault="00A330A0" w:rsidP="00A330A0">
      <w:pPr>
        <w:bidi/>
        <w:jc w:val="both"/>
        <w:rPr>
          <w:rFonts w:cs="David" w:hint="cs"/>
          <w:rtl/>
        </w:rPr>
      </w:pPr>
    </w:p>
    <w:p w14:paraId="75C77501" w14:textId="77777777" w:rsidR="00A330A0" w:rsidRPr="00A330A0" w:rsidRDefault="00A330A0" w:rsidP="00A330A0">
      <w:pPr>
        <w:bidi/>
        <w:jc w:val="both"/>
        <w:rPr>
          <w:rFonts w:cs="David" w:hint="cs"/>
          <w:rtl/>
        </w:rPr>
      </w:pPr>
      <w:r w:rsidRPr="00A330A0">
        <w:rPr>
          <w:rFonts w:cs="David" w:hint="cs"/>
          <w:rtl/>
        </w:rPr>
        <w:tab/>
        <w:t xml:space="preserve">אני מאוד מחשיב את הבקרה הזאת של ועדת האתיקה, ואני חושבת שבסופו של יום היא עוזרת גם לחברי הכנסת. רבותי, אנחנו נתכנס סביב הצעתו של חבר הכנסת סער, או שנקבל את כל ההצעה של ועדת האתיקה? </w:t>
      </w:r>
    </w:p>
    <w:p w14:paraId="7FE08F96" w14:textId="77777777" w:rsidR="00A330A0" w:rsidRPr="00A330A0" w:rsidRDefault="00A330A0" w:rsidP="00A330A0">
      <w:pPr>
        <w:bidi/>
        <w:jc w:val="both"/>
        <w:rPr>
          <w:rFonts w:cs="David" w:hint="cs"/>
          <w:rtl/>
        </w:rPr>
      </w:pPr>
    </w:p>
    <w:p w14:paraId="64F160CE"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1B1BADA8" w14:textId="77777777" w:rsidR="00A330A0" w:rsidRPr="00A330A0" w:rsidRDefault="00A330A0" w:rsidP="00A330A0">
      <w:pPr>
        <w:bidi/>
        <w:jc w:val="both"/>
        <w:rPr>
          <w:rFonts w:cs="David" w:hint="cs"/>
          <w:rtl/>
        </w:rPr>
      </w:pPr>
    </w:p>
    <w:p w14:paraId="0FE1D250" w14:textId="77777777" w:rsidR="00A330A0" w:rsidRPr="00A330A0" w:rsidRDefault="00A330A0" w:rsidP="00A330A0">
      <w:pPr>
        <w:bidi/>
        <w:jc w:val="both"/>
        <w:rPr>
          <w:rFonts w:cs="David" w:hint="cs"/>
          <w:rtl/>
        </w:rPr>
      </w:pPr>
      <w:r w:rsidRPr="00A330A0">
        <w:rPr>
          <w:rFonts w:cs="David" w:hint="cs"/>
          <w:rtl/>
        </w:rPr>
        <w:tab/>
        <w:t xml:space="preserve">לא, של חבר הכנסת סער. </w:t>
      </w:r>
    </w:p>
    <w:p w14:paraId="654DF717" w14:textId="77777777" w:rsidR="00A330A0" w:rsidRPr="00A330A0" w:rsidRDefault="00A330A0" w:rsidP="00A330A0">
      <w:pPr>
        <w:bidi/>
        <w:jc w:val="both"/>
        <w:rPr>
          <w:rFonts w:cs="David" w:hint="cs"/>
          <w:rtl/>
        </w:rPr>
      </w:pPr>
    </w:p>
    <w:p w14:paraId="7B0D17C0"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40551E41" w14:textId="77777777" w:rsidR="00A330A0" w:rsidRPr="00A330A0" w:rsidRDefault="00A330A0" w:rsidP="00A330A0">
      <w:pPr>
        <w:bidi/>
        <w:jc w:val="both"/>
        <w:rPr>
          <w:rFonts w:cs="David" w:hint="cs"/>
          <w:u w:val="single"/>
          <w:rtl/>
        </w:rPr>
      </w:pPr>
    </w:p>
    <w:p w14:paraId="1C76870C" w14:textId="77777777" w:rsidR="00A330A0" w:rsidRPr="00A330A0" w:rsidRDefault="00A330A0" w:rsidP="00A330A0">
      <w:pPr>
        <w:bidi/>
        <w:jc w:val="both"/>
        <w:rPr>
          <w:rFonts w:cs="David" w:hint="cs"/>
          <w:rtl/>
        </w:rPr>
      </w:pPr>
      <w:r w:rsidRPr="00A330A0">
        <w:rPr>
          <w:rFonts w:cs="David" w:hint="cs"/>
          <w:rtl/>
        </w:rPr>
        <w:tab/>
        <w:t xml:space="preserve"> אני מודה לכם על האמון. </w:t>
      </w:r>
    </w:p>
    <w:p w14:paraId="0A278C43" w14:textId="77777777" w:rsidR="00A330A0" w:rsidRPr="00A330A0" w:rsidRDefault="00A330A0" w:rsidP="00A330A0">
      <w:pPr>
        <w:bidi/>
        <w:jc w:val="both"/>
        <w:rPr>
          <w:rFonts w:cs="David" w:hint="cs"/>
          <w:rtl/>
        </w:rPr>
      </w:pPr>
    </w:p>
    <w:p w14:paraId="2A3CA2F5"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34468D1" w14:textId="77777777" w:rsidR="00A330A0" w:rsidRPr="00A330A0" w:rsidRDefault="00A330A0" w:rsidP="00A330A0">
      <w:pPr>
        <w:bidi/>
        <w:jc w:val="both"/>
        <w:rPr>
          <w:rFonts w:cs="David" w:hint="cs"/>
          <w:rtl/>
        </w:rPr>
      </w:pPr>
    </w:p>
    <w:p w14:paraId="227615A2" w14:textId="77777777" w:rsidR="00A330A0" w:rsidRPr="00A330A0" w:rsidRDefault="00A330A0" w:rsidP="00A330A0">
      <w:pPr>
        <w:bidi/>
        <w:ind w:firstLine="567"/>
        <w:jc w:val="both"/>
        <w:rPr>
          <w:rFonts w:cs="David" w:hint="cs"/>
          <w:rtl/>
        </w:rPr>
      </w:pPr>
      <w:r w:rsidRPr="00A330A0">
        <w:rPr>
          <w:rFonts w:cs="David" w:hint="cs"/>
          <w:rtl/>
        </w:rPr>
        <w:t xml:space="preserve">למרות שהוא חבר סיעתי אני הצבעתי בעדו. </w:t>
      </w:r>
    </w:p>
    <w:p w14:paraId="2728BD7F" w14:textId="77777777" w:rsidR="00A330A0" w:rsidRPr="00A330A0" w:rsidRDefault="00A330A0" w:rsidP="00A330A0">
      <w:pPr>
        <w:bidi/>
        <w:jc w:val="both"/>
        <w:rPr>
          <w:rFonts w:cs="David" w:hint="cs"/>
          <w:rtl/>
        </w:rPr>
      </w:pPr>
    </w:p>
    <w:p w14:paraId="60FA7C37" w14:textId="77777777" w:rsidR="00A330A0" w:rsidRPr="00A330A0" w:rsidRDefault="00A330A0" w:rsidP="00A330A0">
      <w:pPr>
        <w:bidi/>
        <w:jc w:val="both"/>
        <w:rPr>
          <w:rFonts w:cs="David" w:hint="cs"/>
          <w:rtl/>
        </w:rPr>
      </w:pPr>
      <w:r w:rsidRPr="00A330A0">
        <w:rPr>
          <w:rFonts w:cs="David" w:hint="cs"/>
          <w:u w:val="single"/>
          <w:rtl/>
        </w:rPr>
        <w:t>היו"ר דוד טל:</w:t>
      </w:r>
    </w:p>
    <w:p w14:paraId="047C23F9" w14:textId="77777777" w:rsidR="00A330A0" w:rsidRPr="00A330A0" w:rsidRDefault="00A330A0" w:rsidP="00A330A0">
      <w:pPr>
        <w:bidi/>
        <w:jc w:val="both"/>
        <w:rPr>
          <w:rFonts w:cs="David" w:hint="cs"/>
          <w:rtl/>
        </w:rPr>
      </w:pPr>
    </w:p>
    <w:p w14:paraId="297CC0B4" w14:textId="77777777" w:rsidR="00A330A0" w:rsidRPr="00A330A0" w:rsidRDefault="00A330A0" w:rsidP="00A330A0">
      <w:pPr>
        <w:bidi/>
        <w:jc w:val="both"/>
        <w:rPr>
          <w:rFonts w:cs="David" w:hint="cs"/>
          <w:rtl/>
        </w:rPr>
      </w:pPr>
      <w:r w:rsidRPr="00A330A0">
        <w:rPr>
          <w:rFonts w:cs="David" w:hint="cs"/>
          <w:rtl/>
        </w:rPr>
        <w:tab/>
        <w:t xml:space="preserve">בסעיף (ה) אנחנו מוחקים רק את היועץ לאתיקה, נכון? </w:t>
      </w:r>
    </w:p>
    <w:p w14:paraId="31F98A8A" w14:textId="77777777" w:rsidR="00A330A0" w:rsidRPr="00A330A0" w:rsidRDefault="00A330A0" w:rsidP="00A330A0">
      <w:pPr>
        <w:bidi/>
        <w:jc w:val="both"/>
        <w:rPr>
          <w:rFonts w:cs="David" w:hint="cs"/>
          <w:rtl/>
        </w:rPr>
      </w:pPr>
    </w:p>
    <w:p w14:paraId="4D449F1B"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5C98B9E1" w14:textId="77777777" w:rsidR="00A330A0" w:rsidRPr="00A330A0" w:rsidRDefault="00A330A0" w:rsidP="00A330A0">
      <w:pPr>
        <w:bidi/>
        <w:jc w:val="both"/>
        <w:rPr>
          <w:rFonts w:cs="David" w:hint="cs"/>
          <w:rtl/>
        </w:rPr>
      </w:pPr>
    </w:p>
    <w:p w14:paraId="6A1FDC3B" w14:textId="77777777" w:rsidR="00A330A0" w:rsidRPr="00A330A0" w:rsidRDefault="00A330A0" w:rsidP="00A330A0">
      <w:pPr>
        <w:bidi/>
        <w:jc w:val="both"/>
        <w:rPr>
          <w:rFonts w:cs="David" w:hint="cs"/>
          <w:rtl/>
        </w:rPr>
      </w:pPr>
      <w:r w:rsidRPr="00A330A0">
        <w:rPr>
          <w:rFonts w:cs="David" w:hint="cs"/>
          <w:rtl/>
        </w:rPr>
        <w:tab/>
        <w:t>טרם הגענו לפרק הזה.  כרגע שמים בצד את כל ה - - -</w:t>
      </w:r>
    </w:p>
    <w:p w14:paraId="6350A80F" w14:textId="77777777" w:rsidR="00A330A0" w:rsidRPr="00A330A0" w:rsidRDefault="00A330A0" w:rsidP="00A330A0">
      <w:pPr>
        <w:bidi/>
        <w:jc w:val="both"/>
        <w:rPr>
          <w:rFonts w:cs="David" w:hint="cs"/>
          <w:rtl/>
        </w:rPr>
      </w:pPr>
    </w:p>
    <w:p w14:paraId="284C457B"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11124718" w14:textId="77777777" w:rsidR="00A330A0" w:rsidRPr="00A330A0" w:rsidRDefault="00A330A0" w:rsidP="00A330A0">
      <w:pPr>
        <w:pStyle w:val="Heading5"/>
        <w:rPr>
          <w:rFonts w:hint="cs"/>
          <w:sz w:val="24"/>
          <w:rtl/>
        </w:rPr>
      </w:pPr>
    </w:p>
    <w:p w14:paraId="053E1B2B" w14:textId="77777777" w:rsidR="00A330A0" w:rsidRPr="00A330A0" w:rsidRDefault="00A330A0" w:rsidP="00A330A0">
      <w:pPr>
        <w:bidi/>
        <w:jc w:val="both"/>
        <w:rPr>
          <w:rFonts w:cs="David" w:hint="cs"/>
          <w:rtl/>
        </w:rPr>
      </w:pPr>
      <w:r w:rsidRPr="00A330A0">
        <w:rPr>
          <w:rFonts w:cs="David" w:hint="cs"/>
          <w:rtl/>
        </w:rPr>
        <w:tab/>
        <w:t xml:space="preserve">לגבי כל המקומות שבהם מופיעה המילה "יועץ" כבר סיכמנו. זה גורף. </w:t>
      </w:r>
    </w:p>
    <w:p w14:paraId="3AA503FB" w14:textId="77777777" w:rsidR="00A330A0" w:rsidRPr="00A330A0" w:rsidRDefault="00A330A0" w:rsidP="00A330A0">
      <w:pPr>
        <w:bidi/>
        <w:jc w:val="both"/>
        <w:rPr>
          <w:rFonts w:cs="David" w:hint="cs"/>
          <w:rtl/>
        </w:rPr>
      </w:pPr>
    </w:p>
    <w:p w14:paraId="67969956"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17855A53" w14:textId="77777777" w:rsidR="00A330A0" w:rsidRPr="00A330A0" w:rsidRDefault="00A330A0" w:rsidP="00A330A0">
      <w:pPr>
        <w:bidi/>
        <w:jc w:val="both"/>
        <w:rPr>
          <w:rFonts w:cs="David" w:hint="cs"/>
          <w:rtl/>
        </w:rPr>
      </w:pPr>
    </w:p>
    <w:p w14:paraId="71E6F312" w14:textId="77777777" w:rsidR="00A330A0" w:rsidRPr="00A330A0" w:rsidRDefault="00A330A0" w:rsidP="00A330A0">
      <w:pPr>
        <w:bidi/>
        <w:jc w:val="both"/>
        <w:rPr>
          <w:rFonts w:cs="David" w:hint="cs"/>
          <w:rtl/>
        </w:rPr>
      </w:pPr>
      <w:r w:rsidRPr="00A330A0">
        <w:rPr>
          <w:rFonts w:cs="David" w:hint="cs"/>
          <w:rtl/>
        </w:rPr>
        <w:tab/>
        <w:t xml:space="preserve">עוד לא סוכם לאן יועברו הסמכויות. לכן, שמים אותם בינתיים בצד. צריך לעבור על כל הסמכויות שלו. האם סעיף (ה) מאושר? </w:t>
      </w:r>
    </w:p>
    <w:p w14:paraId="44080056" w14:textId="77777777" w:rsidR="00A330A0" w:rsidRPr="00A330A0" w:rsidRDefault="00A330A0" w:rsidP="00A330A0">
      <w:pPr>
        <w:bidi/>
        <w:jc w:val="both"/>
        <w:rPr>
          <w:rFonts w:cs="David" w:hint="cs"/>
          <w:rtl/>
        </w:rPr>
      </w:pPr>
    </w:p>
    <w:p w14:paraId="0201B465" w14:textId="77777777" w:rsidR="00A330A0" w:rsidRPr="00A330A0" w:rsidRDefault="00A330A0" w:rsidP="00A330A0">
      <w:pPr>
        <w:bidi/>
        <w:jc w:val="both"/>
        <w:rPr>
          <w:rFonts w:cs="David" w:hint="cs"/>
          <w:rtl/>
        </w:rPr>
      </w:pPr>
      <w:r w:rsidRPr="00A330A0">
        <w:rPr>
          <w:rFonts w:cs="David" w:hint="cs"/>
          <w:u w:val="single"/>
          <w:rtl/>
        </w:rPr>
        <w:t>היו"ר דוד טל:</w:t>
      </w:r>
    </w:p>
    <w:p w14:paraId="16722F4E" w14:textId="77777777" w:rsidR="00A330A0" w:rsidRPr="00A330A0" w:rsidRDefault="00A330A0" w:rsidP="00A330A0">
      <w:pPr>
        <w:bidi/>
        <w:jc w:val="both"/>
        <w:rPr>
          <w:rFonts w:cs="David" w:hint="cs"/>
          <w:rtl/>
        </w:rPr>
      </w:pPr>
    </w:p>
    <w:p w14:paraId="358D880C" w14:textId="77777777" w:rsidR="00A330A0" w:rsidRPr="00A330A0" w:rsidRDefault="00A330A0" w:rsidP="00A330A0">
      <w:pPr>
        <w:bidi/>
        <w:jc w:val="both"/>
        <w:rPr>
          <w:rFonts w:cs="David" w:hint="cs"/>
          <w:rtl/>
        </w:rPr>
      </w:pPr>
      <w:r w:rsidRPr="00A330A0">
        <w:rPr>
          <w:rFonts w:cs="David" w:hint="cs"/>
          <w:rtl/>
        </w:rPr>
        <w:tab/>
        <w:t>רבותי, האם  יש בעיה עם סעיף (ה)?</w:t>
      </w:r>
    </w:p>
    <w:p w14:paraId="11A9147F" w14:textId="77777777" w:rsidR="00A330A0" w:rsidRPr="00A330A0" w:rsidRDefault="00A330A0" w:rsidP="00A330A0">
      <w:pPr>
        <w:bidi/>
        <w:jc w:val="both"/>
        <w:rPr>
          <w:rFonts w:cs="David" w:hint="cs"/>
          <w:rtl/>
        </w:rPr>
      </w:pPr>
    </w:p>
    <w:p w14:paraId="1E840157"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493418BB" w14:textId="77777777" w:rsidR="00A330A0" w:rsidRPr="00A330A0" w:rsidRDefault="00A330A0" w:rsidP="00A330A0">
      <w:pPr>
        <w:pStyle w:val="Heading5"/>
        <w:rPr>
          <w:rFonts w:hint="cs"/>
          <w:sz w:val="24"/>
          <w:rtl/>
        </w:rPr>
      </w:pPr>
    </w:p>
    <w:p w14:paraId="6EA5ABA0" w14:textId="77777777" w:rsidR="00A330A0" w:rsidRPr="00A330A0" w:rsidRDefault="00A330A0" w:rsidP="00A330A0">
      <w:pPr>
        <w:bidi/>
        <w:jc w:val="both"/>
        <w:rPr>
          <w:rFonts w:cs="David" w:hint="cs"/>
          <w:rtl/>
        </w:rPr>
      </w:pPr>
      <w:r w:rsidRPr="00A330A0">
        <w:rPr>
          <w:rFonts w:cs="David" w:hint="cs"/>
          <w:rtl/>
        </w:rPr>
        <w:tab/>
        <w:t xml:space="preserve">זה כרגע מקבל תוקף של ועדת האתיקה? </w:t>
      </w:r>
    </w:p>
    <w:p w14:paraId="64B61654" w14:textId="77777777" w:rsidR="00A330A0" w:rsidRPr="00A330A0" w:rsidRDefault="00A330A0" w:rsidP="00A330A0">
      <w:pPr>
        <w:bidi/>
        <w:jc w:val="both"/>
        <w:rPr>
          <w:rFonts w:cs="David" w:hint="cs"/>
          <w:rtl/>
        </w:rPr>
      </w:pPr>
    </w:p>
    <w:p w14:paraId="38838270" w14:textId="77777777" w:rsidR="00A330A0" w:rsidRPr="00A330A0" w:rsidRDefault="00A330A0" w:rsidP="00A330A0">
      <w:pPr>
        <w:bidi/>
        <w:jc w:val="both"/>
        <w:rPr>
          <w:rFonts w:cs="David" w:hint="cs"/>
          <w:rtl/>
        </w:rPr>
      </w:pPr>
      <w:r w:rsidRPr="00A330A0">
        <w:rPr>
          <w:rFonts w:cs="David" w:hint="cs"/>
          <w:u w:val="single"/>
          <w:rtl/>
        </w:rPr>
        <w:t>היו"ר דוד טל:</w:t>
      </w:r>
    </w:p>
    <w:p w14:paraId="282FC813" w14:textId="77777777" w:rsidR="00A330A0" w:rsidRPr="00A330A0" w:rsidRDefault="00A330A0" w:rsidP="00A330A0">
      <w:pPr>
        <w:bidi/>
        <w:jc w:val="both"/>
        <w:rPr>
          <w:rFonts w:cs="David" w:hint="cs"/>
          <w:rtl/>
        </w:rPr>
      </w:pPr>
    </w:p>
    <w:p w14:paraId="4C1B3C05" w14:textId="77777777" w:rsidR="00A330A0" w:rsidRPr="00A330A0" w:rsidRDefault="00A330A0" w:rsidP="00A330A0">
      <w:pPr>
        <w:bidi/>
        <w:jc w:val="both"/>
        <w:rPr>
          <w:rFonts w:cs="David" w:hint="cs"/>
          <w:rtl/>
        </w:rPr>
      </w:pPr>
      <w:r w:rsidRPr="00A330A0">
        <w:rPr>
          <w:rFonts w:cs="David" w:hint="cs"/>
          <w:rtl/>
        </w:rPr>
        <w:tab/>
        <w:t xml:space="preserve">כן, כרגע זה ועדת האתיקה. לאחר מכן, אנחנו נשוב ונדון בזה. </w:t>
      </w:r>
    </w:p>
    <w:p w14:paraId="4BDA71B8" w14:textId="77777777" w:rsidR="00A330A0" w:rsidRPr="00A330A0" w:rsidRDefault="00A330A0" w:rsidP="00A330A0">
      <w:pPr>
        <w:bidi/>
        <w:jc w:val="both"/>
        <w:rPr>
          <w:rFonts w:cs="David" w:hint="cs"/>
          <w:rtl/>
        </w:rPr>
      </w:pPr>
    </w:p>
    <w:p w14:paraId="16497AE2"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1BFBFE2E" w14:textId="77777777" w:rsidR="00A330A0" w:rsidRPr="00A330A0" w:rsidRDefault="00A330A0" w:rsidP="00A330A0">
      <w:pPr>
        <w:bidi/>
        <w:jc w:val="both"/>
        <w:rPr>
          <w:rFonts w:cs="David" w:hint="cs"/>
          <w:rtl/>
        </w:rPr>
      </w:pPr>
    </w:p>
    <w:p w14:paraId="2D52E887" w14:textId="77777777" w:rsidR="00A330A0" w:rsidRPr="00A330A0" w:rsidRDefault="00A330A0" w:rsidP="00A330A0">
      <w:pPr>
        <w:bidi/>
        <w:jc w:val="both"/>
        <w:rPr>
          <w:rFonts w:cs="David" w:hint="cs"/>
          <w:rtl/>
        </w:rPr>
      </w:pPr>
      <w:r w:rsidRPr="00A330A0">
        <w:rPr>
          <w:rFonts w:cs="David" w:hint="cs"/>
          <w:rtl/>
        </w:rPr>
        <w:tab/>
        <w:t xml:space="preserve">סליחה, אם אנחנו סייגנו את סעיף (ד) לעניין הסכום הבלתי סביר, אז לא רלוונטי בסעיף (ה) לדבר על סכום בלתי סביר.  צריך לעשות התאמה. </w:t>
      </w:r>
    </w:p>
    <w:p w14:paraId="60AF5743" w14:textId="77777777" w:rsidR="00A330A0" w:rsidRPr="00A330A0" w:rsidRDefault="00A330A0" w:rsidP="00A330A0">
      <w:pPr>
        <w:bidi/>
        <w:jc w:val="both"/>
        <w:rPr>
          <w:rFonts w:cs="David" w:hint="cs"/>
          <w:rtl/>
        </w:rPr>
      </w:pPr>
    </w:p>
    <w:p w14:paraId="41B38579" w14:textId="77777777" w:rsidR="00A330A0" w:rsidRPr="00A330A0" w:rsidRDefault="00A330A0" w:rsidP="00A330A0">
      <w:pPr>
        <w:bidi/>
        <w:jc w:val="both"/>
        <w:rPr>
          <w:rFonts w:cs="David" w:hint="cs"/>
          <w:rtl/>
        </w:rPr>
      </w:pPr>
      <w:r w:rsidRPr="00A330A0">
        <w:rPr>
          <w:rFonts w:cs="David" w:hint="cs"/>
          <w:u w:val="single"/>
          <w:rtl/>
        </w:rPr>
        <w:t>היו"ר דוד טל:</w:t>
      </w:r>
    </w:p>
    <w:p w14:paraId="1F144E86" w14:textId="77777777" w:rsidR="00A330A0" w:rsidRPr="00A330A0" w:rsidRDefault="00A330A0" w:rsidP="00A330A0">
      <w:pPr>
        <w:bidi/>
        <w:jc w:val="both"/>
        <w:rPr>
          <w:rFonts w:cs="David" w:hint="cs"/>
          <w:rtl/>
        </w:rPr>
      </w:pPr>
    </w:p>
    <w:p w14:paraId="69151CCE" w14:textId="77777777" w:rsidR="00A330A0" w:rsidRPr="00A330A0" w:rsidRDefault="00A330A0" w:rsidP="00A330A0">
      <w:pPr>
        <w:bidi/>
        <w:jc w:val="both"/>
        <w:rPr>
          <w:rFonts w:cs="David" w:hint="cs"/>
          <w:rtl/>
        </w:rPr>
      </w:pPr>
      <w:r w:rsidRPr="00A330A0">
        <w:rPr>
          <w:rFonts w:cs="David" w:hint="cs"/>
          <w:rtl/>
        </w:rPr>
        <w:tab/>
        <w:t xml:space="preserve">יעשו התאמה. </w:t>
      </w:r>
    </w:p>
    <w:p w14:paraId="69FEF887" w14:textId="77777777" w:rsidR="00A330A0" w:rsidRPr="00A330A0" w:rsidRDefault="00A330A0" w:rsidP="00A330A0">
      <w:pPr>
        <w:bidi/>
        <w:jc w:val="both"/>
        <w:rPr>
          <w:rFonts w:cs="David" w:hint="cs"/>
          <w:rtl/>
        </w:rPr>
      </w:pPr>
    </w:p>
    <w:p w14:paraId="7591503F"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62C06EBB" w14:textId="77777777" w:rsidR="00A330A0" w:rsidRPr="00A330A0" w:rsidRDefault="00A330A0" w:rsidP="00A330A0">
      <w:pPr>
        <w:bidi/>
        <w:jc w:val="both"/>
        <w:rPr>
          <w:rFonts w:cs="David" w:hint="cs"/>
          <w:rtl/>
        </w:rPr>
      </w:pPr>
    </w:p>
    <w:p w14:paraId="0B64E0DE" w14:textId="77777777" w:rsidR="00A330A0" w:rsidRPr="00A330A0" w:rsidRDefault="00A330A0" w:rsidP="00A330A0">
      <w:pPr>
        <w:bidi/>
        <w:jc w:val="both"/>
        <w:rPr>
          <w:rFonts w:cs="David" w:hint="cs"/>
          <w:rtl/>
        </w:rPr>
      </w:pPr>
      <w:r w:rsidRPr="00A330A0">
        <w:rPr>
          <w:rFonts w:cs="David" w:hint="cs"/>
          <w:rtl/>
        </w:rPr>
        <w:tab/>
        <w:t xml:space="preserve">זה לא בדיוק אותו הדבר. </w:t>
      </w:r>
    </w:p>
    <w:p w14:paraId="38134B76" w14:textId="77777777" w:rsidR="00A330A0" w:rsidRPr="00A330A0" w:rsidRDefault="00A330A0" w:rsidP="00A330A0">
      <w:pPr>
        <w:bidi/>
        <w:jc w:val="both"/>
        <w:rPr>
          <w:rFonts w:cs="David" w:hint="cs"/>
          <w:rtl/>
        </w:rPr>
      </w:pPr>
    </w:p>
    <w:p w14:paraId="5742CB27"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3878767A" w14:textId="77777777" w:rsidR="00A330A0" w:rsidRPr="00A330A0" w:rsidRDefault="00A330A0" w:rsidP="00A330A0">
      <w:pPr>
        <w:bidi/>
        <w:jc w:val="both"/>
        <w:rPr>
          <w:rFonts w:cs="David" w:hint="cs"/>
          <w:rtl/>
        </w:rPr>
      </w:pPr>
    </w:p>
    <w:p w14:paraId="006601F6" w14:textId="77777777" w:rsidR="00A330A0" w:rsidRPr="00A330A0" w:rsidRDefault="00A330A0" w:rsidP="00A330A0">
      <w:pPr>
        <w:bidi/>
        <w:jc w:val="both"/>
        <w:rPr>
          <w:rFonts w:cs="David" w:hint="cs"/>
          <w:rtl/>
        </w:rPr>
      </w:pPr>
      <w:r w:rsidRPr="00A330A0">
        <w:rPr>
          <w:rFonts w:cs="David" w:hint="cs"/>
          <w:rtl/>
        </w:rPr>
        <w:tab/>
        <w:t xml:space="preserve">נכון. </w:t>
      </w:r>
    </w:p>
    <w:p w14:paraId="6465F376" w14:textId="77777777" w:rsidR="00A330A0" w:rsidRPr="00A330A0" w:rsidRDefault="00A330A0" w:rsidP="00A330A0">
      <w:pPr>
        <w:bidi/>
        <w:jc w:val="both"/>
        <w:rPr>
          <w:rFonts w:cs="David" w:hint="cs"/>
          <w:rtl/>
        </w:rPr>
      </w:pPr>
    </w:p>
    <w:p w14:paraId="3639DF72" w14:textId="77777777" w:rsidR="00A330A0" w:rsidRPr="00A330A0" w:rsidRDefault="00A330A0" w:rsidP="00A330A0">
      <w:pPr>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653DD7A7" w14:textId="77777777" w:rsidR="00A330A0" w:rsidRPr="00A330A0" w:rsidRDefault="00A330A0" w:rsidP="00A330A0">
      <w:pPr>
        <w:bidi/>
        <w:jc w:val="both"/>
        <w:rPr>
          <w:rFonts w:cs="David" w:hint="cs"/>
          <w:rtl/>
        </w:rPr>
      </w:pPr>
    </w:p>
    <w:p w14:paraId="10870733" w14:textId="77777777" w:rsidR="00A330A0" w:rsidRPr="00A330A0" w:rsidRDefault="00A330A0" w:rsidP="00A330A0">
      <w:pPr>
        <w:bidi/>
        <w:jc w:val="both"/>
        <w:rPr>
          <w:rFonts w:cs="David" w:hint="cs"/>
          <w:rtl/>
        </w:rPr>
      </w:pPr>
      <w:r w:rsidRPr="00A330A0">
        <w:rPr>
          <w:rFonts w:cs="David" w:hint="cs"/>
          <w:rtl/>
        </w:rPr>
        <w:tab/>
        <w:t xml:space="preserve">כי כאן יש גם אישור ועדת אתיקה, וגם יועץ. </w:t>
      </w:r>
    </w:p>
    <w:p w14:paraId="272BE7BA" w14:textId="77777777" w:rsidR="00A330A0" w:rsidRPr="00A330A0" w:rsidRDefault="00A330A0" w:rsidP="00A330A0">
      <w:pPr>
        <w:bidi/>
        <w:jc w:val="both"/>
        <w:rPr>
          <w:rFonts w:cs="David" w:hint="cs"/>
          <w:u w:val="single"/>
          <w:rtl/>
        </w:rPr>
      </w:pPr>
    </w:p>
    <w:p w14:paraId="5A6586E3" w14:textId="77777777" w:rsidR="00A330A0" w:rsidRPr="00A330A0" w:rsidRDefault="00A330A0" w:rsidP="00A330A0">
      <w:pPr>
        <w:bidi/>
        <w:jc w:val="both"/>
        <w:rPr>
          <w:rFonts w:cs="David" w:hint="cs"/>
          <w:rtl/>
        </w:rPr>
      </w:pPr>
      <w:r w:rsidRPr="00A330A0">
        <w:rPr>
          <w:rFonts w:cs="David" w:hint="cs"/>
          <w:u w:val="single"/>
          <w:rtl/>
        </w:rPr>
        <w:t>היו"ר דוד טל:</w:t>
      </w:r>
    </w:p>
    <w:p w14:paraId="03F494C6" w14:textId="77777777" w:rsidR="00A330A0" w:rsidRPr="00A330A0" w:rsidRDefault="00A330A0" w:rsidP="00A330A0">
      <w:pPr>
        <w:bidi/>
        <w:jc w:val="both"/>
        <w:rPr>
          <w:rFonts w:cs="David" w:hint="cs"/>
          <w:rtl/>
        </w:rPr>
      </w:pPr>
    </w:p>
    <w:p w14:paraId="58FC2F65" w14:textId="77777777" w:rsidR="00A330A0" w:rsidRPr="00A330A0" w:rsidRDefault="00A330A0" w:rsidP="00A330A0">
      <w:pPr>
        <w:bidi/>
        <w:jc w:val="both"/>
        <w:rPr>
          <w:rFonts w:cs="David" w:hint="cs"/>
          <w:rtl/>
        </w:rPr>
      </w:pPr>
      <w:r w:rsidRPr="00A330A0">
        <w:rPr>
          <w:rFonts w:cs="David" w:hint="cs"/>
          <w:rtl/>
        </w:rPr>
        <w:tab/>
        <w:t xml:space="preserve">האם אפשר להשאיר את זה כסעיף נפרד? </w:t>
      </w:r>
    </w:p>
    <w:p w14:paraId="5DB309C2" w14:textId="77777777" w:rsidR="00A330A0" w:rsidRPr="00A330A0" w:rsidRDefault="00A330A0" w:rsidP="00A330A0">
      <w:pPr>
        <w:bidi/>
        <w:jc w:val="both"/>
        <w:rPr>
          <w:rFonts w:cs="David" w:hint="cs"/>
          <w:rtl/>
        </w:rPr>
      </w:pPr>
    </w:p>
    <w:p w14:paraId="388A5009"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2D2D4D13" w14:textId="77777777" w:rsidR="00A330A0" w:rsidRPr="00A330A0" w:rsidRDefault="00A330A0" w:rsidP="00A330A0">
      <w:pPr>
        <w:bidi/>
        <w:jc w:val="both"/>
        <w:rPr>
          <w:rFonts w:cs="David" w:hint="cs"/>
          <w:rtl/>
        </w:rPr>
      </w:pPr>
    </w:p>
    <w:p w14:paraId="3DF2A9A5" w14:textId="77777777" w:rsidR="00A330A0" w:rsidRPr="00A330A0" w:rsidRDefault="00A330A0" w:rsidP="00A330A0">
      <w:pPr>
        <w:bidi/>
        <w:jc w:val="both"/>
        <w:rPr>
          <w:rFonts w:cs="David" w:hint="cs"/>
          <w:rtl/>
        </w:rPr>
      </w:pPr>
      <w:r w:rsidRPr="00A330A0">
        <w:rPr>
          <w:rFonts w:cs="David" w:hint="cs"/>
          <w:rtl/>
        </w:rPr>
        <w:tab/>
        <w:t xml:space="preserve">כן, אפשר להשאיר את (ה) בנוסח כפי שהוא. </w:t>
      </w:r>
    </w:p>
    <w:p w14:paraId="2162ED52" w14:textId="77777777" w:rsidR="00A330A0" w:rsidRPr="00A330A0" w:rsidRDefault="00A330A0" w:rsidP="00A330A0">
      <w:pPr>
        <w:bidi/>
        <w:jc w:val="both"/>
        <w:rPr>
          <w:rFonts w:cs="David" w:hint="cs"/>
          <w:rtl/>
        </w:rPr>
      </w:pPr>
    </w:p>
    <w:p w14:paraId="6B37161D" w14:textId="77777777" w:rsidR="00A330A0" w:rsidRPr="00A330A0" w:rsidRDefault="00A330A0" w:rsidP="00A330A0">
      <w:pPr>
        <w:bidi/>
        <w:jc w:val="both"/>
        <w:rPr>
          <w:rFonts w:cs="David" w:hint="cs"/>
          <w:rtl/>
        </w:rPr>
      </w:pPr>
      <w:r w:rsidRPr="00A330A0">
        <w:rPr>
          <w:rFonts w:cs="David" w:hint="cs"/>
          <w:u w:val="single"/>
          <w:rtl/>
        </w:rPr>
        <w:t>היו"ר דוד טל:</w:t>
      </w:r>
    </w:p>
    <w:p w14:paraId="3B5840A2" w14:textId="77777777" w:rsidR="00A330A0" w:rsidRPr="00A330A0" w:rsidRDefault="00A330A0" w:rsidP="00A330A0">
      <w:pPr>
        <w:bidi/>
        <w:jc w:val="both"/>
        <w:rPr>
          <w:rFonts w:cs="David" w:hint="cs"/>
          <w:rtl/>
        </w:rPr>
      </w:pPr>
    </w:p>
    <w:p w14:paraId="43B4687C" w14:textId="77777777" w:rsidR="00A330A0" w:rsidRPr="00A330A0" w:rsidRDefault="00A330A0" w:rsidP="00A330A0">
      <w:pPr>
        <w:bidi/>
        <w:jc w:val="both"/>
        <w:rPr>
          <w:rFonts w:cs="David" w:hint="cs"/>
          <w:rtl/>
        </w:rPr>
      </w:pPr>
      <w:r w:rsidRPr="00A330A0">
        <w:rPr>
          <w:rFonts w:cs="David" w:hint="cs"/>
          <w:rtl/>
        </w:rPr>
        <w:tab/>
        <w:t xml:space="preserve">ואנחנו מורידים כאמור את המילה יועץ, כן? </w:t>
      </w:r>
    </w:p>
    <w:p w14:paraId="7B192A85" w14:textId="77777777" w:rsidR="00A330A0" w:rsidRPr="00A330A0" w:rsidRDefault="00A330A0" w:rsidP="00A330A0">
      <w:pPr>
        <w:bidi/>
        <w:jc w:val="both"/>
        <w:rPr>
          <w:rFonts w:cs="David" w:hint="cs"/>
          <w:rtl/>
        </w:rPr>
      </w:pPr>
    </w:p>
    <w:p w14:paraId="0F81297B"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6920FC38" w14:textId="77777777" w:rsidR="00A330A0" w:rsidRPr="00A330A0" w:rsidRDefault="00A330A0" w:rsidP="00A330A0">
      <w:pPr>
        <w:bidi/>
        <w:jc w:val="both"/>
        <w:rPr>
          <w:rFonts w:cs="David" w:hint="cs"/>
          <w:rtl/>
        </w:rPr>
      </w:pPr>
    </w:p>
    <w:p w14:paraId="3178D473" w14:textId="77777777" w:rsidR="00A330A0" w:rsidRPr="00A330A0" w:rsidRDefault="00A330A0" w:rsidP="00A330A0">
      <w:pPr>
        <w:bidi/>
        <w:jc w:val="both"/>
        <w:rPr>
          <w:rFonts w:cs="David" w:hint="cs"/>
          <w:rtl/>
        </w:rPr>
      </w:pPr>
      <w:r w:rsidRPr="00A330A0">
        <w:rPr>
          <w:rFonts w:cs="David" w:hint="cs"/>
          <w:rtl/>
        </w:rPr>
        <w:tab/>
        <w:t xml:space="preserve">נכון. </w:t>
      </w:r>
    </w:p>
    <w:p w14:paraId="037B0D08" w14:textId="77777777" w:rsidR="00A330A0" w:rsidRPr="00A330A0" w:rsidRDefault="00A330A0" w:rsidP="00A330A0">
      <w:pPr>
        <w:bidi/>
        <w:jc w:val="both"/>
        <w:rPr>
          <w:rFonts w:cs="David" w:hint="cs"/>
          <w:rtl/>
        </w:rPr>
      </w:pPr>
    </w:p>
    <w:p w14:paraId="22AFA9CD" w14:textId="77777777" w:rsidR="00A330A0" w:rsidRPr="00A330A0" w:rsidRDefault="00A330A0" w:rsidP="00A330A0">
      <w:pPr>
        <w:bidi/>
        <w:jc w:val="both"/>
        <w:rPr>
          <w:rFonts w:cs="David" w:hint="cs"/>
          <w:rtl/>
        </w:rPr>
      </w:pPr>
      <w:r w:rsidRPr="00A330A0">
        <w:rPr>
          <w:rFonts w:cs="David" w:hint="cs"/>
          <w:u w:val="single"/>
          <w:rtl/>
        </w:rPr>
        <w:t>היו"ר דוד טל:</w:t>
      </w:r>
    </w:p>
    <w:p w14:paraId="4811D24C" w14:textId="77777777" w:rsidR="00A330A0" w:rsidRPr="00A330A0" w:rsidRDefault="00A330A0" w:rsidP="00A330A0">
      <w:pPr>
        <w:bidi/>
        <w:jc w:val="both"/>
        <w:rPr>
          <w:rFonts w:cs="David" w:hint="cs"/>
          <w:rtl/>
        </w:rPr>
      </w:pPr>
    </w:p>
    <w:p w14:paraId="6EBD899E" w14:textId="77777777" w:rsidR="00A330A0" w:rsidRPr="00A330A0" w:rsidRDefault="00A330A0" w:rsidP="00A330A0">
      <w:pPr>
        <w:bidi/>
        <w:jc w:val="both"/>
        <w:rPr>
          <w:rFonts w:cs="David" w:hint="cs"/>
          <w:rtl/>
        </w:rPr>
      </w:pPr>
      <w:r w:rsidRPr="00A330A0">
        <w:rPr>
          <w:rFonts w:cs="David" w:hint="cs"/>
          <w:rtl/>
        </w:rPr>
        <w:tab/>
        <w:t xml:space="preserve">אנחנו הורדנו את המילה "יועץ". </w:t>
      </w:r>
    </w:p>
    <w:p w14:paraId="785574B2" w14:textId="77777777" w:rsidR="00A330A0" w:rsidRPr="00A330A0" w:rsidRDefault="00A330A0" w:rsidP="00A330A0">
      <w:pPr>
        <w:bidi/>
        <w:jc w:val="both"/>
        <w:rPr>
          <w:rFonts w:cs="David" w:hint="cs"/>
          <w:rtl/>
        </w:rPr>
      </w:pPr>
    </w:p>
    <w:p w14:paraId="016ACC13"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923AEAB" w14:textId="77777777" w:rsidR="00A330A0" w:rsidRPr="00A330A0" w:rsidRDefault="00A330A0" w:rsidP="00A330A0">
      <w:pPr>
        <w:bidi/>
        <w:jc w:val="both"/>
        <w:rPr>
          <w:rFonts w:cs="David" w:hint="cs"/>
          <w:rtl/>
        </w:rPr>
      </w:pPr>
    </w:p>
    <w:p w14:paraId="68F0D80C" w14:textId="77777777" w:rsidR="00A330A0" w:rsidRPr="00A330A0" w:rsidRDefault="00A330A0" w:rsidP="00A330A0">
      <w:pPr>
        <w:bidi/>
        <w:ind w:firstLine="567"/>
        <w:jc w:val="both"/>
        <w:rPr>
          <w:rFonts w:cs="David" w:hint="cs"/>
          <w:rtl/>
        </w:rPr>
      </w:pPr>
      <w:r w:rsidRPr="00A330A0">
        <w:rPr>
          <w:rFonts w:cs="David" w:hint="cs"/>
          <w:rtl/>
        </w:rPr>
        <w:t>התפקיד הזה עוד לא הוגדר.</w:t>
      </w:r>
    </w:p>
    <w:p w14:paraId="7A9D2863" w14:textId="77777777" w:rsidR="00A330A0" w:rsidRPr="00A330A0" w:rsidRDefault="00A330A0" w:rsidP="00A330A0">
      <w:pPr>
        <w:bidi/>
        <w:jc w:val="both"/>
        <w:rPr>
          <w:rFonts w:cs="David" w:hint="cs"/>
          <w:rtl/>
        </w:rPr>
      </w:pPr>
    </w:p>
    <w:p w14:paraId="7A234A9C" w14:textId="77777777" w:rsidR="00A330A0" w:rsidRPr="00A330A0" w:rsidRDefault="00A330A0" w:rsidP="00A330A0">
      <w:pPr>
        <w:bidi/>
        <w:jc w:val="both"/>
        <w:rPr>
          <w:rFonts w:cs="David" w:hint="cs"/>
          <w:rtl/>
        </w:rPr>
      </w:pPr>
      <w:r w:rsidRPr="00A330A0">
        <w:rPr>
          <w:rFonts w:cs="David" w:hint="cs"/>
          <w:u w:val="single"/>
          <w:rtl/>
        </w:rPr>
        <w:t>היו"ר דוד טל:</w:t>
      </w:r>
    </w:p>
    <w:p w14:paraId="36F22B33" w14:textId="77777777" w:rsidR="00A330A0" w:rsidRPr="00A330A0" w:rsidRDefault="00A330A0" w:rsidP="00A330A0">
      <w:pPr>
        <w:bidi/>
        <w:jc w:val="both"/>
        <w:rPr>
          <w:rFonts w:cs="David" w:hint="cs"/>
          <w:rtl/>
        </w:rPr>
      </w:pPr>
    </w:p>
    <w:p w14:paraId="037005FE" w14:textId="77777777" w:rsidR="00A330A0" w:rsidRPr="00A330A0" w:rsidRDefault="00A330A0" w:rsidP="00A330A0">
      <w:pPr>
        <w:bidi/>
        <w:ind w:firstLine="567"/>
        <w:jc w:val="both"/>
        <w:rPr>
          <w:rFonts w:cs="David" w:hint="cs"/>
          <w:rtl/>
        </w:rPr>
      </w:pPr>
      <w:r w:rsidRPr="00A330A0">
        <w:rPr>
          <w:rFonts w:cs="David" w:hint="cs"/>
          <w:rtl/>
        </w:rPr>
        <w:t xml:space="preserve"> לא הגדרנו עדיין, וכנראה לא יוגדר. </w:t>
      </w:r>
    </w:p>
    <w:p w14:paraId="7BA2992B" w14:textId="77777777" w:rsidR="00A330A0" w:rsidRDefault="00A330A0" w:rsidP="00A330A0">
      <w:pPr>
        <w:pStyle w:val="Heading5"/>
        <w:rPr>
          <w:rFonts w:hint="cs"/>
          <w:sz w:val="24"/>
          <w:u w:val="single"/>
          <w:rtl/>
        </w:rPr>
      </w:pPr>
    </w:p>
    <w:p w14:paraId="27DAF3CB" w14:textId="77777777" w:rsidR="00A330A0" w:rsidRDefault="00A330A0" w:rsidP="00A330A0">
      <w:pPr>
        <w:rPr>
          <w:rFonts w:hint="cs"/>
          <w:rtl/>
          <w:lang w:eastAsia="he-IL"/>
        </w:rPr>
      </w:pPr>
    </w:p>
    <w:p w14:paraId="15C77F40" w14:textId="77777777" w:rsidR="00A330A0" w:rsidRDefault="00A330A0" w:rsidP="00A330A0">
      <w:pPr>
        <w:rPr>
          <w:rFonts w:hint="cs"/>
          <w:rtl/>
          <w:lang w:eastAsia="he-IL"/>
        </w:rPr>
      </w:pPr>
    </w:p>
    <w:p w14:paraId="21697F30" w14:textId="77777777" w:rsidR="00A330A0" w:rsidRDefault="00A330A0" w:rsidP="00A330A0">
      <w:pPr>
        <w:rPr>
          <w:rFonts w:hint="cs"/>
          <w:rtl/>
          <w:lang w:eastAsia="he-IL"/>
        </w:rPr>
      </w:pPr>
    </w:p>
    <w:p w14:paraId="67410C1B" w14:textId="77777777" w:rsidR="00A330A0" w:rsidRPr="00A330A0" w:rsidRDefault="00A330A0" w:rsidP="00A330A0">
      <w:pPr>
        <w:rPr>
          <w:rFonts w:hint="cs"/>
          <w:rtl/>
          <w:lang w:eastAsia="he-IL"/>
        </w:rPr>
      </w:pPr>
    </w:p>
    <w:p w14:paraId="457A6670"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03B8AF7B" w14:textId="77777777" w:rsidR="00A330A0" w:rsidRPr="00A330A0" w:rsidRDefault="00A330A0" w:rsidP="00A330A0">
      <w:pPr>
        <w:bidi/>
        <w:jc w:val="both"/>
        <w:rPr>
          <w:rFonts w:cs="David" w:hint="cs"/>
          <w:u w:val="single"/>
          <w:rtl/>
        </w:rPr>
      </w:pPr>
    </w:p>
    <w:p w14:paraId="5F30BE86" w14:textId="77777777" w:rsidR="00A330A0" w:rsidRPr="00A330A0" w:rsidRDefault="00A330A0" w:rsidP="00A330A0">
      <w:pPr>
        <w:bidi/>
        <w:ind w:firstLine="567"/>
        <w:jc w:val="both"/>
        <w:rPr>
          <w:rFonts w:cs="David" w:hint="cs"/>
          <w:rtl/>
        </w:rPr>
      </w:pPr>
      <w:r w:rsidRPr="00A330A0">
        <w:rPr>
          <w:rFonts w:cs="David" w:hint="cs"/>
          <w:rtl/>
        </w:rPr>
        <w:t>סעיף (ה) הופך ל-(ד).</w:t>
      </w:r>
    </w:p>
    <w:p w14:paraId="6C0A0766" w14:textId="77777777" w:rsidR="00A330A0" w:rsidRPr="00A330A0" w:rsidRDefault="00A330A0" w:rsidP="00A330A0">
      <w:pPr>
        <w:bidi/>
        <w:ind w:firstLine="567"/>
        <w:jc w:val="both"/>
        <w:rPr>
          <w:rFonts w:cs="David" w:hint="cs"/>
          <w:rtl/>
        </w:rPr>
      </w:pPr>
    </w:p>
    <w:p w14:paraId="57CAC366" w14:textId="77777777" w:rsidR="00A330A0" w:rsidRPr="00A330A0" w:rsidRDefault="00A330A0" w:rsidP="00A330A0">
      <w:pPr>
        <w:bidi/>
        <w:jc w:val="both"/>
        <w:rPr>
          <w:rFonts w:cs="David" w:hint="cs"/>
          <w:rtl/>
        </w:rPr>
      </w:pPr>
      <w:r w:rsidRPr="00A330A0">
        <w:rPr>
          <w:rFonts w:cs="David" w:hint="cs"/>
          <w:u w:val="single"/>
          <w:rtl/>
        </w:rPr>
        <w:t>היו"ר דוד טל:</w:t>
      </w:r>
    </w:p>
    <w:p w14:paraId="18B6F6E6" w14:textId="77777777" w:rsidR="00A330A0" w:rsidRPr="00A330A0" w:rsidRDefault="00A330A0" w:rsidP="00A330A0">
      <w:pPr>
        <w:bidi/>
        <w:ind w:firstLine="567"/>
        <w:jc w:val="both"/>
        <w:rPr>
          <w:rFonts w:cs="David" w:hint="cs"/>
          <w:rtl/>
        </w:rPr>
      </w:pPr>
    </w:p>
    <w:p w14:paraId="3E2A9D09" w14:textId="77777777" w:rsidR="00A330A0" w:rsidRPr="00A330A0" w:rsidRDefault="00A330A0" w:rsidP="00A330A0">
      <w:pPr>
        <w:bidi/>
        <w:ind w:firstLine="567"/>
        <w:jc w:val="both"/>
        <w:rPr>
          <w:rFonts w:cs="David" w:hint="cs"/>
          <w:rtl/>
        </w:rPr>
      </w:pPr>
      <w:r w:rsidRPr="00A330A0">
        <w:rPr>
          <w:rFonts w:cs="David" w:hint="cs"/>
          <w:rtl/>
        </w:rPr>
        <w:t xml:space="preserve">האם אנחנו משאירים פה את "הבלתי סביר"? </w:t>
      </w:r>
    </w:p>
    <w:p w14:paraId="03D7470D" w14:textId="77777777" w:rsidR="00A330A0" w:rsidRPr="00A330A0" w:rsidRDefault="00A330A0" w:rsidP="00A330A0">
      <w:pPr>
        <w:bidi/>
        <w:ind w:firstLine="567"/>
        <w:jc w:val="both"/>
        <w:rPr>
          <w:rFonts w:cs="David" w:hint="cs"/>
          <w:rtl/>
        </w:rPr>
      </w:pPr>
    </w:p>
    <w:p w14:paraId="74CD7CF6"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0A3FCEE6" w14:textId="77777777" w:rsidR="00A330A0" w:rsidRPr="00A330A0" w:rsidRDefault="00A330A0" w:rsidP="00A330A0">
      <w:pPr>
        <w:pStyle w:val="Heading5"/>
        <w:rPr>
          <w:rFonts w:hint="cs"/>
          <w:sz w:val="24"/>
          <w:rtl/>
        </w:rPr>
      </w:pPr>
    </w:p>
    <w:p w14:paraId="4CF105D3" w14:textId="77777777" w:rsidR="00A330A0" w:rsidRPr="00A330A0" w:rsidRDefault="00A330A0" w:rsidP="00A330A0">
      <w:pPr>
        <w:bidi/>
        <w:ind w:firstLine="567"/>
        <w:jc w:val="both"/>
        <w:rPr>
          <w:rFonts w:cs="David" w:hint="cs"/>
          <w:rtl/>
        </w:rPr>
      </w:pPr>
      <w:r w:rsidRPr="00A330A0">
        <w:rPr>
          <w:rFonts w:cs="David" w:hint="cs"/>
          <w:rtl/>
        </w:rPr>
        <w:t xml:space="preserve">ההתייחסות הזאת מנטרלת את מה שהצבענו עליו קודם כשחבר הכנסת גדעון סער הציג את זה כהבעת אמון.  אם אנחנו בסעיף (ד) הורדנו את הנושא של סכום בלתי סביר, זה בעצם כדי לנטרל את הסוגיה הזאת. כאן, אנחנו באים ומעלים את זה שוב. </w:t>
      </w:r>
    </w:p>
    <w:p w14:paraId="5579594D" w14:textId="77777777" w:rsidR="00A330A0" w:rsidRPr="00A330A0" w:rsidRDefault="00A330A0" w:rsidP="00A330A0">
      <w:pPr>
        <w:bidi/>
        <w:ind w:firstLine="567"/>
        <w:jc w:val="both"/>
        <w:rPr>
          <w:rFonts w:cs="David" w:hint="cs"/>
          <w:rtl/>
        </w:rPr>
      </w:pPr>
    </w:p>
    <w:p w14:paraId="2B63BD29"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2C5C8DBC" w14:textId="77777777" w:rsidR="00A330A0" w:rsidRPr="00A330A0" w:rsidRDefault="00A330A0" w:rsidP="00A330A0">
      <w:pPr>
        <w:bidi/>
        <w:ind w:firstLine="567"/>
        <w:jc w:val="both"/>
        <w:rPr>
          <w:rFonts w:cs="David" w:hint="cs"/>
          <w:rtl/>
        </w:rPr>
      </w:pPr>
    </w:p>
    <w:p w14:paraId="75B635D8" w14:textId="77777777" w:rsidR="00A330A0" w:rsidRPr="00A330A0" w:rsidRDefault="00A330A0" w:rsidP="00A330A0">
      <w:pPr>
        <w:bidi/>
        <w:ind w:firstLine="567"/>
        <w:jc w:val="both"/>
        <w:rPr>
          <w:rFonts w:cs="David" w:hint="cs"/>
          <w:rtl/>
        </w:rPr>
      </w:pPr>
      <w:r w:rsidRPr="00A330A0">
        <w:rPr>
          <w:rFonts w:cs="David" w:hint="cs"/>
          <w:rtl/>
        </w:rPr>
        <w:t xml:space="preserve">לא, זה לא בדיוק אותו הדבר. כי בסעיף קטן (ד) אם זה סביר או לא סביר - זה היה בידי חבר הכנסת. בסעיף (ה) זה בידי ועדת האתיקה. כלומר, זה מאפשר לחבר הכנסת שיקול דעת לאסוף את ה-990 אלף שקל. אבל, אם בנסיבות העניין ועדת האתיקה תסבור שהסכום הזה היה בלתי סביר, יש לה סמכות להורות לחבר הכנסת להחזיר חלק מהסכום, או את כל הסכום, לפי הנסיבות שמתרחשות באותו מקרה. לכן, פה זה ועדת האתיקה, ושם זה חבר הכנסת. זה נותן לחבר הכנסת מרחב פעולה גדול יותר. מצד שני, נותן לוועדת האתיקה אפשרות לבקר את הפעולה שחבר הכנסת עשה. לכן, זה דווקא איזון טוב. </w:t>
      </w:r>
    </w:p>
    <w:p w14:paraId="6A3C836C" w14:textId="77777777" w:rsidR="00A330A0" w:rsidRPr="00A330A0" w:rsidRDefault="00A330A0" w:rsidP="00A330A0">
      <w:pPr>
        <w:bidi/>
        <w:jc w:val="both"/>
        <w:rPr>
          <w:rFonts w:cs="David" w:hint="cs"/>
          <w:rtl/>
        </w:rPr>
      </w:pPr>
    </w:p>
    <w:p w14:paraId="2E8AAC10" w14:textId="77777777" w:rsidR="00A330A0" w:rsidRPr="00A330A0" w:rsidRDefault="00A330A0" w:rsidP="00A330A0">
      <w:pPr>
        <w:pStyle w:val="Heading5"/>
        <w:rPr>
          <w:rFonts w:hint="cs"/>
          <w:sz w:val="24"/>
          <w:u w:val="single"/>
          <w:rtl/>
        </w:rPr>
      </w:pPr>
      <w:r w:rsidRPr="00A330A0">
        <w:rPr>
          <w:rFonts w:hint="cs"/>
          <w:sz w:val="24"/>
          <w:u w:val="single"/>
          <w:rtl/>
        </w:rPr>
        <w:t>יואל חסון:</w:t>
      </w:r>
    </w:p>
    <w:p w14:paraId="18F7B5E2" w14:textId="77777777" w:rsidR="00A330A0" w:rsidRPr="00A330A0" w:rsidRDefault="00A330A0" w:rsidP="00A330A0">
      <w:pPr>
        <w:pStyle w:val="Heading5"/>
        <w:rPr>
          <w:rFonts w:hint="cs"/>
          <w:sz w:val="24"/>
          <w:rtl/>
        </w:rPr>
      </w:pPr>
    </w:p>
    <w:p w14:paraId="7209714C" w14:textId="77777777" w:rsidR="00A330A0" w:rsidRPr="00A330A0" w:rsidRDefault="00A330A0" w:rsidP="00A330A0">
      <w:pPr>
        <w:bidi/>
        <w:jc w:val="both"/>
        <w:rPr>
          <w:rFonts w:cs="David" w:hint="cs"/>
          <w:rtl/>
        </w:rPr>
      </w:pPr>
      <w:r w:rsidRPr="00A330A0">
        <w:rPr>
          <w:rFonts w:cs="David" w:hint="cs"/>
          <w:rtl/>
        </w:rPr>
        <w:tab/>
        <w:t xml:space="preserve">לגבי העניין של סביר ולא סביר - אני לא יודע מהו סביר. </w:t>
      </w:r>
    </w:p>
    <w:p w14:paraId="6F4C5469" w14:textId="77777777" w:rsidR="00A330A0" w:rsidRPr="00A330A0" w:rsidRDefault="00A330A0" w:rsidP="00A330A0">
      <w:pPr>
        <w:bidi/>
        <w:jc w:val="both"/>
        <w:rPr>
          <w:rFonts w:cs="David" w:hint="cs"/>
          <w:rtl/>
        </w:rPr>
      </w:pPr>
    </w:p>
    <w:p w14:paraId="5E4F3E3F"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2113EBB4" w14:textId="77777777" w:rsidR="00A330A0" w:rsidRPr="00A330A0" w:rsidRDefault="00A330A0" w:rsidP="00A330A0">
      <w:pPr>
        <w:bidi/>
        <w:jc w:val="both"/>
        <w:rPr>
          <w:rFonts w:cs="David" w:hint="cs"/>
          <w:rtl/>
        </w:rPr>
      </w:pPr>
    </w:p>
    <w:p w14:paraId="144612B0" w14:textId="77777777" w:rsidR="00A330A0" w:rsidRPr="00A330A0" w:rsidRDefault="00A330A0" w:rsidP="00A330A0">
      <w:pPr>
        <w:bidi/>
        <w:jc w:val="both"/>
        <w:rPr>
          <w:rFonts w:cs="David" w:hint="cs"/>
          <w:rtl/>
        </w:rPr>
      </w:pPr>
      <w:r w:rsidRPr="00A330A0">
        <w:rPr>
          <w:rFonts w:cs="David" w:hint="cs"/>
          <w:rtl/>
        </w:rPr>
        <w:tab/>
        <w:t xml:space="preserve">אין דרך, אתה חייב לסמוך על חברי ועדת האתיקה. </w:t>
      </w:r>
    </w:p>
    <w:p w14:paraId="5F47A98D" w14:textId="77777777" w:rsidR="00A330A0" w:rsidRPr="00A330A0" w:rsidRDefault="00A330A0" w:rsidP="00A330A0">
      <w:pPr>
        <w:bidi/>
        <w:jc w:val="both"/>
        <w:rPr>
          <w:rFonts w:cs="David" w:hint="cs"/>
          <w:rtl/>
        </w:rPr>
      </w:pPr>
    </w:p>
    <w:p w14:paraId="5B40683A" w14:textId="77777777" w:rsidR="00A330A0" w:rsidRPr="00A330A0" w:rsidRDefault="00A330A0" w:rsidP="00A330A0">
      <w:pPr>
        <w:bidi/>
        <w:jc w:val="both"/>
        <w:rPr>
          <w:rFonts w:cs="David" w:hint="cs"/>
          <w:rtl/>
        </w:rPr>
      </w:pPr>
      <w:r w:rsidRPr="00A330A0">
        <w:rPr>
          <w:rFonts w:cs="David" w:hint="cs"/>
          <w:u w:val="single"/>
          <w:rtl/>
        </w:rPr>
        <w:t>היו"ר דוד טל:</w:t>
      </w:r>
    </w:p>
    <w:p w14:paraId="50EB6963" w14:textId="77777777" w:rsidR="00A330A0" w:rsidRPr="00A330A0" w:rsidRDefault="00A330A0" w:rsidP="00A330A0">
      <w:pPr>
        <w:bidi/>
        <w:jc w:val="both"/>
        <w:rPr>
          <w:rFonts w:cs="David" w:hint="cs"/>
          <w:rtl/>
        </w:rPr>
      </w:pPr>
    </w:p>
    <w:p w14:paraId="7236DF84" w14:textId="77777777" w:rsidR="00A330A0" w:rsidRPr="00A330A0" w:rsidRDefault="00A330A0" w:rsidP="00A330A0">
      <w:pPr>
        <w:bidi/>
        <w:jc w:val="both"/>
        <w:rPr>
          <w:rFonts w:cs="David" w:hint="cs"/>
          <w:rtl/>
        </w:rPr>
      </w:pPr>
      <w:r w:rsidRPr="00A330A0">
        <w:rPr>
          <w:rFonts w:cs="David" w:hint="cs"/>
          <w:rtl/>
        </w:rPr>
        <w:tab/>
        <w:t xml:space="preserve">אתה תבוא בתנאים מסוימים, ויגידו לך שזה לא סביר. יכול להיות שיבוא חבר כנסת אחר כמעט באותם תנאים, והם ימצאו לנכון שאצלו זה סביר. </w:t>
      </w:r>
    </w:p>
    <w:p w14:paraId="3E29C204" w14:textId="77777777" w:rsidR="00A330A0" w:rsidRPr="00A330A0" w:rsidRDefault="00A330A0" w:rsidP="00A330A0">
      <w:pPr>
        <w:bidi/>
        <w:jc w:val="both"/>
        <w:rPr>
          <w:rFonts w:cs="David" w:hint="cs"/>
          <w:rtl/>
        </w:rPr>
      </w:pPr>
    </w:p>
    <w:p w14:paraId="6304DF0E" w14:textId="77777777" w:rsidR="00A330A0" w:rsidRPr="00A330A0" w:rsidRDefault="00A330A0" w:rsidP="00A330A0">
      <w:pPr>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4CEE007D" w14:textId="77777777" w:rsidR="00A330A0" w:rsidRPr="00A330A0" w:rsidRDefault="00A330A0" w:rsidP="00A330A0">
      <w:pPr>
        <w:bidi/>
        <w:jc w:val="both"/>
        <w:rPr>
          <w:rFonts w:cs="David" w:hint="cs"/>
          <w:rtl/>
        </w:rPr>
      </w:pPr>
    </w:p>
    <w:p w14:paraId="6195A488" w14:textId="77777777" w:rsidR="00A330A0" w:rsidRPr="00A330A0" w:rsidRDefault="00A330A0" w:rsidP="00A330A0">
      <w:pPr>
        <w:bidi/>
        <w:jc w:val="both"/>
        <w:rPr>
          <w:rFonts w:cs="David" w:hint="cs"/>
          <w:rtl/>
        </w:rPr>
      </w:pPr>
      <w:r w:rsidRPr="00A330A0">
        <w:rPr>
          <w:rFonts w:cs="David" w:hint="cs"/>
          <w:rtl/>
        </w:rPr>
        <w:tab/>
        <w:t xml:space="preserve">זו שאלה של איזונים ובלמים לפי מה שוועדת האתיקה מגבשת לעצמה ממקרה למקרה.  כך זה עובד גם היום לגבי כמעט כל המקרים שמופיעים בפני ועדת האתיקה. </w:t>
      </w:r>
    </w:p>
    <w:p w14:paraId="44D5EF8A" w14:textId="77777777" w:rsidR="00A330A0" w:rsidRPr="00A330A0" w:rsidRDefault="00A330A0" w:rsidP="00A330A0">
      <w:pPr>
        <w:bidi/>
        <w:jc w:val="both"/>
        <w:rPr>
          <w:rFonts w:cs="David" w:hint="cs"/>
          <w:rtl/>
        </w:rPr>
      </w:pPr>
    </w:p>
    <w:p w14:paraId="5E535DD1"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3F430F37" w14:textId="77777777" w:rsidR="00A330A0" w:rsidRPr="00A330A0" w:rsidRDefault="00A330A0" w:rsidP="00A330A0">
      <w:pPr>
        <w:pStyle w:val="Heading5"/>
        <w:rPr>
          <w:rFonts w:hint="cs"/>
          <w:sz w:val="24"/>
          <w:rtl/>
        </w:rPr>
      </w:pPr>
    </w:p>
    <w:p w14:paraId="0AAB873A" w14:textId="77777777" w:rsidR="00A330A0" w:rsidRPr="00A330A0" w:rsidRDefault="00A330A0" w:rsidP="00A330A0">
      <w:pPr>
        <w:bidi/>
        <w:jc w:val="both"/>
        <w:rPr>
          <w:rFonts w:cs="David" w:hint="cs"/>
          <w:rtl/>
        </w:rPr>
      </w:pPr>
      <w:r w:rsidRPr="00A330A0">
        <w:rPr>
          <w:rFonts w:cs="David" w:hint="cs"/>
          <w:rtl/>
        </w:rPr>
        <w:tab/>
        <w:t xml:space="preserve"> האתיקה היא לא חוק מוגדר. </w:t>
      </w:r>
    </w:p>
    <w:p w14:paraId="716F722A" w14:textId="77777777" w:rsidR="00A330A0" w:rsidRPr="00A330A0" w:rsidRDefault="00A330A0" w:rsidP="00A330A0">
      <w:pPr>
        <w:bidi/>
        <w:jc w:val="both"/>
        <w:rPr>
          <w:rFonts w:cs="David" w:hint="cs"/>
          <w:rtl/>
        </w:rPr>
      </w:pPr>
    </w:p>
    <w:p w14:paraId="5B7BBB01" w14:textId="77777777" w:rsidR="00A330A0" w:rsidRPr="00A330A0" w:rsidRDefault="00A330A0" w:rsidP="00A330A0">
      <w:pPr>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34C1F80B" w14:textId="77777777" w:rsidR="00A330A0" w:rsidRPr="00A330A0" w:rsidRDefault="00A330A0" w:rsidP="00A330A0">
      <w:pPr>
        <w:bidi/>
        <w:jc w:val="both"/>
        <w:rPr>
          <w:rFonts w:cs="David" w:hint="cs"/>
          <w:rtl/>
        </w:rPr>
      </w:pPr>
    </w:p>
    <w:p w14:paraId="1055A04E" w14:textId="77777777" w:rsidR="00A330A0" w:rsidRPr="00A330A0" w:rsidRDefault="00A330A0" w:rsidP="00A330A0">
      <w:pPr>
        <w:bidi/>
        <w:jc w:val="both"/>
        <w:rPr>
          <w:rFonts w:cs="David" w:hint="cs"/>
          <w:rtl/>
        </w:rPr>
      </w:pPr>
      <w:r w:rsidRPr="00A330A0">
        <w:rPr>
          <w:rFonts w:cs="David" w:hint="cs"/>
          <w:rtl/>
        </w:rPr>
        <w:tab/>
        <w:t xml:space="preserve">נכון, כי מדובר ברקמה פתוחה די מופשטת, כאשר ממקרה למקרה מתגבש הקוד. </w:t>
      </w:r>
    </w:p>
    <w:p w14:paraId="3FF38FCD" w14:textId="77777777" w:rsidR="00A330A0" w:rsidRPr="00A330A0" w:rsidRDefault="00A330A0" w:rsidP="00A330A0">
      <w:pPr>
        <w:bidi/>
        <w:jc w:val="both"/>
        <w:rPr>
          <w:rFonts w:cs="David" w:hint="cs"/>
          <w:rtl/>
        </w:rPr>
      </w:pPr>
    </w:p>
    <w:p w14:paraId="7DE07F8A" w14:textId="77777777" w:rsidR="00A330A0" w:rsidRPr="00A330A0" w:rsidRDefault="00A330A0" w:rsidP="00A330A0">
      <w:pPr>
        <w:bidi/>
        <w:jc w:val="both"/>
        <w:rPr>
          <w:rFonts w:cs="David" w:hint="cs"/>
          <w:rtl/>
        </w:rPr>
      </w:pPr>
      <w:r w:rsidRPr="00A330A0">
        <w:rPr>
          <w:rFonts w:cs="David" w:hint="cs"/>
          <w:u w:val="single"/>
          <w:rtl/>
        </w:rPr>
        <w:t>היו"ר דוד טל:</w:t>
      </w:r>
    </w:p>
    <w:p w14:paraId="2889C9B2" w14:textId="77777777" w:rsidR="00A330A0" w:rsidRPr="00A330A0" w:rsidRDefault="00A330A0" w:rsidP="00A330A0">
      <w:pPr>
        <w:bidi/>
        <w:jc w:val="both"/>
        <w:rPr>
          <w:rFonts w:cs="David" w:hint="cs"/>
          <w:rtl/>
        </w:rPr>
      </w:pPr>
    </w:p>
    <w:p w14:paraId="490B6F2E" w14:textId="77777777" w:rsidR="00A330A0" w:rsidRPr="00A330A0" w:rsidRDefault="00A330A0" w:rsidP="00A330A0">
      <w:pPr>
        <w:bidi/>
        <w:jc w:val="both"/>
        <w:rPr>
          <w:rFonts w:cs="David" w:hint="cs"/>
          <w:rtl/>
        </w:rPr>
      </w:pPr>
      <w:r w:rsidRPr="00A330A0">
        <w:rPr>
          <w:rFonts w:cs="David" w:hint="cs"/>
          <w:rtl/>
        </w:rPr>
        <w:tab/>
        <w:t xml:space="preserve">מי בעד סעיף (ה) כמו שהוא? </w:t>
      </w:r>
    </w:p>
    <w:p w14:paraId="56B5166B" w14:textId="77777777" w:rsidR="00A330A0" w:rsidRPr="00A330A0" w:rsidRDefault="00A330A0" w:rsidP="00A330A0">
      <w:pPr>
        <w:bidi/>
        <w:jc w:val="both"/>
        <w:rPr>
          <w:rFonts w:cs="David" w:hint="cs"/>
          <w:rtl/>
        </w:rPr>
      </w:pPr>
    </w:p>
    <w:p w14:paraId="7C29F77C"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71085079" w14:textId="77777777" w:rsidR="00A330A0" w:rsidRPr="00A330A0" w:rsidRDefault="00A330A0" w:rsidP="00A330A0">
      <w:pPr>
        <w:bidi/>
        <w:jc w:val="both"/>
        <w:rPr>
          <w:rFonts w:cs="David" w:hint="cs"/>
          <w:u w:val="single"/>
          <w:rtl/>
        </w:rPr>
      </w:pPr>
    </w:p>
    <w:p w14:paraId="670418AF" w14:textId="77777777" w:rsidR="00A330A0" w:rsidRPr="00A330A0" w:rsidRDefault="00A330A0" w:rsidP="00A330A0">
      <w:pPr>
        <w:bidi/>
        <w:jc w:val="both"/>
        <w:rPr>
          <w:rFonts w:cs="David" w:hint="cs"/>
          <w:rtl/>
        </w:rPr>
      </w:pPr>
      <w:r w:rsidRPr="00A330A0">
        <w:rPr>
          <w:rFonts w:cs="David" w:hint="cs"/>
          <w:rtl/>
        </w:rPr>
        <w:tab/>
        <w:t xml:space="preserve">רגע,  מה עם "הסביר"? </w:t>
      </w:r>
      <w:r w:rsidRPr="00A330A0">
        <w:rPr>
          <w:rFonts w:cs="David" w:hint="cs"/>
          <w:rtl/>
        </w:rPr>
        <w:tab/>
      </w:r>
      <w:r w:rsidRPr="00A330A0">
        <w:rPr>
          <w:rFonts w:cs="David" w:hint="cs"/>
          <w:rtl/>
        </w:rPr>
        <w:tab/>
      </w:r>
    </w:p>
    <w:p w14:paraId="2333CC9D" w14:textId="77777777" w:rsidR="00A330A0" w:rsidRPr="00A330A0" w:rsidRDefault="00A330A0" w:rsidP="00A330A0">
      <w:pPr>
        <w:bidi/>
        <w:jc w:val="both"/>
        <w:rPr>
          <w:rFonts w:cs="David" w:hint="cs"/>
          <w:rtl/>
        </w:rPr>
      </w:pPr>
    </w:p>
    <w:p w14:paraId="153D711D" w14:textId="77777777" w:rsidR="00A330A0" w:rsidRPr="00A330A0" w:rsidRDefault="00A330A0" w:rsidP="00A330A0">
      <w:pPr>
        <w:bidi/>
        <w:jc w:val="both"/>
        <w:rPr>
          <w:rFonts w:cs="David" w:hint="cs"/>
          <w:rtl/>
        </w:rPr>
      </w:pPr>
      <w:r w:rsidRPr="00A330A0">
        <w:rPr>
          <w:rFonts w:cs="David" w:hint="cs"/>
          <w:u w:val="single"/>
          <w:rtl/>
        </w:rPr>
        <w:t>היו"ר דוד טל:</w:t>
      </w:r>
    </w:p>
    <w:p w14:paraId="71292359" w14:textId="77777777" w:rsidR="00A330A0" w:rsidRPr="00A330A0" w:rsidRDefault="00A330A0" w:rsidP="00A330A0">
      <w:pPr>
        <w:bidi/>
        <w:jc w:val="both"/>
        <w:rPr>
          <w:rFonts w:cs="David" w:hint="cs"/>
          <w:rtl/>
        </w:rPr>
      </w:pPr>
    </w:p>
    <w:p w14:paraId="523E07EA" w14:textId="77777777" w:rsidR="00A330A0" w:rsidRPr="00A330A0" w:rsidRDefault="00A330A0" w:rsidP="00A330A0">
      <w:pPr>
        <w:bidi/>
        <w:jc w:val="both"/>
        <w:rPr>
          <w:rFonts w:cs="David" w:hint="cs"/>
          <w:rtl/>
        </w:rPr>
      </w:pPr>
      <w:r w:rsidRPr="00A330A0">
        <w:rPr>
          <w:rFonts w:cs="David" w:hint="cs"/>
          <w:rtl/>
        </w:rPr>
        <w:tab/>
        <w:t xml:space="preserve"> השארנו את זה "בלתי סביר".</w:t>
      </w:r>
    </w:p>
    <w:p w14:paraId="30C27C24" w14:textId="77777777" w:rsidR="00A330A0" w:rsidRPr="00A330A0" w:rsidRDefault="00A330A0" w:rsidP="00A330A0">
      <w:pPr>
        <w:bidi/>
        <w:jc w:val="both"/>
        <w:rPr>
          <w:rFonts w:cs="David" w:hint="cs"/>
          <w:rtl/>
        </w:rPr>
      </w:pPr>
    </w:p>
    <w:p w14:paraId="30214CA4"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08860812" w14:textId="77777777" w:rsidR="00A330A0" w:rsidRPr="00A330A0" w:rsidRDefault="00A330A0" w:rsidP="00A330A0">
      <w:pPr>
        <w:bidi/>
        <w:jc w:val="both"/>
        <w:rPr>
          <w:rFonts w:cs="David" w:hint="cs"/>
          <w:rtl/>
        </w:rPr>
      </w:pPr>
    </w:p>
    <w:p w14:paraId="18F061E0" w14:textId="77777777" w:rsidR="00A330A0" w:rsidRPr="00A330A0" w:rsidRDefault="00A330A0" w:rsidP="00A330A0">
      <w:pPr>
        <w:bidi/>
        <w:ind w:firstLine="567"/>
        <w:jc w:val="both"/>
        <w:rPr>
          <w:rFonts w:cs="David" w:hint="cs"/>
          <w:rtl/>
        </w:rPr>
      </w:pPr>
      <w:r w:rsidRPr="00A330A0">
        <w:rPr>
          <w:rFonts w:cs="David" w:hint="cs"/>
          <w:rtl/>
        </w:rPr>
        <w:t xml:space="preserve">פה זה ועדת האתיקה. </w:t>
      </w:r>
    </w:p>
    <w:p w14:paraId="58E77EDA" w14:textId="77777777" w:rsidR="00A330A0" w:rsidRPr="00A330A0" w:rsidRDefault="00A330A0" w:rsidP="00A330A0">
      <w:pPr>
        <w:bidi/>
        <w:ind w:firstLine="567"/>
        <w:jc w:val="both"/>
        <w:rPr>
          <w:rFonts w:cs="David" w:hint="cs"/>
          <w:rtl/>
        </w:rPr>
      </w:pPr>
    </w:p>
    <w:p w14:paraId="43FA5F0A"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771CE769" w14:textId="77777777" w:rsidR="00A330A0" w:rsidRPr="00A330A0" w:rsidRDefault="00A330A0" w:rsidP="00A330A0">
      <w:pPr>
        <w:pStyle w:val="Heading5"/>
        <w:rPr>
          <w:rFonts w:hint="cs"/>
          <w:sz w:val="24"/>
          <w:rtl/>
        </w:rPr>
      </w:pPr>
    </w:p>
    <w:p w14:paraId="2AE68CC0" w14:textId="77777777" w:rsidR="00A330A0" w:rsidRPr="00A330A0" w:rsidRDefault="00A330A0" w:rsidP="00A330A0">
      <w:pPr>
        <w:bidi/>
        <w:ind w:firstLine="567"/>
        <w:jc w:val="both"/>
        <w:rPr>
          <w:rFonts w:cs="David" w:hint="cs"/>
          <w:rtl/>
        </w:rPr>
      </w:pPr>
      <w:r w:rsidRPr="00A330A0">
        <w:rPr>
          <w:rFonts w:cs="David" w:hint="cs"/>
          <w:rtl/>
        </w:rPr>
        <w:t xml:space="preserve">חבר הכנסת סער, זו בדיוק הסוגיה שדיברתי עליה קודם. הם ענו שיש אבחנה בין סעיף (ד) שזה "הסביר" בשיקול דעתו של חבר הכנסת, לעומת "הסביר" בסעיף (ה) זה שיקול דעתה של הוועדה. למעשה, זוהי מהות האתיקה - הגבול האפור והקטן הזה שאי אפשר לחדד אותו במינוח משפטי. </w:t>
      </w:r>
    </w:p>
    <w:p w14:paraId="69B260EA" w14:textId="77777777" w:rsidR="00A330A0" w:rsidRPr="00A330A0" w:rsidRDefault="00A330A0" w:rsidP="00A330A0">
      <w:pPr>
        <w:bidi/>
        <w:jc w:val="both"/>
        <w:rPr>
          <w:rFonts w:cs="David" w:hint="cs"/>
          <w:rtl/>
        </w:rPr>
      </w:pPr>
    </w:p>
    <w:p w14:paraId="7B3CCF90"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66F3D05B" w14:textId="77777777" w:rsidR="00A330A0" w:rsidRPr="00A330A0" w:rsidRDefault="00A330A0" w:rsidP="00A330A0">
      <w:pPr>
        <w:bidi/>
        <w:jc w:val="both"/>
        <w:rPr>
          <w:rFonts w:cs="David" w:hint="cs"/>
          <w:rtl/>
        </w:rPr>
      </w:pPr>
    </w:p>
    <w:p w14:paraId="328D1571" w14:textId="77777777" w:rsidR="00A330A0" w:rsidRPr="00A330A0" w:rsidRDefault="00A330A0" w:rsidP="00A330A0">
      <w:pPr>
        <w:bidi/>
        <w:jc w:val="both"/>
        <w:rPr>
          <w:rFonts w:cs="David" w:hint="cs"/>
          <w:rtl/>
        </w:rPr>
      </w:pPr>
      <w:r w:rsidRPr="00A330A0">
        <w:rPr>
          <w:rFonts w:cs="David" w:hint="cs"/>
          <w:rtl/>
        </w:rPr>
        <w:tab/>
        <w:t xml:space="preserve">אתה רוצה לתת בקרה ופיקוח לוועדת האתיקה, וסעיף (ה) מאפשר להם את זה. סעיף (ד) נותן מרחב תמרון גם לחבר הכנסת. </w:t>
      </w:r>
    </w:p>
    <w:p w14:paraId="697C567B" w14:textId="77777777" w:rsidR="00A330A0" w:rsidRPr="00A330A0" w:rsidRDefault="00A330A0" w:rsidP="00A330A0">
      <w:pPr>
        <w:bidi/>
        <w:jc w:val="both"/>
        <w:rPr>
          <w:rFonts w:cs="David" w:hint="cs"/>
          <w:rtl/>
        </w:rPr>
      </w:pPr>
    </w:p>
    <w:p w14:paraId="620EA2FE" w14:textId="77777777" w:rsidR="00A330A0" w:rsidRPr="00A330A0" w:rsidRDefault="00A330A0" w:rsidP="00A330A0">
      <w:pPr>
        <w:bidi/>
        <w:jc w:val="both"/>
        <w:rPr>
          <w:rFonts w:cs="David" w:hint="cs"/>
          <w:rtl/>
        </w:rPr>
      </w:pPr>
    </w:p>
    <w:p w14:paraId="668FE335" w14:textId="77777777" w:rsidR="00A330A0" w:rsidRPr="00A330A0" w:rsidRDefault="00A330A0" w:rsidP="00A330A0">
      <w:pPr>
        <w:bidi/>
        <w:jc w:val="both"/>
        <w:rPr>
          <w:rFonts w:cs="David" w:hint="cs"/>
          <w:rtl/>
        </w:rPr>
      </w:pPr>
      <w:r w:rsidRPr="00A330A0">
        <w:rPr>
          <w:rFonts w:cs="David" w:hint="cs"/>
          <w:u w:val="single"/>
          <w:rtl/>
        </w:rPr>
        <w:t>היו"ר דוד טל:</w:t>
      </w:r>
    </w:p>
    <w:p w14:paraId="390C488A" w14:textId="77777777" w:rsidR="00A330A0" w:rsidRPr="00A330A0" w:rsidRDefault="00A330A0" w:rsidP="00A330A0">
      <w:pPr>
        <w:bidi/>
        <w:jc w:val="both"/>
        <w:rPr>
          <w:rFonts w:cs="David" w:hint="cs"/>
          <w:rtl/>
        </w:rPr>
      </w:pPr>
    </w:p>
    <w:p w14:paraId="27479945" w14:textId="77777777" w:rsidR="00A330A0" w:rsidRPr="00A330A0" w:rsidRDefault="00A330A0" w:rsidP="00A330A0">
      <w:pPr>
        <w:bidi/>
        <w:jc w:val="both"/>
        <w:rPr>
          <w:rFonts w:cs="David" w:hint="cs"/>
          <w:rtl/>
        </w:rPr>
      </w:pPr>
      <w:r w:rsidRPr="00A330A0">
        <w:rPr>
          <w:rFonts w:cs="David" w:hint="cs"/>
          <w:rtl/>
        </w:rPr>
        <w:tab/>
        <w:t xml:space="preserve">מי בעד סעיף (ה) ירים את ידו? חבר הכנסת גדעון סער, אתה יכול להרים לשם האמון. </w:t>
      </w:r>
    </w:p>
    <w:p w14:paraId="00CFBC52" w14:textId="77777777" w:rsidR="00A330A0" w:rsidRPr="00A330A0" w:rsidRDefault="00A330A0" w:rsidP="00A330A0">
      <w:pPr>
        <w:bidi/>
        <w:jc w:val="both"/>
        <w:rPr>
          <w:rFonts w:cs="David" w:hint="cs"/>
          <w:rtl/>
        </w:rPr>
      </w:pPr>
    </w:p>
    <w:p w14:paraId="3C783782"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6AF64606" w14:textId="77777777" w:rsidR="00A330A0" w:rsidRPr="00A330A0" w:rsidRDefault="00A330A0" w:rsidP="00A330A0">
      <w:pPr>
        <w:bidi/>
        <w:jc w:val="both"/>
        <w:rPr>
          <w:rFonts w:cs="David" w:hint="cs"/>
          <w:u w:val="single"/>
          <w:rtl/>
        </w:rPr>
      </w:pPr>
    </w:p>
    <w:p w14:paraId="04E94AA5" w14:textId="77777777" w:rsidR="00A330A0" w:rsidRPr="00A330A0" w:rsidRDefault="00A330A0" w:rsidP="00A330A0">
      <w:pPr>
        <w:bidi/>
        <w:jc w:val="both"/>
        <w:rPr>
          <w:rFonts w:cs="David" w:hint="cs"/>
          <w:rtl/>
        </w:rPr>
      </w:pPr>
      <w:r w:rsidRPr="00A330A0">
        <w:rPr>
          <w:rFonts w:cs="David" w:hint="cs"/>
          <w:rtl/>
        </w:rPr>
        <w:tab/>
        <w:t xml:space="preserve"> אני נמנע. </w:t>
      </w:r>
    </w:p>
    <w:p w14:paraId="04E1562A" w14:textId="77777777" w:rsidR="00A330A0" w:rsidRPr="00A330A0" w:rsidRDefault="00A330A0" w:rsidP="00A330A0">
      <w:pPr>
        <w:bidi/>
        <w:jc w:val="both"/>
        <w:rPr>
          <w:rFonts w:cs="David" w:hint="cs"/>
          <w:rtl/>
        </w:rPr>
      </w:pPr>
    </w:p>
    <w:p w14:paraId="53B341E7" w14:textId="77777777" w:rsidR="00A330A0" w:rsidRPr="00A330A0" w:rsidRDefault="00A330A0" w:rsidP="00A330A0">
      <w:pPr>
        <w:bidi/>
        <w:jc w:val="both"/>
        <w:rPr>
          <w:rFonts w:cs="David" w:hint="cs"/>
          <w:rtl/>
        </w:rPr>
      </w:pPr>
      <w:r w:rsidRPr="00A330A0">
        <w:rPr>
          <w:rFonts w:cs="David" w:hint="cs"/>
          <w:u w:val="single"/>
          <w:rtl/>
        </w:rPr>
        <w:t>היו"ר דוד טל:</w:t>
      </w:r>
    </w:p>
    <w:p w14:paraId="1EF4210C" w14:textId="77777777" w:rsidR="00A330A0" w:rsidRPr="00A330A0" w:rsidRDefault="00A330A0" w:rsidP="00A330A0">
      <w:pPr>
        <w:bidi/>
        <w:jc w:val="both"/>
        <w:rPr>
          <w:rFonts w:cs="David" w:hint="cs"/>
          <w:rtl/>
        </w:rPr>
      </w:pPr>
    </w:p>
    <w:p w14:paraId="16A492F1" w14:textId="77777777" w:rsidR="00A330A0" w:rsidRPr="00A330A0" w:rsidRDefault="00A330A0" w:rsidP="00A330A0">
      <w:pPr>
        <w:bidi/>
        <w:jc w:val="both"/>
        <w:rPr>
          <w:rFonts w:cs="David" w:hint="cs"/>
          <w:rtl/>
        </w:rPr>
      </w:pPr>
      <w:r w:rsidRPr="00A330A0">
        <w:rPr>
          <w:rFonts w:cs="David" w:hint="cs"/>
          <w:rtl/>
        </w:rPr>
        <w:tab/>
        <w:t xml:space="preserve">מי נגד? מי נמנע? </w:t>
      </w:r>
    </w:p>
    <w:p w14:paraId="42A5E943" w14:textId="77777777" w:rsidR="00A330A0" w:rsidRPr="00A330A0" w:rsidRDefault="00A330A0" w:rsidP="00A330A0">
      <w:pPr>
        <w:bidi/>
        <w:jc w:val="both"/>
        <w:rPr>
          <w:rFonts w:cs="David" w:hint="cs"/>
          <w:rtl/>
        </w:rPr>
      </w:pPr>
    </w:p>
    <w:p w14:paraId="71F294A4" w14:textId="77777777" w:rsidR="00A330A0" w:rsidRPr="00A330A0" w:rsidRDefault="00A330A0" w:rsidP="00A330A0">
      <w:pPr>
        <w:bidi/>
        <w:jc w:val="both"/>
        <w:rPr>
          <w:rFonts w:cs="David" w:hint="cs"/>
          <w:rtl/>
        </w:rPr>
      </w:pPr>
      <w:r w:rsidRPr="00A330A0">
        <w:rPr>
          <w:rFonts w:cs="David" w:hint="cs"/>
          <w:rtl/>
        </w:rPr>
        <w:tab/>
      </w:r>
      <w:r w:rsidRPr="00A330A0">
        <w:rPr>
          <w:rFonts w:cs="David" w:hint="cs"/>
          <w:rtl/>
        </w:rPr>
        <w:tab/>
      </w:r>
      <w:r w:rsidRPr="00A330A0">
        <w:rPr>
          <w:rFonts w:cs="David" w:hint="cs"/>
          <w:rtl/>
        </w:rPr>
        <w:tab/>
      </w:r>
      <w:r w:rsidRPr="00A330A0">
        <w:rPr>
          <w:rFonts w:cs="David" w:hint="cs"/>
          <w:rtl/>
        </w:rPr>
        <w:tab/>
      </w:r>
      <w:r w:rsidRPr="00A330A0">
        <w:rPr>
          <w:rFonts w:cs="David" w:hint="cs"/>
          <w:rtl/>
        </w:rPr>
        <w:tab/>
        <w:t xml:space="preserve"> ה צ ב ע ה</w:t>
      </w:r>
    </w:p>
    <w:p w14:paraId="023D479A" w14:textId="77777777" w:rsidR="00A330A0" w:rsidRPr="00A330A0" w:rsidRDefault="00A330A0" w:rsidP="00A330A0">
      <w:pPr>
        <w:bidi/>
        <w:jc w:val="both"/>
        <w:rPr>
          <w:rFonts w:cs="David" w:hint="cs"/>
          <w:rtl/>
        </w:rPr>
      </w:pPr>
      <w:r w:rsidRPr="00A330A0">
        <w:rPr>
          <w:rFonts w:cs="David" w:hint="cs"/>
          <w:rtl/>
        </w:rPr>
        <w:tab/>
      </w:r>
      <w:r w:rsidRPr="00A330A0">
        <w:rPr>
          <w:rFonts w:cs="David" w:hint="cs"/>
          <w:rtl/>
        </w:rPr>
        <w:tab/>
      </w:r>
      <w:r w:rsidRPr="00A330A0">
        <w:rPr>
          <w:rFonts w:cs="David" w:hint="cs"/>
          <w:rtl/>
        </w:rPr>
        <w:tab/>
      </w:r>
      <w:r w:rsidRPr="00A330A0">
        <w:rPr>
          <w:rFonts w:cs="David" w:hint="cs"/>
          <w:rtl/>
        </w:rPr>
        <w:tab/>
      </w:r>
      <w:r w:rsidRPr="00A330A0">
        <w:rPr>
          <w:rFonts w:cs="David" w:hint="cs"/>
          <w:rtl/>
        </w:rPr>
        <w:tab/>
        <w:t xml:space="preserve"> בעד </w:t>
      </w:r>
      <w:r w:rsidRPr="00A330A0">
        <w:rPr>
          <w:rFonts w:cs="David"/>
          <w:rtl/>
        </w:rPr>
        <w:t>–</w:t>
      </w:r>
      <w:r w:rsidRPr="00A330A0">
        <w:rPr>
          <w:rFonts w:cs="David" w:hint="cs"/>
          <w:rtl/>
        </w:rPr>
        <w:t xml:space="preserve"> רוב</w:t>
      </w:r>
    </w:p>
    <w:p w14:paraId="03F08157" w14:textId="77777777" w:rsidR="00A330A0" w:rsidRPr="00A330A0" w:rsidRDefault="00A330A0" w:rsidP="00A330A0">
      <w:pPr>
        <w:bidi/>
        <w:jc w:val="both"/>
        <w:rPr>
          <w:rFonts w:cs="David" w:hint="cs"/>
          <w:rtl/>
        </w:rPr>
      </w:pPr>
      <w:r w:rsidRPr="00A330A0">
        <w:rPr>
          <w:rFonts w:cs="David" w:hint="cs"/>
          <w:rtl/>
        </w:rPr>
        <w:tab/>
      </w:r>
      <w:r w:rsidRPr="00A330A0">
        <w:rPr>
          <w:rFonts w:cs="David" w:hint="cs"/>
          <w:rtl/>
        </w:rPr>
        <w:tab/>
      </w:r>
      <w:r w:rsidRPr="00A330A0">
        <w:rPr>
          <w:rFonts w:cs="David" w:hint="cs"/>
          <w:rtl/>
        </w:rPr>
        <w:tab/>
      </w:r>
      <w:r w:rsidRPr="00A330A0">
        <w:rPr>
          <w:rFonts w:cs="David" w:hint="cs"/>
          <w:rtl/>
        </w:rPr>
        <w:tab/>
        <w:t xml:space="preserve">            נגד </w:t>
      </w:r>
      <w:r w:rsidRPr="00A330A0">
        <w:rPr>
          <w:rFonts w:cs="David"/>
          <w:rtl/>
        </w:rPr>
        <w:t>–</w:t>
      </w:r>
      <w:r w:rsidRPr="00A330A0">
        <w:rPr>
          <w:rFonts w:cs="David" w:hint="cs"/>
          <w:rtl/>
        </w:rPr>
        <w:t xml:space="preserve"> אין </w:t>
      </w:r>
    </w:p>
    <w:p w14:paraId="3C9EA865" w14:textId="77777777" w:rsidR="00A330A0" w:rsidRPr="00A330A0" w:rsidRDefault="00A330A0" w:rsidP="00A330A0">
      <w:pPr>
        <w:bidi/>
        <w:jc w:val="both"/>
        <w:rPr>
          <w:rFonts w:cs="David" w:hint="cs"/>
          <w:rtl/>
        </w:rPr>
      </w:pPr>
      <w:r w:rsidRPr="00A330A0">
        <w:rPr>
          <w:rFonts w:cs="David" w:hint="cs"/>
          <w:rtl/>
        </w:rPr>
        <w:tab/>
      </w:r>
      <w:r w:rsidRPr="00A330A0">
        <w:rPr>
          <w:rFonts w:cs="David" w:hint="cs"/>
          <w:rtl/>
        </w:rPr>
        <w:tab/>
      </w:r>
      <w:r w:rsidRPr="00A330A0">
        <w:rPr>
          <w:rFonts w:cs="David" w:hint="cs"/>
          <w:rtl/>
        </w:rPr>
        <w:tab/>
      </w:r>
      <w:r w:rsidRPr="00A330A0">
        <w:rPr>
          <w:rFonts w:cs="David" w:hint="cs"/>
          <w:rtl/>
        </w:rPr>
        <w:tab/>
      </w:r>
      <w:r w:rsidRPr="00A330A0">
        <w:rPr>
          <w:rFonts w:cs="David" w:hint="cs"/>
          <w:rtl/>
        </w:rPr>
        <w:tab/>
        <w:t xml:space="preserve"> נמנע </w:t>
      </w:r>
      <w:r w:rsidRPr="00A330A0">
        <w:rPr>
          <w:rFonts w:cs="David"/>
          <w:rtl/>
        </w:rPr>
        <w:t>–</w:t>
      </w:r>
      <w:r w:rsidRPr="00A330A0">
        <w:rPr>
          <w:rFonts w:cs="David" w:hint="cs"/>
          <w:rtl/>
        </w:rPr>
        <w:t xml:space="preserve"> 1 </w:t>
      </w:r>
    </w:p>
    <w:p w14:paraId="2DAF0798" w14:textId="77777777" w:rsidR="00A330A0" w:rsidRPr="00A330A0" w:rsidRDefault="00A330A0" w:rsidP="00A330A0">
      <w:pPr>
        <w:bidi/>
        <w:jc w:val="both"/>
        <w:rPr>
          <w:rFonts w:cs="David" w:hint="cs"/>
          <w:rtl/>
        </w:rPr>
      </w:pPr>
      <w:r w:rsidRPr="00A330A0">
        <w:rPr>
          <w:rFonts w:cs="David" w:hint="cs"/>
          <w:rtl/>
        </w:rPr>
        <w:tab/>
      </w:r>
      <w:r w:rsidRPr="00A330A0">
        <w:rPr>
          <w:rFonts w:cs="David" w:hint="cs"/>
          <w:rtl/>
        </w:rPr>
        <w:tab/>
      </w:r>
      <w:r w:rsidRPr="00A330A0">
        <w:rPr>
          <w:rFonts w:cs="David" w:hint="cs"/>
          <w:rtl/>
        </w:rPr>
        <w:tab/>
      </w:r>
      <w:r w:rsidRPr="00A330A0">
        <w:rPr>
          <w:rFonts w:cs="David" w:hint="cs"/>
          <w:rtl/>
        </w:rPr>
        <w:tab/>
      </w:r>
      <w:r w:rsidRPr="00A330A0">
        <w:rPr>
          <w:rFonts w:cs="David" w:hint="cs"/>
          <w:rtl/>
        </w:rPr>
        <w:tab/>
        <w:t xml:space="preserve">סעיף (ה)  אושר. </w:t>
      </w:r>
    </w:p>
    <w:p w14:paraId="2EC325C4" w14:textId="77777777" w:rsidR="00A330A0" w:rsidRPr="00A330A0" w:rsidRDefault="00A330A0" w:rsidP="00A330A0">
      <w:pPr>
        <w:bidi/>
        <w:jc w:val="both"/>
        <w:rPr>
          <w:rFonts w:cs="David" w:hint="cs"/>
          <w:u w:val="single"/>
          <w:rtl/>
        </w:rPr>
      </w:pPr>
    </w:p>
    <w:p w14:paraId="0F8C97FD" w14:textId="77777777" w:rsidR="00A330A0" w:rsidRPr="00A330A0" w:rsidRDefault="00A330A0" w:rsidP="00A330A0">
      <w:pPr>
        <w:bidi/>
        <w:jc w:val="both"/>
        <w:rPr>
          <w:rFonts w:cs="David" w:hint="cs"/>
          <w:rtl/>
        </w:rPr>
      </w:pPr>
      <w:r w:rsidRPr="00A330A0">
        <w:rPr>
          <w:rFonts w:cs="David" w:hint="cs"/>
          <w:u w:val="single"/>
          <w:rtl/>
        </w:rPr>
        <w:t>היו"ר דוד טל:</w:t>
      </w:r>
    </w:p>
    <w:p w14:paraId="1FAF78D6" w14:textId="77777777" w:rsidR="00A330A0" w:rsidRPr="00A330A0" w:rsidRDefault="00A330A0" w:rsidP="00A330A0">
      <w:pPr>
        <w:bidi/>
        <w:jc w:val="both"/>
        <w:rPr>
          <w:rFonts w:cs="David" w:hint="cs"/>
          <w:rtl/>
        </w:rPr>
      </w:pPr>
    </w:p>
    <w:p w14:paraId="29BB7EDD" w14:textId="77777777" w:rsidR="00A330A0" w:rsidRPr="00A330A0" w:rsidRDefault="00A330A0" w:rsidP="00A330A0">
      <w:pPr>
        <w:bidi/>
        <w:jc w:val="both"/>
        <w:rPr>
          <w:rFonts w:cs="David" w:hint="cs"/>
          <w:rtl/>
        </w:rPr>
      </w:pPr>
      <w:r w:rsidRPr="00A330A0">
        <w:rPr>
          <w:rFonts w:cs="David" w:hint="cs"/>
          <w:rtl/>
        </w:rPr>
        <w:tab/>
        <w:t xml:space="preserve">הסעיף עבר. אנחנו עוברים לסעיף (ו). </w:t>
      </w:r>
    </w:p>
    <w:p w14:paraId="18FEA4F3" w14:textId="77777777" w:rsidR="00A330A0" w:rsidRPr="00A330A0" w:rsidRDefault="00A330A0" w:rsidP="00A330A0">
      <w:pPr>
        <w:bidi/>
        <w:jc w:val="both"/>
        <w:rPr>
          <w:rFonts w:cs="David" w:hint="cs"/>
          <w:rtl/>
        </w:rPr>
      </w:pPr>
    </w:p>
    <w:p w14:paraId="7C0ACEBF"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45AA78BC" w14:textId="77777777" w:rsidR="00A330A0" w:rsidRPr="00A330A0" w:rsidRDefault="00A330A0" w:rsidP="00A330A0">
      <w:pPr>
        <w:tabs>
          <w:tab w:val="left" w:pos="512"/>
          <w:tab w:val="left" w:pos="1221"/>
        </w:tabs>
        <w:bidi/>
        <w:jc w:val="both"/>
        <w:rPr>
          <w:rFonts w:cs="David" w:hint="cs"/>
          <w:rtl/>
        </w:rPr>
      </w:pPr>
    </w:p>
    <w:p w14:paraId="37E6AE2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"(ו) לאחר שפג הצורך הרפואי או המשפטי שהביא לאיסוף התרומות, תפורק העמותה, והכספים שנותרו בקופתה יוחזרו לתורמים או יועברו למטרה ציבורית מתאימה, הכול כפי שתאשר ועדת האתיקה."</w:t>
      </w:r>
    </w:p>
    <w:p w14:paraId="27B49AB6" w14:textId="77777777" w:rsidR="00A330A0" w:rsidRPr="00A330A0" w:rsidRDefault="00A330A0" w:rsidP="00A330A0">
      <w:pPr>
        <w:tabs>
          <w:tab w:val="left" w:pos="512"/>
          <w:tab w:val="left" w:pos="1221"/>
        </w:tabs>
        <w:bidi/>
        <w:jc w:val="both"/>
        <w:rPr>
          <w:rFonts w:cs="David" w:hint="cs"/>
          <w:rtl/>
        </w:rPr>
      </w:pPr>
    </w:p>
    <w:p w14:paraId="56A011F5" w14:textId="77777777" w:rsidR="00A330A0" w:rsidRPr="00A330A0" w:rsidRDefault="00A330A0" w:rsidP="00A330A0">
      <w:pPr>
        <w:bidi/>
        <w:jc w:val="both"/>
        <w:rPr>
          <w:rFonts w:cs="David" w:hint="cs"/>
          <w:rtl/>
        </w:rPr>
      </w:pPr>
      <w:r w:rsidRPr="00A330A0">
        <w:rPr>
          <w:rFonts w:cs="David" w:hint="cs"/>
          <w:u w:val="single"/>
          <w:rtl/>
        </w:rPr>
        <w:t>היו"ר דוד טל:</w:t>
      </w:r>
    </w:p>
    <w:p w14:paraId="55DDB5AD" w14:textId="77777777" w:rsidR="00A330A0" w:rsidRPr="00A330A0" w:rsidRDefault="00A330A0" w:rsidP="00A330A0">
      <w:pPr>
        <w:tabs>
          <w:tab w:val="left" w:pos="512"/>
          <w:tab w:val="left" w:pos="1221"/>
        </w:tabs>
        <w:bidi/>
        <w:jc w:val="both"/>
        <w:rPr>
          <w:rFonts w:cs="David" w:hint="cs"/>
          <w:rtl/>
        </w:rPr>
      </w:pPr>
    </w:p>
    <w:p w14:paraId="358F873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אני לא רואה כאן בעיה, האם מישהו רואה כאן בעיה?</w:t>
      </w:r>
    </w:p>
    <w:p w14:paraId="5E43FD62" w14:textId="77777777" w:rsidR="00A330A0" w:rsidRDefault="00A330A0" w:rsidP="00A330A0">
      <w:pPr>
        <w:tabs>
          <w:tab w:val="left" w:pos="512"/>
          <w:tab w:val="left" w:pos="1221"/>
        </w:tabs>
        <w:bidi/>
        <w:jc w:val="both"/>
        <w:rPr>
          <w:rFonts w:cs="David" w:hint="cs"/>
          <w:rtl/>
        </w:rPr>
      </w:pPr>
    </w:p>
    <w:p w14:paraId="715C8AB7" w14:textId="77777777" w:rsidR="00A330A0" w:rsidRDefault="00A330A0" w:rsidP="00A330A0">
      <w:pPr>
        <w:tabs>
          <w:tab w:val="left" w:pos="512"/>
          <w:tab w:val="left" w:pos="1221"/>
        </w:tabs>
        <w:bidi/>
        <w:jc w:val="both"/>
        <w:rPr>
          <w:rFonts w:cs="David" w:hint="cs"/>
          <w:rtl/>
        </w:rPr>
      </w:pPr>
    </w:p>
    <w:p w14:paraId="064280D3" w14:textId="77777777" w:rsidR="00A330A0" w:rsidRDefault="00A330A0" w:rsidP="00A330A0">
      <w:pPr>
        <w:tabs>
          <w:tab w:val="left" w:pos="512"/>
          <w:tab w:val="left" w:pos="1221"/>
        </w:tabs>
        <w:bidi/>
        <w:jc w:val="both"/>
        <w:rPr>
          <w:rFonts w:cs="David" w:hint="cs"/>
          <w:rtl/>
        </w:rPr>
      </w:pPr>
    </w:p>
    <w:p w14:paraId="4054D952" w14:textId="77777777" w:rsidR="00A330A0" w:rsidRDefault="00A330A0" w:rsidP="00A330A0">
      <w:pPr>
        <w:tabs>
          <w:tab w:val="left" w:pos="512"/>
          <w:tab w:val="left" w:pos="1221"/>
        </w:tabs>
        <w:bidi/>
        <w:jc w:val="both"/>
        <w:rPr>
          <w:rFonts w:cs="David" w:hint="cs"/>
          <w:rtl/>
        </w:rPr>
      </w:pPr>
    </w:p>
    <w:p w14:paraId="1222013F" w14:textId="77777777" w:rsidR="00A330A0" w:rsidRPr="00A330A0" w:rsidRDefault="00A330A0" w:rsidP="00A330A0">
      <w:pPr>
        <w:tabs>
          <w:tab w:val="left" w:pos="512"/>
          <w:tab w:val="left" w:pos="1221"/>
        </w:tabs>
        <w:bidi/>
        <w:jc w:val="both"/>
        <w:rPr>
          <w:rFonts w:cs="David" w:hint="cs"/>
          <w:rtl/>
        </w:rPr>
      </w:pPr>
    </w:p>
    <w:p w14:paraId="3D969B4A"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קריאה:</w:t>
      </w:r>
    </w:p>
    <w:p w14:paraId="55D031B6" w14:textId="77777777" w:rsidR="00A330A0" w:rsidRPr="00A330A0" w:rsidRDefault="00A330A0" w:rsidP="00A330A0">
      <w:pPr>
        <w:tabs>
          <w:tab w:val="left" w:pos="512"/>
          <w:tab w:val="left" w:pos="1221"/>
        </w:tabs>
        <w:bidi/>
        <w:jc w:val="both"/>
        <w:rPr>
          <w:rFonts w:cs="David" w:hint="cs"/>
          <w:rtl/>
        </w:rPr>
      </w:pPr>
    </w:p>
    <w:p w14:paraId="2F0FE61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אין בעיה. </w:t>
      </w:r>
    </w:p>
    <w:p w14:paraId="0FF9D094" w14:textId="77777777" w:rsidR="00A330A0" w:rsidRPr="00A330A0" w:rsidRDefault="00A330A0" w:rsidP="00A330A0">
      <w:pPr>
        <w:tabs>
          <w:tab w:val="left" w:pos="512"/>
          <w:tab w:val="left" w:pos="1221"/>
        </w:tabs>
        <w:bidi/>
        <w:jc w:val="both"/>
        <w:rPr>
          <w:rFonts w:cs="David" w:hint="cs"/>
          <w:rtl/>
        </w:rPr>
      </w:pPr>
    </w:p>
    <w:p w14:paraId="7DC36C4B"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4D1E71BB" w14:textId="77777777" w:rsidR="00A330A0" w:rsidRPr="00A330A0" w:rsidRDefault="00A330A0" w:rsidP="00A330A0">
      <w:pPr>
        <w:tabs>
          <w:tab w:val="left" w:pos="512"/>
          <w:tab w:val="left" w:pos="1221"/>
        </w:tabs>
        <w:bidi/>
        <w:jc w:val="both"/>
        <w:rPr>
          <w:rFonts w:cs="David" w:hint="cs"/>
          <w:rtl/>
        </w:rPr>
      </w:pPr>
      <w:r w:rsidRPr="00A330A0">
        <w:rPr>
          <w:rFonts w:cs="David"/>
          <w:rtl/>
        </w:rPr>
        <w:br/>
      </w:r>
      <w:r w:rsidRPr="00A330A0">
        <w:rPr>
          <w:rFonts w:cs="David" w:hint="cs"/>
          <w:rtl/>
        </w:rPr>
        <w:tab/>
        <w:t xml:space="preserve">זה לא בעיה. אבל, יש הליכים שקבועים בחוק העמותות. למעשה, ההליך הוא הליך משפטי גם של פירוק, וגם של קביעה מה ייעשה בכספים לאחר מכן. לרשם יש מעמד באותו הליך. כמובן אפשר להתנות כאשר מוקמת העמותה, מה ייעשה בכספים לאחר פירוקה. זה יכול להטעות -  כשנאמר כאן "באישור ועדת האתיקה", האישור הוא רק איזשהו נדבך. הוא לא יכול לעקוף, המנגנון הוא המנגנון של החוק. יש מעמד כאן לוועדת האתיקה.  </w:t>
      </w:r>
    </w:p>
    <w:p w14:paraId="23FDEFC6" w14:textId="77777777" w:rsidR="00A330A0" w:rsidRPr="00A330A0" w:rsidRDefault="00A330A0" w:rsidP="00A330A0">
      <w:pPr>
        <w:tabs>
          <w:tab w:val="left" w:pos="512"/>
          <w:tab w:val="left" w:pos="1221"/>
        </w:tabs>
        <w:bidi/>
        <w:jc w:val="both"/>
        <w:rPr>
          <w:rFonts w:cs="David" w:hint="cs"/>
          <w:rtl/>
        </w:rPr>
      </w:pPr>
    </w:p>
    <w:p w14:paraId="5FE4346D"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50BC2DF6" w14:textId="77777777" w:rsidR="00A330A0" w:rsidRPr="00A330A0" w:rsidRDefault="00A330A0" w:rsidP="00A330A0">
      <w:pPr>
        <w:tabs>
          <w:tab w:val="left" w:pos="512"/>
          <w:tab w:val="left" w:pos="1221"/>
        </w:tabs>
        <w:bidi/>
        <w:jc w:val="both"/>
        <w:rPr>
          <w:rFonts w:cs="David" w:hint="cs"/>
          <w:rtl/>
        </w:rPr>
      </w:pPr>
    </w:p>
    <w:p w14:paraId="5E3C139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אפשר להגיד: ובהתאם להוראות חוק העמותות. זה גם ברור. </w:t>
      </w:r>
    </w:p>
    <w:p w14:paraId="41C7ED1B" w14:textId="77777777" w:rsidR="00A330A0" w:rsidRPr="00A330A0" w:rsidRDefault="00A330A0" w:rsidP="00A330A0">
      <w:pPr>
        <w:tabs>
          <w:tab w:val="left" w:pos="512"/>
          <w:tab w:val="left" w:pos="1221"/>
        </w:tabs>
        <w:bidi/>
        <w:jc w:val="both"/>
        <w:rPr>
          <w:rFonts w:cs="David" w:hint="cs"/>
          <w:rtl/>
        </w:rPr>
      </w:pPr>
    </w:p>
    <w:p w14:paraId="2DE00492" w14:textId="77777777" w:rsidR="00A330A0" w:rsidRPr="00A330A0" w:rsidRDefault="00A330A0" w:rsidP="00A330A0">
      <w:pPr>
        <w:bidi/>
        <w:jc w:val="both"/>
        <w:rPr>
          <w:rFonts w:cs="David" w:hint="cs"/>
          <w:rtl/>
        </w:rPr>
      </w:pPr>
      <w:r w:rsidRPr="00A330A0">
        <w:rPr>
          <w:rFonts w:cs="David" w:hint="cs"/>
          <w:u w:val="single"/>
          <w:rtl/>
        </w:rPr>
        <w:t>היו"ר דוד טל:</w:t>
      </w:r>
    </w:p>
    <w:p w14:paraId="061C0DC3" w14:textId="77777777" w:rsidR="00A330A0" w:rsidRPr="00A330A0" w:rsidRDefault="00A330A0" w:rsidP="00A330A0">
      <w:pPr>
        <w:tabs>
          <w:tab w:val="left" w:pos="512"/>
          <w:tab w:val="left" w:pos="1221"/>
        </w:tabs>
        <w:bidi/>
        <w:jc w:val="both"/>
        <w:rPr>
          <w:rFonts w:cs="David" w:hint="cs"/>
          <w:rtl/>
        </w:rPr>
      </w:pPr>
    </w:p>
    <w:p w14:paraId="7D48B89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למעשה, האם חבר הכנסת צריך לדאוג לפרק את העמותה, או שאנחנו מטילים את זה על ועדת האתיקה שהיא תוודא שהעסק פורק? </w:t>
      </w:r>
    </w:p>
    <w:p w14:paraId="69DDA4DC" w14:textId="77777777" w:rsidR="00A330A0" w:rsidRPr="00A330A0" w:rsidRDefault="00A330A0" w:rsidP="00A330A0">
      <w:pPr>
        <w:tabs>
          <w:tab w:val="left" w:pos="512"/>
          <w:tab w:val="left" w:pos="1221"/>
        </w:tabs>
        <w:bidi/>
        <w:jc w:val="both"/>
        <w:rPr>
          <w:rFonts w:cs="David" w:hint="cs"/>
          <w:rtl/>
        </w:rPr>
      </w:pPr>
    </w:p>
    <w:p w14:paraId="770A7472"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67222229" w14:textId="77777777" w:rsidR="00A330A0" w:rsidRPr="00A330A0" w:rsidRDefault="00A330A0" w:rsidP="00A330A0">
      <w:pPr>
        <w:tabs>
          <w:tab w:val="left" w:pos="512"/>
          <w:tab w:val="left" w:pos="1221"/>
        </w:tabs>
        <w:bidi/>
        <w:jc w:val="both"/>
        <w:rPr>
          <w:rFonts w:cs="David" w:hint="cs"/>
          <w:rtl/>
        </w:rPr>
      </w:pPr>
    </w:p>
    <w:p w14:paraId="23857CB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יש כמה עילות. יש עילה של חוסר מעש, למשל. לרשם יש מעמד ליזום הליך. </w:t>
      </w:r>
    </w:p>
    <w:p w14:paraId="530DB7E4" w14:textId="77777777" w:rsidR="00A330A0" w:rsidRPr="00A330A0" w:rsidRDefault="00A330A0" w:rsidP="00A330A0">
      <w:pPr>
        <w:tabs>
          <w:tab w:val="left" w:pos="512"/>
          <w:tab w:val="left" w:pos="1221"/>
        </w:tabs>
        <w:bidi/>
        <w:jc w:val="both"/>
        <w:rPr>
          <w:rFonts w:cs="David" w:hint="cs"/>
          <w:rtl/>
        </w:rPr>
      </w:pPr>
    </w:p>
    <w:p w14:paraId="50549000" w14:textId="77777777" w:rsidR="00A330A0" w:rsidRPr="00A330A0" w:rsidRDefault="00A330A0" w:rsidP="00A330A0">
      <w:pPr>
        <w:bidi/>
        <w:jc w:val="both"/>
        <w:rPr>
          <w:rFonts w:cs="David" w:hint="cs"/>
          <w:rtl/>
        </w:rPr>
      </w:pPr>
      <w:r w:rsidRPr="00A330A0">
        <w:rPr>
          <w:rFonts w:cs="David" w:hint="cs"/>
          <w:u w:val="single"/>
          <w:rtl/>
        </w:rPr>
        <w:t>היו"ר דוד טל:</w:t>
      </w:r>
    </w:p>
    <w:p w14:paraId="57253899" w14:textId="77777777" w:rsidR="00A330A0" w:rsidRPr="00A330A0" w:rsidRDefault="00A330A0" w:rsidP="00A330A0">
      <w:pPr>
        <w:tabs>
          <w:tab w:val="left" w:pos="512"/>
          <w:tab w:val="left" w:pos="1221"/>
        </w:tabs>
        <w:bidi/>
        <w:jc w:val="both"/>
        <w:rPr>
          <w:rFonts w:cs="David" w:hint="cs"/>
          <w:rtl/>
        </w:rPr>
      </w:pPr>
    </w:p>
    <w:p w14:paraId="49F9354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מי חייב לפרק? </w:t>
      </w:r>
    </w:p>
    <w:p w14:paraId="787E9E24" w14:textId="77777777" w:rsidR="00A330A0" w:rsidRPr="00A330A0" w:rsidRDefault="00A330A0" w:rsidP="00A330A0">
      <w:pPr>
        <w:tabs>
          <w:tab w:val="left" w:pos="512"/>
          <w:tab w:val="left" w:pos="1221"/>
        </w:tabs>
        <w:bidi/>
        <w:jc w:val="both"/>
        <w:rPr>
          <w:rFonts w:cs="David" w:hint="cs"/>
          <w:rtl/>
        </w:rPr>
      </w:pPr>
    </w:p>
    <w:p w14:paraId="2C85BCBF"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21A6B3FF" w14:textId="77777777" w:rsidR="00A330A0" w:rsidRPr="00A330A0" w:rsidRDefault="00A330A0" w:rsidP="00A330A0">
      <w:pPr>
        <w:tabs>
          <w:tab w:val="left" w:pos="512"/>
          <w:tab w:val="left" w:pos="1221"/>
        </w:tabs>
        <w:bidi/>
        <w:jc w:val="both"/>
        <w:rPr>
          <w:rFonts w:cs="David" w:hint="cs"/>
          <w:rtl/>
        </w:rPr>
      </w:pPr>
    </w:p>
    <w:p w14:paraId="1353F17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הנהלת העמותה. סביר להניח שחבר הכנסת עצמו לא יהיה חבר העמותה. אותם חברים שלו שהקימו לטובתו את העמותה, ואחד מהם נבחר ליושב ראש והשני נבחר לגזבר, יצטרכו גם לדאוג לזה, אלא אם הם רוצים להסתבך עם רשם העמותות. </w:t>
      </w:r>
    </w:p>
    <w:p w14:paraId="16641690" w14:textId="77777777" w:rsidR="00A330A0" w:rsidRPr="00A330A0" w:rsidRDefault="00A330A0" w:rsidP="00A330A0">
      <w:pPr>
        <w:tabs>
          <w:tab w:val="left" w:pos="512"/>
          <w:tab w:val="left" w:pos="1221"/>
        </w:tabs>
        <w:bidi/>
        <w:jc w:val="both"/>
        <w:rPr>
          <w:rFonts w:cs="David" w:hint="cs"/>
          <w:rtl/>
        </w:rPr>
      </w:pPr>
    </w:p>
    <w:p w14:paraId="18C25719" w14:textId="77777777" w:rsidR="00A330A0" w:rsidRPr="00A330A0" w:rsidRDefault="00A330A0" w:rsidP="00A330A0">
      <w:pPr>
        <w:bidi/>
        <w:jc w:val="both"/>
        <w:rPr>
          <w:rFonts w:cs="David" w:hint="cs"/>
          <w:rtl/>
        </w:rPr>
      </w:pPr>
      <w:r w:rsidRPr="00A330A0">
        <w:rPr>
          <w:rFonts w:cs="David" w:hint="cs"/>
          <w:u w:val="single"/>
          <w:rtl/>
        </w:rPr>
        <w:t>היו"ר דוד טל:</w:t>
      </w:r>
    </w:p>
    <w:p w14:paraId="72942A2D" w14:textId="77777777" w:rsidR="00A330A0" w:rsidRPr="00A330A0" w:rsidRDefault="00A330A0" w:rsidP="00A330A0">
      <w:pPr>
        <w:tabs>
          <w:tab w:val="left" w:pos="512"/>
          <w:tab w:val="left" w:pos="1221"/>
        </w:tabs>
        <w:bidi/>
        <w:jc w:val="both"/>
        <w:rPr>
          <w:rFonts w:cs="David" w:hint="cs"/>
          <w:rtl/>
        </w:rPr>
      </w:pPr>
    </w:p>
    <w:p w14:paraId="3923073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הם לא מסתבכים עם רשם העמותות אם הם לא מפרקים את העמותה. הכללים האלה שחלים על חברי הכנסת, לא חלים עליהם. </w:t>
      </w:r>
    </w:p>
    <w:p w14:paraId="0FD8C763" w14:textId="77777777" w:rsidR="00A330A0" w:rsidRPr="00A330A0" w:rsidRDefault="00A330A0" w:rsidP="00A330A0">
      <w:pPr>
        <w:tabs>
          <w:tab w:val="left" w:pos="512"/>
          <w:tab w:val="left" w:pos="1221"/>
        </w:tabs>
        <w:bidi/>
        <w:jc w:val="both"/>
        <w:rPr>
          <w:rFonts w:cs="David" w:hint="cs"/>
          <w:rtl/>
        </w:rPr>
      </w:pPr>
    </w:p>
    <w:p w14:paraId="0A65E4DA"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w:t>
      </w:r>
    </w:p>
    <w:p w14:paraId="02094868" w14:textId="77777777" w:rsidR="00A330A0" w:rsidRPr="00A330A0" w:rsidRDefault="00A330A0" w:rsidP="00A330A0">
      <w:pPr>
        <w:tabs>
          <w:tab w:val="left" w:pos="512"/>
          <w:tab w:val="left" w:pos="1221"/>
        </w:tabs>
        <w:bidi/>
        <w:jc w:val="both"/>
        <w:rPr>
          <w:rFonts w:cs="David" w:hint="cs"/>
          <w:rtl/>
        </w:rPr>
      </w:pPr>
    </w:p>
    <w:p w14:paraId="392B5CA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חוק העמותות חל על כל אזרח.</w:t>
      </w:r>
    </w:p>
    <w:p w14:paraId="4F8E4637" w14:textId="77777777" w:rsidR="00A330A0" w:rsidRPr="00A330A0" w:rsidRDefault="00A330A0" w:rsidP="00A330A0">
      <w:pPr>
        <w:tabs>
          <w:tab w:val="left" w:pos="512"/>
          <w:tab w:val="left" w:pos="1221"/>
        </w:tabs>
        <w:bidi/>
        <w:jc w:val="both"/>
        <w:rPr>
          <w:rFonts w:cs="David" w:hint="cs"/>
          <w:rtl/>
        </w:rPr>
      </w:pPr>
    </w:p>
    <w:p w14:paraId="20288AC4" w14:textId="77777777" w:rsidR="00A330A0" w:rsidRPr="00A330A0" w:rsidRDefault="00A330A0" w:rsidP="00A330A0">
      <w:pPr>
        <w:bidi/>
        <w:jc w:val="both"/>
        <w:rPr>
          <w:rFonts w:cs="David" w:hint="cs"/>
          <w:rtl/>
        </w:rPr>
      </w:pPr>
      <w:r w:rsidRPr="00A330A0">
        <w:rPr>
          <w:rFonts w:cs="David" w:hint="cs"/>
          <w:u w:val="single"/>
          <w:rtl/>
        </w:rPr>
        <w:t>היו"ר דוד טל:</w:t>
      </w:r>
    </w:p>
    <w:p w14:paraId="4E60526D" w14:textId="77777777" w:rsidR="00A330A0" w:rsidRPr="00A330A0" w:rsidRDefault="00A330A0" w:rsidP="00A330A0">
      <w:pPr>
        <w:tabs>
          <w:tab w:val="left" w:pos="512"/>
          <w:tab w:val="left" w:pos="1221"/>
        </w:tabs>
        <w:bidi/>
        <w:jc w:val="both"/>
        <w:rPr>
          <w:rFonts w:cs="David" w:hint="cs"/>
          <w:rtl/>
        </w:rPr>
      </w:pPr>
    </w:p>
    <w:p w14:paraId="6046F58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חוק העמותות לא אומר שברגע שמפסיקים, הם צריכים לפרק את זה. רשם העמותות יכול לפרק את זה אם הוא רואה שאין פעילות לאורך פרק זמן מסוים. </w:t>
      </w:r>
    </w:p>
    <w:p w14:paraId="1D469616" w14:textId="77777777" w:rsidR="00A330A0" w:rsidRPr="00A330A0" w:rsidRDefault="00A330A0" w:rsidP="00A330A0">
      <w:pPr>
        <w:tabs>
          <w:tab w:val="left" w:pos="512"/>
          <w:tab w:val="left" w:pos="1221"/>
        </w:tabs>
        <w:bidi/>
        <w:jc w:val="both"/>
        <w:rPr>
          <w:rFonts w:cs="David" w:hint="cs"/>
          <w:rtl/>
        </w:rPr>
      </w:pPr>
    </w:p>
    <w:p w14:paraId="37F8937F"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563F503E" w14:textId="77777777" w:rsidR="00A330A0" w:rsidRPr="00A330A0" w:rsidRDefault="00A330A0" w:rsidP="00A330A0">
      <w:pPr>
        <w:tabs>
          <w:tab w:val="left" w:pos="512"/>
          <w:tab w:val="left" w:pos="1221"/>
        </w:tabs>
        <w:bidi/>
        <w:jc w:val="both"/>
        <w:rPr>
          <w:rFonts w:cs="David" w:hint="cs"/>
          <w:rtl/>
        </w:rPr>
      </w:pPr>
    </w:p>
    <w:p w14:paraId="55F643F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נראה לי שצריך להכפיף את כל הסעיפים האלה, כולל מה שנמחק קודם לגבי זה  שהעמותה תנהל פנקס וכו'. צריך לומר שעמותה מוקמת, פועלת ומתפרקת בהתאם, וזאת כדי שזה יהיה ברור. </w:t>
      </w:r>
    </w:p>
    <w:p w14:paraId="63998A8E" w14:textId="77777777" w:rsidR="00A330A0" w:rsidRPr="00A330A0" w:rsidRDefault="00A330A0" w:rsidP="00A330A0">
      <w:pPr>
        <w:tabs>
          <w:tab w:val="left" w:pos="512"/>
          <w:tab w:val="left" w:pos="1221"/>
        </w:tabs>
        <w:bidi/>
        <w:jc w:val="both"/>
        <w:rPr>
          <w:rFonts w:cs="David" w:hint="cs"/>
          <w:rtl/>
        </w:rPr>
      </w:pPr>
    </w:p>
    <w:p w14:paraId="14655C27" w14:textId="77777777" w:rsidR="00A330A0" w:rsidRPr="00A330A0" w:rsidRDefault="00A330A0" w:rsidP="00A330A0">
      <w:pPr>
        <w:bidi/>
        <w:jc w:val="both"/>
        <w:rPr>
          <w:rFonts w:cs="David" w:hint="cs"/>
          <w:rtl/>
        </w:rPr>
      </w:pPr>
      <w:r w:rsidRPr="00A330A0">
        <w:rPr>
          <w:rFonts w:cs="David" w:hint="cs"/>
          <w:u w:val="single"/>
          <w:rtl/>
        </w:rPr>
        <w:t>היו"ר דוד טל:</w:t>
      </w:r>
    </w:p>
    <w:p w14:paraId="0F8D1398" w14:textId="77777777" w:rsidR="00A330A0" w:rsidRPr="00A330A0" w:rsidRDefault="00A330A0" w:rsidP="00A330A0">
      <w:pPr>
        <w:tabs>
          <w:tab w:val="left" w:pos="512"/>
          <w:tab w:val="left" w:pos="1221"/>
        </w:tabs>
        <w:bidi/>
        <w:jc w:val="both"/>
        <w:rPr>
          <w:rFonts w:cs="David" w:hint="cs"/>
          <w:rtl/>
        </w:rPr>
      </w:pPr>
    </w:p>
    <w:p w14:paraId="3235766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לא חושב שצריך לומר את זה. </w:t>
      </w:r>
    </w:p>
    <w:p w14:paraId="480B17A4" w14:textId="77777777" w:rsidR="00A330A0" w:rsidRPr="00A330A0" w:rsidRDefault="00A330A0" w:rsidP="00A330A0">
      <w:pPr>
        <w:tabs>
          <w:tab w:val="left" w:pos="512"/>
          <w:tab w:val="left" w:pos="1221"/>
        </w:tabs>
        <w:bidi/>
        <w:jc w:val="both"/>
        <w:rPr>
          <w:rFonts w:cs="David" w:hint="cs"/>
          <w:rtl/>
        </w:rPr>
      </w:pPr>
    </w:p>
    <w:p w14:paraId="6C96D574"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7187AC0A" w14:textId="77777777" w:rsidR="00A330A0" w:rsidRPr="00A330A0" w:rsidRDefault="00A330A0" w:rsidP="00A330A0">
      <w:pPr>
        <w:tabs>
          <w:tab w:val="left" w:pos="512"/>
          <w:tab w:val="left" w:pos="1221"/>
        </w:tabs>
        <w:bidi/>
        <w:jc w:val="both"/>
        <w:rPr>
          <w:rFonts w:cs="David" w:hint="cs"/>
          <w:rtl/>
        </w:rPr>
      </w:pPr>
    </w:p>
    <w:p w14:paraId="7CDFE0D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כדי לא להטעות. </w:t>
      </w:r>
    </w:p>
    <w:p w14:paraId="33C2410C" w14:textId="77777777" w:rsidR="00A330A0" w:rsidRPr="00A330A0" w:rsidRDefault="00A330A0" w:rsidP="00A330A0">
      <w:pPr>
        <w:tabs>
          <w:tab w:val="left" w:pos="512"/>
          <w:tab w:val="left" w:pos="1221"/>
        </w:tabs>
        <w:bidi/>
        <w:jc w:val="both"/>
        <w:rPr>
          <w:rFonts w:cs="David" w:hint="cs"/>
          <w:rtl/>
        </w:rPr>
      </w:pPr>
    </w:p>
    <w:p w14:paraId="3E463D34"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צבי ענבר:</w:t>
      </w:r>
    </w:p>
    <w:p w14:paraId="27A6D78C" w14:textId="77777777" w:rsidR="00A330A0" w:rsidRPr="00A330A0" w:rsidRDefault="00A330A0" w:rsidP="00A330A0">
      <w:pPr>
        <w:tabs>
          <w:tab w:val="left" w:pos="512"/>
          <w:tab w:val="left" w:pos="1221"/>
        </w:tabs>
        <w:bidi/>
        <w:jc w:val="both"/>
        <w:rPr>
          <w:rFonts w:cs="David" w:hint="cs"/>
          <w:rtl/>
        </w:rPr>
      </w:pPr>
    </w:p>
    <w:p w14:paraId="46A7DFA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ברגע שאומרים עמותה אז היא פועלת כמו עמותה. </w:t>
      </w:r>
    </w:p>
    <w:p w14:paraId="313C5360" w14:textId="77777777" w:rsidR="00A330A0" w:rsidRPr="00A330A0" w:rsidRDefault="00A330A0" w:rsidP="00A330A0">
      <w:pPr>
        <w:tabs>
          <w:tab w:val="left" w:pos="512"/>
          <w:tab w:val="left" w:pos="1221"/>
        </w:tabs>
        <w:bidi/>
        <w:jc w:val="both"/>
        <w:rPr>
          <w:rFonts w:cs="David" w:hint="cs"/>
          <w:rtl/>
        </w:rPr>
      </w:pPr>
    </w:p>
    <w:p w14:paraId="725762D0"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1D76B6B5" w14:textId="77777777" w:rsidR="00A330A0" w:rsidRPr="00A330A0" w:rsidRDefault="00A330A0" w:rsidP="00A330A0">
      <w:pPr>
        <w:tabs>
          <w:tab w:val="left" w:pos="512"/>
          <w:tab w:val="left" w:pos="1221"/>
        </w:tabs>
        <w:bidi/>
        <w:jc w:val="both"/>
        <w:rPr>
          <w:rFonts w:cs="David" w:hint="cs"/>
          <w:rtl/>
        </w:rPr>
      </w:pPr>
    </w:p>
    <w:p w14:paraId="6E4BFC0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כאן כתוב: באישור ועדת האתיקה, ומישהו יכול לחשוב שאישור ועדת האתיקה זה במקום. </w:t>
      </w:r>
    </w:p>
    <w:p w14:paraId="7410237B" w14:textId="77777777" w:rsidR="00A330A0" w:rsidRPr="00A330A0" w:rsidRDefault="00A330A0" w:rsidP="00A330A0">
      <w:pPr>
        <w:tabs>
          <w:tab w:val="left" w:pos="512"/>
          <w:tab w:val="left" w:pos="1221"/>
        </w:tabs>
        <w:bidi/>
        <w:jc w:val="both"/>
        <w:rPr>
          <w:rFonts w:cs="David" w:hint="cs"/>
          <w:rtl/>
        </w:rPr>
      </w:pPr>
    </w:p>
    <w:p w14:paraId="2A2E139B" w14:textId="77777777" w:rsidR="00A330A0" w:rsidRPr="00A330A0" w:rsidRDefault="00A330A0" w:rsidP="00A330A0">
      <w:pPr>
        <w:bidi/>
        <w:jc w:val="both"/>
        <w:rPr>
          <w:rFonts w:cs="David" w:hint="cs"/>
          <w:rtl/>
        </w:rPr>
      </w:pPr>
      <w:r w:rsidRPr="00A330A0">
        <w:rPr>
          <w:rFonts w:cs="David" w:hint="cs"/>
          <w:u w:val="single"/>
          <w:rtl/>
        </w:rPr>
        <w:t>היו"ר דוד טל:</w:t>
      </w:r>
    </w:p>
    <w:p w14:paraId="44B2E6C4" w14:textId="77777777" w:rsidR="00A330A0" w:rsidRPr="00A330A0" w:rsidRDefault="00A330A0" w:rsidP="00A330A0">
      <w:pPr>
        <w:tabs>
          <w:tab w:val="left" w:pos="512"/>
          <w:tab w:val="left" w:pos="1221"/>
        </w:tabs>
        <w:bidi/>
        <w:jc w:val="both"/>
        <w:rPr>
          <w:rFonts w:cs="David" w:hint="cs"/>
          <w:rtl/>
        </w:rPr>
      </w:pPr>
    </w:p>
    <w:p w14:paraId="1E4BD5A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אז תחפשו ניסוח אחר. </w:t>
      </w:r>
    </w:p>
    <w:p w14:paraId="5E504973" w14:textId="77777777" w:rsidR="00A330A0" w:rsidRPr="00A330A0" w:rsidRDefault="00A330A0" w:rsidP="00A330A0">
      <w:pPr>
        <w:tabs>
          <w:tab w:val="left" w:pos="512"/>
          <w:tab w:val="left" w:pos="1221"/>
        </w:tabs>
        <w:bidi/>
        <w:jc w:val="both"/>
        <w:rPr>
          <w:rFonts w:cs="David" w:hint="cs"/>
          <w:rtl/>
        </w:rPr>
      </w:pPr>
    </w:p>
    <w:p w14:paraId="491E9C31"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צבי ענבר:</w:t>
      </w:r>
    </w:p>
    <w:p w14:paraId="365ACE5B" w14:textId="77777777" w:rsidR="00A330A0" w:rsidRPr="00A330A0" w:rsidRDefault="00A330A0" w:rsidP="00A330A0">
      <w:pPr>
        <w:tabs>
          <w:tab w:val="left" w:pos="512"/>
          <w:tab w:val="left" w:pos="1221"/>
        </w:tabs>
        <w:bidi/>
        <w:jc w:val="both"/>
        <w:rPr>
          <w:rFonts w:cs="David" w:hint="cs"/>
          <w:rtl/>
        </w:rPr>
      </w:pPr>
    </w:p>
    <w:p w14:paraId="54AB48A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כתוב עמותה, אז ברור שעמותה פועלת לפי חוק העמותות. </w:t>
      </w:r>
    </w:p>
    <w:p w14:paraId="4A0E44F2" w14:textId="77777777" w:rsidR="00A330A0" w:rsidRPr="00A330A0" w:rsidRDefault="00A330A0" w:rsidP="00A330A0">
      <w:pPr>
        <w:tabs>
          <w:tab w:val="left" w:pos="512"/>
          <w:tab w:val="left" w:pos="1221"/>
        </w:tabs>
        <w:bidi/>
        <w:jc w:val="both"/>
        <w:rPr>
          <w:rFonts w:cs="David" w:hint="cs"/>
          <w:rtl/>
        </w:rPr>
      </w:pPr>
    </w:p>
    <w:p w14:paraId="2077C671"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2E049E51" w14:textId="77777777" w:rsidR="00A330A0" w:rsidRPr="00A330A0" w:rsidRDefault="00A330A0" w:rsidP="00A330A0">
      <w:pPr>
        <w:tabs>
          <w:tab w:val="left" w:pos="512"/>
          <w:tab w:val="left" w:pos="1221"/>
        </w:tabs>
        <w:bidi/>
        <w:jc w:val="both"/>
        <w:rPr>
          <w:rFonts w:cs="David" w:hint="cs"/>
          <w:rtl/>
        </w:rPr>
      </w:pPr>
    </w:p>
    <w:p w14:paraId="023A44E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לך זה ברור, לא ברור שלחברי הכנסת זה יהיה ברור. </w:t>
      </w:r>
    </w:p>
    <w:p w14:paraId="1072CDC1" w14:textId="77777777" w:rsidR="00A330A0" w:rsidRPr="00A330A0" w:rsidRDefault="00A330A0" w:rsidP="00A330A0">
      <w:pPr>
        <w:tabs>
          <w:tab w:val="left" w:pos="512"/>
          <w:tab w:val="left" w:pos="1221"/>
        </w:tabs>
        <w:bidi/>
        <w:jc w:val="both"/>
        <w:rPr>
          <w:rFonts w:cs="David" w:hint="cs"/>
          <w:rtl/>
        </w:rPr>
      </w:pPr>
    </w:p>
    <w:p w14:paraId="1F4C2B8D"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482F80D0" w14:textId="77777777" w:rsidR="00A330A0" w:rsidRPr="00A330A0" w:rsidRDefault="00A330A0" w:rsidP="00A330A0">
      <w:pPr>
        <w:tabs>
          <w:tab w:val="left" w:pos="512"/>
          <w:tab w:val="left" w:pos="1221"/>
        </w:tabs>
        <w:bidi/>
        <w:jc w:val="both"/>
        <w:rPr>
          <w:rFonts w:cs="David" w:hint="cs"/>
          <w:rtl/>
        </w:rPr>
      </w:pPr>
    </w:p>
    <w:p w14:paraId="616D751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כל מי שיושב בוועדת האתיקה הוא משפטן, ולפעמים רצוי שהוא לא יהיה.  לפחות שיובן שלא ועדת האתיקה מאשרת, נקודה. אלא ועדת האתיקה זה רק איזשהו נדבך, ובסופו של דבר ההליך צריך להיות לפי החוק. </w:t>
      </w:r>
    </w:p>
    <w:p w14:paraId="3F30EE49" w14:textId="77777777" w:rsidR="00A330A0" w:rsidRPr="00A330A0" w:rsidRDefault="00A330A0" w:rsidP="00A330A0">
      <w:pPr>
        <w:tabs>
          <w:tab w:val="left" w:pos="512"/>
          <w:tab w:val="left" w:pos="1221"/>
        </w:tabs>
        <w:bidi/>
        <w:jc w:val="both"/>
        <w:rPr>
          <w:rFonts w:cs="David" w:hint="cs"/>
          <w:rtl/>
        </w:rPr>
      </w:pPr>
    </w:p>
    <w:p w14:paraId="53322994"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46720269" w14:textId="77777777" w:rsidR="00A330A0" w:rsidRPr="00A330A0" w:rsidRDefault="00A330A0" w:rsidP="00A330A0">
      <w:pPr>
        <w:tabs>
          <w:tab w:val="left" w:pos="512"/>
          <w:tab w:val="left" w:pos="1221"/>
        </w:tabs>
        <w:bidi/>
        <w:jc w:val="both"/>
        <w:rPr>
          <w:rFonts w:cs="David" w:hint="cs"/>
          <w:rtl/>
        </w:rPr>
      </w:pPr>
    </w:p>
    <w:p w14:paraId="1ED3425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אפשר (ב) להגיד שתוקם לצורך זה עמותה, ויחולו לגביה הוראות חוק העמותות, ושהיא תפעל לפי הוראות חוק העמותות. </w:t>
      </w:r>
    </w:p>
    <w:p w14:paraId="29A51FC2" w14:textId="77777777" w:rsidR="00A330A0" w:rsidRPr="00A330A0" w:rsidRDefault="00A330A0" w:rsidP="00A330A0">
      <w:pPr>
        <w:tabs>
          <w:tab w:val="left" w:pos="512"/>
          <w:tab w:val="left" w:pos="1221"/>
        </w:tabs>
        <w:bidi/>
        <w:jc w:val="both"/>
        <w:rPr>
          <w:rFonts w:cs="David" w:hint="cs"/>
          <w:rtl/>
        </w:rPr>
      </w:pPr>
    </w:p>
    <w:p w14:paraId="3EC01DA2" w14:textId="77777777" w:rsidR="00A330A0" w:rsidRPr="00A330A0" w:rsidRDefault="00A330A0" w:rsidP="00A330A0">
      <w:pPr>
        <w:bidi/>
        <w:jc w:val="both"/>
        <w:rPr>
          <w:rFonts w:cs="David" w:hint="cs"/>
          <w:rtl/>
        </w:rPr>
      </w:pPr>
      <w:r w:rsidRPr="00A330A0">
        <w:rPr>
          <w:rFonts w:cs="David" w:hint="cs"/>
          <w:u w:val="single"/>
          <w:rtl/>
        </w:rPr>
        <w:t>היו"ר דוד טל:</w:t>
      </w:r>
    </w:p>
    <w:p w14:paraId="6B3DA69E" w14:textId="77777777" w:rsidR="00A330A0" w:rsidRPr="00A330A0" w:rsidRDefault="00A330A0" w:rsidP="00A330A0">
      <w:pPr>
        <w:tabs>
          <w:tab w:val="left" w:pos="512"/>
          <w:tab w:val="left" w:pos="1221"/>
        </w:tabs>
        <w:bidi/>
        <w:jc w:val="both"/>
        <w:rPr>
          <w:rFonts w:cs="David" w:hint="cs"/>
          <w:rtl/>
        </w:rPr>
      </w:pPr>
    </w:p>
    <w:p w14:paraId="372DE24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בסדר.  אין הערות לסעיף (ו), סעיף (ו) מאושר.  אנחנו עוברים לסעיף הנסיעות לחו"ל -  סעיף 54(א). חבר הכנסת גדעון סער, חבר הכנסת לא ייסע לחו"ל. </w:t>
      </w:r>
    </w:p>
    <w:p w14:paraId="764E8067" w14:textId="77777777" w:rsidR="00A330A0" w:rsidRPr="00A330A0" w:rsidRDefault="00A330A0" w:rsidP="00A330A0">
      <w:pPr>
        <w:tabs>
          <w:tab w:val="left" w:pos="512"/>
          <w:tab w:val="left" w:pos="1221"/>
        </w:tabs>
        <w:bidi/>
        <w:jc w:val="both"/>
        <w:rPr>
          <w:rFonts w:cs="David" w:hint="cs"/>
          <w:rtl/>
        </w:rPr>
      </w:pPr>
    </w:p>
    <w:p w14:paraId="3CA0DB9D"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0215FAF8" w14:textId="77777777" w:rsidR="00A330A0" w:rsidRPr="00A330A0" w:rsidRDefault="00A330A0" w:rsidP="00A330A0">
      <w:pPr>
        <w:bidi/>
        <w:jc w:val="both"/>
        <w:rPr>
          <w:rFonts w:cs="David" w:hint="cs"/>
          <w:u w:val="single"/>
          <w:rtl/>
        </w:rPr>
      </w:pPr>
    </w:p>
    <w:p w14:paraId="2049A2E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אם אתה תעלה להצבעה הצעה כזאת, אני מודיע מראש שאני לא אתנגד. </w:t>
      </w:r>
    </w:p>
    <w:p w14:paraId="43FB7B92" w14:textId="77777777" w:rsidR="00A330A0" w:rsidRPr="00A330A0" w:rsidRDefault="00A330A0" w:rsidP="00A330A0">
      <w:pPr>
        <w:tabs>
          <w:tab w:val="left" w:pos="512"/>
          <w:tab w:val="left" w:pos="1221"/>
        </w:tabs>
        <w:bidi/>
        <w:jc w:val="both"/>
        <w:rPr>
          <w:rFonts w:cs="David" w:hint="cs"/>
          <w:rtl/>
        </w:rPr>
      </w:pPr>
    </w:p>
    <w:p w14:paraId="21C05FFD"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6C2F3F7B" w14:textId="77777777" w:rsidR="00A330A0" w:rsidRPr="00A330A0" w:rsidRDefault="00A330A0" w:rsidP="00A330A0">
      <w:pPr>
        <w:pStyle w:val="Heading5"/>
        <w:rPr>
          <w:rFonts w:hint="cs"/>
          <w:sz w:val="24"/>
          <w:rtl/>
        </w:rPr>
      </w:pPr>
    </w:p>
    <w:p w14:paraId="6BA331F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מה זה "או עם אדם או גוף בישראל", מה זה "גוף בישראל"? </w:t>
      </w:r>
    </w:p>
    <w:p w14:paraId="6EC0BA4D" w14:textId="77777777" w:rsidR="00A330A0" w:rsidRPr="00A330A0" w:rsidRDefault="00A330A0" w:rsidP="00A330A0">
      <w:pPr>
        <w:tabs>
          <w:tab w:val="left" w:pos="512"/>
          <w:tab w:val="left" w:pos="1221"/>
        </w:tabs>
        <w:bidi/>
        <w:jc w:val="both"/>
        <w:rPr>
          <w:rFonts w:cs="David" w:hint="cs"/>
          <w:rtl/>
        </w:rPr>
      </w:pPr>
    </w:p>
    <w:p w14:paraId="72B819A0"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1BBC007E" w14:textId="77777777" w:rsidR="00A330A0" w:rsidRPr="00A330A0" w:rsidRDefault="00A330A0" w:rsidP="00A330A0">
      <w:pPr>
        <w:tabs>
          <w:tab w:val="left" w:pos="512"/>
          <w:tab w:val="left" w:pos="1221"/>
        </w:tabs>
        <w:bidi/>
        <w:jc w:val="both"/>
        <w:rPr>
          <w:rFonts w:cs="David" w:hint="cs"/>
          <w:rtl/>
        </w:rPr>
      </w:pPr>
    </w:p>
    <w:p w14:paraId="166BB4D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הסעיף הזה הוא סעיף שעוסק בנסיעות לחוץ לארץ, והוא בא לקבוע הוראות מיוחדות שבאות </w:t>
      </w:r>
      <w:proofErr w:type="spellStart"/>
      <w:r w:rsidRPr="00A330A0">
        <w:rPr>
          <w:rFonts w:cs="David" w:hint="cs"/>
          <w:rtl/>
        </w:rPr>
        <w:t>להחריג</w:t>
      </w:r>
      <w:proofErr w:type="spellEnd"/>
      <w:r w:rsidRPr="00A330A0">
        <w:rPr>
          <w:rFonts w:cs="David" w:hint="cs"/>
          <w:rtl/>
        </w:rPr>
        <w:t xml:space="preserve"> מהאיסור הכללי על קבלת מתנות. הוא מבוסס באופן ניכר על החלטה נוכחית של ועדת האתיקה מ-2002 שהיא החלטה מפורטת בעניין נסיעות לחוץ לארץ, ושנוהגים לפיה. </w:t>
      </w:r>
    </w:p>
    <w:p w14:paraId="3D069359" w14:textId="77777777" w:rsidR="00A330A0" w:rsidRPr="00A330A0" w:rsidRDefault="00A330A0" w:rsidP="00A330A0">
      <w:pPr>
        <w:tabs>
          <w:tab w:val="left" w:pos="512"/>
          <w:tab w:val="left" w:pos="1221"/>
        </w:tabs>
        <w:bidi/>
        <w:jc w:val="both"/>
        <w:rPr>
          <w:rFonts w:cs="David" w:hint="cs"/>
          <w:rtl/>
        </w:rPr>
      </w:pPr>
    </w:p>
    <w:p w14:paraId="404F89FC"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466D5B6B" w14:textId="77777777" w:rsidR="00A330A0" w:rsidRPr="00A330A0" w:rsidRDefault="00A330A0" w:rsidP="00A330A0">
      <w:pPr>
        <w:bidi/>
        <w:jc w:val="both"/>
        <w:rPr>
          <w:rFonts w:cs="David" w:hint="cs"/>
          <w:u w:val="single"/>
          <w:rtl/>
        </w:rPr>
      </w:pPr>
    </w:p>
    <w:p w14:paraId="6C58EDA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הסעיף הזה מטורף. "בכוונתו לקיים עסקים", באמת. האם אני יכול לדעת מה זה?</w:t>
      </w:r>
    </w:p>
    <w:p w14:paraId="2AA26BC6" w14:textId="77777777" w:rsidR="00A330A0" w:rsidRPr="00A330A0" w:rsidRDefault="00A330A0" w:rsidP="00A330A0">
      <w:pPr>
        <w:tabs>
          <w:tab w:val="left" w:pos="512"/>
          <w:tab w:val="left" w:pos="1221"/>
        </w:tabs>
        <w:bidi/>
        <w:jc w:val="both"/>
        <w:rPr>
          <w:rFonts w:cs="David" w:hint="cs"/>
          <w:rtl/>
        </w:rPr>
      </w:pPr>
    </w:p>
    <w:p w14:paraId="340D5CAD" w14:textId="77777777" w:rsidR="00A330A0" w:rsidRPr="00A330A0" w:rsidRDefault="00A330A0" w:rsidP="00A330A0">
      <w:pPr>
        <w:bidi/>
        <w:jc w:val="both"/>
        <w:rPr>
          <w:rFonts w:cs="David" w:hint="cs"/>
          <w:rtl/>
        </w:rPr>
      </w:pPr>
      <w:r w:rsidRPr="00A330A0">
        <w:rPr>
          <w:rFonts w:cs="David" w:hint="cs"/>
          <w:u w:val="single"/>
          <w:rtl/>
        </w:rPr>
        <w:t>היו"ר דוד טל:</w:t>
      </w:r>
    </w:p>
    <w:p w14:paraId="7FA93934" w14:textId="77777777" w:rsidR="00A330A0" w:rsidRPr="00A330A0" w:rsidRDefault="00A330A0" w:rsidP="00A330A0">
      <w:pPr>
        <w:tabs>
          <w:tab w:val="left" w:pos="512"/>
          <w:tab w:val="left" w:pos="1221"/>
        </w:tabs>
        <w:bidi/>
        <w:jc w:val="both"/>
        <w:rPr>
          <w:rFonts w:cs="David" w:hint="cs"/>
          <w:rtl/>
        </w:rPr>
      </w:pPr>
    </w:p>
    <w:p w14:paraId="1A04705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בוא נשמע את ההסבר, ולאחר מכן נתייחס. </w:t>
      </w:r>
    </w:p>
    <w:p w14:paraId="375745A0" w14:textId="77777777" w:rsidR="00A330A0" w:rsidRPr="00A330A0" w:rsidRDefault="00A330A0" w:rsidP="00A330A0">
      <w:pPr>
        <w:tabs>
          <w:tab w:val="left" w:pos="512"/>
          <w:tab w:val="left" w:pos="1221"/>
        </w:tabs>
        <w:bidi/>
        <w:jc w:val="both"/>
        <w:rPr>
          <w:rFonts w:cs="David" w:hint="cs"/>
          <w:rtl/>
        </w:rPr>
      </w:pPr>
    </w:p>
    <w:p w14:paraId="2A16DA8D"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49CB1B61" w14:textId="77777777" w:rsidR="00A330A0" w:rsidRPr="00A330A0" w:rsidRDefault="00A330A0" w:rsidP="00A330A0">
      <w:pPr>
        <w:bidi/>
        <w:jc w:val="both"/>
        <w:rPr>
          <w:rFonts w:cs="David" w:hint="cs"/>
          <w:u w:val="single"/>
          <w:rtl/>
        </w:rPr>
      </w:pPr>
    </w:p>
    <w:p w14:paraId="0FE62F0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לנוכח הסעיף כמו שאני רואה אותו, לעשות: חבר הכנסת לא ייסע לחו"ל. זה נראה לי יותר הגיוני. </w:t>
      </w:r>
    </w:p>
    <w:p w14:paraId="0CA6203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5C2FAD0F"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2C0EFDAE" w14:textId="77777777" w:rsidR="00A330A0" w:rsidRPr="00A330A0" w:rsidRDefault="00A330A0" w:rsidP="00A330A0">
      <w:pPr>
        <w:tabs>
          <w:tab w:val="left" w:pos="512"/>
          <w:tab w:val="left" w:pos="1221"/>
        </w:tabs>
        <w:bidi/>
        <w:jc w:val="both"/>
        <w:rPr>
          <w:rFonts w:cs="David" w:hint="cs"/>
          <w:rtl/>
        </w:rPr>
      </w:pPr>
    </w:p>
    <w:p w14:paraId="5626BEE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אגיד גם מה קיים היום, זה יעזור להשוואה. מוצע לקבוע כך: "חבר הכנסת לא ייסע לחו"ל במימון, ישיר או עקיף של אדם או גוף המקיים עסקים, או שבכוונתו לקיים עסקים, בישראל או עם אדם או גוף בישראל." </w:t>
      </w:r>
    </w:p>
    <w:p w14:paraId="27764A5C" w14:textId="77777777" w:rsidR="00A330A0" w:rsidRPr="00A330A0" w:rsidRDefault="00A330A0" w:rsidP="00A330A0">
      <w:pPr>
        <w:tabs>
          <w:tab w:val="left" w:pos="512"/>
          <w:tab w:val="left" w:pos="1221"/>
        </w:tabs>
        <w:bidi/>
        <w:jc w:val="both"/>
        <w:rPr>
          <w:rFonts w:cs="David" w:hint="cs"/>
          <w:rtl/>
        </w:rPr>
      </w:pPr>
    </w:p>
    <w:p w14:paraId="000F65D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היום עיקר הבדיקה של ועדת האתיקה היא האם הנסיעה היא במימון גוף עסקי. כפי שאתם יודעים, היום החלטת ועדת האתיקה מחייבת חבר כנסת שנוסע שלא במימונו הפרטי או במימון הכנסת, לקבל אישור מראש מהוועדה. </w:t>
      </w:r>
    </w:p>
    <w:p w14:paraId="69C3C332" w14:textId="77777777" w:rsidR="00A330A0" w:rsidRPr="00A330A0" w:rsidRDefault="00A330A0" w:rsidP="00A330A0">
      <w:pPr>
        <w:tabs>
          <w:tab w:val="left" w:pos="512"/>
          <w:tab w:val="left" w:pos="1221"/>
        </w:tabs>
        <w:bidi/>
        <w:jc w:val="both"/>
        <w:rPr>
          <w:rFonts w:cs="David" w:hint="cs"/>
          <w:rtl/>
        </w:rPr>
      </w:pPr>
    </w:p>
    <w:p w14:paraId="1624554C" w14:textId="77777777" w:rsidR="00A330A0" w:rsidRPr="00A330A0" w:rsidRDefault="00A330A0" w:rsidP="00A330A0">
      <w:pPr>
        <w:bidi/>
        <w:jc w:val="both"/>
        <w:rPr>
          <w:rFonts w:cs="David" w:hint="cs"/>
          <w:u w:val="single"/>
          <w:rtl/>
        </w:rPr>
      </w:pPr>
      <w:r w:rsidRPr="00A330A0">
        <w:rPr>
          <w:rFonts w:cs="David" w:hint="cs"/>
          <w:u w:val="single"/>
          <w:rtl/>
        </w:rPr>
        <w:t>גדעון סער:</w:t>
      </w:r>
    </w:p>
    <w:p w14:paraId="0AE8F697" w14:textId="77777777" w:rsidR="00A330A0" w:rsidRPr="00A330A0" w:rsidRDefault="00A330A0" w:rsidP="00A330A0">
      <w:pPr>
        <w:bidi/>
        <w:jc w:val="both"/>
        <w:rPr>
          <w:rFonts w:cs="David" w:hint="cs"/>
          <w:u w:val="single"/>
          <w:rtl/>
        </w:rPr>
      </w:pPr>
    </w:p>
    <w:p w14:paraId="2648B84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תעשו מה שאתם רוצים, אני יודע מה אני עושה. אני נותן ליושב ראש ייפוי כוח להחליט מה שהוא מבין בסעיף הזה. </w:t>
      </w:r>
    </w:p>
    <w:p w14:paraId="4ED14E5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4EB6FFF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r w:rsidRPr="00A330A0">
        <w:rPr>
          <w:rFonts w:cs="David" w:hint="cs"/>
          <w:rtl/>
        </w:rPr>
        <w:tab/>
      </w:r>
      <w:r w:rsidRPr="00A330A0">
        <w:rPr>
          <w:rFonts w:cs="David" w:hint="cs"/>
          <w:rtl/>
        </w:rPr>
        <w:tab/>
        <w:t>(  חבר הכנסת גדעון סער יוצא מחדר הוועדה. )</w:t>
      </w:r>
    </w:p>
    <w:p w14:paraId="5D86DF47" w14:textId="77777777" w:rsidR="00A330A0" w:rsidRPr="00A330A0" w:rsidRDefault="00A330A0" w:rsidP="00A330A0">
      <w:pPr>
        <w:tabs>
          <w:tab w:val="left" w:pos="512"/>
          <w:tab w:val="left" w:pos="1221"/>
        </w:tabs>
        <w:bidi/>
        <w:jc w:val="both"/>
        <w:rPr>
          <w:rFonts w:cs="David" w:hint="cs"/>
          <w:rtl/>
        </w:rPr>
      </w:pPr>
    </w:p>
    <w:p w14:paraId="1A308F3F" w14:textId="77777777" w:rsidR="00A330A0" w:rsidRPr="00A330A0" w:rsidRDefault="00A330A0" w:rsidP="00A330A0">
      <w:pPr>
        <w:bidi/>
        <w:jc w:val="both"/>
        <w:rPr>
          <w:rFonts w:cs="David" w:hint="cs"/>
          <w:rtl/>
        </w:rPr>
      </w:pPr>
      <w:r w:rsidRPr="00A330A0">
        <w:rPr>
          <w:rFonts w:cs="David" w:hint="cs"/>
          <w:u w:val="single"/>
          <w:rtl/>
        </w:rPr>
        <w:t>היו"ר דוד טל:</w:t>
      </w:r>
    </w:p>
    <w:p w14:paraId="53F41F4E" w14:textId="77777777" w:rsidR="00A330A0" w:rsidRPr="00A330A0" w:rsidRDefault="00A330A0" w:rsidP="00A330A0">
      <w:pPr>
        <w:tabs>
          <w:tab w:val="left" w:pos="512"/>
          <w:tab w:val="left" w:pos="1221"/>
        </w:tabs>
        <w:bidi/>
        <w:jc w:val="both"/>
        <w:rPr>
          <w:rFonts w:cs="David" w:hint="cs"/>
          <w:rtl/>
        </w:rPr>
      </w:pPr>
    </w:p>
    <w:p w14:paraId="5761CEB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חושב שיש פה כפילות. חבר כנסת לא ייסע לחו"ל במימון ישיר או עקיף בישראל, או עם אדם או גוף בישראל". זה מספיק, למה אני צריך את המילים: "אדם או גוף המקיים עסקים"? ואם הוא לא מקיים עסקים, גם כן אסור לי לנסוע. </w:t>
      </w:r>
    </w:p>
    <w:p w14:paraId="5E45664D" w14:textId="77777777" w:rsidR="00A330A0" w:rsidRPr="00A330A0" w:rsidRDefault="00A330A0" w:rsidP="00A330A0">
      <w:pPr>
        <w:tabs>
          <w:tab w:val="left" w:pos="512"/>
          <w:tab w:val="left" w:pos="1221"/>
        </w:tabs>
        <w:bidi/>
        <w:jc w:val="both"/>
        <w:rPr>
          <w:rFonts w:cs="David" w:hint="cs"/>
          <w:rtl/>
        </w:rPr>
      </w:pPr>
    </w:p>
    <w:p w14:paraId="27728DE9"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70BAF9B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500B962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גוף שאינו עסקי. </w:t>
      </w:r>
    </w:p>
    <w:p w14:paraId="678D70B3" w14:textId="77777777" w:rsidR="00A330A0" w:rsidRPr="00A330A0" w:rsidRDefault="00A330A0" w:rsidP="00A330A0">
      <w:pPr>
        <w:tabs>
          <w:tab w:val="left" w:pos="512"/>
          <w:tab w:val="left" w:pos="1221"/>
        </w:tabs>
        <w:bidi/>
        <w:jc w:val="both"/>
        <w:rPr>
          <w:rFonts w:cs="David" w:hint="cs"/>
          <w:rtl/>
        </w:rPr>
      </w:pPr>
    </w:p>
    <w:p w14:paraId="382964E2" w14:textId="77777777" w:rsidR="00A330A0" w:rsidRPr="00A330A0" w:rsidRDefault="00A330A0" w:rsidP="00A330A0">
      <w:pPr>
        <w:bidi/>
        <w:jc w:val="both"/>
        <w:rPr>
          <w:rFonts w:cs="David" w:hint="cs"/>
          <w:rtl/>
        </w:rPr>
      </w:pPr>
      <w:r w:rsidRPr="00A330A0">
        <w:rPr>
          <w:rFonts w:cs="David" w:hint="cs"/>
          <w:u w:val="single"/>
          <w:rtl/>
        </w:rPr>
        <w:t>היו"ר דוד טל:</w:t>
      </w:r>
    </w:p>
    <w:p w14:paraId="2710147C" w14:textId="77777777" w:rsidR="00A330A0" w:rsidRPr="00A330A0" w:rsidRDefault="00A330A0" w:rsidP="00A330A0">
      <w:pPr>
        <w:tabs>
          <w:tab w:val="left" w:pos="512"/>
          <w:tab w:val="left" w:pos="1221"/>
        </w:tabs>
        <w:bidi/>
        <w:jc w:val="both"/>
        <w:rPr>
          <w:rFonts w:cs="David" w:hint="cs"/>
          <w:rtl/>
        </w:rPr>
      </w:pPr>
    </w:p>
    <w:p w14:paraId="2EEE9F7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היום הוא לא מקיים, ומחר הוא כן יקיים. </w:t>
      </w:r>
    </w:p>
    <w:p w14:paraId="136901A3" w14:textId="77777777" w:rsidR="00A330A0" w:rsidRPr="00A330A0" w:rsidRDefault="00A330A0" w:rsidP="00A330A0">
      <w:pPr>
        <w:tabs>
          <w:tab w:val="left" w:pos="512"/>
          <w:tab w:val="left" w:pos="1221"/>
        </w:tabs>
        <w:bidi/>
        <w:jc w:val="both"/>
        <w:rPr>
          <w:rFonts w:cs="David" w:hint="cs"/>
          <w:rtl/>
        </w:rPr>
      </w:pPr>
    </w:p>
    <w:p w14:paraId="3E70766C"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7B7BED8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5C53CA7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שבכוונתו לקיים. </w:t>
      </w:r>
    </w:p>
    <w:p w14:paraId="158A9464" w14:textId="77777777" w:rsidR="00A330A0" w:rsidRPr="00A330A0" w:rsidRDefault="00A330A0" w:rsidP="00A330A0">
      <w:pPr>
        <w:tabs>
          <w:tab w:val="left" w:pos="512"/>
          <w:tab w:val="left" w:pos="1221"/>
        </w:tabs>
        <w:bidi/>
        <w:jc w:val="both"/>
        <w:rPr>
          <w:rFonts w:cs="David" w:hint="cs"/>
          <w:rtl/>
        </w:rPr>
      </w:pPr>
    </w:p>
    <w:p w14:paraId="006B886A" w14:textId="77777777" w:rsidR="00A330A0" w:rsidRPr="00A330A0" w:rsidRDefault="00A330A0" w:rsidP="00A330A0">
      <w:pPr>
        <w:bidi/>
        <w:jc w:val="both"/>
        <w:rPr>
          <w:rFonts w:cs="David" w:hint="cs"/>
          <w:rtl/>
        </w:rPr>
      </w:pPr>
      <w:r w:rsidRPr="00A330A0">
        <w:rPr>
          <w:rFonts w:cs="David" w:hint="cs"/>
          <w:u w:val="single"/>
          <w:rtl/>
        </w:rPr>
        <w:t>היו"ר דוד טל:</w:t>
      </w:r>
    </w:p>
    <w:p w14:paraId="385CF3F2" w14:textId="77777777" w:rsidR="00A330A0" w:rsidRPr="00A330A0" w:rsidRDefault="00A330A0" w:rsidP="00A330A0">
      <w:pPr>
        <w:tabs>
          <w:tab w:val="left" w:pos="512"/>
          <w:tab w:val="left" w:pos="1221"/>
        </w:tabs>
        <w:bidi/>
        <w:jc w:val="both"/>
        <w:rPr>
          <w:rFonts w:cs="David" w:hint="cs"/>
          <w:rtl/>
        </w:rPr>
      </w:pPr>
    </w:p>
    <w:p w14:paraId="61074F8C" w14:textId="77777777" w:rsidR="00A330A0" w:rsidRPr="00A330A0" w:rsidRDefault="00A330A0" w:rsidP="00A330A0">
      <w:pPr>
        <w:tabs>
          <w:tab w:val="left" w:pos="512"/>
          <w:tab w:val="left" w:pos="1221"/>
        </w:tabs>
        <w:bidi/>
        <w:jc w:val="both"/>
        <w:rPr>
          <w:rFonts w:cs="David"/>
          <w:rtl/>
        </w:rPr>
      </w:pPr>
      <w:r w:rsidRPr="00A330A0">
        <w:rPr>
          <w:rFonts w:cs="David" w:hint="cs"/>
          <w:rtl/>
        </w:rPr>
        <w:tab/>
        <w:t xml:space="preserve">האם אני יכול לצפות האם </w:t>
      </w:r>
      <w:proofErr w:type="spellStart"/>
      <w:r w:rsidRPr="00A330A0">
        <w:rPr>
          <w:rFonts w:cs="David" w:hint="cs"/>
          <w:rtl/>
        </w:rPr>
        <w:t>היתה</w:t>
      </w:r>
      <w:proofErr w:type="spellEnd"/>
      <w:r w:rsidRPr="00A330A0">
        <w:rPr>
          <w:rFonts w:cs="David" w:hint="cs"/>
          <w:rtl/>
        </w:rPr>
        <w:t xml:space="preserve"> לו כוונה או אם אין לו כוונה?</w:t>
      </w:r>
    </w:p>
    <w:p w14:paraId="7083A1D9" w14:textId="77777777" w:rsidR="00A330A0" w:rsidRPr="00A330A0" w:rsidRDefault="00A330A0" w:rsidP="00A330A0">
      <w:pPr>
        <w:tabs>
          <w:tab w:val="left" w:pos="512"/>
          <w:tab w:val="left" w:pos="1221"/>
        </w:tabs>
        <w:bidi/>
        <w:jc w:val="both"/>
        <w:rPr>
          <w:rFonts w:cs="David" w:hint="cs"/>
          <w:rtl/>
        </w:rPr>
      </w:pPr>
    </w:p>
    <w:p w14:paraId="04E4E292"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5BD49B55" w14:textId="77777777" w:rsidR="00A330A0" w:rsidRPr="00A330A0" w:rsidRDefault="00A330A0" w:rsidP="00A330A0">
      <w:pPr>
        <w:tabs>
          <w:tab w:val="left" w:pos="512"/>
          <w:tab w:val="left" w:pos="1221"/>
        </w:tabs>
        <w:bidi/>
        <w:jc w:val="both"/>
        <w:rPr>
          <w:rFonts w:cs="David" w:hint="cs"/>
          <w:rtl/>
        </w:rPr>
      </w:pPr>
    </w:p>
    <w:p w14:paraId="0657F0B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אם הוא אומר לך: אני רוצה להקים מרכז בישראל, ואני מזמין אותך לראות את המרכז שלי בחוץ-לארץ, או  משהו כזה. </w:t>
      </w:r>
    </w:p>
    <w:p w14:paraId="76BB2280" w14:textId="77777777" w:rsidR="00A330A0" w:rsidRPr="00A330A0" w:rsidRDefault="00A330A0" w:rsidP="00A330A0">
      <w:pPr>
        <w:tabs>
          <w:tab w:val="left" w:pos="512"/>
          <w:tab w:val="left" w:pos="1221"/>
        </w:tabs>
        <w:bidi/>
        <w:jc w:val="both"/>
        <w:rPr>
          <w:rFonts w:cs="David" w:hint="cs"/>
          <w:rtl/>
        </w:rPr>
      </w:pPr>
    </w:p>
    <w:p w14:paraId="04279046"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7CD685FF" w14:textId="77777777" w:rsidR="00A330A0" w:rsidRPr="00A330A0" w:rsidRDefault="00A330A0" w:rsidP="00A330A0">
      <w:pPr>
        <w:pStyle w:val="Heading5"/>
        <w:rPr>
          <w:rFonts w:hint="cs"/>
          <w:sz w:val="24"/>
          <w:rtl/>
        </w:rPr>
      </w:pPr>
    </w:p>
    <w:p w14:paraId="4CDF8D2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או שהוא מתכוון - וזה הסיפה של הסעיף, שבהתחלה זה נראה כפל - שהוא הולך לעבוד עם גוף שיש לו עסקים בישראל. לא בעצמו להקים את הארגון, אלא בדרגה שנייה. </w:t>
      </w:r>
    </w:p>
    <w:p w14:paraId="37372BBF" w14:textId="77777777" w:rsidR="00A330A0" w:rsidRPr="00A330A0" w:rsidRDefault="00A330A0" w:rsidP="00A330A0">
      <w:pPr>
        <w:tabs>
          <w:tab w:val="left" w:pos="512"/>
          <w:tab w:val="left" w:pos="1221"/>
        </w:tabs>
        <w:bidi/>
        <w:jc w:val="both"/>
        <w:rPr>
          <w:rFonts w:cs="David" w:hint="cs"/>
          <w:rtl/>
        </w:rPr>
      </w:pPr>
    </w:p>
    <w:p w14:paraId="5A960DA9"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4996ECF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3E0E11D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הכוונה </w:t>
      </w:r>
      <w:proofErr w:type="spellStart"/>
      <w:r w:rsidRPr="00A330A0">
        <w:rPr>
          <w:rFonts w:cs="David" w:hint="cs"/>
          <w:rtl/>
        </w:rPr>
        <w:t>היתה</w:t>
      </w:r>
      <w:proofErr w:type="spellEnd"/>
      <w:r w:rsidRPr="00A330A0">
        <w:rPr>
          <w:rFonts w:cs="David" w:hint="cs"/>
          <w:rtl/>
        </w:rPr>
        <w:t xml:space="preserve"> שלא ייווצר מצב שבעצם ייעשה שימוש בנסיעה הזאת כדי להקים אחר כך עסקים בישראל. </w:t>
      </w:r>
    </w:p>
    <w:p w14:paraId="3CCED825" w14:textId="77777777" w:rsidR="00A330A0" w:rsidRPr="00A330A0" w:rsidRDefault="00A330A0" w:rsidP="00A330A0">
      <w:pPr>
        <w:tabs>
          <w:tab w:val="left" w:pos="512"/>
          <w:tab w:val="left" w:pos="1221"/>
        </w:tabs>
        <w:bidi/>
        <w:jc w:val="both"/>
        <w:rPr>
          <w:rFonts w:cs="David" w:hint="cs"/>
          <w:rtl/>
        </w:rPr>
      </w:pPr>
    </w:p>
    <w:p w14:paraId="6646CD05"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453420E4" w14:textId="77777777" w:rsidR="00A330A0" w:rsidRPr="00A330A0" w:rsidRDefault="00A330A0" w:rsidP="00A330A0">
      <w:pPr>
        <w:pStyle w:val="Heading5"/>
        <w:rPr>
          <w:rFonts w:hint="cs"/>
          <w:sz w:val="24"/>
          <w:rtl/>
        </w:rPr>
      </w:pPr>
    </w:p>
    <w:p w14:paraId="7BDEB02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זה לא משתמע מהסעיף. </w:t>
      </w:r>
    </w:p>
    <w:p w14:paraId="2917D202" w14:textId="77777777" w:rsidR="00A330A0" w:rsidRPr="00A330A0" w:rsidRDefault="00A330A0" w:rsidP="00A330A0">
      <w:pPr>
        <w:tabs>
          <w:tab w:val="left" w:pos="512"/>
          <w:tab w:val="left" w:pos="1221"/>
        </w:tabs>
        <w:bidi/>
        <w:jc w:val="both"/>
        <w:rPr>
          <w:rFonts w:cs="David" w:hint="cs"/>
          <w:rtl/>
        </w:rPr>
      </w:pPr>
    </w:p>
    <w:p w14:paraId="11E05F7C"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67BBD9D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2CA0ACA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על-פי המצב הקיים, חבר כנסת לא יכול לנסוע במימון  גוף עסקי הפועל בישראל. מה קורה אם יש לך גוף שבמהותו הוא גוף עסקי, הוא עוד לא פועל בישראל, אבל ברור שמייד שאחרי שהוא ייקח את חבר הכנסת לטיול, הוא יתחיל לפעול בישראל </w:t>
      </w:r>
      <w:r w:rsidRPr="00A330A0">
        <w:rPr>
          <w:rFonts w:cs="David"/>
          <w:rtl/>
        </w:rPr>
        <w:t>–</w:t>
      </w:r>
      <w:r w:rsidRPr="00A330A0">
        <w:rPr>
          <w:rFonts w:cs="David" w:hint="cs"/>
          <w:rtl/>
        </w:rPr>
        <w:t xml:space="preserve"> זו הכוונה של הסעיף. </w:t>
      </w:r>
    </w:p>
    <w:p w14:paraId="2B0C4834" w14:textId="77777777" w:rsidR="00A330A0" w:rsidRPr="00A330A0" w:rsidRDefault="00A330A0" w:rsidP="00A330A0">
      <w:pPr>
        <w:tabs>
          <w:tab w:val="left" w:pos="512"/>
          <w:tab w:val="left" w:pos="1221"/>
        </w:tabs>
        <w:bidi/>
        <w:jc w:val="both"/>
        <w:rPr>
          <w:rFonts w:cs="David" w:hint="cs"/>
          <w:rtl/>
        </w:rPr>
      </w:pPr>
    </w:p>
    <w:p w14:paraId="113ABBF3"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15491094" w14:textId="77777777" w:rsidR="00A330A0" w:rsidRPr="00A330A0" w:rsidRDefault="00A330A0" w:rsidP="00A330A0">
      <w:pPr>
        <w:tabs>
          <w:tab w:val="left" w:pos="512"/>
          <w:tab w:val="left" w:pos="1221"/>
        </w:tabs>
        <w:bidi/>
        <w:jc w:val="both"/>
        <w:rPr>
          <w:rFonts w:cs="David" w:hint="cs"/>
          <w:rtl/>
        </w:rPr>
      </w:pPr>
    </w:p>
    <w:p w14:paraId="2F0DB33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ב"כוונתו לקיים עסקים בישראל". אבל, העיר היושב ראש שיש פה סיפה: "או עם אדם או גוף בישראל". לכאורה, אכן נראה על פניו שיש כאן כפילות - תקנו אותי אם אני טועה. </w:t>
      </w:r>
    </w:p>
    <w:p w14:paraId="3BA025D5" w14:textId="77777777" w:rsidR="00A330A0" w:rsidRPr="00A330A0" w:rsidRDefault="00A330A0" w:rsidP="00A330A0">
      <w:pPr>
        <w:tabs>
          <w:tab w:val="left" w:pos="512"/>
          <w:tab w:val="left" w:pos="1221"/>
        </w:tabs>
        <w:bidi/>
        <w:jc w:val="both"/>
        <w:rPr>
          <w:rFonts w:cs="David" w:hint="cs"/>
          <w:rtl/>
        </w:rPr>
      </w:pPr>
    </w:p>
    <w:p w14:paraId="09D83DB7" w14:textId="77777777" w:rsidR="00A330A0" w:rsidRPr="00A330A0" w:rsidRDefault="00A330A0" w:rsidP="00A330A0">
      <w:pPr>
        <w:bidi/>
        <w:jc w:val="both"/>
        <w:rPr>
          <w:rFonts w:cs="David" w:hint="cs"/>
          <w:rtl/>
        </w:rPr>
      </w:pPr>
      <w:r w:rsidRPr="00A330A0">
        <w:rPr>
          <w:rFonts w:cs="David" w:hint="cs"/>
          <w:u w:val="single"/>
          <w:rtl/>
        </w:rPr>
        <w:t>היו"ר דוד טל:</w:t>
      </w:r>
    </w:p>
    <w:p w14:paraId="47C44715" w14:textId="77777777" w:rsidR="00A330A0" w:rsidRPr="00A330A0" w:rsidRDefault="00A330A0" w:rsidP="00A330A0">
      <w:pPr>
        <w:tabs>
          <w:tab w:val="left" w:pos="512"/>
          <w:tab w:val="left" w:pos="1221"/>
        </w:tabs>
        <w:bidi/>
        <w:jc w:val="both"/>
        <w:rPr>
          <w:rFonts w:cs="David" w:hint="cs"/>
          <w:rtl/>
        </w:rPr>
      </w:pPr>
    </w:p>
    <w:p w14:paraId="4FE7D3E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אם זה אדם בחוץ לארץ שהוא לא  בעסקים? </w:t>
      </w:r>
    </w:p>
    <w:p w14:paraId="0BB95EF9" w14:textId="77777777" w:rsidR="00A330A0" w:rsidRPr="00A330A0" w:rsidRDefault="00A330A0" w:rsidP="00A330A0">
      <w:pPr>
        <w:tabs>
          <w:tab w:val="left" w:pos="512"/>
          <w:tab w:val="left" w:pos="1221"/>
        </w:tabs>
        <w:bidi/>
        <w:jc w:val="both"/>
        <w:rPr>
          <w:rFonts w:cs="David" w:hint="cs"/>
          <w:rtl/>
        </w:rPr>
      </w:pPr>
    </w:p>
    <w:p w14:paraId="617D3B50"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1C59697F" w14:textId="77777777" w:rsidR="00A330A0" w:rsidRPr="00A330A0" w:rsidRDefault="00A330A0" w:rsidP="00A330A0">
      <w:pPr>
        <w:tabs>
          <w:tab w:val="left" w:pos="512"/>
          <w:tab w:val="left" w:pos="1221"/>
        </w:tabs>
        <w:bidi/>
        <w:jc w:val="both"/>
        <w:rPr>
          <w:rFonts w:cs="David" w:hint="cs"/>
          <w:rtl/>
        </w:rPr>
      </w:pPr>
    </w:p>
    <w:p w14:paraId="2D30E32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מותר, כל הזמן נוסעים.  </w:t>
      </w:r>
    </w:p>
    <w:p w14:paraId="4787744F" w14:textId="77777777" w:rsidR="00A330A0" w:rsidRPr="00A330A0" w:rsidRDefault="00A330A0" w:rsidP="00A330A0">
      <w:pPr>
        <w:tabs>
          <w:tab w:val="left" w:pos="512"/>
          <w:tab w:val="left" w:pos="1221"/>
        </w:tabs>
        <w:bidi/>
        <w:jc w:val="both"/>
        <w:rPr>
          <w:rFonts w:cs="David" w:hint="cs"/>
          <w:rtl/>
        </w:rPr>
      </w:pPr>
    </w:p>
    <w:p w14:paraId="3285E16D"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5525ED8F" w14:textId="77777777" w:rsidR="00A330A0" w:rsidRPr="00A330A0" w:rsidRDefault="00A330A0" w:rsidP="00A330A0">
      <w:pPr>
        <w:tabs>
          <w:tab w:val="left" w:pos="512"/>
          <w:tab w:val="left" w:pos="1221"/>
        </w:tabs>
        <w:bidi/>
        <w:jc w:val="both"/>
        <w:rPr>
          <w:rFonts w:cs="David" w:hint="cs"/>
          <w:rtl/>
        </w:rPr>
      </w:pPr>
    </w:p>
    <w:p w14:paraId="2B17746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מותר לפי הסעיפים האחרים, באישור ועדת האתיקה. </w:t>
      </w:r>
    </w:p>
    <w:p w14:paraId="3DDA152C" w14:textId="77777777" w:rsidR="00A330A0" w:rsidRPr="00A330A0" w:rsidRDefault="00A330A0" w:rsidP="00A330A0">
      <w:pPr>
        <w:tabs>
          <w:tab w:val="left" w:pos="512"/>
          <w:tab w:val="left" w:pos="1221"/>
        </w:tabs>
        <w:bidi/>
        <w:jc w:val="both"/>
        <w:rPr>
          <w:rFonts w:cs="David" w:hint="cs"/>
          <w:rtl/>
        </w:rPr>
      </w:pPr>
    </w:p>
    <w:p w14:paraId="726B0CD4" w14:textId="77777777" w:rsidR="00A330A0" w:rsidRPr="00A330A0" w:rsidRDefault="00A330A0" w:rsidP="00A330A0">
      <w:pPr>
        <w:bidi/>
        <w:jc w:val="both"/>
        <w:rPr>
          <w:rFonts w:cs="David" w:hint="cs"/>
          <w:rtl/>
        </w:rPr>
      </w:pPr>
      <w:r w:rsidRPr="00A330A0">
        <w:rPr>
          <w:rFonts w:cs="David" w:hint="cs"/>
          <w:u w:val="single"/>
          <w:rtl/>
        </w:rPr>
        <w:t>היו"ר דוד טל:</w:t>
      </w:r>
    </w:p>
    <w:p w14:paraId="0FD804AC" w14:textId="77777777" w:rsidR="00A330A0" w:rsidRPr="00A330A0" w:rsidRDefault="00A330A0" w:rsidP="00A330A0">
      <w:pPr>
        <w:tabs>
          <w:tab w:val="left" w:pos="512"/>
          <w:tab w:val="left" w:pos="1221"/>
        </w:tabs>
        <w:bidi/>
        <w:jc w:val="both"/>
        <w:rPr>
          <w:rFonts w:cs="David" w:hint="cs"/>
          <w:rtl/>
        </w:rPr>
      </w:pPr>
    </w:p>
    <w:p w14:paraId="6D38047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מותר? האם אדם בחוץ לארץ יכול להזמין אותי לנסיעה על חשבונו? </w:t>
      </w:r>
    </w:p>
    <w:p w14:paraId="190F213E" w14:textId="77777777" w:rsidR="00A330A0" w:rsidRPr="00A330A0" w:rsidRDefault="00A330A0" w:rsidP="00A330A0">
      <w:pPr>
        <w:tabs>
          <w:tab w:val="left" w:pos="512"/>
          <w:tab w:val="left" w:pos="1221"/>
        </w:tabs>
        <w:bidi/>
        <w:jc w:val="both"/>
        <w:rPr>
          <w:rFonts w:cs="David" w:hint="cs"/>
          <w:rtl/>
        </w:rPr>
      </w:pPr>
    </w:p>
    <w:p w14:paraId="747B185E"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3162CDFA" w14:textId="77777777" w:rsidR="00A330A0" w:rsidRPr="00A330A0" w:rsidRDefault="00A330A0" w:rsidP="00A330A0">
      <w:pPr>
        <w:tabs>
          <w:tab w:val="left" w:pos="512"/>
          <w:tab w:val="left" w:pos="1221"/>
        </w:tabs>
        <w:bidi/>
        <w:jc w:val="both"/>
        <w:rPr>
          <w:rFonts w:cs="David" w:hint="cs"/>
          <w:rtl/>
        </w:rPr>
      </w:pPr>
    </w:p>
    <w:p w14:paraId="3684C52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נכון.</w:t>
      </w:r>
    </w:p>
    <w:p w14:paraId="1E8CB1D4" w14:textId="77777777" w:rsidR="00A330A0" w:rsidRPr="00A330A0" w:rsidRDefault="00A330A0" w:rsidP="00A330A0">
      <w:pPr>
        <w:tabs>
          <w:tab w:val="left" w:pos="512"/>
          <w:tab w:val="left" w:pos="1221"/>
        </w:tabs>
        <w:bidi/>
        <w:jc w:val="both"/>
        <w:rPr>
          <w:rFonts w:cs="David" w:hint="cs"/>
          <w:rtl/>
        </w:rPr>
      </w:pPr>
    </w:p>
    <w:p w14:paraId="168ED621" w14:textId="77777777" w:rsidR="00A330A0" w:rsidRPr="00A330A0" w:rsidRDefault="00A330A0" w:rsidP="00A330A0">
      <w:pPr>
        <w:bidi/>
        <w:jc w:val="both"/>
        <w:rPr>
          <w:rFonts w:cs="David" w:hint="cs"/>
          <w:rtl/>
        </w:rPr>
      </w:pPr>
      <w:r w:rsidRPr="00A330A0">
        <w:rPr>
          <w:rFonts w:cs="David" w:hint="cs"/>
          <w:u w:val="single"/>
          <w:rtl/>
        </w:rPr>
        <w:t>היו"ר דוד טל:</w:t>
      </w:r>
    </w:p>
    <w:p w14:paraId="00B967BD" w14:textId="77777777" w:rsidR="00A330A0" w:rsidRPr="00A330A0" w:rsidRDefault="00A330A0" w:rsidP="00A330A0">
      <w:pPr>
        <w:tabs>
          <w:tab w:val="left" w:pos="512"/>
          <w:tab w:val="left" w:pos="1221"/>
        </w:tabs>
        <w:bidi/>
        <w:jc w:val="both"/>
        <w:rPr>
          <w:rFonts w:cs="David" w:hint="cs"/>
          <w:rtl/>
        </w:rPr>
      </w:pPr>
    </w:p>
    <w:p w14:paraId="63CD768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חשבתי שזה היה אסור אחרי </w:t>
      </w:r>
      <w:proofErr w:type="spellStart"/>
      <w:r w:rsidRPr="00A330A0">
        <w:rPr>
          <w:rFonts w:cs="David" w:hint="cs"/>
          <w:rtl/>
        </w:rPr>
        <w:t>שהיתה</w:t>
      </w:r>
      <w:proofErr w:type="spellEnd"/>
      <w:r w:rsidRPr="00A330A0">
        <w:rPr>
          <w:rFonts w:cs="David" w:hint="cs"/>
          <w:rtl/>
        </w:rPr>
        <w:t xml:space="preserve"> אפילו ביקורת רצינית מאוד על נסיעה של מר רמון, ומר פרס. האם את אומרת שמותר? </w:t>
      </w:r>
    </w:p>
    <w:p w14:paraId="5C491413" w14:textId="77777777" w:rsidR="00A330A0" w:rsidRPr="00A330A0" w:rsidRDefault="00A330A0" w:rsidP="00A330A0">
      <w:pPr>
        <w:tabs>
          <w:tab w:val="left" w:pos="512"/>
          <w:tab w:val="left" w:pos="1221"/>
        </w:tabs>
        <w:bidi/>
        <w:jc w:val="both"/>
        <w:rPr>
          <w:rFonts w:cs="David" w:hint="cs"/>
          <w:rtl/>
        </w:rPr>
      </w:pPr>
    </w:p>
    <w:p w14:paraId="7A940BF1"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1C9B2419" w14:textId="77777777" w:rsidR="00A330A0" w:rsidRPr="00A330A0" w:rsidRDefault="00A330A0" w:rsidP="00A330A0">
      <w:pPr>
        <w:tabs>
          <w:tab w:val="left" w:pos="512"/>
          <w:tab w:val="left" w:pos="1221"/>
        </w:tabs>
        <w:bidi/>
        <w:jc w:val="both"/>
        <w:rPr>
          <w:rFonts w:cs="David" w:hint="cs"/>
          <w:rtl/>
        </w:rPr>
      </w:pPr>
    </w:p>
    <w:p w14:paraId="06C49D3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למה הוא מזמין אותך?</w:t>
      </w:r>
    </w:p>
    <w:p w14:paraId="3FCF0691" w14:textId="77777777" w:rsidR="00A330A0" w:rsidRPr="00A330A0" w:rsidRDefault="00A330A0" w:rsidP="00A330A0">
      <w:pPr>
        <w:tabs>
          <w:tab w:val="left" w:pos="512"/>
          <w:tab w:val="left" w:pos="1221"/>
        </w:tabs>
        <w:bidi/>
        <w:jc w:val="both"/>
        <w:rPr>
          <w:rFonts w:cs="David" w:hint="cs"/>
          <w:rtl/>
        </w:rPr>
      </w:pPr>
    </w:p>
    <w:p w14:paraId="043BB123"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010731A2" w14:textId="77777777" w:rsidR="00A330A0" w:rsidRPr="00A330A0" w:rsidRDefault="00A330A0" w:rsidP="00A330A0">
      <w:pPr>
        <w:tabs>
          <w:tab w:val="left" w:pos="512"/>
          <w:tab w:val="left" w:pos="1221"/>
        </w:tabs>
        <w:bidi/>
        <w:jc w:val="both"/>
        <w:rPr>
          <w:rFonts w:cs="David" w:hint="cs"/>
          <w:rtl/>
        </w:rPr>
      </w:pPr>
    </w:p>
    <w:p w14:paraId="0C07C3E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ניגוד עניינים. </w:t>
      </w:r>
    </w:p>
    <w:p w14:paraId="20F27924" w14:textId="77777777" w:rsidR="00A330A0" w:rsidRPr="00A330A0" w:rsidRDefault="00A330A0" w:rsidP="00A330A0">
      <w:pPr>
        <w:tabs>
          <w:tab w:val="left" w:pos="512"/>
          <w:tab w:val="left" w:pos="1221"/>
        </w:tabs>
        <w:bidi/>
        <w:jc w:val="both"/>
        <w:rPr>
          <w:rFonts w:cs="David" w:hint="cs"/>
          <w:rtl/>
        </w:rPr>
      </w:pPr>
    </w:p>
    <w:p w14:paraId="111E165C" w14:textId="77777777" w:rsidR="00A330A0" w:rsidRPr="00A330A0" w:rsidRDefault="00A330A0" w:rsidP="00A330A0">
      <w:pPr>
        <w:bidi/>
        <w:jc w:val="both"/>
        <w:rPr>
          <w:rFonts w:cs="David" w:hint="cs"/>
          <w:rtl/>
        </w:rPr>
      </w:pPr>
      <w:r w:rsidRPr="00A330A0">
        <w:rPr>
          <w:rFonts w:cs="David" w:hint="cs"/>
          <w:u w:val="single"/>
          <w:rtl/>
        </w:rPr>
        <w:t>היו"ר דוד טל:</w:t>
      </w:r>
    </w:p>
    <w:p w14:paraId="4A4C9310" w14:textId="77777777" w:rsidR="00A330A0" w:rsidRPr="00A330A0" w:rsidRDefault="00A330A0" w:rsidP="00A330A0">
      <w:pPr>
        <w:tabs>
          <w:tab w:val="left" w:pos="512"/>
          <w:tab w:val="left" w:pos="1221"/>
        </w:tabs>
        <w:bidi/>
        <w:jc w:val="both"/>
        <w:rPr>
          <w:rFonts w:cs="David" w:hint="cs"/>
          <w:rtl/>
        </w:rPr>
      </w:pPr>
    </w:p>
    <w:p w14:paraId="76B2A18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אין ניגוד עניינים. חבר שלי שמתגורר בחוץ לארץ אוהב את הפנים היפות שלי ולכן הוא מזמין אותי לחוץ לארץ. אין לו עסקים בישראל. </w:t>
      </w:r>
    </w:p>
    <w:p w14:paraId="3DEB3F3D" w14:textId="77777777" w:rsidR="00A330A0" w:rsidRPr="00A330A0" w:rsidRDefault="00A330A0" w:rsidP="00A330A0">
      <w:pPr>
        <w:tabs>
          <w:tab w:val="left" w:pos="512"/>
          <w:tab w:val="left" w:pos="1221"/>
        </w:tabs>
        <w:bidi/>
        <w:jc w:val="both"/>
        <w:rPr>
          <w:rFonts w:cs="David" w:hint="cs"/>
          <w:rtl/>
        </w:rPr>
      </w:pPr>
    </w:p>
    <w:p w14:paraId="04E5CB6C"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7EB9B3EA" w14:textId="77777777" w:rsidR="00A330A0" w:rsidRPr="00A330A0" w:rsidRDefault="00A330A0" w:rsidP="00A330A0">
      <w:pPr>
        <w:pStyle w:val="Heading5"/>
        <w:rPr>
          <w:rFonts w:hint="cs"/>
          <w:sz w:val="24"/>
          <w:rtl/>
        </w:rPr>
      </w:pPr>
    </w:p>
    <w:p w14:paraId="3538155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האם הוא היה גם  מזמין אותך אילולא היית חבר כנסת? </w:t>
      </w:r>
    </w:p>
    <w:p w14:paraId="43986647" w14:textId="77777777" w:rsidR="00A330A0" w:rsidRPr="00A330A0" w:rsidRDefault="00A330A0" w:rsidP="00A330A0">
      <w:pPr>
        <w:tabs>
          <w:tab w:val="left" w:pos="512"/>
          <w:tab w:val="left" w:pos="1221"/>
        </w:tabs>
        <w:bidi/>
        <w:jc w:val="both"/>
        <w:rPr>
          <w:rFonts w:cs="David" w:hint="cs"/>
          <w:rtl/>
        </w:rPr>
      </w:pPr>
    </w:p>
    <w:p w14:paraId="4898954C" w14:textId="77777777" w:rsidR="00A330A0" w:rsidRPr="00A330A0" w:rsidRDefault="00A330A0" w:rsidP="00A330A0">
      <w:pPr>
        <w:bidi/>
        <w:jc w:val="both"/>
        <w:rPr>
          <w:rFonts w:cs="David" w:hint="cs"/>
          <w:rtl/>
        </w:rPr>
      </w:pPr>
      <w:r w:rsidRPr="00A330A0">
        <w:rPr>
          <w:rFonts w:cs="David" w:hint="cs"/>
          <w:u w:val="single"/>
          <w:rtl/>
        </w:rPr>
        <w:t>היו"ר דוד טל:</w:t>
      </w:r>
    </w:p>
    <w:p w14:paraId="20A466D8" w14:textId="77777777" w:rsidR="00A330A0" w:rsidRPr="00A330A0" w:rsidRDefault="00A330A0" w:rsidP="00A330A0">
      <w:pPr>
        <w:tabs>
          <w:tab w:val="left" w:pos="512"/>
          <w:tab w:val="left" w:pos="1221"/>
        </w:tabs>
        <w:bidi/>
        <w:jc w:val="both"/>
        <w:rPr>
          <w:rFonts w:cs="David" w:hint="cs"/>
          <w:rtl/>
        </w:rPr>
      </w:pPr>
    </w:p>
    <w:p w14:paraId="5E0A24F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לא יודע לומר. </w:t>
      </w:r>
    </w:p>
    <w:p w14:paraId="4638EFEC" w14:textId="77777777" w:rsidR="00A330A0" w:rsidRPr="00A330A0" w:rsidRDefault="00A330A0" w:rsidP="00A330A0">
      <w:pPr>
        <w:tabs>
          <w:tab w:val="left" w:pos="512"/>
          <w:tab w:val="left" w:pos="1221"/>
        </w:tabs>
        <w:bidi/>
        <w:jc w:val="both"/>
        <w:rPr>
          <w:rFonts w:cs="David" w:hint="cs"/>
          <w:rtl/>
        </w:rPr>
      </w:pPr>
    </w:p>
    <w:p w14:paraId="1159028F"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1EC3E8EA" w14:textId="77777777" w:rsidR="00A330A0" w:rsidRPr="00A330A0" w:rsidRDefault="00A330A0" w:rsidP="00A330A0">
      <w:pPr>
        <w:pStyle w:val="Heading5"/>
        <w:rPr>
          <w:rFonts w:hint="cs"/>
          <w:sz w:val="24"/>
          <w:rtl/>
        </w:rPr>
      </w:pPr>
    </w:p>
    <w:p w14:paraId="5CCB1EF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על פניו, לפי טיב  מערכת היחסים. </w:t>
      </w:r>
    </w:p>
    <w:p w14:paraId="7770C2C6" w14:textId="77777777" w:rsidR="00A330A0" w:rsidRPr="00A330A0" w:rsidRDefault="00A330A0" w:rsidP="00A330A0">
      <w:pPr>
        <w:tabs>
          <w:tab w:val="left" w:pos="512"/>
          <w:tab w:val="left" w:pos="1221"/>
        </w:tabs>
        <w:bidi/>
        <w:jc w:val="both"/>
        <w:rPr>
          <w:rFonts w:cs="David" w:hint="cs"/>
          <w:rtl/>
        </w:rPr>
      </w:pPr>
    </w:p>
    <w:p w14:paraId="3BED113A"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10BABC1C" w14:textId="77777777" w:rsidR="00A330A0" w:rsidRPr="00A330A0" w:rsidRDefault="00A330A0" w:rsidP="00A330A0">
      <w:pPr>
        <w:tabs>
          <w:tab w:val="left" w:pos="512"/>
          <w:tab w:val="left" w:pos="1221"/>
        </w:tabs>
        <w:bidi/>
        <w:jc w:val="both"/>
        <w:rPr>
          <w:rFonts w:cs="David" w:hint="cs"/>
          <w:rtl/>
        </w:rPr>
      </w:pPr>
    </w:p>
    <w:p w14:paraId="66CF301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כמובן הכול בכפוף לכללים המאוד כלליים של היעדר ניגוד עניינים וכו'. זה תמיד אנחנו כותבים. </w:t>
      </w:r>
    </w:p>
    <w:p w14:paraId="357421B1" w14:textId="77777777" w:rsidR="00A330A0" w:rsidRPr="00A330A0" w:rsidRDefault="00A330A0" w:rsidP="00A330A0">
      <w:pPr>
        <w:tabs>
          <w:tab w:val="left" w:pos="512"/>
          <w:tab w:val="left" w:pos="1221"/>
        </w:tabs>
        <w:bidi/>
        <w:jc w:val="both"/>
        <w:rPr>
          <w:rFonts w:cs="David" w:hint="cs"/>
          <w:rtl/>
        </w:rPr>
      </w:pPr>
    </w:p>
    <w:p w14:paraId="433D6682" w14:textId="77777777" w:rsidR="00A330A0" w:rsidRPr="00A330A0" w:rsidRDefault="00A330A0" w:rsidP="00A330A0">
      <w:pPr>
        <w:bidi/>
        <w:jc w:val="both"/>
        <w:rPr>
          <w:rFonts w:cs="David" w:hint="cs"/>
          <w:rtl/>
        </w:rPr>
      </w:pPr>
      <w:r w:rsidRPr="00A330A0">
        <w:rPr>
          <w:rFonts w:cs="David" w:hint="cs"/>
          <w:u w:val="single"/>
          <w:rtl/>
        </w:rPr>
        <w:t>היו"ר דוד טל:</w:t>
      </w:r>
    </w:p>
    <w:p w14:paraId="25924F96" w14:textId="77777777" w:rsidR="00A330A0" w:rsidRPr="00A330A0" w:rsidRDefault="00A330A0" w:rsidP="00A330A0">
      <w:pPr>
        <w:tabs>
          <w:tab w:val="left" w:pos="512"/>
          <w:tab w:val="left" w:pos="1221"/>
        </w:tabs>
        <w:bidi/>
        <w:jc w:val="both"/>
        <w:rPr>
          <w:rFonts w:cs="David" w:hint="cs"/>
          <w:rtl/>
        </w:rPr>
      </w:pPr>
    </w:p>
    <w:p w14:paraId="7903F67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היות ואין לו עסקים, אז זה בסדר. </w:t>
      </w:r>
    </w:p>
    <w:p w14:paraId="281356A7" w14:textId="77777777" w:rsidR="00A330A0" w:rsidRPr="00A330A0" w:rsidRDefault="00A330A0" w:rsidP="00A330A0">
      <w:pPr>
        <w:tabs>
          <w:tab w:val="left" w:pos="512"/>
          <w:tab w:val="left" w:pos="1221"/>
        </w:tabs>
        <w:bidi/>
        <w:jc w:val="both"/>
        <w:rPr>
          <w:rFonts w:cs="David" w:hint="cs"/>
          <w:u w:val="single"/>
          <w:rtl/>
        </w:rPr>
      </w:pPr>
    </w:p>
    <w:p w14:paraId="08EFFE4B"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79FB2A81" w14:textId="77777777" w:rsidR="00A330A0" w:rsidRPr="00A330A0" w:rsidRDefault="00A330A0" w:rsidP="00A330A0">
      <w:pPr>
        <w:pStyle w:val="Heading5"/>
        <w:rPr>
          <w:rFonts w:hint="cs"/>
          <w:sz w:val="24"/>
          <w:rtl/>
        </w:rPr>
      </w:pPr>
    </w:p>
    <w:p w14:paraId="339A9DF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כל נסיעה, אלא אם  היא על חשבונך. </w:t>
      </w:r>
    </w:p>
    <w:p w14:paraId="4DAAAD06" w14:textId="77777777" w:rsidR="00A330A0" w:rsidRPr="00A330A0" w:rsidRDefault="00A330A0" w:rsidP="00A330A0">
      <w:pPr>
        <w:tabs>
          <w:tab w:val="left" w:pos="512"/>
          <w:tab w:val="left" w:pos="1221"/>
        </w:tabs>
        <w:bidi/>
        <w:jc w:val="both"/>
        <w:rPr>
          <w:rFonts w:cs="David" w:hint="cs"/>
          <w:rtl/>
        </w:rPr>
      </w:pPr>
    </w:p>
    <w:p w14:paraId="27BCA409" w14:textId="77777777" w:rsidR="00A330A0" w:rsidRPr="00A330A0" w:rsidRDefault="00A330A0" w:rsidP="00A330A0">
      <w:pPr>
        <w:bidi/>
        <w:jc w:val="both"/>
        <w:rPr>
          <w:rFonts w:cs="David" w:hint="cs"/>
          <w:rtl/>
        </w:rPr>
      </w:pPr>
      <w:r w:rsidRPr="00A330A0">
        <w:rPr>
          <w:rFonts w:cs="David" w:hint="cs"/>
          <w:u w:val="single"/>
          <w:rtl/>
        </w:rPr>
        <w:t>היו"ר דוד טל:</w:t>
      </w:r>
    </w:p>
    <w:p w14:paraId="0AEDB37B" w14:textId="77777777" w:rsidR="00A330A0" w:rsidRPr="00A330A0" w:rsidRDefault="00A330A0" w:rsidP="00A330A0">
      <w:pPr>
        <w:tabs>
          <w:tab w:val="left" w:pos="512"/>
          <w:tab w:val="left" w:pos="1221"/>
        </w:tabs>
        <w:bidi/>
        <w:jc w:val="both"/>
        <w:rPr>
          <w:rFonts w:cs="David" w:hint="cs"/>
          <w:rtl/>
        </w:rPr>
      </w:pPr>
    </w:p>
    <w:p w14:paraId="5C0B30B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למה אם יש לי חבר פרטי שכזה בחוץ לארץ - לא עסקים - הוא  כן יכול להזמין אותי, ואם יש לי חברה פרטית שכזאת בארץ, היא לא יכולה להזמין אותי? זה אותו הדבר. מה זה משנה אם היא נמצאת כאן או בחוץ לארץ? כל זמן שאין לה עסקים. אם תגידו שיש לה עסקים אז אני מבין את ניגוד האינטרסים. אבל, מה אם אין לה עסקים? </w:t>
      </w:r>
    </w:p>
    <w:p w14:paraId="34592E81" w14:textId="77777777" w:rsidR="00A330A0" w:rsidRPr="00A330A0" w:rsidRDefault="00A330A0" w:rsidP="00A330A0">
      <w:pPr>
        <w:tabs>
          <w:tab w:val="left" w:pos="512"/>
          <w:tab w:val="left" w:pos="1221"/>
        </w:tabs>
        <w:bidi/>
        <w:jc w:val="both"/>
        <w:rPr>
          <w:rFonts w:cs="David" w:hint="cs"/>
          <w:rtl/>
        </w:rPr>
      </w:pPr>
    </w:p>
    <w:p w14:paraId="5C59EA05"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0073B5E2" w14:textId="77777777" w:rsidR="00A330A0" w:rsidRPr="00A330A0" w:rsidRDefault="00A330A0" w:rsidP="00A330A0">
      <w:pPr>
        <w:pStyle w:val="Heading5"/>
        <w:rPr>
          <w:rFonts w:hint="cs"/>
          <w:sz w:val="24"/>
          <w:rtl/>
        </w:rPr>
      </w:pPr>
    </w:p>
    <w:p w14:paraId="7215607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נניח שהיא עשתה בת מצווה לבת שלה בפריס. </w:t>
      </w:r>
    </w:p>
    <w:p w14:paraId="39219184" w14:textId="77777777" w:rsidR="00A330A0" w:rsidRPr="00A330A0" w:rsidRDefault="00A330A0" w:rsidP="00A330A0">
      <w:pPr>
        <w:tabs>
          <w:tab w:val="left" w:pos="512"/>
          <w:tab w:val="left" w:pos="1221"/>
        </w:tabs>
        <w:bidi/>
        <w:jc w:val="both"/>
        <w:rPr>
          <w:rFonts w:cs="David" w:hint="cs"/>
          <w:rtl/>
        </w:rPr>
      </w:pPr>
    </w:p>
    <w:p w14:paraId="57D83876" w14:textId="77777777" w:rsidR="00A330A0" w:rsidRPr="00A330A0" w:rsidRDefault="00A330A0" w:rsidP="00A330A0">
      <w:pPr>
        <w:bidi/>
        <w:jc w:val="both"/>
        <w:rPr>
          <w:rFonts w:cs="David" w:hint="cs"/>
          <w:rtl/>
        </w:rPr>
      </w:pPr>
      <w:r w:rsidRPr="00A330A0">
        <w:rPr>
          <w:rFonts w:cs="David" w:hint="cs"/>
          <w:u w:val="single"/>
          <w:rtl/>
        </w:rPr>
        <w:t>היו"ר דוד טל:</w:t>
      </w:r>
    </w:p>
    <w:p w14:paraId="1CFAF9F6" w14:textId="77777777" w:rsidR="00A330A0" w:rsidRPr="00A330A0" w:rsidRDefault="00A330A0" w:rsidP="00A330A0">
      <w:pPr>
        <w:tabs>
          <w:tab w:val="left" w:pos="512"/>
          <w:tab w:val="left" w:pos="1221"/>
        </w:tabs>
        <w:bidi/>
        <w:jc w:val="both"/>
        <w:rPr>
          <w:rFonts w:cs="David" w:hint="cs"/>
          <w:rtl/>
        </w:rPr>
      </w:pPr>
    </w:p>
    <w:p w14:paraId="635405D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דוגמה יפה.  אני רוצה לכבד אותה. </w:t>
      </w:r>
    </w:p>
    <w:p w14:paraId="29710124" w14:textId="77777777" w:rsidR="00A330A0" w:rsidRPr="00A330A0" w:rsidRDefault="00A330A0" w:rsidP="00A330A0">
      <w:pPr>
        <w:tabs>
          <w:tab w:val="left" w:pos="512"/>
          <w:tab w:val="left" w:pos="1221"/>
        </w:tabs>
        <w:bidi/>
        <w:jc w:val="both"/>
        <w:rPr>
          <w:rFonts w:cs="David" w:hint="cs"/>
          <w:rtl/>
        </w:rPr>
      </w:pPr>
    </w:p>
    <w:p w14:paraId="6F459B77"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5C6A18D1" w14:textId="77777777" w:rsidR="00A330A0" w:rsidRPr="00A330A0" w:rsidRDefault="00A330A0" w:rsidP="00A330A0">
      <w:pPr>
        <w:tabs>
          <w:tab w:val="left" w:pos="512"/>
          <w:tab w:val="left" w:pos="1221"/>
        </w:tabs>
        <w:bidi/>
        <w:jc w:val="both"/>
        <w:rPr>
          <w:rFonts w:cs="David" w:hint="cs"/>
          <w:rtl/>
        </w:rPr>
      </w:pPr>
    </w:p>
    <w:p w14:paraId="6D46FC0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מותר. </w:t>
      </w:r>
    </w:p>
    <w:p w14:paraId="573FFDF9" w14:textId="77777777" w:rsidR="00A330A0" w:rsidRPr="00A330A0" w:rsidRDefault="00A330A0" w:rsidP="00A330A0">
      <w:pPr>
        <w:tabs>
          <w:tab w:val="left" w:pos="512"/>
          <w:tab w:val="left" w:pos="1221"/>
        </w:tabs>
        <w:bidi/>
        <w:jc w:val="both"/>
        <w:rPr>
          <w:rFonts w:cs="David" w:hint="cs"/>
          <w:rtl/>
        </w:rPr>
      </w:pPr>
    </w:p>
    <w:p w14:paraId="4CFF1A7D"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71A80FDD" w14:textId="77777777" w:rsidR="00A330A0" w:rsidRPr="00A330A0" w:rsidRDefault="00A330A0" w:rsidP="00A330A0">
      <w:pPr>
        <w:pStyle w:val="Heading5"/>
        <w:rPr>
          <w:rFonts w:hint="cs"/>
          <w:sz w:val="24"/>
          <w:rtl/>
        </w:rPr>
      </w:pPr>
    </w:p>
    <w:p w14:paraId="5775850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אתה תבקש אישור, ויאשרו לך. </w:t>
      </w:r>
    </w:p>
    <w:p w14:paraId="527E0FA0" w14:textId="77777777" w:rsidR="00A330A0" w:rsidRPr="00A330A0" w:rsidRDefault="00A330A0" w:rsidP="00A330A0">
      <w:pPr>
        <w:tabs>
          <w:tab w:val="left" w:pos="512"/>
          <w:tab w:val="left" w:pos="1221"/>
        </w:tabs>
        <w:bidi/>
        <w:jc w:val="both"/>
        <w:rPr>
          <w:rFonts w:cs="David" w:hint="cs"/>
          <w:rtl/>
        </w:rPr>
      </w:pPr>
    </w:p>
    <w:p w14:paraId="492A470A"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75F42345" w14:textId="77777777" w:rsidR="00A330A0" w:rsidRPr="00A330A0" w:rsidRDefault="00A330A0" w:rsidP="00A330A0">
      <w:pPr>
        <w:tabs>
          <w:tab w:val="left" w:pos="512"/>
          <w:tab w:val="left" w:pos="1221"/>
        </w:tabs>
        <w:bidi/>
        <w:jc w:val="both"/>
        <w:rPr>
          <w:rFonts w:cs="David" w:hint="cs"/>
          <w:rtl/>
        </w:rPr>
      </w:pPr>
    </w:p>
    <w:p w14:paraId="31FA09B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הוא לא צריך אפילו. </w:t>
      </w:r>
    </w:p>
    <w:p w14:paraId="6052E6C6" w14:textId="77777777" w:rsidR="00A330A0" w:rsidRDefault="00A330A0" w:rsidP="00A330A0">
      <w:pPr>
        <w:tabs>
          <w:tab w:val="left" w:pos="512"/>
          <w:tab w:val="left" w:pos="1221"/>
        </w:tabs>
        <w:bidi/>
        <w:jc w:val="both"/>
        <w:rPr>
          <w:rFonts w:cs="David" w:hint="cs"/>
          <w:rtl/>
        </w:rPr>
      </w:pPr>
    </w:p>
    <w:p w14:paraId="676C3675" w14:textId="77777777" w:rsidR="00A330A0" w:rsidRDefault="00A330A0" w:rsidP="00A330A0">
      <w:pPr>
        <w:tabs>
          <w:tab w:val="left" w:pos="512"/>
          <w:tab w:val="left" w:pos="1221"/>
        </w:tabs>
        <w:bidi/>
        <w:jc w:val="both"/>
        <w:rPr>
          <w:rFonts w:cs="David" w:hint="cs"/>
          <w:rtl/>
        </w:rPr>
      </w:pPr>
    </w:p>
    <w:p w14:paraId="3D72225C" w14:textId="77777777" w:rsidR="00A330A0" w:rsidRPr="00A330A0" w:rsidRDefault="00A330A0" w:rsidP="00A330A0">
      <w:pPr>
        <w:tabs>
          <w:tab w:val="left" w:pos="512"/>
          <w:tab w:val="left" w:pos="1221"/>
        </w:tabs>
        <w:bidi/>
        <w:jc w:val="both"/>
        <w:rPr>
          <w:rFonts w:cs="David" w:hint="cs"/>
          <w:rtl/>
        </w:rPr>
      </w:pPr>
    </w:p>
    <w:p w14:paraId="5E9D06ED"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491F9454" w14:textId="77777777" w:rsidR="00A330A0" w:rsidRPr="00A330A0" w:rsidRDefault="00A330A0" w:rsidP="00A330A0">
      <w:pPr>
        <w:tabs>
          <w:tab w:val="left" w:pos="512"/>
          <w:tab w:val="left" w:pos="1221"/>
        </w:tabs>
        <w:bidi/>
        <w:jc w:val="both"/>
        <w:rPr>
          <w:rFonts w:cs="David" w:hint="cs"/>
          <w:rtl/>
        </w:rPr>
      </w:pPr>
    </w:p>
    <w:p w14:paraId="5B8A396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ביקשו אישור אז. </w:t>
      </w:r>
    </w:p>
    <w:p w14:paraId="60C7F010" w14:textId="77777777" w:rsidR="00A330A0" w:rsidRPr="00A330A0" w:rsidRDefault="00A330A0" w:rsidP="00A330A0">
      <w:pPr>
        <w:tabs>
          <w:tab w:val="left" w:pos="512"/>
          <w:tab w:val="left" w:pos="1221"/>
        </w:tabs>
        <w:bidi/>
        <w:jc w:val="both"/>
        <w:rPr>
          <w:rFonts w:cs="David" w:hint="cs"/>
          <w:rtl/>
        </w:rPr>
      </w:pPr>
    </w:p>
    <w:p w14:paraId="71518DFF" w14:textId="77777777" w:rsidR="00A330A0" w:rsidRPr="00A330A0" w:rsidRDefault="00A330A0" w:rsidP="00A330A0">
      <w:pPr>
        <w:bidi/>
        <w:jc w:val="both"/>
        <w:rPr>
          <w:rFonts w:cs="David" w:hint="cs"/>
          <w:rtl/>
        </w:rPr>
      </w:pPr>
      <w:r w:rsidRPr="00A330A0">
        <w:rPr>
          <w:rFonts w:cs="David" w:hint="cs"/>
          <w:u w:val="single"/>
          <w:rtl/>
        </w:rPr>
        <w:t>היו"ר דוד טל:</w:t>
      </w:r>
    </w:p>
    <w:p w14:paraId="60C156F6" w14:textId="77777777" w:rsidR="00A330A0" w:rsidRPr="00A330A0" w:rsidRDefault="00A330A0" w:rsidP="00A330A0">
      <w:pPr>
        <w:tabs>
          <w:tab w:val="left" w:pos="512"/>
          <w:tab w:val="left" w:pos="1221"/>
        </w:tabs>
        <w:bidi/>
        <w:jc w:val="both"/>
        <w:rPr>
          <w:rFonts w:cs="David" w:hint="cs"/>
          <w:rtl/>
        </w:rPr>
      </w:pPr>
    </w:p>
    <w:p w14:paraId="743207C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האם התשובה היא שמותר? </w:t>
      </w:r>
    </w:p>
    <w:p w14:paraId="3E61A3DA" w14:textId="77777777" w:rsidR="00A330A0" w:rsidRPr="00A330A0" w:rsidRDefault="00A330A0" w:rsidP="00A330A0">
      <w:pPr>
        <w:tabs>
          <w:tab w:val="left" w:pos="512"/>
          <w:tab w:val="left" w:pos="1221"/>
        </w:tabs>
        <w:bidi/>
        <w:jc w:val="both"/>
        <w:rPr>
          <w:rFonts w:cs="David" w:hint="cs"/>
          <w:u w:val="single"/>
          <w:rtl/>
        </w:rPr>
      </w:pPr>
    </w:p>
    <w:p w14:paraId="42D7C986"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6B5ADFA9" w14:textId="77777777" w:rsidR="00A330A0" w:rsidRPr="00A330A0" w:rsidRDefault="00A330A0" w:rsidP="00A330A0">
      <w:pPr>
        <w:tabs>
          <w:tab w:val="left" w:pos="512"/>
          <w:tab w:val="left" w:pos="1221"/>
        </w:tabs>
        <w:bidi/>
        <w:jc w:val="both"/>
        <w:rPr>
          <w:rFonts w:cs="David" w:hint="cs"/>
          <w:rtl/>
        </w:rPr>
      </w:pPr>
    </w:p>
    <w:p w14:paraId="1843494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כן, הדגש הוא על עסקי. </w:t>
      </w:r>
    </w:p>
    <w:p w14:paraId="685E5459" w14:textId="77777777" w:rsidR="00A330A0" w:rsidRPr="00A330A0" w:rsidRDefault="00A330A0" w:rsidP="00A330A0">
      <w:pPr>
        <w:tabs>
          <w:tab w:val="left" w:pos="512"/>
          <w:tab w:val="left" w:pos="1221"/>
        </w:tabs>
        <w:bidi/>
        <w:jc w:val="both"/>
        <w:rPr>
          <w:rFonts w:cs="David" w:hint="cs"/>
          <w:rtl/>
        </w:rPr>
      </w:pPr>
    </w:p>
    <w:p w14:paraId="05D6BF57" w14:textId="77777777" w:rsidR="00A330A0" w:rsidRPr="00A330A0" w:rsidRDefault="00A330A0" w:rsidP="00A330A0">
      <w:pPr>
        <w:bidi/>
        <w:jc w:val="both"/>
        <w:rPr>
          <w:rFonts w:cs="David" w:hint="cs"/>
          <w:rtl/>
        </w:rPr>
      </w:pPr>
      <w:r w:rsidRPr="00A330A0">
        <w:rPr>
          <w:rFonts w:cs="David" w:hint="cs"/>
          <w:u w:val="single"/>
          <w:rtl/>
        </w:rPr>
        <w:t>היו"ר דוד טל:</w:t>
      </w:r>
    </w:p>
    <w:p w14:paraId="1A771A64" w14:textId="77777777" w:rsidR="00A330A0" w:rsidRPr="00A330A0" w:rsidRDefault="00A330A0" w:rsidP="00A330A0">
      <w:pPr>
        <w:tabs>
          <w:tab w:val="left" w:pos="512"/>
          <w:tab w:val="left" w:pos="1221"/>
        </w:tabs>
        <w:bidi/>
        <w:jc w:val="both"/>
        <w:rPr>
          <w:rFonts w:cs="David" w:hint="cs"/>
          <w:rtl/>
        </w:rPr>
      </w:pPr>
    </w:p>
    <w:p w14:paraId="663C212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אתם אומרים: גוף או אדם. </w:t>
      </w:r>
    </w:p>
    <w:p w14:paraId="2BCFCEAC" w14:textId="77777777" w:rsidR="00A330A0" w:rsidRPr="00A330A0" w:rsidRDefault="00A330A0" w:rsidP="00A330A0">
      <w:pPr>
        <w:tabs>
          <w:tab w:val="left" w:pos="512"/>
          <w:tab w:val="left" w:pos="1221"/>
        </w:tabs>
        <w:bidi/>
        <w:jc w:val="both"/>
        <w:rPr>
          <w:rFonts w:cs="David" w:hint="cs"/>
          <w:rtl/>
        </w:rPr>
      </w:pPr>
    </w:p>
    <w:p w14:paraId="5E387499"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36DE02CD" w14:textId="77777777" w:rsidR="00A330A0" w:rsidRPr="00A330A0" w:rsidRDefault="00A330A0" w:rsidP="00A330A0">
      <w:pPr>
        <w:pStyle w:val="Heading5"/>
        <w:rPr>
          <w:rFonts w:hint="cs"/>
          <w:sz w:val="24"/>
          <w:rtl/>
        </w:rPr>
      </w:pPr>
    </w:p>
    <w:p w14:paraId="7E1E378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המקיים עסקים בישראל. </w:t>
      </w:r>
    </w:p>
    <w:p w14:paraId="68462E8E" w14:textId="77777777" w:rsidR="00A330A0" w:rsidRPr="00A330A0" w:rsidRDefault="00A330A0" w:rsidP="00A330A0">
      <w:pPr>
        <w:tabs>
          <w:tab w:val="left" w:pos="512"/>
          <w:tab w:val="left" w:pos="1221"/>
        </w:tabs>
        <w:bidi/>
        <w:jc w:val="both"/>
        <w:rPr>
          <w:rFonts w:cs="David" w:hint="cs"/>
          <w:rtl/>
        </w:rPr>
      </w:pPr>
    </w:p>
    <w:p w14:paraId="6774F40C"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0CC350DF" w14:textId="77777777" w:rsidR="00A330A0" w:rsidRPr="00A330A0" w:rsidRDefault="00A330A0" w:rsidP="00A330A0">
      <w:pPr>
        <w:tabs>
          <w:tab w:val="left" w:pos="512"/>
          <w:tab w:val="left" w:pos="1221"/>
        </w:tabs>
        <w:bidi/>
        <w:jc w:val="both"/>
        <w:rPr>
          <w:rFonts w:cs="David" w:hint="cs"/>
          <w:rtl/>
        </w:rPr>
      </w:pPr>
    </w:p>
    <w:p w14:paraId="3C022CB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של אדם המקיים עסקים, או גוף המקיים עסקים. </w:t>
      </w:r>
    </w:p>
    <w:p w14:paraId="3A794630" w14:textId="77777777" w:rsidR="00A330A0" w:rsidRPr="00A330A0" w:rsidRDefault="00A330A0" w:rsidP="00A330A0">
      <w:pPr>
        <w:tabs>
          <w:tab w:val="left" w:pos="512"/>
          <w:tab w:val="left" w:pos="1221"/>
        </w:tabs>
        <w:bidi/>
        <w:jc w:val="both"/>
        <w:rPr>
          <w:rFonts w:cs="David" w:hint="cs"/>
          <w:rtl/>
        </w:rPr>
      </w:pPr>
    </w:p>
    <w:p w14:paraId="598668A4"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469472E" w14:textId="77777777" w:rsidR="00A330A0" w:rsidRPr="00A330A0" w:rsidRDefault="00A330A0" w:rsidP="00A330A0">
      <w:pPr>
        <w:tabs>
          <w:tab w:val="left" w:pos="512"/>
          <w:tab w:val="left" w:pos="1221"/>
        </w:tabs>
        <w:bidi/>
        <w:jc w:val="both"/>
        <w:rPr>
          <w:rFonts w:cs="David" w:hint="cs"/>
          <w:rtl/>
        </w:rPr>
      </w:pPr>
    </w:p>
    <w:p w14:paraId="25DC5CE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הניסוחים כאן הם מאוד חשובים. אני מודה שלא הייתי מודע למה שקיים, אני חושב שזה מאוד בעייתי. אני טסתי לחוץ לארץ על חשבון ארגון הג'וינט -  ואני כנראה עבריין  - ה-</w:t>
      </w:r>
      <w:r w:rsidRPr="00A330A0">
        <w:rPr>
          <w:rFonts w:cs="David" w:hint="cs"/>
        </w:rPr>
        <w:t>J</w:t>
      </w:r>
      <w:r w:rsidRPr="00A330A0">
        <w:rPr>
          <w:rFonts w:cs="David"/>
        </w:rPr>
        <w:t>DC</w:t>
      </w:r>
      <w:r w:rsidRPr="00A330A0">
        <w:rPr>
          <w:rFonts w:cs="David" w:hint="cs"/>
          <w:rtl/>
        </w:rPr>
        <w:t xml:space="preserve"> כן מקיים גם  חברה כלכלית בישראל. </w:t>
      </w:r>
    </w:p>
    <w:p w14:paraId="11E484FA" w14:textId="77777777" w:rsidR="00A330A0" w:rsidRPr="00A330A0" w:rsidRDefault="00A330A0" w:rsidP="00A330A0">
      <w:pPr>
        <w:tabs>
          <w:tab w:val="left" w:pos="512"/>
          <w:tab w:val="left" w:pos="1221"/>
        </w:tabs>
        <w:bidi/>
        <w:jc w:val="both"/>
        <w:rPr>
          <w:rFonts w:cs="David" w:hint="cs"/>
          <w:rtl/>
        </w:rPr>
      </w:pPr>
    </w:p>
    <w:p w14:paraId="06CE1EC0" w14:textId="77777777" w:rsidR="00A330A0" w:rsidRPr="00A330A0" w:rsidRDefault="00A330A0" w:rsidP="00A330A0">
      <w:pPr>
        <w:bidi/>
        <w:jc w:val="both"/>
        <w:rPr>
          <w:rFonts w:cs="David" w:hint="cs"/>
          <w:rtl/>
        </w:rPr>
      </w:pPr>
      <w:r w:rsidRPr="00A330A0">
        <w:rPr>
          <w:rFonts w:cs="David" w:hint="cs"/>
          <w:u w:val="single"/>
          <w:rtl/>
        </w:rPr>
        <w:t>היו"ר דוד טל:</w:t>
      </w:r>
    </w:p>
    <w:p w14:paraId="2C7E5A82" w14:textId="77777777" w:rsidR="00A330A0" w:rsidRPr="00A330A0" w:rsidRDefault="00A330A0" w:rsidP="00A330A0">
      <w:pPr>
        <w:tabs>
          <w:tab w:val="left" w:pos="512"/>
          <w:tab w:val="left" w:pos="1221"/>
        </w:tabs>
        <w:bidi/>
        <w:jc w:val="both"/>
        <w:rPr>
          <w:rFonts w:cs="David" w:hint="cs"/>
          <w:rtl/>
        </w:rPr>
      </w:pPr>
    </w:p>
    <w:p w14:paraId="0662EDE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קיבלת אישור מוועדת האתיקה. </w:t>
      </w:r>
    </w:p>
    <w:p w14:paraId="1C4D144E" w14:textId="77777777" w:rsidR="00A330A0" w:rsidRPr="00A330A0" w:rsidRDefault="00A330A0" w:rsidP="00A330A0">
      <w:pPr>
        <w:tabs>
          <w:tab w:val="left" w:pos="512"/>
          <w:tab w:val="left" w:pos="1221"/>
        </w:tabs>
        <w:bidi/>
        <w:jc w:val="both"/>
        <w:rPr>
          <w:rFonts w:cs="David" w:hint="cs"/>
          <w:rtl/>
        </w:rPr>
      </w:pPr>
    </w:p>
    <w:p w14:paraId="5410AAF5"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E7B62CE" w14:textId="77777777" w:rsidR="00A330A0" w:rsidRPr="00A330A0" w:rsidRDefault="00A330A0" w:rsidP="00A330A0">
      <w:pPr>
        <w:tabs>
          <w:tab w:val="left" w:pos="512"/>
          <w:tab w:val="left" w:pos="1221"/>
        </w:tabs>
        <w:bidi/>
        <w:jc w:val="both"/>
        <w:rPr>
          <w:rFonts w:cs="David" w:hint="cs"/>
          <w:rtl/>
        </w:rPr>
      </w:pPr>
    </w:p>
    <w:p w14:paraId="7E8A3E9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ודאי שקיבלתי את כל האישורים הנדרשים.  אבל, אם אנחנו מתייחסים ברצינות לניסוחים שיהיו כאן בקוד האתי, אני חושב שאנחנו אפילו לא בשלים כרגע להצביע או לא להצביע. צריך לחשוב. ברור מה אנחנו רוצים למנוע, ברורה מהי הכוונה.  אנחנו רוצים למנוע נסיעה - - -</w:t>
      </w:r>
    </w:p>
    <w:p w14:paraId="18902B2E" w14:textId="77777777" w:rsidR="00A330A0" w:rsidRPr="00A330A0" w:rsidRDefault="00A330A0" w:rsidP="00A330A0">
      <w:pPr>
        <w:tabs>
          <w:tab w:val="left" w:pos="512"/>
          <w:tab w:val="left" w:pos="1221"/>
        </w:tabs>
        <w:bidi/>
        <w:jc w:val="both"/>
        <w:rPr>
          <w:rFonts w:cs="David" w:hint="cs"/>
          <w:rtl/>
        </w:rPr>
      </w:pPr>
    </w:p>
    <w:p w14:paraId="6DD55528" w14:textId="77777777" w:rsidR="00A330A0" w:rsidRPr="00A330A0" w:rsidRDefault="00A330A0" w:rsidP="00A330A0">
      <w:pPr>
        <w:bidi/>
        <w:jc w:val="both"/>
        <w:rPr>
          <w:rFonts w:cs="David" w:hint="cs"/>
          <w:rtl/>
        </w:rPr>
      </w:pPr>
      <w:r w:rsidRPr="00A330A0">
        <w:rPr>
          <w:rFonts w:cs="David" w:hint="cs"/>
          <w:u w:val="single"/>
          <w:rtl/>
        </w:rPr>
        <w:t>היו"ר דוד טל:</w:t>
      </w:r>
    </w:p>
    <w:p w14:paraId="2C30CA61" w14:textId="77777777" w:rsidR="00A330A0" w:rsidRPr="00A330A0" w:rsidRDefault="00A330A0" w:rsidP="00A330A0">
      <w:pPr>
        <w:tabs>
          <w:tab w:val="left" w:pos="512"/>
          <w:tab w:val="left" w:pos="1221"/>
        </w:tabs>
        <w:bidi/>
        <w:jc w:val="both"/>
        <w:rPr>
          <w:rFonts w:cs="David" w:hint="cs"/>
          <w:rtl/>
        </w:rPr>
      </w:pPr>
    </w:p>
    <w:p w14:paraId="66D0C5F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הכוונה היא מה שאמרה חברת הכנסת </w:t>
      </w:r>
      <w:proofErr w:type="spellStart"/>
      <w:r w:rsidRPr="00A330A0">
        <w:rPr>
          <w:rFonts w:cs="David" w:hint="cs"/>
          <w:rtl/>
        </w:rPr>
        <w:t>יחימוביץ</w:t>
      </w:r>
      <w:proofErr w:type="spellEnd"/>
      <w:r w:rsidRPr="00A330A0">
        <w:rPr>
          <w:rFonts w:cs="David" w:hint="cs"/>
          <w:rtl/>
        </w:rPr>
        <w:t xml:space="preserve"> בדיון הקודם, וזה הבסיס של כל הכוונות. </w:t>
      </w:r>
    </w:p>
    <w:p w14:paraId="7247E062" w14:textId="77777777" w:rsidR="00A330A0" w:rsidRPr="00A330A0" w:rsidRDefault="00A330A0" w:rsidP="00A330A0">
      <w:pPr>
        <w:tabs>
          <w:tab w:val="left" w:pos="512"/>
          <w:tab w:val="left" w:pos="1221"/>
        </w:tabs>
        <w:bidi/>
        <w:jc w:val="both"/>
        <w:rPr>
          <w:rFonts w:cs="David" w:hint="cs"/>
          <w:rtl/>
        </w:rPr>
      </w:pPr>
    </w:p>
    <w:p w14:paraId="4A780444"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948777F" w14:textId="77777777" w:rsidR="00A330A0" w:rsidRPr="00A330A0" w:rsidRDefault="00A330A0" w:rsidP="00A330A0">
      <w:pPr>
        <w:tabs>
          <w:tab w:val="left" w:pos="512"/>
          <w:tab w:val="left" w:pos="1221"/>
        </w:tabs>
        <w:bidi/>
        <w:jc w:val="both"/>
        <w:rPr>
          <w:rFonts w:cs="David" w:hint="cs"/>
          <w:rtl/>
        </w:rPr>
      </w:pPr>
    </w:p>
    <w:p w14:paraId="6C1D385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בדיוק. לכן, אני חושב שהניסוח הזה הוא מצד אחד לא נותן מענה מלא. מצד שני, הוא מאוד בעייתי גם מכיוון של כל מיני גופים ציבוריים שמקיימים גם חברה כלכלית וכן הלאה </w:t>
      </w:r>
      <w:r w:rsidRPr="00A330A0">
        <w:rPr>
          <w:rFonts w:cs="David"/>
          <w:rtl/>
        </w:rPr>
        <w:t>–</w:t>
      </w:r>
      <w:r w:rsidRPr="00A330A0">
        <w:rPr>
          <w:rFonts w:cs="David" w:hint="cs"/>
          <w:rtl/>
        </w:rPr>
        <w:t xml:space="preserve"> וזה מותר בחוק. </w:t>
      </w:r>
    </w:p>
    <w:p w14:paraId="3806A54A" w14:textId="77777777" w:rsidR="00A330A0" w:rsidRPr="00A330A0" w:rsidRDefault="00A330A0" w:rsidP="00A330A0">
      <w:pPr>
        <w:tabs>
          <w:tab w:val="left" w:pos="512"/>
          <w:tab w:val="left" w:pos="1221"/>
        </w:tabs>
        <w:bidi/>
        <w:jc w:val="both"/>
        <w:rPr>
          <w:rFonts w:cs="David" w:hint="cs"/>
          <w:rtl/>
        </w:rPr>
      </w:pPr>
    </w:p>
    <w:p w14:paraId="71FFD954" w14:textId="77777777" w:rsidR="00A330A0" w:rsidRPr="00A330A0" w:rsidRDefault="00A330A0" w:rsidP="00A330A0">
      <w:pPr>
        <w:bidi/>
        <w:jc w:val="both"/>
        <w:rPr>
          <w:rFonts w:cs="David"/>
        </w:rPr>
      </w:pPr>
      <w:r w:rsidRPr="00A330A0">
        <w:rPr>
          <w:rFonts w:cs="David" w:hint="cs"/>
          <w:u w:val="single"/>
          <w:rtl/>
        </w:rPr>
        <w:t>היו"ר דוד טל:</w:t>
      </w:r>
    </w:p>
    <w:p w14:paraId="7F41565C" w14:textId="77777777" w:rsidR="00A330A0" w:rsidRPr="00A330A0" w:rsidRDefault="00A330A0" w:rsidP="00A330A0">
      <w:pPr>
        <w:tabs>
          <w:tab w:val="left" w:pos="512"/>
          <w:tab w:val="left" w:pos="1221"/>
        </w:tabs>
        <w:bidi/>
        <w:jc w:val="both"/>
        <w:rPr>
          <w:rFonts w:cs="David" w:hint="cs"/>
          <w:rtl/>
        </w:rPr>
      </w:pPr>
    </w:p>
    <w:p w14:paraId="089B088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בזה אין בעיה, זה עומד בכללים. </w:t>
      </w:r>
    </w:p>
    <w:p w14:paraId="3EA2D552" w14:textId="77777777" w:rsidR="00A330A0" w:rsidRDefault="00A330A0" w:rsidP="00A330A0">
      <w:pPr>
        <w:tabs>
          <w:tab w:val="left" w:pos="512"/>
          <w:tab w:val="left" w:pos="1221"/>
        </w:tabs>
        <w:bidi/>
        <w:jc w:val="both"/>
        <w:rPr>
          <w:rFonts w:cs="David" w:hint="cs"/>
          <w:rtl/>
        </w:rPr>
      </w:pPr>
    </w:p>
    <w:p w14:paraId="07DE8010" w14:textId="77777777" w:rsidR="00A330A0" w:rsidRDefault="00A330A0" w:rsidP="00A330A0">
      <w:pPr>
        <w:tabs>
          <w:tab w:val="left" w:pos="512"/>
          <w:tab w:val="left" w:pos="1221"/>
        </w:tabs>
        <w:bidi/>
        <w:jc w:val="both"/>
        <w:rPr>
          <w:rFonts w:cs="David" w:hint="cs"/>
          <w:rtl/>
        </w:rPr>
      </w:pPr>
    </w:p>
    <w:p w14:paraId="7DE38E0C" w14:textId="77777777" w:rsidR="00A330A0" w:rsidRDefault="00A330A0" w:rsidP="00A330A0">
      <w:pPr>
        <w:tabs>
          <w:tab w:val="left" w:pos="512"/>
          <w:tab w:val="left" w:pos="1221"/>
        </w:tabs>
        <w:bidi/>
        <w:jc w:val="both"/>
        <w:rPr>
          <w:rFonts w:cs="David" w:hint="cs"/>
          <w:rtl/>
        </w:rPr>
      </w:pPr>
    </w:p>
    <w:p w14:paraId="1DCD50F5" w14:textId="77777777" w:rsidR="00A330A0" w:rsidRPr="00A330A0" w:rsidRDefault="00A330A0" w:rsidP="00A330A0">
      <w:pPr>
        <w:tabs>
          <w:tab w:val="left" w:pos="512"/>
          <w:tab w:val="left" w:pos="1221"/>
        </w:tabs>
        <w:bidi/>
        <w:jc w:val="both"/>
        <w:rPr>
          <w:rFonts w:cs="David" w:hint="cs"/>
          <w:rtl/>
        </w:rPr>
      </w:pPr>
    </w:p>
    <w:p w14:paraId="68A77E60"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CA80BA1" w14:textId="77777777" w:rsidR="00A330A0" w:rsidRPr="00A330A0" w:rsidRDefault="00A330A0" w:rsidP="00A330A0">
      <w:pPr>
        <w:bidi/>
        <w:jc w:val="both"/>
        <w:rPr>
          <w:rFonts w:cs="David" w:hint="cs"/>
          <w:u w:val="single"/>
          <w:rtl/>
        </w:rPr>
      </w:pPr>
    </w:p>
    <w:p w14:paraId="55D308C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לא עומדים בכללים: גוף שמקיים עסקים בישראל. </w:t>
      </w:r>
    </w:p>
    <w:p w14:paraId="1C0402A0" w14:textId="77777777" w:rsidR="00A330A0" w:rsidRPr="00A330A0" w:rsidRDefault="00A330A0" w:rsidP="00A330A0">
      <w:pPr>
        <w:tabs>
          <w:tab w:val="left" w:pos="512"/>
          <w:tab w:val="left" w:pos="1221"/>
        </w:tabs>
        <w:bidi/>
        <w:jc w:val="both"/>
        <w:rPr>
          <w:rFonts w:cs="David" w:hint="cs"/>
          <w:rtl/>
        </w:rPr>
      </w:pPr>
    </w:p>
    <w:p w14:paraId="60E5692C"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5C00ADE6" w14:textId="77777777" w:rsidR="00A330A0" w:rsidRPr="00A330A0" w:rsidRDefault="00A330A0" w:rsidP="00A330A0">
      <w:pPr>
        <w:tabs>
          <w:tab w:val="left" w:pos="512"/>
          <w:tab w:val="left" w:pos="1221"/>
        </w:tabs>
        <w:bidi/>
        <w:jc w:val="both"/>
        <w:rPr>
          <w:rFonts w:cs="David" w:hint="cs"/>
          <w:rtl/>
        </w:rPr>
      </w:pPr>
    </w:p>
    <w:p w14:paraId="211C467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גוף ציבורי שיש לו חברה כלכלית </w:t>
      </w:r>
      <w:r w:rsidRPr="00A330A0">
        <w:rPr>
          <w:rFonts w:cs="David"/>
          <w:rtl/>
        </w:rPr>
        <w:t>–</w:t>
      </w:r>
      <w:r w:rsidRPr="00A330A0">
        <w:rPr>
          <w:rFonts w:cs="David" w:hint="cs"/>
          <w:rtl/>
        </w:rPr>
        <w:t xml:space="preserve"> הג'וינט למשל - אין בעיה, כי זה גוף ציבורי. </w:t>
      </w:r>
    </w:p>
    <w:p w14:paraId="54C925DD" w14:textId="77777777" w:rsidR="00A330A0" w:rsidRPr="00A330A0" w:rsidRDefault="00A330A0" w:rsidP="00A330A0">
      <w:pPr>
        <w:tabs>
          <w:tab w:val="left" w:pos="512"/>
          <w:tab w:val="left" w:pos="1221"/>
        </w:tabs>
        <w:bidi/>
        <w:jc w:val="both"/>
        <w:rPr>
          <w:rFonts w:cs="David" w:hint="cs"/>
          <w:rtl/>
        </w:rPr>
      </w:pPr>
    </w:p>
    <w:p w14:paraId="43BE842C"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w:t>
      </w:r>
    </w:p>
    <w:p w14:paraId="7EE1739B" w14:textId="77777777" w:rsidR="00A330A0" w:rsidRPr="00A330A0" w:rsidRDefault="00A330A0" w:rsidP="00A330A0">
      <w:pPr>
        <w:bidi/>
        <w:jc w:val="both"/>
        <w:rPr>
          <w:rFonts w:cs="David" w:hint="cs"/>
          <w:u w:val="single"/>
          <w:rtl/>
        </w:rPr>
      </w:pPr>
    </w:p>
    <w:p w14:paraId="2A1D098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לא משתמע מהניסוח, הוא מקיים עסקים. </w:t>
      </w:r>
    </w:p>
    <w:p w14:paraId="37036293" w14:textId="77777777" w:rsidR="00A330A0" w:rsidRPr="00A330A0" w:rsidRDefault="00A330A0" w:rsidP="00A330A0">
      <w:pPr>
        <w:tabs>
          <w:tab w:val="left" w:pos="512"/>
          <w:tab w:val="left" w:pos="1221"/>
        </w:tabs>
        <w:bidi/>
        <w:jc w:val="both"/>
        <w:rPr>
          <w:rFonts w:cs="David" w:hint="cs"/>
          <w:rtl/>
        </w:rPr>
      </w:pPr>
    </w:p>
    <w:p w14:paraId="17E975C6" w14:textId="77777777" w:rsidR="00A330A0" w:rsidRPr="00A330A0" w:rsidRDefault="00A330A0" w:rsidP="00A330A0">
      <w:pPr>
        <w:pStyle w:val="Heading5"/>
        <w:rPr>
          <w:rFonts w:hint="cs"/>
          <w:sz w:val="24"/>
          <w:rtl/>
        </w:rPr>
      </w:pPr>
      <w:r w:rsidRPr="00A330A0">
        <w:rPr>
          <w:rFonts w:hint="cs"/>
          <w:sz w:val="24"/>
          <w:u w:val="single"/>
          <w:rtl/>
        </w:rPr>
        <w:t xml:space="preserve">שלי </w:t>
      </w:r>
      <w:proofErr w:type="spellStart"/>
      <w:r w:rsidRPr="00A330A0">
        <w:rPr>
          <w:rFonts w:hint="cs"/>
          <w:sz w:val="24"/>
          <w:u w:val="single"/>
          <w:rtl/>
        </w:rPr>
        <w:t>יחימוביץ</w:t>
      </w:r>
      <w:proofErr w:type="spellEnd"/>
      <w:r w:rsidRPr="00A330A0">
        <w:rPr>
          <w:rFonts w:hint="cs"/>
          <w:sz w:val="24"/>
          <w:u w:val="single"/>
          <w:rtl/>
        </w:rPr>
        <w:t>:</w:t>
      </w:r>
    </w:p>
    <w:p w14:paraId="7257F4A2" w14:textId="77777777" w:rsidR="00A330A0" w:rsidRPr="00A330A0" w:rsidRDefault="00A330A0" w:rsidP="00A330A0">
      <w:pPr>
        <w:pStyle w:val="Heading5"/>
        <w:rPr>
          <w:rFonts w:hint="cs"/>
          <w:sz w:val="24"/>
          <w:rtl/>
        </w:rPr>
      </w:pPr>
    </w:p>
    <w:p w14:paraId="3350E48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איזה עסקים? </w:t>
      </w:r>
    </w:p>
    <w:p w14:paraId="415C3502" w14:textId="77777777" w:rsidR="00A330A0" w:rsidRPr="00A330A0" w:rsidRDefault="00A330A0" w:rsidP="00A330A0">
      <w:pPr>
        <w:tabs>
          <w:tab w:val="left" w:pos="512"/>
          <w:tab w:val="left" w:pos="1221"/>
        </w:tabs>
        <w:bidi/>
        <w:jc w:val="both"/>
        <w:rPr>
          <w:rFonts w:cs="David" w:hint="cs"/>
          <w:rtl/>
        </w:rPr>
      </w:pPr>
    </w:p>
    <w:p w14:paraId="096A7462"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53FF813B" w14:textId="77777777" w:rsidR="00A330A0" w:rsidRPr="00A330A0" w:rsidRDefault="00A330A0" w:rsidP="00A330A0">
      <w:pPr>
        <w:tabs>
          <w:tab w:val="left" w:pos="512"/>
          <w:tab w:val="left" w:pos="1221"/>
        </w:tabs>
        <w:bidi/>
        <w:jc w:val="both"/>
        <w:rPr>
          <w:rFonts w:cs="David" w:hint="cs"/>
          <w:rtl/>
        </w:rPr>
      </w:pPr>
    </w:p>
    <w:p w14:paraId="0C0DA60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המניעה שקיימת היום על-פי ההחלטה הגדולה של ועדת האתיקה מ-2002, ראתה ככל הנראה את המיהות העסקית של הגוף כאיזשהו עניין שהופך את הנטל. לאמור, באפריורי יש מצב של ניגוד עניינים. אז אמרו שבמקום שידונו בכל מקרה לעניינו, מנעו את הנסיעה על חשבון גוף עסקי הפועל בישראל, נקודה. לדוגמה, "</w:t>
      </w:r>
      <w:proofErr w:type="spellStart"/>
      <w:r w:rsidRPr="00A330A0">
        <w:rPr>
          <w:rFonts w:cs="David" w:hint="cs"/>
          <w:rtl/>
        </w:rPr>
        <w:t>אגרקסקו</w:t>
      </w:r>
      <w:proofErr w:type="spellEnd"/>
      <w:r w:rsidRPr="00A330A0">
        <w:rPr>
          <w:rFonts w:cs="David" w:hint="cs"/>
          <w:rtl/>
        </w:rPr>
        <w:t>" אחרי שהיא הפכה לגוף עסקי. "</w:t>
      </w:r>
      <w:proofErr w:type="spellStart"/>
      <w:r w:rsidRPr="00A330A0">
        <w:rPr>
          <w:rFonts w:cs="David" w:hint="cs"/>
          <w:rtl/>
        </w:rPr>
        <w:t>אגרקסקו</w:t>
      </w:r>
      <w:proofErr w:type="spellEnd"/>
      <w:r w:rsidRPr="00A330A0">
        <w:rPr>
          <w:rFonts w:cs="David" w:hint="cs"/>
          <w:rtl/>
        </w:rPr>
        <w:t xml:space="preserve">" פועלת בישראל, היא גוף עסקי, היא לא יכולה לממן יותר נסיעות - מה שהיה בעבר מותר. </w:t>
      </w:r>
    </w:p>
    <w:p w14:paraId="02A71C1C" w14:textId="77777777" w:rsidR="00A330A0" w:rsidRPr="00A330A0" w:rsidRDefault="00A330A0" w:rsidP="00A330A0">
      <w:pPr>
        <w:tabs>
          <w:tab w:val="left" w:pos="512"/>
          <w:tab w:val="left" w:pos="1221"/>
        </w:tabs>
        <w:bidi/>
        <w:jc w:val="both"/>
        <w:rPr>
          <w:rFonts w:cs="David" w:hint="cs"/>
          <w:rtl/>
        </w:rPr>
      </w:pPr>
    </w:p>
    <w:p w14:paraId="5FEE0F2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כל דבר מעבר לזה, תדון ועדת האתיקה.  ועדת האתיקה יכולה לגבש לעצמה כללים, והיא גם עושה את זה במקרים מסוימים כאשר אין איסור, והיא אומרת: אבל, בכל זאת יש כאן מראית עין שהיא איננה טובה, יש כאן איזושהי בעיה של אי הלימה למטרות. </w:t>
      </w:r>
    </w:p>
    <w:p w14:paraId="4AC9033F" w14:textId="77777777" w:rsidR="00A330A0" w:rsidRPr="00A330A0" w:rsidRDefault="00A330A0" w:rsidP="00A330A0">
      <w:pPr>
        <w:tabs>
          <w:tab w:val="left" w:pos="512"/>
          <w:tab w:val="left" w:pos="1221"/>
        </w:tabs>
        <w:bidi/>
        <w:jc w:val="both"/>
        <w:rPr>
          <w:rFonts w:cs="David" w:hint="cs"/>
          <w:rtl/>
        </w:rPr>
      </w:pPr>
    </w:p>
    <w:p w14:paraId="1C8E66D3" w14:textId="77777777" w:rsidR="00A330A0" w:rsidRPr="00A330A0" w:rsidRDefault="00A330A0" w:rsidP="00A330A0">
      <w:pPr>
        <w:bidi/>
        <w:jc w:val="both"/>
        <w:rPr>
          <w:rFonts w:cs="David"/>
        </w:rPr>
      </w:pPr>
      <w:r w:rsidRPr="00A330A0">
        <w:rPr>
          <w:rFonts w:cs="David" w:hint="cs"/>
          <w:u w:val="single"/>
          <w:rtl/>
        </w:rPr>
        <w:t>היו"ר דוד טל:</w:t>
      </w:r>
    </w:p>
    <w:p w14:paraId="1E0B6573" w14:textId="77777777" w:rsidR="00A330A0" w:rsidRPr="00A330A0" w:rsidRDefault="00A330A0" w:rsidP="00A330A0">
      <w:pPr>
        <w:tabs>
          <w:tab w:val="left" w:pos="512"/>
          <w:tab w:val="left" w:pos="1221"/>
        </w:tabs>
        <w:bidi/>
        <w:jc w:val="both"/>
        <w:rPr>
          <w:rFonts w:cs="David" w:hint="cs"/>
          <w:rtl/>
        </w:rPr>
      </w:pPr>
    </w:p>
    <w:p w14:paraId="363FBA7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כשר, אבל מסריח. </w:t>
      </w:r>
    </w:p>
    <w:p w14:paraId="45E1C205" w14:textId="77777777" w:rsidR="00A330A0" w:rsidRPr="00A330A0" w:rsidRDefault="00A330A0" w:rsidP="00A330A0">
      <w:pPr>
        <w:tabs>
          <w:tab w:val="left" w:pos="512"/>
          <w:tab w:val="left" w:pos="1221"/>
        </w:tabs>
        <w:bidi/>
        <w:jc w:val="both"/>
        <w:rPr>
          <w:rFonts w:cs="David" w:hint="cs"/>
          <w:rtl/>
        </w:rPr>
      </w:pPr>
    </w:p>
    <w:p w14:paraId="00DD22A5"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3E86CBD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5446BDE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אם זה המצב, אז למה שהסעיף לא יהיה: לא ייסע חבר כנסת לחוץ לארץ על חשבון גוף עסקי. שאר הנסיעות שלא במימונו הפרטי, יתבצעו רק באישור ועדת האתיקה? שאר הנסיעות שאינן במימונו הפרטי, יתבצעו רק באישור ועדת האתיקה. </w:t>
      </w:r>
    </w:p>
    <w:p w14:paraId="38F091E6" w14:textId="77777777" w:rsidR="00A330A0" w:rsidRPr="00A330A0" w:rsidRDefault="00A330A0" w:rsidP="00A330A0">
      <w:pPr>
        <w:tabs>
          <w:tab w:val="left" w:pos="512"/>
          <w:tab w:val="left" w:pos="1221"/>
        </w:tabs>
        <w:bidi/>
        <w:jc w:val="both"/>
        <w:rPr>
          <w:rFonts w:cs="David" w:hint="cs"/>
          <w:rtl/>
        </w:rPr>
      </w:pPr>
    </w:p>
    <w:p w14:paraId="001A00DF"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00A0161A" w14:textId="77777777" w:rsidR="00A330A0" w:rsidRPr="00A330A0" w:rsidRDefault="00A330A0" w:rsidP="00A330A0">
      <w:pPr>
        <w:tabs>
          <w:tab w:val="left" w:pos="512"/>
          <w:tab w:val="left" w:pos="1221"/>
        </w:tabs>
        <w:bidi/>
        <w:jc w:val="both"/>
        <w:rPr>
          <w:rFonts w:cs="David" w:hint="cs"/>
          <w:rtl/>
        </w:rPr>
      </w:pPr>
    </w:p>
    <w:p w14:paraId="187C819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בסדר, אפשרי. </w:t>
      </w:r>
    </w:p>
    <w:p w14:paraId="7B8380A2" w14:textId="77777777" w:rsidR="00A330A0" w:rsidRPr="00A330A0" w:rsidRDefault="00A330A0" w:rsidP="00A330A0">
      <w:pPr>
        <w:tabs>
          <w:tab w:val="left" w:pos="512"/>
          <w:tab w:val="left" w:pos="1221"/>
        </w:tabs>
        <w:bidi/>
        <w:jc w:val="both"/>
        <w:rPr>
          <w:rFonts w:cs="David" w:hint="cs"/>
          <w:rtl/>
        </w:rPr>
      </w:pPr>
    </w:p>
    <w:p w14:paraId="7EEACE05"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10EE89BC" w14:textId="77777777" w:rsidR="00A330A0" w:rsidRPr="00A330A0" w:rsidRDefault="00A330A0" w:rsidP="00A330A0">
      <w:pPr>
        <w:tabs>
          <w:tab w:val="left" w:pos="512"/>
          <w:tab w:val="left" w:pos="1221"/>
        </w:tabs>
        <w:bidi/>
        <w:jc w:val="both"/>
        <w:rPr>
          <w:rFonts w:cs="David" w:hint="cs"/>
          <w:rtl/>
        </w:rPr>
      </w:pPr>
    </w:p>
    <w:p w14:paraId="2A26A4C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הניסוח כרגע מסורבל, ומסבך אותי, ואני לא יודע מה לענות. אם זה המצב -  לא ייסע על חשבון גוף עסקי, ושלא במימונו הפרטי </w:t>
      </w:r>
      <w:r w:rsidRPr="00A330A0">
        <w:rPr>
          <w:rFonts w:cs="David"/>
          <w:rtl/>
        </w:rPr>
        <w:t>–</w:t>
      </w:r>
      <w:r w:rsidRPr="00A330A0">
        <w:rPr>
          <w:rFonts w:cs="David" w:hint="cs"/>
          <w:rtl/>
        </w:rPr>
        <w:t xml:space="preserve"> רק באישור ועדת האתיקה. </w:t>
      </w:r>
    </w:p>
    <w:p w14:paraId="278C119A" w14:textId="77777777" w:rsidR="00A330A0" w:rsidRPr="00A330A0" w:rsidRDefault="00A330A0" w:rsidP="00A330A0">
      <w:pPr>
        <w:tabs>
          <w:tab w:val="left" w:pos="512"/>
          <w:tab w:val="left" w:pos="1221"/>
        </w:tabs>
        <w:bidi/>
        <w:jc w:val="both"/>
        <w:rPr>
          <w:rFonts w:cs="David" w:hint="cs"/>
          <w:rtl/>
        </w:rPr>
      </w:pPr>
    </w:p>
    <w:p w14:paraId="438C1A56" w14:textId="77777777" w:rsidR="00A330A0" w:rsidRPr="00A330A0" w:rsidRDefault="00A330A0" w:rsidP="00A330A0">
      <w:pPr>
        <w:bidi/>
        <w:jc w:val="both"/>
        <w:rPr>
          <w:rFonts w:cs="David"/>
        </w:rPr>
      </w:pPr>
      <w:r w:rsidRPr="00A330A0">
        <w:rPr>
          <w:rFonts w:cs="David" w:hint="cs"/>
          <w:u w:val="single"/>
          <w:rtl/>
        </w:rPr>
        <w:t>היו"ר דוד טל:</w:t>
      </w:r>
    </w:p>
    <w:p w14:paraId="70DB2377" w14:textId="77777777" w:rsidR="00A330A0" w:rsidRPr="00A330A0" w:rsidRDefault="00A330A0" w:rsidP="00A330A0">
      <w:pPr>
        <w:tabs>
          <w:tab w:val="left" w:pos="512"/>
          <w:tab w:val="left" w:pos="1221"/>
        </w:tabs>
        <w:bidi/>
        <w:jc w:val="both"/>
        <w:rPr>
          <w:rFonts w:cs="David" w:hint="cs"/>
          <w:rtl/>
        </w:rPr>
      </w:pPr>
    </w:p>
    <w:p w14:paraId="21EC7E5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זה כך משתמע. </w:t>
      </w:r>
    </w:p>
    <w:p w14:paraId="08B7E863" w14:textId="77777777" w:rsidR="00A330A0" w:rsidRPr="00A330A0" w:rsidRDefault="00A330A0" w:rsidP="00A330A0">
      <w:pPr>
        <w:tabs>
          <w:tab w:val="left" w:pos="512"/>
          <w:tab w:val="left" w:pos="1221"/>
        </w:tabs>
        <w:bidi/>
        <w:jc w:val="both"/>
        <w:rPr>
          <w:rFonts w:cs="David" w:hint="cs"/>
          <w:rtl/>
        </w:rPr>
      </w:pPr>
    </w:p>
    <w:p w14:paraId="125ADF75"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433B358A" w14:textId="77777777" w:rsidR="00A330A0" w:rsidRPr="00A330A0" w:rsidRDefault="00A330A0" w:rsidP="00A330A0">
      <w:pPr>
        <w:tabs>
          <w:tab w:val="left" w:pos="512"/>
          <w:tab w:val="left" w:pos="1221"/>
        </w:tabs>
        <w:bidi/>
        <w:jc w:val="both"/>
        <w:rPr>
          <w:rFonts w:cs="David" w:hint="cs"/>
          <w:rtl/>
        </w:rPr>
      </w:pPr>
    </w:p>
    <w:p w14:paraId="5181C52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אז למה אתה עושה דברים במשתמע, ובפירוש רש"י, אם אפשר להציע ניסוח? </w:t>
      </w:r>
    </w:p>
    <w:p w14:paraId="7A7530B9" w14:textId="77777777" w:rsidR="00A330A0" w:rsidRDefault="00A330A0" w:rsidP="00A330A0">
      <w:pPr>
        <w:tabs>
          <w:tab w:val="left" w:pos="512"/>
          <w:tab w:val="left" w:pos="1221"/>
        </w:tabs>
        <w:bidi/>
        <w:jc w:val="both"/>
        <w:rPr>
          <w:rFonts w:cs="David" w:hint="cs"/>
          <w:rtl/>
        </w:rPr>
      </w:pPr>
    </w:p>
    <w:p w14:paraId="7CDB14F3" w14:textId="77777777" w:rsidR="00A330A0" w:rsidRDefault="00A330A0" w:rsidP="00A330A0">
      <w:pPr>
        <w:tabs>
          <w:tab w:val="left" w:pos="512"/>
          <w:tab w:val="left" w:pos="1221"/>
        </w:tabs>
        <w:bidi/>
        <w:jc w:val="both"/>
        <w:rPr>
          <w:rFonts w:cs="David" w:hint="cs"/>
          <w:rtl/>
        </w:rPr>
      </w:pPr>
    </w:p>
    <w:p w14:paraId="7BBFB645" w14:textId="77777777" w:rsidR="00A330A0" w:rsidRDefault="00A330A0" w:rsidP="00A330A0">
      <w:pPr>
        <w:tabs>
          <w:tab w:val="left" w:pos="512"/>
          <w:tab w:val="left" w:pos="1221"/>
        </w:tabs>
        <w:bidi/>
        <w:jc w:val="both"/>
        <w:rPr>
          <w:rFonts w:cs="David" w:hint="cs"/>
          <w:rtl/>
        </w:rPr>
      </w:pPr>
    </w:p>
    <w:p w14:paraId="04C068FC" w14:textId="77777777" w:rsidR="00A330A0" w:rsidRDefault="00A330A0" w:rsidP="00A330A0">
      <w:pPr>
        <w:tabs>
          <w:tab w:val="left" w:pos="512"/>
          <w:tab w:val="left" w:pos="1221"/>
        </w:tabs>
        <w:bidi/>
        <w:jc w:val="both"/>
        <w:rPr>
          <w:rFonts w:cs="David" w:hint="cs"/>
          <w:rtl/>
        </w:rPr>
      </w:pPr>
    </w:p>
    <w:p w14:paraId="64883F05" w14:textId="77777777" w:rsidR="00A330A0" w:rsidRPr="00A330A0" w:rsidRDefault="00A330A0" w:rsidP="00A330A0">
      <w:pPr>
        <w:tabs>
          <w:tab w:val="left" w:pos="512"/>
          <w:tab w:val="left" w:pos="1221"/>
        </w:tabs>
        <w:bidi/>
        <w:jc w:val="both"/>
        <w:rPr>
          <w:rFonts w:cs="David" w:hint="cs"/>
          <w:rtl/>
        </w:rPr>
      </w:pPr>
    </w:p>
    <w:p w14:paraId="59E69ADA"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7ECF7695" w14:textId="77777777" w:rsidR="00A330A0" w:rsidRPr="00A330A0" w:rsidRDefault="00A330A0" w:rsidP="00A330A0">
      <w:pPr>
        <w:tabs>
          <w:tab w:val="left" w:pos="512"/>
          <w:tab w:val="left" w:pos="1221"/>
        </w:tabs>
        <w:bidi/>
        <w:jc w:val="both"/>
        <w:rPr>
          <w:rFonts w:cs="David" w:hint="cs"/>
          <w:u w:val="single"/>
          <w:rtl/>
        </w:rPr>
      </w:pPr>
    </w:p>
    <w:p w14:paraId="780526B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אתה רוצה שזה ילך בכל מקרה לוועדת האתיקה, והיא תגיד. יהיה לה סעיף שיגיד לה: את לא תאשרי אם זה עסקי?</w:t>
      </w:r>
      <w:r w:rsidRPr="00A330A0">
        <w:rPr>
          <w:rFonts w:cs="David" w:hint="cs"/>
        </w:rPr>
        <w:t xml:space="preserve"> </w:t>
      </w:r>
      <w:r w:rsidRPr="00A330A0">
        <w:rPr>
          <w:rFonts w:cs="David" w:hint="cs"/>
          <w:rtl/>
        </w:rPr>
        <w:t xml:space="preserve"> </w:t>
      </w:r>
    </w:p>
    <w:p w14:paraId="78AB2C98" w14:textId="77777777" w:rsidR="00A330A0" w:rsidRPr="00A330A0" w:rsidRDefault="00A330A0" w:rsidP="00A330A0">
      <w:pPr>
        <w:tabs>
          <w:tab w:val="left" w:pos="512"/>
          <w:tab w:val="left" w:pos="1221"/>
        </w:tabs>
        <w:bidi/>
        <w:jc w:val="both"/>
        <w:rPr>
          <w:rFonts w:cs="David" w:hint="cs"/>
          <w:rtl/>
        </w:rPr>
      </w:pPr>
    </w:p>
    <w:p w14:paraId="59DAB5A2"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3676EFC7" w14:textId="77777777" w:rsidR="00A330A0" w:rsidRPr="00A330A0" w:rsidRDefault="00A330A0" w:rsidP="00A330A0">
      <w:pPr>
        <w:tabs>
          <w:tab w:val="left" w:pos="512"/>
          <w:tab w:val="left" w:pos="1221"/>
        </w:tabs>
        <w:bidi/>
        <w:jc w:val="both"/>
        <w:rPr>
          <w:rFonts w:cs="David" w:hint="cs"/>
          <w:rtl/>
        </w:rPr>
      </w:pPr>
    </w:p>
    <w:p w14:paraId="0BD97CA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לפי הסעיף הזה, אם  אני - והייתי -  חבר בוועדת האתיקה, אני מסובך עם הסעיף הזה. אני לא משפטן, אני שאלתי פה באמת שאלות תם. </w:t>
      </w:r>
    </w:p>
    <w:p w14:paraId="3190314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r w:rsidRPr="00A330A0">
        <w:rPr>
          <w:rFonts w:cs="David" w:hint="cs"/>
          <w:rtl/>
        </w:rPr>
        <w:tab/>
      </w:r>
    </w:p>
    <w:p w14:paraId="03BFD22E" w14:textId="77777777" w:rsidR="00A330A0" w:rsidRPr="00A330A0" w:rsidRDefault="00A330A0" w:rsidP="00A330A0">
      <w:pPr>
        <w:bidi/>
        <w:jc w:val="both"/>
        <w:rPr>
          <w:rFonts w:cs="David"/>
        </w:rPr>
      </w:pPr>
      <w:r w:rsidRPr="00A330A0">
        <w:rPr>
          <w:rFonts w:cs="David" w:hint="cs"/>
          <w:u w:val="single"/>
          <w:rtl/>
        </w:rPr>
        <w:t>היו"ר דוד טל:</w:t>
      </w:r>
    </w:p>
    <w:p w14:paraId="70EEF092" w14:textId="77777777" w:rsidR="00A330A0" w:rsidRPr="00A330A0" w:rsidRDefault="00A330A0" w:rsidP="00A330A0">
      <w:pPr>
        <w:tabs>
          <w:tab w:val="left" w:pos="512"/>
          <w:tab w:val="left" w:pos="1221"/>
        </w:tabs>
        <w:bidi/>
        <w:jc w:val="both"/>
        <w:rPr>
          <w:rFonts w:cs="David" w:hint="cs"/>
          <w:rtl/>
        </w:rPr>
      </w:pPr>
    </w:p>
    <w:p w14:paraId="1990044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עדיין לא מבין את השאלה שלך, כי לפי ההערה שהעירה ארבל </w:t>
      </w:r>
      <w:proofErr w:type="spellStart"/>
      <w:r w:rsidRPr="00A330A0">
        <w:rPr>
          <w:rFonts w:cs="David" w:hint="cs"/>
          <w:rtl/>
        </w:rPr>
        <w:t>אסטרחן</w:t>
      </w:r>
      <w:proofErr w:type="spellEnd"/>
      <w:r w:rsidRPr="00A330A0">
        <w:rPr>
          <w:rFonts w:cs="David" w:hint="cs"/>
          <w:rtl/>
        </w:rPr>
        <w:t xml:space="preserve">, אתה רוצה שכאשר זה גוף עסקי, להורות לוועדת האתיקה שלא תאשר? זה ברור מאליו </w:t>
      </w:r>
      <w:r w:rsidRPr="00A330A0">
        <w:rPr>
          <w:rFonts w:cs="David"/>
          <w:rtl/>
        </w:rPr>
        <w:t>–</w:t>
      </w:r>
      <w:r w:rsidRPr="00A330A0">
        <w:rPr>
          <w:rFonts w:cs="David" w:hint="cs"/>
          <w:rtl/>
        </w:rPr>
        <w:t xml:space="preserve"> גם היום. אני חושב שנושא עסקי זה ברור לכולא עלמא. </w:t>
      </w:r>
    </w:p>
    <w:p w14:paraId="4500FFB8" w14:textId="77777777" w:rsidR="00A330A0" w:rsidRPr="00A330A0" w:rsidRDefault="00A330A0" w:rsidP="00A330A0">
      <w:pPr>
        <w:tabs>
          <w:tab w:val="left" w:pos="512"/>
          <w:tab w:val="left" w:pos="1221"/>
        </w:tabs>
        <w:bidi/>
        <w:jc w:val="both"/>
        <w:rPr>
          <w:rFonts w:cs="David" w:hint="cs"/>
          <w:rtl/>
        </w:rPr>
      </w:pPr>
    </w:p>
    <w:p w14:paraId="525F0D36"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w:t>
      </w:r>
    </w:p>
    <w:p w14:paraId="238AA284" w14:textId="77777777" w:rsidR="00A330A0" w:rsidRPr="00A330A0" w:rsidRDefault="00A330A0" w:rsidP="00A330A0">
      <w:pPr>
        <w:tabs>
          <w:tab w:val="left" w:pos="512"/>
          <w:tab w:val="left" w:pos="1221"/>
        </w:tabs>
        <w:bidi/>
        <w:jc w:val="both"/>
        <w:rPr>
          <w:rFonts w:cs="David" w:hint="cs"/>
          <w:rtl/>
        </w:rPr>
      </w:pPr>
    </w:p>
    <w:p w14:paraId="188969E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יכול להיות כיוון הפוך. גוף בין-לאומי ציבורי שהוא כן מעוניין להקים מרכז בישראל, ולכן הוא כבר הטיס עשרה חברי כנסת, ומטיס עוד עשרה חברי כנסת, טרם קבלתו את כל ההנחות והאישורים הנדרשים. ועדת האתיקה יכולה לראות בזה דבר לא ראוי. הדברים האלה אוטומטית צריכים לעבור להחלטת ועדת האתיקה. הניסוח כרגע הוא כביכול ניסוח מקיף, אבל הוא לא נותן את כל התשובות. לכן אמרתי, אפשר ללכת לניסוח קצר ופשטני, ולהשאיר את הסמכויות בידי ועדת האתיקה שזה עתה שיבחת אותה. </w:t>
      </w:r>
    </w:p>
    <w:p w14:paraId="6AAFEB53" w14:textId="77777777" w:rsidR="00A330A0" w:rsidRPr="00A330A0" w:rsidRDefault="00A330A0" w:rsidP="00A330A0">
      <w:pPr>
        <w:tabs>
          <w:tab w:val="left" w:pos="512"/>
          <w:tab w:val="left" w:pos="1221"/>
        </w:tabs>
        <w:bidi/>
        <w:jc w:val="both"/>
        <w:rPr>
          <w:rFonts w:cs="David" w:hint="cs"/>
          <w:rtl/>
        </w:rPr>
      </w:pPr>
    </w:p>
    <w:p w14:paraId="79E3C264" w14:textId="77777777" w:rsidR="00A330A0" w:rsidRPr="00A330A0" w:rsidRDefault="00A330A0" w:rsidP="00A330A0">
      <w:pPr>
        <w:bidi/>
        <w:jc w:val="both"/>
        <w:rPr>
          <w:rFonts w:cs="David"/>
        </w:rPr>
      </w:pPr>
      <w:r w:rsidRPr="00A330A0">
        <w:rPr>
          <w:rFonts w:cs="David" w:hint="cs"/>
          <w:u w:val="single"/>
          <w:rtl/>
        </w:rPr>
        <w:t>היו"ר דוד טל:</w:t>
      </w:r>
    </w:p>
    <w:p w14:paraId="31A55E1B" w14:textId="77777777" w:rsidR="00A330A0" w:rsidRPr="00A330A0" w:rsidRDefault="00A330A0" w:rsidP="00A330A0">
      <w:pPr>
        <w:tabs>
          <w:tab w:val="left" w:pos="512"/>
          <w:tab w:val="left" w:pos="1221"/>
        </w:tabs>
        <w:bidi/>
        <w:jc w:val="both"/>
        <w:rPr>
          <w:rFonts w:cs="David" w:hint="cs"/>
          <w:rtl/>
        </w:rPr>
      </w:pPr>
    </w:p>
    <w:p w14:paraId="3017FB5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אני מבין שבכל מקרה הסמכויות בידיה של ועדת האתיקה.</w:t>
      </w:r>
    </w:p>
    <w:p w14:paraId="23110D2C" w14:textId="77777777" w:rsidR="00A330A0" w:rsidRPr="00A330A0" w:rsidRDefault="00A330A0" w:rsidP="00A330A0">
      <w:pPr>
        <w:tabs>
          <w:tab w:val="left" w:pos="512"/>
          <w:tab w:val="left" w:pos="1221"/>
        </w:tabs>
        <w:bidi/>
        <w:jc w:val="both"/>
        <w:rPr>
          <w:rFonts w:cs="David" w:hint="cs"/>
          <w:rtl/>
        </w:rPr>
      </w:pPr>
    </w:p>
    <w:p w14:paraId="6033140B"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2294D9A4" w14:textId="77777777" w:rsidR="00A330A0" w:rsidRPr="00A330A0" w:rsidRDefault="00A330A0" w:rsidP="00A330A0">
      <w:pPr>
        <w:tabs>
          <w:tab w:val="left" w:pos="512"/>
          <w:tab w:val="left" w:pos="1221"/>
        </w:tabs>
        <w:bidi/>
        <w:jc w:val="both"/>
        <w:rPr>
          <w:rFonts w:cs="David" w:hint="cs"/>
          <w:rtl/>
        </w:rPr>
      </w:pPr>
    </w:p>
    <w:p w14:paraId="436E34C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כן. אני לא משפטן,  אבל ברגע שיש לך דברים כתובים - - -</w:t>
      </w:r>
    </w:p>
    <w:p w14:paraId="75EBAC14" w14:textId="77777777" w:rsidR="00A330A0" w:rsidRPr="00A330A0" w:rsidRDefault="00A330A0" w:rsidP="00A330A0">
      <w:pPr>
        <w:tabs>
          <w:tab w:val="left" w:pos="512"/>
          <w:tab w:val="left" w:pos="1221"/>
        </w:tabs>
        <w:bidi/>
        <w:jc w:val="both"/>
        <w:rPr>
          <w:rFonts w:cs="David" w:hint="cs"/>
          <w:rtl/>
        </w:rPr>
      </w:pPr>
    </w:p>
    <w:p w14:paraId="6D3569C8" w14:textId="77777777" w:rsidR="00A330A0" w:rsidRPr="00A330A0" w:rsidRDefault="00A330A0" w:rsidP="00A330A0">
      <w:pPr>
        <w:pStyle w:val="Heading5"/>
        <w:rPr>
          <w:rFonts w:hint="cs"/>
          <w:sz w:val="24"/>
          <w:rtl/>
        </w:rPr>
      </w:pPr>
      <w:r w:rsidRPr="00A330A0">
        <w:rPr>
          <w:rFonts w:hint="cs"/>
          <w:sz w:val="24"/>
          <w:u w:val="single"/>
          <w:rtl/>
        </w:rPr>
        <w:t>יואל חסון:</w:t>
      </w:r>
    </w:p>
    <w:p w14:paraId="35281ADD" w14:textId="77777777" w:rsidR="00A330A0" w:rsidRPr="00A330A0" w:rsidRDefault="00A330A0" w:rsidP="00A330A0">
      <w:pPr>
        <w:tabs>
          <w:tab w:val="left" w:pos="512"/>
          <w:tab w:val="left" w:pos="1221"/>
        </w:tabs>
        <w:bidi/>
        <w:jc w:val="both"/>
        <w:rPr>
          <w:rFonts w:cs="David" w:hint="cs"/>
          <w:rtl/>
        </w:rPr>
      </w:pPr>
    </w:p>
    <w:p w14:paraId="5E9B57D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קודם כל, הסעיף הזה הוא בהיר ונכון. לא צריך יותר מידיי לסבך אותו, הוא מאפשר את מה שהוא צריך לאפשר.  עדיף לא לשנות אותו. </w:t>
      </w:r>
    </w:p>
    <w:p w14:paraId="0885BEDB" w14:textId="77777777" w:rsidR="00A330A0" w:rsidRPr="00A330A0" w:rsidRDefault="00A330A0" w:rsidP="00A330A0">
      <w:pPr>
        <w:tabs>
          <w:tab w:val="left" w:pos="512"/>
          <w:tab w:val="left" w:pos="1221"/>
        </w:tabs>
        <w:bidi/>
        <w:jc w:val="both"/>
        <w:rPr>
          <w:rFonts w:cs="David" w:hint="cs"/>
          <w:rtl/>
        </w:rPr>
      </w:pPr>
    </w:p>
    <w:p w14:paraId="0DF792AE"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רוצה לשאול את היועצים המשפטיים שאלה. האם אדם שמרכז חייו  לא בארץ, ויש לו נכנסים </w:t>
      </w:r>
      <w:proofErr w:type="spellStart"/>
      <w:r w:rsidRPr="00A330A0">
        <w:rPr>
          <w:rFonts w:cs="David" w:hint="cs"/>
          <w:rtl/>
        </w:rPr>
        <w:t>נדל"ניים</w:t>
      </w:r>
      <w:proofErr w:type="spellEnd"/>
      <w:r w:rsidRPr="00A330A0">
        <w:rPr>
          <w:rFonts w:cs="David" w:hint="cs"/>
          <w:rtl/>
        </w:rPr>
        <w:t xml:space="preserve"> בארץ כמו: דירות, חנויות, משרדים וכד', נחשב כאדם שיש לו עסקים בישראל? </w:t>
      </w:r>
    </w:p>
    <w:p w14:paraId="6DC2DCBF" w14:textId="77777777" w:rsidR="00A330A0" w:rsidRPr="00A330A0" w:rsidRDefault="00A330A0" w:rsidP="00A330A0">
      <w:pPr>
        <w:tabs>
          <w:tab w:val="left" w:pos="512"/>
          <w:tab w:val="left" w:pos="1221"/>
        </w:tabs>
        <w:bidi/>
        <w:jc w:val="both"/>
        <w:rPr>
          <w:rFonts w:cs="David" w:hint="cs"/>
          <w:rtl/>
        </w:rPr>
      </w:pPr>
    </w:p>
    <w:p w14:paraId="679B8CC9"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5574EF88" w14:textId="77777777" w:rsidR="00A330A0" w:rsidRPr="00A330A0" w:rsidRDefault="00A330A0" w:rsidP="00A330A0">
      <w:pPr>
        <w:tabs>
          <w:tab w:val="left" w:pos="512"/>
          <w:tab w:val="left" w:pos="1221"/>
        </w:tabs>
        <w:bidi/>
        <w:jc w:val="both"/>
        <w:rPr>
          <w:rFonts w:cs="David" w:hint="cs"/>
          <w:rtl/>
        </w:rPr>
      </w:pPr>
    </w:p>
    <w:p w14:paraId="02161F8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מה זה נכנסים </w:t>
      </w:r>
      <w:proofErr w:type="spellStart"/>
      <w:r w:rsidRPr="00A330A0">
        <w:rPr>
          <w:rFonts w:cs="David" w:hint="cs"/>
          <w:rtl/>
        </w:rPr>
        <w:t>נדל"נים</w:t>
      </w:r>
      <w:proofErr w:type="spellEnd"/>
      <w:r w:rsidRPr="00A330A0">
        <w:rPr>
          <w:rFonts w:cs="David" w:hint="cs"/>
          <w:rtl/>
        </w:rPr>
        <w:t xml:space="preserve">? </w:t>
      </w:r>
    </w:p>
    <w:p w14:paraId="25C55AB0" w14:textId="77777777" w:rsidR="00A330A0" w:rsidRPr="00A330A0" w:rsidRDefault="00A330A0" w:rsidP="00A330A0">
      <w:pPr>
        <w:tabs>
          <w:tab w:val="left" w:pos="512"/>
          <w:tab w:val="left" w:pos="1221"/>
        </w:tabs>
        <w:bidi/>
        <w:jc w:val="both"/>
        <w:rPr>
          <w:rFonts w:cs="David" w:hint="cs"/>
          <w:rtl/>
        </w:rPr>
      </w:pPr>
    </w:p>
    <w:p w14:paraId="1F34CC16" w14:textId="77777777" w:rsidR="00A330A0" w:rsidRPr="00A330A0" w:rsidRDefault="00A330A0" w:rsidP="00A330A0">
      <w:pPr>
        <w:pStyle w:val="Heading5"/>
        <w:rPr>
          <w:rFonts w:hint="cs"/>
          <w:sz w:val="24"/>
          <w:rtl/>
        </w:rPr>
      </w:pPr>
      <w:r w:rsidRPr="00A330A0">
        <w:rPr>
          <w:rFonts w:hint="cs"/>
          <w:sz w:val="24"/>
          <w:u w:val="single"/>
          <w:rtl/>
        </w:rPr>
        <w:t>יואל חסון:</w:t>
      </w:r>
    </w:p>
    <w:p w14:paraId="478630AC" w14:textId="77777777" w:rsidR="00A330A0" w:rsidRPr="00A330A0" w:rsidRDefault="00A330A0" w:rsidP="00A330A0">
      <w:pPr>
        <w:pStyle w:val="Heading5"/>
        <w:rPr>
          <w:rFonts w:hint="cs"/>
          <w:sz w:val="24"/>
          <w:rtl/>
        </w:rPr>
      </w:pPr>
    </w:p>
    <w:p w14:paraId="020617A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יש לו דירה, יש לו עשרים דירות, יש לו משרדים שהוא משכיר אותם,  או לא משכיר אותם.  אם הוא משכיר אותם אז זה עסקי. </w:t>
      </w:r>
    </w:p>
    <w:p w14:paraId="3EC6C527" w14:textId="77777777" w:rsidR="00A330A0" w:rsidRPr="00A330A0" w:rsidRDefault="00A330A0" w:rsidP="00A330A0">
      <w:pPr>
        <w:tabs>
          <w:tab w:val="left" w:pos="512"/>
          <w:tab w:val="left" w:pos="1221"/>
        </w:tabs>
        <w:bidi/>
        <w:jc w:val="both"/>
        <w:rPr>
          <w:rFonts w:cs="David" w:hint="cs"/>
          <w:rtl/>
        </w:rPr>
      </w:pPr>
    </w:p>
    <w:p w14:paraId="6A862E54"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38AC3019" w14:textId="77777777" w:rsidR="00A330A0" w:rsidRPr="00A330A0" w:rsidRDefault="00A330A0" w:rsidP="00A330A0">
      <w:pPr>
        <w:tabs>
          <w:tab w:val="left" w:pos="512"/>
          <w:tab w:val="left" w:pos="1221"/>
        </w:tabs>
        <w:bidi/>
        <w:jc w:val="both"/>
        <w:rPr>
          <w:rFonts w:cs="David" w:hint="cs"/>
          <w:rtl/>
        </w:rPr>
      </w:pPr>
    </w:p>
    <w:p w14:paraId="40BDF1E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נכון, יש לו עסקים. הוא פועל כגוף עסקי בישראל. </w:t>
      </w:r>
    </w:p>
    <w:p w14:paraId="51F69F1C" w14:textId="77777777" w:rsidR="00A330A0" w:rsidRDefault="00A330A0" w:rsidP="00A330A0">
      <w:pPr>
        <w:tabs>
          <w:tab w:val="left" w:pos="512"/>
          <w:tab w:val="left" w:pos="1221"/>
        </w:tabs>
        <w:bidi/>
        <w:jc w:val="both"/>
        <w:rPr>
          <w:rFonts w:cs="David" w:hint="cs"/>
          <w:rtl/>
        </w:rPr>
      </w:pPr>
    </w:p>
    <w:p w14:paraId="7D42CDBC" w14:textId="77777777" w:rsidR="00A330A0" w:rsidRDefault="00A330A0" w:rsidP="00A330A0">
      <w:pPr>
        <w:tabs>
          <w:tab w:val="left" w:pos="512"/>
          <w:tab w:val="left" w:pos="1221"/>
        </w:tabs>
        <w:bidi/>
        <w:jc w:val="both"/>
        <w:rPr>
          <w:rFonts w:cs="David" w:hint="cs"/>
          <w:rtl/>
        </w:rPr>
      </w:pPr>
    </w:p>
    <w:p w14:paraId="06DB99F7" w14:textId="77777777" w:rsidR="00A330A0" w:rsidRDefault="00A330A0" w:rsidP="00A330A0">
      <w:pPr>
        <w:tabs>
          <w:tab w:val="left" w:pos="512"/>
          <w:tab w:val="left" w:pos="1221"/>
        </w:tabs>
        <w:bidi/>
        <w:jc w:val="both"/>
        <w:rPr>
          <w:rFonts w:cs="David" w:hint="cs"/>
          <w:rtl/>
        </w:rPr>
      </w:pPr>
    </w:p>
    <w:p w14:paraId="31AE452A" w14:textId="77777777" w:rsidR="00A330A0" w:rsidRPr="00A330A0" w:rsidRDefault="00A330A0" w:rsidP="00A330A0">
      <w:pPr>
        <w:tabs>
          <w:tab w:val="left" w:pos="512"/>
          <w:tab w:val="left" w:pos="1221"/>
        </w:tabs>
        <w:bidi/>
        <w:jc w:val="both"/>
        <w:rPr>
          <w:rFonts w:cs="David" w:hint="cs"/>
          <w:rtl/>
        </w:rPr>
      </w:pPr>
    </w:p>
    <w:p w14:paraId="05A02B16" w14:textId="77777777" w:rsidR="00A330A0" w:rsidRPr="00A330A0" w:rsidRDefault="00A330A0" w:rsidP="00A330A0">
      <w:pPr>
        <w:pStyle w:val="Heading5"/>
        <w:rPr>
          <w:rFonts w:hint="cs"/>
          <w:sz w:val="24"/>
          <w:u w:val="single"/>
          <w:rtl/>
        </w:rPr>
      </w:pPr>
      <w:r w:rsidRPr="00A330A0">
        <w:rPr>
          <w:rFonts w:hint="cs"/>
          <w:sz w:val="24"/>
          <w:u w:val="single"/>
          <w:rtl/>
        </w:rPr>
        <w:t>צבי ענבר:</w:t>
      </w:r>
    </w:p>
    <w:p w14:paraId="6CA1A1C3" w14:textId="77777777" w:rsidR="00A330A0" w:rsidRPr="00A330A0" w:rsidRDefault="00A330A0" w:rsidP="00A330A0">
      <w:pPr>
        <w:bidi/>
        <w:jc w:val="both"/>
        <w:rPr>
          <w:rFonts w:cs="David" w:hint="cs"/>
          <w:rtl/>
        </w:rPr>
      </w:pPr>
    </w:p>
    <w:p w14:paraId="0FC7AD94" w14:textId="77777777" w:rsidR="00A330A0" w:rsidRPr="00A330A0" w:rsidRDefault="00A330A0" w:rsidP="00A330A0">
      <w:pPr>
        <w:bidi/>
        <w:jc w:val="both"/>
        <w:rPr>
          <w:rFonts w:cs="David" w:hint="cs"/>
          <w:rtl/>
        </w:rPr>
      </w:pPr>
      <w:r w:rsidRPr="00A330A0">
        <w:rPr>
          <w:rFonts w:cs="David" w:hint="cs"/>
          <w:rtl/>
        </w:rPr>
        <w:tab/>
        <w:t xml:space="preserve">אם הוא משכיר אותם אז יש לו עסקים. </w:t>
      </w:r>
    </w:p>
    <w:p w14:paraId="7A5AC46E" w14:textId="77777777" w:rsidR="00A330A0" w:rsidRPr="00A330A0" w:rsidRDefault="00A330A0" w:rsidP="00A330A0">
      <w:pPr>
        <w:bidi/>
        <w:jc w:val="both"/>
        <w:rPr>
          <w:rFonts w:cs="David" w:hint="cs"/>
          <w:u w:val="single"/>
          <w:rtl/>
        </w:rPr>
      </w:pPr>
    </w:p>
    <w:p w14:paraId="072E9C9C" w14:textId="77777777" w:rsidR="00A330A0" w:rsidRPr="00A330A0" w:rsidRDefault="00A330A0" w:rsidP="00A330A0">
      <w:pPr>
        <w:pStyle w:val="Heading5"/>
        <w:rPr>
          <w:rFonts w:hint="cs"/>
          <w:sz w:val="24"/>
          <w:rtl/>
        </w:rPr>
      </w:pPr>
      <w:r w:rsidRPr="00A330A0">
        <w:rPr>
          <w:rFonts w:hint="cs"/>
          <w:sz w:val="24"/>
          <w:u w:val="single"/>
          <w:rtl/>
        </w:rPr>
        <w:t>יואל חסון:</w:t>
      </w:r>
    </w:p>
    <w:p w14:paraId="223ACED6" w14:textId="77777777" w:rsidR="00A330A0" w:rsidRPr="00A330A0" w:rsidRDefault="00A330A0" w:rsidP="00A330A0">
      <w:pPr>
        <w:pStyle w:val="Heading5"/>
        <w:rPr>
          <w:rFonts w:hint="cs"/>
          <w:sz w:val="24"/>
          <w:rtl/>
        </w:rPr>
      </w:pPr>
    </w:p>
    <w:p w14:paraId="451DAA2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ואם הוא לא משכיר אותם, אז אין לו.  אני לא סתם שואל. </w:t>
      </w:r>
    </w:p>
    <w:p w14:paraId="1E148B48" w14:textId="77777777" w:rsidR="00A330A0" w:rsidRPr="00A330A0" w:rsidRDefault="00A330A0" w:rsidP="00A330A0">
      <w:pPr>
        <w:tabs>
          <w:tab w:val="left" w:pos="512"/>
          <w:tab w:val="left" w:pos="1221"/>
        </w:tabs>
        <w:bidi/>
        <w:jc w:val="both"/>
        <w:rPr>
          <w:rFonts w:cs="David" w:hint="cs"/>
          <w:rtl/>
        </w:rPr>
      </w:pPr>
    </w:p>
    <w:p w14:paraId="15301416"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07F5C0B" w14:textId="77777777" w:rsidR="00A330A0" w:rsidRPr="00A330A0" w:rsidRDefault="00A330A0" w:rsidP="00A330A0">
      <w:pPr>
        <w:tabs>
          <w:tab w:val="left" w:pos="512"/>
          <w:tab w:val="left" w:pos="1221"/>
        </w:tabs>
        <w:bidi/>
        <w:jc w:val="both"/>
        <w:rPr>
          <w:rFonts w:cs="David" w:hint="cs"/>
          <w:rtl/>
        </w:rPr>
      </w:pPr>
    </w:p>
    <w:p w14:paraId="60FAF9D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אמריקני שיש לו פה דירה, והוא משכיר אותה, והוא בכלל לא איש עסקים, הוא רופא </w:t>
      </w:r>
      <w:proofErr w:type="spellStart"/>
      <w:r w:rsidRPr="00A330A0">
        <w:rPr>
          <w:rFonts w:cs="David" w:hint="cs"/>
          <w:rtl/>
        </w:rPr>
        <w:t>פודיאטור</w:t>
      </w:r>
      <w:proofErr w:type="spellEnd"/>
      <w:r w:rsidRPr="00A330A0">
        <w:rPr>
          <w:rFonts w:cs="David" w:hint="cs"/>
          <w:rtl/>
        </w:rPr>
        <w:t xml:space="preserve"> בניו-יורק,  הוא מזמין אותי לחו"ל, אני הסתבכתי. </w:t>
      </w:r>
    </w:p>
    <w:p w14:paraId="174FCA62" w14:textId="77777777" w:rsidR="00A330A0" w:rsidRPr="00A330A0" w:rsidRDefault="00A330A0" w:rsidP="00A330A0">
      <w:pPr>
        <w:tabs>
          <w:tab w:val="left" w:pos="512"/>
          <w:tab w:val="left" w:pos="1221"/>
        </w:tabs>
        <w:bidi/>
        <w:jc w:val="both"/>
        <w:rPr>
          <w:rFonts w:cs="David" w:hint="cs"/>
          <w:rtl/>
        </w:rPr>
      </w:pPr>
    </w:p>
    <w:p w14:paraId="6B13CF31"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7200707A" w14:textId="77777777" w:rsidR="00A330A0" w:rsidRPr="00A330A0" w:rsidRDefault="00A330A0" w:rsidP="00A330A0">
      <w:pPr>
        <w:tabs>
          <w:tab w:val="left" w:pos="512"/>
          <w:tab w:val="left" w:pos="1221"/>
        </w:tabs>
        <w:bidi/>
        <w:jc w:val="both"/>
        <w:rPr>
          <w:rFonts w:cs="David" w:hint="cs"/>
          <w:rtl/>
        </w:rPr>
      </w:pPr>
    </w:p>
    <w:p w14:paraId="15E7E4E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דירה אחת לא תיחשב לצורך העניין כעסק. </w:t>
      </w:r>
    </w:p>
    <w:p w14:paraId="7C44E04E" w14:textId="77777777" w:rsidR="00A330A0" w:rsidRPr="00A330A0" w:rsidRDefault="00A330A0" w:rsidP="00A330A0">
      <w:pPr>
        <w:tabs>
          <w:tab w:val="left" w:pos="512"/>
          <w:tab w:val="left" w:pos="1221"/>
        </w:tabs>
        <w:bidi/>
        <w:jc w:val="both"/>
        <w:rPr>
          <w:rFonts w:cs="David" w:hint="cs"/>
          <w:rtl/>
        </w:rPr>
      </w:pPr>
    </w:p>
    <w:p w14:paraId="795E1C99" w14:textId="77777777" w:rsidR="00A330A0" w:rsidRPr="00A330A0" w:rsidRDefault="00A330A0" w:rsidP="00A330A0">
      <w:pPr>
        <w:pStyle w:val="Heading5"/>
        <w:rPr>
          <w:rFonts w:hint="cs"/>
          <w:sz w:val="24"/>
          <w:rtl/>
        </w:rPr>
      </w:pPr>
      <w:proofErr w:type="spellStart"/>
      <w:r w:rsidRPr="00A330A0">
        <w:rPr>
          <w:rFonts w:hint="cs"/>
          <w:sz w:val="24"/>
          <w:u w:val="single"/>
          <w:rtl/>
        </w:rPr>
        <w:t>אסתרינה</w:t>
      </w:r>
      <w:proofErr w:type="spellEnd"/>
      <w:r w:rsidRPr="00A330A0">
        <w:rPr>
          <w:rFonts w:hint="cs"/>
          <w:sz w:val="24"/>
          <w:u w:val="single"/>
          <w:rtl/>
        </w:rPr>
        <w:t xml:space="preserve"> </w:t>
      </w:r>
      <w:proofErr w:type="spellStart"/>
      <w:r w:rsidRPr="00A330A0">
        <w:rPr>
          <w:rFonts w:hint="cs"/>
          <w:sz w:val="24"/>
          <w:u w:val="single"/>
          <w:rtl/>
        </w:rPr>
        <w:t>טרטמן</w:t>
      </w:r>
      <w:proofErr w:type="spellEnd"/>
      <w:r w:rsidRPr="00A330A0">
        <w:rPr>
          <w:rFonts w:hint="cs"/>
          <w:sz w:val="24"/>
          <w:u w:val="single"/>
          <w:rtl/>
        </w:rPr>
        <w:t>:</w:t>
      </w:r>
    </w:p>
    <w:p w14:paraId="2A7C1AFC" w14:textId="77777777" w:rsidR="00A330A0" w:rsidRPr="00A330A0" w:rsidRDefault="00A330A0" w:rsidP="00A330A0">
      <w:pPr>
        <w:tabs>
          <w:tab w:val="left" w:pos="512"/>
          <w:tab w:val="left" w:pos="1221"/>
        </w:tabs>
        <w:bidi/>
        <w:jc w:val="both"/>
        <w:rPr>
          <w:rFonts w:cs="David" w:hint="cs"/>
          <w:rtl/>
        </w:rPr>
      </w:pPr>
    </w:p>
    <w:p w14:paraId="762403B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כמו חוקי מדינת ישראל לגבי אדם פרטי שיש לו דירה אחת. </w:t>
      </w:r>
    </w:p>
    <w:p w14:paraId="5EAEAECF" w14:textId="77777777" w:rsidR="00A330A0" w:rsidRPr="00A330A0" w:rsidRDefault="00A330A0" w:rsidP="00A330A0">
      <w:pPr>
        <w:tabs>
          <w:tab w:val="left" w:pos="512"/>
          <w:tab w:val="left" w:pos="1221"/>
        </w:tabs>
        <w:bidi/>
        <w:jc w:val="both"/>
        <w:rPr>
          <w:rFonts w:cs="David" w:hint="cs"/>
          <w:rtl/>
        </w:rPr>
      </w:pPr>
    </w:p>
    <w:p w14:paraId="6E7531CF"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2104C0A5" w14:textId="77777777" w:rsidR="00A330A0" w:rsidRPr="00A330A0" w:rsidRDefault="00A330A0" w:rsidP="00A330A0">
      <w:pPr>
        <w:tabs>
          <w:tab w:val="left" w:pos="512"/>
          <w:tab w:val="left" w:pos="1221"/>
        </w:tabs>
        <w:bidi/>
        <w:jc w:val="both"/>
        <w:rPr>
          <w:rFonts w:cs="David" w:hint="cs"/>
          <w:rtl/>
        </w:rPr>
      </w:pPr>
    </w:p>
    <w:p w14:paraId="4E5F49E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נכון מאוד. </w:t>
      </w:r>
    </w:p>
    <w:p w14:paraId="38A28266" w14:textId="77777777" w:rsidR="00A330A0" w:rsidRPr="00A330A0" w:rsidRDefault="00A330A0" w:rsidP="00A330A0">
      <w:pPr>
        <w:tabs>
          <w:tab w:val="left" w:pos="512"/>
          <w:tab w:val="left" w:pos="1221"/>
        </w:tabs>
        <w:bidi/>
        <w:jc w:val="both"/>
        <w:rPr>
          <w:rFonts w:cs="David" w:hint="cs"/>
          <w:rtl/>
        </w:rPr>
      </w:pPr>
    </w:p>
    <w:p w14:paraId="4D716356" w14:textId="77777777" w:rsidR="00A330A0" w:rsidRPr="00A330A0" w:rsidRDefault="00A330A0" w:rsidP="00A330A0">
      <w:pPr>
        <w:bidi/>
        <w:jc w:val="both"/>
        <w:rPr>
          <w:rFonts w:cs="David"/>
        </w:rPr>
      </w:pPr>
      <w:r w:rsidRPr="00A330A0">
        <w:rPr>
          <w:rFonts w:cs="David" w:hint="cs"/>
          <w:u w:val="single"/>
          <w:rtl/>
        </w:rPr>
        <w:t>היו"ר דוד טל:</w:t>
      </w:r>
    </w:p>
    <w:p w14:paraId="11FCC3BF" w14:textId="77777777" w:rsidR="00A330A0" w:rsidRPr="00A330A0" w:rsidRDefault="00A330A0" w:rsidP="00A330A0">
      <w:pPr>
        <w:tabs>
          <w:tab w:val="left" w:pos="512"/>
          <w:tab w:val="left" w:pos="1221"/>
        </w:tabs>
        <w:bidi/>
        <w:jc w:val="both"/>
        <w:rPr>
          <w:rFonts w:cs="David" w:hint="cs"/>
          <w:rtl/>
        </w:rPr>
      </w:pPr>
    </w:p>
    <w:p w14:paraId="28EE204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אני שב לרישה שוועדת האתיקה בכל מקרה תדון לגופו. </w:t>
      </w:r>
    </w:p>
    <w:p w14:paraId="5258E583" w14:textId="77777777" w:rsidR="00A330A0" w:rsidRPr="00A330A0" w:rsidRDefault="00A330A0" w:rsidP="00A330A0">
      <w:pPr>
        <w:tabs>
          <w:tab w:val="left" w:pos="512"/>
          <w:tab w:val="left" w:pos="1221"/>
        </w:tabs>
        <w:bidi/>
        <w:jc w:val="both"/>
        <w:rPr>
          <w:rFonts w:cs="David" w:hint="cs"/>
          <w:rtl/>
        </w:rPr>
      </w:pPr>
    </w:p>
    <w:p w14:paraId="3769A264" w14:textId="77777777" w:rsidR="00A330A0" w:rsidRPr="00A330A0" w:rsidRDefault="00A330A0" w:rsidP="00A330A0">
      <w:pPr>
        <w:pStyle w:val="Heading5"/>
        <w:rPr>
          <w:rFonts w:hint="cs"/>
          <w:sz w:val="24"/>
          <w:rtl/>
        </w:rPr>
      </w:pPr>
      <w:r w:rsidRPr="00A330A0">
        <w:rPr>
          <w:rFonts w:hint="cs"/>
          <w:sz w:val="24"/>
          <w:u w:val="single"/>
          <w:rtl/>
        </w:rPr>
        <w:t>יואל חסון:</w:t>
      </w:r>
    </w:p>
    <w:p w14:paraId="6A879AF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6F50B7E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האם יש לה את הכלים לבחון מה יש לאדם? </w:t>
      </w:r>
    </w:p>
    <w:p w14:paraId="06AB8E95" w14:textId="77777777" w:rsidR="00A330A0" w:rsidRPr="00A330A0" w:rsidRDefault="00A330A0" w:rsidP="00A330A0">
      <w:pPr>
        <w:bidi/>
        <w:jc w:val="both"/>
        <w:rPr>
          <w:rFonts w:cs="David" w:hint="cs"/>
          <w:u w:val="single"/>
          <w:rtl/>
        </w:rPr>
      </w:pPr>
    </w:p>
    <w:p w14:paraId="7E899B34" w14:textId="77777777" w:rsidR="00A330A0" w:rsidRPr="00A330A0" w:rsidRDefault="00A330A0" w:rsidP="00A330A0">
      <w:pPr>
        <w:bidi/>
        <w:jc w:val="both"/>
        <w:rPr>
          <w:rFonts w:cs="David"/>
        </w:rPr>
      </w:pPr>
      <w:r w:rsidRPr="00A330A0">
        <w:rPr>
          <w:rFonts w:cs="David" w:hint="cs"/>
          <w:u w:val="single"/>
          <w:rtl/>
        </w:rPr>
        <w:t>היו"ר דוד טל:</w:t>
      </w:r>
    </w:p>
    <w:p w14:paraId="00141920" w14:textId="77777777" w:rsidR="00A330A0" w:rsidRPr="00A330A0" w:rsidRDefault="00A330A0" w:rsidP="00A330A0">
      <w:pPr>
        <w:tabs>
          <w:tab w:val="left" w:pos="512"/>
          <w:tab w:val="left" w:pos="1221"/>
        </w:tabs>
        <w:bidi/>
        <w:jc w:val="both"/>
        <w:rPr>
          <w:rFonts w:cs="David" w:hint="cs"/>
          <w:rtl/>
        </w:rPr>
      </w:pPr>
    </w:p>
    <w:p w14:paraId="1E147E3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כשהולכים לבדוק את הדברים עם חבר הכנסת, ועדת האתיקה יכולה לשקול כך או אחרת. כפי שאמרה עו"ד </w:t>
      </w:r>
      <w:proofErr w:type="spellStart"/>
      <w:r w:rsidRPr="00A330A0">
        <w:rPr>
          <w:rFonts w:cs="David" w:hint="cs"/>
          <w:rtl/>
        </w:rPr>
        <w:t>אלשטיין</w:t>
      </w:r>
      <w:proofErr w:type="spellEnd"/>
      <w:r w:rsidRPr="00A330A0">
        <w:rPr>
          <w:rFonts w:cs="David" w:hint="cs"/>
          <w:rtl/>
        </w:rPr>
        <w:t xml:space="preserve"> - ועדת האתיקה מגבשת כללים תוך כדי תנועה. ומה שהיא גיבשה ואישרה לחבר הכנסת </w:t>
      </w:r>
      <w:proofErr w:type="spellStart"/>
      <w:r w:rsidRPr="00A330A0">
        <w:rPr>
          <w:rFonts w:cs="David" w:hint="cs"/>
          <w:rtl/>
        </w:rPr>
        <w:t>אדלשטיין</w:t>
      </w:r>
      <w:proofErr w:type="spellEnd"/>
      <w:r w:rsidRPr="00A330A0">
        <w:rPr>
          <w:rFonts w:cs="David" w:hint="cs"/>
          <w:rtl/>
        </w:rPr>
        <w:t xml:space="preserve"> היום, היא מחר תצטרך לאשר גם לך. אלו כללים - אני לא רוצה להשוות את זה לבג"צ חס וחלילה </w:t>
      </w:r>
      <w:r w:rsidRPr="00A330A0">
        <w:rPr>
          <w:rFonts w:cs="David"/>
          <w:rtl/>
        </w:rPr>
        <w:t>–</w:t>
      </w:r>
      <w:r w:rsidRPr="00A330A0">
        <w:rPr>
          <w:rFonts w:cs="David" w:hint="cs"/>
          <w:rtl/>
        </w:rPr>
        <w:t xml:space="preserve"> אבל, קובעים כללים, יש הלכה ולפיה  יצטרכו ללכת. </w:t>
      </w:r>
    </w:p>
    <w:p w14:paraId="133B20E2" w14:textId="77777777" w:rsidR="00A330A0" w:rsidRPr="00A330A0" w:rsidRDefault="00A330A0" w:rsidP="00A330A0">
      <w:pPr>
        <w:tabs>
          <w:tab w:val="left" w:pos="512"/>
          <w:tab w:val="left" w:pos="1221"/>
        </w:tabs>
        <w:bidi/>
        <w:jc w:val="both"/>
        <w:rPr>
          <w:rFonts w:cs="David" w:hint="cs"/>
          <w:rtl/>
        </w:rPr>
      </w:pPr>
    </w:p>
    <w:p w14:paraId="5E694CDA" w14:textId="77777777" w:rsidR="00A330A0" w:rsidRPr="00A330A0" w:rsidRDefault="00A330A0" w:rsidP="00A330A0">
      <w:pPr>
        <w:pStyle w:val="Heading5"/>
        <w:rPr>
          <w:rFonts w:hint="cs"/>
          <w:sz w:val="24"/>
          <w:rtl/>
        </w:rPr>
      </w:pPr>
      <w:r w:rsidRPr="00A330A0">
        <w:rPr>
          <w:rFonts w:hint="cs"/>
          <w:sz w:val="24"/>
          <w:u w:val="single"/>
          <w:rtl/>
        </w:rPr>
        <w:t>יואל חסון:</w:t>
      </w:r>
    </w:p>
    <w:p w14:paraId="08B61D5E" w14:textId="77777777" w:rsidR="00A330A0" w:rsidRPr="00A330A0" w:rsidRDefault="00A330A0" w:rsidP="00A330A0">
      <w:pPr>
        <w:pStyle w:val="Heading5"/>
        <w:rPr>
          <w:rFonts w:hint="cs"/>
          <w:sz w:val="24"/>
          <w:rtl/>
        </w:rPr>
      </w:pPr>
    </w:p>
    <w:p w14:paraId="4D914E4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מבחינתכם, אדם שיש לו דירה אחת או שתיים, אבל אין לו עסקים ואין לו שום דבר, הוא יוכל להזמין את חבר הכנסת, ויוכל כל דבר,  באישור ועדת האתיקה. </w:t>
      </w:r>
    </w:p>
    <w:p w14:paraId="5A74DD4C" w14:textId="77777777" w:rsidR="00A330A0" w:rsidRPr="00A330A0" w:rsidRDefault="00A330A0" w:rsidP="00A330A0">
      <w:pPr>
        <w:tabs>
          <w:tab w:val="left" w:pos="512"/>
          <w:tab w:val="left" w:pos="1221"/>
        </w:tabs>
        <w:bidi/>
        <w:jc w:val="both"/>
        <w:rPr>
          <w:rFonts w:cs="David" w:hint="cs"/>
          <w:rtl/>
        </w:rPr>
      </w:pPr>
    </w:p>
    <w:p w14:paraId="505A8ED7" w14:textId="77777777" w:rsidR="00A330A0" w:rsidRPr="00A330A0" w:rsidRDefault="00A330A0" w:rsidP="00A330A0">
      <w:pPr>
        <w:bidi/>
        <w:jc w:val="both"/>
        <w:rPr>
          <w:rFonts w:cs="David"/>
        </w:rPr>
      </w:pPr>
      <w:r w:rsidRPr="00A330A0">
        <w:rPr>
          <w:rFonts w:cs="David" w:hint="cs"/>
          <w:u w:val="single"/>
          <w:rtl/>
        </w:rPr>
        <w:t>היו"ר דוד טל:</w:t>
      </w:r>
    </w:p>
    <w:p w14:paraId="3D26ACF7" w14:textId="77777777" w:rsidR="00A330A0" w:rsidRPr="00A330A0" w:rsidRDefault="00A330A0" w:rsidP="00A330A0">
      <w:pPr>
        <w:tabs>
          <w:tab w:val="left" w:pos="512"/>
          <w:tab w:val="left" w:pos="1221"/>
        </w:tabs>
        <w:bidi/>
        <w:jc w:val="both"/>
        <w:rPr>
          <w:rFonts w:cs="David" w:hint="cs"/>
          <w:rtl/>
        </w:rPr>
      </w:pPr>
    </w:p>
    <w:p w14:paraId="0FC657ED"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כן. </w:t>
      </w:r>
    </w:p>
    <w:p w14:paraId="4727CA8E" w14:textId="77777777" w:rsidR="00A330A0" w:rsidRPr="00A330A0" w:rsidRDefault="00A330A0" w:rsidP="00A330A0">
      <w:pPr>
        <w:tabs>
          <w:tab w:val="left" w:pos="512"/>
          <w:tab w:val="left" w:pos="1221"/>
        </w:tabs>
        <w:bidi/>
        <w:jc w:val="both"/>
        <w:rPr>
          <w:rFonts w:cs="David" w:hint="cs"/>
          <w:rtl/>
        </w:rPr>
      </w:pPr>
    </w:p>
    <w:p w14:paraId="5C9290E9"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צבי ענבר:</w:t>
      </w:r>
    </w:p>
    <w:p w14:paraId="7DCE26FD" w14:textId="77777777" w:rsidR="00A330A0" w:rsidRPr="00A330A0" w:rsidRDefault="00A330A0" w:rsidP="00A330A0">
      <w:pPr>
        <w:tabs>
          <w:tab w:val="left" w:pos="512"/>
          <w:tab w:val="left" w:pos="1221"/>
        </w:tabs>
        <w:bidi/>
        <w:jc w:val="both"/>
        <w:rPr>
          <w:rFonts w:cs="David" w:hint="cs"/>
          <w:rtl/>
        </w:rPr>
      </w:pPr>
    </w:p>
    <w:p w14:paraId="68BAAAC6"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כן. </w:t>
      </w:r>
    </w:p>
    <w:p w14:paraId="5C36594D" w14:textId="77777777" w:rsidR="00A330A0" w:rsidRPr="00A330A0" w:rsidRDefault="00A330A0" w:rsidP="00A330A0">
      <w:pPr>
        <w:tabs>
          <w:tab w:val="left" w:pos="512"/>
          <w:tab w:val="left" w:pos="1221"/>
        </w:tabs>
        <w:bidi/>
        <w:jc w:val="both"/>
        <w:rPr>
          <w:rFonts w:cs="David" w:hint="cs"/>
          <w:rtl/>
        </w:rPr>
      </w:pPr>
    </w:p>
    <w:p w14:paraId="2C0CC3FA" w14:textId="77777777" w:rsidR="00A330A0" w:rsidRPr="00A330A0" w:rsidRDefault="00A330A0" w:rsidP="00A330A0">
      <w:pPr>
        <w:bidi/>
        <w:jc w:val="both"/>
        <w:rPr>
          <w:rFonts w:cs="David" w:hint="cs"/>
          <w:rtl/>
        </w:rPr>
      </w:pPr>
      <w:r w:rsidRPr="00A330A0">
        <w:rPr>
          <w:rFonts w:cs="David" w:hint="cs"/>
          <w:u w:val="single"/>
          <w:rtl/>
        </w:rPr>
        <w:t>היו"ר דוד טל:</w:t>
      </w:r>
    </w:p>
    <w:p w14:paraId="00C721F8" w14:textId="77777777" w:rsidR="00A330A0" w:rsidRPr="00A330A0" w:rsidRDefault="00A330A0" w:rsidP="00A330A0">
      <w:pPr>
        <w:tabs>
          <w:tab w:val="left" w:pos="512"/>
          <w:tab w:val="left" w:pos="1221"/>
        </w:tabs>
        <w:bidi/>
        <w:jc w:val="both"/>
        <w:rPr>
          <w:rFonts w:cs="David" w:hint="cs"/>
          <w:rtl/>
        </w:rPr>
      </w:pPr>
    </w:p>
    <w:p w14:paraId="726ED9E4"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יפה - אחד הסעיפים שנותנים פתאום אוויר. הרגשתי כל הזמן שמצמצמים את דרכי, ופתאום אני מרגיש שמרחיבים את גבולי. </w:t>
      </w:r>
    </w:p>
    <w:p w14:paraId="21AA05E1" w14:textId="77777777" w:rsidR="00A330A0" w:rsidRPr="00A330A0" w:rsidRDefault="00A330A0" w:rsidP="00A330A0">
      <w:pPr>
        <w:tabs>
          <w:tab w:val="left" w:pos="512"/>
          <w:tab w:val="left" w:pos="1221"/>
        </w:tabs>
        <w:bidi/>
        <w:jc w:val="both"/>
        <w:rPr>
          <w:rFonts w:cs="David" w:hint="cs"/>
          <w:rtl/>
        </w:rPr>
      </w:pPr>
    </w:p>
    <w:p w14:paraId="12B0461C" w14:textId="77777777" w:rsidR="00A330A0" w:rsidRPr="00A330A0" w:rsidRDefault="00A330A0" w:rsidP="00A330A0">
      <w:pPr>
        <w:pStyle w:val="Heading5"/>
        <w:rPr>
          <w:rFonts w:hint="cs"/>
          <w:sz w:val="24"/>
          <w:rtl/>
        </w:rPr>
      </w:pPr>
      <w:r w:rsidRPr="00A330A0">
        <w:rPr>
          <w:rFonts w:hint="cs"/>
          <w:sz w:val="24"/>
          <w:u w:val="single"/>
          <w:rtl/>
        </w:rPr>
        <w:t>יואל חסון:</w:t>
      </w:r>
    </w:p>
    <w:p w14:paraId="0F7E4A96" w14:textId="77777777" w:rsidR="00A330A0" w:rsidRPr="00A330A0" w:rsidRDefault="00A330A0" w:rsidP="00A330A0">
      <w:pPr>
        <w:tabs>
          <w:tab w:val="left" w:pos="512"/>
          <w:tab w:val="left" w:pos="1221"/>
        </w:tabs>
        <w:bidi/>
        <w:jc w:val="both"/>
        <w:rPr>
          <w:rFonts w:cs="David" w:hint="cs"/>
          <w:rtl/>
        </w:rPr>
      </w:pPr>
    </w:p>
    <w:p w14:paraId="7B00089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אדוני היושב ראש,  אני אומר לך למה אני מעלה את זה.  עו"ד </w:t>
      </w:r>
      <w:proofErr w:type="spellStart"/>
      <w:r w:rsidRPr="00A330A0">
        <w:rPr>
          <w:rFonts w:cs="David" w:hint="cs"/>
          <w:rtl/>
        </w:rPr>
        <w:t>אלטשיין</w:t>
      </w:r>
      <w:proofErr w:type="spellEnd"/>
      <w:r w:rsidRPr="00A330A0">
        <w:rPr>
          <w:rFonts w:cs="David" w:hint="cs"/>
          <w:rtl/>
        </w:rPr>
        <w:t>, לפני כארבעה חודשים אני שאלתי אותך לגבי זה שיש לי חבר פרטי שהוא חבר שלי הרבה שנים. הוא אדם עשיר, יש לו כמה מנויים והוא רצה להזמין אותי למשחק אליפות שם. את אמרת לי שאני לא יכול לקבל את המנויים האלה. כלומר, אני לא יכול להיות מוזמן יחד איתו לשם על חשבונו.</w:t>
      </w:r>
    </w:p>
    <w:p w14:paraId="4B57BB70" w14:textId="77777777" w:rsidR="00A330A0" w:rsidRPr="00A330A0" w:rsidRDefault="00A330A0" w:rsidP="00A330A0">
      <w:pPr>
        <w:tabs>
          <w:tab w:val="left" w:pos="512"/>
          <w:tab w:val="left" w:pos="1221"/>
        </w:tabs>
        <w:bidi/>
        <w:jc w:val="both"/>
        <w:rPr>
          <w:rFonts w:cs="David" w:hint="cs"/>
          <w:rtl/>
        </w:rPr>
      </w:pPr>
    </w:p>
    <w:p w14:paraId="7FBEA54E"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4FD89792" w14:textId="77777777" w:rsidR="00A330A0" w:rsidRPr="00A330A0" w:rsidRDefault="00A330A0" w:rsidP="00A330A0">
      <w:pPr>
        <w:tabs>
          <w:tab w:val="left" w:pos="512"/>
          <w:tab w:val="left" w:pos="1221"/>
        </w:tabs>
        <w:bidi/>
        <w:jc w:val="both"/>
        <w:rPr>
          <w:rFonts w:cs="David" w:hint="cs"/>
          <w:rtl/>
        </w:rPr>
      </w:pPr>
    </w:p>
    <w:p w14:paraId="433BAE28"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הבעיה היא לא הנסיעה. </w:t>
      </w:r>
    </w:p>
    <w:p w14:paraId="63950082" w14:textId="77777777" w:rsidR="00A330A0" w:rsidRPr="00A330A0" w:rsidRDefault="00A330A0" w:rsidP="00A330A0">
      <w:pPr>
        <w:tabs>
          <w:tab w:val="left" w:pos="512"/>
          <w:tab w:val="left" w:pos="1221"/>
        </w:tabs>
        <w:bidi/>
        <w:jc w:val="both"/>
        <w:rPr>
          <w:rFonts w:cs="David" w:hint="cs"/>
          <w:rtl/>
        </w:rPr>
      </w:pPr>
    </w:p>
    <w:p w14:paraId="66415C1B" w14:textId="77777777" w:rsidR="00A330A0" w:rsidRPr="00A330A0" w:rsidRDefault="00A330A0" w:rsidP="00A330A0">
      <w:pPr>
        <w:bidi/>
        <w:jc w:val="both"/>
        <w:rPr>
          <w:rFonts w:cs="David"/>
        </w:rPr>
      </w:pPr>
      <w:r w:rsidRPr="00A330A0">
        <w:rPr>
          <w:rFonts w:cs="David" w:hint="cs"/>
          <w:u w:val="single"/>
          <w:rtl/>
        </w:rPr>
        <w:t>היו"ר דוד טל:</w:t>
      </w:r>
    </w:p>
    <w:p w14:paraId="747772B0" w14:textId="77777777" w:rsidR="00A330A0" w:rsidRPr="00A330A0" w:rsidRDefault="00A330A0" w:rsidP="00A330A0">
      <w:pPr>
        <w:tabs>
          <w:tab w:val="left" w:pos="512"/>
          <w:tab w:val="left" w:pos="1221"/>
        </w:tabs>
        <w:bidi/>
        <w:jc w:val="both"/>
        <w:rPr>
          <w:rFonts w:cs="David" w:hint="cs"/>
          <w:rtl/>
        </w:rPr>
      </w:pPr>
    </w:p>
    <w:p w14:paraId="2577C5F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בחלק הראשון שהוא מזמין אותך לחוץ לארץ, זה בסדר. לגבי המנויים </w:t>
      </w:r>
      <w:r w:rsidRPr="00A330A0">
        <w:rPr>
          <w:rFonts w:cs="David"/>
          <w:rtl/>
        </w:rPr>
        <w:t>–</w:t>
      </w:r>
      <w:r w:rsidRPr="00A330A0">
        <w:rPr>
          <w:rFonts w:cs="David" w:hint="cs"/>
          <w:rtl/>
        </w:rPr>
        <w:t xml:space="preserve"> היית קונה לבד את הכרטיס, ושלום על ישראל. </w:t>
      </w:r>
    </w:p>
    <w:p w14:paraId="7EF1A010" w14:textId="77777777" w:rsidR="00A330A0" w:rsidRPr="00A330A0" w:rsidRDefault="00A330A0" w:rsidP="00A330A0">
      <w:pPr>
        <w:tabs>
          <w:tab w:val="left" w:pos="512"/>
          <w:tab w:val="left" w:pos="1221"/>
        </w:tabs>
        <w:bidi/>
        <w:jc w:val="both"/>
        <w:rPr>
          <w:rFonts w:cs="David" w:hint="cs"/>
          <w:rtl/>
        </w:rPr>
      </w:pPr>
    </w:p>
    <w:p w14:paraId="16968D23" w14:textId="77777777" w:rsidR="00A330A0" w:rsidRPr="00A330A0" w:rsidRDefault="00A330A0" w:rsidP="00A330A0">
      <w:pPr>
        <w:pStyle w:val="Heading5"/>
        <w:rPr>
          <w:rFonts w:hint="cs"/>
          <w:sz w:val="24"/>
          <w:rtl/>
        </w:rPr>
      </w:pPr>
      <w:r w:rsidRPr="00A330A0">
        <w:rPr>
          <w:rFonts w:hint="cs"/>
          <w:sz w:val="24"/>
          <w:u w:val="single"/>
          <w:rtl/>
        </w:rPr>
        <w:t>יואל חסון:</w:t>
      </w:r>
    </w:p>
    <w:p w14:paraId="28B12CFE" w14:textId="77777777" w:rsidR="00A330A0" w:rsidRPr="00A330A0" w:rsidRDefault="00A330A0" w:rsidP="00A330A0">
      <w:pPr>
        <w:pStyle w:val="Heading5"/>
        <w:rPr>
          <w:rFonts w:hint="cs"/>
          <w:sz w:val="24"/>
          <w:rtl/>
        </w:rPr>
      </w:pPr>
    </w:p>
    <w:p w14:paraId="3017C55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זה  כרטיס שעולה אלפיים שקל, לא יכולתי לקנות.  זה היה ב-</w:t>
      </w:r>
      <w:r w:rsidRPr="00A330A0">
        <w:rPr>
          <w:rFonts w:cs="David" w:hint="cs"/>
        </w:rPr>
        <w:t xml:space="preserve">VIP </w:t>
      </w:r>
      <w:r w:rsidRPr="00A330A0">
        <w:rPr>
          <w:rFonts w:cs="David" w:hint="cs"/>
          <w:rtl/>
        </w:rPr>
        <w:t xml:space="preserve"> שם. </w:t>
      </w:r>
    </w:p>
    <w:p w14:paraId="1AFB90BA" w14:textId="77777777" w:rsidR="00A330A0" w:rsidRPr="00A330A0" w:rsidRDefault="00A330A0" w:rsidP="00A330A0">
      <w:pPr>
        <w:tabs>
          <w:tab w:val="left" w:pos="512"/>
          <w:tab w:val="left" w:pos="1221"/>
        </w:tabs>
        <w:bidi/>
        <w:jc w:val="both"/>
        <w:rPr>
          <w:rFonts w:cs="David" w:hint="cs"/>
          <w:rtl/>
        </w:rPr>
      </w:pPr>
    </w:p>
    <w:p w14:paraId="3FEBE06D"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570D798E" w14:textId="77777777" w:rsidR="00A330A0" w:rsidRPr="00A330A0" w:rsidRDefault="00A330A0" w:rsidP="00A330A0">
      <w:pPr>
        <w:tabs>
          <w:tab w:val="left" w:pos="512"/>
          <w:tab w:val="left" w:pos="1221"/>
        </w:tabs>
        <w:bidi/>
        <w:jc w:val="both"/>
        <w:rPr>
          <w:rFonts w:cs="David" w:hint="cs"/>
          <w:rtl/>
        </w:rPr>
      </w:pPr>
    </w:p>
    <w:p w14:paraId="3AFD332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חבר הכנסת חסון, אני גם אז אמרתי לך - אני לא עונה על שאלות היפותטיות. כתבת לי וקיבלת תשובה. התשובה </w:t>
      </w:r>
      <w:proofErr w:type="spellStart"/>
      <w:r w:rsidRPr="00A330A0">
        <w:rPr>
          <w:rFonts w:cs="David" w:hint="cs"/>
          <w:rtl/>
        </w:rPr>
        <w:t>היתה</w:t>
      </w:r>
      <w:proofErr w:type="spellEnd"/>
      <w:r w:rsidRPr="00A330A0">
        <w:rPr>
          <w:rFonts w:cs="David" w:hint="cs"/>
          <w:rtl/>
        </w:rPr>
        <w:t xml:space="preserve"> בהתאם לנסיבות והעניין הספציפי הזה, כי לקבל כרטיסים זה משהו אחר. הנסיעה זה - - -</w:t>
      </w:r>
    </w:p>
    <w:p w14:paraId="1E9F13BD" w14:textId="77777777" w:rsidR="00A330A0" w:rsidRPr="00A330A0" w:rsidRDefault="00A330A0" w:rsidP="00A330A0">
      <w:pPr>
        <w:tabs>
          <w:tab w:val="left" w:pos="512"/>
          <w:tab w:val="left" w:pos="1221"/>
        </w:tabs>
        <w:bidi/>
        <w:jc w:val="both"/>
        <w:rPr>
          <w:rFonts w:cs="David" w:hint="cs"/>
          <w:rtl/>
        </w:rPr>
      </w:pPr>
    </w:p>
    <w:p w14:paraId="57C50D94" w14:textId="77777777" w:rsidR="00A330A0" w:rsidRPr="00A330A0" w:rsidRDefault="00A330A0" w:rsidP="00A330A0">
      <w:pPr>
        <w:pStyle w:val="Heading5"/>
        <w:rPr>
          <w:rFonts w:hint="cs"/>
          <w:sz w:val="24"/>
          <w:rtl/>
        </w:rPr>
      </w:pPr>
      <w:r w:rsidRPr="00A330A0">
        <w:rPr>
          <w:rFonts w:hint="cs"/>
          <w:sz w:val="24"/>
          <w:u w:val="single"/>
          <w:rtl/>
        </w:rPr>
        <w:t>יואל חסון:</w:t>
      </w:r>
    </w:p>
    <w:p w14:paraId="3DA6D164" w14:textId="77777777" w:rsidR="00A330A0" w:rsidRPr="00A330A0" w:rsidRDefault="00A330A0" w:rsidP="00A330A0">
      <w:pPr>
        <w:pStyle w:val="Heading5"/>
        <w:rPr>
          <w:rFonts w:hint="cs"/>
          <w:sz w:val="24"/>
          <w:rtl/>
        </w:rPr>
      </w:pPr>
    </w:p>
    <w:p w14:paraId="43BBAF03"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ללכת איתו לכרטיסים שכבר יש לו. </w:t>
      </w:r>
    </w:p>
    <w:p w14:paraId="1235DD16" w14:textId="77777777" w:rsidR="00A330A0" w:rsidRPr="00A330A0" w:rsidRDefault="00A330A0" w:rsidP="00A330A0">
      <w:pPr>
        <w:tabs>
          <w:tab w:val="left" w:pos="512"/>
          <w:tab w:val="left" w:pos="1221"/>
        </w:tabs>
        <w:bidi/>
        <w:jc w:val="both"/>
        <w:rPr>
          <w:rFonts w:cs="David" w:hint="cs"/>
          <w:rtl/>
        </w:rPr>
      </w:pPr>
    </w:p>
    <w:p w14:paraId="376F440C"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42925CE5" w14:textId="77777777" w:rsidR="00A330A0" w:rsidRPr="00A330A0" w:rsidRDefault="00A330A0" w:rsidP="00A330A0">
      <w:pPr>
        <w:tabs>
          <w:tab w:val="left" w:pos="512"/>
          <w:tab w:val="left" w:pos="1221"/>
        </w:tabs>
        <w:bidi/>
        <w:jc w:val="both"/>
        <w:rPr>
          <w:rFonts w:cs="David" w:hint="cs"/>
          <w:rtl/>
        </w:rPr>
      </w:pPr>
    </w:p>
    <w:p w14:paraId="0402A38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מה זה "ללכת איתו"? האם אתם ביחד, כאילו גוף אחד?</w:t>
      </w:r>
      <w:r w:rsidRPr="00A330A0">
        <w:rPr>
          <w:rFonts w:cs="David" w:hint="cs"/>
        </w:rPr>
        <w:t xml:space="preserve"> </w:t>
      </w:r>
      <w:r w:rsidRPr="00A330A0">
        <w:rPr>
          <w:rFonts w:cs="David" w:hint="cs"/>
          <w:rtl/>
        </w:rPr>
        <w:t xml:space="preserve">אתם על שני כרטיסים נפרדים. </w:t>
      </w:r>
    </w:p>
    <w:p w14:paraId="7448E9FA" w14:textId="77777777" w:rsidR="00A330A0" w:rsidRPr="00A330A0" w:rsidRDefault="00A330A0" w:rsidP="00A330A0">
      <w:pPr>
        <w:tabs>
          <w:tab w:val="left" w:pos="512"/>
          <w:tab w:val="left" w:pos="1221"/>
        </w:tabs>
        <w:bidi/>
        <w:jc w:val="both"/>
        <w:rPr>
          <w:rFonts w:cs="David" w:hint="cs"/>
          <w:rtl/>
        </w:rPr>
      </w:pPr>
    </w:p>
    <w:p w14:paraId="2C451DE6" w14:textId="77777777" w:rsidR="00A330A0" w:rsidRPr="00A330A0" w:rsidRDefault="00A330A0" w:rsidP="00A330A0">
      <w:pPr>
        <w:pStyle w:val="Heading5"/>
        <w:rPr>
          <w:rFonts w:hint="cs"/>
          <w:sz w:val="24"/>
          <w:rtl/>
        </w:rPr>
      </w:pPr>
      <w:r w:rsidRPr="00A330A0">
        <w:rPr>
          <w:rFonts w:hint="cs"/>
          <w:sz w:val="24"/>
          <w:u w:val="single"/>
          <w:rtl/>
        </w:rPr>
        <w:t>יואל חסון:</w:t>
      </w:r>
    </w:p>
    <w:p w14:paraId="7298C09E" w14:textId="77777777" w:rsidR="00A330A0" w:rsidRPr="00A330A0" w:rsidRDefault="00A330A0" w:rsidP="00A330A0">
      <w:pPr>
        <w:tabs>
          <w:tab w:val="left" w:pos="512"/>
          <w:tab w:val="left" w:pos="1221"/>
        </w:tabs>
        <w:bidi/>
        <w:jc w:val="both"/>
        <w:rPr>
          <w:rFonts w:cs="David" w:hint="cs"/>
          <w:rtl/>
        </w:rPr>
      </w:pPr>
    </w:p>
    <w:p w14:paraId="692252D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לא. יש לו מנוי. יש לו מספר מנויים לתא הכבוד, והוא כל פעם מזמין חברים אחרים, או את אותם חברים. </w:t>
      </w:r>
    </w:p>
    <w:p w14:paraId="64D14CEF" w14:textId="77777777" w:rsidR="00A330A0" w:rsidRPr="00A330A0" w:rsidRDefault="00A330A0" w:rsidP="00A330A0">
      <w:pPr>
        <w:tabs>
          <w:tab w:val="left" w:pos="512"/>
          <w:tab w:val="left" w:pos="1221"/>
        </w:tabs>
        <w:bidi/>
        <w:jc w:val="both"/>
        <w:rPr>
          <w:rFonts w:cs="David" w:hint="cs"/>
          <w:rtl/>
        </w:rPr>
      </w:pPr>
    </w:p>
    <w:p w14:paraId="4C816190"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1A88AB01" w14:textId="77777777" w:rsidR="00A330A0" w:rsidRPr="00A330A0" w:rsidRDefault="00A330A0" w:rsidP="00A330A0">
      <w:pPr>
        <w:tabs>
          <w:tab w:val="left" w:pos="512"/>
          <w:tab w:val="left" w:pos="1221"/>
        </w:tabs>
        <w:bidi/>
        <w:jc w:val="both"/>
        <w:rPr>
          <w:rFonts w:cs="David" w:hint="cs"/>
          <w:rtl/>
        </w:rPr>
      </w:pPr>
    </w:p>
    <w:p w14:paraId="0815091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לא הנסיעה. אתה מדבר על אדם שמזמין אותך. אבל, זו מתנה אסורה. </w:t>
      </w:r>
    </w:p>
    <w:p w14:paraId="2A0AE5B7" w14:textId="77777777" w:rsidR="00A330A0" w:rsidRPr="00A330A0" w:rsidRDefault="00A330A0" w:rsidP="00A330A0">
      <w:pPr>
        <w:tabs>
          <w:tab w:val="left" w:pos="512"/>
          <w:tab w:val="left" w:pos="1221"/>
        </w:tabs>
        <w:bidi/>
        <w:jc w:val="both"/>
        <w:rPr>
          <w:rFonts w:cs="David" w:hint="cs"/>
          <w:rtl/>
        </w:rPr>
      </w:pPr>
    </w:p>
    <w:p w14:paraId="7F1B6AF4" w14:textId="77777777" w:rsidR="00A330A0" w:rsidRPr="00A330A0" w:rsidRDefault="00A330A0" w:rsidP="00A330A0">
      <w:pPr>
        <w:pStyle w:val="Heading5"/>
        <w:rPr>
          <w:rFonts w:hint="cs"/>
          <w:sz w:val="24"/>
          <w:rtl/>
        </w:rPr>
      </w:pPr>
      <w:r w:rsidRPr="00A330A0">
        <w:rPr>
          <w:rFonts w:hint="cs"/>
          <w:sz w:val="24"/>
          <w:u w:val="single"/>
          <w:rtl/>
        </w:rPr>
        <w:t>יואל חסון:</w:t>
      </w:r>
    </w:p>
    <w:p w14:paraId="59E30BC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7648865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למרות שהוא חבר שלי?</w:t>
      </w:r>
    </w:p>
    <w:p w14:paraId="5757CE9D" w14:textId="77777777" w:rsidR="00A330A0" w:rsidRPr="00A330A0" w:rsidRDefault="00A330A0" w:rsidP="00A330A0">
      <w:pPr>
        <w:tabs>
          <w:tab w:val="left" w:pos="512"/>
          <w:tab w:val="left" w:pos="1221"/>
        </w:tabs>
        <w:bidi/>
        <w:jc w:val="both"/>
        <w:rPr>
          <w:rFonts w:cs="David" w:hint="cs"/>
          <w:rtl/>
        </w:rPr>
      </w:pPr>
    </w:p>
    <w:p w14:paraId="5E9E50A6"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7A88D48E" w14:textId="77777777" w:rsidR="00A330A0" w:rsidRPr="00A330A0" w:rsidRDefault="00A330A0" w:rsidP="00A330A0">
      <w:pPr>
        <w:tabs>
          <w:tab w:val="left" w:pos="512"/>
          <w:tab w:val="left" w:pos="1221"/>
        </w:tabs>
        <w:bidi/>
        <w:jc w:val="both"/>
        <w:rPr>
          <w:rFonts w:cs="David" w:hint="cs"/>
          <w:rtl/>
        </w:rPr>
      </w:pPr>
    </w:p>
    <w:p w14:paraId="6E4F4D22"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זו מתנה אסורה כי היא לא מתנה קטנת ערך שנהוג לתת אותה בנסיבות העניין. הנסיעה לחו"ל חדלה להיות משהו שהוא בגדר </w:t>
      </w:r>
      <w:proofErr w:type="spellStart"/>
      <w:r w:rsidRPr="00A330A0">
        <w:rPr>
          <w:rFonts w:cs="David" w:hint="cs"/>
          <w:rtl/>
        </w:rPr>
        <w:t>צ'יפור</w:t>
      </w:r>
      <w:proofErr w:type="spellEnd"/>
      <w:r w:rsidRPr="00A330A0">
        <w:rPr>
          <w:rFonts w:cs="David" w:hint="cs"/>
          <w:rtl/>
        </w:rPr>
        <w:t xml:space="preserve">, וגם זה הכול בכפוף, לכללי ניגוד העניינים וכו', איסור שוחד. </w:t>
      </w:r>
    </w:p>
    <w:p w14:paraId="734F13CD" w14:textId="77777777" w:rsidR="00A330A0" w:rsidRDefault="00A330A0" w:rsidP="00A330A0">
      <w:pPr>
        <w:tabs>
          <w:tab w:val="left" w:pos="512"/>
          <w:tab w:val="left" w:pos="1221"/>
        </w:tabs>
        <w:bidi/>
        <w:jc w:val="both"/>
        <w:rPr>
          <w:rFonts w:cs="David" w:hint="cs"/>
          <w:rtl/>
        </w:rPr>
      </w:pPr>
    </w:p>
    <w:p w14:paraId="3BB78274" w14:textId="77777777" w:rsidR="00A330A0" w:rsidRDefault="00A330A0" w:rsidP="00A330A0">
      <w:pPr>
        <w:tabs>
          <w:tab w:val="left" w:pos="512"/>
          <w:tab w:val="left" w:pos="1221"/>
        </w:tabs>
        <w:bidi/>
        <w:jc w:val="both"/>
        <w:rPr>
          <w:rFonts w:cs="David" w:hint="cs"/>
          <w:rtl/>
        </w:rPr>
      </w:pPr>
    </w:p>
    <w:p w14:paraId="0A147409" w14:textId="77777777" w:rsidR="00A330A0" w:rsidRDefault="00A330A0" w:rsidP="00A330A0">
      <w:pPr>
        <w:tabs>
          <w:tab w:val="left" w:pos="512"/>
          <w:tab w:val="left" w:pos="1221"/>
        </w:tabs>
        <w:bidi/>
        <w:jc w:val="both"/>
        <w:rPr>
          <w:rFonts w:cs="David" w:hint="cs"/>
          <w:rtl/>
        </w:rPr>
      </w:pPr>
    </w:p>
    <w:p w14:paraId="4DB43338" w14:textId="77777777" w:rsidR="00A330A0" w:rsidRDefault="00A330A0" w:rsidP="00A330A0">
      <w:pPr>
        <w:tabs>
          <w:tab w:val="left" w:pos="512"/>
          <w:tab w:val="left" w:pos="1221"/>
        </w:tabs>
        <w:bidi/>
        <w:jc w:val="both"/>
        <w:rPr>
          <w:rFonts w:cs="David" w:hint="cs"/>
          <w:rtl/>
        </w:rPr>
      </w:pPr>
    </w:p>
    <w:p w14:paraId="151DBCCB" w14:textId="77777777" w:rsidR="00A330A0" w:rsidRDefault="00A330A0" w:rsidP="00A330A0">
      <w:pPr>
        <w:tabs>
          <w:tab w:val="left" w:pos="512"/>
          <w:tab w:val="left" w:pos="1221"/>
        </w:tabs>
        <w:bidi/>
        <w:jc w:val="both"/>
        <w:rPr>
          <w:rFonts w:cs="David" w:hint="cs"/>
          <w:rtl/>
        </w:rPr>
      </w:pPr>
    </w:p>
    <w:p w14:paraId="30E07C3B" w14:textId="77777777" w:rsidR="00A330A0" w:rsidRPr="00A330A0" w:rsidRDefault="00A330A0" w:rsidP="00A330A0">
      <w:pPr>
        <w:tabs>
          <w:tab w:val="left" w:pos="512"/>
          <w:tab w:val="left" w:pos="1221"/>
        </w:tabs>
        <w:bidi/>
        <w:jc w:val="both"/>
        <w:rPr>
          <w:rFonts w:cs="David" w:hint="cs"/>
          <w:rtl/>
        </w:rPr>
      </w:pPr>
    </w:p>
    <w:p w14:paraId="2F0ABE06" w14:textId="77777777" w:rsidR="00A330A0" w:rsidRPr="00A330A0" w:rsidRDefault="00A330A0" w:rsidP="00A330A0">
      <w:pPr>
        <w:bidi/>
        <w:jc w:val="both"/>
        <w:rPr>
          <w:rFonts w:cs="David"/>
        </w:rPr>
      </w:pPr>
      <w:r w:rsidRPr="00A330A0">
        <w:rPr>
          <w:rFonts w:cs="David" w:hint="cs"/>
          <w:u w:val="single"/>
          <w:rtl/>
        </w:rPr>
        <w:t>היו"ר דוד טל:</w:t>
      </w:r>
    </w:p>
    <w:p w14:paraId="4A28B6CF" w14:textId="77777777" w:rsidR="00A330A0" w:rsidRPr="00A330A0" w:rsidRDefault="00A330A0" w:rsidP="00A330A0">
      <w:pPr>
        <w:tabs>
          <w:tab w:val="left" w:pos="512"/>
          <w:tab w:val="left" w:pos="1221"/>
        </w:tabs>
        <w:bidi/>
        <w:jc w:val="both"/>
        <w:rPr>
          <w:rFonts w:cs="David" w:hint="cs"/>
          <w:rtl/>
        </w:rPr>
      </w:pPr>
    </w:p>
    <w:p w14:paraId="16F9F9B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  חברה שלי מזמינה אותי לארצות הברית כאשר הכרטיס עולה 1,000 דולר, ובמחלקה הראשונה הוא אולי עולה 4,000 דולר. מאידך את אומרת לי: אני מקבל מתנה שהיא לא קטנת ערך, 400- 500 דולר, אז אני עובר על כללי האתיקה. באיזשהו מקום זה מתנגש לי. </w:t>
      </w:r>
    </w:p>
    <w:p w14:paraId="0EEEC000" w14:textId="77777777" w:rsidR="00A330A0" w:rsidRPr="00A330A0" w:rsidRDefault="00A330A0" w:rsidP="00A330A0">
      <w:pPr>
        <w:tabs>
          <w:tab w:val="left" w:pos="512"/>
          <w:tab w:val="left" w:pos="1221"/>
        </w:tabs>
        <w:bidi/>
        <w:jc w:val="both"/>
        <w:rPr>
          <w:rFonts w:cs="David" w:hint="cs"/>
          <w:rtl/>
        </w:rPr>
      </w:pPr>
    </w:p>
    <w:p w14:paraId="78486888"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0CDF33E1" w14:textId="77777777" w:rsidR="00A330A0" w:rsidRPr="00A330A0" w:rsidRDefault="00A330A0" w:rsidP="00A330A0">
      <w:pPr>
        <w:tabs>
          <w:tab w:val="left" w:pos="512"/>
          <w:tab w:val="left" w:pos="1221"/>
        </w:tabs>
        <w:bidi/>
        <w:jc w:val="both"/>
        <w:rPr>
          <w:rFonts w:cs="David" w:hint="cs"/>
          <w:rtl/>
        </w:rPr>
      </w:pPr>
    </w:p>
    <w:p w14:paraId="69D5E5A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התוצאה שתהיה היא שגם יגידו שגם כרטיס הטיסה הוא לא בסדר. יכול להיות שעדיף לך להישאר במצב הנוכחי. </w:t>
      </w:r>
    </w:p>
    <w:p w14:paraId="4DD70F61" w14:textId="77777777" w:rsidR="00A330A0" w:rsidRPr="00A330A0" w:rsidRDefault="00A330A0" w:rsidP="00A330A0">
      <w:pPr>
        <w:tabs>
          <w:tab w:val="left" w:pos="512"/>
          <w:tab w:val="left" w:pos="1221"/>
        </w:tabs>
        <w:bidi/>
        <w:jc w:val="both"/>
        <w:rPr>
          <w:rFonts w:cs="David" w:hint="cs"/>
          <w:rtl/>
        </w:rPr>
      </w:pPr>
    </w:p>
    <w:p w14:paraId="4E75D76D" w14:textId="77777777" w:rsidR="00A330A0" w:rsidRPr="00A330A0" w:rsidRDefault="00A330A0" w:rsidP="00A330A0">
      <w:pPr>
        <w:bidi/>
        <w:jc w:val="both"/>
        <w:rPr>
          <w:rFonts w:cs="David" w:hint="cs"/>
          <w:rtl/>
        </w:rPr>
      </w:pPr>
      <w:r w:rsidRPr="00A330A0">
        <w:rPr>
          <w:rFonts w:cs="David" w:hint="cs"/>
          <w:u w:val="single"/>
          <w:rtl/>
        </w:rPr>
        <w:t>היו"ר דוד טל:</w:t>
      </w:r>
    </w:p>
    <w:p w14:paraId="19D64C9D" w14:textId="77777777" w:rsidR="00A330A0" w:rsidRPr="00A330A0" w:rsidRDefault="00A330A0" w:rsidP="00A330A0">
      <w:pPr>
        <w:tabs>
          <w:tab w:val="left" w:pos="512"/>
          <w:tab w:val="left" w:pos="1221"/>
        </w:tabs>
        <w:bidi/>
        <w:jc w:val="both"/>
        <w:rPr>
          <w:rFonts w:cs="David" w:hint="cs"/>
          <w:rtl/>
        </w:rPr>
      </w:pPr>
    </w:p>
    <w:p w14:paraId="4D45D89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אז עדיף לי להישאר עם זה, אני מעדיף.</w:t>
      </w:r>
    </w:p>
    <w:p w14:paraId="0B93ADA5" w14:textId="77777777" w:rsidR="00A330A0" w:rsidRPr="00A330A0" w:rsidRDefault="00A330A0" w:rsidP="00A330A0">
      <w:pPr>
        <w:tabs>
          <w:tab w:val="left" w:pos="512"/>
          <w:tab w:val="left" w:pos="1221"/>
        </w:tabs>
        <w:bidi/>
        <w:jc w:val="both"/>
        <w:rPr>
          <w:rFonts w:cs="David" w:hint="cs"/>
          <w:rtl/>
        </w:rPr>
      </w:pPr>
    </w:p>
    <w:p w14:paraId="3B7945AB" w14:textId="77777777" w:rsidR="00A330A0" w:rsidRPr="00A330A0" w:rsidRDefault="00A330A0" w:rsidP="00A330A0">
      <w:pPr>
        <w:pStyle w:val="Heading5"/>
        <w:rPr>
          <w:rFonts w:hint="cs"/>
          <w:sz w:val="24"/>
          <w:rtl/>
        </w:rPr>
      </w:pPr>
      <w:r w:rsidRPr="00A330A0">
        <w:rPr>
          <w:rFonts w:hint="cs"/>
          <w:sz w:val="24"/>
          <w:u w:val="single"/>
          <w:rtl/>
        </w:rPr>
        <w:t>יואל חסון:</w:t>
      </w:r>
    </w:p>
    <w:p w14:paraId="367289D6" w14:textId="77777777" w:rsidR="00A330A0" w:rsidRPr="00A330A0" w:rsidRDefault="00A330A0" w:rsidP="00A330A0">
      <w:pPr>
        <w:pStyle w:val="Heading5"/>
        <w:rPr>
          <w:rFonts w:hint="cs"/>
          <w:sz w:val="24"/>
          <w:rtl/>
        </w:rPr>
      </w:pPr>
    </w:p>
    <w:p w14:paraId="631EB2F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בקיצור, עדיף לנסוע לחוץ לארץ ולא ללכת למשחק. </w:t>
      </w:r>
    </w:p>
    <w:p w14:paraId="2BC511AA" w14:textId="77777777" w:rsidR="00A330A0" w:rsidRPr="00A330A0" w:rsidRDefault="00A330A0" w:rsidP="00A330A0">
      <w:pPr>
        <w:tabs>
          <w:tab w:val="left" w:pos="512"/>
          <w:tab w:val="left" w:pos="1221"/>
        </w:tabs>
        <w:bidi/>
        <w:jc w:val="both"/>
        <w:rPr>
          <w:rFonts w:cs="David" w:hint="cs"/>
          <w:rtl/>
        </w:rPr>
      </w:pPr>
    </w:p>
    <w:p w14:paraId="42436F5D" w14:textId="77777777" w:rsidR="00A330A0" w:rsidRPr="00A330A0" w:rsidRDefault="00A330A0" w:rsidP="00A330A0">
      <w:pPr>
        <w:bidi/>
        <w:jc w:val="both"/>
        <w:rPr>
          <w:rFonts w:cs="David" w:hint="cs"/>
          <w:rtl/>
        </w:rPr>
      </w:pPr>
      <w:r w:rsidRPr="00A330A0">
        <w:rPr>
          <w:rFonts w:cs="David" w:hint="cs"/>
          <w:u w:val="single"/>
          <w:rtl/>
        </w:rPr>
        <w:t>היו"ר דוד טל:</w:t>
      </w:r>
    </w:p>
    <w:p w14:paraId="30141D00" w14:textId="77777777" w:rsidR="00A330A0" w:rsidRPr="00A330A0" w:rsidRDefault="00A330A0" w:rsidP="00A330A0">
      <w:pPr>
        <w:tabs>
          <w:tab w:val="left" w:pos="512"/>
          <w:tab w:val="left" w:pos="1221"/>
        </w:tabs>
        <w:bidi/>
        <w:jc w:val="both"/>
        <w:rPr>
          <w:rFonts w:cs="David" w:hint="cs"/>
          <w:rtl/>
        </w:rPr>
      </w:pPr>
    </w:p>
    <w:p w14:paraId="0EA95727"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אתה תקנה את הכרטיס. </w:t>
      </w:r>
    </w:p>
    <w:p w14:paraId="118137F5" w14:textId="77777777" w:rsidR="00A330A0" w:rsidRPr="00A330A0" w:rsidRDefault="00A330A0" w:rsidP="00A330A0">
      <w:pPr>
        <w:tabs>
          <w:tab w:val="left" w:pos="512"/>
          <w:tab w:val="left" w:pos="1221"/>
        </w:tabs>
        <w:bidi/>
        <w:jc w:val="both"/>
        <w:rPr>
          <w:rFonts w:cs="David" w:hint="cs"/>
          <w:rtl/>
        </w:rPr>
      </w:pPr>
    </w:p>
    <w:p w14:paraId="254C5BBE"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7D68422A" w14:textId="77777777" w:rsidR="00A330A0" w:rsidRPr="00A330A0" w:rsidRDefault="00A330A0" w:rsidP="00A330A0">
      <w:pPr>
        <w:tabs>
          <w:tab w:val="left" w:pos="512"/>
          <w:tab w:val="left" w:pos="1221"/>
        </w:tabs>
        <w:bidi/>
        <w:jc w:val="both"/>
        <w:rPr>
          <w:rFonts w:cs="David" w:hint="cs"/>
          <w:rtl/>
        </w:rPr>
      </w:pPr>
    </w:p>
    <w:p w14:paraId="23BF43A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יש אפשרות להתייחס להערתו של חבר הכנסת </w:t>
      </w:r>
      <w:proofErr w:type="spellStart"/>
      <w:r w:rsidRPr="00A330A0">
        <w:rPr>
          <w:rFonts w:cs="David" w:hint="cs"/>
          <w:rtl/>
        </w:rPr>
        <w:t>אדלשטיין</w:t>
      </w:r>
      <w:proofErr w:type="spellEnd"/>
      <w:r w:rsidRPr="00A330A0">
        <w:rPr>
          <w:rFonts w:cs="David" w:hint="cs"/>
          <w:rtl/>
        </w:rPr>
        <w:t>, ואולי לעשות משהו שדומה לשינוי שנעשה בסעיף הקודם. בסעיף הקודם מחקנו את ההוראה שהופנתה לחבר הכנסת שלא יאסוף תרומה העולה על סכום סביר, והשארנו את ההוראה שמפנה לוועדת האתיקה ואומרים לה: אל תאשרי תרומה מעל סכום סביר. אפשר אולי גם לעשות כאן. כלומר, לא להפנות את זה לחבר הכנסת למרות שזה איזשהו סעיף הצהרתי, אלא להגיד שכל נסיעה תהיה באישור ועדת האתיקה, וועדת האתיקה לא תאשר נסיעה במימון גוף עסקי.  כלומר, איכשהו להפנות את הדבר אליה.</w:t>
      </w:r>
    </w:p>
    <w:p w14:paraId="7B9394B7" w14:textId="77777777" w:rsidR="00A330A0" w:rsidRPr="00A330A0" w:rsidRDefault="00A330A0" w:rsidP="00A330A0">
      <w:pPr>
        <w:tabs>
          <w:tab w:val="left" w:pos="512"/>
          <w:tab w:val="left" w:pos="1221"/>
        </w:tabs>
        <w:bidi/>
        <w:jc w:val="both"/>
        <w:rPr>
          <w:rFonts w:cs="David" w:hint="cs"/>
          <w:rtl/>
        </w:rPr>
      </w:pPr>
    </w:p>
    <w:p w14:paraId="67BD2704"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5E8EAC14" w14:textId="77777777" w:rsidR="00A330A0" w:rsidRPr="00A330A0" w:rsidRDefault="00A330A0" w:rsidP="00A330A0">
      <w:pPr>
        <w:tabs>
          <w:tab w:val="left" w:pos="512"/>
          <w:tab w:val="left" w:pos="1221"/>
        </w:tabs>
        <w:bidi/>
        <w:jc w:val="both"/>
        <w:rPr>
          <w:rFonts w:cs="David" w:hint="cs"/>
          <w:rtl/>
        </w:rPr>
      </w:pPr>
    </w:p>
    <w:p w14:paraId="226C5D2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בדיוק מה שאמרתי בשמי, אלא שאמרת הרבה יותר בהיר ממני. </w:t>
      </w:r>
    </w:p>
    <w:p w14:paraId="323D50A5" w14:textId="77777777" w:rsidR="00A330A0" w:rsidRPr="00A330A0" w:rsidRDefault="00A330A0" w:rsidP="00A330A0">
      <w:pPr>
        <w:tabs>
          <w:tab w:val="left" w:pos="512"/>
          <w:tab w:val="left" w:pos="1221"/>
        </w:tabs>
        <w:bidi/>
        <w:jc w:val="both"/>
        <w:rPr>
          <w:rFonts w:cs="David" w:hint="cs"/>
          <w:rtl/>
        </w:rPr>
      </w:pPr>
    </w:p>
    <w:p w14:paraId="754B905F" w14:textId="77777777" w:rsidR="00A330A0" w:rsidRPr="00A330A0" w:rsidRDefault="00A330A0" w:rsidP="00A330A0">
      <w:pPr>
        <w:bidi/>
        <w:jc w:val="both"/>
        <w:rPr>
          <w:rFonts w:cs="David"/>
        </w:rPr>
      </w:pPr>
      <w:r w:rsidRPr="00A330A0">
        <w:rPr>
          <w:rFonts w:cs="David" w:hint="cs"/>
          <w:u w:val="single"/>
          <w:rtl/>
        </w:rPr>
        <w:t>היו"ר דוד טל:</w:t>
      </w:r>
    </w:p>
    <w:p w14:paraId="6EEE82D2" w14:textId="77777777" w:rsidR="00A330A0" w:rsidRPr="00A330A0" w:rsidRDefault="00A330A0" w:rsidP="00A330A0">
      <w:pPr>
        <w:tabs>
          <w:tab w:val="left" w:pos="512"/>
          <w:tab w:val="left" w:pos="1221"/>
        </w:tabs>
        <w:bidi/>
        <w:jc w:val="both"/>
        <w:rPr>
          <w:rFonts w:cs="David" w:hint="cs"/>
          <w:rtl/>
        </w:rPr>
      </w:pPr>
    </w:p>
    <w:p w14:paraId="4F1DAB4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רבותי, אני מציע שהיועצות המשפטיות ידונו בנושא הזה, ויביאו לנו ניסוח. </w:t>
      </w:r>
    </w:p>
    <w:p w14:paraId="404169F0" w14:textId="77777777" w:rsidR="00A330A0" w:rsidRPr="00A330A0" w:rsidRDefault="00A330A0" w:rsidP="00A330A0">
      <w:pPr>
        <w:tabs>
          <w:tab w:val="left" w:pos="512"/>
          <w:tab w:val="left" w:pos="1221"/>
        </w:tabs>
        <w:bidi/>
        <w:jc w:val="both"/>
        <w:rPr>
          <w:rFonts w:cs="David" w:hint="cs"/>
          <w:rtl/>
        </w:rPr>
      </w:pPr>
    </w:p>
    <w:p w14:paraId="2889E22C"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4CB67E7C" w14:textId="77777777" w:rsidR="00A330A0" w:rsidRPr="00A330A0" w:rsidRDefault="00A330A0" w:rsidP="00A330A0">
      <w:pPr>
        <w:tabs>
          <w:tab w:val="left" w:pos="512"/>
          <w:tab w:val="left" w:pos="1221"/>
        </w:tabs>
        <w:bidi/>
        <w:jc w:val="both"/>
        <w:rPr>
          <w:rFonts w:cs="David" w:hint="cs"/>
          <w:rtl/>
        </w:rPr>
      </w:pPr>
    </w:p>
    <w:p w14:paraId="101F465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לגבי השאלות שנשאלו פה - אני יודעת שבישיבה הקודמת אמרנו שאנחנו לא מושפעים מהכללים שהוצאו לגבי שרים, והכללים הם נפרדים. אני מחזיקה את הנוסח האחרון, את הטיוטא האחרונה של כללי האתיקה לשרים. שם יש גם סעיף על מימון נסיעות. הוא אומר שמימון נסיעת חבר ממשלה על-ידי כל גורם שאינו המדינה, דינו כדין מתנה. נסיעה כזאת טעונה אישור ועדת האתיקה שתבחן כל מיני דברים. ואז כתוב: "אין לאשר מימון נסיעה פרטית".  כלומר, אצלם זה כלל, שאצלנו הוא לא מנוסח.</w:t>
      </w:r>
    </w:p>
    <w:p w14:paraId="1ADA7C02" w14:textId="77777777" w:rsidR="00A330A0" w:rsidRPr="00A330A0" w:rsidRDefault="00A330A0" w:rsidP="00A330A0">
      <w:pPr>
        <w:tabs>
          <w:tab w:val="left" w:pos="512"/>
          <w:tab w:val="left" w:pos="1221"/>
        </w:tabs>
        <w:bidi/>
        <w:jc w:val="both"/>
        <w:rPr>
          <w:rFonts w:cs="David" w:hint="cs"/>
          <w:rtl/>
        </w:rPr>
      </w:pPr>
    </w:p>
    <w:p w14:paraId="4AD40AA1" w14:textId="77777777" w:rsidR="00A330A0" w:rsidRPr="00A330A0" w:rsidRDefault="00A330A0" w:rsidP="00A330A0">
      <w:pPr>
        <w:bidi/>
        <w:jc w:val="both"/>
        <w:rPr>
          <w:rFonts w:cs="David"/>
        </w:rPr>
      </w:pPr>
      <w:r w:rsidRPr="00A330A0">
        <w:rPr>
          <w:rFonts w:cs="David" w:hint="cs"/>
          <w:u w:val="single"/>
          <w:rtl/>
        </w:rPr>
        <w:t>היו"ר דוד טל:</w:t>
      </w:r>
    </w:p>
    <w:p w14:paraId="43A89B47" w14:textId="77777777" w:rsidR="00A330A0" w:rsidRPr="00A330A0" w:rsidRDefault="00A330A0" w:rsidP="00A330A0">
      <w:pPr>
        <w:tabs>
          <w:tab w:val="left" w:pos="512"/>
          <w:tab w:val="left" w:pos="1221"/>
        </w:tabs>
        <w:bidi/>
        <w:jc w:val="both"/>
        <w:rPr>
          <w:rFonts w:cs="David" w:hint="cs"/>
          <w:rtl/>
        </w:rPr>
      </w:pPr>
    </w:p>
    <w:p w14:paraId="3659D60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שם אפשר להבין את זה. זה רשות מבצעת, יש לי תקציב של 24 מיליארד שקל, ובכל פיפס הכי קטן אני יכול לתת לו צ'ופר של פרומיל. </w:t>
      </w:r>
    </w:p>
    <w:p w14:paraId="2F73845C" w14:textId="77777777" w:rsidR="00A330A0" w:rsidRDefault="00A330A0" w:rsidP="00A330A0">
      <w:pPr>
        <w:tabs>
          <w:tab w:val="left" w:pos="512"/>
          <w:tab w:val="left" w:pos="1221"/>
        </w:tabs>
        <w:bidi/>
        <w:jc w:val="both"/>
        <w:rPr>
          <w:rFonts w:cs="David" w:hint="cs"/>
          <w:rtl/>
        </w:rPr>
      </w:pPr>
    </w:p>
    <w:p w14:paraId="7DA98666" w14:textId="77777777" w:rsidR="00A330A0" w:rsidRDefault="00A330A0" w:rsidP="00A330A0">
      <w:pPr>
        <w:tabs>
          <w:tab w:val="left" w:pos="512"/>
          <w:tab w:val="left" w:pos="1221"/>
        </w:tabs>
        <w:bidi/>
        <w:jc w:val="both"/>
        <w:rPr>
          <w:rFonts w:cs="David" w:hint="cs"/>
          <w:rtl/>
        </w:rPr>
      </w:pPr>
    </w:p>
    <w:p w14:paraId="6B95F41C" w14:textId="77777777" w:rsidR="00A330A0" w:rsidRDefault="00A330A0" w:rsidP="00A330A0">
      <w:pPr>
        <w:tabs>
          <w:tab w:val="left" w:pos="512"/>
          <w:tab w:val="left" w:pos="1221"/>
        </w:tabs>
        <w:bidi/>
        <w:jc w:val="both"/>
        <w:rPr>
          <w:rFonts w:cs="David" w:hint="cs"/>
          <w:rtl/>
        </w:rPr>
      </w:pPr>
    </w:p>
    <w:p w14:paraId="72C2B627" w14:textId="77777777" w:rsidR="00A330A0" w:rsidRPr="00A330A0" w:rsidRDefault="00A330A0" w:rsidP="00A330A0">
      <w:pPr>
        <w:tabs>
          <w:tab w:val="left" w:pos="512"/>
          <w:tab w:val="left" w:pos="1221"/>
        </w:tabs>
        <w:bidi/>
        <w:jc w:val="both"/>
        <w:rPr>
          <w:rFonts w:cs="David" w:hint="cs"/>
          <w:rtl/>
        </w:rPr>
      </w:pPr>
    </w:p>
    <w:p w14:paraId="32D2EA3C"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6070C135" w14:textId="77777777" w:rsidR="00A330A0" w:rsidRPr="00A330A0" w:rsidRDefault="00A330A0" w:rsidP="00A330A0">
      <w:pPr>
        <w:tabs>
          <w:tab w:val="left" w:pos="512"/>
          <w:tab w:val="left" w:pos="1221"/>
        </w:tabs>
        <w:bidi/>
        <w:jc w:val="both"/>
        <w:rPr>
          <w:rFonts w:cs="David" w:hint="cs"/>
          <w:rtl/>
        </w:rPr>
      </w:pPr>
    </w:p>
    <w:p w14:paraId="60B0FE0C"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שם החבר עם הכרטיסים, לא יכול להזמין כי אין לאשר מימון נסיעה פרטית. </w:t>
      </w:r>
    </w:p>
    <w:p w14:paraId="010EEC81" w14:textId="77777777" w:rsidR="00A330A0" w:rsidRPr="00A330A0" w:rsidRDefault="00A330A0" w:rsidP="00A330A0">
      <w:pPr>
        <w:tabs>
          <w:tab w:val="left" w:pos="512"/>
          <w:tab w:val="left" w:pos="1221"/>
        </w:tabs>
        <w:bidi/>
        <w:jc w:val="both"/>
        <w:rPr>
          <w:rFonts w:cs="David" w:hint="cs"/>
          <w:rtl/>
        </w:rPr>
      </w:pPr>
    </w:p>
    <w:p w14:paraId="3493B1AF" w14:textId="77777777" w:rsidR="00A330A0" w:rsidRPr="00A330A0" w:rsidRDefault="00A330A0" w:rsidP="00A330A0">
      <w:pPr>
        <w:bidi/>
        <w:jc w:val="both"/>
        <w:rPr>
          <w:rFonts w:cs="David" w:hint="cs"/>
          <w:u w:val="single"/>
          <w:rtl/>
        </w:rPr>
      </w:pPr>
      <w:r w:rsidRPr="00A330A0">
        <w:rPr>
          <w:rFonts w:cs="David" w:hint="cs"/>
          <w:u w:val="single"/>
          <w:rtl/>
        </w:rPr>
        <w:t>מזכיר הכנסת איל ינון:</w:t>
      </w:r>
    </w:p>
    <w:p w14:paraId="21144F7C" w14:textId="77777777" w:rsidR="00A330A0" w:rsidRPr="00A330A0" w:rsidRDefault="00A330A0" w:rsidP="00A330A0">
      <w:pPr>
        <w:tabs>
          <w:tab w:val="left" w:pos="512"/>
          <w:tab w:val="left" w:pos="1221"/>
        </w:tabs>
        <w:bidi/>
        <w:jc w:val="both"/>
        <w:rPr>
          <w:rFonts w:cs="David" w:hint="cs"/>
          <w:rtl/>
        </w:rPr>
      </w:pPr>
    </w:p>
    <w:p w14:paraId="2339FCE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זה גם לא אושר עדיין, זו טיוטא. </w:t>
      </w:r>
    </w:p>
    <w:p w14:paraId="02A842F7" w14:textId="77777777" w:rsidR="00A330A0" w:rsidRPr="00A330A0" w:rsidRDefault="00A330A0" w:rsidP="00A330A0">
      <w:pPr>
        <w:tabs>
          <w:tab w:val="left" w:pos="512"/>
          <w:tab w:val="left" w:pos="1221"/>
        </w:tabs>
        <w:bidi/>
        <w:jc w:val="both"/>
        <w:rPr>
          <w:rFonts w:cs="David" w:hint="cs"/>
          <w:rtl/>
        </w:rPr>
      </w:pPr>
    </w:p>
    <w:p w14:paraId="0C1D9E11" w14:textId="77777777" w:rsidR="00A330A0" w:rsidRPr="00A330A0" w:rsidRDefault="00A330A0" w:rsidP="00A330A0">
      <w:pPr>
        <w:bidi/>
        <w:jc w:val="both"/>
        <w:rPr>
          <w:rFonts w:cs="David" w:hint="cs"/>
          <w:u w:val="single"/>
          <w:rtl/>
        </w:rPr>
      </w:pPr>
      <w:r w:rsidRPr="00A330A0">
        <w:rPr>
          <w:rFonts w:cs="David" w:hint="cs"/>
          <w:u w:val="single"/>
          <w:rtl/>
        </w:rPr>
        <w:t xml:space="preserve">ארבל </w:t>
      </w:r>
      <w:proofErr w:type="spellStart"/>
      <w:r w:rsidRPr="00A330A0">
        <w:rPr>
          <w:rFonts w:cs="David" w:hint="cs"/>
          <w:u w:val="single"/>
          <w:rtl/>
        </w:rPr>
        <w:t>אסטרחן</w:t>
      </w:r>
      <w:proofErr w:type="spellEnd"/>
      <w:r w:rsidRPr="00A330A0">
        <w:rPr>
          <w:rFonts w:cs="David" w:hint="cs"/>
          <w:u w:val="single"/>
          <w:rtl/>
        </w:rPr>
        <w:t>:</w:t>
      </w:r>
    </w:p>
    <w:p w14:paraId="6745A0F8" w14:textId="77777777" w:rsidR="00A330A0" w:rsidRPr="00A330A0" w:rsidRDefault="00A330A0" w:rsidP="00A330A0">
      <w:pPr>
        <w:tabs>
          <w:tab w:val="left" w:pos="512"/>
          <w:tab w:val="left" w:pos="1221"/>
        </w:tabs>
        <w:bidi/>
        <w:jc w:val="both"/>
        <w:rPr>
          <w:rFonts w:cs="David" w:hint="cs"/>
          <w:rtl/>
        </w:rPr>
      </w:pPr>
    </w:p>
    <w:p w14:paraId="753D386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נכון. </w:t>
      </w:r>
    </w:p>
    <w:p w14:paraId="48AA2A27" w14:textId="77777777" w:rsidR="00A330A0" w:rsidRPr="00A330A0" w:rsidRDefault="00A330A0" w:rsidP="00A330A0">
      <w:pPr>
        <w:tabs>
          <w:tab w:val="left" w:pos="512"/>
          <w:tab w:val="left" w:pos="1221"/>
        </w:tabs>
        <w:bidi/>
        <w:jc w:val="both"/>
        <w:rPr>
          <w:rFonts w:cs="David" w:hint="cs"/>
          <w:rtl/>
        </w:rPr>
      </w:pPr>
    </w:p>
    <w:p w14:paraId="431FE685" w14:textId="77777777" w:rsidR="00A330A0" w:rsidRPr="00A330A0" w:rsidRDefault="00A330A0" w:rsidP="00A330A0">
      <w:pPr>
        <w:bidi/>
        <w:jc w:val="both"/>
        <w:rPr>
          <w:rFonts w:cs="David"/>
        </w:rPr>
      </w:pPr>
      <w:r w:rsidRPr="00A330A0">
        <w:rPr>
          <w:rFonts w:cs="David" w:hint="cs"/>
          <w:u w:val="single"/>
          <w:rtl/>
        </w:rPr>
        <w:t>היו"ר דוד טל:</w:t>
      </w:r>
    </w:p>
    <w:p w14:paraId="39DB59AE" w14:textId="77777777" w:rsidR="00A330A0" w:rsidRPr="00A330A0" w:rsidRDefault="00A330A0" w:rsidP="00A330A0">
      <w:pPr>
        <w:bidi/>
        <w:jc w:val="both"/>
        <w:rPr>
          <w:rFonts w:cs="David" w:hint="cs"/>
          <w:u w:val="single"/>
          <w:rtl/>
        </w:rPr>
      </w:pPr>
    </w:p>
    <w:p w14:paraId="2F0C2820" w14:textId="77777777" w:rsidR="00A330A0" w:rsidRPr="00A330A0" w:rsidRDefault="00A330A0" w:rsidP="00A330A0">
      <w:pPr>
        <w:bidi/>
        <w:jc w:val="both"/>
        <w:rPr>
          <w:rFonts w:cs="David" w:hint="cs"/>
          <w:rtl/>
        </w:rPr>
      </w:pPr>
      <w:r w:rsidRPr="00A330A0">
        <w:rPr>
          <w:rFonts w:cs="David" w:hint="cs"/>
          <w:rtl/>
        </w:rPr>
        <w:tab/>
        <w:t>האמת היא שגם פה, חבר עם כרטיסים, אני לא רואה את זה בעין - - -</w:t>
      </w:r>
    </w:p>
    <w:p w14:paraId="006C2B25" w14:textId="77777777" w:rsidR="00A330A0" w:rsidRPr="00A330A0" w:rsidRDefault="00A330A0" w:rsidP="00A330A0">
      <w:pPr>
        <w:bidi/>
        <w:jc w:val="both"/>
        <w:rPr>
          <w:rFonts w:cs="David" w:hint="cs"/>
          <w:u w:val="single"/>
          <w:rtl/>
        </w:rPr>
      </w:pPr>
    </w:p>
    <w:p w14:paraId="50BFE3E9"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6C9747B2" w14:textId="77777777" w:rsidR="00A330A0" w:rsidRPr="00A330A0" w:rsidRDefault="00A330A0" w:rsidP="00A330A0">
      <w:pPr>
        <w:tabs>
          <w:tab w:val="left" w:pos="512"/>
          <w:tab w:val="left" w:pos="1221"/>
        </w:tabs>
        <w:bidi/>
        <w:jc w:val="both"/>
        <w:rPr>
          <w:rFonts w:cs="David" w:hint="cs"/>
          <w:rtl/>
        </w:rPr>
      </w:pPr>
    </w:p>
    <w:p w14:paraId="02A66C1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שאלו כאן בחצי חיוך את היושב ראש שאלה, אם אותו חבר היה מזמין אותו אלמלא היה חבר כנסת, ואז אנחנו גם מבינים את התשובה. כשיש למישהו בר מצווה או חתונה בחוץ לארץ, יש לו מוטיבציית יתר להזמין חבר ילדות שהוא כרגע יושב-ראש ועדת הכנסת בכנסת. </w:t>
      </w:r>
    </w:p>
    <w:p w14:paraId="458E05C6" w14:textId="77777777" w:rsidR="00A330A0" w:rsidRPr="00A330A0" w:rsidRDefault="00A330A0" w:rsidP="00A330A0">
      <w:pPr>
        <w:tabs>
          <w:tab w:val="left" w:pos="512"/>
          <w:tab w:val="left" w:pos="1221"/>
        </w:tabs>
        <w:bidi/>
        <w:jc w:val="both"/>
        <w:rPr>
          <w:rFonts w:cs="David" w:hint="cs"/>
          <w:rtl/>
        </w:rPr>
      </w:pPr>
    </w:p>
    <w:p w14:paraId="74805F16" w14:textId="77777777" w:rsidR="00A330A0" w:rsidRPr="00A330A0" w:rsidRDefault="00A330A0" w:rsidP="00A330A0">
      <w:pPr>
        <w:pStyle w:val="Heading5"/>
        <w:rPr>
          <w:rFonts w:hint="cs"/>
          <w:sz w:val="24"/>
          <w:rtl/>
        </w:rPr>
      </w:pPr>
      <w:r w:rsidRPr="00A330A0">
        <w:rPr>
          <w:rFonts w:hint="cs"/>
          <w:sz w:val="24"/>
          <w:u w:val="single"/>
          <w:rtl/>
        </w:rPr>
        <w:t>יואל חסון:</w:t>
      </w:r>
    </w:p>
    <w:p w14:paraId="7BCCBDE2" w14:textId="77777777" w:rsidR="00A330A0" w:rsidRPr="00A330A0" w:rsidRDefault="00A330A0" w:rsidP="00A330A0">
      <w:pPr>
        <w:pStyle w:val="Heading5"/>
        <w:rPr>
          <w:rFonts w:hint="cs"/>
          <w:sz w:val="24"/>
          <w:rtl/>
        </w:rPr>
      </w:pPr>
    </w:p>
    <w:p w14:paraId="789D80B5"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אלא אם כן, הוא מכיר אותו שנים. </w:t>
      </w:r>
    </w:p>
    <w:p w14:paraId="4D5F9877" w14:textId="77777777" w:rsidR="00A330A0" w:rsidRPr="00A330A0" w:rsidRDefault="00A330A0" w:rsidP="00A330A0">
      <w:pPr>
        <w:tabs>
          <w:tab w:val="left" w:pos="512"/>
          <w:tab w:val="left" w:pos="1221"/>
        </w:tabs>
        <w:bidi/>
        <w:jc w:val="both"/>
        <w:rPr>
          <w:rFonts w:cs="David" w:hint="cs"/>
          <w:rtl/>
        </w:rPr>
      </w:pPr>
    </w:p>
    <w:p w14:paraId="6768D8AE" w14:textId="77777777" w:rsidR="00A330A0" w:rsidRPr="00A330A0" w:rsidRDefault="00A330A0" w:rsidP="00A330A0">
      <w:pPr>
        <w:bidi/>
        <w:jc w:val="both"/>
        <w:rPr>
          <w:rFonts w:cs="David"/>
        </w:rPr>
      </w:pPr>
      <w:r w:rsidRPr="00A330A0">
        <w:rPr>
          <w:rFonts w:cs="David" w:hint="cs"/>
          <w:u w:val="single"/>
          <w:rtl/>
        </w:rPr>
        <w:t>היו"ר דוד טל:</w:t>
      </w:r>
    </w:p>
    <w:p w14:paraId="3C4D880B" w14:textId="77777777" w:rsidR="00A330A0" w:rsidRPr="00A330A0" w:rsidRDefault="00A330A0" w:rsidP="00A330A0">
      <w:pPr>
        <w:tabs>
          <w:tab w:val="left" w:pos="512"/>
          <w:tab w:val="left" w:pos="1221"/>
        </w:tabs>
        <w:bidi/>
        <w:jc w:val="both"/>
        <w:rPr>
          <w:rFonts w:cs="David" w:hint="cs"/>
          <w:rtl/>
        </w:rPr>
      </w:pPr>
    </w:p>
    <w:p w14:paraId="0568D901"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הוא מכיר אותו שנים, אבל אותו חבר ילדות שלו, גדל והפך להיות חבר כנסת. בשבילו ובפרט בארצות הברית, נהוג שאם כמה חברי כנסת מגיעים לאירוע שלו, זה נקרא שעשו לו כבוד. יש קבלת טובת הנאה בדבר. </w:t>
      </w:r>
    </w:p>
    <w:p w14:paraId="2259A806" w14:textId="77777777" w:rsidR="00A330A0" w:rsidRPr="00A330A0" w:rsidRDefault="00A330A0" w:rsidP="00A330A0">
      <w:pPr>
        <w:tabs>
          <w:tab w:val="left" w:pos="512"/>
          <w:tab w:val="left" w:pos="1221"/>
        </w:tabs>
        <w:bidi/>
        <w:jc w:val="both"/>
        <w:rPr>
          <w:rFonts w:cs="David" w:hint="cs"/>
          <w:rtl/>
        </w:rPr>
      </w:pPr>
    </w:p>
    <w:p w14:paraId="648FAB8B"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76B4EAA1" w14:textId="77777777" w:rsidR="00A330A0" w:rsidRPr="00A330A0" w:rsidRDefault="00A330A0" w:rsidP="00A330A0">
      <w:pPr>
        <w:tabs>
          <w:tab w:val="left" w:pos="512"/>
          <w:tab w:val="left" w:pos="1221"/>
        </w:tabs>
        <w:bidi/>
        <w:jc w:val="both"/>
        <w:rPr>
          <w:rFonts w:cs="David" w:hint="cs"/>
          <w:rtl/>
        </w:rPr>
      </w:pPr>
    </w:p>
    <w:p w14:paraId="159A1B5A"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לזה הכוונה. חצור הגלילית או שדרות לא שונים מארצות הברית במובן הזה. </w:t>
      </w:r>
    </w:p>
    <w:p w14:paraId="5417FEB8" w14:textId="77777777" w:rsidR="00A330A0" w:rsidRPr="00A330A0" w:rsidRDefault="00A330A0" w:rsidP="00A330A0">
      <w:pPr>
        <w:tabs>
          <w:tab w:val="left" w:pos="512"/>
          <w:tab w:val="left" w:pos="1221"/>
        </w:tabs>
        <w:bidi/>
        <w:jc w:val="both"/>
        <w:rPr>
          <w:rFonts w:cs="David" w:hint="cs"/>
          <w:rtl/>
        </w:rPr>
      </w:pPr>
    </w:p>
    <w:p w14:paraId="3793CD6F"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צבי ענבר:</w:t>
      </w:r>
    </w:p>
    <w:p w14:paraId="3C3CE714" w14:textId="77777777" w:rsidR="00A330A0" w:rsidRPr="00A330A0" w:rsidRDefault="00A330A0" w:rsidP="00A330A0">
      <w:pPr>
        <w:tabs>
          <w:tab w:val="left" w:pos="512"/>
          <w:tab w:val="left" w:pos="1221"/>
        </w:tabs>
        <w:bidi/>
        <w:jc w:val="both"/>
        <w:rPr>
          <w:rFonts w:cs="David" w:hint="cs"/>
          <w:rtl/>
        </w:rPr>
      </w:pPr>
    </w:p>
    <w:p w14:paraId="0779B63F"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צריך לזכור שהעיקרון הראשון בכל מה שקשור למתנות הוא המילים: בשל היותו חבר הכנסת. זה הגורם שאומר: אסור לך לקבל מתנות בשל היותו חבר הכנסת. כלומר, כאשר יש ניתוק מהמוחלט מהסוגיה של "בשל היותו חבר הכנסת", אז האיסור על מתנות לא יחול כנראה, ועדיין חלה החובה לקבל את אישור ועדת האתיקה כדי שהיא באמת תראה שחלים כל הכללים. דהינו, אין חשש לניגוד עניינים, אין פגיעה במעמד או במילוי תפקידו כחבר הכנסת, כי גם זה יכול להיות. </w:t>
      </w:r>
    </w:p>
    <w:p w14:paraId="63514967" w14:textId="77777777" w:rsidR="00A330A0" w:rsidRPr="00A330A0" w:rsidRDefault="00A330A0" w:rsidP="00A330A0">
      <w:pPr>
        <w:tabs>
          <w:tab w:val="left" w:pos="512"/>
          <w:tab w:val="left" w:pos="1221"/>
        </w:tabs>
        <w:bidi/>
        <w:jc w:val="both"/>
        <w:rPr>
          <w:rFonts w:cs="David" w:hint="cs"/>
          <w:rtl/>
        </w:rPr>
      </w:pPr>
    </w:p>
    <w:p w14:paraId="4079EF4D" w14:textId="77777777" w:rsidR="00A330A0" w:rsidRPr="00A330A0" w:rsidRDefault="00A330A0" w:rsidP="00A330A0">
      <w:pPr>
        <w:tabs>
          <w:tab w:val="left" w:pos="512"/>
          <w:tab w:val="left" w:pos="1221"/>
        </w:tabs>
        <w:bidi/>
        <w:jc w:val="both"/>
        <w:rPr>
          <w:rFonts w:cs="David" w:hint="cs"/>
          <w:rtl/>
        </w:rPr>
      </w:pPr>
    </w:p>
    <w:p w14:paraId="20DE329E" w14:textId="77777777" w:rsidR="00A330A0" w:rsidRPr="00A330A0" w:rsidRDefault="00A330A0" w:rsidP="00A330A0">
      <w:pPr>
        <w:bidi/>
        <w:jc w:val="both"/>
        <w:rPr>
          <w:rFonts w:cs="David" w:hint="cs"/>
          <w:u w:val="single"/>
          <w:rtl/>
        </w:rPr>
      </w:pPr>
      <w:r w:rsidRPr="00A330A0">
        <w:rPr>
          <w:rFonts w:cs="David" w:hint="cs"/>
          <w:u w:val="single"/>
          <w:rtl/>
        </w:rPr>
        <w:t xml:space="preserve">יולי יואל </w:t>
      </w:r>
      <w:proofErr w:type="spellStart"/>
      <w:r w:rsidRPr="00A330A0">
        <w:rPr>
          <w:rFonts w:cs="David" w:hint="cs"/>
          <w:u w:val="single"/>
          <w:rtl/>
        </w:rPr>
        <w:t>אדלשטיין</w:t>
      </w:r>
      <w:proofErr w:type="spellEnd"/>
      <w:r w:rsidRPr="00A330A0">
        <w:rPr>
          <w:rFonts w:cs="David" w:hint="cs"/>
          <w:u w:val="single"/>
          <w:rtl/>
        </w:rPr>
        <w:t xml:space="preserve">: </w:t>
      </w:r>
    </w:p>
    <w:p w14:paraId="0748A27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r>
    </w:p>
    <w:p w14:paraId="088DFC50"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אתה הכי מנוסה בינינו. אתה מבין שמדובר אכן בחבר ילדות שלו מכיתה ג', שגר בפלורידה. אבל, המוטיבציה שלו להזמין אותו ולשלם לו כרטיס במחלקה ראשונה, היא הרבה יותר גבוהה. </w:t>
      </w:r>
    </w:p>
    <w:p w14:paraId="4A15424F" w14:textId="77777777" w:rsidR="00A330A0" w:rsidRPr="00A330A0" w:rsidRDefault="00A330A0" w:rsidP="00A330A0">
      <w:pPr>
        <w:tabs>
          <w:tab w:val="left" w:pos="512"/>
          <w:tab w:val="left" w:pos="1221"/>
        </w:tabs>
        <w:bidi/>
        <w:jc w:val="both"/>
        <w:rPr>
          <w:rFonts w:cs="David" w:hint="cs"/>
          <w:rtl/>
        </w:rPr>
      </w:pPr>
    </w:p>
    <w:p w14:paraId="2C9DA1D9"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 xml:space="preserve"> נורית </w:t>
      </w:r>
      <w:proofErr w:type="spellStart"/>
      <w:r w:rsidRPr="00A330A0">
        <w:rPr>
          <w:rFonts w:cs="David" w:hint="cs"/>
          <w:u w:val="single"/>
          <w:rtl/>
        </w:rPr>
        <w:t>אלשטיין</w:t>
      </w:r>
      <w:proofErr w:type="spellEnd"/>
      <w:r w:rsidRPr="00A330A0">
        <w:rPr>
          <w:rFonts w:cs="David" w:hint="cs"/>
          <w:u w:val="single"/>
          <w:rtl/>
        </w:rPr>
        <w:t>:</w:t>
      </w:r>
    </w:p>
    <w:p w14:paraId="3656D0CF" w14:textId="77777777" w:rsidR="00A330A0" w:rsidRPr="00A330A0" w:rsidRDefault="00A330A0" w:rsidP="00A330A0">
      <w:pPr>
        <w:tabs>
          <w:tab w:val="left" w:pos="512"/>
          <w:tab w:val="left" w:pos="1221"/>
        </w:tabs>
        <w:bidi/>
        <w:jc w:val="both"/>
        <w:rPr>
          <w:rFonts w:cs="David" w:hint="cs"/>
          <w:rtl/>
        </w:rPr>
      </w:pPr>
    </w:p>
    <w:p w14:paraId="3B9559E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אבל, כללי האתיקה רחבים יותר. </w:t>
      </w:r>
    </w:p>
    <w:p w14:paraId="6BA708C6" w14:textId="77777777" w:rsidR="00A330A0" w:rsidRDefault="00A330A0" w:rsidP="00A330A0">
      <w:pPr>
        <w:tabs>
          <w:tab w:val="left" w:pos="512"/>
          <w:tab w:val="left" w:pos="1221"/>
        </w:tabs>
        <w:bidi/>
        <w:jc w:val="both"/>
        <w:rPr>
          <w:rFonts w:cs="David" w:hint="cs"/>
          <w:rtl/>
        </w:rPr>
      </w:pPr>
    </w:p>
    <w:p w14:paraId="02087890" w14:textId="77777777" w:rsidR="00A330A0" w:rsidRDefault="00A330A0" w:rsidP="00A330A0">
      <w:pPr>
        <w:tabs>
          <w:tab w:val="left" w:pos="512"/>
          <w:tab w:val="left" w:pos="1221"/>
        </w:tabs>
        <w:bidi/>
        <w:jc w:val="both"/>
        <w:rPr>
          <w:rFonts w:cs="David" w:hint="cs"/>
          <w:rtl/>
        </w:rPr>
      </w:pPr>
    </w:p>
    <w:p w14:paraId="1A05DDB1" w14:textId="77777777" w:rsidR="00A330A0" w:rsidRDefault="00A330A0" w:rsidP="00A330A0">
      <w:pPr>
        <w:tabs>
          <w:tab w:val="left" w:pos="512"/>
          <w:tab w:val="left" w:pos="1221"/>
        </w:tabs>
        <w:bidi/>
        <w:jc w:val="both"/>
        <w:rPr>
          <w:rFonts w:cs="David" w:hint="cs"/>
          <w:rtl/>
        </w:rPr>
      </w:pPr>
    </w:p>
    <w:p w14:paraId="6E169DAD" w14:textId="77777777" w:rsidR="00A330A0" w:rsidRPr="00A330A0" w:rsidRDefault="00A330A0" w:rsidP="00A330A0">
      <w:pPr>
        <w:tabs>
          <w:tab w:val="left" w:pos="512"/>
          <w:tab w:val="left" w:pos="1221"/>
        </w:tabs>
        <w:bidi/>
        <w:jc w:val="both"/>
        <w:rPr>
          <w:rFonts w:cs="David" w:hint="cs"/>
          <w:rtl/>
        </w:rPr>
      </w:pPr>
    </w:p>
    <w:p w14:paraId="74ABE689"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צבי ענבר:</w:t>
      </w:r>
    </w:p>
    <w:p w14:paraId="01B81D2B" w14:textId="77777777" w:rsidR="00A330A0" w:rsidRPr="00A330A0" w:rsidRDefault="00A330A0" w:rsidP="00A330A0">
      <w:pPr>
        <w:tabs>
          <w:tab w:val="left" w:pos="512"/>
          <w:tab w:val="left" w:pos="1221"/>
        </w:tabs>
        <w:bidi/>
        <w:jc w:val="both"/>
        <w:rPr>
          <w:rFonts w:cs="David" w:hint="cs"/>
          <w:rtl/>
        </w:rPr>
      </w:pPr>
    </w:p>
    <w:p w14:paraId="0F43B6CB"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ודאי שהם רחבים יותר, כי השיקולים של הוועדה רחבים יותר. </w:t>
      </w:r>
    </w:p>
    <w:p w14:paraId="33C837C1" w14:textId="77777777" w:rsidR="00A330A0" w:rsidRPr="00A330A0" w:rsidRDefault="00A330A0" w:rsidP="00A330A0">
      <w:pPr>
        <w:tabs>
          <w:tab w:val="left" w:pos="512"/>
          <w:tab w:val="left" w:pos="1221"/>
        </w:tabs>
        <w:bidi/>
        <w:jc w:val="both"/>
        <w:rPr>
          <w:rFonts w:cs="David" w:hint="cs"/>
          <w:rtl/>
        </w:rPr>
      </w:pPr>
    </w:p>
    <w:p w14:paraId="230FC5D3" w14:textId="77777777" w:rsidR="00A330A0" w:rsidRPr="00A330A0" w:rsidRDefault="00A330A0" w:rsidP="00A330A0">
      <w:pPr>
        <w:bidi/>
        <w:jc w:val="both"/>
        <w:rPr>
          <w:rFonts w:cs="David"/>
        </w:rPr>
      </w:pPr>
      <w:r w:rsidRPr="00A330A0">
        <w:rPr>
          <w:rFonts w:cs="David" w:hint="cs"/>
          <w:u w:val="single"/>
          <w:rtl/>
        </w:rPr>
        <w:t>היו"ר דוד טל:</w:t>
      </w:r>
    </w:p>
    <w:p w14:paraId="2F24F9E8" w14:textId="77777777" w:rsidR="00A330A0" w:rsidRPr="00A330A0" w:rsidRDefault="00A330A0" w:rsidP="00A330A0">
      <w:pPr>
        <w:tabs>
          <w:tab w:val="left" w:pos="512"/>
          <w:tab w:val="left" w:pos="1221"/>
        </w:tabs>
        <w:bidi/>
        <w:jc w:val="both"/>
        <w:rPr>
          <w:rFonts w:cs="David" w:hint="cs"/>
          <w:rtl/>
        </w:rPr>
      </w:pPr>
    </w:p>
    <w:p w14:paraId="38941359" w14:textId="77777777" w:rsidR="00A330A0" w:rsidRPr="00A330A0" w:rsidRDefault="00A330A0" w:rsidP="00A330A0">
      <w:pPr>
        <w:tabs>
          <w:tab w:val="left" w:pos="512"/>
          <w:tab w:val="left" w:pos="1221"/>
        </w:tabs>
        <w:bidi/>
        <w:jc w:val="both"/>
        <w:rPr>
          <w:rFonts w:cs="David" w:hint="cs"/>
          <w:rtl/>
        </w:rPr>
      </w:pPr>
      <w:r w:rsidRPr="00A330A0">
        <w:rPr>
          <w:rFonts w:cs="David" w:hint="cs"/>
          <w:rtl/>
        </w:rPr>
        <w:tab/>
        <w:t xml:space="preserve">תודה רבה, אני מודה לכם על ההשתתפות. הדיון הסתיים. </w:t>
      </w:r>
    </w:p>
    <w:p w14:paraId="23B6FD8C" w14:textId="77777777" w:rsidR="00A330A0" w:rsidRPr="00A330A0" w:rsidRDefault="00A330A0" w:rsidP="00A330A0">
      <w:pPr>
        <w:tabs>
          <w:tab w:val="left" w:pos="512"/>
          <w:tab w:val="left" w:pos="1221"/>
        </w:tabs>
        <w:bidi/>
        <w:jc w:val="both"/>
        <w:rPr>
          <w:rFonts w:cs="David" w:hint="cs"/>
          <w:rtl/>
        </w:rPr>
      </w:pPr>
    </w:p>
    <w:p w14:paraId="3E29B0E3" w14:textId="77777777" w:rsidR="00A330A0" w:rsidRPr="00A330A0" w:rsidRDefault="00A330A0" w:rsidP="00A330A0">
      <w:pPr>
        <w:tabs>
          <w:tab w:val="left" w:pos="512"/>
          <w:tab w:val="left" w:pos="1221"/>
        </w:tabs>
        <w:bidi/>
        <w:jc w:val="both"/>
        <w:rPr>
          <w:rFonts w:cs="David" w:hint="cs"/>
          <w:u w:val="single"/>
          <w:rtl/>
        </w:rPr>
      </w:pPr>
    </w:p>
    <w:p w14:paraId="6073C3D0" w14:textId="77777777" w:rsidR="00A330A0" w:rsidRPr="00A330A0" w:rsidRDefault="00A330A0" w:rsidP="00A330A0">
      <w:pPr>
        <w:tabs>
          <w:tab w:val="left" w:pos="512"/>
          <w:tab w:val="left" w:pos="1221"/>
        </w:tabs>
        <w:bidi/>
        <w:jc w:val="both"/>
        <w:rPr>
          <w:rFonts w:cs="David" w:hint="cs"/>
          <w:u w:val="single"/>
          <w:rtl/>
        </w:rPr>
      </w:pPr>
      <w:r w:rsidRPr="00A330A0">
        <w:rPr>
          <w:rFonts w:cs="David" w:hint="cs"/>
          <w:u w:val="single"/>
          <w:rtl/>
        </w:rPr>
        <w:t>הישיבה ננעלה בשעה 12:35.</w:t>
      </w:r>
    </w:p>
    <w:p w14:paraId="542BEA1D" w14:textId="77777777" w:rsidR="00A330A0" w:rsidRPr="00A330A0" w:rsidRDefault="00A330A0" w:rsidP="00A330A0">
      <w:pPr>
        <w:tabs>
          <w:tab w:val="left" w:pos="512"/>
          <w:tab w:val="left" w:pos="1221"/>
        </w:tabs>
        <w:bidi/>
        <w:jc w:val="both"/>
        <w:rPr>
          <w:rFonts w:cs="David" w:hint="cs"/>
          <w:rtl/>
        </w:rPr>
      </w:pPr>
    </w:p>
    <w:p w14:paraId="33C1356D" w14:textId="77777777" w:rsidR="00A330A0" w:rsidRPr="00A330A0" w:rsidRDefault="00A330A0" w:rsidP="00A330A0">
      <w:pPr>
        <w:tabs>
          <w:tab w:val="left" w:pos="512"/>
          <w:tab w:val="left" w:pos="1221"/>
        </w:tabs>
        <w:bidi/>
        <w:jc w:val="both"/>
        <w:rPr>
          <w:rFonts w:cs="David" w:hint="cs"/>
          <w:rtl/>
        </w:rPr>
      </w:pPr>
    </w:p>
    <w:p w14:paraId="162B56BD" w14:textId="77777777" w:rsidR="00552A80" w:rsidRPr="00A330A0" w:rsidRDefault="00552A80" w:rsidP="00A330A0">
      <w:pPr>
        <w:bidi/>
        <w:jc w:val="both"/>
        <w:rPr>
          <w:rFonts w:cs="David"/>
        </w:rPr>
      </w:pPr>
    </w:p>
    <w:sectPr w:rsidR="00552A80" w:rsidRPr="00A330A0" w:rsidSect="00A330A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1A7C9" w14:textId="77777777" w:rsidR="00000000" w:rsidRDefault="000F10A0">
      <w:r>
        <w:separator/>
      </w:r>
    </w:p>
  </w:endnote>
  <w:endnote w:type="continuationSeparator" w:id="0">
    <w:p w14:paraId="293245F8" w14:textId="77777777" w:rsidR="00000000" w:rsidRDefault="000F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B56B9" w14:textId="77777777" w:rsidR="00000000" w:rsidRDefault="000F10A0">
      <w:r>
        <w:separator/>
      </w:r>
    </w:p>
  </w:footnote>
  <w:footnote w:type="continuationSeparator" w:id="0">
    <w:p w14:paraId="35EE783D" w14:textId="77777777" w:rsidR="00000000" w:rsidRDefault="000F1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C44C" w14:textId="77777777" w:rsidR="00A330A0" w:rsidRDefault="00A330A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CE277AA" w14:textId="77777777" w:rsidR="00A330A0" w:rsidRDefault="00A330A0">
    <w:pPr>
      <w:pStyle w:val="Header"/>
      <w:ind w:right="360"/>
      <w:jc w:val="both"/>
      <w:rPr>
        <w:rtl/>
      </w:rPr>
    </w:pPr>
  </w:p>
  <w:p w14:paraId="1715AFB8" w14:textId="77777777" w:rsidR="00A330A0" w:rsidRDefault="00A330A0"/>
  <w:p w14:paraId="3602DC2B" w14:textId="77777777" w:rsidR="00A330A0" w:rsidRDefault="00A330A0"/>
  <w:p w14:paraId="26C52B8C" w14:textId="77777777" w:rsidR="00A330A0" w:rsidRDefault="00A330A0"/>
  <w:p w14:paraId="75247019" w14:textId="77777777" w:rsidR="00A330A0" w:rsidRDefault="00A330A0"/>
  <w:p w14:paraId="11ED71E9" w14:textId="77777777" w:rsidR="00A330A0" w:rsidRDefault="00A330A0"/>
  <w:p w14:paraId="5D37B0D0" w14:textId="77777777" w:rsidR="00A330A0" w:rsidRDefault="00A330A0"/>
  <w:p w14:paraId="3C870C1B" w14:textId="77777777" w:rsidR="00A330A0" w:rsidRDefault="00A330A0"/>
  <w:p w14:paraId="23E83AE8" w14:textId="77777777" w:rsidR="00A330A0" w:rsidRDefault="00A330A0"/>
  <w:p w14:paraId="1F289A9E" w14:textId="77777777" w:rsidR="00A330A0" w:rsidRDefault="00A330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0198" w14:textId="77777777" w:rsidR="00A330A0" w:rsidRDefault="00A330A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42</w:t>
    </w:r>
    <w:r>
      <w:rPr>
        <w:rStyle w:val="PageNumber"/>
        <w:rtl/>
      </w:rPr>
      <w:fldChar w:fldCharType="end"/>
    </w:r>
  </w:p>
  <w:p w14:paraId="268FFA2A" w14:textId="77777777" w:rsidR="00A330A0" w:rsidRDefault="00A330A0">
    <w:pPr>
      <w:pStyle w:val="Header"/>
      <w:ind w:right="360"/>
      <w:jc w:val="both"/>
      <w:rPr>
        <w:rFonts w:hint="cs"/>
        <w:rtl/>
      </w:rPr>
    </w:pPr>
    <w:r>
      <w:rPr>
        <w:rtl/>
      </w:rPr>
      <w:t>ועדת</w:t>
    </w:r>
    <w:r>
      <w:rPr>
        <w:rFonts w:hint="cs"/>
        <w:rtl/>
      </w:rPr>
      <w:t xml:space="preserve"> הכנסת</w:t>
    </w:r>
  </w:p>
  <w:p w14:paraId="7C7CDDD8" w14:textId="77777777" w:rsidR="00A330A0" w:rsidRDefault="00A330A0">
    <w:pPr>
      <w:pStyle w:val="Header"/>
      <w:ind w:right="360"/>
      <w:jc w:val="both"/>
      <w:rPr>
        <w:rStyle w:val="PageNumber"/>
        <w:rFonts w:hint="cs"/>
        <w:rtl/>
      </w:rPr>
    </w:pPr>
    <w:r>
      <w:rPr>
        <w:rFonts w:hint="cs"/>
        <w:rtl/>
      </w:rPr>
      <w:t>08.01.2008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6C72"/>
    <w:multiLevelType w:val="hybridMultilevel"/>
    <w:tmpl w:val="13BEC5DC"/>
    <w:lvl w:ilvl="0" w:tplc="90B03016">
      <w:numFmt w:val="bullet"/>
      <w:lvlText w:val="-"/>
      <w:lvlJc w:val="left"/>
      <w:pPr>
        <w:tabs>
          <w:tab w:val="num" w:pos="990"/>
        </w:tabs>
        <w:ind w:left="990" w:hanging="360"/>
      </w:pPr>
      <w:rPr>
        <w:rFonts w:ascii="Times New Roman" w:eastAsia="Times New Roman" w:hAnsi="Times New Roman" w:cs="David"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16cid:durableId="52791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0169פרוטוקול_ישיבת_ועדה.doc"/>
    <w:docVar w:name="StartMode" w:val="3"/>
  </w:docVars>
  <w:rsids>
    <w:rsidRoot w:val="004F230D"/>
    <w:rsid w:val="000F10A0"/>
    <w:rsid w:val="001E2A47"/>
    <w:rsid w:val="004F230D"/>
    <w:rsid w:val="00552A80"/>
    <w:rsid w:val="00965806"/>
    <w:rsid w:val="00A330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EFFFA7"/>
  <w15:chartTrackingRefBased/>
  <w15:docId w15:val="{E9625457-EC00-44BC-8A77-7EDDCDC2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A330A0"/>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A330A0"/>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A330A0"/>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A330A0"/>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330A0"/>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A330A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33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9224</Words>
  <Characters>52577</Characters>
  <Application>Microsoft Office Word</Application>
  <DocSecurity>0</DocSecurity>
  <Lines>438</Lines>
  <Paragraphs>123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