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A3E9F" w14:textId="77777777" w:rsidR="00CF1172" w:rsidRDefault="00CF1172" w:rsidP="00CF1172">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t xml:space="preserve">                                                                  נוסח לא מתוקן              </w:t>
      </w:r>
    </w:p>
    <w:p w14:paraId="648149B4" w14:textId="77777777" w:rsidR="00CF1172" w:rsidRDefault="00CF1172" w:rsidP="00CF1172">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4EF56677" w14:textId="77777777" w:rsidR="00CF1172" w:rsidRDefault="00CF1172" w:rsidP="00CF1172">
      <w:pPr>
        <w:bidi/>
        <w:jc w:val="both"/>
        <w:rPr>
          <w:rFonts w:cs="David"/>
          <w:b/>
          <w:bCs/>
          <w:rtl/>
        </w:rPr>
      </w:pPr>
    </w:p>
    <w:p w14:paraId="3768C889" w14:textId="77777777" w:rsidR="00CF1172" w:rsidRDefault="00CF1172" w:rsidP="00CF1172">
      <w:pPr>
        <w:bidi/>
        <w:jc w:val="center"/>
        <w:outlineLvl w:val="0"/>
        <w:rPr>
          <w:rFonts w:cs="David" w:hint="cs"/>
          <w:b/>
          <w:bCs/>
          <w:rtl/>
        </w:rPr>
      </w:pPr>
    </w:p>
    <w:p w14:paraId="49E1F96C" w14:textId="77777777" w:rsidR="00CF1172" w:rsidRDefault="00CF1172" w:rsidP="00CF1172">
      <w:pPr>
        <w:bidi/>
        <w:jc w:val="center"/>
        <w:outlineLvl w:val="0"/>
        <w:rPr>
          <w:rFonts w:cs="David" w:hint="cs"/>
          <w:b/>
          <w:bCs/>
          <w:rtl/>
        </w:rPr>
      </w:pPr>
    </w:p>
    <w:p w14:paraId="7D2A9346" w14:textId="77777777" w:rsidR="00CF1172" w:rsidRDefault="00CF1172" w:rsidP="00CF1172">
      <w:pPr>
        <w:bidi/>
        <w:jc w:val="center"/>
        <w:outlineLvl w:val="0"/>
        <w:rPr>
          <w:rFonts w:cs="David" w:hint="cs"/>
          <w:b/>
          <w:bCs/>
          <w:rtl/>
        </w:rPr>
      </w:pPr>
    </w:p>
    <w:p w14:paraId="6560EBF9" w14:textId="77777777" w:rsidR="00CF1172" w:rsidRDefault="00CF1172" w:rsidP="00CF1172">
      <w:pPr>
        <w:bidi/>
        <w:jc w:val="center"/>
        <w:outlineLvl w:val="0"/>
        <w:rPr>
          <w:rFonts w:cs="David" w:hint="cs"/>
          <w:b/>
          <w:bCs/>
          <w:rtl/>
        </w:rPr>
      </w:pPr>
      <w:r>
        <w:rPr>
          <w:rFonts w:cs="David"/>
          <w:b/>
          <w:bCs/>
          <w:rtl/>
        </w:rPr>
        <w:t xml:space="preserve">פרוטוקול מס' </w:t>
      </w:r>
      <w:r>
        <w:rPr>
          <w:rFonts w:cs="David" w:hint="cs"/>
          <w:b/>
          <w:bCs/>
          <w:rtl/>
        </w:rPr>
        <w:t>169</w:t>
      </w:r>
    </w:p>
    <w:p w14:paraId="52499FEC" w14:textId="77777777" w:rsidR="00CF1172" w:rsidRDefault="00CF1172" w:rsidP="00CF1172">
      <w:pPr>
        <w:bidi/>
        <w:jc w:val="center"/>
        <w:outlineLvl w:val="0"/>
        <w:rPr>
          <w:rFonts w:cs="David" w:hint="cs"/>
          <w:b/>
          <w:bCs/>
          <w:rtl/>
        </w:rPr>
      </w:pPr>
      <w:r>
        <w:rPr>
          <w:rFonts w:cs="David"/>
          <w:b/>
          <w:bCs/>
          <w:rtl/>
        </w:rPr>
        <w:t>מישיב</w:t>
      </w:r>
      <w:r>
        <w:rPr>
          <w:rFonts w:cs="David" w:hint="cs"/>
          <w:b/>
          <w:bCs/>
          <w:rtl/>
        </w:rPr>
        <w:t>ת ועדת הכנסת</w:t>
      </w:r>
    </w:p>
    <w:p w14:paraId="6D891339" w14:textId="77777777" w:rsidR="00CF1172" w:rsidRPr="00F901A6" w:rsidRDefault="00CF1172" w:rsidP="00CF1172">
      <w:pPr>
        <w:bidi/>
        <w:jc w:val="center"/>
        <w:outlineLvl w:val="0"/>
        <w:rPr>
          <w:rFonts w:cs="David" w:hint="cs"/>
          <w:b/>
          <w:bCs/>
          <w:u w:val="single"/>
          <w:rtl/>
        </w:rPr>
      </w:pPr>
      <w:r>
        <w:rPr>
          <w:rFonts w:cs="David" w:hint="cs"/>
          <w:b/>
          <w:bCs/>
          <w:u w:val="single"/>
          <w:rtl/>
        </w:rPr>
        <w:t>שהתקיימה ביום שלישי, ט"ז באדר ב' התשע"א (22 במרס 2011) בשעה 10:00</w:t>
      </w:r>
    </w:p>
    <w:p w14:paraId="3EB36087" w14:textId="77777777" w:rsidR="00CF1172" w:rsidRDefault="00CF1172" w:rsidP="00CF1172">
      <w:pPr>
        <w:bidi/>
        <w:rPr>
          <w:rFonts w:cs="David"/>
          <w:b/>
          <w:bCs/>
          <w:u w:val="single"/>
          <w:rtl/>
        </w:rPr>
      </w:pPr>
    </w:p>
    <w:p w14:paraId="028AE766" w14:textId="77777777" w:rsidR="00CF1172" w:rsidRDefault="00CF1172" w:rsidP="00CF1172">
      <w:pPr>
        <w:bidi/>
        <w:rPr>
          <w:rFonts w:cs="David" w:hint="cs"/>
          <w:b/>
          <w:bCs/>
          <w:u w:val="single"/>
          <w:rtl/>
        </w:rPr>
      </w:pPr>
    </w:p>
    <w:p w14:paraId="25DBEB0E" w14:textId="77777777" w:rsidR="00CF1172" w:rsidRDefault="00CF1172" w:rsidP="00CF1172">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r w:rsidRPr="00F901A6">
        <w:rPr>
          <w:rFonts w:cs="David" w:hint="cs"/>
          <w:b/>
          <w:bCs/>
          <w:rtl/>
        </w:rPr>
        <w:t xml:space="preserve">א. "תפקודה של הכנסת בצל ממשלה מורחבת" </w:t>
      </w:r>
      <w:r w:rsidRPr="00F901A6">
        <w:rPr>
          <w:rFonts w:cs="David"/>
          <w:b/>
          <w:bCs/>
          <w:rtl/>
        </w:rPr>
        <w:t>–</w:t>
      </w:r>
      <w:r w:rsidRPr="00F901A6">
        <w:rPr>
          <w:rFonts w:cs="David" w:hint="cs"/>
          <w:b/>
          <w:bCs/>
          <w:rtl/>
        </w:rPr>
        <w:t xml:space="preserve"> הצעה לסדר היום של חה"כ מוחמד ברכה.</w:t>
      </w:r>
      <w:r>
        <w:rPr>
          <w:rFonts w:cs="David" w:hint="cs"/>
          <w:rtl/>
        </w:rPr>
        <w:t xml:space="preserve"> </w:t>
      </w:r>
    </w:p>
    <w:p w14:paraId="00D53802" w14:textId="77777777" w:rsidR="00CF1172" w:rsidRDefault="00CF1172" w:rsidP="00CF1172">
      <w:pPr>
        <w:bidi/>
        <w:jc w:val="both"/>
        <w:rPr>
          <w:rFonts w:cs="David" w:hint="cs"/>
          <w:b/>
          <w:bCs/>
          <w:u w:val="single"/>
          <w:rtl/>
        </w:rPr>
      </w:pPr>
    </w:p>
    <w:p w14:paraId="0ED24686" w14:textId="77777777" w:rsidR="00CF1172" w:rsidRPr="00F901A6" w:rsidRDefault="00CF1172" w:rsidP="00CF1172">
      <w:pPr>
        <w:bidi/>
        <w:jc w:val="both"/>
        <w:rPr>
          <w:rFonts w:cs="David" w:hint="cs"/>
          <w:b/>
          <w:bCs/>
          <w:rtl/>
        </w:rPr>
      </w:pPr>
      <w:r>
        <w:rPr>
          <w:rFonts w:cs="David" w:hint="cs"/>
          <w:b/>
          <w:bCs/>
          <w:rtl/>
        </w:rPr>
        <w:tab/>
        <w:t xml:space="preserve">      ב. </w:t>
      </w:r>
      <w:r w:rsidRPr="00F901A6">
        <w:rPr>
          <w:rFonts w:cs="David" w:hint="cs"/>
          <w:b/>
          <w:bCs/>
          <w:rtl/>
        </w:rPr>
        <w:t>בקשת יו"ר ועדת החוץ והביטחון למיזוג הצעות החוק הבאות:</w:t>
      </w:r>
    </w:p>
    <w:p w14:paraId="33E83316" w14:textId="77777777" w:rsidR="00CF1172" w:rsidRPr="00F901A6" w:rsidRDefault="00CF1172" w:rsidP="00CF1172">
      <w:pPr>
        <w:bidi/>
        <w:jc w:val="both"/>
        <w:rPr>
          <w:rFonts w:cs="David" w:hint="cs"/>
          <w:b/>
          <w:bCs/>
          <w:rtl/>
        </w:rPr>
      </w:pPr>
    </w:p>
    <w:p w14:paraId="6DFC9F01" w14:textId="77777777" w:rsidR="00CF1172" w:rsidRPr="00F901A6" w:rsidRDefault="00CF1172" w:rsidP="00CF1172">
      <w:pPr>
        <w:bidi/>
        <w:ind w:left="720" w:firstLine="720"/>
        <w:jc w:val="both"/>
        <w:rPr>
          <w:rFonts w:cs="David" w:hint="cs"/>
          <w:b/>
          <w:bCs/>
          <w:rtl/>
        </w:rPr>
      </w:pPr>
      <w:r w:rsidRPr="00F901A6">
        <w:rPr>
          <w:rFonts w:cs="David" w:hint="cs"/>
          <w:b/>
          <w:bCs/>
          <w:rtl/>
        </w:rPr>
        <w:t>1.  הצעת חוק השיפוט הצבאי (תיקון מס' 59) (סיווג השלכות הרשעה), התשס"ח-2008 (כ/250), של חה"כ אורי אריאל</w:t>
      </w:r>
      <w:r>
        <w:rPr>
          <w:rFonts w:cs="David" w:hint="cs"/>
          <w:b/>
          <w:bCs/>
          <w:rtl/>
        </w:rPr>
        <w:t>.</w:t>
      </w:r>
    </w:p>
    <w:p w14:paraId="0F6CE0EA" w14:textId="77777777" w:rsidR="00CF1172" w:rsidRPr="00F901A6" w:rsidRDefault="00CF1172" w:rsidP="00CF1172">
      <w:pPr>
        <w:bidi/>
        <w:ind w:left="720" w:firstLine="720"/>
        <w:jc w:val="both"/>
        <w:rPr>
          <w:rFonts w:cs="David" w:hint="cs"/>
          <w:b/>
          <w:bCs/>
          <w:rtl/>
        </w:rPr>
      </w:pPr>
    </w:p>
    <w:p w14:paraId="5EFD3052" w14:textId="77777777" w:rsidR="00CF1172" w:rsidRPr="00F901A6" w:rsidRDefault="00CF1172" w:rsidP="00CF1172">
      <w:pPr>
        <w:bidi/>
        <w:ind w:left="720" w:firstLine="720"/>
        <w:jc w:val="both"/>
        <w:rPr>
          <w:rFonts w:cs="David" w:hint="cs"/>
          <w:b/>
          <w:bCs/>
          <w:rtl/>
        </w:rPr>
      </w:pPr>
      <w:r w:rsidRPr="00F901A6">
        <w:rPr>
          <w:rFonts w:cs="David" w:hint="cs"/>
          <w:b/>
          <w:bCs/>
          <w:rtl/>
        </w:rPr>
        <w:t>2. הצעת חוק השיפוט הצבאי (תיקון מס' 61) (הגבלה על מסירת מדיע מהמרשם הפלילי וקיצור תקופת הרישום), התש"ע-2010 (מ/479)</w:t>
      </w:r>
      <w:r>
        <w:rPr>
          <w:rFonts w:cs="David" w:hint="cs"/>
          <w:b/>
          <w:bCs/>
          <w:rtl/>
        </w:rPr>
        <w:t>.</w:t>
      </w:r>
    </w:p>
    <w:p w14:paraId="3233A649" w14:textId="77777777" w:rsidR="00CF1172" w:rsidRDefault="00CF1172" w:rsidP="00CF1172">
      <w:pPr>
        <w:bidi/>
        <w:jc w:val="both"/>
        <w:rPr>
          <w:rFonts w:cs="David" w:hint="cs"/>
          <w:b/>
          <w:bCs/>
          <w:u w:val="single"/>
          <w:rtl/>
        </w:rPr>
      </w:pPr>
    </w:p>
    <w:p w14:paraId="027F18F6" w14:textId="77777777" w:rsidR="00CF1172" w:rsidRDefault="00CF1172" w:rsidP="00CF1172">
      <w:pPr>
        <w:bidi/>
        <w:jc w:val="both"/>
        <w:rPr>
          <w:rFonts w:cs="David"/>
          <w:b/>
          <w:bCs/>
          <w:rtl/>
        </w:rPr>
      </w:pPr>
    </w:p>
    <w:p w14:paraId="60ED520F" w14:textId="77777777" w:rsidR="00CF1172" w:rsidRDefault="00CF1172" w:rsidP="00CF1172">
      <w:pPr>
        <w:bidi/>
        <w:jc w:val="both"/>
        <w:outlineLvl w:val="0"/>
        <w:rPr>
          <w:rFonts w:cs="David"/>
          <w:b/>
          <w:bCs/>
          <w:u w:val="single"/>
          <w:rtl/>
        </w:rPr>
      </w:pPr>
      <w:r>
        <w:rPr>
          <w:rFonts w:cs="David"/>
          <w:b/>
          <w:bCs/>
          <w:u w:val="single"/>
          <w:rtl/>
        </w:rPr>
        <w:t>נכחו:</w:t>
      </w:r>
    </w:p>
    <w:p w14:paraId="0B71E83D" w14:textId="77777777" w:rsidR="00CF1172" w:rsidRDefault="00CF1172" w:rsidP="00CF1172">
      <w:pPr>
        <w:bidi/>
        <w:jc w:val="both"/>
        <w:outlineLvl w:val="0"/>
        <w:rPr>
          <w:rFonts w:cs="David" w:hint="cs"/>
          <w:rtl/>
        </w:rPr>
      </w:pPr>
      <w:r>
        <w:rPr>
          <w:rFonts w:cs="David"/>
          <w:b/>
          <w:bCs/>
          <w:u w:val="single"/>
          <w:rtl/>
        </w:rPr>
        <w:t>חברי הוועדה</w:t>
      </w:r>
      <w:r>
        <w:rPr>
          <w:rFonts w:cs="David"/>
          <w:rtl/>
        </w:rPr>
        <w:t>:</w:t>
      </w:r>
      <w:r>
        <w:rPr>
          <w:rFonts w:cs="David"/>
          <w:rtl/>
        </w:rPr>
        <w:tab/>
      </w:r>
    </w:p>
    <w:p w14:paraId="2BE72E06" w14:textId="77777777" w:rsidR="00CF1172" w:rsidRDefault="00CF1172" w:rsidP="00CF1172">
      <w:pPr>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w:t>
      </w:r>
    </w:p>
    <w:p w14:paraId="5EDD690E" w14:textId="77777777" w:rsidR="00CF1172" w:rsidRDefault="00CF1172" w:rsidP="00CF1172">
      <w:pPr>
        <w:bidi/>
        <w:jc w:val="both"/>
        <w:outlineLvl w:val="0"/>
        <w:rPr>
          <w:rFonts w:cs="David" w:hint="cs"/>
          <w:rtl/>
        </w:rPr>
      </w:pPr>
      <w:r>
        <w:rPr>
          <w:rFonts w:cs="David" w:hint="cs"/>
          <w:rtl/>
        </w:rPr>
        <w:t>רחל אדטו</w:t>
      </w:r>
    </w:p>
    <w:p w14:paraId="6F1425DC" w14:textId="77777777" w:rsidR="00CF1172" w:rsidRDefault="00CF1172" w:rsidP="00CF1172">
      <w:pPr>
        <w:bidi/>
        <w:jc w:val="both"/>
        <w:outlineLvl w:val="0"/>
        <w:rPr>
          <w:rFonts w:cs="David" w:hint="cs"/>
          <w:rtl/>
        </w:rPr>
      </w:pPr>
      <w:r>
        <w:rPr>
          <w:rFonts w:cs="David" w:hint="cs"/>
          <w:rtl/>
        </w:rPr>
        <w:t>שלמה מולה</w:t>
      </w:r>
    </w:p>
    <w:p w14:paraId="72FD58B6" w14:textId="77777777" w:rsidR="00CF1172" w:rsidRDefault="00CF1172" w:rsidP="00CF1172">
      <w:pPr>
        <w:bidi/>
        <w:jc w:val="both"/>
        <w:outlineLvl w:val="0"/>
        <w:rPr>
          <w:rFonts w:cs="David" w:hint="cs"/>
          <w:rtl/>
        </w:rPr>
      </w:pPr>
    </w:p>
    <w:p w14:paraId="7C413E9E" w14:textId="77777777" w:rsidR="00CF1172" w:rsidRDefault="00CF1172" w:rsidP="00CF1172">
      <w:pPr>
        <w:bidi/>
        <w:jc w:val="both"/>
        <w:outlineLvl w:val="0"/>
        <w:rPr>
          <w:rFonts w:cs="David" w:hint="cs"/>
          <w:rtl/>
        </w:rPr>
      </w:pPr>
      <w:r>
        <w:rPr>
          <w:rFonts w:cs="David" w:hint="cs"/>
          <w:rtl/>
        </w:rPr>
        <w:t>מוחמד ברכה</w:t>
      </w:r>
    </w:p>
    <w:p w14:paraId="6E0C2104" w14:textId="77777777" w:rsidR="00CF1172" w:rsidRDefault="00CF1172" w:rsidP="00CF1172">
      <w:pPr>
        <w:bidi/>
        <w:jc w:val="both"/>
        <w:outlineLvl w:val="0"/>
        <w:rPr>
          <w:rFonts w:cs="David" w:hint="cs"/>
          <w:rtl/>
        </w:rPr>
      </w:pPr>
      <w:r>
        <w:rPr>
          <w:rFonts w:cs="David" w:hint="cs"/>
          <w:rtl/>
        </w:rPr>
        <w:t>דב חנין</w:t>
      </w:r>
    </w:p>
    <w:p w14:paraId="625B8CC3" w14:textId="77777777" w:rsidR="00CF1172" w:rsidRDefault="00CF1172" w:rsidP="00CF1172">
      <w:pPr>
        <w:bidi/>
        <w:jc w:val="both"/>
        <w:outlineLvl w:val="0"/>
        <w:rPr>
          <w:rFonts w:cs="David" w:hint="cs"/>
          <w:b/>
          <w:bCs/>
          <w:u w:val="single"/>
          <w:rtl/>
        </w:rPr>
      </w:pPr>
    </w:p>
    <w:p w14:paraId="6D340DD9" w14:textId="77777777" w:rsidR="00CF1172" w:rsidRDefault="00CF1172" w:rsidP="00CF1172">
      <w:pPr>
        <w:bidi/>
        <w:jc w:val="both"/>
        <w:outlineLvl w:val="0"/>
        <w:rPr>
          <w:rFonts w:cs="David" w:hint="cs"/>
          <w:rtl/>
        </w:rPr>
      </w:pPr>
      <w:r>
        <w:rPr>
          <w:rFonts w:cs="David" w:hint="cs"/>
          <w:b/>
          <w:bCs/>
          <w:u w:val="single"/>
          <w:rtl/>
        </w:rPr>
        <w:t>ייעוץ משפטי:</w:t>
      </w:r>
      <w:r>
        <w:rPr>
          <w:rFonts w:cs="David" w:hint="cs"/>
          <w:rtl/>
        </w:rPr>
        <w:t xml:space="preserve">  ארבל אסטרחן</w:t>
      </w:r>
    </w:p>
    <w:p w14:paraId="01042516" w14:textId="77777777" w:rsidR="00CF1172" w:rsidRPr="00F0441F" w:rsidRDefault="00CF1172" w:rsidP="00CF1172">
      <w:pPr>
        <w:bidi/>
        <w:jc w:val="both"/>
        <w:outlineLvl w:val="0"/>
        <w:rPr>
          <w:rFonts w:cs="David" w:hint="cs"/>
          <w:rtl/>
        </w:rPr>
      </w:pPr>
    </w:p>
    <w:p w14:paraId="170F7C29" w14:textId="77777777" w:rsidR="00CF1172" w:rsidRDefault="00CF1172" w:rsidP="00CF1172">
      <w:pPr>
        <w:bidi/>
        <w:jc w:val="both"/>
        <w:outlineLvl w:val="0"/>
        <w:rPr>
          <w:rFonts w:cs="David" w:hint="cs"/>
          <w:b/>
          <w:bCs/>
          <w:u w:val="single"/>
          <w:rtl/>
        </w:rPr>
      </w:pPr>
      <w:r>
        <w:rPr>
          <w:rFonts w:cs="David"/>
          <w:b/>
          <w:bCs/>
          <w:u w:val="single"/>
          <w:rtl/>
        </w:rPr>
        <w:t>מנהלת הוועדה</w:t>
      </w:r>
      <w:r>
        <w:rPr>
          <w:rFonts w:cs="David" w:hint="cs"/>
          <w:b/>
          <w:bCs/>
          <w:rtl/>
        </w:rPr>
        <w:t>:</w:t>
      </w:r>
      <w:r>
        <w:rPr>
          <w:rFonts w:cs="David" w:hint="cs"/>
          <w:rtl/>
        </w:rPr>
        <w:t xml:space="preserve"> אתי בן יוסף</w:t>
      </w:r>
    </w:p>
    <w:p w14:paraId="481AE917" w14:textId="77777777" w:rsidR="00CF1172" w:rsidRDefault="00CF1172" w:rsidP="00CF1172">
      <w:pPr>
        <w:bidi/>
        <w:jc w:val="both"/>
        <w:outlineLvl w:val="0"/>
        <w:rPr>
          <w:rFonts w:cs="David" w:hint="cs"/>
          <w:b/>
          <w:bCs/>
          <w:u w:val="single"/>
          <w:rtl/>
        </w:rPr>
      </w:pPr>
    </w:p>
    <w:p w14:paraId="4B6D058A" w14:textId="77777777" w:rsidR="00CF1172" w:rsidRDefault="00CF1172" w:rsidP="00CF1172">
      <w:pPr>
        <w:bidi/>
        <w:jc w:val="both"/>
        <w:outlineLvl w:val="0"/>
        <w:rPr>
          <w:rFonts w:cs="David" w:hint="cs"/>
          <w:rtl/>
        </w:rPr>
      </w:pPr>
      <w:r>
        <w:rPr>
          <w:rFonts w:cs="David" w:hint="cs"/>
          <w:b/>
          <w:bCs/>
          <w:u w:val="single"/>
          <w:rtl/>
        </w:rPr>
        <w:t>רשמת פרלמנטרית</w:t>
      </w:r>
      <w:r>
        <w:rPr>
          <w:rFonts w:cs="David"/>
          <w:rtl/>
        </w:rPr>
        <w:t>:</w:t>
      </w:r>
      <w:r>
        <w:rPr>
          <w:rFonts w:cs="David" w:hint="cs"/>
          <w:rtl/>
        </w:rPr>
        <w:t xml:space="preserve"> שרון רפאלי</w:t>
      </w:r>
    </w:p>
    <w:p w14:paraId="307A49C3" w14:textId="77777777" w:rsidR="00CF1172" w:rsidRPr="00F901A6" w:rsidRDefault="00CF1172" w:rsidP="00CF1172">
      <w:pPr>
        <w:keepNext/>
        <w:bidi/>
        <w:jc w:val="center"/>
        <w:rPr>
          <w:rFonts w:cs="David" w:hint="cs"/>
          <w:u w:val="single"/>
          <w:rtl/>
        </w:rPr>
      </w:pPr>
      <w:r>
        <w:rPr>
          <w:rFonts w:cs="David"/>
          <w:rtl/>
        </w:rPr>
        <w:br w:type="page"/>
      </w:r>
      <w:r w:rsidRPr="00F901A6">
        <w:rPr>
          <w:rFonts w:cs="David" w:hint="cs"/>
          <w:b/>
          <w:bCs/>
          <w:u w:val="single"/>
          <w:rtl/>
        </w:rPr>
        <w:lastRenderedPageBreak/>
        <w:t xml:space="preserve">א. "תפקודה של הכנסת בצל ממשלה מורחבת" </w:t>
      </w:r>
      <w:r w:rsidRPr="00F901A6">
        <w:rPr>
          <w:rFonts w:cs="David"/>
          <w:b/>
          <w:bCs/>
          <w:u w:val="single"/>
          <w:rtl/>
        </w:rPr>
        <w:t>–</w:t>
      </w:r>
      <w:r w:rsidRPr="00F901A6">
        <w:rPr>
          <w:rFonts w:cs="David" w:hint="cs"/>
          <w:b/>
          <w:bCs/>
          <w:u w:val="single"/>
          <w:rtl/>
        </w:rPr>
        <w:t xml:space="preserve"> הצעה לסדר היום של חה"כ מוחמד ברכה.</w:t>
      </w:r>
    </w:p>
    <w:p w14:paraId="5E6C9461" w14:textId="77777777" w:rsidR="00CF1172" w:rsidRDefault="00CF1172" w:rsidP="00CF1172">
      <w:pPr>
        <w:keepNext/>
        <w:bidi/>
        <w:jc w:val="both"/>
        <w:rPr>
          <w:rFonts w:cs="David" w:hint="cs"/>
          <w:u w:val="single"/>
          <w:rtl/>
        </w:rPr>
      </w:pPr>
    </w:p>
    <w:p w14:paraId="06854594" w14:textId="77777777" w:rsidR="00CF1172" w:rsidRPr="00205A0E" w:rsidRDefault="00CF1172" w:rsidP="00CF1172">
      <w:pPr>
        <w:keepNext/>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41CAE74D" w14:textId="77777777" w:rsidR="00CF1172" w:rsidRDefault="00CF1172" w:rsidP="00CF1172">
      <w:pPr>
        <w:keepNext/>
        <w:bidi/>
        <w:jc w:val="both"/>
        <w:rPr>
          <w:rFonts w:cs="David" w:hint="cs"/>
          <w:rtl/>
        </w:rPr>
      </w:pPr>
    </w:p>
    <w:p w14:paraId="20185914" w14:textId="77777777" w:rsidR="00CF1172" w:rsidRDefault="00CF1172" w:rsidP="00CF1172">
      <w:pPr>
        <w:keepNext/>
        <w:bidi/>
        <w:jc w:val="both"/>
        <w:rPr>
          <w:rFonts w:cs="David" w:hint="cs"/>
          <w:rtl/>
        </w:rPr>
      </w:pPr>
      <w:r>
        <w:rPr>
          <w:rFonts w:cs="David" w:hint="cs"/>
          <w:rtl/>
        </w:rPr>
        <w:tab/>
        <w:t xml:space="preserve">בוקר טוב. אנחנו פותחים את הישיבה בנושא השני על סדר היום: תפקודה של הכנסת בצל ממשלה מורחבת </w:t>
      </w:r>
      <w:r>
        <w:rPr>
          <w:rFonts w:cs="David"/>
          <w:rtl/>
        </w:rPr>
        <w:t>–</w:t>
      </w:r>
      <w:r>
        <w:rPr>
          <w:rFonts w:cs="David" w:hint="cs"/>
          <w:rtl/>
        </w:rPr>
        <w:t xml:space="preserve"> הצעה לסדר היום של חבר הכנסת מוחמד ברכה, שלטעמי, הגם שאני חבר בקואליציה, היא הצעה חשובה שמעלה באמת נושא לא פשוט, וחבל שלא עוררה יותר עניין כי לדעתי, היא דווקא ראויה לאיזשהו דיון ותשומת לב. אבל אנחנו ננסה בכוחותינו לעשות את המיטב. חבר הכנסת ברכה, בבקשה. </w:t>
      </w:r>
    </w:p>
    <w:p w14:paraId="611E2184" w14:textId="77777777" w:rsidR="00CF1172" w:rsidRDefault="00CF1172" w:rsidP="00CF1172">
      <w:pPr>
        <w:keepNext/>
        <w:bidi/>
        <w:jc w:val="both"/>
        <w:rPr>
          <w:rFonts w:cs="David" w:hint="cs"/>
          <w:rtl/>
        </w:rPr>
      </w:pPr>
    </w:p>
    <w:p w14:paraId="5BF8A935"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6D803170" w14:textId="77777777" w:rsidR="00CF1172" w:rsidRDefault="00CF1172" w:rsidP="00CF1172">
      <w:pPr>
        <w:bidi/>
        <w:jc w:val="both"/>
        <w:rPr>
          <w:rFonts w:cs="David" w:hint="cs"/>
          <w:u w:val="single"/>
          <w:rtl/>
        </w:rPr>
      </w:pPr>
    </w:p>
    <w:p w14:paraId="69F5980F" w14:textId="77777777" w:rsidR="00CF1172" w:rsidRDefault="00CF1172" w:rsidP="00CF1172">
      <w:pPr>
        <w:keepNext/>
        <w:bidi/>
        <w:jc w:val="both"/>
        <w:rPr>
          <w:rFonts w:cs="David" w:hint="cs"/>
          <w:rtl/>
        </w:rPr>
      </w:pPr>
      <w:r>
        <w:rPr>
          <w:rFonts w:cs="David" w:hint="cs"/>
          <w:rtl/>
        </w:rPr>
        <w:tab/>
        <w:t xml:space="preserve">תודה, אדוני היושב ראש. אני מודה לך שהואלת לכנס את הישיבה בעניין הזה שהועבר מהמליאה. הנושא הזה הוא במהות עבודתה של הכנסת כרשות מחוקקת וכרשות מבקרת. מדי פעם אנחנו שומעים על חברי כנסת שמרגישים שהם מתבטלים כאן ושהם לא מסוגלים למלא את תפקידם. אני לא נמצא בכנסת בקדנציה הראשונה שלי ולא זכורים לי ימים עגומים של עבודה פרלמנטרית כפי שאני רואה את זה היום. יש אילוצים של הקואליציה מכיוון שהיא קואליציה מורחבת של קרוב לארבעים שרים וסגני שרים, ומה שנותר לעבודת הכנסת מחברי הקואליציה הוא עשרים ומשהו חברים. אז מה שיוצא הוא שהכנסת נכנעה לתכתיבי הממשלה והתאימה את עבודתה למי שהתפנה מחברי הכנסת של הקואליציה. זאת אומרת במקום לתת את הדגש ואת העיקר לניהול עבודה סדירה ובעלת תכלית של הכנסת אנחנו רואים שיש הצטמקות של הוועדות, יש הדחקת דיונים, יש התרוקנות מוחלטת של יום שלישי </w:t>
      </w:r>
      <w:r>
        <w:rPr>
          <w:rFonts w:cs="David"/>
          <w:rtl/>
        </w:rPr>
        <w:t>–</w:t>
      </w:r>
      <w:r>
        <w:rPr>
          <w:rFonts w:cs="David" w:hint="cs"/>
          <w:rtl/>
        </w:rPr>
        <w:t xml:space="preserve"> אני לא מדבר על היום ולא על יום שלישי הבא, אבל יש התרוקנות- -</w:t>
      </w:r>
    </w:p>
    <w:p w14:paraId="0DD779C1" w14:textId="77777777" w:rsidR="00CF1172" w:rsidRDefault="00CF1172" w:rsidP="00CF1172">
      <w:pPr>
        <w:keepNext/>
        <w:bidi/>
        <w:jc w:val="both"/>
        <w:rPr>
          <w:rFonts w:cs="David" w:hint="cs"/>
          <w:rtl/>
        </w:rPr>
      </w:pPr>
    </w:p>
    <w:p w14:paraId="1E668FB9" w14:textId="77777777" w:rsidR="00CF1172" w:rsidRDefault="00CF1172" w:rsidP="00CF1172">
      <w:pPr>
        <w:bidi/>
        <w:jc w:val="both"/>
        <w:rPr>
          <w:rFonts w:cs="David" w:hint="cs"/>
          <w:u w:val="single"/>
          <w:rtl/>
        </w:rPr>
      </w:pPr>
      <w:r>
        <w:rPr>
          <w:rFonts w:cs="David" w:hint="cs"/>
          <w:u w:val="single"/>
          <w:rtl/>
        </w:rPr>
        <w:t>רחל אדטו</w:t>
      </w:r>
      <w:r w:rsidRPr="00E36EB4">
        <w:rPr>
          <w:rFonts w:cs="David" w:hint="cs"/>
          <w:u w:val="single"/>
          <w:rtl/>
        </w:rPr>
        <w:t>:</w:t>
      </w:r>
    </w:p>
    <w:p w14:paraId="5FA45EEF" w14:textId="77777777" w:rsidR="00CF1172" w:rsidRPr="00E36EB4" w:rsidRDefault="00CF1172" w:rsidP="00CF1172">
      <w:pPr>
        <w:bidi/>
        <w:jc w:val="both"/>
        <w:rPr>
          <w:rFonts w:cs="David" w:hint="cs"/>
          <w:u w:val="single"/>
          <w:rtl/>
        </w:rPr>
      </w:pPr>
    </w:p>
    <w:p w14:paraId="3FDACF8A" w14:textId="77777777" w:rsidR="00CF1172" w:rsidRDefault="00CF1172" w:rsidP="00CF1172">
      <w:pPr>
        <w:keepNext/>
        <w:bidi/>
        <w:jc w:val="both"/>
        <w:rPr>
          <w:rFonts w:cs="David" w:hint="cs"/>
          <w:rtl/>
        </w:rPr>
      </w:pPr>
      <w:r>
        <w:rPr>
          <w:rFonts w:cs="David" w:hint="cs"/>
          <w:rtl/>
        </w:rPr>
        <w:tab/>
        <w:t xml:space="preserve">תוסיף את המילה "שטחיות" גם. </w:t>
      </w:r>
    </w:p>
    <w:p w14:paraId="4858BD5F" w14:textId="77777777" w:rsidR="00CF1172" w:rsidRDefault="00CF1172" w:rsidP="00CF1172">
      <w:pPr>
        <w:keepNext/>
        <w:bidi/>
        <w:jc w:val="both"/>
        <w:rPr>
          <w:rFonts w:cs="David" w:hint="cs"/>
          <w:rtl/>
        </w:rPr>
      </w:pPr>
    </w:p>
    <w:p w14:paraId="0F65AFFE" w14:textId="77777777" w:rsidR="00CF1172" w:rsidRDefault="00CF1172" w:rsidP="00CF1172">
      <w:pPr>
        <w:bidi/>
        <w:jc w:val="both"/>
        <w:rPr>
          <w:rFonts w:cs="David"/>
          <w:u w:val="single"/>
        </w:rPr>
      </w:pPr>
      <w:r>
        <w:rPr>
          <w:rFonts w:cs="David" w:hint="cs"/>
          <w:u w:val="single"/>
          <w:rtl/>
        </w:rPr>
        <w:t>מוחמד ברכה:</w:t>
      </w:r>
    </w:p>
    <w:p w14:paraId="4B1D6BE1" w14:textId="77777777" w:rsidR="00CF1172" w:rsidRDefault="00CF1172" w:rsidP="00CF1172">
      <w:pPr>
        <w:bidi/>
        <w:jc w:val="both"/>
        <w:rPr>
          <w:rFonts w:cs="David" w:hint="cs"/>
          <w:u w:val="single"/>
          <w:rtl/>
        </w:rPr>
      </w:pPr>
    </w:p>
    <w:p w14:paraId="42C070F4" w14:textId="77777777" w:rsidR="00CF1172" w:rsidRDefault="00CF1172" w:rsidP="00CF1172">
      <w:pPr>
        <w:keepNext/>
        <w:bidi/>
        <w:jc w:val="both"/>
        <w:rPr>
          <w:rFonts w:cs="David" w:hint="cs"/>
          <w:rtl/>
        </w:rPr>
      </w:pPr>
      <w:r>
        <w:rPr>
          <w:rFonts w:cs="David" w:hint="cs"/>
          <w:rtl/>
        </w:rPr>
        <w:tab/>
        <w:t>גם.</w:t>
      </w:r>
    </w:p>
    <w:p w14:paraId="6BBA0ECA" w14:textId="77777777" w:rsidR="00CF1172" w:rsidRDefault="00CF1172" w:rsidP="00CF1172">
      <w:pPr>
        <w:keepNext/>
        <w:bidi/>
        <w:jc w:val="both"/>
        <w:rPr>
          <w:rFonts w:cs="David" w:hint="cs"/>
          <w:rtl/>
        </w:rPr>
      </w:pPr>
    </w:p>
    <w:p w14:paraId="5BD64687" w14:textId="77777777" w:rsidR="00CF1172" w:rsidRDefault="00CF1172" w:rsidP="00CF1172">
      <w:pPr>
        <w:bidi/>
        <w:jc w:val="both"/>
        <w:rPr>
          <w:rFonts w:cs="David"/>
          <w:u w:val="single"/>
        </w:rPr>
      </w:pPr>
      <w:r>
        <w:rPr>
          <w:rFonts w:cs="David" w:hint="cs"/>
          <w:u w:val="single"/>
          <w:rtl/>
        </w:rPr>
        <w:t>רחל אדטו:</w:t>
      </w:r>
    </w:p>
    <w:p w14:paraId="465C9FA8" w14:textId="77777777" w:rsidR="00CF1172" w:rsidRDefault="00CF1172" w:rsidP="00CF1172">
      <w:pPr>
        <w:bidi/>
        <w:jc w:val="both"/>
        <w:rPr>
          <w:rFonts w:cs="David" w:hint="cs"/>
          <w:u w:val="single"/>
          <w:rtl/>
        </w:rPr>
      </w:pPr>
    </w:p>
    <w:p w14:paraId="6A65B81C" w14:textId="77777777" w:rsidR="00CF1172" w:rsidRPr="001A1FB3" w:rsidRDefault="00CF1172" w:rsidP="00CF1172">
      <w:pPr>
        <w:keepNext/>
        <w:bidi/>
        <w:jc w:val="both"/>
        <w:rPr>
          <w:rFonts w:cs="David" w:hint="cs"/>
          <w:rtl/>
        </w:rPr>
      </w:pPr>
      <w:r>
        <w:rPr>
          <w:rFonts w:cs="David" w:hint="cs"/>
          <w:rtl/>
        </w:rPr>
        <w:tab/>
        <w:t>אנשים לא נמצאים, אז הם רק באים להצביע, ולכן זה שטחי.</w:t>
      </w:r>
    </w:p>
    <w:p w14:paraId="5B550055" w14:textId="77777777" w:rsidR="00CF1172" w:rsidRDefault="00CF1172" w:rsidP="00CF1172">
      <w:pPr>
        <w:keepNext/>
        <w:bidi/>
        <w:jc w:val="both"/>
        <w:rPr>
          <w:rFonts w:cs="David" w:hint="cs"/>
          <w:rtl/>
        </w:rPr>
      </w:pPr>
    </w:p>
    <w:p w14:paraId="66FAA7E0"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390724E7" w14:textId="77777777" w:rsidR="00CF1172" w:rsidRDefault="00CF1172" w:rsidP="00CF1172">
      <w:pPr>
        <w:bidi/>
        <w:jc w:val="both"/>
        <w:rPr>
          <w:rFonts w:cs="David" w:hint="cs"/>
          <w:u w:val="single"/>
          <w:rtl/>
        </w:rPr>
      </w:pPr>
    </w:p>
    <w:p w14:paraId="621F744D" w14:textId="77777777" w:rsidR="00CF1172" w:rsidRDefault="00CF1172" w:rsidP="00CF1172">
      <w:pPr>
        <w:keepNext/>
        <w:bidi/>
        <w:jc w:val="both"/>
        <w:rPr>
          <w:rFonts w:cs="David" w:hint="cs"/>
          <w:rtl/>
        </w:rPr>
      </w:pPr>
      <w:r>
        <w:rPr>
          <w:rFonts w:cs="David" w:hint="cs"/>
          <w:rtl/>
        </w:rPr>
        <w:tab/>
        <w:t xml:space="preserve">אני אתן לך דוגמה, אדוני היושב ראש. אני הייתי בראש רשימה שקיבלה שלושה מנדטים מאז שנכנסתי לכנסת ועד הקדנציה האחרונה, ותמיד ישבתי לפחות בוועדה הזאת. אנחנו היום עם ארבעה מנדטים </w:t>
      </w:r>
      <w:r>
        <w:rPr>
          <w:rFonts w:cs="David"/>
          <w:rtl/>
        </w:rPr>
        <w:t>–</w:t>
      </w:r>
      <w:r>
        <w:rPr>
          <w:rFonts w:cs="David" w:hint="cs"/>
          <w:rtl/>
        </w:rPr>
        <w:t xml:space="preserve"> אין לנו ייצוג. אני לא מדבר על הסיעה שלי, אבל זאת דוגמה. אין לנו ייצוג לא בוועדת הכנסת, לא בוועדת הכספים, לא בוועדת הכלכלה. והכול לא מכיוון שסיעה בת ארבעה חברים לא יכולה להיות מיוצגת, אלא מכיוון שהקואליציה כפתה צמצום על הוועדות כך שבגלל שתי אלפיות האחוז לא נכנסנו לוועדות חשובות. זה דבר בלתי סביר. העניין הזה הוא לא עניין של קואליציה-אופוזיציה ולא עניין של מחלוקת פוליטית. השמירה על מקומה ועל מעמדה של הכנסת אמורה להיות אינטרס של כולם, כולל של הממשלה.</w:t>
      </w:r>
    </w:p>
    <w:p w14:paraId="6BBDABA0" w14:textId="77777777" w:rsidR="00CF1172" w:rsidRDefault="00CF1172" w:rsidP="00CF1172">
      <w:pPr>
        <w:keepNext/>
        <w:bidi/>
        <w:jc w:val="both"/>
        <w:rPr>
          <w:rFonts w:cs="David" w:hint="cs"/>
          <w:rtl/>
        </w:rPr>
      </w:pPr>
    </w:p>
    <w:p w14:paraId="666E0A6A" w14:textId="77777777" w:rsidR="00CF1172" w:rsidRDefault="00CF1172" w:rsidP="00CF1172">
      <w:pPr>
        <w:keepNext/>
        <w:bidi/>
        <w:jc w:val="both"/>
        <w:rPr>
          <w:rFonts w:cs="David"/>
          <w:u w:val="single"/>
        </w:rPr>
      </w:pPr>
      <w:r>
        <w:rPr>
          <w:rFonts w:cs="David" w:hint="cs"/>
          <w:u w:val="single"/>
          <w:rtl/>
        </w:rPr>
        <w:t>היו"ר יריב לוין:</w:t>
      </w:r>
    </w:p>
    <w:p w14:paraId="269276ED" w14:textId="77777777" w:rsidR="00CF1172" w:rsidRDefault="00CF1172" w:rsidP="00CF1172">
      <w:pPr>
        <w:keepNext/>
        <w:bidi/>
        <w:jc w:val="both"/>
        <w:rPr>
          <w:rFonts w:cs="David" w:hint="cs"/>
          <w:rtl/>
        </w:rPr>
      </w:pPr>
    </w:p>
    <w:p w14:paraId="5BE92395" w14:textId="77777777" w:rsidR="00CF1172" w:rsidRDefault="00CF1172" w:rsidP="00CF1172">
      <w:pPr>
        <w:keepNext/>
        <w:bidi/>
        <w:jc w:val="both"/>
        <w:rPr>
          <w:rFonts w:cs="David" w:hint="cs"/>
          <w:rtl/>
        </w:rPr>
      </w:pPr>
      <w:r>
        <w:rPr>
          <w:rFonts w:cs="David" w:hint="cs"/>
          <w:rtl/>
        </w:rPr>
        <w:tab/>
        <w:t>בטח.</w:t>
      </w:r>
    </w:p>
    <w:p w14:paraId="1A0701E5" w14:textId="77777777" w:rsidR="00CF1172" w:rsidRDefault="00CF1172" w:rsidP="00CF1172">
      <w:pPr>
        <w:keepNext/>
        <w:bidi/>
        <w:jc w:val="both"/>
        <w:rPr>
          <w:rFonts w:cs="David" w:hint="cs"/>
          <w:rtl/>
        </w:rPr>
      </w:pPr>
    </w:p>
    <w:p w14:paraId="19E05DD9" w14:textId="77777777" w:rsidR="00CF1172" w:rsidRDefault="00CF1172" w:rsidP="00CF1172">
      <w:pPr>
        <w:keepNext/>
        <w:bidi/>
        <w:jc w:val="both"/>
        <w:rPr>
          <w:rFonts w:cs="David" w:hint="cs"/>
          <w:rtl/>
        </w:rPr>
      </w:pPr>
      <w:r>
        <w:rPr>
          <w:rFonts w:cs="David" w:hint="cs"/>
          <w:rtl/>
        </w:rPr>
        <w:tab/>
        <w:t>שלמה, מה שלומך?</w:t>
      </w:r>
    </w:p>
    <w:p w14:paraId="4F7D1563" w14:textId="77777777" w:rsidR="00CF1172" w:rsidRDefault="00CF1172" w:rsidP="00CF1172">
      <w:pPr>
        <w:keepNext/>
        <w:bidi/>
        <w:jc w:val="both"/>
        <w:rPr>
          <w:rFonts w:cs="David" w:hint="cs"/>
          <w:rtl/>
        </w:rPr>
      </w:pPr>
    </w:p>
    <w:p w14:paraId="0CAA62B7" w14:textId="77777777" w:rsidR="00CF1172" w:rsidRDefault="00CF1172" w:rsidP="00CF1172">
      <w:pPr>
        <w:keepLines/>
        <w:bidi/>
        <w:jc w:val="both"/>
        <w:rPr>
          <w:rFonts w:cs="David"/>
          <w:u w:val="single"/>
        </w:rPr>
      </w:pPr>
      <w:r>
        <w:rPr>
          <w:rFonts w:cs="David" w:hint="cs"/>
          <w:u w:val="single"/>
          <w:rtl/>
        </w:rPr>
        <w:t>מוחמד ברכה:</w:t>
      </w:r>
    </w:p>
    <w:p w14:paraId="7F99C198" w14:textId="77777777" w:rsidR="00CF1172" w:rsidRDefault="00CF1172" w:rsidP="00CF1172">
      <w:pPr>
        <w:keepLines/>
        <w:bidi/>
        <w:jc w:val="both"/>
        <w:rPr>
          <w:rFonts w:cs="David" w:hint="cs"/>
          <w:u w:val="single"/>
          <w:rtl/>
        </w:rPr>
      </w:pPr>
    </w:p>
    <w:p w14:paraId="48A4F07C" w14:textId="77777777" w:rsidR="00CF1172" w:rsidRDefault="00CF1172" w:rsidP="00CF1172">
      <w:pPr>
        <w:keepNext/>
        <w:keepLines/>
        <w:bidi/>
        <w:jc w:val="both"/>
        <w:rPr>
          <w:rFonts w:cs="David" w:hint="cs"/>
          <w:rtl/>
        </w:rPr>
      </w:pPr>
      <w:r>
        <w:rPr>
          <w:rFonts w:cs="David" w:hint="cs"/>
          <w:rtl/>
        </w:rPr>
        <w:lastRenderedPageBreak/>
        <w:tab/>
        <w:t>שלום, שלמה. כולנו איתך.</w:t>
      </w:r>
    </w:p>
    <w:p w14:paraId="7AAAA015" w14:textId="77777777" w:rsidR="00CF1172" w:rsidRDefault="00CF1172" w:rsidP="00CF1172">
      <w:pPr>
        <w:keepNext/>
        <w:bidi/>
        <w:jc w:val="both"/>
        <w:rPr>
          <w:rFonts w:cs="David" w:hint="cs"/>
          <w:rtl/>
        </w:rPr>
      </w:pPr>
    </w:p>
    <w:p w14:paraId="7ECC3A10" w14:textId="77777777" w:rsidR="00CF1172" w:rsidRDefault="00CF1172" w:rsidP="00CF1172">
      <w:pPr>
        <w:keepNext/>
        <w:bidi/>
        <w:jc w:val="both"/>
        <w:rPr>
          <w:rFonts w:cs="David" w:hint="cs"/>
          <w:u w:val="single"/>
          <w:rtl/>
        </w:rPr>
      </w:pPr>
      <w:r>
        <w:rPr>
          <w:rFonts w:cs="David" w:hint="cs"/>
          <w:u w:val="single"/>
          <w:rtl/>
        </w:rPr>
        <w:t>אתי בן יוסף:</w:t>
      </w:r>
    </w:p>
    <w:p w14:paraId="7BDC8280" w14:textId="77777777" w:rsidR="00CF1172" w:rsidRDefault="00CF1172" w:rsidP="00CF1172">
      <w:pPr>
        <w:keepNext/>
        <w:bidi/>
        <w:jc w:val="both"/>
        <w:rPr>
          <w:rFonts w:cs="David" w:hint="cs"/>
          <w:u w:val="single"/>
          <w:rtl/>
        </w:rPr>
      </w:pPr>
    </w:p>
    <w:p w14:paraId="55877118" w14:textId="77777777" w:rsidR="00CF1172" w:rsidRDefault="00CF1172" w:rsidP="00CF1172">
      <w:pPr>
        <w:keepNext/>
        <w:bidi/>
        <w:jc w:val="both"/>
        <w:rPr>
          <w:rFonts w:cs="David" w:hint="cs"/>
          <w:rtl/>
        </w:rPr>
      </w:pPr>
      <w:r>
        <w:rPr>
          <w:rFonts w:cs="David" w:hint="cs"/>
          <w:rtl/>
        </w:rPr>
        <w:tab/>
        <w:t>משתתפים בצערך.</w:t>
      </w:r>
    </w:p>
    <w:p w14:paraId="480A84A7" w14:textId="77777777" w:rsidR="00CF1172" w:rsidRDefault="00CF1172" w:rsidP="00CF1172">
      <w:pPr>
        <w:keepNext/>
        <w:bidi/>
        <w:jc w:val="both"/>
        <w:rPr>
          <w:rFonts w:cs="David" w:hint="cs"/>
          <w:rtl/>
        </w:rPr>
      </w:pPr>
    </w:p>
    <w:p w14:paraId="568FD9D3" w14:textId="77777777" w:rsidR="00CF1172" w:rsidRDefault="00CF1172" w:rsidP="00CF1172">
      <w:pPr>
        <w:bidi/>
        <w:jc w:val="both"/>
        <w:rPr>
          <w:rFonts w:cs="David"/>
          <w:u w:val="single"/>
        </w:rPr>
      </w:pPr>
      <w:r>
        <w:rPr>
          <w:rFonts w:cs="David" w:hint="cs"/>
          <w:u w:val="single"/>
          <w:rtl/>
        </w:rPr>
        <w:t>מוחמד ברכה:</w:t>
      </w:r>
    </w:p>
    <w:p w14:paraId="67A467B7" w14:textId="77777777" w:rsidR="00CF1172" w:rsidRDefault="00CF1172" w:rsidP="00CF1172">
      <w:pPr>
        <w:bidi/>
        <w:jc w:val="both"/>
        <w:rPr>
          <w:rFonts w:cs="David" w:hint="cs"/>
          <w:u w:val="single"/>
          <w:rtl/>
        </w:rPr>
      </w:pPr>
    </w:p>
    <w:p w14:paraId="292BBF2F" w14:textId="77777777" w:rsidR="00CF1172" w:rsidRDefault="00CF1172" w:rsidP="00CF1172">
      <w:pPr>
        <w:keepNext/>
        <w:bidi/>
        <w:jc w:val="both"/>
        <w:rPr>
          <w:rFonts w:cs="David" w:hint="cs"/>
          <w:rtl/>
        </w:rPr>
      </w:pPr>
      <w:r>
        <w:rPr>
          <w:rFonts w:cs="David" w:hint="cs"/>
          <w:rtl/>
        </w:rPr>
        <w:tab/>
        <w:t>שלא תדעו צער.</w:t>
      </w:r>
    </w:p>
    <w:p w14:paraId="0E52308A" w14:textId="77777777" w:rsidR="00CF1172" w:rsidRDefault="00CF1172" w:rsidP="00CF1172">
      <w:pPr>
        <w:keepNext/>
        <w:bidi/>
        <w:jc w:val="both"/>
        <w:rPr>
          <w:rFonts w:cs="David" w:hint="cs"/>
          <w:rtl/>
        </w:rPr>
      </w:pPr>
    </w:p>
    <w:p w14:paraId="021CD609" w14:textId="77777777" w:rsidR="00CF1172" w:rsidRPr="00A25B79" w:rsidRDefault="00CF1172" w:rsidP="00CF1172">
      <w:pPr>
        <w:keepNext/>
        <w:bidi/>
        <w:jc w:val="both"/>
        <w:rPr>
          <w:rFonts w:cs="David" w:hint="cs"/>
          <w:u w:val="single"/>
          <w:rtl/>
        </w:rPr>
      </w:pPr>
      <w:r>
        <w:rPr>
          <w:rFonts w:cs="David" w:hint="cs"/>
          <w:u w:val="single"/>
          <w:rtl/>
        </w:rPr>
        <w:t>שלמה מולה:</w:t>
      </w:r>
    </w:p>
    <w:p w14:paraId="274BB7B7" w14:textId="77777777" w:rsidR="00CF1172" w:rsidRDefault="00CF1172" w:rsidP="00CF1172">
      <w:pPr>
        <w:keepNext/>
        <w:bidi/>
        <w:jc w:val="both"/>
        <w:rPr>
          <w:rFonts w:cs="David" w:hint="cs"/>
          <w:rtl/>
        </w:rPr>
      </w:pPr>
    </w:p>
    <w:p w14:paraId="1ED3B3E9" w14:textId="77777777" w:rsidR="00CF1172" w:rsidRDefault="00CF1172" w:rsidP="00CF1172">
      <w:pPr>
        <w:keepNext/>
        <w:bidi/>
        <w:jc w:val="both"/>
        <w:rPr>
          <w:rFonts w:cs="David" w:hint="cs"/>
          <w:rtl/>
        </w:rPr>
      </w:pPr>
      <w:r>
        <w:rPr>
          <w:rFonts w:cs="David" w:hint="cs"/>
          <w:rtl/>
        </w:rPr>
        <w:tab/>
        <w:t xml:space="preserve">תודה רבה. </w:t>
      </w:r>
    </w:p>
    <w:p w14:paraId="3AA9C69D" w14:textId="77777777" w:rsidR="00CF1172" w:rsidRDefault="00CF1172" w:rsidP="00CF1172">
      <w:pPr>
        <w:keepNext/>
        <w:bidi/>
        <w:jc w:val="both"/>
        <w:rPr>
          <w:rFonts w:cs="David" w:hint="cs"/>
          <w:rtl/>
        </w:rPr>
      </w:pPr>
    </w:p>
    <w:p w14:paraId="1E354E21"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7E02FA56" w14:textId="77777777" w:rsidR="00CF1172" w:rsidRDefault="00CF1172" w:rsidP="00CF1172">
      <w:pPr>
        <w:bidi/>
        <w:jc w:val="both"/>
        <w:rPr>
          <w:rFonts w:cs="David" w:hint="cs"/>
          <w:u w:val="single"/>
          <w:rtl/>
        </w:rPr>
      </w:pPr>
    </w:p>
    <w:p w14:paraId="534AB7D7" w14:textId="77777777" w:rsidR="00CF1172" w:rsidRDefault="00CF1172" w:rsidP="00CF1172">
      <w:pPr>
        <w:keepNext/>
        <w:bidi/>
        <w:jc w:val="both"/>
        <w:rPr>
          <w:rFonts w:cs="David" w:hint="cs"/>
          <w:rtl/>
        </w:rPr>
      </w:pPr>
      <w:r>
        <w:rPr>
          <w:rFonts w:cs="David" w:hint="cs"/>
          <w:rtl/>
        </w:rPr>
        <w:tab/>
        <w:t xml:space="preserve">זה יוצר מצב לא רק של מיוריזציה, אלא של רודנות של הרוב. הריבון במדינת ישראל זה הכנסת, ומרוקנים אותו מכל מהות ומכל תכלית. </w:t>
      </w:r>
    </w:p>
    <w:p w14:paraId="747BA405" w14:textId="77777777" w:rsidR="00CF1172" w:rsidRDefault="00CF1172" w:rsidP="00CF1172">
      <w:pPr>
        <w:keepNext/>
        <w:bidi/>
        <w:jc w:val="both"/>
        <w:rPr>
          <w:rFonts w:cs="David" w:hint="cs"/>
          <w:rtl/>
        </w:rPr>
      </w:pPr>
    </w:p>
    <w:p w14:paraId="465049C1" w14:textId="77777777" w:rsidR="00CF1172" w:rsidRDefault="00CF1172" w:rsidP="00CF1172">
      <w:pPr>
        <w:keepNext/>
        <w:bidi/>
        <w:ind w:firstLine="720"/>
        <w:jc w:val="both"/>
        <w:rPr>
          <w:rFonts w:cs="David" w:hint="cs"/>
          <w:rtl/>
        </w:rPr>
      </w:pPr>
      <w:r>
        <w:rPr>
          <w:rFonts w:cs="David" w:hint="cs"/>
          <w:rtl/>
        </w:rPr>
        <w:t xml:space="preserve">בנוסף לזה, אדוני היושב ראש, אני בכל זאת רוצה  להגיד משהו על מה שקורה לנו כמפלגה המובילה בקרב האזרחים הערבים. אנחנו קיבלנו בבחירות האחרונות כ-31% מהקולות של הציבור הערבי </w:t>
      </w:r>
      <w:r>
        <w:rPr>
          <w:rFonts w:cs="David"/>
          <w:rtl/>
        </w:rPr>
        <w:t>–</w:t>
      </w:r>
      <w:r>
        <w:rPr>
          <w:rFonts w:cs="David" w:hint="cs"/>
          <w:rtl/>
        </w:rPr>
        <w:t xml:space="preserve"> יותר ממה שקיבלו שתי המפלגות המתחרות על השלטון, בציבור בכלל, ואז יוצא שהמיעוט הלאומי אינו זוכה לייצוג המתאים. זה גם נושא שצריך להיראות, זה לא נושא של יחסי נימוס. עצם המהות של הפרלמנטריזם הוא שהפלורליזם החברתי והפוליטי ייראה, שמגוון הדעות ייראה. יוצא שבעצם הצמצום של הוועדות יש הבניה מובנית כלפי קבוצות מיעוט. יכול להיות שהחברים החרדים ירגישו אותו דבר, אבל למזלם, הם נמצאים כולם בקואליציה, ולכן הם באים לידי ביטוי בצורה אחרת. אף על פי שכבוד היושב ראש הוא חבר הקואליציה אני חושב שהדאגה שלו צריכה להיות בעניין הזה ולבחון אפשרויות של הרחבת ועדות, או לפחות להחזיר אותן כפי שהיו בקדנציה הקודמת.</w:t>
      </w:r>
    </w:p>
    <w:p w14:paraId="112A475C" w14:textId="77777777" w:rsidR="00CF1172" w:rsidRDefault="00CF1172" w:rsidP="00CF1172">
      <w:pPr>
        <w:keepNext/>
        <w:bidi/>
        <w:ind w:firstLine="720"/>
        <w:jc w:val="both"/>
        <w:rPr>
          <w:rFonts w:cs="David" w:hint="cs"/>
          <w:rtl/>
        </w:rPr>
      </w:pPr>
    </w:p>
    <w:p w14:paraId="1E004A86" w14:textId="77777777" w:rsidR="00CF1172" w:rsidRDefault="00CF1172" w:rsidP="00CF1172">
      <w:pPr>
        <w:keepNext/>
        <w:bidi/>
        <w:ind w:firstLine="720"/>
        <w:jc w:val="both"/>
        <w:rPr>
          <w:rFonts w:cs="David" w:hint="cs"/>
          <w:rtl/>
        </w:rPr>
      </w:pPr>
      <w:r>
        <w:rPr>
          <w:rFonts w:cs="David" w:hint="cs"/>
          <w:rtl/>
        </w:rPr>
        <w:t xml:space="preserve"> אחרי הפילוג במפלגת העבודה פניתי ליושב ראש הכנסת ואמרתי לו שהגיע הזמן לפחות לקבל ייצוג בוועדת הכספים. יש עוד שתי סיעות של ארבעה חברי כנסת </w:t>
      </w:r>
      <w:r>
        <w:rPr>
          <w:rFonts w:cs="David"/>
          <w:rtl/>
        </w:rPr>
        <w:t>–</w:t>
      </w:r>
      <w:r>
        <w:rPr>
          <w:rFonts w:cs="David" w:hint="cs"/>
          <w:rtl/>
        </w:rPr>
        <w:t xml:space="preserve"> גם האיחוד הלאומי וגם רע"ם-תע"ל </w:t>
      </w:r>
      <w:r>
        <w:rPr>
          <w:rFonts w:cs="David"/>
          <w:rtl/>
        </w:rPr>
        <w:t>–</w:t>
      </w:r>
      <w:r>
        <w:rPr>
          <w:rFonts w:cs="David" w:hint="cs"/>
          <w:rtl/>
        </w:rPr>
        <w:t xml:space="preserve"> שנמצאים בוועדות האלה- -</w:t>
      </w:r>
    </w:p>
    <w:p w14:paraId="0C37AFB4" w14:textId="77777777" w:rsidR="00CF1172" w:rsidRDefault="00CF1172" w:rsidP="00CF1172">
      <w:pPr>
        <w:bidi/>
        <w:jc w:val="both"/>
        <w:rPr>
          <w:rFonts w:cs="David" w:hint="cs"/>
          <w:rtl/>
        </w:rPr>
      </w:pPr>
    </w:p>
    <w:p w14:paraId="4F5C48A2"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225B4A31" w14:textId="77777777" w:rsidR="00CF1172" w:rsidRDefault="00CF1172" w:rsidP="00CF1172">
      <w:pPr>
        <w:bidi/>
        <w:jc w:val="both"/>
        <w:rPr>
          <w:rFonts w:cs="David" w:hint="cs"/>
          <w:u w:val="single"/>
          <w:rtl/>
        </w:rPr>
      </w:pPr>
    </w:p>
    <w:p w14:paraId="2339FD63" w14:textId="77777777" w:rsidR="00CF1172" w:rsidRDefault="00CF1172" w:rsidP="00CF1172">
      <w:pPr>
        <w:bidi/>
        <w:jc w:val="both"/>
        <w:rPr>
          <w:rFonts w:cs="David" w:hint="cs"/>
          <w:rtl/>
        </w:rPr>
      </w:pPr>
      <w:r>
        <w:rPr>
          <w:rFonts w:cs="David" w:hint="cs"/>
          <w:rtl/>
        </w:rPr>
        <w:tab/>
        <w:t>למה לרע"ם-תע"ל יש ייצוג גם כאן? אני מבין שיש גם בוועדת כספים.</w:t>
      </w:r>
    </w:p>
    <w:p w14:paraId="02BA92AA" w14:textId="77777777" w:rsidR="00CF1172" w:rsidRDefault="00CF1172" w:rsidP="00CF1172">
      <w:pPr>
        <w:bidi/>
        <w:jc w:val="both"/>
        <w:rPr>
          <w:rFonts w:cs="David" w:hint="cs"/>
          <w:rtl/>
        </w:rPr>
      </w:pPr>
    </w:p>
    <w:p w14:paraId="4A99331D"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724AB195" w14:textId="77777777" w:rsidR="00CF1172" w:rsidRDefault="00CF1172" w:rsidP="00CF1172">
      <w:pPr>
        <w:bidi/>
        <w:jc w:val="both"/>
        <w:rPr>
          <w:rFonts w:cs="David" w:hint="cs"/>
          <w:u w:val="single"/>
          <w:rtl/>
        </w:rPr>
      </w:pPr>
    </w:p>
    <w:p w14:paraId="368B8E00" w14:textId="77777777" w:rsidR="00CF1172" w:rsidRDefault="00CF1172" w:rsidP="00CF1172">
      <w:pPr>
        <w:bidi/>
        <w:jc w:val="both"/>
        <w:rPr>
          <w:rFonts w:cs="David" w:hint="cs"/>
          <w:rtl/>
        </w:rPr>
      </w:pPr>
      <w:r>
        <w:rPr>
          <w:rFonts w:cs="David" w:hint="cs"/>
          <w:rtl/>
        </w:rPr>
        <w:tab/>
        <w:t xml:space="preserve">הם קיבלו אלף קולות יותר מאיתנו. </w:t>
      </w:r>
    </w:p>
    <w:p w14:paraId="22D36CFE" w14:textId="77777777" w:rsidR="00CF1172" w:rsidRDefault="00CF1172" w:rsidP="00CF1172">
      <w:pPr>
        <w:bidi/>
        <w:jc w:val="both"/>
        <w:rPr>
          <w:rFonts w:cs="David" w:hint="cs"/>
          <w:rtl/>
        </w:rPr>
      </w:pPr>
    </w:p>
    <w:p w14:paraId="240921B2" w14:textId="77777777" w:rsidR="00CF1172" w:rsidRDefault="00CF1172" w:rsidP="00CF1172">
      <w:pPr>
        <w:bidi/>
        <w:jc w:val="both"/>
        <w:rPr>
          <w:rFonts w:cs="David" w:hint="cs"/>
          <w:u w:val="single"/>
          <w:rtl/>
        </w:rPr>
      </w:pPr>
      <w:r>
        <w:rPr>
          <w:rFonts w:cs="David" w:hint="cs"/>
          <w:u w:val="single"/>
          <w:rtl/>
        </w:rPr>
        <w:t>ארבל אסטרחן:</w:t>
      </w:r>
    </w:p>
    <w:p w14:paraId="0D5E5FD7" w14:textId="77777777" w:rsidR="00CF1172" w:rsidRDefault="00CF1172" w:rsidP="00CF1172">
      <w:pPr>
        <w:bidi/>
        <w:jc w:val="both"/>
        <w:rPr>
          <w:rFonts w:cs="David" w:hint="cs"/>
          <w:u w:val="single"/>
          <w:rtl/>
        </w:rPr>
      </w:pPr>
    </w:p>
    <w:p w14:paraId="788F7B17" w14:textId="77777777" w:rsidR="00CF1172" w:rsidRDefault="00CF1172" w:rsidP="00CF1172">
      <w:pPr>
        <w:bidi/>
        <w:jc w:val="both"/>
        <w:rPr>
          <w:rFonts w:cs="David" w:hint="cs"/>
          <w:rtl/>
        </w:rPr>
      </w:pPr>
      <w:r>
        <w:rPr>
          <w:rFonts w:cs="David" w:hint="cs"/>
          <w:rtl/>
        </w:rPr>
        <w:tab/>
        <w:t>הם נחשבים מפלגה גדולה יותר.</w:t>
      </w:r>
    </w:p>
    <w:p w14:paraId="33722634" w14:textId="77777777" w:rsidR="00CF1172" w:rsidRDefault="00CF1172" w:rsidP="00CF1172">
      <w:pPr>
        <w:bidi/>
        <w:jc w:val="both"/>
        <w:rPr>
          <w:rFonts w:cs="David" w:hint="cs"/>
          <w:rtl/>
        </w:rPr>
      </w:pPr>
    </w:p>
    <w:p w14:paraId="3D3074AE" w14:textId="77777777" w:rsidR="00CF1172" w:rsidRDefault="00CF1172" w:rsidP="00CF1172">
      <w:pPr>
        <w:bidi/>
        <w:jc w:val="both"/>
        <w:rPr>
          <w:rFonts w:cs="David"/>
          <w:u w:val="single"/>
        </w:rPr>
      </w:pPr>
      <w:r>
        <w:rPr>
          <w:rFonts w:cs="David" w:hint="cs"/>
          <w:u w:val="single"/>
          <w:rtl/>
        </w:rPr>
        <w:t>מוחמד ברכה:</w:t>
      </w:r>
    </w:p>
    <w:p w14:paraId="06F8FE3F" w14:textId="77777777" w:rsidR="00CF1172" w:rsidRDefault="00CF1172" w:rsidP="00CF1172">
      <w:pPr>
        <w:bidi/>
        <w:jc w:val="both"/>
        <w:rPr>
          <w:rFonts w:cs="David" w:hint="cs"/>
          <w:u w:val="single"/>
          <w:rtl/>
        </w:rPr>
      </w:pPr>
    </w:p>
    <w:p w14:paraId="193E71DC" w14:textId="77777777" w:rsidR="00CF1172" w:rsidRDefault="00CF1172" w:rsidP="00CF1172">
      <w:pPr>
        <w:bidi/>
        <w:jc w:val="both"/>
        <w:rPr>
          <w:rFonts w:cs="David" w:hint="cs"/>
          <w:rtl/>
        </w:rPr>
      </w:pPr>
      <w:r>
        <w:rPr>
          <w:rFonts w:cs="David" w:hint="cs"/>
          <w:rtl/>
        </w:rPr>
        <w:tab/>
        <w:t xml:space="preserve">הם קיבלו אלף קולות יותר מאתנו, והאיחוד הלאומי קיבל שלוש מאות קולות יותר מאתנו. </w:t>
      </w:r>
      <w:r>
        <w:rPr>
          <w:rFonts w:hint="cs"/>
          <w:rtl/>
        </w:rPr>
        <w:tab/>
      </w:r>
    </w:p>
    <w:p w14:paraId="0BA2B687" w14:textId="77777777" w:rsidR="00CF1172" w:rsidRDefault="00CF1172" w:rsidP="00CF1172">
      <w:pPr>
        <w:bidi/>
        <w:jc w:val="both"/>
        <w:rPr>
          <w:rFonts w:cs="David" w:hint="cs"/>
          <w:rtl/>
        </w:rPr>
      </w:pPr>
    </w:p>
    <w:p w14:paraId="7C4115F5" w14:textId="77777777" w:rsidR="00CF1172" w:rsidRDefault="00CF1172" w:rsidP="00CF1172">
      <w:pPr>
        <w:bidi/>
        <w:jc w:val="both"/>
        <w:rPr>
          <w:rFonts w:cs="David" w:hint="cs"/>
          <w:u w:val="single"/>
          <w:rtl/>
        </w:rPr>
      </w:pPr>
      <w:r>
        <w:rPr>
          <w:rFonts w:cs="David" w:hint="cs"/>
          <w:u w:val="single"/>
          <w:rtl/>
        </w:rPr>
        <w:t>דב חנין</w:t>
      </w:r>
      <w:r w:rsidRPr="00E36EB4">
        <w:rPr>
          <w:rFonts w:cs="David" w:hint="cs"/>
          <w:u w:val="single"/>
          <w:rtl/>
        </w:rPr>
        <w:t>:</w:t>
      </w:r>
    </w:p>
    <w:p w14:paraId="67F44BB1" w14:textId="77777777" w:rsidR="00CF1172" w:rsidRDefault="00CF1172" w:rsidP="00CF1172">
      <w:pPr>
        <w:bidi/>
        <w:jc w:val="both"/>
        <w:rPr>
          <w:rFonts w:cs="David" w:hint="cs"/>
          <w:u w:val="single"/>
          <w:rtl/>
        </w:rPr>
      </w:pPr>
    </w:p>
    <w:p w14:paraId="2208B086" w14:textId="77777777" w:rsidR="00CF1172" w:rsidRDefault="00CF1172" w:rsidP="00CF1172">
      <w:pPr>
        <w:bidi/>
        <w:jc w:val="both"/>
        <w:rPr>
          <w:rFonts w:cs="David" w:hint="cs"/>
          <w:rtl/>
        </w:rPr>
      </w:pPr>
      <w:r>
        <w:rPr>
          <w:rFonts w:cs="David" w:hint="cs"/>
          <w:rtl/>
        </w:rPr>
        <w:tab/>
        <w:t xml:space="preserve">ואז הומצא מנגנון ייחודי שמאפשר להם להיות מועדפים פעם אחר פעם, לכן הם גם בוועדת הכנסת וגם בוועדת הכספים. זה מנגנון שהושקעה בו הרבה חשיבה יצירתית, אבל התוצאה היא עגומה. </w:t>
      </w:r>
    </w:p>
    <w:p w14:paraId="4268DBBF" w14:textId="77777777" w:rsidR="00CF1172" w:rsidRDefault="00CF1172" w:rsidP="00CF1172">
      <w:pPr>
        <w:bidi/>
        <w:jc w:val="both"/>
        <w:rPr>
          <w:rFonts w:cs="David" w:hint="cs"/>
          <w:rtl/>
        </w:rPr>
      </w:pPr>
    </w:p>
    <w:p w14:paraId="4BC30AC6" w14:textId="77777777" w:rsidR="00CF1172" w:rsidRDefault="00CF1172" w:rsidP="00CF1172">
      <w:pPr>
        <w:keepLines/>
        <w:bidi/>
        <w:jc w:val="both"/>
        <w:rPr>
          <w:rFonts w:cs="David"/>
          <w:u w:val="single"/>
        </w:rPr>
      </w:pPr>
      <w:r>
        <w:rPr>
          <w:rFonts w:cs="David" w:hint="cs"/>
          <w:u w:val="single"/>
          <w:rtl/>
        </w:rPr>
        <w:t>מוחמד ברכה:</w:t>
      </w:r>
    </w:p>
    <w:p w14:paraId="14812659" w14:textId="77777777" w:rsidR="00CF1172" w:rsidRDefault="00CF1172" w:rsidP="00CF1172">
      <w:pPr>
        <w:keepLines/>
        <w:bidi/>
        <w:jc w:val="both"/>
        <w:rPr>
          <w:rFonts w:cs="David" w:hint="cs"/>
          <w:u w:val="single"/>
          <w:rtl/>
        </w:rPr>
      </w:pPr>
    </w:p>
    <w:p w14:paraId="39A8E4B2" w14:textId="77777777" w:rsidR="00CF1172" w:rsidRDefault="00CF1172" w:rsidP="00CF1172">
      <w:pPr>
        <w:keepLines/>
        <w:bidi/>
        <w:jc w:val="both"/>
        <w:rPr>
          <w:rFonts w:cs="David" w:hint="cs"/>
          <w:rtl/>
        </w:rPr>
      </w:pPr>
      <w:r>
        <w:rPr>
          <w:rFonts w:cs="David" w:hint="cs"/>
          <w:rtl/>
        </w:rPr>
        <w:tab/>
        <w:t>שתי האלפיות האלה שעמדו כמכשול- -</w:t>
      </w:r>
    </w:p>
    <w:p w14:paraId="1F5A5BA1" w14:textId="77777777" w:rsidR="00CF1172" w:rsidRDefault="00CF1172" w:rsidP="00CF1172">
      <w:pPr>
        <w:bidi/>
        <w:jc w:val="both"/>
        <w:rPr>
          <w:rFonts w:cs="David" w:hint="cs"/>
          <w:rtl/>
        </w:rPr>
      </w:pPr>
    </w:p>
    <w:p w14:paraId="6879F698"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29F60D85" w14:textId="77777777" w:rsidR="00CF1172" w:rsidRDefault="00CF1172" w:rsidP="00CF1172">
      <w:pPr>
        <w:bidi/>
        <w:jc w:val="both"/>
        <w:rPr>
          <w:rFonts w:cs="David" w:hint="cs"/>
          <w:u w:val="single"/>
          <w:rtl/>
        </w:rPr>
      </w:pPr>
    </w:p>
    <w:p w14:paraId="5F717B29" w14:textId="77777777" w:rsidR="00CF1172" w:rsidRDefault="00CF1172" w:rsidP="00CF1172">
      <w:pPr>
        <w:bidi/>
        <w:jc w:val="both"/>
        <w:rPr>
          <w:rFonts w:cs="David" w:hint="cs"/>
          <w:rtl/>
        </w:rPr>
      </w:pPr>
      <w:r>
        <w:rPr>
          <w:rFonts w:cs="David" w:hint="cs"/>
          <w:rtl/>
        </w:rPr>
        <w:tab/>
        <w:t>אבל למה זה עולה רק עכשיו אחרי שנתיים?</w:t>
      </w:r>
    </w:p>
    <w:p w14:paraId="1F8EB78D" w14:textId="77777777" w:rsidR="00CF1172" w:rsidRDefault="00CF1172" w:rsidP="00CF1172">
      <w:pPr>
        <w:bidi/>
        <w:jc w:val="both"/>
        <w:rPr>
          <w:rFonts w:cs="David" w:hint="cs"/>
          <w:rtl/>
        </w:rPr>
      </w:pPr>
    </w:p>
    <w:p w14:paraId="41246607" w14:textId="77777777" w:rsidR="00CF1172" w:rsidRDefault="00CF1172" w:rsidP="00CF1172">
      <w:pPr>
        <w:bidi/>
        <w:jc w:val="both"/>
        <w:rPr>
          <w:rFonts w:cs="David"/>
          <w:u w:val="single"/>
        </w:rPr>
      </w:pPr>
      <w:r>
        <w:rPr>
          <w:rFonts w:cs="David" w:hint="cs"/>
          <w:u w:val="single"/>
          <w:rtl/>
        </w:rPr>
        <w:t>דב חנין:</w:t>
      </w:r>
    </w:p>
    <w:p w14:paraId="2C6AF129" w14:textId="77777777" w:rsidR="00CF1172" w:rsidRDefault="00CF1172" w:rsidP="00CF1172">
      <w:pPr>
        <w:bidi/>
        <w:jc w:val="both"/>
        <w:rPr>
          <w:rFonts w:cs="David" w:hint="cs"/>
          <w:u w:val="single"/>
          <w:rtl/>
        </w:rPr>
      </w:pPr>
    </w:p>
    <w:p w14:paraId="1DB28AD6" w14:textId="77777777" w:rsidR="00CF1172" w:rsidRDefault="00CF1172" w:rsidP="00CF1172">
      <w:pPr>
        <w:bidi/>
        <w:jc w:val="both"/>
        <w:rPr>
          <w:rFonts w:cs="David" w:hint="cs"/>
          <w:rtl/>
        </w:rPr>
      </w:pPr>
      <w:r>
        <w:rPr>
          <w:rFonts w:cs="David" w:hint="cs"/>
          <w:rtl/>
        </w:rPr>
        <w:tab/>
        <w:t>זה מכיוון שהיו משאים ומתנים והידברות.</w:t>
      </w:r>
    </w:p>
    <w:p w14:paraId="6584FE85" w14:textId="77777777" w:rsidR="00CF1172" w:rsidRDefault="00CF1172" w:rsidP="00CF1172">
      <w:pPr>
        <w:bidi/>
        <w:jc w:val="both"/>
        <w:rPr>
          <w:rFonts w:cs="David" w:hint="cs"/>
          <w:rtl/>
        </w:rPr>
      </w:pPr>
    </w:p>
    <w:p w14:paraId="3A2518CC"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3C3513D7" w14:textId="77777777" w:rsidR="00CF1172" w:rsidRDefault="00CF1172" w:rsidP="00CF1172">
      <w:pPr>
        <w:bidi/>
        <w:jc w:val="both"/>
        <w:rPr>
          <w:rFonts w:cs="David" w:hint="cs"/>
          <w:u w:val="single"/>
          <w:rtl/>
        </w:rPr>
      </w:pPr>
    </w:p>
    <w:p w14:paraId="5B46EEC1" w14:textId="77777777" w:rsidR="00CF1172" w:rsidRDefault="00CF1172" w:rsidP="00CF1172">
      <w:pPr>
        <w:bidi/>
        <w:jc w:val="both"/>
        <w:rPr>
          <w:rFonts w:cs="David" w:hint="cs"/>
          <w:rtl/>
        </w:rPr>
      </w:pPr>
      <w:r>
        <w:rPr>
          <w:rFonts w:cs="David" w:hint="cs"/>
          <w:rtl/>
        </w:rPr>
        <w:tab/>
        <w:t>חשבנו שהעניינים יוסדרו בצורה אחרת. למשל בנושא ועדת הכנסת הוסכם שאנחנו - - -</w:t>
      </w:r>
    </w:p>
    <w:p w14:paraId="4B423F2D" w14:textId="77777777" w:rsidR="00CF1172" w:rsidRDefault="00CF1172" w:rsidP="00CF1172">
      <w:pPr>
        <w:bidi/>
        <w:jc w:val="both"/>
        <w:rPr>
          <w:rFonts w:cs="David" w:hint="cs"/>
          <w:rtl/>
        </w:rPr>
      </w:pPr>
    </w:p>
    <w:p w14:paraId="477E6BC0" w14:textId="77777777" w:rsidR="00CF1172" w:rsidRDefault="00CF1172" w:rsidP="00CF1172">
      <w:pPr>
        <w:bidi/>
        <w:jc w:val="both"/>
        <w:rPr>
          <w:rFonts w:cs="David"/>
          <w:u w:val="single"/>
        </w:rPr>
      </w:pPr>
      <w:r>
        <w:rPr>
          <w:rFonts w:cs="David" w:hint="cs"/>
          <w:u w:val="single"/>
          <w:rtl/>
        </w:rPr>
        <w:t>ארבל אסטרחן:</w:t>
      </w:r>
    </w:p>
    <w:p w14:paraId="57F88CC0" w14:textId="77777777" w:rsidR="00CF1172" w:rsidRDefault="00CF1172" w:rsidP="00CF1172">
      <w:pPr>
        <w:bidi/>
        <w:jc w:val="both"/>
        <w:rPr>
          <w:rFonts w:cs="David" w:hint="cs"/>
          <w:u w:val="single"/>
          <w:rtl/>
        </w:rPr>
      </w:pPr>
    </w:p>
    <w:p w14:paraId="753C8015" w14:textId="77777777" w:rsidR="00CF1172" w:rsidRDefault="00CF1172" w:rsidP="00CF1172">
      <w:pPr>
        <w:bidi/>
        <w:jc w:val="both"/>
        <w:rPr>
          <w:rFonts w:cs="David" w:hint="cs"/>
          <w:rtl/>
        </w:rPr>
      </w:pPr>
      <w:r>
        <w:rPr>
          <w:rFonts w:cs="David" w:hint="cs"/>
          <w:rtl/>
        </w:rPr>
        <w:tab/>
        <w:t>התאימו את הוועדות.</w:t>
      </w:r>
    </w:p>
    <w:p w14:paraId="2D0A99C5" w14:textId="77777777" w:rsidR="00CF1172" w:rsidRDefault="00CF1172" w:rsidP="00CF1172">
      <w:pPr>
        <w:bidi/>
        <w:jc w:val="both"/>
        <w:rPr>
          <w:rFonts w:cs="David" w:hint="cs"/>
          <w:rtl/>
        </w:rPr>
      </w:pPr>
    </w:p>
    <w:p w14:paraId="0AB9E307" w14:textId="77777777" w:rsidR="00CF1172" w:rsidRDefault="00CF1172" w:rsidP="00CF1172">
      <w:pPr>
        <w:bidi/>
        <w:jc w:val="both"/>
        <w:rPr>
          <w:rFonts w:cs="David"/>
          <w:u w:val="single"/>
        </w:rPr>
      </w:pPr>
      <w:r>
        <w:rPr>
          <w:rFonts w:cs="David" w:hint="cs"/>
          <w:u w:val="single"/>
          <w:rtl/>
        </w:rPr>
        <w:t>מוחמד ברכה:</w:t>
      </w:r>
    </w:p>
    <w:p w14:paraId="18472976" w14:textId="77777777" w:rsidR="00CF1172" w:rsidRDefault="00CF1172" w:rsidP="00CF1172">
      <w:pPr>
        <w:bidi/>
        <w:jc w:val="both"/>
        <w:rPr>
          <w:rFonts w:cs="David" w:hint="cs"/>
          <w:u w:val="single"/>
          <w:rtl/>
        </w:rPr>
      </w:pPr>
    </w:p>
    <w:p w14:paraId="7D0E43E5" w14:textId="77777777" w:rsidR="00CF1172" w:rsidRDefault="00CF1172" w:rsidP="00CF1172">
      <w:pPr>
        <w:bidi/>
        <w:jc w:val="both"/>
        <w:rPr>
          <w:rFonts w:cs="David" w:hint="cs"/>
          <w:rtl/>
        </w:rPr>
      </w:pPr>
      <w:r>
        <w:rPr>
          <w:rFonts w:cs="David" w:hint="cs"/>
          <w:rtl/>
        </w:rPr>
        <w:tab/>
        <w:t>יושב ראש הקואליציה התנה את זה בהסכמתנו לכך שסגני שרים יצביעו. אנחנו לא יכולים להסכים לדבר כזה. זה פשוט פוגע בעיקרון הפרדת הרשויות. אחרי הפילוג במפלגת העבודה אמרנו שאנחנו רוצים את הייצוג שלנו בוועדת הכספים- -</w:t>
      </w:r>
    </w:p>
    <w:p w14:paraId="274F9297" w14:textId="77777777" w:rsidR="00CF1172" w:rsidRDefault="00CF1172" w:rsidP="00CF1172">
      <w:pPr>
        <w:bidi/>
        <w:jc w:val="both"/>
        <w:rPr>
          <w:rFonts w:cs="David" w:hint="cs"/>
          <w:rtl/>
        </w:rPr>
      </w:pPr>
    </w:p>
    <w:p w14:paraId="32B78200" w14:textId="77777777" w:rsidR="00CF1172" w:rsidRDefault="00CF1172" w:rsidP="00CF1172">
      <w:pPr>
        <w:keepNext/>
        <w:bidi/>
        <w:jc w:val="both"/>
        <w:rPr>
          <w:rFonts w:cs="David"/>
          <w:u w:val="single"/>
        </w:rPr>
      </w:pPr>
      <w:r>
        <w:rPr>
          <w:rFonts w:cs="David" w:hint="cs"/>
          <w:u w:val="single"/>
          <w:rtl/>
        </w:rPr>
        <w:t>היו"ר יריב לוין:</w:t>
      </w:r>
    </w:p>
    <w:p w14:paraId="4502F6FE" w14:textId="77777777" w:rsidR="00CF1172" w:rsidRDefault="00CF1172" w:rsidP="00CF1172">
      <w:pPr>
        <w:keepNext/>
        <w:bidi/>
        <w:jc w:val="both"/>
        <w:rPr>
          <w:rFonts w:cs="David" w:hint="cs"/>
          <w:rtl/>
        </w:rPr>
      </w:pPr>
    </w:p>
    <w:p w14:paraId="1DCA4292" w14:textId="77777777" w:rsidR="00CF1172" w:rsidRDefault="00CF1172" w:rsidP="00CF1172">
      <w:pPr>
        <w:bidi/>
        <w:jc w:val="both"/>
        <w:rPr>
          <w:rFonts w:cs="David" w:hint="cs"/>
          <w:rtl/>
        </w:rPr>
      </w:pPr>
      <w:r>
        <w:rPr>
          <w:rFonts w:cs="David" w:hint="cs"/>
          <w:rtl/>
        </w:rPr>
        <w:tab/>
        <w:t>קודם כול, סגני השרים מודים לך.</w:t>
      </w:r>
    </w:p>
    <w:p w14:paraId="73689BC6" w14:textId="77777777" w:rsidR="00CF1172" w:rsidRDefault="00CF1172" w:rsidP="00CF1172">
      <w:pPr>
        <w:bidi/>
        <w:jc w:val="both"/>
        <w:rPr>
          <w:rFonts w:cs="David" w:hint="cs"/>
          <w:rtl/>
        </w:rPr>
      </w:pPr>
    </w:p>
    <w:p w14:paraId="0F2CF8BD" w14:textId="77777777" w:rsidR="00CF1172" w:rsidRDefault="00CF1172" w:rsidP="00CF1172">
      <w:pPr>
        <w:bidi/>
        <w:jc w:val="both"/>
        <w:rPr>
          <w:rFonts w:cs="David"/>
          <w:u w:val="single"/>
        </w:rPr>
      </w:pPr>
      <w:r>
        <w:rPr>
          <w:rFonts w:cs="David" w:hint="cs"/>
          <w:u w:val="single"/>
          <w:rtl/>
        </w:rPr>
        <w:t>מוחמד ברכה:</w:t>
      </w:r>
    </w:p>
    <w:p w14:paraId="4B4F1D3D" w14:textId="77777777" w:rsidR="00CF1172" w:rsidRDefault="00CF1172" w:rsidP="00CF1172">
      <w:pPr>
        <w:bidi/>
        <w:jc w:val="both"/>
        <w:rPr>
          <w:rFonts w:cs="David" w:hint="cs"/>
          <w:u w:val="single"/>
          <w:rtl/>
        </w:rPr>
      </w:pPr>
    </w:p>
    <w:p w14:paraId="352177F1" w14:textId="77777777" w:rsidR="00CF1172" w:rsidRDefault="00CF1172" w:rsidP="00CF1172">
      <w:pPr>
        <w:bidi/>
        <w:jc w:val="both"/>
        <w:rPr>
          <w:rFonts w:cs="David" w:hint="cs"/>
          <w:rtl/>
        </w:rPr>
      </w:pPr>
      <w:r>
        <w:rPr>
          <w:rFonts w:cs="David" w:hint="cs"/>
          <w:rtl/>
        </w:rPr>
        <w:tab/>
        <w:t xml:space="preserve">- - ואז יושב ראש הקואליציה אומר, בסדר, אני מוכן שנרחיב את ועדת הכספים, אבל בשלושה, לא בשניים </w:t>
      </w:r>
      <w:r>
        <w:rPr>
          <w:rFonts w:cs="David"/>
          <w:rtl/>
        </w:rPr>
        <w:t>–</w:t>
      </w:r>
      <w:r>
        <w:rPr>
          <w:rFonts w:cs="David" w:hint="cs"/>
          <w:rtl/>
        </w:rPr>
        <w:t xml:space="preserve"> כך ששניים יהיו לקואליציה, ואחד לאופוזיציה. לא רק שאנשים מהקואליציה יצאו, אז הוא רוצה במקום חבר ועדת הכספים של מפלגת העבודה שיצא מהקואליציה, לקחת אחר. זה יותר קרוב לסחטנות פוליטית. זה נמוך מדי בצורה מחפירה לבוא ולעשות מיקח וממכר על מעמדה של הכנסת ועל מעמדו של הפרלמנט. </w:t>
      </w:r>
    </w:p>
    <w:p w14:paraId="600316AA" w14:textId="77777777" w:rsidR="00CF1172" w:rsidRDefault="00CF1172" w:rsidP="00CF1172">
      <w:pPr>
        <w:bidi/>
        <w:jc w:val="both"/>
        <w:rPr>
          <w:rFonts w:cs="David" w:hint="cs"/>
          <w:rtl/>
        </w:rPr>
      </w:pPr>
    </w:p>
    <w:p w14:paraId="718967D9" w14:textId="77777777" w:rsidR="00CF1172" w:rsidRDefault="00CF1172" w:rsidP="00CF1172">
      <w:pPr>
        <w:bidi/>
        <w:ind w:firstLine="720"/>
        <w:jc w:val="both"/>
        <w:rPr>
          <w:rFonts w:cs="David" w:hint="cs"/>
          <w:rtl/>
        </w:rPr>
      </w:pPr>
      <w:r>
        <w:rPr>
          <w:rFonts w:cs="David" w:hint="cs"/>
          <w:rtl/>
        </w:rPr>
        <w:t>כמובן, חשובה לי הסיעה שלי ומה שמגיע לה, אבל ההרגשה שלי היא שזה מייצר מצב של סיכון הדמוקרטיה והפרלמנטריזם במדינת ישראל אם כל פעם צריך לצמק את הצרכים של הכנסת כדי שיותאמו לצרכים של הממשלה. פה אין יחסי כפיפות. אם יש כפיפות זה הממשלה לכנסת, ולא להיפך.</w:t>
      </w:r>
    </w:p>
    <w:p w14:paraId="3F61E5D8" w14:textId="77777777" w:rsidR="00CF1172" w:rsidRDefault="00CF1172" w:rsidP="00CF1172">
      <w:pPr>
        <w:bidi/>
        <w:jc w:val="both"/>
        <w:rPr>
          <w:rFonts w:cs="David" w:hint="cs"/>
          <w:rtl/>
        </w:rPr>
      </w:pPr>
    </w:p>
    <w:p w14:paraId="29BB6C9B" w14:textId="77777777" w:rsidR="00CF1172" w:rsidRDefault="00CF1172" w:rsidP="00CF1172">
      <w:pPr>
        <w:bidi/>
        <w:jc w:val="both"/>
        <w:rPr>
          <w:rFonts w:cs="David" w:hint="cs"/>
          <w:u w:val="single"/>
          <w:rtl/>
        </w:rPr>
      </w:pPr>
      <w:r>
        <w:rPr>
          <w:rFonts w:cs="David" w:hint="cs"/>
          <w:u w:val="single"/>
          <w:rtl/>
        </w:rPr>
        <w:t>רחל אדטו</w:t>
      </w:r>
      <w:r w:rsidRPr="00E36EB4">
        <w:rPr>
          <w:rFonts w:cs="David" w:hint="cs"/>
          <w:u w:val="single"/>
          <w:rtl/>
        </w:rPr>
        <w:t>:</w:t>
      </w:r>
    </w:p>
    <w:p w14:paraId="164247AF" w14:textId="77777777" w:rsidR="00CF1172" w:rsidRPr="00E36EB4" w:rsidRDefault="00CF1172" w:rsidP="00CF1172">
      <w:pPr>
        <w:bidi/>
        <w:jc w:val="both"/>
        <w:rPr>
          <w:rFonts w:cs="David" w:hint="cs"/>
          <w:u w:val="single"/>
          <w:rtl/>
        </w:rPr>
      </w:pPr>
    </w:p>
    <w:p w14:paraId="07C4C218" w14:textId="77777777" w:rsidR="00CF1172" w:rsidRDefault="00CF1172" w:rsidP="00CF1172">
      <w:pPr>
        <w:bidi/>
        <w:jc w:val="both"/>
        <w:rPr>
          <w:rFonts w:cs="David" w:hint="cs"/>
          <w:rtl/>
        </w:rPr>
      </w:pPr>
      <w:r>
        <w:rPr>
          <w:rFonts w:cs="David" w:hint="cs"/>
          <w:rtl/>
        </w:rPr>
        <w:tab/>
        <w:t>אני רוצה לשאול שאלה. הנושא עצמו הוא נכון מעל לכל ספק סביר כי אנחנו לא מתפקדים. הוועדות לא מתפקדות, והמצב שיש עשרה חברים, וכל חבר בארבע ועדות מרכזיות הוא פשוט טירוף- -</w:t>
      </w:r>
    </w:p>
    <w:p w14:paraId="2256CB11" w14:textId="77777777" w:rsidR="00CF1172" w:rsidRDefault="00CF1172" w:rsidP="00CF1172">
      <w:pPr>
        <w:bidi/>
        <w:jc w:val="both"/>
        <w:rPr>
          <w:rFonts w:cs="David" w:hint="cs"/>
          <w:rtl/>
        </w:rPr>
      </w:pPr>
    </w:p>
    <w:p w14:paraId="76B9156D"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3577F707" w14:textId="77777777" w:rsidR="00CF1172" w:rsidRDefault="00CF1172" w:rsidP="00CF1172">
      <w:pPr>
        <w:bidi/>
        <w:jc w:val="both"/>
        <w:rPr>
          <w:rFonts w:cs="David" w:hint="cs"/>
          <w:u w:val="single"/>
          <w:rtl/>
        </w:rPr>
      </w:pPr>
    </w:p>
    <w:p w14:paraId="564C87E8" w14:textId="77777777" w:rsidR="00CF1172" w:rsidRDefault="00CF1172" w:rsidP="00CF1172">
      <w:pPr>
        <w:bidi/>
        <w:jc w:val="both"/>
        <w:rPr>
          <w:rFonts w:cs="David" w:hint="cs"/>
          <w:rtl/>
        </w:rPr>
      </w:pPr>
      <w:r>
        <w:rPr>
          <w:rFonts w:cs="David" w:hint="cs"/>
          <w:rtl/>
        </w:rPr>
        <w:tab/>
        <w:t>אני מעריכים עליכם, אנשי הקואליציה, שהם לא שרים. באמת.</w:t>
      </w:r>
    </w:p>
    <w:p w14:paraId="5106AA3E" w14:textId="77777777" w:rsidR="00CF1172" w:rsidRDefault="00CF1172" w:rsidP="00CF1172">
      <w:pPr>
        <w:bidi/>
        <w:jc w:val="both"/>
        <w:rPr>
          <w:rFonts w:cs="David" w:hint="cs"/>
          <w:rtl/>
        </w:rPr>
      </w:pPr>
    </w:p>
    <w:p w14:paraId="07BDF9FF" w14:textId="77777777" w:rsidR="00CF1172" w:rsidRDefault="00CF1172" w:rsidP="00CF1172">
      <w:pPr>
        <w:keepNext/>
        <w:bidi/>
        <w:jc w:val="both"/>
        <w:rPr>
          <w:rFonts w:cs="David"/>
          <w:u w:val="single"/>
        </w:rPr>
      </w:pPr>
      <w:r>
        <w:rPr>
          <w:rFonts w:cs="David" w:hint="cs"/>
          <w:u w:val="single"/>
          <w:rtl/>
        </w:rPr>
        <w:t>היו"ר יריב לוין:</w:t>
      </w:r>
    </w:p>
    <w:p w14:paraId="1E2C6D93" w14:textId="77777777" w:rsidR="00CF1172" w:rsidRDefault="00CF1172" w:rsidP="00CF1172">
      <w:pPr>
        <w:keepNext/>
        <w:bidi/>
        <w:jc w:val="both"/>
        <w:rPr>
          <w:rFonts w:cs="David" w:hint="cs"/>
          <w:rtl/>
        </w:rPr>
      </w:pPr>
    </w:p>
    <w:p w14:paraId="29747440" w14:textId="77777777" w:rsidR="00CF1172" w:rsidRDefault="00CF1172" w:rsidP="00CF1172">
      <w:pPr>
        <w:bidi/>
        <w:jc w:val="both"/>
        <w:rPr>
          <w:rFonts w:cs="David" w:hint="cs"/>
          <w:rtl/>
        </w:rPr>
      </w:pPr>
      <w:r>
        <w:rPr>
          <w:rFonts w:cs="David" w:hint="cs"/>
          <w:rtl/>
        </w:rPr>
        <w:tab/>
        <w:t>תכף אני אתייחס לזה.</w:t>
      </w:r>
    </w:p>
    <w:p w14:paraId="739C788A" w14:textId="77777777" w:rsidR="00CF1172" w:rsidRDefault="00CF1172" w:rsidP="00CF1172">
      <w:pPr>
        <w:bidi/>
        <w:jc w:val="both"/>
        <w:rPr>
          <w:rFonts w:cs="David" w:hint="cs"/>
          <w:rtl/>
        </w:rPr>
      </w:pPr>
    </w:p>
    <w:p w14:paraId="54C9364D" w14:textId="77777777" w:rsidR="00CF1172" w:rsidRDefault="00CF1172" w:rsidP="00CF1172">
      <w:pPr>
        <w:bidi/>
        <w:jc w:val="both"/>
        <w:rPr>
          <w:rFonts w:cs="David"/>
          <w:u w:val="single"/>
        </w:rPr>
      </w:pPr>
      <w:r>
        <w:rPr>
          <w:rFonts w:cs="David" w:hint="cs"/>
          <w:u w:val="single"/>
          <w:rtl/>
        </w:rPr>
        <w:t>רחל אדטו:</w:t>
      </w:r>
    </w:p>
    <w:p w14:paraId="4634FEAA" w14:textId="77777777" w:rsidR="00CF1172" w:rsidRDefault="00CF1172" w:rsidP="00CF1172">
      <w:pPr>
        <w:bidi/>
        <w:jc w:val="both"/>
        <w:rPr>
          <w:rFonts w:cs="David" w:hint="cs"/>
          <w:u w:val="single"/>
          <w:rtl/>
        </w:rPr>
      </w:pPr>
    </w:p>
    <w:p w14:paraId="7A1A9FAA" w14:textId="77777777" w:rsidR="00CF1172" w:rsidRDefault="00CF1172" w:rsidP="00CF1172">
      <w:pPr>
        <w:bidi/>
        <w:jc w:val="both"/>
        <w:rPr>
          <w:rFonts w:cs="David" w:hint="cs"/>
          <w:rtl/>
        </w:rPr>
      </w:pPr>
      <w:r>
        <w:rPr>
          <w:rFonts w:cs="David" w:hint="cs"/>
          <w:rtl/>
        </w:rPr>
        <w:tab/>
        <w:t>זה אנחנו, כמובן, כחברי ועדת כנסת לא יכולים להשפיע ולא יכולים להכריע. כל זמן שיש הרכב של שלושים ותשעה שרים ועוד ראשי ועדות שהם כמעט לא חברים בוועדות. אבל השאלה שלי היא האם הדיון כרגע הוא במטרה לפתור את הבעיה שלכם?</w:t>
      </w:r>
    </w:p>
    <w:p w14:paraId="6A6C29C7" w14:textId="77777777" w:rsidR="00CF1172" w:rsidRDefault="00CF1172" w:rsidP="00CF1172">
      <w:pPr>
        <w:bidi/>
        <w:jc w:val="both"/>
        <w:rPr>
          <w:rFonts w:cs="David" w:hint="cs"/>
          <w:rtl/>
        </w:rPr>
      </w:pPr>
    </w:p>
    <w:p w14:paraId="528B9C38" w14:textId="77777777" w:rsidR="00CF1172" w:rsidRDefault="00CF1172" w:rsidP="00CF1172">
      <w:pPr>
        <w:bidi/>
        <w:jc w:val="both"/>
        <w:rPr>
          <w:rFonts w:cs="David"/>
          <w:u w:val="single"/>
        </w:rPr>
      </w:pPr>
      <w:r>
        <w:rPr>
          <w:rFonts w:cs="David" w:hint="cs"/>
          <w:u w:val="single"/>
          <w:rtl/>
        </w:rPr>
        <w:t>מוחמד ברכה:</w:t>
      </w:r>
    </w:p>
    <w:p w14:paraId="50F503E2" w14:textId="77777777" w:rsidR="00CF1172" w:rsidRDefault="00CF1172" w:rsidP="00CF1172">
      <w:pPr>
        <w:bidi/>
        <w:jc w:val="both"/>
        <w:rPr>
          <w:rFonts w:cs="David" w:hint="cs"/>
          <w:u w:val="single"/>
          <w:rtl/>
        </w:rPr>
      </w:pPr>
    </w:p>
    <w:p w14:paraId="62A2D263" w14:textId="77777777" w:rsidR="00CF1172" w:rsidRDefault="00CF1172" w:rsidP="00CF1172">
      <w:pPr>
        <w:bidi/>
        <w:jc w:val="both"/>
        <w:rPr>
          <w:rFonts w:cs="David" w:hint="cs"/>
          <w:rtl/>
        </w:rPr>
      </w:pPr>
      <w:r>
        <w:rPr>
          <w:rFonts w:cs="David" w:hint="cs"/>
          <w:rtl/>
        </w:rPr>
        <w:tab/>
        <w:t>לא, לא, לא.</w:t>
      </w:r>
    </w:p>
    <w:p w14:paraId="1B6DFF47" w14:textId="77777777" w:rsidR="00CF1172" w:rsidRDefault="00CF1172" w:rsidP="00CF1172">
      <w:pPr>
        <w:bidi/>
        <w:jc w:val="both"/>
        <w:rPr>
          <w:rFonts w:cs="David" w:hint="cs"/>
          <w:rtl/>
        </w:rPr>
      </w:pPr>
    </w:p>
    <w:p w14:paraId="65E6FC11" w14:textId="77777777" w:rsidR="00CF1172" w:rsidRDefault="00CF1172" w:rsidP="00CF1172">
      <w:pPr>
        <w:bidi/>
        <w:jc w:val="both"/>
        <w:rPr>
          <w:rFonts w:cs="David" w:hint="cs"/>
          <w:u w:val="single"/>
          <w:rtl/>
        </w:rPr>
      </w:pPr>
      <w:r>
        <w:rPr>
          <w:rFonts w:cs="David" w:hint="cs"/>
          <w:u w:val="single"/>
          <w:rtl/>
        </w:rPr>
        <w:t>דב חנין</w:t>
      </w:r>
      <w:r w:rsidRPr="00E36EB4">
        <w:rPr>
          <w:rFonts w:cs="David" w:hint="cs"/>
          <w:u w:val="single"/>
          <w:rtl/>
        </w:rPr>
        <w:t>:</w:t>
      </w:r>
    </w:p>
    <w:p w14:paraId="6960F7A2" w14:textId="77777777" w:rsidR="00CF1172" w:rsidRDefault="00CF1172" w:rsidP="00CF1172">
      <w:pPr>
        <w:bidi/>
        <w:jc w:val="both"/>
        <w:rPr>
          <w:rFonts w:cs="David" w:hint="cs"/>
          <w:u w:val="single"/>
          <w:rtl/>
        </w:rPr>
      </w:pPr>
    </w:p>
    <w:p w14:paraId="4808EB6D" w14:textId="77777777" w:rsidR="00CF1172" w:rsidRDefault="00CF1172" w:rsidP="00CF1172">
      <w:pPr>
        <w:bidi/>
        <w:ind w:firstLine="720"/>
        <w:jc w:val="both"/>
        <w:rPr>
          <w:rFonts w:cs="David" w:hint="cs"/>
          <w:rtl/>
        </w:rPr>
      </w:pPr>
      <w:r>
        <w:rPr>
          <w:rFonts w:cs="David" w:hint="cs"/>
          <w:rtl/>
        </w:rPr>
        <w:t>זאת דוגמה. זאת דוגמה מאוד צורמת.</w:t>
      </w:r>
    </w:p>
    <w:p w14:paraId="193C8BD1" w14:textId="77777777" w:rsidR="00CF1172" w:rsidRDefault="00CF1172" w:rsidP="00CF1172">
      <w:pPr>
        <w:bidi/>
        <w:ind w:firstLine="720"/>
        <w:jc w:val="both"/>
        <w:rPr>
          <w:rFonts w:cs="David" w:hint="cs"/>
          <w:rtl/>
        </w:rPr>
      </w:pPr>
    </w:p>
    <w:p w14:paraId="42CC94E3"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3D7898A3" w14:textId="77777777" w:rsidR="00CF1172" w:rsidRDefault="00CF1172" w:rsidP="00CF1172">
      <w:pPr>
        <w:bidi/>
        <w:jc w:val="both"/>
        <w:rPr>
          <w:rFonts w:cs="David" w:hint="cs"/>
          <w:u w:val="single"/>
          <w:rtl/>
        </w:rPr>
      </w:pPr>
    </w:p>
    <w:p w14:paraId="56848CB1" w14:textId="77777777" w:rsidR="00CF1172" w:rsidRDefault="00CF1172" w:rsidP="00CF1172">
      <w:pPr>
        <w:bidi/>
        <w:jc w:val="both"/>
        <w:rPr>
          <w:rFonts w:cs="David" w:hint="cs"/>
          <w:rtl/>
        </w:rPr>
      </w:pPr>
      <w:r>
        <w:rPr>
          <w:rFonts w:cs="David" w:hint="cs"/>
          <w:rtl/>
        </w:rPr>
        <w:tab/>
        <w:t xml:space="preserve">זאת דוגמה. יכול להיות שאנשי האיחוד הלאומי היו מביאים דוגמה אחרת, אבל יש גם סידורים של החלפת מנדטים בין סיעות על חשבון סיעה אחרת. </w:t>
      </w:r>
    </w:p>
    <w:p w14:paraId="36163639" w14:textId="77777777" w:rsidR="00CF1172" w:rsidRDefault="00CF1172" w:rsidP="00CF1172">
      <w:pPr>
        <w:bidi/>
        <w:jc w:val="both"/>
        <w:rPr>
          <w:rFonts w:cs="David" w:hint="cs"/>
          <w:rtl/>
        </w:rPr>
      </w:pPr>
    </w:p>
    <w:p w14:paraId="0D2AECF8" w14:textId="77777777" w:rsidR="00CF1172" w:rsidRDefault="00CF1172" w:rsidP="00CF1172">
      <w:pPr>
        <w:bidi/>
        <w:jc w:val="both"/>
        <w:rPr>
          <w:rFonts w:cs="David" w:hint="cs"/>
          <w:u w:val="single"/>
          <w:rtl/>
        </w:rPr>
      </w:pPr>
      <w:r>
        <w:rPr>
          <w:rFonts w:cs="David" w:hint="cs"/>
          <w:u w:val="single"/>
          <w:rtl/>
        </w:rPr>
        <w:t>שלמה מולה</w:t>
      </w:r>
      <w:r w:rsidRPr="00E36EB4">
        <w:rPr>
          <w:rFonts w:cs="David" w:hint="cs"/>
          <w:u w:val="single"/>
          <w:rtl/>
        </w:rPr>
        <w:t>:</w:t>
      </w:r>
    </w:p>
    <w:p w14:paraId="42D1ABC7" w14:textId="77777777" w:rsidR="00CF1172" w:rsidRDefault="00CF1172" w:rsidP="00CF1172">
      <w:pPr>
        <w:bidi/>
        <w:jc w:val="both"/>
        <w:rPr>
          <w:rFonts w:cs="David" w:hint="cs"/>
          <w:u w:val="single"/>
          <w:rtl/>
        </w:rPr>
      </w:pPr>
    </w:p>
    <w:p w14:paraId="00B7C84A" w14:textId="77777777" w:rsidR="00CF1172" w:rsidRDefault="00CF1172" w:rsidP="00CF1172">
      <w:pPr>
        <w:bidi/>
        <w:jc w:val="both"/>
        <w:rPr>
          <w:rFonts w:cs="David" w:hint="cs"/>
          <w:rtl/>
        </w:rPr>
      </w:pPr>
      <w:r>
        <w:rPr>
          <w:rFonts w:cs="David" w:hint="cs"/>
          <w:rtl/>
        </w:rPr>
        <w:tab/>
        <w:t xml:space="preserve">זה בסדר. </w:t>
      </w:r>
    </w:p>
    <w:p w14:paraId="258B6DF1" w14:textId="77777777" w:rsidR="00CF1172" w:rsidRDefault="00CF1172" w:rsidP="00CF1172">
      <w:pPr>
        <w:bidi/>
        <w:jc w:val="both"/>
        <w:rPr>
          <w:rFonts w:cs="David" w:hint="cs"/>
          <w:rtl/>
        </w:rPr>
      </w:pPr>
    </w:p>
    <w:p w14:paraId="71056CB9" w14:textId="77777777" w:rsidR="00CF1172" w:rsidRDefault="00CF1172" w:rsidP="00CF1172">
      <w:pPr>
        <w:bidi/>
        <w:jc w:val="both"/>
        <w:rPr>
          <w:rFonts w:cs="David"/>
          <w:u w:val="single"/>
        </w:rPr>
      </w:pPr>
      <w:r>
        <w:rPr>
          <w:rFonts w:cs="David" w:hint="cs"/>
          <w:u w:val="single"/>
          <w:rtl/>
        </w:rPr>
        <w:t>מוחמד ברכה:</w:t>
      </w:r>
    </w:p>
    <w:p w14:paraId="7828E70F" w14:textId="77777777" w:rsidR="00CF1172" w:rsidRDefault="00CF1172" w:rsidP="00CF1172">
      <w:pPr>
        <w:bidi/>
        <w:jc w:val="both"/>
        <w:rPr>
          <w:rFonts w:cs="David" w:hint="cs"/>
          <w:u w:val="single"/>
          <w:rtl/>
        </w:rPr>
      </w:pPr>
    </w:p>
    <w:p w14:paraId="5435179E" w14:textId="77777777" w:rsidR="00CF1172" w:rsidRDefault="00CF1172" w:rsidP="00CF1172">
      <w:pPr>
        <w:bidi/>
        <w:jc w:val="both"/>
        <w:rPr>
          <w:rFonts w:cs="David" w:hint="cs"/>
          <w:rtl/>
        </w:rPr>
      </w:pPr>
      <w:r>
        <w:rPr>
          <w:rFonts w:cs="David" w:hint="cs"/>
          <w:rtl/>
        </w:rPr>
        <w:tab/>
        <w:t>זה בסדר, אבל אנחנו לא נמצאים בקטגוריה הזאת. יוצא מי שרוצה לייצג באמת, ואין לו הקשרים- -</w:t>
      </w:r>
    </w:p>
    <w:p w14:paraId="13D7FB44" w14:textId="77777777" w:rsidR="00CF1172" w:rsidRDefault="00CF1172" w:rsidP="00CF1172">
      <w:pPr>
        <w:bidi/>
        <w:jc w:val="both"/>
        <w:rPr>
          <w:rFonts w:cs="David" w:hint="cs"/>
          <w:rtl/>
        </w:rPr>
      </w:pPr>
    </w:p>
    <w:p w14:paraId="5FCF24A3"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28BD5F40" w14:textId="77777777" w:rsidR="00CF1172" w:rsidRDefault="00CF1172" w:rsidP="00CF1172">
      <w:pPr>
        <w:bidi/>
        <w:jc w:val="both"/>
        <w:rPr>
          <w:rFonts w:cs="David" w:hint="cs"/>
          <w:u w:val="single"/>
          <w:rtl/>
        </w:rPr>
      </w:pPr>
    </w:p>
    <w:p w14:paraId="03FBF285" w14:textId="77777777" w:rsidR="00CF1172" w:rsidRDefault="00CF1172" w:rsidP="00CF1172">
      <w:pPr>
        <w:bidi/>
        <w:jc w:val="both"/>
        <w:rPr>
          <w:rFonts w:cs="David" w:hint="cs"/>
          <w:rtl/>
        </w:rPr>
      </w:pPr>
      <w:r>
        <w:rPr>
          <w:rFonts w:cs="David" w:hint="cs"/>
          <w:rtl/>
        </w:rPr>
        <w:tab/>
        <w:t>נדמה לי שבכספים יש צירוף של בל"ד שיושב על מקום שלכם.</w:t>
      </w:r>
    </w:p>
    <w:p w14:paraId="73938ABE" w14:textId="77777777" w:rsidR="00CF1172" w:rsidRDefault="00CF1172" w:rsidP="00CF1172">
      <w:pPr>
        <w:bidi/>
        <w:jc w:val="both"/>
        <w:rPr>
          <w:rFonts w:cs="David" w:hint="cs"/>
          <w:rtl/>
        </w:rPr>
      </w:pPr>
    </w:p>
    <w:p w14:paraId="7E3E7E3A" w14:textId="77777777" w:rsidR="00CF1172" w:rsidRDefault="00CF1172" w:rsidP="00CF1172">
      <w:pPr>
        <w:bidi/>
        <w:jc w:val="both"/>
        <w:rPr>
          <w:rFonts w:cs="David" w:hint="cs"/>
          <w:u w:val="single"/>
          <w:rtl/>
        </w:rPr>
      </w:pPr>
      <w:r>
        <w:rPr>
          <w:rFonts w:cs="David" w:hint="cs"/>
          <w:u w:val="single"/>
          <w:rtl/>
        </w:rPr>
        <w:t>שלמה מולה</w:t>
      </w:r>
      <w:r w:rsidRPr="00E36EB4">
        <w:rPr>
          <w:rFonts w:cs="David" w:hint="cs"/>
          <w:u w:val="single"/>
          <w:rtl/>
        </w:rPr>
        <w:t>:</w:t>
      </w:r>
    </w:p>
    <w:p w14:paraId="3E7D63CB" w14:textId="77777777" w:rsidR="00CF1172" w:rsidRDefault="00CF1172" w:rsidP="00CF1172">
      <w:pPr>
        <w:bidi/>
        <w:jc w:val="both"/>
        <w:rPr>
          <w:rFonts w:cs="David" w:hint="cs"/>
          <w:u w:val="single"/>
          <w:rtl/>
        </w:rPr>
      </w:pPr>
    </w:p>
    <w:p w14:paraId="6B6A2BCD" w14:textId="77777777" w:rsidR="00CF1172" w:rsidRDefault="00CF1172" w:rsidP="00CF1172">
      <w:pPr>
        <w:bidi/>
        <w:jc w:val="both"/>
        <w:rPr>
          <w:rFonts w:cs="David" w:hint="cs"/>
          <w:rtl/>
        </w:rPr>
      </w:pPr>
      <w:r>
        <w:rPr>
          <w:rFonts w:cs="David" w:hint="cs"/>
          <w:rtl/>
        </w:rPr>
        <w:tab/>
        <w:t>לא, של מרצ.</w:t>
      </w:r>
    </w:p>
    <w:p w14:paraId="631F3522" w14:textId="77777777" w:rsidR="00CF1172" w:rsidRDefault="00CF1172" w:rsidP="00CF1172">
      <w:pPr>
        <w:bidi/>
        <w:jc w:val="both"/>
        <w:rPr>
          <w:rFonts w:cs="David" w:hint="cs"/>
          <w:rtl/>
        </w:rPr>
      </w:pPr>
    </w:p>
    <w:p w14:paraId="3F46354A" w14:textId="77777777" w:rsidR="00CF1172" w:rsidRDefault="00CF1172" w:rsidP="00CF1172">
      <w:pPr>
        <w:bidi/>
        <w:jc w:val="both"/>
        <w:rPr>
          <w:rFonts w:cs="David" w:hint="cs"/>
          <w:u w:val="single"/>
          <w:rtl/>
        </w:rPr>
      </w:pPr>
      <w:r>
        <w:rPr>
          <w:rFonts w:cs="David" w:hint="cs"/>
          <w:u w:val="single"/>
          <w:rtl/>
        </w:rPr>
        <w:t>אתי בן יוסף:</w:t>
      </w:r>
    </w:p>
    <w:p w14:paraId="03772CDB" w14:textId="77777777" w:rsidR="00CF1172" w:rsidRDefault="00CF1172" w:rsidP="00CF1172">
      <w:pPr>
        <w:bidi/>
        <w:jc w:val="both"/>
        <w:rPr>
          <w:rFonts w:cs="David" w:hint="cs"/>
          <w:u w:val="single"/>
          <w:rtl/>
        </w:rPr>
      </w:pPr>
    </w:p>
    <w:p w14:paraId="0E00804A" w14:textId="77777777" w:rsidR="00CF1172" w:rsidRDefault="00CF1172" w:rsidP="00CF1172">
      <w:pPr>
        <w:bidi/>
        <w:jc w:val="both"/>
        <w:rPr>
          <w:rFonts w:cs="David" w:hint="cs"/>
          <w:rtl/>
        </w:rPr>
      </w:pPr>
      <w:r>
        <w:rPr>
          <w:rFonts w:cs="David" w:hint="cs"/>
          <w:rtl/>
        </w:rPr>
        <w:tab/>
        <w:t>בכלכלה יש.</w:t>
      </w:r>
    </w:p>
    <w:p w14:paraId="4446493C" w14:textId="77777777" w:rsidR="00CF1172" w:rsidRDefault="00CF1172" w:rsidP="00CF1172">
      <w:pPr>
        <w:bidi/>
        <w:jc w:val="both"/>
        <w:rPr>
          <w:rFonts w:cs="David" w:hint="cs"/>
          <w:rtl/>
        </w:rPr>
      </w:pPr>
    </w:p>
    <w:p w14:paraId="57745F08" w14:textId="77777777" w:rsidR="00CF1172" w:rsidRDefault="00CF1172" w:rsidP="00CF1172">
      <w:pPr>
        <w:bidi/>
        <w:jc w:val="both"/>
        <w:rPr>
          <w:rFonts w:cs="David"/>
          <w:u w:val="single"/>
        </w:rPr>
      </w:pPr>
      <w:r>
        <w:rPr>
          <w:rFonts w:cs="David" w:hint="cs"/>
          <w:u w:val="single"/>
          <w:rtl/>
        </w:rPr>
        <w:t>מוחמד ברכה:</w:t>
      </w:r>
    </w:p>
    <w:p w14:paraId="266EA6C0" w14:textId="77777777" w:rsidR="00CF1172" w:rsidRDefault="00CF1172" w:rsidP="00CF1172">
      <w:pPr>
        <w:bidi/>
        <w:jc w:val="both"/>
        <w:rPr>
          <w:rFonts w:cs="David" w:hint="cs"/>
          <w:u w:val="single"/>
          <w:rtl/>
        </w:rPr>
      </w:pPr>
    </w:p>
    <w:p w14:paraId="7DFFDC5A" w14:textId="77777777" w:rsidR="00CF1172" w:rsidRDefault="00CF1172" w:rsidP="00CF1172">
      <w:pPr>
        <w:bidi/>
        <w:jc w:val="both"/>
        <w:rPr>
          <w:rFonts w:cs="David" w:hint="cs"/>
          <w:rtl/>
        </w:rPr>
      </w:pPr>
      <w:r>
        <w:rPr>
          <w:rFonts w:cs="David" w:hint="cs"/>
          <w:rtl/>
        </w:rPr>
        <w:tab/>
        <w:t>בכלכלה, לא בכספים.</w:t>
      </w:r>
    </w:p>
    <w:p w14:paraId="5BB56945" w14:textId="77777777" w:rsidR="00CF1172" w:rsidRDefault="00CF1172" w:rsidP="00CF1172">
      <w:pPr>
        <w:bidi/>
        <w:jc w:val="both"/>
        <w:rPr>
          <w:rFonts w:cs="David" w:hint="cs"/>
          <w:rtl/>
        </w:rPr>
      </w:pPr>
    </w:p>
    <w:p w14:paraId="59947094" w14:textId="77777777" w:rsidR="00CF1172" w:rsidRDefault="00CF1172" w:rsidP="00CF1172">
      <w:pPr>
        <w:keepNext/>
        <w:bidi/>
        <w:jc w:val="both"/>
        <w:rPr>
          <w:rFonts w:cs="David"/>
          <w:u w:val="single"/>
        </w:rPr>
      </w:pPr>
      <w:r>
        <w:rPr>
          <w:rFonts w:cs="David" w:hint="cs"/>
          <w:u w:val="single"/>
          <w:rtl/>
        </w:rPr>
        <w:t>היו"ר יריב לוין:</w:t>
      </w:r>
    </w:p>
    <w:p w14:paraId="2EAFC8EA" w14:textId="77777777" w:rsidR="00CF1172" w:rsidRDefault="00CF1172" w:rsidP="00CF1172">
      <w:pPr>
        <w:keepNext/>
        <w:bidi/>
        <w:jc w:val="both"/>
        <w:rPr>
          <w:rFonts w:cs="David" w:hint="cs"/>
          <w:rtl/>
        </w:rPr>
      </w:pPr>
    </w:p>
    <w:p w14:paraId="28BB891C" w14:textId="77777777" w:rsidR="00CF1172" w:rsidRDefault="00CF1172" w:rsidP="00CF1172">
      <w:pPr>
        <w:bidi/>
        <w:jc w:val="both"/>
        <w:rPr>
          <w:rFonts w:cs="David" w:hint="cs"/>
          <w:rtl/>
        </w:rPr>
      </w:pPr>
      <w:r>
        <w:rPr>
          <w:rFonts w:cs="David" w:hint="cs"/>
          <w:rtl/>
        </w:rPr>
        <w:tab/>
        <w:t>באחת הוועדות.</w:t>
      </w:r>
    </w:p>
    <w:p w14:paraId="3D87B151" w14:textId="77777777" w:rsidR="00CF1172" w:rsidRDefault="00CF1172" w:rsidP="00CF1172">
      <w:pPr>
        <w:bidi/>
        <w:jc w:val="both"/>
        <w:rPr>
          <w:rFonts w:cs="David" w:hint="cs"/>
          <w:rtl/>
        </w:rPr>
      </w:pPr>
    </w:p>
    <w:p w14:paraId="19AA4878" w14:textId="77777777" w:rsidR="00CF1172" w:rsidRDefault="00CF1172" w:rsidP="00CF1172">
      <w:pPr>
        <w:bidi/>
        <w:jc w:val="both"/>
        <w:rPr>
          <w:rFonts w:cs="David"/>
          <w:u w:val="single"/>
        </w:rPr>
      </w:pPr>
      <w:r>
        <w:rPr>
          <w:rFonts w:cs="David" w:hint="cs"/>
          <w:u w:val="single"/>
          <w:rtl/>
        </w:rPr>
        <w:t>שלמה מולה:</w:t>
      </w:r>
    </w:p>
    <w:p w14:paraId="34AAE77B" w14:textId="77777777" w:rsidR="00CF1172" w:rsidRDefault="00CF1172" w:rsidP="00CF1172">
      <w:pPr>
        <w:bidi/>
        <w:jc w:val="both"/>
        <w:rPr>
          <w:rFonts w:cs="David" w:hint="cs"/>
          <w:u w:val="single"/>
          <w:rtl/>
        </w:rPr>
      </w:pPr>
    </w:p>
    <w:p w14:paraId="1B7F22E4" w14:textId="77777777" w:rsidR="00CF1172" w:rsidRDefault="00CF1172" w:rsidP="00CF1172">
      <w:pPr>
        <w:bidi/>
        <w:jc w:val="both"/>
        <w:rPr>
          <w:rFonts w:cs="David" w:hint="cs"/>
          <w:rtl/>
        </w:rPr>
      </w:pPr>
      <w:r>
        <w:rPr>
          <w:rFonts w:cs="David" w:hint="cs"/>
          <w:rtl/>
        </w:rPr>
        <w:tab/>
        <w:t>בוועדת חינוך.</w:t>
      </w:r>
    </w:p>
    <w:p w14:paraId="776A4A0F" w14:textId="77777777" w:rsidR="00CF1172" w:rsidRDefault="00CF1172" w:rsidP="00CF1172">
      <w:pPr>
        <w:bidi/>
        <w:jc w:val="both"/>
        <w:rPr>
          <w:rFonts w:cs="David" w:hint="cs"/>
          <w:rtl/>
        </w:rPr>
      </w:pPr>
    </w:p>
    <w:p w14:paraId="43A81B5C" w14:textId="77777777" w:rsidR="00CF1172" w:rsidRDefault="00CF1172" w:rsidP="00CF1172">
      <w:pPr>
        <w:bidi/>
        <w:jc w:val="both"/>
        <w:rPr>
          <w:rFonts w:cs="David"/>
          <w:u w:val="single"/>
        </w:rPr>
      </w:pPr>
      <w:r>
        <w:rPr>
          <w:rFonts w:cs="David" w:hint="cs"/>
          <w:u w:val="single"/>
          <w:rtl/>
        </w:rPr>
        <w:t>מוחמד ברכה:</w:t>
      </w:r>
    </w:p>
    <w:p w14:paraId="232E6048" w14:textId="77777777" w:rsidR="00CF1172" w:rsidRDefault="00CF1172" w:rsidP="00CF1172">
      <w:pPr>
        <w:bidi/>
        <w:jc w:val="both"/>
        <w:rPr>
          <w:rFonts w:cs="David" w:hint="cs"/>
          <w:u w:val="single"/>
          <w:rtl/>
        </w:rPr>
      </w:pPr>
    </w:p>
    <w:p w14:paraId="4530650D" w14:textId="77777777" w:rsidR="00CF1172" w:rsidRPr="00064C0A" w:rsidRDefault="00CF1172" w:rsidP="00CF1172">
      <w:pPr>
        <w:bidi/>
        <w:jc w:val="both"/>
        <w:rPr>
          <w:rFonts w:cs="David" w:hint="cs"/>
          <w:rtl/>
        </w:rPr>
      </w:pPr>
      <w:r>
        <w:rPr>
          <w:rFonts w:cs="David" w:hint="cs"/>
          <w:rtl/>
        </w:rPr>
        <w:tab/>
        <w:t>אבל זה היה חילופים.</w:t>
      </w:r>
    </w:p>
    <w:p w14:paraId="6CA174B8" w14:textId="77777777" w:rsidR="00CF1172" w:rsidRDefault="00CF1172" w:rsidP="00CF1172">
      <w:pPr>
        <w:bidi/>
        <w:jc w:val="both"/>
        <w:rPr>
          <w:rFonts w:cs="David" w:hint="cs"/>
          <w:rtl/>
        </w:rPr>
      </w:pPr>
    </w:p>
    <w:p w14:paraId="09079E40" w14:textId="77777777" w:rsidR="00CF1172" w:rsidRDefault="00CF1172" w:rsidP="00CF1172">
      <w:pPr>
        <w:bidi/>
        <w:jc w:val="both"/>
        <w:rPr>
          <w:rFonts w:cs="David" w:hint="cs"/>
          <w:u w:val="single"/>
          <w:rtl/>
        </w:rPr>
      </w:pPr>
      <w:r>
        <w:rPr>
          <w:rFonts w:cs="David" w:hint="cs"/>
          <w:u w:val="single"/>
          <w:rtl/>
        </w:rPr>
        <w:t>רחל אדטו</w:t>
      </w:r>
      <w:r w:rsidRPr="00E36EB4">
        <w:rPr>
          <w:rFonts w:cs="David" w:hint="cs"/>
          <w:u w:val="single"/>
          <w:rtl/>
        </w:rPr>
        <w:t>:</w:t>
      </w:r>
    </w:p>
    <w:p w14:paraId="044EA3D8" w14:textId="77777777" w:rsidR="00CF1172" w:rsidRPr="00E36EB4" w:rsidRDefault="00CF1172" w:rsidP="00CF1172">
      <w:pPr>
        <w:bidi/>
        <w:jc w:val="both"/>
        <w:rPr>
          <w:rFonts w:cs="David" w:hint="cs"/>
          <w:u w:val="single"/>
          <w:rtl/>
        </w:rPr>
      </w:pPr>
    </w:p>
    <w:p w14:paraId="57F0377C" w14:textId="77777777" w:rsidR="00CF1172" w:rsidRDefault="00CF1172" w:rsidP="00CF1172">
      <w:pPr>
        <w:bidi/>
        <w:jc w:val="both"/>
        <w:rPr>
          <w:rFonts w:cs="David" w:hint="cs"/>
          <w:rtl/>
        </w:rPr>
      </w:pPr>
      <w:r>
        <w:rPr>
          <w:rFonts w:cs="David" w:hint="cs"/>
          <w:rtl/>
        </w:rPr>
        <w:tab/>
        <w:t>אבל זה הסכמים פנימיים, זה לא הסכמים שוועדת הכנסת קובעת.</w:t>
      </w:r>
    </w:p>
    <w:p w14:paraId="358D7BB8" w14:textId="77777777" w:rsidR="00CF1172" w:rsidRDefault="00CF1172" w:rsidP="00CF1172">
      <w:pPr>
        <w:bidi/>
        <w:jc w:val="both"/>
        <w:rPr>
          <w:rFonts w:cs="David" w:hint="cs"/>
          <w:rtl/>
        </w:rPr>
      </w:pPr>
    </w:p>
    <w:p w14:paraId="0FD01C5C" w14:textId="77777777" w:rsidR="00CF1172" w:rsidRDefault="00CF1172" w:rsidP="00CF1172">
      <w:pPr>
        <w:bidi/>
        <w:jc w:val="both"/>
        <w:rPr>
          <w:rFonts w:cs="David" w:hint="cs"/>
          <w:u w:val="single"/>
          <w:rtl/>
        </w:rPr>
      </w:pPr>
      <w:r>
        <w:rPr>
          <w:rFonts w:cs="David" w:hint="cs"/>
          <w:u w:val="single"/>
          <w:rtl/>
        </w:rPr>
        <w:t>שלמה מולה</w:t>
      </w:r>
      <w:r w:rsidRPr="00E36EB4">
        <w:rPr>
          <w:rFonts w:cs="David" w:hint="cs"/>
          <w:u w:val="single"/>
          <w:rtl/>
        </w:rPr>
        <w:t>:</w:t>
      </w:r>
    </w:p>
    <w:p w14:paraId="3DDCB915" w14:textId="77777777" w:rsidR="00CF1172" w:rsidRDefault="00CF1172" w:rsidP="00CF1172">
      <w:pPr>
        <w:bidi/>
        <w:jc w:val="both"/>
        <w:rPr>
          <w:rFonts w:cs="David" w:hint="cs"/>
          <w:u w:val="single"/>
          <w:rtl/>
        </w:rPr>
      </w:pPr>
    </w:p>
    <w:p w14:paraId="57B5354B" w14:textId="77777777" w:rsidR="00CF1172" w:rsidRDefault="00CF1172" w:rsidP="00CF1172">
      <w:pPr>
        <w:bidi/>
        <w:jc w:val="both"/>
        <w:rPr>
          <w:rFonts w:cs="David" w:hint="cs"/>
          <w:rtl/>
        </w:rPr>
      </w:pPr>
      <w:r>
        <w:rPr>
          <w:rFonts w:cs="David" w:hint="cs"/>
          <w:rtl/>
        </w:rPr>
        <w:tab/>
        <w:t xml:space="preserve">ברכה צודק. חייב להיות איזשהו ייצוג בעיקר בוועדות הרבה יותר משמעותיות. כל הוועדות חשובות, אבל בוועדות כמו כספים, חוקה, ועדת הכנסת ובוועדות כאלה שההשפעות שלהן אדירות חייב להיות ייצוג הולם גם לסיעות קטנות. נכון שלפעמים זה מגיע על חשבון הסיעות הגדולות, אבל לי למשל זה לא אכפת. הנזק בא בכנסת הזאת בעיקר בגלל צמצום חברי הוועדות. ברגע שצמצמו את חברי הוועדות ובמקום תשעה עשר יש שנים עשר בגלל הנוחיות של הקואליציה </w:t>
      </w:r>
      <w:r>
        <w:rPr>
          <w:rFonts w:cs="David"/>
          <w:rtl/>
        </w:rPr>
        <w:t>–</w:t>
      </w:r>
      <w:r>
        <w:rPr>
          <w:rFonts w:cs="David" w:hint="cs"/>
          <w:rtl/>
        </w:rPr>
        <w:t xml:space="preserve"> זאת הבעיה, כי חלקם הם שרים - -</w:t>
      </w:r>
    </w:p>
    <w:p w14:paraId="5DCA4FD7" w14:textId="77777777" w:rsidR="00CF1172" w:rsidRDefault="00CF1172" w:rsidP="00CF1172">
      <w:pPr>
        <w:bidi/>
        <w:jc w:val="both"/>
        <w:rPr>
          <w:rFonts w:cs="David" w:hint="cs"/>
          <w:rtl/>
        </w:rPr>
      </w:pPr>
    </w:p>
    <w:p w14:paraId="3565E3E4"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20E4742D" w14:textId="77777777" w:rsidR="00CF1172" w:rsidRDefault="00CF1172" w:rsidP="00CF1172">
      <w:pPr>
        <w:bidi/>
        <w:jc w:val="both"/>
        <w:rPr>
          <w:rFonts w:cs="David" w:hint="cs"/>
          <w:u w:val="single"/>
          <w:rtl/>
        </w:rPr>
      </w:pPr>
    </w:p>
    <w:p w14:paraId="7749ADB9" w14:textId="77777777" w:rsidR="00CF1172" w:rsidRDefault="00CF1172" w:rsidP="00CF1172">
      <w:pPr>
        <w:bidi/>
        <w:jc w:val="both"/>
        <w:rPr>
          <w:rFonts w:cs="David" w:hint="cs"/>
          <w:rtl/>
        </w:rPr>
      </w:pPr>
      <w:r>
        <w:rPr>
          <w:rFonts w:cs="David" w:hint="cs"/>
          <w:rtl/>
        </w:rPr>
        <w:tab/>
        <w:t>שלמה, אם בכל הוועדות היו תשעה עשר במקום שבעה עשר, אנחנו היינו נכנסים.</w:t>
      </w:r>
    </w:p>
    <w:p w14:paraId="609A8811" w14:textId="77777777" w:rsidR="00CF1172" w:rsidRDefault="00CF1172" w:rsidP="00CF1172">
      <w:pPr>
        <w:bidi/>
        <w:jc w:val="both"/>
        <w:rPr>
          <w:rFonts w:cs="David" w:hint="cs"/>
          <w:rtl/>
        </w:rPr>
      </w:pPr>
    </w:p>
    <w:p w14:paraId="2362E9BE" w14:textId="77777777" w:rsidR="00CF1172" w:rsidRDefault="00CF1172" w:rsidP="00CF1172">
      <w:pPr>
        <w:bidi/>
        <w:jc w:val="both"/>
        <w:rPr>
          <w:rFonts w:cs="David" w:hint="cs"/>
          <w:u w:val="single"/>
          <w:rtl/>
        </w:rPr>
      </w:pPr>
      <w:r>
        <w:rPr>
          <w:rFonts w:cs="David" w:hint="cs"/>
          <w:u w:val="single"/>
          <w:rtl/>
        </w:rPr>
        <w:t>שלמה מולה</w:t>
      </w:r>
      <w:r w:rsidRPr="00E36EB4">
        <w:rPr>
          <w:rFonts w:cs="David" w:hint="cs"/>
          <w:u w:val="single"/>
          <w:rtl/>
        </w:rPr>
        <w:t>:</w:t>
      </w:r>
    </w:p>
    <w:p w14:paraId="24ADD147" w14:textId="77777777" w:rsidR="00CF1172" w:rsidRDefault="00CF1172" w:rsidP="00CF1172">
      <w:pPr>
        <w:bidi/>
        <w:jc w:val="both"/>
        <w:rPr>
          <w:rFonts w:cs="David" w:hint="cs"/>
          <w:u w:val="single"/>
          <w:rtl/>
        </w:rPr>
      </w:pPr>
    </w:p>
    <w:p w14:paraId="3B424D8F" w14:textId="77777777" w:rsidR="00CF1172" w:rsidRDefault="00CF1172" w:rsidP="00CF1172">
      <w:pPr>
        <w:bidi/>
        <w:jc w:val="both"/>
        <w:rPr>
          <w:rFonts w:cs="David" w:hint="cs"/>
          <w:rtl/>
        </w:rPr>
      </w:pPr>
      <w:r>
        <w:rPr>
          <w:rFonts w:cs="David" w:hint="cs"/>
          <w:rtl/>
        </w:rPr>
        <w:tab/>
        <w:t>בדיוק. הרי מה קרה בסוף בפועל? בפועל הקואליציה כמעט לא מתפקדת. אתם, חברי הקואליציה, לא מסוגלים להגיע לוועדות שיש בהן חקיקה רצינית מאוד ולראות את הטייס האוטומטי, והכנסת והציבור נפגעים. לא פעם בדיונים שמתקיימים כשחברי הקואליציה נמצאים בדיונים בניסוחים בחקיקה  אתה פתאום מגלה שיש אחידות מסוימת, לא כל דבר אנחנו רואים זה נגד זה. לכן גם ההסתייגויות העקרוניות שיש בהן טעם לפעמים אוטומטית עוברות כי הממשלה מתנגדת. אפילו לחברי הקואליציה אין דו שיח עם הממשלה במהלך החקיקה, ולכן כאילו הפכנו להיות מין רובוטים כאלה. האופוזיציה מביעה התנגדות אוטומטית לעמדת הקואליציה, וחברי הקואליציה שצריכים לעשות עבודה מעמיקה לשירות הציבור, לפעמים גם נגד עמדת הממשלה באמצעות ההסתייגויות המהותיות לא עושים את העבודה כי הם לא נמצאים. לא שהם לא נמצאים, הם עובדים.</w:t>
      </w:r>
    </w:p>
    <w:p w14:paraId="79A64CB3" w14:textId="77777777" w:rsidR="00CF1172" w:rsidRDefault="00CF1172" w:rsidP="00CF1172">
      <w:pPr>
        <w:bidi/>
        <w:jc w:val="both"/>
        <w:rPr>
          <w:rFonts w:cs="David" w:hint="cs"/>
          <w:rtl/>
        </w:rPr>
      </w:pPr>
    </w:p>
    <w:p w14:paraId="7BD9627D" w14:textId="77777777" w:rsidR="00CF1172" w:rsidRDefault="00CF1172" w:rsidP="00CF1172">
      <w:pPr>
        <w:bidi/>
        <w:ind w:firstLine="720"/>
        <w:jc w:val="both"/>
        <w:rPr>
          <w:rFonts w:cs="David" w:hint="cs"/>
          <w:rtl/>
        </w:rPr>
      </w:pPr>
      <w:r>
        <w:rPr>
          <w:rFonts w:cs="David" w:hint="cs"/>
          <w:rtl/>
        </w:rPr>
        <w:t xml:space="preserve"> לכן צריך ליצור את האיזון. גם הסיעות הקטנות יוכלו לבוא לידי ביטוי בצורה הולמת וגם הקואליציה תוכל לתפקד. אם הממשלה הייתה שמונה עשר שרים ושני סגני שרים אז אפשר היה </w:t>
      </w:r>
      <w:r>
        <w:rPr>
          <w:rFonts w:cs="David"/>
          <w:rtl/>
        </w:rPr>
        <w:t>–</w:t>
      </w:r>
      <w:r>
        <w:rPr>
          <w:rFonts w:cs="David" w:hint="cs"/>
          <w:rtl/>
        </w:rPr>
        <w:t xml:space="preserve"> אנחנו לא שם, אנחנו חיים איפה שאנחנו נמצאים. אבל בגלל זה אני לא חושב שהסיעות הקטנות צריכות להיפגע. אנחנו, למשל, כסיעה גדולה לא דורשים בכל הוועדות רוב. לפעמים אנחנו מנסים למצוא איזשהו סידור גם עם חברי הקואליציה, ולפעמים יש גישה נכונה בשיתוף פעולה. לכן הדמוקרטיה נפגעת בסופו של דבר. היום זה אנחנו ומחר יהיה מישהו אחר. </w:t>
      </w:r>
    </w:p>
    <w:p w14:paraId="5DA4522A" w14:textId="77777777" w:rsidR="00CF1172" w:rsidRDefault="00CF1172" w:rsidP="00CF1172">
      <w:pPr>
        <w:bidi/>
        <w:jc w:val="both"/>
        <w:rPr>
          <w:rFonts w:cs="David" w:hint="cs"/>
          <w:rtl/>
        </w:rPr>
      </w:pPr>
    </w:p>
    <w:p w14:paraId="03F0FFBC"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4F8F870B" w14:textId="77777777" w:rsidR="00CF1172" w:rsidRDefault="00CF1172" w:rsidP="00CF1172">
      <w:pPr>
        <w:bidi/>
        <w:jc w:val="both"/>
        <w:rPr>
          <w:rFonts w:cs="David" w:hint="cs"/>
          <w:u w:val="single"/>
          <w:rtl/>
        </w:rPr>
      </w:pPr>
    </w:p>
    <w:p w14:paraId="503C903B" w14:textId="77777777" w:rsidR="00CF1172" w:rsidRDefault="00CF1172" w:rsidP="00CF1172">
      <w:pPr>
        <w:bidi/>
        <w:jc w:val="both"/>
        <w:rPr>
          <w:rFonts w:cs="David" w:hint="cs"/>
          <w:rtl/>
        </w:rPr>
      </w:pPr>
      <w:r>
        <w:rPr>
          <w:rFonts w:cs="David" w:hint="cs"/>
          <w:rtl/>
        </w:rPr>
        <w:tab/>
        <w:t xml:space="preserve">זה יוצר תקדימים לכנסות הבאות. </w:t>
      </w:r>
    </w:p>
    <w:p w14:paraId="3E75FC1A" w14:textId="77777777" w:rsidR="00CF1172" w:rsidRDefault="00CF1172" w:rsidP="00CF1172">
      <w:pPr>
        <w:bidi/>
        <w:jc w:val="both"/>
        <w:rPr>
          <w:rFonts w:cs="David" w:hint="cs"/>
          <w:rtl/>
        </w:rPr>
      </w:pPr>
    </w:p>
    <w:p w14:paraId="4F555506" w14:textId="77777777" w:rsidR="00CF1172" w:rsidRDefault="00CF1172" w:rsidP="00CF1172">
      <w:pPr>
        <w:bidi/>
        <w:jc w:val="both"/>
        <w:rPr>
          <w:rFonts w:cs="David" w:hint="cs"/>
          <w:u w:val="single"/>
          <w:rtl/>
        </w:rPr>
      </w:pPr>
      <w:r>
        <w:rPr>
          <w:rFonts w:cs="David" w:hint="cs"/>
          <w:u w:val="single"/>
          <w:rtl/>
        </w:rPr>
        <w:t>שלמה מולה</w:t>
      </w:r>
      <w:r w:rsidRPr="00E36EB4">
        <w:rPr>
          <w:rFonts w:cs="David" w:hint="cs"/>
          <w:u w:val="single"/>
          <w:rtl/>
        </w:rPr>
        <w:t>:</w:t>
      </w:r>
    </w:p>
    <w:p w14:paraId="17ABB062" w14:textId="77777777" w:rsidR="00CF1172" w:rsidRDefault="00CF1172" w:rsidP="00CF1172">
      <w:pPr>
        <w:bidi/>
        <w:jc w:val="both"/>
        <w:rPr>
          <w:rFonts w:cs="David" w:hint="cs"/>
          <w:u w:val="single"/>
          <w:rtl/>
        </w:rPr>
      </w:pPr>
    </w:p>
    <w:p w14:paraId="309A53FA" w14:textId="77777777" w:rsidR="00CF1172" w:rsidRDefault="00CF1172" w:rsidP="00CF1172">
      <w:pPr>
        <w:bidi/>
        <w:jc w:val="both"/>
        <w:rPr>
          <w:rFonts w:cs="David" w:hint="cs"/>
          <w:rtl/>
        </w:rPr>
      </w:pPr>
      <w:r>
        <w:rPr>
          <w:rFonts w:cs="David" w:hint="cs"/>
          <w:rtl/>
        </w:rPr>
        <w:tab/>
        <w:t>בדיוק.</w:t>
      </w:r>
    </w:p>
    <w:p w14:paraId="2B947663" w14:textId="77777777" w:rsidR="00CF1172" w:rsidRDefault="00CF1172" w:rsidP="00CF1172">
      <w:pPr>
        <w:bidi/>
        <w:jc w:val="both"/>
        <w:rPr>
          <w:rFonts w:cs="David" w:hint="cs"/>
          <w:rtl/>
        </w:rPr>
      </w:pPr>
    </w:p>
    <w:p w14:paraId="798E8243" w14:textId="77777777" w:rsidR="00CF1172" w:rsidRDefault="00CF1172" w:rsidP="00CF1172">
      <w:pPr>
        <w:bidi/>
        <w:jc w:val="both"/>
        <w:rPr>
          <w:rFonts w:cs="David"/>
          <w:u w:val="single"/>
        </w:rPr>
      </w:pPr>
      <w:r>
        <w:rPr>
          <w:rFonts w:cs="David" w:hint="cs"/>
          <w:u w:val="single"/>
          <w:rtl/>
        </w:rPr>
        <w:t>מוחמד ברכה:</w:t>
      </w:r>
    </w:p>
    <w:p w14:paraId="6B283D6C" w14:textId="77777777" w:rsidR="00CF1172" w:rsidRDefault="00CF1172" w:rsidP="00CF1172">
      <w:pPr>
        <w:bidi/>
        <w:jc w:val="both"/>
        <w:rPr>
          <w:rFonts w:cs="David" w:hint="cs"/>
          <w:u w:val="single"/>
          <w:rtl/>
        </w:rPr>
      </w:pPr>
    </w:p>
    <w:p w14:paraId="01C94675" w14:textId="77777777" w:rsidR="00CF1172" w:rsidRDefault="00CF1172" w:rsidP="00CF1172">
      <w:pPr>
        <w:bidi/>
        <w:jc w:val="both"/>
        <w:rPr>
          <w:rFonts w:cs="David" w:hint="cs"/>
          <w:rtl/>
        </w:rPr>
      </w:pPr>
      <w:r>
        <w:rPr>
          <w:rFonts w:cs="David" w:hint="cs"/>
          <w:rtl/>
        </w:rPr>
        <w:tab/>
        <w:t>אני יודע מניסיוני הלא מועט שמה שנקבע בכנסת אחת הופך להיות - -</w:t>
      </w:r>
    </w:p>
    <w:p w14:paraId="21A0B17A" w14:textId="77777777" w:rsidR="00CF1172" w:rsidRDefault="00CF1172" w:rsidP="00CF1172">
      <w:pPr>
        <w:bidi/>
        <w:jc w:val="both"/>
        <w:rPr>
          <w:rFonts w:cs="David" w:hint="cs"/>
          <w:rtl/>
        </w:rPr>
      </w:pPr>
    </w:p>
    <w:p w14:paraId="2CC546ED" w14:textId="77777777" w:rsidR="00CF1172" w:rsidRDefault="00CF1172" w:rsidP="00CF1172">
      <w:pPr>
        <w:keepNext/>
        <w:bidi/>
        <w:jc w:val="both"/>
        <w:rPr>
          <w:rFonts w:cs="David"/>
          <w:u w:val="single"/>
        </w:rPr>
      </w:pPr>
      <w:r>
        <w:rPr>
          <w:rFonts w:cs="David" w:hint="cs"/>
          <w:u w:val="single"/>
          <w:rtl/>
        </w:rPr>
        <w:t>היו"ר יריב לוין:</w:t>
      </w:r>
    </w:p>
    <w:p w14:paraId="273EC605" w14:textId="77777777" w:rsidR="00CF1172" w:rsidRDefault="00CF1172" w:rsidP="00CF1172">
      <w:pPr>
        <w:keepNext/>
        <w:bidi/>
        <w:jc w:val="both"/>
        <w:rPr>
          <w:rFonts w:cs="David" w:hint="cs"/>
          <w:rtl/>
        </w:rPr>
      </w:pPr>
    </w:p>
    <w:p w14:paraId="2E3F7214" w14:textId="77777777" w:rsidR="00CF1172" w:rsidRDefault="00CF1172" w:rsidP="00CF1172">
      <w:pPr>
        <w:bidi/>
        <w:jc w:val="both"/>
        <w:rPr>
          <w:rFonts w:cs="David" w:hint="cs"/>
          <w:rtl/>
        </w:rPr>
      </w:pPr>
      <w:r>
        <w:rPr>
          <w:rFonts w:cs="David" w:hint="cs"/>
          <w:rtl/>
        </w:rPr>
        <w:tab/>
        <w:t>חל על האחרת.</w:t>
      </w:r>
    </w:p>
    <w:p w14:paraId="53082EF3" w14:textId="77777777" w:rsidR="00CF1172" w:rsidRDefault="00CF1172" w:rsidP="00CF1172">
      <w:pPr>
        <w:bidi/>
        <w:jc w:val="both"/>
        <w:rPr>
          <w:rFonts w:cs="David" w:hint="cs"/>
          <w:rtl/>
        </w:rPr>
      </w:pPr>
    </w:p>
    <w:p w14:paraId="7BFDF744" w14:textId="77777777" w:rsidR="00CF1172" w:rsidRDefault="00CF1172" w:rsidP="00CF1172">
      <w:pPr>
        <w:bidi/>
        <w:jc w:val="both"/>
        <w:rPr>
          <w:rFonts w:cs="David"/>
          <w:u w:val="single"/>
        </w:rPr>
      </w:pPr>
      <w:r>
        <w:rPr>
          <w:rFonts w:cs="David" w:hint="cs"/>
          <w:u w:val="single"/>
          <w:rtl/>
        </w:rPr>
        <w:t>שלמה מולה:</w:t>
      </w:r>
    </w:p>
    <w:p w14:paraId="5903E77C" w14:textId="77777777" w:rsidR="00CF1172" w:rsidRDefault="00CF1172" w:rsidP="00CF1172">
      <w:pPr>
        <w:bidi/>
        <w:jc w:val="both"/>
        <w:rPr>
          <w:rFonts w:cs="David" w:hint="cs"/>
          <w:u w:val="single"/>
          <w:rtl/>
        </w:rPr>
      </w:pPr>
    </w:p>
    <w:p w14:paraId="05D45C96" w14:textId="77777777" w:rsidR="00CF1172" w:rsidRDefault="00CF1172" w:rsidP="00CF1172">
      <w:pPr>
        <w:bidi/>
        <w:jc w:val="both"/>
        <w:rPr>
          <w:rFonts w:cs="David" w:hint="cs"/>
          <w:rtl/>
        </w:rPr>
      </w:pPr>
      <w:r>
        <w:rPr>
          <w:rFonts w:cs="David" w:hint="cs"/>
          <w:rtl/>
        </w:rPr>
        <w:tab/>
        <w:t xml:space="preserve">לכן יכול להיות שדווקא בימים הראשונים של היווסדות הקואליציה, בעיקר צמצום מספר החברים בוועדות יצר את הבעיה. זה נכון </w:t>
      </w:r>
      <w:r>
        <w:rPr>
          <w:rFonts w:cs="David"/>
          <w:rtl/>
        </w:rPr>
        <w:t>–</w:t>
      </w:r>
      <w:r>
        <w:rPr>
          <w:rFonts w:cs="David" w:hint="cs"/>
          <w:rtl/>
        </w:rPr>
        <w:t xml:space="preserve"> מאוד קשה לקואליציה לגייס חברים, להביא אותם להצביע. כשיש לך טייס אוטומטי מצומצם אתה יכול לעשות את זה. אני לא יודע אם כל עשרים הוועדות זה מצדיק את עצמו או לא. אני למשל הייתי בעד אולי להעדיף לצמצם ועדות במקום לצמצם את מספר חברי הוועדות. זה כל מיני גישות כאלה שבהן אפשר לדבר על זה. אבל טוב שהעלית את העניין, זה ראוי לשבח הדיון הזה. </w:t>
      </w:r>
    </w:p>
    <w:p w14:paraId="3EF0A67B" w14:textId="77777777" w:rsidR="00CF1172" w:rsidRDefault="00CF1172" w:rsidP="00CF1172">
      <w:pPr>
        <w:bidi/>
        <w:jc w:val="both"/>
        <w:rPr>
          <w:rFonts w:cs="David" w:hint="cs"/>
          <w:rtl/>
        </w:rPr>
      </w:pPr>
    </w:p>
    <w:p w14:paraId="312F9B2B" w14:textId="77777777" w:rsidR="00CF1172" w:rsidRDefault="00CF1172" w:rsidP="00CF1172">
      <w:pPr>
        <w:keepNext/>
        <w:bidi/>
        <w:jc w:val="both"/>
        <w:rPr>
          <w:rFonts w:cs="David"/>
          <w:u w:val="single"/>
        </w:rPr>
      </w:pPr>
      <w:r>
        <w:rPr>
          <w:rFonts w:cs="David" w:hint="cs"/>
          <w:u w:val="single"/>
          <w:rtl/>
        </w:rPr>
        <w:t>היו"ר יריב לוין:</w:t>
      </w:r>
    </w:p>
    <w:p w14:paraId="0A609C56" w14:textId="77777777" w:rsidR="00CF1172" w:rsidRDefault="00CF1172" w:rsidP="00CF1172">
      <w:pPr>
        <w:keepNext/>
        <w:bidi/>
        <w:jc w:val="both"/>
        <w:rPr>
          <w:rFonts w:cs="David" w:hint="cs"/>
          <w:rtl/>
        </w:rPr>
      </w:pPr>
    </w:p>
    <w:p w14:paraId="375A4F4F" w14:textId="77777777" w:rsidR="00CF1172" w:rsidRDefault="00CF1172" w:rsidP="00CF1172">
      <w:pPr>
        <w:bidi/>
        <w:jc w:val="both"/>
        <w:rPr>
          <w:rFonts w:cs="David" w:hint="cs"/>
          <w:rtl/>
        </w:rPr>
      </w:pPr>
      <w:r>
        <w:rPr>
          <w:rFonts w:cs="David" w:hint="cs"/>
          <w:rtl/>
        </w:rPr>
        <w:tab/>
        <w:t>בבקשה, דב.</w:t>
      </w:r>
    </w:p>
    <w:p w14:paraId="1EA148CB" w14:textId="77777777" w:rsidR="00CF1172" w:rsidRDefault="00CF1172" w:rsidP="00CF1172">
      <w:pPr>
        <w:bidi/>
        <w:jc w:val="both"/>
        <w:rPr>
          <w:rFonts w:cs="David" w:hint="cs"/>
          <w:rtl/>
        </w:rPr>
      </w:pPr>
    </w:p>
    <w:p w14:paraId="2C7244FA" w14:textId="77777777" w:rsidR="00CF1172" w:rsidRDefault="00CF1172" w:rsidP="00CF1172">
      <w:pPr>
        <w:bidi/>
        <w:jc w:val="both"/>
        <w:rPr>
          <w:rFonts w:cs="David" w:hint="cs"/>
          <w:u w:val="single"/>
          <w:rtl/>
        </w:rPr>
      </w:pPr>
      <w:r>
        <w:rPr>
          <w:rFonts w:cs="David" w:hint="cs"/>
          <w:u w:val="single"/>
          <w:rtl/>
        </w:rPr>
        <w:t>דב חנין</w:t>
      </w:r>
      <w:r w:rsidRPr="00E36EB4">
        <w:rPr>
          <w:rFonts w:cs="David" w:hint="cs"/>
          <w:u w:val="single"/>
          <w:rtl/>
        </w:rPr>
        <w:t>:</w:t>
      </w:r>
    </w:p>
    <w:p w14:paraId="36CCEB42" w14:textId="77777777" w:rsidR="00CF1172" w:rsidRDefault="00CF1172" w:rsidP="00CF1172">
      <w:pPr>
        <w:bidi/>
        <w:jc w:val="both"/>
        <w:rPr>
          <w:rFonts w:cs="David" w:hint="cs"/>
          <w:u w:val="single"/>
          <w:rtl/>
        </w:rPr>
      </w:pPr>
    </w:p>
    <w:p w14:paraId="6E6A24E8" w14:textId="77777777" w:rsidR="00CF1172" w:rsidRDefault="00CF1172" w:rsidP="00CF1172">
      <w:pPr>
        <w:bidi/>
        <w:jc w:val="both"/>
        <w:rPr>
          <w:rFonts w:cs="David" w:hint="cs"/>
          <w:rtl/>
        </w:rPr>
      </w:pPr>
      <w:r>
        <w:rPr>
          <w:rFonts w:cs="David" w:hint="cs"/>
          <w:rtl/>
        </w:rPr>
        <w:tab/>
        <w:t xml:space="preserve">אדוני היושב ראש, אני כמובן, לחלוטין שותף לכל דבריו של חברי חבר הכנסת ברכה. יש פה מגוון מאוד גדול של בעיות שמתוכן אני מסמן שתיים כבעיות קריטיות. כמובן, יש הנושא של מספר חברי הוועדות </w:t>
      </w:r>
      <w:r>
        <w:rPr>
          <w:rFonts w:cs="David"/>
          <w:rtl/>
        </w:rPr>
        <w:t>–</w:t>
      </w:r>
      <w:r>
        <w:rPr>
          <w:rFonts w:cs="David" w:hint="cs"/>
          <w:rtl/>
        </w:rPr>
        <w:t xml:space="preserve"> אנחנו חשבנו שמספר יותר גדול הוא נכון יותר, הוא מאפשר ייצוגיות רבה יותר, ובסופו של דבר לקואליציה נשמר רוב בוועדות כך שבהצבעות הם יכולים לגייס את מי שהם רוצים. המצב קריטי בשתי ועדות שהעובדה שאנחנו לא שותפים בהן </w:t>
      </w:r>
      <w:r>
        <w:rPr>
          <w:rFonts w:cs="David"/>
          <w:rtl/>
        </w:rPr>
        <w:t>–</w:t>
      </w:r>
      <w:r>
        <w:rPr>
          <w:rFonts w:cs="David" w:hint="cs"/>
          <w:rtl/>
        </w:rPr>
        <w:t xml:space="preserve"> ואני נותן את זה כדוגמה שהופכת את הדברים לבלתי הגיוניים בעליל: ועדת הכנסת היא בעצם מיני-כנסת </w:t>
      </w:r>
      <w:r>
        <w:rPr>
          <w:rFonts w:cs="David"/>
          <w:rtl/>
        </w:rPr>
        <w:t>–</w:t>
      </w:r>
      <w:r>
        <w:rPr>
          <w:rFonts w:cs="David" w:hint="cs"/>
          <w:rtl/>
        </w:rPr>
        <w:t xml:space="preserve"> זירה קטנה יותר שבה ניתן לנהל את ענייני הכנסת, וזה שסיעה של ארבעה חברים לא מיוצגת בה זה דבר שאי אפשר להשלים איתו; וועדת כספים, ממגוון של סיבות, כולל הסיבה של ייצוג המיעוט הלאומי בתוך הוועדה </w:t>
      </w:r>
      <w:r>
        <w:rPr>
          <w:rFonts w:cs="David"/>
          <w:rtl/>
        </w:rPr>
        <w:t>–</w:t>
      </w:r>
      <w:r>
        <w:rPr>
          <w:rFonts w:cs="David" w:hint="cs"/>
          <w:rtl/>
        </w:rPr>
        <w:t xml:space="preserve">המנגנון הקיים הוא בלתי אפשרי ולא הגיוני, ולכן אדוני היושב ראש, אני מציע שכיושב ראש ועדת הכנסת תתחיל מהלך של ניסיון לשנות את המצב הזה. אנחנו לא המתנו באפס מעשה במשך השנתיים האלה, אלא היו מאמצים חוזרים ונשנים דרך יושב ראש הכנסת, יושב ראש הקואליציה, הידברויות בכל מיני מתכונות- - </w:t>
      </w:r>
    </w:p>
    <w:p w14:paraId="7916C1A1" w14:textId="77777777" w:rsidR="00CF1172" w:rsidRDefault="00CF1172" w:rsidP="00CF1172">
      <w:pPr>
        <w:bidi/>
        <w:jc w:val="both"/>
        <w:rPr>
          <w:rFonts w:cs="David" w:hint="cs"/>
          <w:rtl/>
        </w:rPr>
      </w:pPr>
    </w:p>
    <w:p w14:paraId="790F264F"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553DA965" w14:textId="77777777" w:rsidR="00CF1172" w:rsidRDefault="00CF1172" w:rsidP="00CF1172">
      <w:pPr>
        <w:bidi/>
        <w:jc w:val="both"/>
        <w:rPr>
          <w:rFonts w:cs="David" w:hint="cs"/>
          <w:u w:val="single"/>
          <w:rtl/>
        </w:rPr>
      </w:pPr>
    </w:p>
    <w:p w14:paraId="39987BE8" w14:textId="77777777" w:rsidR="00CF1172" w:rsidRDefault="00CF1172" w:rsidP="00CF1172">
      <w:pPr>
        <w:bidi/>
        <w:jc w:val="both"/>
        <w:rPr>
          <w:rFonts w:cs="David" w:hint="cs"/>
          <w:rtl/>
        </w:rPr>
      </w:pPr>
      <w:r>
        <w:rPr>
          <w:rFonts w:cs="David" w:hint="cs"/>
          <w:rtl/>
        </w:rPr>
        <w:tab/>
        <w:t xml:space="preserve">אנחנו, סיעת חד"ש, לא נחשבים לסיעה עצלנית. זאת אחת הסיעות הפעילות ביותר לאורך ימיה של הכנסת מאז קום המדינה ועד היום. </w:t>
      </w:r>
    </w:p>
    <w:p w14:paraId="29D6428F" w14:textId="77777777" w:rsidR="00CF1172" w:rsidRDefault="00CF1172" w:rsidP="00CF1172">
      <w:pPr>
        <w:bidi/>
        <w:jc w:val="both"/>
        <w:rPr>
          <w:rFonts w:cs="David" w:hint="cs"/>
          <w:rtl/>
        </w:rPr>
      </w:pPr>
    </w:p>
    <w:p w14:paraId="1BC4222C"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4E5FAAA1" w14:textId="77777777" w:rsidR="00CF1172" w:rsidRDefault="00CF1172" w:rsidP="00CF1172">
      <w:pPr>
        <w:bidi/>
        <w:jc w:val="both"/>
        <w:rPr>
          <w:rFonts w:cs="David" w:hint="cs"/>
          <w:u w:val="single"/>
          <w:rtl/>
        </w:rPr>
      </w:pPr>
    </w:p>
    <w:p w14:paraId="4721C89E" w14:textId="77777777" w:rsidR="00CF1172" w:rsidRDefault="00CF1172" w:rsidP="00CF1172">
      <w:pPr>
        <w:bidi/>
        <w:jc w:val="both"/>
        <w:rPr>
          <w:rFonts w:cs="David" w:hint="cs"/>
          <w:rtl/>
        </w:rPr>
      </w:pPr>
      <w:r>
        <w:rPr>
          <w:rFonts w:cs="David" w:hint="cs"/>
          <w:rtl/>
        </w:rPr>
        <w:tab/>
        <w:t>אין טענה כזאת.</w:t>
      </w:r>
    </w:p>
    <w:p w14:paraId="761A1EFA" w14:textId="77777777" w:rsidR="00CF1172" w:rsidRDefault="00CF1172" w:rsidP="00CF1172">
      <w:pPr>
        <w:bidi/>
        <w:jc w:val="both"/>
        <w:rPr>
          <w:rFonts w:cs="David" w:hint="cs"/>
          <w:rtl/>
        </w:rPr>
      </w:pPr>
    </w:p>
    <w:p w14:paraId="632344E5" w14:textId="77777777" w:rsidR="00CF1172" w:rsidRDefault="00CF1172" w:rsidP="00CF1172">
      <w:pPr>
        <w:bidi/>
        <w:jc w:val="both"/>
        <w:rPr>
          <w:rFonts w:cs="David" w:hint="cs"/>
          <w:u w:val="single"/>
          <w:rtl/>
        </w:rPr>
      </w:pPr>
      <w:r>
        <w:rPr>
          <w:rFonts w:cs="David" w:hint="cs"/>
          <w:u w:val="single"/>
          <w:rtl/>
        </w:rPr>
        <w:t>דב חנין</w:t>
      </w:r>
      <w:r w:rsidRPr="00E36EB4">
        <w:rPr>
          <w:rFonts w:cs="David" w:hint="cs"/>
          <w:u w:val="single"/>
          <w:rtl/>
        </w:rPr>
        <w:t>:</w:t>
      </w:r>
    </w:p>
    <w:p w14:paraId="5B16EA91" w14:textId="77777777" w:rsidR="00CF1172" w:rsidRDefault="00CF1172" w:rsidP="00CF1172">
      <w:pPr>
        <w:bidi/>
        <w:jc w:val="both"/>
        <w:rPr>
          <w:rFonts w:cs="David" w:hint="cs"/>
          <w:u w:val="single"/>
          <w:rtl/>
        </w:rPr>
      </w:pPr>
    </w:p>
    <w:p w14:paraId="1931B3AA" w14:textId="77777777" w:rsidR="00CF1172" w:rsidRDefault="00CF1172" w:rsidP="00CF1172">
      <w:pPr>
        <w:bidi/>
        <w:jc w:val="both"/>
        <w:rPr>
          <w:rFonts w:cs="David" w:hint="cs"/>
          <w:rtl/>
        </w:rPr>
      </w:pPr>
      <w:r>
        <w:rPr>
          <w:rFonts w:cs="David" w:hint="cs"/>
          <w:rtl/>
        </w:rPr>
        <w:tab/>
        <w:t>הבעיה השנייה היא הנושא של ימי שלישי- -</w:t>
      </w:r>
    </w:p>
    <w:p w14:paraId="22C64552" w14:textId="77777777" w:rsidR="00CF1172" w:rsidRDefault="00CF1172" w:rsidP="00CF1172">
      <w:pPr>
        <w:bidi/>
        <w:jc w:val="both"/>
        <w:rPr>
          <w:rFonts w:cs="David" w:hint="cs"/>
          <w:rtl/>
        </w:rPr>
      </w:pPr>
    </w:p>
    <w:p w14:paraId="2B5E15FC" w14:textId="77777777" w:rsidR="00CF1172" w:rsidRDefault="00CF1172" w:rsidP="00CF1172">
      <w:pPr>
        <w:keepNext/>
        <w:bidi/>
        <w:jc w:val="both"/>
        <w:rPr>
          <w:rFonts w:cs="David"/>
          <w:u w:val="single"/>
        </w:rPr>
      </w:pPr>
      <w:r>
        <w:rPr>
          <w:rFonts w:cs="David" w:hint="cs"/>
          <w:u w:val="single"/>
          <w:rtl/>
        </w:rPr>
        <w:t>היו"ר יריב לוין:</w:t>
      </w:r>
    </w:p>
    <w:p w14:paraId="537E2B0E" w14:textId="77777777" w:rsidR="00CF1172" w:rsidRDefault="00CF1172" w:rsidP="00CF1172">
      <w:pPr>
        <w:keepNext/>
        <w:bidi/>
        <w:jc w:val="both"/>
        <w:rPr>
          <w:rFonts w:cs="David" w:hint="cs"/>
          <w:rtl/>
        </w:rPr>
      </w:pPr>
    </w:p>
    <w:p w14:paraId="2A468F01" w14:textId="77777777" w:rsidR="00CF1172" w:rsidRDefault="00CF1172" w:rsidP="00CF1172">
      <w:pPr>
        <w:bidi/>
        <w:jc w:val="both"/>
        <w:rPr>
          <w:rFonts w:cs="David" w:hint="cs"/>
          <w:rtl/>
        </w:rPr>
      </w:pPr>
      <w:r>
        <w:rPr>
          <w:rFonts w:cs="David" w:hint="cs"/>
          <w:rtl/>
        </w:rPr>
        <w:tab/>
      </w:r>
      <w:r>
        <w:rPr>
          <w:rFonts w:cs="David"/>
        </w:rPr>
        <w:t>"Garbage time"</w:t>
      </w:r>
      <w:r>
        <w:rPr>
          <w:rFonts w:cs="David" w:hint="cs"/>
          <w:rtl/>
        </w:rPr>
        <w:t>.</w:t>
      </w:r>
    </w:p>
    <w:p w14:paraId="6FE8E7D0" w14:textId="77777777" w:rsidR="00CF1172" w:rsidRDefault="00CF1172" w:rsidP="00CF1172">
      <w:pPr>
        <w:bidi/>
        <w:jc w:val="both"/>
        <w:rPr>
          <w:rFonts w:cs="David" w:hint="cs"/>
          <w:rtl/>
        </w:rPr>
      </w:pPr>
    </w:p>
    <w:p w14:paraId="5511F738" w14:textId="77777777" w:rsidR="00CF1172" w:rsidRDefault="00CF1172" w:rsidP="00CF1172">
      <w:pPr>
        <w:bidi/>
        <w:jc w:val="both"/>
        <w:rPr>
          <w:rFonts w:cs="David"/>
          <w:u w:val="single"/>
        </w:rPr>
      </w:pPr>
      <w:r>
        <w:rPr>
          <w:rFonts w:cs="David" w:hint="cs"/>
          <w:u w:val="single"/>
          <w:rtl/>
        </w:rPr>
        <w:t>דב חנין:</w:t>
      </w:r>
    </w:p>
    <w:p w14:paraId="2D460579" w14:textId="77777777" w:rsidR="00CF1172" w:rsidRDefault="00CF1172" w:rsidP="00CF1172">
      <w:pPr>
        <w:bidi/>
        <w:jc w:val="both"/>
        <w:rPr>
          <w:rFonts w:cs="David" w:hint="cs"/>
          <w:u w:val="single"/>
          <w:rtl/>
        </w:rPr>
      </w:pPr>
    </w:p>
    <w:p w14:paraId="724CBC89" w14:textId="77777777" w:rsidR="00CF1172" w:rsidRDefault="00CF1172" w:rsidP="00CF1172">
      <w:pPr>
        <w:bidi/>
        <w:jc w:val="both"/>
        <w:rPr>
          <w:rFonts w:cs="David" w:hint="cs"/>
          <w:rtl/>
        </w:rPr>
      </w:pPr>
      <w:r>
        <w:rPr>
          <w:rFonts w:cs="David" w:hint="cs"/>
          <w:rtl/>
        </w:rPr>
        <w:tab/>
        <w:t xml:space="preserve">בדיוק. זה מין יום שהוא לא יום אמיתי. שורש הבעייתיות היא בקביעה הטוטלית שבימי שלישי עולים רק נושאים מוסכמים. כיוון שבכנסת מעטות ההסכמות זה אומר שיום שלישי בעצם לא קיים בכנסת במליאה, וזה יום שבעצם לא נותן כבוד לכנסת ולעבודתה. </w:t>
      </w:r>
    </w:p>
    <w:p w14:paraId="04E9BBD9" w14:textId="77777777" w:rsidR="00CF1172" w:rsidRDefault="00CF1172" w:rsidP="00CF1172">
      <w:pPr>
        <w:bidi/>
        <w:jc w:val="both"/>
        <w:rPr>
          <w:rFonts w:cs="David" w:hint="cs"/>
          <w:rtl/>
        </w:rPr>
      </w:pPr>
    </w:p>
    <w:p w14:paraId="15D832DA" w14:textId="77777777" w:rsidR="00CF1172" w:rsidRDefault="00CF1172" w:rsidP="00CF1172">
      <w:pPr>
        <w:bidi/>
        <w:ind w:firstLine="720"/>
        <w:jc w:val="both"/>
        <w:rPr>
          <w:rFonts w:cs="David" w:hint="cs"/>
          <w:rtl/>
        </w:rPr>
      </w:pPr>
      <w:r>
        <w:rPr>
          <w:rFonts w:cs="David" w:hint="cs"/>
          <w:rtl/>
        </w:rPr>
        <w:t xml:space="preserve">אני מציע, אדוני היושב ראש, שהוועדה תוביל מהלך של חזרה למתכונת שהייתה בכנסת הקודמת. בכנסת הקודמת יום שלישי לא היה יום מלא;. היו בו ימים נושאיים, אבל בימים נושאיים עלו גם נושאים במחלוקת, ואז לפעמים </w:t>
      </w:r>
      <w:r>
        <w:rPr>
          <w:rFonts w:cs="David"/>
          <w:rtl/>
        </w:rPr>
        <w:t>–</w:t>
      </w:r>
      <w:r>
        <w:rPr>
          <w:rFonts w:cs="David" w:hint="cs"/>
          <w:rtl/>
        </w:rPr>
        <w:t xml:space="preserve"> אין ברירה - מגייסים ומגיעים. זה לא כל יום שלישי- -</w:t>
      </w:r>
    </w:p>
    <w:p w14:paraId="22237F75" w14:textId="77777777" w:rsidR="00CF1172" w:rsidRDefault="00CF1172" w:rsidP="00CF1172">
      <w:pPr>
        <w:bidi/>
        <w:jc w:val="both"/>
        <w:rPr>
          <w:rFonts w:cs="David" w:hint="cs"/>
          <w:rtl/>
        </w:rPr>
      </w:pPr>
    </w:p>
    <w:p w14:paraId="46DD7010"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3820F75F" w14:textId="77777777" w:rsidR="00CF1172" w:rsidRDefault="00CF1172" w:rsidP="00CF1172">
      <w:pPr>
        <w:bidi/>
        <w:jc w:val="both"/>
        <w:rPr>
          <w:rFonts w:cs="David" w:hint="cs"/>
          <w:u w:val="single"/>
          <w:rtl/>
        </w:rPr>
      </w:pPr>
    </w:p>
    <w:p w14:paraId="63BEBE04" w14:textId="77777777" w:rsidR="00CF1172" w:rsidRDefault="00CF1172" w:rsidP="00CF1172">
      <w:pPr>
        <w:bidi/>
        <w:jc w:val="both"/>
        <w:rPr>
          <w:rFonts w:cs="David" w:hint="cs"/>
          <w:rtl/>
        </w:rPr>
      </w:pPr>
      <w:r>
        <w:rPr>
          <w:rFonts w:cs="David" w:hint="cs"/>
          <w:rtl/>
        </w:rPr>
        <w:tab/>
        <w:t>ואז אומרים שההצבעה תתקיים למחרת, מה הבעיה?</w:t>
      </w:r>
    </w:p>
    <w:p w14:paraId="278C9CBC" w14:textId="77777777" w:rsidR="00CF1172" w:rsidRDefault="00CF1172" w:rsidP="00CF1172">
      <w:pPr>
        <w:bidi/>
        <w:jc w:val="both"/>
        <w:rPr>
          <w:rFonts w:cs="David" w:hint="cs"/>
          <w:rtl/>
        </w:rPr>
      </w:pPr>
    </w:p>
    <w:p w14:paraId="5865A6BF" w14:textId="77777777" w:rsidR="00CF1172" w:rsidRDefault="00CF1172" w:rsidP="00CF1172">
      <w:pPr>
        <w:bidi/>
        <w:jc w:val="both"/>
        <w:rPr>
          <w:rFonts w:cs="David" w:hint="cs"/>
          <w:u w:val="single"/>
          <w:rtl/>
        </w:rPr>
      </w:pPr>
      <w:r>
        <w:rPr>
          <w:rFonts w:cs="David" w:hint="cs"/>
          <w:u w:val="single"/>
          <w:rtl/>
        </w:rPr>
        <w:t>דב חנין</w:t>
      </w:r>
      <w:r w:rsidRPr="00E36EB4">
        <w:rPr>
          <w:rFonts w:cs="David" w:hint="cs"/>
          <w:u w:val="single"/>
          <w:rtl/>
        </w:rPr>
        <w:t>:</w:t>
      </w:r>
    </w:p>
    <w:p w14:paraId="4EBACE0B" w14:textId="77777777" w:rsidR="00CF1172" w:rsidRDefault="00CF1172" w:rsidP="00CF1172">
      <w:pPr>
        <w:bidi/>
        <w:jc w:val="both"/>
        <w:rPr>
          <w:rFonts w:cs="David" w:hint="cs"/>
          <w:u w:val="single"/>
          <w:rtl/>
        </w:rPr>
      </w:pPr>
    </w:p>
    <w:p w14:paraId="6F7F61F9" w14:textId="77777777" w:rsidR="00CF1172" w:rsidRDefault="00CF1172" w:rsidP="00CF1172">
      <w:pPr>
        <w:bidi/>
        <w:jc w:val="both"/>
        <w:rPr>
          <w:rFonts w:cs="David" w:hint="cs"/>
          <w:rtl/>
        </w:rPr>
      </w:pPr>
      <w:r>
        <w:rPr>
          <w:rFonts w:cs="David" w:hint="cs"/>
          <w:rtl/>
        </w:rPr>
        <w:tab/>
        <w:t xml:space="preserve">או שההצבעה תתקיים למחרת או גם היו הצבעות בימי שלישי בהצעות חוק פרטיות. </w:t>
      </w:r>
    </w:p>
    <w:p w14:paraId="04DE6F78" w14:textId="77777777" w:rsidR="00CF1172" w:rsidRDefault="00CF1172" w:rsidP="00CF1172">
      <w:pPr>
        <w:bidi/>
        <w:jc w:val="both"/>
        <w:rPr>
          <w:rFonts w:cs="David" w:hint="cs"/>
          <w:rtl/>
        </w:rPr>
      </w:pPr>
    </w:p>
    <w:p w14:paraId="6466F22F" w14:textId="77777777" w:rsidR="00CF1172" w:rsidRDefault="00CF1172" w:rsidP="00CF1172">
      <w:pPr>
        <w:bidi/>
        <w:jc w:val="both"/>
        <w:rPr>
          <w:rFonts w:cs="David"/>
          <w:u w:val="single"/>
        </w:rPr>
      </w:pPr>
      <w:r>
        <w:rPr>
          <w:rFonts w:cs="David" w:hint="cs"/>
          <w:u w:val="single"/>
          <w:rtl/>
        </w:rPr>
        <w:t>רחל אדטו:</w:t>
      </w:r>
    </w:p>
    <w:p w14:paraId="5C65D9A0" w14:textId="77777777" w:rsidR="00CF1172" w:rsidRDefault="00CF1172" w:rsidP="00CF1172">
      <w:pPr>
        <w:bidi/>
        <w:jc w:val="both"/>
        <w:rPr>
          <w:rFonts w:cs="David" w:hint="cs"/>
          <w:u w:val="single"/>
          <w:rtl/>
        </w:rPr>
      </w:pPr>
    </w:p>
    <w:p w14:paraId="4A5AC630" w14:textId="77777777" w:rsidR="00CF1172" w:rsidRDefault="00CF1172" w:rsidP="00CF1172">
      <w:pPr>
        <w:bidi/>
        <w:jc w:val="both"/>
        <w:rPr>
          <w:rFonts w:cs="David" w:hint="cs"/>
          <w:rtl/>
        </w:rPr>
      </w:pPr>
      <w:r>
        <w:rPr>
          <w:rFonts w:cs="David" w:hint="cs"/>
          <w:rtl/>
        </w:rPr>
        <w:tab/>
        <w:t>- - - אנשים לא מגיעים.</w:t>
      </w:r>
    </w:p>
    <w:p w14:paraId="1771EAF8" w14:textId="77777777" w:rsidR="00CF1172" w:rsidRDefault="00CF1172" w:rsidP="00CF1172">
      <w:pPr>
        <w:bidi/>
        <w:jc w:val="both"/>
        <w:rPr>
          <w:rFonts w:cs="David" w:hint="cs"/>
          <w:rtl/>
        </w:rPr>
      </w:pPr>
    </w:p>
    <w:p w14:paraId="084FE32B" w14:textId="77777777" w:rsidR="00CF1172" w:rsidRDefault="00CF1172" w:rsidP="00CF1172">
      <w:pPr>
        <w:bidi/>
        <w:jc w:val="both"/>
        <w:rPr>
          <w:rFonts w:cs="David"/>
          <w:u w:val="single"/>
        </w:rPr>
      </w:pPr>
      <w:r>
        <w:rPr>
          <w:rFonts w:cs="David" w:hint="cs"/>
          <w:u w:val="single"/>
          <w:rtl/>
        </w:rPr>
        <w:t>דב חנין:</w:t>
      </w:r>
    </w:p>
    <w:p w14:paraId="7BCAAF80" w14:textId="77777777" w:rsidR="00CF1172" w:rsidRDefault="00CF1172" w:rsidP="00CF1172">
      <w:pPr>
        <w:bidi/>
        <w:jc w:val="both"/>
        <w:rPr>
          <w:rFonts w:cs="David" w:hint="cs"/>
          <w:u w:val="single"/>
          <w:rtl/>
        </w:rPr>
      </w:pPr>
    </w:p>
    <w:p w14:paraId="29BBBB43" w14:textId="77777777" w:rsidR="00CF1172" w:rsidRDefault="00CF1172" w:rsidP="00CF1172">
      <w:pPr>
        <w:bidi/>
        <w:jc w:val="both"/>
        <w:rPr>
          <w:rFonts w:cs="David" w:hint="cs"/>
          <w:rtl/>
        </w:rPr>
      </w:pPr>
      <w:r>
        <w:rPr>
          <w:rFonts w:cs="David" w:hint="cs"/>
          <w:rtl/>
        </w:rPr>
        <w:tab/>
        <w:t xml:space="preserve">כשהדברים היו לא מוסכמים היו לא מעט הצבעות בימי שלישי. אז אפשר לקבוע שבימי שלישי אי אפשר להעלות נושאים עקרוניים וגדולים שיש להם משמעות מאוד גדולה לקואליציה </w:t>
      </w:r>
      <w:r>
        <w:rPr>
          <w:rFonts w:cs="David"/>
          <w:rtl/>
        </w:rPr>
        <w:t>–</w:t>
      </w:r>
      <w:r>
        <w:rPr>
          <w:rFonts w:cs="David" w:hint="cs"/>
          <w:rtl/>
        </w:rPr>
        <w:t xml:space="preserve"> בסדר, זה מקובל, בשביל זה יש שני ורביעי. אבל כשאומרים "מוסכם לחלוטין", בעצם אומרים </w:t>
      </w:r>
      <w:r>
        <w:rPr>
          <w:rFonts w:cs="David"/>
          <w:rtl/>
        </w:rPr>
        <w:t>–</w:t>
      </w:r>
      <w:r>
        <w:rPr>
          <w:rFonts w:cs="David" w:hint="cs"/>
          <w:rtl/>
        </w:rPr>
        <w:t xml:space="preserve"> אין כנסת. זה, למעשה, מוריד ממליאת הכנסת יום שלם של עבודה ומוביל אותנו למצבים שהם לא אפשריים בימים האחרים.</w:t>
      </w:r>
    </w:p>
    <w:p w14:paraId="220BB343" w14:textId="77777777" w:rsidR="00CF1172" w:rsidRDefault="00CF1172" w:rsidP="00CF1172">
      <w:pPr>
        <w:bidi/>
        <w:jc w:val="both"/>
        <w:rPr>
          <w:rFonts w:cs="David" w:hint="cs"/>
          <w:rtl/>
        </w:rPr>
      </w:pPr>
    </w:p>
    <w:p w14:paraId="35E8D47A" w14:textId="77777777" w:rsidR="00CF1172" w:rsidRDefault="00CF1172" w:rsidP="00CF1172">
      <w:pPr>
        <w:bidi/>
        <w:jc w:val="both"/>
        <w:rPr>
          <w:rFonts w:cs="David" w:hint="cs"/>
          <w:u w:val="single"/>
          <w:rtl/>
        </w:rPr>
      </w:pPr>
      <w:r>
        <w:rPr>
          <w:rFonts w:cs="David" w:hint="cs"/>
          <w:u w:val="single"/>
          <w:rtl/>
        </w:rPr>
        <w:t>רחל אדטו</w:t>
      </w:r>
      <w:r w:rsidRPr="00E36EB4">
        <w:rPr>
          <w:rFonts w:cs="David" w:hint="cs"/>
          <w:u w:val="single"/>
          <w:rtl/>
        </w:rPr>
        <w:t>:</w:t>
      </w:r>
    </w:p>
    <w:p w14:paraId="402C1C92" w14:textId="77777777" w:rsidR="00CF1172" w:rsidRPr="00E36EB4" w:rsidRDefault="00CF1172" w:rsidP="00CF1172">
      <w:pPr>
        <w:bidi/>
        <w:jc w:val="both"/>
        <w:rPr>
          <w:rFonts w:cs="David" w:hint="cs"/>
          <w:u w:val="single"/>
          <w:rtl/>
        </w:rPr>
      </w:pPr>
    </w:p>
    <w:p w14:paraId="7750D51E" w14:textId="77777777" w:rsidR="00CF1172" w:rsidRDefault="00CF1172" w:rsidP="00CF1172">
      <w:pPr>
        <w:bidi/>
        <w:jc w:val="both"/>
        <w:rPr>
          <w:rFonts w:cs="David" w:hint="cs"/>
          <w:rtl/>
        </w:rPr>
      </w:pPr>
      <w:r>
        <w:rPr>
          <w:rFonts w:cs="David" w:hint="cs"/>
          <w:rtl/>
        </w:rPr>
        <w:tab/>
        <w:t>לדעתי, היושב ראש תומך במה שאתה אומר. גם לו יש קושי עם יום שלישי.</w:t>
      </w:r>
    </w:p>
    <w:p w14:paraId="730CD60F" w14:textId="77777777" w:rsidR="00CF1172" w:rsidRDefault="00CF1172" w:rsidP="00CF1172">
      <w:pPr>
        <w:bidi/>
        <w:jc w:val="both"/>
        <w:rPr>
          <w:rFonts w:cs="David" w:hint="cs"/>
          <w:rtl/>
        </w:rPr>
      </w:pPr>
    </w:p>
    <w:p w14:paraId="4E7CE885" w14:textId="77777777" w:rsidR="00CF1172" w:rsidRDefault="00CF1172" w:rsidP="00CF1172">
      <w:pPr>
        <w:bidi/>
        <w:jc w:val="both"/>
        <w:rPr>
          <w:rFonts w:cs="David"/>
          <w:u w:val="single"/>
        </w:rPr>
      </w:pPr>
      <w:r>
        <w:rPr>
          <w:rFonts w:cs="David" w:hint="cs"/>
          <w:u w:val="single"/>
          <w:rtl/>
        </w:rPr>
        <w:t>דב חנין:</w:t>
      </w:r>
    </w:p>
    <w:p w14:paraId="28F125E3" w14:textId="77777777" w:rsidR="00CF1172" w:rsidRDefault="00CF1172" w:rsidP="00CF1172">
      <w:pPr>
        <w:bidi/>
        <w:jc w:val="both"/>
        <w:rPr>
          <w:rFonts w:cs="David" w:hint="cs"/>
          <w:u w:val="single"/>
          <w:rtl/>
        </w:rPr>
      </w:pPr>
    </w:p>
    <w:p w14:paraId="46473AB3" w14:textId="77777777" w:rsidR="00CF1172" w:rsidRDefault="00CF1172" w:rsidP="00CF1172">
      <w:pPr>
        <w:bidi/>
        <w:jc w:val="both"/>
        <w:rPr>
          <w:rFonts w:cs="David" w:hint="cs"/>
          <w:rtl/>
        </w:rPr>
      </w:pPr>
      <w:r>
        <w:rPr>
          <w:rFonts w:cs="David" w:hint="cs"/>
          <w:rtl/>
        </w:rPr>
        <w:tab/>
        <w:t xml:space="preserve">אני מתרשם שהקושי הוא רחב, אבל צריך לייצר פה מהלך שמישהו יתחיל להוביל אותו. אדוני היושב ראש, אני מציע שאתה, יושב ראש ועדת הכנסת, תיקח על עצמך את הובלת מהלך השינוי בתחום הזה. </w:t>
      </w:r>
    </w:p>
    <w:p w14:paraId="35A3B893" w14:textId="77777777" w:rsidR="00CF1172" w:rsidRDefault="00CF1172" w:rsidP="00CF1172">
      <w:pPr>
        <w:bidi/>
        <w:jc w:val="both"/>
        <w:rPr>
          <w:rFonts w:cs="David" w:hint="cs"/>
          <w:rtl/>
        </w:rPr>
      </w:pPr>
    </w:p>
    <w:p w14:paraId="64ECA72F"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65D6905C" w14:textId="77777777" w:rsidR="00CF1172" w:rsidRDefault="00CF1172" w:rsidP="00CF1172">
      <w:pPr>
        <w:bidi/>
        <w:jc w:val="both"/>
        <w:rPr>
          <w:rFonts w:cs="David" w:hint="cs"/>
          <w:u w:val="single"/>
          <w:rtl/>
        </w:rPr>
      </w:pPr>
    </w:p>
    <w:p w14:paraId="736D14E7" w14:textId="77777777" w:rsidR="00CF1172" w:rsidRDefault="00CF1172" w:rsidP="00CF1172">
      <w:pPr>
        <w:bidi/>
        <w:jc w:val="both"/>
        <w:rPr>
          <w:rFonts w:cs="David" w:hint="cs"/>
          <w:rtl/>
        </w:rPr>
      </w:pPr>
      <w:r>
        <w:rPr>
          <w:rFonts w:cs="David" w:hint="cs"/>
          <w:rtl/>
        </w:rPr>
        <w:tab/>
        <w:t xml:space="preserve">תודה. </w:t>
      </w:r>
    </w:p>
    <w:p w14:paraId="3AC7C8F2" w14:textId="77777777" w:rsidR="00CF1172" w:rsidRDefault="00CF1172" w:rsidP="00CF1172">
      <w:pPr>
        <w:bidi/>
        <w:jc w:val="both"/>
        <w:rPr>
          <w:rFonts w:cs="David" w:hint="cs"/>
          <w:rtl/>
        </w:rPr>
      </w:pPr>
    </w:p>
    <w:p w14:paraId="1D74BC77" w14:textId="77777777" w:rsidR="00CF1172" w:rsidRDefault="00CF1172" w:rsidP="00CF1172">
      <w:pPr>
        <w:bidi/>
        <w:ind w:firstLine="720"/>
        <w:jc w:val="both"/>
        <w:rPr>
          <w:rFonts w:cs="David" w:hint="cs"/>
          <w:rtl/>
        </w:rPr>
      </w:pPr>
      <w:r>
        <w:rPr>
          <w:rFonts w:cs="David" w:hint="cs"/>
          <w:rtl/>
        </w:rPr>
        <w:t>ברשותכם, אומר כמה דברים על איך שאני רואה את הדברים מהזווית שלי. קודם כול אני שוב רוצה לומר, כמו שאמרתי בתחילת הדברים, שאני מודה לחבר הכנסת ברכה שהבאת בפנינו את העניין הזה. הדברים שלך שיקפו תחושה של כולנו. אני אומר כאן הרבה פעמים שאני משתדל לנהל את הוועדה הזאת מתוך שלוש נקודות מוצא: אחת, שכל יום הוא יומי האחרון בתפקיד, כך שמה שלא אעשה היום, ספק אם אספיק מחר; השנייה היא שיש לי בכל אופן איזושהי מחויבות שממשלה וקואליציה יוכלו לתפקד; ושלישית, שאני תמיד עושה את זה מתוך מחשבה שבפעם הבאה אני אמצא את עצמי בצד השני של המתרס, וצריכים לראות את הדברים כך, ואני משתדל, אני לא יודע כמה אני מצליח- -</w:t>
      </w:r>
    </w:p>
    <w:p w14:paraId="226EDED3" w14:textId="77777777" w:rsidR="00CF1172" w:rsidRDefault="00CF1172" w:rsidP="00CF1172">
      <w:pPr>
        <w:bidi/>
        <w:jc w:val="both"/>
        <w:rPr>
          <w:rFonts w:cs="David" w:hint="cs"/>
          <w:rtl/>
        </w:rPr>
      </w:pPr>
    </w:p>
    <w:p w14:paraId="126703F8" w14:textId="77777777" w:rsidR="00CF1172" w:rsidRDefault="00CF1172" w:rsidP="00CF1172">
      <w:pPr>
        <w:bidi/>
        <w:jc w:val="both"/>
        <w:rPr>
          <w:rFonts w:cs="David" w:hint="cs"/>
          <w:u w:val="single"/>
          <w:rtl/>
        </w:rPr>
      </w:pPr>
      <w:r>
        <w:rPr>
          <w:rFonts w:cs="David" w:hint="cs"/>
          <w:u w:val="single"/>
          <w:rtl/>
        </w:rPr>
        <w:t>רחל אדטו</w:t>
      </w:r>
      <w:r w:rsidRPr="00E36EB4">
        <w:rPr>
          <w:rFonts w:cs="David" w:hint="cs"/>
          <w:u w:val="single"/>
          <w:rtl/>
        </w:rPr>
        <w:t>:</w:t>
      </w:r>
    </w:p>
    <w:p w14:paraId="1510073B" w14:textId="77777777" w:rsidR="00CF1172" w:rsidRPr="00E36EB4" w:rsidRDefault="00CF1172" w:rsidP="00CF1172">
      <w:pPr>
        <w:bidi/>
        <w:jc w:val="both"/>
        <w:rPr>
          <w:rFonts w:cs="David" w:hint="cs"/>
          <w:u w:val="single"/>
          <w:rtl/>
        </w:rPr>
      </w:pPr>
    </w:p>
    <w:p w14:paraId="22F21683" w14:textId="77777777" w:rsidR="00CF1172" w:rsidRDefault="00CF1172" w:rsidP="00CF1172">
      <w:pPr>
        <w:bidi/>
        <w:jc w:val="both"/>
        <w:rPr>
          <w:rFonts w:cs="David" w:hint="cs"/>
          <w:rtl/>
        </w:rPr>
      </w:pPr>
      <w:r>
        <w:rPr>
          <w:rFonts w:cs="David" w:hint="cs"/>
          <w:rtl/>
        </w:rPr>
        <w:tab/>
        <w:t>בעזרת השם.</w:t>
      </w:r>
    </w:p>
    <w:p w14:paraId="3C565C48" w14:textId="77777777" w:rsidR="00CF1172" w:rsidRDefault="00CF1172" w:rsidP="00CF1172">
      <w:pPr>
        <w:bidi/>
        <w:jc w:val="both"/>
        <w:rPr>
          <w:rFonts w:cs="David" w:hint="cs"/>
          <w:rtl/>
        </w:rPr>
      </w:pPr>
    </w:p>
    <w:p w14:paraId="581F14F0"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3B7332C6" w14:textId="77777777" w:rsidR="00CF1172" w:rsidRDefault="00CF1172" w:rsidP="00CF1172">
      <w:pPr>
        <w:bidi/>
        <w:jc w:val="both"/>
        <w:rPr>
          <w:rFonts w:cs="David" w:hint="cs"/>
          <w:u w:val="single"/>
          <w:rtl/>
        </w:rPr>
      </w:pPr>
    </w:p>
    <w:p w14:paraId="4D6FABDF" w14:textId="77777777" w:rsidR="00CF1172" w:rsidRDefault="00CF1172" w:rsidP="00CF1172">
      <w:pPr>
        <w:bidi/>
        <w:jc w:val="both"/>
        <w:rPr>
          <w:rFonts w:cs="David" w:hint="cs"/>
          <w:rtl/>
        </w:rPr>
      </w:pPr>
      <w:r>
        <w:rPr>
          <w:rFonts w:cs="David" w:hint="cs"/>
          <w:rtl/>
        </w:rPr>
        <w:tab/>
        <w:t xml:space="preserve">זה יקרה, את יודעת </w:t>
      </w:r>
      <w:r>
        <w:rPr>
          <w:rFonts w:cs="David"/>
          <w:rtl/>
        </w:rPr>
        <w:t>–</w:t>
      </w:r>
      <w:r>
        <w:rPr>
          <w:rFonts w:cs="David" w:hint="cs"/>
          <w:rtl/>
        </w:rPr>
        <w:t xml:space="preserve"> אולי בטווח של שתים עשרה שנה </w:t>
      </w:r>
      <w:r>
        <w:rPr>
          <w:rFonts w:cs="David"/>
          <w:rtl/>
        </w:rPr>
        <w:t>–</w:t>
      </w:r>
      <w:r>
        <w:rPr>
          <w:rFonts w:cs="David" w:hint="cs"/>
          <w:rtl/>
        </w:rPr>
        <w:t xml:space="preserve"> לא רוצה להיכנס לזמנים. אני משתדל לבוא משם. אני לא יודע אם זה תמיד בא לידי ביטוי מלא בתוצאה הסופית, אבל אני לפחות משתדל.</w:t>
      </w:r>
    </w:p>
    <w:p w14:paraId="502170F6" w14:textId="77777777" w:rsidR="00CF1172" w:rsidRDefault="00CF1172" w:rsidP="00CF1172">
      <w:pPr>
        <w:bidi/>
        <w:jc w:val="both"/>
        <w:rPr>
          <w:rFonts w:cs="David" w:hint="cs"/>
          <w:rtl/>
        </w:rPr>
      </w:pPr>
    </w:p>
    <w:p w14:paraId="2DF77D3D" w14:textId="77777777" w:rsidR="00CF1172" w:rsidRDefault="00CF1172" w:rsidP="00CF1172">
      <w:pPr>
        <w:bidi/>
        <w:ind w:firstLine="720"/>
        <w:jc w:val="both"/>
        <w:rPr>
          <w:rFonts w:cs="David" w:hint="cs"/>
          <w:rtl/>
        </w:rPr>
      </w:pPr>
      <w:r>
        <w:rPr>
          <w:rFonts w:cs="David" w:hint="cs"/>
          <w:rtl/>
        </w:rPr>
        <w:t xml:space="preserve">אני, כידוע, לא הייתי יושב ראש הוועדה כאשר נקבעו הרכבי הוועדות וכאשר נעשה התהליך בשעתו, ולכן לא כל כך ער ולא כל כך מכיר את פרטי ההסדרים שנעשו, אבל אתייחס לשני דברים: ראשית, אמרת שהפרלמנט מתרוקן מתוכן </w:t>
      </w:r>
      <w:r>
        <w:rPr>
          <w:rFonts w:cs="David"/>
          <w:rtl/>
        </w:rPr>
        <w:t>–</w:t>
      </w:r>
      <w:r>
        <w:rPr>
          <w:rFonts w:cs="David" w:hint="cs"/>
          <w:rtl/>
        </w:rPr>
        <w:t xml:space="preserve"> יש תחושה כזאת בחלק מהמקרים, לא בכולם. לא נכה את עצמנו גם יותר מדי- -</w:t>
      </w:r>
    </w:p>
    <w:p w14:paraId="0A8C47E8" w14:textId="77777777" w:rsidR="00CF1172" w:rsidRDefault="00CF1172" w:rsidP="00CF1172">
      <w:pPr>
        <w:bidi/>
        <w:jc w:val="both"/>
        <w:rPr>
          <w:rFonts w:cs="David" w:hint="cs"/>
          <w:rtl/>
        </w:rPr>
      </w:pPr>
    </w:p>
    <w:p w14:paraId="42AF5258"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5AF6C33F" w14:textId="77777777" w:rsidR="00CF1172" w:rsidRDefault="00CF1172" w:rsidP="00CF1172">
      <w:pPr>
        <w:bidi/>
        <w:jc w:val="both"/>
        <w:rPr>
          <w:rFonts w:cs="David" w:hint="cs"/>
          <w:u w:val="single"/>
          <w:rtl/>
        </w:rPr>
      </w:pPr>
    </w:p>
    <w:p w14:paraId="47AD3A74" w14:textId="77777777" w:rsidR="00CF1172" w:rsidRDefault="00CF1172" w:rsidP="00CF1172">
      <w:pPr>
        <w:bidi/>
        <w:jc w:val="both"/>
        <w:rPr>
          <w:rFonts w:cs="David" w:hint="cs"/>
          <w:rtl/>
        </w:rPr>
      </w:pPr>
      <w:r>
        <w:rPr>
          <w:rFonts w:cs="David" w:hint="cs"/>
          <w:rtl/>
        </w:rPr>
        <w:tab/>
        <w:t>אני האחרון שרוצה להלקות את הכנסת.</w:t>
      </w:r>
    </w:p>
    <w:p w14:paraId="5BA84390" w14:textId="77777777" w:rsidR="00CF1172" w:rsidRDefault="00CF1172" w:rsidP="00CF1172">
      <w:pPr>
        <w:bidi/>
        <w:jc w:val="both"/>
        <w:rPr>
          <w:rFonts w:cs="David" w:hint="cs"/>
          <w:rtl/>
        </w:rPr>
      </w:pPr>
    </w:p>
    <w:p w14:paraId="6134D9D4"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43959725" w14:textId="77777777" w:rsidR="00CF1172" w:rsidRDefault="00CF1172" w:rsidP="00CF1172">
      <w:pPr>
        <w:bidi/>
        <w:jc w:val="both"/>
        <w:rPr>
          <w:rFonts w:cs="David" w:hint="cs"/>
          <w:u w:val="single"/>
          <w:rtl/>
        </w:rPr>
      </w:pPr>
    </w:p>
    <w:p w14:paraId="5CD44D51" w14:textId="77777777" w:rsidR="00CF1172" w:rsidRDefault="00CF1172" w:rsidP="00CF1172">
      <w:pPr>
        <w:bidi/>
        <w:jc w:val="both"/>
        <w:rPr>
          <w:rFonts w:cs="David" w:hint="cs"/>
          <w:rtl/>
        </w:rPr>
      </w:pPr>
      <w:r>
        <w:rPr>
          <w:rFonts w:cs="David" w:hint="cs"/>
          <w:rtl/>
        </w:rPr>
        <w:tab/>
        <w:t xml:space="preserve">- - רק עכשיו חזרנו מדיון שבו הייתה הצעת חוק, והייתה תמיכת ממשלה, וחברת הכנסת אדטו ראתה שהיה דיון סוער מאוד שאילץ את הממשלה ללכת לכיוון אחר לגמרי ממה שהיא חשבה מלכתחילה. אבל יש פה הרבה מאוד בעיות. אני יכול לומר שאני חסמתי ועצרתי </w:t>
      </w:r>
      <w:r>
        <w:rPr>
          <w:rFonts w:cs="David"/>
          <w:rtl/>
        </w:rPr>
        <w:t>–</w:t>
      </w:r>
      <w:r>
        <w:rPr>
          <w:rFonts w:cs="David" w:hint="cs"/>
          <w:rtl/>
        </w:rPr>
        <w:t xml:space="preserve"> ואני מקווה שכוחותיי יעמדו לי להמשיך לעצור </w:t>
      </w:r>
      <w:r>
        <w:rPr>
          <w:rFonts w:cs="David"/>
          <w:rtl/>
        </w:rPr>
        <w:t>–</w:t>
      </w:r>
      <w:r>
        <w:rPr>
          <w:rFonts w:cs="David" w:hint="cs"/>
          <w:rtl/>
        </w:rPr>
        <w:t xml:space="preserve"> את הניסיון שהיה להגדיל את הרוב הדרוש להצעת חוק תקציבית לחמישים וחמישה במקום חמישים </w:t>
      </w:r>
      <w:r>
        <w:rPr>
          <w:rFonts w:cs="David"/>
          <w:rtl/>
        </w:rPr>
        <w:t>–</w:t>
      </w:r>
      <w:r>
        <w:rPr>
          <w:rFonts w:cs="David" w:hint="cs"/>
          <w:rtl/>
        </w:rPr>
        <w:t xml:space="preserve"> נושא שהגיע לפתחי בוועדת הכנסת, והדיון בו הסתיים, וההצבעה בו לא קוימה עד היום כבר במשך תקופה ארוכה משום שזה חוק שגורם נזק לא מוצדק ולא סביר למידת העצמאות של הפרלמנט, שלא תמיד צריכה לבוא לידי ביטוי בכך שבהכרח מאשרים חוק תקציבי, אלא בעצם הידיעה שעלול להיות מצב כזה אם הממשלה לא תגיע להבנות כאלה או אחרות, וגם זה חשוב. לכן המבחן הוא לאו דווקא בכמות השימוש שנעשה במכשיר, אלא בעובדה שיודעים שהוא קיים.</w:t>
      </w:r>
    </w:p>
    <w:p w14:paraId="57A70553" w14:textId="77777777" w:rsidR="00CF1172" w:rsidRDefault="00CF1172" w:rsidP="00CF1172">
      <w:pPr>
        <w:bidi/>
        <w:jc w:val="both"/>
        <w:rPr>
          <w:rFonts w:cs="David" w:hint="cs"/>
          <w:rtl/>
        </w:rPr>
      </w:pPr>
    </w:p>
    <w:p w14:paraId="3D842662" w14:textId="77777777" w:rsidR="00CF1172" w:rsidRDefault="00CF1172" w:rsidP="00CF1172">
      <w:pPr>
        <w:bidi/>
        <w:ind w:firstLine="720"/>
        <w:jc w:val="both"/>
        <w:rPr>
          <w:rFonts w:cs="David" w:hint="cs"/>
          <w:rtl/>
        </w:rPr>
      </w:pPr>
      <w:r>
        <w:rPr>
          <w:rFonts w:cs="David" w:hint="cs"/>
          <w:rtl/>
        </w:rPr>
        <w:t xml:space="preserve"> אני גם משתדל להמעיט מאוד באישורים לפטורים מחובת הנחה. תתקן אותי אתי אם אני טועה, אבל אני חושב שמעולם לא היה מצב שבו כל כך מעט פטורים מחובת הנחה לממשלה ניתנו בוועדה. זה כמעט לא קורה. מדי פעם, אבל באמת במספרים קטנים מאוד. לדעתי, לא היה מצב שקיימתי פה ישיבות בהתראה של רבע שעה או עשר דקות בנושאים שהייתה לגביהם מחלוקת. אני משתדל עד כמה שאפשר לשמור על מסגרת לפחות כאן בוועדה הזאת.</w:t>
      </w:r>
    </w:p>
    <w:p w14:paraId="11C1404A" w14:textId="77777777" w:rsidR="00CF1172" w:rsidRDefault="00CF1172" w:rsidP="00CF1172">
      <w:pPr>
        <w:bidi/>
        <w:jc w:val="both"/>
        <w:rPr>
          <w:rFonts w:cs="David" w:hint="cs"/>
          <w:rtl/>
        </w:rPr>
      </w:pPr>
    </w:p>
    <w:p w14:paraId="3DCC23AF" w14:textId="77777777" w:rsidR="00CF1172" w:rsidRDefault="00CF1172" w:rsidP="00CF1172">
      <w:pPr>
        <w:bidi/>
        <w:jc w:val="both"/>
        <w:rPr>
          <w:rFonts w:cs="David" w:hint="cs"/>
          <w:rtl/>
        </w:rPr>
      </w:pPr>
      <w:r>
        <w:rPr>
          <w:rFonts w:cs="David" w:hint="cs"/>
          <w:rtl/>
        </w:rPr>
        <w:tab/>
        <w:t xml:space="preserve">לנושא הרכב הוועדות: אני יכול להעיד קודם כול על עצמי: אני חבר רק בוועדת הכנסת. </w:t>
      </w:r>
    </w:p>
    <w:p w14:paraId="5B81D161" w14:textId="77777777" w:rsidR="00CF1172" w:rsidRDefault="00CF1172" w:rsidP="00CF1172">
      <w:pPr>
        <w:bidi/>
        <w:jc w:val="both"/>
        <w:rPr>
          <w:rFonts w:cs="David" w:hint="cs"/>
          <w:rtl/>
        </w:rPr>
      </w:pPr>
    </w:p>
    <w:p w14:paraId="1E4A6A28"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27D733EF" w14:textId="77777777" w:rsidR="00CF1172" w:rsidRDefault="00CF1172" w:rsidP="00CF1172">
      <w:pPr>
        <w:bidi/>
        <w:jc w:val="both"/>
        <w:rPr>
          <w:rFonts w:cs="David" w:hint="cs"/>
          <w:u w:val="single"/>
          <w:rtl/>
        </w:rPr>
      </w:pPr>
    </w:p>
    <w:p w14:paraId="05F02288" w14:textId="77777777" w:rsidR="00CF1172" w:rsidRDefault="00CF1172" w:rsidP="00CF1172">
      <w:pPr>
        <w:bidi/>
        <w:jc w:val="both"/>
        <w:rPr>
          <w:rFonts w:cs="David" w:hint="cs"/>
          <w:rtl/>
        </w:rPr>
      </w:pPr>
      <w:r>
        <w:rPr>
          <w:rFonts w:cs="David" w:hint="cs"/>
          <w:rtl/>
        </w:rPr>
        <w:tab/>
        <w:t>באמת?</w:t>
      </w:r>
    </w:p>
    <w:p w14:paraId="6869728D" w14:textId="77777777" w:rsidR="00CF1172" w:rsidRDefault="00CF1172" w:rsidP="00CF1172">
      <w:pPr>
        <w:bidi/>
        <w:jc w:val="both"/>
        <w:rPr>
          <w:rFonts w:cs="David" w:hint="cs"/>
          <w:rtl/>
        </w:rPr>
      </w:pPr>
    </w:p>
    <w:p w14:paraId="305C7F70"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6791BAF6" w14:textId="77777777" w:rsidR="00CF1172" w:rsidRDefault="00CF1172" w:rsidP="00CF1172">
      <w:pPr>
        <w:bidi/>
        <w:jc w:val="both"/>
        <w:rPr>
          <w:rFonts w:cs="David" w:hint="cs"/>
          <w:u w:val="single"/>
          <w:rtl/>
        </w:rPr>
      </w:pPr>
    </w:p>
    <w:p w14:paraId="5CBE4FF3" w14:textId="77777777" w:rsidR="00CF1172" w:rsidRDefault="00CF1172" w:rsidP="00CF1172">
      <w:pPr>
        <w:bidi/>
        <w:jc w:val="both"/>
        <w:rPr>
          <w:rFonts w:cs="David" w:hint="cs"/>
          <w:rtl/>
        </w:rPr>
      </w:pPr>
      <w:r>
        <w:rPr>
          <w:rFonts w:cs="David" w:hint="cs"/>
          <w:rtl/>
        </w:rPr>
        <w:tab/>
        <w:t xml:space="preserve">כן. לא הסכמתי להיות חבר בוועדות אחרות אף על פי שאתה יודע שאני עוסק הרבה בנושאים משפטיים. אני ממלא מקום בכמה ועדות לצורכי הצבעות, בעיקר של סיעת עצמאות בגלל המצב שנוצר, אבל אני לא הסכמתי להיות חבר באף ועדה אחרת משום שהיה לי ברור שאני לא יכול לעמוד בזה. אני לא מתכוון לבוא לישיבות שלא קראתי את החומר ולא יודע על מה מדברים ולא מבין באופן שיטתי. מדי פעם כאשר נדרש לסייע בהחלפת חבר ולסייע בהצבעה, אז כן, אבל באופן שיטתי להיות חבר בוועדה שאתה לא מסוגל לבוא לדיונים בה ולא יכול לעבור על החומר ולעשות מה שצריך </w:t>
      </w:r>
      <w:r>
        <w:rPr>
          <w:rFonts w:cs="David"/>
          <w:rtl/>
        </w:rPr>
        <w:t>–</w:t>
      </w:r>
      <w:r>
        <w:rPr>
          <w:rFonts w:cs="David" w:hint="cs"/>
          <w:rtl/>
        </w:rPr>
        <w:t xml:space="preserve"> אני הרגשתי שאני לא מוכן להימצא במצב הזה. אני הייתי חבר בוועדת חוקה, חוק ומשפט, והתפטרתי ממנה ברגע שקיבלתי את רשות ועדת הכנסת. </w:t>
      </w:r>
    </w:p>
    <w:p w14:paraId="0C0DFC4A" w14:textId="77777777" w:rsidR="00CF1172" w:rsidRDefault="00CF1172" w:rsidP="00CF1172">
      <w:pPr>
        <w:bidi/>
        <w:jc w:val="both"/>
        <w:rPr>
          <w:rFonts w:cs="David" w:hint="cs"/>
          <w:rtl/>
        </w:rPr>
      </w:pPr>
    </w:p>
    <w:p w14:paraId="0F9462A6" w14:textId="77777777" w:rsidR="00CF1172" w:rsidRDefault="00CF1172" w:rsidP="00CF1172">
      <w:pPr>
        <w:bidi/>
        <w:ind w:firstLine="720"/>
        <w:jc w:val="both"/>
        <w:rPr>
          <w:rFonts w:cs="David" w:hint="cs"/>
          <w:rtl/>
        </w:rPr>
      </w:pPr>
      <w:r>
        <w:rPr>
          <w:rFonts w:cs="David" w:hint="cs"/>
          <w:rtl/>
        </w:rPr>
        <w:t xml:space="preserve">המצב הזה שחברי כנסת נדרשים לכהן בכל כך הרבה ועדות הוא מצב בלתי אפשרי. הוא נראה רע, והתוצאה שלו היא רעה, והיא פוגעת בכולם </w:t>
      </w:r>
      <w:r>
        <w:rPr>
          <w:rFonts w:cs="David"/>
          <w:rtl/>
        </w:rPr>
        <w:t>–</w:t>
      </w:r>
      <w:r>
        <w:rPr>
          <w:rFonts w:cs="David" w:hint="cs"/>
          <w:rtl/>
        </w:rPr>
        <w:t xml:space="preserve"> גם בחברי הכנסת עצמם וגם בדיוני הוועדות וכן הלאה. אז אתה נכנס לדילמה שישנה </w:t>
      </w:r>
      <w:r>
        <w:rPr>
          <w:rFonts w:cs="David"/>
          <w:rtl/>
        </w:rPr>
        <w:t>–</w:t>
      </w:r>
      <w:r>
        <w:rPr>
          <w:rFonts w:cs="David" w:hint="cs"/>
          <w:rtl/>
        </w:rPr>
        <w:t xml:space="preserve"> ואני שם רגע בצד את השיקולים הפוליטיים שיכול להיות שלא צריך היה לעצור בשבעה עשר אלא בשלושה עשר, ועצרו דווקא בשבעה עשר ולא בתשעה עשר </w:t>
      </w:r>
      <w:r>
        <w:rPr>
          <w:rFonts w:cs="David"/>
          <w:rtl/>
        </w:rPr>
        <w:t>–</w:t>
      </w:r>
      <w:r>
        <w:rPr>
          <w:rFonts w:cs="David" w:hint="cs"/>
          <w:rtl/>
        </w:rPr>
        <w:t xml:space="preserve"> אבל אם אני מנסה לצאת רגע מזה ולהסתכל על זה בראייה הרחבה </w:t>
      </w:r>
      <w:r>
        <w:rPr>
          <w:rFonts w:cs="David"/>
          <w:rtl/>
        </w:rPr>
        <w:t>–</w:t>
      </w:r>
      <w:r>
        <w:rPr>
          <w:rFonts w:cs="David" w:hint="cs"/>
          <w:rtl/>
        </w:rPr>
        <w:t xml:space="preserve"> אנחנו צריכים לקבל החלטה אמיצה אמיתית, האם אנחנו מצמצמים את מספר הוועדות או מצמצמים באופן דרסטי את מספר החברים בכל ועדה. ואני כבר אומר לך- -</w:t>
      </w:r>
    </w:p>
    <w:p w14:paraId="4A9943E2" w14:textId="77777777" w:rsidR="00CF1172" w:rsidRDefault="00CF1172" w:rsidP="00CF1172">
      <w:pPr>
        <w:bidi/>
        <w:jc w:val="both"/>
        <w:rPr>
          <w:rFonts w:cs="David" w:hint="cs"/>
          <w:rtl/>
        </w:rPr>
      </w:pPr>
    </w:p>
    <w:p w14:paraId="74CE1D2D"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22422CA7" w14:textId="77777777" w:rsidR="00CF1172" w:rsidRDefault="00CF1172" w:rsidP="00CF1172">
      <w:pPr>
        <w:bidi/>
        <w:jc w:val="both"/>
        <w:rPr>
          <w:rFonts w:cs="David" w:hint="cs"/>
          <w:u w:val="single"/>
          <w:rtl/>
        </w:rPr>
      </w:pPr>
    </w:p>
    <w:p w14:paraId="5FB7CC52" w14:textId="77777777" w:rsidR="00CF1172" w:rsidRDefault="00CF1172" w:rsidP="00CF1172">
      <w:pPr>
        <w:bidi/>
        <w:jc w:val="both"/>
        <w:rPr>
          <w:rFonts w:cs="David" w:hint="cs"/>
          <w:rtl/>
        </w:rPr>
      </w:pPr>
      <w:r>
        <w:rPr>
          <w:rFonts w:cs="David" w:hint="cs"/>
          <w:rtl/>
        </w:rPr>
        <w:tab/>
        <w:t>סליחה שאני נכנס לדבריך. יש משהו גם שלילי בצמצום מספר חברי הוועדות- -</w:t>
      </w:r>
    </w:p>
    <w:p w14:paraId="292654D6" w14:textId="77777777" w:rsidR="00CF1172" w:rsidRDefault="00CF1172" w:rsidP="00CF1172">
      <w:pPr>
        <w:bidi/>
        <w:jc w:val="both"/>
        <w:rPr>
          <w:rFonts w:cs="David" w:hint="cs"/>
          <w:rtl/>
        </w:rPr>
      </w:pPr>
    </w:p>
    <w:p w14:paraId="3E915090"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67CC6E57" w14:textId="77777777" w:rsidR="00CF1172" w:rsidRDefault="00CF1172" w:rsidP="00CF1172">
      <w:pPr>
        <w:bidi/>
        <w:jc w:val="both"/>
        <w:rPr>
          <w:rFonts w:cs="David" w:hint="cs"/>
          <w:u w:val="single"/>
          <w:rtl/>
        </w:rPr>
      </w:pPr>
    </w:p>
    <w:p w14:paraId="28B1EB21" w14:textId="77777777" w:rsidR="00CF1172" w:rsidRDefault="00CF1172" w:rsidP="00CF1172">
      <w:pPr>
        <w:bidi/>
        <w:jc w:val="both"/>
        <w:rPr>
          <w:rFonts w:cs="David" w:hint="cs"/>
          <w:rtl/>
        </w:rPr>
      </w:pPr>
      <w:r>
        <w:rPr>
          <w:rFonts w:cs="David" w:hint="cs"/>
          <w:rtl/>
        </w:rPr>
        <w:tab/>
        <w:t xml:space="preserve">אז רגע, תן לי עוד משפט. אני כבר אומר לך שבברירה בין שני הדברים אני בעד צמצום מספר הוועדות, לא צמצום מספר החברים. כי צמצום מספר החברים בהכרח פוגע בייצוגיות. </w:t>
      </w:r>
    </w:p>
    <w:p w14:paraId="4C961D91" w14:textId="77777777" w:rsidR="00CF1172" w:rsidRDefault="00CF1172" w:rsidP="00CF1172">
      <w:pPr>
        <w:bidi/>
        <w:jc w:val="both"/>
        <w:rPr>
          <w:rFonts w:cs="David" w:hint="cs"/>
          <w:rtl/>
        </w:rPr>
      </w:pPr>
    </w:p>
    <w:p w14:paraId="35F90F94"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2ED77AAE" w14:textId="77777777" w:rsidR="00CF1172" w:rsidRDefault="00CF1172" w:rsidP="00CF1172">
      <w:pPr>
        <w:bidi/>
        <w:jc w:val="both"/>
        <w:rPr>
          <w:rFonts w:cs="David" w:hint="cs"/>
          <w:u w:val="single"/>
          <w:rtl/>
        </w:rPr>
      </w:pPr>
    </w:p>
    <w:p w14:paraId="1B8A3DDB" w14:textId="77777777" w:rsidR="00CF1172" w:rsidRDefault="00CF1172" w:rsidP="00CF1172">
      <w:pPr>
        <w:bidi/>
        <w:jc w:val="both"/>
        <w:rPr>
          <w:rFonts w:cs="David" w:hint="cs"/>
          <w:rtl/>
        </w:rPr>
      </w:pPr>
      <w:r>
        <w:rPr>
          <w:rFonts w:cs="David" w:hint="cs"/>
          <w:rtl/>
        </w:rPr>
        <w:tab/>
        <w:t xml:space="preserve">צמצום מספר הוועדות ייצור מצב שלא לכל מאה עשרים החברים או השמונים שהם לא שרים ולא סגני שרים יהיה מקום בוועדות. </w:t>
      </w:r>
    </w:p>
    <w:p w14:paraId="2173A977" w14:textId="77777777" w:rsidR="00CF1172" w:rsidRDefault="00CF1172" w:rsidP="00CF1172">
      <w:pPr>
        <w:bidi/>
        <w:jc w:val="both"/>
        <w:rPr>
          <w:rFonts w:cs="David" w:hint="cs"/>
          <w:rtl/>
        </w:rPr>
      </w:pPr>
    </w:p>
    <w:p w14:paraId="6D3908D4" w14:textId="77777777" w:rsidR="00CF1172" w:rsidRDefault="00CF1172" w:rsidP="00CF1172">
      <w:pPr>
        <w:bidi/>
        <w:jc w:val="both"/>
        <w:rPr>
          <w:rFonts w:cs="David" w:hint="cs"/>
          <w:u w:val="single"/>
          <w:rtl/>
        </w:rPr>
      </w:pPr>
      <w:r>
        <w:rPr>
          <w:rFonts w:cs="David" w:hint="cs"/>
          <w:u w:val="single"/>
          <w:rtl/>
        </w:rPr>
        <w:t>רחל אדטו</w:t>
      </w:r>
      <w:r w:rsidRPr="00E36EB4">
        <w:rPr>
          <w:rFonts w:cs="David" w:hint="cs"/>
          <w:u w:val="single"/>
          <w:rtl/>
        </w:rPr>
        <w:t>:</w:t>
      </w:r>
    </w:p>
    <w:p w14:paraId="40149B9C" w14:textId="77777777" w:rsidR="00CF1172" w:rsidRPr="00E36EB4" w:rsidRDefault="00CF1172" w:rsidP="00CF1172">
      <w:pPr>
        <w:bidi/>
        <w:jc w:val="both"/>
        <w:rPr>
          <w:rFonts w:cs="David" w:hint="cs"/>
          <w:u w:val="single"/>
          <w:rtl/>
        </w:rPr>
      </w:pPr>
    </w:p>
    <w:p w14:paraId="71A28D68" w14:textId="77777777" w:rsidR="00CF1172" w:rsidRDefault="00CF1172" w:rsidP="00CF1172">
      <w:pPr>
        <w:bidi/>
        <w:jc w:val="both"/>
        <w:rPr>
          <w:rFonts w:cs="David" w:hint="cs"/>
          <w:rtl/>
        </w:rPr>
      </w:pPr>
      <w:r>
        <w:rPr>
          <w:rFonts w:cs="David" w:hint="cs"/>
          <w:rtl/>
        </w:rPr>
        <w:tab/>
        <w:t>מה יהיה בכנסת הבאה?</w:t>
      </w:r>
    </w:p>
    <w:p w14:paraId="0417B18A" w14:textId="77777777" w:rsidR="00CF1172" w:rsidRDefault="00CF1172" w:rsidP="00CF1172">
      <w:pPr>
        <w:bidi/>
        <w:jc w:val="both"/>
        <w:rPr>
          <w:rFonts w:cs="David" w:hint="cs"/>
          <w:rtl/>
        </w:rPr>
      </w:pPr>
    </w:p>
    <w:p w14:paraId="1C02BE32" w14:textId="77777777" w:rsidR="00CF1172" w:rsidRDefault="00CF1172" w:rsidP="00CF1172">
      <w:pPr>
        <w:bidi/>
        <w:jc w:val="both"/>
        <w:rPr>
          <w:rFonts w:cs="David"/>
          <w:u w:val="single"/>
        </w:rPr>
      </w:pPr>
      <w:r>
        <w:rPr>
          <w:rFonts w:cs="David" w:hint="cs"/>
          <w:u w:val="single"/>
          <w:rtl/>
        </w:rPr>
        <w:t>מוחמד ברכה:</w:t>
      </w:r>
    </w:p>
    <w:p w14:paraId="30474D72" w14:textId="77777777" w:rsidR="00CF1172" w:rsidRDefault="00CF1172" w:rsidP="00CF1172">
      <w:pPr>
        <w:bidi/>
        <w:jc w:val="both"/>
        <w:rPr>
          <w:rFonts w:cs="David" w:hint="cs"/>
          <w:u w:val="single"/>
          <w:rtl/>
        </w:rPr>
      </w:pPr>
    </w:p>
    <w:p w14:paraId="3A72DA9E" w14:textId="77777777" w:rsidR="00CF1172" w:rsidRDefault="00CF1172" w:rsidP="00CF1172">
      <w:pPr>
        <w:bidi/>
        <w:jc w:val="both"/>
        <w:rPr>
          <w:rFonts w:cs="David" w:hint="cs"/>
          <w:rtl/>
        </w:rPr>
      </w:pPr>
      <w:r>
        <w:rPr>
          <w:rFonts w:cs="David" w:hint="cs"/>
          <w:rtl/>
        </w:rPr>
        <w:tab/>
        <w:t xml:space="preserve">יהיו חברי כנסת שהם לא חברים בשום ועדה. </w:t>
      </w:r>
    </w:p>
    <w:p w14:paraId="6339AED2" w14:textId="77777777" w:rsidR="00CF1172" w:rsidRDefault="00CF1172" w:rsidP="00CF1172">
      <w:pPr>
        <w:bidi/>
        <w:jc w:val="both"/>
        <w:rPr>
          <w:rFonts w:cs="David" w:hint="cs"/>
          <w:rtl/>
        </w:rPr>
      </w:pPr>
    </w:p>
    <w:p w14:paraId="36F49CCF"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613087F7" w14:textId="77777777" w:rsidR="00CF1172" w:rsidRDefault="00CF1172" w:rsidP="00CF1172">
      <w:pPr>
        <w:bidi/>
        <w:jc w:val="both"/>
        <w:rPr>
          <w:rFonts w:cs="David" w:hint="cs"/>
          <w:u w:val="single"/>
          <w:rtl/>
        </w:rPr>
      </w:pPr>
    </w:p>
    <w:p w14:paraId="1DDCF59C" w14:textId="77777777" w:rsidR="00CF1172" w:rsidRDefault="00CF1172" w:rsidP="00CF1172">
      <w:pPr>
        <w:bidi/>
        <w:jc w:val="both"/>
        <w:rPr>
          <w:rFonts w:cs="David" w:hint="cs"/>
          <w:rtl/>
        </w:rPr>
      </w:pPr>
      <w:r>
        <w:rPr>
          <w:rFonts w:cs="David" w:hint="cs"/>
          <w:rtl/>
        </w:rPr>
        <w:tab/>
        <w:t>לא, זה לא יהיה. כי אם אנחנו עושים מהלך של צמצום מספר הוועדות והגדלת מספר החברים בכל ועדה אתה פותר את הבעיה בקלות. אז אתה מגדיל בצורה כזאת שמבטיחה שכל חבר כנסת יישב לפחות בוועדה אחת שלטעמי זה גם דבר הכרחי. אגב, אנחנו מוצאים את עצמנו במצב בעייתי גם ברמה של חבר כנסת בודד, שנדמה לי שיש מצב כזה היום בסיעת בל"ד, שחבר כנסת מטעמם איננו חבר באף ועדה בגלל החלטה פנימית של הסיעה. גם זה, לטעמי, מצב לא פשוט.</w:t>
      </w:r>
    </w:p>
    <w:p w14:paraId="40C72435" w14:textId="77777777" w:rsidR="00CF1172" w:rsidRDefault="00CF1172" w:rsidP="00CF1172">
      <w:pPr>
        <w:bidi/>
        <w:jc w:val="both"/>
        <w:rPr>
          <w:rFonts w:cs="David" w:hint="cs"/>
          <w:rtl/>
        </w:rPr>
      </w:pPr>
    </w:p>
    <w:p w14:paraId="32C4EA7C" w14:textId="77777777" w:rsidR="00CF1172" w:rsidRDefault="00CF1172" w:rsidP="00CF1172">
      <w:pPr>
        <w:bidi/>
        <w:jc w:val="both"/>
        <w:rPr>
          <w:rFonts w:cs="David" w:hint="cs"/>
          <w:u w:val="single"/>
          <w:rtl/>
        </w:rPr>
      </w:pPr>
      <w:r>
        <w:rPr>
          <w:rFonts w:cs="David" w:hint="cs"/>
          <w:u w:val="single"/>
          <w:rtl/>
        </w:rPr>
        <w:t>רחל אדטו</w:t>
      </w:r>
      <w:r w:rsidRPr="00E36EB4">
        <w:rPr>
          <w:rFonts w:cs="David" w:hint="cs"/>
          <w:u w:val="single"/>
          <w:rtl/>
        </w:rPr>
        <w:t>:</w:t>
      </w:r>
    </w:p>
    <w:p w14:paraId="476459BC" w14:textId="77777777" w:rsidR="00CF1172" w:rsidRPr="00E36EB4" w:rsidRDefault="00CF1172" w:rsidP="00CF1172">
      <w:pPr>
        <w:bidi/>
        <w:jc w:val="both"/>
        <w:rPr>
          <w:rFonts w:cs="David" w:hint="cs"/>
          <w:u w:val="single"/>
          <w:rtl/>
        </w:rPr>
      </w:pPr>
    </w:p>
    <w:p w14:paraId="6FD34E19" w14:textId="77777777" w:rsidR="00CF1172" w:rsidRDefault="00CF1172" w:rsidP="00CF1172">
      <w:pPr>
        <w:bidi/>
        <w:jc w:val="both"/>
        <w:rPr>
          <w:rFonts w:cs="David" w:hint="cs"/>
          <w:rtl/>
        </w:rPr>
      </w:pPr>
      <w:r>
        <w:rPr>
          <w:rFonts w:cs="David" w:hint="cs"/>
          <w:rtl/>
        </w:rPr>
        <w:tab/>
        <w:t>אבל הצמצום הוא רלוונטי לכנסת הזאת. זה לא מבטיח לך שבכנסת הבאה- -</w:t>
      </w:r>
    </w:p>
    <w:p w14:paraId="1867F5E4" w14:textId="77777777" w:rsidR="00CF1172" w:rsidRDefault="00CF1172" w:rsidP="00CF1172">
      <w:pPr>
        <w:bidi/>
        <w:jc w:val="both"/>
        <w:rPr>
          <w:rFonts w:cs="David" w:hint="cs"/>
          <w:rtl/>
        </w:rPr>
      </w:pPr>
    </w:p>
    <w:p w14:paraId="6750F960"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287BD801" w14:textId="77777777" w:rsidR="00CF1172" w:rsidRDefault="00CF1172" w:rsidP="00CF1172">
      <w:pPr>
        <w:bidi/>
        <w:jc w:val="both"/>
        <w:rPr>
          <w:rFonts w:cs="David" w:hint="cs"/>
          <w:u w:val="single"/>
          <w:rtl/>
        </w:rPr>
      </w:pPr>
    </w:p>
    <w:p w14:paraId="321A6911" w14:textId="77777777" w:rsidR="00CF1172" w:rsidRDefault="00CF1172" w:rsidP="00CF1172">
      <w:pPr>
        <w:bidi/>
        <w:jc w:val="both"/>
        <w:rPr>
          <w:rFonts w:cs="David" w:hint="cs"/>
          <w:rtl/>
        </w:rPr>
      </w:pPr>
      <w:r>
        <w:rPr>
          <w:rFonts w:cs="David" w:hint="cs"/>
          <w:rtl/>
        </w:rPr>
        <w:tab/>
        <w:t xml:space="preserve">לא, לא. חברת הכנסת אדטו, בכל מצב </w:t>
      </w:r>
      <w:r>
        <w:rPr>
          <w:rFonts w:cs="David"/>
          <w:rtl/>
        </w:rPr>
        <w:t>–</w:t>
      </w:r>
      <w:r>
        <w:rPr>
          <w:rFonts w:cs="David" w:hint="cs"/>
          <w:rtl/>
        </w:rPr>
        <w:t xml:space="preserve"> ארבע עשרה ועדות, איך שלא תסובבי את מספר השרים וסגני השרים, גם אם לא יהיו ארבעים, אז יהיו עשרים וחמישה או שלושים </w:t>
      </w:r>
      <w:r>
        <w:rPr>
          <w:rFonts w:cs="David"/>
          <w:rtl/>
        </w:rPr>
        <w:t>–</w:t>
      </w:r>
      <w:r>
        <w:rPr>
          <w:rFonts w:cs="David" w:hint="cs"/>
          <w:rtl/>
        </w:rPr>
        <w:t xml:space="preserve"> עדיין זה המון. </w:t>
      </w:r>
    </w:p>
    <w:p w14:paraId="3A3D8EB0" w14:textId="77777777" w:rsidR="00CF1172" w:rsidRDefault="00CF1172" w:rsidP="00CF1172">
      <w:pPr>
        <w:bidi/>
        <w:jc w:val="both"/>
        <w:rPr>
          <w:rFonts w:cs="David" w:hint="cs"/>
          <w:rtl/>
        </w:rPr>
      </w:pPr>
    </w:p>
    <w:p w14:paraId="6697C3C9" w14:textId="77777777" w:rsidR="00CF1172" w:rsidRDefault="00CF1172" w:rsidP="00CF1172">
      <w:pPr>
        <w:bidi/>
        <w:jc w:val="both"/>
        <w:rPr>
          <w:rFonts w:cs="David" w:hint="cs"/>
          <w:rtl/>
        </w:rPr>
      </w:pPr>
      <w:r>
        <w:rPr>
          <w:rFonts w:cs="David" w:hint="cs"/>
          <w:rtl/>
        </w:rPr>
        <w:tab/>
        <w:t xml:space="preserve">אני יכול לתת עוד דוגמה אחת: כאשר אנחנו דנים בנושאים של תיקוני התקנון, אנחנו עושים עבודה מסודרת בהסכמה כללית רחבה, ובין היתר דנו לפני ישיבה או שתיים בנושא של הסתייגויות, ואז הועלתה הצעה שחבר כנסת שאיננו חבר באותה ועדה או לא השתתף בדיוניה לא יוכל בכלל להסתייג; עלתה הצעה דומה לשאלה של יכולת להגיש מועמדות לנציג הכנסת בוועדה לאיתור היועץ המשפטי לממשלה, ואני לכל הדברים האלה התנגדתי מכל וכול מתוך הגישה שאומרת שאם סיעה איננה מיוצגת באיזושהי ועדה, אז נעניש אותה פעמיים ונהפוך אותה גם לחסרת זכויות או את חברי הכנסת שלה לחסרי זכויות </w:t>
      </w:r>
      <w:r>
        <w:rPr>
          <w:rFonts w:cs="David"/>
          <w:rtl/>
        </w:rPr>
        <w:t>–</w:t>
      </w:r>
      <w:r>
        <w:rPr>
          <w:rFonts w:cs="David" w:hint="cs"/>
          <w:rtl/>
        </w:rPr>
        <w:t xml:space="preserve"> לא נשמע לי נכון ולא הגיוני.</w:t>
      </w:r>
    </w:p>
    <w:p w14:paraId="673EEBA8" w14:textId="77777777" w:rsidR="00CF1172" w:rsidRDefault="00CF1172" w:rsidP="00CF1172">
      <w:pPr>
        <w:bidi/>
        <w:jc w:val="both"/>
        <w:rPr>
          <w:rFonts w:cs="David" w:hint="cs"/>
          <w:rtl/>
        </w:rPr>
      </w:pPr>
    </w:p>
    <w:p w14:paraId="73E36C9C" w14:textId="77777777" w:rsidR="00CF1172" w:rsidRDefault="00CF1172" w:rsidP="00CF1172">
      <w:pPr>
        <w:bidi/>
        <w:ind w:firstLine="720"/>
        <w:jc w:val="both"/>
        <w:rPr>
          <w:rFonts w:cs="David" w:hint="cs"/>
          <w:rtl/>
        </w:rPr>
      </w:pPr>
      <w:r>
        <w:rPr>
          <w:rFonts w:cs="David" w:hint="cs"/>
          <w:rtl/>
        </w:rPr>
        <w:t xml:space="preserve"> אנחנו נמצאים עכשיו לקראת סיום הפרק של החקיקה בתקנון ולאחריו נגיע לפרק של הוועדות. שם נצטרך לפתוח את כל הסוגיה הזאת, ואני מקווה שנספיק כבר במושב הבא להתחיל ואולי להתקרב לסיום הנושא של פרק הוועדות. אני מזמין אתכם ובהחלט חושב שצריך למצוא מנגנון שיאפשר לתת ייצוג לכולם בוועדת הכנסת. זה לא משנה אם זה ארבעה, שישה או שלושה אפילו. הבעיה, כמובן, היא איך אתה עושה את זה בצורה שבסוף גם תשקף במבנה הסופי. צריך לחשוב איך עושים את זה, אבל בעיניי, ועדת כנסת לא דומה לאף ועדה אחרת במובן הזה שהיא באמת צריכה לתת שיקוף יותר נכון- -</w:t>
      </w:r>
    </w:p>
    <w:p w14:paraId="76CAA20B" w14:textId="77777777" w:rsidR="00CF1172" w:rsidRDefault="00CF1172" w:rsidP="00CF1172">
      <w:pPr>
        <w:bidi/>
        <w:jc w:val="both"/>
        <w:rPr>
          <w:rFonts w:cs="David" w:hint="cs"/>
          <w:rtl/>
        </w:rPr>
      </w:pPr>
    </w:p>
    <w:p w14:paraId="56B7661F"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54D5A347" w14:textId="77777777" w:rsidR="00CF1172" w:rsidRDefault="00CF1172" w:rsidP="00CF1172">
      <w:pPr>
        <w:bidi/>
        <w:jc w:val="both"/>
        <w:rPr>
          <w:rFonts w:cs="David" w:hint="cs"/>
          <w:u w:val="single"/>
          <w:rtl/>
        </w:rPr>
      </w:pPr>
    </w:p>
    <w:p w14:paraId="22E5C9D7" w14:textId="77777777" w:rsidR="00CF1172" w:rsidRDefault="00CF1172" w:rsidP="00CF1172">
      <w:pPr>
        <w:bidi/>
        <w:jc w:val="both"/>
        <w:rPr>
          <w:rFonts w:cs="David" w:hint="cs"/>
          <w:rtl/>
        </w:rPr>
      </w:pPr>
      <w:r>
        <w:rPr>
          <w:rFonts w:cs="David" w:hint="cs"/>
          <w:rtl/>
        </w:rPr>
        <w:tab/>
        <w:t>ועדת כנסת נקראת "</w:t>
      </w:r>
      <w:r>
        <w:rPr>
          <w:rFonts w:cs="David"/>
        </w:rPr>
        <w:t>House committee</w:t>
      </w:r>
      <w:r>
        <w:rPr>
          <w:rFonts w:cs="David" w:hint="cs"/>
          <w:rtl/>
        </w:rPr>
        <w:t>".</w:t>
      </w:r>
    </w:p>
    <w:p w14:paraId="647CF7EC" w14:textId="77777777" w:rsidR="00CF1172" w:rsidRDefault="00CF1172" w:rsidP="00CF1172">
      <w:pPr>
        <w:bidi/>
        <w:jc w:val="both"/>
        <w:rPr>
          <w:rFonts w:cs="David" w:hint="cs"/>
          <w:rtl/>
        </w:rPr>
      </w:pPr>
    </w:p>
    <w:p w14:paraId="29400921" w14:textId="77777777" w:rsidR="00CF1172" w:rsidRDefault="00CF1172" w:rsidP="00CF1172">
      <w:pPr>
        <w:keepNext/>
        <w:bidi/>
        <w:jc w:val="both"/>
        <w:rPr>
          <w:rFonts w:cs="David"/>
          <w:u w:val="single"/>
        </w:rPr>
      </w:pPr>
      <w:r>
        <w:rPr>
          <w:rFonts w:cs="David" w:hint="cs"/>
          <w:u w:val="single"/>
          <w:rtl/>
        </w:rPr>
        <w:t>היו"ר יריב לוין:</w:t>
      </w:r>
    </w:p>
    <w:p w14:paraId="18AAFC26" w14:textId="77777777" w:rsidR="00CF1172" w:rsidRDefault="00CF1172" w:rsidP="00CF1172">
      <w:pPr>
        <w:keepNext/>
        <w:bidi/>
        <w:jc w:val="both"/>
        <w:rPr>
          <w:rFonts w:cs="David" w:hint="cs"/>
          <w:rtl/>
        </w:rPr>
      </w:pPr>
    </w:p>
    <w:p w14:paraId="72980A61" w14:textId="77777777" w:rsidR="00CF1172" w:rsidRDefault="00CF1172" w:rsidP="00CF1172">
      <w:pPr>
        <w:bidi/>
        <w:jc w:val="both"/>
        <w:rPr>
          <w:rFonts w:cs="David" w:hint="cs"/>
          <w:rtl/>
        </w:rPr>
      </w:pPr>
      <w:r>
        <w:rPr>
          <w:rFonts w:cs="David" w:hint="cs"/>
          <w:rtl/>
        </w:rPr>
        <w:tab/>
        <w:t>כן, אני מסכים.</w:t>
      </w:r>
    </w:p>
    <w:p w14:paraId="4DD31D81" w14:textId="77777777" w:rsidR="00CF1172" w:rsidRDefault="00CF1172" w:rsidP="00CF1172">
      <w:pPr>
        <w:bidi/>
        <w:jc w:val="both"/>
        <w:rPr>
          <w:rFonts w:cs="David" w:hint="cs"/>
          <w:rtl/>
        </w:rPr>
      </w:pPr>
    </w:p>
    <w:p w14:paraId="371FB7DA" w14:textId="77777777" w:rsidR="00CF1172" w:rsidRDefault="00CF1172" w:rsidP="00CF1172">
      <w:pPr>
        <w:bidi/>
        <w:jc w:val="both"/>
        <w:rPr>
          <w:rFonts w:cs="David"/>
          <w:u w:val="single"/>
        </w:rPr>
      </w:pPr>
      <w:r>
        <w:rPr>
          <w:rFonts w:cs="David" w:hint="cs"/>
          <w:u w:val="single"/>
          <w:rtl/>
        </w:rPr>
        <w:t>מוחמד ברכה:</w:t>
      </w:r>
    </w:p>
    <w:p w14:paraId="56DD05CE" w14:textId="77777777" w:rsidR="00CF1172" w:rsidRDefault="00CF1172" w:rsidP="00CF1172">
      <w:pPr>
        <w:bidi/>
        <w:jc w:val="both"/>
        <w:rPr>
          <w:rFonts w:cs="David" w:hint="cs"/>
          <w:u w:val="single"/>
          <w:rtl/>
        </w:rPr>
      </w:pPr>
    </w:p>
    <w:p w14:paraId="783480FB" w14:textId="77777777" w:rsidR="00CF1172" w:rsidRDefault="00CF1172" w:rsidP="00CF1172">
      <w:pPr>
        <w:bidi/>
        <w:jc w:val="both"/>
        <w:rPr>
          <w:rFonts w:cs="David" w:hint="cs"/>
          <w:rtl/>
        </w:rPr>
      </w:pPr>
      <w:r>
        <w:rPr>
          <w:rFonts w:cs="David" w:hint="cs"/>
          <w:rtl/>
        </w:rPr>
        <w:tab/>
        <w:t>זאת הבית. אין סיעה שהיא מחוץ לבית.</w:t>
      </w:r>
    </w:p>
    <w:p w14:paraId="11451286" w14:textId="77777777" w:rsidR="00CF1172" w:rsidRDefault="00CF1172" w:rsidP="00CF1172">
      <w:pPr>
        <w:bidi/>
        <w:jc w:val="both"/>
        <w:rPr>
          <w:rFonts w:cs="David" w:hint="cs"/>
          <w:rtl/>
        </w:rPr>
      </w:pPr>
    </w:p>
    <w:p w14:paraId="21E4638A"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51CB7C33" w14:textId="77777777" w:rsidR="00CF1172" w:rsidRDefault="00CF1172" w:rsidP="00CF1172">
      <w:pPr>
        <w:bidi/>
        <w:jc w:val="both"/>
        <w:rPr>
          <w:rFonts w:cs="David" w:hint="cs"/>
          <w:u w:val="single"/>
          <w:rtl/>
        </w:rPr>
      </w:pPr>
    </w:p>
    <w:p w14:paraId="06688CEB" w14:textId="77777777" w:rsidR="00CF1172" w:rsidRDefault="00CF1172" w:rsidP="00CF1172">
      <w:pPr>
        <w:bidi/>
        <w:jc w:val="both"/>
        <w:rPr>
          <w:rFonts w:cs="David" w:hint="cs"/>
          <w:rtl/>
        </w:rPr>
      </w:pPr>
      <w:r>
        <w:rPr>
          <w:rFonts w:cs="David" w:hint="cs"/>
          <w:rtl/>
        </w:rPr>
        <w:tab/>
        <w:t>אין ויכוח, אני לגמרי מסכים בעניין הזה. אבל צריך לחשוב כי דבר אחד לא יכול להיות, ואת זה אני אומר בצורה גלויה: גם להשאיר את מספר הוועדות הקיים וגם להגדיל את מספר החברים. זה ייצור את התוצאה שאנחנו רואים פה עכשיו, שאנשים לא באים. והם לא יכולים להתחלק לשניים.</w:t>
      </w:r>
    </w:p>
    <w:p w14:paraId="73F2C56C" w14:textId="77777777" w:rsidR="00CF1172" w:rsidRDefault="00CF1172" w:rsidP="00CF1172">
      <w:pPr>
        <w:bidi/>
        <w:jc w:val="both"/>
        <w:rPr>
          <w:rFonts w:cs="David" w:hint="cs"/>
          <w:rtl/>
        </w:rPr>
      </w:pPr>
    </w:p>
    <w:p w14:paraId="438CA6F6" w14:textId="77777777" w:rsidR="00CF1172" w:rsidRDefault="00CF1172" w:rsidP="00CF1172">
      <w:pPr>
        <w:bidi/>
        <w:jc w:val="both"/>
        <w:rPr>
          <w:rFonts w:cs="David" w:hint="cs"/>
          <w:u w:val="single"/>
          <w:rtl/>
        </w:rPr>
      </w:pPr>
      <w:r>
        <w:rPr>
          <w:rFonts w:cs="David" w:hint="cs"/>
          <w:u w:val="single"/>
          <w:rtl/>
        </w:rPr>
        <w:t>דב חנין</w:t>
      </w:r>
      <w:r w:rsidRPr="00E36EB4">
        <w:rPr>
          <w:rFonts w:cs="David" w:hint="cs"/>
          <w:u w:val="single"/>
          <w:rtl/>
        </w:rPr>
        <w:t>:</w:t>
      </w:r>
    </w:p>
    <w:p w14:paraId="05EE0669" w14:textId="77777777" w:rsidR="00CF1172" w:rsidRDefault="00CF1172" w:rsidP="00CF1172">
      <w:pPr>
        <w:bidi/>
        <w:jc w:val="both"/>
        <w:rPr>
          <w:rFonts w:cs="David" w:hint="cs"/>
          <w:u w:val="single"/>
          <w:rtl/>
        </w:rPr>
      </w:pPr>
    </w:p>
    <w:p w14:paraId="177891DC" w14:textId="77777777" w:rsidR="00CF1172" w:rsidRDefault="00CF1172" w:rsidP="00CF1172">
      <w:pPr>
        <w:bidi/>
        <w:jc w:val="both"/>
        <w:rPr>
          <w:rFonts w:cs="David" w:hint="cs"/>
          <w:rtl/>
        </w:rPr>
      </w:pPr>
      <w:r>
        <w:rPr>
          <w:rFonts w:cs="David" w:hint="cs"/>
          <w:rtl/>
        </w:rPr>
        <w:tab/>
        <w:t>אני אתן לך דוגמה מעשית. ועדת הכלכלה שאני לא חבר בה, אבל אני עובד איתה הרבה מאוד היא ועדה שלא מסוגלת לטפל בכל הנושאים שנמצאים בתוכה- -</w:t>
      </w:r>
    </w:p>
    <w:p w14:paraId="078062BE" w14:textId="77777777" w:rsidR="00CF1172" w:rsidRDefault="00CF1172" w:rsidP="00CF1172">
      <w:pPr>
        <w:bidi/>
        <w:jc w:val="both"/>
        <w:rPr>
          <w:rFonts w:cs="David" w:hint="cs"/>
          <w:rtl/>
        </w:rPr>
      </w:pPr>
    </w:p>
    <w:p w14:paraId="6358C0E1"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5EEC57DF" w14:textId="77777777" w:rsidR="00CF1172" w:rsidRDefault="00CF1172" w:rsidP="00CF1172">
      <w:pPr>
        <w:bidi/>
        <w:jc w:val="both"/>
        <w:rPr>
          <w:rFonts w:cs="David" w:hint="cs"/>
          <w:u w:val="single"/>
          <w:rtl/>
        </w:rPr>
      </w:pPr>
    </w:p>
    <w:p w14:paraId="2BF3E193" w14:textId="77777777" w:rsidR="00CF1172" w:rsidRDefault="00CF1172" w:rsidP="00CF1172">
      <w:pPr>
        <w:bidi/>
        <w:jc w:val="both"/>
        <w:rPr>
          <w:rFonts w:cs="David" w:hint="cs"/>
          <w:rtl/>
        </w:rPr>
      </w:pPr>
      <w:r>
        <w:rPr>
          <w:rFonts w:cs="David" w:hint="cs"/>
          <w:rtl/>
        </w:rPr>
        <w:tab/>
        <w:t>נכון.</w:t>
      </w:r>
    </w:p>
    <w:p w14:paraId="46219CE5" w14:textId="77777777" w:rsidR="00CF1172" w:rsidRDefault="00CF1172" w:rsidP="00CF1172">
      <w:pPr>
        <w:bidi/>
        <w:jc w:val="both"/>
        <w:rPr>
          <w:rFonts w:cs="David" w:hint="cs"/>
          <w:rtl/>
        </w:rPr>
      </w:pPr>
    </w:p>
    <w:p w14:paraId="128CC487" w14:textId="77777777" w:rsidR="00CF1172" w:rsidRDefault="00CF1172" w:rsidP="00CF1172">
      <w:pPr>
        <w:bidi/>
        <w:jc w:val="both"/>
        <w:rPr>
          <w:rFonts w:cs="David"/>
          <w:u w:val="single"/>
        </w:rPr>
      </w:pPr>
      <w:r>
        <w:rPr>
          <w:rFonts w:cs="David" w:hint="cs"/>
          <w:u w:val="single"/>
          <w:rtl/>
        </w:rPr>
        <w:t>דב חנין:</w:t>
      </w:r>
    </w:p>
    <w:p w14:paraId="3D5C1F86" w14:textId="77777777" w:rsidR="00CF1172" w:rsidRDefault="00CF1172" w:rsidP="00CF1172">
      <w:pPr>
        <w:bidi/>
        <w:jc w:val="both"/>
        <w:rPr>
          <w:rFonts w:cs="David" w:hint="cs"/>
          <w:u w:val="single"/>
          <w:rtl/>
        </w:rPr>
      </w:pPr>
    </w:p>
    <w:p w14:paraId="12321F2A" w14:textId="77777777" w:rsidR="00CF1172" w:rsidRDefault="00CF1172" w:rsidP="00CF1172">
      <w:pPr>
        <w:bidi/>
        <w:jc w:val="both"/>
        <w:rPr>
          <w:rFonts w:cs="David" w:hint="cs"/>
          <w:rtl/>
        </w:rPr>
      </w:pPr>
      <w:r>
        <w:rPr>
          <w:rFonts w:cs="David" w:hint="cs"/>
          <w:rtl/>
        </w:rPr>
        <w:tab/>
        <w:t>לכן יש אפילו מחשבה לפרק אותה לוועדת כלכלה א' ולוועדת כלכלה ב'. כי היא לא מסוגלת.</w:t>
      </w:r>
    </w:p>
    <w:p w14:paraId="27E24CAD" w14:textId="77777777" w:rsidR="00CF1172" w:rsidRDefault="00CF1172" w:rsidP="00CF1172">
      <w:pPr>
        <w:bidi/>
        <w:jc w:val="both"/>
        <w:rPr>
          <w:rFonts w:cs="David" w:hint="cs"/>
          <w:rtl/>
        </w:rPr>
      </w:pPr>
    </w:p>
    <w:p w14:paraId="2FA44817" w14:textId="77777777" w:rsidR="00CF1172" w:rsidRDefault="00CF1172" w:rsidP="00CF1172">
      <w:pPr>
        <w:bidi/>
        <w:jc w:val="both"/>
        <w:rPr>
          <w:rFonts w:cs="David"/>
          <w:u w:val="single"/>
        </w:rPr>
      </w:pPr>
      <w:r>
        <w:rPr>
          <w:rFonts w:cs="David" w:hint="cs"/>
          <w:u w:val="single"/>
          <w:rtl/>
        </w:rPr>
        <w:t>מוחמד ברכה:</w:t>
      </w:r>
    </w:p>
    <w:p w14:paraId="4C6E5985" w14:textId="77777777" w:rsidR="00CF1172" w:rsidRDefault="00CF1172" w:rsidP="00CF1172">
      <w:pPr>
        <w:bidi/>
        <w:jc w:val="both"/>
        <w:rPr>
          <w:rFonts w:cs="David" w:hint="cs"/>
          <w:u w:val="single"/>
          <w:rtl/>
        </w:rPr>
      </w:pPr>
    </w:p>
    <w:p w14:paraId="406D21E0" w14:textId="77777777" w:rsidR="00CF1172" w:rsidRDefault="00CF1172" w:rsidP="00CF1172">
      <w:pPr>
        <w:bidi/>
        <w:jc w:val="both"/>
        <w:rPr>
          <w:rFonts w:cs="David" w:hint="cs"/>
          <w:rtl/>
        </w:rPr>
      </w:pPr>
      <w:r>
        <w:rPr>
          <w:rFonts w:cs="David" w:hint="cs"/>
          <w:rtl/>
        </w:rPr>
        <w:tab/>
        <w:t xml:space="preserve">גם ועדת כספים </w:t>
      </w:r>
      <w:r>
        <w:rPr>
          <w:rFonts w:cs="David"/>
          <w:rtl/>
        </w:rPr>
        <w:t>–</w:t>
      </w:r>
      <w:r>
        <w:rPr>
          <w:rFonts w:cs="David" w:hint="cs"/>
          <w:rtl/>
        </w:rPr>
        <w:t xml:space="preserve"> יש כאלה שמדברים על "ועדת תקציב" ו"ועדת כספים". </w:t>
      </w:r>
    </w:p>
    <w:p w14:paraId="35B9710E" w14:textId="77777777" w:rsidR="00CF1172" w:rsidRDefault="00CF1172" w:rsidP="00CF1172">
      <w:pPr>
        <w:bidi/>
        <w:jc w:val="both"/>
        <w:rPr>
          <w:rFonts w:cs="David" w:hint="cs"/>
          <w:rtl/>
        </w:rPr>
      </w:pPr>
    </w:p>
    <w:p w14:paraId="26330865" w14:textId="77777777" w:rsidR="00CF1172" w:rsidRDefault="00CF1172" w:rsidP="00CF1172">
      <w:pPr>
        <w:keepNext/>
        <w:bidi/>
        <w:jc w:val="both"/>
        <w:rPr>
          <w:rFonts w:cs="David"/>
          <w:u w:val="single"/>
        </w:rPr>
      </w:pPr>
      <w:r>
        <w:rPr>
          <w:rFonts w:cs="David" w:hint="cs"/>
          <w:u w:val="single"/>
          <w:rtl/>
        </w:rPr>
        <w:t>היו"ר יריב לוין:</w:t>
      </w:r>
    </w:p>
    <w:p w14:paraId="0ED5CA29" w14:textId="77777777" w:rsidR="00CF1172" w:rsidRDefault="00CF1172" w:rsidP="00CF1172">
      <w:pPr>
        <w:keepNext/>
        <w:bidi/>
        <w:jc w:val="both"/>
        <w:rPr>
          <w:rFonts w:cs="David" w:hint="cs"/>
          <w:rtl/>
        </w:rPr>
      </w:pPr>
    </w:p>
    <w:p w14:paraId="3AB9349A" w14:textId="77777777" w:rsidR="00CF1172" w:rsidRDefault="00CF1172" w:rsidP="00CF1172">
      <w:pPr>
        <w:bidi/>
        <w:jc w:val="both"/>
        <w:rPr>
          <w:rFonts w:cs="David" w:hint="cs"/>
          <w:rtl/>
        </w:rPr>
      </w:pPr>
      <w:r>
        <w:rPr>
          <w:rFonts w:cs="David" w:hint="cs"/>
          <w:rtl/>
        </w:rPr>
        <w:tab/>
        <w:t xml:space="preserve">דב נוגע בנקודה נכונה. הרי יש בעיה שגם בוועדות הקיימות יש חוסר איזון מוחלט: יש ועדות שהן מעוטות עבודה באופן קיצוני, ויש ועדות שהן עמוסות באופן דרמטי. יכול להיות שצריך לקחת את כל התחום הזה של כלכלה, כספים, תקציב ולבנות ממנו שלוש ועדות שלכל אחת יהיה התחום שלה, ותהיה שורה שלמה של תחומים אחרים, כמו נושא שבעיניי הוא מאוד חשוב </w:t>
      </w:r>
      <w:r>
        <w:rPr>
          <w:rFonts w:cs="David"/>
          <w:rtl/>
        </w:rPr>
        <w:t>–</w:t>
      </w:r>
      <w:r>
        <w:rPr>
          <w:rFonts w:cs="David" w:hint="cs"/>
          <w:rtl/>
        </w:rPr>
        <w:t xml:space="preserve"> עובדים זרים </w:t>
      </w:r>
      <w:r>
        <w:rPr>
          <w:rFonts w:cs="David"/>
          <w:rtl/>
        </w:rPr>
        <w:t>–</w:t>
      </w:r>
      <w:r>
        <w:rPr>
          <w:rFonts w:cs="David" w:hint="cs"/>
          <w:rtl/>
        </w:rPr>
        <w:t xml:space="preserve"> או הנושא שהיה לנו כל הזמן בוועדה שאתה עמדת בראשה, ועדת סמים, שרצינו להוסיף לה את האלכוהול, ועד היום זה גם כן לא קרה. הנושא הוא סופר חשוב, השאלה אם בראייה הכוללת הרחבה לא היה נכון לחבר כמה נושאים כאלה יחד. זה מצריך בהחלט עבודה וחשיבה. </w:t>
      </w:r>
    </w:p>
    <w:p w14:paraId="6E23CA24" w14:textId="77777777" w:rsidR="00CF1172" w:rsidRDefault="00CF1172" w:rsidP="00CF1172">
      <w:pPr>
        <w:bidi/>
        <w:jc w:val="both"/>
        <w:rPr>
          <w:rFonts w:cs="David" w:hint="cs"/>
          <w:rtl/>
        </w:rPr>
      </w:pPr>
    </w:p>
    <w:p w14:paraId="6E0EAAE1" w14:textId="77777777" w:rsidR="00CF1172" w:rsidRDefault="00CF1172" w:rsidP="00CF1172">
      <w:pPr>
        <w:bidi/>
        <w:ind w:firstLine="720"/>
        <w:jc w:val="both"/>
        <w:rPr>
          <w:rFonts w:cs="David" w:hint="cs"/>
          <w:rtl/>
        </w:rPr>
      </w:pPr>
      <w:r>
        <w:rPr>
          <w:rFonts w:cs="David" w:hint="cs"/>
          <w:rtl/>
        </w:rPr>
        <w:t xml:space="preserve">אני אומר שוב: נאמן לדרכי בתקנון, לדעתי, כל שינוי צריך להיות בהסכמה כללית פה. אני בהחלט בעד, ואני גם מתכוון לנסות להוביל לכיוון הזה. אני רק אומר לכם שצריך יהיה להגיע להסכמה כללית אמיתית. צריך לזכור שהדבר הזה לא קל מבחינת הקואליציה כי ראשי ועדות זה גם תפקידים, זאת אומרת יש פה מחירים שהם מחירים פוליטיים מסוימים שצריך לראות איך מתמודדים איתם. </w:t>
      </w:r>
    </w:p>
    <w:p w14:paraId="43BE77D8" w14:textId="77777777" w:rsidR="00CF1172" w:rsidRDefault="00CF1172" w:rsidP="00CF1172">
      <w:pPr>
        <w:bidi/>
        <w:jc w:val="both"/>
        <w:rPr>
          <w:rFonts w:cs="David" w:hint="cs"/>
          <w:rtl/>
        </w:rPr>
      </w:pPr>
    </w:p>
    <w:p w14:paraId="7D0867EA" w14:textId="77777777" w:rsidR="00CF1172" w:rsidRDefault="00CF1172" w:rsidP="00CF1172">
      <w:pPr>
        <w:bidi/>
        <w:jc w:val="both"/>
        <w:rPr>
          <w:rFonts w:cs="David" w:hint="cs"/>
          <w:rtl/>
        </w:rPr>
      </w:pPr>
      <w:r>
        <w:rPr>
          <w:rFonts w:cs="David" w:hint="cs"/>
          <w:rtl/>
        </w:rPr>
        <w:tab/>
        <w:t xml:space="preserve">יש לי עוד רעיון אחד שאני לא מאמין שאני אצליח להוביל אותו, אבל לו הייתי מצליח, אני חושב שהוא היה נכון. אני בכלל חושב שאחד הדברים שחסרים פה הוא מעקב של תקציב מול ביצוע </w:t>
      </w:r>
      <w:r>
        <w:rPr>
          <w:rFonts w:cs="David"/>
          <w:rtl/>
        </w:rPr>
        <w:t>–</w:t>
      </w:r>
      <w:r>
        <w:rPr>
          <w:rFonts w:cs="David" w:hint="cs"/>
          <w:rtl/>
        </w:rPr>
        <w:t xml:space="preserve"> המעקב השוטף אחרי ביצוע תקציב המדינה ואחרי עבודת הממשלה בכלל בכל תחום.</w:t>
      </w:r>
    </w:p>
    <w:p w14:paraId="46878307" w14:textId="77777777" w:rsidR="00CF1172" w:rsidRDefault="00CF1172" w:rsidP="00CF1172">
      <w:pPr>
        <w:bidi/>
        <w:jc w:val="both"/>
        <w:rPr>
          <w:rFonts w:cs="David" w:hint="cs"/>
          <w:rtl/>
        </w:rPr>
      </w:pPr>
    </w:p>
    <w:p w14:paraId="57BA89AB"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2A405511" w14:textId="77777777" w:rsidR="00CF1172" w:rsidRDefault="00CF1172" w:rsidP="00CF1172">
      <w:pPr>
        <w:bidi/>
        <w:jc w:val="both"/>
        <w:rPr>
          <w:rFonts w:cs="David" w:hint="cs"/>
          <w:u w:val="single"/>
          <w:rtl/>
        </w:rPr>
      </w:pPr>
    </w:p>
    <w:p w14:paraId="010C2EE4" w14:textId="77777777" w:rsidR="00CF1172" w:rsidRDefault="00CF1172" w:rsidP="00CF1172">
      <w:pPr>
        <w:bidi/>
        <w:jc w:val="both"/>
        <w:rPr>
          <w:rFonts w:cs="David" w:hint="cs"/>
          <w:rtl/>
        </w:rPr>
      </w:pPr>
      <w:r>
        <w:rPr>
          <w:rFonts w:cs="David" w:hint="cs"/>
          <w:rtl/>
        </w:rPr>
        <w:tab/>
        <w:t>זה מתקיים.</w:t>
      </w:r>
    </w:p>
    <w:p w14:paraId="4B6F9FC4" w14:textId="77777777" w:rsidR="00CF1172" w:rsidRDefault="00CF1172" w:rsidP="00CF1172">
      <w:pPr>
        <w:bidi/>
        <w:jc w:val="both"/>
        <w:rPr>
          <w:rFonts w:cs="David" w:hint="cs"/>
          <w:rtl/>
        </w:rPr>
      </w:pPr>
    </w:p>
    <w:p w14:paraId="1451123A"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0534E8DB" w14:textId="77777777" w:rsidR="00CF1172" w:rsidRDefault="00CF1172" w:rsidP="00CF1172">
      <w:pPr>
        <w:bidi/>
        <w:jc w:val="both"/>
        <w:rPr>
          <w:rFonts w:cs="David" w:hint="cs"/>
          <w:u w:val="single"/>
          <w:rtl/>
        </w:rPr>
      </w:pPr>
    </w:p>
    <w:p w14:paraId="59D5CC5C" w14:textId="77777777" w:rsidR="00CF1172" w:rsidRDefault="00CF1172" w:rsidP="00CF1172">
      <w:pPr>
        <w:bidi/>
        <w:jc w:val="both"/>
        <w:rPr>
          <w:rFonts w:cs="David" w:hint="cs"/>
          <w:rtl/>
        </w:rPr>
      </w:pPr>
      <w:r>
        <w:rPr>
          <w:rFonts w:cs="David" w:hint="cs"/>
          <w:rtl/>
        </w:rPr>
        <w:tab/>
        <w:t>זה מתקיים בהיקף קטן.</w:t>
      </w:r>
    </w:p>
    <w:p w14:paraId="7A0DC51A" w14:textId="77777777" w:rsidR="00CF1172" w:rsidRDefault="00CF1172" w:rsidP="00CF1172">
      <w:pPr>
        <w:bidi/>
        <w:jc w:val="both"/>
        <w:rPr>
          <w:rFonts w:cs="David" w:hint="cs"/>
          <w:rtl/>
        </w:rPr>
      </w:pPr>
    </w:p>
    <w:p w14:paraId="7D4F74EC"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6C4572F3" w14:textId="77777777" w:rsidR="00CF1172" w:rsidRDefault="00CF1172" w:rsidP="00CF1172">
      <w:pPr>
        <w:bidi/>
        <w:jc w:val="both"/>
        <w:rPr>
          <w:rFonts w:cs="David" w:hint="cs"/>
          <w:u w:val="single"/>
          <w:rtl/>
        </w:rPr>
      </w:pPr>
    </w:p>
    <w:p w14:paraId="3F57BFCD" w14:textId="77777777" w:rsidR="00CF1172" w:rsidRDefault="00CF1172" w:rsidP="00CF1172">
      <w:pPr>
        <w:bidi/>
        <w:jc w:val="both"/>
        <w:rPr>
          <w:rFonts w:cs="David" w:hint="cs"/>
          <w:rtl/>
        </w:rPr>
      </w:pPr>
      <w:r>
        <w:rPr>
          <w:rFonts w:cs="David" w:hint="cs"/>
          <w:rtl/>
        </w:rPr>
        <w:tab/>
        <w:t xml:space="preserve">זה מתקיים אבל יש עיוות. יש לי הצעת חוק שאני מריץ אותה כבר הרבה שנים, ופעם עשיתי את זה עם ישראל כץ: אין בכנסת דיון על יעדי התקציב. </w:t>
      </w:r>
    </w:p>
    <w:p w14:paraId="2465E820" w14:textId="77777777" w:rsidR="00CF1172" w:rsidRDefault="00CF1172" w:rsidP="00CF1172">
      <w:pPr>
        <w:bidi/>
        <w:jc w:val="both"/>
        <w:rPr>
          <w:rFonts w:cs="David" w:hint="cs"/>
          <w:rtl/>
        </w:rPr>
      </w:pPr>
    </w:p>
    <w:p w14:paraId="7486E67E" w14:textId="77777777" w:rsidR="00CF1172" w:rsidRDefault="00CF1172" w:rsidP="00CF1172">
      <w:pPr>
        <w:keepNext/>
        <w:bidi/>
        <w:jc w:val="both"/>
        <w:rPr>
          <w:rFonts w:cs="David"/>
          <w:u w:val="single"/>
        </w:rPr>
      </w:pPr>
      <w:r>
        <w:rPr>
          <w:rFonts w:cs="David" w:hint="cs"/>
          <w:u w:val="single"/>
          <w:rtl/>
        </w:rPr>
        <w:t>היו"ר יריב לוין:</w:t>
      </w:r>
    </w:p>
    <w:p w14:paraId="76456BED" w14:textId="77777777" w:rsidR="00CF1172" w:rsidRDefault="00CF1172" w:rsidP="00CF1172">
      <w:pPr>
        <w:keepNext/>
        <w:bidi/>
        <w:jc w:val="both"/>
        <w:rPr>
          <w:rFonts w:cs="David" w:hint="cs"/>
          <w:rtl/>
        </w:rPr>
      </w:pPr>
    </w:p>
    <w:p w14:paraId="604A628D" w14:textId="77777777" w:rsidR="00CF1172" w:rsidRDefault="00CF1172" w:rsidP="00CF1172">
      <w:pPr>
        <w:bidi/>
        <w:jc w:val="both"/>
        <w:rPr>
          <w:rFonts w:cs="David" w:hint="cs"/>
          <w:rtl/>
        </w:rPr>
      </w:pPr>
      <w:r>
        <w:rPr>
          <w:rFonts w:cs="David" w:hint="cs"/>
          <w:rtl/>
        </w:rPr>
        <w:tab/>
        <w:t>נכון.</w:t>
      </w:r>
    </w:p>
    <w:p w14:paraId="20B39404" w14:textId="77777777" w:rsidR="00CF1172" w:rsidRDefault="00CF1172" w:rsidP="00CF1172">
      <w:pPr>
        <w:bidi/>
        <w:jc w:val="both"/>
        <w:rPr>
          <w:rFonts w:cs="David" w:hint="cs"/>
          <w:rtl/>
        </w:rPr>
      </w:pPr>
    </w:p>
    <w:p w14:paraId="24421A4C" w14:textId="77777777" w:rsidR="00CF1172" w:rsidRDefault="00CF1172" w:rsidP="00CF1172">
      <w:pPr>
        <w:bidi/>
        <w:jc w:val="both"/>
        <w:rPr>
          <w:rFonts w:cs="David"/>
          <w:u w:val="single"/>
        </w:rPr>
      </w:pPr>
      <w:r>
        <w:rPr>
          <w:rFonts w:cs="David" w:hint="cs"/>
          <w:u w:val="single"/>
          <w:rtl/>
        </w:rPr>
        <w:t>מוחמד ברכה:</w:t>
      </w:r>
    </w:p>
    <w:p w14:paraId="16F79BF8" w14:textId="77777777" w:rsidR="00CF1172" w:rsidRDefault="00CF1172" w:rsidP="00CF1172">
      <w:pPr>
        <w:bidi/>
        <w:jc w:val="both"/>
        <w:rPr>
          <w:rFonts w:cs="David" w:hint="cs"/>
          <w:u w:val="single"/>
          <w:rtl/>
        </w:rPr>
      </w:pPr>
    </w:p>
    <w:p w14:paraId="34274213" w14:textId="77777777" w:rsidR="00CF1172" w:rsidRDefault="00CF1172" w:rsidP="00CF1172">
      <w:pPr>
        <w:bidi/>
        <w:jc w:val="both"/>
        <w:rPr>
          <w:rFonts w:cs="David" w:hint="cs"/>
          <w:rtl/>
        </w:rPr>
      </w:pPr>
      <w:r>
        <w:rPr>
          <w:rFonts w:cs="David" w:hint="cs"/>
          <w:rtl/>
        </w:rPr>
        <w:tab/>
        <w:t xml:space="preserve">זאת אומרת אנחנו מקבלים את העוגה מהממשלה, ואז מתחילים להוסיף מכאן ולגרוע מכאן כדי שהעוגה תהיה אותה עוגה. אין תפיסה וראייה אסטרטגית לגבי היעדים של התקציב: יעד תעסוקה, יעד גירעון וכדומה. השאלה אם זה שני אחוז או שלושה אחוז. הרי זה הדיון המהותי בתקציב. </w:t>
      </w:r>
    </w:p>
    <w:p w14:paraId="611EA998" w14:textId="77777777" w:rsidR="00CF1172" w:rsidRDefault="00CF1172" w:rsidP="00CF1172">
      <w:pPr>
        <w:bidi/>
        <w:jc w:val="both"/>
        <w:rPr>
          <w:rFonts w:cs="David" w:hint="cs"/>
          <w:rtl/>
        </w:rPr>
      </w:pPr>
    </w:p>
    <w:p w14:paraId="705D0C20"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3CA714A5" w14:textId="77777777" w:rsidR="00CF1172" w:rsidRDefault="00CF1172" w:rsidP="00CF1172">
      <w:pPr>
        <w:bidi/>
        <w:jc w:val="both"/>
        <w:rPr>
          <w:rFonts w:cs="David" w:hint="cs"/>
          <w:u w:val="single"/>
          <w:rtl/>
        </w:rPr>
      </w:pPr>
    </w:p>
    <w:p w14:paraId="70CFE2DE" w14:textId="77777777" w:rsidR="00CF1172" w:rsidRDefault="00CF1172" w:rsidP="00CF1172">
      <w:pPr>
        <w:bidi/>
        <w:jc w:val="both"/>
        <w:rPr>
          <w:rFonts w:cs="David" w:hint="cs"/>
          <w:rtl/>
        </w:rPr>
      </w:pPr>
      <w:r>
        <w:rPr>
          <w:rFonts w:cs="David" w:hint="cs"/>
          <w:rtl/>
        </w:rPr>
        <w:tab/>
        <w:t xml:space="preserve">אבל גם אין תקציב מול ביצוע. למשל, אחד הרעיונות שהייתי שמח לקדם, שאני חושב שהוא מאוד נכון והיה נותן לכנסת משקל אמיתי הוא להקים בכל ועדה </w:t>
      </w:r>
      <w:r>
        <w:rPr>
          <w:rFonts w:cs="David"/>
          <w:rtl/>
        </w:rPr>
        <w:t>–</w:t>
      </w:r>
      <w:r>
        <w:rPr>
          <w:rFonts w:cs="David" w:hint="cs"/>
          <w:rtl/>
        </w:rPr>
        <w:t xml:space="preserve"> לצורך העניין ועדת החינוך, התרבות והספורט שעומדת מול שני משרדים, הייתי מקים בה שתי ועדות משנה קבועות בתקנון למעקב אחר ביצוע תקציב החינוך ולמעקב אחר ביצוע תקציב התרבות והספורט. אלה יהיו ועדות של שלושה שבראש כל אחת מהן יושב איש אופוזיציה עם שני חברי קואליציה, כדי שיישמר הרוב הקואליציוני והיכולת של איש אופוזיציה לקיים את הדיונים ולהוביל ביקורת אמיתית, ולקיים שם דיונים כל רבעון שבהם תתייצב המערכת ותציג  מה עשו בכסף, מה לא עשו, למה החליטו לשים דגש שם ולא שם, ובאמת לקיים ביקורת אמיתית. אם היינו נמצאים שם היינו במקום אחר לחלוטין. זאת אחת הסיבות שכולם בורחים לחקיקה פרטית כי אין שום יכולת לקיים פיקוח אמיתי על עבודת הממשלה. הבעיות הן קשות ואמיתיות. הן לא שאלה של אופוזיציה-קואליציה, כי גם אני כחבר קואליציה רוצה שתהיה בקרה על עבודת הממשלה ותהיה לנו יכולת אמיתית. אני מוכרח להגיד לך שגם לממשלה זה לא מזיק. זה מצריך קצת מאמץ, אבל בסוף גם מאיר דברים שלא תמיד רואים אותם. לכן בנושא של הוועדות צריך לנסות לדון ולטפל ולהביא אותו כשנגיע לדיון בפרק.</w:t>
      </w:r>
    </w:p>
    <w:p w14:paraId="723F522F" w14:textId="77777777" w:rsidR="00CF1172" w:rsidRDefault="00CF1172" w:rsidP="00CF1172">
      <w:pPr>
        <w:bidi/>
        <w:jc w:val="both"/>
        <w:rPr>
          <w:rFonts w:cs="David" w:hint="cs"/>
          <w:rtl/>
        </w:rPr>
      </w:pPr>
    </w:p>
    <w:p w14:paraId="0240D8E1"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0CCCD056" w14:textId="77777777" w:rsidR="00CF1172" w:rsidRDefault="00CF1172" w:rsidP="00CF1172">
      <w:pPr>
        <w:bidi/>
        <w:jc w:val="both"/>
        <w:rPr>
          <w:rFonts w:cs="David" w:hint="cs"/>
          <w:u w:val="single"/>
          <w:rtl/>
        </w:rPr>
      </w:pPr>
    </w:p>
    <w:p w14:paraId="2861273F" w14:textId="77777777" w:rsidR="00CF1172" w:rsidRDefault="00CF1172" w:rsidP="00CF1172">
      <w:pPr>
        <w:bidi/>
        <w:jc w:val="both"/>
        <w:rPr>
          <w:rFonts w:cs="David" w:hint="cs"/>
          <w:rtl/>
        </w:rPr>
      </w:pPr>
      <w:r>
        <w:rPr>
          <w:rFonts w:cs="David" w:hint="cs"/>
          <w:rtl/>
        </w:rPr>
        <w:tab/>
        <w:t>צריך לקיים מגעים עם יושב ראש הכנסת.</w:t>
      </w:r>
    </w:p>
    <w:p w14:paraId="322B689B" w14:textId="77777777" w:rsidR="00CF1172" w:rsidRDefault="00CF1172" w:rsidP="00CF1172">
      <w:pPr>
        <w:bidi/>
        <w:jc w:val="both"/>
        <w:rPr>
          <w:rFonts w:cs="David" w:hint="cs"/>
          <w:rtl/>
        </w:rPr>
      </w:pPr>
    </w:p>
    <w:p w14:paraId="4658CCE6"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57B979CB" w14:textId="77777777" w:rsidR="00CF1172" w:rsidRDefault="00CF1172" w:rsidP="00CF1172">
      <w:pPr>
        <w:bidi/>
        <w:jc w:val="both"/>
        <w:rPr>
          <w:rFonts w:cs="David" w:hint="cs"/>
          <w:u w:val="single"/>
          <w:rtl/>
        </w:rPr>
      </w:pPr>
    </w:p>
    <w:p w14:paraId="01824800" w14:textId="77777777" w:rsidR="00CF1172" w:rsidRDefault="00CF1172" w:rsidP="00CF1172">
      <w:pPr>
        <w:bidi/>
        <w:jc w:val="both"/>
        <w:rPr>
          <w:rFonts w:cs="David" w:hint="cs"/>
          <w:rtl/>
        </w:rPr>
      </w:pPr>
      <w:r>
        <w:rPr>
          <w:rFonts w:cs="David" w:hint="cs"/>
          <w:rtl/>
        </w:rPr>
        <w:tab/>
        <w:t>אני אדבר גם עם יושב ראש הכנסת וגם עם יושב ראש הקואליציה בעניין הנקודתי של המצב עכשיו. אני גם צריך ללמוד אותו, אני מודה שאני לא מכיר. אני מוכן לבדוק את זה, אני לא יודע לאן אפשר יהיה להגיע עם זה.</w:t>
      </w:r>
    </w:p>
    <w:p w14:paraId="7E10E703" w14:textId="77777777" w:rsidR="00CF1172" w:rsidRDefault="00CF1172" w:rsidP="00CF1172">
      <w:pPr>
        <w:bidi/>
        <w:jc w:val="both"/>
        <w:rPr>
          <w:rFonts w:cs="David" w:hint="cs"/>
          <w:rtl/>
        </w:rPr>
      </w:pPr>
    </w:p>
    <w:p w14:paraId="697B5513"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3B7BB05D" w14:textId="77777777" w:rsidR="00CF1172" w:rsidRDefault="00CF1172" w:rsidP="00CF1172">
      <w:pPr>
        <w:bidi/>
        <w:jc w:val="both"/>
        <w:rPr>
          <w:rFonts w:cs="David" w:hint="cs"/>
          <w:u w:val="single"/>
          <w:rtl/>
        </w:rPr>
      </w:pPr>
    </w:p>
    <w:p w14:paraId="1329C04C" w14:textId="77777777" w:rsidR="00CF1172" w:rsidRDefault="00CF1172" w:rsidP="00CF1172">
      <w:pPr>
        <w:bidi/>
        <w:jc w:val="both"/>
        <w:rPr>
          <w:rFonts w:cs="David" w:hint="cs"/>
          <w:rtl/>
        </w:rPr>
      </w:pPr>
      <w:r>
        <w:rPr>
          <w:rFonts w:cs="David" w:hint="cs"/>
          <w:rtl/>
        </w:rPr>
        <w:tab/>
        <w:t>אלקין לא התנגד לעיקרון של הרחבת ועדת הכספים, אבל הוא רצה שניים מול אחד.</w:t>
      </w:r>
    </w:p>
    <w:p w14:paraId="43C2D549" w14:textId="77777777" w:rsidR="00CF1172" w:rsidRDefault="00CF1172" w:rsidP="00CF1172">
      <w:pPr>
        <w:bidi/>
        <w:jc w:val="both"/>
        <w:rPr>
          <w:rFonts w:cs="David" w:hint="cs"/>
          <w:rtl/>
        </w:rPr>
      </w:pPr>
    </w:p>
    <w:p w14:paraId="247D3BC5"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736ABDC5" w14:textId="77777777" w:rsidR="00CF1172" w:rsidRDefault="00CF1172" w:rsidP="00CF1172">
      <w:pPr>
        <w:bidi/>
        <w:jc w:val="both"/>
        <w:rPr>
          <w:rFonts w:cs="David" w:hint="cs"/>
          <w:u w:val="single"/>
          <w:rtl/>
        </w:rPr>
      </w:pPr>
    </w:p>
    <w:p w14:paraId="60FF1A29" w14:textId="77777777" w:rsidR="00CF1172" w:rsidRDefault="00CF1172" w:rsidP="00CF1172">
      <w:pPr>
        <w:bidi/>
        <w:jc w:val="both"/>
        <w:rPr>
          <w:rFonts w:cs="David" w:hint="cs"/>
          <w:rtl/>
        </w:rPr>
      </w:pPr>
      <w:r>
        <w:rPr>
          <w:rFonts w:cs="David" w:hint="cs"/>
          <w:rtl/>
        </w:rPr>
        <w:tab/>
        <w:t xml:space="preserve">אני מוכן לבדוק. אני אומר שוב </w:t>
      </w:r>
      <w:r>
        <w:rPr>
          <w:rFonts w:cs="David"/>
          <w:rtl/>
        </w:rPr>
        <w:t>–</w:t>
      </w:r>
      <w:r>
        <w:rPr>
          <w:rFonts w:cs="David" w:hint="cs"/>
          <w:rtl/>
        </w:rPr>
        <w:t xml:space="preserve"> אני רוצה באמת לנסות לייצר הסדר קבוע, אחיד ועקרוני שאפילו יחול מהכנסת הבאה שיהיה נכון יותר ויאפשר עבודה.</w:t>
      </w:r>
    </w:p>
    <w:p w14:paraId="359B90CE" w14:textId="77777777" w:rsidR="00CF1172" w:rsidRDefault="00CF1172" w:rsidP="00CF1172">
      <w:pPr>
        <w:bidi/>
        <w:jc w:val="both"/>
        <w:rPr>
          <w:rFonts w:cs="David" w:hint="cs"/>
          <w:rtl/>
        </w:rPr>
      </w:pPr>
    </w:p>
    <w:p w14:paraId="2C0EF69E" w14:textId="77777777" w:rsidR="00CF1172" w:rsidRDefault="00CF1172" w:rsidP="00CF1172">
      <w:pPr>
        <w:bidi/>
        <w:jc w:val="both"/>
        <w:rPr>
          <w:rFonts w:cs="David" w:hint="cs"/>
          <w:rtl/>
        </w:rPr>
      </w:pPr>
      <w:r>
        <w:rPr>
          <w:rFonts w:cs="David" w:hint="cs"/>
          <w:rtl/>
        </w:rPr>
        <w:tab/>
        <w:t xml:space="preserve">הנושא השני הוא סוגיית יום שלישי. יום שלישי הוא בעיה קשה, אין ספק בכלל. אני תמיד נמצא כאן בימי שלישי, ואני כל הזמן חושב מה אני עושה לא נכון שאני נמצא פה ביום שלישי </w:t>
      </w:r>
      <w:r>
        <w:rPr>
          <w:rFonts w:cs="David"/>
          <w:rtl/>
        </w:rPr>
        <w:t>–</w:t>
      </w:r>
      <w:r>
        <w:rPr>
          <w:rFonts w:cs="David" w:hint="cs"/>
          <w:rtl/>
        </w:rPr>
        <w:t xml:space="preserve"> מה אחרים מבינים שאני לא מבין. אני מאוד חושש שאני אגלה אחר כך בפריימריס שבעודי יושב לתומי כאן אחרים עשו גדולות ונצורות במקומות אחרים. פה אני מוכרח להודות שאני קצת יותר זהיר, ואני אגיד לך למה: כי אני לא הייתי בכובע של שר. אנחנו נמצאים במציאות של חוסר משילות וחוסר יכולת לעבוד גם ככה. הרי זאת אחת הסיבות שיש ממשלה כל כך גדולה. כלומר מי שבעד לצמצם את הממשלה צריך להבין שהמחיר המיידי הוא עוד פגיעה במשילות </w:t>
      </w:r>
      <w:r>
        <w:rPr>
          <w:rFonts w:cs="David"/>
          <w:rtl/>
        </w:rPr>
        <w:t>–</w:t>
      </w:r>
      <w:r>
        <w:rPr>
          <w:rFonts w:cs="David" w:hint="cs"/>
          <w:rtl/>
        </w:rPr>
        <w:t xml:space="preserve"> כל אחד איך שהוא רואה את זה, אבל אין ספק שקשה לעבוד. אם אנחנו אומרים לשרים, תתייצבו פה גם ביום שלישי, אני לא יודע מה מידת ההשפעה של זה- - </w:t>
      </w:r>
    </w:p>
    <w:p w14:paraId="5517E5B0" w14:textId="77777777" w:rsidR="00CF1172" w:rsidRDefault="00CF1172" w:rsidP="00CF1172">
      <w:pPr>
        <w:bidi/>
        <w:jc w:val="both"/>
        <w:rPr>
          <w:rFonts w:cs="David" w:hint="cs"/>
          <w:rtl/>
        </w:rPr>
      </w:pPr>
    </w:p>
    <w:p w14:paraId="10D3660F"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18FF0E1D" w14:textId="77777777" w:rsidR="00CF1172" w:rsidRDefault="00CF1172" w:rsidP="00CF1172">
      <w:pPr>
        <w:bidi/>
        <w:jc w:val="both"/>
        <w:rPr>
          <w:rFonts w:cs="David" w:hint="cs"/>
          <w:u w:val="single"/>
          <w:rtl/>
        </w:rPr>
      </w:pPr>
    </w:p>
    <w:p w14:paraId="0BCD3F03" w14:textId="77777777" w:rsidR="00CF1172" w:rsidRDefault="00CF1172" w:rsidP="00CF1172">
      <w:pPr>
        <w:bidi/>
        <w:jc w:val="both"/>
        <w:rPr>
          <w:rFonts w:cs="David" w:hint="cs"/>
          <w:rtl/>
        </w:rPr>
      </w:pPr>
      <w:r>
        <w:rPr>
          <w:rFonts w:cs="David" w:hint="cs"/>
          <w:rtl/>
        </w:rPr>
        <w:tab/>
        <w:t xml:space="preserve">יש דבר שנקרא תורנויות. מתוך ארבעים </w:t>
      </w:r>
      <w:r>
        <w:rPr>
          <w:rFonts w:cs="David"/>
          <w:rtl/>
        </w:rPr>
        <w:t>–</w:t>
      </w:r>
      <w:r>
        <w:rPr>
          <w:rFonts w:cs="David" w:hint="cs"/>
          <w:rtl/>
        </w:rPr>
        <w:t xml:space="preserve"> שלושה.</w:t>
      </w:r>
    </w:p>
    <w:p w14:paraId="5BF70CB6" w14:textId="77777777" w:rsidR="00CF1172" w:rsidRDefault="00CF1172" w:rsidP="00CF1172">
      <w:pPr>
        <w:bidi/>
        <w:jc w:val="both"/>
        <w:rPr>
          <w:rFonts w:cs="David" w:hint="cs"/>
          <w:rtl/>
        </w:rPr>
      </w:pPr>
    </w:p>
    <w:p w14:paraId="2FAF8BEB"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7C977C20" w14:textId="77777777" w:rsidR="00CF1172" w:rsidRDefault="00CF1172" w:rsidP="00CF1172">
      <w:pPr>
        <w:bidi/>
        <w:jc w:val="both"/>
        <w:rPr>
          <w:rFonts w:cs="David" w:hint="cs"/>
          <w:u w:val="single"/>
          <w:rtl/>
        </w:rPr>
      </w:pPr>
    </w:p>
    <w:p w14:paraId="5A81DBF2" w14:textId="77777777" w:rsidR="00CF1172" w:rsidRDefault="00CF1172" w:rsidP="00CF1172">
      <w:pPr>
        <w:bidi/>
        <w:jc w:val="both"/>
        <w:rPr>
          <w:rFonts w:cs="David" w:hint="cs"/>
          <w:rtl/>
        </w:rPr>
      </w:pPr>
      <w:r>
        <w:rPr>
          <w:rFonts w:cs="David" w:hint="cs"/>
          <w:rtl/>
        </w:rPr>
        <w:tab/>
        <w:t xml:space="preserve">אני לא שולל את זה. אני רק חושב שצריך לראות איך עושים את זה. אחד הרעיונות שאני הצעתי, ואני יודע שהיה ניסיון של מזכירת הכנסת ושל יושב ראש הכנסת לקדם אותו מול הממשלה, ועדיין נמצא בתהליך של הידיינות, היה לנסות להעביר ליום שלישי חלק ניכר מהתשובות לשאילתות. במקום שהן תיזרקנה לסוף סדר היום בימים שני ורביעי, ואנשים אינם ולא נשארים </w:t>
      </w:r>
      <w:r>
        <w:rPr>
          <w:rFonts w:cs="David"/>
          <w:rtl/>
        </w:rPr>
        <w:t>–</w:t>
      </w:r>
      <w:r>
        <w:rPr>
          <w:rFonts w:cs="David" w:hint="cs"/>
          <w:rtl/>
        </w:rPr>
        <w:t xml:space="preserve"> לאפשר מצב שבו אולי מיד אחרי נאומים בני דקה יעלו שניים-שלושה שרים וייתנו תשובות לשאילתות. ואז זה גם יביא את חברי הכנסת יותר, ומצד שני המעמסה לממשלה היא לא יותר מדי גדולה כי שר יצטרך להיות פה פעם בשישה שבועות או משהו כזה. זה אחד הנושאים שאני יודע שגם יושב ראש הכנסת מנסה לקדם אותו. צריך לנסות לתת לזה פתרון. העניין הזה הוא יותר במגרש של יושב ראש הכנסת, להבדיל מהסוגייה של הוועדות שאנחנו נצטרך להידרש לה כאן.</w:t>
      </w:r>
    </w:p>
    <w:p w14:paraId="42DFCAB9" w14:textId="77777777" w:rsidR="00CF1172" w:rsidRDefault="00CF1172" w:rsidP="00CF1172">
      <w:pPr>
        <w:bidi/>
        <w:jc w:val="both"/>
        <w:rPr>
          <w:rFonts w:cs="David" w:hint="cs"/>
          <w:rtl/>
        </w:rPr>
      </w:pPr>
    </w:p>
    <w:p w14:paraId="1E71060F"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710221AC" w14:textId="77777777" w:rsidR="00CF1172" w:rsidRDefault="00CF1172" w:rsidP="00CF1172">
      <w:pPr>
        <w:bidi/>
        <w:jc w:val="both"/>
        <w:rPr>
          <w:rFonts w:cs="David" w:hint="cs"/>
          <w:u w:val="single"/>
          <w:rtl/>
        </w:rPr>
      </w:pPr>
    </w:p>
    <w:p w14:paraId="79D2B479" w14:textId="77777777" w:rsidR="00CF1172" w:rsidRDefault="00CF1172" w:rsidP="00CF1172">
      <w:pPr>
        <w:bidi/>
        <w:jc w:val="both"/>
        <w:rPr>
          <w:rFonts w:cs="David" w:hint="cs"/>
          <w:rtl/>
        </w:rPr>
      </w:pPr>
      <w:r>
        <w:rPr>
          <w:rFonts w:cs="David" w:hint="cs"/>
          <w:rtl/>
        </w:rPr>
        <w:tab/>
        <w:t>- - - בממשלה.</w:t>
      </w:r>
    </w:p>
    <w:p w14:paraId="236282DD" w14:textId="77777777" w:rsidR="00CF1172" w:rsidRDefault="00CF1172" w:rsidP="00CF1172">
      <w:pPr>
        <w:bidi/>
        <w:jc w:val="both"/>
        <w:rPr>
          <w:rFonts w:cs="David" w:hint="cs"/>
          <w:rtl/>
        </w:rPr>
      </w:pPr>
    </w:p>
    <w:p w14:paraId="15432A56"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4CBBD4BF" w14:textId="77777777" w:rsidR="00CF1172" w:rsidRDefault="00CF1172" w:rsidP="00CF1172">
      <w:pPr>
        <w:bidi/>
        <w:jc w:val="both"/>
        <w:rPr>
          <w:rFonts w:cs="David" w:hint="cs"/>
          <w:u w:val="single"/>
          <w:rtl/>
        </w:rPr>
      </w:pPr>
    </w:p>
    <w:p w14:paraId="5CDD835E" w14:textId="77777777" w:rsidR="00CF1172" w:rsidRDefault="00CF1172" w:rsidP="00CF1172">
      <w:pPr>
        <w:bidi/>
        <w:jc w:val="both"/>
        <w:rPr>
          <w:rFonts w:cs="David" w:hint="cs"/>
          <w:rtl/>
        </w:rPr>
      </w:pPr>
      <w:r>
        <w:rPr>
          <w:rFonts w:cs="David" w:hint="cs"/>
          <w:rtl/>
        </w:rPr>
        <w:tab/>
        <w:t xml:space="preserve">כן, בעניין של התקנון. </w:t>
      </w:r>
    </w:p>
    <w:p w14:paraId="3905A123" w14:textId="77777777" w:rsidR="00CF1172" w:rsidRDefault="00CF1172" w:rsidP="00CF1172">
      <w:pPr>
        <w:bidi/>
        <w:jc w:val="both"/>
        <w:rPr>
          <w:rFonts w:cs="David" w:hint="cs"/>
          <w:rtl/>
        </w:rPr>
      </w:pPr>
    </w:p>
    <w:p w14:paraId="28039C73" w14:textId="77777777" w:rsidR="00CF1172" w:rsidRDefault="00CF1172" w:rsidP="00CF1172">
      <w:pPr>
        <w:bidi/>
        <w:ind w:firstLine="720"/>
        <w:jc w:val="both"/>
        <w:rPr>
          <w:rFonts w:cs="David" w:hint="cs"/>
          <w:rtl/>
        </w:rPr>
      </w:pPr>
      <w:r>
        <w:rPr>
          <w:rFonts w:cs="David" w:hint="cs"/>
          <w:rtl/>
        </w:rPr>
        <w:t>אני מוכן שוב, גם להעלות את הנושא הזה של התוכן של יום שלישי, בפרט בהיבט של השאילתות, ולדבר שוב עם יושב ראש הכנסת ולשאול אותו לאן הדברים מתקדמים וננסה לעשות את זה יותר טוב. אני שותף לגמרי לתחושה הזאת, ואני באמת מקווה שאנחנו נצליח בנושא של התקנון בעניין הוועדות. ברור לי שזה על גבול הבלתי אפשרי מה שאני אומר. אבל יכול להיות. אני אומר שוב: אני לא מוכן להיות במקום שאני לא יכול לבוא לישיבות ולא יכול לקרוא את החומר ולא שום דבר.</w:t>
      </w:r>
    </w:p>
    <w:p w14:paraId="2D95AE5C" w14:textId="77777777" w:rsidR="00CF1172" w:rsidRDefault="00CF1172" w:rsidP="00CF1172">
      <w:pPr>
        <w:bidi/>
        <w:ind w:firstLine="720"/>
        <w:jc w:val="both"/>
        <w:rPr>
          <w:rFonts w:cs="David" w:hint="cs"/>
          <w:rtl/>
        </w:rPr>
      </w:pPr>
    </w:p>
    <w:p w14:paraId="624EDD4E"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068CEA08" w14:textId="77777777" w:rsidR="00CF1172" w:rsidRDefault="00CF1172" w:rsidP="00CF1172">
      <w:pPr>
        <w:bidi/>
        <w:jc w:val="both"/>
        <w:rPr>
          <w:rFonts w:cs="David" w:hint="cs"/>
          <w:u w:val="single"/>
          <w:rtl/>
        </w:rPr>
      </w:pPr>
    </w:p>
    <w:p w14:paraId="66FAEF93" w14:textId="77777777" w:rsidR="00CF1172" w:rsidRDefault="00CF1172" w:rsidP="00CF1172">
      <w:pPr>
        <w:bidi/>
        <w:jc w:val="both"/>
        <w:rPr>
          <w:rFonts w:cs="David" w:hint="cs"/>
          <w:rtl/>
        </w:rPr>
      </w:pPr>
      <w:r>
        <w:rPr>
          <w:rFonts w:cs="David" w:hint="cs"/>
          <w:rtl/>
        </w:rPr>
        <w:tab/>
        <w:t xml:space="preserve">מבחינתך אתה צודק. אם יש עוד שניים-שלושה כמוך בסיעה שלך, זה דווקא ידחוף לצמצום נוסף של הוועדות. </w:t>
      </w:r>
    </w:p>
    <w:p w14:paraId="43C5BCDC" w14:textId="77777777" w:rsidR="00CF1172" w:rsidRDefault="00CF1172" w:rsidP="00CF1172">
      <w:pPr>
        <w:bidi/>
        <w:jc w:val="both"/>
        <w:rPr>
          <w:rFonts w:cs="David" w:hint="cs"/>
          <w:rtl/>
        </w:rPr>
      </w:pPr>
    </w:p>
    <w:p w14:paraId="13EB1153"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3C0468FB" w14:textId="77777777" w:rsidR="00CF1172" w:rsidRDefault="00CF1172" w:rsidP="00CF1172">
      <w:pPr>
        <w:bidi/>
        <w:jc w:val="both"/>
        <w:rPr>
          <w:rFonts w:cs="David" w:hint="cs"/>
          <w:u w:val="single"/>
          <w:rtl/>
        </w:rPr>
      </w:pPr>
    </w:p>
    <w:p w14:paraId="103C3822" w14:textId="77777777" w:rsidR="00CF1172" w:rsidRDefault="00CF1172" w:rsidP="00CF1172">
      <w:pPr>
        <w:bidi/>
        <w:jc w:val="both"/>
        <w:rPr>
          <w:rFonts w:cs="David" w:hint="cs"/>
          <w:rtl/>
        </w:rPr>
      </w:pPr>
      <w:r>
        <w:rPr>
          <w:rFonts w:cs="David" w:hint="cs"/>
          <w:rtl/>
        </w:rPr>
        <w:tab/>
        <w:t xml:space="preserve">נכון. אבל האמת היא שאחרים שמחו שהם יושבים בשבע-שמונה ועדות. יכול להיות שיש להם יכולות שלי אין </w:t>
      </w:r>
      <w:r>
        <w:rPr>
          <w:rFonts w:cs="David"/>
          <w:rtl/>
        </w:rPr>
        <w:t>–</w:t>
      </w:r>
      <w:r>
        <w:rPr>
          <w:rFonts w:cs="David" w:hint="cs"/>
          <w:rtl/>
        </w:rPr>
        <w:t xml:space="preserve"> אני לא רואה איך אני יכול להיות בחמש, שש או שבע ועדות בו-זמנית. צריך לראות אם נצליח להגיע לתוצאה יותר טובה.  </w:t>
      </w:r>
    </w:p>
    <w:p w14:paraId="714226BF" w14:textId="77777777" w:rsidR="00CF1172" w:rsidRDefault="00CF1172" w:rsidP="00CF1172">
      <w:pPr>
        <w:bidi/>
        <w:jc w:val="both"/>
        <w:rPr>
          <w:rFonts w:cs="David" w:hint="cs"/>
          <w:rtl/>
        </w:rPr>
      </w:pPr>
    </w:p>
    <w:p w14:paraId="11D568A6"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431C5423" w14:textId="77777777" w:rsidR="00CF1172" w:rsidRDefault="00CF1172" w:rsidP="00CF1172">
      <w:pPr>
        <w:bidi/>
        <w:jc w:val="both"/>
        <w:rPr>
          <w:rFonts w:cs="David" w:hint="cs"/>
          <w:u w:val="single"/>
          <w:rtl/>
        </w:rPr>
      </w:pPr>
    </w:p>
    <w:p w14:paraId="30D4A685" w14:textId="77777777" w:rsidR="00CF1172" w:rsidRDefault="00CF1172" w:rsidP="00CF1172">
      <w:pPr>
        <w:bidi/>
        <w:jc w:val="both"/>
        <w:rPr>
          <w:rFonts w:cs="David" w:hint="cs"/>
          <w:rtl/>
        </w:rPr>
      </w:pPr>
      <w:r>
        <w:rPr>
          <w:rFonts w:cs="David" w:hint="cs"/>
          <w:rtl/>
        </w:rPr>
        <w:tab/>
        <w:t xml:space="preserve">- - - של עינת וילף שהיא חברה בכל הוועדות. </w:t>
      </w:r>
    </w:p>
    <w:p w14:paraId="6905140E" w14:textId="77777777" w:rsidR="00CF1172" w:rsidRDefault="00CF1172" w:rsidP="00CF1172">
      <w:pPr>
        <w:bidi/>
        <w:jc w:val="both"/>
        <w:rPr>
          <w:rFonts w:cs="David" w:hint="cs"/>
          <w:rtl/>
        </w:rPr>
      </w:pPr>
    </w:p>
    <w:p w14:paraId="02DF51D4" w14:textId="77777777" w:rsidR="00CF1172" w:rsidRDefault="00CF1172" w:rsidP="00CF1172">
      <w:pPr>
        <w:bidi/>
        <w:jc w:val="both"/>
        <w:rPr>
          <w:rFonts w:cs="David" w:hint="cs"/>
          <w:u w:val="single"/>
          <w:rtl/>
        </w:rPr>
      </w:pPr>
      <w:r>
        <w:rPr>
          <w:rFonts w:cs="David" w:hint="cs"/>
          <w:u w:val="single"/>
          <w:rtl/>
        </w:rPr>
        <w:t>אתי בן יוסף:</w:t>
      </w:r>
    </w:p>
    <w:p w14:paraId="4C52E557" w14:textId="77777777" w:rsidR="00CF1172" w:rsidRDefault="00CF1172" w:rsidP="00CF1172">
      <w:pPr>
        <w:bidi/>
        <w:jc w:val="both"/>
        <w:rPr>
          <w:rFonts w:cs="David" w:hint="cs"/>
          <w:u w:val="single"/>
          <w:rtl/>
        </w:rPr>
      </w:pPr>
    </w:p>
    <w:p w14:paraId="233524B5" w14:textId="77777777" w:rsidR="00CF1172" w:rsidRPr="004343AE" w:rsidRDefault="00CF1172" w:rsidP="00CF1172">
      <w:pPr>
        <w:bidi/>
        <w:jc w:val="both"/>
        <w:rPr>
          <w:rFonts w:cs="David" w:hint="cs"/>
          <w:rtl/>
        </w:rPr>
      </w:pPr>
      <w:r>
        <w:rPr>
          <w:rFonts w:cs="David" w:hint="cs"/>
          <w:rtl/>
        </w:rPr>
        <w:tab/>
        <w:t>בשבע ועדות.</w:t>
      </w:r>
    </w:p>
    <w:p w14:paraId="48CE0606" w14:textId="77777777" w:rsidR="00CF1172" w:rsidRDefault="00CF1172" w:rsidP="00CF1172">
      <w:pPr>
        <w:bidi/>
        <w:jc w:val="both"/>
        <w:rPr>
          <w:rFonts w:cs="David" w:hint="cs"/>
          <w:rtl/>
        </w:rPr>
      </w:pPr>
    </w:p>
    <w:p w14:paraId="22C9FEF4"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3A46AA43" w14:textId="77777777" w:rsidR="00CF1172" w:rsidRDefault="00CF1172" w:rsidP="00CF1172">
      <w:pPr>
        <w:bidi/>
        <w:jc w:val="both"/>
        <w:rPr>
          <w:rFonts w:cs="David" w:hint="cs"/>
          <w:u w:val="single"/>
          <w:rtl/>
        </w:rPr>
      </w:pPr>
    </w:p>
    <w:p w14:paraId="43FE9B17" w14:textId="77777777" w:rsidR="00CF1172" w:rsidRDefault="00CF1172" w:rsidP="00CF1172">
      <w:pPr>
        <w:bidi/>
        <w:jc w:val="both"/>
        <w:rPr>
          <w:rFonts w:cs="David" w:hint="cs"/>
          <w:rtl/>
        </w:rPr>
      </w:pPr>
      <w:r>
        <w:rPr>
          <w:rFonts w:cs="David" w:hint="cs"/>
          <w:rtl/>
        </w:rPr>
        <w:tab/>
        <w:t xml:space="preserve">אבל זה באמת לא באשמתה, צריך להגיד את האמת. </w:t>
      </w:r>
    </w:p>
    <w:p w14:paraId="19909787" w14:textId="77777777" w:rsidR="00CF1172" w:rsidRDefault="00CF1172" w:rsidP="00CF1172">
      <w:pPr>
        <w:bidi/>
        <w:jc w:val="both"/>
        <w:rPr>
          <w:rFonts w:cs="David" w:hint="cs"/>
          <w:rtl/>
        </w:rPr>
      </w:pPr>
    </w:p>
    <w:p w14:paraId="5B11C52C" w14:textId="77777777" w:rsidR="00CF1172" w:rsidRDefault="00CF1172" w:rsidP="00CF1172">
      <w:pPr>
        <w:bidi/>
        <w:jc w:val="both"/>
        <w:rPr>
          <w:rFonts w:cs="David"/>
          <w:u w:val="single"/>
        </w:rPr>
      </w:pPr>
      <w:r>
        <w:rPr>
          <w:rFonts w:cs="David" w:hint="cs"/>
          <w:u w:val="single"/>
          <w:rtl/>
        </w:rPr>
        <w:t>אתי בן יוסף:</w:t>
      </w:r>
    </w:p>
    <w:p w14:paraId="53C60C7D" w14:textId="77777777" w:rsidR="00CF1172" w:rsidRDefault="00CF1172" w:rsidP="00CF1172">
      <w:pPr>
        <w:bidi/>
        <w:jc w:val="both"/>
        <w:rPr>
          <w:rFonts w:cs="David" w:hint="cs"/>
          <w:u w:val="single"/>
          <w:rtl/>
        </w:rPr>
      </w:pPr>
    </w:p>
    <w:p w14:paraId="6FD9F9A3" w14:textId="77777777" w:rsidR="00CF1172" w:rsidRDefault="00CF1172" w:rsidP="00CF1172">
      <w:pPr>
        <w:bidi/>
        <w:jc w:val="both"/>
        <w:rPr>
          <w:rFonts w:cs="David" w:hint="cs"/>
          <w:rtl/>
        </w:rPr>
      </w:pPr>
      <w:r>
        <w:rPr>
          <w:rFonts w:cs="David" w:hint="cs"/>
          <w:rtl/>
        </w:rPr>
        <w:tab/>
        <w:t>כולם הלכו להיות סגנים ושרים.</w:t>
      </w:r>
    </w:p>
    <w:p w14:paraId="184AE771" w14:textId="77777777" w:rsidR="00CF1172" w:rsidRDefault="00CF1172" w:rsidP="00CF1172">
      <w:pPr>
        <w:bidi/>
        <w:jc w:val="both"/>
        <w:rPr>
          <w:rFonts w:cs="David" w:hint="cs"/>
          <w:rtl/>
        </w:rPr>
      </w:pPr>
    </w:p>
    <w:p w14:paraId="0C9D8C08" w14:textId="77777777" w:rsidR="00CF1172" w:rsidRDefault="00CF1172" w:rsidP="00CF1172">
      <w:pPr>
        <w:keepNext/>
        <w:bidi/>
        <w:jc w:val="both"/>
        <w:rPr>
          <w:rFonts w:cs="David"/>
          <w:u w:val="single"/>
        </w:rPr>
      </w:pPr>
      <w:r>
        <w:rPr>
          <w:rFonts w:cs="David" w:hint="cs"/>
          <w:u w:val="single"/>
          <w:rtl/>
        </w:rPr>
        <w:t>היו"ר יריב לוין:</w:t>
      </w:r>
    </w:p>
    <w:p w14:paraId="1311C84E" w14:textId="77777777" w:rsidR="00CF1172" w:rsidRDefault="00CF1172" w:rsidP="00CF1172">
      <w:pPr>
        <w:keepNext/>
        <w:bidi/>
        <w:jc w:val="both"/>
        <w:rPr>
          <w:rFonts w:cs="David" w:hint="cs"/>
          <w:rtl/>
        </w:rPr>
      </w:pPr>
    </w:p>
    <w:p w14:paraId="2C3E110F" w14:textId="77777777" w:rsidR="00CF1172" w:rsidRDefault="00CF1172" w:rsidP="00CF1172">
      <w:pPr>
        <w:bidi/>
        <w:jc w:val="both"/>
        <w:rPr>
          <w:rFonts w:cs="David" w:hint="cs"/>
          <w:rtl/>
        </w:rPr>
      </w:pPr>
      <w:r>
        <w:rPr>
          <w:rFonts w:cs="David" w:hint="cs"/>
          <w:rtl/>
        </w:rPr>
        <w:tab/>
        <w:t xml:space="preserve">חבר הכנסת ברכה, אני מציע שנסכם כך: הוועדה מודה לחבר הכנסת ברכה על העלאת הנושא החשוב הזה ועל הצגת הבעיות שהן בעיות אמיתיות שרואים אותן לא רק מנקודת המבט של סיעות האופוזיציה, אלא מנקודת המבט של כל מי שנמצא כאן בבניין הזה. </w:t>
      </w:r>
    </w:p>
    <w:p w14:paraId="6421332E" w14:textId="77777777" w:rsidR="00CF1172" w:rsidRDefault="00CF1172" w:rsidP="00CF1172">
      <w:pPr>
        <w:bidi/>
        <w:jc w:val="both"/>
        <w:rPr>
          <w:rFonts w:cs="David" w:hint="cs"/>
          <w:rtl/>
        </w:rPr>
      </w:pPr>
    </w:p>
    <w:p w14:paraId="68B55788" w14:textId="77777777" w:rsidR="00CF1172" w:rsidRDefault="00CF1172" w:rsidP="00CF1172">
      <w:pPr>
        <w:bidi/>
        <w:ind w:firstLine="720"/>
        <w:jc w:val="both"/>
        <w:rPr>
          <w:rFonts w:cs="David" w:hint="cs"/>
          <w:rtl/>
        </w:rPr>
      </w:pPr>
      <w:r>
        <w:rPr>
          <w:rFonts w:cs="David" w:hint="cs"/>
          <w:rtl/>
        </w:rPr>
        <w:t xml:space="preserve">הוועדה בהחלט סבורה שצריך לחזק את מעמדה של הכנסת, ודווקא במצב שבו אחוז חברי הממשלה מתוך הכנסת הוא גבוה מאוד, דווקא הדבר הזה מחייב משנה זהירות והקפדה על חיזוק מעמדה של הכנסת במישור היחסים שלה מול הממשלה. </w:t>
      </w:r>
    </w:p>
    <w:p w14:paraId="0FEBE4DC" w14:textId="77777777" w:rsidR="00CF1172" w:rsidRDefault="00CF1172" w:rsidP="00CF1172">
      <w:pPr>
        <w:bidi/>
        <w:jc w:val="both"/>
        <w:rPr>
          <w:rFonts w:cs="David" w:hint="cs"/>
          <w:rtl/>
        </w:rPr>
      </w:pPr>
    </w:p>
    <w:p w14:paraId="67B78757" w14:textId="77777777" w:rsidR="00CF1172" w:rsidRDefault="00CF1172" w:rsidP="00CF1172">
      <w:pPr>
        <w:bidi/>
        <w:jc w:val="both"/>
        <w:rPr>
          <w:rFonts w:cs="David" w:hint="cs"/>
          <w:rtl/>
        </w:rPr>
      </w:pPr>
      <w:r>
        <w:rPr>
          <w:rFonts w:cs="David" w:hint="cs"/>
          <w:rtl/>
        </w:rPr>
        <w:tab/>
        <w:t xml:space="preserve">הוועדה קוראת לממשלה לקבל את הבקשה שהופנתה אליה כבר בשעתו על-ידי מזכירת הכנסת ועל דעת יושב ראש הכנסת למסד מתן מענה לשאילתות בימי שלישי כחלק מניסיון להוסיף תכנים לדיונים בימי שלישי. גם הייתה הסכמה של ראש הממשלה לקיים חלק מדיוני "ארבעים חתימות" ביום שלישי במסגרת הזאת. </w:t>
      </w:r>
    </w:p>
    <w:p w14:paraId="06CFF006" w14:textId="77777777" w:rsidR="00CF1172" w:rsidRDefault="00CF1172" w:rsidP="00CF1172">
      <w:pPr>
        <w:bidi/>
        <w:jc w:val="both"/>
        <w:rPr>
          <w:rFonts w:cs="David" w:hint="cs"/>
          <w:rtl/>
        </w:rPr>
      </w:pPr>
    </w:p>
    <w:p w14:paraId="7237BA5E" w14:textId="77777777" w:rsidR="00CF1172" w:rsidRDefault="00CF1172" w:rsidP="00CF1172">
      <w:pPr>
        <w:bidi/>
        <w:jc w:val="both"/>
        <w:rPr>
          <w:rFonts w:cs="David" w:hint="cs"/>
          <w:rtl/>
        </w:rPr>
      </w:pPr>
      <w:r>
        <w:rPr>
          <w:rFonts w:cs="David" w:hint="cs"/>
          <w:rtl/>
        </w:rPr>
        <w:tab/>
        <w:t xml:space="preserve">הוועדה מקבלת את העמדה שראוי לפעול למתן מקסימום ייצוגיות לכל סיעות הבית בוועדות הכנסת השונות, ובפרט בוועדת הכנסת. במסגרת הזאת יתקיימו דיונים במסגרת התיקונים לתקנון בסוגיית הוועדות מתוך כוונה ליצור הרכב ועדות שיהיה משקף וגם כזה שיאפשר לחברי הכנסת להשתתף בישיבות ולא יטיל מעמסה כבדה מדי של חברות של חברי כנסת במספר רב מדי של ועדות, ובד בבד יעשה ניסיון גם במסגרת אותו דיון להגיע לחלוקה של הנטל בין הוועדות השונות באופן שישפר את תפקוד הכנסת כולה. כיושב ראש הוועדה אני מודיע שאני אכן שמעתי את הבקשה של חבר הכנסת ברכה בעניין הזה, ואני אבדוק אותו גם עם יושב ראש הקואליציה ומול יושב ראש הכנסת בעניין הייצוג הספציפי של סיעת חד"ש ונראה אם יש דרך להביא את הדברים למצב שכולם ירגישו שהדברים מסודרים והולמים. תודה בעניין הזה. </w:t>
      </w:r>
    </w:p>
    <w:p w14:paraId="5EF59E16" w14:textId="77777777" w:rsidR="00CF1172" w:rsidRDefault="00CF1172" w:rsidP="00CF1172">
      <w:pPr>
        <w:bidi/>
        <w:jc w:val="both"/>
        <w:rPr>
          <w:rFonts w:cs="David" w:hint="cs"/>
          <w:rtl/>
        </w:rPr>
      </w:pPr>
    </w:p>
    <w:p w14:paraId="0FBE883D" w14:textId="77777777" w:rsidR="00CF1172" w:rsidRDefault="00CF1172" w:rsidP="00CF1172">
      <w:pPr>
        <w:bidi/>
        <w:jc w:val="both"/>
        <w:rPr>
          <w:rFonts w:cs="David" w:hint="cs"/>
          <w:u w:val="single"/>
          <w:rtl/>
        </w:rPr>
      </w:pPr>
      <w:r>
        <w:rPr>
          <w:rFonts w:cs="David" w:hint="cs"/>
          <w:u w:val="single"/>
          <w:rtl/>
        </w:rPr>
        <w:t>מוחמד ברכה</w:t>
      </w:r>
      <w:r w:rsidRPr="00E36EB4">
        <w:rPr>
          <w:rFonts w:cs="David" w:hint="cs"/>
          <w:u w:val="single"/>
          <w:rtl/>
        </w:rPr>
        <w:t>:</w:t>
      </w:r>
    </w:p>
    <w:p w14:paraId="1B7D4243" w14:textId="77777777" w:rsidR="00CF1172" w:rsidRDefault="00CF1172" w:rsidP="00CF1172">
      <w:pPr>
        <w:bidi/>
        <w:jc w:val="both"/>
        <w:rPr>
          <w:rFonts w:cs="David" w:hint="cs"/>
          <w:u w:val="single"/>
          <w:rtl/>
        </w:rPr>
      </w:pPr>
    </w:p>
    <w:p w14:paraId="2F63BD5D" w14:textId="77777777" w:rsidR="00CF1172" w:rsidRDefault="00CF1172" w:rsidP="00CF1172">
      <w:pPr>
        <w:bidi/>
        <w:jc w:val="both"/>
        <w:rPr>
          <w:rFonts w:cs="David" w:hint="cs"/>
          <w:rtl/>
        </w:rPr>
      </w:pPr>
      <w:r>
        <w:rPr>
          <w:rFonts w:cs="David" w:hint="cs"/>
          <w:rtl/>
        </w:rPr>
        <w:tab/>
        <w:t xml:space="preserve">תודה, היושב ראש. </w:t>
      </w:r>
    </w:p>
    <w:p w14:paraId="20645508" w14:textId="77777777" w:rsidR="00CF1172" w:rsidRDefault="00CF1172" w:rsidP="00CF1172">
      <w:pPr>
        <w:bidi/>
        <w:jc w:val="both"/>
        <w:rPr>
          <w:rFonts w:cs="David" w:hint="cs"/>
          <w:rtl/>
        </w:rPr>
      </w:pPr>
    </w:p>
    <w:p w14:paraId="441EC8E1" w14:textId="77777777" w:rsidR="00CF1172" w:rsidRDefault="00CF1172" w:rsidP="00CF1172">
      <w:pPr>
        <w:bidi/>
        <w:jc w:val="both"/>
        <w:rPr>
          <w:rFonts w:cs="David" w:hint="cs"/>
          <w:rtl/>
        </w:rPr>
      </w:pPr>
    </w:p>
    <w:p w14:paraId="6C0D49AF" w14:textId="77777777" w:rsidR="00CF1172" w:rsidRDefault="00CF1172" w:rsidP="00CF1172">
      <w:pPr>
        <w:bidi/>
        <w:jc w:val="both"/>
        <w:rPr>
          <w:rFonts w:cs="David" w:hint="cs"/>
          <w:rtl/>
        </w:rPr>
      </w:pPr>
    </w:p>
    <w:p w14:paraId="54D0B8A2" w14:textId="77777777" w:rsidR="00CF1172" w:rsidRDefault="00CF1172" w:rsidP="00CF1172">
      <w:pPr>
        <w:bidi/>
        <w:jc w:val="both"/>
        <w:rPr>
          <w:rFonts w:cs="David" w:hint="cs"/>
          <w:rtl/>
        </w:rPr>
      </w:pPr>
    </w:p>
    <w:p w14:paraId="6647F4A4" w14:textId="77777777" w:rsidR="00CF1172" w:rsidRDefault="00CF1172" w:rsidP="00CF1172">
      <w:pPr>
        <w:bidi/>
        <w:jc w:val="both"/>
        <w:rPr>
          <w:rFonts w:cs="David" w:hint="cs"/>
          <w:rtl/>
        </w:rPr>
      </w:pPr>
    </w:p>
    <w:p w14:paraId="718136F4" w14:textId="77777777" w:rsidR="00CF1172" w:rsidRDefault="00CF1172" w:rsidP="00CF1172">
      <w:pPr>
        <w:bidi/>
        <w:jc w:val="both"/>
        <w:rPr>
          <w:rFonts w:cs="David" w:hint="cs"/>
          <w:rtl/>
        </w:rPr>
      </w:pPr>
    </w:p>
    <w:p w14:paraId="052626C1" w14:textId="77777777" w:rsidR="00CF1172" w:rsidRDefault="00CF1172" w:rsidP="00CF1172">
      <w:pPr>
        <w:bidi/>
        <w:jc w:val="both"/>
        <w:rPr>
          <w:rFonts w:cs="David" w:hint="cs"/>
          <w:rtl/>
        </w:rPr>
      </w:pPr>
    </w:p>
    <w:p w14:paraId="23A9742F" w14:textId="77777777" w:rsidR="00CF1172" w:rsidRDefault="00CF1172" w:rsidP="00CF1172">
      <w:pPr>
        <w:bidi/>
        <w:jc w:val="both"/>
        <w:rPr>
          <w:rFonts w:cs="David" w:hint="cs"/>
          <w:rtl/>
        </w:rPr>
      </w:pPr>
    </w:p>
    <w:p w14:paraId="36DB0026" w14:textId="77777777" w:rsidR="00CF1172" w:rsidRDefault="00CF1172" w:rsidP="00CF1172">
      <w:pPr>
        <w:bidi/>
        <w:jc w:val="both"/>
        <w:rPr>
          <w:rFonts w:cs="David" w:hint="cs"/>
          <w:rtl/>
        </w:rPr>
      </w:pPr>
    </w:p>
    <w:p w14:paraId="0AA179D0" w14:textId="77777777" w:rsidR="00CF1172" w:rsidRDefault="00CF1172" w:rsidP="00CF1172">
      <w:pPr>
        <w:bidi/>
        <w:jc w:val="both"/>
        <w:rPr>
          <w:rFonts w:cs="David" w:hint="cs"/>
          <w:rtl/>
        </w:rPr>
      </w:pPr>
    </w:p>
    <w:p w14:paraId="6FCAE964" w14:textId="77777777" w:rsidR="00CF1172" w:rsidRDefault="00CF1172" w:rsidP="00CF1172">
      <w:pPr>
        <w:bidi/>
        <w:jc w:val="both"/>
        <w:rPr>
          <w:rFonts w:cs="David" w:hint="cs"/>
          <w:rtl/>
        </w:rPr>
      </w:pPr>
    </w:p>
    <w:p w14:paraId="56689072" w14:textId="77777777" w:rsidR="00CF1172" w:rsidRDefault="00CF1172" w:rsidP="00CF1172">
      <w:pPr>
        <w:bidi/>
        <w:jc w:val="both"/>
        <w:rPr>
          <w:rFonts w:cs="David" w:hint="cs"/>
          <w:rtl/>
        </w:rPr>
      </w:pPr>
    </w:p>
    <w:p w14:paraId="047A4DA5" w14:textId="77777777" w:rsidR="00CF1172" w:rsidRDefault="00CF1172" w:rsidP="00CF1172">
      <w:pPr>
        <w:bidi/>
        <w:jc w:val="both"/>
        <w:rPr>
          <w:rFonts w:cs="David" w:hint="cs"/>
          <w:rtl/>
        </w:rPr>
      </w:pPr>
    </w:p>
    <w:p w14:paraId="63015974" w14:textId="77777777" w:rsidR="00CF1172" w:rsidRDefault="00CF1172" w:rsidP="00CF1172">
      <w:pPr>
        <w:bidi/>
        <w:jc w:val="both"/>
        <w:rPr>
          <w:rFonts w:cs="David" w:hint="cs"/>
          <w:rtl/>
        </w:rPr>
      </w:pPr>
    </w:p>
    <w:p w14:paraId="45D19EEB" w14:textId="77777777" w:rsidR="00CF1172" w:rsidRDefault="00CF1172" w:rsidP="00CF1172">
      <w:pPr>
        <w:bidi/>
        <w:jc w:val="both"/>
        <w:rPr>
          <w:rFonts w:cs="David" w:hint="cs"/>
          <w:rtl/>
        </w:rPr>
      </w:pPr>
    </w:p>
    <w:p w14:paraId="15CA66CE" w14:textId="77777777" w:rsidR="00CF1172" w:rsidRDefault="00CF1172" w:rsidP="00CF1172">
      <w:pPr>
        <w:bidi/>
        <w:jc w:val="both"/>
        <w:rPr>
          <w:rFonts w:cs="David" w:hint="cs"/>
          <w:rtl/>
        </w:rPr>
      </w:pPr>
    </w:p>
    <w:p w14:paraId="10D6A09D" w14:textId="77777777" w:rsidR="00CF1172" w:rsidRDefault="00CF1172" w:rsidP="00CF1172">
      <w:pPr>
        <w:bidi/>
        <w:jc w:val="both"/>
        <w:rPr>
          <w:rFonts w:cs="David" w:hint="cs"/>
          <w:rtl/>
        </w:rPr>
      </w:pPr>
    </w:p>
    <w:p w14:paraId="14DC6E38" w14:textId="77777777" w:rsidR="00CF1172" w:rsidRDefault="00CF1172" w:rsidP="00CF1172">
      <w:pPr>
        <w:bidi/>
        <w:jc w:val="both"/>
        <w:rPr>
          <w:rFonts w:cs="David" w:hint="cs"/>
          <w:rtl/>
        </w:rPr>
      </w:pPr>
    </w:p>
    <w:p w14:paraId="677D233F" w14:textId="77777777" w:rsidR="00CF1172" w:rsidRDefault="00CF1172" w:rsidP="00CF1172">
      <w:pPr>
        <w:bidi/>
        <w:jc w:val="both"/>
        <w:rPr>
          <w:rFonts w:cs="David" w:hint="cs"/>
          <w:rtl/>
        </w:rPr>
      </w:pPr>
    </w:p>
    <w:p w14:paraId="46BE1DF9" w14:textId="77777777" w:rsidR="00CF1172" w:rsidRDefault="00CF1172" w:rsidP="00CF1172">
      <w:pPr>
        <w:bidi/>
        <w:jc w:val="both"/>
        <w:rPr>
          <w:rFonts w:cs="David" w:hint="cs"/>
          <w:rtl/>
        </w:rPr>
      </w:pPr>
    </w:p>
    <w:p w14:paraId="0690BD7D" w14:textId="77777777" w:rsidR="00CF1172" w:rsidRDefault="00CF1172" w:rsidP="00CF1172">
      <w:pPr>
        <w:bidi/>
        <w:jc w:val="both"/>
        <w:rPr>
          <w:rFonts w:cs="David" w:hint="cs"/>
          <w:rtl/>
        </w:rPr>
      </w:pPr>
    </w:p>
    <w:p w14:paraId="79C22AB1" w14:textId="77777777" w:rsidR="00CF1172" w:rsidRDefault="00CF1172" w:rsidP="00CF1172">
      <w:pPr>
        <w:bidi/>
        <w:jc w:val="both"/>
        <w:rPr>
          <w:rFonts w:cs="David" w:hint="cs"/>
          <w:rtl/>
        </w:rPr>
      </w:pPr>
    </w:p>
    <w:p w14:paraId="28ECB0AD" w14:textId="77777777" w:rsidR="00CF1172" w:rsidRDefault="00CF1172" w:rsidP="00CF1172">
      <w:pPr>
        <w:bidi/>
        <w:jc w:val="both"/>
        <w:rPr>
          <w:rFonts w:cs="David" w:hint="cs"/>
          <w:rtl/>
        </w:rPr>
      </w:pPr>
    </w:p>
    <w:p w14:paraId="1B42B7BD" w14:textId="77777777" w:rsidR="00CF1172" w:rsidRDefault="00CF1172" w:rsidP="00CF1172">
      <w:pPr>
        <w:bidi/>
        <w:jc w:val="both"/>
        <w:rPr>
          <w:rFonts w:cs="David" w:hint="cs"/>
          <w:rtl/>
        </w:rPr>
      </w:pPr>
    </w:p>
    <w:p w14:paraId="698F8DCC" w14:textId="77777777" w:rsidR="00CF1172" w:rsidRDefault="00CF1172" w:rsidP="00CF1172">
      <w:pPr>
        <w:bidi/>
        <w:jc w:val="both"/>
        <w:rPr>
          <w:rFonts w:cs="David" w:hint="cs"/>
          <w:rtl/>
        </w:rPr>
      </w:pPr>
    </w:p>
    <w:p w14:paraId="433FB788" w14:textId="77777777" w:rsidR="00CF1172" w:rsidRDefault="00CF1172" w:rsidP="00CF1172">
      <w:pPr>
        <w:bidi/>
        <w:jc w:val="both"/>
        <w:rPr>
          <w:rFonts w:cs="David" w:hint="cs"/>
          <w:rtl/>
        </w:rPr>
      </w:pPr>
    </w:p>
    <w:p w14:paraId="7E70AFDF" w14:textId="77777777" w:rsidR="00CF1172" w:rsidRDefault="00CF1172" w:rsidP="00CF1172">
      <w:pPr>
        <w:bidi/>
        <w:jc w:val="both"/>
        <w:rPr>
          <w:rFonts w:cs="David" w:hint="cs"/>
          <w:rtl/>
        </w:rPr>
      </w:pPr>
    </w:p>
    <w:p w14:paraId="44180B8D" w14:textId="77777777" w:rsidR="00CF1172" w:rsidRDefault="00CF1172" w:rsidP="00CF1172">
      <w:pPr>
        <w:bidi/>
        <w:jc w:val="both"/>
        <w:rPr>
          <w:rFonts w:cs="David" w:hint="cs"/>
          <w:rtl/>
        </w:rPr>
      </w:pPr>
    </w:p>
    <w:p w14:paraId="697FFEB4" w14:textId="77777777" w:rsidR="00CF1172" w:rsidRDefault="00CF1172" w:rsidP="00CF1172">
      <w:pPr>
        <w:bidi/>
        <w:jc w:val="both"/>
        <w:rPr>
          <w:rFonts w:cs="David" w:hint="cs"/>
          <w:rtl/>
        </w:rPr>
      </w:pPr>
    </w:p>
    <w:p w14:paraId="6E5B4177" w14:textId="77777777" w:rsidR="00CF1172" w:rsidRDefault="00CF1172" w:rsidP="00CF1172">
      <w:pPr>
        <w:bidi/>
        <w:jc w:val="both"/>
        <w:rPr>
          <w:rFonts w:cs="David" w:hint="cs"/>
          <w:rtl/>
        </w:rPr>
      </w:pPr>
    </w:p>
    <w:p w14:paraId="3DEB58A8" w14:textId="77777777" w:rsidR="00CF1172" w:rsidRDefault="00CF1172" w:rsidP="00CF1172">
      <w:pPr>
        <w:bidi/>
        <w:jc w:val="both"/>
        <w:rPr>
          <w:rFonts w:cs="David" w:hint="cs"/>
          <w:rtl/>
        </w:rPr>
      </w:pPr>
    </w:p>
    <w:p w14:paraId="08B50A90" w14:textId="77777777" w:rsidR="00CF1172" w:rsidRDefault="00CF1172" w:rsidP="00CF1172">
      <w:pPr>
        <w:bidi/>
        <w:jc w:val="both"/>
        <w:rPr>
          <w:rFonts w:cs="David" w:hint="cs"/>
          <w:rtl/>
        </w:rPr>
      </w:pPr>
    </w:p>
    <w:p w14:paraId="2462EE83" w14:textId="77777777" w:rsidR="00CF1172" w:rsidRDefault="00CF1172" w:rsidP="00CF1172">
      <w:pPr>
        <w:bidi/>
        <w:jc w:val="both"/>
        <w:rPr>
          <w:rFonts w:cs="David" w:hint="cs"/>
          <w:rtl/>
        </w:rPr>
      </w:pPr>
    </w:p>
    <w:p w14:paraId="0264D3E9" w14:textId="77777777" w:rsidR="00CF1172" w:rsidRDefault="00CF1172" w:rsidP="00CF1172">
      <w:pPr>
        <w:bidi/>
        <w:jc w:val="both"/>
        <w:rPr>
          <w:rFonts w:cs="David" w:hint="cs"/>
          <w:rtl/>
        </w:rPr>
      </w:pPr>
    </w:p>
    <w:p w14:paraId="71224D96" w14:textId="77777777" w:rsidR="00CF1172" w:rsidRDefault="00CF1172" w:rsidP="00CF1172">
      <w:pPr>
        <w:bidi/>
        <w:jc w:val="both"/>
        <w:rPr>
          <w:rFonts w:cs="David" w:hint="cs"/>
          <w:rtl/>
        </w:rPr>
      </w:pPr>
    </w:p>
    <w:p w14:paraId="4C075952" w14:textId="77777777" w:rsidR="00CF1172" w:rsidRDefault="00CF1172" w:rsidP="00CF1172">
      <w:pPr>
        <w:bidi/>
        <w:jc w:val="both"/>
        <w:rPr>
          <w:rFonts w:cs="David" w:hint="cs"/>
          <w:rtl/>
        </w:rPr>
      </w:pPr>
    </w:p>
    <w:p w14:paraId="50FA89DC" w14:textId="77777777" w:rsidR="00CF1172" w:rsidRDefault="00CF1172" w:rsidP="00CF1172">
      <w:pPr>
        <w:bidi/>
        <w:jc w:val="both"/>
        <w:rPr>
          <w:rFonts w:cs="David" w:hint="cs"/>
          <w:rtl/>
        </w:rPr>
      </w:pPr>
    </w:p>
    <w:p w14:paraId="3687AC6B" w14:textId="77777777" w:rsidR="00CF1172" w:rsidRDefault="00CF1172" w:rsidP="00CF1172">
      <w:pPr>
        <w:bidi/>
        <w:jc w:val="both"/>
        <w:rPr>
          <w:rFonts w:cs="David" w:hint="cs"/>
          <w:rtl/>
        </w:rPr>
      </w:pPr>
    </w:p>
    <w:p w14:paraId="0DEE4324" w14:textId="77777777" w:rsidR="00CF1172" w:rsidRPr="00F901A6" w:rsidRDefault="00CF1172" w:rsidP="00CF1172">
      <w:pPr>
        <w:bidi/>
        <w:rPr>
          <w:rFonts w:cs="David" w:hint="cs"/>
          <w:b/>
          <w:bCs/>
          <w:u w:val="single"/>
          <w:rtl/>
        </w:rPr>
      </w:pPr>
      <w:r w:rsidRPr="00F901A6">
        <w:rPr>
          <w:rFonts w:cs="David" w:hint="cs"/>
          <w:b/>
          <w:bCs/>
          <w:u w:val="single"/>
          <w:rtl/>
        </w:rPr>
        <w:t>ב. בקשת יו"ר ועדת החוץ והביטחון למיזוג הצעות החוק הבאות:</w:t>
      </w:r>
    </w:p>
    <w:p w14:paraId="08926D62" w14:textId="77777777" w:rsidR="00CF1172" w:rsidRPr="00F901A6" w:rsidRDefault="00CF1172" w:rsidP="00CF1172">
      <w:pPr>
        <w:bidi/>
        <w:rPr>
          <w:rFonts w:cs="David" w:hint="cs"/>
          <w:b/>
          <w:bCs/>
          <w:u w:val="single"/>
          <w:rtl/>
        </w:rPr>
      </w:pPr>
    </w:p>
    <w:p w14:paraId="747B1001" w14:textId="77777777" w:rsidR="00CF1172" w:rsidRPr="00F901A6" w:rsidRDefault="00CF1172" w:rsidP="00CF1172">
      <w:pPr>
        <w:bidi/>
        <w:ind w:left="720" w:firstLine="720"/>
        <w:rPr>
          <w:rFonts w:cs="David" w:hint="cs"/>
          <w:b/>
          <w:bCs/>
          <w:u w:val="single"/>
          <w:rtl/>
        </w:rPr>
      </w:pPr>
      <w:r w:rsidRPr="00F901A6">
        <w:rPr>
          <w:rFonts w:cs="David" w:hint="cs"/>
          <w:b/>
          <w:bCs/>
          <w:u w:val="single"/>
          <w:rtl/>
        </w:rPr>
        <w:t>1.  הצעת חוק השיפוט הצבאי (תיקון מס' 59) (סיווג השלכות הרשעה), התשס"ח-2008 (כ/250), של חה"כ אורי אריאל.</w:t>
      </w:r>
    </w:p>
    <w:p w14:paraId="3021FA8A" w14:textId="77777777" w:rsidR="00CF1172" w:rsidRPr="00F901A6" w:rsidRDefault="00CF1172" w:rsidP="00CF1172">
      <w:pPr>
        <w:bidi/>
        <w:ind w:left="720" w:firstLine="720"/>
        <w:rPr>
          <w:rFonts w:cs="David" w:hint="cs"/>
          <w:b/>
          <w:bCs/>
          <w:u w:val="single"/>
          <w:rtl/>
        </w:rPr>
      </w:pPr>
    </w:p>
    <w:p w14:paraId="2295437F" w14:textId="77777777" w:rsidR="00CF1172" w:rsidRPr="00F901A6" w:rsidRDefault="00CF1172" w:rsidP="00CF1172">
      <w:pPr>
        <w:bidi/>
        <w:ind w:left="720" w:firstLine="720"/>
        <w:rPr>
          <w:rFonts w:cs="David" w:hint="cs"/>
          <w:b/>
          <w:bCs/>
          <w:u w:val="single"/>
          <w:rtl/>
        </w:rPr>
      </w:pPr>
      <w:r w:rsidRPr="00F901A6">
        <w:rPr>
          <w:rFonts w:cs="David" w:hint="cs"/>
          <w:b/>
          <w:bCs/>
          <w:u w:val="single"/>
          <w:rtl/>
        </w:rPr>
        <w:t>2. הצעת חוק השיפוט הצבאי (תיקון מס' 61) (הגבלה על מסירת מדיע מהמרשם הפלילי וקיצור תקופת הרישום), התש"ע-2010 (מ/479).</w:t>
      </w:r>
    </w:p>
    <w:p w14:paraId="534B1DED" w14:textId="77777777" w:rsidR="00CF1172" w:rsidRPr="00F901A6" w:rsidRDefault="00CF1172" w:rsidP="00CF1172">
      <w:pPr>
        <w:bidi/>
        <w:rPr>
          <w:rFonts w:cs="David" w:hint="cs"/>
          <w:u w:val="single"/>
          <w:rtl/>
        </w:rPr>
      </w:pPr>
    </w:p>
    <w:p w14:paraId="03C7EF2F" w14:textId="77777777" w:rsidR="00CF1172" w:rsidRDefault="00CF1172" w:rsidP="00CF1172">
      <w:pPr>
        <w:bidi/>
        <w:jc w:val="both"/>
        <w:rPr>
          <w:rFonts w:cs="David" w:hint="cs"/>
          <w:rtl/>
        </w:rPr>
      </w:pPr>
    </w:p>
    <w:p w14:paraId="282F88A3" w14:textId="77777777" w:rsidR="00CF1172" w:rsidRDefault="00CF1172" w:rsidP="00CF1172">
      <w:pPr>
        <w:bidi/>
        <w:jc w:val="both"/>
        <w:rPr>
          <w:rFonts w:cs="David" w:hint="cs"/>
          <w:u w:val="single"/>
          <w:rtl/>
        </w:rPr>
      </w:pPr>
    </w:p>
    <w:p w14:paraId="42998F49" w14:textId="77777777" w:rsidR="00CF1172" w:rsidRDefault="00CF1172" w:rsidP="00CF1172">
      <w:pPr>
        <w:bidi/>
        <w:jc w:val="both"/>
        <w:rPr>
          <w:rFonts w:cs="David" w:hint="cs"/>
          <w:u w:val="single"/>
          <w:rtl/>
        </w:rPr>
      </w:pPr>
    </w:p>
    <w:p w14:paraId="181AB498"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538EF339" w14:textId="77777777" w:rsidR="00CF1172" w:rsidRDefault="00CF1172" w:rsidP="00CF1172">
      <w:pPr>
        <w:bidi/>
        <w:jc w:val="both"/>
        <w:rPr>
          <w:rFonts w:cs="David" w:hint="cs"/>
          <w:u w:val="single"/>
          <w:rtl/>
        </w:rPr>
      </w:pPr>
    </w:p>
    <w:p w14:paraId="2E15C0E7" w14:textId="77777777" w:rsidR="00CF1172" w:rsidRDefault="00CF1172" w:rsidP="00CF1172">
      <w:pPr>
        <w:bidi/>
        <w:jc w:val="both"/>
        <w:rPr>
          <w:rFonts w:cs="David" w:hint="cs"/>
          <w:rtl/>
        </w:rPr>
      </w:pPr>
      <w:r>
        <w:rPr>
          <w:rFonts w:cs="David" w:hint="cs"/>
          <w:rtl/>
        </w:rPr>
        <w:tab/>
      </w:r>
      <w:r w:rsidRPr="00F901A6">
        <w:rPr>
          <w:rFonts w:cs="David" w:hint="cs"/>
          <w:rtl/>
        </w:rPr>
        <w:t>אני עובר לנושא השני</w:t>
      </w:r>
      <w:r>
        <w:rPr>
          <w:rFonts w:cs="David" w:hint="cs"/>
          <w:rtl/>
        </w:rPr>
        <w:t>: הבקשה של יושב ראש ועדת החוץ והביטחון למיזוג הצעות החוק הבאות: הצעת חוק השיפוט הצבאי (תיקון מס' 59) (סיווג השלכות הרשעה), התשס"ח-2008 (כ/250) של חה"כ אורי אריאל; והצעת חוק השיפוט הצבאי (תיקון מס' 61) (הגבלה על מסירת מדיע מהמרשם הפלילי וקיצור תקופת הרישום), התש"ע-2010 (מ/479).</w:t>
      </w:r>
    </w:p>
    <w:p w14:paraId="139626AD" w14:textId="77777777" w:rsidR="00CF1172" w:rsidRDefault="00CF1172" w:rsidP="00CF1172">
      <w:pPr>
        <w:bidi/>
        <w:jc w:val="both"/>
        <w:rPr>
          <w:rFonts w:cs="David" w:hint="cs"/>
          <w:rtl/>
        </w:rPr>
      </w:pPr>
    </w:p>
    <w:p w14:paraId="02567CA4" w14:textId="77777777" w:rsidR="00CF1172" w:rsidRDefault="00CF1172" w:rsidP="00CF1172">
      <w:pPr>
        <w:bidi/>
        <w:jc w:val="both"/>
        <w:rPr>
          <w:rFonts w:cs="David" w:hint="cs"/>
          <w:rtl/>
        </w:rPr>
      </w:pPr>
      <w:r>
        <w:rPr>
          <w:rFonts w:cs="David" w:hint="cs"/>
          <w:rtl/>
        </w:rPr>
        <w:tab/>
        <w:t xml:space="preserve">כותב יושב ראש ועדת החוץ והביטחון: "הוועדה החליטה בישיבתה מיום 14 במרס 2011 למזג את שתי הצעות החוק האלה ולהביאן כהצעה אחת לקריאה השנייה והשלישית". </w:t>
      </w:r>
    </w:p>
    <w:p w14:paraId="4AF83F1F" w14:textId="77777777" w:rsidR="00CF1172" w:rsidRDefault="00CF1172" w:rsidP="00CF1172">
      <w:pPr>
        <w:bidi/>
        <w:jc w:val="both"/>
        <w:rPr>
          <w:rFonts w:cs="David" w:hint="cs"/>
          <w:rtl/>
        </w:rPr>
      </w:pPr>
    </w:p>
    <w:p w14:paraId="309A7429" w14:textId="77777777" w:rsidR="00CF1172" w:rsidRDefault="00CF1172" w:rsidP="00CF1172">
      <w:pPr>
        <w:bidi/>
        <w:ind w:firstLine="720"/>
        <w:jc w:val="both"/>
        <w:rPr>
          <w:rFonts w:cs="David" w:hint="cs"/>
          <w:rtl/>
        </w:rPr>
      </w:pPr>
      <w:r>
        <w:rPr>
          <w:rFonts w:cs="David" w:hint="cs"/>
          <w:rtl/>
        </w:rPr>
        <w:t>אני לא יודע אם ישנו - -</w:t>
      </w:r>
    </w:p>
    <w:p w14:paraId="306728F4" w14:textId="77777777" w:rsidR="00CF1172" w:rsidRDefault="00CF1172" w:rsidP="00CF1172">
      <w:pPr>
        <w:bidi/>
        <w:jc w:val="both"/>
        <w:rPr>
          <w:rFonts w:cs="David" w:hint="cs"/>
          <w:rtl/>
        </w:rPr>
      </w:pPr>
    </w:p>
    <w:p w14:paraId="009AED3D" w14:textId="77777777" w:rsidR="00CF1172" w:rsidRPr="005F6817" w:rsidRDefault="00CF1172" w:rsidP="00CF1172">
      <w:pPr>
        <w:bidi/>
        <w:jc w:val="both"/>
        <w:rPr>
          <w:rFonts w:cs="David" w:hint="cs"/>
          <w:u w:val="single"/>
          <w:rtl/>
        </w:rPr>
      </w:pPr>
      <w:r w:rsidRPr="005F6817">
        <w:rPr>
          <w:rFonts w:cs="David" w:hint="cs"/>
          <w:u w:val="single"/>
          <w:rtl/>
        </w:rPr>
        <w:t>אתי בן יוסף:</w:t>
      </w:r>
    </w:p>
    <w:p w14:paraId="528BF368" w14:textId="77777777" w:rsidR="00CF1172" w:rsidRDefault="00CF1172" w:rsidP="00CF1172">
      <w:pPr>
        <w:bidi/>
        <w:jc w:val="both"/>
        <w:rPr>
          <w:rFonts w:cs="David" w:hint="cs"/>
          <w:rtl/>
        </w:rPr>
      </w:pPr>
    </w:p>
    <w:p w14:paraId="5E05CA1A" w14:textId="77777777" w:rsidR="00CF1172" w:rsidRDefault="00CF1172" w:rsidP="00CF1172">
      <w:pPr>
        <w:bidi/>
        <w:jc w:val="both"/>
        <w:rPr>
          <w:rFonts w:cs="David" w:hint="cs"/>
          <w:rtl/>
        </w:rPr>
      </w:pPr>
      <w:r>
        <w:rPr>
          <w:rFonts w:cs="David" w:hint="cs"/>
          <w:rtl/>
        </w:rPr>
        <w:tab/>
        <w:t>מיזוג הצעות חוק שעברו קריאה ראשונה, לכן ניתן להגישן יחד לקריאה שנייה ושלישית. אין עם זה בעיה, זה בסדר, זה נבדק. החלק של דב חנין מוזג- - -</w:t>
      </w:r>
    </w:p>
    <w:p w14:paraId="1F272D46" w14:textId="77777777" w:rsidR="00CF1172" w:rsidRDefault="00CF1172" w:rsidP="00CF1172">
      <w:pPr>
        <w:bidi/>
        <w:jc w:val="both"/>
        <w:rPr>
          <w:rFonts w:cs="David" w:hint="cs"/>
          <w:rtl/>
        </w:rPr>
      </w:pPr>
    </w:p>
    <w:p w14:paraId="3D00AA80" w14:textId="77777777" w:rsidR="00CF1172" w:rsidRDefault="00CF1172" w:rsidP="00CF1172">
      <w:pPr>
        <w:bidi/>
        <w:jc w:val="both"/>
        <w:rPr>
          <w:rFonts w:cs="David" w:hint="cs"/>
          <w:u w:val="single"/>
          <w:rtl/>
        </w:rPr>
      </w:pPr>
      <w:r w:rsidRPr="00205A0E">
        <w:rPr>
          <w:rFonts w:cs="David" w:hint="cs"/>
          <w:u w:val="single"/>
          <w:rtl/>
        </w:rPr>
        <w:t>היו</w:t>
      </w:r>
      <w:r w:rsidRPr="00205A0E">
        <w:rPr>
          <w:rFonts w:cs="David"/>
          <w:u w:val="single"/>
          <w:rtl/>
        </w:rPr>
        <w:t>"</w:t>
      </w:r>
      <w:r w:rsidRPr="00205A0E">
        <w:rPr>
          <w:rFonts w:cs="David" w:hint="cs"/>
          <w:u w:val="single"/>
          <w:rtl/>
        </w:rPr>
        <w:t>ר יריב לוין:</w:t>
      </w:r>
    </w:p>
    <w:p w14:paraId="5D99C2B2" w14:textId="77777777" w:rsidR="00CF1172" w:rsidRDefault="00CF1172" w:rsidP="00CF1172">
      <w:pPr>
        <w:bidi/>
        <w:jc w:val="both"/>
        <w:rPr>
          <w:rFonts w:cs="David" w:hint="cs"/>
          <w:u w:val="single"/>
          <w:rtl/>
        </w:rPr>
      </w:pPr>
    </w:p>
    <w:p w14:paraId="6ECF0A77" w14:textId="77777777" w:rsidR="00CF1172" w:rsidRDefault="00CF1172" w:rsidP="00CF1172">
      <w:pPr>
        <w:bidi/>
        <w:jc w:val="both"/>
        <w:rPr>
          <w:rFonts w:cs="David" w:hint="cs"/>
          <w:rtl/>
        </w:rPr>
      </w:pPr>
      <w:r>
        <w:rPr>
          <w:rFonts w:cs="David" w:hint="cs"/>
          <w:rtl/>
        </w:rPr>
        <w:tab/>
        <w:t>הודיע לי חבר הכנסת חנין שביקש לבחון את הבקשה כדי להודיע לי אם יש לו הערות, שמבחינתו הוא איננו רואה שום קושי לאשר את הבקשה הזאת. משכך, ולאור העובדה שאין התנגדויות, אני אאשר גם את העניין הזה פה-אחד, תרתי משמע. הבקשה מאושרת. תודה, הישיבה נעולה.</w:t>
      </w:r>
    </w:p>
    <w:p w14:paraId="17D17556" w14:textId="77777777" w:rsidR="00CF1172" w:rsidRDefault="00CF1172" w:rsidP="00CF1172">
      <w:pPr>
        <w:bidi/>
        <w:jc w:val="both"/>
        <w:rPr>
          <w:rFonts w:cs="David" w:hint="cs"/>
          <w:rtl/>
        </w:rPr>
      </w:pPr>
    </w:p>
    <w:p w14:paraId="598F32B1" w14:textId="77777777" w:rsidR="00CF1172" w:rsidRDefault="00CF1172" w:rsidP="00CF1172">
      <w:pPr>
        <w:bidi/>
        <w:jc w:val="both"/>
        <w:rPr>
          <w:rFonts w:cs="David" w:hint="cs"/>
          <w:rtl/>
        </w:rPr>
      </w:pPr>
    </w:p>
    <w:p w14:paraId="659890F5" w14:textId="77777777" w:rsidR="00CF1172" w:rsidRDefault="00CF1172" w:rsidP="00CF1172">
      <w:pPr>
        <w:bidi/>
        <w:jc w:val="both"/>
        <w:rPr>
          <w:rFonts w:cs="David" w:hint="cs"/>
          <w:rtl/>
        </w:rPr>
      </w:pPr>
    </w:p>
    <w:p w14:paraId="28FDECFC" w14:textId="77777777" w:rsidR="00CF1172" w:rsidRDefault="00CF1172" w:rsidP="00CF1172">
      <w:pPr>
        <w:bidi/>
        <w:jc w:val="both"/>
        <w:rPr>
          <w:rFonts w:cs="David" w:hint="cs"/>
          <w:rtl/>
        </w:rPr>
      </w:pPr>
    </w:p>
    <w:p w14:paraId="30793B31" w14:textId="77777777" w:rsidR="00CF1172" w:rsidRPr="00CF1172" w:rsidRDefault="00CF1172" w:rsidP="00CF1172">
      <w:pPr>
        <w:bidi/>
        <w:jc w:val="both"/>
        <w:rPr>
          <w:rFonts w:cs="David" w:hint="cs"/>
          <w:b/>
          <w:bCs/>
          <w:u w:val="single"/>
          <w:rtl/>
        </w:rPr>
      </w:pPr>
      <w:r w:rsidRPr="00CF1172">
        <w:rPr>
          <w:rFonts w:cs="David" w:hint="cs"/>
          <w:b/>
          <w:bCs/>
          <w:u w:val="single"/>
          <w:rtl/>
        </w:rPr>
        <w:t>הישיבה ננעלה ב-10:45</w:t>
      </w:r>
    </w:p>
    <w:p w14:paraId="35E090C2" w14:textId="77777777" w:rsidR="00CF1172" w:rsidRPr="001A1FB3" w:rsidRDefault="00CF1172" w:rsidP="00CF1172">
      <w:pPr>
        <w:bidi/>
        <w:jc w:val="both"/>
        <w:rPr>
          <w:rFonts w:cs="David" w:hint="cs"/>
          <w:rtl/>
        </w:rPr>
      </w:pPr>
    </w:p>
    <w:p w14:paraId="031E20AC" w14:textId="77777777" w:rsidR="00CF1172" w:rsidRPr="00FE64DA" w:rsidRDefault="00CF1172" w:rsidP="00CF1172">
      <w:pPr>
        <w:bidi/>
        <w:rPr>
          <w:rFonts w:cs="David"/>
        </w:rPr>
      </w:pPr>
    </w:p>
    <w:p w14:paraId="35D810D2" w14:textId="77777777" w:rsidR="00552A80" w:rsidRPr="00CF1172" w:rsidRDefault="00552A80" w:rsidP="00CF1172">
      <w:pPr>
        <w:bidi/>
      </w:pPr>
    </w:p>
    <w:sectPr w:rsidR="00552A80" w:rsidRPr="00CF1172" w:rsidSect="00CF1172">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8F168" w14:textId="77777777" w:rsidR="00CF1172" w:rsidRDefault="00CF1172">
      <w:r>
        <w:separator/>
      </w:r>
    </w:p>
  </w:endnote>
  <w:endnote w:type="continuationSeparator" w:id="0">
    <w:p w14:paraId="62D70C64" w14:textId="77777777" w:rsidR="00CF1172" w:rsidRDefault="00CF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A13D2" w14:textId="77777777" w:rsidR="00CF1172" w:rsidRDefault="00CF1172">
      <w:r>
        <w:separator/>
      </w:r>
    </w:p>
  </w:footnote>
  <w:footnote w:type="continuationSeparator" w:id="0">
    <w:p w14:paraId="16842CF8" w14:textId="77777777" w:rsidR="00CF1172" w:rsidRDefault="00CF1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8D2F7" w14:textId="77777777" w:rsidR="00CF1172" w:rsidRDefault="00CF1172" w:rsidP="00CF1172">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6823C66" w14:textId="77777777" w:rsidR="00CF1172" w:rsidRDefault="00CF117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445FC" w14:textId="77777777" w:rsidR="00CF1172" w:rsidRDefault="00CF1172" w:rsidP="00CF1172">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022C5F">
      <w:rPr>
        <w:rStyle w:val="PageNumber"/>
        <w:rFonts w:cs="David"/>
        <w:noProof/>
        <w:szCs w:val="24"/>
        <w:rtl/>
      </w:rPr>
      <w:t>15</w:t>
    </w:r>
    <w:r>
      <w:rPr>
        <w:rStyle w:val="PageNumber"/>
        <w:rFonts w:cs="David"/>
        <w:szCs w:val="24"/>
      </w:rPr>
      <w:fldChar w:fldCharType="end"/>
    </w:r>
  </w:p>
  <w:p w14:paraId="7E1D93B5" w14:textId="77777777" w:rsidR="00CF1172" w:rsidRDefault="00CF1172" w:rsidP="00CF1172">
    <w:pPr>
      <w:pStyle w:val="Header"/>
      <w:ind w:right="360"/>
      <w:rPr>
        <w:rFonts w:cs="David" w:hint="cs"/>
        <w:sz w:val="24"/>
        <w:szCs w:val="24"/>
        <w:rtl/>
      </w:rPr>
    </w:pPr>
    <w:r>
      <w:rPr>
        <w:rFonts w:cs="David" w:hint="cs"/>
        <w:sz w:val="24"/>
        <w:szCs w:val="24"/>
        <w:rtl/>
      </w:rPr>
      <w:t>ועדת הכנסת</w:t>
    </w:r>
  </w:p>
  <w:p w14:paraId="4FB88BAD" w14:textId="77777777" w:rsidR="00CF1172" w:rsidRDefault="00CF1172" w:rsidP="00CF1172">
    <w:pPr>
      <w:pStyle w:val="Header"/>
      <w:ind w:right="360"/>
      <w:rPr>
        <w:rFonts w:cs="David" w:hint="cs"/>
        <w:sz w:val="24"/>
        <w:szCs w:val="24"/>
        <w:rtl/>
      </w:rPr>
    </w:pPr>
    <w:r>
      <w:rPr>
        <w:rFonts w:cs="David" w:hint="cs"/>
        <w:sz w:val="24"/>
        <w:szCs w:val="24"/>
        <w:rtl/>
      </w:rPr>
      <w:t>22.3.2011</w:t>
    </w:r>
  </w:p>
  <w:p w14:paraId="75D34EAD" w14:textId="77777777" w:rsidR="00CF1172" w:rsidRDefault="00CF1172">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9348פרוטוקול_ישיבת_ועדה.doc"/>
    <w:docVar w:name="StartMode" w:val="3"/>
  </w:docVars>
  <w:rsids>
    <w:rsidRoot w:val="00A26324"/>
    <w:rsid w:val="00022C5F"/>
    <w:rsid w:val="0051056A"/>
    <w:rsid w:val="00552A80"/>
    <w:rsid w:val="00843001"/>
    <w:rsid w:val="00965806"/>
    <w:rsid w:val="00A26324"/>
    <w:rsid w:val="00CF11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CBCB98"/>
  <w15:chartTrackingRefBased/>
  <w15:docId w15:val="{B0E0CA5E-5998-48F4-B04D-58CC07D1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F1172"/>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CF1172"/>
    <w:rPr>
      <w:rFonts w:cs="Miriam"/>
      <w:lang w:bidi="he-IL"/>
    </w:rPr>
  </w:style>
  <w:style w:type="paragraph" w:customStyle="1" w:styleId="CharChar">
    <w:name w:val=" Char Char"/>
    <w:basedOn w:val="Normal"/>
    <w:rsid w:val="00CF1172"/>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4024</Words>
  <Characters>22943</Characters>
  <Application>Microsoft Office Word</Application>
  <DocSecurity>0</DocSecurity>
  <Lines>191</Lines>
  <Paragraphs>53</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26914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