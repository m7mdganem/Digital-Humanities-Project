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38463" w14:textId="77777777" w:rsidR="0029003B" w:rsidRPr="0029003B" w:rsidRDefault="0029003B" w:rsidP="0029003B">
      <w:pPr>
        <w:pStyle w:val="Heading5"/>
        <w:jc w:val="left"/>
        <w:rPr>
          <w:b/>
          <w:bCs/>
          <w:sz w:val="24"/>
          <w:rtl/>
        </w:rPr>
      </w:pPr>
      <w:r w:rsidRPr="0029003B">
        <w:rPr>
          <w:b/>
          <w:bCs/>
          <w:sz w:val="24"/>
          <w:rtl/>
        </w:rPr>
        <w:t xml:space="preserve">הכנסת </w:t>
      </w:r>
      <w:r w:rsidRPr="0029003B">
        <w:rPr>
          <w:rFonts w:hint="cs"/>
          <w:b/>
          <w:bCs/>
          <w:sz w:val="24"/>
          <w:rtl/>
        </w:rPr>
        <w:t>השבע-עשרה</w:t>
      </w:r>
      <w:r w:rsidRPr="0029003B">
        <w:rPr>
          <w:b/>
          <w:bCs/>
          <w:sz w:val="24"/>
          <w:rtl/>
        </w:rPr>
        <w:tab/>
      </w:r>
      <w:r w:rsidRPr="0029003B">
        <w:rPr>
          <w:b/>
          <w:bCs/>
          <w:sz w:val="24"/>
          <w:rtl/>
        </w:rPr>
        <w:tab/>
      </w:r>
      <w:r w:rsidRPr="0029003B">
        <w:rPr>
          <w:b/>
          <w:bCs/>
          <w:sz w:val="24"/>
          <w:rtl/>
        </w:rPr>
        <w:tab/>
      </w:r>
      <w:r w:rsidRPr="0029003B">
        <w:rPr>
          <w:b/>
          <w:bCs/>
          <w:sz w:val="24"/>
          <w:rtl/>
        </w:rPr>
        <w:tab/>
      </w:r>
      <w:r w:rsidRPr="0029003B">
        <w:rPr>
          <w:b/>
          <w:bCs/>
          <w:sz w:val="24"/>
          <w:rtl/>
        </w:rPr>
        <w:tab/>
      </w:r>
      <w:r w:rsidRPr="0029003B">
        <w:rPr>
          <w:b/>
          <w:bCs/>
          <w:sz w:val="24"/>
          <w:rtl/>
        </w:rPr>
        <w:tab/>
      </w:r>
      <w:r w:rsidRPr="0029003B">
        <w:rPr>
          <w:b/>
          <w:bCs/>
          <w:sz w:val="24"/>
          <w:rtl/>
        </w:rPr>
        <w:tab/>
        <w:t>נוסח לא מתוקן</w:t>
      </w:r>
    </w:p>
    <w:p w14:paraId="69FABEED" w14:textId="77777777" w:rsidR="0029003B" w:rsidRPr="0029003B" w:rsidRDefault="0029003B" w:rsidP="0029003B">
      <w:pPr>
        <w:bidi/>
        <w:rPr>
          <w:rFonts w:cs="David" w:hint="cs"/>
          <w:b/>
          <w:bCs/>
          <w:rtl/>
        </w:rPr>
      </w:pPr>
      <w:r w:rsidRPr="0029003B">
        <w:rPr>
          <w:rFonts w:cs="David"/>
          <w:b/>
          <w:bCs/>
          <w:rtl/>
        </w:rPr>
        <w:t xml:space="preserve">מושב </w:t>
      </w:r>
      <w:r w:rsidRPr="0029003B">
        <w:rPr>
          <w:rFonts w:cs="David" w:hint="cs"/>
          <w:b/>
          <w:bCs/>
          <w:rtl/>
        </w:rPr>
        <w:t>שלישי</w:t>
      </w:r>
    </w:p>
    <w:p w14:paraId="537B78B1" w14:textId="77777777" w:rsidR="0029003B" w:rsidRPr="0029003B" w:rsidRDefault="0029003B" w:rsidP="0029003B">
      <w:pPr>
        <w:bidi/>
        <w:rPr>
          <w:rFonts w:cs="David" w:hint="cs"/>
          <w:b/>
          <w:bCs/>
          <w:rtl/>
        </w:rPr>
      </w:pPr>
    </w:p>
    <w:p w14:paraId="42D1FC09" w14:textId="77777777" w:rsidR="0029003B" w:rsidRPr="0029003B" w:rsidRDefault="0029003B" w:rsidP="0029003B">
      <w:pPr>
        <w:bidi/>
        <w:rPr>
          <w:rFonts w:cs="David" w:hint="cs"/>
          <w:b/>
          <w:bCs/>
          <w:rtl/>
        </w:rPr>
      </w:pPr>
    </w:p>
    <w:p w14:paraId="0CBEC807" w14:textId="77777777" w:rsidR="0029003B" w:rsidRPr="0029003B" w:rsidRDefault="0029003B" w:rsidP="0029003B">
      <w:pPr>
        <w:bidi/>
        <w:jc w:val="center"/>
        <w:rPr>
          <w:rFonts w:cs="David" w:hint="cs"/>
          <w:b/>
          <w:bCs/>
          <w:rtl/>
        </w:rPr>
      </w:pPr>
      <w:r w:rsidRPr="0029003B">
        <w:rPr>
          <w:rFonts w:cs="David"/>
          <w:b/>
          <w:bCs/>
          <w:rtl/>
        </w:rPr>
        <w:t>פרוטוקול מס'</w:t>
      </w:r>
      <w:r w:rsidRPr="0029003B">
        <w:rPr>
          <w:rFonts w:cs="David" w:hint="cs"/>
          <w:b/>
          <w:bCs/>
          <w:rtl/>
        </w:rPr>
        <w:t xml:space="preserve"> 244</w:t>
      </w:r>
    </w:p>
    <w:p w14:paraId="0E0C7775" w14:textId="77777777" w:rsidR="0029003B" w:rsidRPr="0029003B" w:rsidRDefault="0029003B" w:rsidP="0029003B">
      <w:pPr>
        <w:bidi/>
        <w:jc w:val="center"/>
        <w:rPr>
          <w:rFonts w:cs="David" w:hint="cs"/>
          <w:b/>
          <w:bCs/>
          <w:rtl/>
        </w:rPr>
      </w:pPr>
      <w:r w:rsidRPr="0029003B">
        <w:rPr>
          <w:rFonts w:cs="David" w:hint="cs"/>
          <w:b/>
          <w:bCs/>
          <w:rtl/>
        </w:rPr>
        <w:t>מישיבת ועדת הכנסת</w:t>
      </w:r>
    </w:p>
    <w:p w14:paraId="0F4F7EDA" w14:textId="77777777" w:rsidR="0029003B" w:rsidRPr="0029003B" w:rsidRDefault="0029003B" w:rsidP="0029003B">
      <w:pPr>
        <w:bidi/>
        <w:jc w:val="center"/>
        <w:rPr>
          <w:rFonts w:cs="David" w:hint="cs"/>
          <w:b/>
          <w:bCs/>
          <w:u w:val="single"/>
          <w:rtl/>
        </w:rPr>
      </w:pPr>
      <w:r w:rsidRPr="0029003B">
        <w:rPr>
          <w:rFonts w:cs="David" w:hint="cs"/>
          <w:b/>
          <w:bCs/>
          <w:u w:val="single"/>
          <w:rtl/>
        </w:rPr>
        <w:t xml:space="preserve">יום שלישי, כ"א בסיון </w:t>
      </w:r>
      <w:proofErr w:type="spellStart"/>
      <w:r w:rsidRPr="0029003B">
        <w:rPr>
          <w:rFonts w:cs="David" w:hint="cs"/>
          <w:b/>
          <w:bCs/>
          <w:u w:val="single"/>
          <w:rtl/>
        </w:rPr>
        <w:t>התשס"ח</w:t>
      </w:r>
      <w:proofErr w:type="spellEnd"/>
      <w:r w:rsidRPr="0029003B">
        <w:rPr>
          <w:rFonts w:cs="David" w:hint="cs"/>
          <w:b/>
          <w:bCs/>
          <w:u w:val="single"/>
          <w:rtl/>
        </w:rPr>
        <w:t xml:space="preserve"> (24 ביוני 2008), שעה: 09:30</w:t>
      </w:r>
    </w:p>
    <w:p w14:paraId="77C21F46" w14:textId="77777777" w:rsidR="0029003B" w:rsidRPr="0029003B" w:rsidRDefault="0029003B" w:rsidP="0029003B">
      <w:pPr>
        <w:bidi/>
        <w:rPr>
          <w:rFonts w:cs="David"/>
          <w:b/>
          <w:bCs/>
          <w:rtl/>
        </w:rPr>
      </w:pPr>
    </w:p>
    <w:p w14:paraId="6D36B577" w14:textId="77777777" w:rsidR="0029003B" w:rsidRPr="0029003B" w:rsidRDefault="0029003B" w:rsidP="0029003B">
      <w:pPr>
        <w:bidi/>
        <w:rPr>
          <w:rFonts w:cs="David"/>
          <w:b/>
          <w:bCs/>
          <w:rtl/>
        </w:rPr>
      </w:pPr>
    </w:p>
    <w:p w14:paraId="66DC8BF1" w14:textId="77777777" w:rsidR="0029003B" w:rsidRPr="0029003B" w:rsidRDefault="0029003B" w:rsidP="0029003B">
      <w:pPr>
        <w:tabs>
          <w:tab w:val="left" w:pos="1221"/>
        </w:tabs>
        <w:bidi/>
        <w:rPr>
          <w:rFonts w:cs="David" w:hint="cs"/>
          <w:b/>
          <w:bCs/>
          <w:rtl/>
        </w:rPr>
      </w:pPr>
      <w:r w:rsidRPr="0029003B">
        <w:rPr>
          <w:rFonts w:cs="David"/>
          <w:b/>
          <w:bCs/>
          <w:u w:val="single"/>
          <w:rtl/>
        </w:rPr>
        <w:t>סדר היום</w:t>
      </w:r>
      <w:r w:rsidRPr="0029003B">
        <w:rPr>
          <w:rFonts w:cs="David"/>
          <w:rtl/>
        </w:rPr>
        <w:t>:</w:t>
      </w:r>
      <w:r w:rsidRPr="0029003B">
        <w:rPr>
          <w:rFonts w:cs="David" w:hint="cs"/>
          <w:b/>
          <w:bCs/>
          <w:rtl/>
        </w:rPr>
        <w:tab/>
        <w:t>א. בקשות חברי הכנסת להקדמת הדיון בהצעות חוק</w:t>
      </w:r>
    </w:p>
    <w:p w14:paraId="35F1842D" w14:textId="77777777" w:rsidR="0029003B" w:rsidRPr="0029003B" w:rsidRDefault="0029003B" w:rsidP="0029003B">
      <w:pPr>
        <w:tabs>
          <w:tab w:val="left" w:pos="1221"/>
        </w:tabs>
        <w:bidi/>
        <w:rPr>
          <w:rFonts w:cs="David" w:hint="cs"/>
          <w:b/>
          <w:bCs/>
          <w:rtl/>
        </w:rPr>
      </w:pPr>
      <w:r w:rsidRPr="0029003B">
        <w:rPr>
          <w:rFonts w:cs="David" w:hint="cs"/>
          <w:b/>
          <w:bCs/>
          <w:rtl/>
        </w:rPr>
        <w:tab/>
        <w:t xml:space="preserve">     לפני הקריאה הטרומית.</w:t>
      </w:r>
    </w:p>
    <w:p w14:paraId="0D689435" w14:textId="77777777" w:rsidR="0029003B" w:rsidRPr="0029003B" w:rsidRDefault="0029003B" w:rsidP="0029003B">
      <w:pPr>
        <w:tabs>
          <w:tab w:val="left" w:pos="1221"/>
        </w:tabs>
        <w:bidi/>
        <w:rPr>
          <w:rFonts w:cs="David" w:hint="cs"/>
          <w:b/>
          <w:bCs/>
          <w:rtl/>
        </w:rPr>
      </w:pPr>
      <w:r w:rsidRPr="0029003B">
        <w:rPr>
          <w:rFonts w:cs="David" w:hint="cs"/>
          <w:b/>
          <w:bCs/>
          <w:rtl/>
        </w:rPr>
        <w:tab/>
        <w:t xml:space="preserve">ב. נוהל כניסת חברי כנסת לשטחי הרשות הפלסטינית </w:t>
      </w:r>
    </w:p>
    <w:p w14:paraId="000A7147" w14:textId="77777777" w:rsidR="0029003B" w:rsidRPr="0029003B" w:rsidRDefault="0029003B" w:rsidP="0029003B">
      <w:pPr>
        <w:tabs>
          <w:tab w:val="left" w:pos="1221"/>
        </w:tabs>
        <w:bidi/>
        <w:rPr>
          <w:rFonts w:cs="David" w:hint="cs"/>
          <w:b/>
          <w:bCs/>
          <w:rtl/>
        </w:rPr>
      </w:pPr>
      <w:r w:rsidRPr="0029003B">
        <w:rPr>
          <w:rFonts w:cs="David" w:hint="cs"/>
          <w:b/>
          <w:bCs/>
          <w:rtl/>
        </w:rPr>
        <w:t xml:space="preserve">                            באזור יהודה, שומרון ואזור חבל עזה.</w:t>
      </w:r>
    </w:p>
    <w:p w14:paraId="2BA850DD" w14:textId="77777777" w:rsidR="0029003B" w:rsidRPr="0029003B" w:rsidRDefault="0029003B" w:rsidP="0029003B">
      <w:pPr>
        <w:bidi/>
        <w:rPr>
          <w:rFonts w:cs="David" w:hint="cs"/>
          <w:b/>
          <w:bCs/>
          <w:rtl/>
        </w:rPr>
      </w:pPr>
    </w:p>
    <w:p w14:paraId="7332FE3B" w14:textId="77777777" w:rsidR="0029003B" w:rsidRPr="0029003B" w:rsidRDefault="0029003B" w:rsidP="0029003B">
      <w:pPr>
        <w:bidi/>
        <w:rPr>
          <w:rFonts w:cs="David" w:hint="cs"/>
          <w:rtl/>
        </w:rPr>
      </w:pPr>
    </w:p>
    <w:p w14:paraId="06502402" w14:textId="77777777" w:rsidR="0029003B" w:rsidRPr="0029003B" w:rsidRDefault="0029003B" w:rsidP="0029003B">
      <w:pPr>
        <w:bidi/>
        <w:rPr>
          <w:rFonts w:cs="David"/>
          <w:rtl/>
        </w:rPr>
      </w:pPr>
    </w:p>
    <w:p w14:paraId="4B821CE5" w14:textId="77777777" w:rsidR="0029003B" w:rsidRPr="0029003B" w:rsidRDefault="0029003B" w:rsidP="0029003B">
      <w:pPr>
        <w:bidi/>
        <w:rPr>
          <w:rFonts w:cs="David"/>
          <w:b/>
          <w:bCs/>
          <w:u w:val="single"/>
          <w:rtl/>
        </w:rPr>
      </w:pPr>
      <w:r w:rsidRPr="0029003B">
        <w:rPr>
          <w:rFonts w:cs="David"/>
          <w:b/>
          <w:bCs/>
          <w:u w:val="single"/>
          <w:rtl/>
        </w:rPr>
        <w:t>נכחו</w:t>
      </w:r>
      <w:r w:rsidRPr="0029003B">
        <w:rPr>
          <w:rFonts w:cs="David"/>
          <w:rtl/>
        </w:rPr>
        <w:t>:</w:t>
      </w:r>
    </w:p>
    <w:p w14:paraId="599B518F" w14:textId="77777777" w:rsidR="0029003B" w:rsidRPr="0029003B" w:rsidRDefault="0029003B" w:rsidP="0029003B">
      <w:pPr>
        <w:bidi/>
        <w:rPr>
          <w:rFonts w:cs="David"/>
          <w:rtl/>
        </w:rPr>
      </w:pPr>
    </w:p>
    <w:p w14:paraId="3694C905" w14:textId="77777777" w:rsidR="0029003B" w:rsidRPr="0029003B" w:rsidRDefault="0029003B" w:rsidP="0029003B">
      <w:pPr>
        <w:tabs>
          <w:tab w:val="left" w:pos="1788"/>
        </w:tabs>
        <w:bidi/>
        <w:rPr>
          <w:rFonts w:cs="David"/>
          <w:rtl/>
        </w:rPr>
      </w:pPr>
      <w:r w:rsidRPr="0029003B">
        <w:rPr>
          <w:rFonts w:cs="David"/>
          <w:b/>
          <w:bCs/>
          <w:u w:val="single"/>
          <w:rtl/>
        </w:rPr>
        <w:t>חברי הוועדה</w:t>
      </w:r>
      <w:r w:rsidRPr="0029003B">
        <w:rPr>
          <w:rFonts w:cs="David"/>
          <w:rtl/>
        </w:rPr>
        <w:t>:</w:t>
      </w:r>
    </w:p>
    <w:p w14:paraId="04F09824" w14:textId="77777777" w:rsidR="0029003B" w:rsidRPr="0029003B" w:rsidRDefault="0029003B" w:rsidP="0029003B">
      <w:pPr>
        <w:bidi/>
        <w:rPr>
          <w:rFonts w:cs="David" w:hint="cs"/>
          <w:rtl/>
        </w:rPr>
      </w:pPr>
      <w:r w:rsidRPr="0029003B">
        <w:rPr>
          <w:rFonts w:cs="David" w:hint="cs"/>
          <w:rtl/>
        </w:rPr>
        <w:t xml:space="preserve">דוד טל </w:t>
      </w:r>
      <w:r w:rsidRPr="0029003B">
        <w:rPr>
          <w:rFonts w:cs="David"/>
          <w:rtl/>
        </w:rPr>
        <w:t>–</w:t>
      </w:r>
      <w:r w:rsidRPr="0029003B">
        <w:rPr>
          <w:rFonts w:cs="David" w:hint="cs"/>
          <w:rtl/>
        </w:rPr>
        <w:t xml:space="preserve"> היו"ר</w:t>
      </w:r>
    </w:p>
    <w:p w14:paraId="1D094FF5" w14:textId="77777777" w:rsidR="0029003B" w:rsidRPr="0029003B" w:rsidRDefault="0029003B" w:rsidP="0029003B">
      <w:pPr>
        <w:bidi/>
        <w:rPr>
          <w:rFonts w:cs="David" w:hint="cs"/>
          <w:rtl/>
        </w:rPr>
      </w:pPr>
      <w:r w:rsidRPr="0029003B">
        <w:rPr>
          <w:rFonts w:cs="David" w:hint="cs"/>
          <w:rtl/>
        </w:rPr>
        <w:t xml:space="preserve">יולי-יואל </w:t>
      </w:r>
      <w:proofErr w:type="spellStart"/>
      <w:r w:rsidRPr="0029003B">
        <w:rPr>
          <w:rFonts w:cs="David" w:hint="cs"/>
          <w:rtl/>
        </w:rPr>
        <w:t>אדלשטיין</w:t>
      </w:r>
      <w:proofErr w:type="spellEnd"/>
    </w:p>
    <w:p w14:paraId="094D2A4C" w14:textId="77777777" w:rsidR="0029003B" w:rsidRPr="0029003B" w:rsidRDefault="0029003B" w:rsidP="0029003B">
      <w:pPr>
        <w:bidi/>
        <w:rPr>
          <w:rFonts w:cs="David" w:hint="cs"/>
          <w:rtl/>
        </w:rPr>
      </w:pPr>
      <w:r w:rsidRPr="0029003B">
        <w:rPr>
          <w:rFonts w:cs="David" w:hint="cs"/>
          <w:rtl/>
        </w:rPr>
        <w:t xml:space="preserve">גלעד </w:t>
      </w:r>
      <w:proofErr w:type="spellStart"/>
      <w:r w:rsidRPr="0029003B">
        <w:rPr>
          <w:rFonts w:cs="David" w:hint="cs"/>
          <w:rtl/>
        </w:rPr>
        <w:t>ארדן</w:t>
      </w:r>
      <w:proofErr w:type="spellEnd"/>
    </w:p>
    <w:p w14:paraId="705C533D" w14:textId="77777777" w:rsidR="0029003B" w:rsidRPr="0029003B" w:rsidRDefault="0029003B" w:rsidP="0029003B">
      <w:pPr>
        <w:bidi/>
        <w:rPr>
          <w:rFonts w:cs="David" w:hint="cs"/>
          <w:rtl/>
        </w:rPr>
      </w:pPr>
      <w:r w:rsidRPr="0029003B">
        <w:rPr>
          <w:rFonts w:cs="David" w:hint="cs"/>
          <w:rtl/>
        </w:rPr>
        <w:t>אורי אריאל</w:t>
      </w:r>
    </w:p>
    <w:p w14:paraId="20F23CC1" w14:textId="77777777" w:rsidR="0029003B" w:rsidRPr="0029003B" w:rsidRDefault="0029003B" w:rsidP="0029003B">
      <w:pPr>
        <w:bidi/>
        <w:rPr>
          <w:rFonts w:cs="David" w:hint="cs"/>
          <w:rtl/>
        </w:rPr>
      </w:pPr>
      <w:r w:rsidRPr="0029003B">
        <w:rPr>
          <w:rFonts w:cs="David" w:hint="cs"/>
          <w:rtl/>
        </w:rPr>
        <w:t xml:space="preserve">אמירה </w:t>
      </w:r>
      <w:proofErr w:type="spellStart"/>
      <w:r w:rsidRPr="0029003B">
        <w:rPr>
          <w:rFonts w:cs="David" w:hint="cs"/>
          <w:rtl/>
        </w:rPr>
        <w:t>דותן</w:t>
      </w:r>
      <w:proofErr w:type="spellEnd"/>
    </w:p>
    <w:p w14:paraId="081179AE" w14:textId="77777777" w:rsidR="0029003B" w:rsidRPr="0029003B" w:rsidRDefault="0029003B" w:rsidP="0029003B">
      <w:pPr>
        <w:bidi/>
        <w:rPr>
          <w:rFonts w:cs="David" w:hint="cs"/>
          <w:rtl/>
        </w:rPr>
      </w:pPr>
      <w:proofErr w:type="spellStart"/>
      <w:r w:rsidRPr="0029003B">
        <w:rPr>
          <w:rFonts w:cs="David" w:hint="cs"/>
          <w:rtl/>
        </w:rPr>
        <w:t>ג'מאל</w:t>
      </w:r>
      <w:proofErr w:type="spellEnd"/>
      <w:r w:rsidRPr="0029003B">
        <w:rPr>
          <w:rFonts w:cs="David" w:hint="cs"/>
          <w:rtl/>
        </w:rPr>
        <w:t xml:space="preserve"> </w:t>
      </w:r>
      <w:proofErr w:type="spellStart"/>
      <w:r w:rsidRPr="0029003B">
        <w:rPr>
          <w:rFonts w:cs="David" w:hint="cs"/>
          <w:rtl/>
        </w:rPr>
        <w:t>זחאלקה</w:t>
      </w:r>
      <w:proofErr w:type="spellEnd"/>
    </w:p>
    <w:p w14:paraId="2175B937" w14:textId="77777777" w:rsidR="0029003B" w:rsidRPr="0029003B" w:rsidRDefault="0029003B" w:rsidP="0029003B">
      <w:pPr>
        <w:bidi/>
        <w:rPr>
          <w:rFonts w:cs="David" w:hint="cs"/>
          <w:rtl/>
        </w:rPr>
      </w:pPr>
      <w:r w:rsidRPr="0029003B">
        <w:rPr>
          <w:rFonts w:cs="David" w:hint="cs"/>
          <w:rtl/>
        </w:rPr>
        <w:t>יצחק זיו</w:t>
      </w:r>
    </w:p>
    <w:p w14:paraId="3C4F44E1" w14:textId="77777777" w:rsidR="0029003B" w:rsidRPr="0029003B" w:rsidRDefault="0029003B" w:rsidP="0029003B">
      <w:pPr>
        <w:bidi/>
        <w:rPr>
          <w:rFonts w:cs="David" w:hint="cs"/>
          <w:rtl/>
        </w:rPr>
      </w:pPr>
      <w:r w:rsidRPr="0029003B">
        <w:rPr>
          <w:rFonts w:cs="David" w:hint="cs"/>
          <w:rtl/>
        </w:rPr>
        <w:t>יואל חסון</w:t>
      </w:r>
    </w:p>
    <w:p w14:paraId="481233AB" w14:textId="77777777" w:rsidR="0029003B" w:rsidRPr="0029003B" w:rsidRDefault="0029003B" w:rsidP="0029003B">
      <w:pPr>
        <w:bidi/>
        <w:rPr>
          <w:rFonts w:cs="David" w:hint="cs"/>
          <w:rtl/>
        </w:rPr>
      </w:pPr>
      <w:r w:rsidRPr="0029003B">
        <w:rPr>
          <w:rFonts w:cs="David" w:hint="cs"/>
          <w:rtl/>
        </w:rPr>
        <w:t>אחמד טיבי</w:t>
      </w:r>
    </w:p>
    <w:p w14:paraId="7D550F58" w14:textId="77777777" w:rsidR="0029003B" w:rsidRPr="0029003B" w:rsidRDefault="0029003B" w:rsidP="0029003B">
      <w:pPr>
        <w:bidi/>
        <w:rPr>
          <w:rFonts w:cs="David" w:hint="cs"/>
          <w:rtl/>
        </w:rPr>
      </w:pPr>
      <w:proofErr w:type="spellStart"/>
      <w:r w:rsidRPr="0029003B">
        <w:rPr>
          <w:rFonts w:cs="David" w:hint="cs"/>
          <w:rtl/>
        </w:rPr>
        <w:t>אסתרינה</w:t>
      </w:r>
      <w:proofErr w:type="spellEnd"/>
      <w:r w:rsidRPr="0029003B">
        <w:rPr>
          <w:rFonts w:cs="David" w:hint="cs"/>
          <w:rtl/>
        </w:rPr>
        <w:t xml:space="preserve"> </w:t>
      </w:r>
      <w:proofErr w:type="spellStart"/>
      <w:r w:rsidRPr="0029003B">
        <w:rPr>
          <w:rFonts w:cs="David" w:hint="cs"/>
          <w:rtl/>
        </w:rPr>
        <w:t>טרטמן</w:t>
      </w:r>
      <w:proofErr w:type="spellEnd"/>
    </w:p>
    <w:p w14:paraId="433A9635" w14:textId="77777777" w:rsidR="0029003B" w:rsidRPr="0029003B" w:rsidRDefault="0029003B" w:rsidP="0029003B">
      <w:pPr>
        <w:bidi/>
        <w:rPr>
          <w:rFonts w:cs="David" w:hint="cs"/>
          <w:rtl/>
        </w:rPr>
      </w:pPr>
      <w:r w:rsidRPr="0029003B">
        <w:rPr>
          <w:rFonts w:cs="David" w:hint="cs"/>
          <w:rtl/>
        </w:rPr>
        <w:t>יצחק לוי</w:t>
      </w:r>
    </w:p>
    <w:p w14:paraId="39A1572E" w14:textId="77777777" w:rsidR="0029003B" w:rsidRPr="0029003B" w:rsidRDefault="0029003B" w:rsidP="0029003B">
      <w:pPr>
        <w:bidi/>
        <w:rPr>
          <w:rFonts w:cs="David" w:hint="cs"/>
          <w:rtl/>
        </w:rPr>
      </w:pPr>
      <w:r w:rsidRPr="0029003B">
        <w:rPr>
          <w:rFonts w:cs="David" w:hint="cs"/>
          <w:rtl/>
        </w:rPr>
        <w:t>אביגדור ליברמן</w:t>
      </w:r>
    </w:p>
    <w:p w14:paraId="7D9A5713" w14:textId="77777777" w:rsidR="0029003B" w:rsidRPr="0029003B" w:rsidRDefault="0029003B" w:rsidP="0029003B">
      <w:pPr>
        <w:bidi/>
        <w:rPr>
          <w:rFonts w:cs="David" w:hint="cs"/>
          <w:rtl/>
        </w:rPr>
      </w:pPr>
      <w:r w:rsidRPr="0029003B">
        <w:rPr>
          <w:rFonts w:cs="David" w:hint="cs"/>
          <w:rtl/>
        </w:rPr>
        <w:t>שלמה מולה</w:t>
      </w:r>
    </w:p>
    <w:p w14:paraId="250B6C2A" w14:textId="77777777" w:rsidR="0029003B" w:rsidRPr="0029003B" w:rsidRDefault="0029003B" w:rsidP="0029003B">
      <w:pPr>
        <w:bidi/>
        <w:rPr>
          <w:rFonts w:cs="David" w:hint="cs"/>
          <w:rtl/>
        </w:rPr>
      </w:pPr>
      <w:r w:rsidRPr="0029003B">
        <w:rPr>
          <w:rFonts w:cs="David" w:hint="cs"/>
          <w:rtl/>
        </w:rPr>
        <w:t>אלכס מילר</w:t>
      </w:r>
    </w:p>
    <w:p w14:paraId="42414F44" w14:textId="77777777" w:rsidR="0029003B" w:rsidRPr="0029003B" w:rsidRDefault="0029003B" w:rsidP="0029003B">
      <w:pPr>
        <w:bidi/>
        <w:rPr>
          <w:rFonts w:cs="David" w:hint="cs"/>
          <w:rtl/>
        </w:rPr>
      </w:pPr>
      <w:r w:rsidRPr="0029003B">
        <w:rPr>
          <w:rFonts w:cs="David" w:hint="cs"/>
          <w:rtl/>
        </w:rPr>
        <w:t xml:space="preserve">יעקב </w:t>
      </w:r>
      <w:proofErr w:type="spellStart"/>
      <w:r w:rsidRPr="0029003B">
        <w:rPr>
          <w:rFonts w:cs="David" w:hint="cs"/>
          <w:rtl/>
        </w:rPr>
        <w:t>מרגי</w:t>
      </w:r>
      <w:proofErr w:type="spellEnd"/>
    </w:p>
    <w:p w14:paraId="5E8AAC88" w14:textId="77777777" w:rsidR="0029003B" w:rsidRPr="0029003B" w:rsidRDefault="0029003B" w:rsidP="0029003B">
      <w:pPr>
        <w:bidi/>
        <w:rPr>
          <w:rFonts w:cs="David" w:hint="cs"/>
          <w:rtl/>
        </w:rPr>
      </w:pPr>
      <w:r w:rsidRPr="0029003B">
        <w:rPr>
          <w:rFonts w:cs="David" w:hint="cs"/>
          <w:rtl/>
        </w:rPr>
        <w:t>גדעון סער</w:t>
      </w:r>
    </w:p>
    <w:p w14:paraId="0909CC87" w14:textId="77777777" w:rsidR="0029003B" w:rsidRPr="0029003B" w:rsidRDefault="0029003B" w:rsidP="0029003B">
      <w:pPr>
        <w:bidi/>
        <w:rPr>
          <w:rFonts w:cs="David" w:hint="cs"/>
          <w:rtl/>
        </w:rPr>
      </w:pPr>
      <w:r w:rsidRPr="0029003B">
        <w:rPr>
          <w:rFonts w:cs="David" w:hint="cs"/>
          <w:rtl/>
        </w:rPr>
        <w:t>מאיר פרוש</w:t>
      </w:r>
    </w:p>
    <w:p w14:paraId="57F818D4" w14:textId="77777777" w:rsidR="0029003B" w:rsidRPr="0029003B" w:rsidRDefault="0029003B" w:rsidP="0029003B">
      <w:pPr>
        <w:bidi/>
        <w:rPr>
          <w:rFonts w:cs="David" w:hint="cs"/>
          <w:rtl/>
        </w:rPr>
      </w:pPr>
      <w:r w:rsidRPr="0029003B">
        <w:rPr>
          <w:rFonts w:cs="David" w:hint="cs"/>
          <w:rtl/>
        </w:rPr>
        <w:t xml:space="preserve">משה </w:t>
      </w:r>
      <w:proofErr w:type="spellStart"/>
      <w:r w:rsidRPr="0029003B">
        <w:rPr>
          <w:rFonts w:cs="David" w:hint="cs"/>
          <w:rtl/>
        </w:rPr>
        <w:t>שרוני</w:t>
      </w:r>
      <w:proofErr w:type="spellEnd"/>
    </w:p>
    <w:p w14:paraId="63DD6949" w14:textId="77777777" w:rsidR="0029003B" w:rsidRPr="0029003B" w:rsidRDefault="0029003B" w:rsidP="0029003B">
      <w:pPr>
        <w:bidi/>
        <w:rPr>
          <w:rFonts w:cs="David" w:hint="cs"/>
          <w:rtl/>
        </w:rPr>
      </w:pPr>
    </w:p>
    <w:p w14:paraId="401D016B" w14:textId="77777777" w:rsidR="0029003B" w:rsidRPr="0029003B" w:rsidRDefault="0029003B" w:rsidP="0029003B">
      <w:pPr>
        <w:bidi/>
        <w:rPr>
          <w:rFonts w:cs="David"/>
          <w:rtl/>
        </w:rPr>
      </w:pPr>
    </w:p>
    <w:p w14:paraId="33CC2EED" w14:textId="77777777" w:rsidR="0029003B" w:rsidRPr="0029003B" w:rsidRDefault="0029003B" w:rsidP="0029003B">
      <w:pPr>
        <w:tabs>
          <w:tab w:val="left" w:pos="1788"/>
          <w:tab w:val="left" w:pos="3631"/>
        </w:tabs>
        <w:bidi/>
        <w:rPr>
          <w:rFonts w:cs="David" w:hint="cs"/>
          <w:rtl/>
        </w:rPr>
      </w:pPr>
      <w:r w:rsidRPr="0029003B">
        <w:rPr>
          <w:rFonts w:cs="David"/>
          <w:b/>
          <w:bCs/>
          <w:u w:val="single"/>
          <w:rtl/>
        </w:rPr>
        <w:t>מוזמנים</w:t>
      </w:r>
      <w:r w:rsidRPr="0029003B">
        <w:rPr>
          <w:rFonts w:cs="David"/>
          <w:rtl/>
        </w:rPr>
        <w:t>:</w:t>
      </w:r>
    </w:p>
    <w:p w14:paraId="3B3117C2" w14:textId="77777777" w:rsidR="0029003B" w:rsidRPr="0029003B" w:rsidRDefault="0029003B" w:rsidP="0029003B">
      <w:pPr>
        <w:bidi/>
        <w:rPr>
          <w:rFonts w:cs="David" w:hint="cs"/>
          <w:rtl/>
        </w:rPr>
      </w:pPr>
      <w:r w:rsidRPr="0029003B">
        <w:rPr>
          <w:rFonts w:cs="David" w:hint="cs"/>
          <w:rtl/>
        </w:rPr>
        <w:t>איל ינון, מזכיר הכנסת</w:t>
      </w:r>
    </w:p>
    <w:p w14:paraId="65694943" w14:textId="77777777" w:rsidR="0029003B" w:rsidRPr="0029003B" w:rsidRDefault="0029003B" w:rsidP="0029003B">
      <w:pPr>
        <w:bidi/>
        <w:rPr>
          <w:rFonts w:cs="David" w:hint="cs"/>
          <w:rtl/>
        </w:rPr>
      </w:pPr>
      <w:r w:rsidRPr="0029003B">
        <w:rPr>
          <w:rFonts w:cs="David" w:hint="cs"/>
          <w:rtl/>
        </w:rPr>
        <w:t>יצחק שד"ר, קצין הכנסת</w:t>
      </w:r>
    </w:p>
    <w:p w14:paraId="132C7CBD" w14:textId="77777777" w:rsidR="0029003B" w:rsidRPr="0029003B" w:rsidRDefault="0029003B" w:rsidP="0029003B">
      <w:pPr>
        <w:bidi/>
        <w:rPr>
          <w:rFonts w:cs="David" w:hint="cs"/>
          <w:rtl/>
        </w:rPr>
      </w:pPr>
    </w:p>
    <w:p w14:paraId="2CBA19A1" w14:textId="77777777" w:rsidR="0029003B" w:rsidRPr="0029003B" w:rsidRDefault="0029003B" w:rsidP="0029003B">
      <w:pPr>
        <w:bidi/>
        <w:rPr>
          <w:rFonts w:cs="David" w:hint="cs"/>
          <w:rtl/>
        </w:rPr>
      </w:pPr>
      <w:r w:rsidRPr="0029003B">
        <w:rPr>
          <w:rFonts w:cs="David" w:hint="cs"/>
          <w:rtl/>
        </w:rPr>
        <w:t xml:space="preserve">סא"ל תומר יפרח, </w:t>
      </w:r>
      <w:proofErr w:type="spellStart"/>
      <w:r w:rsidRPr="0029003B">
        <w:rPr>
          <w:rFonts w:cs="David" w:hint="cs"/>
          <w:rtl/>
        </w:rPr>
        <w:t>פקמ"ז</w:t>
      </w:r>
      <w:proofErr w:type="spellEnd"/>
      <w:r w:rsidRPr="0029003B">
        <w:rPr>
          <w:rFonts w:cs="David" w:hint="cs"/>
          <w:rtl/>
        </w:rPr>
        <w:t xml:space="preserve"> </w:t>
      </w:r>
      <w:r w:rsidRPr="0029003B">
        <w:rPr>
          <w:rFonts w:cs="David"/>
          <w:rtl/>
        </w:rPr>
        <w:t>–</w:t>
      </w:r>
      <w:r w:rsidRPr="0029003B">
        <w:rPr>
          <w:rFonts w:cs="David" w:hint="cs"/>
          <w:rtl/>
        </w:rPr>
        <w:t xml:space="preserve"> ק. מבצעים</w:t>
      </w:r>
    </w:p>
    <w:p w14:paraId="7A760D73" w14:textId="77777777" w:rsidR="0029003B" w:rsidRPr="0029003B" w:rsidRDefault="0029003B" w:rsidP="0029003B">
      <w:pPr>
        <w:bidi/>
        <w:rPr>
          <w:rFonts w:cs="David" w:hint="cs"/>
          <w:rtl/>
        </w:rPr>
      </w:pPr>
      <w:r w:rsidRPr="0029003B">
        <w:rPr>
          <w:rFonts w:cs="David" w:hint="cs"/>
          <w:rtl/>
        </w:rPr>
        <w:t xml:space="preserve">סרן ניר </w:t>
      </w:r>
      <w:proofErr w:type="spellStart"/>
      <w:r w:rsidRPr="0029003B">
        <w:rPr>
          <w:rFonts w:cs="David" w:hint="cs"/>
          <w:rtl/>
        </w:rPr>
        <w:t>קידר</w:t>
      </w:r>
      <w:proofErr w:type="spellEnd"/>
      <w:r w:rsidRPr="0029003B">
        <w:rPr>
          <w:rFonts w:cs="David" w:hint="cs"/>
          <w:rtl/>
        </w:rPr>
        <w:t xml:space="preserve">, מפצ"ר </w:t>
      </w:r>
      <w:r w:rsidRPr="0029003B">
        <w:rPr>
          <w:rFonts w:cs="David"/>
          <w:rtl/>
        </w:rPr>
        <w:t>–</w:t>
      </w:r>
      <w:r w:rsidRPr="0029003B">
        <w:rPr>
          <w:rFonts w:cs="David" w:hint="cs"/>
          <w:rtl/>
        </w:rPr>
        <w:t xml:space="preserve"> ק. ייעוץ במדור ביטחון פלילי</w:t>
      </w:r>
    </w:p>
    <w:p w14:paraId="1DEEFE6C" w14:textId="77777777" w:rsidR="0029003B" w:rsidRPr="0029003B" w:rsidRDefault="0029003B" w:rsidP="0029003B">
      <w:pPr>
        <w:bidi/>
        <w:rPr>
          <w:rFonts w:cs="David" w:hint="cs"/>
          <w:rtl/>
        </w:rPr>
      </w:pPr>
      <w:r w:rsidRPr="0029003B">
        <w:rPr>
          <w:rFonts w:cs="David" w:hint="cs"/>
          <w:rtl/>
        </w:rPr>
        <w:t xml:space="preserve">סרן מירן לוי, </w:t>
      </w:r>
      <w:proofErr w:type="spellStart"/>
      <w:r w:rsidRPr="0029003B">
        <w:rPr>
          <w:rFonts w:cs="David" w:hint="cs"/>
          <w:rtl/>
        </w:rPr>
        <w:t>פקמ"ז</w:t>
      </w:r>
      <w:proofErr w:type="spellEnd"/>
      <w:r w:rsidRPr="0029003B">
        <w:rPr>
          <w:rFonts w:cs="David" w:hint="cs"/>
          <w:rtl/>
        </w:rPr>
        <w:t xml:space="preserve"> </w:t>
      </w:r>
      <w:r w:rsidRPr="0029003B">
        <w:rPr>
          <w:rFonts w:cs="David"/>
          <w:rtl/>
        </w:rPr>
        <w:t>–</w:t>
      </w:r>
      <w:r w:rsidRPr="0029003B">
        <w:rPr>
          <w:rFonts w:cs="David" w:hint="cs"/>
          <w:rtl/>
        </w:rPr>
        <w:t xml:space="preserve"> ק. פניות ציבור</w:t>
      </w:r>
    </w:p>
    <w:p w14:paraId="74A342A2" w14:textId="77777777" w:rsidR="0029003B" w:rsidRPr="0029003B" w:rsidRDefault="0029003B" w:rsidP="0029003B">
      <w:pPr>
        <w:bidi/>
        <w:rPr>
          <w:rFonts w:cs="David" w:hint="cs"/>
          <w:rtl/>
        </w:rPr>
      </w:pPr>
    </w:p>
    <w:p w14:paraId="3640330B" w14:textId="77777777" w:rsidR="0029003B" w:rsidRPr="0029003B" w:rsidRDefault="0029003B" w:rsidP="0029003B">
      <w:pPr>
        <w:tabs>
          <w:tab w:val="left" w:pos="1930"/>
        </w:tabs>
        <w:bidi/>
        <w:rPr>
          <w:rFonts w:cs="David" w:hint="cs"/>
          <w:rtl/>
        </w:rPr>
      </w:pPr>
      <w:r w:rsidRPr="0029003B">
        <w:rPr>
          <w:rFonts w:cs="David"/>
          <w:b/>
          <w:bCs/>
          <w:u w:val="single"/>
          <w:rtl/>
        </w:rPr>
        <w:t>י</w:t>
      </w:r>
      <w:r w:rsidRPr="0029003B">
        <w:rPr>
          <w:rFonts w:cs="David" w:hint="cs"/>
          <w:b/>
          <w:bCs/>
          <w:u w:val="single"/>
          <w:rtl/>
        </w:rPr>
        <w:t>יעוץ משפטי</w:t>
      </w:r>
      <w:r w:rsidRPr="0029003B">
        <w:rPr>
          <w:rFonts w:cs="David"/>
          <w:b/>
          <w:bCs/>
          <w:u w:val="single"/>
          <w:rtl/>
        </w:rPr>
        <w:t>:</w:t>
      </w:r>
    </w:p>
    <w:p w14:paraId="57F2FFF1" w14:textId="77777777" w:rsidR="0029003B" w:rsidRPr="0029003B" w:rsidRDefault="0029003B" w:rsidP="0029003B">
      <w:pPr>
        <w:bidi/>
        <w:rPr>
          <w:rFonts w:cs="David" w:hint="cs"/>
          <w:rtl/>
        </w:rPr>
      </w:pPr>
      <w:r w:rsidRPr="0029003B">
        <w:rPr>
          <w:rFonts w:cs="David" w:hint="cs"/>
          <w:rtl/>
        </w:rPr>
        <w:t>ארבל אסטרחן</w:t>
      </w:r>
    </w:p>
    <w:p w14:paraId="20519D50" w14:textId="77777777" w:rsidR="0029003B" w:rsidRPr="0029003B" w:rsidRDefault="0029003B" w:rsidP="0029003B">
      <w:pPr>
        <w:bidi/>
        <w:rPr>
          <w:rFonts w:cs="David" w:hint="cs"/>
          <w:rtl/>
        </w:rPr>
      </w:pPr>
      <w:r w:rsidRPr="0029003B">
        <w:rPr>
          <w:rFonts w:cs="David" w:hint="cs"/>
          <w:rtl/>
        </w:rPr>
        <w:t>מרים פרנקל-שור</w:t>
      </w:r>
    </w:p>
    <w:p w14:paraId="760CDAF4" w14:textId="77777777" w:rsidR="0029003B" w:rsidRPr="0029003B" w:rsidRDefault="0029003B" w:rsidP="0029003B">
      <w:pPr>
        <w:bidi/>
        <w:rPr>
          <w:rFonts w:cs="David" w:hint="cs"/>
          <w:rtl/>
        </w:rPr>
      </w:pPr>
    </w:p>
    <w:p w14:paraId="6638BB20" w14:textId="77777777" w:rsidR="0029003B" w:rsidRPr="0029003B" w:rsidRDefault="0029003B" w:rsidP="0029003B">
      <w:pPr>
        <w:tabs>
          <w:tab w:val="left" w:pos="1930"/>
        </w:tabs>
        <w:bidi/>
        <w:rPr>
          <w:rFonts w:cs="David" w:hint="cs"/>
          <w:b/>
          <w:bCs/>
          <w:rtl/>
        </w:rPr>
      </w:pPr>
      <w:r w:rsidRPr="0029003B">
        <w:rPr>
          <w:rFonts w:cs="David"/>
          <w:b/>
          <w:bCs/>
          <w:u w:val="single"/>
          <w:rtl/>
        </w:rPr>
        <w:t>מנהלת הוועדה</w:t>
      </w:r>
      <w:r w:rsidRPr="0029003B">
        <w:rPr>
          <w:rFonts w:cs="David"/>
          <w:rtl/>
        </w:rPr>
        <w:t>:</w:t>
      </w:r>
    </w:p>
    <w:p w14:paraId="296F9776" w14:textId="77777777" w:rsidR="0029003B" w:rsidRPr="0029003B" w:rsidRDefault="0029003B" w:rsidP="0029003B">
      <w:pPr>
        <w:bidi/>
        <w:rPr>
          <w:rFonts w:cs="David" w:hint="cs"/>
          <w:rtl/>
        </w:rPr>
      </w:pPr>
      <w:r w:rsidRPr="0029003B">
        <w:rPr>
          <w:rFonts w:cs="David" w:hint="cs"/>
          <w:rtl/>
        </w:rPr>
        <w:t>אתי בן-יוסף</w:t>
      </w:r>
    </w:p>
    <w:p w14:paraId="391265BB" w14:textId="77777777" w:rsidR="0029003B" w:rsidRPr="0029003B" w:rsidRDefault="0029003B" w:rsidP="0029003B">
      <w:pPr>
        <w:bidi/>
        <w:rPr>
          <w:rFonts w:cs="David" w:hint="cs"/>
          <w:rtl/>
        </w:rPr>
      </w:pPr>
    </w:p>
    <w:p w14:paraId="11D584F0" w14:textId="77777777" w:rsidR="0029003B" w:rsidRPr="0029003B" w:rsidRDefault="0029003B" w:rsidP="0029003B">
      <w:pPr>
        <w:tabs>
          <w:tab w:val="left" w:pos="1930"/>
        </w:tabs>
        <w:bidi/>
        <w:rPr>
          <w:rFonts w:cs="David" w:hint="cs"/>
          <w:rtl/>
        </w:rPr>
      </w:pPr>
      <w:r w:rsidRPr="0029003B">
        <w:rPr>
          <w:rFonts w:cs="David" w:hint="cs"/>
          <w:b/>
          <w:bCs/>
          <w:u w:val="single"/>
          <w:rtl/>
        </w:rPr>
        <w:t>רשמת פרלמנטרית</w:t>
      </w:r>
      <w:r w:rsidRPr="0029003B">
        <w:rPr>
          <w:rFonts w:cs="David"/>
          <w:rtl/>
        </w:rPr>
        <w:t>:</w:t>
      </w:r>
      <w:r w:rsidRPr="0029003B">
        <w:rPr>
          <w:rFonts w:cs="David" w:hint="cs"/>
          <w:rtl/>
        </w:rPr>
        <w:tab/>
      </w:r>
    </w:p>
    <w:p w14:paraId="4759A209" w14:textId="77777777" w:rsidR="0029003B" w:rsidRPr="0029003B" w:rsidRDefault="0029003B" w:rsidP="0029003B">
      <w:pPr>
        <w:bidi/>
        <w:rPr>
          <w:rFonts w:cs="David" w:hint="cs"/>
          <w:rtl/>
        </w:rPr>
      </w:pPr>
      <w:r w:rsidRPr="0029003B">
        <w:rPr>
          <w:rFonts w:cs="David" w:hint="cs"/>
          <w:rtl/>
        </w:rPr>
        <w:t>דרורה רשף</w:t>
      </w:r>
    </w:p>
    <w:p w14:paraId="54AA0B9C" w14:textId="77777777" w:rsidR="0029003B" w:rsidRPr="0029003B" w:rsidRDefault="0029003B" w:rsidP="0029003B">
      <w:pPr>
        <w:bidi/>
        <w:rPr>
          <w:rFonts w:cs="David" w:hint="cs"/>
          <w:rtl/>
        </w:rPr>
      </w:pPr>
      <w:r w:rsidRPr="0029003B">
        <w:rPr>
          <w:rFonts w:cs="David"/>
          <w:rtl/>
        </w:rPr>
        <w:br w:type="page"/>
      </w:r>
    </w:p>
    <w:p w14:paraId="1A8C3F6F" w14:textId="77777777" w:rsidR="0029003B" w:rsidRPr="0029003B" w:rsidRDefault="0029003B" w:rsidP="0029003B">
      <w:pPr>
        <w:bidi/>
        <w:jc w:val="center"/>
        <w:rPr>
          <w:rFonts w:cs="David" w:hint="cs"/>
          <w:b/>
          <w:bCs/>
          <w:u w:val="single"/>
          <w:rtl/>
        </w:rPr>
      </w:pPr>
      <w:r w:rsidRPr="0029003B">
        <w:rPr>
          <w:rFonts w:cs="David" w:hint="cs"/>
          <w:b/>
          <w:bCs/>
          <w:u w:val="single"/>
          <w:rtl/>
        </w:rPr>
        <w:t>א. בקשות חברי הכנסת להקדמת הדיון בהצעות חוק, לפני הקריאה הטרומית</w:t>
      </w:r>
    </w:p>
    <w:p w14:paraId="116A3E0C" w14:textId="77777777" w:rsidR="0029003B" w:rsidRPr="0029003B" w:rsidRDefault="0029003B" w:rsidP="0029003B">
      <w:pPr>
        <w:bidi/>
        <w:rPr>
          <w:rFonts w:cs="David" w:hint="cs"/>
          <w:u w:val="single"/>
          <w:rtl/>
        </w:rPr>
      </w:pPr>
    </w:p>
    <w:p w14:paraId="33DB1918" w14:textId="77777777" w:rsidR="0029003B" w:rsidRPr="0029003B" w:rsidRDefault="0029003B" w:rsidP="0029003B">
      <w:pPr>
        <w:bidi/>
        <w:rPr>
          <w:rFonts w:cs="David" w:hint="cs"/>
          <w:u w:val="single"/>
          <w:rtl/>
        </w:rPr>
      </w:pPr>
    </w:p>
    <w:p w14:paraId="775E732D" w14:textId="77777777" w:rsidR="0029003B" w:rsidRPr="0029003B" w:rsidRDefault="0029003B" w:rsidP="0029003B">
      <w:pPr>
        <w:bidi/>
        <w:rPr>
          <w:rFonts w:cs="David" w:hint="cs"/>
          <w:u w:val="single"/>
          <w:rtl/>
        </w:rPr>
      </w:pPr>
      <w:r w:rsidRPr="0029003B">
        <w:rPr>
          <w:rFonts w:cs="David" w:hint="cs"/>
          <w:u w:val="single"/>
          <w:rtl/>
        </w:rPr>
        <w:t>היו"ר דוד טל:</w:t>
      </w:r>
    </w:p>
    <w:p w14:paraId="7D756DCB" w14:textId="77777777" w:rsidR="0029003B" w:rsidRPr="0029003B" w:rsidRDefault="0029003B" w:rsidP="0029003B">
      <w:pPr>
        <w:bidi/>
        <w:rPr>
          <w:rFonts w:cs="David" w:hint="cs"/>
          <w:rtl/>
        </w:rPr>
      </w:pPr>
    </w:p>
    <w:p w14:paraId="1D020D0B" w14:textId="77777777" w:rsidR="0029003B" w:rsidRPr="0029003B" w:rsidRDefault="0029003B" w:rsidP="0029003B">
      <w:pPr>
        <w:bidi/>
        <w:rPr>
          <w:rFonts w:cs="David" w:hint="cs"/>
          <w:rtl/>
        </w:rPr>
      </w:pPr>
      <w:r w:rsidRPr="0029003B">
        <w:rPr>
          <w:rFonts w:cs="David" w:hint="cs"/>
          <w:rtl/>
        </w:rPr>
        <w:tab/>
        <w:t xml:space="preserve">בוקר טוב. אם יש קוורום אני אתחיל, ברשותכם, רבותיי. אני רק אשנה קצת את סדר היום ואנחנו נתחיל את הפטורים. יש בקשה לפטור מחובת הנחה להצעת חוק של חבר הכנסת יצחק לוי </w:t>
      </w:r>
      <w:r w:rsidRPr="0029003B">
        <w:rPr>
          <w:rFonts w:cs="David"/>
          <w:rtl/>
        </w:rPr>
        <w:t>–</w:t>
      </w:r>
      <w:r w:rsidRPr="0029003B">
        <w:rPr>
          <w:rFonts w:cs="David" w:hint="cs"/>
          <w:rtl/>
        </w:rPr>
        <w:t xml:space="preserve"> הפסקת תשלום פנסיה מקופת הכנסת לחבר הכנסת לשעבר </w:t>
      </w:r>
      <w:proofErr w:type="spellStart"/>
      <w:r w:rsidRPr="0029003B">
        <w:rPr>
          <w:rFonts w:cs="David" w:hint="cs"/>
          <w:rtl/>
        </w:rPr>
        <w:t>עזמי</w:t>
      </w:r>
      <w:proofErr w:type="spellEnd"/>
      <w:r w:rsidRPr="0029003B">
        <w:rPr>
          <w:rFonts w:cs="David" w:hint="cs"/>
          <w:rtl/>
        </w:rPr>
        <w:t xml:space="preserve"> בשארה. חבר הכנסת לוי בבקשה. </w:t>
      </w:r>
    </w:p>
    <w:p w14:paraId="72BB220E" w14:textId="77777777" w:rsidR="0029003B" w:rsidRPr="0029003B" w:rsidRDefault="0029003B" w:rsidP="0029003B">
      <w:pPr>
        <w:bidi/>
        <w:rPr>
          <w:rFonts w:cs="David" w:hint="cs"/>
          <w:rtl/>
        </w:rPr>
      </w:pPr>
    </w:p>
    <w:p w14:paraId="101662BB" w14:textId="77777777" w:rsidR="0029003B" w:rsidRPr="0029003B" w:rsidRDefault="0029003B" w:rsidP="0029003B">
      <w:pPr>
        <w:bidi/>
        <w:rPr>
          <w:rFonts w:cs="David" w:hint="cs"/>
          <w:u w:val="single"/>
          <w:rtl/>
        </w:rPr>
      </w:pPr>
      <w:r w:rsidRPr="0029003B">
        <w:rPr>
          <w:rFonts w:cs="David" w:hint="cs"/>
          <w:u w:val="single"/>
          <w:rtl/>
        </w:rPr>
        <w:t>גדעון סער:</w:t>
      </w:r>
    </w:p>
    <w:p w14:paraId="45D66C49" w14:textId="77777777" w:rsidR="0029003B" w:rsidRPr="0029003B" w:rsidRDefault="0029003B" w:rsidP="0029003B">
      <w:pPr>
        <w:bidi/>
        <w:rPr>
          <w:rFonts w:cs="David" w:hint="cs"/>
          <w:u w:val="single"/>
          <w:rtl/>
        </w:rPr>
      </w:pPr>
    </w:p>
    <w:p w14:paraId="4E0509E1" w14:textId="77777777" w:rsidR="0029003B" w:rsidRPr="0029003B" w:rsidRDefault="0029003B" w:rsidP="0029003B">
      <w:pPr>
        <w:bidi/>
        <w:rPr>
          <w:rFonts w:cs="David" w:hint="cs"/>
          <w:rtl/>
        </w:rPr>
      </w:pPr>
      <w:r w:rsidRPr="0029003B">
        <w:rPr>
          <w:rFonts w:cs="David" w:hint="cs"/>
          <w:rtl/>
        </w:rPr>
        <w:tab/>
        <w:t xml:space="preserve"> אולי תעבור ישר להצבעה, כי זה ברור למה.</w:t>
      </w:r>
    </w:p>
    <w:p w14:paraId="3258E304" w14:textId="77777777" w:rsidR="0029003B" w:rsidRPr="0029003B" w:rsidRDefault="0029003B" w:rsidP="0029003B">
      <w:pPr>
        <w:bidi/>
        <w:rPr>
          <w:rFonts w:cs="David" w:hint="cs"/>
          <w:rtl/>
        </w:rPr>
      </w:pPr>
    </w:p>
    <w:p w14:paraId="1709E7F9" w14:textId="77777777" w:rsidR="0029003B" w:rsidRPr="0029003B" w:rsidRDefault="0029003B" w:rsidP="0029003B">
      <w:pPr>
        <w:bidi/>
        <w:rPr>
          <w:rFonts w:cs="David" w:hint="cs"/>
          <w:u w:val="single"/>
          <w:rtl/>
        </w:rPr>
      </w:pPr>
      <w:r w:rsidRPr="0029003B">
        <w:rPr>
          <w:rFonts w:cs="David" w:hint="cs"/>
          <w:u w:val="single"/>
          <w:rtl/>
        </w:rPr>
        <w:t>היו"ר דוד טל:</w:t>
      </w:r>
    </w:p>
    <w:p w14:paraId="7214F4ED" w14:textId="77777777" w:rsidR="0029003B" w:rsidRPr="0029003B" w:rsidRDefault="0029003B" w:rsidP="0029003B">
      <w:pPr>
        <w:bidi/>
        <w:rPr>
          <w:rFonts w:cs="David" w:hint="cs"/>
          <w:u w:val="single"/>
          <w:rtl/>
        </w:rPr>
      </w:pPr>
    </w:p>
    <w:p w14:paraId="29050E27" w14:textId="77777777" w:rsidR="0029003B" w:rsidRPr="0029003B" w:rsidRDefault="0029003B" w:rsidP="0029003B">
      <w:pPr>
        <w:bidi/>
        <w:rPr>
          <w:rFonts w:cs="David" w:hint="cs"/>
          <w:rtl/>
        </w:rPr>
      </w:pPr>
      <w:r w:rsidRPr="0029003B">
        <w:rPr>
          <w:rFonts w:cs="David" w:hint="cs"/>
          <w:rtl/>
        </w:rPr>
        <w:tab/>
        <w:t xml:space="preserve">לא, אני רוצה שהוא יסביר למה זה דחוף. אני רוצה להעיר הערה. אני סבור </w:t>
      </w:r>
      <w:r w:rsidRPr="0029003B">
        <w:rPr>
          <w:rFonts w:cs="David"/>
          <w:rtl/>
        </w:rPr>
        <w:t>–</w:t>
      </w:r>
      <w:r w:rsidRPr="0029003B">
        <w:rPr>
          <w:rFonts w:cs="David" w:hint="cs"/>
          <w:rtl/>
        </w:rPr>
        <w:t xml:space="preserve"> הגם שהכנסת לא הקפידה בזה </w:t>
      </w:r>
      <w:r w:rsidRPr="0029003B">
        <w:rPr>
          <w:rFonts w:cs="David"/>
          <w:rtl/>
        </w:rPr>
        <w:t>–</w:t>
      </w:r>
      <w:r w:rsidRPr="0029003B">
        <w:rPr>
          <w:rFonts w:cs="David" w:hint="cs"/>
          <w:rtl/>
        </w:rPr>
        <w:t xml:space="preserve"> קראתי את חוות דעתה של היועצת המשפטית המלומדת, נורית </w:t>
      </w:r>
      <w:proofErr w:type="spellStart"/>
      <w:r w:rsidRPr="0029003B">
        <w:rPr>
          <w:rFonts w:cs="David" w:hint="cs"/>
          <w:rtl/>
        </w:rPr>
        <w:t>אלשטיין</w:t>
      </w:r>
      <w:proofErr w:type="spellEnd"/>
      <w:r w:rsidRPr="0029003B">
        <w:rPr>
          <w:rFonts w:cs="David" w:hint="cs"/>
          <w:rtl/>
        </w:rPr>
        <w:t xml:space="preserve">, אבל כבר היו דברים. טענו שאף פעם לא עושים חוק לגופו של אדם, ועשו חוק לגופו של אדם פעם, ועוד פעם, ואולי עוד חצי פעם. אבל אני חושב שאם אדוני יכול להחליף, שלא יופיע שם שהחוק הוא </w:t>
      </w:r>
      <w:proofErr w:type="spellStart"/>
      <w:r w:rsidRPr="0029003B">
        <w:rPr>
          <w:rFonts w:cs="David" w:hint="cs"/>
          <w:rtl/>
        </w:rPr>
        <w:t>לעזמי</w:t>
      </w:r>
      <w:proofErr w:type="spellEnd"/>
      <w:r w:rsidRPr="0029003B">
        <w:rPr>
          <w:rFonts w:cs="David" w:hint="cs"/>
          <w:rtl/>
        </w:rPr>
        <w:t xml:space="preserve"> בשארה, אלא לגבי כל חבר כנסת אשר עשה כך וכך </w:t>
      </w:r>
      <w:proofErr w:type="spellStart"/>
      <w:r w:rsidRPr="0029003B">
        <w:rPr>
          <w:rFonts w:cs="David" w:hint="cs"/>
          <w:rtl/>
        </w:rPr>
        <w:t>וכך</w:t>
      </w:r>
      <w:proofErr w:type="spellEnd"/>
      <w:r w:rsidRPr="0029003B">
        <w:rPr>
          <w:rFonts w:cs="David" w:hint="cs"/>
          <w:rtl/>
        </w:rPr>
        <w:t>, אז יהיה יותר טוב. זהו.</w:t>
      </w:r>
    </w:p>
    <w:p w14:paraId="41FCB0EE" w14:textId="77777777" w:rsidR="0029003B" w:rsidRPr="0029003B" w:rsidRDefault="0029003B" w:rsidP="0029003B">
      <w:pPr>
        <w:bidi/>
        <w:rPr>
          <w:rFonts w:cs="David" w:hint="cs"/>
          <w:rtl/>
        </w:rPr>
      </w:pPr>
    </w:p>
    <w:p w14:paraId="161C6E3C" w14:textId="77777777" w:rsidR="0029003B" w:rsidRPr="0029003B" w:rsidRDefault="0029003B" w:rsidP="0029003B">
      <w:pPr>
        <w:bidi/>
        <w:rPr>
          <w:rFonts w:cs="David" w:hint="cs"/>
          <w:rtl/>
        </w:rPr>
      </w:pPr>
      <w:r w:rsidRPr="0029003B">
        <w:rPr>
          <w:rFonts w:cs="David" w:hint="cs"/>
          <w:rtl/>
        </w:rPr>
        <w:tab/>
        <w:t>בבקשה, עכשיו תסביר לנו למה זה דחוף ולמה זה חשוב.</w:t>
      </w:r>
    </w:p>
    <w:p w14:paraId="5BBDAA1E" w14:textId="77777777" w:rsidR="0029003B" w:rsidRPr="0029003B" w:rsidRDefault="0029003B" w:rsidP="0029003B">
      <w:pPr>
        <w:bidi/>
        <w:rPr>
          <w:rFonts w:cs="David" w:hint="cs"/>
          <w:rtl/>
        </w:rPr>
      </w:pPr>
    </w:p>
    <w:p w14:paraId="16343531" w14:textId="77777777" w:rsidR="0029003B" w:rsidRPr="0029003B" w:rsidRDefault="0029003B" w:rsidP="0029003B">
      <w:pPr>
        <w:bidi/>
        <w:rPr>
          <w:rFonts w:cs="David" w:hint="cs"/>
          <w:rtl/>
        </w:rPr>
      </w:pPr>
      <w:r w:rsidRPr="0029003B">
        <w:rPr>
          <w:rFonts w:cs="David" w:hint="cs"/>
          <w:u w:val="single"/>
          <w:rtl/>
        </w:rPr>
        <w:t xml:space="preserve">משה </w:t>
      </w:r>
      <w:proofErr w:type="spellStart"/>
      <w:r w:rsidRPr="0029003B">
        <w:rPr>
          <w:rFonts w:cs="David" w:hint="cs"/>
          <w:u w:val="single"/>
          <w:rtl/>
        </w:rPr>
        <w:t>שרוני</w:t>
      </w:r>
      <w:proofErr w:type="spellEnd"/>
      <w:r w:rsidRPr="0029003B">
        <w:rPr>
          <w:rFonts w:cs="David" w:hint="cs"/>
          <w:u w:val="single"/>
          <w:rtl/>
        </w:rPr>
        <w:t>:</w:t>
      </w:r>
    </w:p>
    <w:p w14:paraId="6BE948AD" w14:textId="77777777" w:rsidR="0029003B" w:rsidRPr="0029003B" w:rsidRDefault="0029003B" w:rsidP="0029003B">
      <w:pPr>
        <w:bidi/>
        <w:rPr>
          <w:rFonts w:cs="David" w:hint="cs"/>
          <w:rtl/>
        </w:rPr>
      </w:pPr>
    </w:p>
    <w:p w14:paraId="6F9617AB" w14:textId="77777777" w:rsidR="0029003B" w:rsidRPr="0029003B" w:rsidRDefault="0029003B" w:rsidP="0029003B">
      <w:pPr>
        <w:bidi/>
        <w:rPr>
          <w:rFonts w:cs="David" w:hint="cs"/>
          <w:rtl/>
        </w:rPr>
      </w:pPr>
      <w:r w:rsidRPr="0029003B">
        <w:rPr>
          <w:rFonts w:cs="David" w:hint="cs"/>
          <w:rtl/>
        </w:rPr>
        <w:tab/>
        <w:t xml:space="preserve">אין לקבל את ההצעה של היועצת המשפטית נורית </w:t>
      </w:r>
      <w:proofErr w:type="spellStart"/>
      <w:r w:rsidRPr="0029003B">
        <w:rPr>
          <w:rFonts w:cs="David" w:hint="cs"/>
          <w:rtl/>
        </w:rPr>
        <w:t>אלשטיין</w:t>
      </w:r>
      <w:proofErr w:type="spellEnd"/>
      <w:r w:rsidRPr="0029003B">
        <w:rPr>
          <w:rFonts w:cs="David" w:hint="cs"/>
          <w:rtl/>
        </w:rPr>
        <w:t>, היא לא - - -</w:t>
      </w:r>
    </w:p>
    <w:p w14:paraId="6C170104" w14:textId="77777777" w:rsidR="0029003B" w:rsidRPr="0029003B" w:rsidRDefault="0029003B" w:rsidP="0029003B">
      <w:pPr>
        <w:bidi/>
        <w:rPr>
          <w:rFonts w:cs="David" w:hint="cs"/>
          <w:rtl/>
        </w:rPr>
      </w:pPr>
    </w:p>
    <w:p w14:paraId="498EE712" w14:textId="77777777" w:rsidR="0029003B" w:rsidRPr="0029003B" w:rsidRDefault="0029003B" w:rsidP="0029003B">
      <w:pPr>
        <w:bidi/>
        <w:rPr>
          <w:rFonts w:cs="David" w:hint="cs"/>
          <w:u w:val="single"/>
          <w:rtl/>
        </w:rPr>
      </w:pPr>
      <w:r w:rsidRPr="0029003B">
        <w:rPr>
          <w:rFonts w:cs="David" w:hint="cs"/>
          <w:u w:val="single"/>
          <w:rtl/>
        </w:rPr>
        <w:t>היו"ר דוד טל:</w:t>
      </w:r>
    </w:p>
    <w:p w14:paraId="0A4377AE" w14:textId="77777777" w:rsidR="0029003B" w:rsidRPr="0029003B" w:rsidRDefault="0029003B" w:rsidP="0029003B">
      <w:pPr>
        <w:bidi/>
        <w:rPr>
          <w:rFonts w:cs="David" w:hint="cs"/>
          <w:rtl/>
        </w:rPr>
      </w:pPr>
    </w:p>
    <w:p w14:paraId="59531564" w14:textId="77777777" w:rsidR="0029003B" w:rsidRPr="0029003B" w:rsidRDefault="0029003B" w:rsidP="0029003B">
      <w:pPr>
        <w:bidi/>
        <w:rPr>
          <w:rFonts w:cs="David" w:hint="cs"/>
          <w:rtl/>
        </w:rPr>
      </w:pPr>
      <w:r w:rsidRPr="0029003B">
        <w:rPr>
          <w:rFonts w:cs="David" w:hint="cs"/>
          <w:rtl/>
        </w:rPr>
        <w:tab/>
        <w:t xml:space="preserve">אני אבקש ממך, חבר הכנסת </w:t>
      </w:r>
      <w:proofErr w:type="spellStart"/>
      <w:r w:rsidRPr="0029003B">
        <w:rPr>
          <w:rFonts w:cs="David" w:hint="cs"/>
          <w:rtl/>
        </w:rPr>
        <w:t>שרוני</w:t>
      </w:r>
      <w:proofErr w:type="spellEnd"/>
      <w:r w:rsidRPr="0029003B">
        <w:rPr>
          <w:rFonts w:cs="David" w:hint="cs"/>
          <w:rtl/>
        </w:rPr>
        <w:t>.</w:t>
      </w:r>
    </w:p>
    <w:p w14:paraId="63688C98" w14:textId="77777777" w:rsidR="0029003B" w:rsidRPr="0029003B" w:rsidRDefault="0029003B" w:rsidP="0029003B">
      <w:pPr>
        <w:bidi/>
        <w:rPr>
          <w:rFonts w:cs="David" w:hint="cs"/>
          <w:rtl/>
        </w:rPr>
      </w:pPr>
    </w:p>
    <w:p w14:paraId="3CE6994E" w14:textId="77777777" w:rsidR="0029003B" w:rsidRPr="0029003B" w:rsidRDefault="0029003B" w:rsidP="0029003B">
      <w:pPr>
        <w:bidi/>
        <w:rPr>
          <w:rFonts w:cs="David" w:hint="cs"/>
          <w:rtl/>
        </w:rPr>
      </w:pPr>
      <w:r w:rsidRPr="0029003B">
        <w:rPr>
          <w:rFonts w:cs="David" w:hint="cs"/>
          <w:u w:val="single"/>
          <w:rtl/>
        </w:rPr>
        <w:t xml:space="preserve">משה </w:t>
      </w:r>
      <w:proofErr w:type="spellStart"/>
      <w:r w:rsidRPr="0029003B">
        <w:rPr>
          <w:rFonts w:cs="David" w:hint="cs"/>
          <w:u w:val="single"/>
          <w:rtl/>
        </w:rPr>
        <w:t>שרוני</w:t>
      </w:r>
      <w:proofErr w:type="spellEnd"/>
      <w:r w:rsidRPr="0029003B">
        <w:rPr>
          <w:rFonts w:cs="David" w:hint="cs"/>
          <w:u w:val="single"/>
          <w:rtl/>
        </w:rPr>
        <w:t>:</w:t>
      </w:r>
    </w:p>
    <w:p w14:paraId="7594295D" w14:textId="77777777" w:rsidR="0029003B" w:rsidRPr="0029003B" w:rsidRDefault="0029003B" w:rsidP="0029003B">
      <w:pPr>
        <w:bidi/>
        <w:rPr>
          <w:rFonts w:cs="David" w:hint="cs"/>
          <w:rtl/>
        </w:rPr>
      </w:pPr>
    </w:p>
    <w:p w14:paraId="5003C16E" w14:textId="77777777" w:rsidR="0029003B" w:rsidRPr="0029003B" w:rsidRDefault="0029003B" w:rsidP="0029003B">
      <w:pPr>
        <w:bidi/>
        <w:rPr>
          <w:rFonts w:cs="David" w:hint="cs"/>
          <w:rtl/>
        </w:rPr>
      </w:pPr>
      <w:r w:rsidRPr="0029003B">
        <w:rPr>
          <w:rFonts w:cs="David" w:hint="cs"/>
          <w:rtl/>
        </w:rPr>
        <w:tab/>
        <w:t xml:space="preserve"> לא, אני לא רוצה לפגוע פה באף אחד.</w:t>
      </w:r>
    </w:p>
    <w:p w14:paraId="3B20817D" w14:textId="77777777" w:rsidR="0029003B" w:rsidRPr="0029003B" w:rsidRDefault="0029003B" w:rsidP="0029003B">
      <w:pPr>
        <w:bidi/>
        <w:rPr>
          <w:rFonts w:cs="David" w:hint="cs"/>
          <w:rtl/>
        </w:rPr>
      </w:pPr>
    </w:p>
    <w:p w14:paraId="69145ACB" w14:textId="77777777" w:rsidR="0029003B" w:rsidRPr="0029003B" w:rsidRDefault="0029003B" w:rsidP="0029003B">
      <w:pPr>
        <w:bidi/>
        <w:rPr>
          <w:rFonts w:cs="David" w:hint="cs"/>
          <w:u w:val="single"/>
          <w:rtl/>
        </w:rPr>
      </w:pPr>
      <w:r w:rsidRPr="0029003B">
        <w:rPr>
          <w:rFonts w:cs="David" w:hint="cs"/>
          <w:u w:val="single"/>
          <w:rtl/>
        </w:rPr>
        <w:t>היו"ר דוד טל:</w:t>
      </w:r>
    </w:p>
    <w:p w14:paraId="4CEC1B66" w14:textId="77777777" w:rsidR="0029003B" w:rsidRPr="0029003B" w:rsidRDefault="0029003B" w:rsidP="0029003B">
      <w:pPr>
        <w:bidi/>
        <w:rPr>
          <w:rFonts w:cs="David" w:hint="cs"/>
          <w:rtl/>
        </w:rPr>
      </w:pPr>
    </w:p>
    <w:p w14:paraId="18E40959" w14:textId="77777777" w:rsidR="0029003B" w:rsidRPr="0029003B" w:rsidRDefault="0029003B" w:rsidP="0029003B">
      <w:pPr>
        <w:bidi/>
        <w:rPr>
          <w:rFonts w:cs="David" w:hint="cs"/>
          <w:rtl/>
        </w:rPr>
      </w:pPr>
      <w:r w:rsidRPr="0029003B">
        <w:rPr>
          <w:rFonts w:cs="David" w:hint="cs"/>
          <w:rtl/>
        </w:rPr>
        <w:tab/>
        <w:t xml:space="preserve">כן, אדוני. </w:t>
      </w:r>
    </w:p>
    <w:p w14:paraId="7F476761" w14:textId="77777777" w:rsidR="0029003B" w:rsidRPr="0029003B" w:rsidRDefault="0029003B" w:rsidP="0029003B">
      <w:pPr>
        <w:bidi/>
        <w:rPr>
          <w:rFonts w:cs="David" w:hint="cs"/>
          <w:rtl/>
        </w:rPr>
      </w:pPr>
    </w:p>
    <w:p w14:paraId="71560273" w14:textId="77777777" w:rsidR="0029003B" w:rsidRPr="0029003B" w:rsidRDefault="0029003B" w:rsidP="0029003B">
      <w:pPr>
        <w:bidi/>
        <w:rPr>
          <w:rFonts w:cs="David" w:hint="cs"/>
          <w:rtl/>
        </w:rPr>
      </w:pPr>
      <w:r w:rsidRPr="0029003B">
        <w:rPr>
          <w:rFonts w:cs="David" w:hint="cs"/>
          <w:u w:val="single"/>
          <w:rtl/>
        </w:rPr>
        <w:t>יצחק לוי:</w:t>
      </w:r>
    </w:p>
    <w:p w14:paraId="0BA8ECB1" w14:textId="77777777" w:rsidR="0029003B" w:rsidRPr="0029003B" w:rsidRDefault="0029003B" w:rsidP="0029003B">
      <w:pPr>
        <w:bidi/>
        <w:rPr>
          <w:rFonts w:cs="David" w:hint="cs"/>
          <w:rtl/>
        </w:rPr>
      </w:pPr>
    </w:p>
    <w:p w14:paraId="6A8CFFF7" w14:textId="77777777" w:rsidR="0029003B" w:rsidRPr="0029003B" w:rsidRDefault="0029003B" w:rsidP="0029003B">
      <w:pPr>
        <w:bidi/>
        <w:rPr>
          <w:rFonts w:cs="David" w:hint="cs"/>
          <w:rtl/>
        </w:rPr>
      </w:pPr>
      <w:r w:rsidRPr="0029003B">
        <w:rPr>
          <w:rFonts w:cs="David" w:hint="cs"/>
          <w:rtl/>
        </w:rPr>
        <w:tab/>
        <w:t xml:space="preserve">אדוני היושב ראש, דבר ראשון אני שומע את ההערה שלך ואני מתאר לעצמי שאחרי הקריאה הטרומית אפשר יהיה למצוא נוסח יותר כולל. בינתיים זה נשאר כך, הנשיאות אישרה את ההצעה כמות שהיא, ועליה אני מבקש פטור. הדחיפות היא שפשוט כל אחד בחודש נכנסים לחשבון של </w:t>
      </w:r>
      <w:proofErr w:type="spellStart"/>
      <w:r w:rsidRPr="0029003B">
        <w:rPr>
          <w:rFonts w:cs="David" w:hint="cs"/>
          <w:rtl/>
        </w:rPr>
        <w:t>עזמי</w:t>
      </w:r>
      <w:proofErr w:type="spellEnd"/>
      <w:r w:rsidRPr="0029003B">
        <w:rPr>
          <w:rFonts w:cs="David" w:hint="cs"/>
          <w:rtl/>
        </w:rPr>
        <w:t xml:space="preserve"> בשארה 7000 שקל. אני לא צריך לממן את זה - - -</w:t>
      </w:r>
    </w:p>
    <w:p w14:paraId="3E449360" w14:textId="77777777" w:rsidR="0029003B" w:rsidRPr="0029003B" w:rsidRDefault="0029003B" w:rsidP="0029003B">
      <w:pPr>
        <w:bidi/>
        <w:rPr>
          <w:rFonts w:cs="David" w:hint="cs"/>
          <w:rtl/>
        </w:rPr>
      </w:pPr>
    </w:p>
    <w:p w14:paraId="67D6B23F" w14:textId="77777777" w:rsidR="0029003B" w:rsidRPr="0029003B" w:rsidRDefault="0029003B" w:rsidP="0029003B">
      <w:pPr>
        <w:bidi/>
        <w:rPr>
          <w:rFonts w:cs="David" w:hint="cs"/>
          <w:u w:val="single"/>
          <w:rtl/>
        </w:rPr>
      </w:pPr>
      <w:r w:rsidRPr="0029003B">
        <w:rPr>
          <w:rFonts w:cs="David" w:hint="cs"/>
          <w:u w:val="single"/>
          <w:rtl/>
        </w:rPr>
        <w:t>גדעון סער:</w:t>
      </w:r>
    </w:p>
    <w:p w14:paraId="32811C10" w14:textId="77777777" w:rsidR="0029003B" w:rsidRPr="0029003B" w:rsidRDefault="0029003B" w:rsidP="0029003B">
      <w:pPr>
        <w:bidi/>
        <w:rPr>
          <w:rFonts w:cs="David" w:hint="cs"/>
          <w:u w:val="single"/>
          <w:rtl/>
        </w:rPr>
      </w:pPr>
    </w:p>
    <w:p w14:paraId="1E1E7159" w14:textId="77777777" w:rsidR="0029003B" w:rsidRPr="0029003B" w:rsidRDefault="0029003B" w:rsidP="0029003B">
      <w:pPr>
        <w:bidi/>
        <w:rPr>
          <w:rFonts w:cs="David" w:hint="cs"/>
          <w:rtl/>
        </w:rPr>
      </w:pPr>
      <w:r w:rsidRPr="0029003B">
        <w:rPr>
          <w:rFonts w:cs="David" w:hint="cs"/>
          <w:rtl/>
        </w:rPr>
        <w:tab/>
        <w:t xml:space="preserve"> לדעתי אתה ממעיט בסכום. </w:t>
      </w:r>
    </w:p>
    <w:p w14:paraId="10EF2D84" w14:textId="77777777" w:rsidR="0029003B" w:rsidRPr="0029003B" w:rsidRDefault="0029003B" w:rsidP="0029003B">
      <w:pPr>
        <w:bidi/>
        <w:rPr>
          <w:rFonts w:cs="David" w:hint="cs"/>
          <w:rtl/>
        </w:rPr>
      </w:pPr>
    </w:p>
    <w:p w14:paraId="42B1CDAF" w14:textId="77777777" w:rsidR="0029003B" w:rsidRPr="0029003B" w:rsidRDefault="0029003B" w:rsidP="0029003B">
      <w:pPr>
        <w:bidi/>
        <w:rPr>
          <w:rFonts w:cs="David" w:hint="cs"/>
          <w:u w:val="single"/>
          <w:rtl/>
        </w:rPr>
      </w:pPr>
      <w:r w:rsidRPr="0029003B">
        <w:rPr>
          <w:rFonts w:cs="David" w:hint="cs"/>
          <w:u w:val="single"/>
          <w:rtl/>
        </w:rPr>
        <w:t>היו"ר דוד טל:</w:t>
      </w:r>
    </w:p>
    <w:p w14:paraId="3A2C9D46" w14:textId="77777777" w:rsidR="0029003B" w:rsidRPr="0029003B" w:rsidRDefault="0029003B" w:rsidP="0029003B">
      <w:pPr>
        <w:bidi/>
        <w:rPr>
          <w:rFonts w:cs="David" w:hint="cs"/>
          <w:rtl/>
        </w:rPr>
      </w:pPr>
    </w:p>
    <w:p w14:paraId="5C9A5314" w14:textId="77777777" w:rsidR="0029003B" w:rsidRPr="0029003B" w:rsidRDefault="0029003B" w:rsidP="0029003B">
      <w:pPr>
        <w:bidi/>
        <w:rPr>
          <w:rFonts w:cs="David" w:hint="cs"/>
          <w:rtl/>
        </w:rPr>
      </w:pPr>
      <w:r w:rsidRPr="0029003B">
        <w:rPr>
          <w:rFonts w:cs="David" w:hint="cs"/>
          <w:rtl/>
        </w:rPr>
        <w:tab/>
        <w:t>אתה יודע, הרב לוי, זה קצת לא נראה לי. הנשיאות אישרה דבר - -</w:t>
      </w:r>
    </w:p>
    <w:p w14:paraId="27721F80" w14:textId="77777777" w:rsidR="0029003B" w:rsidRDefault="0029003B" w:rsidP="0029003B">
      <w:pPr>
        <w:bidi/>
        <w:rPr>
          <w:rFonts w:cs="David" w:hint="cs"/>
          <w:rtl/>
        </w:rPr>
      </w:pPr>
    </w:p>
    <w:p w14:paraId="602F474B" w14:textId="77777777" w:rsidR="0029003B" w:rsidRDefault="0029003B" w:rsidP="0029003B">
      <w:pPr>
        <w:bidi/>
        <w:rPr>
          <w:rFonts w:cs="David" w:hint="cs"/>
          <w:rtl/>
        </w:rPr>
      </w:pPr>
    </w:p>
    <w:p w14:paraId="10CEE144" w14:textId="77777777" w:rsidR="0029003B" w:rsidRDefault="0029003B" w:rsidP="0029003B">
      <w:pPr>
        <w:bidi/>
        <w:rPr>
          <w:rFonts w:cs="David" w:hint="cs"/>
          <w:rtl/>
        </w:rPr>
      </w:pPr>
    </w:p>
    <w:p w14:paraId="6BA49916" w14:textId="77777777" w:rsidR="0029003B" w:rsidRDefault="0029003B" w:rsidP="0029003B">
      <w:pPr>
        <w:bidi/>
        <w:rPr>
          <w:rFonts w:cs="David" w:hint="cs"/>
          <w:rtl/>
        </w:rPr>
      </w:pPr>
    </w:p>
    <w:p w14:paraId="2491C15A" w14:textId="77777777" w:rsidR="0029003B" w:rsidRPr="0029003B" w:rsidRDefault="0029003B" w:rsidP="0029003B">
      <w:pPr>
        <w:bidi/>
        <w:rPr>
          <w:rFonts w:cs="David" w:hint="cs"/>
          <w:rtl/>
        </w:rPr>
      </w:pPr>
    </w:p>
    <w:p w14:paraId="06B363F4" w14:textId="77777777" w:rsidR="0029003B" w:rsidRPr="0029003B" w:rsidRDefault="0029003B" w:rsidP="0029003B">
      <w:pPr>
        <w:bidi/>
        <w:rPr>
          <w:rFonts w:cs="David" w:hint="cs"/>
          <w:rtl/>
        </w:rPr>
      </w:pPr>
      <w:r w:rsidRPr="0029003B">
        <w:rPr>
          <w:rFonts w:cs="David" w:hint="cs"/>
          <w:u w:val="single"/>
          <w:rtl/>
        </w:rPr>
        <w:t>יצחק לוי:</w:t>
      </w:r>
    </w:p>
    <w:p w14:paraId="2B0E3B58" w14:textId="77777777" w:rsidR="0029003B" w:rsidRPr="0029003B" w:rsidRDefault="0029003B" w:rsidP="0029003B">
      <w:pPr>
        <w:bidi/>
        <w:rPr>
          <w:rFonts w:cs="David" w:hint="cs"/>
          <w:rtl/>
        </w:rPr>
      </w:pPr>
    </w:p>
    <w:p w14:paraId="5C075F2E" w14:textId="77777777" w:rsidR="0029003B" w:rsidRPr="0029003B" w:rsidRDefault="0029003B" w:rsidP="0029003B">
      <w:pPr>
        <w:bidi/>
        <w:rPr>
          <w:rFonts w:cs="David" w:hint="cs"/>
          <w:rtl/>
        </w:rPr>
      </w:pPr>
      <w:r w:rsidRPr="0029003B">
        <w:rPr>
          <w:rFonts w:cs="David" w:hint="cs"/>
          <w:rtl/>
        </w:rPr>
        <w:tab/>
        <w:t xml:space="preserve"> זו המציאות. זו המציאות.</w:t>
      </w:r>
    </w:p>
    <w:p w14:paraId="21DB5B1A" w14:textId="77777777" w:rsidR="0029003B" w:rsidRPr="0029003B" w:rsidRDefault="0029003B" w:rsidP="0029003B">
      <w:pPr>
        <w:bidi/>
        <w:rPr>
          <w:rFonts w:cs="David" w:hint="cs"/>
          <w:rtl/>
        </w:rPr>
      </w:pPr>
    </w:p>
    <w:p w14:paraId="7742C3CB" w14:textId="77777777" w:rsidR="0029003B" w:rsidRPr="0029003B" w:rsidRDefault="0029003B" w:rsidP="0029003B">
      <w:pPr>
        <w:bidi/>
        <w:rPr>
          <w:rFonts w:cs="David" w:hint="cs"/>
          <w:u w:val="single"/>
          <w:rtl/>
        </w:rPr>
      </w:pPr>
      <w:r w:rsidRPr="0029003B">
        <w:rPr>
          <w:rFonts w:cs="David" w:hint="cs"/>
          <w:u w:val="single"/>
          <w:rtl/>
        </w:rPr>
        <w:t>היו"ר דוד טל:</w:t>
      </w:r>
    </w:p>
    <w:p w14:paraId="575E2A4C" w14:textId="77777777" w:rsidR="0029003B" w:rsidRPr="0029003B" w:rsidRDefault="0029003B" w:rsidP="0029003B">
      <w:pPr>
        <w:bidi/>
        <w:rPr>
          <w:rFonts w:cs="David" w:hint="cs"/>
          <w:rtl/>
        </w:rPr>
      </w:pPr>
    </w:p>
    <w:p w14:paraId="528980A5" w14:textId="77777777" w:rsidR="0029003B" w:rsidRPr="0029003B" w:rsidRDefault="0029003B" w:rsidP="0029003B">
      <w:pPr>
        <w:bidi/>
        <w:rPr>
          <w:rFonts w:cs="David" w:hint="cs"/>
          <w:rtl/>
        </w:rPr>
      </w:pPr>
      <w:r w:rsidRPr="0029003B">
        <w:rPr>
          <w:rFonts w:cs="David" w:hint="cs"/>
          <w:rtl/>
        </w:rPr>
        <w:tab/>
        <w:t>שהיועצת המשפטית אומרת שאולי הוא לא חוקתי?</w:t>
      </w:r>
    </w:p>
    <w:p w14:paraId="00192E62" w14:textId="77777777" w:rsidR="0029003B" w:rsidRPr="0029003B" w:rsidRDefault="0029003B" w:rsidP="0029003B">
      <w:pPr>
        <w:bidi/>
        <w:rPr>
          <w:rFonts w:cs="David" w:hint="cs"/>
          <w:rtl/>
        </w:rPr>
      </w:pPr>
    </w:p>
    <w:p w14:paraId="6115236A" w14:textId="77777777" w:rsidR="0029003B" w:rsidRPr="0029003B" w:rsidRDefault="0029003B" w:rsidP="0029003B">
      <w:pPr>
        <w:bidi/>
        <w:rPr>
          <w:rFonts w:cs="David" w:hint="cs"/>
          <w:rtl/>
        </w:rPr>
      </w:pPr>
      <w:r w:rsidRPr="0029003B">
        <w:rPr>
          <w:rFonts w:cs="David" w:hint="cs"/>
          <w:u w:val="single"/>
          <w:rtl/>
        </w:rPr>
        <w:t>יצחק לוי:</w:t>
      </w:r>
    </w:p>
    <w:p w14:paraId="02FC9419" w14:textId="77777777" w:rsidR="0029003B" w:rsidRPr="0029003B" w:rsidRDefault="0029003B" w:rsidP="0029003B">
      <w:pPr>
        <w:bidi/>
        <w:rPr>
          <w:rFonts w:cs="David" w:hint="cs"/>
          <w:rtl/>
        </w:rPr>
      </w:pPr>
    </w:p>
    <w:p w14:paraId="2ECA2420" w14:textId="77777777" w:rsidR="0029003B" w:rsidRPr="0029003B" w:rsidRDefault="0029003B" w:rsidP="0029003B">
      <w:pPr>
        <w:bidi/>
        <w:rPr>
          <w:rFonts w:cs="David" w:hint="cs"/>
          <w:rtl/>
        </w:rPr>
      </w:pPr>
      <w:r w:rsidRPr="0029003B">
        <w:rPr>
          <w:rFonts w:cs="David" w:hint="cs"/>
          <w:rtl/>
        </w:rPr>
        <w:tab/>
        <w:t xml:space="preserve"> אני לא רוצה להתווכח על העניין החוקתי עכשיו, כי זה רק פטור מהנחה. אני, אדוני היושב ראש, אינני יודע </w:t>
      </w:r>
      <w:r w:rsidRPr="0029003B">
        <w:rPr>
          <w:rFonts w:cs="David"/>
          <w:rtl/>
        </w:rPr>
        <w:t>–</w:t>
      </w:r>
      <w:r w:rsidRPr="0029003B">
        <w:rPr>
          <w:rFonts w:cs="David" w:hint="cs"/>
          <w:rtl/>
        </w:rPr>
        <w:t xml:space="preserve"> כאשר זה יעבור בטרומית, אם אני אוכל להעביר את זה לוועדת הכנסת או לוועדת הכספים. אינני יודע, אבל באותה ועדה זה יתברר. עכשיו אנחנו לא מבררים את העניין החוקתי, לא מדברים על זה.</w:t>
      </w:r>
    </w:p>
    <w:p w14:paraId="1BD8BD71" w14:textId="77777777" w:rsidR="0029003B" w:rsidRPr="0029003B" w:rsidRDefault="0029003B" w:rsidP="0029003B">
      <w:pPr>
        <w:bidi/>
        <w:rPr>
          <w:rFonts w:cs="David" w:hint="cs"/>
          <w:rtl/>
        </w:rPr>
      </w:pPr>
    </w:p>
    <w:p w14:paraId="64E84C0D" w14:textId="77777777" w:rsidR="0029003B" w:rsidRPr="0029003B" w:rsidRDefault="0029003B" w:rsidP="0029003B">
      <w:pPr>
        <w:bidi/>
        <w:rPr>
          <w:rFonts w:cs="David" w:hint="cs"/>
          <w:u w:val="single"/>
          <w:rtl/>
        </w:rPr>
      </w:pPr>
      <w:r w:rsidRPr="0029003B">
        <w:rPr>
          <w:rFonts w:cs="David" w:hint="cs"/>
          <w:u w:val="single"/>
          <w:rtl/>
        </w:rPr>
        <w:t>היו"ר דוד טל:</w:t>
      </w:r>
    </w:p>
    <w:p w14:paraId="3EBA6ACF" w14:textId="77777777" w:rsidR="0029003B" w:rsidRPr="0029003B" w:rsidRDefault="0029003B" w:rsidP="0029003B">
      <w:pPr>
        <w:bidi/>
        <w:rPr>
          <w:rFonts w:cs="David" w:hint="cs"/>
          <w:rtl/>
        </w:rPr>
      </w:pPr>
    </w:p>
    <w:p w14:paraId="10A06A1C" w14:textId="77777777" w:rsidR="0029003B" w:rsidRPr="0029003B" w:rsidRDefault="0029003B" w:rsidP="0029003B">
      <w:pPr>
        <w:bidi/>
        <w:rPr>
          <w:rFonts w:cs="David" w:hint="cs"/>
          <w:rtl/>
        </w:rPr>
      </w:pPr>
      <w:r w:rsidRPr="0029003B">
        <w:rPr>
          <w:rFonts w:cs="David" w:hint="cs"/>
          <w:rtl/>
        </w:rPr>
        <w:tab/>
        <w:t>אוקי, בסדר.</w:t>
      </w:r>
    </w:p>
    <w:p w14:paraId="75135EA7" w14:textId="77777777" w:rsidR="0029003B" w:rsidRPr="0029003B" w:rsidRDefault="0029003B" w:rsidP="0029003B">
      <w:pPr>
        <w:bidi/>
        <w:rPr>
          <w:rFonts w:cs="David" w:hint="cs"/>
          <w:rtl/>
        </w:rPr>
      </w:pPr>
    </w:p>
    <w:p w14:paraId="03232C80" w14:textId="77777777" w:rsidR="0029003B" w:rsidRPr="0029003B" w:rsidRDefault="0029003B" w:rsidP="0029003B">
      <w:pPr>
        <w:bidi/>
        <w:rPr>
          <w:rFonts w:cs="David" w:hint="cs"/>
          <w:rtl/>
        </w:rPr>
      </w:pPr>
      <w:r w:rsidRPr="0029003B">
        <w:rPr>
          <w:rFonts w:cs="David" w:hint="cs"/>
          <w:rtl/>
        </w:rPr>
        <w:tab/>
        <w:t>אדוני יאמר לנו רק למה זה דחוף.</w:t>
      </w:r>
    </w:p>
    <w:p w14:paraId="776ED97A" w14:textId="77777777" w:rsidR="0029003B" w:rsidRPr="0029003B" w:rsidRDefault="0029003B" w:rsidP="0029003B">
      <w:pPr>
        <w:bidi/>
        <w:rPr>
          <w:rFonts w:cs="David" w:hint="cs"/>
          <w:rtl/>
        </w:rPr>
      </w:pPr>
    </w:p>
    <w:p w14:paraId="729A1940" w14:textId="77777777" w:rsidR="0029003B" w:rsidRPr="0029003B" w:rsidRDefault="0029003B" w:rsidP="0029003B">
      <w:pPr>
        <w:bidi/>
        <w:rPr>
          <w:rFonts w:cs="David" w:hint="cs"/>
          <w:rtl/>
        </w:rPr>
      </w:pPr>
      <w:r w:rsidRPr="0029003B">
        <w:rPr>
          <w:rFonts w:cs="David" w:hint="cs"/>
          <w:u w:val="single"/>
          <w:rtl/>
        </w:rPr>
        <w:t>יצחק לוי:</w:t>
      </w:r>
    </w:p>
    <w:p w14:paraId="1CC7ADCE" w14:textId="77777777" w:rsidR="0029003B" w:rsidRPr="0029003B" w:rsidRDefault="0029003B" w:rsidP="0029003B">
      <w:pPr>
        <w:bidi/>
        <w:rPr>
          <w:rFonts w:cs="David" w:hint="cs"/>
          <w:rtl/>
        </w:rPr>
      </w:pPr>
    </w:p>
    <w:p w14:paraId="33636D90" w14:textId="77777777" w:rsidR="0029003B" w:rsidRPr="0029003B" w:rsidRDefault="0029003B" w:rsidP="0029003B">
      <w:pPr>
        <w:bidi/>
        <w:rPr>
          <w:rFonts w:cs="David" w:hint="cs"/>
          <w:rtl/>
        </w:rPr>
      </w:pPr>
      <w:r w:rsidRPr="0029003B">
        <w:rPr>
          <w:rFonts w:cs="David" w:hint="cs"/>
          <w:rtl/>
        </w:rPr>
        <w:tab/>
        <w:t xml:space="preserve"> כי כל אחד בחודש נכנסים 7000 שקל. </w:t>
      </w:r>
    </w:p>
    <w:p w14:paraId="086EE9DC" w14:textId="77777777" w:rsidR="0029003B" w:rsidRPr="0029003B" w:rsidRDefault="0029003B" w:rsidP="0029003B">
      <w:pPr>
        <w:bidi/>
        <w:rPr>
          <w:rFonts w:cs="David" w:hint="cs"/>
          <w:rtl/>
        </w:rPr>
      </w:pPr>
    </w:p>
    <w:p w14:paraId="220E4769" w14:textId="77777777" w:rsidR="0029003B" w:rsidRPr="0029003B" w:rsidRDefault="0029003B" w:rsidP="0029003B">
      <w:pPr>
        <w:bidi/>
        <w:rPr>
          <w:rFonts w:cs="David" w:hint="cs"/>
          <w:u w:val="single"/>
          <w:rtl/>
        </w:rPr>
      </w:pPr>
      <w:r w:rsidRPr="0029003B">
        <w:rPr>
          <w:rFonts w:cs="David" w:hint="cs"/>
          <w:u w:val="single"/>
          <w:rtl/>
        </w:rPr>
        <w:t>גדעון סער:</w:t>
      </w:r>
    </w:p>
    <w:p w14:paraId="18D63A40" w14:textId="77777777" w:rsidR="0029003B" w:rsidRPr="0029003B" w:rsidRDefault="0029003B" w:rsidP="0029003B">
      <w:pPr>
        <w:bidi/>
        <w:rPr>
          <w:rFonts w:cs="David" w:hint="cs"/>
          <w:u w:val="single"/>
          <w:rtl/>
        </w:rPr>
      </w:pPr>
    </w:p>
    <w:p w14:paraId="6D855814" w14:textId="77777777" w:rsidR="0029003B" w:rsidRPr="0029003B" w:rsidRDefault="0029003B" w:rsidP="0029003B">
      <w:pPr>
        <w:bidi/>
        <w:rPr>
          <w:rFonts w:cs="David" w:hint="cs"/>
          <w:rtl/>
        </w:rPr>
      </w:pPr>
      <w:r w:rsidRPr="0029003B">
        <w:rPr>
          <w:rFonts w:cs="David" w:hint="cs"/>
          <w:rtl/>
        </w:rPr>
        <w:tab/>
        <w:t xml:space="preserve">מישראל, תגיד. כי יש גם מקורות אחרים. מישראל. </w:t>
      </w:r>
    </w:p>
    <w:p w14:paraId="2F90E543" w14:textId="77777777" w:rsidR="0029003B" w:rsidRPr="0029003B" w:rsidRDefault="0029003B" w:rsidP="0029003B">
      <w:pPr>
        <w:bidi/>
        <w:rPr>
          <w:rFonts w:cs="David" w:hint="cs"/>
          <w:rtl/>
        </w:rPr>
      </w:pPr>
    </w:p>
    <w:p w14:paraId="64B807B1" w14:textId="77777777" w:rsidR="0029003B" w:rsidRPr="0029003B" w:rsidRDefault="0029003B" w:rsidP="0029003B">
      <w:pPr>
        <w:bidi/>
        <w:rPr>
          <w:rFonts w:cs="David" w:hint="cs"/>
          <w:rtl/>
        </w:rPr>
      </w:pPr>
      <w:r w:rsidRPr="0029003B">
        <w:rPr>
          <w:rFonts w:cs="David" w:hint="cs"/>
          <w:u w:val="single"/>
          <w:rtl/>
        </w:rPr>
        <w:t>יצחק לוי:</w:t>
      </w:r>
    </w:p>
    <w:p w14:paraId="030BEEAA" w14:textId="77777777" w:rsidR="0029003B" w:rsidRPr="0029003B" w:rsidRDefault="0029003B" w:rsidP="0029003B">
      <w:pPr>
        <w:bidi/>
        <w:rPr>
          <w:rFonts w:cs="David" w:hint="cs"/>
          <w:rtl/>
        </w:rPr>
      </w:pPr>
    </w:p>
    <w:p w14:paraId="7BCFAFAB" w14:textId="77777777" w:rsidR="0029003B" w:rsidRPr="0029003B" w:rsidRDefault="0029003B" w:rsidP="0029003B">
      <w:pPr>
        <w:bidi/>
        <w:rPr>
          <w:rFonts w:cs="David" w:hint="cs"/>
          <w:rtl/>
        </w:rPr>
      </w:pPr>
      <w:r w:rsidRPr="0029003B">
        <w:rPr>
          <w:rFonts w:cs="David" w:hint="cs"/>
          <w:rtl/>
        </w:rPr>
        <w:tab/>
        <w:t xml:space="preserve"> לכן הדחיפות, כי אם לא נקדים את זה, נעבור מעל לחצי שנה בגלל הפגרה. לכן אני מבקש מהוועדה לפטור מחובת הנחה, ועל כל הנושאים החוקתיים נדון.</w:t>
      </w:r>
    </w:p>
    <w:p w14:paraId="69933100" w14:textId="77777777" w:rsidR="0029003B" w:rsidRPr="0029003B" w:rsidRDefault="0029003B" w:rsidP="0029003B">
      <w:pPr>
        <w:bidi/>
        <w:rPr>
          <w:rFonts w:cs="David" w:hint="cs"/>
          <w:rtl/>
        </w:rPr>
      </w:pPr>
    </w:p>
    <w:p w14:paraId="4ECBC3E9" w14:textId="77777777" w:rsidR="0029003B" w:rsidRPr="0029003B" w:rsidRDefault="0029003B" w:rsidP="0029003B">
      <w:pPr>
        <w:bidi/>
        <w:rPr>
          <w:rFonts w:cs="David" w:hint="cs"/>
          <w:u w:val="single"/>
          <w:rtl/>
        </w:rPr>
      </w:pPr>
      <w:r w:rsidRPr="0029003B">
        <w:rPr>
          <w:rFonts w:cs="David" w:hint="cs"/>
          <w:u w:val="single"/>
          <w:rtl/>
        </w:rPr>
        <w:t>היו"ר דוד טל:</w:t>
      </w:r>
    </w:p>
    <w:p w14:paraId="7A27A598" w14:textId="77777777" w:rsidR="0029003B" w:rsidRPr="0029003B" w:rsidRDefault="0029003B" w:rsidP="0029003B">
      <w:pPr>
        <w:bidi/>
        <w:rPr>
          <w:rFonts w:cs="David" w:hint="cs"/>
          <w:rtl/>
        </w:rPr>
      </w:pPr>
    </w:p>
    <w:p w14:paraId="5E08C442" w14:textId="77777777" w:rsidR="0029003B" w:rsidRPr="0029003B" w:rsidRDefault="0029003B" w:rsidP="0029003B">
      <w:pPr>
        <w:bidi/>
        <w:rPr>
          <w:rFonts w:cs="David" w:hint="cs"/>
          <w:rtl/>
        </w:rPr>
      </w:pPr>
      <w:r w:rsidRPr="0029003B">
        <w:rPr>
          <w:rFonts w:cs="David" w:hint="cs"/>
          <w:rtl/>
        </w:rPr>
        <w:tab/>
        <w:t>תודה, תודה אדוני.</w:t>
      </w:r>
    </w:p>
    <w:p w14:paraId="115E048D" w14:textId="77777777" w:rsidR="0029003B" w:rsidRPr="0029003B" w:rsidRDefault="0029003B" w:rsidP="0029003B">
      <w:pPr>
        <w:bidi/>
        <w:rPr>
          <w:rFonts w:cs="David" w:hint="cs"/>
          <w:rtl/>
        </w:rPr>
      </w:pPr>
    </w:p>
    <w:p w14:paraId="5EE15044" w14:textId="77777777" w:rsidR="0029003B" w:rsidRPr="0029003B" w:rsidRDefault="0029003B" w:rsidP="0029003B">
      <w:pPr>
        <w:bidi/>
        <w:rPr>
          <w:rFonts w:cs="David" w:hint="cs"/>
          <w:rtl/>
        </w:rPr>
      </w:pPr>
      <w:r w:rsidRPr="0029003B">
        <w:rPr>
          <w:rFonts w:cs="David" w:hint="cs"/>
          <w:rtl/>
        </w:rPr>
        <w:tab/>
        <w:t xml:space="preserve">חברת הכנסת </w:t>
      </w:r>
      <w:proofErr w:type="spellStart"/>
      <w:r w:rsidRPr="0029003B">
        <w:rPr>
          <w:rFonts w:cs="David" w:hint="cs"/>
          <w:rtl/>
        </w:rPr>
        <w:t>טרטמן</w:t>
      </w:r>
      <w:proofErr w:type="spellEnd"/>
      <w:r w:rsidRPr="0029003B">
        <w:rPr>
          <w:rFonts w:cs="David" w:hint="cs"/>
          <w:rtl/>
        </w:rPr>
        <w:t xml:space="preserve">. </w:t>
      </w:r>
    </w:p>
    <w:p w14:paraId="04D11FA4" w14:textId="77777777" w:rsidR="0029003B" w:rsidRPr="0029003B" w:rsidRDefault="0029003B" w:rsidP="0029003B">
      <w:pPr>
        <w:bidi/>
        <w:rPr>
          <w:rFonts w:cs="David" w:hint="cs"/>
          <w:rtl/>
        </w:rPr>
      </w:pPr>
    </w:p>
    <w:p w14:paraId="65B78F5F" w14:textId="77777777" w:rsidR="0029003B" w:rsidRPr="0029003B" w:rsidRDefault="0029003B" w:rsidP="0029003B">
      <w:pPr>
        <w:pStyle w:val="Heading5"/>
        <w:jc w:val="left"/>
        <w:rPr>
          <w:rFonts w:hint="cs"/>
          <w:sz w:val="24"/>
          <w:rtl/>
        </w:rPr>
      </w:pPr>
      <w:proofErr w:type="spellStart"/>
      <w:r w:rsidRPr="0029003B">
        <w:rPr>
          <w:rFonts w:hint="cs"/>
          <w:sz w:val="24"/>
          <w:u w:val="single"/>
          <w:rtl/>
        </w:rPr>
        <w:t>אסתרינה</w:t>
      </w:r>
      <w:proofErr w:type="spellEnd"/>
      <w:r w:rsidRPr="0029003B">
        <w:rPr>
          <w:rFonts w:hint="cs"/>
          <w:sz w:val="24"/>
          <w:u w:val="single"/>
          <w:rtl/>
        </w:rPr>
        <w:t xml:space="preserve"> </w:t>
      </w:r>
      <w:proofErr w:type="spellStart"/>
      <w:r w:rsidRPr="0029003B">
        <w:rPr>
          <w:rFonts w:hint="cs"/>
          <w:sz w:val="24"/>
          <w:u w:val="single"/>
          <w:rtl/>
        </w:rPr>
        <w:t>טרטמן</w:t>
      </w:r>
      <w:proofErr w:type="spellEnd"/>
      <w:r w:rsidRPr="0029003B">
        <w:rPr>
          <w:rFonts w:hint="cs"/>
          <w:sz w:val="24"/>
          <w:u w:val="single"/>
          <w:rtl/>
        </w:rPr>
        <w:t>:</w:t>
      </w:r>
    </w:p>
    <w:p w14:paraId="4E042393" w14:textId="77777777" w:rsidR="0029003B" w:rsidRPr="0029003B" w:rsidRDefault="0029003B" w:rsidP="0029003B">
      <w:pPr>
        <w:pStyle w:val="Heading5"/>
        <w:jc w:val="left"/>
        <w:rPr>
          <w:rFonts w:hint="cs"/>
          <w:sz w:val="24"/>
          <w:rtl/>
        </w:rPr>
      </w:pPr>
    </w:p>
    <w:p w14:paraId="0FD5A61B" w14:textId="77777777" w:rsidR="0029003B" w:rsidRPr="0029003B" w:rsidRDefault="0029003B" w:rsidP="0029003B">
      <w:pPr>
        <w:bidi/>
        <w:rPr>
          <w:rFonts w:cs="David" w:hint="cs"/>
          <w:rtl/>
        </w:rPr>
      </w:pPr>
      <w:r w:rsidRPr="0029003B">
        <w:rPr>
          <w:rFonts w:cs="David" w:hint="cs"/>
          <w:rtl/>
        </w:rPr>
        <w:tab/>
        <w:t xml:space="preserve">אדוני היושב ראש, אין ספק שיש היגיון רב בבקשתו של חבר הכנסת לוי, כיוון שהנושא כאן הוא לא דבר שראוי לדיחוי, מכיוון שכל שנייה הנזק הזה מצטבר. אני לא מדברת רק על נזק כלכלי, הוא גם ערכי ועקרוני. לכן חייבים לדון בנושא הזה לאלתר, גם בהתחשב בעובדה שאנחנו צועדים לקראת פגרה. אני תומכת בבקשה. </w:t>
      </w:r>
    </w:p>
    <w:p w14:paraId="12521C46" w14:textId="77777777" w:rsidR="0029003B" w:rsidRPr="0029003B" w:rsidRDefault="0029003B" w:rsidP="0029003B">
      <w:pPr>
        <w:bidi/>
        <w:rPr>
          <w:rFonts w:cs="David" w:hint="cs"/>
          <w:rtl/>
        </w:rPr>
      </w:pPr>
    </w:p>
    <w:p w14:paraId="73136153" w14:textId="77777777" w:rsidR="0029003B" w:rsidRPr="0029003B" w:rsidRDefault="0029003B" w:rsidP="0029003B">
      <w:pPr>
        <w:bidi/>
        <w:rPr>
          <w:rFonts w:cs="David" w:hint="cs"/>
          <w:u w:val="single"/>
          <w:rtl/>
        </w:rPr>
      </w:pPr>
      <w:r w:rsidRPr="0029003B">
        <w:rPr>
          <w:rFonts w:cs="David" w:hint="cs"/>
          <w:u w:val="single"/>
          <w:rtl/>
        </w:rPr>
        <w:t>היו"ר דוד טל:</w:t>
      </w:r>
    </w:p>
    <w:p w14:paraId="49899A53" w14:textId="77777777" w:rsidR="0029003B" w:rsidRPr="0029003B" w:rsidRDefault="0029003B" w:rsidP="0029003B">
      <w:pPr>
        <w:bidi/>
        <w:rPr>
          <w:rFonts w:cs="David" w:hint="cs"/>
          <w:rtl/>
        </w:rPr>
      </w:pPr>
    </w:p>
    <w:p w14:paraId="3EF22EA8" w14:textId="77777777" w:rsidR="0029003B" w:rsidRPr="0029003B" w:rsidRDefault="0029003B" w:rsidP="0029003B">
      <w:pPr>
        <w:bidi/>
        <w:rPr>
          <w:rFonts w:cs="David" w:hint="cs"/>
          <w:rtl/>
        </w:rPr>
      </w:pPr>
      <w:r w:rsidRPr="0029003B">
        <w:rPr>
          <w:rFonts w:cs="David" w:hint="cs"/>
          <w:rtl/>
        </w:rPr>
        <w:tab/>
        <w:t xml:space="preserve">תודה. חבר הכנסת טיבי. </w:t>
      </w:r>
    </w:p>
    <w:p w14:paraId="6BF4A7F7" w14:textId="77777777" w:rsidR="0029003B" w:rsidRPr="0029003B" w:rsidRDefault="0029003B" w:rsidP="0029003B">
      <w:pPr>
        <w:bidi/>
        <w:rPr>
          <w:rFonts w:cs="David" w:hint="cs"/>
          <w:rtl/>
        </w:rPr>
      </w:pPr>
    </w:p>
    <w:p w14:paraId="23DC8CC4" w14:textId="77777777" w:rsidR="0029003B" w:rsidRPr="0029003B" w:rsidRDefault="0029003B" w:rsidP="0029003B">
      <w:pPr>
        <w:bidi/>
        <w:rPr>
          <w:rFonts w:cs="David" w:hint="cs"/>
          <w:rtl/>
        </w:rPr>
      </w:pPr>
      <w:r w:rsidRPr="0029003B">
        <w:rPr>
          <w:rFonts w:cs="David" w:hint="cs"/>
          <w:u w:val="single"/>
          <w:rtl/>
        </w:rPr>
        <w:t>אחמד טיבי:</w:t>
      </w:r>
    </w:p>
    <w:p w14:paraId="5F11138B" w14:textId="77777777" w:rsidR="0029003B" w:rsidRPr="0029003B" w:rsidRDefault="0029003B" w:rsidP="0029003B">
      <w:pPr>
        <w:bidi/>
        <w:rPr>
          <w:rFonts w:cs="David" w:hint="cs"/>
          <w:rtl/>
        </w:rPr>
      </w:pPr>
    </w:p>
    <w:p w14:paraId="2D279B42" w14:textId="77777777" w:rsidR="0029003B" w:rsidRPr="0029003B" w:rsidRDefault="0029003B" w:rsidP="0029003B">
      <w:pPr>
        <w:bidi/>
        <w:rPr>
          <w:rFonts w:cs="David" w:hint="cs"/>
          <w:rtl/>
        </w:rPr>
      </w:pPr>
      <w:r w:rsidRPr="0029003B">
        <w:rPr>
          <w:rFonts w:cs="David" w:hint="cs"/>
          <w:rtl/>
        </w:rPr>
        <w:tab/>
        <w:t xml:space="preserve"> אל"ף, הצעות שהן לגופו של איש הן הצעות לא ראויות להיות מובאות לדיון.</w:t>
      </w:r>
    </w:p>
    <w:p w14:paraId="637BEBB2" w14:textId="77777777" w:rsidR="0029003B" w:rsidRPr="0029003B" w:rsidRDefault="0029003B" w:rsidP="0029003B">
      <w:pPr>
        <w:bidi/>
        <w:rPr>
          <w:rFonts w:cs="David" w:hint="cs"/>
          <w:rtl/>
        </w:rPr>
      </w:pPr>
    </w:p>
    <w:p w14:paraId="240DF8C3" w14:textId="77777777" w:rsidR="0029003B" w:rsidRDefault="0029003B" w:rsidP="0029003B">
      <w:pPr>
        <w:bidi/>
        <w:rPr>
          <w:rFonts w:cs="David" w:hint="cs"/>
          <w:u w:val="single"/>
          <w:rtl/>
        </w:rPr>
      </w:pPr>
    </w:p>
    <w:p w14:paraId="470D164C" w14:textId="77777777" w:rsidR="0029003B" w:rsidRDefault="0029003B" w:rsidP="0029003B">
      <w:pPr>
        <w:bidi/>
        <w:rPr>
          <w:rFonts w:cs="David" w:hint="cs"/>
          <w:u w:val="single"/>
          <w:rtl/>
        </w:rPr>
      </w:pPr>
    </w:p>
    <w:p w14:paraId="5C1D4A0F" w14:textId="77777777" w:rsidR="0029003B" w:rsidRDefault="0029003B" w:rsidP="0029003B">
      <w:pPr>
        <w:bidi/>
        <w:rPr>
          <w:rFonts w:cs="David" w:hint="cs"/>
          <w:u w:val="single"/>
          <w:rtl/>
        </w:rPr>
      </w:pPr>
    </w:p>
    <w:p w14:paraId="6AAF033A" w14:textId="77777777" w:rsidR="0029003B" w:rsidRPr="0029003B" w:rsidRDefault="0029003B" w:rsidP="0029003B">
      <w:pPr>
        <w:bidi/>
        <w:rPr>
          <w:rFonts w:cs="David"/>
          <w:rtl/>
        </w:rPr>
      </w:pPr>
      <w:r w:rsidRPr="0029003B">
        <w:rPr>
          <w:rFonts w:cs="David" w:hint="eastAsia"/>
          <w:u w:val="single"/>
          <w:rtl/>
        </w:rPr>
        <w:t>אורי</w:t>
      </w:r>
      <w:r w:rsidRPr="0029003B">
        <w:rPr>
          <w:rFonts w:cs="David"/>
          <w:u w:val="single"/>
          <w:rtl/>
        </w:rPr>
        <w:t xml:space="preserve"> אריאל:</w:t>
      </w:r>
    </w:p>
    <w:p w14:paraId="571BC9D8" w14:textId="77777777" w:rsidR="0029003B" w:rsidRPr="0029003B" w:rsidRDefault="0029003B" w:rsidP="0029003B">
      <w:pPr>
        <w:bidi/>
        <w:rPr>
          <w:rFonts w:cs="David"/>
          <w:rtl/>
        </w:rPr>
      </w:pPr>
    </w:p>
    <w:p w14:paraId="601B5462" w14:textId="77777777" w:rsidR="0029003B" w:rsidRPr="0029003B" w:rsidRDefault="0029003B" w:rsidP="0029003B">
      <w:pPr>
        <w:bidi/>
        <w:rPr>
          <w:rFonts w:cs="David" w:hint="cs"/>
          <w:rtl/>
        </w:rPr>
      </w:pPr>
      <w:r w:rsidRPr="0029003B">
        <w:rPr>
          <w:rFonts w:cs="David"/>
          <w:rtl/>
        </w:rPr>
        <w:tab/>
      </w:r>
      <w:r w:rsidRPr="0029003B">
        <w:rPr>
          <w:rFonts w:cs="David" w:hint="cs"/>
          <w:rtl/>
        </w:rPr>
        <w:t xml:space="preserve"> אתה ביקשת אתמול לא לעשות הכללות.</w:t>
      </w:r>
    </w:p>
    <w:p w14:paraId="1381298B" w14:textId="77777777" w:rsidR="0029003B" w:rsidRPr="0029003B" w:rsidRDefault="0029003B" w:rsidP="0029003B">
      <w:pPr>
        <w:bidi/>
        <w:rPr>
          <w:rFonts w:cs="David" w:hint="cs"/>
          <w:rtl/>
        </w:rPr>
      </w:pPr>
    </w:p>
    <w:p w14:paraId="5D236939" w14:textId="77777777" w:rsidR="0029003B" w:rsidRPr="0029003B" w:rsidRDefault="0029003B" w:rsidP="0029003B">
      <w:pPr>
        <w:bidi/>
        <w:rPr>
          <w:rFonts w:cs="David" w:hint="cs"/>
          <w:u w:val="single"/>
          <w:rtl/>
        </w:rPr>
      </w:pPr>
      <w:r w:rsidRPr="0029003B">
        <w:rPr>
          <w:rFonts w:cs="David" w:hint="cs"/>
          <w:u w:val="single"/>
          <w:rtl/>
        </w:rPr>
        <w:t>היו"ר דוד טל:</w:t>
      </w:r>
    </w:p>
    <w:p w14:paraId="3288A499" w14:textId="77777777" w:rsidR="0029003B" w:rsidRPr="0029003B" w:rsidRDefault="0029003B" w:rsidP="0029003B">
      <w:pPr>
        <w:bidi/>
        <w:rPr>
          <w:rFonts w:cs="David" w:hint="cs"/>
          <w:rtl/>
        </w:rPr>
      </w:pPr>
    </w:p>
    <w:p w14:paraId="3F1F42D8" w14:textId="77777777" w:rsidR="0029003B" w:rsidRPr="0029003B" w:rsidRDefault="0029003B" w:rsidP="0029003B">
      <w:pPr>
        <w:bidi/>
        <w:rPr>
          <w:rFonts w:cs="David" w:hint="cs"/>
          <w:rtl/>
        </w:rPr>
      </w:pPr>
      <w:r w:rsidRPr="0029003B">
        <w:rPr>
          <w:rFonts w:cs="David" w:hint="cs"/>
          <w:rtl/>
        </w:rPr>
        <w:tab/>
        <w:t xml:space="preserve">אריאל. </w:t>
      </w:r>
    </w:p>
    <w:p w14:paraId="2D543A54" w14:textId="77777777" w:rsidR="0029003B" w:rsidRPr="0029003B" w:rsidRDefault="0029003B" w:rsidP="0029003B">
      <w:pPr>
        <w:bidi/>
        <w:rPr>
          <w:rFonts w:cs="David" w:hint="cs"/>
          <w:rtl/>
        </w:rPr>
      </w:pPr>
    </w:p>
    <w:p w14:paraId="134E6489" w14:textId="77777777" w:rsidR="0029003B" w:rsidRPr="0029003B" w:rsidRDefault="0029003B" w:rsidP="0029003B">
      <w:pPr>
        <w:bidi/>
        <w:rPr>
          <w:rFonts w:cs="David" w:hint="cs"/>
          <w:rtl/>
        </w:rPr>
      </w:pPr>
      <w:r w:rsidRPr="0029003B">
        <w:rPr>
          <w:rFonts w:cs="David" w:hint="cs"/>
          <w:u w:val="single"/>
          <w:rtl/>
        </w:rPr>
        <w:t>אחמד טיבי:</w:t>
      </w:r>
    </w:p>
    <w:p w14:paraId="4173A234" w14:textId="77777777" w:rsidR="0029003B" w:rsidRPr="0029003B" w:rsidRDefault="0029003B" w:rsidP="0029003B">
      <w:pPr>
        <w:bidi/>
        <w:rPr>
          <w:rFonts w:cs="David" w:hint="cs"/>
          <w:rtl/>
        </w:rPr>
      </w:pPr>
    </w:p>
    <w:p w14:paraId="0C2274D8" w14:textId="77777777" w:rsidR="0029003B" w:rsidRPr="0029003B" w:rsidRDefault="0029003B" w:rsidP="0029003B">
      <w:pPr>
        <w:bidi/>
        <w:rPr>
          <w:rFonts w:cs="David" w:hint="cs"/>
          <w:rtl/>
        </w:rPr>
      </w:pPr>
      <w:r w:rsidRPr="0029003B">
        <w:rPr>
          <w:rFonts w:cs="David" w:hint="cs"/>
          <w:rtl/>
        </w:rPr>
        <w:tab/>
        <w:t xml:space="preserve"> כן.</w:t>
      </w:r>
    </w:p>
    <w:p w14:paraId="20E92EAE" w14:textId="77777777" w:rsidR="0029003B" w:rsidRPr="0029003B" w:rsidRDefault="0029003B" w:rsidP="0029003B">
      <w:pPr>
        <w:bidi/>
        <w:rPr>
          <w:rFonts w:cs="David" w:hint="cs"/>
          <w:rtl/>
        </w:rPr>
      </w:pPr>
    </w:p>
    <w:p w14:paraId="2CB08322" w14:textId="77777777" w:rsidR="0029003B" w:rsidRPr="0029003B" w:rsidRDefault="0029003B" w:rsidP="0029003B">
      <w:pPr>
        <w:bidi/>
        <w:rPr>
          <w:rFonts w:cs="David"/>
          <w:rtl/>
        </w:rPr>
      </w:pPr>
      <w:r w:rsidRPr="0029003B">
        <w:rPr>
          <w:rFonts w:cs="David" w:hint="eastAsia"/>
          <w:u w:val="single"/>
          <w:rtl/>
        </w:rPr>
        <w:t>אורי</w:t>
      </w:r>
      <w:r w:rsidRPr="0029003B">
        <w:rPr>
          <w:rFonts w:cs="David"/>
          <w:u w:val="single"/>
          <w:rtl/>
        </w:rPr>
        <w:t xml:space="preserve"> אריאל:</w:t>
      </w:r>
    </w:p>
    <w:p w14:paraId="0AA3727E" w14:textId="77777777" w:rsidR="0029003B" w:rsidRPr="0029003B" w:rsidRDefault="0029003B" w:rsidP="0029003B">
      <w:pPr>
        <w:bidi/>
        <w:rPr>
          <w:rFonts w:cs="David"/>
          <w:rtl/>
        </w:rPr>
      </w:pPr>
    </w:p>
    <w:p w14:paraId="3B6BF5A9" w14:textId="77777777" w:rsidR="0029003B" w:rsidRPr="0029003B" w:rsidRDefault="0029003B" w:rsidP="0029003B">
      <w:pPr>
        <w:bidi/>
        <w:rPr>
          <w:rFonts w:cs="David" w:hint="cs"/>
          <w:rtl/>
        </w:rPr>
      </w:pPr>
      <w:r w:rsidRPr="0029003B">
        <w:rPr>
          <w:rFonts w:cs="David"/>
          <w:rtl/>
        </w:rPr>
        <w:tab/>
      </w:r>
      <w:r w:rsidRPr="0029003B">
        <w:rPr>
          <w:rFonts w:cs="David" w:hint="cs"/>
          <w:rtl/>
        </w:rPr>
        <w:t xml:space="preserve"> אנחנו מקפידים על כאן.</w:t>
      </w:r>
    </w:p>
    <w:p w14:paraId="37BC1C7A" w14:textId="77777777" w:rsidR="0029003B" w:rsidRPr="0029003B" w:rsidRDefault="0029003B" w:rsidP="0029003B">
      <w:pPr>
        <w:bidi/>
        <w:rPr>
          <w:rFonts w:cs="David" w:hint="cs"/>
          <w:rtl/>
        </w:rPr>
      </w:pPr>
    </w:p>
    <w:p w14:paraId="469D441E" w14:textId="77777777" w:rsidR="0029003B" w:rsidRPr="0029003B" w:rsidRDefault="0029003B" w:rsidP="0029003B">
      <w:pPr>
        <w:bidi/>
        <w:rPr>
          <w:rFonts w:cs="David" w:hint="cs"/>
          <w:rtl/>
        </w:rPr>
      </w:pPr>
      <w:r w:rsidRPr="0029003B">
        <w:rPr>
          <w:rFonts w:cs="David" w:hint="cs"/>
          <w:u w:val="single"/>
          <w:rtl/>
        </w:rPr>
        <w:t>אחמד טיבי:</w:t>
      </w:r>
    </w:p>
    <w:p w14:paraId="1A4B1DE6" w14:textId="77777777" w:rsidR="0029003B" w:rsidRPr="0029003B" w:rsidRDefault="0029003B" w:rsidP="0029003B">
      <w:pPr>
        <w:bidi/>
        <w:rPr>
          <w:rFonts w:cs="David" w:hint="cs"/>
          <w:rtl/>
        </w:rPr>
      </w:pPr>
    </w:p>
    <w:p w14:paraId="4EC6C2B7" w14:textId="77777777" w:rsidR="0029003B" w:rsidRPr="0029003B" w:rsidRDefault="0029003B" w:rsidP="0029003B">
      <w:pPr>
        <w:bidi/>
        <w:rPr>
          <w:rFonts w:cs="David" w:hint="cs"/>
          <w:rtl/>
        </w:rPr>
      </w:pPr>
      <w:r w:rsidRPr="0029003B">
        <w:rPr>
          <w:rFonts w:cs="David" w:hint="cs"/>
          <w:rtl/>
        </w:rPr>
        <w:tab/>
        <w:t xml:space="preserve">ולכן, אדוני, אני חושב שבסעיף של פטור מחובת הנחה אין שום דחיפות לנושא הזה, ולכן לא צריך להעניק פטור. </w:t>
      </w:r>
    </w:p>
    <w:p w14:paraId="3A28CF3B" w14:textId="77777777" w:rsidR="0029003B" w:rsidRPr="0029003B" w:rsidRDefault="0029003B" w:rsidP="0029003B">
      <w:pPr>
        <w:bidi/>
        <w:rPr>
          <w:rFonts w:cs="David" w:hint="cs"/>
          <w:rtl/>
        </w:rPr>
      </w:pPr>
    </w:p>
    <w:p w14:paraId="4AA2E1BA" w14:textId="77777777" w:rsidR="0029003B" w:rsidRPr="0029003B" w:rsidRDefault="0029003B" w:rsidP="0029003B">
      <w:pPr>
        <w:bidi/>
        <w:rPr>
          <w:rFonts w:cs="David" w:hint="cs"/>
          <w:rtl/>
        </w:rPr>
      </w:pPr>
    </w:p>
    <w:p w14:paraId="65BA677F" w14:textId="77777777" w:rsidR="0029003B" w:rsidRPr="0029003B" w:rsidRDefault="0029003B" w:rsidP="0029003B">
      <w:pPr>
        <w:bidi/>
        <w:ind w:firstLine="567"/>
        <w:rPr>
          <w:rFonts w:cs="David" w:hint="cs"/>
          <w:rtl/>
        </w:rPr>
      </w:pPr>
      <w:r w:rsidRPr="0029003B">
        <w:rPr>
          <w:rFonts w:cs="David" w:hint="cs"/>
          <w:rtl/>
        </w:rPr>
        <w:t xml:space="preserve">שנית, עצם העניין המהותי </w:t>
      </w:r>
      <w:r w:rsidRPr="0029003B">
        <w:rPr>
          <w:rFonts w:cs="David"/>
          <w:rtl/>
        </w:rPr>
        <w:t>–</w:t>
      </w:r>
      <w:r w:rsidRPr="0029003B">
        <w:rPr>
          <w:rFonts w:cs="David" w:hint="cs"/>
          <w:rtl/>
        </w:rPr>
        <w:t xml:space="preserve"> מדברים עכשיו על העניין המהותי, שיקולים מוסריים </w:t>
      </w:r>
      <w:r w:rsidRPr="0029003B">
        <w:rPr>
          <w:rFonts w:cs="David"/>
          <w:rtl/>
        </w:rPr>
        <w:t>–</w:t>
      </w:r>
      <w:r w:rsidRPr="0029003B">
        <w:rPr>
          <w:rFonts w:cs="David" w:hint="cs"/>
          <w:rtl/>
        </w:rPr>
        <w:t xml:space="preserve"> זכויות פנסיה הן זכויות שעומדות לכל חבר כנסת - - </w:t>
      </w:r>
    </w:p>
    <w:p w14:paraId="3B21658E" w14:textId="77777777" w:rsidR="0029003B" w:rsidRPr="0029003B" w:rsidRDefault="0029003B" w:rsidP="0029003B">
      <w:pPr>
        <w:bidi/>
        <w:ind w:firstLine="567"/>
        <w:rPr>
          <w:rFonts w:cs="David" w:hint="cs"/>
          <w:rtl/>
        </w:rPr>
      </w:pPr>
    </w:p>
    <w:p w14:paraId="0B41BA14" w14:textId="77777777" w:rsidR="0029003B" w:rsidRPr="0029003B" w:rsidRDefault="0029003B" w:rsidP="0029003B">
      <w:pPr>
        <w:bidi/>
        <w:rPr>
          <w:rFonts w:cs="David" w:hint="cs"/>
          <w:u w:val="single"/>
          <w:rtl/>
        </w:rPr>
      </w:pPr>
      <w:r w:rsidRPr="0029003B">
        <w:rPr>
          <w:rFonts w:cs="David" w:hint="cs"/>
          <w:u w:val="single"/>
          <w:rtl/>
        </w:rPr>
        <w:t>היו"ר דוד טל:</w:t>
      </w:r>
    </w:p>
    <w:p w14:paraId="738C3B4C" w14:textId="77777777" w:rsidR="0029003B" w:rsidRPr="0029003B" w:rsidRDefault="0029003B" w:rsidP="0029003B">
      <w:pPr>
        <w:bidi/>
        <w:ind w:firstLine="567"/>
        <w:rPr>
          <w:rFonts w:cs="David" w:hint="cs"/>
          <w:rtl/>
        </w:rPr>
      </w:pPr>
    </w:p>
    <w:p w14:paraId="65CBCEFD" w14:textId="77777777" w:rsidR="0029003B" w:rsidRPr="0029003B" w:rsidRDefault="0029003B" w:rsidP="0029003B">
      <w:pPr>
        <w:bidi/>
        <w:ind w:firstLine="567"/>
        <w:rPr>
          <w:rFonts w:cs="David" w:hint="cs"/>
          <w:rtl/>
        </w:rPr>
      </w:pPr>
      <w:r w:rsidRPr="0029003B">
        <w:rPr>
          <w:rFonts w:cs="David" w:hint="cs"/>
          <w:rtl/>
        </w:rPr>
        <w:t>מוקנות.</w:t>
      </w:r>
    </w:p>
    <w:p w14:paraId="56D0ADD4" w14:textId="77777777" w:rsidR="0029003B" w:rsidRPr="0029003B" w:rsidRDefault="0029003B" w:rsidP="0029003B">
      <w:pPr>
        <w:bidi/>
        <w:ind w:firstLine="567"/>
        <w:rPr>
          <w:rFonts w:cs="David" w:hint="cs"/>
          <w:rtl/>
        </w:rPr>
      </w:pPr>
    </w:p>
    <w:p w14:paraId="1EA989C4" w14:textId="77777777" w:rsidR="0029003B" w:rsidRPr="0029003B" w:rsidRDefault="0029003B" w:rsidP="0029003B">
      <w:pPr>
        <w:bidi/>
        <w:rPr>
          <w:rFonts w:cs="David" w:hint="cs"/>
          <w:rtl/>
        </w:rPr>
      </w:pPr>
      <w:r w:rsidRPr="0029003B">
        <w:rPr>
          <w:rFonts w:cs="David" w:hint="cs"/>
          <w:u w:val="single"/>
          <w:rtl/>
        </w:rPr>
        <w:t>אחמד טיבי:</w:t>
      </w:r>
    </w:p>
    <w:p w14:paraId="6916DF52" w14:textId="77777777" w:rsidR="0029003B" w:rsidRPr="0029003B" w:rsidRDefault="0029003B" w:rsidP="0029003B">
      <w:pPr>
        <w:bidi/>
        <w:rPr>
          <w:rFonts w:cs="David" w:hint="cs"/>
          <w:rtl/>
        </w:rPr>
      </w:pPr>
    </w:p>
    <w:p w14:paraId="2D8232B1" w14:textId="77777777" w:rsidR="0029003B" w:rsidRPr="0029003B" w:rsidRDefault="0029003B" w:rsidP="0029003B">
      <w:pPr>
        <w:bidi/>
        <w:ind w:firstLine="567"/>
        <w:rPr>
          <w:rFonts w:cs="David" w:hint="cs"/>
          <w:rtl/>
        </w:rPr>
      </w:pPr>
      <w:r w:rsidRPr="0029003B">
        <w:rPr>
          <w:rFonts w:cs="David" w:hint="cs"/>
          <w:rtl/>
        </w:rPr>
        <w:t>מוקנות. לחבר כנסת מכהן וחבר כנסת שסיים.</w:t>
      </w:r>
    </w:p>
    <w:p w14:paraId="76DF8B56" w14:textId="77777777" w:rsidR="0029003B" w:rsidRPr="0029003B" w:rsidRDefault="0029003B" w:rsidP="0029003B">
      <w:pPr>
        <w:bidi/>
        <w:rPr>
          <w:rFonts w:cs="David" w:hint="cs"/>
          <w:rtl/>
        </w:rPr>
      </w:pPr>
    </w:p>
    <w:p w14:paraId="78F156AD" w14:textId="77777777" w:rsidR="0029003B" w:rsidRPr="0029003B" w:rsidRDefault="0029003B" w:rsidP="0029003B">
      <w:pPr>
        <w:bidi/>
        <w:rPr>
          <w:rFonts w:cs="David" w:hint="cs"/>
          <w:u w:val="single"/>
          <w:rtl/>
        </w:rPr>
      </w:pPr>
      <w:r w:rsidRPr="0029003B">
        <w:rPr>
          <w:rFonts w:cs="David" w:hint="cs"/>
          <w:u w:val="single"/>
          <w:rtl/>
        </w:rPr>
        <w:t>היו"ר דוד טל:</w:t>
      </w:r>
    </w:p>
    <w:p w14:paraId="5D97358A" w14:textId="77777777" w:rsidR="0029003B" w:rsidRPr="0029003B" w:rsidRDefault="0029003B" w:rsidP="0029003B">
      <w:pPr>
        <w:bidi/>
        <w:rPr>
          <w:rFonts w:cs="David" w:hint="cs"/>
          <w:rtl/>
        </w:rPr>
      </w:pPr>
    </w:p>
    <w:p w14:paraId="0CEDD15E" w14:textId="77777777" w:rsidR="0029003B" w:rsidRPr="0029003B" w:rsidRDefault="0029003B" w:rsidP="0029003B">
      <w:pPr>
        <w:bidi/>
        <w:rPr>
          <w:rFonts w:cs="David" w:hint="cs"/>
          <w:rtl/>
        </w:rPr>
      </w:pPr>
      <w:r w:rsidRPr="0029003B">
        <w:rPr>
          <w:rFonts w:cs="David" w:hint="cs"/>
          <w:rtl/>
        </w:rPr>
        <w:tab/>
        <w:t xml:space="preserve">הגם שבמקרה שלו, הוא לא הפריש פנסיה. גם הוא וגם אני וגם אלה שהתחילו ב-1996 או לפני, בפנסיה תקציבית, אתה לא מפריש מעצמך. רק פנסיה צוברת, אתה מפריש חלק והמעביד מפריש חלק. </w:t>
      </w:r>
    </w:p>
    <w:p w14:paraId="1A85BBA6" w14:textId="77777777" w:rsidR="0029003B" w:rsidRPr="0029003B" w:rsidRDefault="0029003B" w:rsidP="0029003B">
      <w:pPr>
        <w:bidi/>
        <w:rPr>
          <w:rFonts w:cs="David" w:hint="cs"/>
          <w:rtl/>
        </w:rPr>
      </w:pPr>
    </w:p>
    <w:p w14:paraId="177C8123" w14:textId="77777777" w:rsidR="0029003B" w:rsidRPr="0029003B" w:rsidRDefault="0029003B" w:rsidP="0029003B">
      <w:pPr>
        <w:bidi/>
        <w:rPr>
          <w:rFonts w:cs="David" w:hint="cs"/>
          <w:rtl/>
        </w:rPr>
      </w:pPr>
      <w:r w:rsidRPr="0029003B">
        <w:rPr>
          <w:rFonts w:cs="David" w:hint="cs"/>
          <w:u w:val="single"/>
          <w:rtl/>
        </w:rPr>
        <w:t xml:space="preserve">משה </w:t>
      </w:r>
      <w:proofErr w:type="spellStart"/>
      <w:r w:rsidRPr="0029003B">
        <w:rPr>
          <w:rFonts w:cs="David" w:hint="cs"/>
          <w:u w:val="single"/>
          <w:rtl/>
        </w:rPr>
        <w:t>שרוני</w:t>
      </w:r>
      <w:proofErr w:type="spellEnd"/>
      <w:r w:rsidRPr="0029003B">
        <w:rPr>
          <w:rFonts w:cs="David" w:hint="cs"/>
          <w:u w:val="single"/>
          <w:rtl/>
        </w:rPr>
        <w:t>:</w:t>
      </w:r>
    </w:p>
    <w:p w14:paraId="1E72C72D" w14:textId="77777777" w:rsidR="0029003B" w:rsidRPr="0029003B" w:rsidRDefault="0029003B" w:rsidP="0029003B">
      <w:pPr>
        <w:bidi/>
        <w:rPr>
          <w:rFonts w:cs="David" w:hint="cs"/>
          <w:rtl/>
        </w:rPr>
      </w:pPr>
      <w:r w:rsidRPr="0029003B">
        <w:rPr>
          <w:rFonts w:cs="David" w:hint="cs"/>
          <w:rtl/>
        </w:rPr>
        <w:tab/>
      </w:r>
    </w:p>
    <w:p w14:paraId="344FCA50" w14:textId="77777777" w:rsidR="0029003B" w:rsidRPr="0029003B" w:rsidRDefault="0029003B" w:rsidP="0029003B">
      <w:pPr>
        <w:bidi/>
        <w:ind w:firstLine="567"/>
        <w:rPr>
          <w:rFonts w:cs="David" w:hint="cs"/>
          <w:rtl/>
        </w:rPr>
      </w:pPr>
      <w:r w:rsidRPr="0029003B">
        <w:rPr>
          <w:rFonts w:cs="David" w:hint="cs"/>
          <w:rtl/>
        </w:rPr>
        <w:t>מ-1996 יש פנסיה צוברת.</w:t>
      </w:r>
    </w:p>
    <w:p w14:paraId="7411250B" w14:textId="77777777" w:rsidR="0029003B" w:rsidRPr="0029003B" w:rsidRDefault="0029003B" w:rsidP="0029003B">
      <w:pPr>
        <w:bidi/>
        <w:rPr>
          <w:rFonts w:cs="David" w:hint="cs"/>
          <w:rtl/>
        </w:rPr>
      </w:pPr>
    </w:p>
    <w:p w14:paraId="50C709DC" w14:textId="77777777" w:rsidR="0029003B" w:rsidRPr="0029003B" w:rsidRDefault="0029003B" w:rsidP="0029003B">
      <w:pPr>
        <w:bidi/>
        <w:rPr>
          <w:rFonts w:cs="David" w:hint="cs"/>
          <w:rtl/>
        </w:rPr>
      </w:pPr>
      <w:r w:rsidRPr="0029003B">
        <w:rPr>
          <w:rFonts w:cs="David" w:hint="cs"/>
          <w:u w:val="single"/>
          <w:rtl/>
        </w:rPr>
        <w:t>אחמד טיבי:</w:t>
      </w:r>
    </w:p>
    <w:p w14:paraId="7ED2284A" w14:textId="77777777" w:rsidR="0029003B" w:rsidRPr="0029003B" w:rsidRDefault="0029003B" w:rsidP="0029003B">
      <w:pPr>
        <w:bidi/>
        <w:rPr>
          <w:rFonts w:cs="David" w:hint="cs"/>
          <w:rtl/>
        </w:rPr>
      </w:pPr>
    </w:p>
    <w:p w14:paraId="5F60AA3F" w14:textId="77777777" w:rsidR="0029003B" w:rsidRPr="0029003B" w:rsidRDefault="0029003B" w:rsidP="0029003B">
      <w:pPr>
        <w:bidi/>
        <w:rPr>
          <w:rFonts w:cs="David" w:hint="cs"/>
          <w:rtl/>
        </w:rPr>
      </w:pPr>
      <w:r w:rsidRPr="0029003B">
        <w:rPr>
          <w:rFonts w:cs="David" w:hint="cs"/>
          <w:rtl/>
        </w:rPr>
        <w:tab/>
        <w:t xml:space="preserve"> ולכן, כדאי לנו לשמוע את חוות דעתה של היועצת המשפטית, אדוני, שחברי הוועדה ישכילו מה האספקט המשפטי של הצעה לגופו של איש. </w:t>
      </w:r>
    </w:p>
    <w:p w14:paraId="1A702D66" w14:textId="77777777" w:rsidR="0029003B" w:rsidRPr="0029003B" w:rsidRDefault="0029003B" w:rsidP="0029003B">
      <w:pPr>
        <w:bidi/>
        <w:rPr>
          <w:rFonts w:cs="David" w:hint="cs"/>
          <w:rtl/>
        </w:rPr>
      </w:pPr>
    </w:p>
    <w:p w14:paraId="5C8A54DB" w14:textId="77777777" w:rsidR="0029003B" w:rsidRPr="0029003B" w:rsidRDefault="0029003B" w:rsidP="0029003B">
      <w:pPr>
        <w:bidi/>
        <w:rPr>
          <w:rFonts w:cs="David" w:hint="cs"/>
          <w:u w:val="single"/>
          <w:rtl/>
        </w:rPr>
      </w:pPr>
      <w:r w:rsidRPr="0029003B">
        <w:rPr>
          <w:rFonts w:cs="David" w:hint="cs"/>
          <w:u w:val="single"/>
          <w:rtl/>
        </w:rPr>
        <w:t>היו"ר דוד טל:</w:t>
      </w:r>
    </w:p>
    <w:p w14:paraId="41E6353E" w14:textId="77777777" w:rsidR="0029003B" w:rsidRPr="0029003B" w:rsidRDefault="0029003B" w:rsidP="0029003B">
      <w:pPr>
        <w:bidi/>
        <w:rPr>
          <w:rFonts w:cs="David" w:hint="cs"/>
          <w:rtl/>
        </w:rPr>
      </w:pPr>
    </w:p>
    <w:p w14:paraId="379563A4" w14:textId="77777777" w:rsidR="0029003B" w:rsidRPr="0029003B" w:rsidRDefault="0029003B" w:rsidP="0029003B">
      <w:pPr>
        <w:bidi/>
        <w:rPr>
          <w:rFonts w:cs="David" w:hint="cs"/>
          <w:rtl/>
        </w:rPr>
      </w:pPr>
    </w:p>
    <w:p w14:paraId="791C556E" w14:textId="77777777" w:rsidR="0029003B" w:rsidRPr="0029003B" w:rsidRDefault="0029003B" w:rsidP="0029003B">
      <w:pPr>
        <w:bidi/>
        <w:rPr>
          <w:rFonts w:cs="David" w:hint="cs"/>
          <w:rtl/>
        </w:rPr>
      </w:pPr>
      <w:r w:rsidRPr="0029003B">
        <w:rPr>
          <w:rFonts w:cs="David" w:hint="cs"/>
          <w:rtl/>
        </w:rPr>
        <w:tab/>
        <w:t>לא, אני לא רוצה להיכנס לזה עכשיו. אני רוצה רק לדון, האם פוטרים או לא פוטרים. האם דחוף או לא דחוף.</w:t>
      </w:r>
    </w:p>
    <w:p w14:paraId="4F064868" w14:textId="77777777" w:rsidR="0029003B" w:rsidRDefault="0029003B" w:rsidP="0029003B">
      <w:pPr>
        <w:bidi/>
        <w:rPr>
          <w:rFonts w:cs="David" w:hint="cs"/>
          <w:rtl/>
        </w:rPr>
      </w:pPr>
    </w:p>
    <w:p w14:paraId="3F14A9E7" w14:textId="77777777" w:rsidR="0029003B" w:rsidRDefault="0029003B" w:rsidP="0029003B">
      <w:pPr>
        <w:bidi/>
        <w:rPr>
          <w:rFonts w:cs="David" w:hint="cs"/>
          <w:rtl/>
        </w:rPr>
      </w:pPr>
    </w:p>
    <w:p w14:paraId="16C6E0E2" w14:textId="77777777" w:rsidR="0029003B" w:rsidRDefault="0029003B" w:rsidP="0029003B">
      <w:pPr>
        <w:bidi/>
        <w:rPr>
          <w:rFonts w:cs="David" w:hint="cs"/>
          <w:rtl/>
        </w:rPr>
      </w:pPr>
    </w:p>
    <w:p w14:paraId="66ADE909" w14:textId="77777777" w:rsidR="0029003B" w:rsidRDefault="0029003B" w:rsidP="0029003B">
      <w:pPr>
        <w:bidi/>
        <w:rPr>
          <w:rFonts w:cs="David" w:hint="cs"/>
          <w:rtl/>
        </w:rPr>
      </w:pPr>
    </w:p>
    <w:p w14:paraId="38D1DB2E" w14:textId="77777777" w:rsidR="0029003B" w:rsidRDefault="0029003B" w:rsidP="0029003B">
      <w:pPr>
        <w:bidi/>
        <w:rPr>
          <w:rFonts w:cs="David" w:hint="cs"/>
          <w:rtl/>
        </w:rPr>
      </w:pPr>
    </w:p>
    <w:p w14:paraId="65D2568A" w14:textId="77777777" w:rsidR="0029003B" w:rsidRPr="0029003B" w:rsidRDefault="0029003B" w:rsidP="0029003B">
      <w:pPr>
        <w:bidi/>
        <w:rPr>
          <w:rFonts w:cs="David" w:hint="cs"/>
          <w:rtl/>
        </w:rPr>
      </w:pPr>
    </w:p>
    <w:p w14:paraId="514EDC60" w14:textId="77777777" w:rsidR="0029003B" w:rsidRPr="0029003B" w:rsidRDefault="0029003B" w:rsidP="0029003B">
      <w:pPr>
        <w:bidi/>
        <w:rPr>
          <w:rFonts w:cs="David" w:hint="cs"/>
          <w:rtl/>
        </w:rPr>
      </w:pPr>
      <w:r w:rsidRPr="0029003B">
        <w:rPr>
          <w:rFonts w:cs="David" w:hint="cs"/>
          <w:u w:val="single"/>
          <w:rtl/>
        </w:rPr>
        <w:t>אחמד טיבי:</w:t>
      </w:r>
    </w:p>
    <w:p w14:paraId="59692C76" w14:textId="77777777" w:rsidR="0029003B" w:rsidRPr="0029003B" w:rsidRDefault="0029003B" w:rsidP="0029003B">
      <w:pPr>
        <w:bidi/>
        <w:rPr>
          <w:rFonts w:cs="David" w:hint="cs"/>
          <w:rtl/>
        </w:rPr>
      </w:pPr>
    </w:p>
    <w:p w14:paraId="32DB7FB0" w14:textId="77777777" w:rsidR="0029003B" w:rsidRPr="0029003B" w:rsidRDefault="0029003B" w:rsidP="0029003B">
      <w:pPr>
        <w:bidi/>
        <w:rPr>
          <w:rFonts w:cs="David" w:hint="cs"/>
          <w:rtl/>
        </w:rPr>
      </w:pPr>
      <w:r w:rsidRPr="0029003B">
        <w:rPr>
          <w:rFonts w:cs="David" w:hint="cs"/>
          <w:rtl/>
        </w:rPr>
        <w:tab/>
        <w:t xml:space="preserve"> אמרתי: אין שום דבר דחוף.</w:t>
      </w:r>
    </w:p>
    <w:p w14:paraId="29BE4E18" w14:textId="77777777" w:rsidR="0029003B" w:rsidRPr="0029003B" w:rsidRDefault="0029003B" w:rsidP="0029003B">
      <w:pPr>
        <w:bidi/>
        <w:rPr>
          <w:rFonts w:cs="David" w:hint="cs"/>
          <w:rtl/>
        </w:rPr>
      </w:pPr>
    </w:p>
    <w:p w14:paraId="04C6A951" w14:textId="77777777" w:rsidR="0029003B" w:rsidRPr="0029003B" w:rsidRDefault="0029003B" w:rsidP="0029003B">
      <w:pPr>
        <w:bidi/>
        <w:rPr>
          <w:rFonts w:cs="David" w:hint="cs"/>
          <w:u w:val="single"/>
          <w:rtl/>
        </w:rPr>
      </w:pPr>
      <w:r w:rsidRPr="0029003B">
        <w:rPr>
          <w:rFonts w:cs="David" w:hint="cs"/>
          <w:u w:val="single"/>
          <w:rtl/>
        </w:rPr>
        <w:t>היו"ר דוד טל:</w:t>
      </w:r>
    </w:p>
    <w:p w14:paraId="545A3D8D" w14:textId="77777777" w:rsidR="0029003B" w:rsidRPr="0029003B" w:rsidRDefault="0029003B" w:rsidP="0029003B">
      <w:pPr>
        <w:bidi/>
        <w:rPr>
          <w:rFonts w:cs="David" w:hint="cs"/>
          <w:rtl/>
        </w:rPr>
      </w:pPr>
    </w:p>
    <w:p w14:paraId="24F81BBF" w14:textId="77777777" w:rsidR="0029003B" w:rsidRPr="0029003B" w:rsidRDefault="0029003B" w:rsidP="0029003B">
      <w:pPr>
        <w:bidi/>
        <w:rPr>
          <w:rFonts w:cs="David" w:hint="cs"/>
          <w:rtl/>
        </w:rPr>
      </w:pPr>
      <w:r w:rsidRPr="0029003B">
        <w:rPr>
          <w:rFonts w:cs="David" w:hint="cs"/>
          <w:rtl/>
        </w:rPr>
        <w:tab/>
        <w:t xml:space="preserve">ועכשיו, ידבר חבר הכנסת אריאל, ואחריו גדעון סער, ונצביע. </w:t>
      </w:r>
    </w:p>
    <w:p w14:paraId="5D4D39D7" w14:textId="77777777" w:rsidR="0029003B" w:rsidRPr="0029003B" w:rsidRDefault="0029003B" w:rsidP="0029003B">
      <w:pPr>
        <w:bidi/>
        <w:rPr>
          <w:rFonts w:cs="David" w:hint="cs"/>
          <w:rtl/>
        </w:rPr>
      </w:pPr>
    </w:p>
    <w:p w14:paraId="76B0C392" w14:textId="77777777" w:rsidR="0029003B" w:rsidRPr="0029003B" w:rsidRDefault="0029003B" w:rsidP="0029003B">
      <w:pPr>
        <w:bidi/>
        <w:rPr>
          <w:rFonts w:cs="David"/>
          <w:rtl/>
        </w:rPr>
      </w:pPr>
      <w:r w:rsidRPr="0029003B">
        <w:rPr>
          <w:rFonts w:cs="David" w:hint="eastAsia"/>
          <w:u w:val="single"/>
          <w:rtl/>
        </w:rPr>
        <w:t>אורי</w:t>
      </w:r>
      <w:r w:rsidRPr="0029003B">
        <w:rPr>
          <w:rFonts w:cs="David"/>
          <w:u w:val="single"/>
          <w:rtl/>
        </w:rPr>
        <w:t xml:space="preserve"> אריאל:</w:t>
      </w:r>
    </w:p>
    <w:p w14:paraId="764BA967" w14:textId="77777777" w:rsidR="0029003B" w:rsidRPr="0029003B" w:rsidRDefault="0029003B" w:rsidP="0029003B">
      <w:pPr>
        <w:bidi/>
        <w:rPr>
          <w:rFonts w:cs="David"/>
          <w:rtl/>
        </w:rPr>
      </w:pPr>
    </w:p>
    <w:p w14:paraId="4FAECDE0" w14:textId="77777777" w:rsidR="0029003B" w:rsidRPr="0029003B" w:rsidRDefault="0029003B" w:rsidP="0029003B">
      <w:pPr>
        <w:bidi/>
        <w:rPr>
          <w:rFonts w:cs="David" w:hint="cs"/>
          <w:rtl/>
        </w:rPr>
      </w:pPr>
      <w:r w:rsidRPr="0029003B">
        <w:rPr>
          <w:rFonts w:cs="David"/>
          <w:rtl/>
        </w:rPr>
        <w:tab/>
      </w:r>
      <w:r w:rsidRPr="0029003B">
        <w:rPr>
          <w:rFonts w:cs="David" w:hint="cs"/>
          <w:rtl/>
        </w:rPr>
        <w:t xml:space="preserve">אני מודה לאדוני.  ההצעה הזאת היא יותר מתקופה. למעשה, </w:t>
      </w:r>
      <w:proofErr w:type="spellStart"/>
      <w:r w:rsidRPr="0029003B">
        <w:rPr>
          <w:rFonts w:cs="David" w:hint="cs"/>
          <w:rtl/>
        </w:rPr>
        <w:t>היתה</w:t>
      </w:r>
      <w:proofErr w:type="spellEnd"/>
      <w:r w:rsidRPr="0029003B">
        <w:rPr>
          <w:rFonts w:cs="David" w:hint="cs"/>
          <w:rtl/>
        </w:rPr>
        <w:t xml:space="preserve"> צריכה להיות לפני שנה ואני רוצה להודות לחבר הכנסת לוי על היוזמה הברוכה הזאת. יש מקום באמת לשנות את זה, שזה יהיה יותר כללי. כפי שאמרתי לחבר הכנסת טיבי, אתמול הוא, בתוקף רב, הסביר שעושים הכללות. היה ניסיון פה לתקן את החוק, אבל אם תעמוד על זה </w:t>
      </w:r>
      <w:r w:rsidRPr="0029003B">
        <w:rPr>
          <w:rFonts w:cs="David"/>
          <w:rtl/>
        </w:rPr>
        <w:t>–</w:t>
      </w:r>
      <w:r w:rsidRPr="0029003B">
        <w:rPr>
          <w:rFonts w:cs="David" w:hint="cs"/>
          <w:rtl/>
        </w:rPr>
        <w:t xml:space="preserve"> זה יהיה כללי. זה יכול לקרות גם לחבר כנסת יהודי, רחמנא לצלן, ואני מבקש לאשר את החוק הזה לקריאה טרומית. </w:t>
      </w:r>
    </w:p>
    <w:p w14:paraId="001CF527" w14:textId="77777777" w:rsidR="0029003B" w:rsidRPr="0029003B" w:rsidRDefault="0029003B" w:rsidP="0029003B">
      <w:pPr>
        <w:bidi/>
        <w:rPr>
          <w:rFonts w:cs="David" w:hint="cs"/>
          <w:rtl/>
        </w:rPr>
      </w:pPr>
    </w:p>
    <w:p w14:paraId="71F5866C" w14:textId="77777777" w:rsidR="0029003B" w:rsidRPr="0029003B" w:rsidRDefault="0029003B" w:rsidP="0029003B">
      <w:pPr>
        <w:bidi/>
        <w:rPr>
          <w:rFonts w:cs="David" w:hint="cs"/>
          <w:rtl/>
        </w:rPr>
      </w:pPr>
      <w:r w:rsidRPr="0029003B">
        <w:rPr>
          <w:rFonts w:cs="David" w:hint="cs"/>
          <w:u w:val="single"/>
          <w:rtl/>
        </w:rPr>
        <w:t>אחמד טיבי:</w:t>
      </w:r>
    </w:p>
    <w:p w14:paraId="7332D259" w14:textId="77777777" w:rsidR="0029003B" w:rsidRPr="0029003B" w:rsidRDefault="0029003B" w:rsidP="0029003B">
      <w:pPr>
        <w:bidi/>
        <w:rPr>
          <w:rFonts w:cs="David" w:hint="cs"/>
          <w:rtl/>
        </w:rPr>
      </w:pPr>
    </w:p>
    <w:p w14:paraId="7FBC84F5" w14:textId="77777777" w:rsidR="0029003B" w:rsidRPr="0029003B" w:rsidRDefault="0029003B" w:rsidP="0029003B">
      <w:pPr>
        <w:bidi/>
        <w:rPr>
          <w:rFonts w:cs="David" w:hint="cs"/>
          <w:rtl/>
        </w:rPr>
      </w:pPr>
      <w:r w:rsidRPr="0029003B">
        <w:rPr>
          <w:rFonts w:cs="David" w:hint="cs"/>
          <w:rtl/>
        </w:rPr>
        <w:tab/>
        <w:t>בדרך כלל אין חברי כנסת יהודים שהם בוגדים, רק מושחתים.</w:t>
      </w:r>
    </w:p>
    <w:p w14:paraId="7E45A91B" w14:textId="77777777" w:rsidR="0029003B" w:rsidRPr="0029003B" w:rsidRDefault="0029003B" w:rsidP="0029003B">
      <w:pPr>
        <w:bidi/>
        <w:rPr>
          <w:rFonts w:cs="David" w:hint="cs"/>
          <w:rtl/>
        </w:rPr>
      </w:pPr>
    </w:p>
    <w:p w14:paraId="5175659F" w14:textId="77777777" w:rsidR="0029003B" w:rsidRPr="0029003B" w:rsidRDefault="0029003B" w:rsidP="0029003B">
      <w:pPr>
        <w:bidi/>
        <w:rPr>
          <w:rFonts w:cs="David"/>
          <w:rtl/>
        </w:rPr>
      </w:pPr>
      <w:r w:rsidRPr="0029003B">
        <w:rPr>
          <w:rFonts w:cs="David" w:hint="eastAsia"/>
          <w:u w:val="single"/>
          <w:rtl/>
        </w:rPr>
        <w:t>אורי</w:t>
      </w:r>
      <w:r w:rsidRPr="0029003B">
        <w:rPr>
          <w:rFonts w:cs="David"/>
          <w:u w:val="single"/>
          <w:rtl/>
        </w:rPr>
        <w:t xml:space="preserve"> אריאל:</w:t>
      </w:r>
    </w:p>
    <w:p w14:paraId="1FC8657F" w14:textId="77777777" w:rsidR="0029003B" w:rsidRPr="0029003B" w:rsidRDefault="0029003B" w:rsidP="0029003B">
      <w:pPr>
        <w:bidi/>
        <w:rPr>
          <w:rFonts w:cs="David"/>
          <w:rtl/>
        </w:rPr>
      </w:pPr>
    </w:p>
    <w:p w14:paraId="65EA7FB8" w14:textId="77777777" w:rsidR="0029003B" w:rsidRPr="0029003B" w:rsidRDefault="0029003B" w:rsidP="0029003B">
      <w:pPr>
        <w:bidi/>
        <w:rPr>
          <w:rFonts w:cs="David" w:hint="cs"/>
          <w:rtl/>
        </w:rPr>
      </w:pPr>
      <w:r w:rsidRPr="0029003B">
        <w:rPr>
          <w:rFonts w:cs="David"/>
          <w:rtl/>
        </w:rPr>
        <w:tab/>
      </w:r>
      <w:r w:rsidRPr="0029003B">
        <w:rPr>
          <w:rFonts w:cs="David" w:hint="cs"/>
          <w:rtl/>
        </w:rPr>
        <w:t>- - -</w:t>
      </w:r>
    </w:p>
    <w:p w14:paraId="703293BA" w14:textId="77777777" w:rsidR="0029003B" w:rsidRPr="0029003B" w:rsidRDefault="0029003B" w:rsidP="0029003B">
      <w:pPr>
        <w:bidi/>
        <w:rPr>
          <w:rFonts w:cs="David" w:hint="cs"/>
          <w:u w:val="single"/>
          <w:rtl/>
        </w:rPr>
      </w:pPr>
    </w:p>
    <w:p w14:paraId="5F5A3743" w14:textId="77777777" w:rsidR="0029003B" w:rsidRPr="0029003B" w:rsidRDefault="0029003B" w:rsidP="0029003B">
      <w:pPr>
        <w:bidi/>
        <w:rPr>
          <w:rFonts w:cs="David" w:hint="cs"/>
          <w:u w:val="single"/>
          <w:rtl/>
        </w:rPr>
      </w:pPr>
      <w:r w:rsidRPr="0029003B">
        <w:rPr>
          <w:rFonts w:cs="David" w:hint="cs"/>
          <w:u w:val="single"/>
          <w:rtl/>
        </w:rPr>
        <w:t>היו"ר דוד טל:</w:t>
      </w:r>
    </w:p>
    <w:p w14:paraId="2306E660" w14:textId="77777777" w:rsidR="0029003B" w:rsidRPr="0029003B" w:rsidRDefault="0029003B" w:rsidP="0029003B">
      <w:pPr>
        <w:bidi/>
        <w:rPr>
          <w:rFonts w:cs="David" w:hint="cs"/>
          <w:u w:val="single"/>
          <w:rtl/>
        </w:rPr>
      </w:pPr>
    </w:p>
    <w:p w14:paraId="5AC0ACF7" w14:textId="77777777" w:rsidR="0029003B" w:rsidRPr="0029003B" w:rsidRDefault="0029003B" w:rsidP="0029003B">
      <w:pPr>
        <w:bidi/>
        <w:rPr>
          <w:rFonts w:cs="David" w:hint="cs"/>
          <w:rtl/>
        </w:rPr>
      </w:pPr>
      <w:r w:rsidRPr="0029003B">
        <w:rPr>
          <w:rFonts w:cs="David" w:hint="cs"/>
          <w:rtl/>
        </w:rPr>
        <w:tab/>
        <w:t>חבר הכנסת סער.</w:t>
      </w:r>
    </w:p>
    <w:p w14:paraId="2CB8737F" w14:textId="77777777" w:rsidR="0029003B" w:rsidRPr="0029003B" w:rsidRDefault="0029003B" w:rsidP="0029003B">
      <w:pPr>
        <w:bidi/>
        <w:rPr>
          <w:rFonts w:cs="David" w:hint="cs"/>
          <w:rtl/>
        </w:rPr>
      </w:pPr>
    </w:p>
    <w:p w14:paraId="3B339AF7" w14:textId="77777777" w:rsidR="0029003B" w:rsidRPr="0029003B" w:rsidRDefault="0029003B" w:rsidP="0029003B">
      <w:pPr>
        <w:bidi/>
        <w:rPr>
          <w:rFonts w:cs="David" w:hint="cs"/>
          <w:rtl/>
        </w:rPr>
      </w:pPr>
      <w:r w:rsidRPr="0029003B">
        <w:rPr>
          <w:rFonts w:cs="David" w:hint="cs"/>
          <w:rtl/>
        </w:rPr>
        <w:tab/>
        <w:t>טיבי, היו יהודים שבגדו במדינת ישראל.</w:t>
      </w:r>
    </w:p>
    <w:p w14:paraId="45CCC8AD" w14:textId="77777777" w:rsidR="0029003B" w:rsidRPr="0029003B" w:rsidRDefault="0029003B" w:rsidP="0029003B">
      <w:pPr>
        <w:bidi/>
        <w:rPr>
          <w:rFonts w:cs="David" w:hint="cs"/>
          <w:rtl/>
        </w:rPr>
      </w:pPr>
    </w:p>
    <w:p w14:paraId="5C3B719C" w14:textId="77777777" w:rsidR="0029003B" w:rsidRPr="0029003B" w:rsidRDefault="0029003B" w:rsidP="0029003B">
      <w:pPr>
        <w:bidi/>
        <w:rPr>
          <w:rFonts w:cs="David" w:hint="cs"/>
          <w:rtl/>
        </w:rPr>
      </w:pPr>
      <w:r w:rsidRPr="0029003B">
        <w:rPr>
          <w:rFonts w:cs="David" w:hint="cs"/>
          <w:u w:val="single"/>
          <w:rtl/>
        </w:rPr>
        <w:t>אחמד טיבי:</w:t>
      </w:r>
    </w:p>
    <w:p w14:paraId="6F824290" w14:textId="77777777" w:rsidR="0029003B" w:rsidRPr="0029003B" w:rsidRDefault="0029003B" w:rsidP="0029003B">
      <w:pPr>
        <w:bidi/>
        <w:rPr>
          <w:rFonts w:cs="David" w:hint="cs"/>
          <w:rtl/>
        </w:rPr>
      </w:pPr>
    </w:p>
    <w:p w14:paraId="734086CB" w14:textId="77777777" w:rsidR="0029003B" w:rsidRPr="0029003B" w:rsidRDefault="0029003B" w:rsidP="0029003B">
      <w:pPr>
        <w:bidi/>
        <w:rPr>
          <w:rFonts w:cs="David" w:hint="cs"/>
          <w:rtl/>
        </w:rPr>
      </w:pPr>
      <w:r w:rsidRPr="0029003B">
        <w:rPr>
          <w:rFonts w:cs="David" w:hint="cs"/>
          <w:rtl/>
        </w:rPr>
        <w:tab/>
        <w:t xml:space="preserve"> לא, לא. </w:t>
      </w:r>
    </w:p>
    <w:p w14:paraId="0D801CF3" w14:textId="77777777" w:rsidR="0029003B" w:rsidRPr="0029003B" w:rsidRDefault="0029003B" w:rsidP="0029003B">
      <w:pPr>
        <w:bidi/>
        <w:rPr>
          <w:rFonts w:cs="David" w:hint="cs"/>
          <w:rtl/>
        </w:rPr>
      </w:pPr>
    </w:p>
    <w:p w14:paraId="06E34BDB" w14:textId="77777777" w:rsidR="0029003B" w:rsidRPr="0029003B" w:rsidRDefault="0029003B" w:rsidP="0029003B">
      <w:pPr>
        <w:bidi/>
        <w:rPr>
          <w:rFonts w:cs="David" w:hint="cs"/>
          <w:u w:val="single"/>
          <w:rtl/>
        </w:rPr>
      </w:pPr>
      <w:r w:rsidRPr="0029003B">
        <w:rPr>
          <w:rFonts w:cs="David" w:hint="cs"/>
          <w:u w:val="single"/>
          <w:rtl/>
        </w:rPr>
        <w:t>היו"ר דוד טל:</w:t>
      </w:r>
    </w:p>
    <w:p w14:paraId="58E1BF2A" w14:textId="77777777" w:rsidR="0029003B" w:rsidRPr="0029003B" w:rsidRDefault="0029003B" w:rsidP="0029003B">
      <w:pPr>
        <w:bidi/>
        <w:rPr>
          <w:rFonts w:cs="David" w:hint="cs"/>
          <w:rtl/>
        </w:rPr>
      </w:pPr>
    </w:p>
    <w:p w14:paraId="676F8758" w14:textId="77777777" w:rsidR="0029003B" w:rsidRPr="0029003B" w:rsidRDefault="0029003B" w:rsidP="0029003B">
      <w:pPr>
        <w:bidi/>
        <w:rPr>
          <w:rFonts w:cs="David" w:hint="cs"/>
          <w:rtl/>
        </w:rPr>
      </w:pPr>
      <w:r w:rsidRPr="0029003B">
        <w:rPr>
          <w:rFonts w:cs="David" w:hint="cs"/>
          <w:rtl/>
        </w:rPr>
        <w:tab/>
        <w:t>אני אזכיר לך כמה מגן שמואל ואחרים.</w:t>
      </w:r>
    </w:p>
    <w:p w14:paraId="3CA83A0C" w14:textId="77777777" w:rsidR="0029003B" w:rsidRPr="0029003B" w:rsidRDefault="0029003B" w:rsidP="0029003B">
      <w:pPr>
        <w:bidi/>
        <w:rPr>
          <w:rFonts w:cs="David" w:hint="cs"/>
          <w:rtl/>
        </w:rPr>
      </w:pPr>
    </w:p>
    <w:p w14:paraId="1CC7BA99" w14:textId="77777777" w:rsidR="0029003B" w:rsidRPr="0029003B" w:rsidRDefault="0029003B" w:rsidP="0029003B">
      <w:pPr>
        <w:bidi/>
        <w:rPr>
          <w:rFonts w:cs="David"/>
          <w:rtl/>
        </w:rPr>
      </w:pPr>
      <w:r w:rsidRPr="0029003B">
        <w:rPr>
          <w:rFonts w:cs="David" w:hint="eastAsia"/>
          <w:u w:val="single"/>
          <w:rtl/>
        </w:rPr>
        <w:t>אורי</w:t>
      </w:r>
      <w:r w:rsidRPr="0029003B">
        <w:rPr>
          <w:rFonts w:cs="David"/>
          <w:u w:val="single"/>
          <w:rtl/>
        </w:rPr>
        <w:t xml:space="preserve"> אריאל:</w:t>
      </w:r>
    </w:p>
    <w:p w14:paraId="354E4A10" w14:textId="77777777" w:rsidR="0029003B" w:rsidRPr="0029003B" w:rsidRDefault="0029003B" w:rsidP="0029003B">
      <w:pPr>
        <w:bidi/>
        <w:rPr>
          <w:rFonts w:cs="David"/>
          <w:rtl/>
        </w:rPr>
      </w:pPr>
    </w:p>
    <w:p w14:paraId="177C106C" w14:textId="77777777" w:rsidR="0029003B" w:rsidRPr="0029003B" w:rsidRDefault="0029003B" w:rsidP="0029003B">
      <w:pPr>
        <w:bidi/>
        <w:rPr>
          <w:rFonts w:cs="David" w:hint="cs"/>
          <w:rtl/>
        </w:rPr>
      </w:pPr>
      <w:r w:rsidRPr="0029003B">
        <w:rPr>
          <w:rFonts w:cs="David"/>
          <w:rtl/>
        </w:rPr>
        <w:tab/>
      </w:r>
      <w:r w:rsidRPr="0029003B">
        <w:rPr>
          <w:rFonts w:cs="David" w:hint="cs"/>
          <w:rtl/>
        </w:rPr>
        <w:t xml:space="preserve"> לא כמה. אחד מספיק.</w:t>
      </w:r>
    </w:p>
    <w:p w14:paraId="0D8EB317" w14:textId="77777777" w:rsidR="0029003B" w:rsidRPr="0029003B" w:rsidRDefault="0029003B" w:rsidP="0029003B">
      <w:pPr>
        <w:bidi/>
        <w:rPr>
          <w:rFonts w:cs="David" w:hint="cs"/>
          <w:rtl/>
        </w:rPr>
      </w:pPr>
    </w:p>
    <w:p w14:paraId="36792125" w14:textId="77777777" w:rsidR="0029003B" w:rsidRPr="0029003B" w:rsidRDefault="0029003B" w:rsidP="0029003B">
      <w:pPr>
        <w:bidi/>
        <w:rPr>
          <w:rFonts w:cs="David" w:hint="cs"/>
          <w:rtl/>
        </w:rPr>
      </w:pPr>
      <w:r w:rsidRPr="0029003B">
        <w:rPr>
          <w:rFonts w:cs="David" w:hint="cs"/>
          <w:u w:val="single"/>
          <w:rtl/>
        </w:rPr>
        <w:t>יצחק לוי:</w:t>
      </w:r>
    </w:p>
    <w:p w14:paraId="5FF94D39" w14:textId="77777777" w:rsidR="0029003B" w:rsidRPr="0029003B" w:rsidRDefault="0029003B" w:rsidP="0029003B">
      <w:pPr>
        <w:bidi/>
        <w:rPr>
          <w:rFonts w:cs="David" w:hint="cs"/>
          <w:rtl/>
        </w:rPr>
      </w:pPr>
    </w:p>
    <w:p w14:paraId="7A147A2A" w14:textId="77777777" w:rsidR="0029003B" w:rsidRPr="0029003B" w:rsidRDefault="0029003B" w:rsidP="0029003B">
      <w:pPr>
        <w:bidi/>
        <w:rPr>
          <w:rFonts w:cs="David" w:hint="cs"/>
          <w:rtl/>
        </w:rPr>
      </w:pPr>
      <w:r w:rsidRPr="0029003B">
        <w:rPr>
          <w:rFonts w:cs="David" w:hint="cs"/>
          <w:rtl/>
        </w:rPr>
        <w:tab/>
        <w:t xml:space="preserve"> אבל לא חברי כנסת.</w:t>
      </w:r>
    </w:p>
    <w:p w14:paraId="7E9FA420" w14:textId="77777777" w:rsidR="0029003B" w:rsidRPr="0029003B" w:rsidRDefault="0029003B" w:rsidP="0029003B">
      <w:pPr>
        <w:bidi/>
        <w:rPr>
          <w:rFonts w:cs="David" w:hint="cs"/>
          <w:rtl/>
        </w:rPr>
      </w:pPr>
    </w:p>
    <w:p w14:paraId="4D685E07" w14:textId="77777777" w:rsidR="0029003B" w:rsidRPr="0029003B" w:rsidRDefault="0029003B" w:rsidP="0029003B">
      <w:pPr>
        <w:bidi/>
        <w:rPr>
          <w:rFonts w:cs="David" w:hint="cs"/>
          <w:u w:val="single"/>
          <w:rtl/>
        </w:rPr>
      </w:pPr>
      <w:r w:rsidRPr="0029003B">
        <w:rPr>
          <w:rFonts w:cs="David" w:hint="cs"/>
          <w:u w:val="single"/>
          <w:rtl/>
        </w:rPr>
        <w:t>היו"ר דוד טל:</w:t>
      </w:r>
    </w:p>
    <w:p w14:paraId="37EC1CDE" w14:textId="77777777" w:rsidR="0029003B" w:rsidRPr="0029003B" w:rsidRDefault="0029003B" w:rsidP="0029003B">
      <w:pPr>
        <w:bidi/>
        <w:rPr>
          <w:rFonts w:cs="David" w:hint="cs"/>
          <w:rtl/>
        </w:rPr>
      </w:pPr>
    </w:p>
    <w:p w14:paraId="781C40D2" w14:textId="77777777" w:rsidR="0029003B" w:rsidRPr="0029003B" w:rsidRDefault="0029003B" w:rsidP="0029003B">
      <w:pPr>
        <w:bidi/>
        <w:rPr>
          <w:rFonts w:cs="David" w:hint="cs"/>
          <w:rtl/>
        </w:rPr>
      </w:pPr>
      <w:r w:rsidRPr="0029003B">
        <w:rPr>
          <w:rFonts w:cs="David" w:hint="cs"/>
          <w:rtl/>
        </w:rPr>
        <w:tab/>
        <w:t>אמרתי: גם יהודים.</w:t>
      </w:r>
    </w:p>
    <w:p w14:paraId="6EEF9FC3" w14:textId="77777777" w:rsidR="0029003B" w:rsidRPr="0029003B" w:rsidRDefault="0029003B" w:rsidP="0029003B">
      <w:pPr>
        <w:bidi/>
        <w:rPr>
          <w:rFonts w:cs="David" w:hint="cs"/>
          <w:rtl/>
        </w:rPr>
      </w:pPr>
    </w:p>
    <w:p w14:paraId="79D0F632" w14:textId="77777777" w:rsidR="0029003B" w:rsidRPr="0029003B" w:rsidRDefault="0029003B" w:rsidP="0029003B">
      <w:pPr>
        <w:bidi/>
        <w:rPr>
          <w:rFonts w:cs="David" w:hint="cs"/>
          <w:rtl/>
        </w:rPr>
      </w:pPr>
      <w:r w:rsidRPr="0029003B">
        <w:rPr>
          <w:rFonts w:cs="David" w:hint="cs"/>
          <w:rtl/>
        </w:rPr>
        <w:tab/>
        <w:t>כן, חבר הכנסת סער.</w:t>
      </w:r>
    </w:p>
    <w:p w14:paraId="6081CDD4" w14:textId="77777777" w:rsidR="0029003B" w:rsidRDefault="0029003B" w:rsidP="0029003B">
      <w:pPr>
        <w:bidi/>
        <w:rPr>
          <w:rFonts w:cs="David" w:hint="cs"/>
          <w:rtl/>
        </w:rPr>
      </w:pPr>
    </w:p>
    <w:p w14:paraId="6EC22CFB" w14:textId="77777777" w:rsidR="0029003B" w:rsidRDefault="0029003B" w:rsidP="0029003B">
      <w:pPr>
        <w:bidi/>
        <w:rPr>
          <w:rFonts w:cs="David" w:hint="cs"/>
          <w:rtl/>
        </w:rPr>
      </w:pPr>
    </w:p>
    <w:p w14:paraId="2A4499C3" w14:textId="77777777" w:rsidR="0029003B" w:rsidRDefault="0029003B" w:rsidP="0029003B">
      <w:pPr>
        <w:bidi/>
        <w:rPr>
          <w:rFonts w:cs="David" w:hint="cs"/>
          <w:rtl/>
        </w:rPr>
      </w:pPr>
    </w:p>
    <w:p w14:paraId="24CB9BFE" w14:textId="77777777" w:rsidR="0029003B" w:rsidRDefault="0029003B" w:rsidP="0029003B">
      <w:pPr>
        <w:bidi/>
        <w:rPr>
          <w:rFonts w:cs="David" w:hint="cs"/>
          <w:rtl/>
        </w:rPr>
      </w:pPr>
    </w:p>
    <w:p w14:paraId="322C240F" w14:textId="77777777" w:rsidR="0029003B" w:rsidRDefault="0029003B" w:rsidP="0029003B">
      <w:pPr>
        <w:bidi/>
        <w:rPr>
          <w:rFonts w:cs="David" w:hint="cs"/>
          <w:rtl/>
        </w:rPr>
      </w:pPr>
    </w:p>
    <w:p w14:paraId="6270238C" w14:textId="77777777" w:rsidR="0029003B" w:rsidRPr="0029003B" w:rsidRDefault="0029003B" w:rsidP="0029003B">
      <w:pPr>
        <w:bidi/>
        <w:rPr>
          <w:rFonts w:cs="David" w:hint="cs"/>
          <w:rtl/>
        </w:rPr>
      </w:pPr>
    </w:p>
    <w:p w14:paraId="0310925F" w14:textId="77777777" w:rsidR="0029003B" w:rsidRPr="0029003B" w:rsidRDefault="0029003B" w:rsidP="0029003B">
      <w:pPr>
        <w:bidi/>
        <w:rPr>
          <w:rFonts w:cs="David" w:hint="cs"/>
          <w:u w:val="single"/>
          <w:rtl/>
        </w:rPr>
      </w:pPr>
      <w:r w:rsidRPr="0029003B">
        <w:rPr>
          <w:rFonts w:cs="David" w:hint="cs"/>
          <w:u w:val="single"/>
          <w:rtl/>
        </w:rPr>
        <w:t>גדעון סער:</w:t>
      </w:r>
    </w:p>
    <w:p w14:paraId="2DCBF831" w14:textId="77777777" w:rsidR="0029003B" w:rsidRPr="0029003B" w:rsidRDefault="0029003B" w:rsidP="0029003B">
      <w:pPr>
        <w:bidi/>
        <w:rPr>
          <w:rFonts w:cs="David" w:hint="cs"/>
          <w:u w:val="single"/>
          <w:rtl/>
        </w:rPr>
      </w:pPr>
    </w:p>
    <w:p w14:paraId="04FD33B1" w14:textId="77777777" w:rsidR="0029003B" w:rsidRPr="0029003B" w:rsidRDefault="0029003B" w:rsidP="0029003B">
      <w:pPr>
        <w:bidi/>
        <w:rPr>
          <w:rFonts w:cs="David" w:hint="cs"/>
          <w:rtl/>
        </w:rPr>
      </w:pPr>
      <w:r w:rsidRPr="0029003B">
        <w:rPr>
          <w:rFonts w:cs="David" w:hint="cs"/>
          <w:rtl/>
        </w:rPr>
        <w:tab/>
        <w:t xml:space="preserve"> אדוני היושב ראש, הנושא הזה שהעלה חבר הכנסת לוי הוא נושא שהציבור פשוט לא מצליח להבין אותו. אני בטוח שכמעט כל חברי הכנסת פה בוועדה </w:t>
      </w:r>
      <w:r w:rsidRPr="0029003B">
        <w:rPr>
          <w:rFonts w:cs="David"/>
          <w:rtl/>
        </w:rPr>
        <w:t>–</w:t>
      </w:r>
      <w:r w:rsidRPr="0029003B">
        <w:rPr>
          <w:rFonts w:cs="David" w:hint="cs"/>
          <w:rtl/>
        </w:rPr>
        <w:t xml:space="preserve"> אולי למעט חבר הכנסת טיבי ואולי כולל אותו </w:t>
      </w:r>
      <w:r w:rsidRPr="0029003B">
        <w:rPr>
          <w:rFonts w:cs="David"/>
          <w:rtl/>
        </w:rPr>
        <w:t>–</w:t>
      </w:r>
      <w:r w:rsidRPr="0029003B">
        <w:rPr>
          <w:rFonts w:cs="David" w:hint="cs"/>
          <w:rtl/>
        </w:rPr>
        <w:t xml:space="preserve"> קיבל מכתבים מאזרחים ששואלים איך זה יכול להיות שהאיש ממשיך לקבל תשלומים ממדינת ישראל, כשהוא חשוד בעבירות כל כך חמורות בינתיים, שהוא ברח </w:t>
      </w:r>
      <w:r w:rsidRPr="0029003B">
        <w:rPr>
          <w:rFonts w:cs="David"/>
          <w:rtl/>
        </w:rPr>
        <w:t>–</w:t>
      </w:r>
      <w:r w:rsidRPr="0029003B">
        <w:rPr>
          <w:rFonts w:cs="David" w:hint="cs"/>
          <w:rtl/>
        </w:rPr>
        <w:t xml:space="preserve"> אני פה פותח סוגריים, כאחד הדברים המשעשעים, שהאיש הזה הטיף </w:t>
      </w:r>
      <w:proofErr w:type="spellStart"/>
      <w:r w:rsidRPr="0029003B">
        <w:rPr>
          <w:rFonts w:cs="David" w:hint="cs"/>
          <w:rtl/>
        </w:rPr>
        <w:t>לצומוד</w:t>
      </w:r>
      <w:proofErr w:type="spellEnd"/>
      <w:r w:rsidRPr="0029003B">
        <w:rPr>
          <w:rFonts w:cs="David" w:hint="cs"/>
          <w:rtl/>
        </w:rPr>
        <w:t xml:space="preserve"> והטיף לכל כך הרבה - - -</w:t>
      </w:r>
    </w:p>
    <w:p w14:paraId="00B4C726" w14:textId="77777777" w:rsidR="0029003B" w:rsidRPr="0029003B" w:rsidRDefault="0029003B" w:rsidP="0029003B">
      <w:pPr>
        <w:bidi/>
        <w:rPr>
          <w:rFonts w:cs="David" w:hint="cs"/>
          <w:rtl/>
        </w:rPr>
      </w:pPr>
    </w:p>
    <w:p w14:paraId="3248B8F9" w14:textId="77777777" w:rsidR="0029003B" w:rsidRPr="0029003B" w:rsidRDefault="0029003B" w:rsidP="0029003B">
      <w:pPr>
        <w:bidi/>
        <w:rPr>
          <w:rFonts w:cs="David"/>
          <w:rtl/>
        </w:rPr>
      </w:pPr>
      <w:r w:rsidRPr="0029003B">
        <w:rPr>
          <w:rFonts w:cs="David" w:hint="eastAsia"/>
          <w:u w:val="single"/>
          <w:rtl/>
        </w:rPr>
        <w:t>אורי</w:t>
      </w:r>
      <w:r w:rsidRPr="0029003B">
        <w:rPr>
          <w:rFonts w:cs="David"/>
          <w:u w:val="single"/>
          <w:rtl/>
        </w:rPr>
        <w:t xml:space="preserve"> אריאל:</w:t>
      </w:r>
    </w:p>
    <w:p w14:paraId="2AECFCD4" w14:textId="77777777" w:rsidR="0029003B" w:rsidRPr="0029003B" w:rsidRDefault="0029003B" w:rsidP="0029003B">
      <w:pPr>
        <w:bidi/>
        <w:rPr>
          <w:rFonts w:cs="David"/>
          <w:rtl/>
        </w:rPr>
      </w:pPr>
    </w:p>
    <w:p w14:paraId="60AC2439" w14:textId="77777777" w:rsidR="0029003B" w:rsidRPr="0029003B" w:rsidRDefault="0029003B" w:rsidP="0029003B">
      <w:pPr>
        <w:bidi/>
        <w:rPr>
          <w:rFonts w:cs="David" w:hint="cs"/>
          <w:rtl/>
        </w:rPr>
      </w:pPr>
      <w:r w:rsidRPr="0029003B">
        <w:rPr>
          <w:rFonts w:cs="David"/>
          <w:rtl/>
        </w:rPr>
        <w:tab/>
      </w:r>
      <w:r w:rsidRPr="0029003B">
        <w:rPr>
          <w:rFonts w:cs="David" w:hint="cs"/>
          <w:rtl/>
        </w:rPr>
        <w:t xml:space="preserve"> כל כך הרבה דברים ציוניים.</w:t>
      </w:r>
    </w:p>
    <w:p w14:paraId="46F680AD" w14:textId="77777777" w:rsidR="0029003B" w:rsidRPr="0029003B" w:rsidRDefault="0029003B" w:rsidP="0029003B">
      <w:pPr>
        <w:bidi/>
        <w:rPr>
          <w:rFonts w:cs="David" w:hint="cs"/>
          <w:rtl/>
        </w:rPr>
      </w:pPr>
    </w:p>
    <w:p w14:paraId="79B34675" w14:textId="77777777" w:rsidR="0029003B" w:rsidRPr="0029003B" w:rsidRDefault="0029003B" w:rsidP="0029003B">
      <w:pPr>
        <w:bidi/>
        <w:rPr>
          <w:rFonts w:cs="David" w:hint="cs"/>
          <w:u w:val="single"/>
          <w:rtl/>
        </w:rPr>
      </w:pPr>
      <w:r w:rsidRPr="0029003B">
        <w:rPr>
          <w:rFonts w:cs="David" w:hint="cs"/>
          <w:u w:val="single"/>
          <w:rtl/>
        </w:rPr>
        <w:t>גדעון סער:</w:t>
      </w:r>
    </w:p>
    <w:p w14:paraId="6DA2FFFF" w14:textId="77777777" w:rsidR="0029003B" w:rsidRPr="0029003B" w:rsidRDefault="0029003B" w:rsidP="0029003B">
      <w:pPr>
        <w:bidi/>
        <w:rPr>
          <w:rFonts w:cs="David" w:hint="cs"/>
          <w:u w:val="single"/>
          <w:rtl/>
        </w:rPr>
      </w:pPr>
    </w:p>
    <w:p w14:paraId="2143BF77" w14:textId="77777777" w:rsidR="0029003B" w:rsidRPr="0029003B" w:rsidRDefault="0029003B" w:rsidP="0029003B">
      <w:pPr>
        <w:bidi/>
        <w:rPr>
          <w:rFonts w:cs="David" w:hint="cs"/>
          <w:rtl/>
        </w:rPr>
      </w:pPr>
      <w:r w:rsidRPr="0029003B">
        <w:rPr>
          <w:rFonts w:cs="David" w:hint="cs"/>
          <w:rtl/>
        </w:rPr>
        <w:tab/>
        <w:t>לא. מהצד השני. ופשוט קם וברח.</w:t>
      </w:r>
    </w:p>
    <w:p w14:paraId="3F150C60" w14:textId="77777777" w:rsidR="0029003B" w:rsidRPr="0029003B" w:rsidRDefault="0029003B" w:rsidP="0029003B">
      <w:pPr>
        <w:bidi/>
        <w:rPr>
          <w:rFonts w:cs="David" w:hint="cs"/>
          <w:rtl/>
        </w:rPr>
      </w:pPr>
    </w:p>
    <w:p w14:paraId="2588980B" w14:textId="77777777" w:rsidR="0029003B" w:rsidRPr="0029003B" w:rsidRDefault="0029003B" w:rsidP="0029003B">
      <w:pPr>
        <w:bidi/>
        <w:rPr>
          <w:rFonts w:cs="David" w:hint="cs"/>
          <w:u w:val="single"/>
          <w:rtl/>
        </w:rPr>
      </w:pPr>
      <w:r w:rsidRPr="0029003B">
        <w:rPr>
          <w:rFonts w:cs="David" w:hint="cs"/>
          <w:u w:val="single"/>
          <w:rtl/>
        </w:rPr>
        <w:t>היו"ר דוד טל:</w:t>
      </w:r>
    </w:p>
    <w:p w14:paraId="043D9752" w14:textId="77777777" w:rsidR="0029003B" w:rsidRPr="0029003B" w:rsidRDefault="0029003B" w:rsidP="0029003B">
      <w:pPr>
        <w:bidi/>
        <w:rPr>
          <w:rFonts w:cs="David" w:hint="cs"/>
          <w:rtl/>
        </w:rPr>
      </w:pPr>
    </w:p>
    <w:p w14:paraId="49E2D68B" w14:textId="77777777" w:rsidR="0029003B" w:rsidRPr="0029003B" w:rsidRDefault="0029003B" w:rsidP="0029003B">
      <w:pPr>
        <w:bidi/>
        <w:rPr>
          <w:rFonts w:cs="David" w:hint="cs"/>
          <w:rtl/>
        </w:rPr>
      </w:pPr>
      <w:r w:rsidRPr="0029003B">
        <w:rPr>
          <w:rFonts w:cs="David" w:hint="cs"/>
          <w:rtl/>
        </w:rPr>
        <w:tab/>
        <w:t>תודה.</w:t>
      </w:r>
    </w:p>
    <w:p w14:paraId="1E4D5D5A" w14:textId="77777777" w:rsidR="0029003B" w:rsidRPr="0029003B" w:rsidRDefault="0029003B" w:rsidP="0029003B">
      <w:pPr>
        <w:bidi/>
        <w:rPr>
          <w:rFonts w:cs="David" w:hint="cs"/>
          <w:rtl/>
        </w:rPr>
      </w:pPr>
    </w:p>
    <w:p w14:paraId="19030AC8" w14:textId="77777777" w:rsidR="0029003B" w:rsidRPr="0029003B" w:rsidRDefault="0029003B" w:rsidP="0029003B">
      <w:pPr>
        <w:bidi/>
        <w:rPr>
          <w:rFonts w:cs="David" w:hint="cs"/>
          <w:u w:val="single"/>
          <w:rtl/>
        </w:rPr>
      </w:pPr>
      <w:r w:rsidRPr="0029003B">
        <w:rPr>
          <w:rFonts w:cs="David" w:hint="cs"/>
          <w:u w:val="single"/>
          <w:rtl/>
        </w:rPr>
        <w:t>גדעון סער:</w:t>
      </w:r>
    </w:p>
    <w:p w14:paraId="24C16044" w14:textId="77777777" w:rsidR="0029003B" w:rsidRPr="0029003B" w:rsidRDefault="0029003B" w:rsidP="0029003B">
      <w:pPr>
        <w:bidi/>
        <w:rPr>
          <w:rFonts w:cs="David" w:hint="cs"/>
          <w:u w:val="single"/>
          <w:rtl/>
        </w:rPr>
      </w:pPr>
    </w:p>
    <w:p w14:paraId="2996E0BA" w14:textId="77777777" w:rsidR="0029003B" w:rsidRPr="0029003B" w:rsidRDefault="0029003B" w:rsidP="0029003B">
      <w:pPr>
        <w:bidi/>
        <w:rPr>
          <w:rFonts w:cs="David" w:hint="cs"/>
          <w:rtl/>
        </w:rPr>
      </w:pPr>
      <w:r w:rsidRPr="0029003B">
        <w:rPr>
          <w:rFonts w:cs="David" w:hint="cs"/>
          <w:rtl/>
        </w:rPr>
        <w:tab/>
        <w:t xml:space="preserve"> רגע, אדוני היושב ראש. אני מציע לכל חברי הכנסת שמתנדבים להגן עליו, כולל חבר הכנסת טיבי, סגן יושב ראש הכנסת: בנושא הזה של </w:t>
      </w:r>
      <w:proofErr w:type="spellStart"/>
      <w:r w:rsidRPr="0029003B">
        <w:rPr>
          <w:rFonts w:cs="David" w:hint="cs"/>
          <w:rtl/>
        </w:rPr>
        <w:t>עזמי</w:t>
      </w:r>
      <w:proofErr w:type="spellEnd"/>
      <w:r w:rsidRPr="0029003B">
        <w:rPr>
          <w:rFonts w:cs="David" w:hint="cs"/>
          <w:rtl/>
        </w:rPr>
        <w:t xml:space="preserve"> בשארה, תעזבו את ההתלהמות בצד. לא כדאי להתלהם </w:t>
      </w:r>
      <w:r w:rsidRPr="0029003B">
        <w:rPr>
          <w:rFonts w:cs="David"/>
          <w:rtl/>
        </w:rPr>
        <w:t>–</w:t>
      </w:r>
      <w:r w:rsidRPr="0029003B">
        <w:rPr>
          <w:rFonts w:cs="David" w:hint="cs"/>
          <w:rtl/>
        </w:rPr>
        <w:t xml:space="preserve"> צריך ללמוד לקח מפרשת בשארה. לא כדאי להתלהם, ולגמור כפרשן באל-</w:t>
      </w:r>
      <w:proofErr w:type="spellStart"/>
      <w:r w:rsidRPr="0029003B">
        <w:rPr>
          <w:rFonts w:cs="David" w:hint="cs"/>
          <w:rtl/>
        </w:rPr>
        <w:t>ג'זירה</w:t>
      </w:r>
      <w:proofErr w:type="spellEnd"/>
      <w:r w:rsidRPr="0029003B">
        <w:rPr>
          <w:rFonts w:cs="David" w:hint="cs"/>
          <w:rtl/>
        </w:rPr>
        <w:t xml:space="preserve">. </w:t>
      </w:r>
    </w:p>
    <w:p w14:paraId="1C38191D" w14:textId="77777777" w:rsidR="0029003B" w:rsidRPr="0029003B" w:rsidRDefault="0029003B" w:rsidP="0029003B">
      <w:pPr>
        <w:bidi/>
        <w:rPr>
          <w:rFonts w:cs="David" w:hint="cs"/>
          <w:rtl/>
        </w:rPr>
      </w:pPr>
    </w:p>
    <w:p w14:paraId="2F282356" w14:textId="77777777" w:rsidR="0029003B" w:rsidRPr="0029003B" w:rsidRDefault="0029003B" w:rsidP="0029003B">
      <w:pPr>
        <w:bidi/>
        <w:rPr>
          <w:rFonts w:cs="David" w:hint="cs"/>
          <w:u w:val="single"/>
          <w:rtl/>
        </w:rPr>
      </w:pPr>
      <w:r w:rsidRPr="0029003B">
        <w:rPr>
          <w:rFonts w:cs="David" w:hint="cs"/>
          <w:u w:val="single"/>
          <w:rtl/>
        </w:rPr>
        <w:t>היו"ר דוד טל:</w:t>
      </w:r>
    </w:p>
    <w:p w14:paraId="31E05DC1" w14:textId="77777777" w:rsidR="0029003B" w:rsidRPr="0029003B" w:rsidRDefault="0029003B" w:rsidP="0029003B">
      <w:pPr>
        <w:bidi/>
        <w:rPr>
          <w:rFonts w:cs="David" w:hint="cs"/>
          <w:rtl/>
        </w:rPr>
      </w:pPr>
    </w:p>
    <w:p w14:paraId="077981D8" w14:textId="77777777" w:rsidR="0029003B" w:rsidRPr="0029003B" w:rsidRDefault="0029003B" w:rsidP="0029003B">
      <w:pPr>
        <w:bidi/>
        <w:rPr>
          <w:rFonts w:cs="David" w:hint="cs"/>
          <w:rtl/>
        </w:rPr>
      </w:pPr>
      <w:r w:rsidRPr="0029003B">
        <w:rPr>
          <w:rFonts w:cs="David" w:hint="cs"/>
          <w:rtl/>
        </w:rPr>
        <w:tab/>
        <w:t xml:space="preserve">תודה רבה. </w:t>
      </w:r>
    </w:p>
    <w:p w14:paraId="5B76EEF1" w14:textId="77777777" w:rsidR="0029003B" w:rsidRPr="0029003B" w:rsidRDefault="0029003B" w:rsidP="0029003B">
      <w:pPr>
        <w:bidi/>
        <w:rPr>
          <w:rFonts w:cs="David" w:hint="cs"/>
          <w:rtl/>
        </w:rPr>
      </w:pPr>
    </w:p>
    <w:p w14:paraId="7CB98B95" w14:textId="77777777" w:rsidR="0029003B" w:rsidRPr="0029003B" w:rsidRDefault="0029003B" w:rsidP="0029003B">
      <w:pPr>
        <w:bidi/>
        <w:rPr>
          <w:rFonts w:cs="David" w:hint="cs"/>
          <w:rtl/>
        </w:rPr>
      </w:pPr>
      <w:r w:rsidRPr="0029003B">
        <w:rPr>
          <w:rFonts w:cs="David" w:hint="cs"/>
          <w:u w:val="single"/>
          <w:rtl/>
        </w:rPr>
        <w:t>אחמד טיבי:</w:t>
      </w:r>
    </w:p>
    <w:p w14:paraId="752CD2E1" w14:textId="77777777" w:rsidR="0029003B" w:rsidRPr="0029003B" w:rsidRDefault="0029003B" w:rsidP="0029003B">
      <w:pPr>
        <w:bidi/>
        <w:rPr>
          <w:rFonts w:cs="David" w:hint="cs"/>
          <w:rtl/>
        </w:rPr>
      </w:pPr>
    </w:p>
    <w:p w14:paraId="53A2F667" w14:textId="77777777" w:rsidR="0029003B" w:rsidRPr="0029003B" w:rsidRDefault="0029003B" w:rsidP="0029003B">
      <w:pPr>
        <w:bidi/>
        <w:rPr>
          <w:rFonts w:cs="David" w:hint="cs"/>
          <w:rtl/>
        </w:rPr>
      </w:pPr>
      <w:r w:rsidRPr="0029003B">
        <w:rPr>
          <w:rFonts w:cs="David" w:hint="cs"/>
          <w:rtl/>
        </w:rPr>
        <w:tab/>
        <w:t xml:space="preserve"> זה איום?</w:t>
      </w:r>
    </w:p>
    <w:p w14:paraId="2DD3A037" w14:textId="77777777" w:rsidR="0029003B" w:rsidRPr="0029003B" w:rsidRDefault="0029003B" w:rsidP="0029003B">
      <w:pPr>
        <w:bidi/>
        <w:rPr>
          <w:rFonts w:cs="David" w:hint="cs"/>
          <w:rtl/>
        </w:rPr>
      </w:pPr>
    </w:p>
    <w:p w14:paraId="2AB62CCF" w14:textId="77777777" w:rsidR="0029003B" w:rsidRPr="0029003B" w:rsidRDefault="0029003B" w:rsidP="0029003B">
      <w:pPr>
        <w:bidi/>
        <w:rPr>
          <w:rFonts w:cs="David" w:hint="cs"/>
          <w:u w:val="single"/>
          <w:rtl/>
        </w:rPr>
      </w:pPr>
      <w:r w:rsidRPr="0029003B">
        <w:rPr>
          <w:rFonts w:cs="David" w:hint="cs"/>
          <w:u w:val="single"/>
          <w:rtl/>
        </w:rPr>
        <w:t>היו"ר דוד טל:</w:t>
      </w:r>
    </w:p>
    <w:p w14:paraId="29E1B7F9" w14:textId="77777777" w:rsidR="0029003B" w:rsidRPr="0029003B" w:rsidRDefault="0029003B" w:rsidP="0029003B">
      <w:pPr>
        <w:bidi/>
        <w:rPr>
          <w:rFonts w:cs="David" w:hint="cs"/>
          <w:rtl/>
        </w:rPr>
      </w:pPr>
    </w:p>
    <w:p w14:paraId="535B9CD4" w14:textId="77777777" w:rsidR="0029003B" w:rsidRPr="0029003B" w:rsidRDefault="0029003B" w:rsidP="0029003B">
      <w:pPr>
        <w:bidi/>
        <w:rPr>
          <w:rFonts w:cs="David" w:hint="cs"/>
          <w:rtl/>
        </w:rPr>
      </w:pPr>
      <w:r w:rsidRPr="0029003B">
        <w:rPr>
          <w:rFonts w:cs="David" w:hint="cs"/>
          <w:rtl/>
        </w:rPr>
        <w:tab/>
        <w:t>אני לא יודע אם התנצלתי בפני נציגי צה"ל, החלפתי קצת את סדר היום.  - - -</w:t>
      </w:r>
    </w:p>
    <w:p w14:paraId="7C9C54E4" w14:textId="77777777" w:rsidR="0029003B" w:rsidRPr="0029003B" w:rsidRDefault="0029003B" w:rsidP="0029003B">
      <w:pPr>
        <w:bidi/>
        <w:rPr>
          <w:rFonts w:cs="David" w:hint="cs"/>
          <w:rtl/>
        </w:rPr>
      </w:pPr>
    </w:p>
    <w:p w14:paraId="1471B3E7" w14:textId="77777777" w:rsidR="0029003B" w:rsidRPr="0029003B" w:rsidRDefault="0029003B" w:rsidP="0029003B">
      <w:pPr>
        <w:bidi/>
        <w:rPr>
          <w:rFonts w:cs="David"/>
          <w:rtl/>
        </w:rPr>
      </w:pPr>
      <w:r w:rsidRPr="0029003B">
        <w:rPr>
          <w:rFonts w:cs="David" w:hint="eastAsia"/>
          <w:u w:val="single"/>
          <w:rtl/>
        </w:rPr>
        <w:t>אורי</w:t>
      </w:r>
      <w:r w:rsidRPr="0029003B">
        <w:rPr>
          <w:rFonts w:cs="David"/>
          <w:u w:val="single"/>
          <w:rtl/>
        </w:rPr>
        <w:t xml:space="preserve"> אריאל:</w:t>
      </w:r>
    </w:p>
    <w:p w14:paraId="690F6F2B" w14:textId="77777777" w:rsidR="0029003B" w:rsidRPr="0029003B" w:rsidRDefault="0029003B" w:rsidP="0029003B">
      <w:pPr>
        <w:bidi/>
        <w:rPr>
          <w:rFonts w:cs="David"/>
          <w:rtl/>
        </w:rPr>
      </w:pPr>
    </w:p>
    <w:p w14:paraId="1028C50D" w14:textId="77777777" w:rsidR="0029003B" w:rsidRPr="0029003B" w:rsidRDefault="0029003B" w:rsidP="0029003B">
      <w:pPr>
        <w:bidi/>
        <w:rPr>
          <w:rFonts w:cs="David" w:hint="cs"/>
          <w:rtl/>
        </w:rPr>
      </w:pPr>
      <w:r w:rsidRPr="0029003B">
        <w:rPr>
          <w:rFonts w:cs="David"/>
          <w:rtl/>
        </w:rPr>
        <w:tab/>
      </w:r>
      <w:r w:rsidRPr="0029003B">
        <w:rPr>
          <w:rFonts w:cs="David" w:hint="cs"/>
          <w:rtl/>
        </w:rPr>
        <w:t xml:space="preserve"> זה לא איום, זו הצעת עבודה. </w:t>
      </w:r>
    </w:p>
    <w:p w14:paraId="071C43F1" w14:textId="77777777" w:rsidR="0029003B" w:rsidRPr="0029003B" w:rsidRDefault="0029003B" w:rsidP="0029003B">
      <w:pPr>
        <w:bidi/>
        <w:rPr>
          <w:rFonts w:cs="David" w:hint="cs"/>
          <w:rtl/>
        </w:rPr>
      </w:pPr>
    </w:p>
    <w:p w14:paraId="62671B36" w14:textId="77777777" w:rsidR="0029003B" w:rsidRPr="0029003B" w:rsidRDefault="0029003B" w:rsidP="0029003B">
      <w:pPr>
        <w:bidi/>
        <w:rPr>
          <w:rFonts w:cs="David" w:hint="cs"/>
          <w:u w:val="single"/>
          <w:rtl/>
        </w:rPr>
      </w:pPr>
      <w:r w:rsidRPr="0029003B">
        <w:rPr>
          <w:rFonts w:cs="David" w:hint="cs"/>
          <w:u w:val="single"/>
          <w:rtl/>
        </w:rPr>
        <w:t>היו"ר דוד טל:</w:t>
      </w:r>
    </w:p>
    <w:p w14:paraId="288BDC55" w14:textId="77777777" w:rsidR="0029003B" w:rsidRPr="0029003B" w:rsidRDefault="0029003B" w:rsidP="0029003B">
      <w:pPr>
        <w:pStyle w:val="Heading5"/>
        <w:jc w:val="left"/>
        <w:rPr>
          <w:rFonts w:hint="cs"/>
          <w:sz w:val="24"/>
          <w:u w:val="single"/>
          <w:rtl/>
        </w:rPr>
      </w:pPr>
    </w:p>
    <w:p w14:paraId="18906A12" w14:textId="77777777" w:rsidR="0029003B" w:rsidRPr="0029003B" w:rsidRDefault="0029003B" w:rsidP="0029003B">
      <w:pPr>
        <w:bidi/>
        <w:rPr>
          <w:rFonts w:cs="David" w:hint="cs"/>
          <w:rtl/>
        </w:rPr>
      </w:pPr>
      <w:r w:rsidRPr="0029003B">
        <w:rPr>
          <w:rFonts w:cs="David" w:hint="cs"/>
          <w:rtl/>
        </w:rPr>
        <w:tab/>
        <w:t>חבר הכנסת אריאל, מה קרה?</w:t>
      </w:r>
    </w:p>
    <w:p w14:paraId="7741E910" w14:textId="77777777" w:rsidR="0029003B" w:rsidRPr="0029003B" w:rsidRDefault="0029003B" w:rsidP="0029003B">
      <w:pPr>
        <w:pStyle w:val="Heading5"/>
        <w:jc w:val="left"/>
        <w:rPr>
          <w:rFonts w:hint="cs"/>
          <w:sz w:val="24"/>
          <w:u w:val="single"/>
          <w:rtl/>
        </w:rPr>
      </w:pPr>
    </w:p>
    <w:p w14:paraId="3696F151" w14:textId="77777777" w:rsidR="0029003B" w:rsidRPr="0029003B" w:rsidRDefault="0029003B" w:rsidP="0029003B">
      <w:pPr>
        <w:pStyle w:val="Heading5"/>
        <w:jc w:val="left"/>
        <w:rPr>
          <w:rFonts w:hint="cs"/>
          <w:sz w:val="24"/>
          <w:rtl/>
        </w:rPr>
      </w:pPr>
      <w:r w:rsidRPr="0029003B">
        <w:rPr>
          <w:rFonts w:hint="cs"/>
          <w:sz w:val="24"/>
          <w:u w:val="single"/>
          <w:rtl/>
        </w:rPr>
        <w:t>איתן כבל:</w:t>
      </w:r>
    </w:p>
    <w:p w14:paraId="57B4767C" w14:textId="77777777" w:rsidR="0029003B" w:rsidRPr="0029003B" w:rsidRDefault="0029003B" w:rsidP="0029003B">
      <w:pPr>
        <w:pStyle w:val="Heading5"/>
        <w:jc w:val="left"/>
        <w:rPr>
          <w:rFonts w:hint="cs"/>
          <w:sz w:val="24"/>
          <w:rtl/>
        </w:rPr>
      </w:pPr>
    </w:p>
    <w:p w14:paraId="41324684" w14:textId="77777777" w:rsidR="0029003B" w:rsidRPr="0029003B" w:rsidRDefault="0029003B" w:rsidP="0029003B">
      <w:pPr>
        <w:bidi/>
        <w:rPr>
          <w:rFonts w:cs="David" w:hint="cs"/>
          <w:rtl/>
        </w:rPr>
      </w:pPr>
      <w:r w:rsidRPr="0029003B">
        <w:rPr>
          <w:rFonts w:cs="David" w:hint="cs"/>
          <w:rtl/>
        </w:rPr>
        <w:tab/>
        <w:t xml:space="preserve"> לדעתי הוא מרוויח יותר ממה שהוא הרוויח כחבר כנסת.</w:t>
      </w:r>
    </w:p>
    <w:p w14:paraId="40C81D21" w14:textId="77777777" w:rsidR="0029003B" w:rsidRPr="0029003B" w:rsidRDefault="0029003B" w:rsidP="0029003B">
      <w:pPr>
        <w:bidi/>
        <w:rPr>
          <w:rFonts w:cs="David" w:hint="cs"/>
          <w:rtl/>
        </w:rPr>
      </w:pPr>
    </w:p>
    <w:p w14:paraId="58125966" w14:textId="77777777" w:rsidR="0029003B" w:rsidRPr="0029003B" w:rsidRDefault="0029003B" w:rsidP="0029003B">
      <w:pPr>
        <w:bidi/>
        <w:rPr>
          <w:rFonts w:cs="David" w:hint="cs"/>
          <w:u w:val="single"/>
          <w:rtl/>
        </w:rPr>
      </w:pPr>
      <w:r w:rsidRPr="0029003B">
        <w:rPr>
          <w:rFonts w:cs="David" w:hint="cs"/>
          <w:u w:val="single"/>
          <w:rtl/>
        </w:rPr>
        <w:t>גדעון סער:</w:t>
      </w:r>
    </w:p>
    <w:p w14:paraId="52FC72CC" w14:textId="77777777" w:rsidR="0029003B" w:rsidRPr="0029003B" w:rsidRDefault="0029003B" w:rsidP="0029003B">
      <w:pPr>
        <w:bidi/>
        <w:rPr>
          <w:rFonts w:cs="David" w:hint="cs"/>
          <w:u w:val="single"/>
          <w:rtl/>
        </w:rPr>
      </w:pPr>
    </w:p>
    <w:p w14:paraId="39CCE6A8" w14:textId="77777777" w:rsidR="0029003B" w:rsidRPr="0029003B" w:rsidRDefault="0029003B" w:rsidP="0029003B">
      <w:pPr>
        <w:bidi/>
        <w:rPr>
          <w:rFonts w:cs="David" w:hint="cs"/>
          <w:rtl/>
        </w:rPr>
      </w:pPr>
      <w:r w:rsidRPr="0029003B">
        <w:rPr>
          <w:rFonts w:cs="David" w:hint="cs"/>
          <w:rtl/>
        </w:rPr>
        <w:tab/>
        <w:t xml:space="preserve"> גם אז הוא לא הרוויח רק מהכנסת. </w:t>
      </w:r>
    </w:p>
    <w:p w14:paraId="04B9A01D" w14:textId="77777777" w:rsidR="0029003B" w:rsidRPr="0029003B" w:rsidRDefault="0029003B" w:rsidP="0029003B">
      <w:pPr>
        <w:bidi/>
        <w:rPr>
          <w:rFonts w:cs="David" w:hint="cs"/>
          <w:rtl/>
        </w:rPr>
      </w:pPr>
    </w:p>
    <w:p w14:paraId="60402D48" w14:textId="77777777" w:rsidR="0029003B" w:rsidRDefault="0029003B" w:rsidP="0029003B">
      <w:pPr>
        <w:bidi/>
        <w:rPr>
          <w:rFonts w:cs="David" w:hint="cs"/>
          <w:u w:val="single"/>
          <w:rtl/>
        </w:rPr>
      </w:pPr>
    </w:p>
    <w:p w14:paraId="19161E91" w14:textId="77777777" w:rsidR="0029003B" w:rsidRDefault="0029003B" w:rsidP="0029003B">
      <w:pPr>
        <w:bidi/>
        <w:rPr>
          <w:rFonts w:cs="David" w:hint="cs"/>
          <w:u w:val="single"/>
          <w:rtl/>
        </w:rPr>
      </w:pPr>
    </w:p>
    <w:p w14:paraId="009F5A60" w14:textId="77777777" w:rsidR="0029003B" w:rsidRDefault="0029003B" w:rsidP="0029003B">
      <w:pPr>
        <w:bidi/>
        <w:rPr>
          <w:rFonts w:cs="David" w:hint="cs"/>
          <w:u w:val="single"/>
          <w:rtl/>
        </w:rPr>
      </w:pPr>
    </w:p>
    <w:p w14:paraId="7C5AC31A" w14:textId="77777777" w:rsidR="0029003B" w:rsidRPr="0029003B" w:rsidRDefault="0029003B" w:rsidP="0029003B">
      <w:pPr>
        <w:bidi/>
        <w:rPr>
          <w:rFonts w:cs="David" w:hint="cs"/>
          <w:u w:val="single"/>
          <w:rtl/>
        </w:rPr>
      </w:pPr>
      <w:r w:rsidRPr="0029003B">
        <w:rPr>
          <w:rFonts w:cs="David" w:hint="cs"/>
          <w:u w:val="single"/>
          <w:rtl/>
        </w:rPr>
        <w:t>היו"ר דוד טל:</w:t>
      </w:r>
    </w:p>
    <w:p w14:paraId="40FBBF6C" w14:textId="77777777" w:rsidR="0029003B" w:rsidRPr="0029003B" w:rsidRDefault="0029003B" w:rsidP="0029003B">
      <w:pPr>
        <w:bidi/>
        <w:rPr>
          <w:rFonts w:cs="David" w:hint="cs"/>
          <w:rtl/>
        </w:rPr>
      </w:pPr>
    </w:p>
    <w:p w14:paraId="14EB64BC" w14:textId="77777777" w:rsidR="0029003B" w:rsidRPr="0029003B" w:rsidRDefault="0029003B" w:rsidP="0029003B">
      <w:pPr>
        <w:bidi/>
        <w:rPr>
          <w:rFonts w:cs="David" w:hint="cs"/>
          <w:rtl/>
        </w:rPr>
      </w:pPr>
      <w:r w:rsidRPr="0029003B">
        <w:rPr>
          <w:rFonts w:cs="David" w:hint="cs"/>
          <w:rtl/>
        </w:rPr>
        <w:tab/>
        <w:t xml:space="preserve">חבר הכנסת </w:t>
      </w:r>
      <w:proofErr w:type="spellStart"/>
      <w:r w:rsidRPr="0029003B">
        <w:rPr>
          <w:rFonts w:cs="David" w:hint="cs"/>
          <w:rtl/>
        </w:rPr>
        <w:t>חנין</w:t>
      </w:r>
      <w:proofErr w:type="spellEnd"/>
      <w:r w:rsidRPr="0029003B">
        <w:rPr>
          <w:rFonts w:cs="David" w:hint="cs"/>
          <w:rtl/>
        </w:rPr>
        <w:t>, רוצה להיות חבר בוועדה?</w:t>
      </w:r>
    </w:p>
    <w:p w14:paraId="25843340" w14:textId="77777777" w:rsidR="0029003B" w:rsidRPr="0029003B" w:rsidRDefault="0029003B" w:rsidP="0029003B">
      <w:pPr>
        <w:bidi/>
        <w:rPr>
          <w:rFonts w:cs="David" w:hint="cs"/>
          <w:u w:val="single"/>
          <w:rtl/>
        </w:rPr>
      </w:pPr>
    </w:p>
    <w:p w14:paraId="5BAEE581" w14:textId="77777777" w:rsidR="0029003B" w:rsidRPr="0029003B" w:rsidRDefault="0029003B" w:rsidP="0029003B">
      <w:pPr>
        <w:pStyle w:val="Heading5"/>
        <w:jc w:val="left"/>
        <w:rPr>
          <w:rFonts w:hint="cs"/>
          <w:sz w:val="24"/>
          <w:rtl/>
        </w:rPr>
      </w:pPr>
      <w:r w:rsidRPr="0029003B">
        <w:rPr>
          <w:rFonts w:hint="cs"/>
          <w:sz w:val="24"/>
          <w:u w:val="single"/>
          <w:rtl/>
        </w:rPr>
        <w:t xml:space="preserve">דב </w:t>
      </w:r>
      <w:proofErr w:type="spellStart"/>
      <w:r w:rsidRPr="0029003B">
        <w:rPr>
          <w:rFonts w:hint="cs"/>
          <w:sz w:val="24"/>
          <w:u w:val="single"/>
          <w:rtl/>
        </w:rPr>
        <w:t>חנין</w:t>
      </w:r>
      <w:proofErr w:type="spellEnd"/>
      <w:r w:rsidRPr="0029003B">
        <w:rPr>
          <w:rFonts w:hint="cs"/>
          <w:sz w:val="24"/>
          <w:u w:val="single"/>
          <w:rtl/>
        </w:rPr>
        <w:t>:</w:t>
      </w:r>
    </w:p>
    <w:p w14:paraId="5FA77C19" w14:textId="77777777" w:rsidR="0029003B" w:rsidRPr="0029003B" w:rsidRDefault="0029003B" w:rsidP="0029003B">
      <w:pPr>
        <w:pStyle w:val="Heading5"/>
        <w:jc w:val="left"/>
        <w:rPr>
          <w:rFonts w:hint="cs"/>
          <w:sz w:val="24"/>
          <w:rtl/>
        </w:rPr>
      </w:pPr>
    </w:p>
    <w:p w14:paraId="3750BD0C" w14:textId="77777777" w:rsidR="0029003B" w:rsidRPr="0029003B" w:rsidRDefault="0029003B" w:rsidP="0029003B">
      <w:pPr>
        <w:bidi/>
        <w:rPr>
          <w:rFonts w:cs="David" w:hint="cs"/>
          <w:rtl/>
        </w:rPr>
      </w:pPr>
      <w:r w:rsidRPr="0029003B">
        <w:rPr>
          <w:rFonts w:cs="David" w:hint="cs"/>
          <w:rtl/>
        </w:rPr>
        <w:tab/>
        <w:t xml:space="preserve">אדוני, אני חושב שהחוק הזה הוא דוגמה נוספת לאותו עיקרון של </w:t>
      </w:r>
      <w:r w:rsidRPr="0029003B">
        <w:rPr>
          <w:rFonts w:cs="David"/>
        </w:rPr>
        <w:t>Hard cases make bad</w:t>
      </w:r>
      <w:r w:rsidRPr="0029003B">
        <w:rPr>
          <w:rFonts w:cs="David" w:hint="cs"/>
          <w:rtl/>
        </w:rPr>
        <w:t xml:space="preserve"> </w:t>
      </w:r>
      <w:r w:rsidRPr="0029003B">
        <w:rPr>
          <w:rFonts w:cs="David"/>
        </w:rPr>
        <w:t>law</w:t>
      </w:r>
      <w:r w:rsidRPr="0029003B">
        <w:rPr>
          <w:rFonts w:cs="David" w:hint="cs"/>
          <w:rtl/>
        </w:rPr>
        <w:t xml:space="preserve">. חוק </w:t>
      </w:r>
      <w:proofErr w:type="spellStart"/>
      <w:r w:rsidRPr="0029003B">
        <w:rPr>
          <w:rFonts w:cs="David" w:hint="cs"/>
          <w:rtl/>
        </w:rPr>
        <w:t>פרסונלי</w:t>
      </w:r>
      <w:proofErr w:type="spellEnd"/>
      <w:r w:rsidRPr="0029003B">
        <w:rPr>
          <w:rFonts w:cs="David" w:hint="cs"/>
          <w:rtl/>
        </w:rPr>
        <w:t xml:space="preserve"> הוא תמיד חוק בעייתי. מחר יתפרו פה חוקים לפי מידותיהם של - - -</w:t>
      </w:r>
    </w:p>
    <w:p w14:paraId="2F7159C4" w14:textId="77777777" w:rsidR="0029003B" w:rsidRPr="0029003B" w:rsidRDefault="0029003B" w:rsidP="0029003B">
      <w:pPr>
        <w:bidi/>
        <w:rPr>
          <w:rFonts w:cs="David" w:hint="cs"/>
          <w:rtl/>
        </w:rPr>
      </w:pPr>
    </w:p>
    <w:p w14:paraId="2A8D76F7" w14:textId="77777777" w:rsidR="0029003B" w:rsidRPr="0029003B" w:rsidRDefault="0029003B" w:rsidP="0029003B">
      <w:pPr>
        <w:bidi/>
        <w:rPr>
          <w:rFonts w:cs="David" w:hint="cs"/>
          <w:u w:val="single"/>
          <w:rtl/>
        </w:rPr>
      </w:pPr>
      <w:r w:rsidRPr="0029003B">
        <w:rPr>
          <w:rFonts w:cs="David" w:hint="cs"/>
          <w:u w:val="single"/>
          <w:rtl/>
        </w:rPr>
        <w:t>היו"ר דוד טל:</w:t>
      </w:r>
    </w:p>
    <w:p w14:paraId="1019B581" w14:textId="77777777" w:rsidR="0029003B" w:rsidRPr="0029003B" w:rsidRDefault="0029003B" w:rsidP="0029003B">
      <w:pPr>
        <w:bidi/>
        <w:rPr>
          <w:rFonts w:cs="David" w:hint="cs"/>
          <w:rtl/>
        </w:rPr>
      </w:pPr>
    </w:p>
    <w:p w14:paraId="4554CC30" w14:textId="77777777" w:rsidR="0029003B" w:rsidRPr="0029003B" w:rsidRDefault="0029003B" w:rsidP="0029003B">
      <w:pPr>
        <w:bidi/>
        <w:rPr>
          <w:rFonts w:cs="David" w:hint="cs"/>
          <w:rtl/>
        </w:rPr>
      </w:pPr>
      <w:r w:rsidRPr="0029003B">
        <w:rPr>
          <w:rFonts w:cs="David" w:hint="cs"/>
          <w:rtl/>
        </w:rPr>
        <w:tab/>
        <w:t xml:space="preserve">אבל אדוני לא הגיע בזמן. לא הגיע בתחילת הישיבה, ואני ציינתי שהכנסת כבר חוקקה פעם ועוד פעם חוקים </w:t>
      </w:r>
      <w:proofErr w:type="spellStart"/>
      <w:r w:rsidRPr="0029003B">
        <w:rPr>
          <w:rFonts w:cs="David" w:hint="cs"/>
          <w:rtl/>
        </w:rPr>
        <w:t>פרסונליים</w:t>
      </w:r>
      <w:proofErr w:type="spellEnd"/>
      <w:r w:rsidRPr="0029003B">
        <w:rPr>
          <w:rFonts w:cs="David" w:hint="cs"/>
          <w:rtl/>
        </w:rPr>
        <w:t xml:space="preserve">. </w:t>
      </w:r>
    </w:p>
    <w:p w14:paraId="612A1B5C" w14:textId="77777777" w:rsidR="0029003B" w:rsidRPr="0029003B" w:rsidRDefault="0029003B" w:rsidP="0029003B">
      <w:pPr>
        <w:bidi/>
        <w:rPr>
          <w:rFonts w:cs="David" w:hint="cs"/>
          <w:rtl/>
        </w:rPr>
      </w:pPr>
    </w:p>
    <w:p w14:paraId="27689508" w14:textId="77777777" w:rsidR="0029003B" w:rsidRPr="0029003B" w:rsidRDefault="0029003B" w:rsidP="0029003B">
      <w:pPr>
        <w:pStyle w:val="Heading5"/>
        <w:jc w:val="left"/>
        <w:rPr>
          <w:rFonts w:hint="cs"/>
          <w:sz w:val="24"/>
          <w:rtl/>
        </w:rPr>
      </w:pPr>
      <w:r w:rsidRPr="0029003B">
        <w:rPr>
          <w:rFonts w:hint="cs"/>
          <w:sz w:val="24"/>
          <w:u w:val="single"/>
          <w:rtl/>
        </w:rPr>
        <w:t xml:space="preserve">דב </w:t>
      </w:r>
      <w:proofErr w:type="spellStart"/>
      <w:r w:rsidRPr="0029003B">
        <w:rPr>
          <w:rFonts w:hint="cs"/>
          <w:sz w:val="24"/>
          <w:u w:val="single"/>
          <w:rtl/>
        </w:rPr>
        <w:t>חנין</w:t>
      </w:r>
      <w:proofErr w:type="spellEnd"/>
      <w:r w:rsidRPr="0029003B">
        <w:rPr>
          <w:rFonts w:hint="cs"/>
          <w:sz w:val="24"/>
          <w:u w:val="single"/>
          <w:rtl/>
        </w:rPr>
        <w:t>:</w:t>
      </w:r>
    </w:p>
    <w:p w14:paraId="722A0A00" w14:textId="77777777" w:rsidR="0029003B" w:rsidRPr="0029003B" w:rsidRDefault="0029003B" w:rsidP="0029003B">
      <w:pPr>
        <w:pStyle w:val="Heading5"/>
        <w:jc w:val="left"/>
        <w:rPr>
          <w:rFonts w:hint="cs"/>
          <w:sz w:val="24"/>
          <w:rtl/>
        </w:rPr>
      </w:pPr>
    </w:p>
    <w:p w14:paraId="51CEA7BF" w14:textId="77777777" w:rsidR="0029003B" w:rsidRPr="0029003B" w:rsidRDefault="0029003B" w:rsidP="0029003B">
      <w:pPr>
        <w:bidi/>
        <w:rPr>
          <w:rFonts w:cs="David" w:hint="cs"/>
          <w:rtl/>
        </w:rPr>
      </w:pPr>
      <w:r w:rsidRPr="0029003B">
        <w:rPr>
          <w:rFonts w:cs="David" w:hint="cs"/>
          <w:rtl/>
        </w:rPr>
        <w:tab/>
        <w:t>רע מאד.</w:t>
      </w:r>
    </w:p>
    <w:p w14:paraId="00062D12" w14:textId="77777777" w:rsidR="0029003B" w:rsidRPr="0029003B" w:rsidRDefault="0029003B" w:rsidP="0029003B">
      <w:pPr>
        <w:bidi/>
        <w:rPr>
          <w:rFonts w:cs="David" w:hint="cs"/>
          <w:rtl/>
        </w:rPr>
      </w:pPr>
    </w:p>
    <w:p w14:paraId="07FBC77C" w14:textId="77777777" w:rsidR="0029003B" w:rsidRPr="0029003B" w:rsidRDefault="0029003B" w:rsidP="0029003B">
      <w:pPr>
        <w:bidi/>
        <w:rPr>
          <w:rFonts w:cs="David" w:hint="cs"/>
          <w:u w:val="single"/>
          <w:rtl/>
        </w:rPr>
      </w:pPr>
      <w:r w:rsidRPr="0029003B">
        <w:rPr>
          <w:rFonts w:cs="David" w:hint="cs"/>
          <w:u w:val="single"/>
          <w:rtl/>
        </w:rPr>
        <w:t>היו"ר דוד טל:</w:t>
      </w:r>
    </w:p>
    <w:p w14:paraId="61209F83" w14:textId="77777777" w:rsidR="0029003B" w:rsidRPr="0029003B" w:rsidRDefault="0029003B" w:rsidP="0029003B">
      <w:pPr>
        <w:bidi/>
        <w:rPr>
          <w:rFonts w:cs="David" w:hint="cs"/>
          <w:rtl/>
        </w:rPr>
      </w:pPr>
    </w:p>
    <w:p w14:paraId="3B944651" w14:textId="77777777" w:rsidR="0029003B" w:rsidRPr="0029003B" w:rsidRDefault="0029003B" w:rsidP="0029003B">
      <w:pPr>
        <w:bidi/>
        <w:rPr>
          <w:rFonts w:cs="David" w:hint="cs"/>
          <w:rtl/>
        </w:rPr>
      </w:pPr>
      <w:r w:rsidRPr="0029003B">
        <w:rPr>
          <w:rFonts w:cs="David" w:hint="cs"/>
          <w:rtl/>
        </w:rPr>
        <w:tab/>
        <w:t>רע מאד. אבל אף אחד בייעוץ המשפטי לא עמד על הרגליים האחוריות ואמר: היה לא תהיה במדינת ישראל דבר כזה.</w:t>
      </w:r>
    </w:p>
    <w:p w14:paraId="425A5E01" w14:textId="77777777" w:rsidR="0029003B" w:rsidRPr="0029003B" w:rsidRDefault="0029003B" w:rsidP="0029003B">
      <w:pPr>
        <w:bidi/>
        <w:rPr>
          <w:rFonts w:cs="David" w:hint="cs"/>
          <w:rtl/>
        </w:rPr>
      </w:pPr>
    </w:p>
    <w:p w14:paraId="1FD51845" w14:textId="77777777" w:rsidR="0029003B" w:rsidRPr="0029003B" w:rsidRDefault="0029003B" w:rsidP="0029003B">
      <w:pPr>
        <w:pStyle w:val="Heading5"/>
        <w:jc w:val="left"/>
        <w:rPr>
          <w:rFonts w:hint="cs"/>
          <w:sz w:val="24"/>
          <w:rtl/>
        </w:rPr>
      </w:pPr>
      <w:r w:rsidRPr="0029003B">
        <w:rPr>
          <w:rFonts w:hint="cs"/>
          <w:sz w:val="24"/>
          <w:u w:val="single"/>
          <w:rtl/>
        </w:rPr>
        <w:t xml:space="preserve">דב </w:t>
      </w:r>
      <w:proofErr w:type="spellStart"/>
      <w:r w:rsidRPr="0029003B">
        <w:rPr>
          <w:rFonts w:hint="cs"/>
          <w:sz w:val="24"/>
          <w:u w:val="single"/>
          <w:rtl/>
        </w:rPr>
        <w:t>חנין</w:t>
      </w:r>
      <w:proofErr w:type="spellEnd"/>
      <w:r w:rsidRPr="0029003B">
        <w:rPr>
          <w:rFonts w:hint="cs"/>
          <w:sz w:val="24"/>
          <w:u w:val="single"/>
          <w:rtl/>
        </w:rPr>
        <w:t>:</w:t>
      </w:r>
    </w:p>
    <w:p w14:paraId="4D10C29E" w14:textId="77777777" w:rsidR="0029003B" w:rsidRPr="0029003B" w:rsidRDefault="0029003B" w:rsidP="0029003B">
      <w:pPr>
        <w:pStyle w:val="Heading5"/>
        <w:jc w:val="left"/>
        <w:rPr>
          <w:rFonts w:hint="cs"/>
          <w:sz w:val="24"/>
          <w:rtl/>
        </w:rPr>
      </w:pPr>
    </w:p>
    <w:p w14:paraId="1707000B" w14:textId="77777777" w:rsidR="0029003B" w:rsidRPr="0029003B" w:rsidRDefault="0029003B" w:rsidP="0029003B">
      <w:pPr>
        <w:bidi/>
        <w:rPr>
          <w:rFonts w:cs="David" w:hint="cs"/>
          <w:rtl/>
        </w:rPr>
      </w:pPr>
      <w:r w:rsidRPr="0029003B">
        <w:rPr>
          <w:rFonts w:cs="David" w:hint="cs"/>
          <w:rtl/>
        </w:rPr>
        <w:tab/>
        <w:t xml:space="preserve">אדוני היושב ראש, הטענה שלי היא לא טענה משפטית-פורמליסטית. השאלה שלי היא טענה עקרונית, של איך צריכה להיראות חקיקה ראויה.  </w:t>
      </w:r>
    </w:p>
    <w:p w14:paraId="029954E8" w14:textId="77777777" w:rsidR="0029003B" w:rsidRPr="0029003B" w:rsidRDefault="0029003B" w:rsidP="0029003B">
      <w:pPr>
        <w:bidi/>
        <w:rPr>
          <w:rFonts w:cs="David" w:hint="cs"/>
          <w:rtl/>
        </w:rPr>
      </w:pPr>
    </w:p>
    <w:p w14:paraId="4F5AF084" w14:textId="77777777" w:rsidR="0029003B" w:rsidRPr="0029003B" w:rsidRDefault="0029003B" w:rsidP="0029003B">
      <w:pPr>
        <w:pStyle w:val="Heading5"/>
        <w:jc w:val="left"/>
        <w:rPr>
          <w:rFonts w:hint="cs"/>
          <w:sz w:val="24"/>
          <w:rtl/>
        </w:rPr>
      </w:pPr>
      <w:proofErr w:type="spellStart"/>
      <w:r w:rsidRPr="0029003B">
        <w:rPr>
          <w:rFonts w:hint="cs"/>
          <w:sz w:val="24"/>
          <w:u w:val="single"/>
          <w:rtl/>
        </w:rPr>
        <w:t>אסתרינה</w:t>
      </w:r>
      <w:proofErr w:type="spellEnd"/>
      <w:r w:rsidRPr="0029003B">
        <w:rPr>
          <w:rFonts w:hint="cs"/>
          <w:sz w:val="24"/>
          <w:u w:val="single"/>
          <w:rtl/>
        </w:rPr>
        <w:t xml:space="preserve"> </w:t>
      </w:r>
      <w:proofErr w:type="spellStart"/>
      <w:r w:rsidRPr="0029003B">
        <w:rPr>
          <w:rFonts w:hint="cs"/>
          <w:sz w:val="24"/>
          <w:u w:val="single"/>
          <w:rtl/>
        </w:rPr>
        <w:t>טרטמן</w:t>
      </w:r>
      <w:proofErr w:type="spellEnd"/>
      <w:r w:rsidRPr="0029003B">
        <w:rPr>
          <w:rFonts w:hint="cs"/>
          <w:sz w:val="24"/>
          <w:u w:val="single"/>
          <w:rtl/>
        </w:rPr>
        <w:t>:</w:t>
      </w:r>
    </w:p>
    <w:p w14:paraId="6EC9E68C" w14:textId="77777777" w:rsidR="0029003B" w:rsidRPr="0029003B" w:rsidRDefault="0029003B" w:rsidP="0029003B">
      <w:pPr>
        <w:pStyle w:val="Heading5"/>
        <w:jc w:val="left"/>
        <w:rPr>
          <w:rFonts w:hint="cs"/>
          <w:sz w:val="24"/>
          <w:rtl/>
        </w:rPr>
      </w:pPr>
    </w:p>
    <w:p w14:paraId="529E7D99" w14:textId="77777777" w:rsidR="0029003B" w:rsidRPr="0029003B" w:rsidRDefault="0029003B" w:rsidP="0029003B">
      <w:pPr>
        <w:bidi/>
        <w:rPr>
          <w:rFonts w:cs="David" w:hint="cs"/>
          <w:rtl/>
        </w:rPr>
      </w:pPr>
      <w:r w:rsidRPr="0029003B">
        <w:rPr>
          <w:rFonts w:cs="David" w:hint="cs"/>
          <w:rtl/>
        </w:rPr>
        <w:tab/>
        <w:t xml:space="preserve"> מה זה קשור לפטור?</w:t>
      </w:r>
    </w:p>
    <w:p w14:paraId="2545306C" w14:textId="77777777" w:rsidR="0029003B" w:rsidRPr="0029003B" w:rsidRDefault="0029003B" w:rsidP="0029003B">
      <w:pPr>
        <w:bidi/>
        <w:rPr>
          <w:rFonts w:cs="David" w:hint="cs"/>
          <w:rtl/>
        </w:rPr>
      </w:pPr>
    </w:p>
    <w:p w14:paraId="6A5F70E7" w14:textId="77777777" w:rsidR="0029003B" w:rsidRPr="0029003B" w:rsidRDefault="0029003B" w:rsidP="0029003B">
      <w:pPr>
        <w:pStyle w:val="Heading5"/>
        <w:jc w:val="left"/>
        <w:rPr>
          <w:rFonts w:hint="cs"/>
          <w:sz w:val="24"/>
          <w:rtl/>
        </w:rPr>
      </w:pPr>
      <w:r w:rsidRPr="0029003B">
        <w:rPr>
          <w:rFonts w:hint="cs"/>
          <w:sz w:val="24"/>
          <w:u w:val="single"/>
          <w:rtl/>
        </w:rPr>
        <w:t xml:space="preserve">דב </w:t>
      </w:r>
      <w:proofErr w:type="spellStart"/>
      <w:r w:rsidRPr="0029003B">
        <w:rPr>
          <w:rFonts w:hint="cs"/>
          <w:sz w:val="24"/>
          <w:u w:val="single"/>
          <w:rtl/>
        </w:rPr>
        <w:t>חנין</w:t>
      </w:r>
      <w:proofErr w:type="spellEnd"/>
      <w:r w:rsidRPr="0029003B">
        <w:rPr>
          <w:rFonts w:hint="cs"/>
          <w:sz w:val="24"/>
          <w:u w:val="single"/>
          <w:rtl/>
        </w:rPr>
        <w:t>:</w:t>
      </w:r>
    </w:p>
    <w:p w14:paraId="6A7B4DAB" w14:textId="77777777" w:rsidR="0029003B" w:rsidRPr="0029003B" w:rsidRDefault="0029003B" w:rsidP="0029003B">
      <w:pPr>
        <w:pStyle w:val="Heading5"/>
        <w:jc w:val="left"/>
        <w:rPr>
          <w:rFonts w:hint="cs"/>
          <w:sz w:val="24"/>
          <w:rtl/>
        </w:rPr>
      </w:pPr>
    </w:p>
    <w:p w14:paraId="175F8DB6" w14:textId="77777777" w:rsidR="0029003B" w:rsidRPr="0029003B" w:rsidRDefault="0029003B" w:rsidP="0029003B">
      <w:pPr>
        <w:bidi/>
        <w:rPr>
          <w:rFonts w:cs="David" w:hint="cs"/>
          <w:rtl/>
        </w:rPr>
      </w:pPr>
      <w:r w:rsidRPr="0029003B">
        <w:rPr>
          <w:rFonts w:cs="David" w:hint="cs"/>
          <w:rtl/>
        </w:rPr>
        <w:tab/>
        <w:t xml:space="preserve"> וכיוון שאני מאד מעריך את חבר הכנסת לוי כפרלמנטר, יריב פוליטי אבל פרלמנטר, ואדם שמכיר את מערכות החקיקה, אני חושב שבמקרה הזה הוא שגה, כאשר הוא, יחד עם חבר הכנסת איתם, הגיש הצעת חוק </w:t>
      </w:r>
      <w:proofErr w:type="spellStart"/>
      <w:r w:rsidRPr="0029003B">
        <w:rPr>
          <w:rFonts w:cs="David" w:hint="cs"/>
          <w:rtl/>
        </w:rPr>
        <w:t>פרסונלית</w:t>
      </w:r>
      <w:proofErr w:type="spellEnd"/>
      <w:r w:rsidRPr="0029003B">
        <w:rPr>
          <w:rFonts w:cs="David" w:hint="cs"/>
          <w:rtl/>
        </w:rPr>
        <w:t xml:space="preserve">. </w:t>
      </w:r>
    </w:p>
    <w:p w14:paraId="47CC4ADF" w14:textId="77777777" w:rsidR="0029003B" w:rsidRPr="0029003B" w:rsidRDefault="0029003B" w:rsidP="0029003B">
      <w:pPr>
        <w:bidi/>
        <w:rPr>
          <w:rFonts w:cs="David" w:hint="cs"/>
          <w:rtl/>
        </w:rPr>
      </w:pPr>
    </w:p>
    <w:p w14:paraId="036118FE" w14:textId="77777777" w:rsidR="0029003B" w:rsidRPr="0029003B" w:rsidRDefault="0029003B" w:rsidP="0029003B">
      <w:pPr>
        <w:bidi/>
        <w:ind w:firstLine="567"/>
        <w:rPr>
          <w:rFonts w:cs="David" w:hint="cs"/>
          <w:rtl/>
        </w:rPr>
      </w:pPr>
      <w:r w:rsidRPr="0029003B">
        <w:rPr>
          <w:rFonts w:cs="David" w:hint="cs"/>
          <w:rtl/>
        </w:rPr>
        <w:t>אני רוצה לומר בעניין זה, שאין שום ספק שחבר הכנסת לשעבר, בשארה, הוא אחד מהאחראים לכמות חקיקה אולי הגדולה ביותר. אולי הוא מחוקק יותר אקטיבי מאשר רבים מחברי הבית. אני חושב שנחשול ההצעות שבאו בעקבות פרשת בשארה ונכנסות לספר החוקים - - -</w:t>
      </w:r>
    </w:p>
    <w:p w14:paraId="3F0882CB" w14:textId="77777777" w:rsidR="0029003B" w:rsidRPr="0029003B" w:rsidRDefault="0029003B" w:rsidP="0029003B">
      <w:pPr>
        <w:bidi/>
        <w:rPr>
          <w:rFonts w:cs="David" w:hint="cs"/>
          <w:rtl/>
        </w:rPr>
      </w:pPr>
    </w:p>
    <w:p w14:paraId="448E7A44" w14:textId="77777777" w:rsidR="0029003B" w:rsidRPr="0029003B" w:rsidRDefault="0029003B" w:rsidP="0029003B">
      <w:pPr>
        <w:bidi/>
        <w:rPr>
          <w:rFonts w:cs="David" w:hint="cs"/>
          <w:u w:val="single"/>
          <w:rtl/>
        </w:rPr>
      </w:pPr>
      <w:r w:rsidRPr="0029003B">
        <w:rPr>
          <w:rFonts w:cs="David" w:hint="cs"/>
          <w:u w:val="single"/>
          <w:rtl/>
        </w:rPr>
        <w:t>היו"ר דוד טל:</w:t>
      </w:r>
    </w:p>
    <w:p w14:paraId="28F55859" w14:textId="77777777" w:rsidR="0029003B" w:rsidRPr="0029003B" w:rsidRDefault="0029003B" w:rsidP="0029003B">
      <w:pPr>
        <w:bidi/>
        <w:rPr>
          <w:rFonts w:cs="David" w:hint="cs"/>
          <w:rtl/>
        </w:rPr>
      </w:pPr>
    </w:p>
    <w:p w14:paraId="674B1968" w14:textId="77777777" w:rsidR="0029003B" w:rsidRPr="0029003B" w:rsidRDefault="0029003B" w:rsidP="0029003B">
      <w:pPr>
        <w:bidi/>
        <w:rPr>
          <w:rFonts w:cs="David" w:hint="cs"/>
          <w:rtl/>
        </w:rPr>
      </w:pPr>
      <w:r w:rsidRPr="0029003B">
        <w:rPr>
          <w:rFonts w:cs="David" w:hint="cs"/>
          <w:rtl/>
        </w:rPr>
        <w:tab/>
        <w:t>משיבים לו כגמולו הטוב.</w:t>
      </w:r>
    </w:p>
    <w:p w14:paraId="471AAB22" w14:textId="77777777" w:rsidR="0029003B" w:rsidRPr="0029003B" w:rsidRDefault="0029003B" w:rsidP="0029003B">
      <w:pPr>
        <w:bidi/>
        <w:rPr>
          <w:rFonts w:cs="David" w:hint="cs"/>
          <w:rtl/>
        </w:rPr>
      </w:pPr>
    </w:p>
    <w:p w14:paraId="652416F5" w14:textId="77777777" w:rsidR="0029003B" w:rsidRPr="0029003B" w:rsidRDefault="0029003B" w:rsidP="0029003B">
      <w:pPr>
        <w:pStyle w:val="Heading5"/>
        <w:jc w:val="left"/>
        <w:rPr>
          <w:rFonts w:hint="cs"/>
          <w:sz w:val="24"/>
          <w:rtl/>
        </w:rPr>
      </w:pPr>
      <w:r w:rsidRPr="0029003B">
        <w:rPr>
          <w:rFonts w:hint="cs"/>
          <w:sz w:val="24"/>
          <w:u w:val="single"/>
          <w:rtl/>
        </w:rPr>
        <w:t xml:space="preserve">דב </w:t>
      </w:r>
      <w:proofErr w:type="spellStart"/>
      <w:r w:rsidRPr="0029003B">
        <w:rPr>
          <w:rFonts w:hint="cs"/>
          <w:sz w:val="24"/>
          <w:u w:val="single"/>
          <w:rtl/>
        </w:rPr>
        <w:t>חנין</w:t>
      </w:r>
      <w:proofErr w:type="spellEnd"/>
      <w:r w:rsidRPr="0029003B">
        <w:rPr>
          <w:rFonts w:hint="cs"/>
          <w:sz w:val="24"/>
          <w:u w:val="single"/>
          <w:rtl/>
        </w:rPr>
        <w:t>:</w:t>
      </w:r>
    </w:p>
    <w:p w14:paraId="3491AC84" w14:textId="77777777" w:rsidR="0029003B" w:rsidRPr="0029003B" w:rsidRDefault="0029003B" w:rsidP="0029003B">
      <w:pPr>
        <w:pStyle w:val="Heading5"/>
        <w:jc w:val="left"/>
        <w:rPr>
          <w:rFonts w:hint="cs"/>
          <w:sz w:val="24"/>
          <w:rtl/>
        </w:rPr>
      </w:pPr>
    </w:p>
    <w:p w14:paraId="539412ED" w14:textId="77777777" w:rsidR="0029003B" w:rsidRPr="0029003B" w:rsidRDefault="0029003B" w:rsidP="0029003B">
      <w:pPr>
        <w:bidi/>
        <w:rPr>
          <w:rFonts w:cs="David" w:hint="cs"/>
          <w:rtl/>
        </w:rPr>
      </w:pPr>
      <w:r w:rsidRPr="0029003B">
        <w:rPr>
          <w:rFonts w:cs="David" w:hint="cs"/>
          <w:rtl/>
        </w:rPr>
        <w:tab/>
        <w:t>אני לא יודע אם זה כגמולו או זה כגמולנו.</w:t>
      </w:r>
    </w:p>
    <w:p w14:paraId="72A6F92B" w14:textId="77777777" w:rsidR="0029003B" w:rsidRPr="0029003B" w:rsidRDefault="0029003B" w:rsidP="0029003B">
      <w:pPr>
        <w:bidi/>
        <w:rPr>
          <w:rFonts w:cs="David" w:hint="cs"/>
          <w:rtl/>
        </w:rPr>
      </w:pPr>
    </w:p>
    <w:p w14:paraId="0AB1D61E" w14:textId="77777777" w:rsidR="0029003B" w:rsidRPr="0029003B" w:rsidRDefault="0029003B" w:rsidP="0029003B">
      <w:pPr>
        <w:bidi/>
        <w:rPr>
          <w:rFonts w:cs="David" w:hint="cs"/>
          <w:u w:val="single"/>
          <w:rtl/>
        </w:rPr>
      </w:pPr>
      <w:r w:rsidRPr="0029003B">
        <w:rPr>
          <w:rFonts w:cs="David" w:hint="cs"/>
          <w:u w:val="single"/>
          <w:rtl/>
        </w:rPr>
        <w:t>היו"ר דוד טל:</w:t>
      </w:r>
    </w:p>
    <w:p w14:paraId="636FFB29" w14:textId="77777777" w:rsidR="0029003B" w:rsidRPr="0029003B" w:rsidRDefault="0029003B" w:rsidP="0029003B">
      <w:pPr>
        <w:bidi/>
        <w:rPr>
          <w:rFonts w:cs="David" w:hint="cs"/>
          <w:rtl/>
        </w:rPr>
      </w:pPr>
    </w:p>
    <w:p w14:paraId="5A0351EC" w14:textId="77777777" w:rsidR="0029003B" w:rsidRPr="0029003B" w:rsidRDefault="0029003B" w:rsidP="0029003B">
      <w:pPr>
        <w:bidi/>
        <w:rPr>
          <w:rFonts w:cs="David" w:hint="cs"/>
          <w:rtl/>
        </w:rPr>
      </w:pPr>
      <w:r w:rsidRPr="0029003B">
        <w:rPr>
          <w:rFonts w:cs="David" w:hint="cs"/>
          <w:rtl/>
        </w:rPr>
        <w:tab/>
        <w:t>אני לא יודע אם זה גמול או תגמול.</w:t>
      </w:r>
    </w:p>
    <w:p w14:paraId="4C6AB881" w14:textId="77777777" w:rsidR="0029003B" w:rsidRPr="0029003B" w:rsidRDefault="0029003B" w:rsidP="0029003B">
      <w:pPr>
        <w:bidi/>
        <w:rPr>
          <w:rFonts w:cs="David" w:hint="cs"/>
          <w:rtl/>
        </w:rPr>
      </w:pPr>
    </w:p>
    <w:p w14:paraId="35350AAD" w14:textId="77777777" w:rsidR="0029003B" w:rsidRDefault="0029003B" w:rsidP="0029003B">
      <w:pPr>
        <w:pStyle w:val="Heading5"/>
        <w:jc w:val="left"/>
        <w:rPr>
          <w:rFonts w:hint="cs"/>
          <w:sz w:val="24"/>
          <w:u w:val="single"/>
          <w:rtl/>
        </w:rPr>
      </w:pPr>
    </w:p>
    <w:p w14:paraId="4EE75235" w14:textId="77777777" w:rsidR="0029003B" w:rsidRDefault="0029003B" w:rsidP="0029003B">
      <w:pPr>
        <w:pStyle w:val="Heading5"/>
        <w:jc w:val="left"/>
        <w:rPr>
          <w:rFonts w:hint="cs"/>
          <w:sz w:val="24"/>
          <w:u w:val="single"/>
          <w:rtl/>
        </w:rPr>
      </w:pPr>
    </w:p>
    <w:p w14:paraId="1B49A069" w14:textId="77777777" w:rsidR="0029003B" w:rsidRDefault="0029003B" w:rsidP="0029003B">
      <w:pPr>
        <w:pStyle w:val="Heading5"/>
        <w:jc w:val="left"/>
        <w:rPr>
          <w:rFonts w:hint="cs"/>
          <w:sz w:val="24"/>
          <w:u w:val="single"/>
          <w:rtl/>
        </w:rPr>
      </w:pPr>
    </w:p>
    <w:p w14:paraId="729B97DC" w14:textId="77777777" w:rsidR="0029003B" w:rsidRDefault="0029003B" w:rsidP="0029003B">
      <w:pPr>
        <w:pStyle w:val="Heading5"/>
        <w:jc w:val="left"/>
        <w:rPr>
          <w:rFonts w:hint="cs"/>
          <w:sz w:val="24"/>
          <w:u w:val="single"/>
          <w:rtl/>
        </w:rPr>
      </w:pPr>
    </w:p>
    <w:p w14:paraId="561DCA35" w14:textId="77777777" w:rsidR="0029003B" w:rsidRPr="0029003B" w:rsidRDefault="0029003B" w:rsidP="0029003B">
      <w:pPr>
        <w:pStyle w:val="Heading5"/>
        <w:jc w:val="left"/>
        <w:rPr>
          <w:rFonts w:hint="cs"/>
          <w:sz w:val="24"/>
          <w:rtl/>
        </w:rPr>
      </w:pPr>
      <w:r w:rsidRPr="0029003B">
        <w:rPr>
          <w:rFonts w:hint="cs"/>
          <w:sz w:val="24"/>
          <w:u w:val="single"/>
          <w:rtl/>
        </w:rPr>
        <w:t xml:space="preserve">דב </w:t>
      </w:r>
      <w:proofErr w:type="spellStart"/>
      <w:r w:rsidRPr="0029003B">
        <w:rPr>
          <w:rFonts w:hint="cs"/>
          <w:sz w:val="24"/>
          <w:u w:val="single"/>
          <w:rtl/>
        </w:rPr>
        <w:t>חנין</w:t>
      </w:r>
      <w:proofErr w:type="spellEnd"/>
      <w:r w:rsidRPr="0029003B">
        <w:rPr>
          <w:rFonts w:hint="cs"/>
          <w:sz w:val="24"/>
          <w:u w:val="single"/>
          <w:rtl/>
        </w:rPr>
        <w:t>:</w:t>
      </w:r>
    </w:p>
    <w:p w14:paraId="4FE333B0" w14:textId="77777777" w:rsidR="0029003B" w:rsidRPr="0029003B" w:rsidRDefault="0029003B" w:rsidP="0029003B">
      <w:pPr>
        <w:pStyle w:val="Heading5"/>
        <w:jc w:val="left"/>
        <w:rPr>
          <w:rFonts w:hint="cs"/>
          <w:sz w:val="24"/>
          <w:rtl/>
        </w:rPr>
      </w:pPr>
    </w:p>
    <w:p w14:paraId="5A42B802" w14:textId="77777777" w:rsidR="0029003B" w:rsidRPr="0029003B" w:rsidRDefault="0029003B" w:rsidP="0029003B">
      <w:pPr>
        <w:bidi/>
        <w:rPr>
          <w:rFonts w:cs="David" w:hint="cs"/>
          <w:rtl/>
        </w:rPr>
      </w:pPr>
      <w:r w:rsidRPr="0029003B">
        <w:rPr>
          <w:rFonts w:cs="David" w:hint="cs"/>
          <w:rtl/>
        </w:rPr>
        <w:tab/>
        <w:t xml:space="preserve"> האם זה גמול או תגמול ומיהו הניזוק מכל העניין הזה. בכל מקרה, אין שום ספק שחבר הכנסת לשעבר </w:t>
      </w:r>
      <w:proofErr w:type="spellStart"/>
      <w:r w:rsidRPr="0029003B">
        <w:rPr>
          <w:rFonts w:cs="David" w:hint="cs"/>
          <w:rtl/>
        </w:rPr>
        <w:t>עזמי</w:t>
      </w:r>
      <w:proofErr w:type="spellEnd"/>
      <w:r w:rsidRPr="0029003B">
        <w:rPr>
          <w:rFonts w:cs="David" w:hint="cs"/>
          <w:rtl/>
        </w:rPr>
        <w:t xml:space="preserve"> בשארה אחראי לכמות חקיקה עצומה בכנסת הזאת, ואני חושב שזה דבר לא נכון ולא ראוי, שהכנסת מאבדת את הפרופורציות שלה, לחלוטין - - </w:t>
      </w:r>
    </w:p>
    <w:p w14:paraId="4C9A1318" w14:textId="77777777" w:rsidR="0029003B" w:rsidRPr="0029003B" w:rsidRDefault="0029003B" w:rsidP="0029003B">
      <w:pPr>
        <w:bidi/>
        <w:rPr>
          <w:rFonts w:cs="David" w:hint="cs"/>
          <w:rtl/>
        </w:rPr>
      </w:pPr>
    </w:p>
    <w:p w14:paraId="4DDB6EE9" w14:textId="77777777" w:rsidR="0029003B" w:rsidRPr="0029003B" w:rsidRDefault="0029003B" w:rsidP="0029003B">
      <w:pPr>
        <w:bidi/>
        <w:rPr>
          <w:rFonts w:cs="David" w:hint="cs"/>
          <w:u w:val="single"/>
          <w:rtl/>
        </w:rPr>
      </w:pPr>
      <w:r w:rsidRPr="0029003B">
        <w:rPr>
          <w:rFonts w:cs="David" w:hint="cs"/>
          <w:u w:val="single"/>
          <w:rtl/>
        </w:rPr>
        <w:t>גדעון סער:</w:t>
      </w:r>
    </w:p>
    <w:p w14:paraId="763ACFC3" w14:textId="77777777" w:rsidR="0029003B" w:rsidRPr="0029003B" w:rsidRDefault="0029003B" w:rsidP="0029003B">
      <w:pPr>
        <w:bidi/>
        <w:rPr>
          <w:rFonts w:cs="David" w:hint="cs"/>
          <w:u w:val="single"/>
          <w:rtl/>
        </w:rPr>
      </w:pPr>
    </w:p>
    <w:p w14:paraId="494153FD" w14:textId="77777777" w:rsidR="0029003B" w:rsidRPr="0029003B" w:rsidRDefault="0029003B" w:rsidP="0029003B">
      <w:pPr>
        <w:bidi/>
        <w:rPr>
          <w:rFonts w:cs="David" w:hint="cs"/>
          <w:rtl/>
        </w:rPr>
      </w:pPr>
      <w:r w:rsidRPr="0029003B">
        <w:rPr>
          <w:rFonts w:cs="David" w:hint="cs"/>
          <w:rtl/>
        </w:rPr>
        <w:tab/>
        <w:t xml:space="preserve"> בבריחתו ציווה את החקיקה. </w:t>
      </w:r>
    </w:p>
    <w:p w14:paraId="6A3FFD54" w14:textId="77777777" w:rsidR="0029003B" w:rsidRPr="0029003B" w:rsidRDefault="0029003B" w:rsidP="0029003B">
      <w:pPr>
        <w:bidi/>
        <w:rPr>
          <w:rFonts w:cs="David" w:hint="cs"/>
          <w:rtl/>
        </w:rPr>
      </w:pPr>
    </w:p>
    <w:p w14:paraId="33E6795A" w14:textId="77777777" w:rsidR="0029003B" w:rsidRPr="0029003B" w:rsidRDefault="0029003B" w:rsidP="0029003B">
      <w:pPr>
        <w:pStyle w:val="Heading5"/>
        <w:jc w:val="left"/>
        <w:rPr>
          <w:rFonts w:hint="cs"/>
          <w:sz w:val="24"/>
          <w:rtl/>
        </w:rPr>
      </w:pPr>
      <w:r w:rsidRPr="0029003B">
        <w:rPr>
          <w:rFonts w:hint="cs"/>
          <w:sz w:val="24"/>
          <w:u w:val="single"/>
          <w:rtl/>
        </w:rPr>
        <w:t xml:space="preserve">דב </w:t>
      </w:r>
      <w:proofErr w:type="spellStart"/>
      <w:r w:rsidRPr="0029003B">
        <w:rPr>
          <w:rFonts w:hint="cs"/>
          <w:sz w:val="24"/>
          <w:u w:val="single"/>
          <w:rtl/>
        </w:rPr>
        <w:t>חנין</w:t>
      </w:r>
      <w:proofErr w:type="spellEnd"/>
      <w:r w:rsidRPr="0029003B">
        <w:rPr>
          <w:rFonts w:hint="cs"/>
          <w:sz w:val="24"/>
          <w:u w:val="single"/>
          <w:rtl/>
        </w:rPr>
        <w:t>:</w:t>
      </w:r>
    </w:p>
    <w:p w14:paraId="2BCA3283" w14:textId="77777777" w:rsidR="0029003B" w:rsidRPr="0029003B" w:rsidRDefault="0029003B" w:rsidP="0029003B">
      <w:pPr>
        <w:pStyle w:val="Heading5"/>
        <w:jc w:val="left"/>
        <w:rPr>
          <w:rFonts w:hint="cs"/>
          <w:sz w:val="24"/>
          <w:rtl/>
        </w:rPr>
      </w:pPr>
    </w:p>
    <w:p w14:paraId="070083A4" w14:textId="77777777" w:rsidR="0029003B" w:rsidRPr="0029003B" w:rsidRDefault="0029003B" w:rsidP="0029003B">
      <w:pPr>
        <w:bidi/>
        <w:rPr>
          <w:rFonts w:cs="David" w:hint="cs"/>
          <w:rtl/>
        </w:rPr>
      </w:pPr>
      <w:r w:rsidRPr="0029003B">
        <w:rPr>
          <w:rFonts w:cs="David" w:hint="cs"/>
          <w:rtl/>
        </w:rPr>
        <w:tab/>
        <w:t xml:space="preserve"> בגלל פרשה שהיא ללא ספק פרשה קשה. </w:t>
      </w:r>
    </w:p>
    <w:p w14:paraId="39C6D8F6" w14:textId="77777777" w:rsidR="0029003B" w:rsidRPr="0029003B" w:rsidRDefault="0029003B" w:rsidP="0029003B">
      <w:pPr>
        <w:bidi/>
        <w:rPr>
          <w:rFonts w:cs="David" w:hint="cs"/>
          <w:rtl/>
        </w:rPr>
      </w:pPr>
    </w:p>
    <w:p w14:paraId="1C7E198E" w14:textId="77777777" w:rsidR="0029003B" w:rsidRPr="0029003B" w:rsidRDefault="0029003B" w:rsidP="0029003B">
      <w:pPr>
        <w:bidi/>
        <w:rPr>
          <w:rFonts w:cs="David" w:hint="cs"/>
          <w:u w:val="single"/>
          <w:rtl/>
        </w:rPr>
      </w:pPr>
      <w:r w:rsidRPr="0029003B">
        <w:rPr>
          <w:rFonts w:cs="David" w:hint="cs"/>
          <w:u w:val="single"/>
          <w:rtl/>
        </w:rPr>
        <w:t>היו"ר דוד טל:</w:t>
      </w:r>
    </w:p>
    <w:p w14:paraId="2CA71B4D" w14:textId="77777777" w:rsidR="0029003B" w:rsidRPr="0029003B" w:rsidRDefault="0029003B" w:rsidP="0029003B">
      <w:pPr>
        <w:bidi/>
        <w:rPr>
          <w:rFonts w:cs="David" w:hint="cs"/>
          <w:u w:val="single"/>
          <w:rtl/>
        </w:rPr>
      </w:pPr>
    </w:p>
    <w:p w14:paraId="21CF3416" w14:textId="77777777" w:rsidR="0029003B" w:rsidRPr="0029003B" w:rsidRDefault="0029003B" w:rsidP="0029003B">
      <w:pPr>
        <w:bidi/>
        <w:rPr>
          <w:rFonts w:cs="David" w:hint="cs"/>
          <w:rtl/>
        </w:rPr>
      </w:pPr>
      <w:r w:rsidRPr="0029003B">
        <w:rPr>
          <w:rFonts w:cs="David" w:hint="cs"/>
          <w:rtl/>
        </w:rPr>
        <w:tab/>
        <w:t xml:space="preserve">טוב. חבר הכנסת דב </w:t>
      </w:r>
      <w:proofErr w:type="spellStart"/>
      <w:r w:rsidRPr="0029003B">
        <w:rPr>
          <w:rFonts w:cs="David" w:hint="cs"/>
          <w:rtl/>
        </w:rPr>
        <w:t>חנין</w:t>
      </w:r>
      <w:proofErr w:type="spellEnd"/>
      <w:r w:rsidRPr="0029003B">
        <w:rPr>
          <w:rFonts w:cs="David" w:hint="cs"/>
          <w:rtl/>
        </w:rPr>
        <w:t>, אני מבקש - -</w:t>
      </w:r>
    </w:p>
    <w:p w14:paraId="250E050A" w14:textId="77777777" w:rsidR="0029003B" w:rsidRPr="0029003B" w:rsidRDefault="0029003B" w:rsidP="0029003B">
      <w:pPr>
        <w:bidi/>
        <w:rPr>
          <w:rFonts w:cs="David" w:hint="cs"/>
          <w:rtl/>
        </w:rPr>
      </w:pPr>
    </w:p>
    <w:p w14:paraId="25E40A54" w14:textId="77777777" w:rsidR="0029003B" w:rsidRPr="0029003B" w:rsidRDefault="0029003B" w:rsidP="0029003B">
      <w:pPr>
        <w:pStyle w:val="Heading5"/>
        <w:jc w:val="left"/>
        <w:rPr>
          <w:rFonts w:hint="cs"/>
          <w:sz w:val="24"/>
          <w:rtl/>
        </w:rPr>
      </w:pPr>
      <w:r w:rsidRPr="0029003B">
        <w:rPr>
          <w:rFonts w:hint="cs"/>
          <w:sz w:val="24"/>
          <w:u w:val="single"/>
          <w:rtl/>
        </w:rPr>
        <w:t xml:space="preserve">דב </w:t>
      </w:r>
      <w:proofErr w:type="spellStart"/>
      <w:r w:rsidRPr="0029003B">
        <w:rPr>
          <w:rFonts w:hint="cs"/>
          <w:sz w:val="24"/>
          <w:u w:val="single"/>
          <w:rtl/>
        </w:rPr>
        <w:t>חנין</w:t>
      </w:r>
      <w:proofErr w:type="spellEnd"/>
      <w:r w:rsidRPr="0029003B">
        <w:rPr>
          <w:rFonts w:hint="cs"/>
          <w:sz w:val="24"/>
          <w:u w:val="single"/>
          <w:rtl/>
        </w:rPr>
        <w:t>:</w:t>
      </w:r>
    </w:p>
    <w:p w14:paraId="386D0D1C" w14:textId="77777777" w:rsidR="0029003B" w:rsidRPr="0029003B" w:rsidRDefault="0029003B" w:rsidP="0029003B">
      <w:pPr>
        <w:pStyle w:val="Heading5"/>
        <w:jc w:val="left"/>
        <w:rPr>
          <w:rFonts w:hint="cs"/>
          <w:sz w:val="24"/>
          <w:rtl/>
        </w:rPr>
      </w:pPr>
    </w:p>
    <w:p w14:paraId="4A9CC7C8" w14:textId="77777777" w:rsidR="0029003B" w:rsidRPr="0029003B" w:rsidRDefault="0029003B" w:rsidP="0029003B">
      <w:pPr>
        <w:bidi/>
        <w:rPr>
          <w:rFonts w:cs="David" w:hint="cs"/>
          <w:rtl/>
        </w:rPr>
      </w:pPr>
      <w:r w:rsidRPr="0029003B">
        <w:rPr>
          <w:rFonts w:cs="David" w:hint="cs"/>
          <w:rtl/>
        </w:rPr>
        <w:tab/>
        <w:t xml:space="preserve"> אני מסיים. </w:t>
      </w:r>
    </w:p>
    <w:p w14:paraId="7BA930F9" w14:textId="77777777" w:rsidR="0029003B" w:rsidRPr="0029003B" w:rsidRDefault="0029003B" w:rsidP="0029003B">
      <w:pPr>
        <w:bidi/>
        <w:rPr>
          <w:rFonts w:cs="David" w:hint="cs"/>
          <w:rtl/>
        </w:rPr>
      </w:pPr>
    </w:p>
    <w:p w14:paraId="24C8C130" w14:textId="77777777" w:rsidR="0029003B" w:rsidRPr="0029003B" w:rsidRDefault="0029003B" w:rsidP="0029003B">
      <w:pPr>
        <w:bidi/>
        <w:rPr>
          <w:rFonts w:cs="David" w:hint="cs"/>
          <w:u w:val="single"/>
          <w:rtl/>
        </w:rPr>
      </w:pPr>
      <w:r w:rsidRPr="0029003B">
        <w:rPr>
          <w:rFonts w:cs="David" w:hint="cs"/>
          <w:u w:val="single"/>
          <w:rtl/>
        </w:rPr>
        <w:t>היו"ר דוד טל:</w:t>
      </w:r>
    </w:p>
    <w:p w14:paraId="44A80450" w14:textId="77777777" w:rsidR="0029003B" w:rsidRPr="0029003B" w:rsidRDefault="0029003B" w:rsidP="0029003B">
      <w:pPr>
        <w:bidi/>
        <w:rPr>
          <w:rFonts w:cs="David" w:hint="cs"/>
          <w:rtl/>
        </w:rPr>
      </w:pPr>
    </w:p>
    <w:p w14:paraId="7CBA3B8A" w14:textId="77777777" w:rsidR="0029003B" w:rsidRPr="0029003B" w:rsidRDefault="0029003B" w:rsidP="0029003B">
      <w:pPr>
        <w:bidi/>
        <w:rPr>
          <w:rFonts w:cs="David" w:hint="cs"/>
          <w:rtl/>
        </w:rPr>
      </w:pPr>
      <w:r w:rsidRPr="0029003B">
        <w:rPr>
          <w:rFonts w:cs="David" w:hint="cs"/>
          <w:rtl/>
        </w:rPr>
        <w:tab/>
        <w:t xml:space="preserve">לא, לא. אני רוצה שתדבר, אבל אני רוצה שתתייחס לעניין כדחוף או לא דחוף. למהות </w:t>
      </w:r>
      <w:r w:rsidRPr="0029003B">
        <w:rPr>
          <w:rFonts w:cs="David"/>
          <w:rtl/>
        </w:rPr>
        <w:t>–</w:t>
      </w:r>
      <w:r w:rsidRPr="0029003B">
        <w:rPr>
          <w:rFonts w:cs="David" w:hint="cs"/>
          <w:rtl/>
        </w:rPr>
        <w:t xml:space="preserve"> אם זה יעבור בקריאה טרומית, תוכל בקריאה ראשונה לדבר על זה.  </w:t>
      </w:r>
    </w:p>
    <w:p w14:paraId="0F8B0C1B" w14:textId="77777777" w:rsidR="0029003B" w:rsidRPr="0029003B" w:rsidRDefault="0029003B" w:rsidP="0029003B">
      <w:pPr>
        <w:bidi/>
        <w:rPr>
          <w:rFonts w:cs="David" w:hint="cs"/>
          <w:rtl/>
        </w:rPr>
      </w:pPr>
    </w:p>
    <w:p w14:paraId="645C1BBB" w14:textId="77777777" w:rsidR="0029003B" w:rsidRPr="0029003B" w:rsidRDefault="0029003B" w:rsidP="0029003B">
      <w:pPr>
        <w:pStyle w:val="Heading5"/>
        <w:jc w:val="left"/>
        <w:rPr>
          <w:rFonts w:hint="cs"/>
          <w:sz w:val="24"/>
          <w:rtl/>
        </w:rPr>
      </w:pPr>
      <w:r w:rsidRPr="0029003B">
        <w:rPr>
          <w:rFonts w:hint="cs"/>
          <w:sz w:val="24"/>
          <w:u w:val="single"/>
          <w:rtl/>
        </w:rPr>
        <w:t xml:space="preserve">דב </w:t>
      </w:r>
      <w:proofErr w:type="spellStart"/>
      <w:r w:rsidRPr="0029003B">
        <w:rPr>
          <w:rFonts w:hint="cs"/>
          <w:sz w:val="24"/>
          <w:u w:val="single"/>
          <w:rtl/>
        </w:rPr>
        <w:t>חנין</w:t>
      </w:r>
      <w:proofErr w:type="spellEnd"/>
      <w:r w:rsidRPr="0029003B">
        <w:rPr>
          <w:rFonts w:hint="cs"/>
          <w:sz w:val="24"/>
          <w:u w:val="single"/>
          <w:rtl/>
        </w:rPr>
        <w:t>:</w:t>
      </w:r>
    </w:p>
    <w:p w14:paraId="3CA0D06A" w14:textId="77777777" w:rsidR="0029003B" w:rsidRPr="0029003B" w:rsidRDefault="0029003B" w:rsidP="0029003B">
      <w:pPr>
        <w:pStyle w:val="Heading5"/>
        <w:jc w:val="left"/>
        <w:rPr>
          <w:rFonts w:hint="cs"/>
          <w:sz w:val="24"/>
          <w:rtl/>
        </w:rPr>
      </w:pPr>
    </w:p>
    <w:p w14:paraId="0068598A" w14:textId="77777777" w:rsidR="0029003B" w:rsidRPr="0029003B" w:rsidRDefault="0029003B" w:rsidP="0029003B">
      <w:pPr>
        <w:bidi/>
        <w:rPr>
          <w:rFonts w:cs="David" w:hint="cs"/>
          <w:rtl/>
        </w:rPr>
      </w:pPr>
      <w:r w:rsidRPr="0029003B">
        <w:rPr>
          <w:rFonts w:cs="David" w:hint="cs"/>
          <w:rtl/>
        </w:rPr>
        <w:tab/>
        <w:t xml:space="preserve">ברור. אני אומר כך: הנושא של פטור מחובת הנחה הוא ערוץ אפשרי למקרים בהם יש שני אלמנטים מצטברים: אחד, חשיבות והסכמה רחבה בכנסת, ושניים, דחיפות אמיתית. </w:t>
      </w:r>
    </w:p>
    <w:p w14:paraId="3E3FAD3E" w14:textId="77777777" w:rsidR="0029003B" w:rsidRPr="0029003B" w:rsidRDefault="0029003B" w:rsidP="0029003B">
      <w:pPr>
        <w:bidi/>
        <w:rPr>
          <w:rFonts w:cs="David" w:hint="cs"/>
          <w:rtl/>
        </w:rPr>
      </w:pPr>
    </w:p>
    <w:p w14:paraId="2BE60083" w14:textId="77777777" w:rsidR="0029003B" w:rsidRPr="0029003B" w:rsidRDefault="0029003B" w:rsidP="0029003B">
      <w:pPr>
        <w:bidi/>
        <w:rPr>
          <w:rFonts w:cs="David" w:hint="cs"/>
          <w:rtl/>
        </w:rPr>
      </w:pPr>
      <w:r w:rsidRPr="0029003B">
        <w:rPr>
          <w:rFonts w:cs="David" w:hint="cs"/>
          <w:u w:val="single"/>
          <w:rtl/>
        </w:rPr>
        <w:t>יצחק לוי:</w:t>
      </w:r>
    </w:p>
    <w:p w14:paraId="31AE736A" w14:textId="77777777" w:rsidR="0029003B" w:rsidRPr="0029003B" w:rsidRDefault="0029003B" w:rsidP="0029003B">
      <w:pPr>
        <w:bidi/>
        <w:rPr>
          <w:rFonts w:cs="David" w:hint="cs"/>
          <w:rtl/>
        </w:rPr>
      </w:pPr>
    </w:p>
    <w:p w14:paraId="0C8E6A79" w14:textId="77777777" w:rsidR="0029003B" w:rsidRPr="0029003B" w:rsidRDefault="0029003B" w:rsidP="0029003B">
      <w:pPr>
        <w:bidi/>
        <w:rPr>
          <w:rFonts w:cs="David" w:hint="cs"/>
          <w:rtl/>
        </w:rPr>
      </w:pPr>
      <w:r w:rsidRPr="0029003B">
        <w:rPr>
          <w:rFonts w:cs="David" w:hint="cs"/>
          <w:rtl/>
        </w:rPr>
        <w:tab/>
        <w:t xml:space="preserve"> יש פה הפסד ממון כל חודש. </w:t>
      </w:r>
    </w:p>
    <w:p w14:paraId="4E9769F1" w14:textId="77777777" w:rsidR="0029003B" w:rsidRPr="0029003B" w:rsidRDefault="0029003B" w:rsidP="0029003B">
      <w:pPr>
        <w:bidi/>
        <w:rPr>
          <w:rFonts w:cs="David" w:hint="cs"/>
          <w:rtl/>
        </w:rPr>
      </w:pPr>
    </w:p>
    <w:p w14:paraId="21C80F0E" w14:textId="77777777" w:rsidR="0029003B" w:rsidRPr="0029003B" w:rsidRDefault="0029003B" w:rsidP="0029003B">
      <w:pPr>
        <w:pStyle w:val="Heading5"/>
        <w:jc w:val="left"/>
        <w:rPr>
          <w:rFonts w:hint="cs"/>
          <w:sz w:val="24"/>
          <w:rtl/>
        </w:rPr>
      </w:pPr>
      <w:r w:rsidRPr="0029003B">
        <w:rPr>
          <w:rFonts w:hint="cs"/>
          <w:sz w:val="24"/>
          <w:u w:val="single"/>
          <w:rtl/>
        </w:rPr>
        <w:t xml:space="preserve">דב </w:t>
      </w:r>
      <w:proofErr w:type="spellStart"/>
      <w:r w:rsidRPr="0029003B">
        <w:rPr>
          <w:rFonts w:hint="cs"/>
          <w:sz w:val="24"/>
          <w:u w:val="single"/>
          <w:rtl/>
        </w:rPr>
        <w:t>חנין</w:t>
      </w:r>
      <w:proofErr w:type="spellEnd"/>
      <w:r w:rsidRPr="0029003B">
        <w:rPr>
          <w:rFonts w:hint="cs"/>
          <w:sz w:val="24"/>
          <w:u w:val="single"/>
          <w:rtl/>
        </w:rPr>
        <w:t>:</w:t>
      </w:r>
    </w:p>
    <w:p w14:paraId="12F65106" w14:textId="77777777" w:rsidR="0029003B" w:rsidRPr="0029003B" w:rsidRDefault="0029003B" w:rsidP="0029003B">
      <w:pPr>
        <w:pStyle w:val="Heading5"/>
        <w:jc w:val="left"/>
        <w:rPr>
          <w:rFonts w:hint="cs"/>
          <w:sz w:val="24"/>
          <w:rtl/>
        </w:rPr>
      </w:pPr>
    </w:p>
    <w:p w14:paraId="0E8F0ADB" w14:textId="77777777" w:rsidR="0029003B" w:rsidRPr="0029003B" w:rsidRDefault="0029003B" w:rsidP="0029003B">
      <w:pPr>
        <w:bidi/>
        <w:rPr>
          <w:rFonts w:cs="David" w:hint="cs"/>
          <w:rtl/>
        </w:rPr>
      </w:pPr>
      <w:r w:rsidRPr="0029003B">
        <w:rPr>
          <w:rFonts w:cs="David" w:hint="cs"/>
          <w:rtl/>
        </w:rPr>
        <w:tab/>
        <w:t xml:space="preserve"> הפסד ממון כל חודש </w:t>
      </w:r>
      <w:r w:rsidRPr="0029003B">
        <w:rPr>
          <w:rFonts w:cs="David"/>
          <w:rtl/>
        </w:rPr>
        <w:t>–</w:t>
      </w:r>
      <w:r w:rsidRPr="0029003B">
        <w:rPr>
          <w:rFonts w:cs="David" w:hint="cs"/>
          <w:rtl/>
        </w:rPr>
        <w:t xml:space="preserve"> אני לא בטוח. </w:t>
      </w:r>
    </w:p>
    <w:p w14:paraId="20A02577" w14:textId="77777777" w:rsidR="0029003B" w:rsidRPr="0029003B" w:rsidRDefault="0029003B" w:rsidP="0029003B">
      <w:pPr>
        <w:bidi/>
        <w:rPr>
          <w:rFonts w:cs="David" w:hint="cs"/>
          <w:rtl/>
        </w:rPr>
      </w:pPr>
    </w:p>
    <w:p w14:paraId="3AC9F8A8" w14:textId="77777777" w:rsidR="0029003B" w:rsidRPr="0029003B" w:rsidRDefault="0029003B" w:rsidP="0029003B">
      <w:pPr>
        <w:bidi/>
        <w:rPr>
          <w:rFonts w:cs="David" w:hint="cs"/>
          <w:rtl/>
        </w:rPr>
      </w:pPr>
      <w:r w:rsidRPr="0029003B">
        <w:rPr>
          <w:rFonts w:cs="David" w:hint="cs"/>
          <w:u w:val="single"/>
          <w:rtl/>
        </w:rPr>
        <w:t>יצחק לוי:</w:t>
      </w:r>
    </w:p>
    <w:p w14:paraId="7155283C" w14:textId="77777777" w:rsidR="0029003B" w:rsidRPr="0029003B" w:rsidRDefault="0029003B" w:rsidP="0029003B">
      <w:pPr>
        <w:bidi/>
        <w:rPr>
          <w:rFonts w:cs="David" w:hint="cs"/>
          <w:rtl/>
        </w:rPr>
      </w:pPr>
    </w:p>
    <w:p w14:paraId="6AF57284" w14:textId="77777777" w:rsidR="0029003B" w:rsidRPr="0029003B" w:rsidRDefault="0029003B" w:rsidP="0029003B">
      <w:pPr>
        <w:bidi/>
        <w:rPr>
          <w:rFonts w:cs="David" w:hint="cs"/>
          <w:rtl/>
        </w:rPr>
      </w:pPr>
      <w:r w:rsidRPr="0029003B">
        <w:rPr>
          <w:rFonts w:cs="David" w:hint="cs"/>
          <w:rtl/>
        </w:rPr>
        <w:tab/>
        <w:t xml:space="preserve">התורה חסה על ממונם של ישראל. כל חודש 7000 שקל. </w:t>
      </w:r>
    </w:p>
    <w:p w14:paraId="6537215F" w14:textId="77777777" w:rsidR="0029003B" w:rsidRPr="0029003B" w:rsidRDefault="0029003B" w:rsidP="0029003B">
      <w:pPr>
        <w:bidi/>
        <w:rPr>
          <w:rFonts w:cs="David" w:hint="cs"/>
          <w:rtl/>
        </w:rPr>
      </w:pPr>
    </w:p>
    <w:p w14:paraId="0F081740" w14:textId="77777777" w:rsidR="0029003B" w:rsidRPr="0029003B" w:rsidRDefault="0029003B" w:rsidP="0029003B">
      <w:pPr>
        <w:pStyle w:val="Heading5"/>
        <w:jc w:val="left"/>
        <w:rPr>
          <w:rFonts w:hint="cs"/>
          <w:sz w:val="24"/>
          <w:rtl/>
        </w:rPr>
      </w:pPr>
      <w:r w:rsidRPr="0029003B">
        <w:rPr>
          <w:rFonts w:hint="cs"/>
          <w:sz w:val="24"/>
          <w:u w:val="single"/>
          <w:rtl/>
        </w:rPr>
        <w:t xml:space="preserve">דב </w:t>
      </w:r>
      <w:proofErr w:type="spellStart"/>
      <w:r w:rsidRPr="0029003B">
        <w:rPr>
          <w:rFonts w:hint="cs"/>
          <w:sz w:val="24"/>
          <w:u w:val="single"/>
          <w:rtl/>
        </w:rPr>
        <w:t>חנין</w:t>
      </w:r>
      <w:proofErr w:type="spellEnd"/>
      <w:r w:rsidRPr="0029003B">
        <w:rPr>
          <w:rFonts w:hint="cs"/>
          <w:sz w:val="24"/>
          <w:u w:val="single"/>
          <w:rtl/>
        </w:rPr>
        <w:t>:</w:t>
      </w:r>
    </w:p>
    <w:p w14:paraId="4470AEA4" w14:textId="77777777" w:rsidR="0029003B" w:rsidRPr="0029003B" w:rsidRDefault="0029003B" w:rsidP="0029003B">
      <w:pPr>
        <w:pStyle w:val="Heading5"/>
        <w:jc w:val="left"/>
        <w:rPr>
          <w:rFonts w:hint="cs"/>
          <w:sz w:val="24"/>
          <w:rtl/>
        </w:rPr>
      </w:pPr>
    </w:p>
    <w:p w14:paraId="31E8B2DB" w14:textId="77777777" w:rsidR="0029003B" w:rsidRPr="0029003B" w:rsidRDefault="0029003B" w:rsidP="0029003B">
      <w:pPr>
        <w:bidi/>
        <w:rPr>
          <w:rFonts w:cs="David" w:hint="cs"/>
          <w:rtl/>
        </w:rPr>
      </w:pPr>
      <w:r w:rsidRPr="0029003B">
        <w:rPr>
          <w:rFonts w:cs="David" w:hint="cs"/>
          <w:rtl/>
        </w:rPr>
        <w:tab/>
        <w:t xml:space="preserve">חברי הכנסת, אם ניקח את 7000 השקל לחודש האלה, שנגרעים מממונם של בני ישראל, כמו שאומר לנו חבר הכנסת לוי, כקריטריון, אנחנו למעשה מבטלים לחלוטין את חובת ההנחה. כי אם כל מצב שבו 7000 שקל יאפשרו לנו מסלול מהיר של חקיקה, חברי הכנסת, עמיתיי, אני מתכוון להשתמש בזה באופן מאד נדיר. אני מציע שלא נלך בכיוון הזה. אני חושב, אפילו שאני גם חס על ממונם של ישראל, 7000 שקל הם אכן סכום שיש להתכבד בו - - </w:t>
      </w:r>
    </w:p>
    <w:p w14:paraId="472236E7" w14:textId="77777777" w:rsidR="0029003B" w:rsidRDefault="0029003B" w:rsidP="0029003B">
      <w:pPr>
        <w:bidi/>
        <w:rPr>
          <w:rFonts w:cs="David" w:hint="cs"/>
          <w:rtl/>
        </w:rPr>
      </w:pPr>
    </w:p>
    <w:p w14:paraId="06A1105E" w14:textId="77777777" w:rsidR="0029003B" w:rsidRDefault="0029003B" w:rsidP="0029003B">
      <w:pPr>
        <w:bidi/>
        <w:rPr>
          <w:rFonts w:cs="David" w:hint="cs"/>
          <w:rtl/>
        </w:rPr>
      </w:pPr>
    </w:p>
    <w:p w14:paraId="6BFD8E75" w14:textId="77777777" w:rsidR="0029003B" w:rsidRDefault="0029003B" w:rsidP="0029003B">
      <w:pPr>
        <w:bidi/>
        <w:rPr>
          <w:rFonts w:cs="David" w:hint="cs"/>
          <w:rtl/>
        </w:rPr>
      </w:pPr>
    </w:p>
    <w:p w14:paraId="794F1410" w14:textId="77777777" w:rsidR="0029003B" w:rsidRDefault="0029003B" w:rsidP="0029003B">
      <w:pPr>
        <w:bidi/>
        <w:rPr>
          <w:rFonts w:cs="David" w:hint="cs"/>
          <w:rtl/>
        </w:rPr>
      </w:pPr>
    </w:p>
    <w:p w14:paraId="69C1A9DD" w14:textId="77777777" w:rsidR="0029003B" w:rsidRDefault="0029003B" w:rsidP="0029003B">
      <w:pPr>
        <w:bidi/>
        <w:rPr>
          <w:rFonts w:cs="David" w:hint="cs"/>
          <w:rtl/>
        </w:rPr>
      </w:pPr>
    </w:p>
    <w:p w14:paraId="459E6D75" w14:textId="77777777" w:rsidR="0029003B" w:rsidRPr="0029003B" w:rsidRDefault="0029003B" w:rsidP="0029003B">
      <w:pPr>
        <w:bidi/>
        <w:rPr>
          <w:rFonts w:cs="David" w:hint="cs"/>
          <w:rtl/>
        </w:rPr>
      </w:pPr>
    </w:p>
    <w:p w14:paraId="69DA0A1A" w14:textId="77777777" w:rsidR="0029003B" w:rsidRPr="0029003B" w:rsidRDefault="0029003B" w:rsidP="0029003B">
      <w:pPr>
        <w:bidi/>
        <w:rPr>
          <w:rFonts w:cs="David" w:hint="cs"/>
          <w:u w:val="single"/>
          <w:rtl/>
        </w:rPr>
      </w:pPr>
      <w:r w:rsidRPr="0029003B">
        <w:rPr>
          <w:rFonts w:cs="David" w:hint="cs"/>
          <w:u w:val="single"/>
          <w:rtl/>
        </w:rPr>
        <w:t>היו"ר דוד טל:</w:t>
      </w:r>
    </w:p>
    <w:p w14:paraId="6CC27729" w14:textId="77777777" w:rsidR="0029003B" w:rsidRPr="0029003B" w:rsidRDefault="0029003B" w:rsidP="0029003B">
      <w:pPr>
        <w:bidi/>
        <w:rPr>
          <w:rFonts w:cs="David" w:hint="cs"/>
          <w:rtl/>
        </w:rPr>
      </w:pPr>
    </w:p>
    <w:p w14:paraId="7B62596D" w14:textId="77777777" w:rsidR="0029003B" w:rsidRPr="0029003B" w:rsidRDefault="0029003B" w:rsidP="0029003B">
      <w:pPr>
        <w:bidi/>
        <w:rPr>
          <w:rFonts w:cs="David" w:hint="cs"/>
          <w:rtl/>
        </w:rPr>
      </w:pPr>
      <w:r w:rsidRPr="0029003B">
        <w:rPr>
          <w:rFonts w:cs="David" w:hint="cs"/>
          <w:rtl/>
        </w:rPr>
        <w:tab/>
        <w:t>תודה רבה.</w:t>
      </w:r>
    </w:p>
    <w:p w14:paraId="070D9C6B" w14:textId="77777777" w:rsidR="0029003B" w:rsidRPr="0029003B" w:rsidRDefault="0029003B" w:rsidP="0029003B">
      <w:pPr>
        <w:bidi/>
        <w:rPr>
          <w:rFonts w:cs="David" w:hint="cs"/>
          <w:rtl/>
        </w:rPr>
      </w:pPr>
    </w:p>
    <w:p w14:paraId="3036650D" w14:textId="77777777" w:rsidR="0029003B" w:rsidRPr="0029003B" w:rsidRDefault="0029003B" w:rsidP="0029003B">
      <w:pPr>
        <w:pStyle w:val="Heading5"/>
        <w:jc w:val="left"/>
        <w:rPr>
          <w:rFonts w:hint="cs"/>
          <w:sz w:val="24"/>
          <w:rtl/>
        </w:rPr>
      </w:pPr>
      <w:r w:rsidRPr="0029003B">
        <w:rPr>
          <w:rFonts w:hint="cs"/>
          <w:sz w:val="24"/>
          <w:u w:val="single"/>
          <w:rtl/>
        </w:rPr>
        <w:t xml:space="preserve">דב </w:t>
      </w:r>
      <w:proofErr w:type="spellStart"/>
      <w:r w:rsidRPr="0029003B">
        <w:rPr>
          <w:rFonts w:hint="cs"/>
          <w:sz w:val="24"/>
          <w:u w:val="single"/>
          <w:rtl/>
        </w:rPr>
        <w:t>חנין</w:t>
      </w:r>
      <w:proofErr w:type="spellEnd"/>
      <w:r w:rsidRPr="0029003B">
        <w:rPr>
          <w:rFonts w:hint="cs"/>
          <w:sz w:val="24"/>
          <w:u w:val="single"/>
          <w:rtl/>
        </w:rPr>
        <w:t>:</w:t>
      </w:r>
    </w:p>
    <w:p w14:paraId="31CF75B2" w14:textId="77777777" w:rsidR="0029003B" w:rsidRPr="0029003B" w:rsidRDefault="0029003B" w:rsidP="0029003B">
      <w:pPr>
        <w:pStyle w:val="Heading5"/>
        <w:jc w:val="left"/>
        <w:rPr>
          <w:rFonts w:hint="cs"/>
          <w:sz w:val="24"/>
          <w:rtl/>
        </w:rPr>
      </w:pPr>
    </w:p>
    <w:p w14:paraId="7EE2FC8F" w14:textId="77777777" w:rsidR="0029003B" w:rsidRPr="0029003B" w:rsidRDefault="0029003B" w:rsidP="0029003B">
      <w:pPr>
        <w:bidi/>
        <w:rPr>
          <w:rFonts w:cs="David" w:hint="cs"/>
          <w:rtl/>
        </w:rPr>
      </w:pPr>
      <w:r w:rsidRPr="0029003B">
        <w:rPr>
          <w:rFonts w:cs="David" w:hint="cs"/>
          <w:rtl/>
        </w:rPr>
        <w:tab/>
        <w:t>בכל זאת אני מציע שלא ניסחף ולא נחשוב ש-7000 השקל האלה הם שעושים את ההבדל.</w:t>
      </w:r>
    </w:p>
    <w:p w14:paraId="6500046A" w14:textId="77777777" w:rsidR="0029003B" w:rsidRPr="0029003B" w:rsidRDefault="0029003B" w:rsidP="0029003B">
      <w:pPr>
        <w:bidi/>
        <w:rPr>
          <w:rFonts w:cs="David" w:hint="cs"/>
          <w:rtl/>
        </w:rPr>
      </w:pPr>
    </w:p>
    <w:p w14:paraId="4CB64A1F" w14:textId="77777777" w:rsidR="0029003B" w:rsidRPr="0029003B" w:rsidRDefault="0029003B" w:rsidP="0029003B">
      <w:pPr>
        <w:bidi/>
        <w:rPr>
          <w:rFonts w:cs="David" w:hint="cs"/>
          <w:u w:val="single"/>
          <w:rtl/>
        </w:rPr>
      </w:pPr>
      <w:r w:rsidRPr="0029003B">
        <w:rPr>
          <w:rFonts w:cs="David" w:hint="cs"/>
          <w:u w:val="single"/>
          <w:rtl/>
        </w:rPr>
        <w:t>היו"ר דוד טל:</w:t>
      </w:r>
    </w:p>
    <w:p w14:paraId="08466B85" w14:textId="77777777" w:rsidR="0029003B" w:rsidRPr="0029003B" w:rsidRDefault="0029003B" w:rsidP="0029003B">
      <w:pPr>
        <w:bidi/>
        <w:rPr>
          <w:rFonts w:cs="David" w:hint="cs"/>
          <w:rtl/>
        </w:rPr>
      </w:pPr>
    </w:p>
    <w:p w14:paraId="10978225" w14:textId="77777777" w:rsidR="0029003B" w:rsidRPr="0029003B" w:rsidRDefault="0029003B" w:rsidP="0029003B">
      <w:pPr>
        <w:bidi/>
        <w:rPr>
          <w:rFonts w:cs="David" w:hint="cs"/>
          <w:rtl/>
        </w:rPr>
      </w:pPr>
      <w:r w:rsidRPr="0029003B">
        <w:rPr>
          <w:rFonts w:cs="David" w:hint="cs"/>
          <w:rtl/>
        </w:rPr>
        <w:tab/>
        <w:t>תודה רבה. רבותיי, אני עובר להצבעה. מי בעד לאשר את הפטור מחובת הנחה, ירים את ידו.</w:t>
      </w:r>
    </w:p>
    <w:p w14:paraId="1F687B18" w14:textId="77777777" w:rsidR="0029003B" w:rsidRPr="0029003B" w:rsidRDefault="0029003B" w:rsidP="0029003B">
      <w:pPr>
        <w:bidi/>
        <w:rPr>
          <w:rFonts w:cs="David" w:hint="cs"/>
          <w:rtl/>
        </w:rPr>
      </w:pPr>
    </w:p>
    <w:p w14:paraId="0646FD4C" w14:textId="77777777" w:rsidR="0029003B" w:rsidRPr="0029003B" w:rsidRDefault="0029003B" w:rsidP="0029003B">
      <w:pPr>
        <w:bidi/>
        <w:rPr>
          <w:rFonts w:cs="David" w:hint="cs"/>
          <w:rtl/>
        </w:rPr>
      </w:pPr>
      <w:r w:rsidRPr="0029003B">
        <w:rPr>
          <w:rFonts w:cs="David" w:hint="cs"/>
          <w:rtl/>
        </w:rPr>
        <w:tab/>
        <w:t xml:space="preserve">מי שמחליף מישהו שרק יודיע, לפרוטוקול. </w:t>
      </w:r>
    </w:p>
    <w:p w14:paraId="6C6FFB36" w14:textId="77777777" w:rsidR="0029003B" w:rsidRPr="0029003B" w:rsidRDefault="0029003B" w:rsidP="0029003B">
      <w:pPr>
        <w:bidi/>
        <w:rPr>
          <w:rFonts w:cs="David" w:hint="cs"/>
          <w:rtl/>
        </w:rPr>
      </w:pPr>
    </w:p>
    <w:p w14:paraId="1F054613" w14:textId="77777777" w:rsidR="0029003B" w:rsidRPr="0029003B" w:rsidRDefault="0029003B" w:rsidP="0029003B">
      <w:pPr>
        <w:bidi/>
        <w:rPr>
          <w:rFonts w:cs="David"/>
          <w:rtl/>
        </w:rPr>
      </w:pPr>
      <w:r w:rsidRPr="0029003B">
        <w:rPr>
          <w:rFonts w:cs="David" w:hint="eastAsia"/>
          <w:u w:val="single"/>
          <w:rtl/>
        </w:rPr>
        <w:t>אורי</w:t>
      </w:r>
      <w:r w:rsidRPr="0029003B">
        <w:rPr>
          <w:rFonts w:cs="David"/>
          <w:u w:val="single"/>
          <w:rtl/>
        </w:rPr>
        <w:t xml:space="preserve"> אריאל:</w:t>
      </w:r>
    </w:p>
    <w:p w14:paraId="285DF955" w14:textId="77777777" w:rsidR="0029003B" w:rsidRPr="0029003B" w:rsidRDefault="0029003B" w:rsidP="0029003B">
      <w:pPr>
        <w:bidi/>
        <w:rPr>
          <w:rFonts w:cs="David"/>
          <w:rtl/>
        </w:rPr>
      </w:pPr>
    </w:p>
    <w:p w14:paraId="3832EEB9" w14:textId="77777777" w:rsidR="0029003B" w:rsidRPr="0029003B" w:rsidRDefault="0029003B" w:rsidP="0029003B">
      <w:pPr>
        <w:bidi/>
        <w:rPr>
          <w:rFonts w:cs="David" w:hint="cs"/>
          <w:rtl/>
        </w:rPr>
      </w:pPr>
      <w:r w:rsidRPr="0029003B">
        <w:rPr>
          <w:rFonts w:cs="David"/>
          <w:rtl/>
        </w:rPr>
        <w:tab/>
      </w:r>
      <w:r w:rsidRPr="0029003B">
        <w:rPr>
          <w:rFonts w:cs="David" w:hint="cs"/>
          <w:rtl/>
        </w:rPr>
        <w:t xml:space="preserve">לוי מחליף את גבאי. </w:t>
      </w:r>
    </w:p>
    <w:p w14:paraId="14FCF591" w14:textId="77777777" w:rsidR="0029003B" w:rsidRPr="0029003B" w:rsidRDefault="0029003B" w:rsidP="0029003B">
      <w:pPr>
        <w:bidi/>
        <w:rPr>
          <w:rFonts w:cs="David" w:hint="cs"/>
          <w:rtl/>
        </w:rPr>
      </w:pPr>
    </w:p>
    <w:p w14:paraId="476584A8" w14:textId="77777777" w:rsidR="0029003B" w:rsidRPr="0029003B" w:rsidRDefault="0029003B" w:rsidP="0029003B">
      <w:pPr>
        <w:bidi/>
        <w:rPr>
          <w:rFonts w:cs="David" w:hint="cs"/>
          <w:u w:val="single"/>
          <w:rtl/>
        </w:rPr>
      </w:pPr>
      <w:r w:rsidRPr="0029003B">
        <w:rPr>
          <w:rFonts w:cs="David" w:hint="cs"/>
          <w:u w:val="single"/>
          <w:rtl/>
        </w:rPr>
        <w:t>היו"ר דוד טל:</w:t>
      </w:r>
    </w:p>
    <w:p w14:paraId="1C9EF7BA" w14:textId="77777777" w:rsidR="0029003B" w:rsidRPr="0029003B" w:rsidRDefault="0029003B" w:rsidP="0029003B">
      <w:pPr>
        <w:bidi/>
        <w:rPr>
          <w:rFonts w:cs="David" w:hint="cs"/>
          <w:rtl/>
        </w:rPr>
      </w:pPr>
    </w:p>
    <w:p w14:paraId="1992541E" w14:textId="77777777" w:rsidR="0029003B" w:rsidRPr="0029003B" w:rsidRDefault="0029003B" w:rsidP="0029003B">
      <w:pPr>
        <w:bidi/>
        <w:ind w:firstLine="567"/>
        <w:rPr>
          <w:rFonts w:cs="David" w:hint="cs"/>
          <w:rtl/>
        </w:rPr>
      </w:pPr>
      <w:r w:rsidRPr="0029003B">
        <w:rPr>
          <w:rFonts w:cs="David" w:hint="cs"/>
          <w:rtl/>
        </w:rPr>
        <w:t>תודה. מי מתנגד, תודה. מי נמנע?</w:t>
      </w:r>
    </w:p>
    <w:p w14:paraId="1DB1C98F" w14:textId="77777777" w:rsidR="0029003B" w:rsidRPr="0029003B" w:rsidRDefault="0029003B" w:rsidP="0029003B">
      <w:pPr>
        <w:bidi/>
        <w:ind w:firstLine="567"/>
        <w:rPr>
          <w:rFonts w:cs="David" w:hint="cs"/>
          <w:rtl/>
        </w:rPr>
      </w:pPr>
    </w:p>
    <w:p w14:paraId="488E3170" w14:textId="77777777" w:rsidR="0029003B" w:rsidRPr="0029003B" w:rsidRDefault="0029003B" w:rsidP="0029003B">
      <w:pPr>
        <w:bidi/>
        <w:ind w:firstLine="567"/>
        <w:jc w:val="center"/>
        <w:rPr>
          <w:rFonts w:cs="David" w:hint="cs"/>
          <w:b/>
          <w:bCs/>
          <w:u w:val="single"/>
          <w:rtl/>
        </w:rPr>
      </w:pPr>
      <w:r w:rsidRPr="0029003B">
        <w:rPr>
          <w:rFonts w:cs="David" w:hint="cs"/>
          <w:b/>
          <w:bCs/>
          <w:u w:val="single"/>
          <w:rtl/>
        </w:rPr>
        <w:t>הצבעה</w:t>
      </w:r>
    </w:p>
    <w:p w14:paraId="120B8243" w14:textId="77777777" w:rsidR="0029003B" w:rsidRPr="0029003B" w:rsidRDefault="0029003B" w:rsidP="0029003B">
      <w:pPr>
        <w:bidi/>
        <w:ind w:firstLine="567"/>
        <w:jc w:val="center"/>
        <w:rPr>
          <w:rFonts w:cs="David" w:hint="cs"/>
          <w:rtl/>
        </w:rPr>
      </w:pPr>
    </w:p>
    <w:p w14:paraId="5E90FF62" w14:textId="77777777" w:rsidR="0029003B" w:rsidRPr="0029003B" w:rsidRDefault="0029003B" w:rsidP="0029003B">
      <w:pPr>
        <w:bidi/>
        <w:ind w:firstLine="567"/>
        <w:jc w:val="center"/>
        <w:rPr>
          <w:rFonts w:cs="David" w:hint="cs"/>
          <w:rtl/>
        </w:rPr>
      </w:pPr>
      <w:r w:rsidRPr="0029003B">
        <w:rPr>
          <w:rFonts w:cs="David" w:hint="cs"/>
          <w:rtl/>
        </w:rPr>
        <w:t xml:space="preserve">בעד </w:t>
      </w:r>
      <w:r w:rsidRPr="0029003B">
        <w:rPr>
          <w:rFonts w:cs="David"/>
          <w:rtl/>
        </w:rPr>
        <w:t>–</w:t>
      </w:r>
      <w:r w:rsidRPr="0029003B">
        <w:rPr>
          <w:rFonts w:cs="David" w:hint="cs"/>
          <w:rtl/>
        </w:rPr>
        <w:t xml:space="preserve"> 9</w:t>
      </w:r>
    </w:p>
    <w:p w14:paraId="7BA23188" w14:textId="77777777" w:rsidR="0029003B" w:rsidRPr="0029003B" w:rsidRDefault="0029003B" w:rsidP="0029003B">
      <w:pPr>
        <w:bidi/>
        <w:ind w:firstLine="567"/>
        <w:jc w:val="center"/>
        <w:rPr>
          <w:rFonts w:cs="David" w:hint="cs"/>
          <w:rtl/>
        </w:rPr>
      </w:pPr>
      <w:r w:rsidRPr="0029003B">
        <w:rPr>
          <w:rFonts w:cs="David" w:hint="cs"/>
          <w:rtl/>
        </w:rPr>
        <w:t xml:space="preserve">נגד </w:t>
      </w:r>
      <w:r w:rsidRPr="0029003B">
        <w:rPr>
          <w:rFonts w:cs="David"/>
          <w:rtl/>
        </w:rPr>
        <w:t>–</w:t>
      </w:r>
      <w:r w:rsidRPr="0029003B">
        <w:rPr>
          <w:rFonts w:cs="David" w:hint="cs"/>
          <w:rtl/>
        </w:rPr>
        <w:t xml:space="preserve"> 3</w:t>
      </w:r>
    </w:p>
    <w:p w14:paraId="185333EE" w14:textId="77777777" w:rsidR="0029003B" w:rsidRPr="0029003B" w:rsidRDefault="0029003B" w:rsidP="0029003B">
      <w:pPr>
        <w:bidi/>
        <w:ind w:firstLine="567"/>
        <w:jc w:val="center"/>
        <w:rPr>
          <w:rFonts w:cs="David" w:hint="cs"/>
          <w:rtl/>
        </w:rPr>
      </w:pPr>
      <w:r w:rsidRPr="0029003B">
        <w:rPr>
          <w:rFonts w:cs="David" w:hint="cs"/>
          <w:rtl/>
        </w:rPr>
        <w:t xml:space="preserve">נמנעים </w:t>
      </w:r>
      <w:r w:rsidRPr="0029003B">
        <w:rPr>
          <w:rFonts w:cs="David"/>
          <w:rtl/>
        </w:rPr>
        <w:t>–</w:t>
      </w:r>
      <w:r w:rsidRPr="0029003B">
        <w:rPr>
          <w:rFonts w:cs="David" w:hint="cs"/>
          <w:rtl/>
        </w:rPr>
        <w:t xml:space="preserve"> אין</w:t>
      </w:r>
    </w:p>
    <w:p w14:paraId="4AFBFF50" w14:textId="77777777" w:rsidR="0029003B" w:rsidRPr="0029003B" w:rsidRDefault="0029003B" w:rsidP="0029003B">
      <w:pPr>
        <w:bidi/>
        <w:ind w:firstLine="567"/>
        <w:jc w:val="center"/>
        <w:rPr>
          <w:rFonts w:cs="David" w:hint="cs"/>
          <w:rtl/>
        </w:rPr>
      </w:pPr>
      <w:r w:rsidRPr="0029003B">
        <w:rPr>
          <w:rFonts w:cs="David" w:hint="cs"/>
          <w:rtl/>
        </w:rPr>
        <w:t xml:space="preserve">בקשת הפטור מחובת הנחה נתקבלה. </w:t>
      </w:r>
    </w:p>
    <w:p w14:paraId="407E6F56" w14:textId="77777777" w:rsidR="0029003B" w:rsidRPr="0029003B" w:rsidRDefault="0029003B" w:rsidP="0029003B">
      <w:pPr>
        <w:bidi/>
        <w:ind w:firstLine="567"/>
        <w:rPr>
          <w:rFonts w:cs="David" w:hint="cs"/>
          <w:rtl/>
        </w:rPr>
      </w:pPr>
    </w:p>
    <w:p w14:paraId="4D8216D3" w14:textId="77777777" w:rsidR="0029003B" w:rsidRPr="0029003B" w:rsidRDefault="0029003B" w:rsidP="0029003B">
      <w:pPr>
        <w:bidi/>
        <w:rPr>
          <w:rFonts w:cs="David" w:hint="cs"/>
          <w:rtl/>
        </w:rPr>
      </w:pPr>
      <w:r w:rsidRPr="0029003B">
        <w:rPr>
          <w:rFonts w:cs="David" w:hint="cs"/>
          <w:u w:val="single"/>
          <w:rtl/>
        </w:rPr>
        <w:t>אחמד טיבי:</w:t>
      </w:r>
    </w:p>
    <w:p w14:paraId="12B27BAA" w14:textId="77777777" w:rsidR="0029003B" w:rsidRPr="0029003B" w:rsidRDefault="0029003B" w:rsidP="0029003B">
      <w:pPr>
        <w:bidi/>
        <w:rPr>
          <w:rFonts w:cs="David" w:hint="cs"/>
          <w:rtl/>
        </w:rPr>
      </w:pPr>
    </w:p>
    <w:p w14:paraId="643EE885" w14:textId="77777777" w:rsidR="0029003B" w:rsidRPr="0029003B" w:rsidRDefault="0029003B" w:rsidP="0029003B">
      <w:pPr>
        <w:bidi/>
        <w:ind w:firstLine="567"/>
        <w:rPr>
          <w:rFonts w:cs="David" w:hint="cs"/>
          <w:rtl/>
        </w:rPr>
      </w:pPr>
      <w:r w:rsidRPr="0029003B">
        <w:rPr>
          <w:rFonts w:cs="David" w:hint="cs"/>
          <w:rtl/>
        </w:rPr>
        <w:t>אני מבקש רביזיה בעוד שבועיים.</w:t>
      </w:r>
    </w:p>
    <w:p w14:paraId="5C6B2642" w14:textId="77777777" w:rsidR="0029003B" w:rsidRPr="0029003B" w:rsidRDefault="0029003B" w:rsidP="0029003B">
      <w:pPr>
        <w:bidi/>
        <w:rPr>
          <w:rFonts w:cs="David" w:hint="cs"/>
          <w:rtl/>
        </w:rPr>
      </w:pPr>
    </w:p>
    <w:p w14:paraId="15A79A0E" w14:textId="77777777" w:rsidR="0029003B" w:rsidRPr="0029003B" w:rsidRDefault="0029003B" w:rsidP="0029003B">
      <w:pPr>
        <w:bidi/>
        <w:rPr>
          <w:rFonts w:cs="David" w:hint="cs"/>
          <w:u w:val="single"/>
          <w:rtl/>
        </w:rPr>
      </w:pPr>
      <w:r w:rsidRPr="0029003B">
        <w:rPr>
          <w:rFonts w:cs="David" w:hint="cs"/>
          <w:u w:val="single"/>
          <w:rtl/>
        </w:rPr>
        <w:t>היו"ר דוד טל:</w:t>
      </w:r>
    </w:p>
    <w:p w14:paraId="59CDCA06" w14:textId="77777777" w:rsidR="0029003B" w:rsidRPr="0029003B" w:rsidRDefault="0029003B" w:rsidP="0029003B">
      <w:pPr>
        <w:bidi/>
        <w:rPr>
          <w:rFonts w:cs="David" w:hint="cs"/>
          <w:rtl/>
        </w:rPr>
      </w:pPr>
    </w:p>
    <w:p w14:paraId="46CC3833" w14:textId="77777777" w:rsidR="0029003B" w:rsidRPr="0029003B" w:rsidRDefault="0029003B" w:rsidP="0029003B">
      <w:pPr>
        <w:bidi/>
        <w:rPr>
          <w:rFonts w:cs="David" w:hint="cs"/>
          <w:rtl/>
        </w:rPr>
      </w:pPr>
      <w:r w:rsidRPr="0029003B">
        <w:rPr>
          <w:rFonts w:cs="David" w:hint="cs"/>
          <w:rtl/>
        </w:rPr>
        <w:tab/>
        <w:t>מי בעד הרביזיה?</w:t>
      </w:r>
    </w:p>
    <w:p w14:paraId="2394C536" w14:textId="77777777" w:rsidR="0029003B" w:rsidRPr="0029003B" w:rsidRDefault="0029003B" w:rsidP="0029003B">
      <w:pPr>
        <w:bidi/>
        <w:rPr>
          <w:rFonts w:cs="David" w:hint="cs"/>
          <w:rtl/>
        </w:rPr>
      </w:pPr>
    </w:p>
    <w:p w14:paraId="1D5E6370"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491989B7" w14:textId="77777777" w:rsidR="0029003B" w:rsidRPr="0029003B" w:rsidRDefault="0029003B" w:rsidP="0029003B">
      <w:pPr>
        <w:bidi/>
        <w:rPr>
          <w:rFonts w:cs="David" w:hint="cs"/>
          <w:rtl/>
        </w:rPr>
      </w:pPr>
    </w:p>
    <w:p w14:paraId="73C51D00" w14:textId="77777777" w:rsidR="0029003B" w:rsidRPr="0029003B" w:rsidRDefault="0029003B" w:rsidP="0029003B">
      <w:pPr>
        <w:bidi/>
        <w:rPr>
          <w:rFonts w:cs="David" w:hint="cs"/>
          <w:rtl/>
        </w:rPr>
      </w:pPr>
      <w:r w:rsidRPr="0029003B">
        <w:rPr>
          <w:rFonts w:cs="David" w:hint="cs"/>
          <w:rtl/>
        </w:rPr>
        <w:tab/>
        <w:t xml:space="preserve"> רגע, לא. חבר הכנסת טיבי ביקש חוות דעת של היועצת המשפטית.</w:t>
      </w:r>
    </w:p>
    <w:p w14:paraId="6BF67BF0" w14:textId="77777777" w:rsidR="0029003B" w:rsidRPr="0029003B" w:rsidRDefault="0029003B" w:rsidP="0029003B">
      <w:pPr>
        <w:bidi/>
        <w:rPr>
          <w:rFonts w:cs="David" w:hint="cs"/>
          <w:rtl/>
        </w:rPr>
      </w:pPr>
    </w:p>
    <w:p w14:paraId="69FD989A" w14:textId="77777777" w:rsidR="0029003B" w:rsidRPr="0029003B" w:rsidRDefault="0029003B" w:rsidP="0029003B">
      <w:pPr>
        <w:bidi/>
        <w:rPr>
          <w:rFonts w:cs="David" w:hint="cs"/>
          <w:u w:val="single"/>
          <w:rtl/>
        </w:rPr>
      </w:pPr>
      <w:r w:rsidRPr="0029003B">
        <w:rPr>
          <w:rFonts w:cs="David" w:hint="cs"/>
          <w:u w:val="single"/>
          <w:rtl/>
        </w:rPr>
        <w:t>היו"ר דוד טל:</w:t>
      </w:r>
    </w:p>
    <w:p w14:paraId="40D433DF" w14:textId="77777777" w:rsidR="0029003B" w:rsidRPr="0029003B" w:rsidRDefault="0029003B" w:rsidP="0029003B">
      <w:pPr>
        <w:bidi/>
        <w:rPr>
          <w:rFonts w:cs="David" w:hint="cs"/>
          <w:rtl/>
        </w:rPr>
      </w:pPr>
    </w:p>
    <w:p w14:paraId="27D6C961" w14:textId="77777777" w:rsidR="0029003B" w:rsidRPr="0029003B" w:rsidRDefault="0029003B" w:rsidP="0029003B">
      <w:pPr>
        <w:bidi/>
        <w:rPr>
          <w:rFonts w:cs="David" w:hint="cs"/>
          <w:rtl/>
        </w:rPr>
      </w:pPr>
      <w:r w:rsidRPr="0029003B">
        <w:rPr>
          <w:rFonts w:cs="David" w:hint="cs"/>
          <w:rtl/>
        </w:rPr>
        <w:tab/>
        <w:t>אמרתי שלא צריך כרגע. נקבל אותה כשנדבר על מהות החוק.</w:t>
      </w:r>
    </w:p>
    <w:p w14:paraId="75F86022" w14:textId="77777777" w:rsidR="0029003B" w:rsidRPr="0029003B" w:rsidRDefault="0029003B" w:rsidP="0029003B">
      <w:pPr>
        <w:bidi/>
        <w:rPr>
          <w:rFonts w:cs="David" w:hint="cs"/>
          <w:rtl/>
        </w:rPr>
      </w:pPr>
    </w:p>
    <w:p w14:paraId="548CE6A5"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3C79302B" w14:textId="77777777" w:rsidR="0029003B" w:rsidRPr="0029003B" w:rsidRDefault="0029003B" w:rsidP="0029003B">
      <w:pPr>
        <w:bidi/>
        <w:rPr>
          <w:rFonts w:cs="David" w:hint="cs"/>
          <w:rtl/>
        </w:rPr>
      </w:pPr>
    </w:p>
    <w:p w14:paraId="1039AE80" w14:textId="77777777" w:rsidR="0029003B" w:rsidRPr="0029003B" w:rsidRDefault="0029003B" w:rsidP="0029003B">
      <w:pPr>
        <w:bidi/>
        <w:rPr>
          <w:rFonts w:cs="David" w:hint="cs"/>
          <w:rtl/>
        </w:rPr>
      </w:pPr>
      <w:r w:rsidRPr="0029003B">
        <w:rPr>
          <w:rFonts w:cs="David" w:hint="cs"/>
          <w:rtl/>
        </w:rPr>
        <w:tab/>
        <w:t>לא, זה מאד מהותי.</w:t>
      </w:r>
    </w:p>
    <w:p w14:paraId="0FE825EA" w14:textId="77777777" w:rsidR="0029003B" w:rsidRPr="0029003B" w:rsidRDefault="0029003B" w:rsidP="0029003B">
      <w:pPr>
        <w:bidi/>
        <w:rPr>
          <w:rFonts w:cs="David" w:hint="cs"/>
          <w:rtl/>
        </w:rPr>
      </w:pPr>
    </w:p>
    <w:p w14:paraId="58034B70" w14:textId="77777777" w:rsidR="0029003B" w:rsidRPr="0029003B" w:rsidRDefault="0029003B" w:rsidP="0029003B">
      <w:pPr>
        <w:bidi/>
        <w:rPr>
          <w:rFonts w:cs="David" w:hint="cs"/>
          <w:u w:val="single"/>
          <w:rtl/>
        </w:rPr>
      </w:pPr>
      <w:r w:rsidRPr="0029003B">
        <w:rPr>
          <w:rFonts w:cs="David" w:hint="cs"/>
          <w:u w:val="single"/>
          <w:rtl/>
        </w:rPr>
        <w:t>היו"ר דוד טל:</w:t>
      </w:r>
    </w:p>
    <w:p w14:paraId="1171E1D4" w14:textId="77777777" w:rsidR="0029003B" w:rsidRPr="0029003B" w:rsidRDefault="0029003B" w:rsidP="0029003B">
      <w:pPr>
        <w:bidi/>
        <w:rPr>
          <w:rFonts w:cs="David" w:hint="cs"/>
          <w:rtl/>
        </w:rPr>
      </w:pPr>
    </w:p>
    <w:p w14:paraId="58F14932" w14:textId="77777777" w:rsidR="0029003B" w:rsidRPr="0029003B" w:rsidRDefault="0029003B" w:rsidP="0029003B">
      <w:pPr>
        <w:bidi/>
        <w:rPr>
          <w:rFonts w:cs="David" w:hint="cs"/>
          <w:rtl/>
        </w:rPr>
      </w:pPr>
      <w:r w:rsidRPr="0029003B">
        <w:rPr>
          <w:rFonts w:cs="David" w:hint="cs"/>
          <w:rtl/>
        </w:rPr>
        <w:tab/>
        <w:t>לא, זה מאד לא מהותי.</w:t>
      </w:r>
    </w:p>
    <w:p w14:paraId="3B91F26F" w14:textId="77777777" w:rsidR="0029003B" w:rsidRPr="0029003B" w:rsidRDefault="0029003B" w:rsidP="0029003B">
      <w:pPr>
        <w:bidi/>
        <w:rPr>
          <w:rFonts w:cs="David" w:hint="cs"/>
          <w:rtl/>
        </w:rPr>
      </w:pPr>
    </w:p>
    <w:p w14:paraId="690E5C0C" w14:textId="77777777" w:rsidR="0029003B" w:rsidRDefault="0029003B" w:rsidP="0029003B">
      <w:pPr>
        <w:bidi/>
        <w:rPr>
          <w:rFonts w:cs="David" w:hint="cs"/>
          <w:rtl/>
        </w:rPr>
      </w:pPr>
      <w:r w:rsidRPr="0029003B">
        <w:rPr>
          <w:rFonts w:cs="David" w:hint="cs"/>
          <w:rtl/>
        </w:rPr>
        <w:tab/>
      </w:r>
    </w:p>
    <w:p w14:paraId="66EE1C63" w14:textId="77777777" w:rsidR="0029003B" w:rsidRDefault="0029003B" w:rsidP="0029003B">
      <w:pPr>
        <w:bidi/>
        <w:rPr>
          <w:rFonts w:cs="David" w:hint="cs"/>
          <w:rtl/>
        </w:rPr>
      </w:pPr>
    </w:p>
    <w:p w14:paraId="57C3EE9C" w14:textId="77777777" w:rsidR="0029003B" w:rsidRDefault="0029003B" w:rsidP="0029003B">
      <w:pPr>
        <w:bidi/>
        <w:rPr>
          <w:rFonts w:cs="David" w:hint="cs"/>
          <w:rtl/>
        </w:rPr>
      </w:pPr>
    </w:p>
    <w:p w14:paraId="12A5BF0D" w14:textId="77777777" w:rsidR="0029003B" w:rsidRDefault="0029003B" w:rsidP="0029003B">
      <w:pPr>
        <w:bidi/>
        <w:rPr>
          <w:rFonts w:cs="David" w:hint="cs"/>
          <w:rtl/>
        </w:rPr>
      </w:pPr>
    </w:p>
    <w:p w14:paraId="7B9F0A2B" w14:textId="77777777" w:rsidR="0029003B" w:rsidRDefault="0029003B" w:rsidP="0029003B">
      <w:pPr>
        <w:bidi/>
        <w:rPr>
          <w:rFonts w:cs="David" w:hint="cs"/>
          <w:rtl/>
        </w:rPr>
      </w:pPr>
    </w:p>
    <w:p w14:paraId="1F561985" w14:textId="77777777" w:rsidR="0029003B" w:rsidRPr="0029003B" w:rsidRDefault="0029003B" w:rsidP="0029003B">
      <w:pPr>
        <w:bidi/>
        <w:rPr>
          <w:rFonts w:cs="David" w:hint="cs"/>
          <w:rtl/>
        </w:rPr>
      </w:pPr>
      <w:r w:rsidRPr="0029003B">
        <w:rPr>
          <w:rFonts w:cs="David" w:hint="cs"/>
          <w:rtl/>
        </w:rPr>
        <w:t xml:space="preserve">רבותיי חברי הכנסת, התוצאות הן 9 בעד, 3 מתנגדים ואין נמנעים. </w:t>
      </w:r>
    </w:p>
    <w:p w14:paraId="451DCD92" w14:textId="77777777" w:rsidR="0029003B" w:rsidRPr="0029003B" w:rsidRDefault="0029003B" w:rsidP="0029003B">
      <w:pPr>
        <w:bidi/>
        <w:rPr>
          <w:rFonts w:cs="David" w:hint="cs"/>
          <w:rtl/>
        </w:rPr>
      </w:pPr>
    </w:p>
    <w:p w14:paraId="2364341B" w14:textId="77777777" w:rsidR="0029003B" w:rsidRPr="0029003B" w:rsidRDefault="0029003B" w:rsidP="0029003B">
      <w:pPr>
        <w:bidi/>
        <w:ind w:firstLine="567"/>
        <w:rPr>
          <w:rFonts w:cs="David" w:hint="cs"/>
          <w:rtl/>
        </w:rPr>
      </w:pPr>
      <w:r w:rsidRPr="0029003B">
        <w:rPr>
          <w:rFonts w:cs="David" w:hint="cs"/>
          <w:rtl/>
        </w:rPr>
        <w:t xml:space="preserve">יש בקשה לרביזיה. מי בעד הרביזיה שמציע חבר הכנסת טיבי, ירים את ידו. מי מתנגד? תודה. מי מתנגד, ירים את ידו. תודה, הרביזיה נדחתה. </w:t>
      </w:r>
    </w:p>
    <w:p w14:paraId="562FB005" w14:textId="77777777" w:rsidR="0029003B" w:rsidRPr="0029003B" w:rsidRDefault="0029003B" w:rsidP="0029003B">
      <w:pPr>
        <w:bidi/>
        <w:ind w:firstLine="567"/>
        <w:rPr>
          <w:rFonts w:cs="David" w:hint="cs"/>
          <w:rtl/>
        </w:rPr>
      </w:pPr>
    </w:p>
    <w:p w14:paraId="7E80A334" w14:textId="77777777" w:rsidR="0029003B" w:rsidRPr="0029003B" w:rsidRDefault="0029003B" w:rsidP="0029003B">
      <w:pPr>
        <w:bidi/>
        <w:ind w:firstLine="567"/>
        <w:jc w:val="center"/>
        <w:rPr>
          <w:rFonts w:cs="David" w:hint="cs"/>
          <w:b/>
          <w:bCs/>
          <w:u w:val="single"/>
          <w:rtl/>
        </w:rPr>
      </w:pPr>
      <w:r w:rsidRPr="0029003B">
        <w:rPr>
          <w:rFonts w:cs="David" w:hint="cs"/>
          <w:b/>
          <w:bCs/>
          <w:u w:val="single"/>
          <w:rtl/>
        </w:rPr>
        <w:t>הצבעה</w:t>
      </w:r>
    </w:p>
    <w:p w14:paraId="2801F79B" w14:textId="77777777" w:rsidR="0029003B" w:rsidRPr="0029003B" w:rsidRDefault="0029003B" w:rsidP="0029003B">
      <w:pPr>
        <w:bidi/>
        <w:ind w:firstLine="567"/>
        <w:jc w:val="center"/>
        <w:rPr>
          <w:rFonts w:cs="David" w:hint="cs"/>
          <w:b/>
          <w:bCs/>
          <w:u w:val="single"/>
          <w:rtl/>
        </w:rPr>
      </w:pPr>
    </w:p>
    <w:p w14:paraId="6E84B692" w14:textId="77777777" w:rsidR="0029003B" w:rsidRPr="0029003B" w:rsidRDefault="0029003B" w:rsidP="0029003B">
      <w:pPr>
        <w:bidi/>
        <w:ind w:firstLine="567"/>
        <w:jc w:val="center"/>
        <w:rPr>
          <w:rFonts w:cs="David" w:hint="cs"/>
          <w:rtl/>
        </w:rPr>
      </w:pPr>
      <w:r w:rsidRPr="0029003B">
        <w:rPr>
          <w:rFonts w:cs="David" w:hint="cs"/>
          <w:rtl/>
        </w:rPr>
        <w:t xml:space="preserve">בעד </w:t>
      </w:r>
      <w:r w:rsidRPr="0029003B">
        <w:rPr>
          <w:rFonts w:cs="David"/>
          <w:rtl/>
        </w:rPr>
        <w:t>–</w:t>
      </w:r>
      <w:r w:rsidRPr="0029003B">
        <w:rPr>
          <w:rFonts w:cs="David" w:hint="cs"/>
          <w:rtl/>
        </w:rPr>
        <w:t xml:space="preserve"> מיעוט</w:t>
      </w:r>
    </w:p>
    <w:p w14:paraId="745CE0E4" w14:textId="77777777" w:rsidR="0029003B" w:rsidRPr="0029003B" w:rsidRDefault="0029003B" w:rsidP="0029003B">
      <w:pPr>
        <w:bidi/>
        <w:ind w:firstLine="567"/>
        <w:jc w:val="center"/>
        <w:rPr>
          <w:rFonts w:cs="David" w:hint="cs"/>
          <w:rtl/>
        </w:rPr>
      </w:pPr>
      <w:r w:rsidRPr="0029003B">
        <w:rPr>
          <w:rFonts w:cs="David" w:hint="cs"/>
          <w:rtl/>
        </w:rPr>
        <w:t xml:space="preserve">נגד </w:t>
      </w:r>
      <w:r w:rsidRPr="0029003B">
        <w:rPr>
          <w:rFonts w:cs="David"/>
          <w:rtl/>
        </w:rPr>
        <w:t>–</w:t>
      </w:r>
      <w:r w:rsidRPr="0029003B">
        <w:rPr>
          <w:rFonts w:cs="David" w:hint="cs"/>
          <w:rtl/>
        </w:rPr>
        <w:t xml:space="preserve"> רוב</w:t>
      </w:r>
    </w:p>
    <w:p w14:paraId="2A2C93B9" w14:textId="77777777" w:rsidR="0029003B" w:rsidRPr="0029003B" w:rsidRDefault="0029003B" w:rsidP="0029003B">
      <w:pPr>
        <w:bidi/>
        <w:ind w:firstLine="567"/>
        <w:jc w:val="center"/>
        <w:rPr>
          <w:rFonts w:cs="David" w:hint="cs"/>
          <w:rtl/>
        </w:rPr>
      </w:pPr>
      <w:r w:rsidRPr="0029003B">
        <w:rPr>
          <w:rFonts w:cs="David" w:hint="cs"/>
          <w:rtl/>
        </w:rPr>
        <w:t>בקשת הרביזיה נדחתה</w:t>
      </w:r>
    </w:p>
    <w:p w14:paraId="0B2BF4A8" w14:textId="77777777" w:rsidR="0029003B" w:rsidRPr="0029003B" w:rsidRDefault="0029003B" w:rsidP="0029003B">
      <w:pPr>
        <w:bidi/>
        <w:rPr>
          <w:rFonts w:cs="David" w:hint="cs"/>
          <w:rtl/>
        </w:rPr>
      </w:pPr>
    </w:p>
    <w:p w14:paraId="30557958" w14:textId="77777777" w:rsidR="0029003B" w:rsidRPr="0029003B" w:rsidRDefault="0029003B" w:rsidP="0029003B">
      <w:pPr>
        <w:bidi/>
        <w:rPr>
          <w:rFonts w:cs="David" w:hint="cs"/>
          <w:rtl/>
        </w:rPr>
      </w:pPr>
      <w:r w:rsidRPr="0029003B">
        <w:rPr>
          <w:rFonts w:cs="David" w:hint="cs"/>
          <w:u w:val="single"/>
          <w:rtl/>
        </w:rPr>
        <w:t>אחמד טיבי:</w:t>
      </w:r>
    </w:p>
    <w:p w14:paraId="5A1CF42B" w14:textId="77777777" w:rsidR="0029003B" w:rsidRPr="0029003B" w:rsidRDefault="0029003B" w:rsidP="0029003B">
      <w:pPr>
        <w:bidi/>
        <w:rPr>
          <w:rFonts w:cs="David" w:hint="cs"/>
          <w:rtl/>
        </w:rPr>
      </w:pPr>
    </w:p>
    <w:p w14:paraId="23CFEF3D" w14:textId="77777777" w:rsidR="0029003B" w:rsidRPr="0029003B" w:rsidRDefault="0029003B" w:rsidP="0029003B">
      <w:pPr>
        <w:bidi/>
        <w:rPr>
          <w:rFonts w:cs="David" w:hint="cs"/>
          <w:rtl/>
        </w:rPr>
      </w:pPr>
      <w:r w:rsidRPr="0029003B">
        <w:rPr>
          <w:rFonts w:cs="David" w:hint="cs"/>
          <w:rtl/>
        </w:rPr>
        <w:tab/>
        <w:t xml:space="preserve"> אני מבקש שיקול מחדש, אדוני.</w:t>
      </w:r>
    </w:p>
    <w:p w14:paraId="7B19B3EC" w14:textId="77777777" w:rsidR="0029003B" w:rsidRPr="0029003B" w:rsidRDefault="0029003B" w:rsidP="0029003B">
      <w:pPr>
        <w:bidi/>
        <w:rPr>
          <w:rFonts w:cs="David" w:hint="cs"/>
          <w:rtl/>
        </w:rPr>
      </w:pPr>
    </w:p>
    <w:p w14:paraId="241870DA" w14:textId="77777777" w:rsidR="0029003B" w:rsidRPr="0029003B" w:rsidRDefault="0029003B" w:rsidP="0029003B">
      <w:pPr>
        <w:bidi/>
        <w:rPr>
          <w:rFonts w:cs="David"/>
          <w:rtl/>
        </w:rPr>
      </w:pPr>
      <w:r w:rsidRPr="0029003B">
        <w:rPr>
          <w:rFonts w:cs="David" w:hint="eastAsia"/>
          <w:u w:val="single"/>
          <w:rtl/>
        </w:rPr>
        <w:t>אורי</w:t>
      </w:r>
      <w:r w:rsidRPr="0029003B">
        <w:rPr>
          <w:rFonts w:cs="David"/>
          <w:u w:val="single"/>
          <w:rtl/>
        </w:rPr>
        <w:t xml:space="preserve"> אריאל:</w:t>
      </w:r>
    </w:p>
    <w:p w14:paraId="58AE2872" w14:textId="77777777" w:rsidR="0029003B" w:rsidRPr="0029003B" w:rsidRDefault="0029003B" w:rsidP="0029003B">
      <w:pPr>
        <w:bidi/>
        <w:rPr>
          <w:rFonts w:cs="David"/>
          <w:rtl/>
        </w:rPr>
      </w:pPr>
    </w:p>
    <w:p w14:paraId="2C5281AB" w14:textId="77777777" w:rsidR="0029003B" w:rsidRPr="0029003B" w:rsidRDefault="0029003B" w:rsidP="0029003B">
      <w:pPr>
        <w:bidi/>
        <w:rPr>
          <w:rFonts w:cs="David" w:hint="cs"/>
          <w:rtl/>
        </w:rPr>
      </w:pPr>
      <w:r w:rsidRPr="0029003B">
        <w:rPr>
          <w:rFonts w:cs="David"/>
          <w:rtl/>
        </w:rPr>
        <w:tab/>
      </w:r>
      <w:r w:rsidRPr="0029003B">
        <w:rPr>
          <w:rFonts w:cs="David" w:hint="cs"/>
          <w:rtl/>
        </w:rPr>
        <w:t xml:space="preserve">אין כזה דבר. תבקש התייעצות סיעתית. </w:t>
      </w:r>
    </w:p>
    <w:p w14:paraId="7445584E" w14:textId="77777777" w:rsidR="0029003B" w:rsidRPr="0029003B" w:rsidRDefault="0029003B" w:rsidP="0029003B">
      <w:pPr>
        <w:bidi/>
        <w:rPr>
          <w:rFonts w:cs="David" w:hint="cs"/>
          <w:rtl/>
        </w:rPr>
      </w:pPr>
    </w:p>
    <w:p w14:paraId="2359AAB7" w14:textId="77777777" w:rsidR="0029003B" w:rsidRPr="0029003B" w:rsidRDefault="0029003B" w:rsidP="0029003B">
      <w:pPr>
        <w:bidi/>
        <w:rPr>
          <w:rFonts w:cs="David" w:hint="cs"/>
          <w:u w:val="single"/>
          <w:rtl/>
        </w:rPr>
      </w:pPr>
      <w:r w:rsidRPr="0029003B">
        <w:rPr>
          <w:rFonts w:cs="David" w:hint="cs"/>
          <w:u w:val="single"/>
          <w:rtl/>
        </w:rPr>
        <w:t>היו"ר דוד טל:</w:t>
      </w:r>
    </w:p>
    <w:p w14:paraId="41F6E40E" w14:textId="77777777" w:rsidR="0029003B" w:rsidRPr="0029003B" w:rsidRDefault="0029003B" w:rsidP="0029003B">
      <w:pPr>
        <w:bidi/>
        <w:rPr>
          <w:rFonts w:cs="David" w:hint="cs"/>
          <w:rtl/>
        </w:rPr>
      </w:pPr>
    </w:p>
    <w:p w14:paraId="3797C20E" w14:textId="77777777" w:rsidR="0029003B" w:rsidRPr="0029003B" w:rsidRDefault="0029003B" w:rsidP="0029003B">
      <w:pPr>
        <w:bidi/>
        <w:rPr>
          <w:rFonts w:cs="David" w:hint="cs"/>
          <w:rtl/>
        </w:rPr>
      </w:pPr>
      <w:r w:rsidRPr="0029003B">
        <w:rPr>
          <w:rFonts w:cs="David" w:hint="cs"/>
          <w:rtl/>
        </w:rPr>
        <w:tab/>
        <w:t xml:space="preserve">הנושא השני </w:t>
      </w:r>
      <w:r w:rsidRPr="0029003B">
        <w:rPr>
          <w:rFonts w:cs="David"/>
          <w:rtl/>
        </w:rPr>
        <w:t>–</w:t>
      </w:r>
      <w:r w:rsidRPr="0029003B">
        <w:rPr>
          <w:rFonts w:cs="David" w:hint="cs"/>
          <w:rtl/>
        </w:rPr>
        <w:t xml:space="preserve"> בקשה לפטור מחובת הנחה להצעת חוק חינוך ממלכתי -  - </w:t>
      </w:r>
    </w:p>
    <w:p w14:paraId="53FC6C2D" w14:textId="77777777" w:rsidR="0029003B" w:rsidRPr="0029003B" w:rsidRDefault="0029003B" w:rsidP="0029003B">
      <w:pPr>
        <w:bidi/>
        <w:rPr>
          <w:rFonts w:cs="David" w:hint="cs"/>
          <w:rtl/>
        </w:rPr>
      </w:pPr>
    </w:p>
    <w:p w14:paraId="15CED311" w14:textId="77777777" w:rsidR="0029003B" w:rsidRPr="0029003B" w:rsidRDefault="0029003B" w:rsidP="0029003B">
      <w:pPr>
        <w:bidi/>
        <w:rPr>
          <w:rFonts w:cs="David" w:hint="cs"/>
          <w:rtl/>
        </w:rPr>
      </w:pPr>
      <w:r w:rsidRPr="0029003B">
        <w:rPr>
          <w:rFonts w:cs="David" w:hint="cs"/>
          <w:u w:val="single"/>
          <w:rtl/>
        </w:rPr>
        <w:t>אחמד טיבי:</w:t>
      </w:r>
    </w:p>
    <w:p w14:paraId="3A83E90D" w14:textId="77777777" w:rsidR="0029003B" w:rsidRPr="0029003B" w:rsidRDefault="0029003B" w:rsidP="0029003B">
      <w:pPr>
        <w:bidi/>
        <w:rPr>
          <w:rFonts w:cs="David" w:hint="cs"/>
          <w:rtl/>
        </w:rPr>
      </w:pPr>
    </w:p>
    <w:p w14:paraId="71906233" w14:textId="77777777" w:rsidR="0029003B" w:rsidRPr="0029003B" w:rsidRDefault="0029003B" w:rsidP="0029003B">
      <w:pPr>
        <w:bidi/>
        <w:rPr>
          <w:rFonts w:cs="David" w:hint="cs"/>
          <w:rtl/>
        </w:rPr>
      </w:pPr>
      <w:r w:rsidRPr="0029003B">
        <w:rPr>
          <w:rFonts w:cs="David" w:hint="cs"/>
          <w:rtl/>
        </w:rPr>
        <w:tab/>
        <w:t xml:space="preserve"> מישהו אמר לי: אין דבר כזה.</w:t>
      </w:r>
    </w:p>
    <w:p w14:paraId="4B142D7F" w14:textId="77777777" w:rsidR="0029003B" w:rsidRPr="0029003B" w:rsidRDefault="0029003B" w:rsidP="0029003B">
      <w:pPr>
        <w:bidi/>
        <w:rPr>
          <w:rFonts w:cs="David" w:hint="cs"/>
          <w:rtl/>
        </w:rPr>
      </w:pPr>
    </w:p>
    <w:p w14:paraId="60223B6C" w14:textId="77777777" w:rsidR="0029003B" w:rsidRPr="0029003B" w:rsidRDefault="0029003B" w:rsidP="0029003B">
      <w:pPr>
        <w:bidi/>
        <w:rPr>
          <w:rFonts w:cs="David" w:hint="cs"/>
          <w:u w:val="single"/>
          <w:rtl/>
        </w:rPr>
      </w:pPr>
      <w:r w:rsidRPr="0029003B">
        <w:rPr>
          <w:rFonts w:cs="David" w:hint="cs"/>
          <w:u w:val="single"/>
          <w:rtl/>
        </w:rPr>
        <w:t>היו"ר דוד טל:</w:t>
      </w:r>
    </w:p>
    <w:p w14:paraId="1C4E99B8" w14:textId="77777777" w:rsidR="0029003B" w:rsidRPr="0029003B" w:rsidRDefault="0029003B" w:rsidP="0029003B">
      <w:pPr>
        <w:bidi/>
        <w:rPr>
          <w:rFonts w:cs="David" w:hint="cs"/>
          <w:rtl/>
        </w:rPr>
      </w:pPr>
    </w:p>
    <w:p w14:paraId="0E6BE883" w14:textId="77777777" w:rsidR="0029003B" w:rsidRPr="0029003B" w:rsidRDefault="0029003B" w:rsidP="0029003B">
      <w:pPr>
        <w:bidi/>
        <w:rPr>
          <w:rFonts w:cs="David" w:hint="cs"/>
          <w:rtl/>
        </w:rPr>
      </w:pPr>
      <w:r w:rsidRPr="0029003B">
        <w:rPr>
          <w:rFonts w:cs="David" w:hint="cs"/>
          <w:rtl/>
        </w:rPr>
        <w:tab/>
        <w:t>חבר הכנסת טיבי.</w:t>
      </w:r>
    </w:p>
    <w:p w14:paraId="5CC393B3" w14:textId="77777777" w:rsidR="0029003B" w:rsidRPr="0029003B" w:rsidRDefault="0029003B" w:rsidP="0029003B">
      <w:pPr>
        <w:bidi/>
        <w:rPr>
          <w:rFonts w:cs="David" w:hint="cs"/>
          <w:rtl/>
        </w:rPr>
      </w:pPr>
    </w:p>
    <w:p w14:paraId="56061703" w14:textId="77777777" w:rsidR="0029003B" w:rsidRPr="0029003B" w:rsidRDefault="0029003B" w:rsidP="0029003B">
      <w:pPr>
        <w:bidi/>
        <w:rPr>
          <w:rFonts w:cs="David" w:hint="cs"/>
          <w:rtl/>
        </w:rPr>
      </w:pPr>
      <w:r w:rsidRPr="0029003B">
        <w:rPr>
          <w:rFonts w:cs="David" w:hint="cs"/>
          <w:u w:val="single"/>
          <w:rtl/>
        </w:rPr>
        <w:t>אחמד טיבי:</w:t>
      </w:r>
    </w:p>
    <w:p w14:paraId="42ADB7E4" w14:textId="77777777" w:rsidR="0029003B" w:rsidRPr="0029003B" w:rsidRDefault="0029003B" w:rsidP="0029003B">
      <w:pPr>
        <w:bidi/>
        <w:rPr>
          <w:rFonts w:cs="David" w:hint="cs"/>
          <w:rtl/>
        </w:rPr>
      </w:pPr>
    </w:p>
    <w:p w14:paraId="1D746B97" w14:textId="77777777" w:rsidR="0029003B" w:rsidRPr="0029003B" w:rsidRDefault="0029003B" w:rsidP="0029003B">
      <w:pPr>
        <w:bidi/>
        <w:rPr>
          <w:rFonts w:cs="David" w:hint="cs"/>
          <w:rtl/>
        </w:rPr>
      </w:pPr>
      <w:r w:rsidRPr="0029003B">
        <w:rPr>
          <w:rFonts w:cs="David" w:hint="cs"/>
          <w:rtl/>
        </w:rPr>
        <w:tab/>
        <w:t xml:space="preserve"> לא, מישהו ענה שאין דבר כזה שיקול מחדש. לא ידעתי עד שהוא אמר לי.</w:t>
      </w:r>
    </w:p>
    <w:p w14:paraId="16503775" w14:textId="77777777" w:rsidR="0029003B" w:rsidRPr="0029003B" w:rsidRDefault="0029003B" w:rsidP="0029003B">
      <w:pPr>
        <w:bidi/>
        <w:rPr>
          <w:rFonts w:cs="David" w:hint="cs"/>
          <w:rtl/>
        </w:rPr>
      </w:pPr>
    </w:p>
    <w:p w14:paraId="1E6C2E71" w14:textId="77777777" w:rsidR="0029003B" w:rsidRPr="0029003B" w:rsidRDefault="0029003B" w:rsidP="0029003B">
      <w:pPr>
        <w:bidi/>
        <w:rPr>
          <w:rFonts w:cs="David" w:hint="cs"/>
          <w:u w:val="single"/>
          <w:rtl/>
        </w:rPr>
      </w:pPr>
      <w:r w:rsidRPr="0029003B">
        <w:rPr>
          <w:rFonts w:cs="David" w:hint="cs"/>
          <w:u w:val="single"/>
          <w:rtl/>
        </w:rPr>
        <w:t>היו"ר דוד טל:</w:t>
      </w:r>
    </w:p>
    <w:p w14:paraId="373E5B99" w14:textId="77777777" w:rsidR="0029003B" w:rsidRPr="0029003B" w:rsidRDefault="0029003B" w:rsidP="0029003B">
      <w:pPr>
        <w:bidi/>
        <w:rPr>
          <w:rFonts w:cs="David" w:hint="cs"/>
          <w:rtl/>
        </w:rPr>
      </w:pPr>
    </w:p>
    <w:p w14:paraId="6E4CDF69" w14:textId="77777777" w:rsidR="0029003B" w:rsidRPr="0029003B" w:rsidRDefault="0029003B" w:rsidP="0029003B">
      <w:pPr>
        <w:bidi/>
        <w:rPr>
          <w:rFonts w:cs="David" w:hint="cs"/>
          <w:rtl/>
        </w:rPr>
      </w:pPr>
      <w:r w:rsidRPr="0029003B">
        <w:rPr>
          <w:rFonts w:cs="David" w:hint="cs"/>
          <w:rtl/>
        </w:rPr>
        <w:tab/>
        <w:t xml:space="preserve">(תיקון </w:t>
      </w:r>
      <w:r w:rsidRPr="0029003B">
        <w:rPr>
          <w:rFonts w:cs="David"/>
          <w:rtl/>
        </w:rPr>
        <w:t>–</w:t>
      </w:r>
      <w:r w:rsidRPr="0029003B">
        <w:rPr>
          <w:rFonts w:cs="David" w:hint="cs"/>
          <w:rtl/>
        </w:rPr>
        <w:t xml:space="preserve"> חובת לימודי ארץ ישראל וציונות). חבר הכנסת ליברמן, בבקשה. </w:t>
      </w:r>
    </w:p>
    <w:p w14:paraId="1623AF64" w14:textId="77777777" w:rsidR="0029003B" w:rsidRPr="0029003B" w:rsidRDefault="0029003B" w:rsidP="0029003B">
      <w:pPr>
        <w:bidi/>
        <w:rPr>
          <w:rFonts w:cs="David" w:hint="cs"/>
          <w:rtl/>
        </w:rPr>
      </w:pPr>
    </w:p>
    <w:p w14:paraId="720C46B3" w14:textId="77777777" w:rsidR="0029003B" w:rsidRPr="0029003B" w:rsidRDefault="0029003B" w:rsidP="0029003B">
      <w:pPr>
        <w:bidi/>
        <w:rPr>
          <w:rFonts w:cs="David" w:hint="cs"/>
          <w:rtl/>
        </w:rPr>
      </w:pPr>
    </w:p>
    <w:p w14:paraId="5C0123C8" w14:textId="77777777" w:rsidR="0029003B" w:rsidRPr="0029003B" w:rsidRDefault="0029003B" w:rsidP="0029003B">
      <w:pPr>
        <w:bidi/>
        <w:rPr>
          <w:rFonts w:cs="David" w:hint="cs"/>
          <w:rtl/>
        </w:rPr>
      </w:pPr>
      <w:r w:rsidRPr="0029003B">
        <w:rPr>
          <w:rFonts w:cs="David" w:hint="cs"/>
          <w:u w:val="single"/>
          <w:rtl/>
        </w:rPr>
        <w:t>אביגדור ליברמן:</w:t>
      </w:r>
    </w:p>
    <w:p w14:paraId="32C69915" w14:textId="77777777" w:rsidR="0029003B" w:rsidRPr="0029003B" w:rsidRDefault="0029003B" w:rsidP="0029003B">
      <w:pPr>
        <w:bidi/>
        <w:rPr>
          <w:rFonts w:cs="David" w:hint="cs"/>
          <w:rtl/>
        </w:rPr>
      </w:pPr>
    </w:p>
    <w:p w14:paraId="07EB83EA" w14:textId="77777777" w:rsidR="0029003B" w:rsidRPr="0029003B" w:rsidRDefault="0029003B" w:rsidP="0029003B">
      <w:pPr>
        <w:bidi/>
        <w:rPr>
          <w:rFonts w:cs="David" w:hint="cs"/>
          <w:rtl/>
        </w:rPr>
      </w:pPr>
      <w:r w:rsidRPr="0029003B">
        <w:rPr>
          <w:rFonts w:cs="David" w:hint="cs"/>
          <w:rtl/>
        </w:rPr>
        <w:tab/>
        <w:t xml:space="preserve"> תודה, אדוני היושב ראש. חוק חינוך ממלכתי קובע כי מטרת החינוך, בין היתר, זה להנחיל ערכים של יהדות, ציונות, ללמד תולדות ארץ ישראל ואת הרוח של מגילת העצמאות. בפועל, מכיוון שהחוק לא קובע מסגרת ברורה, בהרבה מן המוסדות הממלכתיים פשוט מדלגים על הפרק הזה. אני חושב שדווקא בתקופה שלנו הערכים האלה של הרוח של מגילת העצמאות, של המסורת, של ההיסטוריה, של הציונות, של תולדות ארץ ישראל, הם אולי הדבר החיוני ביותר במערכת החינוך שלנו. </w:t>
      </w:r>
    </w:p>
    <w:p w14:paraId="71304DD8" w14:textId="77777777" w:rsidR="0029003B" w:rsidRPr="0029003B" w:rsidRDefault="0029003B" w:rsidP="0029003B">
      <w:pPr>
        <w:bidi/>
        <w:rPr>
          <w:rFonts w:cs="David" w:hint="cs"/>
          <w:rtl/>
        </w:rPr>
      </w:pPr>
    </w:p>
    <w:p w14:paraId="65274D41" w14:textId="77777777" w:rsidR="0029003B" w:rsidRPr="0029003B" w:rsidRDefault="0029003B" w:rsidP="0029003B">
      <w:pPr>
        <w:bidi/>
        <w:ind w:firstLine="567"/>
        <w:rPr>
          <w:rFonts w:cs="David" w:hint="cs"/>
          <w:rtl/>
        </w:rPr>
      </w:pPr>
      <w:r w:rsidRPr="0029003B">
        <w:rPr>
          <w:rFonts w:cs="David" w:hint="cs"/>
          <w:rtl/>
        </w:rPr>
        <w:t xml:space="preserve">הצעת החוק שלי קובעת חובת לימודים של לפחות שלוש שעות שבועיות במשך כל שנת לימודים. אני חושב שמאחר שאנחנו עומדים לפני פתיחת שנת לימודים חדשה באחד בספטמבר 2008 - - - </w:t>
      </w:r>
    </w:p>
    <w:p w14:paraId="2FCBA522" w14:textId="77777777" w:rsidR="0029003B" w:rsidRPr="0029003B" w:rsidRDefault="0029003B" w:rsidP="0029003B">
      <w:pPr>
        <w:bidi/>
        <w:ind w:firstLine="567"/>
        <w:rPr>
          <w:rFonts w:cs="David" w:hint="cs"/>
          <w:rtl/>
        </w:rPr>
      </w:pPr>
    </w:p>
    <w:p w14:paraId="328AE01F" w14:textId="77777777" w:rsidR="0029003B" w:rsidRDefault="0029003B" w:rsidP="0029003B">
      <w:pPr>
        <w:bidi/>
        <w:rPr>
          <w:rFonts w:cs="David" w:hint="cs"/>
          <w:u w:val="single"/>
          <w:rtl/>
        </w:rPr>
      </w:pPr>
    </w:p>
    <w:p w14:paraId="14C4C5C7" w14:textId="77777777" w:rsidR="0029003B" w:rsidRDefault="0029003B" w:rsidP="0029003B">
      <w:pPr>
        <w:bidi/>
        <w:rPr>
          <w:rFonts w:cs="David" w:hint="cs"/>
          <w:u w:val="single"/>
          <w:rtl/>
        </w:rPr>
      </w:pPr>
    </w:p>
    <w:p w14:paraId="5BE425D4" w14:textId="77777777" w:rsidR="0029003B" w:rsidRDefault="0029003B" w:rsidP="0029003B">
      <w:pPr>
        <w:bidi/>
        <w:rPr>
          <w:rFonts w:cs="David" w:hint="cs"/>
          <w:u w:val="single"/>
          <w:rtl/>
        </w:rPr>
      </w:pPr>
    </w:p>
    <w:p w14:paraId="5A8C1B3E" w14:textId="77777777" w:rsidR="0029003B" w:rsidRPr="0029003B" w:rsidRDefault="0029003B" w:rsidP="0029003B">
      <w:pPr>
        <w:bidi/>
        <w:rPr>
          <w:rFonts w:cs="David" w:hint="cs"/>
          <w:u w:val="single"/>
          <w:rtl/>
        </w:rPr>
      </w:pPr>
      <w:r w:rsidRPr="0029003B">
        <w:rPr>
          <w:rFonts w:cs="David" w:hint="cs"/>
          <w:u w:val="single"/>
          <w:rtl/>
        </w:rPr>
        <w:t>היו"ר דוד טל:</w:t>
      </w:r>
    </w:p>
    <w:p w14:paraId="4BFE0293" w14:textId="77777777" w:rsidR="0029003B" w:rsidRPr="0029003B" w:rsidRDefault="0029003B" w:rsidP="0029003B">
      <w:pPr>
        <w:bidi/>
        <w:ind w:firstLine="567"/>
        <w:rPr>
          <w:rFonts w:cs="David" w:hint="cs"/>
          <w:rtl/>
        </w:rPr>
      </w:pPr>
    </w:p>
    <w:p w14:paraId="6AB58E34" w14:textId="77777777" w:rsidR="0029003B" w:rsidRPr="0029003B" w:rsidRDefault="0029003B" w:rsidP="0029003B">
      <w:pPr>
        <w:bidi/>
        <w:ind w:firstLine="567"/>
        <w:rPr>
          <w:rFonts w:cs="David" w:hint="cs"/>
          <w:rtl/>
        </w:rPr>
      </w:pPr>
      <w:r w:rsidRPr="0029003B">
        <w:rPr>
          <w:rFonts w:cs="David" w:hint="cs"/>
          <w:rtl/>
        </w:rPr>
        <w:t>אפשר יהיה להכניס את זה לתוכניות עד אז?</w:t>
      </w:r>
    </w:p>
    <w:p w14:paraId="521D41B2" w14:textId="77777777" w:rsidR="0029003B" w:rsidRPr="0029003B" w:rsidRDefault="0029003B" w:rsidP="0029003B">
      <w:pPr>
        <w:bidi/>
        <w:rPr>
          <w:rFonts w:cs="David" w:hint="cs"/>
          <w:rtl/>
        </w:rPr>
      </w:pPr>
    </w:p>
    <w:p w14:paraId="476E3D94" w14:textId="77777777" w:rsidR="0029003B" w:rsidRPr="0029003B" w:rsidRDefault="0029003B" w:rsidP="0029003B">
      <w:pPr>
        <w:bidi/>
        <w:rPr>
          <w:rFonts w:cs="David" w:hint="cs"/>
          <w:rtl/>
        </w:rPr>
      </w:pPr>
      <w:r w:rsidRPr="0029003B">
        <w:rPr>
          <w:rFonts w:cs="David" w:hint="cs"/>
          <w:u w:val="single"/>
          <w:rtl/>
        </w:rPr>
        <w:t>אביגדור ליברמן:</w:t>
      </w:r>
    </w:p>
    <w:p w14:paraId="6B3D3087" w14:textId="77777777" w:rsidR="0029003B" w:rsidRPr="0029003B" w:rsidRDefault="0029003B" w:rsidP="0029003B">
      <w:pPr>
        <w:bidi/>
        <w:rPr>
          <w:rFonts w:cs="David" w:hint="cs"/>
          <w:rtl/>
        </w:rPr>
      </w:pPr>
    </w:p>
    <w:p w14:paraId="257B9C1D" w14:textId="77777777" w:rsidR="0029003B" w:rsidRPr="0029003B" w:rsidRDefault="0029003B" w:rsidP="0029003B">
      <w:pPr>
        <w:bidi/>
        <w:rPr>
          <w:rFonts w:cs="David" w:hint="cs"/>
          <w:rtl/>
        </w:rPr>
      </w:pPr>
      <w:r w:rsidRPr="0029003B">
        <w:rPr>
          <w:rFonts w:cs="David" w:hint="cs"/>
          <w:rtl/>
        </w:rPr>
        <w:tab/>
        <w:t xml:space="preserve">אנחנו רוצים להספיק </w:t>
      </w:r>
      <w:r w:rsidRPr="0029003B">
        <w:rPr>
          <w:rFonts w:cs="David"/>
          <w:rtl/>
        </w:rPr>
        <w:t>–</w:t>
      </w:r>
      <w:r w:rsidRPr="0029003B">
        <w:rPr>
          <w:rFonts w:cs="David" w:hint="cs"/>
          <w:rtl/>
        </w:rPr>
        <w:t xml:space="preserve"> אפשר. אם אנחנו נעביר את זה מהר, אפשר עדיין להתמודד עם זה בשנת הלימודים הזאת.</w:t>
      </w:r>
    </w:p>
    <w:p w14:paraId="1220BBC3" w14:textId="77777777" w:rsidR="0029003B" w:rsidRPr="0029003B" w:rsidRDefault="0029003B" w:rsidP="0029003B">
      <w:pPr>
        <w:bidi/>
        <w:rPr>
          <w:rFonts w:cs="David" w:hint="cs"/>
          <w:rtl/>
        </w:rPr>
      </w:pPr>
    </w:p>
    <w:p w14:paraId="0CCFD64D" w14:textId="77777777" w:rsidR="0029003B" w:rsidRPr="0029003B" w:rsidRDefault="0029003B" w:rsidP="0029003B">
      <w:pPr>
        <w:bidi/>
        <w:rPr>
          <w:rFonts w:cs="David" w:hint="cs"/>
          <w:u w:val="single"/>
          <w:rtl/>
        </w:rPr>
      </w:pPr>
      <w:r w:rsidRPr="0029003B">
        <w:rPr>
          <w:rFonts w:cs="David" w:hint="cs"/>
          <w:u w:val="single"/>
          <w:rtl/>
        </w:rPr>
        <w:t>היו"ר דוד טל:</w:t>
      </w:r>
    </w:p>
    <w:p w14:paraId="1C5CECC4" w14:textId="77777777" w:rsidR="0029003B" w:rsidRPr="0029003B" w:rsidRDefault="0029003B" w:rsidP="0029003B">
      <w:pPr>
        <w:bidi/>
        <w:rPr>
          <w:rFonts w:cs="David" w:hint="cs"/>
          <w:rtl/>
        </w:rPr>
      </w:pPr>
    </w:p>
    <w:p w14:paraId="33F3D5CC" w14:textId="77777777" w:rsidR="0029003B" w:rsidRPr="0029003B" w:rsidRDefault="0029003B" w:rsidP="0029003B">
      <w:pPr>
        <w:bidi/>
        <w:rPr>
          <w:rFonts w:cs="David" w:hint="cs"/>
          <w:rtl/>
        </w:rPr>
      </w:pPr>
      <w:r w:rsidRPr="0029003B">
        <w:rPr>
          <w:rFonts w:cs="David" w:hint="cs"/>
          <w:rtl/>
        </w:rPr>
        <w:tab/>
        <w:t>אז בוא נעבור להצבעה, חבר הכנסת ליברמן. מי בעד - - -</w:t>
      </w:r>
    </w:p>
    <w:p w14:paraId="2C5DCE99" w14:textId="77777777" w:rsidR="0029003B" w:rsidRPr="0029003B" w:rsidRDefault="0029003B" w:rsidP="0029003B">
      <w:pPr>
        <w:bidi/>
        <w:rPr>
          <w:rFonts w:cs="David" w:hint="cs"/>
          <w:rtl/>
        </w:rPr>
      </w:pPr>
    </w:p>
    <w:p w14:paraId="25CB951B" w14:textId="77777777" w:rsidR="0029003B" w:rsidRPr="0029003B" w:rsidRDefault="0029003B" w:rsidP="0029003B">
      <w:pPr>
        <w:pStyle w:val="Heading5"/>
        <w:jc w:val="left"/>
        <w:rPr>
          <w:rFonts w:hint="cs"/>
          <w:sz w:val="24"/>
          <w:rtl/>
        </w:rPr>
      </w:pPr>
      <w:r w:rsidRPr="0029003B">
        <w:rPr>
          <w:rFonts w:hint="cs"/>
          <w:sz w:val="24"/>
          <w:u w:val="single"/>
          <w:rtl/>
        </w:rPr>
        <w:t xml:space="preserve">דב </w:t>
      </w:r>
      <w:proofErr w:type="spellStart"/>
      <w:r w:rsidRPr="0029003B">
        <w:rPr>
          <w:rFonts w:hint="cs"/>
          <w:sz w:val="24"/>
          <w:u w:val="single"/>
          <w:rtl/>
        </w:rPr>
        <w:t>חנין</w:t>
      </w:r>
      <w:proofErr w:type="spellEnd"/>
      <w:r w:rsidRPr="0029003B">
        <w:rPr>
          <w:rFonts w:hint="cs"/>
          <w:sz w:val="24"/>
          <w:u w:val="single"/>
          <w:rtl/>
        </w:rPr>
        <w:t>:</w:t>
      </w:r>
    </w:p>
    <w:p w14:paraId="0E23F844" w14:textId="77777777" w:rsidR="0029003B" w:rsidRPr="0029003B" w:rsidRDefault="0029003B" w:rsidP="0029003B">
      <w:pPr>
        <w:bidi/>
        <w:rPr>
          <w:rFonts w:cs="David" w:hint="cs"/>
          <w:rtl/>
        </w:rPr>
      </w:pPr>
    </w:p>
    <w:p w14:paraId="14F7F8CF" w14:textId="77777777" w:rsidR="0029003B" w:rsidRPr="0029003B" w:rsidRDefault="0029003B" w:rsidP="0029003B">
      <w:pPr>
        <w:bidi/>
        <w:rPr>
          <w:rFonts w:cs="David" w:hint="cs"/>
          <w:rtl/>
        </w:rPr>
      </w:pPr>
      <w:r w:rsidRPr="0029003B">
        <w:rPr>
          <w:rFonts w:cs="David" w:hint="cs"/>
          <w:rtl/>
        </w:rPr>
        <w:tab/>
        <w:t>רגע, אדוני, אדוני.</w:t>
      </w:r>
    </w:p>
    <w:p w14:paraId="0810E835" w14:textId="77777777" w:rsidR="0029003B" w:rsidRPr="0029003B" w:rsidRDefault="0029003B" w:rsidP="0029003B">
      <w:pPr>
        <w:bidi/>
        <w:rPr>
          <w:rFonts w:cs="David" w:hint="cs"/>
          <w:rtl/>
        </w:rPr>
      </w:pPr>
    </w:p>
    <w:p w14:paraId="0BA8E5EA" w14:textId="77777777" w:rsidR="0029003B" w:rsidRPr="0029003B" w:rsidRDefault="0029003B" w:rsidP="0029003B">
      <w:pPr>
        <w:bidi/>
        <w:rPr>
          <w:rFonts w:cs="David" w:hint="cs"/>
          <w:rtl/>
        </w:rPr>
      </w:pPr>
      <w:r w:rsidRPr="0029003B">
        <w:rPr>
          <w:rFonts w:cs="David" w:hint="cs"/>
          <w:u w:val="single"/>
          <w:rtl/>
        </w:rPr>
        <w:t>אחמד טיבי:</w:t>
      </w:r>
    </w:p>
    <w:p w14:paraId="6988FF5F" w14:textId="77777777" w:rsidR="0029003B" w:rsidRPr="0029003B" w:rsidRDefault="0029003B" w:rsidP="0029003B">
      <w:pPr>
        <w:bidi/>
        <w:rPr>
          <w:rFonts w:cs="David" w:hint="cs"/>
          <w:rtl/>
        </w:rPr>
      </w:pPr>
    </w:p>
    <w:p w14:paraId="47B9D6A6" w14:textId="77777777" w:rsidR="0029003B" w:rsidRPr="0029003B" w:rsidRDefault="0029003B" w:rsidP="0029003B">
      <w:pPr>
        <w:bidi/>
        <w:rPr>
          <w:rFonts w:cs="David" w:hint="cs"/>
          <w:rtl/>
        </w:rPr>
      </w:pPr>
      <w:r w:rsidRPr="0029003B">
        <w:rPr>
          <w:rFonts w:cs="David" w:hint="cs"/>
          <w:rtl/>
        </w:rPr>
        <w:tab/>
        <w:t xml:space="preserve"> מה, אתה רציני?</w:t>
      </w:r>
    </w:p>
    <w:p w14:paraId="3F6C70CD" w14:textId="77777777" w:rsidR="0029003B" w:rsidRPr="0029003B" w:rsidRDefault="0029003B" w:rsidP="0029003B">
      <w:pPr>
        <w:bidi/>
        <w:rPr>
          <w:rFonts w:cs="David" w:hint="cs"/>
          <w:rtl/>
        </w:rPr>
      </w:pPr>
    </w:p>
    <w:p w14:paraId="3E3041CA" w14:textId="77777777" w:rsidR="0029003B" w:rsidRPr="0029003B" w:rsidRDefault="0029003B" w:rsidP="0029003B">
      <w:pPr>
        <w:pStyle w:val="Heading5"/>
        <w:jc w:val="left"/>
        <w:rPr>
          <w:rFonts w:hint="cs"/>
          <w:sz w:val="24"/>
          <w:rtl/>
        </w:rPr>
      </w:pPr>
      <w:r w:rsidRPr="0029003B">
        <w:rPr>
          <w:rFonts w:hint="cs"/>
          <w:sz w:val="24"/>
          <w:u w:val="single"/>
          <w:rtl/>
        </w:rPr>
        <w:t xml:space="preserve">דב </w:t>
      </w:r>
      <w:proofErr w:type="spellStart"/>
      <w:r w:rsidRPr="0029003B">
        <w:rPr>
          <w:rFonts w:hint="cs"/>
          <w:sz w:val="24"/>
          <w:u w:val="single"/>
          <w:rtl/>
        </w:rPr>
        <w:t>חנין</w:t>
      </w:r>
      <w:proofErr w:type="spellEnd"/>
      <w:r w:rsidRPr="0029003B">
        <w:rPr>
          <w:rFonts w:hint="cs"/>
          <w:sz w:val="24"/>
          <w:u w:val="single"/>
          <w:rtl/>
        </w:rPr>
        <w:t>:</w:t>
      </w:r>
    </w:p>
    <w:p w14:paraId="5C58A9A3" w14:textId="77777777" w:rsidR="0029003B" w:rsidRPr="0029003B" w:rsidRDefault="0029003B" w:rsidP="0029003B">
      <w:pPr>
        <w:pStyle w:val="Heading5"/>
        <w:jc w:val="left"/>
        <w:rPr>
          <w:rFonts w:hint="cs"/>
          <w:sz w:val="24"/>
          <w:rtl/>
        </w:rPr>
      </w:pPr>
    </w:p>
    <w:p w14:paraId="5070C873" w14:textId="77777777" w:rsidR="0029003B" w:rsidRPr="0029003B" w:rsidRDefault="0029003B" w:rsidP="0029003B">
      <w:pPr>
        <w:bidi/>
        <w:rPr>
          <w:rFonts w:cs="David" w:hint="cs"/>
          <w:rtl/>
        </w:rPr>
      </w:pPr>
      <w:r w:rsidRPr="0029003B">
        <w:rPr>
          <w:rFonts w:cs="David" w:hint="cs"/>
          <w:rtl/>
        </w:rPr>
        <w:tab/>
        <w:t xml:space="preserve"> רגע. אין אפשרות לדיון?</w:t>
      </w:r>
    </w:p>
    <w:p w14:paraId="11C6D5BF" w14:textId="77777777" w:rsidR="0029003B" w:rsidRPr="0029003B" w:rsidRDefault="0029003B" w:rsidP="0029003B">
      <w:pPr>
        <w:bidi/>
        <w:rPr>
          <w:rFonts w:cs="David" w:hint="cs"/>
          <w:rtl/>
        </w:rPr>
      </w:pPr>
    </w:p>
    <w:p w14:paraId="1402BE6E" w14:textId="77777777" w:rsidR="0029003B" w:rsidRPr="0029003B" w:rsidRDefault="0029003B" w:rsidP="0029003B">
      <w:pPr>
        <w:bidi/>
        <w:rPr>
          <w:rFonts w:cs="David" w:hint="cs"/>
          <w:u w:val="single"/>
          <w:rtl/>
        </w:rPr>
      </w:pPr>
      <w:r w:rsidRPr="0029003B">
        <w:rPr>
          <w:rFonts w:cs="David" w:hint="cs"/>
          <w:u w:val="single"/>
          <w:rtl/>
        </w:rPr>
        <w:t>היו"ר דוד טל:</w:t>
      </w:r>
    </w:p>
    <w:p w14:paraId="485044B9" w14:textId="77777777" w:rsidR="0029003B" w:rsidRPr="0029003B" w:rsidRDefault="0029003B" w:rsidP="0029003B">
      <w:pPr>
        <w:bidi/>
        <w:rPr>
          <w:rFonts w:cs="David" w:hint="cs"/>
          <w:rtl/>
        </w:rPr>
      </w:pPr>
    </w:p>
    <w:p w14:paraId="4A6940FA" w14:textId="77777777" w:rsidR="0029003B" w:rsidRPr="0029003B" w:rsidRDefault="0029003B" w:rsidP="0029003B">
      <w:pPr>
        <w:bidi/>
        <w:rPr>
          <w:rFonts w:cs="David" w:hint="cs"/>
          <w:rtl/>
        </w:rPr>
      </w:pPr>
      <w:r w:rsidRPr="0029003B">
        <w:rPr>
          <w:rFonts w:cs="David" w:hint="cs"/>
          <w:rtl/>
        </w:rPr>
        <w:tab/>
        <w:t>ודאי שיש. מי שהצביע, תמיד נרשם.</w:t>
      </w:r>
    </w:p>
    <w:p w14:paraId="42EE9382" w14:textId="77777777" w:rsidR="0029003B" w:rsidRPr="0029003B" w:rsidRDefault="0029003B" w:rsidP="0029003B">
      <w:pPr>
        <w:bidi/>
        <w:rPr>
          <w:rFonts w:cs="David" w:hint="cs"/>
          <w:rtl/>
        </w:rPr>
      </w:pPr>
    </w:p>
    <w:p w14:paraId="559DB027" w14:textId="77777777" w:rsidR="0029003B" w:rsidRPr="0029003B" w:rsidRDefault="0029003B" w:rsidP="0029003B">
      <w:pPr>
        <w:bidi/>
        <w:rPr>
          <w:rFonts w:cs="David" w:hint="cs"/>
          <w:rtl/>
        </w:rPr>
      </w:pPr>
      <w:r w:rsidRPr="0029003B">
        <w:rPr>
          <w:rFonts w:cs="David" w:hint="cs"/>
          <w:u w:val="single"/>
          <w:rtl/>
        </w:rPr>
        <w:t>אחמד טיבי:</w:t>
      </w:r>
    </w:p>
    <w:p w14:paraId="1D7B9E6A" w14:textId="77777777" w:rsidR="0029003B" w:rsidRPr="0029003B" w:rsidRDefault="0029003B" w:rsidP="0029003B">
      <w:pPr>
        <w:bidi/>
        <w:rPr>
          <w:rFonts w:cs="David" w:hint="cs"/>
          <w:rtl/>
        </w:rPr>
      </w:pPr>
    </w:p>
    <w:p w14:paraId="2A78FE9C" w14:textId="77777777" w:rsidR="0029003B" w:rsidRPr="0029003B" w:rsidRDefault="0029003B" w:rsidP="0029003B">
      <w:pPr>
        <w:bidi/>
        <w:rPr>
          <w:rFonts w:cs="David" w:hint="cs"/>
          <w:rtl/>
        </w:rPr>
      </w:pPr>
      <w:r w:rsidRPr="0029003B">
        <w:rPr>
          <w:rFonts w:cs="David" w:hint="cs"/>
          <w:rtl/>
        </w:rPr>
        <w:tab/>
        <w:t xml:space="preserve"> יכול להיות שהציונות לא צריכה דיון?</w:t>
      </w:r>
    </w:p>
    <w:p w14:paraId="7ECC5FB0" w14:textId="77777777" w:rsidR="0029003B" w:rsidRPr="0029003B" w:rsidRDefault="0029003B" w:rsidP="0029003B">
      <w:pPr>
        <w:bidi/>
        <w:rPr>
          <w:rFonts w:cs="David" w:hint="cs"/>
          <w:rtl/>
        </w:rPr>
      </w:pPr>
    </w:p>
    <w:p w14:paraId="017FEBE9" w14:textId="77777777" w:rsidR="0029003B" w:rsidRPr="0029003B" w:rsidRDefault="0029003B" w:rsidP="0029003B">
      <w:pPr>
        <w:bidi/>
        <w:rPr>
          <w:rFonts w:cs="David" w:hint="cs"/>
          <w:u w:val="single"/>
          <w:rtl/>
        </w:rPr>
      </w:pPr>
      <w:r w:rsidRPr="0029003B">
        <w:rPr>
          <w:rFonts w:cs="David" w:hint="cs"/>
          <w:u w:val="single"/>
          <w:rtl/>
        </w:rPr>
        <w:t>היו"ר דוד טל:</w:t>
      </w:r>
    </w:p>
    <w:p w14:paraId="2389FE9F" w14:textId="77777777" w:rsidR="0029003B" w:rsidRPr="0029003B" w:rsidRDefault="0029003B" w:rsidP="0029003B">
      <w:pPr>
        <w:bidi/>
        <w:rPr>
          <w:rFonts w:cs="David" w:hint="cs"/>
          <w:rtl/>
        </w:rPr>
      </w:pPr>
    </w:p>
    <w:p w14:paraId="7FF9DD58" w14:textId="77777777" w:rsidR="0029003B" w:rsidRPr="0029003B" w:rsidRDefault="0029003B" w:rsidP="0029003B">
      <w:pPr>
        <w:bidi/>
        <w:rPr>
          <w:rFonts w:cs="David" w:hint="cs"/>
          <w:rtl/>
        </w:rPr>
      </w:pPr>
      <w:r w:rsidRPr="0029003B">
        <w:rPr>
          <w:rFonts w:cs="David" w:hint="cs"/>
          <w:rtl/>
        </w:rPr>
        <w:tab/>
        <w:t>מי שהצביע תמיד נרשם. מי שביקש - - -</w:t>
      </w:r>
    </w:p>
    <w:p w14:paraId="2FAD7E88" w14:textId="77777777" w:rsidR="0029003B" w:rsidRPr="0029003B" w:rsidRDefault="0029003B" w:rsidP="0029003B">
      <w:pPr>
        <w:bidi/>
        <w:rPr>
          <w:rFonts w:cs="David" w:hint="cs"/>
          <w:u w:val="single"/>
          <w:rtl/>
        </w:rPr>
      </w:pPr>
    </w:p>
    <w:p w14:paraId="2DDBE586" w14:textId="77777777" w:rsidR="0029003B" w:rsidRPr="0029003B" w:rsidRDefault="0029003B" w:rsidP="0029003B">
      <w:pPr>
        <w:bidi/>
        <w:rPr>
          <w:rFonts w:cs="David" w:hint="cs"/>
          <w:rtl/>
        </w:rPr>
      </w:pPr>
      <w:r w:rsidRPr="0029003B">
        <w:rPr>
          <w:rFonts w:cs="David" w:hint="cs"/>
          <w:u w:val="single"/>
          <w:rtl/>
        </w:rPr>
        <w:t>אחמד טיבי:</w:t>
      </w:r>
    </w:p>
    <w:p w14:paraId="68010F68" w14:textId="77777777" w:rsidR="0029003B" w:rsidRPr="0029003B" w:rsidRDefault="0029003B" w:rsidP="0029003B">
      <w:pPr>
        <w:bidi/>
        <w:rPr>
          <w:rFonts w:cs="David" w:hint="cs"/>
          <w:rtl/>
        </w:rPr>
      </w:pPr>
    </w:p>
    <w:p w14:paraId="0BB8FECC" w14:textId="77777777" w:rsidR="0029003B" w:rsidRPr="0029003B" w:rsidRDefault="0029003B" w:rsidP="0029003B">
      <w:pPr>
        <w:bidi/>
        <w:ind w:left="570"/>
        <w:rPr>
          <w:rFonts w:cs="David" w:hint="cs"/>
          <w:rtl/>
        </w:rPr>
      </w:pPr>
      <w:r w:rsidRPr="0029003B">
        <w:rPr>
          <w:rFonts w:cs="David" w:hint="cs"/>
          <w:rtl/>
        </w:rPr>
        <w:t>- - -</w:t>
      </w:r>
    </w:p>
    <w:p w14:paraId="53138ECE" w14:textId="77777777" w:rsidR="0029003B" w:rsidRPr="0029003B" w:rsidRDefault="0029003B" w:rsidP="0029003B">
      <w:pPr>
        <w:bidi/>
        <w:rPr>
          <w:rFonts w:cs="David" w:hint="cs"/>
          <w:rtl/>
        </w:rPr>
      </w:pPr>
    </w:p>
    <w:p w14:paraId="305A659B" w14:textId="77777777" w:rsidR="0029003B" w:rsidRPr="0029003B" w:rsidRDefault="0029003B" w:rsidP="0029003B">
      <w:pPr>
        <w:bidi/>
        <w:rPr>
          <w:rFonts w:cs="David" w:hint="cs"/>
          <w:rtl/>
        </w:rPr>
      </w:pPr>
      <w:r w:rsidRPr="0029003B">
        <w:rPr>
          <w:rFonts w:cs="David" w:hint="cs"/>
          <w:rtl/>
        </w:rPr>
        <w:tab/>
        <w:t>מה קרה לך?</w:t>
      </w:r>
    </w:p>
    <w:p w14:paraId="16F8ACF3" w14:textId="77777777" w:rsidR="0029003B" w:rsidRPr="0029003B" w:rsidRDefault="0029003B" w:rsidP="0029003B">
      <w:pPr>
        <w:bidi/>
        <w:rPr>
          <w:rFonts w:cs="David" w:hint="cs"/>
          <w:rtl/>
        </w:rPr>
      </w:pPr>
    </w:p>
    <w:p w14:paraId="5D0F9E3F" w14:textId="77777777" w:rsidR="0029003B" w:rsidRPr="0029003B" w:rsidRDefault="0029003B" w:rsidP="0029003B">
      <w:pPr>
        <w:bidi/>
        <w:rPr>
          <w:rFonts w:cs="David" w:hint="cs"/>
          <w:u w:val="single"/>
          <w:rtl/>
        </w:rPr>
      </w:pPr>
      <w:r w:rsidRPr="0029003B">
        <w:rPr>
          <w:rFonts w:cs="David" w:hint="cs"/>
          <w:u w:val="single"/>
          <w:rtl/>
        </w:rPr>
        <w:t>היו"ר דוד טל:</w:t>
      </w:r>
    </w:p>
    <w:p w14:paraId="3B36CB07" w14:textId="77777777" w:rsidR="0029003B" w:rsidRPr="0029003B" w:rsidRDefault="0029003B" w:rsidP="0029003B">
      <w:pPr>
        <w:bidi/>
        <w:rPr>
          <w:rFonts w:cs="David" w:hint="cs"/>
          <w:rtl/>
        </w:rPr>
      </w:pPr>
    </w:p>
    <w:p w14:paraId="401793D9" w14:textId="77777777" w:rsidR="0029003B" w:rsidRPr="0029003B" w:rsidRDefault="0029003B" w:rsidP="0029003B">
      <w:pPr>
        <w:bidi/>
        <w:rPr>
          <w:rFonts w:cs="David" w:hint="cs"/>
          <w:rtl/>
        </w:rPr>
      </w:pPr>
      <w:r w:rsidRPr="0029003B">
        <w:rPr>
          <w:rFonts w:cs="David" w:hint="cs"/>
          <w:rtl/>
        </w:rPr>
        <w:tab/>
        <w:t xml:space="preserve">לא קרה לי שום דבר. בדרך כלל אנשים נרשמים. בדיון הקודם, הוא עוד לא התחיל לדבר, הרב לוי, ונרשמו שמונה אנשים. שבעה אנשים. הדיון הזה, ראיתי שהוא שקט, אז הבנתי שכולם בעד </w:t>
      </w:r>
      <w:r w:rsidRPr="0029003B">
        <w:rPr>
          <w:rFonts w:cs="David"/>
          <w:rtl/>
        </w:rPr>
        <w:t>–</w:t>
      </w:r>
      <w:r w:rsidRPr="0029003B">
        <w:rPr>
          <w:rFonts w:cs="David" w:hint="cs"/>
          <w:rtl/>
        </w:rPr>
        <w:t xml:space="preserve"> יש מישהו שיכול להתנגד לציונות? אין ויכוח לציונות.</w:t>
      </w:r>
    </w:p>
    <w:p w14:paraId="638FD089" w14:textId="77777777" w:rsidR="0029003B" w:rsidRPr="0029003B" w:rsidRDefault="0029003B" w:rsidP="0029003B">
      <w:pPr>
        <w:bidi/>
        <w:rPr>
          <w:rFonts w:cs="David" w:hint="cs"/>
          <w:rtl/>
        </w:rPr>
      </w:pPr>
    </w:p>
    <w:p w14:paraId="1F3FF668" w14:textId="77777777" w:rsidR="0029003B" w:rsidRPr="0029003B" w:rsidRDefault="0029003B" w:rsidP="0029003B">
      <w:pPr>
        <w:bidi/>
        <w:rPr>
          <w:rFonts w:cs="David" w:hint="cs"/>
          <w:rtl/>
        </w:rPr>
      </w:pPr>
      <w:r w:rsidRPr="0029003B">
        <w:rPr>
          <w:rFonts w:cs="David" w:hint="cs"/>
          <w:rtl/>
        </w:rPr>
        <w:tab/>
        <w:t xml:space="preserve">אתה רוצה לשאת דברים? בבקשה, חבר הכנסת </w:t>
      </w:r>
      <w:proofErr w:type="spellStart"/>
      <w:r w:rsidRPr="0029003B">
        <w:rPr>
          <w:rFonts w:cs="David" w:hint="cs"/>
          <w:rtl/>
        </w:rPr>
        <w:t>חנין</w:t>
      </w:r>
      <w:proofErr w:type="spellEnd"/>
      <w:r w:rsidRPr="0029003B">
        <w:rPr>
          <w:rFonts w:cs="David" w:hint="cs"/>
          <w:rtl/>
        </w:rPr>
        <w:t>.</w:t>
      </w:r>
    </w:p>
    <w:p w14:paraId="73DCB710" w14:textId="77777777" w:rsidR="0029003B" w:rsidRPr="0029003B" w:rsidRDefault="0029003B" w:rsidP="0029003B">
      <w:pPr>
        <w:bidi/>
        <w:rPr>
          <w:rFonts w:cs="David" w:hint="cs"/>
          <w:rtl/>
        </w:rPr>
      </w:pPr>
    </w:p>
    <w:p w14:paraId="7567E55C" w14:textId="77777777" w:rsidR="0029003B" w:rsidRPr="0029003B" w:rsidRDefault="0029003B" w:rsidP="0029003B">
      <w:pPr>
        <w:pStyle w:val="Heading5"/>
        <w:jc w:val="left"/>
        <w:rPr>
          <w:rFonts w:hint="cs"/>
          <w:sz w:val="24"/>
          <w:rtl/>
        </w:rPr>
      </w:pPr>
      <w:r w:rsidRPr="0029003B">
        <w:rPr>
          <w:rFonts w:hint="cs"/>
          <w:sz w:val="24"/>
          <w:u w:val="single"/>
          <w:rtl/>
        </w:rPr>
        <w:t xml:space="preserve">דב </w:t>
      </w:r>
      <w:proofErr w:type="spellStart"/>
      <w:r w:rsidRPr="0029003B">
        <w:rPr>
          <w:rFonts w:hint="cs"/>
          <w:sz w:val="24"/>
          <w:u w:val="single"/>
          <w:rtl/>
        </w:rPr>
        <w:t>חנין</w:t>
      </w:r>
      <w:proofErr w:type="spellEnd"/>
      <w:r w:rsidRPr="0029003B">
        <w:rPr>
          <w:rFonts w:hint="cs"/>
          <w:sz w:val="24"/>
          <w:u w:val="single"/>
          <w:rtl/>
        </w:rPr>
        <w:t>:</w:t>
      </w:r>
    </w:p>
    <w:p w14:paraId="2DD6E0B3" w14:textId="77777777" w:rsidR="0029003B" w:rsidRPr="0029003B" w:rsidRDefault="0029003B" w:rsidP="0029003B">
      <w:pPr>
        <w:pStyle w:val="Heading5"/>
        <w:jc w:val="left"/>
        <w:rPr>
          <w:rFonts w:hint="cs"/>
          <w:sz w:val="24"/>
          <w:rtl/>
        </w:rPr>
      </w:pPr>
    </w:p>
    <w:p w14:paraId="27770A9F" w14:textId="77777777" w:rsidR="0029003B" w:rsidRPr="0029003B" w:rsidRDefault="0029003B" w:rsidP="0029003B">
      <w:pPr>
        <w:bidi/>
        <w:rPr>
          <w:rFonts w:cs="David" w:hint="cs"/>
          <w:rtl/>
        </w:rPr>
      </w:pPr>
      <w:r w:rsidRPr="0029003B">
        <w:rPr>
          <w:rFonts w:cs="David" w:hint="cs"/>
          <w:rtl/>
        </w:rPr>
        <w:tab/>
        <w:t xml:space="preserve"> תודה רבה אדוני היושב ראש, אני לא רוצה דווקא לנצל את ההזדמנות הזאת בכדי לדון בשאלת הציונות, אבל אני כן רוצה להתייחס לשאלת מערכת החינוך.</w:t>
      </w:r>
    </w:p>
    <w:p w14:paraId="1CDF3634" w14:textId="77777777" w:rsidR="0029003B" w:rsidRPr="0029003B" w:rsidRDefault="0029003B" w:rsidP="0029003B">
      <w:pPr>
        <w:bidi/>
        <w:rPr>
          <w:rFonts w:cs="David" w:hint="cs"/>
          <w:rtl/>
        </w:rPr>
      </w:pPr>
    </w:p>
    <w:p w14:paraId="3A2F2476" w14:textId="77777777" w:rsidR="0029003B" w:rsidRDefault="0029003B" w:rsidP="0029003B">
      <w:pPr>
        <w:bidi/>
        <w:rPr>
          <w:rFonts w:cs="David" w:hint="cs"/>
          <w:u w:val="single"/>
          <w:rtl/>
        </w:rPr>
      </w:pPr>
    </w:p>
    <w:p w14:paraId="3D9685DB" w14:textId="77777777" w:rsidR="0029003B" w:rsidRDefault="0029003B" w:rsidP="0029003B">
      <w:pPr>
        <w:bidi/>
        <w:rPr>
          <w:rFonts w:cs="David" w:hint="cs"/>
          <w:u w:val="single"/>
          <w:rtl/>
        </w:rPr>
      </w:pPr>
    </w:p>
    <w:p w14:paraId="5299E4DF" w14:textId="77777777" w:rsidR="0029003B" w:rsidRPr="0029003B" w:rsidRDefault="0029003B" w:rsidP="0029003B">
      <w:pPr>
        <w:bidi/>
        <w:rPr>
          <w:rFonts w:cs="David" w:hint="cs"/>
          <w:u w:val="single"/>
          <w:rtl/>
        </w:rPr>
      </w:pPr>
      <w:r w:rsidRPr="0029003B">
        <w:rPr>
          <w:rFonts w:cs="David" w:hint="cs"/>
          <w:u w:val="single"/>
          <w:rtl/>
        </w:rPr>
        <w:t>היו"ר דוד טל:</w:t>
      </w:r>
    </w:p>
    <w:p w14:paraId="74EE0F55" w14:textId="77777777" w:rsidR="0029003B" w:rsidRPr="0029003B" w:rsidRDefault="0029003B" w:rsidP="0029003B">
      <w:pPr>
        <w:bidi/>
        <w:rPr>
          <w:rFonts w:cs="David" w:hint="cs"/>
          <w:rtl/>
        </w:rPr>
      </w:pPr>
    </w:p>
    <w:p w14:paraId="6BCF254A" w14:textId="77777777" w:rsidR="0029003B" w:rsidRPr="0029003B" w:rsidRDefault="0029003B" w:rsidP="0029003B">
      <w:pPr>
        <w:bidi/>
        <w:rPr>
          <w:rFonts w:cs="David" w:hint="cs"/>
          <w:rtl/>
        </w:rPr>
      </w:pPr>
      <w:r w:rsidRPr="0029003B">
        <w:rPr>
          <w:rFonts w:cs="David" w:hint="cs"/>
          <w:rtl/>
        </w:rPr>
        <w:tab/>
        <w:t xml:space="preserve">לא, לא, אדוני. אני לא אאפשר לך. אני אתן לך להתייחס ככל אשר תאבה להתייחס, האם זה דחוף או חשוב או לא. זה הנושא כרגע. שוב, המהות </w:t>
      </w:r>
      <w:r w:rsidRPr="0029003B">
        <w:rPr>
          <w:rFonts w:cs="David"/>
          <w:rtl/>
        </w:rPr>
        <w:t>–</w:t>
      </w:r>
      <w:r w:rsidRPr="0029003B">
        <w:rPr>
          <w:rFonts w:cs="David" w:hint="cs"/>
          <w:rtl/>
        </w:rPr>
        <w:t xml:space="preserve"> למעלה, במליאה.</w:t>
      </w:r>
    </w:p>
    <w:p w14:paraId="04D67A01" w14:textId="77777777" w:rsidR="0029003B" w:rsidRPr="0029003B" w:rsidRDefault="0029003B" w:rsidP="0029003B">
      <w:pPr>
        <w:bidi/>
        <w:rPr>
          <w:rFonts w:cs="David" w:hint="cs"/>
          <w:rtl/>
        </w:rPr>
      </w:pPr>
    </w:p>
    <w:p w14:paraId="33131E0E" w14:textId="77777777" w:rsidR="0029003B" w:rsidRPr="0029003B" w:rsidRDefault="0029003B" w:rsidP="0029003B">
      <w:pPr>
        <w:pStyle w:val="Heading5"/>
        <w:jc w:val="left"/>
        <w:rPr>
          <w:rFonts w:hint="cs"/>
          <w:sz w:val="24"/>
          <w:rtl/>
        </w:rPr>
      </w:pPr>
      <w:r w:rsidRPr="0029003B">
        <w:rPr>
          <w:rFonts w:hint="cs"/>
          <w:sz w:val="24"/>
          <w:u w:val="single"/>
          <w:rtl/>
        </w:rPr>
        <w:t xml:space="preserve">דב </w:t>
      </w:r>
      <w:proofErr w:type="spellStart"/>
      <w:r w:rsidRPr="0029003B">
        <w:rPr>
          <w:rFonts w:hint="cs"/>
          <w:sz w:val="24"/>
          <w:u w:val="single"/>
          <w:rtl/>
        </w:rPr>
        <w:t>חנין</w:t>
      </w:r>
      <w:proofErr w:type="spellEnd"/>
      <w:r w:rsidRPr="0029003B">
        <w:rPr>
          <w:rFonts w:hint="cs"/>
          <w:sz w:val="24"/>
          <w:u w:val="single"/>
          <w:rtl/>
        </w:rPr>
        <w:t>:</w:t>
      </w:r>
    </w:p>
    <w:p w14:paraId="7F74C092" w14:textId="77777777" w:rsidR="0029003B" w:rsidRPr="0029003B" w:rsidRDefault="0029003B" w:rsidP="0029003B">
      <w:pPr>
        <w:pStyle w:val="Heading5"/>
        <w:jc w:val="left"/>
        <w:rPr>
          <w:rFonts w:hint="cs"/>
          <w:sz w:val="24"/>
          <w:rtl/>
        </w:rPr>
      </w:pPr>
    </w:p>
    <w:p w14:paraId="3D0C97CD" w14:textId="77777777" w:rsidR="0029003B" w:rsidRPr="0029003B" w:rsidRDefault="0029003B" w:rsidP="0029003B">
      <w:pPr>
        <w:bidi/>
        <w:rPr>
          <w:rFonts w:cs="David" w:hint="cs"/>
          <w:rtl/>
        </w:rPr>
      </w:pPr>
      <w:r w:rsidRPr="0029003B">
        <w:rPr>
          <w:rFonts w:cs="David" w:hint="cs"/>
          <w:rtl/>
        </w:rPr>
        <w:tab/>
        <w:t xml:space="preserve"> למעשה מבקשים מאתנו לדון בדחיפות בשאלה שבמהותה היא התערבות דרסטית בתכני הלימוד במערכת החינוך </w:t>
      </w:r>
      <w:r w:rsidRPr="0029003B">
        <w:rPr>
          <w:rFonts w:cs="David"/>
          <w:rtl/>
        </w:rPr>
        <w:t>–</w:t>
      </w:r>
      <w:r w:rsidRPr="0029003B">
        <w:rPr>
          <w:rFonts w:cs="David" w:hint="cs"/>
          <w:rtl/>
        </w:rPr>
        <w:t xml:space="preserve"> לקבוע מספר שעות בעניין מסוים, ולעשות את זה בדחיפות. ועוד לעשות את זה לקראת שנת הלימודים הבאה. זו בוקה ומבולקה במערכת החינוך, מה שמציעים לנו. ולעשות את זה באמצעות חקיקה של הכנסת.</w:t>
      </w:r>
    </w:p>
    <w:p w14:paraId="27286991" w14:textId="77777777" w:rsidR="0029003B" w:rsidRPr="0029003B" w:rsidRDefault="0029003B" w:rsidP="0029003B">
      <w:pPr>
        <w:bidi/>
        <w:rPr>
          <w:rFonts w:cs="David" w:hint="cs"/>
          <w:rtl/>
        </w:rPr>
      </w:pPr>
    </w:p>
    <w:p w14:paraId="5466AE33" w14:textId="77777777" w:rsidR="0029003B" w:rsidRPr="0029003B" w:rsidRDefault="0029003B" w:rsidP="0029003B">
      <w:pPr>
        <w:bidi/>
        <w:rPr>
          <w:rFonts w:cs="David" w:hint="cs"/>
          <w:rtl/>
        </w:rPr>
      </w:pPr>
      <w:r w:rsidRPr="0029003B">
        <w:rPr>
          <w:rFonts w:cs="David" w:hint="cs"/>
          <w:u w:val="single"/>
          <w:rtl/>
        </w:rPr>
        <w:t>אביגדור ליברמן:</w:t>
      </w:r>
    </w:p>
    <w:p w14:paraId="0235C228" w14:textId="77777777" w:rsidR="0029003B" w:rsidRPr="0029003B" w:rsidRDefault="0029003B" w:rsidP="0029003B">
      <w:pPr>
        <w:bidi/>
        <w:rPr>
          <w:rFonts w:cs="David" w:hint="cs"/>
          <w:rtl/>
        </w:rPr>
      </w:pPr>
    </w:p>
    <w:p w14:paraId="63663406" w14:textId="77777777" w:rsidR="0029003B" w:rsidRPr="0029003B" w:rsidRDefault="0029003B" w:rsidP="0029003B">
      <w:pPr>
        <w:bidi/>
        <w:rPr>
          <w:rFonts w:cs="David" w:hint="cs"/>
          <w:rtl/>
        </w:rPr>
      </w:pPr>
      <w:r w:rsidRPr="0029003B">
        <w:rPr>
          <w:rFonts w:cs="David" w:hint="cs"/>
          <w:rtl/>
        </w:rPr>
        <w:tab/>
        <w:t xml:space="preserve"> דב, אין ספק שיש אנשים שמעדיפים ללמד את הנכבה במערכת בתי הספר היסודיים. </w:t>
      </w:r>
    </w:p>
    <w:p w14:paraId="62E6AC90" w14:textId="77777777" w:rsidR="0029003B" w:rsidRPr="0029003B" w:rsidRDefault="0029003B" w:rsidP="0029003B">
      <w:pPr>
        <w:bidi/>
        <w:rPr>
          <w:rFonts w:cs="David" w:hint="cs"/>
          <w:rtl/>
        </w:rPr>
      </w:pPr>
    </w:p>
    <w:p w14:paraId="4676EDBF" w14:textId="77777777" w:rsidR="0029003B" w:rsidRPr="0029003B" w:rsidRDefault="0029003B" w:rsidP="0029003B">
      <w:pPr>
        <w:pStyle w:val="Heading5"/>
        <w:jc w:val="left"/>
        <w:rPr>
          <w:rFonts w:hint="cs"/>
          <w:sz w:val="24"/>
          <w:rtl/>
        </w:rPr>
      </w:pPr>
      <w:r w:rsidRPr="0029003B">
        <w:rPr>
          <w:rFonts w:hint="cs"/>
          <w:sz w:val="24"/>
          <w:u w:val="single"/>
          <w:rtl/>
        </w:rPr>
        <w:t xml:space="preserve">דב </w:t>
      </w:r>
      <w:proofErr w:type="spellStart"/>
      <w:r w:rsidRPr="0029003B">
        <w:rPr>
          <w:rFonts w:hint="cs"/>
          <w:sz w:val="24"/>
          <w:u w:val="single"/>
          <w:rtl/>
        </w:rPr>
        <w:t>חנין</w:t>
      </w:r>
      <w:proofErr w:type="spellEnd"/>
      <w:r w:rsidRPr="0029003B">
        <w:rPr>
          <w:rFonts w:hint="cs"/>
          <w:sz w:val="24"/>
          <w:u w:val="single"/>
          <w:rtl/>
        </w:rPr>
        <w:t>:</w:t>
      </w:r>
    </w:p>
    <w:p w14:paraId="5B8BA5A1" w14:textId="77777777" w:rsidR="0029003B" w:rsidRPr="0029003B" w:rsidRDefault="0029003B" w:rsidP="0029003B">
      <w:pPr>
        <w:pStyle w:val="Heading5"/>
        <w:jc w:val="left"/>
        <w:rPr>
          <w:rFonts w:hint="cs"/>
          <w:sz w:val="24"/>
          <w:rtl/>
        </w:rPr>
      </w:pPr>
    </w:p>
    <w:p w14:paraId="175E0B40" w14:textId="77777777" w:rsidR="0029003B" w:rsidRPr="0029003B" w:rsidRDefault="0029003B" w:rsidP="0029003B">
      <w:pPr>
        <w:bidi/>
        <w:rPr>
          <w:rFonts w:cs="David" w:hint="cs"/>
          <w:rtl/>
        </w:rPr>
      </w:pPr>
      <w:r w:rsidRPr="0029003B">
        <w:rPr>
          <w:rFonts w:cs="David" w:hint="cs"/>
          <w:rtl/>
        </w:rPr>
        <w:tab/>
        <w:t xml:space="preserve">אבל גם אם תציע הצעת חוק שצריך ללמד שלוש שעות את הנכבה במערכת החינוך, אני לא חושב שזאת תהיה הצעה טובה.  </w:t>
      </w:r>
    </w:p>
    <w:p w14:paraId="0DE25019" w14:textId="77777777" w:rsidR="0029003B" w:rsidRPr="0029003B" w:rsidRDefault="0029003B" w:rsidP="0029003B">
      <w:pPr>
        <w:bidi/>
        <w:rPr>
          <w:rFonts w:cs="David" w:hint="cs"/>
          <w:rtl/>
        </w:rPr>
      </w:pPr>
    </w:p>
    <w:p w14:paraId="3E278B40" w14:textId="77777777" w:rsidR="0029003B" w:rsidRPr="0029003B" w:rsidRDefault="0029003B" w:rsidP="0029003B">
      <w:pPr>
        <w:bidi/>
        <w:rPr>
          <w:rFonts w:cs="David" w:hint="cs"/>
          <w:u w:val="single"/>
          <w:rtl/>
        </w:rPr>
      </w:pPr>
      <w:r w:rsidRPr="0029003B">
        <w:rPr>
          <w:rFonts w:cs="David" w:hint="cs"/>
          <w:u w:val="single"/>
          <w:rtl/>
        </w:rPr>
        <w:t>קריאה:</w:t>
      </w:r>
    </w:p>
    <w:p w14:paraId="0E15EA9F" w14:textId="77777777" w:rsidR="0029003B" w:rsidRPr="0029003B" w:rsidRDefault="0029003B" w:rsidP="0029003B">
      <w:pPr>
        <w:bidi/>
        <w:rPr>
          <w:rFonts w:cs="David" w:hint="cs"/>
          <w:rtl/>
        </w:rPr>
      </w:pPr>
    </w:p>
    <w:p w14:paraId="79D69D77" w14:textId="77777777" w:rsidR="0029003B" w:rsidRPr="0029003B" w:rsidRDefault="0029003B" w:rsidP="0029003B">
      <w:pPr>
        <w:bidi/>
        <w:rPr>
          <w:rFonts w:cs="David" w:hint="cs"/>
          <w:rtl/>
        </w:rPr>
      </w:pPr>
      <w:r w:rsidRPr="0029003B">
        <w:rPr>
          <w:rFonts w:cs="David" w:hint="cs"/>
          <w:rtl/>
        </w:rPr>
        <w:tab/>
        <w:t>אבל אנחנו לא דנים במשמעות החוק, אנחנו דנים בדחיפות שלו. מה זה קשור לדחיפות?</w:t>
      </w:r>
    </w:p>
    <w:p w14:paraId="3963D7EA" w14:textId="77777777" w:rsidR="0029003B" w:rsidRPr="0029003B" w:rsidRDefault="0029003B" w:rsidP="0029003B">
      <w:pPr>
        <w:bidi/>
        <w:rPr>
          <w:rFonts w:cs="David" w:hint="cs"/>
          <w:rtl/>
        </w:rPr>
      </w:pPr>
    </w:p>
    <w:p w14:paraId="465F053F" w14:textId="77777777" w:rsidR="0029003B" w:rsidRPr="0029003B" w:rsidRDefault="0029003B" w:rsidP="0029003B">
      <w:pPr>
        <w:pStyle w:val="Heading5"/>
        <w:jc w:val="left"/>
        <w:rPr>
          <w:rFonts w:hint="cs"/>
          <w:sz w:val="24"/>
          <w:rtl/>
        </w:rPr>
      </w:pPr>
      <w:r w:rsidRPr="0029003B">
        <w:rPr>
          <w:rFonts w:hint="cs"/>
          <w:sz w:val="24"/>
          <w:u w:val="single"/>
          <w:rtl/>
        </w:rPr>
        <w:t xml:space="preserve">דב </w:t>
      </w:r>
      <w:proofErr w:type="spellStart"/>
      <w:r w:rsidRPr="0029003B">
        <w:rPr>
          <w:rFonts w:hint="cs"/>
          <w:sz w:val="24"/>
          <w:u w:val="single"/>
          <w:rtl/>
        </w:rPr>
        <w:t>חנין</w:t>
      </w:r>
      <w:proofErr w:type="spellEnd"/>
      <w:r w:rsidRPr="0029003B">
        <w:rPr>
          <w:rFonts w:hint="cs"/>
          <w:sz w:val="24"/>
          <w:u w:val="single"/>
          <w:rtl/>
        </w:rPr>
        <w:t>:</w:t>
      </w:r>
    </w:p>
    <w:p w14:paraId="4659288A" w14:textId="77777777" w:rsidR="0029003B" w:rsidRPr="0029003B" w:rsidRDefault="0029003B" w:rsidP="0029003B">
      <w:pPr>
        <w:pStyle w:val="Heading5"/>
        <w:jc w:val="left"/>
        <w:rPr>
          <w:rFonts w:hint="cs"/>
          <w:sz w:val="24"/>
          <w:rtl/>
        </w:rPr>
      </w:pPr>
    </w:p>
    <w:p w14:paraId="65750A20" w14:textId="77777777" w:rsidR="0029003B" w:rsidRPr="0029003B" w:rsidRDefault="0029003B" w:rsidP="0029003B">
      <w:pPr>
        <w:bidi/>
        <w:rPr>
          <w:rFonts w:cs="David" w:hint="cs"/>
          <w:rtl/>
        </w:rPr>
      </w:pPr>
      <w:r w:rsidRPr="0029003B">
        <w:rPr>
          <w:rFonts w:cs="David" w:hint="cs"/>
          <w:rtl/>
        </w:rPr>
        <w:tab/>
        <w:t xml:space="preserve"> בדיוק. אנחנו דנים בדחיפות, וזאת בדיוק הבעיה. הדחיפות היא מן השטן במובן הזה, שמנסים לייצר מהלך שישפיע על מערכת החינוך, אני מבין, כבר בתחילת השנה הבאה, תיצור בוקה ומבולקה במערכת החינוך </w:t>
      </w:r>
      <w:r w:rsidRPr="0029003B">
        <w:rPr>
          <w:rFonts w:cs="David"/>
          <w:rtl/>
        </w:rPr>
        <w:t>–</w:t>
      </w:r>
      <w:r w:rsidRPr="0029003B">
        <w:rPr>
          <w:rFonts w:cs="David" w:hint="cs"/>
          <w:rtl/>
        </w:rPr>
        <w:t xml:space="preserve"> פתאום יטילו עליהם שלוש שעות נוספות ללמד - - -</w:t>
      </w:r>
    </w:p>
    <w:p w14:paraId="56125F37" w14:textId="77777777" w:rsidR="0029003B" w:rsidRPr="0029003B" w:rsidRDefault="0029003B" w:rsidP="0029003B">
      <w:pPr>
        <w:bidi/>
        <w:rPr>
          <w:rFonts w:cs="David" w:hint="cs"/>
          <w:rtl/>
        </w:rPr>
      </w:pPr>
    </w:p>
    <w:p w14:paraId="19DBA8E9" w14:textId="77777777" w:rsidR="0029003B" w:rsidRPr="0029003B" w:rsidRDefault="0029003B" w:rsidP="0029003B">
      <w:pPr>
        <w:bidi/>
        <w:rPr>
          <w:rFonts w:cs="David" w:hint="cs"/>
          <w:u w:val="single"/>
          <w:rtl/>
        </w:rPr>
      </w:pPr>
      <w:r w:rsidRPr="0029003B">
        <w:rPr>
          <w:rFonts w:cs="David" w:hint="cs"/>
          <w:u w:val="single"/>
          <w:rtl/>
        </w:rPr>
        <w:t>היו"ר דוד טל:</w:t>
      </w:r>
    </w:p>
    <w:p w14:paraId="1AEBA3A6" w14:textId="77777777" w:rsidR="0029003B" w:rsidRPr="0029003B" w:rsidRDefault="0029003B" w:rsidP="0029003B">
      <w:pPr>
        <w:bidi/>
        <w:rPr>
          <w:rFonts w:cs="David" w:hint="cs"/>
          <w:rtl/>
        </w:rPr>
      </w:pPr>
    </w:p>
    <w:p w14:paraId="5CF1E933" w14:textId="77777777" w:rsidR="0029003B" w:rsidRPr="0029003B" w:rsidRDefault="0029003B" w:rsidP="0029003B">
      <w:pPr>
        <w:bidi/>
        <w:rPr>
          <w:rFonts w:cs="David" w:hint="cs"/>
          <w:rtl/>
        </w:rPr>
      </w:pPr>
      <w:r w:rsidRPr="0029003B">
        <w:rPr>
          <w:rFonts w:cs="David" w:hint="cs"/>
          <w:rtl/>
        </w:rPr>
        <w:tab/>
        <w:t>תודה רבה, אדוני.</w:t>
      </w:r>
    </w:p>
    <w:p w14:paraId="478C37D2" w14:textId="77777777" w:rsidR="0029003B" w:rsidRPr="0029003B" w:rsidRDefault="0029003B" w:rsidP="0029003B">
      <w:pPr>
        <w:bidi/>
        <w:rPr>
          <w:rFonts w:cs="David" w:hint="cs"/>
          <w:rtl/>
        </w:rPr>
      </w:pPr>
    </w:p>
    <w:p w14:paraId="69465B83" w14:textId="77777777" w:rsidR="0029003B" w:rsidRPr="0029003B" w:rsidRDefault="0029003B" w:rsidP="0029003B">
      <w:pPr>
        <w:pStyle w:val="Heading5"/>
        <w:jc w:val="left"/>
        <w:rPr>
          <w:rFonts w:hint="cs"/>
          <w:sz w:val="24"/>
          <w:rtl/>
        </w:rPr>
      </w:pPr>
      <w:r w:rsidRPr="0029003B">
        <w:rPr>
          <w:rFonts w:hint="cs"/>
          <w:sz w:val="24"/>
          <w:u w:val="single"/>
          <w:rtl/>
        </w:rPr>
        <w:t xml:space="preserve">דב </w:t>
      </w:r>
      <w:proofErr w:type="spellStart"/>
      <w:r w:rsidRPr="0029003B">
        <w:rPr>
          <w:rFonts w:hint="cs"/>
          <w:sz w:val="24"/>
          <w:u w:val="single"/>
          <w:rtl/>
        </w:rPr>
        <w:t>חנין</w:t>
      </w:r>
      <w:proofErr w:type="spellEnd"/>
      <w:r w:rsidRPr="0029003B">
        <w:rPr>
          <w:rFonts w:hint="cs"/>
          <w:sz w:val="24"/>
          <w:u w:val="single"/>
          <w:rtl/>
        </w:rPr>
        <w:t>:</w:t>
      </w:r>
    </w:p>
    <w:p w14:paraId="4B31A3D4" w14:textId="77777777" w:rsidR="0029003B" w:rsidRPr="0029003B" w:rsidRDefault="0029003B" w:rsidP="0029003B">
      <w:pPr>
        <w:pStyle w:val="Heading5"/>
        <w:jc w:val="left"/>
        <w:rPr>
          <w:rFonts w:hint="cs"/>
          <w:sz w:val="24"/>
          <w:rtl/>
        </w:rPr>
      </w:pPr>
    </w:p>
    <w:p w14:paraId="4A66E3CA" w14:textId="77777777" w:rsidR="0029003B" w:rsidRPr="0029003B" w:rsidRDefault="0029003B" w:rsidP="0029003B">
      <w:pPr>
        <w:bidi/>
        <w:rPr>
          <w:rFonts w:cs="David" w:hint="cs"/>
          <w:rtl/>
        </w:rPr>
      </w:pPr>
      <w:r w:rsidRPr="0029003B">
        <w:rPr>
          <w:rFonts w:cs="David" w:hint="cs"/>
          <w:rtl/>
        </w:rPr>
        <w:tab/>
        <w:t>אני לא יודע מאיפה התקציבים לדבר הזה ומאיפה בכלל כל העניין?</w:t>
      </w:r>
    </w:p>
    <w:p w14:paraId="683DAC2C" w14:textId="77777777" w:rsidR="0029003B" w:rsidRPr="0029003B" w:rsidRDefault="0029003B" w:rsidP="0029003B">
      <w:pPr>
        <w:bidi/>
        <w:rPr>
          <w:rFonts w:cs="David" w:hint="cs"/>
          <w:rtl/>
        </w:rPr>
      </w:pPr>
    </w:p>
    <w:p w14:paraId="2103147D" w14:textId="77777777" w:rsidR="0029003B" w:rsidRPr="0029003B" w:rsidRDefault="0029003B" w:rsidP="0029003B">
      <w:pPr>
        <w:pStyle w:val="Heading5"/>
        <w:jc w:val="left"/>
        <w:rPr>
          <w:rFonts w:hint="cs"/>
          <w:sz w:val="24"/>
          <w:rtl/>
        </w:rPr>
      </w:pPr>
      <w:proofErr w:type="spellStart"/>
      <w:r w:rsidRPr="0029003B">
        <w:rPr>
          <w:rFonts w:hint="cs"/>
          <w:sz w:val="24"/>
          <w:u w:val="single"/>
          <w:rtl/>
        </w:rPr>
        <w:t>אסתרינה</w:t>
      </w:r>
      <w:proofErr w:type="spellEnd"/>
      <w:r w:rsidRPr="0029003B">
        <w:rPr>
          <w:rFonts w:hint="cs"/>
          <w:sz w:val="24"/>
          <w:u w:val="single"/>
          <w:rtl/>
        </w:rPr>
        <w:t xml:space="preserve"> </w:t>
      </w:r>
      <w:proofErr w:type="spellStart"/>
      <w:r w:rsidRPr="0029003B">
        <w:rPr>
          <w:rFonts w:hint="cs"/>
          <w:sz w:val="24"/>
          <w:u w:val="single"/>
          <w:rtl/>
        </w:rPr>
        <w:t>טרטמן</w:t>
      </w:r>
      <w:proofErr w:type="spellEnd"/>
      <w:r w:rsidRPr="0029003B">
        <w:rPr>
          <w:rFonts w:hint="cs"/>
          <w:sz w:val="24"/>
          <w:u w:val="single"/>
          <w:rtl/>
        </w:rPr>
        <w:t>:</w:t>
      </w:r>
    </w:p>
    <w:p w14:paraId="0E35C698" w14:textId="77777777" w:rsidR="0029003B" w:rsidRPr="0029003B" w:rsidRDefault="0029003B" w:rsidP="0029003B">
      <w:pPr>
        <w:pStyle w:val="Heading5"/>
        <w:jc w:val="left"/>
        <w:rPr>
          <w:rFonts w:hint="cs"/>
          <w:sz w:val="24"/>
          <w:rtl/>
        </w:rPr>
      </w:pPr>
    </w:p>
    <w:p w14:paraId="40107E20" w14:textId="77777777" w:rsidR="0029003B" w:rsidRPr="0029003B" w:rsidRDefault="0029003B" w:rsidP="0029003B">
      <w:pPr>
        <w:bidi/>
        <w:rPr>
          <w:rFonts w:cs="David" w:hint="cs"/>
          <w:rtl/>
        </w:rPr>
      </w:pPr>
      <w:r w:rsidRPr="0029003B">
        <w:rPr>
          <w:rFonts w:cs="David" w:hint="cs"/>
          <w:rtl/>
        </w:rPr>
        <w:tab/>
        <w:t xml:space="preserve">רק לעדכן את חבר הכנסת </w:t>
      </w:r>
      <w:proofErr w:type="spellStart"/>
      <w:r w:rsidRPr="0029003B">
        <w:rPr>
          <w:rFonts w:cs="David" w:hint="cs"/>
          <w:rtl/>
        </w:rPr>
        <w:t>חנין</w:t>
      </w:r>
      <w:proofErr w:type="spellEnd"/>
      <w:r w:rsidRPr="0029003B">
        <w:rPr>
          <w:rFonts w:cs="David" w:hint="cs"/>
          <w:rtl/>
        </w:rPr>
        <w:t xml:space="preserve">, להסב את תשומת לבו </w:t>
      </w:r>
      <w:r w:rsidRPr="0029003B">
        <w:rPr>
          <w:rFonts w:cs="David"/>
          <w:rtl/>
        </w:rPr>
        <w:t>–</w:t>
      </w:r>
      <w:r w:rsidRPr="0029003B">
        <w:rPr>
          <w:rFonts w:cs="David" w:hint="cs"/>
          <w:rtl/>
        </w:rPr>
        <w:t xml:space="preserve"> החוק הזה בעצם בא לתקן עיוות שנגרם מההיסטוריה. בהיסטוריה הדברים האלה נלמדו - - -</w:t>
      </w:r>
    </w:p>
    <w:p w14:paraId="53C36159" w14:textId="77777777" w:rsidR="0029003B" w:rsidRPr="0029003B" w:rsidRDefault="0029003B" w:rsidP="0029003B">
      <w:pPr>
        <w:bidi/>
        <w:rPr>
          <w:rFonts w:cs="David" w:hint="cs"/>
          <w:rtl/>
        </w:rPr>
      </w:pPr>
    </w:p>
    <w:p w14:paraId="097A775D" w14:textId="77777777" w:rsidR="0029003B" w:rsidRPr="0029003B" w:rsidRDefault="0029003B" w:rsidP="0029003B">
      <w:pPr>
        <w:bidi/>
        <w:rPr>
          <w:rFonts w:cs="David" w:hint="cs"/>
          <w:u w:val="single"/>
          <w:rtl/>
        </w:rPr>
      </w:pPr>
      <w:r w:rsidRPr="0029003B">
        <w:rPr>
          <w:rFonts w:cs="David" w:hint="cs"/>
          <w:u w:val="single"/>
          <w:rtl/>
        </w:rPr>
        <w:t>היו"ר דוד טל:</w:t>
      </w:r>
    </w:p>
    <w:p w14:paraId="3A41F112" w14:textId="77777777" w:rsidR="0029003B" w:rsidRPr="0029003B" w:rsidRDefault="0029003B" w:rsidP="0029003B">
      <w:pPr>
        <w:bidi/>
        <w:rPr>
          <w:rFonts w:cs="David" w:hint="cs"/>
          <w:rtl/>
        </w:rPr>
      </w:pPr>
    </w:p>
    <w:p w14:paraId="0ECA018E" w14:textId="77777777" w:rsidR="0029003B" w:rsidRPr="0029003B" w:rsidRDefault="0029003B" w:rsidP="0029003B">
      <w:pPr>
        <w:bidi/>
        <w:rPr>
          <w:rFonts w:cs="David" w:hint="cs"/>
          <w:rtl/>
        </w:rPr>
      </w:pPr>
      <w:r w:rsidRPr="0029003B">
        <w:rPr>
          <w:rFonts w:cs="David" w:hint="cs"/>
          <w:rtl/>
        </w:rPr>
        <w:tab/>
      </w:r>
      <w:proofErr w:type="spellStart"/>
      <w:r w:rsidRPr="0029003B">
        <w:rPr>
          <w:rFonts w:cs="David" w:hint="cs"/>
          <w:rtl/>
        </w:rPr>
        <w:t>טרטמן</w:t>
      </w:r>
      <w:proofErr w:type="spellEnd"/>
      <w:r w:rsidRPr="0029003B">
        <w:rPr>
          <w:rFonts w:cs="David" w:hint="cs"/>
          <w:rtl/>
        </w:rPr>
        <w:t xml:space="preserve">, אנחנו עוברים להצבעה </w:t>
      </w:r>
      <w:r w:rsidRPr="0029003B">
        <w:rPr>
          <w:rFonts w:cs="David"/>
          <w:rtl/>
        </w:rPr>
        <w:t>–</w:t>
      </w:r>
      <w:r w:rsidRPr="0029003B">
        <w:rPr>
          <w:rFonts w:cs="David" w:hint="cs"/>
          <w:rtl/>
        </w:rPr>
        <w:t xml:space="preserve"> אה. סליחה. חבר הכנסת פרוש, ביקש. נכון.</w:t>
      </w:r>
    </w:p>
    <w:p w14:paraId="76AA5908" w14:textId="77777777" w:rsidR="0029003B" w:rsidRPr="0029003B" w:rsidRDefault="0029003B" w:rsidP="0029003B">
      <w:pPr>
        <w:bidi/>
        <w:rPr>
          <w:rFonts w:cs="David" w:hint="cs"/>
          <w:rtl/>
        </w:rPr>
      </w:pPr>
    </w:p>
    <w:p w14:paraId="00268DCF" w14:textId="77777777" w:rsidR="0029003B" w:rsidRPr="0029003B" w:rsidRDefault="0029003B" w:rsidP="0029003B">
      <w:pPr>
        <w:bidi/>
        <w:rPr>
          <w:rFonts w:cs="David" w:hint="cs"/>
          <w:u w:val="single"/>
          <w:rtl/>
        </w:rPr>
      </w:pPr>
      <w:r w:rsidRPr="0029003B">
        <w:rPr>
          <w:rFonts w:cs="David" w:hint="cs"/>
          <w:u w:val="single"/>
          <w:rtl/>
        </w:rPr>
        <w:t>מאיר פרוש:</w:t>
      </w:r>
    </w:p>
    <w:p w14:paraId="621AE217" w14:textId="77777777" w:rsidR="0029003B" w:rsidRPr="0029003B" w:rsidRDefault="0029003B" w:rsidP="0029003B">
      <w:pPr>
        <w:bidi/>
        <w:rPr>
          <w:rFonts w:cs="David" w:hint="cs"/>
          <w:u w:val="single"/>
        </w:rPr>
      </w:pPr>
    </w:p>
    <w:p w14:paraId="3C60666C" w14:textId="77777777" w:rsidR="0029003B" w:rsidRPr="0029003B" w:rsidRDefault="0029003B" w:rsidP="0029003B">
      <w:pPr>
        <w:bidi/>
        <w:rPr>
          <w:rFonts w:cs="David" w:hint="cs"/>
          <w:rtl/>
        </w:rPr>
      </w:pPr>
      <w:r w:rsidRPr="0029003B">
        <w:rPr>
          <w:rFonts w:cs="David" w:hint="cs"/>
          <w:rtl/>
        </w:rPr>
        <w:tab/>
        <w:t xml:space="preserve">מה שרציתי לומר זה משפט בלי להיכנס לגופו של עניין, כי היושב ראש, בצדק, טוען שלא זה הרגע לדבר על עצם החוק. אבל אני חושב שאנחנו מרמים את עצמנו אם אנחנו חושבים לרגע שאם נאשר </w:t>
      </w:r>
      <w:r w:rsidRPr="0029003B">
        <w:rPr>
          <w:rFonts w:cs="David"/>
          <w:rtl/>
        </w:rPr>
        <w:t>–</w:t>
      </w:r>
      <w:r w:rsidRPr="0029003B">
        <w:rPr>
          <w:rFonts w:cs="David" w:hint="cs"/>
          <w:rtl/>
        </w:rPr>
        <w:t xml:space="preserve"> והרי לא נאשר את החוק הזה עד שנצא לפגרה </w:t>
      </w:r>
      <w:r w:rsidRPr="0029003B">
        <w:rPr>
          <w:rFonts w:cs="David"/>
          <w:rtl/>
        </w:rPr>
        <w:t>–</w:t>
      </w:r>
      <w:r w:rsidRPr="0029003B">
        <w:rPr>
          <w:rFonts w:cs="David" w:hint="cs"/>
          <w:rtl/>
        </w:rPr>
        <w:t xml:space="preserve"> אבל אפילו אם נאשר, אנחנו מרמים את עצמנו אם אנחנו חושבים שהחוק הזה יכול להיכנס לתחילת שנת הלימודים תשס"ב. לכן אני לא רואה - - -</w:t>
      </w:r>
    </w:p>
    <w:p w14:paraId="59460BD5" w14:textId="77777777" w:rsidR="0029003B" w:rsidRPr="0029003B" w:rsidRDefault="0029003B" w:rsidP="0029003B">
      <w:pPr>
        <w:bidi/>
        <w:rPr>
          <w:rFonts w:cs="David" w:hint="cs"/>
          <w:rtl/>
        </w:rPr>
      </w:pPr>
    </w:p>
    <w:p w14:paraId="6F40D8F8" w14:textId="77777777" w:rsidR="0029003B" w:rsidRPr="0029003B" w:rsidRDefault="0029003B" w:rsidP="0029003B">
      <w:pPr>
        <w:bidi/>
        <w:rPr>
          <w:rFonts w:cs="David" w:hint="cs"/>
          <w:rtl/>
        </w:rPr>
      </w:pPr>
      <w:r w:rsidRPr="0029003B">
        <w:rPr>
          <w:rFonts w:cs="David" w:hint="cs"/>
          <w:u w:val="single"/>
          <w:rtl/>
        </w:rPr>
        <w:t>אביגדור ליברמן:</w:t>
      </w:r>
    </w:p>
    <w:p w14:paraId="25D0A632" w14:textId="77777777" w:rsidR="0029003B" w:rsidRPr="0029003B" w:rsidRDefault="0029003B" w:rsidP="0029003B">
      <w:pPr>
        <w:bidi/>
        <w:rPr>
          <w:rFonts w:cs="David" w:hint="cs"/>
          <w:rtl/>
        </w:rPr>
      </w:pPr>
    </w:p>
    <w:p w14:paraId="508488A1" w14:textId="77777777" w:rsidR="0029003B" w:rsidRPr="0029003B" w:rsidRDefault="0029003B" w:rsidP="0029003B">
      <w:pPr>
        <w:bidi/>
        <w:rPr>
          <w:rFonts w:cs="David" w:hint="cs"/>
          <w:rtl/>
        </w:rPr>
      </w:pPr>
      <w:r w:rsidRPr="0029003B">
        <w:rPr>
          <w:rFonts w:cs="David" w:hint="cs"/>
          <w:rtl/>
        </w:rPr>
        <w:tab/>
        <w:t xml:space="preserve"> תלוי מי יהיה שר החינוך בממשלה הבאה.</w:t>
      </w:r>
    </w:p>
    <w:p w14:paraId="077A78BC" w14:textId="77777777" w:rsidR="0029003B" w:rsidRPr="0029003B" w:rsidRDefault="0029003B" w:rsidP="0029003B">
      <w:pPr>
        <w:bidi/>
        <w:rPr>
          <w:rFonts w:cs="David" w:hint="cs"/>
          <w:rtl/>
        </w:rPr>
      </w:pPr>
    </w:p>
    <w:p w14:paraId="00767B86" w14:textId="77777777" w:rsidR="0029003B" w:rsidRPr="0029003B" w:rsidRDefault="0029003B" w:rsidP="0029003B">
      <w:pPr>
        <w:bidi/>
        <w:rPr>
          <w:rFonts w:cs="David" w:hint="cs"/>
          <w:u w:val="single"/>
          <w:rtl/>
        </w:rPr>
      </w:pPr>
      <w:r w:rsidRPr="0029003B">
        <w:rPr>
          <w:rFonts w:cs="David" w:hint="cs"/>
          <w:u w:val="single"/>
          <w:rtl/>
        </w:rPr>
        <w:t>מאיר פרוש:</w:t>
      </w:r>
    </w:p>
    <w:p w14:paraId="5C6D7222" w14:textId="77777777" w:rsidR="0029003B" w:rsidRPr="0029003B" w:rsidRDefault="0029003B" w:rsidP="0029003B">
      <w:pPr>
        <w:bidi/>
        <w:rPr>
          <w:rFonts w:cs="David" w:hint="cs"/>
          <w:u w:val="single"/>
        </w:rPr>
      </w:pPr>
    </w:p>
    <w:p w14:paraId="6DC073DE" w14:textId="77777777" w:rsidR="0029003B" w:rsidRPr="0029003B" w:rsidRDefault="0029003B" w:rsidP="0029003B">
      <w:pPr>
        <w:bidi/>
        <w:rPr>
          <w:rFonts w:cs="David" w:hint="cs"/>
          <w:rtl/>
        </w:rPr>
      </w:pPr>
      <w:r w:rsidRPr="0029003B">
        <w:rPr>
          <w:rFonts w:cs="David" w:hint="cs"/>
          <w:rtl/>
        </w:rPr>
        <w:tab/>
        <w:t xml:space="preserve"> אבל הרי לא יפטרו אותה. </w:t>
      </w:r>
    </w:p>
    <w:p w14:paraId="0B29F813" w14:textId="77777777" w:rsidR="0029003B" w:rsidRPr="0029003B" w:rsidRDefault="0029003B" w:rsidP="0029003B">
      <w:pPr>
        <w:bidi/>
        <w:rPr>
          <w:rFonts w:cs="David" w:hint="cs"/>
          <w:rtl/>
        </w:rPr>
      </w:pPr>
    </w:p>
    <w:p w14:paraId="641E9E15" w14:textId="77777777" w:rsidR="0029003B" w:rsidRPr="0029003B" w:rsidRDefault="0029003B" w:rsidP="0029003B">
      <w:pPr>
        <w:bidi/>
        <w:rPr>
          <w:rFonts w:cs="David" w:hint="cs"/>
          <w:rtl/>
        </w:rPr>
      </w:pPr>
      <w:r w:rsidRPr="0029003B">
        <w:rPr>
          <w:rFonts w:cs="David" w:hint="cs"/>
          <w:rtl/>
        </w:rPr>
        <w:tab/>
        <w:t xml:space="preserve">לכן אני חושב שאין כל היגיון לפטור את זה. אנחנו עושים לעצמנו צחוק מהחוק. </w:t>
      </w:r>
    </w:p>
    <w:p w14:paraId="05A379C7" w14:textId="77777777" w:rsidR="0029003B" w:rsidRPr="0029003B" w:rsidRDefault="0029003B" w:rsidP="0029003B">
      <w:pPr>
        <w:bidi/>
        <w:rPr>
          <w:rFonts w:cs="David" w:hint="cs"/>
          <w:rtl/>
        </w:rPr>
      </w:pPr>
    </w:p>
    <w:p w14:paraId="6B837B37" w14:textId="77777777" w:rsidR="0029003B" w:rsidRPr="0029003B" w:rsidRDefault="0029003B" w:rsidP="0029003B">
      <w:pPr>
        <w:bidi/>
        <w:rPr>
          <w:rFonts w:cs="David" w:hint="cs"/>
          <w:u w:val="single"/>
          <w:rtl/>
        </w:rPr>
      </w:pPr>
      <w:r w:rsidRPr="0029003B">
        <w:rPr>
          <w:rFonts w:cs="David" w:hint="cs"/>
          <w:u w:val="single"/>
          <w:rtl/>
        </w:rPr>
        <w:t>היו"ר דוד טל:</w:t>
      </w:r>
    </w:p>
    <w:p w14:paraId="2E1AE877" w14:textId="77777777" w:rsidR="0029003B" w:rsidRPr="0029003B" w:rsidRDefault="0029003B" w:rsidP="0029003B">
      <w:pPr>
        <w:bidi/>
        <w:rPr>
          <w:rFonts w:cs="David" w:hint="cs"/>
          <w:rtl/>
        </w:rPr>
      </w:pPr>
    </w:p>
    <w:p w14:paraId="5954DDE4" w14:textId="77777777" w:rsidR="0029003B" w:rsidRPr="0029003B" w:rsidRDefault="0029003B" w:rsidP="0029003B">
      <w:pPr>
        <w:bidi/>
        <w:rPr>
          <w:rFonts w:cs="David" w:hint="cs"/>
          <w:rtl/>
        </w:rPr>
      </w:pPr>
      <w:r w:rsidRPr="0029003B">
        <w:rPr>
          <w:rFonts w:cs="David" w:hint="cs"/>
          <w:rtl/>
        </w:rPr>
        <w:tab/>
        <w:t>תודה רבה. מי בעד לאשר פטור מחובת הנחה לחבר הכנסת ליברמן, ירים את ידו. תודה. מי מתנגד? מי נמנע?</w:t>
      </w:r>
    </w:p>
    <w:p w14:paraId="27D16AAB" w14:textId="77777777" w:rsidR="0029003B" w:rsidRPr="0029003B" w:rsidRDefault="0029003B" w:rsidP="0029003B">
      <w:pPr>
        <w:bidi/>
        <w:rPr>
          <w:rFonts w:cs="David" w:hint="cs"/>
          <w:rtl/>
        </w:rPr>
      </w:pPr>
    </w:p>
    <w:p w14:paraId="27F5D8BF" w14:textId="77777777" w:rsidR="0029003B" w:rsidRPr="0029003B" w:rsidRDefault="0029003B" w:rsidP="0029003B">
      <w:pPr>
        <w:bidi/>
        <w:jc w:val="center"/>
        <w:rPr>
          <w:rFonts w:cs="David" w:hint="cs"/>
          <w:b/>
          <w:bCs/>
          <w:u w:val="single"/>
          <w:rtl/>
        </w:rPr>
      </w:pPr>
      <w:r w:rsidRPr="0029003B">
        <w:rPr>
          <w:rFonts w:cs="David" w:hint="cs"/>
          <w:b/>
          <w:bCs/>
          <w:u w:val="single"/>
          <w:rtl/>
        </w:rPr>
        <w:t>הצבעה</w:t>
      </w:r>
    </w:p>
    <w:p w14:paraId="1D88DAD3" w14:textId="77777777" w:rsidR="0029003B" w:rsidRPr="0029003B" w:rsidRDefault="0029003B" w:rsidP="0029003B">
      <w:pPr>
        <w:bidi/>
        <w:rPr>
          <w:rFonts w:cs="David" w:hint="cs"/>
          <w:rtl/>
        </w:rPr>
      </w:pPr>
    </w:p>
    <w:p w14:paraId="263F966A" w14:textId="77777777" w:rsidR="0029003B" w:rsidRPr="0029003B" w:rsidRDefault="0029003B" w:rsidP="0029003B">
      <w:pPr>
        <w:bidi/>
        <w:jc w:val="center"/>
        <w:rPr>
          <w:rFonts w:cs="David" w:hint="cs"/>
          <w:rtl/>
        </w:rPr>
      </w:pPr>
      <w:r w:rsidRPr="0029003B">
        <w:rPr>
          <w:rFonts w:cs="David" w:hint="cs"/>
          <w:rtl/>
        </w:rPr>
        <w:t xml:space="preserve">בעד </w:t>
      </w:r>
      <w:r w:rsidRPr="0029003B">
        <w:rPr>
          <w:rFonts w:cs="David"/>
          <w:rtl/>
        </w:rPr>
        <w:t>–</w:t>
      </w:r>
      <w:r w:rsidRPr="0029003B">
        <w:rPr>
          <w:rFonts w:cs="David" w:hint="cs"/>
          <w:rtl/>
        </w:rPr>
        <w:t xml:space="preserve"> 10</w:t>
      </w:r>
    </w:p>
    <w:p w14:paraId="707A181A" w14:textId="77777777" w:rsidR="0029003B" w:rsidRPr="0029003B" w:rsidRDefault="0029003B" w:rsidP="0029003B">
      <w:pPr>
        <w:bidi/>
        <w:jc w:val="center"/>
        <w:rPr>
          <w:rFonts w:cs="David" w:hint="cs"/>
          <w:rtl/>
        </w:rPr>
      </w:pPr>
      <w:r w:rsidRPr="0029003B">
        <w:rPr>
          <w:rFonts w:cs="David" w:hint="cs"/>
          <w:rtl/>
        </w:rPr>
        <w:t xml:space="preserve">נגד </w:t>
      </w:r>
      <w:r w:rsidRPr="0029003B">
        <w:rPr>
          <w:rFonts w:cs="David"/>
          <w:rtl/>
        </w:rPr>
        <w:t>–</w:t>
      </w:r>
      <w:r w:rsidRPr="0029003B">
        <w:rPr>
          <w:rFonts w:cs="David" w:hint="cs"/>
          <w:rtl/>
        </w:rPr>
        <w:t xml:space="preserve"> 4</w:t>
      </w:r>
    </w:p>
    <w:p w14:paraId="16FB951C" w14:textId="77777777" w:rsidR="0029003B" w:rsidRPr="0029003B" w:rsidRDefault="0029003B" w:rsidP="0029003B">
      <w:pPr>
        <w:bidi/>
        <w:jc w:val="center"/>
        <w:rPr>
          <w:rFonts w:cs="David" w:hint="cs"/>
          <w:rtl/>
        </w:rPr>
      </w:pPr>
      <w:r w:rsidRPr="0029003B">
        <w:rPr>
          <w:rFonts w:cs="David" w:hint="cs"/>
          <w:rtl/>
        </w:rPr>
        <w:t xml:space="preserve">נמנעים </w:t>
      </w:r>
      <w:r w:rsidRPr="0029003B">
        <w:rPr>
          <w:rFonts w:cs="David"/>
          <w:rtl/>
        </w:rPr>
        <w:t>–</w:t>
      </w:r>
      <w:r w:rsidRPr="0029003B">
        <w:rPr>
          <w:rFonts w:cs="David" w:hint="cs"/>
          <w:rtl/>
        </w:rPr>
        <w:t xml:space="preserve"> 5</w:t>
      </w:r>
    </w:p>
    <w:p w14:paraId="4C9409CB" w14:textId="77777777" w:rsidR="0029003B" w:rsidRPr="0029003B" w:rsidRDefault="0029003B" w:rsidP="0029003B">
      <w:pPr>
        <w:bidi/>
        <w:jc w:val="center"/>
        <w:rPr>
          <w:rFonts w:cs="David" w:hint="cs"/>
          <w:rtl/>
        </w:rPr>
      </w:pPr>
      <w:r w:rsidRPr="0029003B">
        <w:rPr>
          <w:rFonts w:cs="David" w:hint="cs"/>
          <w:rtl/>
        </w:rPr>
        <w:t xml:space="preserve">בקשת הפטור מחובת הנחה נתקבלה. </w:t>
      </w:r>
    </w:p>
    <w:p w14:paraId="66489A8B" w14:textId="77777777" w:rsidR="0029003B" w:rsidRPr="0029003B" w:rsidRDefault="0029003B" w:rsidP="0029003B">
      <w:pPr>
        <w:bidi/>
        <w:rPr>
          <w:rFonts w:cs="David" w:hint="cs"/>
          <w:rtl/>
        </w:rPr>
      </w:pPr>
    </w:p>
    <w:p w14:paraId="0A5DB29F" w14:textId="77777777" w:rsidR="0029003B" w:rsidRPr="0029003B" w:rsidRDefault="0029003B" w:rsidP="0029003B">
      <w:pPr>
        <w:bidi/>
        <w:rPr>
          <w:rFonts w:cs="David" w:hint="cs"/>
          <w:u w:val="single"/>
          <w:rtl/>
        </w:rPr>
      </w:pPr>
      <w:r w:rsidRPr="0029003B">
        <w:rPr>
          <w:rFonts w:cs="David" w:hint="cs"/>
          <w:u w:val="single"/>
          <w:rtl/>
        </w:rPr>
        <w:t>היו"ר דוד טל:</w:t>
      </w:r>
    </w:p>
    <w:p w14:paraId="479A355C" w14:textId="77777777" w:rsidR="0029003B" w:rsidRPr="0029003B" w:rsidRDefault="0029003B" w:rsidP="0029003B">
      <w:pPr>
        <w:bidi/>
        <w:rPr>
          <w:rFonts w:cs="David" w:hint="cs"/>
          <w:rtl/>
        </w:rPr>
      </w:pPr>
    </w:p>
    <w:p w14:paraId="01FDDBB9" w14:textId="77777777" w:rsidR="0029003B" w:rsidRPr="0029003B" w:rsidRDefault="0029003B" w:rsidP="0029003B">
      <w:pPr>
        <w:bidi/>
        <w:rPr>
          <w:rFonts w:cs="David" w:hint="cs"/>
          <w:rtl/>
        </w:rPr>
      </w:pPr>
      <w:r w:rsidRPr="0029003B">
        <w:rPr>
          <w:rFonts w:cs="David" w:hint="cs"/>
          <w:rtl/>
        </w:rPr>
        <w:tab/>
        <w:t>מתנגדים ארבעה. נמנעים חמישה. עשרה בעד. אשר על כן זה מאושר.</w:t>
      </w:r>
    </w:p>
    <w:p w14:paraId="02E2FEC2" w14:textId="77777777" w:rsidR="0029003B" w:rsidRPr="0029003B" w:rsidRDefault="0029003B" w:rsidP="0029003B">
      <w:pPr>
        <w:bidi/>
        <w:rPr>
          <w:rFonts w:cs="David" w:hint="cs"/>
          <w:rtl/>
        </w:rPr>
      </w:pPr>
    </w:p>
    <w:p w14:paraId="595414F2" w14:textId="77777777" w:rsidR="0029003B" w:rsidRPr="0029003B" w:rsidRDefault="0029003B" w:rsidP="0029003B">
      <w:pPr>
        <w:bidi/>
        <w:rPr>
          <w:rFonts w:cs="David" w:hint="cs"/>
          <w:rtl/>
        </w:rPr>
      </w:pPr>
      <w:r w:rsidRPr="0029003B">
        <w:rPr>
          <w:rFonts w:cs="David" w:hint="cs"/>
          <w:u w:val="single"/>
          <w:rtl/>
        </w:rPr>
        <w:t>אחמד טיבי:</w:t>
      </w:r>
    </w:p>
    <w:p w14:paraId="09B468CC" w14:textId="77777777" w:rsidR="0029003B" w:rsidRPr="0029003B" w:rsidRDefault="0029003B" w:rsidP="0029003B">
      <w:pPr>
        <w:bidi/>
        <w:rPr>
          <w:rFonts w:cs="David" w:hint="cs"/>
          <w:rtl/>
        </w:rPr>
      </w:pPr>
    </w:p>
    <w:p w14:paraId="6925009F" w14:textId="77777777" w:rsidR="0029003B" w:rsidRPr="0029003B" w:rsidRDefault="0029003B" w:rsidP="0029003B">
      <w:pPr>
        <w:bidi/>
        <w:rPr>
          <w:rFonts w:cs="David" w:hint="cs"/>
          <w:rtl/>
        </w:rPr>
      </w:pPr>
      <w:r w:rsidRPr="0029003B">
        <w:rPr>
          <w:rFonts w:cs="David" w:hint="cs"/>
          <w:rtl/>
        </w:rPr>
        <w:tab/>
        <w:t xml:space="preserve"> רביזיה. </w:t>
      </w:r>
    </w:p>
    <w:p w14:paraId="4B95BB89" w14:textId="77777777" w:rsidR="0029003B" w:rsidRPr="0029003B" w:rsidRDefault="0029003B" w:rsidP="0029003B">
      <w:pPr>
        <w:bidi/>
        <w:rPr>
          <w:rFonts w:cs="David" w:hint="cs"/>
          <w:rtl/>
        </w:rPr>
      </w:pPr>
    </w:p>
    <w:p w14:paraId="4A486690" w14:textId="77777777" w:rsidR="0029003B" w:rsidRPr="0029003B" w:rsidRDefault="0029003B" w:rsidP="0029003B">
      <w:pPr>
        <w:bidi/>
        <w:rPr>
          <w:rFonts w:cs="David" w:hint="cs"/>
          <w:u w:val="single"/>
          <w:rtl/>
        </w:rPr>
      </w:pPr>
      <w:r w:rsidRPr="0029003B">
        <w:rPr>
          <w:rFonts w:cs="David" w:hint="cs"/>
          <w:u w:val="single"/>
          <w:rtl/>
        </w:rPr>
        <w:t>היו"ר דוד טל:</w:t>
      </w:r>
    </w:p>
    <w:p w14:paraId="56937C73" w14:textId="77777777" w:rsidR="0029003B" w:rsidRPr="0029003B" w:rsidRDefault="0029003B" w:rsidP="0029003B">
      <w:pPr>
        <w:bidi/>
        <w:rPr>
          <w:rFonts w:cs="David" w:hint="cs"/>
          <w:rtl/>
        </w:rPr>
      </w:pPr>
    </w:p>
    <w:p w14:paraId="731A3552" w14:textId="77777777" w:rsidR="0029003B" w:rsidRPr="0029003B" w:rsidRDefault="0029003B" w:rsidP="0029003B">
      <w:pPr>
        <w:bidi/>
        <w:rPr>
          <w:rFonts w:cs="David" w:hint="cs"/>
          <w:rtl/>
        </w:rPr>
      </w:pPr>
      <w:r w:rsidRPr="0029003B">
        <w:rPr>
          <w:rFonts w:cs="David" w:hint="cs"/>
          <w:rtl/>
        </w:rPr>
        <w:tab/>
        <w:t xml:space="preserve">חבר הכנסת טיבי מבקש רביזיה. מי בעד הרביזיה שחבר הכנסת טיבי מבקש? </w:t>
      </w:r>
    </w:p>
    <w:p w14:paraId="4F7C7A0F" w14:textId="77777777" w:rsidR="0029003B" w:rsidRPr="0029003B" w:rsidRDefault="0029003B" w:rsidP="0029003B">
      <w:pPr>
        <w:bidi/>
        <w:rPr>
          <w:rFonts w:cs="David" w:hint="cs"/>
          <w:rtl/>
        </w:rPr>
      </w:pPr>
    </w:p>
    <w:p w14:paraId="7563613F" w14:textId="77777777" w:rsidR="0029003B" w:rsidRPr="0029003B" w:rsidRDefault="0029003B" w:rsidP="0029003B">
      <w:pPr>
        <w:bidi/>
        <w:jc w:val="center"/>
        <w:rPr>
          <w:rFonts w:cs="David" w:hint="cs"/>
          <w:b/>
          <w:bCs/>
          <w:u w:val="single"/>
          <w:rtl/>
        </w:rPr>
      </w:pPr>
      <w:r w:rsidRPr="0029003B">
        <w:rPr>
          <w:rFonts w:cs="David" w:hint="cs"/>
          <w:b/>
          <w:bCs/>
          <w:u w:val="single"/>
          <w:rtl/>
        </w:rPr>
        <w:t>הצבעה</w:t>
      </w:r>
    </w:p>
    <w:p w14:paraId="009698E3" w14:textId="77777777" w:rsidR="0029003B" w:rsidRPr="0029003B" w:rsidRDefault="0029003B" w:rsidP="0029003B">
      <w:pPr>
        <w:bidi/>
        <w:jc w:val="center"/>
        <w:rPr>
          <w:rFonts w:cs="David" w:hint="cs"/>
          <w:b/>
          <w:bCs/>
          <w:u w:val="single"/>
          <w:rtl/>
        </w:rPr>
      </w:pPr>
    </w:p>
    <w:p w14:paraId="2C73FEA1" w14:textId="77777777" w:rsidR="0029003B" w:rsidRPr="0029003B" w:rsidRDefault="0029003B" w:rsidP="0029003B">
      <w:pPr>
        <w:bidi/>
        <w:jc w:val="center"/>
        <w:rPr>
          <w:rFonts w:cs="David" w:hint="cs"/>
          <w:rtl/>
        </w:rPr>
      </w:pPr>
      <w:r w:rsidRPr="0029003B">
        <w:rPr>
          <w:rFonts w:cs="David" w:hint="cs"/>
          <w:rtl/>
        </w:rPr>
        <w:t xml:space="preserve">בעד </w:t>
      </w:r>
      <w:r w:rsidRPr="0029003B">
        <w:rPr>
          <w:rFonts w:cs="David"/>
          <w:rtl/>
        </w:rPr>
        <w:t>–</w:t>
      </w:r>
      <w:r w:rsidRPr="0029003B">
        <w:rPr>
          <w:rFonts w:cs="David" w:hint="cs"/>
          <w:rtl/>
        </w:rPr>
        <w:t xml:space="preserve"> 4</w:t>
      </w:r>
    </w:p>
    <w:p w14:paraId="78FC28DF" w14:textId="77777777" w:rsidR="0029003B" w:rsidRPr="0029003B" w:rsidRDefault="0029003B" w:rsidP="0029003B">
      <w:pPr>
        <w:bidi/>
        <w:jc w:val="center"/>
        <w:rPr>
          <w:rFonts w:cs="David" w:hint="cs"/>
          <w:rtl/>
        </w:rPr>
      </w:pPr>
      <w:r w:rsidRPr="0029003B">
        <w:rPr>
          <w:rFonts w:cs="David" w:hint="cs"/>
          <w:rtl/>
        </w:rPr>
        <w:t xml:space="preserve">נגד </w:t>
      </w:r>
      <w:r w:rsidRPr="0029003B">
        <w:rPr>
          <w:rFonts w:cs="David"/>
          <w:rtl/>
        </w:rPr>
        <w:t>–</w:t>
      </w:r>
      <w:r w:rsidRPr="0029003B">
        <w:rPr>
          <w:rFonts w:cs="David" w:hint="cs"/>
          <w:rtl/>
        </w:rPr>
        <w:t xml:space="preserve"> רוב</w:t>
      </w:r>
    </w:p>
    <w:p w14:paraId="7CB8FC2A" w14:textId="77777777" w:rsidR="0029003B" w:rsidRPr="0029003B" w:rsidRDefault="0029003B" w:rsidP="0029003B">
      <w:pPr>
        <w:bidi/>
        <w:jc w:val="center"/>
        <w:rPr>
          <w:rFonts w:cs="David" w:hint="cs"/>
          <w:rtl/>
        </w:rPr>
      </w:pPr>
      <w:r w:rsidRPr="0029003B">
        <w:rPr>
          <w:rFonts w:cs="David" w:hint="cs"/>
          <w:rtl/>
        </w:rPr>
        <w:t xml:space="preserve">בקשת הרביזיה לא נתקבלה. </w:t>
      </w:r>
    </w:p>
    <w:p w14:paraId="5FAED74F" w14:textId="77777777" w:rsidR="0029003B" w:rsidRPr="0029003B" w:rsidRDefault="0029003B" w:rsidP="0029003B">
      <w:pPr>
        <w:bidi/>
        <w:jc w:val="center"/>
        <w:rPr>
          <w:rFonts w:cs="David" w:hint="cs"/>
          <w:rtl/>
        </w:rPr>
      </w:pPr>
    </w:p>
    <w:p w14:paraId="5186DBDF" w14:textId="77777777" w:rsidR="0029003B" w:rsidRPr="0029003B" w:rsidRDefault="0029003B" w:rsidP="0029003B">
      <w:pPr>
        <w:bidi/>
        <w:rPr>
          <w:rFonts w:cs="David" w:hint="cs"/>
          <w:u w:val="single"/>
          <w:rtl/>
        </w:rPr>
      </w:pPr>
      <w:r w:rsidRPr="0029003B">
        <w:rPr>
          <w:rFonts w:cs="David" w:hint="cs"/>
          <w:u w:val="single"/>
          <w:rtl/>
        </w:rPr>
        <w:t>היו"ר דוד טל:</w:t>
      </w:r>
    </w:p>
    <w:p w14:paraId="3DADE29D" w14:textId="77777777" w:rsidR="0029003B" w:rsidRPr="0029003B" w:rsidRDefault="0029003B" w:rsidP="0029003B">
      <w:pPr>
        <w:bidi/>
        <w:jc w:val="center"/>
        <w:rPr>
          <w:rFonts w:cs="David" w:hint="cs"/>
          <w:rtl/>
        </w:rPr>
      </w:pPr>
    </w:p>
    <w:p w14:paraId="52DB6A64" w14:textId="77777777" w:rsidR="0029003B" w:rsidRPr="0029003B" w:rsidRDefault="0029003B" w:rsidP="0029003B">
      <w:pPr>
        <w:bidi/>
        <w:ind w:firstLine="567"/>
        <w:rPr>
          <w:rFonts w:cs="David" w:hint="cs"/>
          <w:rtl/>
        </w:rPr>
      </w:pPr>
      <w:r w:rsidRPr="0029003B">
        <w:rPr>
          <w:rFonts w:cs="David" w:hint="cs"/>
          <w:rtl/>
        </w:rPr>
        <w:t xml:space="preserve">ארבעה. מי מתנגד לרביזיה? תודה, הרביזיה לא התקבלה, היא נדחית. אני מודה לכם מאד. </w:t>
      </w:r>
    </w:p>
    <w:p w14:paraId="468D5180" w14:textId="77777777" w:rsidR="0029003B" w:rsidRPr="0029003B" w:rsidRDefault="0029003B" w:rsidP="0029003B">
      <w:pPr>
        <w:bidi/>
        <w:rPr>
          <w:rFonts w:cs="David" w:hint="cs"/>
          <w:rtl/>
        </w:rPr>
      </w:pPr>
    </w:p>
    <w:p w14:paraId="367C66CE" w14:textId="77777777" w:rsidR="0029003B" w:rsidRPr="0029003B" w:rsidRDefault="0029003B" w:rsidP="0029003B">
      <w:pPr>
        <w:bidi/>
        <w:rPr>
          <w:rFonts w:cs="David" w:hint="cs"/>
          <w:rtl/>
        </w:rPr>
      </w:pPr>
      <w:r w:rsidRPr="0029003B">
        <w:rPr>
          <w:rFonts w:cs="David" w:hint="cs"/>
          <w:rtl/>
        </w:rPr>
        <w:tab/>
        <w:t xml:space="preserve">אנחנו עוברים לסעיף הבא, של גלעד </w:t>
      </w:r>
      <w:proofErr w:type="spellStart"/>
      <w:r w:rsidRPr="0029003B">
        <w:rPr>
          <w:rFonts w:cs="David" w:hint="cs"/>
          <w:rtl/>
        </w:rPr>
        <w:t>ארדן</w:t>
      </w:r>
      <w:proofErr w:type="spellEnd"/>
      <w:r w:rsidRPr="0029003B">
        <w:rPr>
          <w:rFonts w:cs="David" w:hint="cs"/>
          <w:rtl/>
        </w:rPr>
        <w:t xml:space="preserve">. </w:t>
      </w:r>
    </w:p>
    <w:p w14:paraId="5D80B55D" w14:textId="77777777" w:rsidR="0029003B" w:rsidRPr="0029003B" w:rsidRDefault="0029003B" w:rsidP="0029003B">
      <w:pPr>
        <w:bidi/>
        <w:rPr>
          <w:rFonts w:cs="David" w:hint="cs"/>
          <w:rtl/>
        </w:rPr>
      </w:pPr>
    </w:p>
    <w:p w14:paraId="2DBAAA65" w14:textId="77777777" w:rsidR="0029003B" w:rsidRPr="0029003B" w:rsidRDefault="0029003B" w:rsidP="0029003B">
      <w:pPr>
        <w:bidi/>
        <w:rPr>
          <w:rFonts w:cs="David" w:hint="cs"/>
          <w:rtl/>
        </w:rPr>
      </w:pPr>
      <w:r w:rsidRPr="0029003B">
        <w:rPr>
          <w:rFonts w:cs="David" w:hint="cs"/>
          <w:u w:val="single"/>
          <w:rtl/>
        </w:rPr>
        <w:t>אביגדור ליברמן:</w:t>
      </w:r>
    </w:p>
    <w:p w14:paraId="6D27B6F6" w14:textId="77777777" w:rsidR="0029003B" w:rsidRPr="0029003B" w:rsidRDefault="0029003B" w:rsidP="0029003B">
      <w:pPr>
        <w:bidi/>
        <w:rPr>
          <w:rFonts w:cs="David" w:hint="cs"/>
          <w:rtl/>
        </w:rPr>
      </w:pPr>
    </w:p>
    <w:p w14:paraId="27A2E624" w14:textId="77777777" w:rsidR="0029003B" w:rsidRPr="0029003B" w:rsidRDefault="0029003B" w:rsidP="0029003B">
      <w:pPr>
        <w:bidi/>
        <w:rPr>
          <w:rFonts w:cs="David" w:hint="cs"/>
          <w:rtl/>
        </w:rPr>
      </w:pPr>
      <w:r w:rsidRPr="0029003B">
        <w:rPr>
          <w:rFonts w:cs="David" w:hint="cs"/>
          <w:rtl/>
        </w:rPr>
        <w:tab/>
        <w:t xml:space="preserve"> תודה, אדוני היושב ראש. </w:t>
      </w:r>
    </w:p>
    <w:p w14:paraId="2F63C6C6" w14:textId="77777777" w:rsidR="0029003B" w:rsidRPr="0029003B" w:rsidRDefault="0029003B" w:rsidP="0029003B">
      <w:pPr>
        <w:bidi/>
        <w:rPr>
          <w:rFonts w:cs="David" w:hint="cs"/>
          <w:rtl/>
        </w:rPr>
      </w:pPr>
    </w:p>
    <w:p w14:paraId="21CD6FA6" w14:textId="77777777" w:rsidR="0029003B" w:rsidRPr="0029003B" w:rsidRDefault="0029003B" w:rsidP="0029003B">
      <w:pPr>
        <w:bidi/>
        <w:rPr>
          <w:rFonts w:cs="David" w:hint="cs"/>
          <w:u w:val="single"/>
          <w:rtl/>
        </w:rPr>
      </w:pPr>
      <w:r w:rsidRPr="0029003B">
        <w:rPr>
          <w:rFonts w:cs="David" w:hint="cs"/>
          <w:u w:val="single"/>
          <w:rtl/>
        </w:rPr>
        <w:t>היו"ר דוד טל:</w:t>
      </w:r>
    </w:p>
    <w:p w14:paraId="61410559" w14:textId="77777777" w:rsidR="0029003B" w:rsidRPr="0029003B" w:rsidRDefault="0029003B" w:rsidP="0029003B">
      <w:pPr>
        <w:bidi/>
        <w:rPr>
          <w:rFonts w:cs="David" w:hint="cs"/>
          <w:rtl/>
        </w:rPr>
      </w:pPr>
    </w:p>
    <w:p w14:paraId="16772391" w14:textId="77777777" w:rsidR="0029003B" w:rsidRPr="0029003B" w:rsidRDefault="0029003B" w:rsidP="0029003B">
      <w:pPr>
        <w:bidi/>
        <w:rPr>
          <w:rFonts w:cs="David" w:hint="cs"/>
          <w:rtl/>
        </w:rPr>
      </w:pPr>
      <w:r w:rsidRPr="0029003B">
        <w:rPr>
          <w:rFonts w:cs="David" w:hint="cs"/>
          <w:rtl/>
        </w:rPr>
        <w:tab/>
      </w:r>
      <w:proofErr w:type="spellStart"/>
      <w:r w:rsidRPr="0029003B">
        <w:rPr>
          <w:rFonts w:cs="David" w:hint="cs"/>
          <w:rtl/>
        </w:rPr>
        <w:t>ארדן</w:t>
      </w:r>
      <w:proofErr w:type="spellEnd"/>
      <w:r w:rsidRPr="0029003B">
        <w:rPr>
          <w:rFonts w:cs="David" w:hint="cs"/>
          <w:rtl/>
        </w:rPr>
        <w:t xml:space="preserve">. בקשה לפטור מחובת הנחה של להצעת חוק לתיקון פקודת מניעת טרור. חבר הכנסת </w:t>
      </w:r>
      <w:proofErr w:type="spellStart"/>
      <w:r w:rsidRPr="0029003B">
        <w:rPr>
          <w:rFonts w:cs="David" w:hint="cs"/>
          <w:rtl/>
        </w:rPr>
        <w:t>ארדן</w:t>
      </w:r>
      <w:proofErr w:type="spellEnd"/>
      <w:r w:rsidRPr="0029003B">
        <w:rPr>
          <w:rFonts w:cs="David" w:hint="cs"/>
          <w:rtl/>
        </w:rPr>
        <w:t>, בבקשה. למה דחוף?</w:t>
      </w:r>
    </w:p>
    <w:p w14:paraId="739C2B4B" w14:textId="77777777" w:rsidR="0029003B" w:rsidRDefault="0029003B" w:rsidP="0029003B">
      <w:pPr>
        <w:bidi/>
        <w:rPr>
          <w:rFonts w:cs="David" w:hint="cs"/>
          <w:rtl/>
        </w:rPr>
      </w:pPr>
    </w:p>
    <w:p w14:paraId="4935D03C" w14:textId="77777777" w:rsidR="0029003B" w:rsidRDefault="0029003B" w:rsidP="0029003B">
      <w:pPr>
        <w:bidi/>
        <w:rPr>
          <w:rFonts w:cs="David" w:hint="cs"/>
          <w:rtl/>
        </w:rPr>
      </w:pPr>
    </w:p>
    <w:p w14:paraId="30826E88" w14:textId="77777777" w:rsidR="0029003B" w:rsidRDefault="0029003B" w:rsidP="0029003B">
      <w:pPr>
        <w:bidi/>
        <w:rPr>
          <w:rFonts w:cs="David" w:hint="cs"/>
          <w:rtl/>
        </w:rPr>
      </w:pPr>
    </w:p>
    <w:p w14:paraId="16D71DFE" w14:textId="77777777" w:rsidR="0029003B" w:rsidRDefault="0029003B" w:rsidP="0029003B">
      <w:pPr>
        <w:bidi/>
        <w:rPr>
          <w:rFonts w:cs="David" w:hint="cs"/>
          <w:rtl/>
        </w:rPr>
      </w:pPr>
    </w:p>
    <w:p w14:paraId="55A650CB" w14:textId="77777777" w:rsidR="0029003B" w:rsidRDefault="0029003B" w:rsidP="0029003B">
      <w:pPr>
        <w:bidi/>
        <w:rPr>
          <w:rFonts w:cs="David" w:hint="cs"/>
          <w:rtl/>
        </w:rPr>
      </w:pPr>
    </w:p>
    <w:p w14:paraId="68766C70" w14:textId="77777777" w:rsidR="0029003B" w:rsidRPr="0029003B" w:rsidRDefault="0029003B" w:rsidP="0029003B">
      <w:pPr>
        <w:bidi/>
        <w:rPr>
          <w:rFonts w:cs="David" w:hint="cs"/>
          <w:rtl/>
        </w:rPr>
      </w:pPr>
    </w:p>
    <w:p w14:paraId="222AE5B9" w14:textId="77777777" w:rsidR="0029003B" w:rsidRPr="0029003B" w:rsidRDefault="0029003B" w:rsidP="0029003B">
      <w:pPr>
        <w:bidi/>
        <w:rPr>
          <w:rFonts w:cs="David" w:hint="cs"/>
          <w:rtl/>
        </w:rPr>
      </w:pPr>
      <w:r w:rsidRPr="0029003B">
        <w:rPr>
          <w:rFonts w:cs="David" w:hint="cs"/>
          <w:u w:val="single"/>
          <w:rtl/>
        </w:rPr>
        <w:t xml:space="preserve">גלעד </w:t>
      </w:r>
      <w:proofErr w:type="spellStart"/>
      <w:r w:rsidRPr="0029003B">
        <w:rPr>
          <w:rFonts w:cs="David" w:hint="cs"/>
          <w:u w:val="single"/>
          <w:rtl/>
        </w:rPr>
        <w:t>ארדן</w:t>
      </w:r>
      <w:proofErr w:type="spellEnd"/>
      <w:r w:rsidRPr="0029003B">
        <w:rPr>
          <w:rFonts w:cs="David" w:hint="cs"/>
          <w:u w:val="single"/>
          <w:rtl/>
        </w:rPr>
        <w:t>:</w:t>
      </w:r>
    </w:p>
    <w:p w14:paraId="62BBA64C" w14:textId="77777777" w:rsidR="0029003B" w:rsidRPr="0029003B" w:rsidRDefault="0029003B" w:rsidP="0029003B">
      <w:pPr>
        <w:bidi/>
        <w:rPr>
          <w:rFonts w:cs="David" w:hint="cs"/>
          <w:rtl/>
        </w:rPr>
      </w:pPr>
    </w:p>
    <w:p w14:paraId="53E7A55F" w14:textId="77777777" w:rsidR="0029003B" w:rsidRPr="0029003B" w:rsidRDefault="0029003B" w:rsidP="0029003B">
      <w:pPr>
        <w:bidi/>
        <w:rPr>
          <w:rFonts w:cs="David" w:hint="cs"/>
          <w:rtl/>
        </w:rPr>
      </w:pPr>
      <w:r w:rsidRPr="0029003B">
        <w:rPr>
          <w:rFonts w:cs="David" w:hint="cs"/>
          <w:rtl/>
        </w:rPr>
        <w:tab/>
        <w:t xml:space="preserve">תודה, אדוני היושב ראש. אני מקווה שהצעת הזאת כן תקבל קונצנזוס פה, אצלך, בוועדה. אני חושב שהצעת החוק שהגשתי יחד עם חבר הכנסת בן-ישראל, המטרה שלה היא למנוע, או לעצור, כל גילוי של הזדהות פומבית עם מי שרצח או היה מעורב בפעילות טרוריסטית, ונהרג תוך כדי הפעילות הזאת. כמובן שמדובר כאשר אין חולק על כך וגופתו מוטלת לעינינו, וזו הצעת חוק שנולדה, לצערי, בעקבות האירוע המצער של הפיגוע בישיבת מרכז הרב, שבירדן אסרו על קיום סוכת אבלים במקום פומבי, אבל במדינת ישראל ניתן היה לקיים גם הלוויה במקום פומבי וגם לחלוק כבוד לרוצח, על ידי הקמת סוכת אבלים שרואים אותה ברשות הרבים. </w:t>
      </w:r>
    </w:p>
    <w:p w14:paraId="78C01FB3" w14:textId="77777777" w:rsidR="0029003B" w:rsidRPr="0029003B" w:rsidRDefault="0029003B" w:rsidP="0029003B">
      <w:pPr>
        <w:bidi/>
        <w:rPr>
          <w:rFonts w:cs="David" w:hint="cs"/>
          <w:rtl/>
        </w:rPr>
      </w:pPr>
    </w:p>
    <w:p w14:paraId="7D8D0F55" w14:textId="77777777" w:rsidR="0029003B" w:rsidRPr="0029003B" w:rsidRDefault="0029003B" w:rsidP="0029003B">
      <w:pPr>
        <w:bidi/>
        <w:ind w:firstLine="567"/>
        <w:rPr>
          <w:rFonts w:cs="David" w:hint="cs"/>
          <w:rtl/>
        </w:rPr>
      </w:pPr>
      <w:r w:rsidRPr="0029003B">
        <w:rPr>
          <w:rFonts w:cs="David" w:hint="cs"/>
          <w:rtl/>
        </w:rPr>
        <w:t>בעצם הצעת החוק רק נותנת סמכויות בידי מפכ"ל המשטרה לקבוע סידורי הלוויה, להסדיר לוויות של רוצחים כאלו, וגם למנוע כל גילויי הזדהות פומביים אתם, ואני חושב שהיא דחופה, כיוון שברור שאם חס וחלילה יקרה עוד אירוע כזה, לא טוב שנהיה באמצע הליך חקיקה, כי דבר כזה צריך לטפל בו בדחיפות כדי שהוא לא יחזור על עצמו שוב.</w:t>
      </w:r>
    </w:p>
    <w:p w14:paraId="27923315" w14:textId="77777777" w:rsidR="0029003B" w:rsidRPr="0029003B" w:rsidRDefault="0029003B" w:rsidP="0029003B">
      <w:pPr>
        <w:bidi/>
        <w:rPr>
          <w:rFonts w:cs="David" w:hint="cs"/>
          <w:rtl/>
        </w:rPr>
      </w:pPr>
    </w:p>
    <w:p w14:paraId="2EBE6234" w14:textId="77777777" w:rsidR="0029003B" w:rsidRPr="0029003B" w:rsidRDefault="0029003B" w:rsidP="0029003B">
      <w:pPr>
        <w:bidi/>
        <w:rPr>
          <w:rFonts w:cs="David" w:hint="cs"/>
          <w:u w:val="single"/>
          <w:rtl/>
        </w:rPr>
      </w:pPr>
      <w:r w:rsidRPr="0029003B">
        <w:rPr>
          <w:rFonts w:cs="David" w:hint="cs"/>
          <w:u w:val="single"/>
          <w:rtl/>
        </w:rPr>
        <w:t>היו"ר דוד טל:</w:t>
      </w:r>
    </w:p>
    <w:p w14:paraId="58CA39DC" w14:textId="77777777" w:rsidR="0029003B" w:rsidRPr="0029003B" w:rsidRDefault="0029003B" w:rsidP="0029003B">
      <w:pPr>
        <w:bidi/>
        <w:rPr>
          <w:rFonts w:cs="David" w:hint="cs"/>
          <w:rtl/>
        </w:rPr>
      </w:pPr>
    </w:p>
    <w:p w14:paraId="611A8603" w14:textId="77777777" w:rsidR="0029003B" w:rsidRPr="0029003B" w:rsidRDefault="0029003B" w:rsidP="0029003B">
      <w:pPr>
        <w:bidi/>
        <w:rPr>
          <w:rFonts w:cs="David" w:hint="cs"/>
          <w:rtl/>
        </w:rPr>
      </w:pPr>
      <w:r w:rsidRPr="0029003B">
        <w:rPr>
          <w:rFonts w:cs="David" w:hint="cs"/>
          <w:rtl/>
        </w:rPr>
        <w:tab/>
        <w:t>תודה רבה. התייחסויות. אין. אשר על כן אנחנו עוברים להצבעה. מי בעד לאשר את הפטור מחובת הנחה? מי מתנגד? מי נמנע?</w:t>
      </w:r>
    </w:p>
    <w:p w14:paraId="5193F9CE" w14:textId="77777777" w:rsidR="0029003B" w:rsidRPr="0029003B" w:rsidRDefault="0029003B" w:rsidP="0029003B">
      <w:pPr>
        <w:bidi/>
        <w:rPr>
          <w:rFonts w:cs="David" w:hint="cs"/>
          <w:rtl/>
        </w:rPr>
      </w:pPr>
    </w:p>
    <w:p w14:paraId="34E33013" w14:textId="77777777" w:rsidR="0029003B" w:rsidRPr="0029003B" w:rsidRDefault="0029003B" w:rsidP="0029003B">
      <w:pPr>
        <w:bidi/>
        <w:jc w:val="center"/>
        <w:rPr>
          <w:rFonts w:cs="David" w:hint="cs"/>
          <w:b/>
          <w:bCs/>
          <w:u w:val="single"/>
          <w:rtl/>
        </w:rPr>
      </w:pPr>
      <w:r w:rsidRPr="0029003B">
        <w:rPr>
          <w:rFonts w:cs="David" w:hint="cs"/>
          <w:b/>
          <w:bCs/>
          <w:u w:val="single"/>
          <w:rtl/>
        </w:rPr>
        <w:t>הצבעה</w:t>
      </w:r>
    </w:p>
    <w:p w14:paraId="0AB81362" w14:textId="77777777" w:rsidR="0029003B" w:rsidRPr="0029003B" w:rsidRDefault="0029003B" w:rsidP="0029003B">
      <w:pPr>
        <w:bidi/>
        <w:rPr>
          <w:rFonts w:cs="David" w:hint="cs"/>
          <w:rtl/>
        </w:rPr>
      </w:pPr>
    </w:p>
    <w:p w14:paraId="52CC5F35" w14:textId="77777777" w:rsidR="0029003B" w:rsidRPr="0029003B" w:rsidRDefault="0029003B" w:rsidP="0029003B">
      <w:pPr>
        <w:bidi/>
        <w:jc w:val="center"/>
        <w:rPr>
          <w:rFonts w:cs="David" w:hint="cs"/>
          <w:rtl/>
        </w:rPr>
      </w:pPr>
      <w:r w:rsidRPr="0029003B">
        <w:rPr>
          <w:rFonts w:cs="David" w:hint="cs"/>
          <w:rtl/>
        </w:rPr>
        <w:t xml:space="preserve">בעד </w:t>
      </w:r>
      <w:r w:rsidRPr="0029003B">
        <w:rPr>
          <w:rFonts w:cs="David"/>
          <w:rtl/>
        </w:rPr>
        <w:t>–</w:t>
      </w:r>
      <w:r w:rsidRPr="0029003B">
        <w:rPr>
          <w:rFonts w:cs="David" w:hint="cs"/>
          <w:rtl/>
        </w:rPr>
        <w:t xml:space="preserve"> 12</w:t>
      </w:r>
    </w:p>
    <w:p w14:paraId="056D4E79" w14:textId="77777777" w:rsidR="0029003B" w:rsidRPr="0029003B" w:rsidRDefault="0029003B" w:rsidP="0029003B">
      <w:pPr>
        <w:bidi/>
        <w:jc w:val="center"/>
        <w:rPr>
          <w:rFonts w:cs="David" w:hint="cs"/>
          <w:rtl/>
        </w:rPr>
      </w:pPr>
      <w:r w:rsidRPr="0029003B">
        <w:rPr>
          <w:rFonts w:cs="David" w:hint="cs"/>
          <w:rtl/>
        </w:rPr>
        <w:t xml:space="preserve">נגד </w:t>
      </w:r>
      <w:r w:rsidRPr="0029003B">
        <w:rPr>
          <w:rFonts w:cs="David"/>
          <w:rtl/>
        </w:rPr>
        <w:t>–</w:t>
      </w:r>
      <w:r w:rsidRPr="0029003B">
        <w:rPr>
          <w:rFonts w:cs="David" w:hint="cs"/>
          <w:rtl/>
        </w:rPr>
        <w:t xml:space="preserve"> 2</w:t>
      </w:r>
    </w:p>
    <w:p w14:paraId="4D681FBE" w14:textId="77777777" w:rsidR="0029003B" w:rsidRPr="0029003B" w:rsidRDefault="0029003B" w:rsidP="0029003B">
      <w:pPr>
        <w:bidi/>
        <w:jc w:val="center"/>
        <w:rPr>
          <w:rFonts w:cs="David" w:hint="cs"/>
          <w:rtl/>
        </w:rPr>
      </w:pPr>
      <w:r w:rsidRPr="0029003B">
        <w:rPr>
          <w:rFonts w:cs="David" w:hint="cs"/>
          <w:rtl/>
        </w:rPr>
        <w:t xml:space="preserve">נמנעים </w:t>
      </w:r>
      <w:r w:rsidRPr="0029003B">
        <w:rPr>
          <w:rFonts w:cs="David"/>
          <w:rtl/>
        </w:rPr>
        <w:t>–</w:t>
      </w:r>
      <w:r w:rsidRPr="0029003B">
        <w:rPr>
          <w:rFonts w:cs="David" w:hint="cs"/>
          <w:rtl/>
        </w:rPr>
        <w:t xml:space="preserve"> אין</w:t>
      </w:r>
    </w:p>
    <w:p w14:paraId="2E96A72C" w14:textId="77777777" w:rsidR="0029003B" w:rsidRPr="0029003B" w:rsidRDefault="0029003B" w:rsidP="0029003B">
      <w:pPr>
        <w:bidi/>
        <w:jc w:val="center"/>
        <w:rPr>
          <w:rFonts w:cs="David" w:hint="cs"/>
          <w:rtl/>
        </w:rPr>
      </w:pPr>
      <w:r w:rsidRPr="0029003B">
        <w:rPr>
          <w:rFonts w:cs="David" w:hint="cs"/>
          <w:rtl/>
        </w:rPr>
        <w:t xml:space="preserve">בקשת הפטור מחובת הנחה נתקבלה. </w:t>
      </w:r>
    </w:p>
    <w:p w14:paraId="64981315" w14:textId="77777777" w:rsidR="0029003B" w:rsidRPr="0029003B" w:rsidRDefault="0029003B" w:rsidP="0029003B">
      <w:pPr>
        <w:bidi/>
        <w:rPr>
          <w:rFonts w:cs="David" w:hint="cs"/>
          <w:rtl/>
        </w:rPr>
      </w:pPr>
    </w:p>
    <w:p w14:paraId="3920ED23" w14:textId="77777777" w:rsidR="0029003B" w:rsidRPr="0029003B" w:rsidRDefault="0029003B" w:rsidP="0029003B">
      <w:pPr>
        <w:bidi/>
        <w:rPr>
          <w:rFonts w:cs="David" w:hint="cs"/>
          <w:u w:val="single"/>
          <w:rtl/>
        </w:rPr>
      </w:pPr>
      <w:r w:rsidRPr="0029003B">
        <w:rPr>
          <w:rFonts w:cs="David" w:hint="cs"/>
          <w:u w:val="single"/>
          <w:rtl/>
        </w:rPr>
        <w:t>היו"ר דוד טל:</w:t>
      </w:r>
    </w:p>
    <w:p w14:paraId="3F362FC2" w14:textId="77777777" w:rsidR="0029003B" w:rsidRPr="0029003B" w:rsidRDefault="0029003B" w:rsidP="0029003B">
      <w:pPr>
        <w:bidi/>
        <w:rPr>
          <w:rFonts w:cs="David" w:hint="cs"/>
          <w:rtl/>
        </w:rPr>
      </w:pPr>
    </w:p>
    <w:p w14:paraId="1CD2E95D" w14:textId="77777777" w:rsidR="0029003B" w:rsidRPr="0029003B" w:rsidRDefault="0029003B" w:rsidP="0029003B">
      <w:pPr>
        <w:bidi/>
        <w:ind w:firstLine="567"/>
        <w:rPr>
          <w:rFonts w:cs="David" w:hint="cs"/>
          <w:rtl/>
        </w:rPr>
      </w:pPr>
      <w:r w:rsidRPr="0029003B">
        <w:rPr>
          <w:rFonts w:cs="David" w:hint="cs"/>
          <w:rtl/>
        </w:rPr>
        <w:t xml:space="preserve">בעד </w:t>
      </w:r>
      <w:r w:rsidRPr="0029003B">
        <w:rPr>
          <w:rFonts w:cs="David"/>
          <w:rtl/>
        </w:rPr>
        <w:t>–</w:t>
      </w:r>
      <w:r w:rsidRPr="0029003B">
        <w:rPr>
          <w:rFonts w:cs="David" w:hint="cs"/>
          <w:rtl/>
        </w:rPr>
        <w:t xml:space="preserve"> 12. תודה. מתנגדים שניים, אין נמנעים. ו-רביזיה, חבר הכנסת טיבי?</w:t>
      </w:r>
    </w:p>
    <w:p w14:paraId="624F5DFD" w14:textId="77777777" w:rsidR="0029003B" w:rsidRPr="0029003B" w:rsidRDefault="0029003B" w:rsidP="0029003B">
      <w:pPr>
        <w:bidi/>
        <w:rPr>
          <w:rFonts w:cs="David" w:hint="cs"/>
          <w:rtl/>
        </w:rPr>
      </w:pPr>
    </w:p>
    <w:p w14:paraId="19D59E83" w14:textId="77777777" w:rsidR="0029003B" w:rsidRPr="0029003B" w:rsidRDefault="0029003B" w:rsidP="0029003B">
      <w:pPr>
        <w:bidi/>
        <w:rPr>
          <w:rFonts w:cs="David" w:hint="cs"/>
          <w:rtl/>
        </w:rPr>
      </w:pPr>
      <w:r w:rsidRPr="0029003B">
        <w:rPr>
          <w:rFonts w:cs="David" w:hint="cs"/>
          <w:u w:val="single"/>
          <w:rtl/>
        </w:rPr>
        <w:t>אחמד טיבי:</w:t>
      </w:r>
    </w:p>
    <w:p w14:paraId="332EB4C6" w14:textId="77777777" w:rsidR="0029003B" w:rsidRPr="0029003B" w:rsidRDefault="0029003B" w:rsidP="0029003B">
      <w:pPr>
        <w:bidi/>
        <w:rPr>
          <w:rFonts w:cs="David" w:hint="cs"/>
          <w:rtl/>
        </w:rPr>
      </w:pPr>
    </w:p>
    <w:p w14:paraId="21D9D7B7" w14:textId="77777777" w:rsidR="0029003B" w:rsidRPr="0029003B" w:rsidRDefault="0029003B" w:rsidP="0029003B">
      <w:pPr>
        <w:bidi/>
        <w:rPr>
          <w:rFonts w:cs="David" w:hint="cs"/>
          <w:rtl/>
        </w:rPr>
      </w:pPr>
      <w:r w:rsidRPr="0029003B">
        <w:rPr>
          <w:rFonts w:cs="David" w:hint="cs"/>
          <w:rtl/>
        </w:rPr>
        <w:tab/>
        <w:t xml:space="preserve"> אני מבקש שיקול מחדש, כל אחד. </w:t>
      </w:r>
    </w:p>
    <w:p w14:paraId="3D353B68" w14:textId="77777777" w:rsidR="0029003B" w:rsidRPr="0029003B" w:rsidRDefault="0029003B" w:rsidP="0029003B">
      <w:pPr>
        <w:bidi/>
        <w:rPr>
          <w:rFonts w:cs="David" w:hint="cs"/>
          <w:rtl/>
        </w:rPr>
      </w:pPr>
    </w:p>
    <w:p w14:paraId="3E34D9E6" w14:textId="77777777" w:rsidR="0029003B" w:rsidRPr="0029003B" w:rsidRDefault="0029003B" w:rsidP="0029003B">
      <w:pPr>
        <w:bidi/>
        <w:rPr>
          <w:rFonts w:cs="David" w:hint="cs"/>
          <w:u w:val="single"/>
          <w:rtl/>
        </w:rPr>
      </w:pPr>
      <w:r w:rsidRPr="0029003B">
        <w:rPr>
          <w:rFonts w:cs="David" w:hint="cs"/>
          <w:u w:val="single"/>
          <w:rtl/>
        </w:rPr>
        <w:t>היו"ר דוד טל:</w:t>
      </w:r>
    </w:p>
    <w:p w14:paraId="0C983396" w14:textId="77777777" w:rsidR="0029003B" w:rsidRPr="0029003B" w:rsidRDefault="0029003B" w:rsidP="0029003B">
      <w:pPr>
        <w:bidi/>
        <w:rPr>
          <w:rFonts w:cs="David" w:hint="cs"/>
          <w:rtl/>
        </w:rPr>
      </w:pPr>
    </w:p>
    <w:p w14:paraId="45FFAB9A" w14:textId="77777777" w:rsidR="0029003B" w:rsidRPr="0029003B" w:rsidRDefault="0029003B" w:rsidP="0029003B">
      <w:pPr>
        <w:bidi/>
        <w:rPr>
          <w:rFonts w:cs="David" w:hint="cs"/>
          <w:rtl/>
        </w:rPr>
      </w:pPr>
      <w:r w:rsidRPr="0029003B">
        <w:rPr>
          <w:rFonts w:cs="David" w:hint="cs"/>
          <w:rtl/>
        </w:rPr>
        <w:tab/>
        <w:t xml:space="preserve">טוב, רבותיי. הנושא אושר ואנחנו עוברים להצעה הבאה, של חבר הכנסת אורון, והיות והוא לא נמצא, נבקש לחברת הכנסת </w:t>
      </w:r>
      <w:proofErr w:type="spellStart"/>
      <w:r w:rsidRPr="0029003B">
        <w:rPr>
          <w:rFonts w:cs="David" w:hint="cs"/>
          <w:rtl/>
        </w:rPr>
        <w:t>גלאון</w:t>
      </w:r>
      <w:proofErr w:type="spellEnd"/>
      <w:r w:rsidRPr="0029003B">
        <w:rPr>
          <w:rFonts w:cs="David" w:hint="cs"/>
          <w:rtl/>
        </w:rPr>
        <w:t xml:space="preserve"> להציג.</w:t>
      </w:r>
    </w:p>
    <w:p w14:paraId="7C670FEE" w14:textId="77777777" w:rsidR="0029003B" w:rsidRPr="0029003B" w:rsidRDefault="0029003B" w:rsidP="0029003B">
      <w:pPr>
        <w:bidi/>
        <w:rPr>
          <w:rFonts w:cs="David" w:hint="cs"/>
          <w:rtl/>
        </w:rPr>
      </w:pPr>
      <w:r w:rsidRPr="0029003B">
        <w:rPr>
          <w:rFonts w:cs="David" w:hint="cs"/>
          <w:rtl/>
        </w:rPr>
        <w:tab/>
      </w:r>
    </w:p>
    <w:p w14:paraId="18DB0743"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25B25B1A" w14:textId="77777777" w:rsidR="0029003B" w:rsidRPr="0029003B" w:rsidRDefault="0029003B" w:rsidP="0029003B">
      <w:pPr>
        <w:bidi/>
        <w:rPr>
          <w:rFonts w:cs="David" w:hint="cs"/>
          <w:rtl/>
        </w:rPr>
      </w:pPr>
    </w:p>
    <w:p w14:paraId="465DAC0B" w14:textId="77777777" w:rsidR="0029003B" w:rsidRPr="0029003B" w:rsidRDefault="0029003B" w:rsidP="0029003B">
      <w:pPr>
        <w:bidi/>
        <w:rPr>
          <w:rFonts w:cs="David" w:hint="cs"/>
          <w:rtl/>
        </w:rPr>
      </w:pPr>
      <w:r w:rsidRPr="0029003B">
        <w:rPr>
          <w:rFonts w:cs="David" w:hint="cs"/>
          <w:rtl/>
        </w:rPr>
        <w:tab/>
        <w:t>אדוני היושב ראש, הצעת החוק הזאת היא הצעה של הרגע האחרון, להביא לאימוץ המלצות ועדת שוחט, אבל המלצות שמוסכמות על מספר גורמים. גם על נציגי האוניברסיטאות, גם על נציגי המכללות, גם על נציגי הסטודנטים, גם על נציגי המועצה להשכלה גבוהה במשרד החינוך. רק אחרי שזה הוסכם על דעת כל הגורמים האלה, חבר הכנסת אורון וקבוצה של חברי כנסת הגישו הצעת חוק שנקראת: מערכת ההשכלה הגבוהה. זו הוראת שעה, ממש ברגע האחרון, להבריא את תקציב ההשכלה הגבוהה וגם לשמור על גובה שכר הלימוד במוסדות להשכלה גבוהה. בקיצור, זה יישום המלצות ועדת שוחט שהממשלה, מכל מיני שיקולים פנימיים, לא הביאה את זה עד היום לדיון. אני מבקשת את תמיכתכם.</w:t>
      </w:r>
    </w:p>
    <w:p w14:paraId="129DF34C" w14:textId="77777777" w:rsidR="0029003B" w:rsidRPr="0029003B" w:rsidRDefault="0029003B" w:rsidP="0029003B">
      <w:pPr>
        <w:bidi/>
        <w:rPr>
          <w:rFonts w:cs="David" w:hint="cs"/>
          <w:rtl/>
        </w:rPr>
      </w:pPr>
    </w:p>
    <w:p w14:paraId="508B6128" w14:textId="77777777" w:rsidR="0029003B" w:rsidRPr="0029003B" w:rsidRDefault="0029003B" w:rsidP="0029003B">
      <w:pPr>
        <w:bidi/>
        <w:rPr>
          <w:rFonts w:cs="David" w:hint="cs"/>
          <w:u w:val="single"/>
          <w:rtl/>
        </w:rPr>
      </w:pPr>
      <w:r w:rsidRPr="0029003B">
        <w:rPr>
          <w:rFonts w:cs="David" w:hint="cs"/>
          <w:u w:val="single"/>
          <w:rtl/>
        </w:rPr>
        <w:t>היו"ר דוד טל:</w:t>
      </w:r>
    </w:p>
    <w:p w14:paraId="0E1B1E5D" w14:textId="77777777" w:rsidR="0029003B" w:rsidRPr="0029003B" w:rsidRDefault="0029003B" w:rsidP="0029003B">
      <w:pPr>
        <w:bidi/>
        <w:rPr>
          <w:rFonts w:cs="David" w:hint="cs"/>
          <w:rtl/>
        </w:rPr>
      </w:pPr>
      <w:r w:rsidRPr="0029003B">
        <w:rPr>
          <w:rFonts w:cs="David" w:hint="cs"/>
          <w:rtl/>
        </w:rPr>
        <w:tab/>
      </w:r>
    </w:p>
    <w:p w14:paraId="41689FAA" w14:textId="77777777" w:rsidR="0029003B" w:rsidRPr="0029003B" w:rsidRDefault="0029003B" w:rsidP="0029003B">
      <w:pPr>
        <w:bidi/>
        <w:rPr>
          <w:rFonts w:cs="David" w:hint="cs"/>
          <w:rtl/>
        </w:rPr>
      </w:pPr>
      <w:r w:rsidRPr="0029003B">
        <w:rPr>
          <w:rFonts w:cs="David" w:hint="cs"/>
          <w:rtl/>
        </w:rPr>
        <w:tab/>
        <w:t xml:space="preserve">תודה רבה. התייחסויות </w:t>
      </w:r>
      <w:r w:rsidRPr="0029003B">
        <w:rPr>
          <w:rFonts w:cs="David"/>
          <w:rtl/>
        </w:rPr>
        <w:t>–</w:t>
      </w:r>
      <w:r w:rsidRPr="0029003B">
        <w:rPr>
          <w:rFonts w:cs="David" w:hint="cs"/>
          <w:rtl/>
        </w:rPr>
        <w:t xml:space="preserve"> אין. אשר על כן, אנחנו עוברים להצבעה. מי בעד פטור מחובת הנחה לחבר הכנסת אורון? תודה. מי מתנגד? תודה. מי נמנע? תודה. </w:t>
      </w:r>
    </w:p>
    <w:p w14:paraId="65C21A57" w14:textId="77777777" w:rsidR="0029003B" w:rsidRPr="0029003B" w:rsidRDefault="0029003B" w:rsidP="0029003B">
      <w:pPr>
        <w:bidi/>
        <w:rPr>
          <w:rFonts w:cs="David" w:hint="cs"/>
          <w:rtl/>
        </w:rPr>
      </w:pPr>
    </w:p>
    <w:p w14:paraId="627976C9" w14:textId="77777777" w:rsidR="0029003B" w:rsidRPr="0029003B" w:rsidRDefault="0029003B" w:rsidP="0029003B">
      <w:pPr>
        <w:bidi/>
        <w:jc w:val="center"/>
        <w:rPr>
          <w:rFonts w:cs="David" w:hint="cs"/>
          <w:b/>
          <w:bCs/>
          <w:u w:val="single"/>
          <w:rtl/>
        </w:rPr>
      </w:pPr>
      <w:r w:rsidRPr="0029003B">
        <w:rPr>
          <w:rFonts w:cs="David" w:hint="cs"/>
          <w:b/>
          <w:bCs/>
          <w:u w:val="single"/>
          <w:rtl/>
        </w:rPr>
        <w:t>הצבעה</w:t>
      </w:r>
    </w:p>
    <w:p w14:paraId="68CEEE89" w14:textId="77777777" w:rsidR="0029003B" w:rsidRPr="0029003B" w:rsidRDefault="0029003B" w:rsidP="0029003B">
      <w:pPr>
        <w:bidi/>
        <w:rPr>
          <w:rFonts w:cs="David" w:hint="cs"/>
          <w:rtl/>
        </w:rPr>
      </w:pPr>
    </w:p>
    <w:p w14:paraId="65A1DEBA" w14:textId="77777777" w:rsidR="0029003B" w:rsidRPr="0029003B" w:rsidRDefault="0029003B" w:rsidP="0029003B">
      <w:pPr>
        <w:bidi/>
        <w:jc w:val="center"/>
        <w:rPr>
          <w:rFonts w:cs="David" w:hint="cs"/>
          <w:rtl/>
        </w:rPr>
      </w:pPr>
      <w:r w:rsidRPr="0029003B">
        <w:rPr>
          <w:rFonts w:cs="David" w:hint="cs"/>
          <w:rtl/>
        </w:rPr>
        <w:t xml:space="preserve">בעד </w:t>
      </w:r>
      <w:r w:rsidRPr="0029003B">
        <w:rPr>
          <w:rFonts w:cs="David"/>
          <w:rtl/>
        </w:rPr>
        <w:t>–</w:t>
      </w:r>
      <w:r w:rsidRPr="0029003B">
        <w:rPr>
          <w:rFonts w:cs="David" w:hint="cs"/>
          <w:rtl/>
        </w:rPr>
        <w:t xml:space="preserve"> רוב</w:t>
      </w:r>
    </w:p>
    <w:p w14:paraId="0DEA6110" w14:textId="77777777" w:rsidR="0029003B" w:rsidRPr="0029003B" w:rsidRDefault="0029003B" w:rsidP="0029003B">
      <w:pPr>
        <w:bidi/>
        <w:jc w:val="center"/>
        <w:rPr>
          <w:rFonts w:cs="David" w:hint="cs"/>
          <w:rtl/>
        </w:rPr>
      </w:pPr>
      <w:r w:rsidRPr="0029003B">
        <w:rPr>
          <w:rFonts w:cs="David" w:hint="cs"/>
          <w:rtl/>
        </w:rPr>
        <w:t xml:space="preserve">נגד </w:t>
      </w:r>
      <w:r w:rsidRPr="0029003B">
        <w:rPr>
          <w:rFonts w:cs="David"/>
          <w:rtl/>
        </w:rPr>
        <w:t>–</w:t>
      </w:r>
      <w:r w:rsidRPr="0029003B">
        <w:rPr>
          <w:rFonts w:cs="David" w:hint="cs"/>
          <w:rtl/>
        </w:rPr>
        <w:t xml:space="preserve"> מיעוט</w:t>
      </w:r>
    </w:p>
    <w:p w14:paraId="739A4DF8" w14:textId="77777777" w:rsidR="0029003B" w:rsidRPr="0029003B" w:rsidRDefault="0029003B" w:rsidP="0029003B">
      <w:pPr>
        <w:bidi/>
        <w:jc w:val="center"/>
        <w:rPr>
          <w:rFonts w:cs="David" w:hint="cs"/>
          <w:rtl/>
        </w:rPr>
      </w:pPr>
      <w:r w:rsidRPr="0029003B">
        <w:rPr>
          <w:rFonts w:cs="David" w:hint="cs"/>
          <w:rtl/>
        </w:rPr>
        <w:t>בקשת הפטור מחובת הנחה נתקבלה.</w:t>
      </w:r>
    </w:p>
    <w:p w14:paraId="01AE14EA" w14:textId="77777777" w:rsidR="0029003B" w:rsidRPr="0029003B" w:rsidRDefault="0029003B" w:rsidP="0029003B">
      <w:pPr>
        <w:bidi/>
        <w:rPr>
          <w:rFonts w:cs="David" w:hint="cs"/>
          <w:rtl/>
        </w:rPr>
      </w:pPr>
    </w:p>
    <w:p w14:paraId="0E650531" w14:textId="77777777" w:rsidR="0029003B" w:rsidRPr="0029003B" w:rsidRDefault="0029003B" w:rsidP="0029003B">
      <w:pPr>
        <w:bidi/>
        <w:rPr>
          <w:rFonts w:cs="David" w:hint="cs"/>
          <w:u w:val="single"/>
          <w:rtl/>
        </w:rPr>
      </w:pPr>
      <w:r w:rsidRPr="0029003B">
        <w:rPr>
          <w:rFonts w:cs="David" w:hint="cs"/>
          <w:u w:val="single"/>
          <w:rtl/>
        </w:rPr>
        <w:t>היו"ר דוד טל:</w:t>
      </w:r>
    </w:p>
    <w:p w14:paraId="5484D469" w14:textId="77777777" w:rsidR="0029003B" w:rsidRPr="0029003B" w:rsidRDefault="0029003B" w:rsidP="0029003B">
      <w:pPr>
        <w:bidi/>
        <w:rPr>
          <w:rFonts w:cs="David" w:hint="cs"/>
          <w:rtl/>
        </w:rPr>
      </w:pPr>
    </w:p>
    <w:p w14:paraId="06D5A60D" w14:textId="77777777" w:rsidR="0029003B" w:rsidRPr="0029003B" w:rsidRDefault="0029003B" w:rsidP="0029003B">
      <w:pPr>
        <w:bidi/>
        <w:ind w:firstLine="567"/>
        <w:rPr>
          <w:rFonts w:cs="David" w:hint="cs"/>
          <w:rtl/>
        </w:rPr>
      </w:pPr>
      <w:r w:rsidRPr="0029003B">
        <w:rPr>
          <w:rFonts w:cs="David" w:hint="cs"/>
          <w:rtl/>
        </w:rPr>
        <w:t xml:space="preserve">אפשר להודיע לחבר הכנסת אורון שזה עבר. </w:t>
      </w:r>
    </w:p>
    <w:p w14:paraId="4D4FF566" w14:textId="77777777" w:rsidR="0029003B" w:rsidRPr="0029003B" w:rsidRDefault="0029003B" w:rsidP="0029003B">
      <w:pPr>
        <w:bidi/>
        <w:rPr>
          <w:rFonts w:cs="David" w:hint="cs"/>
          <w:rtl/>
        </w:rPr>
      </w:pPr>
      <w:r w:rsidRPr="0029003B">
        <w:rPr>
          <w:rFonts w:cs="David"/>
          <w:rtl/>
        </w:rPr>
        <w:br w:type="page"/>
      </w:r>
    </w:p>
    <w:p w14:paraId="0F861822" w14:textId="77777777" w:rsidR="0029003B" w:rsidRPr="0029003B" w:rsidRDefault="0029003B" w:rsidP="0029003B">
      <w:pPr>
        <w:bidi/>
        <w:rPr>
          <w:rFonts w:cs="David" w:hint="cs"/>
          <w:rtl/>
        </w:rPr>
      </w:pPr>
    </w:p>
    <w:p w14:paraId="26588E2B" w14:textId="77777777" w:rsidR="0029003B" w:rsidRDefault="0029003B" w:rsidP="0029003B">
      <w:pPr>
        <w:bidi/>
        <w:jc w:val="center"/>
        <w:rPr>
          <w:rFonts w:cs="David" w:hint="cs"/>
          <w:b/>
          <w:bCs/>
          <w:u w:val="single"/>
          <w:rtl/>
        </w:rPr>
      </w:pPr>
    </w:p>
    <w:p w14:paraId="2E52DBD8" w14:textId="77777777" w:rsidR="0029003B" w:rsidRDefault="0029003B" w:rsidP="0029003B">
      <w:pPr>
        <w:bidi/>
        <w:jc w:val="center"/>
        <w:rPr>
          <w:rFonts w:cs="David" w:hint="cs"/>
          <w:b/>
          <w:bCs/>
          <w:u w:val="single"/>
          <w:rtl/>
        </w:rPr>
      </w:pPr>
    </w:p>
    <w:p w14:paraId="3BC8A73D" w14:textId="77777777" w:rsidR="0029003B" w:rsidRDefault="0029003B" w:rsidP="0029003B">
      <w:pPr>
        <w:bidi/>
        <w:jc w:val="center"/>
        <w:rPr>
          <w:rFonts w:cs="David" w:hint="cs"/>
          <w:b/>
          <w:bCs/>
          <w:u w:val="single"/>
          <w:rtl/>
        </w:rPr>
      </w:pPr>
    </w:p>
    <w:p w14:paraId="1BC4AABA" w14:textId="77777777" w:rsidR="0029003B" w:rsidRPr="0029003B" w:rsidRDefault="0029003B" w:rsidP="0029003B">
      <w:pPr>
        <w:bidi/>
        <w:jc w:val="center"/>
        <w:rPr>
          <w:rFonts w:cs="David" w:hint="cs"/>
          <w:b/>
          <w:bCs/>
          <w:u w:val="single"/>
          <w:rtl/>
        </w:rPr>
      </w:pPr>
      <w:r w:rsidRPr="0029003B">
        <w:rPr>
          <w:rFonts w:cs="David" w:hint="cs"/>
          <w:b/>
          <w:bCs/>
          <w:u w:val="single"/>
          <w:rtl/>
        </w:rPr>
        <w:t>ב. נוהל כניסת חברי כנסת לשטחי הרשות הפלסטינית באזור יהודה ושומרון ובאזור חבל עזה</w:t>
      </w:r>
    </w:p>
    <w:p w14:paraId="62D653B2" w14:textId="77777777" w:rsidR="0029003B" w:rsidRPr="0029003B" w:rsidRDefault="0029003B" w:rsidP="0029003B">
      <w:pPr>
        <w:bidi/>
        <w:rPr>
          <w:rFonts w:cs="David" w:hint="cs"/>
          <w:rtl/>
        </w:rPr>
      </w:pPr>
    </w:p>
    <w:p w14:paraId="5355C15C" w14:textId="77777777" w:rsidR="0029003B" w:rsidRPr="0029003B" w:rsidRDefault="0029003B" w:rsidP="0029003B">
      <w:pPr>
        <w:bidi/>
        <w:rPr>
          <w:rFonts w:cs="David" w:hint="cs"/>
          <w:u w:val="single"/>
          <w:rtl/>
        </w:rPr>
      </w:pPr>
    </w:p>
    <w:p w14:paraId="1BE7BD44" w14:textId="77777777" w:rsidR="0029003B" w:rsidRPr="0029003B" w:rsidRDefault="0029003B" w:rsidP="0029003B">
      <w:pPr>
        <w:bidi/>
        <w:rPr>
          <w:rFonts w:cs="David" w:hint="cs"/>
          <w:u w:val="single"/>
          <w:rtl/>
        </w:rPr>
      </w:pPr>
      <w:r w:rsidRPr="0029003B">
        <w:rPr>
          <w:rFonts w:cs="David" w:hint="cs"/>
          <w:u w:val="single"/>
          <w:rtl/>
        </w:rPr>
        <w:t>היו"ר דוד טל:</w:t>
      </w:r>
    </w:p>
    <w:p w14:paraId="2454A130" w14:textId="77777777" w:rsidR="0029003B" w:rsidRPr="0029003B" w:rsidRDefault="0029003B" w:rsidP="0029003B">
      <w:pPr>
        <w:bidi/>
        <w:rPr>
          <w:rFonts w:cs="David" w:hint="cs"/>
          <w:rtl/>
        </w:rPr>
      </w:pPr>
      <w:r w:rsidRPr="0029003B">
        <w:rPr>
          <w:rFonts w:cs="David" w:hint="cs"/>
          <w:rtl/>
        </w:rPr>
        <w:t xml:space="preserve"> </w:t>
      </w:r>
    </w:p>
    <w:p w14:paraId="5DB86CDA" w14:textId="77777777" w:rsidR="0029003B" w:rsidRPr="0029003B" w:rsidRDefault="0029003B" w:rsidP="0029003B">
      <w:pPr>
        <w:bidi/>
        <w:rPr>
          <w:rFonts w:cs="David" w:hint="cs"/>
          <w:rtl/>
        </w:rPr>
      </w:pPr>
      <w:r w:rsidRPr="0029003B">
        <w:rPr>
          <w:rFonts w:cs="David" w:hint="cs"/>
          <w:rtl/>
        </w:rPr>
        <w:tab/>
        <w:t>רבותיי, אנחנו עוברים לסעיף האחרון בסדר היום. אנחנו עוברים לנוהל כניסת חברי כנסת לשטחי הרשות הפלסטינית באזור יהודה ושומרון ובאזור חבל עזה.</w:t>
      </w:r>
    </w:p>
    <w:p w14:paraId="0734CCCD" w14:textId="77777777" w:rsidR="0029003B" w:rsidRPr="0029003B" w:rsidRDefault="0029003B" w:rsidP="0029003B">
      <w:pPr>
        <w:bidi/>
        <w:rPr>
          <w:rFonts w:cs="David" w:hint="cs"/>
          <w:rtl/>
        </w:rPr>
      </w:pPr>
    </w:p>
    <w:p w14:paraId="0FA193A4" w14:textId="77777777" w:rsidR="0029003B" w:rsidRPr="0029003B" w:rsidRDefault="0029003B" w:rsidP="0029003B">
      <w:pPr>
        <w:bidi/>
        <w:rPr>
          <w:rFonts w:cs="David" w:hint="cs"/>
          <w:rtl/>
        </w:rPr>
      </w:pPr>
      <w:r w:rsidRPr="0029003B">
        <w:rPr>
          <w:rFonts w:cs="David" w:hint="cs"/>
          <w:rtl/>
        </w:rPr>
        <w:tab/>
      </w:r>
      <w:proofErr w:type="spellStart"/>
      <w:r w:rsidRPr="0029003B">
        <w:rPr>
          <w:rFonts w:cs="David" w:hint="cs"/>
          <w:rtl/>
        </w:rPr>
        <w:t>היתה</w:t>
      </w:r>
      <w:proofErr w:type="spellEnd"/>
      <w:r w:rsidRPr="0029003B">
        <w:rPr>
          <w:rFonts w:cs="David" w:hint="cs"/>
          <w:rtl/>
        </w:rPr>
        <w:t xml:space="preserve"> החלטה, בזמנו, של ועדת הכנסת, ב-20 באוקטובר 2004, והיה דיון בנושא הזה כאן, אצלנו בוועדה. קצין הכנסת, אדוני, אנא תציג את העניין.</w:t>
      </w:r>
    </w:p>
    <w:p w14:paraId="44A9B2C6" w14:textId="77777777" w:rsidR="0029003B" w:rsidRPr="0029003B" w:rsidRDefault="0029003B" w:rsidP="0029003B">
      <w:pPr>
        <w:bidi/>
        <w:rPr>
          <w:rFonts w:cs="David" w:hint="cs"/>
          <w:rtl/>
        </w:rPr>
      </w:pPr>
    </w:p>
    <w:p w14:paraId="3D3C389C"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4A549AFA" w14:textId="77777777" w:rsidR="0029003B" w:rsidRPr="0029003B" w:rsidRDefault="0029003B" w:rsidP="0029003B">
      <w:pPr>
        <w:bidi/>
        <w:rPr>
          <w:rFonts w:cs="David" w:hint="cs"/>
          <w:rtl/>
        </w:rPr>
      </w:pPr>
    </w:p>
    <w:p w14:paraId="2ACA4EA6" w14:textId="77777777" w:rsidR="0029003B" w:rsidRPr="0029003B" w:rsidRDefault="0029003B" w:rsidP="0029003B">
      <w:pPr>
        <w:bidi/>
        <w:rPr>
          <w:rFonts w:cs="David" w:hint="cs"/>
          <w:rtl/>
        </w:rPr>
      </w:pPr>
      <w:r w:rsidRPr="0029003B">
        <w:rPr>
          <w:rFonts w:cs="David" w:hint="cs"/>
          <w:rtl/>
        </w:rPr>
        <w:tab/>
        <w:t xml:space="preserve">אבל למה </w:t>
      </w:r>
      <w:r w:rsidRPr="0029003B">
        <w:rPr>
          <w:rFonts w:cs="David"/>
          <w:rtl/>
        </w:rPr>
        <w:t>–</w:t>
      </w:r>
      <w:r w:rsidRPr="0029003B">
        <w:rPr>
          <w:rFonts w:cs="David" w:hint="cs"/>
          <w:rtl/>
        </w:rPr>
        <w:t xml:space="preserve"> רק שאלה לסדר, ברשותך </w:t>
      </w:r>
      <w:r w:rsidRPr="0029003B">
        <w:rPr>
          <w:rFonts w:cs="David"/>
          <w:rtl/>
        </w:rPr>
        <w:t>–</w:t>
      </w:r>
      <w:r w:rsidRPr="0029003B">
        <w:rPr>
          <w:rFonts w:cs="David" w:hint="cs"/>
          <w:rtl/>
        </w:rPr>
        <w:t xml:space="preserve"> למה הנושא עולה עכשיו? רק שאלה. </w:t>
      </w:r>
    </w:p>
    <w:p w14:paraId="2E380A60" w14:textId="77777777" w:rsidR="0029003B" w:rsidRPr="0029003B" w:rsidRDefault="0029003B" w:rsidP="0029003B">
      <w:pPr>
        <w:bidi/>
        <w:rPr>
          <w:rFonts w:cs="David" w:hint="cs"/>
          <w:rtl/>
        </w:rPr>
      </w:pPr>
    </w:p>
    <w:p w14:paraId="36F2D712" w14:textId="77777777" w:rsidR="0029003B" w:rsidRPr="0029003B" w:rsidRDefault="0029003B" w:rsidP="0029003B">
      <w:pPr>
        <w:bidi/>
        <w:rPr>
          <w:rFonts w:cs="David" w:hint="cs"/>
          <w:u w:val="single"/>
          <w:rtl/>
        </w:rPr>
      </w:pPr>
      <w:r w:rsidRPr="0029003B">
        <w:rPr>
          <w:rFonts w:cs="David" w:hint="cs"/>
          <w:u w:val="single"/>
          <w:rtl/>
        </w:rPr>
        <w:t>היו"ר דוד טל:</w:t>
      </w:r>
    </w:p>
    <w:p w14:paraId="1D31B159" w14:textId="77777777" w:rsidR="0029003B" w:rsidRPr="0029003B" w:rsidRDefault="0029003B" w:rsidP="0029003B">
      <w:pPr>
        <w:bidi/>
        <w:rPr>
          <w:rFonts w:cs="David" w:hint="cs"/>
          <w:rtl/>
        </w:rPr>
      </w:pPr>
    </w:p>
    <w:p w14:paraId="166D54B6" w14:textId="77777777" w:rsidR="0029003B" w:rsidRPr="0029003B" w:rsidRDefault="0029003B" w:rsidP="0029003B">
      <w:pPr>
        <w:bidi/>
        <w:rPr>
          <w:rFonts w:cs="David" w:hint="cs"/>
          <w:rtl/>
        </w:rPr>
      </w:pPr>
      <w:r w:rsidRPr="0029003B">
        <w:rPr>
          <w:rFonts w:cs="David" w:hint="cs"/>
          <w:rtl/>
        </w:rPr>
        <w:tab/>
        <w:t xml:space="preserve">משום שהיה דיון בנושא, ודובר שם שחברי כנסת שרוצים לצאת צריכים לחתום על טופס כזה או אחר שצה"ל נותן להם. חברי כנסת סבורים שזה לא נכון שהם צריכים לחתום בפני נציגי הצבא, ואם בכלל, אז יש פה קצין כנסת והוא צריך להנחות ולהורות, הוא יעשה את הדברים בתיאום עם ראשי הצבא, יקבל את האישורים המתאימים, אבל חבר כנסת יעשה את הסידורים מול קצין הכנסת, וקצין הכנסת יאשר בפני נציגי הצבא, שחבר הכנסת קיבל תדרוך שהנושא מסוכן, את כל הסיכונים שיש, ורק לאחר מכן אלוף הפיקוד יוכל לאשר או לא לאשר את כניסתו של חבר הכנסת. אז אנחנו רוצים - בזמנו צה"ל הכין איזשהו טופס. אנחנו לא רוצים להיות תלויים בצה"ל, שכל פעם שהוא ירצה, אולי, לשנות את זה, נצטרך לדון בנושא. שזה יהיה באכסניה זאת שלנו כאן </w:t>
      </w:r>
      <w:r w:rsidRPr="0029003B">
        <w:rPr>
          <w:rFonts w:cs="David"/>
          <w:rtl/>
        </w:rPr>
        <w:t>–</w:t>
      </w:r>
      <w:r w:rsidRPr="0029003B">
        <w:rPr>
          <w:rFonts w:cs="David" w:hint="cs"/>
          <w:rtl/>
        </w:rPr>
        <w:t xml:space="preserve"> קצין הכנסת שלנו </w:t>
      </w:r>
      <w:r w:rsidRPr="0029003B">
        <w:rPr>
          <w:rFonts w:cs="David"/>
          <w:rtl/>
        </w:rPr>
        <w:t>–</w:t>
      </w:r>
      <w:r w:rsidRPr="0029003B">
        <w:rPr>
          <w:rFonts w:cs="David" w:hint="cs"/>
          <w:rtl/>
        </w:rPr>
        <w:t xml:space="preserve"> אנחנו נוכל לעשות את זה דרך קצין הכנסת. </w:t>
      </w:r>
    </w:p>
    <w:p w14:paraId="7B57987D" w14:textId="77777777" w:rsidR="0029003B" w:rsidRPr="0029003B" w:rsidRDefault="0029003B" w:rsidP="0029003B">
      <w:pPr>
        <w:bidi/>
        <w:rPr>
          <w:rFonts w:cs="David" w:hint="cs"/>
          <w:rtl/>
        </w:rPr>
      </w:pPr>
    </w:p>
    <w:p w14:paraId="6A81F376"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1665E00B" w14:textId="77777777" w:rsidR="0029003B" w:rsidRPr="0029003B" w:rsidRDefault="0029003B" w:rsidP="0029003B">
      <w:pPr>
        <w:bidi/>
        <w:rPr>
          <w:rFonts w:cs="David" w:hint="cs"/>
          <w:rtl/>
        </w:rPr>
      </w:pPr>
    </w:p>
    <w:p w14:paraId="5D50C83B" w14:textId="77777777" w:rsidR="0029003B" w:rsidRPr="0029003B" w:rsidRDefault="0029003B" w:rsidP="0029003B">
      <w:pPr>
        <w:bidi/>
        <w:rPr>
          <w:rFonts w:cs="David" w:hint="cs"/>
          <w:rtl/>
        </w:rPr>
      </w:pPr>
      <w:r w:rsidRPr="0029003B">
        <w:rPr>
          <w:rFonts w:cs="David" w:hint="cs"/>
          <w:rtl/>
        </w:rPr>
        <w:tab/>
        <w:t xml:space="preserve"> ראשית, אני רוצה להירשם לרשות דיבור, אדוני. - -</w:t>
      </w:r>
    </w:p>
    <w:p w14:paraId="7F1E6F26" w14:textId="77777777" w:rsidR="0029003B" w:rsidRPr="0029003B" w:rsidRDefault="0029003B" w:rsidP="0029003B">
      <w:pPr>
        <w:bidi/>
        <w:rPr>
          <w:rFonts w:cs="David" w:hint="cs"/>
          <w:rtl/>
        </w:rPr>
      </w:pPr>
    </w:p>
    <w:p w14:paraId="4D9AFE56" w14:textId="77777777" w:rsidR="0029003B" w:rsidRPr="0029003B" w:rsidRDefault="0029003B" w:rsidP="0029003B">
      <w:pPr>
        <w:bidi/>
        <w:rPr>
          <w:rFonts w:cs="David" w:hint="cs"/>
          <w:rtl/>
        </w:rPr>
      </w:pPr>
      <w:r w:rsidRPr="0029003B">
        <w:rPr>
          <w:rFonts w:cs="David" w:hint="cs"/>
          <w:u w:val="single"/>
          <w:rtl/>
        </w:rPr>
        <w:t>אחמד טיבי:</w:t>
      </w:r>
    </w:p>
    <w:p w14:paraId="4E1C1B0F" w14:textId="77777777" w:rsidR="0029003B" w:rsidRPr="0029003B" w:rsidRDefault="0029003B" w:rsidP="0029003B">
      <w:pPr>
        <w:bidi/>
        <w:rPr>
          <w:rFonts w:cs="David" w:hint="cs"/>
          <w:rtl/>
        </w:rPr>
      </w:pPr>
    </w:p>
    <w:p w14:paraId="2746E4EB" w14:textId="77777777" w:rsidR="0029003B" w:rsidRPr="0029003B" w:rsidRDefault="0029003B" w:rsidP="0029003B">
      <w:pPr>
        <w:bidi/>
        <w:rPr>
          <w:rFonts w:cs="David" w:hint="cs"/>
          <w:rtl/>
        </w:rPr>
      </w:pPr>
      <w:r w:rsidRPr="0029003B">
        <w:rPr>
          <w:rFonts w:cs="David" w:hint="cs"/>
          <w:rtl/>
        </w:rPr>
        <w:tab/>
        <w:t xml:space="preserve"> גם אני.</w:t>
      </w:r>
    </w:p>
    <w:p w14:paraId="65C8D65F" w14:textId="77777777" w:rsidR="0029003B" w:rsidRPr="0029003B" w:rsidRDefault="0029003B" w:rsidP="0029003B">
      <w:pPr>
        <w:bidi/>
        <w:rPr>
          <w:rFonts w:cs="David" w:hint="cs"/>
          <w:rtl/>
        </w:rPr>
      </w:pPr>
    </w:p>
    <w:p w14:paraId="64D4F3E5"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589D7BEB" w14:textId="77777777" w:rsidR="0029003B" w:rsidRPr="0029003B" w:rsidRDefault="0029003B" w:rsidP="0029003B">
      <w:pPr>
        <w:bidi/>
        <w:rPr>
          <w:rFonts w:cs="David" w:hint="cs"/>
          <w:rtl/>
        </w:rPr>
      </w:pPr>
    </w:p>
    <w:p w14:paraId="2CA7DD82" w14:textId="77777777" w:rsidR="0029003B" w:rsidRPr="0029003B" w:rsidRDefault="0029003B" w:rsidP="0029003B">
      <w:pPr>
        <w:bidi/>
        <w:rPr>
          <w:rFonts w:cs="David" w:hint="cs"/>
          <w:rtl/>
        </w:rPr>
      </w:pPr>
      <w:r w:rsidRPr="0029003B">
        <w:rPr>
          <w:rFonts w:cs="David" w:hint="cs"/>
          <w:rtl/>
        </w:rPr>
        <w:tab/>
        <w:t xml:space="preserve"> אבל מה שאני לא מצליחה להבין, זה למה זה צץ היום. זה מה שאני רוצה לשאול.</w:t>
      </w:r>
    </w:p>
    <w:p w14:paraId="3EE996B9" w14:textId="77777777" w:rsidR="0029003B" w:rsidRPr="0029003B" w:rsidRDefault="0029003B" w:rsidP="0029003B">
      <w:pPr>
        <w:bidi/>
        <w:rPr>
          <w:rFonts w:cs="David" w:hint="cs"/>
          <w:rtl/>
        </w:rPr>
      </w:pPr>
    </w:p>
    <w:p w14:paraId="22481086" w14:textId="77777777" w:rsidR="0029003B" w:rsidRPr="0029003B" w:rsidRDefault="0029003B" w:rsidP="0029003B">
      <w:pPr>
        <w:bidi/>
        <w:rPr>
          <w:rFonts w:cs="David" w:hint="cs"/>
          <w:u w:val="single"/>
          <w:rtl/>
        </w:rPr>
      </w:pPr>
      <w:r w:rsidRPr="0029003B">
        <w:rPr>
          <w:rFonts w:cs="David" w:hint="cs"/>
          <w:u w:val="single"/>
          <w:rtl/>
        </w:rPr>
        <w:t>היו"ר דוד טל:</w:t>
      </w:r>
    </w:p>
    <w:p w14:paraId="41AEABF0" w14:textId="77777777" w:rsidR="0029003B" w:rsidRPr="0029003B" w:rsidRDefault="0029003B" w:rsidP="0029003B">
      <w:pPr>
        <w:bidi/>
        <w:rPr>
          <w:rFonts w:cs="David" w:hint="cs"/>
          <w:rtl/>
        </w:rPr>
      </w:pPr>
    </w:p>
    <w:p w14:paraId="6506E60F" w14:textId="77777777" w:rsidR="0029003B" w:rsidRPr="0029003B" w:rsidRDefault="0029003B" w:rsidP="0029003B">
      <w:pPr>
        <w:bidi/>
        <w:rPr>
          <w:rFonts w:cs="David" w:hint="cs"/>
          <w:rtl/>
        </w:rPr>
      </w:pPr>
      <w:r w:rsidRPr="0029003B">
        <w:rPr>
          <w:rFonts w:cs="David" w:hint="cs"/>
          <w:rtl/>
        </w:rPr>
        <w:tab/>
        <w:t xml:space="preserve">אם היה צץ אתמול? </w:t>
      </w:r>
    </w:p>
    <w:p w14:paraId="54B4BF6A" w14:textId="77777777" w:rsidR="0029003B" w:rsidRPr="0029003B" w:rsidRDefault="0029003B" w:rsidP="0029003B">
      <w:pPr>
        <w:bidi/>
        <w:rPr>
          <w:rFonts w:cs="David" w:hint="cs"/>
          <w:rtl/>
        </w:rPr>
      </w:pPr>
    </w:p>
    <w:p w14:paraId="352029EA" w14:textId="77777777" w:rsidR="0029003B" w:rsidRPr="0029003B" w:rsidRDefault="0029003B" w:rsidP="0029003B">
      <w:pPr>
        <w:bidi/>
        <w:rPr>
          <w:rFonts w:cs="David" w:hint="cs"/>
          <w:rtl/>
        </w:rPr>
      </w:pPr>
      <w:r w:rsidRPr="0029003B">
        <w:rPr>
          <w:rFonts w:cs="David" w:hint="cs"/>
          <w:u w:val="single"/>
          <w:rtl/>
        </w:rPr>
        <w:t xml:space="preserve">יעקב </w:t>
      </w:r>
      <w:proofErr w:type="spellStart"/>
      <w:r w:rsidRPr="0029003B">
        <w:rPr>
          <w:rFonts w:cs="David" w:hint="cs"/>
          <w:u w:val="single"/>
          <w:rtl/>
        </w:rPr>
        <w:t>מרגי</w:t>
      </w:r>
      <w:proofErr w:type="spellEnd"/>
      <w:r w:rsidRPr="0029003B">
        <w:rPr>
          <w:rFonts w:cs="David" w:hint="cs"/>
          <w:u w:val="single"/>
          <w:rtl/>
        </w:rPr>
        <w:t>:</w:t>
      </w:r>
    </w:p>
    <w:p w14:paraId="2DF4B8C5" w14:textId="77777777" w:rsidR="0029003B" w:rsidRPr="0029003B" w:rsidRDefault="0029003B" w:rsidP="0029003B">
      <w:pPr>
        <w:bidi/>
        <w:rPr>
          <w:rFonts w:cs="David" w:hint="cs"/>
          <w:rtl/>
        </w:rPr>
      </w:pPr>
    </w:p>
    <w:p w14:paraId="20613157" w14:textId="77777777" w:rsidR="0029003B" w:rsidRPr="0029003B" w:rsidRDefault="0029003B" w:rsidP="0029003B">
      <w:pPr>
        <w:bidi/>
        <w:rPr>
          <w:rFonts w:cs="David" w:hint="cs"/>
          <w:rtl/>
        </w:rPr>
      </w:pPr>
      <w:r w:rsidRPr="0029003B">
        <w:rPr>
          <w:rFonts w:cs="David" w:hint="cs"/>
          <w:rtl/>
        </w:rPr>
        <w:tab/>
        <w:t xml:space="preserve"> הוא ענה לך. היה דיון.</w:t>
      </w:r>
    </w:p>
    <w:p w14:paraId="4BAE8CEE" w14:textId="77777777" w:rsidR="0029003B" w:rsidRPr="0029003B" w:rsidRDefault="0029003B" w:rsidP="0029003B">
      <w:pPr>
        <w:bidi/>
        <w:rPr>
          <w:rFonts w:cs="David" w:hint="cs"/>
          <w:rtl/>
        </w:rPr>
      </w:pPr>
    </w:p>
    <w:p w14:paraId="02615464"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6AEF3034" w14:textId="77777777" w:rsidR="0029003B" w:rsidRPr="0029003B" w:rsidRDefault="0029003B" w:rsidP="0029003B">
      <w:pPr>
        <w:bidi/>
        <w:rPr>
          <w:rFonts w:cs="David" w:hint="cs"/>
          <w:rtl/>
        </w:rPr>
      </w:pPr>
    </w:p>
    <w:p w14:paraId="75193DB7" w14:textId="77777777" w:rsidR="0029003B" w:rsidRPr="0029003B" w:rsidRDefault="0029003B" w:rsidP="0029003B">
      <w:pPr>
        <w:bidi/>
        <w:rPr>
          <w:rFonts w:cs="David" w:hint="cs"/>
          <w:rtl/>
        </w:rPr>
      </w:pPr>
      <w:r w:rsidRPr="0029003B">
        <w:rPr>
          <w:rFonts w:cs="David" w:hint="cs"/>
          <w:rtl/>
        </w:rPr>
        <w:tab/>
        <w:t xml:space="preserve"> הדיון היה ב-2004.</w:t>
      </w:r>
    </w:p>
    <w:p w14:paraId="64618BF1" w14:textId="77777777" w:rsidR="0029003B" w:rsidRDefault="0029003B" w:rsidP="0029003B">
      <w:pPr>
        <w:bidi/>
        <w:rPr>
          <w:rFonts w:cs="David" w:hint="cs"/>
          <w:rtl/>
        </w:rPr>
      </w:pPr>
    </w:p>
    <w:p w14:paraId="0D427D23" w14:textId="77777777" w:rsidR="0029003B" w:rsidRDefault="0029003B" w:rsidP="0029003B">
      <w:pPr>
        <w:bidi/>
        <w:rPr>
          <w:rFonts w:cs="David" w:hint="cs"/>
          <w:rtl/>
        </w:rPr>
      </w:pPr>
    </w:p>
    <w:p w14:paraId="4AC7605C" w14:textId="77777777" w:rsidR="0029003B" w:rsidRDefault="0029003B" w:rsidP="0029003B">
      <w:pPr>
        <w:bidi/>
        <w:rPr>
          <w:rFonts w:cs="David" w:hint="cs"/>
          <w:rtl/>
        </w:rPr>
      </w:pPr>
    </w:p>
    <w:p w14:paraId="5DC88F8C" w14:textId="77777777" w:rsidR="0029003B" w:rsidRDefault="0029003B" w:rsidP="0029003B">
      <w:pPr>
        <w:bidi/>
        <w:rPr>
          <w:rFonts w:cs="David" w:hint="cs"/>
          <w:rtl/>
        </w:rPr>
      </w:pPr>
    </w:p>
    <w:p w14:paraId="7237DDCD" w14:textId="77777777" w:rsidR="0029003B" w:rsidRDefault="0029003B" w:rsidP="0029003B">
      <w:pPr>
        <w:bidi/>
        <w:rPr>
          <w:rFonts w:cs="David" w:hint="cs"/>
          <w:rtl/>
        </w:rPr>
      </w:pPr>
    </w:p>
    <w:p w14:paraId="6444E98C" w14:textId="77777777" w:rsidR="0029003B" w:rsidRPr="0029003B" w:rsidRDefault="0029003B" w:rsidP="0029003B">
      <w:pPr>
        <w:bidi/>
        <w:rPr>
          <w:rFonts w:cs="David" w:hint="cs"/>
          <w:rtl/>
        </w:rPr>
      </w:pPr>
    </w:p>
    <w:p w14:paraId="42C0853D" w14:textId="77777777" w:rsidR="0029003B" w:rsidRPr="0029003B" w:rsidRDefault="0029003B" w:rsidP="0029003B">
      <w:pPr>
        <w:bidi/>
        <w:rPr>
          <w:rFonts w:cs="David" w:hint="cs"/>
          <w:u w:val="single"/>
          <w:rtl/>
        </w:rPr>
      </w:pPr>
      <w:r w:rsidRPr="0029003B">
        <w:rPr>
          <w:rFonts w:cs="David" w:hint="cs"/>
          <w:u w:val="single"/>
          <w:rtl/>
        </w:rPr>
        <w:t>היו"ר דוד טל:</w:t>
      </w:r>
    </w:p>
    <w:p w14:paraId="6EC445C8" w14:textId="77777777" w:rsidR="0029003B" w:rsidRPr="0029003B" w:rsidRDefault="0029003B" w:rsidP="0029003B">
      <w:pPr>
        <w:bidi/>
        <w:rPr>
          <w:rFonts w:cs="David" w:hint="cs"/>
          <w:rtl/>
        </w:rPr>
      </w:pPr>
    </w:p>
    <w:p w14:paraId="7AB5F493" w14:textId="77777777" w:rsidR="0029003B" w:rsidRPr="0029003B" w:rsidRDefault="0029003B" w:rsidP="0029003B">
      <w:pPr>
        <w:bidi/>
        <w:rPr>
          <w:rFonts w:cs="David" w:hint="cs"/>
          <w:rtl/>
        </w:rPr>
      </w:pPr>
      <w:r w:rsidRPr="0029003B">
        <w:rPr>
          <w:rFonts w:cs="David" w:hint="cs"/>
          <w:rtl/>
        </w:rPr>
        <w:tab/>
        <w:t>לא. הדיון הראשוני היה ב-2004. לאחר מכן, לפני כחודש וחצי היה דיון כאן, בוועדת המשנה. יש ועדת המשנה.</w:t>
      </w:r>
    </w:p>
    <w:p w14:paraId="3174B366" w14:textId="77777777" w:rsidR="0029003B" w:rsidRPr="0029003B" w:rsidRDefault="0029003B" w:rsidP="0029003B">
      <w:pPr>
        <w:bidi/>
        <w:rPr>
          <w:rFonts w:cs="David" w:hint="cs"/>
          <w:rtl/>
        </w:rPr>
      </w:pPr>
    </w:p>
    <w:p w14:paraId="65131D9B" w14:textId="77777777" w:rsidR="0029003B" w:rsidRPr="0029003B" w:rsidRDefault="0029003B" w:rsidP="0029003B">
      <w:pPr>
        <w:bidi/>
        <w:rPr>
          <w:rFonts w:cs="David" w:hint="cs"/>
          <w:rtl/>
        </w:rPr>
      </w:pPr>
      <w:r w:rsidRPr="0029003B">
        <w:rPr>
          <w:rFonts w:cs="David" w:hint="cs"/>
          <w:u w:val="single"/>
          <w:rtl/>
        </w:rPr>
        <w:t>אחמד טיבי:</w:t>
      </w:r>
    </w:p>
    <w:p w14:paraId="29639D13" w14:textId="77777777" w:rsidR="0029003B" w:rsidRPr="0029003B" w:rsidRDefault="0029003B" w:rsidP="0029003B">
      <w:pPr>
        <w:bidi/>
        <w:rPr>
          <w:rFonts w:cs="David" w:hint="cs"/>
          <w:rtl/>
        </w:rPr>
      </w:pPr>
    </w:p>
    <w:p w14:paraId="6D8DAC9A" w14:textId="77777777" w:rsidR="0029003B" w:rsidRPr="0029003B" w:rsidRDefault="0029003B" w:rsidP="0029003B">
      <w:pPr>
        <w:bidi/>
        <w:rPr>
          <w:rFonts w:cs="David" w:hint="cs"/>
          <w:rtl/>
        </w:rPr>
      </w:pPr>
      <w:r w:rsidRPr="0029003B">
        <w:rPr>
          <w:rFonts w:cs="David" w:hint="cs"/>
          <w:rtl/>
        </w:rPr>
        <w:tab/>
        <w:t xml:space="preserve"> היא חשאית. </w:t>
      </w:r>
    </w:p>
    <w:p w14:paraId="6F2393D1" w14:textId="77777777" w:rsidR="0029003B" w:rsidRPr="0029003B" w:rsidRDefault="0029003B" w:rsidP="0029003B">
      <w:pPr>
        <w:bidi/>
        <w:rPr>
          <w:rFonts w:cs="David" w:hint="cs"/>
          <w:rtl/>
        </w:rPr>
      </w:pPr>
    </w:p>
    <w:p w14:paraId="42EAAD24" w14:textId="77777777" w:rsidR="0029003B" w:rsidRPr="0029003B" w:rsidRDefault="0029003B" w:rsidP="0029003B">
      <w:pPr>
        <w:bidi/>
        <w:rPr>
          <w:rFonts w:cs="David" w:hint="cs"/>
          <w:u w:val="single"/>
          <w:rtl/>
        </w:rPr>
      </w:pPr>
      <w:r w:rsidRPr="0029003B">
        <w:rPr>
          <w:rFonts w:cs="David" w:hint="cs"/>
          <w:u w:val="single"/>
          <w:rtl/>
        </w:rPr>
        <w:t>היו"ר דוד טל:</w:t>
      </w:r>
    </w:p>
    <w:p w14:paraId="40010D6D" w14:textId="77777777" w:rsidR="0029003B" w:rsidRPr="0029003B" w:rsidRDefault="0029003B" w:rsidP="0029003B">
      <w:pPr>
        <w:bidi/>
        <w:rPr>
          <w:rFonts w:cs="David" w:hint="cs"/>
          <w:rtl/>
        </w:rPr>
      </w:pPr>
      <w:r w:rsidRPr="0029003B">
        <w:rPr>
          <w:rFonts w:cs="David" w:hint="cs"/>
          <w:rtl/>
        </w:rPr>
        <w:tab/>
      </w:r>
    </w:p>
    <w:p w14:paraId="036CF627" w14:textId="77777777" w:rsidR="0029003B" w:rsidRPr="0029003B" w:rsidRDefault="0029003B" w:rsidP="0029003B">
      <w:pPr>
        <w:bidi/>
        <w:rPr>
          <w:rFonts w:cs="David" w:hint="cs"/>
          <w:rtl/>
        </w:rPr>
      </w:pPr>
      <w:r w:rsidRPr="0029003B">
        <w:rPr>
          <w:rFonts w:cs="David" w:hint="cs"/>
          <w:rtl/>
        </w:rPr>
        <w:tab/>
        <w:t>כן. היא חשאית. דלתיים סגורות, חבר הכנסת טיבי.</w:t>
      </w:r>
    </w:p>
    <w:p w14:paraId="062BEAB2" w14:textId="77777777" w:rsidR="0029003B" w:rsidRPr="0029003B" w:rsidRDefault="0029003B" w:rsidP="0029003B">
      <w:pPr>
        <w:bidi/>
        <w:rPr>
          <w:rFonts w:cs="David" w:hint="cs"/>
          <w:rtl/>
        </w:rPr>
      </w:pPr>
    </w:p>
    <w:p w14:paraId="5DD76ECD"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2CC29AE5" w14:textId="77777777" w:rsidR="0029003B" w:rsidRPr="0029003B" w:rsidRDefault="0029003B" w:rsidP="0029003B">
      <w:pPr>
        <w:bidi/>
        <w:rPr>
          <w:rFonts w:cs="David" w:hint="cs"/>
          <w:rtl/>
        </w:rPr>
      </w:pPr>
    </w:p>
    <w:p w14:paraId="40BD16A9" w14:textId="77777777" w:rsidR="0029003B" w:rsidRPr="0029003B" w:rsidRDefault="0029003B" w:rsidP="0029003B">
      <w:pPr>
        <w:bidi/>
        <w:rPr>
          <w:rFonts w:cs="David" w:hint="cs"/>
          <w:rtl/>
        </w:rPr>
      </w:pPr>
      <w:r w:rsidRPr="0029003B">
        <w:rPr>
          <w:rFonts w:cs="David" w:hint="cs"/>
          <w:rtl/>
        </w:rPr>
        <w:tab/>
        <w:t>אז תרשת אותנו.</w:t>
      </w:r>
    </w:p>
    <w:p w14:paraId="311B3892" w14:textId="77777777" w:rsidR="0029003B" w:rsidRPr="0029003B" w:rsidRDefault="0029003B" w:rsidP="0029003B">
      <w:pPr>
        <w:bidi/>
        <w:rPr>
          <w:rFonts w:cs="David" w:hint="cs"/>
          <w:rtl/>
        </w:rPr>
      </w:pPr>
    </w:p>
    <w:p w14:paraId="7C561772" w14:textId="77777777" w:rsidR="0029003B" w:rsidRPr="0029003B" w:rsidRDefault="0029003B" w:rsidP="0029003B">
      <w:pPr>
        <w:bidi/>
        <w:rPr>
          <w:rFonts w:cs="David" w:hint="cs"/>
          <w:u w:val="single"/>
          <w:rtl/>
        </w:rPr>
      </w:pPr>
      <w:r w:rsidRPr="0029003B">
        <w:rPr>
          <w:rFonts w:cs="David" w:hint="cs"/>
          <w:u w:val="single"/>
          <w:rtl/>
        </w:rPr>
        <w:t>היו"ר דוד טל:</w:t>
      </w:r>
    </w:p>
    <w:p w14:paraId="0DCE6B86" w14:textId="77777777" w:rsidR="0029003B" w:rsidRPr="0029003B" w:rsidRDefault="0029003B" w:rsidP="0029003B">
      <w:pPr>
        <w:bidi/>
        <w:rPr>
          <w:rFonts w:cs="David" w:hint="cs"/>
          <w:rtl/>
        </w:rPr>
      </w:pPr>
    </w:p>
    <w:p w14:paraId="42FFB7F1" w14:textId="77777777" w:rsidR="0029003B" w:rsidRPr="0029003B" w:rsidRDefault="0029003B" w:rsidP="0029003B">
      <w:pPr>
        <w:bidi/>
        <w:rPr>
          <w:rFonts w:cs="David" w:hint="cs"/>
          <w:rtl/>
        </w:rPr>
      </w:pPr>
      <w:r w:rsidRPr="0029003B">
        <w:rPr>
          <w:rFonts w:cs="David" w:hint="cs"/>
          <w:rtl/>
        </w:rPr>
        <w:tab/>
        <w:t xml:space="preserve">אנחנו ננסה לרשת אתכם. היועצת המשפטית תרשת אתכם גם מהפן המשפטי וגם מהפן ההיסטורי. </w:t>
      </w:r>
    </w:p>
    <w:p w14:paraId="67405E3B" w14:textId="77777777" w:rsidR="0029003B" w:rsidRPr="0029003B" w:rsidRDefault="0029003B" w:rsidP="0029003B">
      <w:pPr>
        <w:bidi/>
        <w:rPr>
          <w:rFonts w:cs="David" w:hint="cs"/>
          <w:rtl/>
        </w:rPr>
      </w:pPr>
    </w:p>
    <w:p w14:paraId="2B6BFACA" w14:textId="77777777" w:rsidR="0029003B" w:rsidRPr="0029003B" w:rsidRDefault="0029003B" w:rsidP="0029003B">
      <w:pPr>
        <w:bidi/>
        <w:rPr>
          <w:rFonts w:cs="David" w:hint="cs"/>
          <w:rtl/>
        </w:rPr>
      </w:pPr>
      <w:r w:rsidRPr="0029003B">
        <w:rPr>
          <w:rFonts w:cs="David" w:hint="cs"/>
          <w:u w:val="single"/>
          <w:rtl/>
        </w:rPr>
        <w:t>ארבל אסטרחן:</w:t>
      </w:r>
      <w:r w:rsidRPr="0029003B">
        <w:rPr>
          <w:rFonts w:cs="David" w:hint="cs"/>
          <w:rtl/>
        </w:rPr>
        <w:t xml:space="preserve"> </w:t>
      </w:r>
    </w:p>
    <w:p w14:paraId="6880ECCD" w14:textId="77777777" w:rsidR="0029003B" w:rsidRPr="0029003B" w:rsidRDefault="0029003B" w:rsidP="0029003B">
      <w:pPr>
        <w:bidi/>
        <w:rPr>
          <w:rFonts w:cs="David" w:hint="cs"/>
          <w:rtl/>
        </w:rPr>
      </w:pPr>
    </w:p>
    <w:p w14:paraId="35095103" w14:textId="77777777" w:rsidR="0029003B" w:rsidRPr="0029003B" w:rsidRDefault="0029003B" w:rsidP="0029003B">
      <w:pPr>
        <w:bidi/>
        <w:rPr>
          <w:rFonts w:cs="David" w:hint="cs"/>
          <w:rtl/>
        </w:rPr>
      </w:pPr>
      <w:r w:rsidRPr="0029003B">
        <w:rPr>
          <w:rFonts w:cs="David" w:hint="cs"/>
          <w:rtl/>
        </w:rPr>
        <w:tab/>
        <w:t xml:space="preserve">בשנת 2004 קבעה ועדת הכנסת נוהל כניסת חברי כנסת לשטחים, בעקבות שאלות של איך עושים את זה, איך מתאמים. הנוהל שקיים מאז ופועל בשטח אומר, שחבר כנסת שרוצה להיכנס לשטחי הרשות הפלסטינית באזור יהודה, שומרון </w:t>
      </w:r>
      <w:r w:rsidRPr="0029003B">
        <w:rPr>
          <w:rFonts w:cs="David"/>
          <w:rtl/>
        </w:rPr>
        <w:t>–</w:t>
      </w:r>
      <w:r w:rsidRPr="0029003B">
        <w:rPr>
          <w:rFonts w:cs="David" w:hint="cs"/>
          <w:rtl/>
        </w:rPr>
        <w:t xml:space="preserve"> וזה כלל גם את חבל עזה </w:t>
      </w:r>
      <w:r w:rsidRPr="0029003B">
        <w:rPr>
          <w:rFonts w:cs="David"/>
          <w:rtl/>
        </w:rPr>
        <w:t>–</w:t>
      </w:r>
      <w:r w:rsidRPr="0029003B">
        <w:rPr>
          <w:rFonts w:cs="David" w:hint="cs"/>
          <w:rtl/>
        </w:rPr>
        <w:t xml:space="preserve"> שהוכרזו על ידי מפקד צה"ל באזור כשטחים סגורים לכניסת ישראלים, יפנה לקצין הכנסת, יגיש תוכנית ביקור, הוא צריך לפרט את מועד הנסיעה, מסלול, עם מי הוא נפגש וכולי. קצין הכנסת פונה ללשכת שר הביטחון ומתאם את הביקור ביטחונית, ונקבע עוד שלשכת השר מודיעה לקצין הכנסת את עמדת אלוף הפיקוד. אם אישר אלוף הפיקוד את הנסיעה, יוכל חבר הכנסת להיכנס לשטחי הרשות. אם האלוף לא אישר את הבקשה וקצין הכנסת קיבל את העמדה </w:t>
      </w:r>
      <w:r w:rsidRPr="0029003B">
        <w:rPr>
          <w:rFonts w:cs="David"/>
          <w:rtl/>
        </w:rPr>
        <w:t>–</w:t>
      </w:r>
      <w:r w:rsidRPr="0029003B">
        <w:rPr>
          <w:rFonts w:cs="David" w:hint="cs"/>
          <w:rtl/>
        </w:rPr>
        <w:t xml:space="preserve"> כלומר סבר שהדחייה היא מוצדקת </w:t>
      </w:r>
      <w:r w:rsidRPr="0029003B">
        <w:rPr>
          <w:rFonts w:cs="David"/>
          <w:rtl/>
        </w:rPr>
        <w:t>–</w:t>
      </w:r>
      <w:r w:rsidRPr="0029003B">
        <w:rPr>
          <w:rFonts w:cs="David" w:hint="cs"/>
          <w:rtl/>
        </w:rPr>
        <w:t xml:space="preserve"> חבר הכנסת לא יוכל להיכנס. אבל, אם לא אישר אלוף הפיקוד את הבקשה וקצין הכנסת לא קיבל את עמדתו, רשאי חבר הכנסת לפנות בעניין ליושב ראש הכנסת, לעיון חוזר בבקשה, ויושב ראש הכנסת יכול לבוא בדברים עם שר הביטחון, על מנת שאלוף הפיקוד ישוב וישקול את עמדתו.</w:t>
      </w:r>
    </w:p>
    <w:p w14:paraId="4175A014" w14:textId="77777777" w:rsidR="0029003B" w:rsidRPr="0029003B" w:rsidRDefault="0029003B" w:rsidP="0029003B">
      <w:pPr>
        <w:bidi/>
        <w:rPr>
          <w:rFonts w:cs="David" w:hint="cs"/>
          <w:rtl/>
        </w:rPr>
      </w:pPr>
    </w:p>
    <w:p w14:paraId="588AFDC0"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67358A76" w14:textId="77777777" w:rsidR="0029003B" w:rsidRPr="0029003B" w:rsidRDefault="0029003B" w:rsidP="0029003B">
      <w:pPr>
        <w:bidi/>
        <w:rPr>
          <w:rFonts w:cs="David" w:hint="cs"/>
          <w:rtl/>
        </w:rPr>
      </w:pPr>
    </w:p>
    <w:p w14:paraId="0C0DB74C" w14:textId="77777777" w:rsidR="0029003B" w:rsidRPr="0029003B" w:rsidRDefault="0029003B" w:rsidP="0029003B">
      <w:pPr>
        <w:bidi/>
        <w:rPr>
          <w:rFonts w:cs="David" w:hint="cs"/>
          <w:rtl/>
        </w:rPr>
      </w:pPr>
      <w:r w:rsidRPr="0029003B">
        <w:rPr>
          <w:rFonts w:cs="David" w:hint="cs"/>
          <w:rtl/>
        </w:rPr>
        <w:tab/>
        <w:t xml:space="preserve"> אנחנו אישרנו את זה? אני זוכרת שהתווכחנו על זה. </w:t>
      </w:r>
    </w:p>
    <w:p w14:paraId="053D9DB4" w14:textId="77777777" w:rsidR="0029003B" w:rsidRPr="0029003B" w:rsidRDefault="0029003B" w:rsidP="0029003B">
      <w:pPr>
        <w:bidi/>
        <w:rPr>
          <w:rFonts w:cs="David" w:hint="cs"/>
          <w:rtl/>
        </w:rPr>
      </w:pPr>
    </w:p>
    <w:p w14:paraId="27D7B39F" w14:textId="77777777" w:rsidR="0029003B" w:rsidRPr="0029003B" w:rsidRDefault="0029003B" w:rsidP="0029003B">
      <w:pPr>
        <w:bidi/>
        <w:rPr>
          <w:rFonts w:cs="David" w:hint="cs"/>
          <w:u w:val="single"/>
          <w:rtl/>
        </w:rPr>
      </w:pPr>
      <w:r w:rsidRPr="0029003B">
        <w:rPr>
          <w:rFonts w:cs="David" w:hint="cs"/>
          <w:u w:val="single"/>
          <w:rtl/>
        </w:rPr>
        <w:t>היו"ר דוד טל:</w:t>
      </w:r>
    </w:p>
    <w:p w14:paraId="19129B34" w14:textId="77777777" w:rsidR="0029003B" w:rsidRPr="0029003B" w:rsidRDefault="0029003B" w:rsidP="0029003B">
      <w:pPr>
        <w:bidi/>
        <w:rPr>
          <w:rFonts w:cs="David" w:hint="cs"/>
          <w:rtl/>
        </w:rPr>
      </w:pPr>
    </w:p>
    <w:p w14:paraId="79D8D575" w14:textId="77777777" w:rsidR="0029003B" w:rsidRPr="0029003B" w:rsidRDefault="0029003B" w:rsidP="0029003B">
      <w:pPr>
        <w:bidi/>
        <w:rPr>
          <w:rFonts w:cs="David" w:hint="cs"/>
          <w:rtl/>
        </w:rPr>
      </w:pPr>
      <w:r w:rsidRPr="0029003B">
        <w:rPr>
          <w:rFonts w:cs="David" w:hint="cs"/>
          <w:rtl/>
        </w:rPr>
        <w:tab/>
        <w:t>אנחנו תמיד מתווכחים, ובסוף מאשרים או לא מאשרים.</w:t>
      </w:r>
    </w:p>
    <w:p w14:paraId="0E81D2DB" w14:textId="77777777" w:rsidR="0029003B" w:rsidRPr="0029003B" w:rsidRDefault="0029003B" w:rsidP="0029003B">
      <w:pPr>
        <w:bidi/>
        <w:rPr>
          <w:rFonts w:cs="David" w:hint="cs"/>
          <w:rtl/>
        </w:rPr>
      </w:pPr>
    </w:p>
    <w:p w14:paraId="2582DE06" w14:textId="77777777" w:rsidR="0029003B" w:rsidRPr="0029003B" w:rsidRDefault="0029003B" w:rsidP="0029003B">
      <w:pPr>
        <w:bidi/>
        <w:rPr>
          <w:rFonts w:cs="David" w:hint="cs"/>
          <w:rtl/>
        </w:rPr>
      </w:pPr>
      <w:r w:rsidRPr="0029003B">
        <w:rPr>
          <w:rFonts w:cs="David" w:hint="cs"/>
          <w:u w:val="single"/>
          <w:rtl/>
        </w:rPr>
        <w:t xml:space="preserve">יעקב </w:t>
      </w:r>
      <w:proofErr w:type="spellStart"/>
      <w:r w:rsidRPr="0029003B">
        <w:rPr>
          <w:rFonts w:cs="David" w:hint="cs"/>
          <w:u w:val="single"/>
          <w:rtl/>
        </w:rPr>
        <w:t>מרגי</w:t>
      </w:r>
      <w:proofErr w:type="spellEnd"/>
      <w:r w:rsidRPr="0029003B">
        <w:rPr>
          <w:rFonts w:cs="David" w:hint="cs"/>
          <w:u w:val="single"/>
          <w:rtl/>
        </w:rPr>
        <w:t>:</w:t>
      </w:r>
    </w:p>
    <w:p w14:paraId="288C4414" w14:textId="77777777" w:rsidR="0029003B" w:rsidRPr="0029003B" w:rsidRDefault="0029003B" w:rsidP="0029003B">
      <w:pPr>
        <w:bidi/>
        <w:rPr>
          <w:rFonts w:cs="David" w:hint="cs"/>
          <w:rtl/>
        </w:rPr>
      </w:pPr>
    </w:p>
    <w:p w14:paraId="281C7A13" w14:textId="77777777" w:rsidR="0029003B" w:rsidRPr="0029003B" w:rsidRDefault="0029003B" w:rsidP="0029003B">
      <w:pPr>
        <w:bidi/>
        <w:rPr>
          <w:rFonts w:cs="David" w:hint="cs"/>
          <w:rtl/>
        </w:rPr>
      </w:pPr>
      <w:r w:rsidRPr="0029003B">
        <w:rPr>
          <w:rFonts w:cs="David" w:hint="cs"/>
          <w:rtl/>
        </w:rPr>
        <w:tab/>
        <w:t xml:space="preserve">זהבה, לפי הסטטיסטיקה רוב הוויכוחים נגמרו באי הסכמה שלך והחלטת הכנסת. </w:t>
      </w:r>
    </w:p>
    <w:p w14:paraId="6783F754" w14:textId="77777777" w:rsidR="0029003B" w:rsidRPr="0029003B" w:rsidRDefault="0029003B" w:rsidP="0029003B">
      <w:pPr>
        <w:bidi/>
        <w:rPr>
          <w:rFonts w:cs="David" w:hint="cs"/>
          <w:rtl/>
        </w:rPr>
      </w:pPr>
    </w:p>
    <w:p w14:paraId="4CB435D8"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388281A0" w14:textId="77777777" w:rsidR="0029003B" w:rsidRPr="0029003B" w:rsidRDefault="0029003B" w:rsidP="0029003B">
      <w:pPr>
        <w:bidi/>
        <w:rPr>
          <w:rFonts w:cs="David" w:hint="cs"/>
          <w:rtl/>
        </w:rPr>
      </w:pPr>
    </w:p>
    <w:p w14:paraId="01B3AF05" w14:textId="77777777" w:rsidR="0029003B" w:rsidRPr="0029003B" w:rsidRDefault="0029003B" w:rsidP="0029003B">
      <w:pPr>
        <w:bidi/>
        <w:rPr>
          <w:rFonts w:cs="David" w:hint="cs"/>
          <w:rtl/>
        </w:rPr>
      </w:pPr>
      <w:r w:rsidRPr="0029003B">
        <w:rPr>
          <w:rFonts w:cs="David" w:hint="cs"/>
          <w:rtl/>
        </w:rPr>
        <w:tab/>
        <w:t xml:space="preserve"> בדרך כלל זה נכון.</w:t>
      </w:r>
    </w:p>
    <w:p w14:paraId="654E08C3" w14:textId="77777777" w:rsidR="0029003B" w:rsidRDefault="0029003B" w:rsidP="0029003B">
      <w:pPr>
        <w:bidi/>
        <w:rPr>
          <w:rFonts w:cs="David" w:hint="cs"/>
          <w:rtl/>
        </w:rPr>
      </w:pPr>
    </w:p>
    <w:p w14:paraId="7DB318A6" w14:textId="77777777" w:rsidR="0029003B" w:rsidRDefault="0029003B" w:rsidP="0029003B">
      <w:pPr>
        <w:bidi/>
        <w:rPr>
          <w:rFonts w:cs="David" w:hint="cs"/>
          <w:rtl/>
        </w:rPr>
      </w:pPr>
    </w:p>
    <w:p w14:paraId="5AC59A27" w14:textId="77777777" w:rsidR="0029003B" w:rsidRDefault="0029003B" w:rsidP="0029003B">
      <w:pPr>
        <w:bidi/>
        <w:rPr>
          <w:rFonts w:cs="David" w:hint="cs"/>
          <w:rtl/>
        </w:rPr>
      </w:pPr>
    </w:p>
    <w:p w14:paraId="69B7C220" w14:textId="77777777" w:rsidR="0029003B" w:rsidRDefault="0029003B" w:rsidP="0029003B">
      <w:pPr>
        <w:bidi/>
        <w:rPr>
          <w:rFonts w:cs="David" w:hint="cs"/>
          <w:rtl/>
        </w:rPr>
      </w:pPr>
    </w:p>
    <w:p w14:paraId="499F3E69" w14:textId="77777777" w:rsidR="0029003B" w:rsidRDefault="0029003B" w:rsidP="0029003B">
      <w:pPr>
        <w:bidi/>
        <w:rPr>
          <w:rFonts w:cs="David" w:hint="cs"/>
          <w:rtl/>
        </w:rPr>
      </w:pPr>
    </w:p>
    <w:p w14:paraId="7D2A147D" w14:textId="77777777" w:rsidR="0029003B" w:rsidRPr="0029003B" w:rsidRDefault="0029003B" w:rsidP="0029003B">
      <w:pPr>
        <w:bidi/>
        <w:rPr>
          <w:rFonts w:cs="David" w:hint="cs"/>
          <w:rtl/>
        </w:rPr>
      </w:pPr>
    </w:p>
    <w:p w14:paraId="5260F127" w14:textId="77777777" w:rsidR="0029003B" w:rsidRPr="0029003B" w:rsidRDefault="0029003B" w:rsidP="0029003B">
      <w:pPr>
        <w:bidi/>
        <w:rPr>
          <w:rFonts w:cs="David" w:hint="cs"/>
          <w:u w:val="single"/>
          <w:rtl/>
        </w:rPr>
      </w:pPr>
      <w:r w:rsidRPr="0029003B">
        <w:rPr>
          <w:rFonts w:cs="David" w:hint="cs"/>
          <w:u w:val="single"/>
          <w:rtl/>
        </w:rPr>
        <w:t>ארבל אסטרחן:</w:t>
      </w:r>
      <w:r w:rsidRPr="0029003B">
        <w:rPr>
          <w:rFonts w:cs="David" w:hint="cs"/>
          <w:rtl/>
        </w:rPr>
        <w:t xml:space="preserve"> </w:t>
      </w:r>
    </w:p>
    <w:p w14:paraId="6C1034D0" w14:textId="77777777" w:rsidR="0029003B" w:rsidRPr="0029003B" w:rsidRDefault="0029003B" w:rsidP="0029003B">
      <w:pPr>
        <w:bidi/>
        <w:rPr>
          <w:rFonts w:cs="David" w:hint="cs"/>
          <w:rtl/>
        </w:rPr>
      </w:pPr>
    </w:p>
    <w:p w14:paraId="44C712FD" w14:textId="77777777" w:rsidR="0029003B" w:rsidRPr="0029003B" w:rsidRDefault="0029003B" w:rsidP="0029003B">
      <w:pPr>
        <w:bidi/>
        <w:rPr>
          <w:rFonts w:cs="David" w:hint="cs"/>
          <w:rtl/>
        </w:rPr>
      </w:pPr>
      <w:r w:rsidRPr="0029003B">
        <w:rPr>
          <w:rFonts w:cs="David" w:hint="cs"/>
          <w:rtl/>
        </w:rPr>
        <w:tab/>
        <w:t xml:space="preserve">אז מה שאמרתי לגבי קצין הכנסת </w:t>
      </w:r>
      <w:r w:rsidRPr="0029003B">
        <w:rPr>
          <w:rFonts w:cs="David"/>
          <w:rtl/>
        </w:rPr>
        <w:t>–</w:t>
      </w:r>
      <w:r w:rsidRPr="0029003B">
        <w:rPr>
          <w:rFonts w:cs="David" w:hint="cs"/>
          <w:rtl/>
        </w:rPr>
        <w:t xml:space="preserve"> גם לפיו נוהגים. בתקופה האחרונה החל צה"ל לבקש מחברי כנסת לחתום על טופס שהם מודעים לדברים מסוימים - - -</w:t>
      </w:r>
    </w:p>
    <w:p w14:paraId="24303E77" w14:textId="77777777" w:rsidR="0029003B" w:rsidRPr="0029003B" w:rsidRDefault="0029003B" w:rsidP="0029003B">
      <w:pPr>
        <w:bidi/>
        <w:rPr>
          <w:rFonts w:cs="David" w:hint="cs"/>
          <w:rtl/>
        </w:rPr>
      </w:pPr>
    </w:p>
    <w:p w14:paraId="69D92ACD" w14:textId="77777777" w:rsidR="0029003B" w:rsidRPr="0029003B" w:rsidRDefault="0029003B" w:rsidP="0029003B">
      <w:pPr>
        <w:bidi/>
        <w:rPr>
          <w:rFonts w:cs="David" w:hint="cs"/>
          <w:u w:val="single"/>
          <w:rtl/>
        </w:rPr>
      </w:pPr>
      <w:r w:rsidRPr="0029003B">
        <w:rPr>
          <w:rFonts w:cs="David" w:hint="cs"/>
          <w:u w:val="single"/>
          <w:rtl/>
        </w:rPr>
        <w:t>היו"ר דוד טל:</w:t>
      </w:r>
    </w:p>
    <w:p w14:paraId="4B4BF6EE" w14:textId="77777777" w:rsidR="0029003B" w:rsidRPr="0029003B" w:rsidRDefault="0029003B" w:rsidP="0029003B">
      <w:pPr>
        <w:bidi/>
        <w:rPr>
          <w:rFonts w:cs="David" w:hint="cs"/>
          <w:rtl/>
        </w:rPr>
      </w:pPr>
    </w:p>
    <w:p w14:paraId="3C4CD6FD" w14:textId="77777777" w:rsidR="0029003B" w:rsidRPr="0029003B" w:rsidRDefault="0029003B" w:rsidP="0029003B">
      <w:pPr>
        <w:bidi/>
        <w:rPr>
          <w:rFonts w:cs="David" w:hint="cs"/>
          <w:rtl/>
        </w:rPr>
      </w:pPr>
      <w:r w:rsidRPr="0029003B">
        <w:rPr>
          <w:rFonts w:cs="David" w:hint="cs"/>
          <w:rtl/>
        </w:rPr>
        <w:tab/>
        <w:t>לסיכונים וכל מיני דברים כאלה.</w:t>
      </w:r>
    </w:p>
    <w:p w14:paraId="6AE0692C" w14:textId="77777777" w:rsidR="0029003B" w:rsidRPr="0029003B" w:rsidRDefault="0029003B" w:rsidP="0029003B">
      <w:pPr>
        <w:bidi/>
        <w:rPr>
          <w:rFonts w:cs="David" w:hint="cs"/>
          <w:rtl/>
        </w:rPr>
      </w:pPr>
    </w:p>
    <w:p w14:paraId="3E2F9ED7" w14:textId="77777777" w:rsidR="0029003B" w:rsidRPr="0029003B" w:rsidRDefault="0029003B" w:rsidP="0029003B">
      <w:pPr>
        <w:bidi/>
        <w:rPr>
          <w:rFonts w:cs="David" w:hint="cs"/>
          <w:u w:val="single"/>
          <w:rtl/>
        </w:rPr>
      </w:pPr>
      <w:r w:rsidRPr="0029003B">
        <w:rPr>
          <w:rFonts w:cs="David" w:hint="cs"/>
          <w:u w:val="single"/>
          <w:rtl/>
        </w:rPr>
        <w:t>ארבל אסטרחן:</w:t>
      </w:r>
      <w:r w:rsidRPr="0029003B">
        <w:rPr>
          <w:rFonts w:cs="David" w:hint="cs"/>
          <w:rtl/>
        </w:rPr>
        <w:t xml:space="preserve"> </w:t>
      </w:r>
    </w:p>
    <w:p w14:paraId="43ED80A3" w14:textId="77777777" w:rsidR="0029003B" w:rsidRPr="0029003B" w:rsidRDefault="0029003B" w:rsidP="0029003B">
      <w:pPr>
        <w:bidi/>
        <w:rPr>
          <w:rFonts w:cs="David" w:hint="cs"/>
          <w:rtl/>
        </w:rPr>
      </w:pPr>
    </w:p>
    <w:p w14:paraId="096CC196" w14:textId="77777777" w:rsidR="0029003B" w:rsidRPr="0029003B" w:rsidRDefault="0029003B" w:rsidP="0029003B">
      <w:pPr>
        <w:bidi/>
        <w:rPr>
          <w:rFonts w:cs="David" w:hint="cs"/>
          <w:rtl/>
        </w:rPr>
      </w:pPr>
      <w:r w:rsidRPr="0029003B">
        <w:rPr>
          <w:rFonts w:cs="David" w:hint="cs"/>
          <w:rtl/>
        </w:rPr>
        <w:tab/>
        <w:t xml:space="preserve">היו תלונות של חברי כנסת, נשמעה עמדה שלא נכון ולא ראוי שחבר כנסת, אחרי שהוא כבר קיבל אישור והגיע למחסום, יידרש לחתום על טופס, אחרי שהוא עשה את התיאומים הנדרשים. חשבנו שזה נכון, לפיכך ועדת המשנה דנה בנושא, שמעה גם את נציגי הצבא שנמצאים כאן, ומה שהוצע זה לתקן באופן מסוים את הטופס. </w:t>
      </w:r>
    </w:p>
    <w:p w14:paraId="2C4B5F33" w14:textId="77777777" w:rsidR="0029003B" w:rsidRPr="0029003B" w:rsidRDefault="0029003B" w:rsidP="0029003B">
      <w:pPr>
        <w:bidi/>
        <w:rPr>
          <w:rFonts w:cs="David" w:hint="cs"/>
          <w:rtl/>
        </w:rPr>
      </w:pPr>
    </w:p>
    <w:p w14:paraId="628FFAD9" w14:textId="77777777" w:rsidR="0029003B" w:rsidRPr="0029003B" w:rsidRDefault="0029003B" w:rsidP="0029003B">
      <w:pPr>
        <w:bidi/>
        <w:rPr>
          <w:rFonts w:cs="David" w:hint="cs"/>
          <w:rtl/>
        </w:rPr>
      </w:pPr>
      <w:r w:rsidRPr="0029003B">
        <w:rPr>
          <w:rFonts w:cs="David" w:hint="cs"/>
          <w:rtl/>
        </w:rPr>
        <w:tab/>
        <w:t>מונח בפניכם איזשהו נוסח. אני אגיד לכם מה השינויים.</w:t>
      </w:r>
    </w:p>
    <w:p w14:paraId="48973012" w14:textId="77777777" w:rsidR="0029003B" w:rsidRPr="0029003B" w:rsidRDefault="0029003B" w:rsidP="0029003B">
      <w:pPr>
        <w:bidi/>
        <w:rPr>
          <w:rFonts w:cs="David" w:hint="cs"/>
          <w:rtl/>
        </w:rPr>
      </w:pPr>
    </w:p>
    <w:p w14:paraId="6B1C0930" w14:textId="77777777" w:rsidR="0029003B" w:rsidRPr="0029003B" w:rsidRDefault="0029003B" w:rsidP="0029003B">
      <w:pPr>
        <w:bidi/>
        <w:rPr>
          <w:rFonts w:cs="David" w:hint="cs"/>
          <w:u w:val="single"/>
          <w:rtl/>
        </w:rPr>
      </w:pPr>
      <w:r w:rsidRPr="0029003B">
        <w:rPr>
          <w:rFonts w:cs="David" w:hint="cs"/>
          <w:u w:val="single"/>
          <w:rtl/>
        </w:rPr>
        <w:t>היו"ר דוד טל:</w:t>
      </w:r>
    </w:p>
    <w:p w14:paraId="2D9970CC" w14:textId="77777777" w:rsidR="0029003B" w:rsidRPr="0029003B" w:rsidRDefault="0029003B" w:rsidP="0029003B">
      <w:pPr>
        <w:bidi/>
        <w:rPr>
          <w:rFonts w:cs="David" w:hint="cs"/>
          <w:rtl/>
        </w:rPr>
      </w:pPr>
    </w:p>
    <w:p w14:paraId="72890D69" w14:textId="77777777" w:rsidR="0029003B" w:rsidRPr="0029003B" w:rsidRDefault="0029003B" w:rsidP="0029003B">
      <w:pPr>
        <w:bidi/>
        <w:rPr>
          <w:rFonts w:cs="David" w:hint="cs"/>
          <w:rtl/>
        </w:rPr>
      </w:pPr>
      <w:r w:rsidRPr="0029003B">
        <w:rPr>
          <w:rFonts w:cs="David" w:hint="cs"/>
          <w:rtl/>
        </w:rPr>
        <w:tab/>
        <w:t>אבל צריך לשנות את הנוסח הזה במשהו.</w:t>
      </w:r>
    </w:p>
    <w:p w14:paraId="0ED4640B" w14:textId="77777777" w:rsidR="0029003B" w:rsidRPr="0029003B" w:rsidRDefault="0029003B" w:rsidP="0029003B">
      <w:pPr>
        <w:bidi/>
        <w:rPr>
          <w:rFonts w:cs="David" w:hint="cs"/>
          <w:rtl/>
        </w:rPr>
      </w:pPr>
    </w:p>
    <w:p w14:paraId="050EA6E2" w14:textId="77777777" w:rsidR="0029003B" w:rsidRPr="0029003B" w:rsidRDefault="0029003B" w:rsidP="0029003B">
      <w:pPr>
        <w:bidi/>
        <w:rPr>
          <w:rFonts w:cs="David" w:hint="cs"/>
          <w:u w:val="single"/>
          <w:rtl/>
        </w:rPr>
      </w:pPr>
      <w:r w:rsidRPr="0029003B">
        <w:rPr>
          <w:rFonts w:cs="David" w:hint="cs"/>
          <w:u w:val="single"/>
          <w:rtl/>
        </w:rPr>
        <w:t>ארבל אסטרחן:</w:t>
      </w:r>
      <w:r w:rsidRPr="0029003B">
        <w:rPr>
          <w:rFonts w:cs="David" w:hint="cs"/>
          <w:rtl/>
        </w:rPr>
        <w:t xml:space="preserve"> </w:t>
      </w:r>
    </w:p>
    <w:p w14:paraId="1E24D803" w14:textId="77777777" w:rsidR="0029003B" w:rsidRPr="0029003B" w:rsidRDefault="0029003B" w:rsidP="0029003B">
      <w:pPr>
        <w:bidi/>
        <w:rPr>
          <w:rFonts w:cs="David" w:hint="cs"/>
          <w:rtl/>
        </w:rPr>
      </w:pPr>
    </w:p>
    <w:p w14:paraId="067FAF81" w14:textId="77777777" w:rsidR="0029003B" w:rsidRPr="0029003B" w:rsidRDefault="0029003B" w:rsidP="0029003B">
      <w:pPr>
        <w:bidi/>
        <w:rPr>
          <w:rFonts w:cs="David" w:hint="cs"/>
          <w:rtl/>
        </w:rPr>
      </w:pPr>
      <w:r w:rsidRPr="0029003B">
        <w:rPr>
          <w:rFonts w:cs="David" w:hint="cs"/>
          <w:rtl/>
        </w:rPr>
        <w:tab/>
        <w:t xml:space="preserve">כן. מוצע להוסיף לסעיף, שלפיו חבר הכנסת שמבקש להיכנס לשטחי הרשות הפלסטינית </w:t>
      </w:r>
      <w:r w:rsidRPr="0029003B">
        <w:rPr>
          <w:rFonts w:cs="David"/>
          <w:rtl/>
        </w:rPr>
        <w:t>–</w:t>
      </w:r>
      <w:r w:rsidRPr="0029003B">
        <w:rPr>
          <w:rFonts w:cs="David" w:hint="cs"/>
          <w:rtl/>
        </w:rPr>
        <w:t xml:space="preserve"> רש"פ </w:t>
      </w:r>
      <w:r w:rsidRPr="0029003B">
        <w:rPr>
          <w:rFonts w:cs="David"/>
          <w:rtl/>
        </w:rPr>
        <w:t>–</w:t>
      </w:r>
      <w:r w:rsidRPr="0029003B">
        <w:rPr>
          <w:rFonts w:cs="David" w:hint="cs"/>
          <w:rtl/>
        </w:rPr>
        <w:t xml:space="preserve"> צריך להגיש בקשה מפורטת לקצין, שחבר הכנסת יקבל מקצין הכנסת תדריך ביטחוני בנוגע לכניסה לשטחי הרש"פ, ותיקון נוסף שמוצע </w:t>
      </w:r>
      <w:r w:rsidRPr="0029003B">
        <w:rPr>
          <w:rFonts w:cs="David"/>
          <w:rtl/>
        </w:rPr>
        <w:t>–</w:t>
      </w:r>
      <w:r w:rsidRPr="0029003B">
        <w:rPr>
          <w:rFonts w:cs="David" w:hint="cs"/>
          <w:rtl/>
        </w:rPr>
        <w:t xml:space="preserve"> היום כתוב שקצין הכנסת יפנה ללשכת שר הביטחון ויתאם ביטחונית את הביקור תוך דגש על סידורי האבטחה </w:t>
      </w:r>
      <w:r w:rsidRPr="0029003B">
        <w:rPr>
          <w:rFonts w:cs="David"/>
          <w:rtl/>
        </w:rPr>
        <w:t>–</w:t>
      </w:r>
      <w:r w:rsidRPr="0029003B">
        <w:rPr>
          <w:rFonts w:cs="David" w:hint="cs"/>
          <w:rtl/>
        </w:rPr>
        <w:t xml:space="preserve"> מוצע להוסיף פה: בפנייתו יציין קצין הכנסת אם חבר הכנסת קיבל תדריך ביטחוני כאמור בסעיף 1, הפנייה יועבר על גבי טופס שיכין קצין הכנסת, בתיאום עם הפיקוד המרחבי.</w:t>
      </w:r>
    </w:p>
    <w:p w14:paraId="6B7C951E" w14:textId="77777777" w:rsidR="0029003B" w:rsidRPr="0029003B" w:rsidRDefault="0029003B" w:rsidP="0029003B">
      <w:pPr>
        <w:bidi/>
        <w:rPr>
          <w:rFonts w:cs="David" w:hint="cs"/>
          <w:rtl/>
        </w:rPr>
      </w:pPr>
    </w:p>
    <w:p w14:paraId="25719503"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116E6A56" w14:textId="77777777" w:rsidR="0029003B" w:rsidRPr="0029003B" w:rsidRDefault="0029003B" w:rsidP="0029003B">
      <w:pPr>
        <w:bidi/>
        <w:rPr>
          <w:rFonts w:cs="David" w:hint="cs"/>
          <w:rtl/>
        </w:rPr>
      </w:pPr>
    </w:p>
    <w:p w14:paraId="53F21B57" w14:textId="77777777" w:rsidR="0029003B" w:rsidRPr="0029003B" w:rsidRDefault="0029003B" w:rsidP="0029003B">
      <w:pPr>
        <w:bidi/>
        <w:rPr>
          <w:rFonts w:cs="David" w:hint="cs"/>
          <w:rtl/>
        </w:rPr>
      </w:pPr>
      <w:r w:rsidRPr="0029003B">
        <w:rPr>
          <w:rFonts w:cs="David" w:hint="cs"/>
          <w:rtl/>
        </w:rPr>
        <w:tab/>
        <w:t xml:space="preserve"> מה שאת אומרת "מוצע" </w:t>
      </w:r>
      <w:r w:rsidRPr="0029003B">
        <w:rPr>
          <w:rFonts w:cs="David"/>
          <w:rtl/>
        </w:rPr>
        <w:t>–</w:t>
      </w:r>
      <w:r w:rsidRPr="0029003B">
        <w:rPr>
          <w:rFonts w:cs="David" w:hint="cs"/>
          <w:rtl/>
        </w:rPr>
        <w:t xml:space="preserve"> זה המלצות ועדת המשנה שישבה על זה?</w:t>
      </w:r>
    </w:p>
    <w:p w14:paraId="0A0FB7FE" w14:textId="77777777" w:rsidR="0029003B" w:rsidRPr="0029003B" w:rsidRDefault="0029003B" w:rsidP="0029003B">
      <w:pPr>
        <w:bidi/>
        <w:rPr>
          <w:rFonts w:cs="David" w:hint="cs"/>
          <w:rtl/>
        </w:rPr>
      </w:pPr>
    </w:p>
    <w:p w14:paraId="18124785" w14:textId="77777777" w:rsidR="0029003B" w:rsidRPr="0029003B" w:rsidRDefault="0029003B" w:rsidP="0029003B">
      <w:pPr>
        <w:bidi/>
        <w:rPr>
          <w:rFonts w:cs="David" w:hint="cs"/>
          <w:u w:val="single"/>
          <w:rtl/>
        </w:rPr>
      </w:pPr>
      <w:r w:rsidRPr="0029003B">
        <w:rPr>
          <w:rFonts w:cs="David" w:hint="cs"/>
          <w:u w:val="single"/>
          <w:rtl/>
        </w:rPr>
        <w:t>היו"ר דוד טל:</w:t>
      </w:r>
    </w:p>
    <w:p w14:paraId="104E6E4B" w14:textId="77777777" w:rsidR="0029003B" w:rsidRPr="0029003B" w:rsidRDefault="0029003B" w:rsidP="0029003B">
      <w:pPr>
        <w:bidi/>
        <w:rPr>
          <w:rFonts w:cs="David" w:hint="cs"/>
          <w:rtl/>
        </w:rPr>
      </w:pPr>
    </w:p>
    <w:p w14:paraId="2BE9F6D5" w14:textId="77777777" w:rsidR="0029003B" w:rsidRPr="0029003B" w:rsidRDefault="0029003B" w:rsidP="0029003B">
      <w:pPr>
        <w:bidi/>
        <w:rPr>
          <w:rFonts w:cs="David" w:hint="cs"/>
          <w:rtl/>
        </w:rPr>
      </w:pPr>
      <w:r w:rsidRPr="0029003B">
        <w:rPr>
          <w:rFonts w:cs="David" w:hint="cs"/>
          <w:rtl/>
        </w:rPr>
        <w:tab/>
        <w:t>נכון.</w:t>
      </w:r>
    </w:p>
    <w:p w14:paraId="49AF1D13" w14:textId="77777777" w:rsidR="0029003B" w:rsidRPr="0029003B" w:rsidRDefault="0029003B" w:rsidP="0029003B">
      <w:pPr>
        <w:bidi/>
        <w:rPr>
          <w:rFonts w:cs="David" w:hint="cs"/>
          <w:rtl/>
        </w:rPr>
      </w:pPr>
    </w:p>
    <w:p w14:paraId="5DFB379E" w14:textId="77777777" w:rsidR="0029003B" w:rsidRPr="0029003B" w:rsidRDefault="0029003B" w:rsidP="0029003B">
      <w:pPr>
        <w:bidi/>
        <w:rPr>
          <w:rFonts w:cs="David" w:hint="cs"/>
          <w:u w:val="single"/>
          <w:rtl/>
        </w:rPr>
      </w:pPr>
      <w:r w:rsidRPr="0029003B">
        <w:rPr>
          <w:rFonts w:cs="David" w:hint="cs"/>
          <w:u w:val="single"/>
          <w:rtl/>
        </w:rPr>
        <w:t>ארבל אסטרחן:</w:t>
      </w:r>
      <w:r w:rsidRPr="0029003B">
        <w:rPr>
          <w:rFonts w:cs="David" w:hint="cs"/>
          <w:rtl/>
        </w:rPr>
        <w:t xml:space="preserve"> </w:t>
      </w:r>
    </w:p>
    <w:p w14:paraId="0991A0D0" w14:textId="77777777" w:rsidR="0029003B" w:rsidRPr="0029003B" w:rsidRDefault="0029003B" w:rsidP="0029003B">
      <w:pPr>
        <w:bidi/>
        <w:rPr>
          <w:rFonts w:cs="David" w:hint="cs"/>
          <w:rtl/>
        </w:rPr>
      </w:pPr>
    </w:p>
    <w:p w14:paraId="32D2FB11" w14:textId="77777777" w:rsidR="0029003B" w:rsidRPr="0029003B" w:rsidRDefault="0029003B" w:rsidP="0029003B">
      <w:pPr>
        <w:bidi/>
        <w:rPr>
          <w:rFonts w:cs="David" w:hint="cs"/>
          <w:rtl/>
        </w:rPr>
      </w:pPr>
      <w:r w:rsidRPr="0029003B">
        <w:rPr>
          <w:rFonts w:cs="David" w:hint="cs"/>
          <w:rtl/>
        </w:rPr>
        <w:tab/>
        <w:t>נכון. זה מה שנדון בוועדת המשנה.</w:t>
      </w:r>
    </w:p>
    <w:p w14:paraId="62F69B28" w14:textId="77777777" w:rsidR="0029003B" w:rsidRPr="0029003B" w:rsidRDefault="0029003B" w:rsidP="0029003B">
      <w:pPr>
        <w:bidi/>
        <w:rPr>
          <w:rFonts w:cs="David" w:hint="cs"/>
          <w:rtl/>
        </w:rPr>
      </w:pPr>
    </w:p>
    <w:p w14:paraId="29AB4186"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29FD6C0D" w14:textId="77777777" w:rsidR="0029003B" w:rsidRPr="0029003B" w:rsidRDefault="0029003B" w:rsidP="0029003B">
      <w:pPr>
        <w:bidi/>
        <w:rPr>
          <w:rFonts w:cs="David" w:hint="cs"/>
          <w:rtl/>
        </w:rPr>
      </w:pPr>
    </w:p>
    <w:p w14:paraId="7A26F54D" w14:textId="77777777" w:rsidR="0029003B" w:rsidRPr="0029003B" w:rsidRDefault="0029003B" w:rsidP="0029003B">
      <w:pPr>
        <w:bidi/>
        <w:rPr>
          <w:rFonts w:cs="David" w:hint="cs"/>
          <w:rtl/>
        </w:rPr>
      </w:pPr>
      <w:r w:rsidRPr="0029003B">
        <w:rPr>
          <w:rFonts w:cs="David" w:hint="cs"/>
          <w:rtl/>
        </w:rPr>
        <w:tab/>
        <w:t xml:space="preserve"> מי היו חברי ועדת המשנה?</w:t>
      </w:r>
    </w:p>
    <w:p w14:paraId="439D8F39" w14:textId="77777777" w:rsidR="0029003B" w:rsidRPr="0029003B" w:rsidRDefault="0029003B" w:rsidP="0029003B">
      <w:pPr>
        <w:bidi/>
        <w:rPr>
          <w:rFonts w:cs="David" w:hint="cs"/>
          <w:rtl/>
        </w:rPr>
      </w:pPr>
    </w:p>
    <w:p w14:paraId="0E8C481D" w14:textId="77777777" w:rsidR="0029003B" w:rsidRPr="0029003B" w:rsidRDefault="0029003B" w:rsidP="0029003B">
      <w:pPr>
        <w:bidi/>
        <w:rPr>
          <w:rFonts w:cs="David" w:hint="cs"/>
          <w:u w:val="single"/>
          <w:rtl/>
        </w:rPr>
      </w:pPr>
      <w:r w:rsidRPr="0029003B">
        <w:rPr>
          <w:rFonts w:cs="David" w:hint="cs"/>
          <w:u w:val="single"/>
          <w:rtl/>
        </w:rPr>
        <w:t>היו"ר דוד טל:</w:t>
      </w:r>
    </w:p>
    <w:p w14:paraId="36B7422C" w14:textId="77777777" w:rsidR="0029003B" w:rsidRPr="0029003B" w:rsidRDefault="0029003B" w:rsidP="0029003B">
      <w:pPr>
        <w:bidi/>
        <w:rPr>
          <w:rFonts w:cs="David" w:hint="cs"/>
          <w:rtl/>
        </w:rPr>
      </w:pPr>
    </w:p>
    <w:p w14:paraId="2F727052" w14:textId="77777777" w:rsidR="0029003B" w:rsidRPr="0029003B" w:rsidRDefault="0029003B" w:rsidP="0029003B">
      <w:pPr>
        <w:bidi/>
        <w:rPr>
          <w:rFonts w:cs="David" w:hint="cs"/>
          <w:rtl/>
        </w:rPr>
      </w:pPr>
      <w:r w:rsidRPr="0029003B">
        <w:rPr>
          <w:rFonts w:cs="David" w:hint="cs"/>
          <w:rtl/>
        </w:rPr>
        <w:tab/>
        <w:t xml:space="preserve">שלושה. היה צריך להיות איתן כבל שהוא היה  ונשאר, והיה צריך להיות חבר הכנסת גדעון סער, שוויתר לחבר הכנסת אריאל, והיה יושב ראש הוועדה שלא ויתר. </w:t>
      </w:r>
    </w:p>
    <w:p w14:paraId="544BC790" w14:textId="77777777" w:rsidR="0029003B" w:rsidRPr="0029003B" w:rsidRDefault="0029003B" w:rsidP="0029003B">
      <w:pPr>
        <w:bidi/>
        <w:rPr>
          <w:rFonts w:cs="David" w:hint="cs"/>
          <w:rtl/>
        </w:rPr>
      </w:pPr>
    </w:p>
    <w:p w14:paraId="7A33CDFA" w14:textId="77777777" w:rsidR="0029003B" w:rsidRPr="0029003B" w:rsidRDefault="0029003B" w:rsidP="0029003B">
      <w:pPr>
        <w:bidi/>
        <w:rPr>
          <w:rFonts w:cs="David" w:hint="cs"/>
          <w:u w:val="single"/>
          <w:rtl/>
        </w:rPr>
      </w:pPr>
      <w:r w:rsidRPr="0029003B">
        <w:rPr>
          <w:rFonts w:cs="David" w:hint="cs"/>
          <w:u w:val="single"/>
          <w:rtl/>
        </w:rPr>
        <w:t>ארבל אסטרחן:</w:t>
      </w:r>
      <w:r w:rsidRPr="0029003B">
        <w:rPr>
          <w:rFonts w:cs="David" w:hint="cs"/>
          <w:rtl/>
        </w:rPr>
        <w:t xml:space="preserve"> </w:t>
      </w:r>
    </w:p>
    <w:p w14:paraId="3071FAE3" w14:textId="77777777" w:rsidR="0029003B" w:rsidRPr="0029003B" w:rsidRDefault="0029003B" w:rsidP="0029003B">
      <w:pPr>
        <w:bidi/>
        <w:rPr>
          <w:rFonts w:cs="David" w:hint="cs"/>
          <w:rtl/>
        </w:rPr>
      </w:pPr>
    </w:p>
    <w:p w14:paraId="1FB2B51A" w14:textId="77777777" w:rsidR="0029003B" w:rsidRPr="0029003B" w:rsidRDefault="0029003B" w:rsidP="0029003B">
      <w:pPr>
        <w:bidi/>
        <w:rPr>
          <w:rFonts w:cs="David" w:hint="cs"/>
          <w:rtl/>
        </w:rPr>
      </w:pPr>
      <w:r w:rsidRPr="0029003B">
        <w:rPr>
          <w:rFonts w:cs="David" w:hint="cs"/>
          <w:rtl/>
        </w:rPr>
        <w:tab/>
        <w:t>היות שזה שינוי של נוהל שוועדת הכנסת קיבלה - - -</w:t>
      </w:r>
    </w:p>
    <w:p w14:paraId="25DA69BC" w14:textId="77777777" w:rsidR="0029003B" w:rsidRPr="0029003B" w:rsidRDefault="0029003B" w:rsidP="0029003B">
      <w:pPr>
        <w:bidi/>
        <w:rPr>
          <w:rFonts w:cs="David" w:hint="cs"/>
          <w:rtl/>
        </w:rPr>
      </w:pPr>
    </w:p>
    <w:p w14:paraId="4717091E" w14:textId="77777777" w:rsidR="0029003B" w:rsidRDefault="0029003B" w:rsidP="0029003B">
      <w:pPr>
        <w:bidi/>
        <w:rPr>
          <w:rFonts w:cs="David" w:hint="cs"/>
          <w:u w:val="single"/>
          <w:rtl/>
        </w:rPr>
      </w:pPr>
    </w:p>
    <w:p w14:paraId="59C5AA19" w14:textId="77777777" w:rsidR="0029003B" w:rsidRDefault="0029003B" w:rsidP="0029003B">
      <w:pPr>
        <w:bidi/>
        <w:rPr>
          <w:rFonts w:cs="David" w:hint="cs"/>
          <w:u w:val="single"/>
          <w:rtl/>
        </w:rPr>
      </w:pPr>
    </w:p>
    <w:p w14:paraId="0F1B77FF" w14:textId="77777777" w:rsidR="0029003B" w:rsidRPr="0029003B" w:rsidRDefault="0029003B" w:rsidP="0029003B">
      <w:pPr>
        <w:bidi/>
        <w:rPr>
          <w:rFonts w:cs="David" w:hint="cs"/>
          <w:rtl/>
        </w:rPr>
      </w:pPr>
      <w:r w:rsidRPr="0029003B">
        <w:rPr>
          <w:rFonts w:cs="David" w:hint="cs"/>
          <w:u w:val="single"/>
          <w:rtl/>
        </w:rPr>
        <w:t>אחמד טיבי:</w:t>
      </w:r>
    </w:p>
    <w:p w14:paraId="2BD72F3B" w14:textId="77777777" w:rsidR="0029003B" w:rsidRPr="0029003B" w:rsidRDefault="0029003B" w:rsidP="0029003B">
      <w:pPr>
        <w:bidi/>
        <w:rPr>
          <w:rFonts w:cs="David" w:hint="cs"/>
          <w:rtl/>
        </w:rPr>
      </w:pPr>
    </w:p>
    <w:p w14:paraId="793BA9BF" w14:textId="77777777" w:rsidR="0029003B" w:rsidRPr="0029003B" w:rsidRDefault="0029003B" w:rsidP="0029003B">
      <w:pPr>
        <w:bidi/>
        <w:rPr>
          <w:rFonts w:cs="David" w:hint="cs"/>
          <w:rtl/>
        </w:rPr>
      </w:pPr>
      <w:r w:rsidRPr="0029003B">
        <w:rPr>
          <w:rFonts w:cs="David" w:hint="cs"/>
          <w:rtl/>
        </w:rPr>
        <w:tab/>
        <w:t xml:space="preserve"> אף אחד מאלה לא נכנס לשטחי </w:t>
      </w:r>
      <w:r w:rsidRPr="0029003B">
        <w:rPr>
          <w:rFonts w:cs="David" w:hint="cs"/>
        </w:rPr>
        <w:t>A</w:t>
      </w:r>
      <w:r w:rsidRPr="0029003B">
        <w:rPr>
          <w:rFonts w:cs="David" w:hint="cs"/>
          <w:rtl/>
        </w:rPr>
        <w:t xml:space="preserve">. אתם לא יודעים מה זה שטחי </w:t>
      </w:r>
      <w:r w:rsidRPr="0029003B">
        <w:rPr>
          <w:rFonts w:cs="David" w:hint="cs"/>
        </w:rPr>
        <w:t>A</w:t>
      </w:r>
      <w:r w:rsidRPr="0029003B">
        <w:rPr>
          <w:rFonts w:cs="David" w:hint="cs"/>
          <w:rtl/>
        </w:rPr>
        <w:t>. אני אתמול - - -</w:t>
      </w:r>
    </w:p>
    <w:p w14:paraId="00EBF0E3" w14:textId="77777777" w:rsidR="0029003B" w:rsidRPr="0029003B" w:rsidRDefault="0029003B" w:rsidP="0029003B">
      <w:pPr>
        <w:bidi/>
        <w:rPr>
          <w:rFonts w:cs="David" w:hint="cs"/>
          <w:rtl/>
        </w:rPr>
      </w:pPr>
    </w:p>
    <w:p w14:paraId="7684E889" w14:textId="77777777" w:rsidR="0029003B" w:rsidRPr="0029003B" w:rsidRDefault="0029003B" w:rsidP="0029003B">
      <w:pPr>
        <w:bidi/>
        <w:rPr>
          <w:rFonts w:cs="David" w:hint="cs"/>
          <w:u w:val="single"/>
          <w:rtl/>
        </w:rPr>
      </w:pPr>
      <w:r w:rsidRPr="0029003B">
        <w:rPr>
          <w:rFonts w:cs="David" w:hint="cs"/>
          <w:u w:val="single"/>
          <w:rtl/>
        </w:rPr>
        <w:t>היו"ר דוד טל:</w:t>
      </w:r>
    </w:p>
    <w:p w14:paraId="63D9D930" w14:textId="77777777" w:rsidR="0029003B" w:rsidRPr="0029003B" w:rsidRDefault="0029003B" w:rsidP="0029003B">
      <w:pPr>
        <w:bidi/>
        <w:rPr>
          <w:rFonts w:cs="David" w:hint="cs"/>
          <w:rtl/>
        </w:rPr>
      </w:pPr>
    </w:p>
    <w:p w14:paraId="376DF0C3" w14:textId="77777777" w:rsidR="0029003B" w:rsidRPr="0029003B" w:rsidRDefault="0029003B" w:rsidP="0029003B">
      <w:pPr>
        <w:bidi/>
        <w:rPr>
          <w:rFonts w:cs="David" w:hint="cs"/>
          <w:rtl/>
        </w:rPr>
      </w:pPr>
      <w:r w:rsidRPr="0029003B">
        <w:rPr>
          <w:rFonts w:cs="David" w:hint="cs"/>
          <w:rtl/>
        </w:rPr>
        <w:tab/>
        <w:t xml:space="preserve">אתה יודע כמה פעמים הייתי אצל </w:t>
      </w:r>
      <w:proofErr w:type="spellStart"/>
      <w:r w:rsidRPr="0029003B">
        <w:rPr>
          <w:rFonts w:cs="David" w:hint="cs"/>
          <w:rtl/>
        </w:rPr>
        <w:t>רג'וב</w:t>
      </w:r>
      <w:proofErr w:type="spellEnd"/>
      <w:r w:rsidRPr="0029003B">
        <w:rPr>
          <w:rFonts w:cs="David" w:hint="cs"/>
          <w:rtl/>
        </w:rPr>
        <w:t>?</w:t>
      </w:r>
    </w:p>
    <w:p w14:paraId="0FBA3904" w14:textId="77777777" w:rsidR="0029003B" w:rsidRPr="0029003B" w:rsidRDefault="0029003B" w:rsidP="0029003B">
      <w:pPr>
        <w:bidi/>
        <w:rPr>
          <w:rFonts w:cs="David" w:hint="cs"/>
          <w:rtl/>
        </w:rPr>
      </w:pPr>
    </w:p>
    <w:p w14:paraId="762A0F90" w14:textId="77777777" w:rsidR="0029003B" w:rsidRPr="0029003B" w:rsidRDefault="0029003B" w:rsidP="0029003B">
      <w:pPr>
        <w:bidi/>
        <w:rPr>
          <w:rFonts w:cs="David" w:hint="cs"/>
          <w:rtl/>
        </w:rPr>
      </w:pPr>
      <w:r w:rsidRPr="0029003B">
        <w:rPr>
          <w:rFonts w:cs="David" w:hint="cs"/>
          <w:u w:val="single"/>
          <w:rtl/>
        </w:rPr>
        <w:t>אחמד טיבי:</w:t>
      </w:r>
    </w:p>
    <w:p w14:paraId="46A40198" w14:textId="77777777" w:rsidR="0029003B" w:rsidRPr="0029003B" w:rsidRDefault="0029003B" w:rsidP="0029003B">
      <w:pPr>
        <w:bidi/>
        <w:rPr>
          <w:rFonts w:cs="David" w:hint="cs"/>
          <w:rtl/>
        </w:rPr>
      </w:pPr>
    </w:p>
    <w:p w14:paraId="1CDE0ED8" w14:textId="77777777" w:rsidR="0029003B" w:rsidRPr="0029003B" w:rsidRDefault="0029003B" w:rsidP="0029003B">
      <w:pPr>
        <w:bidi/>
        <w:rPr>
          <w:rFonts w:cs="David" w:hint="cs"/>
          <w:rtl/>
        </w:rPr>
      </w:pPr>
      <w:r w:rsidRPr="0029003B">
        <w:rPr>
          <w:rFonts w:cs="David" w:hint="cs"/>
          <w:rtl/>
        </w:rPr>
        <w:tab/>
        <w:t xml:space="preserve"> חכה, חכה.</w:t>
      </w:r>
    </w:p>
    <w:p w14:paraId="0DEC3A28" w14:textId="77777777" w:rsidR="0029003B" w:rsidRPr="0029003B" w:rsidRDefault="0029003B" w:rsidP="0029003B">
      <w:pPr>
        <w:bidi/>
        <w:rPr>
          <w:rFonts w:cs="David" w:hint="cs"/>
          <w:highlight w:val="green"/>
          <w:rtl/>
        </w:rPr>
      </w:pPr>
    </w:p>
    <w:p w14:paraId="3A7FC129" w14:textId="77777777" w:rsidR="0029003B" w:rsidRPr="0029003B" w:rsidRDefault="0029003B" w:rsidP="0029003B">
      <w:pPr>
        <w:bidi/>
        <w:rPr>
          <w:rFonts w:cs="David" w:hint="cs"/>
          <w:u w:val="single"/>
          <w:rtl/>
        </w:rPr>
      </w:pPr>
      <w:r w:rsidRPr="0029003B">
        <w:rPr>
          <w:rFonts w:cs="David" w:hint="cs"/>
          <w:u w:val="single"/>
          <w:rtl/>
        </w:rPr>
        <w:t>היו"ר דוד טל:</w:t>
      </w:r>
    </w:p>
    <w:p w14:paraId="52221750" w14:textId="77777777" w:rsidR="0029003B" w:rsidRPr="0029003B" w:rsidRDefault="0029003B" w:rsidP="0029003B">
      <w:pPr>
        <w:bidi/>
        <w:rPr>
          <w:rFonts w:cs="David" w:hint="cs"/>
          <w:rtl/>
        </w:rPr>
      </w:pPr>
    </w:p>
    <w:p w14:paraId="00E5349A" w14:textId="77777777" w:rsidR="0029003B" w:rsidRPr="0029003B" w:rsidRDefault="0029003B" w:rsidP="0029003B">
      <w:pPr>
        <w:bidi/>
        <w:rPr>
          <w:rFonts w:cs="David" w:hint="cs"/>
          <w:rtl/>
        </w:rPr>
      </w:pPr>
      <w:r w:rsidRPr="0029003B">
        <w:rPr>
          <w:rFonts w:cs="David" w:hint="cs"/>
          <w:rtl/>
        </w:rPr>
        <w:tab/>
        <w:t xml:space="preserve">וכמה פעמים הייתי אצל </w:t>
      </w:r>
      <w:proofErr w:type="spellStart"/>
      <w:r w:rsidRPr="0029003B">
        <w:rPr>
          <w:rFonts w:cs="David" w:hint="cs"/>
          <w:rtl/>
        </w:rPr>
        <w:t>סופיאן</w:t>
      </w:r>
      <w:proofErr w:type="spellEnd"/>
      <w:r w:rsidRPr="0029003B">
        <w:rPr>
          <w:rFonts w:cs="David" w:hint="cs"/>
          <w:rtl/>
        </w:rPr>
        <w:t xml:space="preserve"> אבו-</w:t>
      </w:r>
      <w:proofErr w:type="spellStart"/>
      <w:r w:rsidRPr="0029003B">
        <w:rPr>
          <w:rFonts w:cs="David" w:hint="cs"/>
          <w:rtl/>
        </w:rPr>
        <w:t>זיידה</w:t>
      </w:r>
      <w:proofErr w:type="spellEnd"/>
      <w:r w:rsidRPr="0029003B">
        <w:rPr>
          <w:rFonts w:cs="David" w:hint="cs"/>
          <w:rtl/>
        </w:rPr>
        <w:t xml:space="preserve">? וכמה פעמים הייתי אצל ד"ר </w:t>
      </w:r>
      <w:proofErr w:type="spellStart"/>
      <w:r w:rsidRPr="0029003B">
        <w:rPr>
          <w:rFonts w:cs="David" w:hint="cs"/>
          <w:rtl/>
        </w:rPr>
        <w:t>אלקאק</w:t>
      </w:r>
      <w:proofErr w:type="spellEnd"/>
      <w:r w:rsidRPr="0029003B">
        <w:rPr>
          <w:rFonts w:cs="David" w:hint="cs"/>
          <w:rtl/>
        </w:rPr>
        <w:t xml:space="preserve">? וכמה פעמים הייתי אצל </w:t>
      </w:r>
      <w:proofErr w:type="spellStart"/>
      <w:r w:rsidRPr="0029003B">
        <w:rPr>
          <w:rFonts w:cs="David" w:hint="cs"/>
          <w:rtl/>
        </w:rPr>
        <w:t>הישאם</w:t>
      </w:r>
      <w:proofErr w:type="spellEnd"/>
      <w:r w:rsidRPr="0029003B">
        <w:rPr>
          <w:rFonts w:cs="David" w:hint="cs"/>
          <w:rtl/>
        </w:rPr>
        <w:t xml:space="preserve"> </w:t>
      </w:r>
      <w:proofErr w:type="spellStart"/>
      <w:r w:rsidRPr="0029003B">
        <w:rPr>
          <w:rFonts w:cs="David" w:hint="cs"/>
          <w:rtl/>
        </w:rPr>
        <w:t>הישאם</w:t>
      </w:r>
      <w:proofErr w:type="spellEnd"/>
      <w:r w:rsidRPr="0029003B">
        <w:rPr>
          <w:rFonts w:cs="David" w:hint="cs"/>
          <w:rtl/>
        </w:rPr>
        <w:t>?</w:t>
      </w:r>
    </w:p>
    <w:p w14:paraId="741FB7EE" w14:textId="77777777" w:rsidR="0029003B" w:rsidRPr="0029003B" w:rsidRDefault="0029003B" w:rsidP="0029003B">
      <w:pPr>
        <w:bidi/>
        <w:rPr>
          <w:rFonts w:cs="David" w:hint="cs"/>
          <w:rtl/>
        </w:rPr>
      </w:pPr>
    </w:p>
    <w:p w14:paraId="7FE02A4E" w14:textId="77777777" w:rsidR="0029003B" w:rsidRPr="0029003B" w:rsidRDefault="0029003B" w:rsidP="0029003B">
      <w:pPr>
        <w:pStyle w:val="Heading5"/>
        <w:jc w:val="left"/>
        <w:rPr>
          <w:rFonts w:hint="cs"/>
          <w:sz w:val="24"/>
          <w:rtl/>
        </w:rPr>
      </w:pPr>
      <w:r w:rsidRPr="0029003B">
        <w:rPr>
          <w:rFonts w:hint="cs"/>
          <w:sz w:val="24"/>
          <w:u w:val="single"/>
          <w:rtl/>
        </w:rPr>
        <w:t>איתן כבל:</w:t>
      </w:r>
    </w:p>
    <w:p w14:paraId="55C40006" w14:textId="77777777" w:rsidR="0029003B" w:rsidRPr="0029003B" w:rsidRDefault="0029003B" w:rsidP="0029003B">
      <w:pPr>
        <w:pStyle w:val="Heading5"/>
        <w:jc w:val="left"/>
        <w:rPr>
          <w:rFonts w:hint="cs"/>
          <w:sz w:val="24"/>
          <w:rtl/>
        </w:rPr>
      </w:pPr>
    </w:p>
    <w:p w14:paraId="5B41D299" w14:textId="77777777" w:rsidR="0029003B" w:rsidRPr="0029003B" w:rsidRDefault="0029003B" w:rsidP="0029003B">
      <w:pPr>
        <w:bidi/>
        <w:rPr>
          <w:rFonts w:cs="David" w:hint="cs"/>
          <w:rtl/>
        </w:rPr>
      </w:pPr>
      <w:r w:rsidRPr="0029003B">
        <w:rPr>
          <w:rFonts w:cs="David" w:hint="cs"/>
          <w:rtl/>
        </w:rPr>
        <w:tab/>
        <w:t xml:space="preserve"> קודם כל, אני הייתי יותר פעמים משניכם בשטחי </w:t>
      </w:r>
      <w:r w:rsidRPr="0029003B">
        <w:rPr>
          <w:rFonts w:cs="David" w:hint="cs"/>
        </w:rPr>
        <w:t>A</w:t>
      </w:r>
      <w:r w:rsidRPr="0029003B">
        <w:rPr>
          <w:rFonts w:cs="David" w:hint="cs"/>
          <w:rtl/>
        </w:rPr>
        <w:t xml:space="preserve">. </w:t>
      </w:r>
    </w:p>
    <w:p w14:paraId="0739316B" w14:textId="77777777" w:rsidR="0029003B" w:rsidRPr="0029003B" w:rsidRDefault="0029003B" w:rsidP="0029003B">
      <w:pPr>
        <w:bidi/>
        <w:rPr>
          <w:rFonts w:cs="David" w:hint="cs"/>
          <w:highlight w:val="green"/>
          <w:rtl/>
        </w:rPr>
      </w:pPr>
    </w:p>
    <w:p w14:paraId="382996AF" w14:textId="77777777" w:rsidR="0029003B" w:rsidRPr="0029003B" w:rsidRDefault="0029003B" w:rsidP="0029003B">
      <w:pPr>
        <w:bidi/>
        <w:rPr>
          <w:rFonts w:cs="David" w:hint="cs"/>
          <w:u w:val="single"/>
          <w:rtl/>
        </w:rPr>
      </w:pPr>
      <w:r w:rsidRPr="0029003B">
        <w:rPr>
          <w:rFonts w:cs="David" w:hint="cs"/>
          <w:u w:val="single"/>
          <w:rtl/>
        </w:rPr>
        <w:t>היו"ר דוד טל:</w:t>
      </w:r>
    </w:p>
    <w:p w14:paraId="2E8695FC" w14:textId="77777777" w:rsidR="0029003B" w:rsidRPr="0029003B" w:rsidRDefault="0029003B" w:rsidP="0029003B">
      <w:pPr>
        <w:bidi/>
        <w:rPr>
          <w:rFonts w:cs="David" w:hint="cs"/>
          <w:rtl/>
        </w:rPr>
      </w:pPr>
    </w:p>
    <w:p w14:paraId="7C34B94A" w14:textId="77777777" w:rsidR="0029003B" w:rsidRPr="0029003B" w:rsidRDefault="0029003B" w:rsidP="0029003B">
      <w:pPr>
        <w:bidi/>
        <w:rPr>
          <w:rFonts w:cs="David" w:hint="cs"/>
          <w:rtl/>
        </w:rPr>
      </w:pPr>
      <w:r w:rsidRPr="0029003B">
        <w:rPr>
          <w:rFonts w:cs="David" w:hint="cs"/>
          <w:rtl/>
        </w:rPr>
        <w:tab/>
        <w:t xml:space="preserve">אתה יודע כמה פעמים ראיתי את </w:t>
      </w:r>
      <w:proofErr w:type="spellStart"/>
      <w:r w:rsidRPr="0029003B">
        <w:rPr>
          <w:rFonts w:cs="David" w:hint="cs"/>
          <w:rtl/>
        </w:rPr>
        <w:t>ברגותי</w:t>
      </w:r>
      <w:proofErr w:type="spellEnd"/>
      <w:r w:rsidRPr="0029003B">
        <w:rPr>
          <w:rFonts w:cs="David" w:hint="cs"/>
          <w:rtl/>
        </w:rPr>
        <w:t xml:space="preserve"> שם?</w:t>
      </w:r>
    </w:p>
    <w:p w14:paraId="0DB5366F" w14:textId="77777777" w:rsidR="0029003B" w:rsidRPr="0029003B" w:rsidRDefault="0029003B" w:rsidP="0029003B">
      <w:pPr>
        <w:bidi/>
        <w:rPr>
          <w:rFonts w:cs="David" w:hint="cs"/>
          <w:rtl/>
        </w:rPr>
      </w:pPr>
    </w:p>
    <w:p w14:paraId="7BF5FF30" w14:textId="77777777" w:rsidR="0029003B" w:rsidRPr="0029003B" w:rsidRDefault="0029003B" w:rsidP="0029003B">
      <w:pPr>
        <w:bidi/>
        <w:rPr>
          <w:rFonts w:cs="David"/>
          <w:rtl/>
        </w:rPr>
      </w:pPr>
      <w:r w:rsidRPr="0029003B">
        <w:rPr>
          <w:rFonts w:cs="David" w:hint="eastAsia"/>
          <w:u w:val="single"/>
          <w:rtl/>
        </w:rPr>
        <w:t>אורי</w:t>
      </w:r>
      <w:r w:rsidRPr="0029003B">
        <w:rPr>
          <w:rFonts w:cs="David"/>
          <w:u w:val="single"/>
          <w:rtl/>
        </w:rPr>
        <w:t xml:space="preserve"> אריאל:</w:t>
      </w:r>
    </w:p>
    <w:p w14:paraId="274BBD7D" w14:textId="77777777" w:rsidR="0029003B" w:rsidRPr="0029003B" w:rsidRDefault="0029003B" w:rsidP="0029003B">
      <w:pPr>
        <w:bidi/>
        <w:rPr>
          <w:rFonts w:cs="David"/>
          <w:rtl/>
        </w:rPr>
      </w:pPr>
    </w:p>
    <w:p w14:paraId="1FB1315D" w14:textId="77777777" w:rsidR="0029003B" w:rsidRPr="0029003B" w:rsidRDefault="0029003B" w:rsidP="0029003B">
      <w:pPr>
        <w:bidi/>
        <w:rPr>
          <w:rFonts w:cs="David" w:hint="cs"/>
          <w:rtl/>
        </w:rPr>
      </w:pPr>
      <w:r w:rsidRPr="0029003B">
        <w:rPr>
          <w:rFonts w:cs="David" w:hint="cs"/>
          <w:rtl/>
        </w:rPr>
        <w:tab/>
        <w:t xml:space="preserve">אחמד, זה הולך ככה: </w:t>
      </w:r>
      <w:r w:rsidRPr="0029003B">
        <w:rPr>
          <w:rFonts w:cs="David" w:hint="cs"/>
        </w:rPr>
        <w:t>A</w:t>
      </w:r>
      <w:r w:rsidRPr="0029003B">
        <w:rPr>
          <w:rFonts w:cs="David" w:hint="cs"/>
          <w:rtl/>
        </w:rPr>
        <w:t xml:space="preserve"> זה ערבים, </w:t>
      </w:r>
      <w:r w:rsidRPr="0029003B">
        <w:rPr>
          <w:rFonts w:cs="David" w:hint="cs"/>
        </w:rPr>
        <w:t>C</w:t>
      </w:r>
      <w:r w:rsidRPr="0029003B">
        <w:rPr>
          <w:rFonts w:cs="David" w:hint="cs"/>
          <w:rtl/>
        </w:rPr>
        <w:t xml:space="preserve"> זה "סלנו", (שלנו), ו-</w:t>
      </w:r>
      <w:r w:rsidRPr="0029003B">
        <w:rPr>
          <w:rFonts w:cs="David" w:hint="cs"/>
        </w:rPr>
        <w:t>B</w:t>
      </w:r>
      <w:r w:rsidRPr="0029003B">
        <w:rPr>
          <w:rFonts w:cs="David" w:hint="cs"/>
          <w:rtl/>
        </w:rPr>
        <w:t xml:space="preserve"> זה בלגן. תזכור את זה, שלא תטעה.</w:t>
      </w:r>
    </w:p>
    <w:p w14:paraId="6BBF852A" w14:textId="77777777" w:rsidR="0029003B" w:rsidRPr="0029003B" w:rsidRDefault="0029003B" w:rsidP="0029003B">
      <w:pPr>
        <w:bidi/>
        <w:rPr>
          <w:rFonts w:cs="David" w:hint="cs"/>
          <w:rtl/>
        </w:rPr>
      </w:pPr>
    </w:p>
    <w:p w14:paraId="2D6487EE" w14:textId="77777777" w:rsidR="0029003B" w:rsidRPr="0029003B" w:rsidRDefault="0029003B" w:rsidP="0029003B">
      <w:pPr>
        <w:bidi/>
        <w:rPr>
          <w:rFonts w:cs="David" w:hint="cs"/>
          <w:u w:val="single"/>
          <w:rtl/>
        </w:rPr>
      </w:pPr>
      <w:r w:rsidRPr="0029003B">
        <w:rPr>
          <w:rFonts w:cs="David" w:hint="cs"/>
          <w:u w:val="single"/>
          <w:rtl/>
        </w:rPr>
        <w:t>היו"ר דוד טל:</w:t>
      </w:r>
    </w:p>
    <w:p w14:paraId="04BF900E" w14:textId="77777777" w:rsidR="0029003B" w:rsidRPr="0029003B" w:rsidRDefault="0029003B" w:rsidP="0029003B">
      <w:pPr>
        <w:bidi/>
        <w:rPr>
          <w:rFonts w:cs="David" w:hint="cs"/>
          <w:rtl/>
        </w:rPr>
      </w:pPr>
    </w:p>
    <w:p w14:paraId="44060D5A" w14:textId="77777777" w:rsidR="0029003B" w:rsidRPr="0029003B" w:rsidRDefault="0029003B" w:rsidP="0029003B">
      <w:pPr>
        <w:bidi/>
        <w:rPr>
          <w:rFonts w:cs="David" w:hint="cs"/>
          <w:rtl/>
        </w:rPr>
      </w:pPr>
      <w:r w:rsidRPr="0029003B">
        <w:rPr>
          <w:rFonts w:cs="David" w:hint="cs"/>
          <w:rtl/>
        </w:rPr>
        <w:tab/>
        <w:t>רגע, עוד משפט לסיום.</w:t>
      </w:r>
    </w:p>
    <w:p w14:paraId="373B0C3D" w14:textId="77777777" w:rsidR="0029003B" w:rsidRPr="0029003B" w:rsidRDefault="0029003B" w:rsidP="0029003B">
      <w:pPr>
        <w:bidi/>
        <w:rPr>
          <w:rFonts w:cs="David" w:hint="cs"/>
          <w:rtl/>
        </w:rPr>
      </w:pPr>
      <w:r w:rsidRPr="0029003B">
        <w:rPr>
          <w:rFonts w:cs="David" w:hint="cs"/>
          <w:rtl/>
        </w:rPr>
        <w:tab/>
      </w:r>
      <w:r w:rsidRPr="0029003B">
        <w:rPr>
          <w:rFonts w:cs="David"/>
          <w:rtl/>
        </w:rPr>
        <w:tab/>
      </w:r>
    </w:p>
    <w:p w14:paraId="6F515221" w14:textId="77777777" w:rsidR="0029003B" w:rsidRPr="0029003B" w:rsidRDefault="0029003B" w:rsidP="0029003B">
      <w:pPr>
        <w:bidi/>
        <w:rPr>
          <w:rFonts w:cs="David" w:hint="cs"/>
          <w:u w:val="single"/>
          <w:rtl/>
        </w:rPr>
      </w:pPr>
      <w:r w:rsidRPr="0029003B">
        <w:rPr>
          <w:rFonts w:cs="David" w:hint="cs"/>
          <w:u w:val="single"/>
          <w:rtl/>
        </w:rPr>
        <w:t>ארבל אסטרחן:</w:t>
      </w:r>
      <w:r w:rsidRPr="0029003B">
        <w:rPr>
          <w:rFonts w:cs="David" w:hint="cs"/>
          <w:rtl/>
        </w:rPr>
        <w:t xml:space="preserve"> </w:t>
      </w:r>
    </w:p>
    <w:p w14:paraId="1DC8B141" w14:textId="77777777" w:rsidR="0029003B" w:rsidRPr="0029003B" w:rsidRDefault="0029003B" w:rsidP="0029003B">
      <w:pPr>
        <w:bidi/>
        <w:rPr>
          <w:rFonts w:cs="David" w:hint="cs"/>
          <w:rtl/>
        </w:rPr>
      </w:pPr>
    </w:p>
    <w:p w14:paraId="3744C86E" w14:textId="77777777" w:rsidR="0029003B" w:rsidRPr="0029003B" w:rsidRDefault="0029003B" w:rsidP="0029003B">
      <w:pPr>
        <w:bidi/>
        <w:rPr>
          <w:rFonts w:cs="David" w:hint="cs"/>
          <w:rtl/>
        </w:rPr>
      </w:pPr>
      <w:r w:rsidRPr="0029003B">
        <w:rPr>
          <w:rFonts w:cs="David" w:hint="cs"/>
          <w:rtl/>
        </w:rPr>
        <w:tab/>
        <w:t xml:space="preserve">לאור העובדה שוועדת הכנסת היא בזמנו זו שקבעה את הנוהל, נדרשת הוועדה </w:t>
      </w:r>
      <w:proofErr w:type="spellStart"/>
      <w:r w:rsidRPr="0029003B">
        <w:rPr>
          <w:rFonts w:cs="David" w:hint="cs"/>
          <w:rtl/>
        </w:rPr>
        <w:t>במליאתה</w:t>
      </w:r>
      <w:proofErr w:type="spellEnd"/>
      <w:r w:rsidRPr="0029003B">
        <w:rPr>
          <w:rFonts w:cs="David" w:hint="cs"/>
          <w:rtl/>
        </w:rPr>
        <w:t xml:space="preserve"> לאשר את השינויים. מה שמובהר פה זה מי שצריך </w:t>
      </w:r>
      <w:r w:rsidRPr="0029003B">
        <w:rPr>
          <w:rFonts w:cs="David"/>
          <w:rtl/>
        </w:rPr>
        <w:t>–</w:t>
      </w:r>
      <w:r w:rsidRPr="0029003B">
        <w:rPr>
          <w:rFonts w:cs="David" w:hint="cs"/>
          <w:rtl/>
        </w:rPr>
        <w:t xml:space="preserve"> הקצין נדרש לתת את התדריך הביטחוני. הוא זה שמודיע בצירוף הבקשה לביקור חבר הכנסת: נתתי לחבר הכנסת את התדריך. הוא זה שחותם על טופס, חבר הכנסת לא יידרש עוד לאשר או לחתום על כל טופס שהוא, אלא פשוט לפעול לפי הנוהל. זה מה שמוצע.</w:t>
      </w:r>
    </w:p>
    <w:p w14:paraId="64C9F82E" w14:textId="77777777" w:rsidR="0029003B" w:rsidRPr="0029003B" w:rsidRDefault="0029003B" w:rsidP="0029003B">
      <w:pPr>
        <w:bidi/>
        <w:rPr>
          <w:rFonts w:cs="David" w:hint="cs"/>
          <w:rtl/>
        </w:rPr>
      </w:pPr>
    </w:p>
    <w:p w14:paraId="3342DCD8" w14:textId="77777777" w:rsidR="0029003B" w:rsidRPr="0029003B" w:rsidRDefault="0029003B" w:rsidP="0029003B">
      <w:pPr>
        <w:bidi/>
        <w:rPr>
          <w:rFonts w:cs="David" w:hint="cs"/>
          <w:u w:val="single"/>
          <w:rtl/>
        </w:rPr>
      </w:pPr>
      <w:r w:rsidRPr="0029003B">
        <w:rPr>
          <w:rFonts w:cs="David" w:hint="cs"/>
          <w:u w:val="single"/>
          <w:rtl/>
        </w:rPr>
        <w:t>היו"ר דוד טל:</w:t>
      </w:r>
    </w:p>
    <w:p w14:paraId="271F2608" w14:textId="77777777" w:rsidR="0029003B" w:rsidRPr="0029003B" w:rsidRDefault="0029003B" w:rsidP="0029003B">
      <w:pPr>
        <w:bidi/>
        <w:rPr>
          <w:rFonts w:cs="David" w:hint="cs"/>
          <w:rtl/>
        </w:rPr>
      </w:pPr>
    </w:p>
    <w:p w14:paraId="7102D965" w14:textId="77777777" w:rsidR="0029003B" w:rsidRPr="0029003B" w:rsidRDefault="0029003B" w:rsidP="0029003B">
      <w:pPr>
        <w:bidi/>
        <w:rPr>
          <w:rFonts w:cs="David" w:hint="cs"/>
          <w:rtl/>
        </w:rPr>
      </w:pPr>
      <w:r w:rsidRPr="0029003B">
        <w:rPr>
          <w:rFonts w:cs="David" w:hint="cs"/>
          <w:rtl/>
        </w:rPr>
        <w:tab/>
        <w:t xml:space="preserve">תודה רבה. אני חושב </w:t>
      </w:r>
      <w:proofErr w:type="spellStart"/>
      <w:r w:rsidRPr="0029003B">
        <w:rPr>
          <w:rFonts w:cs="David" w:hint="cs"/>
          <w:rtl/>
        </w:rPr>
        <w:t>שח'אדור</w:t>
      </w:r>
      <w:proofErr w:type="spellEnd"/>
      <w:r w:rsidRPr="0029003B">
        <w:rPr>
          <w:rFonts w:cs="David" w:hint="cs"/>
          <w:rtl/>
        </w:rPr>
        <w:t xml:space="preserve"> אל </w:t>
      </w:r>
      <w:proofErr w:type="spellStart"/>
      <w:r w:rsidRPr="0029003B">
        <w:rPr>
          <w:rFonts w:cs="David" w:hint="cs"/>
          <w:rtl/>
        </w:rPr>
        <w:t>פארס</w:t>
      </w:r>
      <w:proofErr w:type="spellEnd"/>
      <w:r w:rsidRPr="0029003B">
        <w:rPr>
          <w:rFonts w:cs="David" w:hint="cs"/>
          <w:rtl/>
        </w:rPr>
        <w:t xml:space="preserve"> לא מתנגד לזה.  </w:t>
      </w:r>
    </w:p>
    <w:p w14:paraId="155AE564" w14:textId="77777777" w:rsidR="0029003B" w:rsidRPr="0029003B" w:rsidRDefault="0029003B" w:rsidP="0029003B">
      <w:pPr>
        <w:bidi/>
        <w:rPr>
          <w:rFonts w:cs="David" w:hint="cs"/>
          <w:rtl/>
        </w:rPr>
      </w:pPr>
    </w:p>
    <w:p w14:paraId="5B1EDDCE" w14:textId="77777777" w:rsidR="0029003B" w:rsidRPr="0029003B" w:rsidRDefault="0029003B" w:rsidP="0029003B">
      <w:pPr>
        <w:bidi/>
        <w:rPr>
          <w:rFonts w:cs="David" w:hint="cs"/>
          <w:rtl/>
        </w:rPr>
      </w:pPr>
      <w:r w:rsidRPr="0029003B">
        <w:rPr>
          <w:rFonts w:cs="David" w:hint="cs"/>
          <w:u w:val="single"/>
          <w:rtl/>
        </w:rPr>
        <w:t>אחמד טיבי:</w:t>
      </w:r>
    </w:p>
    <w:p w14:paraId="4A3015AE" w14:textId="77777777" w:rsidR="0029003B" w:rsidRPr="0029003B" w:rsidRDefault="0029003B" w:rsidP="0029003B">
      <w:pPr>
        <w:bidi/>
        <w:rPr>
          <w:rFonts w:cs="David" w:hint="cs"/>
          <w:rtl/>
        </w:rPr>
      </w:pPr>
    </w:p>
    <w:p w14:paraId="31BC98FE" w14:textId="77777777" w:rsidR="0029003B" w:rsidRPr="0029003B" w:rsidRDefault="0029003B" w:rsidP="0029003B">
      <w:pPr>
        <w:bidi/>
        <w:rPr>
          <w:rFonts w:cs="David" w:hint="cs"/>
          <w:rtl/>
        </w:rPr>
      </w:pPr>
      <w:r w:rsidRPr="0029003B">
        <w:rPr>
          <w:rFonts w:cs="David" w:hint="cs"/>
          <w:rtl/>
        </w:rPr>
        <w:tab/>
        <w:t xml:space="preserve"> אני אתן לך דוגמה. </w:t>
      </w:r>
    </w:p>
    <w:p w14:paraId="2B460784" w14:textId="77777777" w:rsidR="0029003B" w:rsidRPr="0029003B" w:rsidRDefault="0029003B" w:rsidP="0029003B">
      <w:pPr>
        <w:bidi/>
        <w:rPr>
          <w:rFonts w:cs="David" w:hint="cs"/>
          <w:rtl/>
        </w:rPr>
      </w:pPr>
    </w:p>
    <w:p w14:paraId="389B121E" w14:textId="77777777" w:rsidR="0029003B" w:rsidRPr="0029003B" w:rsidRDefault="0029003B" w:rsidP="0029003B">
      <w:pPr>
        <w:bidi/>
        <w:rPr>
          <w:rFonts w:cs="David" w:hint="cs"/>
          <w:u w:val="single"/>
          <w:rtl/>
        </w:rPr>
      </w:pPr>
      <w:r w:rsidRPr="0029003B">
        <w:rPr>
          <w:rFonts w:cs="David" w:hint="cs"/>
          <w:u w:val="single"/>
          <w:rtl/>
        </w:rPr>
        <w:t>היו"ר דוד טל:</w:t>
      </w:r>
    </w:p>
    <w:p w14:paraId="3012E776" w14:textId="77777777" w:rsidR="0029003B" w:rsidRPr="0029003B" w:rsidRDefault="0029003B" w:rsidP="0029003B">
      <w:pPr>
        <w:bidi/>
        <w:rPr>
          <w:rFonts w:cs="David" w:hint="cs"/>
          <w:rtl/>
        </w:rPr>
      </w:pPr>
    </w:p>
    <w:p w14:paraId="6046562F" w14:textId="77777777" w:rsidR="0029003B" w:rsidRPr="0029003B" w:rsidRDefault="0029003B" w:rsidP="0029003B">
      <w:pPr>
        <w:bidi/>
        <w:rPr>
          <w:rFonts w:cs="David" w:hint="cs"/>
          <w:rtl/>
        </w:rPr>
      </w:pPr>
      <w:r w:rsidRPr="0029003B">
        <w:rPr>
          <w:rFonts w:cs="David" w:hint="cs"/>
          <w:rtl/>
        </w:rPr>
        <w:tab/>
        <w:t>תכף, אני אתן קודם רק לקצין הכנסת להוסיף, אם הוא רוצה להוסיף.</w:t>
      </w:r>
    </w:p>
    <w:p w14:paraId="05652B62" w14:textId="77777777" w:rsidR="0029003B" w:rsidRPr="0029003B" w:rsidRDefault="0029003B" w:rsidP="0029003B">
      <w:pPr>
        <w:bidi/>
        <w:rPr>
          <w:rFonts w:cs="David" w:hint="cs"/>
          <w:rtl/>
        </w:rPr>
      </w:pPr>
    </w:p>
    <w:p w14:paraId="153E0E12" w14:textId="77777777" w:rsidR="0029003B" w:rsidRDefault="0029003B" w:rsidP="0029003B">
      <w:pPr>
        <w:bidi/>
        <w:rPr>
          <w:rFonts w:cs="David" w:hint="cs"/>
          <w:u w:val="single"/>
          <w:rtl/>
        </w:rPr>
      </w:pPr>
    </w:p>
    <w:p w14:paraId="08AE7640" w14:textId="77777777" w:rsidR="0029003B" w:rsidRDefault="0029003B" w:rsidP="0029003B">
      <w:pPr>
        <w:bidi/>
        <w:rPr>
          <w:rFonts w:cs="David" w:hint="cs"/>
          <w:u w:val="single"/>
          <w:rtl/>
        </w:rPr>
      </w:pPr>
    </w:p>
    <w:p w14:paraId="27FB2116" w14:textId="77777777" w:rsidR="0029003B" w:rsidRDefault="0029003B" w:rsidP="0029003B">
      <w:pPr>
        <w:bidi/>
        <w:rPr>
          <w:rFonts w:cs="David" w:hint="cs"/>
          <w:u w:val="single"/>
          <w:rtl/>
        </w:rPr>
      </w:pPr>
    </w:p>
    <w:p w14:paraId="6831066E" w14:textId="77777777" w:rsidR="0029003B" w:rsidRPr="0029003B" w:rsidRDefault="0029003B" w:rsidP="0029003B">
      <w:pPr>
        <w:bidi/>
        <w:rPr>
          <w:rFonts w:cs="David" w:hint="cs"/>
          <w:u w:val="single"/>
          <w:rtl/>
        </w:rPr>
      </w:pPr>
      <w:r w:rsidRPr="0029003B">
        <w:rPr>
          <w:rFonts w:cs="David" w:hint="cs"/>
          <w:u w:val="single"/>
          <w:rtl/>
        </w:rPr>
        <w:t xml:space="preserve">יולי יואל </w:t>
      </w:r>
      <w:proofErr w:type="spellStart"/>
      <w:r w:rsidRPr="0029003B">
        <w:rPr>
          <w:rFonts w:cs="David" w:hint="cs"/>
          <w:u w:val="single"/>
          <w:rtl/>
        </w:rPr>
        <w:t>אדלשטיין</w:t>
      </w:r>
      <w:proofErr w:type="spellEnd"/>
      <w:r w:rsidRPr="0029003B">
        <w:rPr>
          <w:rFonts w:cs="David" w:hint="cs"/>
          <w:u w:val="single"/>
          <w:rtl/>
        </w:rPr>
        <w:t>:</w:t>
      </w:r>
    </w:p>
    <w:p w14:paraId="3BD0A811" w14:textId="77777777" w:rsidR="0029003B" w:rsidRPr="0029003B" w:rsidRDefault="0029003B" w:rsidP="0029003B">
      <w:pPr>
        <w:bidi/>
        <w:rPr>
          <w:rFonts w:cs="David" w:hint="cs"/>
          <w:rtl/>
        </w:rPr>
      </w:pPr>
    </w:p>
    <w:p w14:paraId="4ECC628D" w14:textId="77777777" w:rsidR="0029003B" w:rsidRPr="0029003B" w:rsidRDefault="0029003B" w:rsidP="0029003B">
      <w:pPr>
        <w:bidi/>
        <w:rPr>
          <w:rFonts w:cs="David" w:hint="cs"/>
          <w:rtl/>
        </w:rPr>
      </w:pPr>
      <w:r w:rsidRPr="0029003B">
        <w:rPr>
          <w:rFonts w:cs="David" w:hint="cs"/>
          <w:rtl/>
        </w:rPr>
        <w:tab/>
        <w:t>אדוני, רק שאלת הבהרה.</w:t>
      </w:r>
    </w:p>
    <w:p w14:paraId="11ED94EA" w14:textId="77777777" w:rsidR="0029003B" w:rsidRPr="0029003B" w:rsidRDefault="0029003B" w:rsidP="0029003B">
      <w:pPr>
        <w:bidi/>
        <w:rPr>
          <w:rFonts w:cs="David" w:hint="cs"/>
          <w:rtl/>
        </w:rPr>
      </w:pPr>
    </w:p>
    <w:p w14:paraId="627698BE" w14:textId="77777777" w:rsidR="0029003B" w:rsidRPr="0029003B" w:rsidRDefault="0029003B" w:rsidP="0029003B">
      <w:pPr>
        <w:bidi/>
        <w:rPr>
          <w:rFonts w:cs="David" w:hint="cs"/>
          <w:u w:val="single"/>
          <w:rtl/>
        </w:rPr>
      </w:pPr>
      <w:r w:rsidRPr="0029003B">
        <w:rPr>
          <w:rFonts w:cs="David" w:hint="cs"/>
          <w:u w:val="single"/>
          <w:rtl/>
        </w:rPr>
        <w:t>היו"ר דוד טל:</w:t>
      </w:r>
    </w:p>
    <w:p w14:paraId="7ACE92A7" w14:textId="77777777" w:rsidR="0029003B" w:rsidRPr="0029003B" w:rsidRDefault="0029003B" w:rsidP="0029003B">
      <w:pPr>
        <w:bidi/>
        <w:rPr>
          <w:rFonts w:cs="David" w:hint="cs"/>
          <w:rtl/>
        </w:rPr>
      </w:pPr>
      <w:r w:rsidRPr="0029003B">
        <w:rPr>
          <w:rFonts w:cs="David" w:hint="cs"/>
          <w:rtl/>
        </w:rPr>
        <w:tab/>
      </w:r>
    </w:p>
    <w:p w14:paraId="61DD0481" w14:textId="77777777" w:rsidR="0029003B" w:rsidRPr="0029003B" w:rsidRDefault="0029003B" w:rsidP="0029003B">
      <w:pPr>
        <w:bidi/>
        <w:rPr>
          <w:rFonts w:cs="David" w:hint="cs"/>
          <w:rtl/>
        </w:rPr>
      </w:pPr>
      <w:r w:rsidRPr="0029003B">
        <w:rPr>
          <w:rFonts w:cs="David" w:hint="cs"/>
          <w:rtl/>
        </w:rPr>
        <w:tab/>
        <w:t>אפשר, רק שאלת הבהרה. כן.</w:t>
      </w:r>
    </w:p>
    <w:p w14:paraId="7702C22B" w14:textId="77777777" w:rsidR="0029003B" w:rsidRPr="0029003B" w:rsidRDefault="0029003B" w:rsidP="0029003B">
      <w:pPr>
        <w:bidi/>
        <w:rPr>
          <w:rFonts w:cs="David" w:hint="cs"/>
          <w:rtl/>
        </w:rPr>
      </w:pPr>
    </w:p>
    <w:p w14:paraId="3FDFEEBF" w14:textId="77777777" w:rsidR="0029003B" w:rsidRPr="0029003B" w:rsidRDefault="0029003B" w:rsidP="0029003B">
      <w:pPr>
        <w:bidi/>
        <w:rPr>
          <w:rFonts w:cs="David" w:hint="cs"/>
          <w:u w:val="single"/>
          <w:rtl/>
        </w:rPr>
      </w:pPr>
      <w:r w:rsidRPr="0029003B">
        <w:rPr>
          <w:rFonts w:cs="David" w:hint="cs"/>
          <w:u w:val="single"/>
          <w:rtl/>
        </w:rPr>
        <w:t xml:space="preserve">יולי יואל </w:t>
      </w:r>
      <w:proofErr w:type="spellStart"/>
      <w:r w:rsidRPr="0029003B">
        <w:rPr>
          <w:rFonts w:cs="David" w:hint="cs"/>
          <w:u w:val="single"/>
          <w:rtl/>
        </w:rPr>
        <w:t>אדלשטיין</w:t>
      </w:r>
      <w:proofErr w:type="spellEnd"/>
      <w:r w:rsidRPr="0029003B">
        <w:rPr>
          <w:rFonts w:cs="David" w:hint="cs"/>
          <w:u w:val="single"/>
          <w:rtl/>
        </w:rPr>
        <w:t>:</w:t>
      </w:r>
    </w:p>
    <w:p w14:paraId="0CD6EA6F" w14:textId="77777777" w:rsidR="0029003B" w:rsidRPr="0029003B" w:rsidRDefault="0029003B" w:rsidP="0029003B">
      <w:pPr>
        <w:bidi/>
        <w:rPr>
          <w:rFonts w:cs="David" w:hint="cs"/>
          <w:rtl/>
        </w:rPr>
      </w:pPr>
    </w:p>
    <w:p w14:paraId="2BEC5E05" w14:textId="77777777" w:rsidR="0029003B" w:rsidRPr="0029003B" w:rsidRDefault="0029003B" w:rsidP="0029003B">
      <w:pPr>
        <w:bidi/>
        <w:rPr>
          <w:rFonts w:cs="David" w:hint="cs"/>
          <w:rtl/>
        </w:rPr>
      </w:pPr>
      <w:r w:rsidRPr="0029003B">
        <w:rPr>
          <w:rFonts w:cs="David" w:hint="cs"/>
          <w:rtl/>
        </w:rPr>
        <w:tab/>
        <w:t xml:space="preserve">לגבי חבל עזה, זה גם מוגדר כחלק מהרשות הפלסטינית, או </w:t>
      </w:r>
      <w:r w:rsidRPr="0029003B">
        <w:rPr>
          <w:rFonts w:cs="David"/>
          <w:rtl/>
        </w:rPr>
        <w:t>–</w:t>
      </w:r>
      <w:r w:rsidRPr="0029003B">
        <w:rPr>
          <w:rFonts w:cs="David" w:hint="cs"/>
          <w:rtl/>
        </w:rPr>
        <w:t xml:space="preserve"> מה קורה עם זה?</w:t>
      </w:r>
    </w:p>
    <w:p w14:paraId="25DFBA6A" w14:textId="77777777" w:rsidR="0029003B" w:rsidRPr="0029003B" w:rsidRDefault="0029003B" w:rsidP="0029003B">
      <w:pPr>
        <w:bidi/>
        <w:rPr>
          <w:rFonts w:cs="David" w:hint="cs"/>
          <w:rtl/>
        </w:rPr>
      </w:pPr>
    </w:p>
    <w:p w14:paraId="12FF2AC2" w14:textId="77777777" w:rsidR="0029003B" w:rsidRPr="0029003B" w:rsidRDefault="0029003B" w:rsidP="0029003B">
      <w:pPr>
        <w:bidi/>
        <w:rPr>
          <w:rFonts w:cs="David" w:hint="cs"/>
          <w:u w:val="single"/>
          <w:rtl/>
        </w:rPr>
      </w:pPr>
      <w:r w:rsidRPr="0029003B">
        <w:rPr>
          <w:rFonts w:cs="David" w:hint="cs"/>
          <w:u w:val="single"/>
          <w:rtl/>
        </w:rPr>
        <w:t>היו"ר דוד טל:</w:t>
      </w:r>
    </w:p>
    <w:p w14:paraId="62181B6F" w14:textId="77777777" w:rsidR="0029003B" w:rsidRPr="0029003B" w:rsidRDefault="0029003B" w:rsidP="0029003B">
      <w:pPr>
        <w:bidi/>
        <w:rPr>
          <w:rFonts w:cs="David" w:hint="cs"/>
          <w:rtl/>
        </w:rPr>
      </w:pPr>
    </w:p>
    <w:p w14:paraId="51E14BB0" w14:textId="77777777" w:rsidR="0029003B" w:rsidRPr="0029003B" w:rsidRDefault="0029003B" w:rsidP="0029003B">
      <w:pPr>
        <w:bidi/>
        <w:rPr>
          <w:rFonts w:cs="David" w:hint="cs"/>
          <w:rtl/>
        </w:rPr>
      </w:pPr>
      <w:r w:rsidRPr="0029003B">
        <w:rPr>
          <w:rFonts w:cs="David" w:hint="cs"/>
          <w:rtl/>
        </w:rPr>
        <w:tab/>
        <w:t xml:space="preserve">לא נשאר שם חבל. </w:t>
      </w:r>
    </w:p>
    <w:p w14:paraId="4B217B06" w14:textId="77777777" w:rsidR="0029003B" w:rsidRPr="0029003B" w:rsidRDefault="0029003B" w:rsidP="0029003B">
      <w:pPr>
        <w:bidi/>
        <w:rPr>
          <w:rFonts w:cs="David" w:hint="cs"/>
          <w:rtl/>
        </w:rPr>
      </w:pPr>
    </w:p>
    <w:p w14:paraId="5E797815" w14:textId="77777777" w:rsidR="0029003B" w:rsidRPr="0029003B" w:rsidRDefault="0029003B" w:rsidP="0029003B">
      <w:pPr>
        <w:bidi/>
        <w:rPr>
          <w:rFonts w:cs="David" w:hint="cs"/>
          <w:rtl/>
        </w:rPr>
      </w:pPr>
      <w:r w:rsidRPr="0029003B">
        <w:rPr>
          <w:rFonts w:cs="David" w:hint="cs"/>
          <w:u w:val="single"/>
          <w:rtl/>
        </w:rPr>
        <w:t xml:space="preserve">משה </w:t>
      </w:r>
      <w:proofErr w:type="spellStart"/>
      <w:r w:rsidRPr="0029003B">
        <w:rPr>
          <w:rFonts w:cs="David" w:hint="cs"/>
          <w:u w:val="single"/>
          <w:rtl/>
        </w:rPr>
        <w:t>שרוני</w:t>
      </w:r>
      <w:proofErr w:type="spellEnd"/>
      <w:r w:rsidRPr="0029003B">
        <w:rPr>
          <w:rFonts w:cs="David" w:hint="cs"/>
          <w:u w:val="single"/>
          <w:rtl/>
        </w:rPr>
        <w:t>:</w:t>
      </w:r>
    </w:p>
    <w:p w14:paraId="7500B4D6" w14:textId="77777777" w:rsidR="0029003B" w:rsidRPr="0029003B" w:rsidRDefault="0029003B" w:rsidP="0029003B">
      <w:pPr>
        <w:bidi/>
        <w:rPr>
          <w:rFonts w:cs="David" w:hint="cs"/>
          <w:rtl/>
        </w:rPr>
      </w:pPr>
    </w:p>
    <w:p w14:paraId="37267592" w14:textId="77777777" w:rsidR="0029003B" w:rsidRPr="0029003B" w:rsidRDefault="0029003B" w:rsidP="0029003B">
      <w:pPr>
        <w:bidi/>
        <w:rPr>
          <w:rFonts w:cs="David" w:hint="cs"/>
          <w:rtl/>
        </w:rPr>
      </w:pPr>
      <w:r w:rsidRPr="0029003B">
        <w:rPr>
          <w:rFonts w:cs="David" w:hint="cs"/>
          <w:rtl/>
        </w:rPr>
        <w:tab/>
        <w:t xml:space="preserve"> רק הסבון נמצא שם.</w:t>
      </w:r>
    </w:p>
    <w:p w14:paraId="59793762" w14:textId="77777777" w:rsidR="0029003B" w:rsidRPr="0029003B" w:rsidRDefault="0029003B" w:rsidP="0029003B">
      <w:pPr>
        <w:bidi/>
        <w:rPr>
          <w:rFonts w:cs="David" w:hint="cs"/>
          <w:rtl/>
        </w:rPr>
      </w:pPr>
    </w:p>
    <w:p w14:paraId="1A4E802C" w14:textId="77777777" w:rsidR="0029003B" w:rsidRPr="0029003B" w:rsidRDefault="0029003B" w:rsidP="0029003B">
      <w:pPr>
        <w:bidi/>
        <w:rPr>
          <w:rFonts w:cs="David" w:hint="cs"/>
          <w:u w:val="single"/>
          <w:rtl/>
        </w:rPr>
      </w:pPr>
      <w:r w:rsidRPr="0029003B">
        <w:rPr>
          <w:rFonts w:cs="David" w:hint="cs"/>
          <w:u w:val="single"/>
          <w:rtl/>
        </w:rPr>
        <w:t xml:space="preserve">יולי יואל </w:t>
      </w:r>
      <w:proofErr w:type="spellStart"/>
      <w:r w:rsidRPr="0029003B">
        <w:rPr>
          <w:rFonts w:cs="David" w:hint="cs"/>
          <w:u w:val="single"/>
          <w:rtl/>
        </w:rPr>
        <w:t>אדלשטיין</w:t>
      </w:r>
      <w:proofErr w:type="spellEnd"/>
      <w:r w:rsidRPr="0029003B">
        <w:rPr>
          <w:rFonts w:cs="David" w:hint="cs"/>
          <w:u w:val="single"/>
          <w:rtl/>
        </w:rPr>
        <w:t>:</w:t>
      </w:r>
    </w:p>
    <w:p w14:paraId="5097DC18" w14:textId="77777777" w:rsidR="0029003B" w:rsidRPr="0029003B" w:rsidRDefault="0029003B" w:rsidP="0029003B">
      <w:pPr>
        <w:bidi/>
        <w:rPr>
          <w:rFonts w:cs="David" w:hint="cs"/>
          <w:rtl/>
        </w:rPr>
      </w:pPr>
    </w:p>
    <w:p w14:paraId="6CE362D4" w14:textId="77777777" w:rsidR="0029003B" w:rsidRPr="0029003B" w:rsidRDefault="0029003B" w:rsidP="0029003B">
      <w:pPr>
        <w:bidi/>
        <w:rPr>
          <w:rFonts w:cs="David" w:hint="cs"/>
          <w:rtl/>
        </w:rPr>
      </w:pPr>
      <w:r w:rsidRPr="0029003B">
        <w:rPr>
          <w:rFonts w:cs="David" w:hint="cs"/>
          <w:rtl/>
        </w:rPr>
        <w:tab/>
        <w:t>אני שואל. בהחלטה מופיע: יהודה, שומרון וחבל עזה. מה קורה עם זה?</w:t>
      </w:r>
    </w:p>
    <w:p w14:paraId="6A533E3F" w14:textId="77777777" w:rsidR="0029003B" w:rsidRPr="0029003B" w:rsidRDefault="0029003B" w:rsidP="0029003B">
      <w:pPr>
        <w:bidi/>
        <w:rPr>
          <w:rFonts w:cs="David" w:hint="cs"/>
          <w:rtl/>
        </w:rPr>
      </w:pPr>
    </w:p>
    <w:p w14:paraId="1687F1FF" w14:textId="77777777" w:rsidR="0029003B" w:rsidRPr="0029003B" w:rsidRDefault="0029003B" w:rsidP="0029003B">
      <w:pPr>
        <w:bidi/>
        <w:rPr>
          <w:rFonts w:cs="David" w:hint="cs"/>
          <w:u w:val="single"/>
          <w:rtl/>
        </w:rPr>
      </w:pPr>
      <w:r w:rsidRPr="0029003B">
        <w:rPr>
          <w:rFonts w:cs="David" w:hint="cs"/>
          <w:u w:val="single"/>
          <w:rtl/>
        </w:rPr>
        <w:t>קריאות:</w:t>
      </w:r>
    </w:p>
    <w:p w14:paraId="785B87D1" w14:textId="77777777" w:rsidR="0029003B" w:rsidRPr="0029003B" w:rsidRDefault="0029003B" w:rsidP="0029003B">
      <w:pPr>
        <w:bidi/>
        <w:rPr>
          <w:rFonts w:cs="David" w:hint="cs"/>
          <w:rtl/>
        </w:rPr>
      </w:pPr>
    </w:p>
    <w:p w14:paraId="6A76685D" w14:textId="77777777" w:rsidR="0029003B" w:rsidRPr="0029003B" w:rsidRDefault="0029003B" w:rsidP="0029003B">
      <w:pPr>
        <w:bidi/>
        <w:rPr>
          <w:rFonts w:cs="David" w:hint="cs"/>
          <w:rtl/>
        </w:rPr>
      </w:pPr>
      <w:r w:rsidRPr="0029003B">
        <w:rPr>
          <w:rFonts w:cs="David" w:hint="cs"/>
          <w:rtl/>
        </w:rPr>
        <w:tab/>
        <w:t>אותו דבר.</w:t>
      </w:r>
    </w:p>
    <w:p w14:paraId="5B8EB956" w14:textId="77777777" w:rsidR="0029003B" w:rsidRPr="0029003B" w:rsidRDefault="0029003B" w:rsidP="0029003B">
      <w:pPr>
        <w:bidi/>
        <w:rPr>
          <w:rFonts w:cs="David" w:hint="cs"/>
          <w:rtl/>
        </w:rPr>
      </w:pPr>
    </w:p>
    <w:p w14:paraId="0D68F442" w14:textId="77777777" w:rsidR="0029003B" w:rsidRPr="0029003B" w:rsidRDefault="0029003B" w:rsidP="0029003B">
      <w:pPr>
        <w:bidi/>
        <w:rPr>
          <w:rFonts w:cs="David" w:hint="cs"/>
          <w:u w:val="single"/>
          <w:rtl/>
        </w:rPr>
      </w:pPr>
      <w:r w:rsidRPr="0029003B">
        <w:rPr>
          <w:rFonts w:cs="David" w:hint="cs"/>
          <w:u w:val="single"/>
          <w:rtl/>
        </w:rPr>
        <w:t xml:space="preserve">יולי יואל </w:t>
      </w:r>
      <w:proofErr w:type="spellStart"/>
      <w:r w:rsidRPr="0029003B">
        <w:rPr>
          <w:rFonts w:cs="David" w:hint="cs"/>
          <w:u w:val="single"/>
          <w:rtl/>
        </w:rPr>
        <w:t>אדלשטיין</w:t>
      </w:r>
      <w:proofErr w:type="spellEnd"/>
      <w:r w:rsidRPr="0029003B">
        <w:rPr>
          <w:rFonts w:cs="David" w:hint="cs"/>
          <w:u w:val="single"/>
          <w:rtl/>
        </w:rPr>
        <w:t>:</w:t>
      </w:r>
    </w:p>
    <w:p w14:paraId="0E6F3D8E" w14:textId="77777777" w:rsidR="0029003B" w:rsidRPr="0029003B" w:rsidRDefault="0029003B" w:rsidP="0029003B">
      <w:pPr>
        <w:bidi/>
        <w:rPr>
          <w:rFonts w:cs="David" w:hint="cs"/>
          <w:rtl/>
        </w:rPr>
      </w:pPr>
    </w:p>
    <w:p w14:paraId="5C991F31" w14:textId="77777777" w:rsidR="0029003B" w:rsidRPr="0029003B" w:rsidRDefault="0029003B" w:rsidP="0029003B">
      <w:pPr>
        <w:bidi/>
        <w:rPr>
          <w:rFonts w:cs="David" w:hint="cs"/>
          <w:rtl/>
        </w:rPr>
      </w:pPr>
      <w:r w:rsidRPr="0029003B">
        <w:rPr>
          <w:rFonts w:cs="David" w:hint="cs"/>
          <w:rtl/>
        </w:rPr>
        <w:tab/>
        <w:t>מה אותו דבר?</w:t>
      </w:r>
    </w:p>
    <w:p w14:paraId="794E73E3" w14:textId="77777777" w:rsidR="0029003B" w:rsidRPr="0029003B" w:rsidRDefault="0029003B" w:rsidP="0029003B">
      <w:pPr>
        <w:bidi/>
        <w:rPr>
          <w:rFonts w:cs="David" w:hint="cs"/>
          <w:rtl/>
        </w:rPr>
      </w:pPr>
    </w:p>
    <w:p w14:paraId="51C0CA8B" w14:textId="77777777" w:rsidR="0029003B" w:rsidRPr="0029003B" w:rsidRDefault="0029003B" w:rsidP="0029003B">
      <w:pPr>
        <w:bidi/>
        <w:rPr>
          <w:rFonts w:cs="David" w:hint="cs"/>
          <w:u w:val="single"/>
          <w:rtl/>
        </w:rPr>
      </w:pPr>
      <w:r w:rsidRPr="0029003B">
        <w:rPr>
          <w:rFonts w:cs="David" w:hint="cs"/>
          <w:u w:val="single"/>
          <w:rtl/>
        </w:rPr>
        <w:t>היו"ר דוד טל:</w:t>
      </w:r>
    </w:p>
    <w:p w14:paraId="6C2712BB" w14:textId="77777777" w:rsidR="0029003B" w:rsidRPr="0029003B" w:rsidRDefault="0029003B" w:rsidP="0029003B">
      <w:pPr>
        <w:bidi/>
        <w:rPr>
          <w:rFonts w:cs="David" w:hint="cs"/>
          <w:rtl/>
        </w:rPr>
      </w:pPr>
    </w:p>
    <w:p w14:paraId="320680C7" w14:textId="77777777" w:rsidR="0029003B" w:rsidRPr="0029003B" w:rsidRDefault="0029003B" w:rsidP="0029003B">
      <w:pPr>
        <w:bidi/>
        <w:rPr>
          <w:rFonts w:cs="David" w:hint="cs"/>
          <w:rtl/>
        </w:rPr>
      </w:pPr>
      <w:r w:rsidRPr="0029003B">
        <w:rPr>
          <w:rFonts w:cs="David" w:hint="cs"/>
          <w:rtl/>
        </w:rPr>
        <w:tab/>
        <w:t>רגע, רגע, היה דיון בנושא הזה. תזכירי לנו, היועצת המשפטית, מה לגבי חבל עזה?</w:t>
      </w:r>
    </w:p>
    <w:p w14:paraId="3E871B0C" w14:textId="77777777" w:rsidR="0029003B" w:rsidRPr="0029003B" w:rsidRDefault="0029003B" w:rsidP="0029003B">
      <w:pPr>
        <w:bidi/>
        <w:rPr>
          <w:rFonts w:cs="David" w:hint="cs"/>
          <w:rtl/>
        </w:rPr>
      </w:pPr>
    </w:p>
    <w:p w14:paraId="60258382" w14:textId="77777777" w:rsidR="0029003B" w:rsidRPr="0029003B" w:rsidRDefault="0029003B" w:rsidP="0029003B">
      <w:pPr>
        <w:bidi/>
        <w:rPr>
          <w:rFonts w:cs="David" w:hint="cs"/>
          <w:u w:val="single"/>
          <w:rtl/>
        </w:rPr>
      </w:pPr>
      <w:r w:rsidRPr="0029003B">
        <w:rPr>
          <w:rFonts w:cs="David" w:hint="cs"/>
          <w:u w:val="single"/>
          <w:rtl/>
        </w:rPr>
        <w:t>ארבל אסטרחן:</w:t>
      </w:r>
      <w:r w:rsidRPr="0029003B">
        <w:rPr>
          <w:rFonts w:cs="David" w:hint="cs"/>
          <w:rtl/>
        </w:rPr>
        <w:t xml:space="preserve"> </w:t>
      </w:r>
    </w:p>
    <w:p w14:paraId="1A32FE80" w14:textId="77777777" w:rsidR="0029003B" w:rsidRPr="0029003B" w:rsidRDefault="0029003B" w:rsidP="0029003B">
      <w:pPr>
        <w:bidi/>
        <w:rPr>
          <w:rFonts w:cs="David" w:hint="cs"/>
          <w:rtl/>
        </w:rPr>
      </w:pPr>
    </w:p>
    <w:p w14:paraId="315A3A09" w14:textId="77777777" w:rsidR="0029003B" w:rsidRPr="0029003B" w:rsidRDefault="0029003B" w:rsidP="0029003B">
      <w:pPr>
        <w:bidi/>
        <w:rPr>
          <w:rFonts w:cs="David" w:hint="cs"/>
          <w:rtl/>
        </w:rPr>
      </w:pPr>
      <w:r w:rsidRPr="0029003B">
        <w:rPr>
          <w:rFonts w:cs="David" w:hint="cs"/>
          <w:rtl/>
        </w:rPr>
        <w:tab/>
        <w:t xml:space="preserve">כרגע, הנוהל המקורי מדבר גם על חבל עזה. </w:t>
      </w:r>
    </w:p>
    <w:p w14:paraId="6D713452" w14:textId="77777777" w:rsidR="0029003B" w:rsidRPr="0029003B" w:rsidRDefault="0029003B" w:rsidP="0029003B">
      <w:pPr>
        <w:bidi/>
        <w:rPr>
          <w:rFonts w:cs="David" w:hint="cs"/>
          <w:rtl/>
        </w:rPr>
      </w:pPr>
    </w:p>
    <w:p w14:paraId="2AF131D0" w14:textId="77777777" w:rsidR="0029003B" w:rsidRPr="0029003B" w:rsidRDefault="0029003B" w:rsidP="0029003B">
      <w:pPr>
        <w:bidi/>
        <w:rPr>
          <w:rFonts w:cs="David" w:hint="cs"/>
          <w:u w:val="single"/>
          <w:rtl/>
        </w:rPr>
      </w:pPr>
      <w:r w:rsidRPr="0029003B">
        <w:rPr>
          <w:rFonts w:cs="David" w:hint="cs"/>
          <w:u w:val="single"/>
          <w:rtl/>
        </w:rPr>
        <w:t xml:space="preserve">יולי יואל </w:t>
      </w:r>
      <w:proofErr w:type="spellStart"/>
      <w:r w:rsidRPr="0029003B">
        <w:rPr>
          <w:rFonts w:cs="David" w:hint="cs"/>
          <w:u w:val="single"/>
          <w:rtl/>
        </w:rPr>
        <w:t>אדלשטיין</w:t>
      </w:r>
      <w:proofErr w:type="spellEnd"/>
      <w:r w:rsidRPr="0029003B">
        <w:rPr>
          <w:rFonts w:cs="David" w:hint="cs"/>
          <w:u w:val="single"/>
          <w:rtl/>
        </w:rPr>
        <w:t>:</w:t>
      </w:r>
    </w:p>
    <w:p w14:paraId="0210D481" w14:textId="77777777" w:rsidR="0029003B" w:rsidRPr="0029003B" w:rsidRDefault="0029003B" w:rsidP="0029003B">
      <w:pPr>
        <w:bidi/>
        <w:rPr>
          <w:rFonts w:cs="David" w:hint="cs"/>
          <w:rtl/>
        </w:rPr>
      </w:pPr>
    </w:p>
    <w:p w14:paraId="5AB50778" w14:textId="77777777" w:rsidR="0029003B" w:rsidRPr="0029003B" w:rsidRDefault="0029003B" w:rsidP="0029003B">
      <w:pPr>
        <w:bidi/>
        <w:rPr>
          <w:rFonts w:cs="David" w:hint="cs"/>
          <w:rtl/>
        </w:rPr>
      </w:pPr>
      <w:r w:rsidRPr="0029003B">
        <w:rPr>
          <w:rFonts w:cs="David" w:hint="cs"/>
          <w:rtl/>
        </w:rPr>
        <w:tab/>
        <w:t>זאת השאלה שלי. אין נפקא מינה?</w:t>
      </w:r>
    </w:p>
    <w:p w14:paraId="6DEC5FAF" w14:textId="77777777" w:rsidR="0029003B" w:rsidRPr="0029003B" w:rsidRDefault="0029003B" w:rsidP="0029003B">
      <w:pPr>
        <w:bidi/>
        <w:rPr>
          <w:rFonts w:cs="David" w:hint="cs"/>
          <w:rtl/>
        </w:rPr>
      </w:pPr>
    </w:p>
    <w:p w14:paraId="201FAC4B" w14:textId="77777777" w:rsidR="0029003B" w:rsidRPr="0029003B" w:rsidRDefault="0029003B" w:rsidP="0029003B">
      <w:pPr>
        <w:bidi/>
        <w:rPr>
          <w:rFonts w:cs="David" w:hint="cs"/>
          <w:u w:val="single"/>
          <w:rtl/>
        </w:rPr>
      </w:pPr>
      <w:r w:rsidRPr="0029003B">
        <w:rPr>
          <w:rFonts w:cs="David" w:hint="cs"/>
          <w:u w:val="single"/>
          <w:rtl/>
        </w:rPr>
        <w:t>היו"ר דוד טל:</w:t>
      </w:r>
    </w:p>
    <w:p w14:paraId="7A218C7D" w14:textId="77777777" w:rsidR="0029003B" w:rsidRPr="0029003B" w:rsidRDefault="0029003B" w:rsidP="0029003B">
      <w:pPr>
        <w:bidi/>
        <w:rPr>
          <w:rFonts w:cs="David" w:hint="cs"/>
          <w:rtl/>
        </w:rPr>
      </w:pPr>
    </w:p>
    <w:p w14:paraId="7417900B" w14:textId="77777777" w:rsidR="0029003B" w:rsidRPr="0029003B" w:rsidRDefault="0029003B" w:rsidP="0029003B">
      <w:pPr>
        <w:bidi/>
        <w:rPr>
          <w:rFonts w:cs="David" w:hint="cs"/>
          <w:rtl/>
        </w:rPr>
      </w:pPr>
      <w:r w:rsidRPr="0029003B">
        <w:rPr>
          <w:rFonts w:cs="David" w:hint="cs"/>
          <w:rtl/>
        </w:rPr>
        <w:tab/>
        <w:t>יש נפקא מינה.</w:t>
      </w:r>
    </w:p>
    <w:p w14:paraId="46FDE0EB" w14:textId="77777777" w:rsidR="0029003B" w:rsidRPr="0029003B" w:rsidRDefault="0029003B" w:rsidP="0029003B">
      <w:pPr>
        <w:bidi/>
        <w:rPr>
          <w:rFonts w:cs="David" w:hint="cs"/>
          <w:rtl/>
        </w:rPr>
      </w:pPr>
    </w:p>
    <w:p w14:paraId="14AA7901"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6AF0E8D6" w14:textId="77777777" w:rsidR="0029003B" w:rsidRPr="0029003B" w:rsidRDefault="0029003B" w:rsidP="0029003B">
      <w:pPr>
        <w:bidi/>
        <w:rPr>
          <w:rFonts w:cs="David" w:hint="cs"/>
          <w:rtl/>
        </w:rPr>
      </w:pPr>
    </w:p>
    <w:p w14:paraId="372152E7" w14:textId="77777777" w:rsidR="0029003B" w:rsidRPr="0029003B" w:rsidRDefault="0029003B" w:rsidP="0029003B">
      <w:pPr>
        <w:bidi/>
        <w:rPr>
          <w:rFonts w:cs="David" w:hint="cs"/>
          <w:rtl/>
        </w:rPr>
      </w:pPr>
      <w:r w:rsidRPr="0029003B">
        <w:rPr>
          <w:rFonts w:cs="David" w:hint="cs"/>
          <w:rtl/>
        </w:rPr>
        <w:tab/>
        <w:t>למה? אם חבר הכנסת טל רוצה מחר לנסוע לעזה - - -</w:t>
      </w:r>
    </w:p>
    <w:p w14:paraId="147636D2" w14:textId="77777777" w:rsidR="0029003B" w:rsidRPr="0029003B" w:rsidRDefault="0029003B" w:rsidP="0029003B">
      <w:pPr>
        <w:bidi/>
        <w:rPr>
          <w:rFonts w:cs="David" w:hint="cs"/>
          <w:rtl/>
        </w:rPr>
      </w:pPr>
    </w:p>
    <w:p w14:paraId="1621D408" w14:textId="77777777" w:rsidR="0029003B" w:rsidRPr="0029003B" w:rsidRDefault="0029003B" w:rsidP="0029003B">
      <w:pPr>
        <w:bidi/>
        <w:rPr>
          <w:rFonts w:cs="David" w:hint="cs"/>
          <w:rtl/>
        </w:rPr>
      </w:pPr>
      <w:r w:rsidRPr="0029003B">
        <w:rPr>
          <w:rFonts w:cs="David" w:hint="cs"/>
          <w:u w:val="single"/>
          <w:rtl/>
        </w:rPr>
        <w:t>אחמד טיבי:</w:t>
      </w:r>
    </w:p>
    <w:p w14:paraId="2AD00429" w14:textId="77777777" w:rsidR="0029003B" w:rsidRPr="0029003B" w:rsidRDefault="0029003B" w:rsidP="0029003B">
      <w:pPr>
        <w:bidi/>
        <w:rPr>
          <w:rFonts w:cs="David" w:hint="cs"/>
          <w:rtl/>
        </w:rPr>
      </w:pPr>
    </w:p>
    <w:p w14:paraId="093C56CA" w14:textId="77777777" w:rsidR="0029003B" w:rsidRPr="0029003B" w:rsidRDefault="0029003B" w:rsidP="0029003B">
      <w:pPr>
        <w:bidi/>
        <w:rPr>
          <w:rFonts w:cs="David" w:hint="cs"/>
          <w:rtl/>
        </w:rPr>
      </w:pPr>
      <w:r w:rsidRPr="0029003B">
        <w:rPr>
          <w:rFonts w:cs="David" w:hint="cs"/>
          <w:rtl/>
        </w:rPr>
        <w:tab/>
        <w:t xml:space="preserve"> הוא חייב אישור לשכת שר הביטחון.</w:t>
      </w:r>
    </w:p>
    <w:p w14:paraId="6ADA3834" w14:textId="77777777" w:rsidR="0029003B" w:rsidRPr="0029003B" w:rsidRDefault="0029003B" w:rsidP="0029003B">
      <w:pPr>
        <w:bidi/>
        <w:rPr>
          <w:rFonts w:cs="David" w:hint="cs"/>
          <w:rtl/>
        </w:rPr>
      </w:pPr>
    </w:p>
    <w:p w14:paraId="50AB2544" w14:textId="77777777" w:rsidR="0029003B" w:rsidRDefault="0029003B" w:rsidP="0029003B">
      <w:pPr>
        <w:bidi/>
        <w:rPr>
          <w:rFonts w:cs="David" w:hint="cs"/>
          <w:u w:val="single"/>
          <w:rtl/>
        </w:rPr>
      </w:pPr>
    </w:p>
    <w:p w14:paraId="50C17DA4" w14:textId="77777777" w:rsidR="0029003B" w:rsidRDefault="0029003B" w:rsidP="0029003B">
      <w:pPr>
        <w:bidi/>
        <w:rPr>
          <w:rFonts w:cs="David" w:hint="cs"/>
          <w:u w:val="single"/>
          <w:rtl/>
        </w:rPr>
      </w:pPr>
    </w:p>
    <w:p w14:paraId="29FDD18C" w14:textId="77777777" w:rsidR="0029003B" w:rsidRPr="0029003B" w:rsidRDefault="0029003B" w:rsidP="0029003B">
      <w:pPr>
        <w:bidi/>
        <w:rPr>
          <w:rFonts w:cs="David" w:hint="cs"/>
          <w:u w:val="single"/>
          <w:rtl/>
        </w:rPr>
      </w:pPr>
      <w:r w:rsidRPr="0029003B">
        <w:rPr>
          <w:rFonts w:cs="David" w:hint="cs"/>
          <w:u w:val="single"/>
          <w:rtl/>
        </w:rPr>
        <w:t>היו"ר דוד טל:</w:t>
      </w:r>
    </w:p>
    <w:p w14:paraId="095CC0F4" w14:textId="77777777" w:rsidR="0029003B" w:rsidRPr="0029003B" w:rsidRDefault="0029003B" w:rsidP="0029003B">
      <w:pPr>
        <w:bidi/>
        <w:rPr>
          <w:rFonts w:cs="David" w:hint="cs"/>
          <w:rtl/>
        </w:rPr>
      </w:pPr>
    </w:p>
    <w:p w14:paraId="466302FE" w14:textId="77777777" w:rsidR="0029003B" w:rsidRPr="0029003B" w:rsidRDefault="0029003B" w:rsidP="0029003B">
      <w:pPr>
        <w:bidi/>
        <w:rPr>
          <w:rFonts w:cs="David" w:hint="cs"/>
          <w:rtl/>
        </w:rPr>
      </w:pPr>
      <w:r w:rsidRPr="0029003B">
        <w:rPr>
          <w:rFonts w:cs="David" w:hint="cs"/>
          <w:rtl/>
        </w:rPr>
        <w:tab/>
        <w:t xml:space="preserve">אבל </w:t>
      </w:r>
      <w:proofErr w:type="spellStart"/>
      <w:r w:rsidRPr="0029003B">
        <w:rPr>
          <w:rFonts w:cs="David" w:hint="cs"/>
          <w:rtl/>
        </w:rPr>
        <w:t>סופיאן</w:t>
      </w:r>
      <w:proofErr w:type="spellEnd"/>
      <w:r w:rsidRPr="0029003B">
        <w:rPr>
          <w:rFonts w:cs="David" w:hint="cs"/>
          <w:rtl/>
        </w:rPr>
        <w:t xml:space="preserve"> עבר מעזה לרמאללה, אז אני לא יודע. </w:t>
      </w:r>
    </w:p>
    <w:p w14:paraId="5F76A682" w14:textId="77777777" w:rsidR="0029003B" w:rsidRPr="0029003B" w:rsidRDefault="0029003B" w:rsidP="0029003B">
      <w:pPr>
        <w:tabs>
          <w:tab w:val="left" w:pos="1025"/>
        </w:tabs>
        <w:bidi/>
        <w:rPr>
          <w:rFonts w:cs="David" w:hint="cs"/>
          <w:rtl/>
        </w:rPr>
      </w:pPr>
      <w:r w:rsidRPr="0029003B">
        <w:rPr>
          <w:rFonts w:cs="David"/>
          <w:rtl/>
        </w:rPr>
        <w:tab/>
      </w:r>
    </w:p>
    <w:p w14:paraId="65DEBA11" w14:textId="77777777" w:rsidR="0029003B" w:rsidRPr="0029003B" w:rsidRDefault="0029003B" w:rsidP="0029003B">
      <w:pPr>
        <w:bidi/>
        <w:rPr>
          <w:rFonts w:cs="David" w:hint="cs"/>
          <w:rtl/>
        </w:rPr>
      </w:pPr>
      <w:r w:rsidRPr="0029003B">
        <w:rPr>
          <w:rFonts w:cs="David" w:hint="cs"/>
          <w:u w:val="single"/>
          <w:rtl/>
        </w:rPr>
        <w:t>אחמד טיבי:</w:t>
      </w:r>
    </w:p>
    <w:p w14:paraId="2C950D25" w14:textId="77777777" w:rsidR="0029003B" w:rsidRPr="0029003B" w:rsidRDefault="0029003B" w:rsidP="0029003B">
      <w:pPr>
        <w:bidi/>
        <w:rPr>
          <w:rFonts w:cs="David" w:hint="cs"/>
          <w:rtl/>
        </w:rPr>
      </w:pPr>
    </w:p>
    <w:p w14:paraId="6D261EA7" w14:textId="77777777" w:rsidR="0029003B" w:rsidRPr="0029003B" w:rsidRDefault="0029003B" w:rsidP="0029003B">
      <w:pPr>
        <w:bidi/>
        <w:rPr>
          <w:rFonts w:cs="David" w:hint="cs"/>
          <w:rtl/>
        </w:rPr>
      </w:pPr>
      <w:r w:rsidRPr="0029003B">
        <w:rPr>
          <w:rFonts w:cs="David" w:hint="cs"/>
          <w:rtl/>
        </w:rPr>
        <w:tab/>
        <w:t xml:space="preserve"> גם שם אתה חייב.</w:t>
      </w:r>
    </w:p>
    <w:p w14:paraId="6A72E12E" w14:textId="77777777" w:rsidR="0029003B" w:rsidRPr="0029003B" w:rsidRDefault="0029003B" w:rsidP="0029003B">
      <w:pPr>
        <w:bidi/>
        <w:rPr>
          <w:rFonts w:cs="David" w:hint="cs"/>
          <w:rtl/>
        </w:rPr>
      </w:pPr>
    </w:p>
    <w:p w14:paraId="54358CEF" w14:textId="77777777" w:rsidR="0029003B" w:rsidRPr="0029003B" w:rsidRDefault="0029003B" w:rsidP="0029003B">
      <w:pPr>
        <w:bidi/>
        <w:rPr>
          <w:rFonts w:cs="David" w:hint="cs"/>
          <w:rtl/>
        </w:rPr>
      </w:pPr>
      <w:r w:rsidRPr="0029003B">
        <w:rPr>
          <w:rFonts w:cs="David" w:hint="cs"/>
          <w:u w:val="single"/>
          <w:rtl/>
        </w:rPr>
        <w:t xml:space="preserve">משה </w:t>
      </w:r>
      <w:proofErr w:type="spellStart"/>
      <w:r w:rsidRPr="0029003B">
        <w:rPr>
          <w:rFonts w:cs="David" w:hint="cs"/>
          <w:u w:val="single"/>
          <w:rtl/>
        </w:rPr>
        <w:t>שרוני</w:t>
      </w:r>
      <w:proofErr w:type="spellEnd"/>
      <w:r w:rsidRPr="0029003B">
        <w:rPr>
          <w:rFonts w:cs="David" w:hint="cs"/>
          <w:u w:val="single"/>
          <w:rtl/>
        </w:rPr>
        <w:t>:</w:t>
      </w:r>
    </w:p>
    <w:p w14:paraId="256C83E5" w14:textId="77777777" w:rsidR="0029003B" w:rsidRPr="0029003B" w:rsidRDefault="0029003B" w:rsidP="0029003B">
      <w:pPr>
        <w:bidi/>
        <w:rPr>
          <w:rFonts w:cs="David" w:hint="cs"/>
          <w:rtl/>
        </w:rPr>
      </w:pPr>
    </w:p>
    <w:p w14:paraId="4F0C9E37" w14:textId="77777777" w:rsidR="0029003B" w:rsidRPr="0029003B" w:rsidRDefault="0029003B" w:rsidP="0029003B">
      <w:pPr>
        <w:bidi/>
        <w:rPr>
          <w:rFonts w:cs="David" w:hint="cs"/>
          <w:rtl/>
        </w:rPr>
      </w:pPr>
      <w:r w:rsidRPr="0029003B">
        <w:rPr>
          <w:rFonts w:cs="David" w:hint="cs"/>
          <w:rtl/>
        </w:rPr>
        <w:tab/>
        <w:t xml:space="preserve"> זה בגלל ששם המכולת </w:t>
      </w:r>
      <w:proofErr w:type="spellStart"/>
      <w:r w:rsidRPr="0029003B">
        <w:rPr>
          <w:rFonts w:cs="David" w:hint="cs"/>
          <w:rtl/>
        </w:rPr>
        <w:t>היתה</w:t>
      </w:r>
      <w:proofErr w:type="spellEnd"/>
      <w:r w:rsidRPr="0029003B">
        <w:rPr>
          <w:rFonts w:cs="David" w:hint="cs"/>
          <w:rtl/>
        </w:rPr>
        <w:t xml:space="preserve"> סגורה, בגלל זה. </w:t>
      </w:r>
    </w:p>
    <w:p w14:paraId="321E7C66" w14:textId="77777777" w:rsidR="0029003B" w:rsidRPr="0029003B" w:rsidRDefault="0029003B" w:rsidP="0029003B">
      <w:pPr>
        <w:bidi/>
        <w:rPr>
          <w:rFonts w:cs="David" w:hint="cs"/>
          <w:rtl/>
        </w:rPr>
      </w:pPr>
    </w:p>
    <w:p w14:paraId="5697156B" w14:textId="77777777" w:rsidR="0029003B" w:rsidRPr="0029003B" w:rsidRDefault="0029003B" w:rsidP="0029003B">
      <w:pPr>
        <w:bidi/>
        <w:rPr>
          <w:rFonts w:cs="David" w:hint="cs"/>
          <w:u w:val="single"/>
          <w:rtl/>
        </w:rPr>
      </w:pPr>
      <w:r w:rsidRPr="0029003B">
        <w:rPr>
          <w:rFonts w:cs="David" w:hint="cs"/>
          <w:u w:val="single"/>
          <w:rtl/>
        </w:rPr>
        <w:t>היו"ר דוד טל:</w:t>
      </w:r>
    </w:p>
    <w:p w14:paraId="7D1D84D5" w14:textId="77777777" w:rsidR="0029003B" w:rsidRPr="0029003B" w:rsidRDefault="0029003B" w:rsidP="0029003B">
      <w:pPr>
        <w:bidi/>
        <w:rPr>
          <w:rFonts w:cs="David" w:hint="cs"/>
          <w:rtl/>
        </w:rPr>
      </w:pPr>
    </w:p>
    <w:p w14:paraId="707DCCD9" w14:textId="77777777" w:rsidR="0029003B" w:rsidRPr="0029003B" w:rsidRDefault="0029003B" w:rsidP="0029003B">
      <w:pPr>
        <w:bidi/>
        <w:rPr>
          <w:rFonts w:cs="David" w:hint="cs"/>
          <w:rtl/>
        </w:rPr>
      </w:pPr>
      <w:r w:rsidRPr="0029003B">
        <w:rPr>
          <w:rFonts w:cs="David" w:hint="cs"/>
          <w:rtl/>
        </w:rPr>
        <w:tab/>
        <w:t xml:space="preserve">יש פה הצעה, אני חושב שנכון אולי לאמץ אותה. כרגע אנחנו נדון רק ביהודה ושומרון. לגבי חבל עזה, נעשה דיון לגבי המעמד של חבל עזה היום, כדי לדעת אם להחיל את זה גם על חבל עזה, או שלחבל עזה יהיו תנאים אחרים. </w:t>
      </w:r>
    </w:p>
    <w:p w14:paraId="25288936" w14:textId="77777777" w:rsidR="0029003B" w:rsidRPr="0029003B" w:rsidRDefault="0029003B" w:rsidP="0029003B">
      <w:pPr>
        <w:bidi/>
        <w:rPr>
          <w:rFonts w:cs="David" w:hint="cs"/>
          <w:rtl/>
        </w:rPr>
      </w:pPr>
    </w:p>
    <w:p w14:paraId="1F249125" w14:textId="77777777" w:rsidR="0029003B" w:rsidRPr="0029003B" w:rsidRDefault="0029003B" w:rsidP="0029003B">
      <w:pPr>
        <w:bidi/>
        <w:rPr>
          <w:rFonts w:cs="David" w:hint="cs"/>
          <w:rtl/>
        </w:rPr>
      </w:pPr>
      <w:r w:rsidRPr="0029003B">
        <w:rPr>
          <w:rFonts w:cs="David" w:hint="cs"/>
          <w:u w:val="single"/>
          <w:rtl/>
        </w:rPr>
        <w:t>אחמד טיבי:</w:t>
      </w:r>
    </w:p>
    <w:p w14:paraId="58E0F894" w14:textId="77777777" w:rsidR="0029003B" w:rsidRPr="0029003B" w:rsidRDefault="0029003B" w:rsidP="0029003B">
      <w:pPr>
        <w:bidi/>
        <w:rPr>
          <w:rFonts w:cs="David" w:hint="cs"/>
          <w:rtl/>
        </w:rPr>
      </w:pPr>
    </w:p>
    <w:p w14:paraId="49AD3230" w14:textId="77777777" w:rsidR="0029003B" w:rsidRPr="0029003B" w:rsidRDefault="0029003B" w:rsidP="0029003B">
      <w:pPr>
        <w:bidi/>
        <w:rPr>
          <w:rFonts w:cs="David" w:hint="cs"/>
          <w:rtl/>
        </w:rPr>
      </w:pPr>
      <w:r w:rsidRPr="0029003B">
        <w:rPr>
          <w:rFonts w:cs="David" w:hint="cs"/>
          <w:rtl/>
        </w:rPr>
        <w:tab/>
        <w:t xml:space="preserve"> ואם אתה תוציא את עזה - - -</w:t>
      </w:r>
    </w:p>
    <w:p w14:paraId="146B2EE9" w14:textId="77777777" w:rsidR="0029003B" w:rsidRPr="0029003B" w:rsidRDefault="0029003B" w:rsidP="0029003B">
      <w:pPr>
        <w:bidi/>
        <w:rPr>
          <w:rFonts w:cs="David" w:hint="cs"/>
          <w:rtl/>
        </w:rPr>
      </w:pPr>
    </w:p>
    <w:p w14:paraId="6EF36174" w14:textId="77777777" w:rsidR="0029003B" w:rsidRPr="0029003B" w:rsidRDefault="0029003B" w:rsidP="0029003B">
      <w:pPr>
        <w:bidi/>
        <w:rPr>
          <w:rFonts w:cs="David"/>
          <w:rtl/>
        </w:rPr>
      </w:pPr>
      <w:r w:rsidRPr="0029003B">
        <w:rPr>
          <w:rFonts w:cs="David" w:hint="eastAsia"/>
          <w:u w:val="single"/>
          <w:rtl/>
        </w:rPr>
        <w:t>אורי</w:t>
      </w:r>
      <w:r w:rsidRPr="0029003B">
        <w:rPr>
          <w:rFonts w:cs="David"/>
          <w:u w:val="single"/>
          <w:rtl/>
        </w:rPr>
        <w:t xml:space="preserve"> אריאל:</w:t>
      </w:r>
    </w:p>
    <w:p w14:paraId="09EEA3EB" w14:textId="77777777" w:rsidR="0029003B" w:rsidRPr="0029003B" w:rsidRDefault="0029003B" w:rsidP="0029003B">
      <w:pPr>
        <w:bidi/>
        <w:rPr>
          <w:rFonts w:cs="David"/>
          <w:rtl/>
        </w:rPr>
      </w:pPr>
    </w:p>
    <w:p w14:paraId="23131CC1" w14:textId="77777777" w:rsidR="0029003B" w:rsidRPr="0029003B" w:rsidRDefault="0029003B" w:rsidP="0029003B">
      <w:pPr>
        <w:bidi/>
        <w:rPr>
          <w:rFonts w:cs="David" w:hint="cs"/>
          <w:rtl/>
        </w:rPr>
      </w:pPr>
      <w:r w:rsidRPr="0029003B">
        <w:rPr>
          <w:rFonts w:cs="David"/>
          <w:rtl/>
        </w:rPr>
        <w:tab/>
      </w:r>
      <w:r w:rsidRPr="0029003B">
        <w:rPr>
          <w:rFonts w:cs="David" w:hint="cs"/>
          <w:rtl/>
        </w:rPr>
        <w:t xml:space="preserve"> סליחה, אני רוצה להגיד משהו.</w:t>
      </w:r>
    </w:p>
    <w:p w14:paraId="2F42DC4D" w14:textId="77777777" w:rsidR="0029003B" w:rsidRPr="0029003B" w:rsidRDefault="0029003B" w:rsidP="0029003B">
      <w:pPr>
        <w:bidi/>
        <w:rPr>
          <w:rFonts w:cs="David" w:hint="cs"/>
          <w:rtl/>
        </w:rPr>
      </w:pPr>
    </w:p>
    <w:p w14:paraId="330A34B0" w14:textId="77777777" w:rsidR="0029003B" w:rsidRPr="0029003B" w:rsidRDefault="0029003B" w:rsidP="0029003B">
      <w:pPr>
        <w:bidi/>
        <w:rPr>
          <w:rFonts w:cs="David" w:hint="cs"/>
          <w:u w:val="single"/>
          <w:rtl/>
        </w:rPr>
      </w:pPr>
      <w:r w:rsidRPr="0029003B">
        <w:rPr>
          <w:rFonts w:cs="David" w:hint="cs"/>
          <w:u w:val="single"/>
          <w:rtl/>
        </w:rPr>
        <w:t>היו"ר דוד טל:</w:t>
      </w:r>
    </w:p>
    <w:p w14:paraId="29941F0D" w14:textId="77777777" w:rsidR="0029003B" w:rsidRPr="0029003B" w:rsidRDefault="0029003B" w:rsidP="0029003B">
      <w:pPr>
        <w:bidi/>
        <w:rPr>
          <w:rFonts w:cs="David" w:hint="cs"/>
          <w:rtl/>
        </w:rPr>
      </w:pPr>
    </w:p>
    <w:p w14:paraId="32780AC4" w14:textId="77777777" w:rsidR="0029003B" w:rsidRPr="0029003B" w:rsidRDefault="0029003B" w:rsidP="0029003B">
      <w:pPr>
        <w:bidi/>
        <w:rPr>
          <w:rFonts w:cs="David" w:hint="cs"/>
          <w:rtl/>
        </w:rPr>
      </w:pPr>
      <w:r w:rsidRPr="0029003B">
        <w:rPr>
          <w:rFonts w:cs="David" w:hint="cs"/>
          <w:rtl/>
        </w:rPr>
        <w:tab/>
        <w:t xml:space="preserve">כן. רגע, טיבי </w:t>
      </w:r>
      <w:r w:rsidRPr="0029003B">
        <w:rPr>
          <w:rFonts w:cs="David"/>
          <w:rtl/>
        </w:rPr>
        <w:t>–</w:t>
      </w:r>
      <w:r w:rsidRPr="0029003B">
        <w:rPr>
          <w:rFonts w:cs="David" w:hint="cs"/>
          <w:rtl/>
        </w:rPr>
        <w:t xml:space="preserve"> מה זה? מדינת טיבי עכשיו?</w:t>
      </w:r>
    </w:p>
    <w:p w14:paraId="4241E143" w14:textId="77777777" w:rsidR="0029003B" w:rsidRPr="0029003B" w:rsidRDefault="0029003B" w:rsidP="0029003B">
      <w:pPr>
        <w:bidi/>
        <w:rPr>
          <w:rFonts w:cs="David" w:hint="cs"/>
          <w:rtl/>
        </w:rPr>
      </w:pPr>
    </w:p>
    <w:p w14:paraId="746B9BEE" w14:textId="77777777" w:rsidR="0029003B" w:rsidRPr="0029003B" w:rsidRDefault="0029003B" w:rsidP="0029003B">
      <w:pPr>
        <w:pStyle w:val="Heading5"/>
        <w:jc w:val="left"/>
        <w:rPr>
          <w:rFonts w:hint="cs"/>
          <w:sz w:val="24"/>
          <w:rtl/>
        </w:rPr>
      </w:pPr>
      <w:proofErr w:type="spellStart"/>
      <w:r w:rsidRPr="0029003B">
        <w:rPr>
          <w:rFonts w:hint="cs"/>
          <w:sz w:val="24"/>
          <w:u w:val="single"/>
          <w:rtl/>
        </w:rPr>
        <w:t>אסתרינה</w:t>
      </w:r>
      <w:proofErr w:type="spellEnd"/>
      <w:r w:rsidRPr="0029003B">
        <w:rPr>
          <w:rFonts w:hint="cs"/>
          <w:sz w:val="24"/>
          <w:u w:val="single"/>
          <w:rtl/>
        </w:rPr>
        <w:t xml:space="preserve"> </w:t>
      </w:r>
      <w:proofErr w:type="spellStart"/>
      <w:r w:rsidRPr="0029003B">
        <w:rPr>
          <w:rFonts w:hint="cs"/>
          <w:sz w:val="24"/>
          <w:u w:val="single"/>
          <w:rtl/>
        </w:rPr>
        <w:t>טרטמן</w:t>
      </w:r>
      <w:proofErr w:type="spellEnd"/>
      <w:r w:rsidRPr="0029003B">
        <w:rPr>
          <w:rFonts w:hint="cs"/>
          <w:sz w:val="24"/>
          <w:u w:val="single"/>
          <w:rtl/>
        </w:rPr>
        <w:t>:</w:t>
      </w:r>
    </w:p>
    <w:p w14:paraId="5F49FC6F" w14:textId="77777777" w:rsidR="0029003B" w:rsidRPr="0029003B" w:rsidRDefault="0029003B" w:rsidP="0029003B">
      <w:pPr>
        <w:pStyle w:val="Heading5"/>
        <w:jc w:val="left"/>
        <w:rPr>
          <w:rFonts w:hint="cs"/>
          <w:sz w:val="24"/>
          <w:rtl/>
        </w:rPr>
      </w:pPr>
    </w:p>
    <w:p w14:paraId="34661BA5" w14:textId="77777777" w:rsidR="0029003B" w:rsidRPr="0029003B" w:rsidRDefault="0029003B" w:rsidP="0029003B">
      <w:pPr>
        <w:bidi/>
        <w:rPr>
          <w:rFonts w:cs="David" w:hint="cs"/>
          <w:rtl/>
        </w:rPr>
      </w:pPr>
      <w:r w:rsidRPr="0029003B">
        <w:rPr>
          <w:rFonts w:cs="David" w:hint="cs"/>
          <w:rtl/>
        </w:rPr>
        <w:tab/>
        <w:t xml:space="preserve"> כמו במדינת אויב.</w:t>
      </w:r>
    </w:p>
    <w:p w14:paraId="4C3F634E" w14:textId="77777777" w:rsidR="0029003B" w:rsidRPr="0029003B" w:rsidRDefault="0029003B" w:rsidP="0029003B">
      <w:pPr>
        <w:bidi/>
        <w:rPr>
          <w:rFonts w:cs="David" w:hint="cs"/>
          <w:rtl/>
        </w:rPr>
      </w:pPr>
    </w:p>
    <w:p w14:paraId="36D1836C" w14:textId="77777777" w:rsidR="0029003B" w:rsidRPr="0029003B" w:rsidRDefault="0029003B" w:rsidP="0029003B">
      <w:pPr>
        <w:bidi/>
        <w:rPr>
          <w:rFonts w:cs="David" w:hint="cs"/>
          <w:u w:val="single"/>
          <w:rtl/>
        </w:rPr>
      </w:pPr>
      <w:r w:rsidRPr="0029003B">
        <w:rPr>
          <w:rFonts w:cs="David" w:hint="cs"/>
          <w:u w:val="single"/>
          <w:rtl/>
        </w:rPr>
        <w:t>היו"ר דוד טל:</w:t>
      </w:r>
    </w:p>
    <w:p w14:paraId="1EABA924" w14:textId="77777777" w:rsidR="0029003B" w:rsidRPr="0029003B" w:rsidRDefault="0029003B" w:rsidP="0029003B">
      <w:pPr>
        <w:bidi/>
        <w:rPr>
          <w:rFonts w:cs="David" w:hint="cs"/>
          <w:rtl/>
        </w:rPr>
      </w:pPr>
    </w:p>
    <w:p w14:paraId="3A849AED" w14:textId="77777777" w:rsidR="0029003B" w:rsidRPr="0029003B" w:rsidRDefault="0029003B" w:rsidP="0029003B">
      <w:pPr>
        <w:bidi/>
        <w:rPr>
          <w:rFonts w:cs="David" w:hint="cs"/>
          <w:rtl/>
        </w:rPr>
      </w:pPr>
      <w:r w:rsidRPr="0029003B">
        <w:rPr>
          <w:rFonts w:cs="David" w:hint="cs"/>
          <w:rtl/>
        </w:rPr>
        <w:tab/>
        <w:t>רגע, אריאל, כן.</w:t>
      </w:r>
    </w:p>
    <w:p w14:paraId="0C384F91" w14:textId="77777777" w:rsidR="0029003B" w:rsidRPr="0029003B" w:rsidRDefault="0029003B" w:rsidP="0029003B">
      <w:pPr>
        <w:bidi/>
        <w:rPr>
          <w:rFonts w:cs="David" w:hint="cs"/>
          <w:rtl/>
        </w:rPr>
      </w:pPr>
    </w:p>
    <w:p w14:paraId="67511C81" w14:textId="77777777" w:rsidR="0029003B" w:rsidRPr="0029003B" w:rsidRDefault="0029003B" w:rsidP="0029003B">
      <w:pPr>
        <w:bidi/>
        <w:rPr>
          <w:rFonts w:cs="David"/>
          <w:rtl/>
        </w:rPr>
      </w:pPr>
      <w:r w:rsidRPr="0029003B">
        <w:rPr>
          <w:rFonts w:cs="David" w:hint="eastAsia"/>
          <w:u w:val="single"/>
          <w:rtl/>
        </w:rPr>
        <w:t>אורי</w:t>
      </w:r>
      <w:r w:rsidRPr="0029003B">
        <w:rPr>
          <w:rFonts w:cs="David"/>
          <w:u w:val="single"/>
          <w:rtl/>
        </w:rPr>
        <w:t xml:space="preserve"> אריאל:</w:t>
      </w:r>
    </w:p>
    <w:p w14:paraId="2DBF6EDC" w14:textId="77777777" w:rsidR="0029003B" w:rsidRPr="0029003B" w:rsidRDefault="0029003B" w:rsidP="0029003B">
      <w:pPr>
        <w:bidi/>
        <w:rPr>
          <w:rFonts w:cs="David"/>
          <w:rtl/>
        </w:rPr>
      </w:pPr>
    </w:p>
    <w:p w14:paraId="240CBA47" w14:textId="77777777" w:rsidR="0029003B" w:rsidRPr="0029003B" w:rsidRDefault="0029003B" w:rsidP="0029003B">
      <w:pPr>
        <w:bidi/>
        <w:rPr>
          <w:rFonts w:cs="David" w:hint="cs"/>
          <w:rtl/>
        </w:rPr>
      </w:pPr>
      <w:r w:rsidRPr="0029003B">
        <w:rPr>
          <w:rFonts w:cs="David"/>
          <w:rtl/>
        </w:rPr>
        <w:tab/>
      </w:r>
      <w:r w:rsidRPr="0029003B">
        <w:rPr>
          <w:rFonts w:cs="David" w:hint="cs"/>
          <w:rtl/>
        </w:rPr>
        <w:t xml:space="preserve"> אני רוצה להבין - - -</w:t>
      </w:r>
    </w:p>
    <w:p w14:paraId="1752ECCB" w14:textId="77777777" w:rsidR="0029003B" w:rsidRPr="0029003B" w:rsidRDefault="0029003B" w:rsidP="0029003B">
      <w:pPr>
        <w:bidi/>
        <w:rPr>
          <w:rFonts w:cs="David" w:hint="cs"/>
          <w:rtl/>
        </w:rPr>
      </w:pPr>
    </w:p>
    <w:p w14:paraId="6352E7A8"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7E8E15E8" w14:textId="77777777" w:rsidR="0029003B" w:rsidRPr="0029003B" w:rsidRDefault="0029003B" w:rsidP="0029003B">
      <w:pPr>
        <w:bidi/>
        <w:rPr>
          <w:rFonts w:cs="David" w:hint="cs"/>
          <w:rtl/>
        </w:rPr>
      </w:pPr>
    </w:p>
    <w:p w14:paraId="2BEB6B7B" w14:textId="77777777" w:rsidR="0029003B" w:rsidRPr="0029003B" w:rsidRDefault="0029003B" w:rsidP="0029003B">
      <w:pPr>
        <w:bidi/>
        <w:rPr>
          <w:rFonts w:cs="David" w:hint="cs"/>
          <w:rtl/>
        </w:rPr>
      </w:pPr>
      <w:r w:rsidRPr="0029003B">
        <w:rPr>
          <w:rFonts w:cs="David" w:hint="cs"/>
          <w:rtl/>
        </w:rPr>
        <w:tab/>
        <w:t xml:space="preserve">מה, עזה עכשיו גם תהיה במסגרת הקריטריונים של </w:t>
      </w:r>
      <w:proofErr w:type="spellStart"/>
      <w:r w:rsidRPr="0029003B">
        <w:rPr>
          <w:rFonts w:cs="David" w:hint="cs"/>
          <w:rtl/>
        </w:rPr>
        <w:t>טרטמן</w:t>
      </w:r>
      <w:proofErr w:type="spellEnd"/>
      <w:r w:rsidRPr="0029003B">
        <w:rPr>
          <w:rFonts w:cs="David" w:hint="cs"/>
          <w:rtl/>
        </w:rPr>
        <w:t xml:space="preserve"> את </w:t>
      </w:r>
      <w:proofErr w:type="spellStart"/>
      <w:r w:rsidRPr="0029003B">
        <w:rPr>
          <w:rFonts w:cs="David" w:hint="cs"/>
          <w:rtl/>
        </w:rPr>
        <w:t>אורלב</w:t>
      </w:r>
      <w:proofErr w:type="spellEnd"/>
      <w:r w:rsidRPr="0029003B">
        <w:rPr>
          <w:rFonts w:cs="David" w:hint="cs"/>
          <w:rtl/>
        </w:rPr>
        <w:t xml:space="preserve"> למדינת אויב?</w:t>
      </w:r>
    </w:p>
    <w:p w14:paraId="01870D74" w14:textId="77777777" w:rsidR="0029003B" w:rsidRPr="0029003B" w:rsidRDefault="0029003B" w:rsidP="0029003B">
      <w:pPr>
        <w:bidi/>
        <w:rPr>
          <w:rFonts w:cs="David" w:hint="cs"/>
          <w:rtl/>
        </w:rPr>
      </w:pPr>
    </w:p>
    <w:p w14:paraId="351BBE5C" w14:textId="77777777" w:rsidR="0029003B" w:rsidRPr="0029003B" w:rsidRDefault="0029003B" w:rsidP="0029003B">
      <w:pPr>
        <w:pStyle w:val="Heading5"/>
        <w:jc w:val="left"/>
        <w:rPr>
          <w:rFonts w:hint="cs"/>
          <w:sz w:val="24"/>
          <w:rtl/>
        </w:rPr>
      </w:pPr>
      <w:proofErr w:type="spellStart"/>
      <w:r w:rsidRPr="0029003B">
        <w:rPr>
          <w:rFonts w:hint="cs"/>
          <w:sz w:val="24"/>
          <w:u w:val="single"/>
          <w:rtl/>
        </w:rPr>
        <w:t>אסתרינה</w:t>
      </w:r>
      <w:proofErr w:type="spellEnd"/>
      <w:r w:rsidRPr="0029003B">
        <w:rPr>
          <w:rFonts w:hint="cs"/>
          <w:sz w:val="24"/>
          <w:u w:val="single"/>
          <w:rtl/>
        </w:rPr>
        <w:t xml:space="preserve"> </w:t>
      </w:r>
      <w:proofErr w:type="spellStart"/>
      <w:r w:rsidRPr="0029003B">
        <w:rPr>
          <w:rFonts w:hint="cs"/>
          <w:sz w:val="24"/>
          <w:u w:val="single"/>
          <w:rtl/>
        </w:rPr>
        <w:t>טרטמן</w:t>
      </w:r>
      <w:proofErr w:type="spellEnd"/>
      <w:r w:rsidRPr="0029003B">
        <w:rPr>
          <w:rFonts w:hint="cs"/>
          <w:sz w:val="24"/>
          <w:u w:val="single"/>
          <w:rtl/>
        </w:rPr>
        <w:t>:</w:t>
      </w:r>
    </w:p>
    <w:p w14:paraId="04629124" w14:textId="77777777" w:rsidR="0029003B" w:rsidRPr="0029003B" w:rsidRDefault="0029003B" w:rsidP="0029003B">
      <w:pPr>
        <w:pStyle w:val="Heading5"/>
        <w:jc w:val="left"/>
        <w:rPr>
          <w:rFonts w:hint="cs"/>
          <w:sz w:val="24"/>
          <w:rtl/>
        </w:rPr>
      </w:pPr>
    </w:p>
    <w:p w14:paraId="5466B628" w14:textId="77777777" w:rsidR="0029003B" w:rsidRPr="0029003B" w:rsidRDefault="0029003B" w:rsidP="0029003B">
      <w:pPr>
        <w:numPr>
          <w:ilvl w:val="0"/>
          <w:numId w:val="4"/>
        </w:numPr>
        <w:overflowPunct w:val="0"/>
        <w:autoSpaceDE w:val="0"/>
        <w:autoSpaceDN w:val="0"/>
        <w:bidi/>
        <w:adjustRightInd w:val="0"/>
        <w:jc w:val="both"/>
        <w:textAlignment w:val="baseline"/>
        <w:rPr>
          <w:rFonts w:cs="David" w:hint="cs"/>
          <w:rtl/>
        </w:rPr>
      </w:pPr>
      <w:r w:rsidRPr="0029003B">
        <w:rPr>
          <w:rFonts w:cs="David" w:hint="cs"/>
          <w:rtl/>
        </w:rPr>
        <w:t>- -</w:t>
      </w:r>
    </w:p>
    <w:p w14:paraId="0366F4D7" w14:textId="77777777" w:rsidR="0029003B" w:rsidRPr="0029003B" w:rsidRDefault="0029003B" w:rsidP="0029003B">
      <w:pPr>
        <w:bidi/>
        <w:rPr>
          <w:rFonts w:cs="David" w:hint="cs"/>
          <w:rtl/>
        </w:rPr>
      </w:pPr>
    </w:p>
    <w:p w14:paraId="1FCB7EE0" w14:textId="77777777" w:rsidR="0029003B" w:rsidRPr="0029003B" w:rsidRDefault="0029003B" w:rsidP="0029003B">
      <w:pPr>
        <w:bidi/>
        <w:rPr>
          <w:rFonts w:cs="David" w:hint="cs"/>
          <w:u w:val="single"/>
          <w:rtl/>
        </w:rPr>
      </w:pPr>
      <w:r w:rsidRPr="0029003B">
        <w:rPr>
          <w:rFonts w:cs="David" w:hint="cs"/>
          <w:u w:val="single"/>
          <w:rtl/>
        </w:rPr>
        <w:t>היו"ר דוד טל:</w:t>
      </w:r>
    </w:p>
    <w:p w14:paraId="5CCF15A4" w14:textId="77777777" w:rsidR="0029003B" w:rsidRPr="0029003B" w:rsidRDefault="0029003B" w:rsidP="0029003B">
      <w:pPr>
        <w:bidi/>
        <w:rPr>
          <w:rFonts w:cs="David" w:hint="cs"/>
          <w:rtl/>
        </w:rPr>
      </w:pPr>
    </w:p>
    <w:p w14:paraId="0F7E0C3F" w14:textId="77777777" w:rsidR="0029003B" w:rsidRPr="0029003B" w:rsidRDefault="0029003B" w:rsidP="0029003B">
      <w:pPr>
        <w:bidi/>
        <w:rPr>
          <w:rFonts w:cs="David" w:hint="cs"/>
          <w:rtl/>
        </w:rPr>
      </w:pPr>
      <w:r w:rsidRPr="0029003B">
        <w:rPr>
          <w:rFonts w:cs="David" w:hint="cs"/>
          <w:rtl/>
        </w:rPr>
        <w:tab/>
        <w:t>זהבה, אריאל בזכות דיבור.</w:t>
      </w:r>
    </w:p>
    <w:p w14:paraId="71A8944A" w14:textId="77777777" w:rsidR="0029003B" w:rsidRPr="0029003B" w:rsidRDefault="0029003B" w:rsidP="0029003B">
      <w:pPr>
        <w:bidi/>
        <w:rPr>
          <w:rFonts w:cs="David" w:hint="cs"/>
          <w:rtl/>
        </w:rPr>
      </w:pPr>
    </w:p>
    <w:p w14:paraId="6B4DDF0E" w14:textId="77777777" w:rsidR="0029003B" w:rsidRDefault="0029003B" w:rsidP="0029003B">
      <w:pPr>
        <w:bidi/>
        <w:rPr>
          <w:rFonts w:cs="David" w:hint="cs"/>
          <w:u w:val="single"/>
          <w:rtl/>
        </w:rPr>
      </w:pPr>
    </w:p>
    <w:p w14:paraId="257305D0" w14:textId="77777777" w:rsidR="0029003B" w:rsidRDefault="0029003B" w:rsidP="0029003B">
      <w:pPr>
        <w:bidi/>
        <w:rPr>
          <w:rFonts w:cs="David" w:hint="cs"/>
          <w:u w:val="single"/>
          <w:rtl/>
        </w:rPr>
      </w:pPr>
    </w:p>
    <w:p w14:paraId="48B2BB6D" w14:textId="77777777" w:rsidR="0029003B" w:rsidRDefault="0029003B" w:rsidP="0029003B">
      <w:pPr>
        <w:bidi/>
        <w:rPr>
          <w:rFonts w:cs="David" w:hint="cs"/>
          <w:u w:val="single"/>
          <w:rtl/>
        </w:rPr>
      </w:pPr>
    </w:p>
    <w:p w14:paraId="0BCD2DA7" w14:textId="77777777" w:rsidR="0029003B" w:rsidRPr="0029003B" w:rsidRDefault="0029003B" w:rsidP="0029003B">
      <w:pPr>
        <w:bidi/>
        <w:rPr>
          <w:rFonts w:cs="David"/>
          <w:rtl/>
        </w:rPr>
      </w:pPr>
      <w:r w:rsidRPr="0029003B">
        <w:rPr>
          <w:rFonts w:cs="David" w:hint="eastAsia"/>
          <w:u w:val="single"/>
          <w:rtl/>
        </w:rPr>
        <w:t>אורי</w:t>
      </w:r>
      <w:r w:rsidRPr="0029003B">
        <w:rPr>
          <w:rFonts w:cs="David"/>
          <w:u w:val="single"/>
          <w:rtl/>
        </w:rPr>
        <w:t xml:space="preserve"> אריאל:</w:t>
      </w:r>
    </w:p>
    <w:p w14:paraId="595D061B" w14:textId="77777777" w:rsidR="0029003B" w:rsidRPr="0029003B" w:rsidRDefault="0029003B" w:rsidP="0029003B">
      <w:pPr>
        <w:bidi/>
        <w:rPr>
          <w:rFonts w:cs="David"/>
          <w:rtl/>
        </w:rPr>
      </w:pPr>
    </w:p>
    <w:p w14:paraId="60C01A9D" w14:textId="77777777" w:rsidR="0029003B" w:rsidRPr="0029003B" w:rsidRDefault="0029003B" w:rsidP="0029003B">
      <w:pPr>
        <w:bidi/>
        <w:rPr>
          <w:rFonts w:cs="David" w:hint="cs"/>
          <w:rtl/>
        </w:rPr>
      </w:pPr>
      <w:r w:rsidRPr="0029003B">
        <w:rPr>
          <w:rFonts w:cs="David" w:hint="cs"/>
          <w:rtl/>
        </w:rPr>
        <w:tab/>
        <w:t xml:space="preserve">השאלה הזאת עלתה בוועדת המשנה, ובצדק. </w:t>
      </w:r>
    </w:p>
    <w:p w14:paraId="44C9ECF3" w14:textId="77777777" w:rsidR="0029003B" w:rsidRPr="0029003B" w:rsidRDefault="0029003B" w:rsidP="0029003B">
      <w:pPr>
        <w:bidi/>
        <w:rPr>
          <w:rFonts w:cs="David" w:hint="cs"/>
          <w:rtl/>
        </w:rPr>
      </w:pPr>
    </w:p>
    <w:p w14:paraId="1194000B" w14:textId="77777777" w:rsidR="0029003B" w:rsidRPr="0029003B" w:rsidRDefault="0029003B" w:rsidP="0029003B">
      <w:pPr>
        <w:bidi/>
        <w:rPr>
          <w:rFonts w:cs="David" w:hint="cs"/>
          <w:u w:val="single"/>
          <w:rtl/>
        </w:rPr>
      </w:pPr>
      <w:r w:rsidRPr="0029003B">
        <w:rPr>
          <w:rFonts w:cs="David" w:hint="cs"/>
          <w:u w:val="single"/>
          <w:rtl/>
        </w:rPr>
        <w:t>היו"ר דוד טל:</w:t>
      </w:r>
    </w:p>
    <w:p w14:paraId="75D270B2" w14:textId="77777777" w:rsidR="0029003B" w:rsidRPr="0029003B" w:rsidRDefault="0029003B" w:rsidP="0029003B">
      <w:pPr>
        <w:bidi/>
        <w:rPr>
          <w:rFonts w:cs="David" w:hint="cs"/>
          <w:rtl/>
        </w:rPr>
      </w:pPr>
    </w:p>
    <w:p w14:paraId="253A608A" w14:textId="77777777" w:rsidR="0029003B" w:rsidRPr="0029003B" w:rsidRDefault="0029003B" w:rsidP="0029003B">
      <w:pPr>
        <w:bidi/>
        <w:rPr>
          <w:rFonts w:cs="David" w:hint="cs"/>
          <w:rtl/>
        </w:rPr>
      </w:pPr>
      <w:r w:rsidRPr="0029003B">
        <w:rPr>
          <w:rFonts w:cs="David" w:hint="cs"/>
          <w:rtl/>
        </w:rPr>
        <w:tab/>
        <w:t>נכון.</w:t>
      </w:r>
    </w:p>
    <w:p w14:paraId="4B965BFC" w14:textId="77777777" w:rsidR="0029003B" w:rsidRPr="0029003B" w:rsidRDefault="0029003B" w:rsidP="0029003B">
      <w:pPr>
        <w:bidi/>
        <w:rPr>
          <w:rFonts w:cs="David" w:hint="cs"/>
          <w:rtl/>
        </w:rPr>
      </w:pPr>
    </w:p>
    <w:p w14:paraId="6253A1D2" w14:textId="77777777" w:rsidR="0029003B" w:rsidRPr="0029003B" w:rsidRDefault="0029003B" w:rsidP="0029003B">
      <w:pPr>
        <w:bidi/>
        <w:rPr>
          <w:rFonts w:cs="David"/>
          <w:rtl/>
        </w:rPr>
      </w:pPr>
      <w:r w:rsidRPr="0029003B">
        <w:rPr>
          <w:rFonts w:cs="David" w:hint="eastAsia"/>
          <w:u w:val="single"/>
          <w:rtl/>
        </w:rPr>
        <w:t>אורי</w:t>
      </w:r>
      <w:r w:rsidRPr="0029003B">
        <w:rPr>
          <w:rFonts w:cs="David"/>
          <w:u w:val="single"/>
          <w:rtl/>
        </w:rPr>
        <w:t xml:space="preserve"> אריאל:</w:t>
      </w:r>
    </w:p>
    <w:p w14:paraId="3D73D5DF" w14:textId="77777777" w:rsidR="0029003B" w:rsidRPr="0029003B" w:rsidRDefault="0029003B" w:rsidP="0029003B">
      <w:pPr>
        <w:bidi/>
        <w:rPr>
          <w:rFonts w:cs="David"/>
          <w:rtl/>
        </w:rPr>
      </w:pPr>
    </w:p>
    <w:p w14:paraId="1FE0AB06" w14:textId="77777777" w:rsidR="0029003B" w:rsidRPr="0029003B" w:rsidRDefault="0029003B" w:rsidP="0029003B">
      <w:pPr>
        <w:bidi/>
        <w:rPr>
          <w:rFonts w:cs="David" w:hint="cs"/>
          <w:rtl/>
        </w:rPr>
      </w:pPr>
      <w:r w:rsidRPr="0029003B">
        <w:rPr>
          <w:rFonts w:cs="David"/>
          <w:rtl/>
        </w:rPr>
        <w:tab/>
      </w:r>
      <w:r w:rsidRPr="0029003B">
        <w:rPr>
          <w:rFonts w:cs="David" w:hint="cs"/>
          <w:rtl/>
        </w:rPr>
        <w:t xml:space="preserve"> יש הבדלים. ועדיין, לצורך העניין שעליו אנחנו מדברים, שתהיה לצבא ולגורמי הביטחון אפשרות להתייחס בשעת הצורך בשעת צרה, בעיקר, כדי לתת תשובות </w:t>
      </w:r>
      <w:r w:rsidRPr="0029003B">
        <w:rPr>
          <w:rFonts w:cs="David"/>
          <w:rtl/>
        </w:rPr>
        <w:t>–</w:t>
      </w:r>
      <w:r w:rsidRPr="0029003B">
        <w:rPr>
          <w:rFonts w:cs="David" w:hint="cs"/>
          <w:rtl/>
        </w:rPr>
        <w:t xml:space="preserve"> אין הבדל. כי אם הולך מי מאתנו ורוצה עכשיו להיכנס לעזה </w:t>
      </w:r>
      <w:r w:rsidRPr="0029003B">
        <w:rPr>
          <w:rFonts w:cs="David"/>
          <w:rtl/>
        </w:rPr>
        <w:t>–</w:t>
      </w:r>
      <w:r w:rsidRPr="0029003B">
        <w:rPr>
          <w:rFonts w:cs="David" w:hint="cs"/>
          <w:rtl/>
        </w:rPr>
        <w:t xml:space="preserve"> לא חשוב, עכשיו, אני לא אומר את דעתי, היא ידועה </w:t>
      </w:r>
      <w:r w:rsidRPr="0029003B">
        <w:rPr>
          <w:rFonts w:cs="David"/>
          <w:rtl/>
        </w:rPr>
        <w:t>–</w:t>
      </w:r>
      <w:r w:rsidRPr="0029003B">
        <w:rPr>
          <w:rFonts w:cs="David" w:hint="cs"/>
          <w:rtl/>
        </w:rPr>
        <w:t xml:space="preserve"> יש צורך בזה שקצין הכנסת, בדרכו לצבא ולגורמים הרלוונטיים </w:t>
      </w:r>
      <w:r w:rsidRPr="0029003B">
        <w:rPr>
          <w:rFonts w:cs="David"/>
          <w:rtl/>
        </w:rPr>
        <w:t>–</w:t>
      </w:r>
      <w:r w:rsidRPr="0029003B">
        <w:rPr>
          <w:rFonts w:cs="David" w:hint="cs"/>
          <w:rtl/>
        </w:rPr>
        <w:t xml:space="preserve"> מי שהם חושבים שצריכים לדעת יידע, כדי שיוכל להיערך, וגם שיוכל להגיד לא, אם הוא חושב שזה סיכון ביטחוני. לכן אני מציע לא לדחות את הדיון. כי אנחנו סתם - - -</w:t>
      </w:r>
    </w:p>
    <w:p w14:paraId="090DC4F3" w14:textId="77777777" w:rsidR="0029003B" w:rsidRPr="0029003B" w:rsidRDefault="0029003B" w:rsidP="0029003B">
      <w:pPr>
        <w:bidi/>
        <w:rPr>
          <w:rFonts w:cs="David" w:hint="cs"/>
          <w:rtl/>
        </w:rPr>
      </w:pPr>
    </w:p>
    <w:p w14:paraId="7049417E" w14:textId="77777777" w:rsidR="0029003B" w:rsidRPr="0029003B" w:rsidRDefault="0029003B" w:rsidP="0029003B">
      <w:pPr>
        <w:bidi/>
        <w:rPr>
          <w:rFonts w:cs="David" w:hint="cs"/>
          <w:u w:val="single"/>
          <w:rtl/>
        </w:rPr>
      </w:pPr>
      <w:r w:rsidRPr="0029003B">
        <w:rPr>
          <w:rFonts w:cs="David" w:hint="cs"/>
          <w:u w:val="single"/>
          <w:rtl/>
        </w:rPr>
        <w:t>היו"ר דוד טל:</w:t>
      </w:r>
    </w:p>
    <w:p w14:paraId="456266D9" w14:textId="77777777" w:rsidR="0029003B" w:rsidRPr="0029003B" w:rsidRDefault="0029003B" w:rsidP="0029003B">
      <w:pPr>
        <w:bidi/>
        <w:rPr>
          <w:rFonts w:cs="David" w:hint="cs"/>
          <w:rtl/>
        </w:rPr>
      </w:pPr>
    </w:p>
    <w:p w14:paraId="6B107835" w14:textId="77777777" w:rsidR="0029003B" w:rsidRPr="0029003B" w:rsidRDefault="0029003B" w:rsidP="0029003B">
      <w:pPr>
        <w:bidi/>
        <w:rPr>
          <w:rFonts w:cs="David" w:hint="cs"/>
          <w:rtl/>
        </w:rPr>
      </w:pPr>
      <w:r w:rsidRPr="0029003B">
        <w:rPr>
          <w:rFonts w:cs="David" w:hint="cs"/>
          <w:rtl/>
        </w:rPr>
        <w:tab/>
        <w:t xml:space="preserve">אנחנו לא דוחים את הדיון, רק </w:t>
      </w:r>
      <w:proofErr w:type="spellStart"/>
      <w:r w:rsidRPr="0029003B">
        <w:rPr>
          <w:rFonts w:cs="David" w:hint="cs"/>
          <w:rtl/>
        </w:rPr>
        <w:t>היתה</w:t>
      </w:r>
      <w:proofErr w:type="spellEnd"/>
      <w:r w:rsidRPr="0029003B">
        <w:rPr>
          <w:rFonts w:cs="David" w:hint="cs"/>
          <w:rtl/>
        </w:rPr>
        <w:t xml:space="preserve"> הצעה לפצל. על חבל עזה לקיים דיון אחר. אתה מציע באותו דיון לומר: יהודה ושומרון ועזה.</w:t>
      </w:r>
    </w:p>
    <w:p w14:paraId="71E0803D" w14:textId="77777777" w:rsidR="0029003B" w:rsidRPr="0029003B" w:rsidRDefault="0029003B" w:rsidP="0029003B">
      <w:pPr>
        <w:bidi/>
        <w:rPr>
          <w:rFonts w:cs="David" w:hint="cs"/>
          <w:rtl/>
        </w:rPr>
      </w:pPr>
    </w:p>
    <w:p w14:paraId="4CA48F15" w14:textId="77777777" w:rsidR="0029003B" w:rsidRPr="0029003B" w:rsidRDefault="0029003B" w:rsidP="0029003B">
      <w:pPr>
        <w:bidi/>
        <w:rPr>
          <w:rFonts w:cs="David" w:hint="cs"/>
          <w:u w:val="single"/>
          <w:rtl/>
        </w:rPr>
      </w:pPr>
      <w:r w:rsidRPr="0029003B">
        <w:rPr>
          <w:rFonts w:cs="David" w:hint="cs"/>
          <w:rtl/>
        </w:rPr>
        <w:tab/>
        <w:t xml:space="preserve">אני מציע </w:t>
      </w:r>
      <w:r w:rsidRPr="0029003B">
        <w:rPr>
          <w:rFonts w:cs="David"/>
          <w:rtl/>
        </w:rPr>
        <w:t>–</w:t>
      </w:r>
      <w:r w:rsidRPr="0029003B">
        <w:rPr>
          <w:rFonts w:cs="David" w:hint="cs"/>
          <w:rtl/>
        </w:rPr>
        <w:t xml:space="preserve"> יהודה ושומרון ועזה, מבחינת הצורך הביטחוני </w:t>
      </w:r>
      <w:r w:rsidRPr="0029003B">
        <w:rPr>
          <w:rFonts w:cs="David"/>
          <w:rtl/>
        </w:rPr>
        <w:t>–</w:t>
      </w:r>
      <w:r w:rsidRPr="0029003B">
        <w:rPr>
          <w:rFonts w:cs="David" w:hint="cs"/>
          <w:rtl/>
        </w:rPr>
        <w:t xml:space="preserve"> יש פה את נציגי הצבא, </w:t>
      </w:r>
      <w:proofErr w:type="spellStart"/>
      <w:r w:rsidRPr="0029003B">
        <w:rPr>
          <w:rFonts w:cs="David" w:hint="cs"/>
          <w:rtl/>
        </w:rPr>
        <w:t>הכל</w:t>
      </w:r>
      <w:proofErr w:type="spellEnd"/>
      <w:r w:rsidRPr="0029003B">
        <w:rPr>
          <w:rFonts w:cs="David" w:hint="cs"/>
          <w:rtl/>
        </w:rPr>
        <w:t xml:space="preserve"> אותו הדבר, ואל תפצלו את זה. זה לא טוב לאף אחד. זה לא עניין פוליטי, פה.</w:t>
      </w:r>
    </w:p>
    <w:p w14:paraId="6011FA42" w14:textId="77777777" w:rsidR="0029003B" w:rsidRPr="0029003B" w:rsidRDefault="0029003B" w:rsidP="0029003B">
      <w:pPr>
        <w:bidi/>
        <w:rPr>
          <w:rFonts w:cs="David" w:hint="cs"/>
          <w:u w:val="single"/>
          <w:rtl/>
        </w:rPr>
      </w:pPr>
    </w:p>
    <w:p w14:paraId="2CBAA9D1" w14:textId="77777777" w:rsidR="0029003B" w:rsidRPr="0029003B" w:rsidRDefault="0029003B" w:rsidP="0029003B">
      <w:pPr>
        <w:bidi/>
        <w:rPr>
          <w:rFonts w:cs="David" w:hint="cs"/>
          <w:u w:val="single"/>
          <w:rtl/>
        </w:rPr>
      </w:pPr>
      <w:r w:rsidRPr="0029003B">
        <w:rPr>
          <w:rFonts w:cs="David" w:hint="cs"/>
          <w:u w:val="single"/>
          <w:rtl/>
        </w:rPr>
        <w:t>היו"ר דוד טל:</w:t>
      </w:r>
    </w:p>
    <w:p w14:paraId="101189BA" w14:textId="77777777" w:rsidR="0029003B" w:rsidRPr="0029003B" w:rsidRDefault="0029003B" w:rsidP="0029003B">
      <w:pPr>
        <w:bidi/>
        <w:rPr>
          <w:rFonts w:cs="David" w:hint="cs"/>
          <w:u w:val="single"/>
          <w:rtl/>
        </w:rPr>
      </w:pPr>
    </w:p>
    <w:p w14:paraId="0BDD4D09" w14:textId="77777777" w:rsidR="0029003B" w:rsidRPr="0029003B" w:rsidRDefault="0029003B" w:rsidP="0029003B">
      <w:pPr>
        <w:bidi/>
        <w:rPr>
          <w:rFonts w:cs="David" w:hint="cs"/>
          <w:rtl/>
        </w:rPr>
      </w:pPr>
      <w:r w:rsidRPr="0029003B">
        <w:rPr>
          <w:rFonts w:cs="David" w:hint="cs"/>
          <w:rtl/>
        </w:rPr>
        <w:tab/>
        <w:t>אוקי, רבותיי הדוברים. זהבה.</w:t>
      </w:r>
    </w:p>
    <w:p w14:paraId="43E1090B" w14:textId="77777777" w:rsidR="0029003B" w:rsidRPr="0029003B" w:rsidRDefault="0029003B" w:rsidP="0029003B">
      <w:pPr>
        <w:bidi/>
        <w:rPr>
          <w:rFonts w:cs="David" w:hint="cs"/>
          <w:rtl/>
        </w:rPr>
      </w:pPr>
    </w:p>
    <w:p w14:paraId="2B24BC5F"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3B5B4607" w14:textId="77777777" w:rsidR="0029003B" w:rsidRPr="0029003B" w:rsidRDefault="0029003B" w:rsidP="0029003B">
      <w:pPr>
        <w:bidi/>
        <w:rPr>
          <w:rFonts w:cs="David" w:hint="cs"/>
          <w:rtl/>
        </w:rPr>
      </w:pPr>
    </w:p>
    <w:p w14:paraId="379A5941" w14:textId="77777777" w:rsidR="0029003B" w:rsidRPr="0029003B" w:rsidRDefault="0029003B" w:rsidP="0029003B">
      <w:pPr>
        <w:bidi/>
        <w:rPr>
          <w:rFonts w:cs="David" w:hint="cs"/>
          <w:rtl/>
        </w:rPr>
      </w:pPr>
      <w:r w:rsidRPr="0029003B">
        <w:rPr>
          <w:rFonts w:cs="David" w:hint="cs"/>
          <w:rtl/>
        </w:rPr>
        <w:tab/>
        <w:t xml:space="preserve">אני רוצה לומר כמה דברים. ראשית, אני רוצה לומר - - - </w:t>
      </w:r>
    </w:p>
    <w:p w14:paraId="375EDCDE" w14:textId="77777777" w:rsidR="0029003B" w:rsidRPr="0029003B" w:rsidRDefault="0029003B" w:rsidP="0029003B">
      <w:pPr>
        <w:bidi/>
        <w:rPr>
          <w:rFonts w:cs="David" w:hint="cs"/>
          <w:rtl/>
        </w:rPr>
      </w:pPr>
    </w:p>
    <w:p w14:paraId="4D4C0AB6" w14:textId="77777777" w:rsidR="0029003B" w:rsidRPr="0029003B" w:rsidRDefault="0029003B" w:rsidP="0029003B">
      <w:pPr>
        <w:bidi/>
        <w:rPr>
          <w:rFonts w:cs="David" w:hint="cs"/>
          <w:rtl/>
        </w:rPr>
      </w:pPr>
      <w:r w:rsidRPr="0029003B">
        <w:rPr>
          <w:rFonts w:cs="David" w:hint="cs"/>
          <w:u w:val="single"/>
          <w:rtl/>
        </w:rPr>
        <w:t>אחמד טיבי:</w:t>
      </w:r>
    </w:p>
    <w:p w14:paraId="7943CEB1" w14:textId="77777777" w:rsidR="0029003B" w:rsidRPr="0029003B" w:rsidRDefault="0029003B" w:rsidP="0029003B">
      <w:pPr>
        <w:bidi/>
        <w:rPr>
          <w:rFonts w:cs="David" w:hint="cs"/>
          <w:rtl/>
        </w:rPr>
      </w:pPr>
    </w:p>
    <w:p w14:paraId="395D4FB1" w14:textId="77777777" w:rsidR="0029003B" w:rsidRPr="0029003B" w:rsidRDefault="0029003B" w:rsidP="0029003B">
      <w:pPr>
        <w:bidi/>
        <w:rPr>
          <w:rFonts w:cs="David" w:hint="cs"/>
          <w:rtl/>
        </w:rPr>
      </w:pPr>
      <w:r w:rsidRPr="0029003B">
        <w:rPr>
          <w:rFonts w:cs="David" w:hint="cs"/>
          <w:rtl/>
        </w:rPr>
        <w:tab/>
        <w:t xml:space="preserve"> זהבה, ברשותך. מי הם נציג הצבא שנמצאים פה? חשוב שנדע.</w:t>
      </w:r>
    </w:p>
    <w:p w14:paraId="4BC708A6" w14:textId="77777777" w:rsidR="0029003B" w:rsidRPr="0029003B" w:rsidRDefault="0029003B" w:rsidP="0029003B">
      <w:pPr>
        <w:bidi/>
        <w:rPr>
          <w:rFonts w:cs="David" w:hint="cs"/>
          <w:rtl/>
        </w:rPr>
      </w:pPr>
    </w:p>
    <w:p w14:paraId="2DA3AFDB" w14:textId="77777777" w:rsidR="0029003B" w:rsidRPr="0029003B" w:rsidRDefault="0029003B" w:rsidP="0029003B">
      <w:pPr>
        <w:bidi/>
        <w:rPr>
          <w:rFonts w:cs="David" w:hint="cs"/>
          <w:u w:val="single"/>
          <w:rtl/>
        </w:rPr>
      </w:pPr>
      <w:r w:rsidRPr="0029003B">
        <w:rPr>
          <w:rFonts w:cs="David" w:hint="cs"/>
          <w:u w:val="single"/>
          <w:rtl/>
        </w:rPr>
        <w:t>היו"ר דוד טל:</w:t>
      </w:r>
    </w:p>
    <w:p w14:paraId="7B9E3F71" w14:textId="77777777" w:rsidR="0029003B" w:rsidRPr="0029003B" w:rsidRDefault="0029003B" w:rsidP="0029003B">
      <w:pPr>
        <w:bidi/>
        <w:rPr>
          <w:rFonts w:cs="David" w:hint="cs"/>
          <w:rtl/>
        </w:rPr>
      </w:pPr>
    </w:p>
    <w:p w14:paraId="00F4DEEC" w14:textId="77777777" w:rsidR="0029003B" w:rsidRPr="0029003B" w:rsidRDefault="0029003B" w:rsidP="0029003B">
      <w:pPr>
        <w:bidi/>
        <w:rPr>
          <w:rFonts w:cs="David" w:hint="cs"/>
          <w:rtl/>
        </w:rPr>
      </w:pPr>
      <w:r w:rsidRPr="0029003B">
        <w:rPr>
          <w:rFonts w:cs="David" w:hint="cs"/>
          <w:rtl/>
        </w:rPr>
        <w:tab/>
        <w:t>סגן אלוף יפרח, יועץ משפטי, כמדומני, במחלקה הפלילית. וקצינת פניות ציבור.</w:t>
      </w:r>
    </w:p>
    <w:p w14:paraId="4D18A36E" w14:textId="77777777" w:rsidR="0029003B" w:rsidRPr="0029003B" w:rsidRDefault="0029003B" w:rsidP="0029003B">
      <w:pPr>
        <w:bidi/>
        <w:rPr>
          <w:rFonts w:cs="David" w:hint="cs"/>
          <w:rtl/>
        </w:rPr>
      </w:pPr>
    </w:p>
    <w:p w14:paraId="4542866F" w14:textId="77777777" w:rsidR="0029003B" w:rsidRPr="0029003B" w:rsidRDefault="0029003B" w:rsidP="0029003B">
      <w:pPr>
        <w:bidi/>
        <w:rPr>
          <w:rFonts w:cs="David" w:hint="cs"/>
          <w:u w:val="single"/>
          <w:rtl/>
        </w:rPr>
      </w:pPr>
      <w:r w:rsidRPr="0029003B">
        <w:rPr>
          <w:rFonts w:cs="David" w:hint="cs"/>
          <w:u w:val="single"/>
          <w:rtl/>
        </w:rPr>
        <w:t xml:space="preserve">ניר </w:t>
      </w:r>
      <w:proofErr w:type="spellStart"/>
      <w:r w:rsidRPr="0029003B">
        <w:rPr>
          <w:rFonts w:cs="David" w:hint="cs"/>
          <w:u w:val="single"/>
          <w:rtl/>
        </w:rPr>
        <w:t>קידר</w:t>
      </w:r>
      <w:proofErr w:type="spellEnd"/>
      <w:r w:rsidRPr="0029003B">
        <w:rPr>
          <w:rFonts w:cs="David" w:hint="cs"/>
          <w:u w:val="single"/>
          <w:rtl/>
        </w:rPr>
        <w:t>:</w:t>
      </w:r>
    </w:p>
    <w:p w14:paraId="242C1C9A" w14:textId="77777777" w:rsidR="0029003B" w:rsidRPr="0029003B" w:rsidRDefault="0029003B" w:rsidP="0029003B">
      <w:pPr>
        <w:bidi/>
        <w:rPr>
          <w:rFonts w:cs="David" w:hint="cs"/>
          <w:rtl/>
        </w:rPr>
      </w:pPr>
    </w:p>
    <w:p w14:paraId="4B521656" w14:textId="77777777" w:rsidR="0029003B" w:rsidRPr="0029003B" w:rsidRDefault="0029003B" w:rsidP="0029003B">
      <w:pPr>
        <w:bidi/>
        <w:ind w:firstLine="567"/>
        <w:rPr>
          <w:rFonts w:cs="David" w:hint="cs"/>
          <w:rtl/>
        </w:rPr>
      </w:pPr>
      <w:r w:rsidRPr="0029003B">
        <w:rPr>
          <w:rFonts w:cs="David" w:hint="cs"/>
          <w:rtl/>
        </w:rPr>
        <w:t xml:space="preserve">אנחנו מייצגים את פיקוד המרכז. </w:t>
      </w:r>
    </w:p>
    <w:p w14:paraId="272FCBA4" w14:textId="77777777" w:rsidR="0029003B" w:rsidRPr="0029003B" w:rsidRDefault="0029003B" w:rsidP="0029003B">
      <w:pPr>
        <w:bidi/>
        <w:rPr>
          <w:rFonts w:cs="David" w:hint="cs"/>
          <w:rtl/>
        </w:rPr>
      </w:pPr>
    </w:p>
    <w:p w14:paraId="6FA429B8"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07E15B34" w14:textId="77777777" w:rsidR="0029003B" w:rsidRPr="0029003B" w:rsidRDefault="0029003B" w:rsidP="0029003B">
      <w:pPr>
        <w:bidi/>
        <w:rPr>
          <w:rFonts w:cs="David" w:hint="cs"/>
          <w:rtl/>
        </w:rPr>
      </w:pPr>
    </w:p>
    <w:p w14:paraId="6B7487F8" w14:textId="77777777" w:rsidR="0029003B" w:rsidRPr="0029003B" w:rsidRDefault="0029003B" w:rsidP="0029003B">
      <w:pPr>
        <w:bidi/>
        <w:rPr>
          <w:rFonts w:cs="David" w:hint="cs"/>
          <w:rtl/>
        </w:rPr>
      </w:pPr>
      <w:r w:rsidRPr="0029003B">
        <w:rPr>
          <w:rFonts w:cs="David" w:hint="cs"/>
          <w:rtl/>
        </w:rPr>
        <w:tab/>
        <w:t xml:space="preserve">אדוני היושב ראש, אני רוצה להעיר שתי הערות: ראשית </w:t>
      </w:r>
      <w:r w:rsidRPr="0029003B">
        <w:rPr>
          <w:rFonts w:cs="David"/>
          <w:rtl/>
        </w:rPr>
        <w:t>–</w:t>
      </w:r>
      <w:r w:rsidRPr="0029003B">
        <w:rPr>
          <w:rFonts w:cs="David" w:hint="cs"/>
          <w:rtl/>
        </w:rPr>
        <w:t xml:space="preserve"> אני רוצה להעיר הערה מקדמית </w:t>
      </w:r>
      <w:r w:rsidRPr="0029003B">
        <w:rPr>
          <w:rFonts w:cs="David"/>
          <w:rtl/>
        </w:rPr>
        <w:t>–</w:t>
      </w:r>
      <w:r w:rsidRPr="0029003B">
        <w:rPr>
          <w:rFonts w:cs="David" w:hint="cs"/>
          <w:rtl/>
        </w:rPr>
        <w:t xml:space="preserve"> אני לא אוהבת את הנוהל הקיים. אני חולקת עליו, אני חושבת שאסור היה לנו לקבל אותו.</w:t>
      </w:r>
    </w:p>
    <w:p w14:paraId="70912A21" w14:textId="77777777" w:rsidR="0029003B" w:rsidRPr="0029003B" w:rsidRDefault="0029003B" w:rsidP="0029003B">
      <w:pPr>
        <w:bidi/>
        <w:rPr>
          <w:rFonts w:cs="David" w:hint="cs"/>
          <w:rtl/>
        </w:rPr>
      </w:pPr>
    </w:p>
    <w:p w14:paraId="0C0A29B4" w14:textId="77777777" w:rsidR="0029003B" w:rsidRPr="0029003B" w:rsidRDefault="0029003B" w:rsidP="0029003B">
      <w:pPr>
        <w:bidi/>
        <w:rPr>
          <w:rFonts w:cs="David" w:hint="cs"/>
          <w:u w:val="single"/>
          <w:rtl/>
        </w:rPr>
      </w:pPr>
      <w:r w:rsidRPr="0029003B">
        <w:rPr>
          <w:rFonts w:cs="David" w:hint="cs"/>
          <w:u w:val="single"/>
          <w:rtl/>
        </w:rPr>
        <w:t>היו"ר דוד טל:</w:t>
      </w:r>
    </w:p>
    <w:p w14:paraId="7CEE9FA6" w14:textId="77777777" w:rsidR="0029003B" w:rsidRPr="0029003B" w:rsidRDefault="0029003B" w:rsidP="0029003B">
      <w:pPr>
        <w:bidi/>
        <w:rPr>
          <w:rFonts w:cs="David" w:hint="cs"/>
          <w:rtl/>
        </w:rPr>
      </w:pPr>
    </w:p>
    <w:p w14:paraId="696FAB86" w14:textId="77777777" w:rsidR="0029003B" w:rsidRPr="0029003B" w:rsidRDefault="0029003B" w:rsidP="0029003B">
      <w:pPr>
        <w:bidi/>
        <w:rPr>
          <w:rFonts w:cs="David" w:hint="cs"/>
          <w:rtl/>
        </w:rPr>
      </w:pPr>
      <w:r w:rsidRPr="0029003B">
        <w:rPr>
          <w:rFonts w:cs="David" w:hint="cs"/>
          <w:rtl/>
        </w:rPr>
        <w:tab/>
        <w:t xml:space="preserve">את הנוהל הקיים עד היום? </w:t>
      </w:r>
    </w:p>
    <w:p w14:paraId="7C141635" w14:textId="77777777" w:rsidR="0029003B" w:rsidRPr="0029003B" w:rsidRDefault="0029003B" w:rsidP="0029003B">
      <w:pPr>
        <w:bidi/>
        <w:rPr>
          <w:rFonts w:cs="David" w:hint="cs"/>
          <w:rtl/>
        </w:rPr>
      </w:pPr>
    </w:p>
    <w:p w14:paraId="29A4E9FD" w14:textId="77777777" w:rsidR="0029003B" w:rsidRDefault="0029003B" w:rsidP="0029003B">
      <w:pPr>
        <w:bidi/>
        <w:rPr>
          <w:rFonts w:cs="David" w:hint="cs"/>
          <w:u w:val="single"/>
          <w:rtl/>
        </w:rPr>
      </w:pPr>
    </w:p>
    <w:p w14:paraId="36B156C4" w14:textId="77777777" w:rsidR="0029003B" w:rsidRDefault="0029003B" w:rsidP="0029003B">
      <w:pPr>
        <w:bidi/>
        <w:rPr>
          <w:rFonts w:cs="David" w:hint="cs"/>
          <w:u w:val="single"/>
          <w:rtl/>
        </w:rPr>
      </w:pPr>
    </w:p>
    <w:p w14:paraId="4C5A7E76" w14:textId="77777777" w:rsidR="0029003B" w:rsidRDefault="0029003B" w:rsidP="0029003B">
      <w:pPr>
        <w:bidi/>
        <w:rPr>
          <w:rFonts w:cs="David" w:hint="cs"/>
          <w:u w:val="single"/>
          <w:rtl/>
        </w:rPr>
      </w:pPr>
    </w:p>
    <w:p w14:paraId="46B245DD" w14:textId="77777777" w:rsidR="0029003B" w:rsidRDefault="0029003B" w:rsidP="0029003B">
      <w:pPr>
        <w:bidi/>
        <w:rPr>
          <w:rFonts w:cs="David" w:hint="cs"/>
          <w:u w:val="single"/>
          <w:rtl/>
        </w:rPr>
      </w:pPr>
    </w:p>
    <w:p w14:paraId="402F16B0"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69862AE3" w14:textId="77777777" w:rsidR="0029003B" w:rsidRPr="0029003B" w:rsidRDefault="0029003B" w:rsidP="0029003B">
      <w:pPr>
        <w:bidi/>
        <w:rPr>
          <w:rFonts w:cs="David" w:hint="cs"/>
          <w:rtl/>
        </w:rPr>
      </w:pPr>
    </w:p>
    <w:p w14:paraId="5B283535" w14:textId="77777777" w:rsidR="0029003B" w:rsidRPr="0029003B" w:rsidRDefault="0029003B" w:rsidP="0029003B">
      <w:pPr>
        <w:bidi/>
        <w:rPr>
          <w:rFonts w:cs="David" w:hint="cs"/>
          <w:rtl/>
        </w:rPr>
      </w:pPr>
      <w:r w:rsidRPr="0029003B">
        <w:rPr>
          <w:rFonts w:cs="David" w:hint="cs"/>
          <w:rtl/>
        </w:rPr>
        <w:tab/>
        <w:t xml:space="preserve"> כן, כן. את הנוהל הזה. </w:t>
      </w:r>
    </w:p>
    <w:p w14:paraId="308E1DED" w14:textId="77777777" w:rsidR="0029003B" w:rsidRPr="0029003B" w:rsidRDefault="0029003B" w:rsidP="0029003B">
      <w:pPr>
        <w:bidi/>
        <w:rPr>
          <w:rFonts w:cs="David" w:hint="cs"/>
          <w:rtl/>
        </w:rPr>
      </w:pPr>
    </w:p>
    <w:p w14:paraId="571EE79C" w14:textId="77777777" w:rsidR="0029003B" w:rsidRPr="0029003B" w:rsidRDefault="0029003B" w:rsidP="0029003B">
      <w:pPr>
        <w:bidi/>
        <w:rPr>
          <w:rFonts w:cs="David" w:hint="cs"/>
          <w:u w:val="single"/>
          <w:rtl/>
        </w:rPr>
      </w:pPr>
      <w:r w:rsidRPr="0029003B">
        <w:rPr>
          <w:rFonts w:cs="David" w:hint="cs"/>
          <w:u w:val="single"/>
          <w:rtl/>
        </w:rPr>
        <w:t>היו"ר דוד טל:</w:t>
      </w:r>
    </w:p>
    <w:p w14:paraId="57A835B2" w14:textId="77777777" w:rsidR="0029003B" w:rsidRPr="0029003B" w:rsidRDefault="0029003B" w:rsidP="0029003B">
      <w:pPr>
        <w:bidi/>
        <w:rPr>
          <w:rFonts w:cs="David" w:hint="cs"/>
          <w:rtl/>
        </w:rPr>
      </w:pPr>
    </w:p>
    <w:p w14:paraId="6B20C853" w14:textId="77777777" w:rsidR="0029003B" w:rsidRPr="0029003B" w:rsidRDefault="0029003B" w:rsidP="0029003B">
      <w:pPr>
        <w:bidi/>
        <w:rPr>
          <w:rFonts w:cs="David" w:hint="cs"/>
          <w:rtl/>
        </w:rPr>
      </w:pPr>
      <w:r w:rsidRPr="0029003B">
        <w:rPr>
          <w:rFonts w:cs="David" w:hint="cs"/>
          <w:rtl/>
        </w:rPr>
        <w:tab/>
        <w:t>מדוע גברתי לא ערערה על זה?</w:t>
      </w:r>
    </w:p>
    <w:p w14:paraId="63B2101C" w14:textId="77777777" w:rsidR="0029003B" w:rsidRPr="0029003B" w:rsidRDefault="0029003B" w:rsidP="0029003B">
      <w:pPr>
        <w:bidi/>
        <w:rPr>
          <w:rFonts w:cs="David" w:hint="cs"/>
          <w:rtl/>
        </w:rPr>
      </w:pPr>
    </w:p>
    <w:p w14:paraId="4120FB08"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294B3B39" w14:textId="77777777" w:rsidR="0029003B" w:rsidRPr="0029003B" w:rsidRDefault="0029003B" w:rsidP="0029003B">
      <w:pPr>
        <w:bidi/>
        <w:rPr>
          <w:rFonts w:cs="David" w:hint="cs"/>
          <w:rtl/>
        </w:rPr>
      </w:pPr>
    </w:p>
    <w:p w14:paraId="462BC0F7" w14:textId="77777777" w:rsidR="0029003B" w:rsidRPr="0029003B" w:rsidRDefault="0029003B" w:rsidP="0029003B">
      <w:pPr>
        <w:bidi/>
        <w:rPr>
          <w:rFonts w:cs="David" w:hint="cs"/>
          <w:rtl/>
        </w:rPr>
      </w:pPr>
      <w:r w:rsidRPr="0029003B">
        <w:rPr>
          <w:rFonts w:cs="David" w:hint="cs"/>
          <w:rtl/>
        </w:rPr>
        <w:tab/>
        <w:t xml:space="preserve"> אני אגיד משהו. אני אומרת את זה בכל הרצינות.</w:t>
      </w:r>
    </w:p>
    <w:p w14:paraId="1796939B" w14:textId="77777777" w:rsidR="0029003B" w:rsidRPr="0029003B" w:rsidRDefault="0029003B" w:rsidP="0029003B">
      <w:pPr>
        <w:bidi/>
        <w:rPr>
          <w:rFonts w:cs="David" w:hint="cs"/>
          <w:rtl/>
        </w:rPr>
      </w:pPr>
    </w:p>
    <w:p w14:paraId="06A96CEA" w14:textId="77777777" w:rsidR="0029003B" w:rsidRPr="0029003B" w:rsidRDefault="0029003B" w:rsidP="0029003B">
      <w:pPr>
        <w:bidi/>
        <w:rPr>
          <w:rFonts w:cs="David" w:hint="cs"/>
          <w:u w:val="single"/>
          <w:rtl/>
        </w:rPr>
      </w:pPr>
      <w:r w:rsidRPr="0029003B">
        <w:rPr>
          <w:rFonts w:cs="David" w:hint="cs"/>
          <w:u w:val="single"/>
          <w:rtl/>
        </w:rPr>
        <w:t>היו"ר דוד טל:</w:t>
      </w:r>
    </w:p>
    <w:p w14:paraId="2CC40B0D" w14:textId="77777777" w:rsidR="0029003B" w:rsidRPr="0029003B" w:rsidRDefault="0029003B" w:rsidP="0029003B">
      <w:pPr>
        <w:bidi/>
        <w:rPr>
          <w:rFonts w:cs="David" w:hint="cs"/>
          <w:rtl/>
        </w:rPr>
      </w:pPr>
    </w:p>
    <w:p w14:paraId="77E8B47B" w14:textId="77777777" w:rsidR="0029003B" w:rsidRPr="0029003B" w:rsidRDefault="0029003B" w:rsidP="0029003B">
      <w:pPr>
        <w:bidi/>
        <w:rPr>
          <w:rFonts w:cs="David" w:hint="cs"/>
          <w:rtl/>
        </w:rPr>
      </w:pPr>
      <w:r w:rsidRPr="0029003B">
        <w:rPr>
          <w:rFonts w:cs="David" w:hint="cs"/>
          <w:rtl/>
        </w:rPr>
        <w:tab/>
        <w:t>אני שואל את זה בכל הרצינות. הנוהל הזה קיים כבר ארבע שנים, מדוע גברתי לא ערערה עליו?</w:t>
      </w:r>
    </w:p>
    <w:p w14:paraId="3560CCD1" w14:textId="77777777" w:rsidR="0029003B" w:rsidRPr="0029003B" w:rsidRDefault="0029003B" w:rsidP="0029003B">
      <w:pPr>
        <w:bidi/>
        <w:rPr>
          <w:rFonts w:cs="David" w:hint="cs"/>
          <w:rtl/>
        </w:rPr>
      </w:pPr>
    </w:p>
    <w:p w14:paraId="5D9E4AC3"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1CA6F6B4" w14:textId="77777777" w:rsidR="0029003B" w:rsidRPr="0029003B" w:rsidRDefault="0029003B" w:rsidP="0029003B">
      <w:pPr>
        <w:bidi/>
        <w:rPr>
          <w:rFonts w:cs="David" w:hint="cs"/>
          <w:rtl/>
        </w:rPr>
      </w:pPr>
    </w:p>
    <w:p w14:paraId="4C532564" w14:textId="77777777" w:rsidR="0029003B" w:rsidRPr="0029003B" w:rsidRDefault="0029003B" w:rsidP="0029003B">
      <w:pPr>
        <w:bidi/>
        <w:rPr>
          <w:rFonts w:cs="David" w:hint="cs"/>
          <w:rtl/>
        </w:rPr>
      </w:pPr>
      <w:r w:rsidRPr="0029003B">
        <w:rPr>
          <w:rFonts w:cs="David" w:hint="cs"/>
          <w:rtl/>
        </w:rPr>
        <w:tab/>
        <w:t xml:space="preserve">בסדר. אני התנגדתי לו כבר אז, אבל אני רוצה בהזדמנות חגיגית זו לומר: זה משהו עקרוני לגבי החסינות של חברי הכנסת. חסינות של חברי הכנסת היא מאד </w:t>
      </w:r>
      <w:proofErr w:type="spellStart"/>
      <w:r w:rsidRPr="0029003B">
        <w:rPr>
          <w:rFonts w:cs="David" w:hint="cs"/>
          <w:rtl/>
        </w:rPr>
        <w:t>מאד</w:t>
      </w:r>
      <w:proofErr w:type="spellEnd"/>
      <w:r w:rsidRPr="0029003B">
        <w:rPr>
          <w:rFonts w:cs="David" w:hint="cs"/>
          <w:rtl/>
        </w:rPr>
        <w:t xml:space="preserve"> רחבה. כל הזמן טוענים כמה היא רחבה. ובסוף </w:t>
      </w:r>
      <w:r w:rsidRPr="0029003B">
        <w:rPr>
          <w:rFonts w:cs="David"/>
          <w:rtl/>
        </w:rPr>
        <w:t>–</w:t>
      </w:r>
      <w:r w:rsidRPr="0029003B">
        <w:rPr>
          <w:rFonts w:cs="David" w:hint="cs"/>
          <w:rtl/>
        </w:rPr>
        <w:t xml:space="preserve"> איפה באים ומצמצמים אותה? יש משהו מאד בעייתי </w:t>
      </w:r>
      <w:r w:rsidRPr="0029003B">
        <w:rPr>
          <w:rFonts w:cs="David"/>
          <w:rtl/>
        </w:rPr>
        <w:t>–</w:t>
      </w:r>
      <w:r w:rsidRPr="0029003B">
        <w:rPr>
          <w:rFonts w:cs="David" w:hint="cs"/>
          <w:rtl/>
        </w:rPr>
        <w:t xml:space="preserve"> עכשיו אני לא מדברת על הטופס הזה, שלגביו אני מקבלת את ההמלצה שלכם, דרך אגב, כפי שהציגה אותה היועצת. עכשיו להתחיל לחייב חברי כנסת לחתום גם על טופס </w:t>
      </w:r>
      <w:r w:rsidRPr="0029003B">
        <w:rPr>
          <w:rFonts w:cs="David"/>
          <w:rtl/>
        </w:rPr>
        <w:t>–</w:t>
      </w:r>
      <w:r w:rsidRPr="0029003B">
        <w:rPr>
          <w:rFonts w:cs="David" w:hint="cs"/>
          <w:rtl/>
        </w:rPr>
        <w:t xml:space="preserve"> אני מקבלת את זה, זה לא הגיוני. אבל אני רוצה לערער על ההסמכות שאנחנו נותנים, ושיקולי הדעת שאנחנו נותנים, לגורמים שפעם הם </w:t>
      </w:r>
      <w:r w:rsidRPr="0029003B">
        <w:rPr>
          <w:rFonts w:cs="David"/>
          <w:rtl/>
        </w:rPr>
        <w:t>–</w:t>
      </w:r>
      <w:r w:rsidRPr="0029003B">
        <w:rPr>
          <w:rFonts w:cs="David" w:hint="cs"/>
          <w:rtl/>
        </w:rPr>
        <w:t xml:space="preserve"> או, אני אנסח את זה ככה: זה שאנחנו נתונים לשבט או לחסד או לשרירות לבו של מפקד זה או אחר, לצורך זה העניין שר זה או אחר - - -</w:t>
      </w:r>
    </w:p>
    <w:p w14:paraId="2CCE4A8A" w14:textId="77777777" w:rsidR="0029003B" w:rsidRPr="0029003B" w:rsidRDefault="0029003B" w:rsidP="0029003B">
      <w:pPr>
        <w:bidi/>
        <w:rPr>
          <w:rFonts w:cs="David" w:hint="cs"/>
          <w:rtl/>
        </w:rPr>
      </w:pPr>
    </w:p>
    <w:p w14:paraId="010E687A" w14:textId="77777777" w:rsidR="0029003B" w:rsidRPr="0029003B" w:rsidRDefault="0029003B" w:rsidP="0029003B">
      <w:pPr>
        <w:bidi/>
        <w:rPr>
          <w:rFonts w:cs="David" w:hint="cs"/>
          <w:u w:val="single"/>
          <w:rtl/>
        </w:rPr>
      </w:pPr>
      <w:r w:rsidRPr="0029003B">
        <w:rPr>
          <w:rFonts w:cs="David" w:hint="cs"/>
          <w:u w:val="single"/>
          <w:rtl/>
        </w:rPr>
        <w:t>היו"ר דוד טל:</w:t>
      </w:r>
    </w:p>
    <w:p w14:paraId="20CAC9B8" w14:textId="77777777" w:rsidR="0029003B" w:rsidRPr="0029003B" w:rsidRDefault="0029003B" w:rsidP="0029003B">
      <w:pPr>
        <w:bidi/>
        <w:rPr>
          <w:rFonts w:cs="David" w:hint="cs"/>
          <w:rtl/>
        </w:rPr>
      </w:pPr>
    </w:p>
    <w:p w14:paraId="1EA95091" w14:textId="77777777" w:rsidR="0029003B" w:rsidRPr="0029003B" w:rsidRDefault="0029003B" w:rsidP="0029003B">
      <w:pPr>
        <w:bidi/>
        <w:rPr>
          <w:rFonts w:cs="David" w:hint="cs"/>
          <w:rtl/>
        </w:rPr>
      </w:pPr>
      <w:r w:rsidRPr="0029003B">
        <w:rPr>
          <w:rFonts w:cs="David" w:hint="cs"/>
          <w:rtl/>
        </w:rPr>
        <w:tab/>
        <w:t>זהבה, תרשי לי שנייה להפסיק אותך. חסינות חברי הכנסת היא לא לגבי נושאים שבביטחון המדינה. יש שם סעיף מפורש.</w:t>
      </w:r>
    </w:p>
    <w:p w14:paraId="60849CE8" w14:textId="77777777" w:rsidR="0029003B" w:rsidRPr="0029003B" w:rsidRDefault="0029003B" w:rsidP="0029003B">
      <w:pPr>
        <w:bidi/>
        <w:rPr>
          <w:rFonts w:cs="David" w:hint="cs"/>
          <w:rtl/>
        </w:rPr>
      </w:pPr>
    </w:p>
    <w:p w14:paraId="5A846AC0" w14:textId="77777777" w:rsidR="0029003B" w:rsidRPr="0029003B" w:rsidRDefault="0029003B" w:rsidP="0029003B">
      <w:pPr>
        <w:bidi/>
        <w:rPr>
          <w:rFonts w:cs="David" w:hint="cs"/>
          <w:rtl/>
        </w:rPr>
      </w:pPr>
      <w:r w:rsidRPr="0029003B">
        <w:rPr>
          <w:rFonts w:cs="David" w:hint="cs"/>
          <w:u w:val="single"/>
          <w:rtl/>
        </w:rPr>
        <w:t xml:space="preserve">יעקב </w:t>
      </w:r>
      <w:proofErr w:type="spellStart"/>
      <w:r w:rsidRPr="0029003B">
        <w:rPr>
          <w:rFonts w:cs="David" w:hint="cs"/>
          <w:u w:val="single"/>
          <w:rtl/>
        </w:rPr>
        <w:t>מרגי</w:t>
      </w:r>
      <w:proofErr w:type="spellEnd"/>
      <w:r w:rsidRPr="0029003B">
        <w:rPr>
          <w:rFonts w:cs="David" w:hint="cs"/>
          <w:u w:val="single"/>
          <w:rtl/>
        </w:rPr>
        <w:t>:</w:t>
      </w:r>
    </w:p>
    <w:p w14:paraId="250030A7" w14:textId="77777777" w:rsidR="0029003B" w:rsidRPr="0029003B" w:rsidRDefault="0029003B" w:rsidP="0029003B">
      <w:pPr>
        <w:bidi/>
        <w:rPr>
          <w:rFonts w:cs="David" w:hint="cs"/>
          <w:rtl/>
        </w:rPr>
      </w:pPr>
    </w:p>
    <w:p w14:paraId="13573589" w14:textId="77777777" w:rsidR="0029003B" w:rsidRPr="0029003B" w:rsidRDefault="0029003B" w:rsidP="0029003B">
      <w:pPr>
        <w:bidi/>
        <w:rPr>
          <w:rFonts w:cs="David" w:hint="cs"/>
          <w:rtl/>
        </w:rPr>
      </w:pPr>
      <w:r w:rsidRPr="0029003B">
        <w:rPr>
          <w:rFonts w:cs="David" w:hint="cs"/>
          <w:rtl/>
        </w:rPr>
        <w:tab/>
        <w:t xml:space="preserve"> זהבה, הערה: אני מעדיף אפילו לא - - - של קצין צה"ל ולא של איזה ארגון אנרכיסטי.</w:t>
      </w:r>
    </w:p>
    <w:p w14:paraId="13AD8B75" w14:textId="77777777" w:rsidR="0029003B" w:rsidRPr="0029003B" w:rsidRDefault="0029003B" w:rsidP="0029003B">
      <w:pPr>
        <w:bidi/>
        <w:rPr>
          <w:rFonts w:cs="David" w:hint="cs"/>
          <w:rtl/>
        </w:rPr>
      </w:pPr>
    </w:p>
    <w:p w14:paraId="03CBD44F"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3D9C9525" w14:textId="77777777" w:rsidR="0029003B" w:rsidRPr="0029003B" w:rsidRDefault="0029003B" w:rsidP="0029003B">
      <w:pPr>
        <w:bidi/>
        <w:rPr>
          <w:rFonts w:cs="David" w:hint="cs"/>
          <w:rtl/>
        </w:rPr>
      </w:pPr>
    </w:p>
    <w:p w14:paraId="3B1279FE" w14:textId="77777777" w:rsidR="0029003B" w:rsidRPr="0029003B" w:rsidRDefault="0029003B" w:rsidP="0029003B">
      <w:pPr>
        <w:bidi/>
        <w:rPr>
          <w:rFonts w:cs="David" w:hint="cs"/>
          <w:rtl/>
        </w:rPr>
      </w:pPr>
      <w:r w:rsidRPr="0029003B">
        <w:rPr>
          <w:rFonts w:cs="David" w:hint="cs"/>
          <w:rtl/>
        </w:rPr>
        <w:tab/>
        <w:t xml:space="preserve">זה לא רלוונטי בכלל. מה שמבקשים ממך בתור </w:t>
      </w:r>
      <w:r w:rsidRPr="0029003B">
        <w:rPr>
          <w:rFonts w:cs="David"/>
          <w:rtl/>
        </w:rPr>
        <w:t>–</w:t>
      </w:r>
      <w:r w:rsidRPr="0029003B">
        <w:rPr>
          <w:rFonts w:cs="David" w:hint="cs"/>
          <w:rtl/>
        </w:rPr>
        <w:t xml:space="preserve"> אדוני, אני קוראת מתוך חוק חסינות חברי הכנסת. ציטוט: "שום הוראה האוסרת או מגבילה את הגישה לכל מקום במדינה שאינו רשות היחיד לא תחול על חבר הכנסת אלא אם היה איסור או הגבלה מטעמים של ביטחון המדינה או של סוד צבאי".</w:t>
      </w:r>
    </w:p>
    <w:p w14:paraId="4EDEDF09" w14:textId="77777777" w:rsidR="0029003B" w:rsidRPr="0029003B" w:rsidRDefault="0029003B" w:rsidP="0029003B">
      <w:pPr>
        <w:bidi/>
        <w:rPr>
          <w:rFonts w:cs="David" w:hint="cs"/>
          <w:rtl/>
        </w:rPr>
      </w:pPr>
    </w:p>
    <w:p w14:paraId="571F4D56" w14:textId="77777777" w:rsidR="0029003B" w:rsidRPr="0029003B" w:rsidRDefault="0029003B" w:rsidP="0029003B">
      <w:pPr>
        <w:pStyle w:val="Heading5"/>
        <w:jc w:val="left"/>
        <w:rPr>
          <w:rFonts w:hint="cs"/>
          <w:sz w:val="24"/>
          <w:rtl/>
        </w:rPr>
      </w:pPr>
      <w:proofErr w:type="spellStart"/>
      <w:r w:rsidRPr="0029003B">
        <w:rPr>
          <w:rFonts w:hint="cs"/>
          <w:sz w:val="24"/>
          <w:u w:val="single"/>
          <w:rtl/>
        </w:rPr>
        <w:t>אסתרינה</w:t>
      </w:r>
      <w:proofErr w:type="spellEnd"/>
      <w:r w:rsidRPr="0029003B">
        <w:rPr>
          <w:rFonts w:hint="cs"/>
          <w:sz w:val="24"/>
          <w:u w:val="single"/>
          <w:rtl/>
        </w:rPr>
        <w:t xml:space="preserve"> </w:t>
      </w:r>
      <w:proofErr w:type="spellStart"/>
      <w:r w:rsidRPr="0029003B">
        <w:rPr>
          <w:rFonts w:hint="cs"/>
          <w:sz w:val="24"/>
          <w:u w:val="single"/>
          <w:rtl/>
        </w:rPr>
        <w:t>טרטמן</w:t>
      </w:r>
      <w:proofErr w:type="spellEnd"/>
      <w:r w:rsidRPr="0029003B">
        <w:rPr>
          <w:rFonts w:hint="cs"/>
          <w:sz w:val="24"/>
          <w:u w:val="single"/>
          <w:rtl/>
        </w:rPr>
        <w:t>:</w:t>
      </w:r>
    </w:p>
    <w:p w14:paraId="66E6B9C0" w14:textId="77777777" w:rsidR="0029003B" w:rsidRPr="0029003B" w:rsidRDefault="0029003B" w:rsidP="0029003B">
      <w:pPr>
        <w:pStyle w:val="Heading5"/>
        <w:jc w:val="left"/>
        <w:rPr>
          <w:rFonts w:hint="cs"/>
          <w:sz w:val="24"/>
          <w:rtl/>
        </w:rPr>
      </w:pPr>
    </w:p>
    <w:p w14:paraId="3C70EEF7" w14:textId="77777777" w:rsidR="0029003B" w:rsidRPr="0029003B" w:rsidRDefault="0029003B" w:rsidP="0029003B">
      <w:pPr>
        <w:bidi/>
        <w:ind w:left="570"/>
        <w:rPr>
          <w:rFonts w:cs="David" w:hint="cs"/>
        </w:rPr>
      </w:pPr>
      <w:r w:rsidRPr="0029003B">
        <w:rPr>
          <w:rFonts w:cs="David" w:hint="cs"/>
          <w:rtl/>
        </w:rPr>
        <w:t>- - - לשום מקום במדינה.</w:t>
      </w:r>
    </w:p>
    <w:p w14:paraId="538C4901" w14:textId="77777777" w:rsidR="0029003B" w:rsidRPr="0029003B" w:rsidRDefault="0029003B" w:rsidP="0029003B">
      <w:pPr>
        <w:bidi/>
        <w:rPr>
          <w:rFonts w:cs="David" w:hint="cs"/>
          <w:rtl/>
        </w:rPr>
      </w:pPr>
    </w:p>
    <w:p w14:paraId="47D98BF2" w14:textId="77777777" w:rsidR="0029003B" w:rsidRPr="0029003B" w:rsidRDefault="0029003B" w:rsidP="0029003B">
      <w:pPr>
        <w:bidi/>
        <w:rPr>
          <w:rFonts w:cs="David" w:hint="cs"/>
          <w:u w:val="single"/>
          <w:rtl/>
        </w:rPr>
      </w:pPr>
      <w:r w:rsidRPr="0029003B">
        <w:rPr>
          <w:rFonts w:cs="David" w:hint="cs"/>
          <w:u w:val="single"/>
          <w:rtl/>
        </w:rPr>
        <w:t>קריאות:</w:t>
      </w:r>
    </w:p>
    <w:p w14:paraId="7FDAA1EB" w14:textId="77777777" w:rsidR="0029003B" w:rsidRPr="0029003B" w:rsidRDefault="0029003B" w:rsidP="0029003B">
      <w:pPr>
        <w:bidi/>
        <w:rPr>
          <w:rFonts w:cs="David" w:hint="cs"/>
          <w:rtl/>
        </w:rPr>
      </w:pPr>
    </w:p>
    <w:p w14:paraId="0182C0DE" w14:textId="77777777" w:rsidR="0029003B" w:rsidRPr="0029003B" w:rsidRDefault="0029003B" w:rsidP="0029003B">
      <w:pPr>
        <w:bidi/>
        <w:ind w:left="570"/>
        <w:rPr>
          <w:rFonts w:cs="David" w:hint="cs"/>
          <w:rtl/>
        </w:rPr>
      </w:pPr>
      <w:r w:rsidRPr="0029003B">
        <w:rPr>
          <w:rFonts w:cs="David" w:hint="cs"/>
          <w:rtl/>
        </w:rPr>
        <w:t>- - -</w:t>
      </w:r>
    </w:p>
    <w:p w14:paraId="102DA7F1" w14:textId="77777777" w:rsidR="0029003B" w:rsidRDefault="0029003B" w:rsidP="0029003B">
      <w:pPr>
        <w:bidi/>
        <w:rPr>
          <w:rFonts w:cs="David" w:hint="cs"/>
          <w:rtl/>
        </w:rPr>
      </w:pPr>
    </w:p>
    <w:p w14:paraId="4290913C" w14:textId="77777777" w:rsidR="0029003B" w:rsidRDefault="0029003B" w:rsidP="0029003B">
      <w:pPr>
        <w:bidi/>
        <w:rPr>
          <w:rFonts w:cs="David" w:hint="cs"/>
          <w:rtl/>
        </w:rPr>
      </w:pPr>
    </w:p>
    <w:p w14:paraId="3F20711E" w14:textId="77777777" w:rsidR="0029003B" w:rsidRDefault="0029003B" w:rsidP="0029003B">
      <w:pPr>
        <w:bidi/>
        <w:rPr>
          <w:rFonts w:cs="David" w:hint="cs"/>
          <w:rtl/>
        </w:rPr>
      </w:pPr>
    </w:p>
    <w:p w14:paraId="5AA0649D" w14:textId="77777777" w:rsidR="0029003B" w:rsidRDefault="0029003B" w:rsidP="0029003B">
      <w:pPr>
        <w:bidi/>
        <w:rPr>
          <w:rFonts w:cs="David" w:hint="cs"/>
          <w:rtl/>
        </w:rPr>
      </w:pPr>
    </w:p>
    <w:p w14:paraId="5640B745" w14:textId="77777777" w:rsidR="0029003B" w:rsidRDefault="0029003B" w:rsidP="0029003B">
      <w:pPr>
        <w:bidi/>
        <w:rPr>
          <w:rFonts w:cs="David" w:hint="cs"/>
          <w:rtl/>
        </w:rPr>
      </w:pPr>
    </w:p>
    <w:p w14:paraId="0BC3C2E9" w14:textId="77777777" w:rsidR="0029003B" w:rsidRDefault="0029003B" w:rsidP="0029003B">
      <w:pPr>
        <w:bidi/>
        <w:rPr>
          <w:rFonts w:cs="David" w:hint="cs"/>
          <w:rtl/>
        </w:rPr>
      </w:pPr>
    </w:p>
    <w:p w14:paraId="70192D3F"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10E9CA78" w14:textId="77777777" w:rsidR="0029003B" w:rsidRPr="0029003B" w:rsidRDefault="0029003B" w:rsidP="0029003B">
      <w:pPr>
        <w:bidi/>
        <w:rPr>
          <w:rFonts w:cs="David" w:hint="cs"/>
          <w:rtl/>
        </w:rPr>
      </w:pPr>
    </w:p>
    <w:p w14:paraId="74090561" w14:textId="77777777" w:rsidR="0029003B" w:rsidRPr="0029003B" w:rsidRDefault="0029003B" w:rsidP="0029003B">
      <w:pPr>
        <w:bidi/>
        <w:rPr>
          <w:rFonts w:cs="David" w:hint="cs"/>
          <w:rtl/>
        </w:rPr>
      </w:pPr>
      <w:r w:rsidRPr="0029003B">
        <w:rPr>
          <w:rFonts w:cs="David" w:hint="cs"/>
          <w:rtl/>
        </w:rPr>
        <w:tab/>
        <w:t xml:space="preserve"> רגע, תני לומר משפט רצוף. אני לא צריכה את העזרה שלך, תאמיני לי.</w:t>
      </w:r>
    </w:p>
    <w:p w14:paraId="19204563" w14:textId="77777777" w:rsidR="0029003B" w:rsidRPr="0029003B" w:rsidRDefault="0029003B" w:rsidP="0029003B">
      <w:pPr>
        <w:bidi/>
        <w:rPr>
          <w:rFonts w:cs="David" w:hint="cs"/>
          <w:rtl/>
        </w:rPr>
      </w:pPr>
    </w:p>
    <w:p w14:paraId="0612B738" w14:textId="77777777" w:rsidR="0029003B" w:rsidRPr="0029003B" w:rsidRDefault="0029003B" w:rsidP="0029003B">
      <w:pPr>
        <w:pStyle w:val="Heading5"/>
        <w:jc w:val="left"/>
        <w:rPr>
          <w:rFonts w:hint="cs"/>
          <w:sz w:val="24"/>
          <w:rtl/>
        </w:rPr>
      </w:pPr>
      <w:proofErr w:type="spellStart"/>
      <w:r w:rsidRPr="0029003B">
        <w:rPr>
          <w:rFonts w:hint="cs"/>
          <w:sz w:val="24"/>
          <w:u w:val="single"/>
          <w:rtl/>
        </w:rPr>
        <w:t>אסתרינה</w:t>
      </w:r>
      <w:proofErr w:type="spellEnd"/>
      <w:r w:rsidRPr="0029003B">
        <w:rPr>
          <w:rFonts w:hint="cs"/>
          <w:sz w:val="24"/>
          <w:u w:val="single"/>
          <w:rtl/>
        </w:rPr>
        <w:t xml:space="preserve"> </w:t>
      </w:r>
      <w:proofErr w:type="spellStart"/>
      <w:r w:rsidRPr="0029003B">
        <w:rPr>
          <w:rFonts w:hint="cs"/>
          <w:sz w:val="24"/>
          <w:u w:val="single"/>
          <w:rtl/>
        </w:rPr>
        <w:t>טרטמן</w:t>
      </w:r>
      <w:proofErr w:type="spellEnd"/>
      <w:r w:rsidRPr="0029003B">
        <w:rPr>
          <w:rFonts w:hint="cs"/>
          <w:sz w:val="24"/>
          <w:u w:val="single"/>
          <w:rtl/>
        </w:rPr>
        <w:t>:</w:t>
      </w:r>
    </w:p>
    <w:p w14:paraId="170B8110" w14:textId="77777777" w:rsidR="0029003B" w:rsidRPr="0029003B" w:rsidRDefault="0029003B" w:rsidP="0029003B">
      <w:pPr>
        <w:pStyle w:val="Heading5"/>
        <w:jc w:val="left"/>
        <w:rPr>
          <w:rFonts w:hint="cs"/>
          <w:sz w:val="24"/>
          <w:rtl/>
        </w:rPr>
      </w:pPr>
    </w:p>
    <w:p w14:paraId="2F63129D" w14:textId="77777777" w:rsidR="0029003B" w:rsidRPr="0029003B" w:rsidRDefault="0029003B" w:rsidP="0029003B">
      <w:pPr>
        <w:bidi/>
        <w:rPr>
          <w:rFonts w:cs="David" w:hint="cs"/>
          <w:rtl/>
        </w:rPr>
      </w:pPr>
      <w:r w:rsidRPr="0029003B">
        <w:rPr>
          <w:rFonts w:cs="David" w:hint="cs"/>
          <w:rtl/>
        </w:rPr>
        <w:tab/>
        <w:t xml:space="preserve"> ככה הרשות הפלסטינית - - -</w:t>
      </w:r>
    </w:p>
    <w:p w14:paraId="06CDD5AC" w14:textId="77777777" w:rsidR="0029003B" w:rsidRPr="0029003B" w:rsidRDefault="0029003B" w:rsidP="0029003B">
      <w:pPr>
        <w:bidi/>
        <w:rPr>
          <w:rFonts w:cs="David" w:hint="cs"/>
          <w:rtl/>
        </w:rPr>
      </w:pPr>
    </w:p>
    <w:p w14:paraId="218AE9A6" w14:textId="77777777" w:rsidR="0029003B" w:rsidRPr="0029003B" w:rsidRDefault="0029003B" w:rsidP="0029003B">
      <w:pPr>
        <w:bidi/>
        <w:rPr>
          <w:rFonts w:cs="David" w:hint="cs"/>
          <w:rtl/>
        </w:rPr>
      </w:pPr>
      <w:r w:rsidRPr="0029003B">
        <w:rPr>
          <w:rFonts w:cs="David" w:hint="cs"/>
          <w:u w:val="single"/>
          <w:rtl/>
        </w:rPr>
        <w:t>אחמד טיבי:</w:t>
      </w:r>
    </w:p>
    <w:p w14:paraId="693247B0" w14:textId="77777777" w:rsidR="0029003B" w:rsidRPr="0029003B" w:rsidRDefault="0029003B" w:rsidP="0029003B">
      <w:pPr>
        <w:bidi/>
        <w:rPr>
          <w:rFonts w:cs="David" w:hint="cs"/>
          <w:rtl/>
        </w:rPr>
      </w:pPr>
    </w:p>
    <w:p w14:paraId="48F52898" w14:textId="77777777" w:rsidR="0029003B" w:rsidRPr="0029003B" w:rsidRDefault="0029003B" w:rsidP="0029003B">
      <w:pPr>
        <w:bidi/>
        <w:rPr>
          <w:rFonts w:cs="David" w:hint="cs"/>
          <w:rtl/>
        </w:rPr>
      </w:pPr>
      <w:r w:rsidRPr="0029003B">
        <w:rPr>
          <w:rFonts w:cs="David" w:hint="cs"/>
          <w:rtl/>
        </w:rPr>
        <w:tab/>
        <w:t xml:space="preserve"> לדעתי זהבה מיטיבה להתנצח.</w:t>
      </w:r>
    </w:p>
    <w:p w14:paraId="00231A27" w14:textId="77777777" w:rsidR="0029003B" w:rsidRPr="0029003B" w:rsidRDefault="0029003B" w:rsidP="0029003B">
      <w:pPr>
        <w:bidi/>
        <w:rPr>
          <w:rFonts w:cs="David" w:hint="cs"/>
          <w:rtl/>
        </w:rPr>
      </w:pPr>
    </w:p>
    <w:p w14:paraId="5DAEEFDB" w14:textId="77777777" w:rsidR="0029003B" w:rsidRPr="0029003B" w:rsidRDefault="0029003B" w:rsidP="0029003B">
      <w:pPr>
        <w:bidi/>
        <w:rPr>
          <w:rFonts w:cs="David" w:hint="cs"/>
          <w:u w:val="single"/>
          <w:rtl/>
        </w:rPr>
      </w:pPr>
      <w:r w:rsidRPr="0029003B">
        <w:rPr>
          <w:rFonts w:cs="David" w:hint="cs"/>
          <w:u w:val="single"/>
          <w:rtl/>
        </w:rPr>
        <w:t>היו"ר דוד טל:</w:t>
      </w:r>
    </w:p>
    <w:p w14:paraId="1B348C6A" w14:textId="77777777" w:rsidR="0029003B" w:rsidRPr="0029003B" w:rsidRDefault="0029003B" w:rsidP="0029003B">
      <w:pPr>
        <w:bidi/>
        <w:rPr>
          <w:rFonts w:cs="David" w:hint="cs"/>
          <w:rtl/>
        </w:rPr>
      </w:pPr>
    </w:p>
    <w:p w14:paraId="49FB76EE" w14:textId="77777777" w:rsidR="0029003B" w:rsidRPr="0029003B" w:rsidRDefault="0029003B" w:rsidP="0029003B">
      <w:pPr>
        <w:bidi/>
        <w:rPr>
          <w:rFonts w:cs="David" w:hint="cs"/>
          <w:rtl/>
        </w:rPr>
      </w:pPr>
      <w:r w:rsidRPr="0029003B">
        <w:rPr>
          <w:rFonts w:cs="David" w:hint="cs"/>
          <w:rtl/>
        </w:rPr>
        <w:tab/>
      </w:r>
      <w:proofErr w:type="spellStart"/>
      <w:r w:rsidRPr="0029003B">
        <w:rPr>
          <w:rFonts w:cs="David" w:hint="cs"/>
          <w:rtl/>
        </w:rPr>
        <w:t>טרטמן</w:t>
      </w:r>
      <w:proofErr w:type="spellEnd"/>
      <w:r w:rsidRPr="0029003B">
        <w:rPr>
          <w:rFonts w:cs="David" w:hint="cs"/>
          <w:rtl/>
        </w:rPr>
        <w:t>, למה את מחליטה להפריע לי?</w:t>
      </w:r>
    </w:p>
    <w:p w14:paraId="4F0E59AF" w14:textId="77777777" w:rsidR="0029003B" w:rsidRPr="0029003B" w:rsidRDefault="0029003B" w:rsidP="0029003B">
      <w:pPr>
        <w:bidi/>
        <w:rPr>
          <w:rFonts w:cs="David" w:hint="cs"/>
          <w:rtl/>
        </w:rPr>
      </w:pPr>
    </w:p>
    <w:p w14:paraId="74936484" w14:textId="77777777" w:rsidR="0029003B" w:rsidRPr="0029003B" w:rsidRDefault="0029003B" w:rsidP="0029003B">
      <w:pPr>
        <w:pStyle w:val="Heading5"/>
        <w:jc w:val="left"/>
        <w:rPr>
          <w:rFonts w:hint="cs"/>
          <w:sz w:val="24"/>
          <w:rtl/>
        </w:rPr>
      </w:pPr>
      <w:r w:rsidRPr="0029003B">
        <w:rPr>
          <w:rFonts w:hint="cs"/>
          <w:sz w:val="24"/>
          <w:u w:val="single"/>
          <w:rtl/>
        </w:rPr>
        <w:t xml:space="preserve">דב </w:t>
      </w:r>
      <w:proofErr w:type="spellStart"/>
      <w:r w:rsidRPr="0029003B">
        <w:rPr>
          <w:rFonts w:hint="cs"/>
          <w:sz w:val="24"/>
          <w:u w:val="single"/>
          <w:rtl/>
        </w:rPr>
        <w:t>חנין</w:t>
      </w:r>
      <w:proofErr w:type="spellEnd"/>
      <w:r w:rsidRPr="0029003B">
        <w:rPr>
          <w:rFonts w:hint="cs"/>
          <w:sz w:val="24"/>
          <w:u w:val="single"/>
          <w:rtl/>
        </w:rPr>
        <w:t>:</w:t>
      </w:r>
    </w:p>
    <w:p w14:paraId="558402E7" w14:textId="77777777" w:rsidR="0029003B" w:rsidRPr="0029003B" w:rsidRDefault="0029003B" w:rsidP="0029003B">
      <w:pPr>
        <w:pStyle w:val="Heading5"/>
        <w:jc w:val="left"/>
        <w:rPr>
          <w:rFonts w:hint="cs"/>
          <w:sz w:val="24"/>
          <w:rtl/>
        </w:rPr>
      </w:pPr>
    </w:p>
    <w:p w14:paraId="447047F0" w14:textId="77777777" w:rsidR="0029003B" w:rsidRPr="0029003B" w:rsidRDefault="0029003B" w:rsidP="0029003B">
      <w:pPr>
        <w:bidi/>
        <w:rPr>
          <w:rFonts w:cs="David" w:hint="cs"/>
          <w:rtl/>
        </w:rPr>
      </w:pPr>
      <w:r w:rsidRPr="0029003B">
        <w:rPr>
          <w:rFonts w:cs="David" w:hint="cs"/>
          <w:rtl/>
        </w:rPr>
        <w:tab/>
        <w:t xml:space="preserve"> לא, זו </w:t>
      </w:r>
      <w:proofErr w:type="spellStart"/>
      <w:r w:rsidRPr="0029003B">
        <w:rPr>
          <w:rFonts w:cs="David" w:hint="cs"/>
          <w:rtl/>
        </w:rPr>
        <w:t>היתה</w:t>
      </w:r>
      <w:proofErr w:type="spellEnd"/>
      <w:r w:rsidRPr="0029003B">
        <w:rPr>
          <w:rFonts w:cs="David" w:hint="cs"/>
          <w:rtl/>
        </w:rPr>
        <w:t xml:space="preserve"> דווקא הודעה פוליטית. הודעה פוליטית חשובה, שזאת לא המדינה. וזאת אכן לא המדינה.</w:t>
      </w:r>
    </w:p>
    <w:p w14:paraId="22848ADF" w14:textId="77777777" w:rsidR="0029003B" w:rsidRPr="0029003B" w:rsidRDefault="0029003B" w:rsidP="0029003B">
      <w:pPr>
        <w:bidi/>
        <w:rPr>
          <w:rFonts w:cs="David" w:hint="cs"/>
          <w:rtl/>
        </w:rPr>
      </w:pPr>
    </w:p>
    <w:p w14:paraId="51D047D4" w14:textId="77777777" w:rsidR="0029003B" w:rsidRPr="0029003B" w:rsidRDefault="0029003B" w:rsidP="0029003B">
      <w:pPr>
        <w:bidi/>
        <w:rPr>
          <w:rFonts w:cs="David" w:hint="cs"/>
          <w:u w:val="single"/>
          <w:rtl/>
        </w:rPr>
      </w:pPr>
      <w:r w:rsidRPr="0029003B">
        <w:rPr>
          <w:rFonts w:cs="David" w:hint="cs"/>
          <w:u w:val="single"/>
          <w:rtl/>
        </w:rPr>
        <w:t>קריאה:</w:t>
      </w:r>
    </w:p>
    <w:p w14:paraId="3E608069" w14:textId="77777777" w:rsidR="0029003B" w:rsidRPr="0029003B" w:rsidRDefault="0029003B" w:rsidP="0029003B">
      <w:pPr>
        <w:bidi/>
        <w:rPr>
          <w:rFonts w:cs="David" w:hint="cs"/>
          <w:rtl/>
        </w:rPr>
      </w:pPr>
    </w:p>
    <w:p w14:paraId="172B014E" w14:textId="77777777" w:rsidR="0029003B" w:rsidRPr="0029003B" w:rsidRDefault="0029003B" w:rsidP="0029003B">
      <w:pPr>
        <w:bidi/>
        <w:rPr>
          <w:rFonts w:cs="David" w:hint="cs"/>
          <w:rtl/>
        </w:rPr>
      </w:pPr>
      <w:r w:rsidRPr="0029003B">
        <w:rPr>
          <w:rFonts w:cs="David" w:hint="cs"/>
          <w:rtl/>
        </w:rPr>
        <w:tab/>
        <w:t>נכון.</w:t>
      </w:r>
    </w:p>
    <w:p w14:paraId="67DDD9E9" w14:textId="77777777" w:rsidR="0029003B" w:rsidRPr="0029003B" w:rsidRDefault="0029003B" w:rsidP="0029003B">
      <w:pPr>
        <w:bidi/>
        <w:rPr>
          <w:rFonts w:cs="David" w:hint="cs"/>
          <w:rtl/>
        </w:rPr>
      </w:pPr>
    </w:p>
    <w:p w14:paraId="44FDB1E9" w14:textId="77777777" w:rsidR="0029003B" w:rsidRPr="0029003B" w:rsidRDefault="0029003B" w:rsidP="0029003B">
      <w:pPr>
        <w:bidi/>
        <w:rPr>
          <w:rFonts w:cs="David" w:hint="cs"/>
          <w:u w:val="single"/>
          <w:rtl/>
        </w:rPr>
      </w:pPr>
      <w:r w:rsidRPr="0029003B">
        <w:rPr>
          <w:rFonts w:cs="David" w:hint="cs"/>
          <w:u w:val="single"/>
          <w:rtl/>
        </w:rPr>
        <w:t xml:space="preserve">יולי יואל </w:t>
      </w:r>
      <w:proofErr w:type="spellStart"/>
      <w:r w:rsidRPr="0029003B">
        <w:rPr>
          <w:rFonts w:cs="David" w:hint="cs"/>
          <w:u w:val="single"/>
          <w:rtl/>
        </w:rPr>
        <w:t>אדלשטיין</w:t>
      </w:r>
      <w:proofErr w:type="spellEnd"/>
      <w:r w:rsidRPr="0029003B">
        <w:rPr>
          <w:rFonts w:cs="David" w:hint="cs"/>
          <w:u w:val="single"/>
          <w:rtl/>
        </w:rPr>
        <w:t>:</w:t>
      </w:r>
    </w:p>
    <w:p w14:paraId="539F118F" w14:textId="77777777" w:rsidR="0029003B" w:rsidRPr="0029003B" w:rsidRDefault="0029003B" w:rsidP="0029003B">
      <w:pPr>
        <w:bidi/>
        <w:rPr>
          <w:rFonts w:cs="David" w:hint="cs"/>
          <w:rtl/>
        </w:rPr>
      </w:pPr>
    </w:p>
    <w:p w14:paraId="18717398" w14:textId="77777777" w:rsidR="0029003B" w:rsidRPr="0029003B" w:rsidRDefault="0029003B" w:rsidP="0029003B">
      <w:pPr>
        <w:bidi/>
        <w:rPr>
          <w:rFonts w:cs="David" w:hint="cs"/>
          <w:rtl/>
        </w:rPr>
      </w:pPr>
      <w:r w:rsidRPr="0029003B">
        <w:rPr>
          <w:rFonts w:cs="David" w:hint="cs"/>
          <w:rtl/>
        </w:rPr>
        <w:tab/>
        <w:t>סופית, הופרדנו.</w:t>
      </w:r>
    </w:p>
    <w:p w14:paraId="536C3D1F" w14:textId="77777777" w:rsidR="0029003B" w:rsidRPr="0029003B" w:rsidRDefault="0029003B" w:rsidP="0029003B">
      <w:pPr>
        <w:bidi/>
        <w:rPr>
          <w:rFonts w:cs="David" w:hint="cs"/>
          <w:rtl/>
        </w:rPr>
      </w:pPr>
    </w:p>
    <w:p w14:paraId="7A71C339"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795B504C" w14:textId="77777777" w:rsidR="0029003B" w:rsidRPr="0029003B" w:rsidRDefault="0029003B" w:rsidP="0029003B">
      <w:pPr>
        <w:bidi/>
        <w:rPr>
          <w:rFonts w:cs="David" w:hint="cs"/>
          <w:rtl/>
        </w:rPr>
      </w:pPr>
    </w:p>
    <w:p w14:paraId="3F2477B5" w14:textId="77777777" w:rsidR="0029003B" w:rsidRPr="0029003B" w:rsidRDefault="0029003B" w:rsidP="0029003B">
      <w:pPr>
        <w:bidi/>
        <w:rPr>
          <w:rFonts w:cs="David" w:hint="cs"/>
          <w:rtl/>
        </w:rPr>
      </w:pPr>
      <w:r w:rsidRPr="0029003B">
        <w:rPr>
          <w:rFonts w:cs="David" w:hint="cs"/>
          <w:rtl/>
        </w:rPr>
        <w:tab/>
        <w:t xml:space="preserve"> על שטחי יהודה ושומרון לא חל החוק הישראלי או הדין הישראלי, ויש מצב שחברי כנסת שמבקשים באזורים האלה, למרות שהחוק מקנה לחברי הכנסת חופש תנועה בלתי מוגבל.</w:t>
      </w:r>
    </w:p>
    <w:p w14:paraId="75113D95" w14:textId="77777777" w:rsidR="0029003B" w:rsidRPr="0029003B" w:rsidRDefault="0029003B" w:rsidP="0029003B">
      <w:pPr>
        <w:bidi/>
        <w:rPr>
          <w:rFonts w:cs="David" w:hint="cs"/>
          <w:rtl/>
        </w:rPr>
      </w:pPr>
    </w:p>
    <w:p w14:paraId="31746D5F" w14:textId="77777777" w:rsidR="0029003B" w:rsidRPr="0029003B" w:rsidRDefault="0029003B" w:rsidP="0029003B">
      <w:pPr>
        <w:bidi/>
        <w:rPr>
          <w:rFonts w:cs="David" w:hint="cs"/>
          <w:u w:val="single"/>
          <w:rtl/>
        </w:rPr>
      </w:pPr>
      <w:r w:rsidRPr="0029003B">
        <w:rPr>
          <w:rFonts w:cs="David" w:hint="cs"/>
          <w:u w:val="single"/>
          <w:rtl/>
        </w:rPr>
        <w:t>היו"ר דוד טל:</w:t>
      </w:r>
    </w:p>
    <w:p w14:paraId="5A94B33F" w14:textId="77777777" w:rsidR="0029003B" w:rsidRPr="0029003B" w:rsidRDefault="0029003B" w:rsidP="0029003B">
      <w:pPr>
        <w:bidi/>
        <w:rPr>
          <w:rFonts w:cs="David" w:hint="cs"/>
          <w:rtl/>
        </w:rPr>
      </w:pPr>
    </w:p>
    <w:p w14:paraId="15AD5AA5" w14:textId="77777777" w:rsidR="0029003B" w:rsidRPr="0029003B" w:rsidRDefault="0029003B" w:rsidP="0029003B">
      <w:pPr>
        <w:bidi/>
        <w:rPr>
          <w:rFonts w:cs="David" w:hint="cs"/>
          <w:rtl/>
        </w:rPr>
      </w:pPr>
      <w:r w:rsidRPr="0029003B">
        <w:rPr>
          <w:rFonts w:cs="David" w:hint="cs"/>
          <w:rtl/>
        </w:rPr>
        <w:tab/>
        <w:t xml:space="preserve">מוגבל מאד. </w:t>
      </w:r>
    </w:p>
    <w:p w14:paraId="367B2EDA" w14:textId="77777777" w:rsidR="0029003B" w:rsidRPr="0029003B" w:rsidRDefault="0029003B" w:rsidP="0029003B">
      <w:pPr>
        <w:bidi/>
        <w:rPr>
          <w:rFonts w:cs="David" w:hint="cs"/>
          <w:rtl/>
        </w:rPr>
      </w:pPr>
    </w:p>
    <w:p w14:paraId="2EC142E7"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47306C5D" w14:textId="77777777" w:rsidR="0029003B" w:rsidRPr="0029003B" w:rsidRDefault="0029003B" w:rsidP="0029003B">
      <w:pPr>
        <w:bidi/>
        <w:rPr>
          <w:rFonts w:cs="David" w:hint="cs"/>
          <w:rtl/>
        </w:rPr>
      </w:pPr>
    </w:p>
    <w:p w14:paraId="27B9FA76" w14:textId="77777777" w:rsidR="0029003B" w:rsidRPr="0029003B" w:rsidRDefault="0029003B" w:rsidP="0029003B">
      <w:pPr>
        <w:bidi/>
        <w:rPr>
          <w:rFonts w:cs="David" w:hint="cs"/>
          <w:rtl/>
        </w:rPr>
      </w:pPr>
      <w:r w:rsidRPr="0029003B">
        <w:rPr>
          <w:rFonts w:cs="David" w:hint="cs"/>
          <w:rtl/>
        </w:rPr>
        <w:tab/>
        <w:t xml:space="preserve"> רחב ביותר, נגיד.</w:t>
      </w:r>
    </w:p>
    <w:p w14:paraId="24CA5012" w14:textId="77777777" w:rsidR="0029003B" w:rsidRPr="0029003B" w:rsidRDefault="0029003B" w:rsidP="0029003B">
      <w:pPr>
        <w:bidi/>
        <w:rPr>
          <w:rFonts w:cs="David" w:hint="cs"/>
          <w:rtl/>
        </w:rPr>
      </w:pPr>
    </w:p>
    <w:p w14:paraId="006E75CB" w14:textId="77777777" w:rsidR="0029003B" w:rsidRPr="0029003B" w:rsidRDefault="0029003B" w:rsidP="0029003B">
      <w:pPr>
        <w:bidi/>
        <w:rPr>
          <w:rFonts w:cs="David" w:hint="cs"/>
          <w:u w:val="single"/>
          <w:rtl/>
        </w:rPr>
      </w:pPr>
      <w:r w:rsidRPr="0029003B">
        <w:rPr>
          <w:rFonts w:cs="David" w:hint="cs"/>
          <w:u w:val="single"/>
          <w:rtl/>
        </w:rPr>
        <w:t>היו"ר דוד טל:</w:t>
      </w:r>
    </w:p>
    <w:p w14:paraId="28A9A984" w14:textId="77777777" w:rsidR="0029003B" w:rsidRPr="0029003B" w:rsidRDefault="0029003B" w:rsidP="0029003B">
      <w:pPr>
        <w:bidi/>
        <w:rPr>
          <w:rFonts w:cs="David" w:hint="cs"/>
          <w:rtl/>
        </w:rPr>
      </w:pPr>
    </w:p>
    <w:p w14:paraId="0FD8EC59" w14:textId="77777777" w:rsidR="0029003B" w:rsidRPr="0029003B" w:rsidRDefault="0029003B" w:rsidP="0029003B">
      <w:pPr>
        <w:bidi/>
        <w:rPr>
          <w:rFonts w:cs="David" w:hint="cs"/>
          <w:rtl/>
        </w:rPr>
      </w:pPr>
      <w:r w:rsidRPr="0029003B">
        <w:rPr>
          <w:rFonts w:cs="David" w:hint="cs"/>
          <w:rtl/>
        </w:rPr>
        <w:tab/>
        <w:t xml:space="preserve">רחב, כן. מוגבל במקומות מסוימים. </w:t>
      </w:r>
    </w:p>
    <w:p w14:paraId="0FEFC493" w14:textId="77777777" w:rsidR="0029003B" w:rsidRPr="0029003B" w:rsidRDefault="0029003B" w:rsidP="0029003B">
      <w:pPr>
        <w:bidi/>
        <w:rPr>
          <w:rFonts w:cs="David" w:hint="cs"/>
          <w:rtl/>
        </w:rPr>
      </w:pPr>
    </w:p>
    <w:p w14:paraId="7C54FA00" w14:textId="77777777" w:rsidR="0029003B" w:rsidRPr="0029003B" w:rsidRDefault="0029003B" w:rsidP="0029003B">
      <w:pPr>
        <w:bidi/>
        <w:rPr>
          <w:rFonts w:cs="David" w:hint="cs"/>
          <w:rtl/>
        </w:rPr>
      </w:pPr>
      <w:r w:rsidRPr="0029003B">
        <w:rPr>
          <w:rFonts w:cs="David" w:hint="cs"/>
          <w:u w:val="single"/>
          <w:rtl/>
        </w:rPr>
        <w:t xml:space="preserve">יעקב </w:t>
      </w:r>
      <w:proofErr w:type="spellStart"/>
      <w:r w:rsidRPr="0029003B">
        <w:rPr>
          <w:rFonts w:cs="David" w:hint="cs"/>
          <w:u w:val="single"/>
          <w:rtl/>
        </w:rPr>
        <w:t>מרגי</w:t>
      </w:r>
      <w:proofErr w:type="spellEnd"/>
      <w:r w:rsidRPr="0029003B">
        <w:rPr>
          <w:rFonts w:cs="David" w:hint="cs"/>
          <w:u w:val="single"/>
          <w:rtl/>
        </w:rPr>
        <w:t>:</w:t>
      </w:r>
    </w:p>
    <w:p w14:paraId="6307DC34" w14:textId="77777777" w:rsidR="0029003B" w:rsidRPr="0029003B" w:rsidRDefault="0029003B" w:rsidP="0029003B">
      <w:pPr>
        <w:bidi/>
        <w:rPr>
          <w:rFonts w:cs="David" w:hint="cs"/>
          <w:rtl/>
        </w:rPr>
      </w:pPr>
    </w:p>
    <w:p w14:paraId="3F97A569" w14:textId="77777777" w:rsidR="0029003B" w:rsidRPr="0029003B" w:rsidRDefault="0029003B" w:rsidP="0029003B">
      <w:pPr>
        <w:bidi/>
        <w:rPr>
          <w:rFonts w:cs="David" w:hint="cs"/>
          <w:rtl/>
        </w:rPr>
      </w:pPr>
      <w:r w:rsidRPr="0029003B">
        <w:rPr>
          <w:rFonts w:cs="David" w:hint="cs"/>
          <w:rtl/>
        </w:rPr>
        <w:tab/>
        <w:t xml:space="preserve"> מאבטח זוטר היום יכול לא לתת לך לנוע, אם הוא החליט שלא תנועי. איזה חוק חסינות בכלל? מאבטח זוטר. </w:t>
      </w:r>
    </w:p>
    <w:p w14:paraId="37B183EA" w14:textId="77777777" w:rsidR="0029003B" w:rsidRPr="0029003B" w:rsidRDefault="0029003B" w:rsidP="0029003B">
      <w:pPr>
        <w:bidi/>
        <w:rPr>
          <w:rFonts w:cs="David" w:hint="cs"/>
          <w:rtl/>
        </w:rPr>
      </w:pPr>
    </w:p>
    <w:p w14:paraId="301E6886"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199C9F38" w14:textId="77777777" w:rsidR="0029003B" w:rsidRPr="0029003B" w:rsidRDefault="0029003B" w:rsidP="0029003B">
      <w:pPr>
        <w:bidi/>
        <w:rPr>
          <w:rFonts w:cs="David" w:hint="cs"/>
          <w:rtl/>
        </w:rPr>
      </w:pPr>
    </w:p>
    <w:p w14:paraId="2894E636" w14:textId="77777777" w:rsidR="0029003B" w:rsidRDefault="0029003B" w:rsidP="0029003B">
      <w:pPr>
        <w:bidi/>
        <w:rPr>
          <w:rFonts w:cs="David" w:hint="cs"/>
          <w:rtl/>
        </w:rPr>
      </w:pPr>
      <w:r w:rsidRPr="0029003B">
        <w:rPr>
          <w:rFonts w:cs="David" w:hint="cs"/>
          <w:rtl/>
        </w:rPr>
        <w:tab/>
        <w:t xml:space="preserve"> כן. אבל חבר הכנסת </w:t>
      </w:r>
      <w:proofErr w:type="spellStart"/>
      <w:r w:rsidRPr="0029003B">
        <w:rPr>
          <w:rFonts w:cs="David" w:hint="cs"/>
          <w:rtl/>
        </w:rPr>
        <w:t>מרגי</w:t>
      </w:r>
      <w:proofErr w:type="spellEnd"/>
      <w:r w:rsidRPr="0029003B">
        <w:rPr>
          <w:rFonts w:cs="David" w:hint="cs"/>
          <w:rtl/>
        </w:rPr>
        <w:t xml:space="preserve">, בכלל אין כאן עניין של השתייכות למחנה פוליטי זה או אחר. עכשיו, מה שאני אומרת עכשיו </w:t>
      </w:r>
      <w:r w:rsidRPr="0029003B">
        <w:rPr>
          <w:rFonts w:cs="David"/>
          <w:rtl/>
        </w:rPr>
        <w:t>–</w:t>
      </w:r>
      <w:r w:rsidRPr="0029003B">
        <w:rPr>
          <w:rFonts w:cs="David" w:hint="cs"/>
          <w:rtl/>
        </w:rPr>
        <w:t xml:space="preserve"> פעם זה היה חל על חברי הכנסת איתם ואריאל כשהם רצו להגיע </w:t>
      </w:r>
    </w:p>
    <w:p w14:paraId="7350684D" w14:textId="77777777" w:rsidR="0029003B" w:rsidRDefault="0029003B" w:rsidP="0029003B">
      <w:pPr>
        <w:bidi/>
        <w:rPr>
          <w:rFonts w:cs="David" w:hint="cs"/>
          <w:rtl/>
        </w:rPr>
      </w:pPr>
    </w:p>
    <w:p w14:paraId="6EBE4523" w14:textId="77777777" w:rsidR="0029003B" w:rsidRDefault="0029003B" w:rsidP="0029003B">
      <w:pPr>
        <w:bidi/>
        <w:rPr>
          <w:rFonts w:cs="David" w:hint="cs"/>
          <w:rtl/>
        </w:rPr>
      </w:pPr>
    </w:p>
    <w:p w14:paraId="146F309A" w14:textId="77777777" w:rsidR="0029003B" w:rsidRDefault="0029003B" w:rsidP="0029003B">
      <w:pPr>
        <w:bidi/>
        <w:rPr>
          <w:rFonts w:cs="David" w:hint="cs"/>
          <w:rtl/>
        </w:rPr>
      </w:pPr>
    </w:p>
    <w:p w14:paraId="08A8322E" w14:textId="77777777" w:rsidR="0029003B" w:rsidRPr="0029003B" w:rsidRDefault="0029003B" w:rsidP="0029003B">
      <w:pPr>
        <w:bidi/>
        <w:rPr>
          <w:rFonts w:cs="David" w:hint="cs"/>
          <w:rtl/>
        </w:rPr>
      </w:pPr>
      <w:r w:rsidRPr="0029003B">
        <w:rPr>
          <w:rFonts w:cs="David" w:hint="cs"/>
          <w:rtl/>
        </w:rPr>
        <w:t>לשטחי ההתנתקות בעזה, בזמנו. ופעם זה יחול עלי ופעם זה יחול על מישהו אחר. אני זוכרת שרצו למנוע מחברי הכנסת של הימין להגיע לעזה, ואני תמכתי בזכות שלהם להגיע. זה מצב אבסורדי שהיה, שחברי כנסת לא יכולים לממש את הפעילות והתפקיד שלהם.</w:t>
      </w:r>
    </w:p>
    <w:p w14:paraId="3799C4F6" w14:textId="77777777" w:rsidR="0029003B" w:rsidRPr="0029003B" w:rsidRDefault="0029003B" w:rsidP="0029003B">
      <w:pPr>
        <w:bidi/>
        <w:rPr>
          <w:rFonts w:cs="David" w:hint="cs"/>
          <w:rtl/>
        </w:rPr>
      </w:pPr>
    </w:p>
    <w:p w14:paraId="2125D854" w14:textId="77777777" w:rsidR="0029003B" w:rsidRPr="0029003B" w:rsidRDefault="0029003B" w:rsidP="0029003B">
      <w:pPr>
        <w:bidi/>
        <w:rPr>
          <w:rFonts w:cs="David" w:hint="cs"/>
          <w:rtl/>
        </w:rPr>
      </w:pPr>
    </w:p>
    <w:p w14:paraId="43E8C284" w14:textId="77777777" w:rsidR="0029003B" w:rsidRPr="0029003B" w:rsidRDefault="0029003B" w:rsidP="0029003B">
      <w:pPr>
        <w:bidi/>
        <w:jc w:val="center"/>
        <w:rPr>
          <w:rFonts w:cs="David" w:hint="cs"/>
          <w:b/>
          <w:bCs/>
          <w:u w:val="single"/>
          <w:rtl/>
        </w:rPr>
      </w:pPr>
      <w:r w:rsidRPr="0029003B">
        <w:rPr>
          <w:rFonts w:cs="David" w:hint="cs"/>
          <w:b/>
          <w:bCs/>
          <w:u w:val="single"/>
          <w:rtl/>
        </w:rPr>
        <w:t>היו"ר אורי אריאל שעה: 10:15</w:t>
      </w:r>
    </w:p>
    <w:p w14:paraId="537B1E0A" w14:textId="77777777" w:rsidR="0029003B" w:rsidRPr="0029003B" w:rsidRDefault="0029003B" w:rsidP="0029003B">
      <w:pPr>
        <w:bidi/>
        <w:rPr>
          <w:rFonts w:cs="David" w:hint="cs"/>
          <w:b/>
          <w:bCs/>
          <w:u w:val="single"/>
          <w:rtl/>
        </w:rPr>
      </w:pPr>
    </w:p>
    <w:p w14:paraId="353C488A" w14:textId="77777777" w:rsidR="0029003B" w:rsidRPr="0029003B" w:rsidRDefault="0029003B" w:rsidP="0029003B">
      <w:pPr>
        <w:bidi/>
        <w:rPr>
          <w:rFonts w:cs="David" w:hint="cs"/>
          <w:b/>
          <w:bCs/>
          <w:u w:val="single"/>
          <w:rtl/>
        </w:rPr>
      </w:pPr>
    </w:p>
    <w:p w14:paraId="64B7A6FB" w14:textId="77777777" w:rsidR="0029003B" w:rsidRPr="0029003B" w:rsidRDefault="0029003B" w:rsidP="0029003B">
      <w:pPr>
        <w:bidi/>
        <w:rPr>
          <w:rFonts w:cs="David" w:hint="cs"/>
          <w:rtl/>
        </w:rPr>
      </w:pPr>
      <w:r w:rsidRPr="0029003B">
        <w:rPr>
          <w:rFonts w:cs="David" w:hint="cs"/>
          <w:rtl/>
        </w:rPr>
        <w:tab/>
        <w:t xml:space="preserve">לכן, חבר הכנסת </w:t>
      </w:r>
      <w:proofErr w:type="spellStart"/>
      <w:r w:rsidRPr="0029003B">
        <w:rPr>
          <w:rFonts w:cs="David" w:hint="cs"/>
          <w:rtl/>
        </w:rPr>
        <w:t>מרגי</w:t>
      </w:r>
      <w:proofErr w:type="spellEnd"/>
      <w:r w:rsidRPr="0029003B">
        <w:rPr>
          <w:rFonts w:cs="David" w:hint="cs"/>
          <w:rtl/>
        </w:rPr>
        <w:t>, אנחנו צריכים להיות הראשונים שאומרים שמה שמוצע כאן, זה שאנחנו עכשיו תלויים במערכת הביטחון כדי לבקר איפה שאנחנו רוצים לבקר, זה עומד, בעיניי, בסתירה לחוק החסינות.</w:t>
      </w:r>
    </w:p>
    <w:p w14:paraId="748DC4A5" w14:textId="77777777" w:rsidR="0029003B" w:rsidRPr="0029003B" w:rsidRDefault="0029003B" w:rsidP="0029003B">
      <w:pPr>
        <w:bidi/>
        <w:rPr>
          <w:rFonts w:cs="David" w:hint="cs"/>
          <w:rtl/>
        </w:rPr>
      </w:pPr>
    </w:p>
    <w:p w14:paraId="7DBDE97F" w14:textId="77777777" w:rsidR="0029003B" w:rsidRPr="0029003B" w:rsidRDefault="0029003B" w:rsidP="0029003B">
      <w:pPr>
        <w:bidi/>
        <w:rPr>
          <w:rFonts w:cs="David" w:hint="cs"/>
          <w:rtl/>
        </w:rPr>
      </w:pPr>
      <w:r w:rsidRPr="0029003B">
        <w:rPr>
          <w:rFonts w:cs="David" w:hint="cs"/>
          <w:rtl/>
        </w:rPr>
        <w:t xml:space="preserve"> </w:t>
      </w:r>
      <w:r w:rsidRPr="0029003B">
        <w:rPr>
          <w:rFonts w:cs="David" w:hint="cs"/>
          <w:rtl/>
        </w:rPr>
        <w:tab/>
        <w:t xml:space="preserve">אני חושבת שמה שצריך לעשות </w:t>
      </w:r>
      <w:r w:rsidRPr="0029003B">
        <w:rPr>
          <w:rFonts w:cs="David"/>
          <w:rtl/>
        </w:rPr>
        <w:t>–</w:t>
      </w:r>
      <w:r w:rsidRPr="0029003B">
        <w:rPr>
          <w:rFonts w:cs="David" w:hint="cs"/>
          <w:rtl/>
        </w:rPr>
        <w:t xml:space="preserve"> יש ועדת כנסת. ועדת הכנסת, אנחנו אומרים, </w:t>
      </w:r>
      <w:proofErr w:type="spellStart"/>
      <w:r w:rsidRPr="0029003B">
        <w:rPr>
          <w:rFonts w:cs="David" w:hint="cs"/>
          <w:rtl/>
        </w:rPr>
        <w:t>היתה</w:t>
      </w:r>
      <w:proofErr w:type="spellEnd"/>
      <w:r w:rsidRPr="0029003B">
        <w:rPr>
          <w:rFonts w:cs="David" w:hint="cs"/>
          <w:rtl/>
        </w:rPr>
        <w:t xml:space="preserve"> צריכה לקבוע נוהל והיא קבעה את הנוהל. גם הנוהל הזה שהיא קבעה, שיש לי אותו כאן, הוא בעייתי. כי מה קורה בסוף? מגלגלים את האחריות בסוף </w:t>
      </w:r>
      <w:r w:rsidRPr="0029003B">
        <w:rPr>
          <w:rFonts w:cs="David"/>
          <w:rtl/>
        </w:rPr>
        <w:t>–</w:t>
      </w:r>
      <w:r w:rsidRPr="0029003B">
        <w:rPr>
          <w:rFonts w:cs="David" w:hint="cs"/>
          <w:rtl/>
        </w:rPr>
        <w:t xml:space="preserve"> אם השר מתנגד אבל קצין הביטחון מסכים, אם קצין הביטחון מסכים עם השר אז בכלל אין לנו מעמד ושיקול דעת. אם קצין הביטחון לא מסכים לעמדת השר, מגלגלים את זה לפתחה של יושבת ראש הכנסת. למה?</w:t>
      </w:r>
    </w:p>
    <w:p w14:paraId="79B39B34" w14:textId="77777777" w:rsidR="0029003B" w:rsidRPr="0029003B" w:rsidRDefault="0029003B" w:rsidP="0029003B">
      <w:pPr>
        <w:bidi/>
        <w:rPr>
          <w:rFonts w:cs="David" w:hint="cs"/>
          <w:rtl/>
        </w:rPr>
      </w:pPr>
    </w:p>
    <w:p w14:paraId="7A5613A5" w14:textId="77777777" w:rsidR="0029003B" w:rsidRPr="0029003B" w:rsidRDefault="0029003B" w:rsidP="0029003B">
      <w:pPr>
        <w:bidi/>
        <w:rPr>
          <w:rFonts w:cs="David"/>
          <w:rtl/>
        </w:rPr>
      </w:pPr>
      <w:r w:rsidRPr="0029003B">
        <w:rPr>
          <w:rFonts w:cs="David" w:hint="cs"/>
          <w:u w:val="single"/>
          <w:rtl/>
        </w:rPr>
        <w:t xml:space="preserve">היו"ר </w:t>
      </w:r>
      <w:r w:rsidRPr="0029003B">
        <w:rPr>
          <w:rFonts w:cs="David" w:hint="eastAsia"/>
          <w:u w:val="single"/>
          <w:rtl/>
        </w:rPr>
        <w:t>אורי</w:t>
      </w:r>
      <w:r w:rsidRPr="0029003B">
        <w:rPr>
          <w:rFonts w:cs="David"/>
          <w:u w:val="single"/>
          <w:rtl/>
        </w:rPr>
        <w:t xml:space="preserve"> אריאל:</w:t>
      </w:r>
    </w:p>
    <w:p w14:paraId="533CA796" w14:textId="77777777" w:rsidR="0029003B" w:rsidRPr="0029003B" w:rsidRDefault="0029003B" w:rsidP="0029003B">
      <w:pPr>
        <w:bidi/>
        <w:rPr>
          <w:rFonts w:cs="David"/>
          <w:rtl/>
        </w:rPr>
      </w:pPr>
    </w:p>
    <w:p w14:paraId="58F60F11" w14:textId="77777777" w:rsidR="0029003B" w:rsidRPr="0029003B" w:rsidRDefault="0029003B" w:rsidP="0029003B">
      <w:pPr>
        <w:bidi/>
        <w:rPr>
          <w:rFonts w:cs="David" w:hint="cs"/>
          <w:rtl/>
        </w:rPr>
      </w:pPr>
      <w:r w:rsidRPr="0029003B">
        <w:rPr>
          <w:rFonts w:cs="David"/>
          <w:rtl/>
        </w:rPr>
        <w:tab/>
      </w:r>
      <w:r w:rsidRPr="0029003B">
        <w:rPr>
          <w:rFonts w:cs="David" w:hint="cs"/>
          <w:rtl/>
        </w:rPr>
        <w:t xml:space="preserve"> מה את מציעה?</w:t>
      </w:r>
    </w:p>
    <w:p w14:paraId="72ACD664" w14:textId="77777777" w:rsidR="0029003B" w:rsidRPr="0029003B" w:rsidRDefault="0029003B" w:rsidP="0029003B">
      <w:pPr>
        <w:bidi/>
        <w:rPr>
          <w:rFonts w:cs="David" w:hint="cs"/>
          <w:rtl/>
        </w:rPr>
      </w:pPr>
    </w:p>
    <w:p w14:paraId="6BA9A4A6" w14:textId="77777777" w:rsidR="0029003B" w:rsidRPr="0029003B" w:rsidRDefault="0029003B" w:rsidP="0029003B">
      <w:pPr>
        <w:bidi/>
        <w:rPr>
          <w:rFonts w:cs="David" w:hint="cs"/>
          <w:rtl/>
        </w:rPr>
      </w:pPr>
      <w:r w:rsidRPr="0029003B">
        <w:rPr>
          <w:rFonts w:cs="David" w:hint="cs"/>
          <w:u w:val="single"/>
          <w:rtl/>
        </w:rPr>
        <w:t xml:space="preserve">משה </w:t>
      </w:r>
      <w:proofErr w:type="spellStart"/>
      <w:r w:rsidRPr="0029003B">
        <w:rPr>
          <w:rFonts w:cs="David" w:hint="cs"/>
          <w:u w:val="single"/>
          <w:rtl/>
        </w:rPr>
        <w:t>שרוני</w:t>
      </w:r>
      <w:proofErr w:type="spellEnd"/>
      <w:r w:rsidRPr="0029003B">
        <w:rPr>
          <w:rFonts w:cs="David" w:hint="cs"/>
          <w:u w:val="single"/>
          <w:rtl/>
        </w:rPr>
        <w:t>:</w:t>
      </w:r>
    </w:p>
    <w:p w14:paraId="661E6AEA" w14:textId="77777777" w:rsidR="0029003B" w:rsidRPr="0029003B" w:rsidRDefault="0029003B" w:rsidP="0029003B">
      <w:pPr>
        <w:bidi/>
        <w:rPr>
          <w:rFonts w:cs="David" w:hint="cs"/>
          <w:rtl/>
        </w:rPr>
      </w:pPr>
    </w:p>
    <w:p w14:paraId="37F88187" w14:textId="77777777" w:rsidR="0029003B" w:rsidRPr="0029003B" w:rsidRDefault="0029003B" w:rsidP="0029003B">
      <w:pPr>
        <w:bidi/>
        <w:rPr>
          <w:rFonts w:cs="David" w:hint="cs"/>
          <w:rtl/>
        </w:rPr>
      </w:pPr>
      <w:r w:rsidRPr="0029003B">
        <w:rPr>
          <w:rFonts w:cs="David" w:hint="cs"/>
          <w:rtl/>
        </w:rPr>
        <w:tab/>
        <w:t xml:space="preserve"> אנרכיה. </w:t>
      </w:r>
    </w:p>
    <w:p w14:paraId="538DEECF" w14:textId="77777777" w:rsidR="0029003B" w:rsidRPr="0029003B" w:rsidRDefault="0029003B" w:rsidP="0029003B">
      <w:pPr>
        <w:bidi/>
        <w:rPr>
          <w:rFonts w:cs="David" w:hint="cs"/>
          <w:rtl/>
        </w:rPr>
      </w:pPr>
    </w:p>
    <w:p w14:paraId="070F6214" w14:textId="77777777" w:rsidR="0029003B" w:rsidRPr="0029003B" w:rsidRDefault="0029003B" w:rsidP="0029003B">
      <w:pPr>
        <w:bidi/>
        <w:rPr>
          <w:rFonts w:cs="David" w:hint="cs"/>
          <w:rtl/>
        </w:rPr>
      </w:pPr>
    </w:p>
    <w:p w14:paraId="74325BCD" w14:textId="77777777" w:rsidR="0029003B" w:rsidRPr="0029003B" w:rsidRDefault="0029003B" w:rsidP="0029003B">
      <w:pPr>
        <w:bidi/>
        <w:rPr>
          <w:rFonts w:cs="David" w:hint="cs"/>
          <w:rtl/>
        </w:rPr>
      </w:pPr>
    </w:p>
    <w:p w14:paraId="4AF8ACB3"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41063827" w14:textId="77777777" w:rsidR="0029003B" w:rsidRPr="0029003B" w:rsidRDefault="0029003B" w:rsidP="0029003B">
      <w:pPr>
        <w:bidi/>
        <w:rPr>
          <w:rFonts w:cs="David" w:hint="cs"/>
          <w:rtl/>
        </w:rPr>
      </w:pPr>
    </w:p>
    <w:p w14:paraId="26A503F1" w14:textId="77777777" w:rsidR="0029003B" w:rsidRPr="0029003B" w:rsidRDefault="0029003B" w:rsidP="0029003B">
      <w:pPr>
        <w:bidi/>
        <w:rPr>
          <w:rFonts w:cs="David" w:hint="cs"/>
          <w:rtl/>
        </w:rPr>
      </w:pPr>
      <w:r w:rsidRPr="0029003B">
        <w:rPr>
          <w:rFonts w:cs="David" w:hint="cs"/>
          <w:rtl/>
        </w:rPr>
        <w:tab/>
        <w:t xml:space="preserve"> לא, אני לא מציעה אנרכיה. </w:t>
      </w:r>
    </w:p>
    <w:p w14:paraId="2394EAE0" w14:textId="77777777" w:rsidR="0029003B" w:rsidRPr="0029003B" w:rsidRDefault="0029003B" w:rsidP="0029003B">
      <w:pPr>
        <w:bidi/>
        <w:rPr>
          <w:rFonts w:cs="David" w:hint="cs"/>
          <w:rtl/>
        </w:rPr>
      </w:pPr>
    </w:p>
    <w:p w14:paraId="2303614D" w14:textId="77777777" w:rsidR="0029003B" w:rsidRPr="0029003B" w:rsidRDefault="0029003B" w:rsidP="0029003B">
      <w:pPr>
        <w:bidi/>
        <w:rPr>
          <w:rFonts w:cs="David"/>
          <w:rtl/>
        </w:rPr>
      </w:pPr>
      <w:r w:rsidRPr="0029003B">
        <w:rPr>
          <w:rFonts w:cs="David" w:hint="cs"/>
          <w:u w:val="single"/>
          <w:rtl/>
        </w:rPr>
        <w:t xml:space="preserve">היו"ר </w:t>
      </w:r>
      <w:r w:rsidRPr="0029003B">
        <w:rPr>
          <w:rFonts w:cs="David" w:hint="eastAsia"/>
          <w:u w:val="single"/>
          <w:rtl/>
        </w:rPr>
        <w:t>אורי</w:t>
      </w:r>
      <w:r w:rsidRPr="0029003B">
        <w:rPr>
          <w:rFonts w:cs="David"/>
          <w:u w:val="single"/>
          <w:rtl/>
        </w:rPr>
        <w:t xml:space="preserve"> אריאל:</w:t>
      </w:r>
    </w:p>
    <w:p w14:paraId="53B89D37" w14:textId="77777777" w:rsidR="0029003B" w:rsidRPr="0029003B" w:rsidRDefault="0029003B" w:rsidP="0029003B">
      <w:pPr>
        <w:bidi/>
        <w:rPr>
          <w:rFonts w:cs="David"/>
          <w:rtl/>
        </w:rPr>
      </w:pPr>
    </w:p>
    <w:p w14:paraId="6C742371" w14:textId="77777777" w:rsidR="0029003B" w:rsidRPr="0029003B" w:rsidRDefault="0029003B" w:rsidP="0029003B">
      <w:pPr>
        <w:bidi/>
        <w:rPr>
          <w:rFonts w:cs="David" w:hint="cs"/>
          <w:rtl/>
        </w:rPr>
      </w:pPr>
      <w:r w:rsidRPr="0029003B">
        <w:rPr>
          <w:rFonts w:cs="David"/>
          <w:rtl/>
        </w:rPr>
        <w:tab/>
      </w:r>
      <w:r w:rsidRPr="0029003B">
        <w:rPr>
          <w:rFonts w:cs="David" w:hint="cs"/>
          <w:rtl/>
        </w:rPr>
        <w:t xml:space="preserve">לא, אין אנרכיה דווקא. יש נוהל. עד היום </w:t>
      </w:r>
      <w:r w:rsidRPr="0029003B">
        <w:rPr>
          <w:rFonts w:cs="David"/>
          <w:rtl/>
        </w:rPr>
        <w:t>–</w:t>
      </w:r>
      <w:r w:rsidRPr="0029003B">
        <w:rPr>
          <w:rFonts w:cs="David" w:hint="cs"/>
          <w:rtl/>
        </w:rPr>
        <w:t xml:space="preserve"> אין אנרכיה. </w:t>
      </w:r>
    </w:p>
    <w:p w14:paraId="3E80856F" w14:textId="77777777" w:rsidR="0029003B" w:rsidRPr="0029003B" w:rsidRDefault="0029003B" w:rsidP="0029003B">
      <w:pPr>
        <w:bidi/>
        <w:rPr>
          <w:rFonts w:cs="David" w:hint="cs"/>
          <w:rtl/>
        </w:rPr>
      </w:pPr>
    </w:p>
    <w:p w14:paraId="638BD601"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069DC6AC" w14:textId="77777777" w:rsidR="0029003B" w:rsidRPr="0029003B" w:rsidRDefault="0029003B" w:rsidP="0029003B">
      <w:pPr>
        <w:bidi/>
        <w:rPr>
          <w:rFonts w:cs="David" w:hint="cs"/>
          <w:rtl/>
        </w:rPr>
      </w:pPr>
    </w:p>
    <w:p w14:paraId="6DDB73F2" w14:textId="77777777" w:rsidR="0029003B" w:rsidRPr="0029003B" w:rsidRDefault="0029003B" w:rsidP="0029003B">
      <w:pPr>
        <w:bidi/>
        <w:rPr>
          <w:rFonts w:cs="David" w:hint="cs"/>
          <w:rtl/>
        </w:rPr>
      </w:pPr>
      <w:r w:rsidRPr="0029003B">
        <w:rPr>
          <w:rFonts w:cs="David" w:hint="cs"/>
          <w:rtl/>
        </w:rPr>
        <w:tab/>
        <w:t xml:space="preserve"> חבר הכנסת </w:t>
      </w:r>
      <w:proofErr w:type="spellStart"/>
      <w:r w:rsidRPr="0029003B">
        <w:rPr>
          <w:rFonts w:cs="David" w:hint="cs"/>
          <w:rtl/>
        </w:rPr>
        <w:t>שרוני</w:t>
      </w:r>
      <w:proofErr w:type="spellEnd"/>
      <w:r w:rsidRPr="0029003B">
        <w:rPr>
          <w:rFonts w:cs="David" w:hint="cs"/>
          <w:rtl/>
        </w:rPr>
        <w:t>, תתרכז ותראה.</w:t>
      </w:r>
    </w:p>
    <w:p w14:paraId="16FC055A" w14:textId="77777777" w:rsidR="0029003B" w:rsidRPr="0029003B" w:rsidRDefault="0029003B" w:rsidP="0029003B">
      <w:pPr>
        <w:bidi/>
        <w:rPr>
          <w:rFonts w:cs="David" w:hint="cs"/>
          <w:rtl/>
        </w:rPr>
      </w:pPr>
    </w:p>
    <w:p w14:paraId="5D65F9AD" w14:textId="77777777" w:rsidR="0029003B" w:rsidRPr="0029003B" w:rsidRDefault="0029003B" w:rsidP="0029003B">
      <w:pPr>
        <w:bidi/>
        <w:rPr>
          <w:rFonts w:cs="David" w:hint="cs"/>
          <w:rtl/>
        </w:rPr>
      </w:pPr>
      <w:r w:rsidRPr="0029003B">
        <w:rPr>
          <w:rFonts w:cs="David" w:hint="cs"/>
          <w:u w:val="single"/>
          <w:rtl/>
        </w:rPr>
        <w:t xml:space="preserve">משה </w:t>
      </w:r>
      <w:proofErr w:type="spellStart"/>
      <w:r w:rsidRPr="0029003B">
        <w:rPr>
          <w:rFonts w:cs="David" w:hint="cs"/>
          <w:u w:val="single"/>
          <w:rtl/>
        </w:rPr>
        <w:t>שרוני</w:t>
      </w:r>
      <w:proofErr w:type="spellEnd"/>
      <w:r w:rsidRPr="0029003B">
        <w:rPr>
          <w:rFonts w:cs="David" w:hint="cs"/>
          <w:u w:val="single"/>
          <w:rtl/>
        </w:rPr>
        <w:t>:</w:t>
      </w:r>
    </w:p>
    <w:p w14:paraId="2C285397" w14:textId="77777777" w:rsidR="0029003B" w:rsidRPr="0029003B" w:rsidRDefault="0029003B" w:rsidP="0029003B">
      <w:pPr>
        <w:bidi/>
        <w:rPr>
          <w:rFonts w:cs="David" w:hint="cs"/>
          <w:rtl/>
        </w:rPr>
      </w:pPr>
    </w:p>
    <w:p w14:paraId="221B975B" w14:textId="77777777" w:rsidR="0029003B" w:rsidRPr="0029003B" w:rsidRDefault="0029003B" w:rsidP="0029003B">
      <w:pPr>
        <w:bidi/>
        <w:rPr>
          <w:rFonts w:cs="David" w:hint="cs"/>
          <w:rtl/>
        </w:rPr>
      </w:pPr>
      <w:r w:rsidRPr="0029003B">
        <w:rPr>
          <w:rFonts w:cs="David" w:hint="cs"/>
          <w:rtl/>
        </w:rPr>
        <w:tab/>
        <w:t xml:space="preserve">אני מציע </w:t>
      </w:r>
      <w:r w:rsidRPr="0029003B">
        <w:rPr>
          <w:rFonts w:cs="David"/>
          <w:rtl/>
        </w:rPr>
        <w:t>–</w:t>
      </w:r>
      <w:r w:rsidRPr="0029003B">
        <w:rPr>
          <w:rFonts w:cs="David" w:hint="cs"/>
          <w:rtl/>
        </w:rPr>
        <w:t xml:space="preserve"> מי שרוצה להיות שמה, שיישאר שמה, שלא יחזור.</w:t>
      </w:r>
    </w:p>
    <w:p w14:paraId="178A4D30" w14:textId="77777777" w:rsidR="0029003B" w:rsidRPr="0029003B" w:rsidRDefault="0029003B" w:rsidP="0029003B">
      <w:pPr>
        <w:bidi/>
        <w:rPr>
          <w:rFonts w:cs="David" w:hint="cs"/>
          <w:rtl/>
        </w:rPr>
      </w:pPr>
    </w:p>
    <w:p w14:paraId="2FBFD6B9" w14:textId="77777777" w:rsidR="0029003B" w:rsidRPr="0029003B" w:rsidRDefault="0029003B" w:rsidP="0029003B">
      <w:pPr>
        <w:bidi/>
        <w:rPr>
          <w:rFonts w:cs="David"/>
          <w:rtl/>
        </w:rPr>
      </w:pPr>
      <w:r w:rsidRPr="0029003B">
        <w:rPr>
          <w:rFonts w:cs="David" w:hint="cs"/>
          <w:u w:val="single"/>
          <w:rtl/>
        </w:rPr>
        <w:t xml:space="preserve">היו"ר </w:t>
      </w:r>
      <w:r w:rsidRPr="0029003B">
        <w:rPr>
          <w:rFonts w:cs="David" w:hint="eastAsia"/>
          <w:u w:val="single"/>
          <w:rtl/>
        </w:rPr>
        <w:t>אורי</w:t>
      </w:r>
      <w:r w:rsidRPr="0029003B">
        <w:rPr>
          <w:rFonts w:cs="David"/>
          <w:u w:val="single"/>
          <w:rtl/>
        </w:rPr>
        <w:t xml:space="preserve"> אריאל:</w:t>
      </w:r>
    </w:p>
    <w:p w14:paraId="6D9D3818" w14:textId="77777777" w:rsidR="0029003B" w:rsidRPr="0029003B" w:rsidRDefault="0029003B" w:rsidP="0029003B">
      <w:pPr>
        <w:bidi/>
        <w:rPr>
          <w:rFonts w:cs="David"/>
          <w:rtl/>
        </w:rPr>
      </w:pPr>
    </w:p>
    <w:p w14:paraId="437DD619" w14:textId="77777777" w:rsidR="0029003B" w:rsidRPr="0029003B" w:rsidRDefault="0029003B" w:rsidP="0029003B">
      <w:pPr>
        <w:bidi/>
        <w:rPr>
          <w:rFonts w:cs="David" w:hint="cs"/>
          <w:rtl/>
        </w:rPr>
      </w:pPr>
      <w:r w:rsidRPr="0029003B">
        <w:rPr>
          <w:rFonts w:cs="David"/>
          <w:rtl/>
        </w:rPr>
        <w:tab/>
      </w:r>
      <w:r w:rsidRPr="0029003B">
        <w:rPr>
          <w:rFonts w:cs="David" w:hint="cs"/>
          <w:rtl/>
        </w:rPr>
        <w:t xml:space="preserve"> צד אחד?</w:t>
      </w:r>
    </w:p>
    <w:p w14:paraId="4D8B4DC8" w14:textId="77777777" w:rsidR="0029003B" w:rsidRPr="0029003B" w:rsidRDefault="0029003B" w:rsidP="0029003B">
      <w:pPr>
        <w:bidi/>
        <w:rPr>
          <w:rFonts w:cs="David" w:hint="cs"/>
          <w:rtl/>
        </w:rPr>
      </w:pPr>
    </w:p>
    <w:p w14:paraId="7433BD2E" w14:textId="77777777" w:rsidR="0029003B" w:rsidRPr="0029003B" w:rsidRDefault="0029003B" w:rsidP="0029003B">
      <w:pPr>
        <w:bidi/>
        <w:rPr>
          <w:rFonts w:cs="David" w:hint="cs"/>
          <w:rtl/>
        </w:rPr>
      </w:pPr>
      <w:r w:rsidRPr="0029003B">
        <w:rPr>
          <w:rFonts w:cs="David" w:hint="cs"/>
          <w:u w:val="single"/>
          <w:rtl/>
        </w:rPr>
        <w:t xml:space="preserve">משה </w:t>
      </w:r>
      <w:proofErr w:type="spellStart"/>
      <w:r w:rsidRPr="0029003B">
        <w:rPr>
          <w:rFonts w:cs="David" w:hint="cs"/>
          <w:u w:val="single"/>
          <w:rtl/>
        </w:rPr>
        <w:t>שרוני</w:t>
      </w:r>
      <w:proofErr w:type="spellEnd"/>
      <w:r w:rsidRPr="0029003B">
        <w:rPr>
          <w:rFonts w:cs="David" w:hint="cs"/>
          <w:u w:val="single"/>
          <w:rtl/>
        </w:rPr>
        <w:t>:</w:t>
      </w:r>
    </w:p>
    <w:p w14:paraId="7FED9182" w14:textId="77777777" w:rsidR="0029003B" w:rsidRPr="0029003B" w:rsidRDefault="0029003B" w:rsidP="0029003B">
      <w:pPr>
        <w:bidi/>
        <w:rPr>
          <w:rFonts w:cs="David" w:hint="cs"/>
          <w:rtl/>
        </w:rPr>
      </w:pPr>
    </w:p>
    <w:p w14:paraId="57F4158C" w14:textId="77777777" w:rsidR="0029003B" w:rsidRPr="0029003B" w:rsidRDefault="0029003B" w:rsidP="0029003B">
      <w:pPr>
        <w:bidi/>
        <w:rPr>
          <w:rFonts w:cs="David" w:hint="cs"/>
          <w:rtl/>
        </w:rPr>
      </w:pPr>
      <w:r w:rsidRPr="0029003B">
        <w:rPr>
          <w:rFonts w:cs="David" w:hint="cs"/>
          <w:rtl/>
        </w:rPr>
        <w:tab/>
        <w:t xml:space="preserve"> כן.</w:t>
      </w:r>
    </w:p>
    <w:p w14:paraId="49EB764C" w14:textId="77777777" w:rsidR="0029003B" w:rsidRPr="0029003B" w:rsidRDefault="0029003B" w:rsidP="0029003B">
      <w:pPr>
        <w:bidi/>
        <w:rPr>
          <w:rFonts w:cs="David" w:hint="cs"/>
          <w:rtl/>
        </w:rPr>
      </w:pPr>
    </w:p>
    <w:p w14:paraId="692624AA" w14:textId="77777777" w:rsidR="0029003B" w:rsidRPr="0029003B" w:rsidRDefault="0029003B" w:rsidP="0029003B">
      <w:pPr>
        <w:bidi/>
        <w:rPr>
          <w:rFonts w:cs="David"/>
          <w:rtl/>
        </w:rPr>
      </w:pPr>
      <w:r w:rsidRPr="0029003B">
        <w:rPr>
          <w:rFonts w:cs="David" w:hint="cs"/>
          <w:u w:val="single"/>
          <w:rtl/>
        </w:rPr>
        <w:t xml:space="preserve">היו"ר </w:t>
      </w:r>
      <w:r w:rsidRPr="0029003B">
        <w:rPr>
          <w:rFonts w:cs="David" w:hint="eastAsia"/>
          <w:u w:val="single"/>
          <w:rtl/>
        </w:rPr>
        <w:t>אורי</w:t>
      </w:r>
      <w:r w:rsidRPr="0029003B">
        <w:rPr>
          <w:rFonts w:cs="David"/>
          <w:u w:val="single"/>
          <w:rtl/>
        </w:rPr>
        <w:t xml:space="preserve"> אריאל:</w:t>
      </w:r>
    </w:p>
    <w:p w14:paraId="77596C8A" w14:textId="77777777" w:rsidR="0029003B" w:rsidRPr="0029003B" w:rsidRDefault="0029003B" w:rsidP="0029003B">
      <w:pPr>
        <w:bidi/>
        <w:rPr>
          <w:rFonts w:cs="David"/>
          <w:rtl/>
        </w:rPr>
      </w:pPr>
    </w:p>
    <w:p w14:paraId="3CA5E1B8" w14:textId="77777777" w:rsidR="0029003B" w:rsidRPr="0029003B" w:rsidRDefault="0029003B" w:rsidP="0029003B">
      <w:pPr>
        <w:bidi/>
        <w:rPr>
          <w:rFonts w:cs="David" w:hint="cs"/>
          <w:rtl/>
        </w:rPr>
      </w:pPr>
      <w:r w:rsidRPr="0029003B">
        <w:rPr>
          <w:rFonts w:cs="David"/>
          <w:rtl/>
        </w:rPr>
        <w:tab/>
      </w:r>
      <w:r w:rsidRPr="0029003B">
        <w:rPr>
          <w:rFonts w:cs="David" w:hint="cs"/>
          <w:rtl/>
        </w:rPr>
        <w:t xml:space="preserve"> הצעתך תישקל. יש לנו הצעה.</w:t>
      </w:r>
    </w:p>
    <w:p w14:paraId="42D125C9" w14:textId="77777777" w:rsidR="0029003B" w:rsidRPr="0029003B" w:rsidRDefault="0029003B" w:rsidP="0029003B">
      <w:pPr>
        <w:bidi/>
        <w:rPr>
          <w:rFonts w:cs="David" w:hint="cs"/>
          <w:rtl/>
        </w:rPr>
      </w:pPr>
    </w:p>
    <w:p w14:paraId="6CA376F8" w14:textId="77777777" w:rsidR="0029003B" w:rsidRPr="0029003B" w:rsidRDefault="0029003B" w:rsidP="0029003B">
      <w:pPr>
        <w:bidi/>
        <w:rPr>
          <w:rFonts w:cs="David" w:hint="cs"/>
          <w:rtl/>
        </w:rPr>
      </w:pPr>
      <w:r w:rsidRPr="0029003B">
        <w:rPr>
          <w:rFonts w:cs="David" w:hint="cs"/>
          <w:u w:val="single"/>
          <w:rtl/>
        </w:rPr>
        <w:t>אחמד טיבי:</w:t>
      </w:r>
    </w:p>
    <w:p w14:paraId="5617F7F6" w14:textId="77777777" w:rsidR="0029003B" w:rsidRPr="0029003B" w:rsidRDefault="0029003B" w:rsidP="0029003B">
      <w:pPr>
        <w:bidi/>
        <w:rPr>
          <w:rFonts w:cs="David" w:hint="cs"/>
          <w:rtl/>
        </w:rPr>
      </w:pPr>
    </w:p>
    <w:p w14:paraId="7090798C" w14:textId="77777777" w:rsidR="0029003B" w:rsidRPr="0029003B" w:rsidRDefault="0029003B" w:rsidP="0029003B">
      <w:pPr>
        <w:bidi/>
        <w:rPr>
          <w:rFonts w:cs="David" w:hint="cs"/>
          <w:rtl/>
        </w:rPr>
      </w:pPr>
      <w:r w:rsidRPr="0029003B">
        <w:rPr>
          <w:rFonts w:cs="David" w:hint="cs"/>
          <w:rtl/>
        </w:rPr>
        <w:tab/>
        <w:t xml:space="preserve"> אני לא אמרתי מאז שאני בכנסת </w:t>
      </w:r>
      <w:r w:rsidRPr="0029003B">
        <w:rPr>
          <w:rFonts w:cs="David"/>
          <w:rtl/>
        </w:rPr>
        <w:t>–</w:t>
      </w:r>
      <w:r w:rsidRPr="0029003B">
        <w:rPr>
          <w:rFonts w:cs="David" w:hint="cs"/>
          <w:rtl/>
        </w:rPr>
        <w:t xml:space="preserve"> אני מלא הערכה לתזה שלך, לאידיאולוגיה.</w:t>
      </w:r>
    </w:p>
    <w:p w14:paraId="7193E040" w14:textId="77777777" w:rsidR="0029003B" w:rsidRPr="0029003B" w:rsidRDefault="0029003B" w:rsidP="0029003B">
      <w:pPr>
        <w:bidi/>
        <w:rPr>
          <w:rFonts w:cs="David" w:hint="cs"/>
          <w:rtl/>
        </w:rPr>
      </w:pPr>
    </w:p>
    <w:p w14:paraId="510EE2C5" w14:textId="77777777" w:rsidR="0029003B" w:rsidRPr="0029003B" w:rsidRDefault="0029003B" w:rsidP="0029003B">
      <w:pPr>
        <w:bidi/>
        <w:rPr>
          <w:rFonts w:cs="David"/>
          <w:rtl/>
        </w:rPr>
      </w:pPr>
      <w:r w:rsidRPr="0029003B">
        <w:rPr>
          <w:rFonts w:cs="David" w:hint="cs"/>
          <w:u w:val="single"/>
          <w:rtl/>
        </w:rPr>
        <w:t xml:space="preserve">היו"ר </w:t>
      </w:r>
      <w:r w:rsidRPr="0029003B">
        <w:rPr>
          <w:rFonts w:cs="David" w:hint="eastAsia"/>
          <w:u w:val="single"/>
          <w:rtl/>
        </w:rPr>
        <w:t>אורי</w:t>
      </w:r>
      <w:r w:rsidRPr="0029003B">
        <w:rPr>
          <w:rFonts w:cs="David"/>
          <w:u w:val="single"/>
          <w:rtl/>
        </w:rPr>
        <w:t xml:space="preserve"> אריאל:</w:t>
      </w:r>
    </w:p>
    <w:p w14:paraId="431E9295" w14:textId="77777777" w:rsidR="0029003B" w:rsidRPr="0029003B" w:rsidRDefault="0029003B" w:rsidP="0029003B">
      <w:pPr>
        <w:bidi/>
        <w:rPr>
          <w:rFonts w:cs="David"/>
          <w:rtl/>
        </w:rPr>
      </w:pPr>
    </w:p>
    <w:p w14:paraId="06EA3101" w14:textId="77777777" w:rsidR="0029003B" w:rsidRPr="0029003B" w:rsidRDefault="0029003B" w:rsidP="0029003B">
      <w:pPr>
        <w:bidi/>
        <w:rPr>
          <w:rFonts w:cs="David" w:hint="cs"/>
          <w:rtl/>
        </w:rPr>
      </w:pPr>
      <w:r w:rsidRPr="0029003B">
        <w:rPr>
          <w:rFonts w:cs="David"/>
          <w:rtl/>
        </w:rPr>
        <w:tab/>
      </w:r>
      <w:r w:rsidRPr="0029003B">
        <w:rPr>
          <w:rFonts w:cs="David" w:hint="cs"/>
          <w:rtl/>
        </w:rPr>
        <w:t xml:space="preserve"> אתה מפריע לזהבה.</w:t>
      </w:r>
    </w:p>
    <w:p w14:paraId="6166A2CB" w14:textId="77777777" w:rsidR="0029003B" w:rsidRPr="0029003B" w:rsidRDefault="0029003B" w:rsidP="0029003B">
      <w:pPr>
        <w:bidi/>
        <w:rPr>
          <w:rFonts w:cs="David" w:hint="cs"/>
          <w:rtl/>
        </w:rPr>
      </w:pPr>
    </w:p>
    <w:p w14:paraId="39801EC3" w14:textId="77777777" w:rsidR="0029003B" w:rsidRPr="0029003B" w:rsidRDefault="0029003B" w:rsidP="0029003B">
      <w:pPr>
        <w:bidi/>
        <w:rPr>
          <w:rFonts w:cs="David" w:hint="cs"/>
          <w:rtl/>
        </w:rPr>
      </w:pPr>
      <w:r w:rsidRPr="0029003B">
        <w:rPr>
          <w:rFonts w:cs="David" w:hint="cs"/>
          <w:u w:val="single"/>
          <w:rtl/>
        </w:rPr>
        <w:t>אחמד טיבי:</w:t>
      </w:r>
    </w:p>
    <w:p w14:paraId="0328F097" w14:textId="77777777" w:rsidR="0029003B" w:rsidRPr="0029003B" w:rsidRDefault="0029003B" w:rsidP="0029003B">
      <w:pPr>
        <w:bidi/>
        <w:rPr>
          <w:rFonts w:cs="David" w:hint="cs"/>
          <w:rtl/>
        </w:rPr>
      </w:pPr>
    </w:p>
    <w:p w14:paraId="54A28AD9" w14:textId="77777777" w:rsidR="0029003B" w:rsidRPr="0029003B" w:rsidRDefault="0029003B" w:rsidP="0029003B">
      <w:pPr>
        <w:bidi/>
        <w:rPr>
          <w:rFonts w:cs="David" w:hint="cs"/>
          <w:rtl/>
        </w:rPr>
      </w:pPr>
      <w:r w:rsidRPr="0029003B">
        <w:rPr>
          <w:rFonts w:cs="David" w:hint="cs"/>
          <w:rtl/>
        </w:rPr>
        <w:tab/>
        <w:t xml:space="preserve"> לא, לא. חשוב לי להביע הערכה לחבר הכנסת </w:t>
      </w:r>
      <w:proofErr w:type="spellStart"/>
      <w:r w:rsidRPr="0029003B">
        <w:rPr>
          <w:rFonts w:cs="David" w:hint="cs"/>
          <w:rtl/>
        </w:rPr>
        <w:t>שרוני</w:t>
      </w:r>
      <w:proofErr w:type="spellEnd"/>
      <w:r w:rsidRPr="0029003B">
        <w:rPr>
          <w:rFonts w:cs="David" w:hint="cs"/>
          <w:rtl/>
        </w:rPr>
        <w:t>. כל יום יש הברקה חדשה.</w:t>
      </w:r>
    </w:p>
    <w:p w14:paraId="7AB5974C" w14:textId="77777777" w:rsidR="0029003B" w:rsidRPr="0029003B" w:rsidRDefault="0029003B" w:rsidP="0029003B">
      <w:pPr>
        <w:bidi/>
        <w:rPr>
          <w:rFonts w:cs="David" w:hint="cs"/>
          <w:rtl/>
        </w:rPr>
      </w:pPr>
    </w:p>
    <w:p w14:paraId="237A481B" w14:textId="77777777" w:rsidR="0029003B" w:rsidRPr="0029003B" w:rsidRDefault="0029003B" w:rsidP="0029003B">
      <w:pPr>
        <w:bidi/>
        <w:rPr>
          <w:rFonts w:cs="David"/>
          <w:rtl/>
        </w:rPr>
      </w:pPr>
      <w:r w:rsidRPr="0029003B">
        <w:rPr>
          <w:rFonts w:cs="David" w:hint="cs"/>
          <w:u w:val="single"/>
          <w:rtl/>
        </w:rPr>
        <w:t xml:space="preserve">היו"ר </w:t>
      </w:r>
      <w:r w:rsidRPr="0029003B">
        <w:rPr>
          <w:rFonts w:cs="David" w:hint="eastAsia"/>
          <w:u w:val="single"/>
          <w:rtl/>
        </w:rPr>
        <w:t>אורי</w:t>
      </w:r>
      <w:r w:rsidRPr="0029003B">
        <w:rPr>
          <w:rFonts w:cs="David"/>
          <w:u w:val="single"/>
          <w:rtl/>
        </w:rPr>
        <w:t xml:space="preserve"> אריאל:</w:t>
      </w:r>
    </w:p>
    <w:p w14:paraId="252CF346" w14:textId="77777777" w:rsidR="0029003B" w:rsidRPr="0029003B" w:rsidRDefault="0029003B" w:rsidP="0029003B">
      <w:pPr>
        <w:bidi/>
        <w:rPr>
          <w:rFonts w:cs="David"/>
          <w:rtl/>
        </w:rPr>
      </w:pPr>
    </w:p>
    <w:p w14:paraId="487D9880" w14:textId="77777777" w:rsidR="0029003B" w:rsidRPr="0029003B" w:rsidRDefault="0029003B" w:rsidP="0029003B">
      <w:pPr>
        <w:bidi/>
        <w:rPr>
          <w:rFonts w:cs="David" w:hint="cs"/>
          <w:rtl/>
        </w:rPr>
      </w:pPr>
      <w:r w:rsidRPr="0029003B">
        <w:rPr>
          <w:rFonts w:cs="David"/>
          <w:rtl/>
        </w:rPr>
        <w:tab/>
      </w:r>
      <w:r w:rsidRPr="0029003B">
        <w:rPr>
          <w:rFonts w:cs="David" w:hint="cs"/>
          <w:rtl/>
        </w:rPr>
        <w:t xml:space="preserve"> אחרי זה, בהרחבה. זהבה, תמשיכי.</w:t>
      </w:r>
    </w:p>
    <w:p w14:paraId="155038B3" w14:textId="77777777" w:rsidR="0029003B" w:rsidRPr="0029003B" w:rsidRDefault="0029003B" w:rsidP="0029003B">
      <w:pPr>
        <w:bidi/>
        <w:rPr>
          <w:rFonts w:cs="David" w:hint="cs"/>
          <w:rtl/>
        </w:rPr>
      </w:pPr>
    </w:p>
    <w:p w14:paraId="419BE878" w14:textId="77777777" w:rsidR="0029003B" w:rsidRPr="0029003B" w:rsidRDefault="0029003B" w:rsidP="0029003B">
      <w:pPr>
        <w:bidi/>
        <w:rPr>
          <w:rFonts w:cs="David" w:hint="cs"/>
          <w:rtl/>
        </w:rPr>
      </w:pPr>
      <w:r w:rsidRPr="0029003B">
        <w:rPr>
          <w:rFonts w:cs="David" w:hint="cs"/>
          <w:u w:val="single"/>
          <w:rtl/>
        </w:rPr>
        <w:t>אחמד טיבי:</w:t>
      </w:r>
    </w:p>
    <w:p w14:paraId="15321B56" w14:textId="77777777" w:rsidR="0029003B" w:rsidRPr="0029003B" w:rsidRDefault="0029003B" w:rsidP="0029003B">
      <w:pPr>
        <w:bidi/>
        <w:rPr>
          <w:rFonts w:cs="David" w:hint="cs"/>
          <w:rtl/>
        </w:rPr>
      </w:pPr>
    </w:p>
    <w:p w14:paraId="3E4F809E" w14:textId="77777777" w:rsidR="0029003B" w:rsidRPr="0029003B" w:rsidRDefault="0029003B" w:rsidP="0029003B">
      <w:pPr>
        <w:bidi/>
        <w:rPr>
          <w:rFonts w:cs="David" w:hint="cs"/>
          <w:rtl/>
        </w:rPr>
      </w:pPr>
      <w:r w:rsidRPr="0029003B">
        <w:rPr>
          <w:rFonts w:cs="David" w:hint="cs"/>
          <w:rtl/>
        </w:rPr>
        <w:tab/>
        <w:t xml:space="preserve"> עד שאני אומר מילה טובה על מישהו </w:t>
      </w:r>
      <w:r w:rsidRPr="0029003B">
        <w:rPr>
          <w:rFonts w:cs="David"/>
          <w:rtl/>
        </w:rPr>
        <w:t>–</w:t>
      </w:r>
      <w:r w:rsidRPr="0029003B">
        <w:rPr>
          <w:rFonts w:cs="David" w:hint="cs"/>
          <w:rtl/>
        </w:rPr>
        <w:t xml:space="preserve"> תן. </w:t>
      </w:r>
    </w:p>
    <w:p w14:paraId="0B060717" w14:textId="77777777" w:rsidR="0029003B" w:rsidRPr="0029003B" w:rsidRDefault="0029003B" w:rsidP="0029003B">
      <w:pPr>
        <w:bidi/>
        <w:rPr>
          <w:rFonts w:cs="David" w:hint="cs"/>
          <w:rtl/>
        </w:rPr>
      </w:pPr>
    </w:p>
    <w:p w14:paraId="014AC118"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2BDE70FD" w14:textId="77777777" w:rsidR="0029003B" w:rsidRPr="0029003B" w:rsidRDefault="0029003B" w:rsidP="0029003B">
      <w:pPr>
        <w:bidi/>
        <w:rPr>
          <w:rFonts w:cs="David" w:hint="cs"/>
          <w:rtl/>
        </w:rPr>
      </w:pPr>
    </w:p>
    <w:p w14:paraId="0FA16764" w14:textId="77777777" w:rsidR="0029003B" w:rsidRPr="0029003B" w:rsidRDefault="0029003B" w:rsidP="0029003B">
      <w:pPr>
        <w:bidi/>
        <w:rPr>
          <w:rFonts w:cs="David" w:hint="cs"/>
          <w:rtl/>
        </w:rPr>
      </w:pPr>
      <w:r w:rsidRPr="0029003B">
        <w:rPr>
          <w:rFonts w:cs="David" w:hint="cs"/>
          <w:rtl/>
        </w:rPr>
        <w:tab/>
        <w:t xml:space="preserve"> אני חושבת שאנחנו לא צריכים לגלגל את תפוח האדמה הזה לפתחה של יושבת ראש הכנסת </w:t>
      </w:r>
      <w:r w:rsidRPr="0029003B">
        <w:rPr>
          <w:rFonts w:cs="David"/>
          <w:rtl/>
        </w:rPr>
        <w:t>–</w:t>
      </w:r>
      <w:r w:rsidRPr="0029003B">
        <w:rPr>
          <w:rFonts w:cs="David" w:hint="cs"/>
          <w:rtl/>
        </w:rPr>
        <w:t xml:space="preserve"> אחרי </w:t>
      </w:r>
      <w:proofErr w:type="spellStart"/>
      <w:r w:rsidRPr="0029003B">
        <w:rPr>
          <w:rFonts w:cs="David" w:hint="cs"/>
          <w:rtl/>
        </w:rPr>
        <w:t>הכל</w:t>
      </w:r>
      <w:proofErr w:type="spellEnd"/>
      <w:r w:rsidRPr="0029003B">
        <w:rPr>
          <w:rFonts w:cs="David" w:hint="cs"/>
          <w:rtl/>
        </w:rPr>
        <w:t xml:space="preserve"> </w:t>
      </w:r>
      <w:r w:rsidRPr="0029003B">
        <w:rPr>
          <w:rFonts w:cs="David"/>
          <w:rtl/>
        </w:rPr>
        <w:t>–</w:t>
      </w:r>
      <w:r w:rsidRPr="0029003B">
        <w:rPr>
          <w:rFonts w:cs="David" w:hint="cs"/>
          <w:rtl/>
        </w:rPr>
        <w:t xml:space="preserve"> ויש ועדת כנסת, וועדת הכנסת צריכה להגן על מעמדם של חברי הכנסת. </w:t>
      </w:r>
    </w:p>
    <w:p w14:paraId="3E081F43" w14:textId="77777777" w:rsidR="0029003B" w:rsidRPr="0029003B" w:rsidRDefault="0029003B" w:rsidP="0029003B">
      <w:pPr>
        <w:bidi/>
        <w:rPr>
          <w:rFonts w:cs="David" w:hint="cs"/>
          <w:rtl/>
        </w:rPr>
      </w:pPr>
    </w:p>
    <w:p w14:paraId="58A42AD0" w14:textId="77777777" w:rsidR="0029003B" w:rsidRPr="0029003B" w:rsidRDefault="0029003B" w:rsidP="0029003B">
      <w:pPr>
        <w:bidi/>
        <w:rPr>
          <w:rFonts w:cs="David"/>
          <w:rtl/>
        </w:rPr>
      </w:pPr>
      <w:r w:rsidRPr="0029003B">
        <w:rPr>
          <w:rFonts w:cs="David" w:hint="cs"/>
          <w:u w:val="single"/>
          <w:rtl/>
        </w:rPr>
        <w:t xml:space="preserve">היו"ר </w:t>
      </w:r>
      <w:r w:rsidRPr="0029003B">
        <w:rPr>
          <w:rFonts w:cs="David" w:hint="eastAsia"/>
          <w:u w:val="single"/>
          <w:rtl/>
        </w:rPr>
        <w:t>אורי</w:t>
      </w:r>
      <w:r w:rsidRPr="0029003B">
        <w:rPr>
          <w:rFonts w:cs="David"/>
          <w:u w:val="single"/>
          <w:rtl/>
        </w:rPr>
        <w:t xml:space="preserve"> אריאל:</w:t>
      </w:r>
    </w:p>
    <w:p w14:paraId="2D0B4B13" w14:textId="77777777" w:rsidR="0029003B" w:rsidRPr="0029003B" w:rsidRDefault="0029003B" w:rsidP="0029003B">
      <w:pPr>
        <w:bidi/>
        <w:rPr>
          <w:rFonts w:cs="David"/>
          <w:rtl/>
        </w:rPr>
      </w:pPr>
    </w:p>
    <w:p w14:paraId="254BE5C1" w14:textId="77777777" w:rsidR="0029003B" w:rsidRPr="0029003B" w:rsidRDefault="0029003B" w:rsidP="0029003B">
      <w:pPr>
        <w:bidi/>
        <w:rPr>
          <w:rFonts w:cs="David" w:hint="cs"/>
          <w:rtl/>
        </w:rPr>
      </w:pPr>
      <w:r w:rsidRPr="0029003B">
        <w:rPr>
          <w:rFonts w:cs="David"/>
          <w:rtl/>
        </w:rPr>
        <w:tab/>
      </w:r>
      <w:r w:rsidRPr="0029003B">
        <w:rPr>
          <w:rFonts w:cs="David" w:hint="cs"/>
          <w:rtl/>
        </w:rPr>
        <w:t xml:space="preserve"> ולכן?</w:t>
      </w:r>
    </w:p>
    <w:p w14:paraId="6BB9EC63" w14:textId="77777777" w:rsidR="0029003B" w:rsidRPr="0029003B" w:rsidRDefault="0029003B" w:rsidP="0029003B">
      <w:pPr>
        <w:bidi/>
        <w:rPr>
          <w:rFonts w:cs="David" w:hint="cs"/>
          <w:rtl/>
        </w:rPr>
      </w:pPr>
    </w:p>
    <w:p w14:paraId="56AE728C"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7D6D43F1" w14:textId="77777777" w:rsidR="0029003B" w:rsidRPr="0029003B" w:rsidRDefault="0029003B" w:rsidP="0029003B">
      <w:pPr>
        <w:bidi/>
        <w:rPr>
          <w:rFonts w:cs="David" w:hint="cs"/>
          <w:rtl/>
        </w:rPr>
      </w:pPr>
    </w:p>
    <w:p w14:paraId="63D461A5" w14:textId="77777777" w:rsidR="0029003B" w:rsidRPr="0029003B" w:rsidRDefault="0029003B" w:rsidP="0029003B">
      <w:pPr>
        <w:bidi/>
        <w:rPr>
          <w:rFonts w:cs="David" w:hint="cs"/>
          <w:rtl/>
        </w:rPr>
      </w:pPr>
      <w:r w:rsidRPr="0029003B">
        <w:rPr>
          <w:rFonts w:cs="David" w:hint="cs"/>
          <w:rtl/>
        </w:rPr>
        <w:tab/>
        <w:t xml:space="preserve">ולכן אני חושבת שאנחנו צריכים לעשות </w:t>
      </w:r>
      <w:r w:rsidRPr="0029003B">
        <w:rPr>
          <w:rFonts w:cs="David"/>
          <w:rtl/>
        </w:rPr>
        <w:t>–</w:t>
      </w:r>
      <w:r w:rsidRPr="0029003B">
        <w:rPr>
          <w:rFonts w:cs="David" w:hint="cs"/>
          <w:rtl/>
        </w:rPr>
        <w:t xml:space="preserve"> ברור שאני מקבלת את ההמלצות של היועצת המשפטית שלא לחתום, אבל אני חושבת שצריך לעשות רביזיה בהזדמנות הזאת בנוהל הזה. </w:t>
      </w:r>
    </w:p>
    <w:p w14:paraId="65B2E2C3" w14:textId="77777777" w:rsidR="0029003B" w:rsidRPr="0029003B" w:rsidRDefault="0029003B" w:rsidP="0029003B">
      <w:pPr>
        <w:bidi/>
        <w:rPr>
          <w:rFonts w:cs="David" w:hint="cs"/>
          <w:rtl/>
        </w:rPr>
      </w:pPr>
    </w:p>
    <w:p w14:paraId="1AB23B4B" w14:textId="77777777" w:rsidR="0029003B" w:rsidRPr="0029003B" w:rsidRDefault="0029003B" w:rsidP="0029003B">
      <w:pPr>
        <w:bidi/>
        <w:rPr>
          <w:rFonts w:cs="David"/>
          <w:rtl/>
        </w:rPr>
      </w:pPr>
      <w:r w:rsidRPr="0029003B">
        <w:rPr>
          <w:rFonts w:cs="David" w:hint="cs"/>
          <w:u w:val="single"/>
          <w:rtl/>
        </w:rPr>
        <w:t xml:space="preserve">היו"ר </w:t>
      </w:r>
      <w:r w:rsidRPr="0029003B">
        <w:rPr>
          <w:rFonts w:cs="David" w:hint="eastAsia"/>
          <w:u w:val="single"/>
          <w:rtl/>
        </w:rPr>
        <w:t>אורי</w:t>
      </w:r>
      <w:r w:rsidRPr="0029003B">
        <w:rPr>
          <w:rFonts w:cs="David"/>
          <w:u w:val="single"/>
          <w:rtl/>
        </w:rPr>
        <w:t xml:space="preserve"> אריאל:</w:t>
      </w:r>
    </w:p>
    <w:p w14:paraId="429967AA" w14:textId="77777777" w:rsidR="0029003B" w:rsidRPr="0029003B" w:rsidRDefault="0029003B" w:rsidP="0029003B">
      <w:pPr>
        <w:bidi/>
        <w:rPr>
          <w:rFonts w:cs="David"/>
          <w:rtl/>
        </w:rPr>
      </w:pPr>
    </w:p>
    <w:p w14:paraId="122AC02C" w14:textId="77777777" w:rsidR="0029003B" w:rsidRPr="0029003B" w:rsidRDefault="0029003B" w:rsidP="0029003B">
      <w:pPr>
        <w:bidi/>
        <w:rPr>
          <w:rFonts w:cs="David" w:hint="cs"/>
          <w:rtl/>
        </w:rPr>
      </w:pPr>
      <w:r w:rsidRPr="0029003B">
        <w:rPr>
          <w:rFonts w:cs="David"/>
          <w:rtl/>
        </w:rPr>
        <w:tab/>
      </w:r>
      <w:r w:rsidRPr="0029003B">
        <w:rPr>
          <w:rFonts w:cs="David" w:hint="cs"/>
          <w:rtl/>
        </w:rPr>
        <w:t>תציעי הצעה. את מציעה לשנות. תגידי מה את מציעה לשנות, כי על זה בדיוק הדיון עכשיו. לכן זה הובא לפה.</w:t>
      </w:r>
    </w:p>
    <w:p w14:paraId="0D1B228B" w14:textId="77777777" w:rsidR="0029003B" w:rsidRPr="0029003B" w:rsidRDefault="0029003B" w:rsidP="0029003B">
      <w:pPr>
        <w:bidi/>
        <w:rPr>
          <w:rFonts w:cs="David" w:hint="cs"/>
          <w:rtl/>
        </w:rPr>
      </w:pPr>
    </w:p>
    <w:p w14:paraId="6508D7B4"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1F4810D9" w14:textId="77777777" w:rsidR="0029003B" w:rsidRPr="0029003B" w:rsidRDefault="0029003B" w:rsidP="0029003B">
      <w:pPr>
        <w:bidi/>
        <w:rPr>
          <w:rFonts w:cs="David" w:hint="cs"/>
          <w:rtl/>
        </w:rPr>
      </w:pPr>
    </w:p>
    <w:p w14:paraId="2ABB235C" w14:textId="77777777" w:rsidR="0029003B" w:rsidRPr="0029003B" w:rsidRDefault="0029003B" w:rsidP="0029003B">
      <w:pPr>
        <w:bidi/>
        <w:rPr>
          <w:rFonts w:cs="David" w:hint="cs"/>
          <w:rtl/>
        </w:rPr>
      </w:pPr>
      <w:r w:rsidRPr="0029003B">
        <w:rPr>
          <w:rFonts w:cs="David" w:hint="cs"/>
          <w:rtl/>
        </w:rPr>
        <w:tab/>
        <w:t xml:space="preserve"> אני אגיד לך מה אני מציעה.</w:t>
      </w:r>
    </w:p>
    <w:p w14:paraId="684841AF" w14:textId="77777777" w:rsidR="0029003B" w:rsidRPr="0029003B" w:rsidRDefault="0029003B" w:rsidP="0029003B">
      <w:pPr>
        <w:bidi/>
        <w:rPr>
          <w:rFonts w:cs="David" w:hint="cs"/>
          <w:rtl/>
        </w:rPr>
      </w:pPr>
    </w:p>
    <w:p w14:paraId="370CB86E" w14:textId="77777777" w:rsidR="0029003B" w:rsidRPr="0029003B" w:rsidRDefault="0029003B" w:rsidP="0029003B">
      <w:pPr>
        <w:bidi/>
        <w:rPr>
          <w:rFonts w:cs="David" w:hint="cs"/>
          <w:u w:val="single"/>
          <w:rtl/>
        </w:rPr>
      </w:pPr>
      <w:r w:rsidRPr="0029003B">
        <w:rPr>
          <w:rFonts w:cs="David" w:hint="cs"/>
          <w:u w:val="single"/>
          <w:rtl/>
        </w:rPr>
        <w:t>ארבל אסטרחן:</w:t>
      </w:r>
      <w:r w:rsidRPr="0029003B">
        <w:rPr>
          <w:rFonts w:cs="David" w:hint="cs"/>
          <w:rtl/>
        </w:rPr>
        <w:t xml:space="preserve"> </w:t>
      </w:r>
    </w:p>
    <w:p w14:paraId="7E0C3657" w14:textId="77777777" w:rsidR="0029003B" w:rsidRPr="0029003B" w:rsidRDefault="0029003B" w:rsidP="0029003B">
      <w:pPr>
        <w:bidi/>
        <w:rPr>
          <w:rFonts w:cs="David" w:hint="cs"/>
          <w:rtl/>
        </w:rPr>
      </w:pPr>
    </w:p>
    <w:p w14:paraId="358D9467" w14:textId="77777777" w:rsidR="0029003B" w:rsidRPr="0029003B" w:rsidRDefault="0029003B" w:rsidP="0029003B">
      <w:pPr>
        <w:bidi/>
        <w:rPr>
          <w:rFonts w:cs="David" w:hint="cs"/>
          <w:rtl/>
        </w:rPr>
      </w:pPr>
      <w:r w:rsidRPr="0029003B">
        <w:rPr>
          <w:rFonts w:cs="David" w:hint="cs"/>
          <w:rtl/>
        </w:rPr>
        <w:tab/>
        <w:t>בית המשפט העליון גם אישר את העובדה שניתן למנוע כניסה של חברי כנסת לשטחים מטעמי ביטחון.</w:t>
      </w:r>
    </w:p>
    <w:p w14:paraId="1383035F" w14:textId="77777777" w:rsidR="0029003B" w:rsidRPr="0029003B" w:rsidRDefault="0029003B" w:rsidP="0029003B">
      <w:pPr>
        <w:bidi/>
        <w:rPr>
          <w:rFonts w:cs="David" w:hint="cs"/>
          <w:rtl/>
        </w:rPr>
      </w:pPr>
    </w:p>
    <w:p w14:paraId="2424FFB9" w14:textId="77777777" w:rsidR="0029003B" w:rsidRPr="0029003B" w:rsidRDefault="0029003B" w:rsidP="0029003B">
      <w:pPr>
        <w:pStyle w:val="Heading5"/>
        <w:jc w:val="left"/>
        <w:rPr>
          <w:rFonts w:hint="cs"/>
          <w:sz w:val="24"/>
          <w:rtl/>
        </w:rPr>
      </w:pPr>
      <w:r w:rsidRPr="0029003B">
        <w:rPr>
          <w:rFonts w:hint="cs"/>
          <w:sz w:val="24"/>
          <w:u w:val="single"/>
          <w:rtl/>
        </w:rPr>
        <w:t>איתן כבל:</w:t>
      </w:r>
    </w:p>
    <w:p w14:paraId="3A731621" w14:textId="77777777" w:rsidR="0029003B" w:rsidRPr="0029003B" w:rsidRDefault="0029003B" w:rsidP="0029003B">
      <w:pPr>
        <w:pStyle w:val="Heading5"/>
        <w:jc w:val="left"/>
        <w:rPr>
          <w:rFonts w:hint="cs"/>
          <w:sz w:val="24"/>
          <w:rtl/>
        </w:rPr>
      </w:pPr>
    </w:p>
    <w:p w14:paraId="6C24B31F" w14:textId="77777777" w:rsidR="0029003B" w:rsidRPr="0029003B" w:rsidRDefault="0029003B" w:rsidP="0029003B">
      <w:pPr>
        <w:bidi/>
        <w:rPr>
          <w:rFonts w:cs="David" w:hint="cs"/>
          <w:rtl/>
        </w:rPr>
      </w:pPr>
      <w:r w:rsidRPr="0029003B">
        <w:rPr>
          <w:rFonts w:cs="David" w:hint="cs"/>
          <w:rtl/>
        </w:rPr>
        <w:tab/>
        <w:t xml:space="preserve"> אבל תמיד אפשר להכריז על המקום שטח צבאי סגור ופתרת את </w:t>
      </w:r>
      <w:proofErr w:type="spellStart"/>
      <w:r w:rsidRPr="0029003B">
        <w:rPr>
          <w:rFonts w:cs="David" w:hint="cs"/>
          <w:rtl/>
        </w:rPr>
        <w:t>הכל</w:t>
      </w:r>
      <w:proofErr w:type="spellEnd"/>
      <w:r w:rsidRPr="0029003B">
        <w:rPr>
          <w:rFonts w:cs="David" w:hint="cs"/>
          <w:rtl/>
        </w:rPr>
        <w:t>.</w:t>
      </w:r>
    </w:p>
    <w:p w14:paraId="56F8A2DF" w14:textId="77777777" w:rsidR="0029003B" w:rsidRPr="0029003B" w:rsidRDefault="0029003B" w:rsidP="0029003B">
      <w:pPr>
        <w:bidi/>
        <w:rPr>
          <w:rFonts w:cs="David" w:hint="cs"/>
          <w:rtl/>
        </w:rPr>
      </w:pPr>
    </w:p>
    <w:p w14:paraId="1B8D3389"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12FEBF2D" w14:textId="77777777" w:rsidR="0029003B" w:rsidRPr="0029003B" w:rsidRDefault="0029003B" w:rsidP="0029003B">
      <w:pPr>
        <w:bidi/>
        <w:rPr>
          <w:rFonts w:cs="David" w:hint="cs"/>
          <w:rtl/>
        </w:rPr>
      </w:pPr>
    </w:p>
    <w:p w14:paraId="51F8E1DC" w14:textId="77777777" w:rsidR="0029003B" w:rsidRPr="0029003B" w:rsidRDefault="0029003B" w:rsidP="0029003B">
      <w:pPr>
        <w:bidi/>
        <w:rPr>
          <w:rFonts w:cs="David" w:hint="cs"/>
          <w:rtl/>
        </w:rPr>
      </w:pPr>
      <w:r w:rsidRPr="0029003B">
        <w:rPr>
          <w:rFonts w:cs="David" w:hint="cs"/>
          <w:rtl/>
        </w:rPr>
        <w:tab/>
        <w:t xml:space="preserve">זה מה שהם עושים. </w:t>
      </w:r>
    </w:p>
    <w:p w14:paraId="53FD9DD2" w14:textId="77777777" w:rsidR="0029003B" w:rsidRPr="0029003B" w:rsidRDefault="0029003B" w:rsidP="0029003B">
      <w:pPr>
        <w:bidi/>
        <w:rPr>
          <w:rFonts w:cs="David" w:hint="cs"/>
          <w:rtl/>
        </w:rPr>
      </w:pPr>
    </w:p>
    <w:p w14:paraId="439C6684" w14:textId="77777777" w:rsidR="0029003B" w:rsidRPr="0029003B" w:rsidRDefault="0029003B" w:rsidP="0029003B">
      <w:pPr>
        <w:bidi/>
        <w:rPr>
          <w:rFonts w:cs="David" w:hint="cs"/>
          <w:rtl/>
        </w:rPr>
      </w:pPr>
      <w:r w:rsidRPr="0029003B">
        <w:rPr>
          <w:rFonts w:cs="David" w:hint="cs"/>
          <w:rtl/>
        </w:rPr>
        <w:tab/>
        <w:t xml:space="preserve">אדוני, אני רוצה לתת לך דוגמה. </w:t>
      </w:r>
    </w:p>
    <w:p w14:paraId="6215BF00" w14:textId="77777777" w:rsidR="0029003B" w:rsidRPr="0029003B" w:rsidRDefault="0029003B" w:rsidP="0029003B">
      <w:pPr>
        <w:bidi/>
        <w:rPr>
          <w:rFonts w:cs="David" w:hint="cs"/>
          <w:rtl/>
        </w:rPr>
      </w:pPr>
    </w:p>
    <w:p w14:paraId="774D5629" w14:textId="77777777" w:rsidR="0029003B" w:rsidRDefault="0029003B" w:rsidP="0029003B">
      <w:pPr>
        <w:bidi/>
        <w:rPr>
          <w:rFonts w:cs="David" w:hint="cs"/>
          <w:u w:val="single"/>
          <w:rtl/>
        </w:rPr>
      </w:pPr>
    </w:p>
    <w:p w14:paraId="6CEF6A10" w14:textId="77777777" w:rsidR="0029003B" w:rsidRDefault="0029003B" w:rsidP="0029003B">
      <w:pPr>
        <w:bidi/>
        <w:rPr>
          <w:rFonts w:cs="David" w:hint="cs"/>
          <w:u w:val="single"/>
          <w:rtl/>
        </w:rPr>
      </w:pPr>
    </w:p>
    <w:p w14:paraId="37C4DBBA" w14:textId="77777777" w:rsidR="0029003B" w:rsidRDefault="0029003B" w:rsidP="0029003B">
      <w:pPr>
        <w:bidi/>
        <w:rPr>
          <w:rFonts w:cs="David" w:hint="cs"/>
          <w:u w:val="single"/>
          <w:rtl/>
        </w:rPr>
      </w:pPr>
    </w:p>
    <w:p w14:paraId="162E486A" w14:textId="77777777" w:rsidR="0029003B" w:rsidRPr="0029003B" w:rsidRDefault="0029003B" w:rsidP="0029003B">
      <w:pPr>
        <w:bidi/>
        <w:rPr>
          <w:rFonts w:cs="David"/>
          <w:rtl/>
        </w:rPr>
      </w:pPr>
      <w:r w:rsidRPr="0029003B">
        <w:rPr>
          <w:rFonts w:cs="David" w:hint="cs"/>
          <w:u w:val="single"/>
          <w:rtl/>
        </w:rPr>
        <w:t xml:space="preserve">היו"ר </w:t>
      </w:r>
      <w:r w:rsidRPr="0029003B">
        <w:rPr>
          <w:rFonts w:cs="David" w:hint="eastAsia"/>
          <w:u w:val="single"/>
          <w:rtl/>
        </w:rPr>
        <w:t>אורי</w:t>
      </w:r>
      <w:r w:rsidRPr="0029003B">
        <w:rPr>
          <w:rFonts w:cs="David"/>
          <w:u w:val="single"/>
          <w:rtl/>
        </w:rPr>
        <w:t xml:space="preserve"> אריאל:</w:t>
      </w:r>
    </w:p>
    <w:p w14:paraId="089CB5D2" w14:textId="77777777" w:rsidR="0029003B" w:rsidRPr="0029003B" w:rsidRDefault="0029003B" w:rsidP="0029003B">
      <w:pPr>
        <w:bidi/>
        <w:rPr>
          <w:rFonts w:cs="David"/>
          <w:rtl/>
        </w:rPr>
      </w:pPr>
    </w:p>
    <w:p w14:paraId="7EF7EC50" w14:textId="77777777" w:rsidR="0029003B" w:rsidRPr="0029003B" w:rsidRDefault="0029003B" w:rsidP="0029003B">
      <w:pPr>
        <w:bidi/>
        <w:rPr>
          <w:rFonts w:cs="David" w:hint="cs"/>
          <w:rtl/>
        </w:rPr>
      </w:pPr>
      <w:r w:rsidRPr="0029003B">
        <w:rPr>
          <w:rFonts w:cs="David"/>
          <w:rtl/>
        </w:rPr>
        <w:tab/>
      </w:r>
      <w:r w:rsidRPr="0029003B">
        <w:rPr>
          <w:rFonts w:cs="David" w:hint="cs"/>
          <w:rtl/>
        </w:rPr>
        <w:t xml:space="preserve"> בבקשה, זהבה. ואחרי זה אחמד טיבי. </w:t>
      </w:r>
    </w:p>
    <w:p w14:paraId="0831ADA8" w14:textId="77777777" w:rsidR="0029003B" w:rsidRPr="0029003B" w:rsidRDefault="0029003B" w:rsidP="0029003B">
      <w:pPr>
        <w:bidi/>
        <w:rPr>
          <w:rFonts w:cs="David" w:hint="cs"/>
          <w:rtl/>
        </w:rPr>
      </w:pPr>
    </w:p>
    <w:p w14:paraId="74DFAB6B" w14:textId="77777777" w:rsidR="0029003B" w:rsidRPr="0029003B" w:rsidRDefault="0029003B" w:rsidP="0029003B">
      <w:pPr>
        <w:bidi/>
        <w:rPr>
          <w:rFonts w:cs="David" w:hint="cs"/>
          <w:rtl/>
        </w:rPr>
      </w:pPr>
      <w:r w:rsidRPr="0029003B">
        <w:rPr>
          <w:rFonts w:cs="David" w:hint="cs"/>
          <w:rtl/>
        </w:rPr>
        <w:tab/>
        <w:t>כן.</w:t>
      </w:r>
    </w:p>
    <w:p w14:paraId="43C01A36" w14:textId="77777777" w:rsidR="0029003B" w:rsidRPr="0029003B" w:rsidRDefault="0029003B" w:rsidP="0029003B">
      <w:pPr>
        <w:bidi/>
        <w:rPr>
          <w:rFonts w:cs="David" w:hint="cs"/>
          <w:rtl/>
        </w:rPr>
      </w:pPr>
    </w:p>
    <w:p w14:paraId="3BBA6AA6"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799A44C2" w14:textId="77777777" w:rsidR="0029003B" w:rsidRPr="0029003B" w:rsidRDefault="0029003B" w:rsidP="0029003B">
      <w:pPr>
        <w:bidi/>
        <w:rPr>
          <w:rFonts w:cs="David" w:hint="cs"/>
          <w:rtl/>
        </w:rPr>
      </w:pPr>
    </w:p>
    <w:p w14:paraId="2E4CBA3E" w14:textId="77777777" w:rsidR="0029003B" w:rsidRPr="0029003B" w:rsidRDefault="0029003B" w:rsidP="0029003B">
      <w:pPr>
        <w:bidi/>
        <w:rPr>
          <w:rFonts w:cs="David" w:hint="cs"/>
          <w:rtl/>
        </w:rPr>
      </w:pPr>
      <w:r w:rsidRPr="0029003B">
        <w:rPr>
          <w:rFonts w:cs="David" w:hint="cs"/>
          <w:rtl/>
        </w:rPr>
        <w:tab/>
        <w:t xml:space="preserve">שבוע שעבר סיעת </w:t>
      </w:r>
      <w:proofErr w:type="spellStart"/>
      <w:r w:rsidRPr="0029003B">
        <w:rPr>
          <w:rFonts w:cs="David" w:hint="cs"/>
          <w:rtl/>
        </w:rPr>
        <w:t>מרצ</w:t>
      </w:r>
      <w:proofErr w:type="spellEnd"/>
      <w:r w:rsidRPr="0029003B">
        <w:rPr>
          <w:rFonts w:cs="David" w:hint="cs"/>
          <w:rtl/>
        </w:rPr>
        <w:t xml:space="preserve"> החליטה שהיא רוצה לבקר ברחוב </w:t>
      </w:r>
      <w:proofErr w:type="spellStart"/>
      <w:r w:rsidRPr="0029003B">
        <w:rPr>
          <w:rFonts w:cs="David" w:hint="cs"/>
          <w:rtl/>
        </w:rPr>
        <w:t>השוהאדה</w:t>
      </w:r>
      <w:proofErr w:type="spellEnd"/>
      <w:r w:rsidRPr="0029003B">
        <w:rPr>
          <w:rFonts w:cs="David" w:hint="cs"/>
          <w:rtl/>
        </w:rPr>
        <w:t>, אתם יודעים, בחברון. אוסרים עכשיו על פעילי שמאל ישראלים לבקר שם. רצינו לבקר שם. אנחנו חברי כנסת.</w:t>
      </w:r>
    </w:p>
    <w:p w14:paraId="5091A86D" w14:textId="77777777" w:rsidR="0029003B" w:rsidRPr="0029003B" w:rsidRDefault="0029003B" w:rsidP="0029003B">
      <w:pPr>
        <w:bidi/>
        <w:rPr>
          <w:rFonts w:cs="David" w:hint="cs"/>
          <w:highlight w:val="green"/>
          <w:rtl/>
        </w:rPr>
      </w:pPr>
    </w:p>
    <w:p w14:paraId="7EF73782" w14:textId="77777777" w:rsidR="0029003B" w:rsidRPr="0029003B" w:rsidRDefault="0029003B" w:rsidP="0029003B">
      <w:pPr>
        <w:pStyle w:val="Heading5"/>
        <w:jc w:val="left"/>
        <w:rPr>
          <w:rFonts w:hint="cs"/>
          <w:sz w:val="24"/>
          <w:rtl/>
        </w:rPr>
      </w:pPr>
      <w:r w:rsidRPr="0029003B">
        <w:rPr>
          <w:rFonts w:hint="cs"/>
          <w:sz w:val="24"/>
          <w:u w:val="single"/>
          <w:rtl/>
        </w:rPr>
        <w:t>איתן כבל:</w:t>
      </w:r>
    </w:p>
    <w:p w14:paraId="6D19753A" w14:textId="77777777" w:rsidR="0029003B" w:rsidRPr="0029003B" w:rsidRDefault="0029003B" w:rsidP="0029003B">
      <w:pPr>
        <w:pStyle w:val="Heading5"/>
        <w:jc w:val="left"/>
        <w:rPr>
          <w:rFonts w:hint="cs"/>
          <w:sz w:val="24"/>
          <w:rtl/>
        </w:rPr>
      </w:pPr>
    </w:p>
    <w:p w14:paraId="04B32DC8" w14:textId="77777777" w:rsidR="0029003B" w:rsidRPr="0029003B" w:rsidRDefault="0029003B" w:rsidP="0029003B">
      <w:pPr>
        <w:bidi/>
        <w:rPr>
          <w:rFonts w:cs="David" w:hint="cs"/>
          <w:rtl/>
        </w:rPr>
      </w:pPr>
      <w:r w:rsidRPr="0029003B">
        <w:rPr>
          <w:rFonts w:cs="David" w:hint="cs"/>
          <w:rtl/>
        </w:rPr>
        <w:tab/>
        <w:t xml:space="preserve"> זה באמת שם שטח השמדה.</w:t>
      </w:r>
    </w:p>
    <w:p w14:paraId="68F000EF" w14:textId="77777777" w:rsidR="0029003B" w:rsidRPr="0029003B" w:rsidRDefault="0029003B" w:rsidP="0029003B">
      <w:pPr>
        <w:bidi/>
        <w:rPr>
          <w:rFonts w:cs="David" w:hint="cs"/>
          <w:rtl/>
        </w:rPr>
      </w:pPr>
    </w:p>
    <w:p w14:paraId="5A60C244"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4D0984B1" w14:textId="77777777" w:rsidR="0029003B" w:rsidRPr="0029003B" w:rsidRDefault="0029003B" w:rsidP="0029003B">
      <w:pPr>
        <w:bidi/>
        <w:rPr>
          <w:rFonts w:cs="David" w:hint="cs"/>
          <w:rtl/>
        </w:rPr>
      </w:pPr>
    </w:p>
    <w:p w14:paraId="013459EA" w14:textId="77777777" w:rsidR="0029003B" w:rsidRPr="0029003B" w:rsidRDefault="0029003B" w:rsidP="0029003B">
      <w:pPr>
        <w:bidi/>
        <w:rPr>
          <w:rFonts w:cs="David" w:hint="cs"/>
          <w:rtl/>
        </w:rPr>
      </w:pPr>
      <w:r w:rsidRPr="0029003B">
        <w:rPr>
          <w:rFonts w:cs="David" w:hint="cs"/>
          <w:rtl/>
        </w:rPr>
        <w:tab/>
        <w:t xml:space="preserve"> נכון. זה במסגרת מילוי תפקידנו. השיקול דעת שלי אם אני בסכנה או לא, צריך להיות שיקול דעת שלי. אם הקצין אומר לי: יש סכנה </w:t>
      </w:r>
      <w:r w:rsidRPr="0029003B">
        <w:rPr>
          <w:rFonts w:cs="David"/>
          <w:rtl/>
        </w:rPr>
        <w:t>–</w:t>
      </w:r>
      <w:r w:rsidRPr="0029003B">
        <w:rPr>
          <w:rFonts w:cs="David" w:hint="cs"/>
          <w:rtl/>
        </w:rPr>
        <w:t xml:space="preserve"> זה מה שאמרו לנו: אנחנו חושבים שיהיו שם צלפים, שיירו עליכם. גורמי הביטחון חוששים. גורמי הביטחון זה נוח להם. הם לא צריכים את הבלגן הזה עכשיו, שאנחנו נבוא לשם? היום יש להם בלגן אתי, מחר תרצה עוד פעם להיות שם </w:t>
      </w:r>
      <w:proofErr w:type="spellStart"/>
      <w:r w:rsidRPr="0029003B">
        <w:rPr>
          <w:rFonts w:cs="David" w:hint="cs"/>
          <w:rtl/>
        </w:rPr>
        <w:t>בעמונה</w:t>
      </w:r>
      <w:proofErr w:type="spellEnd"/>
      <w:r w:rsidRPr="0029003B">
        <w:rPr>
          <w:rFonts w:cs="David" w:hint="cs"/>
          <w:rtl/>
        </w:rPr>
        <w:t xml:space="preserve"> </w:t>
      </w:r>
      <w:r w:rsidRPr="0029003B">
        <w:rPr>
          <w:rFonts w:cs="David"/>
          <w:rtl/>
        </w:rPr>
        <w:t>–</w:t>
      </w:r>
      <w:r w:rsidRPr="0029003B">
        <w:rPr>
          <w:rFonts w:cs="David" w:hint="cs"/>
          <w:rtl/>
        </w:rPr>
        <w:t xml:space="preserve"> לא יודעת איפה </w:t>
      </w:r>
      <w:r w:rsidRPr="0029003B">
        <w:rPr>
          <w:rFonts w:cs="David"/>
          <w:rtl/>
        </w:rPr>
        <w:t>–</w:t>
      </w:r>
      <w:r w:rsidRPr="0029003B">
        <w:rPr>
          <w:rFonts w:cs="David" w:hint="cs"/>
          <w:rtl/>
        </w:rPr>
        <w:t xml:space="preserve"> </w:t>
      </w:r>
      <w:proofErr w:type="spellStart"/>
      <w:r w:rsidRPr="0029003B">
        <w:rPr>
          <w:rFonts w:cs="David" w:hint="cs"/>
          <w:rtl/>
        </w:rPr>
        <w:t>עמונה</w:t>
      </w:r>
      <w:proofErr w:type="spellEnd"/>
      <w:r w:rsidRPr="0029003B">
        <w:rPr>
          <w:rFonts w:cs="David" w:hint="cs"/>
          <w:rtl/>
        </w:rPr>
        <w:t xml:space="preserve">, בשומרון, אז יגידו שזה וככה - -- </w:t>
      </w:r>
    </w:p>
    <w:p w14:paraId="506A10CB" w14:textId="77777777" w:rsidR="0029003B" w:rsidRPr="0029003B" w:rsidRDefault="0029003B" w:rsidP="0029003B">
      <w:pPr>
        <w:bidi/>
        <w:rPr>
          <w:rFonts w:cs="David" w:hint="cs"/>
          <w:rtl/>
        </w:rPr>
      </w:pPr>
    </w:p>
    <w:p w14:paraId="10130ABA" w14:textId="77777777" w:rsidR="0029003B" w:rsidRPr="0029003B" w:rsidRDefault="0029003B" w:rsidP="0029003B">
      <w:pPr>
        <w:bidi/>
        <w:rPr>
          <w:rFonts w:cs="David"/>
          <w:rtl/>
        </w:rPr>
      </w:pPr>
      <w:r w:rsidRPr="0029003B">
        <w:rPr>
          <w:rFonts w:cs="David" w:hint="cs"/>
          <w:u w:val="single"/>
          <w:rtl/>
        </w:rPr>
        <w:t xml:space="preserve">היו"ר </w:t>
      </w:r>
      <w:r w:rsidRPr="0029003B">
        <w:rPr>
          <w:rFonts w:cs="David" w:hint="eastAsia"/>
          <w:u w:val="single"/>
          <w:rtl/>
        </w:rPr>
        <w:t>אורי</w:t>
      </w:r>
      <w:r w:rsidRPr="0029003B">
        <w:rPr>
          <w:rFonts w:cs="David"/>
          <w:u w:val="single"/>
          <w:rtl/>
        </w:rPr>
        <w:t xml:space="preserve"> אריאל:</w:t>
      </w:r>
    </w:p>
    <w:p w14:paraId="458F2B61" w14:textId="77777777" w:rsidR="0029003B" w:rsidRPr="0029003B" w:rsidRDefault="0029003B" w:rsidP="0029003B">
      <w:pPr>
        <w:bidi/>
        <w:rPr>
          <w:rFonts w:cs="David"/>
          <w:rtl/>
        </w:rPr>
      </w:pPr>
    </w:p>
    <w:p w14:paraId="20800FB7" w14:textId="77777777" w:rsidR="0029003B" w:rsidRPr="0029003B" w:rsidRDefault="0029003B" w:rsidP="0029003B">
      <w:pPr>
        <w:bidi/>
        <w:rPr>
          <w:rFonts w:cs="David" w:hint="cs"/>
          <w:rtl/>
        </w:rPr>
      </w:pPr>
      <w:r w:rsidRPr="0029003B">
        <w:rPr>
          <w:rFonts w:cs="David"/>
          <w:rtl/>
        </w:rPr>
        <w:tab/>
      </w:r>
      <w:r w:rsidRPr="0029003B">
        <w:rPr>
          <w:rFonts w:cs="David" w:hint="cs"/>
          <w:rtl/>
        </w:rPr>
        <w:t xml:space="preserve"> ולכן מה את מציעה בסוף, זהבה? אני מנסה לעזור לך. מה את מציעה? שהיושבת ראש תקבע?</w:t>
      </w:r>
    </w:p>
    <w:p w14:paraId="6BE7B366" w14:textId="77777777" w:rsidR="0029003B" w:rsidRPr="0029003B" w:rsidRDefault="0029003B" w:rsidP="0029003B">
      <w:pPr>
        <w:bidi/>
        <w:rPr>
          <w:rFonts w:cs="David" w:hint="cs"/>
          <w:rtl/>
        </w:rPr>
      </w:pPr>
    </w:p>
    <w:p w14:paraId="32DA3AAE" w14:textId="77777777" w:rsidR="0029003B" w:rsidRPr="0029003B" w:rsidRDefault="0029003B" w:rsidP="0029003B">
      <w:pPr>
        <w:bidi/>
        <w:rPr>
          <w:rFonts w:cs="David" w:hint="cs"/>
          <w:rtl/>
        </w:rPr>
      </w:pPr>
    </w:p>
    <w:p w14:paraId="7909EAF7"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0C880A0F" w14:textId="77777777" w:rsidR="0029003B" w:rsidRPr="0029003B" w:rsidRDefault="0029003B" w:rsidP="0029003B">
      <w:pPr>
        <w:bidi/>
        <w:rPr>
          <w:rFonts w:cs="David" w:hint="cs"/>
          <w:rtl/>
        </w:rPr>
      </w:pPr>
    </w:p>
    <w:p w14:paraId="59F68C88" w14:textId="77777777" w:rsidR="0029003B" w:rsidRPr="0029003B" w:rsidRDefault="0029003B" w:rsidP="0029003B">
      <w:pPr>
        <w:bidi/>
        <w:rPr>
          <w:rFonts w:cs="David" w:hint="cs"/>
          <w:rtl/>
        </w:rPr>
      </w:pPr>
      <w:r w:rsidRPr="0029003B">
        <w:rPr>
          <w:rFonts w:cs="David" w:hint="cs"/>
          <w:rtl/>
        </w:rPr>
        <w:tab/>
        <w:t xml:space="preserve">לא שהיושבת ראש תקבע. אני חושבת שחבר הכנסת </w:t>
      </w:r>
      <w:r w:rsidRPr="0029003B">
        <w:rPr>
          <w:rFonts w:cs="David"/>
          <w:rtl/>
        </w:rPr>
        <w:t>–</w:t>
      </w:r>
      <w:r w:rsidRPr="0029003B">
        <w:rPr>
          <w:rFonts w:cs="David" w:hint="cs"/>
          <w:rtl/>
        </w:rPr>
        <w:t xml:space="preserve"> אם אומר לו שר הביטחון או מישהו מוסמך מטעמו, שיש סכנה לחייו, אז קצין הכנסת צריך להביא את זה לידיעתו, וחבר הכנסת יחליט אם הוא מתעקש לבקר במקום או לא, ואם רוצים להגביל את חופש התנועה שלי, שיבוא השר לוועדת הכנסת ויגיד למה הוא מבקש להגביל את חופש התנועה שלי - -</w:t>
      </w:r>
    </w:p>
    <w:p w14:paraId="627A2841" w14:textId="77777777" w:rsidR="0029003B" w:rsidRPr="0029003B" w:rsidRDefault="0029003B" w:rsidP="0029003B">
      <w:pPr>
        <w:bidi/>
        <w:rPr>
          <w:rFonts w:cs="David" w:hint="cs"/>
          <w:rtl/>
        </w:rPr>
      </w:pPr>
    </w:p>
    <w:p w14:paraId="03672035" w14:textId="77777777" w:rsidR="0029003B" w:rsidRPr="0029003B" w:rsidRDefault="0029003B" w:rsidP="0029003B">
      <w:pPr>
        <w:bidi/>
        <w:rPr>
          <w:rFonts w:cs="David" w:hint="cs"/>
          <w:rtl/>
        </w:rPr>
      </w:pPr>
      <w:r w:rsidRPr="0029003B">
        <w:rPr>
          <w:rFonts w:cs="David" w:hint="cs"/>
          <w:u w:val="single"/>
          <w:rtl/>
        </w:rPr>
        <w:t xml:space="preserve">משה </w:t>
      </w:r>
      <w:proofErr w:type="spellStart"/>
      <w:r w:rsidRPr="0029003B">
        <w:rPr>
          <w:rFonts w:cs="David" w:hint="cs"/>
          <w:u w:val="single"/>
          <w:rtl/>
        </w:rPr>
        <w:t>שרוני</w:t>
      </w:r>
      <w:proofErr w:type="spellEnd"/>
      <w:r w:rsidRPr="0029003B">
        <w:rPr>
          <w:rFonts w:cs="David" w:hint="cs"/>
          <w:u w:val="single"/>
          <w:rtl/>
        </w:rPr>
        <w:t>:</w:t>
      </w:r>
    </w:p>
    <w:p w14:paraId="264B3585" w14:textId="77777777" w:rsidR="0029003B" w:rsidRPr="0029003B" w:rsidRDefault="0029003B" w:rsidP="0029003B">
      <w:pPr>
        <w:bidi/>
        <w:rPr>
          <w:rFonts w:cs="David" w:hint="cs"/>
          <w:rtl/>
        </w:rPr>
      </w:pPr>
    </w:p>
    <w:p w14:paraId="2E5105DC" w14:textId="77777777" w:rsidR="0029003B" w:rsidRPr="0029003B" w:rsidRDefault="0029003B" w:rsidP="0029003B">
      <w:pPr>
        <w:bidi/>
        <w:rPr>
          <w:rFonts w:cs="David" w:hint="cs"/>
          <w:rtl/>
        </w:rPr>
      </w:pPr>
      <w:r w:rsidRPr="0029003B">
        <w:rPr>
          <w:rFonts w:cs="David" w:hint="cs"/>
          <w:rtl/>
        </w:rPr>
        <w:tab/>
        <w:t xml:space="preserve"> אוי, באמת, זה מוגזם כבר.</w:t>
      </w:r>
    </w:p>
    <w:p w14:paraId="755A9AE4" w14:textId="77777777" w:rsidR="0029003B" w:rsidRPr="0029003B" w:rsidRDefault="0029003B" w:rsidP="0029003B">
      <w:pPr>
        <w:bidi/>
        <w:rPr>
          <w:rFonts w:cs="David" w:hint="cs"/>
          <w:rtl/>
        </w:rPr>
      </w:pPr>
    </w:p>
    <w:p w14:paraId="2FF51218"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67C3E088" w14:textId="77777777" w:rsidR="0029003B" w:rsidRPr="0029003B" w:rsidRDefault="0029003B" w:rsidP="0029003B">
      <w:pPr>
        <w:bidi/>
        <w:rPr>
          <w:rFonts w:cs="David" w:hint="cs"/>
          <w:rtl/>
        </w:rPr>
      </w:pPr>
    </w:p>
    <w:p w14:paraId="6089BBFD" w14:textId="77777777" w:rsidR="0029003B" w:rsidRPr="0029003B" w:rsidRDefault="0029003B" w:rsidP="0029003B">
      <w:pPr>
        <w:bidi/>
        <w:rPr>
          <w:rFonts w:cs="David" w:hint="cs"/>
          <w:rtl/>
        </w:rPr>
      </w:pPr>
      <w:r w:rsidRPr="0029003B">
        <w:rPr>
          <w:rFonts w:cs="David" w:hint="cs"/>
          <w:rtl/>
        </w:rPr>
        <w:tab/>
        <w:t xml:space="preserve"> זה כאילו הסרת חסינות. או הגבלת חסינות. זאת צריכה להיות הפרוצדורה. תתרכזו במה שאני אומרת: מבקשים להגביל לנו את חופש התנועה </w:t>
      </w:r>
      <w:r w:rsidRPr="0029003B">
        <w:rPr>
          <w:rFonts w:cs="David"/>
          <w:rtl/>
        </w:rPr>
        <w:t>–</w:t>
      </w:r>
      <w:r w:rsidRPr="0029003B">
        <w:rPr>
          <w:rFonts w:cs="David" w:hint="cs"/>
          <w:rtl/>
        </w:rPr>
        <w:t xml:space="preserve"> זאת הגבלת חסינות. אני רוצה להיות אחראית, יש לי שיקול דעת מה נקרא מילוי התפקיד שלי. אני חושבת שללכת לרחוב </w:t>
      </w:r>
      <w:proofErr w:type="spellStart"/>
      <w:r w:rsidRPr="0029003B">
        <w:rPr>
          <w:rFonts w:cs="David" w:hint="cs"/>
          <w:rtl/>
        </w:rPr>
        <w:t>השוהאדה</w:t>
      </w:r>
      <w:proofErr w:type="spellEnd"/>
      <w:r w:rsidRPr="0029003B">
        <w:rPr>
          <w:rFonts w:cs="David" w:hint="cs"/>
          <w:rtl/>
        </w:rPr>
        <w:t xml:space="preserve"> בחברון, זה היה במסגרת מילוי תפקידי. ואני הייתי מתעקשת. גם אם לא היו מאשרים לי, הייתי הולכת. בגלל שזה שיקול - - -</w:t>
      </w:r>
    </w:p>
    <w:p w14:paraId="1EFDB90C" w14:textId="77777777" w:rsidR="0029003B" w:rsidRPr="0029003B" w:rsidRDefault="0029003B" w:rsidP="0029003B">
      <w:pPr>
        <w:bidi/>
        <w:rPr>
          <w:rFonts w:cs="David" w:hint="cs"/>
          <w:rtl/>
        </w:rPr>
      </w:pPr>
    </w:p>
    <w:p w14:paraId="06B0B690" w14:textId="77777777" w:rsidR="0029003B" w:rsidRPr="0029003B" w:rsidRDefault="0029003B" w:rsidP="0029003B">
      <w:pPr>
        <w:bidi/>
        <w:rPr>
          <w:rFonts w:cs="David" w:hint="cs"/>
          <w:u w:val="single"/>
          <w:rtl/>
        </w:rPr>
      </w:pPr>
      <w:r w:rsidRPr="0029003B">
        <w:rPr>
          <w:rFonts w:cs="David" w:hint="cs"/>
          <w:u w:val="single"/>
          <w:rtl/>
        </w:rPr>
        <w:t xml:space="preserve">יולי יואל </w:t>
      </w:r>
      <w:proofErr w:type="spellStart"/>
      <w:r w:rsidRPr="0029003B">
        <w:rPr>
          <w:rFonts w:cs="David" w:hint="cs"/>
          <w:u w:val="single"/>
          <w:rtl/>
        </w:rPr>
        <w:t>אדלשטיין</w:t>
      </w:r>
      <w:proofErr w:type="spellEnd"/>
      <w:r w:rsidRPr="0029003B">
        <w:rPr>
          <w:rFonts w:cs="David" w:hint="cs"/>
          <w:u w:val="single"/>
          <w:rtl/>
        </w:rPr>
        <w:t>:</w:t>
      </w:r>
    </w:p>
    <w:p w14:paraId="44586471" w14:textId="77777777" w:rsidR="0029003B" w:rsidRPr="0029003B" w:rsidRDefault="0029003B" w:rsidP="0029003B">
      <w:pPr>
        <w:bidi/>
        <w:rPr>
          <w:rFonts w:cs="David" w:hint="cs"/>
          <w:rtl/>
        </w:rPr>
      </w:pPr>
    </w:p>
    <w:p w14:paraId="0E120A63" w14:textId="77777777" w:rsidR="0029003B" w:rsidRPr="0029003B" w:rsidRDefault="0029003B" w:rsidP="0029003B">
      <w:pPr>
        <w:bidi/>
        <w:ind w:firstLine="567"/>
        <w:rPr>
          <w:rFonts w:cs="David" w:hint="cs"/>
          <w:rtl/>
        </w:rPr>
      </w:pPr>
      <w:r w:rsidRPr="0029003B">
        <w:rPr>
          <w:rFonts w:cs="David" w:hint="cs"/>
          <w:rtl/>
        </w:rPr>
        <w:t xml:space="preserve">אבל </w:t>
      </w:r>
      <w:proofErr w:type="spellStart"/>
      <w:r w:rsidRPr="0029003B">
        <w:rPr>
          <w:rFonts w:cs="David" w:hint="cs"/>
          <w:rtl/>
        </w:rPr>
        <w:t>השוהאדה</w:t>
      </w:r>
      <w:proofErr w:type="spellEnd"/>
      <w:r w:rsidRPr="0029003B">
        <w:rPr>
          <w:rFonts w:cs="David" w:hint="cs"/>
          <w:rtl/>
        </w:rPr>
        <w:t xml:space="preserve"> זה לא שטח </w:t>
      </w:r>
      <w:r w:rsidRPr="0029003B">
        <w:rPr>
          <w:rFonts w:cs="David" w:hint="cs"/>
        </w:rPr>
        <w:t>A</w:t>
      </w:r>
      <w:r w:rsidRPr="0029003B">
        <w:rPr>
          <w:rFonts w:cs="David" w:hint="cs"/>
          <w:rtl/>
        </w:rPr>
        <w:t>.</w:t>
      </w:r>
    </w:p>
    <w:p w14:paraId="65252871" w14:textId="77777777" w:rsidR="0029003B" w:rsidRDefault="0029003B" w:rsidP="0029003B">
      <w:pPr>
        <w:bidi/>
        <w:rPr>
          <w:rFonts w:cs="David" w:hint="cs"/>
          <w:rtl/>
        </w:rPr>
      </w:pPr>
    </w:p>
    <w:p w14:paraId="5D8D64E5" w14:textId="77777777" w:rsidR="0029003B" w:rsidRDefault="0029003B" w:rsidP="0029003B">
      <w:pPr>
        <w:bidi/>
        <w:rPr>
          <w:rFonts w:cs="David" w:hint="cs"/>
          <w:rtl/>
        </w:rPr>
      </w:pPr>
    </w:p>
    <w:p w14:paraId="146489F9" w14:textId="77777777" w:rsidR="0029003B" w:rsidRDefault="0029003B" w:rsidP="0029003B">
      <w:pPr>
        <w:bidi/>
        <w:rPr>
          <w:rFonts w:cs="David" w:hint="cs"/>
          <w:rtl/>
        </w:rPr>
      </w:pPr>
    </w:p>
    <w:p w14:paraId="700DD4B2" w14:textId="77777777" w:rsidR="0029003B" w:rsidRDefault="0029003B" w:rsidP="0029003B">
      <w:pPr>
        <w:bidi/>
        <w:rPr>
          <w:rFonts w:cs="David" w:hint="cs"/>
          <w:rtl/>
        </w:rPr>
      </w:pPr>
    </w:p>
    <w:p w14:paraId="5DA59631" w14:textId="77777777" w:rsidR="0029003B" w:rsidRDefault="0029003B" w:rsidP="0029003B">
      <w:pPr>
        <w:bidi/>
        <w:rPr>
          <w:rFonts w:cs="David" w:hint="cs"/>
          <w:rtl/>
        </w:rPr>
      </w:pPr>
    </w:p>
    <w:p w14:paraId="347FB470" w14:textId="77777777" w:rsidR="0029003B" w:rsidRDefault="0029003B" w:rsidP="0029003B">
      <w:pPr>
        <w:bidi/>
        <w:rPr>
          <w:rFonts w:cs="David" w:hint="cs"/>
          <w:rtl/>
        </w:rPr>
      </w:pPr>
    </w:p>
    <w:p w14:paraId="2239EFFA"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23B801A5" w14:textId="77777777" w:rsidR="0029003B" w:rsidRPr="0029003B" w:rsidRDefault="0029003B" w:rsidP="0029003B">
      <w:pPr>
        <w:bidi/>
        <w:rPr>
          <w:rFonts w:cs="David" w:hint="cs"/>
          <w:rtl/>
        </w:rPr>
      </w:pPr>
    </w:p>
    <w:p w14:paraId="6523D6C7" w14:textId="77777777" w:rsidR="0029003B" w:rsidRPr="0029003B" w:rsidRDefault="0029003B" w:rsidP="0029003B">
      <w:pPr>
        <w:bidi/>
        <w:rPr>
          <w:rFonts w:cs="David" w:hint="cs"/>
          <w:rtl/>
        </w:rPr>
      </w:pPr>
      <w:r w:rsidRPr="0029003B">
        <w:rPr>
          <w:rFonts w:cs="David" w:hint="cs"/>
          <w:rtl/>
        </w:rPr>
        <w:tab/>
        <w:t xml:space="preserve"> לא משנה. זו דוגמה. </w:t>
      </w:r>
    </w:p>
    <w:p w14:paraId="2AF38735" w14:textId="77777777" w:rsidR="0029003B" w:rsidRPr="0029003B" w:rsidRDefault="0029003B" w:rsidP="0029003B">
      <w:pPr>
        <w:bidi/>
        <w:rPr>
          <w:rFonts w:cs="David" w:hint="cs"/>
          <w:rtl/>
        </w:rPr>
      </w:pPr>
    </w:p>
    <w:p w14:paraId="5B96B9D8" w14:textId="77777777" w:rsidR="0029003B" w:rsidRPr="0029003B" w:rsidRDefault="0029003B" w:rsidP="0029003B">
      <w:pPr>
        <w:bidi/>
        <w:rPr>
          <w:rFonts w:cs="David" w:hint="cs"/>
          <w:u w:val="single"/>
          <w:rtl/>
        </w:rPr>
      </w:pPr>
      <w:r w:rsidRPr="0029003B">
        <w:rPr>
          <w:rFonts w:cs="David" w:hint="cs"/>
          <w:u w:val="single"/>
          <w:rtl/>
        </w:rPr>
        <w:t>קריאות:</w:t>
      </w:r>
    </w:p>
    <w:p w14:paraId="40647926" w14:textId="77777777" w:rsidR="0029003B" w:rsidRPr="0029003B" w:rsidRDefault="0029003B" w:rsidP="0029003B">
      <w:pPr>
        <w:bidi/>
        <w:rPr>
          <w:rFonts w:cs="David" w:hint="cs"/>
          <w:rtl/>
        </w:rPr>
      </w:pPr>
    </w:p>
    <w:p w14:paraId="69886CEF" w14:textId="77777777" w:rsidR="0029003B" w:rsidRPr="0029003B" w:rsidRDefault="0029003B" w:rsidP="0029003B">
      <w:pPr>
        <w:bidi/>
        <w:rPr>
          <w:rFonts w:cs="David" w:hint="cs"/>
          <w:rtl/>
        </w:rPr>
      </w:pPr>
      <w:r w:rsidRPr="0029003B">
        <w:rPr>
          <w:rFonts w:cs="David" w:hint="cs"/>
          <w:rtl/>
        </w:rPr>
        <w:tab/>
        <w:t xml:space="preserve">- - - </w:t>
      </w:r>
    </w:p>
    <w:p w14:paraId="31C80DA1" w14:textId="77777777" w:rsidR="0029003B" w:rsidRPr="0029003B" w:rsidRDefault="0029003B" w:rsidP="0029003B">
      <w:pPr>
        <w:bidi/>
        <w:rPr>
          <w:rFonts w:cs="David" w:hint="cs"/>
          <w:rtl/>
        </w:rPr>
      </w:pPr>
    </w:p>
    <w:p w14:paraId="62BF962E" w14:textId="77777777" w:rsidR="0029003B" w:rsidRPr="0029003B" w:rsidRDefault="0029003B" w:rsidP="0029003B">
      <w:pPr>
        <w:bidi/>
        <w:rPr>
          <w:rFonts w:cs="David" w:hint="cs"/>
          <w:u w:val="single"/>
          <w:rtl/>
        </w:rPr>
      </w:pPr>
      <w:r w:rsidRPr="0029003B">
        <w:rPr>
          <w:rFonts w:cs="David" w:hint="cs"/>
          <w:u w:val="single"/>
          <w:rtl/>
        </w:rPr>
        <w:t xml:space="preserve">יולי יואל </w:t>
      </w:r>
      <w:proofErr w:type="spellStart"/>
      <w:r w:rsidRPr="0029003B">
        <w:rPr>
          <w:rFonts w:cs="David" w:hint="cs"/>
          <w:u w:val="single"/>
          <w:rtl/>
        </w:rPr>
        <w:t>אדלשטיין</w:t>
      </w:r>
      <w:proofErr w:type="spellEnd"/>
      <w:r w:rsidRPr="0029003B">
        <w:rPr>
          <w:rFonts w:cs="David" w:hint="cs"/>
          <w:u w:val="single"/>
          <w:rtl/>
        </w:rPr>
        <w:t>:</w:t>
      </w:r>
    </w:p>
    <w:p w14:paraId="6AF1417E" w14:textId="77777777" w:rsidR="0029003B" w:rsidRPr="0029003B" w:rsidRDefault="0029003B" w:rsidP="0029003B">
      <w:pPr>
        <w:bidi/>
        <w:rPr>
          <w:rFonts w:cs="David" w:hint="cs"/>
          <w:rtl/>
        </w:rPr>
      </w:pPr>
    </w:p>
    <w:p w14:paraId="446A765C" w14:textId="77777777" w:rsidR="0029003B" w:rsidRPr="0029003B" w:rsidRDefault="0029003B" w:rsidP="0029003B">
      <w:pPr>
        <w:bidi/>
        <w:rPr>
          <w:rFonts w:cs="David"/>
          <w:rtl/>
        </w:rPr>
      </w:pPr>
      <w:r w:rsidRPr="0029003B">
        <w:rPr>
          <w:rFonts w:cs="David" w:hint="cs"/>
          <w:rtl/>
        </w:rPr>
        <w:tab/>
        <w:t>זה מקום שיש בוחרים, שיש חיילים, יש הבדל בין זה לנסוע - - -</w:t>
      </w:r>
    </w:p>
    <w:p w14:paraId="434B7D5D" w14:textId="77777777" w:rsidR="0029003B" w:rsidRPr="0029003B" w:rsidRDefault="0029003B" w:rsidP="0029003B">
      <w:pPr>
        <w:bidi/>
        <w:rPr>
          <w:rFonts w:cs="David" w:hint="cs"/>
          <w:rtl/>
        </w:rPr>
      </w:pPr>
    </w:p>
    <w:p w14:paraId="42153FBD"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443AFF2A" w14:textId="77777777" w:rsidR="0029003B" w:rsidRPr="0029003B" w:rsidRDefault="0029003B" w:rsidP="0029003B">
      <w:pPr>
        <w:bidi/>
        <w:rPr>
          <w:rFonts w:cs="David" w:hint="cs"/>
          <w:rtl/>
        </w:rPr>
      </w:pPr>
    </w:p>
    <w:p w14:paraId="265BCF5E" w14:textId="77777777" w:rsidR="0029003B" w:rsidRPr="0029003B" w:rsidRDefault="0029003B" w:rsidP="0029003B">
      <w:pPr>
        <w:bidi/>
        <w:rPr>
          <w:rFonts w:cs="David" w:hint="cs"/>
          <w:rtl/>
        </w:rPr>
      </w:pPr>
      <w:r w:rsidRPr="0029003B">
        <w:rPr>
          <w:rFonts w:cs="David" w:hint="cs"/>
          <w:rtl/>
        </w:rPr>
        <w:tab/>
        <w:t xml:space="preserve"> אז עכשיו אני מחילה את זה.</w:t>
      </w:r>
    </w:p>
    <w:p w14:paraId="2B2F0C36" w14:textId="77777777" w:rsidR="0029003B" w:rsidRPr="0029003B" w:rsidRDefault="0029003B" w:rsidP="0029003B">
      <w:pPr>
        <w:bidi/>
        <w:rPr>
          <w:rFonts w:cs="David" w:hint="cs"/>
          <w:rtl/>
        </w:rPr>
      </w:pPr>
    </w:p>
    <w:p w14:paraId="46F43CE6" w14:textId="77777777" w:rsidR="0029003B" w:rsidRPr="0029003B" w:rsidRDefault="0029003B" w:rsidP="0029003B">
      <w:pPr>
        <w:bidi/>
        <w:rPr>
          <w:rFonts w:cs="David"/>
          <w:rtl/>
        </w:rPr>
      </w:pPr>
      <w:r w:rsidRPr="0029003B">
        <w:rPr>
          <w:rFonts w:cs="David" w:hint="cs"/>
          <w:u w:val="single"/>
          <w:rtl/>
        </w:rPr>
        <w:t xml:space="preserve">היו"ר </w:t>
      </w:r>
      <w:r w:rsidRPr="0029003B">
        <w:rPr>
          <w:rFonts w:cs="David" w:hint="eastAsia"/>
          <w:u w:val="single"/>
          <w:rtl/>
        </w:rPr>
        <w:t>אורי</w:t>
      </w:r>
      <w:r w:rsidRPr="0029003B">
        <w:rPr>
          <w:rFonts w:cs="David"/>
          <w:u w:val="single"/>
          <w:rtl/>
        </w:rPr>
        <w:t xml:space="preserve"> אריאל:</w:t>
      </w:r>
    </w:p>
    <w:p w14:paraId="22D10FC2" w14:textId="77777777" w:rsidR="0029003B" w:rsidRPr="0029003B" w:rsidRDefault="0029003B" w:rsidP="0029003B">
      <w:pPr>
        <w:bidi/>
        <w:rPr>
          <w:rFonts w:cs="David"/>
          <w:rtl/>
        </w:rPr>
      </w:pPr>
    </w:p>
    <w:p w14:paraId="495654E6" w14:textId="77777777" w:rsidR="0029003B" w:rsidRPr="0029003B" w:rsidRDefault="0029003B" w:rsidP="0029003B">
      <w:pPr>
        <w:bidi/>
        <w:rPr>
          <w:rFonts w:cs="David" w:hint="cs"/>
          <w:rtl/>
        </w:rPr>
      </w:pPr>
      <w:r w:rsidRPr="0029003B">
        <w:rPr>
          <w:rFonts w:cs="David"/>
          <w:rtl/>
        </w:rPr>
        <w:tab/>
      </w:r>
      <w:r w:rsidRPr="0029003B">
        <w:rPr>
          <w:rFonts w:cs="David" w:hint="cs"/>
          <w:rtl/>
        </w:rPr>
        <w:t xml:space="preserve"> בסדר. יש הבדל, והיא מקבלת.</w:t>
      </w:r>
    </w:p>
    <w:p w14:paraId="1003EA14" w14:textId="77777777" w:rsidR="0029003B" w:rsidRPr="0029003B" w:rsidRDefault="0029003B" w:rsidP="0029003B">
      <w:pPr>
        <w:bidi/>
        <w:rPr>
          <w:rFonts w:cs="David" w:hint="cs"/>
          <w:rtl/>
        </w:rPr>
      </w:pPr>
    </w:p>
    <w:p w14:paraId="0137B1AC"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50A7D3FF" w14:textId="77777777" w:rsidR="0029003B" w:rsidRPr="0029003B" w:rsidRDefault="0029003B" w:rsidP="0029003B">
      <w:pPr>
        <w:bidi/>
        <w:rPr>
          <w:rFonts w:cs="David" w:hint="cs"/>
          <w:rtl/>
        </w:rPr>
      </w:pPr>
    </w:p>
    <w:p w14:paraId="517CC689" w14:textId="77777777" w:rsidR="0029003B" w:rsidRPr="0029003B" w:rsidRDefault="0029003B" w:rsidP="0029003B">
      <w:pPr>
        <w:bidi/>
        <w:rPr>
          <w:rFonts w:cs="David" w:hint="cs"/>
          <w:rtl/>
        </w:rPr>
      </w:pPr>
      <w:r w:rsidRPr="0029003B">
        <w:rPr>
          <w:rFonts w:cs="David" w:hint="cs"/>
          <w:rtl/>
        </w:rPr>
        <w:tab/>
        <w:t xml:space="preserve"> אני מקבלת.</w:t>
      </w:r>
    </w:p>
    <w:p w14:paraId="3AD96676" w14:textId="77777777" w:rsidR="0029003B" w:rsidRPr="0029003B" w:rsidRDefault="0029003B" w:rsidP="0029003B">
      <w:pPr>
        <w:bidi/>
        <w:rPr>
          <w:rFonts w:cs="David" w:hint="cs"/>
          <w:rtl/>
        </w:rPr>
      </w:pPr>
    </w:p>
    <w:p w14:paraId="413C9DE6" w14:textId="77777777" w:rsidR="0029003B" w:rsidRPr="0029003B" w:rsidRDefault="0029003B" w:rsidP="0029003B">
      <w:pPr>
        <w:bidi/>
        <w:rPr>
          <w:rFonts w:cs="David"/>
          <w:rtl/>
        </w:rPr>
      </w:pPr>
      <w:r w:rsidRPr="0029003B">
        <w:rPr>
          <w:rFonts w:cs="David" w:hint="cs"/>
          <w:u w:val="single"/>
          <w:rtl/>
        </w:rPr>
        <w:t xml:space="preserve">היו"ר </w:t>
      </w:r>
      <w:r w:rsidRPr="0029003B">
        <w:rPr>
          <w:rFonts w:cs="David" w:hint="eastAsia"/>
          <w:u w:val="single"/>
          <w:rtl/>
        </w:rPr>
        <w:t>אורי</w:t>
      </w:r>
      <w:r w:rsidRPr="0029003B">
        <w:rPr>
          <w:rFonts w:cs="David"/>
          <w:u w:val="single"/>
          <w:rtl/>
        </w:rPr>
        <w:t xml:space="preserve"> אריאל:</w:t>
      </w:r>
    </w:p>
    <w:p w14:paraId="4D826303" w14:textId="77777777" w:rsidR="0029003B" w:rsidRPr="0029003B" w:rsidRDefault="0029003B" w:rsidP="0029003B">
      <w:pPr>
        <w:bidi/>
        <w:rPr>
          <w:rFonts w:cs="David"/>
          <w:rtl/>
        </w:rPr>
      </w:pPr>
    </w:p>
    <w:p w14:paraId="1E1D377E" w14:textId="77777777" w:rsidR="0029003B" w:rsidRPr="0029003B" w:rsidRDefault="0029003B" w:rsidP="0029003B">
      <w:pPr>
        <w:bidi/>
        <w:rPr>
          <w:rFonts w:cs="David" w:hint="cs"/>
          <w:rtl/>
        </w:rPr>
      </w:pPr>
      <w:r w:rsidRPr="0029003B">
        <w:rPr>
          <w:rFonts w:cs="David"/>
          <w:rtl/>
        </w:rPr>
        <w:tab/>
      </w:r>
      <w:r w:rsidRPr="0029003B">
        <w:rPr>
          <w:rFonts w:cs="David" w:hint="cs"/>
          <w:rtl/>
        </w:rPr>
        <w:t xml:space="preserve"> תנו לזהבה לסיים.</w:t>
      </w:r>
    </w:p>
    <w:p w14:paraId="61E6A899" w14:textId="77777777" w:rsidR="0029003B" w:rsidRPr="0029003B" w:rsidRDefault="0029003B" w:rsidP="0029003B">
      <w:pPr>
        <w:bidi/>
        <w:rPr>
          <w:rFonts w:cs="David" w:hint="cs"/>
          <w:rtl/>
        </w:rPr>
      </w:pPr>
    </w:p>
    <w:p w14:paraId="68DEEEE4"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4B7F7D97" w14:textId="77777777" w:rsidR="0029003B" w:rsidRPr="0029003B" w:rsidRDefault="0029003B" w:rsidP="0029003B">
      <w:pPr>
        <w:bidi/>
        <w:rPr>
          <w:rFonts w:cs="David" w:hint="cs"/>
          <w:rtl/>
        </w:rPr>
      </w:pPr>
    </w:p>
    <w:p w14:paraId="7501DEBF" w14:textId="77777777" w:rsidR="0029003B" w:rsidRPr="0029003B" w:rsidRDefault="0029003B" w:rsidP="0029003B">
      <w:pPr>
        <w:bidi/>
        <w:rPr>
          <w:rFonts w:cs="David" w:hint="cs"/>
          <w:rtl/>
        </w:rPr>
      </w:pPr>
      <w:r w:rsidRPr="0029003B">
        <w:rPr>
          <w:rFonts w:cs="David" w:hint="cs"/>
          <w:rtl/>
        </w:rPr>
        <w:tab/>
        <w:t xml:space="preserve">אני מסיימת. בעיניי, חבר כנסת, במסגרת החסינות המהותית, צריך לאפשר לו לסיים את תפקידו. חושב הקצין שיש סכנה לחייו כי כך אומרים גורמי הצבא </w:t>
      </w:r>
      <w:r w:rsidRPr="0029003B">
        <w:rPr>
          <w:rFonts w:cs="David"/>
          <w:rtl/>
        </w:rPr>
        <w:t>–</w:t>
      </w:r>
      <w:r w:rsidRPr="0029003B">
        <w:rPr>
          <w:rFonts w:cs="David" w:hint="cs"/>
          <w:rtl/>
        </w:rPr>
        <w:t xml:space="preserve"> הוא יחליט אם יש סכנה לחייו, האחריות היא עליו, ואם השר רוצה להגביל את החסינות שלו, שיבוא לוועדת הכנסת, זה המקום שמגבילים חסינות. </w:t>
      </w:r>
    </w:p>
    <w:p w14:paraId="63CB3DDF" w14:textId="77777777" w:rsidR="0029003B" w:rsidRPr="0029003B" w:rsidRDefault="0029003B" w:rsidP="0029003B">
      <w:pPr>
        <w:bidi/>
        <w:rPr>
          <w:rFonts w:cs="David" w:hint="cs"/>
          <w:rtl/>
        </w:rPr>
      </w:pPr>
    </w:p>
    <w:p w14:paraId="071170DA" w14:textId="77777777" w:rsidR="0029003B" w:rsidRPr="0029003B" w:rsidRDefault="0029003B" w:rsidP="0029003B">
      <w:pPr>
        <w:bidi/>
        <w:rPr>
          <w:rFonts w:cs="David"/>
          <w:rtl/>
        </w:rPr>
      </w:pPr>
      <w:r w:rsidRPr="0029003B">
        <w:rPr>
          <w:rFonts w:cs="David" w:hint="cs"/>
          <w:u w:val="single"/>
          <w:rtl/>
        </w:rPr>
        <w:t xml:space="preserve">היו"ר </w:t>
      </w:r>
      <w:r w:rsidRPr="0029003B">
        <w:rPr>
          <w:rFonts w:cs="David" w:hint="eastAsia"/>
          <w:u w:val="single"/>
          <w:rtl/>
        </w:rPr>
        <w:t>אורי</w:t>
      </w:r>
      <w:r w:rsidRPr="0029003B">
        <w:rPr>
          <w:rFonts w:cs="David"/>
          <w:u w:val="single"/>
          <w:rtl/>
        </w:rPr>
        <w:t xml:space="preserve"> אריאל:</w:t>
      </w:r>
    </w:p>
    <w:p w14:paraId="432310B2" w14:textId="77777777" w:rsidR="0029003B" w:rsidRPr="0029003B" w:rsidRDefault="0029003B" w:rsidP="0029003B">
      <w:pPr>
        <w:bidi/>
        <w:rPr>
          <w:rFonts w:cs="David"/>
          <w:rtl/>
        </w:rPr>
      </w:pPr>
    </w:p>
    <w:p w14:paraId="33444AAA" w14:textId="77777777" w:rsidR="0029003B" w:rsidRPr="0029003B" w:rsidRDefault="0029003B" w:rsidP="0029003B">
      <w:pPr>
        <w:bidi/>
        <w:rPr>
          <w:rFonts w:cs="David" w:hint="cs"/>
          <w:rtl/>
        </w:rPr>
      </w:pPr>
      <w:r w:rsidRPr="0029003B">
        <w:rPr>
          <w:rFonts w:cs="David"/>
          <w:rtl/>
        </w:rPr>
        <w:tab/>
      </w:r>
      <w:r w:rsidRPr="0029003B">
        <w:rPr>
          <w:rFonts w:cs="David" w:hint="cs"/>
          <w:rtl/>
        </w:rPr>
        <w:t xml:space="preserve"> אני, ברשות חבר הכנסת טיבי, רק אגיד מילה מה היה בוועדה, מה היה השיקול. ודאי שבצד העקרוני את צודקת. אין מחלוקת, אני חושב שאנחנו נסכים פה, כל הגוונים ומעבר לכל המחלוקות. האמירה בסוף, הסיפא של דברייך, שזו בעיה של חבר הכנסת, היא לא נכונה. כי ברגע שיקרה משהו ביטחוני, כל הצבא </w:t>
      </w:r>
      <w:r w:rsidRPr="0029003B">
        <w:rPr>
          <w:rFonts w:cs="David"/>
          <w:rtl/>
        </w:rPr>
        <w:t>–</w:t>
      </w:r>
      <w:r w:rsidRPr="0029003B">
        <w:rPr>
          <w:rFonts w:cs="David" w:hint="cs"/>
          <w:rtl/>
        </w:rPr>
        <w:t xml:space="preserve"> לא השלושה שיושבים פה </w:t>
      </w:r>
      <w:r w:rsidRPr="0029003B">
        <w:rPr>
          <w:rFonts w:cs="David"/>
          <w:rtl/>
        </w:rPr>
        <w:t>–</w:t>
      </w:r>
      <w:r w:rsidRPr="0029003B">
        <w:rPr>
          <w:rFonts w:cs="David" w:hint="cs"/>
          <w:rtl/>
        </w:rPr>
        <w:t xml:space="preserve"> כל הצבא, כל מדינת ישראל </w:t>
      </w:r>
      <w:r w:rsidRPr="0029003B">
        <w:rPr>
          <w:rFonts w:cs="David"/>
          <w:rtl/>
        </w:rPr>
        <w:t>–</w:t>
      </w:r>
      <w:r w:rsidRPr="0029003B">
        <w:rPr>
          <w:rFonts w:cs="David" w:hint="cs"/>
          <w:rtl/>
        </w:rPr>
        <w:t xml:space="preserve"> תראי מה קורה לנו עם חייל אחד חטוף. חבל להרחיב את הדיבור. תראי מה קורה למדינת ישראל. תחשבי ש- עכשיו זה חבר כנסת. ההשלכות הן לא של חבר הכנסת. זה לא ביטחונו האישי שהוא חייב למשפחתו ולעצמו, ולכן צריך להתייחס </w:t>
      </w:r>
      <w:r w:rsidRPr="0029003B">
        <w:rPr>
          <w:rFonts w:cs="David"/>
          <w:rtl/>
        </w:rPr>
        <w:t>–</w:t>
      </w:r>
      <w:r w:rsidRPr="0029003B">
        <w:rPr>
          <w:rFonts w:cs="David" w:hint="cs"/>
          <w:rtl/>
        </w:rPr>
        <w:t xml:space="preserve"> את יכולה להגיד שאת לא מקבלת, אני מבין. אבל זה היה השיקול שאני הסכמתי </w:t>
      </w:r>
      <w:r w:rsidRPr="0029003B">
        <w:rPr>
          <w:rFonts w:cs="David"/>
          <w:rtl/>
        </w:rPr>
        <w:t>–</w:t>
      </w:r>
      <w:r w:rsidRPr="0029003B">
        <w:rPr>
          <w:rFonts w:cs="David" w:hint="cs"/>
          <w:rtl/>
        </w:rPr>
        <w:t xml:space="preserve"> שאני מסכים אתך שזו הגבלה, ומחר זה יכול לחול עלי, זה חל בעבר כבר עלי </w:t>
      </w:r>
      <w:r w:rsidRPr="0029003B">
        <w:rPr>
          <w:rFonts w:cs="David"/>
          <w:rtl/>
        </w:rPr>
        <w:t>–</w:t>
      </w:r>
      <w:r w:rsidRPr="0029003B">
        <w:rPr>
          <w:rFonts w:cs="David" w:hint="cs"/>
          <w:rtl/>
        </w:rPr>
        <w:t xml:space="preserve"> ולמרות זאת אני חושב שאי אפשר את כל מדינת ישראל, על הרצון שלי להיות ברגע נתון </w:t>
      </w:r>
      <w:r w:rsidRPr="0029003B">
        <w:rPr>
          <w:rFonts w:cs="David"/>
          <w:rtl/>
        </w:rPr>
        <w:t>–</w:t>
      </w:r>
      <w:r w:rsidRPr="0029003B">
        <w:rPr>
          <w:rFonts w:cs="David" w:hint="cs"/>
          <w:rtl/>
        </w:rPr>
        <w:t xml:space="preserve"> ככל שיהיה חשוב לי, כלומר, זה עניין סובייקטיבי - --  </w:t>
      </w:r>
    </w:p>
    <w:p w14:paraId="5DF138F8" w14:textId="77777777" w:rsidR="0029003B" w:rsidRPr="0029003B" w:rsidRDefault="0029003B" w:rsidP="0029003B">
      <w:pPr>
        <w:bidi/>
        <w:rPr>
          <w:rFonts w:cs="David" w:hint="cs"/>
          <w:rtl/>
        </w:rPr>
      </w:pPr>
    </w:p>
    <w:p w14:paraId="0A235A70"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09513416" w14:textId="77777777" w:rsidR="0029003B" w:rsidRPr="0029003B" w:rsidRDefault="0029003B" w:rsidP="0029003B">
      <w:pPr>
        <w:bidi/>
        <w:rPr>
          <w:rFonts w:cs="David" w:hint="cs"/>
          <w:rtl/>
        </w:rPr>
      </w:pPr>
    </w:p>
    <w:p w14:paraId="0B47E8B7" w14:textId="77777777" w:rsidR="0029003B" w:rsidRPr="0029003B" w:rsidRDefault="0029003B" w:rsidP="0029003B">
      <w:pPr>
        <w:bidi/>
        <w:rPr>
          <w:rFonts w:cs="David" w:hint="cs"/>
          <w:rtl/>
        </w:rPr>
      </w:pPr>
      <w:r w:rsidRPr="0029003B">
        <w:rPr>
          <w:rFonts w:cs="David" w:hint="cs"/>
          <w:rtl/>
        </w:rPr>
        <w:tab/>
        <w:t xml:space="preserve"> זה לא עניין סובייקטיבי. כך אתה מבין את מילוי תפקידך. </w:t>
      </w:r>
    </w:p>
    <w:p w14:paraId="60B77B36" w14:textId="77777777" w:rsidR="0029003B" w:rsidRDefault="0029003B" w:rsidP="0029003B">
      <w:pPr>
        <w:bidi/>
        <w:rPr>
          <w:rFonts w:cs="David" w:hint="cs"/>
          <w:rtl/>
        </w:rPr>
      </w:pPr>
    </w:p>
    <w:p w14:paraId="79FEB270" w14:textId="77777777" w:rsidR="0029003B" w:rsidRDefault="0029003B" w:rsidP="0029003B">
      <w:pPr>
        <w:bidi/>
        <w:rPr>
          <w:rFonts w:cs="David" w:hint="cs"/>
          <w:rtl/>
        </w:rPr>
      </w:pPr>
    </w:p>
    <w:p w14:paraId="3B105B23" w14:textId="77777777" w:rsidR="0029003B" w:rsidRDefault="0029003B" w:rsidP="0029003B">
      <w:pPr>
        <w:bidi/>
        <w:rPr>
          <w:rFonts w:cs="David" w:hint="cs"/>
          <w:rtl/>
        </w:rPr>
      </w:pPr>
    </w:p>
    <w:p w14:paraId="7D852FA5" w14:textId="77777777" w:rsidR="0029003B" w:rsidRDefault="0029003B" w:rsidP="0029003B">
      <w:pPr>
        <w:bidi/>
        <w:rPr>
          <w:rFonts w:cs="David" w:hint="cs"/>
          <w:rtl/>
        </w:rPr>
      </w:pPr>
    </w:p>
    <w:p w14:paraId="7981B64A" w14:textId="77777777" w:rsidR="0029003B" w:rsidRDefault="0029003B" w:rsidP="0029003B">
      <w:pPr>
        <w:bidi/>
        <w:rPr>
          <w:rFonts w:cs="David" w:hint="cs"/>
          <w:rtl/>
        </w:rPr>
      </w:pPr>
    </w:p>
    <w:p w14:paraId="003B1DB6" w14:textId="77777777" w:rsidR="0029003B" w:rsidRDefault="0029003B" w:rsidP="0029003B">
      <w:pPr>
        <w:bidi/>
        <w:rPr>
          <w:rFonts w:cs="David" w:hint="cs"/>
          <w:rtl/>
        </w:rPr>
      </w:pPr>
    </w:p>
    <w:p w14:paraId="76EF8716" w14:textId="77777777" w:rsidR="0029003B" w:rsidRPr="0029003B" w:rsidRDefault="0029003B" w:rsidP="0029003B">
      <w:pPr>
        <w:bidi/>
        <w:rPr>
          <w:rFonts w:cs="David" w:hint="cs"/>
          <w:rtl/>
        </w:rPr>
      </w:pPr>
    </w:p>
    <w:p w14:paraId="5E1E4B22" w14:textId="77777777" w:rsidR="0029003B" w:rsidRPr="0029003B" w:rsidRDefault="0029003B" w:rsidP="0029003B">
      <w:pPr>
        <w:bidi/>
        <w:rPr>
          <w:rFonts w:cs="David"/>
          <w:rtl/>
        </w:rPr>
      </w:pPr>
      <w:r w:rsidRPr="0029003B">
        <w:rPr>
          <w:rFonts w:cs="David" w:hint="cs"/>
          <w:u w:val="single"/>
          <w:rtl/>
        </w:rPr>
        <w:t xml:space="preserve">היו"ר </w:t>
      </w:r>
      <w:r w:rsidRPr="0029003B">
        <w:rPr>
          <w:rFonts w:cs="David" w:hint="eastAsia"/>
          <w:u w:val="single"/>
          <w:rtl/>
        </w:rPr>
        <w:t>אורי</w:t>
      </w:r>
      <w:r w:rsidRPr="0029003B">
        <w:rPr>
          <w:rFonts w:cs="David"/>
          <w:u w:val="single"/>
          <w:rtl/>
        </w:rPr>
        <w:t xml:space="preserve"> אריאל:</w:t>
      </w:r>
    </w:p>
    <w:p w14:paraId="4B352E0B" w14:textId="77777777" w:rsidR="0029003B" w:rsidRPr="0029003B" w:rsidRDefault="0029003B" w:rsidP="0029003B">
      <w:pPr>
        <w:bidi/>
        <w:rPr>
          <w:rFonts w:cs="David"/>
          <w:rtl/>
        </w:rPr>
      </w:pPr>
    </w:p>
    <w:p w14:paraId="52343BE7" w14:textId="77777777" w:rsidR="0029003B" w:rsidRPr="0029003B" w:rsidRDefault="0029003B" w:rsidP="0029003B">
      <w:pPr>
        <w:bidi/>
        <w:rPr>
          <w:rFonts w:cs="David" w:hint="cs"/>
          <w:rtl/>
        </w:rPr>
      </w:pPr>
      <w:r w:rsidRPr="0029003B">
        <w:rPr>
          <w:rFonts w:cs="David" w:hint="cs"/>
          <w:rtl/>
        </w:rPr>
        <w:tab/>
        <w:t xml:space="preserve">אני הבנתי, אני מצדיק </w:t>
      </w:r>
      <w:r w:rsidRPr="0029003B">
        <w:rPr>
          <w:rFonts w:cs="David"/>
          <w:rtl/>
        </w:rPr>
        <w:t>–</w:t>
      </w:r>
      <w:r w:rsidRPr="0029003B">
        <w:rPr>
          <w:rFonts w:cs="David" w:hint="cs"/>
          <w:rtl/>
        </w:rPr>
        <w:t xml:space="preserve"> להפך, הסכמתי אתך. אבל בסוף אמרתי: יש עוד שיקול לאומי, כללי, שגם את צריכה לתת עליו את הדעת.</w:t>
      </w:r>
    </w:p>
    <w:p w14:paraId="38EAF9F0" w14:textId="77777777" w:rsidR="0029003B" w:rsidRPr="0029003B" w:rsidRDefault="0029003B" w:rsidP="0029003B">
      <w:pPr>
        <w:bidi/>
        <w:rPr>
          <w:rFonts w:cs="David" w:hint="cs"/>
          <w:rtl/>
        </w:rPr>
      </w:pPr>
    </w:p>
    <w:p w14:paraId="2983510B"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2DC8D935" w14:textId="77777777" w:rsidR="0029003B" w:rsidRPr="0029003B" w:rsidRDefault="0029003B" w:rsidP="0029003B">
      <w:pPr>
        <w:bidi/>
        <w:rPr>
          <w:rFonts w:cs="David" w:hint="cs"/>
          <w:rtl/>
        </w:rPr>
      </w:pPr>
    </w:p>
    <w:p w14:paraId="0D41814D" w14:textId="77777777" w:rsidR="0029003B" w:rsidRPr="0029003B" w:rsidRDefault="0029003B" w:rsidP="0029003B">
      <w:pPr>
        <w:bidi/>
        <w:rPr>
          <w:rFonts w:cs="David" w:hint="cs"/>
          <w:rtl/>
        </w:rPr>
      </w:pPr>
      <w:r w:rsidRPr="0029003B">
        <w:rPr>
          <w:rFonts w:cs="David" w:hint="cs"/>
          <w:rtl/>
        </w:rPr>
        <w:tab/>
        <w:t xml:space="preserve"> אבל מי קובע את השיקול הלאומי? אתה נותן לאלוף פיקוד לקבוע שיקול של מסגרת מילוי התפקיד שלי, בכל הכבוד.</w:t>
      </w:r>
    </w:p>
    <w:p w14:paraId="250A1F8C" w14:textId="77777777" w:rsidR="0029003B" w:rsidRPr="0029003B" w:rsidRDefault="0029003B" w:rsidP="0029003B">
      <w:pPr>
        <w:bidi/>
        <w:rPr>
          <w:rFonts w:cs="David" w:hint="cs"/>
          <w:rtl/>
        </w:rPr>
      </w:pPr>
    </w:p>
    <w:p w14:paraId="1068F6A9" w14:textId="77777777" w:rsidR="0029003B" w:rsidRPr="0029003B" w:rsidRDefault="0029003B" w:rsidP="0029003B">
      <w:pPr>
        <w:bidi/>
        <w:rPr>
          <w:rFonts w:cs="David" w:hint="cs"/>
          <w:rtl/>
        </w:rPr>
      </w:pPr>
      <w:r w:rsidRPr="0029003B">
        <w:rPr>
          <w:rFonts w:cs="David" w:hint="cs"/>
          <w:u w:val="single"/>
          <w:rtl/>
        </w:rPr>
        <w:t xml:space="preserve">משה </w:t>
      </w:r>
      <w:proofErr w:type="spellStart"/>
      <w:r w:rsidRPr="0029003B">
        <w:rPr>
          <w:rFonts w:cs="David" w:hint="cs"/>
          <w:u w:val="single"/>
          <w:rtl/>
        </w:rPr>
        <w:t>שרוני</w:t>
      </w:r>
      <w:proofErr w:type="spellEnd"/>
      <w:r w:rsidRPr="0029003B">
        <w:rPr>
          <w:rFonts w:cs="David" w:hint="cs"/>
          <w:u w:val="single"/>
          <w:rtl/>
        </w:rPr>
        <w:t>:</w:t>
      </w:r>
    </w:p>
    <w:p w14:paraId="25CB58BC" w14:textId="77777777" w:rsidR="0029003B" w:rsidRPr="0029003B" w:rsidRDefault="0029003B" w:rsidP="0029003B">
      <w:pPr>
        <w:bidi/>
        <w:rPr>
          <w:rFonts w:cs="David" w:hint="cs"/>
          <w:rtl/>
        </w:rPr>
      </w:pPr>
    </w:p>
    <w:p w14:paraId="0517E5A3" w14:textId="77777777" w:rsidR="0029003B" w:rsidRPr="0029003B" w:rsidRDefault="0029003B" w:rsidP="0029003B">
      <w:pPr>
        <w:bidi/>
        <w:rPr>
          <w:rFonts w:cs="David" w:hint="cs"/>
          <w:rtl/>
        </w:rPr>
      </w:pPr>
      <w:r w:rsidRPr="0029003B">
        <w:rPr>
          <w:rFonts w:cs="David" w:hint="cs"/>
          <w:rtl/>
        </w:rPr>
        <w:tab/>
        <w:t xml:space="preserve"> בשביל זה יש אלוף פיקוד. </w:t>
      </w:r>
    </w:p>
    <w:p w14:paraId="00D160AE" w14:textId="77777777" w:rsidR="0029003B" w:rsidRPr="0029003B" w:rsidRDefault="0029003B" w:rsidP="0029003B">
      <w:pPr>
        <w:bidi/>
        <w:rPr>
          <w:rFonts w:cs="David" w:hint="cs"/>
          <w:rtl/>
        </w:rPr>
      </w:pPr>
    </w:p>
    <w:p w14:paraId="7B76AB1B"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128F17FC" w14:textId="77777777" w:rsidR="0029003B" w:rsidRPr="0029003B" w:rsidRDefault="0029003B" w:rsidP="0029003B">
      <w:pPr>
        <w:bidi/>
        <w:rPr>
          <w:rFonts w:cs="David" w:hint="cs"/>
          <w:rtl/>
        </w:rPr>
      </w:pPr>
    </w:p>
    <w:p w14:paraId="1697D03A" w14:textId="77777777" w:rsidR="0029003B" w:rsidRPr="0029003B" w:rsidRDefault="0029003B" w:rsidP="0029003B">
      <w:pPr>
        <w:bidi/>
        <w:rPr>
          <w:rFonts w:cs="David" w:hint="cs"/>
          <w:rtl/>
        </w:rPr>
      </w:pPr>
      <w:r w:rsidRPr="0029003B">
        <w:rPr>
          <w:rFonts w:cs="David" w:hint="cs"/>
          <w:rtl/>
        </w:rPr>
        <w:tab/>
        <w:t xml:space="preserve"> ממש לא. לא בשביל זה.</w:t>
      </w:r>
    </w:p>
    <w:p w14:paraId="591C04F4" w14:textId="77777777" w:rsidR="0029003B" w:rsidRPr="0029003B" w:rsidRDefault="0029003B" w:rsidP="0029003B">
      <w:pPr>
        <w:bidi/>
        <w:rPr>
          <w:rFonts w:cs="David" w:hint="cs"/>
          <w:rtl/>
        </w:rPr>
      </w:pPr>
    </w:p>
    <w:p w14:paraId="22F6F436" w14:textId="77777777" w:rsidR="0029003B" w:rsidRPr="0029003B" w:rsidRDefault="0029003B" w:rsidP="0029003B">
      <w:pPr>
        <w:bidi/>
        <w:rPr>
          <w:rFonts w:cs="David"/>
          <w:rtl/>
        </w:rPr>
      </w:pPr>
      <w:r w:rsidRPr="0029003B">
        <w:rPr>
          <w:rFonts w:cs="David" w:hint="cs"/>
          <w:u w:val="single"/>
          <w:rtl/>
        </w:rPr>
        <w:t xml:space="preserve">היו"ר </w:t>
      </w:r>
      <w:r w:rsidRPr="0029003B">
        <w:rPr>
          <w:rFonts w:cs="David" w:hint="eastAsia"/>
          <w:u w:val="single"/>
          <w:rtl/>
        </w:rPr>
        <w:t>אורי</w:t>
      </w:r>
      <w:r w:rsidRPr="0029003B">
        <w:rPr>
          <w:rFonts w:cs="David"/>
          <w:u w:val="single"/>
          <w:rtl/>
        </w:rPr>
        <w:t xml:space="preserve"> אריאל:</w:t>
      </w:r>
    </w:p>
    <w:p w14:paraId="770380D9" w14:textId="77777777" w:rsidR="0029003B" w:rsidRPr="0029003B" w:rsidRDefault="0029003B" w:rsidP="0029003B">
      <w:pPr>
        <w:bidi/>
        <w:rPr>
          <w:rFonts w:cs="David"/>
          <w:rtl/>
        </w:rPr>
      </w:pPr>
    </w:p>
    <w:p w14:paraId="5C72FEBD" w14:textId="77777777" w:rsidR="0029003B" w:rsidRPr="0029003B" w:rsidRDefault="0029003B" w:rsidP="0029003B">
      <w:pPr>
        <w:bidi/>
        <w:rPr>
          <w:rFonts w:cs="David" w:hint="cs"/>
          <w:rtl/>
        </w:rPr>
      </w:pPr>
      <w:r w:rsidRPr="0029003B">
        <w:rPr>
          <w:rFonts w:cs="David"/>
          <w:rtl/>
        </w:rPr>
        <w:tab/>
      </w:r>
      <w:r w:rsidRPr="0029003B">
        <w:rPr>
          <w:rFonts w:cs="David" w:hint="cs"/>
          <w:rtl/>
        </w:rPr>
        <w:t xml:space="preserve"> לא, סליחה, לא, זהבה.</w:t>
      </w:r>
    </w:p>
    <w:p w14:paraId="42A386E1" w14:textId="77777777" w:rsidR="0029003B" w:rsidRPr="0029003B" w:rsidRDefault="0029003B" w:rsidP="0029003B">
      <w:pPr>
        <w:bidi/>
        <w:rPr>
          <w:rFonts w:cs="David" w:hint="cs"/>
          <w:rtl/>
        </w:rPr>
      </w:pPr>
    </w:p>
    <w:p w14:paraId="167A4700"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6C0275A2" w14:textId="77777777" w:rsidR="0029003B" w:rsidRPr="0029003B" w:rsidRDefault="0029003B" w:rsidP="0029003B">
      <w:pPr>
        <w:bidi/>
        <w:rPr>
          <w:rFonts w:cs="David" w:hint="cs"/>
          <w:rtl/>
        </w:rPr>
      </w:pPr>
    </w:p>
    <w:p w14:paraId="3567AF41" w14:textId="77777777" w:rsidR="0029003B" w:rsidRPr="0029003B" w:rsidRDefault="0029003B" w:rsidP="0029003B">
      <w:pPr>
        <w:bidi/>
        <w:rPr>
          <w:rFonts w:cs="David" w:hint="cs"/>
          <w:rtl/>
        </w:rPr>
      </w:pPr>
      <w:r w:rsidRPr="0029003B">
        <w:rPr>
          <w:rFonts w:cs="David" w:hint="cs"/>
          <w:rtl/>
        </w:rPr>
        <w:tab/>
        <w:t xml:space="preserve"> עם כל הכבוד וההערכה. </w:t>
      </w:r>
    </w:p>
    <w:p w14:paraId="65BB1D90" w14:textId="77777777" w:rsidR="0029003B" w:rsidRPr="0029003B" w:rsidRDefault="0029003B" w:rsidP="0029003B">
      <w:pPr>
        <w:bidi/>
        <w:rPr>
          <w:rFonts w:cs="David" w:hint="cs"/>
          <w:rtl/>
        </w:rPr>
      </w:pPr>
    </w:p>
    <w:p w14:paraId="566A0C0E" w14:textId="77777777" w:rsidR="0029003B" w:rsidRPr="0029003B" w:rsidRDefault="0029003B" w:rsidP="0029003B">
      <w:pPr>
        <w:bidi/>
        <w:rPr>
          <w:rFonts w:cs="David" w:hint="cs"/>
          <w:rtl/>
        </w:rPr>
      </w:pPr>
      <w:r w:rsidRPr="0029003B">
        <w:rPr>
          <w:rFonts w:cs="David" w:hint="cs"/>
          <w:u w:val="single"/>
          <w:rtl/>
        </w:rPr>
        <w:t xml:space="preserve">משה </w:t>
      </w:r>
      <w:proofErr w:type="spellStart"/>
      <w:r w:rsidRPr="0029003B">
        <w:rPr>
          <w:rFonts w:cs="David" w:hint="cs"/>
          <w:u w:val="single"/>
          <w:rtl/>
        </w:rPr>
        <w:t>שרוני</w:t>
      </w:r>
      <w:proofErr w:type="spellEnd"/>
      <w:r w:rsidRPr="0029003B">
        <w:rPr>
          <w:rFonts w:cs="David" w:hint="cs"/>
          <w:u w:val="single"/>
          <w:rtl/>
        </w:rPr>
        <w:t>:</w:t>
      </w:r>
    </w:p>
    <w:p w14:paraId="3D5D60C2" w14:textId="77777777" w:rsidR="0029003B" w:rsidRPr="0029003B" w:rsidRDefault="0029003B" w:rsidP="0029003B">
      <w:pPr>
        <w:bidi/>
        <w:rPr>
          <w:rFonts w:cs="David" w:hint="cs"/>
          <w:rtl/>
        </w:rPr>
      </w:pPr>
    </w:p>
    <w:p w14:paraId="4255CCFD" w14:textId="77777777" w:rsidR="0029003B" w:rsidRPr="0029003B" w:rsidRDefault="0029003B" w:rsidP="0029003B">
      <w:pPr>
        <w:bidi/>
        <w:rPr>
          <w:rFonts w:cs="David" w:hint="cs"/>
          <w:rtl/>
        </w:rPr>
      </w:pPr>
      <w:r w:rsidRPr="0029003B">
        <w:rPr>
          <w:rFonts w:cs="David" w:hint="cs"/>
          <w:rtl/>
        </w:rPr>
        <w:tab/>
        <w:t xml:space="preserve"> באמת, באמת.</w:t>
      </w:r>
    </w:p>
    <w:p w14:paraId="70A5EFEE" w14:textId="77777777" w:rsidR="0029003B" w:rsidRPr="0029003B" w:rsidRDefault="0029003B" w:rsidP="0029003B">
      <w:pPr>
        <w:bidi/>
        <w:rPr>
          <w:rFonts w:cs="David" w:hint="cs"/>
          <w:rtl/>
        </w:rPr>
      </w:pPr>
    </w:p>
    <w:p w14:paraId="28F27E7D" w14:textId="77777777" w:rsidR="0029003B" w:rsidRPr="0029003B" w:rsidRDefault="0029003B" w:rsidP="0029003B">
      <w:pPr>
        <w:bidi/>
        <w:rPr>
          <w:rFonts w:cs="David"/>
          <w:rtl/>
        </w:rPr>
      </w:pPr>
      <w:r w:rsidRPr="0029003B">
        <w:rPr>
          <w:rFonts w:cs="David" w:hint="cs"/>
          <w:u w:val="single"/>
          <w:rtl/>
        </w:rPr>
        <w:t xml:space="preserve">היו"ר </w:t>
      </w:r>
      <w:r w:rsidRPr="0029003B">
        <w:rPr>
          <w:rFonts w:cs="David" w:hint="eastAsia"/>
          <w:u w:val="single"/>
          <w:rtl/>
        </w:rPr>
        <w:t>אורי</w:t>
      </w:r>
      <w:r w:rsidRPr="0029003B">
        <w:rPr>
          <w:rFonts w:cs="David"/>
          <w:u w:val="single"/>
          <w:rtl/>
        </w:rPr>
        <w:t xml:space="preserve"> אריאל:</w:t>
      </w:r>
    </w:p>
    <w:p w14:paraId="79EB5327" w14:textId="77777777" w:rsidR="0029003B" w:rsidRPr="0029003B" w:rsidRDefault="0029003B" w:rsidP="0029003B">
      <w:pPr>
        <w:bidi/>
        <w:rPr>
          <w:rFonts w:cs="David"/>
          <w:rtl/>
        </w:rPr>
      </w:pPr>
    </w:p>
    <w:p w14:paraId="53E205E3" w14:textId="77777777" w:rsidR="0029003B" w:rsidRPr="0029003B" w:rsidRDefault="0029003B" w:rsidP="0029003B">
      <w:pPr>
        <w:bidi/>
        <w:rPr>
          <w:rFonts w:cs="David" w:hint="cs"/>
          <w:rtl/>
        </w:rPr>
      </w:pPr>
      <w:r w:rsidRPr="0029003B">
        <w:rPr>
          <w:rFonts w:cs="David"/>
          <w:rtl/>
        </w:rPr>
        <w:tab/>
      </w:r>
      <w:r w:rsidRPr="0029003B">
        <w:rPr>
          <w:rFonts w:cs="David" w:hint="cs"/>
          <w:rtl/>
        </w:rPr>
        <w:t xml:space="preserve"> זהבה, סליחה. </w:t>
      </w:r>
    </w:p>
    <w:p w14:paraId="2108C616" w14:textId="77777777" w:rsidR="0029003B" w:rsidRPr="0029003B" w:rsidRDefault="0029003B" w:rsidP="0029003B">
      <w:pPr>
        <w:bidi/>
        <w:rPr>
          <w:rFonts w:cs="David" w:hint="cs"/>
          <w:rtl/>
        </w:rPr>
      </w:pPr>
    </w:p>
    <w:p w14:paraId="68A3EDB1" w14:textId="77777777" w:rsidR="0029003B" w:rsidRPr="0029003B" w:rsidRDefault="0029003B" w:rsidP="0029003B">
      <w:pPr>
        <w:bidi/>
        <w:rPr>
          <w:rFonts w:cs="David" w:hint="cs"/>
          <w:rtl/>
        </w:rPr>
      </w:pPr>
      <w:r w:rsidRPr="0029003B">
        <w:rPr>
          <w:rFonts w:cs="David" w:hint="cs"/>
          <w:rtl/>
        </w:rPr>
        <w:tab/>
        <w:t>חבר הכנסת טיבי.</w:t>
      </w:r>
    </w:p>
    <w:p w14:paraId="73E285E0" w14:textId="77777777" w:rsidR="0029003B" w:rsidRPr="0029003B" w:rsidRDefault="0029003B" w:rsidP="0029003B">
      <w:pPr>
        <w:bidi/>
        <w:rPr>
          <w:rFonts w:cs="David" w:hint="cs"/>
          <w:rtl/>
        </w:rPr>
      </w:pPr>
    </w:p>
    <w:p w14:paraId="5436D5C3"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56B38F8D" w14:textId="77777777" w:rsidR="0029003B" w:rsidRPr="0029003B" w:rsidRDefault="0029003B" w:rsidP="0029003B">
      <w:pPr>
        <w:bidi/>
        <w:rPr>
          <w:rFonts w:cs="David" w:hint="cs"/>
          <w:rtl/>
        </w:rPr>
      </w:pPr>
    </w:p>
    <w:p w14:paraId="4196FBC6" w14:textId="77777777" w:rsidR="0029003B" w:rsidRPr="0029003B" w:rsidRDefault="0029003B" w:rsidP="0029003B">
      <w:pPr>
        <w:bidi/>
        <w:rPr>
          <w:rFonts w:cs="David" w:hint="cs"/>
          <w:rtl/>
        </w:rPr>
      </w:pPr>
      <w:r w:rsidRPr="0029003B">
        <w:rPr>
          <w:rFonts w:cs="David" w:hint="cs"/>
          <w:rtl/>
        </w:rPr>
        <w:tab/>
        <w:t xml:space="preserve"> טוב, סליחה, אתך אין לי ויכוח, חבר הכנסת </w:t>
      </w:r>
      <w:proofErr w:type="spellStart"/>
      <w:r w:rsidRPr="0029003B">
        <w:rPr>
          <w:rFonts w:cs="David" w:hint="cs"/>
          <w:rtl/>
        </w:rPr>
        <w:t>שרוני</w:t>
      </w:r>
      <w:proofErr w:type="spellEnd"/>
      <w:r w:rsidRPr="0029003B">
        <w:rPr>
          <w:rFonts w:cs="David" w:hint="cs"/>
          <w:rtl/>
        </w:rPr>
        <w:t>. אתה לא מבין על מה אנחנו מדברים.</w:t>
      </w:r>
    </w:p>
    <w:p w14:paraId="5845B5D1" w14:textId="77777777" w:rsidR="0029003B" w:rsidRPr="0029003B" w:rsidRDefault="0029003B" w:rsidP="0029003B">
      <w:pPr>
        <w:bidi/>
        <w:rPr>
          <w:rFonts w:cs="David" w:hint="cs"/>
          <w:rtl/>
        </w:rPr>
      </w:pPr>
    </w:p>
    <w:p w14:paraId="055CF96E" w14:textId="77777777" w:rsidR="0029003B" w:rsidRPr="0029003B" w:rsidRDefault="0029003B" w:rsidP="0029003B">
      <w:pPr>
        <w:bidi/>
        <w:rPr>
          <w:rFonts w:cs="David" w:hint="cs"/>
          <w:rtl/>
        </w:rPr>
      </w:pPr>
    </w:p>
    <w:p w14:paraId="5AD9B705" w14:textId="77777777" w:rsidR="0029003B" w:rsidRPr="0029003B" w:rsidRDefault="0029003B" w:rsidP="0029003B">
      <w:pPr>
        <w:bidi/>
        <w:rPr>
          <w:rFonts w:cs="David"/>
          <w:rtl/>
        </w:rPr>
      </w:pPr>
      <w:r w:rsidRPr="0029003B">
        <w:rPr>
          <w:rFonts w:cs="David" w:hint="cs"/>
          <w:u w:val="single"/>
          <w:rtl/>
        </w:rPr>
        <w:t xml:space="preserve">היו"ר </w:t>
      </w:r>
      <w:r w:rsidRPr="0029003B">
        <w:rPr>
          <w:rFonts w:cs="David" w:hint="eastAsia"/>
          <w:u w:val="single"/>
          <w:rtl/>
        </w:rPr>
        <w:t>אורי</w:t>
      </w:r>
      <w:r w:rsidRPr="0029003B">
        <w:rPr>
          <w:rFonts w:cs="David"/>
          <w:u w:val="single"/>
          <w:rtl/>
        </w:rPr>
        <w:t xml:space="preserve"> אריאל:</w:t>
      </w:r>
    </w:p>
    <w:p w14:paraId="6D4F0E49" w14:textId="77777777" w:rsidR="0029003B" w:rsidRPr="0029003B" w:rsidRDefault="0029003B" w:rsidP="0029003B">
      <w:pPr>
        <w:bidi/>
        <w:rPr>
          <w:rFonts w:cs="David"/>
          <w:rtl/>
        </w:rPr>
      </w:pPr>
    </w:p>
    <w:p w14:paraId="0CE3EDB3" w14:textId="77777777" w:rsidR="0029003B" w:rsidRPr="0029003B" w:rsidRDefault="0029003B" w:rsidP="0029003B">
      <w:pPr>
        <w:bidi/>
        <w:rPr>
          <w:rFonts w:cs="David" w:hint="cs"/>
          <w:rtl/>
        </w:rPr>
      </w:pPr>
      <w:r w:rsidRPr="0029003B">
        <w:rPr>
          <w:rFonts w:cs="David"/>
          <w:rtl/>
        </w:rPr>
        <w:tab/>
      </w:r>
      <w:r w:rsidRPr="0029003B">
        <w:rPr>
          <w:rFonts w:cs="David" w:hint="cs"/>
          <w:rtl/>
        </w:rPr>
        <w:t xml:space="preserve"> זהבה, די. </w:t>
      </w:r>
    </w:p>
    <w:p w14:paraId="1F22A427" w14:textId="77777777" w:rsidR="0029003B" w:rsidRPr="0029003B" w:rsidRDefault="0029003B" w:rsidP="0029003B">
      <w:pPr>
        <w:bidi/>
        <w:rPr>
          <w:rFonts w:cs="David" w:hint="cs"/>
          <w:u w:val="single"/>
          <w:rtl/>
        </w:rPr>
      </w:pPr>
    </w:p>
    <w:p w14:paraId="0F002185" w14:textId="77777777" w:rsidR="0029003B" w:rsidRPr="0029003B" w:rsidRDefault="0029003B" w:rsidP="0029003B">
      <w:pPr>
        <w:bidi/>
        <w:rPr>
          <w:rFonts w:cs="David" w:hint="cs"/>
          <w:rtl/>
        </w:rPr>
      </w:pPr>
      <w:r w:rsidRPr="0029003B">
        <w:rPr>
          <w:rFonts w:cs="David" w:hint="cs"/>
          <w:u w:val="single"/>
          <w:rtl/>
        </w:rPr>
        <w:t xml:space="preserve">משה </w:t>
      </w:r>
      <w:proofErr w:type="spellStart"/>
      <w:r w:rsidRPr="0029003B">
        <w:rPr>
          <w:rFonts w:cs="David" w:hint="cs"/>
          <w:u w:val="single"/>
          <w:rtl/>
        </w:rPr>
        <w:t>שרוני</w:t>
      </w:r>
      <w:proofErr w:type="spellEnd"/>
      <w:r w:rsidRPr="0029003B">
        <w:rPr>
          <w:rFonts w:cs="David" w:hint="cs"/>
          <w:u w:val="single"/>
          <w:rtl/>
        </w:rPr>
        <w:t>:</w:t>
      </w:r>
    </w:p>
    <w:p w14:paraId="1312AB62" w14:textId="77777777" w:rsidR="0029003B" w:rsidRPr="0029003B" w:rsidRDefault="0029003B" w:rsidP="0029003B">
      <w:pPr>
        <w:bidi/>
        <w:rPr>
          <w:rFonts w:cs="David" w:hint="cs"/>
          <w:rtl/>
        </w:rPr>
      </w:pPr>
    </w:p>
    <w:p w14:paraId="4E458DB1" w14:textId="77777777" w:rsidR="0029003B" w:rsidRPr="0029003B" w:rsidRDefault="0029003B" w:rsidP="0029003B">
      <w:pPr>
        <w:bidi/>
        <w:rPr>
          <w:rFonts w:cs="David" w:hint="cs"/>
          <w:rtl/>
        </w:rPr>
      </w:pPr>
      <w:r w:rsidRPr="0029003B">
        <w:rPr>
          <w:rFonts w:cs="David" w:hint="cs"/>
          <w:rtl/>
        </w:rPr>
        <w:tab/>
        <w:t xml:space="preserve">אני מבין יותר - - - מה זה  עניין פוליטי. זה </w:t>
      </w:r>
      <w:proofErr w:type="spellStart"/>
      <w:r w:rsidRPr="0029003B">
        <w:rPr>
          <w:rFonts w:cs="David" w:hint="cs"/>
          <w:rtl/>
        </w:rPr>
        <w:t>הכל</w:t>
      </w:r>
      <w:proofErr w:type="spellEnd"/>
      <w:r w:rsidRPr="0029003B">
        <w:rPr>
          <w:rFonts w:cs="David" w:hint="cs"/>
          <w:rtl/>
        </w:rPr>
        <w:t>.</w:t>
      </w:r>
    </w:p>
    <w:p w14:paraId="5D5996E4" w14:textId="77777777" w:rsidR="0029003B" w:rsidRPr="0029003B" w:rsidRDefault="0029003B" w:rsidP="0029003B">
      <w:pPr>
        <w:bidi/>
        <w:rPr>
          <w:rFonts w:cs="David" w:hint="cs"/>
          <w:rtl/>
        </w:rPr>
      </w:pPr>
    </w:p>
    <w:p w14:paraId="50FE8FA1"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50D8F56B" w14:textId="77777777" w:rsidR="0029003B" w:rsidRPr="0029003B" w:rsidRDefault="0029003B" w:rsidP="0029003B">
      <w:pPr>
        <w:bidi/>
        <w:rPr>
          <w:rFonts w:cs="David" w:hint="cs"/>
          <w:rtl/>
        </w:rPr>
      </w:pPr>
    </w:p>
    <w:p w14:paraId="2E4BF339" w14:textId="77777777" w:rsidR="0029003B" w:rsidRPr="0029003B" w:rsidRDefault="0029003B" w:rsidP="0029003B">
      <w:pPr>
        <w:bidi/>
        <w:rPr>
          <w:rFonts w:cs="David" w:hint="cs"/>
          <w:rtl/>
        </w:rPr>
      </w:pPr>
      <w:r w:rsidRPr="0029003B">
        <w:rPr>
          <w:rFonts w:cs="David" w:hint="cs"/>
          <w:rtl/>
        </w:rPr>
        <w:tab/>
        <w:t>זה עניין פוליטי? - - -</w:t>
      </w:r>
    </w:p>
    <w:p w14:paraId="32BE9405" w14:textId="77777777" w:rsidR="0029003B" w:rsidRDefault="0029003B" w:rsidP="0029003B">
      <w:pPr>
        <w:bidi/>
        <w:rPr>
          <w:rFonts w:cs="David" w:hint="cs"/>
          <w:rtl/>
        </w:rPr>
      </w:pPr>
    </w:p>
    <w:p w14:paraId="54415423" w14:textId="77777777" w:rsidR="0029003B" w:rsidRDefault="0029003B" w:rsidP="0029003B">
      <w:pPr>
        <w:bidi/>
        <w:rPr>
          <w:rFonts w:cs="David" w:hint="cs"/>
          <w:rtl/>
        </w:rPr>
      </w:pPr>
    </w:p>
    <w:p w14:paraId="6945B820" w14:textId="77777777" w:rsidR="0029003B" w:rsidRDefault="0029003B" w:rsidP="0029003B">
      <w:pPr>
        <w:bidi/>
        <w:rPr>
          <w:rFonts w:cs="David" w:hint="cs"/>
          <w:rtl/>
        </w:rPr>
      </w:pPr>
    </w:p>
    <w:p w14:paraId="32B595AB" w14:textId="77777777" w:rsidR="0029003B" w:rsidRDefault="0029003B" w:rsidP="0029003B">
      <w:pPr>
        <w:bidi/>
        <w:rPr>
          <w:rFonts w:cs="David" w:hint="cs"/>
          <w:rtl/>
        </w:rPr>
      </w:pPr>
    </w:p>
    <w:p w14:paraId="7B3B8620" w14:textId="77777777" w:rsidR="0029003B" w:rsidRDefault="0029003B" w:rsidP="0029003B">
      <w:pPr>
        <w:bidi/>
        <w:rPr>
          <w:rFonts w:cs="David" w:hint="cs"/>
          <w:rtl/>
        </w:rPr>
      </w:pPr>
    </w:p>
    <w:p w14:paraId="359584FE" w14:textId="77777777" w:rsidR="0029003B" w:rsidRPr="0029003B" w:rsidRDefault="0029003B" w:rsidP="0029003B">
      <w:pPr>
        <w:bidi/>
        <w:rPr>
          <w:rFonts w:cs="David" w:hint="cs"/>
          <w:rtl/>
        </w:rPr>
      </w:pPr>
    </w:p>
    <w:p w14:paraId="441BD86B" w14:textId="77777777" w:rsidR="0029003B" w:rsidRPr="0029003B" w:rsidRDefault="0029003B" w:rsidP="0029003B">
      <w:pPr>
        <w:bidi/>
        <w:rPr>
          <w:rFonts w:cs="David"/>
          <w:rtl/>
        </w:rPr>
      </w:pPr>
      <w:r w:rsidRPr="0029003B">
        <w:rPr>
          <w:rFonts w:cs="David" w:hint="cs"/>
          <w:u w:val="single"/>
          <w:rtl/>
        </w:rPr>
        <w:t xml:space="preserve">היו"ר </w:t>
      </w:r>
      <w:r w:rsidRPr="0029003B">
        <w:rPr>
          <w:rFonts w:cs="David" w:hint="eastAsia"/>
          <w:u w:val="single"/>
          <w:rtl/>
        </w:rPr>
        <w:t>אורי</w:t>
      </w:r>
      <w:r w:rsidRPr="0029003B">
        <w:rPr>
          <w:rFonts w:cs="David"/>
          <w:u w:val="single"/>
          <w:rtl/>
        </w:rPr>
        <w:t xml:space="preserve"> אריאל:</w:t>
      </w:r>
    </w:p>
    <w:p w14:paraId="7B4A5A08" w14:textId="77777777" w:rsidR="0029003B" w:rsidRPr="0029003B" w:rsidRDefault="0029003B" w:rsidP="0029003B">
      <w:pPr>
        <w:bidi/>
        <w:rPr>
          <w:rFonts w:cs="David"/>
          <w:rtl/>
        </w:rPr>
      </w:pPr>
    </w:p>
    <w:p w14:paraId="6E6CEAF3" w14:textId="77777777" w:rsidR="0029003B" w:rsidRPr="0029003B" w:rsidRDefault="0029003B" w:rsidP="0029003B">
      <w:pPr>
        <w:bidi/>
        <w:rPr>
          <w:rFonts w:cs="David" w:hint="cs"/>
          <w:rtl/>
        </w:rPr>
      </w:pPr>
      <w:r w:rsidRPr="0029003B">
        <w:rPr>
          <w:rFonts w:cs="David"/>
          <w:rtl/>
        </w:rPr>
        <w:tab/>
      </w:r>
      <w:r w:rsidRPr="0029003B">
        <w:rPr>
          <w:rFonts w:cs="David" w:hint="cs"/>
          <w:rtl/>
        </w:rPr>
        <w:t xml:space="preserve"> חברת הכנסת </w:t>
      </w:r>
      <w:proofErr w:type="spellStart"/>
      <w:r w:rsidRPr="0029003B">
        <w:rPr>
          <w:rFonts w:cs="David" w:hint="cs"/>
          <w:rtl/>
        </w:rPr>
        <w:t>גלאון</w:t>
      </w:r>
      <w:proofErr w:type="spellEnd"/>
      <w:r w:rsidRPr="0029003B">
        <w:rPr>
          <w:rFonts w:cs="David" w:hint="cs"/>
          <w:rtl/>
        </w:rPr>
        <w:t>, זו פעם חמישית.</w:t>
      </w:r>
    </w:p>
    <w:p w14:paraId="637E6AD4" w14:textId="77777777" w:rsidR="0029003B" w:rsidRPr="0029003B" w:rsidRDefault="0029003B" w:rsidP="0029003B">
      <w:pPr>
        <w:bidi/>
        <w:rPr>
          <w:rFonts w:cs="David" w:hint="cs"/>
          <w:rtl/>
        </w:rPr>
      </w:pPr>
    </w:p>
    <w:p w14:paraId="03D53F48"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26E94EBA" w14:textId="77777777" w:rsidR="0029003B" w:rsidRPr="0029003B" w:rsidRDefault="0029003B" w:rsidP="0029003B">
      <w:pPr>
        <w:bidi/>
        <w:rPr>
          <w:rFonts w:cs="David" w:hint="cs"/>
          <w:rtl/>
        </w:rPr>
      </w:pPr>
    </w:p>
    <w:p w14:paraId="5F7DF76E" w14:textId="77777777" w:rsidR="0029003B" w:rsidRPr="0029003B" w:rsidRDefault="0029003B" w:rsidP="0029003B">
      <w:pPr>
        <w:bidi/>
        <w:rPr>
          <w:rFonts w:cs="David" w:hint="cs"/>
          <w:rtl/>
        </w:rPr>
      </w:pPr>
      <w:r w:rsidRPr="0029003B">
        <w:rPr>
          <w:rFonts w:cs="David" w:hint="cs"/>
          <w:rtl/>
        </w:rPr>
        <w:tab/>
        <w:t>- - -</w:t>
      </w:r>
    </w:p>
    <w:p w14:paraId="7E8A2A32" w14:textId="77777777" w:rsidR="0029003B" w:rsidRPr="0029003B" w:rsidRDefault="0029003B" w:rsidP="0029003B">
      <w:pPr>
        <w:bidi/>
        <w:rPr>
          <w:rFonts w:cs="David" w:hint="cs"/>
          <w:rtl/>
        </w:rPr>
      </w:pPr>
      <w:r w:rsidRPr="0029003B">
        <w:rPr>
          <w:rFonts w:cs="David" w:hint="cs"/>
          <w:rtl/>
        </w:rPr>
        <w:tab/>
      </w:r>
    </w:p>
    <w:p w14:paraId="1581CE4E" w14:textId="77777777" w:rsidR="0029003B" w:rsidRPr="0029003B" w:rsidRDefault="0029003B" w:rsidP="0029003B">
      <w:pPr>
        <w:bidi/>
        <w:rPr>
          <w:rFonts w:cs="David" w:hint="cs"/>
          <w:rtl/>
        </w:rPr>
      </w:pPr>
      <w:r w:rsidRPr="0029003B">
        <w:rPr>
          <w:rFonts w:cs="David" w:hint="cs"/>
          <w:u w:val="single"/>
          <w:rtl/>
        </w:rPr>
        <w:t xml:space="preserve">משה </w:t>
      </w:r>
      <w:proofErr w:type="spellStart"/>
      <w:r w:rsidRPr="0029003B">
        <w:rPr>
          <w:rFonts w:cs="David" w:hint="cs"/>
          <w:u w:val="single"/>
          <w:rtl/>
        </w:rPr>
        <w:t>שרוני</w:t>
      </w:r>
      <w:proofErr w:type="spellEnd"/>
      <w:r w:rsidRPr="0029003B">
        <w:rPr>
          <w:rFonts w:cs="David" w:hint="cs"/>
          <w:u w:val="single"/>
          <w:rtl/>
        </w:rPr>
        <w:t>:</w:t>
      </w:r>
    </w:p>
    <w:p w14:paraId="2FD44FD8" w14:textId="77777777" w:rsidR="0029003B" w:rsidRPr="0029003B" w:rsidRDefault="0029003B" w:rsidP="0029003B">
      <w:pPr>
        <w:bidi/>
        <w:rPr>
          <w:rFonts w:cs="David" w:hint="cs"/>
          <w:rtl/>
        </w:rPr>
      </w:pPr>
    </w:p>
    <w:p w14:paraId="7F07CC36" w14:textId="77777777" w:rsidR="0029003B" w:rsidRPr="0029003B" w:rsidRDefault="0029003B" w:rsidP="0029003B">
      <w:pPr>
        <w:bidi/>
        <w:rPr>
          <w:rFonts w:cs="David" w:hint="cs"/>
          <w:rtl/>
        </w:rPr>
      </w:pPr>
      <w:r w:rsidRPr="0029003B">
        <w:rPr>
          <w:rFonts w:cs="David" w:hint="cs"/>
          <w:rtl/>
        </w:rPr>
        <w:tab/>
        <w:t xml:space="preserve"> אוי, באמת, זהבה.</w:t>
      </w:r>
    </w:p>
    <w:p w14:paraId="69321D0A" w14:textId="77777777" w:rsidR="0029003B" w:rsidRPr="0029003B" w:rsidRDefault="0029003B" w:rsidP="0029003B">
      <w:pPr>
        <w:bidi/>
        <w:rPr>
          <w:rFonts w:cs="David" w:hint="cs"/>
          <w:rtl/>
        </w:rPr>
      </w:pPr>
    </w:p>
    <w:p w14:paraId="4290F85A" w14:textId="77777777" w:rsidR="0029003B" w:rsidRPr="0029003B" w:rsidRDefault="0029003B" w:rsidP="0029003B">
      <w:pPr>
        <w:bidi/>
        <w:rPr>
          <w:rFonts w:cs="David"/>
          <w:rtl/>
        </w:rPr>
      </w:pPr>
      <w:r w:rsidRPr="0029003B">
        <w:rPr>
          <w:rFonts w:cs="David" w:hint="cs"/>
          <w:u w:val="single"/>
          <w:rtl/>
        </w:rPr>
        <w:t xml:space="preserve">היו"ר </w:t>
      </w:r>
      <w:r w:rsidRPr="0029003B">
        <w:rPr>
          <w:rFonts w:cs="David" w:hint="eastAsia"/>
          <w:u w:val="single"/>
          <w:rtl/>
        </w:rPr>
        <w:t>אורי</w:t>
      </w:r>
      <w:r w:rsidRPr="0029003B">
        <w:rPr>
          <w:rFonts w:cs="David"/>
          <w:u w:val="single"/>
          <w:rtl/>
        </w:rPr>
        <w:t xml:space="preserve"> אריאל:</w:t>
      </w:r>
    </w:p>
    <w:p w14:paraId="4E9467DD" w14:textId="77777777" w:rsidR="0029003B" w:rsidRPr="0029003B" w:rsidRDefault="0029003B" w:rsidP="0029003B">
      <w:pPr>
        <w:bidi/>
        <w:rPr>
          <w:rFonts w:cs="David"/>
          <w:rtl/>
        </w:rPr>
      </w:pPr>
    </w:p>
    <w:p w14:paraId="2E617AF4" w14:textId="77777777" w:rsidR="0029003B" w:rsidRPr="0029003B" w:rsidRDefault="0029003B" w:rsidP="0029003B">
      <w:pPr>
        <w:bidi/>
        <w:rPr>
          <w:rFonts w:cs="David" w:hint="cs"/>
          <w:rtl/>
        </w:rPr>
      </w:pPr>
      <w:r w:rsidRPr="0029003B">
        <w:rPr>
          <w:rFonts w:cs="David"/>
          <w:rtl/>
        </w:rPr>
        <w:tab/>
      </w:r>
      <w:r w:rsidRPr="0029003B">
        <w:rPr>
          <w:rFonts w:cs="David" w:hint="cs"/>
          <w:rtl/>
        </w:rPr>
        <w:t xml:space="preserve"> זו פעם שישית שאני מבקש שלא תפריעי לחבר הכנסת טיבי. </w:t>
      </w:r>
    </w:p>
    <w:p w14:paraId="6CB6AB2B" w14:textId="77777777" w:rsidR="0029003B" w:rsidRPr="0029003B" w:rsidRDefault="0029003B" w:rsidP="0029003B">
      <w:pPr>
        <w:bidi/>
        <w:rPr>
          <w:rFonts w:cs="David" w:hint="cs"/>
          <w:rtl/>
        </w:rPr>
      </w:pPr>
    </w:p>
    <w:p w14:paraId="36D18A3B"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1FB0CBC8" w14:textId="77777777" w:rsidR="0029003B" w:rsidRPr="0029003B" w:rsidRDefault="0029003B" w:rsidP="0029003B">
      <w:pPr>
        <w:bidi/>
        <w:rPr>
          <w:rFonts w:cs="David" w:hint="cs"/>
          <w:rtl/>
        </w:rPr>
      </w:pPr>
    </w:p>
    <w:p w14:paraId="5C868308" w14:textId="77777777" w:rsidR="0029003B" w:rsidRPr="0029003B" w:rsidRDefault="0029003B" w:rsidP="0029003B">
      <w:pPr>
        <w:bidi/>
        <w:rPr>
          <w:rFonts w:cs="David" w:hint="cs"/>
          <w:rtl/>
        </w:rPr>
      </w:pPr>
      <w:r w:rsidRPr="0029003B">
        <w:rPr>
          <w:rFonts w:cs="David" w:hint="cs"/>
          <w:rtl/>
        </w:rPr>
        <w:tab/>
        <w:t xml:space="preserve"> זה קשה לי.</w:t>
      </w:r>
    </w:p>
    <w:p w14:paraId="2F5DBFC5" w14:textId="77777777" w:rsidR="0029003B" w:rsidRPr="0029003B" w:rsidRDefault="0029003B" w:rsidP="0029003B">
      <w:pPr>
        <w:bidi/>
        <w:rPr>
          <w:rFonts w:cs="David" w:hint="cs"/>
          <w:rtl/>
        </w:rPr>
      </w:pPr>
    </w:p>
    <w:p w14:paraId="3A92B7B1" w14:textId="77777777" w:rsidR="0029003B" w:rsidRPr="0029003B" w:rsidRDefault="0029003B" w:rsidP="0029003B">
      <w:pPr>
        <w:bidi/>
        <w:rPr>
          <w:rFonts w:cs="David" w:hint="cs"/>
          <w:u w:val="single"/>
          <w:rtl/>
        </w:rPr>
      </w:pPr>
      <w:r w:rsidRPr="0029003B">
        <w:rPr>
          <w:rFonts w:cs="David" w:hint="cs"/>
          <w:u w:val="single"/>
          <w:rtl/>
        </w:rPr>
        <w:t xml:space="preserve">יולי יואל </w:t>
      </w:r>
      <w:proofErr w:type="spellStart"/>
      <w:r w:rsidRPr="0029003B">
        <w:rPr>
          <w:rFonts w:cs="David" w:hint="cs"/>
          <w:u w:val="single"/>
          <w:rtl/>
        </w:rPr>
        <w:t>אדלשטיין</w:t>
      </w:r>
      <w:proofErr w:type="spellEnd"/>
      <w:r w:rsidRPr="0029003B">
        <w:rPr>
          <w:rFonts w:cs="David" w:hint="cs"/>
          <w:u w:val="single"/>
          <w:rtl/>
        </w:rPr>
        <w:t>:</w:t>
      </w:r>
    </w:p>
    <w:p w14:paraId="299DD3F3" w14:textId="77777777" w:rsidR="0029003B" w:rsidRPr="0029003B" w:rsidRDefault="0029003B" w:rsidP="0029003B">
      <w:pPr>
        <w:bidi/>
        <w:rPr>
          <w:rFonts w:cs="David" w:hint="cs"/>
          <w:rtl/>
        </w:rPr>
      </w:pPr>
    </w:p>
    <w:p w14:paraId="26D8D22B" w14:textId="77777777" w:rsidR="0029003B" w:rsidRPr="0029003B" w:rsidRDefault="0029003B" w:rsidP="0029003B">
      <w:pPr>
        <w:bidi/>
        <w:rPr>
          <w:rFonts w:cs="David" w:hint="cs"/>
          <w:rtl/>
        </w:rPr>
      </w:pPr>
      <w:r w:rsidRPr="0029003B">
        <w:rPr>
          <w:rFonts w:cs="David" w:hint="cs"/>
          <w:rtl/>
        </w:rPr>
        <w:tab/>
        <w:t>היא לא מסוגלת.</w:t>
      </w:r>
    </w:p>
    <w:p w14:paraId="67037AA2" w14:textId="77777777" w:rsidR="0029003B" w:rsidRPr="0029003B" w:rsidRDefault="0029003B" w:rsidP="0029003B">
      <w:pPr>
        <w:bidi/>
        <w:rPr>
          <w:rFonts w:cs="David" w:hint="cs"/>
          <w:rtl/>
        </w:rPr>
      </w:pPr>
    </w:p>
    <w:p w14:paraId="0B848FD7" w14:textId="77777777" w:rsidR="0029003B" w:rsidRPr="0029003B" w:rsidRDefault="0029003B" w:rsidP="0029003B">
      <w:pPr>
        <w:bidi/>
        <w:rPr>
          <w:rFonts w:cs="David"/>
          <w:rtl/>
        </w:rPr>
      </w:pPr>
      <w:r w:rsidRPr="0029003B">
        <w:rPr>
          <w:rFonts w:cs="David" w:hint="cs"/>
          <w:u w:val="single"/>
          <w:rtl/>
        </w:rPr>
        <w:t xml:space="preserve">היו"ר </w:t>
      </w:r>
      <w:r w:rsidRPr="0029003B">
        <w:rPr>
          <w:rFonts w:cs="David" w:hint="eastAsia"/>
          <w:u w:val="single"/>
          <w:rtl/>
        </w:rPr>
        <w:t>אורי</w:t>
      </w:r>
      <w:r w:rsidRPr="0029003B">
        <w:rPr>
          <w:rFonts w:cs="David"/>
          <w:u w:val="single"/>
          <w:rtl/>
        </w:rPr>
        <w:t xml:space="preserve"> אריאל:</w:t>
      </w:r>
    </w:p>
    <w:p w14:paraId="778EEFA9" w14:textId="77777777" w:rsidR="0029003B" w:rsidRPr="0029003B" w:rsidRDefault="0029003B" w:rsidP="0029003B">
      <w:pPr>
        <w:bidi/>
        <w:rPr>
          <w:rFonts w:cs="David"/>
          <w:rtl/>
        </w:rPr>
      </w:pPr>
    </w:p>
    <w:p w14:paraId="418D2E51" w14:textId="77777777" w:rsidR="0029003B" w:rsidRPr="0029003B" w:rsidRDefault="0029003B" w:rsidP="0029003B">
      <w:pPr>
        <w:bidi/>
        <w:rPr>
          <w:rFonts w:cs="David" w:hint="cs"/>
          <w:rtl/>
        </w:rPr>
      </w:pPr>
      <w:r w:rsidRPr="0029003B">
        <w:rPr>
          <w:rFonts w:cs="David"/>
          <w:rtl/>
        </w:rPr>
        <w:tab/>
      </w:r>
      <w:r w:rsidRPr="0029003B">
        <w:rPr>
          <w:rFonts w:cs="David" w:hint="cs"/>
          <w:rtl/>
        </w:rPr>
        <w:t xml:space="preserve"> זה פשוט לא יאומן.</w:t>
      </w:r>
    </w:p>
    <w:p w14:paraId="6036A015" w14:textId="77777777" w:rsidR="0029003B" w:rsidRPr="0029003B" w:rsidRDefault="0029003B" w:rsidP="0029003B">
      <w:pPr>
        <w:bidi/>
        <w:rPr>
          <w:rFonts w:cs="David" w:hint="cs"/>
          <w:rtl/>
        </w:rPr>
      </w:pPr>
    </w:p>
    <w:p w14:paraId="2AA82A7C"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10729D42" w14:textId="77777777" w:rsidR="0029003B" w:rsidRPr="0029003B" w:rsidRDefault="0029003B" w:rsidP="0029003B">
      <w:pPr>
        <w:bidi/>
        <w:rPr>
          <w:rFonts w:cs="David" w:hint="cs"/>
          <w:rtl/>
        </w:rPr>
      </w:pPr>
    </w:p>
    <w:p w14:paraId="1807A806" w14:textId="77777777" w:rsidR="0029003B" w:rsidRPr="0029003B" w:rsidRDefault="0029003B" w:rsidP="0029003B">
      <w:pPr>
        <w:bidi/>
        <w:rPr>
          <w:rFonts w:cs="David" w:hint="cs"/>
          <w:rtl/>
        </w:rPr>
      </w:pPr>
      <w:r w:rsidRPr="0029003B">
        <w:rPr>
          <w:rFonts w:cs="David" w:hint="cs"/>
          <w:rtl/>
        </w:rPr>
        <w:tab/>
        <w:t xml:space="preserve"> זה קשה לי.</w:t>
      </w:r>
    </w:p>
    <w:p w14:paraId="78C5A6BF" w14:textId="77777777" w:rsidR="0029003B" w:rsidRPr="0029003B" w:rsidRDefault="0029003B" w:rsidP="0029003B">
      <w:pPr>
        <w:bidi/>
        <w:rPr>
          <w:rFonts w:cs="David" w:hint="cs"/>
          <w:rtl/>
        </w:rPr>
      </w:pPr>
    </w:p>
    <w:p w14:paraId="519AF2E8" w14:textId="77777777" w:rsidR="0029003B" w:rsidRPr="0029003B" w:rsidRDefault="0029003B" w:rsidP="0029003B">
      <w:pPr>
        <w:bidi/>
        <w:rPr>
          <w:rFonts w:cs="David" w:hint="cs"/>
          <w:u w:val="single"/>
          <w:rtl/>
        </w:rPr>
      </w:pPr>
      <w:r w:rsidRPr="0029003B">
        <w:rPr>
          <w:rFonts w:cs="David" w:hint="cs"/>
          <w:u w:val="single"/>
          <w:rtl/>
        </w:rPr>
        <w:t xml:space="preserve">יולי יואל </w:t>
      </w:r>
      <w:proofErr w:type="spellStart"/>
      <w:r w:rsidRPr="0029003B">
        <w:rPr>
          <w:rFonts w:cs="David" w:hint="cs"/>
          <w:u w:val="single"/>
          <w:rtl/>
        </w:rPr>
        <w:t>אדלשטיין</w:t>
      </w:r>
      <w:proofErr w:type="spellEnd"/>
      <w:r w:rsidRPr="0029003B">
        <w:rPr>
          <w:rFonts w:cs="David" w:hint="cs"/>
          <w:u w:val="single"/>
          <w:rtl/>
        </w:rPr>
        <w:t>:</w:t>
      </w:r>
    </w:p>
    <w:p w14:paraId="4065A27F" w14:textId="77777777" w:rsidR="0029003B" w:rsidRPr="0029003B" w:rsidRDefault="0029003B" w:rsidP="0029003B">
      <w:pPr>
        <w:bidi/>
        <w:rPr>
          <w:rFonts w:cs="David" w:hint="cs"/>
          <w:rtl/>
        </w:rPr>
      </w:pPr>
    </w:p>
    <w:p w14:paraId="1617B16A" w14:textId="77777777" w:rsidR="0029003B" w:rsidRPr="0029003B" w:rsidRDefault="0029003B" w:rsidP="0029003B">
      <w:pPr>
        <w:bidi/>
        <w:rPr>
          <w:rFonts w:cs="David" w:hint="cs"/>
          <w:rtl/>
        </w:rPr>
      </w:pPr>
      <w:r w:rsidRPr="0029003B">
        <w:rPr>
          <w:rFonts w:cs="David" w:hint="cs"/>
          <w:rtl/>
        </w:rPr>
        <w:tab/>
        <w:t>ברגע שהיא רואה אותו - - -</w:t>
      </w:r>
    </w:p>
    <w:p w14:paraId="25FDE9BB" w14:textId="77777777" w:rsidR="0029003B" w:rsidRPr="0029003B" w:rsidRDefault="0029003B" w:rsidP="0029003B">
      <w:pPr>
        <w:bidi/>
        <w:rPr>
          <w:rFonts w:cs="David" w:hint="cs"/>
          <w:rtl/>
        </w:rPr>
      </w:pPr>
    </w:p>
    <w:p w14:paraId="18FC6395" w14:textId="77777777" w:rsidR="0029003B" w:rsidRPr="0029003B" w:rsidRDefault="0029003B" w:rsidP="0029003B">
      <w:pPr>
        <w:bidi/>
        <w:rPr>
          <w:rFonts w:cs="David"/>
          <w:rtl/>
        </w:rPr>
      </w:pPr>
      <w:r w:rsidRPr="0029003B">
        <w:rPr>
          <w:rFonts w:cs="David" w:hint="cs"/>
          <w:u w:val="single"/>
          <w:rtl/>
        </w:rPr>
        <w:t xml:space="preserve">היו"ר </w:t>
      </w:r>
      <w:r w:rsidRPr="0029003B">
        <w:rPr>
          <w:rFonts w:cs="David" w:hint="eastAsia"/>
          <w:u w:val="single"/>
          <w:rtl/>
        </w:rPr>
        <w:t>אורי</w:t>
      </w:r>
      <w:r w:rsidRPr="0029003B">
        <w:rPr>
          <w:rFonts w:cs="David"/>
          <w:u w:val="single"/>
          <w:rtl/>
        </w:rPr>
        <w:t xml:space="preserve"> אריאל:</w:t>
      </w:r>
    </w:p>
    <w:p w14:paraId="25850AE5" w14:textId="77777777" w:rsidR="0029003B" w:rsidRPr="0029003B" w:rsidRDefault="0029003B" w:rsidP="0029003B">
      <w:pPr>
        <w:bidi/>
        <w:rPr>
          <w:rFonts w:cs="David"/>
          <w:rtl/>
        </w:rPr>
      </w:pPr>
    </w:p>
    <w:p w14:paraId="7BFFBCC5" w14:textId="77777777" w:rsidR="0029003B" w:rsidRPr="0029003B" w:rsidRDefault="0029003B" w:rsidP="0029003B">
      <w:pPr>
        <w:bidi/>
        <w:rPr>
          <w:rFonts w:cs="David" w:hint="cs"/>
          <w:rtl/>
        </w:rPr>
      </w:pPr>
      <w:r w:rsidRPr="0029003B">
        <w:rPr>
          <w:rFonts w:cs="David"/>
          <w:rtl/>
        </w:rPr>
        <w:tab/>
      </w:r>
      <w:r w:rsidRPr="0029003B">
        <w:rPr>
          <w:rFonts w:cs="David" w:hint="cs"/>
          <w:rtl/>
        </w:rPr>
        <w:t xml:space="preserve"> כן, טיבי, בבקשה. </w:t>
      </w:r>
    </w:p>
    <w:p w14:paraId="1CF9B9A5" w14:textId="77777777" w:rsidR="0029003B" w:rsidRPr="0029003B" w:rsidRDefault="0029003B" w:rsidP="0029003B">
      <w:pPr>
        <w:bidi/>
        <w:rPr>
          <w:rFonts w:cs="David" w:hint="cs"/>
          <w:rtl/>
        </w:rPr>
      </w:pPr>
    </w:p>
    <w:p w14:paraId="3353ADF5" w14:textId="77777777" w:rsidR="0029003B" w:rsidRPr="0029003B" w:rsidRDefault="0029003B" w:rsidP="0029003B">
      <w:pPr>
        <w:bidi/>
        <w:rPr>
          <w:rFonts w:cs="David" w:hint="cs"/>
          <w:rtl/>
        </w:rPr>
      </w:pPr>
      <w:r w:rsidRPr="0029003B">
        <w:rPr>
          <w:rFonts w:cs="David" w:hint="cs"/>
          <w:u w:val="single"/>
          <w:rtl/>
        </w:rPr>
        <w:t>אחמד טיבי:</w:t>
      </w:r>
    </w:p>
    <w:p w14:paraId="2C4560A1" w14:textId="77777777" w:rsidR="0029003B" w:rsidRPr="0029003B" w:rsidRDefault="0029003B" w:rsidP="0029003B">
      <w:pPr>
        <w:bidi/>
        <w:rPr>
          <w:rFonts w:cs="David" w:hint="cs"/>
          <w:rtl/>
        </w:rPr>
      </w:pPr>
    </w:p>
    <w:p w14:paraId="7C98C50B" w14:textId="77777777" w:rsidR="0029003B" w:rsidRPr="0029003B" w:rsidRDefault="0029003B" w:rsidP="0029003B">
      <w:pPr>
        <w:bidi/>
        <w:rPr>
          <w:rFonts w:cs="David" w:hint="cs"/>
          <w:rtl/>
        </w:rPr>
      </w:pPr>
      <w:r w:rsidRPr="0029003B">
        <w:rPr>
          <w:rFonts w:cs="David" w:hint="cs"/>
          <w:rtl/>
        </w:rPr>
        <w:tab/>
        <w:t xml:space="preserve"> אני מסכים עם העיקרון שאמרה חברת הכנסת </w:t>
      </w:r>
      <w:proofErr w:type="spellStart"/>
      <w:r w:rsidRPr="0029003B">
        <w:rPr>
          <w:rFonts w:cs="David" w:hint="cs"/>
          <w:rtl/>
        </w:rPr>
        <w:t>גלאון</w:t>
      </w:r>
      <w:proofErr w:type="spellEnd"/>
      <w:r w:rsidRPr="0029003B">
        <w:rPr>
          <w:rFonts w:cs="David" w:hint="cs"/>
          <w:rtl/>
        </w:rPr>
        <w:t xml:space="preserve">, ושאמרנו אותו בדיונים הראשונים. אגב, אני גם רוצה להזכיר, אני זה שיזמתי את הדיון הראשוני כאן, בשל העובדה שאני, יותר מכל אדם אחר, נכנס ויוצא בשטחי </w:t>
      </w:r>
      <w:r w:rsidRPr="0029003B">
        <w:rPr>
          <w:rFonts w:cs="David" w:hint="cs"/>
        </w:rPr>
        <w:t>A</w:t>
      </w:r>
      <w:r w:rsidRPr="0029003B">
        <w:rPr>
          <w:rFonts w:cs="David" w:hint="cs"/>
          <w:rtl/>
        </w:rPr>
        <w:t>.</w:t>
      </w:r>
    </w:p>
    <w:p w14:paraId="0BCC3EEB" w14:textId="77777777" w:rsidR="0029003B" w:rsidRPr="0029003B" w:rsidRDefault="0029003B" w:rsidP="0029003B">
      <w:pPr>
        <w:bidi/>
        <w:rPr>
          <w:rFonts w:cs="David" w:hint="cs"/>
          <w:rtl/>
        </w:rPr>
      </w:pPr>
    </w:p>
    <w:p w14:paraId="35968408"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6A53E565" w14:textId="77777777" w:rsidR="0029003B" w:rsidRPr="0029003B" w:rsidRDefault="0029003B" w:rsidP="0029003B">
      <w:pPr>
        <w:bidi/>
        <w:rPr>
          <w:rFonts w:cs="David" w:hint="cs"/>
          <w:rtl/>
        </w:rPr>
      </w:pPr>
    </w:p>
    <w:p w14:paraId="2F944044" w14:textId="77777777" w:rsidR="0029003B" w:rsidRPr="0029003B" w:rsidRDefault="0029003B" w:rsidP="0029003B">
      <w:pPr>
        <w:bidi/>
        <w:rPr>
          <w:rFonts w:cs="David" w:hint="cs"/>
          <w:rtl/>
        </w:rPr>
      </w:pPr>
      <w:r w:rsidRPr="0029003B">
        <w:rPr>
          <w:rFonts w:cs="David" w:hint="cs"/>
          <w:rtl/>
        </w:rPr>
        <w:tab/>
        <w:t xml:space="preserve"> למה?</w:t>
      </w:r>
    </w:p>
    <w:p w14:paraId="65722BBF" w14:textId="77777777" w:rsidR="0029003B" w:rsidRDefault="0029003B" w:rsidP="0029003B">
      <w:pPr>
        <w:bidi/>
        <w:rPr>
          <w:rFonts w:cs="David" w:hint="cs"/>
          <w:rtl/>
        </w:rPr>
      </w:pPr>
    </w:p>
    <w:p w14:paraId="68051D52" w14:textId="77777777" w:rsidR="0029003B" w:rsidRDefault="0029003B" w:rsidP="0029003B">
      <w:pPr>
        <w:bidi/>
        <w:rPr>
          <w:rFonts w:cs="David" w:hint="cs"/>
          <w:rtl/>
        </w:rPr>
      </w:pPr>
    </w:p>
    <w:p w14:paraId="2742B1F3" w14:textId="77777777" w:rsidR="0029003B" w:rsidRDefault="0029003B" w:rsidP="0029003B">
      <w:pPr>
        <w:bidi/>
        <w:rPr>
          <w:rFonts w:cs="David" w:hint="cs"/>
          <w:rtl/>
        </w:rPr>
      </w:pPr>
    </w:p>
    <w:p w14:paraId="44B184FA" w14:textId="77777777" w:rsidR="0029003B" w:rsidRDefault="0029003B" w:rsidP="0029003B">
      <w:pPr>
        <w:bidi/>
        <w:rPr>
          <w:rFonts w:cs="David" w:hint="cs"/>
          <w:rtl/>
        </w:rPr>
      </w:pPr>
    </w:p>
    <w:p w14:paraId="69475285" w14:textId="77777777" w:rsidR="0029003B" w:rsidRDefault="0029003B" w:rsidP="0029003B">
      <w:pPr>
        <w:bidi/>
        <w:rPr>
          <w:rFonts w:cs="David" w:hint="cs"/>
          <w:rtl/>
        </w:rPr>
      </w:pPr>
    </w:p>
    <w:p w14:paraId="7035A123" w14:textId="77777777" w:rsidR="0029003B" w:rsidRDefault="0029003B" w:rsidP="0029003B">
      <w:pPr>
        <w:bidi/>
        <w:rPr>
          <w:rFonts w:cs="David" w:hint="cs"/>
          <w:rtl/>
        </w:rPr>
      </w:pPr>
    </w:p>
    <w:p w14:paraId="5473C056" w14:textId="77777777" w:rsidR="0029003B" w:rsidRPr="0029003B" w:rsidRDefault="0029003B" w:rsidP="0029003B">
      <w:pPr>
        <w:bidi/>
        <w:rPr>
          <w:rFonts w:cs="David" w:hint="cs"/>
          <w:rtl/>
        </w:rPr>
      </w:pPr>
    </w:p>
    <w:p w14:paraId="77A6908F" w14:textId="77777777" w:rsidR="0029003B" w:rsidRPr="0029003B" w:rsidRDefault="0029003B" w:rsidP="0029003B">
      <w:pPr>
        <w:bidi/>
        <w:rPr>
          <w:rFonts w:cs="David" w:hint="cs"/>
          <w:rtl/>
        </w:rPr>
      </w:pPr>
      <w:r w:rsidRPr="0029003B">
        <w:rPr>
          <w:rFonts w:cs="David" w:hint="cs"/>
          <w:u w:val="single"/>
          <w:rtl/>
        </w:rPr>
        <w:t>אחמד טיבי:</w:t>
      </w:r>
    </w:p>
    <w:p w14:paraId="4C04BEAD" w14:textId="77777777" w:rsidR="0029003B" w:rsidRPr="0029003B" w:rsidRDefault="0029003B" w:rsidP="0029003B">
      <w:pPr>
        <w:bidi/>
        <w:rPr>
          <w:rFonts w:cs="David" w:hint="cs"/>
          <w:rtl/>
        </w:rPr>
      </w:pPr>
    </w:p>
    <w:p w14:paraId="6D13CF15" w14:textId="77777777" w:rsidR="0029003B" w:rsidRPr="0029003B" w:rsidRDefault="0029003B" w:rsidP="0029003B">
      <w:pPr>
        <w:bidi/>
        <w:rPr>
          <w:rFonts w:cs="David" w:hint="cs"/>
          <w:rtl/>
        </w:rPr>
      </w:pPr>
      <w:r w:rsidRPr="0029003B">
        <w:rPr>
          <w:rFonts w:cs="David" w:hint="cs"/>
          <w:rtl/>
        </w:rPr>
        <w:tab/>
        <w:t xml:space="preserve"> אני לא צריך שום אבטחה, אין שום סכנה לחיי בשטחי </w:t>
      </w:r>
      <w:r w:rsidRPr="0029003B">
        <w:rPr>
          <w:rFonts w:cs="David" w:hint="cs"/>
        </w:rPr>
        <w:t>A</w:t>
      </w:r>
      <w:r w:rsidRPr="0029003B">
        <w:rPr>
          <w:rFonts w:cs="David" w:hint="cs"/>
          <w:rtl/>
        </w:rPr>
        <w:t>, והטיעון שכאילו אני צריך את אישורו של אלוף הפיקוד מראש בשל סכנה לביטחוני האישי היא מגוחכת, ואין לה על מה להסתמך.</w:t>
      </w:r>
    </w:p>
    <w:p w14:paraId="2BFC4979" w14:textId="77777777" w:rsidR="0029003B" w:rsidRPr="0029003B" w:rsidRDefault="0029003B" w:rsidP="0029003B">
      <w:pPr>
        <w:bidi/>
        <w:rPr>
          <w:rFonts w:cs="David" w:hint="cs"/>
          <w:rtl/>
        </w:rPr>
      </w:pPr>
    </w:p>
    <w:p w14:paraId="089B6FB7" w14:textId="77777777" w:rsidR="0029003B" w:rsidRPr="0029003B" w:rsidRDefault="0029003B" w:rsidP="0029003B">
      <w:pPr>
        <w:pStyle w:val="Heading5"/>
        <w:jc w:val="left"/>
        <w:rPr>
          <w:rFonts w:hint="cs"/>
          <w:sz w:val="24"/>
          <w:rtl/>
        </w:rPr>
      </w:pPr>
      <w:r w:rsidRPr="0029003B">
        <w:rPr>
          <w:rFonts w:hint="cs"/>
          <w:sz w:val="24"/>
          <w:u w:val="single"/>
          <w:rtl/>
        </w:rPr>
        <w:t>איתן כבל:</w:t>
      </w:r>
    </w:p>
    <w:p w14:paraId="4E198144" w14:textId="77777777" w:rsidR="0029003B" w:rsidRPr="0029003B" w:rsidRDefault="0029003B" w:rsidP="0029003B">
      <w:pPr>
        <w:pStyle w:val="Heading5"/>
        <w:jc w:val="left"/>
        <w:rPr>
          <w:rFonts w:hint="cs"/>
          <w:sz w:val="24"/>
          <w:rtl/>
        </w:rPr>
      </w:pPr>
    </w:p>
    <w:p w14:paraId="4380F9FA" w14:textId="77777777" w:rsidR="0029003B" w:rsidRPr="0029003B" w:rsidRDefault="0029003B" w:rsidP="0029003B">
      <w:pPr>
        <w:bidi/>
        <w:rPr>
          <w:rFonts w:cs="David" w:hint="cs"/>
          <w:rtl/>
        </w:rPr>
      </w:pPr>
      <w:r w:rsidRPr="0029003B">
        <w:rPr>
          <w:rFonts w:cs="David" w:hint="cs"/>
          <w:rtl/>
        </w:rPr>
        <w:tab/>
        <w:t xml:space="preserve"> תזכור שיש פלגים גם ברמאללה.</w:t>
      </w:r>
    </w:p>
    <w:p w14:paraId="4602B15B" w14:textId="77777777" w:rsidR="0029003B" w:rsidRPr="0029003B" w:rsidRDefault="0029003B" w:rsidP="0029003B">
      <w:pPr>
        <w:bidi/>
        <w:rPr>
          <w:rFonts w:cs="David" w:hint="cs"/>
          <w:rtl/>
        </w:rPr>
      </w:pPr>
    </w:p>
    <w:p w14:paraId="705AB91C" w14:textId="77777777" w:rsidR="0029003B" w:rsidRPr="0029003B" w:rsidRDefault="0029003B" w:rsidP="0029003B">
      <w:pPr>
        <w:bidi/>
        <w:rPr>
          <w:rFonts w:cs="David" w:hint="cs"/>
          <w:rtl/>
        </w:rPr>
      </w:pPr>
      <w:r w:rsidRPr="0029003B">
        <w:rPr>
          <w:rFonts w:cs="David" w:hint="cs"/>
          <w:u w:val="single"/>
          <w:rtl/>
        </w:rPr>
        <w:t>אחמד טיבי:</w:t>
      </w:r>
    </w:p>
    <w:p w14:paraId="637C6B32" w14:textId="77777777" w:rsidR="0029003B" w:rsidRPr="0029003B" w:rsidRDefault="0029003B" w:rsidP="0029003B">
      <w:pPr>
        <w:bidi/>
        <w:rPr>
          <w:rFonts w:cs="David" w:hint="cs"/>
          <w:rtl/>
        </w:rPr>
      </w:pPr>
    </w:p>
    <w:p w14:paraId="3729391A" w14:textId="77777777" w:rsidR="0029003B" w:rsidRPr="0029003B" w:rsidRDefault="0029003B" w:rsidP="0029003B">
      <w:pPr>
        <w:bidi/>
        <w:rPr>
          <w:rFonts w:cs="David" w:hint="cs"/>
          <w:rtl/>
        </w:rPr>
      </w:pPr>
      <w:r w:rsidRPr="0029003B">
        <w:rPr>
          <w:rFonts w:cs="David" w:hint="cs"/>
          <w:rtl/>
        </w:rPr>
        <w:tab/>
        <w:t xml:space="preserve"> לא חשוב. וכל אדם סביר יודע שזה נכון. כל אדם סביר. </w:t>
      </w:r>
    </w:p>
    <w:p w14:paraId="43806F6A" w14:textId="77777777" w:rsidR="0029003B" w:rsidRPr="0029003B" w:rsidRDefault="0029003B" w:rsidP="0029003B">
      <w:pPr>
        <w:bidi/>
        <w:rPr>
          <w:rFonts w:cs="David" w:hint="cs"/>
          <w:rtl/>
        </w:rPr>
      </w:pPr>
    </w:p>
    <w:p w14:paraId="313F0E99" w14:textId="77777777" w:rsidR="0029003B" w:rsidRPr="0029003B" w:rsidRDefault="0029003B" w:rsidP="0029003B">
      <w:pPr>
        <w:bidi/>
        <w:ind w:firstLine="567"/>
        <w:rPr>
          <w:rFonts w:cs="David" w:hint="cs"/>
          <w:rtl/>
        </w:rPr>
      </w:pPr>
      <w:r w:rsidRPr="0029003B">
        <w:rPr>
          <w:rFonts w:cs="David" w:hint="cs"/>
          <w:rtl/>
        </w:rPr>
        <w:t xml:space="preserve">עכשיו, אני רוצה לומר לכם, חבר הכנסת אריאל. זה לא תלוי, הנושא הזה, בחברי כנסת ערבים או יהודים, ימין או שמאל. כשהצגתי את הנושא, היה אז המקרה, נדמה לי, שלך ושל אריה אלדד. וגם לא נתנו לכם, וגם התנכלו לכם. </w:t>
      </w:r>
    </w:p>
    <w:p w14:paraId="5B1FDC4C" w14:textId="77777777" w:rsidR="0029003B" w:rsidRPr="0029003B" w:rsidRDefault="0029003B" w:rsidP="0029003B">
      <w:pPr>
        <w:bidi/>
        <w:rPr>
          <w:rFonts w:cs="David" w:hint="cs"/>
          <w:rtl/>
        </w:rPr>
      </w:pPr>
    </w:p>
    <w:p w14:paraId="70532BD8" w14:textId="77777777" w:rsidR="0029003B" w:rsidRPr="0029003B" w:rsidRDefault="0029003B" w:rsidP="0029003B">
      <w:pPr>
        <w:bidi/>
        <w:rPr>
          <w:rFonts w:cs="David"/>
          <w:rtl/>
        </w:rPr>
      </w:pPr>
      <w:r w:rsidRPr="0029003B">
        <w:rPr>
          <w:rFonts w:cs="David" w:hint="cs"/>
          <w:u w:val="single"/>
          <w:rtl/>
        </w:rPr>
        <w:t xml:space="preserve">היו"ר </w:t>
      </w:r>
      <w:r w:rsidRPr="0029003B">
        <w:rPr>
          <w:rFonts w:cs="David" w:hint="eastAsia"/>
          <w:u w:val="single"/>
          <w:rtl/>
        </w:rPr>
        <w:t>אורי</w:t>
      </w:r>
      <w:r w:rsidRPr="0029003B">
        <w:rPr>
          <w:rFonts w:cs="David"/>
          <w:u w:val="single"/>
          <w:rtl/>
        </w:rPr>
        <w:t xml:space="preserve"> אריאל:</w:t>
      </w:r>
    </w:p>
    <w:p w14:paraId="41C5EE50" w14:textId="77777777" w:rsidR="0029003B" w:rsidRPr="0029003B" w:rsidRDefault="0029003B" w:rsidP="0029003B">
      <w:pPr>
        <w:bidi/>
        <w:rPr>
          <w:rFonts w:cs="David"/>
          <w:rtl/>
        </w:rPr>
      </w:pPr>
    </w:p>
    <w:p w14:paraId="61543BD1" w14:textId="77777777" w:rsidR="0029003B" w:rsidRPr="0029003B" w:rsidRDefault="0029003B" w:rsidP="0029003B">
      <w:pPr>
        <w:bidi/>
        <w:rPr>
          <w:rFonts w:cs="David" w:hint="cs"/>
          <w:rtl/>
        </w:rPr>
      </w:pPr>
      <w:r w:rsidRPr="0029003B">
        <w:rPr>
          <w:rFonts w:cs="David"/>
          <w:rtl/>
        </w:rPr>
        <w:tab/>
      </w:r>
      <w:r w:rsidRPr="0029003B">
        <w:rPr>
          <w:rFonts w:cs="David" w:hint="cs"/>
          <w:rtl/>
        </w:rPr>
        <w:t xml:space="preserve"> נכון.</w:t>
      </w:r>
    </w:p>
    <w:p w14:paraId="7787A913" w14:textId="77777777" w:rsidR="0029003B" w:rsidRPr="0029003B" w:rsidRDefault="0029003B" w:rsidP="0029003B">
      <w:pPr>
        <w:bidi/>
        <w:rPr>
          <w:rFonts w:cs="David" w:hint="cs"/>
          <w:rtl/>
        </w:rPr>
      </w:pPr>
    </w:p>
    <w:p w14:paraId="2A6E2A2D" w14:textId="77777777" w:rsidR="0029003B" w:rsidRPr="0029003B" w:rsidRDefault="0029003B" w:rsidP="0029003B">
      <w:pPr>
        <w:bidi/>
        <w:rPr>
          <w:rFonts w:cs="David" w:hint="cs"/>
          <w:rtl/>
        </w:rPr>
      </w:pPr>
      <w:r w:rsidRPr="0029003B">
        <w:rPr>
          <w:rFonts w:cs="David" w:hint="cs"/>
          <w:u w:val="single"/>
          <w:rtl/>
        </w:rPr>
        <w:t>אחמד טיבי:</w:t>
      </w:r>
    </w:p>
    <w:p w14:paraId="5F54C5F4" w14:textId="77777777" w:rsidR="0029003B" w:rsidRPr="0029003B" w:rsidRDefault="0029003B" w:rsidP="0029003B">
      <w:pPr>
        <w:bidi/>
        <w:rPr>
          <w:rFonts w:cs="David" w:hint="cs"/>
          <w:rtl/>
        </w:rPr>
      </w:pPr>
    </w:p>
    <w:p w14:paraId="523B1807" w14:textId="77777777" w:rsidR="0029003B" w:rsidRPr="0029003B" w:rsidRDefault="0029003B" w:rsidP="0029003B">
      <w:pPr>
        <w:bidi/>
        <w:rPr>
          <w:rFonts w:cs="David" w:hint="cs"/>
          <w:rtl/>
        </w:rPr>
      </w:pPr>
      <w:r w:rsidRPr="0029003B">
        <w:rPr>
          <w:rFonts w:cs="David" w:hint="cs"/>
          <w:rtl/>
        </w:rPr>
        <w:tab/>
        <w:t xml:space="preserve">אמרתי שמבחינה פוליטית, אתם יודעים, תהום פעורה בינינו, אבל אי אפשר לתת לחבר כנסת, בכל מקום </w:t>
      </w:r>
      <w:r w:rsidRPr="0029003B">
        <w:rPr>
          <w:rFonts w:cs="David"/>
          <w:rtl/>
        </w:rPr>
        <w:t>–</w:t>
      </w:r>
      <w:r w:rsidRPr="0029003B">
        <w:rPr>
          <w:rFonts w:cs="David" w:hint="cs"/>
          <w:rtl/>
        </w:rPr>
        <w:t xml:space="preserve"> גם בשטח כבוש, גם ב-</w:t>
      </w:r>
      <w:r w:rsidRPr="0029003B">
        <w:rPr>
          <w:rFonts w:cs="David" w:hint="cs"/>
        </w:rPr>
        <w:t>A</w:t>
      </w:r>
      <w:r w:rsidRPr="0029003B">
        <w:rPr>
          <w:rFonts w:cs="David" w:hint="cs"/>
          <w:rtl/>
        </w:rPr>
        <w:t xml:space="preserve">, גם בהתנחלויות </w:t>
      </w:r>
      <w:r w:rsidRPr="0029003B">
        <w:rPr>
          <w:rFonts w:cs="David"/>
          <w:rtl/>
        </w:rPr>
        <w:t>–</w:t>
      </w:r>
      <w:r w:rsidRPr="0029003B">
        <w:rPr>
          <w:rFonts w:cs="David" w:hint="cs"/>
          <w:rtl/>
        </w:rPr>
        <w:t xml:space="preserve"> לפגוע בחופש התנועה שלו, שזה חלק מהותי מחוק החסינות. הרי מה מבדיל ומבדל בין אזרח לבין חבר כנסת? יש 120 אנשים שיש להם פריבילגיה של חופש תנועה מוחלטת, ש-למשל, אסור לבדוק להם ברכב. למה? סתם ככה? אסור לבדוק בניירות שלהם כשהם חוזרים משדה התעופה, כשהם יוצאים. או במחסום. אסור. למה? זו פריבילגיה שנותנים לחברי כנסת. זה נקרא חסינות. תאר לך שבכל פעם שאני יוצא, שואל אותי הקצין: אדוני, לאן אתה הולך? וכי למה? למה אתה נפגש עם איקס? כל קצין, כל שוטר. אגב, שואלים את השאלות האלה. הם לא יודעים שזו עבירה על החוק, שאסור להם לשאול. וכשאתה אומר להם: סליחה, אסור לך לשאול אותי שאלות כאלה. מקסימום, יש עבירה </w:t>
      </w:r>
      <w:r w:rsidRPr="0029003B">
        <w:rPr>
          <w:rFonts w:cs="David"/>
          <w:rtl/>
        </w:rPr>
        <w:t>–</w:t>
      </w:r>
      <w:r w:rsidRPr="0029003B">
        <w:rPr>
          <w:rFonts w:cs="David" w:hint="cs"/>
          <w:rtl/>
        </w:rPr>
        <w:t xml:space="preserve"> היועץ המשפטי שואל.  אומר לי: לא מעניין  אותי. אז מה אם אתה חבר כנסת. אתה מבין? אלה שעוברים במחסומים, מכירים את התשובות האלה יום </w:t>
      </w:r>
      <w:proofErr w:type="spellStart"/>
      <w:r w:rsidRPr="0029003B">
        <w:rPr>
          <w:rFonts w:cs="David" w:hint="cs"/>
          <w:rtl/>
        </w:rPr>
        <w:t>יום</w:t>
      </w:r>
      <w:proofErr w:type="spellEnd"/>
      <w:r w:rsidRPr="0029003B">
        <w:rPr>
          <w:rFonts w:cs="David" w:hint="cs"/>
          <w:rtl/>
        </w:rPr>
        <w:t xml:space="preserve">. </w:t>
      </w:r>
    </w:p>
    <w:p w14:paraId="40159E15" w14:textId="77777777" w:rsidR="0029003B" w:rsidRPr="0029003B" w:rsidRDefault="0029003B" w:rsidP="0029003B">
      <w:pPr>
        <w:bidi/>
        <w:rPr>
          <w:rFonts w:cs="David" w:hint="cs"/>
          <w:rtl/>
        </w:rPr>
      </w:pPr>
    </w:p>
    <w:p w14:paraId="185E67CB" w14:textId="77777777" w:rsidR="0029003B" w:rsidRPr="0029003B" w:rsidRDefault="0029003B" w:rsidP="0029003B">
      <w:pPr>
        <w:bidi/>
        <w:rPr>
          <w:rFonts w:cs="David" w:hint="cs"/>
          <w:rtl/>
        </w:rPr>
      </w:pPr>
      <w:r w:rsidRPr="0029003B">
        <w:rPr>
          <w:rFonts w:cs="David" w:hint="cs"/>
          <w:rtl/>
        </w:rPr>
        <w:tab/>
        <w:t>הייתי פעם במחסום, איתן? כחייל, כשומר?</w:t>
      </w:r>
    </w:p>
    <w:p w14:paraId="78C09A41" w14:textId="77777777" w:rsidR="0029003B" w:rsidRPr="0029003B" w:rsidRDefault="0029003B" w:rsidP="0029003B">
      <w:pPr>
        <w:bidi/>
        <w:rPr>
          <w:rFonts w:cs="David" w:hint="cs"/>
          <w:rtl/>
        </w:rPr>
      </w:pPr>
    </w:p>
    <w:p w14:paraId="0FEAA2B5" w14:textId="77777777" w:rsidR="0029003B" w:rsidRPr="0029003B" w:rsidRDefault="0029003B" w:rsidP="0029003B">
      <w:pPr>
        <w:pStyle w:val="Heading5"/>
        <w:jc w:val="left"/>
        <w:rPr>
          <w:rFonts w:hint="cs"/>
          <w:sz w:val="24"/>
          <w:rtl/>
        </w:rPr>
      </w:pPr>
      <w:r w:rsidRPr="0029003B">
        <w:rPr>
          <w:rFonts w:hint="cs"/>
          <w:sz w:val="24"/>
          <w:u w:val="single"/>
          <w:rtl/>
        </w:rPr>
        <w:t>איתן כבל:</w:t>
      </w:r>
    </w:p>
    <w:p w14:paraId="3770AD3B" w14:textId="77777777" w:rsidR="0029003B" w:rsidRPr="0029003B" w:rsidRDefault="0029003B" w:rsidP="0029003B">
      <w:pPr>
        <w:pStyle w:val="Heading5"/>
        <w:jc w:val="left"/>
        <w:rPr>
          <w:rFonts w:hint="cs"/>
          <w:sz w:val="24"/>
          <w:rtl/>
        </w:rPr>
      </w:pPr>
    </w:p>
    <w:p w14:paraId="78B2821A" w14:textId="77777777" w:rsidR="0029003B" w:rsidRPr="0029003B" w:rsidRDefault="0029003B" w:rsidP="0029003B">
      <w:pPr>
        <w:bidi/>
        <w:rPr>
          <w:rFonts w:cs="David" w:hint="cs"/>
          <w:rtl/>
        </w:rPr>
      </w:pPr>
      <w:r w:rsidRPr="0029003B">
        <w:rPr>
          <w:rFonts w:cs="David" w:hint="cs"/>
          <w:rtl/>
        </w:rPr>
        <w:tab/>
        <w:t xml:space="preserve">עמדתי הרבה במחסומים. </w:t>
      </w:r>
    </w:p>
    <w:p w14:paraId="73361F32" w14:textId="77777777" w:rsidR="0029003B" w:rsidRPr="0029003B" w:rsidRDefault="0029003B" w:rsidP="0029003B">
      <w:pPr>
        <w:bidi/>
        <w:rPr>
          <w:rFonts w:cs="David" w:hint="cs"/>
          <w:rtl/>
        </w:rPr>
      </w:pPr>
    </w:p>
    <w:p w14:paraId="7E57B5D3" w14:textId="77777777" w:rsidR="0029003B" w:rsidRPr="0029003B" w:rsidRDefault="0029003B" w:rsidP="0029003B">
      <w:pPr>
        <w:bidi/>
        <w:rPr>
          <w:rFonts w:cs="David"/>
          <w:rtl/>
        </w:rPr>
      </w:pPr>
      <w:r w:rsidRPr="0029003B">
        <w:rPr>
          <w:rFonts w:cs="David" w:hint="cs"/>
          <w:u w:val="single"/>
          <w:rtl/>
        </w:rPr>
        <w:t xml:space="preserve">היו"ר </w:t>
      </w:r>
      <w:r w:rsidRPr="0029003B">
        <w:rPr>
          <w:rFonts w:cs="David" w:hint="eastAsia"/>
          <w:u w:val="single"/>
          <w:rtl/>
        </w:rPr>
        <w:t>אורי</w:t>
      </w:r>
      <w:r w:rsidRPr="0029003B">
        <w:rPr>
          <w:rFonts w:cs="David"/>
          <w:u w:val="single"/>
          <w:rtl/>
        </w:rPr>
        <w:t xml:space="preserve"> אריאל:</w:t>
      </w:r>
    </w:p>
    <w:p w14:paraId="05E758D1" w14:textId="77777777" w:rsidR="0029003B" w:rsidRPr="0029003B" w:rsidRDefault="0029003B" w:rsidP="0029003B">
      <w:pPr>
        <w:bidi/>
        <w:rPr>
          <w:rFonts w:cs="David"/>
          <w:rtl/>
        </w:rPr>
      </w:pPr>
    </w:p>
    <w:p w14:paraId="1746F277" w14:textId="77777777" w:rsidR="0029003B" w:rsidRPr="0029003B" w:rsidRDefault="0029003B" w:rsidP="0029003B">
      <w:pPr>
        <w:bidi/>
        <w:rPr>
          <w:rFonts w:cs="David" w:hint="cs"/>
          <w:rtl/>
        </w:rPr>
      </w:pPr>
      <w:r w:rsidRPr="0029003B">
        <w:rPr>
          <w:rFonts w:cs="David"/>
          <w:rtl/>
        </w:rPr>
        <w:tab/>
      </w:r>
      <w:r w:rsidRPr="0029003B">
        <w:rPr>
          <w:rFonts w:cs="David" w:hint="cs"/>
          <w:rtl/>
        </w:rPr>
        <w:t xml:space="preserve"> הוא זה שעומד שם - - -. הוא המציא את זה.</w:t>
      </w:r>
    </w:p>
    <w:p w14:paraId="17D07CF9" w14:textId="77777777" w:rsidR="0029003B" w:rsidRPr="0029003B" w:rsidRDefault="0029003B" w:rsidP="0029003B">
      <w:pPr>
        <w:bidi/>
        <w:rPr>
          <w:rFonts w:cs="David" w:hint="cs"/>
          <w:rtl/>
        </w:rPr>
      </w:pPr>
    </w:p>
    <w:p w14:paraId="345729B6" w14:textId="77777777" w:rsidR="0029003B" w:rsidRPr="0029003B" w:rsidRDefault="0029003B" w:rsidP="0029003B">
      <w:pPr>
        <w:bidi/>
        <w:rPr>
          <w:rFonts w:cs="David" w:hint="cs"/>
          <w:rtl/>
        </w:rPr>
      </w:pPr>
      <w:r w:rsidRPr="0029003B">
        <w:rPr>
          <w:rFonts w:cs="David" w:hint="cs"/>
          <w:u w:val="single"/>
          <w:rtl/>
        </w:rPr>
        <w:t>אחמד טיבי:</w:t>
      </w:r>
    </w:p>
    <w:p w14:paraId="0EE7E903" w14:textId="77777777" w:rsidR="0029003B" w:rsidRPr="0029003B" w:rsidRDefault="0029003B" w:rsidP="0029003B">
      <w:pPr>
        <w:bidi/>
        <w:rPr>
          <w:rFonts w:cs="David" w:hint="cs"/>
          <w:rtl/>
        </w:rPr>
      </w:pPr>
    </w:p>
    <w:p w14:paraId="71E2CCE9" w14:textId="77777777" w:rsidR="0029003B" w:rsidRPr="0029003B" w:rsidRDefault="0029003B" w:rsidP="0029003B">
      <w:pPr>
        <w:bidi/>
        <w:rPr>
          <w:rFonts w:cs="David" w:hint="cs"/>
          <w:rtl/>
        </w:rPr>
      </w:pPr>
      <w:r w:rsidRPr="0029003B">
        <w:rPr>
          <w:rFonts w:cs="David" w:hint="cs"/>
          <w:rtl/>
        </w:rPr>
        <w:tab/>
        <w:t>אמרתי, שמרת פעם במחסומים?</w:t>
      </w:r>
    </w:p>
    <w:p w14:paraId="24DC0906" w14:textId="77777777" w:rsidR="0029003B" w:rsidRPr="0029003B" w:rsidRDefault="0029003B" w:rsidP="0029003B">
      <w:pPr>
        <w:bidi/>
        <w:rPr>
          <w:rFonts w:cs="David" w:hint="cs"/>
          <w:rtl/>
        </w:rPr>
      </w:pPr>
    </w:p>
    <w:p w14:paraId="2852E0C1" w14:textId="77777777" w:rsidR="0029003B" w:rsidRPr="0029003B" w:rsidRDefault="0029003B" w:rsidP="0029003B">
      <w:pPr>
        <w:bidi/>
        <w:rPr>
          <w:rFonts w:cs="David"/>
          <w:rtl/>
        </w:rPr>
      </w:pPr>
      <w:r w:rsidRPr="0029003B">
        <w:rPr>
          <w:rFonts w:cs="David" w:hint="cs"/>
          <w:u w:val="single"/>
          <w:rtl/>
        </w:rPr>
        <w:t xml:space="preserve">היו"ר </w:t>
      </w:r>
      <w:r w:rsidRPr="0029003B">
        <w:rPr>
          <w:rFonts w:cs="David" w:hint="eastAsia"/>
          <w:u w:val="single"/>
          <w:rtl/>
        </w:rPr>
        <w:t>אורי</w:t>
      </w:r>
      <w:r w:rsidRPr="0029003B">
        <w:rPr>
          <w:rFonts w:cs="David"/>
          <w:u w:val="single"/>
          <w:rtl/>
        </w:rPr>
        <w:t xml:space="preserve"> אריאל:</w:t>
      </w:r>
    </w:p>
    <w:p w14:paraId="0E852116" w14:textId="77777777" w:rsidR="0029003B" w:rsidRPr="0029003B" w:rsidRDefault="0029003B" w:rsidP="0029003B">
      <w:pPr>
        <w:bidi/>
        <w:rPr>
          <w:rFonts w:cs="David"/>
          <w:rtl/>
        </w:rPr>
      </w:pPr>
    </w:p>
    <w:p w14:paraId="2452FBB8" w14:textId="77777777" w:rsidR="0029003B" w:rsidRPr="0029003B" w:rsidRDefault="0029003B" w:rsidP="0029003B">
      <w:pPr>
        <w:bidi/>
        <w:rPr>
          <w:rFonts w:cs="David" w:hint="cs"/>
          <w:rtl/>
        </w:rPr>
      </w:pPr>
      <w:r w:rsidRPr="0029003B">
        <w:rPr>
          <w:rFonts w:cs="David"/>
          <w:rtl/>
        </w:rPr>
        <w:tab/>
      </w:r>
      <w:r w:rsidRPr="0029003B">
        <w:rPr>
          <w:rFonts w:cs="David" w:hint="cs"/>
          <w:rtl/>
        </w:rPr>
        <w:t xml:space="preserve"> הוא המציא את הנוהל הזה.</w:t>
      </w:r>
    </w:p>
    <w:p w14:paraId="1E8F9A90" w14:textId="77777777" w:rsidR="0029003B" w:rsidRPr="0029003B" w:rsidRDefault="0029003B" w:rsidP="0029003B">
      <w:pPr>
        <w:bidi/>
        <w:rPr>
          <w:rFonts w:cs="David" w:hint="cs"/>
          <w:rtl/>
        </w:rPr>
      </w:pPr>
    </w:p>
    <w:p w14:paraId="06293C31" w14:textId="77777777" w:rsidR="0029003B" w:rsidRDefault="0029003B" w:rsidP="0029003B">
      <w:pPr>
        <w:bidi/>
        <w:rPr>
          <w:rFonts w:cs="David" w:hint="cs"/>
          <w:u w:val="single"/>
          <w:rtl/>
        </w:rPr>
      </w:pPr>
    </w:p>
    <w:p w14:paraId="76F6C7EA" w14:textId="77777777" w:rsidR="0029003B" w:rsidRDefault="0029003B" w:rsidP="0029003B">
      <w:pPr>
        <w:bidi/>
        <w:rPr>
          <w:rFonts w:cs="David" w:hint="cs"/>
          <w:u w:val="single"/>
          <w:rtl/>
        </w:rPr>
      </w:pPr>
    </w:p>
    <w:p w14:paraId="74604AF9" w14:textId="77777777" w:rsidR="0029003B" w:rsidRDefault="0029003B" w:rsidP="0029003B">
      <w:pPr>
        <w:bidi/>
        <w:rPr>
          <w:rFonts w:cs="David" w:hint="cs"/>
          <w:u w:val="single"/>
          <w:rtl/>
        </w:rPr>
      </w:pPr>
    </w:p>
    <w:p w14:paraId="2D29331C" w14:textId="77777777" w:rsidR="0029003B" w:rsidRDefault="0029003B" w:rsidP="0029003B">
      <w:pPr>
        <w:bidi/>
        <w:rPr>
          <w:rFonts w:cs="David" w:hint="cs"/>
          <w:u w:val="single"/>
          <w:rtl/>
        </w:rPr>
      </w:pPr>
    </w:p>
    <w:p w14:paraId="209A8E5E" w14:textId="77777777" w:rsidR="0029003B" w:rsidRPr="0029003B" w:rsidRDefault="0029003B" w:rsidP="0029003B">
      <w:pPr>
        <w:bidi/>
        <w:rPr>
          <w:rFonts w:cs="David" w:hint="cs"/>
          <w:rtl/>
        </w:rPr>
      </w:pPr>
      <w:r w:rsidRPr="0029003B">
        <w:rPr>
          <w:rFonts w:cs="David" w:hint="cs"/>
          <w:u w:val="single"/>
          <w:rtl/>
        </w:rPr>
        <w:t>אחמד טיבי:</w:t>
      </w:r>
    </w:p>
    <w:p w14:paraId="645473C7" w14:textId="77777777" w:rsidR="0029003B" w:rsidRPr="0029003B" w:rsidRDefault="0029003B" w:rsidP="0029003B">
      <w:pPr>
        <w:bidi/>
        <w:rPr>
          <w:rFonts w:cs="David" w:hint="cs"/>
          <w:rtl/>
        </w:rPr>
      </w:pPr>
    </w:p>
    <w:p w14:paraId="16EA8C03" w14:textId="77777777" w:rsidR="0029003B" w:rsidRPr="0029003B" w:rsidRDefault="0029003B" w:rsidP="0029003B">
      <w:pPr>
        <w:bidi/>
        <w:rPr>
          <w:rFonts w:cs="David" w:hint="cs"/>
          <w:rtl/>
        </w:rPr>
      </w:pPr>
      <w:r w:rsidRPr="0029003B">
        <w:rPr>
          <w:rFonts w:cs="David" w:hint="cs"/>
          <w:rtl/>
        </w:rPr>
        <w:tab/>
        <w:t xml:space="preserve">סביר להניח שהוא לא שואל שאלות כאלה. </w:t>
      </w:r>
    </w:p>
    <w:p w14:paraId="3F0A0616" w14:textId="77777777" w:rsidR="0029003B" w:rsidRPr="0029003B" w:rsidRDefault="0029003B" w:rsidP="0029003B">
      <w:pPr>
        <w:bidi/>
        <w:rPr>
          <w:rFonts w:cs="David" w:hint="cs"/>
          <w:rtl/>
        </w:rPr>
      </w:pPr>
    </w:p>
    <w:p w14:paraId="7E986044" w14:textId="77777777" w:rsidR="0029003B" w:rsidRPr="0029003B" w:rsidRDefault="0029003B" w:rsidP="0029003B">
      <w:pPr>
        <w:bidi/>
        <w:ind w:firstLine="567"/>
        <w:rPr>
          <w:rFonts w:cs="David" w:hint="cs"/>
          <w:rtl/>
        </w:rPr>
      </w:pPr>
      <w:r w:rsidRPr="0029003B">
        <w:rPr>
          <w:rFonts w:cs="David" w:hint="cs"/>
          <w:rtl/>
        </w:rPr>
        <w:t xml:space="preserve">אני אתן דוגמה מוחשית על איך פוגעים בעבודה של חבר כנסת. </w:t>
      </w:r>
    </w:p>
    <w:p w14:paraId="36B20E95" w14:textId="77777777" w:rsidR="0029003B" w:rsidRPr="0029003B" w:rsidRDefault="0029003B" w:rsidP="0029003B">
      <w:pPr>
        <w:bidi/>
        <w:ind w:firstLine="567"/>
        <w:rPr>
          <w:rFonts w:cs="David" w:hint="cs"/>
          <w:rtl/>
        </w:rPr>
      </w:pPr>
    </w:p>
    <w:p w14:paraId="67E649F6" w14:textId="77777777" w:rsidR="0029003B" w:rsidRPr="0029003B" w:rsidRDefault="0029003B" w:rsidP="0029003B">
      <w:pPr>
        <w:bidi/>
        <w:rPr>
          <w:rFonts w:cs="David"/>
          <w:rtl/>
        </w:rPr>
      </w:pPr>
      <w:r w:rsidRPr="0029003B">
        <w:rPr>
          <w:rFonts w:cs="David" w:hint="cs"/>
          <w:u w:val="single"/>
          <w:rtl/>
        </w:rPr>
        <w:t xml:space="preserve">היו"ר </w:t>
      </w:r>
      <w:r w:rsidRPr="0029003B">
        <w:rPr>
          <w:rFonts w:cs="David" w:hint="eastAsia"/>
          <w:u w:val="single"/>
          <w:rtl/>
        </w:rPr>
        <w:t>אורי</w:t>
      </w:r>
      <w:r w:rsidRPr="0029003B">
        <w:rPr>
          <w:rFonts w:cs="David"/>
          <w:u w:val="single"/>
          <w:rtl/>
        </w:rPr>
        <w:t xml:space="preserve"> אריאל:</w:t>
      </w:r>
    </w:p>
    <w:p w14:paraId="08B0486C" w14:textId="77777777" w:rsidR="0029003B" w:rsidRPr="0029003B" w:rsidRDefault="0029003B" w:rsidP="0029003B">
      <w:pPr>
        <w:bidi/>
        <w:rPr>
          <w:rFonts w:cs="David"/>
          <w:rtl/>
        </w:rPr>
      </w:pPr>
    </w:p>
    <w:p w14:paraId="6DD719D8" w14:textId="77777777" w:rsidR="0029003B" w:rsidRPr="0029003B" w:rsidRDefault="0029003B" w:rsidP="0029003B">
      <w:pPr>
        <w:bidi/>
        <w:rPr>
          <w:rFonts w:cs="David" w:hint="cs"/>
          <w:rtl/>
        </w:rPr>
      </w:pPr>
      <w:r w:rsidRPr="0029003B">
        <w:rPr>
          <w:rFonts w:cs="David"/>
          <w:rtl/>
        </w:rPr>
        <w:tab/>
      </w:r>
      <w:r w:rsidRPr="0029003B">
        <w:rPr>
          <w:rFonts w:cs="David" w:hint="cs"/>
          <w:rtl/>
        </w:rPr>
        <w:t xml:space="preserve"> חבר הכנסת טיבי, כמה זמן אתה עוד צריך?</w:t>
      </w:r>
    </w:p>
    <w:p w14:paraId="70075FAA" w14:textId="77777777" w:rsidR="0029003B" w:rsidRPr="0029003B" w:rsidRDefault="0029003B" w:rsidP="0029003B">
      <w:pPr>
        <w:bidi/>
        <w:rPr>
          <w:rFonts w:cs="David" w:hint="cs"/>
          <w:rtl/>
        </w:rPr>
      </w:pPr>
    </w:p>
    <w:p w14:paraId="65EDE1AF" w14:textId="77777777" w:rsidR="0029003B" w:rsidRPr="0029003B" w:rsidRDefault="0029003B" w:rsidP="0029003B">
      <w:pPr>
        <w:bidi/>
        <w:rPr>
          <w:rFonts w:cs="David" w:hint="cs"/>
          <w:rtl/>
        </w:rPr>
      </w:pPr>
      <w:r w:rsidRPr="0029003B">
        <w:rPr>
          <w:rFonts w:cs="David" w:hint="cs"/>
          <w:u w:val="single"/>
          <w:rtl/>
        </w:rPr>
        <w:t>אחמד טיבי:</w:t>
      </w:r>
    </w:p>
    <w:p w14:paraId="71F7EA30" w14:textId="77777777" w:rsidR="0029003B" w:rsidRPr="0029003B" w:rsidRDefault="0029003B" w:rsidP="0029003B">
      <w:pPr>
        <w:bidi/>
        <w:rPr>
          <w:rFonts w:cs="David" w:hint="cs"/>
          <w:rtl/>
        </w:rPr>
      </w:pPr>
    </w:p>
    <w:p w14:paraId="4EE017B1" w14:textId="77777777" w:rsidR="0029003B" w:rsidRPr="0029003B" w:rsidRDefault="0029003B" w:rsidP="0029003B">
      <w:pPr>
        <w:bidi/>
        <w:rPr>
          <w:rFonts w:cs="David" w:hint="cs"/>
          <w:rtl/>
        </w:rPr>
      </w:pPr>
      <w:r w:rsidRPr="0029003B">
        <w:rPr>
          <w:rFonts w:cs="David" w:hint="cs"/>
          <w:rtl/>
        </w:rPr>
        <w:tab/>
        <w:t xml:space="preserve"> כמה דקות.</w:t>
      </w:r>
    </w:p>
    <w:p w14:paraId="05F9BCA4" w14:textId="77777777" w:rsidR="0029003B" w:rsidRPr="0029003B" w:rsidRDefault="0029003B" w:rsidP="0029003B">
      <w:pPr>
        <w:bidi/>
        <w:rPr>
          <w:rFonts w:cs="David" w:hint="cs"/>
          <w:rtl/>
        </w:rPr>
      </w:pPr>
    </w:p>
    <w:p w14:paraId="58C6A32A" w14:textId="77777777" w:rsidR="0029003B" w:rsidRPr="0029003B" w:rsidRDefault="0029003B" w:rsidP="0029003B">
      <w:pPr>
        <w:bidi/>
        <w:rPr>
          <w:rFonts w:cs="David"/>
          <w:rtl/>
        </w:rPr>
      </w:pPr>
      <w:r w:rsidRPr="0029003B">
        <w:rPr>
          <w:rFonts w:cs="David" w:hint="cs"/>
          <w:u w:val="single"/>
          <w:rtl/>
        </w:rPr>
        <w:t xml:space="preserve">היו"ר </w:t>
      </w:r>
      <w:r w:rsidRPr="0029003B">
        <w:rPr>
          <w:rFonts w:cs="David" w:hint="eastAsia"/>
          <w:u w:val="single"/>
          <w:rtl/>
        </w:rPr>
        <w:t>אורי</w:t>
      </w:r>
      <w:r w:rsidRPr="0029003B">
        <w:rPr>
          <w:rFonts w:cs="David"/>
          <w:u w:val="single"/>
          <w:rtl/>
        </w:rPr>
        <w:t xml:space="preserve"> אריאל:</w:t>
      </w:r>
    </w:p>
    <w:p w14:paraId="576E55F4" w14:textId="77777777" w:rsidR="0029003B" w:rsidRPr="0029003B" w:rsidRDefault="0029003B" w:rsidP="0029003B">
      <w:pPr>
        <w:bidi/>
        <w:rPr>
          <w:rFonts w:cs="David"/>
          <w:rtl/>
        </w:rPr>
      </w:pPr>
    </w:p>
    <w:p w14:paraId="3EE4475C" w14:textId="77777777" w:rsidR="0029003B" w:rsidRPr="0029003B" w:rsidRDefault="0029003B" w:rsidP="0029003B">
      <w:pPr>
        <w:bidi/>
        <w:rPr>
          <w:rFonts w:cs="David" w:hint="cs"/>
          <w:rtl/>
        </w:rPr>
      </w:pPr>
      <w:r w:rsidRPr="0029003B">
        <w:rPr>
          <w:rFonts w:cs="David"/>
          <w:rtl/>
        </w:rPr>
        <w:tab/>
      </w:r>
      <w:r w:rsidRPr="0029003B">
        <w:rPr>
          <w:rFonts w:cs="David" w:hint="cs"/>
          <w:rtl/>
        </w:rPr>
        <w:t xml:space="preserve"> שבע, עשר דקות?</w:t>
      </w:r>
    </w:p>
    <w:p w14:paraId="56926678" w14:textId="77777777" w:rsidR="0029003B" w:rsidRPr="0029003B" w:rsidRDefault="0029003B" w:rsidP="0029003B">
      <w:pPr>
        <w:bidi/>
        <w:rPr>
          <w:rFonts w:cs="David" w:hint="cs"/>
          <w:rtl/>
        </w:rPr>
      </w:pPr>
    </w:p>
    <w:p w14:paraId="4971DF76" w14:textId="77777777" w:rsidR="0029003B" w:rsidRPr="0029003B" w:rsidRDefault="0029003B" w:rsidP="0029003B">
      <w:pPr>
        <w:bidi/>
        <w:rPr>
          <w:rFonts w:cs="David" w:hint="cs"/>
          <w:rtl/>
        </w:rPr>
      </w:pPr>
      <w:r w:rsidRPr="0029003B">
        <w:rPr>
          <w:rFonts w:cs="David" w:hint="cs"/>
          <w:u w:val="single"/>
          <w:rtl/>
        </w:rPr>
        <w:t>אחמד טיבי:</w:t>
      </w:r>
    </w:p>
    <w:p w14:paraId="309691DA" w14:textId="77777777" w:rsidR="0029003B" w:rsidRPr="0029003B" w:rsidRDefault="0029003B" w:rsidP="0029003B">
      <w:pPr>
        <w:bidi/>
        <w:rPr>
          <w:rFonts w:cs="David" w:hint="cs"/>
          <w:rtl/>
        </w:rPr>
      </w:pPr>
    </w:p>
    <w:p w14:paraId="1B6625D3" w14:textId="77777777" w:rsidR="0029003B" w:rsidRPr="0029003B" w:rsidRDefault="0029003B" w:rsidP="0029003B">
      <w:pPr>
        <w:bidi/>
        <w:rPr>
          <w:rFonts w:cs="David" w:hint="cs"/>
          <w:rtl/>
        </w:rPr>
      </w:pPr>
      <w:r w:rsidRPr="0029003B">
        <w:rPr>
          <w:rFonts w:cs="David" w:hint="cs"/>
          <w:rtl/>
        </w:rPr>
        <w:tab/>
        <w:t xml:space="preserve"> עשר דקות. אני מקווה שאני אסיים לפני.</w:t>
      </w:r>
    </w:p>
    <w:p w14:paraId="38C5CA06" w14:textId="77777777" w:rsidR="0029003B" w:rsidRPr="0029003B" w:rsidRDefault="0029003B" w:rsidP="0029003B">
      <w:pPr>
        <w:bidi/>
        <w:rPr>
          <w:rFonts w:cs="David" w:hint="cs"/>
          <w:rtl/>
        </w:rPr>
      </w:pPr>
    </w:p>
    <w:p w14:paraId="16E40EC4" w14:textId="77777777" w:rsidR="0029003B" w:rsidRPr="0029003B" w:rsidRDefault="0029003B" w:rsidP="0029003B">
      <w:pPr>
        <w:bidi/>
        <w:rPr>
          <w:rFonts w:cs="David"/>
          <w:rtl/>
        </w:rPr>
      </w:pPr>
      <w:r w:rsidRPr="0029003B">
        <w:rPr>
          <w:rFonts w:cs="David" w:hint="cs"/>
          <w:u w:val="single"/>
          <w:rtl/>
        </w:rPr>
        <w:t xml:space="preserve">היו"ר </w:t>
      </w:r>
      <w:r w:rsidRPr="0029003B">
        <w:rPr>
          <w:rFonts w:cs="David" w:hint="eastAsia"/>
          <w:u w:val="single"/>
          <w:rtl/>
        </w:rPr>
        <w:t>אורי</w:t>
      </w:r>
      <w:r w:rsidRPr="0029003B">
        <w:rPr>
          <w:rFonts w:cs="David"/>
          <w:u w:val="single"/>
          <w:rtl/>
        </w:rPr>
        <w:t xml:space="preserve"> אריאל:</w:t>
      </w:r>
    </w:p>
    <w:p w14:paraId="46172CBA" w14:textId="77777777" w:rsidR="0029003B" w:rsidRPr="0029003B" w:rsidRDefault="0029003B" w:rsidP="0029003B">
      <w:pPr>
        <w:bidi/>
        <w:rPr>
          <w:rFonts w:cs="David"/>
          <w:rtl/>
        </w:rPr>
      </w:pPr>
    </w:p>
    <w:p w14:paraId="021BA5E7" w14:textId="77777777" w:rsidR="0029003B" w:rsidRPr="0029003B" w:rsidRDefault="0029003B" w:rsidP="0029003B">
      <w:pPr>
        <w:bidi/>
        <w:rPr>
          <w:rFonts w:cs="David" w:hint="cs"/>
          <w:rtl/>
        </w:rPr>
      </w:pPr>
      <w:r w:rsidRPr="0029003B">
        <w:rPr>
          <w:rFonts w:cs="David"/>
          <w:rtl/>
        </w:rPr>
        <w:tab/>
      </w:r>
      <w:r w:rsidRPr="0029003B">
        <w:rPr>
          <w:rFonts w:cs="David" w:hint="cs"/>
          <w:rtl/>
        </w:rPr>
        <w:t xml:space="preserve"> כמה שאתה צריך. לך, לך על זה. </w:t>
      </w:r>
    </w:p>
    <w:p w14:paraId="79B84995" w14:textId="77777777" w:rsidR="0029003B" w:rsidRPr="0029003B" w:rsidRDefault="0029003B" w:rsidP="0029003B">
      <w:pPr>
        <w:bidi/>
        <w:rPr>
          <w:rFonts w:cs="David" w:hint="cs"/>
          <w:rtl/>
        </w:rPr>
      </w:pPr>
    </w:p>
    <w:p w14:paraId="2DEBE1F4" w14:textId="77777777" w:rsidR="0029003B" w:rsidRPr="0029003B" w:rsidRDefault="0029003B" w:rsidP="0029003B">
      <w:pPr>
        <w:bidi/>
        <w:rPr>
          <w:rFonts w:cs="David" w:hint="cs"/>
          <w:rtl/>
        </w:rPr>
      </w:pPr>
      <w:r w:rsidRPr="0029003B">
        <w:rPr>
          <w:rFonts w:cs="David" w:hint="cs"/>
          <w:u w:val="single"/>
          <w:rtl/>
        </w:rPr>
        <w:t>אחמד טיבי:</w:t>
      </w:r>
    </w:p>
    <w:p w14:paraId="4D480BC1" w14:textId="77777777" w:rsidR="0029003B" w:rsidRPr="0029003B" w:rsidRDefault="0029003B" w:rsidP="0029003B">
      <w:pPr>
        <w:bidi/>
        <w:rPr>
          <w:rFonts w:cs="David" w:hint="cs"/>
          <w:rtl/>
        </w:rPr>
      </w:pPr>
    </w:p>
    <w:p w14:paraId="5FF7DB34" w14:textId="77777777" w:rsidR="0029003B" w:rsidRPr="0029003B" w:rsidRDefault="0029003B" w:rsidP="0029003B">
      <w:pPr>
        <w:bidi/>
        <w:rPr>
          <w:rFonts w:cs="David" w:hint="cs"/>
          <w:rtl/>
        </w:rPr>
      </w:pPr>
      <w:r w:rsidRPr="0029003B">
        <w:rPr>
          <w:rFonts w:cs="David" w:hint="cs"/>
          <w:rtl/>
        </w:rPr>
        <w:tab/>
        <w:t xml:space="preserve"> זה נושא חשוב, לא. זה נושא חשוב לכולנו. תודה.</w:t>
      </w:r>
    </w:p>
    <w:p w14:paraId="42A14FE7" w14:textId="77777777" w:rsidR="0029003B" w:rsidRPr="0029003B" w:rsidRDefault="0029003B" w:rsidP="0029003B">
      <w:pPr>
        <w:bidi/>
        <w:ind w:firstLine="567"/>
        <w:rPr>
          <w:rFonts w:cs="David" w:hint="cs"/>
          <w:rtl/>
        </w:rPr>
      </w:pPr>
    </w:p>
    <w:p w14:paraId="41832DFB" w14:textId="77777777" w:rsidR="0029003B" w:rsidRPr="0029003B" w:rsidRDefault="0029003B" w:rsidP="0029003B">
      <w:pPr>
        <w:bidi/>
        <w:ind w:firstLine="567"/>
        <w:rPr>
          <w:rFonts w:cs="David" w:hint="cs"/>
          <w:rtl/>
        </w:rPr>
      </w:pPr>
      <w:r w:rsidRPr="0029003B">
        <w:rPr>
          <w:rFonts w:cs="David" w:hint="cs"/>
          <w:rtl/>
        </w:rPr>
        <w:t xml:space="preserve">אני רוצה לתת דוגמה מוחשית, רלוונטית, שהתרחשה אתמול בשעה 21:00 בלילה. </w:t>
      </w:r>
    </w:p>
    <w:p w14:paraId="6087C096" w14:textId="77777777" w:rsidR="0029003B" w:rsidRPr="0029003B" w:rsidRDefault="0029003B" w:rsidP="0029003B">
      <w:pPr>
        <w:bidi/>
        <w:rPr>
          <w:rFonts w:cs="David" w:hint="cs"/>
          <w:rtl/>
        </w:rPr>
      </w:pPr>
    </w:p>
    <w:p w14:paraId="52F4227E" w14:textId="77777777" w:rsidR="0029003B" w:rsidRPr="0029003B" w:rsidRDefault="0029003B" w:rsidP="0029003B">
      <w:pPr>
        <w:pStyle w:val="Heading5"/>
        <w:jc w:val="left"/>
        <w:rPr>
          <w:rFonts w:hint="cs"/>
          <w:sz w:val="24"/>
          <w:rtl/>
        </w:rPr>
      </w:pPr>
      <w:r w:rsidRPr="0029003B">
        <w:rPr>
          <w:rFonts w:hint="cs"/>
          <w:sz w:val="24"/>
          <w:u w:val="single"/>
          <w:rtl/>
        </w:rPr>
        <w:t>יצחק זיו:</w:t>
      </w:r>
    </w:p>
    <w:p w14:paraId="7ADC1A1B" w14:textId="77777777" w:rsidR="0029003B" w:rsidRPr="0029003B" w:rsidRDefault="0029003B" w:rsidP="0029003B">
      <w:pPr>
        <w:pStyle w:val="Heading5"/>
        <w:jc w:val="left"/>
        <w:rPr>
          <w:rFonts w:hint="cs"/>
          <w:sz w:val="24"/>
          <w:rtl/>
        </w:rPr>
      </w:pPr>
    </w:p>
    <w:p w14:paraId="68E271F2" w14:textId="77777777" w:rsidR="0029003B" w:rsidRPr="0029003B" w:rsidRDefault="0029003B" w:rsidP="0029003B">
      <w:pPr>
        <w:bidi/>
        <w:rPr>
          <w:rFonts w:cs="David" w:hint="cs"/>
          <w:rtl/>
        </w:rPr>
      </w:pPr>
      <w:r w:rsidRPr="0029003B">
        <w:rPr>
          <w:rFonts w:cs="David" w:hint="cs"/>
          <w:rtl/>
        </w:rPr>
        <w:tab/>
        <w:t xml:space="preserve"> באיזה מחסום?</w:t>
      </w:r>
    </w:p>
    <w:p w14:paraId="523A3FBB" w14:textId="77777777" w:rsidR="0029003B" w:rsidRPr="0029003B" w:rsidRDefault="0029003B" w:rsidP="0029003B">
      <w:pPr>
        <w:bidi/>
        <w:rPr>
          <w:rFonts w:cs="David" w:hint="cs"/>
          <w:rtl/>
        </w:rPr>
      </w:pPr>
    </w:p>
    <w:p w14:paraId="1FABDB94" w14:textId="77777777" w:rsidR="0029003B" w:rsidRPr="0029003B" w:rsidRDefault="0029003B" w:rsidP="0029003B">
      <w:pPr>
        <w:bidi/>
        <w:rPr>
          <w:rFonts w:cs="David" w:hint="cs"/>
          <w:rtl/>
        </w:rPr>
      </w:pPr>
      <w:r w:rsidRPr="0029003B">
        <w:rPr>
          <w:rFonts w:cs="David" w:hint="cs"/>
          <w:u w:val="single"/>
          <w:rtl/>
        </w:rPr>
        <w:t xml:space="preserve">משה </w:t>
      </w:r>
      <w:proofErr w:type="spellStart"/>
      <w:r w:rsidRPr="0029003B">
        <w:rPr>
          <w:rFonts w:cs="David" w:hint="cs"/>
          <w:u w:val="single"/>
          <w:rtl/>
        </w:rPr>
        <w:t>שרוני</w:t>
      </w:r>
      <w:proofErr w:type="spellEnd"/>
      <w:r w:rsidRPr="0029003B">
        <w:rPr>
          <w:rFonts w:cs="David" w:hint="cs"/>
          <w:u w:val="single"/>
          <w:rtl/>
        </w:rPr>
        <w:t>:</w:t>
      </w:r>
    </w:p>
    <w:p w14:paraId="1F136CCC" w14:textId="77777777" w:rsidR="0029003B" w:rsidRPr="0029003B" w:rsidRDefault="0029003B" w:rsidP="0029003B">
      <w:pPr>
        <w:bidi/>
        <w:rPr>
          <w:rFonts w:cs="David" w:hint="cs"/>
          <w:rtl/>
        </w:rPr>
      </w:pPr>
    </w:p>
    <w:p w14:paraId="47419225" w14:textId="77777777" w:rsidR="0029003B" w:rsidRPr="0029003B" w:rsidRDefault="0029003B" w:rsidP="0029003B">
      <w:pPr>
        <w:bidi/>
        <w:rPr>
          <w:rFonts w:cs="David" w:hint="cs"/>
          <w:rtl/>
        </w:rPr>
      </w:pPr>
      <w:r w:rsidRPr="0029003B">
        <w:rPr>
          <w:rFonts w:cs="David" w:hint="cs"/>
          <w:rtl/>
        </w:rPr>
        <w:tab/>
      </w:r>
      <w:proofErr w:type="spellStart"/>
      <w:r w:rsidRPr="0029003B">
        <w:rPr>
          <w:rFonts w:cs="David" w:hint="cs"/>
          <w:rtl/>
        </w:rPr>
        <w:t>בחוארה</w:t>
      </w:r>
      <w:proofErr w:type="spellEnd"/>
      <w:r w:rsidRPr="0029003B">
        <w:rPr>
          <w:rFonts w:cs="David" w:hint="cs"/>
          <w:rtl/>
        </w:rPr>
        <w:t xml:space="preserve">. </w:t>
      </w:r>
    </w:p>
    <w:p w14:paraId="39906C95" w14:textId="77777777" w:rsidR="0029003B" w:rsidRPr="0029003B" w:rsidRDefault="0029003B" w:rsidP="0029003B">
      <w:pPr>
        <w:bidi/>
        <w:rPr>
          <w:rFonts w:cs="David" w:hint="cs"/>
          <w:rtl/>
        </w:rPr>
      </w:pPr>
    </w:p>
    <w:p w14:paraId="74A2737B" w14:textId="77777777" w:rsidR="0029003B" w:rsidRPr="0029003B" w:rsidRDefault="0029003B" w:rsidP="0029003B">
      <w:pPr>
        <w:bidi/>
        <w:rPr>
          <w:rFonts w:cs="David" w:hint="cs"/>
          <w:rtl/>
        </w:rPr>
      </w:pPr>
      <w:r w:rsidRPr="0029003B">
        <w:rPr>
          <w:rFonts w:cs="David" w:hint="cs"/>
          <w:u w:val="single"/>
          <w:rtl/>
        </w:rPr>
        <w:t>אחמד טיבי:</w:t>
      </w:r>
    </w:p>
    <w:p w14:paraId="17353058" w14:textId="77777777" w:rsidR="0029003B" w:rsidRPr="0029003B" w:rsidRDefault="0029003B" w:rsidP="0029003B">
      <w:pPr>
        <w:bidi/>
        <w:rPr>
          <w:rFonts w:cs="David" w:hint="cs"/>
          <w:rtl/>
        </w:rPr>
      </w:pPr>
    </w:p>
    <w:p w14:paraId="6E8C60C7" w14:textId="77777777" w:rsidR="0029003B" w:rsidRPr="0029003B" w:rsidRDefault="0029003B" w:rsidP="0029003B">
      <w:pPr>
        <w:bidi/>
        <w:rPr>
          <w:rFonts w:cs="David" w:hint="cs"/>
          <w:rtl/>
        </w:rPr>
      </w:pPr>
      <w:r w:rsidRPr="0029003B">
        <w:rPr>
          <w:rFonts w:cs="David" w:hint="cs"/>
          <w:rtl/>
        </w:rPr>
        <w:tab/>
        <w:t xml:space="preserve">אני אגיד לכם כמה זה גרוטסקי ההוראות האלה, של לבקש אישור מלשכת שר הביטחון, שמעביר את זה לקצין הכנסת, שאחר כך צריך למלא </w:t>
      </w:r>
      <w:r w:rsidRPr="0029003B">
        <w:rPr>
          <w:rFonts w:cs="David"/>
          <w:rtl/>
        </w:rPr>
        <w:t>–</w:t>
      </w:r>
      <w:r w:rsidRPr="0029003B">
        <w:rPr>
          <w:rFonts w:cs="David" w:hint="cs"/>
          <w:rtl/>
        </w:rPr>
        <w:t xml:space="preserve"> אני קיבלתי טלפון מלשכת אבו-מאזן: הוא צריך אותך דחוף. ואני יודע על מה. זה בנושא מדיני. זה חלק מהעבודה של </w:t>
      </w:r>
      <w:r w:rsidRPr="0029003B">
        <w:rPr>
          <w:rFonts w:cs="David"/>
          <w:rtl/>
        </w:rPr>
        <w:t>–</w:t>
      </w:r>
      <w:r w:rsidRPr="0029003B">
        <w:rPr>
          <w:rFonts w:cs="David" w:hint="cs"/>
          <w:rtl/>
        </w:rPr>
        <w:t xml:space="preserve"> חסינות חברי הכנסת. הוא היה בבית לחם, כי עכשיו הוא נפגש עם </w:t>
      </w:r>
      <w:proofErr w:type="spellStart"/>
      <w:r w:rsidRPr="0029003B">
        <w:rPr>
          <w:rFonts w:cs="David" w:hint="cs"/>
          <w:rtl/>
        </w:rPr>
        <w:t>סרקוזי</w:t>
      </w:r>
      <w:proofErr w:type="spellEnd"/>
      <w:r w:rsidRPr="0029003B">
        <w:rPr>
          <w:rFonts w:cs="David" w:hint="cs"/>
          <w:rtl/>
        </w:rPr>
        <w:t xml:space="preserve">. נסעתי לבית לחם, דחוף, לפגוש את יושב ראש הרשות. יש בזה משהו ביטחוני? זאת פגיעה בביטחון המדינה, לפגוש את אבו-מאזן? זה דחוף. אמרו לי שזה קשור, גם בפגישה של </w:t>
      </w:r>
      <w:proofErr w:type="spellStart"/>
      <w:r w:rsidRPr="0029003B">
        <w:rPr>
          <w:rFonts w:cs="David" w:hint="cs"/>
          <w:rtl/>
        </w:rPr>
        <w:t>סרקוזי</w:t>
      </w:r>
      <w:proofErr w:type="spellEnd"/>
      <w:r w:rsidRPr="0029003B">
        <w:rPr>
          <w:rFonts w:cs="David" w:hint="cs"/>
          <w:rtl/>
        </w:rPr>
        <w:t xml:space="preserve"> וגם בעוד משהו. אז במחסום בית לחם, שלחו לי איזה תת </w:t>
      </w:r>
      <w:proofErr w:type="spellStart"/>
      <w:r w:rsidRPr="0029003B">
        <w:rPr>
          <w:rFonts w:cs="David" w:hint="cs"/>
          <w:rtl/>
        </w:rPr>
        <w:t>תת</w:t>
      </w:r>
      <w:proofErr w:type="spellEnd"/>
      <w:r w:rsidRPr="0029003B">
        <w:rPr>
          <w:rFonts w:cs="David" w:hint="cs"/>
          <w:rtl/>
        </w:rPr>
        <w:t xml:space="preserve"> שוטר, כדי להגיד לי: אחמד טיבי, אמרו לנו לא לתת לך להיכנס. ככה הוא אמר לי. </w:t>
      </w:r>
    </w:p>
    <w:p w14:paraId="1A69B712" w14:textId="77777777" w:rsidR="0029003B" w:rsidRPr="0029003B" w:rsidRDefault="0029003B" w:rsidP="0029003B">
      <w:pPr>
        <w:bidi/>
        <w:rPr>
          <w:rFonts w:cs="David" w:hint="cs"/>
          <w:rtl/>
        </w:rPr>
      </w:pPr>
    </w:p>
    <w:p w14:paraId="64A0DBEB" w14:textId="77777777" w:rsidR="0029003B" w:rsidRPr="0029003B" w:rsidRDefault="0029003B" w:rsidP="0029003B">
      <w:pPr>
        <w:bidi/>
        <w:rPr>
          <w:rFonts w:cs="David"/>
          <w:rtl/>
        </w:rPr>
      </w:pPr>
      <w:r w:rsidRPr="0029003B">
        <w:rPr>
          <w:rFonts w:cs="David" w:hint="cs"/>
          <w:u w:val="single"/>
          <w:rtl/>
        </w:rPr>
        <w:t xml:space="preserve">היו"ר </w:t>
      </w:r>
      <w:r w:rsidRPr="0029003B">
        <w:rPr>
          <w:rFonts w:cs="David" w:hint="eastAsia"/>
          <w:u w:val="single"/>
          <w:rtl/>
        </w:rPr>
        <w:t>אורי</w:t>
      </w:r>
      <w:r w:rsidRPr="0029003B">
        <w:rPr>
          <w:rFonts w:cs="David"/>
          <w:u w:val="single"/>
          <w:rtl/>
        </w:rPr>
        <w:t xml:space="preserve"> אריאל:</w:t>
      </w:r>
    </w:p>
    <w:p w14:paraId="0A21B0EC" w14:textId="77777777" w:rsidR="0029003B" w:rsidRPr="0029003B" w:rsidRDefault="0029003B" w:rsidP="0029003B">
      <w:pPr>
        <w:bidi/>
        <w:rPr>
          <w:rFonts w:cs="David"/>
          <w:rtl/>
        </w:rPr>
      </w:pPr>
    </w:p>
    <w:p w14:paraId="498D0C73" w14:textId="77777777" w:rsidR="0029003B" w:rsidRPr="0029003B" w:rsidRDefault="0029003B" w:rsidP="0029003B">
      <w:pPr>
        <w:bidi/>
        <w:rPr>
          <w:rFonts w:cs="David" w:hint="cs"/>
          <w:rtl/>
        </w:rPr>
      </w:pPr>
      <w:r w:rsidRPr="0029003B">
        <w:rPr>
          <w:rFonts w:cs="David"/>
          <w:rtl/>
        </w:rPr>
        <w:tab/>
      </w:r>
      <w:r w:rsidRPr="0029003B">
        <w:rPr>
          <w:rFonts w:cs="David" w:hint="cs"/>
          <w:rtl/>
        </w:rPr>
        <w:t xml:space="preserve"> אין  הגדרה כזאת. אנחנו נשמור על כבודם של השוטרים, בבקשה. בסדר?</w:t>
      </w:r>
    </w:p>
    <w:p w14:paraId="432372E4" w14:textId="77777777" w:rsidR="0029003B" w:rsidRPr="0029003B" w:rsidRDefault="0029003B" w:rsidP="0029003B">
      <w:pPr>
        <w:bidi/>
        <w:rPr>
          <w:rFonts w:cs="David" w:hint="cs"/>
          <w:rtl/>
        </w:rPr>
      </w:pPr>
    </w:p>
    <w:p w14:paraId="41FB69DF" w14:textId="77777777" w:rsidR="0029003B" w:rsidRPr="0029003B" w:rsidRDefault="0029003B" w:rsidP="0029003B">
      <w:pPr>
        <w:bidi/>
        <w:rPr>
          <w:rFonts w:cs="David" w:hint="cs"/>
          <w:rtl/>
        </w:rPr>
      </w:pPr>
    </w:p>
    <w:p w14:paraId="65197011" w14:textId="77777777" w:rsidR="0029003B" w:rsidRPr="0029003B" w:rsidRDefault="0029003B" w:rsidP="0029003B">
      <w:pPr>
        <w:bidi/>
        <w:rPr>
          <w:rFonts w:cs="David" w:hint="cs"/>
          <w:rtl/>
        </w:rPr>
      </w:pPr>
    </w:p>
    <w:p w14:paraId="1BED3723" w14:textId="77777777" w:rsidR="0029003B" w:rsidRPr="0029003B" w:rsidRDefault="0029003B" w:rsidP="0029003B">
      <w:pPr>
        <w:bidi/>
        <w:rPr>
          <w:rFonts w:cs="David" w:hint="cs"/>
          <w:rtl/>
        </w:rPr>
      </w:pPr>
      <w:r w:rsidRPr="0029003B">
        <w:rPr>
          <w:rFonts w:cs="David" w:hint="cs"/>
          <w:u w:val="single"/>
          <w:rtl/>
        </w:rPr>
        <w:t>אחמד טיבי:</w:t>
      </w:r>
    </w:p>
    <w:p w14:paraId="7668EFF6" w14:textId="77777777" w:rsidR="0029003B" w:rsidRPr="0029003B" w:rsidRDefault="0029003B" w:rsidP="0029003B">
      <w:pPr>
        <w:bidi/>
        <w:rPr>
          <w:rFonts w:cs="David" w:hint="cs"/>
          <w:rtl/>
        </w:rPr>
      </w:pPr>
    </w:p>
    <w:p w14:paraId="32CA9DB0" w14:textId="77777777" w:rsidR="0029003B" w:rsidRPr="0029003B" w:rsidRDefault="0029003B" w:rsidP="0029003B">
      <w:pPr>
        <w:bidi/>
        <w:rPr>
          <w:rFonts w:cs="David" w:hint="cs"/>
          <w:rtl/>
        </w:rPr>
      </w:pPr>
      <w:r w:rsidRPr="0029003B">
        <w:rPr>
          <w:rFonts w:cs="David" w:hint="cs"/>
          <w:rtl/>
        </w:rPr>
        <w:tab/>
        <w:t xml:space="preserve">תת ניצב. שלחו לי תת ניצב, בסדר? </w:t>
      </w:r>
    </w:p>
    <w:p w14:paraId="22104361" w14:textId="77777777" w:rsidR="0029003B" w:rsidRPr="0029003B" w:rsidRDefault="0029003B" w:rsidP="0029003B">
      <w:pPr>
        <w:bidi/>
        <w:rPr>
          <w:rFonts w:cs="David" w:hint="cs"/>
          <w:rtl/>
        </w:rPr>
      </w:pPr>
    </w:p>
    <w:p w14:paraId="64F59CEE" w14:textId="77777777" w:rsidR="0029003B" w:rsidRPr="0029003B" w:rsidRDefault="0029003B" w:rsidP="0029003B">
      <w:pPr>
        <w:bidi/>
        <w:rPr>
          <w:rFonts w:cs="David" w:hint="cs"/>
          <w:rtl/>
        </w:rPr>
      </w:pPr>
      <w:r w:rsidRPr="0029003B">
        <w:rPr>
          <w:rFonts w:cs="David" w:hint="cs"/>
          <w:rtl/>
        </w:rPr>
        <w:tab/>
        <w:t>דעתי היא, שהיה צריך לבוא מפקד המחסום שיסביר לי, אדוני. חבר כנסת, סגן יושב ראש כנסת, צריך להתייחס אליו ביותר - - -</w:t>
      </w:r>
    </w:p>
    <w:p w14:paraId="3D92353F" w14:textId="77777777" w:rsidR="0029003B" w:rsidRPr="0029003B" w:rsidRDefault="0029003B" w:rsidP="0029003B">
      <w:pPr>
        <w:bidi/>
        <w:rPr>
          <w:rFonts w:cs="David" w:hint="cs"/>
          <w:rtl/>
        </w:rPr>
      </w:pPr>
      <w:r w:rsidRPr="0029003B">
        <w:rPr>
          <w:rFonts w:cs="David" w:hint="cs"/>
          <w:rtl/>
        </w:rPr>
        <w:tab/>
      </w:r>
    </w:p>
    <w:p w14:paraId="2D11831C" w14:textId="77777777" w:rsidR="0029003B" w:rsidRPr="0029003B" w:rsidRDefault="0029003B" w:rsidP="0029003B">
      <w:pPr>
        <w:bidi/>
        <w:rPr>
          <w:rFonts w:cs="David" w:hint="cs"/>
          <w:rtl/>
        </w:rPr>
      </w:pPr>
      <w:r w:rsidRPr="0029003B">
        <w:rPr>
          <w:rFonts w:cs="David" w:hint="cs"/>
          <w:u w:val="single"/>
          <w:rtl/>
        </w:rPr>
        <w:t xml:space="preserve">משה </w:t>
      </w:r>
      <w:proofErr w:type="spellStart"/>
      <w:r w:rsidRPr="0029003B">
        <w:rPr>
          <w:rFonts w:cs="David" w:hint="cs"/>
          <w:u w:val="single"/>
          <w:rtl/>
        </w:rPr>
        <w:t>שרוני</w:t>
      </w:r>
      <w:proofErr w:type="spellEnd"/>
      <w:r w:rsidRPr="0029003B">
        <w:rPr>
          <w:rFonts w:cs="David" w:hint="cs"/>
          <w:u w:val="single"/>
          <w:rtl/>
        </w:rPr>
        <w:t>:</w:t>
      </w:r>
    </w:p>
    <w:p w14:paraId="13DF9F1E" w14:textId="77777777" w:rsidR="0029003B" w:rsidRPr="0029003B" w:rsidRDefault="0029003B" w:rsidP="0029003B">
      <w:pPr>
        <w:bidi/>
        <w:rPr>
          <w:rFonts w:cs="David" w:hint="cs"/>
          <w:rtl/>
        </w:rPr>
      </w:pPr>
    </w:p>
    <w:p w14:paraId="04E8027E" w14:textId="77777777" w:rsidR="0029003B" w:rsidRPr="0029003B" w:rsidRDefault="0029003B" w:rsidP="0029003B">
      <w:pPr>
        <w:bidi/>
        <w:rPr>
          <w:rFonts w:cs="David" w:hint="cs"/>
          <w:rtl/>
        </w:rPr>
      </w:pPr>
      <w:r w:rsidRPr="0029003B">
        <w:rPr>
          <w:rFonts w:cs="David" w:hint="cs"/>
          <w:rtl/>
        </w:rPr>
        <w:tab/>
        <w:t xml:space="preserve"> אני חושב שצריך לבוא הרמטכ"ל להגביל אותך. באמת. </w:t>
      </w:r>
    </w:p>
    <w:p w14:paraId="53B43EEA" w14:textId="77777777" w:rsidR="0029003B" w:rsidRPr="0029003B" w:rsidRDefault="0029003B" w:rsidP="0029003B">
      <w:pPr>
        <w:bidi/>
        <w:rPr>
          <w:rFonts w:cs="David" w:hint="cs"/>
          <w:rtl/>
        </w:rPr>
      </w:pPr>
    </w:p>
    <w:p w14:paraId="44DE781D" w14:textId="77777777" w:rsidR="0029003B" w:rsidRPr="0029003B" w:rsidRDefault="0029003B" w:rsidP="0029003B">
      <w:pPr>
        <w:bidi/>
        <w:rPr>
          <w:rFonts w:cs="David" w:hint="cs"/>
          <w:rtl/>
        </w:rPr>
      </w:pPr>
      <w:r w:rsidRPr="0029003B">
        <w:rPr>
          <w:rFonts w:cs="David" w:hint="cs"/>
          <w:u w:val="single"/>
          <w:rtl/>
        </w:rPr>
        <w:t>אחמד טיבי:</w:t>
      </w:r>
    </w:p>
    <w:p w14:paraId="25B2D9F6" w14:textId="77777777" w:rsidR="0029003B" w:rsidRPr="0029003B" w:rsidRDefault="0029003B" w:rsidP="0029003B">
      <w:pPr>
        <w:bidi/>
        <w:rPr>
          <w:rFonts w:cs="David" w:hint="cs"/>
          <w:rtl/>
        </w:rPr>
      </w:pPr>
    </w:p>
    <w:p w14:paraId="59607BA5" w14:textId="77777777" w:rsidR="0029003B" w:rsidRPr="0029003B" w:rsidRDefault="0029003B" w:rsidP="0029003B">
      <w:pPr>
        <w:bidi/>
        <w:rPr>
          <w:rFonts w:cs="David" w:hint="cs"/>
          <w:rtl/>
        </w:rPr>
      </w:pPr>
      <w:r w:rsidRPr="0029003B">
        <w:rPr>
          <w:rFonts w:cs="David" w:hint="cs"/>
          <w:rtl/>
        </w:rPr>
        <w:tab/>
        <w:t xml:space="preserve"> </w:t>
      </w:r>
      <w:proofErr w:type="spellStart"/>
      <w:r w:rsidRPr="0029003B">
        <w:rPr>
          <w:rFonts w:cs="David" w:hint="cs"/>
          <w:rtl/>
        </w:rPr>
        <w:t>שרוני</w:t>
      </w:r>
      <w:proofErr w:type="spellEnd"/>
      <w:r w:rsidRPr="0029003B">
        <w:rPr>
          <w:rFonts w:cs="David" w:hint="cs"/>
          <w:rtl/>
        </w:rPr>
        <w:t xml:space="preserve">, </w:t>
      </w:r>
      <w:proofErr w:type="spellStart"/>
      <w:r w:rsidRPr="0029003B">
        <w:rPr>
          <w:rFonts w:cs="David" w:hint="cs"/>
          <w:rtl/>
        </w:rPr>
        <w:t>שרוני</w:t>
      </w:r>
      <w:proofErr w:type="spellEnd"/>
      <w:r w:rsidRPr="0029003B">
        <w:rPr>
          <w:rFonts w:cs="David" w:hint="cs"/>
          <w:rtl/>
        </w:rPr>
        <w:t>.</w:t>
      </w:r>
    </w:p>
    <w:p w14:paraId="65745B81" w14:textId="77777777" w:rsidR="0029003B" w:rsidRPr="0029003B" w:rsidRDefault="0029003B" w:rsidP="0029003B">
      <w:pPr>
        <w:bidi/>
        <w:rPr>
          <w:rFonts w:cs="David" w:hint="cs"/>
          <w:rtl/>
        </w:rPr>
      </w:pPr>
    </w:p>
    <w:p w14:paraId="3BE759A7"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356723D3" w14:textId="77777777" w:rsidR="0029003B" w:rsidRPr="0029003B" w:rsidRDefault="0029003B" w:rsidP="0029003B">
      <w:pPr>
        <w:bidi/>
        <w:rPr>
          <w:rFonts w:cs="David" w:hint="cs"/>
          <w:rtl/>
        </w:rPr>
      </w:pPr>
    </w:p>
    <w:p w14:paraId="50D62C6B" w14:textId="77777777" w:rsidR="0029003B" w:rsidRPr="0029003B" w:rsidRDefault="0029003B" w:rsidP="0029003B">
      <w:pPr>
        <w:bidi/>
        <w:rPr>
          <w:rFonts w:cs="David" w:hint="cs"/>
          <w:rtl/>
        </w:rPr>
      </w:pPr>
      <w:r w:rsidRPr="0029003B">
        <w:rPr>
          <w:rFonts w:cs="David" w:hint="cs"/>
          <w:rtl/>
        </w:rPr>
        <w:tab/>
        <w:t xml:space="preserve"> אל תתייחס אליו.</w:t>
      </w:r>
    </w:p>
    <w:p w14:paraId="4372EBBF" w14:textId="77777777" w:rsidR="0029003B" w:rsidRPr="0029003B" w:rsidRDefault="0029003B" w:rsidP="0029003B">
      <w:pPr>
        <w:bidi/>
        <w:rPr>
          <w:rFonts w:cs="David" w:hint="cs"/>
          <w:rtl/>
        </w:rPr>
      </w:pPr>
    </w:p>
    <w:p w14:paraId="2ACAE74A" w14:textId="77777777" w:rsidR="0029003B" w:rsidRPr="0029003B" w:rsidRDefault="0029003B" w:rsidP="0029003B">
      <w:pPr>
        <w:bidi/>
        <w:rPr>
          <w:rFonts w:cs="David" w:hint="cs"/>
          <w:rtl/>
        </w:rPr>
      </w:pPr>
      <w:r w:rsidRPr="0029003B">
        <w:rPr>
          <w:rFonts w:cs="David" w:hint="cs"/>
          <w:u w:val="single"/>
          <w:rtl/>
        </w:rPr>
        <w:t>אחמד טיבי:</w:t>
      </w:r>
    </w:p>
    <w:p w14:paraId="4517C0BF" w14:textId="77777777" w:rsidR="0029003B" w:rsidRPr="0029003B" w:rsidRDefault="0029003B" w:rsidP="0029003B">
      <w:pPr>
        <w:bidi/>
        <w:rPr>
          <w:rFonts w:cs="David" w:hint="cs"/>
          <w:rtl/>
        </w:rPr>
      </w:pPr>
    </w:p>
    <w:p w14:paraId="3B4A4870" w14:textId="77777777" w:rsidR="0029003B" w:rsidRPr="0029003B" w:rsidRDefault="0029003B" w:rsidP="0029003B">
      <w:pPr>
        <w:bidi/>
        <w:rPr>
          <w:rFonts w:cs="David" w:hint="cs"/>
          <w:rtl/>
        </w:rPr>
      </w:pPr>
      <w:r w:rsidRPr="0029003B">
        <w:rPr>
          <w:rFonts w:cs="David" w:hint="cs"/>
          <w:rtl/>
        </w:rPr>
        <w:tab/>
        <w:t>אל תגחך את הדיון הזה ואת עצמך לדעת.</w:t>
      </w:r>
    </w:p>
    <w:p w14:paraId="2BC9BD7E" w14:textId="77777777" w:rsidR="0029003B" w:rsidRPr="0029003B" w:rsidRDefault="0029003B" w:rsidP="0029003B">
      <w:pPr>
        <w:bidi/>
        <w:rPr>
          <w:rFonts w:cs="David" w:hint="cs"/>
          <w:rtl/>
        </w:rPr>
      </w:pPr>
    </w:p>
    <w:p w14:paraId="75774537" w14:textId="77777777" w:rsidR="0029003B" w:rsidRPr="0029003B" w:rsidRDefault="0029003B" w:rsidP="0029003B">
      <w:pPr>
        <w:bidi/>
        <w:rPr>
          <w:rFonts w:cs="David" w:hint="cs"/>
          <w:rtl/>
        </w:rPr>
      </w:pPr>
      <w:r w:rsidRPr="0029003B">
        <w:rPr>
          <w:rFonts w:cs="David" w:hint="cs"/>
          <w:u w:val="single"/>
          <w:rtl/>
        </w:rPr>
        <w:t xml:space="preserve">משה </w:t>
      </w:r>
      <w:proofErr w:type="spellStart"/>
      <w:r w:rsidRPr="0029003B">
        <w:rPr>
          <w:rFonts w:cs="David" w:hint="cs"/>
          <w:u w:val="single"/>
          <w:rtl/>
        </w:rPr>
        <w:t>שרוני</w:t>
      </w:r>
      <w:proofErr w:type="spellEnd"/>
      <w:r w:rsidRPr="0029003B">
        <w:rPr>
          <w:rFonts w:cs="David" w:hint="cs"/>
          <w:u w:val="single"/>
          <w:rtl/>
        </w:rPr>
        <w:t>:</w:t>
      </w:r>
    </w:p>
    <w:p w14:paraId="7BA742E4" w14:textId="77777777" w:rsidR="0029003B" w:rsidRPr="0029003B" w:rsidRDefault="0029003B" w:rsidP="0029003B">
      <w:pPr>
        <w:bidi/>
        <w:rPr>
          <w:rFonts w:cs="David" w:hint="cs"/>
          <w:rtl/>
        </w:rPr>
      </w:pPr>
    </w:p>
    <w:p w14:paraId="5ABE2507" w14:textId="77777777" w:rsidR="0029003B" w:rsidRPr="0029003B" w:rsidRDefault="0029003B" w:rsidP="0029003B">
      <w:pPr>
        <w:bidi/>
        <w:rPr>
          <w:rFonts w:cs="David" w:hint="cs"/>
          <w:rtl/>
        </w:rPr>
      </w:pPr>
      <w:r w:rsidRPr="0029003B">
        <w:rPr>
          <w:rFonts w:cs="David" w:hint="cs"/>
          <w:rtl/>
        </w:rPr>
        <w:tab/>
        <w:t xml:space="preserve"> טיבי, אתה לא תופס, אנחנו דואגים לבריאותך. אנחנו לא רוצים שתחזור גיבור בתוך ארון. מה אתה רוצה?</w:t>
      </w:r>
    </w:p>
    <w:p w14:paraId="4B9F75A7" w14:textId="77777777" w:rsidR="0029003B" w:rsidRPr="0029003B" w:rsidRDefault="0029003B" w:rsidP="0029003B">
      <w:pPr>
        <w:bidi/>
        <w:rPr>
          <w:rFonts w:cs="David" w:hint="cs"/>
          <w:rtl/>
        </w:rPr>
      </w:pPr>
    </w:p>
    <w:p w14:paraId="3F716807" w14:textId="77777777" w:rsidR="0029003B" w:rsidRPr="0029003B" w:rsidRDefault="0029003B" w:rsidP="0029003B">
      <w:pPr>
        <w:bidi/>
        <w:rPr>
          <w:rFonts w:cs="David"/>
          <w:rtl/>
        </w:rPr>
      </w:pPr>
      <w:r w:rsidRPr="0029003B">
        <w:rPr>
          <w:rFonts w:cs="David" w:hint="cs"/>
          <w:u w:val="single"/>
          <w:rtl/>
        </w:rPr>
        <w:t xml:space="preserve">היו"ר </w:t>
      </w:r>
      <w:r w:rsidRPr="0029003B">
        <w:rPr>
          <w:rFonts w:cs="David" w:hint="eastAsia"/>
          <w:u w:val="single"/>
          <w:rtl/>
        </w:rPr>
        <w:t>אורי</w:t>
      </w:r>
      <w:r w:rsidRPr="0029003B">
        <w:rPr>
          <w:rFonts w:cs="David"/>
          <w:u w:val="single"/>
          <w:rtl/>
        </w:rPr>
        <w:t xml:space="preserve"> אריאל:</w:t>
      </w:r>
    </w:p>
    <w:p w14:paraId="7CB09EA5" w14:textId="77777777" w:rsidR="0029003B" w:rsidRPr="0029003B" w:rsidRDefault="0029003B" w:rsidP="0029003B">
      <w:pPr>
        <w:bidi/>
        <w:rPr>
          <w:rFonts w:cs="David"/>
          <w:rtl/>
        </w:rPr>
      </w:pPr>
    </w:p>
    <w:p w14:paraId="1EC3126F" w14:textId="77777777" w:rsidR="0029003B" w:rsidRPr="0029003B" w:rsidRDefault="0029003B" w:rsidP="0029003B">
      <w:pPr>
        <w:bidi/>
        <w:rPr>
          <w:rFonts w:cs="David" w:hint="cs"/>
          <w:rtl/>
        </w:rPr>
      </w:pPr>
      <w:r w:rsidRPr="0029003B">
        <w:rPr>
          <w:rFonts w:cs="David"/>
          <w:rtl/>
        </w:rPr>
        <w:tab/>
      </w:r>
      <w:r w:rsidRPr="0029003B">
        <w:rPr>
          <w:rFonts w:cs="David" w:hint="cs"/>
          <w:rtl/>
        </w:rPr>
        <w:t xml:space="preserve"> </w:t>
      </w:r>
      <w:proofErr w:type="spellStart"/>
      <w:r w:rsidRPr="0029003B">
        <w:rPr>
          <w:rFonts w:cs="David" w:hint="cs"/>
          <w:rtl/>
        </w:rPr>
        <w:t>שרוני</w:t>
      </w:r>
      <w:proofErr w:type="spellEnd"/>
      <w:r w:rsidRPr="0029003B">
        <w:rPr>
          <w:rFonts w:cs="David" w:hint="cs"/>
          <w:rtl/>
        </w:rPr>
        <w:t>, תן לו בבקשה לסיים, זמננו קצר.</w:t>
      </w:r>
    </w:p>
    <w:p w14:paraId="3CA6F4C8" w14:textId="77777777" w:rsidR="0029003B" w:rsidRPr="0029003B" w:rsidRDefault="0029003B" w:rsidP="0029003B">
      <w:pPr>
        <w:bidi/>
        <w:rPr>
          <w:rFonts w:cs="David" w:hint="cs"/>
          <w:rtl/>
        </w:rPr>
      </w:pPr>
    </w:p>
    <w:p w14:paraId="6C0968EE" w14:textId="77777777" w:rsidR="0029003B" w:rsidRPr="0029003B" w:rsidRDefault="0029003B" w:rsidP="0029003B">
      <w:pPr>
        <w:bidi/>
        <w:rPr>
          <w:rFonts w:cs="David" w:hint="cs"/>
          <w:rtl/>
        </w:rPr>
      </w:pPr>
      <w:r w:rsidRPr="0029003B">
        <w:rPr>
          <w:rFonts w:cs="David" w:hint="cs"/>
          <w:rtl/>
        </w:rPr>
        <w:tab/>
        <w:t>טיבי, תעשה צמצום.</w:t>
      </w:r>
    </w:p>
    <w:p w14:paraId="400B6F38" w14:textId="77777777" w:rsidR="0029003B" w:rsidRPr="0029003B" w:rsidRDefault="0029003B" w:rsidP="0029003B">
      <w:pPr>
        <w:bidi/>
        <w:rPr>
          <w:rFonts w:cs="David" w:hint="cs"/>
          <w:rtl/>
        </w:rPr>
      </w:pPr>
    </w:p>
    <w:p w14:paraId="11B67B75" w14:textId="77777777" w:rsidR="0029003B" w:rsidRPr="0029003B" w:rsidRDefault="0029003B" w:rsidP="0029003B">
      <w:pPr>
        <w:bidi/>
        <w:rPr>
          <w:rFonts w:cs="David" w:hint="cs"/>
          <w:rtl/>
        </w:rPr>
      </w:pPr>
      <w:r w:rsidRPr="0029003B">
        <w:rPr>
          <w:rFonts w:cs="David" w:hint="cs"/>
          <w:u w:val="single"/>
          <w:rtl/>
        </w:rPr>
        <w:t>אחמד טיבי:</w:t>
      </w:r>
    </w:p>
    <w:p w14:paraId="20AAEF41" w14:textId="77777777" w:rsidR="0029003B" w:rsidRPr="0029003B" w:rsidRDefault="0029003B" w:rsidP="0029003B">
      <w:pPr>
        <w:bidi/>
        <w:rPr>
          <w:rFonts w:cs="David" w:hint="cs"/>
          <w:rtl/>
        </w:rPr>
      </w:pPr>
    </w:p>
    <w:p w14:paraId="58A9497C" w14:textId="77777777" w:rsidR="0029003B" w:rsidRPr="0029003B" w:rsidRDefault="0029003B" w:rsidP="0029003B">
      <w:pPr>
        <w:bidi/>
        <w:rPr>
          <w:rFonts w:cs="David" w:hint="cs"/>
          <w:rtl/>
        </w:rPr>
      </w:pPr>
      <w:r w:rsidRPr="0029003B">
        <w:rPr>
          <w:rFonts w:cs="David" w:hint="cs"/>
          <w:rtl/>
        </w:rPr>
        <w:tab/>
        <w:t xml:space="preserve"> תודה, אדוני. נתתי דוגמה להראות עד כמה ההליך הזה מסורבל, הוא לא לעניין. אגב, אני נכנסתי לבית לחם אתמול, שלא יהיה </w:t>
      </w:r>
      <w:r w:rsidRPr="0029003B">
        <w:rPr>
          <w:rFonts w:cs="David"/>
          <w:rtl/>
        </w:rPr>
        <w:t>–</w:t>
      </w:r>
      <w:r w:rsidRPr="0029003B">
        <w:rPr>
          <w:rFonts w:cs="David" w:hint="cs"/>
          <w:rtl/>
        </w:rPr>
        <w:t xml:space="preserve"> אם מישהו חושב שעברתי עבירה, שיגיש נגדי תלונה. אני אתמול, בניגוד להוראה של אנשי המחסום, נכנסתי ונפגשתי עם אבו-מאזן. אוקי? ואני עושה את זה פעמיים בשבוע ברמאללה. </w:t>
      </w:r>
    </w:p>
    <w:p w14:paraId="7174EEB7" w14:textId="77777777" w:rsidR="0029003B" w:rsidRPr="0029003B" w:rsidRDefault="0029003B" w:rsidP="0029003B">
      <w:pPr>
        <w:bidi/>
        <w:rPr>
          <w:rFonts w:cs="David" w:hint="cs"/>
          <w:rtl/>
        </w:rPr>
      </w:pPr>
    </w:p>
    <w:p w14:paraId="2DF6C610" w14:textId="77777777" w:rsidR="0029003B" w:rsidRPr="0029003B" w:rsidRDefault="0029003B" w:rsidP="0029003B">
      <w:pPr>
        <w:bidi/>
        <w:ind w:firstLine="567"/>
        <w:rPr>
          <w:rFonts w:cs="David" w:hint="cs"/>
          <w:rtl/>
        </w:rPr>
      </w:pPr>
      <w:r w:rsidRPr="0029003B">
        <w:rPr>
          <w:rFonts w:cs="David" w:hint="cs"/>
          <w:rtl/>
        </w:rPr>
        <w:t>אני אתן לכם דוגמת יתר, למה מחמירים עם חברי הכנסת. באזור טול-כרם וג'נין, כל תושבי המשולש, כל תושבי אזור ג'נין, שהם אזרחים ערבים, חופשי נכנסים בהוראה, בהגמשה, של אלוף הפיקוד. זה כבר כמה חודשים. בטענה של קרובי משפחה. תגיד, לתושבי טייבה מותר להיכנס לטול-כרם אבל לאחמד טיבי, שהוא חבר כנסת מטייבה, אסור להיכנס לרמאללה ולבית לחם? מה זה הגיחוך הזה?</w:t>
      </w:r>
    </w:p>
    <w:p w14:paraId="6F1916B9" w14:textId="77777777" w:rsidR="0029003B" w:rsidRPr="0029003B" w:rsidRDefault="0029003B" w:rsidP="0029003B">
      <w:pPr>
        <w:bidi/>
        <w:ind w:firstLine="567"/>
        <w:rPr>
          <w:rFonts w:cs="David" w:hint="cs"/>
          <w:rtl/>
        </w:rPr>
      </w:pPr>
    </w:p>
    <w:p w14:paraId="308998EA" w14:textId="77777777" w:rsidR="0029003B" w:rsidRPr="0029003B" w:rsidRDefault="0029003B" w:rsidP="0029003B">
      <w:pPr>
        <w:bidi/>
        <w:rPr>
          <w:rFonts w:cs="David"/>
          <w:rtl/>
        </w:rPr>
      </w:pPr>
      <w:r w:rsidRPr="0029003B">
        <w:rPr>
          <w:rFonts w:cs="David" w:hint="cs"/>
          <w:u w:val="single"/>
          <w:rtl/>
        </w:rPr>
        <w:t xml:space="preserve">היו"ר </w:t>
      </w:r>
      <w:r w:rsidRPr="0029003B">
        <w:rPr>
          <w:rFonts w:cs="David" w:hint="eastAsia"/>
          <w:u w:val="single"/>
          <w:rtl/>
        </w:rPr>
        <w:t>אורי</w:t>
      </w:r>
      <w:r w:rsidRPr="0029003B">
        <w:rPr>
          <w:rFonts w:cs="David"/>
          <w:u w:val="single"/>
          <w:rtl/>
        </w:rPr>
        <w:t xml:space="preserve"> אריאל:</w:t>
      </w:r>
    </w:p>
    <w:p w14:paraId="29BC1D74" w14:textId="77777777" w:rsidR="0029003B" w:rsidRPr="0029003B" w:rsidRDefault="0029003B" w:rsidP="0029003B">
      <w:pPr>
        <w:bidi/>
        <w:rPr>
          <w:rFonts w:cs="David"/>
          <w:rtl/>
        </w:rPr>
      </w:pPr>
    </w:p>
    <w:p w14:paraId="30C2B9D1" w14:textId="77777777" w:rsidR="0029003B" w:rsidRPr="0029003B" w:rsidRDefault="0029003B" w:rsidP="0029003B">
      <w:pPr>
        <w:bidi/>
        <w:ind w:firstLine="567"/>
        <w:rPr>
          <w:rFonts w:cs="David" w:hint="cs"/>
          <w:rtl/>
        </w:rPr>
      </w:pPr>
      <w:r w:rsidRPr="0029003B">
        <w:rPr>
          <w:rFonts w:cs="David" w:hint="cs"/>
          <w:rtl/>
        </w:rPr>
        <w:t>תודה, טיבי.</w:t>
      </w:r>
    </w:p>
    <w:p w14:paraId="395F5620" w14:textId="77777777" w:rsidR="0029003B" w:rsidRPr="0029003B" w:rsidRDefault="0029003B" w:rsidP="0029003B">
      <w:pPr>
        <w:bidi/>
        <w:ind w:firstLine="567"/>
        <w:rPr>
          <w:rFonts w:cs="David" w:hint="cs"/>
          <w:rtl/>
        </w:rPr>
      </w:pPr>
    </w:p>
    <w:p w14:paraId="1977E33E" w14:textId="77777777" w:rsidR="0029003B" w:rsidRPr="0029003B" w:rsidRDefault="0029003B" w:rsidP="0029003B">
      <w:pPr>
        <w:bidi/>
        <w:rPr>
          <w:rFonts w:cs="David" w:hint="cs"/>
          <w:rtl/>
        </w:rPr>
      </w:pPr>
      <w:r w:rsidRPr="0029003B">
        <w:rPr>
          <w:rFonts w:cs="David" w:hint="cs"/>
          <w:u w:val="single"/>
          <w:rtl/>
        </w:rPr>
        <w:t>אחמד טיבי:</w:t>
      </w:r>
    </w:p>
    <w:p w14:paraId="27557E4B" w14:textId="77777777" w:rsidR="0029003B" w:rsidRPr="0029003B" w:rsidRDefault="0029003B" w:rsidP="0029003B">
      <w:pPr>
        <w:bidi/>
        <w:rPr>
          <w:rFonts w:cs="David" w:hint="cs"/>
          <w:rtl/>
        </w:rPr>
      </w:pPr>
    </w:p>
    <w:p w14:paraId="15DAC2A3" w14:textId="77777777" w:rsidR="0029003B" w:rsidRPr="0029003B" w:rsidRDefault="0029003B" w:rsidP="0029003B">
      <w:pPr>
        <w:bidi/>
        <w:rPr>
          <w:rFonts w:cs="David" w:hint="cs"/>
          <w:rtl/>
        </w:rPr>
      </w:pPr>
      <w:r w:rsidRPr="0029003B">
        <w:rPr>
          <w:rFonts w:cs="David" w:hint="cs"/>
          <w:rtl/>
        </w:rPr>
        <w:tab/>
        <w:t xml:space="preserve">לכן אני חושב שהנוהל הזה מסורבל, הוא פוגע פגיעה מהותית בעבודה של חבר כנסת ובחסינות. </w:t>
      </w:r>
    </w:p>
    <w:p w14:paraId="0469B452" w14:textId="77777777" w:rsidR="0029003B" w:rsidRPr="0029003B" w:rsidRDefault="0029003B" w:rsidP="0029003B">
      <w:pPr>
        <w:bidi/>
        <w:rPr>
          <w:rFonts w:cs="David" w:hint="cs"/>
          <w:rtl/>
        </w:rPr>
      </w:pPr>
    </w:p>
    <w:p w14:paraId="66375DBE" w14:textId="77777777" w:rsidR="0029003B" w:rsidRPr="0029003B" w:rsidRDefault="0029003B" w:rsidP="0029003B">
      <w:pPr>
        <w:bidi/>
        <w:rPr>
          <w:rFonts w:cs="David" w:hint="cs"/>
          <w:rtl/>
        </w:rPr>
      </w:pPr>
    </w:p>
    <w:p w14:paraId="75142573" w14:textId="77777777" w:rsidR="0029003B" w:rsidRPr="0029003B" w:rsidRDefault="0029003B" w:rsidP="0029003B">
      <w:pPr>
        <w:bidi/>
        <w:rPr>
          <w:rFonts w:cs="David" w:hint="cs"/>
          <w:rtl/>
        </w:rPr>
      </w:pPr>
    </w:p>
    <w:p w14:paraId="20EDAE68" w14:textId="77777777" w:rsidR="0029003B" w:rsidRPr="0029003B" w:rsidRDefault="0029003B" w:rsidP="0029003B">
      <w:pPr>
        <w:bidi/>
        <w:rPr>
          <w:rFonts w:cs="David"/>
          <w:rtl/>
        </w:rPr>
      </w:pPr>
      <w:r w:rsidRPr="0029003B">
        <w:rPr>
          <w:rFonts w:cs="David" w:hint="cs"/>
          <w:u w:val="single"/>
          <w:rtl/>
        </w:rPr>
        <w:t xml:space="preserve">היו"ר </w:t>
      </w:r>
      <w:r w:rsidRPr="0029003B">
        <w:rPr>
          <w:rFonts w:cs="David" w:hint="eastAsia"/>
          <w:u w:val="single"/>
          <w:rtl/>
        </w:rPr>
        <w:t>אורי</w:t>
      </w:r>
      <w:r w:rsidRPr="0029003B">
        <w:rPr>
          <w:rFonts w:cs="David"/>
          <w:u w:val="single"/>
          <w:rtl/>
        </w:rPr>
        <w:t xml:space="preserve"> אריאל:</w:t>
      </w:r>
    </w:p>
    <w:p w14:paraId="5948888C" w14:textId="77777777" w:rsidR="0029003B" w:rsidRPr="0029003B" w:rsidRDefault="0029003B" w:rsidP="0029003B">
      <w:pPr>
        <w:bidi/>
        <w:rPr>
          <w:rFonts w:cs="David"/>
          <w:rtl/>
        </w:rPr>
      </w:pPr>
    </w:p>
    <w:p w14:paraId="4EAB489D" w14:textId="77777777" w:rsidR="0029003B" w:rsidRPr="0029003B" w:rsidRDefault="0029003B" w:rsidP="0029003B">
      <w:pPr>
        <w:bidi/>
        <w:rPr>
          <w:rFonts w:cs="David" w:hint="cs"/>
          <w:rtl/>
        </w:rPr>
      </w:pPr>
      <w:r w:rsidRPr="0029003B">
        <w:rPr>
          <w:rFonts w:cs="David"/>
          <w:rtl/>
        </w:rPr>
        <w:tab/>
      </w:r>
      <w:r w:rsidRPr="0029003B">
        <w:rPr>
          <w:rFonts w:cs="David" w:hint="cs"/>
          <w:rtl/>
        </w:rPr>
        <w:t xml:space="preserve"> תודה. עכשיו קצין הכנסת, להבהרה.</w:t>
      </w:r>
    </w:p>
    <w:p w14:paraId="1C0D7C24" w14:textId="77777777" w:rsidR="0029003B" w:rsidRPr="0029003B" w:rsidRDefault="0029003B" w:rsidP="0029003B">
      <w:pPr>
        <w:bidi/>
        <w:rPr>
          <w:rFonts w:cs="David" w:hint="cs"/>
          <w:rtl/>
        </w:rPr>
      </w:pPr>
    </w:p>
    <w:p w14:paraId="4C602108" w14:textId="77777777" w:rsidR="0029003B" w:rsidRPr="0029003B" w:rsidRDefault="0029003B" w:rsidP="0029003B">
      <w:pPr>
        <w:bidi/>
        <w:rPr>
          <w:rFonts w:cs="David" w:hint="cs"/>
          <w:u w:val="single"/>
          <w:rtl/>
        </w:rPr>
      </w:pPr>
      <w:r w:rsidRPr="0029003B">
        <w:rPr>
          <w:rFonts w:cs="David" w:hint="cs"/>
          <w:u w:val="single"/>
          <w:rtl/>
        </w:rPr>
        <w:t>יצחק שד"ר:</w:t>
      </w:r>
    </w:p>
    <w:p w14:paraId="1EE01357" w14:textId="77777777" w:rsidR="0029003B" w:rsidRPr="0029003B" w:rsidRDefault="0029003B" w:rsidP="0029003B">
      <w:pPr>
        <w:bidi/>
        <w:rPr>
          <w:rFonts w:cs="David" w:hint="cs"/>
          <w:rtl/>
        </w:rPr>
      </w:pPr>
    </w:p>
    <w:p w14:paraId="1552A582" w14:textId="77777777" w:rsidR="0029003B" w:rsidRPr="0029003B" w:rsidRDefault="0029003B" w:rsidP="0029003B">
      <w:pPr>
        <w:bidi/>
        <w:rPr>
          <w:rFonts w:cs="David" w:hint="cs"/>
          <w:rtl/>
        </w:rPr>
      </w:pPr>
      <w:r w:rsidRPr="0029003B">
        <w:rPr>
          <w:rFonts w:cs="David" w:hint="cs"/>
          <w:rtl/>
        </w:rPr>
        <w:tab/>
        <w:t xml:space="preserve">אחד, יש הבדל בין שטחי </w:t>
      </w:r>
      <w:r w:rsidRPr="0029003B">
        <w:rPr>
          <w:rFonts w:cs="David" w:hint="cs"/>
        </w:rPr>
        <w:t>A</w:t>
      </w:r>
      <w:r w:rsidRPr="0029003B">
        <w:rPr>
          <w:rFonts w:cs="David" w:hint="cs"/>
          <w:rtl/>
        </w:rPr>
        <w:t xml:space="preserve">, שהם לא באחריות הביטחונית של מדינת ישראל </w:t>
      </w:r>
      <w:r w:rsidRPr="0029003B">
        <w:rPr>
          <w:rFonts w:cs="David"/>
          <w:rtl/>
        </w:rPr>
        <w:t>–</w:t>
      </w:r>
      <w:r w:rsidRPr="0029003B">
        <w:rPr>
          <w:rFonts w:cs="David" w:hint="cs"/>
          <w:rtl/>
        </w:rPr>
        <w:t xml:space="preserve"> ולזה הנוהל מתייחס. הוא לא מתייחס לביקור </w:t>
      </w:r>
      <w:proofErr w:type="spellStart"/>
      <w:r w:rsidRPr="0029003B">
        <w:rPr>
          <w:rFonts w:cs="David" w:hint="cs"/>
          <w:rtl/>
        </w:rPr>
        <w:t>בשוהאדה</w:t>
      </w:r>
      <w:proofErr w:type="spellEnd"/>
      <w:r w:rsidRPr="0029003B">
        <w:rPr>
          <w:rFonts w:cs="David" w:hint="cs"/>
          <w:rtl/>
        </w:rPr>
        <w:t xml:space="preserve"> ולא לכל מקום אחר. אלה כללי משחק אחרים.</w:t>
      </w:r>
    </w:p>
    <w:p w14:paraId="1EA428D9" w14:textId="77777777" w:rsidR="0029003B" w:rsidRPr="0029003B" w:rsidRDefault="0029003B" w:rsidP="0029003B">
      <w:pPr>
        <w:bidi/>
        <w:rPr>
          <w:rFonts w:cs="David" w:hint="cs"/>
          <w:highlight w:val="green"/>
          <w:rtl/>
        </w:rPr>
      </w:pPr>
    </w:p>
    <w:p w14:paraId="1ABFBE4A" w14:textId="77777777" w:rsidR="0029003B" w:rsidRPr="0029003B" w:rsidRDefault="0029003B" w:rsidP="0029003B">
      <w:pPr>
        <w:bidi/>
        <w:ind w:firstLine="567"/>
        <w:rPr>
          <w:rFonts w:cs="David" w:hint="cs"/>
          <w:rtl/>
        </w:rPr>
      </w:pPr>
      <w:r w:rsidRPr="0029003B">
        <w:rPr>
          <w:rFonts w:cs="David" w:hint="cs"/>
          <w:rtl/>
        </w:rPr>
        <w:t xml:space="preserve">שניים, לדעתי </w:t>
      </w:r>
      <w:r w:rsidRPr="0029003B">
        <w:rPr>
          <w:rFonts w:cs="David"/>
          <w:rtl/>
        </w:rPr>
        <w:t>–</w:t>
      </w:r>
      <w:r w:rsidRPr="0029003B">
        <w:rPr>
          <w:rFonts w:cs="David" w:hint="cs"/>
          <w:rtl/>
        </w:rPr>
        <w:t xml:space="preserve"> אני אומר את דעתי </w:t>
      </w:r>
      <w:r w:rsidRPr="0029003B">
        <w:rPr>
          <w:rFonts w:cs="David"/>
          <w:rtl/>
        </w:rPr>
        <w:t>–</w:t>
      </w:r>
      <w:r w:rsidRPr="0029003B">
        <w:rPr>
          <w:rFonts w:cs="David" w:hint="cs"/>
          <w:rtl/>
        </w:rPr>
        <w:t xml:space="preserve"> חבר כנסת לא יכול להיות אחראי על ביטחונו לבד. כי פגיעה בחבר כנסת, שלא לדבר על חטיפה, זו לא רק בעיה של חבר הכנסת. זו בעיה של כל עם ישראל. ולכן גם צריך להתייחס לזה ככה.</w:t>
      </w:r>
    </w:p>
    <w:p w14:paraId="48F3CBDD" w14:textId="77777777" w:rsidR="0029003B" w:rsidRPr="0029003B" w:rsidRDefault="0029003B" w:rsidP="0029003B">
      <w:pPr>
        <w:bidi/>
        <w:ind w:firstLine="567"/>
        <w:rPr>
          <w:rFonts w:cs="David" w:hint="cs"/>
          <w:rtl/>
        </w:rPr>
      </w:pPr>
    </w:p>
    <w:p w14:paraId="4BE0B2DA" w14:textId="77777777" w:rsidR="0029003B" w:rsidRPr="0029003B" w:rsidRDefault="0029003B" w:rsidP="0029003B">
      <w:pPr>
        <w:bidi/>
        <w:ind w:firstLine="567"/>
        <w:rPr>
          <w:rFonts w:cs="David" w:hint="cs"/>
          <w:rtl/>
        </w:rPr>
      </w:pPr>
      <w:r w:rsidRPr="0029003B">
        <w:rPr>
          <w:rFonts w:cs="David" w:hint="cs"/>
          <w:rtl/>
        </w:rPr>
        <w:t xml:space="preserve">שלוש, לחבר הכנסת טיבי, בפורום הרחב הזה: הביטחון שלא צפויה לך סכנה הוא לא מבוסס. ואני אומר לך את זה מתוך ידע. הוא לא מבוסס, ואתה יודע שאני יודע. אבל, ההתייחסות אליך היא הרבה יותר מקילה מאשר לחבר כנסת אחר, במרבית המקרים. כי הדברים שלך נכונים, אבל אין הקשה מוחלטת בין חבר הכנסת אחמד טיבי לחבר הכנסת אורי אריאל, כשהוא רוצה להיכנס לרמאללה. אני אומר את זה בשמו של הצבא, וזה ככה. אין אוטומט לחבר הכנסת. מתייחסים אליך כחבר הכנסת טיבי, עם כל מה שאתה מייצג. </w:t>
      </w:r>
    </w:p>
    <w:p w14:paraId="063A3FAC" w14:textId="77777777" w:rsidR="0029003B" w:rsidRPr="0029003B" w:rsidRDefault="0029003B" w:rsidP="0029003B">
      <w:pPr>
        <w:bidi/>
        <w:rPr>
          <w:rFonts w:cs="David" w:hint="cs"/>
          <w:rtl/>
        </w:rPr>
      </w:pPr>
    </w:p>
    <w:p w14:paraId="03A9613C" w14:textId="77777777" w:rsidR="0029003B" w:rsidRPr="0029003B" w:rsidRDefault="0029003B" w:rsidP="0029003B">
      <w:pPr>
        <w:bidi/>
        <w:rPr>
          <w:rFonts w:cs="David"/>
          <w:rtl/>
        </w:rPr>
      </w:pPr>
      <w:r w:rsidRPr="0029003B">
        <w:rPr>
          <w:rFonts w:cs="David" w:hint="cs"/>
          <w:u w:val="single"/>
          <w:rtl/>
        </w:rPr>
        <w:t xml:space="preserve">היו"ר </w:t>
      </w:r>
      <w:r w:rsidRPr="0029003B">
        <w:rPr>
          <w:rFonts w:cs="David" w:hint="eastAsia"/>
          <w:u w:val="single"/>
          <w:rtl/>
        </w:rPr>
        <w:t>אורי</w:t>
      </w:r>
      <w:r w:rsidRPr="0029003B">
        <w:rPr>
          <w:rFonts w:cs="David"/>
          <w:u w:val="single"/>
          <w:rtl/>
        </w:rPr>
        <w:t xml:space="preserve"> אריאל:</w:t>
      </w:r>
    </w:p>
    <w:p w14:paraId="1403F3AC" w14:textId="77777777" w:rsidR="0029003B" w:rsidRPr="0029003B" w:rsidRDefault="0029003B" w:rsidP="0029003B">
      <w:pPr>
        <w:bidi/>
        <w:rPr>
          <w:rFonts w:cs="David"/>
          <w:rtl/>
        </w:rPr>
      </w:pPr>
    </w:p>
    <w:p w14:paraId="76A7BBC9" w14:textId="77777777" w:rsidR="0029003B" w:rsidRPr="0029003B" w:rsidRDefault="0029003B" w:rsidP="0029003B">
      <w:pPr>
        <w:bidi/>
        <w:rPr>
          <w:rFonts w:cs="David" w:hint="cs"/>
          <w:rtl/>
        </w:rPr>
      </w:pPr>
      <w:r w:rsidRPr="0029003B">
        <w:rPr>
          <w:rFonts w:cs="David"/>
          <w:rtl/>
        </w:rPr>
        <w:tab/>
      </w:r>
      <w:r w:rsidRPr="0029003B">
        <w:rPr>
          <w:rFonts w:cs="David" w:hint="cs"/>
          <w:rtl/>
        </w:rPr>
        <w:t xml:space="preserve"> תודה. חבר הכנסת כבל, אחרי זה חברת הכנסת </w:t>
      </w:r>
      <w:proofErr w:type="spellStart"/>
      <w:r w:rsidRPr="0029003B">
        <w:rPr>
          <w:rFonts w:cs="David" w:hint="cs"/>
          <w:rtl/>
        </w:rPr>
        <w:t>דותן</w:t>
      </w:r>
      <w:proofErr w:type="spellEnd"/>
      <w:r w:rsidRPr="0029003B">
        <w:rPr>
          <w:rFonts w:cs="David" w:hint="cs"/>
          <w:rtl/>
        </w:rPr>
        <w:t>.</w:t>
      </w:r>
    </w:p>
    <w:p w14:paraId="1BDC17F7" w14:textId="77777777" w:rsidR="0029003B" w:rsidRPr="0029003B" w:rsidRDefault="0029003B" w:rsidP="0029003B">
      <w:pPr>
        <w:bidi/>
        <w:rPr>
          <w:rFonts w:cs="David" w:hint="cs"/>
          <w:rtl/>
        </w:rPr>
      </w:pPr>
    </w:p>
    <w:p w14:paraId="659021A4" w14:textId="77777777" w:rsidR="0029003B" w:rsidRPr="0029003B" w:rsidRDefault="0029003B" w:rsidP="0029003B">
      <w:pPr>
        <w:pStyle w:val="Heading5"/>
        <w:jc w:val="left"/>
        <w:rPr>
          <w:rFonts w:hint="cs"/>
          <w:sz w:val="24"/>
          <w:rtl/>
        </w:rPr>
      </w:pPr>
      <w:r w:rsidRPr="0029003B">
        <w:rPr>
          <w:rFonts w:hint="cs"/>
          <w:sz w:val="24"/>
          <w:u w:val="single"/>
          <w:rtl/>
        </w:rPr>
        <w:t>איתן כבל:</w:t>
      </w:r>
    </w:p>
    <w:p w14:paraId="65677248" w14:textId="77777777" w:rsidR="0029003B" w:rsidRPr="0029003B" w:rsidRDefault="0029003B" w:rsidP="0029003B">
      <w:pPr>
        <w:pStyle w:val="Heading5"/>
        <w:jc w:val="left"/>
        <w:rPr>
          <w:rFonts w:hint="cs"/>
          <w:sz w:val="24"/>
          <w:rtl/>
        </w:rPr>
      </w:pPr>
    </w:p>
    <w:p w14:paraId="4C982EF7" w14:textId="77777777" w:rsidR="0029003B" w:rsidRPr="0029003B" w:rsidRDefault="0029003B" w:rsidP="0029003B">
      <w:pPr>
        <w:bidi/>
        <w:rPr>
          <w:rFonts w:cs="David" w:hint="cs"/>
          <w:rtl/>
        </w:rPr>
      </w:pPr>
      <w:r w:rsidRPr="0029003B">
        <w:rPr>
          <w:rFonts w:cs="David" w:hint="cs"/>
          <w:rtl/>
        </w:rPr>
        <w:tab/>
        <w:t xml:space="preserve">ברשותכם, כמי שחבר בוועדת המשנה, הנחת העבודה שעלתה לפני חברי הכנסת שישבו בוועדה, </w:t>
      </w:r>
      <w:proofErr w:type="spellStart"/>
      <w:r w:rsidRPr="0029003B">
        <w:rPr>
          <w:rFonts w:cs="David" w:hint="cs"/>
          <w:rtl/>
        </w:rPr>
        <w:t>היתה</w:t>
      </w:r>
      <w:proofErr w:type="spellEnd"/>
      <w:r w:rsidRPr="0029003B">
        <w:rPr>
          <w:rFonts w:cs="David" w:hint="cs"/>
          <w:rtl/>
        </w:rPr>
        <w:t xml:space="preserve"> כפי שאתם בדיוק מציגים. לא </w:t>
      </w:r>
      <w:proofErr w:type="spellStart"/>
      <w:r w:rsidRPr="0029003B">
        <w:rPr>
          <w:rFonts w:cs="David" w:hint="cs"/>
          <w:rtl/>
        </w:rPr>
        <w:t>היתה</w:t>
      </w:r>
      <w:proofErr w:type="spellEnd"/>
      <w:r w:rsidRPr="0029003B">
        <w:rPr>
          <w:rFonts w:cs="David" w:hint="cs"/>
          <w:rtl/>
        </w:rPr>
        <w:t xml:space="preserve"> מחלוקת בשאלה של העניין של הזכות שניתנת לכל אחד מחברי הכנסת להסתובב איפה שהוא רוצה על פי כל דין, ולא משנה מה עמדותיו, מה דעותיו. זה לא מה שעמד על סדר היום. הדיון נסב על איך להוריד למינימום שבמינימום את הפגיעה, אם יכולה להתאפשר. נקודת המוצא הראשונה שעלתה שם </w:t>
      </w:r>
      <w:proofErr w:type="spellStart"/>
      <w:r w:rsidRPr="0029003B">
        <w:rPr>
          <w:rFonts w:cs="David" w:hint="cs"/>
          <w:rtl/>
        </w:rPr>
        <w:t>היתה</w:t>
      </w:r>
      <w:proofErr w:type="spellEnd"/>
      <w:r w:rsidRPr="0029003B">
        <w:rPr>
          <w:rFonts w:cs="David" w:hint="cs"/>
          <w:rtl/>
        </w:rPr>
        <w:t xml:space="preserve">, קודם כל, נקודת הביטחון. יצקו התייחס לזה, ואני לא רוצה להרחיב מעבר לעניין. אבל מה כן? </w:t>
      </w:r>
      <w:r w:rsidRPr="0029003B">
        <w:rPr>
          <w:rFonts w:cs="David"/>
          <w:rtl/>
        </w:rPr>
        <w:t>–</w:t>
      </w:r>
      <w:r w:rsidRPr="0029003B">
        <w:rPr>
          <w:rFonts w:cs="David" w:hint="cs"/>
          <w:rtl/>
        </w:rPr>
        <w:t xml:space="preserve"> ואני אומר לך את זה, יצקו, ואני אומר את זה גם למערך הצבאי. יש פעולות </w:t>
      </w:r>
      <w:r w:rsidRPr="0029003B">
        <w:rPr>
          <w:rFonts w:cs="David"/>
          <w:rtl/>
        </w:rPr>
        <w:t>–</w:t>
      </w:r>
      <w:r w:rsidRPr="0029003B">
        <w:rPr>
          <w:rFonts w:cs="David" w:hint="cs"/>
          <w:rtl/>
        </w:rPr>
        <w:t xml:space="preserve"> ואני אומר לכם את זה </w:t>
      </w:r>
      <w:r w:rsidRPr="0029003B">
        <w:rPr>
          <w:rFonts w:cs="David"/>
          <w:rtl/>
        </w:rPr>
        <w:t>–</w:t>
      </w:r>
      <w:r w:rsidRPr="0029003B">
        <w:rPr>
          <w:rFonts w:cs="David" w:hint="cs"/>
          <w:rtl/>
        </w:rPr>
        <w:t xml:space="preserve"> שהן פעולות קבועות. זה שחבר הכנסת טיבי צריך למצוא את עצמו, כשיודעים </w:t>
      </w:r>
      <w:r w:rsidRPr="0029003B">
        <w:rPr>
          <w:rFonts w:cs="David"/>
          <w:rtl/>
        </w:rPr>
        <w:t>–</w:t>
      </w:r>
      <w:r w:rsidRPr="0029003B">
        <w:rPr>
          <w:rFonts w:cs="David" w:hint="cs"/>
          <w:rtl/>
        </w:rPr>
        <w:t xml:space="preserve"> הרי יודעים, כן. יודעים. הרי זה לא מצב, אתה יודע </w:t>
      </w:r>
      <w:r w:rsidRPr="0029003B">
        <w:rPr>
          <w:rFonts w:cs="David"/>
          <w:rtl/>
        </w:rPr>
        <w:t>–</w:t>
      </w:r>
      <w:r w:rsidRPr="0029003B">
        <w:rPr>
          <w:rFonts w:cs="David" w:hint="cs"/>
          <w:rtl/>
        </w:rPr>
        <w:t xml:space="preserve"> ובסוף, כשאתה נותן את שיקול הדעת לאחרון החיילים בתוך המחסום </w:t>
      </w:r>
      <w:r w:rsidRPr="0029003B">
        <w:rPr>
          <w:rFonts w:cs="David"/>
          <w:rtl/>
        </w:rPr>
        <w:t>–</w:t>
      </w:r>
      <w:r w:rsidRPr="0029003B">
        <w:rPr>
          <w:rFonts w:cs="David" w:hint="cs"/>
          <w:rtl/>
        </w:rPr>
        <w:t xml:space="preserve"> אני אומר לך את זה, יצקו, ואתה יודע: היה לי את המטה הכי טוב בעולם, באה המלחמה והרסה אותו. </w:t>
      </w:r>
      <w:proofErr w:type="spellStart"/>
      <w:r w:rsidRPr="0029003B">
        <w:rPr>
          <w:rFonts w:cs="David" w:hint="cs"/>
          <w:rtl/>
        </w:rPr>
        <w:t>הנוהלים</w:t>
      </w:r>
      <w:proofErr w:type="spellEnd"/>
      <w:r w:rsidRPr="0029003B">
        <w:rPr>
          <w:rFonts w:cs="David" w:hint="cs"/>
          <w:rtl/>
        </w:rPr>
        <w:t xml:space="preserve"> כתובים, מסודרים יפה </w:t>
      </w:r>
      <w:proofErr w:type="spellStart"/>
      <w:r w:rsidRPr="0029003B">
        <w:rPr>
          <w:rFonts w:cs="David" w:hint="cs"/>
          <w:rtl/>
        </w:rPr>
        <w:t>יפה</w:t>
      </w:r>
      <w:proofErr w:type="spellEnd"/>
      <w:r w:rsidRPr="0029003B">
        <w:rPr>
          <w:rFonts w:cs="David" w:hint="cs"/>
          <w:rtl/>
        </w:rPr>
        <w:t xml:space="preserve">, ובסוף איזה חייל שבדיוק ישן בתדריך </w:t>
      </w:r>
      <w:r w:rsidRPr="0029003B">
        <w:rPr>
          <w:rFonts w:cs="David"/>
          <w:rtl/>
        </w:rPr>
        <w:t>–</w:t>
      </w:r>
      <w:r w:rsidRPr="0029003B">
        <w:rPr>
          <w:rFonts w:cs="David" w:hint="cs"/>
          <w:rtl/>
        </w:rPr>
        <w:t xml:space="preserve"> אנחנו מכירים איך הדברים מתנהלים. ועוד, עם קצת התייחסות כזאת, זה יכול להיות כלפי אורי אריאל, אם הוא חייל מכיוון כזה או חייל מכיוון אחר. והוא סתם מטרטר אותך כי בא לו, והוא לא עובר על שום כלל.</w:t>
      </w:r>
    </w:p>
    <w:p w14:paraId="054E8869" w14:textId="77777777" w:rsidR="0029003B" w:rsidRPr="0029003B" w:rsidRDefault="0029003B" w:rsidP="0029003B">
      <w:pPr>
        <w:bidi/>
        <w:rPr>
          <w:rFonts w:cs="David" w:hint="cs"/>
          <w:rtl/>
        </w:rPr>
      </w:pPr>
    </w:p>
    <w:p w14:paraId="30D3CCFB" w14:textId="77777777" w:rsidR="0029003B" w:rsidRPr="0029003B" w:rsidRDefault="0029003B" w:rsidP="0029003B">
      <w:pPr>
        <w:bidi/>
        <w:rPr>
          <w:rFonts w:cs="David" w:hint="cs"/>
          <w:rtl/>
        </w:rPr>
      </w:pPr>
      <w:r w:rsidRPr="0029003B">
        <w:rPr>
          <w:rFonts w:cs="David" w:hint="cs"/>
          <w:rtl/>
        </w:rPr>
        <w:tab/>
        <w:t xml:space="preserve">בסופו של עניין, אני אומר לך, חבר הכנסת טיבי, הבעיה היא לא הכללים. כי בסופו של עניין, הדבר היחיד המתקיים כאן זה שצה"ל צריך לדעת שחבר כנסת נכנס לשטח </w:t>
      </w:r>
      <w:r w:rsidRPr="0029003B">
        <w:rPr>
          <w:rFonts w:cs="David" w:hint="cs"/>
        </w:rPr>
        <w:t>A</w:t>
      </w:r>
      <w:r w:rsidRPr="0029003B">
        <w:rPr>
          <w:rFonts w:cs="David" w:hint="cs"/>
          <w:rtl/>
        </w:rPr>
        <w:t xml:space="preserve">. שאם, חס וחלילה </w:t>
      </w:r>
      <w:r w:rsidRPr="0029003B">
        <w:rPr>
          <w:rFonts w:cs="David"/>
          <w:rtl/>
        </w:rPr>
        <w:t>–</w:t>
      </w:r>
      <w:r w:rsidRPr="0029003B">
        <w:rPr>
          <w:rFonts w:cs="David" w:hint="cs"/>
          <w:rtl/>
        </w:rPr>
        <w:t xml:space="preserve"> ולא חשוב אם קוראים לו אחמד טיבי, או זהבה </w:t>
      </w:r>
      <w:proofErr w:type="spellStart"/>
      <w:r w:rsidRPr="0029003B">
        <w:rPr>
          <w:rFonts w:cs="David" w:hint="cs"/>
          <w:rtl/>
        </w:rPr>
        <w:t>גלאון</w:t>
      </w:r>
      <w:proofErr w:type="spellEnd"/>
      <w:r w:rsidRPr="0029003B">
        <w:rPr>
          <w:rFonts w:cs="David" w:hint="cs"/>
          <w:rtl/>
        </w:rPr>
        <w:t xml:space="preserve"> או איתן כבל.</w:t>
      </w:r>
    </w:p>
    <w:p w14:paraId="486B92CC" w14:textId="77777777" w:rsidR="0029003B" w:rsidRPr="0029003B" w:rsidRDefault="0029003B" w:rsidP="0029003B">
      <w:pPr>
        <w:bidi/>
        <w:rPr>
          <w:rFonts w:cs="David" w:hint="cs"/>
          <w:rtl/>
        </w:rPr>
      </w:pPr>
    </w:p>
    <w:p w14:paraId="61EB7F3D" w14:textId="77777777" w:rsidR="0029003B" w:rsidRPr="0029003B" w:rsidRDefault="0029003B" w:rsidP="0029003B">
      <w:pPr>
        <w:bidi/>
        <w:rPr>
          <w:rFonts w:cs="David" w:hint="cs"/>
          <w:rtl/>
        </w:rPr>
      </w:pPr>
      <w:r w:rsidRPr="0029003B">
        <w:rPr>
          <w:rFonts w:cs="David" w:hint="cs"/>
          <w:u w:val="single"/>
          <w:rtl/>
        </w:rPr>
        <w:t>אחמד טיבי:</w:t>
      </w:r>
    </w:p>
    <w:p w14:paraId="227D2CEA" w14:textId="77777777" w:rsidR="0029003B" w:rsidRPr="0029003B" w:rsidRDefault="0029003B" w:rsidP="0029003B">
      <w:pPr>
        <w:bidi/>
        <w:rPr>
          <w:rFonts w:cs="David" w:hint="cs"/>
          <w:rtl/>
        </w:rPr>
      </w:pPr>
    </w:p>
    <w:p w14:paraId="3730DA1C" w14:textId="77777777" w:rsidR="0029003B" w:rsidRPr="0029003B" w:rsidRDefault="0029003B" w:rsidP="0029003B">
      <w:pPr>
        <w:bidi/>
        <w:rPr>
          <w:rFonts w:cs="David" w:hint="cs"/>
          <w:rtl/>
        </w:rPr>
      </w:pPr>
      <w:r w:rsidRPr="0029003B">
        <w:rPr>
          <w:rFonts w:cs="David" w:hint="cs"/>
          <w:rtl/>
        </w:rPr>
        <w:tab/>
        <w:t xml:space="preserve"> הם יודעים שאני נכנס?</w:t>
      </w:r>
    </w:p>
    <w:p w14:paraId="682C3A7D" w14:textId="77777777" w:rsidR="0029003B" w:rsidRPr="0029003B" w:rsidRDefault="0029003B" w:rsidP="0029003B">
      <w:pPr>
        <w:bidi/>
        <w:rPr>
          <w:rFonts w:cs="David" w:hint="cs"/>
          <w:rtl/>
        </w:rPr>
      </w:pPr>
    </w:p>
    <w:p w14:paraId="03CCB0D8" w14:textId="77777777" w:rsidR="0029003B" w:rsidRPr="0029003B" w:rsidRDefault="0029003B" w:rsidP="0029003B">
      <w:pPr>
        <w:pStyle w:val="Heading5"/>
        <w:jc w:val="left"/>
        <w:rPr>
          <w:rFonts w:hint="cs"/>
          <w:sz w:val="24"/>
          <w:rtl/>
        </w:rPr>
      </w:pPr>
      <w:r w:rsidRPr="0029003B">
        <w:rPr>
          <w:rFonts w:hint="cs"/>
          <w:sz w:val="24"/>
          <w:u w:val="single"/>
          <w:rtl/>
        </w:rPr>
        <w:t>איתן כבל:</w:t>
      </w:r>
    </w:p>
    <w:p w14:paraId="5EA9035E" w14:textId="77777777" w:rsidR="0029003B" w:rsidRPr="0029003B" w:rsidRDefault="0029003B" w:rsidP="0029003B">
      <w:pPr>
        <w:pStyle w:val="Heading5"/>
        <w:jc w:val="left"/>
        <w:rPr>
          <w:rFonts w:hint="cs"/>
          <w:sz w:val="24"/>
          <w:rtl/>
        </w:rPr>
      </w:pPr>
    </w:p>
    <w:p w14:paraId="14F31022" w14:textId="77777777" w:rsidR="0029003B" w:rsidRPr="0029003B" w:rsidRDefault="0029003B" w:rsidP="0029003B">
      <w:pPr>
        <w:bidi/>
        <w:rPr>
          <w:rFonts w:cs="David" w:hint="cs"/>
          <w:rtl/>
        </w:rPr>
      </w:pPr>
      <w:r w:rsidRPr="0029003B">
        <w:rPr>
          <w:rFonts w:cs="David" w:hint="cs"/>
          <w:rtl/>
        </w:rPr>
        <w:tab/>
        <w:t xml:space="preserve"> רגע, ברשותך. כדי לדעת. זאת אומרת: כל התהליך הוא </w:t>
      </w:r>
      <w:r w:rsidRPr="0029003B">
        <w:rPr>
          <w:rFonts w:cs="David"/>
          <w:rtl/>
        </w:rPr>
        <w:t>–</w:t>
      </w:r>
      <w:r w:rsidRPr="0029003B">
        <w:rPr>
          <w:rFonts w:cs="David" w:hint="cs"/>
          <w:rtl/>
        </w:rPr>
        <w:t xml:space="preserve"> שתדע. מעבר לזאת, צריך שתינתנה הנחיות </w:t>
      </w:r>
      <w:r w:rsidRPr="0029003B">
        <w:rPr>
          <w:rFonts w:cs="David"/>
          <w:rtl/>
        </w:rPr>
        <w:t>–</w:t>
      </w:r>
      <w:r w:rsidRPr="0029003B">
        <w:rPr>
          <w:rFonts w:cs="David" w:hint="cs"/>
          <w:rtl/>
        </w:rPr>
        <w:t xml:space="preserve"> ויושבת כאן האחראית לזה בפיקוד מרכז, שלפתחו בעיקר מונחת המסה הקריטית בנושאים ובבעיות </w:t>
      </w:r>
      <w:r w:rsidRPr="0029003B">
        <w:rPr>
          <w:rFonts w:cs="David"/>
          <w:rtl/>
        </w:rPr>
        <w:t>–</w:t>
      </w:r>
      <w:r w:rsidRPr="0029003B">
        <w:rPr>
          <w:rFonts w:cs="David" w:hint="cs"/>
          <w:rtl/>
        </w:rPr>
        <w:t xml:space="preserve"> צריכים שתינתנה הנחיות ברורות. לכל מקום יש מפקד. אני הרי יודע איך זה עובד. כשאתה רוצה </w:t>
      </w:r>
      <w:proofErr w:type="spellStart"/>
      <w:r w:rsidRPr="0029003B">
        <w:rPr>
          <w:rFonts w:cs="David" w:hint="cs"/>
          <w:rtl/>
        </w:rPr>
        <w:t>להתקטנן</w:t>
      </w:r>
      <w:proofErr w:type="spellEnd"/>
      <w:r w:rsidRPr="0029003B">
        <w:rPr>
          <w:rFonts w:cs="David" w:hint="cs"/>
          <w:rtl/>
        </w:rPr>
        <w:t xml:space="preserve"> למישהו, אז אתה עושה את זה. ולפעמים אפילו בכיף, כי אתה טיבי.</w:t>
      </w:r>
    </w:p>
    <w:p w14:paraId="4BBE99CE" w14:textId="77777777" w:rsidR="0029003B" w:rsidRPr="0029003B" w:rsidRDefault="0029003B" w:rsidP="0029003B">
      <w:pPr>
        <w:bidi/>
        <w:rPr>
          <w:rFonts w:cs="David" w:hint="cs"/>
          <w:rtl/>
        </w:rPr>
      </w:pPr>
    </w:p>
    <w:p w14:paraId="6A1F492D" w14:textId="77777777" w:rsidR="0029003B" w:rsidRPr="0029003B" w:rsidRDefault="0029003B" w:rsidP="0029003B">
      <w:pPr>
        <w:bidi/>
        <w:rPr>
          <w:rFonts w:cs="David"/>
          <w:rtl/>
        </w:rPr>
      </w:pPr>
      <w:r w:rsidRPr="0029003B">
        <w:rPr>
          <w:rFonts w:cs="David" w:hint="cs"/>
          <w:u w:val="single"/>
          <w:rtl/>
        </w:rPr>
        <w:t xml:space="preserve">היו"ר </w:t>
      </w:r>
      <w:r w:rsidRPr="0029003B">
        <w:rPr>
          <w:rFonts w:cs="David" w:hint="eastAsia"/>
          <w:u w:val="single"/>
          <w:rtl/>
        </w:rPr>
        <w:t>אורי</w:t>
      </w:r>
      <w:r w:rsidRPr="0029003B">
        <w:rPr>
          <w:rFonts w:cs="David"/>
          <w:u w:val="single"/>
          <w:rtl/>
        </w:rPr>
        <w:t xml:space="preserve"> אריאל:</w:t>
      </w:r>
    </w:p>
    <w:p w14:paraId="4D473F47" w14:textId="77777777" w:rsidR="0029003B" w:rsidRPr="0029003B" w:rsidRDefault="0029003B" w:rsidP="0029003B">
      <w:pPr>
        <w:bidi/>
        <w:rPr>
          <w:rFonts w:cs="David"/>
          <w:rtl/>
        </w:rPr>
      </w:pPr>
    </w:p>
    <w:p w14:paraId="41537144" w14:textId="77777777" w:rsidR="0029003B" w:rsidRPr="0029003B" w:rsidRDefault="0029003B" w:rsidP="0029003B">
      <w:pPr>
        <w:bidi/>
        <w:rPr>
          <w:rFonts w:cs="David" w:hint="cs"/>
          <w:rtl/>
        </w:rPr>
      </w:pPr>
      <w:r w:rsidRPr="0029003B">
        <w:rPr>
          <w:rFonts w:cs="David"/>
          <w:rtl/>
        </w:rPr>
        <w:tab/>
      </w:r>
      <w:r w:rsidRPr="0029003B">
        <w:rPr>
          <w:rFonts w:cs="David" w:hint="cs"/>
          <w:rtl/>
        </w:rPr>
        <w:t xml:space="preserve"> טוב, תודה. חברת הכנסת </w:t>
      </w:r>
      <w:proofErr w:type="spellStart"/>
      <w:r w:rsidRPr="0029003B">
        <w:rPr>
          <w:rFonts w:cs="David" w:hint="cs"/>
          <w:rtl/>
        </w:rPr>
        <w:t>עמירה</w:t>
      </w:r>
      <w:proofErr w:type="spellEnd"/>
      <w:r w:rsidRPr="0029003B">
        <w:rPr>
          <w:rFonts w:cs="David" w:hint="cs"/>
          <w:rtl/>
        </w:rPr>
        <w:t xml:space="preserve"> </w:t>
      </w:r>
      <w:proofErr w:type="spellStart"/>
      <w:r w:rsidRPr="0029003B">
        <w:rPr>
          <w:rFonts w:cs="David" w:hint="cs"/>
          <w:rtl/>
        </w:rPr>
        <w:t>דותן</w:t>
      </w:r>
      <w:proofErr w:type="spellEnd"/>
      <w:r w:rsidRPr="0029003B">
        <w:rPr>
          <w:rFonts w:cs="David" w:hint="cs"/>
          <w:rtl/>
        </w:rPr>
        <w:t xml:space="preserve">, אחרי זה דב </w:t>
      </w:r>
      <w:proofErr w:type="spellStart"/>
      <w:r w:rsidRPr="0029003B">
        <w:rPr>
          <w:rFonts w:cs="David" w:hint="cs"/>
          <w:rtl/>
        </w:rPr>
        <w:t>חנין</w:t>
      </w:r>
      <w:proofErr w:type="spellEnd"/>
      <w:r w:rsidRPr="0029003B">
        <w:rPr>
          <w:rFonts w:cs="David" w:hint="cs"/>
          <w:rtl/>
        </w:rPr>
        <w:t xml:space="preserve"> ויולי </w:t>
      </w:r>
      <w:proofErr w:type="spellStart"/>
      <w:r w:rsidRPr="0029003B">
        <w:rPr>
          <w:rFonts w:cs="David" w:hint="cs"/>
          <w:rtl/>
        </w:rPr>
        <w:t>אדלשטיין</w:t>
      </w:r>
      <w:proofErr w:type="spellEnd"/>
      <w:r w:rsidRPr="0029003B">
        <w:rPr>
          <w:rFonts w:cs="David" w:hint="cs"/>
          <w:rtl/>
        </w:rPr>
        <w:t xml:space="preserve"> אחרון הדוברים. כן.  </w:t>
      </w:r>
    </w:p>
    <w:p w14:paraId="392D1BD0" w14:textId="77777777" w:rsidR="0029003B" w:rsidRPr="0029003B" w:rsidRDefault="0029003B" w:rsidP="0029003B">
      <w:pPr>
        <w:bidi/>
        <w:rPr>
          <w:rFonts w:cs="David" w:hint="cs"/>
          <w:rtl/>
        </w:rPr>
      </w:pPr>
    </w:p>
    <w:p w14:paraId="1290D9CD" w14:textId="77777777" w:rsidR="0029003B" w:rsidRPr="0029003B" w:rsidRDefault="0029003B" w:rsidP="0029003B">
      <w:pPr>
        <w:bidi/>
        <w:rPr>
          <w:rFonts w:cs="David" w:hint="cs"/>
          <w:u w:val="single"/>
          <w:rtl/>
        </w:rPr>
      </w:pPr>
      <w:proofErr w:type="spellStart"/>
      <w:r w:rsidRPr="0029003B">
        <w:rPr>
          <w:rFonts w:cs="David" w:hint="cs"/>
          <w:u w:val="single"/>
          <w:rtl/>
        </w:rPr>
        <w:t>עמירה</w:t>
      </w:r>
      <w:proofErr w:type="spellEnd"/>
      <w:r w:rsidRPr="0029003B">
        <w:rPr>
          <w:rFonts w:cs="David" w:hint="cs"/>
          <w:u w:val="single"/>
          <w:rtl/>
        </w:rPr>
        <w:t xml:space="preserve"> </w:t>
      </w:r>
      <w:proofErr w:type="spellStart"/>
      <w:r w:rsidRPr="0029003B">
        <w:rPr>
          <w:rFonts w:cs="David" w:hint="cs"/>
          <w:u w:val="single"/>
          <w:rtl/>
        </w:rPr>
        <w:t>דותן</w:t>
      </w:r>
      <w:proofErr w:type="spellEnd"/>
      <w:r w:rsidRPr="0029003B">
        <w:rPr>
          <w:rFonts w:cs="David" w:hint="cs"/>
          <w:u w:val="single"/>
          <w:rtl/>
        </w:rPr>
        <w:t>:</w:t>
      </w:r>
    </w:p>
    <w:p w14:paraId="5A003BC7" w14:textId="77777777" w:rsidR="0029003B" w:rsidRPr="0029003B" w:rsidRDefault="0029003B" w:rsidP="0029003B">
      <w:pPr>
        <w:bidi/>
        <w:rPr>
          <w:rFonts w:cs="David" w:hint="cs"/>
          <w:rtl/>
        </w:rPr>
      </w:pPr>
    </w:p>
    <w:p w14:paraId="560224DF" w14:textId="77777777" w:rsidR="0029003B" w:rsidRPr="0029003B" w:rsidRDefault="0029003B" w:rsidP="0029003B">
      <w:pPr>
        <w:bidi/>
        <w:rPr>
          <w:rFonts w:cs="David" w:hint="cs"/>
          <w:rtl/>
        </w:rPr>
      </w:pPr>
      <w:r w:rsidRPr="0029003B">
        <w:rPr>
          <w:rFonts w:cs="David" w:hint="cs"/>
          <w:rtl/>
        </w:rPr>
        <w:tab/>
        <w:t xml:space="preserve">ביקשתי את הדיון הזה משום שלפני כתשעה חודשים </w:t>
      </w:r>
      <w:r w:rsidRPr="0029003B">
        <w:rPr>
          <w:rFonts w:cs="David"/>
          <w:rtl/>
        </w:rPr>
        <w:t>–</w:t>
      </w:r>
      <w:r w:rsidRPr="0029003B">
        <w:rPr>
          <w:rFonts w:cs="David" w:hint="cs"/>
          <w:rtl/>
        </w:rPr>
        <w:t xml:space="preserve"> פחות, אפילו </w:t>
      </w:r>
      <w:r w:rsidRPr="0029003B">
        <w:rPr>
          <w:rFonts w:cs="David"/>
          <w:rtl/>
        </w:rPr>
        <w:t>–</w:t>
      </w:r>
      <w:r w:rsidRPr="0029003B">
        <w:rPr>
          <w:rFonts w:cs="David" w:hint="cs"/>
          <w:rtl/>
        </w:rPr>
        <w:t xml:space="preserve"> נסענו לרמאללה לפגישה </w:t>
      </w:r>
      <w:proofErr w:type="spellStart"/>
      <w:r w:rsidRPr="0029003B">
        <w:rPr>
          <w:rFonts w:cs="David" w:hint="cs"/>
          <w:rtl/>
        </w:rPr>
        <w:t>פורמלית</w:t>
      </w:r>
      <w:proofErr w:type="spellEnd"/>
      <w:r w:rsidRPr="0029003B">
        <w:rPr>
          <w:rFonts w:cs="David" w:hint="cs"/>
          <w:rtl/>
        </w:rPr>
        <w:t xml:space="preserve"> עם אבו מאזן, שכולם ידעו עליה, ונדרשתי לחתום על טופס </w:t>
      </w:r>
      <w:r w:rsidRPr="0029003B">
        <w:rPr>
          <w:rFonts w:cs="David"/>
          <w:rtl/>
        </w:rPr>
        <w:t>–</w:t>
      </w:r>
      <w:r w:rsidRPr="0029003B">
        <w:rPr>
          <w:rFonts w:cs="David" w:hint="cs"/>
          <w:rtl/>
        </w:rPr>
        <w:t xml:space="preserve"> אני שוב אומרת: הביטחון </w:t>
      </w:r>
      <w:r w:rsidRPr="0029003B">
        <w:rPr>
          <w:rFonts w:cs="David"/>
          <w:rtl/>
        </w:rPr>
        <w:t>–</w:t>
      </w:r>
      <w:r w:rsidRPr="0029003B">
        <w:rPr>
          <w:rFonts w:cs="David" w:hint="cs"/>
          <w:rtl/>
        </w:rPr>
        <w:t xml:space="preserve"> הביטחון, </w:t>
      </w:r>
      <w:proofErr w:type="spellStart"/>
      <w:r w:rsidRPr="0029003B">
        <w:rPr>
          <w:rFonts w:cs="David" w:hint="cs"/>
          <w:rtl/>
        </w:rPr>
        <w:t>הכל</w:t>
      </w:r>
      <w:proofErr w:type="spellEnd"/>
      <w:r w:rsidRPr="0029003B">
        <w:rPr>
          <w:rFonts w:cs="David" w:hint="cs"/>
          <w:rtl/>
        </w:rPr>
        <w:t xml:space="preserve"> בסדר גמור, אבל נדרשתי לחתום על טופס, שבו בעצם הנסיעה שלי היא נסיעה של אדם פרטי. סליחה שאיחרתי, אולי כבר דנתם בנושא הזה, אבל אני לא אדם פרטי. לא  נסעתי להיפגש עם אבו מאזן ברמה של אדם פרטי. נסעתי כחברת כנסת, וכמי שמאמינה שאם מתחילים לדבר בין ראשי הפלסטינים לבינינו, אז גם צריך להרחיב את זה לפרלמנטרים, אולי, ברמות אחרות. אני יכולה לומר לכם שזה היה מאוד מביש </w:t>
      </w:r>
      <w:r w:rsidRPr="0029003B">
        <w:rPr>
          <w:rFonts w:cs="David"/>
          <w:rtl/>
        </w:rPr>
        <w:t>–</w:t>
      </w:r>
      <w:r w:rsidRPr="0029003B">
        <w:rPr>
          <w:rFonts w:cs="David" w:hint="cs"/>
          <w:rtl/>
        </w:rPr>
        <w:t xml:space="preserve"> יצקו זוכר את הטלפונים ההיסטריים שלנו מהמחסום </w:t>
      </w:r>
      <w:r w:rsidRPr="0029003B">
        <w:rPr>
          <w:rFonts w:cs="David"/>
          <w:rtl/>
        </w:rPr>
        <w:t>–</w:t>
      </w:r>
      <w:r w:rsidRPr="0029003B">
        <w:rPr>
          <w:rFonts w:cs="David" w:hint="cs"/>
          <w:rtl/>
        </w:rPr>
        <w:t xml:space="preserve"> גם הדרך שבה הדבר התנהל, וגם בעצם, העיתונאים, כמובן, יכולים לעבור. להם אין שום בעיה, הם לא צריכים לחתום על שום טופס שזה באחריותם, ואני, באופן עקרוני, לא הסכמתי לחתום על טופס שהנסיעה שלי כחברת כנסת היא נסיעה באופן פרטי.</w:t>
      </w:r>
    </w:p>
    <w:p w14:paraId="2B4D6836" w14:textId="77777777" w:rsidR="0029003B" w:rsidRPr="0029003B" w:rsidRDefault="0029003B" w:rsidP="0029003B">
      <w:pPr>
        <w:bidi/>
        <w:rPr>
          <w:rFonts w:cs="David" w:hint="cs"/>
          <w:rtl/>
        </w:rPr>
      </w:pPr>
    </w:p>
    <w:p w14:paraId="53A3BA5B" w14:textId="77777777" w:rsidR="0029003B" w:rsidRPr="0029003B" w:rsidRDefault="0029003B" w:rsidP="0029003B">
      <w:pPr>
        <w:bidi/>
        <w:rPr>
          <w:rFonts w:cs="David" w:hint="cs"/>
          <w:u w:val="single"/>
          <w:rtl/>
        </w:rPr>
      </w:pPr>
      <w:r w:rsidRPr="0029003B">
        <w:rPr>
          <w:rFonts w:cs="David" w:hint="cs"/>
          <w:u w:val="single"/>
          <w:rtl/>
        </w:rPr>
        <w:t>קריאה:</w:t>
      </w:r>
    </w:p>
    <w:p w14:paraId="4B310DA0" w14:textId="77777777" w:rsidR="0029003B" w:rsidRPr="0029003B" w:rsidRDefault="0029003B" w:rsidP="0029003B">
      <w:pPr>
        <w:bidi/>
        <w:rPr>
          <w:rFonts w:cs="David" w:hint="cs"/>
          <w:rtl/>
        </w:rPr>
      </w:pPr>
      <w:r w:rsidRPr="0029003B">
        <w:rPr>
          <w:rFonts w:cs="David" w:hint="cs"/>
          <w:rtl/>
        </w:rPr>
        <w:tab/>
      </w:r>
    </w:p>
    <w:p w14:paraId="33E4816D" w14:textId="77777777" w:rsidR="0029003B" w:rsidRPr="0029003B" w:rsidRDefault="0029003B" w:rsidP="0029003B">
      <w:pPr>
        <w:bidi/>
        <w:rPr>
          <w:rFonts w:cs="David" w:hint="cs"/>
          <w:rtl/>
        </w:rPr>
      </w:pPr>
      <w:r w:rsidRPr="0029003B">
        <w:rPr>
          <w:rFonts w:cs="David" w:hint="cs"/>
          <w:rtl/>
        </w:rPr>
        <w:tab/>
        <w:t xml:space="preserve">צדקת. </w:t>
      </w:r>
    </w:p>
    <w:p w14:paraId="60460551" w14:textId="77777777" w:rsidR="0029003B" w:rsidRPr="0029003B" w:rsidRDefault="0029003B" w:rsidP="0029003B">
      <w:pPr>
        <w:bidi/>
        <w:rPr>
          <w:rFonts w:cs="David" w:hint="cs"/>
          <w:rtl/>
        </w:rPr>
      </w:pPr>
    </w:p>
    <w:p w14:paraId="7946E2A4" w14:textId="77777777" w:rsidR="0029003B" w:rsidRPr="0029003B" w:rsidRDefault="0029003B" w:rsidP="0029003B">
      <w:pPr>
        <w:pStyle w:val="Heading5"/>
        <w:jc w:val="left"/>
        <w:rPr>
          <w:rFonts w:hint="cs"/>
          <w:sz w:val="24"/>
          <w:rtl/>
        </w:rPr>
      </w:pPr>
      <w:proofErr w:type="spellStart"/>
      <w:r w:rsidRPr="0029003B">
        <w:rPr>
          <w:rFonts w:hint="cs"/>
          <w:sz w:val="24"/>
          <w:u w:val="single"/>
          <w:rtl/>
        </w:rPr>
        <w:t>עמירה</w:t>
      </w:r>
      <w:proofErr w:type="spellEnd"/>
      <w:r w:rsidRPr="0029003B">
        <w:rPr>
          <w:rFonts w:hint="cs"/>
          <w:sz w:val="24"/>
          <w:u w:val="single"/>
          <w:rtl/>
        </w:rPr>
        <w:t xml:space="preserve"> </w:t>
      </w:r>
      <w:proofErr w:type="spellStart"/>
      <w:r w:rsidRPr="0029003B">
        <w:rPr>
          <w:rFonts w:hint="cs"/>
          <w:sz w:val="24"/>
          <w:u w:val="single"/>
          <w:rtl/>
        </w:rPr>
        <w:t>דותן</w:t>
      </w:r>
      <w:proofErr w:type="spellEnd"/>
      <w:r w:rsidRPr="0029003B">
        <w:rPr>
          <w:rFonts w:hint="cs"/>
          <w:sz w:val="24"/>
          <w:u w:val="single"/>
          <w:rtl/>
        </w:rPr>
        <w:t>:</w:t>
      </w:r>
    </w:p>
    <w:p w14:paraId="2F71B533" w14:textId="77777777" w:rsidR="0029003B" w:rsidRPr="0029003B" w:rsidRDefault="0029003B" w:rsidP="0029003B">
      <w:pPr>
        <w:pStyle w:val="Heading5"/>
        <w:jc w:val="left"/>
        <w:rPr>
          <w:rFonts w:hint="cs"/>
          <w:sz w:val="24"/>
          <w:rtl/>
        </w:rPr>
      </w:pPr>
    </w:p>
    <w:p w14:paraId="384136AD" w14:textId="77777777" w:rsidR="0029003B" w:rsidRPr="0029003B" w:rsidRDefault="0029003B" w:rsidP="0029003B">
      <w:pPr>
        <w:bidi/>
        <w:rPr>
          <w:rFonts w:cs="David" w:hint="cs"/>
          <w:rtl/>
        </w:rPr>
      </w:pPr>
      <w:r w:rsidRPr="0029003B">
        <w:rPr>
          <w:rFonts w:cs="David" w:hint="cs"/>
          <w:rtl/>
        </w:rPr>
        <w:tab/>
        <w:t xml:space="preserve">לכן ביקשתי את הדיון הזה, כדי שנעשה פה איזשהו סדר. ובסדר הזה, מצד אחד, ישמרו על ביטחוננו </w:t>
      </w:r>
      <w:r w:rsidRPr="0029003B">
        <w:rPr>
          <w:rFonts w:cs="David"/>
          <w:rtl/>
        </w:rPr>
        <w:t>–</w:t>
      </w:r>
      <w:r w:rsidRPr="0029003B">
        <w:rPr>
          <w:rFonts w:cs="David" w:hint="cs"/>
          <w:rtl/>
        </w:rPr>
        <w:t xml:space="preserve"> כי צריכים לשמור על ביטחוננו </w:t>
      </w:r>
      <w:r w:rsidRPr="0029003B">
        <w:rPr>
          <w:rFonts w:cs="David"/>
          <w:rtl/>
        </w:rPr>
        <w:t>–</w:t>
      </w:r>
      <w:r w:rsidRPr="0029003B">
        <w:rPr>
          <w:rFonts w:cs="David" w:hint="cs"/>
          <w:rtl/>
        </w:rPr>
        <w:t xml:space="preserve"> מצד שני, אנחנו לא נבזה את עצמנו ונהיה במצב שבו אנחנו לא עוברים, או עוברים כאנשים פרטיים ולא כחברי כנסת. ואני לא מתכוונת שמישהו יגביל את תפקידי כאשר אני רוצה לעבוד מול הפלסטינים. אלה אנשים שאני רוצה לעבוד כולם.</w:t>
      </w:r>
    </w:p>
    <w:p w14:paraId="38DB59D3" w14:textId="77777777" w:rsidR="0029003B" w:rsidRPr="0029003B" w:rsidRDefault="0029003B" w:rsidP="0029003B">
      <w:pPr>
        <w:bidi/>
        <w:rPr>
          <w:rFonts w:cs="David" w:hint="cs"/>
          <w:rtl/>
        </w:rPr>
      </w:pPr>
    </w:p>
    <w:p w14:paraId="5211B85C" w14:textId="77777777" w:rsidR="0029003B" w:rsidRPr="0029003B" w:rsidRDefault="0029003B" w:rsidP="0029003B">
      <w:pPr>
        <w:bidi/>
        <w:rPr>
          <w:rFonts w:cs="David"/>
          <w:rtl/>
        </w:rPr>
      </w:pPr>
      <w:r w:rsidRPr="0029003B">
        <w:rPr>
          <w:rFonts w:cs="David" w:hint="cs"/>
          <w:u w:val="single"/>
          <w:rtl/>
        </w:rPr>
        <w:t xml:space="preserve">היו"ר </w:t>
      </w:r>
      <w:r w:rsidRPr="0029003B">
        <w:rPr>
          <w:rFonts w:cs="David" w:hint="eastAsia"/>
          <w:u w:val="single"/>
          <w:rtl/>
        </w:rPr>
        <w:t>אורי</w:t>
      </w:r>
      <w:r w:rsidRPr="0029003B">
        <w:rPr>
          <w:rFonts w:cs="David"/>
          <w:u w:val="single"/>
          <w:rtl/>
        </w:rPr>
        <w:t xml:space="preserve"> אריאל:</w:t>
      </w:r>
    </w:p>
    <w:p w14:paraId="0CDA90EB" w14:textId="77777777" w:rsidR="0029003B" w:rsidRPr="0029003B" w:rsidRDefault="0029003B" w:rsidP="0029003B">
      <w:pPr>
        <w:bidi/>
        <w:rPr>
          <w:rFonts w:cs="David"/>
          <w:rtl/>
        </w:rPr>
      </w:pPr>
    </w:p>
    <w:p w14:paraId="37F645A3" w14:textId="77777777" w:rsidR="0029003B" w:rsidRPr="0029003B" w:rsidRDefault="0029003B" w:rsidP="0029003B">
      <w:pPr>
        <w:bidi/>
        <w:rPr>
          <w:rFonts w:cs="David" w:hint="cs"/>
          <w:rtl/>
        </w:rPr>
      </w:pPr>
      <w:r w:rsidRPr="0029003B">
        <w:rPr>
          <w:rFonts w:cs="David"/>
          <w:rtl/>
        </w:rPr>
        <w:tab/>
      </w:r>
      <w:r w:rsidRPr="0029003B">
        <w:rPr>
          <w:rFonts w:cs="David" w:hint="cs"/>
          <w:rtl/>
        </w:rPr>
        <w:t xml:space="preserve"> מאה אחוז. היושב ראש, הדוברים הם עכשיו דב </w:t>
      </w:r>
      <w:proofErr w:type="spellStart"/>
      <w:r w:rsidRPr="0029003B">
        <w:rPr>
          <w:rFonts w:cs="David" w:hint="cs"/>
          <w:rtl/>
        </w:rPr>
        <w:t>חנין</w:t>
      </w:r>
      <w:proofErr w:type="spellEnd"/>
      <w:r w:rsidRPr="0029003B">
        <w:rPr>
          <w:rFonts w:cs="David" w:hint="cs"/>
          <w:rtl/>
        </w:rPr>
        <w:t xml:space="preserve">, ויולי </w:t>
      </w:r>
      <w:proofErr w:type="spellStart"/>
      <w:r w:rsidRPr="0029003B">
        <w:rPr>
          <w:rFonts w:cs="David" w:hint="cs"/>
          <w:rtl/>
        </w:rPr>
        <w:t>אדלשטיין</w:t>
      </w:r>
      <w:proofErr w:type="spellEnd"/>
      <w:r w:rsidRPr="0029003B">
        <w:rPr>
          <w:rFonts w:cs="David" w:hint="cs"/>
          <w:rtl/>
        </w:rPr>
        <w:t xml:space="preserve"> סוגר את הרשימה. </w:t>
      </w:r>
    </w:p>
    <w:p w14:paraId="7DDA55E1" w14:textId="77777777" w:rsidR="0029003B" w:rsidRPr="0029003B" w:rsidRDefault="0029003B" w:rsidP="0029003B">
      <w:pPr>
        <w:bidi/>
        <w:rPr>
          <w:rFonts w:cs="David" w:hint="cs"/>
          <w:rtl/>
        </w:rPr>
      </w:pPr>
    </w:p>
    <w:p w14:paraId="3C1D8682" w14:textId="77777777" w:rsidR="0029003B" w:rsidRPr="0029003B" w:rsidRDefault="0029003B" w:rsidP="0029003B">
      <w:pPr>
        <w:bidi/>
        <w:rPr>
          <w:rFonts w:cs="David" w:hint="cs"/>
          <w:rtl/>
        </w:rPr>
      </w:pPr>
    </w:p>
    <w:p w14:paraId="53BE071C" w14:textId="77777777" w:rsidR="0029003B" w:rsidRPr="0029003B" w:rsidRDefault="0029003B" w:rsidP="0029003B">
      <w:pPr>
        <w:bidi/>
        <w:jc w:val="center"/>
        <w:rPr>
          <w:rFonts w:cs="David" w:hint="cs"/>
          <w:b/>
          <w:bCs/>
          <w:u w:val="single"/>
          <w:rtl/>
        </w:rPr>
      </w:pPr>
      <w:r w:rsidRPr="0029003B">
        <w:rPr>
          <w:rFonts w:cs="David" w:hint="cs"/>
          <w:b/>
          <w:bCs/>
          <w:u w:val="single"/>
          <w:rtl/>
        </w:rPr>
        <w:t>היושב ראש: דוד טל. שעה: 10:35.</w:t>
      </w:r>
    </w:p>
    <w:p w14:paraId="3C23ADDD" w14:textId="77777777" w:rsidR="0029003B" w:rsidRPr="0029003B" w:rsidRDefault="0029003B" w:rsidP="0029003B">
      <w:pPr>
        <w:bidi/>
        <w:rPr>
          <w:rFonts w:cs="David" w:hint="cs"/>
          <w:rtl/>
        </w:rPr>
      </w:pPr>
    </w:p>
    <w:p w14:paraId="3FD1D851" w14:textId="77777777" w:rsidR="0029003B" w:rsidRPr="0029003B" w:rsidRDefault="0029003B" w:rsidP="0029003B">
      <w:pPr>
        <w:bidi/>
        <w:rPr>
          <w:rFonts w:cs="David" w:hint="cs"/>
          <w:u w:val="single"/>
          <w:rtl/>
        </w:rPr>
      </w:pPr>
    </w:p>
    <w:p w14:paraId="70647DE1" w14:textId="77777777" w:rsidR="0029003B" w:rsidRPr="0029003B" w:rsidRDefault="0029003B" w:rsidP="0029003B">
      <w:pPr>
        <w:bidi/>
        <w:rPr>
          <w:rFonts w:cs="David" w:hint="cs"/>
          <w:u w:val="single"/>
          <w:rtl/>
        </w:rPr>
      </w:pPr>
      <w:r w:rsidRPr="0029003B">
        <w:rPr>
          <w:rFonts w:cs="David" w:hint="cs"/>
          <w:u w:val="single"/>
          <w:rtl/>
        </w:rPr>
        <w:t>היו"ר דוד טל:</w:t>
      </w:r>
    </w:p>
    <w:p w14:paraId="5A3E1480" w14:textId="77777777" w:rsidR="0029003B" w:rsidRPr="0029003B" w:rsidRDefault="0029003B" w:rsidP="0029003B">
      <w:pPr>
        <w:bidi/>
        <w:rPr>
          <w:rFonts w:cs="David" w:hint="cs"/>
          <w:rtl/>
        </w:rPr>
      </w:pPr>
    </w:p>
    <w:p w14:paraId="1AA564C5" w14:textId="77777777" w:rsidR="0029003B" w:rsidRPr="0029003B" w:rsidRDefault="0029003B" w:rsidP="0029003B">
      <w:pPr>
        <w:bidi/>
        <w:rPr>
          <w:rFonts w:cs="David" w:hint="cs"/>
          <w:rtl/>
        </w:rPr>
      </w:pPr>
      <w:r w:rsidRPr="0029003B">
        <w:rPr>
          <w:rFonts w:cs="David" w:hint="cs"/>
          <w:rtl/>
        </w:rPr>
        <w:tab/>
        <w:t>כן. דב.</w:t>
      </w:r>
    </w:p>
    <w:p w14:paraId="56178D1E" w14:textId="77777777" w:rsidR="0029003B" w:rsidRPr="0029003B" w:rsidRDefault="0029003B" w:rsidP="0029003B">
      <w:pPr>
        <w:bidi/>
        <w:rPr>
          <w:rFonts w:cs="David" w:hint="cs"/>
          <w:rtl/>
        </w:rPr>
      </w:pPr>
    </w:p>
    <w:p w14:paraId="608D9089" w14:textId="77777777" w:rsidR="0029003B" w:rsidRPr="0029003B" w:rsidRDefault="0029003B" w:rsidP="0029003B">
      <w:pPr>
        <w:pStyle w:val="Heading5"/>
        <w:jc w:val="left"/>
        <w:rPr>
          <w:rFonts w:hint="cs"/>
          <w:sz w:val="24"/>
          <w:rtl/>
        </w:rPr>
      </w:pPr>
      <w:r w:rsidRPr="0029003B">
        <w:rPr>
          <w:rFonts w:hint="cs"/>
          <w:sz w:val="24"/>
          <w:u w:val="single"/>
          <w:rtl/>
        </w:rPr>
        <w:t xml:space="preserve">דב </w:t>
      </w:r>
      <w:proofErr w:type="spellStart"/>
      <w:r w:rsidRPr="0029003B">
        <w:rPr>
          <w:rFonts w:hint="cs"/>
          <w:sz w:val="24"/>
          <w:u w:val="single"/>
          <w:rtl/>
        </w:rPr>
        <w:t>חנין</w:t>
      </w:r>
      <w:proofErr w:type="spellEnd"/>
      <w:r w:rsidRPr="0029003B">
        <w:rPr>
          <w:rFonts w:hint="cs"/>
          <w:sz w:val="24"/>
          <w:u w:val="single"/>
          <w:rtl/>
        </w:rPr>
        <w:t>:</w:t>
      </w:r>
    </w:p>
    <w:p w14:paraId="31EED367" w14:textId="77777777" w:rsidR="0029003B" w:rsidRPr="0029003B" w:rsidRDefault="0029003B" w:rsidP="0029003B">
      <w:pPr>
        <w:pStyle w:val="Heading5"/>
        <w:jc w:val="left"/>
        <w:rPr>
          <w:rFonts w:hint="cs"/>
          <w:sz w:val="24"/>
          <w:rtl/>
        </w:rPr>
      </w:pPr>
    </w:p>
    <w:p w14:paraId="3230E505" w14:textId="77777777" w:rsidR="0029003B" w:rsidRPr="0029003B" w:rsidRDefault="0029003B" w:rsidP="0029003B">
      <w:pPr>
        <w:bidi/>
        <w:rPr>
          <w:rFonts w:cs="David" w:hint="cs"/>
          <w:rtl/>
        </w:rPr>
      </w:pPr>
      <w:r w:rsidRPr="0029003B">
        <w:rPr>
          <w:rFonts w:cs="David" w:hint="cs"/>
          <w:rtl/>
        </w:rPr>
        <w:tab/>
        <w:t xml:space="preserve"> תודה רבה, אדוני היושב ראש, אני אהיה קצר, כי אני מסכים לדברים שאמרו לפני חברי הכנסת </w:t>
      </w:r>
      <w:proofErr w:type="spellStart"/>
      <w:r w:rsidRPr="0029003B">
        <w:rPr>
          <w:rFonts w:cs="David" w:hint="cs"/>
          <w:rtl/>
        </w:rPr>
        <w:t>גלאון</w:t>
      </w:r>
      <w:proofErr w:type="spellEnd"/>
      <w:r w:rsidRPr="0029003B">
        <w:rPr>
          <w:rFonts w:cs="David" w:hint="cs"/>
          <w:rtl/>
        </w:rPr>
        <w:t xml:space="preserve"> ואחמד טיבי. אני גם חושב שראוי מאד לשקול את דבריה של חברת הכנסת </w:t>
      </w:r>
      <w:proofErr w:type="spellStart"/>
      <w:r w:rsidRPr="0029003B">
        <w:rPr>
          <w:rFonts w:cs="David" w:hint="cs"/>
          <w:rtl/>
        </w:rPr>
        <w:t>עמירה</w:t>
      </w:r>
      <w:proofErr w:type="spellEnd"/>
      <w:r w:rsidRPr="0029003B">
        <w:rPr>
          <w:rFonts w:cs="David" w:hint="cs"/>
          <w:rtl/>
        </w:rPr>
        <w:t xml:space="preserve"> </w:t>
      </w:r>
      <w:proofErr w:type="spellStart"/>
      <w:r w:rsidRPr="0029003B">
        <w:rPr>
          <w:rFonts w:cs="David" w:hint="cs"/>
          <w:rtl/>
        </w:rPr>
        <w:t>דותן</w:t>
      </w:r>
      <w:proofErr w:type="spellEnd"/>
      <w:r w:rsidRPr="0029003B">
        <w:rPr>
          <w:rFonts w:cs="David" w:hint="cs"/>
          <w:rtl/>
        </w:rPr>
        <w:t xml:space="preserve">, אני חושב שהמצב שקיים היום, שבו אחרון החיילים במחסום יכול להחליט מה יעשה או לא יעשה חבר הכנסת, הוא מצב בלתי נסבל. הוועדה הזאת צריכה להעביר מסר מאד </w:t>
      </w:r>
      <w:proofErr w:type="spellStart"/>
      <w:r w:rsidRPr="0029003B">
        <w:rPr>
          <w:rFonts w:cs="David" w:hint="cs"/>
          <w:rtl/>
        </w:rPr>
        <w:t>מאד</w:t>
      </w:r>
      <w:proofErr w:type="spellEnd"/>
      <w:r w:rsidRPr="0029003B">
        <w:rPr>
          <w:rFonts w:cs="David" w:hint="cs"/>
          <w:rtl/>
        </w:rPr>
        <w:t xml:space="preserve"> ברור וחד לרשויות הצבא, שהכנסת מתייחסת בכבוד וברצינות לחסינות של חבריה. זה צריך להיות מסר מאד </w:t>
      </w:r>
      <w:proofErr w:type="spellStart"/>
      <w:r w:rsidRPr="0029003B">
        <w:rPr>
          <w:rFonts w:cs="David" w:hint="cs"/>
          <w:rtl/>
        </w:rPr>
        <w:t>מאד</w:t>
      </w:r>
      <w:proofErr w:type="spellEnd"/>
      <w:r w:rsidRPr="0029003B">
        <w:rPr>
          <w:rFonts w:cs="David" w:hint="cs"/>
          <w:rtl/>
        </w:rPr>
        <w:t xml:space="preserve"> תקיף והוא מעבר לכל מחלוקת פוליטית שמתקיימת בבית הזה.</w:t>
      </w:r>
    </w:p>
    <w:p w14:paraId="18CEB90D" w14:textId="77777777" w:rsidR="0029003B" w:rsidRPr="0029003B" w:rsidRDefault="0029003B" w:rsidP="0029003B">
      <w:pPr>
        <w:bidi/>
        <w:rPr>
          <w:rFonts w:cs="David" w:hint="cs"/>
          <w:rtl/>
        </w:rPr>
      </w:pPr>
    </w:p>
    <w:p w14:paraId="4D9DDF18" w14:textId="77777777" w:rsidR="0029003B" w:rsidRPr="0029003B" w:rsidRDefault="0029003B" w:rsidP="0029003B">
      <w:pPr>
        <w:bidi/>
        <w:ind w:firstLine="567"/>
        <w:rPr>
          <w:rFonts w:cs="David" w:hint="cs"/>
          <w:rtl/>
        </w:rPr>
      </w:pPr>
      <w:r w:rsidRPr="0029003B">
        <w:rPr>
          <w:rFonts w:cs="David" w:hint="cs"/>
          <w:rtl/>
        </w:rPr>
        <w:t xml:space="preserve">בעניין חוק החסינות וחופש התנועה של חברי הכנסת, זה נכון שאותו  סעיף שחברת הכנסת </w:t>
      </w:r>
      <w:proofErr w:type="spellStart"/>
      <w:r w:rsidRPr="0029003B">
        <w:rPr>
          <w:rFonts w:cs="David" w:hint="cs"/>
          <w:rtl/>
        </w:rPr>
        <w:t>גלאון</w:t>
      </w:r>
      <w:proofErr w:type="spellEnd"/>
      <w:r w:rsidRPr="0029003B">
        <w:rPr>
          <w:rFonts w:cs="David" w:hint="cs"/>
          <w:rtl/>
        </w:rPr>
        <w:t xml:space="preserve"> ציטטה, מתייחס לתחומי מדינת ישראל, ולשמחתנו השטחים שבהם אנחנו מדברים אינם חלק ממדינת ישראל, ואני גם מעריך ומקווה שלא יהיו כאלה לעולם. אבל, כמו יחד עם זאת, כל חייל ישראלי נושא עמו, בתרמילו, את המשפט הישראלי. אנחנו הרי לא מדברים על שטחים שהם לא במדינת ישראל ולמדינת ישראל אין כל קשר אליהם. הרי הצבא שנמצא שם ופועל שם בשטח הוא - - -</w:t>
      </w:r>
    </w:p>
    <w:p w14:paraId="3C847E7A" w14:textId="77777777" w:rsidR="0029003B" w:rsidRPr="0029003B" w:rsidRDefault="0029003B" w:rsidP="0029003B">
      <w:pPr>
        <w:bidi/>
        <w:rPr>
          <w:rFonts w:cs="David" w:hint="cs"/>
          <w:rtl/>
        </w:rPr>
      </w:pPr>
    </w:p>
    <w:p w14:paraId="41F4D13B" w14:textId="77777777" w:rsidR="0029003B" w:rsidRPr="0029003B" w:rsidRDefault="0029003B" w:rsidP="0029003B">
      <w:pPr>
        <w:bidi/>
        <w:rPr>
          <w:rFonts w:cs="David" w:hint="cs"/>
          <w:u w:val="single"/>
          <w:rtl/>
        </w:rPr>
      </w:pPr>
      <w:r w:rsidRPr="0029003B">
        <w:rPr>
          <w:rFonts w:cs="David" w:hint="cs"/>
          <w:u w:val="single"/>
          <w:rtl/>
        </w:rPr>
        <w:t xml:space="preserve">יולי יואל </w:t>
      </w:r>
      <w:proofErr w:type="spellStart"/>
      <w:r w:rsidRPr="0029003B">
        <w:rPr>
          <w:rFonts w:cs="David" w:hint="cs"/>
          <w:u w:val="single"/>
          <w:rtl/>
        </w:rPr>
        <w:t>אדלשטיין</w:t>
      </w:r>
      <w:proofErr w:type="spellEnd"/>
      <w:r w:rsidRPr="0029003B">
        <w:rPr>
          <w:rFonts w:cs="David" w:hint="cs"/>
          <w:u w:val="single"/>
          <w:rtl/>
        </w:rPr>
        <w:t>:</w:t>
      </w:r>
    </w:p>
    <w:p w14:paraId="680BA623" w14:textId="77777777" w:rsidR="0029003B" w:rsidRPr="0029003B" w:rsidRDefault="0029003B" w:rsidP="0029003B">
      <w:pPr>
        <w:bidi/>
        <w:rPr>
          <w:rFonts w:cs="David" w:hint="cs"/>
          <w:rtl/>
        </w:rPr>
      </w:pPr>
    </w:p>
    <w:p w14:paraId="21F18786" w14:textId="77777777" w:rsidR="0029003B" w:rsidRPr="0029003B" w:rsidRDefault="0029003B" w:rsidP="0029003B">
      <w:pPr>
        <w:bidi/>
        <w:rPr>
          <w:rFonts w:cs="David" w:hint="cs"/>
          <w:rtl/>
        </w:rPr>
      </w:pPr>
      <w:r w:rsidRPr="0029003B">
        <w:rPr>
          <w:rFonts w:cs="David" w:hint="cs"/>
          <w:rtl/>
        </w:rPr>
        <w:tab/>
        <w:t xml:space="preserve">איפה שם? בשטח </w:t>
      </w:r>
      <w:r w:rsidRPr="0029003B">
        <w:rPr>
          <w:rFonts w:cs="David" w:hint="cs"/>
        </w:rPr>
        <w:t>A</w:t>
      </w:r>
      <w:r w:rsidRPr="0029003B">
        <w:rPr>
          <w:rFonts w:cs="David" w:hint="cs"/>
          <w:rtl/>
        </w:rPr>
        <w:t>?</w:t>
      </w:r>
    </w:p>
    <w:p w14:paraId="49E8EE5B" w14:textId="77777777" w:rsidR="0029003B" w:rsidRPr="0029003B" w:rsidRDefault="0029003B" w:rsidP="0029003B">
      <w:pPr>
        <w:bidi/>
        <w:rPr>
          <w:rFonts w:cs="David" w:hint="cs"/>
          <w:rtl/>
        </w:rPr>
      </w:pPr>
    </w:p>
    <w:p w14:paraId="080CE843" w14:textId="77777777" w:rsidR="0029003B" w:rsidRPr="0029003B" w:rsidRDefault="0029003B" w:rsidP="0029003B">
      <w:pPr>
        <w:pStyle w:val="Heading5"/>
        <w:jc w:val="left"/>
        <w:rPr>
          <w:rFonts w:hint="cs"/>
          <w:sz w:val="24"/>
          <w:rtl/>
        </w:rPr>
      </w:pPr>
      <w:r w:rsidRPr="0029003B">
        <w:rPr>
          <w:rFonts w:hint="cs"/>
          <w:sz w:val="24"/>
          <w:u w:val="single"/>
          <w:rtl/>
        </w:rPr>
        <w:t xml:space="preserve">דב </w:t>
      </w:r>
      <w:proofErr w:type="spellStart"/>
      <w:r w:rsidRPr="0029003B">
        <w:rPr>
          <w:rFonts w:hint="cs"/>
          <w:sz w:val="24"/>
          <w:u w:val="single"/>
          <w:rtl/>
        </w:rPr>
        <w:t>חנין</w:t>
      </w:r>
      <w:proofErr w:type="spellEnd"/>
      <w:r w:rsidRPr="0029003B">
        <w:rPr>
          <w:rFonts w:hint="cs"/>
          <w:sz w:val="24"/>
          <w:u w:val="single"/>
          <w:rtl/>
        </w:rPr>
        <w:t>:</w:t>
      </w:r>
    </w:p>
    <w:p w14:paraId="72370597" w14:textId="77777777" w:rsidR="0029003B" w:rsidRPr="0029003B" w:rsidRDefault="0029003B" w:rsidP="0029003B">
      <w:pPr>
        <w:pStyle w:val="Heading5"/>
        <w:jc w:val="left"/>
        <w:rPr>
          <w:rFonts w:hint="cs"/>
          <w:sz w:val="24"/>
          <w:rtl/>
        </w:rPr>
      </w:pPr>
    </w:p>
    <w:p w14:paraId="43DE54FC" w14:textId="77777777" w:rsidR="0029003B" w:rsidRPr="0029003B" w:rsidRDefault="0029003B" w:rsidP="0029003B">
      <w:pPr>
        <w:bidi/>
        <w:rPr>
          <w:rFonts w:cs="David" w:hint="cs"/>
          <w:rtl/>
        </w:rPr>
      </w:pPr>
      <w:r w:rsidRPr="0029003B">
        <w:rPr>
          <w:rFonts w:cs="David" w:hint="cs"/>
          <w:rtl/>
        </w:rPr>
        <w:tab/>
        <w:t xml:space="preserve"> בכל השטחים. במחסום.</w:t>
      </w:r>
    </w:p>
    <w:p w14:paraId="436F2D60" w14:textId="77777777" w:rsidR="0029003B" w:rsidRPr="0029003B" w:rsidRDefault="0029003B" w:rsidP="0029003B">
      <w:pPr>
        <w:bidi/>
        <w:rPr>
          <w:rFonts w:cs="David" w:hint="cs"/>
          <w:rtl/>
        </w:rPr>
      </w:pPr>
    </w:p>
    <w:p w14:paraId="1B2C8FF2" w14:textId="77777777" w:rsidR="0029003B" w:rsidRPr="0029003B" w:rsidRDefault="0029003B" w:rsidP="0029003B">
      <w:pPr>
        <w:bidi/>
        <w:rPr>
          <w:rFonts w:cs="David" w:hint="cs"/>
          <w:rtl/>
        </w:rPr>
      </w:pPr>
      <w:r w:rsidRPr="0029003B">
        <w:rPr>
          <w:rFonts w:cs="David" w:hint="cs"/>
          <w:u w:val="single"/>
          <w:rtl/>
        </w:rPr>
        <w:t>אחמד טיבי:</w:t>
      </w:r>
    </w:p>
    <w:p w14:paraId="179B091D" w14:textId="77777777" w:rsidR="0029003B" w:rsidRPr="0029003B" w:rsidRDefault="0029003B" w:rsidP="0029003B">
      <w:pPr>
        <w:bidi/>
        <w:rPr>
          <w:rFonts w:cs="David" w:hint="cs"/>
          <w:rtl/>
        </w:rPr>
      </w:pPr>
    </w:p>
    <w:p w14:paraId="31B95AFA" w14:textId="77777777" w:rsidR="0029003B" w:rsidRPr="0029003B" w:rsidRDefault="0029003B" w:rsidP="0029003B">
      <w:pPr>
        <w:bidi/>
        <w:rPr>
          <w:rFonts w:cs="David" w:hint="cs"/>
          <w:rtl/>
        </w:rPr>
      </w:pPr>
      <w:r w:rsidRPr="0029003B">
        <w:rPr>
          <w:rFonts w:cs="David" w:hint="cs"/>
          <w:rtl/>
        </w:rPr>
        <w:tab/>
        <w:t xml:space="preserve"> במחסום, במחסום.</w:t>
      </w:r>
    </w:p>
    <w:p w14:paraId="2EE40090" w14:textId="77777777" w:rsidR="0029003B" w:rsidRPr="0029003B" w:rsidRDefault="0029003B" w:rsidP="0029003B">
      <w:pPr>
        <w:bidi/>
        <w:rPr>
          <w:rFonts w:cs="David" w:hint="cs"/>
          <w:rtl/>
        </w:rPr>
      </w:pPr>
    </w:p>
    <w:p w14:paraId="7BF662AF" w14:textId="77777777" w:rsidR="0029003B" w:rsidRPr="0029003B" w:rsidRDefault="0029003B" w:rsidP="0029003B">
      <w:pPr>
        <w:pStyle w:val="Heading5"/>
        <w:jc w:val="left"/>
        <w:rPr>
          <w:rFonts w:hint="cs"/>
          <w:sz w:val="24"/>
          <w:rtl/>
        </w:rPr>
      </w:pPr>
      <w:r w:rsidRPr="0029003B">
        <w:rPr>
          <w:rFonts w:hint="cs"/>
          <w:sz w:val="24"/>
          <w:u w:val="single"/>
          <w:rtl/>
        </w:rPr>
        <w:t xml:space="preserve">דב </w:t>
      </w:r>
      <w:proofErr w:type="spellStart"/>
      <w:r w:rsidRPr="0029003B">
        <w:rPr>
          <w:rFonts w:hint="cs"/>
          <w:sz w:val="24"/>
          <w:u w:val="single"/>
          <w:rtl/>
        </w:rPr>
        <w:t>חנין</w:t>
      </w:r>
      <w:proofErr w:type="spellEnd"/>
      <w:r w:rsidRPr="0029003B">
        <w:rPr>
          <w:rFonts w:hint="cs"/>
          <w:sz w:val="24"/>
          <w:u w:val="single"/>
          <w:rtl/>
        </w:rPr>
        <w:t>:</w:t>
      </w:r>
    </w:p>
    <w:p w14:paraId="3634D3A1" w14:textId="77777777" w:rsidR="0029003B" w:rsidRPr="0029003B" w:rsidRDefault="0029003B" w:rsidP="0029003B">
      <w:pPr>
        <w:pStyle w:val="Heading5"/>
        <w:jc w:val="left"/>
        <w:rPr>
          <w:rFonts w:hint="cs"/>
          <w:sz w:val="24"/>
          <w:rtl/>
        </w:rPr>
      </w:pPr>
    </w:p>
    <w:p w14:paraId="23A78B4D" w14:textId="77777777" w:rsidR="0029003B" w:rsidRPr="0029003B" w:rsidRDefault="0029003B" w:rsidP="0029003B">
      <w:pPr>
        <w:bidi/>
        <w:rPr>
          <w:rFonts w:cs="David" w:hint="cs"/>
          <w:rtl/>
        </w:rPr>
      </w:pPr>
      <w:r w:rsidRPr="0029003B">
        <w:rPr>
          <w:rFonts w:cs="David" w:hint="cs"/>
          <w:rtl/>
        </w:rPr>
        <w:tab/>
        <w:t xml:space="preserve"> גם בשטח </w:t>
      </w:r>
      <w:r w:rsidRPr="0029003B">
        <w:rPr>
          <w:rFonts w:cs="David" w:hint="cs"/>
        </w:rPr>
        <w:t>A</w:t>
      </w:r>
      <w:r w:rsidRPr="0029003B">
        <w:rPr>
          <w:rFonts w:cs="David" w:hint="cs"/>
          <w:rtl/>
        </w:rPr>
        <w:t>.</w:t>
      </w:r>
    </w:p>
    <w:p w14:paraId="6D97CB35" w14:textId="77777777" w:rsidR="0029003B" w:rsidRPr="0029003B" w:rsidRDefault="0029003B" w:rsidP="0029003B">
      <w:pPr>
        <w:bidi/>
        <w:rPr>
          <w:rFonts w:cs="David" w:hint="cs"/>
          <w:rtl/>
        </w:rPr>
      </w:pPr>
    </w:p>
    <w:p w14:paraId="735B9FF8" w14:textId="77777777" w:rsidR="0029003B" w:rsidRPr="0029003B" w:rsidRDefault="0029003B" w:rsidP="0029003B">
      <w:pPr>
        <w:bidi/>
        <w:rPr>
          <w:rFonts w:cs="David" w:hint="cs"/>
          <w:u w:val="single"/>
          <w:rtl/>
        </w:rPr>
      </w:pPr>
      <w:r w:rsidRPr="0029003B">
        <w:rPr>
          <w:rFonts w:cs="David" w:hint="cs"/>
          <w:u w:val="single"/>
          <w:rtl/>
        </w:rPr>
        <w:t xml:space="preserve">יולי יואל </w:t>
      </w:r>
      <w:proofErr w:type="spellStart"/>
      <w:r w:rsidRPr="0029003B">
        <w:rPr>
          <w:rFonts w:cs="David" w:hint="cs"/>
          <w:u w:val="single"/>
          <w:rtl/>
        </w:rPr>
        <w:t>אדלשטיין</w:t>
      </w:r>
      <w:proofErr w:type="spellEnd"/>
      <w:r w:rsidRPr="0029003B">
        <w:rPr>
          <w:rFonts w:cs="David" w:hint="cs"/>
          <w:u w:val="single"/>
          <w:rtl/>
        </w:rPr>
        <w:t>:</w:t>
      </w:r>
    </w:p>
    <w:p w14:paraId="1D14E6B4" w14:textId="77777777" w:rsidR="0029003B" w:rsidRPr="0029003B" w:rsidRDefault="0029003B" w:rsidP="0029003B">
      <w:pPr>
        <w:bidi/>
        <w:rPr>
          <w:rFonts w:cs="David" w:hint="cs"/>
          <w:rtl/>
        </w:rPr>
      </w:pPr>
    </w:p>
    <w:p w14:paraId="45E359BD" w14:textId="77777777" w:rsidR="0029003B" w:rsidRPr="0029003B" w:rsidRDefault="0029003B" w:rsidP="0029003B">
      <w:pPr>
        <w:bidi/>
        <w:ind w:firstLine="567"/>
        <w:rPr>
          <w:rFonts w:cs="David" w:hint="cs"/>
          <w:rtl/>
        </w:rPr>
      </w:pPr>
      <w:r w:rsidRPr="0029003B">
        <w:rPr>
          <w:rFonts w:cs="David" w:hint="cs"/>
          <w:rtl/>
        </w:rPr>
        <w:t xml:space="preserve">לא, לא. זה מאד מהותי שזה בשטח </w:t>
      </w:r>
      <w:r w:rsidRPr="0029003B">
        <w:rPr>
          <w:rFonts w:cs="David" w:hint="cs"/>
        </w:rPr>
        <w:t>A</w:t>
      </w:r>
      <w:r w:rsidRPr="0029003B">
        <w:rPr>
          <w:rFonts w:cs="David" w:hint="cs"/>
          <w:rtl/>
        </w:rPr>
        <w:t>.</w:t>
      </w:r>
    </w:p>
    <w:p w14:paraId="3DF6730A" w14:textId="77777777" w:rsidR="0029003B" w:rsidRPr="0029003B" w:rsidRDefault="0029003B" w:rsidP="0029003B">
      <w:pPr>
        <w:bidi/>
        <w:rPr>
          <w:rFonts w:cs="David" w:hint="cs"/>
          <w:rtl/>
        </w:rPr>
      </w:pPr>
    </w:p>
    <w:p w14:paraId="32A81622" w14:textId="77777777" w:rsidR="0029003B" w:rsidRPr="0029003B" w:rsidRDefault="0029003B" w:rsidP="0029003B">
      <w:pPr>
        <w:pStyle w:val="Heading5"/>
        <w:jc w:val="left"/>
        <w:rPr>
          <w:rFonts w:hint="cs"/>
          <w:sz w:val="24"/>
          <w:rtl/>
        </w:rPr>
      </w:pPr>
      <w:r w:rsidRPr="0029003B">
        <w:rPr>
          <w:rFonts w:hint="cs"/>
          <w:sz w:val="24"/>
          <w:u w:val="single"/>
          <w:rtl/>
        </w:rPr>
        <w:t xml:space="preserve">דב </w:t>
      </w:r>
      <w:proofErr w:type="spellStart"/>
      <w:r w:rsidRPr="0029003B">
        <w:rPr>
          <w:rFonts w:hint="cs"/>
          <w:sz w:val="24"/>
          <w:u w:val="single"/>
          <w:rtl/>
        </w:rPr>
        <w:t>חנין</w:t>
      </w:r>
      <w:proofErr w:type="spellEnd"/>
      <w:r w:rsidRPr="0029003B">
        <w:rPr>
          <w:rFonts w:hint="cs"/>
          <w:sz w:val="24"/>
          <w:u w:val="single"/>
          <w:rtl/>
        </w:rPr>
        <w:t>:</w:t>
      </w:r>
    </w:p>
    <w:p w14:paraId="7565E579" w14:textId="77777777" w:rsidR="0029003B" w:rsidRPr="0029003B" w:rsidRDefault="0029003B" w:rsidP="0029003B">
      <w:pPr>
        <w:pStyle w:val="Heading5"/>
        <w:jc w:val="left"/>
        <w:rPr>
          <w:rFonts w:hint="cs"/>
          <w:sz w:val="24"/>
          <w:rtl/>
        </w:rPr>
      </w:pPr>
    </w:p>
    <w:p w14:paraId="61214BF7" w14:textId="77777777" w:rsidR="0029003B" w:rsidRPr="0029003B" w:rsidRDefault="0029003B" w:rsidP="0029003B">
      <w:pPr>
        <w:bidi/>
        <w:rPr>
          <w:rFonts w:cs="David" w:hint="cs"/>
          <w:rtl/>
        </w:rPr>
      </w:pPr>
      <w:r w:rsidRPr="0029003B">
        <w:rPr>
          <w:rFonts w:cs="David" w:hint="cs"/>
          <w:rtl/>
        </w:rPr>
        <w:tab/>
        <w:t xml:space="preserve">הצבא גם נמצא בשטח </w:t>
      </w:r>
      <w:r w:rsidRPr="0029003B">
        <w:rPr>
          <w:rFonts w:cs="David" w:hint="cs"/>
        </w:rPr>
        <w:t>A</w:t>
      </w:r>
      <w:r w:rsidRPr="0029003B">
        <w:rPr>
          <w:rFonts w:cs="David" w:hint="cs"/>
          <w:rtl/>
        </w:rPr>
        <w:t xml:space="preserve">, בחייך, חבר הכנסת </w:t>
      </w:r>
      <w:proofErr w:type="spellStart"/>
      <w:r w:rsidRPr="0029003B">
        <w:rPr>
          <w:rFonts w:cs="David" w:hint="cs"/>
          <w:rtl/>
        </w:rPr>
        <w:t>אדלשטיין</w:t>
      </w:r>
      <w:proofErr w:type="spellEnd"/>
      <w:r w:rsidRPr="0029003B">
        <w:rPr>
          <w:rFonts w:cs="David" w:hint="cs"/>
          <w:rtl/>
        </w:rPr>
        <w:t xml:space="preserve">. </w:t>
      </w:r>
    </w:p>
    <w:p w14:paraId="556C2A0E" w14:textId="77777777" w:rsidR="0029003B" w:rsidRPr="0029003B" w:rsidRDefault="0029003B" w:rsidP="0029003B">
      <w:pPr>
        <w:bidi/>
        <w:rPr>
          <w:rFonts w:cs="David" w:hint="cs"/>
          <w:rtl/>
        </w:rPr>
      </w:pPr>
    </w:p>
    <w:p w14:paraId="3196476F" w14:textId="77777777" w:rsidR="0029003B" w:rsidRPr="0029003B" w:rsidRDefault="0029003B" w:rsidP="0029003B">
      <w:pPr>
        <w:bidi/>
        <w:rPr>
          <w:rFonts w:cs="David" w:hint="cs"/>
          <w:rtl/>
        </w:rPr>
      </w:pPr>
      <w:r w:rsidRPr="0029003B">
        <w:rPr>
          <w:rFonts w:cs="David" w:hint="cs"/>
          <w:u w:val="single"/>
          <w:rtl/>
        </w:rPr>
        <w:t>אחמד טיבי:</w:t>
      </w:r>
    </w:p>
    <w:p w14:paraId="6D3F39D3" w14:textId="77777777" w:rsidR="0029003B" w:rsidRPr="0029003B" w:rsidRDefault="0029003B" w:rsidP="0029003B">
      <w:pPr>
        <w:bidi/>
        <w:rPr>
          <w:rFonts w:cs="David" w:hint="cs"/>
          <w:rtl/>
        </w:rPr>
      </w:pPr>
    </w:p>
    <w:p w14:paraId="2D9A3EF3" w14:textId="77777777" w:rsidR="0029003B" w:rsidRPr="0029003B" w:rsidRDefault="0029003B" w:rsidP="0029003B">
      <w:pPr>
        <w:bidi/>
        <w:rPr>
          <w:rFonts w:cs="David" w:hint="cs"/>
          <w:rtl/>
        </w:rPr>
      </w:pPr>
      <w:r w:rsidRPr="0029003B">
        <w:rPr>
          <w:rFonts w:cs="David" w:hint="cs"/>
          <w:rtl/>
        </w:rPr>
        <w:tab/>
        <w:t xml:space="preserve"> כל יום הם נכנסים ויוצאים.</w:t>
      </w:r>
    </w:p>
    <w:p w14:paraId="116DCE51" w14:textId="77777777" w:rsidR="0029003B" w:rsidRPr="0029003B" w:rsidRDefault="0029003B" w:rsidP="0029003B">
      <w:pPr>
        <w:bidi/>
        <w:rPr>
          <w:rFonts w:cs="David" w:hint="cs"/>
          <w:rtl/>
        </w:rPr>
      </w:pPr>
    </w:p>
    <w:p w14:paraId="3C90AB54" w14:textId="77777777" w:rsidR="0029003B" w:rsidRPr="0029003B" w:rsidRDefault="0029003B" w:rsidP="0029003B">
      <w:pPr>
        <w:pStyle w:val="Heading5"/>
        <w:jc w:val="left"/>
        <w:rPr>
          <w:rFonts w:hint="cs"/>
          <w:sz w:val="24"/>
          <w:rtl/>
        </w:rPr>
      </w:pPr>
      <w:r w:rsidRPr="0029003B">
        <w:rPr>
          <w:rFonts w:hint="cs"/>
          <w:sz w:val="24"/>
          <w:u w:val="single"/>
          <w:rtl/>
        </w:rPr>
        <w:t xml:space="preserve">דב </w:t>
      </w:r>
      <w:proofErr w:type="spellStart"/>
      <w:r w:rsidRPr="0029003B">
        <w:rPr>
          <w:rFonts w:hint="cs"/>
          <w:sz w:val="24"/>
          <w:u w:val="single"/>
          <w:rtl/>
        </w:rPr>
        <w:t>חנין</w:t>
      </w:r>
      <w:proofErr w:type="spellEnd"/>
      <w:r w:rsidRPr="0029003B">
        <w:rPr>
          <w:rFonts w:hint="cs"/>
          <w:sz w:val="24"/>
          <w:u w:val="single"/>
          <w:rtl/>
        </w:rPr>
        <w:t>:</w:t>
      </w:r>
    </w:p>
    <w:p w14:paraId="15098E4F" w14:textId="77777777" w:rsidR="0029003B" w:rsidRPr="0029003B" w:rsidRDefault="0029003B" w:rsidP="0029003B">
      <w:pPr>
        <w:pStyle w:val="Heading5"/>
        <w:jc w:val="left"/>
        <w:rPr>
          <w:rFonts w:hint="cs"/>
          <w:sz w:val="24"/>
          <w:rtl/>
        </w:rPr>
      </w:pPr>
    </w:p>
    <w:p w14:paraId="2AA5298B" w14:textId="77777777" w:rsidR="0029003B" w:rsidRPr="0029003B" w:rsidRDefault="0029003B" w:rsidP="0029003B">
      <w:pPr>
        <w:bidi/>
        <w:rPr>
          <w:rFonts w:cs="David" w:hint="cs"/>
          <w:rtl/>
        </w:rPr>
      </w:pPr>
      <w:r w:rsidRPr="0029003B">
        <w:rPr>
          <w:rFonts w:cs="David" w:hint="cs"/>
          <w:rtl/>
        </w:rPr>
        <w:tab/>
        <w:t xml:space="preserve"> כל יום. אין כבר </w:t>
      </w:r>
      <w:r w:rsidRPr="0029003B">
        <w:rPr>
          <w:rFonts w:cs="David" w:hint="cs"/>
        </w:rPr>
        <w:t>A</w:t>
      </w:r>
      <w:r w:rsidRPr="0029003B">
        <w:rPr>
          <w:rFonts w:cs="David" w:hint="cs"/>
          <w:rtl/>
        </w:rPr>
        <w:t xml:space="preserve">, </w:t>
      </w:r>
      <w:r w:rsidRPr="0029003B">
        <w:rPr>
          <w:rFonts w:cs="David" w:hint="cs"/>
        </w:rPr>
        <w:t>B</w:t>
      </w:r>
      <w:r w:rsidRPr="0029003B">
        <w:rPr>
          <w:rFonts w:cs="David" w:hint="cs"/>
          <w:rtl/>
        </w:rPr>
        <w:t>, ו-</w:t>
      </w:r>
      <w:r w:rsidRPr="0029003B">
        <w:rPr>
          <w:rFonts w:cs="David" w:hint="cs"/>
        </w:rPr>
        <w:t>C</w:t>
      </w:r>
      <w:r w:rsidRPr="0029003B">
        <w:rPr>
          <w:rFonts w:cs="David" w:hint="cs"/>
          <w:rtl/>
        </w:rPr>
        <w:t xml:space="preserve">. זה </w:t>
      </w:r>
      <w:proofErr w:type="spellStart"/>
      <w:r w:rsidRPr="0029003B">
        <w:rPr>
          <w:rFonts w:cs="David" w:hint="cs"/>
          <w:rtl/>
        </w:rPr>
        <w:t>הכל</w:t>
      </w:r>
      <w:proofErr w:type="spellEnd"/>
      <w:r w:rsidRPr="0029003B">
        <w:rPr>
          <w:rFonts w:cs="David" w:hint="cs"/>
          <w:rtl/>
        </w:rPr>
        <w:t xml:space="preserve"> נשאר באותם ספרי הסכמים. בפועל, הצבא שמתפעל את כל המערכת הזאת הוא צבא ישראל, ולכן הדין הישראלי צריך לחול על הצבא, לפחות. לא על השטח, אבל על הצבא. והצבא צריך לפעול באופן שמכבד את חסינות חברי הכנסת.</w:t>
      </w:r>
    </w:p>
    <w:p w14:paraId="1D377FDB" w14:textId="77777777" w:rsidR="0029003B" w:rsidRPr="0029003B" w:rsidRDefault="0029003B" w:rsidP="0029003B">
      <w:pPr>
        <w:bidi/>
        <w:rPr>
          <w:rFonts w:cs="David" w:hint="cs"/>
          <w:rtl/>
        </w:rPr>
      </w:pPr>
    </w:p>
    <w:p w14:paraId="7530BD89" w14:textId="77777777" w:rsidR="0029003B" w:rsidRPr="0029003B" w:rsidRDefault="0029003B" w:rsidP="0029003B">
      <w:pPr>
        <w:bidi/>
        <w:rPr>
          <w:rFonts w:cs="David" w:hint="cs"/>
          <w:u w:val="single"/>
          <w:rtl/>
        </w:rPr>
      </w:pPr>
      <w:r w:rsidRPr="0029003B">
        <w:rPr>
          <w:rFonts w:cs="David" w:hint="cs"/>
          <w:u w:val="single"/>
          <w:rtl/>
        </w:rPr>
        <w:t>היו"ר דוד טל:</w:t>
      </w:r>
    </w:p>
    <w:p w14:paraId="69E42DD3" w14:textId="77777777" w:rsidR="0029003B" w:rsidRPr="0029003B" w:rsidRDefault="0029003B" w:rsidP="0029003B">
      <w:pPr>
        <w:bidi/>
        <w:rPr>
          <w:rFonts w:cs="David" w:hint="cs"/>
          <w:rtl/>
        </w:rPr>
      </w:pPr>
    </w:p>
    <w:p w14:paraId="71BED7A2" w14:textId="77777777" w:rsidR="0029003B" w:rsidRPr="0029003B" w:rsidRDefault="0029003B" w:rsidP="0029003B">
      <w:pPr>
        <w:bidi/>
        <w:rPr>
          <w:rFonts w:cs="David" w:hint="cs"/>
          <w:rtl/>
        </w:rPr>
      </w:pPr>
      <w:r w:rsidRPr="0029003B">
        <w:rPr>
          <w:rFonts w:cs="David" w:hint="cs"/>
          <w:rtl/>
        </w:rPr>
        <w:tab/>
        <w:t xml:space="preserve">תודה. אבל כולנו </w:t>
      </w:r>
      <w:r w:rsidRPr="0029003B">
        <w:rPr>
          <w:rFonts w:cs="David"/>
          <w:rtl/>
        </w:rPr>
        <w:t>–</w:t>
      </w:r>
      <w:r w:rsidRPr="0029003B">
        <w:rPr>
          <w:rFonts w:cs="David" w:hint="cs"/>
          <w:rtl/>
        </w:rPr>
        <w:t xml:space="preserve"> אני רוצה לדעת אם כולנו מסכימים לכך שהצבא צריך לדעת שאני אמור להגיע לשטח. </w:t>
      </w:r>
    </w:p>
    <w:p w14:paraId="416355D7" w14:textId="77777777" w:rsidR="0029003B" w:rsidRPr="0029003B" w:rsidRDefault="0029003B" w:rsidP="0029003B">
      <w:pPr>
        <w:bidi/>
        <w:rPr>
          <w:rFonts w:cs="David" w:hint="cs"/>
          <w:rtl/>
        </w:rPr>
      </w:pPr>
    </w:p>
    <w:p w14:paraId="1AE0F9D7" w14:textId="77777777" w:rsidR="0029003B" w:rsidRPr="0029003B" w:rsidRDefault="0029003B" w:rsidP="0029003B">
      <w:pPr>
        <w:pStyle w:val="Heading5"/>
        <w:jc w:val="left"/>
        <w:rPr>
          <w:rFonts w:hint="cs"/>
          <w:sz w:val="24"/>
          <w:rtl/>
        </w:rPr>
      </w:pPr>
      <w:r w:rsidRPr="0029003B">
        <w:rPr>
          <w:rFonts w:hint="cs"/>
          <w:sz w:val="24"/>
          <w:u w:val="single"/>
          <w:rtl/>
        </w:rPr>
        <w:t xml:space="preserve">דב </w:t>
      </w:r>
      <w:proofErr w:type="spellStart"/>
      <w:r w:rsidRPr="0029003B">
        <w:rPr>
          <w:rFonts w:hint="cs"/>
          <w:sz w:val="24"/>
          <w:u w:val="single"/>
          <w:rtl/>
        </w:rPr>
        <w:t>חנין</w:t>
      </w:r>
      <w:proofErr w:type="spellEnd"/>
      <w:r w:rsidRPr="0029003B">
        <w:rPr>
          <w:rFonts w:hint="cs"/>
          <w:sz w:val="24"/>
          <w:u w:val="single"/>
          <w:rtl/>
        </w:rPr>
        <w:t>:</w:t>
      </w:r>
    </w:p>
    <w:p w14:paraId="43DD73B0" w14:textId="77777777" w:rsidR="0029003B" w:rsidRPr="0029003B" w:rsidRDefault="0029003B" w:rsidP="0029003B">
      <w:pPr>
        <w:pStyle w:val="Heading5"/>
        <w:jc w:val="left"/>
        <w:rPr>
          <w:rFonts w:hint="cs"/>
          <w:sz w:val="24"/>
          <w:rtl/>
        </w:rPr>
      </w:pPr>
    </w:p>
    <w:p w14:paraId="21AC04D3" w14:textId="77777777" w:rsidR="0029003B" w:rsidRPr="0029003B" w:rsidRDefault="0029003B" w:rsidP="0029003B">
      <w:pPr>
        <w:bidi/>
        <w:rPr>
          <w:rFonts w:cs="David" w:hint="cs"/>
          <w:rtl/>
        </w:rPr>
      </w:pPr>
      <w:r w:rsidRPr="0029003B">
        <w:rPr>
          <w:rFonts w:cs="David" w:hint="cs"/>
          <w:rtl/>
        </w:rPr>
        <w:tab/>
        <w:t xml:space="preserve"> הוא יודע. הרי אני עובר במחסום.</w:t>
      </w:r>
    </w:p>
    <w:p w14:paraId="5F41DCFB" w14:textId="77777777" w:rsidR="0029003B" w:rsidRPr="0029003B" w:rsidRDefault="0029003B" w:rsidP="0029003B">
      <w:pPr>
        <w:bidi/>
        <w:rPr>
          <w:rFonts w:cs="David" w:hint="cs"/>
          <w:rtl/>
        </w:rPr>
      </w:pPr>
    </w:p>
    <w:p w14:paraId="7CC76A36" w14:textId="77777777" w:rsidR="0029003B" w:rsidRPr="0029003B" w:rsidRDefault="0029003B" w:rsidP="0029003B">
      <w:pPr>
        <w:bidi/>
        <w:rPr>
          <w:rFonts w:cs="David" w:hint="cs"/>
          <w:rtl/>
        </w:rPr>
      </w:pPr>
      <w:r w:rsidRPr="0029003B">
        <w:rPr>
          <w:rFonts w:cs="David" w:hint="cs"/>
          <w:u w:val="single"/>
          <w:rtl/>
        </w:rPr>
        <w:t>אחמד טיבי:</w:t>
      </w:r>
    </w:p>
    <w:p w14:paraId="0942A271" w14:textId="77777777" w:rsidR="0029003B" w:rsidRPr="0029003B" w:rsidRDefault="0029003B" w:rsidP="0029003B">
      <w:pPr>
        <w:bidi/>
        <w:rPr>
          <w:rFonts w:cs="David" w:hint="cs"/>
          <w:rtl/>
        </w:rPr>
      </w:pPr>
    </w:p>
    <w:p w14:paraId="5C5E703D" w14:textId="77777777" w:rsidR="0029003B" w:rsidRPr="0029003B" w:rsidRDefault="0029003B" w:rsidP="0029003B">
      <w:pPr>
        <w:bidi/>
        <w:rPr>
          <w:rFonts w:cs="David" w:hint="cs"/>
          <w:rtl/>
        </w:rPr>
      </w:pPr>
      <w:r w:rsidRPr="0029003B">
        <w:rPr>
          <w:rFonts w:cs="David" w:hint="cs"/>
          <w:rtl/>
        </w:rPr>
        <w:tab/>
        <w:t xml:space="preserve"> הרי אני עובר במחסום, אני מודיע למפקד המחסום.</w:t>
      </w:r>
    </w:p>
    <w:p w14:paraId="2E04ADED" w14:textId="77777777" w:rsidR="0029003B" w:rsidRPr="0029003B" w:rsidRDefault="0029003B" w:rsidP="0029003B">
      <w:pPr>
        <w:bidi/>
        <w:rPr>
          <w:rFonts w:cs="David" w:hint="cs"/>
          <w:rtl/>
        </w:rPr>
      </w:pPr>
    </w:p>
    <w:p w14:paraId="049127CE" w14:textId="77777777" w:rsidR="0029003B" w:rsidRPr="0029003B" w:rsidRDefault="0029003B" w:rsidP="0029003B">
      <w:pPr>
        <w:bidi/>
        <w:rPr>
          <w:rFonts w:cs="David"/>
          <w:rtl/>
        </w:rPr>
      </w:pPr>
      <w:r w:rsidRPr="0029003B">
        <w:rPr>
          <w:rFonts w:cs="David" w:hint="eastAsia"/>
          <w:u w:val="single"/>
          <w:rtl/>
        </w:rPr>
        <w:t>אורי</w:t>
      </w:r>
      <w:r w:rsidRPr="0029003B">
        <w:rPr>
          <w:rFonts w:cs="David"/>
          <w:u w:val="single"/>
          <w:rtl/>
        </w:rPr>
        <w:t xml:space="preserve"> אריאל:</w:t>
      </w:r>
    </w:p>
    <w:p w14:paraId="4FB0C0FC" w14:textId="77777777" w:rsidR="0029003B" w:rsidRPr="0029003B" w:rsidRDefault="0029003B" w:rsidP="0029003B">
      <w:pPr>
        <w:bidi/>
        <w:rPr>
          <w:rFonts w:cs="David"/>
          <w:rtl/>
        </w:rPr>
      </w:pPr>
    </w:p>
    <w:p w14:paraId="4AE85166" w14:textId="77777777" w:rsidR="0029003B" w:rsidRPr="0029003B" w:rsidRDefault="0029003B" w:rsidP="0029003B">
      <w:pPr>
        <w:bidi/>
        <w:rPr>
          <w:rFonts w:cs="David" w:hint="cs"/>
          <w:rtl/>
        </w:rPr>
      </w:pPr>
      <w:r w:rsidRPr="0029003B">
        <w:rPr>
          <w:rFonts w:cs="David"/>
          <w:rtl/>
        </w:rPr>
        <w:tab/>
      </w:r>
      <w:r w:rsidRPr="0029003B">
        <w:rPr>
          <w:rFonts w:cs="David" w:hint="cs"/>
          <w:rtl/>
        </w:rPr>
        <w:t xml:space="preserve">לא, לא, אתם עושים עכשיו טעות איומה. כי אז הוא יעצור אותך ויגיד: אני מדווח </w:t>
      </w:r>
      <w:r w:rsidRPr="0029003B">
        <w:rPr>
          <w:rFonts w:cs="David"/>
          <w:rtl/>
        </w:rPr>
        <w:t>–</w:t>
      </w:r>
      <w:r w:rsidRPr="0029003B">
        <w:rPr>
          <w:rFonts w:cs="David" w:hint="cs"/>
          <w:rtl/>
        </w:rPr>
        <w:t xml:space="preserve"> תקשיב. הייתי בסרט הזה </w:t>
      </w:r>
      <w:r w:rsidRPr="0029003B">
        <w:rPr>
          <w:rFonts w:cs="David"/>
          <w:rtl/>
        </w:rPr>
        <w:t>–</w:t>
      </w:r>
      <w:r w:rsidRPr="0029003B">
        <w:rPr>
          <w:rFonts w:cs="David" w:hint="cs"/>
          <w:rtl/>
        </w:rPr>
        <w:t xml:space="preserve"> אני מדווח, זה ייקח לך יומיים.</w:t>
      </w:r>
    </w:p>
    <w:p w14:paraId="4D878554" w14:textId="77777777" w:rsidR="0029003B" w:rsidRDefault="0029003B" w:rsidP="0029003B">
      <w:pPr>
        <w:bidi/>
        <w:rPr>
          <w:rFonts w:cs="David" w:hint="cs"/>
          <w:rtl/>
        </w:rPr>
      </w:pPr>
    </w:p>
    <w:p w14:paraId="6312C819" w14:textId="77777777" w:rsidR="0029003B" w:rsidRDefault="0029003B" w:rsidP="0029003B">
      <w:pPr>
        <w:bidi/>
        <w:rPr>
          <w:rFonts w:cs="David" w:hint="cs"/>
          <w:rtl/>
        </w:rPr>
      </w:pPr>
    </w:p>
    <w:p w14:paraId="62934617" w14:textId="77777777" w:rsidR="0029003B" w:rsidRDefault="0029003B" w:rsidP="0029003B">
      <w:pPr>
        <w:bidi/>
        <w:rPr>
          <w:rFonts w:cs="David" w:hint="cs"/>
          <w:rtl/>
        </w:rPr>
      </w:pPr>
    </w:p>
    <w:p w14:paraId="46F4C67C" w14:textId="77777777" w:rsidR="0029003B" w:rsidRDefault="0029003B" w:rsidP="0029003B">
      <w:pPr>
        <w:bidi/>
        <w:rPr>
          <w:rFonts w:cs="David" w:hint="cs"/>
          <w:rtl/>
        </w:rPr>
      </w:pPr>
    </w:p>
    <w:p w14:paraId="376F4CA1" w14:textId="77777777" w:rsidR="0029003B" w:rsidRDefault="0029003B" w:rsidP="0029003B">
      <w:pPr>
        <w:bidi/>
        <w:rPr>
          <w:rFonts w:cs="David" w:hint="cs"/>
          <w:rtl/>
        </w:rPr>
      </w:pPr>
    </w:p>
    <w:p w14:paraId="43DB7E33" w14:textId="77777777" w:rsidR="0029003B" w:rsidRPr="0029003B" w:rsidRDefault="0029003B" w:rsidP="0029003B">
      <w:pPr>
        <w:bidi/>
        <w:rPr>
          <w:rFonts w:cs="David" w:hint="cs"/>
          <w:rtl/>
        </w:rPr>
      </w:pPr>
    </w:p>
    <w:p w14:paraId="56854FD4" w14:textId="77777777" w:rsidR="0029003B" w:rsidRPr="0029003B" w:rsidRDefault="0029003B" w:rsidP="0029003B">
      <w:pPr>
        <w:bidi/>
        <w:rPr>
          <w:rFonts w:cs="David" w:hint="cs"/>
          <w:rtl/>
        </w:rPr>
      </w:pPr>
      <w:r w:rsidRPr="0029003B">
        <w:rPr>
          <w:rFonts w:cs="David" w:hint="cs"/>
          <w:u w:val="single"/>
          <w:rtl/>
        </w:rPr>
        <w:t>אחמד טיבי:</w:t>
      </w:r>
    </w:p>
    <w:p w14:paraId="53546808" w14:textId="77777777" w:rsidR="0029003B" w:rsidRPr="0029003B" w:rsidRDefault="0029003B" w:rsidP="0029003B">
      <w:pPr>
        <w:bidi/>
        <w:rPr>
          <w:rFonts w:cs="David" w:hint="cs"/>
          <w:rtl/>
        </w:rPr>
      </w:pPr>
    </w:p>
    <w:p w14:paraId="6827E9F3" w14:textId="77777777" w:rsidR="0029003B" w:rsidRPr="0029003B" w:rsidRDefault="0029003B" w:rsidP="0029003B">
      <w:pPr>
        <w:bidi/>
        <w:rPr>
          <w:rFonts w:cs="David" w:hint="cs"/>
          <w:rtl/>
        </w:rPr>
      </w:pPr>
      <w:r w:rsidRPr="0029003B">
        <w:rPr>
          <w:rFonts w:cs="David" w:hint="cs"/>
          <w:rtl/>
        </w:rPr>
        <w:tab/>
        <w:t xml:space="preserve">אבל אנחנו רוצים לפתור את זה.  </w:t>
      </w:r>
    </w:p>
    <w:p w14:paraId="5E46F075" w14:textId="77777777" w:rsidR="0029003B" w:rsidRPr="0029003B" w:rsidRDefault="0029003B" w:rsidP="0029003B">
      <w:pPr>
        <w:bidi/>
        <w:rPr>
          <w:rFonts w:cs="David" w:hint="cs"/>
          <w:rtl/>
        </w:rPr>
      </w:pPr>
    </w:p>
    <w:p w14:paraId="6283A8E5" w14:textId="77777777" w:rsidR="0029003B" w:rsidRPr="0029003B" w:rsidRDefault="0029003B" w:rsidP="0029003B">
      <w:pPr>
        <w:bidi/>
        <w:rPr>
          <w:rFonts w:cs="David"/>
          <w:rtl/>
        </w:rPr>
      </w:pPr>
      <w:r w:rsidRPr="0029003B">
        <w:rPr>
          <w:rFonts w:cs="David" w:hint="eastAsia"/>
          <w:u w:val="single"/>
          <w:rtl/>
        </w:rPr>
        <w:t>אורי</w:t>
      </w:r>
      <w:r w:rsidRPr="0029003B">
        <w:rPr>
          <w:rFonts w:cs="David"/>
          <w:u w:val="single"/>
          <w:rtl/>
        </w:rPr>
        <w:t xml:space="preserve"> אריאל:</w:t>
      </w:r>
    </w:p>
    <w:p w14:paraId="6FF344B6" w14:textId="77777777" w:rsidR="0029003B" w:rsidRPr="0029003B" w:rsidRDefault="0029003B" w:rsidP="0029003B">
      <w:pPr>
        <w:bidi/>
        <w:rPr>
          <w:rFonts w:cs="David"/>
          <w:rtl/>
        </w:rPr>
      </w:pPr>
    </w:p>
    <w:p w14:paraId="629FED0E" w14:textId="77777777" w:rsidR="0029003B" w:rsidRPr="0029003B" w:rsidRDefault="0029003B" w:rsidP="0029003B">
      <w:pPr>
        <w:bidi/>
        <w:rPr>
          <w:rFonts w:cs="David" w:hint="cs"/>
          <w:rtl/>
        </w:rPr>
      </w:pPr>
      <w:r w:rsidRPr="0029003B">
        <w:rPr>
          <w:rFonts w:cs="David"/>
          <w:rtl/>
        </w:rPr>
        <w:tab/>
      </w:r>
      <w:r w:rsidRPr="0029003B">
        <w:rPr>
          <w:rFonts w:cs="David" w:hint="cs"/>
          <w:rtl/>
        </w:rPr>
        <w:t xml:space="preserve"> אבל כך לא תפתור את זה.</w:t>
      </w:r>
    </w:p>
    <w:p w14:paraId="2C562481" w14:textId="77777777" w:rsidR="0029003B" w:rsidRPr="0029003B" w:rsidRDefault="0029003B" w:rsidP="0029003B">
      <w:pPr>
        <w:bidi/>
        <w:rPr>
          <w:rFonts w:cs="David" w:hint="cs"/>
          <w:rtl/>
        </w:rPr>
      </w:pPr>
    </w:p>
    <w:p w14:paraId="7FC32A59" w14:textId="77777777" w:rsidR="0029003B" w:rsidRPr="0029003B" w:rsidRDefault="0029003B" w:rsidP="0029003B">
      <w:pPr>
        <w:bidi/>
        <w:rPr>
          <w:rFonts w:cs="David" w:hint="cs"/>
          <w:u w:val="single"/>
          <w:rtl/>
        </w:rPr>
      </w:pPr>
      <w:r w:rsidRPr="0029003B">
        <w:rPr>
          <w:rFonts w:cs="David" w:hint="cs"/>
          <w:u w:val="single"/>
          <w:rtl/>
        </w:rPr>
        <w:t>היו"ר דוד טל:</w:t>
      </w:r>
    </w:p>
    <w:p w14:paraId="7D3C8F17" w14:textId="77777777" w:rsidR="0029003B" w:rsidRPr="0029003B" w:rsidRDefault="0029003B" w:rsidP="0029003B">
      <w:pPr>
        <w:bidi/>
        <w:rPr>
          <w:rFonts w:cs="David" w:hint="cs"/>
          <w:rtl/>
        </w:rPr>
      </w:pPr>
    </w:p>
    <w:p w14:paraId="174A61D0" w14:textId="77777777" w:rsidR="0029003B" w:rsidRPr="0029003B" w:rsidRDefault="0029003B" w:rsidP="0029003B">
      <w:pPr>
        <w:bidi/>
        <w:rPr>
          <w:rFonts w:cs="David" w:hint="cs"/>
          <w:rtl/>
        </w:rPr>
      </w:pPr>
      <w:r w:rsidRPr="0029003B">
        <w:rPr>
          <w:rFonts w:cs="David" w:hint="cs"/>
          <w:rtl/>
        </w:rPr>
        <w:tab/>
        <w:t xml:space="preserve">אז הנה, אז פותרים את זה. אז עושים את כל העבודה </w:t>
      </w:r>
      <w:r w:rsidRPr="0029003B">
        <w:rPr>
          <w:rFonts w:cs="David"/>
          <w:rtl/>
        </w:rPr>
        <w:t>–</w:t>
      </w:r>
      <w:r w:rsidRPr="0029003B">
        <w:rPr>
          <w:rFonts w:cs="David" w:hint="cs"/>
          <w:rtl/>
        </w:rPr>
        <w:t xml:space="preserve"> מה שאריאל אומר כאן זה שאפשר בעצם לעשות את כל העבודה הזאת, במקום שתגיע לשם, שהחייל שעומד בשטח יצטרך לקבל את האישורים המתאימים מהמג"ד, והמג"ד מהמח"ט מאלוף הפיקוד, ואלוף הפיקוד - - -</w:t>
      </w:r>
    </w:p>
    <w:p w14:paraId="1B97372A" w14:textId="77777777" w:rsidR="0029003B" w:rsidRPr="0029003B" w:rsidRDefault="0029003B" w:rsidP="0029003B">
      <w:pPr>
        <w:bidi/>
        <w:rPr>
          <w:rFonts w:cs="David" w:hint="cs"/>
          <w:rtl/>
        </w:rPr>
      </w:pPr>
    </w:p>
    <w:p w14:paraId="132C0E7E" w14:textId="77777777" w:rsidR="0029003B" w:rsidRPr="0029003B" w:rsidRDefault="0029003B" w:rsidP="0029003B">
      <w:pPr>
        <w:bidi/>
        <w:rPr>
          <w:rFonts w:cs="David" w:hint="cs"/>
          <w:rtl/>
        </w:rPr>
      </w:pPr>
      <w:r w:rsidRPr="0029003B">
        <w:rPr>
          <w:rFonts w:cs="David" w:hint="cs"/>
          <w:u w:val="single"/>
          <w:rtl/>
        </w:rPr>
        <w:t>אחמד טיבי:</w:t>
      </w:r>
    </w:p>
    <w:p w14:paraId="1C34AF26" w14:textId="77777777" w:rsidR="0029003B" w:rsidRPr="0029003B" w:rsidRDefault="0029003B" w:rsidP="0029003B">
      <w:pPr>
        <w:bidi/>
        <w:rPr>
          <w:rFonts w:cs="David" w:hint="cs"/>
          <w:rtl/>
        </w:rPr>
      </w:pPr>
    </w:p>
    <w:p w14:paraId="2C300133" w14:textId="77777777" w:rsidR="0029003B" w:rsidRPr="0029003B" w:rsidRDefault="0029003B" w:rsidP="0029003B">
      <w:pPr>
        <w:bidi/>
        <w:rPr>
          <w:rFonts w:cs="David" w:hint="cs"/>
          <w:rtl/>
        </w:rPr>
      </w:pPr>
      <w:r w:rsidRPr="0029003B">
        <w:rPr>
          <w:rFonts w:cs="David" w:hint="cs"/>
          <w:rtl/>
        </w:rPr>
        <w:tab/>
        <w:t xml:space="preserve"> לא, אדוני היושב ראש. הם אוטומטית צריכים לאפשר לחבר כנסת, ולרשום שהוא נכנס. זה </w:t>
      </w:r>
      <w:proofErr w:type="spellStart"/>
      <w:r w:rsidRPr="0029003B">
        <w:rPr>
          <w:rFonts w:cs="David" w:hint="cs"/>
          <w:rtl/>
        </w:rPr>
        <w:t>הכל</w:t>
      </w:r>
      <w:proofErr w:type="spellEnd"/>
      <w:r w:rsidRPr="0029003B">
        <w:rPr>
          <w:rFonts w:cs="David" w:hint="cs"/>
          <w:rtl/>
        </w:rPr>
        <w:t xml:space="preserve">. זה </w:t>
      </w:r>
      <w:proofErr w:type="spellStart"/>
      <w:r w:rsidRPr="0029003B">
        <w:rPr>
          <w:rFonts w:cs="David" w:hint="cs"/>
          <w:rtl/>
        </w:rPr>
        <w:t>הכל</w:t>
      </w:r>
      <w:proofErr w:type="spellEnd"/>
      <w:r w:rsidRPr="0029003B">
        <w:rPr>
          <w:rFonts w:cs="David" w:hint="cs"/>
          <w:rtl/>
        </w:rPr>
        <w:t xml:space="preserve">. לא להתחיל דיונים כשהוא במחסום, לרשום שחבר הכנסת אריאל נכנס לשטח </w:t>
      </w:r>
      <w:r w:rsidRPr="0029003B">
        <w:rPr>
          <w:rFonts w:cs="David" w:hint="cs"/>
        </w:rPr>
        <w:t>A</w:t>
      </w:r>
      <w:r w:rsidRPr="0029003B">
        <w:rPr>
          <w:rFonts w:cs="David" w:hint="cs"/>
          <w:rtl/>
        </w:rPr>
        <w:t>.</w:t>
      </w:r>
    </w:p>
    <w:p w14:paraId="48AAC470" w14:textId="77777777" w:rsidR="0029003B" w:rsidRPr="0029003B" w:rsidRDefault="0029003B" w:rsidP="0029003B">
      <w:pPr>
        <w:bidi/>
        <w:rPr>
          <w:rFonts w:cs="David" w:hint="cs"/>
          <w:rtl/>
        </w:rPr>
      </w:pPr>
    </w:p>
    <w:p w14:paraId="5A3EDE65" w14:textId="77777777" w:rsidR="0029003B" w:rsidRPr="0029003B" w:rsidRDefault="0029003B" w:rsidP="0029003B">
      <w:pPr>
        <w:bidi/>
        <w:rPr>
          <w:rFonts w:cs="David"/>
          <w:rtl/>
        </w:rPr>
      </w:pPr>
      <w:r w:rsidRPr="0029003B">
        <w:rPr>
          <w:rFonts w:cs="David" w:hint="eastAsia"/>
          <w:u w:val="single"/>
          <w:rtl/>
        </w:rPr>
        <w:t>אורי</w:t>
      </w:r>
      <w:r w:rsidRPr="0029003B">
        <w:rPr>
          <w:rFonts w:cs="David"/>
          <w:u w:val="single"/>
          <w:rtl/>
        </w:rPr>
        <w:t xml:space="preserve"> אריאל:</w:t>
      </w:r>
    </w:p>
    <w:p w14:paraId="38E69D23" w14:textId="77777777" w:rsidR="0029003B" w:rsidRPr="0029003B" w:rsidRDefault="0029003B" w:rsidP="0029003B">
      <w:pPr>
        <w:bidi/>
        <w:rPr>
          <w:rFonts w:cs="David"/>
          <w:rtl/>
        </w:rPr>
      </w:pPr>
    </w:p>
    <w:p w14:paraId="02271665" w14:textId="77777777" w:rsidR="0029003B" w:rsidRPr="0029003B" w:rsidRDefault="0029003B" w:rsidP="0029003B">
      <w:pPr>
        <w:bidi/>
        <w:rPr>
          <w:rFonts w:cs="David" w:hint="cs"/>
          <w:rtl/>
        </w:rPr>
      </w:pPr>
      <w:r w:rsidRPr="0029003B">
        <w:rPr>
          <w:rFonts w:cs="David"/>
          <w:rtl/>
        </w:rPr>
        <w:tab/>
      </w:r>
      <w:r w:rsidRPr="0029003B">
        <w:rPr>
          <w:rFonts w:cs="David" w:hint="cs"/>
          <w:rtl/>
        </w:rPr>
        <w:t xml:space="preserve"> אני רוצה להסביר לך משהו, רגע.</w:t>
      </w:r>
    </w:p>
    <w:p w14:paraId="3092C987" w14:textId="77777777" w:rsidR="0029003B" w:rsidRPr="0029003B" w:rsidRDefault="0029003B" w:rsidP="0029003B">
      <w:pPr>
        <w:bidi/>
        <w:rPr>
          <w:rFonts w:cs="David" w:hint="cs"/>
          <w:rtl/>
        </w:rPr>
      </w:pPr>
    </w:p>
    <w:p w14:paraId="0A4A19AA" w14:textId="77777777" w:rsidR="0029003B" w:rsidRPr="0029003B" w:rsidRDefault="0029003B" w:rsidP="0029003B">
      <w:pPr>
        <w:bidi/>
        <w:rPr>
          <w:rFonts w:cs="David" w:hint="cs"/>
          <w:u w:val="single"/>
          <w:rtl/>
        </w:rPr>
      </w:pPr>
      <w:r w:rsidRPr="0029003B">
        <w:rPr>
          <w:rFonts w:cs="David" w:hint="cs"/>
          <w:u w:val="single"/>
          <w:rtl/>
        </w:rPr>
        <w:t>היו"ר דוד טל:</w:t>
      </w:r>
    </w:p>
    <w:p w14:paraId="57C73C2A" w14:textId="77777777" w:rsidR="0029003B" w:rsidRPr="0029003B" w:rsidRDefault="0029003B" w:rsidP="0029003B">
      <w:pPr>
        <w:bidi/>
        <w:rPr>
          <w:rFonts w:cs="David" w:hint="cs"/>
          <w:rtl/>
        </w:rPr>
      </w:pPr>
    </w:p>
    <w:p w14:paraId="115BF3F3" w14:textId="77777777" w:rsidR="0029003B" w:rsidRPr="0029003B" w:rsidRDefault="0029003B" w:rsidP="0029003B">
      <w:pPr>
        <w:bidi/>
        <w:rPr>
          <w:rFonts w:cs="David" w:hint="cs"/>
          <w:rtl/>
        </w:rPr>
      </w:pPr>
      <w:r w:rsidRPr="0029003B">
        <w:rPr>
          <w:rFonts w:cs="David" w:hint="cs"/>
          <w:rtl/>
        </w:rPr>
        <w:tab/>
        <w:t>ואתה חושב שלא צריך ליידע אותו על הסיכונים שכרוכים בזה?</w:t>
      </w:r>
    </w:p>
    <w:p w14:paraId="0FAA58D8" w14:textId="77777777" w:rsidR="0029003B" w:rsidRPr="0029003B" w:rsidRDefault="0029003B" w:rsidP="0029003B">
      <w:pPr>
        <w:bidi/>
        <w:rPr>
          <w:rFonts w:cs="David" w:hint="cs"/>
          <w:rtl/>
        </w:rPr>
      </w:pPr>
    </w:p>
    <w:p w14:paraId="151F065A" w14:textId="77777777" w:rsidR="0029003B" w:rsidRPr="0029003B" w:rsidRDefault="0029003B" w:rsidP="0029003B">
      <w:pPr>
        <w:bidi/>
        <w:rPr>
          <w:rFonts w:cs="David" w:hint="cs"/>
          <w:rtl/>
        </w:rPr>
      </w:pPr>
      <w:r w:rsidRPr="0029003B">
        <w:rPr>
          <w:rFonts w:cs="David" w:hint="cs"/>
          <w:u w:val="single"/>
          <w:rtl/>
        </w:rPr>
        <w:t>אחמד טיבי:</w:t>
      </w:r>
    </w:p>
    <w:p w14:paraId="624360CB" w14:textId="77777777" w:rsidR="0029003B" w:rsidRPr="0029003B" w:rsidRDefault="0029003B" w:rsidP="0029003B">
      <w:pPr>
        <w:bidi/>
        <w:rPr>
          <w:rFonts w:cs="David" w:hint="cs"/>
          <w:rtl/>
        </w:rPr>
      </w:pPr>
    </w:p>
    <w:p w14:paraId="4DE52B21" w14:textId="77777777" w:rsidR="0029003B" w:rsidRPr="0029003B" w:rsidRDefault="0029003B" w:rsidP="0029003B">
      <w:pPr>
        <w:bidi/>
        <w:rPr>
          <w:rFonts w:cs="David" w:hint="cs"/>
          <w:rtl/>
        </w:rPr>
      </w:pPr>
      <w:r w:rsidRPr="0029003B">
        <w:rPr>
          <w:rFonts w:cs="David" w:hint="cs"/>
          <w:rtl/>
        </w:rPr>
        <w:tab/>
        <w:t xml:space="preserve"> לכן אמרתי, כשלא היית פה, אדוני </w:t>
      </w:r>
      <w:r w:rsidRPr="0029003B">
        <w:rPr>
          <w:rFonts w:cs="David"/>
          <w:rtl/>
        </w:rPr>
        <w:t>–</w:t>
      </w:r>
      <w:r w:rsidRPr="0029003B">
        <w:rPr>
          <w:rFonts w:cs="David" w:hint="cs"/>
          <w:rtl/>
        </w:rPr>
        <w:t xml:space="preserve"> וזה חשוב. אולי זו ההצעה המעשית </w:t>
      </w:r>
      <w:r w:rsidRPr="0029003B">
        <w:rPr>
          <w:rFonts w:cs="David"/>
          <w:rtl/>
        </w:rPr>
        <w:t>–</w:t>
      </w:r>
      <w:r w:rsidRPr="0029003B">
        <w:rPr>
          <w:rFonts w:cs="David" w:hint="cs"/>
          <w:rtl/>
        </w:rPr>
        <w:t xml:space="preserve"> חבר כנסת שרוצה אישורים בשל חשש לביטחונו האישי, יחתום על התצהיר שקצין הכנסת - - -</w:t>
      </w:r>
    </w:p>
    <w:p w14:paraId="6BB47397" w14:textId="77777777" w:rsidR="0029003B" w:rsidRPr="0029003B" w:rsidRDefault="0029003B" w:rsidP="0029003B">
      <w:pPr>
        <w:bidi/>
        <w:rPr>
          <w:rFonts w:cs="David" w:hint="cs"/>
          <w:rtl/>
        </w:rPr>
      </w:pPr>
    </w:p>
    <w:p w14:paraId="04C3698F" w14:textId="77777777" w:rsidR="0029003B" w:rsidRPr="0029003B" w:rsidRDefault="0029003B" w:rsidP="0029003B">
      <w:pPr>
        <w:bidi/>
        <w:rPr>
          <w:rFonts w:cs="David"/>
          <w:rtl/>
        </w:rPr>
      </w:pPr>
      <w:r w:rsidRPr="0029003B">
        <w:rPr>
          <w:rFonts w:cs="David" w:hint="eastAsia"/>
          <w:u w:val="single"/>
          <w:rtl/>
        </w:rPr>
        <w:t>אורי</w:t>
      </w:r>
      <w:r w:rsidRPr="0029003B">
        <w:rPr>
          <w:rFonts w:cs="David"/>
          <w:u w:val="single"/>
          <w:rtl/>
        </w:rPr>
        <w:t xml:space="preserve"> אריאל:</w:t>
      </w:r>
    </w:p>
    <w:p w14:paraId="57B5569C" w14:textId="77777777" w:rsidR="0029003B" w:rsidRPr="0029003B" w:rsidRDefault="0029003B" w:rsidP="0029003B">
      <w:pPr>
        <w:bidi/>
        <w:rPr>
          <w:rFonts w:cs="David"/>
          <w:rtl/>
        </w:rPr>
      </w:pPr>
    </w:p>
    <w:p w14:paraId="62C87955" w14:textId="77777777" w:rsidR="0029003B" w:rsidRPr="0029003B" w:rsidRDefault="0029003B" w:rsidP="0029003B">
      <w:pPr>
        <w:bidi/>
        <w:rPr>
          <w:rFonts w:cs="David" w:hint="cs"/>
          <w:rtl/>
        </w:rPr>
      </w:pPr>
      <w:r w:rsidRPr="0029003B">
        <w:rPr>
          <w:rFonts w:cs="David"/>
          <w:rtl/>
        </w:rPr>
        <w:tab/>
      </w:r>
      <w:r w:rsidRPr="0029003B">
        <w:rPr>
          <w:rFonts w:cs="David" w:hint="cs"/>
          <w:rtl/>
        </w:rPr>
        <w:t xml:space="preserve"> אנחנו לא רוצים שחבר הכנסת יחתום, בשום מקרה.</w:t>
      </w:r>
    </w:p>
    <w:p w14:paraId="3FE3A9D7" w14:textId="77777777" w:rsidR="0029003B" w:rsidRPr="0029003B" w:rsidRDefault="0029003B" w:rsidP="0029003B">
      <w:pPr>
        <w:bidi/>
        <w:rPr>
          <w:rFonts w:cs="David" w:hint="cs"/>
          <w:rtl/>
        </w:rPr>
      </w:pPr>
    </w:p>
    <w:p w14:paraId="1BF76F87" w14:textId="77777777" w:rsidR="0029003B" w:rsidRPr="0029003B" w:rsidRDefault="0029003B" w:rsidP="0029003B">
      <w:pPr>
        <w:bidi/>
        <w:rPr>
          <w:rFonts w:cs="David" w:hint="cs"/>
          <w:u w:val="single"/>
          <w:rtl/>
        </w:rPr>
      </w:pPr>
      <w:r w:rsidRPr="0029003B">
        <w:rPr>
          <w:rFonts w:cs="David" w:hint="cs"/>
          <w:u w:val="single"/>
          <w:rtl/>
        </w:rPr>
        <w:t xml:space="preserve">יולי יואל </w:t>
      </w:r>
      <w:proofErr w:type="spellStart"/>
      <w:r w:rsidRPr="0029003B">
        <w:rPr>
          <w:rFonts w:cs="David" w:hint="cs"/>
          <w:u w:val="single"/>
          <w:rtl/>
        </w:rPr>
        <w:t>אדלשטיין</w:t>
      </w:r>
      <w:proofErr w:type="spellEnd"/>
      <w:r w:rsidRPr="0029003B">
        <w:rPr>
          <w:rFonts w:cs="David" w:hint="cs"/>
          <w:u w:val="single"/>
          <w:rtl/>
        </w:rPr>
        <w:t>:</w:t>
      </w:r>
    </w:p>
    <w:p w14:paraId="7E7E6063" w14:textId="77777777" w:rsidR="0029003B" w:rsidRPr="0029003B" w:rsidRDefault="0029003B" w:rsidP="0029003B">
      <w:pPr>
        <w:bidi/>
        <w:rPr>
          <w:rFonts w:cs="David" w:hint="cs"/>
          <w:rtl/>
        </w:rPr>
      </w:pPr>
    </w:p>
    <w:p w14:paraId="5144A7B5" w14:textId="77777777" w:rsidR="0029003B" w:rsidRPr="0029003B" w:rsidRDefault="0029003B" w:rsidP="0029003B">
      <w:pPr>
        <w:bidi/>
        <w:rPr>
          <w:rFonts w:cs="David" w:hint="cs"/>
          <w:rtl/>
        </w:rPr>
      </w:pPr>
      <w:r w:rsidRPr="0029003B">
        <w:rPr>
          <w:rFonts w:cs="David" w:hint="cs"/>
          <w:rtl/>
        </w:rPr>
        <w:tab/>
        <w:t>לא חותם על שום דבר.</w:t>
      </w:r>
    </w:p>
    <w:p w14:paraId="51E29A67" w14:textId="77777777" w:rsidR="0029003B" w:rsidRPr="0029003B" w:rsidRDefault="0029003B" w:rsidP="0029003B">
      <w:pPr>
        <w:bidi/>
        <w:rPr>
          <w:rFonts w:cs="David" w:hint="cs"/>
          <w:rtl/>
        </w:rPr>
      </w:pPr>
    </w:p>
    <w:p w14:paraId="7D4A3E7A" w14:textId="77777777" w:rsidR="0029003B" w:rsidRPr="0029003B" w:rsidRDefault="0029003B" w:rsidP="0029003B">
      <w:pPr>
        <w:bidi/>
        <w:rPr>
          <w:rFonts w:cs="David"/>
          <w:rtl/>
        </w:rPr>
      </w:pPr>
      <w:r w:rsidRPr="0029003B">
        <w:rPr>
          <w:rFonts w:cs="David" w:hint="eastAsia"/>
          <w:u w:val="single"/>
          <w:rtl/>
        </w:rPr>
        <w:t>אורי</w:t>
      </w:r>
      <w:r w:rsidRPr="0029003B">
        <w:rPr>
          <w:rFonts w:cs="David"/>
          <w:u w:val="single"/>
          <w:rtl/>
        </w:rPr>
        <w:t xml:space="preserve"> אריאל:</w:t>
      </w:r>
    </w:p>
    <w:p w14:paraId="244BBF17" w14:textId="77777777" w:rsidR="0029003B" w:rsidRPr="0029003B" w:rsidRDefault="0029003B" w:rsidP="0029003B">
      <w:pPr>
        <w:bidi/>
        <w:rPr>
          <w:rFonts w:cs="David"/>
          <w:rtl/>
        </w:rPr>
      </w:pPr>
    </w:p>
    <w:p w14:paraId="08EE9712" w14:textId="77777777" w:rsidR="0029003B" w:rsidRPr="0029003B" w:rsidRDefault="0029003B" w:rsidP="0029003B">
      <w:pPr>
        <w:bidi/>
        <w:rPr>
          <w:rFonts w:cs="David" w:hint="cs"/>
          <w:rtl/>
        </w:rPr>
      </w:pPr>
      <w:r w:rsidRPr="0029003B">
        <w:rPr>
          <w:rFonts w:cs="David"/>
          <w:rtl/>
        </w:rPr>
        <w:tab/>
      </w:r>
      <w:r w:rsidRPr="0029003B">
        <w:rPr>
          <w:rFonts w:cs="David" w:hint="cs"/>
          <w:rtl/>
        </w:rPr>
        <w:t xml:space="preserve"> חבר כנסת לא חותם על שום דבר. </w:t>
      </w:r>
    </w:p>
    <w:p w14:paraId="44264C7B" w14:textId="77777777" w:rsidR="0029003B" w:rsidRPr="0029003B" w:rsidRDefault="0029003B" w:rsidP="0029003B">
      <w:pPr>
        <w:bidi/>
        <w:rPr>
          <w:rFonts w:cs="David" w:hint="cs"/>
          <w:rtl/>
        </w:rPr>
      </w:pPr>
    </w:p>
    <w:p w14:paraId="0C50D457" w14:textId="77777777" w:rsidR="0029003B" w:rsidRPr="0029003B" w:rsidRDefault="0029003B" w:rsidP="0029003B">
      <w:pPr>
        <w:bidi/>
        <w:rPr>
          <w:rFonts w:cs="David" w:hint="cs"/>
          <w:u w:val="single"/>
          <w:rtl/>
        </w:rPr>
      </w:pPr>
      <w:r w:rsidRPr="0029003B">
        <w:rPr>
          <w:rFonts w:cs="David" w:hint="cs"/>
          <w:u w:val="single"/>
          <w:rtl/>
        </w:rPr>
        <w:t>היו"ר דוד טל:</w:t>
      </w:r>
    </w:p>
    <w:p w14:paraId="13EED64A" w14:textId="77777777" w:rsidR="0029003B" w:rsidRPr="0029003B" w:rsidRDefault="0029003B" w:rsidP="0029003B">
      <w:pPr>
        <w:bidi/>
        <w:rPr>
          <w:rFonts w:cs="David" w:hint="cs"/>
          <w:rtl/>
        </w:rPr>
      </w:pPr>
    </w:p>
    <w:p w14:paraId="4C9F8FB3" w14:textId="77777777" w:rsidR="0029003B" w:rsidRPr="0029003B" w:rsidRDefault="0029003B" w:rsidP="0029003B">
      <w:pPr>
        <w:bidi/>
        <w:rPr>
          <w:rFonts w:cs="David" w:hint="cs"/>
          <w:rtl/>
        </w:rPr>
      </w:pPr>
      <w:r w:rsidRPr="0029003B">
        <w:rPr>
          <w:rFonts w:cs="David" w:hint="cs"/>
          <w:rtl/>
        </w:rPr>
        <w:tab/>
        <w:t>לא רוצים שיחתום.</w:t>
      </w:r>
    </w:p>
    <w:p w14:paraId="2058B66C" w14:textId="77777777" w:rsidR="0029003B" w:rsidRPr="0029003B" w:rsidRDefault="0029003B" w:rsidP="0029003B">
      <w:pPr>
        <w:bidi/>
        <w:rPr>
          <w:rFonts w:cs="David" w:hint="cs"/>
          <w:rtl/>
        </w:rPr>
      </w:pPr>
    </w:p>
    <w:p w14:paraId="065B1266" w14:textId="77777777" w:rsidR="0029003B" w:rsidRPr="0029003B" w:rsidRDefault="0029003B" w:rsidP="0029003B">
      <w:pPr>
        <w:bidi/>
        <w:rPr>
          <w:rFonts w:cs="David" w:hint="cs"/>
          <w:rtl/>
        </w:rPr>
      </w:pPr>
      <w:r w:rsidRPr="0029003B">
        <w:rPr>
          <w:rFonts w:cs="David" w:hint="cs"/>
          <w:rtl/>
        </w:rPr>
        <w:tab/>
        <w:t>די לי שקצין הכנסת יודע.</w:t>
      </w:r>
    </w:p>
    <w:p w14:paraId="6EDD7944" w14:textId="77777777" w:rsidR="0029003B" w:rsidRDefault="0029003B" w:rsidP="0029003B">
      <w:pPr>
        <w:bidi/>
        <w:rPr>
          <w:rFonts w:cs="David" w:hint="cs"/>
          <w:rtl/>
        </w:rPr>
      </w:pPr>
    </w:p>
    <w:p w14:paraId="418217F8" w14:textId="77777777" w:rsidR="0029003B" w:rsidRDefault="0029003B" w:rsidP="0029003B">
      <w:pPr>
        <w:bidi/>
        <w:rPr>
          <w:rFonts w:cs="David" w:hint="cs"/>
          <w:rtl/>
        </w:rPr>
      </w:pPr>
    </w:p>
    <w:p w14:paraId="36DE5F15" w14:textId="77777777" w:rsidR="0029003B" w:rsidRDefault="0029003B" w:rsidP="0029003B">
      <w:pPr>
        <w:bidi/>
        <w:rPr>
          <w:rFonts w:cs="David" w:hint="cs"/>
          <w:rtl/>
        </w:rPr>
      </w:pPr>
    </w:p>
    <w:p w14:paraId="0BF2883E" w14:textId="77777777" w:rsidR="0029003B" w:rsidRDefault="0029003B" w:rsidP="0029003B">
      <w:pPr>
        <w:bidi/>
        <w:rPr>
          <w:rFonts w:cs="David" w:hint="cs"/>
          <w:rtl/>
        </w:rPr>
      </w:pPr>
    </w:p>
    <w:p w14:paraId="72615D4E" w14:textId="77777777" w:rsidR="0029003B" w:rsidRDefault="0029003B" w:rsidP="0029003B">
      <w:pPr>
        <w:bidi/>
        <w:rPr>
          <w:rFonts w:cs="David" w:hint="cs"/>
          <w:rtl/>
        </w:rPr>
      </w:pPr>
    </w:p>
    <w:p w14:paraId="1C456EAD" w14:textId="77777777" w:rsidR="0029003B" w:rsidRDefault="0029003B" w:rsidP="0029003B">
      <w:pPr>
        <w:bidi/>
        <w:rPr>
          <w:rFonts w:cs="David" w:hint="cs"/>
          <w:rtl/>
        </w:rPr>
      </w:pPr>
    </w:p>
    <w:p w14:paraId="2EB3A7B5" w14:textId="77777777" w:rsidR="0029003B" w:rsidRDefault="0029003B" w:rsidP="0029003B">
      <w:pPr>
        <w:bidi/>
        <w:rPr>
          <w:rFonts w:cs="David" w:hint="cs"/>
          <w:rtl/>
        </w:rPr>
      </w:pPr>
    </w:p>
    <w:p w14:paraId="3D35A1D2" w14:textId="77777777" w:rsidR="0029003B" w:rsidRPr="0029003B" w:rsidRDefault="0029003B" w:rsidP="0029003B">
      <w:pPr>
        <w:bidi/>
        <w:rPr>
          <w:rFonts w:cs="David" w:hint="cs"/>
          <w:rtl/>
        </w:rPr>
      </w:pPr>
    </w:p>
    <w:p w14:paraId="4D8DD1AD" w14:textId="77777777" w:rsidR="0029003B" w:rsidRPr="0029003B" w:rsidRDefault="0029003B" w:rsidP="0029003B">
      <w:pPr>
        <w:bidi/>
        <w:rPr>
          <w:rFonts w:cs="David" w:hint="cs"/>
          <w:rtl/>
        </w:rPr>
      </w:pPr>
      <w:r w:rsidRPr="0029003B">
        <w:rPr>
          <w:rFonts w:cs="David" w:hint="cs"/>
          <w:u w:val="single"/>
          <w:rtl/>
        </w:rPr>
        <w:t>אחמד טיבי:</w:t>
      </w:r>
    </w:p>
    <w:p w14:paraId="54B1B243" w14:textId="77777777" w:rsidR="0029003B" w:rsidRPr="0029003B" w:rsidRDefault="0029003B" w:rsidP="0029003B">
      <w:pPr>
        <w:bidi/>
        <w:rPr>
          <w:rFonts w:cs="David" w:hint="cs"/>
          <w:rtl/>
        </w:rPr>
      </w:pPr>
    </w:p>
    <w:p w14:paraId="40109B11" w14:textId="77777777" w:rsidR="0029003B" w:rsidRPr="0029003B" w:rsidRDefault="0029003B" w:rsidP="0029003B">
      <w:pPr>
        <w:bidi/>
        <w:rPr>
          <w:rFonts w:cs="David" w:hint="cs"/>
          <w:rtl/>
        </w:rPr>
      </w:pPr>
      <w:r w:rsidRPr="0029003B">
        <w:rPr>
          <w:rFonts w:cs="David" w:hint="cs"/>
          <w:rtl/>
        </w:rPr>
        <w:tab/>
        <w:t xml:space="preserve"> שקצין הכנסת יודע יום לפני, יומיים לפני. חבר כנסת שרוצה להיכנס לשם </w:t>
      </w:r>
      <w:r w:rsidRPr="0029003B">
        <w:rPr>
          <w:rFonts w:cs="David"/>
          <w:rtl/>
        </w:rPr>
        <w:t>–</w:t>
      </w:r>
      <w:r w:rsidRPr="0029003B">
        <w:rPr>
          <w:rFonts w:cs="David" w:hint="cs"/>
          <w:rtl/>
        </w:rPr>
        <w:t xml:space="preserve"> להיכנס, יש לו עבודה, כחלק מעבודתו הפוליטית, בלי ההליך הזה, לא צריך אישור.</w:t>
      </w:r>
    </w:p>
    <w:p w14:paraId="5819B623" w14:textId="77777777" w:rsidR="0029003B" w:rsidRPr="0029003B" w:rsidRDefault="0029003B" w:rsidP="0029003B">
      <w:pPr>
        <w:bidi/>
        <w:rPr>
          <w:rFonts w:cs="David" w:hint="cs"/>
          <w:rtl/>
        </w:rPr>
      </w:pPr>
    </w:p>
    <w:p w14:paraId="6D6D4A2F"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14C3D561" w14:textId="77777777" w:rsidR="0029003B" w:rsidRPr="0029003B" w:rsidRDefault="0029003B" w:rsidP="0029003B">
      <w:pPr>
        <w:bidi/>
        <w:rPr>
          <w:rFonts w:cs="David" w:hint="cs"/>
          <w:rtl/>
        </w:rPr>
      </w:pPr>
    </w:p>
    <w:p w14:paraId="37DD97B8" w14:textId="77777777" w:rsidR="0029003B" w:rsidRPr="0029003B" w:rsidRDefault="0029003B" w:rsidP="0029003B">
      <w:pPr>
        <w:bidi/>
        <w:rPr>
          <w:rFonts w:cs="David" w:hint="cs"/>
          <w:rtl/>
        </w:rPr>
      </w:pPr>
      <w:r w:rsidRPr="0029003B">
        <w:rPr>
          <w:rFonts w:cs="David" w:hint="cs"/>
          <w:rtl/>
        </w:rPr>
        <w:tab/>
        <w:t xml:space="preserve"> הוא צריך ליידע.</w:t>
      </w:r>
    </w:p>
    <w:p w14:paraId="4B12517F" w14:textId="77777777" w:rsidR="0029003B" w:rsidRPr="0029003B" w:rsidRDefault="0029003B" w:rsidP="0029003B">
      <w:pPr>
        <w:bidi/>
        <w:rPr>
          <w:rFonts w:cs="David" w:hint="cs"/>
          <w:rtl/>
        </w:rPr>
      </w:pPr>
    </w:p>
    <w:p w14:paraId="18CD654F" w14:textId="77777777" w:rsidR="0029003B" w:rsidRPr="0029003B" w:rsidRDefault="0029003B" w:rsidP="0029003B">
      <w:pPr>
        <w:bidi/>
        <w:rPr>
          <w:rFonts w:cs="David" w:hint="cs"/>
          <w:rtl/>
        </w:rPr>
      </w:pPr>
      <w:r w:rsidRPr="0029003B">
        <w:rPr>
          <w:rFonts w:cs="David" w:hint="cs"/>
          <w:u w:val="single"/>
          <w:rtl/>
        </w:rPr>
        <w:t>אחמד טיבי:</w:t>
      </w:r>
    </w:p>
    <w:p w14:paraId="1AB437F5" w14:textId="77777777" w:rsidR="0029003B" w:rsidRPr="0029003B" w:rsidRDefault="0029003B" w:rsidP="0029003B">
      <w:pPr>
        <w:bidi/>
        <w:rPr>
          <w:rFonts w:cs="David" w:hint="cs"/>
          <w:rtl/>
        </w:rPr>
      </w:pPr>
    </w:p>
    <w:p w14:paraId="0ED36495" w14:textId="77777777" w:rsidR="0029003B" w:rsidRPr="0029003B" w:rsidRDefault="0029003B" w:rsidP="0029003B">
      <w:pPr>
        <w:bidi/>
        <w:rPr>
          <w:rFonts w:cs="David" w:hint="cs"/>
          <w:rtl/>
        </w:rPr>
      </w:pPr>
      <w:r w:rsidRPr="0029003B">
        <w:rPr>
          <w:rFonts w:cs="David" w:hint="cs"/>
          <w:rtl/>
        </w:rPr>
        <w:tab/>
        <w:t xml:space="preserve"> הוא נכנס, החיילים צריכים לדווח </w:t>
      </w:r>
      <w:r w:rsidRPr="0029003B">
        <w:rPr>
          <w:rFonts w:cs="David"/>
          <w:rtl/>
        </w:rPr>
        <w:t>–</w:t>
      </w:r>
      <w:r w:rsidRPr="0029003B">
        <w:rPr>
          <w:rFonts w:cs="David" w:hint="cs"/>
          <w:rtl/>
        </w:rPr>
        <w:t xml:space="preserve"> אם מישהו חושב שאלוף הפיקוד צריך לדעת שבזמן איקס אחמד טיבי נמצא בשטח </w:t>
      </w:r>
      <w:r w:rsidRPr="0029003B">
        <w:rPr>
          <w:rFonts w:cs="David" w:hint="cs"/>
        </w:rPr>
        <w:t>A</w:t>
      </w:r>
      <w:r w:rsidRPr="0029003B">
        <w:rPr>
          <w:rFonts w:cs="David" w:hint="cs"/>
          <w:rtl/>
        </w:rPr>
        <w:t xml:space="preserve">, שהחייל במחסום יודיע: בשעה כך וכך נכנס חבר הכנסת טיבי לרמאללה. זה </w:t>
      </w:r>
      <w:proofErr w:type="spellStart"/>
      <w:r w:rsidRPr="0029003B">
        <w:rPr>
          <w:rFonts w:cs="David" w:hint="cs"/>
          <w:rtl/>
        </w:rPr>
        <w:t>הכל</w:t>
      </w:r>
      <w:proofErr w:type="spellEnd"/>
      <w:r w:rsidRPr="0029003B">
        <w:rPr>
          <w:rFonts w:cs="David" w:hint="cs"/>
          <w:rtl/>
        </w:rPr>
        <w:t xml:space="preserve">. לא להפציץ את הבית בשעה הזאת. זה </w:t>
      </w:r>
      <w:proofErr w:type="spellStart"/>
      <w:r w:rsidRPr="0029003B">
        <w:rPr>
          <w:rFonts w:cs="David" w:hint="cs"/>
          <w:rtl/>
        </w:rPr>
        <w:t>הכל</w:t>
      </w:r>
      <w:proofErr w:type="spellEnd"/>
      <w:r w:rsidRPr="0029003B">
        <w:rPr>
          <w:rFonts w:cs="David" w:hint="cs"/>
          <w:rtl/>
        </w:rPr>
        <w:t xml:space="preserve">. </w:t>
      </w:r>
    </w:p>
    <w:p w14:paraId="5EC672E8" w14:textId="77777777" w:rsidR="0029003B" w:rsidRPr="0029003B" w:rsidRDefault="0029003B" w:rsidP="0029003B">
      <w:pPr>
        <w:bidi/>
        <w:rPr>
          <w:rFonts w:cs="David" w:hint="cs"/>
          <w:rtl/>
        </w:rPr>
      </w:pPr>
    </w:p>
    <w:p w14:paraId="7E3312C2" w14:textId="77777777" w:rsidR="0029003B" w:rsidRPr="0029003B" w:rsidRDefault="0029003B" w:rsidP="0029003B">
      <w:pPr>
        <w:bidi/>
        <w:rPr>
          <w:rFonts w:cs="David" w:hint="cs"/>
          <w:u w:val="single"/>
          <w:rtl/>
        </w:rPr>
      </w:pPr>
      <w:r w:rsidRPr="0029003B">
        <w:rPr>
          <w:rFonts w:cs="David" w:hint="cs"/>
          <w:u w:val="single"/>
          <w:rtl/>
        </w:rPr>
        <w:t>קריאה:</w:t>
      </w:r>
    </w:p>
    <w:p w14:paraId="08638C93" w14:textId="77777777" w:rsidR="0029003B" w:rsidRPr="0029003B" w:rsidRDefault="0029003B" w:rsidP="0029003B">
      <w:pPr>
        <w:bidi/>
        <w:rPr>
          <w:rFonts w:cs="David" w:hint="cs"/>
          <w:rtl/>
        </w:rPr>
      </w:pPr>
    </w:p>
    <w:p w14:paraId="6E148CAF" w14:textId="77777777" w:rsidR="0029003B" w:rsidRPr="0029003B" w:rsidRDefault="0029003B" w:rsidP="0029003B">
      <w:pPr>
        <w:bidi/>
        <w:rPr>
          <w:rFonts w:cs="David" w:hint="cs"/>
          <w:rtl/>
        </w:rPr>
      </w:pPr>
      <w:r w:rsidRPr="0029003B">
        <w:rPr>
          <w:rFonts w:cs="David" w:hint="cs"/>
          <w:rtl/>
        </w:rPr>
        <w:tab/>
        <w:t>או דווקא כן.</w:t>
      </w:r>
    </w:p>
    <w:p w14:paraId="25661900" w14:textId="77777777" w:rsidR="0029003B" w:rsidRPr="0029003B" w:rsidRDefault="0029003B" w:rsidP="0029003B">
      <w:pPr>
        <w:bidi/>
        <w:rPr>
          <w:rFonts w:cs="David" w:hint="cs"/>
          <w:rtl/>
        </w:rPr>
      </w:pPr>
    </w:p>
    <w:p w14:paraId="58D9DF8D" w14:textId="77777777" w:rsidR="0029003B" w:rsidRPr="0029003B" w:rsidRDefault="0029003B" w:rsidP="0029003B">
      <w:pPr>
        <w:bidi/>
        <w:rPr>
          <w:rFonts w:cs="David" w:hint="cs"/>
          <w:rtl/>
        </w:rPr>
      </w:pPr>
      <w:r w:rsidRPr="0029003B">
        <w:rPr>
          <w:rFonts w:cs="David" w:hint="cs"/>
          <w:u w:val="single"/>
          <w:rtl/>
        </w:rPr>
        <w:t>אחמד טיבי:</w:t>
      </w:r>
    </w:p>
    <w:p w14:paraId="39621A29" w14:textId="77777777" w:rsidR="0029003B" w:rsidRPr="0029003B" w:rsidRDefault="0029003B" w:rsidP="0029003B">
      <w:pPr>
        <w:bidi/>
        <w:rPr>
          <w:rFonts w:cs="David" w:hint="cs"/>
          <w:rtl/>
        </w:rPr>
      </w:pPr>
    </w:p>
    <w:p w14:paraId="03926CFE" w14:textId="77777777" w:rsidR="0029003B" w:rsidRPr="0029003B" w:rsidRDefault="0029003B" w:rsidP="0029003B">
      <w:pPr>
        <w:bidi/>
        <w:rPr>
          <w:rFonts w:cs="David" w:hint="cs"/>
          <w:rtl/>
        </w:rPr>
      </w:pPr>
      <w:r w:rsidRPr="0029003B">
        <w:rPr>
          <w:rFonts w:cs="David" w:hint="cs"/>
          <w:rtl/>
        </w:rPr>
        <w:tab/>
        <w:t xml:space="preserve"> או דווקא כן, למשל.</w:t>
      </w:r>
    </w:p>
    <w:p w14:paraId="236BF470" w14:textId="77777777" w:rsidR="0029003B" w:rsidRPr="0029003B" w:rsidRDefault="0029003B" w:rsidP="0029003B">
      <w:pPr>
        <w:bidi/>
        <w:rPr>
          <w:rFonts w:cs="David" w:hint="cs"/>
          <w:rtl/>
        </w:rPr>
      </w:pPr>
    </w:p>
    <w:p w14:paraId="7F8D2DF2" w14:textId="77777777" w:rsidR="0029003B" w:rsidRPr="0029003B" w:rsidRDefault="0029003B" w:rsidP="0029003B">
      <w:pPr>
        <w:bidi/>
        <w:rPr>
          <w:rFonts w:cs="David" w:hint="cs"/>
          <w:u w:val="single"/>
          <w:rtl/>
        </w:rPr>
      </w:pPr>
      <w:r w:rsidRPr="0029003B">
        <w:rPr>
          <w:rFonts w:cs="David" w:hint="cs"/>
          <w:u w:val="single"/>
          <w:rtl/>
        </w:rPr>
        <w:t>היו"ר דוד טל:</w:t>
      </w:r>
    </w:p>
    <w:p w14:paraId="6628A522" w14:textId="77777777" w:rsidR="0029003B" w:rsidRPr="0029003B" w:rsidRDefault="0029003B" w:rsidP="0029003B">
      <w:pPr>
        <w:bidi/>
        <w:rPr>
          <w:rFonts w:cs="David" w:hint="cs"/>
          <w:rtl/>
        </w:rPr>
      </w:pPr>
    </w:p>
    <w:p w14:paraId="4053EBE2" w14:textId="77777777" w:rsidR="0029003B" w:rsidRPr="0029003B" w:rsidRDefault="0029003B" w:rsidP="0029003B">
      <w:pPr>
        <w:bidi/>
        <w:rPr>
          <w:rFonts w:cs="David" w:hint="cs"/>
          <w:rtl/>
        </w:rPr>
      </w:pPr>
      <w:r w:rsidRPr="0029003B">
        <w:rPr>
          <w:rFonts w:cs="David" w:hint="cs"/>
          <w:rtl/>
        </w:rPr>
        <w:tab/>
        <w:t xml:space="preserve">טוב, חבר הכנסת יולי </w:t>
      </w:r>
      <w:proofErr w:type="spellStart"/>
      <w:r w:rsidRPr="0029003B">
        <w:rPr>
          <w:rFonts w:cs="David" w:hint="cs"/>
          <w:rtl/>
        </w:rPr>
        <w:t>אדלשטיין</w:t>
      </w:r>
      <w:proofErr w:type="spellEnd"/>
      <w:r w:rsidRPr="0029003B">
        <w:rPr>
          <w:rFonts w:cs="David" w:hint="cs"/>
          <w:rtl/>
        </w:rPr>
        <w:t xml:space="preserve">, אחרון הדוברים. </w:t>
      </w:r>
    </w:p>
    <w:p w14:paraId="6E8D1178" w14:textId="77777777" w:rsidR="0029003B" w:rsidRPr="0029003B" w:rsidRDefault="0029003B" w:rsidP="0029003B">
      <w:pPr>
        <w:bidi/>
        <w:rPr>
          <w:rFonts w:cs="David" w:hint="cs"/>
          <w:rtl/>
        </w:rPr>
      </w:pPr>
    </w:p>
    <w:p w14:paraId="34E416AA" w14:textId="77777777" w:rsidR="0029003B" w:rsidRPr="0029003B" w:rsidRDefault="0029003B" w:rsidP="0029003B">
      <w:pPr>
        <w:bidi/>
        <w:rPr>
          <w:rFonts w:cs="David" w:hint="cs"/>
          <w:u w:val="single"/>
          <w:rtl/>
        </w:rPr>
      </w:pPr>
      <w:r w:rsidRPr="0029003B">
        <w:rPr>
          <w:rFonts w:cs="David" w:hint="cs"/>
          <w:u w:val="single"/>
          <w:rtl/>
        </w:rPr>
        <w:t xml:space="preserve">יולי יואל </w:t>
      </w:r>
      <w:proofErr w:type="spellStart"/>
      <w:r w:rsidRPr="0029003B">
        <w:rPr>
          <w:rFonts w:cs="David" w:hint="cs"/>
          <w:u w:val="single"/>
          <w:rtl/>
        </w:rPr>
        <w:t>אדלשטיין</w:t>
      </w:r>
      <w:proofErr w:type="spellEnd"/>
      <w:r w:rsidRPr="0029003B">
        <w:rPr>
          <w:rFonts w:cs="David" w:hint="cs"/>
          <w:u w:val="single"/>
          <w:rtl/>
        </w:rPr>
        <w:t>:</w:t>
      </w:r>
    </w:p>
    <w:p w14:paraId="2D464B28" w14:textId="77777777" w:rsidR="0029003B" w:rsidRPr="0029003B" w:rsidRDefault="0029003B" w:rsidP="0029003B">
      <w:pPr>
        <w:bidi/>
        <w:rPr>
          <w:rFonts w:cs="David" w:hint="cs"/>
          <w:rtl/>
        </w:rPr>
      </w:pPr>
    </w:p>
    <w:p w14:paraId="7CBDF75F" w14:textId="77777777" w:rsidR="0029003B" w:rsidRPr="0029003B" w:rsidRDefault="0029003B" w:rsidP="0029003B">
      <w:pPr>
        <w:bidi/>
        <w:rPr>
          <w:rFonts w:cs="David" w:hint="cs"/>
          <w:rtl/>
        </w:rPr>
      </w:pPr>
      <w:r w:rsidRPr="0029003B">
        <w:rPr>
          <w:rFonts w:cs="David" w:hint="cs"/>
          <w:rtl/>
        </w:rPr>
        <w:tab/>
        <w:t xml:space="preserve">תודה, אדוני היושב ראש. אני אשתדל להיות קצר. אני חושב שהדיון הזה, לדעתי לפחות, לטעמי, מערבב בצורה חופשית מדי שני דברים. אחד ברמת הפרקטיקה. למען הסר ספק, בעיני הדיון הזה הוא ממש לא דיון פוליטי. ברמת הפרקטיקה דווקא אני לא מסכים עם חבר הכנסת אחמד טיבי. הדבר הכי גרוע שאנחנו יכולים לעשות זה להשאיר את זה לשיקול דעת של חייל או אפילו קצין זוטר במחסום. מסיבה פשוטה: לא כל אחד, ודאי לא חייל בן 18 </w:t>
      </w:r>
      <w:r w:rsidRPr="0029003B">
        <w:rPr>
          <w:rFonts w:cs="David"/>
          <w:rtl/>
        </w:rPr>
        <w:t>–</w:t>
      </w:r>
      <w:r w:rsidRPr="0029003B">
        <w:rPr>
          <w:rFonts w:cs="David" w:hint="cs"/>
          <w:rtl/>
        </w:rPr>
        <w:t xml:space="preserve"> יש עדיין, פגשתי כאלה, בורים, שכשאני מגיע עם האוטו, הם לא יודעים מי זה יולי </w:t>
      </w:r>
      <w:proofErr w:type="spellStart"/>
      <w:r w:rsidRPr="0029003B">
        <w:rPr>
          <w:rFonts w:cs="David" w:hint="cs"/>
          <w:rtl/>
        </w:rPr>
        <w:t>אדלשטיין</w:t>
      </w:r>
      <w:proofErr w:type="spellEnd"/>
      <w:r w:rsidRPr="0029003B">
        <w:rPr>
          <w:rFonts w:cs="David" w:hint="cs"/>
          <w:rtl/>
        </w:rPr>
        <w:t>. לא רבים, אבל יש.</w:t>
      </w:r>
    </w:p>
    <w:p w14:paraId="1EC80068" w14:textId="77777777" w:rsidR="0029003B" w:rsidRPr="0029003B" w:rsidRDefault="0029003B" w:rsidP="0029003B">
      <w:pPr>
        <w:bidi/>
        <w:rPr>
          <w:rFonts w:cs="David" w:hint="cs"/>
          <w:rtl/>
        </w:rPr>
      </w:pPr>
    </w:p>
    <w:p w14:paraId="79C46A39" w14:textId="77777777" w:rsidR="0029003B" w:rsidRPr="0029003B" w:rsidRDefault="0029003B" w:rsidP="0029003B">
      <w:pPr>
        <w:bidi/>
        <w:rPr>
          <w:rFonts w:cs="David" w:hint="cs"/>
          <w:rtl/>
        </w:rPr>
      </w:pPr>
      <w:r w:rsidRPr="0029003B">
        <w:rPr>
          <w:rFonts w:cs="David" w:hint="cs"/>
          <w:u w:val="single"/>
          <w:rtl/>
        </w:rPr>
        <w:t>אחמד טיבי:</w:t>
      </w:r>
    </w:p>
    <w:p w14:paraId="7F2C01BE" w14:textId="77777777" w:rsidR="0029003B" w:rsidRPr="0029003B" w:rsidRDefault="0029003B" w:rsidP="0029003B">
      <w:pPr>
        <w:bidi/>
        <w:rPr>
          <w:rFonts w:cs="David" w:hint="cs"/>
          <w:rtl/>
        </w:rPr>
      </w:pPr>
    </w:p>
    <w:p w14:paraId="564BCBBC" w14:textId="77777777" w:rsidR="0029003B" w:rsidRPr="0029003B" w:rsidRDefault="0029003B" w:rsidP="0029003B">
      <w:pPr>
        <w:bidi/>
        <w:rPr>
          <w:rFonts w:cs="David" w:hint="cs"/>
          <w:rtl/>
        </w:rPr>
      </w:pPr>
      <w:r w:rsidRPr="0029003B">
        <w:rPr>
          <w:rFonts w:cs="David" w:hint="cs"/>
          <w:rtl/>
        </w:rPr>
        <w:tab/>
        <w:t xml:space="preserve"> אבל אתה - - - כחבר כנסת.</w:t>
      </w:r>
    </w:p>
    <w:p w14:paraId="34D3D2EC" w14:textId="77777777" w:rsidR="0029003B" w:rsidRPr="0029003B" w:rsidRDefault="0029003B" w:rsidP="0029003B">
      <w:pPr>
        <w:bidi/>
        <w:rPr>
          <w:rFonts w:cs="David" w:hint="cs"/>
          <w:rtl/>
        </w:rPr>
      </w:pPr>
    </w:p>
    <w:p w14:paraId="3D4F8997" w14:textId="77777777" w:rsidR="0029003B" w:rsidRPr="0029003B" w:rsidRDefault="0029003B" w:rsidP="0029003B">
      <w:pPr>
        <w:bidi/>
        <w:rPr>
          <w:rFonts w:cs="David" w:hint="cs"/>
          <w:u w:val="single"/>
          <w:rtl/>
        </w:rPr>
      </w:pPr>
      <w:r w:rsidRPr="0029003B">
        <w:rPr>
          <w:rFonts w:cs="David" w:hint="cs"/>
          <w:u w:val="single"/>
          <w:rtl/>
        </w:rPr>
        <w:t xml:space="preserve">יולי יואל </w:t>
      </w:r>
      <w:proofErr w:type="spellStart"/>
      <w:r w:rsidRPr="0029003B">
        <w:rPr>
          <w:rFonts w:cs="David" w:hint="cs"/>
          <w:u w:val="single"/>
          <w:rtl/>
        </w:rPr>
        <w:t>אדלשטיין</w:t>
      </w:r>
      <w:proofErr w:type="spellEnd"/>
      <w:r w:rsidRPr="0029003B">
        <w:rPr>
          <w:rFonts w:cs="David" w:hint="cs"/>
          <w:u w:val="single"/>
          <w:rtl/>
        </w:rPr>
        <w:t>:</w:t>
      </w:r>
    </w:p>
    <w:p w14:paraId="2F5E483D" w14:textId="77777777" w:rsidR="0029003B" w:rsidRPr="0029003B" w:rsidRDefault="0029003B" w:rsidP="0029003B">
      <w:pPr>
        <w:bidi/>
        <w:rPr>
          <w:rFonts w:cs="David" w:hint="cs"/>
          <w:rtl/>
        </w:rPr>
      </w:pPr>
    </w:p>
    <w:p w14:paraId="4F061298" w14:textId="77777777" w:rsidR="0029003B" w:rsidRPr="0029003B" w:rsidRDefault="0029003B" w:rsidP="0029003B">
      <w:pPr>
        <w:bidi/>
        <w:rPr>
          <w:rFonts w:cs="David" w:hint="cs"/>
          <w:rtl/>
        </w:rPr>
      </w:pPr>
      <w:r w:rsidRPr="0029003B">
        <w:rPr>
          <w:rFonts w:cs="David" w:hint="cs"/>
          <w:rtl/>
        </w:rPr>
        <w:tab/>
        <w:t xml:space="preserve">או. וכאן אתה מגיע לנקודה. תמיד </w:t>
      </w:r>
      <w:r w:rsidRPr="0029003B">
        <w:rPr>
          <w:rFonts w:cs="David"/>
          <w:rtl/>
        </w:rPr>
        <w:t>–</w:t>
      </w:r>
      <w:r w:rsidRPr="0029003B">
        <w:rPr>
          <w:rFonts w:cs="David" w:hint="cs"/>
          <w:rtl/>
        </w:rPr>
        <w:t xml:space="preserve"> סמוך על הניסיון שלי לנסוע לגוש קטיף, שבו, כידוע, כמו חבר הכנסת אורי אריאל, התגוררתי מספר חודשים לפני הגירוש. אוקי? </w:t>
      </w:r>
      <w:r w:rsidRPr="0029003B">
        <w:rPr>
          <w:rFonts w:cs="David"/>
          <w:rtl/>
        </w:rPr>
        <w:t>–</w:t>
      </w:r>
      <w:r w:rsidRPr="0029003B">
        <w:rPr>
          <w:rFonts w:cs="David" w:hint="cs"/>
          <w:rtl/>
        </w:rPr>
        <w:t xml:space="preserve"> דבר שהכי נמנעתי מלעשות כשהגעתי למחסום, זה להציג תעודת חבר כנסת. </w:t>
      </w:r>
      <w:proofErr w:type="spellStart"/>
      <w:r w:rsidRPr="0029003B">
        <w:rPr>
          <w:rFonts w:cs="David" w:hint="cs"/>
          <w:rtl/>
        </w:rPr>
        <w:t>היתה</w:t>
      </w:r>
      <w:proofErr w:type="spellEnd"/>
      <w:r w:rsidRPr="0029003B">
        <w:rPr>
          <w:rFonts w:cs="David" w:hint="cs"/>
          <w:rtl/>
        </w:rPr>
        <w:t xml:space="preserve"> לי במקרה איזושהי תעודה אחרת שהייתי מציג </w:t>
      </w:r>
      <w:r w:rsidRPr="0029003B">
        <w:rPr>
          <w:rFonts w:cs="David"/>
          <w:rtl/>
        </w:rPr>
        <w:t>–</w:t>
      </w:r>
      <w:r w:rsidRPr="0029003B">
        <w:rPr>
          <w:rFonts w:cs="David" w:hint="cs"/>
          <w:rtl/>
        </w:rPr>
        <w:t xml:space="preserve"> יצקו יודע </w:t>
      </w:r>
      <w:r w:rsidRPr="0029003B">
        <w:rPr>
          <w:rFonts w:cs="David"/>
          <w:rtl/>
        </w:rPr>
        <w:t>–</w:t>
      </w:r>
      <w:r w:rsidRPr="0029003B">
        <w:rPr>
          <w:rFonts w:cs="David" w:hint="cs"/>
          <w:rtl/>
        </w:rPr>
        <w:t xml:space="preserve"> ואז, מכיוון שזו לא תעודת חבר כנסת, ברוב המקרים עברתי. בחלק גדול מהמקרים עדיין הייתי צריך חצי שעה להתווכח. ברגע שחייל רואה תעודת חבר כנסת, הוא נבהל, הוא אומר: צריך לדבר עם המפקד, אני צריך ללכת לדבר עם הקצין. הקצין מדבר עם קצין אחראי עליו, הוא לא יודע מה לעשות, אבל זאת שיחה אחרת. </w:t>
      </w:r>
    </w:p>
    <w:p w14:paraId="3704212B" w14:textId="77777777" w:rsidR="0029003B" w:rsidRPr="0029003B" w:rsidRDefault="0029003B" w:rsidP="0029003B">
      <w:pPr>
        <w:bidi/>
        <w:rPr>
          <w:rFonts w:cs="David" w:hint="cs"/>
          <w:rtl/>
        </w:rPr>
      </w:pPr>
    </w:p>
    <w:p w14:paraId="34794131" w14:textId="77777777" w:rsidR="0029003B" w:rsidRPr="0029003B" w:rsidRDefault="0029003B" w:rsidP="0029003B">
      <w:pPr>
        <w:bidi/>
        <w:rPr>
          <w:rFonts w:cs="David" w:hint="cs"/>
          <w:rtl/>
        </w:rPr>
      </w:pPr>
      <w:r w:rsidRPr="0029003B">
        <w:rPr>
          <w:rFonts w:cs="David" w:hint="cs"/>
          <w:rtl/>
        </w:rPr>
        <w:tab/>
        <w:t xml:space="preserve">לכן אמרתי: ברמת הפרקטיקה </w:t>
      </w:r>
      <w:r w:rsidRPr="0029003B">
        <w:rPr>
          <w:rFonts w:cs="David"/>
          <w:rtl/>
        </w:rPr>
        <w:t>–</w:t>
      </w:r>
      <w:r w:rsidRPr="0029003B">
        <w:rPr>
          <w:rFonts w:cs="David" w:hint="cs"/>
          <w:rtl/>
        </w:rPr>
        <w:t xml:space="preserve"> וזו גם פנייה לאנשי הצבא </w:t>
      </w:r>
      <w:r w:rsidRPr="0029003B">
        <w:rPr>
          <w:rFonts w:cs="David"/>
          <w:rtl/>
        </w:rPr>
        <w:t>–</w:t>
      </w:r>
      <w:r w:rsidRPr="0029003B">
        <w:rPr>
          <w:rFonts w:cs="David" w:hint="cs"/>
          <w:rtl/>
        </w:rPr>
        <w:t xml:space="preserve"> צריך פעם אחר פעם לחדש ולרענן את הנוכלים האלה, ודאי בסיטואציות שמתעוררות או כשיש איזושהי הצטברות של סיטואציות כאלה. </w:t>
      </w:r>
    </w:p>
    <w:p w14:paraId="2AC6D516" w14:textId="77777777" w:rsidR="0029003B" w:rsidRPr="0029003B" w:rsidRDefault="0029003B" w:rsidP="0029003B">
      <w:pPr>
        <w:bidi/>
        <w:rPr>
          <w:rFonts w:cs="David" w:hint="cs"/>
          <w:rtl/>
        </w:rPr>
      </w:pPr>
    </w:p>
    <w:p w14:paraId="28E97021" w14:textId="77777777" w:rsidR="0029003B" w:rsidRPr="0029003B" w:rsidRDefault="0029003B" w:rsidP="0029003B">
      <w:pPr>
        <w:bidi/>
        <w:rPr>
          <w:rFonts w:cs="David" w:hint="cs"/>
          <w:rtl/>
        </w:rPr>
      </w:pPr>
      <w:r w:rsidRPr="0029003B">
        <w:rPr>
          <w:rFonts w:cs="David" w:hint="cs"/>
          <w:rtl/>
        </w:rPr>
        <w:tab/>
        <w:t xml:space="preserve">הקטע המהותי יותר של הדיון הזה </w:t>
      </w:r>
      <w:r w:rsidRPr="0029003B">
        <w:rPr>
          <w:rFonts w:cs="David"/>
          <w:rtl/>
        </w:rPr>
        <w:t>–</w:t>
      </w:r>
      <w:r w:rsidRPr="0029003B">
        <w:rPr>
          <w:rFonts w:cs="David" w:hint="cs"/>
          <w:rtl/>
        </w:rPr>
        <w:t xml:space="preserve"> וזה הנושא שאנחנו עוסקים בו </w:t>
      </w:r>
      <w:r w:rsidRPr="0029003B">
        <w:rPr>
          <w:rFonts w:cs="David"/>
          <w:rtl/>
        </w:rPr>
        <w:t>–</w:t>
      </w:r>
      <w:r w:rsidRPr="0029003B">
        <w:rPr>
          <w:rFonts w:cs="David" w:hint="cs"/>
          <w:rtl/>
        </w:rPr>
        <w:t xml:space="preserve"> זה אם אישור מוקדם זאת פגיעה בחוק החסינות או לא. זה הקטע המהותי בשבילי. ואני, מה שהערתי לזהבה: אני, על דרך פשט, הייתי אומר בדיוק את הדברים שאת אומרת. מה שמפריע לי להסכים אתך במאה אחוז זה פירוש שלי לחוק החסינות. חוק החסינות לא צריך להגביל אותי </w:t>
      </w:r>
      <w:r w:rsidRPr="0029003B">
        <w:rPr>
          <w:rFonts w:cs="David"/>
          <w:rtl/>
        </w:rPr>
        <w:t>–</w:t>
      </w:r>
      <w:r w:rsidRPr="0029003B">
        <w:rPr>
          <w:rFonts w:cs="David" w:hint="cs"/>
          <w:rtl/>
        </w:rPr>
        <w:t xml:space="preserve"> פרט למקרים קיצוניים מאד </w:t>
      </w:r>
      <w:r w:rsidRPr="0029003B">
        <w:rPr>
          <w:rFonts w:cs="David"/>
          <w:rtl/>
        </w:rPr>
        <w:t>–</w:t>
      </w:r>
      <w:r w:rsidRPr="0029003B">
        <w:rPr>
          <w:rFonts w:cs="David" w:hint="cs"/>
          <w:rtl/>
        </w:rPr>
        <w:t xml:space="preserve"> מלבוא במגע עם הבוחרים שלי, והצבא גם הוא באחריותי כפרלמנטר. אסור אמנם לצבא להתערב בפוליטיקה, אבל בדרך זו או אחרת הם הבוחרים.</w:t>
      </w:r>
    </w:p>
    <w:p w14:paraId="1E7F723D" w14:textId="77777777" w:rsidR="0029003B" w:rsidRPr="0029003B" w:rsidRDefault="0029003B" w:rsidP="0029003B">
      <w:pPr>
        <w:bidi/>
        <w:rPr>
          <w:rFonts w:cs="David" w:hint="cs"/>
          <w:rtl/>
        </w:rPr>
      </w:pPr>
    </w:p>
    <w:p w14:paraId="1A4E563E" w14:textId="77777777" w:rsidR="0029003B" w:rsidRPr="0029003B" w:rsidRDefault="0029003B" w:rsidP="0029003B">
      <w:pPr>
        <w:bidi/>
        <w:ind w:firstLine="567"/>
        <w:rPr>
          <w:rFonts w:cs="David" w:hint="cs"/>
          <w:rtl/>
        </w:rPr>
      </w:pPr>
      <w:r w:rsidRPr="0029003B">
        <w:rPr>
          <w:rFonts w:cs="David" w:hint="cs"/>
          <w:rtl/>
        </w:rPr>
        <w:t xml:space="preserve">כשמדובר בשטח אי, זאת סיטואציה כמעט בלתי נסבלת. זה לא חוץ לארץ, וזה עדיין לא מקום שיש לנו בו בוחרים. להסתמך כאן רק על אידיאולוגיים </w:t>
      </w:r>
      <w:r w:rsidRPr="0029003B">
        <w:rPr>
          <w:rFonts w:cs="David"/>
          <w:rtl/>
        </w:rPr>
        <w:t>–</w:t>
      </w:r>
      <w:r w:rsidRPr="0029003B">
        <w:rPr>
          <w:rFonts w:cs="David" w:hint="cs"/>
          <w:rtl/>
        </w:rPr>
        <w:t xml:space="preserve"> אני מחר אחליט ששתי גדות לירדן וירדן זה גם ארץ ישראל, ואני אדרוש מחר לעבור לירדן בלי שאף אחד יידע ואני אסרב להציג את הדרכון </w:t>
      </w:r>
      <w:proofErr w:type="spellStart"/>
      <w:r w:rsidRPr="0029003B">
        <w:rPr>
          <w:rFonts w:cs="David" w:hint="cs"/>
          <w:rtl/>
        </w:rPr>
        <w:t>באלנבי</w:t>
      </w:r>
      <w:proofErr w:type="spellEnd"/>
      <w:r w:rsidRPr="0029003B">
        <w:rPr>
          <w:rFonts w:cs="David" w:hint="cs"/>
          <w:rtl/>
        </w:rPr>
        <w:t>, כי אני אגיד: חוק החסינות, אני בארץ ישראל, מה קרה לכם? אז לכן הסיטואציה היא בלתי נסבלת, מבחינת הפירוש הסמי-משפטי.</w:t>
      </w:r>
    </w:p>
    <w:p w14:paraId="4A4F5852" w14:textId="77777777" w:rsidR="0029003B" w:rsidRPr="0029003B" w:rsidRDefault="0029003B" w:rsidP="0029003B">
      <w:pPr>
        <w:bidi/>
        <w:rPr>
          <w:rFonts w:cs="David" w:hint="cs"/>
          <w:rtl/>
        </w:rPr>
      </w:pPr>
    </w:p>
    <w:p w14:paraId="60FC2CC9" w14:textId="77777777" w:rsidR="0029003B" w:rsidRPr="0029003B" w:rsidRDefault="0029003B" w:rsidP="0029003B">
      <w:pPr>
        <w:bidi/>
        <w:rPr>
          <w:rFonts w:cs="David" w:hint="cs"/>
          <w:rtl/>
        </w:rPr>
      </w:pPr>
      <w:r w:rsidRPr="0029003B">
        <w:rPr>
          <w:rFonts w:cs="David" w:hint="cs"/>
          <w:u w:val="single"/>
          <w:rtl/>
        </w:rPr>
        <w:t>אחמד טיבי:</w:t>
      </w:r>
    </w:p>
    <w:p w14:paraId="454F038B" w14:textId="77777777" w:rsidR="0029003B" w:rsidRPr="0029003B" w:rsidRDefault="0029003B" w:rsidP="0029003B">
      <w:pPr>
        <w:bidi/>
        <w:rPr>
          <w:rFonts w:cs="David" w:hint="cs"/>
          <w:rtl/>
        </w:rPr>
      </w:pPr>
    </w:p>
    <w:p w14:paraId="0347D440" w14:textId="77777777" w:rsidR="0029003B" w:rsidRPr="0029003B" w:rsidRDefault="0029003B" w:rsidP="0029003B">
      <w:pPr>
        <w:bidi/>
        <w:rPr>
          <w:rFonts w:cs="David" w:hint="cs"/>
          <w:rtl/>
        </w:rPr>
      </w:pPr>
      <w:r w:rsidRPr="0029003B">
        <w:rPr>
          <w:rFonts w:cs="David" w:hint="cs"/>
          <w:rtl/>
        </w:rPr>
        <w:tab/>
        <w:t xml:space="preserve"> זה לא מה שאמר דב </w:t>
      </w:r>
      <w:proofErr w:type="spellStart"/>
      <w:r w:rsidRPr="0029003B">
        <w:rPr>
          <w:rFonts w:cs="David" w:hint="cs"/>
          <w:rtl/>
        </w:rPr>
        <w:t>חנין</w:t>
      </w:r>
      <w:proofErr w:type="spellEnd"/>
      <w:r w:rsidRPr="0029003B">
        <w:rPr>
          <w:rFonts w:cs="David" w:hint="cs"/>
          <w:rtl/>
        </w:rPr>
        <w:t>.</w:t>
      </w:r>
    </w:p>
    <w:p w14:paraId="75A64C2D" w14:textId="77777777" w:rsidR="0029003B" w:rsidRPr="0029003B" w:rsidRDefault="0029003B" w:rsidP="0029003B">
      <w:pPr>
        <w:bidi/>
        <w:rPr>
          <w:rFonts w:cs="David" w:hint="cs"/>
          <w:rtl/>
        </w:rPr>
      </w:pPr>
    </w:p>
    <w:p w14:paraId="07C54BA5" w14:textId="77777777" w:rsidR="0029003B" w:rsidRPr="0029003B" w:rsidRDefault="0029003B" w:rsidP="0029003B">
      <w:pPr>
        <w:bidi/>
        <w:rPr>
          <w:rFonts w:cs="David" w:hint="cs"/>
          <w:u w:val="single"/>
          <w:rtl/>
        </w:rPr>
      </w:pPr>
      <w:r w:rsidRPr="0029003B">
        <w:rPr>
          <w:rFonts w:cs="David" w:hint="cs"/>
          <w:u w:val="single"/>
          <w:rtl/>
        </w:rPr>
        <w:t xml:space="preserve">יולי יואל </w:t>
      </w:r>
      <w:proofErr w:type="spellStart"/>
      <w:r w:rsidRPr="0029003B">
        <w:rPr>
          <w:rFonts w:cs="David" w:hint="cs"/>
          <w:u w:val="single"/>
          <w:rtl/>
        </w:rPr>
        <w:t>אדלשטיין</w:t>
      </w:r>
      <w:proofErr w:type="spellEnd"/>
      <w:r w:rsidRPr="0029003B">
        <w:rPr>
          <w:rFonts w:cs="David" w:hint="cs"/>
          <w:u w:val="single"/>
          <w:rtl/>
        </w:rPr>
        <w:t>:</w:t>
      </w:r>
    </w:p>
    <w:p w14:paraId="36F3B5B6" w14:textId="77777777" w:rsidR="0029003B" w:rsidRPr="0029003B" w:rsidRDefault="0029003B" w:rsidP="0029003B">
      <w:pPr>
        <w:bidi/>
        <w:rPr>
          <w:rFonts w:cs="David" w:hint="cs"/>
          <w:rtl/>
        </w:rPr>
      </w:pPr>
    </w:p>
    <w:p w14:paraId="3E8EC682" w14:textId="77777777" w:rsidR="0029003B" w:rsidRPr="0029003B" w:rsidRDefault="0029003B" w:rsidP="0029003B">
      <w:pPr>
        <w:bidi/>
        <w:rPr>
          <w:rFonts w:cs="David" w:hint="cs"/>
          <w:rtl/>
        </w:rPr>
      </w:pPr>
      <w:r w:rsidRPr="0029003B">
        <w:rPr>
          <w:rFonts w:cs="David" w:hint="cs"/>
          <w:rtl/>
        </w:rPr>
        <w:tab/>
        <w:t xml:space="preserve">לא, דב </w:t>
      </w:r>
      <w:proofErr w:type="spellStart"/>
      <w:r w:rsidRPr="0029003B">
        <w:rPr>
          <w:rFonts w:cs="David" w:hint="cs"/>
          <w:rtl/>
        </w:rPr>
        <w:t>חנין</w:t>
      </w:r>
      <w:proofErr w:type="spellEnd"/>
      <w:r w:rsidRPr="0029003B">
        <w:rPr>
          <w:rFonts w:cs="David" w:hint="cs"/>
          <w:rtl/>
        </w:rPr>
        <w:t xml:space="preserve"> דיבר על </w:t>
      </w:r>
      <w:proofErr w:type="spellStart"/>
      <w:r w:rsidRPr="0029003B">
        <w:rPr>
          <w:rFonts w:cs="David" w:hint="cs"/>
          <w:rtl/>
        </w:rPr>
        <w:t>הסטטוס</w:t>
      </w:r>
      <w:proofErr w:type="spellEnd"/>
      <w:r w:rsidRPr="0029003B">
        <w:rPr>
          <w:rFonts w:cs="David" w:hint="cs"/>
          <w:rtl/>
        </w:rPr>
        <w:t xml:space="preserve"> של שטח </w:t>
      </w:r>
      <w:r w:rsidRPr="0029003B">
        <w:rPr>
          <w:rFonts w:cs="David" w:hint="cs"/>
        </w:rPr>
        <w:t>A</w:t>
      </w:r>
      <w:r w:rsidRPr="0029003B">
        <w:rPr>
          <w:rFonts w:cs="David" w:hint="cs"/>
          <w:rtl/>
        </w:rPr>
        <w:t>.</w:t>
      </w:r>
    </w:p>
    <w:p w14:paraId="06623655" w14:textId="77777777" w:rsidR="0029003B" w:rsidRPr="0029003B" w:rsidRDefault="0029003B" w:rsidP="0029003B">
      <w:pPr>
        <w:bidi/>
        <w:rPr>
          <w:rFonts w:cs="David" w:hint="cs"/>
          <w:rtl/>
        </w:rPr>
      </w:pPr>
    </w:p>
    <w:p w14:paraId="00CB0AD6" w14:textId="77777777" w:rsidR="0029003B" w:rsidRPr="0029003B" w:rsidRDefault="0029003B" w:rsidP="0029003B">
      <w:pPr>
        <w:bidi/>
        <w:rPr>
          <w:rFonts w:cs="David" w:hint="cs"/>
          <w:rtl/>
        </w:rPr>
      </w:pPr>
      <w:r w:rsidRPr="0029003B">
        <w:rPr>
          <w:rFonts w:cs="David" w:hint="cs"/>
          <w:u w:val="single"/>
          <w:rtl/>
        </w:rPr>
        <w:t>אחמד טיבי:</w:t>
      </w:r>
    </w:p>
    <w:p w14:paraId="086B70D0" w14:textId="77777777" w:rsidR="0029003B" w:rsidRPr="0029003B" w:rsidRDefault="0029003B" w:rsidP="0029003B">
      <w:pPr>
        <w:bidi/>
        <w:rPr>
          <w:rFonts w:cs="David" w:hint="cs"/>
          <w:rtl/>
        </w:rPr>
      </w:pPr>
    </w:p>
    <w:p w14:paraId="1CD39077" w14:textId="77777777" w:rsidR="0029003B" w:rsidRPr="0029003B" w:rsidRDefault="0029003B" w:rsidP="0029003B">
      <w:pPr>
        <w:bidi/>
        <w:rPr>
          <w:rFonts w:cs="David" w:hint="cs"/>
          <w:rtl/>
        </w:rPr>
      </w:pPr>
      <w:r w:rsidRPr="0029003B">
        <w:rPr>
          <w:rFonts w:cs="David" w:hint="cs"/>
          <w:rtl/>
        </w:rPr>
        <w:tab/>
        <w:t>הצבא שולט במחסומים.</w:t>
      </w:r>
    </w:p>
    <w:p w14:paraId="7B59ED58" w14:textId="77777777" w:rsidR="0029003B" w:rsidRPr="0029003B" w:rsidRDefault="0029003B" w:rsidP="0029003B">
      <w:pPr>
        <w:bidi/>
        <w:rPr>
          <w:rFonts w:cs="David" w:hint="cs"/>
          <w:rtl/>
        </w:rPr>
      </w:pPr>
    </w:p>
    <w:p w14:paraId="43F355CC" w14:textId="77777777" w:rsidR="0029003B" w:rsidRPr="0029003B" w:rsidRDefault="0029003B" w:rsidP="0029003B">
      <w:pPr>
        <w:bidi/>
        <w:rPr>
          <w:rFonts w:cs="David" w:hint="cs"/>
          <w:u w:val="single"/>
          <w:rtl/>
        </w:rPr>
      </w:pPr>
      <w:r w:rsidRPr="0029003B">
        <w:rPr>
          <w:rFonts w:cs="David" w:hint="cs"/>
          <w:u w:val="single"/>
          <w:rtl/>
        </w:rPr>
        <w:t xml:space="preserve">יולי יואל </w:t>
      </w:r>
      <w:proofErr w:type="spellStart"/>
      <w:r w:rsidRPr="0029003B">
        <w:rPr>
          <w:rFonts w:cs="David" w:hint="cs"/>
          <w:u w:val="single"/>
          <w:rtl/>
        </w:rPr>
        <w:t>אדלשטיין</w:t>
      </w:r>
      <w:proofErr w:type="spellEnd"/>
      <w:r w:rsidRPr="0029003B">
        <w:rPr>
          <w:rFonts w:cs="David" w:hint="cs"/>
          <w:u w:val="single"/>
          <w:rtl/>
        </w:rPr>
        <w:t>:</w:t>
      </w:r>
    </w:p>
    <w:p w14:paraId="692F48E6" w14:textId="77777777" w:rsidR="0029003B" w:rsidRPr="0029003B" w:rsidRDefault="0029003B" w:rsidP="0029003B">
      <w:pPr>
        <w:bidi/>
        <w:rPr>
          <w:rFonts w:cs="David" w:hint="cs"/>
          <w:rtl/>
        </w:rPr>
      </w:pPr>
    </w:p>
    <w:p w14:paraId="560C9EEF" w14:textId="77777777" w:rsidR="0029003B" w:rsidRPr="0029003B" w:rsidRDefault="0029003B" w:rsidP="0029003B">
      <w:pPr>
        <w:bidi/>
        <w:rPr>
          <w:rFonts w:cs="David" w:hint="cs"/>
          <w:rtl/>
        </w:rPr>
      </w:pPr>
      <w:r w:rsidRPr="0029003B">
        <w:rPr>
          <w:rFonts w:cs="David" w:hint="cs"/>
          <w:rtl/>
        </w:rPr>
        <w:tab/>
        <w:t xml:space="preserve">הצבא שולט במחסומים, אבל עדיין אין לי שום סיבה ללכת לבקר או לבדוק את מצב בוחריי בתוך שטחי </w:t>
      </w:r>
      <w:r w:rsidRPr="0029003B">
        <w:rPr>
          <w:rFonts w:cs="David" w:hint="cs"/>
        </w:rPr>
        <w:t>A</w:t>
      </w:r>
      <w:r w:rsidRPr="0029003B">
        <w:rPr>
          <w:rFonts w:cs="David" w:hint="cs"/>
          <w:rtl/>
        </w:rPr>
        <w:t>.</w:t>
      </w:r>
    </w:p>
    <w:p w14:paraId="3D3A0892" w14:textId="77777777" w:rsidR="0029003B" w:rsidRPr="0029003B" w:rsidRDefault="0029003B" w:rsidP="0029003B">
      <w:pPr>
        <w:bidi/>
        <w:rPr>
          <w:rFonts w:cs="David" w:hint="cs"/>
          <w:rtl/>
        </w:rPr>
      </w:pPr>
    </w:p>
    <w:p w14:paraId="7667A965" w14:textId="77777777" w:rsidR="0029003B" w:rsidRPr="0029003B" w:rsidRDefault="0029003B" w:rsidP="0029003B">
      <w:pPr>
        <w:bidi/>
        <w:rPr>
          <w:rFonts w:cs="David" w:hint="cs"/>
          <w:rtl/>
        </w:rPr>
      </w:pPr>
      <w:r w:rsidRPr="0029003B">
        <w:rPr>
          <w:rFonts w:cs="David" w:hint="cs"/>
          <w:u w:val="single"/>
          <w:rtl/>
        </w:rPr>
        <w:t>אחמד טיבי:</w:t>
      </w:r>
    </w:p>
    <w:p w14:paraId="01DA782A" w14:textId="77777777" w:rsidR="0029003B" w:rsidRPr="0029003B" w:rsidRDefault="0029003B" w:rsidP="0029003B">
      <w:pPr>
        <w:bidi/>
        <w:rPr>
          <w:rFonts w:cs="David" w:hint="cs"/>
          <w:rtl/>
        </w:rPr>
      </w:pPr>
    </w:p>
    <w:p w14:paraId="35408919" w14:textId="77777777" w:rsidR="0029003B" w:rsidRPr="0029003B" w:rsidRDefault="0029003B" w:rsidP="0029003B">
      <w:pPr>
        <w:bidi/>
        <w:rPr>
          <w:rFonts w:cs="David" w:hint="cs"/>
          <w:rtl/>
        </w:rPr>
      </w:pPr>
      <w:r w:rsidRPr="0029003B">
        <w:rPr>
          <w:rFonts w:cs="David" w:hint="cs"/>
          <w:rtl/>
        </w:rPr>
        <w:tab/>
        <w:t>ניהול מגעים מדיניים זה חלק מהעבודה שלך?</w:t>
      </w:r>
    </w:p>
    <w:p w14:paraId="07D85383" w14:textId="77777777" w:rsidR="0029003B" w:rsidRPr="0029003B" w:rsidRDefault="0029003B" w:rsidP="0029003B">
      <w:pPr>
        <w:bidi/>
        <w:rPr>
          <w:rFonts w:cs="David" w:hint="cs"/>
          <w:rtl/>
        </w:rPr>
      </w:pPr>
    </w:p>
    <w:p w14:paraId="11088164"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0E5880AB" w14:textId="77777777" w:rsidR="0029003B" w:rsidRPr="0029003B" w:rsidRDefault="0029003B" w:rsidP="0029003B">
      <w:pPr>
        <w:bidi/>
        <w:rPr>
          <w:rFonts w:cs="David" w:hint="cs"/>
          <w:rtl/>
        </w:rPr>
      </w:pPr>
    </w:p>
    <w:p w14:paraId="744CE175" w14:textId="77777777" w:rsidR="0029003B" w:rsidRPr="0029003B" w:rsidRDefault="0029003B" w:rsidP="0029003B">
      <w:pPr>
        <w:bidi/>
        <w:rPr>
          <w:rFonts w:cs="David" w:hint="cs"/>
          <w:rtl/>
        </w:rPr>
      </w:pPr>
      <w:r w:rsidRPr="0029003B">
        <w:rPr>
          <w:rFonts w:cs="David" w:hint="cs"/>
          <w:rtl/>
        </w:rPr>
        <w:tab/>
        <w:t xml:space="preserve"> כמו שעשתה </w:t>
      </w:r>
      <w:proofErr w:type="spellStart"/>
      <w:r w:rsidRPr="0029003B">
        <w:rPr>
          <w:rFonts w:cs="David" w:hint="cs"/>
          <w:rtl/>
        </w:rPr>
        <w:t>עמירה</w:t>
      </w:r>
      <w:proofErr w:type="spellEnd"/>
      <w:r w:rsidRPr="0029003B">
        <w:rPr>
          <w:rFonts w:cs="David" w:hint="cs"/>
          <w:rtl/>
        </w:rPr>
        <w:t xml:space="preserve"> </w:t>
      </w:r>
      <w:proofErr w:type="spellStart"/>
      <w:r w:rsidRPr="0029003B">
        <w:rPr>
          <w:rFonts w:cs="David" w:hint="cs"/>
          <w:rtl/>
        </w:rPr>
        <w:t>דותן</w:t>
      </w:r>
      <w:proofErr w:type="spellEnd"/>
      <w:r w:rsidRPr="0029003B">
        <w:rPr>
          <w:rFonts w:cs="David" w:hint="cs"/>
          <w:rtl/>
        </w:rPr>
        <w:t>, זה חלק מהעבודה שלך.</w:t>
      </w:r>
    </w:p>
    <w:p w14:paraId="44722E54" w14:textId="77777777" w:rsidR="0029003B" w:rsidRPr="0029003B" w:rsidRDefault="0029003B" w:rsidP="0029003B">
      <w:pPr>
        <w:bidi/>
        <w:rPr>
          <w:rFonts w:cs="David" w:hint="cs"/>
          <w:rtl/>
        </w:rPr>
      </w:pPr>
    </w:p>
    <w:p w14:paraId="6B682AD9" w14:textId="77777777" w:rsidR="0029003B" w:rsidRPr="0029003B" w:rsidRDefault="0029003B" w:rsidP="0029003B">
      <w:pPr>
        <w:bidi/>
        <w:rPr>
          <w:rFonts w:cs="David" w:hint="cs"/>
          <w:u w:val="single"/>
          <w:rtl/>
        </w:rPr>
      </w:pPr>
      <w:r w:rsidRPr="0029003B">
        <w:rPr>
          <w:rFonts w:cs="David" w:hint="cs"/>
          <w:u w:val="single"/>
          <w:rtl/>
        </w:rPr>
        <w:t xml:space="preserve">יולי יואל </w:t>
      </w:r>
      <w:proofErr w:type="spellStart"/>
      <w:r w:rsidRPr="0029003B">
        <w:rPr>
          <w:rFonts w:cs="David" w:hint="cs"/>
          <w:u w:val="single"/>
          <w:rtl/>
        </w:rPr>
        <w:t>אדלשטיין</w:t>
      </w:r>
      <w:proofErr w:type="spellEnd"/>
      <w:r w:rsidRPr="0029003B">
        <w:rPr>
          <w:rFonts w:cs="David" w:hint="cs"/>
          <w:u w:val="single"/>
          <w:rtl/>
        </w:rPr>
        <w:t>:</w:t>
      </w:r>
    </w:p>
    <w:p w14:paraId="1640BAF9" w14:textId="77777777" w:rsidR="0029003B" w:rsidRPr="0029003B" w:rsidRDefault="0029003B" w:rsidP="0029003B">
      <w:pPr>
        <w:bidi/>
        <w:rPr>
          <w:rFonts w:cs="David" w:hint="cs"/>
          <w:rtl/>
        </w:rPr>
      </w:pPr>
    </w:p>
    <w:p w14:paraId="4C51AAEA" w14:textId="77777777" w:rsidR="0029003B" w:rsidRPr="0029003B" w:rsidRDefault="0029003B" w:rsidP="0029003B">
      <w:pPr>
        <w:bidi/>
        <w:rPr>
          <w:rFonts w:cs="David" w:hint="cs"/>
          <w:rtl/>
        </w:rPr>
      </w:pPr>
      <w:r w:rsidRPr="0029003B">
        <w:rPr>
          <w:rFonts w:cs="David" w:hint="cs"/>
          <w:rtl/>
        </w:rPr>
        <w:tab/>
        <w:t>ניהול מגעים מדיניים זה חלק מן העבודה, ולכן אני מסכים שזו לא נסיעה פרטית של חבר כנסת, ומכיוון שכך, טוב מאד שיהיה איזשהו יידוע. אני לא רוצה לקרוא לזה אישור.</w:t>
      </w:r>
    </w:p>
    <w:p w14:paraId="74169F48" w14:textId="77777777" w:rsidR="0029003B" w:rsidRPr="0029003B" w:rsidRDefault="0029003B" w:rsidP="0029003B">
      <w:pPr>
        <w:bidi/>
        <w:rPr>
          <w:rFonts w:cs="David" w:hint="cs"/>
          <w:rtl/>
        </w:rPr>
      </w:pPr>
    </w:p>
    <w:p w14:paraId="22E989EA" w14:textId="77777777" w:rsidR="0029003B" w:rsidRPr="0029003B" w:rsidRDefault="0029003B" w:rsidP="0029003B">
      <w:pPr>
        <w:bidi/>
        <w:rPr>
          <w:rFonts w:cs="David" w:hint="cs"/>
          <w:u w:val="single"/>
          <w:rtl/>
        </w:rPr>
      </w:pPr>
      <w:r w:rsidRPr="0029003B">
        <w:rPr>
          <w:rFonts w:cs="David" w:hint="cs"/>
          <w:u w:val="single"/>
          <w:rtl/>
        </w:rPr>
        <w:t>היו"ר דוד טל:</w:t>
      </w:r>
    </w:p>
    <w:p w14:paraId="745C9A1D" w14:textId="77777777" w:rsidR="0029003B" w:rsidRPr="0029003B" w:rsidRDefault="0029003B" w:rsidP="0029003B">
      <w:pPr>
        <w:bidi/>
        <w:rPr>
          <w:rFonts w:cs="David" w:hint="cs"/>
          <w:rtl/>
        </w:rPr>
      </w:pPr>
    </w:p>
    <w:p w14:paraId="1F914F03" w14:textId="77777777" w:rsidR="0029003B" w:rsidRPr="0029003B" w:rsidRDefault="0029003B" w:rsidP="0029003B">
      <w:pPr>
        <w:bidi/>
        <w:rPr>
          <w:rFonts w:cs="David" w:hint="cs"/>
          <w:rtl/>
        </w:rPr>
      </w:pPr>
      <w:r w:rsidRPr="0029003B">
        <w:rPr>
          <w:rFonts w:cs="David" w:hint="cs"/>
          <w:rtl/>
        </w:rPr>
        <w:tab/>
        <w:t>אבל מכיוון שכך, שר הביטחון צריך לדעת מזה? איזשהו גורם? שר הביטחון או אלוף הפיקוד, איזשהו גורם, צריך לדעת מזה?</w:t>
      </w:r>
    </w:p>
    <w:p w14:paraId="2490DEF6" w14:textId="77777777" w:rsidR="0029003B" w:rsidRPr="0029003B" w:rsidRDefault="0029003B" w:rsidP="0029003B">
      <w:pPr>
        <w:bidi/>
        <w:rPr>
          <w:rFonts w:cs="David" w:hint="cs"/>
          <w:rtl/>
        </w:rPr>
      </w:pPr>
    </w:p>
    <w:p w14:paraId="64C65809"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282C34DA" w14:textId="77777777" w:rsidR="0029003B" w:rsidRPr="0029003B" w:rsidRDefault="0029003B" w:rsidP="0029003B">
      <w:pPr>
        <w:bidi/>
        <w:rPr>
          <w:rFonts w:cs="David" w:hint="cs"/>
          <w:rtl/>
        </w:rPr>
      </w:pPr>
    </w:p>
    <w:p w14:paraId="42F45208" w14:textId="77777777" w:rsidR="0029003B" w:rsidRPr="0029003B" w:rsidRDefault="0029003B" w:rsidP="0029003B">
      <w:pPr>
        <w:bidi/>
        <w:rPr>
          <w:rFonts w:cs="David" w:hint="cs"/>
          <w:rtl/>
        </w:rPr>
      </w:pPr>
      <w:r w:rsidRPr="0029003B">
        <w:rPr>
          <w:rFonts w:cs="David" w:hint="cs"/>
          <w:rtl/>
        </w:rPr>
        <w:tab/>
        <w:t>- - -</w:t>
      </w:r>
    </w:p>
    <w:p w14:paraId="31FBD7A5" w14:textId="77777777" w:rsidR="0029003B" w:rsidRPr="0029003B" w:rsidRDefault="0029003B" w:rsidP="0029003B">
      <w:pPr>
        <w:bidi/>
        <w:rPr>
          <w:rFonts w:cs="David" w:hint="cs"/>
          <w:rtl/>
        </w:rPr>
      </w:pPr>
      <w:r w:rsidRPr="0029003B">
        <w:rPr>
          <w:rFonts w:cs="David" w:hint="cs"/>
          <w:rtl/>
        </w:rPr>
        <w:tab/>
      </w:r>
    </w:p>
    <w:p w14:paraId="258CAD82" w14:textId="77777777" w:rsidR="0029003B" w:rsidRPr="0029003B" w:rsidRDefault="0029003B" w:rsidP="0029003B">
      <w:pPr>
        <w:bidi/>
        <w:rPr>
          <w:rFonts w:cs="David" w:hint="cs"/>
          <w:u w:val="single"/>
          <w:rtl/>
        </w:rPr>
      </w:pPr>
      <w:r w:rsidRPr="0029003B">
        <w:rPr>
          <w:rFonts w:cs="David" w:hint="cs"/>
          <w:u w:val="single"/>
          <w:rtl/>
        </w:rPr>
        <w:t>היו"ר דוד טל:</w:t>
      </w:r>
    </w:p>
    <w:p w14:paraId="20E92287" w14:textId="77777777" w:rsidR="0029003B" w:rsidRPr="0029003B" w:rsidRDefault="0029003B" w:rsidP="0029003B">
      <w:pPr>
        <w:bidi/>
        <w:rPr>
          <w:rFonts w:cs="David" w:hint="cs"/>
          <w:rtl/>
        </w:rPr>
      </w:pPr>
    </w:p>
    <w:p w14:paraId="2ADE67C4" w14:textId="77777777" w:rsidR="0029003B" w:rsidRPr="0029003B" w:rsidRDefault="0029003B" w:rsidP="0029003B">
      <w:pPr>
        <w:bidi/>
        <w:rPr>
          <w:rFonts w:cs="David" w:hint="cs"/>
          <w:rtl/>
        </w:rPr>
      </w:pPr>
      <w:r w:rsidRPr="0029003B">
        <w:rPr>
          <w:rFonts w:cs="David" w:hint="cs"/>
          <w:rtl/>
        </w:rPr>
        <w:tab/>
        <w:t>זהבה, אני מדבר על לדעת.</w:t>
      </w:r>
    </w:p>
    <w:p w14:paraId="313F9210" w14:textId="77777777" w:rsidR="0029003B" w:rsidRPr="0029003B" w:rsidRDefault="0029003B" w:rsidP="0029003B">
      <w:pPr>
        <w:bidi/>
        <w:rPr>
          <w:rFonts w:cs="David" w:hint="cs"/>
          <w:rtl/>
        </w:rPr>
      </w:pPr>
    </w:p>
    <w:p w14:paraId="6ED32AB4"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361A32C1" w14:textId="77777777" w:rsidR="0029003B" w:rsidRPr="0029003B" w:rsidRDefault="0029003B" w:rsidP="0029003B">
      <w:pPr>
        <w:bidi/>
        <w:rPr>
          <w:rFonts w:cs="David" w:hint="cs"/>
          <w:rtl/>
        </w:rPr>
      </w:pPr>
    </w:p>
    <w:p w14:paraId="2619D73A" w14:textId="77777777" w:rsidR="0029003B" w:rsidRPr="0029003B" w:rsidRDefault="0029003B" w:rsidP="0029003B">
      <w:pPr>
        <w:bidi/>
        <w:rPr>
          <w:rFonts w:cs="David" w:hint="cs"/>
          <w:rtl/>
        </w:rPr>
      </w:pPr>
      <w:r w:rsidRPr="0029003B">
        <w:rPr>
          <w:rFonts w:cs="David" w:hint="cs"/>
          <w:rtl/>
        </w:rPr>
        <w:tab/>
        <w:t xml:space="preserve"> הטופס הזה הוא לא לדעת. הטופס הזה מאשר. הטופס הזה הוא לא יידוע.</w:t>
      </w:r>
    </w:p>
    <w:p w14:paraId="48629FFD" w14:textId="77777777" w:rsidR="0029003B" w:rsidRPr="0029003B" w:rsidRDefault="0029003B" w:rsidP="0029003B">
      <w:pPr>
        <w:bidi/>
        <w:rPr>
          <w:rFonts w:cs="David" w:hint="cs"/>
          <w:rtl/>
        </w:rPr>
      </w:pPr>
    </w:p>
    <w:p w14:paraId="0AA09789" w14:textId="77777777" w:rsidR="0029003B" w:rsidRPr="0029003B" w:rsidRDefault="0029003B" w:rsidP="0029003B">
      <w:pPr>
        <w:bidi/>
        <w:rPr>
          <w:rFonts w:cs="David" w:hint="cs"/>
          <w:u w:val="single"/>
          <w:rtl/>
        </w:rPr>
      </w:pPr>
      <w:r w:rsidRPr="0029003B">
        <w:rPr>
          <w:rFonts w:cs="David" w:hint="cs"/>
          <w:u w:val="single"/>
          <w:rtl/>
        </w:rPr>
        <w:t>היו"ר דוד טל:</w:t>
      </w:r>
    </w:p>
    <w:p w14:paraId="4DE22874" w14:textId="77777777" w:rsidR="0029003B" w:rsidRPr="0029003B" w:rsidRDefault="0029003B" w:rsidP="0029003B">
      <w:pPr>
        <w:bidi/>
        <w:rPr>
          <w:rFonts w:cs="David" w:hint="cs"/>
          <w:rtl/>
        </w:rPr>
      </w:pPr>
    </w:p>
    <w:p w14:paraId="7836C121" w14:textId="77777777" w:rsidR="0029003B" w:rsidRPr="0029003B" w:rsidRDefault="0029003B" w:rsidP="0029003B">
      <w:pPr>
        <w:bidi/>
        <w:rPr>
          <w:rFonts w:cs="David" w:hint="cs"/>
          <w:rtl/>
        </w:rPr>
      </w:pPr>
      <w:r w:rsidRPr="0029003B">
        <w:rPr>
          <w:rFonts w:cs="David" w:hint="cs"/>
          <w:rtl/>
        </w:rPr>
        <w:tab/>
        <w:t xml:space="preserve">הוא יידוע. רק רגע. אני אתן ליולי לסיים. </w:t>
      </w:r>
    </w:p>
    <w:p w14:paraId="679C0AC5" w14:textId="77777777" w:rsidR="0029003B" w:rsidRPr="0029003B" w:rsidRDefault="0029003B" w:rsidP="0029003B">
      <w:pPr>
        <w:bidi/>
        <w:rPr>
          <w:rFonts w:cs="David" w:hint="cs"/>
          <w:rtl/>
        </w:rPr>
      </w:pPr>
    </w:p>
    <w:p w14:paraId="6856041A" w14:textId="77777777" w:rsidR="0029003B" w:rsidRPr="0029003B" w:rsidRDefault="0029003B" w:rsidP="0029003B">
      <w:pPr>
        <w:bidi/>
        <w:rPr>
          <w:rFonts w:cs="David" w:hint="cs"/>
          <w:u w:val="single"/>
          <w:rtl/>
        </w:rPr>
      </w:pPr>
      <w:r w:rsidRPr="0029003B">
        <w:rPr>
          <w:rFonts w:cs="David" w:hint="cs"/>
          <w:u w:val="single"/>
          <w:rtl/>
        </w:rPr>
        <w:t xml:space="preserve">יולי יואל </w:t>
      </w:r>
      <w:proofErr w:type="spellStart"/>
      <w:r w:rsidRPr="0029003B">
        <w:rPr>
          <w:rFonts w:cs="David" w:hint="cs"/>
          <w:u w:val="single"/>
          <w:rtl/>
        </w:rPr>
        <w:t>אדלשטיין</w:t>
      </w:r>
      <w:proofErr w:type="spellEnd"/>
      <w:r w:rsidRPr="0029003B">
        <w:rPr>
          <w:rFonts w:cs="David" w:hint="cs"/>
          <w:u w:val="single"/>
          <w:rtl/>
        </w:rPr>
        <w:t>:</w:t>
      </w:r>
    </w:p>
    <w:p w14:paraId="46E83FCC" w14:textId="77777777" w:rsidR="0029003B" w:rsidRPr="0029003B" w:rsidRDefault="0029003B" w:rsidP="0029003B">
      <w:pPr>
        <w:bidi/>
        <w:rPr>
          <w:rFonts w:cs="David" w:hint="cs"/>
          <w:rtl/>
        </w:rPr>
      </w:pPr>
    </w:p>
    <w:p w14:paraId="56E45398" w14:textId="77777777" w:rsidR="0029003B" w:rsidRPr="0029003B" w:rsidRDefault="0029003B" w:rsidP="0029003B">
      <w:pPr>
        <w:bidi/>
        <w:rPr>
          <w:rFonts w:cs="David" w:hint="cs"/>
          <w:rtl/>
        </w:rPr>
      </w:pPr>
      <w:r w:rsidRPr="0029003B">
        <w:rPr>
          <w:rFonts w:cs="David" w:hint="cs"/>
          <w:rtl/>
        </w:rPr>
        <w:tab/>
        <w:t xml:space="preserve">משפט משלים. בלית ברירה ובלב כבד אני חושב שכן צריך לאשר את הנוהל הזה, של ליידע את גורמי הצבא. אני חושב עדיין, אדוני היושב ראש, וכן הייתי מאד שמח אם זה יירשם בפרוטוקול, שבמידה שתהיה הצטברות של מקרים של אי מתן אישור, אני חושב שצריך לחזור לדיון הזה, במידה שיהיו מספר חברי כנסת שיודיעו שפעם לאחר פעם הם ביקשו אישורים כאלה והאישורים לא ניתנו, או שהבדיקות חרגו מעבר לאיזושהי הערכה ביטחונית אם כדאי להיכנס או לא, אני חושב שוועדת הכנסת צריכה לחזור לדיון הזה, כי כפי שאמרתי, עדיין יש בעיה בהגבלה הזאת, אבל בלית ברירה אני חושב שצריכים לאשר אותה. </w:t>
      </w:r>
    </w:p>
    <w:p w14:paraId="1067C9EF" w14:textId="77777777" w:rsidR="0029003B" w:rsidRPr="0029003B" w:rsidRDefault="0029003B" w:rsidP="0029003B">
      <w:pPr>
        <w:bidi/>
        <w:rPr>
          <w:rFonts w:cs="David" w:hint="cs"/>
          <w:rtl/>
        </w:rPr>
      </w:pPr>
    </w:p>
    <w:p w14:paraId="78BA95E3" w14:textId="77777777" w:rsidR="0029003B" w:rsidRPr="0029003B" w:rsidRDefault="0029003B" w:rsidP="0029003B">
      <w:pPr>
        <w:bidi/>
        <w:rPr>
          <w:rFonts w:cs="David"/>
          <w:rtl/>
        </w:rPr>
      </w:pPr>
      <w:r w:rsidRPr="0029003B">
        <w:rPr>
          <w:rFonts w:cs="David" w:hint="eastAsia"/>
          <w:u w:val="single"/>
          <w:rtl/>
        </w:rPr>
        <w:t>אורי</w:t>
      </w:r>
      <w:r w:rsidRPr="0029003B">
        <w:rPr>
          <w:rFonts w:cs="David"/>
          <w:u w:val="single"/>
          <w:rtl/>
        </w:rPr>
        <w:t xml:space="preserve"> אריאל:</w:t>
      </w:r>
    </w:p>
    <w:p w14:paraId="29150AEB" w14:textId="77777777" w:rsidR="0029003B" w:rsidRPr="0029003B" w:rsidRDefault="0029003B" w:rsidP="0029003B">
      <w:pPr>
        <w:bidi/>
        <w:rPr>
          <w:rFonts w:cs="David"/>
          <w:rtl/>
        </w:rPr>
      </w:pPr>
    </w:p>
    <w:p w14:paraId="2750B11D" w14:textId="77777777" w:rsidR="0029003B" w:rsidRPr="0029003B" w:rsidRDefault="0029003B" w:rsidP="0029003B">
      <w:pPr>
        <w:bidi/>
        <w:rPr>
          <w:rFonts w:cs="David" w:hint="cs"/>
          <w:rtl/>
        </w:rPr>
      </w:pPr>
      <w:r w:rsidRPr="0029003B">
        <w:rPr>
          <w:rFonts w:cs="David"/>
          <w:rtl/>
        </w:rPr>
        <w:tab/>
      </w:r>
      <w:r w:rsidRPr="0029003B">
        <w:rPr>
          <w:rFonts w:cs="David" w:hint="cs"/>
          <w:rtl/>
        </w:rPr>
        <w:t xml:space="preserve"> אני מבקש להוסיף לנוהל שני דברים: אחד, שיהיה דיווח פעם בחודש של שר הביטחון ליושב ראש ועדת הכנסת על ההתנהלות </w:t>
      </w:r>
      <w:r w:rsidRPr="0029003B">
        <w:rPr>
          <w:rFonts w:cs="David"/>
          <w:rtl/>
        </w:rPr>
        <w:t>–</w:t>
      </w:r>
      <w:r w:rsidRPr="0029003B">
        <w:rPr>
          <w:rFonts w:cs="David" w:hint="cs"/>
          <w:rtl/>
        </w:rPr>
        <w:t xml:space="preserve"> אל תשאלו אותי בדיוק מה זה. כמה אנשים עברו, היו בעיות, לא היו בעיות, וזה </w:t>
      </w:r>
      <w:r w:rsidRPr="0029003B">
        <w:rPr>
          <w:rFonts w:cs="David"/>
          <w:rtl/>
        </w:rPr>
        <w:t>–</w:t>
      </w:r>
      <w:r w:rsidRPr="0029003B">
        <w:rPr>
          <w:rFonts w:cs="David" w:hint="cs"/>
          <w:rtl/>
        </w:rPr>
        <w:t xml:space="preserve"> והדבר השני שהאישור הזה יהיה הוראת שעה לחצי שנה. אנחנו נדון על זה, לא כאשר נתעורר יום אחד כשיהיה הברוך הגדול, אלא בעוד חצי שנה צריך להביא את זה לאישור. אז גם אנחנו נשתדל לעבוד טוב, ובטח הצבא ישתדל, בכל מקרה זה ייתן עוד איזה </w:t>
      </w:r>
      <w:r w:rsidRPr="0029003B">
        <w:rPr>
          <w:rFonts w:cs="David"/>
          <w:rtl/>
        </w:rPr>
        <w:t>–</w:t>
      </w:r>
      <w:r w:rsidRPr="0029003B">
        <w:rPr>
          <w:rFonts w:cs="David" w:hint="cs"/>
          <w:rtl/>
        </w:rPr>
        <w:t xml:space="preserve"> ונדון בעוד חצי שנה. אם הדיון יהיה של דקה </w:t>
      </w:r>
      <w:r w:rsidRPr="0029003B">
        <w:rPr>
          <w:rFonts w:cs="David"/>
          <w:rtl/>
        </w:rPr>
        <w:t>–</w:t>
      </w:r>
      <w:r w:rsidRPr="0029003B">
        <w:rPr>
          <w:rFonts w:cs="David" w:hint="cs"/>
          <w:rtl/>
        </w:rPr>
        <w:t xml:space="preserve"> טוב. אם נחשוב שצריך לשנות כי זה לא עומד בכל דבר מעשי, אז בסדר. </w:t>
      </w:r>
    </w:p>
    <w:p w14:paraId="5DA773E9" w14:textId="77777777" w:rsidR="0029003B" w:rsidRPr="0029003B" w:rsidRDefault="0029003B" w:rsidP="0029003B">
      <w:pPr>
        <w:bidi/>
        <w:rPr>
          <w:rFonts w:cs="David" w:hint="cs"/>
          <w:rtl/>
        </w:rPr>
      </w:pPr>
    </w:p>
    <w:p w14:paraId="7C168B55" w14:textId="77777777" w:rsidR="0029003B" w:rsidRPr="0029003B" w:rsidRDefault="0029003B" w:rsidP="0029003B">
      <w:pPr>
        <w:bidi/>
        <w:rPr>
          <w:rFonts w:cs="David" w:hint="cs"/>
          <w:u w:val="single"/>
          <w:rtl/>
        </w:rPr>
      </w:pPr>
      <w:r w:rsidRPr="0029003B">
        <w:rPr>
          <w:rFonts w:cs="David" w:hint="cs"/>
          <w:u w:val="single"/>
          <w:rtl/>
        </w:rPr>
        <w:t>היו"ר דוד טל:</w:t>
      </w:r>
    </w:p>
    <w:p w14:paraId="07EC25FB" w14:textId="77777777" w:rsidR="0029003B" w:rsidRPr="0029003B" w:rsidRDefault="0029003B" w:rsidP="0029003B">
      <w:pPr>
        <w:bidi/>
        <w:rPr>
          <w:rFonts w:cs="David" w:hint="cs"/>
          <w:rtl/>
        </w:rPr>
      </w:pPr>
    </w:p>
    <w:p w14:paraId="0979C975" w14:textId="77777777" w:rsidR="0029003B" w:rsidRPr="0029003B" w:rsidRDefault="0029003B" w:rsidP="0029003B">
      <w:pPr>
        <w:bidi/>
        <w:rPr>
          <w:rFonts w:cs="David" w:hint="cs"/>
          <w:rtl/>
        </w:rPr>
      </w:pPr>
      <w:r w:rsidRPr="0029003B">
        <w:rPr>
          <w:rFonts w:cs="David" w:hint="cs"/>
          <w:rtl/>
        </w:rPr>
        <w:tab/>
        <w:t xml:space="preserve">בסדר. אני רוצה </w:t>
      </w:r>
      <w:r w:rsidRPr="0029003B">
        <w:rPr>
          <w:rFonts w:cs="David"/>
          <w:rtl/>
        </w:rPr>
        <w:t>–</w:t>
      </w:r>
      <w:r w:rsidRPr="0029003B">
        <w:rPr>
          <w:rFonts w:cs="David" w:hint="cs"/>
          <w:rtl/>
        </w:rPr>
        <w:t xml:space="preserve"> התיקונים שאנחנו מבקשים פה להכניס </w:t>
      </w:r>
      <w:r w:rsidRPr="0029003B">
        <w:rPr>
          <w:rFonts w:cs="David"/>
          <w:rtl/>
        </w:rPr>
        <w:t>–</w:t>
      </w:r>
      <w:r w:rsidRPr="0029003B">
        <w:rPr>
          <w:rFonts w:cs="David" w:hint="cs"/>
          <w:rtl/>
        </w:rPr>
        <w:t xml:space="preserve"> לא שמעתי את כל הדוברים והייתי כמה דקות בחוץ, אבל אני לא רואה שהם מתנגשים עם הדברים, וגם מה שזהבה אמרה ודב </w:t>
      </w:r>
      <w:proofErr w:type="spellStart"/>
      <w:r w:rsidRPr="0029003B">
        <w:rPr>
          <w:rFonts w:cs="David" w:hint="cs"/>
          <w:rtl/>
        </w:rPr>
        <w:t>חנין</w:t>
      </w:r>
      <w:proofErr w:type="spellEnd"/>
      <w:r w:rsidRPr="0029003B">
        <w:rPr>
          <w:rFonts w:cs="David" w:hint="cs"/>
          <w:rtl/>
        </w:rPr>
        <w:t xml:space="preserve"> אמר, מופיעים כאן לפני.</w:t>
      </w:r>
    </w:p>
    <w:p w14:paraId="2032349E" w14:textId="77777777" w:rsidR="0029003B" w:rsidRPr="0029003B" w:rsidRDefault="0029003B" w:rsidP="0029003B">
      <w:pPr>
        <w:bidi/>
        <w:rPr>
          <w:rFonts w:cs="David" w:hint="cs"/>
          <w:rtl/>
        </w:rPr>
      </w:pPr>
    </w:p>
    <w:p w14:paraId="41196432"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0625A0FE" w14:textId="77777777" w:rsidR="0029003B" w:rsidRPr="0029003B" w:rsidRDefault="0029003B" w:rsidP="0029003B">
      <w:pPr>
        <w:bidi/>
        <w:rPr>
          <w:rFonts w:cs="David" w:hint="cs"/>
          <w:rtl/>
        </w:rPr>
      </w:pPr>
    </w:p>
    <w:p w14:paraId="6C9DE70B" w14:textId="77777777" w:rsidR="0029003B" w:rsidRPr="0029003B" w:rsidRDefault="0029003B" w:rsidP="0029003B">
      <w:pPr>
        <w:bidi/>
        <w:rPr>
          <w:rFonts w:cs="David" w:hint="cs"/>
          <w:rtl/>
        </w:rPr>
      </w:pPr>
      <w:r w:rsidRPr="0029003B">
        <w:rPr>
          <w:rFonts w:cs="David" w:hint="cs"/>
          <w:rtl/>
        </w:rPr>
        <w:tab/>
        <w:t xml:space="preserve"> מתנגשים. מתנגדים.</w:t>
      </w:r>
    </w:p>
    <w:p w14:paraId="00B588BC" w14:textId="77777777" w:rsidR="0029003B" w:rsidRPr="0029003B" w:rsidRDefault="0029003B" w:rsidP="0029003B">
      <w:pPr>
        <w:bidi/>
        <w:rPr>
          <w:rFonts w:cs="David" w:hint="cs"/>
          <w:rtl/>
        </w:rPr>
      </w:pPr>
    </w:p>
    <w:p w14:paraId="4F4B51F6" w14:textId="77777777" w:rsidR="0029003B" w:rsidRPr="0029003B" w:rsidRDefault="0029003B" w:rsidP="0029003B">
      <w:pPr>
        <w:bidi/>
        <w:rPr>
          <w:rFonts w:cs="David" w:hint="cs"/>
          <w:u w:val="single"/>
          <w:rtl/>
        </w:rPr>
      </w:pPr>
      <w:r w:rsidRPr="0029003B">
        <w:rPr>
          <w:rFonts w:cs="David" w:hint="cs"/>
          <w:u w:val="single"/>
          <w:rtl/>
        </w:rPr>
        <w:t>היו"ר דוד טל:</w:t>
      </w:r>
    </w:p>
    <w:p w14:paraId="17943704" w14:textId="77777777" w:rsidR="0029003B" w:rsidRPr="0029003B" w:rsidRDefault="0029003B" w:rsidP="0029003B">
      <w:pPr>
        <w:bidi/>
        <w:rPr>
          <w:rFonts w:cs="David" w:hint="cs"/>
          <w:rtl/>
        </w:rPr>
      </w:pPr>
      <w:r w:rsidRPr="0029003B">
        <w:rPr>
          <w:rFonts w:cs="David" w:hint="cs"/>
          <w:rtl/>
        </w:rPr>
        <w:tab/>
      </w:r>
    </w:p>
    <w:p w14:paraId="2C0F61EE" w14:textId="77777777" w:rsidR="0029003B" w:rsidRPr="0029003B" w:rsidRDefault="0029003B" w:rsidP="0029003B">
      <w:pPr>
        <w:bidi/>
        <w:rPr>
          <w:rFonts w:cs="David" w:hint="cs"/>
          <w:rtl/>
        </w:rPr>
      </w:pPr>
      <w:r w:rsidRPr="0029003B">
        <w:rPr>
          <w:rFonts w:cs="David" w:hint="cs"/>
          <w:rtl/>
        </w:rPr>
        <w:tab/>
        <w:t xml:space="preserve">אנחנו בסך </w:t>
      </w:r>
      <w:proofErr w:type="spellStart"/>
      <w:r w:rsidRPr="0029003B">
        <w:rPr>
          <w:rFonts w:cs="David" w:hint="cs"/>
          <w:rtl/>
        </w:rPr>
        <w:t>הכל</w:t>
      </w:r>
      <w:proofErr w:type="spellEnd"/>
      <w:r w:rsidRPr="0029003B">
        <w:rPr>
          <w:rFonts w:cs="David" w:hint="cs"/>
          <w:rtl/>
        </w:rPr>
        <w:t xml:space="preserve"> מבקשים שחבר כנסת יקבל מקצין הכנסת תדריך ביטחוני בנוגע לכניסה לשטח </w:t>
      </w:r>
      <w:r w:rsidRPr="0029003B">
        <w:rPr>
          <w:rFonts w:cs="David" w:hint="cs"/>
        </w:rPr>
        <w:t>A</w:t>
      </w:r>
      <w:r w:rsidRPr="0029003B">
        <w:rPr>
          <w:rFonts w:cs="David" w:hint="cs"/>
          <w:rtl/>
        </w:rPr>
        <w:t xml:space="preserve">, הרש"פ, זה מה שאנחנו הולכים להוסיף על מה שהיה קיים כבר בעבר. </w:t>
      </w:r>
    </w:p>
    <w:p w14:paraId="652CBA41" w14:textId="77777777" w:rsidR="0029003B" w:rsidRPr="0029003B" w:rsidRDefault="0029003B" w:rsidP="0029003B">
      <w:pPr>
        <w:bidi/>
        <w:rPr>
          <w:rFonts w:cs="David" w:hint="cs"/>
          <w:rtl/>
        </w:rPr>
      </w:pPr>
    </w:p>
    <w:p w14:paraId="7FF244CC" w14:textId="77777777" w:rsidR="0029003B" w:rsidRPr="0029003B" w:rsidRDefault="0029003B" w:rsidP="0029003B">
      <w:pPr>
        <w:pStyle w:val="Heading5"/>
        <w:jc w:val="left"/>
        <w:rPr>
          <w:rFonts w:hint="cs"/>
          <w:sz w:val="24"/>
          <w:rtl/>
        </w:rPr>
      </w:pPr>
      <w:proofErr w:type="spellStart"/>
      <w:r w:rsidRPr="0029003B">
        <w:rPr>
          <w:rFonts w:hint="cs"/>
          <w:sz w:val="24"/>
          <w:u w:val="single"/>
          <w:rtl/>
        </w:rPr>
        <w:t>עמירה</w:t>
      </w:r>
      <w:proofErr w:type="spellEnd"/>
      <w:r w:rsidRPr="0029003B">
        <w:rPr>
          <w:rFonts w:hint="cs"/>
          <w:sz w:val="24"/>
          <w:u w:val="single"/>
          <w:rtl/>
        </w:rPr>
        <w:t xml:space="preserve"> </w:t>
      </w:r>
      <w:proofErr w:type="spellStart"/>
      <w:r w:rsidRPr="0029003B">
        <w:rPr>
          <w:rFonts w:hint="cs"/>
          <w:sz w:val="24"/>
          <w:u w:val="single"/>
          <w:rtl/>
        </w:rPr>
        <w:t>דותן</w:t>
      </w:r>
      <w:proofErr w:type="spellEnd"/>
      <w:r w:rsidRPr="0029003B">
        <w:rPr>
          <w:rFonts w:hint="cs"/>
          <w:sz w:val="24"/>
          <w:u w:val="single"/>
          <w:rtl/>
        </w:rPr>
        <w:t>:</w:t>
      </w:r>
    </w:p>
    <w:p w14:paraId="0C46499D" w14:textId="77777777" w:rsidR="0029003B" w:rsidRPr="0029003B" w:rsidRDefault="0029003B" w:rsidP="0029003B">
      <w:pPr>
        <w:pStyle w:val="Heading5"/>
        <w:jc w:val="left"/>
        <w:rPr>
          <w:rFonts w:hint="cs"/>
          <w:sz w:val="24"/>
          <w:rtl/>
        </w:rPr>
      </w:pPr>
    </w:p>
    <w:p w14:paraId="7F82B71E" w14:textId="77777777" w:rsidR="0029003B" w:rsidRPr="0029003B" w:rsidRDefault="0029003B" w:rsidP="0029003B">
      <w:pPr>
        <w:bidi/>
        <w:rPr>
          <w:rFonts w:cs="David" w:hint="cs"/>
          <w:rtl/>
        </w:rPr>
      </w:pPr>
      <w:r w:rsidRPr="0029003B">
        <w:rPr>
          <w:rFonts w:cs="David" w:hint="cs"/>
          <w:rtl/>
        </w:rPr>
        <w:tab/>
        <w:t xml:space="preserve"> אנחנו מבטלים את הטופס. </w:t>
      </w:r>
    </w:p>
    <w:p w14:paraId="54B7E4BF" w14:textId="77777777" w:rsidR="0029003B" w:rsidRPr="0029003B" w:rsidRDefault="0029003B" w:rsidP="0029003B">
      <w:pPr>
        <w:bidi/>
        <w:rPr>
          <w:rFonts w:cs="David" w:hint="cs"/>
          <w:rtl/>
        </w:rPr>
      </w:pPr>
    </w:p>
    <w:p w14:paraId="2DCF4E20" w14:textId="77777777" w:rsidR="0029003B" w:rsidRPr="0029003B" w:rsidRDefault="0029003B" w:rsidP="0029003B">
      <w:pPr>
        <w:bidi/>
        <w:rPr>
          <w:rFonts w:cs="David" w:hint="cs"/>
          <w:u w:val="single"/>
          <w:rtl/>
        </w:rPr>
      </w:pPr>
      <w:r w:rsidRPr="0029003B">
        <w:rPr>
          <w:rFonts w:cs="David" w:hint="cs"/>
          <w:u w:val="single"/>
          <w:rtl/>
        </w:rPr>
        <w:t>היו"ר דוד טל:</w:t>
      </w:r>
    </w:p>
    <w:p w14:paraId="04F4FA32" w14:textId="77777777" w:rsidR="0029003B" w:rsidRPr="0029003B" w:rsidRDefault="0029003B" w:rsidP="0029003B">
      <w:pPr>
        <w:bidi/>
        <w:rPr>
          <w:rFonts w:cs="David" w:hint="cs"/>
          <w:rtl/>
        </w:rPr>
      </w:pPr>
    </w:p>
    <w:p w14:paraId="452EF81A" w14:textId="77777777" w:rsidR="0029003B" w:rsidRPr="0029003B" w:rsidRDefault="0029003B" w:rsidP="0029003B">
      <w:pPr>
        <w:bidi/>
        <w:rPr>
          <w:rFonts w:cs="David" w:hint="cs"/>
          <w:rtl/>
        </w:rPr>
      </w:pPr>
      <w:r w:rsidRPr="0029003B">
        <w:rPr>
          <w:rFonts w:cs="David" w:hint="cs"/>
          <w:rtl/>
        </w:rPr>
        <w:tab/>
        <w:t xml:space="preserve">כן. כן. אנחנו מבטלים את הטופס. בגלל המכתב של </w:t>
      </w:r>
      <w:proofErr w:type="spellStart"/>
      <w:r w:rsidRPr="0029003B">
        <w:rPr>
          <w:rFonts w:cs="David" w:hint="cs"/>
          <w:rtl/>
        </w:rPr>
        <w:t>אפללו</w:t>
      </w:r>
      <w:proofErr w:type="spellEnd"/>
      <w:r w:rsidRPr="0029003B">
        <w:rPr>
          <w:rFonts w:cs="David" w:hint="cs"/>
          <w:rtl/>
        </w:rPr>
        <w:t xml:space="preserve"> אנחנו מבקשים לבטל את הטופס.</w:t>
      </w:r>
    </w:p>
    <w:p w14:paraId="35F0D02B" w14:textId="77777777" w:rsidR="0029003B" w:rsidRPr="0029003B" w:rsidRDefault="0029003B" w:rsidP="0029003B">
      <w:pPr>
        <w:bidi/>
        <w:rPr>
          <w:rFonts w:cs="David" w:hint="cs"/>
          <w:rtl/>
        </w:rPr>
      </w:pPr>
    </w:p>
    <w:p w14:paraId="726EC979" w14:textId="77777777" w:rsidR="0029003B" w:rsidRPr="0029003B" w:rsidRDefault="0029003B" w:rsidP="0029003B">
      <w:pPr>
        <w:bidi/>
        <w:rPr>
          <w:rFonts w:cs="David" w:hint="cs"/>
          <w:u w:val="single"/>
          <w:rtl/>
        </w:rPr>
      </w:pPr>
      <w:r w:rsidRPr="0029003B">
        <w:rPr>
          <w:rFonts w:cs="David" w:hint="cs"/>
          <w:u w:val="single"/>
          <w:rtl/>
        </w:rPr>
        <w:t>ארבל אסטרחן:</w:t>
      </w:r>
      <w:r w:rsidRPr="0029003B">
        <w:rPr>
          <w:rFonts w:cs="David" w:hint="cs"/>
          <w:rtl/>
        </w:rPr>
        <w:t xml:space="preserve"> </w:t>
      </w:r>
    </w:p>
    <w:p w14:paraId="1F342E94" w14:textId="77777777" w:rsidR="0029003B" w:rsidRPr="0029003B" w:rsidRDefault="0029003B" w:rsidP="0029003B">
      <w:pPr>
        <w:bidi/>
        <w:rPr>
          <w:rFonts w:cs="David" w:hint="cs"/>
          <w:rtl/>
        </w:rPr>
      </w:pPr>
    </w:p>
    <w:p w14:paraId="2FEBB4EA" w14:textId="77777777" w:rsidR="0029003B" w:rsidRPr="0029003B" w:rsidRDefault="0029003B" w:rsidP="0029003B">
      <w:pPr>
        <w:bidi/>
        <w:rPr>
          <w:rFonts w:cs="David" w:hint="cs"/>
          <w:rtl/>
        </w:rPr>
      </w:pPr>
      <w:r w:rsidRPr="0029003B">
        <w:rPr>
          <w:rFonts w:cs="David" w:hint="cs"/>
          <w:rtl/>
        </w:rPr>
        <w:tab/>
        <w:t>ושלה.</w:t>
      </w:r>
    </w:p>
    <w:p w14:paraId="008843FD" w14:textId="77777777" w:rsidR="0029003B" w:rsidRDefault="0029003B" w:rsidP="0029003B">
      <w:pPr>
        <w:bidi/>
        <w:rPr>
          <w:rFonts w:cs="David" w:hint="cs"/>
          <w:rtl/>
        </w:rPr>
      </w:pPr>
    </w:p>
    <w:p w14:paraId="06A4DF43" w14:textId="77777777" w:rsidR="0029003B" w:rsidRDefault="0029003B" w:rsidP="0029003B">
      <w:pPr>
        <w:bidi/>
        <w:rPr>
          <w:rFonts w:cs="David" w:hint="cs"/>
          <w:rtl/>
        </w:rPr>
      </w:pPr>
    </w:p>
    <w:p w14:paraId="7E15B01B" w14:textId="77777777" w:rsidR="0029003B" w:rsidRDefault="0029003B" w:rsidP="0029003B">
      <w:pPr>
        <w:bidi/>
        <w:rPr>
          <w:rFonts w:cs="David" w:hint="cs"/>
          <w:rtl/>
        </w:rPr>
      </w:pPr>
    </w:p>
    <w:p w14:paraId="2111EBF0" w14:textId="77777777" w:rsidR="0029003B" w:rsidRDefault="0029003B" w:rsidP="0029003B">
      <w:pPr>
        <w:bidi/>
        <w:rPr>
          <w:rFonts w:cs="David" w:hint="cs"/>
          <w:rtl/>
        </w:rPr>
      </w:pPr>
    </w:p>
    <w:p w14:paraId="47950E9C" w14:textId="77777777" w:rsidR="0029003B" w:rsidRDefault="0029003B" w:rsidP="0029003B">
      <w:pPr>
        <w:bidi/>
        <w:rPr>
          <w:rFonts w:cs="David" w:hint="cs"/>
          <w:rtl/>
        </w:rPr>
      </w:pPr>
    </w:p>
    <w:p w14:paraId="3C5E47E5" w14:textId="77777777" w:rsidR="0029003B" w:rsidRPr="0029003B" w:rsidRDefault="0029003B" w:rsidP="0029003B">
      <w:pPr>
        <w:bidi/>
        <w:rPr>
          <w:rFonts w:cs="David" w:hint="cs"/>
          <w:rtl/>
        </w:rPr>
      </w:pPr>
    </w:p>
    <w:p w14:paraId="07F8F223" w14:textId="77777777" w:rsidR="0029003B" w:rsidRPr="0029003B" w:rsidRDefault="0029003B" w:rsidP="0029003B">
      <w:pPr>
        <w:bidi/>
        <w:rPr>
          <w:rFonts w:cs="David" w:hint="cs"/>
          <w:u w:val="single"/>
          <w:rtl/>
        </w:rPr>
      </w:pPr>
      <w:r w:rsidRPr="0029003B">
        <w:rPr>
          <w:rFonts w:cs="David" w:hint="cs"/>
          <w:u w:val="single"/>
          <w:rtl/>
        </w:rPr>
        <w:t>היו"ר דוד טל:</w:t>
      </w:r>
    </w:p>
    <w:p w14:paraId="746DE94D" w14:textId="77777777" w:rsidR="0029003B" w:rsidRPr="0029003B" w:rsidRDefault="0029003B" w:rsidP="0029003B">
      <w:pPr>
        <w:bidi/>
        <w:rPr>
          <w:rFonts w:cs="David" w:hint="cs"/>
          <w:rtl/>
        </w:rPr>
      </w:pPr>
    </w:p>
    <w:p w14:paraId="379C1ED7" w14:textId="77777777" w:rsidR="0029003B" w:rsidRPr="0029003B" w:rsidRDefault="0029003B" w:rsidP="0029003B">
      <w:pPr>
        <w:bidi/>
        <w:rPr>
          <w:rFonts w:cs="David" w:hint="cs"/>
          <w:rtl/>
        </w:rPr>
      </w:pPr>
      <w:r w:rsidRPr="0029003B">
        <w:rPr>
          <w:rFonts w:cs="David" w:hint="cs"/>
          <w:rtl/>
        </w:rPr>
        <w:tab/>
        <w:t>שלה, גם?</w:t>
      </w:r>
    </w:p>
    <w:p w14:paraId="7B57FF49" w14:textId="77777777" w:rsidR="0029003B" w:rsidRPr="0029003B" w:rsidRDefault="0029003B" w:rsidP="0029003B">
      <w:pPr>
        <w:bidi/>
        <w:rPr>
          <w:rFonts w:cs="David" w:hint="cs"/>
          <w:rtl/>
        </w:rPr>
      </w:pPr>
    </w:p>
    <w:p w14:paraId="79E983E9" w14:textId="77777777" w:rsidR="0029003B" w:rsidRPr="0029003B" w:rsidRDefault="0029003B" w:rsidP="0029003B">
      <w:pPr>
        <w:pStyle w:val="Heading5"/>
        <w:jc w:val="left"/>
        <w:rPr>
          <w:rFonts w:hint="cs"/>
          <w:sz w:val="24"/>
          <w:rtl/>
        </w:rPr>
      </w:pPr>
      <w:proofErr w:type="spellStart"/>
      <w:r w:rsidRPr="0029003B">
        <w:rPr>
          <w:rFonts w:hint="cs"/>
          <w:sz w:val="24"/>
          <w:u w:val="single"/>
          <w:rtl/>
        </w:rPr>
        <w:t>עמירה</w:t>
      </w:r>
      <w:proofErr w:type="spellEnd"/>
      <w:r w:rsidRPr="0029003B">
        <w:rPr>
          <w:rFonts w:hint="cs"/>
          <w:sz w:val="24"/>
          <w:u w:val="single"/>
          <w:rtl/>
        </w:rPr>
        <w:t xml:space="preserve"> </w:t>
      </w:r>
      <w:proofErr w:type="spellStart"/>
      <w:r w:rsidRPr="0029003B">
        <w:rPr>
          <w:rFonts w:hint="cs"/>
          <w:sz w:val="24"/>
          <w:u w:val="single"/>
          <w:rtl/>
        </w:rPr>
        <w:t>דותן</w:t>
      </w:r>
      <w:proofErr w:type="spellEnd"/>
      <w:r w:rsidRPr="0029003B">
        <w:rPr>
          <w:rFonts w:hint="cs"/>
          <w:sz w:val="24"/>
          <w:u w:val="single"/>
          <w:rtl/>
        </w:rPr>
        <w:t>:</w:t>
      </w:r>
    </w:p>
    <w:p w14:paraId="0E766D2C" w14:textId="77777777" w:rsidR="0029003B" w:rsidRPr="0029003B" w:rsidRDefault="0029003B" w:rsidP="0029003B">
      <w:pPr>
        <w:pStyle w:val="Heading5"/>
        <w:jc w:val="left"/>
        <w:rPr>
          <w:rFonts w:hint="cs"/>
          <w:sz w:val="24"/>
          <w:rtl/>
        </w:rPr>
      </w:pPr>
    </w:p>
    <w:p w14:paraId="7046D745" w14:textId="77777777" w:rsidR="0029003B" w:rsidRPr="0029003B" w:rsidRDefault="0029003B" w:rsidP="0029003B">
      <w:pPr>
        <w:bidi/>
        <w:rPr>
          <w:rFonts w:cs="David" w:hint="cs"/>
          <w:rtl/>
        </w:rPr>
      </w:pPr>
      <w:r w:rsidRPr="0029003B">
        <w:rPr>
          <w:rFonts w:cs="David" w:hint="cs"/>
          <w:rtl/>
        </w:rPr>
        <w:tab/>
        <w:t xml:space="preserve"> כן.</w:t>
      </w:r>
    </w:p>
    <w:p w14:paraId="68BD6B4C" w14:textId="77777777" w:rsidR="0029003B" w:rsidRPr="0029003B" w:rsidRDefault="0029003B" w:rsidP="0029003B">
      <w:pPr>
        <w:bidi/>
        <w:rPr>
          <w:rFonts w:cs="David" w:hint="cs"/>
          <w:rtl/>
        </w:rPr>
      </w:pPr>
    </w:p>
    <w:p w14:paraId="45CA3EEA" w14:textId="77777777" w:rsidR="0029003B" w:rsidRPr="0029003B" w:rsidRDefault="0029003B" w:rsidP="0029003B">
      <w:pPr>
        <w:bidi/>
        <w:rPr>
          <w:rFonts w:cs="David" w:hint="cs"/>
          <w:u w:val="single"/>
          <w:rtl/>
        </w:rPr>
      </w:pPr>
      <w:r w:rsidRPr="0029003B">
        <w:rPr>
          <w:rFonts w:cs="David" w:hint="cs"/>
          <w:u w:val="single"/>
          <w:rtl/>
        </w:rPr>
        <w:t>ארבל אסטרחן:</w:t>
      </w:r>
      <w:r w:rsidRPr="0029003B">
        <w:rPr>
          <w:rFonts w:cs="David" w:hint="cs"/>
          <w:rtl/>
        </w:rPr>
        <w:t xml:space="preserve"> </w:t>
      </w:r>
    </w:p>
    <w:p w14:paraId="7ADC7DF5" w14:textId="77777777" w:rsidR="0029003B" w:rsidRPr="0029003B" w:rsidRDefault="0029003B" w:rsidP="0029003B">
      <w:pPr>
        <w:bidi/>
        <w:rPr>
          <w:rFonts w:cs="David" w:hint="cs"/>
          <w:rtl/>
        </w:rPr>
      </w:pPr>
    </w:p>
    <w:p w14:paraId="77D90FDE" w14:textId="77777777" w:rsidR="0029003B" w:rsidRPr="0029003B" w:rsidRDefault="0029003B" w:rsidP="0029003B">
      <w:pPr>
        <w:bidi/>
        <w:rPr>
          <w:rFonts w:cs="David" w:hint="cs"/>
          <w:rtl/>
        </w:rPr>
      </w:pPr>
      <w:r w:rsidRPr="0029003B">
        <w:rPr>
          <w:rFonts w:cs="David" w:hint="cs"/>
          <w:rtl/>
        </w:rPr>
        <w:tab/>
        <w:t xml:space="preserve">כן.  </w:t>
      </w:r>
    </w:p>
    <w:p w14:paraId="5D42BF31" w14:textId="77777777" w:rsidR="0029003B" w:rsidRPr="0029003B" w:rsidRDefault="0029003B" w:rsidP="0029003B">
      <w:pPr>
        <w:bidi/>
        <w:rPr>
          <w:rFonts w:cs="David" w:hint="cs"/>
          <w:rtl/>
        </w:rPr>
      </w:pPr>
    </w:p>
    <w:p w14:paraId="64ADAB44" w14:textId="77777777" w:rsidR="0029003B" w:rsidRPr="0029003B" w:rsidRDefault="0029003B" w:rsidP="0029003B">
      <w:pPr>
        <w:bidi/>
        <w:rPr>
          <w:rFonts w:cs="David" w:hint="cs"/>
          <w:u w:val="single"/>
          <w:rtl/>
        </w:rPr>
      </w:pPr>
      <w:r w:rsidRPr="0029003B">
        <w:rPr>
          <w:rFonts w:cs="David" w:hint="cs"/>
          <w:u w:val="single"/>
          <w:rtl/>
        </w:rPr>
        <w:t>היו"ר דוד טל:</w:t>
      </w:r>
    </w:p>
    <w:p w14:paraId="75904231" w14:textId="77777777" w:rsidR="0029003B" w:rsidRPr="0029003B" w:rsidRDefault="0029003B" w:rsidP="0029003B">
      <w:pPr>
        <w:bidi/>
        <w:rPr>
          <w:rFonts w:cs="David" w:hint="cs"/>
          <w:rtl/>
        </w:rPr>
      </w:pPr>
    </w:p>
    <w:p w14:paraId="3A48409F" w14:textId="77777777" w:rsidR="0029003B" w:rsidRPr="0029003B" w:rsidRDefault="0029003B" w:rsidP="0029003B">
      <w:pPr>
        <w:bidi/>
        <w:rPr>
          <w:rFonts w:cs="David" w:hint="cs"/>
          <w:rtl/>
        </w:rPr>
      </w:pPr>
      <w:r w:rsidRPr="0029003B">
        <w:rPr>
          <w:rFonts w:cs="David" w:hint="cs"/>
          <w:rtl/>
        </w:rPr>
        <w:tab/>
        <w:t xml:space="preserve">לא, הייתם ביחד. ראיתי רק מכתב של </w:t>
      </w:r>
      <w:proofErr w:type="spellStart"/>
      <w:r w:rsidRPr="0029003B">
        <w:rPr>
          <w:rFonts w:cs="David" w:hint="cs"/>
          <w:rtl/>
        </w:rPr>
        <w:t>אפללו</w:t>
      </w:r>
      <w:proofErr w:type="spellEnd"/>
      <w:r w:rsidRPr="0029003B">
        <w:rPr>
          <w:rFonts w:cs="David" w:hint="cs"/>
          <w:rtl/>
        </w:rPr>
        <w:t xml:space="preserve"> אלי.</w:t>
      </w:r>
    </w:p>
    <w:p w14:paraId="00E3E01E" w14:textId="77777777" w:rsidR="0029003B" w:rsidRPr="0029003B" w:rsidRDefault="0029003B" w:rsidP="0029003B">
      <w:pPr>
        <w:bidi/>
        <w:rPr>
          <w:rFonts w:cs="David" w:hint="cs"/>
          <w:rtl/>
        </w:rPr>
      </w:pPr>
    </w:p>
    <w:p w14:paraId="411995E5" w14:textId="77777777" w:rsidR="0029003B" w:rsidRPr="0029003B" w:rsidRDefault="0029003B" w:rsidP="0029003B">
      <w:pPr>
        <w:pStyle w:val="Heading5"/>
        <w:jc w:val="left"/>
        <w:rPr>
          <w:rFonts w:hint="cs"/>
          <w:sz w:val="24"/>
          <w:rtl/>
        </w:rPr>
      </w:pPr>
      <w:proofErr w:type="spellStart"/>
      <w:r w:rsidRPr="0029003B">
        <w:rPr>
          <w:rFonts w:hint="cs"/>
          <w:sz w:val="24"/>
          <w:u w:val="single"/>
          <w:rtl/>
        </w:rPr>
        <w:t>עמירה</w:t>
      </w:r>
      <w:proofErr w:type="spellEnd"/>
      <w:r w:rsidRPr="0029003B">
        <w:rPr>
          <w:rFonts w:hint="cs"/>
          <w:sz w:val="24"/>
          <w:u w:val="single"/>
          <w:rtl/>
        </w:rPr>
        <w:t xml:space="preserve"> </w:t>
      </w:r>
      <w:proofErr w:type="spellStart"/>
      <w:r w:rsidRPr="0029003B">
        <w:rPr>
          <w:rFonts w:hint="cs"/>
          <w:sz w:val="24"/>
          <w:u w:val="single"/>
          <w:rtl/>
        </w:rPr>
        <w:t>דותן</w:t>
      </w:r>
      <w:proofErr w:type="spellEnd"/>
      <w:r w:rsidRPr="0029003B">
        <w:rPr>
          <w:rFonts w:hint="cs"/>
          <w:sz w:val="24"/>
          <w:u w:val="single"/>
          <w:rtl/>
        </w:rPr>
        <w:t>:</w:t>
      </w:r>
    </w:p>
    <w:p w14:paraId="0D985879" w14:textId="77777777" w:rsidR="0029003B" w:rsidRPr="0029003B" w:rsidRDefault="0029003B" w:rsidP="0029003B">
      <w:pPr>
        <w:pStyle w:val="Heading5"/>
        <w:jc w:val="left"/>
        <w:rPr>
          <w:rFonts w:hint="cs"/>
          <w:sz w:val="24"/>
          <w:rtl/>
        </w:rPr>
      </w:pPr>
    </w:p>
    <w:p w14:paraId="2886D693" w14:textId="77777777" w:rsidR="0029003B" w:rsidRPr="0029003B" w:rsidRDefault="0029003B" w:rsidP="0029003B">
      <w:pPr>
        <w:bidi/>
        <w:rPr>
          <w:rFonts w:cs="David" w:hint="cs"/>
          <w:rtl/>
        </w:rPr>
      </w:pPr>
      <w:r w:rsidRPr="0029003B">
        <w:rPr>
          <w:rFonts w:cs="David" w:hint="cs"/>
          <w:rtl/>
        </w:rPr>
        <w:tab/>
        <w:t>נפרד משלי, אבל כן. תרתי משמע.</w:t>
      </w:r>
    </w:p>
    <w:p w14:paraId="57E29D38" w14:textId="77777777" w:rsidR="0029003B" w:rsidRPr="0029003B" w:rsidRDefault="0029003B" w:rsidP="0029003B">
      <w:pPr>
        <w:bidi/>
        <w:rPr>
          <w:rFonts w:cs="David" w:hint="cs"/>
          <w:rtl/>
        </w:rPr>
      </w:pPr>
    </w:p>
    <w:p w14:paraId="2BB642B0" w14:textId="77777777" w:rsidR="0029003B" w:rsidRPr="0029003B" w:rsidRDefault="0029003B" w:rsidP="0029003B">
      <w:pPr>
        <w:bidi/>
        <w:rPr>
          <w:rFonts w:cs="David" w:hint="cs"/>
          <w:u w:val="single"/>
          <w:rtl/>
        </w:rPr>
      </w:pPr>
      <w:r w:rsidRPr="0029003B">
        <w:rPr>
          <w:rFonts w:cs="David" w:hint="cs"/>
          <w:u w:val="single"/>
          <w:rtl/>
        </w:rPr>
        <w:t>היו"ר דוד טל:</w:t>
      </w:r>
    </w:p>
    <w:p w14:paraId="0A292F82" w14:textId="77777777" w:rsidR="0029003B" w:rsidRPr="0029003B" w:rsidRDefault="0029003B" w:rsidP="0029003B">
      <w:pPr>
        <w:bidi/>
        <w:rPr>
          <w:rFonts w:cs="David" w:hint="cs"/>
          <w:rtl/>
        </w:rPr>
      </w:pPr>
    </w:p>
    <w:p w14:paraId="69105256" w14:textId="77777777" w:rsidR="0029003B" w:rsidRPr="0029003B" w:rsidRDefault="0029003B" w:rsidP="0029003B">
      <w:pPr>
        <w:bidi/>
        <w:rPr>
          <w:rFonts w:cs="David" w:hint="cs"/>
          <w:rtl/>
        </w:rPr>
      </w:pPr>
      <w:r w:rsidRPr="0029003B">
        <w:rPr>
          <w:rFonts w:cs="David" w:hint="cs"/>
          <w:rtl/>
        </w:rPr>
        <w:tab/>
        <w:t xml:space="preserve">ואחר כך אנחנו בסעיף 2 רוצים להוסיף: בפנייתו יציין קצין הכנסת אם חבר הכנסת קיבל תדריך ביטחוני, והפנייה של קצין הכנסת תועבר, על טופס שהוא יכין, שחבר הכנסת לא חותם עליו, לגורמים של הצבא, הפיקוד המרחבי או כל גורם אחר. אני לא רואה שזה מתנגש עם אף לא אחד מהדברים שאמרתם.  </w:t>
      </w:r>
    </w:p>
    <w:p w14:paraId="32338B5A" w14:textId="77777777" w:rsidR="0029003B" w:rsidRPr="0029003B" w:rsidRDefault="0029003B" w:rsidP="0029003B">
      <w:pPr>
        <w:bidi/>
        <w:rPr>
          <w:rFonts w:cs="David" w:hint="cs"/>
          <w:rtl/>
        </w:rPr>
      </w:pPr>
    </w:p>
    <w:p w14:paraId="7E75DAED"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0A5CB122" w14:textId="77777777" w:rsidR="0029003B" w:rsidRPr="0029003B" w:rsidRDefault="0029003B" w:rsidP="0029003B">
      <w:pPr>
        <w:bidi/>
        <w:rPr>
          <w:rFonts w:cs="David" w:hint="cs"/>
          <w:rtl/>
        </w:rPr>
      </w:pPr>
    </w:p>
    <w:p w14:paraId="210422B8" w14:textId="77777777" w:rsidR="0029003B" w:rsidRPr="0029003B" w:rsidRDefault="0029003B" w:rsidP="0029003B">
      <w:pPr>
        <w:bidi/>
        <w:rPr>
          <w:rFonts w:cs="David" w:hint="cs"/>
          <w:rtl/>
        </w:rPr>
      </w:pPr>
      <w:r w:rsidRPr="0029003B">
        <w:rPr>
          <w:rFonts w:cs="David" w:hint="cs"/>
          <w:rtl/>
        </w:rPr>
        <w:tab/>
        <w:t xml:space="preserve"> אוי, אנחנו מרמים את עצמנו. אני לא אוהבת את זה. </w:t>
      </w:r>
    </w:p>
    <w:p w14:paraId="36B4BD9E" w14:textId="77777777" w:rsidR="0029003B" w:rsidRPr="0029003B" w:rsidRDefault="0029003B" w:rsidP="0029003B">
      <w:pPr>
        <w:bidi/>
        <w:rPr>
          <w:rFonts w:cs="David" w:hint="cs"/>
          <w:rtl/>
        </w:rPr>
      </w:pPr>
    </w:p>
    <w:p w14:paraId="4EDB28E5" w14:textId="77777777" w:rsidR="0029003B" w:rsidRPr="0029003B" w:rsidRDefault="0029003B" w:rsidP="0029003B">
      <w:pPr>
        <w:bidi/>
        <w:rPr>
          <w:rFonts w:cs="David" w:hint="cs"/>
          <w:u w:val="single"/>
          <w:rtl/>
        </w:rPr>
      </w:pPr>
      <w:r w:rsidRPr="0029003B">
        <w:rPr>
          <w:rFonts w:cs="David" w:hint="cs"/>
          <w:u w:val="single"/>
          <w:rtl/>
        </w:rPr>
        <w:t>קריאה:</w:t>
      </w:r>
    </w:p>
    <w:p w14:paraId="48BCB281" w14:textId="77777777" w:rsidR="0029003B" w:rsidRPr="0029003B" w:rsidRDefault="0029003B" w:rsidP="0029003B">
      <w:pPr>
        <w:bidi/>
        <w:rPr>
          <w:rFonts w:cs="David" w:hint="cs"/>
          <w:rtl/>
        </w:rPr>
      </w:pPr>
    </w:p>
    <w:p w14:paraId="0A18EC7D" w14:textId="77777777" w:rsidR="0029003B" w:rsidRPr="0029003B" w:rsidRDefault="0029003B" w:rsidP="0029003B">
      <w:pPr>
        <w:bidi/>
        <w:rPr>
          <w:rFonts w:cs="David" w:hint="cs"/>
          <w:rtl/>
        </w:rPr>
      </w:pPr>
      <w:r w:rsidRPr="0029003B">
        <w:rPr>
          <w:rFonts w:cs="David" w:hint="cs"/>
          <w:rtl/>
        </w:rPr>
        <w:tab/>
        <w:t>גם אני לא אוהב את זה.</w:t>
      </w:r>
    </w:p>
    <w:p w14:paraId="793520EB" w14:textId="77777777" w:rsidR="0029003B" w:rsidRPr="0029003B" w:rsidRDefault="0029003B" w:rsidP="0029003B">
      <w:pPr>
        <w:bidi/>
        <w:rPr>
          <w:rFonts w:cs="David" w:hint="cs"/>
          <w:rtl/>
        </w:rPr>
      </w:pPr>
    </w:p>
    <w:p w14:paraId="063CC957" w14:textId="77777777" w:rsidR="0029003B" w:rsidRPr="0029003B" w:rsidRDefault="0029003B" w:rsidP="0029003B">
      <w:pPr>
        <w:bidi/>
        <w:rPr>
          <w:rFonts w:cs="David" w:hint="cs"/>
          <w:u w:val="single"/>
          <w:rtl/>
        </w:rPr>
      </w:pPr>
      <w:r w:rsidRPr="0029003B">
        <w:rPr>
          <w:rFonts w:cs="David" w:hint="cs"/>
          <w:u w:val="single"/>
          <w:rtl/>
        </w:rPr>
        <w:t>היו"ר דוד טל:</w:t>
      </w:r>
    </w:p>
    <w:p w14:paraId="6504CCB8" w14:textId="77777777" w:rsidR="0029003B" w:rsidRPr="0029003B" w:rsidRDefault="0029003B" w:rsidP="0029003B">
      <w:pPr>
        <w:bidi/>
        <w:rPr>
          <w:rFonts w:cs="David" w:hint="cs"/>
          <w:rtl/>
        </w:rPr>
      </w:pPr>
    </w:p>
    <w:p w14:paraId="042E9EF1" w14:textId="77777777" w:rsidR="0029003B" w:rsidRPr="0029003B" w:rsidRDefault="0029003B" w:rsidP="0029003B">
      <w:pPr>
        <w:bidi/>
        <w:rPr>
          <w:rFonts w:cs="David" w:hint="cs"/>
          <w:rtl/>
        </w:rPr>
      </w:pPr>
      <w:r w:rsidRPr="0029003B">
        <w:rPr>
          <w:rFonts w:cs="David" w:hint="cs"/>
          <w:rtl/>
        </w:rPr>
        <w:tab/>
        <w:t xml:space="preserve">מה ההגבלה? את רק מיידעת את קצין הכנסת, והוא עושה את כל העבודה האחרת. </w:t>
      </w:r>
    </w:p>
    <w:p w14:paraId="0B942CD7" w14:textId="77777777" w:rsidR="0029003B" w:rsidRPr="0029003B" w:rsidRDefault="0029003B" w:rsidP="0029003B">
      <w:pPr>
        <w:bidi/>
        <w:rPr>
          <w:rFonts w:cs="David" w:hint="cs"/>
          <w:rtl/>
        </w:rPr>
      </w:pPr>
    </w:p>
    <w:p w14:paraId="4E88EACD" w14:textId="77777777" w:rsidR="0029003B" w:rsidRPr="0029003B" w:rsidRDefault="0029003B" w:rsidP="0029003B">
      <w:pPr>
        <w:bidi/>
        <w:rPr>
          <w:rFonts w:cs="David" w:hint="cs"/>
          <w:rtl/>
        </w:rPr>
      </w:pPr>
      <w:r w:rsidRPr="0029003B">
        <w:rPr>
          <w:rFonts w:cs="David" w:hint="cs"/>
          <w:u w:val="single"/>
          <w:rtl/>
        </w:rPr>
        <w:t>אחמד טיבי:</w:t>
      </w:r>
    </w:p>
    <w:p w14:paraId="75A4AB3D" w14:textId="77777777" w:rsidR="0029003B" w:rsidRPr="0029003B" w:rsidRDefault="0029003B" w:rsidP="0029003B">
      <w:pPr>
        <w:bidi/>
        <w:rPr>
          <w:rFonts w:cs="David" w:hint="cs"/>
          <w:rtl/>
        </w:rPr>
      </w:pPr>
    </w:p>
    <w:p w14:paraId="494A2B29" w14:textId="77777777" w:rsidR="0029003B" w:rsidRPr="0029003B" w:rsidRDefault="0029003B" w:rsidP="0029003B">
      <w:pPr>
        <w:bidi/>
        <w:rPr>
          <w:rFonts w:cs="David" w:hint="cs"/>
          <w:rtl/>
        </w:rPr>
      </w:pPr>
      <w:r w:rsidRPr="0029003B">
        <w:rPr>
          <w:rFonts w:cs="David" w:hint="cs"/>
          <w:rtl/>
        </w:rPr>
        <w:tab/>
      </w:r>
    </w:p>
    <w:p w14:paraId="3D66A23B" w14:textId="77777777" w:rsidR="0029003B" w:rsidRPr="0029003B" w:rsidRDefault="0029003B" w:rsidP="0029003B">
      <w:pPr>
        <w:bidi/>
        <w:rPr>
          <w:rFonts w:cs="David" w:hint="cs"/>
          <w:rtl/>
        </w:rPr>
      </w:pPr>
      <w:r w:rsidRPr="0029003B">
        <w:rPr>
          <w:rFonts w:cs="David" w:hint="cs"/>
          <w:rtl/>
        </w:rPr>
        <w:tab/>
        <w:t xml:space="preserve">נתתי לך דוגמה </w:t>
      </w:r>
      <w:r w:rsidRPr="0029003B">
        <w:rPr>
          <w:rFonts w:cs="David"/>
          <w:rtl/>
        </w:rPr>
        <w:t>–</w:t>
      </w:r>
      <w:r w:rsidRPr="0029003B">
        <w:rPr>
          <w:rFonts w:cs="David" w:hint="cs"/>
          <w:rtl/>
        </w:rPr>
        <w:t xml:space="preserve"> אה, אבל לא היית.</w:t>
      </w:r>
    </w:p>
    <w:p w14:paraId="256A7F36" w14:textId="77777777" w:rsidR="0029003B" w:rsidRPr="0029003B" w:rsidRDefault="0029003B" w:rsidP="0029003B">
      <w:pPr>
        <w:bidi/>
        <w:rPr>
          <w:rFonts w:cs="David" w:hint="cs"/>
          <w:rtl/>
        </w:rPr>
      </w:pPr>
    </w:p>
    <w:p w14:paraId="019F02ED" w14:textId="77777777" w:rsidR="0029003B" w:rsidRPr="0029003B" w:rsidRDefault="0029003B" w:rsidP="0029003B">
      <w:pPr>
        <w:bidi/>
        <w:rPr>
          <w:rFonts w:cs="David"/>
          <w:rtl/>
        </w:rPr>
      </w:pPr>
      <w:r w:rsidRPr="0029003B">
        <w:rPr>
          <w:rFonts w:cs="David" w:hint="eastAsia"/>
          <w:u w:val="single"/>
          <w:rtl/>
        </w:rPr>
        <w:t>אורי</w:t>
      </w:r>
      <w:r w:rsidRPr="0029003B">
        <w:rPr>
          <w:rFonts w:cs="David"/>
          <w:u w:val="single"/>
          <w:rtl/>
        </w:rPr>
        <w:t xml:space="preserve"> אריאל:</w:t>
      </w:r>
    </w:p>
    <w:p w14:paraId="4C3FFC70" w14:textId="77777777" w:rsidR="0029003B" w:rsidRPr="0029003B" w:rsidRDefault="0029003B" w:rsidP="0029003B">
      <w:pPr>
        <w:bidi/>
        <w:rPr>
          <w:rFonts w:cs="David"/>
          <w:rtl/>
        </w:rPr>
      </w:pPr>
    </w:p>
    <w:p w14:paraId="4DC43353" w14:textId="77777777" w:rsidR="0029003B" w:rsidRPr="0029003B" w:rsidRDefault="0029003B" w:rsidP="0029003B">
      <w:pPr>
        <w:bidi/>
        <w:rPr>
          <w:rFonts w:cs="David" w:hint="cs"/>
          <w:rtl/>
        </w:rPr>
      </w:pPr>
      <w:r w:rsidRPr="0029003B">
        <w:rPr>
          <w:rFonts w:cs="David"/>
          <w:rtl/>
        </w:rPr>
        <w:tab/>
      </w:r>
      <w:r w:rsidRPr="0029003B">
        <w:rPr>
          <w:rFonts w:cs="David" w:hint="cs"/>
          <w:rtl/>
        </w:rPr>
        <w:t xml:space="preserve"> יש סתירה, לא צריך להתעלם מזה, וצריך להצביע בסוף - - - סעיף 5. בסוף אלוף הפיקוד קובע אם הוא יכול להיכנס או לא.  </w:t>
      </w:r>
    </w:p>
    <w:p w14:paraId="7AF1C5E6" w14:textId="77777777" w:rsidR="0029003B" w:rsidRPr="0029003B" w:rsidRDefault="0029003B" w:rsidP="0029003B">
      <w:pPr>
        <w:bidi/>
        <w:rPr>
          <w:rFonts w:cs="David" w:hint="cs"/>
          <w:rtl/>
        </w:rPr>
      </w:pPr>
    </w:p>
    <w:p w14:paraId="28420516" w14:textId="77777777" w:rsidR="0029003B" w:rsidRPr="0029003B" w:rsidRDefault="0029003B" w:rsidP="0029003B">
      <w:pPr>
        <w:bidi/>
        <w:rPr>
          <w:rFonts w:cs="David" w:hint="cs"/>
          <w:rtl/>
        </w:rPr>
      </w:pPr>
      <w:r w:rsidRPr="0029003B">
        <w:rPr>
          <w:rFonts w:cs="David" w:hint="cs"/>
          <w:u w:val="single"/>
          <w:rtl/>
        </w:rPr>
        <w:t>אחמד טיבי:</w:t>
      </w:r>
    </w:p>
    <w:p w14:paraId="07C9F2A4" w14:textId="77777777" w:rsidR="0029003B" w:rsidRPr="0029003B" w:rsidRDefault="0029003B" w:rsidP="0029003B">
      <w:pPr>
        <w:bidi/>
        <w:rPr>
          <w:rFonts w:cs="David" w:hint="cs"/>
          <w:rtl/>
        </w:rPr>
      </w:pPr>
    </w:p>
    <w:p w14:paraId="696E224A" w14:textId="77777777" w:rsidR="0029003B" w:rsidRPr="0029003B" w:rsidRDefault="0029003B" w:rsidP="0029003B">
      <w:pPr>
        <w:bidi/>
        <w:rPr>
          <w:rFonts w:cs="David" w:hint="cs"/>
          <w:rtl/>
        </w:rPr>
      </w:pPr>
      <w:r w:rsidRPr="0029003B">
        <w:rPr>
          <w:rFonts w:cs="David" w:hint="cs"/>
          <w:rtl/>
        </w:rPr>
        <w:tab/>
        <w:t xml:space="preserve"> אני נתתי דוגמה לגבי אתמול.</w:t>
      </w:r>
    </w:p>
    <w:p w14:paraId="4126713C" w14:textId="77777777" w:rsidR="0029003B" w:rsidRDefault="0029003B" w:rsidP="0029003B">
      <w:pPr>
        <w:bidi/>
        <w:rPr>
          <w:rFonts w:cs="David" w:hint="cs"/>
          <w:rtl/>
        </w:rPr>
      </w:pPr>
    </w:p>
    <w:p w14:paraId="7AD2EA67" w14:textId="77777777" w:rsidR="0029003B" w:rsidRDefault="0029003B" w:rsidP="0029003B">
      <w:pPr>
        <w:bidi/>
        <w:rPr>
          <w:rFonts w:cs="David" w:hint="cs"/>
          <w:rtl/>
        </w:rPr>
      </w:pPr>
    </w:p>
    <w:p w14:paraId="087768EF" w14:textId="77777777" w:rsidR="0029003B" w:rsidRDefault="0029003B" w:rsidP="0029003B">
      <w:pPr>
        <w:bidi/>
        <w:rPr>
          <w:rFonts w:cs="David" w:hint="cs"/>
          <w:rtl/>
        </w:rPr>
      </w:pPr>
    </w:p>
    <w:p w14:paraId="68014182" w14:textId="77777777" w:rsidR="0029003B" w:rsidRDefault="0029003B" w:rsidP="0029003B">
      <w:pPr>
        <w:bidi/>
        <w:rPr>
          <w:rFonts w:cs="David" w:hint="cs"/>
          <w:rtl/>
        </w:rPr>
      </w:pPr>
    </w:p>
    <w:p w14:paraId="133B0A45" w14:textId="77777777" w:rsidR="0029003B" w:rsidRPr="0029003B" w:rsidRDefault="0029003B" w:rsidP="0029003B">
      <w:pPr>
        <w:bidi/>
        <w:rPr>
          <w:rFonts w:cs="David" w:hint="cs"/>
          <w:rtl/>
        </w:rPr>
      </w:pPr>
    </w:p>
    <w:p w14:paraId="5B05BE13" w14:textId="77777777" w:rsidR="0029003B" w:rsidRPr="0029003B" w:rsidRDefault="0029003B" w:rsidP="0029003B">
      <w:pPr>
        <w:bidi/>
        <w:rPr>
          <w:rFonts w:cs="David" w:hint="cs"/>
          <w:u w:val="single"/>
          <w:rtl/>
        </w:rPr>
      </w:pPr>
      <w:r w:rsidRPr="0029003B">
        <w:rPr>
          <w:rFonts w:cs="David" w:hint="cs"/>
          <w:u w:val="single"/>
          <w:rtl/>
        </w:rPr>
        <w:t>היו"ר דוד טל:</w:t>
      </w:r>
    </w:p>
    <w:p w14:paraId="0659C3E9" w14:textId="77777777" w:rsidR="0029003B" w:rsidRPr="0029003B" w:rsidRDefault="0029003B" w:rsidP="0029003B">
      <w:pPr>
        <w:bidi/>
        <w:rPr>
          <w:rFonts w:cs="David" w:hint="cs"/>
          <w:rtl/>
        </w:rPr>
      </w:pPr>
    </w:p>
    <w:p w14:paraId="3CBD6F6D" w14:textId="77777777" w:rsidR="0029003B" w:rsidRPr="0029003B" w:rsidRDefault="0029003B" w:rsidP="0029003B">
      <w:pPr>
        <w:bidi/>
        <w:rPr>
          <w:rFonts w:cs="David" w:hint="cs"/>
          <w:rtl/>
        </w:rPr>
      </w:pPr>
      <w:r w:rsidRPr="0029003B">
        <w:rPr>
          <w:rFonts w:cs="David" w:hint="cs"/>
          <w:rtl/>
        </w:rPr>
        <w:tab/>
        <w:t>אמרת: אבו מאזן. הוא הזמין אותך, צלצל אליך.</w:t>
      </w:r>
    </w:p>
    <w:p w14:paraId="4A6881C3" w14:textId="77777777" w:rsidR="0029003B" w:rsidRPr="0029003B" w:rsidRDefault="0029003B" w:rsidP="0029003B">
      <w:pPr>
        <w:bidi/>
        <w:rPr>
          <w:rFonts w:cs="David" w:hint="cs"/>
          <w:rtl/>
        </w:rPr>
      </w:pPr>
    </w:p>
    <w:p w14:paraId="2646F586" w14:textId="77777777" w:rsidR="0029003B" w:rsidRPr="0029003B" w:rsidRDefault="0029003B" w:rsidP="0029003B">
      <w:pPr>
        <w:bidi/>
        <w:rPr>
          <w:rFonts w:cs="David" w:hint="cs"/>
          <w:rtl/>
        </w:rPr>
      </w:pPr>
      <w:r w:rsidRPr="0029003B">
        <w:rPr>
          <w:rFonts w:cs="David" w:hint="cs"/>
          <w:u w:val="single"/>
          <w:rtl/>
        </w:rPr>
        <w:t>אחמד טיבי:</w:t>
      </w:r>
    </w:p>
    <w:p w14:paraId="0B45EDCD" w14:textId="77777777" w:rsidR="0029003B" w:rsidRPr="0029003B" w:rsidRDefault="0029003B" w:rsidP="0029003B">
      <w:pPr>
        <w:bidi/>
        <w:rPr>
          <w:rFonts w:cs="David" w:hint="cs"/>
          <w:rtl/>
        </w:rPr>
      </w:pPr>
    </w:p>
    <w:p w14:paraId="14C075F7" w14:textId="77777777" w:rsidR="0029003B" w:rsidRPr="0029003B" w:rsidRDefault="0029003B" w:rsidP="0029003B">
      <w:pPr>
        <w:bidi/>
        <w:rPr>
          <w:rFonts w:cs="David" w:hint="cs"/>
          <w:rtl/>
        </w:rPr>
      </w:pPr>
      <w:r w:rsidRPr="0029003B">
        <w:rPr>
          <w:rFonts w:cs="David" w:hint="cs"/>
          <w:rtl/>
        </w:rPr>
        <w:tab/>
        <w:t>דחוף. אז איך אני אקבל עכשיו אישור של שעה?</w:t>
      </w:r>
    </w:p>
    <w:p w14:paraId="367A49D1" w14:textId="77777777" w:rsidR="0029003B" w:rsidRPr="0029003B" w:rsidRDefault="0029003B" w:rsidP="0029003B">
      <w:pPr>
        <w:bidi/>
        <w:rPr>
          <w:rFonts w:cs="David" w:hint="cs"/>
          <w:rtl/>
        </w:rPr>
      </w:pPr>
    </w:p>
    <w:p w14:paraId="0C6E9C8A" w14:textId="77777777" w:rsidR="0029003B" w:rsidRPr="0029003B" w:rsidRDefault="0029003B" w:rsidP="0029003B">
      <w:pPr>
        <w:bidi/>
        <w:rPr>
          <w:rFonts w:cs="David" w:hint="cs"/>
          <w:u w:val="single"/>
          <w:rtl/>
        </w:rPr>
      </w:pPr>
      <w:r w:rsidRPr="0029003B">
        <w:rPr>
          <w:rFonts w:cs="David" w:hint="cs"/>
          <w:u w:val="single"/>
          <w:rtl/>
        </w:rPr>
        <w:t>היו"ר דוד טל:</w:t>
      </w:r>
    </w:p>
    <w:p w14:paraId="0A7803CC" w14:textId="77777777" w:rsidR="0029003B" w:rsidRPr="0029003B" w:rsidRDefault="0029003B" w:rsidP="0029003B">
      <w:pPr>
        <w:bidi/>
        <w:rPr>
          <w:rFonts w:cs="David" w:hint="cs"/>
          <w:rtl/>
        </w:rPr>
      </w:pPr>
    </w:p>
    <w:p w14:paraId="39365C49" w14:textId="77777777" w:rsidR="0029003B" w:rsidRPr="0029003B" w:rsidRDefault="0029003B" w:rsidP="0029003B">
      <w:pPr>
        <w:bidi/>
        <w:rPr>
          <w:rFonts w:cs="David" w:hint="cs"/>
          <w:rtl/>
        </w:rPr>
      </w:pPr>
      <w:r w:rsidRPr="0029003B">
        <w:rPr>
          <w:rFonts w:cs="David" w:hint="cs"/>
          <w:rtl/>
        </w:rPr>
        <w:tab/>
        <w:t xml:space="preserve">אתה לא מקבל שום אישור. אתה מודיע לקצין הכנסת </w:t>
      </w:r>
      <w:r w:rsidRPr="0029003B">
        <w:rPr>
          <w:rFonts w:cs="David"/>
          <w:rtl/>
        </w:rPr>
        <w:t>–</w:t>
      </w:r>
      <w:r w:rsidRPr="0029003B">
        <w:rPr>
          <w:rFonts w:cs="David" w:hint="cs"/>
          <w:rtl/>
        </w:rPr>
        <w:t xml:space="preserve"> הוא כבר, בערוצים שלו, מודיע למי שמודיע, ואתה ממשיך הלאה. אלא אם כן אלוף הפיקוד יחליט, לאחר ששקל את השיקולים של חברי הכנסת - - - </w:t>
      </w:r>
    </w:p>
    <w:p w14:paraId="757F38AE" w14:textId="77777777" w:rsidR="0029003B" w:rsidRPr="0029003B" w:rsidRDefault="0029003B" w:rsidP="0029003B">
      <w:pPr>
        <w:bidi/>
        <w:rPr>
          <w:rFonts w:cs="David" w:hint="cs"/>
          <w:rtl/>
        </w:rPr>
      </w:pPr>
    </w:p>
    <w:p w14:paraId="2CAE5516" w14:textId="77777777" w:rsidR="0029003B" w:rsidRPr="0029003B" w:rsidRDefault="0029003B" w:rsidP="0029003B">
      <w:pPr>
        <w:bidi/>
        <w:rPr>
          <w:rFonts w:cs="David" w:hint="cs"/>
          <w:rtl/>
        </w:rPr>
      </w:pPr>
    </w:p>
    <w:p w14:paraId="3702F9CB" w14:textId="77777777" w:rsidR="0029003B" w:rsidRPr="0029003B" w:rsidRDefault="0029003B" w:rsidP="0029003B">
      <w:pPr>
        <w:bidi/>
        <w:rPr>
          <w:rFonts w:cs="David" w:hint="cs"/>
          <w:rtl/>
        </w:rPr>
      </w:pPr>
    </w:p>
    <w:p w14:paraId="0835C18F" w14:textId="77777777" w:rsidR="0029003B" w:rsidRPr="0029003B" w:rsidRDefault="0029003B" w:rsidP="0029003B">
      <w:pPr>
        <w:bidi/>
        <w:rPr>
          <w:rFonts w:cs="David"/>
          <w:rtl/>
        </w:rPr>
      </w:pPr>
      <w:r w:rsidRPr="0029003B">
        <w:rPr>
          <w:rFonts w:cs="David" w:hint="eastAsia"/>
          <w:u w:val="single"/>
          <w:rtl/>
        </w:rPr>
        <w:t>אורי</w:t>
      </w:r>
      <w:r w:rsidRPr="0029003B">
        <w:rPr>
          <w:rFonts w:cs="David"/>
          <w:u w:val="single"/>
          <w:rtl/>
        </w:rPr>
        <w:t xml:space="preserve"> אריאל:</w:t>
      </w:r>
    </w:p>
    <w:p w14:paraId="114F3224" w14:textId="77777777" w:rsidR="0029003B" w:rsidRPr="0029003B" w:rsidRDefault="0029003B" w:rsidP="0029003B">
      <w:pPr>
        <w:bidi/>
        <w:rPr>
          <w:rFonts w:cs="David"/>
          <w:rtl/>
        </w:rPr>
      </w:pPr>
    </w:p>
    <w:p w14:paraId="2643427B" w14:textId="77777777" w:rsidR="0029003B" w:rsidRPr="0029003B" w:rsidRDefault="0029003B" w:rsidP="0029003B">
      <w:pPr>
        <w:bidi/>
        <w:rPr>
          <w:rFonts w:cs="David" w:hint="cs"/>
          <w:rtl/>
        </w:rPr>
      </w:pPr>
      <w:r w:rsidRPr="0029003B">
        <w:rPr>
          <w:rFonts w:cs="David"/>
          <w:rtl/>
        </w:rPr>
        <w:tab/>
      </w:r>
      <w:r w:rsidRPr="0029003B">
        <w:rPr>
          <w:rFonts w:cs="David" w:hint="cs"/>
          <w:rtl/>
        </w:rPr>
        <w:t xml:space="preserve"> אתה לא מחכה, אתה לא </w:t>
      </w:r>
      <w:proofErr w:type="spellStart"/>
      <w:r w:rsidRPr="0029003B">
        <w:rPr>
          <w:rFonts w:cs="David" w:hint="cs"/>
          <w:rtl/>
        </w:rPr>
        <w:t>בהולד</w:t>
      </w:r>
      <w:proofErr w:type="spellEnd"/>
      <w:r w:rsidRPr="0029003B">
        <w:rPr>
          <w:rFonts w:cs="David" w:hint="cs"/>
          <w:rtl/>
        </w:rPr>
        <w:t>.</w:t>
      </w:r>
    </w:p>
    <w:p w14:paraId="7D5A3362" w14:textId="77777777" w:rsidR="0029003B" w:rsidRPr="0029003B" w:rsidRDefault="0029003B" w:rsidP="0029003B">
      <w:pPr>
        <w:bidi/>
        <w:rPr>
          <w:rFonts w:cs="David" w:hint="cs"/>
          <w:rtl/>
        </w:rPr>
      </w:pPr>
    </w:p>
    <w:p w14:paraId="08723A7B" w14:textId="77777777" w:rsidR="0029003B" w:rsidRPr="0029003B" w:rsidRDefault="0029003B" w:rsidP="0029003B">
      <w:pPr>
        <w:bidi/>
        <w:rPr>
          <w:rFonts w:cs="David" w:hint="cs"/>
          <w:u w:val="single"/>
          <w:rtl/>
        </w:rPr>
      </w:pPr>
      <w:r w:rsidRPr="0029003B">
        <w:rPr>
          <w:rFonts w:cs="David" w:hint="cs"/>
          <w:u w:val="single"/>
          <w:rtl/>
        </w:rPr>
        <w:t>היו"ר דוד טל:</w:t>
      </w:r>
    </w:p>
    <w:p w14:paraId="213A282C" w14:textId="77777777" w:rsidR="0029003B" w:rsidRPr="0029003B" w:rsidRDefault="0029003B" w:rsidP="0029003B">
      <w:pPr>
        <w:bidi/>
        <w:rPr>
          <w:rFonts w:cs="David" w:hint="cs"/>
          <w:rtl/>
        </w:rPr>
      </w:pPr>
    </w:p>
    <w:p w14:paraId="4F23EF42" w14:textId="77777777" w:rsidR="0029003B" w:rsidRPr="0029003B" w:rsidRDefault="0029003B" w:rsidP="0029003B">
      <w:pPr>
        <w:bidi/>
        <w:rPr>
          <w:rFonts w:cs="David" w:hint="cs"/>
          <w:rtl/>
        </w:rPr>
      </w:pPr>
      <w:r w:rsidRPr="0029003B">
        <w:rPr>
          <w:rFonts w:cs="David" w:hint="cs"/>
          <w:rtl/>
        </w:rPr>
        <w:tab/>
        <w:t xml:space="preserve">אלוף הפיקוד, רק אחרי שהתחשב בשיקולים של חוק חסינות חברי הכנסת, ואחרי שישקול את כל השיקולים האחרים </w:t>
      </w:r>
      <w:r w:rsidRPr="0029003B">
        <w:rPr>
          <w:rFonts w:cs="David"/>
          <w:rtl/>
        </w:rPr>
        <w:t>–</w:t>
      </w:r>
      <w:r w:rsidRPr="0029003B">
        <w:rPr>
          <w:rFonts w:cs="David" w:hint="cs"/>
          <w:rtl/>
        </w:rPr>
        <w:t xml:space="preserve"> אם בנקודת הזמן הזאת, שאתה מבקש, יש משהו, מהומות, אינתיפאדה התחילה בגלל שאתה רוצה להיכנס או לא רוצה להיכנס, והוא יגיד שהוא פוקד לא לאפשר לך להיכנס, זה יהיה דבר אחר. </w:t>
      </w:r>
    </w:p>
    <w:p w14:paraId="309E978F" w14:textId="77777777" w:rsidR="0029003B" w:rsidRPr="0029003B" w:rsidRDefault="0029003B" w:rsidP="0029003B">
      <w:pPr>
        <w:bidi/>
        <w:rPr>
          <w:rFonts w:cs="David" w:hint="cs"/>
          <w:rtl/>
        </w:rPr>
      </w:pPr>
    </w:p>
    <w:p w14:paraId="4F2927F5"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78EEC821" w14:textId="77777777" w:rsidR="0029003B" w:rsidRPr="0029003B" w:rsidRDefault="0029003B" w:rsidP="0029003B">
      <w:pPr>
        <w:bidi/>
        <w:rPr>
          <w:rFonts w:cs="David" w:hint="cs"/>
          <w:rtl/>
        </w:rPr>
      </w:pPr>
    </w:p>
    <w:p w14:paraId="7B8089EE" w14:textId="77777777" w:rsidR="0029003B" w:rsidRPr="0029003B" w:rsidRDefault="0029003B" w:rsidP="0029003B">
      <w:pPr>
        <w:bidi/>
        <w:rPr>
          <w:rFonts w:cs="David" w:hint="cs"/>
          <w:rtl/>
        </w:rPr>
      </w:pPr>
      <w:r w:rsidRPr="0029003B">
        <w:rPr>
          <w:rFonts w:cs="David" w:hint="cs"/>
          <w:rtl/>
        </w:rPr>
        <w:tab/>
        <w:t xml:space="preserve"> איפה הבעיה? עד פה </w:t>
      </w:r>
      <w:proofErr w:type="spellStart"/>
      <w:r w:rsidRPr="0029003B">
        <w:rPr>
          <w:rFonts w:cs="David" w:hint="cs"/>
          <w:rtl/>
        </w:rPr>
        <w:t>הכל</w:t>
      </w:r>
      <w:proofErr w:type="spellEnd"/>
      <w:r w:rsidRPr="0029003B">
        <w:rPr>
          <w:rFonts w:cs="David" w:hint="cs"/>
          <w:rtl/>
        </w:rPr>
        <w:t xml:space="preserve"> בסדר. הוא מיידע. הבעיה היא השלב מרגע שאלוף הפיקוד </w:t>
      </w:r>
      <w:r w:rsidRPr="0029003B">
        <w:rPr>
          <w:rFonts w:cs="David"/>
          <w:rtl/>
        </w:rPr>
        <w:t>–</w:t>
      </w:r>
      <w:r w:rsidRPr="0029003B">
        <w:rPr>
          <w:rFonts w:cs="David" w:hint="cs"/>
          <w:rtl/>
        </w:rPr>
        <w:t xml:space="preserve"> נניח שהוא מחליט, על פי שיקול דעתו, שנשקפת סכנה לחייו של חבר הכנסת איקס. </w:t>
      </w:r>
    </w:p>
    <w:p w14:paraId="0D3857B1" w14:textId="77777777" w:rsidR="0029003B" w:rsidRPr="0029003B" w:rsidRDefault="0029003B" w:rsidP="0029003B">
      <w:pPr>
        <w:bidi/>
        <w:rPr>
          <w:rFonts w:cs="David" w:hint="cs"/>
          <w:rtl/>
        </w:rPr>
      </w:pPr>
    </w:p>
    <w:p w14:paraId="4588C7E4" w14:textId="77777777" w:rsidR="0029003B" w:rsidRPr="0029003B" w:rsidRDefault="0029003B" w:rsidP="0029003B">
      <w:pPr>
        <w:bidi/>
        <w:rPr>
          <w:rFonts w:cs="David" w:hint="cs"/>
          <w:u w:val="single"/>
          <w:rtl/>
        </w:rPr>
      </w:pPr>
      <w:r w:rsidRPr="0029003B">
        <w:rPr>
          <w:rFonts w:cs="David" w:hint="cs"/>
          <w:u w:val="single"/>
          <w:rtl/>
        </w:rPr>
        <w:t>היו"ר דוד טל:</w:t>
      </w:r>
    </w:p>
    <w:p w14:paraId="2B693E36" w14:textId="77777777" w:rsidR="0029003B" w:rsidRPr="0029003B" w:rsidRDefault="0029003B" w:rsidP="0029003B">
      <w:pPr>
        <w:bidi/>
        <w:rPr>
          <w:rFonts w:cs="David" w:hint="cs"/>
          <w:rtl/>
        </w:rPr>
      </w:pPr>
    </w:p>
    <w:p w14:paraId="7F8462EC" w14:textId="77777777" w:rsidR="0029003B" w:rsidRPr="0029003B" w:rsidRDefault="0029003B" w:rsidP="0029003B">
      <w:pPr>
        <w:bidi/>
        <w:rPr>
          <w:rFonts w:cs="David" w:hint="cs"/>
          <w:rtl/>
        </w:rPr>
      </w:pPr>
      <w:r w:rsidRPr="0029003B">
        <w:rPr>
          <w:rFonts w:cs="David" w:hint="cs"/>
          <w:rtl/>
        </w:rPr>
        <w:tab/>
        <w:t>את רוצה להשאיר את ההחלטה בידי חבר הכנסת?</w:t>
      </w:r>
    </w:p>
    <w:p w14:paraId="14D3F89D" w14:textId="77777777" w:rsidR="0029003B" w:rsidRPr="0029003B" w:rsidRDefault="0029003B" w:rsidP="0029003B">
      <w:pPr>
        <w:bidi/>
        <w:rPr>
          <w:rFonts w:cs="David" w:hint="cs"/>
          <w:rtl/>
        </w:rPr>
      </w:pPr>
    </w:p>
    <w:p w14:paraId="22F562B3"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3AD82154" w14:textId="77777777" w:rsidR="0029003B" w:rsidRPr="0029003B" w:rsidRDefault="0029003B" w:rsidP="0029003B">
      <w:pPr>
        <w:bidi/>
        <w:rPr>
          <w:rFonts w:cs="David" w:hint="cs"/>
          <w:rtl/>
        </w:rPr>
      </w:pPr>
    </w:p>
    <w:p w14:paraId="1083651E" w14:textId="77777777" w:rsidR="0029003B" w:rsidRPr="0029003B" w:rsidRDefault="0029003B" w:rsidP="0029003B">
      <w:pPr>
        <w:bidi/>
        <w:rPr>
          <w:rFonts w:cs="David" w:hint="cs"/>
          <w:rtl/>
        </w:rPr>
      </w:pPr>
      <w:r w:rsidRPr="0029003B">
        <w:rPr>
          <w:rFonts w:cs="David" w:hint="cs"/>
          <w:rtl/>
        </w:rPr>
        <w:tab/>
        <w:t xml:space="preserve"> כן.</w:t>
      </w:r>
    </w:p>
    <w:p w14:paraId="1BCADBF5" w14:textId="77777777" w:rsidR="0029003B" w:rsidRPr="0029003B" w:rsidRDefault="0029003B" w:rsidP="0029003B">
      <w:pPr>
        <w:bidi/>
        <w:rPr>
          <w:rFonts w:cs="David" w:hint="cs"/>
          <w:rtl/>
        </w:rPr>
      </w:pPr>
    </w:p>
    <w:p w14:paraId="50651859" w14:textId="77777777" w:rsidR="0029003B" w:rsidRPr="0029003B" w:rsidRDefault="0029003B" w:rsidP="0029003B">
      <w:pPr>
        <w:bidi/>
        <w:rPr>
          <w:rFonts w:cs="David" w:hint="cs"/>
          <w:u w:val="single"/>
          <w:rtl/>
        </w:rPr>
      </w:pPr>
      <w:r w:rsidRPr="0029003B">
        <w:rPr>
          <w:rFonts w:cs="David" w:hint="cs"/>
          <w:u w:val="single"/>
          <w:rtl/>
        </w:rPr>
        <w:t>היו"ר דוד טל:</w:t>
      </w:r>
    </w:p>
    <w:p w14:paraId="51640013" w14:textId="77777777" w:rsidR="0029003B" w:rsidRPr="0029003B" w:rsidRDefault="0029003B" w:rsidP="0029003B">
      <w:pPr>
        <w:bidi/>
        <w:rPr>
          <w:rFonts w:cs="David" w:hint="cs"/>
          <w:rtl/>
        </w:rPr>
      </w:pPr>
    </w:p>
    <w:p w14:paraId="0463A868" w14:textId="77777777" w:rsidR="0029003B" w:rsidRPr="0029003B" w:rsidRDefault="0029003B" w:rsidP="0029003B">
      <w:pPr>
        <w:bidi/>
        <w:rPr>
          <w:rFonts w:cs="David" w:hint="cs"/>
          <w:rtl/>
        </w:rPr>
      </w:pPr>
      <w:r w:rsidRPr="0029003B">
        <w:rPr>
          <w:rFonts w:cs="David" w:hint="cs"/>
          <w:rtl/>
        </w:rPr>
        <w:tab/>
        <w:t xml:space="preserve">על דעת זה שאלוף הפיקוד אמר שיש סכנה, הוא רוצה ללכת </w:t>
      </w:r>
      <w:r w:rsidRPr="0029003B">
        <w:rPr>
          <w:rFonts w:cs="David"/>
          <w:rtl/>
        </w:rPr>
        <w:t>–</w:t>
      </w:r>
      <w:r w:rsidRPr="0029003B">
        <w:rPr>
          <w:rFonts w:cs="David" w:hint="cs"/>
          <w:rtl/>
        </w:rPr>
        <w:t xml:space="preserve"> אז שילך?</w:t>
      </w:r>
    </w:p>
    <w:p w14:paraId="7E40468A" w14:textId="77777777" w:rsidR="0029003B" w:rsidRPr="0029003B" w:rsidRDefault="0029003B" w:rsidP="0029003B">
      <w:pPr>
        <w:bidi/>
        <w:rPr>
          <w:rFonts w:cs="David" w:hint="cs"/>
          <w:rtl/>
        </w:rPr>
      </w:pPr>
    </w:p>
    <w:p w14:paraId="02DF1525"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433AED68" w14:textId="77777777" w:rsidR="0029003B" w:rsidRPr="0029003B" w:rsidRDefault="0029003B" w:rsidP="0029003B">
      <w:pPr>
        <w:bidi/>
        <w:rPr>
          <w:rFonts w:cs="David" w:hint="cs"/>
          <w:rtl/>
        </w:rPr>
      </w:pPr>
    </w:p>
    <w:p w14:paraId="46B274C4" w14:textId="77777777" w:rsidR="0029003B" w:rsidRPr="0029003B" w:rsidRDefault="0029003B" w:rsidP="0029003B">
      <w:pPr>
        <w:bidi/>
        <w:rPr>
          <w:rFonts w:cs="David" w:hint="cs"/>
          <w:rtl/>
        </w:rPr>
      </w:pPr>
      <w:r w:rsidRPr="0029003B">
        <w:rPr>
          <w:rFonts w:cs="David" w:hint="cs"/>
          <w:rtl/>
        </w:rPr>
        <w:tab/>
        <w:t xml:space="preserve"> לא, אני אגיד לך. אתה לא היית אז גם אני אחזור על משפט. אני רוצה להשאיר את שיקול הדעת בידי חבר הכנסת, ואם השר רוצה למנוע את זה ממנו, שיבוא לוועדת הכנסת ויגביל את החסינות.</w:t>
      </w:r>
    </w:p>
    <w:p w14:paraId="473666B5" w14:textId="77777777" w:rsidR="0029003B" w:rsidRPr="0029003B" w:rsidRDefault="0029003B" w:rsidP="0029003B">
      <w:pPr>
        <w:bidi/>
        <w:rPr>
          <w:rFonts w:cs="David" w:hint="cs"/>
          <w:rtl/>
        </w:rPr>
      </w:pPr>
    </w:p>
    <w:p w14:paraId="0D0F0FFD" w14:textId="77777777" w:rsidR="0029003B" w:rsidRPr="0029003B" w:rsidRDefault="0029003B" w:rsidP="0029003B">
      <w:pPr>
        <w:bidi/>
        <w:rPr>
          <w:rFonts w:cs="David" w:hint="cs"/>
          <w:u w:val="single"/>
          <w:rtl/>
        </w:rPr>
      </w:pPr>
      <w:r w:rsidRPr="0029003B">
        <w:rPr>
          <w:rFonts w:cs="David" w:hint="cs"/>
          <w:u w:val="single"/>
          <w:rtl/>
        </w:rPr>
        <w:t xml:space="preserve">יולי יואל </w:t>
      </w:r>
      <w:proofErr w:type="spellStart"/>
      <w:r w:rsidRPr="0029003B">
        <w:rPr>
          <w:rFonts w:cs="David" w:hint="cs"/>
          <w:u w:val="single"/>
          <w:rtl/>
        </w:rPr>
        <w:t>אדלשטיין</w:t>
      </w:r>
      <w:proofErr w:type="spellEnd"/>
      <w:r w:rsidRPr="0029003B">
        <w:rPr>
          <w:rFonts w:cs="David" w:hint="cs"/>
          <w:u w:val="single"/>
          <w:rtl/>
        </w:rPr>
        <w:t>:</w:t>
      </w:r>
    </w:p>
    <w:p w14:paraId="15E51569" w14:textId="77777777" w:rsidR="0029003B" w:rsidRPr="0029003B" w:rsidRDefault="0029003B" w:rsidP="0029003B">
      <w:pPr>
        <w:bidi/>
        <w:rPr>
          <w:rFonts w:cs="David" w:hint="cs"/>
          <w:rtl/>
        </w:rPr>
      </w:pPr>
    </w:p>
    <w:p w14:paraId="10730EFA" w14:textId="77777777" w:rsidR="0029003B" w:rsidRPr="0029003B" w:rsidRDefault="0029003B" w:rsidP="0029003B">
      <w:pPr>
        <w:bidi/>
        <w:ind w:firstLine="567"/>
        <w:rPr>
          <w:rFonts w:cs="David" w:hint="cs"/>
          <w:rtl/>
        </w:rPr>
      </w:pPr>
      <w:r w:rsidRPr="0029003B">
        <w:rPr>
          <w:rFonts w:cs="David" w:hint="cs"/>
          <w:rtl/>
        </w:rPr>
        <w:t>אבל זה עוד יותר גרוע. הוא רוצה לראות את אבו מאזן. הוא יראה אותו בשבוע הבא.</w:t>
      </w:r>
    </w:p>
    <w:p w14:paraId="29123848" w14:textId="77777777" w:rsidR="0029003B" w:rsidRDefault="0029003B" w:rsidP="0029003B">
      <w:pPr>
        <w:bidi/>
        <w:rPr>
          <w:rFonts w:cs="David" w:hint="cs"/>
          <w:rtl/>
        </w:rPr>
      </w:pPr>
    </w:p>
    <w:p w14:paraId="3B05E31F" w14:textId="77777777" w:rsidR="0029003B" w:rsidRDefault="0029003B" w:rsidP="0029003B">
      <w:pPr>
        <w:bidi/>
        <w:rPr>
          <w:rFonts w:cs="David" w:hint="cs"/>
          <w:rtl/>
        </w:rPr>
      </w:pPr>
    </w:p>
    <w:p w14:paraId="6BE6E23E" w14:textId="77777777" w:rsidR="0029003B" w:rsidRDefault="0029003B" w:rsidP="0029003B">
      <w:pPr>
        <w:bidi/>
        <w:rPr>
          <w:rFonts w:cs="David" w:hint="cs"/>
          <w:rtl/>
        </w:rPr>
      </w:pPr>
    </w:p>
    <w:p w14:paraId="13825764" w14:textId="77777777" w:rsidR="0029003B" w:rsidRDefault="0029003B" w:rsidP="0029003B">
      <w:pPr>
        <w:bidi/>
        <w:rPr>
          <w:rFonts w:cs="David" w:hint="cs"/>
          <w:rtl/>
        </w:rPr>
      </w:pPr>
    </w:p>
    <w:p w14:paraId="0A5F5C57" w14:textId="77777777" w:rsidR="0029003B" w:rsidRDefault="0029003B" w:rsidP="0029003B">
      <w:pPr>
        <w:bidi/>
        <w:rPr>
          <w:rFonts w:cs="David" w:hint="cs"/>
          <w:rtl/>
        </w:rPr>
      </w:pPr>
    </w:p>
    <w:p w14:paraId="07663440" w14:textId="77777777" w:rsidR="0029003B" w:rsidRDefault="0029003B" w:rsidP="0029003B">
      <w:pPr>
        <w:bidi/>
        <w:rPr>
          <w:rFonts w:cs="David" w:hint="cs"/>
          <w:rtl/>
        </w:rPr>
      </w:pPr>
    </w:p>
    <w:p w14:paraId="76EF2907" w14:textId="77777777" w:rsidR="0029003B" w:rsidRPr="0029003B" w:rsidRDefault="0029003B" w:rsidP="0029003B">
      <w:pPr>
        <w:bidi/>
        <w:rPr>
          <w:rFonts w:cs="David" w:hint="cs"/>
          <w:u w:val="single"/>
          <w:rtl/>
        </w:rPr>
      </w:pPr>
      <w:r w:rsidRPr="0029003B">
        <w:rPr>
          <w:rFonts w:cs="David" w:hint="cs"/>
          <w:u w:val="single"/>
          <w:rtl/>
        </w:rPr>
        <w:t>היו"ר דוד טל:</w:t>
      </w:r>
    </w:p>
    <w:p w14:paraId="5005F112" w14:textId="77777777" w:rsidR="0029003B" w:rsidRPr="0029003B" w:rsidRDefault="0029003B" w:rsidP="0029003B">
      <w:pPr>
        <w:bidi/>
        <w:rPr>
          <w:rFonts w:cs="David" w:hint="cs"/>
          <w:rtl/>
        </w:rPr>
      </w:pPr>
    </w:p>
    <w:p w14:paraId="0EFE1F60" w14:textId="77777777" w:rsidR="0029003B" w:rsidRPr="0029003B" w:rsidRDefault="0029003B" w:rsidP="0029003B">
      <w:pPr>
        <w:bidi/>
        <w:rPr>
          <w:rFonts w:cs="David" w:hint="cs"/>
          <w:rtl/>
        </w:rPr>
      </w:pPr>
      <w:r w:rsidRPr="0029003B">
        <w:rPr>
          <w:rFonts w:cs="David" w:hint="cs"/>
          <w:rtl/>
        </w:rPr>
        <w:tab/>
        <w:t>זה יותר גרוע. הוא יגיע לפה, לא יוכל לראות את אבו מאזן.</w:t>
      </w:r>
    </w:p>
    <w:p w14:paraId="46066590" w14:textId="77777777" w:rsidR="0029003B" w:rsidRPr="0029003B" w:rsidRDefault="0029003B" w:rsidP="0029003B">
      <w:pPr>
        <w:bidi/>
        <w:rPr>
          <w:rFonts w:cs="David" w:hint="cs"/>
          <w:rtl/>
        </w:rPr>
      </w:pPr>
    </w:p>
    <w:p w14:paraId="7E732E49" w14:textId="77777777" w:rsidR="0029003B" w:rsidRPr="0029003B" w:rsidRDefault="0029003B" w:rsidP="0029003B">
      <w:pPr>
        <w:bidi/>
        <w:rPr>
          <w:rFonts w:cs="David" w:hint="cs"/>
          <w:rtl/>
        </w:rPr>
      </w:pPr>
      <w:r w:rsidRPr="0029003B">
        <w:rPr>
          <w:rFonts w:cs="David" w:hint="cs"/>
          <w:rtl/>
        </w:rPr>
        <w:tab/>
        <w:t>היועצת המשפטית.</w:t>
      </w:r>
    </w:p>
    <w:p w14:paraId="23C392B8" w14:textId="77777777" w:rsidR="0029003B" w:rsidRPr="0029003B" w:rsidRDefault="0029003B" w:rsidP="0029003B">
      <w:pPr>
        <w:bidi/>
        <w:rPr>
          <w:rFonts w:cs="David" w:hint="cs"/>
          <w:rtl/>
        </w:rPr>
      </w:pPr>
    </w:p>
    <w:p w14:paraId="20E05B69" w14:textId="77777777" w:rsidR="0029003B" w:rsidRPr="0029003B" w:rsidRDefault="0029003B" w:rsidP="0029003B">
      <w:pPr>
        <w:bidi/>
        <w:rPr>
          <w:rFonts w:cs="David" w:hint="cs"/>
          <w:rtl/>
        </w:rPr>
      </w:pPr>
      <w:r w:rsidRPr="0029003B">
        <w:rPr>
          <w:rFonts w:cs="David" w:hint="cs"/>
          <w:u w:val="single"/>
          <w:rtl/>
        </w:rPr>
        <w:t>אחמד טיבי:</w:t>
      </w:r>
    </w:p>
    <w:p w14:paraId="5A1F9852" w14:textId="77777777" w:rsidR="0029003B" w:rsidRPr="0029003B" w:rsidRDefault="0029003B" w:rsidP="0029003B">
      <w:pPr>
        <w:bidi/>
        <w:rPr>
          <w:rFonts w:cs="David" w:hint="cs"/>
          <w:rtl/>
        </w:rPr>
      </w:pPr>
    </w:p>
    <w:p w14:paraId="09235F14" w14:textId="77777777" w:rsidR="0029003B" w:rsidRPr="0029003B" w:rsidRDefault="0029003B" w:rsidP="0029003B">
      <w:pPr>
        <w:bidi/>
        <w:rPr>
          <w:rFonts w:cs="David" w:hint="cs"/>
          <w:rtl/>
        </w:rPr>
      </w:pPr>
      <w:r w:rsidRPr="0029003B">
        <w:rPr>
          <w:rFonts w:cs="David" w:hint="cs"/>
          <w:rtl/>
        </w:rPr>
        <w:tab/>
        <w:t>רק, אם אפשר - - -</w:t>
      </w:r>
    </w:p>
    <w:p w14:paraId="2D033B36" w14:textId="77777777" w:rsidR="0029003B" w:rsidRPr="0029003B" w:rsidRDefault="0029003B" w:rsidP="0029003B">
      <w:pPr>
        <w:bidi/>
        <w:rPr>
          <w:rFonts w:cs="David" w:hint="cs"/>
          <w:rtl/>
        </w:rPr>
      </w:pPr>
    </w:p>
    <w:p w14:paraId="70036240" w14:textId="77777777" w:rsidR="0029003B" w:rsidRPr="0029003B" w:rsidRDefault="0029003B" w:rsidP="0029003B">
      <w:pPr>
        <w:bidi/>
        <w:rPr>
          <w:rFonts w:cs="David" w:hint="cs"/>
          <w:u w:val="single"/>
          <w:rtl/>
        </w:rPr>
      </w:pPr>
      <w:r w:rsidRPr="0029003B">
        <w:rPr>
          <w:rFonts w:cs="David" w:hint="cs"/>
          <w:u w:val="single"/>
          <w:rtl/>
        </w:rPr>
        <w:t>היו"ר דוד טל:</w:t>
      </w:r>
    </w:p>
    <w:p w14:paraId="4CDD3712" w14:textId="77777777" w:rsidR="0029003B" w:rsidRPr="0029003B" w:rsidRDefault="0029003B" w:rsidP="0029003B">
      <w:pPr>
        <w:bidi/>
        <w:rPr>
          <w:rFonts w:cs="David" w:hint="cs"/>
          <w:rtl/>
        </w:rPr>
      </w:pPr>
    </w:p>
    <w:p w14:paraId="5D969743" w14:textId="77777777" w:rsidR="0029003B" w:rsidRPr="0029003B" w:rsidRDefault="0029003B" w:rsidP="0029003B">
      <w:pPr>
        <w:bidi/>
        <w:rPr>
          <w:rFonts w:cs="David" w:hint="cs"/>
          <w:rtl/>
        </w:rPr>
      </w:pPr>
      <w:r w:rsidRPr="0029003B">
        <w:rPr>
          <w:rFonts w:cs="David" w:hint="cs"/>
          <w:rtl/>
        </w:rPr>
        <w:tab/>
        <w:t>לא, לא. דיברת יותר מדי. נתתי לה כבר. היא גברת, אתה תיתן לה קודם.</w:t>
      </w:r>
    </w:p>
    <w:p w14:paraId="7535CA7D" w14:textId="77777777" w:rsidR="0029003B" w:rsidRPr="0029003B" w:rsidRDefault="0029003B" w:rsidP="0029003B">
      <w:pPr>
        <w:bidi/>
        <w:rPr>
          <w:rFonts w:cs="David" w:hint="cs"/>
          <w:rtl/>
        </w:rPr>
      </w:pPr>
      <w:r w:rsidRPr="0029003B">
        <w:rPr>
          <w:rFonts w:cs="David" w:hint="cs"/>
          <w:rtl/>
        </w:rPr>
        <w:tab/>
      </w:r>
    </w:p>
    <w:p w14:paraId="2BA625DB" w14:textId="77777777" w:rsidR="0029003B" w:rsidRPr="0029003B" w:rsidRDefault="0029003B" w:rsidP="0029003B">
      <w:pPr>
        <w:bidi/>
        <w:rPr>
          <w:rFonts w:cs="David" w:hint="cs"/>
          <w:u w:val="single"/>
          <w:rtl/>
        </w:rPr>
      </w:pPr>
      <w:r w:rsidRPr="0029003B">
        <w:rPr>
          <w:rFonts w:cs="David" w:hint="cs"/>
          <w:u w:val="single"/>
          <w:rtl/>
        </w:rPr>
        <w:t>ארבל אסטרחן:</w:t>
      </w:r>
      <w:r w:rsidRPr="0029003B">
        <w:rPr>
          <w:rFonts w:cs="David" w:hint="cs"/>
          <w:rtl/>
        </w:rPr>
        <w:t xml:space="preserve"> </w:t>
      </w:r>
    </w:p>
    <w:p w14:paraId="2007138F" w14:textId="77777777" w:rsidR="0029003B" w:rsidRPr="0029003B" w:rsidRDefault="0029003B" w:rsidP="0029003B">
      <w:pPr>
        <w:bidi/>
        <w:rPr>
          <w:rFonts w:cs="David" w:hint="cs"/>
          <w:rtl/>
        </w:rPr>
      </w:pPr>
    </w:p>
    <w:p w14:paraId="4A8615FD" w14:textId="77777777" w:rsidR="0029003B" w:rsidRPr="0029003B" w:rsidRDefault="0029003B" w:rsidP="0029003B">
      <w:pPr>
        <w:bidi/>
        <w:rPr>
          <w:rFonts w:cs="David" w:hint="cs"/>
          <w:rtl/>
        </w:rPr>
      </w:pPr>
      <w:r w:rsidRPr="0029003B">
        <w:rPr>
          <w:rFonts w:cs="David" w:hint="cs"/>
          <w:rtl/>
        </w:rPr>
        <w:tab/>
        <w:t xml:space="preserve">סליחה. חשוב לי שאנשי הצבא שעוסקים בזה ישמעו את זה. השר, כמובן, כשהוא בא לשקול </w:t>
      </w:r>
      <w:r w:rsidRPr="0029003B">
        <w:rPr>
          <w:rFonts w:cs="David"/>
          <w:rtl/>
        </w:rPr>
        <w:t>–</w:t>
      </w:r>
      <w:r w:rsidRPr="0029003B">
        <w:rPr>
          <w:rFonts w:cs="David" w:hint="cs"/>
          <w:rtl/>
        </w:rPr>
        <w:t xml:space="preserve"> או אלוף הפיקוד </w:t>
      </w:r>
      <w:r w:rsidRPr="0029003B">
        <w:rPr>
          <w:rFonts w:cs="David"/>
          <w:rtl/>
        </w:rPr>
        <w:t>–</w:t>
      </w:r>
      <w:r w:rsidRPr="0029003B">
        <w:rPr>
          <w:rFonts w:cs="David" w:hint="cs"/>
          <w:rtl/>
        </w:rPr>
        <w:t xml:space="preserve"> אם לאפשר לחבר כנסת, כמובן שצריך להביא בחשבון את תפקידיו של חבר הכנסת, את מטרת הנסיעה, את העובדה שמדובר בחבר כנסת שיש לו חסינות. בדרך כלל  הנטייה אמורה להיות לאפשר את הכניסה ככל הניתן ולמנוע אותה רק באמת כשיש טעמי ביטחון. </w:t>
      </w:r>
    </w:p>
    <w:p w14:paraId="150657DD" w14:textId="77777777" w:rsidR="0029003B" w:rsidRPr="0029003B" w:rsidRDefault="0029003B" w:rsidP="0029003B">
      <w:pPr>
        <w:bidi/>
        <w:rPr>
          <w:rFonts w:cs="David" w:hint="cs"/>
          <w:rtl/>
        </w:rPr>
      </w:pPr>
    </w:p>
    <w:p w14:paraId="2F6581AB"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642C426E" w14:textId="77777777" w:rsidR="0029003B" w:rsidRPr="0029003B" w:rsidRDefault="0029003B" w:rsidP="0029003B">
      <w:pPr>
        <w:bidi/>
        <w:rPr>
          <w:rFonts w:cs="David" w:hint="cs"/>
          <w:rtl/>
        </w:rPr>
      </w:pPr>
    </w:p>
    <w:p w14:paraId="10FD507A" w14:textId="77777777" w:rsidR="0029003B" w:rsidRPr="0029003B" w:rsidRDefault="0029003B" w:rsidP="0029003B">
      <w:pPr>
        <w:bidi/>
        <w:rPr>
          <w:rFonts w:cs="David" w:hint="cs"/>
          <w:rtl/>
        </w:rPr>
      </w:pPr>
      <w:r w:rsidRPr="0029003B">
        <w:rPr>
          <w:rFonts w:cs="David" w:hint="cs"/>
          <w:rtl/>
        </w:rPr>
        <w:tab/>
        <w:t xml:space="preserve"> איפה זה בדרך כלל? כמו שאנחנו יודעים שזה עובד, זה לא עובד. אני מדברת על הפרקטיקה בפועל. אלופי הפיקוד, בכל הכבוד, לא משנה מי זה האלוף, השיקול דעת שלהם הוא שהם לא צריכים עכשיו את הבלבול מוח הזה, ועל הראש שלי עכשיו חבר הכנסת אריאל או </w:t>
      </w:r>
      <w:proofErr w:type="spellStart"/>
      <w:r w:rsidRPr="0029003B">
        <w:rPr>
          <w:rFonts w:cs="David" w:hint="cs"/>
          <w:rtl/>
        </w:rPr>
        <w:t>גלאון</w:t>
      </w:r>
      <w:proofErr w:type="spellEnd"/>
      <w:r w:rsidRPr="0029003B">
        <w:rPr>
          <w:rFonts w:cs="David" w:hint="cs"/>
          <w:rtl/>
        </w:rPr>
        <w:t>, ובדרך כלל זה לא קורה. אנחנו עכשיו מנחים את אלוף הפיקוד? באמת, מה? אנחנו נותנים פה הנחיות לשר הביטחון?</w:t>
      </w:r>
    </w:p>
    <w:p w14:paraId="61051BFB" w14:textId="77777777" w:rsidR="0029003B" w:rsidRPr="0029003B" w:rsidRDefault="0029003B" w:rsidP="0029003B">
      <w:pPr>
        <w:bidi/>
        <w:rPr>
          <w:rFonts w:cs="David" w:hint="cs"/>
          <w:rtl/>
        </w:rPr>
      </w:pPr>
    </w:p>
    <w:p w14:paraId="1C0F46D9" w14:textId="77777777" w:rsidR="0029003B" w:rsidRPr="0029003B" w:rsidRDefault="0029003B" w:rsidP="0029003B">
      <w:pPr>
        <w:bidi/>
        <w:rPr>
          <w:rFonts w:cs="David"/>
          <w:rtl/>
        </w:rPr>
      </w:pPr>
      <w:r w:rsidRPr="0029003B">
        <w:rPr>
          <w:rFonts w:cs="David" w:hint="eastAsia"/>
          <w:u w:val="single"/>
          <w:rtl/>
        </w:rPr>
        <w:t>אורי</w:t>
      </w:r>
      <w:r w:rsidRPr="0029003B">
        <w:rPr>
          <w:rFonts w:cs="David"/>
          <w:u w:val="single"/>
          <w:rtl/>
        </w:rPr>
        <w:t xml:space="preserve"> אריאל:</w:t>
      </w:r>
    </w:p>
    <w:p w14:paraId="111DC46F" w14:textId="77777777" w:rsidR="0029003B" w:rsidRPr="0029003B" w:rsidRDefault="0029003B" w:rsidP="0029003B">
      <w:pPr>
        <w:bidi/>
        <w:rPr>
          <w:rFonts w:cs="David"/>
          <w:rtl/>
        </w:rPr>
      </w:pPr>
    </w:p>
    <w:p w14:paraId="3E058262" w14:textId="77777777" w:rsidR="0029003B" w:rsidRPr="0029003B" w:rsidRDefault="0029003B" w:rsidP="0029003B">
      <w:pPr>
        <w:bidi/>
        <w:rPr>
          <w:rFonts w:cs="David" w:hint="cs"/>
          <w:rtl/>
        </w:rPr>
      </w:pPr>
      <w:r w:rsidRPr="0029003B">
        <w:rPr>
          <w:rFonts w:cs="David"/>
          <w:rtl/>
        </w:rPr>
        <w:tab/>
      </w:r>
      <w:r w:rsidRPr="0029003B">
        <w:rPr>
          <w:rFonts w:cs="David" w:hint="cs"/>
          <w:rtl/>
        </w:rPr>
        <w:t xml:space="preserve">אני מוכרח לומר שאינני יכול לחלוק, במקרה הזה, על דבריה של חברת הכנסת </w:t>
      </w:r>
      <w:proofErr w:type="spellStart"/>
      <w:r w:rsidRPr="0029003B">
        <w:rPr>
          <w:rFonts w:cs="David" w:hint="cs"/>
          <w:rtl/>
        </w:rPr>
        <w:t>גלאון</w:t>
      </w:r>
      <w:proofErr w:type="spellEnd"/>
      <w:r w:rsidRPr="0029003B">
        <w:rPr>
          <w:rFonts w:cs="David" w:hint="cs"/>
          <w:rtl/>
        </w:rPr>
        <w:t>.</w:t>
      </w:r>
    </w:p>
    <w:p w14:paraId="7467BBF2" w14:textId="77777777" w:rsidR="0029003B" w:rsidRPr="0029003B" w:rsidRDefault="0029003B" w:rsidP="0029003B">
      <w:pPr>
        <w:bidi/>
        <w:rPr>
          <w:rFonts w:cs="David" w:hint="cs"/>
          <w:rtl/>
        </w:rPr>
      </w:pPr>
    </w:p>
    <w:p w14:paraId="4AA224A8" w14:textId="77777777" w:rsidR="0029003B" w:rsidRPr="0029003B" w:rsidRDefault="0029003B" w:rsidP="0029003B">
      <w:pPr>
        <w:bidi/>
        <w:rPr>
          <w:rFonts w:cs="David" w:hint="cs"/>
          <w:u w:val="single"/>
          <w:rtl/>
        </w:rPr>
      </w:pPr>
      <w:r w:rsidRPr="0029003B">
        <w:rPr>
          <w:rFonts w:cs="David" w:hint="cs"/>
          <w:u w:val="single"/>
          <w:rtl/>
        </w:rPr>
        <w:t>היו"ר דוד טל:</w:t>
      </w:r>
    </w:p>
    <w:p w14:paraId="496510AE" w14:textId="77777777" w:rsidR="0029003B" w:rsidRPr="0029003B" w:rsidRDefault="0029003B" w:rsidP="0029003B">
      <w:pPr>
        <w:bidi/>
        <w:rPr>
          <w:rFonts w:cs="David" w:hint="cs"/>
          <w:rtl/>
        </w:rPr>
      </w:pPr>
    </w:p>
    <w:p w14:paraId="453DC046" w14:textId="77777777" w:rsidR="0029003B" w:rsidRPr="0029003B" w:rsidRDefault="0029003B" w:rsidP="0029003B">
      <w:pPr>
        <w:bidi/>
        <w:rPr>
          <w:rFonts w:cs="David" w:hint="cs"/>
          <w:rtl/>
        </w:rPr>
      </w:pPr>
      <w:r w:rsidRPr="0029003B">
        <w:rPr>
          <w:rFonts w:cs="David" w:hint="cs"/>
          <w:rtl/>
        </w:rPr>
        <w:tab/>
        <w:t>אבל עדיין אלוף הפיקוד הוא הגורם שמנחה ומכתיב מה יהיה בשטחים הללו. מה לעשות?</w:t>
      </w:r>
    </w:p>
    <w:p w14:paraId="6D0607D5" w14:textId="77777777" w:rsidR="0029003B" w:rsidRPr="0029003B" w:rsidRDefault="0029003B" w:rsidP="0029003B">
      <w:pPr>
        <w:bidi/>
        <w:rPr>
          <w:rFonts w:cs="David" w:hint="cs"/>
          <w:rtl/>
        </w:rPr>
      </w:pPr>
    </w:p>
    <w:p w14:paraId="1B675E62"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679C8D92" w14:textId="77777777" w:rsidR="0029003B" w:rsidRPr="0029003B" w:rsidRDefault="0029003B" w:rsidP="0029003B">
      <w:pPr>
        <w:bidi/>
        <w:rPr>
          <w:rFonts w:cs="David" w:hint="cs"/>
          <w:rtl/>
        </w:rPr>
      </w:pPr>
    </w:p>
    <w:p w14:paraId="7BF00E2D" w14:textId="77777777" w:rsidR="0029003B" w:rsidRPr="0029003B" w:rsidRDefault="0029003B" w:rsidP="0029003B">
      <w:pPr>
        <w:bidi/>
        <w:rPr>
          <w:rFonts w:cs="David" w:hint="cs"/>
          <w:rtl/>
        </w:rPr>
      </w:pPr>
      <w:r w:rsidRPr="0029003B">
        <w:rPr>
          <w:rFonts w:cs="David" w:hint="cs"/>
          <w:rtl/>
        </w:rPr>
        <w:tab/>
        <w:t>כן, אבל אני חברת כנסת ויש לי חסינות, בכל הכבוד לאלוף הפיקוד. זה מה שאני טוענת.</w:t>
      </w:r>
    </w:p>
    <w:p w14:paraId="435CC304" w14:textId="77777777" w:rsidR="0029003B" w:rsidRPr="0029003B" w:rsidRDefault="0029003B" w:rsidP="0029003B">
      <w:pPr>
        <w:bidi/>
        <w:rPr>
          <w:rFonts w:cs="David" w:hint="cs"/>
          <w:rtl/>
        </w:rPr>
      </w:pPr>
    </w:p>
    <w:p w14:paraId="58B2553B" w14:textId="77777777" w:rsidR="0029003B" w:rsidRPr="0029003B" w:rsidRDefault="0029003B" w:rsidP="0029003B">
      <w:pPr>
        <w:bidi/>
        <w:rPr>
          <w:rFonts w:cs="David" w:hint="cs"/>
          <w:u w:val="single"/>
          <w:rtl/>
        </w:rPr>
      </w:pPr>
      <w:r w:rsidRPr="0029003B">
        <w:rPr>
          <w:rFonts w:cs="David" w:hint="cs"/>
          <w:u w:val="single"/>
          <w:rtl/>
        </w:rPr>
        <w:t>היו"ר דוד טל:</w:t>
      </w:r>
    </w:p>
    <w:p w14:paraId="4C7C9E09" w14:textId="77777777" w:rsidR="0029003B" w:rsidRPr="0029003B" w:rsidRDefault="0029003B" w:rsidP="0029003B">
      <w:pPr>
        <w:bidi/>
        <w:rPr>
          <w:rFonts w:cs="David" w:hint="cs"/>
          <w:rtl/>
        </w:rPr>
      </w:pPr>
    </w:p>
    <w:p w14:paraId="63C7A4CC" w14:textId="77777777" w:rsidR="0029003B" w:rsidRPr="0029003B" w:rsidRDefault="0029003B" w:rsidP="0029003B">
      <w:pPr>
        <w:bidi/>
        <w:rPr>
          <w:rFonts w:cs="David" w:hint="cs"/>
          <w:rtl/>
        </w:rPr>
      </w:pPr>
      <w:r w:rsidRPr="0029003B">
        <w:rPr>
          <w:rFonts w:cs="David" w:hint="cs"/>
          <w:rtl/>
        </w:rPr>
        <w:tab/>
        <w:t>זה מה שטענת ב-2004, ולא קיבלו את טענתך. טיבי.</w:t>
      </w:r>
    </w:p>
    <w:p w14:paraId="7D0A04AA" w14:textId="77777777" w:rsidR="0029003B" w:rsidRPr="0029003B" w:rsidRDefault="0029003B" w:rsidP="0029003B">
      <w:pPr>
        <w:bidi/>
        <w:rPr>
          <w:rFonts w:cs="David" w:hint="cs"/>
          <w:rtl/>
        </w:rPr>
      </w:pPr>
    </w:p>
    <w:p w14:paraId="0461F6CE"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3D45F8DB" w14:textId="77777777" w:rsidR="0029003B" w:rsidRPr="0029003B" w:rsidRDefault="0029003B" w:rsidP="0029003B">
      <w:pPr>
        <w:bidi/>
        <w:rPr>
          <w:rFonts w:cs="David" w:hint="cs"/>
          <w:rtl/>
        </w:rPr>
      </w:pPr>
    </w:p>
    <w:p w14:paraId="4068AFFE" w14:textId="77777777" w:rsidR="0029003B" w:rsidRPr="0029003B" w:rsidRDefault="0029003B" w:rsidP="0029003B">
      <w:pPr>
        <w:bidi/>
        <w:rPr>
          <w:rFonts w:cs="David" w:hint="cs"/>
          <w:rtl/>
        </w:rPr>
      </w:pPr>
      <w:r w:rsidRPr="0029003B">
        <w:rPr>
          <w:rFonts w:cs="David" w:hint="cs"/>
          <w:rtl/>
        </w:rPr>
        <w:tab/>
        <w:t>אדוני, אני לא מתייאשת מלהמשיך לטעון. אני אופטימית, אני אבוא לפה כל פעם מחדש.</w:t>
      </w:r>
    </w:p>
    <w:p w14:paraId="0B34733A" w14:textId="77777777" w:rsidR="0029003B" w:rsidRPr="0029003B" w:rsidRDefault="0029003B" w:rsidP="0029003B">
      <w:pPr>
        <w:bidi/>
        <w:rPr>
          <w:rFonts w:cs="David" w:hint="cs"/>
          <w:rtl/>
        </w:rPr>
      </w:pPr>
    </w:p>
    <w:p w14:paraId="76352446" w14:textId="77777777" w:rsidR="0029003B" w:rsidRPr="0029003B" w:rsidRDefault="0029003B" w:rsidP="0029003B">
      <w:pPr>
        <w:bidi/>
        <w:rPr>
          <w:rFonts w:cs="David" w:hint="cs"/>
          <w:u w:val="single"/>
          <w:rtl/>
        </w:rPr>
      </w:pPr>
      <w:r w:rsidRPr="0029003B">
        <w:rPr>
          <w:rFonts w:cs="David" w:hint="cs"/>
          <w:u w:val="single"/>
          <w:rtl/>
        </w:rPr>
        <w:t>היו"ר דוד טל:</w:t>
      </w:r>
    </w:p>
    <w:p w14:paraId="6FBD9813" w14:textId="77777777" w:rsidR="0029003B" w:rsidRPr="0029003B" w:rsidRDefault="0029003B" w:rsidP="0029003B">
      <w:pPr>
        <w:bidi/>
        <w:rPr>
          <w:rFonts w:cs="David" w:hint="cs"/>
          <w:rtl/>
        </w:rPr>
      </w:pPr>
    </w:p>
    <w:p w14:paraId="577FFA7A" w14:textId="77777777" w:rsidR="0029003B" w:rsidRPr="0029003B" w:rsidRDefault="0029003B" w:rsidP="0029003B">
      <w:pPr>
        <w:bidi/>
        <w:rPr>
          <w:rFonts w:cs="David" w:hint="cs"/>
          <w:rtl/>
        </w:rPr>
      </w:pPr>
      <w:r w:rsidRPr="0029003B">
        <w:rPr>
          <w:rFonts w:cs="David" w:hint="cs"/>
          <w:rtl/>
        </w:rPr>
        <w:tab/>
        <w:t>אוקי, אני שמח לראות אותך כל פעם מחדש.</w:t>
      </w:r>
    </w:p>
    <w:p w14:paraId="63B8F19C" w14:textId="77777777" w:rsidR="0029003B" w:rsidRDefault="0029003B" w:rsidP="0029003B">
      <w:pPr>
        <w:bidi/>
        <w:rPr>
          <w:rFonts w:cs="David" w:hint="cs"/>
          <w:rtl/>
        </w:rPr>
      </w:pPr>
    </w:p>
    <w:p w14:paraId="4919DEF7" w14:textId="77777777" w:rsidR="0029003B" w:rsidRDefault="0029003B" w:rsidP="0029003B">
      <w:pPr>
        <w:bidi/>
        <w:rPr>
          <w:rFonts w:cs="David" w:hint="cs"/>
          <w:rtl/>
        </w:rPr>
      </w:pPr>
    </w:p>
    <w:p w14:paraId="008B75C9" w14:textId="77777777" w:rsidR="0029003B" w:rsidRDefault="0029003B" w:rsidP="0029003B">
      <w:pPr>
        <w:bidi/>
        <w:rPr>
          <w:rFonts w:cs="David" w:hint="cs"/>
          <w:rtl/>
        </w:rPr>
      </w:pPr>
    </w:p>
    <w:p w14:paraId="01326183" w14:textId="77777777" w:rsidR="0029003B" w:rsidRDefault="0029003B" w:rsidP="0029003B">
      <w:pPr>
        <w:bidi/>
        <w:rPr>
          <w:rFonts w:cs="David" w:hint="cs"/>
          <w:rtl/>
        </w:rPr>
      </w:pPr>
    </w:p>
    <w:p w14:paraId="04D388A1" w14:textId="77777777" w:rsidR="0029003B" w:rsidRPr="0029003B" w:rsidRDefault="0029003B" w:rsidP="0029003B">
      <w:pPr>
        <w:bidi/>
        <w:rPr>
          <w:rFonts w:cs="David" w:hint="cs"/>
          <w:rtl/>
        </w:rPr>
      </w:pPr>
    </w:p>
    <w:p w14:paraId="422D43A4" w14:textId="77777777" w:rsidR="0029003B" w:rsidRPr="0029003B" w:rsidRDefault="0029003B" w:rsidP="0029003B">
      <w:pPr>
        <w:bidi/>
        <w:rPr>
          <w:rFonts w:cs="David" w:hint="cs"/>
          <w:rtl/>
        </w:rPr>
      </w:pPr>
      <w:r w:rsidRPr="0029003B">
        <w:rPr>
          <w:rFonts w:cs="David" w:hint="cs"/>
          <w:u w:val="single"/>
          <w:rtl/>
        </w:rPr>
        <w:t>אחמד טיבי:</w:t>
      </w:r>
    </w:p>
    <w:p w14:paraId="5D88D027" w14:textId="77777777" w:rsidR="0029003B" w:rsidRPr="0029003B" w:rsidRDefault="0029003B" w:rsidP="0029003B">
      <w:pPr>
        <w:bidi/>
        <w:rPr>
          <w:rFonts w:cs="David" w:hint="cs"/>
          <w:rtl/>
        </w:rPr>
      </w:pPr>
    </w:p>
    <w:p w14:paraId="64A64647" w14:textId="77777777" w:rsidR="0029003B" w:rsidRPr="0029003B" w:rsidRDefault="0029003B" w:rsidP="0029003B">
      <w:pPr>
        <w:bidi/>
        <w:rPr>
          <w:rFonts w:cs="David" w:hint="cs"/>
          <w:rtl/>
        </w:rPr>
      </w:pPr>
      <w:r w:rsidRPr="0029003B">
        <w:rPr>
          <w:rFonts w:cs="David" w:hint="cs"/>
          <w:rtl/>
        </w:rPr>
        <w:tab/>
        <w:t xml:space="preserve"> אדוני היושב ראש </w:t>
      </w:r>
      <w:r w:rsidRPr="0029003B">
        <w:rPr>
          <w:rFonts w:cs="David"/>
          <w:rtl/>
        </w:rPr>
        <w:t>–</w:t>
      </w:r>
      <w:r w:rsidRPr="0029003B">
        <w:rPr>
          <w:rFonts w:cs="David" w:hint="cs"/>
          <w:rtl/>
        </w:rPr>
        <w:t xml:space="preserve"> אני מפנה את השאלה גם לשאר חברי הכנסת </w:t>
      </w:r>
      <w:r w:rsidRPr="0029003B">
        <w:rPr>
          <w:rFonts w:cs="David"/>
          <w:rtl/>
        </w:rPr>
        <w:t>–</w:t>
      </w:r>
      <w:r w:rsidRPr="0029003B">
        <w:rPr>
          <w:rFonts w:cs="David" w:hint="cs"/>
          <w:rtl/>
        </w:rPr>
        <w:t xml:space="preserve"> האם יכולה להיות סיטואציה, מעשית או תיאורטית, ששר הביטחון, כשמגיעה אליו בקשה של חבר הכנסת אריאל, או בקשה של חבר הכנסת טיבי או </w:t>
      </w:r>
      <w:proofErr w:type="spellStart"/>
      <w:r w:rsidRPr="0029003B">
        <w:rPr>
          <w:rFonts w:cs="David" w:hint="cs"/>
          <w:rtl/>
        </w:rPr>
        <w:t>גלאון</w:t>
      </w:r>
      <w:proofErr w:type="spellEnd"/>
      <w:r w:rsidRPr="0029003B">
        <w:rPr>
          <w:rFonts w:cs="David" w:hint="cs"/>
          <w:rtl/>
        </w:rPr>
        <w:t xml:space="preserve">, משיקולים פוליטיים שר הביטחון </w:t>
      </w:r>
      <w:r w:rsidRPr="0029003B">
        <w:rPr>
          <w:rFonts w:cs="David"/>
          <w:rtl/>
        </w:rPr>
        <w:t>–</w:t>
      </w:r>
      <w:r w:rsidRPr="0029003B">
        <w:rPr>
          <w:rFonts w:cs="David" w:hint="cs"/>
          <w:rtl/>
        </w:rPr>
        <w:t xml:space="preserve"> שהוא אישיות פוליטית </w:t>
      </w:r>
      <w:r w:rsidRPr="0029003B">
        <w:rPr>
          <w:rFonts w:cs="David"/>
          <w:rtl/>
        </w:rPr>
        <w:t>–</w:t>
      </w:r>
      <w:r w:rsidRPr="0029003B">
        <w:rPr>
          <w:rFonts w:cs="David" w:hint="cs"/>
          <w:rtl/>
        </w:rPr>
        <w:t xml:space="preserve"> יעכב את הבקשה ויגיד: אנחנו מתחילים דיונים ארוכים, כי זה נושא חשוב, כי זה נושא מהותי?</w:t>
      </w:r>
    </w:p>
    <w:p w14:paraId="59E2F107" w14:textId="77777777" w:rsidR="0029003B" w:rsidRPr="0029003B" w:rsidRDefault="0029003B" w:rsidP="0029003B">
      <w:pPr>
        <w:bidi/>
        <w:rPr>
          <w:rFonts w:cs="David" w:hint="cs"/>
          <w:rtl/>
        </w:rPr>
      </w:pPr>
    </w:p>
    <w:p w14:paraId="72456E36"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6CA1F132" w14:textId="77777777" w:rsidR="0029003B" w:rsidRPr="0029003B" w:rsidRDefault="0029003B" w:rsidP="0029003B">
      <w:pPr>
        <w:bidi/>
        <w:rPr>
          <w:rFonts w:cs="David" w:hint="cs"/>
          <w:rtl/>
        </w:rPr>
      </w:pPr>
    </w:p>
    <w:p w14:paraId="1BAEF471" w14:textId="77777777" w:rsidR="0029003B" w:rsidRPr="0029003B" w:rsidRDefault="0029003B" w:rsidP="0029003B">
      <w:pPr>
        <w:bidi/>
        <w:rPr>
          <w:rFonts w:cs="David" w:hint="cs"/>
          <w:rtl/>
        </w:rPr>
      </w:pPr>
      <w:r w:rsidRPr="0029003B">
        <w:rPr>
          <w:rFonts w:cs="David" w:hint="cs"/>
          <w:rtl/>
        </w:rPr>
        <w:tab/>
        <w:t xml:space="preserve"> יכול להיות דבר כזה?</w:t>
      </w:r>
    </w:p>
    <w:p w14:paraId="21E44E79" w14:textId="77777777" w:rsidR="0029003B" w:rsidRPr="0029003B" w:rsidRDefault="0029003B" w:rsidP="0029003B">
      <w:pPr>
        <w:bidi/>
        <w:rPr>
          <w:rFonts w:cs="David" w:hint="cs"/>
          <w:rtl/>
        </w:rPr>
      </w:pPr>
    </w:p>
    <w:p w14:paraId="4EA32D01" w14:textId="77777777" w:rsidR="0029003B" w:rsidRPr="0029003B" w:rsidRDefault="0029003B" w:rsidP="0029003B">
      <w:pPr>
        <w:bidi/>
        <w:rPr>
          <w:rFonts w:cs="David" w:hint="cs"/>
          <w:rtl/>
        </w:rPr>
      </w:pPr>
      <w:r w:rsidRPr="0029003B">
        <w:rPr>
          <w:rFonts w:cs="David" w:hint="cs"/>
          <w:u w:val="single"/>
          <w:rtl/>
        </w:rPr>
        <w:t>אחמד טיבי:</w:t>
      </w:r>
    </w:p>
    <w:p w14:paraId="65027047" w14:textId="77777777" w:rsidR="0029003B" w:rsidRPr="0029003B" w:rsidRDefault="0029003B" w:rsidP="0029003B">
      <w:pPr>
        <w:bidi/>
        <w:rPr>
          <w:rFonts w:cs="David" w:hint="cs"/>
          <w:rtl/>
        </w:rPr>
      </w:pPr>
    </w:p>
    <w:p w14:paraId="299A49BB" w14:textId="77777777" w:rsidR="0029003B" w:rsidRPr="0029003B" w:rsidRDefault="0029003B" w:rsidP="0029003B">
      <w:pPr>
        <w:bidi/>
        <w:rPr>
          <w:rFonts w:cs="David" w:hint="cs"/>
          <w:rtl/>
        </w:rPr>
      </w:pPr>
      <w:r w:rsidRPr="0029003B">
        <w:rPr>
          <w:rFonts w:cs="David" w:hint="cs"/>
          <w:rtl/>
        </w:rPr>
        <w:tab/>
        <w:t xml:space="preserve"> אני שואל את השאלה הזאת כי כבר היו דברים מעולם.</w:t>
      </w:r>
    </w:p>
    <w:p w14:paraId="1F0B6107" w14:textId="77777777" w:rsidR="0029003B" w:rsidRPr="0029003B" w:rsidRDefault="0029003B" w:rsidP="0029003B">
      <w:pPr>
        <w:bidi/>
        <w:rPr>
          <w:rFonts w:cs="David" w:hint="cs"/>
          <w:rtl/>
        </w:rPr>
      </w:pPr>
    </w:p>
    <w:p w14:paraId="12961812" w14:textId="77777777" w:rsidR="0029003B" w:rsidRPr="0029003B" w:rsidRDefault="0029003B" w:rsidP="0029003B">
      <w:pPr>
        <w:bidi/>
        <w:rPr>
          <w:rFonts w:cs="David" w:hint="cs"/>
          <w:u w:val="single"/>
          <w:rtl/>
        </w:rPr>
      </w:pPr>
      <w:r w:rsidRPr="0029003B">
        <w:rPr>
          <w:rFonts w:cs="David" w:hint="cs"/>
          <w:u w:val="single"/>
          <w:rtl/>
        </w:rPr>
        <w:t>היו"ר דוד טל:</w:t>
      </w:r>
    </w:p>
    <w:p w14:paraId="23262BCE" w14:textId="77777777" w:rsidR="0029003B" w:rsidRPr="0029003B" w:rsidRDefault="0029003B" w:rsidP="0029003B">
      <w:pPr>
        <w:bidi/>
        <w:rPr>
          <w:rFonts w:cs="David" w:hint="cs"/>
          <w:rtl/>
        </w:rPr>
      </w:pPr>
    </w:p>
    <w:p w14:paraId="0A6B3955" w14:textId="77777777" w:rsidR="0029003B" w:rsidRPr="0029003B" w:rsidRDefault="0029003B" w:rsidP="0029003B">
      <w:pPr>
        <w:bidi/>
        <w:rPr>
          <w:rFonts w:cs="David" w:hint="cs"/>
          <w:rtl/>
        </w:rPr>
      </w:pPr>
      <w:r w:rsidRPr="0029003B">
        <w:rPr>
          <w:rFonts w:cs="David" w:hint="cs"/>
          <w:rtl/>
        </w:rPr>
        <w:tab/>
        <w:t xml:space="preserve">לא אם שר הביטחון שמאלני. </w:t>
      </w:r>
    </w:p>
    <w:p w14:paraId="4E832DE5" w14:textId="77777777" w:rsidR="0029003B" w:rsidRPr="0029003B" w:rsidRDefault="0029003B" w:rsidP="0029003B">
      <w:pPr>
        <w:bidi/>
        <w:rPr>
          <w:rFonts w:cs="David" w:hint="cs"/>
          <w:rtl/>
        </w:rPr>
      </w:pPr>
    </w:p>
    <w:p w14:paraId="198496FD"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0EA137DD" w14:textId="77777777" w:rsidR="0029003B" w:rsidRPr="0029003B" w:rsidRDefault="0029003B" w:rsidP="0029003B">
      <w:pPr>
        <w:bidi/>
        <w:rPr>
          <w:rFonts w:cs="David" w:hint="cs"/>
          <w:rtl/>
        </w:rPr>
      </w:pPr>
    </w:p>
    <w:p w14:paraId="59E8C57E" w14:textId="77777777" w:rsidR="0029003B" w:rsidRPr="0029003B" w:rsidRDefault="0029003B" w:rsidP="0029003B">
      <w:pPr>
        <w:bidi/>
        <w:rPr>
          <w:rFonts w:cs="David" w:hint="cs"/>
          <w:rtl/>
        </w:rPr>
      </w:pPr>
      <w:r w:rsidRPr="0029003B">
        <w:rPr>
          <w:rFonts w:cs="David" w:hint="cs"/>
          <w:rtl/>
        </w:rPr>
        <w:tab/>
        <w:t xml:space="preserve"> יש לי חדשות בשבילך.</w:t>
      </w:r>
    </w:p>
    <w:p w14:paraId="51ED530E" w14:textId="77777777" w:rsidR="0029003B" w:rsidRPr="0029003B" w:rsidRDefault="0029003B" w:rsidP="0029003B">
      <w:pPr>
        <w:bidi/>
        <w:rPr>
          <w:rFonts w:cs="David" w:hint="cs"/>
          <w:rtl/>
        </w:rPr>
      </w:pPr>
    </w:p>
    <w:p w14:paraId="18982996" w14:textId="77777777" w:rsidR="0029003B" w:rsidRPr="0029003B" w:rsidRDefault="0029003B" w:rsidP="0029003B">
      <w:pPr>
        <w:bidi/>
        <w:rPr>
          <w:rFonts w:cs="David" w:hint="cs"/>
          <w:rtl/>
        </w:rPr>
      </w:pPr>
      <w:r w:rsidRPr="0029003B">
        <w:rPr>
          <w:rFonts w:cs="David" w:hint="cs"/>
          <w:u w:val="single"/>
          <w:rtl/>
        </w:rPr>
        <w:t>אחמד טיבי:</w:t>
      </w:r>
    </w:p>
    <w:p w14:paraId="20802FBE" w14:textId="77777777" w:rsidR="0029003B" w:rsidRPr="0029003B" w:rsidRDefault="0029003B" w:rsidP="0029003B">
      <w:pPr>
        <w:bidi/>
        <w:rPr>
          <w:rFonts w:cs="David" w:hint="cs"/>
          <w:rtl/>
        </w:rPr>
      </w:pPr>
    </w:p>
    <w:p w14:paraId="70B4541A" w14:textId="77777777" w:rsidR="0029003B" w:rsidRPr="0029003B" w:rsidRDefault="0029003B" w:rsidP="0029003B">
      <w:pPr>
        <w:bidi/>
        <w:rPr>
          <w:rFonts w:cs="David" w:hint="cs"/>
          <w:rtl/>
        </w:rPr>
      </w:pPr>
      <w:r w:rsidRPr="0029003B">
        <w:rPr>
          <w:rFonts w:cs="David" w:hint="cs"/>
          <w:rtl/>
        </w:rPr>
        <w:tab/>
        <w:t xml:space="preserve"> ולכן, אפשר למנוע מאורי אריאל, אפשר למנוע מאחמד טיבי, כי שר הביטחון הוא אישיות פוליטית.</w:t>
      </w:r>
    </w:p>
    <w:p w14:paraId="510B5F9B" w14:textId="77777777" w:rsidR="0029003B" w:rsidRPr="0029003B" w:rsidRDefault="0029003B" w:rsidP="0029003B">
      <w:pPr>
        <w:bidi/>
        <w:rPr>
          <w:rFonts w:cs="David" w:hint="cs"/>
          <w:rtl/>
        </w:rPr>
      </w:pPr>
    </w:p>
    <w:p w14:paraId="3C5FA862" w14:textId="77777777" w:rsidR="0029003B" w:rsidRPr="0029003B" w:rsidRDefault="0029003B" w:rsidP="0029003B">
      <w:pPr>
        <w:bidi/>
        <w:rPr>
          <w:rFonts w:cs="David" w:hint="cs"/>
          <w:u w:val="single"/>
          <w:rtl/>
        </w:rPr>
      </w:pPr>
      <w:r w:rsidRPr="0029003B">
        <w:rPr>
          <w:rFonts w:cs="David" w:hint="cs"/>
          <w:u w:val="single"/>
          <w:rtl/>
        </w:rPr>
        <w:t>היו"ר דוד טל:</w:t>
      </w:r>
    </w:p>
    <w:p w14:paraId="3CCB80BB" w14:textId="77777777" w:rsidR="0029003B" w:rsidRPr="0029003B" w:rsidRDefault="0029003B" w:rsidP="0029003B">
      <w:pPr>
        <w:bidi/>
        <w:rPr>
          <w:rFonts w:cs="David" w:hint="cs"/>
          <w:rtl/>
        </w:rPr>
      </w:pPr>
    </w:p>
    <w:p w14:paraId="66166A8F" w14:textId="77777777" w:rsidR="0029003B" w:rsidRPr="0029003B" w:rsidRDefault="0029003B" w:rsidP="0029003B">
      <w:pPr>
        <w:bidi/>
        <w:rPr>
          <w:rFonts w:cs="David" w:hint="cs"/>
          <w:rtl/>
        </w:rPr>
      </w:pPr>
      <w:r w:rsidRPr="0029003B">
        <w:rPr>
          <w:rFonts w:cs="David" w:hint="cs"/>
          <w:rtl/>
        </w:rPr>
        <w:tab/>
        <w:t>תראה, אחמד טיבי, כמה בעיות אתם יוצרים לנו. גם אתה וגם אורי אריאל. כן, קצין הכנסת.</w:t>
      </w:r>
    </w:p>
    <w:p w14:paraId="0502EDFC" w14:textId="77777777" w:rsidR="0029003B" w:rsidRPr="0029003B" w:rsidRDefault="0029003B" w:rsidP="0029003B">
      <w:pPr>
        <w:bidi/>
        <w:rPr>
          <w:rFonts w:cs="David" w:hint="cs"/>
          <w:rtl/>
        </w:rPr>
      </w:pPr>
    </w:p>
    <w:p w14:paraId="5C707D97" w14:textId="77777777" w:rsidR="0029003B" w:rsidRPr="0029003B" w:rsidRDefault="0029003B" w:rsidP="0029003B">
      <w:pPr>
        <w:bidi/>
        <w:rPr>
          <w:rFonts w:cs="David" w:hint="cs"/>
          <w:rtl/>
        </w:rPr>
      </w:pPr>
      <w:r w:rsidRPr="0029003B">
        <w:rPr>
          <w:rFonts w:cs="David" w:hint="cs"/>
          <w:u w:val="single"/>
          <w:rtl/>
        </w:rPr>
        <w:t>אחמד טיבי:</w:t>
      </w:r>
    </w:p>
    <w:p w14:paraId="628EE7AA" w14:textId="77777777" w:rsidR="0029003B" w:rsidRPr="0029003B" w:rsidRDefault="0029003B" w:rsidP="0029003B">
      <w:pPr>
        <w:bidi/>
        <w:rPr>
          <w:rFonts w:cs="David" w:hint="cs"/>
          <w:rtl/>
        </w:rPr>
      </w:pPr>
    </w:p>
    <w:p w14:paraId="1F5A4E7C" w14:textId="77777777" w:rsidR="0029003B" w:rsidRPr="0029003B" w:rsidRDefault="0029003B" w:rsidP="0029003B">
      <w:pPr>
        <w:bidi/>
        <w:rPr>
          <w:rFonts w:cs="David" w:hint="cs"/>
          <w:rtl/>
        </w:rPr>
      </w:pPr>
      <w:r w:rsidRPr="0029003B">
        <w:rPr>
          <w:rFonts w:cs="David" w:hint="cs"/>
          <w:rtl/>
        </w:rPr>
        <w:tab/>
        <w:t xml:space="preserve"> בשביל זה יש חסינות לחברי הכנסת, אדוני היושב ראש.</w:t>
      </w:r>
    </w:p>
    <w:p w14:paraId="6681A9D6" w14:textId="77777777" w:rsidR="0029003B" w:rsidRPr="0029003B" w:rsidRDefault="0029003B" w:rsidP="0029003B">
      <w:pPr>
        <w:bidi/>
        <w:rPr>
          <w:rFonts w:cs="David" w:hint="cs"/>
          <w:rtl/>
        </w:rPr>
      </w:pPr>
    </w:p>
    <w:p w14:paraId="175D58D3" w14:textId="77777777" w:rsidR="0029003B" w:rsidRPr="0029003B" w:rsidRDefault="0029003B" w:rsidP="0029003B">
      <w:pPr>
        <w:bidi/>
        <w:rPr>
          <w:rFonts w:cs="David"/>
          <w:rtl/>
        </w:rPr>
      </w:pPr>
      <w:r w:rsidRPr="0029003B">
        <w:rPr>
          <w:rFonts w:cs="David" w:hint="eastAsia"/>
          <w:u w:val="single"/>
          <w:rtl/>
        </w:rPr>
        <w:t>אורי</w:t>
      </w:r>
      <w:r w:rsidRPr="0029003B">
        <w:rPr>
          <w:rFonts w:cs="David"/>
          <w:u w:val="single"/>
          <w:rtl/>
        </w:rPr>
        <w:t xml:space="preserve"> אריאל:</w:t>
      </w:r>
    </w:p>
    <w:p w14:paraId="73256792" w14:textId="77777777" w:rsidR="0029003B" w:rsidRPr="0029003B" w:rsidRDefault="0029003B" w:rsidP="0029003B">
      <w:pPr>
        <w:bidi/>
        <w:rPr>
          <w:rFonts w:cs="David"/>
          <w:rtl/>
        </w:rPr>
      </w:pPr>
    </w:p>
    <w:p w14:paraId="7D0352D5" w14:textId="77777777" w:rsidR="0029003B" w:rsidRPr="0029003B" w:rsidRDefault="0029003B" w:rsidP="0029003B">
      <w:pPr>
        <w:bidi/>
        <w:rPr>
          <w:rFonts w:cs="David" w:hint="cs"/>
          <w:rtl/>
        </w:rPr>
      </w:pPr>
      <w:r w:rsidRPr="0029003B">
        <w:rPr>
          <w:rFonts w:cs="David"/>
          <w:rtl/>
        </w:rPr>
        <w:tab/>
      </w:r>
      <w:r w:rsidRPr="0029003B">
        <w:rPr>
          <w:rFonts w:cs="David" w:hint="cs"/>
          <w:rtl/>
        </w:rPr>
        <w:t xml:space="preserve"> טיבי, בוא נתקזז וניסע לאבו מאזן.</w:t>
      </w:r>
    </w:p>
    <w:p w14:paraId="038DACE5" w14:textId="77777777" w:rsidR="0029003B" w:rsidRPr="0029003B" w:rsidRDefault="0029003B" w:rsidP="0029003B">
      <w:pPr>
        <w:bidi/>
        <w:rPr>
          <w:rFonts w:cs="David" w:hint="cs"/>
          <w:rtl/>
        </w:rPr>
      </w:pPr>
    </w:p>
    <w:p w14:paraId="6D2E75E0" w14:textId="77777777" w:rsidR="0029003B" w:rsidRPr="0029003B" w:rsidRDefault="0029003B" w:rsidP="0029003B">
      <w:pPr>
        <w:bidi/>
        <w:rPr>
          <w:rFonts w:cs="David" w:hint="cs"/>
          <w:rtl/>
        </w:rPr>
      </w:pPr>
      <w:r w:rsidRPr="0029003B">
        <w:rPr>
          <w:rFonts w:cs="David" w:hint="cs"/>
          <w:u w:val="single"/>
          <w:rtl/>
        </w:rPr>
        <w:t>אחמד טיבי:</w:t>
      </w:r>
    </w:p>
    <w:p w14:paraId="2A6D046B" w14:textId="77777777" w:rsidR="0029003B" w:rsidRPr="0029003B" w:rsidRDefault="0029003B" w:rsidP="0029003B">
      <w:pPr>
        <w:bidi/>
        <w:rPr>
          <w:rFonts w:cs="David" w:hint="cs"/>
          <w:rtl/>
        </w:rPr>
      </w:pPr>
    </w:p>
    <w:p w14:paraId="334F4208" w14:textId="77777777" w:rsidR="0029003B" w:rsidRPr="0029003B" w:rsidRDefault="0029003B" w:rsidP="0029003B">
      <w:pPr>
        <w:bidi/>
        <w:rPr>
          <w:rFonts w:cs="David" w:hint="cs"/>
          <w:rtl/>
        </w:rPr>
      </w:pPr>
      <w:r w:rsidRPr="0029003B">
        <w:rPr>
          <w:rFonts w:cs="David" w:hint="cs"/>
          <w:rtl/>
        </w:rPr>
        <w:tab/>
        <w:t>השאלה כמה חיילים אתה שווה. כמה אסירים פלסטיניים אתה שווה. זאת השאלה.</w:t>
      </w:r>
    </w:p>
    <w:p w14:paraId="02A4F97D" w14:textId="77777777" w:rsidR="0029003B" w:rsidRPr="0029003B" w:rsidRDefault="0029003B" w:rsidP="0029003B">
      <w:pPr>
        <w:bidi/>
        <w:rPr>
          <w:rFonts w:cs="David" w:hint="cs"/>
          <w:u w:val="single"/>
          <w:rtl/>
        </w:rPr>
      </w:pPr>
    </w:p>
    <w:p w14:paraId="0E03D5F4" w14:textId="77777777" w:rsidR="0029003B" w:rsidRPr="0029003B" w:rsidRDefault="0029003B" w:rsidP="0029003B">
      <w:pPr>
        <w:bidi/>
        <w:rPr>
          <w:rFonts w:cs="David" w:hint="cs"/>
          <w:u w:val="single"/>
          <w:rtl/>
        </w:rPr>
      </w:pPr>
      <w:r w:rsidRPr="0029003B">
        <w:rPr>
          <w:rFonts w:cs="David" w:hint="cs"/>
          <w:u w:val="single"/>
          <w:rtl/>
        </w:rPr>
        <w:t>יצחק שד"ר:</w:t>
      </w:r>
    </w:p>
    <w:p w14:paraId="4433A532" w14:textId="77777777" w:rsidR="0029003B" w:rsidRPr="0029003B" w:rsidRDefault="0029003B" w:rsidP="0029003B">
      <w:pPr>
        <w:bidi/>
        <w:rPr>
          <w:rFonts w:cs="David" w:hint="cs"/>
          <w:rtl/>
        </w:rPr>
      </w:pPr>
    </w:p>
    <w:p w14:paraId="0C553873" w14:textId="77777777" w:rsidR="0029003B" w:rsidRPr="0029003B" w:rsidRDefault="0029003B" w:rsidP="0029003B">
      <w:pPr>
        <w:bidi/>
        <w:rPr>
          <w:rFonts w:cs="David" w:hint="cs"/>
          <w:rtl/>
        </w:rPr>
      </w:pPr>
      <w:r w:rsidRPr="0029003B">
        <w:rPr>
          <w:rFonts w:cs="David" w:hint="cs"/>
          <w:rtl/>
        </w:rPr>
        <w:tab/>
        <w:t xml:space="preserve">אני רק רוצה לתקן את הרושם. בכניסה לשטחי </w:t>
      </w:r>
      <w:r w:rsidRPr="0029003B">
        <w:rPr>
          <w:rFonts w:cs="David" w:hint="cs"/>
        </w:rPr>
        <w:t>A</w:t>
      </w:r>
      <w:r w:rsidRPr="0029003B">
        <w:rPr>
          <w:rFonts w:cs="David" w:hint="cs"/>
          <w:rtl/>
        </w:rPr>
        <w:t xml:space="preserve">, מעטים המקרים שלא אושרו בארבע שנים. מאז שהנוהל הזה קיים, למעלה מ-90% מהבקשות לשטחי </w:t>
      </w:r>
      <w:r w:rsidRPr="0029003B">
        <w:rPr>
          <w:rFonts w:cs="David" w:hint="cs"/>
        </w:rPr>
        <w:t>A</w:t>
      </w:r>
      <w:r w:rsidRPr="0029003B">
        <w:rPr>
          <w:rFonts w:cs="David" w:hint="cs"/>
          <w:rtl/>
        </w:rPr>
        <w:t>, אושרו. למעלה.</w:t>
      </w:r>
    </w:p>
    <w:p w14:paraId="3C63399E" w14:textId="77777777" w:rsidR="0029003B" w:rsidRPr="0029003B" w:rsidRDefault="0029003B" w:rsidP="0029003B">
      <w:pPr>
        <w:bidi/>
        <w:rPr>
          <w:rFonts w:cs="David" w:hint="cs"/>
          <w:rtl/>
        </w:rPr>
      </w:pPr>
    </w:p>
    <w:p w14:paraId="45A631D3"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13D233D0" w14:textId="77777777" w:rsidR="0029003B" w:rsidRPr="0029003B" w:rsidRDefault="0029003B" w:rsidP="0029003B">
      <w:pPr>
        <w:bidi/>
        <w:rPr>
          <w:rFonts w:cs="David" w:hint="cs"/>
          <w:rtl/>
        </w:rPr>
      </w:pPr>
    </w:p>
    <w:p w14:paraId="021A62F8" w14:textId="77777777" w:rsidR="0029003B" w:rsidRPr="0029003B" w:rsidRDefault="0029003B" w:rsidP="0029003B">
      <w:pPr>
        <w:bidi/>
        <w:rPr>
          <w:rFonts w:cs="David" w:hint="cs"/>
          <w:rtl/>
        </w:rPr>
      </w:pPr>
      <w:r w:rsidRPr="0029003B">
        <w:rPr>
          <w:rFonts w:cs="David" w:hint="cs"/>
          <w:rtl/>
        </w:rPr>
        <w:tab/>
        <w:t xml:space="preserve"> כמה בקשות היו? </w:t>
      </w:r>
    </w:p>
    <w:p w14:paraId="4953849B" w14:textId="77777777" w:rsidR="0029003B" w:rsidRPr="0029003B" w:rsidRDefault="0029003B" w:rsidP="0029003B">
      <w:pPr>
        <w:bidi/>
        <w:rPr>
          <w:rFonts w:cs="David" w:hint="cs"/>
          <w:rtl/>
        </w:rPr>
      </w:pPr>
    </w:p>
    <w:p w14:paraId="24131736" w14:textId="77777777" w:rsidR="0029003B" w:rsidRDefault="0029003B" w:rsidP="0029003B">
      <w:pPr>
        <w:bidi/>
        <w:rPr>
          <w:rFonts w:cs="David" w:hint="cs"/>
          <w:u w:val="single"/>
          <w:rtl/>
        </w:rPr>
      </w:pPr>
    </w:p>
    <w:p w14:paraId="0B6E487D" w14:textId="77777777" w:rsidR="0029003B" w:rsidRDefault="0029003B" w:rsidP="0029003B">
      <w:pPr>
        <w:bidi/>
        <w:rPr>
          <w:rFonts w:cs="David" w:hint="cs"/>
          <w:u w:val="single"/>
          <w:rtl/>
        </w:rPr>
      </w:pPr>
    </w:p>
    <w:p w14:paraId="20DF9D08" w14:textId="77777777" w:rsidR="0029003B" w:rsidRPr="0029003B" w:rsidRDefault="0029003B" w:rsidP="0029003B">
      <w:pPr>
        <w:bidi/>
        <w:rPr>
          <w:rFonts w:cs="David" w:hint="cs"/>
          <w:u w:val="single"/>
          <w:rtl/>
        </w:rPr>
      </w:pPr>
      <w:r w:rsidRPr="0029003B">
        <w:rPr>
          <w:rFonts w:cs="David" w:hint="cs"/>
          <w:u w:val="single"/>
          <w:rtl/>
        </w:rPr>
        <w:t>יצחק שד"ר:</w:t>
      </w:r>
    </w:p>
    <w:p w14:paraId="3D980988" w14:textId="77777777" w:rsidR="0029003B" w:rsidRPr="0029003B" w:rsidRDefault="0029003B" w:rsidP="0029003B">
      <w:pPr>
        <w:bidi/>
        <w:rPr>
          <w:rFonts w:cs="David" w:hint="cs"/>
          <w:rtl/>
        </w:rPr>
      </w:pPr>
    </w:p>
    <w:p w14:paraId="0CB28724" w14:textId="77777777" w:rsidR="0029003B" w:rsidRPr="0029003B" w:rsidRDefault="0029003B" w:rsidP="0029003B">
      <w:pPr>
        <w:bidi/>
        <w:rPr>
          <w:rFonts w:cs="David" w:hint="cs"/>
          <w:rtl/>
        </w:rPr>
      </w:pPr>
      <w:r w:rsidRPr="0029003B">
        <w:rPr>
          <w:rFonts w:cs="David" w:hint="cs"/>
          <w:rtl/>
        </w:rPr>
        <w:tab/>
        <w:t>אני לא יכול להגיד לך מספר.</w:t>
      </w:r>
    </w:p>
    <w:p w14:paraId="37F736A9" w14:textId="77777777" w:rsidR="0029003B" w:rsidRPr="0029003B" w:rsidRDefault="0029003B" w:rsidP="0029003B">
      <w:pPr>
        <w:bidi/>
        <w:rPr>
          <w:rFonts w:cs="David" w:hint="cs"/>
          <w:rtl/>
        </w:rPr>
      </w:pPr>
    </w:p>
    <w:p w14:paraId="21F8CF48"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6134C77C" w14:textId="77777777" w:rsidR="0029003B" w:rsidRPr="0029003B" w:rsidRDefault="0029003B" w:rsidP="0029003B">
      <w:pPr>
        <w:bidi/>
        <w:rPr>
          <w:rFonts w:cs="David" w:hint="cs"/>
          <w:rtl/>
        </w:rPr>
      </w:pPr>
    </w:p>
    <w:p w14:paraId="40D5C114" w14:textId="77777777" w:rsidR="0029003B" w:rsidRPr="0029003B" w:rsidRDefault="0029003B" w:rsidP="0029003B">
      <w:pPr>
        <w:bidi/>
        <w:rPr>
          <w:rFonts w:cs="David" w:hint="cs"/>
          <w:rtl/>
        </w:rPr>
      </w:pPr>
      <w:r w:rsidRPr="0029003B">
        <w:rPr>
          <w:rFonts w:cs="David" w:hint="cs"/>
          <w:rtl/>
        </w:rPr>
        <w:tab/>
        <w:t>למעלה מ-90% והיו שלוש בקשות?</w:t>
      </w:r>
    </w:p>
    <w:p w14:paraId="635CFEB8" w14:textId="77777777" w:rsidR="0029003B" w:rsidRPr="0029003B" w:rsidRDefault="0029003B" w:rsidP="0029003B">
      <w:pPr>
        <w:bidi/>
        <w:rPr>
          <w:rFonts w:cs="David" w:hint="cs"/>
          <w:rtl/>
        </w:rPr>
      </w:pPr>
    </w:p>
    <w:p w14:paraId="01A4CC9D" w14:textId="77777777" w:rsidR="0029003B" w:rsidRPr="0029003B" w:rsidRDefault="0029003B" w:rsidP="0029003B">
      <w:pPr>
        <w:bidi/>
        <w:rPr>
          <w:rFonts w:cs="David" w:hint="cs"/>
          <w:u w:val="single"/>
          <w:rtl/>
        </w:rPr>
      </w:pPr>
      <w:r w:rsidRPr="0029003B">
        <w:rPr>
          <w:rFonts w:cs="David" w:hint="cs"/>
          <w:u w:val="single"/>
          <w:rtl/>
        </w:rPr>
        <w:t>יצחק שד"ר:</w:t>
      </w:r>
    </w:p>
    <w:p w14:paraId="2A4A4880" w14:textId="77777777" w:rsidR="0029003B" w:rsidRPr="0029003B" w:rsidRDefault="0029003B" w:rsidP="0029003B">
      <w:pPr>
        <w:bidi/>
        <w:rPr>
          <w:rFonts w:cs="David" w:hint="cs"/>
          <w:rtl/>
        </w:rPr>
      </w:pPr>
    </w:p>
    <w:p w14:paraId="7ECC2971" w14:textId="77777777" w:rsidR="0029003B" w:rsidRPr="0029003B" w:rsidRDefault="0029003B" w:rsidP="0029003B">
      <w:pPr>
        <w:bidi/>
        <w:rPr>
          <w:rFonts w:cs="David" w:hint="cs"/>
          <w:rtl/>
        </w:rPr>
      </w:pPr>
      <w:r w:rsidRPr="0029003B">
        <w:rPr>
          <w:rFonts w:cs="David" w:hint="cs"/>
          <w:rtl/>
        </w:rPr>
        <w:tab/>
        <w:t xml:space="preserve">לא, לא. היו עשרות בקשות. </w:t>
      </w:r>
    </w:p>
    <w:p w14:paraId="795EE2AC" w14:textId="77777777" w:rsidR="0029003B" w:rsidRPr="0029003B" w:rsidRDefault="0029003B" w:rsidP="0029003B">
      <w:pPr>
        <w:bidi/>
        <w:rPr>
          <w:rFonts w:cs="David" w:hint="cs"/>
          <w:rtl/>
        </w:rPr>
      </w:pPr>
    </w:p>
    <w:p w14:paraId="482AEA6D" w14:textId="77777777" w:rsidR="0029003B" w:rsidRPr="0029003B" w:rsidRDefault="0029003B" w:rsidP="0029003B">
      <w:pPr>
        <w:bidi/>
        <w:rPr>
          <w:rFonts w:cs="David" w:hint="cs"/>
          <w:rtl/>
        </w:rPr>
      </w:pPr>
      <w:r w:rsidRPr="0029003B">
        <w:rPr>
          <w:rFonts w:cs="David" w:hint="cs"/>
          <w:u w:val="single"/>
          <w:rtl/>
        </w:rPr>
        <w:t>אחמד טיבי:</w:t>
      </w:r>
    </w:p>
    <w:p w14:paraId="317040E0" w14:textId="77777777" w:rsidR="0029003B" w:rsidRPr="0029003B" w:rsidRDefault="0029003B" w:rsidP="0029003B">
      <w:pPr>
        <w:bidi/>
        <w:rPr>
          <w:rFonts w:cs="David" w:hint="cs"/>
          <w:rtl/>
        </w:rPr>
      </w:pPr>
    </w:p>
    <w:p w14:paraId="3A758CB8" w14:textId="77777777" w:rsidR="0029003B" w:rsidRPr="0029003B" w:rsidRDefault="0029003B" w:rsidP="0029003B">
      <w:pPr>
        <w:bidi/>
        <w:rPr>
          <w:rFonts w:cs="David" w:hint="cs"/>
          <w:rtl/>
        </w:rPr>
      </w:pPr>
      <w:r w:rsidRPr="0029003B">
        <w:rPr>
          <w:rFonts w:cs="David" w:hint="cs"/>
          <w:rtl/>
        </w:rPr>
        <w:tab/>
        <w:t xml:space="preserve"> עשרות בקשות של חברי כנסת?</w:t>
      </w:r>
    </w:p>
    <w:p w14:paraId="4AA4434A" w14:textId="77777777" w:rsidR="0029003B" w:rsidRPr="0029003B" w:rsidRDefault="0029003B" w:rsidP="0029003B">
      <w:pPr>
        <w:bidi/>
        <w:rPr>
          <w:rFonts w:cs="David" w:hint="cs"/>
          <w:rtl/>
        </w:rPr>
      </w:pPr>
    </w:p>
    <w:p w14:paraId="1AB63C8F" w14:textId="77777777" w:rsidR="0029003B" w:rsidRPr="0029003B" w:rsidRDefault="0029003B" w:rsidP="0029003B">
      <w:pPr>
        <w:bidi/>
        <w:rPr>
          <w:rFonts w:cs="David" w:hint="cs"/>
          <w:u w:val="single"/>
          <w:rtl/>
        </w:rPr>
      </w:pPr>
      <w:r w:rsidRPr="0029003B">
        <w:rPr>
          <w:rFonts w:cs="David" w:hint="cs"/>
          <w:u w:val="single"/>
          <w:rtl/>
        </w:rPr>
        <w:t>יצחק שד"ר:</w:t>
      </w:r>
    </w:p>
    <w:p w14:paraId="5C3E0926" w14:textId="77777777" w:rsidR="0029003B" w:rsidRPr="0029003B" w:rsidRDefault="0029003B" w:rsidP="0029003B">
      <w:pPr>
        <w:bidi/>
        <w:rPr>
          <w:rFonts w:cs="David" w:hint="cs"/>
          <w:rtl/>
        </w:rPr>
      </w:pPr>
    </w:p>
    <w:p w14:paraId="52F1D06B" w14:textId="77777777" w:rsidR="0029003B" w:rsidRPr="0029003B" w:rsidRDefault="0029003B" w:rsidP="0029003B">
      <w:pPr>
        <w:bidi/>
        <w:rPr>
          <w:rFonts w:cs="David" w:hint="cs"/>
          <w:rtl/>
        </w:rPr>
      </w:pPr>
      <w:r w:rsidRPr="0029003B">
        <w:rPr>
          <w:rFonts w:cs="David" w:hint="cs"/>
          <w:rtl/>
        </w:rPr>
        <w:tab/>
        <w:t>כן.</w:t>
      </w:r>
    </w:p>
    <w:p w14:paraId="21D57C01" w14:textId="77777777" w:rsidR="0029003B" w:rsidRPr="0029003B" w:rsidRDefault="0029003B" w:rsidP="0029003B">
      <w:pPr>
        <w:bidi/>
        <w:rPr>
          <w:rFonts w:cs="David" w:hint="cs"/>
          <w:rtl/>
        </w:rPr>
      </w:pPr>
    </w:p>
    <w:p w14:paraId="1602F1C1" w14:textId="77777777" w:rsidR="0029003B" w:rsidRPr="0029003B" w:rsidRDefault="0029003B" w:rsidP="0029003B">
      <w:pPr>
        <w:bidi/>
        <w:rPr>
          <w:rFonts w:cs="David" w:hint="cs"/>
          <w:rtl/>
        </w:rPr>
      </w:pPr>
      <w:r w:rsidRPr="0029003B">
        <w:rPr>
          <w:rFonts w:cs="David" w:hint="cs"/>
          <w:u w:val="single"/>
          <w:rtl/>
        </w:rPr>
        <w:t>אחמד טיבי:</w:t>
      </w:r>
    </w:p>
    <w:p w14:paraId="0A014638" w14:textId="77777777" w:rsidR="0029003B" w:rsidRPr="0029003B" w:rsidRDefault="0029003B" w:rsidP="0029003B">
      <w:pPr>
        <w:bidi/>
        <w:rPr>
          <w:rFonts w:cs="David" w:hint="cs"/>
          <w:rtl/>
        </w:rPr>
      </w:pPr>
    </w:p>
    <w:p w14:paraId="6DEF824C" w14:textId="77777777" w:rsidR="0029003B" w:rsidRPr="0029003B" w:rsidRDefault="0029003B" w:rsidP="0029003B">
      <w:pPr>
        <w:bidi/>
        <w:rPr>
          <w:rFonts w:cs="David" w:hint="cs"/>
          <w:rtl/>
        </w:rPr>
      </w:pPr>
      <w:r w:rsidRPr="0029003B">
        <w:rPr>
          <w:rFonts w:cs="David" w:hint="cs"/>
          <w:rtl/>
        </w:rPr>
        <w:tab/>
        <w:t xml:space="preserve"> מה קרה? בארבע שנים? מה קרה?</w:t>
      </w:r>
    </w:p>
    <w:p w14:paraId="1866810B" w14:textId="77777777" w:rsidR="0029003B" w:rsidRPr="0029003B" w:rsidRDefault="0029003B" w:rsidP="0029003B">
      <w:pPr>
        <w:bidi/>
        <w:rPr>
          <w:rFonts w:cs="David" w:hint="cs"/>
          <w:rtl/>
        </w:rPr>
      </w:pPr>
    </w:p>
    <w:p w14:paraId="2F7137F9" w14:textId="77777777" w:rsidR="0029003B" w:rsidRPr="0029003B" w:rsidRDefault="0029003B" w:rsidP="0029003B">
      <w:pPr>
        <w:bidi/>
        <w:rPr>
          <w:rFonts w:cs="David" w:hint="cs"/>
          <w:u w:val="single"/>
          <w:rtl/>
        </w:rPr>
      </w:pPr>
      <w:r w:rsidRPr="0029003B">
        <w:rPr>
          <w:rFonts w:cs="David" w:hint="cs"/>
          <w:u w:val="single"/>
          <w:rtl/>
        </w:rPr>
        <w:t>יצחק שד"ר:</w:t>
      </w:r>
    </w:p>
    <w:p w14:paraId="257D0F0B" w14:textId="77777777" w:rsidR="0029003B" w:rsidRPr="0029003B" w:rsidRDefault="0029003B" w:rsidP="0029003B">
      <w:pPr>
        <w:bidi/>
        <w:rPr>
          <w:rFonts w:cs="David" w:hint="cs"/>
          <w:rtl/>
        </w:rPr>
      </w:pPr>
      <w:r w:rsidRPr="0029003B">
        <w:rPr>
          <w:rFonts w:cs="David" w:hint="cs"/>
          <w:rtl/>
        </w:rPr>
        <w:tab/>
        <w:t>כן.</w:t>
      </w:r>
    </w:p>
    <w:p w14:paraId="49B6ECB1" w14:textId="77777777" w:rsidR="0029003B" w:rsidRPr="0029003B" w:rsidRDefault="0029003B" w:rsidP="0029003B">
      <w:pPr>
        <w:bidi/>
        <w:rPr>
          <w:rFonts w:cs="David" w:hint="cs"/>
          <w:rtl/>
        </w:rPr>
      </w:pPr>
      <w:r w:rsidRPr="0029003B">
        <w:rPr>
          <w:rFonts w:cs="David" w:hint="cs"/>
          <w:rtl/>
        </w:rPr>
        <w:tab/>
      </w:r>
    </w:p>
    <w:p w14:paraId="09A31806"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50DD49DD" w14:textId="77777777" w:rsidR="0029003B" w:rsidRPr="0029003B" w:rsidRDefault="0029003B" w:rsidP="0029003B">
      <w:pPr>
        <w:bidi/>
        <w:rPr>
          <w:rFonts w:cs="David" w:hint="cs"/>
          <w:rtl/>
        </w:rPr>
      </w:pPr>
    </w:p>
    <w:p w14:paraId="54677927" w14:textId="77777777" w:rsidR="0029003B" w:rsidRPr="0029003B" w:rsidRDefault="0029003B" w:rsidP="0029003B">
      <w:pPr>
        <w:bidi/>
        <w:rPr>
          <w:rFonts w:cs="David" w:hint="cs"/>
          <w:rtl/>
        </w:rPr>
      </w:pPr>
      <w:r w:rsidRPr="0029003B">
        <w:rPr>
          <w:rFonts w:cs="David" w:hint="cs"/>
          <w:rtl/>
        </w:rPr>
        <w:tab/>
        <w:t xml:space="preserve"> אדוני, אני מבקשת דיווח לוועדה, משנת 2004, כמה היו בארבע השנים האחרונות, כמה בקשות אושרו לחברי כנסת לבקר בשטחי </w:t>
      </w:r>
      <w:r w:rsidRPr="0029003B">
        <w:rPr>
          <w:rFonts w:cs="David" w:hint="cs"/>
        </w:rPr>
        <w:t>A</w:t>
      </w:r>
      <w:r w:rsidRPr="0029003B">
        <w:rPr>
          <w:rFonts w:cs="David" w:hint="cs"/>
          <w:rtl/>
        </w:rPr>
        <w:t xml:space="preserve"> וכמה לא אושרו. </w:t>
      </w:r>
    </w:p>
    <w:p w14:paraId="209FAD27" w14:textId="77777777" w:rsidR="0029003B" w:rsidRPr="0029003B" w:rsidRDefault="0029003B" w:rsidP="0029003B">
      <w:pPr>
        <w:bidi/>
        <w:rPr>
          <w:rFonts w:cs="David" w:hint="cs"/>
          <w:rtl/>
        </w:rPr>
      </w:pPr>
    </w:p>
    <w:p w14:paraId="28C27ECC" w14:textId="77777777" w:rsidR="0029003B" w:rsidRPr="0029003B" w:rsidRDefault="0029003B" w:rsidP="0029003B">
      <w:pPr>
        <w:bidi/>
        <w:rPr>
          <w:rFonts w:cs="David" w:hint="cs"/>
          <w:u w:val="single"/>
          <w:rtl/>
        </w:rPr>
      </w:pPr>
      <w:r w:rsidRPr="0029003B">
        <w:rPr>
          <w:rFonts w:cs="David" w:hint="cs"/>
          <w:u w:val="single"/>
          <w:rtl/>
        </w:rPr>
        <w:t>היו"ר דוד טל:</w:t>
      </w:r>
    </w:p>
    <w:p w14:paraId="4887127A" w14:textId="77777777" w:rsidR="0029003B" w:rsidRPr="0029003B" w:rsidRDefault="0029003B" w:rsidP="0029003B">
      <w:pPr>
        <w:bidi/>
        <w:rPr>
          <w:rFonts w:cs="David" w:hint="cs"/>
          <w:rtl/>
        </w:rPr>
      </w:pPr>
    </w:p>
    <w:p w14:paraId="00DCBF45" w14:textId="77777777" w:rsidR="0029003B" w:rsidRPr="0029003B" w:rsidRDefault="0029003B" w:rsidP="0029003B">
      <w:pPr>
        <w:bidi/>
        <w:rPr>
          <w:rFonts w:cs="David" w:hint="cs"/>
          <w:rtl/>
        </w:rPr>
      </w:pPr>
      <w:r w:rsidRPr="0029003B">
        <w:rPr>
          <w:rFonts w:cs="David" w:hint="cs"/>
          <w:rtl/>
        </w:rPr>
        <w:tab/>
        <w:t>אוקי. תודה. הצבא רצה לומר משהו? מי מהצבא? לא.</w:t>
      </w:r>
    </w:p>
    <w:p w14:paraId="2FA27197" w14:textId="77777777" w:rsidR="0029003B" w:rsidRPr="0029003B" w:rsidRDefault="0029003B" w:rsidP="0029003B">
      <w:pPr>
        <w:bidi/>
        <w:rPr>
          <w:rFonts w:cs="David" w:hint="cs"/>
          <w:rtl/>
        </w:rPr>
      </w:pPr>
    </w:p>
    <w:p w14:paraId="05EC7830" w14:textId="77777777" w:rsidR="0029003B" w:rsidRPr="0029003B" w:rsidRDefault="0029003B" w:rsidP="0029003B">
      <w:pPr>
        <w:bidi/>
        <w:rPr>
          <w:rFonts w:cs="David"/>
          <w:rtl/>
        </w:rPr>
      </w:pPr>
      <w:r w:rsidRPr="0029003B">
        <w:rPr>
          <w:rFonts w:cs="David" w:hint="eastAsia"/>
          <w:u w:val="single"/>
          <w:rtl/>
        </w:rPr>
        <w:t>אורי</w:t>
      </w:r>
      <w:r w:rsidRPr="0029003B">
        <w:rPr>
          <w:rFonts w:cs="David"/>
          <w:u w:val="single"/>
          <w:rtl/>
        </w:rPr>
        <w:t xml:space="preserve"> אריאל:</w:t>
      </w:r>
    </w:p>
    <w:p w14:paraId="5BCB8F9B" w14:textId="77777777" w:rsidR="0029003B" w:rsidRPr="0029003B" w:rsidRDefault="0029003B" w:rsidP="0029003B">
      <w:pPr>
        <w:bidi/>
        <w:rPr>
          <w:rFonts w:cs="David"/>
          <w:rtl/>
        </w:rPr>
      </w:pPr>
    </w:p>
    <w:p w14:paraId="2B511E6A" w14:textId="77777777" w:rsidR="0029003B" w:rsidRPr="0029003B" w:rsidRDefault="0029003B" w:rsidP="0029003B">
      <w:pPr>
        <w:bidi/>
        <w:rPr>
          <w:rFonts w:cs="David" w:hint="cs"/>
          <w:rtl/>
        </w:rPr>
      </w:pPr>
      <w:r w:rsidRPr="0029003B">
        <w:rPr>
          <w:rFonts w:cs="David"/>
          <w:rtl/>
        </w:rPr>
        <w:tab/>
      </w:r>
      <w:r w:rsidRPr="0029003B">
        <w:rPr>
          <w:rFonts w:cs="David" w:hint="cs"/>
          <w:rtl/>
        </w:rPr>
        <w:t xml:space="preserve"> אני מבקש את הדברים שלי להוסיף. אמרתי קודם: שיהיה דיווח חודשי.</w:t>
      </w:r>
    </w:p>
    <w:p w14:paraId="62089648" w14:textId="77777777" w:rsidR="0029003B" w:rsidRPr="0029003B" w:rsidRDefault="0029003B" w:rsidP="0029003B">
      <w:pPr>
        <w:bidi/>
        <w:rPr>
          <w:rFonts w:cs="David" w:hint="cs"/>
          <w:rtl/>
        </w:rPr>
      </w:pPr>
    </w:p>
    <w:p w14:paraId="7E7A36D2" w14:textId="77777777" w:rsidR="0029003B" w:rsidRPr="0029003B" w:rsidRDefault="0029003B" w:rsidP="0029003B">
      <w:pPr>
        <w:bidi/>
        <w:rPr>
          <w:rFonts w:cs="David" w:hint="cs"/>
          <w:u w:val="single"/>
          <w:rtl/>
        </w:rPr>
      </w:pPr>
      <w:r w:rsidRPr="0029003B">
        <w:rPr>
          <w:rFonts w:cs="David" w:hint="cs"/>
          <w:u w:val="single"/>
          <w:rtl/>
        </w:rPr>
        <w:t>היו"ר דוד טל:</w:t>
      </w:r>
    </w:p>
    <w:p w14:paraId="3196215B" w14:textId="77777777" w:rsidR="0029003B" w:rsidRPr="0029003B" w:rsidRDefault="0029003B" w:rsidP="0029003B">
      <w:pPr>
        <w:bidi/>
        <w:rPr>
          <w:rFonts w:cs="David" w:hint="cs"/>
          <w:rtl/>
        </w:rPr>
      </w:pPr>
    </w:p>
    <w:p w14:paraId="678A7EB1" w14:textId="77777777" w:rsidR="0029003B" w:rsidRPr="0029003B" w:rsidRDefault="0029003B" w:rsidP="0029003B">
      <w:pPr>
        <w:bidi/>
        <w:rPr>
          <w:rFonts w:cs="David" w:hint="cs"/>
          <w:rtl/>
        </w:rPr>
      </w:pPr>
      <w:r w:rsidRPr="0029003B">
        <w:rPr>
          <w:rFonts w:cs="David" w:hint="cs"/>
          <w:rtl/>
        </w:rPr>
        <w:tab/>
        <w:t xml:space="preserve">לא, אנחנו לא הולכים להצביע עכשיו. אני רוצה להגיע כאן לאיזשהו קונצנזוס בנושא הזה, עד כמה שניתן ואפשר, אם זהבה תהיה לבד אין לי בעיה עם זה, נצביע נגד זהבה. </w:t>
      </w:r>
    </w:p>
    <w:p w14:paraId="472B35F3" w14:textId="77777777" w:rsidR="0029003B" w:rsidRPr="0029003B" w:rsidRDefault="0029003B" w:rsidP="0029003B">
      <w:pPr>
        <w:bidi/>
        <w:rPr>
          <w:rFonts w:cs="David" w:hint="cs"/>
          <w:rtl/>
        </w:rPr>
      </w:pPr>
    </w:p>
    <w:p w14:paraId="5FC18976"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1EC35A12" w14:textId="77777777" w:rsidR="0029003B" w:rsidRPr="0029003B" w:rsidRDefault="0029003B" w:rsidP="0029003B">
      <w:pPr>
        <w:bidi/>
        <w:rPr>
          <w:rFonts w:cs="David" w:hint="cs"/>
          <w:rtl/>
        </w:rPr>
      </w:pPr>
    </w:p>
    <w:p w14:paraId="47633516" w14:textId="77777777" w:rsidR="0029003B" w:rsidRPr="0029003B" w:rsidRDefault="0029003B" w:rsidP="0029003B">
      <w:pPr>
        <w:bidi/>
        <w:rPr>
          <w:rFonts w:cs="David" w:hint="cs"/>
          <w:rtl/>
        </w:rPr>
      </w:pPr>
      <w:r w:rsidRPr="0029003B">
        <w:rPr>
          <w:rFonts w:cs="David" w:hint="cs"/>
          <w:rtl/>
        </w:rPr>
        <w:tab/>
        <w:t xml:space="preserve"> זה שאין לך בעיה עם זה כל ישיבה מחדש, זה מתחיל להדאיג אותי.</w:t>
      </w:r>
    </w:p>
    <w:p w14:paraId="43F870F2" w14:textId="77777777" w:rsidR="0029003B" w:rsidRPr="0029003B" w:rsidRDefault="0029003B" w:rsidP="0029003B">
      <w:pPr>
        <w:bidi/>
        <w:rPr>
          <w:rFonts w:cs="David" w:hint="cs"/>
          <w:rtl/>
        </w:rPr>
      </w:pPr>
    </w:p>
    <w:p w14:paraId="2D11D998" w14:textId="77777777" w:rsidR="0029003B" w:rsidRPr="0029003B" w:rsidRDefault="0029003B" w:rsidP="0029003B">
      <w:pPr>
        <w:bidi/>
        <w:rPr>
          <w:rFonts w:cs="David" w:hint="cs"/>
          <w:u w:val="single"/>
          <w:rtl/>
        </w:rPr>
      </w:pPr>
      <w:r w:rsidRPr="0029003B">
        <w:rPr>
          <w:rFonts w:cs="David" w:hint="cs"/>
          <w:u w:val="single"/>
          <w:rtl/>
        </w:rPr>
        <w:t>היו"ר דוד טל:</w:t>
      </w:r>
    </w:p>
    <w:p w14:paraId="20D5625B" w14:textId="77777777" w:rsidR="0029003B" w:rsidRPr="0029003B" w:rsidRDefault="0029003B" w:rsidP="0029003B">
      <w:pPr>
        <w:bidi/>
        <w:rPr>
          <w:rFonts w:cs="David" w:hint="cs"/>
          <w:rtl/>
        </w:rPr>
      </w:pPr>
    </w:p>
    <w:p w14:paraId="352AF122" w14:textId="77777777" w:rsidR="0029003B" w:rsidRPr="0029003B" w:rsidRDefault="0029003B" w:rsidP="0029003B">
      <w:pPr>
        <w:bidi/>
        <w:rPr>
          <w:rFonts w:cs="David" w:hint="cs"/>
          <w:rtl/>
        </w:rPr>
      </w:pPr>
      <w:r w:rsidRPr="0029003B">
        <w:rPr>
          <w:rFonts w:cs="David" w:hint="cs"/>
          <w:rtl/>
        </w:rPr>
        <w:tab/>
        <w:t xml:space="preserve">קחי את זה לתשומת לבך. </w:t>
      </w:r>
    </w:p>
    <w:p w14:paraId="4B718868" w14:textId="77777777" w:rsidR="0029003B" w:rsidRPr="0029003B" w:rsidRDefault="0029003B" w:rsidP="0029003B">
      <w:pPr>
        <w:bidi/>
        <w:rPr>
          <w:rFonts w:cs="David" w:hint="cs"/>
          <w:rtl/>
        </w:rPr>
      </w:pPr>
    </w:p>
    <w:p w14:paraId="5D8ADC90" w14:textId="77777777" w:rsidR="0029003B" w:rsidRPr="0029003B" w:rsidRDefault="0029003B" w:rsidP="0029003B">
      <w:pPr>
        <w:bidi/>
        <w:rPr>
          <w:rFonts w:cs="David" w:hint="cs"/>
          <w:rtl/>
        </w:rPr>
      </w:pPr>
      <w:r w:rsidRPr="0029003B">
        <w:rPr>
          <w:rFonts w:cs="David" w:hint="cs"/>
          <w:rtl/>
        </w:rPr>
        <w:tab/>
        <w:t xml:space="preserve">בבקשה, היועצת, רצית להשלים. </w:t>
      </w:r>
    </w:p>
    <w:p w14:paraId="333C77E6" w14:textId="77777777" w:rsidR="0029003B" w:rsidRPr="0029003B" w:rsidRDefault="0029003B" w:rsidP="0029003B">
      <w:pPr>
        <w:bidi/>
        <w:rPr>
          <w:rFonts w:cs="David" w:hint="cs"/>
          <w:rtl/>
        </w:rPr>
      </w:pPr>
    </w:p>
    <w:p w14:paraId="31D08880" w14:textId="77777777" w:rsidR="0029003B" w:rsidRPr="0029003B" w:rsidRDefault="0029003B" w:rsidP="0029003B">
      <w:pPr>
        <w:bidi/>
        <w:rPr>
          <w:rFonts w:cs="David" w:hint="cs"/>
          <w:u w:val="single"/>
          <w:rtl/>
        </w:rPr>
      </w:pPr>
      <w:r w:rsidRPr="0029003B">
        <w:rPr>
          <w:rFonts w:cs="David" w:hint="cs"/>
          <w:u w:val="single"/>
          <w:rtl/>
        </w:rPr>
        <w:t>ארבל אסטרחן:</w:t>
      </w:r>
      <w:r w:rsidRPr="0029003B">
        <w:rPr>
          <w:rFonts w:cs="David" w:hint="cs"/>
          <w:rtl/>
        </w:rPr>
        <w:t xml:space="preserve"> </w:t>
      </w:r>
    </w:p>
    <w:p w14:paraId="28115717" w14:textId="77777777" w:rsidR="0029003B" w:rsidRPr="0029003B" w:rsidRDefault="0029003B" w:rsidP="0029003B">
      <w:pPr>
        <w:bidi/>
        <w:rPr>
          <w:rFonts w:cs="David" w:hint="cs"/>
          <w:rtl/>
        </w:rPr>
      </w:pPr>
    </w:p>
    <w:p w14:paraId="3C46D6DC" w14:textId="77777777" w:rsidR="0029003B" w:rsidRPr="0029003B" w:rsidRDefault="0029003B" w:rsidP="0029003B">
      <w:pPr>
        <w:bidi/>
        <w:rPr>
          <w:rFonts w:cs="David" w:hint="cs"/>
          <w:rtl/>
        </w:rPr>
      </w:pPr>
      <w:r w:rsidRPr="0029003B">
        <w:rPr>
          <w:rFonts w:cs="David" w:hint="cs"/>
          <w:rtl/>
        </w:rPr>
        <w:tab/>
        <w:t xml:space="preserve">מעבר לעובדה ששיקול הדעת של שר הביטחון צריך להיות בעד לאפשר לחברי הכנסת להיכנס, אני חושבת שברור שעולה מהנוסח שכאן, שקצין הכנסת מעביר את הבקשה לשר והוא מציין אם הוא נתן תדריך ביטחוני או לא נתן תדריך ביטחוני. גם אם הוא מציין ואומר שהוא לא נתן תדריך ביטחוני, עדיין השר צריך לשקול. </w:t>
      </w:r>
    </w:p>
    <w:p w14:paraId="04AD9708" w14:textId="77777777" w:rsidR="0029003B" w:rsidRPr="0029003B" w:rsidRDefault="0029003B" w:rsidP="0029003B">
      <w:pPr>
        <w:bidi/>
        <w:rPr>
          <w:rFonts w:cs="David" w:hint="cs"/>
          <w:rtl/>
        </w:rPr>
      </w:pPr>
    </w:p>
    <w:p w14:paraId="1287D0F8" w14:textId="77777777" w:rsidR="0029003B" w:rsidRPr="0029003B" w:rsidRDefault="0029003B" w:rsidP="0029003B">
      <w:pPr>
        <w:bidi/>
        <w:rPr>
          <w:rFonts w:cs="David" w:hint="cs"/>
          <w:rtl/>
        </w:rPr>
      </w:pPr>
      <w:r w:rsidRPr="0029003B">
        <w:rPr>
          <w:rFonts w:cs="David" w:hint="cs"/>
          <w:u w:val="single"/>
          <w:rtl/>
        </w:rPr>
        <w:t>אחמד טיבי:</w:t>
      </w:r>
    </w:p>
    <w:p w14:paraId="7F68835F" w14:textId="77777777" w:rsidR="0029003B" w:rsidRPr="0029003B" w:rsidRDefault="0029003B" w:rsidP="0029003B">
      <w:pPr>
        <w:bidi/>
        <w:rPr>
          <w:rFonts w:cs="David" w:hint="cs"/>
          <w:rtl/>
        </w:rPr>
      </w:pPr>
    </w:p>
    <w:p w14:paraId="6784C613" w14:textId="77777777" w:rsidR="0029003B" w:rsidRPr="0029003B" w:rsidRDefault="0029003B" w:rsidP="0029003B">
      <w:pPr>
        <w:bidi/>
        <w:rPr>
          <w:rFonts w:cs="David" w:hint="cs"/>
          <w:rtl/>
        </w:rPr>
      </w:pPr>
      <w:r w:rsidRPr="0029003B">
        <w:rPr>
          <w:rFonts w:cs="David" w:hint="cs"/>
          <w:rtl/>
        </w:rPr>
        <w:tab/>
        <w:t xml:space="preserve"> אם הייתי מתקשר אליך, אדוני, הייתי מתקשר לקצין הכנסת, אומר לו: בעוד שעה אני צריך להיות. אתה צריך להתקשר ללשכת שר הביטחון או לאלוף פיקוד שאחראי ישירות? למי אתה צריך להתקשר?</w:t>
      </w:r>
    </w:p>
    <w:p w14:paraId="6BAFBCC3" w14:textId="77777777" w:rsidR="0029003B" w:rsidRPr="0029003B" w:rsidRDefault="0029003B" w:rsidP="0029003B">
      <w:pPr>
        <w:bidi/>
        <w:rPr>
          <w:rFonts w:cs="David" w:hint="cs"/>
          <w:rtl/>
        </w:rPr>
      </w:pPr>
    </w:p>
    <w:p w14:paraId="4FE97A54" w14:textId="77777777" w:rsidR="0029003B" w:rsidRPr="0029003B" w:rsidRDefault="0029003B" w:rsidP="0029003B">
      <w:pPr>
        <w:bidi/>
        <w:rPr>
          <w:rFonts w:cs="David" w:hint="cs"/>
          <w:u w:val="single"/>
          <w:rtl/>
        </w:rPr>
      </w:pPr>
      <w:r w:rsidRPr="0029003B">
        <w:rPr>
          <w:rFonts w:cs="David" w:hint="cs"/>
          <w:u w:val="single"/>
          <w:rtl/>
        </w:rPr>
        <w:t>היו"ר דוד טל:</w:t>
      </w:r>
    </w:p>
    <w:p w14:paraId="4B06BB29" w14:textId="77777777" w:rsidR="0029003B" w:rsidRPr="0029003B" w:rsidRDefault="0029003B" w:rsidP="0029003B">
      <w:pPr>
        <w:bidi/>
        <w:rPr>
          <w:rFonts w:cs="David" w:hint="cs"/>
          <w:rtl/>
        </w:rPr>
      </w:pPr>
    </w:p>
    <w:p w14:paraId="5C46FB25" w14:textId="77777777" w:rsidR="0029003B" w:rsidRPr="0029003B" w:rsidRDefault="0029003B" w:rsidP="0029003B">
      <w:pPr>
        <w:bidi/>
        <w:rPr>
          <w:rFonts w:cs="David" w:hint="cs"/>
          <w:rtl/>
        </w:rPr>
      </w:pPr>
      <w:r w:rsidRPr="0029003B">
        <w:rPr>
          <w:rFonts w:cs="David" w:hint="cs"/>
          <w:rtl/>
        </w:rPr>
        <w:tab/>
        <w:t>הוא מתקשר לאן שהוא חושב שנכון להתקשר.</w:t>
      </w:r>
    </w:p>
    <w:p w14:paraId="2A1D9FD2" w14:textId="77777777" w:rsidR="0029003B" w:rsidRPr="0029003B" w:rsidRDefault="0029003B" w:rsidP="0029003B">
      <w:pPr>
        <w:bidi/>
        <w:rPr>
          <w:rFonts w:cs="David" w:hint="cs"/>
          <w:rtl/>
        </w:rPr>
      </w:pPr>
    </w:p>
    <w:p w14:paraId="4D890BE9" w14:textId="77777777" w:rsidR="0029003B" w:rsidRPr="0029003B" w:rsidRDefault="0029003B" w:rsidP="0029003B">
      <w:pPr>
        <w:bidi/>
        <w:rPr>
          <w:rFonts w:cs="David" w:hint="cs"/>
          <w:rtl/>
        </w:rPr>
      </w:pPr>
      <w:r w:rsidRPr="0029003B">
        <w:rPr>
          <w:rFonts w:cs="David" w:hint="cs"/>
          <w:u w:val="single"/>
          <w:rtl/>
        </w:rPr>
        <w:t>אחמד טיבי:</w:t>
      </w:r>
    </w:p>
    <w:p w14:paraId="1D9AD492" w14:textId="77777777" w:rsidR="0029003B" w:rsidRPr="0029003B" w:rsidRDefault="0029003B" w:rsidP="0029003B">
      <w:pPr>
        <w:bidi/>
        <w:rPr>
          <w:rFonts w:cs="David" w:hint="cs"/>
          <w:rtl/>
        </w:rPr>
      </w:pPr>
    </w:p>
    <w:p w14:paraId="57D9A03B" w14:textId="77777777" w:rsidR="0029003B" w:rsidRPr="0029003B" w:rsidRDefault="0029003B" w:rsidP="0029003B">
      <w:pPr>
        <w:bidi/>
        <w:rPr>
          <w:rFonts w:cs="David" w:hint="cs"/>
          <w:rtl/>
        </w:rPr>
      </w:pPr>
      <w:r w:rsidRPr="0029003B">
        <w:rPr>
          <w:rFonts w:cs="David" w:hint="cs"/>
          <w:rtl/>
        </w:rPr>
        <w:tab/>
        <w:t xml:space="preserve"> לא, לא. שר הביטחון צריך לאשר בכל מקרה.</w:t>
      </w:r>
    </w:p>
    <w:p w14:paraId="52E4E44E" w14:textId="77777777" w:rsidR="0029003B" w:rsidRPr="0029003B" w:rsidRDefault="0029003B" w:rsidP="0029003B">
      <w:pPr>
        <w:bidi/>
        <w:rPr>
          <w:rFonts w:cs="David" w:hint="cs"/>
          <w:rtl/>
        </w:rPr>
      </w:pPr>
    </w:p>
    <w:p w14:paraId="32175B41" w14:textId="77777777" w:rsidR="0029003B" w:rsidRPr="0029003B" w:rsidRDefault="0029003B" w:rsidP="0029003B">
      <w:pPr>
        <w:bidi/>
        <w:rPr>
          <w:rFonts w:cs="David" w:hint="cs"/>
          <w:u w:val="single"/>
          <w:rtl/>
        </w:rPr>
      </w:pPr>
      <w:r w:rsidRPr="0029003B">
        <w:rPr>
          <w:rFonts w:cs="David" w:hint="cs"/>
          <w:u w:val="single"/>
          <w:rtl/>
        </w:rPr>
        <w:t>ארבל אסטרחן:</w:t>
      </w:r>
      <w:r w:rsidRPr="0029003B">
        <w:rPr>
          <w:rFonts w:cs="David" w:hint="cs"/>
          <w:rtl/>
        </w:rPr>
        <w:t xml:space="preserve"> </w:t>
      </w:r>
    </w:p>
    <w:p w14:paraId="45149B10" w14:textId="77777777" w:rsidR="0029003B" w:rsidRPr="0029003B" w:rsidRDefault="0029003B" w:rsidP="0029003B">
      <w:pPr>
        <w:bidi/>
        <w:rPr>
          <w:rFonts w:cs="David" w:hint="cs"/>
          <w:rtl/>
        </w:rPr>
      </w:pPr>
    </w:p>
    <w:p w14:paraId="428D9578" w14:textId="77777777" w:rsidR="0029003B" w:rsidRPr="0029003B" w:rsidRDefault="0029003B" w:rsidP="0029003B">
      <w:pPr>
        <w:bidi/>
        <w:rPr>
          <w:rFonts w:cs="David" w:hint="cs"/>
          <w:rtl/>
        </w:rPr>
      </w:pPr>
      <w:r w:rsidRPr="0029003B">
        <w:rPr>
          <w:rFonts w:cs="David" w:hint="cs"/>
          <w:rtl/>
        </w:rPr>
        <w:tab/>
        <w:t xml:space="preserve">חבר הכנסת פונה לקצין, והקצין צריך לפנות ללשכת השר. </w:t>
      </w:r>
    </w:p>
    <w:p w14:paraId="4CAC0292" w14:textId="77777777" w:rsidR="0029003B" w:rsidRPr="0029003B" w:rsidRDefault="0029003B" w:rsidP="0029003B">
      <w:pPr>
        <w:bidi/>
        <w:rPr>
          <w:rFonts w:cs="David" w:hint="cs"/>
          <w:rtl/>
        </w:rPr>
      </w:pPr>
    </w:p>
    <w:p w14:paraId="7DEB7D0B" w14:textId="77777777" w:rsidR="0029003B" w:rsidRPr="0029003B" w:rsidRDefault="0029003B" w:rsidP="0029003B">
      <w:pPr>
        <w:bidi/>
        <w:rPr>
          <w:rFonts w:cs="David" w:hint="cs"/>
          <w:rtl/>
        </w:rPr>
      </w:pPr>
      <w:r w:rsidRPr="0029003B">
        <w:rPr>
          <w:rFonts w:cs="David" w:hint="cs"/>
          <w:u w:val="single"/>
          <w:rtl/>
        </w:rPr>
        <w:t>אחמד טיבי:</w:t>
      </w:r>
    </w:p>
    <w:p w14:paraId="4E28FF50" w14:textId="77777777" w:rsidR="0029003B" w:rsidRPr="0029003B" w:rsidRDefault="0029003B" w:rsidP="0029003B">
      <w:pPr>
        <w:bidi/>
        <w:rPr>
          <w:rFonts w:cs="David" w:hint="cs"/>
          <w:rtl/>
        </w:rPr>
      </w:pPr>
    </w:p>
    <w:p w14:paraId="15D784B2" w14:textId="77777777" w:rsidR="0029003B" w:rsidRPr="0029003B" w:rsidRDefault="0029003B" w:rsidP="0029003B">
      <w:pPr>
        <w:bidi/>
        <w:rPr>
          <w:rFonts w:cs="David" w:hint="cs"/>
          <w:rtl/>
        </w:rPr>
      </w:pPr>
      <w:r w:rsidRPr="0029003B">
        <w:rPr>
          <w:rFonts w:cs="David" w:hint="cs"/>
          <w:rtl/>
        </w:rPr>
        <w:tab/>
        <w:t xml:space="preserve"> אתה פונה ללשכת השר? אתה יודע כמה זמן זה?</w:t>
      </w:r>
    </w:p>
    <w:p w14:paraId="080A51F8" w14:textId="77777777" w:rsidR="0029003B" w:rsidRPr="0029003B" w:rsidRDefault="0029003B" w:rsidP="0029003B">
      <w:pPr>
        <w:bidi/>
        <w:rPr>
          <w:rFonts w:cs="David" w:hint="cs"/>
          <w:rtl/>
        </w:rPr>
      </w:pPr>
    </w:p>
    <w:p w14:paraId="0EF75E81" w14:textId="77777777" w:rsidR="0029003B" w:rsidRPr="0029003B" w:rsidRDefault="0029003B" w:rsidP="0029003B">
      <w:pPr>
        <w:bidi/>
        <w:rPr>
          <w:rFonts w:cs="David" w:hint="cs"/>
          <w:u w:val="single"/>
          <w:rtl/>
        </w:rPr>
      </w:pPr>
      <w:r w:rsidRPr="0029003B">
        <w:rPr>
          <w:rFonts w:cs="David" w:hint="cs"/>
          <w:u w:val="single"/>
          <w:rtl/>
        </w:rPr>
        <w:t>היו"ר דוד טל:</w:t>
      </w:r>
    </w:p>
    <w:p w14:paraId="42F1324F" w14:textId="77777777" w:rsidR="0029003B" w:rsidRPr="0029003B" w:rsidRDefault="0029003B" w:rsidP="0029003B">
      <w:pPr>
        <w:bidi/>
        <w:rPr>
          <w:rFonts w:cs="David" w:hint="cs"/>
          <w:rtl/>
        </w:rPr>
      </w:pPr>
    </w:p>
    <w:p w14:paraId="3A23EA6C" w14:textId="77777777" w:rsidR="0029003B" w:rsidRPr="0029003B" w:rsidRDefault="0029003B" w:rsidP="0029003B">
      <w:pPr>
        <w:bidi/>
        <w:rPr>
          <w:rFonts w:cs="David" w:hint="cs"/>
          <w:rtl/>
        </w:rPr>
      </w:pPr>
      <w:r w:rsidRPr="0029003B">
        <w:rPr>
          <w:rFonts w:cs="David" w:hint="cs"/>
          <w:rtl/>
        </w:rPr>
        <w:tab/>
        <w:t>דקה, בדיוק דקה.</w:t>
      </w:r>
    </w:p>
    <w:p w14:paraId="0EE51664" w14:textId="77777777" w:rsidR="0029003B" w:rsidRPr="0029003B" w:rsidRDefault="0029003B" w:rsidP="0029003B">
      <w:pPr>
        <w:bidi/>
        <w:rPr>
          <w:rFonts w:cs="David" w:hint="cs"/>
          <w:rtl/>
        </w:rPr>
      </w:pPr>
    </w:p>
    <w:p w14:paraId="0598B60D" w14:textId="77777777" w:rsidR="0029003B" w:rsidRPr="0029003B" w:rsidRDefault="0029003B" w:rsidP="0029003B">
      <w:pPr>
        <w:bidi/>
        <w:rPr>
          <w:rFonts w:cs="David" w:hint="cs"/>
          <w:u w:val="single"/>
          <w:rtl/>
        </w:rPr>
      </w:pPr>
      <w:r w:rsidRPr="0029003B">
        <w:rPr>
          <w:rFonts w:cs="David" w:hint="cs"/>
          <w:u w:val="single"/>
          <w:rtl/>
        </w:rPr>
        <w:t>יצחק שד"ר:</w:t>
      </w:r>
    </w:p>
    <w:p w14:paraId="4E8CBB48" w14:textId="77777777" w:rsidR="0029003B" w:rsidRPr="0029003B" w:rsidRDefault="0029003B" w:rsidP="0029003B">
      <w:pPr>
        <w:bidi/>
        <w:rPr>
          <w:rFonts w:cs="David" w:hint="cs"/>
          <w:rtl/>
        </w:rPr>
      </w:pPr>
    </w:p>
    <w:p w14:paraId="07F99998" w14:textId="77777777" w:rsidR="0029003B" w:rsidRPr="0029003B" w:rsidRDefault="0029003B" w:rsidP="0029003B">
      <w:pPr>
        <w:bidi/>
        <w:rPr>
          <w:rFonts w:cs="David" w:hint="cs"/>
          <w:rtl/>
        </w:rPr>
      </w:pPr>
      <w:r w:rsidRPr="0029003B">
        <w:rPr>
          <w:rFonts w:cs="David" w:hint="cs"/>
          <w:rtl/>
        </w:rPr>
        <w:tab/>
        <w:t xml:space="preserve">שיהיה ברור: בשעה אחת, אני לא חושב שאני יכול להוציא את האישור. שיהיה ברור. </w:t>
      </w:r>
    </w:p>
    <w:p w14:paraId="0D8606EE" w14:textId="77777777" w:rsidR="0029003B" w:rsidRPr="0029003B" w:rsidRDefault="0029003B" w:rsidP="0029003B">
      <w:pPr>
        <w:bidi/>
        <w:rPr>
          <w:rFonts w:cs="David" w:hint="cs"/>
          <w:rtl/>
        </w:rPr>
      </w:pPr>
    </w:p>
    <w:p w14:paraId="69C4A077" w14:textId="77777777" w:rsidR="0029003B" w:rsidRPr="0029003B" w:rsidRDefault="0029003B" w:rsidP="0029003B">
      <w:pPr>
        <w:bidi/>
        <w:rPr>
          <w:rFonts w:cs="David" w:hint="cs"/>
          <w:rtl/>
        </w:rPr>
      </w:pPr>
      <w:r w:rsidRPr="0029003B">
        <w:rPr>
          <w:rFonts w:cs="David" w:hint="cs"/>
          <w:u w:val="single"/>
          <w:rtl/>
        </w:rPr>
        <w:t>אחמד טיבי:</w:t>
      </w:r>
    </w:p>
    <w:p w14:paraId="374CE46D" w14:textId="77777777" w:rsidR="0029003B" w:rsidRPr="0029003B" w:rsidRDefault="0029003B" w:rsidP="0029003B">
      <w:pPr>
        <w:bidi/>
        <w:rPr>
          <w:rFonts w:cs="David" w:hint="cs"/>
          <w:rtl/>
        </w:rPr>
      </w:pPr>
    </w:p>
    <w:p w14:paraId="1BE3F25B" w14:textId="77777777" w:rsidR="0029003B" w:rsidRPr="0029003B" w:rsidRDefault="0029003B" w:rsidP="0029003B">
      <w:pPr>
        <w:bidi/>
        <w:rPr>
          <w:rFonts w:cs="David" w:hint="cs"/>
          <w:rtl/>
        </w:rPr>
      </w:pPr>
      <w:r w:rsidRPr="0029003B">
        <w:rPr>
          <w:rFonts w:cs="David" w:hint="cs"/>
          <w:rtl/>
        </w:rPr>
        <w:tab/>
        <w:t>הנה, זו פגיעה בחסינות שלי. מה? זו פגיעה בחסינות שלי.</w:t>
      </w:r>
    </w:p>
    <w:p w14:paraId="12D54ED9" w14:textId="77777777" w:rsidR="0029003B" w:rsidRPr="0029003B" w:rsidRDefault="0029003B" w:rsidP="0029003B">
      <w:pPr>
        <w:bidi/>
        <w:rPr>
          <w:rFonts w:cs="David" w:hint="cs"/>
          <w:rtl/>
        </w:rPr>
      </w:pPr>
    </w:p>
    <w:p w14:paraId="1C3EA0BE" w14:textId="77777777" w:rsidR="0029003B" w:rsidRPr="0029003B" w:rsidRDefault="0029003B" w:rsidP="0029003B">
      <w:pPr>
        <w:bidi/>
        <w:rPr>
          <w:rFonts w:cs="David" w:hint="cs"/>
          <w:rtl/>
        </w:rPr>
      </w:pPr>
      <w:r w:rsidRPr="0029003B">
        <w:rPr>
          <w:rFonts w:cs="David" w:hint="cs"/>
          <w:u w:val="single"/>
          <w:rtl/>
        </w:rPr>
        <w:t xml:space="preserve">זהבה </w:t>
      </w:r>
      <w:proofErr w:type="spellStart"/>
      <w:r w:rsidRPr="0029003B">
        <w:rPr>
          <w:rFonts w:cs="David" w:hint="cs"/>
          <w:u w:val="single"/>
          <w:rtl/>
        </w:rPr>
        <w:t>גלאון</w:t>
      </w:r>
      <w:proofErr w:type="spellEnd"/>
      <w:r w:rsidRPr="0029003B">
        <w:rPr>
          <w:rFonts w:cs="David" w:hint="cs"/>
          <w:u w:val="single"/>
          <w:rtl/>
        </w:rPr>
        <w:t>:</w:t>
      </w:r>
    </w:p>
    <w:p w14:paraId="29A95E8F" w14:textId="77777777" w:rsidR="0029003B" w:rsidRPr="0029003B" w:rsidRDefault="0029003B" w:rsidP="0029003B">
      <w:pPr>
        <w:bidi/>
        <w:rPr>
          <w:rFonts w:cs="David" w:hint="cs"/>
          <w:rtl/>
        </w:rPr>
      </w:pPr>
    </w:p>
    <w:p w14:paraId="619D5D01" w14:textId="77777777" w:rsidR="0029003B" w:rsidRPr="0029003B" w:rsidRDefault="0029003B" w:rsidP="0029003B">
      <w:pPr>
        <w:bidi/>
        <w:rPr>
          <w:rFonts w:cs="David" w:hint="cs"/>
          <w:rtl/>
        </w:rPr>
      </w:pPr>
      <w:r w:rsidRPr="0029003B">
        <w:rPr>
          <w:rFonts w:cs="David" w:hint="cs"/>
          <w:rtl/>
        </w:rPr>
        <w:tab/>
        <w:t xml:space="preserve"> נכון.</w:t>
      </w:r>
    </w:p>
    <w:p w14:paraId="6D05CD05" w14:textId="77777777" w:rsidR="0029003B" w:rsidRPr="0029003B" w:rsidRDefault="0029003B" w:rsidP="0029003B">
      <w:pPr>
        <w:bidi/>
        <w:rPr>
          <w:rFonts w:cs="David" w:hint="cs"/>
          <w:rtl/>
        </w:rPr>
      </w:pPr>
    </w:p>
    <w:p w14:paraId="12973AF8" w14:textId="77777777" w:rsidR="0029003B" w:rsidRPr="0029003B" w:rsidRDefault="0029003B" w:rsidP="0029003B">
      <w:pPr>
        <w:bidi/>
        <w:rPr>
          <w:rFonts w:cs="David" w:hint="cs"/>
          <w:u w:val="single"/>
          <w:rtl/>
        </w:rPr>
      </w:pPr>
      <w:r w:rsidRPr="0029003B">
        <w:rPr>
          <w:rFonts w:cs="David" w:hint="cs"/>
          <w:u w:val="single"/>
          <w:rtl/>
        </w:rPr>
        <w:t>היו"ר דוד טל:</w:t>
      </w:r>
    </w:p>
    <w:p w14:paraId="4EBE0333" w14:textId="77777777" w:rsidR="0029003B" w:rsidRPr="0029003B" w:rsidRDefault="0029003B" w:rsidP="0029003B">
      <w:pPr>
        <w:bidi/>
        <w:rPr>
          <w:rFonts w:cs="David" w:hint="cs"/>
          <w:rtl/>
        </w:rPr>
      </w:pPr>
    </w:p>
    <w:p w14:paraId="6A8DA3D3" w14:textId="77777777" w:rsidR="0029003B" w:rsidRPr="0029003B" w:rsidRDefault="0029003B" w:rsidP="0029003B">
      <w:pPr>
        <w:bidi/>
        <w:rPr>
          <w:rFonts w:cs="David" w:hint="cs"/>
          <w:rtl/>
        </w:rPr>
      </w:pPr>
      <w:r w:rsidRPr="0029003B">
        <w:rPr>
          <w:rFonts w:cs="David" w:hint="cs"/>
          <w:rtl/>
        </w:rPr>
        <w:tab/>
        <w:t>ואם הוא מעכב אותך רבע שעה, זה בסדר? שעה אתה אומר שזו פגיעה בחסינות שלך.</w:t>
      </w:r>
    </w:p>
    <w:p w14:paraId="56D2CFDC" w14:textId="77777777" w:rsidR="0029003B" w:rsidRPr="0029003B" w:rsidRDefault="0029003B" w:rsidP="0029003B">
      <w:pPr>
        <w:bidi/>
        <w:rPr>
          <w:rFonts w:cs="David" w:hint="cs"/>
          <w:rtl/>
        </w:rPr>
      </w:pPr>
    </w:p>
    <w:p w14:paraId="707D0E93" w14:textId="77777777" w:rsidR="0029003B" w:rsidRPr="0029003B" w:rsidRDefault="0029003B" w:rsidP="0029003B">
      <w:pPr>
        <w:bidi/>
        <w:rPr>
          <w:rFonts w:cs="David" w:hint="cs"/>
          <w:rtl/>
        </w:rPr>
      </w:pPr>
      <w:r w:rsidRPr="0029003B">
        <w:rPr>
          <w:rFonts w:cs="David" w:hint="cs"/>
          <w:u w:val="single"/>
          <w:rtl/>
        </w:rPr>
        <w:t>אחמד טיבי:</w:t>
      </w:r>
    </w:p>
    <w:p w14:paraId="08A50D93" w14:textId="77777777" w:rsidR="0029003B" w:rsidRPr="0029003B" w:rsidRDefault="0029003B" w:rsidP="0029003B">
      <w:pPr>
        <w:bidi/>
        <w:rPr>
          <w:rFonts w:cs="David" w:hint="cs"/>
          <w:rtl/>
        </w:rPr>
      </w:pPr>
    </w:p>
    <w:p w14:paraId="3F0670BB" w14:textId="77777777" w:rsidR="0029003B" w:rsidRPr="0029003B" w:rsidRDefault="0029003B" w:rsidP="0029003B">
      <w:pPr>
        <w:bidi/>
        <w:rPr>
          <w:rFonts w:cs="David" w:hint="cs"/>
          <w:rtl/>
        </w:rPr>
      </w:pPr>
      <w:r w:rsidRPr="0029003B">
        <w:rPr>
          <w:rFonts w:cs="David" w:hint="cs"/>
          <w:rtl/>
        </w:rPr>
        <w:tab/>
        <w:t xml:space="preserve"> לא, תהיה רציני. אתה יושב ראש ועדת הכנסת. אתה חייב להגן על העיקרון של חסינות חברי הכנסת, ולא להטות אוזן לצרכים של פיקוד המרכז, בכניסה של חבר הכנסת </w:t>
      </w:r>
      <w:r w:rsidRPr="0029003B">
        <w:rPr>
          <w:rFonts w:cs="David"/>
          <w:rtl/>
        </w:rPr>
        <w:t>–</w:t>
      </w:r>
      <w:r w:rsidRPr="0029003B">
        <w:rPr>
          <w:rFonts w:cs="David" w:hint="cs"/>
          <w:rtl/>
        </w:rPr>
        <w:t xml:space="preserve"> אין שום ביטחון מדינה בכניסה של חבר כנסת לשטח </w:t>
      </w:r>
      <w:r w:rsidRPr="0029003B">
        <w:rPr>
          <w:rFonts w:cs="David" w:hint="cs"/>
        </w:rPr>
        <w:t>A</w:t>
      </w:r>
      <w:r w:rsidRPr="0029003B">
        <w:rPr>
          <w:rFonts w:cs="David" w:hint="cs"/>
          <w:rtl/>
        </w:rPr>
        <w:t>. יש ביטחון שלי או שלו, אבל לא ביטחון המדינה.</w:t>
      </w:r>
    </w:p>
    <w:p w14:paraId="751F95D7" w14:textId="77777777" w:rsidR="0029003B" w:rsidRDefault="0029003B" w:rsidP="0029003B">
      <w:pPr>
        <w:bidi/>
        <w:rPr>
          <w:rFonts w:cs="David" w:hint="cs"/>
          <w:rtl/>
        </w:rPr>
      </w:pPr>
    </w:p>
    <w:p w14:paraId="57C44620" w14:textId="77777777" w:rsidR="0029003B" w:rsidRDefault="0029003B" w:rsidP="0029003B">
      <w:pPr>
        <w:bidi/>
        <w:rPr>
          <w:rFonts w:cs="David" w:hint="cs"/>
          <w:rtl/>
        </w:rPr>
      </w:pPr>
    </w:p>
    <w:p w14:paraId="1FC31E8E" w14:textId="77777777" w:rsidR="0029003B" w:rsidRDefault="0029003B" w:rsidP="0029003B">
      <w:pPr>
        <w:bidi/>
        <w:rPr>
          <w:rFonts w:cs="David" w:hint="cs"/>
          <w:rtl/>
        </w:rPr>
      </w:pPr>
    </w:p>
    <w:p w14:paraId="1B77FAC4" w14:textId="77777777" w:rsidR="0029003B" w:rsidRDefault="0029003B" w:rsidP="0029003B">
      <w:pPr>
        <w:bidi/>
        <w:rPr>
          <w:rFonts w:cs="David" w:hint="cs"/>
          <w:rtl/>
        </w:rPr>
      </w:pPr>
    </w:p>
    <w:p w14:paraId="64DBE820" w14:textId="77777777" w:rsidR="0029003B" w:rsidRDefault="0029003B" w:rsidP="0029003B">
      <w:pPr>
        <w:bidi/>
        <w:rPr>
          <w:rFonts w:cs="David" w:hint="cs"/>
          <w:rtl/>
        </w:rPr>
      </w:pPr>
    </w:p>
    <w:p w14:paraId="6364F2EF" w14:textId="77777777" w:rsidR="0029003B" w:rsidRDefault="0029003B" w:rsidP="0029003B">
      <w:pPr>
        <w:bidi/>
        <w:rPr>
          <w:rFonts w:cs="David" w:hint="cs"/>
          <w:rtl/>
        </w:rPr>
      </w:pPr>
    </w:p>
    <w:p w14:paraId="32C89676" w14:textId="77777777" w:rsidR="0029003B" w:rsidRPr="0029003B" w:rsidRDefault="0029003B" w:rsidP="0029003B">
      <w:pPr>
        <w:bidi/>
        <w:rPr>
          <w:rFonts w:cs="David" w:hint="cs"/>
          <w:rtl/>
        </w:rPr>
      </w:pPr>
    </w:p>
    <w:p w14:paraId="54410C53" w14:textId="77777777" w:rsidR="0029003B" w:rsidRPr="0029003B" w:rsidRDefault="0029003B" w:rsidP="0029003B">
      <w:pPr>
        <w:bidi/>
        <w:rPr>
          <w:rFonts w:cs="David" w:hint="cs"/>
          <w:u w:val="single"/>
          <w:rtl/>
        </w:rPr>
      </w:pPr>
      <w:r w:rsidRPr="0029003B">
        <w:rPr>
          <w:rFonts w:cs="David" w:hint="cs"/>
          <w:u w:val="single"/>
          <w:rtl/>
        </w:rPr>
        <w:t>היו"ר דוד טל:</w:t>
      </w:r>
    </w:p>
    <w:p w14:paraId="5E82B5BA" w14:textId="77777777" w:rsidR="0029003B" w:rsidRPr="0029003B" w:rsidRDefault="0029003B" w:rsidP="0029003B">
      <w:pPr>
        <w:bidi/>
        <w:rPr>
          <w:rFonts w:cs="David" w:hint="cs"/>
          <w:rtl/>
        </w:rPr>
      </w:pPr>
    </w:p>
    <w:p w14:paraId="578277C9" w14:textId="77777777" w:rsidR="0029003B" w:rsidRPr="0029003B" w:rsidRDefault="0029003B" w:rsidP="0029003B">
      <w:pPr>
        <w:bidi/>
        <w:rPr>
          <w:rFonts w:cs="David" w:hint="cs"/>
          <w:rtl/>
        </w:rPr>
      </w:pPr>
      <w:r w:rsidRPr="0029003B">
        <w:rPr>
          <w:rFonts w:cs="David" w:hint="cs"/>
          <w:rtl/>
        </w:rPr>
        <w:tab/>
        <w:t xml:space="preserve">טיבי, אני מודה שבהשקפת עולמי </w:t>
      </w:r>
      <w:r w:rsidRPr="0029003B">
        <w:rPr>
          <w:rFonts w:cs="David"/>
          <w:rtl/>
        </w:rPr>
        <w:t>–</w:t>
      </w:r>
      <w:r w:rsidRPr="0029003B">
        <w:rPr>
          <w:rFonts w:cs="David" w:hint="cs"/>
          <w:rtl/>
        </w:rPr>
        <w:t xml:space="preserve"> אני משוחד, אם תרצה </w:t>
      </w:r>
      <w:r w:rsidRPr="0029003B">
        <w:rPr>
          <w:rFonts w:cs="David"/>
          <w:rtl/>
        </w:rPr>
        <w:t>–</w:t>
      </w:r>
      <w:r w:rsidRPr="0029003B">
        <w:rPr>
          <w:rFonts w:cs="David" w:hint="cs"/>
          <w:rtl/>
        </w:rPr>
        <w:t xml:space="preserve"> כל מה שקשור לשירותי הביטחון השונים של מדינת ישראל, אני נוטה לקבל את דעתם, ככל שהיא נראית סבירה.</w:t>
      </w:r>
    </w:p>
    <w:p w14:paraId="433A4458" w14:textId="77777777" w:rsidR="0029003B" w:rsidRPr="0029003B" w:rsidRDefault="0029003B" w:rsidP="0029003B">
      <w:pPr>
        <w:bidi/>
        <w:rPr>
          <w:rFonts w:cs="David" w:hint="cs"/>
          <w:rtl/>
        </w:rPr>
      </w:pPr>
    </w:p>
    <w:p w14:paraId="2D5CB425" w14:textId="77777777" w:rsidR="0029003B" w:rsidRPr="0029003B" w:rsidRDefault="0029003B" w:rsidP="0029003B">
      <w:pPr>
        <w:bidi/>
        <w:rPr>
          <w:rFonts w:cs="David" w:hint="cs"/>
          <w:rtl/>
        </w:rPr>
      </w:pPr>
      <w:r w:rsidRPr="0029003B">
        <w:rPr>
          <w:rFonts w:cs="David" w:hint="cs"/>
          <w:u w:val="single"/>
          <w:rtl/>
        </w:rPr>
        <w:t>אחמד טיבי:</w:t>
      </w:r>
    </w:p>
    <w:p w14:paraId="5877B08E" w14:textId="77777777" w:rsidR="0029003B" w:rsidRPr="0029003B" w:rsidRDefault="0029003B" w:rsidP="0029003B">
      <w:pPr>
        <w:bidi/>
        <w:rPr>
          <w:rFonts w:cs="David" w:hint="cs"/>
          <w:rtl/>
        </w:rPr>
      </w:pPr>
    </w:p>
    <w:p w14:paraId="02BD0B82" w14:textId="77777777" w:rsidR="0029003B" w:rsidRPr="0029003B" w:rsidRDefault="0029003B" w:rsidP="0029003B">
      <w:pPr>
        <w:bidi/>
        <w:rPr>
          <w:rFonts w:cs="David" w:hint="cs"/>
          <w:rtl/>
        </w:rPr>
      </w:pPr>
      <w:r w:rsidRPr="0029003B">
        <w:rPr>
          <w:rFonts w:cs="David" w:hint="cs"/>
          <w:rtl/>
        </w:rPr>
        <w:tab/>
        <w:t xml:space="preserve"> אבל מה זה קשור לשירותי הביטחון? זה שטח </w:t>
      </w:r>
      <w:r w:rsidRPr="0029003B">
        <w:rPr>
          <w:rFonts w:cs="David" w:hint="cs"/>
        </w:rPr>
        <w:t>A</w:t>
      </w:r>
      <w:r w:rsidRPr="0029003B">
        <w:rPr>
          <w:rFonts w:cs="David" w:hint="cs"/>
          <w:rtl/>
        </w:rPr>
        <w:t xml:space="preserve">. </w:t>
      </w:r>
    </w:p>
    <w:p w14:paraId="296F3E7D" w14:textId="77777777" w:rsidR="0029003B" w:rsidRPr="0029003B" w:rsidRDefault="0029003B" w:rsidP="0029003B">
      <w:pPr>
        <w:bidi/>
        <w:rPr>
          <w:rFonts w:cs="David" w:hint="cs"/>
          <w:rtl/>
        </w:rPr>
      </w:pPr>
    </w:p>
    <w:p w14:paraId="2BBD0719" w14:textId="77777777" w:rsidR="0029003B" w:rsidRPr="0029003B" w:rsidRDefault="0029003B" w:rsidP="0029003B">
      <w:pPr>
        <w:bidi/>
        <w:rPr>
          <w:rFonts w:cs="David" w:hint="cs"/>
          <w:u w:val="single"/>
          <w:rtl/>
        </w:rPr>
      </w:pPr>
      <w:r w:rsidRPr="0029003B">
        <w:rPr>
          <w:rFonts w:cs="David" w:hint="cs"/>
          <w:u w:val="single"/>
          <w:rtl/>
        </w:rPr>
        <w:t>היו"ר דוד טל:</w:t>
      </w:r>
    </w:p>
    <w:p w14:paraId="0DC611B8" w14:textId="77777777" w:rsidR="0029003B" w:rsidRPr="0029003B" w:rsidRDefault="0029003B" w:rsidP="0029003B">
      <w:pPr>
        <w:bidi/>
        <w:rPr>
          <w:rFonts w:cs="David" w:hint="cs"/>
          <w:rtl/>
        </w:rPr>
      </w:pPr>
    </w:p>
    <w:p w14:paraId="02A265D6" w14:textId="77777777" w:rsidR="0029003B" w:rsidRPr="0029003B" w:rsidRDefault="0029003B" w:rsidP="0029003B">
      <w:pPr>
        <w:bidi/>
        <w:rPr>
          <w:rFonts w:cs="David" w:hint="cs"/>
          <w:rtl/>
        </w:rPr>
      </w:pPr>
      <w:r w:rsidRPr="0029003B">
        <w:rPr>
          <w:rFonts w:cs="David" w:hint="cs"/>
          <w:rtl/>
        </w:rPr>
        <w:tab/>
        <w:t xml:space="preserve">כרגע יש איזשהו נוהל, שאנחנו באים להוסיף, סך </w:t>
      </w:r>
      <w:proofErr w:type="spellStart"/>
      <w:r w:rsidRPr="0029003B">
        <w:rPr>
          <w:rFonts w:cs="David" w:hint="cs"/>
          <w:rtl/>
        </w:rPr>
        <w:t>הכל</w:t>
      </w:r>
      <w:proofErr w:type="spellEnd"/>
      <w:r w:rsidRPr="0029003B">
        <w:rPr>
          <w:rFonts w:cs="David" w:hint="cs"/>
          <w:rtl/>
        </w:rPr>
        <w:t>, שתי פסקאות, שלא מתנגשות עם אף לא דבר ממה שאמרתם כאן. אבל את הנושא, את הדיון הזה, נמשיך בפעם אחרת. ואמרנו את זה שחברי הכנסת לא צריכים לחתום.</w:t>
      </w:r>
    </w:p>
    <w:p w14:paraId="2B2979BE" w14:textId="77777777" w:rsidR="0029003B" w:rsidRPr="0029003B" w:rsidRDefault="0029003B" w:rsidP="0029003B">
      <w:pPr>
        <w:bidi/>
        <w:rPr>
          <w:rFonts w:cs="David" w:hint="cs"/>
          <w:rtl/>
        </w:rPr>
      </w:pPr>
    </w:p>
    <w:p w14:paraId="71302DF0" w14:textId="77777777" w:rsidR="0029003B" w:rsidRPr="0029003B" w:rsidRDefault="0029003B" w:rsidP="0029003B">
      <w:pPr>
        <w:bidi/>
        <w:rPr>
          <w:rFonts w:cs="David" w:hint="cs"/>
          <w:u w:val="single"/>
          <w:rtl/>
        </w:rPr>
      </w:pPr>
      <w:r w:rsidRPr="0029003B">
        <w:rPr>
          <w:rFonts w:cs="David" w:hint="cs"/>
          <w:u w:val="single"/>
          <w:rtl/>
        </w:rPr>
        <w:t>יצחק שד"ר:</w:t>
      </w:r>
    </w:p>
    <w:p w14:paraId="605F3EB5" w14:textId="77777777" w:rsidR="0029003B" w:rsidRPr="0029003B" w:rsidRDefault="0029003B" w:rsidP="0029003B">
      <w:pPr>
        <w:bidi/>
        <w:rPr>
          <w:rFonts w:cs="David" w:hint="cs"/>
          <w:rtl/>
        </w:rPr>
      </w:pPr>
    </w:p>
    <w:p w14:paraId="40F57C99" w14:textId="77777777" w:rsidR="0029003B" w:rsidRPr="0029003B" w:rsidRDefault="0029003B" w:rsidP="0029003B">
      <w:pPr>
        <w:bidi/>
        <w:rPr>
          <w:rFonts w:cs="David" w:hint="cs"/>
          <w:rtl/>
        </w:rPr>
      </w:pPr>
      <w:r w:rsidRPr="0029003B">
        <w:rPr>
          <w:rFonts w:cs="David" w:hint="cs"/>
          <w:rtl/>
        </w:rPr>
        <w:tab/>
        <w:t xml:space="preserve">היושב ראש, יש הערה אחת שאני מוכרח להגיד לצבא: עד שלא מאושר הטופס הזה אני חושב שזה לא נכון שהצבא מתעקש שיחתמו על הטופס שהם הכינו. </w:t>
      </w:r>
    </w:p>
    <w:p w14:paraId="24B9C111" w14:textId="77777777" w:rsidR="0029003B" w:rsidRPr="0029003B" w:rsidRDefault="0029003B" w:rsidP="0029003B">
      <w:pPr>
        <w:bidi/>
        <w:rPr>
          <w:rFonts w:cs="David" w:hint="cs"/>
          <w:rtl/>
        </w:rPr>
      </w:pPr>
    </w:p>
    <w:p w14:paraId="05306798" w14:textId="77777777" w:rsidR="0029003B" w:rsidRPr="0029003B" w:rsidRDefault="0029003B" w:rsidP="0029003B">
      <w:pPr>
        <w:bidi/>
        <w:rPr>
          <w:rFonts w:cs="David" w:hint="cs"/>
          <w:u w:val="single"/>
          <w:rtl/>
        </w:rPr>
      </w:pPr>
      <w:r w:rsidRPr="0029003B">
        <w:rPr>
          <w:rFonts w:cs="David" w:hint="cs"/>
          <w:u w:val="single"/>
          <w:rtl/>
        </w:rPr>
        <w:t>היו"ר דוד טל:</w:t>
      </w:r>
    </w:p>
    <w:p w14:paraId="2D02F176" w14:textId="77777777" w:rsidR="0029003B" w:rsidRPr="0029003B" w:rsidRDefault="0029003B" w:rsidP="0029003B">
      <w:pPr>
        <w:bidi/>
        <w:rPr>
          <w:rFonts w:cs="David" w:hint="cs"/>
          <w:rtl/>
        </w:rPr>
      </w:pPr>
    </w:p>
    <w:p w14:paraId="64F5FB08" w14:textId="77777777" w:rsidR="0029003B" w:rsidRPr="0029003B" w:rsidRDefault="0029003B" w:rsidP="0029003B">
      <w:pPr>
        <w:bidi/>
        <w:rPr>
          <w:rFonts w:cs="David" w:hint="cs"/>
          <w:rtl/>
        </w:rPr>
      </w:pPr>
      <w:r w:rsidRPr="0029003B">
        <w:rPr>
          <w:rFonts w:cs="David" w:hint="cs"/>
          <w:rtl/>
        </w:rPr>
        <w:tab/>
        <w:t>קודם כל, החלטנו כבר בישיבה הקודמת.</w:t>
      </w:r>
    </w:p>
    <w:p w14:paraId="4BAC4077" w14:textId="77777777" w:rsidR="0029003B" w:rsidRPr="0029003B" w:rsidRDefault="0029003B" w:rsidP="0029003B">
      <w:pPr>
        <w:bidi/>
        <w:rPr>
          <w:rFonts w:cs="David" w:hint="cs"/>
          <w:rtl/>
        </w:rPr>
      </w:pPr>
    </w:p>
    <w:p w14:paraId="2A31F7EA" w14:textId="77777777" w:rsidR="0029003B" w:rsidRPr="0029003B" w:rsidRDefault="0029003B" w:rsidP="0029003B">
      <w:pPr>
        <w:bidi/>
        <w:rPr>
          <w:rFonts w:cs="David" w:hint="cs"/>
          <w:u w:val="single"/>
          <w:rtl/>
        </w:rPr>
      </w:pPr>
      <w:r w:rsidRPr="0029003B">
        <w:rPr>
          <w:rFonts w:cs="David" w:hint="cs"/>
          <w:u w:val="single"/>
          <w:rtl/>
        </w:rPr>
        <w:t>יצחק שד"ר:</w:t>
      </w:r>
    </w:p>
    <w:p w14:paraId="5A0087F3" w14:textId="77777777" w:rsidR="0029003B" w:rsidRPr="0029003B" w:rsidRDefault="0029003B" w:rsidP="0029003B">
      <w:pPr>
        <w:bidi/>
        <w:rPr>
          <w:rFonts w:cs="David" w:hint="cs"/>
          <w:rtl/>
        </w:rPr>
      </w:pPr>
    </w:p>
    <w:p w14:paraId="616C5B1A" w14:textId="77777777" w:rsidR="0029003B" w:rsidRPr="0029003B" w:rsidRDefault="0029003B" w:rsidP="0029003B">
      <w:pPr>
        <w:bidi/>
        <w:rPr>
          <w:rFonts w:cs="David" w:hint="cs"/>
          <w:rtl/>
        </w:rPr>
      </w:pPr>
      <w:r w:rsidRPr="0029003B">
        <w:rPr>
          <w:rFonts w:cs="David" w:hint="cs"/>
          <w:rtl/>
        </w:rPr>
        <w:tab/>
        <w:t>זה עדיין ממשיך. זה עדיין ממשיך.</w:t>
      </w:r>
    </w:p>
    <w:p w14:paraId="14EFEEE2" w14:textId="77777777" w:rsidR="0029003B" w:rsidRPr="0029003B" w:rsidRDefault="0029003B" w:rsidP="0029003B">
      <w:pPr>
        <w:bidi/>
        <w:rPr>
          <w:rFonts w:cs="David" w:hint="cs"/>
          <w:rtl/>
        </w:rPr>
      </w:pPr>
    </w:p>
    <w:p w14:paraId="53ABFFEF" w14:textId="77777777" w:rsidR="0029003B" w:rsidRPr="0029003B" w:rsidRDefault="0029003B" w:rsidP="0029003B">
      <w:pPr>
        <w:bidi/>
        <w:rPr>
          <w:rFonts w:cs="David" w:hint="cs"/>
          <w:u w:val="single"/>
          <w:rtl/>
        </w:rPr>
      </w:pPr>
      <w:r w:rsidRPr="0029003B">
        <w:rPr>
          <w:rFonts w:cs="David" w:hint="cs"/>
          <w:u w:val="single"/>
          <w:rtl/>
        </w:rPr>
        <w:t>היו"ר דוד טל:</w:t>
      </w:r>
    </w:p>
    <w:p w14:paraId="088657A2" w14:textId="77777777" w:rsidR="0029003B" w:rsidRPr="0029003B" w:rsidRDefault="0029003B" w:rsidP="0029003B">
      <w:pPr>
        <w:bidi/>
        <w:rPr>
          <w:rFonts w:cs="David" w:hint="cs"/>
          <w:rtl/>
        </w:rPr>
      </w:pPr>
    </w:p>
    <w:p w14:paraId="24DC933B" w14:textId="77777777" w:rsidR="0029003B" w:rsidRPr="0029003B" w:rsidRDefault="0029003B" w:rsidP="0029003B">
      <w:pPr>
        <w:bidi/>
        <w:rPr>
          <w:rFonts w:cs="David" w:hint="cs"/>
          <w:rtl/>
        </w:rPr>
      </w:pPr>
      <w:r w:rsidRPr="0029003B">
        <w:rPr>
          <w:rFonts w:cs="David" w:hint="cs"/>
          <w:rtl/>
        </w:rPr>
        <w:tab/>
        <w:t>לא, לא. רגע. אני רוצה שהדברים יהיו ברורים: אנחנו החלטנו כבר בוועדה הקודמת, הוועדה קיבלה החלטה בנושא הזה, שהם לא חותמים. חברי הכנסת יותר לא חותמים.</w:t>
      </w:r>
    </w:p>
    <w:p w14:paraId="3D090CCF" w14:textId="77777777" w:rsidR="0029003B" w:rsidRPr="0029003B" w:rsidRDefault="0029003B" w:rsidP="0029003B">
      <w:pPr>
        <w:bidi/>
        <w:rPr>
          <w:rFonts w:cs="David" w:hint="cs"/>
          <w:rtl/>
        </w:rPr>
      </w:pPr>
    </w:p>
    <w:p w14:paraId="1F3D3AE4" w14:textId="77777777" w:rsidR="0029003B" w:rsidRPr="0029003B" w:rsidRDefault="0029003B" w:rsidP="0029003B">
      <w:pPr>
        <w:bidi/>
        <w:rPr>
          <w:rFonts w:cs="David" w:hint="cs"/>
          <w:rtl/>
        </w:rPr>
      </w:pPr>
      <w:r w:rsidRPr="0029003B">
        <w:rPr>
          <w:rFonts w:cs="David" w:hint="cs"/>
          <w:u w:val="single"/>
          <w:rtl/>
        </w:rPr>
        <w:t>אחמד טיבי:</w:t>
      </w:r>
    </w:p>
    <w:p w14:paraId="0B090091" w14:textId="77777777" w:rsidR="0029003B" w:rsidRPr="0029003B" w:rsidRDefault="0029003B" w:rsidP="0029003B">
      <w:pPr>
        <w:bidi/>
        <w:rPr>
          <w:rFonts w:cs="David" w:hint="cs"/>
          <w:rtl/>
        </w:rPr>
      </w:pPr>
    </w:p>
    <w:p w14:paraId="736775F1" w14:textId="77777777" w:rsidR="0029003B" w:rsidRPr="0029003B" w:rsidRDefault="0029003B" w:rsidP="0029003B">
      <w:pPr>
        <w:bidi/>
        <w:rPr>
          <w:rFonts w:cs="David" w:hint="cs"/>
          <w:rtl/>
        </w:rPr>
      </w:pPr>
      <w:r w:rsidRPr="0029003B">
        <w:rPr>
          <w:rFonts w:cs="David" w:hint="cs"/>
          <w:rtl/>
        </w:rPr>
        <w:tab/>
        <w:t xml:space="preserve"> אבל הצבא ממשיך.</w:t>
      </w:r>
    </w:p>
    <w:p w14:paraId="63249263" w14:textId="77777777" w:rsidR="0029003B" w:rsidRPr="0029003B" w:rsidRDefault="0029003B" w:rsidP="0029003B">
      <w:pPr>
        <w:bidi/>
        <w:rPr>
          <w:rFonts w:cs="David" w:hint="cs"/>
          <w:rtl/>
        </w:rPr>
      </w:pPr>
    </w:p>
    <w:p w14:paraId="0D10D947" w14:textId="77777777" w:rsidR="0029003B" w:rsidRPr="0029003B" w:rsidRDefault="0029003B" w:rsidP="0029003B">
      <w:pPr>
        <w:bidi/>
        <w:rPr>
          <w:rFonts w:cs="David" w:hint="cs"/>
          <w:u w:val="single"/>
          <w:rtl/>
        </w:rPr>
      </w:pPr>
      <w:r w:rsidRPr="0029003B">
        <w:rPr>
          <w:rFonts w:cs="David" w:hint="cs"/>
          <w:u w:val="single"/>
          <w:rtl/>
        </w:rPr>
        <w:t>יצחק שד"ר:</w:t>
      </w:r>
    </w:p>
    <w:p w14:paraId="5A6C2F31" w14:textId="77777777" w:rsidR="0029003B" w:rsidRPr="0029003B" w:rsidRDefault="0029003B" w:rsidP="0029003B">
      <w:pPr>
        <w:bidi/>
        <w:rPr>
          <w:rFonts w:cs="David" w:hint="cs"/>
          <w:rtl/>
        </w:rPr>
      </w:pPr>
    </w:p>
    <w:p w14:paraId="035B3FB3" w14:textId="77777777" w:rsidR="0029003B" w:rsidRPr="0029003B" w:rsidRDefault="0029003B" w:rsidP="0029003B">
      <w:pPr>
        <w:bidi/>
        <w:rPr>
          <w:rFonts w:cs="David" w:hint="cs"/>
          <w:rtl/>
        </w:rPr>
      </w:pPr>
      <w:r w:rsidRPr="0029003B">
        <w:rPr>
          <w:rFonts w:cs="David" w:hint="cs"/>
          <w:rtl/>
        </w:rPr>
        <w:tab/>
        <w:t xml:space="preserve">אז אני אומר לך שמאז הישיבה, שחברי כנסת נוסעים, אני כעיקרון לא מחתים אף אחד. </w:t>
      </w:r>
    </w:p>
    <w:p w14:paraId="5EA761C9" w14:textId="77777777" w:rsidR="0029003B" w:rsidRPr="0029003B" w:rsidRDefault="0029003B" w:rsidP="0029003B">
      <w:pPr>
        <w:bidi/>
        <w:rPr>
          <w:rFonts w:cs="David" w:hint="cs"/>
          <w:rtl/>
        </w:rPr>
      </w:pPr>
    </w:p>
    <w:p w14:paraId="565F38DB" w14:textId="77777777" w:rsidR="0029003B" w:rsidRPr="0029003B" w:rsidRDefault="0029003B" w:rsidP="0029003B">
      <w:pPr>
        <w:bidi/>
        <w:rPr>
          <w:rFonts w:cs="David" w:hint="cs"/>
          <w:u w:val="single"/>
          <w:rtl/>
        </w:rPr>
      </w:pPr>
      <w:r w:rsidRPr="0029003B">
        <w:rPr>
          <w:rFonts w:cs="David" w:hint="cs"/>
          <w:u w:val="single"/>
          <w:rtl/>
        </w:rPr>
        <w:t>היו"ר דוד טל:</w:t>
      </w:r>
    </w:p>
    <w:p w14:paraId="1E15056C" w14:textId="77777777" w:rsidR="0029003B" w:rsidRPr="0029003B" w:rsidRDefault="0029003B" w:rsidP="0029003B">
      <w:pPr>
        <w:bidi/>
        <w:rPr>
          <w:rFonts w:cs="David" w:hint="cs"/>
          <w:rtl/>
        </w:rPr>
      </w:pPr>
    </w:p>
    <w:p w14:paraId="277DCE3D" w14:textId="77777777" w:rsidR="0029003B" w:rsidRPr="0029003B" w:rsidRDefault="0029003B" w:rsidP="0029003B">
      <w:pPr>
        <w:bidi/>
        <w:rPr>
          <w:rFonts w:cs="David" w:hint="cs"/>
          <w:rtl/>
        </w:rPr>
      </w:pPr>
      <w:r w:rsidRPr="0029003B">
        <w:rPr>
          <w:rFonts w:cs="David" w:hint="cs"/>
          <w:rtl/>
        </w:rPr>
        <w:tab/>
        <w:t>טוב. אז אני אזמין את הרמטכ"ל ואת שר הביטחון אלי.</w:t>
      </w:r>
    </w:p>
    <w:p w14:paraId="205DB103" w14:textId="77777777" w:rsidR="0029003B" w:rsidRPr="0029003B" w:rsidRDefault="0029003B" w:rsidP="0029003B">
      <w:pPr>
        <w:bidi/>
        <w:rPr>
          <w:rFonts w:cs="David" w:hint="cs"/>
          <w:rtl/>
        </w:rPr>
      </w:pPr>
    </w:p>
    <w:p w14:paraId="455C7211" w14:textId="77777777" w:rsidR="0029003B" w:rsidRPr="0029003B" w:rsidRDefault="0029003B" w:rsidP="0029003B">
      <w:pPr>
        <w:bidi/>
        <w:rPr>
          <w:rFonts w:cs="David" w:hint="cs"/>
          <w:u w:val="single"/>
          <w:rtl/>
        </w:rPr>
      </w:pPr>
      <w:r w:rsidRPr="0029003B">
        <w:rPr>
          <w:rFonts w:cs="David" w:hint="cs"/>
          <w:u w:val="single"/>
          <w:rtl/>
        </w:rPr>
        <w:t>מירן לוי:</w:t>
      </w:r>
    </w:p>
    <w:p w14:paraId="0690D5F0" w14:textId="77777777" w:rsidR="0029003B" w:rsidRPr="0029003B" w:rsidRDefault="0029003B" w:rsidP="0029003B">
      <w:pPr>
        <w:bidi/>
        <w:rPr>
          <w:rFonts w:cs="David" w:hint="cs"/>
          <w:u w:val="single"/>
          <w:rtl/>
        </w:rPr>
      </w:pPr>
    </w:p>
    <w:p w14:paraId="7D6C10E8" w14:textId="77777777" w:rsidR="0029003B" w:rsidRPr="0029003B" w:rsidRDefault="0029003B" w:rsidP="0029003B">
      <w:pPr>
        <w:bidi/>
        <w:rPr>
          <w:rFonts w:cs="David" w:hint="cs"/>
          <w:rtl/>
        </w:rPr>
      </w:pPr>
      <w:r w:rsidRPr="0029003B">
        <w:rPr>
          <w:rFonts w:cs="David" w:hint="cs"/>
          <w:rtl/>
        </w:rPr>
        <w:tab/>
        <w:t>אני לא מכירה דבר כזה. זה עובר דרכי.</w:t>
      </w:r>
    </w:p>
    <w:p w14:paraId="35D18161" w14:textId="77777777" w:rsidR="0029003B" w:rsidRPr="0029003B" w:rsidRDefault="0029003B" w:rsidP="0029003B">
      <w:pPr>
        <w:bidi/>
        <w:rPr>
          <w:rFonts w:cs="David" w:hint="cs"/>
          <w:rtl/>
        </w:rPr>
      </w:pPr>
    </w:p>
    <w:p w14:paraId="415D2BB2" w14:textId="77777777" w:rsidR="0029003B" w:rsidRPr="0029003B" w:rsidRDefault="0029003B" w:rsidP="0029003B">
      <w:pPr>
        <w:bidi/>
        <w:rPr>
          <w:rFonts w:cs="David" w:hint="cs"/>
          <w:u w:val="single"/>
          <w:rtl/>
        </w:rPr>
      </w:pPr>
      <w:r w:rsidRPr="0029003B">
        <w:rPr>
          <w:rFonts w:cs="David" w:hint="cs"/>
          <w:u w:val="single"/>
          <w:rtl/>
        </w:rPr>
        <w:t>יצחק שד"ר:</w:t>
      </w:r>
    </w:p>
    <w:p w14:paraId="2E62341E" w14:textId="77777777" w:rsidR="0029003B" w:rsidRPr="0029003B" w:rsidRDefault="0029003B" w:rsidP="0029003B">
      <w:pPr>
        <w:bidi/>
        <w:rPr>
          <w:rFonts w:cs="David" w:hint="cs"/>
          <w:rtl/>
        </w:rPr>
      </w:pPr>
    </w:p>
    <w:p w14:paraId="08761E52" w14:textId="77777777" w:rsidR="0029003B" w:rsidRPr="0029003B" w:rsidRDefault="0029003B" w:rsidP="0029003B">
      <w:pPr>
        <w:bidi/>
        <w:rPr>
          <w:rFonts w:cs="David" w:hint="cs"/>
          <w:rtl/>
        </w:rPr>
      </w:pPr>
      <w:r w:rsidRPr="0029003B">
        <w:rPr>
          <w:rFonts w:cs="David" w:hint="cs"/>
          <w:rtl/>
        </w:rPr>
        <w:tab/>
        <w:t>יש, יש. רות בר מודיעה לי כל פעם: כפוף לחתימה על הטופס.</w:t>
      </w:r>
    </w:p>
    <w:p w14:paraId="3675E4D7" w14:textId="77777777" w:rsidR="0029003B" w:rsidRPr="0029003B" w:rsidRDefault="0029003B" w:rsidP="0029003B">
      <w:pPr>
        <w:bidi/>
        <w:rPr>
          <w:rFonts w:cs="David" w:hint="cs"/>
          <w:rtl/>
        </w:rPr>
      </w:pPr>
    </w:p>
    <w:p w14:paraId="63D8D6A8" w14:textId="77777777" w:rsidR="0029003B" w:rsidRPr="0029003B" w:rsidRDefault="0029003B" w:rsidP="0029003B">
      <w:pPr>
        <w:bidi/>
        <w:rPr>
          <w:rFonts w:cs="David" w:hint="cs"/>
          <w:u w:val="single"/>
          <w:rtl/>
        </w:rPr>
      </w:pPr>
      <w:r w:rsidRPr="0029003B">
        <w:rPr>
          <w:rFonts w:cs="David" w:hint="cs"/>
          <w:u w:val="single"/>
          <w:rtl/>
        </w:rPr>
        <w:t>היו"ר דוד טל:</w:t>
      </w:r>
    </w:p>
    <w:p w14:paraId="10AFE0F9" w14:textId="77777777" w:rsidR="0029003B" w:rsidRPr="0029003B" w:rsidRDefault="0029003B" w:rsidP="0029003B">
      <w:pPr>
        <w:bidi/>
        <w:rPr>
          <w:rFonts w:cs="David" w:hint="cs"/>
          <w:rtl/>
        </w:rPr>
      </w:pPr>
    </w:p>
    <w:p w14:paraId="46566030" w14:textId="77777777" w:rsidR="0029003B" w:rsidRPr="0029003B" w:rsidRDefault="0029003B" w:rsidP="0029003B">
      <w:pPr>
        <w:bidi/>
        <w:rPr>
          <w:rFonts w:cs="David" w:hint="cs"/>
          <w:rtl/>
        </w:rPr>
      </w:pPr>
      <w:r w:rsidRPr="0029003B">
        <w:rPr>
          <w:rFonts w:cs="David" w:hint="cs"/>
          <w:rtl/>
        </w:rPr>
        <w:tab/>
        <w:t>מי זו הגברת רות בר?</w:t>
      </w:r>
    </w:p>
    <w:p w14:paraId="7AB4DFF6" w14:textId="77777777" w:rsidR="0029003B" w:rsidRPr="0029003B" w:rsidRDefault="0029003B" w:rsidP="0029003B">
      <w:pPr>
        <w:bidi/>
        <w:rPr>
          <w:rFonts w:cs="David" w:hint="cs"/>
          <w:rtl/>
        </w:rPr>
      </w:pPr>
    </w:p>
    <w:p w14:paraId="0800C7FF" w14:textId="77777777" w:rsidR="0029003B" w:rsidRPr="0029003B" w:rsidRDefault="0029003B" w:rsidP="0029003B">
      <w:pPr>
        <w:bidi/>
        <w:rPr>
          <w:rFonts w:cs="David" w:hint="cs"/>
          <w:u w:val="single"/>
          <w:rtl/>
        </w:rPr>
      </w:pPr>
      <w:r w:rsidRPr="0029003B">
        <w:rPr>
          <w:rFonts w:cs="David" w:hint="cs"/>
          <w:u w:val="single"/>
          <w:rtl/>
        </w:rPr>
        <w:t>יצחק שד"ר:</w:t>
      </w:r>
    </w:p>
    <w:p w14:paraId="21053D35" w14:textId="77777777" w:rsidR="0029003B" w:rsidRPr="0029003B" w:rsidRDefault="0029003B" w:rsidP="0029003B">
      <w:pPr>
        <w:bidi/>
        <w:rPr>
          <w:rFonts w:cs="David" w:hint="cs"/>
          <w:rtl/>
        </w:rPr>
      </w:pPr>
    </w:p>
    <w:p w14:paraId="6109DD3D" w14:textId="77777777" w:rsidR="0029003B" w:rsidRPr="0029003B" w:rsidRDefault="0029003B" w:rsidP="0029003B">
      <w:pPr>
        <w:bidi/>
        <w:rPr>
          <w:rFonts w:cs="David" w:hint="cs"/>
          <w:rtl/>
        </w:rPr>
      </w:pPr>
      <w:r w:rsidRPr="0029003B">
        <w:rPr>
          <w:rFonts w:cs="David" w:hint="cs"/>
          <w:rtl/>
        </w:rPr>
        <w:tab/>
        <w:t>עוזרת שר הביטחון.</w:t>
      </w:r>
    </w:p>
    <w:p w14:paraId="527955D6" w14:textId="77777777" w:rsidR="0029003B" w:rsidRPr="0029003B" w:rsidRDefault="0029003B" w:rsidP="0029003B">
      <w:pPr>
        <w:bidi/>
        <w:rPr>
          <w:rFonts w:cs="David" w:hint="cs"/>
          <w:rtl/>
        </w:rPr>
      </w:pPr>
    </w:p>
    <w:p w14:paraId="13DEC311" w14:textId="77777777" w:rsidR="0029003B" w:rsidRPr="0029003B" w:rsidRDefault="0029003B" w:rsidP="0029003B">
      <w:pPr>
        <w:bidi/>
        <w:rPr>
          <w:rFonts w:cs="David" w:hint="cs"/>
          <w:rtl/>
        </w:rPr>
      </w:pPr>
      <w:r w:rsidRPr="0029003B">
        <w:rPr>
          <w:rFonts w:cs="David" w:hint="cs"/>
          <w:u w:val="single"/>
          <w:rtl/>
        </w:rPr>
        <w:t>אחמד טיבי:</w:t>
      </w:r>
    </w:p>
    <w:p w14:paraId="63EE3239" w14:textId="77777777" w:rsidR="0029003B" w:rsidRPr="0029003B" w:rsidRDefault="0029003B" w:rsidP="0029003B">
      <w:pPr>
        <w:bidi/>
        <w:rPr>
          <w:rFonts w:cs="David" w:hint="cs"/>
          <w:rtl/>
        </w:rPr>
      </w:pPr>
    </w:p>
    <w:p w14:paraId="4409A6BF" w14:textId="77777777" w:rsidR="0029003B" w:rsidRPr="0029003B" w:rsidRDefault="0029003B" w:rsidP="0029003B">
      <w:pPr>
        <w:bidi/>
        <w:rPr>
          <w:rFonts w:cs="David" w:hint="cs"/>
          <w:rtl/>
        </w:rPr>
      </w:pPr>
      <w:r w:rsidRPr="0029003B">
        <w:rPr>
          <w:rFonts w:cs="David" w:hint="cs"/>
          <w:rtl/>
        </w:rPr>
        <w:tab/>
        <w:t xml:space="preserve"> זאת עוזרת </w:t>
      </w:r>
      <w:r w:rsidRPr="0029003B">
        <w:rPr>
          <w:rFonts w:cs="David"/>
          <w:rtl/>
        </w:rPr>
        <w:t>–</w:t>
      </w:r>
      <w:r w:rsidRPr="0029003B">
        <w:rPr>
          <w:rFonts w:cs="David" w:hint="cs"/>
          <w:rtl/>
        </w:rPr>
        <w:t xml:space="preserve"> מעל שר הביטחון.</w:t>
      </w:r>
    </w:p>
    <w:p w14:paraId="414ED8C2" w14:textId="77777777" w:rsidR="0029003B" w:rsidRPr="0029003B" w:rsidRDefault="0029003B" w:rsidP="0029003B">
      <w:pPr>
        <w:bidi/>
        <w:rPr>
          <w:rFonts w:cs="David" w:hint="cs"/>
          <w:rtl/>
        </w:rPr>
      </w:pPr>
    </w:p>
    <w:p w14:paraId="08DE6F7C" w14:textId="77777777" w:rsidR="0029003B" w:rsidRPr="0029003B" w:rsidRDefault="0029003B" w:rsidP="0029003B">
      <w:pPr>
        <w:bidi/>
        <w:rPr>
          <w:rFonts w:cs="David" w:hint="cs"/>
          <w:u w:val="single"/>
          <w:rtl/>
        </w:rPr>
      </w:pPr>
      <w:r w:rsidRPr="0029003B">
        <w:rPr>
          <w:rFonts w:cs="David" w:hint="cs"/>
          <w:u w:val="single"/>
          <w:rtl/>
        </w:rPr>
        <w:t>היו"ר דוד טל:</w:t>
      </w:r>
    </w:p>
    <w:p w14:paraId="586795D4" w14:textId="77777777" w:rsidR="0029003B" w:rsidRPr="0029003B" w:rsidRDefault="0029003B" w:rsidP="0029003B">
      <w:pPr>
        <w:bidi/>
        <w:rPr>
          <w:rFonts w:cs="David" w:hint="cs"/>
          <w:rtl/>
        </w:rPr>
      </w:pPr>
    </w:p>
    <w:p w14:paraId="18EBBF2F" w14:textId="77777777" w:rsidR="0029003B" w:rsidRPr="0029003B" w:rsidRDefault="0029003B" w:rsidP="0029003B">
      <w:pPr>
        <w:bidi/>
        <w:rPr>
          <w:rFonts w:cs="David" w:hint="cs"/>
          <w:rtl/>
        </w:rPr>
      </w:pPr>
      <w:r w:rsidRPr="0029003B">
        <w:rPr>
          <w:rFonts w:cs="David" w:hint="cs"/>
          <w:rtl/>
        </w:rPr>
        <w:tab/>
        <w:t xml:space="preserve">אחמד, עם כל הכבוד, אחמד. </w:t>
      </w:r>
    </w:p>
    <w:p w14:paraId="27122765" w14:textId="77777777" w:rsidR="0029003B" w:rsidRPr="0029003B" w:rsidRDefault="0029003B" w:rsidP="0029003B">
      <w:pPr>
        <w:bidi/>
        <w:rPr>
          <w:rFonts w:cs="David" w:hint="cs"/>
          <w:rtl/>
        </w:rPr>
      </w:pPr>
    </w:p>
    <w:p w14:paraId="7E7E25CE" w14:textId="77777777" w:rsidR="0029003B" w:rsidRPr="0029003B" w:rsidRDefault="0029003B" w:rsidP="0029003B">
      <w:pPr>
        <w:bidi/>
        <w:rPr>
          <w:rFonts w:cs="David" w:hint="cs"/>
          <w:rtl/>
        </w:rPr>
      </w:pPr>
      <w:r w:rsidRPr="0029003B">
        <w:rPr>
          <w:rFonts w:cs="David" w:hint="cs"/>
          <w:u w:val="single"/>
          <w:rtl/>
        </w:rPr>
        <w:t>אחמד טיבי:</w:t>
      </w:r>
    </w:p>
    <w:p w14:paraId="487D410D" w14:textId="77777777" w:rsidR="0029003B" w:rsidRPr="0029003B" w:rsidRDefault="0029003B" w:rsidP="0029003B">
      <w:pPr>
        <w:bidi/>
        <w:rPr>
          <w:rFonts w:cs="David" w:hint="cs"/>
          <w:rtl/>
        </w:rPr>
      </w:pPr>
    </w:p>
    <w:p w14:paraId="08357B40" w14:textId="77777777" w:rsidR="0029003B" w:rsidRPr="0029003B" w:rsidRDefault="0029003B" w:rsidP="0029003B">
      <w:pPr>
        <w:bidi/>
        <w:rPr>
          <w:rFonts w:cs="David" w:hint="cs"/>
          <w:rtl/>
        </w:rPr>
      </w:pPr>
      <w:r w:rsidRPr="0029003B">
        <w:rPr>
          <w:rFonts w:cs="David" w:hint="cs"/>
          <w:rtl/>
        </w:rPr>
        <w:tab/>
        <w:t xml:space="preserve"> זאת שעושה את המוות לכל חברי הכנסת.</w:t>
      </w:r>
    </w:p>
    <w:p w14:paraId="06C5EC78" w14:textId="77777777" w:rsidR="0029003B" w:rsidRPr="0029003B" w:rsidRDefault="0029003B" w:rsidP="0029003B">
      <w:pPr>
        <w:bidi/>
        <w:rPr>
          <w:rFonts w:cs="David" w:hint="cs"/>
          <w:rtl/>
        </w:rPr>
      </w:pPr>
    </w:p>
    <w:p w14:paraId="720D5D21" w14:textId="77777777" w:rsidR="0029003B" w:rsidRPr="0029003B" w:rsidRDefault="0029003B" w:rsidP="0029003B">
      <w:pPr>
        <w:bidi/>
        <w:rPr>
          <w:rFonts w:cs="David" w:hint="cs"/>
          <w:u w:val="single"/>
          <w:rtl/>
        </w:rPr>
      </w:pPr>
      <w:r w:rsidRPr="0029003B">
        <w:rPr>
          <w:rFonts w:cs="David" w:hint="cs"/>
          <w:u w:val="single"/>
          <w:rtl/>
        </w:rPr>
        <w:t>היו"ר דוד טל:</w:t>
      </w:r>
    </w:p>
    <w:p w14:paraId="05BABB45" w14:textId="77777777" w:rsidR="0029003B" w:rsidRPr="0029003B" w:rsidRDefault="0029003B" w:rsidP="0029003B">
      <w:pPr>
        <w:bidi/>
        <w:rPr>
          <w:rFonts w:cs="David" w:hint="cs"/>
          <w:rtl/>
        </w:rPr>
      </w:pPr>
    </w:p>
    <w:p w14:paraId="67AEF857" w14:textId="77777777" w:rsidR="0029003B" w:rsidRPr="0029003B" w:rsidRDefault="0029003B" w:rsidP="0029003B">
      <w:pPr>
        <w:bidi/>
        <w:rPr>
          <w:rFonts w:cs="David" w:hint="cs"/>
          <w:rtl/>
        </w:rPr>
      </w:pPr>
      <w:r w:rsidRPr="0029003B">
        <w:rPr>
          <w:rFonts w:cs="David" w:hint="cs"/>
          <w:rtl/>
        </w:rPr>
        <w:tab/>
        <w:t>אחמד, תפסיק כבר.</w:t>
      </w:r>
    </w:p>
    <w:p w14:paraId="3E7A1D3D" w14:textId="77777777" w:rsidR="0029003B" w:rsidRPr="0029003B" w:rsidRDefault="0029003B" w:rsidP="0029003B">
      <w:pPr>
        <w:bidi/>
        <w:rPr>
          <w:rFonts w:cs="David" w:hint="cs"/>
          <w:rtl/>
        </w:rPr>
      </w:pPr>
    </w:p>
    <w:p w14:paraId="6DC07BC2" w14:textId="77777777" w:rsidR="0029003B" w:rsidRPr="0029003B" w:rsidRDefault="0029003B" w:rsidP="0029003B">
      <w:pPr>
        <w:bidi/>
        <w:rPr>
          <w:rFonts w:cs="David" w:hint="cs"/>
          <w:rtl/>
        </w:rPr>
      </w:pPr>
      <w:r w:rsidRPr="0029003B">
        <w:rPr>
          <w:rFonts w:cs="David" w:hint="cs"/>
          <w:u w:val="single"/>
          <w:rtl/>
        </w:rPr>
        <w:t>אחמד טיבי:</w:t>
      </w:r>
    </w:p>
    <w:p w14:paraId="0C58B013" w14:textId="77777777" w:rsidR="0029003B" w:rsidRPr="0029003B" w:rsidRDefault="0029003B" w:rsidP="0029003B">
      <w:pPr>
        <w:bidi/>
        <w:rPr>
          <w:rFonts w:cs="David" w:hint="cs"/>
          <w:rtl/>
        </w:rPr>
      </w:pPr>
    </w:p>
    <w:p w14:paraId="41678046" w14:textId="77777777" w:rsidR="0029003B" w:rsidRPr="0029003B" w:rsidRDefault="0029003B" w:rsidP="0029003B">
      <w:pPr>
        <w:bidi/>
        <w:rPr>
          <w:rFonts w:cs="David" w:hint="cs"/>
          <w:rtl/>
        </w:rPr>
      </w:pPr>
      <w:r w:rsidRPr="0029003B">
        <w:rPr>
          <w:rFonts w:cs="David" w:hint="cs"/>
          <w:rtl/>
        </w:rPr>
        <w:tab/>
        <w:t xml:space="preserve"> לא רוצה להפסיק.</w:t>
      </w:r>
    </w:p>
    <w:p w14:paraId="3AB0E030" w14:textId="77777777" w:rsidR="0029003B" w:rsidRPr="0029003B" w:rsidRDefault="0029003B" w:rsidP="0029003B">
      <w:pPr>
        <w:bidi/>
        <w:rPr>
          <w:rFonts w:cs="David" w:hint="cs"/>
          <w:rtl/>
        </w:rPr>
      </w:pPr>
    </w:p>
    <w:p w14:paraId="2E95545A" w14:textId="77777777" w:rsidR="0029003B" w:rsidRPr="0029003B" w:rsidRDefault="0029003B" w:rsidP="0029003B">
      <w:pPr>
        <w:bidi/>
        <w:rPr>
          <w:rFonts w:cs="David" w:hint="cs"/>
          <w:u w:val="single"/>
          <w:rtl/>
        </w:rPr>
      </w:pPr>
      <w:r w:rsidRPr="0029003B">
        <w:rPr>
          <w:rFonts w:cs="David" w:hint="cs"/>
          <w:u w:val="single"/>
          <w:rtl/>
        </w:rPr>
        <w:t>היו"ר דוד טל:</w:t>
      </w:r>
    </w:p>
    <w:p w14:paraId="31D1BC0A" w14:textId="77777777" w:rsidR="0029003B" w:rsidRPr="0029003B" w:rsidRDefault="0029003B" w:rsidP="0029003B">
      <w:pPr>
        <w:bidi/>
        <w:rPr>
          <w:rFonts w:cs="David" w:hint="cs"/>
          <w:rtl/>
        </w:rPr>
      </w:pPr>
    </w:p>
    <w:p w14:paraId="5627A013" w14:textId="77777777" w:rsidR="0029003B" w:rsidRPr="0029003B" w:rsidRDefault="0029003B" w:rsidP="0029003B">
      <w:pPr>
        <w:bidi/>
        <w:rPr>
          <w:rFonts w:cs="David" w:hint="cs"/>
          <w:rtl/>
        </w:rPr>
      </w:pPr>
      <w:r w:rsidRPr="0029003B">
        <w:rPr>
          <w:rFonts w:cs="David" w:hint="cs"/>
          <w:rtl/>
        </w:rPr>
        <w:tab/>
        <w:t xml:space="preserve">אחמד, פעם ראשונה.  </w:t>
      </w:r>
    </w:p>
    <w:p w14:paraId="4934EDF1" w14:textId="77777777" w:rsidR="0029003B" w:rsidRPr="0029003B" w:rsidRDefault="0029003B" w:rsidP="0029003B">
      <w:pPr>
        <w:bidi/>
        <w:rPr>
          <w:rFonts w:cs="David" w:hint="cs"/>
          <w:rtl/>
        </w:rPr>
      </w:pPr>
    </w:p>
    <w:p w14:paraId="0E9905C1" w14:textId="77777777" w:rsidR="0029003B" w:rsidRPr="0029003B" w:rsidRDefault="0029003B" w:rsidP="0029003B">
      <w:pPr>
        <w:bidi/>
        <w:rPr>
          <w:rFonts w:cs="David" w:hint="cs"/>
          <w:u w:val="single"/>
          <w:rtl/>
        </w:rPr>
      </w:pPr>
      <w:r w:rsidRPr="0029003B">
        <w:rPr>
          <w:rFonts w:cs="David" w:hint="cs"/>
          <w:u w:val="single"/>
          <w:rtl/>
        </w:rPr>
        <w:t>יצחק שד"ר:</w:t>
      </w:r>
    </w:p>
    <w:p w14:paraId="1F7E705E" w14:textId="77777777" w:rsidR="0029003B" w:rsidRPr="0029003B" w:rsidRDefault="0029003B" w:rsidP="0029003B">
      <w:pPr>
        <w:bidi/>
        <w:rPr>
          <w:rFonts w:cs="David" w:hint="cs"/>
          <w:rtl/>
        </w:rPr>
      </w:pPr>
    </w:p>
    <w:p w14:paraId="50A982EA" w14:textId="77777777" w:rsidR="0029003B" w:rsidRPr="0029003B" w:rsidRDefault="0029003B" w:rsidP="0029003B">
      <w:pPr>
        <w:bidi/>
        <w:ind w:firstLine="567"/>
        <w:rPr>
          <w:rFonts w:cs="David" w:hint="cs"/>
          <w:rtl/>
        </w:rPr>
      </w:pPr>
      <w:r w:rsidRPr="0029003B">
        <w:rPr>
          <w:rFonts w:cs="David" w:hint="cs"/>
          <w:rtl/>
        </w:rPr>
        <w:t xml:space="preserve">צריך להבהיר לצבא שהכללים שונו. </w:t>
      </w:r>
    </w:p>
    <w:p w14:paraId="121030C3" w14:textId="77777777" w:rsidR="0029003B" w:rsidRPr="0029003B" w:rsidRDefault="0029003B" w:rsidP="0029003B">
      <w:pPr>
        <w:bidi/>
        <w:rPr>
          <w:rFonts w:cs="David" w:hint="cs"/>
          <w:u w:val="single"/>
          <w:rtl/>
        </w:rPr>
      </w:pPr>
      <w:r w:rsidRPr="0029003B">
        <w:rPr>
          <w:rFonts w:cs="David" w:hint="cs"/>
          <w:u w:val="single"/>
          <w:rtl/>
        </w:rPr>
        <w:t>היו"ר דוד טל:</w:t>
      </w:r>
    </w:p>
    <w:p w14:paraId="122B75F2" w14:textId="77777777" w:rsidR="0029003B" w:rsidRPr="0029003B" w:rsidRDefault="0029003B" w:rsidP="0029003B">
      <w:pPr>
        <w:bidi/>
        <w:rPr>
          <w:rFonts w:cs="David" w:hint="cs"/>
          <w:rtl/>
        </w:rPr>
      </w:pPr>
    </w:p>
    <w:p w14:paraId="285874DF" w14:textId="77777777" w:rsidR="0029003B" w:rsidRPr="0029003B" w:rsidRDefault="0029003B" w:rsidP="0029003B">
      <w:pPr>
        <w:bidi/>
        <w:rPr>
          <w:rFonts w:cs="David" w:hint="cs"/>
          <w:rtl/>
        </w:rPr>
      </w:pPr>
      <w:r w:rsidRPr="0029003B">
        <w:rPr>
          <w:rFonts w:cs="David" w:hint="cs"/>
          <w:rtl/>
        </w:rPr>
        <w:tab/>
        <w:t xml:space="preserve">אוקי. אני רוצה להבהיר לאנשי הצבא </w:t>
      </w:r>
      <w:r w:rsidRPr="0029003B">
        <w:rPr>
          <w:rFonts w:cs="David"/>
          <w:rtl/>
        </w:rPr>
        <w:t>–</w:t>
      </w:r>
      <w:r w:rsidRPr="0029003B">
        <w:rPr>
          <w:rFonts w:cs="David" w:hint="cs"/>
          <w:rtl/>
        </w:rPr>
        <w:t xml:space="preserve"> ואם יש לכם בעיה עם זה תודיעו לי, כדי שאם צריך לזמן את הרמטכ"ל או את שר הביטחון או את שניהם ביחד, כדי לקבל החלטה בנושא, אז נקבל. אבל האם זה ברור לכם, שחברי כנסת יותר לא צריכים לחתום על טופס? זה ברור, נדמה לי, מהדיון הקודם. הסכמנו על זה כבר. </w:t>
      </w:r>
    </w:p>
    <w:p w14:paraId="64884C14" w14:textId="77777777" w:rsidR="0029003B" w:rsidRPr="0029003B" w:rsidRDefault="0029003B" w:rsidP="0029003B">
      <w:pPr>
        <w:bidi/>
        <w:rPr>
          <w:rFonts w:cs="David" w:hint="cs"/>
          <w:rtl/>
        </w:rPr>
      </w:pPr>
    </w:p>
    <w:p w14:paraId="5BDB7687" w14:textId="77777777" w:rsidR="0029003B" w:rsidRPr="0029003B" w:rsidRDefault="0029003B" w:rsidP="0029003B">
      <w:pPr>
        <w:bidi/>
        <w:rPr>
          <w:rFonts w:cs="David" w:hint="cs"/>
          <w:u w:val="single"/>
          <w:rtl/>
        </w:rPr>
      </w:pPr>
      <w:r w:rsidRPr="0029003B">
        <w:rPr>
          <w:rFonts w:cs="David" w:hint="cs"/>
          <w:u w:val="single"/>
          <w:rtl/>
        </w:rPr>
        <w:t xml:space="preserve">ניר </w:t>
      </w:r>
      <w:proofErr w:type="spellStart"/>
      <w:r w:rsidRPr="0029003B">
        <w:rPr>
          <w:rFonts w:cs="David" w:hint="cs"/>
          <w:u w:val="single"/>
          <w:rtl/>
        </w:rPr>
        <w:t>קידר</w:t>
      </w:r>
      <w:proofErr w:type="spellEnd"/>
      <w:r w:rsidRPr="0029003B">
        <w:rPr>
          <w:rFonts w:cs="David" w:hint="cs"/>
          <w:u w:val="single"/>
          <w:rtl/>
        </w:rPr>
        <w:t>:</w:t>
      </w:r>
    </w:p>
    <w:p w14:paraId="0D5EFC07" w14:textId="77777777" w:rsidR="0029003B" w:rsidRPr="0029003B" w:rsidRDefault="0029003B" w:rsidP="0029003B">
      <w:pPr>
        <w:bidi/>
        <w:rPr>
          <w:rFonts w:cs="David" w:hint="cs"/>
          <w:u w:val="single"/>
          <w:rtl/>
        </w:rPr>
      </w:pPr>
    </w:p>
    <w:p w14:paraId="0FF74A00" w14:textId="77777777" w:rsidR="0029003B" w:rsidRPr="0029003B" w:rsidRDefault="0029003B" w:rsidP="0029003B">
      <w:pPr>
        <w:bidi/>
        <w:ind w:firstLine="567"/>
        <w:rPr>
          <w:rFonts w:cs="David" w:hint="cs"/>
          <w:rtl/>
        </w:rPr>
      </w:pPr>
      <w:r w:rsidRPr="0029003B">
        <w:rPr>
          <w:rFonts w:cs="David" w:hint="cs"/>
          <w:rtl/>
        </w:rPr>
        <w:t>צריך להעביר את זה ללשכת השר.</w:t>
      </w:r>
    </w:p>
    <w:p w14:paraId="1CDE90FC" w14:textId="77777777" w:rsidR="0029003B" w:rsidRPr="0029003B" w:rsidRDefault="0029003B" w:rsidP="0029003B">
      <w:pPr>
        <w:bidi/>
        <w:rPr>
          <w:rFonts w:cs="David" w:hint="cs"/>
          <w:rtl/>
        </w:rPr>
      </w:pPr>
    </w:p>
    <w:p w14:paraId="216CC2C1" w14:textId="77777777" w:rsidR="0029003B" w:rsidRPr="0029003B" w:rsidRDefault="0029003B" w:rsidP="0029003B">
      <w:pPr>
        <w:bidi/>
        <w:rPr>
          <w:rFonts w:cs="David" w:hint="cs"/>
          <w:u w:val="single"/>
          <w:rtl/>
        </w:rPr>
      </w:pPr>
      <w:r w:rsidRPr="0029003B">
        <w:rPr>
          <w:rFonts w:cs="David" w:hint="cs"/>
          <w:u w:val="single"/>
          <w:rtl/>
        </w:rPr>
        <w:t>היו"ר דוד טל:</w:t>
      </w:r>
    </w:p>
    <w:p w14:paraId="64782A39" w14:textId="77777777" w:rsidR="0029003B" w:rsidRPr="0029003B" w:rsidRDefault="0029003B" w:rsidP="0029003B">
      <w:pPr>
        <w:bidi/>
        <w:rPr>
          <w:rFonts w:cs="David" w:hint="cs"/>
          <w:rtl/>
        </w:rPr>
      </w:pPr>
    </w:p>
    <w:p w14:paraId="70F8AAD0" w14:textId="77777777" w:rsidR="0029003B" w:rsidRPr="0029003B" w:rsidRDefault="0029003B" w:rsidP="0029003B">
      <w:pPr>
        <w:bidi/>
        <w:rPr>
          <w:rFonts w:cs="David" w:hint="cs"/>
          <w:rtl/>
        </w:rPr>
      </w:pPr>
      <w:r w:rsidRPr="0029003B">
        <w:rPr>
          <w:rFonts w:cs="David" w:hint="cs"/>
          <w:rtl/>
        </w:rPr>
        <w:tab/>
        <w:t xml:space="preserve">אנחנו, בדיון הבא </w:t>
      </w:r>
      <w:r w:rsidRPr="0029003B">
        <w:rPr>
          <w:rFonts w:cs="David"/>
          <w:rtl/>
        </w:rPr>
        <w:t>–</w:t>
      </w:r>
      <w:r w:rsidRPr="0029003B">
        <w:rPr>
          <w:rFonts w:cs="David" w:hint="cs"/>
          <w:rtl/>
        </w:rPr>
        <w:t xml:space="preserve"> אני אעשה כמה דיונים, אולי, עם כמה גורמים בצבא וגם עם קצין הכנסת, אבל אני חושב שנכון אולי שקצין הכנסת יכין איזה טופס ויעביר אותו אליכם או משהו כזה, אבל שיהיה ברור כרגע, בנקודת הזמן הזאת </w:t>
      </w:r>
      <w:r w:rsidRPr="0029003B">
        <w:rPr>
          <w:rFonts w:cs="David"/>
          <w:rtl/>
        </w:rPr>
        <w:t>–</w:t>
      </w:r>
      <w:r w:rsidRPr="0029003B">
        <w:rPr>
          <w:rFonts w:cs="David" w:hint="cs"/>
          <w:rtl/>
        </w:rPr>
        <w:t xml:space="preserve"> חברי כנסת, אם רוצים היום, מחר, ללכת, הם לא צריכים לחתום לכם על שום טופס. </w:t>
      </w:r>
    </w:p>
    <w:p w14:paraId="0EBDF32A" w14:textId="77777777" w:rsidR="0029003B" w:rsidRPr="0029003B" w:rsidRDefault="0029003B" w:rsidP="0029003B">
      <w:pPr>
        <w:bidi/>
        <w:rPr>
          <w:rFonts w:cs="David" w:hint="cs"/>
          <w:rtl/>
        </w:rPr>
      </w:pPr>
    </w:p>
    <w:p w14:paraId="282640A4" w14:textId="77777777" w:rsidR="0029003B" w:rsidRPr="0029003B" w:rsidRDefault="0029003B" w:rsidP="0029003B">
      <w:pPr>
        <w:bidi/>
        <w:rPr>
          <w:rFonts w:cs="David" w:hint="cs"/>
          <w:u w:val="single"/>
          <w:rtl/>
        </w:rPr>
      </w:pPr>
      <w:r w:rsidRPr="0029003B">
        <w:rPr>
          <w:rFonts w:cs="David" w:hint="cs"/>
          <w:u w:val="single"/>
          <w:rtl/>
        </w:rPr>
        <w:t xml:space="preserve">ניר </w:t>
      </w:r>
      <w:proofErr w:type="spellStart"/>
      <w:r w:rsidRPr="0029003B">
        <w:rPr>
          <w:rFonts w:cs="David" w:hint="cs"/>
          <w:u w:val="single"/>
          <w:rtl/>
        </w:rPr>
        <w:t>קידר</w:t>
      </w:r>
      <w:proofErr w:type="spellEnd"/>
      <w:r w:rsidRPr="0029003B">
        <w:rPr>
          <w:rFonts w:cs="David" w:hint="cs"/>
          <w:u w:val="single"/>
          <w:rtl/>
        </w:rPr>
        <w:t>:</w:t>
      </w:r>
    </w:p>
    <w:p w14:paraId="5E8A97C3" w14:textId="77777777" w:rsidR="0029003B" w:rsidRPr="0029003B" w:rsidRDefault="0029003B" w:rsidP="0029003B">
      <w:pPr>
        <w:bidi/>
        <w:rPr>
          <w:rFonts w:cs="David" w:hint="cs"/>
          <w:rtl/>
        </w:rPr>
      </w:pPr>
    </w:p>
    <w:p w14:paraId="05ECF8EC" w14:textId="77777777" w:rsidR="0029003B" w:rsidRPr="0029003B" w:rsidRDefault="0029003B" w:rsidP="0029003B">
      <w:pPr>
        <w:bidi/>
        <w:rPr>
          <w:rFonts w:cs="David" w:hint="cs"/>
          <w:rtl/>
        </w:rPr>
      </w:pPr>
      <w:r w:rsidRPr="0029003B">
        <w:rPr>
          <w:rFonts w:cs="David" w:hint="cs"/>
          <w:rtl/>
        </w:rPr>
        <w:tab/>
        <w:t>להבנתנו, הטופס הזה מקובל על קצין הכנסת.</w:t>
      </w:r>
    </w:p>
    <w:p w14:paraId="6F162A7B" w14:textId="77777777" w:rsidR="0029003B" w:rsidRPr="0029003B" w:rsidRDefault="0029003B" w:rsidP="0029003B">
      <w:pPr>
        <w:bidi/>
        <w:rPr>
          <w:rFonts w:cs="David" w:hint="cs"/>
          <w:rtl/>
        </w:rPr>
      </w:pPr>
    </w:p>
    <w:p w14:paraId="4068AC17" w14:textId="77777777" w:rsidR="0029003B" w:rsidRPr="0029003B" w:rsidRDefault="0029003B" w:rsidP="0029003B">
      <w:pPr>
        <w:bidi/>
        <w:rPr>
          <w:rFonts w:cs="David" w:hint="cs"/>
          <w:u w:val="single"/>
          <w:rtl/>
        </w:rPr>
      </w:pPr>
      <w:r w:rsidRPr="0029003B">
        <w:rPr>
          <w:rFonts w:cs="David" w:hint="cs"/>
          <w:u w:val="single"/>
          <w:rtl/>
        </w:rPr>
        <w:t>יצחק שד"ר:</w:t>
      </w:r>
    </w:p>
    <w:p w14:paraId="0A9ECE7E" w14:textId="77777777" w:rsidR="0029003B" w:rsidRPr="0029003B" w:rsidRDefault="0029003B" w:rsidP="0029003B">
      <w:pPr>
        <w:bidi/>
        <w:rPr>
          <w:rFonts w:cs="David" w:hint="cs"/>
          <w:rtl/>
        </w:rPr>
      </w:pPr>
    </w:p>
    <w:p w14:paraId="09646CFA" w14:textId="77777777" w:rsidR="0029003B" w:rsidRPr="0029003B" w:rsidRDefault="0029003B" w:rsidP="0029003B">
      <w:pPr>
        <w:bidi/>
        <w:rPr>
          <w:rFonts w:cs="David" w:hint="cs"/>
          <w:rtl/>
        </w:rPr>
      </w:pPr>
      <w:r w:rsidRPr="0029003B">
        <w:rPr>
          <w:rFonts w:cs="David" w:hint="cs"/>
          <w:rtl/>
        </w:rPr>
        <w:tab/>
        <w:t>הטופס הזה, בשינויים קטנים של ניסוח, בעיקרון מקובל.</w:t>
      </w:r>
    </w:p>
    <w:p w14:paraId="6CB564F2" w14:textId="77777777" w:rsidR="0029003B" w:rsidRPr="0029003B" w:rsidRDefault="0029003B" w:rsidP="0029003B">
      <w:pPr>
        <w:bidi/>
        <w:rPr>
          <w:rFonts w:cs="David" w:hint="cs"/>
          <w:rtl/>
        </w:rPr>
      </w:pPr>
    </w:p>
    <w:p w14:paraId="05EE859D" w14:textId="77777777" w:rsidR="0029003B" w:rsidRPr="0029003B" w:rsidRDefault="0029003B" w:rsidP="0029003B">
      <w:pPr>
        <w:bidi/>
        <w:rPr>
          <w:rFonts w:cs="David" w:hint="cs"/>
          <w:u w:val="single"/>
          <w:rtl/>
        </w:rPr>
      </w:pPr>
      <w:r w:rsidRPr="0029003B">
        <w:rPr>
          <w:rFonts w:cs="David" w:hint="cs"/>
          <w:u w:val="single"/>
          <w:rtl/>
        </w:rPr>
        <w:t>היו"ר דוד טל:</w:t>
      </w:r>
    </w:p>
    <w:p w14:paraId="2A888884" w14:textId="77777777" w:rsidR="0029003B" w:rsidRPr="0029003B" w:rsidRDefault="0029003B" w:rsidP="0029003B">
      <w:pPr>
        <w:bidi/>
        <w:rPr>
          <w:rFonts w:cs="David" w:hint="cs"/>
          <w:rtl/>
        </w:rPr>
      </w:pPr>
    </w:p>
    <w:p w14:paraId="52E9F76F" w14:textId="77777777" w:rsidR="0029003B" w:rsidRPr="0029003B" w:rsidRDefault="0029003B" w:rsidP="0029003B">
      <w:pPr>
        <w:bidi/>
        <w:rPr>
          <w:rFonts w:cs="David" w:hint="cs"/>
          <w:rtl/>
        </w:rPr>
      </w:pPr>
      <w:r w:rsidRPr="0029003B">
        <w:rPr>
          <w:rFonts w:cs="David" w:hint="cs"/>
          <w:rtl/>
        </w:rPr>
        <w:tab/>
        <w:t>את הניסוח וכל השאר נעשה בדיונים הבאים, נקבל החלטה לגבי הניסוח של הטופס החדש ומי יעשה אותו. אתם, בתיאום עם קצין הכנסת, או אנחנו, בתיאום אתכם.</w:t>
      </w:r>
    </w:p>
    <w:p w14:paraId="74C6421A" w14:textId="77777777" w:rsidR="0029003B" w:rsidRPr="0029003B" w:rsidRDefault="0029003B" w:rsidP="0029003B">
      <w:pPr>
        <w:bidi/>
        <w:rPr>
          <w:rFonts w:cs="David" w:hint="cs"/>
          <w:rtl/>
        </w:rPr>
      </w:pPr>
    </w:p>
    <w:p w14:paraId="74E2C50C" w14:textId="77777777" w:rsidR="0029003B" w:rsidRPr="0029003B" w:rsidRDefault="0029003B" w:rsidP="0029003B">
      <w:pPr>
        <w:bidi/>
        <w:rPr>
          <w:rFonts w:cs="David" w:hint="cs"/>
          <w:u w:val="single"/>
          <w:rtl/>
        </w:rPr>
      </w:pPr>
      <w:r w:rsidRPr="0029003B">
        <w:rPr>
          <w:rFonts w:cs="David" w:hint="cs"/>
          <w:u w:val="single"/>
          <w:rtl/>
        </w:rPr>
        <w:t xml:space="preserve">תומר יפרח: </w:t>
      </w:r>
    </w:p>
    <w:p w14:paraId="3AAE42E3" w14:textId="77777777" w:rsidR="0029003B" w:rsidRPr="0029003B" w:rsidRDefault="0029003B" w:rsidP="0029003B">
      <w:pPr>
        <w:bidi/>
        <w:rPr>
          <w:rFonts w:cs="David" w:hint="cs"/>
          <w:u w:val="single"/>
          <w:rtl/>
        </w:rPr>
      </w:pPr>
    </w:p>
    <w:p w14:paraId="4A48DD19" w14:textId="77777777" w:rsidR="0029003B" w:rsidRPr="0029003B" w:rsidRDefault="0029003B" w:rsidP="0029003B">
      <w:pPr>
        <w:bidi/>
        <w:rPr>
          <w:rFonts w:cs="David" w:hint="cs"/>
          <w:rtl/>
        </w:rPr>
      </w:pPr>
      <w:r w:rsidRPr="0029003B">
        <w:rPr>
          <w:rFonts w:cs="David" w:hint="cs"/>
          <w:rtl/>
        </w:rPr>
        <w:tab/>
        <w:t>יש פה כרגע מצב שהוא בלתי אפשרי.</w:t>
      </w:r>
    </w:p>
    <w:p w14:paraId="6856F1BB" w14:textId="77777777" w:rsidR="0029003B" w:rsidRPr="0029003B" w:rsidRDefault="0029003B" w:rsidP="0029003B">
      <w:pPr>
        <w:bidi/>
        <w:rPr>
          <w:rFonts w:cs="David" w:hint="cs"/>
          <w:rtl/>
        </w:rPr>
      </w:pPr>
    </w:p>
    <w:p w14:paraId="6A84711E" w14:textId="77777777" w:rsidR="0029003B" w:rsidRPr="0029003B" w:rsidRDefault="0029003B" w:rsidP="0029003B">
      <w:pPr>
        <w:bidi/>
        <w:rPr>
          <w:rFonts w:cs="David" w:hint="cs"/>
          <w:u w:val="single"/>
          <w:rtl/>
        </w:rPr>
      </w:pPr>
      <w:r w:rsidRPr="0029003B">
        <w:rPr>
          <w:rFonts w:cs="David" w:hint="cs"/>
          <w:u w:val="single"/>
          <w:rtl/>
        </w:rPr>
        <w:t>היו"ר דוד טל:</w:t>
      </w:r>
    </w:p>
    <w:p w14:paraId="75F47219" w14:textId="77777777" w:rsidR="0029003B" w:rsidRPr="0029003B" w:rsidRDefault="0029003B" w:rsidP="0029003B">
      <w:pPr>
        <w:bidi/>
        <w:rPr>
          <w:rFonts w:cs="David" w:hint="cs"/>
          <w:rtl/>
        </w:rPr>
      </w:pPr>
    </w:p>
    <w:p w14:paraId="3DCA1FFE" w14:textId="77777777" w:rsidR="0029003B" w:rsidRPr="0029003B" w:rsidRDefault="0029003B" w:rsidP="0029003B">
      <w:pPr>
        <w:bidi/>
        <w:rPr>
          <w:rFonts w:cs="David" w:hint="cs"/>
          <w:rtl/>
        </w:rPr>
      </w:pPr>
      <w:r w:rsidRPr="0029003B">
        <w:rPr>
          <w:rFonts w:cs="David" w:hint="cs"/>
          <w:rtl/>
        </w:rPr>
        <w:tab/>
        <w:t>והוא?</w:t>
      </w:r>
    </w:p>
    <w:p w14:paraId="0E3A374E" w14:textId="77777777" w:rsidR="0029003B" w:rsidRPr="0029003B" w:rsidRDefault="0029003B" w:rsidP="0029003B">
      <w:pPr>
        <w:bidi/>
        <w:rPr>
          <w:rFonts w:cs="David" w:hint="cs"/>
          <w:rtl/>
        </w:rPr>
      </w:pPr>
    </w:p>
    <w:p w14:paraId="6A68719E" w14:textId="77777777" w:rsidR="0029003B" w:rsidRPr="0029003B" w:rsidRDefault="0029003B" w:rsidP="0029003B">
      <w:pPr>
        <w:bidi/>
        <w:rPr>
          <w:rFonts w:cs="David" w:hint="cs"/>
          <w:u w:val="single"/>
          <w:rtl/>
        </w:rPr>
      </w:pPr>
      <w:r w:rsidRPr="0029003B">
        <w:rPr>
          <w:rFonts w:cs="David" w:hint="cs"/>
          <w:u w:val="single"/>
          <w:rtl/>
        </w:rPr>
        <w:t xml:space="preserve">תומר יפרח: </w:t>
      </w:r>
    </w:p>
    <w:p w14:paraId="43DBA2C6" w14:textId="77777777" w:rsidR="0029003B" w:rsidRPr="0029003B" w:rsidRDefault="0029003B" w:rsidP="0029003B">
      <w:pPr>
        <w:bidi/>
        <w:rPr>
          <w:rFonts w:cs="David" w:hint="cs"/>
          <w:rtl/>
        </w:rPr>
      </w:pPr>
    </w:p>
    <w:p w14:paraId="5C0060BE" w14:textId="77777777" w:rsidR="0029003B" w:rsidRPr="0029003B" w:rsidRDefault="0029003B" w:rsidP="0029003B">
      <w:pPr>
        <w:bidi/>
        <w:rPr>
          <w:rFonts w:cs="David" w:hint="cs"/>
          <w:rtl/>
        </w:rPr>
      </w:pPr>
      <w:r w:rsidRPr="0029003B">
        <w:rPr>
          <w:rFonts w:cs="David" w:hint="cs"/>
          <w:rtl/>
        </w:rPr>
        <w:tab/>
        <w:t xml:space="preserve">מצד אחד, אין חתימה על טופס אחד, לא אישרתם את הטופס השני, כרגע נוצר מצב שאני לא יודע שחבר הכנסת קיבל תדריך </w:t>
      </w:r>
      <w:r w:rsidRPr="0029003B">
        <w:rPr>
          <w:rFonts w:cs="David"/>
          <w:rtl/>
        </w:rPr>
        <w:t>–</w:t>
      </w:r>
      <w:r w:rsidRPr="0029003B">
        <w:rPr>
          <w:rFonts w:cs="David" w:hint="cs"/>
          <w:rtl/>
        </w:rPr>
        <w:t xml:space="preserve"> הוא לא קיבל תדריך, הוא לא מחויב על ידיכם לעבור דרך קצין הכנסת, וקורה הדבר הגרוע מכל, שבדיוק ממנו חששתם מבחינה ביטחונית </w:t>
      </w:r>
      <w:r w:rsidRPr="0029003B">
        <w:rPr>
          <w:rFonts w:cs="David"/>
          <w:rtl/>
        </w:rPr>
        <w:t>–</w:t>
      </w:r>
      <w:r w:rsidRPr="0029003B">
        <w:rPr>
          <w:rFonts w:cs="David" w:hint="cs"/>
          <w:rtl/>
        </w:rPr>
        <w:t xml:space="preserve"> אף על פי שיש כאלה שאומרים שאין פה בעיה ביטחונית </w:t>
      </w:r>
      <w:r w:rsidRPr="0029003B">
        <w:rPr>
          <w:rFonts w:cs="David"/>
          <w:rtl/>
        </w:rPr>
        <w:t>–</w:t>
      </w:r>
      <w:r w:rsidRPr="0029003B">
        <w:rPr>
          <w:rFonts w:cs="David" w:hint="cs"/>
          <w:rtl/>
        </w:rPr>
        <w:t xml:space="preserve"> שכרגע ייכנס חבר כנסת, בהנחה שהוא ייכנס, אני לא יודע מזה, אני לא אוכל להיערך לזה כמו שאני מחויב להיערך לזה, וכרגע אנחנו נמצאים, בדיוק עכשיו, במצב הגרוע מכל.</w:t>
      </w:r>
    </w:p>
    <w:p w14:paraId="158C388F" w14:textId="77777777" w:rsidR="0029003B" w:rsidRPr="0029003B" w:rsidRDefault="0029003B" w:rsidP="0029003B">
      <w:pPr>
        <w:bidi/>
        <w:rPr>
          <w:rFonts w:cs="David" w:hint="cs"/>
          <w:rtl/>
        </w:rPr>
      </w:pPr>
    </w:p>
    <w:p w14:paraId="3F629021" w14:textId="77777777" w:rsidR="0029003B" w:rsidRPr="0029003B" w:rsidRDefault="0029003B" w:rsidP="0029003B">
      <w:pPr>
        <w:bidi/>
        <w:rPr>
          <w:rFonts w:cs="David" w:hint="cs"/>
          <w:u w:val="single"/>
          <w:rtl/>
        </w:rPr>
      </w:pPr>
      <w:r w:rsidRPr="0029003B">
        <w:rPr>
          <w:rFonts w:cs="David" w:hint="cs"/>
          <w:u w:val="single"/>
          <w:rtl/>
        </w:rPr>
        <w:t>היו"ר דוד טל:</w:t>
      </w:r>
    </w:p>
    <w:p w14:paraId="43401515" w14:textId="77777777" w:rsidR="0029003B" w:rsidRPr="0029003B" w:rsidRDefault="0029003B" w:rsidP="0029003B">
      <w:pPr>
        <w:bidi/>
        <w:rPr>
          <w:rFonts w:cs="David" w:hint="cs"/>
          <w:rtl/>
        </w:rPr>
      </w:pPr>
    </w:p>
    <w:p w14:paraId="0C75B155" w14:textId="77777777" w:rsidR="0029003B" w:rsidRPr="0029003B" w:rsidRDefault="0029003B" w:rsidP="0029003B">
      <w:pPr>
        <w:bidi/>
        <w:ind w:firstLine="567"/>
        <w:rPr>
          <w:rFonts w:cs="David" w:hint="cs"/>
          <w:rtl/>
        </w:rPr>
      </w:pPr>
      <w:r w:rsidRPr="0029003B">
        <w:rPr>
          <w:rFonts w:cs="David" w:hint="cs"/>
          <w:rtl/>
        </w:rPr>
        <w:t xml:space="preserve">לצערי אתה צודק. </w:t>
      </w:r>
    </w:p>
    <w:p w14:paraId="1A20B02B" w14:textId="77777777" w:rsidR="0029003B" w:rsidRPr="0029003B" w:rsidRDefault="0029003B" w:rsidP="0029003B">
      <w:pPr>
        <w:bidi/>
        <w:rPr>
          <w:rFonts w:cs="David" w:hint="cs"/>
          <w:rtl/>
        </w:rPr>
      </w:pPr>
    </w:p>
    <w:p w14:paraId="7313347D" w14:textId="77777777" w:rsidR="0029003B" w:rsidRPr="0029003B" w:rsidRDefault="0029003B" w:rsidP="0029003B">
      <w:pPr>
        <w:bidi/>
        <w:rPr>
          <w:rFonts w:cs="David" w:hint="cs"/>
          <w:u w:val="single"/>
          <w:rtl/>
        </w:rPr>
      </w:pPr>
      <w:r w:rsidRPr="0029003B">
        <w:rPr>
          <w:rFonts w:cs="David" w:hint="cs"/>
          <w:u w:val="single"/>
          <w:rtl/>
        </w:rPr>
        <w:t>יצחק שד"ר:</w:t>
      </w:r>
    </w:p>
    <w:p w14:paraId="42D19B91" w14:textId="77777777" w:rsidR="0029003B" w:rsidRPr="0029003B" w:rsidRDefault="0029003B" w:rsidP="0029003B">
      <w:pPr>
        <w:bidi/>
        <w:rPr>
          <w:rFonts w:cs="David" w:hint="cs"/>
          <w:rtl/>
        </w:rPr>
      </w:pPr>
    </w:p>
    <w:p w14:paraId="7E49E2C3" w14:textId="77777777" w:rsidR="0029003B" w:rsidRPr="0029003B" w:rsidRDefault="0029003B" w:rsidP="0029003B">
      <w:pPr>
        <w:bidi/>
        <w:ind w:firstLine="567"/>
        <w:rPr>
          <w:rFonts w:cs="David" w:hint="cs"/>
          <w:rtl/>
        </w:rPr>
      </w:pPr>
      <w:r w:rsidRPr="0029003B">
        <w:rPr>
          <w:rFonts w:cs="David" w:hint="cs"/>
          <w:rtl/>
        </w:rPr>
        <w:t xml:space="preserve">לא, לא. תראה, במשך שלוש שנים הנוהל עבד בלי הטופס. בלי בקשה לטופס. לפחות, כמה שידוע לי. אני לא החתמתי אף אחד על טופס. </w:t>
      </w:r>
    </w:p>
    <w:p w14:paraId="738D51EA" w14:textId="77777777" w:rsidR="0029003B" w:rsidRPr="0029003B" w:rsidRDefault="0029003B" w:rsidP="0029003B">
      <w:pPr>
        <w:bidi/>
        <w:ind w:firstLine="567"/>
        <w:rPr>
          <w:rFonts w:cs="David" w:hint="cs"/>
          <w:rtl/>
        </w:rPr>
      </w:pPr>
    </w:p>
    <w:p w14:paraId="0F8C809C" w14:textId="77777777" w:rsidR="0029003B" w:rsidRPr="0029003B" w:rsidRDefault="0029003B" w:rsidP="0029003B">
      <w:pPr>
        <w:bidi/>
        <w:rPr>
          <w:rFonts w:cs="David" w:hint="cs"/>
          <w:u w:val="single"/>
          <w:rtl/>
        </w:rPr>
      </w:pPr>
      <w:r w:rsidRPr="0029003B">
        <w:rPr>
          <w:rFonts w:cs="David" w:hint="cs"/>
          <w:u w:val="single"/>
          <w:rtl/>
        </w:rPr>
        <w:t>היו"ר דוד טל:</w:t>
      </w:r>
    </w:p>
    <w:p w14:paraId="1C2EAB3A" w14:textId="77777777" w:rsidR="0029003B" w:rsidRPr="0029003B" w:rsidRDefault="0029003B" w:rsidP="0029003B">
      <w:pPr>
        <w:bidi/>
        <w:rPr>
          <w:rFonts w:cs="David" w:hint="cs"/>
          <w:rtl/>
        </w:rPr>
      </w:pPr>
    </w:p>
    <w:p w14:paraId="456B9FA5" w14:textId="77777777" w:rsidR="0029003B" w:rsidRPr="0029003B" w:rsidRDefault="0029003B" w:rsidP="0029003B">
      <w:pPr>
        <w:bidi/>
        <w:rPr>
          <w:rFonts w:cs="David" w:hint="cs"/>
          <w:rtl/>
        </w:rPr>
      </w:pPr>
      <w:r w:rsidRPr="0029003B">
        <w:rPr>
          <w:rFonts w:cs="David" w:hint="cs"/>
          <w:rtl/>
        </w:rPr>
        <w:tab/>
        <w:t>אוקי. אז אפשר שימשיך הנוהל ההוא בלי חתימת טופס? שיימשך?</w:t>
      </w:r>
    </w:p>
    <w:p w14:paraId="4CD85309" w14:textId="77777777" w:rsidR="0029003B" w:rsidRPr="0029003B" w:rsidRDefault="0029003B" w:rsidP="0029003B">
      <w:pPr>
        <w:bidi/>
        <w:rPr>
          <w:rFonts w:cs="David" w:hint="cs"/>
          <w:rtl/>
        </w:rPr>
      </w:pPr>
    </w:p>
    <w:p w14:paraId="21F64ECC" w14:textId="77777777" w:rsidR="0029003B" w:rsidRPr="0029003B" w:rsidRDefault="0029003B" w:rsidP="0029003B">
      <w:pPr>
        <w:bidi/>
        <w:rPr>
          <w:rFonts w:cs="David" w:hint="cs"/>
          <w:u w:val="single"/>
          <w:rtl/>
        </w:rPr>
      </w:pPr>
      <w:r w:rsidRPr="0029003B">
        <w:rPr>
          <w:rFonts w:cs="David" w:hint="cs"/>
          <w:u w:val="single"/>
          <w:rtl/>
        </w:rPr>
        <w:t>יצחק שד"ר:</w:t>
      </w:r>
    </w:p>
    <w:p w14:paraId="0139A960" w14:textId="77777777" w:rsidR="0029003B" w:rsidRPr="0029003B" w:rsidRDefault="0029003B" w:rsidP="0029003B">
      <w:pPr>
        <w:bidi/>
        <w:rPr>
          <w:rFonts w:cs="David" w:hint="cs"/>
          <w:rtl/>
        </w:rPr>
      </w:pPr>
    </w:p>
    <w:p w14:paraId="1C23835F" w14:textId="77777777" w:rsidR="0029003B" w:rsidRPr="0029003B" w:rsidRDefault="0029003B" w:rsidP="0029003B">
      <w:pPr>
        <w:bidi/>
        <w:rPr>
          <w:rFonts w:cs="David" w:hint="cs"/>
          <w:rtl/>
        </w:rPr>
      </w:pPr>
      <w:r w:rsidRPr="0029003B">
        <w:rPr>
          <w:rFonts w:cs="David" w:hint="cs"/>
          <w:rtl/>
        </w:rPr>
        <w:tab/>
        <w:t>זה חייב לעבור דרכי.</w:t>
      </w:r>
    </w:p>
    <w:p w14:paraId="19738F88" w14:textId="77777777" w:rsidR="0029003B" w:rsidRPr="0029003B" w:rsidRDefault="0029003B" w:rsidP="0029003B">
      <w:pPr>
        <w:bidi/>
        <w:rPr>
          <w:rFonts w:cs="David" w:hint="cs"/>
          <w:rtl/>
        </w:rPr>
      </w:pPr>
    </w:p>
    <w:p w14:paraId="01562658" w14:textId="77777777" w:rsidR="0029003B" w:rsidRPr="0029003B" w:rsidRDefault="0029003B" w:rsidP="0029003B">
      <w:pPr>
        <w:bidi/>
        <w:rPr>
          <w:rFonts w:cs="David" w:hint="cs"/>
          <w:u w:val="single"/>
          <w:rtl/>
        </w:rPr>
      </w:pPr>
      <w:r w:rsidRPr="0029003B">
        <w:rPr>
          <w:rFonts w:cs="David" w:hint="cs"/>
          <w:u w:val="single"/>
          <w:rtl/>
        </w:rPr>
        <w:t xml:space="preserve">תומר יפרח: </w:t>
      </w:r>
    </w:p>
    <w:p w14:paraId="6109B633" w14:textId="77777777" w:rsidR="0029003B" w:rsidRPr="0029003B" w:rsidRDefault="0029003B" w:rsidP="0029003B">
      <w:pPr>
        <w:bidi/>
        <w:rPr>
          <w:rFonts w:cs="David" w:hint="cs"/>
          <w:rtl/>
        </w:rPr>
      </w:pPr>
    </w:p>
    <w:p w14:paraId="4C9FBBE0" w14:textId="77777777" w:rsidR="0029003B" w:rsidRPr="0029003B" w:rsidRDefault="0029003B" w:rsidP="0029003B">
      <w:pPr>
        <w:bidi/>
        <w:rPr>
          <w:rFonts w:cs="David" w:hint="cs"/>
          <w:rtl/>
        </w:rPr>
      </w:pPr>
      <w:r w:rsidRPr="0029003B">
        <w:rPr>
          <w:rFonts w:cs="David" w:hint="cs"/>
          <w:rtl/>
        </w:rPr>
        <w:tab/>
        <w:t>לי חשוב כרגע לדעת, מאנשיו של קצין הכנסת, שחבר כנסת כזה או אחר מגיע למקום כזה או אחר, לשהות בו או לא לשהות בו, אם יוכל לתת מקום ספציפי ששם הוא נמצא, בתוך השטח.</w:t>
      </w:r>
    </w:p>
    <w:p w14:paraId="26F758F1" w14:textId="77777777" w:rsidR="0029003B" w:rsidRPr="0029003B" w:rsidRDefault="0029003B" w:rsidP="0029003B">
      <w:pPr>
        <w:bidi/>
        <w:rPr>
          <w:rFonts w:cs="David" w:hint="cs"/>
          <w:rtl/>
        </w:rPr>
      </w:pPr>
    </w:p>
    <w:p w14:paraId="7A1BE3D9" w14:textId="77777777" w:rsidR="0029003B" w:rsidRPr="0029003B" w:rsidRDefault="0029003B" w:rsidP="0029003B">
      <w:pPr>
        <w:bidi/>
        <w:rPr>
          <w:rFonts w:cs="David" w:hint="cs"/>
          <w:u w:val="single"/>
          <w:rtl/>
        </w:rPr>
      </w:pPr>
      <w:r w:rsidRPr="0029003B">
        <w:rPr>
          <w:rFonts w:cs="David" w:hint="cs"/>
          <w:u w:val="single"/>
          <w:rtl/>
        </w:rPr>
        <w:t>היו"ר דוד טל:</w:t>
      </w:r>
    </w:p>
    <w:p w14:paraId="1B00F4EB" w14:textId="77777777" w:rsidR="0029003B" w:rsidRPr="0029003B" w:rsidRDefault="0029003B" w:rsidP="0029003B">
      <w:pPr>
        <w:bidi/>
        <w:rPr>
          <w:rFonts w:cs="David" w:hint="cs"/>
          <w:rtl/>
        </w:rPr>
      </w:pPr>
    </w:p>
    <w:p w14:paraId="0EC0A33B" w14:textId="77777777" w:rsidR="0029003B" w:rsidRPr="0029003B" w:rsidRDefault="0029003B" w:rsidP="0029003B">
      <w:pPr>
        <w:bidi/>
        <w:rPr>
          <w:rFonts w:cs="David" w:hint="cs"/>
          <w:rtl/>
        </w:rPr>
      </w:pPr>
      <w:r w:rsidRPr="0029003B">
        <w:rPr>
          <w:rFonts w:cs="David" w:hint="cs"/>
          <w:rtl/>
        </w:rPr>
        <w:tab/>
        <w:t>את זה אתה מעביר בכל מקרה.</w:t>
      </w:r>
    </w:p>
    <w:p w14:paraId="0F42C955" w14:textId="77777777" w:rsidR="0029003B" w:rsidRPr="0029003B" w:rsidRDefault="0029003B" w:rsidP="0029003B">
      <w:pPr>
        <w:bidi/>
        <w:rPr>
          <w:rFonts w:cs="David" w:hint="cs"/>
          <w:rtl/>
        </w:rPr>
      </w:pPr>
    </w:p>
    <w:p w14:paraId="10326C84" w14:textId="77777777" w:rsidR="0029003B" w:rsidRPr="0029003B" w:rsidRDefault="0029003B" w:rsidP="0029003B">
      <w:pPr>
        <w:bidi/>
        <w:rPr>
          <w:rFonts w:cs="David" w:hint="cs"/>
          <w:u w:val="single"/>
          <w:rtl/>
        </w:rPr>
      </w:pPr>
      <w:r w:rsidRPr="0029003B">
        <w:rPr>
          <w:rFonts w:cs="David" w:hint="cs"/>
          <w:u w:val="single"/>
          <w:rtl/>
        </w:rPr>
        <w:t>יצחק שד"ר:</w:t>
      </w:r>
    </w:p>
    <w:p w14:paraId="7979C4FD" w14:textId="77777777" w:rsidR="0029003B" w:rsidRPr="0029003B" w:rsidRDefault="0029003B" w:rsidP="0029003B">
      <w:pPr>
        <w:bidi/>
        <w:rPr>
          <w:rFonts w:cs="David" w:hint="cs"/>
          <w:rtl/>
        </w:rPr>
      </w:pPr>
    </w:p>
    <w:p w14:paraId="4F871139" w14:textId="77777777" w:rsidR="0029003B" w:rsidRPr="0029003B" w:rsidRDefault="0029003B" w:rsidP="0029003B">
      <w:pPr>
        <w:bidi/>
        <w:rPr>
          <w:rFonts w:cs="David" w:hint="cs"/>
          <w:rtl/>
        </w:rPr>
      </w:pPr>
      <w:r w:rsidRPr="0029003B">
        <w:rPr>
          <w:rFonts w:cs="David" w:hint="cs"/>
          <w:rtl/>
        </w:rPr>
        <w:tab/>
        <w:t>זה הנוהל הישן. אני מקבל אישור מרות בר אחרי שאני מעביר לה את כל הפרטים האלה.</w:t>
      </w:r>
    </w:p>
    <w:p w14:paraId="0BACA688" w14:textId="77777777" w:rsidR="0029003B" w:rsidRDefault="0029003B" w:rsidP="0029003B">
      <w:pPr>
        <w:bidi/>
        <w:rPr>
          <w:rFonts w:cs="David" w:hint="cs"/>
          <w:rtl/>
        </w:rPr>
      </w:pPr>
    </w:p>
    <w:p w14:paraId="797D5551" w14:textId="77777777" w:rsidR="0029003B" w:rsidRDefault="0029003B" w:rsidP="0029003B">
      <w:pPr>
        <w:bidi/>
        <w:rPr>
          <w:rFonts w:cs="David" w:hint="cs"/>
          <w:rtl/>
        </w:rPr>
      </w:pPr>
    </w:p>
    <w:p w14:paraId="583F012E" w14:textId="77777777" w:rsidR="0029003B" w:rsidRDefault="0029003B" w:rsidP="0029003B">
      <w:pPr>
        <w:bidi/>
        <w:rPr>
          <w:rFonts w:cs="David" w:hint="cs"/>
          <w:rtl/>
        </w:rPr>
      </w:pPr>
    </w:p>
    <w:p w14:paraId="041D2C30" w14:textId="77777777" w:rsidR="0029003B" w:rsidRDefault="0029003B" w:rsidP="0029003B">
      <w:pPr>
        <w:bidi/>
        <w:rPr>
          <w:rFonts w:cs="David" w:hint="cs"/>
          <w:rtl/>
        </w:rPr>
      </w:pPr>
    </w:p>
    <w:p w14:paraId="6E34E52F" w14:textId="77777777" w:rsidR="0029003B" w:rsidRDefault="0029003B" w:rsidP="0029003B">
      <w:pPr>
        <w:bidi/>
        <w:rPr>
          <w:rFonts w:cs="David" w:hint="cs"/>
          <w:rtl/>
        </w:rPr>
      </w:pPr>
    </w:p>
    <w:p w14:paraId="7E491B4E" w14:textId="77777777" w:rsidR="0029003B" w:rsidRPr="0029003B" w:rsidRDefault="0029003B" w:rsidP="0029003B">
      <w:pPr>
        <w:bidi/>
        <w:rPr>
          <w:rFonts w:cs="David" w:hint="cs"/>
          <w:rtl/>
        </w:rPr>
      </w:pPr>
    </w:p>
    <w:p w14:paraId="55A97A71" w14:textId="77777777" w:rsidR="0029003B" w:rsidRPr="0029003B" w:rsidRDefault="0029003B" w:rsidP="0029003B">
      <w:pPr>
        <w:bidi/>
        <w:rPr>
          <w:rFonts w:cs="David" w:hint="cs"/>
          <w:u w:val="single"/>
          <w:rtl/>
        </w:rPr>
      </w:pPr>
      <w:r w:rsidRPr="0029003B">
        <w:rPr>
          <w:rFonts w:cs="David" w:hint="cs"/>
          <w:u w:val="single"/>
          <w:rtl/>
        </w:rPr>
        <w:t>היו"ר דוד טל:</w:t>
      </w:r>
    </w:p>
    <w:p w14:paraId="61CB2BAC" w14:textId="77777777" w:rsidR="0029003B" w:rsidRPr="0029003B" w:rsidRDefault="0029003B" w:rsidP="0029003B">
      <w:pPr>
        <w:bidi/>
        <w:rPr>
          <w:rFonts w:cs="David" w:hint="cs"/>
          <w:rtl/>
        </w:rPr>
      </w:pPr>
    </w:p>
    <w:p w14:paraId="4A575188" w14:textId="77777777" w:rsidR="0029003B" w:rsidRPr="0029003B" w:rsidRDefault="0029003B" w:rsidP="0029003B">
      <w:pPr>
        <w:bidi/>
        <w:rPr>
          <w:rFonts w:cs="David" w:hint="cs"/>
          <w:rtl/>
        </w:rPr>
      </w:pPr>
      <w:r w:rsidRPr="0029003B">
        <w:rPr>
          <w:rFonts w:cs="David" w:hint="cs"/>
          <w:rtl/>
        </w:rPr>
        <w:tab/>
        <w:t>עוד פעם רות בר?</w:t>
      </w:r>
    </w:p>
    <w:p w14:paraId="12DFA567" w14:textId="77777777" w:rsidR="0029003B" w:rsidRPr="0029003B" w:rsidRDefault="0029003B" w:rsidP="0029003B">
      <w:pPr>
        <w:bidi/>
        <w:rPr>
          <w:rFonts w:cs="David" w:hint="cs"/>
          <w:rtl/>
        </w:rPr>
      </w:pPr>
    </w:p>
    <w:p w14:paraId="28D90F7A" w14:textId="77777777" w:rsidR="0029003B" w:rsidRPr="0029003B" w:rsidRDefault="0029003B" w:rsidP="0029003B">
      <w:pPr>
        <w:bidi/>
        <w:rPr>
          <w:rFonts w:cs="David" w:hint="cs"/>
          <w:u w:val="single"/>
          <w:rtl/>
        </w:rPr>
      </w:pPr>
      <w:r w:rsidRPr="0029003B">
        <w:rPr>
          <w:rFonts w:cs="David" w:hint="cs"/>
          <w:u w:val="single"/>
          <w:rtl/>
        </w:rPr>
        <w:t>מרים פרנקל-שור:</w:t>
      </w:r>
    </w:p>
    <w:p w14:paraId="2A33717F" w14:textId="77777777" w:rsidR="0029003B" w:rsidRPr="0029003B" w:rsidRDefault="0029003B" w:rsidP="0029003B">
      <w:pPr>
        <w:bidi/>
        <w:rPr>
          <w:rFonts w:cs="David" w:hint="cs"/>
          <w:rtl/>
        </w:rPr>
      </w:pPr>
    </w:p>
    <w:p w14:paraId="1295D521" w14:textId="77777777" w:rsidR="0029003B" w:rsidRPr="0029003B" w:rsidRDefault="0029003B" w:rsidP="0029003B">
      <w:pPr>
        <w:bidi/>
        <w:rPr>
          <w:rFonts w:cs="David" w:hint="cs"/>
          <w:rtl/>
        </w:rPr>
      </w:pPr>
      <w:r w:rsidRPr="0029003B">
        <w:rPr>
          <w:rFonts w:cs="David" w:hint="cs"/>
          <w:rtl/>
        </w:rPr>
        <w:tab/>
        <w:t>אין מה לעשות. זה המחסום האמיתי.</w:t>
      </w:r>
    </w:p>
    <w:p w14:paraId="191E0B1D" w14:textId="77777777" w:rsidR="0029003B" w:rsidRPr="0029003B" w:rsidRDefault="0029003B" w:rsidP="0029003B">
      <w:pPr>
        <w:bidi/>
        <w:rPr>
          <w:rFonts w:cs="David" w:hint="cs"/>
          <w:rtl/>
        </w:rPr>
      </w:pPr>
    </w:p>
    <w:p w14:paraId="309D0CE3" w14:textId="77777777" w:rsidR="0029003B" w:rsidRPr="0029003B" w:rsidRDefault="0029003B" w:rsidP="0029003B">
      <w:pPr>
        <w:bidi/>
        <w:rPr>
          <w:rFonts w:cs="David" w:hint="cs"/>
          <w:u w:val="single"/>
          <w:rtl/>
        </w:rPr>
      </w:pPr>
      <w:r w:rsidRPr="0029003B">
        <w:rPr>
          <w:rFonts w:cs="David" w:hint="cs"/>
          <w:u w:val="single"/>
          <w:rtl/>
        </w:rPr>
        <w:t>היו"ר דוד טל:</w:t>
      </w:r>
    </w:p>
    <w:p w14:paraId="14042088" w14:textId="77777777" w:rsidR="0029003B" w:rsidRPr="0029003B" w:rsidRDefault="0029003B" w:rsidP="0029003B">
      <w:pPr>
        <w:bidi/>
        <w:rPr>
          <w:rFonts w:cs="David" w:hint="cs"/>
          <w:rtl/>
        </w:rPr>
      </w:pPr>
    </w:p>
    <w:p w14:paraId="7D60C07E" w14:textId="77777777" w:rsidR="0029003B" w:rsidRPr="0029003B" w:rsidRDefault="0029003B" w:rsidP="0029003B">
      <w:pPr>
        <w:bidi/>
        <w:rPr>
          <w:rFonts w:cs="David" w:hint="cs"/>
          <w:rtl/>
        </w:rPr>
      </w:pPr>
      <w:r w:rsidRPr="0029003B">
        <w:rPr>
          <w:rFonts w:cs="David" w:hint="cs"/>
          <w:rtl/>
        </w:rPr>
        <w:tab/>
        <w:t>אולי נמנה אותה לשרת הביטחון ואז נגמור את הסיפור?</w:t>
      </w:r>
    </w:p>
    <w:p w14:paraId="03C59FBB" w14:textId="77777777" w:rsidR="0029003B" w:rsidRPr="0029003B" w:rsidRDefault="0029003B" w:rsidP="0029003B">
      <w:pPr>
        <w:bidi/>
        <w:rPr>
          <w:rFonts w:cs="David" w:hint="cs"/>
          <w:rtl/>
        </w:rPr>
      </w:pPr>
    </w:p>
    <w:p w14:paraId="4F8D8972" w14:textId="77777777" w:rsidR="0029003B" w:rsidRPr="0029003B" w:rsidRDefault="0029003B" w:rsidP="0029003B">
      <w:pPr>
        <w:bidi/>
        <w:rPr>
          <w:rFonts w:cs="David" w:hint="cs"/>
          <w:u w:val="single"/>
          <w:rtl/>
        </w:rPr>
      </w:pPr>
      <w:r w:rsidRPr="0029003B">
        <w:rPr>
          <w:rFonts w:cs="David" w:hint="cs"/>
          <w:u w:val="single"/>
          <w:rtl/>
        </w:rPr>
        <w:t>יצחק שד"ר:</w:t>
      </w:r>
    </w:p>
    <w:p w14:paraId="03DEC351" w14:textId="77777777" w:rsidR="0029003B" w:rsidRPr="0029003B" w:rsidRDefault="0029003B" w:rsidP="0029003B">
      <w:pPr>
        <w:bidi/>
        <w:rPr>
          <w:rFonts w:cs="David" w:hint="cs"/>
          <w:rtl/>
        </w:rPr>
      </w:pPr>
    </w:p>
    <w:p w14:paraId="13F7B94B" w14:textId="77777777" w:rsidR="0029003B" w:rsidRPr="0029003B" w:rsidRDefault="0029003B" w:rsidP="0029003B">
      <w:pPr>
        <w:bidi/>
        <w:rPr>
          <w:rFonts w:cs="David" w:hint="cs"/>
          <w:rtl/>
        </w:rPr>
      </w:pPr>
      <w:r w:rsidRPr="0029003B">
        <w:rPr>
          <w:rFonts w:cs="David" w:hint="cs"/>
          <w:rtl/>
        </w:rPr>
        <w:tab/>
        <w:t xml:space="preserve">אני מעביר את כל הפרטים. בלי זה אין אישור להיכנס. בלי זה </w:t>
      </w:r>
      <w:r w:rsidRPr="0029003B">
        <w:rPr>
          <w:rFonts w:cs="David"/>
          <w:rtl/>
        </w:rPr>
        <w:t>–</w:t>
      </w:r>
      <w:r w:rsidRPr="0029003B">
        <w:rPr>
          <w:rFonts w:cs="David" w:hint="cs"/>
          <w:rtl/>
        </w:rPr>
        <w:t xml:space="preserve"> היא לא מעבירה אישור ריק. את כל הפרטים האלה אני מעביר. </w:t>
      </w:r>
    </w:p>
    <w:p w14:paraId="218C34EF" w14:textId="77777777" w:rsidR="0029003B" w:rsidRPr="0029003B" w:rsidRDefault="0029003B" w:rsidP="0029003B">
      <w:pPr>
        <w:bidi/>
        <w:rPr>
          <w:rFonts w:cs="David" w:hint="cs"/>
          <w:rtl/>
        </w:rPr>
      </w:pPr>
    </w:p>
    <w:p w14:paraId="1AD781A1" w14:textId="77777777" w:rsidR="0029003B" w:rsidRPr="0029003B" w:rsidRDefault="0029003B" w:rsidP="0029003B">
      <w:pPr>
        <w:bidi/>
        <w:rPr>
          <w:rFonts w:cs="David" w:hint="cs"/>
          <w:u w:val="single"/>
          <w:rtl/>
        </w:rPr>
      </w:pPr>
      <w:r w:rsidRPr="0029003B">
        <w:rPr>
          <w:rFonts w:cs="David" w:hint="cs"/>
          <w:u w:val="single"/>
          <w:rtl/>
        </w:rPr>
        <w:t xml:space="preserve">ניר </w:t>
      </w:r>
      <w:proofErr w:type="spellStart"/>
      <w:r w:rsidRPr="0029003B">
        <w:rPr>
          <w:rFonts w:cs="David" w:hint="cs"/>
          <w:u w:val="single"/>
          <w:rtl/>
        </w:rPr>
        <w:t>קידר</w:t>
      </w:r>
      <w:proofErr w:type="spellEnd"/>
      <w:r w:rsidRPr="0029003B">
        <w:rPr>
          <w:rFonts w:cs="David" w:hint="cs"/>
          <w:u w:val="single"/>
          <w:rtl/>
        </w:rPr>
        <w:t>:</w:t>
      </w:r>
    </w:p>
    <w:p w14:paraId="5894B7EE" w14:textId="77777777" w:rsidR="0029003B" w:rsidRPr="0029003B" w:rsidRDefault="0029003B" w:rsidP="0029003B">
      <w:pPr>
        <w:bidi/>
        <w:rPr>
          <w:rFonts w:cs="David" w:hint="cs"/>
          <w:rtl/>
        </w:rPr>
      </w:pPr>
    </w:p>
    <w:p w14:paraId="5C611960" w14:textId="77777777" w:rsidR="0029003B" w:rsidRPr="0029003B" w:rsidRDefault="0029003B" w:rsidP="0029003B">
      <w:pPr>
        <w:bidi/>
        <w:ind w:firstLine="567"/>
        <w:rPr>
          <w:rFonts w:cs="David" w:hint="cs"/>
          <w:rtl/>
        </w:rPr>
      </w:pPr>
      <w:r w:rsidRPr="0029003B">
        <w:rPr>
          <w:rFonts w:cs="David" w:hint="cs"/>
          <w:rtl/>
        </w:rPr>
        <w:t xml:space="preserve">בסופו של דבר השאלה שדנו בה גם בוועדת המשנה, היא </w:t>
      </w:r>
      <w:r w:rsidRPr="0029003B">
        <w:rPr>
          <w:rFonts w:cs="David"/>
          <w:rtl/>
        </w:rPr>
        <w:t>–</w:t>
      </w:r>
      <w:r w:rsidRPr="0029003B">
        <w:rPr>
          <w:rFonts w:cs="David" w:hint="cs"/>
          <w:rtl/>
        </w:rPr>
        <w:t xml:space="preserve"> התיקון שיש תדריך ביטחוני, והטופס שקצין הכנסת חותם עליו. על זה למעשה יש כרגע דין ודברים. הדיון היום היה הרבה יותר רחב מהשאלה הזאת.</w:t>
      </w:r>
    </w:p>
    <w:p w14:paraId="141751A4" w14:textId="77777777" w:rsidR="0029003B" w:rsidRPr="0029003B" w:rsidRDefault="0029003B" w:rsidP="0029003B">
      <w:pPr>
        <w:bidi/>
        <w:rPr>
          <w:rFonts w:cs="David" w:hint="cs"/>
          <w:rtl/>
        </w:rPr>
      </w:pPr>
    </w:p>
    <w:p w14:paraId="5DA3CB48" w14:textId="77777777" w:rsidR="0029003B" w:rsidRPr="0029003B" w:rsidRDefault="0029003B" w:rsidP="0029003B">
      <w:pPr>
        <w:bidi/>
        <w:rPr>
          <w:rFonts w:cs="David" w:hint="cs"/>
          <w:u w:val="single"/>
          <w:rtl/>
        </w:rPr>
      </w:pPr>
      <w:r w:rsidRPr="0029003B">
        <w:rPr>
          <w:rFonts w:cs="David" w:hint="cs"/>
          <w:u w:val="single"/>
          <w:rtl/>
        </w:rPr>
        <w:t>היו"ר דוד טל:</w:t>
      </w:r>
    </w:p>
    <w:p w14:paraId="6FBA66AA" w14:textId="77777777" w:rsidR="0029003B" w:rsidRPr="0029003B" w:rsidRDefault="0029003B" w:rsidP="0029003B">
      <w:pPr>
        <w:bidi/>
        <w:rPr>
          <w:rFonts w:cs="David" w:hint="cs"/>
          <w:rtl/>
        </w:rPr>
      </w:pPr>
    </w:p>
    <w:p w14:paraId="5D017BF8" w14:textId="77777777" w:rsidR="0029003B" w:rsidRPr="0029003B" w:rsidRDefault="0029003B" w:rsidP="0029003B">
      <w:pPr>
        <w:bidi/>
        <w:rPr>
          <w:rFonts w:cs="David" w:hint="cs"/>
          <w:rtl/>
        </w:rPr>
      </w:pPr>
      <w:r w:rsidRPr="0029003B">
        <w:rPr>
          <w:rFonts w:cs="David" w:hint="cs"/>
          <w:rtl/>
        </w:rPr>
        <w:tab/>
        <w:t>בואו נסכם שמבחינתכם אין בעיה  לחזור לנוהל הקודם, שלא היה צריך חתימה על טופס. נכון?</w:t>
      </w:r>
    </w:p>
    <w:p w14:paraId="1CFDCECF" w14:textId="77777777" w:rsidR="0029003B" w:rsidRPr="0029003B" w:rsidRDefault="0029003B" w:rsidP="0029003B">
      <w:pPr>
        <w:bidi/>
        <w:rPr>
          <w:rFonts w:cs="David" w:hint="cs"/>
          <w:rtl/>
        </w:rPr>
      </w:pPr>
    </w:p>
    <w:p w14:paraId="4FF39C63" w14:textId="77777777" w:rsidR="0029003B" w:rsidRPr="0029003B" w:rsidRDefault="0029003B" w:rsidP="0029003B">
      <w:pPr>
        <w:bidi/>
        <w:rPr>
          <w:rFonts w:cs="David" w:hint="cs"/>
          <w:u w:val="single"/>
          <w:rtl/>
        </w:rPr>
      </w:pPr>
      <w:r w:rsidRPr="0029003B">
        <w:rPr>
          <w:rFonts w:cs="David" w:hint="cs"/>
          <w:u w:val="single"/>
          <w:rtl/>
        </w:rPr>
        <w:t>מרים פרנקל-שור:</w:t>
      </w:r>
    </w:p>
    <w:p w14:paraId="4FC35CDA" w14:textId="77777777" w:rsidR="0029003B" w:rsidRPr="0029003B" w:rsidRDefault="0029003B" w:rsidP="0029003B">
      <w:pPr>
        <w:bidi/>
        <w:rPr>
          <w:rFonts w:cs="David" w:hint="cs"/>
          <w:rtl/>
        </w:rPr>
      </w:pPr>
    </w:p>
    <w:p w14:paraId="14CDFDB3" w14:textId="77777777" w:rsidR="0029003B" w:rsidRPr="0029003B" w:rsidRDefault="0029003B" w:rsidP="0029003B">
      <w:pPr>
        <w:bidi/>
        <w:ind w:firstLine="567"/>
        <w:rPr>
          <w:rFonts w:cs="David" w:hint="cs"/>
          <w:rtl/>
        </w:rPr>
      </w:pPr>
      <w:r w:rsidRPr="0029003B">
        <w:rPr>
          <w:rFonts w:cs="David" w:hint="cs"/>
          <w:rtl/>
        </w:rPr>
        <w:t xml:space="preserve">זה לא הנוהל הקודם, זה הנוהל ששריר וקיים, כל עוד הוא לא שונה, חייבים לעבוד לפי הנוהל הקיים. </w:t>
      </w:r>
    </w:p>
    <w:p w14:paraId="3D8A8216" w14:textId="77777777" w:rsidR="0029003B" w:rsidRPr="0029003B" w:rsidRDefault="0029003B" w:rsidP="0029003B">
      <w:pPr>
        <w:bidi/>
        <w:ind w:firstLine="567"/>
        <w:rPr>
          <w:rFonts w:cs="David" w:hint="cs"/>
          <w:rtl/>
        </w:rPr>
      </w:pPr>
    </w:p>
    <w:p w14:paraId="05AD5977" w14:textId="77777777" w:rsidR="0029003B" w:rsidRPr="0029003B" w:rsidRDefault="0029003B" w:rsidP="0029003B">
      <w:pPr>
        <w:bidi/>
        <w:rPr>
          <w:rFonts w:cs="David" w:hint="cs"/>
          <w:u w:val="single"/>
          <w:rtl/>
        </w:rPr>
      </w:pPr>
      <w:r w:rsidRPr="0029003B">
        <w:rPr>
          <w:rFonts w:cs="David" w:hint="cs"/>
          <w:u w:val="single"/>
          <w:rtl/>
        </w:rPr>
        <w:t>היו"ר דוד טל:</w:t>
      </w:r>
    </w:p>
    <w:p w14:paraId="664DEB0B" w14:textId="77777777" w:rsidR="0029003B" w:rsidRPr="0029003B" w:rsidRDefault="0029003B" w:rsidP="0029003B">
      <w:pPr>
        <w:bidi/>
        <w:rPr>
          <w:rFonts w:cs="David" w:hint="cs"/>
          <w:rtl/>
        </w:rPr>
      </w:pPr>
    </w:p>
    <w:p w14:paraId="563EE368" w14:textId="77777777" w:rsidR="0029003B" w:rsidRPr="0029003B" w:rsidRDefault="0029003B" w:rsidP="0029003B">
      <w:pPr>
        <w:bidi/>
        <w:rPr>
          <w:rFonts w:cs="David" w:hint="cs"/>
          <w:rtl/>
        </w:rPr>
      </w:pPr>
      <w:r w:rsidRPr="0029003B">
        <w:rPr>
          <w:rFonts w:cs="David" w:hint="cs"/>
          <w:rtl/>
        </w:rPr>
        <w:tab/>
        <w:t>הנוהל הוא שצריך למלא טופס?</w:t>
      </w:r>
    </w:p>
    <w:p w14:paraId="45A6E186" w14:textId="77777777" w:rsidR="0029003B" w:rsidRPr="0029003B" w:rsidRDefault="0029003B" w:rsidP="0029003B">
      <w:pPr>
        <w:bidi/>
        <w:rPr>
          <w:rFonts w:cs="David" w:hint="cs"/>
          <w:rtl/>
        </w:rPr>
      </w:pPr>
    </w:p>
    <w:p w14:paraId="2E26BC3B" w14:textId="77777777" w:rsidR="0029003B" w:rsidRPr="0029003B" w:rsidRDefault="0029003B" w:rsidP="0029003B">
      <w:pPr>
        <w:bidi/>
        <w:rPr>
          <w:rFonts w:cs="David" w:hint="cs"/>
          <w:u w:val="single"/>
          <w:rtl/>
        </w:rPr>
      </w:pPr>
      <w:r w:rsidRPr="0029003B">
        <w:rPr>
          <w:rFonts w:cs="David" w:hint="cs"/>
          <w:u w:val="single"/>
          <w:rtl/>
        </w:rPr>
        <w:t>מרים פרנקל-שור:</w:t>
      </w:r>
    </w:p>
    <w:p w14:paraId="1F0FE227" w14:textId="77777777" w:rsidR="0029003B" w:rsidRPr="0029003B" w:rsidRDefault="0029003B" w:rsidP="0029003B">
      <w:pPr>
        <w:bidi/>
        <w:rPr>
          <w:rFonts w:cs="David" w:hint="cs"/>
          <w:rtl/>
        </w:rPr>
      </w:pPr>
    </w:p>
    <w:p w14:paraId="3F63A6EB" w14:textId="77777777" w:rsidR="0029003B" w:rsidRPr="0029003B" w:rsidRDefault="0029003B" w:rsidP="0029003B">
      <w:pPr>
        <w:bidi/>
        <w:rPr>
          <w:rFonts w:cs="David" w:hint="cs"/>
          <w:rtl/>
        </w:rPr>
      </w:pPr>
      <w:r w:rsidRPr="0029003B">
        <w:rPr>
          <w:rFonts w:cs="David" w:hint="cs"/>
          <w:rtl/>
        </w:rPr>
        <w:tab/>
        <w:t>לא, לא. הנוהל הוא שפונים לקצין הכנסת, קצין הכנסת פונה לשר הביטחון. אין טופס. זו המצאה של החודשים האחרונים. לכן אנחנו כאן.</w:t>
      </w:r>
    </w:p>
    <w:p w14:paraId="6D075A6A" w14:textId="77777777" w:rsidR="0029003B" w:rsidRPr="0029003B" w:rsidRDefault="0029003B" w:rsidP="0029003B">
      <w:pPr>
        <w:bidi/>
        <w:rPr>
          <w:rFonts w:cs="David" w:hint="cs"/>
          <w:rtl/>
        </w:rPr>
      </w:pPr>
    </w:p>
    <w:p w14:paraId="4E247491" w14:textId="77777777" w:rsidR="0029003B" w:rsidRPr="0029003B" w:rsidRDefault="0029003B" w:rsidP="0029003B">
      <w:pPr>
        <w:bidi/>
        <w:rPr>
          <w:rFonts w:cs="David" w:hint="cs"/>
          <w:u w:val="single"/>
          <w:rtl/>
        </w:rPr>
      </w:pPr>
      <w:r w:rsidRPr="0029003B">
        <w:rPr>
          <w:rFonts w:cs="David" w:hint="cs"/>
          <w:u w:val="single"/>
          <w:rtl/>
        </w:rPr>
        <w:t>היו"ר דוד טל:</w:t>
      </w:r>
    </w:p>
    <w:p w14:paraId="6798B36B" w14:textId="77777777" w:rsidR="0029003B" w:rsidRPr="0029003B" w:rsidRDefault="0029003B" w:rsidP="0029003B">
      <w:pPr>
        <w:bidi/>
        <w:rPr>
          <w:rFonts w:cs="David" w:hint="cs"/>
          <w:rtl/>
        </w:rPr>
      </w:pPr>
    </w:p>
    <w:p w14:paraId="6827FA6B" w14:textId="77777777" w:rsidR="0029003B" w:rsidRPr="0029003B" w:rsidRDefault="0029003B" w:rsidP="0029003B">
      <w:pPr>
        <w:bidi/>
        <w:rPr>
          <w:rFonts w:cs="David" w:hint="cs"/>
          <w:rtl/>
        </w:rPr>
      </w:pPr>
      <w:r w:rsidRPr="0029003B">
        <w:rPr>
          <w:rFonts w:cs="David" w:hint="cs"/>
          <w:rtl/>
        </w:rPr>
        <w:tab/>
        <w:t xml:space="preserve">אוקי. אנחנו קורעים את הטופס הזה, מוחקים אותו מהדיסק שלנו, לא מופיע טופס כרגע. הנוהל הרגיל כרגע הוא שאני רוצה לצאת, אני אודיע לך, ואתה בצינורות המקובלים </w:t>
      </w:r>
      <w:r w:rsidRPr="0029003B">
        <w:rPr>
          <w:rFonts w:cs="David"/>
          <w:rtl/>
        </w:rPr>
        <w:t>–</w:t>
      </w:r>
      <w:r w:rsidRPr="0029003B">
        <w:rPr>
          <w:rFonts w:cs="David" w:hint="cs"/>
          <w:rtl/>
        </w:rPr>
        <w:t xml:space="preserve"> אם אתה יכול לעקוף את רות בר, תעקוף אותה, כדי שלא יהיה לנו אקסידנט פה עם חברי הכנסת, אבל צריך לדון בזה קצת יותר לעומק, ומה שאמר סגן אלוף יפרח </w:t>
      </w:r>
      <w:r w:rsidRPr="0029003B">
        <w:rPr>
          <w:rFonts w:cs="David"/>
          <w:rtl/>
        </w:rPr>
        <w:t>–</w:t>
      </w:r>
      <w:r w:rsidRPr="0029003B">
        <w:rPr>
          <w:rFonts w:cs="David" w:hint="cs"/>
          <w:rtl/>
        </w:rPr>
        <w:t xml:space="preserve"> אני חושב שהוא צודק. כנראה שיהיו כאן הרבה פרצות כאלה ואחרות שלא התמודדנו אתן.</w:t>
      </w:r>
    </w:p>
    <w:p w14:paraId="60BEBFF3" w14:textId="77777777" w:rsidR="0029003B" w:rsidRPr="0029003B" w:rsidRDefault="0029003B" w:rsidP="0029003B">
      <w:pPr>
        <w:bidi/>
        <w:rPr>
          <w:rFonts w:cs="David" w:hint="cs"/>
          <w:rtl/>
        </w:rPr>
      </w:pPr>
    </w:p>
    <w:p w14:paraId="10D6A865" w14:textId="77777777" w:rsidR="0029003B" w:rsidRPr="0029003B" w:rsidRDefault="0029003B" w:rsidP="0029003B">
      <w:pPr>
        <w:bidi/>
        <w:rPr>
          <w:rFonts w:cs="David" w:hint="cs"/>
          <w:u w:val="single"/>
          <w:rtl/>
        </w:rPr>
      </w:pPr>
      <w:r w:rsidRPr="0029003B">
        <w:rPr>
          <w:rFonts w:cs="David" w:hint="cs"/>
          <w:u w:val="single"/>
          <w:rtl/>
        </w:rPr>
        <w:t>יצחק שד"ר:</w:t>
      </w:r>
    </w:p>
    <w:p w14:paraId="1606D960" w14:textId="77777777" w:rsidR="0029003B" w:rsidRPr="0029003B" w:rsidRDefault="0029003B" w:rsidP="0029003B">
      <w:pPr>
        <w:bidi/>
        <w:rPr>
          <w:rFonts w:cs="David" w:hint="cs"/>
          <w:rtl/>
        </w:rPr>
      </w:pPr>
    </w:p>
    <w:p w14:paraId="1FCDF192" w14:textId="77777777" w:rsidR="0029003B" w:rsidRDefault="0029003B" w:rsidP="0029003B">
      <w:pPr>
        <w:bidi/>
        <w:rPr>
          <w:rFonts w:cs="David" w:hint="cs"/>
          <w:rtl/>
        </w:rPr>
      </w:pPr>
      <w:r w:rsidRPr="0029003B">
        <w:rPr>
          <w:rFonts w:cs="David" w:hint="cs"/>
          <w:rtl/>
        </w:rPr>
        <w:tab/>
        <w:t xml:space="preserve">אני אגיד את זה כך. הפרצות היחידות שקיימות </w:t>
      </w:r>
      <w:r w:rsidRPr="0029003B">
        <w:rPr>
          <w:rFonts w:cs="David"/>
          <w:rtl/>
        </w:rPr>
        <w:t>–</w:t>
      </w:r>
      <w:r w:rsidRPr="0029003B">
        <w:rPr>
          <w:rFonts w:cs="David" w:hint="cs"/>
          <w:rtl/>
        </w:rPr>
        <w:t xml:space="preserve"> כי הנוהל הזה עובד, חוץ מאותם מקרים שחברי כנסת מופיעים ונותנים להם להיכנס, בלי שהתקבל אישור. חברי כנסת מופיעים </w:t>
      </w:r>
    </w:p>
    <w:p w14:paraId="3AB942A2" w14:textId="77777777" w:rsidR="0029003B" w:rsidRDefault="0029003B" w:rsidP="0029003B">
      <w:pPr>
        <w:bidi/>
        <w:rPr>
          <w:rFonts w:cs="David" w:hint="cs"/>
          <w:rtl/>
        </w:rPr>
      </w:pPr>
    </w:p>
    <w:p w14:paraId="703E1D76" w14:textId="77777777" w:rsidR="0029003B" w:rsidRDefault="0029003B" w:rsidP="0029003B">
      <w:pPr>
        <w:bidi/>
        <w:rPr>
          <w:rFonts w:cs="David" w:hint="cs"/>
          <w:rtl/>
        </w:rPr>
      </w:pPr>
    </w:p>
    <w:p w14:paraId="19FD2531" w14:textId="77777777" w:rsidR="0029003B" w:rsidRPr="0029003B" w:rsidRDefault="0029003B" w:rsidP="0029003B">
      <w:pPr>
        <w:bidi/>
        <w:rPr>
          <w:rFonts w:cs="David" w:hint="cs"/>
          <w:rtl/>
        </w:rPr>
      </w:pPr>
      <w:r w:rsidRPr="0029003B">
        <w:rPr>
          <w:rFonts w:cs="David" w:hint="cs"/>
          <w:rtl/>
        </w:rPr>
        <w:t xml:space="preserve">למחסומים </w:t>
      </w:r>
      <w:r w:rsidRPr="0029003B">
        <w:rPr>
          <w:rFonts w:cs="David"/>
          <w:rtl/>
        </w:rPr>
        <w:t>–</w:t>
      </w:r>
      <w:r w:rsidRPr="0029003B">
        <w:rPr>
          <w:rFonts w:cs="David" w:hint="cs"/>
          <w:rtl/>
        </w:rPr>
        <w:t xml:space="preserve"> כמו שאחמד טיבי אומר לך. הוא מופיע במחסומים לרמאללה הרבה פעמים, והוא נכנס. אז זה בסדר שהוא נכנס, אין לי בעיה.</w:t>
      </w:r>
    </w:p>
    <w:p w14:paraId="1F887CE1" w14:textId="77777777" w:rsidR="0029003B" w:rsidRPr="0029003B" w:rsidRDefault="0029003B" w:rsidP="0029003B">
      <w:pPr>
        <w:bidi/>
        <w:rPr>
          <w:rFonts w:cs="David" w:hint="cs"/>
          <w:rtl/>
        </w:rPr>
      </w:pPr>
    </w:p>
    <w:p w14:paraId="522B806E" w14:textId="77777777" w:rsidR="0029003B" w:rsidRPr="0029003B" w:rsidRDefault="0029003B" w:rsidP="0029003B">
      <w:pPr>
        <w:bidi/>
        <w:rPr>
          <w:rFonts w:cs="David" w:hint="cs"/>
          <w:u w:val="single"/>
          <w:rtl/>
        </w:rPr>
      </w:pPr>
      <w:r w:rsidRPr="0029003B">
        <w:rPr>
          <w:rFonts w:cs="David" w:hint="cs"/>
          <w:u w:val="single"/>
          <w:rtl/>
        </w:rPr>
        <w:t>היו"ר דוד טל:</w:t>
      </w:r>
    </w:p>
    <w:p w14:paraId="69EADABE" w14:textId="77777777" w:rsidR="0029003B" w:rsidRPr="0029003B" w:rsidRDefault="0029003B" w:rsidP="0029003B">
      <w:pPr>
        <w:bidi/>
        <w:rPr>
          <w:rFonts w:cs="David" w:hint="cs"/>
          <w:rtl/>
        </w:rPr>
      </w:pPr>
    </w:p>
    <w:p w14:paraId="71D6A29B" w14:textId="77777777" w:rsidR="0029003B" w:rsidRPr="0029003B" w:rsidRDefault="0029003B" w:rsidP="0029003B">
      <w:pPr>
        <w:bidi/>
        <w:rPr>
          <w:rFonts w:cs="David" w:hint="cs"/>
          <w:rtl/>
        </w:rPr>
      </w:pPr>
      <w:r w:rsidRPr="0029003B">
        <w:rPr>
          <w:rFonts w:cs="David" w:hint="cs"/>
          <w:rtl/>
        </w:rPr>
        <w:tab/>
        <w:t>אבל שלא נותנים לו להיכנס זו בעיה.</w:t>
      </w:r>
    </w:p>
    <w:p w14:paraId="5229109D" w14:textId="77777777" w:rsidR="0029003B" w:rsidRPr="0029003B" w:rsidRDefault="0029003B" w:rsidP="0029003B">
      <w:pPr>
        <w:bidi/>
        <w:rPr>
          <w:rFonts w:cs="David" w:hint="cs"/>
          <w:rtl/>
        </w:rPr>
      </w:pPr>
    </w:p>
    <w:p w14:paraId="0C6F3E11" w14:textId="77777777" w:rsidR="0029003B" w:rsidRPr="0029003B" w:rsidRDefault="0029003B" w:rsidP="0029003B">
      <w:pPr>
        <w:bidi/>
        <w:rPr>
          <w:rFonts w:cs="David" w:hint="cs"/>
          <w:u w:val="single"/>
          <w:rtl/>
        </w:rPr>
      </w:pPr>
      <w:r w:rsidRPr="0029003B">
        <w:rPr>
          <w:rFonts w:cs="David" w:hint="cs"/>
          <w:u w:val="single"/>
          <w:rtl/>
        </w:rPr>
        <w:t>יצחק שד"ר:</w:t>
      </w:r>
    </w:p>
    <w:p w14:paraId="22ACBC4A" w14:textId="77777777" w:rsidR="0029003B" w:rsidRPr="0029003B" w:rsidRDefault="0029003B" w:rsidP="0029003B">
      <w:pPr>
        <w:bidi/>
        <w:rPr>
          <w:rFonts w:cs="David" w:hint="cs"/>
          <w:rtl/>
        </w:rPr>
      </w:pPr>
    </w:p>
    <w:p w14:paraId="57C01981" w14:textId="77777777" w:rsidR="0029003B" w:rsidRPr="0029003B" w:rsidRDefault="0029003B" w:rsidP="0029003B">
      <w:pPr>
        <w:bidi/>
        <w:rPr>
          <w:rFonts w:cs="David" w:hint="cs"/>
          <w:rtl/>
        </w:rPr>
      </w:pPr>
      <w:r w:rsidRPr="0029003B">
        <w:rPr>
          <w:rFonts w:cs="David" w:hint="cs"/>
          <w:rtl/>
        </w:rPr>
        <w:tab/>
        <w:t>אז שיבקש. הנוהל של ועדת הכנסת קבע שחבר כנסת צריך לתאם את זה דרכי. כשהוא מתאם דרכי, בלמעלה מ-90% מהמקרים יש אישורים. כאשר הוא לא מתאם, אז או שיש עיכובים או שאין עיכובים. אלה כללי המשחק.</w:t>
      </w:r>
    </w:p>
    <w:p w14:paraId="7F9F53A9" w14:textId="77777777" w:rsidR="0029003B" w:rsidRPr="0029003B" w:rsidRDefault="0029003B" w:rsidP="0029003B">
      <w:pPr>
        <w:bidi/>
        <w:rPr>
          <w:rFonts w:cs="David" w:hint="cs"/>
          <w:rtl/>
        </w:rPr>
      </w:pPr>
    </w:p>
    <w:p w14:paraId="1E596685" w14:textId="77777777" w:rsidR="0029003B" w:rsidRPr="0029003B" w:rsidRDefault="0029003B" w:rsidP="0029003B">
      <w:pPr>
        <w:bidi/>
        <w:rPr>
          <w:rFonts w:cs="David" w:hint="cs"/>
          <w:u w:val="single"/>
          <w:rtl/>
        </w:rPr>
      </w:pPr>
      <w:r w:rsidRPr="0029003B">
        <w:rPr>
          <w:rFonts w:cs="David" w:hint="cs"/>
          <w:u w:val="single"/>
          <w:rtl/>
        </w:rPr>
        <w:t>היו"ר דוד טל:</w:t>
      </w:r>
    </w:p>
    <w:p w14:paraId="66BEB3FC" w14:textId="77777777" w:rsidR="0029003B" w:rsidRPr="0029003B" w:rsidRDefault="0029003B" w:rsidP="0029003B">
      <w:pPr>
        <w:bidi/>
        <w:rPr>
          <w:rFonts w:cs="David" w:hint="cs"/>
          <w:rtl/>
        </w:rPr>
      </w:pPr>
    </w:p>
    <w:p w14:paraId="3D0BC92D" w14:textId="77777777" w:rsidR="0029003B" w:rsidRPr="0029003B" w:rsidRDefault="0029003B" w:rsidP="0029003B">
      <w:pPr>
        <w:bidi/>
        <w:rPr>
          <w:rFonts w:cs="David" w:hint="cs"/>
          <w:rtl/>
        </w:rPr>
      </w:pPr>
      <w:r w:rsidRPr="0029003B">
        <w:rPr>
          <w:rFonts w:cs="David" w:hint="cs"/>
          <w:rtl/>
        </w:rPr>
        <w:tab/>
        <w:t xml:space="preserve">אז יפרח, אנחנו נשארים בנוהל הקודם, שהיה, מלבד הטופס שחבר הכנסת צריך לחתום עליו, </w:t>
      </w:r>
      <w:proofErr w:type="spellStart"/>
      <w:r w:rsidRPr="0029003B">
        <w:rPr>
          <w:rFonts w:cs="David" w:hint="cs"/>
          <w:rtl/>
        </w:rPr>
        <w:t>והכל</w:t>
      </w:r>
      <w:proofErr w:type="spellEnd"/>
      <w:r w:rsidRPr="0029003B">
        <w:rPr>
          <w:rFonts w:cs="David" w:hint="cs"/>
          <w:rtl/>
        </w:rPr>
        <w:t xml:space="preserve"> בצינורות המקובלים כרגע, הגם שיש לנו בעיה שם עם גברת בשם רות בר שאני לא יודע בדיוק מה המעמד שלה.</w:t>
      </w:r>
    </w:p>
    <w:p w14:paraId="08319C24" w14:textId="77777777" w:rsidR="0029003B" w:rsidRPr="0029003B" w:rsidRDefault="0029003B" w:rsidP="0029003B">
      <w:pPr>
        <w:bidi/>
        <w:rPr>
          <w:rFonts w:cs="David" w:hint="cs"/>
          <w:rtl/>
        </w:rPr>
      </w:pPr>
    </w:p>
    <w:p w14:paraId="723FCDEB" w14:textId="77777777" w:rsidR="0029003B" w:rsidRPr="0029003B" w:rsidRDefault="0029003B" w:rsidP="0029003B">
      <w:pPr>
        <w:bidi/>
        <w:rPr>
          <w:rFonts w:cs="David" w:hint="cs"/>
          <w:u w:val="single"/>
          <w:rtl/>
        </w:rPr>
      </w:pPr>
      <w:r w:rsidRPr="0029003B">
        <w:rPr>
          <w:rFonts w:cs="David" w:hint="cs"/>
          <w:u w:val="single"/>
          <w:rtl/>
        </w:rPr>
        <w:t>יצחק שד"ר:</w:t>
      </w:r>
    </w:p>
    <w:p w14:paraId="14CB9D18" w14:textId="77777777" w:rsidR="0029003B" w:rsidRPr="0029003B" w:rsidRDefault="0029003B" w:rsidP="0029003B">
      <w:pPr>
        <w:bidi/>
        <w:rPr>
          <w:rFonts w:cs="David" w:hint="cs"/>
          <w:rtl/>
        </w:rPr>
      </w:pPr>
    </w:p>
    <w:p w14:paraId="62566AC6" w14:textId="77777777" w:rsidR="0029003B" w:rsidRPr="0029003B" w:rsidRDefault="0029003B" w:rsidP="0029003B">
      <w:pPr>
        <w:bidi/>
        <w:rPr>
          <w:rFonts w:cs="David" w:hint="cs"/>
          <w:rtl/>
        </w:rPr>
      </w:pPr>
      <w:r w:rsidRPr="0029003B">
        <w:rPr>
          <w:rFonts w:cs="David" w:hint="cs"/>
          <w:rtl/>
        </w:rPr>
        <w:tab/>
        <w:t xml:space="preserve">לא, מה אתה רוצה ממנה? היא בסדר גמור. </w:t>
      </w:r>
    </w:p>
    <w:p w14:paraId="284B0B98" w14:textId="77777777" w:rsidR="0029003B" w:rsidRPr="0029003B" w:rsidRDefault="0029003B" w:rsidP="0029003B">
      <w:pPr>
        <w:bidi/>
        <w:rPr>
          <w:rFonts w:cs="David" w:hint="cs"/>
          <w:rtl/>
        </w:rPr>
      </w:pPr>
    </w:p>
    <w:p w14:paraId="62087BA4" w14:textId="77777777" w:rsidR="0029003B" w:rsidRPr="0029003B" w:rsidRDefault="0029003B" w:rsidP="0029003B">
      <w:pPr>
        <w:bidi/>
        <w:rPr>
          <w:rFonts w:cs="David" w:hint="cs"/>
          <w:u w:val="single"/>
          <w:rtl/>
        </w:rPr>
      </w:pPr>
      <w:r w:rsidRPr="0029003B">
        <w:rPr>
          <w:rFonts w:cs="David" w:hint="cs"/>
          <w:u w:val="single"/>
          <w:rtl/>
        </w:rPr>
        <w:t xml:space="preserve">תומר יפרח: </w:t>
      </w:r>
    </w:p>
    <w:p w14:paraId="7A7C2FF8" w14:textId="77777777" w:rsidR="0029003B" w:rsidRPr="0029003B" w:rsidRDefault="0029003B" w:rsidP="0029003B">
      <w:pPr>
        <w:bidi/>
        <w:rPr>
          <w:rFonts w:cs="David" w:hint="cs"/>
          <w:rtl/>
        </w:rPr>
      </w:pPr>
    </w:p>
    <w:p w14:paraId="094944CB" w14:textId="77777777" w:rsidR="0029003B" w:rsidRPr="0029003B" w:rsidRDefault="0029003B" w:rsidP="0029003B">
      <w:pPr>
        <w:bidi/>
        <w:rPr>
          <w:rFonts w:cs="David" w:hint="cs"/>
          <w:rtl/>
        </w:rPr>
      </w:pPr>
      <w:r w:rsidRPr="0029003B">
        <w:rPr>
          <w:rFonts w:cs="David" w:hint="cs"/>
          <w:rtl/>
        </w:rPr>
        <w:tab/>
        <w:t>מה שתיאר קצין הכנסת מקובל עלי וזה בסדר גמור. אני אומר: במפגשים המקדימים שלי עם הקצינים של קצין הכנסת, אמרו לי שהיום הנוהל לא מחייב את חבר הכנסת לעבור תדריך או לעבור דרך קצין הכנסת.</w:t>
      </w:r>
    </w:p>
    <w:p w14:paraId="5AE0D16C" w14:textId="77777777" w:rsidR="0029003B" w:rsidRPr="0029003B" w:rsidRDefault="0029003B" w:rsidP="0029003B">
      <w:pPr>
        <w:bidi/>
        <w:rPr>
          <w:rFonts w:cs="David" w:hint="cs"/>
          <w:rtl/>
        </w:rPr>
      </w:pPr>
    </w:p>
    <w:p w14:paraId="7DCF067B" w14:textId="77777777" w:rsidR="0029003B" w:rsidRPr="0029003B" w:rsidRDefault="0029003B" w:rsidP="0029003B">
      <w:pPr>
        <w:bidi/>
        <w:rPr>
          <w:rFonts w:cs="David" w:hint="cs"/>
          <w:u w:val="single"/>
          <w:rtl/>
        </w:rPr>
      </w:pPr>
      <w:r w:rsidRPr="0029003B">
        <w:rPr>
          <w:rFonts w:cs="David" w:hint="cs"/>
          <w:u w:val="single"/>
          <w:rtl/>
        </w:rPr>
        <w:t>יצחק שד"ר:</w:t>
      </w:r>
    </w:p>
    <w:p w14:paraId="0A388C41" w14:textId="77777777" w:rsidR="0029003B" w:rsidRPr="0029003B" w:rsidRDefault="0029003B" w:rsidP="0029003B">
      <w:pPr>
        <w:bidi/>
        <w:rPr>
          <w:rFonts w:cs="David" w:hint="cs"/>
          <w:rtl/>
        </w:rPr>
      </w:pPr>
    </w:p>
    <w:p w14:paraId="36695EEC" w14:textId="77777777" w:rsidR="0029003B" w:rsidRPr="0029003B" w:rsidRDefault="0029003B" w:rsidP="0029003B">
      <w:pPr>
        <w:bidi/>
        <w:rPr>
          <w:rFonts w:cs="David" w:hint="cs"/>
          <w:rtl/>
        </w:rPr>
      </w:pPr>
      <w:r w:rsidRPr="0029003B">
        <w:rPr>
          <w:rFonts w:cs="David" w:hint="cs"/>
          <w:rtl/>
        </w:rPr>
        <w:tab/>
        <w:t xml:space="preserve">מחייב. </w:t>
      </w:r>
    </w:p>
    <w:p w14:paraId="036B5E40" w14:textId="77777777" w:rsidR="0029003B" w:rsidRPr="0029003B" w:rsidRDefault="0029003B" w:rsidP="0029003B">
      <w:pPr>
        <w:bidi/>
        <w:rPr>
          <w:rFonts w:cs="David" w:hint="cs"/>
          <w:rtl/>
        </w:rPr>
      </w:pPr>
    </w:p>
    <w:p w14:paraId="490B80E9" w14:textId="77777777" w:rsidR="0029003B" w:rsidRPr="0029003B" w:rsidRDefault="0029003B" w:rsidP="0029003B">
      <w:pPr>
        <w:bidi/>
        <w:rPr>
          <w:rFonts w:cs="David" w:hint="cs"/>
          <w:u w:val="single"/>
          <w:rtl/>
        </w:rPr>
      </w:pPr>
      <w:r w:rsidRPr="0029003B">
        <w:rPr>
          <w:rFonts w:cs="David" w:hint="cs"/>
          <w:u w:val="single"/>
          <w:rtl/>
        </w:rPr>
        <w:t xml:space="preserve">תומר יפרח: </w:t>
      </w:r>
    </w:p>
    <w:p w14:paraId="595D454E" w14:textId="77777777" w:rsidR="0029003B" w:rsidRPr="0029003B" w:rsidRDefault="0029003B" w:rsidP="0029003B">
      <w:pPr>
        <w:bidi/>
        <w:rPr>
          <w:rFonts w:cs="David" w:hint="cs"/>
          <w:rtl/>
        </w:rPr>
      </w:pPr>
    </w:p>
    <w:p w14:paraId="6A38B94B" w14:textId="77777777" w:rsidR="0029003B" w:rsidRPr="0029003B" w:rsidRDefault="0029003B" w:rsidP="0029003B">
      <w:pPr>
        <w:bidi/>
        <w:rPr>
          <w:rFonts w:cs="David" w:hint="cs"/>
          <w:rtl/>
        </w:rPr>
      </w:pPr>
      <w:r w:rsidRPr="0029003B">
        <w:rPr>
          <w:rFonts w:cs="David" w:hint="cs"/>
          <w:rtl/>
        </w:rPr>
        <w:tab/>
        <w:t xml:space="preserve">וזאת </w:t>
      </w:r>
      <w:proofErr w:type="spellStart"/>
      <w:r w:rsidRPr="0029003B">
        <w:rPr>
          <w:rFonts w:cs="David" w:hint="cs"/>
          <w:rtl/>
        </w:rPr>
        <w:t>היתה</w:t>
      </w:r>
      <w:proofErr w:type="spellEnd"/>
      <w:r w:rsidRPr="0029003B">
        <w:rPr>
          <w:rFonts w:cs="David" w:hint="cs"/>
          <w:rtl/>
        </w:rPr>
        <w:t xml:space="preserve"> הבעיה. </w:t>
      </w:r>
    </w:p>
    <w:p w14:paraId="1D296B08" w14:textId="77777777" w:rsidR="0029003B" w:rsidRPr="0029003B" w:rsidRDefault="0029003B" w:rsidP="0029003B">
      <w:pPr>
        <w:bidi/>
        <w:rPr>
          <w:rFonts w:cs="David" w:hint="cs"/>
          <w:rtl/>
        </w:rPr>
      </w:pPr>
    </w:p>
    <w:p w14:paraId="58FBE440" w14:textId="77777777" w:rsidR="0029003B" w:rsidRPr="0029003B" w:rsidRDefault="0029003B" w:rsidP="0029003B">
      <w:pPr>
        <w:bidi/>
        <w:rPr>
          <w:rFonts w:cs="David" w:hint="cs"/>
          <w:u w:val="single"/>
          <w:rtl/>
        </w:rPr>
      </w:pPr>
      <w:r w:rsidRPr="0029003B">
        <w:rPr>
          <w:rFonts w:cs="David" w:hint="cs"/>
          <w:u w:val="single"/>
          <w:rtl/>
        </w:rPr>
        <w:t>היו"ר דוד טל:</w:t>
      </w:r>
    </w:p>
    <w:p w14:paraId="52705CFE" w14:textId="77777777" w:rsidR="0029003B" w:rsidRPr="0029003B" w:rsidRDefault="0029003B" w:rsidP="0029003B">
      <w:pPr>
        <w:bidi/>
        <w:rPr>
          <w:rFonts w:cs="David" w:hint="cs"/>
          <w:rtl/>
        </w:rPr>
      </w:pPr>
    </w:p>
    <w:p w14:paraId="3BAC4BC6" w14:textId="77777777" w:rsidR="0029003B" w:rsidRPr="0029003B" w:rsidRDefault="0029003B" w:rsidP="0029003B">
      <w:pPr>
        <w:bidi/>
        <w:rPr>
          <w:rFonts w:cs="David" w:hint="cs"/>
          <w:rtl/>
        </w:rPr>
      </w:pPr>
      <w:r w:rsidRPr="0029003B">
        <w:rPr>
          <w:rFonts w:cs="David" w:hint="cs"/>
          <w:rtl/>
        </w:rPr>
        <w:tab/>
        <w:t>היועצת המשפטית אומרת לי שהנוהל מחייב.</w:t>
      </w:r>
    </w:p>
    <w:p w14:paraId="5BE3BA0D" w14:textId="77777777" w:rsidR="0029003B" w:rsidRPr="0029003B" w:rsidRDefault="0029003B" w:rsidP="0029003B">
      <w:pPr>
        <w:bidi/>
        <w:rPr>
          <w:rFonts w:cs="David" w:hint="cs"/>
          <w:rtl/>
        </w:rPr>
      </w:pPr>
    </w:p>
    <w:p w14:paraId="4A657DBB" w14:textId="77777777" w:rsidR="0029003B" w:rsidRPr="0029003B" w:rsidRDefault="0029003B" w:rsidP="0029003B">
      <w:pPr>
        <w:bidi/>
        <w:rPr>
          <w:rFonts w:cs="David" w:hint="cs"/>
          <w:u w:val="single"/>
          <w:rtl/>
        </w:rPr>
      </w:pPr>
      <w:r w:rsidRPr="0029003B">
        <w:rPr>
          <w:rFonts w:cs="David" w:hint="cs"/>
          <w:u w:val="single"/>
          <w:rtl/>
        </w:rPr>
        <w:t xml:space="preserve">ניר </w:t>
      </w:r>
      <w:proofErr w:type="spellStart"/>
      <w:r w:rsidRPr="0029003B">
        <w:rPr>
          <w:rFonts w:cs="David" w:hint="cs"/>
          <w:u w:val="single"/>
          <w:rtl/>
        </w:rPr>
        <w:t>קידר</w:t>
      </w:r>
      <w:proofErr w:type="spellEnd"/>
      <w:r w:rsidRPr="0029003B">
        <w:rPr>
          <w:rFonts w:cs="David" w:hint="cs"/>
          <w:u w:val="single"/>
          <w:rtl/>
        </w:rPr>
        <w:t>:</w:t>
      </w:r>
    </w:p>
    <w:p w14:paraId="32955630" w14:textId="77777777" w:rsidR="0029003B" w:rsidRPr="0029003B" w:rsidRDefault="0029003B" w:rsidP="0029003B">
      <w:pPr>
        <w:bidi/>
        <w:rPr>
          <w:rFonts w:cs="David" w:hint="cs"/>
          <w:rtl/>
        </w:rPr>
      </w:pPr>
    </w:p>
    <w:p w14:paraId="26182E74" w14:textId="77777777" w:rsidR="0029003B" w:rsidRPr="0029003B" w:rsidRDefault="0029003B" w:rsidP="0029003B">
      <w:pPr>
        <w:bidi/>
        <w:rPr>
          <w:rFonts w:cs="David" w:hint="cs"/>
          <w:rtl/>
        </w:rPr>
      </w:pPr>
      <w:r w:rsidRPr="0029003B">
        <w:rPr>
          <w:rFonts w:cs="David" w:hint="cs"/>
          <w:rtl/>
        </w:rPr>
        <w:tab/>
        <w:t xml:space="preserve">מחייב להגיש לקצין הכנסת, אבל אין את העיגון של תדריך ביטחוני. </w:t>
      </w:r>
    </w:p>
    <w:p w14:paraId="08BAE8C4" w14:textId="77777777" w:rsidR="0029003B" w:rsidRPr="0029003B" w:rsidRDefault="0029003B" w:rsidP="0029003B">
      <w:pPr>
        <w:bidi/>
        <w:rPr>
          <w:rFonts w:cs="David" w:hint="cs"/>
          <w:rtl/>
        </w:rPr>
      </w:pPr>
    </w:p>
    <w:p w14:paraId="05806BC4" w14:textId="77777777" w:rsidR="0029003B" w:rsidRPr="0029003B" w:rsidRDefault="0029003B" w:rsidP="0029003B">
      <w:pPr>
        <w:bidi/>
        <w:rPr>
          <w:rFonts w:cs="David" w:hint="cs"/>
          <w:u w:val="single"/>
          <w:rtl/>
        </w:rPr>
      </w:pPr>
      <w:r w:rsidRPr="0029003B">
        <w:rPr>
          <w:rFonts w:cs="David" w:hint="cs"/>
          <w:u w:val="single"/>
          <w:rtl/>
        </w:rPr>
        <w:t>היו"ר דוד טל:</w:t>
      </w:r>
    </w:p>
    <w:p w14:paraId="2AB2F966" w14:textId="77777777" w:rsidR="0029003B" w:rsidRPr="0029003B" w:rsidRDefault="0029003B" w:rsidP="0029003B">
      <w:pPr>
        <w:bidi/>
        <w:rPr>
          <w:rFonts w:cs="David" w:hint="cs"/>
          <w:rtl/>
        </w:rPr>
      </w:pPr>
    </w:p>
    <w:p w14:paraId="2F168490" w14:textId="77777777" w:rsidR="0029003B" w:rsidRPr="0029003B" w:rsidRDefault="0029003B" w:rsidP="0029003B">
      <w:pPr>
        <w:bidi/>
        <w:rPr>
          <w:rFonts w:cs="David" w:hint="cs"/>
          <w:rtl/>
        </w:rPr>
      </w:pPr>
      <w:r w:rsidRPr="0029003B">
        <w:rPr>
          <w:rFonts w:cs="David" w:hint="cs"/>
          <w:rtl/>
        </w:rPr>
        <w:tab/>
        <w:t>עם כל הכבוד לכם, אנשי הצבא, מה זה עניינכם? מה אכפת לכם אם הוא ייתן תדריך, קיבל תדריך חבר הכנסת, או לא. זה לא מעניינכם. אתם צריכים לעבוד מול קצין הכנסת, ומה זה עניינכם אם הוא נתן תדריך או לא נתן תדריך? אני מבין שאתם דואגים לחייו של חבר הכנסת.</w:t>
      </w:r>
    </w:p>
    <w:p w14:paraId="0DE85F3C" w14:textId="77777777" w:rsidR="0029003B" w:rsidRPr="0029003B" w:rsidRDefault="0029003B" w:rsidP="0029003B">
      <w:pPr>
        <w:bidi/>
        <w:rPr>
          <w:rFonts w:cs="David" w:hint="cs"/>
          <w:rtl/>
        </w:rPr>
      </w:pPr>
    </w:p>
    <w:p w14:paraId="269A28E3" w14:textId="77777777" w:rsidR="0029003B" w:rsidRPr="0029003B" w:rsidRDefault="0029003B" w:rsidP="0029003B">
      <w:pPr>
        <w:bidi/>
        <w:rPr>
          <w:rFonts w:cs="David" w:hint="cs"/>
          <w:u w:val="single"/>
          <w:rtl/>
        </w:rPr>
      </w:pPr>
      <w:r w:rsidRPr="0029003B">
        <w:rPr>
          <w:rFonts w:cs="David" w:hint="cs"/>
          <w:u w:val="single"/>
          <w:rtl/>
        </w:rPr>
        <w:t>יצחק שדר:</w:t>
      </w:r>
    </w:p>
    <w:p w14:paraId="031F46C3" w14:textId="77777777" w:rsidR="0029003B" w:rsidRPr="0029003B" w:rsidRDefault="0029003B" w:rsidP="0029003B">
      <w:pPr>
        <w:bidi/>
        <w:rPr>
          <w:rFonts w:cs="David" w:hint="cs"/>
          <w:rtl/>
        </w:rPr>
      </w:pPr>
    </w:p>
    <w:p w14:paraId="61EA6674" w14:textId="77777777" w:rsidR="0029003B" w:rsidRPr="0029003B" w:rsidRDefault="0029003B" w:rsidP="0029003B">
      <w:pPr>
        <w:bidi/>
        <w:ind w:firstLine="567"/>
        <w:rPr>
          <w:rFonts w:cs="David" w:hint="cs"/>
          <w:rtl/>
        </w:rPr>
      </w:pPr>
      <w:r w:rsidRPr="0029003B">
        <w:rPr>
          <w:rFonts w:cs="David" w:hint="cs"/>
          <w:rtl/>
        </w:rPr>
        <w:t xml:space="preserve">אני מוכן להתחייב על תדריך. תעבירו לי את העקרונות, מה אתם רוצים, אני אעביר תדריך לכל אחד. אין לי שום בעיה. אני רק מבקש את זה שנה. תנו לי את התדריך, אני אעביר מה שאתם רוצים. </w:t>
      </w:r>
    </w:p>
    <w:p w14:paraId="78695225" w14:textId="77777777" w:rsidR="0029003B" w:rsidRPr="0029003B" w:rsidRDefault="0029003B" w:rsidP="0029003B">
      <w:pPr>
        <w:bidi/>
        <w:ind w:firstLine="567"/>
        <w:rPr>
          <w:rFonts w:cs="David" w:hint="cs"/>
          <w:rtl/>
        </w:rPr>
      </w:pPr>
    </w:p>
    <w:p w14:paraId="7B815CC2" w14:textId="77777777" w:rsidR="0029003B" w:rsidRDefault="0029003B" w:rsidP="0029003B">
      <w:pPr>
        <w:bidi/>
        <w:rPr>
          <w:rFonts w:cs="David" w:hint="cs"/>
          <w:u w:val="single"/>
          <w:rtl/>
        </w:rPr>
      </w:pPr>
    </w:p>
    <w:p w14:paraId="2CD0807B" w14:textId="77777777" w:rsidR="0029003B" w:rsidRDefault="0029003B" w:rsidP="0029003B">
      <w:pPr>
        <w:bidi/>
        <w:rPr>
          <w:rFonts w:cs="David" w:hint="cs"/>
          <w:u w:val="single"/>
          <w:rtl/>
        </w:rPr>
      </w:pPr>
    </w:p>
    <w:p w14:paraId="55DDA7DA" w14:textId="77777777" w:rsidR="0029003B" w:rsidRDefault="0029003B" w:rsidP="0029003B">
      <w:pPr>
        <w:bidi/>
        <w:rPr>
          <w:rFonts w:cs="David" w:hint="cs"/>
          <w:u w:val="single"/>
          <w:rtl/>
        </w:rPr>
      </w:pPr>
    </w:p>
    <w:p w14:paraId="337D46BD" w14:textId="77777777" w:rsidR="0029003B" w:rsidRPr="0029003B" w:rsidRDefault="0029003B" w:rsidP="0029003B">
      <w:pPr>
        <w:bidi/>
        <w:rPr>
          <w:rFonts w:cs="David" w:hint="cs"/>
          <w:u w:val="single"/>
          <w:rtl/>
        </w:rPr>
      </w:pPr>
      <w:r w:rsidRPr="0029003B">
        <w:rPr>
          <w:rFonts w:cs="David" w:hint="cs"/>
          <w:u w:val="single"/>
          <w:rtl/>
        </w:rPr>
        <w:t>היו"ר דוד טל:</w:t>
      </w:r>
    </w:p>
    <w:p w14:paraId="680F93C1" w14:textId="77777777" w:rsidR="0029003B" w:rsidRPr="0029003B" w:rsidRDefault="0029003B" w:rsidP="0029003B">
      <w:pPr>
        <w:bidi/>
        <w:rPr>
          <w:rFonts w:cs="David" w:hint="cs"/>
          <w:rtl/>
        </w:rPr>
      </w:pPr>
    </w:p>
    <w:p w14:paraId="38A43DD0" w14:textId="77777777" w:rsidR="0029003B" w:rsidRPr="0029003B" w:rsidRDefault="0029003B" w:rsidP="0029003B">
      <w:pPr>
        <w:bidi/>
        <w:rPr>
          <w:rFonts w:cs="David" w:hint="cs"/>
          <w:rtl/>
        </w:rPr>
      </w:pPr>
      <w:r w:rsidRPr="0029003B">
        <w:rPr>
          <w:rFonts w:cs="David" w:hint="cs"/>
          <w:rtl/>
        </w:rPr>
        <w:tab/>
        <w:t>שנה אתה מבקש ויפרח לא מעביר לך?</w:t>
      </w:r>
    </w:p>
    <w:p w14:paraId="0FE42138" w14:textId="77777777" w:rsidR="0029003B" w:rsidRPr="0029003B" w:rsidRDefault="0029003B" w:rsidP="0029003B">
      <w:pPr>
        <w:bidi/>
        <w:rPr>
          <w:rFonts w:cs="David" w:hint="cs"/>
          <w:rtl/>
        </w:rPr>
      </w:pPr>
    </w:p>
    <w:p w14:paraId="3DDB0DDA" w14:textId="77777777" w:rsidR="0029003B" w:rsidRPr="0029003B" w:rsidRDefault="0029003B" w:rsidP="0029003B">
      <w:pPr>
        <w:bidi/>
        <w:rPr>
          <w:rFonts w:cs="David" w:hint="cs"/>
          <w:u w:val="single"/>
          <w:rtl/>
        </w:rPr>
      </w:pPr>
      <w:r w:rsidRPr="0029003B">
        <w:rPr>
          <w:rFonts w:cs="David" w:hint="cs"/>
          <w:u w:val="single"/>
          <w:rtl/>
        </w:rPr>
        <w:t>יצחק שד"ר:</w:t>
      </w:r>
    </w:p>
    <w:p w14:paraId="17AF39FE" w14:textId="77777777" w:rsidR="0029003B" w:rsidRPr="0029003B" w:rsidRDefault="0029003B" w:rsidP="0029003B">
      <w:pPr>
        <w:bidi/>
        <w:rPr>
          <w:rFonts w:cs="David" w:hint="cs"/>
          <w:rtl/>
        </w:rPr>
      </w:pPr>
    </w:p>
    <w:p w14:paraId="385077ED" w14:textId="77777777" w:rsidR="0029003B" w:rsidRPr="0029003B" w:rsidRDefault="0029003B" w:rsidP="0029003B">
      <w:pPr>
        <w:bidi/>
        <w:rPr>
          <w:rFonts w:cs="David" w:hint="cs"/>
          <w:rtl/>
        </w:rPr>
      </w:pPr>
      <w:r w:rsidRPr="0029003B">
        <w:rPr>
          <w:rFonts w:cs="David" w:hint="cs"/>
          <w:rtl/>
        </w:rPr>
        <w:tab/>
        <w:t xml:space="preserve">לא, לא יפרח. מי שהכניס את הטופס. אמרתי: תנו לי את התדריך, אני אתדרך. כי אני לא יודע מה אתם רוצים בדיוק. </w:t>
      </w:r>
    </w:p>
    <w:p w14:paraId="021590D9" w14:textId="77777777" w:rsidR="0029003B" w:rsidRPr="0029003B" w:rsidRDefault="0029003B" w:rsidP="0029003B">
      <w:pPr>
        <w:bidi/>
        <w:rPr>
          <w:rFonts w:cs="David" w:hint="cs"/>
          <w:rtl/>
        </w:rPr>
      </w:pPr>
    </w:p>
    <w:p w14:paraId="10628ED4" w14:textId="77777777" w:rsidR="0029003B" w:rsidRPr="0029003B" w:rsidRDefault="0029003B" w:rsidP="0029003B">
      <w:pPr>
        <w:bidi/>
        <w:rPr>
          <w:rFonts w:cs="David" w:hint="cs"/>
          <w:u w:val="single"/>
          <w:rtl/>
        </w:rPr>
      </w:pPr>
      <w:r w:rsidRPr="0029003B">
        <w:rPr>
          <w:rFonts w:cs="David" w:hint="cs"/>
          <w:u w:val="single"/>
          <w:rtl/>
        </w:rPr>
        <w:t>היו"ר דוד טל:</w:t>
      </w:r>
    </w:p>
    <w:p w14:paraId="300E2520" w14:textId="77777777" w:rsidR="0029003B" w:rsidRPr="0029003B" w:rsidRDefault="0029003B" w:rsidP="0029003B">
      <w:pPr>
        <w:bidi/>
        <w:rPr>
          <w:rFonts w:cs="David" w:hint="cs"/>
          <w:rtl/>
        </w:rPr>
      </w:pPr>
    </w:p>
    <w:p w14:paraId="29B2F965" w14:textId="77777777" w:rsidR="0029003B" w:rsidRPr="0029003B" w:rsidRDefault="0029003B" w:rsidP="0029003B">
      <w:pPr>
        <w:bidi/>
        <w:rPr>
          <w:rFonts w:cs="David" w:hint="cs"/>
          <w:rtl/>
        </w:rPr>
      </w:pPr>
      <w:r w:rsidRPr="0029003B">
        <w:rPr>
          <w:rFonts w:cs="David" w:hint="cs"/>
          <w:rtl/>
        </w:rPr>
        <w:tab/>
        <w:t>אז את הנקודה הזאת סגרנו. אתם תסגרו מול קצין הכנסת לגבי הנקודות שחשובות שהוא יעביר בתדריך. בסדר? וכרגע הנוהל נשאר בעינו.</w:t>
      </w:r>
    </w:p>
    <w:p w14:paraId="52165714" w14:textId="77777777" w:rsidR="0029003B" w:rsidRPr="0029003B" w:rsidRDefault="0029003B" w:rsidP="0029003B">
      <w:pPr>
        <w:bidi/>
        <w:rPr>
          <w:rFonts w:cs="David" w:hint="cs"/>
          <w:rtl/>
        </w:rPr>
      </w:pPr>
    </w:p>
    <w:p w14:paraId="3E178DBB" w14:textId="77777777" w:rsidR="0029003B" w:rsidRPr="0029003B" w:rsidRDefault="0029003B" w:rsidP="0029003B">
      <w:pPr>
        <w:bidi/>
        <w:rPr>
          <w:rFonts w:cs="David" w:hint="cs"/>
          <w:u w:val="single"/>
          <w:rtl/>
        </w:rPr>
      </w:pPr>
      <w:r w:rsidRPr="0029003B">
        <w:rPr>
          <w:rFonts w:cs="David" w:hint="cs"/>
          <w:u w:val="single"/>
          <w:rtl/>
        </w:rPr>
        <w:t>ארבל אסטרחן:</w:t>
      </w:r>
      <w:r w:rsidRPr="0029003B">
        <w:rPr>
          <w:rFonts w:cs="David" w:hint="cs"/>
          <w:rtl/>
        </w:rPr>
        <w:t xml:space="preserve"> </w:t>
      </w:r>
    </w:p>
    <w:p w14:paraId="28A51541" w14:textId="77777777" w:rsidR="0029003B" w:rsidRPr="0029003B" w:rsidRDefault="0029003B" w:rsidP="0029003B">
      <w:pPr>
        <w:bidi/>
        <w:rPr>
          <w:rFonts w:cs="David" w:hint="cs"/>
          <w:rtl/>
        </w:rPr>
      </w:pPr>
    </w:p>
    <w:p w14:paraId="602D1BAE" w14:textId="77777777" w:rsidR="0029003B" w:rsidRPr="0029003B" w:rsidRDefault="0029003B" w:rsidP="0029003B">
      <w:pPr>
        <w:bidi/>
        <w:rPr>
          <w:rFonts w:cs="David" w:hint="cs"/>
          <w:rtl/>
        </w:rPr>
      </w:pPr>
      <w:r w:rsidRPr="0029003B">
        <w:rPr>
          <w:rFonts w:cs="David" w:hint="cs"/>
          <w:rtl/>
        </w:rPr>
        <w:tab/>
        <w:t xml:space="preserve">ולא מחתימים חברי כנסת. </w:t>
      </w:r>
    </w:p>
    <w:p w14:paraId="3D8BBD79" w14:textId="77777777" w:rsidR="0029003B" w:rsidRPr="0029003B" w:rsidRDefault="0029003B" w:rsidP="0029003B">
      <w:pPr>
        <w:bidi/>
        <w:rPr>
          <w:rFonts w:cs="David" w:hint="cs"/>
          <w:rtl/>
        </w:rPr>
      </w:pPr>
    </w:p>
    <w:p w14:paraId="34F0ADF0" w14:textId="77777777" w:rsidR="0029003B" w:rsidRPr="0029003B" w:rsidRDefault="0029003B" w:rsidP="0029003B">
      <w:pPr>
        <w:bidi/>
        <w:rPr>
          <w:rFonts w:cs="David" w:hint="cs"/>
          <w:u w:val="single"/>
          <w:rtl/>
        </w:rPr>
      </w:pPr>
      <w:r w:rsidRPr="0029003B">
        <w:rPr>
          <w:rFonts w:cs="David" w:hint="cs"/>
          <w:u w:val="single"/>
          <w:rtl/>
        </w:rPr>
        <w:t>היו"ר דוד טל:</w:t>
      </w:r>
    </w:p>
    <w:p w14:paraId="104DA802" w14:textId="77777777" w:rsidR="0029003B" w:rsidRPr="0029003B" w:rsidRDefault="0029003B" w:rsidP="0029003B">
      <w:pPr>
        <w:bidi/>
        <w:rPr>
          <w:rFonts w:cs="David" w:hint="cs"/>
          <w:rtl/>
        </w:rPr>
      </w:pPr>
    </w:p>
    <w:p w14:paraId="0E3303B6" w14:textId="77777777" w:rsidR="0029003B" w:rsidRPr="0029003B" w:rsidRDefault="0029003B" w:rsidP="0029003B">
      <w:pPr>
        <w:bidi/>
        <w:rPr>
          <w:rFonts w:cs="David" w:hint="cs"/>
          <w:rtl/>
        </w:rPr>
      </w:pPr>
      <w:r w:rsidRPr="0029003B">
        <w:rPr>
          <w:rFonts w:cs="David" w:hint="cs"/>
          <w:rtl/>
        </w:rPr>
        <w:tab/>
        <w:t>ולא מחתימים חברי כנסת. כמה פעמים נגיד? עשר פעמים? עוד פעם: לא מחתימים חברי כנסת.</w:t>
      </w:r>
    </w:p>
    <w:p w14:paraId="56220C52" w14:textId="77777777" w:rsidR="0029003B" w:rsidRPr="0029003B" w:rsidRDefault="0029003B" w:rsidP="0029003B">
      <w:pPr>
        <w:bidi/>
        <w:rPr>
          <w:rFonts w:cs="David" w:hint="cs"/>
          <w:rtl/>
        </w:rPr>
      </w:pPr>
    </w:p>
    <w:p w14:paraId="733F9042" w14:textId="77777777" w:rsidR="0029003B" w:rsidRPr="0029003B" w:rsidRDefault="0029003B" w:rsidP="0029003B">
      <w:pPr>
        <w:bidi/>
        <w:rPr>
          <w:rFonts w:cs="David" w:hint="cs"/>
          <w:rtl/>
        </w:rPr>
      </w:pPr>
      <w:r w:rsidRPr="0029003B">
        <w:rPr>
          <w:rFonts w:cs="David" w:hint="cs"/>
          <w:rtl/>
        </w:rPr>
        <w:tab/>
        <w:t xml:space="preserve">תודה רבה, כרגע הישיבה נעולה. </w:t>
      </w:r>
    </w:p>
    <w:p w14:paraId="688E3873" w14:textId="77777777" w:rsidR="0029003B" w:rsidRPr="0029003B" w:rsidRDefault="0029003B" w:rsidP="0029003B">
      <w:pPr>
        <w:bidi/>
        <w:rPr>
          <w:rFonts w:cs="David" w:hint="cs"/>
          <w:rtl/>
        </w:rPr>
      </w:pPr>
    </w:p>
    <w:p w14:paraId="33187303" w14:textId="77777777" w:rsidR="0029003B" w:rsidRDefault="0029003B" w:rsidP="0029003B">
      <w:pPr>
        <w:bidi/>
        <w:rPr>
          <w:rFonts w:cs="David" w:hint="cs"/>
          <w:rtl/>
        </w:rPr>
      </w:pPr>
      <w:r w:rsidRPr="0029003B">
        <w:rPr>
          <w:rFonts w:cs="David" w:hint="cs"/>
          <w:rtl/>
        </w:rPr>
        <w:tab/>
      </w:r>
    </w:p>
    <w:p w14:paraId="4C010EC2" w14:textId="77777777" w:rsidR="0029003B" w:rsidRDefault="0029003B" w:rsidP="0029003B">
      <w:pPr>
        <w:bidi/>
        <w:rPr>
          <w:rFonts w:cs="David" w:hint="cs"/>
          <w:rtl/>
        </w:rPr>
      </w:pPr>
    </w:p>
    <w:p w14:paraId="5FA00C0E" w14:textId="77777777" w:rsidR="0029003B" w:rsidRDefault="0029003B" w:rsidP="0029003B">
      <w:pPr>
        <w:bidi/>
        <w:rPr>
          <w:rFonts w:cs="David" w:hint="cs"/>
          <w:rtl/>
        </w:rPr>
      </w:pPr>
    </w:p>
    <w:p w14:paraId="19FB5E4A" w14:textId="77777777" w:rsidR="0029003B" w:rsidRDefault="0029003B" w:rsidP="0029003B">
      <w:pPr>
        <w:bidi/>
        <w:rPr>
          <w:rFonts w:cs="David" w:hint="cs"/>
          <w:rtl/>
        </w:rPr>
      </w:pPr>
    </w:p>
    <w:p w14:paraId="5B5CF142" w14:textId="77777777" w:rsidR="0029003B" w:rsidRPr="0029003B" w:rsidRDefault="0029003B" w:rsidP="0029003B">
      <w:pPr>
        <w:bidi/>
        <w:rPr>
          <w:rFonts w:cs="David" w:hint="cs"/>
          <w:rtl/>
        </w:rPr>
      </w:pPr>
    </w:p>
    <w:p w14:paraId="17A0498B" w14:textId="77777777" w:rsidR="0029003B" w:rsidRPr="0029003B" w:rsidRDefault="0029003B" w:rsidP="0029003B">
      <w:pPr>
        <w:bidi/>
        <w:ind w:firstLine="567"/>
        <w:rPr>
          <w:rFonts w:cs="David" w:hint="cs"/>
          <w:rtl/>
        </w:rPr>
      </w:pPr>
      <w:r w:rsidRPr="0029003B">
        <w:rPr>
          <w:rFonts w:cs="David" w:hint="cs"/>
          <w:b/>
          <w:bCs/>
          <w:u w:val="single"/>
          <w:rtl/>
        </w:rPr>
        <w:t>הישיבה ננעלה בשעה: 11:00</w:t>
      </w:r>
      <w:r w:rsidRPr="0029003B">
        <w:rPr>
          <w:rFonts w:cs="David" w:hint="cs"/>
          <w:rtl/>
        </w:rPr>
        <w:t>.</w:t>
      </w:r>
    </w:p>
    <w:p w14:paraId="7B3227CB" w14:textId="77777777" w:rsidR="00552A80" w:rsidRPr="0029003B" w:rsidRDefault="00552A80" w:rsidP="0029003B">
      <w:pPr>
        <w:bidi/>
        <w:rPr>
          <w:rFonts w:cs="David"/>
        </w:rPr>
      </w:pPr>
    </w:p>
    <w:sectPr w:rsidR="00552A80" w:rsidRPr="0029003B" w:rsidSect="0029003B">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86407" w14:textId="77777777" w:rsidR="00000000" w:rsidRDefault="00567157">
      <w:r>
        <w:separator/>
      </w:r>
    </w:p>
  </w:endnote>
  <w:endnote w:type="continuationSeparator" w:id="0">
    <w:p w14:paraId="3C77E761" w14:textId="77777777" w:rsidR="00000000" w:rsidRDefault="00567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D8FD4" w14:textId="77777777" w:rsidR="00000000" w:rsidRDefault="00567157">
      <w:r>
        <w:separator/>
      </w:r>
    </w:p>
  </w:footnote>
  <w:footnote w:type="continuationSeparator" w:id="0">
    <w:p w14:paraId="523D2D0E" w14:textId="77777777" w:rsidR="00000000" w:rsidRDefault="005671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BDE58" w14:textId="77777777" w:rsidR="0029003B" w:rsidRDefault="0029003B">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6E6DC05D" w14:textId="77777777" w:rsidR="0029003B" w:rsidRDefault="0029003B">
    <w:pPr>
      <w:pStyle w:val="Header"/>
      <w:ind w:right="360"/>
      <w:jc w:val="both"/>
      <w:rPr>
        <w:rtl/>
      </w:rPr>
    </w:pPr>
  </w:p>
  <w:p w14:paraId="0379AD4B" w14:textId="77777777" w:rsidR="0029003B" w:rsidRDefault="0029003B"/>
  <w:p w14:paraId="6DF9D34F" w14:textId="77777777" w:rsidR="0029003B" w:rsidRDefault="0029003B"/>
  <w:p w14:paraId="242C7F54" w14:textId="77777777" w:rsidR="0029003B" w:rsidRDefault="0029003B"/>
  <w:p w14:paraId="5A1D7648" w14:textId="77777777" w:rsidR="0029003B" w:rsidRDefault="0029003B"/>
  <w:p w14:paraId="374F8DE9" w14:textId="77777777" w:rsidR="0029003B" w:rsidRDefault="0029003B"/>
  <w:p w14:paraId="0203F0C0" w14:textId="77777777" w:rsidR="0029003B" w:rsidRDefault="0029003B"/>
  <w:p w14:paraId="6C37A5B4" w14:textId="77777777" w:rsidR="0029003B" w:rsidRDefault="0029003B"/>
  <w:p w14:paraId="2DDCCDD3" w14:textId="77777777" w:rsidR="0029003B" w:rsidRDefault="0029003B"/>
  <w:p w14:paraId="0AD0E38F" w14:textId="77777777" w:rsidR="0029003B" w:rsidRDefault="0029003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53F25" w14:textId="77777777" w:rsidR="0029003B" w:rsidRDefault="0029003B">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52</w:t>
    </w:r>
    <w:r>
      <w:rPr>
        <w:rStyle w:val="PageNumber"/>
        <w:rtl/>
      </w:rPr>
      <w:fldChar w:fldCharType="end"/>
    </w:r>
  </w:p>
  <w:p w14:paraId="56541D58" w14:textId="77777777" w:rsidR="0029003B" w:rsidRDefault="0029003B">
    <w:pPr>
      <w:pStyle w:val="Header"/>
      <w:ind w:right="360"/>
      <w:jc w:val="both"/>
      <w:rPr>
        <w:rFonts w:hint="cs"/>
        <w:rtl/>
      </w:rPr>
    </w:pPr>
    <w:r>
      <w:rPr>
        <w:rtl/>
      </w:rPr>
      <w:t>ועדת</w:t>
    </w:r>
    <w:r>
      <w:rPr>
        <w:rFonts w:hint="cs"/>
        <w:rtl/>
      </w:rPr>
      <w:t xml:space="preserve"> הכנסת</w:t>
    </w:r>
  </w:p>
  <w:p w14:paraId="73F6ADEE" w14:textId="77777777" w:rsidR="0029003B" w:rsidRDefault="0029003B">
    <w:pPr>
      <w:pStyle w:val="Header"/>
      <w:ind w:right="360"/>
      <w:jc w:val="both"/>
      <w:rPr>
        <w:rStyle w:val="PageNumber"/>
        <w:rFonts w:hint="cs"/>
        <w:rtl/>
      </w:rPr>
    </w:pPr>
    <w:r>
      <w:rPr>
        <w:rFonts w:hint="cs"/>
        <w:rtl/>
      </w:rPr>
      <w:t>24.6.08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1C9C"/>
    <w:multiLevelType w:val="hybridMultilevel"/>
    <w:tmpl w:val="CED44FB6"/>
    <w:lvl w:ilvl="0" w:tplc="41BE6004">
      <w:start w:val="40"/>
      <w:numFmt w:val="bullet"/>
      <w:lvlText w:val="-"/>
      <w:lvlJc w:val="left"/>
      <w:pPr>
        <w:tabs>
          <w:tab w:val="num" w:pos="930"/>
        </w:tabs>
        <w:ind w:left="930" w:hanging="360"/>
      </w:pPr>
      <w:rPr>
        <w:rFonts w:ascii="Times New Roman" w:eastAsia="Times New Roman" w:hAnsi="Times New Roman" w:cs="David"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abstractNum w:abstractNumId="1" w15:restartNumberingAfterBreak="0">
    <w:nsid w:val="102D3565"/>
    <w:multiLevelType w:val="hybridMultilevel"/>
    <w:tmpl w:val="F0EC114C"/>
    <w:lvl w:ilvl="0" w:tplc="D500F9E2">
      <w:numFmt w:val="bullet"/>
      <w:lvlText w:val="-"/>
      <w:lvlJc w:val="left"/>
      <w:pPr>
        <w:tabs>
          <w:tab w:val="num" w:pos="930"/>
        </w:tabs>
        <w:ind w:left="930" w:hanging="360"/>
      </w:pPr>
      <w:rPr>
        <w:rFonts w:ascii="Times New Roman" w:eastAsia="Times New Roman" w:hAnsi="Times New Roman" w:cs="David"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abstractNum w:abstractNumId="2" w15:restartNumberingAfterBreak="0">
    <w:nsid w:val="728E7B22"/>
    <w:multiLevelType w:val="hybridMultilevel"/>
    <w:tmpl w:val="2C284292"/>
    <w:lvl w:ilvl="0" w:tplc="184698B6">
      <w:start w:val="31"/>
      <w:numFmt w:val="bullet"/>
      <w:lvlText w:val="-"/>
      <w:lvlJc w:val="left"/>
      <w:pPr>
        <w:tabs>
          <w:tab w:val="num" w:pos="930"/>
        </w:tabs>
        <w:ind w:left="930" w:hanging="360"/>
      </w:pPr>
      <w:rPr>
        <w:rFonts w:ascii="Times New Roman" w:eastAsia="Times New Roman" w:hAnsi="Times New Roman" w:cs="David"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abstractNum w:abstractNumId="3" w15:restartNumberingAfterBreak="0">
    <w:nsid w:val="73E73E4D"/>
    <w:multiLevelType w:val="hybridMultilevel"/>
    <w:tmpl w:val="F3826530"/>
    <w:lvl w:ilvl="0" w:tplc="A1802940">
      <w:numFmt w:val="bullet"/>
      <w:lvlText w:val="-"/>
      <w:lvlJc w:val="left"/>
      <w:pPr>
        <w:tabs>
          <w:tab w:val="num" w:pos="930"/>
        </w:tabs>
        <w:ind w:left="930" w:hanging="360"/>
      </w:pPr>
      <w:rPr>
        <w:rFonts w:ascii="Times New Roman" w:eastAsia="Times New Roman" w:hAnsi="Times New Roman" w:cs="David"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num w:numId="1" w16cid:durableId="2002271384">
    <w:abstractNumId w:val="0"/>
  </w:num>
  <w:num w:numId="2" w16cid:durableId="1522082395">
    <w:abstractNumId w:val="2"/>
  </w:num>
  <w:num w:numId="3" w16cid:durableId="1062172386">
    <w:abstractNumId w:val="1"/>
  </w:num>
  <w:num w:numId="4" w16cid:durableId="20826298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98976פרוטוקול_ישיבת_ועדה.doc"/>
    <w:docVar w:name="StartMode" w:val="3"/>
  </w:docVars>
  <w:rsids>
    <w:rsidRoot w:val="00BE514C"/>
    <w:rsid w:val="0029003B"/>
    <w:rsid w:val="00552A80"/>
    <w:rsid w:val="00567157"/>
    <w:rsid w:val="00965806"/>
    <w:rsid w:val="00BE514C"/>
    <w:rsid w:val="00E047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83FE6C"/>
  <w15:chartTrackingRefBased/>
  <w15:docId w15:val="{8B51F3CA-C34A-4012-A9DF-AA1255658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29003B"/>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29003B"/>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29003B"/>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29003B"/>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9003B"/>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29003B"/>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290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9537</Words>
  <Characters>54364</Characters>
  <Application>Microsoft Office Word</Application>
  <DocSecurity>0</DocSecurity>
  <Lines>453</Lines>
  <Paragraphs>127</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63774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2022-07-09T13:28:00Z</dcterms:created>
  <dcterms:modified xsi:type="dcterms:W3CDTF">2022-07-09T13:28:00Z</dcterms:modified>
</cp:coreProperties>
</file>