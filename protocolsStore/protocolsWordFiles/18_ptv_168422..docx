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2BEF4" w14:textId="77777777" w:rsidR="005C7ADD" w:rsidRPr="005C7ADD" w:rsidRDefault="005C7ADD" w:rsidP="005C7ADD">
      <w:pPr>
        <w:tabs>
          <w:tab w:val="right" w:pos="8278"/>
        </w:tabs>
        <w:bidi/>
        <w:jc w:val="both"/>
        <w:rPr>
          <w:rFonts w:cs="David"/>
          <w:rtl/>
        </w:rPr>
      </w:pPr>
      <w:r w:rsidRPr="005C7ADD">
        <w:rPr>
          <w:rFonts w:cs="David"/>
          <w:b/>
          <w:bCs/>
          <w:rtl/>
        </w:rPr>
        <w:t>הכנסת ה</w:t>
      </w:r>
      <w:r w:rsidRPr="005C7ADD">
        <w:rPr>
          <w:rFonts w:cs="David" w:hint="cs"/>
          <w:b/>
          <w:bCs/>
          <w:rtl/>
        </w:rPr>
        <w:t>שמונה</w:t>
      </w:r>
      <w:r w:rsidRPr="005C7ADD">
        <w:rPr>
          <w:rFonts w:cs="David"/>
          <w:b/>
          <w:bCs/>
          <w:rtl/>
        </w:rPr>
        <w:t>-עשרה</w:t>
      </w:r>
      <w:r w:rsidRPr="005C7ADD">
        <w:rPr>
          <w:rFonts w:cs="David" w:hint="cs"/>
          <w:b/>
          <w:bCs/>
          <w:rtl/>
        </w:rPr>
        <w:tab/>
      </w:r>
      <w:r w:rsidRPr="005C7ADD">
        <w:rPr>
          <w:rFonts w:cs="David"/>
          <w:b/>
          <w:bCs/>
          <w:rtl/>
        </w:rPr>
        <w:t>נוסח לא מתוקן</w:t>
      </w:r>
    </w:p>
    <w:p w14:paraId="5FD45E7F" w14:textId="77777777" w:rsidR="005C7ADD" w:rsidRPr="005C7ADD" w:rsidRDefault="005C7ADD" w:rsidP="005C7ADD">
      <w:pPr>
        <w:bidi/>
        <w:jc w:val="both"/>
        <w:rPr>
          <w:rFonts w:cs="David" w:hint="cs"/>
          <w:b/>
          <w:bCs/>
          <w:rtl/>
        </w:rPr>
      </w:pPr>
      <w:r w:rsidRPr="005C7ADD">
        <w:rPr>
          <w:rFonts w:cs="David"/>
          <w:b/>
          <w:bCs/>
          <w:rtl/>
        </w:rPr>
        <w:t xml:space="preserve">מושב </w:t>
      </w:r>
      <w:r w:rsidRPr="005C7ADD">
        <w:rPr>
          <w:rFonts w:cs="David" w:hint="cs"/>
          <w:b/>
          <w:bCs/>
          <w:rtl/>
        </w:rPr>
        <w:t>שלישי</w:t>
      </w:r>
    </w:p>
    <w:p w14:paraId="713A0F64" w14:textId="77777777" w:rsidR="005C7ADD" w:rsidRPr="005C7ADD" w:rsidRDefault="005C7ADD" w:rsidP="005C7ADD">
      <w:pPr>
        <w:bidi/>
        <w:jc w:val="both"/>
        <w:rPr>
          <w:rFonts w:cs="David"/>
          <w:b/>
          <w:bCs/>
          <w:rtl/>
        </w:rPr>
      </w:pPr>
    </w:p>
    <w:p w14:paraId="5B6D66B0" w14:textId="77777777" w:rsidR="005C7ADD" w:rsidRPr="005C7ADD" w:rsidRDefault="005C7ADD" w:rsidP="005C7ADD">
      <w:pPr>
        <w:bidi/>
        <w:jc w:val="both"/>
        <w:rPr>
          <w:rFonts w:cs="David"/>
          <w:b/>
          <w:bCs/>
          <w:rtl/>
        </w:rPr>
      </w:pPr>
    </w:p>
    <w:p w14:paraId="0F09556B" w14:textId="77777777" w:rsidR="005C7ADD" w:rsidRPr="005C7ADD" w:rsidRDefault="005C7ADD" w:rsidP="005C7ADD">
      <w:pPr>
        <w:bidi/>
        <w:jc w:val="center"/>
        <w:rPr>
          <w:rFonts w:cs="David" w:hint="cs"/>
          <w:b/>
          <w:bCs/>
          <w:rtl/>
        </w:rPr>
      </w:pPr>
      <w:r w:rsidRPr="005C7ADD">
        <w:rPr>
          <w:rFonts w:cs="David"/>
          <w:b/>
          <w:bCs/>
          <w:rtl/>
        </w:rPr>
        <w:t>פרוטוקול מס</w:t>
      </w:r>
      <w:r w:rsidRPr="005C7ADD">
        <w:rPr>
          <w:rFonts w:cs="David" w:hint="cs"/>
          <w:b/>
          <w:bCs/>
          <w:rtl/>
        </w:rPr>
        <w:t>' 156</w:t>
      </w:r>
    </w:p>
    <w:p w14:paraId="741E976D" w14:textId="77777777" w:rsidR="005C7ADD" w:rsidRPr="005C7ADD" w:rsidRDefault="005C7ADD" w:rsidP="005C7ADD">
      <w:pPr>
        <w:pStyle w:val="Heading4"/>
        <w:keepNext w:val="0"/>
        <w:widowControl/>
        <w:rPr>
          <w:rFonts w:hint="cs"/>
          <w:b w:val="0"/>
          <w:bCs w:val="0"/>
          <w:sz w:val="24"/>
          <w:rtl/>
        </w:rPr>
      </w:pPr>
      <w:r w:rsidRPr="005C7ADD">
        <w:rPr>
          <w:rFonts w:hint="cs"/>
          <w:sz w:val="24"/>
          <w:rtl/>
        </w:rPr>
        <w:t>מישיבת ועדת הכנסת</w:t>
      </w:r>
    </w:p>
    <w:p w14:paraId="54A41B38" w14:textId="77777777" w:rsidR="005C7ADD" w:rsidRPr="005C7ADD" w:rsidRDefault="005C7ADD" w:rsidP="005C7ADD">
      <w:pPr>
        <w:bidi/>
        <w:jc w:val="center"/>
        <w:rPr>
          <w:rFonts w:cs="David" w:hint="cs"/>
          <w:u w:val="single"/>
          <w:rtl/>
        </w:rPr>
      </w:pPr>
      <w:r w:rsidRPr="005C7ADD">
        <w:rPr>
          <w:rFonts w:cs="David"/>
          <w:b/>
          <w:bCs/>
          <w:noProof/>
          <w:u w:val="single"/>
          <w:rtl/>
        </w:rPr>
        <w:t>‏יום שלישי, י"א באדר א</w:t>
      </w:r>
      <w:r w:rsidRPr="005C7ADD">
        <w:rPr>
          <w:rFonts w:cs="David" w:hint="cs"/>
          <w:b/>
          <w:bCs/>
          <w:noProof/>
          <w:u w:val="single"/>
          <w:rtl/>
        </w:rPr>
        <w:t>'</w:t>
      </w:r>
      <w:r w:rsidRPr="005C7ADD">
        <w:rPr>
          <w:rFonts w:cs="David"/>
          <w:b/>
          <w:bCs/>
          <w:noProof/>
          <w:u w:val="single"/>
          <w:rtl/>
        </w:rPr>
        <w:t xml:space="preserve"> התשע"א</w:t>
      </w:r>
      <w:r w:rsidRPr="005C7ADD">
        <w:rPr>
          <w:rFonts w:cs="David"/>
          <w:b/>
          <w:bCs/>
          <w:u w:val="single"/>
          <w:rtl/>
        </w:rPr>
        <w:t xml:space="preserve"> </w:t>
      </w:r>
      <w:r w:rsidRPr="005C7ADD">
        <w:rPr>
          <w:rFonts w:cs="David" w:hint="cs"/>
          <w:b/>
          <w:bCs/>
          <w:u w:val="single"/>
          <w:rtl/>
        </w:rPr>
        <w:t>(</w:t>
      </w:r>
      <w:r w:rsidRPr="005C7ADD">
        <w:rPr>
          <w:rFonts w:cs="David"/>
          <w:b/>
          <w:bCs/>
          <w:noProof/>
          <w:u w:val="single"/>
          <w:rtl/>
        </w:rPr>
        <w:t>‏15 בפברואר, 2011</w:t>
      </w:r>
      <w:r w:rsidRPr="005C7ADD">
        <w:rPr>
          <w:rFonts w:cs="David" w:hint="cs"/>
          <w:b/>
          <w:bCs/>
          <w:u w:val="single"/>
          <w:rtl/>
        </w:rPr>
        <w:t>)</w:t>
      </w:r>
      <w:r w:rsidRPr="005C7ADD">
        <w:rPr>
          <w:rFonts w:cs="David"/>
          <w:b/>
          <w:bCs/>
          <w:u w:val="single"/>
          <w:rtl/>
        </w:rPr>
        <w:t xml:space="preserve">, שעה </w:t>
      </w:r>
      <w:r w:rsidRPr="005C7ADD">
        <w:rPr>
          <w:rFonts w:cs="David" w:hint="cs"/>
          <w:b/>
          <w:bCs/>
          <w:u w:val="single"/>
          <w:rtl/>
        </w:rPr>
        <w:t>12:50</w:t>
      </w:r>
    </w:p>
    <w:p w14:paraId="36B51F77" w14:textId="77777777" w:rsidR="005C7ADD" w:rsidRPr="005C7ADD" w:rsidRDefault="005C7ADD" w:rsidP="005C7ADD">
      <w:pPr>
        <w:pStyle w:val="Heading3"/>
        <w:keepNext w:val="0"/>
        <w:jc w:val="both"/>
        <w:rPr>
          <w:rFonts w:cs="David" w:hint="cs"/>
          <w:rtl/>
        </w:rPr>
      </w:pPr>
    </w:p>
    <w:p w14:paraId="5D84F630" w14:textId="77777777" w:rsidR="005C7ADD" w:rsidRPr="005C7ADD" w:rsidRDefault="005C7ADD" w:rsidP="005C7ADD">
      <w:pPr>
        <w:tabs>
          <w:tab w:val="left" w:pos="1134"/>
          <w:tab w:val="left" w:pos="1418"/>
        </w:tabs>
        <w:bidi/>
        <w:ind w:left="1418" w:hanging="1418"/>
        <w:jc w:val="both"/>
        <w:rPr>
          <w:rFonts w:cs="David" w:hint="cs"/>
          <w:b/>
          <w:bCs/>
          <w:u w:val="single"/>
          <w:rtl/>
        </w:rPr>
      </w:pPr>
    </w:p>
    <w:p w14:paraId="50E58719" w14:textId="77777777" w:rsidR="005C7ADD" w:rsidRPr="005C7ADD" w:rsidRDefault="005C7ADD" w:rsidP="005C7ADD">
      <w:pPr>
        <w:tabs>
          <w:tab w:val="left" w:pos="1418"/>
          <w:tab w:val="left" w:pos="1701"/>
        </w:tabs>
        <w:bidi/>
        <w:ind w:left="1701" w:hanging="1701"/>
        <w:jc w:val="both"/>
        <w:rPr>
          <w:rFonts w:cs="David" w:hint="cs"/>
          <w:rtl/>
        </w:rPr>
      </w:pPr>
      <w:r w:rsidRPr="005C7ADD">
        <w:rPr>
          <w:rFonts w:cs="David"/>
          <w:b/>
          <w:bCs/>
          <w:u w:val="single"/>
          <w:rtl/>
        </w:rPr>
        <w:t>סדר היום</w:t>
      </w:r>
      <w:r w:rsidRPr="005C7ADD">
        <w:rPr>
          <w:rFonts w:cs="David"/>
          <w:rtl/>
        </w:rPr>
        <w:t>:</w:t>
      </w:r>
    </w:p>
    <w:p w14:paraId="107CA6FF" w14:textId="77777777" w:rsidR="005C7ADD" w:rsidRPr="005C7ADD" w:rsidRDefault="005C7ADD" w:rsidP="005C7ADD">
      <w:pPr>
        <w:tabs>
          <w:tab w:val="left" w:pos="284"/>
        </w:tabs>
        <w:bidi/>
        <w:ind w:left="284" w:hanging="284"/>
        <w:jc w:val="both"/>
        <w:rPr>
          <w:rFonts w:cs="David" w:hint="cs"/>
          <w:rtl/>
        </w:rPr>
      </w:pPr>
      <w:r w:rsidRPr="005C7ADD">
        <w:rPr>
          <w:rFonts w:cs="David" w:hint="cs"/>
          <w:rtl/>
        </w:rPr>
        <w:t>1.</w:t>
      </w:r>
      <w:r w:rsidRPr="005C7ADD">
        <w:rPr>
          <w:rFonts w:cs="David" w:hint="cs"/>
          <w:rtl/>
        </w:rPr>
        <w:tab/>
        <w:t xml:space="preserve">תיקוני תקנון הכנסת </w:t>
      </w:r>
      <w:r w:rsidRPr="005C7ADD">
        <w:rPr>
          <w:rFonts w:cs="David"/>
          <w:rtl/>
        </w:rPr>
        <w:t>–</w:t>
      </w:r>
      <w:r w:rsidRPr="005C7ADD">
        <w:rPr>
          <w:rFonts w:cs="David" w:hint="cs"/>
          <w:rtl/>
        </w:rPr>
        <w:t xml:space="preserve"> פרק החקיקה</w:t>
      </w:r>
    </w:p>
    <w:p w14:paraId="191F411B" w14:textId="77777777" w:rsidR="005C7ADD" w:rsidRPr="005C7ADD" w:rsidRDefault="005C7ADD" w:rsidP="005C7ADD">
      <w:pPr>
        <w:tabs>
          <w:tab w:val="left" w:pos="1418"/>
          <w:tab w:val="left" w:pos="1701"/>
        </w:tabs>
        <w:bidi/>
        <w:ind w:left="1701" w:hanging="283"/>
        <w:jc w:val="both"/>
        <w:rPr>
          <w:rFonts w:cs="David" w:hint="cs"/>
          <w:rtl/>
        </w:rPr>
      </w:pPr>
    </w:p>
    <w:p w14:paraId="5F1172B0" w14:textId="77777777" w:rsidR="005C7ADD" w:rsidRPr="005C7ADD" w:rsidRDefault="005C7ADD" w:rsidP="005C7ADD">
      <w:pPr>
        <w:tabs>
          <w:tab w:val="left" w:pos="1418"/>
        </w:tabs>
        <w:bidi/>
        <w:ind w:left="1418" w:hanging="1418"/>
        <w:jc w:val="both"/>
        <w:rPr>
          <w:rFonts w:cs="David" w:hint="cs"/>
          <w:rtl/>
        </w:rPr>
      </w:pPr>
    </w:p>
    <w:p w14:paraId="3B69A786" w14:textId="77777777" w:rsidR="005C7ADD" w:rsidRPr="005C7ADD" w:rsidRDefault="005C7ADD" w:rsidP="005C7ADD">
      <w:pPr>
        <w:tabs>
          <w:tab w:val="left" w:pos="1418"/>
        </w:tabs>
        <w:bidi/>
        <w:ind w:left="1418" w:hanging="1418"/>
        <w:jc w:val="both"/>
        <w:rPr>
          <w:rFonts w:cs="David" w:hint="cs"/>
          <w:rtl/>
        </w:rPr>
      </w:pPr>
      <w:r w:rsidRPr="005C7ADD">
        <w:rPr>
          <w:rFonts w:cs="David"/>
          <w:b/>
          <w:bCs/>
          <w:u w:val="single"/>
          <w:rtl/>
        </w:rPr>
        <w:t>נכחו</w:t>
      </w:r>
      <w:r w:rsidRPr="005C7ADD">
        <w:rPr>
          <w:rFonts w:cs="David"/>
          <w:rtl/>
        </w:rPr>
        <w:t>:</w:t>
      </w:r>
      <w:r w:rsidRPr="005C7ADD">
        <w:rPr>
          <w:rFonts w:cs="David" w:hint="cs"/>
          <w:rtl/>
        </w:rPr>
        <w:tab/>
      </w:r>
    </w:p>
    <w:p w14:paraId="5F4C947F" w14:textId="77777777" w:rsidR="005C7ADD" w:rsidRPr="005C7ADD" w:rsidRDefault="005C7ADD" w:rsidP="005C7ADD">
      <w:pPr>
        <w:tabs>
          <w:tab w:val="left" w:pos="1418"/>
        </w:tabs>
        <w:bidi/>
        <w:ind w:left="1418"/>
        <w:jc w:val="both"/>
        <w:rPr>
          <w:rFonts w:cs="David" w:hint="cs"/>
          <w:b/>
          <w:bCs/>
          <w:u w:val="single"/>
          <w:rtl/>
        </w:rPr>
      </w:pPr>
    </w:p>
    <w:p w14:paraId="17E9BDA8" w14:textId="77777777" w:rsidR="005C7ADD" w:rsidRPr="005C7ADD" w:rsidRDefault="005C7ADD" w:rsidP="005C7ADD">
      <w:pPr>
        <w:tabs>
          <w:tab w:val="left" w:pos="1418"/>
        </w:tabs>
        <w:bidi/>
        <w:ind w:left="1418" w:hanging="1418"/>
        <w:jc w:val="both"/>
        <w:rPr>
          <w:rFonts w:cs="David" w:hint="cs"/>
          <w:b/>
          <w:bCs/>
          <w:u w:val="single"/>
          <w:rtl/>
        </w:rPr>
      </w:pPr>
    </w:p>
    <w:p w14:paraId="7D1D909F" w14:textId="77777777" w:rsidR="005C7ADD" w:rsidRPr="005C7ADD" w:rsidRDefault="005C7ADD" w:rsidP="005C7ADD">
      <w:pPr>
        <w:tabs>
          <w:tab w:val="left" w:pos="1418"/>
        </w:tabs>
        <w:bidi/>
        <w:ind w:left="1418" w:hanging="1418"/>
        <w:jc w:val="both"/>
        <w:rPr>
          <w:rFonts w:cs="David" w:hint="cs"/>
          <w:rtl/>
        </w:rPr>
      </w:pPr>
      <w:r w:rsidRPr="005C7ADD">
        <w:rPr>
          <w:rFonts w:cs="David"/>
          <w:b/>
          <w:bCs/>
          <w:u w:val="single"/>
          <w:rtl/>
        </w:rPr>
        <w:t>חברי הוועדה</w:t>
      </w:r>
      <w:r w:rsidRPr="005C7ADD">
        <w:rPr>
          <w:rFonts w:cs="David"/>
          <w:rtl/>
        </w:rPr>
        <w:t>:</w:t>
      </w:r>
      <w:r w:rsidRPr="005C7ADD">
        <w:rPr>
          <w:rFonts w:cs="David" w:hint="cs"/>
          <w:rtl/>
        </w:rPr>
        <w:t xml:space="preserve"> </w:t>
      </w:r>
      <w:r w:rsidRPr="005C7ADD">
        <w:rPr>
          <w:rFonts w:cs="David" w:hint="cs"/>
          <w:rtl/>
        </w:rPr>
        <w:tab/>
      </w:r>
    </w:p>
    <w:p w14:paraId="7242259C" w14:textId="77777777" w:rsidR="005C7ADD" w:rsidRPr="005C7ADD" w:rsidRDefault="005C7ADD" w:rsidP="005C7ADD">
      <w:pPr>
        <w:bidi/>
        <w:jc w:val="both"/>
        <w:rPr>
          <w:rFonts w:cs="David" w:hint="cs"/>
          <w:rtl/>
        </w:rPr>
      </w:pPr>
      <w:r w:rsidRPr="005C7ADD">
        <w:rPr>
          <w:rFonts w:cs="David" w:hint="cs"/>
          <w:rtl/>
        </w:rPr>
        <w:t xml:space="preserve">יריב לוין </w:t>
      </w:r>
      <w:r w:rsidRPr="005C7ADD">
        <w:rPr>
          <w:rFonts w:cs="David"/>
          <w:rtl/>
        </w:rPr>
        <w:t>–</w:t>
      </w:r>
      <w:r w:rsidRPr="005C7ADD">
        <w:rPr>
          <w:rFonts w:cs="David" w:hint="cs"/>
          <w:rtl/>
        </w:rPr>
        <w:t xml:space="preserve"> היו"ר</w:t>
      </w:r>
    </w:p>
    <w:p w14:paraId="6EA9C9A1" w14:textId="77777777" w:rsidR="005C7ADD" w:rsidRPr="005C7ADD" w:rsidRDefault="005C7ADD" w:rsidP="005C7ADD">
      <w:pPr>
        <w:bidi/>
        <w:jc w:val="both"/>
        <w:rPr>
          <w:rFonts w:cs="David" w:hint="cs"/>
          <w:rtl/>
        </w:rPr>
      </w:pPr>
      <w:r w:rsidRPr="005C7ADD">
        <w:rPr>
          <w:rFonts w:cs="David" w:hint="cs"/>
          <w:rtl/>
        </w:rPr>
        <w:t>אברהם מיכאלי</w:t>
      </w:r>
    </w:p>
    <w:p w14:paraId="02A91E5A" w14:textId="77777777" w:rsidR="005C7ADD" w:rsidRPr="005C7ADD" w:rsidRDefault="005C7ADD" w:rsidP="005C7ADD">
      <w:pPr>
        <w:bidi/>
        <w:jc w:val="both"/>
        <w:rPr>
          <w:rFonts w:cs="David"/>
          <w:rtl/>
        </w:rPr>
      </w:pPr>
    </w:p>
    <w:p w14:paraId="2CFE15B9" w14:textId="77777777" w:rsidR="005C7ADD" w:rsidRPr="005C7ADD" w:rsidRDefault="005C7ADD" w:rsidP="005C7ADD">
      <w:pPr>
        <w:tabs>
          <w:tab w:val="left" w:pos="1418"/>
          <w:tab w:val="left" w:pos="3969"/>
          <w:tab w:val="left" w:pos="4253"/>
        </w:tabs>
        <w:bidi/>
        <w:ind w:left="4253" w:hanging="4253"/>
        <w:jc w:val="both"/>
        <w:rPr>
          <w:rFonts w:cs="David" w:hint="cs"/>
          <w:rtl/>
        </w:rPr>
      </w:pPr>
      <w:r w:rsidRPr="005C7ADD">
        <w:rPr>
          <w:rFonts w:cs="David"/>
          <w:b/>
          <w:bCs/>
          <w:u w:val="single"/>
          <w:rtl/>
        </w:rPr>
        <w:t>מוזמנים</w:t>
      </w:r>
      <w:r w:rsidRPr="005C7ADD">
        <w:rPr>
          <w:rFonts w:cs="David"/>
          <w:rtl/>
        </w:rPr>
        <w:t>:</w:t>
      </w:r>
      <w:r w:rsidRPr="005C7ADD">
        <w:rPr>
          <w:rFonts w:cs="David" w:hint="cs"/>
          <w:rtl/>
        </w:rPr>
        <w:tab/>
        <w:t xml:space="preserve"> </w:t>
      </w:r>
    </w:p>
    <w:p w14:paraId="2A942870" w14:textId="77777777" w:rsidR="005C7ADD" w:rsidRPr="005C7ADD" w:rsidRDefault="005C7ADD" w:rsidP="005C7ADD">
      <w:pPr>
        <w:tabs>
          <w:tab w:val="left" w:pos="2637"/>
          <w:tab w:val="left" w:pos="2977"/>
        </w:tabs>
        <w:bidi/>
        <w:ind w:left="2977" w:hanging="2977"/>
        <w:jc w:val="both"/>
        <w:rPr>
          <w:rFonts w:cs="David" w:hint="cs"/>
          <w:rtl/>
        </w:rPr>
      </w:pPr>
      <w:r w:rsidRPr="005C7ADD">
        <w:rPr>
          <w:rFonts w:cs="David" w:hint="cs"/>
          <w:rtl/>
        </w:rPr>
        <w:t>חה"כ אורי אורבך</w:t>
      </w:r>
    </w:p>
    <w:p w14:paraId="10E00D15" w14:textId="77777777" w:rsidR="005C7ADD" w:rsidRPr="005C7ADD" w:rsidRDefault="005C7ADD" w:rsidP="005C7ADD">
      <w:pPr>
        <w:tabs>
          <w:tab w:val="left" w:pos="2637"/>
          <w:tab w:val="left" w:pos="2977"/>
        </w:tabs>
        <w:bidi/>
        <w:ind w:left="2977" w:hanging="2977"/>
        <w:jc w:val="both"/>
        <w:rPr>
          <w:rFonts w:cs="David" w:hint="cs"/>
          <w:rtl/>
        </w:rPr>
      </w:pPr>
      <w:r w:rsidRPr="005C7ADD">
        <w:rPr>
          <w:rFonts w:cs="David" w:hint="cs"/>
          <w:rtl/>
        </w:rPr>
        <w:t>חה"כ ישראל אייכלר</w:t>
      </w:r>
    </w:p>
    <w:p w14:paraId="7E62A189" w14:textId="77777777" w:rsidR="005C7ADD" w:rsidRPr="005C7ADD" w:rsidRDefault="005C7ADD" w:rsidP="005C7ADD">
      <w:pPr>
        <w:tabs>
          <w:tab w:val="left" w:pos="2637"/>
          <w:tab w:val="left" w:pos="2977"/>
        </w:tabs>
        <w:bidi/>
        <w:ind w:left="2977" w:hanging="2977"/>
        <w:jc w:val="both"/>
        <w:rPr>
          <w:rFonts w:cs="David" w:hint="cs"/>
          <w:rtl/>
        </w:rPr>
      </w:pPr>
      <w:r w:rsidRPr="005C7ADD">
        <w:rPr>
          <w:rFonts w:cs="David" w:hint="cs"/>
          <w:rtl/>
        </w:rPr>
        <w:t>אריה זהר</w:t>
      </w:r>
      <w:r w:rsidRPr="005C7ADD">
        <w:rPr>
          <w:rFonts w:cs="David" w:hint="cs"/>
          <w:rtl/>
        </w:rPr>
        <w:tab/>
        <w:t>-</w:t>
      </w:r>
      <w:r w:rsidRPr="005C7ADD">
        <w:rPr>
          <w:rFonts w:cs="David" w:hint="cs"/>
          <w:rtl/>
        </w:rPr>
        <w:tab/>
        <w:t>משנה למזכיר הממשלה, משרד ראש הממשלה</w:t>
      </w:r>
    </w:p>
    <w:p w14:paraId="28DC0CD7" w14:textId="77777777" w:rsidR="005C7ADD" w:rsidRPr="005C7ADD" w:rsidRDefault="005C7ADD" w:rsidP="005C7ADD">
      <w:pPr>
        <w:tabs>
          <w:tab w:val="left" w:pos="2637"/>
          <w:tab w:val="left" w:pos="2977"/>
        </w:tabs>
        <w:bidi/>
        <w:ind w:left="2977" w:hanging="2977"/>
        <w:jc w:val="both"/>
        <w:rPr>
          <w:rFonts w:cs="David" w:hint="cs"/>
          <w:rtl/>
        </w:rPr>
      </w:pPr>
      <w:r w:rsidRPr="005C7ADD">
        <w:rPr>
          <w:rFonts w:cs="David" w:hint="cs"/>
          <w:rtl/>
        </w:rPr>
        <w:t>ליאור נתן</w:t>
      </w:r>
      <w:r w:rsidRPr="005C7ADD">
        <w:rPr>
          <w:rFonts w:cs="David" w:hint="cs"/>
          <w:rtl/>
        </w:rPr>
        <w:tab/>
        <w:t>-</w:t>
      </w:r>
      <w:r w:rsidRPr="005C7ADD">
        <w:rPr>
          <w:rFonts w:cs="David" w:hint="cs"/>
          <w:rtl/>
        </w:rPr>
        <w:tab/>
        <w:t>סגן מזכיר הממשלה, משרד ראש הממשלה</w:t>
      </w:r>
    </w:p>
    <w:p w14:paraId="1CE5688D" w14:textId="77777777" w:rsidR="005C7ADD" w:rsidRPr="005C7ADD" w:rsidRDefault="005C7ADD" w:rsidP="005C7ADD">
      <w:pPr>
        <w:tabs>
          <w:tab w:val="left" w:pos="2637"/>
          <w:tab w:val="left" w:pos="2977"/>
        </w:tabs>
        <w:bidi/>
        <w:ind w:left="2977" w:hanging="2977"/>
        <w:jc w:val="both"/>
        <w:rPr>
          <w:rFonts w:cs="David" w:hint="cs"/>
          <w:rtl/>
        </w:rPr>
      </w:pPr>
      <w:r w:rsidRPr="005C7ADD">
        <w:rPr>
          <w:rFonts w:cs="David" w:hint="cs"/>
          <w:rtl/>
        </w:rPr>
        <w:t>פרח לרנר</w:t>
      </w:r>
      <w:r w:rsidRPr="005C7ADD">
        <w:rPr>
          <w:rFonts w:cs="David" w:hint="cs"/>
          <w:rtl/>
        </w:rPr>
        <w:tab/>
        <w:t>-</w:t>
      </w:r>
      <w:r w:rsidRPr="005C7ADD">
        <w:rPr>
          <w:rFonts w:cs="David" w:hint="cs"/>
          <w:rtl/>
        </w:rPr>
        <w:tab/>
        <w:t>יועצת ראש הממשלה לקשר עם הכנסת, משרד ראש הממשלה</w:t>
      </w:r>
    </w:p>
    <w:p w14:paraId="27E8B7E6" w14:textId="77777777" w:rsidR="005C7ADD" w:rsidRPr="005C7ADD" w:rsidRDefault="005C7ADD" w:rsidP="005C7ADD">
      <w:pPr>
        <w:tabs>
          <w:tab w:val="left" w:pos="2637"/>
          <w:tab w:val="left" w:pos="2977"/>
        </w:tabs>
        <w:bidi/>
        <w:ind w:left="2977" w:hanging="2977"/>
        <w:jc w:val="both"/>
        <w:rPr>
          <w:rFonts w:cs="David" w:hint="cs"/>
          <w:rtl/>
        </w:rPr>
      </w:pPr>
      <w:r w:rsidRPr="005C7ADD">
        <w:rPr>
          <w:rFonts w:cs="David" w:hint="cs"/>
          <w:rtl/>
        </w:rPr>
        <w:t>עו"ד איל זנדברג</w:t>
      </w:r>
      <w:r w:rsidRPr="005C7ADD">
        <w:rPr>
          <w:rFonts w:cs="David" w:hint="cs"/>
          <w:rtl/>
        </w:rPr>
        <w:tab/>
        <w:t>-</w:t>
      </w:r>
      <w:r w:rsidRPr="005C7ADD">
        <w:rPr>
          <w:rFonts w:cs="David" w:hint="cs"/>
          <w:rtl/>
        </w:rPr>
        <w:tab/>
        <w:t>משרד המשפטים</w:t>
      </w:r>
    </w:p>
    <w:p w14:paraId="25E3C1C1" w14:textId="77777777" w:rsidR="005C7ADD" w:rsidRPr="005C7ADD" w:rsidRDefault="005C7ADD" w:rsidP="005C7ADD">
      <w:pPr>
        <w:tabs>
          <w:tab w:val="left" w:pos="2637"/>
          <w:tab w:val="left" w:pos="2977"/>
        </w:tabs>
        <w:bidi/>
        <w:ind w:left="2977" w:hanging="2977"/>
        <w:jc w:val="both"/>
        <w:rPr>
          <w:rFonts w:cs="David" w:hint="cs"/>
          <w:rtl/>
        </w:rPr>
      </w:pPr>
      <w:r w:rsidRPr="005C7ADD">
        <w:rPr>
          <w:rFonts w:cs="David" w:hint="cs"/>
          <w:rtl/>
        </w:rPr>
        <w:t>אלינור ימין</w:t>
      </w:r>
      <w:r w:rsidRPr="005C7ADD">
        <w:rPr>
          <w:rFonts w:cs="David" w:hint="cs"/>
          <w:rtl/>
        </w:rPr>
        <w:tab/>
        <w:t>-</w:t>
      </w:r>
      <w:r w:rsidRPr="005C7ADD">
        <w:rPr>
          <w:rFonts w:cs="David" w:hint="cs"/>
          <w:rtl/>
        </w:rPr>
        <w:tab/>
        <w:t>מנהלת לשכת מזכירת הכנסת</w:t>
      </w:r>
    </w:p>
    <w:p w14:paraId="2D8CE2BB" w14:textId="77777777" w:rsidR="005C7ADD" w:rsidRPr="005C7ADD" w:rsidRDefault="005C7ADD" w:rsidP="005C7ADD">
      <w:pPr>
        <w:tabs>
          <w:tab w:val="left" w:pos="2637"/>
          <w:tab w:val="left" w:pos="2977"/>
        </w:tabs>
        <w:bidi/>
        <w:ind w:left="2977" w:hanging="2977"/>
        <w:jc w:val="both"/>
        <w:rPr>
          <w:rFonts w:cs="David" w:hint="cs"/>
          <w:rtl/>
        </w:rPr>
      </w:pPr>
      <w:r w:rsidRPr="005C7ADD">
        <w:rPr>
          <w:rFonts w:cs="David" w:hint="cs"/>
          <w:rtl/>
        </w:rPr>
        <w:t>דורית ואג</w:t>
      </w:r>
      <w:r w:rsidRPr="005C7ADD">
        <w:rPr>
          <w:rFonts w:cs="David" w:hint="cs"/>
          <w:rtl/>
        </w:rPr>
        <w:tab/>
        <w:t>-</w:t>
      </w:r>
      <w:r w:rsidRPr="005C7ADD">
        <w:rPr>
          <w:rFonts w:cs="David" w:hint="cs"/>
          <w:rtl/>
        </w:rPr>
        <w:tab/>
        <w:t>מנהלת ועדת החוקה, חוק ומשפט של הכנסת</w:t>
      </w:r>
    </w:p>
    <w:p w14:paraId="10E2DCB4" w14:textId="77777777" w:rsidR="005C7ADD" w:rsidRPr="005C7ADD" w:rsidRDefault="005C7ADD" w:rsidP="005C7ADD">
      <w:pPr>
        <w:tabs>
          <w:tab w:val="left" w:pos="2637"/>
          <w:tab w:val="left" w:pos="2977"/>
        </w:tabs>
        <w:bidi/>
        <w:ind w:left="2977" w:hanging="2977"/>
        <w:jc w:val="both"/>
        <w:rPr>
          <w:rFonts w:cs="David" w:hint="cs"/>
          <w:rtl/>
        </w:rPr>
      </w:pPr>
      <w:r w:rsidRPr="005C7ADD">
        <w:rPr>
          <w:rFonts w:cs="David" w:hint="cs"/>
          <w:rtl/>
        </w:rPr>
        <w:t>צבי יעקבזון</w:t>
      </w:r>
      <w:r w:rsidRPr="005C7ADD">
        <w:rPr>
          <w:rFonts w:cs="David" w:hint="cs"/>
          <w:rtl/>
        </w:rPr>
        <w:tab/>
        <w:t>-</w:t>
      </w:r>
      <w:r w:rsidRPr="005C7ADD">
        <w:rPr>
          <w:rFonts w:cs="David" w:hint="cs"/>
          <w:rtl/>
        </w:rPr>
        <w:tab/>
        <w:t>מנהל סיעת ש"ס</w:t>
      </w:r>
    </w:p>
    <w:p w14:paraId="6A39A4C7" w14:textId="77777777" w:rsidR="005C7ADD" w:rsidRPr="005C7ADD" w:rsidRDefault="005C7ADD" w:rsidP="005C7ADD">
      <w:pPr>
        <w:tabs>
          <w:tab w:val="left" w:pos="2637"/>
          <w:tab w:val="left" w:pos="2977"/>
        </w:tabs>
        <w:bidi/>
        <w:ind w:left="2977" w:hanging="2977"/>
        <w:jc w:val="both"/>
        <w:rPr>
          <w:rFonts w:cs="David" w:hint="cs"/>
          <w:rtl/>
        </w:rPr>
      </w:pPr>
      <w:r w:rsidRPr="005C7ADD">
        <w:rPr>
          <w:rFonts w:cs="David" w:hint="cs"/>
          <w:rtl/>
        </w:rPr>
        <w:t>תמי כנפו</w:t>
      </w:r>
      <w:r w:rsidRPr="005C7ADD">
        <w:rPr>
          <w:rFonts w:cs="David" w:hint="cs"/>
          <w:rtl/>
        </w:rPr>
        <w:tab/>
        <w:t>-</w:t>
      </w:r>
      <w:r w:rsidRPr="005C7ADD">
        <w:rPr>
          <w:rFonts w:cs="David" w:hint="cs"/>
          <w:rtl/>
        </w:rPr>
        <w:tab/>
        <w:t>מנהלת סיעת הבית היהודי</w:t>
      </w:r>
    </w:p>
    <w:p w14:paraId="407359C2" w14:textId="77777777" w:rsidR="005C7ADD" w:rsidRPr="005C7ADD" w:rsidRDefault="005C7ADD" w:rsidP="005C7ADD">
      <w:pPr>
        <w:tabs>
          <w:tab w:val="left" w:pos="2637"/>
          <w:tab w:val="left" w:pos="2977"/>
        </w:tabs>
        <w:bidi/>
        <w:ind w:left="2977" w:hanging="2977"/>
        <w:jc w:val="both"/>
        <w:rPr>
          <w:rFonts w:cs="David" w:hint="cs"/>
          <w:rtl/>
        </w:rPr>
      </w:pPr>
      <w:r w:rsidRPr="005C7ADD">
        <w:rPr>
          <w:rFonts w:cs="David" w:hint="cs"/>
          <w:rtl/>
        </w:rPr>
        <w:t>רונית חייקין יעקובי</w:t>
      </w:r>
      <w:r w:rsidRPr="005C7ADD">
        <w:rPr>
          <w:rFonts w:cs="David" w:hint="cs"/>
          <w:rtl/>
        </w:rPr>
        <w:tab/>
        <w:t>-</w:t>
      </w:r>
      <w:r w:rsidRPr="005C7ADD">
        <w:rPr>
          <w:rFonts w:cs="David" w:hint="cs"/>
          <w:rtl/>
        </w:rPr>
        <w:tab/>
        <w:t>מנהלת סיעת מרצ</w:t>
      </w:r>
    </w:p>
    <w:p w14:paraId="24473DCC" w14:textId="77777777" w:rsidR="005C7ADD" w:rsidRPr="005C7ADD" w:rsidRDefault="005C7ADD" w:rsidP="005C7ADD">
      <w:pPr>
        <w:tabs>
          <w:tab w:val="left" w:pos="2637"/>
          <w:tab w:val="left" w:pos="2977"/>
        </w:tabs>
        <w:bidi/>
        <w:ind w:left="2977" w:hanging="2977"/>
        <w:jc w:val="both"/>
        <w:rPr>
          <w:rFonts w:cs="David" w:hint="cs"/>
          <w:rtl/>
        </w:rPr>
      </w:pPr>
      <w:r w:rsidRPr="005C7ADD">
        <w:rPr>
          <w:rFonts w:cs="David" w:hint="cs"/>
          <w:rtl/>
        </w:rPr>
        <w:t>לימור ברמן</w:t>
      </w:r>
      <w:r w:rsidRPr="005C7ADD">
        <w:rPr>
          <w:rFonts w:cs="David" w:hint="cs"/>
          <w:rtl/>
        </w:rPr>
        <w:tab/>
        <w:t>-</w:t>
      </w:r>
      <w:r w:rsidRPr="005C7ADD">
        <w:rPr>
          <w:rFonts w:cs="David" w:hint="cs"/>
          <w:rtl/>
        </w:rPr>
        <w:tab/>
        <w:t>מנהלת סיעת קדימה</w:t>
      </w:r>
    </w:p>
    <w:p w14:paraId="5C1A782D" w14:textId="77777777" w:rsidR="005C7ADD" w:rsidRPr="005C7ADD" w:rsidRDefault="005C7ADD" w:rsidP="005C7ADD">
      <w:pPr>
        <w:tabs>
          <w:tab w:val="left" w:pos="2637"/>
          <w:tab w:val="left" w:pos="2977"/>
        </w:tabs>
        <w:bidi/>
        <w:ind w:left="2977" w:hanging="2977"/>
        <w:jc w:val="both"/>
        <w:rPr>
          <w:rFonts w:cs="David" w:hint="cs"/>
          <w:rtl/>
        </w:rPr>
      </w:pPr>
      <w:r w:rsidRPr="005C7ADD">
        <w:rPr>
          <w:rFonts w:cs="David" w:hint="cs"/>
          <w:rtl/>
        </w:rPr>
        <w:t>עו"ד סהר פינטו</w:t>
      </w:r>
      <w:r w:rsidRPr="005C7ADD">
        <w:rPr>
          <w:rFonts w:cs="David" w:hint="cs"/>
          <w:rtl/>
        </w:rPr>
        <w:tab/>
        <w:t>-</w:t>
      </w:r>
      <w:r w:rsidRPr="005C7ADD">
        <w:rPr>
          <w:rFonts w:cs="David" w:hint="cs"/>
          <w:rtl/>
        </w:rPr>
        <w:tab/>
        <w:t>יועמ"ש, סיעת קדימה</w:t>
      </w:r>
    </w:p>
    <w:p w14:paraId="7E81319B" w14:textId="77777777" w:rsidR="005C7ADD" w:rsidRPr="005C7ADD" w:rsidRDefault="005C7ADD" w:rsidP="005C7ADD">
      <w:pPr>
        <w:tabs>
          <w:tab w:val="left" w:pos="2637"/>
          <w:tab w:val="left" w:pos="2977"/>
        </w:tabs>
        <w:bidi/>
        <w:ind w:left="2977" w:hanging="2977"/>
        <w:jc w:val="both"/>
        <w:rPr>
          <w:rFonts w:cs="David" w:hint="cs"/>
          <w:rtl/>
        </w:rPr>
      </w:pPr>
      <w:r w:rsidRPr="005C7ADD">
        <w:rPr>
          <w:rFonts w:cs="David" w:hint="cs"/>
          <w:rtl/>
        </w:rPr>
        <w:t>אורית רימוק</w:t>
      </w:r>
      <w:r w:rsidRPr="005C7ADD">
        <w:rPr>
          <w:rFonts w:cs="David" w:hint="cs"/>
          <w:rtl/>
        </w:rPr>
        <w:tab/>
        <w:t>-</w:t>
      </w:r>
      <w:r w:rsidRPr="005C7ADD">
        <w:rPr>
          <w:rFonts w:cs="David" w:hint="cs"/>
          <w:rtl/>
        </w:rPr>
        <w:tab/>
        <w:t>סיעת קדימה</w:t>
      </w:r>
    </w:p>
    <w:p w14:paraId="3D5910A7" w14:textId="77777777" w:rsidR="005C7ADD" w:rsidRPr="005C7ADD" w:rsidRDefault="005C7ADD" w:rsidP="005C7ADD">
      <w:pPr>
        <w:tabs>
          <w:tab w:val="left" w:pos="2637"/>
          <w:tab w:val="left" w:pos="2977"/>
        </w:tabs>
        <w:bidi/>
        <w:ind w:left="2977" w:hanging="2977"/>
        <w:jc w:val="both"/>
        <w:rPr>
          <w:rFonts w:cs="David" w:hint="cs"/>
          <w:rtl/>
        </w:rPr>
      </w:pPr>
    </w:p>
    <w:p w14:paraId="1CE0AE90" w14:textId="77777777" w:rsidR="005C7ADD" w:rsidRPr="005C7ADD" w:rsidRDefault="005C7ADD" w:rsidP="005C7ADD">
      <w:pPr>
        <w:tabs>
          <w:tab w:val="left" w:pos="2637"/>
          <w:tab w:val="left" w:pos="2977"/>
        </w:tabs>
        <w:bidi/>
        <w:ind w:left="2977" w:hanging="2977"/>
        <w:jc w:val="both"/>
        <w:rPr>
          <w:rFonts w:cs="David" w:hint="cs"/>
          <w:rtl/>
        </w:rPr>
      </w:pPr>
    </w:p>
    <w:p w14:paraId="72958042" w14:textId="77777777" w:rsidR="005C7ADD" w:rsidRPr="005C7ADD" w:rsidRDefault="005C7ADD" w:rsidP="005C7ADD">
      <w:pPr>
        <w:tabs>
          <w:tab w:val="left" w:pos="1418"/>
        </w:tabs>
        <w:bidi/>
        <w:ind w:left="1418" w:hanging="1418"/>
        <w:jc w:val="both"/>
        <w:rPr>
          <w:rFonts w:cs="David" w:hint="cs"/>
          <w:rtl/>
        </w:rPr>
      </w:pPr>
      <w:r w:rsidRPr="005C7ADD">
        <w:rPr>
          <w:rFonts w:cs="David"/>
          <w:b/>
          <w:bCs/>
          <w:u w:val="single"/>
          <w:rtl/>
        </w:rPr>
        <w:t>י</w:t>
      </w:r>
      <w:r w:rsidRPr="005C7ADD">
        <w:rPr>
          <w:rFonts w:cs="David" w:hint="cs"/>
          <w:b/>
          <w:bCs/>
          <w:u w:val="single"/>
          <w:rtl/>
        </w:rPr>
        <w:t>י</w:t>
      </w:r>
      <w:r w:rsidRPr="005C7ADD">
        <w:rPr>
          <w:rFonts w:cs="David"/>
          <w:b/>
          <w:bCs/>
          <w:u w:val="single"/>
          <w:rtl/>
        </w:rPr>
        <w:t>ע</w:t>
      </w:r>
      <w:r w:rsidRPr="005C7ADD">
        <w:rPr>
          <w:rFonts w:cs="David" w:hint="cs"/>
          <w:b/>
          <w:bCs/>
          <w:u w:val="single"/>
          <w:rtl/>
        </w:rPr>
        <w:t>וץ</w:t>
      </w:r>
      <w:r w:rsidRPr="005C7ADD">
        <w:rPr>
          <w:rFonts w:cs="David"/>
          <w:b/>
          <w:bCs/>
          <w:u w:val="single"/>
          <w:rtl/>
        </w:rPr>
        <w:t xml:space="preserve"> משפטי</w:t>
      </w:r>
      <w:r w:rsidRPr="005C7ADD">
        <w:rPr>
          <w:rFonts w:cs="David"/>
          <w:rtl/>
        </w:rPr>
        <w:t>:</w:t>
      </w:r>
      <w:r w:rsidRPr="005C7ADD">
        <w:rPr>
          <w:rFonts w:cs="David" w:hint="cs"/>
          <w:rtl/>
        </w:rPr>
        <w:t xml:space="preserve">  </w:t>
      </w:r>
      <w:r w:rsidRPr="005C7ADD">
        <w:rPr>
          <w:rFonts w:cs="David" w:hint="cs"/>
          <w:rtl/>
        </w:rPr>
        <w:tab/>
        <w:t>ארבל אסטרחן</w:t>
      </w:r>
    </w:p>
    <w:p w14:paraId="6C665BC9" w14:textId="77777777" w:rsidR="005C7ADD" w:rsidRPr="005C7ADD" w:rsidRDefault="005C7ADD" w:rsidP="005C7ADD">
      <w:pPr>
        <w:tabs>
          <w:tab w:val="left" w:pos="1418"/>
        </w:tabs>
        <w:bidi/>
        <w:ind w:left="1418" w:hanging="1418"/>
        <w:jc w:val="both"/>
        <w:rPr>
          <w:rFonts w:cs="David"/>
          <w:rtl/>
        </w:rPr>
      </w:pPr>
    </w:p>
    <w:p w14:paraId="2DDC18F2" w14:textId="77777777" w:rsidR="005C7ADD" w:rsidRPr="005C7ADD" w:rsidRDefault="005C7ADD" w:rsidP="005C7ADD">
      <w:pPr>
        <w:tabs>
          <w:tab w:val="left" w:pos="1418"/>
        </w:tabs>
        <w:bidi/>
        <w:ind w:left="1418" w:hanging="1418"/>
        <w:jc w:val="both"/>
        <w:rPr>
          <w:rFonts w:cs="David" w:hint="cs"/>
          <w:rtl/>
        </w:rPr>
      </w:pPr>
      <w:r w:rsidRPr="005C7ADD">
        <w:rPr>
          <w:rFonts w:cs="David"/>
          <w:b/>
          <w:bCs/>
          <w:u w:val="single"/>
          <w:rtl/>
        </w:rPr>
        <w:t>מנהלת הוועדה</w:t>
      </w:r>
      <w:r w:rsidRPr="005C7ADD">
        <w:rPr>
          <w:rFonts w:cs="David"/>
          <w:rtl/>
        </w:rPr>
        <w:t>:</w:t>
      </w:r>
      <w:r w:rsidRPr="005C7ADD">
        <w:rPr>
          <w:rFonts w:cs="David" w:hint="cs"/>
          <w:rtl/>
        </w:rPr>
        <w:tab/>
        <w:t>אתי בן-יוסף</w:t>
      </w:r>
    </w:p>
    <w:p w14:paraId="6FB5B72E" w14:textId="77777777" w:rsidR="005C7ADD" w:rsidRPr="005C7ADD" w:rsidRDefault="005C7ADD" w:rsidP="005C7ADD">
      <w:pPr>
        <w:tabs>
          <w:tab w:val="left" w:pos="1418"/>
        </w:tabs>
        <w:bidi/>
        <w:ind w:left="1418" w:hanging="1418"/>
        <w:jc w:val="both"/>
        <w:rPr>
          <w:rFonts w:cs="David"/>
          <w:b/>
          <w:bCs/>
          <w:u w:val="single"/>
          <w:rtl/>
        </w:rPr>
      </w:pPr>
    </w:p>
    <w:p w14:paraId="2941538D" w14:textId="77777777" w:rsidR="005C7ADD" w:rsidRPr="005C7ADD" w:rsidRDefault="005C7ADD" w:rsidP="005C7ADD">
      <w:pPr>
        <w:tabs>
          <w:tab w:val="left" w:pos="1701"/>
        </w:tabs>
        <w:bidi/>
        <w:ind w:left="1701" w:hanging="1701"/>
        <w:jc w:val="both"/>
        <w:rPr>
          <w:rFonts w:cs="David"/>
          <w:rtl/>
        </w:rPr>
      </w:pPr>
      <w:r w:rsidRPr="005C7ADD">
        <w:rPr>
          <w:rFonts w:cs="David" w:hint="cs"/>
          <w:b/>
          <w:bCs/>
          <w:u w:val="single"/>
          <w:rtl/>
        </w:rPr>
        <w:t>רשמת פרלמנטרית</w:t>
      </w:r>
      <w:r w:rsidRPr="005C7ADD">
        <w:rPr>
          <w:rFonts w:cs="David"/>
          <w:rtl/>
        </w:rPr>
        <w:t>:</w:t>
      </w:r>
      <w:r w:rsidRPr="005C7ADD">
        <w:rPr>
          <w:rFonts w:cs="David" w:hint="cs"/>
          <w:rtl/>
        </w:rPr>
        <w:t xml:space="preserve"> אירית שלהבת</w:t>
      </w:r>
    </w:p>
    <w:p w14:paraId="4A2F1B2B" w14:textId="77777777" w:rsidR="005C7ADD" w:rsidRPr="005C7ADD" w:rsidRDefault="005C7ADD" w:rsidP="005C7ADD">
      <w:pPr>
        <w:tabs>
          <w:tab w:val="left" w:pos="1559"/>
        </w:tabs>
        <w:bidi/>
        <w:jc w:val="both"/>
        <w:rPr>
          <w:rFonts w:cs="David"/>
          <w:rtl/>
        </w:rPr>
      </w:pPr>
    </w:p>
    <w:p w14:paraId="0C321D63" w14:textId="77777777" w:rsidR="005C7ADD" w:rsidRPr="005C7ADD" w:rsidRDefault="005C7ADD" w:rsidP="005C7ADD">
      <w:pPr>
        <w:bidi/>
        <w:jc w:val="both"/>
        <w:rPr>
          <w:rFonts w:cs="David" w:hint="cs"/>
          <w:rtl/>
        </w:rPr>
      </w:pPr>
      <w:r w:rsidRPr="005C7ADD">
        <w:rPr>
          <w:rFonts w:cs="David"/>
          <w:rtl/>
        </w:rPr>
        <w:br w:type="page"/>
      </w:r>
    </w:p>
    <w:p w14:paraId="799E0D7E" w14:textId="77777777" w:rsidR="005C7ADD" w:rsidRPr="005C7ADD" w:rsidRDefault="005C7ADD" w:rsidP="005C7ADD">
      <w:pPr>
        <w:bidi/>
        <w:jc w:val="center"/>
        <w:rPr>
          <w:rFonts w:cs="David" w:hint="cs"/>
          <w:b/>
          <w:bCs/>
          <w:u w:val="single"/>
          <w:rtl/>
        </w:rPr>
      </w:pPr>
      <w:r w:rsidRPr="005C7ADD">
        <w:rPr>
          <w:rFonts w:cs="David" w:hint="cs"/>
          <w:b/>
          <w:bCs/>
          <w:u w:val="single"/>
          <w:rtl/>
        </w:rPr>
        <w:t xml:space="preserve">תיקוני תקנון הכנסת </w:t>
      </w:r>
      <w:r w:rsidRPr="005C7ADD">
        <w:rPr>
          <w:rFonts w:cs="David"/>
          <w:b/>
          <w:bCs/>
          <w:u w:val="single"/>
          <w:rtl/>
        </w:rPr>
        <w:t>–</w:t>
      </w:r>
      <w:r w:rsidRPr="005C7ADD">
        <w:rPr>
          <w:rFonts w:cs="David" w:hint="cs"/>
          <w:b/>
          <w:bCs/>
          <w:u w:val="single"/>
          <w:rtl/>
        </w:rPr>
        <w:t xml:space="preserve"> פרק החקיקה</w:t>
      </w:r>
    </w:p>
    <w:p w14:paraId="3F789342" w14:textId="77777777" w:rsidR="005C7ADD" w:rsidRPr="005C7ADD" w:rsidRDefault="005C7ADD" w:rsidP="005C7ADD">
      <w:pPr>
        <w:bidi/>
        <w:jc w:val="both"/>
        <w:rPr>
          <w:rFonts w:cs="David" w:hint="cs"/>
          <w:rtl/>
        </w:rPr>
      </w:pPr>
    </w:p>
    <w:p w14:paraId="0FB627D1" w14:textId="77777777" w:rsidR="005C7ADD" w:rsidRPr="005C7ADD" w:rsidRDefault="005C7ADD" w:rsidP="005C7ADD">
      <w:pPr>
        <w:bidi/>
        <w:jc w:val="both"/>
        <w:rPr>
          <w:rFonts w:cs="David" w:hint="cs"/>
          <w:rtl/>
        </w:rPr>
      </w:pPr>
    </w:p>
    <w:p w14:paraId="5A22326C" w14:textId="77777777" w:rsidR="005C7ADD" w:rsidRPr="005C7ADD" w:rsidRDefault="005C7ADD" w:rsidP="005C7ADD">
      <w:pPr>
        <w:bidi/>
        <w:jc w:val="both"/>
        <w:rPr>
          <w:rFonts w:cs="David" w:hint="cs"/>
          <w:u w:val="single"/>
          <w:rtl/>
        </w:rPr>
      </w:pPr>
      <w:r w:rsidRPr="005C7ADD">
        <w:rPr>
          <w:rFonts w:cs="David" w:hint="cs"/>
          <w:u w:val="single"/>
          <w:rtl/>
        </w:rPr>
        <w:t>היו"ר יריב לוין:</w:t>
      </w:r>
    </w:p>
    <w:p w14:paraId="6CF54D98" w14:textId="77777777" w:rsidR="005C7ADD" w:rsidRPr="005C7ADD" w:rsidRDefault="005C7ADD" w:rsidP="005C7ADD">
      <w:pPr>
        <w:bidi/>
        <w:jc w:val="both"/>
        <w:rPr>
          <w:rFonts w:cs="David" w:hint="cs"/>
          <w:rtl/>
        </w:rPr>
      </w:pPr>
    </w:p>
    <w:p w14:paraId="19AEC3CC" w14:textId="77777777" w:rsidR="005C7ADD" w:rsidRPr="005C7ADD" w:rsidRDefault="005C7ADD" w:rsidP="005C7ADD">
      <w:pPr>
        <w:bidi/>
        <w:jc w:val="both"/>
        <w:rPr>
          <w:rFonts w:cs="David" w:hint="cs"/>
          <w:rtl/>
        </w:rPr>
      </w:pPr>
      <w:r w:rsidRPr="005C7ADD">
        <w:rPr>
          <w:rFonts w:cs="David" w:hint="cs"/>
          <w:rtl/>
        </w:rPr>
        <w:tab/>
        <w:t xml:space="preserve">אני מבקש לפתוח את הישיבה. על סדר היום: תיקוני  תקנון הכנסת </w:t>
      </w:r>
      <w:r w:rsidRPr="005C7ADD">
        <w:rPr>
          <w:rFonts w:cs="David"/>
          <w:rtl/>
        </w:rPr>
        <w:t>–</w:t>
      </w:r>
      <w:r w:rsidRPr="005C7ADD">
        <w:rPr>
          <w:rFonts w:cs="David" w:hint="cs"/>
          <w:rtl/>
        </w:rPr>
        <w:t xml:space="preserve"> פרק החקיקה. </w:t>
      </w:r>
    </w:p>
    <w:p w14:paraId="609A1B16" w14:textId="77777777" w:rsidR="005C7ADD" w:rsidRPr="005C7ADD" w:rsidRDefault="005C7ADD" w:rsidP="005C7ADD">
      <w:pPr>
        <w:bidi/>
        <w:jc w:val="both"/>
        <w:rPr>
          <w:rFonts w:cs="David" w:hint="cs"/>
          <w:rtl/>
        </w:rPr>
      </w:pPr>
    </w:p>
    <w:p w14:paraId="130DFAC1" w14:textId="77777777" w:rsidR="005C7ADD" w:rsidRPr="005C7ADD" w:rsidRDefault="005C7ADD" w:rsidP="005C7ADD">
      <w:pPr>
        <w:bidi/>
        <w:jc w:val="both"/>
        <w:rPr>
          <w:rFonts w:cs="David" w:hint="cs"/>
          <w:rtl/>
        </w:rPr>
      </w:pPr>
      <w:r w:rsidRPr="005C7ADD">
        <w:rPr>
          <w:rFonts w:cs="David" w:hint="cs"/>
          <w:rtl/>
        </w:rPr>
        <w:tab/>
        <w:t xml:space="preserve">אני רוצה לעדכן את כולם, כי אני מבין שרוב האנשים לא היו בישיבה הקודמת שבה התחלנו לדון בנושא הזה. אני רוצה להציג את המסגרת כדי שכולנו נהיה מסונכרנים ונדע היכן אנו נמצאים. אנו נמצאים בתהליך ארוך של תיקון תקנון הכנסת. עד היום השלמנו את תיקון כל התקנון, למעט שלושה מרכיבים. הראשון הוא סוגיית "שעת השאלות" שנותרה פתוחה בשל כך שאנו מנסים לייצר, בהסכמה עם הממשלה, איזו תוצאה טובה יותר מהמצב הקיים היום. כאשר נסיים אותה נוכל להשלים סופית את הפרק שדן בכלים הפרלמנטריים. שני פרקים גדולים שנותרו לנו הם החקיקה והוועדות. על כל שאר מרכיבי התקנון עברנו ותיקנו, שינינו, סידרנו וארגנו מחדש בצורה שכל אחד יוכל למצוא את הידיים והרגליים בקלות. </w:t>
      </w:r>
    </w:p>
    <w:p w14:paraId="1A5976D6" w14:textId="77777777" w:rsidR="005C7ADD" w:rsidRPr="005C7ADD" w:rsidRDefault="005C7ADD" w:rsidP="005C7ADD">
      <w:pPr>
        <w:bidi/>
        <w:jc w:val="both"/>
        <w:rPr>
          <w:rFonts w:cs="David" w:hint="cs"/>
          <w:rtl/>
        </w:rPr>
      </w:pPr>
    </w:p>
    <w:p w14:paraId="7530B679" w14:textId="77777777" w:rsidR="005C7ADD" w:rsidRPr="005C7ADD" w:rsidRDefault="005C7ADD" w:rsidP="005C7ADD">
      <w:pPr>
        <w:bidi/>
        <w:jc w:val="both"/>
        <w:rPr>
          <w:rFonts w:cs="David" w:hint="cs"/>
          <w:rtl/>
        </w:rPr>
      </w:pPr>
      <w:r w:rsidRPr="005C7ADD">
        <w:rPr>
          <w:rFonts w:cs="David" w:hint="cs"/>
          <w:rtl/>
        </w:rPr>
        <w:tab/>
        <w:t xml:space="preserve">התחלנו לדון בפרק החקיקה. מונח בפניכם נייר שהוא בסיס לדיון, שגיבשה עו"ד ארבל אסטרחן בעיקר כתוצאה משיחות שהיו לי איתה. חלקו מגבש את המצב הקיים, רק מסדר אותו בסדר הגיוני ובאופן שהדברים יהיו פשוטים וברורים, ובחלקו יש גם שינויים ותיקונים שונים. </w:t>
      </w:r>
    </w:p>
    <w:p w14:paraId="68D52BC7" w14:textId="77777777" w:rsidR="005C7ADD" w:rsidRPr="005C7ADD" w:rsidRDefault="005C7ADD" w:rsidP="005C7ADD">
      <w:pPr>
        <w:bidi/>
        <w:jc w:val="both"/>
        <w:rPr>
          <w:rFonts w:cs="David" w:hint="cs"/>
          <w:rtl/>
        </w:rPr>
      </w:pPr>
    </w:p>
    <w:p w14:paraId="54FD59D1" w14:textId="77777777" w:rsidR="005C7ADD" w:rsidRPr="005C7ADD" w:rsidRDefault="005C7ADD" w:rsidP="005C7ADD">
      <w:pPr>
        <w:bidi/>
        <w:jc w:val="both"/>
        <w:rPr>
          <w:rFonts w:cs="David" w:hint="cs"/>
          <w:rtl/>
        </w:rPr>
      </w:pPr>
      <w:r w:rsidRPr="005C7ADD">
        <w:rPr>
          <w:rFonts w:cs="David" w:hint="cs"/>
          <w:rtl/>
        </w:rPr>
        <w:tab/>
        <w:t xml:space="preserve">נעבור על הפרק הזה סעיף-סעיף וכאשר נשלים את הכול עם איזו ראייה כוללת, נכניס את ההתאמות שיידרשו ונביא לאישור את הפרק הזה, בתקווה שבאמת נוכל לסיים אותו, לפחות במה שקשור לוועדה, עוד במהלך המושב הזה. </w:t>
      </w:r>
    </w:p>
    <w:p w14:paraId="166B8FAE" w14:textId="77777777" w:rsidR="005C7ADD" w:rsidRPr="005C7ADD" w:rsidRDefault="005C7ADD" w:rsidP="005C7ADD">
      <w:pPr>
        <w:bidi/>
        <w:jc w:val="both"/>
        <w:rPr>
          <w:rFonts w:cs="David" w:hint="cs"/>
          <w:rtl/>
        </w:rPr>
      </w:pPr>
    </w:p>
    <w:p w14:paraId="3773B724" w14:textId="77777777" w:rsidR="005C7ADD" w:rsidRPr="005C7ADD" w:rsidRDefault="005C7ADD" w:rsidP="005C7ADD">
      <w:pPr>
        <w:bidi/>
        <w:jc w:val="both"/>
        <w:rPr>
          <w:rFonts w:cs="David" w:hint="cs"/>
          <w:rtl/>
        </w:rPr>
      </w:pPr>
      <w:r w:rsidRPr="005C7ADD">
        <w:rPr>
          <w:rFonts w:cs="David" w:hint="cs"/>
          <w:rtl/>
        </w:rPr>
        <w:tab/>
        <w:t xml:space="preserve">התחלנו את הדיון בישיבה הקודמת והגענו עד סעיף קטן 4(ב). הוכנסו כמה תיקונים לאור ההערות שהיו בישיבה הקודמת, תיקונים שמופיעים כאן בנוסח. אני מציע שלא נתחיל כעת לעבור עליהם כדי לא לחזור על הדיון הקודם שלנו. בסוף נעשה איזה סיכום כולל ונעבור על הכול לראות שבאמת הכול כשורה. אם יש לכם הערות כלשהן על דברים שאתם רואים כבר שתוקנו בנוסח הזה ואתם רוצים לשנותם, תעבירו את ההערות אלינו. התיקונים מופיעים בכתב מודגש. </w:t>
      </w:r>
    </w:p>
    <w:p w14:paraId="6D45AB01" w14:textId="77777777" w:rsidR="005C7ADD" w:rsidRPr="005C7ADD" w:rsidRDefault="005C7ADD" w:rsidP="005C7ADD">
      <w:pPr>
        <w:bidi/>
        <w:jc w:val="both"/>
        <w:rPr>
          <w:rFonts w:cs="David" w:hint="cs"/>
          <w:rtl/>
        </w:rPr>
      </w:pPr>
    </w:p>
    <w:p w14:paraId="24BE37C8" w14:textId="77777777" w:rsidR="005C7ADD" w:rsidRPr="005C7ADD" w:rsidRDefault="005C7ADD" w:rsidP="005C7ADD">
      <w:pPr>
        <w:bidi/>
        <w:jc w:val="both"/>
        <w:rPr>
          <w:rFonts w:cs="David" w:hint="cs"/>
          <w:u w:val="single"/>
          <w:rtl/>
        </w:rPr>
      </w:pPr>
      <w:r w:rsidRPr="005C7ADD">
        <w:rPr>
          <w:rFonts w:cs="David" w:hint="cs"/>
          <w:u w:val="single"/>
          <w:rtl/>
        </w:rPr>
        <w:t>ליאור נתן:</w:t>
      </w:r>
    </w:p>
    <w:p w14:paraId="306EB538" w14:textId="77777777" w:rsidR="005C7ADD" w:rsidRPr="005C7ADD" w:rsidRDefault="005C7ADD" w:rsidP="005C7ADD">
      <w:pPr>
        <w:bidi/>
        <w:jc w:val="both"/>
        <w:rPr>
          <w:rFonts w:cs="David" w:hint="cs"/>
          <w:rtl/>
        </w:rPr>
      </w:pPr>
    </w:p>
    <w:p w14:paraId="222AFCB6" w14:textId="77777777" w:rsidR="005C7ADD" w:rsidRPr="005C7ADD" w:rsidRDefault="005C7ADD" w:rsidP="005C7ADD">
      <w:pPr>
        <w:bidi/>
        <w:jc w:val="both"/>
        <w:rPr>
          <w:rFonts w:cs="David" w:hint="cs"/>
          <w:rtl/>
        </w:rPr>
      </w:pPr>
      <w:r w:rsidRPr="005C7ADD">
        <w:rPr>
          <w:rFonts w:cs="David" w:hint="cs"/>
          <w:rtl/>
        </w:rPr>
        <w:tab/>
        <w:t xml:space="preserve">יש לי הערה לנוסח המודגש. בסעיף קטן 4(ב) כתוב: "ובלבד שהממשלה הודיעה בכתב כי היא מסכימה שהצעות החוק ידונו בישיבה כאמור". נדמה לי שאמרנו שעמדת הממשלה </w:t>
      </w:r>
      <w:r w:rsidRPr="005C7ADD">
        <w:rPr>
          <w:rFonts w:cs="David"/>
          <w:rtl/>
        </w:rPr>
        <w:t>–</w:t>
      </w:r>
      <w:r w:rsidRPr="005C7ADD">
        <w:rPr>
          <w:rFonts w:cs="David" w:hint="cs"/>
          <w:rtl/>
        </w:rPr>
        <w:t xml:space="preserve"> שהיא תמיכה או התנגדות </w:t>
      </w:r>
      <w:r w:rsidRPr="005C7ADD">
        <w:rPr>
          <w:rFonts w:cs="David"/>
          <w:rtl/>
        </w:rPr>
        <w:t>–</w:t>
      </w:r>
      <w:r w:rsidRPr="005C7ADD">
        <w:rPr>
          <w:rFonts w:cs="David" w:hint="cs"/>
          <w:rtl/>
        </w:rPr>
        <w:t xml:space="preserve"> למעשה מהווה הסכמה או אי-הסכמה של הממשלה לצורך העניין. </w:t>
      </w:r>
    </w:p>
    <w:p w14:paraId="662DA403" w14:textId="77777777" w:rsidR="005C7ADD" w:rsidRPr="005C7ADD" w:rsidRDefault="005C7ADD" w:rsidP="005C7ADD">
      <w:pPr>
        <w:bidi/>
        <w:jc w:val="both"/>
        <w:rPr>
          <w:rFonts w:cs="David" w:hint="cs"/>
          <w:rtl/>
        </w:rPr>
      </w:pPr>
    </w:p>
    <w:p w14:paraId="7FF9F561" w14:textId="77777777" w:rsidR="005C7ADD" w:rsidRPr="005C7ADD" w:rsidRDefault="005C7ADD" w:rsidP="005C7ADD">
      <w:pPr>
        <w:bidi/>
        <w:jc w:val="both"/>
        <w:rPr>
          <w:rFonts w:cs="David" w:hint="cs"/>
          <w:u w:val="single"/>
          <w:rtl/>
        </w:rPr>
      </w:pPr>
      <w:r w:rsidRPr="005C7ADD">
        <w:rPr>
          <w:rFonts w:cs="David" w:hint="cs"/>
          <w:u w:val="single"/>
          <w:rtl/>
        </w:rPr>
        <w:t>ארבל אסטרחן:</w:t>
      </w:r>
    </w:p>
    <w:p w14:paraId="334798D4" w14:textId="77777777" w:rsidR="005C7ADD" w:rsidRPr="005C7ADD" w:rsidRDefault="005C7ADD" w:rsidP="005C7ADD">
      <w:pPr>
        <w:bidi/>
        <w:jc w:val="both"/>
        <w:rPr>
          <w:rFonts w:cs="David" w:hint="cs"/>
          <w:rtl/>
        </w:rPr>
      </w:pPr>
    </w:p>
    <w:p w14:paraId="5CBEC9F7" w14:textId="77777777" w:rsidR="005C7ADD" w:rsidRPr="005C7ADD" w:rsidRDefault="005C7ADD" w:rsidP="005C7ADD">
      <w:pPr>
        <w:bidi/>
        <w:jc w:val="both"/>
        <w:rPr>
          <w:rFonts w:cs="David" w:hint="cs"/>
          <w:rtl/>
        </w:rPr>
      </w:pPr>
      <w:r w:rsidRPr="005C7ADD">
        <w:rPr>
          <w:rFonts w:cs="David" w:hint="cs"/>
          <w:rtl/>
        </w:rPr>
        <w:tab/>
        <w:t xml:space="preserve">ובלבד שמדובר בהצעות שהממשלה הודיעה שהיא תומכת בהן. </w:t>
      </w:r>
    </w:p>
    <w:p w14:paraId="1E56F77A" w14:textId="77777777" w:rsidR="005C7ADD" w:rsidRPr="005C7ADD" w:rsidRDefault="005C7ADD" w:rsidP="005C7ADD">
      <w:pPr>
        <w:bidi/>
        <w:jc w:val="both"/>
        <w:rPr>
          <w:rFonts w:cs="David" w:hint="cs"/>
          <w:rtl/>
        </w:rPr>
      </w:pPr>
    </w:p>
    <w:p w14:paraId="0960C8A2" w14:textId="77777777" w:rsidR="005C7ADD" w:rsidRPr="005C7ADD" w:rsidRDefault="005C7ADD" w:rsidP="005C7ADD">
      <w:pPr>
        <w:bidi/>
        <w:jc w:val="both"/>
        <w:rPr>
          <w:rFonts w:cs="David" w:hint="cs"/>
          <w:u w:val="single"/>
          <w:rtl/>
        </w:rPr>
      </w:pPr>
      <w:r w:rsidRPr="005C7ADD">
        <w:rPr>
          <w:rFonts w:cs="David" w:hint="cs"/>
          <w:u w:val="single"/>
          <w:rtl/>
        </w:rPr>
        <w:t>ליאור נתן:</w:t>
      </w:r>
    </w:p>
    <w:p w14:paraId="60FDA300" w14:textId="77777777" w:rsidR="005C7ADD" w:rsidRPr="005C7ADD" w:rsidRDefault="005C7ADD" w:rsidP="005C7ADD">
      <w:pPr>
        <w:bidi/>
        <w:jc w:val="both"/>
        <w:rPr>
          <w:rFonts w:cs="David" w:hint="cs"/>
          <w:rtl/>
        </w:rPr>
      </w:pPr>
    </w:p>
    <w:p w14:paraId="7D632105" w14:textId="77777777" w:rsidR="005C7ADD" w:rsidRPr="005C7ADD" w:rsidRDefault="005C7ADD" w:rsidP="005C7ADD">
      <w:pPr>
        <w:bidi/>
        <w:jc w:val="both"/>
        <w:rPr>
          <w:rFonts w:cs="David" w:hint="cs"/>
          <w:rtl/>
        </w:rPr>
      </w:pPr>
      <w:r w:rsidRPr="005C7ADD">
        <w:rPr>
          <w:rFonts w:cs="David" w:hint="cs"/>
          <w:rtl/>
        </w:rPr>
        <w:tab/>
        <w:t xml:space="preserve">מן הנוסח מובן שבנוסף לדבר הזה צריך לשלוח מכתב נפרד. אני סבור שזה מיותר. אפשר להבין שהממשלה תומכת. </w:t>
      </w:r>
    </w:p>
    <w:p w14:paraId="5EF6BDD7" w14:textId="77777777" w:rsidR="005C7ADD" w:rsidRPr="005C7ADD" w:rsidRDefault="005C7ADD" w:rsidP="005C7ADD">
      <w:pPr>
        <w:bidi/>
        <w:jc w:val="both"/>
        <w:rPr>
          <w:rFonts w:cs="David" w:hint="cs"/>
          <w:rtl/>
        </w:rPr>
      </w:pPr>
    </w:p>
    <w:p w14:paraId="3ADDD937" w14:textId="77777777" w:rsidR="005C7ADD" w:rsidRPr="005C7ADD" w:rsidRDefault="005C7ADD" w:rsidP="005C7ADD">
      <w:pPr>
        <w:bidi/>
        <w:jc w:val="both"/>
        <w:rPr>
          <w:rFonts w:cs="David" w:hint="cs"/>
          <w:u w:val="single"/>
          <w:rtl/>
        </w:rPr>
      </w:pPr>
      <w:r w:rsidRPr="005C7ADD">
        <w:rPr>
          <w:rFonts w:cs="David" w:hint="cs"/>
          <w:u w:val="single"/>
          <w:rtl/>
        </w:rPr>
        <w:t>איל זנדברג:</w:t>
      </w:r>
    </w:p>
    <w:p w14:paraId="6BE2F356" w14:textId="77777777" w:rsidR="005C7ADD" w:rsidRPr="005C7ADD" w:rsidRDefault="005C7ADD" w:rsidP="005C7ADD">
      <w:pPr>
        <w:bidi/>
        <w:jc w:val="both"/>
        <w:rPr>
          <w:rFonts w:cs="David" w:hint="cs"/>
          <w:rtl/>
        </w:rPr>
      </w:pPr>
    </w:p>
    <w:p w14:paraId="7C9E1AB5" w14:textId="77777777" w:rsidR="005C7ADD" w:rsidRPr="005C7ADD" w:rsidRDefault="005C7ADD" w:rsidP="005C7ADD">
      <w:pPr>
        <w:bidi/>
        <w:jc w:val="both"/>
        <w:rPr>
          <w:rFonts w:cs="David" w:hint="cs"/>
          <w:rtl/>
        </w:rPr>
      </w:pPr>
      <w:r w:rsidRPr="005C7ADD">
        <w:rPr>
          <w:rFonts w:cs="David" w:hint="cs"/>
          <w:rtl/>
        </w:rPr>
        <w:tab/>
        <w:t xml:space="preserve">בכתב </w:t>
      </w:r>
      <w:r w:rsidRPr="005C7ADD">
        <w:rPr>
          <w:rFonts w:cs="David"/>
          <w:rtl/>
        </w:rPr>
        <w:t>–</w:t>
      </w:r>
      <w:r w:rsidRPr="005C7ADD">
        <w:rPr>
          <w:rFonts w:cs="David" w:hint="cs"/>
          <w:rtl/>
        </w:rPr>
        <w:t xml:space="preserve"> זה לא בהכרח משקף בנפרד. </w:t>
      </w:r>
    </w:p>
    <w:p w14:paraId="58738451" w14:textId="77777777" w:rsidR="005C7ADD" w:rsidRPr="005C7ADD" w:rsidRDefault="005C7ADD" w:rsidP="005C7ADD">
      <w:pPr>
        <w:bidi/>
        <w:jc w:val="both"/>
        <w:rPr>
          <w:rFonts w:cs="David" w:hint="cs"/>
          <w:rtl/>
        </w:rPr>
      </w:pPr>
    </w:p>
    <w:p w14:paraId="62A80D49" w14:textId="77777777" w:rsidR="005C7ADD" w:rsidRPr="005C7ADD" w:rsidRDefault="005C7ADD" w:rsidP="005C7ADD">
      <w:pPr>
        <w:bidi/>
        <w:jc w:val="both"/>
        <w:rPr>
          <w:rFonts w:cs="David" w:hint="cs"/>
          <w:u w:val="single"/>
          <w:rtl/>
        </w:rPr>
      </w:pPr>
      <w:r w:rsidRPr="005C7ADD">
        <w:rPr>
          <w:rFonts w:cs="David" w:hint="cs"/>
          <w:u w:val="single"/>
          <w:rtl/>
        </w:rPr>
        <w:t>ארבל אסטרחן:</w:t>
      </w:r>
    </w:p>
    <w:p w14:paraId="64129F01" w14:textId="77777777" w:rsidR="005C7ADD" w:rsidRPr="005C7ADD" w:rsidRDefault="005C7ADD" w:rsidP="005C7ADD">
      <w:pPr>
        <w:bidi/>
        <w:jc w:val="both"/>
        <w:rPr>
          <w:rFonts w:cs="David" w:hint="cs"/>
          <w:rtl/>
        </w:rPr>
      </w:pPr>
    </w:p>
    <w:p w14:paraId="396AE260" w14:textId="77777777" w:rsidR="005C7ADD" w:rsidRPr="005C7ADD" w:rsidRDefault="005C7ADD" w:rsidP="005C7ADD">
      <w:pPr>
        <w:bidi/>
        <w:jc w:val="both"/>
        <w:rPr>
          <w:rFonts w:cs="David" w:hint="cs"/>
          <w:rtl/>
        </w:rPr>
      </w:pPr>
      <w:r w:rsidRPr="005C7ADD">
        <w:rPr>
          <w:rFonts w:cs="David" w:hint="cs"/>
          <w:rtl/>
        </w:rPr>
        <w:tab/>
        <w:t>הוא אומר: ובלבד שמדובר בהצעות שהממשלה הודיעה בכתב שהיא תומכת בהן. האם זה נכון גם כאשר היא אינה מביעה עמדה, או רק כאשר היא תומכת?</w:t>
      </w:r>
    </w:p>
    <w:p w14:paraId="547B3DC3" w14:textId="77777777" w:rsidR="005C7ADD" w:rsidRPr="005C7ADD" w:rsidRDefault="005C7ADD" w:rsidP="005C7ADD">
      <w:pPr>
        <w:bidi/>
        <w:jc w:val="both"/>
        <w:rPr>
          <w:rFonts w:cs="David" w:hint="cs"/>
          <w:rtl/>
        </w:rPr>
      </w:pPr>
    </w:p>
    <w:p w14:paraId="16FD4738" w14:textId="77777777" w:rsidR="005C7ADD" w:rsidRPr="005C7ADD" w:rsidRDefault="005C7ADD" w:rsidP="005C7ADD">
      <w:pPr>
        <w:bidi/>
        <w:jc w:val="both"/>
        <w:rPr>
          <w:rFonts w:cs="David" w:hint="cs"/>
          <w:u w:val="single"/>
          <w:rtl/>
        </w:rPr>
      </w:pPr>
      <w:r w:rsidRPr="005C7ADD">
        <w:rPr>
          <w:rFonts w:cs="David" w:hint="cs"/>
          <w:u w:val="single"/>
          <w:rtl/>
        </w:rPr>
        <w:t>ליאור נתן:</w:t>
      </w:r>
    </w:p>
    <w:p w14:paraId="0DA1FFF8" w14:textId="77777777" w:rsidR="005C7ADD" w:rsidRPr="005C7ADD" w:rsidRDefault="005C7ADD" w:rsidP="005C7ADD">
      <w:pPr>
        <w:bidi/>
        <w:jc w:val="both"/>
        <w:rPr>
          <w:rFonts w:cs="David" w:hint="cs"/>
          <w:rtl/>
        </w:rPr>
      </w:pPr>
    </w:p>
    <w:p w14:paraId="1AE591A8" w14:textId="77777777" w:rsidR="005C7ADD" w:rsidRPr="005C7ADD" w:rsidRDefault="005C7ADD" w:rsidP="005C7ADD">
      <w:pPr>
        <w:bidi/>
        <w:jc w:val="both"/>
        <w:rPr>
          <w:rFonts w:cs="David" w:hint="cs"/>
          <w:rtl/>
        </w:rPr>
      </w:pPr>
      <w:r w:rsidRPr="005C7ADD">
        <w:rPr>
          <w:rFonts w:cs="David" w:hint="cs"/>
          <w:rtl/>
        </w:rPr>
        <w:tab/>
        <w:t xml:space="preserve">כאשר היא תומכת. זה הבעת עמדה. </w:t>
      </w:r>
    </w:p>
    <w:p w14:paraId="74119539" w14:textId="77777777" w:rsidR="005C7ADD" w:rsidRPr="005C7ADD" w:rsidRDefault="005C7ADD" w:rsidP="005C7ADD">
      <w:pPr>
        <w:bidi/>
        <w:jc w:val="both"/>
        <w:rPr>
          <w:rFonts w:cs="David" w:hint="cs"/>
          <w:rtl/>
        </w:rPr>
      </w:pPr>
    </w:p>
    <w:p w14:paraId="61969893" w14:textId="77777777" w:rsidR="005C7ADD" w:rsidRPr="005C7ADD" w:rsidRDefault="005C7ADD" w:rsidP="005C7ADD">
      <w:pPr>
        <w:bidi/>
        <w:jc w:val="both"/>
        <w:rPr>
          <w:rFonts w:cs="David" w:hint="cs"/>
          <w:rtl/>
        </w:rPr>
      </w:pPr>
      <w:r w:rsidRPr="005C7ADD">
        <w:rPr>
          <w:rFonts w:cs="David" w:hint="cs"/>
          <w:u w:val="single"/>
          <w:rtl/>
        </w:rPr>
        <w:lastRenderedPageBreak/>
        <w:t>תמי כנפו</w:t>
      </w:r>
      <w:r w:rsidRPr="005C7ADD">
        <w:rPr>
          <w:rFonts w:cs="David" w:hint="cs"/>
          <w:rtl/>
        </w:rPr>
        <w:t xml:space="preserve">: </w:t>
      </w:r>
    </w:p>
    <w:p w14:paraId="69683CC1" w14:textId="77777777" w:rsidR="005C7ADD" w:rsidRPr="005C7ADD" w:rsidRDefault="005C7ADD" w:rsidP="005C7ADD">
      <w:pPr>
        <w:bidi/>
        <w:jc w:val="both"/>
        <w:rPr>
          <w:rFonts w:cs="David" w:hint="cs"/>
          <w:rtl/>
        </w:rPr>
      </w:pPr>
    </w:p>
    <w:p w14:paraId="5EEFB3E5" w14:textId="77777777" w:rsidR="005C7ADD" w:rsidRPr="005C7ADD" w:rsidRDefault="005C7ADD" w:rsidP="005C7ADD">
      <w:pPr>
        <w:bidi/>
        <w:jc w:val="both"/>
        <w:rPr>
          <w:rFonts w:cs="David" w:hint="cs"/>
          <w:rtl/>
        </w:rPr>
      </w:pPr>
      <w:r w:rsidRPr="005C7ADD">
        <w:rPr>
          <w:rFonts w:cs="David" w:hint="cs"/>
          <w:rtl/>
        </w:rPr>
        <w:tab/>
        <w:t xml:space="preserve">בדרך כלל כאשר היא לא מביעה עמדה היא גם תומכת. </w:t>
      </w:r>
    </w:p>
    <w:p w14:paraId="2CD534BB" w14:textId="77777777" w:rsidR="005C7ADD" w:rsidRPr="005C7ADD" w:rsidRDefault="005C7ADD" w:rsidP="005C7ADD">
      <w:pPr>
        <w:bidi/>
        <w:jc w:val="both"/>
        <w:rPr>
          <w:rFonts w:cs="David" w:hint="cs"/>
          <w:rtl/>
        </w:rPr>
      </w:pPr>
    </w:p>
    <w:p w14:paraId="0A54A9ED" w14:textId="77777777" w:rsidR="005C7ADD" w:rsidRPr="005C7ADD" w:rsidRDefault="005C7ADD" w:rsidP="005C7ADD">
      <w:pPr>
        <w:bidi/>
        <w:jc w:val="both"/>
        <w:rPr>
          <w:rFonts w:cs="David" w:hint="cs"/>
          <w:u w:val="single"/>
          <w:rtl/>
        </w:rPr>
      </w:pPr>
      <w:r w:rsidRPr="005C7ADD">
        <w:rPr>
          <w:rFonts w:cs="David" w:hint="cs"/>
          <w:u w:val="single"/>
          <w:rtl/>
        </w:rPr>
        <w:t>פרח לרנר:</w:t>
      </w:r>
    </w:p>
    <w:p w14:paraId="6D07A137" w14:textId="77777777" w:rsidR="005C7ADD" w:rsidRPr="005C7ADD" w:rsidRDefault="005C7ADD" w:rsidP="005C7ADD">
      <w:pPr>
        <w:bidi/>
        <w:jc w:val="both"/>
        <w:rPr>
          <w:rFonts w:cs="David" w:hint="cs"/>
          <w:rtl/>
        </w:rPr>
      </w:pPr>
    </w:p>
    <w:p w14:paraId="58C0BD0E" w14:textId="77777777" w:rsidR="005C7ADD" w:rsidRPr="005C7ADD" w:rsidRDefault="005C7ADD" w:rsidP="005C7ADD">
      <w:pPr>
        <w:bidi/>
        <w:jc w:val="both"/>
        <w:rPr>
          <w:rFonts w:cs="David" w:hint="cs"/>
          <w:rtl/>
        </w:rPr>
      </w:pPr>
      <w:r w:rsidRPr="005C7ADD">
        <w:rPr>
          <w:rFonts w:cs="David" w:hint="cs"/>
          <w:rtl/>
        </w:rPr>
        <w:tab/>
        <w:t xml:space="preserve">כאשר הממשלה לא מביעה עמדה לפעמים זה עובר להנהלת הקואליציה. </w:t>
      </w:r>
    </w:p>
    <w:p w14:paraId="7521A883" w14:textId="77777777" w:rsidR="005C7ADD" w:rsidRPr="005C7ADD" w:rsidRDefault="005C7ADD" w:rsidP="005C7ADD">
      <w:pPr>
        <w:bidi/>
        <w:jc w:val="both"/>
        <w:rPr>
          <w:rFonts w:cs="David" w:hint="cs"/>
          <w:rtl/>
        </w:rPr>
      </w:pPr>
    </w:p>
    <w:p w14:paraId="274A8F0B" w14:textId="77777777" w:rsidR="005C7ADD" w:rsidRPr="005C7ADD" w:rsidRDefault="005C7ADD" w:rsidP="005C7ADD">
      <w:pPr>
        <w:bidi/>
        <w:jc w:val="both"/>
        <w:rPr>
          <w:rFonts w:cs="David" w:hint="cs"/>
          <w:u w:val="single"/>
          <w:rtl/>
        </w:rPr>
      </w:pPr>
      <w:r w:rsidRPr="005C7ADD">
        <w:rPr>
          <w:rFonts w:cs="David" w:hint="cs"/>
          <w:u w:val="single"/>
          <w:rtl/>
        </w:rPr>
        <w:t>איל זנדברג:</w:t>
      </w:r>
    </w:p>
    <w:p w14:paraId="725E70BC" w14:textId="77777777" w:rsidR="005C7ADD" w:rsidRPr="005C7ADD" w:rsidRDefault="005C7ADD" w:rsidP="005C7ADD">
      <w:pPr>
        <w:bidi/>
        <w:jc w:val="both"/>
        <w:rPr>
          <w:rFonts w:cs="David" w:hint="cs"/>
          <w:rtl/>
        </w:rPr>
      </w:pPr>
    </w:p>
    <w:p w14:paraId="2C17D109" w14:textId="77777777" w:rsidR="005C7ADD" w:rsidRPr="005C7ADD" w:rsidRDefault="005C7ADD" w:rsidP="005C7ADD">
      <w:pPr>
        <w:bidi/>
        <w:jc w:val="both"/>
        <w:rPr>
          <w:rFonts w:cs="David" w:hint="cs"/>
          <w:rtl/>
        </w:rPr>
      </w:pPr>
      <w:r w:rsidRPr="005C7ADD">
        <w:rPr>
          <w:rFonts w:cs="David" w:hint="cs"/>
          <w:rtl/>
        </w:rPr>
        <w:tab/>
        <w:t xml:space="preserve">זה לא אומר בהכרח שהיא מסכימה שזה יידון. </w:t>
      </w:r>
    </w:p>
    <w:p w14:paraId="28BB201C" w14:textId="77777777" w:rsidR="005C7ADD" w:rsidRPr="005C7ADD" w:rsidRDefault="005C7ADD" w:rsidP="005C7ADD">
      <w:pPr>
        <w:bidi/>
        <w:jc w:val="both"/>
        <w:rPr>
          <w:rFonts w:cs="David" w:hint="cs"/>
          <w:rtl/>
        </w:rPr>
      </w:pPr>
    </w:p>
    <w:p w14:paraId="2DCBA3D8" w14:textId="77777777" w:rsidR="005C7ADD" w:rsidRPr="005C7ADD" w:rsidRDefault="005C7ADD" w:rsidP="005C7ADD">
      <w:pPr>
        <w:bidi/>
        <w:jc w:val="both"/>
        <w:rPr>
          <w:rFonts w:cs="David" w:hint="cs"/>
          <w:u w:val="single"/>
          <w:rtl/>
        </w:rPr>
      </w:pPr>
      <w:r w:rsidRPr="005C7ADD">
        <w:rPr>
          <w:rFonts w:cs="David" w:hint="cs"/>
          <w:u w:val="single"/>
          <w:rtl/>
        </w:rPr>
        <w:t>ארבל אסטרחן:</w:t>
      </w:r>
    </w:p>
    <w:p w14:paraId="78596EDB" w14:textId="77777777" w:rsidR="005C7ADD" w:rsidRPr="005C7ADD" w:rsidRDefault="005C7ADD" w:rsidP="005C7ADD">
      <w:pPr>
        <w:bidi/>
        <w:jc w:val="both"/>
        <w:rPr>
          <w:rFonts w:cs="David" w:hint="cs"/>
          <w:rtl/>
        </w:rPr>
      </w:pPr>
    </w:p>
    <w:p w14:paraId="19FEBC26" w14:textId="77777777" w:rsidR="005C7ADD" w:rsidRPr="005C7ADD" w:rsidRDefault="005C7ADD" w:rsidP="005C7ADD">
      <w:pPr>
        <w:bidi/>
        <w:jc w:val="both"/>
        <w:rPr>
          <w:rFonts w:cs="David" w:hint="cs"/>
          <w:rtl/>
        </w:rPr>
      </w:pPr>
      <w:r w:rsidRPr="005C7ADD">
        <w:rPr>
          <w:rFonts w:cs="David" w:hint="cs"/>
          <w:rtl/>
        </w:rPr>
        <w:tab/>
        <w:t>אז רק תמיכה?</w:t>
      </w:r>
    </w:p>
    <w:p w14:paraId="5C84C98E" w14:textId="77777777" w:rsidR="005C7ADD" w:rsidRPr="005C7ADD" w:rsidRDefault="005C7ADD" w:rsidP="005C7ADD">
      <w:pPr>
        <w:bidi/>
        <w:jc w:val="both"/>
        <w:rPr>
          <w:rFonts w:cs="David" w:hint="cs"/>
          <w:rtl/>
        </w:rPr>
      </w:pPr>
    </w:p>
    <w:p w14:paraId="6D353EED" w14:textId="77777777" w:rsidR="005C7ADD" w:rsidRPr="005C7ADD" w:rsidRDefault="005C7ADD" w:rsidP="005C7ADD">
      <w:pPr>
        <w:bidi/>
        <w:jc w:val="both"/>
        <w:rPr>
          <w:rFonts w:cs="David" w:hint="cs"/>
          <w:u w:val="single"/>
          <w:rtl/>
        </w:rPr>
      </w:pPr>
      <w:r w:rsidRPr="005C7ADD">
        <w:rPr>
          <w:rFonts w:cs="David" w:hint="cs"/>
          <w:u w:val="single"/>
          <w:rtl/>
        </w:rPr>
        <w:t>היו"ר יריב לוין:</w:t>
      </w:r>
    </w:p>
    <w:p w14:paraId="2EBBEAFB" w14:textId="77777777" w:rsidR="005C7ADD" w:rsidRPr="005C7ADD" w:rsidRDefault="005C7ADD" w:rsidP="005C7ADD">
      <w:pPr>
        <w:bidi/>
        <w:jc w:val="both"/>
        <w:rPr>
          <w:rFonts w:cs="David" w:hint="cs"/>
          <w:rtl/>
        </w:rPr>
      </w:pPr>
    </w:p>
    <w:p w14:paraId="7A3273C6" w14:textId="77777777" w:rsidR="005C7ADD" w:rsidRPr="005C7ADD" w:rsidRDefault="005C7ADD" w:rsidP="005C7ADD">
      <w:pPr>
        <w:bidi/>
        <w:jc w:val="both"/>
        <w:rPr>
          <w:rFonts w:cs="David" w:hint="cs"/>
          <w:rtl/>
        </w:rPr>
      </w:pPr>
      <w:r w:rsidRPr="005C7ADD">
        <w:rPr>
          <w:rFonts w:cs="David" w:hint="cs"/>
          <w:rtl/>
        </w:rPr>
        <w:tab/>
        <w:t xml:space="preserve">זה במילא המצב. אין כאן שום שינוי אמיתי. </w:t>
      </w:r>
    </w:p>
    <w:p w14:paraId="7C9075E7" w14:textId="77777777" w:rsidR="005C7ADD" w:rsidRPr="005C7ADD" w:rsidRDefault="005C7ADD" w:rsidP="005C7ADD">
      <w:pPr>
        <w:bidi/>
        <w:jc w:val="both"/>
        <w:rPr>
          <w:rFonts w:cs="David" w:hint="cs"/>
          <w:rtl/>
        </w:rPr>
      </w:pPr>
    </w:p>
    <w:p w14:paraId="4D080C3D" w14:textId="77777777" w:rsidR="005C7ADD" w:rsidRPr="005C7ADD" w:rsidRDefault="005C7ADD" w:rsidP="005C7ADD">
      <w:pPr>
        <w:bidi/>
        <w:ind w:firstLine="567"/>
        <w:jc w:val="both"/>
        <w:rPr>
          <w:rFonts w:cs="David" w:hint="cs"/>
          <w:rtl/>
        </w:rPr>
      </w:pPr>
      <w:r w:rsidRPr="005C7ADD">
        <w:rPr>
          <w:rFonts w:cs="David" w:hint="cs"/>
          <w:rtl/>
        </w:rPr>
        <w:t xml:space="preserve">אנחנו עוברים מכאן לעמוד 3, לסעיף 4(ג). זה מסודר בצורה כזאת שהפרק הראשון מציג הגדרות כלליות כלשהן, הפרק השני מציג את שלב ההתחלה-התחלה ומשם נתקדם. כלומר, מהנחת ההצעה, המשך בפרק הדיון המוקדם, אחר-כך האיחוד עם ההצעות הממשלתיות בשלב הקריאה הראשונה וכן הלאה. יש כאן פשוט זרימה על-פי התהליך. </w:t>
      </w:r>
    </w:p>
    <w:p w14:paraId="48CA5A99" w14:textId="77777777" w:rsidR="005C7ADD" w:rsidRPr="005C7ADD" w:rsidRDefault="005C7ADD" w:rsidP="005C7ADD">
      <w:pPr>
        <w:bidi/>
        <w:jc w:val="both"/>
        <w:rPr>
          <w:rFonts w:cs="David" w:hint="cs"/>
          <w:rtl/>
        </w:rPr>
      </w:pPr>
    </w:p>
    <w:p w14:paraId="160282A4" w14:textId="77777777" w:rsidR="005C7ADD" w:rsidRPr="005C7ADD" w:rsidRDefault="005C7ADD" w:rsidP="005C7ADD">
      <w:pPr>
        <w:bidi/>
        <w:jc w:val="both"/>
        <w:rPr>
          <w:rFonts w:cs="David" w:hint="cs"/>
          <w:u w:val="single"/>
          <w:rtl/>
        </w:rPr>
      </w:pPr>
      <w:r w:rsidRPr="005C7ADD">
        <w:rPr>
          <w:rFonts w:cs="David" w:hint="cs"/>
          <w:u w:val="single"/>
          <w:rtl/>
        </w:rPr>
        <w:t>אברהם מיכאלי:</w:t>
      </w:r>
    </w:p>
    <w:p w14:paraId="795A85FF" w14:textId="77777777" w:rsidR="005C7ADD" w:rsidRPr="005C7ADD" w:rsidRDefault="005C7ADD" w:rsidP="005C7ADD">
      <w:pPr>
        <w:bidi/>
        <w:jc w:val="both"/>
        <w:rPr>
          <w:rFonts w:cs="David" w:hint="cs"/>
          <w:rtl/>
        </w:rPr>
      </w:pPr>
    </w:p>
    <w:p w14:paraId="20D37F39" w14:textId="77777777" w:rsidR="005C7ADD" w:rsidRPr="005C7ADD" w:rsidRDefault="005C7ADD" w:rsidP="005C7ADD">
      <w:pPr>
        <w:bidi/>
        <w:jc w:val="both"/>
        <w:rPr>
          <w:rFonts w:cs="David" w:hint="cs"/>
          <w:rtl/>
        </w:rPr>
      </w:pPr>
      <w:r w:rsidRPr="005C7ADD">
        <w:rPr>
          <w:rFonts w:cs="David" w:hint="cs"/>
          <w:rtl/>
        </w:rPr>
        <w:tab/>
        <w:t xml:space="preserve">אני מבין שכבר עברתם על כך, כי לא הייתי בדיון הקודם, לגבי יוזמים. היוזם יכול להיות חבר כנסת אחד או כמה חברי כנסת. </w:t>
      </w:r>
    </w:p>
    <w:p w14:paraId="6CC483A6" w14:textId="77777777" w:rsidR="005C7ADD" w:rsidRPr="005C7ADD" w:rsidRDefault="005C7ADD" w:rsidP="005C7ADD">
      <w:pPr>
        <w:bidi/>
        <w:jc w:val="both"/>
        <w:rPr>
          <w:rFonts w:cs="David" w:hint="cs"/>
          <w:rtl/>
        </w:rPr>
      </w:pPr>
    </w:p>
    <w:p w14:paraId="49FB5E42" w14:textId="77777777" w:rsidR="005C7ADD" w:rsidRPr="005C7ADD" w:rsidRDefault="005C7ADD" w:rsidP="005C7ADD">
      <w:pPr>
        <w:bidi/>
        <w:jc w:val="both"/>
        <w:rPr>
          <w:rFonts w:cs="David" w:hint="cs"/>
          <w:u w:val="single"/>
          <w:rtl/>
        </w:rPr>
      </w:pPr>
      <w:r w:rsidRPr="005C7ADD">
        <w:rPr>
          <w:rFonts w:cs="David" w:hint="cs"/>
          <w:u w:val="single"/>
          <w:rtl/>
        </w:rPr>
        <w:t>היו"ר יריב לוין:</w:t>
      </w:r>
    </w:p>
    <w:p w14:paraId="4B5BD3A1" w14:textId="77777777" w:rsidR="005C7ADD" w:rsidRPr="005C7ADD" w:rsidRDefault="005C7ADD" w:rsidP="005C7ADD">
      <w:pPr>
        <w:bidi/>
        <w:jc w:val="both"/>
        <w:rPr>
          <w:rFonts w:cs="David" w:hint="cs"/>
          <w:rtl/>
        </w:rPr>
      </w:pPr>
    </w:p>
    <w:p w14:paraId="1CD2B689" w14:textId="77777777" w:rsidR="005C7ADD" w:rsidRPr="005C7ADD" w:rsidRDefault="005C7ADD" w:rsidP="005C7ADD">
      <w:pPr>
        <w:bidi/>
        <w:jc w:val="both"/>
        <w:rPr>
          <w:rFonts w:cs="David" w:hint="cs"/>
          <w:rtl/>
        </w:rPr>
      </w:pPr>
      <w:r w:rsidRPr="005C7ADD">
        <w:rPr>
          <w:rFonts w:cs="David" w:hint="cs"/>
          <w:rtl/>
        </w:rPr>
        <w:tab/>
        <w:t xml:space="preserve">אין בעיה, כמה שרוצים. </w:t>
      </w:r>
    </w:p>
    <w:p w14:paraId="5AB16096" w14:textId="77777777" w:rsidR="005C7ADD" w:rsidRPr="005C7ADD" w:rsidRDefault="005C7ADD" w:rsidP="005C7ADD">
      <w:pPr>
        <w:bidi/>
        <w:jc w:val="both"/>
        <w:rPr>
          <w:rFonts w:cs="David" w:hint="cs"/>
          <w:rtl/>
        </w:rPr>
      </w:pPr>
    </w:p>
    <w:p w14:paraId="61D34AE2" w14:textId="77777777" w:rsidR="005C7ADD" w:rsidRPr="005C7ADD" w:rsidRDefault="005C7ADD" w:rsidP="005C7ADD">
      <w:pPr>
        <w:bidi/>
        <w:jc w:val="both"/>
        <w:rPr>
          <w:rFonts w:cs="David" w:hint="cs"/>
          <w:u w:val="single"/>
          <w:rtl/>
        </w:rPr>
      </w:pPr>
      <w:r w:rsidRPr="005C7ADD">
        <w:rPr>
          <w:rFonts w:cs="David" w:hint="cs"/>
          <w:u w:val="single"/>
          <w:rtl/>
        </w:rPr>
        <w:t>ארבל אסטרחן:</w:t>
      </w:r>
    </w:p>
    <w:p w14:paraId="01ECABA1" w14:textId="77777777" w:rsidR="005C7ADD" w:rsidRPr="005C7ADD" w:rsidRDefault="005C7ADD" w:rsidP="005C7ADD">
      <w:pPr>
        <w:bidi/>
        <w:jc w:val="both"/>
        <w:rPr>
          <w:rFonts w:cs="David" w:hint="cs"/>
          <w:rtl/>
        </w:rPr>
      </w:pPr>
    </w:p>
    <w:p w14:paraId="6F80E5B3" w14:textId="77777777" w:rsidR="005C7ADD" w:rsidRPr="005C7ADD" w:rsidRDefault="005C7ADD" w:rsidP="005C7ADD">
      <w:pPr>
        <w:bidi/>
        <w:jc w:val="both"/>
        <w:rPr>
          <w:rFonts w:cs="David" w:hint="cs"/>
          <w:rtl/>
        </w:rPr>
      </w:pPr>
      <w:r w:rsidRPr="005C7ADD">
        <w:rPr>
          <w:rFonts w:cs="David" w:hint="cs"/>
          <w:rtl/>
        </w:rPr>
        <w:tab/>
        <w:t xml:space="preserve">אין מגבלה. </w:t>
      </w:r>
    </w:p>
    <w:p w14:paraId="3EF8F64C" w14:textId="77777777" w:rsidR="005C7ADD" w:rsidRPr="005C7ADD" w:rsidRDefault="005C7ADD" w:rsidP="005C7ADD">
      <w:pPr>
        <w:bidi/>
        <w:jc w:val="both"/>
        <w:rPr>
          <w:rFonts w:cs="David" w:hint="cs"/>
          <w:rtl/>
        </w:rPr>
      </w:pPr>
    </w:p>
    <w:p w14:paraId="700D8C29" w14:textId="77777777" w:rsidR="005C7ADD" w:rsidRPr="005C7ADD" w:rsidRDefault="005C7ADD" w:rsidP="005C7ADD">
      <w:pPr>
        <w:bidi/>
        <w:jc w:val="both"/>
        <w:rPr>
          <w:rFonts w:cs="David" w:hint="cs"/>
          <w:u w:val="single"/>
          <w:rtl/>
        </w:rPr>
      </w:pPr>
      <w:r w:rsidRPr="005C7ADD">
        <w:rPr>
          <w:rFonts w:cs="David" w:hint="cs"/>
          <w:u w:val="single"/>
          <w:rtl/>
        </w:rPr>
        <w:t>אברהם מיכאלי:</w:t>
      </w:r>
    </w:p>
    <w:p w14:paraId="52C6F6D5" w14:textId="77777777" w:rsidR="005C7ADD" w:rsidRPr="005C7ADD" w:rsidRDefault="005C7ADD" w:rsidP="005C7ADD">
      <w:pPr>
        <w:bidi/>
        <w:jc w:val="both"/>
        <w:rPr>
          <w:rFonts w:cs="David" w:hint="cs"/>
          <w:rtl/>
        </w:rPr>
      </w:pPr>
    </w:p>
    <w:p w14:paraId="35F81F9F" w14:textId="77777777" w:rsidR="005C7ADD" w:rsidRPr="005C7ADD" w:rsidRDefault="005C7ADD" w:rsidP="005C7ADD">
      <w:pPr>
        <w:bidi/>
        <w:jc w:val="both"/>
        <w:rPr>
          <w:rFonts w:cs="David" w:hint="cs"/>
          <w:rtl/>
        </w:rPr>
      </w:pPr>
      <w:r w:rsidRPr="005C7ADD">
        <w:rPr>
          <w:rFonts w:cs="David" w:hint="cs"/>
          <w:rtl/>
        </w:rPr>
        <w:tab/>
        <w:t xml:space="preserve">מה לגבי הבאת הצעת חוק מסוימת לוועדת השרים לענייני חקיקה או למליאה כאשר יש כמה יוזמים? האם יכול השני או השלישי מבין היוזמים להביא את זה לדיון כי ראשון היוזמים בשל סיבה כזאת או אחרת לא מעוניין? </w:t>
      </w:r>
    </w:p>
    <w:p w14:paraId="0AE1F33A" w14:textId="77777777" w:rsidR="005C7ADD" w:rsidRPr="005C7ADD" w:rsidRDefault="005C7ADD" w:rsidP="005C7ADD">
      <w:pPr>
        <w:bidi/>
        <w:jc w:val="both"/>
        <w:rPr>
          <w:rFonts w:cs="David" w:hint="cs"/>
          <w:rtl/>
        </w:rPr>
      </w:pPr>
    </w:p>
    <w:p w14:paraId="193CB118" w14:textId="77777777" w:rsidR="005C7ADD" w:rsidRPr="005C7ADD" w:rsidRDefault="005C7ADD" w:rsidP="005C7ADD">
      <w:pPr>
        <w:bidi/>
        <w:jc w:val="both"/>
        <w:rPr>
          <w:rFonts w:cs="David" w:hint="cs"/>
          <w:u w:val="single"/>
          <w:rtl/>
        </w:rPr>
      </w:pPr>
      <w:r w:rsidRPr="005C7ADD">
        <w:rPr>
          <w:rFonts w:cs="David" w:hint="cs"/>
          <w:u w:val="single"/>
          <w:rtl/>
        </w:rPr>
        <w:t>ארבל אסטרחן:</w:t>
      </w:r>
    </w:p>
    <w:p w14:paraId="4862A1F6" w14:textId="77777777" w:rsidR="005C7ADD" w:rsidRPr="005C7ADD" w:rsidRDefault="005C7ADD" w:rsidP="005C7ADD">
      <w:pPr>
        <w:bidi/>
        <w:jc w:val="both"/>
        <w:rPr>
          <w:rFonts w:cs="David" w:hint="cs"/>
          <w:rtl/>
        </w:rPr>
      </w:pPr>
    </w:p>
    <w:p w14:paraId="0AEC35B5" w14:textId="77777777" w:rsidR="005C7ADD" w:rsidRPr="005C7ADD" w:rsidRDefault="005C7ADD" w:rsidP="005C7ADD">
      <w:pPr>
        <w:bidi/>
        <w:jc w:val="both"/>
        <w:rPr>
          <w:rFonts w:cs="David" w:hint="cs"/>
          <w:rtl/>
        </w:rPr>
      </w:pPr>
      <w:r w:rsidRPr="005C7ADD">
        <w:rPr>
          <w:rFonts w:cs="David" w:hint="cs"/>
          <w:rtl/>
        </w:rPr>
        <w:tab/>
        <w:t>או כי אין לו מכסה.</w:t>
      </w:r>
    </w:p>
    <w:p w14:paraId="22D52457" w14:textId="77777777" w:rsidR="005C7ADD" w:rsidRPr="005C7ADD" w:rsidRDefault="005C7ADD" w:rsidP="005C7ADD">
      <w:pPr>
        <w:bidi/>
        <w:jc w:val="both"/>
        <w:rPr>
          <w:rFonts w:cs="David" w:hint="cs"/>
          <w:rtl/>
        </w:rPr>
      </w:pPr>
    </w:p>
    <w:p w14:paraId="65DFF14C" w14:textId="77777777" w:rsidR="005C7ADD" w:rsidRPr="005C7ADD" w:rsidRDefault="005C7ADD" w:rsidP="005C7ADD">
      <w:pPr>
        <w:bidi/>
        <w:jc w:val="both"/>
        <w:rPr>
          <w:rFonts w:cs="David" w:hint="cs"/>
          <w:u w:val="single"/>
          <w:rtl/>
        </w:rPr>
      </w:pPr>
      <w:r w:rsidRPr="005C7ADD">
        <w:rPr>
          <w:rFonts w:cs="David" w:hint="cs"/>
          <w:u w:val="single"/>
          <w:rtl/>
        </w:rPr>
        <w:t>היו"ר יריב לוין:</w:t>
      </w:r>
    </w:p>
    <w:p w14:paraId="5B38ECB0" w14:textId="77777777" w:rsidR="005C7ADD" w:rsidRPr="005C7ADD" w:rsidRDefault="005C7ADD" w:rsidP="005C7ADD">
      <w:pPr>
        <w:bidi/>
        <w:jc w:val="both"/>
        <w:rPr>
          <w:rFonts w:cs="David" w:hint="cs"/>
          <w:rtl/>
        </w:rPr>
      </w:pPr>
    </w:p>
    <w:p w14:paraId="31DD1459" w14:textId="77777777" w:rsidR="005C7ADD" w:rsidRPr="005C7ADD" w:rsidRDefault="005C7ADD" w:rsidP="005C7ADD">
      <w:pPr>
        <w:bidi/>
        <w:jc w:val="both"/>
        <w:rPr>
          <w:rFonts w:cs="David" w:hint="cs"/>
          <w:rtl/>
        </w:rPr>
      </w:pPr>
      <w:r w:rsidRPr="005C7ADD">
        <w:rPr>
          <w:rFonts w:cs="David" w:hint="cs"/>
          <w:rtl/>
        </w:rPr>
        <w:tab/>
        <w:t xml:space="preserve">התשובה, על-פי מה שהצענו כאן: כן. אגב, בניגוד לדעתי האישית. </w:t>
      </w:r>
    </w:p>
    <w:p w14:paraId="09627034" w14:textId="77777777" w:rsidR="005C7ADD" w:rsidRPr="005C7ADD" w:rsidRDefault="005C7ADD" w:rsidP="005C7ADD">
      <w:pPr>
        <w:bidi/>
        <w:jc w:val="both"/>
        <w:rPr>
          <w:rFonts w:cs="David" w:hint="cs"/>
          <w:rtl/>
        </w:rPr>
      </w:pPr>
    </w:p>
    <w:p w14:paraId="20773483" w14:textId="77777777" w:rsidR="005C7ADD" w:rsidRPr="005C7ADD" w:rsidRDefault="005C7ADD" w:rsidP="005C7ADD">
      <w:pPr>
        <w:bidi/>
        <w:jc w:val="both"/>
        <w:rPr>
          <w:rFonts w:cs="David" w:hint="cs"/>
          <w:u w:val="single"/>
          <w:rtl/>
        </w:rPr>
      </w:pPr>
      <w:r w:rsidRPr="005C7ADD">
        <w:rPr>
          <w:rFonts w:cs="David" w:hint="cs"/>
          <w:u w:val="single"/>
          <w:rtl/>
        </w:rPr>
        <w:t>אברהם מיכאלי:</w:t>
      </w:r>
    </w:p>
    <w:p w14:paraId="18265338" w14:textId="77777777" w:rsidR="005C7ADD" w:rsidRPr="005C7ADD" w:rsidRDefault="005C7ADD" w:rsidP="005C7ADD">
      <w:pPr>
        <w:bidi/>
        <w:jc w:val="both"/>
        <w:rPr>
          <w:rFonts w:cs="David" w:hint="cs"/>
          <w:rtl/>
        </w:rPr>
      </w:pPr>
    </w:p>
    <w:p w14:paraId="115345B7" w14:textId="77777777" w:rsidR="005C7ADD" w:rsidRPr="005C7ADD" w:rsidRDefault="005C7ADD" w:rsidP="005C7ADD">
      <w:pPr>
        <w:bidi/>
        <w:jc w:val="both"/>
        <w:rPr>
          <w:rFonts w:cs="David" w:hint="cs"/>
          <w:rtl/>
        </w:rPr>
      </w:pPr>
      <w:r w:rsidRPr="005C7ADD">
        <w:rPr>
          <w:rFonts w:cs="David" w:hint="cs"/>
          <w:rtl/>
        </w:rPr>
        <w:tab/>
        <w:t xml:space="preserve">אני חושש מפני הדילוג על היוזם הראשון שהוא בדרך כלל היוזם הראשי. </w:t>
      </w:r>
    </w:p>
    <w:p w14:paraId="42A64410" w14:textId="77777777" w:rsidR="005C7ADD" w:rsidRPr="005C7ADD" w:rsidRDefault="005C7ADD" w:rsidP="005C7ADD">
      <w:pPr>
        <w:bidi/>
        <w:jc w:val="both"/>
        <w:rPr>
          <w:rFonts w:cs="David" w:hint="cs"/>
          <w:rtl/>
        </w:rPr>
      </w:pPr>
    </w:p>
    <w:p w14:paraId="7F8DF7B2" w14:textId="77777777" w:rsidR="005C7ADD" w:rsidRPr="005C7ADD" w:rsidRDefault="005C7ADD" w:rsidP="005C7ADD">
      <w:pPr>
        <w:keepLines/>
        <w:bidi/>
        <w:jc w:val="both"/>
        <w:rPr>
          <w:rFonts w:cs="David" w:hint="cs"/>
          <w:u w:val="single"/>
          <w:rtl/>
        </w:rPr>
      </w:pPr>
      <w:r w:rsidRPr="005C7ADD">
        <w:rPr>
          <w:rFonts w:cs="David" w:hint="cs"/>
          <w:u w:val="single"/>
          <w:rtl/>
        </w:rPr>
        <w:t>היו"ר יריב לוין:</w:t>
      </w:r>
    </w:p>
    <w:p w14:paraId="0464585C" w14:textId="77777777" w:rsidR="005C7ADD" w:rsidRPr="005C7ADD" w:rsidRDefault="005C7ADD" w:rsidP="005C7ADD">
      <w:pPr>
        <w:keepLines/>
        <w:bidi/>
        <w:jc w:val="both"/>
        <w:rPr>
          <w:rFonts w:cs="David" w:hint="cs"/>
          <w:rtl/>
        </w:rPr>
      </w:pPr>
    </w:p>
    <w:p w14:paraId="189E7C18" w14:textId="77777777" w:rsidR="005C7ADD" w:rsidRPr="005C7ADD" w:rsidRDefault="005C7ADD" w:rsidP="005C7ADD">
      <w:pPr>
        <w:keepLines/>
        <w:bidi/>
        <w:jc w:val="both"/>
        <w:rPr>
          <w:rFonts w:cs="David" w:hint="cs"/>
          <w:rtl/>
        </w:rPr>
      </w:pPr>
      <w:r w:rsidRPr="005C7ADD">
        <w:rPr>
          <w:rFonts w:cs="David" w:hint="cs"/>
          <w:rtl/>
        </w:rPr>
        <w:tab/>
        <w:t xml:space="preserve">נכון, גם אני סברתי כך. </w:t>
      </w:r>
    </w:p>
    <w:p w14:paraId="130B60D0" w14:textId="77777777" w:rsidR="005C7ADD" w:rsidRPr="005C7ADD" w:rsidRDefault="005C7ADD" w:rsidP="005C7ADD">
      <w:pPr>
        <w:bidi/>
        <w:jc w:val="both"/>
        <w:rPr>
          <w:rFonts w:cs="David" w:hint="cs"/>
          <w:rtl/>
        </w:rPr>
      </w:pPr>
    </w:p>
    <w:p w14:paraId="368DD8F7" w14:textId="77777777" w:rsidR="005C7ADD" w:rsidRPr="005C7ADD" w:rsidRDefault="005C7ADD" w:rsidP="005C7ADD">
      <w:pPr>
        <w:bidi/>
        <w:jc w:val="both"/>
        <w:rPr>
          <w:rFonts w:cs="David" w:hint="cs"/>
          <w:u w:val="single"/>
          <w:rtl/>
        </w:rPr>
      </w:pPr>
      <w:r w:rsidRPr="005C7ADD">
        <w:rPr>
          <w:rFonts w:cs="David" w:hint="cs"/>
          <w:u w:val="single"/>
          <w:rtl/>
        </w:rPr>
        <w:t>אברהם מיכאלי:</w:t>
      </w:r>
    </w:p>
    <w:p w14:paraId="7AC9478E" w14:textId="77777777" w:rsidR="005C7ADD" w:rsidRPr="005C7ADD" w:rsidRDefault="005C7ADD" w:rsidP="005C7ADD">
      <w:pPr>
        <w:bidi/>
        <w:jc w:val="both"/>
        <w:rPr>
          <w:rFonts w:cs="David" w:hint="cs"/>
          <w:rtl/>
        </w:rPr>
      </w:pPr>
    </w:p>
    <w:p w14:paraId="16CB0BE6" w14:textId="77777777" w:rsidR="005C7ADD" w:rsidRPr="005C7ADD" w:rsidRDefault="005C7ADD" w:rsidP="005C7ADD">
      <w:pPr>
        <w:bidi/>
        <w:jc w:val="both"/>
        <w:rPr>
          <w:rFonts w:cs="David" w:hint="cs"/>
          <w:rtl/>
        </w:rPr>
      </w:pPr>
      <w:r w:rsidRPr="005C7ADD">
        <w:rPr>
          <w:rFonts w:cs="David" w:hint="cs"/>
          <w:rtl/>
        </w:rPr>
        <w:tab/>
        <w:t>השאלה איך נוכל לפתור את זה כאשר הוא לא יכול להגיש.</w:t>
      </w:r>
    </w:p>
    <w:p w14:paraId="06942D08" w14:textId="77777777" w:rsidR="005C7ADD" w:rsidRPr="005C7ADD" w:rsidRDefault="005C7ADD" w:rsidP="005C7ADD">
      <w:pPr>
        <w:bidi/>
        <w:jc w:val="both"/>
        <w:rPr>
          <w:rFonts w:cs="David" w:hint="cs"/>
          <w:rtl/>
        </w:rPr>
      </w:pPr>
    </w:p>
    <w:p w14:paraId="7D904167" w14:textId="77777777" w:rsidR="005C7ADD" w:rsidRPr="005C7ADD" w:rsidRDefault="005C7ADD" w:rsidP="005C7ADD">
      <w:pPr>
        <w:bidi/>
        <w:jc w:val="both"/>
        <w:rPr>
          <w:rFonts w:cs="David" w:hint="cs"/>
          <w:u w:val="single"/>
          <w:rtl/>
        </w:rPr>
      </w:pPr>
      <w:r w:rsidRPr="005C7ADD">
        <w:rPr>
          <w:rFonts w:cs="David" w:hint="cs"/>
          <w:u w:val="single"/>
          <w:rtl/>
        </w:rPr>
        <w:t>ארבל אסטרחן:</w:t>
      </w:r>
    </w:p>
    <w:p w14:paraId="222A00C9" w14:textId="77777777" w:rsidR="005C7ADD" w:rsidRPr="005C7ADD" w:rsidRDefault="005C7ADD" w:rsidP="005C7ADD">
      <w:pPr>
        <w:bidi/>
        <w:jc w:val="both"/>
        <w:rPr>
          <w:rFonts w:cs="David" w:hint="cs"/>
          <w:rtl/>
        </w:rPr>
      </w:pPr>
    </w:p>
    <w:p w14:paraId="406CD5F1" w14:textId="77777777" w:rsidR="005C7ADD" w:rsidRPr="005C7ADD" w:rsidRDefault="005C7ADD" w:rsidP="005C7ADD">
      <w:pPr>
        <w:bidi/>
        <w:jc w:val="both"/>
        <w:rPr>
          <w:rFonts w:cs="David" w:hint="cs"/>
          <w:rtl/>
        </w:rPr>
      </w:pPr>
      <w:r w:rsidRPr="005C7ADD">
        <w:rPr>
          <w:rFonts w:cs="David" w:hint="cs"/>
          <w:rtl/>
        </w:rPr>
        <w:tab/>
        <w:t>כך זה הובא לישיבה הקודמת והפכו את זה.</w:t>
      </w:r>
    </w:p>
    <w:p w14:paraId="2A585DDC" w14:textId="77777777" w:rsidR="005C7ADD" w:rsidRPr="005C7ADD" w:rsidRDefault="005C7ADD" w:rsidP="005C7ADD">
      <w:pPr>
        <w:bidi/>
        <w:jc w:val="both"/>
        <w:rPr>
          <w:rFonts w:cs="David" w:hint="cs"/>
          <w:rtl/>
        </w:rPr>
      </w:pPr>
    </w:p>
    <w:p w14:paraId="1B159C90" w14:textId="77777777" w:rsidR="005C7ADD" w:rsidRPr="005C7ADD" w:rsidRDefault="005C7ADD" w:rsidP="005C7ADD">
      <w:pPr>
        <w:bidi/>
        <w:jc w:val="both"/>
        <w:rPr>
          <w:rFonts w:cs="David" w:hint="cs"/>
          <w:u w:val="single"/>
          <w:rtl/>
        </w:rPr>
      </w:pPr>
      <w:r w:rsidRPr="005C7ADD">
        <w:rPr>
          <w:rFonts w:cs="David" w:hint="cs"/>
          <w:u w:val="single"/>
          <w:rtl/>
        </w:rPr>
        <w:t>היו"ר יריב לוין:</w:t>
      </w:r>
    </w:p>
    <w:p w14:paraId="2723F969" w14:textId="77777777" w:rsidR="005C7ADD" w:rsidRPr="005C7ADD" w:rsidRDefault="005C7ADD" w:rsidP="005C7ADD">
      <w:pPr>
        <w:bidi/>
        <w:jc w:val="both"/>
        <w:rPr>
          <w:rFonts w:cs="David" w:hint="cs"/>
          <w:rtl/>
        </w:rPr>
      </w:pPr>
    </w:p>
    <w:p w14:paraId="2A23F45B" w14:textId="77777777" w:rsidR="005C7ADD" w:rsidRPr="005C7ADD" w:rsidRDefault="005C7ADD" w:rsidP="005C7ADD">
      <w:pPr>
        <w:bidi/>
        <w:jc w:val="both"/>
        <w:rPr>
          <w:rFonts w:cs="David" w:hint="cs"/>
          <w:rtl/>
        </w:rPr>
      </w:pPr>
      <w:r w:rsidRPr="005C7ADD">
        <w:rPr>
          <w:rFonts w:cs="David" w:hint="cs"/>
          <w:rtl/>
        </w:rPr>
        <w:tab/>
        <w:t xml:space="preserve">כך אני הצעתי, אבל היתה כאן הסכמה כללית לנוסח שמופיע בפנינו. </w:t>
      </w:r>
    </w:p>
    <w:p w14:paraId="40621E47" w14:textId="77777777" w:rsidR="005C7ADD" w:rsidRPr="005C7ADD" w:rsidRDefault="005C7ADD" w:rsidP="005C7ADD">
      <w:pPr>
        <w:bidi/>
        <w:jc w:val="both"/>
        <w:rPr>
          <w:rFonts w:cs="David" w:hint="cs"/>
          <w:rtl/>
        </w:rPr>
      </w:pPr>
    </w:p>
    <w:p w14:paraId="0F304DC2" w14:textId="77777777" w:rsidR="005C7ADD" w:rsidRPr="005C7ADD" w:rsidRDefault="005C7ADD" w:rsidP="005C7ADD">
      <w:pPr>
        <w:bidi/>
        <w:jc w:val="both"/>
        <w:rPr>
          <w:rFonts w:cs="David" w:hint="cs"/>
          <w:u w:val="single"/>
          <w:rtl/>
        </w:rPr>
      </w:pPr>
      <w:r w:rsidRPr="005C7ADD">
        <w:rPr>
          <w:rFonts w:cs="David" w:hint="cs"/>
          <w:u w:val="single"/>
          <w:rtl/>
        </w:rPr>
        <w:t>אברהם מיכאלי:</w:t>
      </w:r>
    </w:p>
    <w:p w14:paraId="4B23B549" w14:textId="77777777" w:rsidR="005C7ADD" w:rsidRPr="005C7ADD" w:rsidRDefault="005C7ADD" w:rsidP="005C7ADD">
      <w:pPr>
        <w:bidi/>
        <w:jc w:val="both"/>
        <w:rPr>
          <w:rFonts w:cs="David" w:hint="cs"/>
          <w:rtl/>
        </w:rPr>
      </w:pPr>
    </w:p>
    <w:p w14:paraId="33EE98FF" w14:textId="77777777" w:rsidR="005C7ADD" w:rsidRPr="005C7ADD" w:rsidRDefault="005C7ADD" w:rsidP="005C7ADD">
      <w:pPr>
        <w:bidi/>
        <w:jc w:val="both"/>
        <w:rPr>
          <w:rFonts w:cs="David" w:hint="cs"/>
          <w:rtl/>
        </w:rPr>
      </w:pPr>
      <w:r w:rsidRPr="005C7ADD">
        <w:rPr>
          <w:rFonts w:cs="David" w:hint="cs"/>
          <w:rtl/>
        </w:rPr>
        <w:tab/>
        <w:t>על-פי ההיגיון שלך, אם ראשון היוזמים לא יכול להגיש אז מה יעשה?</w:t>
      </w:r>
    </w:p>
    <w:p w14:paraId="6370428E" w14:textId="77777777" w:rsidR="005C7ADD" w:rsidRPr="005C7ADD" w:rsidRDefault="005C7ADD" w:rsidP="005C7ADD">
      <w:pPr>
        <w:bidi/>
        <w:jc w:val="both"/>
        <w:rPr>
          <w:rFonts w:cs="David" w:hint="cs"/>
          <w:rtl/>
        </w:rPr>
      </w:pPr>
    </w:p>
    <w:p w14:paraId="64B62C35" w14:textId="77777777" w:rsidR="005C7ADD" w:rsidRPr="005C7ADD" w:rsidRDefault="005C7ADD" w:rsidP="005C7ADD">
      <w:pPr>
        <w:bidi/>
        <w:jc w:val="both"/>
        <w:rPr>
          <w:rFonts w:cs="David" w:hint="cs"/>
          <w:u w:val="single"/>
          <w:rtl/>
        </w:rPr>
      </w:pPr>
      <w:r w:rsidRPr="005C7ADD">
        <w:rPr>
          <w:rFonts w:cs="David" w:hint="cs"/>
          <w:u w:val="single"/>
          <w:rtl/>
        </w:rPr>
        <w:t>היו"ר יריב לוין:</w:t>
      </w:r>
    </w:p>
    <w:p w14:paraId="3BCAD94D" w14:textId="77777777" w:rsidR="005C7ADD" w:rsidRPr="005C7ADD" w:rsidRDefault="005C7ADD" w:rsidP="005C7ADD">
      <w:pPr>
        <w:bidi/>
        <w:jc w:val="both"/>
        <w:rPr>
          <w:rFonts w:cs="David" w:hint="cs"/>
          <w:rtl/>
        </w:rPr>
      </w:pPr>
    </w:p>
    <w:p w14:paraId="6FFF35F6" w14:textId="77777777" w:rsidR="005C7ADD" w:rsidRPr="005C7ADD" w:rsidRDefault="005C7ADD" w:rsidP="005C7ADD">
      <w:pPr>
        <w:bidi/>
        <w:jc w:val="both"/>
        <w:rPr>
          <w:rFonts w:cs="David" w:hint="cs"/>
          <w:rtl/>
        </w:rPr>
      </w:pPr>
      <w:r w:rsidRPr="005C7ADD">
        <w:rPr>
          <w:rFonts w:cs="David" w:hint="cs"/>
          <w:rtl/>
        </w:rPr>
        <w:tab/>
        <w:t xml:space="preserve">הצעתי שראשון היוזמים יהיה בעל השליטה בעניין. הוא יכול ליפות את כוחם של היוזמים השני, השלישי והרביעי לדבר מסוים. הדגם שנקבע כאן הוא להשאיר את המצב הקיים היום, שמבוסס על הבנה בין האנשים, כאשר תיאורטית ייתכן שאם שנינו הגשנו הצעת חוק ויש בינינו חילוקי דעות אני אביא אותה לוועדת השרים לענייני חקיקה ואתה לא תרצה. תיאורטית זה יכול לקרות. </w:t>
      </w:r>
    </w:p>
    <w:p w14:paraId="2CC61A26" w14:textId="77777777" w:rsidR="005C7ADD" w:rsidRPr="005C7ADD" w:rsidRDefault="005C7ADD" w:rsidP="005C7ADD">
      <w:pPr>
        <w:bidi/>
        <w:jc w:val="both"/>
        <w:rPr>
          <w:rFonts w:cs="David" w:hint="cs"/>
          <w:rtl/>
        </w:rPr>
      </w:pPr>
    </w:p>
    <w:p w14:paraId="46E60057" w14:textId="77777777" w:rsidR="005C7ADD" w:rsidRPr="005C7ADD" w:rsidRDefault="005C7ADD" w:rsidP="005C7ADD">
      <w:pPr>
        <w:bidi/>
        <w:jc w:val="both"/>
        <w:rPr>
          <w:rFonts w:cs="David" w:hint="cs"/>
          <w:u w:val="single"/>
          <w:rtl/>
        </w:rPr>
      </w:pPr>
      <w:r w:rsidRPr="005C7ADD">
        <w:rPr>
          <w:rFonts w:cs="David" w:hint="cs"/>
          <w:u w:val="single"/>
          <w:rtl/>
        </w:rPr>
        <w:t>אברהם מיכאלי:</w:t>
      </w:r>
    </w:p>
    <w:p w14:paraId="00A7EFF6" w14:textId="77777777" w:rsidR="005C7ADD" w:rsidRPr="005C7ADD" w:rsidRDefault="005C7ADD" w:rsidP="005C7ADD">
      <w:pPr>
        <w:bidi/>
        <w:jc w:val="both"/>
        <w:rPr>
          <w:rFonts w:cs="David" w:hint="cs"/>
          <w:rtl/>
        </w:rPr>
      </w:pPr>
    </w:p>
    <w:p w14:paraId="45AD687D" w14:textId="77777777" w:rsidR="005C7ADD" w:rsidRPr="005C7ADD" w:rsidRDefault="005C7ADD" w:rsidP="005C7ADD">
      <w:pPr>
        <w:bidi/>
        <w:jc w:val="both"/>
        <w:rPr>
          <w:rFonts w:cs="David" w:hint="cs"/>
          <w:rtl/>
        </w:rPr>
      </w:pPr>
      <w:r w:rsidRPr="005C7ADD">
        <w:rPr>
          <w:rFonts w:cs="David" w:hint="cs"/>
          <w:rtl/>
        </w:rPr>
        <w:tab/>
        <w:t>האם אני צריך את ההסכמה של היוזם הראשון?</w:t>
      </w:r>
    </w:p>
    <w:p w14:paraId="288E5F20" w14:textId="77777777" w:rsidR="005C7ADD" w:rsidRPr="005C7ADD" w:rsidRDefault="005C7ADD" w:rsidP="005C7ADD">
      <w:pPr>
        <w:bidi/>
        <w:jc w:val="both"/>
        <w:rPr>
          <w:rFonts w:cs="David" w:hint="cs"/>
          <w:rtl/>
        </w:rPr>
      </w:pPr>
    </w:p>
    <w:p w14:paraId="78E41A26" w14:textId="77777777" w:rsidR="005C7ADD" w:rsidRPr="005C7ADD" w:rsidRDefault="005C7ADD" w:rsidP="005C7ADD">
      <w:pPr>
        <w:bidi/>
        <w:jc w:val="both"/>
        <w:rPr>
          <w:rFonts w:cs="David" w:hint="cs"/>
          <w:u w:val="single"/>
          <w:rtl/>
        </w:rPr>
      </w:pPr>
      <w:r w:rsidRPr="005C7ADD">
        <w:rPr>
          <w:rFonts w:cs="David" w:hint="cs"/>
          <w:u w:val="single"/>
          <w:rtl/>
        </w:rPr>
        <w:t>היו"ר יריב לוין:</w:t>
      </w:r>
    </w:p>
    <w:p w14:paraId="61CC279A" w14:textId="77777777" w:rsidR="005C7ADD" w:rsidRPr="005C7ADD" w:rsidRDefault="005C7ADD" w:rsidP="005C7ADD">
      <w:pPr>
        <w:bidi/>
        <w:jc w:val="both"/>
        <w:rPr>
          <w:rFonts w:cs="David" w:hint="cs"/>
          <w:rtl/>
        </w:rPr>
      </w:pPr>
    </w:p>
    <w:p w14:paraId="70182C43" w14:textId="77777777" w:rsidR="005C7ADD" w:rsidRPr="005C7ADD" w:rsidRDefault="005C7ADD" w:rsidP="005C7ADD">
      <w:pPr>
        <w:bidi/>
        <w:jc w:val="both"/>
        <w:rPr>
          <w:rFonts w:cs="David" w:hint="cs"/>
          <w:rtl/>
        </w:rPr>
      </w:pPr>
      <w:r w:rsidRPr="005C7ADD">
        <w:rPr>
          <w:rFonts w:cs="David" w:hint="cs"/>
          <w:rtl/>
        </w:rPr>
        <w:tab/>
        <w:t xml:space="preserve">לא. </w:t>
      </w:r>
    </w:p>
    <w:p w14:paraId="6A670710" w14:textId="77777777" w:rsidR="005C7ADD" w:rsidRPr="005C7ADD" w:rsidRDefault="005C7ADD" w:rsidP="005C7ADD">
      <w:pPr>
        <w:bidi/>
        <w:jc w:val="both"/>
        <w:rPr>
          <w:rFonts w:cs="David" w:hint="cs"/>
          <w:rtl/>
        </w:rPr>
      </w:pPr>
    </w:p>
    <w:p w14:paraId="0D86F36A" w14:textId="77777777" w:rsidR="005C7ADD" w:rsidRPr="005C7ADD" w:rsidRDefault="005C7ADD" w:rsidP="005C7ADD">
      <w:pPr>
        <w:bidi/>
        <w:jc w:val="both"/>
        <w:rPr>
          <w:rFonts w:cs="David" w:hint="cs"/>
          <w:u w:val="single"/>
          <w:rtl/>
        </w:rPr>
      </w:pPr>
      <w:r w:rsidRPr="005C7ADD">
        <w:rPr>
          <w:rFonts w:cs="David" w:hint="cs"/>
          <w:u w:val="single"/>
          <w:rtl/>
        </w:rPr>
        <w:t>ארבל אסטרחן:</w:t>
      </w:r>
    </w:p>
    <w:p w14:paraId="0D34F3FD" w14:textId="77777777" w:rsidR="005C7ADD" w:rsidRPr="005C7ADD" w:rsidRDefault="005C7ADD" w:rsidP="005C7ADD">
      <w:pPr>
        <w:bidi/>
        <w:jc w:val="both"/>
        <w:rPr>
          <w:rFonts w:cs="David" w:hint="cs"/>
          <w:rtl/>
        </w:rPr>
      </w:pPr>
    </w:p>
    <w:p w14:paraId="4380F984" w14:textId="77777777" w:rsidR="005C7ADD" w:rsidRPr="005C7ADD" w:rsidRDefault="005C7ADD" w:rsidP="005C7ADD">
      <w:pPr>
        <w:bidi/>
        <w:jc w:val="both"/>
        <w:rPr>
          <w:rFonts w:cs="David" w:hint="cs"/>
          <w:rtl/>
        </w:rPr>
      </w:pPr>
      <w:r w:rsidRPr="005C7ADD">
        <w:rPr>
          <w:rFonts w:cs="David" w:hint="cs"/>
          <w:rtl/>
        </w:rPr>
        <w:tab/>
        <w:t xml:space="preserve">זה בידיים של חברי הכנסת בהתחלה. כאשר חבר הכנסת מחליט לצרף עוד חברי כנסת כיוזמים הוא יודע שיש להם כל היכולת להודיע הודעות ולבקש בקשות. </w:t>
      </w:r>
    </w:p>
    <w:p w14:paraId="45F1172B" w14:textId="77777777" w:rsidR="005C7ADD" w:rsidRPr="005C7ADD" w:rsidRDefault="005C7ADD" w:rsidP="005C7ADD">
      <w:pPr>
        <w:bidi/>
        <w:jc w:val="both"/>
        <w:rPr>
          <w:rFonts w:cs="David" w:hint="cs"/>
          <w:rtl/>
        </w:rPr>
      </w:pPr>
    </w:p>
    <w:p w14:paraId="4D129AC5" w14:textId="77777777" w:rsidR="005C7ADD" w:rsidRPr="005C7ADD" w:rsidRDefault="005C7ADD" w:rsidP="005C7ADD">
      <w:pPr>
        <w:bidi/>
        <w:jc w:val="both"/>
        <w:rPr>
          <w:rFonts w:cs="David" w:hint="cs"/>
          <w:u w:val="single"/>
          <w:rtl/>
        </w:rPr>
      </w:pPr>
      <w:r w:rsidRPr="005C7ADD">
        <w:rPr>
          <w:rFonts w:cs="David" w:hint="cs"/>
          <w:u w:val="single"/>
          <w:rtl/>
        </w:rPr>
        <w:t>אברהם מיכאלי:</w:t>
      </w:r>
    </w:p>
    <w:p w14:paraId="5DC862B6" w14:textId="77777777" w:rsidR="005C7ADD" w:rsidRPr="005C7ADD" w:rsidRDefault="005C7ADD" w:rsidP="005C7ADD">
      <w:pPr>
        <w:bidi/>
        <w:jc w:val="both"/>
        <w:rPr>
          <w:rFonts w:cs="David" w:hint="cs"/>
          <w:rtl/>
        </w:rPr>
      </w:pPr>
    </w:p>
    <w:p w14:paraId="6B7FD694" w14:textId="77777777" w:rsidR="005C7ADD" w:rsidRPr="005C7ADD" w:rsidRDefault="005C7ADD" w:rsidP="005C7ADD">
      <w:pPr>
        <w:bidi/>
        <w:jc w:val="both"/>
        <w:rPr>
          <w:rFonts w:cs="David" w:hint="cs"/>
          <w:rtl/>
        </w:rPr>
      </w:pPr>
      <w:r w:rsidRPr="005C7ADD">
        <w:rPr>
          <w:rFonts w:cs="David" w:hint="cs"/>
          <w:rtl/>
        </w:rPr>
        <w:tab/>
        <w:t>ולא משנה סדר הופעתם על הצעת החוק?</w:t>
      </w:r>
    </w:p>
    <w:p w14:paraId="2257CC47" w14:textId="77777777" w:rsidR="005C7ADD" w:rsidRPr="005C7ADD" w:rsidRDefault="005C7ADD" w:rsidP="005C7ADD">
      <w:pPr>
        <w:bidi/>
        <w:jc w:val="both"/>
        <w:rPr>
          <w:rFonts w:cs="David" w:hint="cs"/>
          <w:rtl/>
        </w:rPr>
      </w:pPr>
    </w:p>
    <w:p w14:paraId="1D447179" w14:textId="77777777" w:rsidR="005C7ADD" w:rsidRPr="005C7ADD" w:rsidRDefault="005C7ADD" w:rsidP="005C7ADD">
      <w:pPr>
        <w:bidi/>
        <w:jc w:val="both"/>
        <w:rPr>
          <w:rFonts w:cs="David" w:hint="cs"/>
          <w:u w:val="single"/>
          <w:rtl/>
        </w:rPr>
      </w:pPr>
      <w:r w:rsidRPr="005C7ADD">
        <w:rPr>
          <w:rFonts w:cs="David" w:hint="cs"/>
          <w:u w:val="single"/>
          <w:rtl/>
        </w:rPr>
        <w:t>ארבל אסטרחן:</w:t>
      </w:r>
    </w:p>
    <w:p w14:paraId="65C1F2D7" w14:textId="77777777" w:rsidR="005C7ADD" w:rsidRPr="005C7ADD" w:rsidRDefault="005C7ADD" w:rsidP="005C7ADD">
      <w:pPr>
        <w:bidi/>
        <w:jc w:val="both"/>
        <w:rPr>
          <w:rFonts w:cs="David" w:hint="cs"/>
          <w:rtl/>
        </w:rPr>
      </w:pPr>
    </w:p>
    <w:p w14:paraId="5C8E11AC" w14:textId="77777777" w:rsidR="005C7ADD" w:rsidRPr="005C7ADD" w:rsidRDefault="005C7ADD" w:rsidP="005C7ADD">
      <w:pPr>
        <w:bidi/>
        <w:jc w:val="both"/>
        <w:rPr>
          <w:rFonts w:cs="David" w:hint="cs"/>
          <w:rtl/>
        </w:rPr>
      </w:pPr>
      <w:r w:rsidRPr="005C7ADD">
        <w:rPr>
          <w:rFonts w:cs="David" w:hint="cs"/>
          <w:rtl/>
        </w:rPr>
        <w:tab/>
        <w:t xml:space="preserve">לא. </w:t>
      </w:r>
    </w:p>
    <w:p w14:paraId="5148DF15" w14:textId="77777777" w:rsidR="005C7ADD" w:rsidRPr="005C7ADD" w:rsidRDefault="005C7ADD" w:rsidP="005C7ADD">
      <w:pPr>
        <w:bidi/>
        <w:jc w:val="both"/>
        <w:rPr>
          <w:rFonts w:cs="David" w:hint="cs"/>
          <w:rtl/>
        </w:rPr>
      </w:pPr>
    </w:p>
    <w:p w14:paraId="73A2FC2C" w14:textId="77777777" w:rsidR="005C7ADD" w:rsidRPr="005C7ADD" w:rsidRDefault="005C7ADD" w:rsidP="005C7ADD">
      <w:pPr>
        <w:bidi/>
        <w:jc w:val="both"/>
        <w:rPr>
          <w:rFonts w:cs="David" w:hint="cs"/>
          <w:u w:val="single"/>
          <w:rtl/>
        </w:rPr>
      </w:pPr>
      <w:r w:rsidRPr="005C7ADD">
        <w:rPr>
          <w:rFonts w:cs="David" w:hint="cs"/>
          <w:u w:val="single"/>
          <w:rtl/>
        </w:rPr>
        <w:t>היו"ר יריב לוין:</w:t>
      </w:r>
    </w:p>
    <w:p w14:paraId="4EB11221" w14:textId="77777777" w:rsidR="005C7ADD" w:rsidRPr="005C7ADD" w:rsidRDefault="005C7ADD" w:rsidP="005C7ADD">
      <w:pPr>
        <w:bidi/>
        <w:jc w:val="both"/>
        <w:rPr>
          <w:rFonts w:cs="David" w:hint="cs"/>
          <w:rtl/>
        </w:rPr>
      </w:pPr>
    </w:p>
    <w:p w14:paraId="7A11566C" w14:textId="77777777" w:rsidR="005C7ADD" w:rsidRPr="005C7ADD" w:rsidRDefault="005C7ADD" w:rsidP="005C7ADD">
      <w:pPr>
        <w:bidi/>
        <w:jc w:val="both"/>
        <w:rPr>
          <w:rFonts w:cs="David" w:hint="cs"/>
          <w:rtl/>
        </w:rPr>
      </w:pPr>
      <w:r w:rsidRPr="005C7ADD">
        <w:rPr>
          <w:rFonts w:cs="David" w:hint="cs"/>
          <w:rtl/>
        </w:rPr>
        <w:tab/>
        <w:t xml:space="preserve">סברתי שזה לא הגיוני, כי חבר כנסת אחד יודיע שהוא רוצה להעלות את הצעת החוק לוועדת השרים לענייני חקיקה ואחר-כך חבר כנסת אחר שחתום על ההצעה יודיע שהוא לא רוצה שהצעת החוק תידון. בעיניי זה בעייתי. </w:t>
      </w:r>
    </w:p>
    <w:p w14:paraId="062D76A8" w14:textId="77777777" w:rsidR="005C7ADD" w:rsidRPr="005C7ADD" w:rsidRDefault="005C7ADD" w:rsidP="005C7ADD">
      <w:pPr>
        <w:bidi/>
        <w:jc w:val="both"/>
        <w:rPr>
          <w:rFonts w:cs="David" w:hint="cs"/>
          <w:rtl/>
        </w:rPr>
      </w:pPr>
    </w:p>
    <w:p w14:paraId="192DC39B" w14:textId="77777777" w:rsidR="005C7ADD" w:rsidRPr="005C7ADD" w:rsidRDefault="005C7ADD" w:rsidP="005C7ADD">
      <w:pPr>
        <w:bidi/>
        <w:jc w:val="both"/>
        <w:rPr>
          <w:rFonts w:cs="David" w:hint="cs"/>
          <w:u w:val="single"/>
          <w:rtl/>
        </w:rPr>
      </w:pPr>
      <w:r w:rsidRPr="005C7ADD">
        <w:rPr>
          <w:rFonts w:cs="David" w:hint="cs"/>
          <w:u w:val="single"/>
          <w:rtl/>
        </w:rPr>
        <w:t>ארבל אסטרחן:</w:t>
      </w:r>
    </w:p>
    <w:p w14:paraId="0BB5CA1C" w14:textId="77777777" w:rsidR="005C7ADD" w:rsidRPr="005C7ADD" w:rsidRDefault="005C7ADD" w:rsidP="005C7ADD">
      <w:pPr>
        <w:bidi/>
        <w:jc w:val="both"/>
        <w:rPr>
          <w:rFonts w:cs="David" w:hint="cs"/>
          <w:rtl/>
        </w:rPr>
      </w:pPr>
    </w:p>
    <w:p w14:paraId="58173B82" w14:textId="77777777" w:rsidR="005C7ADD" w:rsidRPr="005C7ADD" w:rsidRDefault="005C7ADD" w:rsidP="005C7ADD">
      <w:pPr>
        <w:bidi/>
        <w:jc w:val="both"/>
        <w:rPr>
          <w:rFonts w:cs="David" w:hint="cs"/>
          <w:rtl/>
        </w:rPr>
      </w:pPr>
      <w:r w:rsidRPr="005C7ADD">
        <w:rPr>
          <w:rFonts w:cs="David" w:hint="cs"/>
          <w:rtl/>
        </w:rPr>
        <w:tab/>
        <w:t xml:space="preserve">הצעת שזה יהיה ראשון היוזמים או מי שהוא הסמיך מבין היוזמים. </w:t>
      </w:r>
    </w:p>
    <w:p w14:paraId="0E52D1EE" w14:textId="77777777" w:rsidR="005C7ADD" w:rsidRPr="005C7ADD" w:rsidRDefault="005C7ADD" w:rsidP="005C7ADD">
      <w:pPr>
        <w:bidi/>
        <w:jc w:val="both"/>
        <w:rPr>
          <w:rFonts w:cs="David" w:hint="cs"/>
          <w:rtl/>
        </w:rPr>
      </w:pPr>
    </w:p>
    <w:p w14:paraId="1A4C59ED" w14:textId="77777777" w:rsidR="005C7ADD" w:rsidRPr="005C7ADD" w:rsidRDefault="005C7ADD" w:rsidP="005C7ADD">
      <w:pPr>
        <w:bidi/>
        <w:jc w:val="both"/>
        <w:rPr>
          <w:rFonts w:cs="David" w:hint="cs"/>
          <w:u w:val="single"/>
          <w:rtl/>
        </w:rPr>
      </w:pPr>
      <w:r w:rsidRPr="005C7ADD">
        <w:rPr>
          <w:rFonts w:cs="David" w:hint="cs"/>
          <w:u w:val="single"/>
          <w:rtl/>
        </w:rPr>
        <w:t>היו"ר יריב לוין:</w:t>
      </w:r>
    </w:p>
    <w:p w14:paraId="7E2290FE" w14:textId="77777777" w:rsidR="005C7ADD" w:rsidRPr="005C7ADD" w:rsidRDefault="005C7ADD" w:rsidP="005C7ADD">
      <w:pPr>
        <w:bidi/>
        <w:jc w:val="both"/>
        <w:rPr>
          <w:rFonts w:cs="David" w:hint="cs"/>
          <w:rtl/>
        </w:rPr>
      </w:pPr>
    </w:p>
    <w:p w14:paraId="0F214D73" w14:textId="77777777" w:rsidR="005C7ADD" w:rsidRPr="005C7ADD" w:rsidRDefault="005C7ADD" w:rsidP="005C7ADD">
      <w:pPr>
        <w:bidi/>
        <w:jc w:val="both"/>
        <w:rPr>
          <w:rFonts w:cs="David" w:hint="cs"/>
          <w:rtl/>
        </w:rPr>
      </w:pPr>
      <w:r w:rsidRPr="005C7ADD">
        <w:rPr>
          <w:rFonts w:cs="David" w:hint="cs"/>
          <w:rtl/>
        </w:rPr>
        <w:tab/>
        <w:t xml:space="preserve">אבל כל הנוכחים כאן, פרט לי, סברו אחרת. </w:t>
      </w:r>
    </w:p>
    <w:p w14:paraId="0BA4DAEB" w14:textId="77777777" w:rsidR="005C7ADD" w:rsidRPr="005C7ADD" w:rsidRDefault="005C7ADD" w:rsidP="005C7ADD">
      <w:pPr>
        <w:bidi/>
        <w:jc w:val="both"/>
        <w:rPr>
          <w:rFonts w:cs="David" w:hint="cs"/>
          <w:rtl/>
        </w:rPr>
      </w:pPr>
    </w:p>
    <w:p w14:paraId="4E6F2E4E" w14:textId="77777777" w:rsidR="005C7ADD" w:rsidRPr="005C7ADD" w:rsidRDefault="005C7ADD" w:rsidP="005C7ADD">
      <w:pPr>
        <w:bidi/>
        <w:jc w:val="both"/>
        <w:rPr>
          <w:rFonts w:cs="David" w:hint="cs"/>
          <w:u w:val="single"/>
          <w:rtl/>
        </w:rPr>
      </w:pPr>
      <w:r w:rsidRPr="005C7ADD">
        <w:rPr>
          <w:rFonts w:cs="David" w:hint="cs"/>
          <w:u w:val="single"/>
          <w:rtl/>
        </w:rPr>
        <w:t>אברהם מיכאלי:</w:t>
      </w:r>
    </w:p>
    <w:p w14:paraId="1A504460" w14:textId="77777777" w:rsidR="005C7ADD" w:rsidRPr="005C7ADD" w:rsidRDefault="005C7ADD" w:rsidP="005C7ADD">
      <w:pPr>
        <w:bidi/>
        <w:jc w:val="both"/>
        <w:rPr>
          <w:rFonts w:cs="David" w:hint="cs"/>
          <w:rtl/>
        </w:rPr>
      </w:pPr>
    </w:p>
    <w:p w14:paraId="145BC8C8" w14:textId="77777777" w:rsidR="005C7ADD" w:rsidRPr="005C7ADD" w:rsidRDefault="005C7ADD" w:rsidP="005C7ADD">
      <w:pPr>
        <w:bidi/>
        <w:jc w:val="both"/>
        <w:rPr>
          <w:rFonts w:cs="David" w:hint="cs"/>
          <w:rtl/>
        </w:rPr>
      </w:pPr>
      <w:r w:rsidRPr="005C7ADD">
        <w:rPr>
          <w:rFonts w:cs="David" w:hint="cs"/>
          <w:rtl/>
        </w:rPr>
        <w:tab/>
        <w:t>גם לגבי מצטרפים להצעת החוק?</w:t>
      </w:r>
    </w:p>
    <w:p w14:paraId="20325316" w14:textId="77777777" w:rsidR="005C7ADD" w:rsidRPr="005C7ADD" w:rsidRDefault="005C7ADD" w:rsidP="005C7ADD">
      <w:pPr>
        <w:bidi/>
        <w:jc w:val="both"/>
        <w:rPr>
          <w:rFonts w:cs="David" w:hint="cs"/>
          <w:rtl/>
        </w:rPr>
      </w:pPr>
    </w:p>
    <w:p w14:paraId="45AA2FD5" w14:textId="77777777" w:rsidR="005C7ADD" w:rsidRPr="005C7ADD" w:rsidRDefault="005C7ADD" w:rsidP="005C7ADD">
      <w:pPr>
        <w:bidi/>
        <w:jc w:val="both"/>
        <w:rPr>
          <w:rFonts w:cs="David" w:hint="cs"/>
          <w:u w:val="single"/>
          <w:rtl/>
        </w:rPr>
      </w:pPr>
      <w:r w:rsidRPr="005C7ADD">
        <w:rPr>
          <w:rFonts w:cs="David" w:hint="cs"/>
          <w:u w:val="single"/>
          <w:rtl/>
        </w:rPr>
        <w:t>היו"ר יריב לוין:</w:t>
      </w:r>
    </w:p>
    <w:p w14:paraId="2CF9EB1A" w14:textId="77777777" w:rsidR="005C7ADD" w:rsidRPr="005C7ADD" w:rsidRDefault="005C7ADD" w:rsidP="005C7ADD">
      <w:pPr>
        <w:bidi/>
        <w:jc w:val="both"/>
        <w:rPr>
          <w:rFonts w:cs="David" w:hint="cs"/>
          <w:rtl/>
        </w:rPr>
      </w:pPr>
    </w:p>
    <w:p w14:paraId="0ABD0D6E" w14:textId="77777777" w:rsidR="005C7ADD" w:rsidRPr="005C7ADD" w:rsidRDefault="005C7ADD" w:rsidP="005C7ADD">
      <w:pPr>
        <w:bidi/>
        <w:jc w:val="both"/>
        <w:rPr>
          <w:rFonts w:cs="David" w:hint="cs"/>
          <w:rtl/>
        </w:rPr>
      </w:pPr>
      <w:r w:rsidRPr="005C7ADD">
        <w:rPr>
          <w:rFonts w:cs="David" w:hint="cs"/>
          <w:rtl/>
        </w:rPr>
        <w:tab/>
        <w:t xml:space="preserve">לא. כאן עשינו דיכוטומיה ברורה, הפרדה בין היוזמים ובין המצטרפים. </w:t>
      </w:r>
    </w:p>
    <w:p w14:paraId="11B8E54B" w14:textId="77777777" w:rsidR="005C7ADD" w:rsidRPr="005C7ADD" w:rsidRDefault="005C7ADD" w:rsidP="005C7ADD">
      <w:pPr>
        <w:bidi/>
        <w:jc w:val="both"/>
        <w:rPr>
          <w:rFonts w:cs="David" w:hint="cs"/>
          <w:rtl/>
        </w:rPr>
      </w:pPr>
    </w:p>
    <w:p w14:paraId="7D4127CA" w14:textId="77777777" w:rsidR="005C7ADD" w:rsidRPr="005C7ADD" w:rsidRDefault="005C7ADD" w:rsidP="005C7ADD">
      <w:pPr>
        <w:bidi/>
        <w:jc w:val="both"/>
        <w:rPr>
          <w:rFonts w:cs="David" w:hint="cs"/>
          <w:u w:val="single"/>
          <w:rtl/>
        </w:rPr>
      </w:pPr>
      <w:r w:rsidRPr="005C7ADD">
        <w:rPr>
          <w:rFonts w:cs="David" w:hint="cs"/>
          <w:u w:val="single"/>
          <w:rtl/>
        </w:rPr>
        <w:t>ארבל אסטרחן:</w:t>
      </w:r>
    </w:p>
    <w:p w14:paraId="47A05D67" w14:textId="77777777" w:rsidR="005C7ADD" w:rsidRPr="005C7ADD" w:rsidRDefault="005C7ADD" w:rsidP="005C7ADD">
      <w:pPr>
        <w:bidi/>
        <w:jc w:val="both"/>
        <w:rPr>
          <w:rFonts w:cs="David" w:hint="cs"/>
          <w:rtl/>
        </w:rPr>
      </w:pPr>
    </w:p>
    <w:p w14:paraId="6E2C1D58" w14:textId="77777777" w:rsidR="005C7ADD" w:rsidRPr="005C7ADD" w:rsidRDefault="005C7ADD" w:rsidP="005C7ADD">
      <w:pPr>
        <w:bidi/>
        <w:jc w:val="both"/>
        <w:rPr>
          <w:rFonts w:cs="David" w:hint="cs"/>
          <w:rtl/>
        </w:rPr>
      </w:pPr>
      <w:r w:rsidRPr="005C7ADD">
        <w:rPr>
          <w:rFonts w:cs="David" w:hint="cs"/>
          <w:rtl/>
        </w:rPr>
        <w:tab/>
        <w:t xml:space="preserve">תראה את סעיף קטן 2(ג): "כל בקשה או הודעה בנוגע להצעת חוק פרטית תימסר על-ידי אחד היוזמים". סעיף קטן 2(ב) מבחין בין היוזמים ובין חברי הכנסת המצטרפים שגם השֵם שלהם מצוין על גבי הצעת החוק. </w:t>
      </w:r>
    </w:p>
    <w:p w14:paraId="2D6EAC82" w14:textId="77777777" w:rsidR="005C7ADD" w:rsidRPr="005C7ADD" w:rsidRDefault="005C7ADD" w:rsidP="005C7ADD">
      <w:pPr>
        <w:bidi/>
        <w:jc w:val="both"/>
        <w:rPr>
          <w:rFonts w:cs="David" w:hint="cs"/>
          <w:rtl/>
        </w:rPr>
      </w:pPr>
    </w:p>
    <w:p w14:paraId="09DCD4AA" w14:textId="77777777" w:rsidR="005C7ADD" w:rsidRPr="005C7ADD" w:rsidRDefault="005C7ADD" w:rsidP="005C7ADD">
      <w:pPr>
        <w:bidi/>
        <w:jc w:val="both"/>
        <w:rPr>
          <w:rFonts w:cs="David" w:hint="cs"/>
          <w:u w:val="single"/>
          <w:rtl/>
        </w:rPr>
      </w:pPr>
      <w:r w:rsidRPr="005C7ADD">
        <w:rPr>
          <w:rFonts w:cs="David" w:hint="cs"/>
          <w:u w:val="single"/>
          <w:rtl/>
        </w:rPr>
        <w:t>אברהם מיכאלי:</w:t>
      </w:r>
    </w:p>
    <w:p w14:paraId="77D744A3" w14:textId="77777777" w:rsidR="005C7ADD" w:rsidRPr="005C7ADD" w:rsidRDefault="005C7ADD" w:rsidP="005C7ADD">
      <w:pPr>
        <w:bidi/>
        <w:jc w:val="both"/>
        <w:rPr>
          <w:rFonts w:cs="David" w:hint="cs"/>
          <w:rtl/>
        </w:rPr>
      </w:pPr>
    </w:p>
    <w:p w14:paraId="18711AFA" w14:textId="77777777" w:rsidR="005C7ADD" w:rsidRPr="005C7ADD" w:rsidRDefault="005C7ADD" w:rsidP="005C7ADD">
      <w:pPr>
        <w:bidi/>
        <w:jc w:val="both"/>
        <w:rPr>
          <w:rFonts w:cs="David" w:hint="cs"/>
          <w:rtl/>
        </w:rPr>
      </w:pPr>
      <w:r w:rsidRPr="005C7ADD">
        <w:rPr>
          <w:rFonts w:cs="David" w:hint="cs"/>
          <w:rtl/>
        </w:rPr>
        <w:tab/>
        <w:t xml:space="preserve">העליתם את סוגיית ההגבלה בחקיקה? </w:t>
      </w:r>
    </w:p>
    <w:p w14:paraId="4624A2BD" w14:textId="77777777" w:rsidR="005C7ADD" w:rsidRPr="005C7ADD" w:rsidRDefault="005C7ADD" w:rsidP="005C7ADD">
      <w:pPr>
        <w:bidi/>
        <w:jc w:val="both"/>
        <w:rPr>
          <w:rFonts w:cs="David" w:hint="cs"/>
          <w:rtl/>
        </w:rPr>
      </w:pPr>
    </w:p>
    <w:p w14:paraId="0684162A" w14:textId="77777777" w:rsidR="005C7ADD" w:rsidRPr="005C7ADD" w:rsidRDefault="005C7ADD" w:rsidP="005C7ADD">
      <w:pPr>
        <w:bidi/>
        <w:jc w:val="both"/>
        <w:rPr>
          <w:rFonts w:cs="David" w:hint="cs"/>
          <w:u w:val="single"/>
          <w:rtl/>
        </w:rPr>
      </w:pPr>
      <w:r w:rsidRPr="005C7ADD">
        <w:rPr>
          <w:rFonts w:cs="David" w:hint="cs"/>
          <w:u w:val="single"/>
          <w:rtl/>
        </w:rPr>
        <w:t>היו"ר יריב לוין:</w:t>
      </w:r>
    </w:p>
    <w:p w14:paraId="1452F325" w14:textId="77777777" w:rsidR="005C7ADD" w:rsidRPr="005C7ADD" w:rsidRDefault="005C7ADD" w:rsidP="005C7ADD">
      <w:pPr>
        <w:bidi/>
        <w:jc w:val="both"/>
        <w:rPr>
          <w:rFonts w:cs="David" w:hint="cs"/>
          <w:rtl/>
        </w:rPr>
      </w:pPr>
    </w:p>
    <w:p w14:paraId="4D469A86" w14:textId="77777777" w:rsidR="005C7ADD" w:rsidRPr="005C7ADD" w:rsidRDefault="005C7ADD" w:rsidP="005C7ADD">
      <w:pPr>
        <w:bidi/>
        <w:jc w:val="both"/>
        <w:rPr>
          <w:rFonts w:cs="David" w:hint="cs"/>
          <w:rtl/>
        </w:rPr>
      </w:pPr>
      <w:r w:rsidRPr="005C7ADD">
        <w:rPr>
          <w:rFonts w:cs="David" w:hint="cs"/>
          <w:rtl/>
        </w:rPr>
        <w:tab/>
        <w:t xml:space="preserve">לא. ההגבלה בחקיקה היא </w:t>
      </w:r>
      <w:r w:rsidRPr="005C7ADD">
        <w:rPr>
          <w:rFonts w:cs="David"/>
        </w:rPr>
        <w:t>trade</w:t>
      </w:r>
      <w:r w:rsidRPr="005C7ADD">
        <w:rPr>
          <w:rFonts w:cs="David" w:hint="cs"/>
          <w:rtl/>
        </w:rPr>
        <w:t xml:space="preserve"> ברור כנגד זה שאפשר יהיה לעשות פיקוח אמיתי על עבודת הממשלה. זה אומר: דיון רבעוני בביצוע התקציב. עדיין לא דנו בזה. עדיין לא הגענו לזה.  </w:t>
      </w:r>
    </w:p>
    <w:p w14:paraId="28A2D67B" w14:textId="77777777" w:rsidR="005C7ADD" w:rsidRPr="005C7ADD" w:rsidRDefault="005C7ADD" w:rsidP="005C7ADD">
      <w:pPr>
        <w:bidi/>
        <w:jc w:val="both"/>
        <w:rPr>
          <w:rFonts w:cs="David" w:hint="cs"/>
          <w:rtl/>
        </w:rPr>
      </w:pPr>
    </w:p>
    <w:p w14:paraId="0A0AF152" w14:textId="77777777" w:rsidR="005C7ADD" w:rsidRPr="005C7ADD" w:rsidRDefault="005C7ADD" w:rsidP="005C7ADD">
      <w:pPr>
        <w:bidi/>
        <w:jc w:val="both"/>
        <w:rPr>
          <w:rFonts w:cs="David" w:hint="cs"/>
          <w:u w:val="single"/>
          <w:rtl/>
        </w:rPr>
      </w:pPr>
      <w:r w:rsidRPr="005C7ADD">
        <w:rPr>
          <w:rFonts w:cs="David" w:hint="cs"/>
          <w:u w:val="single"/>
          <w:rtl/>
        </w:rPr>
        <w:t>אברהם מיכאלי:</w:t>
      </w:r>
    </w:p>
    <w:p w14:paraId="60D898F3" w14:textId="77777777" w:rsidR="005C7ADD" w:rsidRPr="005C7ADD" w:rsidRDefault="005C7ADD" w:rsidP="005C7ADD">
      <w:pPr>
        <w:bidi/>
        <w:jc w:val="both"/>
        <w:rPr>
          <w:rFonts w:cs="David" w:hint="cs"/>
          <w:rtl/>
        </w:rPr>
      </w:pPr>
    </w:p>
    <w:p w14:paraId="70708B06" w14:textId="77777777" w:rsidR="005C7ADD" w:rsidRPr="005C7ADD" w:rsidRDefault="005C7ADD" w:rsidP="005C7ADD">
      <w:pPr>
        <w:bidi/>
        <w:jc w:val="both"/>
        <w:rPr>
          <w:rFonts w:cs="David" w:hint="cs"/>
          <w:rtl/>
        </w:rPr>
      </w:pPr>
      <w:r w:rsidRPr="005C7ADD">
        <w:rPr>
          <w:rFonts w:cs="David" w:hint="cs"/>
          <w:rtl/>
        </w:rPr>
        <w:tab/>
        <w:t>היום באתי "חם" בגלל זה ...</w:t>
      </w:r>
    </w:p>
    <w:p w14:paraId="289262D6" w14:textId="77777777" w:rsidR="005C7ADD" w:rsidRPr="005C7ADD" w:rsidRDefault="005C7ADD" w:rsidP="005C7ADD">
      <w:pPr>
        <w:bidi/>
        <w:jc w:val="both"/>
        <w:rPr>
          <w:rFonts w:cs="David" w:hint="cs"/>
          <w:rtl/>
        </w:rPr>
      </w:pPr>
    </w:p>
    <w:p w14:paraId="12E676C0" w14:textId="77777777" w:rsidR="005C7ADD" w:rsidRPr="005C7ADD" w:rsidRDefault="005C7ADD" w:rsidP="005C7ADD">
      <w:pPr>
        <w:bidi/>
        <w:jc w:val="both"/>
        <w:rPr>
          <w:rFonts w:cs="David" w:hint="cs"/>
          <w:u w:val="single"/>
          <w:rtl/>
        </w:rPr>
      </w:pPr>
      <w:r w:rsidRPr="005C7ADD">
        <w:rPr>
          <w:rFonts w:cs="David" w:hint="cs"/>
          <w:u w:val="single"/>
          <w:rtl/>
        </w:rPr>
        <w:t>היו"ר יריב לוין:</w:t>
      </w:r>
    </w:p>
    <w:p w14:paraId="2E665069" w14:textId="77777777" w:rsidR="005C7ADD" w:rsidRPr="005C7ADD" w:rsidRDefault="005C7ADD" w:rsidP="005C7ADD">
      <w:pPr>
        <w:bidi/>
        <w:jc w:val="both"/>
        <w:rPr>
          <w:rFonts w:cs="David" w:hint="cs"/>
          <w:rtl/>
        </w:rPr>
      </w:pPr>
    </w:p>
    <w:p w14:paraId="26278983" w14:textId="77777777" w:rsidR="005C7ADD" w:rsidRPr="005C7ADD" w:rsidRDefault="005C7ADD" w:rsidP="005C7ADD">
      <w:pPr>
        <w:bidi/>
        <w:jc w:val="both"/>
        <w:rPr>
          <w:rFonts w:cs="David" w:hint="cs"/>
          <w:rtl/>
        </w:rPr>
      </w:pPr>
      <w:r w:rsidRPr="005C7ADD">
        <w:rPr>
          <w:rFonts w:cs="David" w:hint="cs"/>
          <w:rtl/>
        </w:rPr>
        <w:tab/>
        <w:t>ביום שנגיע לפרק הדיונים הרבעוניים על התקציב מול הביצוע - - -</w:t>
      </w:r>
    </w:p>
    <w:p w14:paraId="55D3375D" w14:textId="77777777" w:rsidR="005C7ADD" w:rsidRPr="005C7ADD" w:rsidRDefault="005C7ADD" w:rsidP="005C7ADD">
      <w:pPr>
        <w:bidi/>
        <w:jc w:val="both"/>
        <w:rPr>
          <w:rFonts w:cs="David" w:hint="cs"/>
          <w:rtl/>
        </w:rPr>
      </w:pPr>
    </w:p>
    <w:p w14:paraId="22FFBD49" w14:textId="77777777" w:rsidR="005C7ADD" w:rsidRPr="005C7ADD" w:rsidRDefault="005C7ADD" w:rsidP="005C7ADD">
      <w:pPr>
        <w:bidi/>
        <w:jc w:val="both"/>
        <w:rPr>
          <w:rFonts w:cs="David" w:hint="cs"/>
          <w:u w:val="single"/>
          <w:rtl/>
        </w:rPr>
      </w:pPr>
      <w:r w:rsidRPr="005C7ADD">
        <w:rPr>
          <w:rFonts w:cs="David" w:hint="cs"/>
          <w:u w:val="single"/>
          <w:rtl/>
        </w:rPr>
        <w:t>רונית חייקין יעקובי:</w:t>
      </w:r>
    </w:p>
    <w:p w14:paraId="480D4C78" w14:textId="77777777" w:rsidR="005C7ADD" w:rsidRPr="005C7ADD" w:rsidRDefault="005C7ADD" w:rsidP="005C7ADD">
      <w:pPr>
        <w:bidi/>
        <w:jc w:val="both"/>
        <w:rPr>
          <w:rFonts w:cs="David" w:hint="cs"/>
          <w:rtl/>
        </w:rPr>
      </w:pPr>
    </w:p>
    <w:p w14:paraId="413B8537" w14:textId="77777777" w:rsidR="005C7ADD" w:rsidRPr="005C7ADD" w:rsidRDefault="005C7ADD" w:rsidP="005C7ADD">
      <w:pPr>
        <w:bidi/>
        <w:jc w:val="both"/>
        <w:rPr>
          <w:rFonts w:cs="David" w:hint="cs"/>
          <w:rtl/>
        </w:rPr>
      </w:pPr>
      <w:r w:rsidRPr="005C7ADD">
        <w:rPr>
          <w:rFonts w:cs="David" w:hint="cs"/>
          <w:rtl/>
        </w:rPr>
        <w:tab/>
        <w:t>אתה רוצה להגביל?</w:t>
      </w:r>
    </w:p>
    <w:p w14:paraId="23725EDB" w14:textId="77777777" w:rsidR="005C7ADD" w:rsidRPr="005C7ADD" w:rsidRDefault="005C7ADD" w:rsidP="005C7ADD">
      <w:pPr>
        <w:bidi/>
        <w:jc w:val="both"/>
        <w:rPr>
          <w:rFonts w:cs="David" w:hint="cs"/>
          <w:rtl/>
        </w:rPr>
      </w:pPr>
    </w:p>
    <w:p w14:paraId="75ADC329" w14:textId="77777777" w:rsidR="005C7ADD" w:rsidRPr="005C7ADD" w:rsidRDefault="005C7ADD" w:rsidP="005C7ADD">
      <w:pPr>
        <w:bidi/>
        <w:jc w:val="both"/>
        <w:rPr>
          <w:rFonts w:cs="David" w:hint="cs"/>
          <w:u w:val="single"/>
          <w:rtl/>
        </w:rPr>
      </w:pPr>
      <w:r w:rsidRPr="005C7ADD">
        <w:rPr>
          <w:rFonts w:cs="David" w:hint="cs"/>
          <w:u w:val="single"/>
          <w:rtl/>
        </w:rPr>
        <w:t>אברהם מיכאלי:</w:t>
      </w:r>
    </w:p>
    <w:p w14:paraId="2624E04D" w14:textId="77777777" w:rsidR="005C7ADD" w:rsidRPr="005C7ADD" w:rsidRDefault="005C7ADD" w:rsidP="005C7ADD">
      <w:pPr>
        <w:bidi/>
        <w:jc w:val="both"/>
        <w:rPr>
          <w:rFonts w:cs="David" w:hint="cs"/>
          <w:rtl/>
        </w:rPr>
      </w:pPr>
    </w:p>
    <w:p w14:paraId="6FBDACBB" w14:textId="77777777" w:rsidR="005C7ADD" w:rsidRPr="005C7ADD" w:rsidRDefault="005C7ADD" w:rsidP="005C7ADD">
      <w:pPr>
        <w:bidi/>
        <w:jc w:val="both"/>
        <w:rPr>
          <w:rFonts w:cs="David" w:hint="cs"/>
          <w:rtl/>
        </w:rPr>
      </w:pPr>
      <w:r w:rsidRPr="005C7ADD">
        <w:rPr>
          <w:rFonts w:cs="David" w:hint="cs"/>
          <w:rtl/>
        </w:rPr>
        <w:tab/>
        <w:t xml:space="preserve">לא. ראשית, שאלתי אם דנו בזה בכלל. שנית, אני מבקש היום להחמיר את הפיקוח שלנו על הממשלה. </w:t>
      </w:r>
    </w:p>
    <w:p w14:paraId="5A987C11" w14:textId="77777777" w:rsidR="005C7ADD" w:rsidRPr="005C7ADD" w:rsidRDefault="005C7ADD" w:rsidP="005C7ADD">
      <w:pPr>
        <w:bidi/>
        <w:jc w:val="both"/>
        <w:rPr>
          <w:rFonts w:cs="David" w:hint="cs"/>
          <w:rtl/>
        </w:rPr>
      </w:pPr>
    </w:p>
    <w:p w14:paraId="26DC7504" w14:textId="77777777" w:rsidR="005C7ADD" w:rsidRPr="005C7ADD" w:rsidRDefault="005C7ADD" w:rsidP="005C7ADD">
      <w:pPr>
        <w:bidi/>
        <w:jc w:val="both"/>
        <w:rPr>
          <w:rFonts w:cs="David" w:hint="cs"/>
          <w:u w:val="single"/>
          <w:rtl/>
        </w:rPr>
      </w:pPr>
      <w:r w:rsidRPr="005C7ADD">
        <w:rPr>
          <w:rFonts w:cs="David" w:hint="cs"/>
          <w:u w:val="single"/>
          <w:rtl/>
        </w:rPr>
        <w:t>אורי אורבך:</w:t>
      </w:r>
    </w:p>
    <w:p w14:paraId="7281CFF3" w14:textId="77777777" w:rsidR="005C7ADD" w:rsidRPr="005C7ADD" w:rsidRDefault="005C7ADD" w:rsidP="005C7ADD">
      <w:pPr>
        <w:bidi/>
        <w:jc w:val="both"/>
        <w:rPr>
          <w:rFonts w:cs="David" w:hint="cs"/>
          <w:rtl/>
        </w:rPr>
      </w:pPr>
    </w:p>
    <w:p w14:paraId="791391A3" w14:textId="77777777" w:rsidR="005C7ADD" w:rsidRPr="005C7ADD" w:rsidRDefault="005C7ADD" w:rsidP="005C7ADD">
      <w:pPr>
        <w:bidi/>
        <w:jc w:val="both"/>
        <w:rPr>
          <w:rFonts w:cs="David" w:hint="cs"/>
          <w:rtl/>
        </w:rPr>
      </w:pPr>
      <w:r w:rsidRPr="005C7ADD">
        <w:rPr>
          <w:rFonts w:cs="David" w:hint="cs"/>
          <w:rtl/>
        </w:rPr>
        <w:tab/>
        <w:t>הממשלה רועדת מפחד ...</w:t>
      </w:r>
    </w:p>
    <w:p w14:paraId="7EC71DDC" w14:textId="77777777" w:rsidR="005C7ADD" w:rsidRPr="005C7ADD" w:rsidRDefault="005C7ADD" w:rsidP="005C7ADD">
      <w:pPr>
        <w:bidi/>
        <w:jc w:val="both"/>
        <w:rPr>
          <w:rFonts w:cs="David" w:hint="cs"/>
          <w:rtl/>
        </w:rPr>
      </w:pPr>
    </w:p>
    <w:p w14:paraId="37D186AB" w14:textId="77777777" w:rsidR="005C7ADD" w:rsidRPr="005C7ADD" w:rsidRDefault="005C7ADD" w:rsidP="005C7ADD">
      <w:pPr>
        <w:bidi/>
        <w:jc w:val="both"/>
        <w:rPr>
          <w:rFonts w:cs="David" w:hint="cs"/>
          <w:u w:val="single"/>
          <w:rtl/>
        </w:rPr>
      </w:pPr>
      <w:r w:rsidRPr="005C7ADD">
        <w:rPr>
          <w:rFonts w:cs="David" w:hint="cs"/>
          <w:u w:val="single"/>
          <w:rtl/>
        </w:rPr>
        <w:t>היו"ר יריב לוין:</w:t>
      </w:r>
    </w:p>
    <w:p w14:paraId="7C2830CC" w14:textId="77777777" w:rsidR="005C7ADD" w:rsidRPr="005C7ADD" w:rsidRDefault="005C7ADD" w:rsidP="005C7ADD">
      <w:pPr>
        <w:bidi/>
        <w:jc w:val="both"/>
        <w:rPr>
          <w:rFonts w:cs="David" w:hint="cs"/>
          <w:rtl/>
        </w:rPr>
      </w:pPr>
    </w:p>
    <w:p w14:paraId="2CE50AC8" w14:textId="77777777" w:rsidR="005C7ADD" w:rsidRPr="005C7ADD" w:rsidRDefault="005C7ADD" w:rsidP="005C7ADD">
      <w:pPr>
        <w:bidi/>
        <w:jc w:val="both"/>
        <w:rPr>
          <w:rFonts w:cs="David" w:hint="cs"/>
          <w:rtl/>
        </w:rPr>
      </w:pPr>
      <w:r w:rsidRPr="005C7ADD">
        <w:rPr>
          <w:rFonts w:cs="David" w:hint="cs"/>
          <w:rtl/>
        </w:rPr>
        <w:tab/>
        <w:t>אם היינו מצליחים להגיע לדגם הגיוני של הצגת תקציב מול ביצוע באופן רבעוני, בדיון אמיתי - - -</w:t>
      </w:r>
    </w:p>
    <w:p w14:paraId="69DB5A1E" w14:textId="77777777" w:rsidR="005C7ADD" w:rsidRPr="005C7ADD" w:rsidRDefault="005C7ADD" w:rsidP="005C7ADD">
      <w:pPr>
        <w:bidi/>
        <w:jc w:val="both"/>
        <w:rPr>
          <w:rFonts w:cs="David" w:hint="cs"/>
          <w:rtl/>
        </w:rPr>
      </w:pPr>
    </w:p>
    <w:p w14:paraId="1F1D2B55" w14:textId="77777777" w:rsidR="005C7ADD" w:rsidRPr="005C7ADD" w:rsidRDefault="005C7ADD" w:rsidP="005C7ADD">
      <w:pPr>
        <w:bidi/>
        <w:jc w:val="both"/>
        <w:rPr>
          <w:rFonts w:cs="David" w:hint="cs"/>
          <w:u w:val="single"/>
          <w:rtl/>
        </w:rPr>
      </w:pPr>
      <w:r w:rsidRPr="005C7ADD">
        <w:rPr>
          <w:rFonts w:cs="David" w:hint="cs"/>
          <w:u w:val="single"/>
          <w:rtl/>
        </w:rPr>
        <w:t>אורי אורבך:</w:t>
      </w:r>
    </w:p>
    <w:p w14:paraId="3D142E13" w14:textId="77777777" w:rsidR="005C7ADD" w:rsidRPr="005C7ADD" w:rsidRDefault="005C7ADD" w:rsidP="005C7ADD">
      <w:pPr>
        <w:bidi/>
        <w:jc w:val="both"/>
        <w:rPr>
          <w:rFonts w:cs="David" w:hint="cs"/>
          <w:rtl/>
        </w:rPr>
      </w:pPr>
    </w:p>
    <w:p w14:paraId="4A3872B5" w14:textId="77777777" w:rsidR="005C7ADD" w:rsidRPr="005C7ADD" w:rsidRDefault="005C7ADD" w:rsidP="005C7ADD">
      <w:pPr>
        <w:bidi/>
        <w:jc w:val="both"/>
        <w:rPr>
          <w:rFonts w:cs="David" w:hint="cs"/>
          <w:rtl/>
        </w:rPr>
      </w:pPr>
      <w:r w:rsidRPr="005C7ADD">
        <w:rPr>
          <w:rFonts w:cs="David" w:hint="cs"/>
          <w:rtl/>
        </w:rPr>
        <w:tab/>
        <w:t xml:space="preserve">בסך הכול הצעות חוק לא עוברות. </w:t>
      </w:r>
    </w:p>
    <w:p w14:paraId="7295617E" w14:textId="77777777" w:rsidR="005C7ADD" w:rsidRPr="005C7ADD" w:rsidRDefault="005C7ADD" w:rsidP="005C7ADD">
      <w:pPr>
        <w:bidi/>
        <w:jc w:val="both"/>
        <w:rPr>
          <w:rFonts w:cs="David" w:hint="cs"/>
          <w:rtl/>
        </w:rPr>
      </w:pPr>
    </w:p>
    <w:p w14:paraId="67CA1382" w14:textId="77777777" w:rsidR="005C7ADD" w:rsidRPr="005C7ADD" w:rsidRDefault="005C7ADD" w:rsidP="005C7ADD">
      <w:pPr>
        <w:bidi/>
        <w:jc w:val="both"/>
        <w:rPr>
          <w:rFonts w:cs="David" w:hint="cs"/>
          <w:u w:val="single"/>
          <w:rtl/>
        </w:rPr>
      </w:pPr>
      <w:r w:rsidRPr="005C7ADD">
        <w:rPr>
          <w:rFonts w:cs="David" w:hint="cs"/>
          <w:u w:val="single"/>
          <w:rtl/>
        </w:rPr>
        <w:t>רונית חייקין יעקובי:</w:t>
      </w:r>
    </w:p>
    <w:p w14:paraId="4E5B626E" w14:textId="77777777" w:rsidR="005C7ADD" w:rsidRPr="005C7ADD" w:rsidRDefault="005C7ADD" w:rsidP="005C7ADD">
      <w:pPr>
        <w:bidi/>
        <w:jc w:val="both"/>
        <w:rPr>
          <w:rFonts w:cs="David" w:hint="cs"/>
          <w:rtl/>
        </w:rPr>
      </w:pPr>
    </w:p>
    <w:p w14:paraId="22DBE7A3" w14:textId="77777777" w:rsidR="005C7ADD" w:rsidRPr="005C7ADD" w:rsidRDefault="005C7ADD" w:rsidP="005C7ADD">
      <w:pPr>
        <w:bidi/>
        <w:jc w:val="both"/>
        <w:rPr>
          <w:rFonts w:cs="David" w:hint="cs"/>
          <w:rtl/>
        </w:rPr>
      </w:pPr>
      <w:r w:rsidRPr="005C7ADD">
        <w:rPr>
          <w:rFonts w:cs="David" w:hint="cs"/>
          <w:rtl/>
        </w:rPr>
        <w:tab/>
        <w:t xml:space="preserve">הצעות חוק עוברות בקריאה שנייה ושלישית אך לא אוכפים אותן. </w:t>
      </w:r>
    </w:p>
    <w:p w14:paraId="69520B3D" w14:textId="77777777" w:rsidR="005C7ADD" w:rsidRPr="005C7ADD" w:rsidRDefault="005C7ADD" w:rsidP="005C7ADD">
      <w:pPr>
        <w:bidi/>
        <w:jc w:val="both"/>
        <w:rPr>
          <w:rFonts w:cs="David" w:hint="cs"/>
          <w:rtl/>
        </w:rPr>
      </w:pPr>
    </w:p>
    <w:p w14:paraId="0B8617C1" w14:textId="77777777" w:rsidR="005C7ADD" w:rsidRPr="005C7ADD" w:rsidRDefault="005C7ADD" w:rsidP="005C7ADD">
      <w:pPr>
        <w:bidi/>
        <w:jc w:val="both"/>
        <w:rPr>
          <w:rFonts w:cs="David" w:hint="cs"/>
          <w:u w:val="single"/>
          <w:rtl/>
        </w:rPr>
      </w:pPr>
      <w:r w:rsidRPr="005C7ADD">
        <w:rPr>
          <w:rFonts w:cs="David" w:hint="cs"/>
          <w:u w:val="single"/>
          <w:rtl/>
        </w:rPr>
        <w:t>אורי אורבך:</w:t>
      </w:r>
    </w:p>
    <w:p w14:paraId="3249EC81" w14:textId="77777777" w:rsidR="005C7ADD" w:rsidRPr="005C7ADD" w:rsidRDefault="005C7ADD" w:rsidP="005C7ADD">
      <w:pPr>
        <w:bidi/>
        <w:jc w:val="both"/>
        <w:rPr>
          <w:rFonts w:cs="David" w:hint="cs"/>
          <w:rtl/>
        </w:rPr>
      </w:pPr>
    </w:p>
    <w:p w14:paraId="5902DCD7" w14:textId="77777777" w:rsidR="005C7ADD" w:rsidRPr="005C7ADD" w:rsidRDefault="005C7ADD" w:rsidP="005C7ADD">
      <w:pPr>
        <w:bidi/>
        <w:jc w:val="both"/>
        <w:rPr>
          <w:rFonts w:cs="David" w:hint="cs"/>
          <w:rtl/>
        </w:rPr>
      </w:pPr>
      <w:r w:rsidRPr="005C7ADD">
        <w:rPr>
          <w:rFonts w:cs="David" w:hint="cs"/>
          <w:rtl/>
        </w:rPr>
        <w:tab/>
        <w:t>תציע להם - - -</w:t>
      </w:r>
    </w:p>
    <w:p w14:paraId="5DDF04FC" w14:textId="77777777" w:rsidR="005C7ADD" w:rsidRPr="005C7ADD" w:rsidRDefault="005C7ADD" w:rsidP="005C7ADD">
      <w:pPr>
        <w:bidi/>
        <w:jc w:val="both"/>
        <w:rPr>
          <w:rFonts w:cs="David" w:hint="cs"/>
          <w:rtl/>
        </w:rPr>
      </w:pPr>
    </w:p>
    <w:p w14:paraId="4FCF326E" w14:textId="77777777" w:rsidR="005C7ADD" w:rsidRPr="005C7ADD" w:rsidRDefault="005C7ADD" w:rsidP="005C7ADD">
      <w:pPr>
        <w:bidi/>
        <w:jc w:val="both"/>
        <w:rPr>
          <w:rFonts w:cs="David" w:hint="cs"/>
          <w:u w:val="single"/>
          <w:rtl/>
        </w:rPr>
      </w:pPr>
      <w:r w:rsidRPr="005C7ADD">
        <w:rPr>
          <w:rFonts w:cs="David" w:hint="cs"/>
          <w:u w:val="single"/>
          <w:rtl/>
        </w:rPr>
        <w:t>היו"ר יריב לוין:</w:t>
      </w:r>
    </w:p>
    <w:p w14:paraId="5ACE7B9A" w14:textId="77777777" w:rsidR="005C7ADD" w:rsidRPr="005C7ADD" w:rsidRDefault="005C7ADD" w:rsidP="005C7ADD">
      <w:pPr>
        <w:bidi/>
        <w:jc w:val="both"/>
        <w:rPr>
          <w:rFonts w:cs="David" w:hint="cs"/>
          <w:rtl/>
        </w:rPr>
      </w:pPr>
    </w:p>
    <w:p w14:paraId="3E68B463" w14:textId="77777777" w:rsidR="005C7ADD" w:rsidRPr="005C7ADD" w:rsidRDefault="005C7ADD" w:rsidP="005C7ADD">
      <w:pPr>
        <w:bidi/>
        <w:jc w:val="both"/>
        <w:rPr>
          <w:rFonts w:cs="David" w:hint="cs"/>
          <w:rtl/>
        </w:rPr>
      </w:pPr>
      <w:r w:rsidRPr="005C7ADD">
        <w:rPr>
          <w:rFonts w:cs="David" w:hint="cs"/>
          <w:rtl/>
        </w:rPr>
        <w:tab/>
        <w:t>נכון. זה ה-</w:t>
      </w:r>
      <w:r w:rsidRPr="005C7ADD">
        <w:rPr>
          <w:rFonts w:cs="David"/>
        </w:rPr>
        <w:t>trade</w:t>
      </w:r>
      <w:r w:rsidRPr="005C7ADD">
        <w:rPr>
          <w:rFonts w:cs="David" w:hint="cs"/>
          <w:rtl/>
        </w:rPr>
        <w:t>, אין על כך ויכוח. אי אפשר להקטין כאן כאשר לא מגיעים ל-</w:t>
      </w:r>
      <w:r w:rsidRPr="005C7ADD">
        <w:rPr>
          <w:rFonts w:cs="David"/>
        </w:rPr>
        <w:t>trade</w:t>
      </w:r>
      <w:r w:rsidRPr="005C7ADD">
        <w:rPr>
          <w:rFonts w:cs="David" w:hint="cs"/>
          <w:rtl/>
        </w:rPr>
        <w:t xml:space="preserve"> בצד השני. כרגע אנחנו לא שם. אנחנו באים קודם כול לעשות סדר בתהליך הקיים, בתצורתו היום, ואחר-כך הלוואי ונצליח להגיע למשהו ברמה המהותית הזאת. </w:t>
      </w:r>
    </w:p>
    <w:p w14:paraId="51DD13F4" w14:textId="77777777" w:rsidR="005C7ADD" w:rsidRPr="005C7ADD" w:rsidRDefault="005C7ADD" w:rsidP="005C7ADD">
      <w:pPr>
        <w:bidi/>
        <w:jc w:val="both"/>
        <w:rPr>
          <w:rFonts w:cs="David" w:hint="cs"/>
          <w:rtl/>
        </w:rPr>
      </w:pPr>
    </w:p>
    <w:p w14:paraId="29535740" w14:textId="77777777" w:rsidR="005C7ADD" w:rsidRPr="005C7ADD" w:rsidRDefault="005C7ADD" w:rsidP="005C7ADD">
      <w:pPr>
        <w:bidi/>
        <w:jc w:val="both"/>
        <w:rPr>
          <w:rFonts w:cs="David" w:hint="cs"/>
          <w:rtl/>
        </w:rPr>
      </w:pPr>
      <w:r w:rsidRPr="005C7ADD">
        <w:rPr>
          <w:rFonts w:cs="David" w:hint="cs"/>
          <w:rtl/>
        </w:rPr>
        <w:tab/>
        <w:t>אנחנו נמצאים ב</w:t>
      </w:r>
      <w:r w:rsidRPr="005C7ADD">
        <w:rPr>
          <w:rFonts w:cs="David" w:hint="cs"/>
          <w:b/>
          <w:bCs/>
          <w:u w:val="single"/>
          <w:rtl/>
        </w:rPr>
        <w:t>סעיף קטן 4(ג)</w:t>
      </w:r>
      <w:r w:rsidRPr="005C7ADD">
        <w:rPr>
          <w:rFonts w:cs="David" w:hint="cs"/>
          <w:rtl/>
        </w:rPr>
        <w:t xml:space="preserve"> בעמוד 3. </w:t>
      </w:r>
    </w:p>
    <w:p w14:paraId="7D470365" w14:textId="77777777" w:rsidR="005C7ADD" w:rsidRPr="005C7ADD" w:rsidRDefault="005C7ADD" w:rsidP="005C7ADD">
      <w:pPr>
        <w:bidi/>
        <w:jc w:val="both"/>
        <w:rPr>
          <w:rFonts w:cs="David" w:hint="cs"/>
          <w:rtl/>
        </w:rPr>
      </w:pPr>
    </w:p>
    <w:p w14:paraId="285A2F08" w14:textId="77777777" w:rsidR="005C7ADD" w:rsidRPr="005C7ADD" w:rsidRDefault="005C7ADD" w:rsidP="005C7ADD">
      <w:pPr>
        <w:bidi/>
        <w:jc w:val="both"/>
        <w:rPr>
          <w:rFonts w:cs="David" w:hint="cs"/>
          <w:u w:val="single"/>
          <w:rtl/>
        </w:rPr>
      </w:pPr>
      <w:r w:rsidRPr="005C7ADD">
        <w:rPr>
          <w:rFonts w:cs="David" w:hint="cs"/>
          <w:u w:val="single"/>
          <w:rtl/>
        </w:rPr>
        <w:t>ארבל אסטרחן:</w:t>
      </w:r>
    </w:p>
    <w:p w14:paraId="26CB0AC4" w14:textId="77777777" w:rsidR="005C7ADD" w:rsidRPr="005C7ADD" w:rsidRDefault="005C7ADD" w:rsidP="005C7ADD">
      <w:pPr>
        <w:bidi/>
        <w:jc w:val="both"/>
        <w:rPr>
          <w:rFonts w:cs="David" w:hint="cs"/>
          <w:rtl/>
        </w:rPr>
      </w:pPr>
    </w:p>
    <w:p w14:paraId="5668D845" w14:textId="77777777" w:rsidR="005C7ADD" w:rsidRPr="005C7ADD" w:rsidRDefault="005C7ADD" w:rsidP="005C7ADD">
      <w:pPr>
        <w:bidi/>
        <w:jc w:val="both"/>
        <w:rPr>
          <w:rFonts w:cs="David" w:hint="cs"/>
          <w:rtl/>
        </w:rPr>
      </w:pPr>
      <w:r w:rsidRPr="005C7ADD">
        <w:rPr>
          <w:rFonts w:cs="David" w:hint="cs"/>
          <w:rtl/>
        </w:rPr>
        <w:tab/>
        <w:t xml:space="preserve">סעיף 4, בסעיפים קטנים (א) ו-(ב) עוסק במועד הדיון המוקדם, שזה ימי רביעי או ישיבה מיוחדת. סעיף קטן (ג) עוסק בחובת ההמתנה. </w:t>
      </w:r>
    </w:p>
    <w:p w14:paraId="0F3DAB75" w14:textId="77777777" w:rsidR="005C7ADD" w:rsidRPr="005C7ADD" w:rsidRDefault="005C7ADD" w:rsidP="005C7ADD">
      <w:pPr>
        <w:bidi/>
        <w:jc w:val="both"/>
        <w:rPr>
          <w:rFonts w:cs="David" w:hint="cs"/>
          <w:rtl/>
        </w:rPr>
      </w:pPr>
    </w:p>
    <w:p w14:paraId="4BE7598E" w14:textId="77777777" w:rsidR="005C7ADD" w:rsidRPr="005C7ADD" w:rsidRDefault="005C7ADD" w:rsidP="005C7ADD">
      <w:pPr>
        <w:bidi/>
        <w:ind w:left="1134" w:hanging="567"/>
        <w:jc w:val="both"/>
        <w:rPr>
          <w:rFonts w:cs="David" w:hint="cs"/>
          <w:rtl/>
        </w:rPr>
      </w:pPr>
      <w:r w:rsidRPr="005C7ADD">
        <w:rPr>
          <w:rFonts w:cs="David" w:hint="cs"/>
          <w:rtl/>
        </w:rPr>
        <w:t>"(ג)</w:t>
      </w:r>
      <w:r w:rsidRPr="005C7ADD">
        <w:rPr>
          <w:rFonts w:cs="David" w:hint="cs"/>
          <w:rtl/>
        </w:rPr>
        <w:tab/>
        <w:t xml:space="preserve">הדיון המוקדם לא יתקיים לפני שעברו" </w:t>
      </w:r>
      <w:r w:rsidRPr="005C7ADD">
        <w:rPr>
          <w:rFonts w:cs="David"/>
          <w:rtl/>
        </w:rPr>
        <w:t>–</w:t>
      </w:r>
      <w:r w:rsidRPr="005C7ADD">
        <w:rPr>
          <w:rFonts w:cs="David" w:hint="cs"/>
          <w:rtl/>
        </w:rPr>
        <w:t xml:space="preserve"> כאן נכתב 45 ימים אך יושב-ראש הוועדה הציע 30 ימים ונאמר שידובר על כך היום, אז צריך להחליט כמה ימים </w:t>
      </w:r>
      <w:r w:rsidRPr="005C7ADD">
        <w:rPr>
          <w:rFonts w:cs="David"/>
          <w:rtl/>
        </w:rPr>
        <w:t>–</w:t>
      </w:r>
      <w:r w:rsidRPr="005C7ADD">
        <w:rPr>
          <w:rFonts w:cs="David" w:hint="cs"/>
          <w:rtl/>
        </w:rPr>
        <w:t xml:space="preserve"> "שלושים ימים מיום שהצעת החוק הונחה על שולחן הכנסת (בסעיף זה </w:t>
      </w:r>
      <w:r w:rsidRPr="005C7ADD">
        <w:rPr>
          <w:rFonts w:cs="David"/>
          <w:rtl/>
        </w:rPr>
        <w:t>–</w:t>
      </w:r>
      <w:r w:rsidRPr="005C7ADD">
        <w:rPr>
          <w:rFonts w:cs="David" w:hint="cs"/>
          <w:rtl/>
        </w:rPr>
        <w:t xml:space="preserve"> תקופת ההנחה), ואולם יכול שתתקיים במועד מוקדם יותר באחת מאלה:</w:t>
      </w:r>
    </w:p>
    <w:p w14:paraId="05638351" w14:textId="77777777" w:rsidR="005C7ADD" w:rsidRPr="005C7ADD" w:rsidRDefault="005C7ADD" w:rsidP="005C7ADD">
      <w:pPr>
        <w:bidi/>
        <w:ind w:left="1134" w:hanging="567"/>
        <w:jc w:val="both"/>
        <w:rPr>
          <w:rFonts w:cs="David" w:hint="cs"/>
          <w:rtl/>
        </w:rPr>
      </w:pPr>
    </w:p>
    <w:p w14:paraId="55B16F06" w14:textId="77777777" w:rsidR="005C7ADD" w:rsidRPr="005C7ADD" w:rsidRDefault="005C7ADD" w:rsidP="005C7ADD">
      <w:pPr>
        <w:bidi/>
        <w:ind w:left="1701" w:hanging="567"/>
        <w:jc w:val="both"/>
        <w:rPr>
          <w:rFonts w:cs="David" w:hint="cs"/>
          <w:rtl/>
        </w:rPr>
      </w:pPr>
      <w:r w:rsidRPr="005C7ADD">
        <w:rPr>
          <w:rFonts w:cs="David" w:hint="cs"/>
          <w:rtl/>
        </w:rPr>
        <w:t>(1)</w:t>
      </w:r>
      <w:r w:rsidRPr="005C7ADD">
        <w:rPr>
          <w:rFonts w:cs="David" w:hint="cs"/>
          <w:rtl/>
        </w:rPr>
        <w:tab/>
        <w:t>הממשלה הסכימה לכך ונמסרה על כך הודעה בכתב, למזכיר הכנסת;"</w:t>
      </w:r>
    </w:p>
    <w:p w14:paraId="12FD26A7" w14:textId="77777777" w:rsidR="005C7ADD" w:rsidRPr="005C7ADD" w:rsidRDefault="005C7ADD" w:rsidP="005C7ADD">
      <w:pPr>
        <w:bidi/>
        <w:jc w:val="both"/>
        <w:rPr>
          <w:rFonts w:cs="David" w:hint="cs"/>
          <w:rtl/>
        </w:rPr>
      </w:pPr>
    </w:p>
    <w:p w14:paraId="14C0969C" w14:textId="77777777" w:rsidR="005C7ADD" w:rsidRPr="005C7ADD" w:rsidRDefault="005C7ADD" w:rsidP="005C7ADD">
      <w:pPr>
        <w:bidi/>
        <w:jc w:val="both"/>
        <w:rPr>
          <w:rFonts w:cs="David" w:hint="cs"/>
          <w:rtl/>
        </w:rPr>
      </w:pPr>
      <w:r w:rsidRPr="005C7ADD">
        <w:rPr>
          <w:rFonts w:cs="David" w:hint="cs"/>
          <w:rtl/>
        </w:rPr>
        <w:tab/>
        <w:t xml:space="preserve">כאן אולי לא מספיק שהממשלה תומכת כי לפעמים ההודעה אחרת. צריך לחשוב על כך, איך מודיעים, האם זה הודעה נפרדת. </w:t>
      </w:r>
    </w:p>
    <w:p w14:paraId="3B5E8C27" w14:textId="77777777" w:rsidR="005C7ADD" w:rsidRPr="005C7ADD" w:rsidRDefault="005C7ADD" w:rsidP="005C7ADD">
      <w:pPr>
        <w:bidi/>
        <w:jc w:val="both"/>
        <w:rPr>
          <w:rFonts w:cs="David" w:hint="cs"/>
          <w:rtl/>
        </w:rPr>
      </w:pPr>
    </w:p>
    <w:p w14:paraId="353397D3" w14:textId="77777777" w:rsidR="005C7ADD" w:rsidRPr="005C7ADD" w:rsidRDefault="005C7ADD" w:rsidP="005C7ADD">
      <w:pPr>
        <w:bidi/>
        <w:jc w:val="both"/>
        <w:rPr>
          <w:rFonts w:cs="David" w:hint="cs"/>
          <w:u w:val="single"/>
          <w:rtl/>
        </w:rPr>
      </w:pPr>
      <w:r w:rsidRPr="005C7ADD">
        <w:rPr>
          <w:rFonts w:cs="David" w:hint="cs"/>
          <w:u w:val="single"/>
          <w:rtl/>
        </w:rPr>
        <w:t>אברהם מיכאלי:</w:t>
      </w:r>
    </w:p>
    <w:p w14:paraId="17544376" w14:textId="77777777" w:rsidR="005C7ADD" w:rsidRPr="005C7ADD" w:rsidRDefault="005C7ADD" w:rsidP="005C7ADD">
      <w:pPr>
        <w:bidi/>
        <w:jc w:val="both"/>
        <w:rPr>
          <w:rFonts w:cs="David" w:hint="cs"/>
          <w:rtl/>
        </w:rPr>
      </w:pPr>
    </w:p>
    <w:p w14:paraId="16ACB620" w14:textId="77777777" w:rsidR="005C7ADD" w:rsidRPr="005C7ADD" w:rsidRDefault="005C7ADD" w:rsidP="005C7ADD">
      <w:pPr>
        <w:bidi/>
        <w:jc w:val="both"/>
        <w:rPr>
          <w:rFonts w:cs="David" w:hint="cs"/>
          <w:rtl/>
        </w:rPr>
      </w:pPr>
      <w:r w:rsidRPr="005C7ADD">
        <w:rPr>
          <w:rFonts w:cs="David" w:hint="cs"/>
          <w:rtl/>
        </w:rPr>
        <w:tab/>
        <w:t xml:space="preserve">איך הממשלה תסכים אם לא תהיה פרוצדורה? איך נעביר את זה לממשלה בלי שיעבור המועד? יש לנו כאן כל פעם ויכוח על כך. </w:t>
      </w:r>
    </w:p>
    <w:p w14:paraId="7AD39C33" w14:textId="77777777" w:rsidR="005C7ADD" w:rsidRPr="005C7ADD" w:rsidRDefault="005C7ADD" w:rsidP="005C7ADD">
      <w:pPr>
        <w:bidi/>
        <w:jc w:val="both"/>
        <w:rPr>
          <w:rFonts w:cs="David" w:hint="cs"/>
          <w:rtl/>
        </w:rPr>
      </w:pPr>
    </w:p>
    <w:p w14:paraId="231C41AC" w14:textId="77777777" w:rsidR="005C7ADD" w:rsidRPr="005C7ADD" w:rsidRDefault="005C7ADD" w:rsidP="005C7ADD">
      <w:pPr>
        <w:bidi/>
        <w:jc w:val="both"/>
        <w:rPr>
          <w:rFonts w:cs="David" w:hint="cs"/>
          <w:u w:val="single"/>
          <w:rtl/>
        </w:rPr>
      </w:pPr>
      <w:r w:rsidRPr="005C7ADD">
        <w:rPr>
          <w:rFonts w:cs="David" w:hint="cs"/>
          <w:u w:val="single"/>
          <w:rtl/>
        </w:rPr>
        <w:t>ארבל אסטרחן:</w:t>
      </w:r>
    </w:p>
    <w:p w14:paraId="0E1021C1" w14:textId="77777777" w:rsidR="005C7ADD" w:rsidRPr="005C7ADD" w:rsidRDefault="005C7ADD" w:rsidP="005C7ADD">
      <w:pPr>
        <w:bidi/>
        <w:jc w:val="both"/>
        <w:rPr>
          <w:rFonts w:cs="David" w:hint="cs"/>
          <w:rtl/>
        </w:rPr>
      </w:pPr>
    </w:p>
    <w:p w14:paraId="1BEB9A6B" w14:textId="77777777" w:rsidR="005C7ADD" w:rsidRPr="005C7ADD" w:rsidRDefault="005C7ADD" w:rsidP="005C7ADD">
      <w:pPr>
        <w:bidi/>
        <w:jc w:val="both"/>
        <w:rPr>
          <w:rFonts w:cs="David" w:hint="cs"/>
          <w:rtl/>
        </w:rPr>
      </w:pPr>
      <w:r w:rsidRPr="005C7ADD">
        <w:rPr>
          <w:rFonts w:cs="David" w:hint="cs"/>
          <w:rtl/>
        </w:rPr>
        <w:tab/>
        <w:t>נכון, צריך לדבר על כך. זה אפשרות אחת שקיימת גם היום: הסכמת הממשלה להקדמת הדיון. אפשרות אחרת היא:</w:t>
      </w:r>
    </w:p>
    <w:p w14:paraId="388FC247" w14:textId="77777777" w:rsidR="005C7ADD" w:rsidRPr="005C7ADD" w:rsidRDefault="005C7ADD" w:rsidP="005C7ADD">
      <w:pPr>
        <w:bidi/>
        <w:jc w:val="both"/>
        <w:rPr>
          <w:rFonts w:cs="David" w:hint="cs"/>
          <w:rtl/>
        </w:rPr>
      </w:pPr>
    </w:p>
    <w:p w14:paraId="7E1CFB9A" w14:textId="77777777" w:rsidR="005C7ADD" w:rsidRPr="005C7ADD" w:rsidRDefault="005C7ADD" w:rsidP="005C7ADD">
      <w:pPr>
        <w:bidi/>
        <w:ind w:left="1701" w:hanging="567"/>
        <w:jc w:val="both"/>
        <w:rPr>
          <w:rFonts w:cs="David" w:hint="cs"/>
          <w:rtl/>
        </w:rPr>
      </w:pPr>
      <w:r w:rsidRPr="005C7ADD">
        <w:rPr>
          <w:rFonts w:cs="David" w:hint="cs"/>
          <w:rtl/>
        </w:rPr>
        <w:t>"(2)</w:t>
      </w:r>
      <w:r w:rsidRPr="005C7ADD">
        <w:rPr>
          <w:rFonts w:cs="David" w:hint="cs"/>
          <w:rtl/>
        </w:rPr>
        <w:tab/>
        <w:t>ועדת הכנסת החליטה על קיצור תקופת ההנחה, לפי בקשת יוזם הצעת החוק, שאליה יצורף נוסח הצעת החוק, אם השתכנעה כי להצעת החוק חשיבות או דחיפות או מטעמים מיוחדים אחרים, ובעת ההצבעה נכחו בוועדת הכנסת לפחות שליש מחבריה הקבועים;"</w:t>
      </w:r>
    </w:p>
    <w:p w14:paraId="38ED2CAB" w14:textId="77777777" w:rsidR="005C7ADD" w:rsidRPr="005C7ADD" w:rsidRDefault="005C7ADD" w:rsidP="005C7ADD">
      <w:pPr>
        <w:bidi/>
        <w:jc w:val="both"/>
        <w:rPr>
          <w:rFonts w:cs="David" w:hint="cs"/>
          <w:rtl/>
        </w:rPr>
      </w:pPr>
    </w:p>
    <w:p w14:paraId="7DD78159" w14:textId="77777777" w:rsidR="005C7ADD" w:rsidRPr="005C7ADD" w:rsidRDefault="005C7ADD" w:rsidP="005C7ADD">
      <w:pPr>
        <w:bidi/>
        <w:jc w:val="both"/>
        <w:rPr>
          <w:rFonts w:cs="David" w:hint="cs"/>
          <w:rtl/>
        </w:rPr>
      </w:pPr>
      <w:r w:rsidRPr="005C7ADD">
        <w:rPr>
          <w:rFonts w:cs="David" w:hint="cs"/>
          <w:rtl/>
        </w:rPr>
        <w:tab/>
        <w:t xml:space="preserve">ההוראה הזאת קיימת היום. בזמנו קבעו את השליש, שהוא ייחודי רק לדבר הזה. </w:t>
      </w:r>
    </w:p>
    <w:p w14:paraId="4F8A1C62" w14:textId="77777777" w:rsidR="005C7ADD" w:rsidRPr="005C7ADD" w:rsidRDefault="005C7ADD" w:rsidP="005C7ADD">
      <w:pPr>
        <w:bidi/>
        <w:jc w:val="both"/>
        <w:rPr>
          <w:rFonts w:cs="David" w:hint="cs"/>
          <w:rtl/>
        </w:rPr>
      </w:pPr>
    </w:p>
    <w:p w14:paraId="006FA88F" w14:textId="77777777" w:rsidR="005C7ADD" w:rsidRPr="005C7ADD" w:rsidRDefault="005C7ADD" w:rsidP="005C7ADD">
      <w:pPr>
        <w:bidi/>
        <w:jc w:val="both"/>
        <w:rPr>
          <w:rFonts w:cs="David" w:hint="cs"/>
          <w:u w:val="single"/>
          <w:rtl/>
        </w:rPr>
      </w:pPr>
      <w:r w:rsidRPr="005C7ADD">
        <w:rPr>
          <w:rFonts w:cs="David" w:hint="cs"/>
          <w:u w:val="single"/>
          <w:rtl/>
        </w:rPr>
        <w:t>אורי אורבך:</w:t>
      </w:r>
    </w:p>
    <w:p w14:paraId="56A217F7" w14:textId="77777777" w:rsidR="005C7ADD" w:rsidRPr="005C7ADD" w:rsidRDefault="005C7ADD" w:rsidP="005C7ADD">
      <w:pPr>
        <w:bidi/>
        <w:jc w:val="both"/>
        <w:rPr>
          <w:rFonts w:cs="David" w:hint="cs"/>
          <w:rtl/>
        </w:rPr>
      </w:pPr>
    </w:p>
    <w:p w14:paraId="237E4A68" w14:textId="77777777" w:rsidR="005C7ADD" w:rsidRPr="005C7ADD" w:rsidRDefault="005C7ADD" w:rsidP="005C7ADD">
      <w:pPr>
        <w:bidi/>
        <w:jc w:val="both"/>
        <w:rPr>
          <w:rFonts w:cs="David" w:hint="cs"/>
          <w:rtl/>
        </w:rPr>
      </w:pPr>
      <w:r w:rsidRPr="005C7ADD">
        <w:rPr>
          <w:rFonts w:cs="David" w:hint="cs"/>
          <w:rtl/>
        </w:rPr>
        <w:tab/>
        <w:t>למה נדרשת הסכמת הממשלה בפסקה (1)?</w:t>
      </w:r>
    </w:p>
    <w:p w14:paraId="3EF93765" w14:textId="77777777" w:rsidR="005C7ADD" w:rsidRPr="005C7ADD" w:rsidRDefault="005C7ADD" w:rsidP="005C7ADD">
      <w:pPr>
        <w:bidi/>
        <w:jc w:val="both"/>
        <w:rPr>
          <w:rFonts w:cs="David" w:hint="cs"/>
          <w:rtl/>
        </w:rPr>
      </w:pPr>
    </w:p>
    <w:p w14:paraId="79CEFFB2" w14:textId="77777777" w:rsidR="005C7ADD" w:rsidRPr="005C7ADD" w:rsidRDefault="005C7ADD" w:rsidP="005C7ADD">
      <w:pPr>
        <w:bidi/>
        <w:jc w:val="both"/>
        <w:rPr>
          <w:rFonts w:cs="David" w:hint="cs"/>
          <w:u w:val="single"/>
          <w:rtl/>
        </w:rPr>
      </w:pPr>
      <w:r w:rsidRPr="005C7ADD">
        <w:rPr>
          <w:rFonts w:cs="David" w:hint="cs"/>
          <w:u w:val="single"/>
          <w:rtl/>
        </w:rPr>
        <w:t>ארבל אסטרחן:</w:t>
      </w:r>
    </w:p>
    <w:p w14:paraId="15343FFC" w14:textId="77777777" w:rsidR="005C7ADD" w:rsidRPr="005C7ADD" w:rsidRDefault="005C7ADD" w:rsidP="005C7ADD">
      <w:pPr>
        <w:bidi/>
        <w:jc w:val="both"/>
        <w:rPr>
          <w:rFonts w:cs="David" w:hint="cs"/>
          <w:rtl/>
        </w:rPr>
      </w:pPr>
    </w:p>
    <w:p w14:paraId="108764D1" w14:textId="77777777" w:rsidR="005C7ADD" w:rsidRPr="005C7ADD" w:rsidRDefault="005C7ADD" w:rsidP="005C7ADD">
      <w:pPr>
        <w:bidi/>
        <w:jc w:val="both"/>
        <w:rPr>
          <w:rFonts w:cs="David" w:hint="cs"/>
          <w:rtl/>
        </w:rPr>
      </w:pPr>
      <w:r w:rsidRPr="005C7ADD">
        <w:rPr>
          <w:rFonts w:cs="David" w:hint="cs"/>
          <w:rtl/>
        </w:rPr>
        <w:tab/>
        <w:t xml:space="preserve">היא מסכימה שלא יצטרכו להמתין 45 ימים. אתה מניח הצעת חוק והממשלה מסכימה שהיא תעלה אחרי שבוע. </w:t>
      </w:r>
    </w:p>
    <w:p w14:paraId="3533573B" w14:textId="77777777" w:rsidR="005C7ADD" w:rsidRPr="005C7ADD" w:rsidRDefault="005C7ADD" w:rsidP="005C7ADD">
      <w:pPr>
        <w:bidi/>
        <w:jc w:val="both"/>
        <w:rPr>
          <w:rFonts w:cs="David" w:hint="cs"/>
          <w:rtl/>
        </w:rPr>
      </w:pPr>
    </w:p>
    <w:p w14:paraId="0DA639D8" w14:textId="77777777" w:rsidR="005C7ADD" w:rsidRPr="005C7ADD" w:rsidRDefault="005C7ADD" w:rsidP="005C7ADD">
      <w:pPr>
        <w:bidi/>
        <w:jc w:val="both"/>
        <w:rPr>
          <w:rFonts w:cs="David" w:hint="cs"/>
          <w:u w:val="single"/>
          <w:rtl/>
        </w:rPr>
      </w:pPr>
      <w:r w:rsidRPr="005C7ADD">
        <w:rPr>
          <w:rFonts w:cs="David" w:hint="cs"/>
          <w:u w:val="single"/>
          <w:rtl/>
        </w:rPr>
        <w:t>אברהם מיכאלי:</w:t>
      </w:r>
    </w:p>
    <w:p w14:paraId="3D05CAEB" w14:textId="77777777" w:rsidR="005C7ADD" w:rsidRPr="005C7ADD" w:rsidRDefault="005C7ADD" w:rsidP="005C7ADD">
      <w:pPr>
        <w:bidi/>
        <w:jc w:val="both"/>
        <w:rPr>
          <w:rFonts w:cs="David" w:hint="cs"/>
          <w:rtl/>
        </w:rPr>
      </w:pPr>
    </w:p>
    <w:p w14:paraId="22465CBC" w14:textId="77777777" w:rsidR="005C7ADD" w:rsidRPr="005C7ADD" w:rsidRDefault="005C7ADD" w:rsidP="005C7ADD">
      <w:pPr>
        <w:bidi/>
        <w:jc w:val="both"/>
        <w:rPr>
          <w:rFonts w:cs="David" w:hint="cs"/>
          <w:rtl/>
        </w:rPr>
      </w:pPr>
      <w:r w:rsidRPr="005C7ADD">
        <w:rPr>
          <w:rFonts w:cs="David" w:hint="cs"/>
          <w:rtl/>
        </w:rPr>
        <w:tab/>
        <w:t xml:space="preserve"> פטור מחובת הנחה ניתן על-ידי הממשלה. </w:t>
      </w:r>
    </w:p>
    <w:p w14:paraId="00605717" w14:textId="77777777" w:rsidR="005C7ADD" w:rsidRPr="005C7ADD" w:rsidRDefault="005C7ADD" w:rsidP="005C7ADD">
      <w:pPr>
        <w:bidi/>
        <w:jc w:val="both"/>
        <w:rPr>
          <w:rFonts w:cs="David" w:hint="cs"/>
          <w:rtl/>
        </w:rPr>
      </w:pPr>
    </w:p>
    <w:p w14:paraId="0AF9C914" w14:textId="77777777" w:rsidR="005C7ADD" w:rsidRPr="005C7ADD" w:rsidRDefault="005C7ADD" w:rsidP="005C7ADD">
      <w:pPr>
        <w:bidi/>
        <w:jc w:val="both"/>
        <w:rPr>
          <w:rFonts w:cs="David" w:hint="cs"/>
          <w:u w:val="single"/>
          <w:rtl/>
        </w:rPr>
      </w:pPr>
      <w:r w:rsidRPr="005C7ADD">
        <w:rPr>
          <w:rFonts w:cs="David" w:hint="cs"/>
          <w:u w:val="single"/>
          <w:rtl/>
        </w:rPr>
        <w:t>ישראל אייכלר:</w:t>
      </w:r>
    </w:p>
    <w:p w14:paraId="2BA3AED4" w14:textId="77777777" w:rsidR="005C7ADD" w:rsidRPr="005C7ADD" w:rsidRDefault="005C7ADD" w:rsidP="005C7ADD">
      <w:pPr>
        <w:bidi/>
        <w:jc w:val="both"/>
        <w:rPr>
          <w:rFonts w:cs="David" w:hint="cs"/>
          <w:rtl/>
        </w:rPr>
      </w:pPr>
    </w:p>
    <w:p w14:paraId="4176C376" w14:textId="77777777" w:rsidR="005C7ADD" w:rsidRPr="005C7ADD" w:rsidRDefault="005C7ADD" w:rsidP="005C7ADD">
      <w:pPr>
        <w:bidi/>
        <w:jc w:val="both"/>
        <w:rPr>
          <w:rFonts w:cs="David" w:hint="cs"/>
          <w:rtl/>
        </w:rPr>
      </w:pPr>
      <w:r w:rsidRPr="005C7ADD">
        <w:rPr>
          <w:rFonts w:cs="David" w:hint="cs"/>
          <w:rtl/>
        </w:rPr>
        <w:tab/>
        <w:t xml:space="preserve">למה צריך את השליש? </w:t>
      </w:r>
    </w:p>
    <w:p w14:paraId="04356943" w14:textId="77777777" w:rsidR="005C7ADD" w:rsidRPr="005C7ADD" w:rsidRDefault="005C7ADD" w:rsidP="005C7ADD">
      <w:pPr>
        <w:bidi/>
        <w:jc w:val="both"/>
        <w:rPr>
          <w:rFonts w:cs="David" w:hint="cs"/>
          <w:rtl/>
        </w:rPr>
      </w:pPr>
    </w:p>
    <w:p w14:paraId="1013F3FA" w14:textId="77777777" w:rsidR="005C7ADD" w:rsidRPr="005C7ADD" w:rsidRDefault="005C7ADD" w:rsidP="005C7ADD">
      <w:pPr>
        <w:bidi/>
        <w:jc w:val="both"/>
        <w:rPr>
          <w:rFonts w:cs="David" w:hint="cs"/>
          <w:u w:val="single"/>
          <w:rtl/>
        </w:rPr>
      </w:pPr>
      <w:r w:rsidRPr="005C7ADD">
        <w:rPr>
          <w:rFonts w:cs="David" w:hint="cs"/>
          <w:u w:val="single"/>
          <w:rtl/>
        </w:rPr>
        <w:t>ארבל אסטרחן:</w:t>
      </w:r>
    </w:p>
    <w:p w14:paraId="68837FFB" w14:textId="77777777" w:rsidR="005C7ADD" w:rsidRPr="005C7ADD" w:rsidRDefault="005C7ADD" w:rsidP="005C7ADD">
      <w:pPr>
        <w:bidi/>
        <w:jc w:val="both"/>
        <w:rPr>
          <w:rFonts w:cs="David" w:hint="cs"/>
          <w:rtl/>
        </w:rPr>
      </w:pPr>
    </w:p>
    <w:p w14:paraId="17D1A8F0" w14:textId="77777777" w:rsidR="005C7ADD" w:rsidRPr="005C7ADD" w:rsidRDefault="005C7ADD" w:rsidP="005C7ADD">
      <w:pPr>
        <w:bidi/>
        <w:jc w:val="both"/>
        <w:rPr>
          <w:rFonts w:cs="David" w:hint="cs"/>
          <w:rtl/>
        </w:rPr>
      </w:pPr>
      <w:r w:rsidRPr="005C7ADD">
        <w:rPr>
          <w:rFonts w:cs="David" w:hint="cs"/>
          <w:rtl/>
        </w:rPr>
        <w:tab/>
        <w:t xml:space="preserve">זאת הוראה שנקבעה בשעתו. היו כל הזמן בקשות לפטורים וחשבו שאם יקבעו חובת נוכחות של שליש זה יצמצם את המספר. </w:t>
      </w:r>
    </w:p>
    <w:p w14:paraId="614AB01D" w14:textId="77777777" w:rsidR="005C7ADD" w:rsidRPr="005C7ADD" w:rsidRDefault="005C7ADD" w:rsidP="005C7ADD">
      <w:pPr>
        <w:bidi/>
        <w:jc w:val="both"/>
        <w:rPr>
          <w:rFonts w:cs="David" w:hint="cs"/>
          <w:rtl/>
        </w:rPr>
      </w:pPr>
    </w:p>
    <w:p w14:paraId="095339D5" w14:textId="77777777" w:rsidR="005C7ADD" w:rsidRPr="005C7ADD" w:rsidRDefault="005C7ADD" w:rsidP="005C7ADD">
      <w:pPr>
        <w:bidi/>
        <w:jc w:val="both"/>
        <w:rPr>
          <w:rFonts w:cs="David" w:hint="cs"/>
          <w:u w:val="single"/>
          <w:rtl/>
        </w:rPr>
      </w:pPr>
      <w:r w:rsidRPr="005C7ADD">
        <w:rPr>
          <w:rFonts w:cs="David" w:hint="cs"/>
          <w:u w:val="single"/>
          <w:rtl/>
        </w:rPr>
        <w:t>היו"ר יריב לוין:</w:t>
      </w:r>
    </w:p>
    <w:p w14:paraId="58DE4611" w14:textId="77777777" w:rsidR="005C7ADD" w:rsidRPr="005C7ADD" w:rsidRDefault="005C7ADD" w:rsidP="005C7ADD">
      <w:pPr>
        <w:bidi/>
        <w:jc w:val="both"/>
        <w:rPr>
          <w:rFonts w:cs="David" w:hint="cs"/>
          <w:rtl/>
        </w:rPr>
      </w:pPr>
    </w:p>
    <w:p w14:paraId="6232E206" w14:textId="77777777" w:rsidR="005C7ADD" w:rsidRPr="005C7ADD" w:rsidRDefault="005C7ADD" w:rsidP="005C7ADD">
      <w:pPr>
        <w:bidi/>
        <w:jc w:val="both"/>
        <w:rPr>
          <w:rFonts w:cs="David" w:hint="cs"/>
          <w:rtl/>
        </w:rPr>
      </w:pPr>
      <w:r w:rsidRPr="005C7ADD">
        <w:rPr>
          <w:rFonts w:cs="David" w:hint="cs"/>
          <w:rtl/>
        </w:rPr>
        <w:tab/>
        <w:t xml:space="preserve">אסביר את הצד הפורמלי ואסביר מה אנו עושים מתוקף הסיכומים שישנם בינינו. באופן עקרוני התהליך של פטור מחובת הנחה הוא שחבר הכנסת פונה לוועדת הכנסת ומבקש פטור מחובת הנחה. לכאורה, באופן תיאורטי אני יכול להחליט שאני לא רוצה לדון בבקשה שלו, או שאדון בה רק במועד כזה שהיא תהפוך כבר ללא רלוונטית, ואני יכול לדון בה כעבור שעתיים ולקבל החלטה. </w:t>
      </w:r>
    </w:p>
    <w:p w14:paraId="5515F6F1" w14:textId="77777777" w:rsidR="005C7ADD" w:rsidRPr="005C7ADD" w:rsidRDefault="005C7ADD" w:rsidP="005C7ADD">
      <w:pPr>
        <w:bidi/>
        <w:jc w:val="both"/>
        <w:rPr>
          <w:rFonts w:cs="David" w:hint="cs"/>
          <w:rtl/>
        </w:rPr>
      </w:pPr>
    </w:p>
    <w:p w14:paraId="46AF5192" w14:textId="77777777" w:rsidR="005C7ADD" w:rsidRPr="005C7ADD" w:rsidRDefault="005C7ADD" w:rsidP="005C7ADD">
      <w:pPr>
        <w:bidi/>
        <w:jc w:val="both"/>
        <w:rPr>
          <w:rFonts w:cs="David" w:hint="cs"/>
          <w:u w:val="single"/>
          <w:rtl/>
        </w:rPr>
      </w:pPr>
      <w:r w:rsidRPr="005C7ADD">
        <w:rPr>
          <w:rFonts w:cs="David" w:hint="cs"/>
          <w:u w:val="single"/>
          <w:rtl/>
        </w:rPr>
        <w:t>ארבל אסטרחן:</w:t>
      </w:r>
    </w:p>
    <w:p w14:paraId="4ED91598" w14:textId="77777777" w:rsidR="005C7ADD" w:rsidRPr="005C7ADD" w:rsidRDefault="005C7ADD" w:rsidP="005C7ADD">
      <w:pPr>
        <w:bidi/>
        <w:jc w:val="both"/>
        <w:rPr>
          <w:rFonts w:cs="David" w:hint="cs"/>
          <w:rtl/>
        </w:rPr>
      </w:pPr>
    </w:p>
    <w:p w14:paraId="791E53F6" w14:textId="77777777" w:rsidR="005C7ADD" w:rsidRPr="005C7ADD" w:rsidRDefault="005C7ADD" w:rsidP="005C7ADD">
      <w:pPr>
        <w:bidi/>
        <w:jc w:val="both"/>
        <w:rPr>
          <w:rFonts w:cs="David" w:hint="cs"/>
          <w:rtl/>
        </w:rPr>
      </w:pPr>
      <w:r w:rsidRPr="005C7ADD">
        <w:rPr>
          <w:rFonts w:cs="David" w:hint="cs"/>
          <w:rtl/>
        </w:rPr>
        <w:tab/>
        <w:t xml:space="preserve">צריך לדון בתוך זמן סביר. </w:t>
      </w:r>
    </w:p>
    <w:p w14:paraId="1B880C37" w14:textId="77777777" w:rsidR="005C7ADD" w:rsidRPr="005C7ADD" w:rsidRDefault="005C7ADD" w:rsidP="005C7ADD">
      <w:pPr>
        <w:bidi/>
        <w:jc w:val="both"/>
        <w:rPr>
          <w:rFonts w:cs="David" w:hint="cs"/>
          <w:rtl/>
        </w:rPr>
      </w:pPr>
    </w:p>
    <w:p w14:paraId="4D495998" w14:textId="77777777" w:rsidR="005C7ADD" w:rsidRPr="005C7ADD" w:rsidRDefault="005C7ADD" w:rsidP="005C7ADD">
      <w:pPr>
        <w:bidi/>
        <w:jc w:val="both"/>
        <w:rPr>
          <w:rFonts w:cs="David" w:hint="cs"/>
          <w:u w:val="single"/>
          <w:rtl/>
        </w:rPr>
      </w:pPr>
      <w:r w:rsidRPr="005C7ADD">
        <w:rPr>
          <w:rFonts w:cs="David" w:hint="cs"/>
          <w:u w:val="single"/>
          <w:rtl/>
        </w:rPr>
        <w:t>היו"ר יריב לוין:</w:t>
      </w:r>
    </w:p>
    <w:p w14:paraId="11FEFE3A" w14:textId="77777777" w:rsidR="005C7ADD" w:rsidRPr="005C7ADD" w:rsidRDefault="005C7ADD" w:rsidP="005C7ADD">
      <w:pPr>
        <w:bidi/>
        <w:jc w:val="both"/>
        <w:rPr>
          <w:rFonts w:cs="David" w:hint="cs"/>
          <w:rtl/>
        </w:rPr>
      </w:pPr>
    </w:p>
    <w:p w14:paraId="7E6BC105" w14:textId="77777777" w:rsidR="005C7ADD" w:rsidRPr="005C7ADD" w:rsidRDefault="005C7ADD" w:rsidP="005C7ADD">
      <w:pPr>
        <w:bidi/>
        <w:jc w:val="both"/>
        <w:rPr>
          <w:rFonts w:cs="David" w:hint="cs"/>
          <w:rtl/>
        </w:rPr>
      </w:pPr>
      <w:r w:rsidRPr="005C7ADD">
        <w:rPr>
          <w:rFonts w:cs="David" w:hint="cs"/>
          <w:rtl/>
        </w:rPr>
        <w:tab/>
        <w:t xml:space="preserve">מאחר והממשלה אמרה: אם לא תהיה לנו אפשרות לגבש עמדה באופן אוטומטי נצטרך להתנגד ואז התוצאה תהיה שהקואליציה במשמעת קואליציונית תפיל את הנושא בהצבעה בתוך הוועדה, לכן הפרקטיקה שהתגבשה היא כזאת, שהצעות עולות לוועדת השרים לענייני חקיקה, ותיכף אסייג גם את זה. באופן עקרוני, נניח שהוצגה בקשה ביום שני, היא עולה לוועדת השרים לענייני חקיקה ביום ראשון שלאחר מכן ואז ניתנת עמדת הממשלה. בדרך כלל כאשר הממשלה תומכת בהצעת החוק היא תומכת גם בפטור ואז זה לא מגיע לשולחננו בכלל. אם הממשלה מתנגדת, יכול חבר הכנסת לבקש לקיים כאן הצבעה. אני תמיד עומד על כך שאקיים כאן הצבעה אם חבר הכנסת ביקש לעשות כן, אלא שאז נערך גיוס קואליציוני והבקשה לפטור נדחית, וזה קרה כאן כבר כמה פעמים. ברוב המקרים חברי הכנסת במקרה כזה פשוט מוותרים בכלל על העניין. עשו  ניסיון, לא הצליחו לקבל את תמיכת הממשלה ויורדים מן העניין. </w:t>
      </w:r>
    </w:p>
    <w:p w14:paraId="06D8E7BD" w14:textId="77777777" w:rsidR="005C7ADD" w:rsidRPr="005C7ADD" w:rsidRDefault="005C7ADD" w:rsidP="005C7ADD">
      <w:pPr>
        <w:bidi/>
        <w:jc w:val="both"/>
        <w:rPr>
          <w:rFonts w:cs="David" w:hint="cs"/>
          <w:rtl/>
        </w:rPr>
      </w:pPr>
    </w:p>
    <w:p w14:paraId="4A3EE825" w14:textId="77777777" w:rsidR="005C7ADD" w:rsidRPr="005C7ADD" w:rsidRDefault="005C7ADD" w:rsidP="005C7ADD">
      <w:pPr>
        <w:bidi/>
        <w:jc w:val="both"/>
        <w:rPr>
          <w:rFonts w:cs="David" w:hint="cs"/>
          <w:rtl/>
        </w:rPr>
      </w:pPr>
      <w:r w:rsidRPr="005C7ADD">
        <w:rPr>
          <w:rFonts w:cs="David" w:hint="cs"/>
          <w:rtl/>
        </w:rPr>
        <w:t xml:space="preserve"> </w:t>
      </w:r>
      <w:r w:rsidRPr="005C7ADD">
        <w:rPr>
          <w:rFonts w:cs="David" w:hint="cs"/>
          <w:rtl/>
        </w:rPr>
        <w:tab/>
        <w:t xml:space="preserve">פטור מחובת הנחה הפך למסלול שיש לו שני יתרונות: האחד, הוא באמת מקצר את הדרך, והשני, הוא מאפשר לעקוף את סוגיית המכסות כי הוא לכאורה בא מחוץ למסגרת המכסות. </w:t>
      </w:r>
    </w:p>
    <w:p w14:paraId="6A5CACE7" w14:textId="77777777" w:rsidR="005C7ADD" w:rsidRPr="005C7ADD" w:rsidRDefault="005C7ADD" w:rsidP="005C7ADD">
      <w:pPr>
        <w:bidi/>
        <w:jc w:val="both"/>
        <w:rPr>
          <w:rFonts w:cs="David" w:hint="cs"/>
          <w:rtl/>
        </w:rPr>
      </w:pPr>
    </w:p>
    <w:p w14:paraId="0062157B" w14:textId="77777777" w:rsidR="005C7ADD" w:rsidRPr="005C7ADD" w:rsidRDefault="005C7ADD" w:rsidP="005C7ADD">
      <w:pPr>
        <w:bidi/>
        <w:jc w:val="both"/>
        <w:rPr>
          <w:rFonts w:cs="David" w:hint="cs"/>
          <w:u w:val="single"/>
          <w:rtl/>
        </w:rPr>
      </w:pPr>
      <w:r w:rsidRPr="005C7ADD">
        <w:rPr>
          <w:rFonts w:cs="David" w:hint="cs"/>
          <w:u w:val="single"/>
          <w:rtl/>
        </w:rPr>
        <w:t>אברהם מיכאלי:</w:t>
      </w:r>
    </w:p>
    <w:p w14:paraId="4DDEB0F4" w14:textId="77777777" w:rsidR="005C7ADD" w:rsidRPr="005C7ADD" w:rsidRDefault="005C7ADD" w:rsidP="005C7ADD">
      <w:pPr>
        <w:bidi/>
        <w:jc w:val="both"/>
        <w:rPr>
          <w:rFonts w:cs="David" w:hint="cs"/>
          <w:rtl/>
        </w:rPr>
      </w:pPr>
    </w:p>
    <w:p w14:paraId="73374CFE" w14:textId="77777777" w:rsidR="005C7ADD" w:rsidRPr="005C7ADD" w:rsidRDefault="005C7ADD" w:rsidP="005C7ADD">
      <w:pPr>
        <w:bidi/>
        <w:jc w:val="both"/>
        <w:rPr>
          <w:rFonts w:cs="David" w:hint="cs"/>
          <w:rtl/>
        </w:rPr>
      </w:pPr>
      <w:r w:rsidRPr="005C7ADD">
        <w:rPr>
          <w:rFonts w:cs="David" w:hint="cs"/>
          <w:rtl/>
        </w:rPr>
        <w:tab/>
        <w:t>למה זה פוטר מן המכסות?</w:t>
      </w:r>
    </w:p>
    <w:p w14:paraId="2B919806" w14:textId="77777777" w:rsidR="005C7ADD" w:rsidRPr="005C7ADD" w:rsidRDefault="005C7ADD" w:rsidP="005C7ADD">
      <w:pPr>
        <w:bidi/>
        <w:jc w:val="both"/>
        <w:rPr>
          <w:rFonts w:cs="David" w:hint="cs"/>
          <w:rtl/>
        </w:rPr>
      </w:pPr>
    </w:p>
    <w:p w14:paraId="0B81D974" w14:textId="77777777" w:rsidR="005C7ADD" w:rsidRPr="005C7ADD" w:rsidRDefault="005C7ADD" w:rsidP="005C7ADD">
      <w:pPr>
        <w:bidi/>
        <w:jc w:val="both"/>
        <w:rPr>
          <w:rFonts w:cs="David" w:hint="cs"/>
          <w:u w:val="single"/>
          <w:rtl/>
        </w:rPr>
      </w:pPr>
      <w:r w:rsidRPr="005C7ADD">
        <w:rPr>
          <w:rFonts w:cs="David" w:hint="cs"/>
          <w:u w:val="single"/>
          <w:rtl/>
        </w:rPr>
        <w:t>היו"ר יריב לוין:</w:t>
      </w:r>
    </w:p>
    <w:p w14:paraId="0F7FDE42" w14:textId="77777777" w:rsidR="005C7ADD" w:rsidRPr="005C7ADD" w:rsidRDefault="005C7ADD" w:rsidP="005C7ADD">
      <w:pPr>
        <w:bidi/>
        <w:jc w:val="both"/>
        <w:rPr>
          <w:rFonts w:cs="David" w:hint="cs"/>
          <w:rtl/>
        </w:rPr>
      </w:pPr>
    </w:p>
    <w:p w14:paraId="377E3669" w14:textId="77777777" w:rsidR="005C7ADD" w:rsidRPr="005C7ADD" w:rsidRDefault="005C7ADD" w:rsidP="005C7ADD">
      <w:pPr>
        <w:bidi/>
        <w:jc w:val="both"/>
        <w:rPr>
          <w:rFonts w:cs="David" w:hint="cs"/>
          <w:rtl/>
        </w:rPr>
      </w:pPr>
      <w:r w:rsidRPr="005C7ADD">
        <w:rPr>
          <w:rFonts w:cs="David" w:hint="cs"/>
          <w:rtl/>
        </w:rPr>
        <w:tab/>
        <w:t xml:space="preserve">הוא בא מחוץ למסגרת המכסות של ועדת השרים לענייני חקיקה. אני לא מדבר על החשבון הכולל של המכסות. כולנו מכירים את זה. רבותי, אתם מבינים בדיוק על מה אני מדבר. למעשה, אני יכול לומר לכם מתוך ניסיון של שנתיים, מספר הבקשות שהיתה בהן באמת דחיפות אמיתית אפסי ממש. </w:t>
      </w:r>
    </w:p>
    <w:p w14:paraId="7FFA28F7" w14:textId="77777777" w:rsidR="005C7ADD" w:rsidRPr="005C7ADD" w:rsidRDefault="005C7ADD" w:rsidP="005C7ADD">
      <w:pPr>
        <w:bidi/>
        <w:jc w:val="both"/>
        <w:rPr>
          <w:rFonts w:cs="David" w:hint="cs"/>
          <w:rtl/>
        </w:rPr>
      </w:pPr>
    </w:p>
    <w:p w14:paraId="3B028F3B" w14:textId="77777777" w:rsidR="005C7ADD" w:rsidRPr="005C7ADD" w:rsidRDefault="005C7ADD" w:rsidP="005C7ADD">
      <w:pPr>
        <w:bidi/>
        <w:jc w:val="both"/>
        <w:rPr>
          <w:rFonts w:cs="David" w:hint="cs"/>
          <w:u w:val="single"/>
          <w:rtl/>
        </w:rPr>
      </w:pPr>
      <w:r w:rsidRPr="005C7ADD">
        <w:rPr>
          <w:rFonts w:cs="David" w:hint="cs"/>
          <w:u w:val="single"/>
          <w:rtl/>
        </w:rPr>
        <w:t>פרח לרנר:</w:t>
      </w:r>
    </w:p>
    <w:p w14:paraId="6C3D9BE1" w14:textId="77777777" w:rsidR="005C7ADD" w:rsidRPr="005C7ADD" w:rsidRDefault="005C7ADD" w:rsidP="005C7ADD">
      <w:pPr>
        <w:bidi/>
        <w:jc w:val="both"/>
        <w:rPr>
          <w:rFonts w:cs="David" w:hint="cs"/>
          <w:rtl/>
        </w:rPr>
      </w:pPr>
    </w:p>
    <w:p w14:paraId="1291F197" w14:textId="77777777" w:rsidR="005C7ADD" w:rsidRPr="005C7ADD" w:rsidRDefault="005C7ADD" w:rsidP="005C7ADD">
      <w:pPr>
        <w:bidi/>
        <w:jc w:val="both"/>
        <w:rPr>
          <w:rFonts w:cs="David" w:hint="cs"/>
          <w:rtl/>
        </w:rPr>
      </w:pPr>
      <w:r w:rsidRPr="005C7ADD">
        <w:rPr>
          <w:rFonts w:cs="David" w:hint="cs"/>
          <w:rtl/>
        </w:rPr>
        <w:tab/>
        <w:t xml:space="preserve">בפועל בכל שבוע אנחנו מקבלים בקשות כאלה. </w:t>
      </w:r>
    </w:p>
    <w:p w14:paraId="03EDE23C" w14:textId="77777777" w:rsidR="005C7ADD" w:rsidRPr="005C7ADD" w:rsidRDefault="005C7ADD" w:rsidP="005C7ADD">
      <w:pPr>
        <w:bidi/>
        <w:jc w:val="both"/>
        <w:rPr>
          <w:rFonts w:cs="David" w:hint="cs"/>
          <w:rtl/>
        </w:rPr>
      </w:pPr>
    </w:p>
    <w:p w14:paraId="580CC9FF" w14:textId="77777777" w:rsidR="005C7ADD" w:rsidRPr="005C7ADD" w:rsidRDefault="005C7ADD" w:rsidP="005C7ADD">
      <w:pPr>
        <w:keepLines/>
        <w:bidi/>
        <w:jc w:val="both"/>
        <w:rPr>
          <w:rFonts w:cs="David" w:hint="cs"/>
          <w:u w:val="single"/>
          <w:rtl/>
        </w:rPr>
      </w:pPr>
      <w:r w:rsidRPr="005C7ADD">
        <w:rPr>
          <w:rFonts w:cs="David" w:hint="cs"/>
          <w:u w:val="single"/>
          <w:rtl/>
        </w:rPr>
        <w:t>היו"ר יריב לוין:</w:t>
      </w:r>
    </w:p>
    <w:p w14:paraId="7DAE304C" w14:textId="77777777" w:rsidR="005C7ADD" w:rsidRPr="005C7ADD" w:rsidRDefault="005C7ADD" w:rsidP="005C7ADD">
      <w:pPr>
        <w:keepLines/>
        <w:bidi/>
        <w:jc w:val="both"/>
        <w:rPr>
          <w:rFonts w:cs="David" w:hint="cs"/>
          <w:rtl/>
        </w:rPr>
      </w:pPr>
    </w:p>
    <w:p w14:paraId="1E7FCCB2" w14:textId="77777777" w:rsidR="005C7ADD" w:rsidRPr="005C7ADD" w:rsidRDefault="005C7ADD" w:rsidP="005C7ADD">
      <w:pPr>
        <w:keepLines/>
        <w:bidi/>
        <w:jc w:val="both"/>
        <w:rPr>
          <w:rFonts w:cs="David" w:hint="cs"/>
          <w:rtl/>
        </w:rPr>
      </w:pPr>
      <w:r w:rsidRPr="005C7ADD">
        <w:rPr>
          <w:rFonts w:cs="David" w:hint="cs"/>
          <w:rtl/>
        </w:rPr>
        <w:tab/>
        <w:t xml:space="preserve">עמדה שאלה, בתוך האיזון הזה, האם הגיוני להפוך את זה לכלי שיציף את ועדת השרים לענייני חקיקה בכמויות עצומות של בקשות כאלה, שאז הם יכולים מבחינתם להגיד: רבותי, מאה אחוז, אנחנו רוצים שתקיים אצלך דיון על אישור הפטור או דחייתו, נגייס את הרוב הקואליציוני ונפיל את הכול. </w:t>
      </w:r>
    </w:p>
    <w:p w14:paraId="27DC9086" w14:textId="77777777" w:rsidR="005C7ADD" w:rsidRPr="005C7ADD" w:rsidRDefault="005C7ADD" w:rsidP="005C7ADD">
      <w:pPr>
        <w:bidi/>
        <w:jc w:val="both"/>
        <w:rPr>
          <w:rFonts w:cs="David" w:hint="cs"/>
          <w:rtl/>
        </w:rPr>
      </w:pPr>
    </w:p>
    <w:p w14:paraId="53A11F93" w14:textId="77777777" w:rsidR="005C7ADD" w:rsidRPr="005C7ADD" w:rsidRDefault="005C7ADD" w:rsidP="005C7ADD">
      <w:pPr>
        <w:bidi/>
        <w:jc w:val="both"/>
        <w:rPr>
          <w:rFonts w:cs="David" w:hint="cs"/>
          <w:rtl/>
        </w:rPr>
      </w:pPr>
      <w:r w:rsidRPr="005C7ADD">
        <w:rPr>
          <w:rFonts w:cs="David" w:hint="cs"/>
          <w:rtl/>
        </w:rPr>
        <w:t xml:space="preserve"> </w:t>
      </w:r>
      <w:r w:rsidRPr="005C7ADD">
        <w:rPr>
          <w:rFonts w:cs="David" w:hint="cs"/>
          <w:rtl/>
        </w:rPr>
        <w:tab/>
        <w:t xml:space="preserve">בסופו של דבר גיבשנו פרקטיקה שעובדת היטב לטובת כל הצדדים, שקבעה שמדי שבוע יעלו שתי הצעות במסלול הזה. במידה ויהיו יותר משתיים אני אחלק אותן בין קואליציה ובין אופוזיציה, אחת לכל אחד. בצורה הזאת הדברים עולים. בסך הכול יש לפעמים שיאים של הצפה. הממוצע הוא בין 1-2 ובדרך כלל אין אפילו תור, כי אנשים הבינו. בסך הכול התגבשה כאן איזו תודעה. הסברתי גם לאנשים שפנו אליי. כאשר אני רואה שאותו אדם בא אליי שבוע אחר שבוע וכל פעם מבקש פטור מחובת הנחה להצעה שהוא הגיש אתמול, אני אומר לו: אני לא יכול למנוע ממך לעשות כן, אבל תבין, אי אפשר לשלוח אותך בכל שבוע לוועדת השרים, זה לא הגיוני. תשתמש בזה כאשר אתה באמת צריך את זה. בכוחות משותפים הצלחנו להביא את זה למקום שכולם חיים אתו לא רע, מקום שמבוסס על הבנה ולא על איזו קביעה תקנונית כזאת או אחרת. </w:t>
      </w:r>
    </w:p>
    <w:p w14:paraId="67451B66" w14:textId="77777777" w:rsidR="005C7ADD" w:rsidRPr="005C7ADD" w:rsidRDefault="005C7ADD" w:rsidP="005C7ADD">
      <w:pPr>
        <w:bidi/>
        <w:jc w:val="both"/>
        <w:rPr>
          <w:rFonts w:cs="David" w:hint="cs"/>
          <w:rtl/>
        </w:rPr>
      </w:pPr>
    </w:p>
    <w:p w14:paraId="6138FF74" w14:textId="77777777" w:rsidR="005C7ADD" w:rsidRPr="005C7ADD" w:rsidRDefault="005C7ADD" w:rsidP="005C7ADD">
      <w:pPr>
        <w:bidi/>
        <w:jc w:val="both"/>
        <w:rPr>
          <w:rFonts w:cs="David" w:hint="cs"/>
          <w:u w:val="single"/>
          <w:rtl/>
        </w:rPr>
      </w:pPr>
      <w:r w:rsidRPr="005C7ADD">
        <w:rPr>
          <w:rFonts w:cs="David" w:hint="cs"/>
          <w:u w:val="single"/>
          <w:rtl/>
        </w:rPr>
        <w:t>לימור ברמן:</w:t>
      </w:r>
    </w:p>
    <w:p w14:paraId="62ACF874" w14:textId="77777777" w:rsidR="005C7ADD" w:rsidRPr="005C7ADD" w:rsidRDefault="005C7ADD" w:rsidP="005C7ADD">
      <w:pPr>
        <w:bidi/>
        <w:jc w:val="both"/>
        <w:rPr>
          <w:rFonts w:cs="David" w:hint="cs"/>
          <w:rtl/>
        </w:rPr>
      </w:pPr>
    </w:p>
    <w:p w14:paraId="20C468E3" w14:textId="77777777" w:rsidR="005C7ADD" w:rsidRPr="005C7ADD" w:rsidRDefault="005C7ADD" w:rsidP="005C7ADD">
      <w:pPr>
        <w:bidi/>
        <w:jc w:val="both"/>
        <w:rPr>
          <w:rFonts w:cs="David" w:hint="cs"/>
          <w:rtl/>
        </w:rPr>
      </w:pPr>
      <w:r w:rsidRPr="005C7ADD">
        <w:rPr>
          <w:rFonts w:cs="David" w:hint="cs"/>
          <w:rtl/>
        </w:rPr>
        <w:tab/>
        <w:t xml:space="preserve">כחלק מן העניין מדוע הכלי הזה איבד ממשמעותו, במקום להסתכל על הצעת החוק שעולה כמו הצעה דחופה לסדר, כאשר משתמשים במכסה להצעה רגילה לסדר, כאן אין לזה סיכוי. כלומר, אם אני לא צריכה את ועדת השרים לענייני חקיקה, כי ברור לי שוועדת השרים תתנגד להצעה, אבל עדיין חשוב לי באותו שבוע להעלות את זה </w:t>
      </w:r>
      <w:r w:rsidRPr="005C7ADD">
        <w:rPr>
          <w:rFonts w:cs="David"/>
          <w:rtl/>
        </w:rPr>
        <w:t>–</w:t>
      </w:r>
      <w:r w:rsidRPr="005C7ADD">
        <w:rPr>
          <w:rFonts w:cs="David" w:hint="cs"/>
          <w:rtl/>
        </w:rPr>
        <w:t xml:space="preserve"> אציג לך דוגמה פשוטה, איך ביום חמישי חבר כנסת הגיש הצעת חוק בנוגע לכבאות כאשר בית אורן עדיין בערה, וביום ראשון אישרו אותה ובאותו שבוע היא עלתה. באותה מידה יכלה להיות הצעת חוק שהממשלה היתה מתנגדת לה ועדיין רלוונטי שתעלה ביום רביעי, גם אם הממשלה מתנגדת לה. </w:t>
      </w:r>
    </w:p>
    <w:p w14:paraId="29F891C6" w14:textId="77777777" w:rsidR="005C7ADD" w:rsidRPr="005C7ADD" w:rsidRDefault="005C7ADD" w:rsidP="005C7ADD">
      <w:pPr>
        <w:bidi/>
        <w:jc w:val="both"/>
        <w:rPr>
          <w:rFonts w:cs="David" w:hint="cs"/>
          <w:rtl/>
        </w:rPr>
      </w:pPr>
    </w:p>
    <w:p w14:paraId="3FFD3372" w14:textId="77777777" w:rsidR="005C7ADD" w:rsidRPr="005C7ADD" w:rsidRDefault="005C7ADD" w:rsidP="005C7ADD">
      <w:pPr>
        <w:bidi/>
        <w:jc w:val="both"/>
        <w:rPr>
          <w:rFonts w:cs="David" w:hint="cs"/>
          <w:u w:val="single"/>
          <w:rtl/>
        </w:rPr>
      </w:pPr>
      <w:r w:rsidRPr="005C7ADD">
        <w:rPr>
          <w:rFonts w:cs="David" w:hint="cs"/>
          <w:u w:val="single"/>
          <w:rtl/>
        </w:rPr>
        <w:t>היו"ר יריב לוין:</w:t>
      </w:r>
    </w:p>
    <w:p w14:paraId="6FAB6012" w14:textId="77777777" w:rsidR="005C7ADD" w:rsidRPr="005C7ADD" w:rsidRDefault="005C7ADD" w:rsidP="005C7ADD">
      <w:pPr>
        <w:bidi/>
        <w:jc w:val="both"/>
        <w:rPr>
          <w:rFonts w:cs="David" w:hint="cs"/>
          <w:rtl/>
        </w:rPr>
      </w:pPr>
    </w:p>
    <w:p w14:paraId="1C919391" w14:textId="77777777" w:rsidR="005C7ADD" w:rsidRPr="005C7ADD" w:rsidRDefault="005C7ADD" w:rsidP="005C7ADD">
      <w:pPr>
        <w:bidi/>
        <w:jc w:val="both"/>
        <w:rPr>
          <w:rFonts w:cs="David" w:hint="cs"/>
          <w:rtl/>
        </w:rPr>
      </w:pPr>
      <w:r w:rsidRPr="005C7ADD">
        <w:rPr>
          <w:rFonts w:cs="David" w:hint="cs"/>
          <w:rtl/>
        </w:rPr>
        <w:tab/>
        <w:t xml:space="preserve">מאה אחוז. </w:t>
      </w:r>
    </w:p>
    <w:p w14:paraId="17D6F36D" w14:textId="77777777" w:rsidR="005C7ADD" w:rsidRPr="005C7ADD" w:rsidRDefault="005C7ADD" w:rsidP="005C7ADD">
      <w:pPr>
        <w:bidi/>
        <w:jc w:val="both"/>
        <w:rPr>
          <w:rFonts w:cs="David" w:hint="cs"/>
          <w:rtl/>
        </w:rPr>
      </w:pPr>
    </w:p>
    <w:p w14:paraId="2C455698" w14:textId="77777777" w:rsidR="005C7ADD" w:rsidRPr="005C7ADD" w:rsidRDefault="005C7ADD" w:rsidP="005C7ADD">
      <w:pPr>
        <w:bidi/>
        <w:jc w:val="both"/>
        <w:rPr>
          <w:rFonts w:cs="David" w:hint="cs"/>
          <w:u w:val="single"/>
          <w:rtl/>
        </w:rPr>
      </w:pPr>
      <w:r w:rsidRPr="005C7ADD">
        <w:rPr>
          <w:rFonts w:cs="David" w:hint="cs"/>
          <w:u w:val="single"/>
          <w:rtl/>
        </w:rPr>
        <w:t>לימור ברמן:</w:t>
      </w:r>
    </w:p>
    <w:p w14:paraId="7B17CF52" w14:textId="77777777" w:rsidR="005C7ADD" w:rsidRPr="005C7ADD" w:rsidRDefault="005C7ADD" w:rsidP="005C7ADD">
      <w:pPr>
        <w:bidi/>
        <w:jc w:val="both"/>
        <w:rPr>
          <w:rFonts w:cs="David" w:hint="cs"/>
          <w:rtl/>
        </w:rPr>
      </w:pPr>
    </w:p>
    <w:p w14:paraId="5B796F47" w14:textId="77777777" w:rsidR="005C7ADD" w:rsidRPr="005C7ADD" w:rsidRDefault="005C7ADD" w:rsidP="005C7ADD">
      <w:pPr>
        <w:bidi/>
        <w:jc w:val="both"/>
        <w:rPr>
          <w:rFonts w:cs="David" w:hint="cs"/>
          <w:rtl/>
        </w:rPr>
      </w:pPr>
      <w:r w:rsidRPr="005C7ADD">
        <w:rPr>
          <w:rFonts w:cs="David" w:hint="cs"/>
          <w:rtl/>
        </w:rPr>
        <w:tab/>
        <w:t xml:space="preserve">אתה אומר מאה אחוז, אבל מה שקורה, בדיוק כפי שאתם לא עושים שום גיוס קואליציוני או אופוזיציוני כאשר יש הצעות לסדר שמבקשים להפכן לדחופות ושהנשיאות דחתה אותן, וחברי הכנסת כאן מצביעים באמת לפי שיקול דעת, אם באמת דחוף להעלות אותן באותו שבוע או לא, אותו דבר אמור להיות גם כאן. אבל כאן אין בכלל שיקול דעת לחברי הכנסת להגיד: תעזבו לרגע את החלוקה בין קואליציה ואופוזיציה, גם אם זה נגד וגם אם זה בעד אולי בכל זאת צריך לשקול. אפילו לא ברמה של לאפשר ל-2-3 הצעות בכנס לעלות בצורה כזאת. </w:t>
      </w:r>
    </w:p>
    <w:p w14:paraId="5CAEE59C" w14:textId="77777777" w:rsidR="005C7ADD" w:rsidRPr="005C7ADD" w:rsidRDefault="005C7ADD" w:rsidP="005C7ADD">
      <w:pPr>
        <w:bidi/>
        <w:jc w:val="both"/>
        <w:rPr>
          <w:rFonts w:cs="David" w:hint="cs"/>
          <w:rtl/>
        </w:rPr>
      </w:pPr>
    </w:p>
    <w:p w14:paraId="3CAB8450" w14:textId="77777777" w:rsidR="005C7ADD" w:rsidRPr="005C7ADD" w:rsidRDefault="005C7ADD" w:rsidP="005C7ADD">
      <w:pPr>
        <w:bidi/>
        <w:jc w:val="both"/>
        <w:rPr>
          <w:rFonts w:cs="David" w:hint="cs"/>
          <w:u w:val="single"/>
          <w:rtl/>
        </w:rPr>
      </w:pPr>
      <w:r w:rsidRPr="005C7ADD">
        <w:rPr>
          <w:rFonts w:cs="David" w:hint="cs"/>
          <w:u w:val="single"/>
          <w:rtl/>
        </w:rPr>
        <w:t>היו"ר יריב לוין:</w:t>
      </w:r>
    </w:p>
    <w:p w14:paraId="1AFFC775" w14:textId="77777777" w:rsidR="005C7ADD" w:rsidRPr="005C7ADD" w:rsidRDefault="005C7ADD" w:rsidP="005C7ADD">
      <w:pPr>
        <w:bidi/>
        <w:jc w:val="both"/>
        <w:rPr>
          <w:rFonts w:cs="David" w:hint="cs"/>
          <w:rtl/>
        </w:rPr>
      </w:pPr>
    </w:p>
    <w:p w14:paraId="61939789" w14:textId="77777777" w:rsidR="005C7ADD" w:rsidRPr="005C7ADD" w:rsidRDefault="005C7ADD" w:rsidP="005C7ADD">
      <w:pPr>
        <w:bidi/>
        <w:jc w:val="both"/>
        <w:rPr>
          <w:rFonts w:cs="David" w:hint="cs"/>
          <w:rtl/>
        </w:rPr>
      </w:pPr>
      <w:r w:rsidRPr="005C7ADD">
        <w:rPr>
          <w:rFonts w:cs="David" w:hint="cs"/>
          <w:rtl/>
        </w:rPr>
        <w:tab/>
        <w:t xml:space="preserve">באופן עקרוני יש לנו בעיה בקדנציה הזאת, שאין כאן ועדת הסכמות. אנחנו יודעים את זה. יש כאן בעיה שמקרינה על דברים רבים. גם אני סבור שלא אסון גדול אם האופוזיציה תביא מדי פעם, גם בפטור מחובת הנחה, הצעה שהממשלה מתנגדת לה והיא תבוא לדיון ביום רביעי והקואליציה תפיל אותה. זה לא סוף העולם. זה בדיוק סוג הדברים שנסגר בוועדת הסכמות, כי לקואליציה יש זכות, היא לא רוצה שזה יעלה, היא לא רוצה את הפטור והיא יכולה לבוא לכאן, לגייס את האנשים ולהצביע נגד. אין שום כוח בעולם שיכול למנוע ממנה את זה. גם לא הגיוני למנוע ממנה את זה. </w:t>
      </w:r>
    </w:p>
    <w:p w14:paraId="76296045" w14:textId="77777777" w:rsidR="005C7ADD" w:rsidRPr="005C7ADD" w:rsidRDefault="005C7ADD" w:rsidP="005C7ADD">
      <w:pPr>
        <w:bidi/>
        <w:jc w:val="both"/>
        <w:rPr>
          <w:rFonts w:cs="David" w:hint="cs"/>
          <w:rtl/>
        </w:rPr>
      </w:pPr>
    </w:p>
    <w:p w14:paraId="2C5F40C9" w14:textId="77777777" w:rsidR="005C7ADD" w:rsidRPr="005C7ADD" w:rsidRDefault="005C7ADD" w:rsidP="005C7ADD">
      <w:pPr>
        <w:bidi/>
        <w:jc w:val="both"/>
        <w:rPr>
          <w:rFonts w:cs="David" w:hint="cs"/>
          <w:rtl/>
        </w:rPr>
      </w:pPr>
      <w:r w:rsidRPr="005C7ADD">
        <w:rPr>
          <w:rFonts w:cs="David" w:hint="cs"/>
          <w:rtl/>
        </w:rPr>
        <w:t xml:space="preserve"> </w:t>
      </w:r>
      <w:r w:rsidRPr="005C7ADD">
        <w:rPr>
          <w:rFonts w:cs="David" w:hint="cs"/>
          <w:rtl/>
        </w:rPr>
        <w:tab/>
        <w:t xml:space="preserve">בוועדה הזאת הצלחנו להגיע להבנה שאפשר לקדם כאן דברים ששנים לא עשו. אני סבור שזה לא בשמים. בעיניי באמת לא סוף העולם אם היתה עולה איזו הצעה בקריאה הטרומית, אלה באמת עניינים שוליים. זה שאין לנו כאן ועדת הסכמות מקשה מאוד, זה נכון, אין לי ויכוח על כך, אבל זה בעיה שלא נמצאת במגרש התקנוני, אלא במגרש של יכולת האנשים כאן לעבוד זה עם זה בצורה סבירה. </w:t>
      </w:r>
    </w:p>
    <w:p w14:paraId="5D453376" w14:textId="77777777" w:rsidR="005C7ADD" w:rsidRPr="005C7ADD" w:rsidRDefault="005C7ADD" w:rsidP="005C7ADD">
      <w:pPr>
        <w:bidi/>
        <w:jc w:val="both"/>
        <w:rPr>
          <w:rFonts w:cs="David" w:hint="cs"/>
          <w:rtl/>
        </w:rPr>
      </w:pPr>
    </w:p>
    <w:p w14:paraId="42D42AE8" w14:textId="77777777" w:rsidR="005C7ADD" w:rsidRPr="005C7ADD" w:rsidRDefault="005C7ADD" w:rsidP="005C7ADD">
      <w:pPr>
        <w:keepLines/>
        <w:bidi/>
        <w:jc w:val="both"/>
        <w:rPr>
          <w:rFonts w:cs="David" w:hint="cs"/>
          <w:u w:val="single"/>
          <w:rtl/>
        </w:rPr>
      </w:pPr>
      <w:r w:rsidRPr="005C7ADD">
        <w:rPr>
          <w:rFonts w:cs="David" w:hint="cs"/>
          <w:u w:val="single"/>
          <w:rtl/>
        </w:rPr>
        <w:t>אברהם מיכאלי:</w:t>
      </w:r>
    </w:p>
    <w:p w14:paraId="607ED57B" w14:textId="77777777" w:rsidR="005C7ADD" w:rsidRPr="005C7ADD" w:rsidRDefault="005C7ADD" w:rsidP="005C7ADD">
      <w:pPr>
        <w:keepLines/>
        <w:bidi/>
        <w:jc w:val="both"/>
        <w:rPr>
          <w:rFonts w:cs="David" w:hint="cs"/>
          <w:rtl/>
        </w:rPr>
      </w:pPr>
    </w:p>
    <w:p w14:paraId="7CD0A94B" w14:textId="77777777" w:rsidR="005C7ADD" w:rsidRPr="005C7ADD" w:rsidRDefault="005C7ADD" w:rsidP="005C7ADD">
      <w:pPr>
        <w:keepLines/>
        <w:bidi/>
        <w:jc w:val="both"/>
        <w:rPr>
          <w:rFonts w:cs="David" w:hint="cs"/>
          <w:rtl/>
        </w:rPr>
      </w:pPr>
      <w:r w:rsidRPr="005C7ADD">
        <w:rPr>
          <w:rFonts w:cs="David" w:hint="cs"/>
          <w:rtl/>
        </w:rPr>
        <w:tab/>
        <w:t>בואו נחזור לרגע לנוהל שקבעת, וזה באמת עובד טוב למדי, בשנה האחרונה לפחות. אתה מציע כרגע שהנוהל הזה יישאר בעינו ולא ייכנס לתקנון?</w:t>
      </w:r>
    </w:p>
    <w:p w14:paraId="6BFBABBD" w14:textId="77777777" w:rsidR="005C7ADD" w:rsidRPr="005C7ADD" w:rsidRDefault="005C7ADD" w:rsidP="005C7ADD">
      <w:pPr>
        <w:bidi/>
        <w:jc w:val="both"/>
        <w:rPr>
          <w:rFonts w:cs="David" w:hint="cs"/>
          <w:rtl/>
        </w:rPr>
      </w:pPr>
    </w:p>
    <w:p w14:paraId="30F8577D" w14:textId="77777777" w:rsidR="005C7ADD" w:rsidRPr="005C7ADD" w:rsidRDefault="005C7ADD" w:rsidP="005C7ADD">
      <w:pPr>
        <w:bidi/>
        <w:jc w:val="both"/>
        <w:rPr>
          <w:rFonts w:cs="David" w:hint="cs"/>
          <w:u w:val="single"/>
          <w:rtl/>
        </w:rPr>
      </w:pPr>
      <w:r w:rsidRPr="005C7ADD">
        <w:rPr>
          <w:rFonts w:cs="David" w:hint="cs"/>
          <w:u w:val="single"/>
          <w:rtl/>
        </w:rPr>
        <w:t>היו"ר יריב לוין:</w:t>
      </w:r>
    </w:p>
    <w:p w14:paraId="42412A8E" w14:textId="77777777" w:rsidR="005C7ADD" w:rsidRPr="005C7ADD" w:rsidRDefault="005C7ADD" w:rsidP="005C7ADD">
      <w:pPr>
        <w:bidi/>
        <w:jc w:val="both"/>
        <w:rPr>
          <w:rFonts w:cs="David" w:hint="cs"/>
          <w:rtl/>
        </w:rPr>
      </w:pPr>
    </w:p>
    <w:p w14:paraId="590A62C0" w14:textId="77777777" w:rsidR="005C7ADD" w:rsidRPr="005C7ADD" w:rsidRDefault="005C7ADD" w:rsidP="005C7ADD">
      <w:pPr>
        <w:bidi/>
        <w:jc w:val="both"/>
        <w:rPr>
          <w:rFonts w:cs="David" w:hint="cs"/>
          <w:rtl/>
        </w:rPr>
      </w:pPr>
      <w:r w:rsidRPr="005C7ADD">
        <w:rPr>
          <w:rFonts w:cs="David" w:hint="cs"/>
          <w:rtl/>
        </w:rPr>
        <w:tab/>
        <w:t xml:space="preserve">אני מציע לא להכניס אותו לתקנון כרגע. </w:t>
      </w:r>
    </w:p>
    <w:p w14:paraId="7E7B3F6E" w14:textId="77777777" w:rsidR="005C7ADD" w:rsidRPr="005C7ADD" w:rsidRDefault="005C7ADD" w:rsidP="005C7ADD">
      <w:pPr>
        <w:bidi/>
        <w:jc w:val="both"/>
        <w:rPr>
          <w:rFonts w:cs="David" w:hint="cs"/>
          <w:rtl/>
        </w:rPr>
      </w:pPr>
    </w:p>
    <w:p w14:paraId="593D5D70" w14:textId="77777777" w:rsidR="005C7ADD" w:rsidRPr="005C7ADD" w:rsidRDefault="005C7ADD" w:rsidP="005C7ADD">
      <w:pPr>
        <w:bidi/>
        <w:jc w:val="both"/>
        <w:rPr>
          <w:rFonts w:cs="David" w:hint="cs"/>
          <w:u w:val="single"/>
          <w:rtl/>
        </w:rPr>
      </w:pPr>
      <w:r w:rsidRPr="005C7ADD">
        <w:rPr>
          <w:rFonts w:cs="David" w:hint="cs"/>
          <w:u w:val="single"/>
          <w:rtl/>
        </w:rPr>
        <w:t>אברהם מיכאלי:</w:t>
      </w:r>
    </w:p>
    <w:p w14:paraId="223682E8" w14:textId="77777777" w:rsidR="005C7ADD" w:rsidRPr="005C7ADD" w:rsidRDefault="005C7ADD" w:rsidP="005C7ADD">
      <w:pPr>
        <w:bidi/>
        <w:jc w:val="both"/>
        <w:rPr>
          <w:rFonts w:cs="David" w:hint="cs"/>
          <w:rtl/>
        </w:rPr>
      </w:pPr>
    </w:p>
    <w:p w14:paraId="2048C35E" w14:textId="77777777" w:rsidR="005C7ADD" w:rsidRPr="005C7ADD" w:rsidRDefault="005C7ADD" w:rsidP="005C7ADD">
      <w:pPr>
        <w:bidi/>
        <w:jc w:val="both"/>
        <w:rPr>
          <w:rFonts w:cs="David" w:hint="cs"/>
          <w:rtl/>
        </w:rPr>
      </w:pPr>
      <w:r w:rsidRPr="005C7ADD">
        <w:rPr>
          <w:rFonts w:cs="David" w:hint="cs"/>
          <w:rtl/>
        </w:rPr>
        <w:tab/>
        <w:t>אתה מציע שנמשיך בחלוקה של אחד אופוזיציה אחד קואליציה באותו שבוע, כאשר כל מי שרוצה להקדים את הדיון קודם כול הצעתו עוברת לדיון בממשלה ואחר-כך מגיעה לכאן?</w:t>
      </w:r>
    </w:p>
    <w:p w14:paraId="227BB2C2" w14:textId="77777777" w:rsidR="005C7ADD" w:rsidRPr="005C7ADD" w:rsidRDefault="005C7ADD" w:rsidP="005C7ADD">
      <w:pPr>
        <w:bidi/>
        <w:jc w:val="both"/>
        <w:rPr>
          <w:rFonts w:cs="David" w:hint="cs"/>
          <w:rtl/>
        </w:rPr>
      </w:pPr>
    </w:p>
    <w:p w14:paraId="7E858C7F" w14:textId="77777777" w:rsidR="005C7ADD" w:rsidRPr="005C7ADD" w:rsidRDefault="005C7ADD" w:rsidP="005C7ADD">
      <w:pPr>
        <w:bidi/>
        <w:jc w:val="both"/>
        <w:rPr>
          <w:rFonts w:cs="David" w:hint="cs"/>
          <w:u w:val="single"/>
          <w:rtl/>
        </w:rPr>
      </w:pPr>
      <w:r w:rsidRPr="005C7ADD">
        <w:rPr>
          <w:rFonts w:cs="David" w:hint="cs"/>
          <w:u w:val="single"/>
          <w:rtl/>
        </w:rPr>
        <w:t>היו"ר יריב לוין:</w:t>
      </w:r>
    </w:p>
    <w:p w14:paraId="646BE40A" w14:textId="77777777" w:rsidR="005C7ADD" w:rsidRPr="005C7ADD" w:rsidRDefault="005C7ADD" w:rsidP="005C7ADD">
      <w:pPr>
        <w:bidi/>
        <w:jc w:val="both"/>
        <w:rPr>
          <w:rFonts w:cs="David" w:hint="cs"/>
          <w:rtl/>
        </w:rPr>
      </w:pPr>
    </w:p>
    <w:p w14:paraId="1A182FDF" w14:textId="77777777" w:rsidR="005C7ADD" w:rsidRPr="005C7ADD" w:rsidRDefault="005C7ADD" w:rsidP="005C7ADD">
      <w:pPr>
        <w:bidi/>
        <w:jc w:val="both"/>
        <w:rPr>
          <w:rFonts w:cs="David" w:hint="cs"/>
          <w:rtl/>
        </w:rPr>
      </w:pPr>
      <w:r w:rsidRPr="005C7ADD">
        <w:rPr>
          <w:rFonts w:cs="David" w:hint="cs"/>
          <w:rtl/>
        </w:rPr>
        <w:tab/>
        <w:t xml:space="preserve">לכאורה יכול לגשת אליי מישהו מן האופוזיציה ולהגיד לי: הגשתי היום הצעה ואני רוצה שמחר ייערך דיון בוועדת הכנסת, אני לא רוצה לחכות לממשלה. קודם כול, באופן עקרוני, ייתכן שאסכים. בגדול, שני דברים בוודאי יקרו. אחד, זאת צריכה להיות באמת סיבה סופר-מוצדקת, כי באופן עקרוני אין לי סיבה להעמיד את הממשלה בעמדת מבוכה כי לא נתתי לה שהות לקבוע עמדה. עלינו להיות גם הגיוניים. הרי בא אדם, הגיש הצעת חוק וזה דחוף לו מאוד. מאה אחוז. </w:t>
      </w:r>
    </w:p>
    <w:p w14:paraId="2CF1487E" w14:textId="77777777" w:rsidR="005C7ADD" w:rsidRPr="005C7ADD" w:rsidRDefault="005C7ADD" w:rsidP="005C7ADD">
      <w:pPr>
        <w:bidi/>
        <w:jc w:val="both"/>
        <w:rPr>
          <w:rFonts w:cs="David" w:hint="cs"/>
          <w:rtl/>
        </w:rPr>
      </w:pPr>
    </w:p>
    <w:p w14:paraId="3F76D261" w14:textId="77777777" w:rsidR="005C7ADD" w:rsidRPr="005C7ADD" w:rsidRDefault="005C7ADD" w:rsidP="005C7ADD">
      <w:pPr>
        <w:bidi/>
        <w:jc w:val="both"/>
        <w:rPr>
          <w:rFonts w:cs="David" w:hint="cs"/>
          <w:u w:val="single"/>
          <w:rtl/>
        </w:rPr>
      </w:pPr>
      <w:r w:rsidRPr="005C7ADD">
        <w:rPr>
          <w:rFonts w:cs="David" w:hint="cs"/>
          <w:u w:val="single"/>
          <w:rtl/>
        </w:rPr>
        <w:t>אורי אורבך:</w:t>
      </w:r>
    </w:p>
    <w:p w14:paraId="4C71AD74" w14:textId="77777777" w:rsidR="005C7ADD" w:rsidRPr="005C7ADD" w:rsidRDefault="005C7ADD" w:rsidP="005C7ADD">
      <w:pPr>
        <w:bidi/>
        <w:jc w:val="both"/>
        <w:rPr>
          <w:rFonts w:cs="David" w:hint="cs"/>
          <w:rtl/>
        </w:rPr>
      </w:pPr>
    </w:p>
    <w:p w14:paraId="4018094B" w14:textId="77777777" w:rsidR="005C7ADD" w:rsidRPr="005C7ADD" w:rsidRDefault="005C7ADD" w:rsidP="005C7ADD">
      <w:pPr>
        <w:bidi/>
        <w:jc w:val="both"/>
        <w:rPr>
          <w:rFonts w:cs="David" w:hint="cs"/>
          <w:rtl/>
        </w:rPr>
      </w:pPr>
      <w:r w:rsidRPr="005C7ADD">
        <w:rPr>
          <w:rFonts w:cs="David" w:hint="cs"/>
          <w:rtl/>
        </w:rPr>
        <w:tab/>
        <w:t xml:space="preserve">אנשים חושבים שהצעת החוק שלהם היא הצעה דחופה לסדר. </w:t>
      </w:r>
    </w:p>
    <w:p w14:paraId="75294707" w14:textId="77777777" w:rsidR="005C7ADD" w:rsidRPr="005C7ADD" w:rsidRDefault="005C7ADD" w:rsidP="005C7ADD">
      <w:pPr>
        <w:bidi/>
        <w:jc w:val="both"/>
        <w:rPr>
          <w:rFonts w:cs="David" w:hint="cs"/>
          <w:rtl/>
        </w:rPr>
      </w:pPr>
    </w:p>
    <w:p w14:paraId="4B96CE01" w14:textId="77777777" w:rsidR="005C7ADD" w:rsidRPr="005C7ADD" w:rsidRDefault="005C7ADD" w:rsidP="005C7ADD">
      <w:pPr>
        <w:bidi/>
        <w:jc w:val="both"/>
        <w:rPr>
          <w:rFonts w:cs="David" w:hint="cs"/>
          <w:u w:val="single"/>
          <w:rtl/>
        </w:rPr>
      </w:pPr>
      <w:r w:rsidRPr="005C7ADD">
        <w:rPr>
          <w:rFonts w:cs="David" w:hint="cs"/>
          <w:u w:val="single"/>
          <w:rtl/>
        </w:rPr>
        <w:t>לימור ברמן:</w:t>
      </w:r>
    </w:p>
    <w:p w14:paraId="7369DCF1" w14:textId="77777777" w:rsidR="005C7ADD" w:rsidRPr="005C7ADD" w:rsidRDefault="005C7ADD" w:rsidP="005C7ADD">
      <w:pPr>
        <w:bidi/>
        <w:jc w:val="both"/>
        <w:rPr>
          <w:rFonts w:cs="David" w:hint="cs"/>
          <w:rtl/>
        </w:rPr>
      </w:pPr>
    </w:p>
    <w:p w14:paraId="3F4E0EEC" w14:textId="77777777" w:rsidR="005C7ADD" w:rsidRPr="005C7ADD" w:rsidRDefault="005C7ADD" w:rsidP="005C7ADD">
      <w:pPr>
        <w:bidi/>
        <w:jc w:val="both"/>
        <w:rPr>
          <w:rFonts w:cs="David" w:hint="cs"/>
          <w:rtl/>
        </w:rPr>
      </w:pPr>
      <w:r w:rsidRPr="005C7ADD">
        <w:rPr>
          <w:rFonts w:cs="David" w:hint="cs"/>
          <w:rtl/>
        </w:rPr>
        <w:tab/>
        <w:t xml:space="preserve">אחרי 45 ימים הוא יכול לפטור את זה. </w:t>
      </w:r>
    </w:p>
    <w:p w14:paraId="309F59DD" w14:textId="77777777" w:rsidR="005C7ADD" w:rsidRPr="005C7ADD" w:rsidRDefault="005C7ADD" w:rsidP="005C7ADD">
      <w:pPr>
        <w:bidi/>
        <w:jc w:val="both"/>
        <w:rPr>
          <w:rFonts w:cs="David" w:hint="cs"/>
          <w:rtl/>
        </w:rPr>
      </w:pPr>
    </w:p>
    <w:p w14:paraId="6C473CDD" w14:textId="77777777" w:rsidR="005C7ADD" w:rsidRPr="005C7ADD" w:rsidRDefault="005C7ADD" w:rsidP="005C7ADD">
      <w:pPr>
        <w:bidi/>
        <w:jc w:val="both"/>
        <w:rPr>
          <w:rFonts w:cs="David" w:hint="cs"/>
          <w:u w:val="single"/>
          <w:rtl/>
        </w:rPr>
      </w:pPr>
      <w:r w:rsidRPr="005C7ADD">
        <w:rPr>
          <w:rFonts w:cs="David" w:hint="cs"/>
          <w:u w:val="single"/>
          <w:rtl/>
        </w:rPr>
        <w:t>פרח לרנר:</w:t>
      </w:r>
    </w:p>
    <w:p w14:paraId="03F6D25D" w14:textId="77777777" w:rsidR="005C7ADD" w:rsidRPr="005C7ADD" w:rsidRDefault="005C7ADD" w:rsidP="005C7ADD">
      <w:pPr>
        <w:bidi/>
        <w:jc w:val="both"/>
        <w:rPr>
          <w:rFonts w:cs="David" w:hint="cs"/>
          <w:rtl/>
        </w:rPr>
      </w:pPr>
    </w:p>
    <w:p w14:paraId="2EF0F8CD" w14:textId="77777777" w:rsidR="005C7ADD" w:rsidRPr="005C7ADD" w:rsidRDefault="005C7ADD" w:rsidP="005C7ADD">
      <w:pPr>
        <w:bidi/>
        <w:jc w:val="both"/>
        <w:rPr>
          <w:rFonts w:cs="David" w:hint="cs"/>
          <w:rtl/>
        </w:rPr>
      </w:pPr>
      <w:r w:rsidRPr="005C7ADD">
        <w:rPr>
          <w:rFonts w:cs="David" w:hint="cs"/>
          <w:rtl/>
        </w:rPr>
        <w:tab/>
        <w:t>למה שיפטור את זה?</w:t>
      </w:r>
    </w:p>
    <w:p w14:paraId="6D85A118" w14:textId="77777777" w:rsidR="005C7ADD" w:rsidRPr="005C7ADD" w:rsidRDefault="005C7ADD" w:rsidP="005C7ADD">
      <w:pPr>
        <w:bidi/>
        <w:jc w:val="both"/>
        <w:rPr>
          <w:rFonts w:cs="David" w:hint="cs"/>
          <w:rtl/>
        </w:rPr>
      </w:pPr>
    </w:p>
    <w:p w14:paraId="3A8200A4" w14:textId="77777777" w:rsidR="005C7ADD" w:rsidRPr="005C7ADD" w:rsidRDefault="005C7ADD" w:rsidP="005C7ADD">
      <w:pPr>
        <w:bidi/>
        <w:jc w:val="both"/>
        <w:rPr>
          <w:rFonts w:cs="David" w:hint="cs"/>
          <w:u w:val="single"/>
          <w:rtl/>
        </w:rPr>
      </w:pPr>
      <w:r w:rsidRPr="005C7ADD">
        <w:rPr>
          <w:rFonts w:cs="David" w:hint="cs"/>
          <w:u w:val="single"/>
          <w:rtl/>
        </w:rPr>
        <w:t>לימור ברמן:</w:t>
      </w:r>
    </w:p>
    <w:p w14:paraId="285F7536" w14:textId="77777777" w:rsidR="005C7ADD" w:rsidRPr="005C7ADD" w:rsidRDefault="005C7ADD" w:rsidP="005C7ADD">
      <w:pPr>
        <w:bidi/>
        <w:jc w:val="both"/>
        <w:rPr>
          <w:rFonts w:cs="David" w:hint="cs"/>
          <w:rtl/>
        </w:rPr>
      </w:pPr>
    </w:p>
    <w:p w14:paraId="71206617" w14:textId="77777777" w:rsidR="005C7ADD" w:rsidRPr="005C7ADD" w:rsidRDefault="005C7ADD" w:rsidP="005C7ADD">
      <w:pPr>
        <w:bidi/>
        <w:jc w:val="both"/>
        <w:rPr>
          <w:rFonts w:cs="David" w:hint="cs"/>
          <w:rtl/>
        </w:rPr>
      </w:pPr>
      <w:r w:rsidRPr="005C7ADD">
        <w:rPr>
          <w:rFonts w:cs="David" w:hint="cs"/>
          <w:rtl/>
        </w:rPr>
        <w:tab/>
        <w:t xml:space="preserve">למה לא? כמה הצעות חוק אתם - - - </w:t>
      </w:r>
    </w:p>
    <w:p w14:paraId="02F97985" w14:textId="77777777" w:rsidR="005C7ADD" w:rsidRPr="005C7ADD" w:rsidRDefault="005C7ADD" w:rsidP="005C7ADD">
      <w:pPr>
        <w:bidi/>
        <w:jc w:val="both"/>
        <w:rPr>
          <w:rFonts w:cs="David" w:hint="cs"/>
          <w:rtl/>
        </w:rPr>
      </w:pPr>
    </w:p>
    <w:p w14:paraId="37B78BDA" w14:textId="77777777" w:rsidR="005C7ADD" w:rsidRPr="005C7ADD" w:rsidRDefault="005C7ADD" w:rsidP="005C7ADD">
      <w:pPr>
        <w:bidi/>
        <w:jc w:val="both"/>
        <w:rPr>
          <w:rFonts w:cs="David" w:hint="cs"/>
          <w:u w:val="single"/>
          <w:rtl/>
        </w:rPr>
      </w:pPr>
      <w:r w:rsidRPr="005C7ADD">
        <w:rPr>
          <w:rFonts w:cs="David" w:hint="cs"/>
          <w:u w:val="single"/>
          <w:rtl/>
        </w:rPr>
        <w:t>פרח לרנר:</w:t>
      </w:r>
    </w:p>
    <w:p w14:paraId="177D0E4E" w14:textId="77777777" w:rsidR="005C7ADD" w:rsidRPr="005C7ADD" w:rsidRDefault="005C7ADD" w:rsidP="005C7ADD">
      <w:pPr>
        <w:bidi/>
        <w:jc w:val="both"/>
        <w:rPr>
          <w:rFonts w:cs="David" w:hint="cs"/>
          <w:rtl/>
        </w:rPr>
      </w:pPr>
    </w:p>
    <w:p w14:paraId="339A843A" w14:textId="77777777" w:rsidR="005C7ADD" w:rsidRPr="005C7ADD" w:rsidRDefault="005C7ADD" w:rsidP="005C7ADD">
      <w:pPr>
        <w:bidi/>
        <w:jc w:val="both"/>
        <w:rPr>
          <w:rFonts w:cs="David" w:hint="cs"/>
          <w:rtl/>
        </w:rPr>
      </w:pPr>
      <w:r w:rsidRPr="005C7ADD">
        <w:rPr>
          <w:rFonts w:cs="David" w:hint="cs"/>
          <w:rtl/>
        </w:rPr>
        <w:tab/>
        <w:t xml:space="preserve">כי את מדלגת על הממשלה, את מדלגת על ועדת השרים לענייני חקיקה. </w:t>
      </w:r>
    </w:p>
    <w:p w14:paraId="49CF8042" w14:textId="77777777" w:rsidR="005C7ADD" w:rsidRPr="005C7ADD" w:rsidRDefault="005C7ADD" w:rsidP="005C7ADD">
      <w:pPr>
        <w:bidi/>
        <w:jc w:val="both"/>
        <w:rPr>
          <w:rFonts w:cs="David" w:hint="cs"/>
          <w:rtl/>
        </w:rPr>
      </w:pPr>
    </w:p>
    <w:p w14:paraId="38783FFD" w14:textId="77777777" w:rsidR="005C7ADD" w:rsidRPr="005C7ADD" w:rsidRDefault="005C7ADD" w:rsidP="005C7ADD">
      <w:pPr>
        <w:bidi/>
        <w:jc w:val="both"/>
        <w:rPr>
          <w:rFonts w:cs="David" w:hint="cs"/>
          <w:u w:val="single"/>
          <w:rtl/>
        </w:rPr>
      </w:pPr>
      <w:r w:rsidRPr="005C7ADD">
        <w:rPr>
          <w:rFonts w:cs="David" w:hint="cs"/>
          <w:u w:val="single"/>
          <w:rtl/>
        </w:rPr>
        <w:t>סהר פינטו:</w:t>
      </w:r>
    </w:p>
    <w:p w14:paraId="783BA8D8" w14:textId="77777777" w:rsidR="005C7ADD" w:rsidRPr="005C7ADD" w:rsidRDefault="005C7ADD" w:rsidP="005C7ADD">
      <w:pPr>
        <w:bidi/>
        <w:jc w:val="both"/>
        <w:rPr>
          <w:rFonts w:cs="David" w:hint="cs"/>
          <w:rtl/>
        </w:rPr>
      </w:pPr>
    </w:p>
    <w:p w14:paraId="23C961CE" w14:textId="77777777" w:rsidR="005C7ADD" w:rsidRPr="005C7ADD" w:rsidRDefault="005C7ADD" w:rsidP="005C7ADD">
      <w:pPr>
        <w:bidi/>
        <w:jc w:val="both"/>
        <w:rPr>
          <w:rFonts w:cs="David" w:hint="cs"/>
          <w:rtl/>
        </w:rPr>
      </w:pPr>
      <w:r w:rsidRPr="005C7ADD">
        <w:rPr>
          <w:rFonts w:cs="David" w:hint="cs"/>
          <w:rtl/>
        </w:rPr>
        <w:tab/>
        <w:t>למה 31 ממשלות קודמות ידעו להתמודד עם זה? הפרקטיקה שהתפתחה כאן לא כל-כך טובה, היא פרקטיקה של אין ברירה. זה שחברי הכנסת לא מבקשים פטור מחובת הנחה, זה לא כי הם הבינו את המשחק, אלא כי הבינו שאין שום סיכוי. הם הבינו שאוטומטית זה עולה לשם ואוטומטית התגובה היא נגד הבקשה. זאת הסיבה.</w:t>
      </w:r>
    </w:p>
    <w:p w14:paraId="7FB9CEB5" w14:textId="77777777" w:rsidR="005C7ADD" w:rsidRPr="005C7ADD" w:rsidRDefault="005C7ADD" w:rsidP="005C7ADD">
      <w:pPr>
        <w:bidi/>
        <w:jc w:val="both"/>
        <w:rPr>
          <w:rFonts w:cs="David" w:hint="cs"/>
          <w:rtl/>
        </w:rPr>
      </w:pPr>
    </w:p>
    <w:p w14:paraId="163C02C6" w14:textId="77777777" w:rsidR="005C7ADD" w:rsidRPr="005C7ADD" w:rsidRDefault="005C7ADD" w:rsidP="005C7ADD">
      <w:pPr>
        <w:bidi/>
        <w:jc w:val="both"/>
        <w:rPr>
          <w:rFonts w:cs="David" w:hint="cs"/>
          <w:u w:val="single"/>
          <w:rtl/>
        </w:rPr>
      </w:pPr>
      <w:r w:rsidRPr="005C7ADD">
        <w:rPr>
          <w:rFonts w:cs="David" w:hint="cs"/>
          <w:u w:val="single"/>
          <w:rtl/>
        </w:rPr>
        <w:t>היו"ר יריב לוין:</w:t>
      </w:r>
    </w:p>
    <w:p w14:paraId="174313B7" w14:textId="77777777" w:rsidR="005C7ADD" w:rsidRPr="005C7ADD" w:rsidRDefault="005C7ADD" w:rsidP="005C7ADD">
      <w:pPr>
        <w:bidi/>
        <w:jc w:val="both"/>
        <w:rPr>
          <w:rFonts w:cs="David" w:hint="cs"/>
          <w:rtl/>
        </w:rPr>
      </w:pPr>
    </w:p>
    <w:p w14:paraId="03580649" w14:textId="77777777" w:rsidR="005C7ADD" w:rsidRPr="005C7ADD" w:rsidRDefault="005C7ADD" w:rsidP="005C7ADD">
      <w:pPr>
        <w:bidi/>
        <w:jc w:val="both"/>
        <w:rPr>
          <w:rFonts w:cs="David" w:hint="cs"/>
          <w:rtl/>
        </w:rPr>
      </w:pPr>
      <w:r w:rsidRPr="005C7ADD">
        <w:rPr>
          <w:rFonts w:cs="David" w:hint="cs"/>
          <w:rtl/>
        </w:rPr>
        <w:tab/>
        <w:t>מבקשים לא מעט. אני לא מבין את ההבדל. נניח שהיית ניגש אליי ביום ראשון והייתי מביא את העניין להצבעה ביום שלישי.</w:t>
      </w:r>
    </w:p>
    <w:p w14:paraId="62F5D7D6" w14:textId="77777777" w:rsidR="005C7ADD" w:rsidRPr="005C7ADD" w:rsidRDefault="005C7ADD" w:rsidP="005C7ADD">
      <w:pPr>
        <w:bidi/>
        <w:jc w:val="both"/>
        <w:rPr>
          <w:rFonts w:cs="David" w:hint="cs"/>
          <w:rtl/>
        </w:rPr>
      </w:pPr>
    </w:p>
    <w:p w14:paraId="0C662B3A" w14:textId="77777777" w:rsidR="005C7ADD" w:rsidRPr="005C7ADD" w:rsidRDefault="005C7ADD" w:rsidP="005C7ADD">
      <w:pPr>
        <w:bidi/>
        <w:jc w:val="both"/>
        <w:rPr>
          <w:rFonts w:cs="David" w:hint="cs"/>
          <w:u w:val="single"/>
          <w:rtl/>
        </w:rPr>
      </w:pPr>
      <w:r w:rsidRPr="005C7ADD">
        <w:rPr>
          <w:rFonts w:cs="David" w:hint="cs"/>
          <w:u w:val="single"/>
          <w:rtl/>
        </w:rPr>
        <w:t>סהר פינטו:</w:t>
      </w:r>
    </w:p>
    <w:p w14:paraId="4694F48F" w14:textId="77777777" w:rsidR="005C7ADD" w:rsidRPr="005C7ADD" w:rsidRDefault="005C7ADD" w:rsidP="005C7ADD">
      <w:pPr>
        <w:bidi/>
        <w:jc w:val="both"/>
        <w:rPr>
          <w:rFonts w:cs="David" w:hint="cs"/>
          <w:rtl/>
        </w:rPr>
      </w:pPr>
    </w:p>
    <w:p w14:paraId="5B76FD65" w14:textId="77777777" w:rsidR="005C7ADD" w:rsidRPr="005C7ADD" w:rsidRDefault="005C7ADD" w:rsidP="005C7ADD">
      <w:pPr>
        <w:bidi/>
        <w:jc w:val="both"/>
        <w:rPr>
          <w:rFonts w:cs="David" w:hint="cs"/>
          <w:rtl/>
        </w:rPr>
      </w:pPr>
      <w:r w:rsidRPr="005C7ADD">
        <w:rPr>
          <w:rFonts w:cs="David" w:hint="cs"/>
          <w:rtl/>
        </w:rPr>
        <w:tab/>
        <w:t xml:space="preserve">אז שבכל יום שלישי כל מי שמבקש הצעתו תעלה לדיון ויעשו גיוס ביחד. למה לא? כך זה היה. </w:t>
      </w:r>
    </w:p>
    <w:p w14:paraId="7EE3F7A9" w14:textId="77777777" w:rsidR="005C7ADD" w:rsidRPr="005C7ADD" w:rsidRDefault="005C7ADD" w:rsidP="005C7ADD">
      <w:pPr>
        <w:bidi/>
        <w:jc w:val="both"/>
        <w:rPr>
          <w:rFonts w:cs="David" w:hint="cs"/>
          <w:rtl/>
        </w:rPr>
      </w:pPr>
    </w:p>
    <w:p w14:paraId="0AA104C9" w14:textId="77777777" w:rsidR="005C7ADD" w:rsidRPr="005C7ADD" w:rsidRDefault="005C7ADD" w:rsidP="005C7ADD">
      <w:pPr>
        <w:bidi/>
        <w:jc w:val="both"/>
        <w:rPr>
          <w:rFonts w:cs="David" w:hint="cs"/>
          <w:u w:val="single"/>
          <w:rtl/>
        </w:rPr>
      </w:pPr>
      <w:r w:rsidRPr="005C7ADD">
        <w:rPr>
          <w:rFonts w:cs="David" w:hint="cs"/>
          <w:u w:val="single"/>
          <w:rtl/>
        </w:rPr>
        <w:t>יריב לוין:</w:t>
      </w:r>
    </w:p>
    <w:p w14:paraId="5E414632" w14:textId="77777777" w:rsidR="005C7ADD" w:rsidRPr="005C7ADD" w:rsidRDefault="005C7ADD" w:rsidP="005C7ADD">
      <w:pPr>
        <w:bidi/>
        <w:jc w:val="both"/>
        <w:rPr>
          <w:rFonts w:cs="David" w:hint="cs"/>
          <w:rtl/>
        </w:rPr>
      </w:pPr>
    </w:p>
    <w:p w14:paraId="092EC854" w14:textId="77777777" w:rsidR="005C7ADD" w:rsidRPr="005C7ADD" w:rsidRDefault="005C7ADD" w:rsidP="005C7ADD">
      <w:pPr>
        <w:bidi/>
        <w:jc w:val="both"/>
        <w:rPr>
          <w:rFonts w:cs="David" w:hint="cs"/>
          <w:rtl/>
        </w:rPr>
      </w:pPr>
      <w:r w:rsidRPr="005C7ADD">
        <w:rPr>
          <w:rFonts w:cs="David" w:hint="cs"/>
          <w:rtl/>
        </w:rPr>
        <w:tab/>
        <w:t xml:space="preserve">רבותי, חד-משמעית אני לא מקבל את זה, ואומר לכם מדוע. דרך המלך היא שמאפשרים לממשלה לקבוע עמדה. לכם יש טרוניה שהממשלה תמיד מתנגדת, אבל זה לא רלוונטי. לממשלה מותר לקבוע עמדה. יכול להיות מקרה סופר-קיצוני, שאומרים: זה עד כדי כך בנפשנו שאנחנו רוצים שיעלה דווקא השבוע. ייתכן שיהיה מקרה כזה ואולי אפילו אשתכנע בו, אבל אני לא רואה אותו. </w:t>
      </w:r>
    </w:p>
    <w:p w14:paraId="62C80206" w14:textId="77777777" w:rsidR="005C7ADD" w:rsidRPr="005C7ADD" w:rsidRDefault="005C7ADD" w:rsidP="005C7ADD">
      <w:pPr>
        <w:bidi/>
        <w:jc w:val="both"/>
        <w:rPr>
          <w:rFonts w:cs="David" w:hint="cs"/>
          <w:rtl/>
        </w:rPr>
      </w:pPr>
    </w:p>
    <w:p w14:paraId="2E029345" w14:textId="77777777" w:rsidR="005C7ADD" w:rsidRPr="005C7ADD" w:rsidRDefault="005C7ADD" w:rsidP="005C7ADD">
      <w:pPr>
        <w:bidi/>
        <w:jc w:val="both"/>
        <w:rPr>
          <w:rFonts w:cs="David" w:hint="cs"/>
          <w:u w:val="single"/>
          <w:rtl/>
        </w:rPr>
      </w:pPr>
      <w:r w:rsidRPr="005C7ADD">
        <w:rPr>
          <w:rFonts w:cs="David" w:hint="cs"/>
          <w:u w:val="single"/>
          <w:rtl/>
        </w:rPr>
        <w:t>אורי אורבך:</w:t>
      </w:r>
    </w:p>
    <w:p w14:paraId="33D897E8" w14:textId="77777777" w:rsidR="005C7ADD" w:rsidRPr="005C7ADD" w:rsidRDefault="005C7ADD" w:rsidP="005C7ADD">
      <w:pPr>
        <w:bidi/>
        <w:jc w:val="both"/>
        <w:rPr>
          <w:rFonts w:cs="David" w:hint="cs"/>
          <w:rtl/>
        </w:rPr>
      </w:pPr>
    </w:p>
    <w:p w14:paraId="174870F5" w14:textId="77777777" w:rsidR="005C7ADD" w:rsidRPr="005C7ADD" w:rsidRDefault="005C7ADD" w:rsidP="005C7ADD">
      <w:pPr>
        <w:bidi/>
        <w:jc w:val="both"/>
        <w:rPr>
          <w:rFonts w:cs="David" w:hint="cs"/>
          <w:rtl/>
        </w:rPr>
      </w:pPr>
      <w:r w:rsidRPr="005C7ADD">
        <w:rPr>
          <w:rFonts w:cs="David" w:hint="cs"/>
          <w:rtl/>
        </w:rPr>
        <w:tab/>
        <w:t xml:space="preserve">באיזה מקרה? אין כזה. זה הצעת חוק. </w:t>
      </w:r>
    </w:p>
    <w:p w14:paraId="51221A08" w14:textId="77777777" w:rsidR="005C7ADD" w:rsidRPr="005C7ADD" w:rsidRDefault="005C7ADD" w:rsidP="005C7ADD">
      <w:pPr>
        <w:bidi/>
        <w:jc w:val="both"/>
        <w:rPr>
          <w:rFonts w:cs="David" w:hint="cs"/>
          <w:rtl/>
        </w:rPr>
      </w:pPr>
    </w:p>
    <w:p w14:paraId="244D7322" w14:textId="77777777" w:rsidR="005C7ADD" w:rsidRPr="005C7ADD" w:rsidRDefault="005C7ADD" w:rsidP="005C7ADD">
      <w:pPr>
        <w:bidi/>
        <w:jc w:val="both"/>
        <w:rPr>
          <w:rFonts w:cs="David" w:hint="cs"/>
          <w:u w:val="single"/>
          <w:rtl/>
        </w:rPr>
      </w:pPr>
      <w:r w:rsidRPr="005C7ADD">
        <w:rPr>
          <w:rFonts w:cs="David" w:hint="cs"/>
          <w:u w:val="single"/>
          <w:rtl/>
        </w:rPr>
        <w:t>היו"ר יריב לוין:</w:t>
      </w:r>
    </w:p>
    <w:p w14:paraId="4A46AB1B" w14:textId="77777777" w:rsidR="005C7ADD" w:rsidRPr="005C7ADD" w:rsidRDefault="005C7ADD" w:rsidP="005C7ADD">
      <w:pPr>
        <w:bidi/>
        <w:jc w:val="both"/>
        <w:rPr>
          <w:rFonts w:cs="David" w:hint="cs"/>
          <w:rtl/>
        </w:rPr>
      </w:pPr>
    </w:p>
    <w:p w14:paraId="141EF6CA" w14:textId="77777777" w:rsidR="005C7ADD" w:rsidRPr="005C7ADD" w:rsidRDefault="005C7ADD" w:rsidP="005C7ADD">
      <w:pPr>
        <w:bidi/>
        <w:jc w:val="both"/>
        <w:rPr>
          <w:rFonts w:cs="David" w:hint="cs"/>
          <w:rtl/>
        </w:rPr>
      </w:pPr>
      <w:r w:rsidRPr="005C7ADD">
        <w:rPr>
          <w:rFonts w:cs="David" w:hint="cs"/>
          <w:rtl/>
        </w:rPr>
        <w:tab/>
        <w:t xml:space="preserve">אבל בעיקרון, כשיטת עבודה, תהא אשר תהא עמדת הממשלה, ההיגיון אומר לאפשר לממשלה כמה ימים, אפילו פחות משבוע, להביע את עמדתה. זה לא דבר מופרך מיסודו. </w:t>
      </w:r>
    </w:p>
    <w:p w14:paraId="02EE5DE8" w14:textId="77777777" w:rsidR="005C7ADD" w:rsidRPr="005C7ADD" w:rsidRDefault="005C7ADD" w:rsidP="005C7ADD">
      <w:pPr>
        <w:bidi/>
        <w:jc w:val="both"/>
        <w:rPr>
          <w:rFonts w:cs="David" w:hint="cs"/>
          <w:rtl/>
        </w:rPr>
      </w:pPr>
    </w:p>
    <w:p w14:paraId="0D953B71" w14:textId="77777777" w:rsidR="005C7ADD" w:rsidRPr="005C7ADD" w:rsidRDefault="005C7ADD" w:rsidP="005C7ADD">
      <w:pPr>
        <w:bidi/>
        <w:jc w:val="both"/>
        <w:rPr>
          <w:rFonts w:cs="David" w:hint="cs"/>
          <w:u w:val="single"/>
          <w:rtl/>
        </w:rPr>
      </w:pPr>
      <w:r w:rsidRPr="005C7ADD">
        <w:rPr>
          <w:rFonts w:cs="David" w:hint="cs"/>
          <w:u w:val="single"/>
          <w:rtl/>
        </w:rPr>
        <w:t>סהר פינטו:</w:t>
      </w:r>
    </w:p>
    <w:p w14:paraId="31160D56" w14:textId="77777777" w:rsidR="005C7ADD" w:rsidRPr="005C7ADD" w:rsidRDefault="005C7ADD" w:rsidP="005C7ADD">
      <w:pPr>
        <w:bidi/>
        <w:jc w:val="both"/>
        <w:rPr>
          <w:rFonts w:cs="David" w:hint="cs"/>
          <w:rtl/>
        </w:rPr>
      </w:pPr>
    </w:p>
    <w:p w14:paraId="360A57F6" w14:textId="77777777" w:rsidR="005C7ADD" w:rsidRPr="005C7ADD" w:rsidRDefault="005C7ADD" w:rsidP="005C7ADD">
      <w:pPr>
        <w:bidi/>
        <w:jc w:val="both"/>
        <w:rPr>
          <w:rFonts w:cs="David" w:hint="cs"/>
          <w:rtl/>
        </w:rPr>
      </w:pPr>
      <w:r w:rsidRPr="005C7ADD">
        <w:rPr>
          <w:rFonts w:cs="David" w:hint="cs"/>
          <w:rtl/>
        </w:rPr>
        <w:tab/>
        <w:t xml:space="preserve">בפרקטיקה זה לוקח הרבה יותר משבוע. </w:t>
      </w:r>
    </w:p>
    <w:p w14:paraId="45DD494A" w14:textId="77777777" w:rsidR="005C7ADD" w:rsidRPr="005C7ADD" w:rsidRDefault="005C7ADD" w:rsidP="005C7ADD">
      <w:pPr>
        <w:bidi/>
        <w:jc w:val="both"/>
        <w:rPr>
          <w:rFonts w:cs="David" w:hint="cs"/>
          <w:rtl/>
        </w:rPr>
      </w:pPr>
    </w:p>
    <w:p w14:paraId="55517C51" w14:textId="77777777" w:rsidR="005C7ADD" w:rsidRPr="005C7ADD" w:rsidRDefault="005C7ADD" w:rsidP="005C7ADD">
      <w:pPr>
        <w:bidi/>
        <w:jc w:val="both"/>
        <w:rPr>
          <w:rFonts w:cs="David" w:hint="cs"/>
          <w:u w:val="single"/>
          <w:rtl/>
        </w:rPr>
      </w:pPr>
      <w:r w:rsidRPr="005C7ADD">
        <w:rPr>
          <w:rFonts w:cs="David" w:hint="cs"/>
          <w:u w:val="single"/>
          <w:rtl/>
        </w:rPr>
        <w:t>אורי אורבך:</w:t>
      </w:r>
    </w:p>
    <w:p w14:paraId="321B0080" w14:textId="77777777" w:rsidR="005C7ADD" w:rsidRPr="005C7ADD" w:rsidRDefault="005C7ADD" w:rsidP="005C7ADD">
      <w:pPr>
        <w:bidi/>
        <w:jc w:val="both"/>
        <w:rPr>
          <w:rFonts w:cs="David" w:hint="cs"/>
          <w:rtl/>
        </w:rPr>
      </w:pPr>
    </w:p>
    <w:p w14:paraId="50EEF681" w14:textId="77777777" w:rsidR="005C7ADD" w:rsidRPr="005C7ADD" w:rsidRDefault="005C7ADD" w:rsidP="005C7ADD">
      <w:pPr>
        <w:bidi/>
        <w:jc w:val="both"/>
        <w:rPr>
          <w:rFonts w:cs="David" w:hint="cs"/>
          <w:rtl/>
        </w:rPr>
      </w:pPr>
      <w:r w:rsidRPr="005C7ADD">
        <w:rPr>
          <w:rFonts w:cs="David" w:hint="cs"/>
          <w:rtl/>
        </w:rPr>
        <w:tab/>
        <w:t xml:space="preserve">השאלה אם הספיקו להביא את זה לפני שהעיתון נסגר בבוקר ... </w:t>
      </w:r>
    </w:p>
    <w:p w14:paraId="7A73A20E" w14:textId="77777777" w:rsidR="005C7ADD" w:rsidRPr="005C7ADD" w:rsidRDefault="005C7ADD" w:rsidP="005C7ADD">
      <w:pPr>
        <w:bidi/>
        <w:jc w:val="both"/>
        <w:rPr>
          <w:rFonts w:cs="David" w:hint="cs"/>
          <w:rtl/>
        </w:rPr>
      </w:pPr>
    </w:p>
    <w:p w14:paraId="411CE234" w14:textId="77777777" w:rsidR="005C7ADD" w:rsidRPr="005C7ADD" w:rsidRDefault="005C7ADD" w:rsidP="005C7ADD">
      <w:pPr>
        <w:bidi/>
        <w:jc w:val="both"/>
        <w:rPr>
          <w:rFonts w:cs="David" w:hint="cs"/>
          <w:u w:val="single"/>
          <w:rtl/>
        </w:rPr>
      </w:pPr>
      <w:r w:rsidRPr="005C7ADD">
        <w:rPr>
          <w:rFonts w:cs="David" w:hint="cs"/>
          <w:u w:val="single"/>
          <w:rtl/>
        </w:rPr>
        <w:t>היו"ר יריב לוין:</w:t>
      </w:r>
    </w:p>
    <w:p w14:paraId="0C1ECD1F" w14:textId="77777777" w:rsidR="005C7ADD" w:rsidRPr="005C7ADD" w:rsidRDefault="005C7ADD" w:rsidP="005C7ADD">
      <w:pPr>
        <w:bidi/>
        <w:jc w:val="both"/>
        <w:rPr>
          <w:rFonts w:cs="David" w:hint="cs"/>
          <w:rtl/>
        </w:rPr>
      </w:pPr>
    </w:p>
    <w:p w14:paraId="14AFC4C7" w14:textId="77777777" w:rsidR="005C7ADD" w:rsidRPr="005C7ADD" w:rsidRDefault="005C7ADD" w:rsidP="005C7ADD">
      <w:pPr>
        <w:bidi/>
        <w:jc w:val="both"/>
        <w:rPr>
          <w:rFonts w:cs="David" w:hint="cs"/>
          <w:rtl/>
        </w:rPr>
      </w:pPr>
      <w:r w:rsidRPr="005C7ADD">
        <w:rPr>
          <w:rFonts w:cs="David" w:hint="cs"/>
          <w:rtl/>
        </w:rPr>
        <w:tab/>
        <w:t xml:space="preserve">אגב, יהיה גם מי שיאמר ששיטת החקיקה הזאת, אד-הוק פר הכותרת שהיתה אתמול בעיתון, גם היא שיטה בעייתית מאוד כשלעצמה. אנחנו מביאים עכשיו הצעת החוק בעניין זה. אני לא בטוח שדווקא זה הדבר שצריך לעודד אותו. לכן אני סבור שהאיזון הזה לא רע ובסך הכול עובד היטב. נכון שיש כאן בעיה מכיוון שאכן אין ועדת הסכמות. הקואליציה כאן מצליחה לשמור על משמעת טובה ובשל כך האופוזיציה מתקשה מאוד לעשות דברים שבקדנציה הקודמת צלחו לאופוזיציה בצורה טובה יותר, אבל זה מחוץ למסגרת העניין שנדון כאן. </w:t>
      </w:r>
    </w:p>
    <w:p w14:paraId="361CC7B5" w14:textId="77777777" w:rsidR="005C7ADD" w:rsidRPr="005C7ADD" w:rsidRDefault="005C7ADD" w:rsidP="005C7ADD">
      <w:pPr>
        <w:bidi/>
        <w:jc w:val="both"/>
        <w:rPr>
          <w:rFonts w:cs="David" w:hint="cs"/>
          <w:rtl/>
        </w:rPr>
      </w:pPr>
    </w:p>
    <w:p w14:paraId="09263430" w14:textId="77777777" w:rsidR="005C7ADD" w:rsidRPr="005C7ADD" w:rsidRDefault="005C7ADD" w:rsidP="005C7ADD">
      <w:pPr>
        <w:bidi/>
        <w:jc w:val="both"/>
        <w:rPr>
          <w:rFonts w:cs="David" w:hint="cs"/>
          <w:u w:val="single"/>
          <w:rtl/>
        </w:rPr>
      </w:pPr>
      <w:r w:rsidRPr="005C7ADD">
        <w:rPr>
          <w:rFonts w:cs="David" w:hint="cs"/>
          <w:u w:val="single"/>
          <w:rtl/>
        </w:rPr>
        <w:t>סהר פינטו:</w:t>
      </w:r>
    </w:p>
    <w:p w14:paraId="19ACC937" w14:textId="77777777" w:rsidR="005C7ADD" w:rsidRPr="005C7ADD" w:rsidRDefault="005C7ADD" w:rsidP="005C7ADD">
      <w:pPr>
        <w:bidi/>
        <w:jc w:val="both"/>
        <w:rPr>
          <w:rFonts w:cs="David" w:hint="cs"/>
          <w:rtl/>
        </w:rPr>
      </w:pPr>
    </w:p>
    <w:p w14:paraId="14B00A2A" w14:textId="77777777" w:rsidR="005C7ADD" w:rsidRPr="005C7ADD" w:rsidRDefault="005C7ADD" w:rsidP="005C7ADD">
      <w:pPr>
        <w:bidi/>
        <w:jc w:val="both"/>
        <w:rPr>
          <w:rFonts w:cs="David" w:hint="cs"/>
          <w:rtl/>
        </w:rPr>
      </w:pPr>
      <w:r w:rsidRPr="005C7ADD">
        <w:rPr>
          <w:rFonts w:cs="David" w:hint="cs"/>
          <w:rtl/>
        </w:rPr>
        <w:tab/>
        <w:t xml:space="preserve">זה לא מחוץ למסגרת כי כאשר אין ועדת הסכמות אז זה מה שנשאר, השולחן הזה, ועדת הכנסת ואם אי אפשר להעביר לוועדת הכנסת - - - </w:t>
      </w:r>
    </w:p>
    <w:p w14:paraId="4082B62A" w14:textId="77777777" w:rsidR="005C7ADD" w:rsidRPr="005C7ADD" w:rsidRDefault="005C7ADD" w:rsidP="005C7ADD">
      <w:pPr>
        <w:bidi/>
        <w:jc w:val="both"/>
        <w:rPr>
          <w:rFonts w:cs="David" w:hint="cs"/>
          <w:rtl/>
        </w:rPr>
      </w:pPr>
    </w:p>
    <w:p w14:paraId="719338FB" w14:textId="77777777" w:rsidR="005C7ADD" w:rsidRPr="005C7ADD" w:rsidRDefault="005C7ADD" w:rsidP="005C7ADD">
      <w:pPr>
        <w:bidi/>
        <w:jc w:val="both"/>
        <w:rPr>
          <w:rFonts w:cs="David" w:hint="cs"/>
          <w:u w:val="single"/>
          <w:rtl/>
        </w:rPr>
      </w:pPr>
      <w:r w:rsidRPr="005C7ADD">
        <w:rPr>
          <w:rFonts w:cs="David" w:hint="cs"/>
          <w:u w:val="single"/>
          <w:rtl/>
        </w:rPr>
        <w:t>היו"ר יריב לוין:</w:t>
      </w:r>
    </w:p>
    <w:p w14:paraId="37FDD937" w14:textId="77777777" w:rsidR="005C7ADD" w:rsidRPr="005C7ADD" w:rsidRDefault="005C7ADD" w:rsidP="005C7ADD">
      <w:pPr>
        <w:bidi/>
        <w:jc w:val="both"/>
        <w:rPr>
          <w:rFonts w:cs="David" w:hint="cs"/>
          <w:rtl/>
        </w:rPr>
      </w:pPr>
    </w:p>
    <w:p w14:paraId="2082D957" w14:textId="77777777" w:rsidR="005C7ADD" w:rsidRPr="005C7ADD" w:rsidRDefault="005C7ADD" w:rsidP="005C7ADD">
      <w:pPr>
        <w:bidi/>
        <w:jc w:val="both"/>
        <w:rPr>
          <w:rFonts w:cs="David" w:hint="cs"/>
          <w:rtl/>
        </w:rPr>
      </w:pPr>
      <w:r w:rsidRPr="005C7ADD">
        <w:rPr>
          <w:rFonts w:cs="David" w:hint="cs"/>
          <w:rtl/>
        </w:rPr>
        <w:tab/>
        <w:t xml:space="preserve">לכן אני אומר לך שוב, הפרקטיקה </w:t>
      </w:r>
      <w:r w:rsidRPr="005C7ADD">
        <w:rPr>
          <w:rFonts w:cs="David"/>
          <w:rtl/>
        </w:rPr>
        <w:t>–</w:t>
      </w:r>
      <w:r w:rsidRPr="005C7ADD">
        <w:rPr>
          <w:rFonts w:cs="David" w:hint="cs"/>
          <w:rtl/>
        </w:rPr>
        <w:t xml:space="preserve"> אתה יודע טוב מאוד שקבעתי שאם אני מקבל בקשה מן האופוזיציה שהצעה מסוימת תובא לוועדת השרים לענייני חקיקה ביום ראשון, למרות שבסדר הרץ היא נמצאת במקום נמוך יותר אני מקדים אותה להצעה אחרת. כלומר, אני עושה מה שאני יכול בכלים הסבירים שיש לי. אבל מכאן ועד להגיד לי: אל תשמע את הממשלה בכלל, תקבל את הצעת החוק והיא תבוא לדיון למחרת בלי שתהיה עמדת ממשלה </w:t>
      </w:r>
      <w:r w:rsidRPr="005C7ADD">
        <w:rPr>
          <w:rFonts w:cs="David"/>
          <w:rtl/>
        </w:rPr>
        <w:t>–</w:t>
      </w:r>
      <w:r w:rsidRPr="005C7ADD">
        <w:rPr>
          <w:rFonts w:cs="David" w:hint="cs"/>
          <w:rtl/>
        </w:rPr>
        <w:t xml:space="preserve"> אולי הממשלה בכלל תרצה לתמוך בהצעה. אני לא יכול לצאת מנקודת הנחה לפיה לא אתן לממשלה בכלל זמן לחשוב, שאדרוש ממנה להתייצב אצלי למחרת ולהצביע על ההצעה. אתם מבינים שזה לא הגיוני. </w:t>
      </w:r>
    </w:p>
    <w:p w14:paraId="56D8A796" w14:textId="77777777" w:rsidR="005C7ADD" w:rsidRPr="005C7ADD" w:rsidRDefault="005C7ADD" w:rsidP="005C7ADD">
      <w:pPr>
        <w:bidi/>
        <w:jc w:val="both"/>
        <w:rPr>
          <w:rFonts w:cs="David" w:hint="cs"/>
          <w:rtl/>
        </w:rPr>
      </w:pPr>
    </w:p>
    <w:p w14:paraId="50A1FC2F" w14:textId="77777777" w:rsidR="005C7ADD" w:rsidRPr="005C7ADD" w:rsidRDefault="005C7ADD" w:rsidP="005C7ADD">
      <w:pPr>
        <w:bidi/>
        <w:jc w:val="both"/>
        <w:rPr>
          <w:rFonts w:cs="David" w:hint="cs"/>
          <w:u w:val="single"/>
          <w:rtl/>
        </w:rPr>
      </w:pPr>
      <w:r w:rsidRPr="005C7ADD">
        <w:rPr>
          <w:rFonts w:cs="David" w:hint="cs"/>
          <w:u w:val="single"/>
          <w:rtl/>
        </w:rPr>
        <w:t>סהר פינטו:</w:t>
      </w:r>
    </w:p>
    <w:p w14:paraId="715476FB" w14:textId="77777777" w:rsidR="005C7ADD" w:rsidRPr="005C7ADD" w:rsidRDefault="005C7ADD" w:rsidP="005C7ADD">
      <w:pPr>
        <w:bidi/>
        <w:jc w:val="both"/>
        <w:rPr>
          <w:rFonts w:cs="David" w:hint="cs"/>
          <w:rtl/>
        </w:rPr>
      </w:pPr>
    </w:p>
    <w:p w14:paraId="50656834" w14:textId="77777777" w:rsidR="005C7ADD" w:rsidRPr="005C7ADD" w:rsidRDefault="005C7ADD" w:rsidP="005C7ADD">
      <w:pPr>
        <w:bidi/>
        <w:jc w:val="both"/>
        <w:rPr>
          <w:rFonts w:cs="David" w:hint="cs"/>
          <w:rtl/>
        </w:rPr>
      </w:pPr>
      <w:r w:rsidRPr="005C7ADD">
        <w:rPr>
          <w:rFonts w:cs="David" w:hint="cs"/>
          <w:rtl/>
        </w:rPr>
        <w:tab/>
        <w:t xml:space="preserve">זה היה הגיוני בממשלות קודמות. </w:t>
      </w:r>
    </w:p>
    <w:p w14:paraId="5D5B77D1" w14:textId="77777777" w:rsidR="005C7ADD" w:rsidRPr="005C7ADD" w:rsidRDefault="005C7ADD" w:rsidP="005C7ADD">
      <w:pPr>
        <w:bidi/>
        <w:jc w:val="both"/>
        <w:rPr>
          <w:rFonts w:cs="David" w:hint="cs"/>
          <w:rtl/>
        </w:rPr>
      </w:pPr>
    </w:p>
    <w:p w14:paraId="19108078" w14:textId="77777777" w:rsidR="005C7ADD" w:rsidRPr="005C7ADD" w:rsidRDefault="005C7ADD" w:rsidP="005C7ADD">
      <w:pPr>
        <w:bidi/>
        <w:jc w:val="both"/>
        <w:rPr>
          <w:rFonts w:cs="David" w:hint="cs"/>
          <w:u w:val="single"/>
          <w:rtl/>
        </w:rPr>
      </w:pPr>
      <w:r w:rsidRPr="005C7ADD">
        <w:rPr>
          <w:rFonts w:cs="David" w:hint="cs"/>
          <w:u w:val="single"/>
          <w:rtl/>
        </w:rPr>
        <w:t>היו"ר יריב לוין:</w:t>
      </w:r>
    </w:p>
    <w:p w14:paraId="291D3285" w14:textId="77777777" w:rsidR="005C7ADD" w:rsidRPr="005C7ADD" w:rsidRDefault="005C7ADD" w:rsidP="005C7ADD">
      <w:pPr>
        <w:bidi/>
        <w:jc w:val="both"/>
        <w:rPr>
          <w:rFonts w:cs="David" w:hint="cs"/>
          <w:rtl/>
        </w:rPr>
      </w:pPr>
    </w:p>
    <w:p w14:paraId="6027D143" w14:textId="77777777" w:rsidR="005C7ADD" w:rsidRPr="005C7ADD" w:rsidRDefault="005C7ADD" w:rsidP="005C7ADD">
      <w:pPr>
        <w:bidi/>
        <w:jc w:val="both"/>
        <w:rPr>
          <w:rFonts w:cs="David" w:hint="cs"/>
          <w:rtl/>
        </w:rPr>
      </w:pPr>
      <w:r w:rsidRPr="005C7ADD">
        <w:rPr>
          <w:rFonts w:cs="David" w:hint="cs"/>
          <w:rtl/>
        </w:rPr>
        <w:tab/>
        <w:t xml:space="preserve">אינני יודע. בעיניי זה לא הגיוני. אגב, אני לא יודע אם זה היה בממשלות אחרות. </w:t>
      </w:r>
    </w:p>
    <w:p w14:paraId="7293D2F9" w14:textId="77777777" w:rsidR="005C7ADD" w:rsidRPr="005C7ADD" w:rsidRDefault="005C7ADD" w:rsidP="005C7ADD">
      <w:pPr>
        <w:bidi/>
        <w:jc w:val="both"/>
        <w:rPr>
          <w:rFonts w:cs="David" w:hint="cs"/>
          <w:rtl/>
        </w:rPr>
      </w:pPr>
    </w:p>
    <w:p w14:paraId="2C11A048" w14:textId="77777777" w:rsidR="005C7ADD" w:rsidRPr="005C7ADD" w:rsidRDefault="005C7ADD" w:rsidP="005C7ADD">
      <w:pPr>
        <w:bidi/>
        <w:jc w:val="both"/>
        <w:rPr>
          <w:rFonts w:cs="David" w:hint="cs"/>
          <w:u w:val="single"/>
          <w:rtl/>
        </w:rPr>
      </w:pPr>
      <w:r w:rsidRPr="005C7ADD">
        <w:rPr>
          <w:rFonts w:cs="David" w:hint="cs"/>
          <w:u w:val="single"/>
          <w:rtl/>
        </w:rPr>
        <w:t>סהר פינטו:</w:t>
      </w:r>
    </w:p>
    <w:p w14:paraId="3B3EAD84" w14:textId="77777777" w:rsidR="005C7ADD" w:rsidRPr="005C7ADD" w:rsidRDefault="005C7ADD" w:rsidP="005C7ADD">
      <w:pPr>
        <w:bidi/>
        <w:jc w:val="both"/>
        <w:rPr>
          <w:rFonts w:cs="David" w:hint="cs"/>
          <w:rtl/>
        </w:rPr>
      </w:pPr>
    </w:p>
    <w:p w14:paraId="6E93861B" w14:textId="77777777" w:rsidR="005C7ADD" w:rsidRPr="005C7ADD" w:rsidRDefault="005C7ADD" w:rsidP="005C7ADD">
      <w:pPr>
        <w:bidi/>
        <w:jc w:val="both"/>
        <w:rPr>
          <w:rFonts w:cs="David" w:hint="cs"/>
          <w:rtl/>
        </w:rPr>
      </w:pPr>
      <w:r w:rsidRPr="005C7ADD">
        <w:rPr>
          <w:rFonts w:cs="David" w:hint="cs"/>
          <w:rtl/>
        </w:rPr>
        <w:tab/>
        <w:t xml:space="preserve">זה היה בכנסת הקודמת. </w:t>
      </w:r>
    </w:p>
    <w:p w14:paraId="2C8C9BE4" w14:textId="77777777" w:rsidR="005C7ADD" w:rsidRPr="005C7ADD" w:rsidRDefault="005C7ADD" w:rsidP="005C7ADD">
      <w:pPr>
        <w:bidi/>
        <w:jc w:val="both"/>
        <w:rPr>
          <w:rFonts w:cs="David" w:hint="cs"/>
          <w:rtl/>
        </w:rPr>
      </w:pPr>
    </w:p>
    <w:p w14:paraId="29454AD4" w14:textId="77777777" w:rsidR="005C7ADD" w:rsidRPr="005C7ADD" w:rsidRDefault="005C7ADD" w:rsidP="005C7ADD">
      <w:pPr>
        <w:bidi/>
        <w:jc w:val="both"/>
        <w:rPr>
          <w:rFonts w:cs="David" w:hint="cs"/>
          <w:u w:val="single"/>
          <w:rtl/>
        </w:rPr>
      </w:pPr>
      <w:r w:rsidRPr="005C7ADD">
        <w:rPr>
          <w:rFonts w:cs="David" w:hint="cs"/>
          <w:u w:val="single"/>
          <w:rtl/>
        </w:rPr>
        <w:t>היו"ר יריב לוין:</w:t>
      </w:r>
    </w:p>
    <w:p w14:paraId="6254680D" w14:textId="77777777" w:rsidR="005C7ADD" w:rsidRPr="005C7ADD" w:rsidRDefault="005C7ADD" w:rsidP="005C7ADD">
      <w:pPr>
        <w:bidi/>
        <w:jc w:val="both"/>
        <w:rPr>
          <w:rFonts w:cs="David" w:hint="cs"/>
          <w:rtl/>
        </w:rPr>
      </w:pPr>
    </w:p>
    <w:p w14:paraId="5B28AE09" w14:textId="77777777" w:rsidR="005C7ADD" w:rsidRPr="005C7ADD" w:rsidRDefault="005C7ADD" w:rsidP="005C7ADD">
      <w:pPr>
        <w:bidi/>
        <w:jc w:val="both"/>
        <w:rPr>
          <w:rFonts w:cs="David" w:hint="cs"/>
          <w:rtl/>
        </w:rPr>
      </w:pPr>
      <w:r w:rsidRPr="005C7ADD">
        <w:rPr>
          <w:rFonts w:cs="David" w:hint="cs"/>
          <w:rtl/>
        </w:rPr>
        <w:tab/>
        <w:t xml:space="preserve">בכנסת הקודמת היו מגייסים רוב ומפילים את הצעת האופוזיציה. בעיניי זה לא נכון. אני אומר לכם שוב, אם יסב לכם הנאה שנעשה כאן גיוס ונפיל כל פעם בקשות כאלה אז מידי פעם נעשה את זה אולי. אני סבור שזה לא נכון. </w:t>
      </w:r>
    </w:p>
    <w:p w14:paraId="42A97E04" w14:textId="77777777" w:rsidR="005C7ADD" w:rsidRPr="005C7ADD" w:rsidRDefault="005C7ADD" w:rsidP="005C7ADD">
      <w:pPr>
        <w:bidi/>
        <w:jc w:val="both"/>
        <w:rPr>
          <w:rFonts w:cs="David" w:hint="cs"/>
          <w:rtl/>
        </w:rPr>
      </w:pPr>
    </w:p>
    <w:p w14:paraId="7B5424C2" w14:textId="77777777" w:rsidR="005C7ADD" w:rsidRPr="005C7ADD" w:rsidRDefault="005C7ADD" w:rsidP="005C7ADD">
      <w:pPr>
        <w:bidi/>
        <w:jc w:val="both"/>
        <w:rPr>
          <w:rFonts w:cs="David" w:hint="cs"/>
          <w:u w:val="single"/>
          <w:rtl/>
        </w:rPr>
      </w:pPr>
      <w:r w:rsidRPr="005C7ADD">
        <w:rPr>
          <w:rFonts w:cs="David" w:hint="cs"/>
          <w:u w:val="single"/>
          <w:rtl/>
        </w:rPr>
        <w:t>סהר פינטו:</w:t>
      </w:r>
    </w:p>
    <w:p w14:paraId="6613275A" w14:textId="77777777" w:rsidR="005C7ADD" w:rsidRPr="005C7ADD" w:rsidRDefault="005C7ADD" w:rsidP="005C7ADD">
      <w:pPr>
        <w:bidi/>
        <w:jc w:val="both"/>
        <w:rPr>
          <w:rFonts w:cs="David" w:hint="cs"/>
          <w:rtl/>
        </w:rPr>
      </w:pPr>
    </w:p>
    <w:p w14:paraId="07D991B9" w14:textId="77777777" w:rsidR="005C7ADD" w:rsidRPr="005C7ADD" w:rsidRDefault="005C7ADD" w:rsidP="005C7ADD">
      <w:pPr>
        <w:bidi/>
        <w:jc w:val="both"/>
        <w:rPr>
          <w:rFonts w:cs="David" w:hint="cs"/>
          <w:rtl/>
        </w:rPr>
      </w:pPr>
      <w:r w:rsidRPr="005C7ADD">
        <w:rPr>
          <w:rFonts w:cs="David" w:hint="cs"/>
          <w:rtl/>
        </w:rPr>
        <w:tab/>
        <w:t xml:space="preserve">זה לא יסב שום הנאה, אבל כאשר אין שום שיח מול ועדת השרים </w:t>
      </w:r>
      <w:r w:rsidRPr="005C7ADD">
        <w:rPr>
          <w:rFonts w:cs="David"/>
          <w:rtl/>
        </w:rPr>
        <w:t>–</w:t>
      </w:r>
      <w:r w:rsidRPr="005C7ADD">
        <w:rPr>
          <w:rFonts w:cs="David" w:hint="cs"/>
          <w:rtl/>
        </w:rPr>
        <w:t xml:space="preserve"> זה קשה מאוד. אין שום שיח. נכון, על השולחן הזה בכל שבוע יהיה גיוס, אבל אחרי שבועיים-שלושה זה יוביל ל- - - </w:t>
      </w:r>
    </w:p>
    <w:p w14:paraId="40B81A82" w14:textId="77777777" w:rsidR="005C7ADD" w:rsidRPr="005C7ADD" w:rsidRDefault="005C7ADD" w:rsidP="005C7ADD">
      <w:pPr>
        <w:bidi/>
        <w:jc w:val="both"/>
        <w:rPr>
          <w:rFonts w:cs="David" w:hint="cs"/>
          <w:u w:val="single"/>
          <w:rtl/>
        </w:rPr>
      </w:pPr>
    </w:p>
    <w:p w14:paraId="71DDBED2" w14:textId="77777777" w:rsidR="005C7ADD" w:rsidRPr="005C7ADD" w:rsidRDefault="005C7ADD" w:rsidP="005C7ADD">
      <w:pPr>
        <w:bidi/>
        <w:jc w:val="both"/>
        <w:rPr>
          <w:rFonts w:cs="David" w:hint="cs"/>
          <w:u w:val="single"/>
          <w:rtl/>
        </w:rPr>
      </w:pPr>
      <w:r w:rsidRPr="005C7ADD">
        <w:rPr>
          <w:rFonts w:cs="David" w:hint="cs"/>
          <w:u w:val="single"/>
          <w:rtl/>
        </w:rPr>
        <w:t>היו"ר יריב לוין:</w:t>
      </w:r>
    </w:p>
    <w:p w14:paraId="62EE7712" w14:textId="77777777" w:rsidR="005C7ADD" w:rsidRPr="005C7ADD" w:rsidRDefault="005C7ADD" w:rsidP="005C7ADD">
      <w:pPr>
        <w:bidi/>
        <w:jc w:val="both"/>
        <w:rPr>
          <w:rFonts w:cs="David" w:hint="cs"/>
          <w:rtl/>
        </w:rPr>
      </w:pPr>
    </w:p>
    <w:p w14:paraId="715AE63F" w14:textId="77777777" w:rsidR="005C7ADD" w:rsidRPr="005C7ADD" w:rsidRDefault="005C7ADD" w:rsidP="005C7ADD">
      <w:pPr>
        <w:bidi/>
        <w:jc w:val="both"/>
        <w:rPr>
          <w:rFonts w:cs="David" w:hint="cs"/>
          <w:rtl/>
        </w:rPr>
      </w:pPr>
      <w:r w:rsidRPr="005C7ADD">
        <w:rPr>
          <w:rFonts w:cs="David" w:hint="cs"/>
          <w:rtl/>
        </w:rPr>
        <w:tab/>
        <w:t xml:space="preserve">לא בכל שבוע יהיה גיוס כי לא אאפשר להפוך את זה למכשיר טרטור. רבותי, לא זאת המטרה. לא יהיה כאן בכל שבוע גיוס, אלא אולי רק מידי פעם נערוך כאן הצבעה כזאת. אני לא יודע מה זה נותן. בעיניי זה לא נכון. </w:t>
      </w:r>
    </w:p>
    <w:p w14:paraId="473FF0A1" w14:textId="77777777" w:rsidR="005C7ADD" w:rsidRPr="005C7ADD" w:rsidRDefault="005C7ADD" w:rsidP="005C7ADD">
      <w:pPr>
        <w:bidi/>
        <w:jc w:val="both"/>
        <w:rPr>
          <w:rFonts w:cs="David" w:hint="cs"/>
          <w:rtl/>
        </w:rPr>
      </w:pPr>
    </w:p>
    <w:p w14:paraId="7AFF2022" w14:textId="77777777" w:rsidR="005C7ADD" w:rsidRPr="005C7ADD" w:rsidRDefault="005C7ADD" w:rsidP="005C7ADD">
      <w:pPr>
        <w:bidi/>
        <w:jc w:val="both"/>
        <w:rPr>
          <w:rFonts w:cs="David" w:hint="cs"/>
          <w:u w:val="single"/>
          <w:rtl/>
        </w:rPr>
      </w:pPr>
      <w:r w:rsidRPr="005C7ADD">
        <w:rPr>
          <w:rFonts w:cs="David" w:hint="cs"/>
          <w:u w:val="single"/>
          <w:rtl/>
        </w:rPr>
        <w:t>ארבל אסטרחן:</w:t>
      </w:r>
    </w:p>
    <w:p w14:paraId="2880BBC7" w14:textId="77777777" w:rsidR="005C7ADD" w:rsidRPr="005C7ADD" w:rsidRDefault="005C7ADD" w:rsidP="005C7ADD">
      <w:pPr>
        <w:bidi/>
        <w:jc w:val="both"/>
        <w:rPr>
          <w:rFonts w:cs="David" w:hint="cs"/>
          <w:rtl/>
        </w:rPr>
      </w:pPr>
    </w:p>
    <w:p w14:paraId="6DB08BD8" w14:textId="77777777" w:rsidR="005C7ADD" w:rsidRPr="005C7ADD" w:rsidRDefault="005C7ADD" w:rsidP="005C7ADD">
      <w:pPr>
        <w:bidi/>
        <w:jc w:val="both"/>
        <w:rPr>
          <w:rFonts w:cs="David" w:hint="cs"/>
          <w:rtl/>
        </w:rPr>
      </w:pPr>
      <w:r w:rsidRPr="005C7ADD">
        <w:rPr>
          <w:rFonts w:cs="David" w:hint="cs"/>
          <w:rtl/>
        </w:rPr>
        <w:tab/>
        <w:t xml:space="preserve">פורמלית אתה רוצה להשאיר בנוסח גם שהממשלה יכולה להסכים, ותיכף נראה איך, וגם שלוועדת הכנסת נותרת הסמכות הפורמלית. </w:t>
      </w:r>
    </w:p>
    <w:p w14:paraId="28F1D368" w14:textId="77777777" w:rsidR="005C7ADD" w:rsidRPr="005C7ADD" w:rsidRDefault="005C7ADD" w:rsidP="005C7ADD">
      <w:pPr>
        <w:bidi/>
        <w:jc w:val="both"/>
        <w:rPr>
          <w:rFonts w:cs="David" w:hint="cs"/>
          <w:rtl/>
        </w:rPr>
      </w:pPr>
    </w:p>
    <w:p w14:paraId="60481306" w14:textId="77777777" w:rsidR="005C7ADD" w:rsidRPr="005C7ADD" w:rsidRDefault="005C7ADD" w:rsidP="005C7ADD">
      <w:pPr>
        <w:bidi/>
        <w:jc w:val="both"/>
        <w:rPr>
          <w:rFonts w:cs="David" w:hint="cs"/>
          <w:u w:val="single"/>
          <w:rtl/>
        </w:rPr>
      </w:pPr>
      <w:r w:rsidRPr="005C7ADD">
        <w:rPr>
          <w:rFonts w:cs="David" w:hint="cs"/>
          <w:u w:val="single"/>
          <w:rtl/>
        </w:rPr>
        <w:t>היו"ר יריב לוין:</w:t>
      </w:r>
    </w:p>
    <w:p w14:paraId="480EA9A4" w14:textId="77777777" w:rsidR="005C7ADD" w:rsidRPr="005C7ADD" w:rsidRDefault="005C7ADD" w:rsidP="005C7ADD">
      <w:pPr>
        <w:bidi/>
        <w:jc w:val="both"/>
        <w:rPr>
          <w:rFonts w:cs="David" w:hint="cs"/>
          <w:rtl/>
        </w:rPr>
      </w:pPr>
    </w:p>
    <w:p w14:paraId="758ED7F5" w14:textId="77777777" w:rsidR="005C7ADD" w:rsidRPr="005C7ADD" w:rsidRDefault="005C7ADD" w:rsidP="005C7ADD">
      <w:pPr>
        <w:bidi/>
        <w:jc w:val="both"/>
        <w:rPr>
          <w:rFonts w:cs="David" w:hint="cs"/>
          <w:rtl/>
        </w:rPr>
      </w:pPr>
      <w:r w:rsidRPr="005C7ADD">
        <w:rPr>
          <w:rFonts w:cs="David" w:hint="cs"/>
          <w:rtl/>
        </w:rPr>
        <w:tab/>
        <w:t xml:space="preserve">נכון, בוודאי, אך לא רק פורמלית. </w:t>
      </w:r>
    </w:p>
    <w:p w14:paraId="03FFDAFA" w14:textId="77777777" w:rsidR="005C7ADD" w:rsidRPr="005C7ADD" w:rsidRDefault="005C7ADD" w:rsidP="005C7ADD">
      <w:pPr>
        <w:bidi/>
        <w:jc w:val="both"/>
        <w:rPr>
          <w:rFonts w:cs="David" w:hint="cs"/>
          <w:rtl/>
        </w:rPr>
      </w:pPr>
    </w:p>
    <w:p w14:paraId="09805DCC" w14:textId="77777777" w:rsidR="005C7ADD" w:rsidRPr="005C7ADD" w:rsidRDefault="005C7ADD" w:rsidP="005C7ADD">
      <w:pPr>
        <w:bidi/>
        <w:jc w:val="both"/>
        <w:rPr>
          <w:rFonts w:cs="David" w:hint="cs"/>
          <w:u w:val="single"/>
          <w:rtl/>
        </w:rPr>
      </w:pPr>
      <w:r w:rsidRPr="005C7ADD">
        <w:rPr>
          <w:rFonts w:cs="David" w:hint="cs"/>
          <w:u w:val="single"/>
          <w:rtl/>
        </w:rPr>
        <w:t>ארבל אסטרחן:</w:t>
      </w:r>
    </w:p>
    <w:p w14:paraId="1C9B1EB2" w14:textId="77777777" w:rsidR="005C7ADD" w:rsidRPr="005C7ADD" w:rsidRDefault="005C7ADD" w:rsidP="005C7ADD">
      <w:pPr>
        <w:bidi/>
        <w:jc w:val="both"/>
        <w:rPr>
          <w:rFonts w:cs="David" w:hint="cs"/>
          <w:rtl/>
        </w:rPr>
      </w:pPr>
    </w:p>
    <w:p w14:paraId="05F5665D" w14:textId="77777777" w:rsidR="005C7ADD" w:rsidRPr="005C7ADD" w:rsidRDefault="005C7ADD" w:rsidP="005C7ADD">
      <w:pPr>
        <w:bidi/>
        <w:jc w:val="both"/>
        <w:rPr>
          <w:rFonts w:cs="David" w:hint="cs"/>
          <w:rtl/>
        </w:rPr>
      </w:pPr>
      <w:r w:rsidRPr="005C7ADD">
        <w:rPr>
          <w:rFonts w:cs="David" w:hint="cs"/>
          <w:rtl/>
        </w:rPr>
        <w:tab/>
        <w:t xml:space="preserve">נשאיר את הקוורום של השליש? זה הוראה ייחודית שנמצאת רק בעניין הפטורים. </w:t>
      </w:r>
    </w:p>
    <w:p w14:paraId="3264AD24" w14:textId="77777777" w:rsidR="005C7ADD" w:rsidRPr="005C7ADD" w:rsidRDefault="005C7ADD" w:rsidP="005C7ADD">
      <w:pPr>
        <w:bidi/>
        <w:jc w:val="both"/>
        <w:rPr>
          <w:rFonts w:cs="David" w:hint="cs"/>
          <w:rtl/>
        </w:rPr>
      </w:pPr>
    </w:p>
    <w:p w14:paraId="5B531020" w14:textId="77777777" w:rsidR="005C7ADD" w:rsidRPr="005C7ADD" w:rsidRDefault="005C7ADD" w:rsidP="005C7ADD">
      <w:pPr>
        <w:bidi/>
        <w:jc w:val="both"/>
        <w:rPr>
          <w:rFonts w:cs="David" w:hint="cs"/>
          <w:u w:val="single"/>
          <w:rtl/>
        </w:rPr>
      </w:pPr>
      <w:r w:rsidRPr="005C7ADD">
        <w:rPr>
          <w:rFonts w:cs="David" w:hint="cs"/>
          <w:u w:val="single"/>
          <w:rtl/>
        </w:rPr>
        <w:t>היו"ר יריב לוין:</w:t>
      </w:r>
    </w:p>
    <w:p w14:paraId="1C9E717F" w14:textId="77777777" w:rsidR="005C7ADD" w:rsidRPr="005C7ADD" w:rsidRDefault="005C7ADD" w:rsidP="005C7ADD">
      <w:pPr>
        <w:bidi/>
        <w:jc w:val="both"/>
        <w:rPr>
          <w:rFonts w:cs="David" w:hint="cs"/>
          <w:rtl/>
        </w:rPr>
      </w:pPr>
    </w:p>
    <w:p w14:paraId="0574CEC3" w14:textId="77777777" w:rsidR="005C7ADD" w:rsidRPr="005C7ADD" w:rsidRDefault="005C7ADD" w:rsidP="005C7ADD">
      <w:pPr>
        <w:bidi/>
        <w:jc w:val="both"/>
        <w:rPr>
          <w:rFonts w:cs="David" w:hint="cs"/>
          <w:rtl/>
        </w:rPr>
      </w:pPr>
      <w:r w:rsidRPr="005C7ADD">
        <w:rPr>
          <w:rFonts w:cs="David" w:hint="cs"/>
          <w:rtl/>
        </w:rPr>
        <w:tab/>
        <w:t>אתם חושבים שצריך את הקוורום?</w:t>
      </w:r>
    </w:p>
    <w:p w14:paraId="6D2CB61A" w14:textId="77777777" w:rsidR="005C7ADD" w:rsidRPr="005C7ADD" w:rsidRDefault="005C7ADD" w:rsidP="005C7ADD">
      <w:pPr>
        <w:bidi/>
        <w:jc w:val="both"/>
        <w:rPr>
          <w:rFonts w:cs="David" w:hint="cs"/>
          <w:rtl/>
        </w:rPr>
      </w:pPr>
    </w:p>
    <w:p w14:paraId="6752E42D" w14:textId="77777777" w:rsidR="005C7ADD" w:rsidRPr="005C7ADD" w:rsidRDefault="005C7ADD" w:rsidP="005C7ADD">
      <w:pPr>
        <w:bidi/>
        <w:jc w:val="both"/>
        <w:rPr>
          <w:rFonts w:cs="David" w:hint="cs"/>
          <w:rtl/>
        </w:rPr>
      </w:pPr>
      <w:r w:rsidRPr="005C7ADD">
        <w:rPr>
          <w:rFonts w:cs="David" w:hint="cs"/>
          <w:u w:val="single"/>
          <w:rtl/>
        </w:rPr>
        <w:t>תמי כנפו</w:t>
      </w:r>
      <w:r w:rsidRPr="005C7ADD">
        <w:rPr>
          <w:rFonts w:cs="David" w:hint="cs"/>
          <w:rtl/>
        </w:rPr>
        <w:t xml:space="preserve">: </w:t>
      </w:r>
    </w:p>
    <w:p w14:paraId="72087F5E" w14:textId="77777777" w:rsidR="005C7ADD" w:rsidRPr="005C7ADD" w:rsidRDefault="005C7ADD" w:rsidP="005C7ADD">
      <w:pPr>
        <w:bidi/>
        <w:jc w:val="both"/>
        <w:rPr>
          <w:rFonts w:cs="David" w:hint="cs"/>
          <w:rtl/>
        </w:rPr>
      </w:pPr>
    </w:p>
    <w:p w14:paraId="4B0B1E00" w14:textId="77777777" w:rsidR="005C7ADD" w:rsidRPr="005C7ADD" w:rsidRDefault="005C7ADD" w:rsidP="005C7ADD">
      <w:pPr>
        <w:bidi/>
        <w:jc w:val="both"/>
        <w:rPr>
          <w:rFonts w:cs="David" w:hint="cs"/>
          <w:rtl/>
        </w:rPr>
      </w:pPr>
      <w:r w:rsidRPr="005C7ADD">
        <w:rPr>
          <w:rFonts w:cs="David" w:hint="cs"/>
          <w:rtl/>
        </w:rPr>
        <w:tab/>
        <w:t xml:space="preserve">כן. זאת היתה ההצעה. עשו את זה כדי למנוע הצפה של בקשות. אם המנגנון שלך עובד אז ייתכן שאפשר - - - </w:t>
      </w:r>
    </w:p>
    <w:p w14:paraId="048AD2BA" w14:textId="77777777" w:rsidR="005C7ADD" w:rsidRPr="005C7ADD" w:rsidRDefault="005C7ADD" w:rsidP="005C7ADD">
      <w:pPr>
        <w:bidi/>
        <w:jc w:val="both"/>
        <w:rPr>
          <w:rFonts w:cs="David" w:hint="cs"/>
          <w:rtl/>
        </w:rPr>
      </w:pPr>
    </w:p>
    <w:p w14:paraId="5CC2CC30" w14:textId="77777777" w:rsidR="005C7ADD" w:rsidRPr="005C7ADD" w:rsidRDefault="005C7ADD" w:rsidP="005C7ADD">
      <w:pPr>
        <w:bidi/>
        <w:jc w:val="both"/>
        <w:rPr>
          <w:rFonts w:cs="David" w:hint="cs"/>
          <w:u w:val="single"/>
          <w:rtl/>
        </w:rPr>
      </w:pPr>
      <w:r w:rsidRPr="005C7ADD">
        <w:rPr>
          <w:rFonts w:cs="David" w:hint="cs"/>
          <w:u w:val="single"/>
          <w:rtl/>
        </w:rPr>
        <w:t>אברהם מיכאלי:</w:t>
      </w:r>
    </w:p>
    <w:p w14:paraId="38202421" w14:textId="77777777" w:rsidR="005C7ADD" w:rsidRPr="005C7ADD" w:rsidRDefault="005C7ADD" w:rsidP="005C7ADD">
      <w:pPr>
        <w:bidi/>
        <w:jc w:val="both"/>
        <w:rPr>
          <w:rFonts w:cs="David" w:hint="cs"/>
          <w:rtl/>
        </w:rPr>
      </w:pPr>
    </w:p>
    <w:p w14:paraId="4416E5E6" w14:textId="77777777" w:rsidR="005C7ADD" w:rsidRPr="005C7ADD" w:rsidRDefault="005C7ADD" w:rsidP="005C7ADD">
      <w:pPr>
        <w:bidi/>
        <w:jc w:val="both"/>
        <w:rPr>
          <w:rFonts w:cs="David" w:hint="cs"/>
          <w:rtl/>
        </w:rPr>
      </w:pPr>
      <w:r w:rsidRPr="005C7ADD">
        <w:rPr>
          <w:rFonts w:cs="David" w:hint="cs"/>
          <w:rtl/>
        </w:rPr>
        <w:tab/>
        <w:t xml:space="preserve">תשאיר את השליש. זה טוב ועוזר לך לבקרה לגבי הצבעות מחטף. </w:t>
      </w:r>
    </w:p>
    <w:p w14:paraId="3D7E6F36" w14:textId="77777777" w:rsidR="005C7ADD" w:rsidRPr="005C7ADD" w:rsidRDefault="005C7ADD" w:rsidP="005C7ADD">
      <w:pPr>
        <w:bidi/>
        <w:jc w:val="both"/>
        <w:rPr>
          <w:rFonts w:cs="David" w:hint="cs"/>
          <w:rtl/>
        </w:rPr>
      </w:pPr>
    </w:p>
    <w:p w14:paraId="367D4F79" w14:textId="77777777" w:rsidR="005C7ADD" w:rsidRPr="005C7ADD" w:rsidRDefault="005C7ADD" w:rsidP="005C7ADD">
      <w:pPr>
        <w:bidi/>
        <w:jc w:val="both"/>
        <w:rPr>
          <w:rFonts w:cs="David" w:hint="cs"/>
          <w:rtl/>
        </w:rPr>
      </w:pPr>
      <w:r w:rsidRPr="005C7ADD">
        <w:rPr>
          <w:rFonts w:cs="David" w:hint="cs"/>
          <w:u w:val="single"/>
          <w:rtl/>
        </w:rPr>
        <w:t>תמי כנפו</w:t>
      </w:r>
      <w:r w:rsidRPr="005C7ADD">
        <w:rPr>
          <w:rFonts w:cs="David" w:hint="cs"/>
          <w:rtl/>
        </w:rPr>
        <w:t xml:space="preserve">: </w:t>
      </w:r>
    </w:p>
    <w:p w14:paraId="005E9B2B" w14:textId="77777777" w:rsidR="005C7ADD" w:rsidRPr="005C7ADD" w:rsidRDefault="005C7ADD" w:rsidP="005C7ADD">
      <w:pPr>
        <w:bidi/>
        <w:jc w:val="both"/>
        <w:rPr>
          <w:rFonts w:cs="David" w:hint="cs"/>
          <w:rtl/>
        </w:rPr>
      </w:pPr>
    </w:p>
    <w:p w14:paraId="48737BAA" w14:textId="77777777" w:rsidR="005C7ADD" w:rsidRPr="005C7ADD" w:rsidRDefault="005C7ADD" w:rsidP="005C7ADD">
      <w:pPr>
        <w:bidi/>
        <w:jc w:val="both"/>
        <w:rPr>
          <w:rFonts w:cs="David" w:hint="cs"/>
          <w:rtl/>
        </w:rPr>
      </w:pPr>
      <w:r w:rsidRPr="005C7ADD">
        <w:rPr>
          <w:rFonts w:cs="David" w:hint="cs"/>
          <w:rtl/>
        </w:rPr>
        <w:tab/>
        <w:t xml:space="preserve">זה בידיים שלו. אם הוא לא מאפשר את ההצפה אז באמת לא צריך את השליש. </w:t>
      </w:r>
    </w:p>
    <w:p w14:paraId="115C07B2" w14:textId="77777777" w:rsidR="005C7ADD" w:rsidRPr="005C7ADD" w:rsidRDefault="005C7ADD" w:rsidP="005C7ADD">
      <w:pPr>
        <w:bidi/>
        <w:jc w:val="both"/>
        <w:rPr>
          <w:rFonts w:cs="David" w:hint="cs"/>
          <w:rtl/>
        </w:rPr>
      </w:pPr>
    </w:p>
    <w:p w14:paraId="129FFED9" w14:textId="77777777" w:rsidR="005C7ADD" w:rsidRPr="005C7ADD" w:rsidRDefault="005C7ADD" w:rsidP="005C7ADD">
      <w:pPr>
        <w:bidi/>
        <w:jc w:val="both"/>
        <w:rPr>
          <w:rFonts w:cs="David" w:hint="cs"/>
          <w:u w:val="single"/>
          <w:rtl/>
        </w:rPr>
      </w:pPr>
      <w:r w:rsidRPr="005C7ADD">
        <w:rPr>
          <w:rFonts w:cs="David" w:hint="cs"/>
          <w:u w:val="single"/>
          <w:rtl/>
        </w:rPr>
        <w:t>אברהם מיכאלי:</w:t>
      </w:r>
    </w:p>
    <w:p w14:paraId="1F0093BD" w14:textId="77777777" w:rsidR="005C7ADD" w:rsidRPr="005C7ADD" w:rsidRDefault="005C7ADD" w:rsidP="005C7ADD">
      <w:pPr>
        <w:bidi/>
        <w:jc w:val="both"/>
        <w:rPr>
          <w:rFonts w:cs="David" w:hint="cs"/>
          <w:rtl/>
        </w:rPr>
      </w:pPr>
    </w:p>
    <w:p w14:paraId="74308962" w14:textId="77777777" w:rsidR="005C7ADD" w:rsidRPr="005C7ADD" w:rsidRDefault="005C7ADD" w:rsidP="005C7ADD">
      <w:pPr>
        <w:bidi/>
        <w:jc w:val="both"/>
        <w:rPr>
          <w:rFonts w:cs="David" w:hint="cs"/>
          <w:rtl/>
        </w:rPr>
      </w:pPr>
      <w:r w:rsidRPr="005C7ADD">
        <w:rPr>
          <w:rFonts w:cs="David" w:hint="cs"/>
          <w:rtl/>
        </w:rPr>
        <w:tab/>
        <w:t xml:space="preserve">כדי שלא יהיה מצב שבנוכחות של חבר כנסת אחד יאושר דיון באותו יום. אני לא רוצה שיהיה לו את הכלי הזה. </w:t>
      </w:r>
    </w:p>
    <w:p w14:paraId="051358A2" w14:textId="77777777" w:rsidR="005C7ADD" w:rsidRPr="005C7ADD" w:rsidRDefault="005C7ADD" w:rsidP="005C7ADD">
      <w:pPr>
        <w:bidi/>
        <w:jc w:val="both"/>
        <w:rPr>
          <w:rFonts w:cs="David" w:hint="cs"/>
          <w:rtl/>
        </w:rPr>
      </w:pPr>
    </w:p>
    <w:p w14:paraId="523C0535" w14:textId="77777777" w:rsidR="005C7ADD" w:rsidRPr="005C7ADD" w:rsidRDefault="005C7ADD" w:rsidP="005C7ADD">
      <w:pPr>
        <w:bidi/>
        <w:jc w:val="both"/>
        <w:rPr>
          <w:rFonts w:cs="David" w:hint="cs"/>
          <w:u w:val="single"/>
          <w:rtl/>
        </w:rPr>
      </w:pPr>
      <w:r w:rsidRPr="005C7ADD">
        <w:rPr>
          <w:rFonts w:cs="David" w:hint="cs"/>
          <w:u w:val="single"/>
          <w:rtl/>
        </w:rPr>
        <w:t>היו"ר יריב לוין:</w:t>
      </w:r>
    </w:p>
    <w:p w14:paraId="63A0B198" w14:textId="77777777" w:rsidR="005C7ADD" w:rsidRPr="005C7ADD" w:rsidRDefault="005C7ADD" w:rsidP="005C7ADD">
      <w:pPr>
        <w:bidi/>
        <w:jc w:val="both"/>
        <w:rPr>
          <w:rFonts w:cs="David" w:hint="cs"/>
          <w:rtl/>
        </w:rPr>
      </w:pPr>
    </w:p>
    <w:p w14:paraId="26CA1147" w14:textId="77777777" w:rsidR="005C7ADD" w:rsidRPr="005C7ADD" w:rsidRDefault="005C7ADD" w:rsidP="005C7ADD">
      <w:pPr>
        <w:bidi/>
        <w:jc w:val="both"/>
        <w:rPr>
          <w:rFonts w:cs="David" w:hint="cs"/>
          <w:rtl/>
        </w:rPr>
      </w:pPr>
      <w:r w:rsidRPr="005C7ADD">
        <w:rPr>
          <w:rFonts w:cs="David" w:hint="cs"/>
          <w:rtl/>
        </w:rPr>
        <w:tab/>
        <w:t xml:space="preserve">בשלב הזה נשאיר את השליש. </w:t>
      </w:r>
    </w:p>
    <w:p w14:paraId="31058A57" w14:textId="77777777" w:rsidR="005C7ADD" w:rsidRPr="005C7ADD" w:rsidRDefault="005C7ADD" w:rsidP="005C7ADD">
      <w:pPr>
        <w:bidi/>
        <w:jc w:val="both"/>
        <w:rPr>
          <w:rFonts w:cs="David" w:hint="cs"/>
          <w:rtl/>
        </w:rPr>
      </w:pPr>
    </w:p>
    <w:p w14:paraId="3C98F243" w14:textId="77777777" w:rsidR="005C7ADD" w:rsidRPr="005C7ADD" w:rsidRDefault="005C7ADD" w:rsidP="005C7ADD">
      <w:pPr>
        <w:bidi/>
        <w:jc w:val="both"/>
        <w:rPr>
          <w:rFonts w:cs="David" w:hint="cs"/>
          <w:u w:val="single"/>
          <w:rtl/>
        </w:rPr>
      </w:pPr>
      <w:r w:rsidRPr="005C7ADD">
        <w:rPr>
          <w:rFonts w:cs="David" w:hint="cs"/>
          <w:u w:val="single"/>
          <w:rtl/>
        </w:rPr>
        <w:t>אברהם מיכאלי:</w:t>
      </w:r>
    </w:p>
    <w:p w14:paraId="5292D931" w14:textId="77777777" w:rsidR="005C7ADD" w:rsidRPr="005C7ADD" w:rsidRDefault="005C7ADD" w:rsidP="005C7ADD">
      <w:pPr>
        <w:bidi/>
        <w:jc w:val="both"/>
        <w:rPr>
          <w:rFonts w:cs="David" w:hint="cs"/>
          <w:rtl/>
        </w:rPr>
      </w:pPr>
    </w:p>
    <w:p w14:paraId="66A3195F" w14:textId="77777777" w:rsidR="005C7ADD" w:rsidRPr="005C7ADD" w:rsidRDefault="005C7ADD" w:rsidP="005C7ADD">
      <w:pPr>
        <w:bidi/>
        <w:jc w:val="both"/>
        <w:rPr>
          <w:rFonts w:cs="David" w:hint="cs"/>
          <w:rtl/>
        </w:rPr>
      </w:pPr>
      <w:r w:rsidRPr="005C7ADD">
        <w:rPr>
          <w:rFonts w:cs="David" w:hint="cs"/>
          <w:rtl/>
        </w:rPr>
        <w:tab/>
        <w:t>שחברי הכנסת יחליטו אם לתת לו או לא. למה שחבר הכנסת יריב לוין יהיה האיש הרע?</w:t>
      </w:r>
    </w:p>
    <w:p w14:paraId="1A1132EC" w14:textId="77777777" w:rsidR="005C7ADD" w:rsidRPr="005C7ADD" w:rsidRDefault="005C7ADD" w:rsidP="005C7ADD">
      <w:pPr>
        <w:bidi/>
        <w:jc w:val="both"/>
        <w:rPr>
          <w:rFonts w:cs="David" w:hint="cs"/>
          <w:rtl/>
        </w:rPr>
      </w:pPr>
    </w:p>
    <w:p w14:paraId="20DB404F" w14:textId="77777777" w:rsidR="005C7ADD" w:rsidRPr="005C7ADD" w:rsidRDefault="005C7ADD" w:rsidP="005C7ADD">
      <w:pPr>
        <w:bidi/>
        <w:jc w:val="both"/>
        <w:rPr>
          <w:rFonts w:cs="David" w:hint="cs"/>
          <w:u w:val="single"/>
          <w:rtl/>
        </w:rPr>
      </w:pPr>
      <w:r w:rsidRPr="005C7ADD">
        <w:rPr>
          <w:rFonts w:cs="David" w:hint="cs"/>
          <w:u w:val="single"/>
          <w:rtl/>
        </w:rPr>
        <w:t>ישראל אייכלר:</w:t>
      </w:r>
    </w:p>
    <w:p w14:paraId="163ECF7F" w14:textId="77777777" w:rsidR="005C7ADD" w:rsidRPr="005C7ADD" w:rsidRDefault="005C7ADD" w:rsidP="005C7ADD">
      <w:pPr>
        <w:bidi/>
        <w:jc w:val="both"/>
        <w:rPr>
          <w:rFonts w:cs="David" w:hint="cs"/>
          <w:rtl/>
        </w:rPr>
      </w:pPr>
    </w:p>
    <w:p w14:paraId="02AB08D7" w14:textId="77777777" w:rsidR="005C7ADD" w:rsidRPr="005C7ADD" w:rsidRDefault="005C7ADD" w:rsidP="005C7ADD">
      <w:pPr>
        <w:bidi/>
        <w:jc w:val="both"/>
        <w:rPr>
          <w:rFonts w:cs="David" w:hint="cs"/>
          <w:rtl/>
        </w:rPr>
      </w:pPr>
      <w:r w:rsidRPr="005C7ADD">
        <w:rPr>
          <w:rFonts w:cs="David" w:hint="cs"/>
          <w:rtl/>
        </w:rPr>
        <w:tab/>
        <w:t>ואם אין קוורום?</w:t>
      </w:r>
    </w:p>
    <w:p w14:paraId="767EE171" w14:textId="77777777" w:rsidR="005C7ADD" w:rsidRPr="005C7ADD" w:rsidRDefault="005C7ADD" w:rsidP="005C7ADD">
      <w:pPr>
        <w:bidi/>
        <w:jc w:val="both"/>
        <w:rPr>
          <w:rFonts w:cs="David" w:hint="cs"/>
          <w:rtl/>
        </w:rPr>
      </w:pPr>
    </w:p>
    <w:p w14:paraId="7C9B94E0" w14:textId="77777777" w:rsidR="005C7ADD" w:rsidRPr="005C7ADD" w:rsidRDefault="005C7ADD" w:rsidP="005C7ADD">
      <w:pPr>
        <w:bidi/>
        <w:jc w:val="both"/>
        <w:rPr>
          <w:rFonts w:cs="David" w:hint="cs"/>
          <w:u w:val="single"/>
          <w:rtl/>
        </w:rPr>
      </w:pPr>
      <w:r w:rsidRPr="005C7ADD">
        <w:rPr>
          <w:rFonts w:cs="David" w:hint="cs"/>
          <w:u w:val="single"/>
          <w:rtl/>
        </w:rPr>
        <w:t>ארבל אסטרחן:</w:t>
      </w:r>
    </w:p>
    <w:p w14:paraId="77AB4AA2" w14:textId="77777777" w:rsidR="005C7ADD" w:rsidRPr="005C7ADD" w:rsidRDefault="005C7ADD" w:rsidP="005C7ADD">
      <w:pPr>
        <w:bidi/>
        <w:jc w:val="both"/>
        <w:rPr>
          <w:rFonts w:cs="David" w:hint="cs"/>
          <w:rtl/>
        </w:rPr>
      </w:pPr>
    </w:p>
    <w:p w14:paraId="015B3366" w14:textId="77777777" w:rsidR="005C7ADD" w:rsidRPr="005C7ADD" w:rsidRDefault="005C7ADD" w:rsidP="005C7ADD">
      <w:pPr>
        <w:bidi/>
        <w:jc w:val="both"/>
        <w:rPr>
          <w:rFonts w:cs="David" w:hint="cs"/>
          <w:rtl/>
        </w:rPr>
      </w:pPr>
      <w:r w:rsidRPr="005C7ADD">
        <w:rPr>
          <w:rFonts w:cs="David" w:hint="cs"/>
          <w:rtl/>
        </w:rPr>
        <w:tab/>
        <w:t xml:space="preserve">אז אי אפשר להצביע על הפטור. </w:t>
      </w:r>
    </w:p>
    <w:p w14:paraId="22CF7DFD" w14:textId="77777777" w:rsidR="005C7ADD" w:rsidRPr="005C7ADD" w:rsidRDefault="005C7ADD" w:rsidP="005C7ADD">
      <w:pPr>
        <w:bidi/>
        <w:jc w:val="both"/>
        <w:rPr>
          <w:rFonts w:cs="David" w:hint="cs"/>
          <w:rtl/>
        </w:rPr>
      </w:pPr>
    </w:p>
    <w:p w14:paraId="0D2113A7" w14:textId="77777777" w:rsidR="005C7ADD" w:rsidRPr="005C7ADD" w:rsidRDefault="005C7ADD" w:rsidP="005C7ADD">
      <w:pPr>
        <w:bidi/>
        <w:jc w:val="both"/>
        <w:rPr>
          <w:rFonts w:cs="David" w:hint="cs"/>
          <w:u w:val="single"/>
          <w:rtl/>
        </w:rPr>
      </w:pPr>
      <w:r w:rsidRPr="005C7ADD">
        <w:rPr>
          <w:rFonts w:cs="David" w:hint="cs"/>
          <w:u w:val="single"/>
          <w:rtl/>
        </w:rPr>
        <w:t>ישראל אייכלר:</w:t>
      </w:r>
    </w:p>
    <w:p w14:paraId="48FBAA3F" w14:textId="77777777" w:rsidR="005C7ADD" w:rsidRPr="005C7ADD" w:rsidRDefault="005C7ADD" w:rsidP="005C7ADD">
      <w:pPr>
        <w:bidi/>
        <w:jc w:val="both"/>
        <w:rPr>
          <w:rFonts w:cs="David" w:hint="cs"/>
          <w:rtl/>
        </w:rPr>
      </w:pPr>
    </w:p>
    <w:p w14:paraId="79BF1A66" w14:textId="77777777" w:rsidR="005C7ADD" w:rsidRPr="005C7ADD" w:rsidRDefault="005C7ADD" w:rsidP="005C7ADD">
      <w:pPr>
        <w:bidi/>
        <w:jc w:val="both"/>
        <w:rPr>
          <w:rFonts w:cs="David" w:hint="cs"/>
          <w:rtl/>
        </w:rPr>
      </w:pPr>
      <w:r w:rsidRPr="005C7ADD">
        <w:rPr>
          <w:rFonts w:cs="David" w:hint="cs"/>
          <w:rtl/>
        </w:rPr>
        <w:tab/>
        <w:t xml:space="preserve">זה אומר שלאופוזיציה אין אף פעם סיכוי כי הקואליציה יכולה תמיד להביא שליש. </w:t>
      </w:r>
    </w:p>
    <w:p w14:paraId="3364A59B" w14:textId="77777777" w:rsidR="005C7ADD" w:rsidRPr="005C7ADD" w:rsidRDefault="005C7ADD" w:rsidP="005C7ADD">
      <w:pPr>
        <w:bidi/>
        <w:jc w:val="both"/>
        <w:rPr>
          <w:rFonts w:cs="David" w:hint="cs"/>
          <w:rtl/>
        </w:rPr>
      </w:pPr>
    </w:p>
    <w:p w14:paraId="3731EA2D" w14:textId="77777777" w:rsidR="005C7ADD" w:rsidRPr="005C7ADD" w:rsidRDefault="005C7ADD" w:rsidP="005C7ADD">
      <w:pPr>
        <w:bidi/>
        <w:jc w:val="both"/>
        <w:rPr>
          <w:rFonts w:cs="David" w:hint="cs"/>
          <w:u w:val="single"/>
          <w:rtl/>
        </w:rPr>
      </w:pPr>
      <w:r w:rsidRPr="005C7ADD">
        <w:rPr>
          <w:rFonts w:cs="David" w:hint="cs"/>
          <w:u w:val="single"/>
          <w:rtl/>
        </w:rPr>
        <w:t>היו"ר יריב לוין:</w:t>
      </w:r>
    </w:p>
    <w:p w14:paraId="10F18309" w14:textId="77777777" w:rsidR="005C7ADD" w:rsidRPr="005C7ADD" w:rsidRDefault="005C7ADD" w:rsidP="005C7ADD">
      <w:pPr>
        <w:bidi/>
        <w:jc w:val="both"/>
        <w:rPr>
          <w:rFonts w:cs="David" w:hint="cs"/>
          <w:rtl/>
        </w:rPr>
      </w:pPr>
    </w:p>
    <w:p w14:paraId="1C3CBD13" w14:textId="77777777" w:rsidR="005C7ADD" w:rsidRPr="005C7ADD" w:rsidRDefault="005C7ADD" w:rsidP="005C7ADD">
      <w:pPr>
        <w:bidi/>
        <w:jc w:val="both"/>
        <w:rPr>
          <w:rFonts w:cs="David" w:hint="cs"/>
          <w:rtl/>
        </w:rPr>
      </w:pPr>
      <w:r w:rsidRPr="005C7ADD">
        <w:rPr>
          <w:rFonts w:cs="David" w:hint="cs"/>
          <w:rtl/>
        </w:rPr>
        <w:tab/>
        <w:t xml:space="preserve">לאופוזיציה יש גם שליש, 7 מתוך 17. </w:t>
      </w:r>
    </w:p>
    <w:p w14:paraId="612E3C58" w14:textId="77777777" w:rsidR="005C7ADD" w:rsidRPr="005C7ADD" w:rsidRDefault="005C7ADD" w:rsidP="005C7ADD">
      <w:pPr>
        <w:bidi/>
        <w:jc w:val="both"/>
        <w:rPr>
          <w:rFonts w:cs="David" w:hint="cs"/>
          <w:rtl/>
        </w:rPr>
      </w:pPr>
    </w:p>
    <w:p w14:paraId="45CDEFE2" w14:textId="77777777" w:rsidR="005C7ADD" w:rsidRPr="005C7ADD" w:rsidRDefault="005C7ADD" w:rsidP="005C7ADD">
      <w:pPr>
        <w:bidi/>
        <w:jc w:val="both"/>
        <w:rPr>
          <w:rFonts w:cs="David" w:hint="cs"/>
          <w:u w:val="single"/>
          <w:rtl/>
        </w:rPr>
      </w:pPr>
      <w:r w:rsidRPr="005C7ADD">
        <w:rPr>
          <w:rFonts w:cs="David" w:hint="cs"/>
          <w:u w:val="single"/>
          <w:rtl/>
        </w:rPr>
        <w:t>אברהם מיכאלי:</w:t>
      </w:r>
    </w:p>
    <w:p w14:paraId="08788ADF" w14:textId="77777777" w:rsidR="005C7ADD" w:rsidRPr="005C7ADD" w:rsidRDefault="005C7ADD" w:rsidP="005C7ADD">
      <w:pPr>
        <w:bidi/>
        <w:jc w:val="both"/>
        <w:rPr>
          <w:rFonts w:cs="David" w:hint="cs"/>
          <w:rtl/>
        </w:rPr>
      </w:pPr>
    </w:p>
    <w:p w14:paraId="1374315B" w14:textId="77777777" w:rsidR="005C7ADD" w:rsidRPr="005C7ADD" w:rsidRDefault="005C7ADD" w:rsidP="005C7ADD">
      <w:pPr>
        <w:bidi/>
        <w:jc w:val="both"/>
        <w:rPr>
          <w:rFonts w:cs="David" w:hint="cs"/>
          <w:rtl/>
        </w:rPr>
      </w:pPr>
      <w:r w:rsidRPr="005C7ADD">
        <w:rPr>
          <w:rFonts w:cs="David" w:hint="cs"/>
          <w:rtl/>
        </w:rPr>
        <w:tab/>
        <w:t>את הנוהל הזה אפשר להעלות על נייר לא פורמלי?</w:t>
      </w:r>
    </w:p>
    <w:p w14:paraId="6B962734" w14:textId="77777777" w:rsidR="005C7ADD" w:rsidRPr="005C7ADD" w:rsidRDefault="005C7ADD" w:rsidP="005C7ADD">
      <w:pPr>
        <w:bidi/>
        <w:jc w:val="both"/>
        <w:rPr>
          <w:rFonts w:cs="David" w:hint="cs"/>
          <w:rtl/>
        </w:rPr>
      </w:pPr>
    </w:p>
    <w:p w14:paraId="7A6AEA1A" w14:textId="77777777" w:rsidR="005C7ADD" w:rsidRPr="005C7ADD" w:rsidRDefault="005C7ADD" w:rsidP="005C7ADD">
      <w:pPr>
        <w:bidi/>
        <w:jc w:val="both"/>
        <w:rPr>
          <w:rFonts w:cs="David" w:hint="cs"/>
          <w:u w:val="single"/>
          <w:rtl/>
        </w:rPr>
      </w:pPr>
      <w:r w:rsidRPr="005C7ADD">
        <w:rPr>
          <w:rFonts w:cs="David" w:hint="cs"/>
          <w:u w:val="single"/>
          <w:rtl/>
        </w:rPr>
        <w:t>היו"ר יריב לוין:</w:t>
      </w:r>
    </w:p>
    <w:p w14:paraId="72A3DD28" w14:textId="77777777" w:rsidR="005C7ADD" w:rsidRPr="005C7ADD" w:rsidRDefault="005C7ADD" w:rsidP="005C7ADD">
      <w:pPr>
        <w:bidi/>
        <w:jc w:val="both"/>
        <w:rPr>
          <w:rFonts w:cs="David" w:hint="cs"/>
          <w:rtl/>
        </w:rPr>
      </w:pPr>
    </w:p>
    <w:p w14:paraId="13682F29" w14:textId="77777777" w:rsidR="005C7ADD" w:rsidRPr="005C7ADD" w:rsidRDefault="005C7ADD" w:rsidP="005C7ADD">
      <w:pPr>
        <w:bidi/>
        <w:jc w:val="both"/>
        <w:rPr>
          <w:rFonts w:cs="David" w:hint="cs"/>
          <w:rtl/>
        </w:rPr>
      </w:pPr>
      <w:r w:rsidRPr="005C7ADD">
        <w:rPr>
          <w:rFonts w:cs="David" w:hint="cs"/>
          <w:rtl/>
        </w:rPr>
        <w:tab/>
        <w:t xml:space="preserve">אין בעיה. </w:t>
      </w:r>
    </w:p>
    <w:p w14:paraId="1EE5F377" w14:textId="77777777" w:rsidR="005C7ADD" w:rsidRPr="005C7ADD" w:rsidRDefault="005C7ADD" w:rsidP="005C7ADD">
      <w:pPr>
        <w:bidi/>
        <w:jc w:val="both"/>
        <w:rPr>
          <w:rFonts w:cs="David" w:hint="cs"/>
          <w:rtl/>
        </w:rPr>
      </w:pPr>
    </w:p>
    <w:p w14:paraId="76B9DF37" w14:textId="77777777" w:rsidR="005C7ADD" w:rsidRPr="005C7ADD" w:rsidRDefault="005C7ADD" w:rsidP="005C7ADD">
      <w:pPr>
        <w:bidi/>
        <w:jc w:val="both"/>
        <w:rPr>
          <w:rFonts w:cs="David" w:hint="cs"/>
          <w:u w:val="single"/>
          <w:rtl/>
        </w:rPr>
      </w:pPr>
      <w:r w:rsidRPr="005C7ADD">
        <w:rPr>
          <w:rFonts w:cs="David" w:hint="cs"/>
          <w:u w:val="single"/>
          <w:rtl/>
        </w:rPr>
        <w:t>אברהם מיכאלי:</w:t>
      </w:r>
    </w:p>
    <w:p w14:paraId="53B529A8" w14:textId="77777777" w:rsidR="005C7ADD" w:rsidRPr="005C7ADD" w:rsidRDefault="005C7ADD" w:rsidP="005C7ADD">
      <w:pPr>
        <w:bidi/>
        <w:jc w:val="both"/>
        <w:rPr>
          <w:rFonts w:cs="David" w:hint="cs"/>
          <w:rtl/>
        </w:rPr>
      </w:pPr>
    </w:p>
    <w:p w14:paraId="680BE26D" w14:textId="77777777" w:rsidR="005C7ADD" w:rsidRPr="005C7ADD" w:rsidRDefault="005C7ADD" w:rsidP="005C7ADD">
      <w:pPr>
        <w:bidi/>
        <w:jc w:val="both"/>
        <w:rPr>
          <w:rFonts w:cs="David" w:hint="cs"/>
          <w:rtl/>
        </w:rPr>
      </w:pPr>
      <w:r w:rsidRPr="005C7ADD">
        <w:rPr>
          <w:rFonts w:cs="David" w:hint="cs"/>
          <w:rtl/>
        </w:rPr>
        <w:tab/>
        <w:t xml:space="preserve">כי אנחנו כאן באמת לא יודעים איך לעשות את הכול.  </w:t>
      </w:r>
    </w:p>
    <w:p w14:paraId="2AFA6BFB" w14:textId="77777777" w:rsidR="005C7ADD" w:rsidRPr="005C7ADD" w:rsidRDefault="005C7ADD" w:rsidP="005C7ADD">
      <w:pPr>
        <w:bidi/>
        <w:jc w:val="both"/>
        <w:rPr>
          <w:rFonts w:cs="David" w:hint="cs"/>
          <w:rtl/>
        </w:rPr>
      </w:pPr>
    </w:p>
    <w:p w14:paraId="640D43BD" w14:textId="77777777" w:rsidR="005C7ADD" w:rsidRPr="005C7ADD" w:rsidRDefault="005C7ADD" w:rsidP="005C7ADD">
      <w:pPr>
        <w:bidi/>
        <w:jc w:val="both"/>
        <w:rPr>
          <w:rFonts w:cs="David" w:hint="cs"/>
          <w:u w:val="single"/>
          <w:rtl/>
        </w:rPr>
      </w:pPr>
      <w:r w:rsidRPr="005C7ADD">
        <w:rPr>
          <w:rFonts w:cs="David" w:hint="cs"/>
          <w:u w:val="single"/>
          <w:rtl/>
        </w:rPr>
        <w:t>היו"ר יריב לוין:</w:t>
      </w:r>
    </w:p>
    <w:p w14:paraId="6BEC9568" w14:textId="77777777" w:rsidR="005C7ADD" w:rsidRPr="005C7ADD" w:rsidRDefault="005C7ADD" w:rsidP="005C7ADD">
      <w:pPr>
        <w:bidi/>
        <w:jc w:val="both"/>
        <w:rPr>
          <w:rFonts w:cs="David" w:hint="cs"/>
          <w:rtl/>
        </w:rPr>
      </w:pPr>
    </w:p>
    <w:p w14:paraId="6E2C9843" w14:textId="77777777" w:rsidR="005C7ADD" w:rsidRPr="005C7ADD" w:rsidRDefault="005C7ADD" w:rsidP="005C7ADD">
      <w:pPr>
        <w:bidi/>
        <w:jc w:val="both"/>
        <w:rPr>
          <w:rFonts w:cs="David" w:hint="cs"/>
          <w:rtl/>
        </w:rPr>
      </w:pPr>
      <w:r w:rsidRPr="005C7ADD">
        <w:rPr>
          <w:rFonts w:cs="David" w:hint="cs"/>
          <w:rtl/>
        </w:rPr>
        <w:tab/>
        <w:t xml:space="preserve">אפשר. אבל אני רוצה להגיד לך גם את הצד השני. הנוהל הוא פרי העובדה שכרגע העניין עובד בסך הכול בצורה סבירה, ואם יש טענות תביאו אותן וננסה לפתור את הדברים. אני לא שש לקבע את העניין הזה כדבר מחייב. עדיין ייתכן שבשלב מסוים נחליט שזה לא מתאים לנו יותר ונרצה לעשות דברים אחרים. אני נזהר מאוד מקיבוע של הדבר הזה. בינתיים זה עבד לא רע, לדעתי. אני שומע כאן שיש מי שרואה את הדברים קצת אחרת. אני מוכן לחשוב על זה. </w:t>
      </w:r>
    </w:p>
    <w:p w14:paraId="3FDA2851" w14:textId="77777777" w:rsidR="005C7ADD" w:rsidRPr="005C7ADD" w:rsidRDefault="005C7ADD" w:rsidP="005C7ADD">
      <w:pPr>
        <w:bidi/>
        <w:jc w:val="both"/>
        <w:rPr>
          <w:rFonts w:cs="David" w:hint="cs"/>
          <w:rtl/>
        </w:rPr>
      </w:pPr>
    </w:p>
    <w:p w14:paraId="2F498D82" w14:textId="77777777" w:rsidR="005C7ADD" w:rsidRPr="005C7ADD" w:rsidRDefault="005C7ADD" w:rsidP="005C7ADD">
      <w:pPr>
        <w:bidi/>
        <w:jc w:val="both"/>
        <w:rPr>
          <w:rFonts w:cs="David" w:hint="cs"/>
          <w:u w:val="single"/>
          <w:rtl/>
        </w:rPr>
      </w:pPr>
      <w:r w:rsidRPr="005C7ADD">
        <w:rPr>
          <w:rFonts w:cs="David" w:hint="cs"/>
          <w:u w:val="single"/>
          <w:rtl/>
        </w:rPr>
        <w:t>אברהם מיכאלי:</w:t>
      </w:r>
    </w:p>
    <w:p w14:paraId="33C68526" w14:textId="77777777" w:rsidR="005C7ADD" w:rsidRPr="005C7ADD" w:rsidRDefault="005C7ADD" w:rsidP="005C7ADD">
      <w:pPr>
        <w:bidi/>
        <w:jc w:val="both"/>
        <w:rPr>
          <w:rFonts w:cs="David" w:hint="cs"/>
          <w:rtl/>
        </w:rPr>
      </w:pPr>
    </w:p>
    <w:p w14:paraId="61EEE33C" w14:textId="77777777" w:rsidR="005C7ADD" w:rsidRPr="005C7ADD" w:rsidRDefault="005C7ADD" w:rsidP="005C7ADD">
      <w:pPr>
        <w:bidi/>
        <w:jc w:val="both"/>
        <w:rPr>
          <w:rFonts w:cs="David" w:hint="cs"/>
          <w:rtl/>
        </w:rPr>
      </w:pPr>
      <w:r w:rsidRPr="005C7ADD">
        <w:rPr>
          <w:rFonts w:cs="David" w:hint="cs"/>
          <w:rtl/>
        </w:rPr>
        <w:tab/>
        <w:t xml:space="preserve">בוודאי יהיו אי-אלו הערות, אבל לכן קובעים איזה נוהל שפעל בשנה האחרונה. </w:t>
      </w:r>
    </w:p>
    <w:p w14:paraId="24906C3C" w14:textId="77777777" w:rsidR="005C7ADD" w:rsidRPr="005C7ADD" w:rsidRDefault="005C7ADD" w:rsidP="005C7ADD">
      <w:pPr>
        <w:bidi/>
        <w:jc w:val="both"/>
        <w:rPr>
          <w:rFonts w:cs="David" w:hint="cs"/>
          <w:rtl/>
        </w:rPr>
      </w:pPr>
    </w:p>
    <w:p w14:paraId="539501CD" w14:textId="77777777" w:rsidR="005C7ADD" w:rsidRPr="005C7ADD" w:rsidRDefault="005C7ADD" w:rsidP="005C7ADD">
      <w:pPr>
        <w:bidi/>
        <w:jc w:val="both"/>
        <w:rPr>
          <w:rFonts w:cs="David" w:hint="cs"/>
          <w:u w:val="single"/>
          <w:rtl/>
        </w:rPr>
      </w:pPr>
      <w:r w:rsidRPr="005C7ADD">
        <w:rPr>
          <w:rFonts w:cs="David" w:hint="cs"/>
          <w:u w:val="single"/>
          <w:rtl/>
        </w:rPr>
        <w:t>היו"ר יריב לוין:</w:t>
      </w:r>
    </w:p>
    <w:p w14:paraId="167304AB" w14:textId="77777777" w:rsidR="005C7ADD" w:rsidRPr="005C7ADD" w:rsidRDefault="005C7ADD" w:rsidP="005C7ADD">
      <w:pPr>
        <w:bidi/>
        <w:jc w:val="both"/>
        <w:rPr>
          <w:rFonts w:cs="David" w:hint="cs"/>
          <w:rtl/>
        </w:rPr>
      </w:pPr>
    </w:p>
    <w:p w14:paraId="5586DCE0" w14:textId="77777777" w:rsidR="005C7ADD" w:rsidRPr="005C7ADD" w:rsidRDefault="005C7ADD" w:rsidP="005C7ADD">
      <w:pPr>
        <w:bidi/>
        <w:jc w:val="both"/>
        <w:rPr>
          <w:rFonts w:cs="David" w:hint="cs"/>
          <w:rtl/>
        </w:rPr>
      </w:pPr>
      <w:r w:rsidRPr="005C7ADD">
        <w:rPr>
          <w:rFonts w:cs="David" w:hint="cs"/>
          <w:rtl/>
        </w:rPr>
        <w:tab/>
        <w:t xml:space="preserve">אני שומע שלפחות מכיוון סיעת קדימה יש טענות שזה לא כל-כך עובד. </w:t>
      </w:r>
    </w:p>
    <w:p w14:paraId="31D46587" w14:textId="77777777" w:rsidR="005C7ADD" w:rsidRPr="005C7ADD" w:rsidRDefault="005C7ADD" w:rsidP="005C7ADD">
      <w:pPr>
        <w:bidi/>
        <w:jc w:val="both"/>
        <w:rPr>
          <w:rFonts w:cs="David" w:hint="cs"/>
          <w:rtl/>
        </w:rPr>
      </w:pPr>
    </w:p>
    <w:p w14:paraId="3C47B1F4" w14:textId="77777777" w:rsidR="005C7ADD" w:rsidRPr="005C7ADD" w:rsidRDefault="005C7ADD" w:rsidP="005C7ADD">
      <w:pPr>
        <w:bidi/>
        <w:jc w:val="both"/>
        <w:rPr>
          <w:rFonts w:cs="David" w:hint="cs"/>
          <w:u w:val="single"/>
          <w:rtl/>
        </w:rPr>
      </w:pPr>
      <w:r w:rsidRPr="005C7ADD">
        <w:rPr>
          <w:rFonts w:cs="David" w:hint="cs"/>
          <w:u w:val="single"/>
          <w:rtl/>
        </w:rPr>
        <w:t>לימור ברמן:</w:t>
      </w:r>
    </w:p>
    <w:p w14:paraId="2582A32D" w14:textId="77777777" w:rsidR="005C7ADD" w:rsidRPr="005C7ADD" w:rsidRDefault="005C7ADD" w:rsidP="005C7ADD">
      <w:pPr>
        <w:bidi/>
        <w:jc w:val="both"/>
        <w:rPr>
          <w:rFonts w:cs="David" w:hint="cs"/>
          <w:rtl/>
        </w:rPr>
      </w:pPr>
    </w:p>
    <w:p w14:paraId="1FBABE68" w14:textId="77777777" w:rsidR="005C7ADD" w:rsidRPr="005C7ADD" w:rsidRDefault="005C7ADD" w:rsidP="005C7ADD">
      <w:pPr>
        <w:bidi/>
        <w:jc w:val="both"/>
        <w:rPr>
          <w:rFonts w:cs="David" w:hint="cs"/>
          <w:rtl/>
        </w:rPr>
      </w:pPr>
      <w:r w:rsidRPr="005C7ADD">
        <w:rPr>
          <w:rFonts w:cs="David" w:hint="cs"/>
          <w:rtl/>
        </w:rPr>
        <w:tab/>
        <w:t>אולי לגבי חלק מן הסיעות זה כן עבד. אצלנו זה הביא פשוט ליאוש טוטלי, פשוט לא מבקשים. בחצי השנה הראשונה בכל שבוע-שבועיים הייתי מתקשרת והיו מוגשות 3 הצעות חוק רק של הסיעה שלי שהמתינו לפטור מחובת הנחה. ביקשו שנביא את זה לוועדה ושהוועדה תפיל את הבקשה כי זה נותן להם צ'אנס לדבר, להסביר מדוע הם סבורים שכל-כך דחוף להעלות את ההצעה מייד.</w:t>
      </w:r>
    </w:p>
    <w:p w14:paraId="5A275314" w14:textId="77777777" w:rsidR="005C7ADD" w:rsidRPr="005C7ADD" w:rsidRDefault="005C7ADD" w:rsidP="005C7ADD">
      <w:pPr>
        <w:bidi/>
        <w:jc w:val="both"/>
        <w:rPr>
          <w:rFonts w:cs="David" w:hint="cs"/>
          <w:rtl/>
        </w:rPr>
      </w:pPr>
    </w:p>
    <w:p w14:paraId="31AB020E" w14:textId="77777777" w:rsidR="005C7ADD" w:rsidRPr="005C7ADD" w:rsidRDefault="005C7ADD" w:rsidP="005C7ADD">
      <w:pPr>
        <w:keepLines/>
        <w:bidi/>
        <w:jc w:val="both"/>
        <w:rPr>
          <w:rFonts w:cs="David" w:hint="cs"/>
          <w:u w:val="single"/>
          <w:rtl/>
        </w:rPr>
      </w:pPr>
      <w:r w:rsidRPr="005C7ADD">
        <w:rPr>
          <w:rFonts w:cs="David" w:hint="cs"/>
          <w:u w:val="single"/>
          <w:rtl/>
        </w:rPr>
        <w:t>היו"ר יריב לוין:</w:t>
      </w:r>
    </w:p>
    <w:p w14:paraId="087A9A1F" w14:textId="77777777" w:rsidR="005C7ADD" w:rsidRPr="005C7ADD" w:rsidRDefault="005C7ADD" w:rsidP="005C7ADD">
      <w:pPr>
        <w:keepLines/>
        <w:bidi/>
        <w:jc w:val="both"/>
        <w:rPr>
          <w:rFonts w:cs="David" w:hint="cs"/>
          <w:rtl/>
        </w:rPr>
      </w:pPr>
    </w:p>
    <w:p w14:paraId="6277523A" w14:textId="77777777" w:rsidR="005C7ADD" w:rsidRPr="005C7ADD" w:rsidRDefault="005C7ADD" w:rsidP="005C7ADD">
      <w:pPr>
        <w:keepLines/>
        <w:bidi/>
        <w:jc w:val="both"/>
        <w:rPr>
          <w:rFonts w:cs="David" w:hint="cs"/>
          <w:rtl/>
        </w:rPr>
      </w:pPr>
      <w:r w:rsidRPr="005C7ADD">
        <w:rPr>
          <w:rFonts w:cs="David" w:hint="cs"/>
          <w:rtl/>
        </w:rPr>
        <w:tab/>
        <w:t xml:space="preserve">אבל מה הבעיה? יש להם הזדמנות כעבור שבוע לעשות את זה. אם ביום ראשון ועדת השרים לענייני חקיקה החליטה שהיא מתנגדת, יבואו ביום שלישי ויסבירו. </w:t>
      </w:r>
    </w:p>
    <w:p w14:paraId="169A7967" w14:textId="77777777" w:rsidR="005C7ADD" w:rsidRPr="005C7ADD" w:rsidRDefault="005C7ADD" w:rsidP="005C7ADD">
      <w:pPr>
        <w:bidi/>
        <w:jc w:val="both"/>
        <w:rPr>
          <w:rFonts w:cs="David" w:hint="cs"/>
          <w:rtl/>
        </w:rPr>
      </w:pPr>
    </w:p>
    <w:p w14:paraId="3F302156" w14:textId="77777777" w:rsidR="005C7ADD" w:rsidRPr="005C7ADD" w:rsidRDefault="005C7ADD" w:rsidP="005C7ADD">
      <w:pPr>
        <w:bidi/>
        <w:jc w:val="both"/>
        <w:rPr>
          <w:rFonts w:cs="David" w:hint="cs"/>
          <w:u w:val="single"/>
          <w:rtl/>
        </w:rPr>
      </w:pPr>
      <w:r w:rsidRPr="005C7ADD">
        <w:rPr>
          <w:rFonts w:cs="David" w:hint="cs"/>
          <w:u w:val="single"/>
          <w:rtl/>
        </w:rPr>
        <w:t>לימור ברמן:</w:t>
      </w:r>
    </w:p>
    <w:p w14:paraId="347BAD92" w14:textId="77777777" w:rsidR="005C7ADD" w:rsidRPr="005C7ADD" w:rsidRDefault="005C7ADD" w:rsidP="005C7ADD">
      <w:pPr>
        <w:bidi/>
        <w:jc w:val="both"/>
        <w:rPr>
          <w:rFonts w:cs="David" w:hint="cs"/>
          <w:rtl/>
        </w:rPr>
      </w:pPr>
    </w:p>
    <w:p w14:paraId="07BE7EE7" w14:textId="77777777" w:rsidR="005C7ADD" w:rsidRPr="005C7ADD" w:rsidRDefault="005C7ADD" w:rsidP="005C7ADD">
      <w:pPr>
        <w:bidi/>
        <w:jc w:val="both"/>
        <w:rPr>
          <w:rFonts w:cs="David" w:hint="cs"/>
          <w:rtl/>
        </w:rPr>
      </w:pPr>
      <w:r w:rsidRPr="005C7ADD">
        <w:rPr>
          <w:rFonts w:cs="David" w:hint="cs"/>
          <w:rtl/>
        </w:rPr>
        <w:tab/>
        <w:t xml:space="preserve">אמרת שלקואליציה יש אחד ולאופוזיציה יש אחד, לא משנה מה גודלם. </w:t>
      </w:r>
    </w:p>
    <w:p w14:paraId="3217149F" w14:textId="77777777" w:rsidR="005C7ADD" w:rsidRPr="005C7ADD" w:rsidRDefault="005C7ADD" w:rsidP="005C7ADD">
      <w:pPr>
        <w:bidi/>
        <w:jc w:val="both"/>
        <w:rPr>
          <w:rFonts w:cs="David" w:hint="cs"/>
          <w:rtl/>
        </w:rPr>
      </w:pPr>
    </w:p>
    <w:p w14:paraId="3A7EF426" w14:textId="77777777" w:rsidR="005C7ADD" w:rsidRPr="005C7ADD" w:rsidRDefault="005C7ADD" w:rsidP="005C7ADD">
      <w:pPr>
        <w:bidi/>
        <w:jc w:val="both"/>
        <w:rPr>
          <w:rFonts w:cs="David" w:hint="cs"/>
          <w:u w:val="single"/>
          <w:rtl/>
        </w:rPr>
      </w:pPr>
      <w:r w:rsidRPr="005C7ADD">
        <w:rPr>
          <w:rFonts w:cs="David" w:hint="cs"/>
          <w:u w:val="single"/>
          <w:rtl/>
        </w:rPr>
        <w:t>היו"ר יריב לוין:</w:t>
      </w:r>
    </w:p>
    <w:p w14:paraId="33692E39" w14:textId="77777777" w:rsidR="005C7ADD" w:rsidRPr="005C7ADD" w:rsidRDefault="005C7ADD" w:rsidP="005C7ADD">
      <w:pPr>
        <w:bidi/>
        <w:jc w:val="both"/>
        <w:rPr>
          <w:rFonts w:cs="David" w:hint="cs"/>
          <w:rtl/>
        </w:rPr>
      </w:pPr>
    </w:p>
    <w:p w14:paraId="651F0112" w14:textId="77777777" w:rsidR="005C7ADD" w:rsidRPr="005C7ADD" w:rsidRDefault="005C7ADD" w:rsidP="005C7ADD">
      <w:pPr>
        <w:bidi/>
        <w:jc w:val="both"/>
        <w:rPr>
          <w:rFonts w:cs="David" w:hint="cs"/>
          <w:rtl/>
        </w:rPr>
      </w:pPr>
      <w:r w:rsidRPr="005C7ADD">
        <w:rPr>
          <w:rFonts w:cs="David" w:hint="cs"/>
          <w:rtl/>
        </w:rPr>
        <w:tab/>
        <w:t xml:space="preserve">כי ההצעות לא דחופות, מה לעשות. את רוצה שאלך לפי מדד של דחיפות? אז לא יהיה כלום. </w:t>
      </w:r>
    </w:p>
    <w:p w14:paraId="7178EA80" w14:textId="77777777" w:rsidR="005C7ADD" w:rsidRPr="005C7ADD" w:rsidRDefault="005C7ADD" w:rsidP="005C7ADD">
      <w:pPr>
        <w:bidi/>
        <w:jc w:val="both"/>
        <w:rPr>
          <w:rFonts w:cs="David" w:hint="cs"/>
          <w:rtl/>
        </w:rPr>
      </w:pPr>
    </w:p>
    <w:p w14:paraId="46C91DF8" w14:textId="77777777" w:rsidR="005C7ADD" w:rsidRPr="005C7ADD" w:rsidRDefault="005C7ADD" w:rsidP="005C7ADD">
      <w:pPr>
        <w:bidi/>
        <w:jc w:val="both"/>
        <w:rPr>
          <w:rFonts w:cs="David" w:hint="cs"/>
          <w:u w:val="single"/>
          <w:rtl/>
        </w:rPr>
      </w:pPr>
      <w:r w:rsidRPr="005C7ADD">
        <w:rPr>
          <w:rFonts w:cs="David" w:hint="cs"/>
          <w:u w:val="single"/>
          <w:rtl/>
        </w:rPr>
        <w:t>לימור ברמן:</w:t>
      </w:r>
    </w:p>
    <w:p w14:paraId="2C8F9B78" w14:textId="77777777" w:rsidR="005C7ADD" w:rsidRPr="005C7ADD" w:rsidRDefault="005C7ADD" w:rsidP="005C7ADD">
      <w:pPr>
        <w:bidi/>
        <w:jc w:val="both"/>
        <w:rPr>
          <w:rFonts w:cs="David" w:hint="cs"/>
          <w:rtl/>
        </w:rPr>
      </w:pPr>
    </w:p>
    <w:p w14:paraId="1C4C2569" w14:textId="77777777" w:rsidR="005C7ADD" w:rsidRPr="005C7ADD" w:rsidRDefault="005C7ADD" w:rsidP="005C7ADD">
      <w:pPr>
        <w:bidi/>
        <w:jc w:val="both"/>
        <w:rPr>
          <w:rFonts w:cs="David" w:hint="cs"/>
          <w:rtl/>
        </w:rPr>
      </w:pPr>
      <w:r w:rsidRPr="005C7ADD">
        <w:rPr>
          <w:rFonts w:cs="David" w:hint="cs"/>
          <w:rtl/>
        </w:rPr>
        <w:tab/>
        <w:t>אבל יש כאן ועדה ושהיא תקבע את זה. למה לא לקיים דיון בוועדה?</w:t>
      </w:r>
    </w:p>
    <w:p w14:paraId="3043E651" w14:textId="77777777" w:rsidR="005C7ADD" w:rsidRPr="005C7ADD" w:rsidRDefault="005C7ADD" w:rsidP="005C7ADD">
      <w:pPr>
        <w:bidi/>
        <w:jc w:val="both"/>
        <w:rPr>
          <w:rFonts w:cs="David" w:hint="cs"/>
          <w:rtl/>
        </w:rPr>
      </w:pPr>
    </w:p>
    <w:p w14:paraId="37E77B9B" w14:textId="77777777" w:rsidR="005C7ADD" w:rsidRPr="005C7ADD" w:rsidRDefault="005C7ADD" w:rsidP="005C7ADD">
      <w:pPr>
        <w:bidi/>
        <w:jc w:val="both"/>
        <w:rPr>
          <w:rFonts w:cs="David" w:hint="cs"/>
          <w:u w:val="single"/>
          <w:rtl/>
        </w:rPr>
      </w:pPr>
      <w:r w:rsidRPr="005C7ADD">
        <w:rPr>
          <w:rFonts w:cs="David" w:hint="cs"/>
          <w:u w:val="single"/>
          <w:rtl/>
        </w:rPr>
        <w:t>היו"ר יריב לוין:</w:t>
      </w:r>
    </w:p>
    <w:p w14:paraId="467DBC67" w14:textId="77777777" w:rsidR="005C7ADD" w:rsidRPr="005C7ADD" w:rsidRDefault="005C7ADD" w:rsidP="005C7ADD">
      <w:pPr>
        <w:bidi/>
        <w:jc w:val="both"/>
        <w:rPr>
          <w:rFonts w:cs="David" w:hint="cs"/>
          <w:rtl/>
        </w:rPr>
      </w:pPr>
    </w:p>
    <w:p w14:paraId="60B1A61D" w14:textId="77777777" w:rsidR="005C7ADD" w:rsidRPr="005C7ADD" w:rsidRDefault="005C7ADD" w:rsidP="005C7ADD">
      <w:pPr>
        <w:bidi/>
        <w:jc w:val="both"/>
        <w:rPr>
          <w:rFonts w:cs="David" w:hint="cs"/>
          <w:rtl/>
        </w:rPr>
      </w:pPr>
      <w:r w:rsidRPr="005C7ADD">
        <w:rPr>
          <w:rFonts w:cs="David" w:hint="cs"/>
          <w:rtl/>
        </w:rPr>
        <w:tab/>
        <w:t xml:space="preserve">מכיוון שההצעות לא דחופות ולי אין שאיפות אימפריאליסטיות להפוך את הוועדה הזאת לוועדה לענייני דיונים מוקדמים בהצעות חוק של כל הוועדות האחרות, כי ברור לגמרי מה המשמעות של זה. מישהו אחר במקומי היה אומר: מצוין לי, עכשיו אדוּן בדלק, אדוּן בנושאים הביטחוניים, אדוּן כאן בכל דבר, כי כל אחד יגיד לו: בוא, בוא, אני אעשה הזמנה, בוא, בוא, תבקש פטור ואעביר את הדיון אליי. זה נחמד נורא, אבל בעיניי זה לא נכון. </w:t>
      </w:r>
    </w:p>
    <w:p w14:paraId="1A3E998D" w14:textId="77777777" w:rsidR="005C7ADD" w:rsidRPr="005C7ADD" w:rsidRDefault="005C7ADD" w:rsidP="005C7ADD">
      <w:pPr>
        <w:bidi/>
        <w:jc w:val="both"/>
        <w:rPr>
          <w:rFonts w:cs="David" w:hint="cs"/>
          <w:rtl/>
        </w:rPr>
      </w:pPr>
    </w:p>
    <w:p w14:paraId="6E958917" w14:textId="77777777" w:rsidR="005C7ADD" w:rsidRPr="005C7ADD" w:rsidRDefault="005C7ADD" w:rsidP="005C7ADD">
      <w:pPr>
        <w:bidi/>
        <w:jc w:val="both"/>
        <w:rPr>
          <w:rFonts w:cs="David" w:hint="cs"/>
          <w:u w:val="single"/>
          <w:rtl/>
        </w:rPr>
      </w:pPr>
      <w:r w:rsidRPr="005C7ADD">
        <w:rPr>
          <w:rFonts w:cs="David" w:hint="cs"/>
          <w:u w:val="single"/>
          <w:rtl/>
        </w:rPr>
        <w:t>אורי אורבך:</w:t>
      </w:r>
    </w:p>
    <w:p w14:paraId="79B93382" w14:textId="77777777" w:rsidR="005C7ADD" w:rsidRPr="005C7ADD" w:rsidRDefault="005C7ADD" w:rsidP="005C7ADD">
      <w:pPr>
        <w:bidi/>
        <w:jc w:val="both"/>
        <w:rPr>
          <w:rFonts w:cs="David" w:hint="cs"/>
          <w:rtl/>
        </w:rPr>
      </w:pPr>
    </w:p>
    <w:p w14:paraId="50FA01AE" w14:textId="77777777" w:rsidR="005C7ADD" w:rsidRPr="005C7ADD" w:rsidRDefault="005C7ADD" w:rsidP="005C7ADD">
      <w:pPr>
        <w:bidi/>
        <w:jc w:val="both"/>
        <w:rPr>
          <w:rFonts w:cs="David" w:hint="cs"/>
          <w:rtl/>
        </w:rPr>
      </w:pPr>
      <w:r w:rsidRPr="005C7ADD">
        <w:rPr>
          <w:rFonts w:cs="David" w:hint="cs"/>
          <w:rtl/>
        </w:rPr>
        <w:tab/>
        <w:t xml:space="preserve">יש לי הצעה: בכל ההצעות הדחופות תדון ביום חמישי. אז נראה מה באמת דחוף. </w:t>
      </w:r>
    </w:p>
    <w:p w14:paraId="221F4901" w14:textId="77777777" w:rsidR="005C7ADD" w:rsidRPr="005C7ADD" w:rsidRDefault="005C7ADD" w:rsidP="005C7ADD">
      <w:pPr>
        <w:bidi/>
        <w:jc w:val="both"/>
        <w:rPr>
          <w:rFonts w:cs="David" w:hint="cs"/>
          <w:rtl/>
        </w:rPr>
      </w:pPr>
    </w:p>
    <w:p w14:paraId="25406835" w14:textId="77777777" w:rsidR="005C7ADD" w:rsidRPr="005C7ADD" w:rsidRDefault="005C7ADD" w:rsidP="005C7ADD">
      <w:pPr>
        <w:bidi/>
        <w:jc w:val="both"/>
        <w:rPr>
          <w:rFonts w:cs="David" w:hint="cs"/>
          <w:u w:val="single"/>
          <w:rtl/>
        </w:rPr>
      </w:pPr>
      <w:r w:rsidRPr="005C7ADD">
        <w:rPr>
          <w:rFonts w:cs="David" w:hint="cs"/>
          <w:u w:val="single"/>
          <w:rtl/>
        </w:rPr>
        <w:t>היו"ר יריב לוין:</w:t>
      </w:r>
    </w:p>
    <w:p w14:paraId="32EA7F9D" w14:textId="77777777" w:rsidR="005C7ADD" w:rsidRPr="005C7ADD" w:rsidRDefault="005C7ADD" w:rsidP="005C7ADD">
      <w:pPr>
        <w:bidi/>
        <w:jc w:val="both"/>
        <w:rPr>
          <w:rFonts w:cs="David" w:hint="cs"/>
          <w:rtl/>
        </w:rPr>
      </w:pPr>
    </w:p>
    <w:p w14:paraId="692E7303" w14:textId="77777777" w:rsidR="005C7ADD" w:rsidRPr="005C7ADD" w:rsidRDefault="005C7ADD" w:rsidP="005C7ADD">
      <w:pPr>
        <w:bidi/>
        <w:jc w:val="both"/>
        <w:rPr>
          <w:rFonts w:cs="David" w:hint="cs"/>
          <w:rtl/>
        </w:rPr>
      </w:pPr>
      <w:r w:rsidRPr="005C7ADD">
        <w:rPr>
          <w:rFonts w:cs="David" w:hint="cs"/>
          <w:rtl/>
        </w:rPr>
        <w:tab/>
        <w:t xml:space="preserve">אני בטוח שרבים מראשי ועדת הכנסת, כמו בעבר כך גם בעתיד ישמחו לעשות את זה. בעיניי זה לא נכון. </w:t>
      </w:r>
    </w:p>
    <w:p w14:paraId="35FF3725" w14:textId="77777777" w:rsidR="005C7ADD" w:rsidRPr="005C7ADD" w:rsidRDefault="005C7ADD" w:rsidP="005C7ADD">
      <w:pPr>
        <w:bidi/>
        <w:jc w:val="both"/>
        <w:rPr>
          <w:rFonts w:cs="David" w:hint="cs"/>
          <w:rtl/>
        </w:rPr>
      </w:pPr>
    </w:p>
    <w:p w14:paraId="1AF3665A" w14:textId="77777777" w:rsidR="005C7ADD" w:rsidRPr="005C7ADD" w:rsidRDefault="005C7ADD" w:rsidP="005C7ADD">
      <w:pPr>
        <w:bidi/>
        <w:jc w:val="both"/>
        <w:rPr>
          <w:rFonts w:cs="David" w:hint="cs"/>
          <w:u w:val="single"/>
          <w:rtl/>
        </w:rPr>
      </w:pPr>
      <w:r w:rsidRPr="005C7ADD">
        <w:rPr>
          <w:rFonts w:cs="David" w:hint="cs"/>
          <w:u w:val="single"/>
          <w:rtl/>
        </w:rPr>
        <w:t>לימור ברמן:</w:t>
      </w:r>
    </w:p>
    <w:p w14:paraId="06AA515B" w14:textId="77777777" w:rsidR="005C7ADD" w:rsidRPr="005C7ADD" w:rsidRDefault="005C7ADD" w:rsidP="005C7ADD">
      <w:pPr>
        <w:bidi/>
        <w:jc w:val="both"/>
        <w:rPr>
          <w:rFonts w:cs="David" w:hint="cs"/>
          <w:rtl/>
        </w:rPr>
      </w:pPr>
    </w:p>
    <w:p w14:paraId="4EFFCE8C" w14:textId="77777777" w:rsidR="005C7ADD" w:rsidRPr="005C7ADD" w:rsidRDefault="005C7ADD" w:rsidP="005C7ADD">
      <w:pPr>
        <w:bidi/>
        <w:jc w:val="both"/>
        <w:rPr>
          <w:rFonts w:cs="David" w:hint="cs"/>
          <w:rtl/>
        </w:rPr>
      </w:pPr>
      <w:r w:rsidRPr="005C7ADD">
        <w:rPr>
          <w:rFonts w:cs="David" w:hint="cs"/>
          <w:rtl/>
        </w:rPr>
        <w:tab/>
        <w:t xml:space="preserve">בדיוק כפי שקורה עכשיו כאשר יודעים שאתה מעלה את זה לוועדת השרים לענייני חקיקה. בהתחלה יהיה זרם גדול של פניות של חברי הכנסת אך בהמשך הזרם יילך ויקטן. זה צריך להיות משהו מהותי מאוד וחשוב מאוד כדי שאולי יצליחו להעלות הצעת חוק בפטור מחובת הנחה. </w:t>
      </w:r>
    </w:p>
    <w:p w14:paraId="46A3BD6E" w14:textId="77777777" w:rsidR="005C7ADD" w:rsidRPr="005C7ADD" w:rsidRDefault="005C7ADD" w:rsidP="005C7ADD">
      <w:pPr>
        <w:bidi/>
        <w:jc w:val="both"/>
        <w:rPr>
          <w:rFonts w:cs="David" w:hint="cs"/>
          <w:rtl/>
        </w:rPr>
      </w:pPr>
    </w:p>
    <w:p w14:paraId="12A7065F" w14:textId="77777777" w:rsidR="005C7ADD" w:rsidRPr="005C7ADD" w:rsidRDefault="005C7ADD" w:rsidP="005C7ADD">
      <w:pPr>
        <w:bidi/>
        <w:jc w:val="both"/>
        <w:rPr>
          <w:rFonts w:cs="David" w:hint="cs"/>
          <w:u w:val="single"/>
          <w:rtl/>
        </w:rPr>
      </w:pPr>
      <w:r w:rsidRPr="005C7ADD">
        <w:rPr>
          <w:rFonts w:cs="David" w:hint="cs"/>
          <w:u w:val="single"/>
          <w:rtl/>
        </w:rPr>
        <w:t>היו"ר יריב לוין:</w:t>
      </w:r>
    </w:p>
    <w:p w14:paraId="2CAC2316" w14:textId="77777777" w:rsidR="005C7ADD" w:rsidRPr="005C7ADD" w:rsidRDefault="005C7ADD" w:rsidP="005C7ADD">
      <w:pPr>
        <w:bidi/>
        <w:jc w:val="both"/>
        <w:rPr>
          <w:rFonts w:cs="David" w:hint="cs"/>
          <w:rtl/>
        </w:rPr>
      </w:pPr>
    </w:p>
    <w:p w14:paraId="62CABBC9" w14:textId="77777777" w:rsidR="005C7ADD" w:rsidRPr="005C7ADD" w:rsidRDefault="005C7ADD" w:rsidP="005C7ADD">
      <w:pPr>
        <w:bidi/>
        <w:jc w:val="both"/>
        <w:rPr>
          <w:rFonts w:cs="David" w:hint="cs"/>
          <w:rtl/>
        </w:rPr>
      </w:pPr>
      <w:r w:rsidRPr="005C7ADD">
        <w:rPr>
          <w:rFonts w:cs="David" w:hint="cs"/>
          <w:rtl/>
        </w:rPr>
        <w:tab/>
        <w:t xml:space="preserve">זה בדיוק הרעיון. </w:t>
      </w:r>
    </w:p>
    <w:p w14:paraId="16930216" w14:textId="77777777" w:rsidR="005C7ADD" w:rsidRPr="005C7ADD" w:rsidRDefault="005C7ADD" w:rsidP="005C7ADD">
      <w:pPr>
        <w:bidi/>
        <w:jc w:val="both"/>
        <w:rPr>
          <w:rFonts w:cs="David" w:hint="cs"/>
          <w:rtl/>
        </w:rPr>
      </w:pPr>
    </w:p>
    <w:p w14:paraId="20C3C755" w14:textId="77777777" w:rsidR="005C7ADD" w:rsidRPr="005C7ADD" w:rsidRDefault="005C7ADD" w:rsidP="005C7ADD">
      <w:pPr>
        <w:bidi/>
        <w:jc w:val="both"/>
        <w:rPr>
          <w:rFonts w:cs="David" w:hint="cs"/>
          <w:u w:val="single"/>
          <w:rtl/>
        </w:rPr>
      </w:pPr>
      <w:r w:rsidRPr="005C7ADD">
        <w:rPr>
          <w:rFonts w:cs="David" w:hint="cs"/>
          <w:u w:val="single"/>
          <w:rtl/>
        </w:rPr>
        <w:t>לימור ברמן:</w:t>
      </w:r>
    </w:p>
    <w:p w14:paraId="11C2CA58" w14:textId="77777777" w:rsidR="005C7ADD" w:rsidRPr="005C7ADD" w:rsidRDefault="005C7ADD" w:rsidP="005C7ADD">
      <w:pPr>
        <w:bidi/>
        <w:jc w:val="both"/>
        <w:rPr>
          <w:rFonts w:cs="David" w:hint="cs"/>
          <w:rtl/>
        </w:rPr>
      </w:pPr>
    </w:p>
    <w:p w14:paraId="78D949DD" w14:textId="77777777" w:rsidR="005C7ADD" w:rsidRPr="005C7ADD" w:rsidRDefault="005C7ADD" w:rsidP="005C7ADD">
      <w:pPr>
        <w:bidi/>
        <w:jc w:val="both"/>
        <w:rPr>
          <w:rFonts w:cs="David" w:hint="cs"/>
          <w:rtl/>
        </w:rPr>
      </w:pPr>
      <w:r w:rsidRPr="005C7ADD">
        <w:rPr>
          <w:rFonts w:cs="David" w:hint="cs"/>
          <w:rtl/>
        </w:rPr>
        <w:tab/>
        <w:t xml:space="preserve">כרגע זה לא המסלול. כרגע כמעט כל עבודת חברי הכנסת תלויה בממשלה, וזה "חונק". </w:t>
      </w:r>
    </w:p>
    <w:p w14:paraId="42F39075" w14:textId="77777777" w:rsidR="005C7ADD" w:rsidRPr="005C7ADD" w:rsidRDefault="005C7ADD" w:rsidP="005C7ADD">
      <w:pPr>
        <w:bidi/>
        <w:jc w:val="both"/>
        <w:rPr>
          <w:rFonts w:cs="David" w:hint="cs"/>
          <w:rtl/>
        </w:rPr>
      </w:pPr>
    </w:p>
    <w:p w14:paraId="14F9A502" w14:textId="77777777" w:rsidR="005C7ADD" w:rsidRPr="005C7ADD" w:rsidRDefault="005C7ADD" w:rsidP="005C7ADD">
      <w:pPr>
        <w:bidi/>
        <w:jc w:val="both"/>
        <w:rPr>
          <w:rFonts w:cs="David" w:hint="cs"/>
          <w:u w:val="single"/>
          <w:rtl/>
        </w:rPr>
      </w:pPr>
      <w:r w:rsidRPr="005C7ADD">
        <w:rPr>
          <w:rFonts w:cs="David" w:hint="cs"/>
          <w:u w:val="single"/>
          <w:rtl/>
        </w:rPr>
        <w:t>היו"ר יריב לוין:</w:t>
      </w:r>
    </w:p>
    <w:p w14:paraId="483C02A9" w14:textId="77777777" w:rsidR="005C7ADD" w:rsidRPr="005C7ADD" w:rsidRDefault="005C7ADD" w:rsidP="005C7ADD">
      <w:pPr>
        <w:bidi/>
        <w:jc w:val="both"/>
        <w:rPr>
          <w:rFonts w:cs="David" w:hint="cs"/>
          <w:rtl/>
        </w:rPr>
      </w:pPr>
    </w:p>
    <w:p w14:paraId="413EEB6E" w14:textId="77777777" w:rsidR="005C7ADD" w:rsidRPr="005C7ADD" w:rsidRDefault="005C7ADD" w:rsidP="005C7ADD">
      <w:pPr>
        <w:bidi/>
        <w:jc w:val="both"/>
        <w:rPr>
          <w:rFonts w:cs="David" w:hint="cs"/>
          <w:rtl/>
        </w:rPr>
      </w:pPr>
      <w:r w:rsidRPr="005C7ADD">
        <w:rPr>
          <w:rFonts w:cs="David" w:hint="cs"/>
          <w:rtl/>
        </w:rPr>
        <w:tab/>
        <w:t xml:space="preserve">כך היה תמיד. </w:t>
      </w:r>
    </w:p>
    <w:p w14:paraId="25DAB33A" w14:textId="77777777" w:rsidR="005C7ADD" w:rsidRPr="005C7ADD" w:rsidRDefault="005C7ADD" w:rsidP="005C7ADD">
      <w:pPr>
        <w:bidi/>
        <w:jc w:val="both"/>
        <w:rPr>
          <w:rFonts w:cs="David" w:hint="cs"/>
          <w:rtl/>
        </w:rPr>
      </w:pPr>
    </w:p>
    <w:p w14:paraId="521A90DC" w14:textId="77777777" w:rsidR="005C7ADD" w:rsidRPr="005C7ADD" w:rsidRDefault="005C7ADD" w:rsidP="005C7ADD">
      <w:pPr>
        <w:bidi/>
        <w:jc w:val="both"/>
        <w:rPr>
          <w:rFonts w:cs="David" w:hint="cs"/>
          <w:u w:val="single"/>
          <w:rtl/>
        </w:rPr>
      </w:pPr>
      <w:r w:rsidRPr="005C7ADD">
        <w:rPr>
          <w:rFonts w:cs="David" w:hint="cs"/>
          <w:u w:val="single"/>
          <w:rtl/>
        </w:rPr>
        <w:t>לימור ברמן:</w:t>
      </w:r>
    </w:p>
    <w:p w14:paraId="60342B20" w14:textId="77777777" w:rsidR="005C7ADD" w:rsidRPr="005C7ADD" w:rsidRDefault="005C7ADD" w:rsidP="005C7ADD">
      <w:pPr>
        <w:bidi/>
        <w:jc w:val="both"/>
        <w:rPr>
          <w:rFonts w:cs="David" w:hint="cs"/>
          <w:rtl/>
        </w:rPr>
      </w:pPr>
    </w:p>
    <w:p w14:paraId="4C675758" w14:textId="77777777" w:rsidR="005C7ADD" w:rsidRPr="005C7ADD" w:rsidRDefault="005C7ADD" w:rsidP="005C7ADD">
      <w:pPr>
        <w:bidi/>
        <w:jc w:val="both"/>
        <w:rPr>
          <w:rFonts w:cs="David" w:hint="cs"/>
          <w:rtl/>
        </w:rPr>
      </w:pPr>
      <w:r w:rsidRPr="005C7ADD">
        <w:rPr>
          <w:rFonts w:cs="David" w:hint="cs"/>
          <w:rtl/>
        </w:rPr>
        <w:tab/>
        <w:t xml:space="preserve">אלה הופכים להיות יותר קטנים, ואלה הופכים להיות יותר שולטים. </w:t>
      </w:r>
    </w:p>
    <w:p w14:paraId="338EBA50" w14:textId="77777777" w:rsidR="005C7ADD" w:rsidRPr="005C7ADD" w:rsidRDefault="005C7ADD" w:rsidP="005C7ADD">
      <w:pPr>
        <w:bidi/>
        <w:jc w:val="both"/>
        <w:rPr>
          <w:rFonts w:cs="David" w:hint="cs"/>
          <w:rtl/>
        </w:rPr>
      </w:pPr>
    </w:p>
    <w:p w14:paraId="058E65C2" w14:textId="77777777" w:rsidR="005C7ADD" w:rsidRPr="005C7ADD" w:rsidRDefault="005C7ADD" w:rsidP="005C7ADD">
      <w:pPr>
        <w:bidi/>
        <w:jc w:val="both"/>
        <w:rPr>
          <w:rFonts w:cs="David" w:hint="cs"/>
          <w:u w:val="single"/>
          <w:rtl/>
        </w:rPr>
      </w:pPr>
      <w:r w:rsidRPr="005C7ADD">
        <w:rPr>
          <w:rFonts w:cs="David" w:hint="cs"/>
          <w:u w:val="single"/>
          <w:rtl/>
        </w:rPr>
        <w:t>אורי אורבך:</w:t>
      </w:r>
    </w:p>
    <w:p w14:paraId="42E27D06" w14:textId="77777777" w:rsidR="005C7ADD" w:rsidRPr="005C7ADD" w:rsidRDefault="005C7ADD" w:rsidP="005C7ADD">
      <w:pPr>
        <w:bidi/>
        <w:jc w:val="both"/>
        <w:rPr>
          <w:rFonts w:cs="David" w:hint="cs"/>
          <w:rtl/>
        </w:rPr>
      </w:pPr>
    </w:p>
    <w:p w14:paraId="05E315D7" w14:textId="77777777" w:rsidR="005C7ADD" w:rsidRPr="005C7ADD" w:rsidRDefault="005C7ADD" w:rsidP="005C7ADD">
      <w:pPr>
        <w:bidi/>
        <w:jc w:val="both"/>
        <w:rPr>
          <w:rFonts w:cs="David" w:hint="cs"/>
          <w:rtl/>
        </w:rPr>
      </w:pPr>
      <w:r w:rsidRPr="005C7ADD">
        <w:rPr>
          <w:rFonts w:cs="David" w:hint="cs"/>
          <w:rtl/>
        </w:rPr>
        <w:tab/>
        <w:t xml:space="preserve">אבל לא כל מה שאנחנו חושבים כדחוף הוא באמת דחוף. </w:t>
      </w:r>
    </w:p>
    <w:p w14:paraId="73C99798" w14:textId="77777777" w:rsidR="005C7ADD" w:rsidRPr="005C7ADD" w:rsidRDefault="005C7ADD" w:rsidP="005C7ADD">
      <w:pPr>
        <w:bidi/>
        <w:jc w:val="both"/>
        <w:rPr>
          <w:rFonts w:cs="David" w:hint="cs"/>
          <w:rtl/>
        </w:rPr>
      </w:pPr>
    </w:p>
    <w:p w14:paraId="17C98ECB" w14:textId="77777777" w:rsidR="005C7ADD" w:rsidRPr="005C7ADD" w:rsidRDefault="005C7ADD" w:rsidP="005C7ADD">
      <w:pPr>
        <w:bidi/>
        <w:jc w:val="both"/>
        <w:rPr>
          <w:rFonts w:cs="David" w:hint="cs"/>
          <w:u w:val="single"/>
          <w:rtl/>
        </w:rPr>
      </w:pPr>
      <w:r w:rsidRPr="005C7ADD">
        <w:rPr>
          <w:rFonts w:cs="David" w:hint="cs"/>
          <w:u w:val="single"/>
          <w:rtl/>
        </w:rPr>
        <w:t>לימור ברמן:</w:t>
      </w:r>
    </w:p>
    <w:p w14:paraId="2A77BCDE" w14:textId="77777777" w:rsidR="005C7ADD" w:rsidRPr="005C7ADD" w:rsidRDefault="005C7ADD" w:rsidP="005C7ADD">
      <w:pPr>
        <w:bidi/>
        <w:jc w:val="both"/>
        <w:rPr>
          <w:rFonts w:cs="David" w:hint="cs"/>
          <w:rtl/>
        </w:rPr>
      </w:pPr>
    </w:p>
    <w:p w14:paraId="4E955030" w14:textId="77777777" w:rsidR="005C7ADD" w:rsidRPr="005C7ADD" w:rsidRDefault="005C7ADD" w:rsidP="005C7ADD">
      <w:pPr>
        <w:bidi/>
        <w:jc w:val="both"/>
        <w:rPr>
          <w:rFonts w:cs="David" w:hint="cs"/>
          <w:rtl/>
        </w:rPr>
      </w:pPr>
      <w:r w:rsidRPr="005C7ADD">
        <w:rPr>
          <w:rFonts w:cs="David" w:hint="cs"/>
          <w:rtl/>
        </w:rPr>
        <w:tab/>
        <w:t>יש חברי כנסת שיבואו כחברים, ויגידו: דחוף, דחוף, דחוף.</w:t>
      </w:r>
    </w:p>
    <w:p w14:paraId="51321C7A" w14:textId="77777777" w:rsidR="005C7ADD" w:rsidRPr="005C7ADD" w:rsidRDefault="005C7ADD" w:rsidP="005C7ADD">
      <w:pPr>
        <w:bidi/>
        <w:jc w:val="both"/>
        <w:rPr>
          <w:rFonts w:cs="David" w:hint="cs"/>
          <w:rtl/>
        </w:rPr>
      </w:pPr>
    </w:p>
    <w:p w14:paraId="0A7B4266" w14:textId="77777777" w:rsidR="005C7ADD" w:rsidRPr="005C7ADD" w:rsidRDefault="005C7ADD" w:rsidP="005C7ADD">
      <w:pPr>
        <w:bidi/>
        <w:jc w:val="both"/>
        <w:rPr>
          <w:rFonts w:cs="David" w:hint="cs"/>
          <w:u w:val="single"/>
          <w:rtl/>
        </w:rPr>
      </w:pPr>
      <w:r w:rsidRPr="005C7ADD">
        <w:rPr>
          <w:rFonts w:cs="David" w:hint="cs"/>
          <w:u w:val="single"/>
          <w:rtl/>
        </w:rPr>
        <w:t>היו"ר יריב לוין:</w:t>
      </w:r>
    </w:p>
    <w:p w14:paraId="35AF00DF" w14:textId="77777777" w:rsidR="005C7ADD" w:rsidRPr="005C7ADD" w:rsidRDefault="005C7ADD" w:rsidP="005C7ADD">
      <w:pPr>
        <w:bidi/>
        <w:jc w:val="both"/>
        <w:rPr>
          <w:rFonts w:cs="David" w:hint="cs"/>
          <w:rtl/>
        </w:rPr>
      </w:pPr>
    </w:p>
    <w:p w14:paraId="15C13F3C" w14:textId="77777777" w:rsidR="005C7ADD" w:rsidRPr="005C7ADD" w:rsidRDefault="005C7ADD" w:rsidP="005C7ADD">
      <w:pPr>
        <w:bidi/>
        <w:jc w:val="both"/>
        <w:rPr>
          <w:rFonts w:cs="David" w:hint="cs"/>
          <w:rtl/>
        </w:rPr>
      </w:pPr>
      <w:r w:rsidRPr="005C7ADD">
        <w:rPr>
          <w:rFonts w:cs="David" w:hint="cs"/>
          <w:rtl/>
        </w:rPr>
        <w:tab/>
        <w:t xml:space="preserve">אגיד לך יותר מזה, כבר קרה לי פעם או פעמיים שבשבוע אחד הגישו לי שלוש הצעות שהיה מקום לדון בהן מיידית והגעתי איתם לסיכום ששלוש ההצעות יעלו, עמדתי על הרגליים האחוריות. </w:t>
      </w:r>
    </w:p>
    <w:p w14:paraId="31A39A91" w14:textId="77777777" w:rsidR="005C7ADD" w:rsidRPr="005C7ADD" w:rsidRDefault="005C7ADD" w:rsidP="005C7ADD">
      <w:pPr>
        <w:bidi/>
        <w:jc w:val="both"/>
        <w:rPr>
          <w:rFonts w:cs="David" w:hint="cs"/>
          <w:rtl/>
        </w:rPr>
      </w:pPr>
    </w:p>
    <w:p w14:paraId="6C6D883C" w14:textId="77777777" w:rsidR="005C7ADD" w:rsidRPr="005C7ADD" w:rsidRDefault="005C7ADD" w:rsidP="005C7ADD">
      <w:pPr>
        <w:bidi/>
        <w:jc w:val="both"/>
        <w:rPr>
          <w:rFonts w:cs="David" w:hint="cs"/>
          <w:u w:val="single"/>
          <w:rtl/>
        </w:rPr>
      </w:pPr>
      <w:r w:rsidRPr="005C7ADD">
        <w:rPr>
          <w:rFonts w:cs="David" w:hint="cs"/>
          <w:u w:val="single"/>
          <w:rtl/>
        </w:rPr>
        <w:t>אורי אורבך:</w:t>
      </w:r>
    </w:p>
    <w:p w14:paraId="411064A7" w14:textId="77777777" w:rsidR="005C7ADD" w:rsidRPr="005C7ADD" w:rsidRDefault="005C7ADD" w:rsidP="005C7ADD">
      <w:pPr>
        <w:bidi/>
        <w:jc w:val="both"/>
        <w:rPr>
          <w:rFonts w:cs="David" w:hint="cs"/>
          <w:rtl/>
        </w:rPr>
      </w:pPr>
    </w:p>
    <w:p w14:paraId="2CF22213" w14:textId="77777777" w:rsidR="005C7ADD" w:rsidRPr="005C7ADD" w:rsidRDefault="005C7ADD" w:rsidP="005C7ADD">
      <w:pPr>
        <w:bidi/>
        <w:jc w:val="both"/>
        <w:rPr>
          <w:rFonts w:cs="David" w:hint="cs"/>
          <w:rtl/>
        </w:rPr>
      </w:pPr>
      <w:r w:rsidRPr="005C7ADD">
        <w:rPr>
          <w:rFonts w:cs="David" w:hint="cs"/>
          <w:rtl/>
        </w:rPr>
        <w:tab/>
        <w:t xml:space="preserve">אז הן הפכו להיות הצעה לסדר בכנסת. </w:t>
      </w:r>
    </w:p>
    <w:p w14:paraId="601210B6" w14:textId="77777777" w:rsidR="005C7ADD" w:rsidRPr="005C7ADD" w:rsidRDefault="005C7ADD" w:rsidP="005C7ADD">
      <w:pPr>
        <w:bidi/>
        <w:jc w:val="both"/>
        <w:rPr>
          <w:rFonts w:cs="David" w:hint="cs"/>
          <w:rtl/>
        </w:rPr>
      </w:pPr>
    </w:p>
    <w:p w14:paraId="3017FFD8" w14:textId="77777777" w:rsidR="005C7ADD" w:rsidRPr="005C7ADD" w:rsidRDefault="005C7ADD" w:rsidP="005C7ADD">
      <w:pPr>
        <w:bidi/>
        <w:jc w:val="both"/>
        <w:rPr>
          <w:rFonts w:cs="David" w:hint="cs"/>
          <w:u w:val="single"/>
          <w:rtl/>
        </w:rPr>
      </w:pPr>
      <w:r w:rsidRPr="005C7ADD">
        <w:rPr>
          <w:rFonts w:cs="David" w:hint="cs"/>
          <w:u w:val="single"/>
          <w:rtl/>
        </w:rPr>
        <w:t>היו"ר יריב לוין:</w:t>
      </w:r>
    </w:p>
    <w:p w14:paraId="23BEC043" w14:textId="77777777" w:rsidR="005C7ADD" w:rsidRPr="005C7ADD" w:rsidRDefault="005C7ADD" w:rsidP="005C7ADD">
      <w:pPr>
        <w:bidi/>
        <w:jc w:val="both"/>
        <w:rPr>
          <w:rFonts w:cs="David" w:hint="cs"/>
          <w:rtl/>
        </w:rPr>
      </w:pPr>
    </w:p>
    <w:p w14:paraId="67E2860E" w14:textId="77777777" w:rsidR="005C7ADD" w:rsidRPr="005C7ADD" w:rsidRDefault="005C7ADD" w:rsidP="005C7ADD">
      <w:pPr>
        <w:bidi/>
        <w:jc w:val="both"/>
        <w:rPr>
          <w:rFonts w:cs="David" w:hint="cs"/>
          <w:rtl/>
        </w:rPr>
      </w:pPr>
      <w:r w:rsidRPr="005C7ADD">
        <w:rPr>
          <w:rFonts w:cs="David" w:hint="cs"/>
          <w:rtl/>
        </w:rPr>
        <w:tab/>
        <w:t>אמרתי: רבותי, במקרה הזה הדיון אכן דחוף. כשם שאני הולך לקראתכם ביום-יום - - -</w:t>
      </w:r>
    </w:p>
    <w:p w14:paraId="783DBE5E" w14:textId="77777777" w:rsidR="005C7ADD" w:rsidRPr="005C7ADD" w:rsidRDefault="005C7ADD" w:rsidP="005C7ADD">
      <w:pPr>
        <w:bidi/>
        <w:jc w:val="both"/>
        <w:rPr>
          <w:rFonts w:cs="David" w:hint="cs"/>
          <w:rtl/>
        </w:rPr>
      </w:pPr>
    </w:p>
    <w:p w14:paraId="73BD22F1" w14:textId="77777777" w:rsidR="005C7ADD" w:rsidRPr="005C7ADD" w:rsidRDefault="005C7ADD" w:rsidP="005C7ADD">
      <w:pPr>
        <w:bidi/>
        <w:jc w:val="both"/>
        <w:rPr>
          <w:rFonts w:cs="David" w:hint="cs"/>
          <w:u w:val="single"/>
          <w:rtl/>
        </w:rPr>
      </w:pPr>
      <w:r w:rsidRPr="005C7ADD">
        <w:rPr>
          <w:rFonts w:cs="David" w:hint="cs"/>
          <w:u w:val="single"/>
          <w:rtl/>
        </w:rPr>
        <w:t>לימור ברמן:</w:t>
      </w:r>
    </w:p>
    <w:p w14:paraId="39F26F10" w14:textId="77777777" w:rsidR="005C7ADD" w:rsidRPr="005C7ADD" w:rsidRDefault="005C7ADD" w:rsidP="005C7ADD">
      <w:pPr>
        <w:bidi/>
        <w:jc w:val="both"/>
        <w:rPr>
          <w:rFonts w:cs="David" w:hint="cs"/>
          <w:rtl/>
        </w:rPr>
      </w:pPr>
    </w:p>
    <w:p w14:paraId="249B87DD" w14:textId="77777777" w:rsidR="005C7ADD" w:rsidRPr="005C7ADD" w:rsidRDefault="005C7ADD" w:rsidP="005C7ADD">
      <w:pPr>
        <w:bidi/>
        <w:jc w:val="both"/>
        <w:rPr>
          <w:rFonts w:cs="David" w:hint="cs"/>
          <w:rtl/>
        </w:rPr>
      </w:pPr>
      <w:r w:rsidRPr="005C7ADD">
        <w:rPr>
          <w:rFonts w:cs="David" w:hint="cs"/>
          <w:rtl/>
        </w:rPr>
        <w:tab/>
        <w:t xml:space="preserve">אני לא רוצה שההצעה תעלה לוועדת השרים לענייני חקיקה. אני רוצה שהיא תעלה למליאה. </w:t>
      </w:r>
    </w:p>
    <w:p w14:paraId="7DB7F4F6" w14:textId="77777777" w:rsidR="005C7ADD" w:rsidRPr="005C7ADD" w:rsidRDefault="005C7ADD" w:rsidP="005C7ADD">
      <w:pPr>
        <w:bidi/>
        <w:jc w:val="both"/>
        <w:rPr>
          <w:rFonts w:cs="David" w:hint="cs"/>
          <w:rtl/>
        </w:rPr>
      </w:pPr>
    </w:p>
    <w:p w14:paraId="153D6CBE" w14:textId="77777777" w:rsidR="005C7ADD" w:rsidRPr="005C7ADD" w:rsidRDefault="005C7ADD" w:rsidP="005C7ADD">
      <w:pPr>
        <w:bidi/>
        <w:jc w:val="both"/>
        <w:rPr>
          <w:rFonts w:cs="David" w:hint="cs"/>
          <w:u w:val="single"/>
          <w:rtl/>
        </w:rPr>
      </w:pPr>
      <w:r w:rsidRPr="005C7ADD">
        <w:rPr>
          <w:rFonts w:cs="David" w:hint="cs"/>
          <w:u w:val="single"/>
          <w:rtl/>
        </w:rPr>
        <w:t>היו"ר יריב לוין:</w:t>
      </w:r>
    </w:p>
    <w:p w14:paraId="708173BC" w14:textId="77777777" w:rsidR="005C7ADD" w:rsidRPr="005C7ADD" w:rsidRDefault="005C7ADD" w:rsidP="005C7ADD">
      <w:pPr>
        <w:bidi/>
        <w:jc w:val="both"/>
        <w:rPr>
          <w:rFonts w:cs="David" w:hint="cs"/>
          <w:rtl/>
        </w:rPr>
      </w:pPr>
    </w:p>
    <w:p w14:paraId="3141F4C6" w14:textId="77777777" w:rsidR="005C7ADD" w:rsidRPr="005C7ADD" w:rsidRDefault="005C7ADD" w:rsidP="005C7ADD">
      <w:pPr>
        <w:bidi/>
        <w:jc w:val="both"/>
        <w:rPr>
          <w:rFonts w:cs="David" w:hint="cs"/>
          <w:rtl/>
        </w:rPr>
      </w:pPr>
      <w:r w:rsidRPr="005C7ADD">
        <w:rPr>
          <w:rFonts w:cs="David" w:hint="cs"/>
          <w:rtl/>
        </w:rPr>
        <w:tab/>
        <w:t xml:space="preserve">אבל מה לעשות, אין לך פטור. הרי גם בוועדה לא תקבלי פטור. </w:t>
      </w:r>
    </w:p>
    <w:p w14:paraId="4A5824F9" w14:textId="77777777" w:rsidR="005C7ADD" w:rsidRPr="005C7ADD" w:rsidRDefault="005C7ADD" w:rsidP="005C7ADD">
      <w:pPr>
        <w:bidi/>
        <w:jc w:val="both"/>
        <w:rPr>
          <w:rFonts w:cs="David" w:hint="cs"/>
          <w:rtl/>
        </w:rPr>
      </w:pPr>
    </w:p>
    <w:p w14:paraId="328F4484" w14:textId="77777777" w:rsidR="005C7ADD" w:rsidRPr="005C7ADD" w:rsidRDefault="005C7ADD" w:rsidP="005C7ADD">
      <w:pPr>
        <w:bidi/>
        <w:jc w:val="both"/>
        <w:rPr>
          <w:rFonts w:cs="David" w:hint="cs"/>
          <w:u w:val="single"/>
          <w:rtl/>
        </w:rPr>
      </w:pPr>
      <w:r w:rsidRPr="005C7ADD">
        <w:rPr>
          <w:rFonts w:cs="David" w:hint="cs"/>
          <w:u w:val="single"/>
          <w:rtl/>
        </w:rPr>
        <w:t>לימור ברמן:</w:t>
      </w:r>
    </w:p>
    <w:p w14:paraId="3D44508C" w14:textId="77777777" w:rsidR="005C7ADD" w:rsidRPr="005C7ADD" w:rsidRDefault="005C7ADD" w:rsidP="005C7ADD">
      <w:pPr>
        <w:bidi/>
        <w:jc w:val="both"/>
        <w:rPr>
          <w:rFonts w:cs="David" w:hint="cs"/>
          <w:rtl/>
        </w:rPr>
      </w:pPr>
    </w:p>
    <w:p w14:paraId="00D2E77A" w14:textId="77777777" w:rsidR="005C7ADD" w:rsidRPr="005C7ADD" w:rsidRDefault="005C7ADD" w:rsidP="005C7ADD">
      <w:pPr>
        <w:bidi/>
        <w:jc w:val="both"/>
        <w:rPr>
          <w:rFonts w:cs="David" w:hint="cs"/>
          <w:rtl/>
        </w:rPr>
      </w:pPr>
      <w:r w:rsidRPr="005C7ADD">
        <w:rPr>
          <w:rFonts w:cs="David" w:hint="cs"/>
          <w:rtl/>
        </w:rPr>
        <w:tab/>
        <w:t>אני רוצה שזה יגיע לדיון.</w:t>
      </w:r>
    </w:p>
    <w:p w14:paraId="3606D3EA" w14:textId="77777777" w:rsidR="005C7ADD" w:rsidRPr="005C7ADD" w:rsidRDefault="005C7ADD" w:rsidP="005C7ADD">
      <w:pPr>
        <w:bidi/>
        <w:jc w:val="both"/>
        <w:rPr>
          <w:rFonts w:cs="David" w:hint="cs"/>
          <w:rtl/>
        </w:rPr>
      </w:pPr>
    </w:p>
    <w:p w14:paraId="3EFC925F" w14:textId="77777777" w:rsidR="005C7ADD" w:rsidRPr="005C7ADD" w:rsidRDefault="005C7ADD" w:rsidP="005C7ADD">
      <w:pPr>
        <w:bidi/>
        <w:jc w:val="both"/>
        <w:rPr>
          <w:rFonts w:cs="David" w:hint="cs"/>
          <w:u w:val="single"/>
          <w:rtl/>
        </w:rPr>
      </w:pPr>
      <w:r w:rsidRPr="005C7ADD">
        <w:rPr>
          <w:rFonts w:cs="David" w:hint="cs"/>
          <w:u w:val="single"/>
          <w:rtl/>
        </w:rPr>
        <w:t>היו"ר יריב לוין:</w:t>
      </w:r>
    </w:p>
    <w:p w14:paraId="7A882E0F" w14:textId="77777777" w:rsidR="005C7ADD" w:rsidRPr="005C7ADD" w:rsidRDefault="005C7ADD" w:rsidP="005C7ADD">
      <w:pPr>
        <w:bidi/>
        <w:jc w:val="both"/>
        <w:rPr>
          <w:rFonts w:cs="David" w:hint="cs"/>
          <w:rtl/>
        </w:rPr>
      </w:pPr>
    </w:p>
    <w:p w14:paraId="555BF6B3" w14:textId="77777777" w:rsidR="005C7ADD" w:rsidRPr="005C7ADD" w:rsidRDefault="005C7ADD" w:rsidP="005C7ADD">
      <w:pPr>
        <w:bidi/>
        <w:jc w:val="both"/>
        <w:rPr>
          <w:rFonts w:cs="David" w:hint="cs"/>
          <w:rtl/>
        </w:rPr>
      </w:pPr>
      <w:r w:rsidRPr="005C7ADD">
        <w:rPr>
          <w:rFonts w:cs="David" w:hint="cs"/>
          <w:rtl/>
        </w:rPr>
        <w:tab/>
        <w:t xml:space="preserve">אז נקיים דיון. </w:t>
      </w:r>
    </w:p>
    <w:p w14:paraId="4414179B" w14:textId="77777777" w:rsidR="005C7ADD" w:rsidRPr="005C7ADD" w:rsidRDefault="005C7ADD" w:rsidP="005C7ADD">
      <w:pPr>
        <w:bidi/>
        <w:jc w:val="both"/>
        <w:rPr>
          <w:rFonts w:cs="David" w:hint="cs"/>
          <w:rtl/>
        </w:rPr>
      </w:pPr>
    </w:p>
    <w:p w14:paraId="51DA6256" w14:textId="77777777" w:rsidR="005C7ADD" w:rsidRPr="005C7ADD" w:rsidRDefault="005C7ADD" w:rsidP="005C7ADD">
      <w:pPr>
        <w:bidi/>
        <w:jc w:val="both"/>
        <w:rPr>
          <w:rFonts w:cs="David" w:hint="cs"/>
          <w:u w:val="single"/>
          <w:rtl/>
        </w:rPr>
      </w:pPr>
      <w:r w:rsidRPr="005C7ADD">
        <w:rPr>
          <w:rFonts w:cs="David" w:hint="cs"/>
          <w:u w:val="single"/>
          <w:rtl/>
        </w:rPr>
        <w:t>לימור ברמן:</w:t>
      </w:r>
    </w:p>
    <w:p w14:paraId="41FB4C97" w14:textId="77777777" w:rsidR="005C7ADD" w:rsidRPr="005C7ADD" w:rsidRDefault="005C7ADD" w:rsidP="005C7ADD">
      <w:pPr>
        <w:bidi/>
        <w:jc w:val="both"/>
        <w:rPr>
          <w:rFonts w:cs="David" w:hint="cs"/>
          <w:rtl/>
        </w:rPr>
      </w:pPr>
    </w:p>
    <w:p w14:paraId="60B62468" w14:textId="77777777" w:rsidR="005C7ADD" w:rsidRPr="005C7ADD" w:rsidRDefault="005C7ADD" w:rsidP="005C7ADD">
      <w:pPr>
        <w:bidi/>
        <w:jc w:val="both"/>
        <w:rPr>
          <w:rFonts w:cs="David" w:hint="cs"/>
          <w:rtl/>
        </w:rPr>
      </w:pPr>
      <w:r w:rsidRPr="005C7ADD">
        <w:rPr>
          <w:rFonts w:cs="David" w:hint="cs"/>
          <w:rtl/>
        </w:rPr>
        <w:tab/>
        <w:t xml:space="preserve">אבל זה רק הממשלה. </w:t>
      </w:r>
    </w:p>
    <w:p w14:paraId="469F84AB" w14:textId="77777777" w:rsidR="005C7ADD" w:rsidRPr="005C7ADD" w:rsidRDefault="005C7ADD" w:rsidP="005C7ADD">
      <w:pPr>
        <w:bidi/>
        <w:jc w:val="both"/>
        <w:rPr>
          <w:rFonts w:cs="David" w:hint="cs"/>
          <w:rtl/>
        </w:rPr>
      </w:pPr>
    </w:p>
    <w:p w14:paraId="70B17A9F" w14:textId="77777777" w:rsidR="005C7ADD" w:rsidRPr="005C7ADD" w:rsidRDefault="005C7ADD" w:rsidP="005C7ADD">
      <w:pPr>
        <w:bidi/>
        <w:jc w:val="both"/>
        <w:rPr>
          <w:rFonts w:cs="David" w:hint="cs"/>
          <w:u w:val="single"/>
          <w:rtl/>
        </w:rPr>
      </w:pPr>
      <w:r w:rsidRPr="005C7ADD">
        <w:rPr>
          <w:rFonts w:cs="David" w:hint="cs"/>
          <w:u w:val="single"/>
          <w:rtl/>
        </w:rPr>
        <w:t>היו"ר יריב לוין:</w:t>
      </w:r>
    </w:p>
    <w:p w14:paraId="63BA122E" w14:textId="77777777" w:rsidR="005C7ADD" w:rsidRPr="005C7ADD" w:rsidRDefault="005C7ADD" w:rsidP="005C7ADD">
      <w:pPr>
        <w:bidi/>
        <w:jc w:val="both"/>
        <w:rPr>
          <w:rFonts w:cs="David" w:hint="cs"/>
          <w:rtl/>
        </w:rPr>
      </w:pPr>
    </w:p>
    <w:p w14:paraId="7458689E" w14:textId="77777777" w:rsidR="005C7ADD" w:rsidRPr="005C7ADD" w:rsidRDefault="005C7ADD" w:rsidP="005C7ADD">
      <w:pPr>
        <w:bidi/>
        <w:jc w:val="both"/>
        <w:rPr>
          <w:rFonts w:cs="David" w:hint="cs"/>
          <w:rtl/>
        </w:rPr>
      </w:pPr>
      <w:r w:rsidRPr="005C7ADD">
        <w:rPr>
          <w:rFonts w:cs="David" w:hint="cs"/>
          <w:rtl/>
        </w:rPr>
        <w:tab/>
        <w:t xml:space="preserve">את לא צודקת. </w:t>
      </w:r>
    </w:p>
    <w:p w14:paraId="7EB2638A" w14:textId="77777777" w:rsidR="005C7ADD" w:rsidRPr="005C7ADD" w:rsidRDefault="005C7ADD" w:rsidP="005C7ADD">
      <w:pPr>
        <w:bidi/>
        <w:jc w:val="both"/>
        <w:rPr>
          <w:rFonts w:cs="David" w:hint="cs"/>
          <w:rtl/>
        </w:rPr>
      </w:pPr>
    </w:p>
    <w:p w14:paraId="1CA1A5F0" w14:textId="77777777" w:rsidR="005C7ADD" w:rsidRPr="005C7ADD" w:rsidRDefault="005C7ADD" w:rsidP="005C7ADD">
      <w:pPr>
        <w:bidi/>
        <w:jc w:val="both"/>
        <w:rPr>
          <w:rFonts w:cs="David" w:hint="cs"/>
          <w:rtl/>
        </w:rPr>
      </w:pPr>
      <w:r w:rsidRPr="005C7ADD">
        <w:rPr>
          <w:rFonts w:cs="David" w:hint="cs"/>
          <w:u w:val="single"/>
          <w:rtl/>
        </w:rPr>
        <w:t>תמי כנפו</w:t>
      </w:r>
      <w:r w:rsidRPr="005C7ADD">
        <w:rPr>
          <w:rFonts w:cs="David" w:hint="cs"/>
          <w:rtl/>
        </w:rPr>
        <w:t xml:space="preserve">: </w:t>
      </w:r>
    </w:p>
    <w:p w14:paraId="0067A4F5" w14:textId="77777777" w:rsidR="005C7ADD" w:rsidRPr="005C7ADD" w:rsidRDefault="005C7ADD" w:rsidP="005C7ADD">
      <w:pPr>
        <w:bidi/>
        <w:jc w:val="both"/>
        <w:rPr>
          <w:rFonts w:cs="David" w:hint="cs"/>
          <w:rtl/>
        </w:rPr>
      </w:pPr>
    </w:p>
    <w:p w14:paraId="23300A65" w14:textId="77777777" w:rsidR="005C7ADD" w:rsidRPr="005C7ADD" w:rsidRDefault="005C7ADD" w:rsidP="005C7ADD">
      <w:pPr>
        <w:bidi/>
        <w:jc w:val="both"/>
        <w:rPr>
          <w:rFonts w:cs="David" w:hint="cs"/>
          <w:rtl/>
        </w:rPr>
      </w:pPr>
      <w:r w:rsidRPr="005C7ADD">
        <w:rPr>
          <w:rFonts w:cs="David" w:hint="cs"/>
          <w:rtl/>
        </w:rPr>
        <w:tab/>
        <w:t xml:space="preserve">אם זה נופל לך פה אז גמרנו. </w:t>
      </w:r>
    </w:p>
    <w:p w14:paraId="050B91CC" w14:textId="77777777" w:rsidR="005C7ADD" w:rsidRPr="005C7ADD" w:rsidRDefault="005C7ADD" w:rsidP="005C7ADD">
      <w:pPr>
        <w:bidi/>
        <w:jc w:val="both"/>
        <w:rPr>
          <w:rFonts w:cs="David" w:hint="cs"/>
          <w:rtl/>
        </w:rPr>
      </w:pPr>
    </w:p>
    <w:p w14:paraId="27E4FD74" w14:textId="77777777" w:rsidR="005C7ADD" w:rsidRPr="005C7ADD" w:rsidRDefault="005C7ADD" w:rsidP="005C7ADD">
      <w:pPr>
        <w:bidi/>
        <w:jc w:val="both"/>
        <w:rPr>
          <w:rFonts w:cs="David" w:hint="cs"/>
          <w:u w:val="single"/>
          <w:rtl/>
        </w:rPr>
      </w:pPr>
      <w:r w:rsidRPr="005C7ADD">
        <w:rPr>
          <w:rFonts w:cs="David" w:hint="cs"/>
          <w:u w:val="single"/>
          <w:rtl/>
        </w:rPr>
        <w:t>לימור ברמן:</w:t>
      </w:r>
    </w:p>
    <w:p w14:paraId="16DC036A" w14:textId="77777777" w:rsidR="005C7ADD" w:rsidRPr="005C7ADD" w:rsidRDefault="005C7ADD" w:rsidP="005C7ADD">
      <w:pPr>
        <w:bidi/>
        <w:jc w:val="both"/>
        <w:rPr>
          <w:rFonts w:cs="David" w:hint="cs"/>
          <w:rtl/>
        </w:rPr>
      </w:pPr>
    </w:p>
    <w:p w14:paraId="117BBCCC" w14:textId="77777777" w:rsidR="005C7ADD" w:rsidRPr="005C7ADD" w:rsidRDefault="005C7ADD" w:rsidP="005C7ADD">
      <w:pPr>
        <w:bidi/>
        <w:jc w:val="both"/>
        <w:rPr>
          <w:rFonts w:cs="David" w:hint="cs"/>
          <w:rtl/>
        </w:rPr>
      </w:pPr>
      <w:r w:rsidRPr="005C7ADD">
        <w:rPr>
          <w:rFonts w:cs="David" w:hint="cs"/>
          <w:rtl/>
        </w:rPr>
        <w:tab/>
        <w:t xml:space="preserve">לא הכול ייפול. </w:t>
      </w:r>
    </w:p>
    <w:p w14:paraId="530695EE" w14:textId="77777777" w:rsidR="005C7ADD" w:rsidRPr="005C7ADD" w:rsidRDefault="005C7ADD" w:rsidP="005C7ADD">
      <w:pPr>
        <w:bidi/>
        <w:jc w:val="both"/>
        <w:rPr>
          <w:rFonts w:cs="David" w:hint="cs"/>
          <w:rtl/>
        </w:rPr>
      </w:pPr>
    </w:p>
    <w:p w14:paraId="3EB2B1AA" w14:textId="77777777" w:rsidR="005C7ADD" w:rsidRPr="005C7ADD" w:rsidRDefault="005C7ADD" w:rsidP="005C7ADD">
      <w:pPr>
        <w:bidi/>
        <w:jc w:val="both"/>
        <w:rPr>
          <w:rFonts w:cs="David" w:hint="cs"/>
          <w:u w:val="single"/>
          <w:rtl/>
        </w:rPr>
      </w:pPr>
      <w:r w:rsidRPr="005C7ADD">
        <w:rPr>
          <w:rFonts w:cs="David" w:hint="cs"/>
          <w:u w:val="single"/>
          <w:rtl/>
        </w:rPr>
        <w:t>היו"ר יריב לוין:</w:t>
      </w:r>
    </w:p>
    <w:p w14:paraId="6856974E" w14:textId="77777777" w:rsidR="005C7ADD" w:rsidRPr="005C7ADD" w:rsidRDefault="005C7ADD" w:rsidP="005C7ADD">
      <w:pPr>
        <w:bidi/>
        <w:jc w:val="both"/>
        <w:rPr>
          <w:rFonts w:cs="David" w:hint="cs"/>
          <w:rtl/>
        </w:rPr>
      </w:pPr>
    </w:p>
    <w:p w14:paraId="5CF76F4A" w14:textId="77777777" w:rsidR="005C7ADD" w:rsidRPr="005C7ADD" w:rsidRDefault="005C7ADD" w:rsidP="005C7ADD">
      <w:pPr>
        <w:bidi/>
        <w:jc w:val="both"/>
        <w:rPr>
          <w:rFonts w:cs="David" w:hint="cs"/>
          <w:rtl/>
        </w:rPr>
      </w:pPr>
      <w:r w:rsidRPr="005C7ADD">
        <w:rPr>
          <w:rFonts w:cs="David" w:hint="cs"/>
          <w:rtl/>
        </w:rPr>
        <w:tab/>
        <w:t xml:space="preserve">בואו לא נערבב בין הדברים. קודם כול, יש לך זכות לבקש פטור מחובת הנחה. לא זכות להביא את זה למליאה בפטור מחובת הנחה, את זה אין לך. יש לך זכות לבקש פטור מחובת הנחה. לי יש סמכות להחליט בכלל לא לדון בזה, לדחות את זה בשל כל מיני סיבות. אני לא בעד להשתמש בסמכות הזאת, אני כבר אומר לך, ולא אעשה את זה. הודעתי מראש, כבלתי את עצמי מרצוני מראש. בכל הצעת חוק שאת רוצה לקיים כאן דיון האם יהיה לה פטור מחובת הנחה </w:t>
      </w:r>
      <w:r w:rsidRPr="005C7ADD">
        <w:rPr>
          <w:rFonts w:cs="David"/>
          <w:rtl/>
        </w:rPr>
        <w:t>–</w:t>
      </w:r>
      <w:r w:rsidRPr="005C7ADD">
        <w:rPr>
          <w:rFonts w:cs="David" w:hint="cs"/>
          <w:rtl/>
        </w:rPr>
        <w:t xml:space="preserve"> יהיה דיון ותהיה הצבעה. כך היה עד היום בכל החוקים, כך יהיה וימשיך להיות. יש רק שאלה אחת: האם הדיון הזה יתקיים מייד למחרת הגשת הבקשה, או שהוא יתקיים כעבוד שבוע, אחרי שניתנה עמדה של ועדת השרים לענייני חקיקה. בעיניי ב-99.9% מן המקרים אין שום סיבה ושום היגיון שלא לחכות שבוע ולאפשר להם להביע את עמדתם. זה כל הפרקטיקה. אין בעיה, אתם יכולים לערוך כאן מידי שבוע דיונים על מה שלא אושר לכם בוועדת השרים לענייני חקיקה ביום ראשון. אקיים כאן הצבעות על הכול, אני מבטיח לכם. גם עשיתי את זה, אגב, למשל לגבי האופנוענים. </w:t>
      </w:r>
    </w:p>
    <w:p w14:paraId="1B754F90" w14:textId="77777777" w:rsidR="005C7ADD" w:rsidRPr="005C7ADD" w:rsidRDefault="005C7ADD" w:rsidP="005C7ADD">
      <w:pPr>
        <w:bidi/>
        <w:jc w:val="both"/>
        <w:rPr>
          <w:rFonts w:cs="David" w:hint="cs"/>
          <w:rtl/>
        </w:rPr>
      </w:pPr>
    </w:p>
    <w:p w14:paraId="7E7A0D71" w14:textId="77777777" w:rsidR="005C7ADD" w:rsidRPr="005C7ADD" w:rsidRDefault="005C7ADD" w:rsidP="005C7ADD">
      <w:pPr>
        <w:bidi/>
        <w:jc w:val="both"/>
        <w:rPr>
          <w:rFonts w:cs="David" w:hint="cs"/>
          <w:u w:val="single"/>
          <w:rtl/>
        </w:rPr>
      </w:pPr>
      <w:r w:rsidRPr="005C7ADD">
        <w:rPr>
          <w:rFonts w:cs="David" w:hint="cs"/>
          <w:u w:val="single"/>
          <w:rtl/>
        </w:rPr>
        <w:t>אברהם מיכאלי:</w:t>
      </w:r>
    </w:p>
    <w:p w14:paraId="2B62A8DB" w14:textId="77777777" w:rsidR="005C7ADD" w:rsidRPr="005C7ADD" w:rsidRDefault="005C7ADD" w:rsidP="005C7ADD">
      <w:pPr>
        <w:bidi/>
        <w:jc w:val="both"/>
        <w:rPr>
          <w:rFonts w:cs="David" w:hint="cs"/>
          <w:rtl/>
        </w:rPr>
      </w:pPr>
    </w:p>
    <w:p w14:paraId="02F49654" w14:textId="77777777" w:rsidR="005C7ADD" w:rsidRPr="005C7ADD" w:rsidRDefault="005C7ADD" w:rsidP="005C7ADD">
      <w:pPr>
        <w:bidi/>
        <w:jc w:val="both"/>
        <w:rPr>
          <w:rFonts w:cs="David" w:hint="cs"/>
          <w:rtl/>
        </w:rPr>
      </w:pPr>
      <w:r w:rsidRPr="005C7ADD">
        <w:rPr>
          <w:rFonts w:cs="David" w:hint="cs"/>
          <w:rtl/>
        </w:rPr>
        <w:tab/>
        <w:t xml:space="preserve">זה לא יוגבל? </w:t>
      </w:r>
    </w:p>
    <w:p w14:paraId="7C37D3E7" w14:textId="77777777" w:rsidR="005C7ADD" w:rsidRPr="005C7ADD" w:rsidRDefault="005C7ADD" w:rsidP="005C7ADD">
      <w:pPr>
        <w:bidi/>
        <w:jc w:val="both"/>
        <w:rPr>
          <w:rFonts w:cs="David" w:hint="cs"/>
          <w:rtl/>
        </w:rPr>
      </w:pPr>
    </w:p>
    <w:p w14:paraId="04C93864" w14:textId="77777777" w:rsidR="005C7ADD" w:rsidRPr="005C7ADD" w:rsidRDefault="005C7ADD" w:rsidP="005C7ADD">
      <w:pPr>
        <w:bidi/>
        <w:jc w:val="both"/>
        <w:rPr>
          <w:rFonts w:cs="David" w:hint="cs"/>
          <w:u w:val="single"/>
          <w:rtl/>
        </w:rPr>
      </w:pPr>
      <w:r w:rsidRPr="005C7ADD">
        <w:rPr>
          <w:rFonts w:cs="David" w:hint="cs"/>
          <w:u w:val="single"/>
          <w:rtl/>
        </w:rPr>
        <w:t>לימור ברמן:</w:t>
      </w:r>
    </w:p>
    <w:p w14:paraId="3684F4EC" w14:textId="77777777" w:rsidR="005C7ADD" w:rsidRPr="005C7ADD" w:rsidRDefault="005C7ADD" w:rsidP="005C7ADD">
      <w:pPr>
        <w:bidi/>
        <w:jc w:val="both"/>
        <w:rPr>
          <w:rFonts w:cs="David" w:hint="cs"/>
          <w:rtl/>
        </w:rPr>
      </w:pPr>
    </w:p>
    <w:p w14:paraId="25B4DC1A" w14:textId="77777777" w:rsidR="005C7ADD" w:rsidRPr="005C7ADD" w:rsidRDefault="005C7ADD" w:rsidP="005C7ADD">
      <w:pPr>
        <w:bidi/>
        <w:jc w:val="both"/>
        <w:rPr>
          <w:rFonts w:cs="David" w:hint="cs"/>
          <w:rtl/>
        </w:rPr>
      </w:pPr>
      <w:r w:rsidRPr="005C7ADD">
        <w:rPr>
          <w:rFonts w:cs="David" w:hint="cs"/>
          <w:rtl/>
        </w:rPr>
        <w:tab/>
        <w:t xml:space="preserve">המקרה היחיד שאני זוכרת הוא עם האופנוענים, הצעת חוק של חבר הכנסת יואל חסון. </w:t>
      </w:r>
    </w:p>
    <w:p w14:paraId="266C872C" w14:textId="77777777" w:rsidR="005C7ADD" w:rsidRPr="005C7ADD" w:rsidRDefault="005C7ADD" w:rsidP="005C7ADD">
      <w:pPr>
        <w:bidi/>
        <w:jc w:val="both"/>
        <w:rPr>
          <w:rFonts w:cs="David" w:hint="cs"/>
          <w:rtl/>
        </w:rPr>
      </w:pPr>
    </w:p>
    <w:p w14:paraId="2C8A5F87" w14:textId="77777777" w:rsidR="005C7ADD" w:rsidRPr="005C7ADD" w:rsidRDefault="005C7ADD" w:rsidP="005C7ADD">
      <w:pPr>
        <w:bidi/>
        <w:jc w:val="both"/>
        <w:rPr>
          <w:rFonts w:cs="David" w:hint="cs"/>
          <w:u w:val="single"/>
          <w:rtl/>
        </w:rPr>
      </w:pPr>
      <w:r w:rsidRPr="005C7ADD">
        <w:rPr>
          <w:rFonts w:cs="David" w:hint="cs"/>
          <w:u w:val="single"/>
          <w:rtl/>
        </w:rPr>
        <w:t>היו"ר יריב לוין:</w:t>
      </w:r>
    </w:p>
    <w:p w14:paraId="537F8EE4" w14:textId="77777777" w:rsidR="005C7ADD" w:rsidRPr="005C7ADD" w:rsidRDefault="005C7ADD" w:rsidP="005C7ADD">
      <w:pPr>
        <w:bidi/>
        <w:jc w:val="both"/>
        <w:rPr>
          <w:rFonts w:cs="David" w:hint="cs"/>
          <w:rtl/>
        </w:rPr>
      </w:pPr>
    </w:p>
    <w:p w14:paraId="5F999A4A" w14:textId="77777777" w:rsidR="005C7ADD" w:rsidRPr="005C7ADD" w:rsidRDefault="005C7ADD" w:rsidP="005C7ADD">
      <w:pPr>
        <w:bidi/>
        <w:jc w:val="both"/>
        <w:rPr>
          <w:rFonts w:cs="David" w:hint="cs"/>
          <w:rtl/>
        </w:rPr>
      </w:pPr>
      <w:r w:rsidRPr="005C7ADD">
        <w:rPr>
          <w:rFonts w:cs="David" w:hint="cs"/>
          <w:rtl/>
        </w:rPr>
        <w:tab/>
        <w:t xml:space="preserve">פעם ביקש ממני חבר הכנסת בילסקי, אני כבר לא זוכר בעניין איזו הצעת חוק, וערכנו כאן דיון. היו כמה דוגמאות. הצעת החוק בעניין האופנוענים, שהיתה סופר רגישה וסופר בעייתית, כאשר היו חילוקי-דעות בתוך הסיעה שלי את מתארת לעצמך שביקשו ממני לדחות את הדיון, אך לא הסכמתי. יש הבדל בין זה ובין שבאופן קבוע אעמיד את הממשלה במצב שהיא לא מסוגלת לגבש את עמדתה. זה לא הגיוני ולא נכון. זה כל העניין. אם אדם בא אליי ביום שני, וזה עולה ביום שני כעבור שבוע, ואני נותן לכם את האפשרות לקבוע שאתם רוצים לשנות - - -  </w:t>
      </w:r>
    </w:p>
    <w:p w14:paraId="22C10471" w14:textId="77777777" w:rsidR="005C7ADD" w:rsidRPr="005C7ADD" w:rsidRDefault="005C7ADD" w:rsidP="005C7ADD">
      <w:pPr>
        <w:bidi/>
        <w:jc w:val="both"/>
        <w:rPr>
          <w:rFonts w:cs="David" w:hint="cs"/>
          <w:rtl/>
        </w:rPr>
      </w:pPr>
    </w:p>
    <w:p w14:paraId="61D42AAE" w14:textId="77777777" w:rsidR="005C7ADD" w:rsidRPr="005C7ADD" w:rsidRDefault="005C7ADD" w:rsidP="005C7ADD">
      <w:pPr>
        <w:bidi/>
        <w:jc w:val="both"/>
        <w:rPr>
          <w:rFonts w:cs="David" w:hint="cs"/>
          <w:u w:val="single"/>
          <w:rtl/>
        </w:rPr>
      </w:pPr>
      <w:r w:rsidRPr="005C7ADD">
        <w:rPr>
          <w:rFonts w:cs="David" w:hint="cs"/>
          <w:u w:val="single"/>
          <w:rtl/>
        </w:rPr>
        <w:t>אברהם מיכאלי:</w:t>
      </w:r>
    </w:p>
    <w:p w14:paraId="237647EE" w14:textId="77777777" w:rsidR="005C7ADD" w:rsidRPr="005C7ADD" w:rsidRDefault="005C7ADD" w:rsidP="005C7ADD">
      <w:pPr>
        <w:bidi/>
        <w:jc w:val="both"/>
        <w:rPr>
          <w:rFonts w:cs="David" w:hint="cs"/>
          <w:rtl/>
        </w:rPr>
      </w:pPr>
    </w:p>
    <w:p w14:paraId="0BB22C76" w14:textId="77777777" w:rsidR="005C7ADD" w:rsidRPr="005C7ADD" w:rsidRDefault="005C7ADD" w:rsidP="005C7ADD">
      <w:pPr>
        <w:bidi/>
        <w:jc w:val="both"/>
        <w:rPr>
          <w:rFonts w:cs="David" w:hint="cs"/>
          <w:rtl/>
        </w:rPr>
      </w:pPr>
      <w:r w:rsidRPr="005C7ADD">
        <w:rPr>
          <w:rFonts w:cs="David" w:hint="cs"/>
          <w:rtl/>
        </w:rPr>
        <w:tab/>
        <w:t xml:space="preserve">זה לא מוגבל על-פי כמות הצעות החוק? אם הם רוצים להביא 4 הצעות חוק בפטור מחובת הנחה. אין להם בעיה. </w:t>
      </w:r>
    </w:p>
    <w:p w14:paraId="4D606AC8" w14:textId="77777777" w:rsidR="005C7ADD" w:rsidRPr="005C7ADD" w:rsidRDefault="005C7ADD" w:rsidP="005C7ADD">
      <w:pPr>
        <w:bidi/>
        <w:jc w:val="both"/>
        <w:rPr>
          <w:rFonts w:cs="David" w:hint="cs"/>
          <w:rtl/>
        </w:rPr>
      </w:pPr>
    </w:p>
    <w:p w14:paraId="06ED522D" w14:textId="77777777" w:rsidR="005C7ADD" w:rsidRPr="005C7ADD" w:rsidRDefault="005C7ADD" w:rsidP="005C7ADD">
      <w:pPr>
        <w:bidi/>
        <w:jc w:val="both"/>
        <w:rPr>
          <w:rFonts w:cs="David" w:hint="cs"/>
          <w:u w:val="single"/>
          <w:rtl/>
        </w:rPr>
      </w:pPr>
      <w:r w:rsidRPr="005C7ADD">
        <w:rPr>
          <w:rFonts w:cs="David" w:hint="cs"/>
          <w:u w:val="single"/>
          <w:rtl/>
        </w:rPr>
        <w:t>רונית חייקין יעקובי:</w:t>
      </w:r>
    </w:p>
    <w:p w14:paraId="597641D1" w14:textId="77777777" w:rsidR="005C7ADD" w:rsidRPr="005C7ADD" w:rsidRDefault="005C7ADD" w:rsidP="005C7ADD">
      <w:pPr>
        <w:bidi/>
        <w:jc w:val="both"/>
        <w:rPr>
          <w:rFonts w:cs="David" w:hint="cs"/>
          <w:rtl/>
        </w:rPr>
      </w:pPr>
    </w:p>
    <w:p w14:paraId="28C7D4FB" w14:textId="77777777" w:rsidR="005C7ADD" w:rsidRPr="005C7ADD" w:rsidRDefault="005C7ADD" w:rsidP="005C7ADD">
      <w:pPr>
        <w:bidi/>
        <w:jc w:val="both"/>
        <w:rPr>
          <w:rFonts w:cs="David" w:hint="cs"/>
          <w:rtl/>
        </w:rPr>
      </w:pPr>
      <w:r w:rsidRPr="005C7ADD">
        <w:rPr>
          <w:rFonts w:cs="David" w:hint="cs"/>
          <w:rtl/>
        </w:rPr>
        <w:tab/>
        <w:t xml:space="preserve">זה מוגבל. </w:t>
      </w:r>
    </w:p>
    <w:p w14:paraId="154263CC" w14:textId="77777777" w:rsidR="005C7ADD" w:rsidRPr="005C7ADD" w:rsidRDefault="005C7ADD" w:rsidP="005C7ADD">
      <w:pPr>
        <w:bidi/>
        <w:jc w:val="both"/>
        <w:rPr>
          <w:rFonts w:cs="David" w:hint="cs"/>
          <w:rtl/>
        </w:rPr>
      </w:pPr>
    </w:p>
    <w:p w14:paraId="2EFB4EF2" w14:textId="77777777" w:rsidR="005C7ADD" w:rsidRPr="005C7ADD" w:rsidRDefault="005C7ADD" w:rsidP="005C7ADD">
      <w:pPr>
        <w:bidi/>
        <w:jc w:val="both"/>
        <w:rPr>
          <w:rFonts w:cs="David" w:hint="cs"/>
          <w:u w:val="single"/>
          <w:rtl/>
        </w:rPr>
      </w:pPr>
      <w:r w:rsidRPr="005C7ADD">
        <w:rPr>
          <w:rFonts w:cs="David" w:hint="cs"/>
          <w:u w:val="single"/>
          <w:rtl/>
        </w:rPr>
        <w:t>אברהם מיכאלי:</w:t>
      </w:r>
    </w:p>
    <w:p w14:paraId="7A10587A" w14:textId="77777777" w:rsidR="005C7ADD" w:rsidRPr="005C7ADD" w:rsidRDefault="005C7ADD" w:rsidP="005C7ADD">
      <w:pPr>
        <w:bidi/>
        <w:jc w:val="both"/>
        <w:rPr>
          <w:rFonts w:cs="David" w:hint="cs"/>
          <w:rtl/>
        </w:rPr>
      </w:pPr>
    </w:p>
    <w:p w14:paraId="601F33DC" w14:textId="77777777" w:rsidR="005C7ADD" w:rsidRPr="005C7ADD" w:rsidRDefault="005C7ADD" w:rsidP="005C7ADD">
      <w:pPr>
        <w:bidi/>
        <w:jc w:val="both"/>
        <w:rPr>
          <w:rFonts w:cs="David" w:hint="cs"/>
          <w:rtl/>
        </w:rPr>
      </w:pPr>
      <w:r w:rsidRPr="005C7ADD">
        <w:rPr>
          <w:rFonts w:cs="David" w:hint="cs"/>
          <w:rtl/>
        </w:rPr>
        <w:tab/>
        <w:t xml:space="preserve">לא, הם יכולים להביא אותן לוועדה, אחרי שהממשלה דחתה את הבקשה. </w:t>
      </w:r>
    </w:p>
    <w:p w14:paraId="28155C5C" w14:textId="77777777" w:rsidR="005C7ADD" w:rsidRPr="005C7ADD" w:rsidRDefault="005C7ADD" w:rsidP="005C7ADD">
      <w:pPr>
        <w:bidi/>
        <w:jc w:val="both"/>
        <w:rPr>
          <w:rFonts w:cs="David" w:hint="cs"/>
          <w:rtl/>
        </w:rPr>
      </w:pPr>
    </w:p>
    <w:p w14:paraId="5684FC4E" w14:textId="77777777" w:rsidR="005C7ADD" w:rsidRPr="005C7ADD" w:rsidRDefault="005C7ADD" w:rsidP="005C7ADD">
      <w:pPr>
        <w:bidi/>
        <w:jc w:val="both"/>
        <w:rPr>
          <w:rFonts w:cs="David" w:hint="cs"/>
          <w:u w:val="single"/>
          <w:rtl/>
        </w:rPr>
      </w:pPr>
      <w:r w:rsidRPr="005C7ADD">
        <w:rPr>
          <w:rFonts w:cs="David" w:hint="cs"/>
          <w:u w:val="single"/>
          <w:rtl/>
        </w:rPr>
        <w:t>היו"ר יריב לוין:</w:t>
      </w:r>
    </w:p>
    <w:p w14:paraId="46D00FBB" w14:textId="77777777" w:rsidR="005C7ADD" w:rsidRPr="005C7ADD" w:rsidRDefault="005C7ADD" w:rsidP="005C7ADD">
      <w:pPr>
        <w:bidi/>
        <w:jc w:val="both"/>
        <w:rPr>
          <w:rFonts w:cs="David" w:hint="cs"/>
          <w:rtl/>
        </w:rPr>
      </w:pPr>
    </w:p>
    <w:p w14:paraId="36F85924" w14:textId="77777777" w:rsidR="005C7ADD" w:rsidRPr="005C7ADD" w:rsidRDefault="005C7ADD" w:rsidP="005C7ADD">
      <w:pPr>
        <w:bidi/>
        <w:jc w:val="both"/>
        <w:rPr>
          <w:rFonts w:cs="David" w:hint="cs"/>
          <w:rtl/>
        </w:rPr>
      </w:pPr>
      <w:r w:rsidRPr="005C7ADD">
        <w:rPr>
          <w:rFonts w:cs="David" w:hint="cs"/>
          <w:rtl/>
        </w:rPr>
        <w:tab/>
        <w:t>בוודאי. חבר הכנסת יכול להגיד לי: אני לא רוצה. אז אין בעיה, אז לא יהיה.</w:t>
      </w:r>
    </w:p>
    <w:p w14:paraId="70809C9B" w14:textId="77777777" w:rsidR="005C7ADD" w:rsidRPr="005C7ADD" w:rsidRDefault="005C7ADD" w:rsidP="005C7ADD">
      <w:pPr>
        <w:bidi/>
        <w:jc w:val="both"/>
        <w:rPr>
          <w:rFonts w:cs="David" w:hint="cs"/>
          <w:rtl/>
        </w:rPr>
      </w:pPr>
    </w:p>
    <w:p w14:paraId="1104E10B" w14:textId="77777777" w:rsidR="005C7ADD" w:rsidRPr="005C7ADD" w:rsidRDefault="005C7ADD" w:rsidP="005C7ADD">
      <w:pPr>
        <w:bidi/>
        <w:jc w:val="both"/>
        <w:rPr>
          <w:rFonts w:cs="David" w:hint="cs"/>
          <w:u w:val="single"/>
          <w:rtl/>
        </w:rPr>
      </w:pPr>
      <w:r w:rsidRPr="005C7ADD">
        <w:rPr>
          <w:rFonts w:cs="David" w:hint="cs"/>
          <w:u w:val="single"/>
          <w:rtl/>
        </w:rPr>
        <w:t>אברהם מיכאלי:</w:t>
      </w:r>
    </w:p>
    <w:p w14:paraId="033A2ADB" w14:textId="77777777" w:rsidR="005C7ADD" w:rsidRPr="005C7ADD" w:rsidRDefault="005C7ADD" w:rsidP="005C7ADD">
      <w:pPr>
        <w:bidi/>
        <w:jc w:val="both"/>
        <w:rPr>
          <w:rFonts w:cs="David" w:hint="cs"/>
          <w:rtl/>
        </w:rPr>
      </w:pPr>
    </w:p>
    <w:p w14:paraId="698ACE73" w14:textId="77777777" w:rsidR="005C7ADD" w:rsidRPr="005C7ADD" w:rsidRDefault="005C7ADD" w:rsidP="005C7ADD">
      <w:pPr>
        <w:bidi/>
        <w:jc w:val="both"/>
        <w:rPr>
          <w:rFonts w:cs="David" w:hint="cs"/>
          <w:rtl/>
        </w:rPr>
      </w:pPr>
      <w:r w:rsidRPr="005C7ADD">
        <w:rPr>
          <w:rFonts w:cs="David" w:hint="cs"/>
          <w:rtl/>
        </w:rPr>
        <w:tab/>
        <w:t xml:space="preserve">אם הממשלה דחתה את הבקשה לפטור מחובת הנחה יוכלו להביא את זה לוועדה כפי שירצו. </w:t>
      </w:r>
    </w:p>
    <w:p w14:paraId="0D1F0925" w14:textId="77777777" w:rsidR="005C7ADD" w:rsidRPr="005C7ADD" w:rsidRDefault="005C7ADD" w:rsidP="005C7ADD">
      <w:pPr>
        <w:bidi/>
        <w:jc w:val="both"/>
        <w:rPr>
          <w:rFonts w:cs="David" w:hint="cs"/>
          <w:rtl/>
        </w:rPr>
      </w:pPr>
    </w:p>
    <w:p w14:paraId="7AAE821E" w14:textId="77777777" w:rsidR="005C7ADD" w:rsidRPr="005C7ADD" w:rsidRDefault="005C7ADD" w:rsidP="005C7ADD">
      <w:pPr>
        <w:bidi/>
        <w:jc w:val="both"/>
        <w:rPr>
          <w:rFonts w:cs="David" w:hint="cs"/>
          <w:u w:val="single"/>
          <w:rtl/>
        </w:rPr>
      </w:pPr>
      <w:r w:rsidRPr="005C7ADD">
        <w:rPr>
          <w:rFonts w:cs="David" w:hint="cs"/>
          <w:u w:val="single"/>
          <w:rtl/>
        </w:rPr>
        <w:t>היו"ר יריב לוין:</w:t>
      </w:r>
    </w:p>
    <w:p w14:paraId="13C2A326" w14:textId="77777777" w:rsidR="005C7ADD" w:rsidRPr="005C7ADD" w:rsidRDefault="005C7ADD" w:rsidP="005C7ADD">
      <w:pPr>
        <w:bidi/>
        <w:jc w:val="both"/>
        <w:rPr>
          <w:rFonts w:cs="David" w:hint="cs"/>
          <w:rtl/>
        </w:rPr>
      </w:pPr>
    </w:p>
    <w:p w14:paraId="2CF9B229" w14:textId="77777777" w:rsidR="005C7ADD" w:rsidRPr="005C7ADD" w:rsidRDefault="005C7ADD" w:rsidP="005C7ADD">
      <w:pPr>
        <w:bidi/>
        <w:jc w:val="both"/>
        <w:rPr>
          <w:rFonts w:cs="David" w:hint="cs"/>
          <w:rtl/>
        </w:rPr>
      </w:pPr>
      <w:r w:rsidRPr="005C7ADD">
        <w:rPr>
          <w:rFonts w:cs="David" w:hint="cs"/>
          <w:rtl/>
        </w:rPr>
        <w:tab/>
        <w:t xml:space="preserve">אם תגידו לי: יש לנו שלוש הצעות חוק, אנחנו רוצים שהאחת תלך לוועדת השרים לענייני חקיקה ואילו על השתיים האחרות מבקשים להצביע בלי שיידונו בוועדת השרים, בעיניי זה לא נכון. אתן לממשלה איזו שהות להתארגן ואצביע כעבור שבוע על הבקשות לגבי שתי ההצעות הללו ונפיל את שתיהן. מה זה נותן? זה לא נותן כלום, בעיניי לפחות. למה עשו את זה כאן? כי זה נתן דבר אחד: זה נתן סמכויות לראשי ועדת הכנסת, בדיוק כפי שקרה בעבר עם הוועדה לפניות הציבור שדנה בכל דבר כי הציבור פנה ושאל. גם כאן אני יכול לעשות את זה. אבקש מכל חבר כנסת שיפנה אליי עם הנושא ה"חם" על סדר היום ונכנס כאן את כולם. אני סבור שזה לא נכון. היחיד שנפגע מזה באמת הוא אני, אבל זה לא נכון. </w:t>
      </w:r>
    </w:p>
    <w:p w14:paraId="0234A212" w14:textId="77777777" w:rsidR="005C7ADD" w:rsidRPr="005C7ADD" w:rsidRDefault="005C7ADD" w:rsidP="005C7ADD">
      <w:pPr>
        <w:bidi/>
        <w:jc w:val="both"/>
        <w:rPr>
          <w:rFonts w:cs="David" w:hint="cs"/>
          <w:rtl/>
        </w:rPr>
      </w:pPr>
    </w:p>
    <w:p w14:paraId="383A317B" w14:textId="77777777" w:rsidR="005C7ADD" w:rsidRPr="005C7ADD" w:rsidRDefault="005C7ADD" w:rsidP="005C7ADD">
      <w:pPr>
        <w:bidi/>
        <w:jc w:val="both"/>
        <w:rPr>
          <w:rFonts w:cs="David" w:hint="cs"/>
          <w:u w:val="single"/>
          <w:rtl/>
        </w:rPr>
      </w:pPr>
      <w:r w:rsidRPr="005C7ADD">
        <w:rPr>
          <w:rFonts w:cs="David" w:hint="cs"/>
          <w:u w:val="single"/>
          <w:rtl/>
        </w:rPr>
        <w:t>סהר פינטו:</w:t>
      </w:r>
    </w:p>
    <w:p w14:paraId="2B890438" w14:textId="77777777" w:rsidR="005C7ADD" w:rsidRPr="005C7ADD" w:rsidRDefault="005C7ADD" w:rsidP="005C7ADD">
      <w:pPr>
        <w:bidi/>
        <w:jc w:val="both"/>
        <w:rPr>
          <w:rFonts w:cs="David" w:hint="cs"/>
          <w:rtl/>
        </w:rPr>
      </w:pPr>
    </w:p>
    <w:p w14:paraId="42739C3B" w14:textId="77777777" w:rsidR="005C7ADD" w:rsidRPr="005C7ADD" w:rsidRDefault="005C7ADD" w:rsidP="005C7ADD">
      <w:pPr>
        <w:bidi/>
        <w:jc w:val="both"/>
        <w:rPr>
          <w:rFonts w:cs="David" w:hint="cs"/>
          <w:rtl/>
        </w:rPr>
      </w:pPr>
      <w:r w:rsidRPr="005C7ADD">
        <w:rPr>
          <w:rFonts w:cs="David" w:hint="cs"/>
          <w:rtl/>
        </w:rPr>
        <w:tab/>
        <w:t xml:space="preserve">הממשלה הזאת לא מאפשרת שום דיון אמיתי. המטרה של הסעיף הזה, שבכוונה נמצא בנפרד מן הסעיף לפיו הממשלה יכולה לתת פטור מחובת הנחה, היא שכן יתקיים דיון בכנסת, שגם הכנסת תאמר את דברה. </w:t>
      </w:r>
    </w:p>
    <w:p w14:paraId="683D4CA3" w14:textId="77777777" w:rsidR="005C7ADD" w:rsidRPr="005C7ADD" w:rsidRDefault="005C7ADD" w:rsidP="005C7ADD">
      <w:pPr>
        <w:bidi/>
        <w:jc w:val="both"/>
        <w:rPr>
          <w:rFonts w:cs="David" w:hint="cs"/>
          <w:rtl/>
        </w:rPr>
      </w:pPr>
    </w:p>
    <w:p w14:paraId="12B1F4D1" w14:textId="77777777" w:rsidR="005C7ADD" w:rsidRPr="005C7ADD" w:rsidRDefault="005C7ADD" w:rsidP="005C7ADD">
      <w:pPr>
        <w:bidi/>
        <w:jc w:val="both"/>
        <w:rPr>
          <w:rFonts w:cs="David" w:hint="cs"/>
          <w:u w:val="single"/>
          <w:rtl/>
        </w:rPr>
      </w:pPr>
      <w:r w:rsidRPr="005C7ADD">
        <w:rPr>
          <w:rFonts w:cs="David" w:hint="cs"/>
          <w:u w:val="single"/>
          <w:rtl/>
        </w:rPr>
        <w:t>היו"ר יריב לוין:</w:t>
      </w:r>
    </w:p>
    <w:p w14:paraId="5009A31B" w14:textId="77777777" w:rsidR="005C7ADD" w:rsidRPr="005C7ADD" w:rsidRDefault="005C7ADD" w:rsidP="005C7ADD">
      <w:pPr>
        <w:bidi/>
        <w:jc w:val="both"/>
        <w:rPr>
          <w:rFonts w:cs="David" w:hint="cs"/>
          <w:rtl/>
        </w:rPr>
      </w:pPr>
    </w:p>
    <w:p w14:paraId="1CC330F5" w14:textId="77777777" w:rsidR="005C7ADD" w:rsidRPr="005C7ADD" w:rsidRDefault="005C7ADD" w:rsidP="005C7ADD">
      <w:pPr>
        <w:bidi/>
        <w:jc w:val="both"/>
        <w:rPr>
          <w:rFonts w:cs="David" w:hint="cs"/>
          <w:rtl/>
        </w:rPr>
      </w:pPr>
      <w:r w:rsidRPr="005C7ADD">
        <w:rPr>
          <w:rFonts w:cs="David" w:hint="cs"/>
          <w:rtl/>
        </w:rPr>
        <w:tab/>
        <w:t xml:space="preserve">זה לא הכנסת אלא הוועדה. זה לא במליאה. הוועדה תפיל את ההצעה. אין לי בעיה, יתקיים דיון בוועדה. כל הוויכוח שלנו הוא האם ניתן לממשלה שבוע כדי להציג את עמדתה. זה נראה לי סביר. </w:t>
      </w:r>
    </w:p>
    <w:p w14:paraId="0739DAEF" w14:textId="77777777" w:rsidR="005C7ADD" w:rsidRPr="005C7ADD" w:rsidRDefault="005C7ADD" w:rsidP="005C7ADD">
      <w:pPr>
        <w:bidi/>
        <w:jc w:val="both"/>
        <w:rPr>
          <w:rFonts w:cs="David" w:hint="cs"/>
          <w:rtl/>
        </w:rPr>
      </w:pPr>
    </w:p>
    <w:p w14:paraId="5190B194" w14:textId="77777777" w:rsidR="005C7ADD" w:rsidRPr="005C7ADD" w:rsidRDefault="005C7ADD" w:rsidP="005C7ADD">
      <w:pPr>
        <w:bidi/>
        <w:jc w:val="both"/>
        <w:rPr>
          <w:rFonts w:cs="David" w:hint="cs"/>
          <w:u w:val="single"/>
          <w:rtl/>
        </w:rPr>
      </w:pPr>
      <w:r w:rsidRPr="005C7ADD">
        <w:rPr>
          <w:rFonts w:cs="David" w:hint="cs"/>
          <w:u w:val="single"/>
          <w:rtl/>
        </w:rPr>
        <w:t>סהר פינטו:</w:t>
      </w:r>
    </w:p>
    <w:p w14:paraId="36F961CB" w14:textId="77777777" w:rsidR="005C7ADD" w:rsidRPr="005C7ADD" w:rsidRDefault="005C7ADD" w:rsidP="005C7ADD">
      <w:pPr>
        <w:bidi/>
        <w:jc w:val="both"/>
        <w:rPr>
          <w:rFonts w:cs="David" w:hint="cs"/>
          <w:rtl/>
        </w:rPr>
      </w:pPr>
    </w:p>
    <w:p w14:paraId="18297939" w14:textId="77777777" w:rsidR="005C7ADD" w:rsidRPr="005C7ADD" w:rsidRDefault="005C7ADD" w:rsidP="005C7ADD">
      <w:pPr>
        <w:bidi/>
        <w:jc w:val="both"/>
        <w:rPr>
          <w:rFonts w:cs="David" w:hint="cs"/>
          <w:rtl/>
        </w:rPr>
      </w:pPr>
      <w:r w:rsidRPr="005C7ADD">
        <w:rPr>
          <w:rFonts w:cs="David" w:hint="cs"/>
          <w:rtl/>
        </w:rPr>
        <w:tab/>
        <w:t xml:space="preserve">כאשר יתקיים דיון בוועדה ואתה ביחד עם חברי הוועדה תגידו לממשלה שזה נושא שאתם סבורים שראוי כן להקדים את הדיון בו, הממשלה תתנהג אחרת. כך קרה בממשלה הקודמת. </w:t>
      </w:r>
    </w:p>
    <w:p w14:paraId="0A1C3655" w14:textId="77777777" w:rsidR="005C7ADD" w:rsidRPr="005C7ADD" w:rsidRDefault="005C7ADD" w:rsidP="005C7ADD">
      <w:pPr>
        <w:bidi/>
        <w:jc w:val="both"/>
        <w:rPr>
          <w:rFonts w:cs="David" w:hint="cs"/>
          <w:rtl/>
        </w:rPr>
      </w:pPr>
    </w:p>
    <w:p w14:paraId="775D1E50" w14:textId="77777777" w:rsidR="005C7ADD" w:rsidRPr="005C7ADD" w:rsidRDefault="005C7ADD" w:rsidP="005C7ADD">
      <w:pPr>
        <w:bidi/>
        <w:jc w:val="both"/>
        <w:rPr>
          <w:rFonts w:cs="David" w:hint="cs"/>
          <w:u w:val="single"/>
          <w:rtl/>
        </w:rPr>
      </w:pPr>
      <w:r w:rsidRPr="005C7ADD">
        <w:rPr>
          <w:rFonts w:cs="David" w:hint="cs"/>
          <w:u w:val="single"/>
          <w:rtl/>
        </w:rPr>
        <w:t>היו"ר יריב לוין:</w:t>
      </w:r>
    </w:p>
    <w:p w14:paraId="4A60CF2F" w14:textId="77777777" w:rsidR="005C7ADD" w:rsidRPr="005C7ADD" w:rsidRDefault="005C7ADD" w:rsidP="005C7ADD">
      <w:pPr>
        <w:bidi/>
        <w:jc w:val="both"/>
        <w:rPr>
          <w:rFonts w:cs="David" w:hint="cs"/>
          <w:rtl/>
        </w:rPr>
      </w:pPr>
    </w:p>
    <w:p w14:paraId="7EF91C1B" w14:textId="77777777" w:rsidR="005C7ADD" w:rsidRPr="005C7ADD" w:rsidRDefault="005C7ADD" w:rsidP="005C7ADD">
      <w:pPr>
        <w:bidi/>
        <w:jc w:val="both"/>
        <w:rPr>
          <w:rFonts w:cs="David" w:hint="cs"/>
          <w:rtl/>
        </w:rPr>
      </w:pPr>
      <w:r w:rsidRPr="005C7ADD">
        <w:rPr>
          <w:rFonts w:cs="David" w:hint="cs"/>
          <w:rtl/>
        </w:rPr>
        <w:tab/>
        <w:t xml:space="preserve">זאת כבר טרוניה מסוג אחר לגמרי, טרוניה שלקוּחה ממקום אחר. היא לא נוגעת לתחום הנוהל, אלא לתחום המחויבות שאנחנו מגלים כלפי המשמעת הקואליציונית והאם אנחנו לא לוקחים אותה רחוק מדי. זה ויכוח פוליטי שלא צריך להתנהל כאן. אני מודה </w:t>
      </w:r>
      <w:r w:rsidRPr="005C7ADD">
        <w:rPr>
          <w:rFonts w:cs="David"/>
          <w:rtl/>
        </w:rPr>
        <w:t>–</w:t>
      </w:r>
      <w:r w:rsidRPr="005C7ADD">
        <w:rPr>
          <w:rFonts w:cs="David" w:hint="cs"/>
          <w:rtl/>
        </w:rPr>
        <w:t xml:space="preserve"> אני מוכן להגיד את זה אפילו לפרוטוקול </w:t>
      </w:r>
      <w:r w:rsidRPr="005C7ADD">
        <w:rPr>
          <w:rFonts w:cs="David"/>
          <w:rtl/>
        </w:rPr>
        <w:t>–</w:t>
      </w:r>
      <w:r w:rsidRPr="005C7ADD">
        <w:rPr>
          <w:rFonts w:cs="David" w:hint="cs"/>
          <w:rtl/>
        </w:rPr>
        <w:t xml:space="preserve"> שעל הקדמת דיון באיזה הצעת חוק, על זה לא אריב עם הממשלה כאשר היא מתנגדת לכך. אני משאיר את היכולת שלי להפעיל לחץ על הממשלה למשל לגבי חקיקת חוק משאל-עם, אני מודה, אני לא מסתיר את זה. זה כבר עניין פוליטי שלא שייך לנושא שלנו. זה לא שייך לעובדה שלא אתן להם להגיד לי: תעכב את זה לעוד חודש כדי למנוע מן האופוזיציה להביא את זה למגרש הציבור. את זה לא אתן לעשות. אני סבור שכאן האיזון נכון. מצד שני, גם לא אגיד להם: רבותי, תהיו בכוננות ביום שלישי להפתעה התורנית בלי שאתם יכולים בכלל לגבש עמדה. אז תבוא הממשלה ותגיד: אנחנו דווקא סבורים שיש סיכוי טוב ששרים יתמכו, אבל אנחנו לא יודעים את עמדתם אז אין לנו ברירה אלא להתנגד. זה נורא נחמד, אבל זה לא נכון ולא צודק. </w:t>
      </w:r>
    </w:p>
    <w:p w14:paraId="35B83670" w14:textId="77777777" w:rsidR="005C7ADD" w:rsidRPr="005C7ADD" w:rsidRDefault="005C7ADD" w:rsidP="005C7ADD">
      <w:pPr>
        <w:bidi/>
        <w:jc w:val="both"/>
        <w:rPr>
          <w:rFonts w:cs="David" w:hint="cs"/>
          <w:rtl/>
        </w:rPr>
      </w:pPr>
    </w:p>
    <w:p w14:paraId="770D3FA0" w14:textId="77777777" w:rsidR="005C7ADD" w:rsidRPr="005C7ADD" w:rsidRDefault="005C7ADD" w:rsidP="005C7ADD">
      <w:pPr>
        <w:bidi/>
        <w:jc w:val="both"/>
        <w:rPr>
          <w:rFonts w:cs="David" w:hint="cs"/>
          <w:u w:val="single"/>
          <w:rtl/>
        </w:rPr>
      </w:pPr>
      <w:r w:rsidRPr="005C7ADD">
        <w:rPr>
          <w:rFonts w:cs="David" w:hint="cs"/>
          <w:u w:val="single"/>
          <w:rtl/>
        </w:rPr>
        <w:t>רונית חייקין יעקובי:</w:t>
      </w:r>
    </w:p>
    <w:p w14:paraId="524ECE44" w14:textId="77777777" w:rsidR="005C7ADD" w:rsidRPr="005C7ADD" w:rsidRDefault="005C7ADD" w:rsidP="005C7ADD">
      <w:pPr>
        <w:bidi/>
        <w:jc w:val="both"/>
        <w:rPr>
          <w:rFonts w:cs="David" w:hint="cs"/>
          <w:rtl/>
        </w:rPr>
      </w:pPr>
    </w:p>
    <w:p w14:paraId="344BEB55" w14:textId="77777777" w:rsidR="005C7ADD" w:rsidRPr="005C7ADD" w:rsidRDefault="005C7ADD" w:rsidP="005C7ADD">
      <w:pPr>
        <w:bidi/>
        <w:jc w:val="both"/>
        <w:rPr>
          <w:rFonts w:cs="David" w:hint="cs"/>
          <w:rtl/>
        </w:rPr>
      </w:pPr>
      <w:r w:rsidRPr="005C7ADD">
        <w:rPr>
          <w:rFonts w:cs="David" w:hint="cs"/>
          <w:rtl/>
        </w:rPr>
        <w:tab/>
        <w:t xml:space="preserve">על שעון הקיץ אנחנו שומעים כבר 3 חודשים אותו דבר. </w:t>
      </w:r>
    </w:p>
    <w:p w14:paraId="5F8FF38B" w14:textId="77777777" w:rsidR="005C7ADD" w:rsidRPr="005C7ADD" w:rsidRDefault="005C7ADD" w:rsidP="005C7ADD">
      <w:pPr>
        <w:bidi/>
        <w:jc w:val="both"/>
        <w:rPr>
          <w:rFonts w:cs="David" w:hint="cs"/>
          <w:rtl/>
        </w:rPr>
      </w:pPr>
    </w:p>
    <w:p w14:paraId="307F0944" w14:textId="77777777" w:rsidR="005C7ADD" w:rsidRPr="005C7ADD" w:rsidRDefault="005C7ADD" w:rsidP="005C7ADD">
      <w:pPr>
        <w:bidi/>
        <w:jc w:val="both"/>
        <w:rPr>
          <w:rFonts w:cs="David" w:hint="cs"/>
          <w:u w:val="single"/>
          <w:rtl/>
        </w:rPr>
      </w:pPr>
      <w:r w:rsidRPr="005C7ADD">
        <w:rPr>
          <w:rFonts w:cs="David" w:hint="cs"/>
          <w:u w:val="single"/>
          <w:rtl/>
        </w:rPr>
        <w:t>היו"ר יריב לוין:</w:t>
      </w:r>
    </w:p>
    <w:p w14:paraId="14935384" w14:textId="77777777" w:rsidR="005C7ADD" w:rsidRPr="005C7ADD" w:rsidRDefault="005C7ADD" w:rsidP="005C7ADD">
      <w:pPr>
        <w:bidi/>
        <w:jc w:val="both"/>
        <w:rPr>
          <w:rFonts w:cs="David" w:hint="cs"/>
          <w:rtl/>
        </w:rPr>
      </w:pPr>
    </w:p>
    <w:p w14:paraId="72F7B250" w14:textId="77777777" w:rsidR="005C7ADD" w:rsidRPr="005C7ADD" w:rsidRDefault="005C7ADD" w:rsidP="005C7ADD">
      <w:pPr>
        <w:bidi/>
        <w:jc w:val="both"/>
        <w:rPr>
          <w:rFonts w:cs="David" w:hint="cs"/>
          <w:rtl/>
        </w:rPr>
      </w:pPr>
      <w:r w:rsidRPr="005C7ADD">
        <w:rPr>
          <w:rFonts w:cs="David" w:hint="cs"/>
          <w:rtl/>
        </w:rPr>
        <w:tab/>
        <w:t xml:space="preserve">אלה בעיות נקודתיות. זה לא שלשעון הקיץ יש נגיעה ליכולת להביא הצעת חוק לכאן בפטור מחובת הנחה. כאשר הבאתם דברים, אפילו שהיו מביכים מבחינתנו, דאגתי לקיים כאן דיון והצבעה, לא ויתרתי. אין כאן בכלל שאלה. זה לא שאני אומר לכם: רבותי, כאשר הם מתנגדים אני לא רוצה לדון בזה. להיפך, כל דבר שהם יודיעו על התנגדותם כאשר אתבקש יבוא מייד לדיון ולהצבעה כאן. </w:t>
      </w:r>
    </w:p>
    <w:p w14:paraId="23808C38" w14:textId="77777777" w:rsidR="005C7ADD" w:rsidRPr="005C7ADD" w:rsidRDefault="005C7ADD" w:rsidP="005C7ADD">
      <w:pPr>
        <w:bidi/>
        <w:jc w:val="both"/>
        <w:rPr>
          <w:rFonts w:cs="David" w:hint="cs"/>
          <w:rtl/>
        </w:rPr>
      </w:pPr>
    </w:p>
    <w:p w14:paraId="158FFC37" w14:textId="77777777" w:rsidR="005C7ADD" w:rsidRPr="005C7ADD" w:rsidRDefault="005C7ADD" w:rsidP="005C7ADD">
      <w:pPr>
        <w:bidi/>
        <w:jc w:val="both"/>
        <w:rPr>
          <w:rFonts w:cs="David" w:hint="cs"/>
          <w:u w:val="single"/>
          <w:rtl/>
        </w:rPr>
      </w:pPr>
      <w:r w:rsidRPr="005C7ADD">
        <w:rPr>
          <w:rFonts w:cs="David" w:hint="cs"/>
          <w:u w:val="single"/>
          <w:rtl/>
        </w:rPr>
        <w:t>פרח לרנר:</w:t>
      </w:r>
    </w:p>
    <w:p w14:paraId="4FCB827A" w14:textId="77777777" w:rsidR="005C7ADD" w:rsidRPr="005C7ADD" w:rsidRDefault="005C7ADD" w:rsidP="005C7ADD">
      <w:pPr>
        <w:bidi/>
        <w:jc w:val="both"/>
        <w:rPr>
          <w:rFonts w:cs="David" w:hint="cs"/>
          <w:rtl/>
        </w:rPr>
      </w:pPr>
    </w:p>
    <w:p w14:paraId="4D595A83" w14:textId="77777777" w:rsidR="005C7ADD" w:rsidRPr="005C7ADD" w:rsidRDefault="005C7ADD" w:rsidP="005C7ADD">
      <w:pPr>
        <w:bidi/>
        <w:jc w:val="both"/>
        <w:rPr>
          <w:rFonts w:cs="David" w:hint="cs"/>
          <w:rtl/>
        </w:rPr>
      </w:pPr>
      <w:r w:rsidRPr="005C7ADD">
        <w:rPr>
          <w:rFonts w:cs="David" w:hint="cs"/>
          <w:rtl/>
        </w:rPr>
        <w:tab/>
        <w:t xml:space="preserve">היו מקרים שהצעות חוק של האופוזיציה עברו בוועדת השרים לענייני חקיקה וקיבלו פטור מחובת הנחה. </w:t>
      </w:r>
    </w:p>
    <w:p w14:paraId="77F22569" w14:textId="77777777" w:rsidR="005C7ADD" w:rsidRPr="005C7ADD" w:rsidRDefault="005C7ADD" w:rsidP="005C7ADD">
      <w:pPr>
        <w:bidi/>
        <w:jc w:val="both"/>
        <w:rPr>
          <w:rFonts w:cs="David" w:hint="cs"/>
          <w:rtl/>
        </w:rPr>
      </w:pPr>
    </w:p>
    <w:p w14:paraId="1F921479" w14:textId="77777777" w:rsidR="005C7ADD" w:rsidRPr="005C7ADD" w:rsidRDefault="005C7ADD" w:rsidP="005C7ADD">
      <w:pPr>
        <w:bidi/>
        <w:jc w:val="both"/>
        <w:rPr>
          <w:rFonts w:cs="David" w:hint="cs"/>
          <w:u w:val="single"/>
          <w:rtl/>
        </w:rPr>
      </w:pPr>
      <w:r w:rsidRPr="005C7ADD">
        <w:rPr>
          <w:rFonts w:cs="David" w:hint="cs"/>
          <w:u w:val="single"/>
          <w:rtl/>
        </w:rPr>
        <w:t>לימור ברמן:</w:t>
      </w:r>
    </w:p>
    <w:p w14:paraId="42282C04" w14:textId="77777777" w:rsidR="005C7ADD" w:rsidRPr="005C7ADD" w:rsidRDefault="005C7ADD" w:rsidP="005C7ADD">
      <w:pPr>
        <w:bidi/>
        <w:jc w:val="both"/>
        <w:rPr>
          <w:rFonts w:cs="David" w:hint="cs"/>
          <w:rtl/>
        </w:rPr>
      </w:pPr>
    </w:p>
    <w:p w14:paraId="1A2D68ED" w14:textId="77777777" w:rsidR="005C7ADD" w:rsidRPr="005C7ADD" w:rsidRDefault="005C7ADD" w:rsidP="005C7ADD">
      <w:pPr>
        <w:bidi/>
        <w:jc w:val="both"/>
        <w:rPr>
          <w:rFonts w:cs="David" w:hint="cs"/>
          <w:rtl/>
        </w:rPr>
      </w:pPr>
      <w:r w:rsidRPr="005C7ADD">
        <w:rPr>
          <w:rFonts w:cs="David" w:hint="cs"/>
          <w:rtl/>
        </w:rPr>
        <w:tab/>
        <w:t xml:space="preserve">עברו שנתיים לעבודת הממשלה הזאת וכמה נושאים עלו? </w:t>
      </w:r>
    </w:p>
    <w:p w14:paraId="5B1F0CE9" w14:textId="77777777" w:rsidR="005C7ADD" w:rsidRPr="005C7ADD" w:rsidRDefault="005C7ADD" w:rsidP="005C7ADD">
      <w:pPr>
        <w:bidi/>
        <w:jc w:val="both"/>
        <w:rPr>
          <w:rFonts w:cs="David" w:hint="cs"/>
          <w:rtl/>
        </w:rPr>
      </w:pPr>
    </w:p>
    <w:p w14:paraId="513F250E" w14:textId="77777777" w:rsidR="005C7ADD" w:rsidRPr="005C7ADD" w:rsidRDefault="005C7ADD" w:rsidP="005C7ADD">
      <w:pPr>
        <w:bidi/>
        <w:jc w:val="both"/>
        <w:rPr>
          <w:rFonts w:cs="David" w:hint="cs"/>
          <w:u w:val="single"/>
          <w:rtl/>
        </w:rPr>
      </w:pPr>
      <w:r w:rsidRPr="005C7ADD">
        <w:rPr>
          <w:rFonts w:cs="David" w:hint="cs"/>
          <w:u w:val="single"/>
          <w:rtl/>
        </w:rPr>
        <w:t>פרח לרנר:</w:t>
      </w:r>
    </w:p>
    <w:p w14:paraId="7E7D5ED4" w14:textId="77777777" w:rsidR="005C7ADD" w:rsidRPr="005C7ADD" w:rsidRDefault="005C7ADD" w:rsidP="005C7ADD">
      <w:pPr>
        <w:bidi/>
        <w:jc w:val="both"/>
        <w:rPr>
          <w:rFonts w:cs="David" w:hint="cs"/>
          <w:rtl/>
        </w:rPr>
      </w:pPr>
    </w:p>
    <w:p w14:paraId="2AABD591" w14:textId="77777777" w:rsidR="005C7ADD" w:rsidRPr="005C7ADD" w:rsidRDefault="005C7ADD" w:rsidP="005C7ADD">
      <w:pPr>
        <w:bidi/>
        <w:jc w:val="both"/>
        <w:rPr>
          <w:rFonts w:cs="David" w:hint="cs"/>
          <w:rtl/>
        </w:rPr>
      </w:pPr>
      <w:r w:rsidRPr="005C7ADD">
        <w:rPr>
          <w:rFonts w:cs="David" w:hint="cs"/>
          <w:rtl/>
        </w:rPr>
        <w:tab/>
        <w:t xml:space="preserve">את כאילו מבטלת את האפשרות הזאת. </w:t>
      </w:r>
    </w:p>
    <w:p w14:paraId="1D2CDA8B" w14:textId="77777777" w:rsidR="005C7ADD" w:rsidRPr="005C7ADD" w:rsidRDefault="005C7ADD" w:rsidP="005C7ADD">
      <w:pPr>
        <w:bidi/>
        <w:jc w:val="both"/>
        <w:rPr>
          <w:rFonts w:cs="David" w:hint="cs"/>
          <w:rtl/>
        </w:rPr>
      </w:pPr>
    </w:p>
    <w:p w14:paraId="5CC8C92E" w14:textId="77777777" w:rsidR="005C7ADD" w:rsidRPr="005C7ADD" w:rsidRDefault="005C7ADD" w:rsidP="005C7ADD">
      <w:pPr>
        <w:bidi/>
        <w:jc w:val="both"/>
        <w:rPr>
          <w:rFonts w:cs="David" w:hint="cs"/>
          <w:u w:val="single"/>
          <w:rtl/>
        </w:rPr>
      </w:pPr>
      <w:r w:rsidRPr="005C7ADD">
        <w:rPr>
          <w:rFonts w:cs="David" w:hint="cs"/>
          <w:u w:val="single"/>
          <w:rtl/>
        </w:rPr>
        <w:t>לימור ברמן:</w:t>
      </w:r>
    </w:p>
    <w:p w14:paraId="1DDADCE1" w14:textId="77777777" w:rsidR="005C7ADD" w:rsidRPr="005C7ADD" w:rsidRDefault="005C7ADD" w:rsidP="005C7ADD">
      <w:pPr>
        <w:bidi/>
        <w:jc w:val="both"/>
        <w:rPr>
          <w:rFonts w:cs="David" w:hint="cs"/>
          <w:rtl/>
        </w:rPr>
      </w:pPr>
    </w:p>
    <w:p w14:paraId="70585E2E" w14:textId="77777777" w:rsidR="005C7ADD" w:rsidRPr="005C7ADD" w:rsidRDefault="005C7ADD" w:rsidP="005C7ADD">
      <w:pPr>
        <w:bidi/>
        <w:jc w:val="both"/>
        <w:rPr>
          <w:rFonts w:cs="David" w:hint="cs"/>
          <w:rtl/>
        </w:rPr>
      </w:pPr>
      <w:r w:rsidRPr="005C7ADD">
        <w:rPr>
          <w:rFonts w:cs="David" w:hint="cs"/>
          <w:rtl/>
        </w:rPr>
        <w:tab/>
        <w:t xml:space="preserve">הרי מה זה קריאה טרומית? היא לא קריאה ראשונה, שנייה או שלישית, לאחר שעבדו על הצעת החוק. קריאה טרומית, מכיוון שהרוב נופל, מטרתה להעלות את הנושא על סדר היום. זה מה שההצעה הזאת אומרת. </w:t>
      </w:r>
    </w:p>
    <w:p w14:paraId="0921FEA1" w14:textId="77777777" w:rsidR="005C7ADD" w:rsidRPr="005C7ADD" w:rsidRDefault="005C7ADD" w:rsidP="005C7ADD">
      <w:pPr>
        <w:bidi/>
        <w:jc w:val="both"/>
        <w:rPr>
          <w:rFonts w:cs="David" w:hint="cs"/>
          <w:rtl/>
        </w:rPr>
      </w:pPr>
    </w:p>
    <w:p w14:paraId="783219F6" w14:textId="77777777" w:rsidR="005C7ADD" w:rsidRPr="005C7ADD" w:rsidRDefault="005C7ADD" w:rsidP="005C7ADD">
      <w:pPr>
        <w:bidi/>
        <w:jc w:val="both"/>
        <w:rPr>
          <w:rFonts w:cs="David" w:hint="cs"/>
          <w:u w:val="single"/>
          <w:rtl/>
        </w:rPr>
      </w:pPr>
      <w:r w:rsidRPr="005C7ADD">
        <w:rPr>
          <w:rFonts w:cs="David" w:hint="cs"/>
          <w:u w:val="single"/>
          <w:rtl/>
        </w:rPr>
        <w:t>פרח לרנר:</w:t>
      </w:r>
    </w:p>
    <w:p w14:paraId="351AEA67" w14:textId="77777777" w:rsidR="005C7ADD" w:rsidRPr="005C7ADD" w:rsidRDefault="005C7ADD" w:rsidP="005C7ADD">
      <w:pPr>
        <w:bidi/>
        <w:jc w:val="both"/>
        <w:rPr>
          <w:rFonts w:cs="David" w:hint="cs"/>
          <w:rtl/>
        </w:rPr>
      </w:pPr>
    </w:p>
    <w:p w14:paraId="649F4AF5" w14:textId="77777777" w:rsidR="005C7ADD" w:rsidRPr="005C7ADD" w:rsidRDefault="005C7ADD" w:rsidP="005C7ADD">
      <w:pPr>
        <w:bidi/>
        <w:jc w:val="both"/>
        <w:rPr>
          <w:rFonts w:cs="David" w:hint="cs"/>
          <w:rtl/>
        </w:rPr>
      </w:pPr>
      <w:r w:rsidRPr="005C7ADD">
        <w:rPr>
          <w:rFonts w:cs="David" w:hint="cs"/>
          <w:rtl/>
        </w:rPr>
        <w:tab/>
        <w:t>אבל בלי לקבל את עמדת הממשלה?</w:t>
      </w:r>
    </w:p>
    <w:p w14:paraId="4E0B752A" w14:textId="77777777" w:rsidR="005C7ADD" w:rsidRPr="005C7ADD" w:rsidRDefault="005C7ADD" w:rsidP="005C7ADD">
      <w:pPr>
        <w:bidi/>
        <w:jc w:val="both"/>
        <w:rPr>
          <w:rFonts w:cs="David" w:hint="cs"/>
          <w:rtl/>
        </w:rPr>
      </w:pPr>
    </w:p>
    <w:p w14:paraId="289AB622" w14:textId="77777777" w:rsidR="005C7ADD" w:rsidRPr="005C7ADD" w:rsidRDefault="005C7ADD" w:rsidP="005C7ADD">
      <w:pPr>
        <w:bidi/>
        <w:jc w:val="both"/>
        <w:rPr>
          <w:rFonts w:cs="David" w:hint="cs"/>
          <w:u w:val="single"/>
          <w:rtl/>
        </w:rPr>
      </w:pPr>
      <w:r w:rsidRPr="005C7ADD">
        <w:rPr>
          <w:rFonts w:cs="David" w:hint="cs"/>
          <w:u w:val="single"/>
          <w:rtl/>
        </w:rPr>
        <w:t>איל זנדברג:</w:t>
      </w:r>
    </w:p>
    <w:p w14:paraId="524A0314" w14:textId="77777777" w:rsidR="005C7ADD" w:rsidRPr="005C7ADD" w:rsidRDefault="005C7ADD" w:rsidP="005C7ADD">
      <w:pPr>
        <w:bidi/>
        <w:jc w:val="both"/>
        <w:rPr>
          <w:rFonts w:cs="David" w:hint="cs"/>
          <w:rtl/>
        </w:rPr>
      </w:pPr>
    </w:p>
    <w:p w14:paraId="7C64F01A" w14:textId="77777777" w:rsidR="005C7ADD" w:rsidRPr="005C7ADD" w:rsidRDefault="005C7ADD" w:rsidP="005C7ADD">
      <w:pPr>
        <w:bidi/>
        <w:jc w:val="both"/>
        <w:rPr>
          <w:rFonts w:cs="David" w:hint="cs"/>
          <w:rtl/>
        </w:rPr>
      </w:pPr>
      <w:r w:rsidRPr="005C7ADD">
        <w:rPr>
          <w:rFonts w:cs="David" w:hint="cs"/>
          <w:rtl/>
        </w:rPr>
        <w:tab/>
        <w:t xml:space="preserve">זה לא נועד למטרה הזאת. הצעת חוק נועדה לקדם חקיקה, לא רק ליצור דיון ציבורי. </w:t>
      </w:r>
    </w:p>
    <w:p w14:paraId="475C0D7B" w14:textId="77777777" w:rsidR="005C7ADD" w:rsidRPr="005C7ADD" w:rsidRDefault="005C7ADD" w:rsidP="005C7ADD">
      <w:pPr>
        <w:bidi/>
        <w:jc w:val="both"/>
        <w:rPr>
          <w:rFonts w:cs="David" w:hint="cs"/>
          <w:rtl/>
        </w:rPr>
      </w:pPr>
    </w:p>
    <w:p w14:paraId="317E0139" w14:textId="77777777" w:rsidR="005C7ADD" w:rsidRPr="005C7ADD" w:rsidRDefault="005C7ADD" w:rsidP="005C7ADD">
      <w:pPr>
        <w:bidi/>
        <w:jc w:val="both"/>
        <w:rPr>
          <w:rFonts w:cs="David" w:hint="cs"/>
          <w:u w:val="single"/>
          <w:rtl/>
        </w:rPr>
      </w:pPr>
      <w:r w:rsidRPr="005C7ADD">
        <w:rPr>
          <w:rFonts w:cs="David" w:hint="cs"/>
          <w:u w:val="single"/>
          <w:rtl/>
        </w:rPr>
        <w:t>פרח לרנר:</w:t>
      </w:r>
    </w:p>
    <w:p w14:paraId="4A01C3DE" w14:textId="77777777" w:rsidR="005C7ADD" w:rsidRPr="005C7ADD" w:rsidRDefault="005C7ADD" w:rsidP="005C7ADD">
      <w:pPr>
        <w:bidi/>
        <w:jc w:val="both"/>
        <w:rPr>
          <w:rFonts w:cs="David" w:hint="cs"/>
          <w:rtl/>
        </w:rPr>
      </w:pPr>
    </w:p>
    <w:p w14:paraId="40C40586" w14:textId="77777777" w:rsidR="005C7ADD" w:rsidRPr="005C7ADD" w:rsidRDefault="005C7ADD" w:rsidP="005C7ADD">
      <w:pPr>
        <w:bidi/>
        <w:jc w:val="both"/>
        <w:rPr>
          <w:rFonts w:cs="David" w:hint="cs"/>
          <w:rtl/>
        </w:rPr>
      </w:pPr>
      <w:r w:rsidRPr="005C7ADD">
        <w:rPr>
          <w:rFonts w:cs="David" w:hint="cs"/>
          <w:rtl/>
        </w:rPr>
        <w:tab/>
        <w:t xml:space="preserve">היא יוצאת מנקודת הנחה שבכל מקרה ההצעה נופלת. </w:t>
      </w:r>
    </w:p>
    <w:p w14:paraId="3B14B268" w14:textId="77777777" w:rsidR="005C7ADD" w:rsidRPr="005C7ADD" w:rsidRDefault="005C7ADD" w:rsidP="005C7ADD">
      <w:pPr>
        <w:bidi/>
        <w:jc w:val="both"/>
        <w:rPr>
          <w:rFonts w:cs="David" w:hint="cs"/>
          <w:rtl/>
        </w:rPr>
      </w:pPr>
    </w:p>
    <w:p w14:paraId="240D199F" w14:textId="77777777" w:rsidR="005C7ADD" w:rsidRPr="005C7ADD" w:rsidRDefault="005C7ADD" w:rsidP="005C7ADD">
      <w:pPr>
        <w:bidi/>
        <w:jc w:val="both"/>
        <w:rPr>
          <w:rFonts w:cs="David" w:hint="cs"/>
          <w:u w:val="single"/>
          <w:rtl/>
        </w:rPr>
      </w:pPr>
      <w:r w:rsidRPr="005C7ADD">
        <w:rPr>
          <w:rFonts w:cs="David" w:hint="cs"/>
          <w:u w:val="single"/>
          <w:rtl/>
        </w:rPr>
        <w:t>לימור ברמן:</w:t>
      </w:r>
    </w:p>
    <w:p w14:paraId="259CBA6F" w14:textId="77777777" w:rsidR="005C7ADD" w:rsidRPr="005C7ADD" w:rsidRDefault="005C7ADD" w:rsidP="005C7ADD">
      <w:pPr>
        <w:bidi/>
        <w:jc w:val="both"/>
        <w:rPr>
          <w:rFonts w:cs="David" w:hint="cs"/>
          <w:rtl/>
        </w:rPr>
      </w:pPr>
    </w:p>
    <w:p w14:paraId="08A90DB8" w14:textId="77777777" w:rsidR="005C7ADD" w:rsidRPr="005C7ADD" w:rsidRDefault="005C7ADD" w:rsidP="005C7ADD">
      <w:pPr>
        <w:bidi/>
        <w:jc w:val="both"/>
        <w:rPr>
          <w:rFonts w:cs="David" w:hint="cs"/>
          <w:rtl/>
        </w:rPr>
      </w:pPr>
      <w:r w:rsidRPr="005C7ADD">
        <w:rPr>
          <w:rFonts w:cs="David" w:hint="cs"/>
          <w:rtl/>
        </w:rPr>
        <w:tab/>
        <w:t xml:space="preserve">בדרך כלל אנשי האופוזיציה לא מקבלים הזדמנות כזאת. </w:t>
      </w:r>
    </w:p>
    <w:p w14:paraId="587FF3B4" w14:textId="77777777" w:rsidR="005C7ADD" w:rsidRPr="005C7ADD" w:rsidRDefault="005C7ADD" w:rsidP="005C7ADD">
      <w:pPr>
        <w:bidi/>
        <w:jc w:val="both"/>
        <w:rPr>
          <w:rFonts w:cs="David" w:hint="cs"/>
          <w:rtl/>
        </w:rPr>
      </w:pPr>
    </w:p>
    <w:p w14:paraId="3FB53282" w14:textId="77777777" w:rsidR="005C7ADD" w:rsidRPr="005C7ADD" w:rsidRDefault="005C7ADD" w:rsidP="005C7ADD">
      <w:pPr>
        <w:bidi/>
        <w:jc w:val="both"/>
        <w:rPr>
          <w:rFonts w:cs="David" w:hint="cs"/>
          <w:u w:val="single"/>
          <w:rtl/>
        </w:rPr>
      </w:pPr>
      <w:r w:rsidRPr="005C7ADD">
        <w:rPr>
          <w:rFonts w:cs="David" w:hint="cs"/>
          <w:u w:val="single"/>
          <w:rtl/>
        </w:rPr>
        <w:t>אברהם מיכאלי:</w:t>
      </w:r>
    </w:p>
    <w:p w14:paraId="255F7135" w14:textId="77777777" w:rsidR="005C7ADD" w:rsidRPr="005C7ADD" w:rsidRDefault="005C7ADD" w:rsidP="005C7ADD">
      <w:pPr>
        <w:bidi/>
        <w:jc w:val="both"/>
        <w:rPr>
          <w:rFonts w:cs="David" w:hint="cs"/>
          <w:rtl/>
        </w:rPr>
      </w:pPr>
    </w:p>
    <w:p w14:paraId="5986B8C6" w14:textId="77777777" w:rsidR="005C7ADD" w:rsidRPr="005C7ADD" w:rsidRDefault="005C7ADD" w:rsidP="005C7ADD">
      <w:pPr>
        <w:bidi/>
        <w:jc w:val="both"/>
        <w:rPr>
          <w:rFonts w:cs="David" w:hint="cs"/>
          <w:rtl/>
        </w:rPr>
      </w:pPr>
      <w:r w:rsidRPr="005C7ADD">
        <w:rPr>
          <w:rFonts w:cs="David" w:hint="cs"/>
          <w:rtl/>
        </w:rPr>
        <w:tab/>
        <w:t>מה המכסה שיש לך להצעות רגילות באותו שבוע?</w:t>
      </w:r>
    </w:p>
    <w:p w14:paraId="206B5873" w14:textId="77777777" w:rsidR="005C7ADD" w:rsidRPr="005C7ADD" w:rsidRDefault="005C7ADD" w:rsidP="005C7ADD">
      <w:pPr>
        <w:bidi/>
        <w:jc w:val="both"/>
        <w:rPr>
          <w:rFonts w:cs="David" w:hint="cs"/>
          <w:rtl/>
        </w:rPr>
      </w:pPr>
    </w:p>
    <w:p w14:paraId="512D096B" w14:textId="77777777" w:rsidR="005C7ADD" w:rsidRPr="005C7ADD" w:rsidRDefault="005C7ADD" w:rsidP="005C7ADD">
      <w:pPr>
        <w:bidi/>
        <w:jc w:val="both"/>
        <w:rPr>
          <w:rFonts w:cs="David" w:hint="cs"/>
          <w:u w:val="single"/>
          <w:rtl/>
        </w:rPr>
      </w:pPr>
      <w:r w:rsidRPr="005C7ADD">
        <w:rPr>
          <w:rFonts w:cs="David" w:hint="cs"/>
          <w:u w:val="single"/>
          <w:rtl/>
        </w:rPr>
        <w:t>לימור ברמן:</w:t>
      </w:r>
    </w:p>
    <w:p w14:paraId="47CF3F50" w14:textId="77777777" w:rsidR="005C7ADD" w:rsidRPr="005C7ADD" w:rsidRDefault="005C7ADD" w:rsidP="005C7ADD">
      <w:pPr>
        <w:bidi/>
        <w:jc w:val="both"/>
        <w:rPr>
          <w:rFonts w:cs="David" w:hint="cs"/>
          <w:rtl/>
        </w:rPr>
      </w:pPr>
    </w:p>
    <w:p w14:paraId="74BCBA0C" w14:textId="77777777" w:rsidR="005C7ADD" w:rsidRPr="005C7ADD" w:rsidRDefault="005C7ADD" w:rsidP="005C7ADD">
      <w:pPr>
        <w:bidi/>
        <w:jc w:val="both"/>
        <w:rPr>
          <w:rFonts w:cs="David" w:hint="cs"/>
          <w:rtl/>
        </w:rPr>
      </w:pPr>
      <w:r w:rsidRPr="005C7ADD">
        <w:rPr>
          <w:rFonts w:cs="David" w:hint="cs"/>
          <w:rtl/>
        </w:rPr>
        <w:tab/>
        <w:t xml:space="preserve">הצעות רגילות גם עוקרו מעיקרן כי הן עולות ב-7-8 בערב כאשר אין כאן אף אחד. </w:t>
      </w:r>
    </w:p>
    <w:p w14:paraId="073A6456" w14:textId="77777777" w:rsidR="005C7ADD" w:rsidRPr="005C7ADD" w:rsidRDefault="005C7ADD" w:rsidP="005C7ADD">
      <w:pPr>
        <w:bidi/>
        <w:jc w:val="both"/>
        <w:rPr>
          <w:rFonts w:cs="David" w:hint="cs"/>
          <w:rtl/>
        </w:rPr>
      </w:pPr>
    </w:p>
    <w:p w14:paraId="6627E206" w14:textId="77777777" w:rsidR="005C7ADD" w:rsidRPr="005C7ADD" w:rsidRDefault="005C7ADD" w:rsidP="005C7ADD">
      <w:pPr>
        <w:bidi/>
        <w:jc w:val="both"/>
        <w:rPr>
          <w:rFonts w:cs="David" w:hint="cs"/>
          <w:u w:val="single"/>
          <w:rtl/>
        </w:rPr>
      </w:pPr>
      <w:r w:rsidRPr="005C7ADD">
        <w:rPr>
          <w:rFonts w:cs="David" w:hint="cs"/>
          <w:u w:val="single"/>
          <w:rtl/>
        </w:rPr>
        <w:t>אברהם מיכאלי:</w:t>
      </w:r>
    </w:p>
    <w:p w14:paraId="2316F585" w14:textId="77777777" w:rsidR="005C7ADD" w:rsidRPr="005C7ADD" w:rsidRDefault="005C7ADD" w:rsidP="005C7ADD">
      <w:pPr>
        <w:bidi/>
        <w:jc w:val="both"/>
        <w:rPr>
          <w:rFonts w:cs="David" w:hint="cs"/>
          <w:rtl/>
        </w:rPr>
      </w:pPr>
    </w:p>
    <w:p w14:paraId="42D5B407" w14:textId="77777777" w:rsidR="005C7ADD" w:rsidRPr="005C7ADD" w:rsidRDefault="005C7ADD" w:rsidP="005C7ADD">
      <w:pPr>
        <w:bidi/>
        <w:jc w:val="both"/>
        <w:rPr>
          <w:rFonts w:cs="David" w:hint="cs"/>
          <w:rtl/>
        </w:rPr>
      </w:pPr>
      <w:r w:rsidRPr="005C7ADD">
        <w:rPr>
          <w:rFonts w:cs="David" w:hint="cs"/>
          <w:rtl/>
        </w:rPr>
        <w:tab/>
        <w:t xml:space="preserve">סליחה, אבל זה בעיה של הכנסת, איך הכנסת מתייחסת להצעות לסדר. אם למישהו כל-כך דחוף שנושא מסוים יעלה לדיון ציבורי, שיגיש הצעה רגילה ושלום על ישראל. למה להגיש הצעת חוק? </w:t>
      </w:r>
    </w:p>
    <w:p w14:paraId="1B6839AD" w14:textId="77777777" w:rsidR="005C7ADD" w:rsidRPr="005C7ADD" w:rsidRDefault="005C7ADD" w:rsidP="005C7ADD">
      <w:pPr>
        <w:bidi/>
        <w:jc w:val="both"/>
        <w:rPr>
          <w:rFonts w:cs="David" w:hint="cs"/>
          <w:rtl/>
        </w:rPr>
      </w:pPr>
    </w:p>
    <w:p w14:paraId="0879601E" w14:textId="77777777" w:rsidR="005C7ADD" w:rsidRPr="005C7ADD" w:rsidRDefault="005C7ADD" w:rsidP="005C7ADD">
      <w:pPr>
        <w:bidi/>
        <w:jc w:val="both"/>
        <w:rPr>
          <w:rFonts w:cs="David" w:hint="cs"/>
          <w:u w:val="single"/>
          <w:rtl/>
        </w:rPr>
      </w:pPr>
      <w:r w:rsidRPr="005C7ADD">
        <w:rPr>
          <w:rFonts w:cs="David" w:hint="cs"/>
          <w:u w:val="single"/>
          <w:rtl/>
        </w:rPr>
        <w:t>רונית חייקין יעקובי:</w:t>
      </w:r>
    </w:p>
    <w:p w14:paraId="33691034" w14:textId="77777777" w:rsidR="005C7ADD" w:rsidRPr="005C7ADD" w:rsidRDefault="005C7ADD" w:rsidP="005C7ADD">
      <w:pPr>
        <w:bidi/>
        <w:jc w:val="both"/>
        <w:rPr>
          <w:rFonts w:cs="David" w:hint="cs"/>
          <w:rtl/>
        </w:rPr>
      </w:pPr>
    </w:p>
    <w:p w14:paraId="609F624C" w14:textId="77777777" w:rsidR="005C7ADD" w:rsidRPr="005C7ADD" w:rsidRDefault="005C7ADD" w:rsidP="005C7ADD">
      <w:pPr>
        <w:bidi/>
        <w:jc w:val="both"/>
        <w:rPr>
          <w:rFonts w:cs="David" w:hint="cs"/>
          <w:rtl/>
        </w:rPr>
      </w:pPr>
      <w:r w:rsidRPr="005C7ADD">
        <w:rPr>
          <w:rFonts w:cs="David" w:hint="cs"/>
          <w:rtl/>
        </w:rPr>
        <w:tab/>
        <w:t xml:space="preserve">כי אף אחד לא ישמע על כך. </w:t>
      </w:r>
    </w:p>
    <w:p w14:paraId="5D8ADB6B" w14:textId="77777777" w:rsidR="005C7ADD" w:rsidRPr="005C7ADD" w:rsidRDefault="005C7ADD" w:rsidP="005C7ADD">
      <w:pPr>
        <w:bidi/>
        <w:jc w:val="both"/>
        <w:rPr>
          <w:rFonts w:cs="David" w:hint="cs"/>
          <w:rtl/>
        </w:rPr>
      </w:pPr>
    </w:p>
    <w:p w14:paraId="33108199" w14:textId="77777777" w:rsidR="005C7ADD" w:rsidRPr="005C7ADD" w:rsidRDefault="005C7ADD" w:rsidP="005C7ADD">
      <w:pPr>
        <w:bidi/>
        <w:jc w:val="both"/>
        <w:rPr>
          <w:rFonts w:cs="David" w:hint="cs"/>
          <w:u w:val="single"/>
          <w:rtl/>
        </w:rPr>
      </w:pPr>
      <w:r w:rsidRPr="005C7ADD">
        <w:rPr>
          <w:rFonts w:cs="David" w:hint="cs"/>
          <w:u w:val="single"/>
          <w:rtl/>
        </w:rPr>
        <w:t>אברהם מיכאלי:</w:t>
      </w:r>
    </w:p>
    <w:p w14:paraId="1B488960" w14:textId="77777777" w:rsidR="005C7ADD" w:rsidRPr="005C7ADD" w:rsidRDefault="005C7ADD" w:rsidP="005C7ADD">
      <w:pPr>
        <w:bidi/>
        <w:jc w:val="both"/>
        <w:rPr>
          <w:rFonts w:cs="David" w:hint="cs"/>
          <w:rtl/>
        </w:rPr>
      </w:pPr>
    </w:p>
    <w:p w14:paraId="48CAE398" w14:textId="77777777" w:rsidR="005C7ADD" w:rsidRPr="005C7ADD" w:rsidRDefault="005C7ADD" w:rsidP="005C7ADD">
      <w:pPr>
        <w:bidi/>
        <w:jc w:val="both"/>
        <w:rPr>
          <w:rFonts w:cs="David" w:hint="cs"/>
          <w:rtl/>
        </w:rPr>
      </w:pPr>
      <w:r w:rsidRPr="005C7ADD">
        <w:rPr>
          <w:rFonts w:cs="David" w:hint="cs"/>
          <w:rtl/>
        </w:rPr>
        <w:tab/>
        <w:t xml:space="preserve">הרי במילא לא ישמעו גם כאשר הצעת חוק עולה ביום רביעי בשעה 12. </w:t>
      </w:r>
    </w:p>
    <w:p w14:paraId="2A8A0F25" w14:textId="77777777" w:rsidR="005C7ADD" w:rsidRPr="005C7ADD" w:rsidRDefault="005C7ADD" w:rsidP="005C7ADD">
      <w:pPr>
        <w:bidi/>
        <w:jc w:val="both"/>
        <w:rPr>
          <w:rFonts w:cs="David" w:hint="cs"/>
          <w:rtl/>
        </w:rPr>
      </w:pPr>
    </w:p>
    <w:p w14:paraId="0D73B884" w14:textId="77777777" w:rsidR="005C7ADD" w:rsidRPr="005C7ADD" w:rsidRDefault="005C7ADD" w:rsidP="005C7ADD">
      <w:pPr>
        <w:bidi/>
        <w:jc w:val="both"/>
        <w:rPr>
          <w:rFonts w:cs="David" w:hint="cs"/>
          <w:u w:val="single"/>
          <w:rtl/>
        </w:rPr>
      </w:pPr>
      <w:r w:rsidRPr="005C7ADD">
        <w:rPr>
          <w:rFonts w:cs="David" w:hint="cs"/>
          <w:u w:val="single"/>
          <w:rtl/>
        </w:rPr>
        <w:t>היו"ר יריב לוין:</w:t>
      </w:r>
    </w:p>
    <w:p w14:paraId="2B7A4AAA" w14:textId="77777777" w:rsidR="005C7ADD" w:rsidRPr="005C7ADD" w:rsidRDefault="005C7ADD" w:rsidP="005C7ADD">
      <w:pPr>
        <w:bidi/>
        <w:jc w:val="both"/>
        <w:rPr>
          <w:rFonts w:cs="David" w:hint="cs"/>
          <w:rtl/>
        </w:rPr>
      </w:pPr>
    </w:p>
    <w:p w14:paraId="0D8F23C4" w14:textId="77777777" w:rsidR="005C7ADD" w:rsidRPr="005C7ADD" w:rsidRDefault="005C7ADD" w:rsidP="005C7ADD">
      <w:pPr>
        <w:bidi/>
        <w:jc w:val="both"/>
        <w:rPr>
          <w:rFonts w:cs="David" w:hint="cs"/>
          <w:rtl/>
        </w:rPr>
      </w:pPr>
      <w:r w:rsidRPr="005C7ADD">
        <w:rPr>
          <w:rFonts w:cs="David" w:hint="cs"/>
          <w:rtl/>
        </w:rPr>
        <w:tab/>
        <w:t>אם הם יבואו בגישה הזאת הם ימוטטו את ההסדר שגלעד עשה עם מזכירות הכנסת.</w:t>
      </w:r>
    </w:p>
    <w:p w14:paraId="475BDF09" w14:textId="77777777" w:rsidR="005C7ADD" w:rsidRPr="005C7ADD" w:rsidRDefault="005C7ADD" w:rsidP="005C7ADD">
      <w:pPr>
        <w:bidi/>
        <w:jc w:val="both"/>
        <w:rPr>
          <w:rFonts w:cs="David" w:hint="cs"/>
          <w:rtl/>
        </w:rPr>
      </w:pPr>
    </w:p>
    <w:p w14:paraId="2A882507" w14:textId="77777777" w:rsidR="005C7ADD" w:rsidRPr="005C7ADD" w:rsidRDefault="005C7ADD" w:rsidP="005C7ADD">
      <w:pPr>
        <w:bidi/>
        <w:jc w:val="both"/>
        <w:rPr>
          <w:rFonts w:cs="David" w:hint="cs"/>
          <w:u w:val="single"/>
          <w:rtl/>
        </w:rPr>
      </w:pPr>
      <w:r w:rsidRPr="005C7ADD">
        <w:rPr>
          <w:rFonts w:cs="David" w:hint="cs"/>
          <w:u w:val="single"/>
          <w:rtl/>
        </w:rPr>
        <w:t>רונית חייקין יעקובי:</w:t>
      </w:r>
    </w:p>
    <w:p w14:paraId="44013F55" w14:textId="77777777" w:rsidR="005C7ADD" w:rsidRPr="005C7ADD" w:rsidRDefault="005C7ADD" w:rsidP="005C7ADD">
      <w:pPr>
        <w:bidi/>
        <w:jc w:val="both"/>
        <w:rPr>
          <w:rFonts w:cs="David" w:hint="cs"/>
          <w:rtl/>
        </w:rPr>
      </w:pPr>
    </w:p>
    <w:p w14:paraId="7EE765C9" w14:textId="77777777" w:rsidR="005C7ADD" w:rsidRPr="005C7ADD" w:rsidRDefault="005C7ADD" w:rsidP="005C7ADD">
      <w:pPr>
        <w:bidi/>
        <w:jc w:val="both"/>
        <w:rPr>
          <w:rFonts w:cs="David" w:hint="cs"/>
          <w:rtl/>
        </w:rPr>
      </w:pPr>
      <w:r w:rsidRPr="005C7ADD">
        <w:rPr>
          <w:rFonts w:cs="David" w:hint="cs"/>
          <w:rtl/>
        </w:rPr>
        <w:tab/>
        <w:t xml:space="preserve">יש פיילוט עד סוף מרץ. </w:t>
      </w:r>
    </w:p>
    <w:p w14:paraId="0E38BBEB" w14:textId="77777777" w:rsidR="005C7ADD" w:rsidRPr="005C7ADD" w:rsidRDefault="005C7ADD" w:rsidP="005C7ADD">
      <w:pPr>
        <w:bidi/>
        <w:jc w:val="both"/>
        <w:rPr>
          <w:rFonts w:cs="David" w:hint="cs"/>
          <w:rtl/>
        </w:rPr>
      </w:pPr>
    </w:p>
    <w:p w14:paraId="318DEF6D" w14:textId="77777777" w:rsidR="005C7ADD" w:rsidRPr="005C7ADD" w:rsidRDefault="005C7ADD" w:rsidP="005C7ADD">
      <w:pPr>
        <w:bidi/>
        <w:jc w:val="both"/>
        <w:rPr>
          <w:rFonts w:cs="David" w:hint="cs"/>
          <w:u w:val="single"/>
          <w:rtl/>
        </w:rPr>
      </w:pPr>
      <w:r w:rsidRPr="005C7ADD">
        <w:rPr>
          <w:rFonts w:cs="David" w:hint="cs"/>
          <w:u w:val="single"/>
          <w:rtl/>
        </w:rPr>
        <w:t>היו"ר יריב לוין:</w:t>
      </w:r>
    </w:p>
    <w:p w14:paraId="2D270642" w14:textId="77777777" w:rsidR="005C7ADD" w:rsidRPr="005C7ADD" w:rsidRDefault="005C7ADD" w:rsidP="005C7ADD">
      <w:pPr>
        <w:bidi/>
        <w:jc w:val="both"/>
        <w:rPr>
          <w:rFonts w:cs="David" w:hint="cs"/>
          <w:rtl/>
        </w:rPr>
      </w:pPr>
    </w:p>
    <w:p w14:paraId="4D27EDC3" w14:textId="77777777" w:rsidR="005C7ADD" w:rsidRPr="005C7ADD" w:rsidRDefault="005C7ADD" w:rsidP="005C7ADD">
      <w:pPr>
        <w:bidi/>
        <w:jc w:val="both"/>
        <w:rPr>
          <w:rFonts w:cs="David" w:hint="cs"/>
          <w:rtl/>
        </w:rPr>
      </w:pPr>
      <w:r w:rsidRPr="005C7ADD">
        <w:rPr>
          <w:rFonts w:cs="David" w:hint="cs"/>
          <w:rtl/>
        </w:rPr>
        <w:tab/>
        <w:t xml:space="preserve">נכון. הדבר הזה יבטל את הפיילוט. אין לי בעיה שיתמוטט ההסדר. </w:t>
      </w:r>
    </w:p>
    <w:p w14:paraId="0FD93F3D" w14:textId="77777777" w:rsidR="005C7ADD" w:rsidRPr="005C7ADD" w:rsidRDefault="005C7ADD" w:rsidP="005C7ADD">
      <w:pPr>
        <w:bidi/>
        <w:jc w:val="both"/>
        <w:rPr>
          <w:rFonts w:cs="David" w:hint="cs"/>
          <w:rtl/>
        </w:rPr>
      </w:pPr>
    </w:p>
    <w:p w14:paraId="1C5BC222" w14:textId="77777777" w:rsidR="005C7ADD" w:rsidRPr="005C7ADD" w:rsidRDefault="005C7ADD" w:rsidP="005C7ADD">
      <w:pPr>
        <w:bidi/>
        <w:jc w:val="both"/>
        <w:rPr>
          <w:rFonts w:cs="David" w:hint="cs"/>
          <w:u w:val="single"/>
          <w:rtl/>
        </w:rPr>
      </w:pPr>
      <w:r w:rsidRPr="005C7ADD">
        <w:rPr>
          <w:rFonts w:cs="David" w:hint="cs"/>
          <w:u w:val="single"/>
          <w:rtl/>
        </w:rPr>
        <w:t>פרח לרנר:</w:t>
      </w:r>
    </w:p>
    <w:p w14:paraId="073343F5" w14:textId="77777777" w:rsidR="005C7ADD" w:rsidRPr="005C7ADD" w:rsidRDefault="005C7ADD" w:rsidP="005C7ADD">
      <w:pPr>
        <w:bidi/>
        <w:jc w:val="both"/>
        <w:rPr>
          <w:rFonts w:cs="David" w:hint="cs"/>
          <w:rtl/>
        </w:rPr>
      </w:pPr>
    </w:p>
    <w:p w14:paraId="54C2CAEB" w14:textId="77777777" w:rsidR="005C7ADD" w:rsidRPr="005C7ADD" w:rsidRDefault="005C7ADD" w:rsidP="005C7ADD">
      <w:pPr>
        <w:bidi/>
        <w:jc w:val="both"/>
        <w:rPr>
          <w:rFonts w:cs="David" w:hint="cs"/>
          <w:rtl/>
        </w:rPr>
      </w:pPr>
      <w:r w:rsidRPr="005C7ADD">
        <w:rPr>
          <w:rFonts w:cs="David" w:hint="cs"/>
          <w:rtl/>
        </w:rPr>
        <w:tab/>
        <w:t xml:space="preserve">בדקתי. אני חוזרת עם תשובה. </w:t>
      </w:r>
    </w:p>
    <w:p w14:paraId="4FEF8D0F" w14:textId="77777777" w:rsidR="005C7ADD" w:rsidRPr="005C7ADD" w:rsidRDefault="005C7ADD" w:rsidP="005C7ADD">
      <w:pPr>
        <w:bidi/>
        <w:jc w:val="both"/>
        <w:rPr>
          <w:rFonts w:cs="David" w:hint="cs"/>
          <w:rtl/>
        </w:rPr>
      </w:pPr>
    </w:p>
    <w:p w14:paraId="340363AC" w14:textId="77777777" w:rsidR="005C7ADD" w:rsidRPr="005C7ADD" w:rsidRDefault="005C7ADD" w:rsidP="005C7ADD">
      <w:pPr>
        <w:bidi/>
        <w:jc w:val="both"/>
        <w:rPr>
          <w:rFonts w:cs="David" w:hint="cs"/>
          <w:rtl/>
        </w:rPr>
      </w:pPr>
      <w:r w:rsidRPr="005C7ADD">
        <w:rPr>
          <w:rFonts w:cs="David" w:hint="cs"/>
          <w:u w:val="single"/>
          <w:rtl/>
        </w:rPr>
        <w:t>תמי כנפו</w:t>
      </w:r>
      <w:r w:rsidRPr="005C7ADD">
        <w:rPr>
          <w:rFonts w:cs="David" w:hint="cs"/>
          <w:rtl/>
        </w:rPr>
        <w:t xml:space="preserve">: </w:t>
      </w:r>
    </w:p>
    <w:p w14:paraId="0113948E" w14:textId="77777777" w:rsidR="005C7ADD" w:rsidRPr="005C7ADD" w:rsidRDefault="005C7ADD" w:rsidP="005C7ADD">
      <w:pPr>
        <w:bidi/>
        <w:jc w:val="both"/>
        <w:rPr>
          <w:rFonts w:cs="David" w:hint="cs"/>
          <w:rtl/>
        </w:rPr>
      </w:pPr>
    </w:p>
    <w:p w14:paraId="6736C19B" w14:textId="77777777" w:rsidR="005C7ADD" w:rsidRPr="005C7ADD" w:rsidRDefault="005C7ADD" w:rsidP="005C7ADD">
      <w:pPr>
        <w:bidi/>
        <w:jc w:val="both"/>
        <w:rPr>
          <w:rFonts w:cs="David" w:hint="cs"/>
          <w:rtl/>
        </w:rPr>
      </w:pPr>
      <w:r w:rsidRPr="005C7ADD">
        <w:rPr>
          <w:rFonts w:cs="David" w:hint="cs"/>
          <w:rtl/>
        </w:rPr>
        <w:tab/>
        <w:t>דיברת עם השר בגין?</w:t>
      </w:r>
    </w:p>
    <w:p w14:paraId="3AAE5617" w14:textId="77777777" w:rsidR="005C7ADD" w:rsidRPr="005C7ADD" w:rsidRDefault="005C7ADD" w:rsidP="005C7ADD">
      <w:pPr>
        <w:bidi/>
        <w:jc w:val="both"/>
        <w:rPr>
          <w:rFonts w:cs="David" w:hint="cs"/>
          <w:rtl/>
        </w:rPr>
      </w:pPr>
    </w:p>
    <w:p w14:paraId="4D297C2F" w14:textId="77777777" w:rsidR="005C7ADD" w:rsidRPr="005C7ADD" w:rsidRDefault="005C7ADD" w:rsidP="005C7ADD">
      <w:pPr>
        <w:bidi/>
        <w:jc w:val="both"/>
        <w:rPr>
          <w:rFonts w:cs="David" w:hint="cs"/>
          <w:u w:val="single"/>
          <w:rtl/>
        </w:rPr>
      </w:pPr>
      <w:r w:rsidRPr="005C7ADD">
        <w:rPr>
          <w:rFonts w:cs="David" w:hint="cs"/>
          <w:u w:val="single"/>
          <w:rtl/>
        </w:rPr>
        <w:t>פרח לרנר:</w:t>
      </w:r>
    </w:p>
    <w:p w14:paraId="4B8DEA05" w14:textId="77777777" w:rsidR="005C7ADD" w:rsidRPr="005C7ADD" w:rsidRDefault="005C7ADD" w:rsidP="005C7ADD">
      <w:pPr>
        <w:bidi/>
        <w:jc w:val="both"/>
        <w:rPr>
          <w:rFonts w:cs="David" w:hint="cs"/>
          <w:rtl/>
        </w:rPr>
      </w:pPr>
    </w:p>
    <w:p w14:paraId="1E579E94" w14:textId="77777777" w:rsidR="005C7ADD" w:rsidRPr="005C7ADD" w:rsidRDefault="005C7ADD" w:rsidP="005C7ADD">
      <w:pPr>
        <w:bidi/>
        <w:jc w:val="both"/>
        <w:rPr>
          <w:rFonts w:cs="David" w:hint="cs"/>
          <w:rtl/>
        </w:rPr>
      </w:pPr>
      <w:r w:rsidRPr="005C7ADD">
        <w:rPr>
          <w:rFonts w:cs="David" w:hint="cs"/>
          <w:rtl/>
        </w:rPr>
        <w:tab/>
        <w:t xml:space="preserve">על זה לא דיברתי עם השר בגין. </w:t>
      </w:r>
    </w:p>
    <w:p w14:paraId="226B68A9" w14:textId="77777777" w:rsidR="005C7ADD" w:rsidRPr="005C7ADD" w:rsidRDefault="005C7ADD" w:rsidP="005C7ADD">
      <w:pPr>
        <w:bidi/>
        <w:jc w:val="both"/>
        <w:rPr>
          <w:rFonts w:cs="David" w:hint="cs"/>
          <w:rtl/>
        </w:rPr>
      </w:pPr>
    </w:p>
    <w:p w14:paraId="0D9AED85" w14:textId="77777777" w:rsidR="005C7ADD" w:rsidRPr="005C7ADD" w:rsidRDefault="005C7ADD" w:rsidP="005C7ADD">
      <w:pPr>
        <w:bidi/>
        <w:jc w:val="both"/>
        <w:rPr>
          <w:rFonts w:cs="David" w:hint="cs"/>
          <w:u w:val="single"/>
          <w:rtl/>
        </w:rPr>
      </w:pPr>
      <w:r w:rsidRPr="005C7ADD">
        <w:rPr>
          <w:rFonts w:cs="David" w:hint="cs"/>
          <w:u w:val="single"/>
          <w:rtl/>
        </w:rPr>
        <w:t>היו"ר יריב לוין:</w:t>
      </w:r>
    </w:p>
    <w:p w14:paraId="0B96BDCB" w14:textId="77777777" w:rsidR="005C7ADD" w:rsidRPr="005C7ADD" w:rsidRDefault="005C7ADD" w:rsidP="005C7ADD">
      <w:pPr>
        <w:bidi/>
        <w:jc w:val="both"/>
        <w:rPr>
          <w:rFonts w:cs="David" w:hint="cs"/>
          <w:rtl/>
        </w:rPr>
      </w:pPr>
    </w:p>
    <w:p w14:paraId="30FBCA3F" w14:textId="77777777" w:rsidR="005C7ADD" w:rsidRPr="005C7ADD" w:rsidRDefault="005C7ADD" w:rsidP="005C7ADD">
      <w:pPr>
        <w:bidi/>
        <w:jc w:val="both"/>
        <w:rPr>
          <w:rFonts w:cs="David" w:hint="cs"/>
          <w:rtl/>
        </w:rPr>
      </w:pPr>
      <w:r w:rsidRPr="005C7ADD">
        <w:rPr>
          <w:rFonts w:cs="David" w:hint="cs"/>
          <w:rtl/>
        </w:rPr>
        <w:tab/>
        <w:t xml:space="preserve">תדברי עם השר בגין. הוא לקח על עצמו לטפל בזה. </w:t>
      </w:r>
    </w:p>
    <w:p w14:paraId="468AA0E3" w14:textId="77777777" w:rsidR="005C7ADD" w:rsidRPr="005C7ADD" w:rsidRDefault="005C7ADD" w:rsidP="005C7ADD">
      <w:pPr>
        <w:bidi/>
        <w:jc w:val="both"/>
        <w:rPr>
          <w:rFonts w:cs="David" w:hint="cs"/>
          <w:rtl/>
        </w:rPr>
      </w:pPr>
    </w:p>
    <w:p w14:paraId="4F4B01AD" w14:textId="77777777" w:rsidR="005C7ADD" w:rsidRPr="005C7ADD" w:rsidRDefault="005C7ADD" w:rsidP="005C7ADD">
      <w:pPr>
        <w:bidi/>
        <w:jc w:val="both"/>
        <w:rPr>
          <w:rFonts w:cs="David" w:hint="cs"/>
          <w:u w:val="single"/>
          <w:rtl/>
        </w:rPr>
      </w:pPr>
      <w:r w:rsidRPr="005C7ADD">
        <w:rPr>
          <w:rFonts w:cs="David" w:hint="cs"/>
          <w:u w:val="single"/>
          <w:rtl/>
        </w:rPr>
        <w:t>סהר פינטו:</w:t>
      </w:r>
    </w:p>
    <w:p w14:paraId="0B8C2231" w14:textId="77777777" w:rsidR="005C7ADD" w:rsidRPr="005C7ADD" w:rsidRDefault="005C7ADD" w:rsidP="005C7ADD">
      <w:pPr>
        <w:bidi/>
        <w:jc w:val="both"/>
        <w:rPr>
          <w:rFonts w:cs="David" w:hint="cs"/>
          <w:rtl/>
        </w:rPr>
      </w:pPr>
    </w:p>
    <w:p w14:paraId="1A086B33" w14:textId="77777777" w:rsidR="005C7ADD" w:rsidRPr="005C7ADD" w:rsidRDefault="005C7ADD" w:rsidP="005C7ADD">
      <w:pPr>
        <w:bidi/>
        <w:jc w:val="both"/>
        <w:rPr>
          <w:rFonts w:cs="David" w:hint="cs"/>
          <w:rtl/>
        </w:rPr>
      </w:pPr>
      <w:r w:rsidRPr="005C7ADD">
        <w:rPr>
          <w:rFonts w:cs="David" w:hint="cs"/>
          <w:rtl/>
        </w:rPr>
        <w:tab/>
        <w:t xml:space="preserve">יש גבול לאטימות. אין שום הצדקה שהצעת חוק ממשלתית שיכולה להיות כמו חוק הרפורמה במינהל מקרקע ישראל יהיה לה חובת הנחה של יומיים, ואם הממשלה רוצה היא יכולה לשנות כאן חוק-יסוד תוך כדי קבלת פטור מחובת הנחה והעברת שלוש קריאות באותו יום, ואילו הצעת חוק פרטית צריכה לחכות 45 ימים + שבועיים מראש לתת לממשלה כדי שהיא תדע שזה יעלה בעוד שבועיים ושבינתיים תגבש את עמדתה.  </w:t>
      </w:r>
    </w:p>
    <w:p w14:paraId="50053C3F" w14:textId="77777777" w:rsidR="005C7ADD" w:rsidRPr="005C7ADD" w:rsidRDefault="005C7ADD" w:rsidP="005C7ADD">
      <w:pPr>
        <w:bidi/>
        <w:jc w:val="both"/>
        <w:rPr>
          <w:rFonts w:cs="David" w:hint="cs"/>
          <w:rtl/>
        </w:rPr>
      </w:pPr>
    </w:p>
    <w:p w14:paraId="73E529FB" w14:textId="77777777" w:rsidR="005C7ADD" w:rsidRPr="005C7ADD" w:rsidRDefault="005C7ADD" w:rsidP="005C7ADD">
      <w:pPr>
        <w:bidi/>
        <w:jc w:val="both"/>
        <w:rPr>
          <w:rFonts w:cs="David" w:hint="cs"/>
          <w:u w:val="single"/>
          <w:rtl/>
        </w:rPr>
      </w:pPr>
      <w:r w:rsidRPr="005C7ADD">
        <w:rPr>
          <w:rFonts w:cs="David" w:hint="cs"/>
          <w:u w:val="single"/>
          <w:rtl/>
        </w:rPr>
        <w:t>צבי יעקבזון:</w:t>
      </w:r>
    </w:p>
    <w:p w14:paraId="39886E02" w14:textId="77777777" w:rsidR="005C7ADD" w:rsidRPr="005C7ADD" w:rsidRDefault="005C7ADD" w:rsidP="005C7ADD">
      <w:pPr>
        <w:bidi/>
        <w:jc w:val="both"/>
        <w:rPr>
          <w:rFonts w:cs="David" w:hint="cs"/>
          <w:rtl/>
        </w:rPr>
      </w:pPr>
      <w:r w:rsidRPr="005C7ADD">
        <w:rPr>
          <w:rFonts w:cs="David" w:hint="cs"/>
          <w:rtl/>
        </w:rPr>
        <w:t xml:space="preserve"> </w:t>
      </w:r>
    </w:p>
    <w:p w14:paraId="41F104E3" w14:textId="77777777" w:rsidR="005C7ADD" w:rsidRPr="005C7ADD" w:rsidRDefault="005C7ADD" w:rsidP="005C7ADD">
      <w:pPr>
        <w:bidi/>
        <w:jc w:val="both"/>
        <w:rPr>
          <w:rFonts w:cs="David" w:hint="cs"/>
          <w:rtl/>
        </w:rPr>
      </w:pPr>
      <w:r w:rsidRPr="005C7ADD">
        <w:rPr>
          <w:rFonts w:cs="David" w:hint="cs"/>
          <w:rtl/>
        </w:rPr>
        <w:tab/>
        <w:t xml:space="preserve">מותר לרגע להעמיד דברים על דיוקם? צריך לעשות קצת סדר. נכנסתי רק עכשיו. מר סהר פינטו, הדברים שאמרת כרגע </w:t>
      </w:r>
      <w:r w:rsidRPr="005C7ADD">
        <w:rPr>
          <w:rFonts w:cs="David"/>
          <w:rtl/>
        </w:rPr>
        <w:t>–</w:t>
      </w:r>
      <w:r w:rsidRPr="005C7ADD">
        <w:rPr>
          <w:rFonts w:cs="David" w:hint="cs"/>
          <w:rtl/>
        </w:rPr>
        <w:t xml:space="preserve"> ואני לא מתייחס לאופוזיציה וקואליציה </w:t>
      </w:r>
      <w:r w:rsidRPr="005C7ADD">
        <w:rPr>
          <w:rFonts w:cs="David"/>
          <w:rtl/>
        </w:rPr>
        <w:t>–</w:t>
      </w:r>
      <w:r w:rsidRPr="005C7ADD">
        <w:rPr>
          <w:rFonts w:cs="David" w:hint="cs"/>
          <w:rtl/>
        </w:rPr>
        <w:t xml:space="preserve"> שלא הוגן שלממשלה יש יומיים חובת הנחה ואילו לחבר כנסת 30 או 45 ימים, בינינו, זה לא מדויק. כאשר הממשלה מניחה כאן הצעת חוק זה אחרי שהממשלה ערכה דיונים בתוכה. נותנים לה 30 או 45 ימים כדי להעביר את הצעת החוק בין השרים. </w:t>
      </w:r>
    </w:p>
    <w:p w14:paraId="56556137" w14:textId="77777777" w:rsidR="005C7ADD" w:rsidRPr="005C7ADD" w:rsidRDefault="005C7ADD" w:rsidP="005C7ADD">
      <w:pPr>
        <w:bidi/>
        <w:jc w:val="both"/>
        <w:rPr>
          <w:rFonts w:cs="David" w:hint="cs"/>
          <w:rtl/>
        </w:rPr>
      </w:pPr>
    </w:p>
    <w:p w14:paraId="247F5246" w14:textId="77777777" w:rsidR="005C7ADD" w:rsidRPr="005C7ADD" w:rsidRDefault="005C7ADD" w:rsidP="005C7ADD">
      <w:pPr>
        <w:bidi/>
        <w:jc w:val="both"/>
        <w:rPr>
          <w:rFonts w:cs="David" w:hint="cs"/>
          <w:u w:val="single"/>
          <w:rtl/>
        </w:rPr>
      </w:pPr>
      <w:r w:rsidRPr="005C7ADD">
        <w:rPr>
          <w:rFonts w:cs="David" w:hint="cs"/>
          <w:u w:val="single"/>
          <w:rtl/>
        </w:rPr>
        <w:t>סהר פינטו:</w:t>
      </w:r>
    </w:p>
    <w:p w14:paraId="4384125C" w14:textId="77777777" w:rsidR="005C7ADD" w:rsidRPr="005C7ADD" w:rsidRDefault="005C7ADD" w:rsidP="005C7ADD">
      <w:pPr>
        <w:bidi/>
        <w:jc w:val="both"/>
        <w:rPr>
          <w:rFonts w:cs="David" w:hint="cs"/>
          <w:rtl/>
        </w:rPr>
      </w:pPr>
    </w:p>
    <w:p w14:paraId="3CC11F7A" w14:textId="77777777" w:rsidR="005C7ADD" w:rsidRPr="005C7ADD" w:rsidRDefault="005C7ADD" w:rsidP="005C7ADD">
      <w:pPr>
        <w:bidi/>
        <w:jc w:val="both"/>
        <w:rPr>
          <w:rFonts w:cs="David" w:hint="cs"/>
          <w:rtl/>
        </w:rPr>
      </w:pPr>
      <w:r w:rsidRPr="005C7ADD">
        <w:rPr>
          <w:rFonts w:cs="David" w:hint="cs"/>
          <w:rtl/>
        </w:rPr>
        <w:tab/>
        <w:t xml:space="preserve">בין השרים, אך חברי הכנסת והציבור לא רואים את הנוסח הסופי. </w:t>
      </w:r>
    </w:p>
    <w:p w14:paraId="57E14CCE" w14:textId="77777777" w:rsidR="005C7ADD" w:rsidRPr="005C7ADD" w:rsidRDefault="005C7ADD" w:rsidP="005C7ADD">
      <w:pPr>
        <w:bidi/>
        <w:jc w:val="both"/>
        <w:rPr>
          <w:rFonts w:cs="David" w:hint="cs"/>
          <w:rtl/>
        </w:rPr>
      </w:pPr>
    </w:p>
    <w:p w14:paraId="794C7198" w14:textId="77777777" w:rsidR="005C7ADD" w:rsidRPr="005C7ADD" w:rsidRDefault="005C7ADD" w:rsidP="005C7ADD">
      <w:pPr>
        <w:bidi/>
        <w:jc w:val="both"/>
        <w:rPr>
          <w:rFonts w:cs="David" w:hint="cs"/>
          <w:u w:val="single"/>
          <w:rtl/>
        </w:rPr>
      </w:pPr>
      <w:r w:rsidRPr="005C7ADD">
        <w:rPr>
          <w:rFonts w:cs="David" w:hint="cs"/>
          <w:u w:val="single"/>
          <w:rtl/>
        </w:rPr>
        <w:t>צבי יעקבזון:</w:t>
      </w:r>
    </w:p>
    <w:p w14:paraId="04AED09B" w14:textId="77777777" w:rsidR="005C7ADD" w:rsidRPr="005C7ADD" w:rsidRDefault="005C7ADD" w:rsidP="005C7ADD">
      <w:pPr>
        <w:bidi/>
        <w:jc w:val="both"/>
        <w:rPr>
          <w:rFonts w:cs="David" w:hint="cs"/>
          <w:rtl/>
        </w:rPr>
      </w:pPr>
      <w:r w:rsidRPr="005C7ADD">
        <w:rPr>
          <w:rFonts w:cs="David" w:hint="cs"/>
          <w:rtl/>
        </w:rPr>
        <w:t xml:space="preserve"> </w:t>
      </w:r>
    </w:p>
    <w:p w14:paraId="41856B81" w14:textId="77777777" w:rsidR="005C7ADD" w:rsidRPr="005C7ADD" w:rsidRDefault="005C7ADD" w:rsidP="005C7ADD">
      <w:pPr>
        <w:bidi/>
        <w:jc w:val="both"/>
        <w:rPr>
          <w:rFonts w:cs="David" w:hint="cs"/>
          <w:rtl/>
        </w:rPr>
      </w:pPr>
      <w:r w:rsidRPr="005C7ADD">
        <w:rPr>
          <w:rFonts w:cs="David" w:hint="cs"/>
          <w:rtl/>
        </w:rPr>
        <w:tab/>
        <w:t>אני לא מצליח להבין מה הוא רוצה. הוא רוצה לדון בפטור מחובת הנחה רק אחרי הדיון בוועדת השרים לענייני חקיקה?</w:t>
      </w:r>
    </w:p>
    <w:p w14:paraId="3679F93F" w14:textId="77777777" w:rsidR="005C7ADD" w:rsidRPr="005C7ADD" w:rsidRDefault="005C7ADD" w:rsidP="005C7ADD">
      <w:pPr>
        <w:bidi/>
        <w:jc w:val="both"/>
        <w:rPr>
          <w:rFonts w:cs="David" w:hint="cs"/>
          <w:rtl/>
        </w:rPr>
      </w:pPr>
    </w:p>
    <w:p w14:paraId="005BC75F" w14:textId="77777777" w:rsidR="005C7ADD" w:rsidRPr="005C7ADD" w:rsidRDefault="005C7ADD" w:rsidP="005C7ADD">
      <w:pPr>
        <w:bidi/>
        <w:jc w:val="both"/>
        <w:rPr>
          <w:rFonts w:cs="David" w:hint="cs"/>
          <w:u w:val="single"/>
          <w:rtl/>
        </w:rPr>
      </w:pPr>
      <w:r w:rsidRPr="005C7ADD">
        <w:rPr>
          <w:rFonts w:cs="David" w:hint="cs"/>
          <w:u w:val="single"/>
          <w:rtl/>
        </w:rPr>
        <w:t>אברהם מיכאלי:</w:t>
      </w:r>
    </w:p>
    <w:p w14:paraId="5BFC470D" w14:textId="77777777" w:rsidR="005C7ADD" w:rsidRPr="005C7ADD" w:rsidRDefault="005C7ADD" w:rsidP="005C7ADD">
      <w:pPr>
        <w:bidi/>
        <w:jc w:val="both"/>
        <w:rPr>
          <w:rFonts w:cs="David" w:hint="cs"/>
          <w:rtl/>
        </w:rPr>
      </w:pPr>
    </w:p>
    <w:p w14:paraId="783E98C2" w14:textId="77777777" w:rsidR="005C7ADD" w:rsidRPr="005C7ADD" w:rsidRDefault="005C7ADD" w:rsidP="005C7ADD">
      <w:pPr>
        <w:bidi/>
        <w:jc w:val="both"/>
        <w:rPr>
          <w:rFonts w:cs="David" w:hint="cs"/>
          <w:rtl/>
        </w:rPr>
      </w:pPr>
      <w:r w:rsidRPr="005C7ADD">
        <w:rPr>
          <w:rFonts w:cs="David" w:hint="cs"/>
          <w:rtl/>
        </w:rPr>
        <w:tab/>
        <w:t xml:space="preserve">כך זה קורה עכשיו. </w:t>
      </w:r>
    </w:p>
    <w:p w14:paraId="14774D4E" w14:textId="77777777" w:rsidR="005C7ADD" w:rsidRPr="005C7ADD" w:rsidRDefault="005C7ADD" w:rsidP="005C7ADD">
      <w:pPr>
        <w:bidi/>
        <w:jc w:val="both"/>
        <w:rPr>
          <w:rFonts w:cs="David" w:hint="cs"/>
          <w:rtl/>
        </w:rPr>
      </w:pPr>
    </w:p>
    <w:p w14:paraId="3FDD6282" w14:textId="77777777" w:rsidR="005C7ADD" w:rsidRPr="005C7ADD" w:rsidRDefault="005C7ADD" w:rsidP="005C7ADD">
      <w:pPr>
        <w:bidi/>
        <w:jc w:val="both"/>
        <w:rPr>
          <w:rFonts w:cs="David" w:hint="cs"/>
          <w:u w:val="single"/>
          <w:rtl/>
        </w:rPr>
      </w:pPr>
      <w:r w:rsidRPr="005C7ADD">
        <w:rPr>
          <w:rFonts w:cs="David" w:hint="cs"/>
          <w:u w:val="single"/>
          <w:rtl/>
        </w:rPr>
        <w:t>רונית חייקין יעקובי:</w:t>
      </w:r>
    </w:p>
    <w:p w14:paraId="2B18DF68" w14:textId="77777777" w:rsidR="005C7ADD" w:rsidRPr="005C7ADD" w:rsidRDefault="005C7ADD" w:rsidP="005C7ADD">
      <w:pPr>
        <w:bidi/>
        <w:jc w:val="both"/>
        <w:rPr>
          <w:rFonts w:cs="David" w:hint="cs"/>
          <w:rtl/>
        </w:rPr>
      </w:pPr>
    </w:p>
    <w:p w14:paraId="743F6BE0" w14:textId="77777777" w:rsidR="005C7ADD" w:rsidRPr="005C7ADD" w:rsidRDefault="005C7ADD" w:rsidP="005C7ADD">
      <w:pPr>
        <w:bidi/>
        <w:jc w:val="both"/>
        <w:rPr>
          <w:rFonts w:cs="David" w:hint="cs"/>
          <w:rtl/>
        </w:rPr>
      </w:pPr>
      <w:r w:rsidRPr="005C7ADD">
        <w:rPr>
          <w:rFonts w:cs="David" w:hint="cs"/>
          <w:rtl/>
        </w:rPr>
        <w:tab/>
        <w:t xml:space="preserve">זה כך כבר שנתיים. </w:t>
      </w:r>
    </w:p>
    <w:p w14:paraId="401A5B13" w14:textId="77777777" w:rsidR="005C7ADD" w:rsidRPr="005C7ADD" w:rsidRDefault="005C7ADD" w:rsidP="005C7ADD">
      <w:pPr>
        <w:bidi/>
        <w:jc w:val="both"/>
        <w:rPr>
          <w:rFonts w:cs="David" w:hint="cs"/>
          <w:rtl/>
        </w:rPr>
      </w:pPr>
    </w:p>
    <w:p w14:paraId="4E24B48E" w14:textId="77777777" w:rsidR="005C7ADD" w:rsidRPr="005C7ADD" w:rsidRDefault="005C7ADD" w:rsidP="005C7ADD">
      <w:pPr>
        <w:bidi/>
        <w:jc w:val="both"/>
        <w:rPr>
          <w:rFonts w:cs="David" w:hint="cs"/>
          <w:u w:val="single"/>
          <w:rtl/>
        </w:rPr>
      </w:pPr>
      <w:r w:rsidRPr="005C7ADD">
        <w:rPr>
          <w:rFonts w:cs="David" w:hint="cs"/>
          <w:u w:val="single"/>
          <w:rtl/>
        </w:rPr>
        <w:t>צבי יעקבזון:</w:t>
      </w:r>
    </w:p>
    <w:p w14:paraId="712F7E74" w14:textId="77777777" w:rsidR="005C7ADD" w:rsidRPr="005C7ADD" w:rsidRDefault="005C7ADD" w:rsidP="005C7ADD">
      <w:pPr>
        <w:bidi/>
        <w:jc w:val="both"/>
        <w:rPr>
          <w:rFonts w:cs="David" w:hint="cs"/>
          <w:rtl/>
        </w:rPr>
      </w:pPr>
      <w:r w:rsidRPr="005C7ADD">
        <w:rPr>
          <w:rFonts w:cs="David" w:hint="cs"/>
          <w:rtl/>
        </w:rPr>
        <w:t xml:space="preserve"> </w:t>
      </w:r>
    </w:p>
    <w:p w14:paraId="4613244C" w14:textId="77777777" w:rsidR="005C7ADD" w:rsidRPr="005C7ADD" w:rsidRDefault="005C7ADD" w:rsidP="005C7ADD">
      <w:pPr>
        <w:bidi/>
        <w:jc w:val="both"/>
        <w:rPr>
          <w:rFonts w:cs="David" w:hint="cs"/>
          <w:rtl/>
        </w:rPr>
      </w:pPr>
      <w:r w:rsidRPr="005C7ADD">
        <w:rPr>
          <w:rFonts w:cs="David" w:hint="cs"/>
          <w:rtl/>
        </w:rPr>
        <w:tab/>
        <w:t>אבל צריך לדעת שרוב הצעות החוק נדונות בוועדת השרים לענייני חקיקה כבר אחרי שחלפו 45 ימים.</w:t>
      </w:r>
    </w:p>
    <w:p w14:paraId="676450B2" w14:textId="77777777" w:rsidR="005C7ADD" w:rsidRPr="005C7ADD" w:rsidRDefault="005C7ADD" w:rsidP="005C7ADD">
      <w:pPr>
        <w:bidi/>
        <w:jc w:val="both"/>
        <w:rPr>
          <w:rFonts w:cs="David" w:hint="cs"/>
          <w:rtl/>
        </w:rPr>
      </w:pPr>
    </w:p>
    <w:p w14:paraId="0E78BBBF" w14:textId="77777777" w:rsidR="005C7ADD" w:rsidRPr="005C7ADD" w:rsidRDefault="005C7ADD" w:rsidP="005C7ADD">
      <w:pPr>
        <w:bidi/>
        <w:jc w:val="both"/>
        <w:rPr>
          <w:rFonts w:cs="David" w:hint="cs"/>
          <w:rtl/>
        </w:rPr>
      </w:pPr>
      <w:r w:rsidRPr="005C7ADD">
        <w:rPr>
          <w:rFonts w:cs="David" w:hint="cs"/>
          <w:u w:val="single"/>
          <w:rtl/>
        </w:rPr>
        <w:t>תמי כנפו</w:t>
      </w:r>
      <w:r w:rsidRPr="005C7ADD">
        <w:rPr>
          <w:rFonts w:cs="David" w:hint="cs"/>
          <w:rtl/>
        </w:rPr>
        <w:t xml:space="preserve">: </w:t>
      </w:r>
    </w:p>
    <w:p w14:paraId="48C74443" w14:textId="77777777" w:rsidR="005C7ADD" w:rsidRPr="005C7ADD" w:rsidRDefault="005C7ADD" w:rsidP="005C7ADD">
      <w:pPr>
        <w:bidi/>
        <w:jc w:val="both"/>
        <w:rPr>
          <w:rFonts w:cs="David" w:hint="cs"/>
          <w:rtl/>
        </w:rPr>
      </w:pPr>
    </w:p>
    <w:p w14:paraId="1F9288D2" w14:textId="77777777" w:rsidR="005C7ADD" w:rsidRPr="005C7ADD" w:rsidRDefault="005C7ADD" w:rsidP="005C7ADD">
      <w:pPr>
        <w:bidi/>
        <w:jc w:val="both"/>
        <w:rPr>
          <w:rFonts w:cs="David" w:hint="cs"/>
          <w:rtl/>
        </w:rPr>
      </w:pPr>
      <w:r w:rsidRPr="005C7ADD">
        <w:rPr>
          <w:rFonts w:cs="David" w:hint="cs"/>
          <w:rtl/>
        </w:rPr>
        <w:tab/>
        <w:t xml:space="preserve">לא מדברים על זה. מדברים על פטור מחובת הנחה. </w:t>
      </w:r>
    </w:p>
    <w:p w14:paraId="5397A8E5" w14:textId="77777777" w:rsidR="005C7ADD" w:rsidRPr="005C7ADD" w:rsidRDefault="005C7ADD" w:rsidP="005C7ADD">
      <w:pPr>
        <w:bidi/>
        <w:jc w:val="both"/>
        <w:rPr>
          <w:rFonts w:cs="David" w:hint="cs"/>
          <w:rtl/>
        </w:rPr>
      </w:pPr>
    </w:p>
    <w:p w14:paraId="7C373367" w14:textId="77777777" w:rsidR="005C7ADD" w:rsidRPr="005C7ADD" w:rsidRDefault="005C7ADD" w:rsidP="005C7ADD">
      <w:pPr>
        <w:bidi/>
        <w:jc w:val="both"/>
        <w:rPr>
          <w:rFonts w:cs="David" w:hint="cs"/>
          <w:u w:val="single"/>
          <w:rtl/>
        </w:rPr>
      </w:pPr>
      <w:r w:rsidRPr="005C7ADD">
        <w:rPr>
          <w:rFonts w:cs="David" w:hint="cs"/>
          <w:u w:val="single"/>
          <w:rtl/>
        </w:rPr>
        <w:t>רונית חייקין יעקובי:</w:t>
      </w:r>
    </w:p>
    <w:p w14:paraId="6CBBEAEE" w14:textId="77777777" w:rsidR="005C7ADD" w:rsidRPr="005C7ADD" w:rsidRDefault="005C7ADD" w:rsidP="005C7ADD">
      <w:pPr>
        <w:bidi/>
        <w:jc w:val="both"/>
        <w:rPr>
          <w:rFonts w:cs="David" w:hint="cs"/>
          <w:rtl/>
        </w:rPr>
      </w:pPr>
    </w:p>
    <w:p w14:paraId="003097B0" w14:textId="77777777" w:rsidR="005C7ADD" w:rsidRPr="005C7ADD" w:rsidRDefault="005C7ADD" w:rsidP="005C7ADD">
      <w:pPr>
        <w:bidi/>
        <w:jc w:val="both"/>
        <w:rPr>
          <w:rFonts w:cs="David" w:hint="cs"/>
          <w:rtl/>
        </w:rPr>
      </w:pPr>
      <w:r w:rsidRPr="005C7ADD">
        <w:rPr>
          <w:rFonts w:cs="David" w:hint="cs"/>
          <w:rtl/>
        </w:rPr>
        <w:tab/>
        <w:t xml:space="preserve">אנחנו רוצים להקדים, למשל אם יש משהו אקטואלי בנושא הדלק </w:t>
      </w:r>
      <w:r w:rsidRPr="005C7ADD">
        <w:rPr>
          <w:rFonts w:cs="David"/>
          <w:rtl/>
        </w:rPr>
        <w:t>–</w:t>
      </w:r>
      <w:r w:rsidRPr="005C7ADD">
        <w:rPr>
          <w:rFonts w:cs="David" w:hint="cs"/>
          <w:rtl/>
        </w:rPr>
        <w:t xml:space="preserve"> היום אנחנו צריכים לחכות שבועיים. אנחנו רוצים שזה יעלה כאן לפני תום 45 ימים. </w:t>
      </w:r>
    </w:p>
    <w:p w14:paraId="6337EBB7" w14:textId="77777777" w:rsidR="005C7ADD" w:rsidRPr="005C7ADD" w:rsidRDefault="005C7ADD" w:rsidP="005C7ADD">
      <w:pPr>
        <w:bidi/>
        <w:jc w:val="both"/>
        <w:rPr>
          <w:rFonts w:cs="David" w:hint="cs"/>
          <w:rtl/>
        </w:rPr>
      </w:pPr>
    </w:p>
    <w:p w14:paraId="735AAED6" w14:textId="77777777" w:rsidR="005C7ADD" w:rsidRPr="005C7ADD" w:rsidRDefault="005C7ADD" w:rsidP="005C7ADD">
      <w:pPr>
        <w:bidi/>
        <w:jc w:val="both"/>
        <w:rPr>
          <w:rFonts w:cs="David" w:hint="cs"/>
          <w:u w:val="single"/>
          <w:rtl/>
        </w:rPr>
      </w:pPr>
      <w:r w:rsidRPr="005C7ADD">
        <w:rPr>
          <w:rFonts w:cs="David" w:hint="cs"/>
          <w:u w:val="single"/>
          <w:rtl/>
        </w:rPr>
        <w:t>צבי יעקבזון:</w:t>
      </w:r>
    </w:p>
    <w:p w14:paraId="78F22A6B" w14:textId="77777777" w:rsidR="005C7ADD" w:rsidRPr="005C7ADD" w:rsidRDefault="005C7ADD" w:rsidP="005C7ADD">
      <w:pPr>
        <w:bidi/>
        <w:jc w:val="both"/>
        <w:rPr>
          <w:rFonts w:cs="David" w:hint="cs"/>
          <w:rtl/>
        </w:rPr>
      </w:pPr>
      <w:r w:rsidRPr="005C7ADD">
        <w:rPr>
          <w:rFonts w:cs="David" w:hint="cs"/>
          <w:rtl/>
        </w:rPr>
        <w:t xml:space="preserve"> </w:t>
      </w:r>
    </w:p>
    <w:p w14:paraId="7D52539D" w14:textId="77777777" w:rsidR="005C7ADD" w:rsidRPr="005C7ADD" w:rsidRDefault="005C7ADD" w:rsidP="005C7ADD">
      <w:pPr>
        <w:bidi/>
        <w:jc w:val="both"/>
        <w:rPr>
          <w:rFonts w:cs="David" w:hint="cs"/>
          <w:rtl/>
        </w:rPr>
      </w:pPr>
      <w:r w:rsidRPr="005C7ADD">
        <w:rPr>
          <w:rFonts w:cs="David" w:hint="cs"/>
          <w:rtl/>
        </w:rPr>
        <w:tab/>
        <w:t>אני שואל שאלה פשוטה, באיזו זכות הוא מבקש את זה?</w:t>
      </w:r>
    </w:p>
    <w:p w14:paraId="5A5E9AE8" w14:textId="77777777" w:rsidR="005C7ADD" w:rsidRPr="005C7ADD" w:rsidRDefault="005C7ADD" w:rsidP="005C7ADD">
      <w:pPr>
        <w:bidi/>
        <w:jc w:val="both"/>
        <w:rPr>
          <w:rFonts w:cs="David" w:hint="cs"/>
          <w:rtl/>
        </w:rPr>
      </w:pPr>
    </w:p>
    <w:p w14:paraId="7A698D45" w14:textId="77777777" w:rsidR="005C7ADD" w:rsidRPr="005C7ADD" w:rsidRDefault="005C7ADD" w:rsidP="005C7ADD">
      <w:pPr>
        <w:bidi/>
        <w:jc w:val="both"/>
        <w:rPr>
          <w:rFonts w:cs="David" w:hint="cs"/>
          <w:u w:val="single"/>
          <w:rtl/>
        </w:rPr>
      </w:pPr>
      <w:r w:rsidRPr="005C7ADD">
        <w:rPr>
          <w:rFonts w:cs="David" w:hint="cs"/>
          <w:u w:val="single"/>
          <w:rtl/>
        </w:rPr>
        <w:t>רונית חייקין יעקובי:</w:t>
      </w:r>
    </w:p>
    <w:p w14:paraId="3E5D8BD9" w14:textId="77777777" w:rsidR="005C7ADD" w:rsidRPr="005C7ADD" w:rsidRDefault="005C7ADD" w:rsidP="005C7ADD">
      <w:pPr>
        <w:bidi/>
        <w:jc w:val="both"/>
        <w:rPr>
          <w:rFonts w:cs="David" w:hint="cs"/>
          <w:rtl/>
        </w:rPr>
      </w:pPr>
    </w:p>
    <w:p w14:paraId="25CAE05F" w14:textId="77777777" w:rsidR="005C7ADD" w:rsidRPr="005C7ADD" w:rsidRDefault="005C7ADD" w:rsidP="005C7ADD">
      <w:pPr>
        <w:bidi/>
        <w:jc w:val="both"/>
        <w:rPr>
          <w:rFonts w:cs="David" w:hint="cs"/>
          <w:rtl/>
        </w:rPr>
      </w:pPr>
      <w:r w:rsidRPr="005C7ADD">
        <w:rPr>
          <w:rFonts w:cs="David" w:hint="cs"/>
          <w:rtl/>
        </w:rPr>
        <w:tab/>
        <w:t xml:space="preserve">זה הסכם שנתקבל לפני שנתיים. </w:t>
      </w:r>
    </w:p>
    <w:p w14:paraId="730E5C7F" w14:textId="77777777" w:rsidR="005C7ADD" w:rsidRPr="005C7ADD" w:rsidRDefault="005C7ADD" w:rsidP="005C7ADD">
      <w:pPr>
        <w:bidi/>
        <w:jc w:val="both"/>
        <w:rPr>
          <w:rFonts w:cs="David" w:hint="cs"/>
          <w:rtl/>
        </w:rPr>
      </w:pPr>
    </w:p>
    <w:p w14:paraId="08FF78FD" w14:textId="77777777" w:rsidR="005C7ADD" w:rsidRPr="005C7ADD" w:rsidRDefault="005C7ADD" w:rsidP="005C7ADD">
      <w:pPr>
        <w:bidi/>
        <w:jc w:val="both"/>
        <w:rPr>
          <w:rFonts w:cs="David" w:hint="cs"/>
          <w:u w:val="single"/>
          <w:rtl/>
        </w:rPr>
      </w:pPr>
      <w:r w:rsidRPr="005C7ADD">
        <w:rPr>
          <w:rFonts w:cs="David" w:hint="cs"/>
          <w:u w:val="single"/>
          <w:rtl/>
        </w:rPr>
        <w:t>סהר פינטו:</w:t>
      </w:r>
    </w:p>
    <w:p w14:paraId="4BD13755" w14:textId="77777777" w:rsidR="005C7ADD" w:rsidRPr="005C7ADD" w:rsidRDefault="005C7ADD" w:rsidP="005C7ADD">
      <w:pPr>
        <w:bidi/>
        <w:jc w:val="both"/>
        <w:rPr>
          <w:rFonts w:cs="David" w:hint="cs"/>
          <w:rtl/>
        </w:rPr>
      </w:pPr>
    </w:p>
    <w:p w14:paraId="3444A546" w14:textId="77777777" w:rsidR="005C7ADD" w:rsidRPr="005C7ADD" w:rsidRDefault="005C7ADD" w:rsidP="005C7ADD">
      <w:pPr>
        <w:bidi/>
        <w:jc w:val="both"/>
        <w:rPr>
          <w:rFonts w:cs="David" w:hint="cs"/>
          <w:rtl/>
        </w:rPr>
      </w:pPr>
      <w:r w:rsidRPr="005C7ADD">
        <w:rPr>
          <w:rFonts w:cs="David" w:hint="cs"/>
          <w:rtl/>
        </w:rPr>
        <w:tab/>
        <w:t xml:space="preserve">הרבה יותר חשוב לו שיקבל שבועיים קודם. </w:t>
      </w:r>
    </w:p>
    <w:p w14:paraId="48854FC3" w14:textId="77777777" w:rsidR="005C7ADD" w:rsidRPr="005C7ADD" w:rsidRDefault="005C7ADD" w:rsidP="005C7ADD">
      <w:pPr>
        <w:bidi/>
        <w:jc w:val="both"/>
        <w:rPr>
          <w:rFonts w:cs="David" w:hint="cs"/>
          <w:rtl/>
        </w:rPr>
      </w:pPr>
    </w:p>
    <w:p w14:paraId="3D51C3CE" w14:textId="77777777" w:rsidR="005C7ADD" w:rsidRPr="005C7ADD" w:rsidRDefault="005C7ADD" w:rsidP="005C7ADD">
      <w:pPr>
        <w:bidi/>
        <w:jc w:val="both"/>
        <w:rPr>
          <w:rFonts w:cs="David" w:hint="cs"/>
          <w:u w:val="single"/>
          <w:rtl/>
        </w:rPr>
      </w:pPr>
      <w:r w:rsidRPr="005C7ADD">
        <w:rPr>
          <w:rFonts w:cs="David" w:hint="cs"/>
          <w:u w:val="single"/>
          <w:rtl/>
        </w:rPr>
        <w:t>רונית חייקין יעקובי:</w:t>
      </w:r>
    </w:p>
    <w:p w14:paraId="04D1991F" w14:textId="77777777" w:rsidR="005C7ADD" w:rsidRPr="005C7ADD" w:rsidRDefault="005C7ADD" w:rsidP="005C7ADD">
      <w:pPr>
        <w:bidi/>
        <w:jc w:val="both"/>
        <w:rPr>
          <w:rFonts w:cs="David" w:hint="cs"/>
          <w:rtl/>
        </w:rPr>
      </w:pPr>
    </w:p>
    <w:p w14:paraId="77EBE139" w14:textId="77777777" w:rsidR="005C7ADD" w:rsidRPr="005C7ADD" w:rsidRDefault="005C7ADD" w:rsidP="005C7ADD">
      <w:pPr>
        <w:bidi/>
        <w:jc w:val="both"/>
        <w:rPr>
          <w:rFonts w:cs="David" w:hint="cs"/>
          <w:rtl/>
        </w:rPr>
      </w:pPr>
      <w:r w:rsidRPr="005C7ADD">
        <w:rPr>
          <w:rFonts w:cs="David" w:hint="cs"/>
          <w:rtl/>
        </w:rPr>
        <w:tab/>
        <w:t xml:space="preserve">סמכותו כיושב-ראש ועדת הכנסת לא לקבל את השחרור מחובת הנחה. </w:t>
      </w:r>
    </w:p>
    <w:p w14:paraId="2F2C32EE" w14:textId="77777777" w:rsidR="005C7ADD" w:rsidRPr="005C7ADD" w:rsidRDefault="005C7ADD" w:rsidP="005C7ADD">
      <w:pPr>
        <w:bidi/>
        <w:jc w:val="both"/>
        <w:rPr>
          <w:rFonts w:cs="David" w:hint="cs"/>
          <w:rtl/>
        </w:rPr>
      </w:pPr>
    </w:p>
    <w:p w14:paraId="4DAAAB9A" w14:textId="77777777" w:rsidR="005C7ADD" w:rsidRPr="005C7ADD" w:rsidRDefault="005C7ADD" w:rsidP="005C7ADD">
      <w:pPr>
        <w:bidi/>
        <w:jc w:val="both"/>
        <w:rPr>
          <w:rFonts w:cs="David" w:hint="cs"/>
          <w:u w:val="single"/>
          <w:rtl/>
        </w:rPr>
      </w:pPr>
      <w:r w:rsidRPr="005C7ADD">
        <w:rPr>
          <w:rFonts w:cs="David" w:hint="cs"/>
          <w:u w:val="single"/>
          <w:rtl/>
        </w:rPr>
        <w:t>צבי יעקבזון:</w:t>
      </w:r>
    </w:p>
    <w:p w14:paraId="2786164D" w14:textId="77777777" w:rsidR="005C7ADD" w:rsidRPr="005C7ADD" w:rsidRDefault="005C7ADD" w:rsidP="005C7ADD">
      <w:pPr>
        <w:bidi/>
        <w:jc w:val="both"/>
        <w:rPr>
          <w:rFonts w:cs="David" w:hint="cs"/>
          <w:rtl/>
        </w:rPr>
      </w:pPr>
      <w:r w:rsidRPr="005C7ADD">
        <w:rPr>
          <w:rFonts w:cs="David" w:hint="cs"/>
          <w:rtl/>
        </w:rPr>
        <w:t xml:space="preserve"> </w:t>
      </w:r>
    </w:p>
    <w:p w14:paraId="5E125C44" w14:textId="77777777" w:rsidR="005C7ADD" w:rsidRPr="005C7ADD" w:rsidRDefault="005C7ADD" w:rsidP="005C7ADD">
      <w:pPr>
        <w:bidi/>
        <w:jc w:val="both"/>
        <w:rPr>
          <w:rFonts w:cs="David" w:hint="cs"/>
          <w:rtl/>
        </w:rPr>
      </w:pPr>
      <w:r w:rsidRPr="005C7ADD">
        <w:rPr>
          <w:rFonts w:cs="David" w:hint="cs"/>
          <w:rtl/>
        </w:rPr>
        <w:tab/>
        <w:t xml:space="preserve">איזו זכות יש לו להגיד: אני לא רוצה לדון בזה? </w:t>
      </w:r>
    </w:p>
    <w:p w14:paraId="016A83CF" w14:textId="77777777" w:rsidR="005C7ADD" w:rsidRPr="005C7ADD" w:rsidRDefault="005C7ADD" w:rsidP="005C7ADD">
      <w:pPr>
        <w:bidi/>
        <w:jc w:val="both"/>
        <w:rPr>
          <w:rFonts w:cs="David" w:hint="cs"/>
          <w:rtl/>
        </w:rPr>
      </w:pPr>
    </w:p>
    <w:p w14:paraId="6E4F4D46" w14:textId="77777777" w:rsidR="005C7ADD" w:rsidRPr="005C7ADD" w:rsidRDefault="005C7ADD" w:rsidP="005C7ADD">
      <w:pPr>
        <w:bidi/>
        <w:jc w:val="both"/>
        <w:rPr>
          <w:rFonts w:cs="David" w:hint="cs"/>
          <w:u w:val="single"/>
          <w:rtl/>
        </w:rPr>
      </w:pPr>
      <w:r w:rsidRPr="005C7ADD">
        <w:rPr>
          <w:rFonts w:cs="David" w:hint="cs"/>
          <w:u w:val="single"/>
          <w:rtl/>
        </w:rPr>
        <w:t>אברהם מיכאלי:</w:t>
      </w:r>
    </w:p>
    <w:p w14:paraId="735475A8" w14:textId="77777777" w:rsidR="005C7ADD" w:rsidRPr="005C7ADD" w:rsidRDefault="005C7ADD" w:rsidP="005C7ADD">
      <w:pPr>
        <w:bidi/>
        <w:jc w:val="both"/>
        <w:rPr>
          <w:rFonts w:cs="David" w:hint="cs"/>
          <w:rtl/>
        </w:rPr>
      </w:pPr>
    </w:p>
    <w:p w14:paraId="0A32A3BF" w14:textId="77777777" w:rsidR="005C7ADD" w:rsidRPr="005C7ADD" w:rsidRDefault="005C7ADD" w:rsidP="005C7ADD">
      <w:pPr>
        <w:bidi/>
        <w:jc w:val="both"/>
        <w:rPr>
          <w:rFonts w:cs="David" w:hint="cs"/>
          <w:rtl/>
        </w:rPr>
      </w:pPr>
      <w:r w:rsidRPr="005C7ADD">
        <w:rPr>
          <w:rFonts w:cs="David" w:hint="cs"/>
          <w:rtl/>
        </w:rPr>
        <w:tab/>
        <w:t xml:space="preserve">אלה ההסכמות. </w:t>
      </w:r>
    </w:p>
    <w:p w14:paraId="53C097A6" w14:textId="77777777" w:rsidR="005C7ADD" w:rsidRPr="005C7ADD" w:rsidRDefault="005C7ADD" w:rsidP="005C7ADD">
      <w:pPr>
        <w:bidi/>
        <w:jc w:val="both"/>
        <w:rPr>
          <w:rFonts w:cs="David" w:hint="cs"/>
          <w:rtl/>
        </w:rPr>
      </w:pPr>
    </w:p>
    <w:p w14:paraId="1E869D2A" w14:textId="77777777" w:rsidR="005C7ADD" w:rsidRPr="005C7ADD" w:rsidRDefault="005C7ADD" w:rsidP="005C7ADD">
      <w:pPr>
        <w:bidi/>
        <w:jc w:val="both"/>
        <w:rPr>
          <w:rFonts w:cs="David" w:hint="cs"/>
          <w:u w:val="single"/>
          <w:rtl/>
        </w:rPr>
      </w:pPr>
      <w:r w:rsidRPr="005C7ADD">
        <w:rPr>
          <w:rFonts w:cs="David" w:hint="cs"/>
          <w:u w:val="single"/>
          <w:rtl/>
        </w:rPr>
        <w:t>היו"ר יריב לוין:</w:t>
      </w:r>
    </w:p>
    <w:p w14:paraId="2D481047" w14:textId="77777777" w:rsidR="005C7ADD" w:rsidRPr="005C7ADD" w:rsidRDefault="005C7ADD" w:rsidP="005C7ADD">
      <w:pPr>
        <w:bidi/>
        <w:jc w:val="both"/>
        <w:rPr>
          <w:rFonts w:cs="David" w:hint="cs"/>
          <w:rtl/>
        </w:rPr>
      </w:pPr>
    </w:p>
    <w:p w14:paraId="40A53A3A" w14:textId="77777777" w:rsidR="005C7ADD" w:rsidRPr="005C7ADD" w:rsidRDefault="005C7ADD" w:rsidP="005C7ADD">
      <w:pPr>
        <w:bidi/>
        <w:jc w:val="both"/>
        <w:rPr>
          <w:rFonts w:cs="David" w:hint="cs"/>
          <w:rtl/>
        </w:rPr>
      </w:pPr>
      <w:r w:rsidRPr="005C7ADD">
        <w:rPr>
          <w:rFonts w:cs="David" w:hint="cs"/>
          <w:rtl/>
        </w:rPr>
        <w:tab/>
        <w:t xml:space="preserve">כל הזכות שבעולם. </w:t>
      </w:r>
    </w:p>
    <w:p w14:paraId="1DB79305" w14:textId="77777777" w:rsidR="005C7ADD" w:rsidRPr="005C7ADD" w:rsidRDefault="005C7ADD" w:rsidP="005C7ADD">
      <w:pPr>
        <w:bidi/>
        <w:jc w:val="both"/>
        <w:rPr>
          <w:rFonts w:cs="David" w:hint="cs"/>
          <w:rtl/>
        </w:rPr>
      </w:pPr>
    </w:p>
    <w:p w14:paraId="268FF964" w14:textId="77777777" w:rsidR="005C7ADD" w:rsidRPr="005C7ADD" w:rsidRDefault="005C7ADD" w:rsidP="005C7ADD">
      <w:pPr>
        <w:bidi/>
        <w:jc w:val="both"/>
        <w:rPr>
          <w:rFonts w:cs="David" w:hint="cs"/>
          <w:u w:val="single"/>
          <w:rtl/>
        </w:rPr>
      </w:pPr>
      <w:r w:rsidRPr="005C7ADD">
        <w:rPr>
          <w:rFonts w:cs="David" w:hint="cs"/>
          <w:u w:val="single"/>
          <w:rtl/>
        </w:rPr>
        <w:t>צבי יעקבזון:</w:t>
      </w:r>
    </w:p>
    <w:p w14:paraId="7C5F2B3F" w14:textId="77777777" w:rsidR="005C7ADD" w:rsidRPr="005C7ADD" w:rsidRDefault="005C7ADD" w:rsidP="005C7ADD">
      <w:pPr>
        <w:bidi/>
        <w:jc w:val="both"/>
        <w:rPr>
          <w:rFonts w:cs="David" w:hint="cs"/>
          <w:rtl/>
        </w:rPr>
      </w:pPr>
      <w:r w:rsidRPr="005C7ADD">
        <w:rPr>
          <w:rFonts w:cs="David" w:hint="cs"/>
          <w:rtl/>
        </w:rPr>
        <w:t xml:space="preserve"> </w:t>
      </w:r>
    </w:p>
    <w:p w14:paraId="6A0AF962" w14:textId="77777777" w:rsidR="005C7ADD" w:rsidRPr="005C7ADD" w:rsidRDefault="005C7ADD" w:rsidP="005C7ADD">
      <w:pPr>
        <w:bidi/>
        <w:jc w:val="both"/>
        <w:rPr>
          <w:rFonts w:cs="David" w:hint="cs"/>
          <w:rtl/>
        </w:rPr>
      </w:pPr>
      <w:r w:rsidRPr="005C7ADD">
        <w:rPr>
          <w:rFonts w:cs="David" w:hint="cs"/>
          <w:rtl/>
        </w:rPr>
        <w:tab/>
        <w:t>אתה יכול להגיד: אני כיושב-ראש לא אדון בוועדה עד שחבר הכנסת הזה לא - - -?</w:t>
      </w:r>
    </w:p>
    <w:p w14:paraId="420E1B37" w14:textId="77777777" w:rsidR="005C7ADD" w:rsidRPr="005C7ADD" w:rsidRDefault="005C7ADD" w:rsidP="005C7ADD">
      <w:pPr>
        <w:bidi/>
        <w:jc w:val="both"/>
        <w:rPr>
          <w:rFonts w:cs="David" w:hint="cs"/>
          <w:rtl/>
        </w:rPr>
      </w:pPr>
    </w:p>
    <w:p w14:paraId="3236D510" w14:textId="77777777" w:rsidR="005C7ADD" w:rsidRPr="005C7ADD" w:rsidRDefault="005C7ADD" w:rsidP="005C7ADD">
      <w:pPr>
        <w:bidi/>
        <w:jc w:val="both"/>
        <w:rPr>
          <w:rFonts w:cs="David" w:hint="cs"/>
          <w:u w:val="single"/>
          <w:rtl/>
        </w:rPr>
      </w:pPr>
      <w:r w:rsidRPr="005C7ADD">
        <w:rPr>
          <w:rFonts w:cs="David" w:hint="cs"/>
          <w:u w:val="single"/>
          <w:rtl/>
        </w:rPr>
        <w:t>סהר פינטו:</w:t>
      </w:r>
    </w:p>
    <w:p w14:paraId="7C98969C" w14:textId="77777777" w:rsidR="005C7ADD" w:rsidRPr="005C7ADD" w:rsidRDefault="005C7ADD" w:rsidP="005C7ADD">
      <w:pPr>
        <w:bidi/>
        <w:jc w:val="both"/>
        <w:rPr>
          <w:rFonts w:cs="David" w:hint="cs"/>
          <w:rtl/>
        </w:rPr>
      </w:pPr>
    </w:p>
    <w:p w14:paraId="04D6C9AC" w14:textId="77777777" w:rsidR="005C7ADD" w:rsidRPr="005C7ADD" w:rsidRDefault="005C7ADD" w:rsidP="005C7ADD">
      <w:pPr>
        <w:bidi/>
        <w:jc w:val="both"/>
        <w:rPr>
          <w:rFonts w:cs="David" w:hint="cs"/>
          <w:rtl/>
        </w:rPr>
      </w:pPr>
      <w:r w:rsidRPr="005C7ADD">
        <w:rPr>
          <w:rFonts w:cs="David" w:hint="cs"/>
          <w:rtl/>
        </w:rPr>
        <w:tab/>
        <w:t>באמת עוברים במשך 45 ימים על כל הצעות החוק? את רוצה להגיד לי שעל 3,000 הצעות עוברים בממשלה?</w:t>
      </w:r>
    </w:p>
    <w:p w14:paraId="3F038DA5" w14:textId="77777777" w:rsidR="005C7ADD" w:rsidRPr="005C7ADD" w:rsidRDefault="005C7ADD" w:rsidP="005C7ADD">
      <w:pPr>
        <w:bidi/>
        <w:jc w:val="both"/>
        <w:rPr>
          <w:rFonts w:cs="David" w:hint="cs"/>
          <w:rtl/>
        </w:rPr>
      </w:pPr>
    </w:p>
    <w:p w14:paraId="065DDBB2" w14:textId="77777777" w:rsidR="005C7ADD" w:rsidRPr="005C7ADD" w:rsidRDefault="005C7ADD" w:rsidP="005C7ADD">
      <w:pPr>
        <w:bidi/>
        <w:jc w:val="both"/>
        <w:rPr>
          <w:rFonts w:cs="David" w:hint="cs"/>
          <w:u w:val="single"/>
          <w:rtl/>
        </w:rPr>
      </w:pPr>
      <w:r w:rsidRPr="005C7ADD">
        <w:rPr>
          <w:rFonts w:cs="David" w:hint="cs"/>
          <w:u w:val="single"/>
          <w:rtl/>
        </w:rPr>
        <w:t>היו"ר יריב לוין:</w:t>
      </w:r>
    </w:p>
    <w:p w14:paraId="59C1EC97" w14:textId="77777777" w:rsidR="005C7ADD" w:rsidRPr="005C7ADD" w:rsidRDefault="005C7ADD" w:rsidP="005C7ADD">
      <w:pPr>
        <w:bidi/>
        <w:jc w:val="both"/>
        <w:rPr>
          <w:rFonts w:cs="David" w:hint="cs"/>
          <w:rtl/>
        </w:rPr>
      </w:pPr>
    </w:p>
    <w:p w14:paraId="7F9E4E25" w14:textId="77777777" w:rsidR="005C7ADD" w:rsidRPr="005C7ADD" w:rsidRDefault="005C7ADD" w:rsidP="005C7ADD">
      <w:pPr>
        <w:bidi/>
        <w:jc w:val="both"/>
        <w:rPr>
          <w:rFonts w:cs="David" w:hint="cs"/>
          <w:rtl/>
        </w:rPr>
      </w:pPr>
      <w:r w:rsidRPr="005C7ADD">
        <w:rPr>
          <w:rFonts w:cs="David" w:hint="cs"/>
          <w:rtl/>
        </w:rPr>
        <w:tab/>
        <w:t>אני רוצה להיראות בסדר, אז לא אסכל את בקשתך, אלא רק אדוּן בה אחרי 35 ימים. איפה כתוב שזה אסור?</w:t>
      </w:r>
    </w:p>
    <w:p w14:paraId="7728D3DB" w14:textId="77777777" w:rsidR="005C7ADD" w:rsidRPr="005C7ADD" w:rsidRDefault="005C7ADD" w:rsidP="005C7ADD">
      <w:pPr>
        <w:bidi/>
        <w:jc w:val="both"/>
        <w:rPr>
          <w:rFonts w:cs="David" w:hint="cs"/>
          <w:rtl/>
        </w:rPr>
      </w:pPr>
    </w:p>
    <w:p w14:paraId="7454607B" w14:textId="77777777" w:rsidR="005C7ADD" w:rsidRPr="005C7ADD" w:rsidRDefault="005C7ADD" w:rsidP="005C7ADD">
      <w:pPr>
        <w:bidi/>
        <w:jc w:val="both"/>
        <w:rPr>
          <w:rFonts w:cs="David" w:hint="cs"/>
          <w:u w:val="single"/>
          <w:rtl/>
        </w:rPr>
      </w:pPr>
      <w:r w:rsidRPr="005C7ADD">
        <w:rPr>
          <w:rFonts w:cs="David" w:hint="cs"/>
          <w:u w:val="single"/>
          <w:rtl/>
        </w:rPr>
        <w:t>צבי יעקבזון:</w:t>
      </w:r>
    </w:p>
    <w:p w14:paraId="64064C7C" w14:textId="77777777" w:rsidR="005C7ADD" w:rsidRPr="005C7ADD" w:rsidRDefault="005C7ADD" w:rsidP="005C7ADD">
      <w:pPr>
        <w:bidi/>
        <w:jc w:val="both"/>
        <w:rPr>
          <w:rFonts w:cs="David" w:hint="cs"/>
          <w:rtl/>
        </w:rPr>
      </w:pPr>
      <w:r w:rsidRPr="005C7ADD">
        <w:rPr>
          <w:rFonts w:cs="David" w:hint="cs"/>
          <w:rtl/>
        </w:rPr>
        <w:t xml:space="preserve"> </w:t>
      </w:r>
    </w:p>
    <w:p w14:paraId="60B13059" w14:textId="77777777" w:rsidR="005C7ADD" w:rsidRPr="005C7ADD" w:rsidRDefault="005C7ADD" w:rsidP="005C7ADD">
      <w:pPr>
        <w:bidi/>
        <w:jc w:val="both"/>
        <w:rPr>
          <w:rFonts w:cs="David" w:hint="cs"/>
          <w:rtl/>
        </w:rPr>
      </w:pPr>
      <w:r w:rsidRPr="005C7ADD">
        <w:rPr>
          <w:rFonts w:cs="David" w:hint="cs"/>
          <w:rtl/>
        </w:rPr>
        <w:tab/>
        <w:t xml:space="preserve">אם אתה דיקטטור זה בסדר. </w:t>
      </w:r>
    </w:p>
    <w:p w14:paraId="0898B77A" w14:textId="77777777" w:rsidR="005C7ADD" w:rsidRPr="005C7ADD" w:rsidRDefault="005C7ADD" w:rsidP="005C7ADD">
      <w:pPr>
        <w:bidi/>
        <w:jc w:val="both"/>
        <w:rPr>
          <w:rFonts w:cs="David" w:hint="cs"/>
          <w:rtl/>
        </w:rPr>
      </w:pPr>
    </w:p>
    <w:p w14:paraId="65C3816F" w14:textId="77777777" w:rsidR="005C7ADD" w:rsidRPr="005C7ADD" w:rsidRDefault="005C7ADD" w:rsidP="005C7ADD">
      <w:pPr>
        <w:bidi/>
        <w:jc w:val="both"/>
        <w:rPr>
          <w:rFonts w:cs="David" w:hint="cs"/>
          <w:u w:val="single"/>
          <w:rtl/>
        </w:rPr>
      </w:pPr>
      <w:r w:rsidRPr="005C7ADD">
        <w:rPr>
          <w:rFonts w:cs="David" w:hint="cs"/>
          <w:u w:val="single"/>
          <w:rtl/>
        </w:rPr>
        <w:t>היו"ר יריב לוין:</w:t>
      </w:r>
    </w:p>
    <w:p w14:paraId="18496F6B" w14:textId="77777777" w:rsidR="005C7ADD" w:rsidRPr="005C7ADD" w:rsidRDefault="005C7ADD" w:rsidP="005C7ADD">
      <w:pPr>
        <w:bidi/>
        <w:jc w:val="both"/>
        <w:rPr>
          <w:rFonts w:cs="David" w:hint="cs"/>
          <w:rtl/>
        </w:rPr>
      </w:pPr>
    </w:p>
    <w:p w14:paraId="54442B85" w14:textId="77777777" w:rsidR="005C7ADD" w:rsidRPr="005C7ADD" w:rsidRDefault="005C7ADD" w:rsidP="005C7ADD">
      <w:pPr>
        <w:bidi/>
        <w:jc w:val="both"/>
        <w:rPr>
          <w:rFonts w:cs="David" w:hint="cs"/>
          <w:rtl/>
        </w:rPr>
      </w:pPr>
      <w:r w:rsidRPr="005C7ADD">
        <w:rPr>
          <w:rFonts w:cs="David" w:hint="cs"/>
          <w:rtl/>
        </w:rPr>
        <w:tab/>
        <w:t xml:space="preserve">לא עשיתי את זה אף פעם, אבל יש לי סמכות לעשות כן. </w:t>
      </w:r>
    </w:p>
    <w:p w14:paraId="56466A60" w14:textId="77777777" w:rsidR="005C7ADD" w:rsidRPr="005C7ADD" w:rsidRDefault="005C7ADD" w:rsidP="005C7ADD">
      <w:pPr>
        <w:bidi/>
        <w:jc w:val="both"/>
        <w:rPr>
          <w:rFonts w:cs="David" w:hint="cs"/>
          <w:rtl/>
        </w:rPr>
      </w:pPr>
    </w:p>
    <w:p w14:paraId="666BD5A4" w14:textId="77777777" w:rsidR="005C7ADD" w:rsidRPr="005C7ADD" w:rsidRDefault="005C7ADD" w:rsidP="005C7ADD">
      <w:pPr>
        <w:bidi/>
        <w:jc w:val="both"/>
        <w:rPr>
          <w:rFonts w:cs="David" w:hint="cs"/>
          <w:u w:val="single"/>
          <w:rtl/>
        </w:rPr>
      </w:pPr>
      <w:r w:rsidRPr="005C7ADD">
        <w:rPr>
          <w:rFonts w:cs="David" w:hint="cs"/>
          <w:u w:val="single"/>
          <w:rtl/>
        </w:rPr>
        <w:t>צבי יעקבזון:</w:t>
      </w:r>
    </w:p>
    <w:p w14:paraId="51EFDC94" w14:textId="77777777" w:rsidR="005C7ADD" w:rsidRPr="005C7ADD" w:rsidRDefault="005C7ADD" w:rsidP="005C7ADD">
      <w:pPr>
        <w:bidi/>
        <w:jc w:val="both"/>
        <w:rPr>
          <w:rFonts w:cs="David" w:hint="cs"/>
          <w:rtl/>
        </w:rPr>
      </w:pPr>
      <w:r w:rsidRPr="005C7ADD">
        <w:rPr>
          <w:rFonts w:cs="David" w:hint="cs"/>
          <w:rtl/>
        </w:rPr>
        <w:t xml:space="preserve"> </w:t>
      </w:r>
    </w:p>
    <w:p w14:paraId="79EDF819" w14:textId="77777777" w:rsidR="005C7ADD" w:rsidRPr="005C7ADD" w:rsidRDefault="005C7ADD" w:rsidP="005C7ADD">
      <w:pPr>
        <w:bidi/>
        <w:jc w:val="both"/>
        <w:rPr>
          <w:rFonts w:cs="David" w:hint="cs"/>
          <w:rtl/>
        </w:rPr>
      </w:pPr>
      <w:r w:rsidRPr="005C7ADD">
        <w:rPr>
          <w:rFonts w:cs="David" w:hint="cs"/>
          <w:rtl/>
        </w:rPr>
        <w:tab/>
        <w:t xml:space="preserve">לא אמרתי שזה לא הגיוני. אמרתי: יש כנסת ויש ממשלה. אין קשר בין כנסת לממשלה. </w:t>
      </w:r>
    </w:p>
    <w:p w14:paraId="3953CB39" w14:textId="77777777" w:rsidR="005C7ADD" w:rsidRPr="005C7ADD" w:rsidRDefault="005C7ADD" w:rsidP="005C7ADD">
      <w:pPr>
        <w:bidi/>
        <w:jc w:val="both"/>
        <w:rPr>
          <w:rFonts w:cs="David" w:hint="cs"/>
          <w:rtl/>
        </w:rPr>
      </w:pPr>
    </w:p>
    <w:p w14:paraId="5EA81229" w14:textId="77777777" w:rsidR="005C7ADD" w:rsidRPr="005C7ADD" w:rsidRDefault="005C7ADD" w:rsidP="005C7ADD">
      <w:pPr>
        <w:bidi/>
        <w:jc w:val="both"/>
        <w:rPr>
          <w:rFonts w:cs="David" w:hint="cs"/>
          <w:u w:val="single"/>
          <w:rtl/>
        </w:rPr>
      </w:pPr>
      <w:r w:rsidRPr="005C7ADD">
        <w:rPr>
          <w:rFonts w:cs="David" w:hint="cs"/>
          <w:u w:val="single"/>
          <w:rtl/>
        </w:rPr>
        <w:t>היו"ר יריב לוין:</w:t>
      </w:r>
    </w:p>
    <w:p w14:paraId="70CDA188" w14:textId="77777777" w:rsidR="005C7ADD" w:rsidRPr="005C7ADD" w:rsidRDefault="005C7ADD" w:rsidP="005C7ADD">
      <w:pPr>
        <w:bidi/>
        <w:jc w:val="both"/>
        <w:rPr>
          <w:rFonts w:cs="David" w:hint="cs"/>
          <w:rtl/>
        </w:rPr>
      </w:pPr>
    </w:p>
    <w:p w14:paraId="1BBADB2A" w14:textId="77777777" w:rsidR="005C7ADD" w:rsidRPr="005C7ADD" w:rsidRDefault="005C7ADD" w:rsidP="005C7ADD">
      <w:pPr>
        <w:bidi/>
        <w:jc w:val="both"/>
        <w:rPr>
          <w:rFonts w:cs="David" w:hint="cs"/>
          <w:rtl/>
        </w:rPr>
      </w:pPr>
      <w:r w:rsidRPr="005C7ADD">
        <w:rPr>
          <w:rFonts w:cs="David" w:hint="cs"/>
          <w:rtl/>
        </w:rPr>
        <w:tab/>
        <w:t>אשאל אותך שאלה פשוטה: העברתי הצעת חוק שנוגעת למשרד הפנים אל ועדת הפנים והגנת הסביבה. התגלעו חילוקי דעות ביני ובין שר הפנים, בין שנוגעים לנושא ובין שלא נוגעים בו כלל. יושב-ראש ועדת הפנים והגנת הסביבה, יש לו 6 חודשים שבהם הוא יכול לדחות את הדיון בעניין שלי. אחרי 6 חודשים הוא קבע דיון, דן, אך לא הצביע. הוא קבע שצריך לשמוע עוד מומחים ועוד אנשים וכך סחב את העניין. ברצותו, החוק לא יגיע לעולם למליאה. אתה יודע את זה.</w:t>
      </w:r>
    </w:p>
    <w:p w14:paraId="6A769E5E" w14:textId="77777777" w:rsidR="005C7ADD" w:rsidRPr="005C7ADD" w:rsidRDefault="005C7ADD" w:rsidP="005C7ADD">
      <w:pPr>
        <w:bidi/>
        <w:jc w:val="both"/>
        <w:rPr>
          <w:rFonts w:cs="David" w:hint="cs"/>
          <w:rtl/>
        </w:rPr>
      </w:pPr>
    </w:p>
    <w:p w14:paraId="63A65A42" w14:textId="77777777" w:rsidR="005C7ADD" w:rsidRPr="005C7ADD" w:rsidRDefault="005C7ADD" w:rsidP="005C7ADD">
      <w:pPr>
        <w:bidi/>
        <w:jc w:val="both"/>
        <w:rPr>
          <w:rFonts w:cs="David" w:hint="cs"/>
          <w:u w:val="single"/>
          <w:rtl/>
        </w:rPr>
      </w:pPr>
      <w:r w:rsidRPr="005C7ADD">
        <w:rPr>
          <w:rFonts w:cs="David" w:hint="cs"/>
          <w:u w:val="single"/>
          <w:rtl/>
        </w:rPr>
        <w:t>איל זנדברג:</w:t>
      </w:r>
    </w:p>
    <w:p w14:paraId="7FE17535" w14:textId="77777777" w:rsidR="005C7ADD" w:rsidRPr="005C7ADD" w:rsidRDefault="005C7ADD" w:rsidP="005C7ADD">
      <w:pPr>
        <w:bidi/>
        <w:jc w:val="both"/>
        <w:rPr>
          <w:rFonts w:cs="David" w:hint="cs"/>
          <w:rtl/>
        </w:rPr>
      </w:pPr>
    </w:p>
    <w:p w14:paraId="075A6D4A" w14:textId="77777777" w:rsidR="005C7ADD" w:rsidRPr="005C7ADD" w:rsidRDefault="005C7ADD" w:rsidP="005C7ADD">
      <w:pPr>
        <w:bidi/>
        <w:jc w:val="both"/>
        <w:rPr>
          <w:rFonts w:cs="David" w:hint="cs"/>
          <w:rtl/>
        </w:rPr>
      </w:pPr>
      <w:r w:rsidRPr="005C7ADD">
        <w:rPr>
          <w:rFonts w:cs="David" w:hint="cs"/>
          <w:rtl/>
        </w:rPr>
        <w:tab/>
        <w:t xml:space="preserve">אפשר להביא אותו גם לוועדת הכנסת. </w:t>
      </w:r>
    </w:p>
    <w:p w14:paraId="331F6D40" w14:textId="77777777" w:rsidR="005C7ADD" w:rsidRPr="005C7ADD" w:rsidRDefault="005C7ADD" w:rsidP="005C7ADD">
      <w:pPr>
        <w:bidi/>
        <w:jc w:val="both"/>
        <w:rPr>
          <w:rFonts w:cs="David" w:hint="cs"/>
          <w:rtl/>
        </w:rPr>
      </w:pPr>
    </w:p>
    <w:p w14:paraId="57AF0106" w14:textId="77777777" w:rsidR="005C7ADD" w:rsidRPr="005C7ADD" w:rsidRDefault="005C7ADD" w:rsidP="005C7ADD">
      <w:pPr>
        <w:bidi/>
        <w:jc w:val="both"/>
        <w:rPr>
          <w:rFonts w:cs="David" w:hint="cs"/>
          <w:u w:val="single"/>
          <w:rtl/>
        </w:rPr>
      </w:pPr>
      <w:r w:rsidRPr="005C7ADD">
        <w:rPr>
          <w:rFonts w:cs="David" w:hint="cs"/>
          <w:u w:val="single"/>
          <w:rtl/>
        </w:rPr>
        <w:t>היו"ר יריב לוין:</w:t>
      </w:r>
    </w:p>
    <w:p w14:paraId="6FC715AC" w14:textId="77777777" w:rsidR="005C7ADD" w:rsidRPr="005C7ADD" w:rsidRDefault="005C7ADD" w:rsidP="005C7ADD">
      <w:pPr>
        <w:bidi/>
        <w:jc w:val="both"/>
        <w:rPr>
          <w:rFonts w:cs="David" w:hint="cs"/>
          <w:rtl/>
        </w:rPr>
      </w:pPr>
    </w:p>
    <w:p w14:paraId="4397672A" w14:textId="77777777" w:rsidR="005C7ADD" w:rsidRPr="005C7ADD" w:rsidRDefault="005C7ADD" w:rsidP="005C7ADD">
      <w:pPr>
        <w:bidi/>
        <w:jc w:val="both"/>
        <w:rPr>
          <w:rFonts w:cs="David" w:hint="cs"/>
          <w:rtl/>
        </w:rPr>
      </w:pPr>
      <w:r w:rsidRPr="005C7ADD">
        <w:rPr>
          <w:rFonts w:cs="David" w:hint="cs"/>
          <w:rtl/>
        </w:rPr>
        <w:tab/>
        <w:t xml:space="preserve">אני יכול לעשות גם עוד כמה דברים. אני יכול לקיים הצבעה - - - </w:t>
      </w:r>
    </w:p>
    <w:p w14:paraId="225D7D84" w14:textId="77777777" w:rsidR="005C7ADD" w:rsidRPr="005C7ADD" w:rsidRDefault="005C7ADD" w:rsidP="005C7ADD">
      <w:pPr>
        <w:bidi/>
        <w:jc w:val="both"/>
        <w:rPr>
          <w:rFonts w:cs="David" w:hint="cs"/>
          <w:rtl/>
        </w:rPr>
      </w:pPr>
    </w:p>
    <w:p w14:paraId="77A500D3" w14:textId="77777777" w:rsidR="005C7ADD" w:rsidRPr="005C7ADD" w:rsidRDefault="005C7ADD" w:rsidP="005C7ADD">
      <w:pPr>
        <w:bidi/>
        <w:jc w:val="both"/>
        <w:rPr>
          <w:rFonts w:cs="David" w:hint="cs"/>
          <w:u w:val="single"/>
          <w:rtl/>
        </w:rPr>
      </w:pPr>
      <w:r w:rsidRPr="005C7ADD">
        <w:rPr>
          <w:rFonts w:cs="David" w:hint="cs"/>
          <w:u w:val="single"/>
          <w:rtl/>
        </w:rPr>
        <w:t>צבי יעקבזון:</w:t>
      </w:r>
    </w:p>
    <w:p w14:paraId="101D909F" w14:textId="77777777" w:rsidR="005C7ADD" w:rsidRPr="005C7ADD" w:rsidRDefault="005C7ADD" w:rsidP="005C7ADD">
      <w:pPr>
        <w:bidi/>
        <w:jc w:val="both"/>
        <w:rPr>
          <w:rFonts w:cs="David" w:hint="cs"/>
          <w:rtl/>
        </w:rPr>
      </w:pPr>
      <w:r w:rsidRPr="005C7ADD">
        <w:rPr>
          <w:rFonts w:cs="David" w:hint="cs"/>
          <w:rtl/>
        </w:rPr>
        <w:t xml:space="preserve"> </w:t>
      </w:r>
    </w:p>
    <w:p w14:paraId="5941E1E0" w14:textId="77777777" w:rsidR="005C7ADD" w:rsidRPr="005C7ADD" w:rsidRDefault="005C7ADD" w:rsidP="005C7ADD">
      <w:pPr>
        <w:bidi/>
        <w:jc w:val="both"/>
        <w:rPr>
          <w:rFonts w:cs="David" w:hint="cs"/>
          <w:rtl/>
        </w:rPr>
      </w:pPr>
      <w:r w:rsidRPr="005C7ADD">
        <w:rPr>
          <w:rFonts w:cs="David" w:hint="cs"/>
          <w:rtl/>
        </w:rPr>
        <w:tab/>
        <w:t>אתה יכול, אבל לא מדובר על המסלול הזה. אתה מדבר כרגע על סדר תקין של דיון.</w:t>
      </w:r>
    </w:p>
    <w:p w14:paraId="4F833E78" w14:textId="77777777" w:rsidR="005C7ADD" w:rsidRPr="005C7ADD" w:rsidRDefault="005C7ADD" w:rsidP="005C7ADD">
      <w:pPr>
        <w:bidi/>
        <w:jc w:val="both"/>
        <w:rPr>
          <w:rFonts w:cs="David" w:hint="cs"/>
          <w:rtl/>
        </w:rPr>
      </w:pPr>
    </w:p>
    <w:p w14:paraId="7900513D" w14:textId="77777777" w:rsidR="005C7ADD" w:rsidRPr="005C7ADD" w:rsidRDefault="005C7ADD" w:rsidP="005C7ADD">
      <w:pPr>
        <w:bidi/>
        <w:jc w:val="both"/>
        <w:rPr>
          <w:rFonts w:cs="David" w:hint="cs"/>
          <w:u w:val="single"/>
          <w:rtl/>
        </w:rPr>
      </w:pPr>
      <w:r w:rsidRPr="005C7ADD">
        <w:rPr>
          <w:rFonts w:cs="David" w:hint="cs"/>
          <w:u w:val="single"/>
          <w:rtl/>
        </w:rPr>
        <w:t>היו"ר יריב לוין:</w:t>
      </w:r>
    </w:p>
    <w:p w14:paraId="1C399496" w14:textId="77777777" w:rsidR="005C7ADD" w:rsidRPr="005C7ADD" w:rsidRDefault="005C7ADD" w:rsidP="005C7ADD">
      <w:pPr>
        <w:bidi/>
        <w:jc w:val="both"/>
        <w:rPr>
          <w:rFonts w:cs="David" w:hint="cs"/>
          <w:rtl/>
        </w:rPr>
      </w:pPr>
    </w:p>
    <w:p w14:paraId="6806090B" w14:textId="77777777" w:rsidR="005C7ADD" w:rsidRPr="005C7ADD" w:rsidRDefault="005C7ADD" w:rsidP="005C7ADD">
      <w:pPr>
        <w:bidi/>
        <w:jc w:val="both"/>
        <w:rPr>
          <w:rFonts w:cs="David" w:hint="cs"/>
          <w:rtl/>
        </w:rPr>
      </w:pPr>
      <w:r w:rsidRPr="005C7ADD">
        <w:rPr>
          <w:rFonts w:cs="David" w:hint="cs"/>
          <w:rtl/>
        </w:rPr>
        <w:tab/>
        <w:t xml:space="preserve">הסדר התקין הוא שידון יושב-ראש ועדה בהצעות המונחות בפניו כסדרן, כפי שהועברו אליו. זה כמובן לא עובד כך. </w:t>
      </w:r>
    </w:p>
    <w:p w14:paraId="4A95E0EF" w14:textId="77777777" w:rsidR="005C7ADD" w:rsidRPr="005C7ADD" w:rsidRDefault="005C7ADD" w:rsidP="005C7ADD">
      <w:pPr>
        <w:bidi/>
        <w:jc w:val="both"/>
        <w:rPr>
          <w:rFonts w:cs="David" w:hint="cs"/>
          <w:rtl/>
        </w:rPr>
      </w:pPr>
    </w:p>
    <w:p w14:paraId="72E306EA" w14:textId="77777777" w:rsidR="005C7ADD" w:rsidRPr="005C7ADD" w:rsidRDefault="005C7ADD" w:rsidP="005C7ADD">
      <w:pPr>
        <w:bidi/>
        <w:jc w:val="both"/>
        <w:rPr>
          <w:rFonts w:cs="David" w:hint="cs"/>
          <w:u w:val="single"/>
          <w:rtl/>
        </w:rPr>
      </w:pPr>
      <w:r w:rsidRPr="005C7ADD">
        <w:rPr>
          <w:rFonts w:cs="David" w:hint="cs"/>
          <w:u w:val="single"/>
          <w:rtl/>
        </w:rPr>
        <w:t>צבי יעקבזון:</w:t>
      </w:r>
    </w:p>
    <w:p w14:paraId="0A8D33E6" w14:textId="77777777" w:rsidR="005C7ADD" w:rsidRPr="005C7ADD" w:rsidRDefault="005C7ADD" w:rsidP="005C7ADD">
      <w:pPr>
        <w:bidi/>
        <w:jc w:val="both"/>
        <w:rPr>
          <w:rFonts w:cs="David" w:hint="cs"/>
          <w:rtl/>
        </w:rPr>
      </w:pPr>
      <w:r w:rsidRPr="005C7ADD">
        <w:rPr>
          <w:rFonts w:cs="David" w:hint="cs"/>
          <w:rtl/>
        </w:rPr>
        <w:t xml:space="preserve"> </w:t>
      </w:r>
    </w:p>
    <w:p w14:paraId="660CBFD1" w14:textId="77777777" w:rsidR="005C7ADD" w:rsidRPr="005C7ADD" w:rsidRDefault="005C7ADD" w:rsidP="005C7ADD">
      <w:pPr>
        <w:bidi/>
        <w:jc w:val="both"/>
        <w:rPr>
          <w:rFonts w:cs="David" w:hint="cs"/>
          <w:rtl/>
        </w:rPr>
      </w:pPr>
      <w:r w:rsidRPr="005C7ADD">
        <w:rPr>
          <w:rFonts w:cs="David" w:hint="cs"/>
          <w:rtl/>
        </w:rPr>
        <w:tab/>
        <w:t xml:space="preserve">יושב-ראש הוועדה אומר: אני רוצה סייג, והסייג שהוא דן בפטור מחובת הנחה רק אחרי דיון בוועדת השרים לענייני חקיקה. </w:t>
      </w:r>
    </w:p>
    <w:p w14:paraId="122796C9" w14:textId="77777777" w:rsidR="005C7ADD" w:rsidRPr="005C7ADD" w:rsidRDefault="005C7ADD" w:rsidP="005C7ADD">
      <w:pPr>
        <w:bidi/>
        <w:jc w:val="both"/>
        <w:rPr>
          <w:rFonts w:cs="David" w:hint="cs"/>
          <w:rtl/>
        </w:rPr>
      </w:pPr>
    </w:p>
    <w:p w14:paraId="13D0590A" w14:textId="77777777" w:rsidR="005C7ADD" w:rsidRPr="005C7ADD" w:rsidRDefault="005C7ADD" w:rsidP="005C7ADD">
      <w:pPr>
        <w:bidi/>
        <w:jc w:val="both"/>
        <w:rPr>
          <w:rFonts w:cs="David" w:hint="cs"/>
          <w:u w:val="single"/>
          <w:rtl/>
        </w:rPr>
      </w:pPr>
      <w:r w:rsidRPr="005C7ADD">
        <w:rPr>
          <w:rFonts w:cs="David" w:hint="cs"/>
          <w:u w:val="single"/>
          <w:rtl/>
        </w:rPr>
        <w:t>היו"ר יריב לוין:</w:t>
      </w:r>
    </w:p>
    <w:p w14:paraId="3AF49B11" w14:textId="77777777" w:rsidR="005C7ADD" w:rsidRPr="005C7ADD" w:rsidRDefault="005C7ADD" w:rsidP="005C7ADD">
      <w:pPr>
        <w:bidi/>
        <w:jc w:val="both"/>
        <w:rPr>
          <w:rFonts w:cs="David" w:hint="cs"/>
          <w:rtl/>
        </w:rPr>
      </w:pPr>
    </w:p>
    <w:p w14:paraId="54EDAB20" w14:textId="77777777" w:rsidR="005C7ADD" w:rsidRPr="005C7ADD" w:rsidRDefault="005C7ADD" w:rsidP="005C7ADD">
      <w:pPr>
        <w:bidi/>
        <w:jc w:val="both"/>
        <w:rPr>
          <w:rFonts w:cs="David" w:hint="cs"/>
          <w:rtl/>
        </w:rPr>
      </w:pPr>
      <w:r w:rsidRPr="005C7ADD">
        <w:rPr>
          <w:rFonts w:cs="David" w:hint="cs"/>
          <w:rtl/>
        </w:rPr>
        <w:tab/>
        <w:t xml:space="preserve">לא, אני לא מוכן שיהיה סייג כזה, חס וחלילה.  </w:t>
      </w:r>
    </w:p>
    <w:p w14:paraId="3CCABD32" w14:textId="77777777" w:rsidR="005C7ADD" w:rsidRPr="005C7ADD" w:rsidRDefault="005C7ADD" w:rsidP="005C7ADD">
      <w:pPr>
        <w:bidi/>
        <w:jc w:val="both"/>
        <w:rPr>
          <w:rFonts w:cs="David" w:hint="cs"/>
          <w:rtl/>
        </w:rPr>
      </w:pPr>
    </w:p>
    <w:p w14:paraId="48C90772" w14:textId="77777777" w:rsidR="005C7ADD" w:rsidRPr="005C7ADD" w:rsidRDefault="005C7ADD" w:rsidP="005C7ADD">
      <w:pPr>
        <w:bidi/>
        <w:jc w:val="both"/>
        <w:rPr>
          <w:rFonts w:cs="David" w:hint="cs"/>
          <w:u w:val="single"/>
          <w:rtl/>
        </w:rPr>
      </w:pPr>
      <w:r w:rsidRPr="005C7ADD">
        <w:rPr>
          <w:rFonts w:cs="David" w:hint="cs"/>
          <w:u w:val="single"/>
          <w:rtl/>
        </w:rPr>
        <w:t>לימור ברמן:</w:t>
      </w:r>
    </w:p>
    <w:p w14:paraId="632F89E9" w14:textId="77777777" w:rsidR="005C7ADD" w:rsidRPr="005C7ADD" w:rsidRDefault="005C7ADD" w:rsidP="005C7ADD">
      <w:pPr>
        <w:bidi/>
        <w:jc w:val="both"/>
        <w:rPr>
          <w:rFonts w:cs="David" w:hint="cs"/>
          <w:rtl/>
        </w:rPr>
      </w:pPr>
    </w:p>
    <w:p w14:paraId="31CAA642" w14:textId="77777777" w:rsidR="005C7ADD" w:rsidRPr="005C7ADD" w:rsidRDefault="005C7ADD" w:rsidP="005C7ADD">
      <w:pPr>
        <w:bidi/>
        <w:jc w:val="both"/>
        <w:rPr>
          <w:rFonts w:cs="David" w:hint="cs"/>
          <w:rtl/>
        </w:rPr>
      </w:pPr>
      <w:r w:rsidRPr="005C7ADD">
        <w:rPr>
          <w:rFonts w:cs="David" w:hint="cs"/>
          <w:rtl/>
        </w:rPr>
        <w:tab/>
        <w:t xml:space="preserve">כך קורה בפועל. </w:t>
      </w:r>
    </w:p>
    <w:p w14:paraId="4658FA0F" w14:textId="77777777" w:rsidR="005C7ADD" w:rsidRPr="005C7ADD" w:rsidRDefault="005C7ADD" w:rsidP="005C7ADD">
      <w:pPr>
        <w:bidi/>
        <w:jc w:val="both"/>
        <w:rPr>
          <w:rFonts w:cs="David" w:hint="cs"/>
          <w:rtl/>
        </w:rPr>
      </w:pPr>
    </w:p>
    <w:p w14:paraId="5E7DE13F" w14:textId="77777777" w:rsidR="005C7ADD" w:rsidRPr="005C7ADD" w:rsidRDefault="005C7ADD" w:rsidP="005C7ADD">
      <w:pPr>
        <w:bidi/>
        <w:jc w:val="both"/>
        <w:rPr>
          <w:rFonts w:cs="David" w:hint="cs"/>
          <w:u w:val="single"/>
          <w:rtl/>
        </w:rPr>
      </w:pPr>
      <w:r w:rsidRPr="005C7ADD">
        <w:rPr>
          <w:rFonts w:cs="David" w:hint="cs"/>
          <w:u w:val="single"/>
          <w:rtl/>
        </w:rPr>
        <w:t>היו"ר יריב לוין:</w:t>
      </w:r>
    </w:p>
    <w:p w14:paraId="1E3718E3" w14:textId="77777777" w:rsidR="005C7ADD" w:rsidRPr="005C7ADD" w:rsidRDefault="005C7ADD" w:rsidP="005C7ADD">
      <w:pPr>
        <w:bidi/>
        <w:jc w:val="both"/>
        <w:rPr>
          <w:rFonts w:cs="David" w:hint="cs"/>
          <w:rtl/>
        </w:rPr>
      </w:pPr>
    </w:p>
    <w:p w14:paraId="42C27EA0" w14:textId="77777777" w:rsidR="005C7ADD" w:rsidRPr="005C7ADD" w:rsidRDefault="005C7ADD" w:rsidP="005C7ADD">
      <w:pPr>
        <w:bidi/>
        <w:jc w:val="both"/>
        <w:rPr>
          <w:rFonts w:cs="David" w:hint="cs"/>
          <w:rtl/>
        </w:rPr>
      </w:pPr>
      <w:r w:rsidRPr="005C7ADD">
        <w:rPr>
          <w:rFonts w:cs="David" w:hint="cs"/>
          <w:rtl/>
        </w:rPr>
        <w:tab/>
        <w:t xml:space="preserve">אמרתי שיש לי איתם הסדר של הסכמה, שהוא </w:t>
      </w:r>
      <w:r w:rsidRPr="005C7ADD">
        <w:rPr>
          <w:rFonts w:cs="David"/>
        </w:rPr>
        <w:t>trade</w:t>
      </w:r>
      <w:r w:rsidRPr="005C7ADD">
        <w:rPr>
          <w:rFonts w:cs="David" w:hint="cs"/>
          <w:rtl/>
        </w:rPr>
        <w:t xml:space="preserve"> מסוים שיכול בוודאי גם להשתנות. אני לא רוצה להיות לעולם ועֵד במצב שוועדת השרים לענייני חקיקה תגיד לי: דנו, לא הצלחנו לגבש עמדה ולכן אנחנו צריכים עוד שבועיים. אז מה?</w:t>
      </w:r>
    </w:p>
    <w:p w14:paraId="3A80A8E0" w14:textId="77777777" w:rsidR="005C7ADD" w:rsidRPr="005C7ADD" w:rsidRDefault="005C7ADD" w:rsidP="005C7ADD">
      <w:pPr>
        <w:bidi/>
        <w:jc w:val="both"/>
        <w:rPr>
          <w:rFonts w:cs="David" w:hint="cs"/>
          <w:rtl/>
        </w:rPr>
      </w:pPr>
    </w:p>
    <w:p w14:paraId="74DB70AA" w14:textId="77777777" w:rsidR="005C7ADD" w:rsidRPr="005C7ADD" w:rsidRDefault="005C7ADD" w:rsidP="005C7ADD">
      <w:pPr>
        <w:bidi/>
        <w:jc w:val="both"/>
        <w:rPr>
          <w:rFonts w:cs="David" w:hint="cs"/>
          <w:u w:val="single"/>
          <w:rtl/>
        </w:rPr>
      </w:pPr>
      <w:r w:rsidRPr="005C7ADD">
        <w:rPr>
          <w:rFonts w:cs="David" w:hint="cs"/>
          <w:u w:val="single"/>
          <w:rtl/>
        </w:rPr>
        <w:t>צבי יעקבזון:</w:t>
      </w:r>
    </w:p>
    <w:p w14:paraId="217E1B0D" w14:textId="77777777" w:rsidR="005C7ADD" w:rsidRPr="005C7ADD" w:rsidRDefault="005C7ADD" w:rsidP="005C7ADD">
      <w:pPr>
        <w:bidi/>
        <w:jc w:val="both"/>
        <w:rPr>
          <w:rFonts w:cs="David" w:hint="cs"/>
          <w:rtl/>
        </w:rPr>
      </w:pPr>
      <w:r w:rsidRPr="005C7ADD">
        <w:rPr>
          <w:rFonts w:cs="David" w:hint="cs"/>
          <w:rtl/>
        </w:rPr>
        <w:t xml:space="preserve"> </w:t>
      </w:r>
    </w:p>
    <w:p w14:paraId="7DE08DC5" w14:textId="77777777" w:rsidR="005C7ADD" w:rsidRPr="005C7ADD" w:rsidRDefault="005C7ADD" w:rsidP="005C7ADD">
      <w:pPr>
        <w:bidi/>
        <w:jc w:val="both"/>
        <w:rPr>
          <w:rFonts w:cs="David" w:hint="cs"/>
          <w:rtl/>
        </w:rPr>
      </w:pPr>
      <w:r w:rsidRPr="005C7ADD">
        <w:rPr>
          <w:rFonts w:cs="David" w:hint="cs"/>
          <w:rtl/>
        </w:rPr>
        <w:tab/>
        <w:t xml:space="preserve">לא הבנתי. כלומר אתה לא רוצה להוסיף סייג כזה? </w:t>
      </w:r>
    </w:p>
    <w:p w14:paraId="2AABCCC8" w14:textId="77777777" w:rsidR="005C7ADD" w:rsidRPr="005C7ADD" w:rsidRDefault="005C7ADD" w:rsidP="005C7ADD">
      <w:pPr>
        <w:bidi/>
        <w:jc w:val="both"/>
        <w:rPr>
          <w:rFonts w:cs="David" w:hint="cs"/>
          <w:rtl/>
        </w:rPr>
      </w:pPr>
    </w:p>
    <w:p w14:paraId="1BDBE535" w14:textId="77777777" w:rsidR="005C7ADD" w:rsidRPr="005C7ADD" w:rsidRDefault="005C7ADD" w:rsidP="005C7ADD">
      <w:pPr>
        <w:bidi/>
        <w:jc w:val="both"/>
        <w:rPr>
          <w:rFonts w:cs="David" w:hint="cs"/>
          <w:u w:val="single"/>
          <w:rtl/>
        </w:rPr>
      </w:pPr>
      <w:r w:rsidRPr="005C7ADD">
        <w:rPr>
          <w:rFonts w:cs="David" w:hint="cs"/>
          <w:u w:val="single"/>
          <w:rtl/>
        </w:rPr>
        <w:t>אברהם מיכאלי:</w:t>
      </w:r>
    </w:p>
    <w:p w14:paraId="5DF4DFD8" w14:textId="77777777" w:rsidR="005C7ADD" w:rsidRPr="005C7ADD" w:rsidRDefault="005C7ADD" w:rsidP="005C7ADD">
      <w:pPr>
        <w:bidi/>
        <w:jc w:val="both"/>
        <w:rPr>
          <w:rFonts w:cs="David" w:hint="cs"/>
          <w:rtl/>
        </w:rPr>
      </w:pPr>
    </w:p>
    <w:p w14:paraId="163C4726" w14:textId="77777777" w:rsidR="005C7ADD" w:rsidRPr="005C7ADD" w:rsidRDefault="005C7ADD" w:rsidP="005C7ADD">
      <w:pPr>
        <w:bidi/>
        <w:jc w:val="both"/>
        <w:rPr>
          <w:rFonts w:cs="David" w:hint="cs"/>
          <w:rtl/>
        </w:rPr>
      </w:pPr>
      <w:r w:rsidRPr="005C7ADD">
        <w:rPr>
          <w:rFonts w:cs="David" w:hint="cs"/>
          <w:rtl/>
        </w:rPr>
        <w:tab/>
        <w:t xml:space="preserve">זה נוהל לא כתוב, בהסכמה. </w:t>
      </w:r>
    </w:p>
    <w:p w14:paraId="218242F1" w14:textId="77777777" w:rsidR="005C7ADD" w:rsidRPr="005C7ADD" w:rsidRDefault="005C7ADD" w:rsidP="005C7ADD">
      <w:pPr>
        <w:bidi/>
        <w:jc w:val="both"/>
        <w:rPr>
          <w:rFonts w:cs="David" w:hint="cs"/>
          <w:rtl/>
        </w:rPr>
      </w:pPr>
    </w:p>
    <w:p w14:paraId="1D4ECBA1" w14:textId="77777777" w:rsidR="005C7ADD" w:rsidRPr="005C7ADD" w:rsidRDefault="005C7ADD" w:rsidP="005C7ADD">
      <w:pPr>
        <w:bidi/>
        <w:jc w:val="both"/>
        <w:rPr>
          <w:rFonts w:cs="David" w:hint="cs"/>
          <w:u w:val="single"/>
          <w:rtl/>
        </w:rPr>
      </w:pPr>
      <w:r w:rsidRPr="005C7ADD">
        <w:rPr>
          <w:rFonts w:cs="David" w:hint="cs"/>
          <w:u w:val="single"/>
          <w:rtl/>
        </w:rPr>
        <w:t>היו"ר יריב לוין:</w:t>
      </w:r>
    </w:p>
    <w:p w14:paraId="72E69C2D" w14:textId="77777777" w:rsidR="005C7ADD" w:rsidRPr="005C7ADD" w:rsidRDefault="005C7ADD" w:rsidP="005C7ADD">
      <w:pPr>
        <w:bidi/>
        <w:jc w:val="both"/>
        <w:rPr>
          <w:rFonts w:cs="David" w:hint="cs"/>
          <w:rtl/>
        </w:rPr>
      </w:pPr>
    </w:p>
    <w:p w14:paraId="14026F80" w14:textId="77777777" w:rsidR="005C7ADD" w:rsidRPr="005C7ADD" w:rsidRDefault="005C7ADD" w:rsidP="005C7ADD">
      <w:pPr>
        <w:bidi/>
        <w:jc w:val="both"/>
        <w:rPr>
          <w:rFonts w:cs="David" w:hint="cs"/>
          <w:rtl/>
        </w:rPr>
      </w:pPr>
      <w:r w:rsidRPr="005C7ADD">
        <w:rPr>
          <w:rFonts w:cs="David" w:hint="cs"/>
          <w:rtl/>
        </w:rPr>
        <w:tab/>
        <w:t xml:space="preserve">זה הסדר בהסכמה, שלדעתי עבד יפה ושירת את כולם. אם יש מי שחושבים אחרת, אני מוכן לשקול אותו פעם נוספת. אני חושב שהוא עבד בסך הכול יפה. </w:t>
      </w:r>
    </w:p>
    <w:p w14:paraId="3C7C2C6F" w14:textId="77777777" w:rsidR="005C7ADD" w:rsidRPr="005C7ADD" w:rsidRDefault="005C7ADD" w:rsidP="005C7ADD">
      <w:pPr>
        <w:bidi/>
        <w:jc w:val="both"/>
        <w:rPr>
          <w:rFonts w:cs="David" w:hint="cs"/>
          <w:rtl/>
        </w:rPr>
      </w:pPr>
    </w:p>
    <w:p w14:paraId="02C17B3D" w14:textId="77777777" w:rsidR="005C7ADD" w:rsidRPr="005C7ADD" w:rsidRDefault="005C7ADD" w:rsidP="005C7ADD">
      <w:pPr>
        <w:bidi/>
        <w:jc w:val="both"/>
        <w:rPr>
          <w:rFonts w:cs="David" w:hint="cs"/>
          <w:u w:val="single"/>
          <w:rtl/>
        </w:rPr>
      </w:pPr>
      <w:r w:rsidRPr="005C7ADD">
        <w:rPr>
          <w:rFonts w:cs="David" w:hint="cs"/>
          <w:u w:val="single"/>
          <w:rtl/>
        </w:rPr>
        <w:t>אברהם מיכאלי:</w:t>
      </w:r>
    </w:p>
    <w:p w14:paraId="53A18FA0" w14:textId="77777777" w:rsidR="005C7ADD" w:rsidRPr="005C7ADD" w:rsidRDefault="005C7ADD" w:rsidP="005C7ADD">
      <w:pPr>
        <w:bidi/>
        <w:jc w:val="both"/>
        <w:rPr>
          <w:rFonts w:cs="David" w:hint="cs"/>
          <w:rtl/>
        </w:rPr>
      </w:pPr>
    </w:p>
    <w:p w14:paraId="780FDD5E" w14:textId="77777777" w:rsidR="005C7ADD" w:rsidRPr="005C7ADD" w:rsidRDefault="005C7ADD" w:rsidP="005C7ADD">
      <w:pPr>
        <w:bidi/>
        <w:jc w:val="both"/>
        <w:rPr>
          <w:rFonts w:cs="David" w:hint="cs"/>
          <w:rtl/>
        </w:rPr>
      </w:pPr>
      <w:r w:rsidRPr="005C7ADD">
        <w:rPr>
          <w:rFonts w:cs="David" w:hint="cs"/>
          <w:rtl/>
        </w:rPr>
        <w:tab/>
        <w:t xml:space="preserve">לכן המילה דיקטטור לא שייכת לעניין. </w:t>
      </w:r>
    </w:p>
    <w:p w14:paraId="13AC53BD" w14:textId="77777777" w:rsidR="005C7ADD" w:rsidRPr="005C7ADD" w:rsidRDefault="005C7ADD" w:rsidP="005C7ADD">
      <w:pPr>
        <w:bidi/>
        <w:jc w:val="both"/>
        <w:rPr>
          <w:rFonts w:cs="David" w:hint="cs"/>
          <w:rtl/>
        </w:rPr>
      </w:pPr>
    </w:p>
    <w:p w14:paraId="55154569" w14:textId="77777777" w:rsidR="005C7ADD" w:rsidRPr="005C7ADD" w:rsidRDefault="005C7ADD" w:rsidP="005C7ADD">
      <w:pPr>
        <w:bidi/>
        <w:jc w:val="both"/>
        <w:rPr>
          <w:rFonts w:cs="David" w:hint="cs"/>
          <w:u w:val="single"/>
          <w:rtl/>
        </w:rPr>
      </w:pPr>
      <w:r w:rsidRPr="005C7ADD">
        <w:rPr>
          <w:rFonts w:cs="David" w:hint="cs"/>
          <w:u w:val="single"/>
          <w:rtl/>
        </w:rPr>
        <w:t>היו"ר יריב לוין:</w:t>
      </w:r>
    </w:p>
    <w:p w14:paraId="2C14BF7D" w14:textId="77777777" w:rsidR="005C7ADD" w:rsidRPr="005C7ADD" w:rsidRDefault="005C7ADD" w:rsidP="005C7ADD">
      <w:pPr>
        <w:bidi/>
        <w:jc w:val="both"/>
        <w:rPr>
          <w:rFonts w:cs="David" w:hint="cs"/>
          <w:rtl/>
        </w:rPr>
      </w:pPr>
    </w:p>
    <w:p w14:paraId="3302D8EE" w14:textId="77777777" w:rsidR="005C7ADD" w:rsidRPr="005C7ADD" w:rsidRDefault="005C7ADD" w:rsidP="005C7ADD">
      <w:pPr>
        <w:bidi/>
        <w:jc w:val="both"/>
        <w:rPr>
          <w:rFonts w:cs="David" w:hint="cs"/>
          <w:rtl/>
        </w:rPr>
      </w:pPr>
      <w:r w:rsidRPr="005C7ADD">
        <w:rPr>
          <w:rFonts w:cs="David" w:hint="cs"/>
          <w:rtl/>
        </w:rPr>
        <w:tab/>
        <w:t xml:space="preserve">אני סבור שלא נכון להפוך את ועדת הכנסת לוועדה שדרך הצינור של הדיונים בפטור מחובת הנחה דנה בכל הנושאים בעולם והופכת עצמה למחליפה של הוועדות האחרות. יש מי שהיתה להם גישה יותר אימפריאליסטית משלי, אבל זה בסדר. אני יכול לדון בכל דבר בוועדת הכנסת ואז הדיון בוועדה האחרת כבר יתייתר, אבל זה נראה לי לא נכון. </w:t>
      </w:r>
    </w:p>
    <w:p w14:paraId="0F48F6FC" w14:textId="77777777" w:rsidR="005C7ADD" w:rsidRPr="005C7ADD" w:rsidRDefault="005C7ADD" w:rsidP="005C7ADD">
      <w:pPr>
        <w:bidi/>
        <w:jc w:val="both"/>
        <w:rPr>
          <w:rFonts w:cs="David" w:hint="cs"/>
          <w:rtl/>
        </w:rPr>
      </w:pPr>
    </w:p>
    <w:p w14:paraId="7D37D0D3" w14:textId="77777777" w:rsidR="005C7ADD" w:rsidRPr="005C7ADD" w:rsidRDefault="005C7ADD" w:rsidP="005C7ADD">
      <w:pPr>
        <w:bidi/>
        <w:jc w:val="both"/>
        <w:rPr>
          <w:rFonts w:cs="David" w:hint="cs"/>
          <w:rtl/>
        </w:rPr>
      </w:pPr>
      <w:r w:rsidRPr="005C7ADD">
        <w:rPr>
          <w:rFonts w:cs="David" w:hint="cs"/>
          <w:rtl/>
        </w:rPr>
        <w:tab/>
        <w:t xml:space="preserve">הסברתי לגברת פרח לרנר דבר אחד, שההסדר שהגעתם אליו עם השר בגין, שבעיניי הוא הסדר מצוין, נשען, בין השאר, על ההבנה שכאן אנחנו יורדים ל-30 ימים. אם ההבנות לא יבוצעו, ההסדר יקרוס. </w:t>
      </w:r>
    </w:p>
    <w:p w14:paraId="61532018" w14:textId="77777777" w:rsidR="005C7ADD" w:rsidRPr="005C7ADD" w:rsidRDefault="005C7ADD" w:rsidP="005C7ADD">
      <w:pPr>
        <w:bidi/>
        <w:jc w:val="both"/>
        <w:rPr>
          <w:rFonts w:cs="David" w:hint="cs"/>
          <w:rtl/>
        </w:rPr>
      </w:pPr>
    </w:p>
    <w:p w14:paraId="4D0312DB" w14:textId="77777777" w:rsidR="005C7ADD" w:rsidRPr="005C7ADD" w:rsidRDefault="005C7ADD" w:rsidP="005C7ADD">
      <w:pPr>
        <w:bidi/>
        <w:jc w:val="both"/>
        <w:rPr>
          <w:rFonts w:cs="David" w:hint="cs"/>
          <w:u w:val="single"/>
          <w:rtl/>
        </w:rPr>
      </w:pPr>
      <w:r w:rsidRPr="005C7ADD">
        <w:rPr>
          <w:rFonts w:cs="David" w:hint="cs"/>
          <w:u w:val="single"/>
          <w:rtl/>
        </w:rPr>
        <w:t>סהר פינטו:</w:t>
      </w:r>
    </w:p>
    <w:p w14:paraId="09F7491B" w14:textId="77777777" w:rsidR="005C7ADD" w:rsidRPr="005C7ADD" w:rsidRDefault="005C7ADD" w:rsidP="005C7ADD">
      <w:pPr>
        <w:bidi/>
        <w:jc w:val="both"/>
        <w:rPr>
          <w:rFonts w:cs="David" w:hint="cs"/>
          <w:rtl/>
        </w:rPr>
      </w:pPr>
    </w:p>
    <w:p w14:paraId="6EBC59B6" w14:textId="77777777" w:rsidR="005C7ADD" w:rsidRPr="005C7ADD" w:rsidRDefault="005C7ADD" w:rsidP="005C7ADD">
      <w:pPr>
        <w:bidi/>
        <w:jc w:val="both"/>
        <w:rPr>
          <w:rFonts w:cs="David" w:hint="cs"/>
          <w:rtl/>
        </w:rPr>
      </w:pPr>
      <w:r w:rsidRPr="005C7ADD">
        <w:rPr>
          <w:rFonts w:cs="David" w:hint="cs"/>
          <w:rtl/>
        </w:rPr>
        <w:tab/>
        <w:t>זה נועד לשרת אותו דבר.</w:t>
      </w:r>
    </w:p>
    <w:p w14:paraId="4ACA9134" w14:textId="77777777" w:rsidR="005C7ADD" w:rsidRPr="005C7ADD" w:rsidRDefault="005C7ADD" w:rsidP="005C7ADD">
      <w:pPr>
        <w:bidi/>
        <w:jc w:val="both"/>
        <w:rPr>
          <w:rFonts w:cs="David" w:hint="cs"/>
          <w:rtl/>
        </w:rPr>
      </w:pPr>
    </w:p>
    <w:p w14:paraId="58315BEB" w14:textId="77777777" w:rsidR="005C7ADD" w:rsidRPr="005C7ADD" w:rsidRDefault="005C7ADD" w:rsidP="005C7ADD">
      <w:pPr>
        <w:bidi/>
        <w:jc w:val="both"/>
        <w:rPr>
          <w:rFonts w:cs="David" w:hint="cs"/>
          <w:u w:val="single"/>
          <w:rtl/>
        </w:rPr>
      </w:pPr>
      <w:r w:rsidRPr="005C7ADD">
        <w:rPr>
          <w:rFonts w:cs="David" w:hint="cs"/>
          <w:u w:val="single"/>
          <w:rtl/>
        </w:rPr>
        <w:t>היו"ר יריב לוין:</w:t>
      </w:r>
    </w:p>
    <w:p w14:paraId="78A03304" w14:textId="77777777" w:rsidR="005C7ADD" w:rsidRPr="005C7ADD" w:rsidRDefault="005C7ADD" w:rsidP="005C7ADD">
      <w:pPr>
        <w:bidi/>
        <w:jc w:val="both"/>
        <w:rPr>
          <w:rFonts w:cs="David" w:hint="cs"/>
          <w:rtl/>
        </w:rPr>
      </w:pPr>
    </w:p>
    <w:p w14:paraId="34D208D4" w14:textId="77777777" w:rsidR="005C7ADD" w:rsidRPr="005C7ADD" w:rsidRDefault="005C7ADD" w:rsidP="005C7ADD">
      <w:pPr>
        <w:bidi/>
        <w:jc w:val="both"/>
        <w:rPr>
          <w:rFonts w:cs="David" w:hint="cs"/>
          <w:rtl/>
        </w:rPr>
      </w:pPr>
      <w:r w:rsidRPr="005C7ADD">
        <w:rPr>
          <w:rFonts w:cs="David" w:hint="cs"/>
          <w:rtl/>
        </w:rPr>
        <w:tab/>
        <w:t xml:space="preserve">לכן אני מציע לכם לשקול היטב את ההצעה, שהיא נכונה. ההסדר מול השר בגין הוא הסדר טוב שמשרת את כולם ויש בו היגיון. אני בעד לשמר אותו. אם אתם רוצים לשבור אותו, תשברו אותו. </w:t>
      </w:r>
    </w:p>
    <w:p w14:paraId="78A987E7" w14:textId="77777777" w:rsidR="005C7ADD" w:rsidRPr="005C7ADD" w:rsidRDefault="005C7ADD" w:rsidP="005C7ADD">
      <w:pPr>
        <w:bidi/>
        <w:jc w:val="both"/>
        <w:rPr>
          <w:rFonts w:cs="David" w:hint="cs"/>
          <w:rtl/>
        </w:rPr>
      </w:pPr>
    </w:p>
    <w:p w14:paraId="1ACF8F6C" w14:textId="77777777" w:rsidR="005C7ADD" w:rsidRPr="005C7ADD" w:rsidRDefault="005C7ADD" w:rsidP="005C7ADD">
      <w:pPr>
        <w:bidi/>
        <w:jc w:val="both"/>
        <w:rPr>
          <w:rFonts w:cs="David" w:hint="cs"/>
          <w:u w:val="single"/>
          <w:rtl/>
        </w:rPr>
      </w:pPr>
      <w:r w:rsidRPr="005C7ADD">
        <w:rPr>
          <w:rFonts w:cs="David" w:hint="cs"/>
          <w:u w:val="single"/>
          <w:rtl/>
        </w:rPr>
        <w:t>רונית חייקין יעקובי:</w:t>
      </w:r>
    </w:p>
    <w:p w14:paraId="27BDE84B" w14:textId="77777777" w:rsidR="005C7ADD" w:rsidRPr="005C7ADD" w:rsidRDefault="005C7ADD" w:rsidP="005C7ADD">
      <w:pPr>
        <w:bidi/>
        <w:jc w:val="both"/>
        <w:rPr>
          <w:rFonts w:cs="David" w:hint="cs"/>
          <w:rtl/>
        </w:rPr>
      </w:pPr>
    </w:p>
    <w:p w14:paraId="3B8558B8" w14:textId="77777777" w:rsidR="005C7ADD" w:rsidRPr="005C7ADD" w:rsidRDefault="005C7ADD" w:rsidP="005C7ADD">
      <w:pPr>
        <w:bidi/>
        <w:jc w:val="both"/>
        <w:rPr>
          <w:rFonts w:cs="David" w:hint="cs"/>
          <w:rtl/>
        </w:rPr>
      </w:pPr>
      <w:r w:rsidRPr="005C7ADD">
        <w:rPr>
          <w:rFonts w:cs="David" w:hint="cs"/>
          <w:rtl/>
        </w:rPr>
        <w:tab/>
        <w:t xml:space="preserve">בינתיים רק קיבלו, אך לא נתנו כלום. </w:t>
      </w:r>
    </w:p>
    <w:p w14:paraId="05A94BA9" w14:textId="77777777" w:rsidR="005C7ADD" w:rsidRPr="005C7ADD" w:rsidRDefault="005C7ADD" w:rsidP="005C7ADD">
      <w:pPr>
        <w:bidi/>
        <w:jc w:val="both"/>
        <w:rPr>
          <w:rFonts w:cs="David" w:hint="cs"/>
          <w:rtl/>
        </w:rPr>
      </w:pPr>
    </w:p>
    <w:p w14:paraId="4AC84A71" w14:textId="77777777" w:rsidR="005C7ADD" w:rsidRPr="005C7ADD" w:rsidRDefault="005C7ADD" w:rsidP="005C7ADD">
      <w:pPr>
        <w:bidi/>
        <w:jc w:val="both"/>
        <w:rPr>
          <w:rFonts w:cs="David" w:hint="cs"/>
          <w:u w:val="single"/>
          <w:rtl/>
        </w:rPr>
      </w:pPr>
      <w:r w:rsidRPr="005C7ADD">
        <w:rPr>
          <w:rFonts w:cs="David" w:hint="cs"/>
          <w:u w:val="single"/>
          <w:rtl/>
        </w:rPr>
        <w:t>איל זנדברג:</w:t>
      </w:r>
    </w:p>
    <w:p w14:paraId="00DCA5CD" w14:textId="77777777" w:rsidR="005C7ADD" w:rsidRPr="005C7ADD" w:rsidRDefault="005C7ADD" w:rsidP="005C7ADD">
      <w:pPr>
        <w:bidi/>
        <w:jc w:val="both"/>
        <w:rPr>
          <w:rFonts w:cs="David" w:hint="cs"/>
          <w:rtl/>
        </w:rPr>
      </w:pPr>
    </w:p>
    <w:p w14:paraId="2BD1474C" w14:textId="77777777" w:rsidR="005C7ADD" w:rsidRPr="005C7ADD" w:rsidRDefault="005C7ADD" w:rsidP="005C7ADD">
      <w:pPr>
        <w:bidi/>
        <w:jc w:val="both"/>
        <w:rPr>
          <w:rFonts w:cs="David" w:hint="cs"/>
          <w:rtl/>
        </w:rPr>
      </w:pPr>
      <w:r w:rsidRPr="005C7ADD">
        <w:rPr>
          <w:rFonts w:cs="David" w:hint="cs"/>
          <w:rtl/>
        </w:rPr>
        <w:tab/>
        <w:t xml:space="preserve">לא בכנסת הזאת, אבל בכנסת הבאה זה הסכמה שתמשיך לחול. </w:t>
      </w:r>
    </w:p>
    <w:p w14:paraId="16A8ED54" w14:textId="77777777" w:rsidR="005C7ADD" w:rsidRPr="005C7ADD" w:rsidRDefault="005C7ADD" w:rsidP="005C7ADD">
      <w:pPr>
        <w:bidi/>
        <w:jc w:val="both"/>
        <w:rPr>
          <w:rFonts w:cs="David" w:hint="cs"/>
          <w:rtl/>
        </w:rPr>
      </w:pPr>
    </w:p>
    <w:p w14:paraId="69A56FC4" w14:textId="77777777" w:rsidR="005C7ADD" w:rsidRPr="005C7ADD" w:rsidRDefault="005C7ADD" w:rsidP="005C7ADD">
      <w:pPr>
        <w:bidi/>
        <w:jc w:val="both"/>
        <w:rPr>
          <w:rFonts w:cs="David" w:hint="cs"/>
          <w:u w:val="single"/>
          <w:rtl/>
        </w:rPr>
      </w:pPr>
      <w:r w:rsidRPr="005C7ADD">
        <w:rPr>
          <w:rFonts w:cs="David" w:hint="cs"/>
          <w:u w:val="single"/>
          <w:rtl/>
        </w:rPr>
        <w:t>היו"ר יריב לוין:</w:t>
      </w:r>
    </w:p>
    <w:p w14:paraId="0ABD95E6" w14:textId="77777777" w:rsidR="005C7ADD" w:rsidRPr="005C7ADD" w:rsidRDefault="005C7ADD" w:rsidP="005C7ADD">
      <w:pPr>
        <w:bidi/>
        <w:jc w:val="both"/>
        <w:rPr>
          <w:rFonts w:cs="David" w:hint="cs"/>
          <w:rtl/>
        </w:rPr>
      </w:pPr>
    </w:p>
    <w:p w14:paraId="262C52B3" w14:textId="77777777" w:rsidR="005C7ADD" w:rsidRPr="005C7ADD" w:rsidRDefault="005C7ADD" w:rsidP="005C7ADD">
      <w:pPr>
        <w:bidi/>
        <w:jc w:val="both"/>
        <w:rPr>
          <w:rFonts w:cs="David" w:hint="cs"/>
          <w:rtl/>
        </w:rPr>
      </w:pPr>
      <w:r w:rsidRPr="005C7ADD">
        <w:rPr>
          <w:rFonts w:cs="David" w:hint="cs"/>
          <w:rtl/>
        </w:rPr>
        <w:tab/>
        <w:t xml:space="preserve">רבותי, העניין הזה לא יסתדר בלי הצד שלכם בו. </w:t>
      </w:r>
    </w:p>
    <w:p w14:paraId="0D6D7512" w14:textId="77777777" w:rsidR="005C7ADD" w:rsidRPr="005C7ADD" w:rsidRDefault="005C7ADD" w:rsidP="005C7ADD">
      <w:pPr>
        <w:bidi/>
        <w:jc w:val="both"/>
        <w:rPr>
          <w:rFonts w:cs="David" w:hint="cs"/>
          <w:rtl/>
        </w:rPr>
      </w:pPr>
    </w:p>
    <w:p w14:paraId="3B30F76D" w14:textId="77777777" w:rsidR="005C7ADD" w:rsidRPr="005C7ADD" w:rsidRDefault="005C7ADD" w:rsidP="005C7ADD">
      <w:pPr>
        <w:bidi/>
        <w:jc w:val="both"/>
        <w:rPr>
          <w:rFonts w:cs="David" w:hint="cs"/>
          <w:u w:val="single"/>
          <w:rtl/>
        </w:rPr>
      </w:pPr>
      <w:r w:rsidRPr="005C7ADD">
        <w:rPr>
          <w:rFonts w:cs="David" w:hint="cs"/>
          <w:u w:val="single"/>
          <w:rtl/>
        </w:rPr>
        <w:t>רונית חייקין יעקובי:</w:t>
      </w:r>
    </w:p>
    <w:p w14:paraId="6090D9CD" w14:textId="77777777" w:rsidR="005C7ADD" w:rsidRPr="005C7ADD" w:rsidRDefault="005C7ADD" w:rsidP="005C7ADD">
      <w:pPr>
        <w:bidi/>
        <w:jc w:val="both"/>
        <w:rPr>
          <w:rFonts w:cs="David" w:hint="cs"/>
          <w:rtl/>
        </w:rPr>
      </w:pPr>
    </w:p>
    <w:p w14:paraId="30007912" w14:textId="77777777" w:rsidR="005C7ADD" w:rsidRPr="005C7ADD" w:rsidRDefault="005C7ADD" w:rsidP="005C7ADD">
      <w:pPr>
        <w:bidi/>
        <w:jc w:val="both"/>
        <w:rPr>
          <w:rFonts w:cs="David" w:hint="cs"/>
          <w:rtl/>
        </w:rPr>
      </w:pPr>
      <w:r w:rsidRPr="005C7ADD">
        <w:rPr>
          <w:rFonts w:cs="David" w:hint="cs"/>
          <w:rtl/>
        </w:rPr>
        <w:tab/>
        <w:t>נראה לך הגיוני שבמשך שנה וחצי הממשלה לא דנה בערעורים של חברי כנסת?</w:t>
      </w:r>
    </w:p>
    <w:p w14:paraId="1D317B16" w14:textId="77777777" w:rsidR="005C7ADD" w:rsidRPr="005C7ADD" w:rsidRDefault="005C7ADD" w:rsidP="005C7ADD">
      <w:pPr>
        <w:bidi/>
        <w:jc w:val="both"/>
        <w:rPr>
          <w:rFonts w:cs="David" w:hint="cs"/>
          <w:rtl/>
        </w:rPr>
      </w:pPr>
    </w:p>
    <w:p w14:paraId="0E4BC2C7" w14:textId="77777777" w:rsidR="005C7ADD" w:rsidRPr="005C7ADD" w:rsidRDefault="005C7ADD" w:rsidP="005C7ADD">
      <w:pPr>
        <w:bidi/>
        <w:jc w:val="both"/>
        <w:rPr>
          <w:rFonts w:cs="David" w:hint="cs"/>
          <w:u w:val="single"/>
          <w:rtl/>
        </w:rPr>
      </w:pPr>
      <w:r w:rsidRPr="005C7ADD">
        <w:rPr>
          <w:rFonts w:cs="David" w:hint="cs"/>
          <w:u w:val="single"/>
          <w:rtl/>
        </w:rPr>
        <w:t>פרח לרנר:</w:t>
      </w:r>
    </w:p>
    <w:p w14:paraId="0B7C0039" w14:textId="77777777" w:rsidR="005C7ADD" w:rsidRPr="005C7ADD" w:rsidRDefault="005C7ADD" w:rsidP="005C7ADD">
      <w:pPr>
        <w:bidi/>
        <w:jc w:val="both"/>
        <w:rPr>
          <w:rFonts w:cs="David" w:hint="cs"/>
          <w:rtl/>
        </w:rPr>
      </w:pPr>
    </w:p>
    <w:p w14:paraId="2F213977" w14:textId="77777777" w:rsidR="005C7ADD" w:rsidRPr="005C7ADD" w:rsidRDefault="005C7ADD" w:rsidP="005C7ADD">
      <w:pPr>
        <w:bidi/>
        <w:jc w:val="both"/>
        <w:rPr>
          <w:rFonts w:cs="David" w:hint="cs"/>
          <w:rtl/>
        </w:rPr>
      </w:pPr>
      <w:r w:rsidRPr="005C7ADD">
        <w:rPr>
          <w:rFonts w:cs="David" w:hint="cs"/>
          <w:rtl/>
        </w:rPr>
        <w:tab/>
        <w:t xml:space="preserve">זה לא לשולחן הזה. </w:t>
      </w:r>
    </w:p>
    <w:p w14:paraId="28A64AE5" w14:textId="77777777" w:rsidR="005C7ADD" w:rsidRPr="005C7ADD" w:rsidRDefault="005C7ADD" w:rsidP="005C7ADD">
      <w:pPr>
        <w:bidi/>
        <w:jc w:val="both"/>
        <w:rPr>
          <w:rFonts w:cs="David" w:hint="cs"/>
          <w:rtl/>
        </w:rPr>
      </w:pPr>
    </w:p>
    <w:p w14:paraId="0E9403AB" w14:textId="77777777" w:rsidR="005C7ADD" w:rsidRPr="005C7ADD" w:rsidRDefault="005C7ADD" w:rsidP="005C7ADD">
      <w:pPr>
        <w:bidi/>
        <w:jc w:val="both"/>
        <w:rPr>
          <w:rFonts w:cs="David" w:hint="cs"/>
          <w:u w:val="single"/>
          <w:rtl/>
        </w:rPr>
      </w:pPr>
      <w:r w:rsidRPr="005C7ADD">
        <w:rPr>
          <w:rFonts w:cs="David" w:hint="cs"/>
          <w:u w:val="single"/>
          <w:rtl/>
        </w:rPr>
        <w:t>איל זנדברג:</w:t>
      </w:r>
    </w:p>
    <w:p w14:paraId="5F5D6DBE" w14:textId="77777777" w:rsidR="005C7ADD" w:rsidRPr="005C7ADD" w:rsidRDefault="005C7ADD" w:rsidP="005C7ADD">
      <w:pPr>
        <w:bidi/>
        <w:jc w:val="both"/>
        <w:rPr>
          <w:rFonts w:cs="David" w:hint="cs"/>
          <w:rtl/>
        </w:rPr>
      </w:pPr>
    </w:p>
    <w:p w14:paraId="1E47FBD3" w14:textId="77777777" w:rsidR="005C7ADD" w:rsidRPr="005C7ADD" w:rsidRDefault="005C7ADD" w:rsidP="005C7ADD">
      <w:pPr>
        <w:bidi/>
        <w:jc w:val="both"/>
        <w:rPr>
          <w:rFonts w:cs="David" w:hint="cs"/>
          <w:rtl/>
        </w:rPr>
      </w:pPr>
      <w:r w:rsidRPr="005C7ADD">
        <w:rPr>
          <w:rFonts w:cs="David" w:hint="cs"/>
          <w:rtl/>
        </w:rPr>
        <w:tab/>
        <w:t xml:space="preserve">מה זה ערעורים של חברי כנסת? </w:t>
      </w:r>
    </w:p>
    <w:p w14:paraId="4A949369" w14:textId="77777777" w:rsidR="005C7ADD" w:rsidRPr="005C7ADD" w:rsidRDefault="005C7ADD" w:rsidP="005C7ADD">
      <w:pPr>
        <w:bidi/>
        <w:jc w:val="both"/>
        <w:rPr>
          <w:rFonts w:cs="David" w:hint="cs"/>
          <w:rtl/>
        </w:rPr>
      </w:pPr>
    </w:p>
    <w:p w14:paraId="40E8011B" w14:textId="77777777" w:rsidR="005C7ADD" w:rsidRPr="005C7ADD" w:rsidRDefault="005C7ADD" w:rsidP="005C7ADD">
      <w:pPr>
        <w:bidi/>
        <w:jc w:val="both"/>
        <w:rPr>
          <w:rFonts w:cs="David" w:hint="cs"/>
          <w:u w:val="single"/>
          <w:rtl/>
        </w:rPr>
      </w:pPr>
      <w:r w:rsidRPr="005C7ADD">
        <w:rPr>
          <w:rFonts w:cs="David" w:hint="cs"/>
          <w:u w:val="single"/>
          <w:rtl/>
        </w:rPr>
        <w:t>צבי יעקבזון:</w:t>
      </w:r>
    </w:p>
    <w:p w14:paraId="1F7F3A1C" w14:textId="77777777" w:rsidR="005C7ADD" w:rsidRPr="005C7ADD" w:rsidRDefault="005C7ADD" w:rsidP="005C7ADD">
      <w:pPr>
        <w:bidi/>
        <w:jc w:val="both"/>
        <w:rPr>
          <w:rFonts w:cs="David" w:hint="cs"/>
          <w:rtl/>
        </w:rPr>
      </w:pPr>
      <w:r w:rsidRPr="005C7ADD">
        <w:rPr>
          <w:rFonts w:cs="David" w:hint="cs"/>
          <w:rtl/>
        </w:rPr>
        <w:t xml:space="preserve"> </w:t>
      </w:r>
    </w:p>
    <w:p w14:paraId="6EE4FAB8" w14:textId="77777777" w:rsidR="005C7ADD" w:rsidRPr="005C7ADD" w:rsidRDefault="005C7ADD" w:rsidP="005C7ADD">
      <w:pPr>
        <w:bidi/>
        <w:jc w:val="both"/>
        <w:rPr>
          <w:rFonts w:cs="David" w:hint="cs"/>
          <w:rtl/>
        </w:rPr>
      </w:pPr>
      <w:r w:rsidRPr="005C7ADD">
        <w:rPr>
          <w:rFonts w:cs="David" w:hint="cs"/>
          <w:rtl/>
        </w:rPr>
        <w:tab/>
        <w:t xml:space="preserve">אם זה חברים מהקואליציה, לא נראה לי. </w:t>
      </w:r>
    </w:p>
    <w:p w14:paraId="617347AC" w14:textId="77777777" w:rsidR="005C7ADD" w:rsidRPr="005C7ADD" w:rsidRDefault="005C7ADD" w:rsidP="005C7ADD">
      <w:pPr>
        <w:bidi/>
        <w:jc w:val="both"/>
        <w:rPr>
          <w:rFonts w:cs="David" w:hint="cs"/>
          <w:rtl/>
        </w:rPr>
      </w:pPr>
    </w:p>
    <w:p w14:paraId="1E9181CE" w14:textId="77777777" w:rsidR="005C7ADD" w:rsidRPr="005C7ADD" w:rsidRDefault="005C7ADD" w:rsidP="005C7ADD">
      <w:pPr>
        <w:bidi/>
        <w:jc w:val="both"/>
        <w:rPr>
          <w:rFonts w:cs="David" w:hint="cs"/>
          <w:u w:val="single"/>
          <w:rtl/>
        </w:rPr>
      </w:pPr>
      <w:r w:rsidRPr="005C7ADD">
        <w:rPr>
          <w:rFonts w:cs="David" w:hint="cs"/>
          <w:u w:val="single"/>
          <w:rtl/>
        </w:rPr>
        <w:t>רונית חייקין יעקובי:</w:t>
      </w:r>
    </w:p>
    <w:p w14:paraId="4F2D7A07" w14:textId="77777777" w:rsidR="005C7ADD" w:rsidRPr="005C7ADD" w:rsidRDefault="005C7ADD" w:rsidP="005C7ADD">
      <w:pPr>
        <w:bidi/>
        <w:jc w:val="both"/>
        <w:rPr>
          <w:rFonts w:cs="David" w:hint="cs"/>
          <w:rtl/>
        </w:rPr>
      </w:pPr>
    </w:p>
    <w:p w14:paraId="1EAF2F3E" w14:textId="77777777" w:rsidR="005C7ADD" w:rsidRPr="005C7ADD" w:rsidRDefault="005C7ADD" w:rsidP="005C7ADD">
      <w:pPr>
        <w:bidi/>
        <w:jc w:val="both"/>
        <w:rPr>
          <w:rFonts w:cs="David" w:hint="cs"/>
          <w:rtl/>
        </w:rPr>
      </w:pPr>
      <w:r w:rsidRPr="005C7ADD">
        <w:rPr>
          <w:rFonts w:cs="David" w:hint="cs"/>
          <w:rtl/>
        </w:rPr>
        <w:tab/>
        <w:t xml:space="preserve">השר מערער על הממשלה והדיון מתעכב. </w:t>
      </w:r>
    </w:p>
    <w:p w14:paraId="41B4290D" w14:textId="77777777" w:rsidR="005C7ADD" w:rsidRPr="005C7ADD" w:rsidRDefault="005C7ADD" w:rsidP="005C7ADD">
      <w:pPr>
        <w:bidi/>
        <w:jc w:val="both"/>
        <w:rPr>
          <w:rFonts w:cs="David" w:hint="cs"/>
          <w:rtl/>
        </w:rPr>
      </w:pPr>
    </w:p>
    <w:p w14:paraId="3797B529" w14:textId="77777777" w:rsidR="005C7ADD" w:rsidRPr="005C7ADD" w:rsidRDefault="005C7ADD" w:rsidP="005C7ADD">
      <w:pPr>
        <w:bidi/>
        <w:jc w:val="both"/>
        <w:rPr>
          <w:rFonts w:cs="David" w:hint="cs"/>
          <w:u w:val="single"/>
          <w:rtl/>
        </w:rPr>
      </w:pPr>
      <w:r w:rsidRPr="005C7ADD">
        <w:rPr>
          <w:rFonts w:cs="David" w:hint="cs"/>
          <w:u w:val="single"/>
          <w:rtl/>
        </w:rPr>
        <w:t>היו"ר יריב לוין:</w:t>
      </w:r>
    </w:p>
    <w:p w14:paraId="520DACC7" w14:textId="77777777" w:rsidR="005C7ADD" w:rsidRPr="005C7ADD" w:rsidRDefault="005C7ADD" w:rsidP="005C7ADD">
      <w:pPr>
        <w:bidi/>
        <w:jc w:val="both"/>
        <w:rPr>
          <w:rFonts w:cs="David" w:hint="cs"/>
          <w:rtl/>
        </w:rPr>
      </w:pPr>
    </w:p>
    <w:p w14:paraId="71AA21AF" w14:textId="77777777" w:rsidR="005C7ADD" w:rsidRPr="005C7ADD" w:rsidRDefault="005C7ADD" w:rsidP="005C7ADD">
      <w:pPr>
        <w:bidi/>
        <w:jc w:val="both"/>
        <w:rPr>
          <w:rFonts w:cs="David" w:hint="cs"/>
          <w:rtl/>
        </w:rPr>
      </w:pPr>
      <w:r w:rsidRPr="005C7ADD">
        <w:rPr>
          <w:rFonts w:cs="David" w:hint="cs"/>
          <w:rtl/>
        </w:rPr>
        <w:tab/>
        <w:t xml:space="preserve">שנה וחצי? יש לי הצעת חוק שמתעכבת זמן רב יותר לערעור. </w:t>
      </w:r>
    </w:p>
    <w:p w14:paraId="26DB3D26" w14:textId="77777777" w:rsidR="005C7ADD" w:rsidRPr="005C7ADD" w:rsidRDefault="005C7ADD" w:rsidP="005C7ADD">
      <w:pPr>
        <w:bidi/>
        <w:jc w:val="both"/>
        <w:rPr>
          <w:rFonts w:cs="David" w:hint="cs"/>
          <w:rtl/>
        </w:rPr>
      </w:pPr>
    </w:p>
    <w:p w14:paraId="43C596F9" w14:textId="77777777" w:rsidR="005C7ADD" w:rsidRPr="005C7ADD" w:rsidRDefault="005C7ADD" w:rsidP="005C7ADD">
      <w:pPr>
        <w:bidi/>
        <w:jc w:val="both"/>
        <w:rPr>
          <w:rFonts w:cs="David" w:hint="cs"/>
          <w:u w:val="single"/>
          <w:rtl/>
        </w:rPr>
      </w:pPr>
      <w:r w:rsidRPr="005C7ADD">
        <w:rPr>
          <w:rFonts w:cs="David" w:hint="cs"/>
          <w:u w:val="single"/>
          <w:rtl/>
        </w:rPr>
        <w:t>רונית חייקין יעקובי:</w:t>
      </w:r>
    </w:p>
    <w:p w14:paraId="0E3DA2D4" w14:textId="77777777" w:rsidR="005C7ADD" w:rsidRPr="005C7ADD" w:rsidRDefault="005C7ADD" w:rsidP="005C7ADD">
      <w:pPr>
        <w:bidi/>
        <w:jc w:val="both"/>
        <w:rPr>
          <w:rFonts w:cs="David" w:hint="cs"/>
          <w:rtl/>
        </w:rPr>
      </w:pPr>
    </w:p>
    <w:p w14:paraId="6D9C66B8" w14:textId="77777777" w:rsidR="005C7ADD" w:rsidRPr="005C7ADD" w:rsidRDefault="005C7ADD" w:rsidP="005C7ADD">
      <w:pPr>
        <w:bidi/>
        <w:jc w:val="both"/>
        <w:rPr>
          <w:rFonts w:cs="David" w:hint="cs"/>
          <w:rtl/>
        </w:rPr>
      </w:pPr>
      <w:r w:rsidRPr="005C7ADD">
        <w:rPr>
          <w:rFonts w:cs="David" w:hint="cs"/>
          <w:rtl/>
        </w:rPr>
        <w:tab/>
        <w:t xml:space="preserve">עם כל מה שתביא הממשלה, וגם אם תעלה לנו 2-3 דברים לערערים, בסוף חודש מרץ הפיילוט יסתיים. זה אִיוּם. </w:t>
      </w:r>
    </w:p>
    <w:p w14:paraId="241D9A88" w14:textId="77777777" w:rsidR="005C7ADD" w:rsidRPr="005C7ADD" w:rsidRDefault="005C7ADD" w:rsidP="005C7ADD">
      <w:pPr>
        <w:bidi/>
        <w:jc w:val="both"/>
        <w:rPr>
          <w:rFonts w:cs="David" w:hint="cs"/>
          <w:rtl/>
        </w:rPr>
      </w:pPr>
    </w:p>
    <w:p w14:paraId="1EBE0649" w14:textId="77777777" w:rsidR="005C7ADD" w:rsidRPr="005C7ADD" w:rsidRDefault="005C7ADD" w:rsidP="005C7ADD">
      <w:pPr>
        <w:bidi/>
        <w:jc w:val="both"/>
        <w:rPr>
          <w:rFonts w:cs="David" w:hint="cs"/>
          <w:u w:val="single"/>
          <w:rtl/>
        </w:rPr>
      </w:pPr>
      <w:r w:rsidRPr="005C7ADD">
        <w:rPr>
          <w:rFonts w:cs="David" w:hint="cs"/>
          <w:u w:val="single"/>
          <w:rtl/>
        </w:rPr>
        <w:t>היו"ר יריב לוין:</w:t>
      </w:r>
    </w:p>
    <w:p w14:paraId="7B03DECE" w14:textId="77777777" w:rsidR="005C7ADD" w:rsidRPr="005C7ADD" w:rsidRDefault="005C7ADD" w:rsidP="005C7ADD">
      <w:pPr>
        <w:bidi/>
        <w:jc w:val="both"/>
        <w:rPr>
          <w:rFonts w:cs="David" w:hint="cs"/>
          <w:rtl/>
        </w:rPr>
      </w:pPr>
    </w:p>
    <w:p w14:paraId="5E877F31" w14:textId="77777777" w:rsidR="005C7ADD" w:rsidRPr="005C7ADD" w:rsidRDefault="005C7ADD" w:rsidP="005C7ADD">
      <w:pPr>
        <w:bidi/>
        <w:jc w:val="both"/>
        <w:rPr>
          <w:rFonts w:cs="David" w:hint="cs"/>
          <w:rtl/>
        </w:rPr>
      </w:pPr>
      <w:r w:rsidRPr="005C7ADD">
        <w:rPr>
          <w:rFonts w:cs="David" w:hint="cs"/>
          <w:rtl/>
        </w:rPr>
        <w:tab/>
        <w:t xml:space="preserve">זה לא אִיוּם. כך זה צריך להיות, כי אחרת האיזון נשבר. בעניין הזה אני לגמרי אתך. </w:t>
      </w:r>
    </w:p>
    <w:p w14:paraId="0F276C78" w14:textId="77777777" w:rsidR="005C7ADD" w:rsidRPr="005C7ADD" w:rsidRDefault="005C7ADD" w:rsidP="005C7ADD">
      <w:pPr>
        <w:bidi/>
        <w:jc w:val="both"/>
        <w:rPr>
          <w:rFonts w:cs="David" w:hint="cs"/>
          <w:rtl/>
        </w:rPr>
      </w:pPr>
    </w:p>
    <w:p w14:paraId="7679001F" w14:textId="77777777" w:rsidR="005C7ADD" w:rsidRPr="005C7ADD" w:rsidRDefault="005C7ADD" w:rsidP="005C7ADD">
      <w:pPr>
        <w:bidi/>
        <w:jc w:val="both"/>
        <w:rPr>
          <w:rFonts w:cs="David" w:hint="cs"/>
          <w:u w:val="single"/>
          <w:rtl/>
        </w:rPr>
      </w:pPr>
      <w:r w:rsidRPr="005C7ADD">
        <w:rPr>
          <w:rFonts w:cs="David" w:hint="cs"/>
          <w:u w:val="single"/>
          <w:rtl/>
        </w:rPr>
        <w:t>רונית חייקין יעקובי:</w:t>
      </w:r>
    </w:p>
    <w:p w14:paraId="1B069EDF" w14:textId="77777777" w:rsidR="005C7ADD" w:rsidRPr="005C7ADD" w:rsidRDefault="005C7ADD" w:rsidP="005C7ADD">
      <w:pPr>
        <w:bidi/>
        <w:jc w:val="both"/>
        <w:rPr>
          <w:rFonts w:cs="David" w:hint="cs"/>
          <w:rtl/>
        </w:rPr>
      </w:pPr>
    </w:p>
    <w:p w14:paraId="6809A35B" w14:textId="77777777" w:rsidR="005C7ADD" w:rsidRPr="005C7ADD" w:rsidRDefault="005C7ADD" w:rsidP="005C7ADD">
      <w:pPr>
        <w:bidi/>
        <w:jc w:val="both"/>
        <w:rPr>
          <w:rFonts w:cs="David" w:hint="cs"/>
          <w:rtl/>
        </w:rPr>
      </w:pPr>
      <w:r w:rsidRPr="005C7ADD">
        <w:rPr>
          <w:rFonts w:cs="David" w:hint="cs"/>
          <w:rtl/>
        </w:rPr>
        <w:tab/>
        <w:t xml:space="preserve">אי אפשר כל היום רק לקחת. </w:t>
      </w:r>
    </w:p>
    <w:p w14:paraId="54CCCBCC" w14:textId="77777777" w:rsidR="005C7ADD" w:rsidRPr="005C7ADD" w:rsidRDefault="005C7ADD" w:rsidP="005C7ADD">
      <w:pPr>
        <w:bidi/>
        <w:jc w:val="both"/>
        <w:rPr>
          <w:rFonts w:cs="David" w:hint="cs"/>
          <w:rtl/>
        </w:rPr>
      </w:pPr>
    </w:p>
    <w:p w14:paraId="4FB346F9" w14:textId="77777777" w:rsidR="005C7ADD" w:rsidRPr="005C7ADD" w:rsidRDefault="005C7ADD" w:rsidP="005C7ADD">
      <w:pPr>
        <w:bidi/>
        <w:jc w:val="both"/>
        <w:rPr>
          <w:rFonts w:cs="David" w:hint="cs"/>
          <w:u w:val="single"/>
          <w:rtl/>
        </w:rPr>
      </w:pPr>
      <w:r w:rsidRPr="005C7ADD">
        <w:rPr>
          <w:rFonts w:cs="David" w:hint="cs"/>
          <w:u w:val="single"/>
          <w:rtl/>
        </w:rPr>
        <w:t>פרח לרנר:</w:t>
      </w:r>
    </w:p>
    <w:p w14:paraId="2BB68D95" w14:textId="77777777" w:rsidR="005C7ADD" w:rsidRPr="005C7ADD" w:rsidRDefault="005C7ADD" w:rsidP="005C7ADD">
      <w:pPr>
        <w:bidi/>
        <w:jc w:val="both"/>
        <w:rPr>
          <w:rFonts w:cs="David" w:hint="cs"/>
          <w:rtl/>
        </w:rPr>
      </w:pPr>
    </w:p>
    <w:p w14:paraId="15625FC7" w14:textId="77777777" w:rsidR="005C7ADD" w:rsidRPr="005C7ADD" w:rsidRDefault="005C7ADD" w:rsidP="005C7ADD">
      <w:pPr>
        <w:bidi/>
        <w:jc w:val="both"/>
        <w:rPr>
          <w:rFonts w:cs="David" w:hint="cs"/>
          <w:rtl/>
        </w:rPr>
      </w:pPr>
      <w:r w:rsidRPr="005C7ADD">
        <w:rPr>
          <w:rFonts w:cs="David" w:hint="cs"/>
          <w:rtl/>
        </w:rPr>
        <w:tab/>
        <w:t xml:space="preserve">לא השתתפתי בישיבה עם השר בני בגין. האם באותו דיון דנו גם בעררים? </w:t>
      </w:r>
    </w:p>
    <w:p w14:paraId="7A01162D" w14:textId="77777777" w:rsidR="005C7ADD" w:rsidRPr="005C7ADD" w:rsidRDefault="005C7ADD" w:rsidP="005C7ADD">
      <w:pPr>
        <w:bidi/>
        <w:jc w:val="both"/>
        <w:rPr>
          <w:rFonts w:cs="David" w:hint="cs"/>
          <w:rtl/>
        </w:rPr>
      </w:pPr>
    </w:p>
    <w:p w14:paraId="16BCC817" w14:textId="77777777" w:rsidR="005C7ADD" w:rsidRPr="005C7ADD" w:rsidRDefault="005C7ADD" w:rsidP="005C7ADD">
      <w:pPr>
        <w:bidi/>
        <w:jc w:val="both"/>
        <w:rPr>
          <w:rFonts w:cs="David" w:hint="cs"/>
          <w:u w:val="single"/>
          <w:rtl/>
        </w:rPr>
      </w:pPr>
      <w:r w:rsidRPr="005C7ADD">
        <w:rPr>
          <w:rFonts w:cs="David" w:hint="cs"/>
          <w:u w:val="single"/>
          <w:rtl/>
        </w:rPr>
        <w:t>היו"ר יריב לוין:</w:t>
      </w:r>
    </w:p>
    <w:p w14:paraId="6354EB0D" w14:textId="77777777" w:rsidR="005C7ADD" w:rsidRPr="005C7ADD" w:rsidRDefault="005C7ADD" w:rsidP="005C7ADD">
      <w:pPr>
        <w:bidi/>
        <w:jc w:val="both"/>
        <w:rPr>
          <w:rFonts w:cs="David" w:hint="cs"/>
          <w:rtl/>
        </w:rPr>
      </w:pPr>
    </w:p>
    <w:p w14:paraId="4BCA439D" w14:textId="77777777" w:rsidR="005C7ADD" w:rsidRPr="005C7ADD" w:rsidRDefault="005C7ADD" w:rsidP="005C7ADD">
      <w:pPr>
        <w:bidi/>
        <w:jc w:val="both"/>
        <w:rPr>
          <w:rFonts w:cs="David" w:hint="cs"/>
          <w:rtl/>
        </w:rPr>
      </w:pPr>
      <w:r w:rsidRPr="005C7ADD">
        <w:rPr>
          <w:rFonts w:cs="David" w:hint="cs"/>
          <w:rtl/>
        </w:rPr>
        <w:tab/>
        <w:t xml:space="preserve">לא ייתכן שהצעת חוק שלי ממתינה כבר שנה וחצי בממשלה ולא דנים בערר. </w:t>
      </w:r>
    </w:p>
    <w:p w14:paraId="2990BB79" w14:textId="77777777" w:rsidR="005C7ADD" w:rsidRPr="005C7ADD" w:rsidRDefault="005C7ADD" w:rsidP="005C7ADD">
      <w:pPr>
        <w:bidi/>
        <w:jc w:val="both"/>
        <w:rPr>
          <w:rFonts w:cs="David" w:hint="cs"/>
          <w:rtl/>
        </w:rPr>
      </w:pPr>
    </w:p>
    <w:p w14:paraId="3074D7D7" w14:textId="77777777" w:rsidR="005C7ADD" w:rsidRPr="005C7ADD" w:rsidRDefault="005C7ADD" w:rsidP="005C7ADD">
      <w:pPr>
        <w:bidi/>
        <w:jc w:val="both"/>
        <w:rPr>
          <w:rFonts w:cs="David" w:hint="cs"/>
          <w:u w:val="single"/>
          <w:rtl/>
        </w:rPr>
      </w:pPr>
      <w:r w:rsidRPr="005C7ADD">
        <w:rPr>
          <w:rFonts w:cs="David" w:hint="cs"/>
          <w:u w:val="single"/>
          <w:rtl/>
        </w:rPr>
        <w:t>פרח לרנר:</w:t>
      </w:r>
    </w:p>
    <w:p w14:paraId="0D892681" w14:textId="77777777" w:rsidR="005C7ADD" w:rsidRPr="005C7ADD" w:rsidRDefault="005C7ADD" w:rsidP="005C7ADD">
      <w:pPr>
        <w:bidi/>
        <w:jc w:val="both"/>
        <w:rPr>
          <w:rFonts w:cs="David" w:hint="cs"/>
          <w:rtl/>
        </w:rPr>
      </w:pPr>
    </w:p>
    <w:p w14:paraId="6196DCB5" w14:textId="77777777" w:rsidR="005C7ADD" w:rsidRPr="005C7ADD" w:rsidRDefault="005C7ADD" w:rsidP="005C7ADD">
      <w:pPr>
        <w:bidi/>
        <w:jc w:val="both"/>
        <w:rPr>
          <w:rFonts w:cs="David" w:hint="cs"/>
          <w:rtl/>
        </w:rPr>
      </w:pPr>
      <w:r w:rsidRPr="005C7ADD">
        <w:rPr>
          <w:rFonts w:cs="David" w:hint="cs"/>
          <w:rtl/>
        </w:rPr>
        <w:tab/>
        <w:t xml:space="preserve">בעררים אתם מתפרצים אל דלת פתוחה. הנושא הזה נדון בימים אלה אצל מזכיר הממשלה. </w:t>
      </w:r>
    </w:p>
    <w:p w14:paraId="739DEE48" w14:textId="77777777" w:rsidR="005C7ADD" w:rsidRPr="005C7ADD" w:rsidRDefault="005C7ADD" w:rsidP="005C7ADD">
      <w:pPr>
        <w:bidi/>
        <w:jc w:val="both"/>
        <w:rPr>
          <w:rFonts w:cs="David" w:hint="cs"/>
          <w:rtl/>
        </w:rPr>
      </w:pPr>
    </w:p>
    <w:p w14:paraId="0CCB3AE4" w14:textId="77777777" w:rsidR="005C7ADD" w:rsidRPr="005C7ADD" w:rsidRDefault="005C7ADD" w:rsidP="005C7ADD">
      <w:pPr>
        <w:bidi/>
        <w:jc w:val="both"/>
        <w:rPr>
          <w:rFonts w:cs="David" w:hint="cs"/>
          <w:u w:val="single"/>
          <w:rtl/>
        </w:rPr>
      </w:pPr>
      <w:r w:rsidRPr="005C7ADD">
        <w:rPr>
          <w:rFonts w:cs="David" w:hint="cs"/>
          <w:u w:val="single"/>
          <w:rtl/>
        </w:rPr>
        <w:t>רונית חייקין יעקובי:</w:t>
      </w:r>
    </w:p>
    <w:p w14:paraId="6B9F04AF" w14:textId="77777777" w:rsidR="005C7ADD" w:rsidRPr="005C7ADD" w:rsidRDefault="005C7ADD" w:rsidP="005C7ADD">
      <w:pPr>
        <w:bidi/>
        <w:jc w:val="both"/>
        <w:rPr>
          <w:rFonts w:cs="David" w:hint="cs"/>
          <w:rtl/>
        </w:rPr>
      </w:pPr>
    </w:p>
    <w:p w14:paraId="4E838ED5" w14:textId="77777777" w:rsidR="005C7ADD" w:rsidRPr="005C7ADD" w:rsidRDefault="005C7ADD" w:rsidP="005C7ADD">
      <w:pPr>
        <w:bidi/>
        <w:jc w:val="both"/>
        <w:rPr>
          <w:rFonts w:cs="David" w:hint="cs"/>
          <w:rtl/>
        </w:rPr>
      </w:pPr>
      <w:r w:rsidRPr="005C7ADD">
        <w:rPr>
          <w:rFonts w:cs="David" w:hint="cs"/>
          <w:rtl/>
        </w:rPr>
        <w:tab/>
        <w:t xml:space="preserve">גלעד סממה כבר אמר לנו שזה - - - אנחנו בדצמבר, ובינואר, ובפברואר ובינתיים חבר הכנסת חיים אורון פורש. </w:t>
      </w:r>
    </w:p>
    <w:p w14:paraId="280B5287" w14:textId="77777777" w:rsidR="005C7ADD" w:rsidRPr="005C7ADD" w:rsidRDefault="005C7ADD" w:rsidP="005C7ADD">
      <w:pPr>
        <w:bidi/>
        <w:jc w:val="both"/>
        <w:rPr>
          <w:rFonts w:cs="David" w:hint="cs"/>
          <w:rtl/>
        </w:rPr>
      </w:pPr>
    </w:p>
    <w:p w14:paraId="5569D404" w14:textId="77777777" w:rsidR="005C7ADD" w:rsidRPr="005C7ADD" w:rsidRDefault="005C7ADD" w:rsidP="005C7ADD">
      <w:pPr>
        <w:bidi/>
        <w:jc w:val="both"/>
        <w:rPr>
          <w:rFonts w:cs="David" w:hint="cs"/>
          <w:u w:val="single"/>
          <w:rtl/>
        </w:rPr>
      </w:pPr>
      <w:r w:rsidRPr="005C7ADD">
        <w:rPr>
          <w:rFonts w:cs="David" w:hint="cs"/>
          <w:u w:val="single"/>
          <w:rtl/>
        </w:rPr>
        <w:t>היו"ר יריב לוין:</w:t>
      </w:r>
    </w:p>
    <w:p w14:paraId="57F78886" w14:textId="77777777" w:rsidR="005C7ADD" w:rsidRPr="005C7ADD" w:rsidRDefault="005C7ADD" w:rsidP="005C7ADD">
      <w:pPr>
        <w:bidi/>
        <w:jc w:val="both"/>
        <w:rPr>
          <w:rFonts w:cs="David" w:hint="cs"/>
          <w:rtl/>
        </w:rPr>
      </w:pPr>
    </w:p>
    <w:p w14:paraId="4E3D6C2C" w14:textId="77777777" w:rsidR="005C7ADD" w:rsidRPr="005C7ADD" w:rsidRDefault="005C7ADD" w:rsidP="005C7ADD">
      <w:pPr>
        <w:bidi/>
        <w:jc w:val="both"/>
        <w:rPr>
          <w:rFonts w:cs="David" w:hint="cs"/>
          <w:rtl/>
        </w:rPr>
      </w:pPr>
      <w:r w:rsidRPr="005C7ADD">
        <w:rPr>
          <w:rFonts w:cs="David" w:hint="cs"/>
          <w:rtl/>
        </w:rPr>
        <w:tab/>
        <w:t xml:space="preserve">לך יש עוד יתרון, כי את יכולה להחליט להביא את זה להצבעה גם אם זה נופל. לא מעניינת אותך הממשלה. אני אפילו את זה לא יכול לעשות. </w:t>
      </w:r>
    </w:p>
    <w:p w14:paraId="256BB89D" w14:textId="77777777" w:rsidR="005C7ADD" w:rsidRPr="005C7ADD" w:rsidRDefault="005C7ADD" w:rsidP="005C7ADD">
      <w:pPr>
        <w:bidi/>
        <w:jc w:val="both"/>
        <w:rPr>
          <w:rFonts w:cs="David" w:hint="cs"/>
          <w:rtl/>
        </w:rPr>
      </w:pPr>
    </w:p>
    <w:p w14:paraId="309636B4" w14:textId="77777777" w:rsidR="005C7ADD" w:rsidRPr="005C7ADD" w:rsidRDefault="005C7ADD" w:rsidP="005C7ADD">
      <w:pPr>
        <w:bidi/>
        <w:jc w:val="both"/>
        <w:rPr>
          <w:rFonts w:cs="David" w:hint="cs"/>
          <w:u w:val="single"/>
          <w:rtl/>
        </w:rPr>
      </w:pPr>
      <w:r w:rsidRPr="005C7ADD">
        <w:rPr>
          <w:rFonts w:cs="David" w:hint="cs"/>
          <w:u w:val="single"/>
          <w:rtl/>
        </w:rPr>
        <w:t>רונית חייקין יעקובי:</w:t>
      </w:r>
    </w:p>
    <w:p w14:paraId="0DBD5ECD" w14:textId="77777777" w:rsidR="005C7ADD" w:rsidRPr="005C7ADD" w:rsidRDefault="005C7ADD" w:rsidP="005C7ADD">
      <w:pPr>
        <w:bidi/>
        <w:jc w:val="both"/>
        <w:rPr>
          <w:rFonts w:cs="David" w:hint="cs"/>
          <w:rtl/>
        </w:rPr>
      </w:pPr>
    </w:p>
    <w:p w14:paraId="34EA95EC" w14:textId="77777777" w:rsidR="005C7ADD" w:rsidRPr="005C7ADD" w:rsidRDefault="005C7ADD" w:rsidP="005C7ADD">
      <w:pPr>
        <w:bidi/>
        <w:jc w:val="both"/>
        <w:rPr>
          <w:rFonts w:cs="David" w:hint="cs"/>
          <w:rtl/>
        </w:rPr>
      </w:pPr>
      <w:r w:rsidRPr="005C7ADD">
        <w:rPr>
          <w:rFonts w:cs="David" w:hint="cs"/>
          <w:rtl/>
        </w:rPr>
        <w:tab/>
        <w:t xml:space="preserve">אז תחתים אותי ואני אגיש את זה. </w:t>
      </w:r>
    </w:p>
    <w:p w14:paraId="26864219" w14:textId="77777777" w:rsidR="005C7ADD" w:rsidRPr="005C7ADD" w:rsidRDefault="005C7ADD" w:rsidP="005C7ADD">
      <w:pPr>
        <w:bidi/>
        <w:jc w:val="both"/>
        <w:rPr>
          <w:rFonts w:cs="David" w:hint="cs"/>
          <w:rtl/>
        </w:rPr>
      </w:pPr>
    </w:p>
    <w:p w14:paraId="07A277E0" w14:textId="77777777" w:rsidR="005C7ADD" w:rsidRPr="005C7ADD" w:rsidRDefault="005C7ADD" w:rsidP="005C7ADD">
      <w:pPr>
        <w:bidi/>
        <w:jc w:val="both"/>
        <w:rPr>
          <w:rFonts w:cs="David" w:hint="cs"/>
          <w:u w:val="single"/>
          <w:rtl/>
        </w:rPr>
      </w:pPr>
      <w:r w:rsidRPr="005C7ADD">
        <w:rPr>
          <w:rFonts w:cs="David" w:hint="cs"/>
          <w:u w:val="single"/>
          <w:rtl/>
        </w:rPr>
        <w:t>היו"ר יריב לוין:</w:t>
      </w:r>
    </w:p>
    <w:p w14:paraId="7EDD8817" w14:textId="77777777" w:rsidR="005C7ADD" w:rsidRPr="005C7ADD" w:rsidRDefault="005C7ADD" w:rsidP="005C7ADD">
      <w:pPr>
        <w:bidi/>
        <w:jc w:val="both"/>
        <w:rPr>
          <w:rFonts w:cs="David" w:hint="cs"/>
          <w:rtl/>
        </w:rPr>
      </w:pPr>
    </w:p>
    <w:p w14:paraId="13BAD1A5" w14:textId="77777777" w:rsidR="005C7ADD" w:rsidRPr="005C7ADD" w:rsidRDefault="005C7ADD" w:rsidP="005C7ADD">
      <w:pPr>
        <w:bidi/>
        <w:jc w:val="both"/>
        <w:rPr>
          <w:rFonts w:cs="David" w:hint="cs"/>
          <w:rtl/>
        </w:rPr>
      </w:pPr>
      <w:r w:rsidRPr="005C7ADD">
        <w:rPr>
          <w:rFonts w:cs="David" w:hint="cs"/>
          <w:rtl/>
        </w:rPr>
        <w:tab/>
        <w:t xml:space="preserve">החתמתי את חברת הכנסת יולי תמיר אבל היא פרשה מן הכנסת. </w:t>
      </w:r>
    </w:p>
    <w:p w14:paraId="01096104" w14:textId="77777777" w:rsidR="005C7ADD" w:rsidRPr="005C7ADD" w:rsidRDefault="005C7ADD" w:rsidP="005C7ADD">
      <w:pPr>
        <w:bidi/>
        <w:jc w:val="both"/>
        <w:rPr>
          <w:rFonts w:cs="David" w:hint="cs"/>
          <w:rtl/>
        </w:rPr>
      </w:pPr>
    </w:p>
    <w:p w14:paraId="5FDB8129" w14:textId="77777777" w:rsidR="005C7ADD" w:rsidRPr="005C7ADD" w:rsidRDefault="005C7ADD" w:rsidP="005C7ADD">
      <w:pPr>
        <w:bidi/>
        <w:jc w:val="both"/>
        <w:rPr>
          <w:rFonts w:cs="David" w:hint="cs"/>
          <w:u w:val="single"/>
          <w:rtl/>
        </w:rPr>
      </w:pPr>
      <w:r w:rsidRPr="005C7ADD">
        <w:rPr>
          <w:rFonts w:cs="David" w:hint="cs"/>
          <w:u w:val="single"/>
          <w:rtl/>
        </w:rPr>
        <w:t>אברהם מיכאלי:</w:t>
      </w:r>
    </w:p>
    <w:p w14:paraId="02F6F045" w14:textId="77777777" w:rsidR="005C7ADD" w:rsidRPr="005C7ADD" w:rsidRDefault="005C7ADD" w:rsidP="005C7ADD">
      <w:pPr>
        <w:bidi/>
        <w:jc w:val="both"/>
        <w:rPr>
          <w:rFonts w:cs="David" w:hint="cs"/>
          <w:rtl/>
        </w:rPr>
      </w:pPr>
    </w:p>
    <w:p w14:paraId="566C34FF" w14:textId="77777777" w:rsidR="005C7ADD" w:rsidRPr="005C7ADD" w:rsidRDefault="005C7ADD" w:rsidP="005C7ADD">
      <w:pPr>
        <w:bidi/>
        <w:jc w:val="both"/>
        <w:rPr>
          <w:rFonts w:cs="David" w:hint="cs"/>
          <w:rtl/>
        </w:rPr>
      </w:pPr>
      <w:r w:rsidRPr="005C7ADD">
        <w:rPr>
          <w:rFonts w:cs="David" w:hint="cs"/>
          <w:rtl/>
        </w:rPr>
        <w:tab/>
        <w:t xml:space="preserve">איך אפשר להחתים אותך? אחרי מעשה אי אפשר. זה אחת הבעיות, שאי אפשר אחרי הגשה להחתים עוד חברי כנסת על הצעת החוק. גם זה אבסורד. </w:t>
      </w:r>
    </w:p>
    <w:p w14:paraId="103A01BE" w14:textId="77777777" w:rsidR="005C7ADD" w:rsidRPr="005C7ADD" w:rsidRDefault="005C7ADD" w:rsidP="005C7ADD">
      <w:pPr>
        <w:bidi/>
        <w:jc w:val="both"/>
        <w:rPr>
          <w:rFonts w:cs="David" w:hint="cs"/>
          <w:rtl/>
        </w:rPr>
      </w:pPr>
    </w:p>
    <w:p w14:paraId="1C619E1B" w14:textId="77777777" w:rsidR="005C7ADD" w:rsidRPr="005C7ADD" w:rsidRDefault="005C7ADD" w:rsidP="005C7ADD">
      <w:pPr>
        <w:bidi/>
        <w:jc w:val="both"/>
        <w:rPr>
          <w:rFonts w:cs="David" w:hint="cs"/>
          <w:u w:val="single"/>
          <w:rtl/>
        </w:rPr>
      </w:pPr>
      <w:r w:rsidRPr="005C7ADD">
        <w:rPr>
          <w:rFonts w:cs="David" w:hint="cs"/>
          <w:u w:val="single"/>
          <w:rtl/>
        </w:rPr>
        <w:t>היו"ר יריב לוין:</w:t>
      </w:r>
    </w:p>
    <w:p w14:paraId="67FB419B" w14:textId="77777777" w:rsidR="005C7ADD" w:rsidRPr="005C7ADD" w:rsidRDefault="005C7ADD" w:rsidP="005C7ADD">
      <w:pPr>
        <w:bidi/>
        <w:jc w:val="both"/>
        <w:rPr>
          <w:rFonts w:cs="David" w:hint="cs"/>
          <w:rtl/>
        </w:rPr>
      </w:pPr>
    </w:p>
    <w:p w14:paraId="2D10C24F" w14:textId="77777777" w:rsidR="005C7ADD" w:rsidRPr="005C7ADD" w:rsidRDefault="005C7ADD" w:rsidP="005C7ADD">
      <w:pPr>
        <w:bidi/>
        <w:jc w:val="both"/>
        <w:rPr>
          <w:rFonts w:cs="David" w:hint="cs"/>
          <w:rtl/>
        </w:rPr>
      </w:pPr>
      <w:r w:rsidRPr="005C7ADD">
        <w:rPr>
          <w:rFonts w:cs="David" w:hint="cs"/>
          <w:rtl/>
        </w:rPr>
        <w:tab/>
        <w:t xml:space="preserve">אחרת זה ייהפך בכלל למסחרה. זה בלתי אפשרי. </w:t>
      </w:r>
    </w:p>
    <w:p w14:paraId="76FB12DC" w14:textId="77777777" w:rsidR="005C7ADD" w:rsidRPr="005C7ADD" w:rsidRDefault="005C7ADD" w:rsidP="005C7ADD">
      <w:pPr>
        <w:bidi/>
        <w:jc w:val="both"/>
        <w:rPr>
          <w:rFonts w:cs="David" w:hint="cs"/>
          <w:rtl/>
        </w:rPr>
      </w:pPr>
    </w:p>
    <w:p w14:paraId="190F6AAD" w14:textId="77777777" w:rsidR="005C7ADD" w:rsidRPr="005C7ADD" w:rsidRDefault="005C7ADD" w:rsidP="005C7ADD">
      <w:pPr>
        <w:bidi/>
        <w:jc w:val="both"/>
        <w:rPr>
          <w:rFonts w:cs="David" w:hint="cs"/>
          <w:u w:val="single"/>
          <w:rtl/>
        </w:rPr>
      </w:pPr>
      <w:r w:rsidRPr="005C7ADD">
        <w:rPr>
          <w:rFonts w:cs="David" w:hint="cs"/>
          <w:u w:val="single"/>
          <w:rtl/>
        </w:rPr>
        <w:t>ארבל אסטרחן:</w:t>
      </w:r>
    </w:p>
    <w:p w14:paraId="7F7C1FEC" w14:textId="77777777" w:rsidR="005C7ADD" w:rsidRPr="005C7ADD" w:rsidRDefault="005C7ADD" w:rsidP="005C7ADD">
      <w:pPr>
        <w:bidi/>
        <w:jc w:val="both"/>
        <w:rPr>
          <w:rFonts w:cs="David" w:hint="cs"/>
          <w:rtl/>
        </w:rPr>
      </w:pPr>
    </w:p>
    <w:p w14:paraId="57E19FF6" w14:textId="77777777" w:rsidR="005C7ADD" w:rsidRPr="005C7ADD" w:rsidRDefault="005C7ADD" w:rsidP="005C7ADD">
      <w:pPr>
        <w:bidi/>
        <w:jc w:val="both"/>
        <w:rPr>
          <w:rFonts w:cs="David" w:hint="cs"/>
          <w:rtl/>
        </w:rPr>
      </w:pPr>
      <w:r w:rsidRPr="005C7ADD">
        <w:rPr>
          <w:rFonts w:cs="David" w:hint="cs"/>
          <w:rtl/>
        </w:rPr>
        <w:tab/>
        <w:t>נשאיר את ה-"30 ימים"?</w:t>
      </w:r>
    </w:p>
    <w:p w14:paraId="05C28AB2" w14:textId="77777777" w:rsidR="005C7ADD" w:rsidRPr="005C7ADD" w:rsidRDefault="005C7ADD" w:rsidP="005C7ADD">
      <w:pPr>
        <w:bidi/>
        <w:jc w:val="both"/>
        <w:rPr>
          <w:rFonts w:cs="David" w:hint="cs"/>
          <w:rtl/>
        </w:rPr>
      </w:pPr>
    </w:p>
    <w:p w14:paraId="134F787A" w14:textId="77777777" w:rsidR="005C7ADD" w:rsidRPr="005C7ADD" w:rsidRDefault="005C7ADD" w:rsidP="005C7ADD">
      <w:pPr>
        <w:bidi/>
        <w:jc w:val="both"/>
        <w:rPr>
          <w:rFonts w:cs="David" w:hint="cs"/>
          <w:u w:val="single"/>
          <w:rtl/>
        </w:rPr>
      </w:pPr>
      <w:r w:rsidRPr="005C7ADD">
        <w:rPr>
          <w:rFonts w:cs="David" w:hint="cs"/>
          <w:u w:val="single"/>
          <w:rtl/>
        </w:rPr>
        <w:t>היו"ר יריב לוין:</w:t>
      </w:r>
    </w:p>
    <w:p w14:paraId="6ACDA16E" w14:textId="77777777" w:rsidR="005C7ADD" w:rsidRPr="005C7ADD" w:rsidRDefault="005C7ADD" w:rsidP="005C7ADD">
      <w:pPr>
        <w:bidi/>
        <w:jc w:val="both"/>
        <w:rPr>
          <w:rFonts w:cs="David" w:hint="cs"/>
          <w:rtl/>
        </w:rPr>
      </w:pPr>
    </w:p>
    <w:p w14:paraId="6DB6F33E" w14:textId="77777777" w:rsidR="005C7ADD" w:rsidRPr="005C7ADD" w:rsidRDefault="005C7ADD" w:rsidP="005C7ADD">
      <w:pPr>
        <w:bidi/>
        <w:jc w:val="both"/>
        <w:rPr>
          <w:rFonts w:cs="David" w:hint="cs"/>
          <w:rtl/>
        </w:rPr>
      </w:pPr>
      <w:r w:rsidRPr="005C7ADD">
        <w:rPr>
          <w:rFonts w:cs="David" w:hint="cs"/>
          <w:rtl/>
        </w:rPr>
        <w:tab/>
        <w:t xml:space="preserve">כן. </w:t>
      </w:r>
    </w:p>
    <w:p w14:paraId="1E9E7C26" w14:textId="77777777" w:rsidR="005C7ADD" w:rsidRPr="005C7ADD" w:rsidRDefault="005C7ADD" w:rsidP="005C7ADD">
      <w:pPr>
        <w:bidi/>
        <w:jc w:val="both"/>
        <w:rPr>
          <w:rFonts w:cs="David" w:hint="cs"/>
          <w:rtl/>
        </w:rPr>
      </w:pPr>
    </w:p>
    <w:p w14:paraId="410D8390" w14:textId="77777777" w:rsidR="005C7ADD" w:rsidRPr="005C7ADD" w:rsidRDefault="005C7ADD" w:rsidP="005C7ADD">
      <w:pPr>
        <w:bidi/>
        <w:jc w:val="both"/>
        <w:rPr>
          <w:rFonts w:cs="David" w:hint="cs"/>
          <w:u w:val="single"/>
          <w:rtl/>
        </w:rPr>
      </w:pPr>
      <w:r w:rsidRPr="005C7ADD">
        <w:rPr>
          <w:rFonts w:cs="David" w:hint="cs"/>
          <w:u w:val="single"/>
          <w:rtl/>
        </w:rPr>
        <w:t>ארבל אסטרחן:</w:t>
      </w:r>
    </w:p>
    <w:p w14:paraId="3E7D0946" w14:textId="77777777" w:rsidR="005C7ADD" w:rsidRPr="005C7ADD" w:rsidRDefault="005C7ADD" w:rsidP="005C7ADD">
      <w:pPr>
        <w:bidi/>
        <w:jc w:val="both"/>
        <w:rPr>
          <w:rFonts w:cs="David" w:hint="cs"/>
          <w:rtl/>
        </w:rPr>
      </w:pPr>
    </w:p>
    <w:p w14:paraId="5DD993BA" w14:textId="77777777" w:rsidR="005C7ADD" w:rsidRPr="005C7ADD" w:rsidRDefault="005C7ADD" w:rsidP="005C7ADD">
      <w:pPr>
        <w:bidi/>
        <w:jc w:val="both"/>
        <w:rPr>
          <w:rFonts w:cs="David" w:hint="cs"/>
          <w:rtl/>
        </w:rPr>
      </w:pPr>
      <w:r w:rsidRPr="005C7ADD">
        <w:rPr>
          <w:rFonts w:cs="David" w:hint="cs"/>
          <w:rtl/>
        </w:rPr>
        <w:tab/>
        <w:t>האם אנחנו רוצים שהתנאי להקדמה הוא שהממשלה תומכת בהצעת החוק, או די כאן שהיא אינה מביעה עמדה?</w:t>
      </w:r>
    </w:p>
    <w:p w14:paraId="7F05237A" w14:textId="77777777" w:rsidR="005C7ADD" w:rsidRPr="005C7ADD" w:rsidRDefault="005C7ADD" w:rsidP="005C7ADD">
      <w:pPr>
        <w:bidi/>
        <w:jc w:val="both"/>
        <w:rPr>
          <w:rFonts w:cs="David" w:hint="cs"/>
          <w:rtl/>
        </w:rPr>
      </w:pPr>
    </w:p>
    <w:p w14:paraId="032F0885" w14:textId="77777777" w:rsidR="005C7ADD" w:rsidRPr="005C7ADD" w:rsidRDefault="005C7ADD" w:rsidP="005C7ADD">
      <w:pPr>
        <w:bidi/>
        <w:jc w:val="both"/>
        <w:rPr>
          <w:rFonts w:cs="David" w:hint="cs"/>
          <w:u w:val="single"/>
          <w:rtl/>
        </w:rPr>
      </w:pPr>
      <w:r w:rsidRPr="005C7ADD">
        <w:rPr>
          <w:rFonts w:cs="David" w:hint="cs"/>
          <w:u w:val="single"/>
          <w:rtl/>
        </w:rPr>
        <w:t>ליאור נתן:</w:t>
      </w:r>
    </w:p>
    <w:p w14:paraId="3E6679E8" w14:textId="77777777" w:rsidR="005C7ADD" w:rsidRPr="005C7ADD" w:rsidRDefault="005C7ADD" w:rsidP="005C7ADD">
      <w:pPr>
        <w:bidi/>
        <w:jc w:val="both"/>
        <w:rPr>
          <w:rFonts w:cs="David" w:hint="cs"/>
          <w:rtl/>
        </w:rPr>
      </w:pPr>
    </w:p>
    <w:p w14:paraId="7C5F9DD6" w14:textId="77777777" w:rsidR="005C7ADD" w:rsidRPr="005C7ADD" w:rsidRDefault="005C7ADD" w:rsidP="005C7ADD">
      <w:pPr>
        <w:bidi/>
        <w:jc w:val="both"/>
        <w:rPr>
          <w:rFonts w:cs="David" w:hint="cs"/>
          <w:rtl/>
        </w:rPr>
      </w:pPr>
      <w:r w:rsidRPr="005C7ADD">
        <w:rPr>
          <w:rFonts w:cs="David" w:hint="cs"/>
          <w:rtl/>
        </w:rPr>
        <w:tab/>
        <w:t xml:space="preserve">רק כאשר הממשלה תומכת בהצעת החוק. לפעמים אין עמדת ממשלה כי לא שולחים את זה לכל מיני גופים. </w:t>
      </w:r>
    </w:p>
    <w:p w14:paraId="7B370271" w14:textId="77777777" w:rsidR="005C7ADD" w:rsidRPr="005C7ADD" w:rsidRDefault="005C7ADD" w:rsidP="005C7ADD">
      <w:pPr>
        <w:bidi/>
        <w:jc w:val="both"/>
        <w:rPr>
          <w:rFonts w:cs="David" w:hint="cs"/>
          <w:rtl/>
        </w:rPr>
      </w:pPr>
    </w:p>
    <w:p w14:paraId="086591E1" w14:textId="77777777" w:rsidR="005C7ADD" w:rsidRPr="005C7ADD" w:rsidRDefault="005C7ADD" w:rsidP="005C7ADD">
      <w:pPr>
        <w:bidi/>
        <w:jc w:val="both"/>
        <w:rPr>
          <w:rFonts w:cs="David" w:hint="cs"/>
          <w:u w:val="single"/>
          <w:rtl/>
        </w:rPr>
      </w:pPr>
      <w:r w:rsidRPr="005C7ADD">
        <w:rPr>
          <w:rFonts w:cs="David" w:hint="cs"/>
          <w:u w:val="single"/>
          <w:rtl/>
        </w:rPr>
        <w:t>קריאה:</w:t>
      </w:r>
    </w:p>
    <w:p w14:paraId="3B9A1CB6" w14:textId="77777777" w:rsidR="005C7ADD" w:rsidRPr="005C7ADD" w:rsidRDefault="005C7ADD" w:rsidP="005C7ADD">
      <w:pPr>
        <w:bidi/>
        <w:jc w:val="both"/>
        <w:rPr>
          <w:rFonts w:cs="David" w:hint="cs"/>
          <w:rtl/>
        </w:rPr>
      </w:pPr>
    </w:p>
    <w:p w14:paraId="224C3FE5" w14:textId="77777777" w:rsidR="005C7ADD" w:rsidRPr="005C7ADD" w:rsidRDefault="005C7ADD" w:rsidP="005C7ADD">
      <w:pPr>
        <w:bidi/>
        <w:jc w:val="both"/>
        <w:rPr>
          <w:rFonts w:cs="David" w:hint="cs"/>
          <w:rtl/>
        </w:rPr>
      </w:pPr>
      <w:r w:rsidRPr="005C7ADD">
        <w:rPr>
          <w:rFonts w:cs="David" w:hint="cs"/>
          <w:rtl/>
        </w:rPr>
        <w:tab/>
        <w:t xml:space="preserve">כאשר לראש הממשלה אין עמדה זה עובר לכנסת ויש חופש הצבעה. </w:t>
      </w:r>
    </w:p>
    <w:p w14:paraId="623BFC7F" w14:textId="77777777" w:rsidR="005C7ADD" w:rsidRPr="005C7ADD" w:rsidRDefault="005C7ADD" w:rsidP="005C7ADD">
      <w:pPr>
        <w:bidi/>
        <w:jc w:val="both"/>
        <w:rPr>
          <w:rFonts w:cs="David" w:hint="cs"/>
          <w:rtl/>
        </w:rPr>
      </w:pPr>
    </w:p>
    <w:p w14:paraId="325278D7" w14:textId="77777777" w:rsidR="005C7ADD" w:rsidRPr="005C7ADD" w:rsidRDefault="005C7ADD" w:rsidP="005C7ADD">
      <w:pPr>
        <w:bidi/>
        <w:jc w:val="both"/>
        <w:rPr>
          <w:rFonts w:cs="David" w:hint="cs"/>
          <w:rtl/>
        </w:rPr>
      </w:pPr>
      <w:r w:rsidRPr="005C7ADD">
        <w:rPr>
          <w:rFonts w:cs="David" w:hint="cs"/>
          <w:u w:val="single"/>
          <w:rtl/>
        </w:rPr>
        <w:t>תמי כנפו</w:t>
      </w:r>
      <w:r w:rsidRPr="005C7ADD">
        <w:rPr>
          <w:rFonts w:cs="David" w:hint="cs"/>
          <w:rtl/>
        </w:rPr>
        <w:t xml:space="preserve">: </w:t>
      </w:r>
    </w:p>
    <w:p w14:paraId="20F2AEBE" w14:textId="77777777" w:rsidR="005C7ADD" w:rsidRPr="005C7ADD" w:rsidRDefault="005C7ADD" w:rsidP="005C7ADD">
      <w:pPr>
        <w:bidi/>
        <w:jc w:val="both"/>
        <w:rPr>
          <w:rFonts w:cs="David" w:hint="cs"/>
          <w:rtl/>
        </w:rPr>
      </w:pPr>
    </w:p>
    <w:p w14:paraId="19267250" w14:textId="77777777" w:rsidR="005C7ADD" w:rsidRPr="005C7ADD" w:rsidRDefault="005C7ADD" w:rsidP="005C7ADD">
      <w:pPr>
        <w:bidi/>
        <w:jc w:val="both"/>
        <w:rPr>
          <w:rFonts w:cs="David" w:hint="cs"/>
          <w:rtl/>
        </w:rPr>
      </w:pPr>
      <w:r w:rsidRPr="005C7ADD">
        <w:rPr>
          <w:rFonts w:cs="David" w:hint="cs"/>
          <w:rtl/>
        </w:rPr>
        <w:tab/>
        <w:t xml:space="preserve">בדרך כלל אין עמדה בחוקי בחירות. </w:t>
      </w:r>
    </w:p>
    <w:p w14:paraId="72FC1EE2" w14:textId="77777777" w:rsidR="005C7ADD" w:rsidRPr="005C7ADD" w:rsidRDefault="005C7ADD" w:rsidP="005C7ADD">
      <w:pPr>
        <w:bidi/>
        <w:jc w:val="both"/>
        <w:rPr>
          <w:rFonts w:cs="David" w:hint="cs"/>
          <w:rtl/>
        </w:rPr>
      </w:pPr>
    </w:p>
    <w:p w14:paraId="4D39AA4E" w14:textId="77777777" w:rsidR="005C7ADD" w:rsidRPr="005C7ADD" w:rsidRDefault="005C7ADD" w:rsidP="005C7ADD">
      <w:pPr>
        <w:bidi/>
        <w:jc w:val="both"/>
        <w:rPr>
          <w:rFonts w:cs="David" w:hint="cs"/>
          <w:u w:val="single"/>
          <w:rtl/>
        </w:rPr>
      </w:pPr>
      <w:r w:rsidRPr="005C7ADD">
        <w:rPr>
          <w:rFonts w:cs="David" w:hint="cs"/>
          <w:u w:val="single"/>
          <w:rtl/>
        </w:rPr>
        <w:t>איל זנדברג:</w:t>
      </w:r>
    </w:p>
    <w:p w14:paraId="384742E2" w14:textId="77777777" w:rsidR="005C7ADD" w:rsidRPr="005C7ADD" w:rsidRDefault="005C7ADD" w:rsidP="005C7ADD">
      <w:pPr>
        <w:bidi/>
        <w:jc w:val="both"/>
        <w:rPr>
          <w:rFonts w:cs="David" w:hint="cs"/>
          <w:rtl/>
        </w:rPr>
      </w:pPr>
    </w:p>
    <w:p w14:paraId="20DDBC0F" w14:textId="77777777" w:rsidR="005C7ADD" w:rsidRPr="005C7ADD" w:rsidRDefault="005C7ADD" w:rsidP="005C7ADD">
      <w:pPr>
        <w:bidi/>
        <w:jc w:val="both"/>
        <w:rPr>
          <w:rFonts w:cs="David" w:hint="cs"/>
          <w:rtl/>
        </w:rPr>
      </w:pPr>
      <w:r w:rsidRPr="005C7ADD">
        <w:rPr>
          <w:rFonts w:cs="David" w:hint="cs"/>
          <w:rtl/>
        </w:rPr>
        <w:tab/>
        <w:t xml:space="preserve">אין עמדה גם בחוקי בחירות, אבל לא רק. האם לא קורה שקבוצה אחרת באה לממשלה ומבקשת ממנה לא למהר ולברר את העניין? אינני יודע. אין לי תשובה. </w:t>
      </w:r>
    </w:p>
    <w:p w14:paraId="75844AC3" w14:textId="77777777" w:rsidR="005C7ADD" w:rsidRPr="005C7ADD" w:rsidRDefault="005C7ADD" w:rsidP="005C7ADD">
      <w:pPr>
        <w:bidi/>
        <w:jc w:val="both"/>
        <w:rPr>
          <w:rFonts w:cs="David" w:hint="cs"/>
          <w:rtl/>
        </w:rPr>
      </w:pPr>
    </w:p>
    <w:p w14:paraId="6F350755" w14:textId="77777777" w:rsidR="005C7ADD" w:rsidRPr="005C7ADD" w:rsidRDefault="005C7ADD" w:rsidP="005C7ADD">
      <w:pPr>
        <w:bidi/>
        <w:jc w:val="both"/>
        <w:rPr>
          <w:rFonts w:cs="David" w:hint="cs"/>
          <w:u w:val="single"/>
          <w:rtl/>
        </w:rPr>
      </w:pPr>
      <w:r w:rsidRPr="005C7ADD">
        <w:rPr>
          <w:rFonts w:cs="David" w:hint="cs"/>
          <w:u w:val="single"/>
          <w:rtl/>
        </w:rPr>
        <w:t>היו"ר יריב לוין:</w:t>
      </w:r>
    </w:p>
    <w:p w14:paraId="606748AE" w14:textId="77777777" w:rsidR="005C7ADD" w:rsidRPr="005C7ADD" w:rsidRDefault="005C7ADD" w:rsidP="005C7ADD">
      <w:pPr>
        <w:bidi/>
        <w:jc w:val="both"/>
        <w:rPr>
          <w:rFonts w:cs="David" w:hint="cs"/>
          <w:rtl/>
        </w:rPr>
      </w:pPr>
    </w:p>
    <w:p w14:paraId="755C1E57" w14:textId="77777777" w:rsidR="005C7ADD" w:rsidRPr="005C7ADD" w:rsidRDefault="005C7ADD" w:rsidP="005C7ADD">
      <w:pPr>
        <w:bidi/>
        <w:jc w:val="both"/>
        <w:rPr>
          <w:rFonts w:cs="David" w:hint="cs"/>
          <w:rtl/>
        </w:rPr>
      </w:pPr>
      <w:r w:rsidRPr="005C7ADD">
        <w:rPr>
          <w:rFonts w:cs="David" w:hint="cs"/>
          <w:rtl/>
        </w:rPr>
        <w:tab/>
        <w:t xml:space="preserve">דבר אחד אני רוצה לומר. בישיבה הזאת </w:t>
      </w:r>
      <w:r w:rsidRPr="005C7ADD">
        <w:rPr>
          <w:rFonts w:cs="David"/>
          <w:rtl/>
        </w:rPr>
        <w:t>–</w:t>
      </w:r>
      <w:r w:rsidRPr="005C7ADD">
        <w:rPr>
          <w:rFonts w:cs="David" w:hint="cs"/>
          <w:rtl/>
        </w:rPr>
        <w:t xml:space="preserve"> ואני מברך את כל מי שהגיעו, וכולם מוזמנים </w:t>
      </w:r>
      <w:r w:rsidRPr="005C7ADD">
        <w:rPr>
          <w:rFonts w:cs="David"/>
          <w:rtl/>
        </w:rPr>
        <w:t>–</w:t>
      </w:r>
      <w:r w:rsidRPr="005C7ADD">
        <w:rPr>
          <w:rFonts w:cs="David" w:hint="cs"/>
          <w:rtl/>
        </w:rPr>
        <w:t xml:space="preserve"> אבל הוכח שהסיכוי היחיד לקדם את התקנון הוא כאשר דנים רק שלושה אנשים.</w:t>
      </w:r>
    </w:p>
    <w:p w14:paraId="6A04D55B" w14:textId="77777777" w:rsidR="005C7ADD" w:rsidRPr="005C7ADD" w:rsidRDefault="005C7ADD" w:rsidP="005C7ADD">
      <w:pPr>
        <w:bidi/>
        <w:jc w:val="both"/>
        <w:rPr>
          <w:rFonts w:cs="David" w:hint="cs"/>
          <w:rtl/>
        </w:rPr>
      </w:pPr>
    </w:p>
    <w:p w14:paraId="5679F7AC" w14:textId="77777777" w:rsidR="005C7ADD" w:rsidRPr="005C7ADD" w:rsidRDefault="005C7ADD" w:rsidP="005C7ADD">
      <w:pPr>
        <w:bidi/>
        <w:jc w:val="both"/>
        <w:rPr>
          <w:rFonts w:cs="David" w:hint="cs"/>
          <w:u w:val="single"/>
          <w:rtl/>
        </w:rPr>
      </w:pPr>
      <w:r w:rsidRPr="005C7ADD">
        <w:rPr>
          <w:rFonts w:cs="David" w:hint="cs"/>
          <w:u w:val="single"/>
          <w:rtl/>
        </w:rPr>
        <w:t>ליאור נתן:</w:t>
      </w:r>
    </w:p>
    <w:p w14:paraId="201F65BE" w14:textId="77777777" w:rsidR="005C7ADD" w:rsidRPr="005C7ADD" w:rsidRDefault="005C7ADD" w:rsidP="005C7ADD">
      <w:pPr>
        <w:bidi/>
        <w:jc w:val="both"/>
        <w:rPr>
          <w:rFonts w:cs="David" w:hint="cs"/>
          <w:rtl/>
        </w:rPr>
      </w:pPr>
    </w:p>
    <w:p w14:paraId="6F8EDED8" w14:textId="77777777" w:rsidR="005C7ADD" w:rsidRPr="005C7ADD" w:rsidRDefault="005C7ADD" w:rsidP="005C7ADD">
      <w:pPr>
        <w:bidi/>
        <w:jc w:val="both"/>
        <w:rPr>
          <w:rFonts w:cs="David" w:hint="cs"/>
          <w:rtl/>
        </w:rPr>
      </w:pPr>
      <w:r w:rsidRPr="005C7ADD">
        <w:rPr>
          <w:rFonts w:cs="David" w:hint="cs"/>
          <w:rtl/>
        </w:rPr>
        <w:tab/>
        <w:t xml:space="preserve">הנושא הזה מעורר התרגשות. </w:t>
      </w:r>
    </w:p>
    <w:p w14:paraId="570806D8" w14:textId="77777777" w:rsidR="005C7ADD" w:rsidRPr="005C7ADD" w:rsidRDefault="005C7ADD" w:rsidP="005C7ADD">
      <w:pPr>
        <w:bidi/>
        <w:jc w:val="both"/>
        <w:rPr>
          <w:rFonts w:cs="David" w:hint="cs"/>
          <w:rtl/>
        </w:rPr>
      </w:pPr>
    </w:p>
    <w:p w14:paraId="69FB6867" w14:textId="77777777" w:rsidR="005C7ADD" w:rsidRPr="005C7ADD" w:rsidRDefault="005C7ADD" w:rsidP="005C7ADD">
      <w:pPr>
        <w:bidi/>
        <w:jc w:val="both"/>
        <w:rPr>
          <w:rFonts w:cs="David" w:hint="cs"/>
          <w:u w:val="single"/>
          <w:rtl/>
        </w:rPr>
      </w:pPr>
      <w:r w:rsidRPr="005C7ADD">
        <w:rPr>
          <w:rFonts w:cs="David" w:hint="cs"/>
          <w:u w:val="single"/>
          <w:rtl/>
        </w:rPr>
        <w:t>היו"ר יריב לוין:</w:t>
      </w:r>
    </w:p>
    <w:p w14:paraId="6CE132BF" w14:textId="77777777" w:rsidR="005C7ADD" w:rsidRPr="005C7ADD" w:rsidRDefault="005C7ADD" w:rsidP="005C7ADD">
      <w:pPr>
        <w:bidi/>
        <w:jc w:val="both"/>
        <w:rPr>
          <w:rFonts w:cs="David" w:hint="cs"/>
          <w:rtl/>
        </w:rPr>
      </w:pPr>
    </w:p>
    <w:p w14:paraId="1664C8D8" w14:textId="77777777" w:rsidR="005C7ADD" w:rsidRPr="005C7ADD" w:rsidRDefault="005C7ADD" w:rsidP="005C7ADD">
      <w:pPr>
        <w:bidi/>
        <w:jc w:val="both"/>
        <w:rPr>
          <w:rFonts w:cs="David" w:hint="cs"/>
          <w:rtl/>
        </w:rPr>
      </w:pPr>
      <w:r w:rsidRPr="005C7ADD">
        <w:rPr>
          <w:rFonts w:cs="David" w:hint="cs"/>
          <w:rtl/>
        </w:rPr>
        <w:tab/>
        <w:t xml:space="preserve">בואו נהיה קצת קונסטרוקטיביים. נשמע את עו"ד ארבל אסטרחן וננסה להתקדם קצת. </w:t>
      </w:r>
    </w:p>
    <w:p w14:paraId="3379B8E6" w14:textId="77777777" w:rsidR="005C7ADD" w:rsidRPr="005C7ADD" w:rsidRDefault="005C7ADD" w:rsidP="005C7ADD">
      <w:pPr>
        <w:bidi/>
        <w:jc w:val="both"/>
        <w:rPr>
          <w:rFonts w:cs="David" w:hint="cs"/>
          <w:rtl/>
        </w:rPr>
      </w:pPr>
    </w:p>
    <w:p w14:paraId="5FB70C65" w14:textId="77777777" w:rsidR="005C7ADD" w:rsidRPr="005C7ADD" w:rsidRDefault="005C7ADD" w:rsidP="005C7ADD">
      <w:pPr>
        <w:bidi/>
        <w:jc w:val="both"/>
        <w:rPr>
          <w:rFonts w:cs="David" w:hint="cs"/>
          <w:u w:val="single"/>
          <w:rtl/>
        </w:rPr>
      </w:pPr>
      <w:r w:rsidRPr="005C7ADD">
        <w:rPr>
          <w:rFonts w:cs="David" w:hint="cs"/>
          <w:u w:val="single"/>
          <w:rtl/>
        </w:rPr>
        <w:t>ארבל אסטרחן:</w:t>
      </w:r>
    </w:p>
    <w:p w14:paraId="0C636B6A" w14:textId="77777777" w:rsidR="005C7ADD" w:rsidRPr="005C7ADD" w:rsidRDefault="005C7ADD" w:rsidP="005C7ADD">
      <w:pPr>
        <w:bidi/>
        <w:jc w:val="both"/>
        <w:rPr>
          <w:rFonts w:cs="David" w:hint="cs"/>
          <w:rtl/>
        </w:rPr>
      </w:pPr>
    </w:p>
    <w:p w14:paraId="5D1C8A7D" w14:textId="77777777" w:rsidR="005C7ADD" w:rsidRPr="005C7ADD" w:rsidRDefault="005C7ADD" w:rsidP="005C7ADD">
      <w:pPr>
        <w:bidi/>
        <w:jc w:val="both"/>
        <w:rPr>
          <w:rFonts w:cs="David" w:hint="cs"/>
          <w:rtl/>
        </w:rPr>
      </w:pPr>
      <w:r w:rsidRPr="005C7ADD">
        <w:rPr>
          <w:rFonts w:cs="David" w:hint="cs"/>
          <w:rtl/>
        </w:rPr>
        <w:tab/>
        <w:t>אני רוצה לחזור לרגע לפסקה הראשונה. מה אנחנו רוצים שהממשלה תודיע כדי שהכנסת תוכל להעלות הצעות חוק לפני שעוברת התקופה?</w:t>
      </w:r>
    </w:p>
    <w:p w14:paraId="2AF9B41B" w14:textId="77777777" w:rsidR="005C7ADD" w:rsidRPr="005C7ADD" w:rsidRDefault="005C7ADD" w:rsidP="005C7ADD">
      <w:pPr>
        <w:bidi/>
        <w:jc w:val="both"/>
        <w:rPr>
          <w:rFonts w:cs="David" w:hint="cs"/>
          <w:rtl/>
        </w:rPr>
      </w:pPr>
    </w:p>
    <w:p w14:paraId="487F295A" w14:textId="77777777" w:rsidR="005C7ADD" w:rsidRPr="005C7ADD" w:rsidRDefault="005C7ADD" w:rsidP="005C7ADD">
      <w:pPr>
        <w:bidi/>
        <w:jc w:val="both"/>
        <w:rPr>
          <w:rFonts w:cs="David" w:hint="cs"/>
          <w:u w:val="single"/>
          <w:rtl/>
        </w:rPr>
      </w:pPr>
      <w:r w:rsidRPr="005C7ADD">
        <w:rPr>
          <w:rFonts w:cs="David" w:hint="cs"/>
          <w:u w:val="single"/>
          <w:rtl/>
        </w:rPr>
        <w:t>ליאור נתן:</w:t>
      </w:r>
    </w:p>
    <w:p w14:paraId="51624EB7" w14:textId="77777777" w:rsidR="005C7ADD" w:rsidRPr="005C7ADD" w:rsidRDefault="005C7ADD" w:rsidP="005C7ADD">
      <w:pPr>
        <w:bidi/>
        <w:jc w:val="both"/>
        <w:rPr>
          <w:rFonts w:cs="David" w:hint="cs"/>
          <w:rtl/>
        </w:rPr>
      </w:pPr>
    </w:p>
    <w:p w14:paraId="4372A756" w14:textId="77777777" w:rsidR="005C7ADD" w:rsidRPr="005C7ADD" w:rsidRDefault="005C7ADD" w:rsidP="005C7ADD">
      <w:pPr>
        <w:bidi/>
        <w:jc w:val="both"/>
        <w:rPr>
          <w:rFonts w:cs="David" w:hint="cs"/>
          <w:rtl/>
        </w:rPr>
      </w:pPr>
      <w:r w:rsidRPr="005C7ADD">
        <w:rPr>
          <w:rFonts w:cs="David" w:hint="cs"/>
          <w:rtl/>
        </w:rPr>
        <w:tab/>
        <w:t xml:space="preserve">אם הממשלה הסכימה, אם הממשלה הביעה תמיכה בהצעת חוק, במסגרת התמיכה שהיא מעבירה אל מזכירות הכנסת, או גם כאשר לא קבעה עמדה, זה היינו הך מבחינתנו. </w:t>
      </w:r>
    </w:p>
    <w:p w14:paraId="208A5474" w14:textId="77777777" w:rsidR="005C7ADD" w:rsidRPr="005C7ADD" w:rsidRDefault="005C7ADD" w:rsidP="005C7ADD">
      <w:pPr>
        <w:bidi/>
        <w:jc w:val="both"/>
        <w:rPr>
          <w:rFonts w:cs="David" w:hint="cs"/>
          <w:rtl/>
        </w:rPr>
      </w:pPr>
    </w:p>
    <w:p w14:paraId="75D6A12E" w14:textId="77777777" w:rsidR="005C7ADD" w:rsidRPr="005C7ADD" w:rsidRDefault="005C7ADD" w:rsidP="005C7ADD">
      <w:pPr>
        <w:bidi/>
        <w:jc w:val="both"/>
        <w:rPr>
          <w:rFonts w:cs="David" w:hint="cs"/>
          <w:u w:val="single"/>
          <w:rtl/>
        </w:rPr>
      </w:pPr>
      <w:r w:rsidRPr="005C7ADD">
        <w:rPr>
          <w:rFonts w:cs="David" w:hint="cs"/>
          <w:u w:val="single"/>
          <w:rtl/>
        </w:rPr>
        <w:t>ארבל אסטרחן:</w:t>
      </w:r>
    </w:p>
    <w:p w14:paraId="45F26702" w14:textId="77777777" w:rsidR="005C7ADD" w:rsidRPr="005C7ADD" w:rsidRDefault="005C7ADD" w:rsidP="005C7ADD">
      <w:pPr>
        <w:bidi/>
        <w:jc w:val="both"/>
        <w:rPr>
          <w:rFonts w:cs="David" w:hint="cs"/>
          <w:rtl/>
        </w:rPr>
      </w:pPr>
    </w:p>
    <w:p w14:paraId="7F6696F5" w14:textId="77777777" w:rsidR="005C7ADD" w:rsidRPr="005C7ADD" w:rsidRDefault="005C7ADD" w:rsidP="005C7ADD">
      <w:pPr>
        <w:bidi/>
        <w:jc w:val="both"/>
        <w:rPr>
          <w:rFonts w:cs="David" w:hint="cs"/>
          <w:rtl/>
        </w:rPr>
      </w:pPr>
      <w:r w:rsidRPr="005C7ADD">
        <w:rPr>
          <w:rFonts w:cs="David" w:hint="cs"/>
          <w:rtl/>
        </w:rPr>
        <w:tab/>
        <w:t>אפשר להגיד "לא התנגדה", כפי שהציע כאן מר צביקה יעקבזון, או אולי רוצים שהיא תודיע שהיא תומכת או לא מביעה עמדה?</w:t>
      </w:r>
    </w:p>
    <w:p w14:paraId="1DBA300A" w14:textId="77777777" w:rsidR="005C7ADD" w:rsidRPr="005C7ADD" w:rsidRDefault="005C7ADD" w:rsidP="005C7ADD">
      <w:pPr>
        <w:bidi/>
        <w:jc w:val="both"/>
        <w:rPr>
          <w:rFonts w:cs="David" w:hint="cs"/>
          <w:rtl/>
        </w:rPr>
      </w:pPr>
    </w:p>
    <w:p w14:paraId="0AD1AD01" w14:textId="77777777" w:rsidR="005C7ADD" w:rsidRPr="005C7ADD" w:rsidRDefault="005C7ADD" w:rsidP="005C7ADD">
      <w:pPr>
        <w:bidi/>
        <w:jc w:val="both"/>
        <w:rPr>
          <w:rFonts w:cs="David" w:hint="cs"/>
          <w:u w:val="single"/>
          <w:rtl/>
        </w:rPr>
      </w:pPr>
      <w:r w:rsidRPr="005C7ADD">
        <w:rPr>
          <w:rFonts w:cs="David" w:hint="cs"/>
          <w:u w:val="single"/>
          <w:rtl/>
        </w:rPr>
        <w:t>איל זנדברג:</w:t>
      </w:r>
    </w:p>
    <w:p w14:paraId="28E6A9C6" w14:textId="77777777" w:rsidR="005C7ADD" w:rsidRPr="005C7ADD" w:rsidRDefault="005C7ADD" w:rsidP="005C7ADD">
      <w:pPr>
        <w:bidi/>
        <w:jc w:val="both"/>
        <w:rPr>
          <w:rFonts w:cs="David" w:hint="cs"/>
          <w:rtl/>
        </w:rPr>
      </w:pPr>
    </w:p>
    <w:p w14:paraId="340BE36D" w14:textId="77777777" w:rsidR="005C7ADD" w:rsidRPr="005C7ADD" w:rsidRDefault="005C7ADD" w:rsidP="005C7ADD">
      <w:pPr>
        <w:bidi/>
        <w:jc w:val="both"/>
        <w:rPr>
          <w:rFonts w:cs="David" w:hint="cs"/>
          <w:rtl/>
        </w:rPr>
      </w:pPr>
      <w:r w:rsidRPr="005C7ADD">
        <w:rPr>
          <w:rFonts w:cs="David" w:hint="cs"/>
          <w:rtl/>
        </w:rPr>
        <w:tab/>
        <w:t xml:space="preserve">ההחלטה בוועדת השרים לא אומרת: אנחנו לא מתנגדים. </w:t>
      </w:r>
    </w:p>
    <w:p w14:paraId="4720A5E9" w14:textId="77777777" w:rsidR="005C7ADD" w:rsidRPr="005C7ADD" w:rsidRDefault="005C7ADD" w:rsidP="005C7ADD">
      <w:pPr>
        <w:bidi/>
        <w:jc w:val="both"/>
        <w:rPr>
          <w:rFonts w:cs="David" w:hint="cs"/>
          <w:rtl/>
        </w:rPr>
      </w:pPr>
    </w:p>
    <w:p w14:paraId="4A89C944" w14:textId="77777777" w:rsidR="005C7ADD" w:rsidRPr="005C7ADD" w:rsidRDefault="005C7ADD" w:rsidP="005C7ADD">
      <w:pPr>
        <w:bidi/>
        <w:jc w:val="both"/>
        <w:rPr>
          <w:rFonts w:cs="David" w:hint="cs"/>
          <w:u w:val="single"/>
          <w:rtl/>
        </w:rPr>
      </w:pPr>
      <w:r w:rsidRPr="005C7ADD">
        <w:rPr>
          <w:rFonts w:cs="David" w:hint="cs"/>
          <w:u w:val="single"/>
          <w:rtl/>
        </w:rPr>
        <w:t>סהר פינטו:</w:t>
      </w:r>
    </w:p>
    <w:p w14:paraId="22FB0594" w14:textId="77777777" w:rsidR="005C7ADD" w:rsidRPr="005C7ADD" w:rsidRDefault="005C7ADD" w:rsidP="005C7ADD">
      <w:pPr>
        <w:bidi/>
        <w:jc w:val="both"/>
        <w:rPr>
          <w:rFonts w:cs="David" w:hint="cs"/>
          <w:rtl/>
        </w:rPr>
      </w:pPr>
    </w:p>
    <w:p w14:paraId="1311CA5F" w14:textId="77777777" w:rsidR="005C7ADD" w:rsidRPr="005C7ADD" w:rsidRDefault="005C7ADD" w:rsidP="005C7ADD">
      <w:pPr>
        <w:bidi/>
        <w:jc w:val="both"/>
        <w:rPr>
          <w:rFonts w:cs="David" w:hint="cs"/>
          <w:rtl/>
        </w:rPr>
      </w:pPr>
      <w:r w:rsidRPr="005C7ADD">
        <w:rPr>
          <w:rFonts w:cs="David" w:hint="cs"/>
          <w:rtl/>
        </w:rPr>
        <w:tab/>
        <w:t xml:space="preserve">לא צריך לשנות את זה. יכולה להיות ממשלה פחות אכזרית, שתתנגד להצעת החוק אבל תסכים שהיא כן תעלה. זה קרה בעבר. למה לא? זה הנוסח. </w:t>
      </w:r>
    </w:p>
    <w:p w14:paraId="2C8D5C8E" w14:textId="77777777" w:rsidR="005C7ADD" w:rsidRPr="005C7ADD" w:rsidRDefault="005C7ADD" w:rsidP="005C7ADD">
      <w:pPr>
        <w:bidi/>
        <w:jc w:val="both"/>
        <w:rPr>
          <w:rFonts w:cs="David" w:hint="cs"/>
          <w:rtl/>
        </w:rPr>
      </w:pPr>
    </w:p>
    <w:p w14:paraId="46247659" w14:textId="77777777" w:rsidR="005C7ADD" w:rsidRPr="005C7ADD" w:rsidRDefault="005C7ADD" w:rsidP="005C7ADD">
      <w:pPr>
        <w:bidi/>
        <w:jc w:val="both"/>
        <w:rPr>
          <w:rFonts w:cs="David" w:hint="cs"/>
          <w:u w:val="single"/>
          <w:rtl/>
        </w:rPr>
      </w:pPr>
      <w:r w:rsidRPr="005C7ADD">
        <w:rPr>
          <w:rFonts w:cs="David" w:hint="cs"/>
          <w:u w:val="single"/>
          <w:rtl/>
        </w:rPr>
        <w:t>ארבל אסטרחן:</w:t>
      </w:r>
    </w:p>
    <w:p w14:paraId="7FDD0819" w14:textId="77777777" w:rsidR="005C7ADD" w:rsidRPr="005C7ADD" w:rsidRDefault="005C7ADD" w:rsidP="005C7ADD">
      <w:pPr>
        <w:bidi/>
        <w:jc w:val="both"/>
        <w:rPr>
          <w:rFonts w:cs="David" w:hint="cs"/>
          <w:rtl/>
        </w:rPr>
      </w:pPr>
    </w:p>
    <w:p w14:paraId="5D8CAA21" w14:textId="77777777" w:rsidR="005C7ADD" w:rsidRPr="005C7ADD" w:rsidRDefault="005C7ADD" w:rsidP="005C7ADD">
      <w:pPr>
        <w:bidi/>
        <w:jc w:val="both"/>
        <w:rPr>
          <w:rFonts w:cs="David" w:hint="cs"/>
          <w:rtl/>
        </w:rPr>
      </w:pPr>
      <w:r w:rsidRPr="005C7ADD">
        <w:rPr>
          <w:rFonts w:cs="David" w:hint="cs"/>
          <w:rtl/>
        </w:rPr>
        <w:tab/>
        <w:t xml:space="preserve">יכולות להיות שתי הודעות: הודעה שהם מסכימים שזה יעלה - - - </w:t>
      </w:r>
    </w:p>
    <w:p w14:paraId="7867A859" w14:textId="77777777" w:rsidR="005C7ADD" w:rsidRPr="005C7ADD" w:rsidRDefault="005C7ADD" w:rsidP="005C7ADD">
      <w:pPr>
        <w:bidi/>
        <w:jc w:val="both"/>
        <w:rPr>
          <w:rFonts w:cs="David" w:hint="cs"/>
          <w:rtl/>
        </w:rPr>
      </w:pPr>
    </w:p>
    <w:p w14:paraId="3BB261E8" w14:textId="77777777" w:rsidR="005C7ADD" w:rsidRPr="005C7ADD" w:rsidRDefault="005C7ADD" w:rsidP="005C7ADD">
      <w:pPr>
        <w:bidi/>
        <w:jc w:val="both"/>
        <w:rPr>
          <w:rFonts w:cs="David" w:hint="cs"/>
          <w:u w:val="single"/>
          <w:rtl/>
        </w:rPr>
      </w:pPr>
      <w:r w:rsidRPr="005C7ADD">
        <w:rPr>
          <w:rFonts w:cs="David" w:hint="cs"/>
          <w:u w:val="single"/>
          <w:rtl/>
        </w:rPr>
        <w:t>היו"ר יריב לוין:</w:t>
      </w:r>
    </w:p>
    <w:p w14:paraId="4562D99F" w14:textId="77777777" w:rsidR="005C7ADD" w:rsidRPr="005C7ADD" w:rsidRDefault="005C7ADD" w:rsidP="005C7ADD">
      <w:pPr>
        <w:bidi/>
        <w:jc w:val="both"/>
        <w:rPr>
          <w:rFonts w:cs="David" w:hint="cs"/>
          <w:rtl/>
        </w:rPr>
      </w:pPr>
    </w:p>
    <w:p w14:paraId="7C438884" w14:textId="77777777" w:rsidR="005C7ADD" w:rsidRPr="005C7ADD" w:rsidRDefault="005C7ADD" w:rsidP="005C7ADD">
      <w:pPr>
        <w:bidi/>
        <w:jc w:val="both"/>
        <w:rPr>
          <w:rFonts w:cs="David" w:hint="cs"/>
          <w:rtl/>
        </w:rPr>
      </w:pPr>
      <w:r w:rsidRPr="005C7ADD">
        <w:rPr>
          <w:rFonts w:cs="David" w:hint="cs"/>
          <w:rtl/>
        </w:rPr>
        <w:tab/>
        <w:t xml:space="preserve">רבותי, אנסה לפשר במחלוקת הקטנטונת הזאת. כאשר הממשלה מודיעה שהיא תומכת או לא מתנגדת, יראו את הודעתה כאילו היא גם הסכימה לפטור. כאשר הממשלה מתנגדת, היא תוכל להודיע שהיא מסכימה לפטור בנפרד. בסדר? פתרנו את הבעיה הזאת? נו, זה באמת שטויות. </w:t>
      </w:r>
    </w:p>
    <w:p w14:paraId="45D93566" w14:textId="77777777" w:rsidR="005C7ADD" w:rsidRPr="005C7ADD" w:rsidRDefault="005C7ADD" w:rsidP="005C7ADD">
      <w:pPr>
        <w:bidi/>
        <w:jc w:val="both"/>
        <w:rPr>
          <w:rFonts w:cs="David" w:hint="cs"/>
          <w:rtl/>
        </w:rPr>
      </w:pPr>
    </w:p>
    <w:p w14:paraId="38E2773A" w14:textId="77777777" w:rsidR="005C7ADD" w:rsidRPr="005C7ADD" w:rsidRDefault="005C7ADD" w:rsidP="005C7ADD">
      <w:pPr>
        <w:bidi/>
        <w:jc w:val="both"/>
        <w:rPr>
          <w:rFonts w:cs="David" w:hint="cs"/>
          <w:u w:val="single"/>
          <w:rtl/>
        </w:rPr>
      </w:pPr>
      <w:r w:rsidRPr="005C7ADD">
        <w:rPr>
          <w:rFonts w:cs="David" w:hint="cs"/>
          <w:u w:val="single"/>
          <w:rtl/>
        </w:rPr>
        <w:t>ארבל אסטרחן:</w:t>
      </w:r>
    </w:p>
    <w:p w14:paraId="6304B87F" w14:textId="77777777" w:rsidR="005C7ADD" w:rsidRPr="005C7ADD" w:rsidRDefault="005C7ADD" w:rsidP="005C7ADD">
      <w:pPr>
        <w:bidi/>
        <w:jc w:val="both"/>
        <w:rPr>
          <w:rFonts w:cs="David" w:hint="cs"/>
          <w:rtl/>
        </w:rPr>
      </w:pPr>
    </w:p>
    <w:p w14:paraId="4726C477" w14:textId="77777777" w:rsidR="005C7ADD" w:rsidRPr="005C7ADD" w:rsidRDefault="005C7ADD" w:rsidP="005C7ADD">
      <w:pPr>
        <w:bidi/>
        <w:jc w:val="both"/>
        <w:rPr>
          <w:rFonts w:cs="David" w:hint="cs"/>
          <w:rtl/>
        </w:rPr>
      </w:pPr>
      <w:r w:rsidRPr="005C7ADD">
        <w:rPr>
          <w:rFonts w:cs="David" w:hint="cs"/>
          <w:rtl/>
        </w:rPr>
        <w:tab/>
        <w:t>האם רוצים לקבוע איך היא מודיעה, שמזכיר הממשלה מודיע או מזכירות הממשלה, או מספיק לכתוב "הממשלה הודיעה"?</w:t>
      </w:r>
    </w:p>
    <w:p w14:paraId="354BEB63" w14:textId="77777777" w:rsidR="005C7ADD" w:rsidRPr="005C7ADD" w:rsidRDefault="005C7ADD" w:rsidP="005C7ADD">
      <w:pPr>
        <w:bidi/>
        <w:jc w:val="both"/>
        <w:rPr>
          <w:rFonts w:cs="David" w:hint="cs"/>
          <w:rtl/>
        </w:rPr>
      </w:pPr>
    </w:p>
    <w:p w14:paraId="3C920CDB" w14:textId="77777777" w:rsidR="005C7ADD" w:rsidRPr="005C7ADD" w:rsidRDefault="005C7ADD" w:rsidP="005C7ADD">
      <w:pPr>
        <w:bidi/>
        <w:jc w:val="both"/>
        <w:rPr>
          <w:rFonts w:cs="David" w:hint="cs"/>
          <w:u w:val="single"/>
          <w:rtl/>
        </w:rPr>
      </w:pPr>
      <w:r w:rsidRPr="005C7ADD">
        <w:rPr>
          <w:rFonts w:cs="David" w:hint="cs"/>
          <w:u w:val="single"/>
          <w:rtl/>
        </w:rPr>
        <w:t>פרח לרנר:</w:t>
      </w:r>
    </w:p>
    <w:p w14:paraId="4A0409DF" w14:textId="77777777" w:rsidR="005C7ADD" w:rsidRPr="005C7ADD" w:rsidRDefault="005C7ADD" w:rsidP="005C7ADD">
      <w:pPr>
        <w:bidi/>
        <w:jc w:val="both"/>
        <w:rPr>
          <w:rFonts w:cs="David" w:hint="cs"/>
          <w:rtl/>
        </w:rPr>
      </w:pPr>
    </w:p>
    <w:p w14:paraId="17FB8176" w14:textId="77777777" w:rsidR="005C7ADD" w:rsidRPr="005C7ADD" w:rsidRDefault="005C7ADD" w:rsidP="005C7ADD">
      <w:pPr>
        <w:bidi/>
        <w:jc w:val="both"/>
        <w:rPr>
          <w:rFonts w:cs="David" w:hint="cs"/>
          <w:rtl/>
        </w:rPr>
      </w:pPr>
      <w:r w:rsidRPr="005C7ADD">
        <w:rPr>
          <w:rFonts w:cs="David" w:hint="cs"/>
          <w:rtl/>
        </w:rPr>
        <w:tab/>
        <w:t>"מזכירות הממשלה".</w:t>
      </w:r>
    </w:p>
    <w:p w14:paraId="26A2505B" w14:textId="77777777" w:rsidR="005C7ADD" w:rsidRPr="005C7ADD" w:rsidRDefault="005C7ADD" w:rsidP="005C7ADD">
      <w:pPr>
        <w:bidi/>
        <w:jc w:val="both"/>
        <w:rPr>
          <w:rFonts w:cs="David" w:hint="cs"/>
          <w:rtl/>
        </w:rPr>
      </w:pPr>
    </w:p>
    <w:p w14:paraId="3BF16749" w14:textId="77777777" w:rsidR="005C7ADD" w:rsidRPr="005C7ADD" w:rsidRDefault="005C7ADD" w:rsidP="005C7ADD">
      <w:pPr>
        <w:bidi/>
        <w:jc w:val="both"/>
        <w:rPr>
          <w:rFonts w:cs="David" w:hint="cs"/>
          <w:u w:val="single"/>
          <w:rtl/>
        </w:rPr>
      </w:pPr>
      <w:r w:rsidRPr="005C7ADD">
        <w:rPr>
          <w:rFonts w:cs="David" w:hint="cs"/>
          <w:u w:val="single"/>
          <w:rtl/>
        </w:rPr>
        <w:t>ארבל אסטרחן:</w:t>
      </w:r>
    </w:p>
    <w:p w14:paraId="37142626" w14:textId="77777777" w:rsidR="005C7ADD" w:rsidRPr="005C7ADD" w:rsidRDefault="005C7ADD" w:rsidP="005C7ADD">
      <w:pPr>
        <w:bidi/>
        <w:jc w:val="both"/>
        <w:rPr>
          <w:rFonts w:cs="David" w:hint="cs"/>
          <w:rtl/>
        </w:rPr>
      </w:pPr>
    </w:p>
    <w:p w14:paraId="1B085659" w14:textId="77777777" w:rsidR="005C7ADD" w:rsidRPr="005C7ADD" w:rsidRDefault="005C7ADD" w:rsidP="005C7ADD">
      <w:pPr>
        <w:bidi/>
        <w:jc w:val="both"/>
        <w:rPr>
          <w:rFonts w:cs="David" w:hint="cs"/>
          <w:rtl/>
        </w:rPr>
      </w:pPr>
      <w:r w:rsidRPr="005C7ADD">
        <w:rPr>
          <w:rFonts w:cs="David" w:hint="cs"/>
          <w:rtl/>
        </w:rPr>
        <w:tab/>
        <w:t>"הממשלה הודיע בכתב באמצעות מזכירות הממשלה"?</w:t>
      </w:r>
    </w:p>
    <w:p w14:paraId="29E5664E" w14:textId="77777777" w:rsidR="005C7ADD" w:rsidRPr="005C7ADD" w:rsidRDefault="005C7ADD" w:rsidP="005C7ADD">
      <w:pPr>
        <w:bidi/>
        <w:jc w:val="both"/>
        <w:rPr>
          <w:rFonts w:cs="David" w:hint="cs"/>
          <w:rtl/>
        </w:rPr>
      </w:pPr>
    </w:p>
    <w:p w14:paraId="60928D3C" w14:textId="77777777" w:rsidR="005C7ADD" w:rsidRPr="005C7ADD" w:rsidRDefault="005C7ADD" w:rsidP="005C7ADD">
      <w:pPr>
        <w:bidi/>
        <w:jc w:val="both"/>
        <w:rPr>
          <w:rFonts w:cs="David" w:hint="cs"/>
          <w:u w:val="single"/>
          <w:rtl/>
        </w:rPr>
      </w:pPr>
      <w:r w:rsidRPr="005C7ADD">
        <w:rPr>
          <w:rFonts w:cs="David" w:hint="cs"/>
          <w:u w:val="single"/>
          <w:rtl/>
        </w:rPr>
        <w:t>ליאור נתן:</w:t>
      </w:r>
    </w:p>
    <w:p w14:paraId="71411AE6" w14:textId="77777777" w:rsidR="005C7ADD" w:rsidRPr="005C7ADD" w:rsidRDefault="005C7ADD" w:rsidP="005C7ADD">
      <w:pPr>
        <w:bidi/>
        <w:jc w:val="both"/>
        <w:rPr>
          <w:rFonts w:cs="David" w:hint="cs"/>
          <w:rtl/>
        </w:rPr>
      </w:pPr>
    </w:p>
    <w:p w14:paraId="69B1DD2B" w14:textId="77777777" w:rsidR="005C7ADD" w:rsidRPr="005C7ADD" w:rsidRDefault="005C7ADD" w:rsidP="005C7ADD">
      <w:pPr>
        <w:bidi/>
        <w:jc w:val="both"/>
        <w:rPr>
          <w:rFonts w:cs="David" w:hint="cs"/>
          <w:rtl/>
        </w:rPr>
      </w:pPr>
      <w:r w:rsidRPr="005C7ADD">
        <w:rPr>
          <w:rFonts w:cs="David" w:hint="cs"/>
          <w:rtl/>
        </w:rPr>
        <w:tab/>
        <w:t xml:space="preserve">עכשיו את מסבכת. במקביל מתנהל עכשיו דיון על מערכת המחשוב החדשה המשותפת. זאת הדרך. </w:t>
      </w:r>
    </w:p>
    <w:p w14:paraId="677E9EF3" w14:textId="77777777" w:rsidR="005C7ADD" w:rsidRPr="005C7ADD" w:rsidRDefault="005C7ADD" w:rsidP="005C7ADD">
      <w:pPr>
        <w:bidi/>
        <w:jc w:val="both"/>
        <w:rPr>
          <w:rFonts w:cs="David" w:hint="cs"/>
          <w:rtl/>
        </w:rPr>
      </w:pPr>
    </w:p>
    <w:p w14:paraId="7FA4B26E" w14:textId="77777777" w:rsidR="005C7ADD" w:rsidRPr="005C7ADD" w:rsidRDefault="005C7ADD" w:rsidP="005C7ADD">
      <w:pPr>
        <w:bidi/>
        <w:jc w:val="both"/>
        <w:rPr>
          <w:rFonts w:cs="David" w:hint="cs"/>
          <w:u w:val="single"/>
          <w:rtl/>
        </w:rPr>
      </w:pPr>
      <w:r w:rsidRPr="005C7ADD">
        <w:rPr>
          <w:rFonts w:cs="David" w:hint="cs"/>
          <w:u w:val="single"/>
          <w:rtl/>
        </w:rPr>
        <w:t>ארבל אסטרחן:</w:t>
      </w:r>
    </w:p>
    <w:p w14:paraId="6C5E2436" w14:textId="77777777" w:rsidR="005C7ADD" w:rsidRPr="005C7ADD" w:rsidRDefault="005C7ADD" w:rsidP="005C7ADD">
      <w:pPr>
        <w:bidi/>
        <w:jc w:val="both"/>
        <w:rPr>
          <w:rFonts w:cs="David" w:hint="cs"/>
          <w:rtl/>
        </w:rPr>
      </w:pPr>
    </w:p>
    <w:p w14:paraId="72A02E5D" w14:textId="77777777" w:rsidR="005C7ADD" w:rsidRPr="005C7ADD" w:rsidRDefault="005C7ADD" w:rsidP="005C7ADD">
      <w:pPr>
        <w:bidi/>
        <w:jc w:val="both"/>
        <w:rPr>
          <w:rFonts w:cs="David" w:hint="cs"/>
          <w:rtl/>
        </w:rPr>
      </w:pPr>
      <w:r w:rsidRPr="005C7ADD">
        <w:rPr>
          <w:rFonts w:cs="David" w:hint="cs"/>
          <w:rtl/>
        </w:rPr>
        <w:tab/>
        <w:t xml:space="preserve">את פסקה (1) ניסחנו עכשיו. בפסקה (2) משאירים את הסמכות של ועדת הכנסת, עם הקוורום של השליש. בפסקה (3), תנאי נוסף שמאפשר את הקדמת הדיון הוא אם הצעת החוק הוצמדה להצעת אחרת, שזה הסעיף הבא, סעיף 5 שמאפשר את ההקדמה, שתיכף נראה אותו.  </w:t>
      </w:r>
    </w:p>
    <w:p w14:paraId="061FA4A5" w14:textId="77777777" w:rsidR="005C7ADD" w:rsidRPr="005C7ADD" w:rsidRDefault="005C7ADD" w:rsidP="005C7ADD">
      <w:pPr>
        <w:bidi/>
        <w:jc w:val="both"/>
        <w:rPr>
          <w:rFonts w:cs="David" w:hint="cs"/>
          <w:rtl/>
        </w:rPr>
      </w:pPr>
    </w:p>
    <w:p w14:paraId="06FBEEFD" w14:textId="77777777" w:rsidR="005C7ADD" w:rsidRPr="005C7ADD" w:rsidRDefault="005C7ADD" w:rsidP="005C7ADD">
      <w:pPr>
        <w:bidi/>
        <w:jc w:val="both"/>
        <w:rPr>
          <w:rFonts w:cs="David" w:hint="cs"/>
          <w:u w:val="single"/>
          <w:rtl/>
        </w:rPr>
      </w:pPr>
      <w:r w:rsidRPr="005C7ADD">
        <w:rPr>
          <w:rFonts w:cs="David" w:hint="cs"/>
          <w:u w:val="single"/>
          <w:rtl/>
        </w:rPr>
        <w:t>אברהם מיכאלי:</w:t>
      </w:r>
    </w:p>
    <w:p w14:paraId="0A0C175C" w14:textId="77777777" w:rsidR="005C7ADD" w:rsidRPr="005C7ADD" w:rsidRDefault="005C7ADD" w:rsidP="005C7ADD">
      <w:pPr>
        <w:bidi/>
        <w:jc w:val="both"/>
        <w:rPr>
          <w:rFonts w:cs="David" w:hint="cs"/>
          <w:rtl/>
        </w:rPr>
      </w:pPr>
    </w:p>
    <w:p w14:paraId="0CE8E7C9" w14:textId="77777777" w:rsidR="005C7ADD" w:rsidRPr="005C7ADD" w:rsidRDefault="005C7ADD" w:rsidP="005C7ADD">
      <w:pPr>
        <w:bidi/>
        <w:jc w:val="both"/>
        <w:rPr>
          <w:rFonts w:cs="David" w:hint="cs"/>
          <w:rtl/>
        </w:rPr>
      </w:pPr>
      <w:r w:rsidRPr="005C7ADD">
        <w:rPr>
          <w:rFonts w:cs="David" w:hint="cs"/>
          <w:rtl/>
        </w:rPr>
        <w:tab/>
        <w:t xml:space="preserve">איפה בתקנון מדובר על הצמדה? </w:t>
      </w:r>
    </w:p>
    <w:p w14:paraId="5E10C8CF" w14:textId="77777777" w:rsidR="005C7ADD" w:rsidRPr="005C7ADD" w:rsidRDefault="005C7ADD" w:rsidP="005C7ADD">
      <w:pPr>
        <w:bidi/>
        <w:jc w:val="both"/>
        <w:rPr>
          <w:rFonts w:cs="David" w:hint="cs"/>
          <w:rtl/>
        </w:rPr>
      </w:pPr>
    </w:p>
    <w:p w14:paraId="44F48F48" w14:textId="77777777" w:rsidR="005C7ADD" w:rsidRPr="005C7ADD" w:rsidRDefault="005C7ADD" w:rsidP="005C7ADD">
      <w:pPr>
        <w:bidi/>
        <w:jc w:val="both"/>
        <w:rPr>
          <w:rFonts w:cs="David" w:hint="cs"/>
          <w:u w:val="single"/>
          <w:rtl/>
        </w:rPr>
      </w:pPr>
      <w:r w:rsidRPr="005C7ADD">
        <w:rPr>
          <w:rFonts w:cs="David" w:hint="cs"/>
          <w:u w:val="single"/>
          <w:rtl/>
        </w:rPr>
        <w:t>ארבל אסטרחן:</w:t>
      </w:r>
    </w:p>
    <w:p w14:paraId="75298E13" w14:textId="77777777" w:rsidR="005C7ADD" w:rsidRPr="005C7ADD" w:rsidRDefault="005C7ADD" w:rsidP="005C7ADD">
      <w:pPr>
        <w:bidi/>
        <w:jc w:val="both"/>
        <w:rPr>
          <w:rFonts w:cs="David" w:hint="cs"/>
          <w:rtl/>
        </w:rPr>
      </w:pPr>
    </w:p>
    <w:p w14:paraId="563C75B3" w14:textId="77777777" w:rsidR="005C7ADD" w:rsidRPr="005C7ADD" w:rsidRDefault="005C7ADD" w:rsidP="005C7ADD">
      <w:pPr>
        <w:bidi/>
        <w:jc w:val="both"/>
        <w:rPr>
          <w:rFonts w:cs="David" w:hint="cs"/>
          <w:rtl/>
        </w:rPr>
      </w:pPr>
      <w:r w:rsidRPr="005C7ADD">
        <w:rPr>
          <w:rFonts w:cs="David" w:hint="cs"/>
          <w:rtl/>
        </w:rPr>
        <w:tab/>
        <w:t xml:space="preserve">בסעיף הבא. </w:t>
      </w:r>
    </w:p>
    <w:p w14:paraId="687C252C" w14:textId="77777777" w:rsidR="005C7ADD" w:rsidRPr="005C7ADD" w:rsidRDefault="005C7ADD" w:rsidP="005C7ADD">
      <w:pPr>
        <w:bidi/>
        <w:jc w:val="both"/>
        <w:rPr>
          <w:rFonts w:cs="David" w:hint="cs"/>
          <w:rtl/>
        </w:rPr>
      </w:pPr>
    </w:p>
    <w:p w14:paraId="7DAAFE52" w14:textId="77777777" w:rsidR="005C7ADD" w:rsidRPr="005C7ADD" w:rsidRDefault="005C7ADD" w:rsidP="005C7ADD">
      <w:pPr>
        <w:bidi/>
        <w:jc w:val="both"/>
        <w:rPr>
          <w:rFonts w:cs="David" w:hint="cs"/>
          <w:u w:val="single"/>
          <w:rtl/>
        </w:rPr>
      </w:pPr>
      <w:r w:rsidRPr="005C7ADD">
        <w:rPr>
          <w:rFonts w:cs="David" w:hint="cs"/>
          <w:u w:val="single"/>
          <w:rtl/>
        </w:rPr>
        <w:t>אברהם מיכאלי:</w:t>
      </w:r>
    </w:p>
    <w:p w14:paraId="23EB7ADD" w14:textId="77777777" w:rsidR="005C7ADD" w:rsidRPr="005C7ADD" w:rsidRDefault="005C7ADD" w:rsidP="005C7ADD">
      <w:pPr>
        <w:bidi/>
        <w:jc w:val="both"/>
        <w:rPr>
          <w:rFonts w:cs="David" w:hint="cs"/>
          <w:rtl/>
        </w:rPr>
      </w:pPr>
    </w:p>
    <w:p w14:paraId="1BD5397E" w14:textId="77777777" w:rsidR="005C7ADD" w:rsidRPr="005C7ADD" w:rsidRDefault="005C7ADD" w:rsidP="005C7ADD">
      <w:pPr>
        <w:bidi/>
        <w:jc w:val="both"/>
        <w:rPr>
          <w:rFonts w:cs="David" w:hint="cs"/>
          <w:rtl/>
        </w:rPr>
      </w:pPr>
      <w:r w:rsidRPr="005C7ADD">
        <w:rPr>
          <w:rFonts w:cs="David" w:hint="cs"/>
          <w:rtl/>
        </w:rPr>
        <w:tab/>
        <w:t>איפה כתוב אם זה צריך להיות בנשיאות או לא צריך להיות בנשיאות?</w:t>
      </w:r>
    </w:p>
    <w:p w14:paraId="5E0B5C01" w14:textId="77777777" w:rsidR="005C7ADD" w:rsidRPr="005C7ADD" w:rsidRDefault="005C7ADD" w:rsidP="005C7ADD">
      <w:pPr>
        <w:bidi/>
        <w:jc w:val="both"/>
        <w:rPr>
          <w:rFonts w:cs="David" w:hint="cs"/>
          <w:rtl/>
        </w:rPr>
      </w:pPr>
    </w:p>
    <w:p w14:paraId="74D58C45" w14:textId="77777777" w:rsidR="005C7ADD" w:rsidRPr="005C7ADD" w:rsidRDefault="005C7ADD" w:rsidP="005C7ADD">
      <w:pPr>
        <w:bidi/>
        <w:jc w:val="both"/>
        <w:rPr>
          <w:rFonts w:cs="David" w:hint="cs"/>
          <w:u w:val="single"/>
          <w:rtl/>
        </w:rPr>
      </w:pPr>
      <w:r w:rsidRPr="005C7ADD">
        <w:rPr>
          <w:rFonts w:cs="David" w:hint="cs"/>
          <w:u w:val="single"/>
          <w:rtl/>
        </w:rPr>
        <w:t>היו"ר יריב לוין:</w:t>
      </w:r>
    </w:p>
    <w:p w14:paraId="3F732136" w14:textId="77777777" w:rsidR="005C7ADD" w:rsidRPr="005C7ADD" w:rsidRDefault="005C7ADD" w:rsidP="005C7ADD">
      <w:pPr>
        <w:bidi/>
        <w:jc w:val="both"/>
        <w:rPr>
          <w:rFonts w:cs="David" w:hint="cs"/>
          <w:rtl/>
        </w:rPr>
      </w:pPr>
    </w:p>
    <w:p w14:paraId="3ECDEF0E" w14:textId="77777777" w:rsidR="005C7ADD" w:rsidRPr="005C7ADD" w:rsidRDefault="005C7ADD" w:rsidP="005C7ADD">
      <w:pPr>
        <w:bidi/>
        <w:jc w:val="both"/>
        <w:rPr>
          <w:rFonts w:cs="David" w:hint="cs"/>
          <w:rtl/>
        </w:rPr>
      </w:pPr>
      <w:r w:rsidRPr="005C7ADD">
        <w:rPr>
          <w:rFonts w:cs="David" w:hint="cs"/>
          <w:rtl/>
        </w:rPr>
        <w:tab/>
        <w:t xml:space="preserve">נעבור על זה. </w:t>
      </w:r>
    </w:p>
    <w:p w14:paraId="7D58CF23" w14:textId="77777777" w:rsidR="005C7ADD" w:rsidRPr="005C7ADD" w:rsidRDefault="005C7ADD" w:rsidP="005C7ADD">
      <w:pPr>
        <w:bidi/>
        <w:jc w:val="both"/>
        <w:rPr>
          <w:rFonts w:cs="David" w:hint="cs"/>
          <w:rtl/>
        </w:rPr>
      </w:pPr>
    </w:p>
    <w:p w14:paraId="530F76DD" w14:textId="77777777" w:rsidR="005C7ADD" w:rsidRPr="005C7ADD" w:rsidRDefault="005C7ADD" w:rsidP="005C7ADD">
      <w:pPr>
        <w:bidi/>
        <w:jc w:val="both"/>
        <w:rPr>
          <w:rFonts w:cs="David" w:hint="cs"/>
          <w:u w:val="single"/>
          <w:rtl/>
        </w:rPr>
      </w:pPr>
      <w:r w:rsidRPr="005C7ADD">
        <w:rPr>
          <w:rFonts w:cs="David" w:hint="cs"/>
          <w:u w:val="single"/>
          <w:rtl/>
        </w:rPr>
        <w:t>ארבל אסטרחן:</w:t>
      </w:r>
    </w:p>
    <w:p w14:paraId="134FCD96" w14:textId="77777777" w:rsidR="005C7ADD" w:rsidRPr="005C7ADD" w:rsidRDefault="005C7ADD" w:rsidP="005C7ADD">
      <w:pPr>
        <w:bidi/>
        <w:jc w:val="both"/>
        <w:rPr>
          <w:rFonts w:cs="David" w:hint="cs"/>
          <w:rtl/>
        </w:rPr>
      </w:pPr>
    </w:p>
    <w:p w14:paraId="778EAA09" w14:textId="77777777" w:rsidR="005C7ADD" w:rsidRPr="005C7ADD" w:rsidRDefault="005C7ADD" w:rsidP="005C7ADD">
      <w:pPr>
        <w:bidi/>
        <w:jc w:val="both"/>
        <w:rPr>
          <w:rFonts w:cs="David" w:hint="cs"/>
          <w:rtl/>
        </w:rPr>
      </w:pPr>
      <w:r w:rsidRPr="005C7ADD">
        <w:rPr>
          <w:rFonts w:cs="David" w:hint="cs"/>
          <w:rtl/>
        </w:rPr>
        <w:tab/>
      </w:r>
      <w:r w:rsidRPr="005C7ADD">
        <w:rPr>
          <w:rFonts w:cs="David" w:hint="cs"/>
          <w:b/>
          <w:bCs/>
          <w:u w:val="single"/>
          <w:rtl/>
        </w:rPr>
        <w:t>סעיף 5</w:t>
      </w:r>
      <w:r w:rsidRPr="005C7ADD">
        <w:rPr>
          <w:rFonts w:cs="David" w:hint="cs"/>
          <w:rtl/>
        </w:rPr>
        <w:t xml:space="preserve"> עוסק בהצמדה. הוא קיים היום בצורה פחות מפורטת בסעיף 134(ג) לתקנון, אבל באותו עיקרון. הוא קובע כדלקמן:</w:t>
      </w:r>
    </w:p>
    <w:p w14:paraId="371E2477" w14:textId="77777777" w:rsidR="005C7ADD" w:rsidRPr="005C7ADD" w:rsidRDefault="005C7ADD" w:rsidP="005C7ADD">
      <w:pPr>
        <w:bidi/>
        <w:jc w:val="both"/>
        <w:rPr>
          <w:rFonts w:cs="David" w:hint="cs"/>
          <w:rtl/>
        </w:rPr>
      </w:pPr>
    </w:p>
    <w:p w14:paraId="1A69B330" w14:textId="77777777" w:rsidR="005C7ADD" w:rsidRPr="005C7ADD" w:rsidRDefault="005C7ADD" w:rsidP="005C7ADD">
      <w:pPr>
        <w:bidi/>
        <w:ind w:left="1134" w:hanging="567"/>
        <w:jc w:val="both"/>
        <w:rPr>
          <w:rFonts w:cs="David" w:hint="cs"/>
          <w:rtl/>
        </w:rPr>
      </w:pPr>
      <w:r w:rsidRPr="005C7ADD">
        <w:rPr>
          <w:rFonts w:cs="David" w:hint="cs"/>
          <w:rtl/>
        </w:rPr>
        <w:t>"(א)</w:t>
      </w:r>
      <w:r w:rsidRPr="005C7ADD">
        <w:rPr>
          <w:rFonts w:cs="David" w:hint="cs"/>
          <w:rtl/>
        </w:rPr>
        <w:tab/>
        <w:t xml:space="preserve">לבקשת יוזם הצעת החוק, יצמיד יושב-ראש הכנסת" </w:t>
      </w:r>
      <w:r w:rsidRPr="005C7ADD">
        <w:rPr>
          <w:rFonts w:cs="David"/>
          <w:rtl/>
        </w:rPr>
        <w:t>–</w:t>
      </w:r>
      <w:r w:rsidRPr="005C7ADD">
        <w:rPr>
          <w:rFonts w:cs="David" w:hint="cs"/>
          <w:rtl/>
        </w:rPr>
        <w:t xml:space="preserve"> </w:t>
      </w:r>
    </w:p>
    <w:p w14:paraId="640BF6A0" w14:textId="77777777" w:rsidR="005C7ADD" w:rsidRPr="005C7ADD" w:rsidRDefault="005C7ADD" w:rsidP="005C7ADD">
      <w:pPr>
        <w:bidi/>
        <w:ind w:left="1134" w:hanging="567"/>
        <w:jc w:val="both"/>
        <w:rPr>
          <w:rFonts w:cs="David" w:hint="cs"/>
          <w:rtl/>
        </w:rPr>
      </w:pPr>
    </w:p>
    <w:p w14:paraId="3A014F30" w14:textId="77777777" w:rsidR="005C7ADD" w:rsidRPr="005C7ADD" w:rsidRDefault="005C7ADD" w:rsidP="005C7ADD">
      <w:pPr>
        <w:bidi/>
        <w:jc w:val="both"/>
        <w:rPr>
          <w:rFonts w:cs="David" w:hint="cs"/>
          <w:rtl/>
        </w:rPr>
      </w:pPr>
      <w:r w:rsidRPr="005C7ADD">
        <w:rPr>
          <w:rFonts w:cs="David" w:hint="cs"/>
          <w:rtl/>
        </w:rPr>
        <w:t xml:space="preserve"> </w:t>
      </w:r>
      <w:r w:rsidRPr="005C7ADD">
        <w:rPr>
          <w:rFonts w:cs="David" w:hint="cs"/>
          <w:rtl/>
        </w:rPr>
        <w:tab/>
        <w:t xml:space="preserve">היום לא כתוב מי עושה את זה, היום כתוב שזה יוצמד. </w:t>
      </w:r>
    </w:p>
    <w:p w14:paraId="5F47AFF7" w14:textId="77777777" w:rsidR="005C7ADD" w:rsidRPr="005C7ADD" w:rsidRDefault="005C7ADD" w:rsidP="005C7ADD">
      <w:pPr>
        <w:bidi/>
        <w:jc w:val="both"/>
        <w:rPr>
          <w:rFonts w:cs="David" w:hint="cs"/>
          <w:rtl/>
        </w:rPr>
      </w:pPr>
    </w:p>
    <w:p w14:paraId="5C36742A" w14:textId="77777777" w:rsidR="005C7ADD" w:rsidRPr="005C7ADD" w:rsidRDefault="005C7ADD" w:rsidP="005C7ADD">
      <w:pPr>
        <w:bidi/>
        <w:jc w:val="both"/>
        <w:rPr>
          <w:rFonts w:cs="David" w:hint="cs"/>
          <w:u w:val="single"/>
          <w:rtl/>
        </w:rPr>
      </w:pPr>
      <w:r w:rsidRPr="005C7ADD">
        <w:rPr>
          <w:rFonts w:cs="David" w:hint="cs"/>
          <w:u w:val="single"/>
          <w:rtl/>
        </w:rPr>
        <w:t>היו"ר יריב לוין:</w:t>
      </w:r>
    </w:p>
    <w:p w14:paraId="30135C81" w14:textId="77777777" w:rsidR="005C7ADD" w:rsidRPr="005C7ADD" w:rsidRDefault="005C7ADD" w:rsidP="005C7ADD">
      <w:pPr>
        <w:bidi/>
        <w:jc w:val="both"/>
        <w:rPr>
          <w:rFonts w:cs="David" w:hint="cs"/>
          <w:rtl/>
        </w:rPr>
      </w:pPr>
    </w:p>
    <w:p w14:paraId="71D09441" w14:textId="77777777" w:rsidR="005C7ADD" w:rsidRPr="005C7ADD" w:rsidRDefault="005C7ADD" w:rsidP="005C7ADD">
      <w:pPr>
        <w:bidi/>
        <w:jc w:val="both"/>
        <w:rPr>
          <w:rFonts w:cs="David" w:hint="cs"/>
          <w:rtl/>
        </w:rPr>
      </w:pPr>
      <w:r w:rsidRPr="005C7ADD">
        <w:rPr>
          <w:rFonts w:cs="David" w:hint="cs"/>
          <w:rtl/>
        </w:rPr>
        <w:tab/>
        <w:t xml:space="preserve">למעשה הפרקטיקה היום היא שהלשכה המשפטית מחליטה, ואני חשבתי שהיא מייעצת. ההחלטה היא החלטה של יושב-ראש הכנסת או של הנשיאות. </w:t>
      </w:r>
    </w:p>
    <w:p w14:paraId="69D4882F" w14:textId="77777777" w:rsidR="005C7ADD" w:rsidRPr="005C7ADD" w:rsidRDefault="005C7ADD" w:rsidP="005C7ADD">
      <w:pPr>
        <w:bidi/>
        <w:jc w:val="both"/>
        <w:rPr>
          <w:rFonts w:cs="David" w:hint="cs"/>
          <w:rtl/>
        </w:rPr>
      </w:pPr>
    </w:p>
    <w:p w14:paraId="1979559C" w14:textId="77777777" w:rsidR="005C7ADD" w:rsidRPr="005C7ADD" w:rsidRDefault="005C7ADD" w:rsidP="005C7ADD">
      <w:pPr>
        <w:bidi/>
        <w:jc w:val="both"/>
        <w:rPr>
          <w:rFonts w:cs="David" w:hint="cs"/>
          <w:u w:val="single"/>
          <w:rtl/>
        </w:rPr>
      </w:pPr>
      <w:r w:rsidRPr="005C7ADD">
        <w:rPr>
          <w:rFonts w:cs="David" w:hint="cs"/>
          <w:u w:val="single"/>
          <w:rtl/>
        </w:rPr>
        <w:t>אברהם מיכאלי:</w:t>
      </w:r>
    </w:p>
    <w:p w14:paraId="5ED5EFAD" w14:textId="77777777" w:rsidR="005C7ADD" w:rsidRPr="005C7ADD" w:rsidRDefault="005C7ADD" w:rsidP="005C7ADD">
      <w:pPr>
        <w:bidi/>
        <w:jc w:val="both"/>
        <w:rPr>
          <w:rFonts w:cs="David" w:hint="cs"/>
          <w:rtl/>
        </w:rPr>
      </w:pPr>
    </w:p>
    <w:p w14:paraId="5058ADEB" w14:textId="77777777" w:rsidR="005C7ADD" w:rsidRPr="005C7ADD" w:rsidRDefault="005C7ADD" w:rsidP="005C7ADD">
      <w:pPr>
        <w:bidi/>
        <w:jc w:val="both"/>
        <w:rPr>
          <w:rFonts w:cs="David" w:hint="cs"/>
          <w:rtl/>
        </w:rPr>
      </w:pPr>
      <w:r w:rsidRPr="005C7ADD">
        <w:rPr>
          <w:rFonts w:cs="David" w:hint="cs"/>
          <w:rtl/>
        </w:rPr>
        <w:tab/>
        <w:t xml:space="preserve">זאת בדיוק השאלה. </w:t>
      </w:r>
    </w:p>
    <w:p w14:paraId="7514E3B0" w14:textId="77777777" w:rsidR="005C7ADD" w:rsidRPr="005C7ADD" w:rsidRDefault="005C7ADD" w:rsidP="005C7ADD">
      <w:pPr>
        <w:bidi/>
        <w:jc w:val="both"/>
        <w:rPr>
          <w:rFonts w:cs="David" w:hint="cs"/>
          <w:rtl/>
        </w:rPr>
      </w:pPr>
    </w:p>
    <w:p w14:paraId="3D6FD68A" w14:textId="77777777" w:rsidR="005C7ADD" w:rsidRPr="005C7ADD" w:rsidRDefault="005C7ADD" w:rsidP="005C7ADD">
      <w:pPr>
        <w:bidi/>
        <w:jc w:val="both"/>
        <w:rPr>
          <w:rFonts w:cs="David" w:hint="cs"/>
          <w:u w:val="single"/>
          <w:rtl/>
        </w:rPr>
      </w:pPr>
      <w:r w:rsidRPr="005C7ADD">
        <w:rPr>
          <w:rFonts w:cs="David" w:hint="cs"/>
          <w:u w:val="single"/>
          <w:rtl/>
        </w:rPr>
        <w:t>רונית חייקין יעקובי:</w:t>
      </w:r>
    </w:p>
    <w:p w14:paraId="068652DD" w14:textId="77777777" w:rsidR="005C7ADD" w:rsidRPr="005C7ADD" w:rsidRDefault="005C7ADD" w:rsidP="005C7ADD">
      <w:pPr>
        <w:bidi/>
        <w:jc w:val="both"/>
        <w:rPr>
          <w:rFonts w:cs="David" w:hint="cs"/>
          <w:rtl/>
        </w:rPr>
      </w:pPr>
    </w:p>
    <w:p w14:paraId="6A259CE2" w14:textId="77777777" w:rsidR="005C7ADD" w:rsidRPr="005C7ADD" w:rsidRDefault="005C7ADD" w:rsidP="005C7ADD">
      <w:pPr>
        <w:bidi/>
        <w:jc w:val="both"/>
        <w:rPr>
          <w:rFonts w:cs="David" w:hint="cs"/>
          <w:rtl/>
        </w:rPr>
      </w:pPr>
      <w:r w:rsidRPr="005C7ADD">
        <w:rPr>
          <w:rFonts w:cs="David" w:hint="cs"/>
          <w:rtl/>
        </w:rPr>
        <w:tab/>
        <w:t>ההצמדה היא אחרי הנשיאות.</w:t>
      </w:r>
    </w:p>
    <w:p w14:paraId="40007792" w14:textId="77777777" w:rsidR="005C7ADD" w:rsidRPr="005C7ADD" w:rsidRDefault="005C7ADD" w:rsidP="005C7ADD">
      <w:pPr>
        <w:bidi/>
        <w:jc w:val="both"/>
        <w:rPr>
          <w:rFonts w:cs="David" w:hint="cs"/>
          <w:rtl/>
        </w:rPr>
      </w:pPr>
    </w:p>
    <w:p w14:paraId="6CF80456" w14:textId="77777777" w:rsidR="005C7ADD" w:rsidRPr="005C7ADD" w:rsidRDefault="005C7ADD" w:rsidP="005C7ADD">
      <w:pPr>
        <w:bidi/>
        <w:jc w:val="both"/>
        <w:rPr>
          <w:rFonts w:cs="David" w:hint="cs"/>
          <w:u w:val="single"/>
          <w:rtl/>
        </w:rPr>
      </w:pPr>
      <w:r w:rsidRPr="005C7ADD">
        <w:rPr>
          <w:rFonts w:cs="David" w:hint="cs"/>
          <w:u w:val="single"/>
          <w:rtl/>
        </w:rPr>
        <w:t>היו"ר יריב לוין:</w:t>
      </w:r>
    </w:p>
    <w:p w14:paraId="01CB5174" w14:textId="77777777" w:rsidR="005C7ADD" w:rsidRPr="005C7ADD" w:rsidRDefault="005C7ADD" w:rsidP="005C7ADD">
      <w:pPr>
        <w:bidi/>
        <w:jc w:val="both"/>
        <w:rPr>
          <w:rFonts w:cs="David" w:hint="cs"/>
          <w:rtl/>
        </w:rPr>
      </w:pPr>
    </w:p>
    <w:p w14:paraId="70008C81" w14:textId="77777777" w:rsidR="005C7ADD" w:rsidRPr="005C7ADD" w:rsidRDefault="005C7ADD" w:rsidP="005C7ADD">
      <w:pPr>
        <w:bidi/>
        <w:jc w:val="both"/>
        <w:rPr>
          <w:rFonts w:cs="David" w:hint="cs"/>
          <w:rtl/>
        </w:rPr>
      </w:pPr>
      <w:r w:rsidRPr="005C7ADD">
        <w:rPr>
          <w:rFonts w:cs="David" w:hint="cs"/>
          <w:rtl/>
        </w:rPr>
        <w:tab/>
        <w:t xml:space="preserve">לכן קבענו את יושב-ראש הכנסת, בשל סיבה פרקטית. הנכון ביותר שזה יהיה הנשיאות, אך מאחר וזה אחרי הנשיאות הסמכנו את יושב-ראש הכנסת. </w:t>
      </w:r>
    </w:p>
    <w:p w14:paraId="601B2800" w14:textId="77777777" w:rsidR="005C7ADD" w:rsidRPr="005C7ADD" w:rsidRDefault="005C7ADD" w:rsidP="005C7ADD">
      <w:pPr>
        <w:bidi/>
        <w:jc w:val="both"/>
        <w:rPr>
          <w:rFonts w:cs="David" w:hint="cs"/>
          <w:rtl/>
        </w:rPr>
      </w:pPr>
    </w:p>
    <w:p w14:paraId="0CDA7194" w14:textId="77777777" w:rsidR="005C7ADD" w:rsidRPr="005C7ADD" w:rsidRDefault="005C7ADD" w:rsidP="005C7ADD">
      <w:pPr>
        <w:bidi/>
        <w:jc w:val="both"/>
        <w:rPr>
          <w:rFonts w:cs="David" w:hint="cs"/>
          <w:u w:val="single"/>
          <w:rtl/>
        </w:rPr>
      </w:pPr>
      <w:r w:rsidRPr="005C7ADD">
        <w:rPr>
          <w:rFonts w:cs="David" w:hint="cs"/>
          <w:u w:val="single"/>
          <w:rtl/>
        </w:rPr>
        <w:t>אברהם מיכאלי:</w:t>
      </w:r>
    </w:p>
    <w:p w14:paraId="3343EB9F" w14:textId="77777777" w:rsidR="005C7ADD" w:rsidRPr="005C7ADD" w:rsidRDefault="005C7ADD" w:rsidP="005C7ADD">
      <w:pPr>
        <w:bidi/>
        <w:jc w:val="both"/>
        <w:rPr>
          <w:rFonts w:cs="David" w:hint="cs"/>
          <w:rtl/>
        </w:rPr>
      </w:pPr>
    </w:p>
    <w:p w14:paraId="4FB2F6B9" w14:textId="77777777" w:rsidR="005C7ADD" w:rsidRPr="005C7ADD" w:rsidRDefault="005C7ADD" w:rsidP="005C7ADD">
      <w:pPr>
        <w:bidi/>
        <w:jc w:val="both"/>
        <w:rPr>
          <w:rFonts w:cs="David" w:hint="cs"/>
          <w:rtl/>
        </w:rPr>
      </w:pPr>
      <w:r w:rsidRPr="005C7ADD">
        <w:rPr>
          <w:rFonts w:cs="David" w:hint="cs"/>
          <w:rtl/>
        </w:rPr>
        <w:tab/>
        <w:t xml:space="preserve">אם גיליתי ברביעי בבוקר - - - </w:t>
      </w:r>
    </w:p>
    <w:p w14:paraId="1FAFE762" w14:textId="77777777" w:rsidR="005C7ADD" w:rsidRPr="005C7ADD" w:rsidRDefault="005C7ADD" w:rsidP="005C7ADD">
      <w:pPr>
        <w:bidi/>
        <w:jc w:val="both"/>
        <w:rPr>
          <w:rFonts w:cs="David" w:hint="cs"/>
          <w:rtl/>
        </w:rPr>
      </w:pPr>
    </w:p>
    <w:p w14:paraId="3A4C5BB7" w14:textId="77777777" w:rsidR="005C7ADD" w:rsidRPr="005C7ADD" w:rsidRDefault="005C7ADD" w:rsidP="005C7ADD">
      <w:pPr>
        <w:bidi/>
        <w:jc w:val="both"/>
        <w:rPr>
          <w:rFonts w:cs="David" w:hint="cs"/>
          <w:u w:val="single"/>
          <w:rtl/>
        </w:rPr>
      </w:pPr>
      <w:r w:rsidRPr="005C7ADD">
        <w:rPr>
          <w:rFonts w:cs="David" w:hint="cs"/>
          <w:u w:val="single"/>
          <w:rtl/>
        </w:rPr>
        <w:t>רונית חייקין יעקובי:</w:t>
      </w:r>
    </w:p>
    <w:p w14:paraId="1E674F67" w14:textId="77777777" w:rsidR="005C7ADD" w:rsidRPr="005C7ADD" w:rsidRDefault="005C7ADD" w:rsidP="005C7ADD">
      <w:pPr>
        <w:bidi/>
        <w:jc w:val="both"/>
        <w:rPr>
          <w:rFonts w:cs="David" w:hint="cs"/>
          <w:rtl/>
        </w:rPr>
      </w:pPr>
    </w:p>
    <w:p w14:paraId="7C5DE6AD" w14:textId="77777777" w:rsidR="005C7ADD" w:rsidRPr="005C7ADD" w:rsidRDefault="005C7ADD" w:rsidP="005C7ADD">
      <w:pPr>
        <w:bidi/>
        <w:jc w:val="both"/>
        <w:rPr>
          <w:rFonts w:cs="David" w:hint="cs"/>
          <w:rtl/>
        </w:rPr>
      </w:pPr>
      <w:r w:rsidRPr="005C7ADD">
        <w:rPr>
          <w:rFonts w:cs="David" w:hint="cs"/>
          <w:rtl/>
        </w:rPr>
        <w:tab/>
        <w:t xml:space="preserve">אתה לא יכול ביום רביעי. מצמידים עד ערב יום שני. </w:t>
      </w:r>
    </w:p>
    <w:p w14:paraId="396766E5" w14:textId="77777777" w:rsidR="005C7ADD" w:rsidRPr="005C7ADD" w:rsidRDefault="005C7ADD" w:rsidP="005C7ADD">
      <w:pPr>
        <w:bidi/>
        <w:jc w:val="both"/>
        <w:rPr>
          <w:rFonts w:cs="David" w:hint="cs"/>
          <w:rtl/>
        </w:rPr>
      </w:pPr>
    </w:p>
    <w:p w14:paraId="4EE33655" w14:textId="77777777" w:rsidR="005C7ADD" w:rsidRPr="005C7ADD" w:rsidRDefault="005C7ADD" w:rsidP="005C7ADD">
      <w:pPr>
        <w:bidi/>
        <w:jc w:val="both"/>
        <w:rPr>
          <w:rFonts w:cs="David" w:hint="cs"/>
          <w:u w:val="single"/>
          <w:rtl/>
        </w:rPr>
      </w:pPr>
      <w:r w:rsidRPr="005C7ADD">
        <w:rPr>
          <w:rFonts w:cs="David" w:hint="cs"/>
          <w:u w:val="single"/>
          <w:rtl/>
        </w:rPr>
        <w:t>אברהם מיכאלי:</w:t>
      </w:r>
    </w:p>
    <w:p w14:paraId="7DA83E3B" w14:textId="77777777" w:rsidR="005C7ADD" w:rsidRPr="005C7ADD" w:rsidRDefault="005C7ADD" w:rsidP="005C7ADD">
      <w:pPr>
        <w:bidi/>
        <w:jc w:val="both"/>
        <w:rPr>
          <w:rFonts w:cs="David" w:hint="cs"/>
          <w:rtl/>
        </w:rPr>
      </w:pPr>
    </w:p>
    <w:p w14:paraId="3A685818" w14:textId="77777777" w:rsidR="005C7ADD" w:rsidRPr="005C7ADD" w:rsidRDefault="005C7ADD" w:rsidP="005C7ADD">
      <w:pPr>
        <w:bidi/>
        <w:jc w:val="both"/>
        <w:rPr>
          <w:rFonts w:cs="David" w:hint="cs"/>
          <w:rtl/>
        </w:rPr>
      </w:pPr>
      <w:r w:rsidRPr="005C7ADD">
        <w:rPr>
          <w:rFonts w:cs="David" w:hint="cs"/>
          <w:rtl/>
        </w:rPr>
        <w:tab/>
        <w:t>גם זה נוקשות בירוקרטית. אם אחר-הצהרים של יום שלישי גיליתי שהצעת החוק שלך עולה והיא אותה הצעת חוק כמו שלי, למה לא לאפשר להצמיד אותן?</w:t>
      </w:r>
    </w:p>
    <w:p w14:paraId="50085188" w14:textId="77777777" w:rsidR="005C7ADD" w:rsidRPr="005C7ADD" w:rsidRDefault="005C7ADD" w:rsidP="005C7ADD">
      <w:pPr>
        <w:bidi/>
        <w:jc w:val="both"/>
        <w:rPr>
          <w:rFonts w:cs="David" w:hint="cs"/>
          <w:rtl/>
        </w:rPr>
      </w:pPr>
    </w:p>
    <w:p w14:paraId="6A2CACD0" w14:textId="77777777" w:rsidR="005C7ADD" w:rsidRPr="005C7ADD" w:rsidRDefault="005C7ADD" w:rsidP="005C7ADD">
      <w:pPr>
        <w:bidi/>
        <w:jc w:val="both"/>
        <w:rPr>
          <w:rFonts w:cs="David" w:hint="cs"/>
          <w:rtl/>
        </w:rPr>
      </w:pPr>
      <w:r w:rsidRPr="005C7ADD">
        <w:rPr>
          <w:rFonts w:cs="David" w:hint="cs"/>
          <w:u w:val="single"/>
          <w:rtl/>
        </w:rPr>
        <w:t>תמי כנפו</w:t>
      </w:r>
      <w:r w:rsidRPr="005C7ADD">
        <w:rPr>
          <w:rFonts w:cs="David" w:hint="cs"/>
          <w:rtl/>
        </w:rPr>
        <w:t xml:space="preserve">: </w:t>
      </w:r>
    </w:p>
    <w:p w14:paraId="4EEEA2AB" w14:textId="77777777" w:rsidR="005C7ADD" w:rsidRPr="005C7ADD" w:rsidRDefault="005C7ADD" w:rsidP="005C7ADD">
      <w:pPr>
        <w:bidi/>
        <w:jc w:val="both"/>
        <w:rPr>
          <w:rFonts w:cs="David" w:hint="cs"/>
          <w:rtl/>
        </w:rPr>
      </w:pPr>
    </w:p>
    <w:p w14:paraId="33E364AC" w14:textId="77777777" w:rsidR="005C7ADD" w:rsidRPr="005C7ADD" w:rsidRDefault="005C7ADD" w:rsidP="005C7ADD">
      <w:pPr>
        <w:bidi/>
        <w:jc w:val="both"/>
        <w:rPr>
          <w:rFonts w:cs="David" w:hint="cs"/>
          <w:rtl/>
        </w:rPr>
      </w:pPr>
      <w:r w:rsidRPr="005C7ADD">
        <w:rPr>
          <w:rFonts w:cs="David" w:hint="cs"/>
          <w:rtl/>
        </w:rPr>
        <w:tab/>
        <w:t xml:space="preserve">נכון, לפעמים יש תוספת של הצעות חוק שאנחנו לא מודעים להן. </w:t>
      </w:r>
    </w:p>
    <w:p w14:paraId="3599D933" w14:textId="77777777" w:rsidR="005C7ADD" w:rsidRPr="005C7ADD" w:rsidRDefault="005C7ADD" w:rsidP="005C7ADD">
      <w:pPr>
        <w:bidi/>
        <w:jc w:val="both"/>
        <w:rPr>
          <w:rFonts w:cs="David" w:hint="cs"/>
          <w:rtl/>
        </w:rPr>
      </w:pPr>
    </w:p>
    <w:p w14:paraId="6A2E54A3" w14:textId="77777777" w:rsidR="005C7ADD" w:rsidRPr="005C7ADD" w:rsidRDefault="005C7ADD" w:rsidP="005C7ADD">
      <w:pPr>
        <w:bidi/>
        <w:jc w:val="both"/>
        <w:rPr>
          <w:rFonts w:cs="David" w:hint="cs"/>
          <w:u w:val="single"/>
          <w:rtl/>
        </w:rPr>
      </w:pPr>
      <w:r w:rsidRPr="005C7ADD">
        <w:rPr>
          <w:rFonts w:cs="David" w:hint="cs"/>
          <w:u w:val="single"/>
          <w:rtl/>
        </w:rPr>
        <w:t>ארבל אסטרחן:</w:t>
      </w:r>
    </w:p>
    <w:p w14:paraId="0E71ECA0" w14:textId="77777777" w:rsidR="005C7ADD" w:rsidRPr="005C7ADD" w:rsidRDefault="005C7ADD" w:rsidP="005C7ADD">
      <w:pPr>
        <w:bidi/>
        <w:jc w:val="both"/>
        <w:rPr>
          <w:rFonts w:cs="David" w:hint="cs"/>
          <w:rtl/>
        </w:rPr>
      </w:pPr>
    </w:p>
    <w:p w14:paraId="438F6FD2" w14:textId="77777777" w:rsidR="005C7ADD" w:rsidRPr="005C7ADD" w:rsidRDefault="005C7ADD" w:rsidP="005C7ADD">
      <w:pPr>
        <w:bidi/>
        <w:jc w:val="both"/>
        <w:rPr>
          <w:rFonts w:cs="David" w:hint="cs"/>
          <w:rtl/>
        </w:rPr>
      </w:pPr>
      <w:r w:rsidRPr="005C7ADD">
        <w:rPr>
          <w:rFonts w:cs="David" w:hint="cs"/>
          <w:rtl/>
        </w:rPr>
        <w:tab/>
        <w:t xml:space="preserve">לגבי תוספת כתוב שזה ביום של התוספת. </w:t>
      </w:r>
    </w:p>
    <w:p w14:paraId="70C19FE1" w14:textId="77777777" w:rsidR="005C7ADD" w:rsidRPr="005C7ADD" w:rsidRDefault="005C7ADD" w:rsidP="005C7ADD">
      <w:pPr>
        <w:bidi/>
        <w:jc w:val="both"/>
        <w:rPr>
          <w:rFonts w:cs="David" w:hint="cs"/>
          <w:rtl/>
        </w:rPr>
      </w:pPr>
    </w:p>
    <w:p w14:paraId="4F1F7DB6" w14:textId="77777777" w:rsidR="005C7ADD" w:rsidRPr="005C7ADD" w:rsidRDefault="005C7ADD" w:rsidP="005C7ADD">
      <w:pPr>
        <w:bidi/>
        <w:jc w:val="both"/>
        <w:rPr>
          <w:rFonts w:cs="David" w:hint="cs"/>
          <w:u w:val="single"/>
          <w:rtl/>
        </w:rPr>
      </w:pPr>
      <w:r w:rsidRPr="005C7ADD">
        <w:rPr>
          <w:rFonts w:cs="David" w:hint="cs"/>
          <w:u w:val="single"/>
          <w:rtl/>
        </w:rPr>
        <w:t>אברהם מיכאלי:</w:t>
      </w:r>
    </w:p>
    <w:p w14:paraId="06269C71" w14:textId="77777777" w:rsidR="005C7ADD" w:rsidRPr="005C7ADD" w:rsidRDefault="005C7ADD" w:rsidP="005C7ADD">
      <w:pPr>
        <w:bidi/>
        <w:jc w:val="both"/>
        <w:rPr>
          <w:rFonts w:cs="David" w:hint="cs"/>
          <w:rtl/>
        </w:rPr>
      </w:pPr>
    </w:p>
    <w:p w14:paraId="124C4F0E" w14:textId="77777777" w:rsidR="005C7ADD" w:rsidRPr="005C7ADD" w:rsidRDefault="005C7ADD" w:rsidP="005C7ADD">
      <w:pPr>
        <w:bidi/>
        <w:jc w:val="both"/>
        <w:rPr>
          <w:rFonts w:cs="David" w:hint="cs"/>
          <w:rtl/>
        </w:rPr>
      </w:pPr>
      <w:r w:rsidRPr="005C7ADD">
        <w:rPr>
          <w:rFonts w:cs="David" w:hint="cs"/>
          <w:rtl/>
        </w:rPr>
        <w:tab/>
        <w:t xml:space="preserve">אתם אומרים: "יושב-ראש הכנסת". יושב-ראש הכנסת לא פנוי לדברים הללו. </w:t>
      </w:r>
    </w:p>
    <w:p w14:paraId="148181D0" w14:textId="77777777" w:rsidR="005C7ADD" w:rsidRPr="005C7ADD" w:rsidRDefault="005C7ADD" w:rsidP="005C7ADD">
      <w:pPr>
        <w:bidi/>
        <w:jc w:val="both"/>
        <w:rPr>
          <w:rFonts w:cs="David" w:hint="cs"/>
          <w:rtl/>
        </w:rPr>
      </w:pPr>
    </w:p>
    <w:p w14:paraId="475DC51B" w14:textId="77777777" w:rsidR="005C7ADD" w:rsidRPr="005C7ADD" w:rsidRDefault="005C7ADD" w:rsidP="005C7ADD">
      <w:pPr>
        <w:bidi/>
        <w:jc w:val="both"/>
        <w:rPr>
          <w:rFonts w:cs="David" w:hint="cs"/>
          <w:u w:val="single"/>
          <w:rtl/>
        </w:rPr>
      </w:pPr>
      <w:r w:rsidRPr="005C7ADD">
        <w:rPr>
          <w:rFonts w:cs="David" w:hint="cs"/>
          <w:u w:val="single"/>
          <w:rtl/>
        </w:rPr>
        <w:t>ארבל אסטרחן:</w:t>
      </w:r>
    </w:p>
    <w:p w14:paraId="735F6DA7" w14:textId="77777777" w:rsidR="005C7ADD" w:rsidRPr="005C7ADD" w:rsidRDefault="005C7ADD" w:rsidP="005C7ADD">
      <w:pPr>
        <w:bidi/>
        <w:jc w:val="both"/>
        <w:rPr>
          <w:rFonts w:cs="David" w:hint="cs"/>
          <w:rtl/>
        </w:rPr>
      </w:pPr>
    </w:p>
    <w:p w14:paraId="2EFE9F7F" w14:textId="77777777" w:rsidR="005C7ADD" w:rsidRPr="005C7ADD" w:rsidRDefault="005C7ADD" w:rsidP="005C7ADD">
      <w:pPr>
        <w:bidi/>
        <w:jc w:val="both"/>
        <w:rPr>
          <w:rFonts w:cs="David" w:hint="cs"/>
          <w:rtl/>
        </w:rPr>
      </w:pPr>
      <w:r w:rsidRPr="005C7ADD">
        <w:rPr>
          <w:rFonts w:cs="David" w:hint="cs"/>
          <w:rtl/>
        </w:rPr>
        <w:tab/>
        <w:t xml:space="preserve">צריך להפריד את התהליך. חבר הכנסת צריך לבקש את זה עד ליום שני. </w:t>
      </w:r>
    </w:p>
    <w:p w14:paraId="7939A07A" w14:textId="77777777" w:rsidR="005C7ADD" w:rsidRPr="005C7ADD" w:rsidRDefault="005C7ADD" w:rsidP="005C7ADD">
      <w:pPr>
        <w:bidi/>
        <w:jc w:val="both"/>
        <w:rPr>
          <w:rFonts w:cs="David" w:hint="cs"/>
          <w:rtl/>
        </w:rPr>
      </w:pPr>
    </w:p>
    <w:p w14:paraId="32CE6441" w14:textId="77777777" w:rsidR="005C7ADD" w:rsidRPr="005C7ADD" w:rsidRDefault="005C7ADD" w:rsidP="005C7ADD">
      <w:pPr>
        <w:bidi/>
        <w:jc w:val="both"/>
        <w:rPr>
          <w:rFonts w:cs="David" w:hint="cs"/>
          <w:u w:val="single"/>
          <w:rtl/>
        </w:rPr>
      </w:pPr>
      <w:r w:rsidRPr="005C7ADD">
        <w:rPr>
          <w:rFonts w:cs="David" w:hint="cs"/>
          <w:u w:val="single"/>
          <w:rtl/>
        </w:rPr>
        <w:t>רונית חייקין יעקובי:</w:t>
      </w:r>
    </w:p>
    <w:p w14:paraId="32E8D5E0" w14:textId="77777777" w:rsidR="005C7ADD" w:rsidRPr="005C7ADD" w:rsidRDefault="005C7ADD" w:rsidP="005C7ADD">
      <w:pPr>
        <w:bidi/>
        <w:jc w:val="both"/>
        <w:rPr>
          <w:rFonts w:cs="David" w:hint="cs"/>
          <w:rtl/>
        </w:rPr>
      </w:pPr>
    </w:p>
    <w:p w14:paraId="2961B80F" w14:textId="77777777" w:rsidR="005C7ADD" w:rsidRPr="005C7ADD" w:rsidRDefault="005C7ADD" w:rsidP="005C7ADD">
      <w:pPr>
        <w:bidi/>
        <w:jc w:val="both"/>
        <w:rPr>
          <w:rFonts w:cs="David" w:hint="cs"/>
          <w:rtl/>
        </w:rPr>
      </w:pPr>
      <w:r w:rsidRPr="005C7ADD">
        <w:rPr>
          <w:rFonts w:cs="David" w:hint="cs"/>
          <w:rtl/>
        </w:rPr>
        <w:tab/>
        <w:t xml:space="preserve">זה ייעשה במזכירות הכנסת. זה עניין טכני. </w:t>
      </w:r>
    </w:p>
    <w:p w14:paraId="24DEEE71" w14:textId="77777777" w:rsidR="005C7ADD" w:rsidRPr="005C7ADD" w:rsidRDefault="005C7ADD" w:rsidP="005C7ADD">
      <w:pPr>
        <w:bidi/>
        <w:jc w:val="both"/>
        <w:rPr>
          <w:rFonts w:cs="David" w:hint="cs"/>
          <w:rtl/>
        </w:rPr>
      </w:pPr>
    </w:p>
    <w:p w14:paraId="176E3A79" w14:textId="77777777" w:rsidR="005C7ADD" w:rsidRPr="005C7ADD" w:rsidRDefault="005C7ADD" w:rsidP="005C7ADD">
      <w:pPr>
        <w:bidi/>
        <w:jc w:val="both"/>
        <w:rPr>
          <w:rFonts w:cs="David" w:hint="cs"/>
          <w:u w:val="single"/>
          <w:rtl/>
        </w:rPr>
      </w:pPr>
      <w:r w:rsidRPr="005C7ADD">
        <w:rPr>
          <w:rFonts w:cs="David" w:hint="cs"/>
          <w:u w:val="single"/>
          <w:rtl/>
        </w:rPr>
        <w:t>היו"ר יריב לוין:</w:t>
      </w:r>
    </w:p>
    <w:p w14:paraId="7AC5EA20" w14:textId="77777777" w:rsidR="005C7ADD" w:rsidRPr="005C7ADD" w:rsidRDefault="005C7ADD" w:rsidP="005C7ADD">
      <w:pPr>
        <w:bidi/>
        <w:jc w:val="both"/>
        <w:rPr>
          <w:rFonts w:cs="David" w:hint="cs"/>
          <w:rtl/>
        </w:rPr>
      </w:pPr>
    </w:p>
    <w:p w14:paraId="15B3DA58" w14:textId="77777777" w:rsidR="005C7ADD" w:rsidRPr="005C7ADD" w:rsidRDefault="005C7ADD" w:rsidP="005C7ADD">
      <w:pPr>
        <w:bidi/>
        <w:jc w:val="both"/>
        <w:rPr>
          <w:rFonts w:cs="David" w:hint="cs"/>
          <w:rtl/>
        </w:rPr>
      </w:pPr>
      <w:r w:rsidRPr="005C7ADD">
        <w:rPr>
          <w:rFonts w:cs="David" w:hint="cs"/>
          <w:rtl/>
        </w:rPr>
        <w:tab/>
        <w:t xml:space="preserve">אתם רוצים לקבוע שההצמדה תהיה על-ידי מזכיר הכנסת? אני מוכן, אין לי בעיה. זה יהיה מזכיר הכנסת. לא מפריע לי. </w:t>
      </w:r>
    </w:p>
    <w:p w14:paraId="2FCC1A3E" w14:textId="77777777" w:rsidR="005C7ADD" w:rsidRPr="005C7ADD" w:rsidRDefault="005C7ADD" w:rsidP="005C7ADD">
      <w:pPr>
        <w:bidi/>
        <w:jc w:val="both"/>
        <w:rPr>
          <w:rFonts w:cs="David" w:hint="cs"/>
          <w:rtl/>
        </w:rPr>
      </w:pPr>
    </w:p>
    <w:p w14:paraId="44177FCF" w14:textId="77777777" w:rsidR="005C7ADD" w:rsidRPr="005C7ADD" w:rsidRDefault="005C7ADD" w:rsidP="005C7ADD">
      <w:pPr>
        <w:bidi/>
        <w:jc w:val="both"/>
        <w:rPr>
          <w:rFonts w:cs="David" w:hint="cs"/>
          <w:u w:val="single"/>
          <w:rtl/>
        </w:rPr>
      </w:pPr>
      <w:r w:rsidRPr="005C7ADD">
        <w:rPr>
          <w:rFonts w:cs="David" w:hint="cs"/>
          <w:u w:val="single"/>
          <w:rtl/>
        </w:rPr>
        <w:t>תמי כנפו:</w:t>
      </w:r>
    </w:p>
    <w:p w14:paraId="548F0662" w14:textId="77777777" w:rsidR="005C7ADD" w:rsidRPr="005C7ADD" w:rsidRDefault="005C7ADD" w:rsidP="005C7ADD">
      <w:pPr>
        <w:bidi/>
        <w:jc w:val="both"/>
        <w:rPr>
          <w:rFonts w:cs="David" w:hint="cs"/>
          <w:rtl/>
        </w:rPr>
      </w:pPr>
    </w:p>
    <w:p w14:paraId="0DF4C3CF" w14:textId="77777777" w:rsidR="005C7ADD" w:rsidRPr="005C7ADD" w:rsidRDefault="005C7ADD" w:rsidP="005C7ADD">
      <w:pPr>
        <w:bidi/>
        <w:jc w:val="both"/>
        <w:rPr>
          <w:rFonts w:cs="David" w:hint="cs"/>
          <w:rtl/>
        </w:rPr>
      </w:pPr>
      <w:r w:rsidRPr="005C7ADD">
        <w:rPr>
          <w:rFonts w:cs="David" w:hint="cs"/>
          <w:rtl/>
        </w:rPr>
        <w:tab/>
        <w:t xml:space="preserve">הרי צריך את הייעוץ המשפטי. </w:t>
      </w:r>
    </w:p>
    <w:p w14:paraId="02088663" w14:textId="77777777" w:rsidR="005C7ADD" w:rsidRPr="005C7ADD" w:rsidRDefault="005C7ADD" w:rsidP="005C7ADD">
      <w:pPr>
        <w:bidi/>
        <w:jc w:val="both"/>
        <w:rPr>
          <w:rFonts w:cs="David" w:hint="cs"/>
          <w:rtl/>
        </w:rPr>
      </w:pPr>
    </w:p>
    <w:p w14:paraId="1C18418F" w14:textId="77777777" w:rsidR="005C7ADD" w:rsidRPr="005C7ADD" w:rsidRDefault="005C7ADD" w:rsidP="005C7ADD">
      <w:pPr>
        <w:bidi/>
        <w:jc w:val="both"/>
        <w:rPr>
          <w:rFonts w:cs="David" w:hint="cs"/>
          <w:u w:val="single"/>
          <w:rtl/>
        </w:rPr>
      </w:pPr>
      <w:r w:rsidRPr="005C7ADD">
        <w:rPr>
          <w:rFonts w:cs="David" w:hint="cs"/>
          <w:u w:val="single"/>
          <w:rtl/>
        </w:rPr>
        <w:t>היו"ר יריב לוין:</w:t>
      </w:r>
    </w:p>
    <w:p w14:paraId="6997CA44" w14:textId="77777777" w:rsidR="005C7ADD" w:rsidRPr="005C7ADD" w:rsidRDefault="005C7ADD" w:rsidP="005C7ADD">
      <w:pPr>
        <w:bidi/>
        <w:jc w:val="both"/>
        <w:rPr>
          <w:rFonts w:cs="David" w:hint="cs"/>
          <w:rtl/>
        </w:rPr>
      </w:pPr>
    </w:p>
    <w:p w14:paraId="7F376FD6" w14:textId="77777777" w:rsidR="005C7ADD" w:rsidRPr="005C7ADD" w:rsidRDefault="005C7ADD" w:rsidP="005C7ADD">
      <w:pPr>
        <w:bidi/>
        <w:jc w:val="both"/>
        <w:rPr>
          <w:rFonts w:cs="David" w:hint="cs"/>
          <w:rtl/>
        </w:rPr>
      </w:pPr>
      <w:r w:rsidRPr="005C7ADD">
        <w:rPr>
          <w:rFonts w:cs="David" w:hint="cs"/>
          <w:rtl/>
        </w:rPr>
        <w:tab/>
        <w:t xml:space="preserve">ברור, אבל זה הליך פנימי. הייעוץ המשפטי שקוף בתוך התהליך. ברור שכל התהליך מלווה בייעוץ. </w:t>
      </w:r>
    </w:p>
    <w:p w14:paraId="0CCA5C7B" w14:textId="77777777" w:rsidR="005C7ADD" w:rsidRPr="005C7ADD" w:rsidRDefault="005C7ADD" w:rsidP="005C7ADD">
      <w:pPr>
        <w:bidi/>
        <w:jc w:val="both"/>
        <w:rPr>
          <w:rFonts w:cs="David" w:hint="cs"/>
          <w:rtl/>
        </w:rPr>
      </w:pPr>
    </w:p>
    <w:p w14:paraId="4A4A9859" w14:textId="77777777" w:rsidR="005C7ADD" w:rsidRPr="005C7ADD" w:rsidRDefault="005C7ADD" w:rsidP="005C7ADD">
      <w:pPr>
        <w:bidi/>
        <w:jc w:val="both"/>
        <w:rPr>
          <w:rFonts w:cs="David" w:hint="cs"/>
          <w:u w:val="single"/>
          <w:rtl/>
        </w:rPr>
      </w:pPr>
      <w:r w:rsidRPr="005C7ADD">
        <w:rPr>
          <w:rFonts w:cs="David" w:hint="cs"/>
          <w:u w:val="single"/>
          <w:rtl/>
        </w:rPr>
        <w:t>ארבל אסטרחן:</w:t>
      </w:r>
    </w:p>
    <w:p w14:paraId="2AC37AFB" w14:textId="77777777" w:rsidR="005C7ADD" w:rsidRPr="005C7ADD" w:rsidRDefault="005C7ADD" w:rsidP="005C7ADD">
      <w:pPr>
        <w:bidi/>
        <w:jc w:val="both"/>
        <w:rPr>
          <w:rFonts w:cs="David" w:hint="cs"/>
          <w:rtl/>
        </w:rPr>
      </w:pPr>
      <w:r w:rsidRPr="005C7ADD">
        <w:rPr>
          <w:rFonts w:cs="David" w:hint="cs"/>
          <w:rtl/>
        </w:rPr>
        <w:tab/>
      </w:r>
    </w:p>
    <w:p w14:paraId="2851B132" w14:textId="77777777" w:rsidR="005C7ADD" w:rsidRPr="005C7ADD" w:rsidRDefault="005C7ADD" w:rsidP="005C7ADD">
      <w:pPr>
        <w:bidi/>
        <w:ind w:left="1134"/>
        <w:jc w:val="both"/>
        <w:rPr>
          <w:rFonts w:cs="David" w:hint="cs"/>
          <w:rtl/>
        </w:rPr>
      </w:pPr>
      <w:r w:rsidRPr="005C7ADD">
        <w:rPr>
          <w:rFonts w:cs="David" w:hint="cs"/>
          <w:rtl/>
        </w:rPr>
        <w:t xml:space="preserve">"לבקשת יוזם הצעת החוק, יוצמד הדיון המוקדם של הצעת החוק (בחלק זה </w:t>
      </w:r>
      <w:r w:rsidRPr="005C7ADD">
        <w:rPr>
          <w:rFonts w:cs="David"/>
          <w:rtl/>
        </w:rPr>
        <w:t>–</w:t>
      </w:r>
      <w:r w:rsidRPr="005C7ADD">
        <w:rPr>
          <w:rFonts w:cs="David" w:hint="cs"/>
          <w:rtl/>
        </w:rPr>
        <w:t xml:space="preserve"> הצעת החוק המוצמדת) לדיון המוקדם או לקריאה הראשונה של הצעת חוק אחרת (בחלק זה </w:t>
      </w:r>
      <w:r w:rsidRPr="005C7ADD">
        <w:rPr>
          <w:rFonts w:cs="David"/>
          <w:rtl/>
        </w:rPr>
        <w:t>–</w:t>
      </w:r>
      <w:r w:rsidRPr="005C7ADD">
        <w:rPr>
          <w:rFonts w:cs="David" w:hint="cs"/>
          <w:rtl/>
        </w:rPr>
        <w:t xml:space="preserve"> הצעת החוק המקורית)," </w:t>
      </w:r>
    </w:p>
    <w:p w14:paraId="6107A5FA" w14:textId="77777777" w:rsidR="005C7ADD" w:rsidRPr="005C7ADD" w:rsidRDefault="005C7ADD" w:rsidP="005C7ADD">
      <w:pPr>
        <w:bidi/>
        <w:jc w:val="both"/>
        <w:rPr>
          <w:rFonts w:cs="David" w:hint="cs"/>
          <w:rtl/>
        </w:rPr>
      </w:pPr>
    </w:p>
    <w:p w14:paraId="7D77475A" w14:textId="77777777" w:rsidR="005C7ADD" w:rsidRPr="005C7ADD" w:rsidRDefault="005C7ADD" w:rsidP="005C7ADD">
      <w:pPr>
        <w:bidi/>
        <w:jc w:val="both"/>
        <w:rPr>
          <w:rFonts w:cs="David" w:hint="cs"/>
          <w:rtl/>
        </w:rPr>
      </w:pPr>
      <w:r w:rsidRPr="005C7ADD">
        <w:rPr>
          <w:rFonts w:cs="David" w:hint="cs"/>
          <w:rtl/>
        </w:rPr>
        <w:tab/>
        <w:t>כלומר, יש הצעת חוק על סדר היום, לדיון בקריאה טרומית או בקריאה ראשונה. מצמידים אליה הצעה אחרת, ותיכף נראה את התנאים.</w:t>
      </w:r>
    </w:p>
    <w:p w14:paraId="63F9383C" w14:textId="77777777" w:rsidR="005C7ADD" w:rsidRPr="005C7ADD" w:rsidRDefault="005C7ADD" w:rsidP="005C7ADD">
      <w:pPr>
        <w:bidi/>
        <w:jc w:val="both"/>
        <w:rPr>
          <w:rFonts w:cs="David" w:hint="cs"/>
          <w:rtl/>
        </w:rPr>
      </w:pPr>
    </w:p>
    <w:p w14:paraId="6AEF4F67" w14:textId="77777777" w:rsidR="005C7ADD" w:rsidRPr="005C7ADD" w:rsidRDefault="005C7ADD" w:rsidP="005C7ADD">
      <w:pPr>
        <w:bidi/>
        <w:ind w:left="1134"/>
        <w:jc w:val="both"/>
        <w:rPr>
          <w:rFonts w:cs="David" w:hint="cs"/>
          <w:rtl/>
        </w:rPr>
      </w:pPr>
      <w:r w:rsidRPr="005C7ADD">
        <w:rPr>
          <w:rFonts w:cs="David" w:hint="cs"/>
          <w:rtl/>
        </w:rPr>
        <w:t>"אף אם יש בכך משום חריגה מהמכסה השבועית כאמור בסעיף 171, בהתקיים כל אלה:</w:t>
      </w:r>
    </w:p>
    <w:p w14:paraId="79C61B0D" w14:textId="77777777" w:rsidR="005C7ADD" w:rsidRPr="005C7ADD" w:rsidRDefault="005C7ADD" w:rsidP="005C7ADD">
      <w:pPr>
        <w:bidi/>
        <w:ind w:left="1134" w:hanging="567"/>
        <w:jc w:val="both"/>
        <w:rPr>
          <w:rFonts w:cs="David" w:hint="cs"/>
          <w:rtl/>
        </w:rPr>
      </w:pPr>
    </w:p>
    <w:p w14:paraId="4008ACA5" w14:textId="77777777" w:rsidR="005C7ADD" w:rsidRPr="005C7ADD" w:rsidRDefault="005C7ADD" w:rsidP="005C7ADD">
      <w:pPr>
        <w:bidi/>
        <w:ind w:left="1701" w:hanging="567"/>
        <w:jc w:val="both"/>
        <w:rPr>
          <w:rFonts w:cs="David" w:hint="cs"/>
          <w:rtl/>
        </w:rPr>
      </w:pPr>
      <w:r w:rsidRPr="005C7ADD">
        <w:rPr>
          <w:rFonts w:cs="David" w:hint="cs"/>
          <w:rtl/>
        </w:rPr>
        <w:t>(1)</w:t>
      </w:r>
      <w:r w:rsidRPr="005C7ADD">
        <w:rPr>
          <w:rFonts w:cs="David" w:hint="cs"/>
          <w:rtl/>
        </w:rPr>
        <w:tab/>
        <w:t>הצעת החוק המוצמדת זהה או דומה בעיקרה להצעת החוק המקורית או שהיא נכללת בה;"</w:t>
      </w:r>
    </w:p>
    <w:p w14:paraId="27D41793" w14:textId="77777777" w:rsidR="005C7ADD" w:rsidRPr="005C7ADD" w:rsidRDefault="005C7ADD" w:rsidP="005C7ADD">
      <w:pPr>
        <w:bidi/>
        <w:jc w:val="both"/>
        <w:rPr>
          <w:rFonts w:cs="David" w:hint="cs"/>
          <w:rtl/>
        </w:rPr>
      </w:pPr>
    </w:p>
    <w:p w14:paraId="0E992FE2" w14:textId="77777777" w:rsidR="005C7ADD" w:rsidRPr="005C7ADD" w:rsidRDefault="005C7ADD" w:rsidP="005C7ADD">
      <w:pPr>
        <w:bidi/>
        <w:jc w:val="both"/>
        <w:rPr>
          <w:rFonts w:cs="David" w:hint="cs"/>
          <w:rtl/>
        </w:rPr>
      </w:pPr>
      <w:r w:rsidRPr="005C7ADD">
        <w:rPr>
          <w:rFonts w:cs="David" w:hint="cs"/>
          <w:rtl/>
        </w:rPr>
        <w:tab/>
        <w:t xml:space="preserve">לפעמים הצעת החוק המקורית רחבה וההצעה המוצמדת היא רק חלק מן ההצעה הרחבה. זה אפשרי, אבל לא להיפך. אמנם לא נאמר בתקנון, אבל מי שנותן את חוות הדעת כאן זה הלשכה המשפטית. תנאי נוסף שקיים היום הוא: </w:t>
      </w:r>
    </w:p>
    <w:p w14:paraId="25CE9D89" w14:textId="77777777" w:rsidR="005C7ADD" w:rsidRPr="005C7ADD" w:rsidRDefault="005C7ADD" w:rsidP="005C7ADD">
      <w:pPr>
        <w:bidi/>
        <w:jc w:val="both"/>
        <w:rPr>
          <w:rFonts w:cs="David" w:hint="cs"/>
          <w:rtl/>
        </w:rPr>
      </w:pPr>
    </w:p>
    <w:p w14:paraId="027E5F99" w14:textId="77777777" w:rsidR="005C7ADD" w:rsidRPr="005C7ADD" w:rsidRDefault="005C7ADD" w:rsidP="005C7ADD">
      <w:pPr>
        <w:bidi/>
        <w:ind w:left="1701" w:hanging="567"/>
        <w:jc w:val="both"/>
        <w:rPr>
          <w:rFonts w:cs="David" w:hint="cs"/>
          <w:rtl/>
        </w:rPr>
      </w:pPr>
      <w:r w:rsidRPr="005C7ADD">
        <w:rPr>
          <w:rFonts w:cs="David" w:hint="cs"/>
          <w:rtl/>
        </w:rPr>
        <w:t>"(2)</w:t>
      </w:r>
      <w:r w:rsidRPr="005C7ADD">
        <w:rPr>
          <w:rFonts w:cs="David" w:hint="cs"/>
          <w:rtl/>
        </w:rPr>
        <w:tab/>
        <w:t xml:space="preserve">הצעת החוק המוצמדת היתה מונחת על שולחן הכנסת במשך שבועיים לפחות לפני מועד הדיון או לפחות אותו פרק זמן שבו היתה מונחת הצעת החוק המקורית." </w:t>
      </w:r>
    </w:p>
    <w:p w14:paraId="4526275B" w14:textId="77777777" w:rsidR="005C7ADD" w:rsidRPr="005C7ADD" w:rsidRDefault="005C7ADD" w:rsidP="005C7ADD">
      <w:pPr>
        <w:bidi/>
        <w:jc w:val="both"/>
        <w:rPr>
          <w:rFonts w:cs="David" w:hint="cs"/>
          <w:rtl/>
        </w:rPr>
      </w:pPr>
    </w:p>
    <w:p w14:paraId="63C09F6E" w14:textId="77777777" w:rsidR="005C7ADD" w:rsidRPr="005C7ADD" w:rsidRDefault="005C7ADD" w:rsidP="005C7ADD">
      <w:pPr>
        <w:bidi/>
        <w:jc w:val="both"/>
        <w:rPr>
          <w:rFonts w:cs="David" w:hint="cs"/>
          <w:rtl/>
        </w:rPr>
      </w:pPr>
      <w:r w:rsidRPr="005C7ADD">
        <w:rPr>
          <w:rFonts w:cs="David" w:hint="cs"/>
          <w:rtl/>
        </w:rPr>
        <w:tab/>
        <w:t>הרעיון הוא שחבר הכנסת לא יראה שיש הצעה על סדר היום, יניח מייד מהר-מהר הצעה אחרת ויבקש להצמיד. ההצעה צריכה להיות מונחת לפחות שבועיים, או אותו פרק זמן. אם ההצעה הראשונה קיבלה פטור והיתה מונחת בעצמה פחות משבועיים אז גם המוצמדת יכולה להיות מונחת פחות זמן.</w:t>
      </w:r>
    </w:p>
    <w:p w14:paraId="6FB139D7" w14:textId="77777777" w:rsidR="005C7ADD" w:rsidRPr="005C7ADD" w:rsidRDefault="005C7ADD" w:rsidP="005C7ADD">
      <w:pPr>
        <w:bidi/>
        <w:jc w:val="both"/>
        <w:rPr>
          <w:rFonts w:cs="David" w:hint="cs"/>
          <w:rtl/>
        </w:rPr>
      </w:pPr>
    </w:p>
    <w:p w14:paraId="7D04E91C" w14:textId="77777777" w:rsidR="005C7ADD" w:rsidRPr="005C7ADD" w:rsidRDefault="005C7ADD" w:rsidP="005C7ADD">
      <w:pPr>
        <w:bidi/>
        <w:jc w:val="both"/>
        <w:rPr>
          <w:rFonts w:cs="David" w:hint="cs"/>
          <w:u w:val="single"/>
          <w:rtl/>
        </w:rPr>
      </w:pPr>
      <w:r w:rsidRPr="005C7ADD">
        <w:rPr>
          <w:rFonts w:cs="David" w:hint="cs"/>
          <w:u w:val="single"/>
          <w:rtl/>
        </w:rPr>
        <w:t>היו"ר יריב לוין:</w:t>
      </w:r>
    </w:p>
    <w:p w14:paraId="406FC8B0" w14:textId="77777777" w:rsidR="005C7ADD" w:rsidRPr="005C7ADD" w:rsidRDefault="005C7ADD" w:rsidP="005C7ADD">
      <w:pPr>
        <w:bidi/>
        <w:jc w:val="both"/>
        <w:rPr>
          <w:rFonts w:cs="David" w:hint="cs"/>
          <w:rtl/>
        </w:rPr>
      </w:pPr>
    </w:p>
    <w:p w14:paraId="1B72E8F9" w14:textId="77777777" w:rsidR="005C7ADD" w:rsidRPr="005C7ADD" w:rsidRDefault="005C7ADD" w:rsidP="005C7ADD">
      <w:pPr>
        <w:bidi/>
        <w:jc w:val="both"/>
        <w:rPr>
          <w:rFonts w:cs="David" w:hint="cs"/>
          <w:rtl/>
        </w:rPr>
      </w:pPr>
      <w:r w:rsidRPr="005C7ADD">
        <w:rPr>
          <w:rFonts w:cs="David" w:hint="cs"/>
          <w:rtl/>
        </w:rPr>
        <w:tab/>
        <w:t xml:space="preserve">בסדר גמור. </w:t>
      </w:r>
    </w:p>
    <w:p w14:paraId="2260548D" w14:textId="77777777" w:rsidR="005C7ADD" w:rsidRPr="005C7ADD" w:rsidRDefault="005C7ADD" w:rsidP="005C7ADD">
      <w:pPr>
        <w:bidi/>
        <w:jc w:val="both"/>
        <w:rPr>
          <w:rFonts w:cs="David" w:hint="cs"/>
          <w:rtl/>
        </w:rPr>
      </w:pPr>
    </w:p>
    <w:p w14:paraId="6498729F" w14:textId="77777777" w:rsidR="005C7ADD" w:rsidRPr="005C7ADD" w:rsidRDefault="005C7ADD" w:rsidP="005C7ADD">
      <w:pPr>
        <w:bidi/>
        <w:jc w:val="both"/>
        <w:rPr>
          <w:rFonts w:cs="David" w:hint="cs"/>
          <w:u w:val="single"/>
          <w:rtl/>
        </w:rPr>
      </w:pPr>
      <w:r w:rsidRPr="005C7ADD">
        <w:rPr>
          <w:rFonts w:cs="David" w:hint="cs"/>
          <w:u w:val="single"/>
          <w:rtl/>
        </w:rPr>
        <w:t>ארבל אסטרחן:</w:t>
      </w:r>
    </w:p>
    <w:p w14:paraId="47722FF4" w14:textId="77777777" w:rsidR="005C7ADD" w:rsidRPr="005C7ADD" w:rsidRDefault="005C7ADD" w:rsidP="005C7ADD">
      <w:pPr>
        <w:bidi/>
        <w:jc w:val="both"/>
        <w:rPr>
          <w:rFonts w:cs="David" w:hint="cs"/>
          <w:rtl/>
        </w:rPr>
      </w:pPr>
    </w:p>
    <w:p w14:paraId="02A67697" w14:textId="77777777" w:rsidR="005C7ADD" w:rsidRPr="005C7ADD" w:rsidRDefault="005C7ADD" w:rsidP="005C7ADD">
      <w:pPr>
        <w:bidi/>
        <w:ind w:left="1134" w:hanging="567"/>
        <w:jc w:val="both"/>
        <w:rPr>
          <w:rFonts w:cs="David" w:hint="cs"/>
          <w:rtl/>
        </w:rPr>
      </w:pPr>
      <w:r w:rsidRPr="005C7ADD">
        <w:rPr>
          <w:rFonts w:cs="David" w:hint="cs"/>
          <w:rtl/>
        </w:rPr>
        <w:t>"(ב)</w:t>
      </w:r>
      <w:r w:rsidRPr="005C7ADD">
        <w:rPr>
          <w:rFonts w:cs="David" w:hint="cs"/>
          <w:rtl/>
        </w:rPr>
        <w:tab/>
        <w:t xml:space="preserve">בקשת הצמדה תוגש למזכיר הכנסת עד סיום דיוני המליאה ביום שבו פורסם סדר היום לאותו שבוע או ביום שבו נוספה הצעת החוק המקורית לסדר היום." </w:t>
      </w:r>
    </w:p>
    <w:p w14:paraId="47203541" w14:textId="77777777" w:rsidR="005C7ADD" w:rsidRPr="005C7ADD" w:rsidRDefault="005C7ADD" w:rsidP="005C7ADD">
      <w:pPr>
        <w:bidi/>
        <w:ind w:left="1134" w:hanging="567"/>
        <w:jc w:val="both"/>
        <w:rPr>
          <w:rFonts w:cs="David" w:hint="cs"/>
          <w:rtl/>
        </w:rPr>
      </w:pPr>
    </w:p>
    <w:p w14:paraId="39A7D383" w14:textId="77777777" w:rsidR="005C7ADD" w:rsidRPr="005C7ADD" w:rsidRDefault="005C7ADD" w:rsidP="005C7ADD">
      <w:pPr>
        <w:bidi/>
        <w:jc w:val="both"/>
        <w:rPr>
          <w:rFonts w:cs="David" w:hint="cs"/>
          <w:rtl/>
        </w:rPr>
      </w:pPr>
      <w:r w:rsidRPr="005C7ADD">
        <w:rPr>
          <w:rFonts w:cs="David" w:hint="cs"/>
          <w:rtl/>
        </w:rPr>
        <w:tab/>
        <w:t xml:space="preserve">בדרך כלל זה יום שני, אבל אם הוסיפו ביום שלישי משהו לסדר היום אז אפשר ביום שזה נוסף, ביום שזה התפרסם. </w:t>
      </w:r>
    </w:p>
    <w:p w14:paraId="766A0B59" w14:textId="77777777" w:rsidR="005C7ADD" w:rsidRPr="005C7ADD" w:rsidRDefault="005C7ADD" w:rsidP="005C7ADD">
      <w:pPr>
        <w:bidi/>
        <w:jc w:val="both"/>
        <w:rPr>
          <w:rFonts w:cs="David" w:hint="cs"/>
          <w:rtl/>
        </w:rPr>
      </w:pPr>
    </w:p>
    <w:p w14:paraId="5D424F77" w14:textId="77777777" w:rsidR="005C7ADD" w:rsidRPr="005C7ADD" w:rsidRDefault="005C7ADD" w:rsidP="005C7ADD">
      <w:pPr>
        <w:bidi/>
        <w:jc w:val="both"/>
        <w:rPr>
          <w:rFonts w:cs="David" w:hint="cs"/>
          <w:u w:val="single"/>
          <w:rtl/>
        </w:rPr>
      </w:pPr>
      <w:r w:rsidRPr="005C7ADD">
        <w:rPr>
          <w:rFonts w:cs="David" w:hint="cs"/>
          <w:u w:val="single"/>
          <w:rtl/>
        </w:rPr>
        <w:t>אלינור ימין:</w:t>
      </w:r>
    </w:p>
    <w:p w14:paraId="53EF6511" w14:textId="77777777" w:rsidR="005C7ADD" w:rsidRPr="005C7ADD" w:rsidRDefault="005C7ADD" w:rsidP="005C7ADD">
      <w:pPr>
        <w:bidi/>
        <w:jc w:val="both"/>
        <w:rPr>
          <w:rFonts w:cs="David" w:hint="cs"/>
          <w:rtl/>
        </w:rPr>
      </w:pPr>
    </w:p>
    <w:p w14:paraId="2205190A" w14:textId="77777777" w:rsidR="005C7ADD" w:rsidRPr="005C7ADD" w:rsidRDefault="005C7ADD" w:rsidP="005C7ADD">
      <w:pPr>
        <w:bidi/>
        <w:jc w:val="both"/>
        <w:rPr>
          <w:rFonts w:cs="David" w:hint="cs"/>
          <w:rtl/>
        </w:rPr>
      </w:pPr>
      <w:r w:rsidRPr="005C7ADD">
        <w:rPr>
          <w:rFonts w:cs="David" w:hint="cs"/>
          <w:rtl/>
        </w:rPr>
        <w:tab/>
        <w:t>איך אפשר להוסיף משהו אחרי הנשיאות?</w:t>
      </w:r>
    </w:p>
    <w:p w14:paraId="389E62A2" w14:textId="77777777" w:rsidR="005C7ADD" w:rsidRPr="005C7ADD" w:rsidRDefault="005C7ADD" w:rsidP="005C7ADD">
      <w:pPr>
        <w:bidi/>
        <w:jc w:val="both"/>
        <w:rPr>
          <w:rFonts w:cs="David" w:hint="cs"/>
          <w:rtl/>
        </w:rPr>
      </w:pPr>
    </w:p>
    <w:p w14:paraId="2F3ABE10" w14:textId="77777777" w:rsidR="005C7ADD" w:rsidRPr="005C7ADD" w:rsidRDefault="005C7ADD" w:rsidP="005C7ADD">
      <w:pPr>
        <w:bidi/>
        <w:jc w:val="both"/>
        <w:rPr>
          <w:rFonts w:cs="David" w:hint="cs"/>
          <w:u w:val="single"/>
          <w:rtl/>
        </w:rPr>
      </w:pPr>
      <w:r w:rsidRPr="005C7ADD">
        <w:rPr>
          <w:rFonts w:cs="David" w:hint="cs"/>
          <w:u w:val="single"/>
          <w:rtl/>
        </w:rPr>
        <w:t>ארבל אסטרחן:</w:t>
      </w:r>
    </w:p>
    <w:p w14:paraId="7B9A4426" w14:textId="77777777" w:rsidR="005C7ADD" w:rsidRPr="005C7ADD" w:rsidRDefault="005C7ADD" w:rsidP="005C7ADD">
      <w:pPr>
        <w:bidi/>
        <w:jc w:val="both"/>
        <w:rPr>
          <w:rFonts w:cs="David" w:hint="cs"/>
          <w:rtl/>
        </w:rPr>
      </w:pPr>
    </w:p>
    <w:p w14:paraId="68356BED" w14:textId="77777777" w:rsidR="005C7ADD" w:rsidRPr="005C7ADD" w:rsidRDefault="005C7ADD" w:rsidP="005C7ADD">
      <w:pPr>
        <w:bidi/>
        <w:jc w:val="both"/>
        <w:rPr>
          <w:rFonts w:cs="David" w:hint="cs"/>
          <w:rtl/>
        </w:rPr>
      </w:pPr>
      <w:r w:rsidRPr="005C7ADD">
        <w:rPr>
          <w:rFonts w:cs="David" w:hint="cs"/>
          <w:rtl/>
        </w:rPr>
        <w:tab/>
        <w:t xml:space="preserve">לא מוסיפים. </w:t>
      </w:r>
    </w:p>
    <w:p w14:paraId="647A4254" w14:textId="77777777" w:rsidR="005C7ADD" w:rsidRPr="005C7ADD" w:rsidRDefault="005C7ADD" w:rsidP="005C7ADD">
      <w:pPr>
        <w:bidi/>
        <w:jc w:val="both"/>
        <w:rPr>
          <w:rFonts w:cs="David" w:hint="cs"/>
          <w:rtl/>
        </w:rPr>
      </w:pPr>
    </w:p>
    <w:p w14:paraId="414F8B8C" w14:textId="77777777" w:rsidR="005C7ADD" w:rsidRPr="005C7ADD" w:rsidRDefault="005C7ADD" w:rsidP="005C7ADD">
      <w:pPr>
        <w:bidi/>
        <w:jc w:val="both"/>
        <w:rPr>
          <w:rFonts w:cs="David" w:hint="cs"/>
          <w:u w:val="single"/>
          <w:rtl/>
        </w:rPr>
      </w:pPr>
      <w:r w:rsidRPr="005C7ADD">
        <w:rPr>
          <w:rFonts w:cs="David" w:hint="cs"/>
          <w:u w:val="single"/>
          <w:rtl/>
        </w:rPr>
        <w:t>תמי כנפו:</w:t>
      </w:r>
    </w:p>
    <w:p w14:paraId="23A95D71" w14:textId="77777777" w:rsidR="005C7ADD" w:rsidRPr="005C7ADD" w:rsidRDefault="005C7ADD" w:rsidP="005C7ADD">
      <w:pPr>
        <w:bidi/>
        <w:jc w:val="both"/>
        <w:rPr>
          <w:rFonts w:cs="David" w:hint="cs"/>
          <w:rtl/>
        </w:rPr>
      </w:pPr>
    </w:p>
    <w:p w14:paraId="33727AE3" w14:textId="77777777" w:rsidR="005C7ADD" w:rsidRPr="005C7ADD" w:rsidRDefault="005C7ADD" w:rsidP="005C7ADD">
      <w:pPr>
        <w:bidi/>
        <w:jc w:val="both"/>
        <w:rPr>
          <w:rFonts w:cs="David" w:hint="cs"/>
          <w:rtl/>
        </w:rPr>
      </w:pPr>
      <w:r w:rsidRPr="005C7ADD">
        <w:rPr>
          <w:rFonts w:cs="David" w:hint="cs"/>
          <w:rtl/>
        </w:rPr>
        <w:tab/>
        <w:t xml:space="preserve">בהסכמה מוסיפים חוקים כאשר אחרים לא יודעים על כך. </w:t>
      </w:r>
    </w:p>
    <w:p w14:paraId="49E13134" w14:textId="77777777" w:rsidR="005C7ADD" w:rsidRPr="005C7ADD" w:rsidRDefault="005C7ADD" w:rsidP="005C7ADD">
      <w:pPr>
        <w:bidi/>
        <w:jc w:val="both"/>
        <w:rPr>
          <w:rFonts w:cs="David" w:hint="cs"/>
          <w:rtl/>
        </w:rPr>
      </w:pPr>
    </w:p>
    <w:p w14:paraId="5F297074" w14:textId="77777777" w:rsidR="005C7ADD" w:rsidRPr="005C7ADD" w:rsidRDefault="005C7ADD" w:rsidP="005C7ADD">
      <w:pPr>
        <w:bidi/>
        <w:jc w:val="both"/>
        <w:rPr>
          <w:rFonts w:cs="David" w:hint="cs"/>
          <w:u w:val="single"/>
          <w:rtl/>
        </w:rPr>
      </w:pPr>
      <w:r w:rsidRPr="005C7ADD">
        <w:rPr>
          <w:rFonts w:cs="David" w:hint="cs"/>
          <w:u w:val="single"/>
          <w:rtl/>
        </w:rPr>
        <w:t>אברהם מיכאלי:</w:t>
      </w:r>
    </w:p>
    <w:p w14:paraId="53CC06CE" w14:textId="77777777" w:rsidR="005C7ADD" w:rsidRPr="005C7ADD" w:rsidRDefault="005C7ADD" w:rsidP="005C7ADD">
      <w:pPr>
        <w:bidi/>
        <w:jc w:val="both"/>
        <w:rPr>
          <w:rFonts w:cs="David" w:hint="cs"/>
          <w:rtl/>
        </w:rPr>
      </w:pPr>
    </w:p>
    <w:p w14:paraId="552DDF8E" w14:textId="77777777" w:rsidR="005C7ADD" w:rsidRPr="005C7ADD" w:rsidRDefault="005C7ADD" w:rsidP="005C7ADD">
      <w:pPr>
        <w:bidi/>
        <w:jc w:val="both"/>
        <w:rPr>
          <w:rFonts w:cs="David" w:hint="cs"/>
          <w:rtl/>
        </w:rPr>
      </w:pPr>
      <w:r w:rsidRPr="005C7ADD">
        <w:rPr>
          <w:rFonts w:cs="David" w:hint="cs"/>
          <w:rtl/>
        </w:rPr>
        <w:tab/>
        <w:t xml:space="preserve">לדעתי יש בזה סתם נוקשות. נתקלתי בכמה מקרים שמזכירות הכנסת סתם לא רצתה להוסיף נושאים ולא היתה לכך שום סיבה הגיונית. אם עד לבוקר יום רביעי לא דנים בכלום אז מדוע שלא יוסיפו בצהרי יום שלישי? למה דווקא יום שני? זה היגיון בירוקרטי. אין בכך שום היגיון. </w:t>
      </w:r>
    </w:p>
    <w:p w14:paraId="5BE638CE" w14:textId="77777777" w:rsidR="005C7ADD" w:rsidRPr="005C7ADD" w:rsidRDefault="005C7ADD" w:rsidP="005C7ADD">
      <w:pPr>
        <w:bidi/>
        <w:jc w:val="both"/>
        <w:rPr>
          <w:rFonts w:cs="David" w:hint="cs"/>
          <w:rtl/>
        </w:rPr>
      </w:pPr>
    </w:p>
    <w:p w14:paraId="2A1E1818" w14:textId="77777777" w:rsidR="005C7ADD" w:rsidRPr="005C7ADD" w:rsidRDefault="005C7ADD" w:rsidP="005C7ADD">
      <w:pPr>
        <w:bidi/>
        <w:jc w:val="both"/>
        <w:rPr>
          <w:rFonts w:cs="David" w:hint="cs"/>
          <w:u w:val="single"/>
          <w:rtl/>
        </w:rPr>
      </w:pPr>
      <w:r w:rsidRPr="005C7ADD">
        <w:rPr>
          <w:rFonts w:cs="David" w:hint="cs"/>
          <w:u w:val="single"/>
          <w:rtl/>
        </w:rPr>
        <w:t>אלינור ימין:</w:t>
      </w:r>
    </w:p>
    <w:p w14:paraId="5F8F21B7" w14:textId="77777777" w:rsidR="005C7ADD" w:rsidRPr="005C7ADD" w:rsidRDefault="005C7ADD" w:rsidP="005C7ADD">
      <w:pPr>
        <w:bidi/>
        <w:jc w:val="both"/>
        <w:rPr>
          <w:rFonts w:cs="David" w:hint="cs"/>
          <w:rtl/>
        </w:rPr>
      </w:pPr>
    </w:p>
    <w:p w14:paraId="110D50E2" w14:textId="77777777" w:rsidR="005C7ADD" w:rsidRPr="005C7ADD" w:rsidRDefault="005C7ADD" w:rsidP="005C7ADD">
      <w:pPr>
        <w:bidi/>
        <w:jc w:val="both"/>
        <w:rPr>
          <w:rFonts w:cs="David" w:hint="cs"/>
          <w:rtl/>
        </w:rPr>
      </w:pPr>
      <w:r w:rsidRPr="005C7ADD">
        <w:rPr>
          <w:rFonts w:cs="David" w:hint="cs"/>
          <w:rtl/>
        </w:rPr>
        <w:tab/>
        <w:t xml:space="preserve">אסביר לך את ההיגיון בעניין יום שני. זה לא הליך בירוקרטי פשטני. אנחנו צריכים להעביר את זה גם ללשכה המשפטית לכתיבת תקציר וגם לשר שאמור להשיב. כלומר עלינו לנקוט בפעולות רבות עם ההעברות הללו. זה לא שאתה מביא לנו הצמדה ובזה נגמר הטיפול. לפנות לשר בשלישי בערב ולהגיד לו: מחר אתה אמור לענות בצהרים, זה בעייתי. </w:t>
      </w:r>
    </w:p>
    <w:p w14:paraId="46E4BB0E" w14:textId="77777777" w:rsidR="005C7ADD" w:rsidRPr="005C7ADD" w:rsidRDefault="005C7ADD" w:rsidP="005C7ADD">
      <w:pPr>
        <w:bidi/>
        <w:jc w:val="both"/>
        <w:rPr>
          <w:rFonts w:cs="David" w:hint="cs"/>
          <w:rtl/>
        </w:rPr>
      </w:pPr>
    </w:p>
    <w:p w14:paraId="4FE8D077" w14:textId="77777777" w:rsidR="005C7ADD" w:rsidRPr="005C7ADD" w:rsidRDefault="005C7ADD" w:rsidP="005C7ADD">
      <w:pPr>
        <w:bidi/>
        <w:jc w:val="both"/>
        <w:rPr>
          <w:rFonts w:cs="David" w:hint="cs"/>
          <w:u w:val="single"/>
          <w:rtl/>
        </w:rPr>
      </w:pPr>
      <w:r w:rsidRPr="005C7ADD">
        <w:rPr>
          <w:rFonts w:cs="David" w:hint="cs"/>
          <w:u w:val="single"/>
          <w:rtl/>
        </w:rPr>
        <w:t>רונית חייקין יעקובי:</w:t>
      </w:r>
    </w:p>
    <w:p w14:paraId="319250E7" w14:textId="77777777" w:rsidR="005C7ADD" w:rsidRPr="005C7ADD" w:rsidRDefault="005C7ADD" w:rsidP="005C7ADD">
      <w:pPr>
        <w:bidi/>
        <w:jc w:val="both"/>
        <w:rPr>
          <w:rFonts w:cs="David" w:hint="cs"/>
          <w:rtl/>
        </w:rPr>
      </w:pPr>
    </w:p>
    <w:p w14:paraId="5536886E" w14:textId="77777777" w:rsidR="005C7ADD" w:rsidRPr="005C7ADD" w:rsidRDefault="005C7ADD" w:rsidP="005C7ADD">
      <w:pPr>
        <w:bidi/>
        <w:jc w:val="both"/>
        <w:rPr>
          <w:rFonts w:cs="David" w:hint="cs"/>
          <w:rtl/>
        </w:rPr>
      </w:pPr>
      <w:r w:rsidRPr="005C7ADD">
        <w:rPr>
          <w:rFonts w:cs="David" w:hint="cs"/>
          <w:rtl/>
        </w:rPr>
        <w:tab/>
        <w:t xml:space="preserve">אבל זה אותה הצעה. </w:t>
      </w:r>
    </w:p>
    <w:p w14:paraId="281CCDFC" w14:textId="77777777" w:rsidR="005C7ADD" w:rsidRPr="005C7ADD" w:rsidRDefault="005C7ADD" w:rsidP="005C7ADD">
      <w:pPr>
        <w:bidi/>
        <w:jc w:val="both"/>
        <w:rPr>
          <w:rFonts w:cs="David" w:hint="cs"/>
          <w:rtl/>
        </w:rPr>
      </w:pPr>
    </w:p>
    <w:p w14:paraId="74171735" w14:textId="77777777" w:rsidR="005C7ADD" w:rsidRPr="005C7ADD" w:rsidRDefault="005C7ADD" w:rsidP="005C7ADD">
      <w:pPr>
        <w:bidi/>
        <w:jc w:val="both"/>
        <w:rPr>
          <w:rFonts w:cs="David" w:hint="cs"/>
          <w:u w:val="single"/>
          <w:rtl/>
        </w:rPr>
      </w:pPr>
      <w:r w:rsidRPr="005C7ADD">
        <w:rPr>
          <w:rFonts w:cs="David" w:hint="cs"/>
          <w:u w:val="single"/>
          <w:rtl/>
        </w:rPr>
        <w:t>צבי יעקבזון:</w:t>
      </w:r>
    </w:p>
    <w:p w14:paraId="34E24437" w14:textId="77777777" w:rsidR="005C7ADD" w:rsidRPr="005C7ADD" w:rsidRDefault="005C7ADD" w:rsidP="005C7ADD">
      <w:pPr>
        <w:bidi/>
        <w:jc w:val="both"/>
        <w:rPr>
          <w:rFonts w:cs="David" w:hint="cs"/>
          <w:rtl/>
        </w:rPr>
      </w:pPr>
      <w:r w:rsidRPr="005C7ADD">
        <w:rPr>
          <w:rFonts w:cs="David" w:hint="cs"/>
          <w:rtl/>
        </w:rPr>
        <w:t xml:space="preserve"> </w:t>
      </w:r>
    </w:p>
    <w:p w14:paraId="675FC479" w14:textId="77777777" w:rsidR="005C7ADD" w:rsidRPr="005C7ADD" w:rsidRDefault="005C7ADD" w:rsidP="005C7ADD">
      <w:pPr>
        <w:bidi/>
        <w:jc w:val="both"/>
        <w:rPr>
          <w:rFonts w:cs="David" w:hint="cs"/>
          <w:rtl/>
        </w:rPr>
      </w:pPr>
      <w:r w:rsidRPr="005C7ADD">
        <w:rPr>
          <w:rFonts w:cs="David" w:hint="cs"/>
          <w:rtl/>
        </w:rPr>
        <w:tab/>
        <w:t>גברת אלינור ימין, הטענה שלך לא טובה. תחזרי בך. את מצמידה. את ההצעה המקורית את שולחת בין כה וכה.</w:t>
      </w:r>
    </w:p>
    <w:p w14:paraId="600155A2" w14:textId="77777777" w:rsidR="005C7ADD" w:rsidRPr="005C7ADD" w:rsidRDefault="005C7ADD" w:rsidP="005C7ADD">
      <w:pPr>
        <w:bidi/>
        <w:jc w:val="both"/>
        <w:rPr>
          <w:rFonts w:cs="David" w:hint="cs"/>
          <w:rtl/>
        </w:rPr>
      </w:pPr>
    </w:p>
    <w:p w14:paraId="2E3F1579" w14:textId="77777777" w:rsidR="005C7ADD" w:rsidRPr="005C7ADD" w:rsidRDefault="005C7ADD" w:rsidP="005C7ADD">
      <w:pPr>
        <w:bidi/>
        <w:jc w:val="both"/>
        <w:rPr>
          <w:rFonts w:cs="David" w:hint="cs"/>
          <w:u w:val="single"/>
          <w:rtl/>
        </w:rPr>
      </w:pPr>
      <w:r w:rsidRPr="005C7ADD">
        <w:rPr>
          <w:rFonts w:cs="David" w:hint="cs"/>
          <w:u w:val="single"/>
          <w:rtl/>
        </w:rPr>
        <w:t>אלינור ימין:</w:t>
      </w:r>
    </w:p>
    <w:p w14:paraId="452792D5" w14:textId="77777777" w:rsidR="005C7ADD" w:rsidRPr="005C7ADD" w:rsidRDefault="005C7ADD" w:rsidP="005C7ADD">
      <w:pPr>
        <w:bidi/>
        <w:jc w:val="both"/>
        <w:rPr>
          <w:rFonts w:cs="David" w:hint="cs"/>
          <w:rtl/>
        </w:rPr>
      </w:pPr>
    </w:p>
    <w:p w14:paraId="1A38C0FC" w14:textId="77777777" w:rsidR="005C7ADD" w:rsidRPr="005C7ADD" w:rsidRDefault="005C7ADD" w:rsidP="005C7ADD">
      <w:pPr>
        <w:bidi/>
        <w:jc w:val="both"/>
        <w:rPr>
          <w:rFonts w:cs="David" w:hint="cs"/>
          <w:rtl/>
        </w:rPr>
      </w:pPr>
      <w:r w:rsidRPr="005C7ADD">
        <w:rPr>
          <w:rFonts w:cs="David" w:hint="cs"/>
          <w:rtl/>
        </w:rPr>
        <w:tab/>
        <w:t xml:space="preserve">לא נכון. זה במקרה שההצעות זהות. </w:t>
      </w:r>
    </w:p>
    <w:p w14:paraId="0E504197" w14:textId="77777777" w:rsidR="005C7ADD" w:rsidRPr="005C7ADD" w:rsidRDefault="005C7ADD" w:rsidP="005C7ADD">
      <w:pPr>
        <w:bidi/>
        <w:jc w:val="both"/>
        <w:rPr>
          <w:rFonts w:cs="David" w:hint="cs"/>
          <w:rtl/>
        </w:rPr>
      </w:pPr>
    </w:p>
    <w:p w14:paraId="37F1009E" w14:textId="77777777" w:rsidR="005C7ADD" w:rsidRPr="005C7ADD" w:rsidRDefault="005C7ADD" w:rsidP="005C7ADD">
      <w:pPr>
        <w:bidi/>
        <w:jc w:val="both"/>
        <w:rPr>
          <w:rFonts w:cs="David" w:hint="cs"/>
          <w:u w:val="single"/>
          <w:rtl/>
        </w:rPr>
      </w:pPr>
      <w:r w:rsidRPr="005C7ADD">
        <w:rPr>
          <w:rFonts w:cs="David" w:hint="cs"/>
          <w:u w:val="single"/>
          <w:rtl/>
        </w:rPr>
        <w:t>צבי יעקבזון:</w:t>
      </w:r>
    </w:p>
    <w:p w14:paraId="33B1812B" w14:textId="77777777" w:rsidR="005C7ADD" w:rsidRPr="005C7ADD" w:rsidRDefault="005C7ADD" w:rsidP="005C7ADD">
      <w:pPr>
        <w:bidi/>
        <w:jc w:val="both"/>
        <w:rPr>
          <w:rFonts w:cs="David" w:hint="cs"/>
          <w:rtl/>
        </w:rPr>
      </w:pPr>
      <w:r w:rsidRPr="005C7ADD">
        <w:rPr>
          <w:rFonts w:cs="David" w:hint="cs"/>
          <w:rtl/>
        </w:rPr>
        <w:t xml:space="preserve"> </w:t>
      </w:r>
    </w:p>
    <w:p w14:paraId="3BB52B4F" w14:textId="77777777" w:rsidR="005C7ADD" w:rsidRPr="005C7ADD" w:rsidRDefault="005C7ADD" w:rsidP="005C7ADD">
      <w:pPr>
        <w:bidi/>
        <w:jc w:val="both"/>
        <w:rPr>
          <w:rFonts w:cs="David" w:hint="cs"/>
          <w:rtl/>
        </w:rPr>
      </w:pPr>
      <w:r w:rsidRPr="005C7ADD">
        <w:rPr>
          <w:rFonts w:cs="David" w:hint="cs"/>
          <w:rtl/>
        </w:rPr>
        <w:tab/>
        <w:t xml:space="preserve">אם ההצעה לא זהה אין הצמדה. </w:t>
      </w:r>
    </w:p>
    <w:p w14:paraId="304B43A0" w14:textId="77777777" w:rsidR="005C7ADD" w:rsidRPr="005C7ADD" w:rsidRDefault="005C7ADD" w:rsidP="005C7ADD">
      <w:pPr>
        <w:bidi/>
        <w:jc w:val="both"/>
        <w:rPr>
          <w:rFonts w:cs="David" w:hint="cs"/>
          <w:rtl/>
        </w:rPr>
      </w:pPr>
    </w:p>
    <w:p w14:paraId="526E275E" w14:textId="77777777" w:rsidR="005C7ADD" w:rsidRPr="005C7ADD" w:rsidRDefault="005C7ADD" w:rsidP="005C7ADD">
      <w:pPr>
        <w:bidi/>
        <w:jc w:val="both"/>
        <w:rPr>
          <w:rFonts w:cs="David" w:hint="cs"/>
          <w:u w:val="single"/>
          <w:rtl/>
        </w:rPr>
      </w:pPr>
      <w:r w:rsidRPr="005C7ADD">
        <w:rPr>
          <w:rFonts w:cs="David" w:hint="cs"/>
          <w:u w:val="single"/>
          <w:rtl/>
        </w:rPr>
        <w:t>אלינור ימין:</w:t>
      </w:r>
    </w:p>
    <w:p w14:paraId="66E91D9C" w14:textId="77777777" w:rsidR="005C7ADD" w:rsidRPr="005C7ADD" w:rsidRDefault="005C7ADD" w:rsidP="005C7ADD">
      <w:pPr>
        <w:bidi/>
        <w:jc w:val="both"/>
        <w:rPr>
          <w:rFonts w:cs="David" w:hint="cs"/>
          <w:rtl/>
        </w:rPr>
      </w:pPr>
    </w:p>
    <w:p w14:paraId="1821C90F" w14:textId="77777777" w:rsidR="005C7ADD" w:rsidRPr="005C7ADD" w:rsidRDefault="005C7ADD" w:rsidP="005C7ADD">
      <w:pPr>
        <w:bidi/>
        <w:jc w:val="both"/>
        <w:rPr>
          <w:rFonts w:cs="David" w:hint="cs"/>
          <w:rtl/>
        </w:rPr>
      </w:pPr>
      <w:r w:rsidRPr="005C7ADD">
        <w:rPr>
          <w:rFonts w:cs="David" w:hint="cs"/>
          <w:rtl/>
        </w:rPr>
        <w:tab/>
        <w:t xml:space="preserve">לא. </w:t>
      </w:r>
    </w:p>
    <w:p w14:paraId="632B00B1" w14:textId="77777777" w:rsidR="005C7ADD" w:rsidRPr="005C7ADD" w:rsidRDefault="005C7ADD" w:rsidP="005C7ADD">
      <w:pPr>
        <w:bidi/>
        <w:jc w:val="both"/>
        <w:rPr>
          <w:rFonts w:cs="David" w:hint="cs"/>
          <w:rtl/>
        </w:rPr>
      </w:pPr>
    </w:p>
    <w:p w14:paraId="03C661A4" w14:textId="77777777" w:rsidR="005C7ADD" w:rsidRPr="005C7ADD" w:rsidRDefault="005C7ADD" w:rsidP="005C7ADD">
      <w:pPr>
        <w:bidi/>
        <w:jc w:val="both"/>
        <w:rPr>
          <w:rFonts w:cs="David" w:hint="cs"/>
          <w:u w:val="single"/>
          <w:rtl/>
        </w:rPr>
      </w:pPr>
      <w:r w:rsidRPr="005C7ADD">
        <w:rPr>
          <w:rFonts w:cs="David" w:hint="cs"/>
          <w:u w:val="single"/>
          <w:rtl/>
        </w:rPr>
        <w:t>סהר פינטו:</w:t>
      </w:r>
    </w:p>
    <w:p w14:paraId="6C9C9429" w14:textId="77777777" w:rsidR="005C7ADD" w:rsidRPr="005C7ADD" w:rsidRDefault="005C7ADD" w:rsidP="005C7ADD">
      <w:pPr>
        <w:bidi/>
        <w:jc w:val="both"/>
        <w:rPr>
          <w:rFonts w:cs="David" w:hint="cs"/>
          <w:rtl/>
        </w:rPr>
      </w:pPr>
    </w:p>
    <w:p w14:paraId="4DECE2F4" w14:textId="77777777" w:rsidR="005C7ADD" w:rsidRPr="005C7ADD" w:rsidRDefault="005C7ADD" w:rsidP="005C7ADD">
      <w:pPr>
        <w:bidi/>
        <w:jc w:val="both"/>
        <w:rPr>
          <w:rFonts w:cs="David" w:hint="cs"/>
          <w:rtl/>
        </w:rPr>
      </w:pPr>
      <w:r w:rsidRPr="005C7ADD">
        <w:rPr>
          <w:rFonts w:cs="David" w:hint="cs"/>
          <w:rtl/>
        </w:rPr>
        <w:tab/>
        <w:t xml:space="preserve">היתה לי הצעה על שעון הקיץ שבה התאריך היה שונה מן התאריך המוצג בהצעה זהה, ואז אמרו שההצעות שונות, שהן לא אותו דבר.  </w:t>
      </w:r>
    </w:p>
    <w:p w14:paraId="13CB8070" w14:textId="77777777" w:rsidR="005C7ADD" w:rsidRPr="005C7ADD" w:rsidRDefault="005C7ADD" w:rsidP="005C7ADD">
      <w:pPr>
        <w:bidi/>
        <w:jc w:val="both"/>
        <w:rPr>
          <w:rFonts w:cs="David" w:hint="cs"/>
          <w:rtl/>
        </w:rPr>
      </w:pPr>
    </w:p>
    <w:p w14:paraId="010AFB58" w14:textId="77777777" w:rsidR="005C7ADD" w:rsidRPr="005C7ADD" w:rsidRDefault="005C7ADD" w:rsidP="005C7ADD">
      <w:pPr>
        <w:bidi/>
        <w:jc w:val="both"/>
        <w:rPr>
          <w:rFonts w:cs="David" w:hint="cs"/>
          <w:u w:val="single"/>
          <w:rtl/>
        </w:rPr>
      </w:pPr>
      <w:r w:rsidRPr="005C7ADD">
        <w:rPr>
          <w:rFonts w:cs="David" w:hint="cs"/>
          <w:u w:val="single"/>
          <w:rtl/>
        </w:rPr>
        <w:t>אלינור ימין:</w:t>
      </w:r>
    </w:p>
    <w:p w14:paraId="1D590A5B" w14:textId="77777777" w:rsidR="005C7ADD" w:rsidRPr="005C7ADD" w:rsidRDefault="005C7ADD" w:rsidP="005C7ADD">
      <w:pPr>
        <w:bidi/>
        <w:jc w:val="both"/>
        <w:rPr>
          <w:rFonts w:cs="David" w:hint="cs"/>
          <w:rtl/>
        </w:rPr>
      </w:pPr>
    </w:p>
    <w:p w14:paraId="7BEEFF0D" w14:textId="77777777" w:rsidR="005C7ADD" w:rsidRPr="005C7ADD" w:rsidRDefault="005C7ADD" w:rsidP="005C7ADD">
      <w:pPr>
        <w:bidi/>
        <w:jc w:val="both"/>
        <w:rPr>
          <w:rFonts w:cs="David" w:hint="cs"/>
          <w:rtl/>
        </w:rPr>
      </w:pPr>
      <w:r w:rsidRPr="005C7ADD">
        <w:rPr>
          <w:rFonts w:cs="David" w:hint="cs"/>
          <w:rtl/>
        </w:rPr>
        <w:tab/>
        <w:t xml:space="preserve">יש הצעות דומות אך פעמים רבות הממשלה טוענת כי יש הבדלים מהותיים מאוד בין ההצעות. שר האוצר תמך בהצעה המקורית ולא בהצעה המוצמדת. זה לא נכון. </w:t>
      </w:r>
    </w:p>
    <w:p w14:paraId="1ABB91B2" w14:textId="77777777" w:rsidR="005C7ADD" w:rsidRPr="005C7ADD" w:rsidRDefault="005C7ADD" w:rsidP="005C7ADD">
      <w:pPr>
        <w:bidi/>
        <w:jc w:val="both"/>
        <w:rPr>
          <w:rFonts w:cs="David" w:hint="cs"/>
          <w:rtl/>
        </w:rPr>
      </w:pPr>
    </w:p>
    <w:p w14:paraId="28D10E31" w14:textId="77777777" w:rsidR="005C7ADD" w:rsidRPr="005C7ADD" w:rsidRDefault="005C7ADD" w:rsidP="005C7ADD">
      <w:pPr>
        <w:bidi/>
        <w:jc w:val="both"/>
        <w:rPr>
          <w:rFonts w:cs="David" w:hint="cs"/>
          <w:u w:val="single"/>
          <w:rtl/>
        </w:rPr>
      </w:pPr>
      <w:r w:rsidRPr="005C7ADD">
        <w:rPr>
          <w:rFonts w:cs="David" w:hint="cs"/>
          <w:u w:val="single"/>
          <w:rtl/>
        </w:rPr>
        <w:t>צבי יעקבזון:</w:t>
      </w:r>
    </w:p>
    <w:p w14:paraId="771A2DF0" w14:textId="77777777" w:rsidR="005C7ADD" w:rsidRPr="005C7ADD" w:rsidRDefault="005C7ADD" w:rsidP="005C7ADD">
      <w:pPr>
        <w:bidi/>
        <w:jc w:val="both"/>
        <w:rPr>
          <w:rFonts w:cs="David" w:hint="cs"/>
          <w:rtl/>
        </w:rPr>
      </w:pPr>
      <w:r w:rsidRPr="005C7ADD">
        <w:rPr>
          <w:rFonts w:cs="David" w:hint="cs"/>
          <w:rtl/>
        </w:rPr>
        <w:t xml:space="preserve"> </w:t>
      </w:r>
    </w:p>
    <w:p w14:paraId="42613C9C" w14:textId="77777777" w:rsidR="005C7ADD" w:rsidRPr="005C7ADD" w:rsidRDefault="005C7ADD" w:rsidP="005C7ADD">
      <w:pPr>
        <w:bidi/>
        <w:jc w:val="both"/>
        <w:rPr>
          <w:rFonts w:cs="David" w:hint="cs"/>
          <w:rtl/>
        </w:rPr>
      </w:pPr>
      <w:r w:rsidRPr="005C7ADD">
        <w:rPr>
          <w:rFonts w:cs="David" w:hint="cs"/>
          <w:rtl/>
        </w:rPr>
        <w:tab/>
        <w:t xml:space="preserve">בדרך כלל עונים תשובה אחת לשתי ההצעות. </w:t>
      </w:r>
    </w:p>
    <w:p w14:paraId="275F0038" w14:textId="77777777" w:rsidR="005C7ADD" w:rsidRPr="005C7ADD" w:rsidRDefault="005C7ADD" w:rsidP="005C7ADD">
      <w:pPr>
        <w:bidi/>
        <w:jc w:val="both"/>
        <w:rPr>
          <w:rFonts w:cs="David" w:hint="cs"/>
          <w:rtl/>
        </w:rPr>
      </w:pPr>
    </w:p>
    <w:p w14:paraId="02982C21" w14:textId="77777777" w:rsidR="005C7ADD" w:rsidRPr="005C7ADD" w:rsidRDefault="005C7ADD" w:rsidP="005C7ADD">
      <w:pPr>
        <w:bidi/>
        <w:jc w:val="both"/>
        <w:rPr>
          <w:rFonts w:cs="David" w:hint="cs"/>
          <w:u w:val="single"/>
          <w:rtl/>
        </w:rPr>
      </w:pPr>
      <w:r w:rsidRPr="005C7ADD">
        <w:rPr>
          <w:rFonts w:cs="David" w:hint="cs"/>
          <w:u w:val="single"/>
          <w:rtl/>
        </w:rPr>
        <w:t>אברהם מיכאלי:</w:t>
      </w:r>
    </w:p>
    <w:p w14:paraId="22E1A1EA" w14:textId="77777777" w:rsidR="005C7ADD" w:rsidRPr="005C7ADD" w:rsidRDefault="005C7ADD" w:rsidP="005C7ADD">
      <w:pPr>
        <w:bidi/>
        <w:jc w:val="both"/>
        <w:rPr>
          <w:rFonts w:cs="David" w:hint="cs"/>
          <w:rtl/>
        </w:rPr>
      </w:pPr>
    </w:p>
    <w:p w14:paraId="450D6321" w14:textId="77777777" w:rsidR="005C7ADD" w:rsidRPr="005C7ADD" w:rsidRDefault="005C7ADD" w:rsidP="005C7ADD">
      <w:pPr>
        <w:bidi/>
        <w:jc w:val="both"/>
        <w:rPr>
          <w:rFonts w:cs="David" w:hint="cs"/>
          <w:rtl/>
        </w:rPr>
      </w:pPr>
      <w:r w:rsidRPr="005C7ADD">
        <w:rPr>
          <w:rFonts w:cs="David" w:hint="cs"/>
          <w:rtl/>
        </w:rPr>
        <w:tab/>
        <w:t xml:space="preserve">אני מבין את הקשיים שיכולים להיות, אבל מכיוון שהיינו רוצים לסייע לאותם חברי הכנסת שהצעות החוק שלהם מוצמדות כי הן זהות או דומות אני לא רוצה שבגלל בירוקרטיה לא יאפשרו להם להעלות הצעת חוק ביום רביעי. זה לא הגיוני. אפשר לפתור את זה. </w:t>
      </w:r>
    </w:p>
    <w:p w14:paraId="2DA0C0A8" w14:textId="77777777" w:rsidR="005C7ADD" w:rsidRPr="005C7ADD" w:rsidRDefault="005C7ADD" w:rsidP="005C7ADD">
      <w:pPr>
        <w:bidi/>
        <w:jc w:val="both"/>
        <w:rPr>
          <w:rFonts w:cs="David" w:hint="cs"/>
          <w:rtl/>
        </w:rPr>
      </w:pPr>
    </w:p>
    <w:p w14:paraId="0B0BB471" w14:textId="77777777" w:rsidR="005C7ADD" w:rsidRPr="005C7ADD" w:rsidRDefault="005C7ADD" w:rsidP="005C7ADD">
      <w:pPr>
        <w:bidi/>
        <w:jc w:val="both"/>
        <w:rPr>
          <w:rFonts w:cs="David" w:hint="cs"/>
          <w:u w:val="single"/>
          <w:rtl/>
        </w:rPr>
      </w:pPr>
      <w:r w:rsidRPr="005C7ADD">
        <w:rPr>
          <w:rFonts w:cs="David" w:hint="cs"/>
          <w:u w:val="single"/>
          <w:rtl/>
        </w:rPr>
        <w:t>רונית חייקין יעקובי:</w:t>
      </w:r>
    </w:p>
    <w:p w14:paraId="5B160A7F" w14:textId="77777777" w:rsidR="005C7ADD" w:rsidRPr="005C7ADD" w:rsidRDefault="005C7ADD" w:rsidP="005C7ADD">
      <w:pPr>
        <w:bidi/>
        <w:jc w:val="both"/>
        <w:rPr>
          <w:rFonts w:cs="David" w:hint="cs"/>
          <w:rtl/>
        </w:rPr>
      </w:pPr>
    </w:p>
    <w:p w14:paraId="779D93DC" w14:textId="77777777" w:rsidR="005C7ADD" w:rsidRPr="005C7ADD" w:rsidRDefault="005C7ADD" w:rsidP="005C7ADD">
      <w:pPr>
        <w:bidi/>
        <w:jc w:val="both"/>
        <w:rPr>
          <w:rFonts w:cs="David" w:hint="cs"/>
          <w:rtl/>
        </w:rPr>
      </w:pPr>
      <w:r w:rsidRPr="005C7ADD">
        <w:rPr>
          <w:rFonts w:cs="David" w:hint="cs"/>
          <w:rtl/>
        </w:rPr>
        <w:tab/>
        <w:t xml:space="preserve">זה גם טוב לוועדת השרים לענייני חקיקה, כי אז היא נפטרת משתי הצעות חוק בבת אחת. </w:t>
      </w:r>
    </w:p>
    <w:p w14:paraId="733E4413" w14:textId="77777777" w:rsidR="005C7ADD" w:rsidRPr="005C7ADD" w:rsidRDefault="005C7ADD" w:rsidP="005C7ADD">
      <w:pPr>
        <w:bidi/>
        <w:jc w:val="both"/>
        <w:rPr>
          <w:rFonts w:cs="David" w:hint="cs"/>
          <w:rtl/>
        </w:rPr>
      </w:pPr>
    </w:p>
    <w:p w14:paraId="36C66F22" w14:textId="77777777" w:rsidR="005C7ADD" w:rsidRPr="005C7ADD" w:rsidRDefault="005C7ADD" w:rsidP="005C7ADD">
      <w:pPr>
        <w:bidi/>
        <w:jc w:val="both"/>
        <w:rPr>
          <w:rFonts w:cs="David" w:hint="cs"/>
          <w:u w:val="single"/>
          <w:rtl/>
        </w:rPr>
      </w:pPr>
      <w:r w:rsidRPr="005C7ADD">
        <w:rPr>
          <w:rFonts w:cs="David" w:hint="cs"/>
          <w:u w:val="single"/>
          <w:rtl/>
        </w:rPr>
        <w:t>אברהם מיכאלי:</w:t>
      </w:r>
    </w:p>
    <w:p w14:paraId="75A24A48" w14:textId="77777777" w:rsidR="005C7ADD" w:rsidRPr="005C7ADD" w:rsidRDefault="005C7ADD" w:rsidP="005C7ADD">
      <w:pPr>
        <w:bidi/>
        <w:jc w:val="both"/>
        <w:rPr>
          <w:rFonts w:cs="David" w:hint="cs"/>
          <w:rtl/>
        </w:rPr>
      </w:pPr>
    </w:p>
    <w:p w14:paraId="6E08B1AD" w14:textId="77777777" w:rsidR="005C7ADD" w:rsidRPr="005C7ADD" w:rsidRDefault="005C7ADD" w:rsidP="005C7ADD">
      <w:pPr>
        <w:bidi/>
        <w:jc w:val="both"/>
        <w:rPr>
          <w:rFonts w:cs="David" w:hint="cs"/>
          <w:rtl/>
        </w:rPr>
      </w:pPr>
      <w:r w:rsidRPr="005C7ADD">
        <w:rPr>
          <w:rFonts w:cs="David" w:hint="cs"/>
          <w:rtl/>
        </w:rPr>
        <w:tab/>
        <w:t xml:space="preserve">צריך לחשוב על זה. אני רוצה להתחשב גם במזכירות כי עושים שם עבודת קודש. </w:t>
      </w:r>
    </w:p>
    <w:p w14:paraId="5E952E0F" w14:textId="77777777" w:rsidR="005C7ADD" w:rsidRPr="005C7ADD" w:rsidRDefault="005C7ADD" w:rsidP="005C7ADD">
      <w:pPr>
        <w:bidi/>
        <w:jc w:val="both"/>
        <w:rPr>
          <w:rFonts w:cs="David" w:hint="cs"/>
          <w:rtl/>
        </w:rPr>
      </w:pPr>
    </w:p>
    <w:p w14:paraId="1C14EB2A" w14:textId="77777777" w:rsidR="005C7ADD" w:rsidRPr="005C7ADD" w:rsidRDefault="005C7ADD" w:rsidP="005C7ADD">
      <w:pPr>
        <w:bidi/>
        <w:jc w:val="both"/>
        <w:rPr>
          <w:rFonts w:cs="David" w:hint="cs"/>
          <w:u w:val="single"/>
          <w:rtl/>
        </w:rPr>
      </w:pPr>
      <w:r w:rsidRPr="005C7ADD">
        <w:rPr>
          <w:rFonts w:cs="David" w:hint="cs"/>
          <w:u w:val="single"/>
          <w:rtl/>
        </w:rPr>
        <w:t>היו"ר יריב לוין:</w:t>
      </w:r>
    </w:p>
    <w:p w14:paraId="698E6B71" w14:textId="77777777" w:rsidR="005C7ADD" w:rsidRPr="005C7ADD" w:rsidRDefault="005C7ADD" w:rsidP="005C7ADD">
      <w:pPr>
        <w:bidi/>
        <w:jc w:val="both"/>
        <w:rPr>
          <w:rFonts w:cs="David" w:hint="cs"/>
          <w:rtl/>
        </w:rPr>
      </w:pPr>
    </w:p>
    <w:p w14:paraId="17BCCF4E" w14:textId="77777777" w:rsidR="005C7ADD" w:rsidRPr="005C7ADD" w:rsidRDefault="005C7ADD" w:rsidP="005C7ADD">
      <w:pPr>
        <w:bidi/>
        <w:jc w:val="both"/>
        <w:rPr>
          <w:rFonts w:cs="David" w:hint="cs"/>
          <w:rtl/>
        </w:rPr>
      </w:pPr>
      <w:r w:rsidRPr="005C7ADD">
        <w:rPr>
          <w:rFonts w:cs="David" w:hint="cs"/>
          <w:rtl/>
        </w:rPr>
        <w:tab/>
        <w:t xml:space="preserve">צריך לבדוק את זה במזכירות. </w:t>
      </w:r>
    </w:p>
    <w:p w14:paraId="4169A37A" w14:textId="77777777" w:rsidR="005C7ADD" w:rsidRPr="005C7ADD" w:rsidRDefault="005C7ADD" w:rsidP="005C7ADD">
      <w:pPr>
        <w:bidi/>
        <w:jc w:val="both"/>
        <w:rPr>
          <w:rFonts w:cs="David" w:hint="cs"/>
          <w:rtl/>
        </w:rPr>
      </w:pPr>
    </w:p>
    <w:p w14:paraId="0CB14562" w14:textId="77777777" w:rsidR="005C7ADD" w:rsidRPr="005C7ADD" w:rsidRDefault="005C7ADD" w:rsidP="005C7ADD">
      <w:pPr>
        <w:bidi/>
        <w:jc w:val="both"/>
        <w:rPr>
          <w:rFonts w:cs="David" w:hint="cs"/>
          <w:rtl/>
        </w:rPr>
      </w:pPr>
      <w:r w:rsidRPr="005C7ADD">
        <w:rPr>
          <w:rFonts w:cs="David" w:hint="cs"/>
          <w:u w:val="single"/>
          <w:rtl/>
        </w:rPr>
        <w:t>תמי כנפו</w:t>
      </w:r>
      <w:r w:rsidRPr="005C7ADD">
        <w:rPr>
          <w:rFonts w:cs="David" w:hint="cs"/>
          <w:rtl/>
        </w:rPr>
        <w:t xml:space="preserve">: </w:t>
      </w:r>
    </w:p>
    <w:p w14:paraId="07BF6DB6" w14:textId="77777777" w:rsidR="005C7ADD" w:rsidRPr="005C7ADD" w:rsidRDefault="005C7ADD" w:rsidP="005C7ADD">
      <w:pPr>
        <w:bidi/>
        <w:jc w:val="both"/>
        <w:rPr>
          <w:rFonts w:cs="David" w:hint="cs"/>
          <w:rtl/>
        </w:rPr>
      </w:pPr>
    </w:p>
    <w:p w14:paraId="55E09FEE" w14:textId="77777777" w:rsidR="005C7ADD" w:rsidRPr="005C7ADD" w:rsidRDefault="005C7ADD" w:rsidP="005C7ADD">
      <w:pPr>
        <w:bidi/>
        <w:jc w:val="both"/>
        <w:rPr>
          <w:rFonts w:cs="David" w:hint="cs"/>
          <w:rtl/>
        </w:rPr>
      </w:pPr>
      <w:r w:rsidRPr="005C7ADD">
        <w:rPr>
          <w:rFonts w:cs="David" w:hint="cs"/>
          <w:rtl/>
        </w:rPr>
        <w:tab/>
        <w:t xml:space="preserve">אולי ליום שלישי. זה גם נוח יותר. </w:t>
      </w:r>
    </w:p>
    <w:p w14:paraId="25644BDF" w14:textId="77777777" w:rsidR="005C7ADD" w:rsidRPr="005C7ADD" w:rsidRDefault="005C7ADD" w:rsidP="005C7ADD">
      <w:pPr>
        <w:bidi/>
        <w:jc w:val="both"/>
        <w:rPr>
          <w:rFonts w:cs="David" w:hint="cs"/>
          <w:rtl/>
        </w:rPr>
      </w:pPr>
    </w:p>
    <w:p w14:paraId="13BF7EC2" w14:textId="77777777" w:rsidR="005C7ADD" w:rsidRPr="005C7ADD" w:rsidRDefault="005C7ADD" w:rsidP="005C7ADD">
      <w:pPr>
        <w:bidi/>
        <w:jc w:val="both"/>
        <w:rPr>
          <w:rFonts w:cs="David" w:hint="cs"/>
          <w:u w:val="single"/>
          <w:rtl/>
        </w:rPr>
      </w:pPr>
      <w:r w:rsidRPr="005C7ADD">
        <w:rPr>
          <w:rFonts w:cs="David" w:hint="cs"/>
          <w:u w:val="single"/>
          <w:rtl/>
        </w:rPr>
        <w:t>היו"ר יריב לוין:</w:t>
      </w:r>
    </w:p>
    <w:p w14:paraId="346E9CAA" w14:textId="77777777" w:rsidR="005C7ADD" w:rsidRPr="005C7ADD" w:rsidRDefault="005C7ADD" w:rsidP="005C7ADD">
      <w:pPr>
        <w:bidi/>
        <w:jc w:val="both"/>
        <w:rPr>
          <w:rFonts w:cs="David" w:hint="cs"/>
          <w:rtl/>
        </w:rPr>
      </w:pPr>
    </w:p>
    <w:p w14:paraId="127CE47A" w14:textId="77777777" w:rsidR="005C7ADD" w:rsidRPr="005C7ADD" w:rsidRDefault="005C7ADD" w:rsidP="005C7ADD">
      <w:pPr>
        <w:bidi/>
        <w:jc w:val="both"/>
        <w:rPr>
          <w:rFonts w:cs="David" w:hint="cs"/>
          <w:rtl/>
        </w:rPr>
      </w:pPr>
      <w:r w:rsidRPr="005C7ADD">
        <w:rPr>
          <w:rFonts w:cs="David" w:hint="cs"/>
          <w:rtl/>
        </w:rPr>
        <w:tab/>
        <w:t xml:space="preserve">אולי אפשר יהיה עד יום שלישי בשעה 12:00, או משהו כזה. </w:t>
      </w:r>
    </w:p>
    <w:p w14:paraId="5C55D112" w14:textId="77777777" w:rsidR="005C7ADD" w:rsidRPr="005C7ADD" w:rsidRDefault="005C7ADD" w:rsidP="005C7ADD">
      <w:pPr>
        <w:bidi/>
        <w:jc w:val="both"/>
        <w:rPr>
          <w:rFonts w:cs="David" w:hint="cs"/>
          <w:rtl/>
        </w:rPr>
      </w:pPr>
    </w:p>
    <w:p w14:paraId="63427495" w14:textId="77777777" w:rsidR="005C7ADD" w:rsidRPr="005C7ADD" w:rsidRDefault="005C7ADD" w:rsidP="005C7ADD">
      <w:pPr>
        <w:bidi/>
        <w:jc w:val="both"/>
        <w:rPr>
          <w:rFonts w:cs="David" w:hint="cs"/>
          <w:u w:val="single"/>
          <w:rtl/>
        </w:rPr>
      </w:pPr>
      <w:r w:rsidRPr="005C7ADD">
        <w:rPr>
          <w:rFonts w:cs="David" w:hint="cs"/>
          <w:u w:val="single"/>
          <w:rtl/>
        </w:rPr>
        <w:t>אברהם מיכאלי:</w:t>
      </w:r>
    </w:p>
    <w:p w14:paraId="077F5831" w14:textId="77777777" w:rsidR="005C7ADD" w:rsidRPr="005C7ADD" w:rsidRDefault="005C7ADD" w:rsidP="005C7ADD">
      <w:pPr>
        <w:bidi/>
        <w:jc w:val="both"/>
        <w:rPr>
          <w:rFonts w:cs="David" w:hint="cs"/>
          <w:rtl/>
        </w:rPr>
      </w:pPr>
    </w:p>
    <w:p w14:paraId="3B66FE08" w14:textId="77777777" w:rsidR="005C7ADD" w:rsidRPr="005C7ADD" w:rsidRDefault="005C7ADD" w:rsidP="005C7ADD">
      <w:pPr>
        <w:bidi/>
        <w:jc w:val="both"/>
        <w:rPr>
          <w:rFonts w:cs="David" w:hint="cs"/>
          <w:rtl/>
        </w:rPr>
      </w:pPr>
      <w:r w:rsidRPr="005C7ADD">
        <w:rPr>
          <w:rFonts w:cs="David" w:hint="cs"/>
          <w:rtl/>
        </w:rPr>
        <w:tab/>
        <w:t xml:space="preserve">כן, להקל יותר. </w:t>
      </w:r>
    </w:p>
    <w:p w14:paraId="792C5584" w14:textId="77777777" w:rsidR="005C7ADD" w:rsidRPr="005C7ADD" w:rsidRDefault="005C7ADD" w:rsidP="005C7ADD">
      <w:pPr>
        <w:bidi/>
        <w:jc w:val="both"/>
        <w:rPr>
          <w:rFonts w:cs="David" w:hint="cs"/>
          <w:rtl/>
        </w:rPr>
      </w:pPr>
    </w:p>
    <w:p w14:paraId="34D99646" w14:textId="77777777" w:rsidR="005C7ADD" w:rsidRPr="005C7ADD" w:rsidRDefault="005C7ADD" w:rsidP="005C7ADD">
      <w:pPr>
        <w:bidi/>
        <w:jc w:val="both"/>
        <w:rPr>
          <w:rFonts w:cs="David" w:hint="cs"/>
          <w:u w:val="single"/>
          <w:rtl/>
        </w:rPr>
      </w:pPr>
      <w:r w:rsidRPr="005C7ADD">
        <w:rPr>
          <w:rFonts w:cs="David" w:hint="cs"/>
          <w:u w:val="single"/>
          <w:rtl/>
        </w:rPr>
        <w:t>רונית חייקין יעקובי:</w:t>
      </w:r>
    </w:p>
    <w:p w14:paraId="1A66D5DF" w14:textId="77777777" w:rsidR="005C7ADD" w:rsidRPr="005C7ADD" w:rsidRDefault="005C7ADD" w:rsidP="005C7ADD">
      <w:pPr>
        <w:bidi/>
        <w:jc w:val="both"/>
        <w:rPr>
          <w:rFonts w:cs="David" w:hint="cs"/>
          <w:rtl/>
        </w:rPr>
      </w:pPr>
    </w:p>
    <w:p w14:paraId="762788B3" w14:textId="77777777" w:rsidR="005C7ADD" w:rsidRPr="005C7ADD" w:rsidRDefault="005C7ADD" w:rsidP="005C7ADD">
      <w:pPr>
        <w:bidi/>
        <w:jc w:val="both"/>
        <w:rPr>
          <w:rFonts w:cs="David" w:hint="cs"/>
          <w:rtl/>
        </w:rPr>
      </w:pPr>
      <w:r w:rsidRPr="005C7ADD">
        <w:rPr>
          <w:rFonts w:cs="David" w:hint="cs"/>
          <w:rtl/>
        </w:rPr>
        <w:tab/>
        <w:t xml:space="preserve">יש לי שאלה בעניין הצעות זהות או דומות. בתחתית הצעת חוק כתוב: "הצעה זהה הונחה על-ידי ...". </w:t>
      </w:r>
    </w:p>
    <w:p w14:paraId="65B4402C" w14:textId="77777777" w:rsidR="005C7ADD" w:rsidRPr="005C7ADD" w:rsidRDefault="005C7ADD" w:rsidP="005C7ADD">
      <w:pPr>
        <w:bidi/>
        <w:jc w:val="both"/>
        <w:rPr>
          <w:rFonts w:cs="David" w:hint="cs"/>
          <w:rtl/>
        </w:rPr>
      </w:pPr>
    </w:p>
    <w:p w14:paraId="4F0ECFA5" w14:textId="77777777" w:rsidR="005C7ADD" w:rsidRPr="005C7ADD" w:rsidRDefault="005C7ADD" w:rsidP="005C7ADD">
      <w:pPr>
        <w:bidi/>
        <w:jc w:val="both"/>
        <w:rPr>
          <w:rFonts w:cs="David" w:hint="cs"/>
          <w:u w:val="single"/>
          <w:rtl/>
        </w:rPr>
      </w:pPr>
      <w:r w:rsidRPr="005C7ADD">
        <w:rPr>
          <w:rFonts w:cs="David" w:hint="cs"/>
          <w:u w:val="single"/>
          <w:rtl/>
        </w:rPr>
        <w:t>ארבל אסטרחן:</w:t>
      </w:r>
    </w:p>
    <w:p w14:paraId="0640C9DB" w14:textId="77777777" w:rsidR="005C7ADD" w:rsidRPr="005C7ADD" w:rsidRDefault="005C7ADD" w:rsidP="005C7ADD">
      <w:pPr>
        <w:bidi/>
        <w:jc w:val="both"/>
        <w:rPr>
          <w:rFonts w:cs="David" w:hint="cs"/>
          <w:rtl/>
        </w:rPr>
      </w:pPr>
    </w:p>
    <w:p w14:paraId="7E8C9306" w14:textId="77777777" w:rsidR="005C7ADD" w:rsidRPr="005C7ADD" w:rsidRDefault="005C7ADD" w:rsidP="005C7ADD">
      <w:pPr>
        <w:bidi/>
        <w:jc w:val="both"/>
        <w:rPr>
          <w:rFonts w:cs="David" w:hint="cs"/>
          <w:rtl/>
        </w:rPr>
      </w:pPr>
      <w:r w:rsidRPr="005C7ADD">
        <w:rPr>
          <w:rFonts w:cs="David" w:hint="cs"/>
          <w:rtl/>
        </w:rPr>
        <w:tab/>
        <w:t xml:space="preserve">זה לא המבחן כאן. </w:t>
      </w:r>
    </w:p>
    <w:p w14:paraId="71F13D6B" w14:textId="77777777" w:rsidR="005C7ADD" w:rsidRPr="005C7ADD" w:rsidRDefault="005C7ADD" w:rsidP="005C7ADD">
      <w:pPr>
        <w:bidi/>
        <w:jc w:val="both"/>
        <w:rPr>
          <w:rFonts w:cs="David" w:hint="cs"/>
          <w:rtl/>
        </w:rPr>
      </w:pPr>
    </w:p>
    <w:p w14:paraId="4ECE35F8" w14:textId="77777777" w:rsidR="005C7ADD" w:rsidRPr="005C7ADD" w:rsidRDefault="005C7ADD" w:rsidP="005C7ADD">
      <w:pPr>
        <w:bidi/>
        <w:jc w:val="both"/>
        <w:rPr>
          <w:rFonts w:cs="David" w:hint="cs"/>
          <w:u w:val="single"/>
          <w:rtl/>
        </w:rPr>
      </w:pPr>
      <w:r w:rsidRPr="005C7ADD">
        <w:rPr>
          <w:rFonts w:cs="David" w:hint="cs"/>
          <w:u w:val="single"/>
          <w:rtl/>
        </w:rPr>
        <w:t>רונית חייקין יעקובי:</w:t>
      </w:r>
    </w:p>
    <w:p w14:paraId="57F94DEC" w14:textId="77777777" w:rsidR="005C7ADD" w:rsidRPr="005C7ADD" w:rsidRDefault="005C7ADD" w:rsidP="005C7ADD">
      <w:pPr>
        <w:bidi/>
        <w:jc w:val="both"/>
        <w:rPr>
          <w:rFonts w:cs="David" w:hint="cs"/>
          <w:rtl/>
        </w:rPr>
      </w:pPr>
    </w:p>
    <w:p w14:paraId="122F46FB" w14:textId="77777777" w:rsidR="005C7ADD" w:rsidRPr="005C7ADD" w:rsidRDefault="005C7ADD" w:rsidP="005C7ADD">
      <w:pPr>
        <w:bidi/>
        <w:jc w:val="both"/>
        <w:rPr>
          <w:rFonts w:cs="David" w:hint="cs"/>
          <w:rtl/>
        </w:rPr>
      </w:pPr>
      <w:r w:rsidRPr="005C7ADD">
        <w:rPr>
          <w:rFonts w:cs="David" w:hint="cs"/>
          <w:rtl/>
        </w:rPr>
        <w:tab/>
        <w:t>למה אני צריכה שוב את חוות הדעת של הלשכה המשפטית?</w:t>
      </w:r>
    </w:p>
    <w:p w14:paraId="3AC2C268" w14:textId="77777777" w:rsidR="005C7ADD" w:rsidRPr="005C7ADD" w:rsidRDefault="005C7ADD" w:rsidP="005C7ADD">
      <w:pPr>
        <w:bidi/>
        <w:jc w:val="both"/>
        <w:rPr>
          <w:rFonts w:cs="David" w:hint="cs"/>
          <w:rtl/>
        </w:rPr>
      </w:pPr>
    </w:p>
    <w:p w14:paraId="5CA8E499" w14:textId="77777777" w:rsidR="005C7ADD" w:rsidRPr="005C7ADD" w:rsidRDefault="005C7ADD" w:rsidP="005C7ADD">
      <w:pPr>
        <w:bidi/>
        <w:jc w:val="both"/>
        <w:rPr>
          <w:rFonts w:cs="David" w:hint="cs"/>
          <w:u w:val="single"/>
          <w:rtl/>
        </w:rPr>
      </w:pPr>
      <w:r w:rsidRPr="005C7ADD">
        <w:rPr>
          <w:rFonts w:cs="David" w:hint="cs"/>
          <w:u w:val="single"/>
          <w:rtl/>
        </w:rPr>
        <w:t>ארבל אסטרחן:</w:t>
      </w:r>
    </w:p>
    <w:p w14:paraId="5656B319" w14:textId="77777777" w:rsidR="005C7ADD" w:rsidRPr="005C7ADD" w:rsidRDefault="005C7ADD" w:rsidP="005C7ADD">
      <w:pPr>
        <w:bidi/>
        <w:jc w:val="both"/>
        <w:rPr>
          <w:rFonts w:cs="David" w:hint="cs"/>
          <w:rtl/>
        </w:rPr>
      </w:pPr>
    </w:p>
    <w:p w14:paraId="5721A70A" w14:textId="77777777" w:rsidR="005C7ADD" w:rsidRPr="005C7ADD" w:rsidRDefault="005C7ADD" w:rsidP="005C7ADD">
      <w:pPr>
        <w:bidi/>
        <w:jc w:val="both"/>
        <w:rPr>
          <w:rFonts w:cs="David" w:hint="cs"/>
          <w:rtl/>
        </w:rPr>
      </w:pPr>
      <w:r w:rsidRPr="005C7ADD">
        <w:rPr>
          <w:rFonts w:cs="David" w:hint="cs"/>
          <w:rtl/>
        </w:rPr>
        <w:tab/>
        <w:t xml:space="preserve">ראשית, פעמים רבות מי שכותב את זה הם חברי הכנסת ולא הלשכה המשפטית. </w:t>
      </w:r>
    </w:p>
    <w:p w14:paraId="4112061F" w14:textId="77777777" w:rsidR="005C7ADD" w:rsidRPr="005C7ADD" w:rsidRDefault="005C7ADD" w:rsidP="005C7ADD">
      <w:pPr>
        <w:bidi/>
        <w:jc w:val="both"/>
        <w:rPr>
          <w:rFonts w:cs="David" w:hint="cs"/>
          <w:rtl/>
        </w:rPr>
      </w:pPr>
    </w:p>
    <w:p w14:paraId="6B81A4C8" w14:textId="77777777" w:rsidR="005C7ADD" w:rsidRPr="005C7ADD" w:rsidRDefault="005C7ADD" w:rsidP="005C7ADD">
      <w:pPr>
        <w:bidi/>
        <w:jc w:val="both"/>
        <w:rPr>
          <w:rFonts w:cs="David" w:hint="cs"/>
          <w:u w:val="single"/>
          <w:rtl/>
        </w:rPr>
      </w:pPr>
      <w:r w:rsidRPr="005C7ADD">
        <w:rPr>
          <w:rFonts w:cs="David" w:hint="cs"/>
          <w:u w:val="single"/>
          <w:rtl/>
        </w:rPr>
        <w:t>רונית חייקין יעקובי:</w:t>
      </w:r>
    </w:p>
    <w:p w14:paraId="679B7E78" w14:textId="77777777" w:rsidR="005C7ADD" w:rsidRPr="005C7ADD" w:rsidRDefault="005C7ADD" w:rsidP="005C7ADD">
      <w:pPr>
        <w:bidi/>
        <w:jc w:val="both"/>
        <w:rPr>
          <w:rFonts w:cs="David" w:hint="cs"/>
          <w:rtl/>
        </w:rPr>
      </w:pPr>
    </w:p>
    <w:p w14:paraId="534FBE80" w14:textId="77777777" w:rsidR="005C7ADD" w:rsidRPr="005C7ADD" w:rsidRDefault="005C7ADD" w:rsidP="005C7ADD">
      <w:pPr>
        <w:bidi/>
        <w:jc w:val="both"/>
        <w:rPr>
          <w:rFonts w:cs="David" w:hint="cs"/>
          <w:rtl/>
        </w:rPr>
      </w:pPr>
      <w:r w:rsidRPr="005C7ADD">
        <w:rPr>
          <w:rFonts w:cs="David" w:hint="cs"/>
          <w:rtl/>
        </w:rPr>
        <w:tab/>
        <w:t>הלשכה המשפטית לא בודקת את זה?</w:t>
      </w:r>
    </w:p>
    <w:p w14:paraId="354C0679" w14:textId="77777777" w:rsidR="005C7ADD" w:rsidRPr="005C7ADD" w:rsidRDefault="005C7ADD" w:rsidP="005C7ADD">
      <w:pPr>
        <w:bidi/>
        <w:jc w:val="both"/>
        <w:rPr>
          <w:rFonts w:cs="David" w:hint="cs"/>
          <w:rtl/>
        </w:rPr>
      </w:pPr>
    </w:p>
    <w:p w14:paraId="40A11EDB" w14:textId="77777777" w:rsidR="005C7ADD" w:rsidRPr="005C7ADD" w:rsidRDefault="005C7ADD" w:rsidP="005C7ADD">
      <w:pPr>
        <w:bidi/>
        <w:jc w:val="both"/>
        <w:rPr>
          <w:rFonts w:cs="David" w:hint="cs"/>
          <w:u w:val="single"/>
          <w:rtl/>
        </w:rPr>
      </w:pPr>
      <w:r w:rsidRPr="005C7ADD">
        <w:rPr>
          <w:rFonts w:cs="David" w:hint="cs"/>
          <w:u w:val="single"/>
          <w:rtl/>
        </w:rPr>
        <w:t>ארבל אסטרחן:</w:t>
      </w:r>
    </w:p>
    <w:p w14:paraId="00299BAB" w14:textId="77777777" w:rsidR="005C7ADD" w:rsidRPr="005C7ADD" w:rsidRDefault="005C7ADD" w:rsidP="005C7ADD">
      <w:pPr>
        <w:bidi/>
        <w:jc w:val="both"/>
        <w:rPr>
          <w:rFonts w:cs="David" w:hint="cs"/>
          <w:rtl/>
        </w:rPr>
      </w:pPr>
    </w:p>
    <w:p w14:paraId="57459602" w14:textId="77777777" w:rsidR="005C7ADD" w:rsidRPr="005C7ADD" w:rsidRDefault="005C7ADD" w:rsidP="005C7ADD">
      <w:pPr>
        <w:bidi/>
        <w:jc w:val="both"/>
        <w:rPr>
          <w:rFonts w:cs="David" w:hint="cs"/>
          <w:rtl/>
        </w:rPr>
      </w:pPr>
      <w:r w:rsidRPr="005C7ADD">
        <w:rPr>
          <w:rFonts w:cs="David" w:hint="cs"/>
          <w:rtl/>
        </w:rPr>
        <w:tab/>
        <w:t xml:space="preserve">לא. חבר הכנסת כותב את ההצעה ואנחנו בוחנים שזה שֵם ההצעה, אבל לפעמים יש הצעה ארוכה ואנחנו לא בודקים אותה לפרטי פרטים. כאן המבחן הוא דווקני יותר. </w:t>
      </w:r>
    </w:p>
    <w:p w14:paraId="2398AEFC" w14:textId="77777777" w:rsidR="005C7ADD" w:rsidRPr="005C7ADD" w:rsidRDefault="005C7ADD" w:rsidP="005C7ADD">
      <w:pPr>
        <w:bidi/>
        <w:jc w:val="both"/>
        <w:rPr>
          <w:rFonts w:cs="David" w:hint="cs"/>
          <w:rtl/>
        </w:rPr>
      </w:pPr>
    </w:p>
    <w:p w14:paraId="337DBCC2" w14:textId="77777777" w:rsidR="005C7ADD" w:rsidRPr="005C7ADD" w:rsidRDefault="005C7ADD" w:rsidP="005C7ADD">
      <w:pPr>
        <w:bidi/>
        <w:jc w:val="both"/>
        <w:rPr>
          <w:rFonts w:cs="David" w:hint="cs"/>
          <w:u w:val="single"/>
          <w:rtl/>
        </w:rPr>
      </w:pPr>
      <w:r w:rsidRPr="005C7ADD">
        <w:rPr>
          <w:rFonts w:cs="David" w:hint="cs"/>
          <w:u w:val="single"/>
          <w:rtl/>
        </w:rPr>
        <w:t>היו"ר יריב לוין:</w:t>
      </w:r>
    </w:p>
    <w:p w14:paraId="79BF35B1" w14:textId="77777777" w:rsidR="005C7ADD" w:rsidRPr="005C7ADD" w:rsidRDefault="005C7ADD" w:rsidP="005C7ADD">
      <w:pPr>
        <w:bidi/>
        <w:jc w:val="both"/>
        <w:rPr>
          <w:rFonts w:cs="David" w:hint="cs"/>
          <w:rtl/>
        </w:rPr>
      </w:pPr>
    </w:p>
    <w:p w14:paraId="377BB1A0" w14:textId="77777777" w:rsidR="005C7ADD" w:rsidRPr="005C7ADD" w:rsidRDefault="005C7ADD" w:rsidP="005C7ADD">
      <w:pPr>
        <w:bidi/>
        <w:jc w:val="both"/>
        <w:rPr>
          <w:rFonts w:cs="David" w:hint="cs"/>
          <w:rtl/>
        </w:rPr>
      </w:pPr>
      <w:r w:rsidRPr="005C7ADD">
        <w:rPr>
          <w:rFonts w:cs="David" w:hint="cs"/>
          <w:rtl/>
        </w:rPr>
        <w:tab/>
        <w:t xml:space="preserve">אני לא מציע להיכנס לתהליך הפנימי שלהם. </w:t>
      </w:r>
    </w:p>
    <w:p w14:paraId="1F5A1760" w14:textId="77777777" w:rsidR="005C7ADD" w:rsidRPr="005C7ADD" w:rsidRDefault="005C7ADD" w:rsidP="005C7ADD">
      <w:pPr>
        <w:bidi/>
        <w:jc w:val="both"/>
        <w:rPr>
          <w:rFonts w:cs="David" w:hint="cs"/>
          <w:rtl/>
        </w:rPr>
      </w:pPr>
    </w:p>
    <w:p w14:paraId="5E3F85F4" w14:textId="77777777" w:rsidR="005C7ADD" w:rsidRPr="005C7ADD" w:rsidRDefault="005C7ADD" w:rsidP="005C7ADD">
      <w:pPr>
        <w:bidi/>
        <w:jc w:val="both"/>
        <w:rPr>
          <w:rFonts w:cs="David" w:hint="cs"/>
          <w:u w:val="single"/>
          <w:rtl/>
        </w:rPr>
      </w:pPr>
      <w:r w:rsidRPr="005C7ADD">
        <w:rPr>
          <w:rFonts w:cs="David" w:hint="cs"/>
          <w:u w:val="single"/>
          <w:rtl/>
        </w:rPr>
        <w:t>צבי יעקבזון:</w:t>
      </w:r>
    </w:p>
    <w:p w14:paraId="4602D7CD" w14:textId="77777777" w:rsidR="005C7ADD" w:rsidRPr="005C7ADD" w:rsidRDefault="005C7ADD" w:rsidP="005C7ADD">
      <w:pPr>
        <w:bidi/>
        <w:jc w:val="both"/>
        <w:rPr>
          <w:rFonts w:cs="David" w:hint="cs"/>
          <w:rtl/>
        </w:rPr>
      </w:pPr>
      <w:r w:rsidRPr="005C7ADD">
        <w:rPr>
          <w:rFonts w:cs="David" w:hint="cs"/>
          <w:rtl/>
        </w:rPr>
        <w:t xml:space="preserve"> </w:t>
      </w:r>
    </w:p>
    <w:p w14:paraId="761DBE78" w14:textId="77777777" w:rsidR="005C7ADD" w:rsidRPr="005C7ADD" w:rsidRDefault="005C7ADD" w:rsidP="005C7ADD">
      <w:pPr>
        <w:bidi/>
        <w:jc w:val="both"/>
        <w:rPr>
          <w:rFonts w:cs="David" w:hint="cs"/>
          <w:rtl/>
        </w:rPr>
      </w:pPr>
      <w:r w:rsidRPr="005C7ADD">
        <w:rPr>
          <w:rFonts w:cs="David" w:hint="cs"/>
          <w:rtl/>
        </w:rPr>
        <w:tab/>
        <w:t xml:space="preserve">זה המקום הרלוונטי אולי להגביל גם את הלשכה המשפטית. אם אני מבקש תשובה, לדעת האם ההצעה זהה או דומה, שיענו לי תשובה בתוך שעה. </w:t>
      </w:r>
    </w:p>
    <w:p w14:paraId="6E20EA1E" w14:textId="77777777" w:rsidR="005C7ADD" w:rsidRPr="005C7ADD" w:rsidRDefault="005C7ADD" w:rsidP="005C7ADD">
      <w:pPr>
        <w:bidi/>
        <w:jc w:val="both"/>
        <w:rPr>
          <w:rFonts w:cs="David" w:hint="cs"/>
          <w:rtl/>
        </w:rPr>
      </w:pPr>
    </w:p>
    <w:p w14:paraId="7FC269B8" w14:textId="77777777" w:rsidR="005C7ADD" w:rsidRPr="005C7ADD" w:rsidRDefault="005C7ADD" w:rsidP="005C7ADD">
      <w:pPr>
        <w:bidi/>
        <w:jc w:val="both"/>
        <w:rPr>
          <w:rFonts w:cs="David" w:hint="cs"/>
          <w:u w:val="single"/>
          <w:rtl/>
        </w:rPr>
      </w:pPr>
      <w:r w:rsidRPr="005C7ADD">
        <w:rPr>
          <w:rFonts w:cs="David" w:hint="cs"/>
          <w:u w:val="single"/>
          <w:rtl/>
        </w:rPr>
        <w:t>רונית חייקין יעקובי:</w:t>
      </w:r>
    </w:p>
    <w:p w14:paraId="605EBC8A" w14:textId="77777777" w:rsidR="005C7ADD" w:rsidRPr="005C7ADD" w:rsidRDefault="005C7ADD" w:rsidP="005C7ADD">
      <w:pPr>
        <w:bidi/>
        <w:jc w:val="both"/>
        <w:rPr>
          <w:rFonts w:cs="David" w:hint="cs"/>
          <w:rtl/>
        </w:rPr>
      </w:pPr>
    </w:p>
    <w:p w14:paraId="2D73EE59" w14:textId="77777777" w:rsidR="005C7ADD" w:rsidRPr="005C7ADD" w:rsidRDefault="005C7ADD" w:rsidP="005C7ADD">
      <w:pPr>
        <w:bidi/>
        <w:jc w:val="both"/>
        <w:rPr>
          <w:rFonts w:cs="David" w:hint="cs"/>
          <w:rtl/>
        </w:rPr>
      </w:pPr>
      <w:r w:rsidRPr="005C7ADD">
        <w:rPr>
          <w:rFonts w:cs="David" w:hint="cs"/>
          <w:rtl/>
        </w:rPr>
        <w:tab/>
        <w:t xml:space="preserve">אנחנו מקבלים תשובות צ'יק צ'ק. </w:t>
      </w:r>
    </w:p>
    <w:p w14:paraId="538B9B9B" w14:textId="77777777" w:rsidR="005C7ADD" w:rsidRPr="005C7ADD" w:rsidRDefault="005C7ADD" w:rsidP="005C7ADD">
      <w:pPr>
        <w:bidi/>
        <w:jc w:val="both"/>
        <w:rPr>
          <w:rFonts w:cs="David" w:hint="cs"/>
          <w:rtl/>
        </w:rPr>
      </w:pPr>
    </w:p>
    <w:p w14:paraId="2DDD69E5" w14:textId="77777777" w:rsidR="005C7ADD" w:rsidRPr="005C7ADD" w:rsidRDefault="005C7ADD" w:rsidP="005C7ADD">
      <w:pPr>
        <w:bidi/>
        <w:jc w:val="both"/>
        <w:rPr>
          <w:rFonts w:cs="David" w:hint="cs"/>
          <w:u w:val="single"/>
          <w:rtl/>
        </w:rPr>
      </w:pPr>
      <w:r w:rsidRPr="005C7ADD">
        <w:rPr>
          <w:rFonts w:cs="David" w:hint="cs"/>
          <w:u w:val="single"/>
          <w:rtl/>
        </w:rPr>
        <w:t>היו"ר יריב לוין:</w:t>
      </w:r>
    </w:p>
    <w:p w14:paraId="22342ED7" w14:textId="77777777" w:rsidR="005C7ADD" w:rsidRPr="005C7ADD" w:rsidRDefault="005C7ADD" w:rsidP="005C7ADD">
      <w:pPr>
        <w:bidi/>
        <w:jc w:val="both"/>
        <w:rPr>
          <w:rFonts w:cs="David" w:hint="cs"/>
          <w:rtl/>
        </w:rPr>
      </w:pPr>
    </w:p>
    <w:p w14:paraId="46F5ADDF" w14:textId="77777777" w:rsidR="005C7ADD" w:rsidRPr="005C7ADD" w:rsidRDefault="005C7ADD" w:rsidP="005C7ADD">
      <w:pPr>
        <w:bidi/>
        <w:jc w:val="both"/>
        <w:rPr>
          <w:rFonts w:cs="David" w:hint="cs"/>
          <w:rtl/>
        </w:rPr>
      </w:pPr>
      <w:r w:rsidRPr="005C7ADD">
        <w:rPr>
          <w:rFonts w:cs="David" w:hint="cs"/>
          <w:rtl/>
        </w:rPr>
        <w:tab/>
        <w:t xml:space="preserve">התשובות ניתנות באופן מיידי. </w:t>
      </w:r>
    </w:p>
    <w:p w14:paraId="5A1C0D97" w14:textId="77777777" w:rsidR="005C7ADD" w:rsidRPr="005C7ADD" w:rsidRDefault="005C7ADD" w:rsidP="005C7ADD">
      <w:pPr>
        <w:bidi/>
        <w:jc w:val="both"/>
        <w:rPr>
          <w:rFonts w:cs="David" w:hint="cs"/>
          <w:rtl/>
        </w:rPr>
      </w:pPr>
    </w:p>
    <w:p w14:paraId="014241EF" w14:textId="77777777" w:rsidR="005C7ADD" w:rsidRPr="005C7ADD" w:rsidRDefault="005C7ADD" w:rsidP="005C7ADD">
      <w:pPr>
        <w:bidi/>
        <w:jc w:val="both"/>
        <w:rPr>
          <w:rFonts w:cs="David" w:hint="cs"/>
          <w:u w:val="single"/>
          <w:rtl/>
        </w:rPr>
      </w:pPr>
      <w:r w:rsidRPr="005C7ADD">
        <w:rPr>
          <w:rFonts w:cs="David" w:hint="cs"/>
          <w:u w:val="single"/>
          <w:rtl/>
        </w:rPr>
        <w:t>ארבל אסטרחן:</w:t>
      </w:r>
    </w:p>
    <w:p w14:paraId="65E82CC3" w14:textId="77777777" w:rsidR="005C7ADD" w:rsidRPr="005C7ADD" w:rsidRDefault="005C7ADD" w:rsidP="005C7ADD">
      <w:pPr>
        <w:bidi/>
        <w:jc w:val="both"/>
        <w:rPr>
          <w:rFonts w:cs="David" w:hint="cs"/>
          <w:rtl/>
        </w:rPr>
      </w:pPr>
    </w:p>
    <w:p w14:paraId="170A24DD" w14:textId="77777777" w:rsidR="005C7ADD" w:rsidRPr="005C7ADD" w:rsidRDefault="005C7ADD" w:rsidP="005C7ADD">
      <w:pPr>
        <w:bidi/>
        <w:jc w:val="both"/>
        <w:rPr>
          <w:rFonts w:cs="David" w:hint="cs"/>
          <w:rtl/>
        </w:rPr>
      </w:pPr>
      <w:r w:rsidRPr="005C7ADD">
        <w:rPr>
          <w:rFonts w:cs="David" w:hint="cs"/>
          <w:rtl/>
        </w:rPr>
        <w:tab/>
        <w:t>בסעיף קטן (ג) יש הצעה שלא כתובה היום.</w:t>
      </w:r>
    </w:p>
    <w:p w14:paraId="7B34E010" w14:textId="77777777" w:rsidR="005C7ADD" w:rsidRPr="005C7ADD" w:rsidRDefault="005C7ADD" w:rsidP="005C7ADD">
      <w:pPr>
        <w:bidi/>
        <w:jc w:val="both"/>
        <w:rPr>
          <w:rFonts w:cs="David" w:hint="cs"/>
          <w:rtl/>
        </w:rPr>
      </w:pPr>
    </w:p>
    <w:p w14:paraId="3684C557" w14:textId="77777777" w:rsidR="005C7ADD" w:rsidRPr="005C7ADD" w:rsidRDefault="005C7ADD" w:rsidP="005C7ADD">
      <w:pPr>
        <w:bidi/>
        <w:ind w:left="1134" w:hanging="567"/>
        <w:jc w:val="both"/>
        <w:rPr>
          <w:rFonts w:cs="David" w:hint="cs"/>
          <w:rtl/>
        </w:rPr>
      </w:pPr>
      <w:r w:rsidRPr="005C7ADD">
        <w:rPr>
          <w:rFonts w:cs="David" w:hint="cs"/>
          <w:rtl/>
        </w:rPr>
        <w:t>"(ג)</w:t>
      </w:r>
      <w:r w:rsidRPr="005C7ADD">
        <w:rPr>
          <w:rFonts w:cs="David" w:hint="cs"/>
          <w:rtl/>
        </w:rPr>
        <w:tab/>
        <w:t>יוזם הצעת חוק מוצמדת רשאי לחזור בו מבקשת ההצמדה, ובלבד שטרם נימק את הצעתו לפי סעיף 7(א)."</w:t>
      </w:r>
    </w:p>
    <w:p w14:paraId="1E937A71" w14:textId="77777777" w:rsidR="005C7ADD" w:rsidRPr="005C7ADD" w:rsidRDefault="005C7ADD" w:rsidP="005C7ADD">
      <w:pPr>
        <w:bidi/>
        <w:jc w:val="both"/>
        <w:rPr>
          <w:rFonts w:cs="David" w:hint="cs"/>
          <w:rtl/>
        </w:rPr>
      </w:pPr>
    </w:p>
    <w:p w14:paraId="1ACD00BE" w14:textId="77777777" w:rsidR="005C7ADD" w:rsidRPr="005C7ADD" w:rsidRDefault="005C7ADD" w:rsidP="005C7ADD">
      <w:pPr>
        <w:bidi/>
        <w:jc w:val="both"/>
        <w:rPr>
          <w:rFonts w:cs="David" w:hint="cs"/>
          <w:rtl/>
        </w:rPr>
      </w:pPr>
      <w:r w:rsidRPr="005C7ADD">
        <w:rPr>
          <w:rFonts w:cs="David" w:hint="cs"/>
          <w:rtl/>
        </w:rPr>
        <w:tab/>
        <w:t xml:space="preserve">כלומר, אחרי שהחליטו שיש הצמדה והתחיל כבר הדיון של יום רביעי, כל עוד הוא לא נימק </w:t>
      </w:r>
      <w:r w:rsidRPr="005C7ADD">
        <w:rPr>
          <w:rFonts w:cs="David"/>
          <w:rtl/>
        </w:rPr>
        <w:t>–</w:t>
      </w:r>
      <w:r w:rsidRPr="005C7ADD">
        <w:rPr>
          <w:rFonts w:cs="David" w:hint="cs"/>
          <w:rtl/>
        </w:rPr>
        <w:t xml:space="preserve"> ותיכף תראו שמוצע שהוא ינמק מייד אחרי ההצעה המקורית ולפני ההצבעות </w:t>
      </w:r>
      <w:r w:rsidRPr="005C7ADD">
        <w:rPr>
          <w:rFonts w:cs="David"/>
          <w:rtl/>
        </w:rPr>
        <w:t>–</w:t>
      </w:r>
      <w:r w:rsidRPr="005C7ADD">
        <w:rPr>
          <w:rFonts w:cs="David" w:hint="cs"/>
          <w:rtl/>
        </w:rPr>
        <w:t xml:space="preserve"> הוא יכול לחזור בו, עד שהוא נואם. </w:t>
      </w:r>
    </w:p>
    <w:p w14:paraId="45A23BA2" w14:textId="77777777" w:rsidR="005C7ADD" w:rsidRPr="005C7ADD" w:rsidRDefault="005C7ADD" w:rsidP="005C7ADD">
      <w:pPr>
        <w:bidi/>
        <w:jc w:val="both"/>
        <w:rPr>
          <w:rFonts w:cs="David" w:hint="cs"/>
          <w:rtl/>
        </w:rPr>
      </w:pPr>
    </w:p>
    <w:p w14:paraId="7BD6A20B" w14:textId="77777777" w:rsidR="005C7ADD" w:rsidRPr="005C7ADD" w:rsidRDefault="005C7ADD" w:rsidP="005C7ADD">
      <w:pPr>
        <w:bidi/>
        <w:jc w:val="both"/>
        <w:rPr>
          <w:rFonts w:cs="David" w:hint="cs"/>
          <w:u w:val="single"/>
          <w:rtl/>
        </w:rPr>
      </w:pPr>
      <w:r w:rsidRPr="005C7ADD">
        <w:rPr>
          <w:rFonts w:cs="David" w:hint="cs"/>
          <w:u w:val="single"/>
          <w:rtl/>
        </w:rPr>
        <w:t>היו"ר יריב לוין:</w:t>
      </w:r>
    </w:p>
    <w:p w14:paraId="74138B49" w14:textId="77777777" w:rsidR="005C7ADD" w:rsidRPr="005C7ADD" w:rsidRDefault="005C7ADD" w:rsidP="005C7ADD">
      <w:pPr>
        <w:bidi/>
        <w:jc w:val="both"/>
        <w:rPr>
          <w:rFonts w:cs="David" w:hint="cs"/>
          <w:rtl/>
        </w:rPr>
      </w:pPr>
    </w:p>
    <w:p w14:paraId="2CD36323" w14:textId="77777777" w:rsidR="005C7ADD" w:rsidRPr="005C7ADD" w:rsidRDefault="005C7ADD" w:rsidP="005C7ADD">
      <w:pPr>
        <w:bidi/>
        <w:jc w:val="both"/>
        <w:rPr>
          <w:rFonts w:cs="David" w:hint="cs"/>
          <w:rtl/>
        </w:rPr>
      </w:pPr>
      <w:r w:rsidRPr="005C7ADD">
        <w:rPr>
          <w:rFonts w:cs="David" w:hint="cs"/>
          <w:rtl/>
        </w:rPr>
        <w:tab/>
        <w:t xml:space="preserve">זה אותו תהליך שנקטנו בו תמיד. </w:t>
      </w:r>
    </w:p>
    <w:p w14:paraId="448EF3AE" w14:textId="77777777" w:rsidR="005C7ADD" w:rsidRPr="005C7ADD" w:rsidRDefault="005C7ADD" w:rsidP="005C7ADD">
      <w:pPr>
        <w:bidi/>
        <w:jc w:val="both"/>
        <w:rPr>
          <w:rFonts w:cs="David" w:hint="cs"/>
          <w:rtl/>
        </w:rPr>
      </w:pPr>
    </w:p>
    <w:p w14:paraId="3B273C5E" w14:textId="77777777" w:rsidR="005C7ADD" w:rsidRPr="005C7ADD" w:rsidRDefault="005C7ADD" w:rsidP="005C7ADD">
      <w:pPr>
        <w:bidi/>
        <w:jc w:val="both"/>
        <w:rPr>
          <w:rFonts w:cs="David" w:hint="cs"/>
          <w:u w:val="single"/>
          <w:rtl/>
        </w:rPr>
      </w:pPr>
      <w:r w:rsidRPr="005C7ADD">
        <w:rPr>
          <w:rFonts w:cs="David" w:hint="cs"/>
          <w:u w:val="single"/>
          <w:rtl/>
        </w:rPr>
        <w:t>רונית חייקין יעקובי:</w:t>
      </w:r>
    </w:p>
    <w:p w14:paraId="6B43BA09" w14:textId="77777777" w:rsidR="005C7ADD" w:rsidRPr="005C7ADD" w:rsidRDefault="005C7ADD" w:rsidP="005C7ADD">
      <w:pPr>
        <w:bidi/>
        <w:jc w:val="both"/>
        <w:rPr>
          <w:rFonts w:cs="David" w:hint="cs"/>
          <w:rtl/>
        </w:rPr>
      </w:pPr>
    </w:p>
    <w:p w14:paraId="2044EDF2" w14:textId="77777777" w:rsidR="005C7ADD" w:rsidRPr="005C7ADD" w:rsidRDefault="005C7ADD" w:rsidP="005C7ADD">
      <w:pPr>
        <w:bidi/>
        <w:jc w:val="both"/>
        <w:rPr>
          <w:rFonts w:cs="David" w:hint="cs"/>
          <w:rtl/>
        </w:rPr>
      </w:pPr>
      <w:r w:rsidRPr="005C7ADD">
        <w:rPr>
          <w:rFonts w:cs="David" w:hint="cs"/>
          <w:rtl/>
        </w:rPr>
        <w:tab/>
        <w:t>איפה כתוב שההצמדה היא 3 דקות?</w:t>
      </w:r>
    </w:p>
    <w:p w14:paraId="0F692E5D" w14:textId="77777777" w:rsidR="005C7ADD" w:rsidRPr="005C7ADD" w:rsidRDefault="005C7ADD" w:rsidP="005C7ADD">
      <w:pPr>
        <w:bidi/>
        <w:jc w:val="both"/>
        <w:rPr>
          <w:rFonts w:cs="David" w:hint="cs"/>
          <w:rtl/>
        </w:rPr>
      </w:pPr>
    </w:p>
    <w:p w14:paraId="51246A45" w14:textId="77777777" w:rsidR="005C7ADD" w:rsidRPr="005C7ADD" w:rsidRDefault="005C7ADD" w:rsidP="005C7ADD">
      <w:pPr>
        <w:bidi/>
        <w:jc w:val="both"/>
        <w:rPr>
          <w:rFonts w:cs="David" w:hint="cs"/>
          <w:u w:val="single"/>
          <w:rtl/>
        </w:rPr>
      </w:pPr>
      <w:r w:rsidRPr="005C7ADD">
        <w:rPr>
          <w:rFonts w:cs="David" w:hint="cs"/>
          <w:u w:val="single"/>
          <w:rtl/>
        </w:rPr>
        <w:t>ארבל אסטרחן:</w:t>
      </w:r>
    </w:p>
    <w:p w14:paraId="7D0DB3A7" w14:textId="77777777" w:rsidR="005C7ADD" w:rsidRPr="005C7ADD" w:rsidRDefault="005C7ADD" w:rsidP="005C7ADD">
      <w:pPr>
        <w:bidi/>
        <w:jc w:val="both"/>
        <w:rPr>
          <w:rFonts w:cs="David" w:hint="cs"/>
          <w:rtl/>
        </w:rPr>
      </w:pPr>
    </w:p>
    <w:p w14:paraId="11B1FEAA" w14:textId="77777777" w:rsidR="005C7ADD" w:rsidRPr="005C7ADD" w:rsidRDefault="005C7ADD" w:rsidP="005C7ADD">
      <w:pPr>
        <w:bidi/>
        <w:jc w:val="both"/>
        <w:rPr>
          <w:rFonts w:cs="David" w:hint="cs"/>
          <w:rtl/>
        </w:rPr>
      </w:pPr>
      <w:r w:rsidRPr="005C7ADD">
        <w:rPr>
          <w:rFonts w:cs="David" w:hint="cs"/>
          <w:rtl/>
        </w:rPr>
        <w:tab/>
        <w:t xml:space="preserve">זה כתוב בדיון, בהמשך. </w:t>
      </w:r>
    </w:p>
    <w:p w14:paraId="74836FEF" w14:textId="77777777" w:rsidR="005C7ADD" w:rsidRPr="005C7ADD" w:rsidRDefault="005C7ADD" w:rsidP="005C7ADD">
      <w:pPr>
        <w:bidi/>
        <w:jc w:val="both"/>
        <w:rPr>
          <w:rFonts w:cs="David" w:hint="cs"/>
          <w:rtl/>
        </w:rPr>
      </w:pPr>
    </w:p>
    <w:p w14:paraId="716A1C28" w14:textId="77777777" w:rsidR="005C7ADD" w:rsidRPr="005C7ADD" w:rsidRDefault="005C7ADD" w:rsidP="005C7ADD">
      <w:pPr>
        <w:bidi/>
        <w:jc w:val="both"/>
        <w:rPr>
          <w:rFonts w:cs="David" w:hint="cs"/>
          <w:u w:val="single"/>
          <w:rtl/>
        </w:rPr>
      </w:pPr>
      <w:r w:rsidRPr="005C7ADD">
        <w:rPr>
          <w:rFonts w:cs="David" w:hint="cs"/>
          <w:u w:val="single"/>
          <w:rtl/>
        </w:rPr>
        <w:t>היו"ר יריב לוין:</w:t>
      </w:r>
    </w:p>
    <w:p w14:paraId="0EC71FF2" w14:textId="77777777" w:rsidR="005C7ADD" w:rsidRPr="005C7ADD" w:rsidRDefault="005C7ADD" w:rsidP="005C7ADD">
      <w:pPr>
        <w:bidi/>
        <w:jc w:val="both"/>
        <w:rPr>
          <w:rFonts w:cs="David" w:hint="cs"/>
          <w:rtl/>
        </w:rPr>
      </w:pPr>
    </w:p>
    <w:p w14:paraId="082152AC" w14:textId="77777777" w:rsidR="005C7ADD" w:rsidRPr="005C7ADD" w:rsidRDefault="005C7ADD" w:rsidP="005C7ADD">
      <w:pPr>
        <w:bidi/>
        <w:jc w:val="both"/>
        <w:rPr>
          <w:rFonts w:cs="David" w:hint="cs"/>
          <w:rtl/>
        </w:rPr>
      </w:pPr>
      <w:r w:rsidRPr="005C7ADD">
        <w:rPr>
          <w:rFonts w:cs="David" w:hint="cs"/>
          <w:rtl/>
        </w:rPr>
        <w:tab/>
        <w:t xml:space="preserve">רבותי וגבירותי, תודה רבה. הישיבה נעולה. </w:t>
      </w:r>
    </w:p>
    <w:p w14:paraId="016D361A" w14:textId="77777777" w:rsidR="005C7ADD" w:rsidRPr="005C7ADD" w:rsidRDefault="005C7ADD" w:rsidP="005C7ADD">
      <w:pPr>
        <w:bidi/>
        <w:jc w:val="both"/>
        <w:rPr>
          <w:rFonts w:cs="David" w:hint="cs"/>
          <w:rtl/>
        </w:rPr>
      </w:pPr>
    </w:p>
    <w:p w14:paraId="55C13DF7" w14:textId="77777777" w:rsidR="005C7ADD" w:rsidRPr="005C7ADD" w:rsidRDefault="005C7ADD" w:rsidP="005C7ADD">
      <w:pPr>
        <w:bidi/>
        <w:jc w:val="both"/>
        <w:rPr>
          <w:rFonts w:cs="David" w:hint="cs"/>
          <w:rtl/>
        </w:rPr>
      </w:pPr>
    </w:p>
    <w:p w14:paraId="71730140" w14:textId="77777777" w:rsidR="005C7ADD" w:rsidRPr="005C7ADD" w:rsidRDefault="005C7ADD" w:rsidP="005C7ADD">
      <w:pPr>
        <w:bidi/>
        <w:jc w:val="both"/>
        <w:rPr>
          <w:rFonts w:cs="David" w:hint="cs"/>
          <w:rtl/>
        </w:rPr>
      </w:pPr>
      <w:r w:rsidRPr="005C7ADD">
        <w:rPr>
          <w:rFonts w:cs="David" w:hint="cs"/>
          <w:b/>
          <w:bCs/>
          <w:u w:val="single"/>
          <w:rtl/>
        </w:rPr>
        <w:t>הישיבה ננעלה בשעה 14:00</w:t>
      </w:r>
    </w:p>
    <w:p w14:paraId="6403D55B" w14:textId="77777777" w:rsidR="00552A80" w:rsidRPr="005C7ADD" w:rsidRDefault="00552A80" w:rsidP="005C7ADD">
      <w:pPr>
        <w:bidi/>
        <w:jc w:val="both"/>
        <w:rPr>
          <w:rFonts w:cs="David"/>
        </w:rPr>
      </w:pPr>
    </w:p>
    <w:sectPr w:rsidR="00552A80" w:rsidRPr="005C7ADD" w:rsidSect="005C7ADD">
      <w:headerReference w:type="even" r:id="rId6"/>
      <w:headerReference w:type="default" r:id="rId7"/>
      <w:footerReference w:type="even" r:id="rId8"/>
      <w:footerReference w:type="default" r:id="rId9"/>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0E7699" w14:textId="77777777" w:rsidR="005C7ADD" w:rsidRDefault="005C7ADD">
      <w:r>
        <w:separator/>
      </w:r>
    </w:p>
  </w:endnote>
  <w:endnote w:type="continuationSeparator" w:id="0">
    <w:p w14:paraId="49144BF9" w14:textId="77777777" w:rsidR="005C7ADD" w:rsidRDefault="005C7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1991A" w14:textId="77777777" w:rsidR="005C7ADD" w:rsidRDefault="005C7ADD" w:rsidP="005C7ADD">
    <w:pPr>
      <w:pStyle w:val="Footer"/>
      <w:framePr w:wrap="around" w:vAnchor="text" w:hAnchor="margin" w:xAlign="right"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3A2B4C1E" w14:textId="77777777" w:rsidR="005C7ADD" w:rsidRDefault="005C7ADD" w:rsidP="005C7ADD">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F891B" w14:textId="77777777" w:rsidR="005C7ADD" w:rsidRDefault="005C7ADD" w:rsidP="005C7ADD">
    <w:pPr>
      <w:pStyle w:val="Footer"/>
      <w:framePr w:wrap="around" w:vAnchor="text" w:hAnchor="margin" w:xAlign="right" w:y="1"/>
      <w:rPr>
        <w:rStyle w:val="PageNumber"/>
      </w:rPr>
    </w:pPr>
    <w:r>
      <w:rPr>
        <w:rStyle w:val="PageNumber"/>
        <w:rtl/>
      </w:rPr>
      <w:fldChar w:fldCharType="begin"/>
    </w:r>
    <w:r>
      <w:rPr>
        <w:rStyle w:val="PageNumber"/>
      </w:rPr>
      <w:instrText xml:space="preserve">PAGE  </w:instrText>
    </w:r>
    <w:r>
      <w:rPr>
        <w:rStyle w:val="PageNumber"/>
        <w:rtl/>
      </w:rPr>
      <w:fldChar w:fldCharType="separate"/>
    </w:r>
    <w:r w:rsidR="00A12914">
      <w:rPr>
        <w:rStyle w:val="PageNumber"/>
        <w:noProof/>
        <w:rtl/>
      </w:rPr>
      <w:t>29</w:t>
    </w:r>
    <w:r>
      <w:rPr>
        <w:rStyle w:val="PageNumber"/>
        <w:rtl/>
      </w:rPr>
      <w:fldChar w:fldCharType="end"/>
    </w:r>
  </w:p>
  <w:p w14:paraId="4F8BC2EC" w14:textId="77777777" w:rsidR="005C7ADD" w:rsidRDefault="005C7ADD" w:rsidP="005C7ADD">
    <w:pPr>
      <w:pStyle w:val="Foote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1CED7D" w14:textId="77777777" w:rsidR="005C7ADD" w:rsidRDefault="005C7ADD">
      <w:r>
        <w:separator/>
      </w:r>
    </w:p>
  </w:footnote>
  <w:footnote w:type="continuationSeparator" w:id="0">
    <w:p w14:paraId="74219DB8" w14:textId="77777777" w:rsidR="005C7ADD" w:rsidRDefault="005C7A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02BAB" w14:textId="77777777" w:rsidR="005C7ADD" w:rsidRDefault="005C7ADD">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0A381332" w14:textId="77777777" w:rsidR="005C7ADD" w:rsidRDefault="005C7ADD">
    <w:pPr>
      <w:pStyle w:val="Header"/>
      <w:ind w:right="360"/>
      <w:jc w:val="both"/>
      <w:rPr>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9EA72" w14:textId="77777777" w:rsidR="005C7ADD" w:rsidRDefault="005C7ADD">
    <w:pPr>
      <w:pStyle w:val="Header"/>
      <w:tabs>
        <w:tab w:val="clear" w:pos="4153"/>
      </w:tabs>
      <w:jc w:val="both"/>
      <w:rPr>
        <w:rFonts w:hint="cs"/>
        <w:rtl/>
      </w:rPr>
    </w:pPr>
    <w:r>
      <w:rPr>
        <w:rtl/>
      </w:rPr>
      <w:t>ועדת</w:t>
    </w:r>
    <w:r>
      <w:rPr>
        <w:rFonts w:hint="cs"/>
        <w:rtl/>
      </w:rPr>
      <w:t xml:space="preserve"> הכנסת</w:t>
    </w:r>
    <w:r>
      <w:rPr>
        <w:rFonts w:hint="cs"/>
        <w:rtl/>
      </w:rPr>
      <w:tab/>
    </w:r>
    <w:r>
      <w:rPr>
        <w:rStyle w:val="PageNumber"/>
      </w:rPr>
      <w:fldChar w:fldCharType="begin"/>
    </w:r>
    <w:r>
      <w:rPr>
        <w:rStyle w:val="PageNumber"/>
      </w:rPr>
      <w:instrText xml:space="preserve"> PAGE </w:instrText>
    </w:r>
    <w:r>
      <w:rPr>
        <w:rStyle w:val="PageNumber"/>
      </w:rPr>
      <w:fldChar w:fldCharType="separate"/>
    </w:r>
    <w:r w:rsidR="00A12914">
      <w:rPr>
        <w:rStyle w:val="PageNumber"/>
        <w:noProof/>
        <w:rtl/>
      </w:rPr>
      <w:t>29</w:t>
    </w:r>
    <w:r>
      <w:rPr>
        <w:rStyle w:val="PageNumber"/>
      </w:rPr>
      <w:fldChar w:fldCharType="end"/>
    </w:r>
  </w:p>
  <w:p w14:paraId="7993C8CA" w14:textId="77777777" w:rsidR="005C7ADD" w:rsidRDefault="005C7ADD">
    <w:pPr>
      <w:pStyle w:val="Header"/>
      <w:jc w:val="both"/>
      <w:rPr>
        <w:rFonts w:hint="cs"/>
        <w:rtl/>
      </w:rPr>
    </w:pPr>
    <w:bookmarkStart w:id="0" w:name="MeetingDate"/>
    <w:r>
      <w:rPr>
        <w:rtl/>
      </w:rPr>
      <w:t>15/2/2011</w:t>
    </w:r>
    <w:bookmarkEnd w:id="0"/>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406821פרוטוקול_ישיבת_ועדה.doc"/>
    <w:docVar w:name="StartMode" w:val="3"/>
  </w:docVars>
  <w:rsids>
    <w:rsidRoot w:val="008E091C"/>
    <w:rsid w:val="00552A80"/>
    <w:rsid w:val="005C7ADD"/>
    <w:rsid w:val="006061AC"/>
    <w:rsid w:val="008E091C"/>
    <w:rsid w:val="00965806"/>
    <w:rsid w:val="00A12914"/>
    <w:rsid w:val="00AA251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E53FDC6"/>
  <w15:chartTrackingRefBased/>
  <w15:docId w15:val="{D2F311C1-4C8D-429A-B81C-1A87A6AE6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4">
    <w:name w:val="heading 4"/>
    <w:basedOn w:val="Normal"/>
    <w:next w:val="Normal"/>
    <w:qFormat/>
    <w:rsid w:val="005C7ADD"/>
    <w:pPr>
      <w:keepNext/>
      <w:widowControl w:val="0"/>
      <w:overflowPunct w:val="0"/>
      <w:autoSpaceDE w:val="0"/>
      <w:autoSpaceDN w:val="0"/>
      <w:bidi/>
      <w:adjustRightInd w:val="0"/>
      <w:jc w:val="center"/>
      <w:textAlignment w:val="baseline"/>
      <w:outlineLvl w:val="3"/>
    </w:pPr>
    <w:rPr>
      <w:rFonts w:cs="David"/>
      <w:b/>
      <w:bCs/>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PageNumber">
    <w:name w:val="page number"/>
    <w:basedOn w:val="DefaultParagraphFont"/>
    <w:rsid w:val="005C7ADD"/>
  </w:style>
  <w:style w:type="paragraph" w:styleId="Header">
    <w:name w:val="header"/>
    <w:basedOn w:val="Normal"/>
    <w:rsid w:val="005C7ADD"/>
    <w:pPr>
      <w:widowControl w:val="0"/>
      <w:tabs>
        <w:tab w:val="center" w:pos="4153"/>
        <w:tab w:val="right" w:pos="8306"/>
      </w:tabs>
      <w:overflowPunct w:val="0"/>
      <w:autoSpaceDE w:val="0"/>
      <w:autoSpaceDN w:val="0"/>
      <w:bidi/>
      <w:adjustRightInd w:val="0"/>
      <w:textAlignment w:val="baseline"/>
    </w:pPr>
    <w:rPr>
      <w:rFonts w:cs="David"/>
      <w:sz w:val="22"/>
      <w:lang w:eastAsia="he-IL"/>
    </w:rPr>
  </w:style>
  <w:style w:type="paragraph" w:styleId="Footer">
    <w:name w:val="footer"/>
    <w:basedOn w:val="Normal"/>
    <w:rsid w:val="005C7ADD"/>
    <w:pPr>
      <w:widowControl w:val="0"/>
      <w:tabs>
        <w:tab w:val="center" w:pos="4153"/>
        <w:tab w:val="right" w:pos="8306"/>
      </w:tabs>
      <w:overflowPunct w:val="0"/>
      <w:autoSpaceDE w:val="0"/>
      <w:autoSpaceDN w:val="0"/>
      <w:bidi/>
      <w:adjustRightInd w:val="0"/>
      <w:textAlignment w:val="baseline"/>
    </w:pPr>
    <w:rPr>
      <w:rFonts w:cs="David"/>
      <w:sz w:val="22"/>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4</Pages>
  <Words>6414</Words>
  <Characters>36560</Characters>
  <Application>Microsoft Office Word</Application>
  <DocSecurity>0</DocSecurity>
  <Lines>304</Lines>
  <Paragraphs>85</Paragraphs>
  <ScaleCrop>false</ScaleCrop>
  <HeadingPairs>
    <vt:vector size="2" baseType="variant">
      <vt:variant>
        <vt:lpstr>שם</vt:lpstr>
      </vt:variant>
      <vt:variant>
        <vt:i4>1</vt:i4>
      </vt:variant>
    </vt:vector>
  </HeadingPairs>
  <TitlesOfParts>
    <vt:vector size="1" baseType="lpstr">
      <vt:lpstr>הכנסת השמונה-עשרה</vt:lpstr>
    </vt:vector>
  </TitlesOfParts>
  <Company>Liraz</Company>
  <LinksUpToDate>false</LinksUpToDate>
  <CharactersWithSpaces>42889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הכנסת השמונה-עשרה</dc:title>
  <dc:subject/>
  <dc:creator>com_alex</dc:creator>
  <cp:keywords/>
  <dc:description/>
  <cp:lastModifiedBy>Ghanem Mohammad</cp:lastModifiedBy>
  <cp:revision>2</cp:revision>
  <cp:lastPrinted>1601-01-01T00:00:00Z</cp:lastPrinted>
  <dcterms:created xsi:type="dcterms:W3CDTF">2022-07-09T13:32:00Z</dcterms:created>
  <dcterms:modified xsi:type="dcterms:W3CDTF">2022-07-09T13:32:00Z</dcterms:modified>
</cp:coreProperties>
</file>