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653B" w14:textId="77777777" w:rsidR="00600BB6" w:rsidRPr="00600BB6" w:rsidRDefault="00600BB6" w:rsidP="00600BB6">
      <w:pPr>
        <w:bidi/>
        <w:jc w:val="both"/>
        <w:rPr>
          <w:rFonts w:cs="David" w:hint="cs"/>
          <w:b/>
          <w:bCs/>
          <w:rtl/>
        </w:rPr>
      </w:pPr>
      <w:r w:rsidRPr="00600BB6">
        <w:rPr>
          <w:rFonts w:cs="David" w:hint="cs"/>
          <w:b/>
          <w:bCs/>
          <w:rtl/>
        </w:rPr>
        <w:t>ה</w:t>
      </w:r>
      <w:r w:rsidRPr="00600BB6">
        <w:rPr>
          <w:rFonts w:cs="David"/>
          <w:b/>
          <w:bCs/>
          <w:rtl/>
        </w:rPr>
        <w:t xml:space="preserve">כנסת </w:t>
      </w:r>
      <w:r w:rsidRPr="00600BB6">
        <w:rPr>
          <w:rFonts w:cs="David" w:hint="cs"/>
          <w:b/>
          <w:bCs/>
          <w:rtl/>
        </w:rPr>
        <w:t>השמונה-עשרה</w:t>
      </w:r>
      <w:r w:rsidRPr="00600BB6">
        <w:rPr>
          <w:rFonts w:cs="David" w:hint="cs"/>
          <w:b/>
          <w:bCs/>
          <w:rtl/>
        </w:rPr>
        <w:tab/>
      </w:r>
      <w:r w:rsidRPr="00600BB6">
        <w:rPr>
          <w:rFonts w:cs="David" w:hint="cs"/>
          <w:b/>
          <w:bCs/>
          <w:rtl/>
        </w:rPr>
        <w:tab/>
      </w:r>
      <w:r w:rsidRPr="00600BB6">
        <w:rPr>
          <w:rFonts w:cs="David" w:hint="cs"/>
          <w:b/>
          <w:bCs/>
          <w:rtl/>
        </w:rPr>
        <w:tab/>
        <w:t xml:space="preserve">                                                               נוסח לא מתוקן              </w:t>
      </w:r>
    </w:p>
    <w:p w14:paraId="70DF5455" w14:textId="77777777" w:rsidR="00600BB6" w:rsidRPr="00600BB6" w:rsidRDefault="00600BB6" w:rsidP="00600BB6">
      <w:pPr>
        <w:bidi/>
        <w:jc w:val="both"/>
        <w:outlineLvl w:val="0"/>
        <w:rPr>
          <w:rFonts w:cs="David" w:hint="cs"/>
          <w:b/>
          <w:bCs/>
          <w:rtl/>
        </w:rPr>
      </w:pPr>
      <w:r w:rsidRPr="00600BB6">
        <w:rPr>
          <w:rFonts w:cs="David" w:hint="cs"/>
          <w:b/>
          <w:bCs/>
          <w:rtl/>
        </w:rPr>
        <w:t>מושב שני</w:t>
      </w:r>
      <w:r w:rsidRPr="00600BB6">
        <w:rPr>
          <w:rFonts w:cs="David" w:hint="cs"/>
          <w:b/>
          <w:bCs/>
          <w:rtl/>
        </w:rPr>
        <w:tab/>
      </w:r>
      <w:r w:rsidRPr="00600BB6">
        <w:rPr>
          <w:rFonts w:cs="David" w:hint="cs"/>
          <w:b/>
          <w:bCs/>
          <w:rtl/>
        </w:rPr>
        <w:tab/>
      </w:r>
      <w:r w:rsidRPr="00600BB6">
        <w:rPr>
          <w:rFonts w:cs="David" w:hint="cs"/>
          <w:b/>
          <w:bCs/>
          <w:rtl/>
        </w:rPr>
        <w:tab/>
      </w:r>
      <w:r w:rsidRPr="00600BB6">
        <w:rPr>
          <w:rFonts w:cs="David" w:hint="cs"/>
          <w:b/>
          <w:bCs/>
          <w:rtl/>
        </w:rPr>
        <w:tab/>
      </w:r>
      <w:r w:rsidRPr="00600BB6">
        <w:rPr>
          <w:rFonts w:cs="David" w:hint="cs"/>
          <w:b/>
          <w:bCs/>
          <w:rtl/>
        </w:rPr>
        <w:tab/>
      </w:r>
      <w:r w:rsidRPr="00600BB6">
        <w:rPr>
          <w:rFonts w:cs="David" w:hint="cs"/>
          <w:b/>
          <w:bCs/>
          <w:rtl/>
        </w:rPr>
        <w:tab/>
      </w:r>
      <w:r w:rsidRPr="00600BB6">
        <w:rPr>
          <w:rFonts w:cs="David" w:hint="cs"/>
          <w:b/>
          <w:bCs/>
          <w:rtl/>
        </w:rPr>
        <w:tab/>
      </w:r>
      <w:r w:rsidRPr="00600BB6">
        <w:rPr>
          <w:rFonts w:cs="David"/>
          <w:b/>
          <w:bCs/>
          <w:rtl/>
        </w:rPr>
        <w:tab/>
      </w:r>
      <w:r w:rsidRPr="00600BB6">
        <w:rPr>
          <w:rFonts w:cs="David" w:hint="cs"/>
          <w:b/>
          <w:bCs/>
          <w:rtl/>
        </w:rPr>
        <w:t xml:space="preserve">         </w:t>
      </w:r>
    </w:p>
    <w:p w14:paraId="42B34128" w14:textId="77777777" w:rsidR="00600BB6" w:rsidRPr="00600BB6" w:rsidRDefault="00600BB6" w:rsidP="00600BB6">
      <w:pPr>
        <w:bidi/>
        <w:jc w:val="both"/>
        <w:outlineLvl w:val="0"/>
        <w:rPr>
          <w:rFonts w:cs="David" w:hint="cs"/>
          <w:b/>
          <w:bCs/>
          <w:rtl/>
        </w:rPr>
      </w:pPr>
    </w:p>
    <w:p w14:paraId="71D7742B" w14:textId="77777777" w:rsidR="00600BB6" w:rsidRPr="00600BB6" w:rsidRDefault="00600BB6" w:rsidP="00600BB6">
      <w:pPr>
        <w:bidi/>
        <w:jc w:val="both"/>
        <w:outlineLvl w:val="0"/>
        <w:rPr>
          <w:rFonts w:cs="David" w:hint="cs"/>
          <w:b/>
          <w:bCs/>
          <w:rtl/>
        </w:rPr>
      </w:pPr>
    </w:p>
    <w:p w14:paraId="71909140" w14:textId="77777777" w:rsidR="00600BB6" w:rsidRPr="00600BB6" w:rsidRDefault="00600BB6" w:rsidP="00600BB6">
      <w:pPr>
        <w:bidi/>
        <w:jc w:val="center"/>
        <w:outlineLvl w:val="0"/>
        <w:rPr>
          <w:rFonts w:cs="David" w:hint="cs"/>
          <w:b/>
          <w:bCs/>
          <w:rtl/>
        </w:rPr>
      </w:pPr>
    </w:p>
    <w:p w14:paraId="5221395D" w14:textId="77777777" w:rsidR="00600BB6" w:rsidRPr="00600BB6" w:rsidRDefault="00600BB6" w:rsidP="00600BB6">
      <w:pPr>
        <w:bidi/>
        <w:jc w:val="center"/>
        <w:outlineLvl w:val="0"/>
        <w:rPr>
          <w:rFonts w:cs="David" w:hint="cs"/>
          <w:b/>
          <w:bCs/>
          <w:rtl/>
        </w:rPr>
      </w:pPr>
      <w:r w:rsidRPr="00600BB6">
        <w:rPr>
          <w:rFonts w:cs="David"/>
          <w:b/>
          <w:bCs/>
          <w:rtl/>
        </w:rPr>
        <w:t xml:space="preserve">פרוטוקול מס' </w:t>
      </w:r>
      <w:r w:rsidRPr="00600BB6">
        <w:rPr>
          <w:rFonts w:cs="David" w:hint="cs"/>
          <w:b/>
          <w:bCs/>
          <w:rtl/>
        </w:rPr>
        <w:t>63</w:t>
      </w:r>
    </w:p>
    <w:p w14:paraId="5FA27B07" w14:textId="77777777" w:rsidR="00600BB6" w:rsidRPr="00600BB6" w:rsidRDefault="00600BB6" w:rsidP="00600BB6">
      <w:pPr>
        <w:bidi/>
        <w:jc w:val="center"/>
        <w:outlineLvl w:val="0"/>
        <w:rPr>
          <w:rFonts w:cs="David" w:hint="cs"/>
          <w:b/>
          <w:bCs/>
          <w:rtl/>
        </w:rPr>
      </w:pPr>
      <w:r w:rsidRPr="00600BB6">
        <w:rPr>
          <w:rFonts w:cs="David"/>
          <w:b/>
          <w:bCs/>
          <w:rtl/>
        </w:rPr>
        <w:t>מישיב</w:t>
      </w:r>
      <w:r w:rsidRPr="00600BB6">
        <w:rPr>
          <w:rFonts w:cs="David" w:hint="cs"/>
          <w:b/>
          <w:bCs/>
          <w:rtl/>
        </w:rPr>
        <w:t>ת ועדת הכנסת</w:t>
      </w:r>
    </w:p>
    <w:p w14:paraId="77569800" w14:textId="77777777" w:rsidR="00600BB6" w:rsidRPr="00600BB6" w:rsidRDefault="00600BB6" w:rsidP="00600BB6">
      <w:pPr>
        <w:bidi/>
        <w:jc w:val="center"/>
        <w:rPr>
          <w:rFonts w:cs="David"/>
          <w:b/>
          <w:bCs/>
          <w:u w:val="single"/>
          <w:rtl/>
        </w:rPr>
      </w:pPr>
      <w:r w:rsidRPr="00600BB6">
        <w:rPr>
          <w:rFonts w:cs="David" w:hint="cs"/>
          <w:b/>
          <w:bCs/>
          <w:u w:val="single"/>
          <w:rtl/>
        </w:rPr>
        <w:t xml:space="preserve">יום שלישי, כ"ו בטבת </w:t>
      </w:r>
      <w:proofErr w:type="spellStart"/>
      <w:r w:rsidRPr="00600BB6">
        <w:rPr>
          <w:rFonts w:cs="David" w:hint="cs"/>
          <w:b/>
          <w:bCs/>
          <w:u w:val="single"/>
          <w:rtl/>
        </w:rPr>
        <w:t>התש"ע</w:t>
      </w:r>
      <w:proofErr w:type="spellEnd"/>
      <w:r w:rsidRPr="00600BB6">
        <w:rPr>
          <w:rFonts w:cs="David" w:hint="cs"/>
          <w:b/>
          <w:bCs/>
          <w:u w:val="single"/>
          <w:rtl/>
        </w:rPr>
        <w:t xml:space="preserve"> (12 בינואר 2010), שעה 13:00</w:t>
      </w:r>
    </w:p>
    <w:p w14:paraId="50123DBF" w14:textId="77777777" w:rsidR="00600BB6" w:rsidRPr="00600BB6" w:rsidRDefault="00600BB6" w:rsidP="00600BB6">
      <w:pPr>
        <w:bidi/>
        <w:jc w:val="both"/>
        <w:rPr>
          <w:rFonts w:cs="David" w:hint="cs"/>
          <w:b/>
          <w:bCs/>
          <w:u w:val="single"/>
          <w:rtl/>
        </w:rPr>
      </w:pPr>
    </w:p>
    <w:p w14:paraId="66D7AB11" w14:textId="77777777" w:rsidR="00600BB6" w:rsidRPr="00600BB6" w:rsidRDefault="00600BB6" w:rsidP="00600BB6">
      <w:pPr>
        <w:bidi/>
        <w:jc w:val="both"/>
        <w:rPr>
          <w:rFonts w:cs="David" w:hint="cs"/>
          <w:b/>
          <w:bCs/>
          <w:u w:val="single"/>
          <w:rtl/>
        </w:rPr>
      </w:pPr>
    </w:p>
    <w:p w14:paraId="7ACA8D7A" w14:textId="77777777" w:rsidR="00600BB6" w:rsidRPr="00600BB6" w:rsidRDefault="00600BB6" w:rsidP="00600BB6">
      <w:pPr>
        <w:bidi/>
        <w:jc w:val="both"/>
        <w:rPr>
          <w:rFonts w:cs="David" w:hint="cs"/>
          <w:rtl/>
        </w:rPr>
      </w:pPr>
      <w:r w:rsidRPr="00600BB6">
        <w:rPr>
          <w:rFonts w:cs="David" w:hint="cs"/>
          <w:b/>
          <w:bCs/>
          <w:u w:val="single"/>
          <w:rtl/>
        </w:rPr>
        <w:t>סדר היום</w:t>
      </w:r>
      <w:r w:rsidRPr="00600BB6">
        <w:rPr>
          <w:rFonts w:cs="David"/>
          <w:b/>
          <w:bCs/>
          <w:u w:val="single"/>
          <w:rtl/>
        </w:rPr>
        <w:t>:</w:t>
      </w:r>
      <w:r w:rsidRPr="00600BB6">
        <w:rPr>
          <w:rFonts w:cs="David"/>
          <w:rtl/>
        </w:rPr>
        <w:t xml:space="preserve"> </w:t>
      </w:r>
      <w:r w:rsidRPr="00600BB6">
        <w:rPr>
          <w:rFonts w:cs="David" w:hint="cs"/>
          <w:rtl/>
        </w:rPr>
        <w:t xml:space="preserve"> </w:t>
      </w:r>
    </w:p>
    <w:p w14:paraId="47A28D83" w14:textId="77777777" w:rsidR="00600BB6" w:rsidRPr="00600BB6" w:rsidRDefault="00600BB6" w:rsidP="00600BB6">
      <w:pPr>
        <w:bidi/>
        <w:jc w:val="both"/>
        <w:rPr>
          <w:rFonts w:cs="David" w:hint="cs"/>
          <w:rtl/>
        </w:rPr>
      </w:pPr>
    </w:p>
    <w:p w14:paraId="421BAEBC" w14:textId="77777777" w:rsidR="00600BB6" w:rsidRPr="00600BB6" w:rsidRDefault="00600BB6" w:rsidP="00600BB6">
      <w:pPr>
        <w:bidi/>
        <w:jc w:val="both"/>
        <w:rPr>
          <w:rFonts w:cs="David" w:hint="cs"/>
          <w:rtl/>
        </w:rPr>
      </w:pPr>
      <w:r w:rsidRPr="00600BB6">
        <w:rPr>
          <w:rFonts w:cs="David" w:hint="cs"/>
          <w:rtl/>
        </w:rPr>
        <w:t>1. קביעת ועדות לדיון בהצעות החוק הבאות:</w:t>
      </w:r>
    </w:p>
    <w:p w14:paraId="3B0B3B76" w14:textId="77777777" w:rsidR="00600BB6" w:rsidRPr="00600BB6" w:rsidRDefault="00600BB6" w:rsidP="00600BB6">
      <w:pPr>
        <w:bidi/>
        <w:jc w:val="both"/>
        <w:rPr>
          <w:rFonts w:cs="David" w:hint="cs"/>
          <w:rtl/>
        </w:rPr>
      </w:pPr>
      <w:r w:rsidRPr="00600BB6">
        <w:rPr>
          <w:rFonts w:cs="David" w:hint="cs"/>
          <w:rtl/>
        </w:rPr>
        <w:t xml:space="preserve">א. הצעת חוק רישוי עסקים (תיקון </w:t>
      </w:r>
      <w:r w:rsidRPr="00600BB6">
        <w:rPr>
          <w:rFonts w:cs="David"/>
          <w:rtl/>
        </w:rPr>
        <w:t>–</w:t>
      </w:r>
      <w:r w:rsidRPr="00600BB6">
        <w:rPr>
          <w:rFonts w:cs="David" w:hint="cs"/>
          <w:rtl/>
        </w:rPr>
        <w:t xml:space="preserve"> הגבלה על מכירת משקאות משכרים), </w:t>
      </w:r>
      <w:proofErr w:type="spellStart"/>
      <w:r w:rsidRPr="00600BB6">
        <w:rPr>
          <w:rFonts w:cs="David" w:hint="cs"/>
          <w:rtl/>
        </w:rPr>
        <w:t>התש"ע</w:t>
      </w:r>
      <w:proofErr w:type="spellEnd"/>
      <w:r w:rsidRPr="00600BB6">
        <w:rPr>
          <w:rFonts w:cs="David" w:hint="cs"/>
          <w:rtl/>
        </w:rPr>
        <w:t>-2009, הצעת חבר הכנסת דוד רותם (פ/1767/18).</w:t>
      </w:r>
    </w:p>
    <w:p w14:paraId="38F4FD8D" w14:textId="77777777" w:rsidR="00600BB6" w:rsidRPr="00600BB6" w:rsidRDefault="00600BB6" w:rsidP="00600BB6">
      <w:pPr>
        <w:bidi/>
        <w:jc w:val="both"/>
        <w:rPr>
          <w:rFonts w:cs="David" w:hint="cs"/>
          <w:rtl/>
        </w:rPr>
      </w:pPr>
      <w:r w:rsidRPr="00600BB6">
        <w:rPr>
          <w:rFonts w:cs="David" w:hint="cs"/>
          <w:rtl/>
        </w:rPr>
        <w:t xml:space="preserve">ב. הצעת חוק רישוי עסקים (תיקון </w:t>
      </w:r>
      <w:r w:rsidRPr="00600BB6">
        <w:rPr>
          <w:rFonts w:cs="David"/>
          <w:rtl/>
        </w:rPr>
        <w:t>–</w:t>
      </w:r>
      <w:r w:rsidRPr="00600BB6">
        <w:rPr>
          <w:rFonts w:cs="David" w:hint="cs"/>
          <w:rtl/>
        </w:rPr>
        <w:t xml:space="preserve"> איסור מכירת משקאות משכרים בתחנות תדלוק ובבתי עסק הנמצאים בתחומן), </w:t>
      </w:r>
      <w:proofErr w:type="spellStart"/>
      <w:r w:rsidRPr="00600BB6">
        <w:rPr>
          <w:rFonts w:cs="David" w:hint="cs"/>
          <w:rtl/>
        </w:rPr>
        <w:t>התש"ע</w:t>
      </w:r>
      <w:proofErr w:type="spellEnd"/>
      <w:r w:rsidRPr="00600BB6">
        <w:rPr>
          <w:rFonts w:cs="David" w:hint="cs"/>
          <w:rtl/>
        </w:rPr>
        <w:t xml:space="preserve">-2009 (פ/1810/18), הצעת חבר הכנסת אורי </w:t>
      </w:r>
      <w:proofErr w:type="spellStart"/>
      <w:r w:rsidRPr="00600BB6">
        <w:rPr>
          <w:rFonts w:cs="David" w:hint="cs"/>
          <w:rtl/>
        </w:rPr>
        <w:t>אורבך</w:t>
      </w:r>
      <w:proofErr w:type="spellEnd"/>
      <w:r w:rsidRPr="00600BB6">
        <w:rPr>
          <w:rFonts w:cs="David" w:hint="cs"/>
          <w:rtl/>
        </w:rPr>
        <w:t>.</w:t>
      </w:r>
    </w:p>
    <w:p w14:paraId="29AFE257" w14:textId="77777777" w:rsidR="00600BB6" w:rsidRPr="00600BB6" w:rsidRDefault="00600BB6" w:rsidP="00600BB6">
      <w:pPr>
        <w:bidi/>
        <w:jc w:val="both"/>
        <w:rPr>
          <w:rFonts w:cs="David" w:hint="cs"/>
          <w:rtl/>
        </w:rPr>
      </w:pPr>
      <w:r w:rsidRPr="00600BB6">
        <w:rPr>
          <w:rFonts w:cs="David" w:hint="cs"/>
          <w:rtl/>
        </w:rPr>
        <w:t xml:space="preserve">ג. הצעת חוק המאבק בתופעת השכרות (הוראת שעה), </w:t>
      </w:r>
      <w:proofErr w:type="spellStart"/>
      <w:r w:rsidRPr="00600BB6">
        <w:rPr>
          <w:rFonts w:cs="David" w:hint="cs"/>
          <w:rtl/>
        </w:rPr>
        <w:t>התש"ע</w:t>
      </w:r>
      <w:proofErr w:type="spellEnd"/>
      <w:r w:rsidRPr="00600BB6">
        <w:rPr>
          <w:rFonts w:cs="David" w:hint="cs"/>
          <w:rtl/>
        </w:rPr>
        <w:t xml:space="preserve">-2009 (מ/469). </w:t>
      </w:r>
    </w:p>
    <w:p w14:paraId="5B8AEE75" w14:textId="77777777" w:rsidR="00600BB6" w:rsidRPr="00600BB6" w:rsidRDefault="00600BB6" w:rsidP="00600BB6">
      <w:pPr>
        <w:bidi/>
        <w:jc w:val="both"/>
        <w:rPr>
          <w:rFonts w:cs="David" w:hint="cs"/>
          <w:rtl/>
        </w:rPr>
      </w:pPr>
      <w:r w:rsidRPr="00600BB6">
        <w:rPr>
          <w:rFonts w:cs="David" w:hint="cs"/>
          <w:rtl/>
        </w:rPr>
        <w:t xml:space="preserve">2. בקשת יו"ר ועדת הפנים והגנת הסביבה להעברת הצעת חוק רישוי עסקים (תיקון </w:t>
      </w:r>
      <w:r w:rsidRPr="00600BB6">
        <w:rPr>
          <w:rFonts w:cs="David"/>
          <w:rtl/>
        </w:rPr>
        <w:t>–</w:t>
      </w:r>
      <w:r w:rsidRPr="00600BB6">
        <w:rPr>
          <w:rFonts w:cs="David" w:hint="cs"/>
          <w:rtl/>
        </w:rPr>
        <w:t xml:space="preserve"> הגבלה על מכירת משקאות משכרים), </w:t>
      </w:r>
      <w:proofErr w:type="spellStart"/>
      <w:r w:rsidRPr="00600BB6">
        <w:rPr>
          <w:rFonts w:cs="David" w:hint="cs"/>
          <w:rtl/>
        </w:rPr>
        <w:t>התש"ע</w:t>
      </w:r>
      <w:proofErr w:type="spellEnd"/>
      <w:r w:rsidRPr="00600BB6">
        <w:rPr>
          <w:rFonts w:cs="David" w:hint="cs"/>
          <w:rtl/>
        </w:rPr>
        <w:t xml:space="preserve">-2009, הצעת חבר הכנסת חיים כץ (פ/1794/18), מוועדת הפנים והגנת הסביבה לוועדה אחרת. </w:t>
      </w:r>
    </w:p>
    <w:p w14:paraId="7BEAE9F3" w14:textId="77777777" w:rsidR="00600BB6" w:rsidRPr="00600BB6" w:rsidRDefault="00600BB6" w:rsidP="00600BB6">
      <w:pPr>
        <w:bidi/>
        <w:jc w:val="both"/>
        <w:rPr>
          <w:rFonts w:cs="David" w:hint="cs"/>
          <w:rtl/>
        </w:rPr>
      </w:pPr>
      <w:r w:rsidRPr="00600BB6">
        <w:rPr>
          <w:rFonts w:cs="David" w:hint="cs"/>
          <w:rtl/>
        </w:rPr>
        <w:t xml:space="preserve">3. בקשת יו"ר ועדת החוקה, חוק ומשפט להעברת הצעת חוק העונשין (תיקון </w:t>
      </w:r>
      <w:r w:rsidRPr="00600BB6">
        <w:rPr>
          <w:rFonts w:cs="David"/>
          <w:rtl/>
        </w:rPr>
        <w:t>–</w:t>
      </w:r>
      <w:r w:rsidRPr="00600BB6">
        <w:rPr>
          <w:rFonts w:cs="David" w:hint="cs"/>
          <w:rtl/>
        </w:rPr>
        <w:t xml:space="preserve"> איסור שתייה של משקה משכר ע"י קטין), </w:t>
      </w:r>
      <w:proofErr w:type="spellStart"/>
      <w:r w:rsidRPr="00600BB6">
        <w:rPr>
          <w:rFonts w:cs="David" w:hint="cs"/>
          <w:rtl/>
        </w:rPr>
        <w:t>התשס"ט</w:t>
      </w:r>
      <w:proofErr w:type="spellEnd"/>
      <w:r w:rsidRPr="00600BB6">
        <w:rPr>
          <w:rFonts w:cs="David" w:hint="cs"/>
          <w:rtl/>
        </w:rPr>
        <w:t xml:space="preserve">-2009, הצעת חבר הכנסת יריב </w:t>
      </w:r>
      <w:proofErr w:type="spellStart"/>
      <w:r w:rsidRPr="00600BB6">
        <w:rPr>
          <w:rFonts w:cs="David" w:hint="cs"/>
          <w:rtl/>
        </w:rPr>
        <w:t>לוין</w:t>
      </w:r>
      <w:proofErr w:type="spellEnd"/>
      <w:r w:rsidRPr="00600BB6">
        <w:rPr>
          <w:rFonts w:cs="David" w:hint="cs"/>
          <w:rtl/>
        </w:rPr>
        <w:t xml:space="preserve"> (פ/1515/18), מוועדת החוקה, חוק ומשפט לוועדה אחרת. </w:t>
      </w:r>
    </w:p>
    <w:p w14:paraId="7E1DFB3F" w14:textId="77777777" w:rsidR="00600BB6" w:rsidRPr="00600BB6" w:rsidRDefault="00600BB6" w:rsidP="00600BB6">
      <w:pPr>
        <w:bidi/>
        <w:jc w:val="both"/>
        <w:rPr>
          <w:rFonts w:cs="David" w:hint="cs"/>
          <w:rtl/>
        </w:rPr>
      </w:pPr>
      <w:r w:rsidRPr="00600BB6">
        <w:rPr>
          <w:rFonts w:cs="David" w:hint="cs"/>
          <w:rtl/>
        </w:rPr>
        <w:t xml:space="preserve">4. הצעות לתיקון תקנון הכנסת. </w:t>
      </w:r>
    </w:p>
    <w:p w14:paraId="5F3C9659" w14:textId="77777777" w:rsidR="00600BB6" w:rsidRPr="00600BB6" w:rsidRDefault="00600BB6" w:rsidP="00600BB6">
      <w:pPr>
        <w:bidi/>
        <w:jc w:val="both"/>
        <w:rPr>
          <w:rFonts w:cs="David" w:hint="cs"/>
          <w:rtl/>
        </w:rPr>
      </w:pPr>
    </w:p>
    <w:p w14:paraId="3260B4EA" w14:textId="77777777" w:rsidR="00600BB6" w:rsidRPr="00600BB6" w:rsidRDefault="00600BB6" w:rsidP="00600BB6">
      <w:pPr>
        <w:bidi/>
        <w:jc w:val="both"/>
        <w:outlineLvl w:val="0"/>
        <w:rPr>
          <w:rFonts w:cs="David"/>
          <w:b/>
          <w:bCs/>
          <w:u w:val="single"/>
          <w:rtl/>
        </w:rPr>
      </w:pPr>
      <w:r w:rsidRPr="00600BB6">
        <w:rPr>
          <w:rFonts w:cs="David"/>
          <w:b/>
          <w:bCs/>
          <w:u w:val="single"/>
          <w:rtl/>
        </w:rPr>
        <w:t>נכחו:</w:t>
      </w:r>
    </w:p>
    <w:p w14:paraId="43095404" w14:textId="77777777" w:rsidR="00600BB6" w:rsidRPr="00600BB6" w:rsidRDefault="00600BB6" w:rsidP="00600BB6">
      <w:pPr>
        <w:bidi/>
        <w:jc w:val="both"/>
        <w:outlineLvl w:val="0"/>
        <w:rPr>
          <w:rFonts w:cs="David" w:hint="cs"/>
          <w:rtl/>
        </w:rPr>
      </w:pPr>
      <w:r w:rsidRPr="00600BB6">
        <w:rPr>
          <w:rFonts w:cs="David"/>
          <w:b/>
          <w:bCs/>
          <w:u w:val="single"/>
          <w:rtl/>
        </w:rPr>
        <w:t>חברי הוועדה</w:t>
      </w:r>
      <w:r w:rsidRPr="00600BB6">
        <w:rPr>
          <w:rFonts w:cs="David"/>
          <w:rtl/>
        </w:rPr>
        <w:t>:</w:t>
      </w:r>
      <w:r w:rsidRPr="00600BB6">
        <w:rPr>
          <w:rFonts w:cs="David"/>
          <w:rtl/>
        </w:rPr>
        <w:tab/>
      </w:r>
    </w:p>
    <w:p w14:paraId="57E90394" w14:textId="77777777" w:rsidR="00600BB6" w:rsidRPr="00600BB6" w:rsidRDefault="00600BB6" w:rsidP="00600BB6">
      <w:pPr>
        <w:bidi/>
        <w:jc w:val="both"/>
        <w:outlineLvl w:val="0"/>
        <w:rPr>
          <w:rFonts w:cs="David" w:hint="cs"/>
          <w:rtl/>
        </w:rPr>
      </w:pPr>
    </w:p>
    <w:p w14:paraId="213B34B6" w14:textId="77777777" w:rsidR="00600BB6" w:rsidRPr="00600BB6" w:rsidRDefault="00600BB6" w:rsidP="00600BB6">
      <w:pPr>
        <w:bidi/>
        <w:jc w:val="both"/>
        <w:outlineLvl w:val="0"/>
        <w:rPr>
          <w:rFonts w:cs="David" w:hint="cs"/>
          <w:rtl/>
        </w:rPr>
      </w:pPr>
      <w:r w:rsidRPr="00600BB6">
        <w:rPr>
          <w:rFonts w:cs="David" w:hint="cs"/>
          <w:rtl/>
        </w:rPr>
        <w:t xml:space="preserve">יריב </w:t>
      </w:r>
      <w:proofErr w:type="spellStart"/>
      <w:r w:rsidRPr="00600BB6">
        <w:rPr>
          <w:rFonts w:cs="David" w:hint="cs"/>
          <w:rtl/>
        </w:rPr>
        <w:t>לוין</w:t>
      </w:r>
      <w:proofErr w:type="spellEnd"/>
      <w:r w:rsidRPr="00600BB6">
        <w:rPr>
          <w:rFonts w:cs="David" w:hint="cs"/>
          <w:rtl/>
        </w:rPr>
        <w:t xml:space="preserve"> </w:t>
      </w:r>
      <w:r w:rsidRPr="00600BB6">
        <w:rPr>
          <w:rFonts w:cs="David"/>
          <w:rtl/>
        </w:rPr>
        <w:t>–</w:t>
      </w:r>
      <w:r w:rsidRPr="00600BB6">
        <w:rPr>
          <w:rFonts w:cs="David" w:hint="cs"/>
          <w:rtl/>
        </w:rPr>
        <w:t xml:space="preserve"> היו"ר</w:t>
      </w:r>
    </w:p>
    <w:p w14:paraId="7761EBD4" w14:textId="77777777" w:rsidR="00600BB6" w:rsidRPr="00600BB6" w:rsidRDefault="00600BB6" w:rsidP="00600BB6">
      <w:pPr>
        <w:bidi/>
        <w:jc w:val="both"/>
        <w:outlineLvl w:val="0"/>
        <w:rPr>
          <w:rFonts w:cs="David" w:hint="cs"/>
          <w:rtl/>
        </w:rPr>
      </w:pPr>
      <w:r w:rsidRPr="00600BB6">
        <w:rPr>
          <w:rFonts w:cs="David" w:hint="cs"/>
          <w:rtl/>
        </w:rPr>
        <w:t xml:space="preserve">זאב </w:t>
      </w:r>
      <w:proofErr w:type="spellStart"/>
      <w:r w:rsidRPr="00600BB6">
        <w:rPr>
          <w:rFonts w:cs="David" w:hint="cs"/>
          <w:rtl/>
        </w:rPr>
        <w:t>אלקין</w:t>
      </w:r>
      <w:proofErr w:type="spellEnd"/>
    </w:p>
    <w:p w14:paraId="02A10953" w14:textId="77777777" w:rsidR="00600BB6" w:rsidRPr="00600BB6" w:rsidRDefault="00600BB6" w:rsidP="00600BB6">
      <w:pPr>
        <w:bidi/>
        <w:jc w:val="both"/>
        <w:outlineLvl w:val="0"/>
        <w:rPr>
          <w:rFonts w:cs="David" w:hint="cs"/>
          <w:rtl/>
        </w:rPr>
      </w:pPr>
      <w:r w:rsidRPr="00600BB6">
        <w:rPr>
          <w:rFonts w:cs="David" w:hint="cs"/>
          <w:rtl/>
        </w:rPr>
        <w:t xml:space="preserve">דני </w:t>
      </w:r>
      <w:proofErr w:type="spellStart"/>
      <w:r w:rsidRPr="00600BB6">
        <w:rPr>
          <w:rFonts w:cs="David" w:hint="cs"/>
          <w:rtl/>
        </w:rPr>
        <w:t>דנון</w:t>
      </w:r>
      <w:proofErr w:type="spellEnd"/>
    </w:p>
    <w:p w14:paraId="76EF5871" w14:textId="77777777" w:rsidR="00600BB6" w:rsidRPr="00600BB6" w:rsidRDefault="00600BB6" w:rsidP="00600BB6">
      <w:pPr>
        <w:bidi/>
        <w:jc w:val="both"/>
        <w:outlineLvl w:val="0"/>
        <w:rPr>
          <w:rFonts w:cs="David" w:hint="cs"/>
          <w:rtl/>
        </w:rPr>
      </w:pPr>
      <w:r w:rsidRPr="00600BB6">
        <w:rPr>
          <w:rFonts w:cs="David" w:hint="cs"/>
          <w:rtl/>
        </w:rPr>
        <w:t>מנחם אליעזר מוזס</w:t>
      </w:r>
    </w:p>
    <w:p w14:paraId="5720D619" w14:textId="77777777" w:rsidR="00600BB6" w:rsidRPr="00600BB6" w:rsidRDefault="00600BB6" w:rsidP="00600BB6">
      <w:pPr>
        <w:bidi/>
        <w:jc w:val="both"/>
        <w:outlineLvl w:val="0"/>
        <w:rPr>
          <w:rFonts w:cs="David" w:hint="cs"/>
          <w:rtl/>
        </w:rPr>
      </w:pPr>
      <w:r w:rsidRPr="00600BB6">
        <w:rPr>
          <w:rFonts w:cs="David" w:hint="cs"/>
          <w:rtl/>
        </w:rPr>
        <w:t>אברהם מיכאלי</w:t>
      </w:r>
    </w:p>
    <w:p w14:paraId="21C24EFB" w14:textId="77777777" w:rsidR="00600BB6" w:rsidRPr="00600BB6" w:rsidRDefault="00600BB6" w:rsidP="00600BB6">
      <w:pPr>
        <w:bidi/>
        <w:jc w:val="both"/>
        <w:outlineLvl w:val="0"/>
        <w:rPr>
          <w:rFonts w:cs="David" w:hint="cs"/>
          <w:rtl/>
        </w:rPr>
      </w:pPr>
      <w:r w:rsidRPr="00600BB6">
        <w:rPr>
          <w:rFonts w:cs="David" w:hint="cs"/>
          <w:rtl/>
        </w:rPr>
        <w:t>אלכס מילר</w:t>
      </w:r>
    </w:p>
    <w:p w14:paraId="365CBB1E" w14:textId="77777777" w:rsidR="00600BB6" w:rsidRPr="00600BB6" w:rsidRDefault="00600BB6" w:rsidP="00600BB6">
      <w:pPr>
        <w:bidi/>
        <w:jc w:val="both"/>
        <w:outlineLvl w:val="0"/>
        <w:rPr>
          <w:rFonts w:cs="David" w:hint="cs"/>
          <w:rtl/>
        </w:rPr>
      </w:pPr>
    </w:p>
    <w:p w14:paraId="1E832FC3" w14:textId="77777777" w:rsidR="00600BB6" w:rsidRPr="00600BB6" w:rsidRDefault="00600BB6" w:rsidP="00600BB6">
      <w:pPr>
        <w:bidi/>
        <w:jc w:val="both"/>
        <w:outlineLvl w:val="0"/>
        <w:rPr>
          <w:rFonts w:cs="David" w:hint="cs"/>
          <w:rtl/>
        </w:rPr>
      </w:pPr>
      <w:r w:rsidRPr="00600BB6">
        <w:rPr>
          <w:rFonts w:cs="David" w:hint="cs"/>
          <w:rtl/>
        </w:rPr>
        <w:t>דוד אזולאי</w:t>
      </w:r>
    </w:p>
    <w:p w14:paraId="29CC18B8" w14:textId="77777777" w:rsidR="00600BB6" w:rsidRPr="00600BB6" w:rsidRDefault="00600BB6" w:rsidP="00600BB6">
      <w:pPr>
        <w:bidi/>
        <w:jc w:val="both"/>
        <w:outlineLvl w:val="0"/>
        <w:rPr>
          <w:rFonts w:cs="David" w:hint="cs"/>
          <w:rtl/>
        </w:rPr>
      </w:pPr>
      <w:proofErr w:type="spellStart"/>
      <w:r w:rsidRPr="00600BB6">
        <w:rPr>
          <w:rFonts w:cs="David" w:hint="cs"/>
          <w:rtl/>
        </w:rPr>
        <w:t>חנא</w:t>
      </w:r>
      <w:proofErr w:type="spellEnd"/>
      <w:r w:rsidRPr="00600BB6">
        <w:rPr>
          <w:rFonts w:cs="David" w:hint="cs"/>
          <w:rtl/>
        </w:rPr>
        <w:t xml:space="preserve"> </w:t>
      </w:r>
      <w:proofErr w:type="spellStart"/>
      <w:r w:rsidRPr="00600BB6">
        <w:rPr>
          <w:rFonts w:cs="David" w:hint="cs"/>
          <w:rtl/>
        </w:rPr>
        <w:t>סוייד</w:t>
      </w:r>
      <w:proofErr w:type="spellEnd"/>
    </w:p>
    <w:p w14:paraId="15DD0C42" w14:textId="77777777" w:rsidR="00600BB6" w:rsidRPr="00600BB6" w:rsidRDefault="00600BB6" w:rsidP="00600BB6">
      <w:pPr>
        <w:bidi/>
        <w:jc w:val="both"/>
        <w:outlineLvl w:val="0"/>
        <w:rPr>
          <w:rFonts w:cs="David" w:hint="cs"/>
          <w:b/>
          <w:bCs/>
          <w:u w:val="single"/>
          <w:rtl/>
        </w:rPr>
      </w:pPr>
    </w:p>
    <w:p w14:paraId="5C2C0968" w14:textId="77777777" w:rsidR="00600BB6" w:rsidRPr="00600BB6" w:rsidRDefault="00600BB6" w:rsidP="00600BB6">
      <w:pPr>
        <w:bidi/>
        <w:jc w:val="both"/>
        <w:outlineLvl w:val="0"/>
        <w:rPr>
          <w:rFonts w:cs="David" w:hint="cs"/>
          <w:rtl/>
        </w:rPr>
      </w:pPr>
      <w:r w:rsidRPr="00600BB6">
        <w:rPr>
          <w:rFonts w:cs="David"/>
          <w:b/>
          <w:bCs/>
          <w:u w:val="single"/>
          <w:rtl/>
        </w:rPr>
        <w:t>מוזמנים</w:t>
      </w:r>
      <w:r w:rsidRPr="00600BB6">
        <w:rPr>
          <w:rFonts w:cs="David"/>
          <w:rtl/>
        </w:rPr>
        <w:t>:</w:t>
      </w:r>
    </w:p>
    <w:p w14:paraId="2071B4EC" w14:textId="77777777" w:rsidR="00600BB6" w:rsidRPr="00600BB6" w:rsidRDefault="00600BB6" w:rsidP="00600BB6">
      <w:pPr>
        <w:bidi/>
        <w:jc w:val="both"/>
        <w:outlineLvl w:val="0"/>
        <w:rPr>
          <w:rFonts w:cs="David" w:hint="cs"/>
          <w:rtl/>
        </w:rPr>
      </w:pPr>
    </w:p>
    <w:p w14:paraId="453688EB" w14:textId="77777777" w:rsidR="00600BB6" w:rsidRPr="00600BB6" w:rsidRDefault="00600BB6" w:rsidP="00600BB6">
      <w:pPr>
        <w:bidi/>
        <w:jc w:val="both"/>
        <w:outlineLvl w:val="0"/>
        <w:rPr>
          <w:rFonts w:cs="David" w:hint="cs"/>
          <w:rtl/>
        </w:rPr>
      </w:pPr>
      <w:smartTag w:uri="urn:schemas-microsoft-com:office:smarttags" w:element="PersonName">
        <w:r w:rsidRPr="00600BB6">
          <w:rPr>
            <w:rFonts w:cs="David" w:hint="cs"/>
            <w:rtl/>
          </w:rPr>
          <w:t>איל ינון</w:t>
        </w:r>
      </w:smartTag>
      <w:r w:rsidRPr="00600BB6">
        <w:rPr>
          <w:rFonts w:cs="David" w:hint="cs"/>
          <w:rtl/>
        </w:rPr>
        <w:t xml:space="preserve"> </w:t>
      </w:r>
      <w:r w:rsidRPr="00600BB6">
        <w:rPr>
          <w:rFonts w:cs="David"/>
          <w:rtl/>
        </w:rPr>
        <w:t>–</w:t>
      </w:r>
      <w:r w:rsidRPr="00600BB6">
        <w:rPr>
          <w:rFonts w:cs="David" w:hint="cs"/>
          <w:rtl/>
        </w:rPr>
        <w:t xml:space="preserve"> מזכיר הכנסת</w:t>
      </w:r>
    </w:p>
    <w:p w14:paraId="582F6846" w14:textId="77777777" w:rsidR="00600BB6" w:rsidRPr="00600BB6" w:rsidRDefault="00600BB6" w:rsidP="00600BB6">
      <w:pPr>
        <w:bidi/>
        <w:jc w:val="both"/>
        <w:outlineLvl w:val="0"/>
        <w:rPr>
          <w:rFonts w:cs="David" w:hint="cs"/>
          <w:rtl/>
        </w:rPr>
      </w:pPr>
      <w:r w:rsidRPr="00600BB6">
        <w:rPr>
          <w:rFonts w:cs="David" w:hint="cs"/>
          <w:rtl/>
        </w:rPr>
        <w:t xml:space="preserve">ירדנה  </w:t>
      </w:r>
      <w:proofErr w:type="spellStart"/>
      <w:r w:rsidRPr="00600BB6">
        <w:rPr>
          <w:rFonts w:cs="David" w:hint="cs"/>
          <w:rtl/>
        </w:rPr>
        <w:t>מלר</w:t>
      </w:r>
      <w:proofErr w:type="spellEnd"/>
      <w:r w:rsidRPr="00600BB6">
        <w:rPr>
          <w:rFonts w:cs="David" w:hint="cs"/>
          <w:rtl/>
        </w:rPr>
        <w:t xml:space="preserve">-הורוביץ </w:t>
      </w:r>
      <w:r w:rsidRPr="00600BB6">
        <w:rPr>
          <w:rFonts w:cs="David"/>
          <w:rtl/>
        </w:rPr>
        <w:t>–</w:t>
      </w:r>
      <w:r w:rsidRPr="00600BB6">
        <w:rPr>
          <w:rFonts w:cs="David" w:hint="cs"/>
          <w:rtl/>
        </w:rPr>
        <w:t xml:space="preserve"> סגנית מזכיר הכנסת</w:t>
      </w:r>
    </w:p>
    <w:p w14:paraId="2DC03B85" w14:textId="77777777" w:rsidR="00600BB6" w:rsidRPr="00600BB6" w:rsidRDefault="00600BB6" w:rsidP="00600BB6">
      <w:pPr>
        <w:bidi/>
        <w:jc w:val="both"/>
        <w:outlineLvl w:val="0"/>
        <w:rPr>
          <w:rFonts w:cs="David" w:hint="cs"/>
          <w:rtl/>
        </w:rPr>
      </w:pPr>
      <w:r w:rsidRPr="00600BB6">
        <w:rPr>
          <w:rFonts w:cs="David" w:hint="cs"/>
          <w:rtl/>
        </w:rPr>
        <w:t xml:space="preserve">יעל סלנט </w:t>
      </w:r>
      <w:r w:rsidRPr="00600BB6">
        <w:rPr>
          <w:rFonts w:cs="David"/>
          <w:rtl/>
        </w:rPr>
        <w:t>–</w:t>
      </w:r>
      <w:r w:rsidRPr="00600BB6">
        <w:rPr>
          <w:rFonts w:cs="David" w:hint="cs"/>
          <w:rtl/>
        </w:rPr>
        <w:t xml:space="preserve"> מתמחה, הלשכה המשפטית, הכנסת</w:t>
      </w:r>
    </w:p>
    <w:p w14:paraId="42B81AFC" w14:textId="77777777" w:rsidR="00600BB6" w:rsidRPr="00600BB6" w:rsidRDefault="00600BB6" w:rsidP="00600BB6">
      <w:pPr>
        <w:bidi/>
        <w:jc w:val="both"/>
        <w:outlineLvl w:val="0"/>
        <w:rPr>
          <w:rFonts w:cs="David" w:hint="cs"/>
          <w:rtl/>
        </w:rPr>
      </w:pPr>
      <w:r w:rsidRPr="00600BB6">
        <w:rPr>
          <w:rFonts w:cs="David" w:hint="cs"/>
          <w:rtl/>
        </w:rPr>
        <w:t xml:space="preserve">רונית </w:t>
      </w:r>
      <w:proofErr w:type="spellStart"/>
      <w:r w:rsidRPr="00600BB6">
        <w:rPr>
          <w:rFonts w:cs="David" w:hint="cs"/>
          <w:rtl/>
        </w:rPr>
        <w:t>חייקין</w:t>
      </w:r>
      <w:proofErr w:type="spellEnd"/>
      <w:r w:rsidRPr="00600BB6">
        <w:rPr>
          <w:rFonts w:cs="David" w:hint="cs"/>
          <w:rtl/>
        </w:rPr>
        <w:t xml:space="preserve">-יעקובי </w:t>
      </w:r>
      <w:r w:rsidRPr="00600BB6">
        <w:rPr>
          <w:rFonts w:cs="David"/>
          <w:rtl/>
        </w:rPr>
        <w:t>–</w:t>
      </w:r>
      <w:r w:rsidRPr="00600BB6">
        <w:rPr>
          <w:rFonts w:cs="David" w:hint="cs"/>
          <w:rtl/>
        </w:rPr>
        <w:t xml:space="preserve"> מנהלת סיעת </w:t>
      </w:r>
      <w:proofErr w:type="spellStart"/>
      <w:r w:rsidRPr="00600BB6">
        <w:rPr>
          <w:rFonts w:cs="David" w:hint="cs"/>
          <w:rtl/>
        </w:rPr>
        <w:t>מרצ</w:t>
      </w:r>
      <w:proofErr w:type="spellEnd"/>
    </w:p>
    <w:p w14:paraId="2BEFFBD5" w14:textId="77777777" w:rsidR="00600BB6" w:rsidRPr="00600BB6" w:rsidRDefault="00600BB6" w:rsidP="00600BB6">
      <w:pPr>
        <w:bidi/>
        <w:jc w:val="both"/>
        <w:outlineLvl w:val="0"/>
        <w:rPr>
          <w:rFonts w:cs="David" w:hint="cs"/>
          <w:rtl/>
        </w:rPr>
      </w:pPr>
      <w:r w:rsidRPr="00600BB6">
        <w:rPr>
          <w:rFonts w:cs="David" w:hint="cs"/>
          <w:rtl/>
        </w:rPr>
        <w:t xml:space="preserve">תמר כנפו </w:t>
      </w:r>
      <w:r w:rsidRPr="00600BB6">
        <w:rPr>
          <w:rFonts w:cs="David"/>
          <w:rtl/>
        </w:rPr>
        <w:t>–</w:t>
      </w:r>
      <w:r w:rsidRPr="00600BB6">
        <w:rPr>
          <w:rFonts w:cs="David" w:hint="cs"/>
          <w:rtl/>
        </w:rPr>
        <w:t xml:space="preserve"> מנהלת סיעת הבית היהודי </w:t>
      </w:r>
      <w:r w:rsidRPr="00600BB6">
        <w:rPr>
          <w:rFonts w:cs="David"/>
          <w:rtl/>
        </w:rPr>
        <w:t>–</w:t>
      </w:r>
      <w:r w:rsidRPr="00600BB6">
        <w:rPr>
          <w:rFonts w:cs="David" w:hint="cs"/>
          <w:rtl/>
        </w:rPr>
        <w:t xml:space="preserve"> מפד"ל החדשה</w:t>
      </w:r>
    </w:p>
    <w:p w14:paraId="309CDC64" w14:textId="77777777" w:rsidR="00600BB6" w:rsidRPr="00600BB6" w:rsidRDefault="00600BB6" w:rsidP="00600BB6">
      <w:pPr>
        <w:bidi/>
        <w:jc w:val="both"/>
        <w:outlineLvl w:val="0"/>
        <w:rPr>
          <w:rFonts w:cs="David" w:hint="cs"/>
          <w:rtl/>
        </w:rPr>
      </w:pPr>
      <w:r w:rsidRPr="00600BB6">
        <w:rPr>
          <w:rFonts w:cs="David" w:hint="cs"/>
          <w:rtl/>
        </w:rPr>
        <w:t xml:space="preserve">לימור ברמן </w:t>
      </w:r>
      <w:r w:rsidRPr="00600BB6">
        <w:rPr>
          <w:rFonts w:cs="David"/>
          <w:rtl/>
        </w:rPr>
        <w:t>–</w:t>
      </w:r>
      <w:r w:rsidRPr="00600BB6">
        <w:rPr>
          <w:rFonts w:cs="David" w:hint="cs"/>
          <w:rtl/>
        </w:rPr>
        <w:t xml:space="preserve"> מנהלת סיעת קדימה</w:t>
      </w:r>
    </w:p>
    <w:p w14:paraId="0CBFC325" w14:textId="77777777" w:rsidR="00600BB6" w:rsidRPr="00600BB6" w:rsidRDefault="00600BB6" w:rsidP="00600BB6">
      <w:pPr>
        <w:bidi/>
        <w:jc w:val="both"/>
        <w:outlineLvl w:val="0"/>
        <w:rPr>
          <w:rFonts w:cs="David" w:hint="cs"/>
          <w:rtl/>
        </w:rPr>
      </w:pPr>
      <w:r w:rsidRPr="00600BB6">
        <w:rPr>
          <w:rFonts w:cs="David" w:hint="cs"/>
          <w:rtl/>
        </w:rPr>
        <w:t xml:space="preserve">סהר </w:t>
      </w:r>
      <w:proofErr w:type="spellStart"/>
      <w:r w:rsidRPr="00600BB6">
        <w:rPr>
          <w:rFonts w:cs="David" w:hint="cs"/>
          <w:rtl/>
        </w:rPr>
        <w:t>פינטו</w:t>
      </w:r>
      <w:proofErr w:type="spellEnd"/>
      <w:r w:rsidRPr="00600BB6">
        <w:rPr>
          <w:rFonts w:cs="David" w:hint="cs"/>
          <w:rtl/>
        </w:rPr>
        <w:t xml:space="preserve"> </w:t>
      </w:r>
      <w:r w:rsidRPr="00600BB6">
        <w:rPr>
          <w:rFonts w:cs="David"/>
          <w:rtl/>
        </w:rPr>
        <w:t>–</w:t>
      </w:r>
      <w:r w:rsidRPr="00600BB6">
        <w:rPr>
          <w:rFonts w:cs="David" w:hint="cs"/>
          <w:rtl/>
        </w:rPr>
        <w:t xml:space="preserve"> יועץ משפטי, סיעת קדימה</w:t>
      </w:r>
    </w:p>
    <w:p w14:paraId="33AE1B9D" w14:textId="77777777" w:rsidR="00600BB6" w:rsidRPr="00600BB6" w:rsidRDefault="00600BB6" w:rsidP="00600BB6">
      <w:pPr>
        <w:bidi/>
        <w:jc w:val="both"/>
        <w:outlineLvl w:val="0"/>
        <w:rPr>
          <w:rFonts w:cs="David" w:hint="cs"/>
          <w:rtl/>
        </w:rPr>
      </w:pPr>
    </w:p>
    <w:p w14:paraId="39662037" w14:textId="77777777" w:rsidR="00600BB6" w:rsidRPr="00600BB6" w:rsidRDefault="00600BB6" w:rsidP="00600BB6">
      <w:pPr>
        <w:bidi/>
        <w:jc w:val="both"/>
        <w:outlineLvl w:val="0"/>
        <w:rPr>
          <w:rFonts w:cs="David" w:hint="cs"/>
          <w:rtl/>
        </w:rPr>
      </w:pPr>
    </w:p>
    <w:p w14:paraId="1DEEB114" w14:textId="77777777" w:rsidR="00600BB6" w:rsidRPr="00600BB6" w:rsidRDefault="00600BB6" w:rsidP="00600BB6">
      <w:pPr>
        <w:bidi/>
        <w:jc w:val="both"/>
        <w:outlineLvl w:val="0"/>
        <w:rPr>
          <w:rFonts w:cs="David" w:hint="cs"/>
          <w:rtl/>
        </w:rPr>
      </w:pPr>
      <w:r w:rsidRPr="00600BB6">
        <w:rPr>
          <w:rFonts w:cs="David" w:hint="cs"/>
          <w:b/>
          <w:bCs/>
          <w:u w:val="single"/>
          <w:rtl/>
        </w:rPr>
        <w:t>יועצת משפטית:</w:t>
      </w:r>
      <w:r w:rsidRPr="00600BB6">
        <w:rPr>
          <w:rFonts w:cs="David" w:hint="cs"/>
          <w:rtl/>
        </w:rPr>
        <w:t xml:space="preserve">  ארבל אסטרחן</w:t>
      </w:r>
    </w:p>
    <w:p w14:paraId="690C1099" w14:textId="77777777" w:rsidR="00600BB6" w:rsidRPr="00600BB6" w:rsidRDefault="00600BB6" w:rsidP="00600BB6">
      <w:pPr>
        <w:bidi/>
        <w:jc w:val="both"/>
        <w:outlineLvl w:val="0"/>
        <w:rPr>
          <w:rFonts w:cs="David" w:hint="cs"/>
          <w:rtl/>
        </w:rPr>
      </w:pPr>
    </w:p>
    <w:p w14:paraId="0EE5B09A" w14:textId="77777777" w:rsidR="00600BB6" w:rsidRPr="00600BB6" w:rsidRDefault="00600BB6" w:rsidP="00600BB6">
      <w:pPr>
        <w:bidi/>
        <w:jc w:val="both"/>
        <w:outlineLvl w:val="0"/>
        <w:rPr>
          <w:rFonts w:cs="David" w:hint="cs"/>
          <w:rtl/>
        </w:rPr>
      </w:pPr>
      <w:r w:rsidRPr="00600BB6">
        <w:rPr>
          <w:rFonts w:cs="David"/>
          <w:b/>
          <w:bCs/>
          <w:u w:val="single"/>
          <w:rtl/>
        </w:rPr>
        <w:t>מנהלת הוועדה</w:t>
      </w:r>
      <w:r w:rsidRPr="00600BB6">
        <w:rPr>
          <w:rFonts w:cs="David"/>
          <w:rtl/>
        </w:rPr>
        <w:t>:</w:t>
      </w:r>
      <w:r w:rsidRPr="00600BB6">
        <w:rPr>
          <w:rFonts w:cs="David"/>
          <w:rtl/>
        </w:rPr>
        <w:tab/>
      </w:r>
      <w:r w:rsidRPr="00600BB6">
        <w:rPr>
          <w:rFonts w:cs="David" w:hint="cs"/>
          <w:rtl/>
        </w:rPr>
        <w:t>אתי-בן-יוסף</w:t>
      </w:r>
    </w:p>
    <w:p w14:paraId="1CB4B075" w14:textId="77777777" w:rsidR="00600BB6" w:rsidRPr="00600BB6" w:rsidRDefault="00600BB6" w:rsidP="00600BB6">
      <w:pPr>
        <w:bidi/>
        <w:jc w:val="both"/>
        <w:rPr>
          <w:rFonts w:cs="David" w:hint="cs"/>
          <w:b/>
          <w:bCs/>
          <w:u w:val="single"/>
          <w:rtl/>
        </w:rPr>
      </w:pPr>
    </w:p>
    <w:p w14:paraId="5AE227EF" w14:textId="77777777" w:rsidR="00600BB6" w:rsidRPr="00600BB6" w:rsidRDefault="00600BB6" w:rsidP="00600BB6">
      <w:pPr>
        <w:bidi/>
        <w:jc w:val="both"/>
        <w:outlineLvl w:val="0"/>
        <w:rPr>
          <w:rFonts w:cs="David" w:hint="cs"/>
          <w:rtl/>
        </w:rPr>
      </w:pPr>
      <w:r w:rsidRPr="00600BB6">
        <w:rPr>
          <w:rFonts w:cs="David" w:hint="cs"/>
          <w:b/>
          <w:bCs/>
          <w:u w:val="single"/>
          <w:rtl/>
        </w:rPr>
        <w:t>קצרנית</w:t>
      </w:r>
      <w:r w:rsidRPr="00600BB6">
        <w:rPr>
          <w:rFonts w:cs="David"/>
          <w:rtl/>
        </w:rPr>
        <w:t>:</w:t>
      </w:r>
      <w:r w:rsidRPr="00600BB6">
        <w:rPr>
          <w:rFonts w:cs="David"/>
          <w:rtl/>
        </w:rPr>
        <w:tab/>
      </w:r>
      <w:smartTag w:uri="urn:schemas-microsoft-com:office:smarttags" w:element="PersonName">
        <w:r w:rsidRPr="00600BB6">
          <w:rPr>
            <w:rFonts w:cs="David" w:hint="cs"/>
            <w:rtl/>
          </w:rPr>
          <w:t>שלומית כהן</w:t>
        </w:r>
      </w:smartTag>
    </w:p>
    <w:p w14:paraId="3122D4D7" w14:textId="77777777" w:rsidR="00600BB6" w:rsidRPr="00600BB6" w:rsidRDefault="00600BB6" w:rsidP="00600BB6">
      <w:pPr>
        <w:bidi/>
        <w:jc w:val="center"/>
        <w:rPr>
          <w:rFonts w:cs="David" w:hint="cs"/>
          <w:b/>
          <w:bCs/>
          <w:rtl/>
        </w:rPr>
      </w:pPr>
      <w:r w:rsidRPr="00600BB6">
        <w:rPr>
          <w:rFonts w:cs="David"/>
          <w:rtl/>
        </w:rPr>
        <w:br w:type="page"/>
      </w:r>
      <w:r w:rsidRPr="00600BB6">
        <w:rPr>
          <w:rFonts w:cs="David" w:hint="cs"/>
          <w:b/>
          <w:bCs/>
          <w:rtl/>
        </w:rPr>
        <w:lastRenderedPageBreak/>
        <w:t>1. קביעת ועדות לדיון בהצעות החוק הבאות:</w:t>
      </w:r>
    </w:p>
    <w:p w14:paraId="204C0DDB" w14:textId="77777777" w:rsidR="00600BB6" w:rsidRPr="00600BB6" w:rsidRDefault="00600BB6" w:rsidP="00600BB6">
      <w:pPr>
        <w:bidi/>
        <w:jc w:val="center"/>
        <w:rPr>
          <w:rFonts w:cs="David" w:hint="cs"/>
          <w:b/>
          <w:bCs/>
          <w:rtl/>
        </w:rPr>
      </w:pPr>
      <w:r w:rsidRPr="00600BB6">
        <w:rPr>
          <w:rFonts w:cs="David" w:hint="cs"/>
          <w:b/>
          <w:bCs/>
          <w:rtl/>
        </w:rPr>
        <w:t xml:space="preserve">א. הצעת חוק רישוי עסקים (תיקון </w:t>
      </w:r>
      <w:r w:rsidRPr="00600BB6">
        <w:rPr>
          <w:rFonts w:cs="David"/>
          <w:b/>
          <w:bCs/>
          <w:rtl/>
        </w:rPr>
        <w:t>–</w:t>
      </w:r>
      <w:r w:rsidRPr="00600BB6">
        <w:rPr>
          <w:rFonts w:cs="David" w:hint="cs"/>
          <w:b/>
          <w:bCs/>
          <w:rtl/>
        </w:rPr>
        <w:t xml:space="preserve"> הגבלה על מכירת משקאות משכרים), </w:t>
      </w:r>
      <w:proofErr w:type="spellStart"/>
      <w:r w:rsidRPr="00600BB6">
        <w:rPr>
          <w:rFonts w:cs="David" w:hint="cs"/>
          <w:b/>
          <w:bCs/>
          <w:rtl/>
        </w:rPr>
        <w:t>התש"ע</w:t>
      </w:r>
      <w:proofErr w:type="spellEnd"/>
      <w:r w:rsidRPr="00600BB6">
        <w:rPr>
          <w:rFonts w:cs="David" w:hint="cs"/>
          <w:b/>
          <w:bCs/>
          <w:rtl/>
        </w:rPr>
        <w:t>-2009, הצעת חבר הכנסת דוד רותם (פ/1767/18).</w:t>
      </w:r>
    </w:p>
    <w:p w14:paraId="20BC448E" w14:textId="77777777" w:rsidR="00600BB6" w:rsidRPr="00600BB6" w:rsidRDefault="00600BB6" w:rsidP="00600BB6">
      <w:pPr>
        <w:bidi/>
        <w:jc w:val="center"/>
        <w:rPr>
          <w:rFonts w:cs="David" w:hint="cs"/>
          <w:b/>
          <w:bCs/>
          <w:rtl/>
        </w:rPr>
      </w:pPr>
      <w:r w:rsidRPr="00600BB6">
        <w:rPr>
          <w:rFonts w:cs="David" w:hint="cs"/>
          <w:b/>
          <w:bCs/>
          <w:rtl/>
        </w:rPr>
        <w:t xml:space="preserve">ב. הצעת חוק רישוי עסקים (תיקון </w:t>
      </w:r>
      <w:r w:rsidRPr="00600BB6">
        <w:rPr>
          <w:rFonts w:cs="David"/>
          <w:b/>
          <w:bCs/>
          <w:rtl/>
        </w:rPr>
        <w:t>–</w:t>
      </w:r>
      <w:r w:rsidRPr="00600BB6">
        <w:rPr>
          <w:rFonts w:cs="David" w:hint="cs"/>
          <w:b/>
          <w:bCs/>
          <w:rtl/>
        </w:rPr>
        <w:t xml:space="preserve"> איסור מכירת משקאות משכרים בתחנות תדלוק ובבתי עסק הנמצאים בתחומן), </w:t>
      </w:r>
      <w:proofErr w:type="spellStart"/>
      <w:r w:rsidRPr="00600BB6">
        <w:rPr>
          <w:rFonts w:cs="David" w:hint="cs"/>
          <w:b/>
          <w:bCs/>
          <w:rtl/>
        </w:rPr>
        <w:t>התש"ע</w:t>
      </w:r>
      <w:proofErr w:type="spellEnd"/>
      <w:r w:rsidRPr="00600BB6">
        <w:rPr>
          <w:rFonts w:cs="David" w:hint="cs"/>
          <w:b/>
          <w:bCs/>
          <w:rtl/>
        </w:rPr>
        <w:t xml:space="preserve">-2009 (פ/1810/18), הצעת חבר הכנסת אורי </w:t>
      </w:r>
      <w:proofErr w:type="spellStart"/>
      <w:r w:rsidRPr="00600BB6">
        <w:rPr>
          <w:rFonts w:cs="David" w:hint="cs"/>
          <w:b/>
          <w:bCs/>
          <w:rtl/>
        </w:rPr>
        <w:t>אורבך</w:t>
      </w:r>
      <w:proofErr w:type="spellEnd"/>
      <w:r w:rsidRPr="00600BB6">
        <w:rPr>
          <w:rFonts w:cs="David" w:hint="cs"/>
          <w:b/>
          <w:bCs/>
          <w:rtl/>
        </w:rPr>
        <w:t>.</w:t>
      </w:r>
    </w:p>
    <w:p w14:paraId="719EC5B0" w14:textId="77777777" w:rsidR="00600BB6" w:rsidRPr="00600BB6" w:rsidRDefault="00600BB6" w:rsidP="00600BB6">
      <w:pPr>
        <w:bidi/>
        <w:jc w:val="center"/>
        <w:rPr>
          <w:rFonts w:cs="David" w:hint="cs"/>
          <w:b/>
          <w:bCs/>
          <w:rtl/>
        </w:rPr>
      </w:pPr>
      <w:r w:rsidRPr="00600BB6">
        <w:rPr>
          <w:rFonts w:cs="David" w:hint="cs"/>
          <w:b/>
          <w:bCs/>
          <w:rtl/>
        </w:rPr>
        <w:t xml:space="preserve">ג. הצעת חוק המאבק בתופעת השכרות (הוראת שעה), </w:t>
      </w:r>
      <w:proofErr w:type="spellStart"/>
      <w:r w:rsidRPr="00600BB6">
        <w:rPr>
          <w:rFonts w:cs="David" w:hint="cs"/>
          <w:b/>
          <w:bCs/>
          <w:rtl/>
        </w:rPr>
        <w:t>התש"ע</w:t>
      </w:r>
      <w:proofErr w:type="spellEnd"/>
      <w:r w:rsidRPr="00600BB6">
        <w:rPr>
          <w:rFonts w:cs="David" w:hint="cs"/>
          <w:b/>
          <w:bCs/>
          <w:rtl/>
        </w:rPr>
        <w:t>-2009 (מ/469).</w:t>
      </w:r>
    </w:p>
    <w:p w14:paraId="7312E36D" w14:textId="77777777" w:rsidR="00600BB6" w:rsidRPr="00600BB6" w:rsidRDefault="00600BB6" w:rsidP="00600BB6">
      <w:pPr>
        <w:bidi/>
        <w:jc w:val="center"/>
        <w:rPr>
          <w:rFonts w:cs="David" w:hint="cs"/>
          <w:b/>
          <w:bCs/>
          <w:rtl/>
        </w:rPr>
      </w:pPr>
      <w:r w:rsidRPr="00600BB6">
        <w:rPr>
          <w:rFonts w:cs="David" w:hint="cs"/>
          <w:b/>
          <w:bCs/>
          <w:rtl/>
        </w:rPr>
        <w:t xml:space="preserve">2. בקשת יו"ר ועדת הפנים והגנת הסביבה להעברת הצעת חוק רישוי עסקים (תיקון </w:t>
      </w:r>
      <w:r w:rsidRPr="00600BB6">
        <w:rPr>
          <w:rFonts w:cs="David"/>
          <w:b/>
          <w:bCs/>
          <w:rtl/>
        </w:rPr>
        <w:t>–</w:t>
      </w:r>
      <w:r w:rsidRPr="00600BB6">
        <w:rPr>
          <w:rFonts w:cs="David" w:hint="cs"/>
          <w:b/>
          <w:bCs/>
          <w:rtl/>
        </w:rPr>
        <w:t xml:space="preserve"> הגבלה על מכירת משקאות משכרים), </w:t>
      </w:r>
      <w:proofErr w:type="spellStart"/>
      <w:r w:rsidRPr="00600BB6">
        <w:rPr>
          <w:rFonts w:cs="David" w:hint="cs"/>
          <w:b/>
          <w:bCs/>
          <w:rtl/>
        </w:rPr>
        <w:t>התש"ע</w:t>
      </w:r>
      <w:proofErr w:type="spellEnd"/>
      <w:r w:rsidRPr="00600BB6">
        <w:rPr>
          <w:rFonts w:cs="David" w:hint="cs"/>
          <w:b/>
          <w:bCs/>
          <w:rtl/>
        </w:rPr>
        <w:t>-2009, הצעת חבר הכנסת חיים כץ (פ/1794/18), מוועדת הפנים והגנת הסביבה לוועדה אחרת.</w:t>
      </w:r>
    </w:p>
    <w:p w14:paraId="36ABBB6B" w14:textId="77777777" w:rsidR="00600BB6" w:rsidRPr="00600BB6" w:rsidRDefault="00600BB6" w:rsidP="00600BB6">
      <w:pPr>
        <w:bidi/>
        <w:jc w:val="center"/>
        <w:rPr>
          <w:rFonts w:cs="David" w:hint="cs"/>
          <w:b/>
          <w:bCs/>
          <w:rtl/>
        </w:rPr>
      </w:pPr>
      <w:r w:rsidRPr="00600BB6">
        <w:rPr>
          <w:rFonts w:cs="David" w:hint="cs"/>
          <w:b/>
          <w:bCs/>
          <w:rtl/>
        </w:rPr>
        <w:t>3. בקשת יו"ר ועדת החוקה, חוק ומשפט להעברת הצעת חוק העונשין</w:t>
      </w:r>
    </w:p>
    <w:p w14:paraId="7541C438" w14:textId="77777777" w:rsidR="00600BB6" w:rsidRPr="00600BB6" w:rsidRDefault="00600BB6" w:rsidP="00600BB6">
      <w:pPr>
        <w:bidi/>
        <w:jc w:val="center"/>
        <w:rPr>
          <w:rFonts w:cs="David" w:hint="cs"/>
          <w:b/>
          <w:bCs/>
          <w:rtl/>
        </w:rPr>
      </w:pPr>
      <w:r w:rsidRPr="00600BB6">
        <w:rPr>
          <w:rFonts w:cs="David" w:hint="cs"/>
          <w:b/>
          <w:bCs/>
          <w:rtl/>
        </w:rPr>
        <w:t xml:space="preserve">(תיקון </w:t>
      </w:r>
      <w:r w:rsidRPr="00600BB6">
        <w:rPr>
          <w:rFonts w:cs="David"/>
          <w:b/>
          <w:bCs/>
          <w:rtl/>
        </w:rPr>
        <w:t>–</w:t>
      </w:r>
      <w:r w:rsidRPr="00600BB6">
        <w:rPr>
          <w:rFonts w:cs="David" w:hint="cs"/>
          <w:b/>
          <w:bCs/>
          <w:rtl/>
        </w:rPr>
        <w:t xml:space="preserve"> איסור שתייה של משקה משכר ע"י קטין), </w:t>
      </w:r>
      <w:proofErr w:type="spellStart"/>
      <w:r w:rsidRPr="00600BB6">
        <w:rPr>
          <w:rFonts w:cs="David" w:hint="cs"/>
          <w:b/>
          <w:bCs/>
          <w:rtl/>
        </w:rPr>
        <w:t>התשס"ט</w:t>
      </w:r>
      <w:proofErr w:type="spellEnd"/>
      <w:r w:rsidRPr="00600BB6">
        <w:rPr>
          <w:rFonts w:cs="David" w:hint="cs"/>
          <w:b/>
          <w:bCs/>
          <w:rtl/>
        </w:rPr>
        <w:t>-2009,</w:t>
      </w:r>
    </w:p>
    <w:p w14:paraId="77119C11" w14:textId="77777777" w:rsidR="00600BB6" w:rsidRPr="00600BB6" w:rsidRDefault="00600BB6" w:rsidP="00600BB6">
      <w:pPr>
        <w:bidi/>
        <w:jc w:val="center"/>
        <w:rPr>
          <w:rFonts w:cs="David" w:hint="cs"/>
          <w:b/>
          <w:bCs/>
          <w:u w:val="single"/>
          <w:rtl/>
        </w:rPr>
      </w:pPr>
      <w:r w:rsidRPr="00600BB6">
        <w:rPr>
          <w:rFonts w:cs="David" w:hint="cs"/>
          <w:b/>
          <w:bCs/>
          <w:u w:val="single"/>
          <w:rtl/>
        </w:rPr>
        <w:t xml:space="preserve">הצעת חבר הכנסת יריב </w:t>
      </w:r>
      <w:proofErr w:type="spellStart"/>
      <w:r w:rsidRPr="00600BB6">
        <w:rPr>
          <w:rFonts w:cs="David" w:hint="cs"/>
          <w:b/>
          <w:bCs/>
          <w:u w:val="single"/>
          <w:rtl/>
        </w:rPr>
        <w:t>לוין</w:t>
      </w:r>
      <w:proofErr w:type="spellEnd"/>
      <w:r w:rsidRPr="00600BB6">
        <w:rPr>
          <w:rFonts w:cs="David" w:hint="cs"/>
          <w:b/>
          <w:bCs/>
          <w:u w:val="single"/>
          <w:rtl/>
        </w:rPr>
        <w:t xml:space="preserve"> (פ/1515/18), מוועדת החוקה, חוק ומשפט לוועדה אחרת</w:t>
      </w:r>
    </w:p>
    <w:p w14:paraId="799D1E99" w14:textId="77777777" w:rsidR="00600BB6" w:rsidRDefault="00600BB6" w:rsidP="00600BB6">
      <w:pPr>
        <w:bidi/>
        <w:jc w:val="both"/>
        <w:rPr>
          <w:rFonts w:cs="David" w:hint="cs"/>
          <w:rtl/>
        </w:rPr>
      </w:pPr>
    </w:p>
    <w:p w14:paraId="1BABDF7A" w14:textId="77777777" w:rsidR="00600BB6" w:rsidRDefault="00600BB6" w:rsidP="00600BB6">
      <w:pPr>
        <w:bidi/>
        <w:jc w:val="both"/>
        <w:rPr>
          <w:rFonts w:cs="David" w:hint="cs"/>
          <w:rtl/>
        </w:rPr>
      </w:pPr>
    </w:p>
    <w:p w14:paraId="2BA90398" w14:textId="77777777" w:rsidR="00600BB6" w:rsidRPr="00600BB6" w:rsidRDefault="00600BB6" w:rsidP="00600BB6">
      <w:pPr>
        <w:bidi/>
        <w:jc w:val="both"/>
        <w:rPr>
          <w:rFonts w:cs="David" w:hint="cs"/>
          <w:rtl/>
        </w:rPr>
      </w:pPr>
    </w:p>
    <w:p w14:paraId="0DFBA182"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96FB00D" w14:textId="77777777" w:rsidR="00600BB6" w:rsidRPr="00600BB6" w:rsidRDefault="00600BB6" w:rsidP="00600BB6">
      <w:pPr>
        <w:bidi/>
        <w:jc w:val="both"/>
        <w:rPr>
          <w:rFonts w:cs="David" w:hint="cs"/>
          <w:u w:val="single"/>
          <w:rtl/>
        </w:rPr>
      </w:pPr>
    </w:p>
    <w:p w14:paraId="1CC1A290" w14:textId="77777777" w:rsidR="00600BB6" w:rsidRPr="00600BB6" w:rsidRDefault="00600BB6" w:rsidP="00600BB6">
      <w:pPr>
        <w:bidi/>
        <w:jc w:val="both"/>
        <w:rPr>
          <w:rFonts w:cs="David" w:hint="cs"/>
          <w:rtl/>
        </w:rPr>
      </w:pPr>
      <w:r w:rsidRPr="00600BB6">
        <w:rPr>
          <w:rFonts w:cs="David" w:hint="cs"/>
          <w:rtl/>
        </w:rPr>
        <w:tab/>
        <w:t xml:space="preserve">שלום. אני פותח את הישיבה. הנושא הראשון על סדר-היום הוא סעיפים 1, 2 ו-3, ששלושתם שייכים לאותו עניין. הנושאים הם: קביעת ועדות לדיון בהצעות החוק הבאות: א. הצעת חוק רישוי עסקים (תיקון </w:t>
      </w:r>
      <w:r w:rsidRPr="00600BB6">
        <w:rPr>
          <w:rFonts w:cs="David"/>
          <w:rtl/>
        </w:rPr>
        <w:t>–</w:t>
      </w:r>
      <w:r w:rsidRPr="00600BB6">
        <w:rPr>
          <w:rFonts w:cs="David" w:hint="cs"/>
          <w:rtl/>
        </w:rPr>
        <w:t xml:space="preserve"> הגבלה על מכירת משקאות משכרים), </w:t>
      </w:r>
      <w:proofErr w:type="spellStart"/>
      <w:r w:rsidRPr="00600BB6">
        <w:rPr>
          <w:rFonts w:cs="David" w:hint="cs"/>
          <w:rtl/>
        </w:rPr>
        <w:t>התש"ע</w:t>
      </w:r>
      <w:proofErr w:type="spellEnd"/>
      <w:r w:rsidRPr="00600BB6">
        <w:rPr>
          <w:rFonts w:cs="David" w:hint="cs"/>
          <w:rtl/>
        </w:rPr>
        <w:t xml:space="preserve">-2009, הצעת חבר הכנסת דוד רותם (פ/1767/18). ב. הצעת חוק רישוי עסקים (תיקון </w:t>
      </w:r>
      <w:r w:rsidRPr="00600BB6">
        <w:rPr>
          <w:rFonts w:cs="David"/>
          <w:rtl/>
        </w:rPr>
        <w:t>–</w:t>
      </w:r>
      <w:r w:rsidRPr="00600BB6">
        <w:rPr>
          <w:rFonts w:cs="David" w:hint="cs"/>
          <w:rtl/>
        </w:rPr>
        <w:t xml:space="preserve"> איסור מכירת משקאות משכרים בתחנות תדלוק ובבתי עסק הנמצאים בתחומן), </w:t>
      </w:r>
      <w:proofErr w:type="spellStart"/>
      <w:r w:rsidRPr="00600BB6">
        <w:rPr>
          <w:rFonts w:cs="David" w:hint="cs"/>
          <w:rtl/>
        </w:rPr>
        <w:t>התש"ע</w:t>
      </w:r>
      <w:proofErr w:type="spellEnd"/>
      <w:r w:rsidRPr="00600BB6">
        <w:rPr>
          <w:rFonts w:cs="David" w:hint="cs"/>
          <w:rtl/>
        </w:rPr>
        <w:t xml:space="preserve">-2009 (פ/1810/18), הצעת חבר הכנסת אורי </w:t>
      </w:r>
      <w:proofErr w:type="spellStart"/>
      <w:r w:rsidRPr="00600BB6">
        <w:rPr>
          <w:rFonts w:cs="David" w:hint="cs"/>
          <w:rtl/>
        </w:rPr>
        <w:t>אורבך</w:t>
      </w:r>
      <w:proofErr w:type="spellEnd"/>
      <w:r w:rsidRPr="00600BB6">
        <w:rPr>
          <w:rFonts w:cs="David" w:hint="cs"/>
          <w:rtl/>
        </w:rPr>
        <w:t xml:space="preserve">. ג. הצעת חוק המאבק בתופעת השכרות (הוראת שעה), </w:t>
      </w:r>
      <w:proofErr w:type="spellStart"/>
      <w:r w:rsidRPr="00600BB6">
        <w:rPr>
          <w:rFonts w:cs="David" w:hint="cs"/>
          <w:rtl/>
        </w:rPr>
        <w:t>התש"ע</w:t>
      </w:r>
      <w:proofErr w:type="spellEnd"/>
      <w:r w:rsidRPr="00600BB6">
        <w:rPr>
          <w:rFonts w:cs="David" w:hint="cs"/>
          <w:rtl/>
        </w:rPr>
        <w:t xml:space="preserve">-2009 (מ/469). </w:t>
      </w:r>
    </w:p>
    <w:p w14:paraId="4B863EDC" w14:textId="77777777" w:rsidR="00600BB6" w:rsidRPr="00600BB6" w:rsidRDefault="00600BB6" w:rsidP="00600BB6">
      <w:pPr>
        <w:bidi/>
        <w:jc w:val="both"/>
        <w:rPr>
          <w:rFonts w:cs="David" w:hint="cs"/>
          <w:rtl/>
        </w:rPr>
      </w:pPr>
    </w:p>
    <w:p w14:paraId="782661E0" w14:textId="77777777" w:rsidR="00600BB6" w:rsidRPr="00600BB6" w:rsidRDefault="00600BB6" w:rsidP="00600BB6">
      <w:pPr>
        <w:bidi/>
        <w:ind w:firstLine="720"/>
        <w:jc w:val="both"/>
        <w:rPr>
          <w:rFonts w:cs="David" w:hint="cs"/>
          <w:rtl/>
        </w:rPr>
      </w:pPr>
      <w:r w:rsidRPr="00600BB6">
        <w:rPr>
          <w:rFonts w:cs="David" w:hint="cs"/>
          <w:rtl/>
        </w:rPr>
        <w:t xml:space="preserve">באותו עניין יש שני נושאים: בקשת יו"ר ועדת הפנים והגנת הסביבה להעברת הצעת חוק רישוי עסקים (תיקון </w:t>
      </w:r>
      <w:r w:rsidRPr="00600BB6">
        <w:rPr>
          <w:rFonts w:cs="David"/>
          <w:rtl/>
        </w:rPr>
        <w:t>–</w:t>
      </w:r>
      <w:r w:rsidRPr="00600BB6">
        <w:rPr>
          <w:rFonts w:cs="David" w:hint="cs"/>
          <w:rtl/>
        </w:rPr>
        <w:t xml:space="preserve"> הגבלה על מכירת משקאות משכרים), </w:t>
      </w:r>
      <w:proofErr w:type="spellStart"/>
      <w:r w:rsidRPr="00600BB6">
        <w:rPr>
          <w:rFonts w:cs="David" w:hint="cs"/>
          <w:rtl/>
        </w:rPr>
        <w:t>התש"ע</w:t>
      </w:r>
      <w:proofErr w:type="spellEnd"/>
      <w:r w:rsidRPr="00600BB6">
        <w:rPr>
          <w:rFonts w:cs="David" w:hint="cs"/>
          <w:rtl/>
        </w:rPr>
        <w:t xml:space="preserve">-2009, הצעת חבר הכנסת חיים כץ (פ/1794/18), מוועדת הפנים והגנת הסביבה לוועדה אחרת. וכן בקשת יו"ר ועדת החוקה, חוק ומשפט להעברת הצעת חוק העונשין (תיקון </w:t>
      </w:r>
      <w:r w:rsidRPr="00600BB6">
        <w:rPr>
          <w:rFonts w:cs="David"/>
          <w:rtl/>
        </w:rPr>
        <w:t>–</w:t>
      </w:r>
      <w:r w:rsidRPr="00600BB6">
        <w:rPr>
          <w:rFonts w:cs="David" w:hint="cs"/>
          <w:rtl/>
        </w:rPr>
        <w:t xml:space="preserve"> איסור שתייה של משקה משכר ע"י קטין), </w:t>
      </w:r>
      <w:proofErr w:type="spellStart"/>
      <w:r w:rsidRPr="00600BB6">
        <w:rPr>
          <w:rFonts w:cs="David" w:hint="cs"/>
          <w:rtl/>
        </w:rPr>
        <w:t>התשס"ט</w:t>
      </w:r>
      <w:proofErr w:type="spellEnd"/>
      <w:r w:rsidRPr="00600BB6">
        <w:rPr>
          <w:rFonts w:cs="David" w:hint="cs"/>
          <w:rtl/>
        </w:rPr>
        <w:t xml:space="preserve">-2009, הצעת חבר הכנסת יריב </w:t>
      </w:r>
      <w:proofErr w:type="spellStart"/>
      <w:r w:rsidRPr="00600BB6">
        <w:rPr>
          <w:rFonts w:cs="David" w:hint="cs"/>
          <w:rtl/>
        </w:rPr>
        <w:t>לוין</w:t>
      </w:r>
      <w:proofErr w:type="spellEnd"/>
      <w:r w:rsidRPr="00600BB6">
        <w:rPr>
          <w:rFonts w:cs="David" w:hint="cs"/>
          <w:rtl/>
        </w:rPr>
        <w:t xml:space="preserve"> (פ/1515/18), מוועדת החוקה, חוק ומשפט לוועדה אחרת. </w:t>
      </w:r>
    </w:p>
    <w:p w14:paraId="7385B40D" w14:textId="77777777" w:rsidR="00600BB6" w:rsidRPr="00600BB6" w:rsidRDefault="00600BB6" w:rsidP="00600BB6">
      <w:pPr>
        <w:bidi/>
        <w:ind w:firstLine="720"/>
        <w:jc w:val="both"/>
        <w:rPr>
          <w:rFonts w:cs="David" w:hint="cs"/>
          <w:rtl/>
        </w:rPr>
      </w:pPr>
    </w:p>
    <w:p w14:paraId="6B59434B" w14:textId="77777777" w:rsidR="00600BB6" w:rsidRPr="00600BB6" w:rsidRDefault="00600BB6" w:rsidP="00600BB6">
      <w:pPr>
        <w:bidi/>
        <w:ind w:firstLine="720"/>
        <w:jc w:val="both"/>
        <w:rPr>
          <w:rFonts w:cs="David" w:hint="cs"/>
          <w:rtl/>
        </w:rPr>
      </w:pPr>
      <w:r w:rsidRPr="00600BB6">
        <w:rPr>
          <w:rFonts w:cs="David" w:hint="cs"/>
          <w:rtl/>
        </w:rPr>
        <w:t xml:space="preserve">לאחר דין ודברים שהתקיים, גובשה הסכמה לפיה כל ההצעות האלה תעבורנה לדיון בוועדה משותפת לוועדת הפנים והגנת הסביבה ולוועדת חוקה, חוק ומשפט, בראשות יושב-ראש ועדת הפנים והגנת הסביבה. אתמול התבקשתי על-ידי יושב-ראש הוועדה למאבק בנגע הסמים, חבר הכנסת ברכה, שהנושאים האלה יועברו לדיון אצלו בוועדה. אפשרתי לדחות את הדיון להיום על-מנת לאפשר לו לבוא בדברים עם חברי הכנסת אזולאי ורותם, בשים לב לעובדה שלפחות מבחינת הגדרת הסמכות הפורמאלית של הוועדה, אין הנושא של האלכוהול נכלל בתוך מסגרת הסמכות שלה. בסופו של עניין אני מבין שחברי הכנסת אזולאי ורותם מבקשים לקיים את ההסדר כפי שהוא הוצע אתמול מלכתחילה. לטעמי זה גם ההסדר הנכון, ולכן אני מציע שכל ההצעות האלה תועברנה לדיון בוועדה משותפת של ועדת הפנים והגנת הסביבה וועדת החוקה, חוק ומשפט. </w:t>
      </w:r>
    </w:p>
    <w:p w14:paraId="5A7775BA" w14:textId="77777777" w:rsidR="00600BB6" w:rsidRPr="00600BB6" w:rsidRDefault="00600BB6" w:rsidP="00600BB6">
      <w:pPr>
        <w:bidi/>
        <w:ind w:firstLine="720"/>
        <w:jc w:val="both"/>
        <w:rPr>
          <w:rFonts w:cs="David" w:hint="cs"/>
          <w:rtl/>
        </w:rPr>
      </w:pPr>
    </w:p>
    <w:p w14:paraId="33EC468C" w14:textId="77777777" w:rsidR="00600BB6" w:rsidRPr="00600BB6" w:rsidRDefault="00600BB6" w:rsidP="00600BB6">
      <w:pPr>
        <w:bidi/>
        <w:ind w:firstLine="720"/>
        <w:jc w:val="both"/>
        <w:rPr>
          <w:rFonts w:cs="David" w:hint="cs"/>
          <w:rtl/>
        </w:rPr>
      </w:pPr>
      <w:r w:rsidRPr="00600BB6">
        <w:rPr>
          <w:rFonts w:cs="David" w:hint="cs"/>
          <w:rtl/>
        </w:rPr>
        <w:t xml:space="preserve">הרכב הוועדה יהיה כזה: מטעם ועדת הפנים והגנת הסביבה יהיו חברים חבר הכנסת דוד אזולאי היושב-ראש, וכן חברי הכנסת ציון </w:t>
      </w:r>
      <w:proofErr w:type="spellStart"/>
      <w:r w:rsidRPr="00600BB6">
        <w:rPr>
          <w:rFonts w:cs="David" w:hint="cs"/>
          <w:rtl/>
        </w:rPr>
        <w:t>פיניאן</w:t>
      </w:r>
      <w:proofErr w:type="spellEnd"/>
      <w:r w:rsidRPr="00600BB6">
        <w:rPr>
          <w:rFonts w:cs="David" w:hint="cs"/>
          <w:rtl/>
        </w:rPr>
        <w:t xml:space="preserve">, יעקב אדרי </w:t>
      </w:r>
      <w:proofErr w:type="spellStart"/>
      <w:r w:rsidRPr="00600BB6">
        <w:rPr>
          <w:rFonts w:cs="David" w:hint="cs"/>
          <w:rtl/>
        </w:rPr>
        <w:t>ואברהים</w:t>
      </w:r>
      <w:proofErr w:type="spellEnd"/>
      <w:r w:rsidRPr="00600BB6">
        <w:rPr>
          <w:rFonts w:cs="David" w:hint="cs"/>
          <w:rtl/>
        </w:rPr>
        <w:t xml:space="preserve"> צרצור. מטעם ועדת החוקה, חוק  ומשפט יהיו חברי הכנסת דוד רותם, מיכאל בן-ארי, כרמל שאמה ואורי </w:t>
      </w:r>
      <w:proofErr w:type="spellStart"/>
      <w:r w:rsidRPr="00600BB6">
        <w:rPr>
          <w:rFonts w:cs="David" w:hint="cs"/>
          <w:rtl/>
        </w:rPr>
        <w:t>אורבך</w:t>
      </w:r>
      <w:proofErr w:type="spellEnd"/>
      <w:r w:rsidRPr="00600BB6">
        <w:rPr>
          <w:rFonts w:cs="David" w:hint="cs"/>
          <w:rtl/>
        </w:rPr>
        <w:t xml:space="preserve">. </w:t>
      </w:r>
    </w:p>
    <w:p w14:paraId="0A5B4ADF" w14:textId="77777777" w:rsidR="00600BB6" w:rsidRPr="00600BB6" w:rsidRDefault="00600BB6" w:rsidP="00600BB6">
      <w:pPr>
        <w:bidi/>
        <w:ind w:firstLine="720"/>
        <w:jc w:val="both"/>
        <w:rPr>
          <w:rFonts w:cs="David" w:hint="cs"/>
          <w:rtl/>
        </w:rPr>
      </w:pPr>
    </w:p>
    <w:p w14:paraId="6B53F09A" w14:textId="77777777" w:rsidR="00600BB6" w:rsidRPr="00600BB6" w:rsidRDefault="00600BB6" w:rsidP="00600BB6">
      <w:pPr>
        <w:bidi/>
        <w:jc w:val="both"/>
        <w:rPr>
          <w:rFonts w:cs="David" w:hint="cs"/>
          <w:u w:val="single"/>
          <w:rtl/>
        </w:rPr>
      </w:pPr>
      <w:proofErr w:type="spellStart"/>
      <w:r w:rsidRPr="00600BB6">
        <w:rPr>
          <w:rFonts w:cs="David" w:hint="cs"/>
          <w:u w:val="single"/>
          <w:rtl/>
        </w:rPr>
        <w:t>חנא</w:t>
      </w:r>
      <w:proofErr w:type="spellEnd"/>
      <w:r w:rsidRPr="00600BB6">
        <w:rPr>
          <w:rFonts w:cs="David" w:hint="cs"/>
          <w:u w:val="single"/>
          <w:rtl/>
        </w:rPr>
        <w:t xml:space="preserve"> </w:t>
      </w:r>
      <w:proofErr w:type="spellStart"/>
      <w:r w:rsidRPr="00600BB6">
        <w:rPr>
          <w:rFonts w:cs="David" w:hint="cs"/>
          <w:u w:val="single"/>
          <w:rtl/>
        </w:rPr>
        <w:t>סוייד</w:t>
      </w:r>
      <w:proofErr w:type="spellEnd"/>
      <w:r w:rsidRPr="00600BB6">
        <w:rPr>
          <w:rFonts w:cs="David" w:hint="cs"/>
          <w:u w:val="single"/>
          <w:rtl/>
        </w:rPr>
        <w:t>:</w:t>
      </w:r>
    </w:p>
    <w:p w14:paraId="0E422881" w14:textId="77777777" w:rsidR="00600BB6" w:rsidRPr="00600BB6" w:rsidRDefault="00600BB6" w:rsidP="00600BB6">
      <w:pPr>
        <w:bidi/>
        <w:jc w:val="both"/>
        <w:rPr>
          <w:rFonts w:cs="David" w:hint="cs"/>
          <w:u w:val="single"/>
          <w:rtl/>
        </w:rPr>
      </w:pPr>
    </w:p>
    <w:p w14:paraId="1B18875A" w14:textId="77777777" w:rsidR="00600BB6" w:rsidRPr="00600BB6" w:rsidRDefault="00600BB6" w:rsidP="00600BB6">
      <w:pPr>
        <w:bidi/>
        <w:ind w:firstLine="720"/>
        <w:jc w:val="both"/>
        <w:rPr>
          <w:rFonts w:cs="David" w:hint="cs"/>
          <w:rtl/>
        </w:rPr>
      </w:pPr>
      <w:r w:rsidRPr="00600BB6">
        <w:rPr>
          <w:rFonts w:cs="David" w:hint="cs"/>
          <w:rtl/>
        </w:rPr>
        <w:t xml:space="preserve">ברצוני לשאול למה הוועדה למלחמה בנגע הסמים לא בעובי הקורה, אם לא באופן פרטני לפחות בהרכב הכולל של כמה ועדות ביחד. ברור הקשר האמיץ בין הנושא הזה לבין העיסוק של הוועדה למלחמה בנגע הסמים, ולכן כינון הוועדה המיוחדת המשותפת הזאת, אפילו ללא השתתפות של הוועדה למלחמה בנגע הסמים, נראה לי מוזר לחלוטין. </w:t>
      </w:r>
    </w:p>
    <w:p w14:paraId="170D3ACD" w14:textId="77777777" w:rsidR="00600BB6" w:rsidRPr="00600BB6" w:rsidRDefault="00600BB6" w:rsidP="00600BB6">
      <w:pPr>
        <w:bidi/>
        <w:ind w:firstLine="720"/>
        <w:jc w:val="both"/>
        <w:rPr>
          <w:rFonts w:cs="David" w:hint="cs"/>
          <w:rtl/>
        </w:rPr>
      </w:pPr>
    </w:p>
    <w:p w14:paraId="7195794D"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E5B6CF9" w14:textId="77777777" w:rsidR="00600BB6" w:rsidRPr="00600BB6" w:rsidRDefault="00600BB6" w:rsidP="00600BB6">
      <w:pPr>
        <w:bidi/>
        <w:jc w:val="both"/>
        <w:rPr>
          <w:rFonts w:cs="David" w:hint="cs"/>
          <w:u w:val="single"/>
          <w:rtl/>
        </w:rPr>
      </w:pPr>
    </w:p>
    <w:p w14:paraId="64703272" w14:textId="77777777" w:rsidR="00600BB6" w:rsidRPr="00600BB6" w:rsidRDefault="00600BB6" w:rsidP="00600BB6">
      <w:pPr>
        <w:bidi/>
        <w:ind w:firstLine="565"/>
        <w:jc w:val="both"/>
        <w:rPr>
          <w:rFonts w:cs="David" w:hint="cs"/>
          <w:rtl/>
        </w:rPr>
      </w:pPr>
      <w:r w:rsidRPr="00600BB6">
        <w:rPr>
          <w:rFonts w:cs="David" w:hint="cs"/>
          <w:rtl/>
        </w:rPr>
        <w:t xml:space="preserve">אמרתי את הדברים קודם, אבל אחזור עליהם. ראשית, הצעות החוק עוסקות בשני מרכיבים עיקריים, האחד תיקון לחוק רישוי עסקים שמצוי בסמכות מלאה של ועדת הפנים והגנת הסביבה, והנושא השני הוא תיקונים לחוק העונשין, שכולם בסמכות ועדת החוקה, חוק ומשפט. הוועדה למלחמה בנגע הסמים כשמה כן היא. על-פי הגדרת תפקידה הרשמית היא לא כוללת </w:t>
      </w:r>
      <w:r w:rsidRPr="00600BB6">
        <w:rPr>
          <w:rFonts w:cs="David" w:hint="cs"/>
          <w:rtl/>
        </w:rPr>
        <w:lastRenderedPageBreak/>
        <w:t xml:space="preserve">טיפול בנושא אלכוהול. נכון שהוועדה קיימה דיונים בנושא האלכוהול, השתתפתי באחד מהם שהיה דיון חשוב מאוד וממצה ונעשה גם בצורה שתרמה מאוד להבנת העניין, אבל אין זה תחום עיסוקה הרשמי. מאחר שגם אין דרך להקים ועדה משותפת משולשת, ברור לגמרי שגם לוועדת הפנים וגם לוועדת החוקה יש זיקה הרבה יותר ישירה וברורה להצעות החוק ולנושאים שהן כוללות, מאשר הוועדה למלחמה בנגע הסמים. מכאן ההסדר שגובש מלכתחילה. אמרתי אתמול שאני מוכן לתת עוד יום כדי לראות אם יש איזשהו רצון להגיע להבנה אחרת, אבל אני חושב שבמידה רבה של צדק לא הגיעו להבנה אחרת, כי במקרה המסוים הזה צודקים ראשי ועדת הפנים וועדת החוקה שאומרים שהנושאים האלה הם נושאים שבסמכותם וצריכים להידון בוועדה משותפת שלהם ויש להם בעניין הזה עדיפות ברורה על פני הוועדה למאבק בנגע הסמים. </w:t>
      </w:r>
    </w:p>
    <w:p w14:paraId="3F4C1CC6" w14:textId="77777777" w:rsidR="00600BB6" w:rsidRPr="00600BB6" w:rsidRDefault="00600BB6" w:rsidP="00600BB6">
      <w:pPr>
        <w:bidi/>
        <w:ind w:firstLine="565"/>
        <w:jc w:val="both"/>
        <w:rPr>
          <w:rFonts w:cs="David" w:hint="cs"/>
          <w:rtl/>
        </w:rPr>
      </w:pPr>
    </w:p>
    <w:p w14:paraId="65F8BE34" w14:textId="77777777" w:rsidR="00600BB6" w:rsidRPr="00600BB6" w:rsidRDefault="00600BB6" w:rsidP="00600BB6">
      <w:pPr>
        <w:bidi/>
        <w:jc w:val="both"/>
        <w:rPr>
          <w:rFonts w:cs="David" w:hint="cs"/>
          <w:u w:val="single"/>
          <w:rtl/>
        </w:rPr>
      </w:pPr>
      <w:proofErr w:type="spellStart"/>
      <w:r w:rsidRPr="00600BB6">
        <w:rPr>
          <w:rFonts w:cs="David" w:hint="cs"/>
          <w:u w:val="single"/>
          <w:rtl/>
        </w:rPr>
        <w:t>חנא</w:t>
      </w:r>
      <w:proofErr w:type="spellEnd"/>
      <w:r w:rsidRPr="00600BB6">
        <w:rPr>
          <w:rFonts w:cs="David" w:hint="cs"/>
          <w:u w:val="single"/>
          <w:rtl/>
        </w:rPr>
        <w:t xml:space="preserve"> </w:t>
      </w:r>
      <w:proofErr w:type="spellStart"/>
      <w:r w:rsidRPr="00600BB6">
        <w:rPr>
          <w:rFonts w:cs="David" w:hint="cs"/>
          <w:u w:val="single"/>
          <w:rtl/>
        </w:rPr>
        <w:t>סוייד</w:t>
      </w:r>
      <w:proofErr w:type="spellEnd"/>
      <w:r w:rsidRPr="00600BB6">
        <w:rPr>
          <w:rFonts w:cs="David" w:hint="cs"/>
          <w:u w:val="single"/>
          <w:rtl/>
        </w:rPr>
        <w:t>:</w:t>
      </w:r>
    </w:p>
    <w:p w14:paraId="12A5CEC6" w14:textId="77777777" w:rsidR="00600BB6" w:rsidRPr="00600BB6" w:rsidRDefault="00600BB6" w:rsidP="00600BB6">
      <w:pPr>
        <w:bidi/>
        <w:jc w:val="both"/>
        <w:rPr>
          <w:rFonts w:cs="David" w:hint="cs"/>
          <w:u w:val="single"/>
          <w:rtl/>
        </w:rPr>
      </w:pPr>
    </w:p>
    <w:p w14:paraId="7DFA3B65" w14:textId="77777777" w:rsidR="00600BB6" w:rsidRPr="00600BB6" w:rsidRDefault="00600BB6" w:rsidP="00600BB6">
      <w:pPr>
        <w:bidi/>
        <w:ind w:firstLine="565"/>
        <w:jc w:val="both"/>
        <w:rPr>
          <w:rFonts w:cs="David" w:hint="cs"/>
          <w:rtl/>
        </w:rPr>
      </w:pPr>
      <w:r w:rsidRPr="00600BB6">
        <w:rPr>
          <w:rFonts w:cs="David" w:hint="cs"/>
          <w:rtl/>
        </w:rPr>
        <w:t xml:space="preserve">אדוני היושב-ראש, אני כמובן לא מערער על הקשר של ועדת הפנים ושל ועדת החוקה, חוק ומשפט. לא זו הכוונה שלי. אבל לטעון שלוועדה למלחמה בנגע הסמים, באופן אובייקטיבי ומהותי, אין קשר לתופעה הזאת, אני חושב שזה לא טעם טוב. </w:t>
      </w:r>
    </w:p>
    <w:p w14:paraId="03C59E1C" w14:textId="77777777" w:rsidR="00600BB6" w:rsidRPr="00600BB6" w:rsidRDefault="00600BB6" w:rsidP="00600BB6">
      <w:pPr>
        <w:bidi/>
        <w:ind w:firstLine="565"/>
        <w:jc w:val="both"/>
        <w:rPr>
          <w:rFonts w:cs="David" w:hint="cs"/>
          <w:rtl/>
        </w:rPr>
      </w:pPr>
    </w:p>
    <w:p w14:paraId="4F4F5AEF"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2605698" w14:textId="77777777" w:rsidR="00600BB6" w:rsidRPr="00600BB6" w:rsidRDefault="00600BB6" w:rsidP="00600BB6">
      <w:pPr>
        <w:bidi/>
        <w:jc w:val="both"/>
        <w:rPr>
          <w:rFonts w:cs="David" w:hint="cs"/>
          <w:u w:val="single"/>
          <w:rtl/>
        </w:rPr>
      </w:pPr>
    </w:p>
    <w:p w14:paraId="34E6E1E8" w14:textId="77777777" w:rsidR="00600BB6" w:rsidRPr="00600BB6" w:rsidRDefault="00600BB6" w:rsidP="00600BB6">
      <w:pPr>
        <w:bidi/>
        <w:ind w:firstLine="565"/>
        <w:jc w:val="both"/>
        <w:rPr>
          <w:rFonts w:cs="David" w:hint="cs"/>
          <w:rtl/>
        </w:rPr>
      </w:pPr>
      <w:r w:rsidRPr="00600BB6">
        <w:rPr>
          <w:rFonts w:cs="David" w:hint="cs"/>
          <w:rtl/>
        </w:rPr>
        <w:tab/>
        <w:t xml:space="preserve"> לא טענתי את זה. אסור גם להבין את זה כך. אמרתי שהגדרת תפקידה הרשמית היא כזאת. אמרתי יותר מזה, שהוועדה אכן בכל זאת עסקה בנושא האלכוהול, ואפילו עסקה בו בצורה טובה ומועילה. אבל לפחות ברמה הרשמית ונוכח המהות של ההצעות שבפנינו, אני חושב שצודקים ראשי הוועדות שהזיקה שלהם היא חזקה יותר. לא אמרתי שלוועדת הסמים אין זיקה בכלל. </w:t>
      </w:r>
    </w:p>
    <w:p w14:paraId="18754F36" w14:textId="77777777" w:rsidR="00600BB6" w:rsidRPr="00600BB6" w:rsidRDefault="00600BB6" w:rsidP="00600BB6">
      <w:pPr>
        <w:bidi/>
        <w:ind w:firstLine="565"/>
        <w:jc w:val="both"/>
        <w:rPr>
          <w:rFonts w:cs="David" w:hint="cs"/>
          <w:rtl/>
        </w:rPr>
      </w:pPr>
    </w:p>
    <w:p w14:paraId="676C7A7F" w14:textId="77777777" w:rsidR="00600BB6" w:rsidRPr="00600BB6" w:rsidRDefault="00600BB6" w:rsidP="00600BB6">
      <w:pPr>
        <w:bidi/>
        <w:jc w:val="both"/>
        <w:rPr>
          <w:rFonts w:cs="David" w:hint="cs"/>
          <w:u w:val="single"/>
          <w:rtl/>
        </w:rPr>
      </w:pPr>
      <w:proofErr w:type="spellStart"/>
      <w:r w:rsidRPr="00600BB6">
        <w:rPr>
          <w:rFonts w:cs="David" w:hint="cs"/>
          <w:u w:val="single"/>
          <w:rtl/>
        </w:rPr>
        <w:t>חנא</w:t>
      </w:r>
      <w:proofErr w:type="spellEnd"/>
      <w:r w:rsidRPr="00600BB6">
        <w:rPr>
          <w:rFonts w:cs="David" w:hint="cs"/>
          <w:u w:val="single"/>
          <w:rtl/>
        </w:rPr>
        <w:t xml:space="preserve"> </w:t>
      </w:r>
      <w:proofErr w:type="spellStart"/>
      <w:r w:rsidRPr="00600BB6">
        <w:rPr>
          <w:rFonts w:cs="David" w:hint="cs"/>
          <w:u w:val="single"/>
          <w:rtl/>
        </w:rPr>
        <w:t>סוייד</w:t>
      </w:r>
      <w:proofErr w:type="spellEnd"/>
      <w:r w:rsidRPr="00600BB6">
        <w:rPr>
          <w:rFonts w:cs="David" w:hint="cs"/>
          <w:u w:val="single"/>
          <w:rtl/>
        </w:rPr>
        <w:t>:</w:t>
      </w:r>
    </w:p>
    <w:p w14:paraId="47A43699" w14:textId="77777777" w:rsidR="00600BB6" w:rsidRPr="00600BB6" w:rsidRDefault="00600BB6" w:rsidP="00600BB6">
      <w:pPr>
        <w:bidi/>
        <w:jc w:val="both"/>
        <w:rPr>
          <w:rFonts w:cs="David" w:hint="cs"/>
          <w:u w:val="single"/>
          <w:rtl/>
        </w:rPr>
      </w:pPr>
    </w:p>
    <w:p w14:paraId="01CF6AF8" w14:textId="77777777" w:rsidR="00600BB6" w:rsidRPr="00600BB6" w:rsidRDefault="00600BB6" w:rsidP="00600BB6">
      <w:pPr>
        <w:bidi/>
        <w:ind w:firstLine="565"/>
        <w:jc w:val="both"/>
        <w:rPr>
          <w:rFonts w:cs="David" w:hint="cs"/>
          <w:rtl/>
        </w:rPr>
      </w:pPr>
      <w:r w:rsidRPr="00600BB6">
        <w:rPr>
          <w:rFonts w:cs="David" w:hint="cs"/>
          <w:rtl/>
        </w:rPr>
        <w:t>האם ראשי הוועדות שנאבקו שהנושא הזה יבוא לוועדה משותפת שלהם מתנגדים לכך שוועדת הסמים לא תהיה בהרכב הזה?</w:t>
      </w:r>
    </w:p>
    <w:p w14:paraId="0D476857" w14:textId="77777777" w:rsidR="00600BB6" w:rsidRPr="00600BB6" w:rsidRDefault="00600BB6" w:rsidP="00600BB6">
      <w:pPr>
        <w:bidi/>
        <w:ind w:firstLine="565"/>
        <w:jc w:val="both"/>
        <w:rPr>
          <w:rFonts w:cs="David" w:hint="cs"/>
          <w:rtl/>
        </w:rPr>
      </w:pPr>
    </w:p>
    <w:p w14:paraId="077A8696"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289DCB6" w14:textId="77777777" w:rsidR="00600BB6" w:rsidRPr="00600BB6" w:rsidRDefault="00600BB6" w:rsidP="00600BB6">
      <w:pPr>
        <w:bidi/>
        <w:jc w:val="both"/>
        <w:rPr>
          <w:rFonts w:cs="David" w:hint="cs"/>
          <w:u w:val="single"/>
          <w:rtl/>
        </w:rPr>
      </w:pPr>
    </w:p>
    <w:p w14:paraId="7DE4ED7C" w14:textId="77777777" w:rsidR="00600BB6" w:rsidRPr="00600BB6" w:rsidRDefault="00600BB6" w:rsidP="00600BB6">
      <w:pPr>
        <w:bidi/>
        <w:ind w:firstLine="565"/>
        <w:jc w:val="both"/>
        <w:rPr>
          <w:rFonts w:cs="David" w:hint="cs"/>
          <w:rtl/>
        </w:rPr>
      </w:pPr>
      <w:r w:rsidRPr="00600BB6">
        <w:rPr>
          <w:rFonts w:cs="David" w:hint="cs"/>
          <w:rtl/>
        </w:rPr>
        <w:tab/>
        <w:t xml:space="preserve"> לא ניתן. אין ועדה משולשת. </w:t>
      </w:r>
    </w:p>
    <w:p w14:paraId="5277B044" w14:textId="77777777" w:rsidR="00600BB6" w:rsidRPr="00600BB6" w:rsidRDefault="00600BB6" w:rsidP="00600BB6">
      <w:pPr>
        <w:bidi/>
        <w:ind w:firstLine="565"/>
        <w:jc w:val="both"/>
        <w:rPr>
          <w:rFonts w:cs="David" w:hint="cs"/>
          <w:rtl/>
        </w:rPr>
      </w:pPr>
    </w:p>
    <w:p w14:paraId="54B1F67F" w14:textId="77777777" w:rsidR="00600BB6" w:rsidRPr="00600BB6" w:rsidRDefault="00600BB6" w:rsidP="00600BB6">
      <w:pPr>
        <w:bidi/>
        <w:jc w:val="both"/>
        <w:rPr>
          <w:rFonts w:cs="David" w:hint="cs"/>
          <w:u w:val="single"/>
          <w:rtl/>
        </w:rPr>
      </w:pPr>
      <w:proofErr w:type="spellStart"/>
      <w:r w:rsidRPr="00600BB6">
        <w:rPr>
          <w:rFonts w:cs="David" w:hint="cs"/>
          <w:u w:val="single"/>
          <w:rtl/>
        </w:rPr>
        <w:t>חנא</w:t>
      </w:r>
      <w:proofErr w:type="spellEnd"/>
      <w:r w:rsidRPr="00600BB6">
        <w:rPr>
          <w:rFonts w:cs="David" w:hint="cs"/>
          <w:u w:val="single"/>
          <w:rtl/>
        </w:rPr>
        <w:t xml:space="preserve"> </w:t>
      </w:r>
      <w:proofErr w:type="spellStart"/>
      <w:r w:rsidRPr="00600BB6">
        <w:rPr>
          <w:rFonts w:cs="David" w:hint="cs"/>
          <w:u w:val="single"/>
          <w:rtl/>
        </w:rPr>
        <w:t>סוייד</w:t>
      </w:r>
      <w:proofErr w:type="spellEnd"/>
      <w:r w:rsidRPr="00600BB6">
        <w:rPr>
          <w:rFonts w:cs="David" w:hint="cs"/>
          <w:u w:val="single"/>
          <w:rtl/>
        </w:rPr>
        <w:t>:</w:t>
      </w:r>
    </w:p>
    <w:p w14:paraId="4A4A3F27" w14:textId="77777777" w:rsidR="00600BB6" w:rsidRPr="00600BB6" w:rsidRDefault="00600BB6" w:rsidP="00600BB6">
      <w:pPr>
        <w:bidi/>
        <w:jc w:val="both"/>
        <w:rPr>
          <w:rFonts w:cs="David" w:hint="cs"/>
          <w:u w:val="single"/>
          <w:rtl/>
        </w:rPr>
      </w:pPr>
    </w:p>
    <w:p w14:paraId="1D658CEB" w14:textId="77777777" w:rsidR="00600BB6" w:rsidRPr="00600BB6" w:rsidRDefault="00600BB6" w:rsidP="00600BB6">
      <w:pPr>
        <w:bidi/>
        <w:ind w:firstLine="565"/>
        <w:jc w:val="both"/>
        <w:rPr>
          <w:rFonts w:cs="David" w:hint="cs"/>
          <w:rtl/>
        </w:rPr>
      </w:pPr>
      <w:r w:rsidRPr="00600BB6">
        <w:rPr>
          <w:rFonts w:cs="David" w:hint="cs"/>
          <w:rtl/>
        </w:rPr>
        <w:t xml:space="preserve">האם לא היו מקרים שבהם </w:t>
      </w:r>
      <w:proofErr w:type="spellStart"/>
      <w:r w:rsidRPr="00600BB6">
        <w:rPr>
          <w:rFonts w:cs="David" w:hint="cs"/>
          <w:rtl/>
        </w:rPr>
        <w:t>היתה</w:t>
      </w:r>
      <w:proofErr w:type="spellEnd"/>
      <w:r w:rsidRPr="00600BB6">
        <w:rPr>
          <w:rFonts w:cs="David" w:hint="cs"/>
          <w:rtl/>
        </w:rPr>
        <w:t xml:space="preserve"> ועדה משולשת?</w:t>
      </w:r>
    </w:p>
    <w:p w14:paraId="5BDBCD5D" w14:textId="77777777" w:rsidR="00600BB6" w:rsidRPr="00600BB6" w:rsidRDefault="00600BB6" w:rsidP="00600BB6">
      <w:pPr>
        <w:bidi/>
        <w:ind w:firstLine="565"/>
        <w:jc w:val="both"/>
        <w:rPr>
          <w:rFonts w:cs="David" w:hint="cs"/>
          <w:rtl/>
        </w:rPr>
      </w:pPr>
    </w:p>
    <w:p w14:paraId="1A625941"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4A06DEBD" w14:textId="77777777" w:rsidR="00600BB6" w:rsidRPr="00600BB6" w:rsidRDefault="00600BB6" w:rsidP="00600BB6">
      <w:pPr>
        <w:bidi/>
        <w:jc w:val="both"/>
        <w:rPr>
          <w:rFonts w:cs="David" w:hint="cs"/>
          <w:u w:val="single"/>
          <w:rtl/>
        </w:rPr>
      </w:pPr>
    </w:p>
    <w:p w14:paraId="049BE77C" w14:textId="77777777" w:rsidR="00600BB6" w:rsidRPr="00600BB6" w:rsidRDefault="00600BB6" w:rsidP="00600BB6">
      <w:pPr>
        <w:bidi/>
        <w:ind w:firstLine="565"/>
        <w:jc w:val="both"/>
        <w:rPr>
          <w:rFonts w:cs="David" w:hint="cs"/>
          <w:rtl/>
        </w:rPr>
      </w:pPr>
      <w:r w:rsidRPr="00600BB6">
        <w:rPr>
          <w:rFonts w:cs="David" w:hint="cs"/>
          <w:rtl/>
        </w:rPr>
        <w:tab/>
        <w:t xml:space="preserve"> אני לא מכיר דבר כזה. מאז שאני כאן, וזו אומנם לא תקופה ארוכה, לא היה דבר כזה. אומרים לי כאן שהתקנון איננו מאפשר את זה. אין ספק שחברי הוועדה למאבק בנגע הסמים יכולים להיות מוזמנים לישיבות ככל חבר כנסת אחר. אגב, אני יכול לומר לך שאנחנו מתכוונים לתקן בתקנון ולהגדיר בו באופן מפורש, שכל חבר כנסת רשאי לבוא ולהשתתף בכל דיון, דבר שהוא ממילא בנוהל וקיים היום. אני חושב שטוב יעשו אם אכן ייקחו חלק. אגב, גם הרכב הוועדה, כמו שאומר חבר הכנסת אזולאי, הוא הרכב מאוד מגוון, של קואליציה ואופוזיציה וסיעות שונות לאופוזיציה. חבר הכנסת אזולאי, אני מאוד מקווה שהוועדה הזאת תידרש לעניין במהירות וביעילות, משום שהנושא הזה הוא בנפשנו, ושנצליח להשלים את תהליך החקיקה עוד בתוך מושב הכנסת הזה. אני חושב שהדבר הזה הוא חיוני ומצפים לו גם בני הנוער ובוודאי ההורים וכל גורמי האכיפה שעוסקים בנושא הזה. לפיכך אני מציע לעבור להצבעה. </w:t>
      </w:r>
    </w:p>
    <w:p w14:paraId="6C0C25F5" w14:textId="77777777" w:rsidR="00600BB6" w:rsidRPr="00600BB6" w:rsidRDefault="00600BB6" w:rsidP="00600BB6">
      <w:pPr>
        <w:bidi/>
        <w:ind w:firstLine="565"/>
        <w:jc w:val="both"/>
        <w:rPr>
          <w:rFonts w:cs="David" w:hint="cs"/>
          <w:rtl/>
        </w:rPr>
      </w:pPr>
    </w:p>
    <w:p w14:paraId="291924C3" w14:textId="77777777" w:rsidR="00600BB6" w:rsidRPr="00600BB6" w:rsidRDefault="00600BB6" w:rsidP="00600BB6">
      <w:pPr>
        <w:bidi/>
        <w:ind w:firstLine="565"/>
        <w:jc w:val="both"/>
        <w:rPr>
          <w:rFonts w:cs="David" w:hint="cs"/>
          <w:rtl/>
        </w:rPr>
      </w:pPr>
      <w:r w:rsidRPr="00600BB6">
        <w:rPr>
          <w:rFonts w:cs="David" w:hint="cs"/>
          <w:rtl/>
        </w:rPr>
        <w:t>מי בעד לקבוע כי שלוש הצעות החוק שמופיעות בסעיף 1 תעבורנה לוועדה המשותפת, וכן לקבל את הבקשות של יושב-ראש ועדת הפנים ויושב-ראש ועדת החוקה, שמופיעות בסעיפים 2 ו-3, להעביר לאותה ועדה משותפת את החוקים הנזכרים בבקשות האלה? מי נגד? מי נמנע?</w:t>
      </w:r>
    </w:p>
    <w:p w14:paraId="44A410F3" w14:textId="77777777" w:rsidR="00600BB6" w:rsidRPr="00600BB6" w:rsidRDefault="00600BB6" w:rsidP="00600BB6">
      <w:pPr>
        <w:bidi/>
        <w:ind w:firstLine="565"/>
        <w:jc w:val="both"/>
        <w:rPr>
          <w:rFonts w:cs="David" w:hint="cs"/>
          <w:rtl/>
        </w:rPr>
      </w:pPr>
    </w:p>
    <w:p w14:paraId="652B1863" w14:textId="77777777" w:rsidR="00600BB6" w:rsidRPr="00600BB6" w:rsidRDefault="00600BB6" w:rsidP="00600BB6">
      <w:pPr>
        <w:bidi/>
        <w:ind w:firstLine="706"/>
        <w:jc w:val="both"/>
        <w:rPr>
          <w:rFonts w:cs="David" w:hint="cs"/>
          <w:rtl/>
        </w:rPr>
      </w:pPr>
      <w:r w:rsidRPr="00600BB6">
        <w:rPr>
          <w:rFonts w:cs="David" w:hint="cs"/>
          <w:rtl/>
        </w:rPr>
        <w:t>ה צ ב ע ה</w:t>
      </w:r>
    </w:p>
    <w:p w14:paraId="41536D33" w14:textId="77777777" w:rsidR="00600BB6" w:rsidRPr="00600BB6" w:rsidRDefault="00600BB6" w:rsidP="00600BB6">
      <w:pPr>
        <w:bidi/>
        <w:ind w:firstLine="706"/>
        <w:jc w:val="both"/>
        <w:rPr>
          <w:rFonts w:cs="David" w:hint="cs"/>
          <w:rtl/>
        </w:rPr>
      </w:pPr>
      <w:r w:rsidRPr="00600BB6">
        <w:rPr>
          <w:rFonts w:cs="David" w:hint="cs"/>
          <w:rtl/>
        </w:rPr>
        <w:t xml:space="preserve">בעד </w:t>
      </w:r>
      <w:r w:rsidRPr="00600BB6">
        <w:rPr>
          <w:rFonts w:cs="David"/>
          <w:rtl/>
        </w:rPr>
        <w:t>–</w:t>
      </w:r>
      <w:r w:rsidRPr="00600BB6">
        <w:rPr>
          <w:rFonts w:cs="David" w:hint="cs"/>
          <w:rtl/>
        </w:rPr>
        <w:t xml:space="preserve"> 5</w:t>
      </w:r>
    </w:p>
    <w:p w14:paraId="38911232" w14:textId="77777777" w:rsidR="00600BB6" w:rsidRPr="00600BB6" w:rsidRDefault="00600BB6" w:rsidP="00600BB6">
      <w:pPr>
        <w:bidi/>
        <w:ind w:firstLine="706"/>
        <w:jc w:val="both"/>
        <w:rPr>
          <w:rFonts w:cs="David" w:hint="cs"/>
          <w:rtl/>
        </w:rPr>
      </w:pPr>
      <w:r w:rsidRPr="00600BB6">
        <w:rPr>
          <w:rFonts w:cs="David" w:hint="cs"/>
          <w:rtl/>
        </w:rPr>
        <w:t xml:space="preserve">נגד </w:t>
      </w:r>
      <w:r w:rsidRPr="00600BB6">
        <w:rPr>
          <w:rFonts w:cs="David"/>
          <w:rtl/>
        </w:rPr>
        <w:t>–</w:t>
      </w:r>
      <w:r w:rsidRPr="00600BB6">
        <w:rPr>
          <w:rFonts w:cs="David" w:hint="cs"/>
          <w:rtl/>
        </w:rPr>
        <w:t xml:space="preserve"> אין</w:t>
      </w:r>
    </w:p>
    <w:p w14:paraId="3073EBBF" w14:textId="77777777" w:rsidR="00600BB6" w:rsidRPr="00600BB6" w:rsidRDefault="00600BB6" w:rsidP="00600BB6">
      <w:pPr>
        <w:bidi/>
        <w:ind w:firstLine="706"/>
        <w:jc w:val="both"/>
        <w:rPr>
          <w:rFonts w:cs="David" w:hint="cs"/>
          <w:rtl/>
        </w:rPr>
      </w:pPr>
      <w:r w:rsidRPr="00600BB6">
        <w:rPr>
          <w:rFonts w:cs="David" w:hint="cs"/>
          <w:rtl/>
        </w:rPr>
        <w:t xml:space="preserve">נמנעים </w:t>
      </w:r>
      <w:r w:rsidRPr="00600BB6">
        <w:rPr>
          <w:rFonts w:cs="David"/>
          <w:rtl/>
        </w:rPr>
        <w:t>–</w:t>
      </w:r>
      <w:r w:rsidRPr="00600BB6">
        <w:rPr>
          <w:rFonts w:cs="David" w:hint="cs"/>
          <w:rtl/>
        </w:rPr>
        <w:t xml:space="preserve"> אין</w:t>
      </w:r>
    </w:p>
    <w:p w14:paraId="6A27C138" w14:textId="77777777" w:rsidR="00600BB6" w:rsidRPr="00600BB6" w:rsidRDefault="00600BB6" w:rsidP="00600BB6">
      <w:pPr>
        <w:bidi/>
        <w:ind w:firstLine="565"/>
        <w:jc w:val="both"/>
        <w:rPr>
          <w:rFonts w:cs="David" w:hint="cs"/>
          <w:rtl/>
        </w:rPr>
      </w:pPr>
    </w:p>
    <w:p w14:paraId="122C8273" w14:textId="77777777" w:rsidR="00600BB6" w:rsidRPr="00600BB6" w:rsidRDefault="00600BB6" w:rsidP="00600BB6">
      <w:pPr>
        <w:bidi/>
        <w:ind w:firstLine="706"/>
        <w:jc w:val="both"/>
        <w:rPr>
          <w:rFonts w:cs="David" w:hint="cs"/>
          <w:rtl/>
        </w:rPr>
      </w:pPr>
      <w:r w:rsidRPr="00600BB6">
        <w:rPr>
          <w:rFonts w:cs="David" w:hint="cs"/>
          <w:rtl/>
        </w:rPr>
        <w:t xml:space="preserve">אני קובע שכל הצעות החוק הנזכרות בסעיפים 1, 2 ו-3 תידונה בוועדה המשותפת לוועדת הפנים והגנת הסביבה ולוועדת החוקה, חוק ומשפט, בראשותו של חבר הכנסת דוד אזולאי. אני שוב מאחל לכולנו שהדיונים האלה יהיו ממצים ומהירים. אני בטוח שהם בידיים טובות. </w:t>
      </w:r>
    </w:p>
    <w:p w14:paraId="509527FB" w14:textId="77777777" w:rsidR="00600BB6" w:rsidRPr="00600BB6" w:rsidRDefault="00600BB6" w:rsidP="00600BB6">
      <w:pPr>
        <w:bidi/>
        <w:ind w:firstLine="706"/>
        <w:jc w:val="both"/>
        <w:rPr>
          <w:rFonts w:cs="David" w:hint="cs"/>
          <w:rtl/>
        </w:rPr>
      </w:pPr>
    </w:p>
    <w:p w14:paraId="052B967D" w14:textId="77777777" w:rsidR="00600BB6" w:rsidRPr="00600BB6" w:rsidRDefault="00600BB6" w:rsidP="00600BB6">
      <w:pPr>
        <w:bidi/>
        <w:jc w:val="both"/>
        <w:rPr>
          <w:rFonts w:cs="David" w:hint="cs"/>
          <w:u w:val="single"/>
          <w:rtl/>
        </w:rPr>
      </w:pPr>
      <w:r w:rsidRPr="00600BB6">
        <w:rPr>
          <w:rFonts w:cs="David" w:hint="cs"/>
          <w:u w:val="single"/>
          <w:rtl/>
        </w:rPr>
        <w:t>דוד אזולאי:</w:t>
      </w:r>
    </w:p>
    <w:p w14:paraId="7438E5C4" w14:textId="77777777" w:rsidR="00600BB6" w:rsidRPr="00600BB6" w:rsidRDefault="00600BB6" w:rsidP="00600BB6">
      <w:pPr>
        <w:bidi/>
        <w:jc w:val="both"/>
        <w:rPr>
          <w:rFonts w:cs="David" w:hint="cs"/>
          <w:u w:val="single"/>
          <w:rtl/>
        </w:rPr>
      </w:pPr>
    </w:p>
    <w:p w14:paraId="45D37E6C" w14:textId="77777777" w:rsidR="00600BB6" w:rsidRPr="00600BB6" w:rsidRDefault="00600BB6" w:rsidP="00600BB6">
      <w:pPr>
        <w:bidi/>
        <w:ind w:firstLine="706"/>
        <w:jc w:val="both"/>
        <w:rPr>
          <w:rFonts w:cs="David" w:hint="cs"/>
          <w:rtl/>
        </w:rPr>
      </w:pPr>
      <w:r w:rsidRPr="00600BB6">
        <w:rPr>
          <w:rFonts w:cs="David" w:hint="cs"/>
          <w:rtl/>
        </w:rPr>
        <w:t xml:space="preserve">אני לקחתי, ברשותך, לתשומת לבי, ובעזרת השם אשתדל לעשות ככל יכולתי על-מנת לקדם את החקיקה. </w:t>
      </w:r>
    </w:p>
    <w:p w14:paraId="5DA5D691" w14:textId="77777777" w:rsidR="00600BB6" w:rsidRPr="00600BB6" w:rsidRDefault="00600BB6" w:rsidP="00600BB6">
      <w:pPr>
        <w:bidi/>
        <w:ind w:firstLine="706"/>
        <w:jc w:val="both"/>
        <w:rPr>
          <w:rFonts w:cs="David" w:hint="cs"/>
          <w:rtl/>
        </w:rPr>
      </w:pPr>
    </w:p>
    <w:p w14:paraId="3E2550A4"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89386DC" w14:textId="77777777" w:rsidR="00600BB6" w:rsidRPr="00600BB6" w:rsidRDefault="00600BB6" w:rsidP="00600BB6">
      <w:pPr>
        <w:bidi/>
        <w:jc w:val="both"/>
        <w:rPr>
          <w:rFonts w:cs="David" w:hint="cs"/>
          <w:u w:val="single"/>
          <w:rtl/>
        </w:rPr>
      </w:pPr>
    </w:p>
    <w:p w14:paraId="0EA97340" w14:textId="77777777" w:rsidR="00600BB6" w:rsidRPr="00600BB6" w:rsidRDefault="00600BB6" w:rsidP="00600BB6">
      <w:pPr>
        <w:bidi/>
        <w:ind w:firstLine="706"/>
        <w:jc w:val="both"/>
        <w:rPr>
          <w:rFonts w:cs="David" w:hint="cs"/>
          <w:rtl/>
        </w:rPr>
      </w:pPr>
      <w:r w:rsidRPr="00600BB6">
        <w:rPr>
          <w:rFonts w:cs="David" w:hint="cs"/>
          <w:rtl/>
        </w:rPr>
        <w:tab/>
        <w:t xml:space="preserve"> תודה רבה. </w:t>
      </w:r>
    </w:p>
    <w:p w14:paraId="15B7231D" w14:textId="77777777" w:rsidR="00600BB6" w:rsidRPr="00600BB6" w:rsidRDefault="00600BB6" w:rsidP="00600BB6">
      <w:pPr>
        <w:bidi/>
        <w:jc w:val="center"/>
        <w:rPr>
          <w:rFonts w:cs="David" w:hint="cs"/>
          <w:b/>
          <w:bCs/>
          <w:u w:val="single"/>
          <w:rtl/>
        </w:rPr>
      </w:pPr>
      <w:r w:rsidRPr="00600BB6">
        <w:rPr>
          <w:rFonts w:cs="David"/>
          <w:rtl/>
        </w:rPr>
        <w:br w:type="page"/>
      </w:r>
      <w:r w:rsidRPr="00600BB6">
        <w:rPr>
          <w:rFonts w:cs="David" w:hint="cs"/>
          <w:b/>
          <w:bCs/>
          <w:u w:val="single"/>
          <w:rtl/>
        </w:rPr>
        <w:t>4. הצעות לתיקון תקנון הכנסת</w:t>
      </w:r>
    </w:p>
    <w:p w14:paraId="2DCAC03D" w14:textId="77777777" w:rsidR="00600BB6" w:rsidRPr="00600BB6" w:rsidRDefault="00600BB6" w:rsidP="00600BB6">
      <w:pPr>
        <w:bidi/>
        <w:jc w:val="both"/>
        <w:rPr>
          <w:rFonts w:cs="David" w:hint="cs"/>
          <w:b/>
          <w:bCs/>
          <w:u w:val="single"/>
          <w:rtl/>
        </w:rPr>
      </w:pPr>
    </w:p>
    <w:p w14:paraId="563DC08C"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A109347" w14:textId="77777777" w:rsidR="00600BB6" w:rsidRPr="00600BB6" w:rsidRDefault="00600BB6" w:rsidP="00600BB6">
      <w:pPr>
        <w:bidi/>
        <w:jc w:val="both"/>
        <w:rPr>
          <w:rFonts w:cs="David" w:hint="cs"/>
          <w:u w:val="single"/>
          <w:rtl/>
        </w:rPr>
      </w:pPr>
    </w:p>
    <w:p w14:paraId="08EECB29" w14:textId="77777777" w:rsidR="00600BB6" w:rsidRPr="00600BB6" w:rsidRDefault="00600BB6" w:rsidP="00600BB6">
      <w:pPr>
        <w:bidi/>
        <w:jc w:val="both"/>
        <w:rPr>
          <w:rFonts w:cs="David" w:hint="cs"/>
          <w:rtl/>
        </w:rPr>
      </w:pPr>
      <w:r w:rsidRPr="00600BB6">
        <w:rPr>
          <w:rFonts w:cs="David" w:hint="cs"/>
          <w:rtl/>
        </w:rPr>
        <w:tab/>
        <w:t xml:space="preserve"> הנושא הבא על סדר-היום, תיקוני התקנון. בבקשה, ארבל.</w:t>
      </w:r>
    </w:p>
    <w:p w14:paraId="4BF4987E" w14:textId="77777777" w:rsidR="00600BB6" w:rsidRPr="00600BB6" w:rsidRDefault="00600BB6" w:rsidP="00600BB6">
      <w:pPr>
        <w:bidi/>
        <w:jc w:val="both"/>
        <w:rPr>
          <w:rFonts w:cs="David" w:hint="cs"/>
          <w:rtl/>
        </w:rPr>
      </w:pPr>
    </w:p>
    <w:p w14:paraId="018B073F"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DA1BDD3" w14:textId="77777777" w:rsidR="00600BB6" w:rsidRPr="00600BB6" w:rsidRDefault="00600BB6" w:rsidP="00600BB6">
      <w:pPr>
        <w:bidi/>
        <w:jc w:val="both"/>
        <w:rPr>
          <w:rFonts w:cs="David" w:hint="cs"/>
          <w:rtl/>
        </w:rPr>
      </w:pPr>
    </w:p>
    <w:p w14:paraId="50FC1B7F" w14:textId="77777777" w:rsidR="00600BB6" w:rsidRPr="00600BB6" w:rsidRDefault="00600BB6" w:rsidP="00600BB6">
      <w:pPr>
        <w:bidi/>
        <w:jc w:val="both"/>
        <w:rPr>
          <w:rFonts w:cs="David" w:hint="cs"/>
          <w:rtl/>
        </w:rPr>
      </w:pPr>
      <w:r w:rsidRPr="00600BB6">
        <w:rPr>
          <w:rFonts w:cs="David" w:hint="cs"/>
          <w:rtl/>
        </w:rPr>
        <w:tab/>
        <w:t xml:space="preserve"> הפרק שאושר בישיבה הקודמת הונח על שולחן הכנסת, וכעת מדובר בפרק חדש של עבודת הכנסת. בתקנון הכנסת הקיים דנו עד סעיף 23. הסעיפים הבאים, סעיפים 24, 25 ו-26 כעת מוסדרים בפרק שכותרתו "מזכירות, תקציב ועובדים". הנוסח שמונח כעת לפניכם מציע לא לעשות פרק לעניינים האלה, אלא לתקן את סעיף 6, שזה סעיף שכבר תוקן במסגרת הזו והונח על שולחן הכנסת להצבעה, שזה סעיף שכותרתו "תפקידי יושב-ראש הכנסת וסגן ליושב-ראש הכנסת". מוצע את מה שהיום מוסדר בעניין "מזכירות, תקציב לעובדים" להכניס לאותו פרק של סמכויות ותפקידי יושב-ראש הכנסת. סעיף 25 בתקנון </w:t>
      </w:r>
      <w:r w:rsidRPr="00600BB6">
        <w:rPr>
          <w:rFonts w:cs="David"/>
          <w:rtl/>
        </w:rPr>
        <w:t>–</w:t>
      </w:r>
      <w:r w:rsidRPr="00600BB6">
        <w:rPr>
          <w:rFonts w:cs="David" w:hint="cs"/>
          <w:rtl/>
        </w:rPr>
        <w:t xml:space="preserve"> הסעיף הראשון שמופיע בפניכם שמסומן (א1) </w:t>
      </w:r>
      <w:r w:rsidRPr="00600BB6">
        <w:rPr>
          <w:rFonts w:cs="David"/>
          <w:rtl/>
        </w:rPr>
        <w:t>–</w:t>
      </w:r>
      <w:r w:rsidRPr="00600BB6">
        <w:rPr>
          <w:rFonts w:cs="David" w:hint="cs"/>
          <w:rtl/>
        </w:rPr>
        <w:t xml:space="preserve"> בנוסחו היום קובע: "יושב ראש הכנסת יביא לאישור ועדת הכנסת את הצעת התקציב השנתי של הכנסת והוא אחראי לביצועו". כידוע בפועל זה מגיע לוועדה משותפת של ועדת הכנסת וועדת הכספים, שמכוח חוק יסודות התקציב היום היא דנה בהעברות תקציביות שקשורות לתקציב הכנסת, ולכן מוצע להסדיר את הנוסח שמופיע כאן: "יושב ראש הכנסת  יגיש לאישור הוועדה המשותפת של ועדת הכנסת וועדת הכספים האמורה בסעיף 11(ב) לחוק יסודות התקציב, את הצעת התקציב השנתי של הכנסת; הצעת התקציב שאושרה כאמור תובא לקריאה השנייה ולקריאה השלישית במסגרת הצעת חוק התקציב השנתי". זה עיגון של מה שקיים היום. </w:t>
      </w:r>
    </w:p>
    <w:p w14:paraId="72B7C641" w14:textId="77777777" w:rsidR="00600BB6" w:rsidRPr="00600BB6" w:rsidRDefault="00600BB6" w:rsidP="00600BB6">
      <w:pPr>
        <w:bidi/>
        <w:jc w:val="both"/>
        <w:rPr>
          <w:rFonts w:cs="David" w:hint="cs"/>
          <w:rtl/>
        </w:rPr>
      </w:pPr>
    </w:p>
    <w:p w14:paraId="0F3D93C4" w14:textId="77777777" w:rsidR="00600BB6" w:rsidRPr="00600BB6" w:rsidRDefault="00600BB6" w:rsidP="00600BB6">
      <w:pPr>
        <w:bidi/>
        <w:jc w:val="both"/>
        <w:rPr>
          <w:rFonts w:cs="David" w:hint="cs"/>
          <w:rtl/>
        </w:rPr>
      </w:pPr>
      <w:r w:rsidRPr="00600BB6">
        <w:rPr>
          <w:rFonts w:cs="David" w:hint="cs"/>
          <w:rtl/>
        </w:rPr>
        <w:tab/>
        <w:t xml:space="preserve">שני סעיפים נוספים בתקנון הנוכחי קובעים כך. סעיף 24 אומר: "לכנסת תהיה מזכירות שתעבוד בפיקוחם של יושב הכנסת והסגנים". לאחר מכן יש סעיף שאומר:  "יושב ראש הכנסת רשאי להזמין עובדים ולהטיל עליהם תפקידים שונים והוא אחראי לפעולתם". יש פה עיגון של מזכירות הכנסת, שזו הוראה שלא אומרת הרבה, לכנסת תהיה מזכירות. אנחנו לא מפרטים בתקנון הכנסת את המחלקות של הכנסת. לכן מה שמוצע כאן, הוא להוסיף סעיף בתפקידי היושב-ראש שיגיד שיושב-ראש הכנסת אחראי על מינהל הכנסת. מכאן נובעת הסמכות שלו לגבי עובדי הכנסת וכו'. אני מבקשת להעיר, שאם אנחנו מכניסים את זה לסעיף שמדבר על תפקידי יושב-ראש הכנסת, סעיף 6, נקבע בו שיושב-ראש הכנסת רשאי למסור מזמן לזמן את ניהול ישיבת הכנסת או כל תפקיד מתפקידיו שנקבעו בתקנון זה לאחר הסגנים. נראה שאולי את האחריות על מינהל הכנסת יש לסייג. </w:t>
      </w:r>
    </w:p>
    <w:p w14:paraId="485A8C43" w14:textId="77777777" w:rsidR="00600BB6" w:rsidRPr="00600BB6" w:rsidRDefault="00600BB6" w:rsidP="00600BB6">
      <w:pPr>
        <w:bidi/>
        <w:jc w:val="both"/>
        <w:rPr>
          <w:rFonts w:cs="David" w:hint="cs"/>
          <w:rtl/>
        </w:rPr>
      </w:pPr>
    </w:p>
    <w:p w14:paraId="54C3B9CF"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73BC215F" w14:textId="77777777" w:rsidR="00600BB6" w:rsidRPr="00600BB6" w:rsidRDefault="00600BB6" w:rsidP="00600BB6">
      <w:pPr>
        <w:bidi/>
        <w:jc w:val="both"/>
        <w:rPr>
          <w:rFonts w:cs="David" w:hint="cs"/>
          <w:rtl/>
        </w:rPr>
      </w:pPr>
    </w:p>
    <w:p w14:paraId="13593E4A" w14:textId="77777777" w:rsidR="00600BB6" w:rsidRPr="00600BB6" w:rsidRDefault="00600BB6" w:rsidP="00600BB6">
      <w:pPr>
        <w:bidi/>
        <w:jc w:val="both"/>
        <w:rPr>
          <w:rFonts w:cs="David" w:hint="cs"/>
          <w:rtl/>
        </w:rPr>
      </w:pPr>
      <w:r w:rsidRPr="00600BB6">
        <w:rPr>
          <w:rFonts w:cs="David" w:hint="cs"/>
          <w:rtl/>
        </w:rPr>
        <w:tab/>
        <w:t xml:space="preserve"> בוודאי. סגנים לא אחראים על הכנסת. </w:t>
      </w:r>
    </w:p>
    <w:p w14:paraId="61B74B43" w14:textId="77777777" w:rsidR="00600BB6" w:rsidRPr="00600BB6" w:rsidRDefault="00600BB6" w:rsidP="00600BB6">
      <w:pPr>
        <w:bidi/>
        <w:jc w:val="both"/>
        <w:rPr>
          <w:rFonts w:cs="David" w:hint="cs"/>
          <w:rtl/>
        </w:rPr>
      </w:pPr>
    </w:p>
    <w:p w14:paraId="4FCF33E3"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5B06708B" w14:textId="77777777" w:rsidR="00600BB6" w:rsidRPr="00600BB6" w:rsidRDefault="00600BB6" w:rsidP="00600BB6">
      <w:pPr>
        <w:keepNext/>
        <w:bidi/>
        <w:jc w:val="both"/>
        <w:rPr>
          <w:rFonts w:cs="David" w:hint="cs"/>
          <w:rtl/>
        </w:rPr>
      </w:pPr>
    </w:p>
    <w:p w14:paraId="21185F9C" w14:textId="77777777" w:rsidR="00600BB6" w:rsidRPr="00600BB6" w:rsidRDefault="00600BB6" w:rsidP="00600BB6">
      <w:pPr>
        <w:bidi/>
        <w:jc w:val="both"/>
        <w:rPr>
          <w:rFonts w:cs="David" w:hint="cs"/>
          <w:rtl/>
        </w:rPr>
      </w:pPr>
      <w:r w:rsidRPr="00600BB6">
        <w:rPr>
          <w:rFonts w:cs="David" w:hint="cs"/>
          <w:rtl/>
        </w:rPr>
        <w:tab/>
        <w:t xml:space="preserve"> איפה הסטאטוס של מנכ"ל הכנסת?</w:t>
      </w:r>
    </w:p>
    <w:p w14:paraId="3F18B8B7" w14:textId="77777777" w:rsidR="00600BB6" w:rsidRPr="00600BB6" w:rsidRDefault="00600BB6" w:rsidP="00600BB6">
      <w:pPr>
        <w:bidi/>
        <w:jc w:val="both"/>
        <w:rPr>
          <w:rFonts w:cs="David" w:hint="cs"/>
          <w:rtl/>
        </w:rPr>
      </w:pPr>
    </w:p>
    <w:p w14:paraId="3273248A"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64D96BB" w14:textId="77777777" w:rsidR="00600BB6" w:rsidRPr="00600BB6" w:rsidRDefault="00600BB6" w:rsidP="00600BB6">
      <w:pPr>
        <w:bidi/>
        <w:jc w:val="both"/>
        <w:rPr>
          <w:rFonts w:cs="David" w:hint="cs"/>
          <w:u w:val="single"/>
          <w:rtl/>
        </w:rPr>
      </w:pPr>
    </w:p>
    <w:p w14:paraId="699C3A2E" w14:textId="77777777" w:rsidR="00600BB6" w:rsidRPr="00600BB6" w:rsidRDefault="00600BB6" w:rsidP="00600BB6">
      <w:pPr>
        <w:bidi/>
        <w:jc w:val="both"/>
        <w:rPr>
          <w:rFonts w:cs="David" w:hint="cs"/>
          <w:rtl/>
        </w:rPr>
      </w:pPr>
      <w:r w:rsidRPr="00600BB6">
        <w:rPr>
          <w:rFonts w:cs="David" w:hint="cs"/>
          <w:rtl/>
        </w:rPr>
        <w:tab/>
        <w:t xml:space="preserve">הוא המינהל, הוא כפוף ליושב-ראש. </w:t>
      </w:r>
    </w:p>
    <w:p w14:paraId="2970E408" w14:textId="77777777" w:rsidR="00600BB6" w:rsidRPr="00600BB6" w:rsidRDefault="00600BB6" w:rsidP="00600BB6">
      <w:pPr>
        <w:bidi/>
        <w:jc w:val="both"/>
        <w:rPr>
          <w:rFonts w:cs="David" w:hint="cs"/>
          <w:rtl/>
        </w:rPr>
      </w:pPr>
    </w:p>
    <w:p w14:paraId="6AE8E144"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0316F028" w14:textId="77777777" w:rsidR="00600BB6" w:rsidRPr="00600BB6" w:rsidRDefault="00600BB6" w:rsidP="00600BB6">
      <w:pPr>
        <w:keepNext/>
        <w:bidi/>
        <w:jc w:val="both"/>
        <w:rPr>
          <w:rFonts w:cs="David" w:hint="cs"/>
          <w:rtl/>
        </w:rPr>
      </w:pPr>
    </w:p>
    <w:p w14:paraId="2207EB27" w14:textId="77777777" w:rsidR="00600BB6" w:rsidRPr="00600BB6" w:rsidRDefault="00600BB6" w:rsidP="00600BB6">
      <w:pPr>
        <w:bidi/>
        <w:jc w:val="both"/>
        <w:rPr>
          <w:rFonts w:cs="David" w:hint="cs"/>
          <w:rtl/>
        </w:rPr>
      </w:pPr>
      <w:r w:rsidRPr="00600BB6">
        <w:rPr>
          <w:rFonts w:cs="David" w:hint="cs"/>
          <w:rtl/>
        </w:rPr>
        <w:tab/>
        <w:t xml:space="preserve"> הוא מנכ"ל המינהל או בתוך המינהל?</w:t>
      </w:r>
    </w:p>
    <w:p w14:paraId="24D4E8A0" w14:textId="77777777" w:rsidR="00600BB6" w:rsidRPr="00600BB6" w:rsidRDefault="00600BB6" w:rsidP="00600BB6">
      <w:pPr>
        <w:bidi/>
        <w:jc w:val="both"/>
        <w:rPr>
          <w:rFonts w:cs="David" w:hint="cs"/>
          <w:rtl/>
        </w:rPr>
      </w:pPr>
    </w:p>
    <w:p w14:paraId="16ED081C"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E5CE6AD" w14:textId="77777777" w:rsidR="00600BB6" w:rsidRPr="00600BB6" w:rsidRDefault="00600BB6" w:rsidP="00600BB6">
      <w:pPr>
        <w:bidi/>
        <w:jc w:val="both"/>
        <w:rPr>
          <w:rFonts w:cs="David" w:hint="cs"/>
          <w:u w:val="single"/>
          <w:rtl/>
        </w:rPr>
      </w:pPr>
    </w:p>
    <w:p w14:paraId="6D0A3FC7" w14:textId="77777777" w:rsidR="00600BB6" w:rsidRPr="00600BB6" w:rsidRDefault="00600BB6" w:rsidP="00600BB6">
      <w:pPr>
        <w:bidi/>
        <w:jc w:val="both"/>
        <w:rPr>
          <w:rFonts w:cs="David" w:hint="cs"/>
          <w:rtl/>
        </w:rPr>
      </w:pPr>
      <w:r w:rsidRPr="00600BB6">
        <w:rPr>
          <w:rFonts w:cs="David" w:hint="cs"/>
          <w:rtl/>
        </w:rPr>
        <w:tab/>
        <w:t xml:space="preserve">הוא חלק מהמינהל, בוודאי. </w:t>
      </w:r>
    </w:p>
    <w:p w14:paraId="3D3DB9B1" w14:textId="77777777" w:rsidR="00600BB6" w:rsidRPr="00600BB6" w:rsidRDefault="00600BB6" w:rsidP="00600BB6">
      <w:pPr>
        <w:bidi/>
        <w:jc w:val="both"/>
        <w:rPr>
          <w:rFonts w:cs="David" w:hint="cs"/>
          <w:rtl/>
        </w:rPr>
      </w:pPr>
    </w:p>
    <w:p w14:paraId="040993A5"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7E71DA55" w14:textId="77777777" w:rsidR="00600BB6" w:rsidRPr="00600BB6" w:rsidRDefault="00600BB6" w:rsidP="00600BB6">
      <w:pPr>
        <w:bidi/>
        <w:jc w:val="both"/>
        <w:rPr>
          <w:rFonts w:cs="David" w:hint="cs"/>
          <w:rtl/>
        </w:rPr>
      </w:pPr>
    </w:p>
    <w:p w14:paraId="70D1F453" w14:textId="77777777" w:rsidR="00600BB6" w:rsidRPr="00600BB6" w:rsidRDefault="00600BB6" w:rsidP="00600BB6">
      <w:pPr>
        <w:bidi/>
        <w:jc w:val="both"/>
        <w:rPr>
          <w:rFonts w:cs="David" w:hint="cs"/>
          <w:rtl/>
        </w:rPr>
      </w:pPr>
      <w:r w:rsidRPr="00600BB6">
        <w:rPr>
          <w:rFonts w:cs="David" w:hint="cs"/>
          <w:rtl/>
        </w:rPr>
        <w:tab/>
        <w:t xml:space="preserve"> המנכ"ל מתמנה מכוח שירות המדינה מינויים, שמכוחו בכלל מתמנים מנכ"לים. </w:t>
      </w:r>
    </w:p>
    <w:p w14:paraId="41970153" w14:textId="77777777" w:rsidR="00600BB6" w:rsidRPr="00600BB6" w:rsidRDefault="00600BB6" w:rsidP="00600BB6">
      <w:pPr>
        <w:bidi/>
        <w:jc w:val="both"/>
        <w:rPr>
          <w:rFonts w:cs="David" w:hint="cs"/>
          <w:rtl/>
        </w:rPr>
      </w:pPr>
    </w:p>
    <w:p w14:paraId="591A99A7"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6C8586F6" w14:textId="77777777" w:rsidR="00600BB6" w:rsidRPr="00600BB6" w:rsidRDefault="00600BB6" w:rsidP="00600BB6">
      <w:pPr>
        <w:keepNext/>
        <w:bidi/>
        <w:jc w:val="both"/>
        <w:rPr>
          <w:rFonts w:cs="David" w:hint="cs"/>
          <w:rtl/>
        </w:rPr>
      </w:pPr>
    </w:p>
    <w:p w14:paraId="59978FC4" w14:textId="77777777" w:rsidR="00600BB6" w:rsidRPr="00600BB6" w:rsidRDefault="00600BB6" w:rsidP="00600BB6">
      <w:pPr>
        <w:bidi/>
        <w:jc w:val="both"/>
        <w:rPr>
          <w:rFonts w:cs="David" w:hint="cs"/>
          <w:rtl/>
        </w:rPr>
      </w:pPr>
      <w:r w:rsidRPr="00600BB6">
        <w:rPr>
          <w:rFonts w:cs="David" w:hint="cs"/>
          <w:rtl/>
        </w:rPr>
        <w:tab/>
        <w:t xml:space="preserve"> מי ממונה עליו?</w:t>
      </w:r>
    </w:p>
    <w:p w14:paraId="26732A8C" w14:textId="77777777" w:rsidR="00600BB6" w:rsidRPr="00600BB6" w:rsidRDefault="00600BB6" w:rsidP="00600BB6">
      <w:pPr>
        <w:bidi/>
        <w:jc w:val="both"/>
        <w:rPr>
          <w:rFonts w:cs="David" w:hint="cs"/>
          <w:rtl/>
        </w:rPr>
      </w:pPr>
    </w:p>
    <w:p w14:paraId="2B33F642"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037AFAB4" w14:textId="77777777" w:rsidR="00600BB6" w:rsidRPr="00600BB6" w:rsidRDefault="00600BB6" w:rsidP="00600BB6">
      <w:pPr>
        <w:bidi/>
        <w:jc w:val="both"/>
        <w:rPr>
          <w:rFonts w:cs="David" w:hint="cs"/>
          <w:rtl/>
        </w:rPr>
      </w:pPr>
    </w:p>
    <w:p w14:paraId="1FF06BC3" w14:textId="77777777" w:rsidR="00600BB6" w:rsidRPr="00600BB6" w:rsidRDefault="00600BB6" w:rsidP="00600BB6">
      <w:pPr>
        <w:bidi/>
        <w:jc w:val="both"/>
        <w:rPr>
          <w:rFonts w:cs="David" w:hint="cs"/>
          <w:rtl/>
        </w:rPr>
      </w:pPr>
      <w:r w:rsidRPr="00600BB6">
        <w:rPr>
          <w:rFonts w:cs="David" w:hint="cs"/>
          <w:rtl/>
        </w:rPr>
        <w:tab/>
        <w:t xml:space="preserve"> כמו שבמשרד ממשלתי לא כתוב באיזשהו חוק שהמנכ"ל כפוף לשר, זה ברור שהוא כפוף לשר, כך גם אצלנו פה, ברור שהמנכ"ל כפוף ליושב-ראש. רק אצלנו יהיה כתוב "יושב ראש הכנסת אחראי על מינהל הכנסת" </w:t>
      </w:r>
      <w:r w:rsidRPr="00600BB6">
        <w:rPr>
          <w:rFonts w:cs="David"/>
          <w:rtl/>
        </w:rPr>
        <w:t>–</w:t>
      </w:r>
      <w:r w:rsidRPr="00600BB6">
        <w:rPr>
          <w:rFonts w:cs="David" w:hint="cs"/>
          <w:rtl/>
        </w:rPr>
        <w:t xml:space="preserve"> מינהל הכנסת כולל את כל האגפים, את כל המחלקות, את כל בעלי התפקידים בכנסת. </w:t>
      </w:r>
    </w:p>
    <w:p w14:paraId="6562DD4C" w14:textId="77777777" w:rsidR="00600BB6" w:rsidRPr="00600BB6" w:rsidRDefault="00600BB6" w:rsidP="00600BB6">
      <w:pPr>
        <w:bidi/>
        <w:jc w:val="both"/>
        <w:rPr>
          <w:rFonts w:cs="David" w:hint="cs"/>
          <w:rtl/>
        </w:rPr>
      </w:pPr>
    </w:p>
    <w:p w14:paraId="1CD09510"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08F3423C" w14:textId="77777777" w:rsidR="00600BB6" w:rsidRPr="00600BB6" w:rsidRDefault="00600BB6" w:rsidP="00600BB6">
      <w:pPr>
        <w:bidi/>
        <w:jc w:val="both"/>
        <w:rPr>
          <w:rFonts w:cs="David" w:hint="cs"/>
          <w:rtl/>
        </w:rPr>
      </w:pPr>
    </w:p>
    <w:p w14:paraId="7740ACD8" w14:textId="77777777" w:rsidR="00600BB6" w:rsidRPr="00600BB6" w:rsidRDefault="00600BB6" w:rsidP="00600BB6">
      <w:pPr>
        <w:bidi/>
        <w:jc w:val="both"/>
        <w:rPr>
          <w:rFonts w:cs="David" w:hint="cs"/>
          <w:rtl/>
        </w:rPr>
      </w:pPr>
      <w:r w:rsidRPr="00600BB6">
        <w:rPr>
          <w:rFonts w:cs="David" w:hint="cs"/>
          <w:rtl/>
        </w:rPr>
        <w:tab/>
        <w:t xml:space="preserve"> במשרדי ממשלה למנכ"ל אין סטאטוס. </w:t>
      </w:r>
    </w:p>
    <w:p w14:paraId="0733CB64" w14:textId="77777777" w:rsidR="00600BB6" w:rsidRPr="00600BB6" w:rsidRDefault="00600BB6" w:rsidP="00600BB6">
      <w:pPr>
        <w:bidi/>
        <w:jc w:val="both"/>
        <w:rPr>
          <w:rFonts w:cs="David" w:hint="cs"/>
          <w:rtl/>
        </w:rPr>
      </w:pPr>
    </w:p>
    <w:p w14:paraId="690E649D"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6836B818" w14:textId="77777777" w:rsidR="00600BB6" w:rsidRPr="00600BB6" w:rsidRDefault="00600BB6" w:rsidP="00600BB6">
      <w:pPr>
        <w:bidi/>
        <w:jc w:val="both"/>
        <w:rPr>
          <w:rFonts w:cs="David" w:hint="cs"/>
          <w:rtl/>
        </w:rPr>
      </w:pPr>
    </w:p>
    <w:p w14:paraId="1641617D" w14:textId="77777777" w:rsidR="00600BB6" w:rsidRPr="00600BB6" w:rsidRDefault="00600BB6" w:rsidP="00600BB6">
      <w:pPr>
        <w:bidi/>
        <w:jc w:val="both"/>
        <w:rPr>
          <w:rFonts w:cs="David" w:hint="cs"/>
          <w:rtl/>
        </w:rPr>
      </w:pPr>
      <w:r w:rsidRPr="00600BB6">
        <w:rPr>
          <w:rFonts w:cs="David" w:hint="cs"/>
          <w:rtl/>
        </w:rPr>
        <w:tab/>
        <w:t xml:space="preserve"> יש לו סטאטוס, אבל לא כתוב בחוק יסוד: הממשלה שהשר אחראי על מנכ"ל המשרד. </w:t>
      </w:r>
    </w:p>
    <w:p w14:paraId="6545BA0C" w14:textId="77777777" w:rsidR="00600BB6" w:rsidRPr="00600BB6" w:rsidRDefault="00600BB6" w:rsidP="00600BB6">
      <w:pPr>
        <w:bidi/>
        <w:jc w:val="both"/>
        <w:rPr>
          <w:rFonts w:cs="David" w:hint="cs"/>
          <w:rtl/>
        </w:rPr>
      </w:pPr>
    </w:p>
    <w:p w14:paraId="3EFF3CB2"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60C84670" w14:textId="77777777" w:rsidR="00600BB6" w:rsidRPr="00600BB6" w:rsidRDefault="00600BB6" w:rsidP="00600BB6">
      <w:pPr>
        <w:bidi/>
        <w:jc w:val="both"/>
        <w:rPr>
          <w:rFonts w:cs="David" w:hint="cs"/>
          <w:rtl/>
        </w:rPr>
      </w:pPr>
    </w:p>
    <w:p w14:paraId="7E43255A" w14:textId="77777777" w:rsidR="00600BB6" w:rsidRPr="00600BB6" w:rsidRDefault="00600BB6" w:rsidP="00600BB6">
      <w:pPr>
        <w:bidi/>
        <w:jc w:val="both"/>
        <w:rPr>
          <w:rFonts w:cs="David" w:hint="cs"/>
          <w:rtl/>
        </w:rPr>
      </w:pPr>
      <w:r w:rsidRPr="00600BB6">
        <w:rPr>
          <w:rFonts w:cs="David" w:hint="cs"/>
          <w:rtl/>
        </w:rPr>
        <w:tab/>
        <w:t xml:space="preserve"> אבל לא כתוב שהמנכ"ל מנהל את ענייני מינהל הכנסת?</w:t>
      </w:r>
    </w:p>
    <w:p w14:paraId="70FCF8C2" w14:textId="77777777" w:rsidR="00600BB6" w:rsidRPr="00600BB6" w:rsidRDefault="00600BB6" w:rsidP="00600BB6">
      <w:pPr>
        <w:bidi/>
        <w:jc w:val="both"/>
        <w:rPr>
          <w:rFonts w:cs="David" w:hint="cs"/>
          <w:rtl/>
        </w:rPr>
      </w:pPr>
    </w:p>
    <w:p w14:paraId="33E02F7A"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3A8A1EAE" w14:textId="77777777" w:rsidR="00600BB6" w:rsidRPr="00600BB6" w:rsidRDefault="00600BB6" w:rsidP="00600BB6">
      <w:pPr>
        <w:bidi/>
        <w:jc w:val="both"/>
        <w:rPr>
          <w:rFonts w:cs="David" w:hint="cs"/>
          <w:rtl/>
        </w:rPr>
      </w:pPr>
    </w:p>
    <w:p w14:paraId="5FC7DE5D" w14:textId="77777777" w:rsidR="00600BB6" w:rsidRPr="00600BB6" w:rsidRDefault="00600BB6" w:rsidP="00600BB6">
      <w:pPr>
        <w:bidi/>
        <w:jc w:val="both"/>
        <w:rPr>
          <w:rFonts w:cs="David" w:hint="cs"/>
          <w:rtl/>
        </w:rPr>
      </w:pPr>
      <w:r w:rsidRPr="00600BB6">
        <w:rPr>
          <w:rFonts w:cs="David" w:hint="cs"/>
          <w:rtl/>
        </w:rPr>
        <w:tab/>
        <w:t xml:space="preserve"> לא. זו הסמכות הטבעית של אדם שנקרא מנכ"ל. </w:t>
      </w:r>
    </w:p>
    <w:p w14:paraId="11AA77DF" w14:textId="77777777" w:rsidR="00600BB6" w:rsidRPr="00600BB6" w:rsidRDefault="00600BB6" w:rsidP="00600BB6">
      <w:pPr>
        <w:bidi/>
        <w:jc w:val="both"/>
        <w:rPr>
          <w:rFonts w:cs="David" w:hint="cs"/>
          <w:rtl/>
        </w:rPr>
      </w:pPr>
    </w:p>
    <w:p w14:paraId="53C55092"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53B0D179" w14:textId="77777777" w:rsidR="00600BB6" w:rsidRPr="00600BB6" w:rsidRDefault="00600BB6" w:rsidP="00600BB6">
      <w:pPr>
        <w:keepNext/>
        <w:bidi/>
        <w:jc w:val="both"/>
        <w:rPr>
          <w:rFonts w:cs="David" w:hint="cs"/>
          <w:rtl/>
        </w:rPr>
      </w:pPr>
    </w:p>
    <w:p w14:paraId="4160E008" w14:textId="77777777" w:rsidR="00600BB6" w:rsidRPr="00600BB6" w:rsidRDefault="00600BB6" w:rsidP="00600BB6">
      <w:pPr>
        <w:bidi/>
        <w:jc w:val="both"/>
        <w:rPr>
          <w:rFonts w:cs="David" w:hint="cs"/>
          <w:rtl/>
        </w:rPr>
      </w:pPr>
      <w:r w:rsidRPr="00600BB6">
        <w:rPr>
          <w:rFonts w:cs="David" w:hint="cs"/>
          <w:rtl/>
        </w:rPr>
        <w:tab/>
        <w:t xml:space="preserve"> איפה סמכות מזכיר הכנסת?</w:t>
      </w:r>
    </w:p>
    <w:p w14:paraId="3C7F5AEA" w14:textId="77777777" w:rsidR="00600BB6" w:rsidRPr="00600BB6" w:rsidRDefault="00600BB6" w:rsidP="00600BB6">
      <w:pPr>
        <w:bidi/>
        <w:jc w:val="both"/>
        <w:rPr>
          <w:rFonts w:cs="David" w:hint="cs"/>
          <w:rtl/>
        </w:rPr>
      </w:pPr>
    </w:p>
    <w:p w14:paraId="7CCF8BD6"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1347FDC" w14:textId="77777777" w:rsidR="00600BB6" w:rsidRPr="00600BB6" w:rsidRDefault="00600BB6" w:rsidP="00600BB6">
      <w:pPr>
        <w:bidi/>
        <w:jc w:val="both"/>
        <w:rPr>
          <w:rFonts w:cs="David" w:hint="cs"/>
          <w:rtl/>
        </w:rPr>
      </w:pPr>
    </w:p>
    <w:p w14:paraId="161A0326" w14:textId="77777777" w:rsidR="00600BB6" w:rsidRPr="00600BB6" w:rsidRDefault="00600BB6" w:rsidP="00600BB6">
      <w:pPr>
        <w:bidi/>
        <w:jc w:val="both"/>
        <w:rPr>
          <w:rFonts w:cs="David" w:hint="cs"/>
          <w:rtl/>
        </w:rPr>
      </w:pPr>
      <w:r w:rsidRPr="00600BB6">
        <w:rPr>
          <w:rFonts w:cs="David" w:hint="cs"/>
          <w:rtl/>
        </w:rPr>
        <w:tab/>
        <w:t xml:space="preserve"> זה לא בתקנון, זה בחוק. לא סמכויותיו, אבל יש לנו חוק מינוי המזכיר, שאומר איך ממנים אותו. יש לו תפקידים ספציפיים בתקנון. </w:t>
      </w:r>
    </w:p>
    <w:p w14:paraId="7EF795AD" w14:textId="77777777" w:rsidR="00600BB6" w:rsidRPr="00600BB6" w:rsidRDefault="00600BB6" w:rsidP="00600BB6">
      <w:pPr>
        <w:bidi/>
        <w:jc w:val="both"/>
        <w:rPr>
          <w:rFonts w:cs="David" w:hint="cs"/>
          <w:rtl/>
        </w:rPr>
      </w:pPr>
    </w:p>
    <w:p w14:paraId="7B361BFC"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65DC826A" w14:textId="77777777" w:rsidR="00600BB6" w:rsidRPr="00600BB6" w:rsidRDefault="00600BB6" w:rsidP="00600BB6">
      <w:pPr>
        <w:keepNext/>
        <w:bidi/>
        <w:jc w:val="both"/>
        <w:rPr>
          <w:rFonts w:cs="David" w:hint="cs"/>
          <w:rtl/>
        </w:rPr>
      </w:pPr>
    </w:p>
    <w:p w14:paraId="5783FDB0" w14:textId="77777777" w:rsidR="00600BB6" w:rsidRPr="00600BB6" w:rsidRDefault="00600BB6" w:rsidP="00600BB6">
      <w:pPr>
        <w:bidi/>
        <w:jc w:val="both"/>
        <w:rPr>
          <w:rFonts w:cs="David" w:hint="cs"/>
          <w:rtl/>
        </w:rPr>
      </w:pPr>
      <w:r w:rsidRPr="00600BB6">
        <w:rPr>
          <w:rFonts w:cs="David" w:hint="cs"/>
          <w:rtl/>
        </w:rPr>
        <w:tab/>
        <w:t xml:space="preserve"> הוא מקביל למנכ"ל?</w:t>
      </w:r>
    </w:p>
    <w:p w14:paraId="7DA83954" w14:textId="77777777" w:rsidR="00600BB6" w:rsidRPr="00600BB6" w:rsidRDefault="00600BB6" w:rsidP="00600BB6">
      <w:pPr>
        <w:bidi/>
        <w:jc w:val="both"/>
        <w:rPr>
          <w:rFonts w:cs="David" w:hint="cs"/>
          <w:rtl/>
        </w:rPr>
      </w:pPr>
    </w:p>
    <w:p w14:paraId="39AC370A"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1EC84749" w14:textId="77777777" w:rsidR="00600BB6" w:rsidRPr="00600BB6" w:rsidRDefault="00600BB6" w:rsidP="00600BB6">
      <w:pPr>
        <w:bidi/>
        <w:jc w:val="both"/>
        <w:rPr>
          <w:rFonts w:cs="David" w:hint="cs"/>
          <w:rtl/>
        </w:rPr>
      </w:pPr>
    </w:p>
    <w:p w14:paraId="04638E65" w14:textId="77777777" w:rsidR="00600BB6" w:rsidRPr="00600BB6" w:rsidRDefault="00600BB6" w:rsidP="00600BB6">
      <w:pPr>
        <w:bidi/>
        <w:jc w:val="both"/>
        <w:rPr>
          <w:rFonts w:cs="David" w:hint="cs"/>
          <w:rtl/>
        </w:rPr>
      </w:pPr>
      <w:r w:rsidRPr="00600BB6">
        <w:rPr>
          <w:rFonts w:cs="David" w:hint="cs"/>
          <w:rtl/>
        </w:rPr>
        <w:tab/>
        <w:t xml:space="preserve"> כן. הוא בצד </w:t>
      </w:r>
      <w:proofErr w:type="spellStart"/>
      <w:r w:rsidRPr="00600BB6">
        <w:rPr>
          <w:rFonts w:cs="David" w:hint="cs"/>
          <w:rtl/>
        </w:rPr>
        <w:t>הפרלמנטרי</w:t>
      </w:r>
      <w:proofErr w:type="spellEnd"/>
      <w:r w:rsidRPr="00600BB6">
        <w:rPr>
          <w:rFonts w:cs="David" w:hint="cs"/>
          <w:rtl/>
        </w:rPr>
        <w:t xml:space="preserve">, והמנכ"ל בצד </w:t>
      </w:r>
      <w:proofErr w:type="spellStart"/>
      <w:r w:rsidRPr="00600BB6">
        <w:rPr>
          <w:rFonts w:cs="David" w:hint="cs"/>
          <w:rtl/>
        </w:rPr>
        <w:t>המינהלי</w:t>
      </w:r>
      <w:proofErr w:type="spellEnd"/>
      <w:r w:rsidRPr="00600BB6">
        <w:rPr>
          <w:rFonts w:cs="David" w:hint="cs"/>
          <w:rtl/>
        </w:rPr>
        <w:t xml:space="preserve">. </w:t>
      </w:r>
    </w:p>
    <w:p w14:paraId="7A5A681E" w14:textId="77777777" w:rsidR="00600BB6" w:rsidRPr="00600BB6" w:rsidRDefault="00600BB6" w:rsidP="00600BB6">
      <w:pPr>
        <w:bidi/>
        <w:jc w:val="both"/>
        <w:rPr>
          <w:rFonts w:cs="David" w:hint="cs"/>
          <w:rtl/>
        </w:rPr>
      </w:pPr>
    </w:p>
    <w:p w14:paraId="79594646"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70E9E389" w14:textId="77777777" w:rsidR="00600BB6" w:rsidRPr="00600BB6" w:rsidRDefault="00600BB6" w:rsidP="00600BB6">
      <w:pPr>
        <w:keepNext/>
        <w:bidi/>
        <w:jc w:val="both"/>
        <w:rPr>
          <w:rFonts w:cs="David" w:hint="cs"/>
          <w:rtl/>
        </w:rPr>
      </w:pPr>
    </w:p>
    <w:p w14:paraId="57CB0590" w14:textId="77777777" w:rsidR="00600BB6" w:rsidRPr="00600BB6" w:rsidRDefault="00600BB6" w:rsidP="00600BB6">
      <w:pPr>
        <w:bidi/>
        <w:jc w:val="both"/>
        <w:rPr>
          <w:rFonts w:cs="David" w:hint="cs"/>
          <w:rtl/>
        </w:rPr>
      </w:pPr>
      <w:r w:rsidRPr="00600BB6">
        <w:rPr>
          <w:rFonts w:cs="David" w:hint="cs"/>
          <w:rtl/>
        </w:rPr>
        <w:tab/>
        <w:t xml:space="preserve"> למה הוא לא נקרא מזכ"ל?</w:t>
      </w:r>
    </w:p>
    <w:p w14:paraId="22A15CD3" w14:textId="77777777" w:rsidR="00600BB6" w:rsidRPr="00600BB6" w:rsidRDefault="00600BB6" w:rsidP="00600BB6">
      <w:pPr>
        <w:bidi/>
        <w:jc w:val="both"/>
        <w:rPr>
          <w:rFonts w:cs="David" w:hint="cs"/>
          <w:rtl/>
        </w:rPr>
      </w:pPr>
    </w:p>
    <w:p w14:paraId="2372D9A1"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0813BA34" w14:textId="77777777" w:rsidR="00600BB6" w:rsidRPr="00600BB6" w:rsidRDefault="00600BB6" w:rsidP="00600BB6">
      <w:pPr>
        <w:bidi/>
        <w:jc w:val="both"/>
        <w:rPr>
          <w:rFonts w:cs="David" w:hint="cs"/>
          <w:rtl/>
        </w:rPr>
      </w:pPr>
    </w:p>
    <w:p w14:paraId="77DAFFA7" w14:textId="77777777" w:rsidR="00600BB6" w:rsidRPr="00600BB6" w:rsidRDefault="00600BB6" w:rsidP="00600BB6">
      <w:pPr>
        <w:bidi/>
        <w:jc w:val="both"/>
        <w:rPr>
          <w:rFonts w:cs="David" w:hint="cs"/>
          <w:rtl/>
        </w:rPr>
      </w:pPr>
      <w:r w:rsidRPr="00600BB6">
        <w:rPr>
          <w:rFonts w:cs="David" w:hint="cs"/>
          <w:rtl/>
        </w:rPr>
        <w:tab/>
        <w:t xml:space="preserve"> זה אחד התפקידים היחידים שאתה גאה להיות מכונה מזכיר. זה ומזכיר הממשלה הם שני תפקידים בארץ שאדם גאה להיות מזכיר. </w:t>
      </w:r>
    </w:p>
    <w:p w14:paraId="278EB4A9" w14:textId="77777777" w:rsidR="00600BB6" w:rsidRPr="00600BB6" w:rsidRDefault="00600BB6" w:rsidP="00600BB6">
      <w:pPr>
        <w:bidi/>
        <w:jc w:val="both"/>
        <w:rPr>
          <w:rFonts w:cs="David" w:hint="cs"/>
          <w:rtl/>
        </w:rPr>
      </w:pPr>
    </w:p>
    <w:p w14:paraId="28B58F23"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8410017" w14:textId="77777777" w:rsidR="00600BB6" w:rsidRPr="00600BB6" w:rsidRDefault="00600BB6" w:rsidP="00600BB6">
      <w:pPr>
        <w:bidi/>
        <w:jc w:val="both"/>
        <w:rPr>
          <w:rFonts w:cs="David" w:hint="cs"/>
          <w:u w:val="single"/>
          <w:rtl/>
        </w:rPr>
      </w:pPr>
    </w:p>
    <w:p w14:paraId="50AD4C0B" w14:textId="77777777" w:rsidR="00600BB6" w:rsidRPr="00600BB6" w:rsidRDefault="00600BB6" w:rsidP="00600BB6">
      <w:pPr>
        <w:bidi/>
        <w:jc w:val="both"/>
        <w:rPr>
          <w:rFonts w:cs="David" w:hint="cs"/>
          <w:rtl/>
        </w:rPr>
      </w:pPr>
      <w:r w:rsidRPr="00600BB6">
        <w:rPr>
          <w:rFonts w:cs="David" w:hint="cs"/>
          <w:rtl/>
        </w:rPr>
        <w:tab/>
        <w:t xml:space="preserve">גם מזכיר בחברה ציבורית זה לא רע. </w:t>
      </w:r>
    </w:p>
    <w:p w14:paraId="234B2C19" w14:textId="77777777" w:rsidR="00600BB6" w:rsidRPr="00600BB6" w:rsidRDefault="00600BB6" w:rsidP="00600BB6">
      <w:pPr>
        <w:bidi/>
        <w:jc w:val="both"/>
        <w:rPr>
          <w:rFonts w:cs="David" w:hint="cs"/>
          <w:rtl/>
        </w:rPr>
      </w:pPr>
    </w:p>
    <w:p w14:paraId="15E7765A"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6BB4282B" w14:textId="77777777" w:rsidR="00600BB6" w:rsidRPr="00600BB6" w:rsidRDefault="00600BB6" w:rsidP="00600BB6">
      <w:pPr>
        <w:bidi/>
        <w:jc w:val="both"/>
        <w:rPr>
          <w:rFonts w:cs="David" w:hint="cs"/>
          <w:rtl/>
        </w:rPr>
      </w:pPr>
    </w:p>
    <w:p w14:paraId="7975F2C7" w14:textId="77777777" w:rsidR="00600BB6" w:rsidRPr="00600BB6" w:rsidRDefault="00600BB6" w:rsidP="00600BB6">
      <w:pPr>
        <w:bidi/>
        <w:jc w:val="both"/>
        <w:rPr>
          <w:rFonts w:cs="David" w:hint="cs"/>
          <w:rtl/>
        </w:rPr>
      </w:pPr>
      <w:r w:rsidRPr="00600BB6">
        <w:rPr>
          <w:rFonts w:cs="David" w:hint="cs"/>
          <w:rtl/>
        </w:rPr>
        <w:tab/>
        <w:t xml:space="preserve"> צריך להכניס את התיקון לסעיף של האצלת סמכויות, שזה לא כולל את הסעיף הזה. </w:t>
      </w:r>
    </w:p>
    <w:p w14:paraId="3CEFB18E" w14:textId="77777777" w:rsidR="00600BB6" w:rsidRPr="00600BB6" w:rsidRDefault="00600BB6" w:rsidP="00600BB6">
      <w:pPr>
        <w:bidi/>
        <w:jc w:val="both"/>
        <w:rPr>
          <w:rFonts w:cs="David" w:hint="cs"/>
          <w:rtl/>
        </w:rPr>
      </w:pPr>
    </w:p>
    <w:p w14:paraId="527B78C4"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65D4CB6C" w14:textId="77777777" w:rsidR="00600BB6" w:rsidRPr="00600BB6" w:rsidRDefault="00600BB6" w:rsidP="00600BB6">
      <w:pPr>
        <w:bidi/>
        <w:jc w:val="both"/>
        <w:rPr>
          <w:rFonts w:cs="David" w:hint="cs"/>
          <w:rtl/>
        </w:rPr>
      </w:pPr>
    </w:p>
    <w:p w14:paraId="2F8CCE5E" w14:textId="77777777" w:rsidR="00600BB6" w:rsidRPr="00600BB6" w:rsidRDefault="00600BB6" w:rsidP="00600BB6">
      <w:pPr>
        <w:bidi/>
        <w:jc w:val="both"/>
        <w:rPr>
          <w:rFonts w:cs="David" w:hint="cs"/>
          <w:rtl/>
        </w:rPr>
      </w:pPr>
      <w:r w:rsidRPr="00600BB6">
        <w:rPr>
          <w:rFonts w:cs="David" w:hint="cs"/>
          <w:rtl/>
        </w:rPr>
        <w:tab/>
        <w:t xml:space="preserve"> נכון. הסעיף הבא בתקנון הקיים הוא סעיף 27 ואילך. סימנתי את זה כאן מ-1, כמובן שזה יהיה מספור רציף בהמשך לתיקונים שכבר הונחו. הצבע הירוק הוא תוספת מהותית, הצבע הסגול הוא הצעה שאינה מהותית. </w:t>
      </w:r>
    </w:p>
    <w:p w14:paraId="47D5C7B6" w14:textId="77777777" w:rsidR="00600BB6" w:rsidRPr="00600BB6" w:rsidRDefault="00600BB6" w:rsidP="00600BB6">
      <w:pPr>
        <w:bidi/>
        <w:jc w:val="both"/>
        <w:rPr>
          <w:rFonts w:cs="David" w:hint="cs"/>
          <w:rtl/>
        </w:rPr>
      </w:pPr>
    </w:p>
    <w:p w14:paraId="6F5B699B" w14:textId="77777777" w:rsidR="00600BB6" w:rsidRPr="00600BB6" w:rsidRDefault="00600BB6" w:rsidP="00600BB6">
      <w:pPr>
        <w:bidi/>
        <w:jc w:val="both"/>
        <w:rPr>
          <w:rFonts w:cs="David" w:hint="cs"/>
          <w:rtl/>
        </w:rPr>
      </w:pPr>
      <w:r w:rsidRPr="00600BB6">
        <w:rPr>
          <w:rFonts w:cs="David" w:hint="cs"/>
          <w:rtl/>
        </w:rPr>
        <w:tab/>
        <w:t xml:space="preserve">אחרי שהיה לנו חלק כללי שדיבר על היושב-ראש והסגנים וחברי הכנסת והסיעות, אנחנו מתחילים בחלק ג' שעניינו עבודת הכנסת. פרק א': ישיבות. היום כתוב: "הכנסת תקיים ישיבות בימים ב', ג' ו-ד'". כאן מוצע להבהיר את המצב הקיים, לפיו "הכנסת תקיים ישיבות בימים ב' ו-ג' החל בשעה 16:00, וביום ד' החל בשעה 11:00". </w:t>
      </w:r>
    </w:p>
    <w:p w14:paraId="20EF4D01" w14:textId="77777777" w:rsidR="00600BB6" w:rsidRPr="00600BB6" w:rsidRDefault="00600BB6" w:rsidP="00600BB6">
      <w:pPr>
        <w:bidi/>
        <w:jc w:val="both"/>
        <w:rPr>
          <w:rFonts w:cs="David" w:hint="cs"/>
          <w:rtl/>
        </w:rPr>
      </w:pPr>
    </w:p>
    <w:p w14:paraId="1769F635"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571716BC" w14:textId="77777777" w:rsidR="00600BB6" w:rsidRPr="00600BB6" w:rsidRDefault="00600BB6" w:rsidP="00600BB6">
      <w:pPr>
        <w:bidi/>
        <w:jc w:val="both"/>
        <w:rPr>
          <w:rFonts w:cs="David" w:hint="cs"/>
          <w:rtl/>
        </w:rPr>
      </w:pPr>
    </w:p>
    <w:p w14:paraId="2BD00F14" w14:textId="77777777" w:rsidR="00600BB6" w:rsidRPr="00600BB6" w:rsidRDefault="00600BB6" w:rsidP="00600BB6">
      <w:pPr>
        <w:bidi/>
        <w:jc w:val="both"/>
        <w:rPr>
          <w:rFonts w:cs="David" w:hint="cs"/>
          <w:rtl/>
        </w:rPr>
      </w:pPr>
      <w:r w:rsidRPr="00600BB6">
        <w:rPr>
          <w:rFonts w:cs="David" w:hint="cs"/>
          <w:rtl/>
        </w:rPr>
        <w:tab/>
        <w:t xml:space="preserve"> מה ההיגיון להכניס את השעות לתקנון? </w:t>
      </w:r>
    </w:p>
    <w:p w14:paraId="67DF3181" w14:textId="77777777" w:rsidR="00600BB6" w:rsidRPr="00600BB6" w:rsidRDefault="00600BB6" w:rsidP="00600BB6">
      <w:pPr>
        <w:bidi/>
        <w:jc w:val="both"/>
        <w:rPr>
          <w:rFonts w:cs="David" w:hint="cs"/>
          <w:rtl/>
        </w:rPr>
      </w:pPr>
    </w:p>
    <w:p w14:paraId="787B0763"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2D765E4" w14:textId="77777777" w:rsidR="00600BB6" w:rsidRPr="00600BB6" w:rsidRDefault="00600BB6" w:rsidP="00600BB6">
      <w:pPr>
        <w:bidi/>
        <w:jc w:val="both"/>
        <w:rPr>
          <w:rFonts w:cs="David" w:hint="cs"/>
          <w:u w:val="single"/>
          <w:rtl/>
        </w:rPr>
      </w:pPr>
    </w:p>
    <w:p w14:paraId="3C6C984C" w14:textId="77777777" w:rsidR="00600BB6" w:rsidRPr="00600BB6" w:rsidRDefault="00600BB6" w:rsidP="00600BB6">
      <w:pPr>
        <w:bidi/>
        <w:jc w:val="both"/>
        <w:rPr>
          <w:rFonts w:cs="David" w:hint="cs"/>
          <w:rtl/>
        </w:rPr>
      </w:pPr>
      <w:r w:rsidRPr="00600BB6">
        <w:rPr>
          <w:rFonts w:cs="David" w:hint="cs"/>
          <w:rtl/>
        </w:rPr>
        <w:tab/>
        <w:t xml:space="preserve">כדי שהדבר הזה יהיה קבוע. </w:t>
      </w:r>
    </w:p>
    <w:p w14:paraId="2D1B657D" w14:textId="77777777" w:rsidR="00600BB6" w:rsidRPr="00600BB6" w:rsidRDefault="00600BB6" w:rsidP="00600BB6">
      <w:pPr>
        <w:bidi/>
        <w:jc w:val="both"/>
        <w:rPr>
          <w:rFonts w:cs="David" w:hint="cs"/>
          <w:rtl/>
        </w:rPr>
      </w:pPr>
    </w:p>
    <w:p w14:paraId="0F114A00"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25509075" w14:textId="77777777" w:rsidR="00600BB6" w:rsidRPr="00600BB6" w:rsidRDefault="00600BB6" w:rsidP="00600BB6">
      <w:pPr>
        <w:bidi/>
        <w:jc w:val="both"/>
        <w:rPr>
          <w:rFonts w:cs="David" w:hint="cs"/>
          <w:rtl/>
        </w:rPr>
      </w:pPr>
    </w:p>
    <w:p w14:paraId="1EC2A3A9" w14:textId="77777777" w:rsidR="00600BB6" w:rsidRPr="00600BB6" w:rsidRDefault="00600BB6" w:rsidP="00600BB6">
      <w:pPr>
        <w:bidi/>
        <w:jc w:val="both"/>
        <w:rPr>
          <w:rFonts w:cs="David" w:hint="cs"/>
          <w:rtl/>
        </w:rPr>
      </w:pPr>
      <w:r w:rsidRPr="00600BB6">
        <w:rPr>
          <w:rFonts w:cs="David" w:hint="cs"/>
          <w:rtl/>
        </w:rPr>
        <w:tab/>
        <w:t xml:space="preserve"> הרי כל דבר, כשמכניסים אותו פנימה, לאחר מכן קשה יותר לסטות בשעת הצורך. </w:t>
      </w:r>
    </w:p>
    <w:p w14:paraId="2C0D44FD" w14:textId="77777777" w:rsidR="00600BB6" w:rsidRPr="00600BB6" w:rsidRDefault="00600BB6" w:rsidP="00600BB6">
      <w:pPr>
        <w:bidi/>
        <w:jc w:val="both"/>
        <w:rPr>
          <w:rFonts w:cs="David" w:hint="cs"/>
          <w:rtl/>
        </w:rPr>
      </w:pPr>
    </w:p>
    <w:p w14:paraId="141C7967"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36A0F94" w14:textId="77777777" w:rsidR="00600BB6" w:rsidRPr="00600BB6" w:rsidRDefault="00600BB6" w:rsidP="00600BB6">
      <w:pPr>
        <w:bidi/>
        <w:jc w:val="both"/>
        <w:rPr>
          <w:rFonts w:cs="David" w:hint="cs"/>
          <w:u w:val="single"/>
          <w:rtl/>
        </w:rPr>
      </w:pPr>
    </w:p>
    <w:p w14:paraId="36E46C38" w14:textId="77777777" w:rsidR="00600BB6" w:rsidRPr="00600BB6" w:rsidRDefault="00600BB6" w:rsidP="00600BB6">
      <w:pPr>
        <w:bidi/>
        <w:jc w:val="both"/>
        <w:rPr>
          <w:rFonts w:cs="David" w:hint="cs"/>
          <w:rtl/>
        </w:rPr>
      </w:pPr>
      <w:r w:rsidRPr="00600BB6">
        <w:rPr>
          <w:rFonts w:cs="David" w:hint="cs"/>
          <w:rtl/>
        </w:rPr>
        <w:tab/>
        <w:t xml:space="preserve"> אז מביאים את זה לוועדת הכנסת. </w:t>
      </w:r>
    </w:p>
    <w:p w14:paraId="741876CF" w14:textId="77777777" w:rsidR="00600BB6" w:rsidRPr="00600BB6" w:rsidRDefault="00600BB6" w:rsidP="00600BB6">
      <w:pPr>
        <w:bidi/>
        <w:jc w:val="both"/>
        <w:rPr>
          <w:rFonts w:cs="David" w:hint="cs"/>
          <w:rtl/>
        </w:rPr>
      </w:pPr>
    </w:p>
    <w:p w14:paraId="6992D490"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40F191C6" w14:textId="77777777" w:rsidR="00600BB6" w:rsidRPr="00600BB6" w:rsidRDefault="00600BB6" w:rsidP="00600BB6">
      <w:pPr>
        <w:bidi/>
        <w:jc w:val="both"/>
        <w:rPr>
          <w:rFonts w:cs="David" w:hint="cs"/>
          <w:rtl/>
        </w:rPr>
      </w:pPr>
    </w:p>
    <w:p w14:paraId="0E721D45" w14:textId="77777777" w:rsidR="00600BB6" w:rsidRPr="00600BB6" w:rsidRDefault="00600BB6" w:rsidP="00600BB6">
      <w:pPr>
        <w:bidi/>
        <w:jc w:val="both"/>
        <w:rPr>
          <w:rFonts w:cs="David" w:hint="cs"/>
          <w:rtl/>
        </w:rPr>
      </w:pPr>
      <w:r w:rsidRPr="00600BB6">
        <w:rPr>
          <w:rFonts w:cs="David" w:hint="cs"/>
          <w:rtl/>
        </w:rPr>
        <w:tab/>
        <w:t xml:space="preserve"> גם היום מביאים לוועדת הכנסת. אבל ברגע שהכנסת את זה לתקנון, זה מקבל יותר תוקף. </w:t>
      </w:r>
    </w:p>
    <w:p w14:paraId="4AD9865B" w14:textId="77777777" w:rsidR="00600BB6" w:rsidRPr="00600BB6" w:rsidRDefault="00600BB6" w:rsidP="00600BB6">
      <w:pPr>
        <w:bidi/>
        <w:jc w:val="both"/>
        <w:rPr>
          <w:rFonts w:cs="David" w:hint="cs"/>
          <w:rtl/>
        </w:rPr>
      </w:pPr>
    </w:p>
    <w:p w14:paraId="160423EF"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7E33741" w14:textId="77777777" w:rsidR="00600BB6" w:rsidRPr="00600BB6" w:rsidRDefault="00600BB6" w:rsidP="00600BB6">
      <w:pPr>
        <w:bidi/>
        <w:jc w:val="both"/>
        <w:rPr>
          <w:rFonts w:cs="David" w:hint="cs"/>
          <w:u w:val="single"/>
          <w:rtl/>
        </w:rPr>
      </w:pPr>
    </w:p>
    <w:p w14:paraId="22CB91A1" w14:textId="77777777" w:rsidR="00600BB6" w:rsidRPr="00600BB6" w:rsidRDefault="00600BB6" w:rsidP="00600BB6">
      <w:pPr>
        <w:bidi/>
        <w:jc w:val="both"/>
        <w:rPr>
          <w:rFonts w:cs="David" w:hint="cs"/>
          <w:rtl/>
        </w:rPr>
      </w:pPr>
      <w:r w:rsidRPr="00600BB6">
        <w:rPr>
          <w:rFonts w:cs="David" w:hint="cs"/>
          <w:rtl/>
        </w:rPr>
        <w:tab/>
        <w:t xml:space="preserve">זה מה שאנחנו רוצים, כדי שיהיה סדר, שיהיה ברור. אני חושב שכנסת, בעיקר כאשר היא עוסקת בחקיקה בדברים כאלה, צריכים להיות לה כללי משחק כמה שיותר ברורים. </w:t>
      </w:r>
    </w:p>
    <w:p w14:paraId="769E9F3B" w14:textId="77777777" w:rsidR="00600BB6" w:rsidRPr="00600BB6" w:rsidRDefault="00600BB6" w:rsidP="00600BB6">
      <w:pPr>
        <w:bidi/>
        <w:jc w:val="both"/>
        <w:rPr>
          <w:rFonts w:cs="David" w:hint="cs"/>
          <w:rtl/>
        </w:rPr>
      </w:pPr>
    </w:p>
    <w:p w14:paraId="3E4FA128" w14:textId="77777777" w:rsidR="00600BB6" w:rsidRPr="00600BB6" w:rsidRDefault="00600BB6" w:rsidP="00600BB6">
      <w:pPr>
        <w:bidi/>
        <w:ind w:left="-2"/>
        <w:jc w:val="both"/>
        <w:rPr>
          <w:rFonts w:cs="David" w:hint="cs"/>
          <w:u w:val="single"/>
          <w:rtl/>
        </w:rPr>
      </w:pPr>
      <w:r w:rsidRPr="00600BB6">
        <w:rPr>
          <w:rFonts w:cs="David" w:hint="cs"/>
          <w:u w:val="single"/>
          <w:rtl/>
        </w:rPr>
        <w:t>אלכס מילר:</w:t>
      </w:r>
    </w:p>
    <w:p w14:paraId="0FE645CA" w14:textId="77777777" w:rsidR="00600BB6" w:rsidRPr="00600BB6" w:rsidRDefault="00600BB6" w:rsidP="00600BB6">
      <w:pPr>
        <w:bidi/>
        <w:ind w:left="-2"/>
        <w:jc w:val="both"/>
        <w:rPr>
          <w:rFonts w:cs="David" w:hint="cs"/>
          <w:rtl/>
        </w:rPr>
      </w:pPr>
    </w:p>
    <w:p w14:paraId="10100A16" w14:textId="77777777" w:rsidR="00600BB6" w:rsidRPr="00600BB6" w:rsidRDefault="00600BB6" w:rsidP="00600BB6">
      <w:pPr>
        <w:bidi/>
        <w:jc w:val="both"/>
        <w:rPr>
          <w:rFonts w:cs="David" w:hint="cs"/>
          <w:rtl/>
        </w:rPr>
      </w:pPr>
      <w:r w:rsidRPr="00600BB6">
        <w:rPr>
          <w:rFonts w:cs="David" w:hint="cs"/>
          <w:rtl/>
        </w:rPr>
        <w:tab/>
        <w:t xml:space="preserve">לפעמים בדיוני התקציב, למשל, אנחנו נתקלים במצב שאנחנו לא מצליחים להצביע וצריכים לעשות דיון במליאה בשעה הרבה יותר מוקדמת. </w:t>
      </w:r>
    </w:p>
    <w:p w14:paraId="525FAE34" w14:textId="77777777" w:rsidR="00600BB6" w:rsidRPr="00600BB6" w:rsidRDefault="00600BB6" w:rsidP="00600BB6">
      <w:pPr>
        <w:bidi/>
        <w:jc w:val="both"/>
        <w:rPr>
          <w:rFonts w:cs="David" w:hint="cs"/>
          <w:rtl/>
        </w:rPr>
      </w:pPr>
    </w:p>
    <w:p w14:paraId="3BAAF448"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86A3D82" w14:textId="77777777" w:rsidR="00600BB6" w:rsidRPr="00600BB6" w:rsidRDefault="00600BB6" w:rsidP="00600BB6">
      <w:pPr>
        <w:bidi/>
        <w:jc w:val="both"/>
        <w:rPr>
          <w:rFonts w:cs="David" w:hint="cs"/>
          <w:rtl/>
        </w:rPr>
      </w:pPr>
    </w:p>
    <w:p w14:paraId="0EC6656B" w14:textId="77777777" w:rsidR="00600BB6" w:rsidRPr="00600BB6" w:rsidRDefault="00600BB6" w:rsidP="00600BB6">
      <w:pPr>
        <w:bidi/>
        <w:jc w:val="both"/>
        <w:rPr>
          <w:rFonts w:cs="David" w:hint="cs"/>
          <w:rtl/>
        </w:rPr>
      </w:pPr>
      <w:r w:rsidRPr="00600BB6">
        <w:rPr>
          <w:rFonts w:cs="David" w:hint="cs"/>
          <w:rtl/>
        </w:rPr>
        <w:tab/>
        <w:t xml:space="preserve"> זה סעיף (ב). </w:t>
      </w:r>
    </w:p>
    <w:p w14:paraId="6C2D6E65" w14:textId="77777777" w:rsidR="00600BB6" w:rsidRPr="00600BB6" w:rsidRDefault="00600BB6" w:rsidP="00600BB6">
      <w:pPr>
        <w:bidi/>
        <w:jc w:val="both"/>
        <w:rPr>
          <w:rFonts w:cs="David" w:hint="cs"/>
          <w:rtl/>
        </w:rPr>
      </w:pPr>
    </w:p>
    <w:p w14:paraId="25F0FF32"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97AE739" w14:textId="77777777" w:rsidR="00600BB6" w:rsidRPr="00600BB6" w:rsidRDefault="00600BB6" w:rsidP="00600BB6">
      <w:pPr>
        <w:bidi/>
        <w:jc w:val="both"/>
        <w:rPr>
          <w:rFonts w:cs="David" w:hint="cs"/>
          <w:u w:val="single"/>
          <w:rtl/>
        </w:rPr>
      </w:pPr>
    </w:p>
    <w:p w14:paraId="6B05492D" w14:textId="77777777" w:rsidR="00600BB6" w:rsidRPr="00600BB6" w:rsidRDefault="00600BB6" w:rsidP="00600BB6">
      <w:pPr>
        <w:bidi/>
        <w:jc w:val="both"/>
        <w:rPr>
          <w:rFonts w:cs="David" w:hint="cs"/>
          <w:rtl/>
        </w:rPr>
      </w:pPr>
      <w:r w:rsidRPr="00600BB6">
        <w:rPr>
          <w:rFonts w:cs="David" w:hint="cs"/>
          <w:rtl/>
        </w:rPr>
        <w:tab/>
        <w:t xml:space="preserve">אתה מביא את זה לאישור ועדת הכנסת, גם היום. אלא אם כן אתה עושה דיון שנמשך ברצף, שעם זה אין בעיה, כי לא נועלים את הישיבה אלא ממשיכים. </w:t>
      </w:r>
    </w:p>
    <w:p w14:paraId="44D52A86" w14:textId="77777777" w:rsidR="00600BB6" w:rsidRPr="00600BB6" w:rsidRDefault="00600BB6" w:rsidP="00600BB6">
      <w:pPr>
        <w:bidi/>
        <w:jc w:val="both"/>
        <w:rPr>
          <w:rFonts w:cs="David" w:hint="cs"/>
          <w:rtl/>
        </w:rPr>
      </w:pPr>
    </w:p>
    <w:p w14:paraId="40CD352A"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1B7D67F9" w14:textId="77777777" w:rsidR="00600BB6" w:rsidRPr="00600BB6" w:rsidRDefault="00600BB6" w:rsidP="00600BB6">
      <w:pPr>
        <w:bidi/>
        <w:jc w:val="both"/>
        <w:rPr>
          <w:rFonts w:cs="David" w:hint="cs"/>
          <w:rtl/>
        </w:rPr>
      </w:pPr>
    </w:p>
    <w:p w14:paraId="350A7B86" w14:textId="77777777" w:rsidR="00600BB6" w:rsidRPr="00600BB6" w:rsidRDefault="00600BB6" w:rsidP="00600BB6">
      <w:pPr>
        <w:bidi/>
        <w:jc w:val="both"/>
        <w:rPr>
          <w:rFonts w:cs="David" w:hint="cs"/>
          <w:rtl/>
        </w:rPr>
      </w:pPr>
      <w:r w:rsidRPr="00600BB6">
        <w:rPr>
          <w:rFonts w:cs="David" w:hint="cs"/>
          <w:rtl/>
        </w:rPr>
        <w:tab/>
        <w:t xml:space="preserve"> גם היום אנחנו מביאים לקראת התקציב סדרי דיון מיוחדים ומאשרים אותם בוועדת הכנסת. </w:t>
      </w:r>
    </w:p>
    <w:p w14:paraId="6E3182C4" w14:textId="77777777" w:rsidR="00600BB6" w:rsidRPr="00600BB6" w:rsidRDefault="00600BB6" w:rsidP="00600BB6">
      <w:pPr>
        <w:bidi/>
        <w:jc w:val="both"/>
        <w:rPr>
          <w:rFonts w:cs="David" w:hint="cs"/>
          <w:rtl/>
        </w:rPr>
      </w:pPr>
    </w:p>
    <w:p w14:paraId="7C729727" w14:textId="77777777" w:rsidR="00600BB6" w:rsidRPr="00600BB6" w:rsidRDefault="00600BB6" w:rsidP="00600BB6">
      <w:pPr>
        <w:bidi/>
        <w:ind w:left="-2"/>
        <w:jc w:val="both"/>
        <w:rPr>
          <w:rFonts w:cs="David" w:hint="cs"/>
          <w:u w:val="single"/>
          <w:rtl/>
        </w:rPr>
      </w:pPr>
      <w:r w:rsidRPr="00600BB6">
        <w:rPr>
          <w:rFonts w:cs="David" w:hint="cs"/>
          <w:u w:val="single"/>
          <w:rtl/>
        </w:rPr>
        <w:t>אלכס מילר:</w:t>
      </w:r>
    </w:p>
    <w:p w14:paraId="531DC068" w14:textId="77777777" w:rsidR="00600BB6" w:rsidRPr="00600BB6" w:rsidRDefault="00600BB6" w:rsidP="00600BB6">
      <w:pPr>
        <w:bidi/>
        <w:ind w:left="-2"/>
        <w:jc w:val="both"/>
        <w:rPr>
          <w:rFonts w:cs="David" w:hint="cs"/>
          <w:rtl/>
        </w:rPr>
      </w:pPr>
    </w:p>
    <w:p w14:paraId="376B3EC2" w14:textId="77777777" w:rsidR="00600BB6" w:rsidRPr="00600BB6" w:rsidRDefault="00600BB6" w:rsidP="00600BB6">
      <w:pPr>
        <w:bidi/>
        <w:jc w:val="both"/>
        <w:rPr>
          <w:rFonts w:cs="David" w:hint="cs"/>
          <w:rtl/>
        </w:rPr>
      </w:pPr>
      <w:r w:rsidRPr="00600BB6">
        <w:rPr>
          <w:rFonts w:cs="David" w:hint="cs"/>
          <w:rtl/>
        </w:rPr>
        <w:tab/>
        <w:t>יש השלכה כלשהי לעניין הזה?</w:t>
      </w:r>
    </w:p>
    <w:p w14:paraId="28535E50" w14:textId="77777777" w:rsidR="00600BB6" w:rsidRPr="00600BB6" w:rsidRDefault="00600BB6" w:rsidP="00600BB6">
      <w:pPr>
        <w:bidi/>
        <w:jc w:val="both"/>
        <w:rPr>
          <w:rFonts w:cs="David" w:hint="cs"/>
          <w:rtl/>
        </w:rPr>
      </w:pPr>
    </w:p>
    <w:p w14:paraId="2155E1A1"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76BDAAA9" w14:textId="77777777" w:rsidR="00600BB6" w:rsidRPr="00600BB6" w:rsidRDefault="00600BB6" w:rsidP="00600BB6">
      <w:pPr>
        <w:bidi/>
        <w:jc w:val="both"/>
        <w:rPr>
          <w:rFonts w:cs="David" w:hint="cs"/>
          <w:rtl/>
        </w:rPr>
      </w:pPr>
    </w:p>
    <w:p w14:paraId="6549190B" w14:textId="77777777" w:rsidR="00600BB6" w:rsidRPr="00600BB6" w:rsidRDefault="00600BB6" w:rsidP="00600BB6">
      <w:pPr>
        <w:bidi/>
        <w:jc w:val="both"/>
        <w:rPr>
          <w:rFonts w:cs="David" w:hint="cs"/>
          <w:rtl/>
        </w:rPr>
      </w:pPr>
      <w:r w:rsidRPr="00600BB6">
        <w:rPr>
          <w:rFonts w:cs="David" w:hint="cs"/>
          <w:rtl/>
        </w:rPr>
        <w:tab/>
        <w:t xml:space="preserve"> לא. זה רק עיגון של המצב הקיים וזה טכני. </w:t>
      </w:r>
    </w:p>
    <w:p w14:paraId="40529A61" w14:textId="77777777" w:rsidR="00600BB6" w:rsidRPr="00600BB6" w:rsidRDefault="00600BB6" w:rsidP="00600BB6">
      <w:pPr>
        <w:bidi/>
        <w:jc w:val="both"/>
        <w:rPr>
          <w:rFonts w:cs="David" w:hint="cs"/>
          <w:rtl/>
        </w:rPr>
      </w:pPr>
    </w:p>
    <w:p w14:paraId="3BF95DD8"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689202CE" w14:textId="77777777" w:rsidR="00600BB6" w:rsidRPr="00600BB6" w:rsidRDefault="00600BB6" w:rsidP="00600BB6">
      <w:pPr>
        <w:bidi/>
        <w:jc w:val="both"/>
        <w:rPr>
          <w:rFonts w:cs="David" w:hint="cs"/>
          <w:rtl/>
        </w:rPr>
      </w:pPr>
    </w:p>
    <w:p w14:paraId="448282C9" w14:textId="77777777" w:rsidR="00600BB6" w:rsidRPr="00600BB6" w:rsidRDefault="00600BB6" w:rsidP="00600BB6">
      <w:pPr>
        <w:bidi/>
        <w:jc w:val="both"/>
        <w:rPr>
          <w:rFonts w:cs="David" w:hint="cs"/>
          <w:rtl/>
        </w:rPr>
      </w:pPr>
      <w:r w:rsidRPr="00600BB6">
        <w:rPr>
          <w:rFonts w:cs="David" w:hint="cs"/>
          <w:rtl/>
        </w:rPr>
        <w:tab/>
        <w:t xml:space="preserve"> סעיף (ב) המוצע בא לקבוע: "יושב ראש הכנסת, באישור ועדת הכנסת, רשאי לשנות את זמניה של ישיבה מסוימת, לבטל ישיבה ולקבוע ישיבה נוספת וזמניה, אם באחד הימים האמורים בסעיף קטן (א) ואם ביום חול אחר". </w:t>
      </w:r>
    </w:p>
    <w:p w14:paraId="5DE02CB7" w14:textId="77777777" w:rsidR="00600BB6" w:rsidRPr="00600BB6" w:rsidRDefault="00600BB6" w:rsidP="00600BB6">
      <w:pPr>
        <w:bidi/>
        <w:jc w:val="both"/>
        <w:rPr>
          <w:rFonts w:cs="David" w:hint="cs"/>
          <w:rtl/>
        </w:rPr>
      </w:pPr>
    </w:p>
    <w:p w14:paraId="7C203E32"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7BFEFC92" w14:textId="77777777" w:rsidR="00600BB6" w:rsidRPr="00600BB6" w:rsidRDefault="00600BB6" w:rsidP="00600BB6">
      <w:pPr>
        <w:bidi/>
        <w:jc w:val="both"/>
        <w:rPr>
          <w:rFonts w:cs="David" w:hint="cs"/>
          <w:rtl/>
        </w:rPr>
      </w:pPr>
    </w:p>
    <w:p w14:paraId="002C6959" w14:textId="77777777" w:rsidR="00600BB6" w:rsidRPr="00600BB6" w:rsidRDefault="00600BB6" w:rsidP="00600BB6">
      <w:pPr>
        <w:bidi/>
        <w:jc w:val="both"/>
        <w:rPr>
          <w:rFonts w:cs="David" w:hint="cs"/>
          <w:rtl/>
        </w:rPr>
      </w:pPr>
      <w:r w:rsidRPr="00600BB6">
        <w:rPr>
          <w:rFonts w:cs="David" w:hint="cs"/>
          <w:rtl/>
        </w:rPr>
        <w:tab/>
        <w:t xml:space="preserve"> אגב, יש הגדרה מה זה יום חול? </w:t>
      </w:r>
    </w:p>
    <w:p w14:paraId="42D23BFF" w14:textId="77777777" w:rsidR="00600BB6" w:rsidRPr="00600BB6" w:rsidRDefault="00600BB6" w:rsidP="00600BB6">
      <w:pPr>
        <w:bidi/>
        <w:jc w:val="both"/>
        <w:rPr>
          <w:rFonts w:cs="David" w:hint="cs"/>
          <w:rtl/>
        </w:rPr>
      </w:pPr>
    </w:p>
    <w:p w14:paraId="1654761D"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143FB8B" w14:textId="77777777" w:rsidR="00600BB6" w:rsidRPr="00600BB6" w:rsidRDefault="00600BB6" w:rsidP="00600BB6">
      <w:pPr>
        <w:bidi/>
        <w:jc w:val="both"/>
        <w:rPr>
          <w:rFonts w:cs="David" w:hint="cs"/>
          <w:rtl/>
        </w:rPr>
      </w:pPr>
    </w:p>
    <w:p w14:paraId="6815E87F" w14:textId="77777777" w:rsidR="00600BB6" w:rsidRPr="00600BB6" w:rsidRDefault="00600BB6" w:rsidP="00600BB6">
      <w:pPr>
        <w:bidi/>
        <w:jc w:val="both"/>
        <w:rPr>
          <w:rFonts w:cs="David" w:hint="cs"/>
          <w:rtl/>
        </w:rPr>
      </w:pPr>
      <w:r w:rsidRPr="00600BB6">
        <w:rPr>
          <w:rFonts w:cs="David" w:hint="cs"/>
          <w:rtl/>
        </w:rPr>
        <w:tab/>
        <w:t xml:space="preserve"> לא. </w:t>
      </w:r>
    </w:p>
    <w:p w14:paraId="2B854AA5" w14:textId="77777777" w:rsidR="00600BB6" w:rsidRPr="00600BB6" w:rsidRDefault="00600BB6" w:rsidP="00600BB6">
      <w:pPr>
        <w:bidi/>
        <w:jc w:val="both"/>
        <w:rPr>
          <w:rFonts w:cs="David" w:hint="cs"/>
          <w:rtl/>
        </w:rPr>
      </w:pPr>
    </w:p>
    <w:p w14:paraId="338D751B"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54D26C7E" w14:textId="77777777" w:rsidR="00600BB6" w:rsidRPr="00600BB6" w:rsidRDefault="00600BB6" w:rsidP="00600BB6">
      <w:pPr>
        <w:bidi/>
        <w:jc w:val="both"/>
        <w:rPr>
          <w:rFonts w:cs="David" w:hint="cs"/>
          <w:rtl/>
        </w:rPr>
      </w:pPr>
    </w:p>
    <w:p w14:paraId="2798F5E4" w14:textId="77777777" w:rsidR="00600BB6" w:rsidRPr="00600BB6" w:rsidRDefault="00600BB6" w:rsidP="00600BB6">
      <w:pPr>
        <w:bidi/>
        <w:jc w:val="both"/>
        <w:rPr>
          <w:rFonts w:cs="David" w:hint="cs"/>
          <w:rtl/>
        </w:rPr>
      </w:pPr>
      <w:r w:rsidRPr="00600BB6">
        <w:rPr>
          <w:rFonts w:cs="David" w:hint="cs"/>
          <w:rtl/>
        </w:rPr>
        <w:tab/>
        <w:t xml:space="preserve"> לפי הסעיף הזה, האם אפשר לקבוע ישיבת הכנסת ביום א', לדוגמה?</w:t>
      </w:r>
    </w:p>
    <w:p w14:paraId="321DF6AF" w14:textId="77777777" w:rsidR="00600BB6" w:rsidRPr="00600BB6" w:rsidRDefault="00600BB6" w:rsidP="00600BB6">
      <w:pPr>
        <w:bidi/>
        <w:jc w:val="both"/>
        <w:rPr>
          <w:rFonts w:cs="David" w:hint="cs"/>
          <w:rtl/>
        </w:rPr>
      </w:pPr>
    </w:p>
    <w:p w14:paraId="428D5CA9"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4288501" w14:textId="77777777" w:rsidR="00600BB6" w:rsidRPr="00600BB6" w:rsidRDefault="00600BB6" w:rsidP="00600BB6">
      <w:pPr>
        <w:bidi/>
        <w:jc w:val="both"/>
        <w:rPr>
          <w:rFonts w:cs="David" w:hint="cs"/>
          <w:rtl/>
        </w:rPr>
      </w:pPr>
    </w:p>
    <w:p w14:paraId="61834763" w14:textId="77777777" w:rsidR="00600BB6" w:rsidRPr="00600BB6" w:rsidRDefault="00600BB6" w:rsidP="00600BB6">
      <w:pPr>
        <w:bidi/>
        <w:jc w:val="both"/>
        <w:rPr>
          <w:rFonts w:cs="David" w:hint="cs"/>
          <w:rtl/>
        </w:rPr>
      </w:pPr>
      <w:r w:rsidRPr="00600BB6">
        <w:rPr>
          <w:rFonts w:cs="David" w:hint="cs"/>
          <w:rtl/>
        </w:rPr>
        <w:tab/>
        <w:t xml:space="preserve"> אני הייתי אומרת שכן. </w:t>
      </w:r>
    </w:p>
    <w:p w14:paraId="04567A82" w14:textId="77777777" w:rsidR="00600BB6" w:rsidRPr="00600BB6" w:rsidRDefault="00600BB6" w:rsidP="00600BB6">
      <w:pPr>
        <w:bidi/>
        <w:jc w:val="both"/>
        <w:rPr>
          <w:rFonts w:cs="David" w:hint="cs"/>
          <w:rtl/>
        </w:rPr>
      </w:pPr>
    </w:p>
    <w:p w14:paraId="04A68307"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02FD670F" w14:textId="77777777" w:rsidR="00600BB6" w:rsidRPr="00600BB6" w:rsidRDefault="00600BB6" w:rsidP="00600BB6">
      <w:pPr>
        <w:bidi/>
        <w:jc w:val="both"/>
        <w:rPr>
          <w:rFonts w:cs="David" w:hint="cs"/>
          <w:rtl/>
        </w:rPr>
      </w:pPr>
    </w:p>
    <w:p w14:paraId="4E6750D0" w14:textId="77777777" w:rsidR="00600BB6" w:rsidRPr="00600BB6" w:rsidRDefault="00600BB6" w:rsidP="00600BB6">
      <w:pPr>
        <w:bidi/>
        <w:jc w:val="both"/>
        <w:rPr>
          <w:rFonts w:cs="David" w:hint="cs"/>
          <w:rtl/>
        </w:rPr>
      </w:pPr>
      <w:r w:rsidRPr="00600BB6">
        <w:rPr>
          <w:rFonts w:cs="David" w:hint="cs"/>
          <w:rtl/>
        </w:rPr>
        <w:tab/>
        <w:t xml:space="preserve">זה לא היה עד היום. </w:t>
      </w:r>
    </w:p>
    <w:p w14:paraId="6C941567" w14:textId="77777777" w:rsidR="00600BB6" w:rsidRPr="00600BB6" w:rsidRDefault="00600BB6" w:rsidP="00600BB6">
      <w:pPr>
        <w:bidi/>
        <w:jc w:val="both"/>
        <w:rPr>
          <w:rFonts w:cs="David" w:hint="cs"/>
          <w:rtl/>
        </w:rPr>
      </w:pPr>
    </w:p>
    <w:p w14:paraId="0805F919"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6831DE1D" w14:textId="77777777" w:rsidR="00600BB6" w:rsidRPr="00600BB6" w:rsidRDefault="00600BB6" w:rsidP="00600BB6">
      <w:pPr>
        <w:bidi/>
        <w:jc w:val="both"/>
        <w:rPr>
          <w:rFonts w:cs="David" w:hint="cs"/>
          <w:rtl/>
        </w:rPr>
      </w:pPr>
    </w:p>
    <w:p w14:paraId="5C22FAEA" w14:textId="77777777" w:rsidR="00600BB6" w:rsidRPr="00600BB6" w:rsidRDefault="00600BB6" w:rsidP="00600BB6">
      <w:pPr>
        <w:bidi/>
        <w:jc w:val="both"/>
        <w:rPr>
          <w:rFonts w:cs="David" w:hint="cs"/>
          <w:rtl/>
        </w:rPr>
      </w:pPr>
      <w:r w:rsidRPr="00600BB6">
        <w:rPr>
          <w:rFonts w:cs="David" w:hint="cs"/>
          <w:rtl/>
        </w:rPr>
        <w:tab/>
        <w:t xml:space="preserve"> אני יודע, לכן שאלתי. </w:t>
      </w:r>
    </w:p>
    <w:p w14:paraId="4500D0ED" w14:textId="77777777" w:rsidR="00600BB6" w:rsidRPr="00600BB6" w:rsidRDefault="00600BB6" w:rsidP="00600BB6">
      <w:pPr>
        <w:bidi/>
        <w:jc w:val="both"/>
        <w:rPr>
          <w:rFonts w:cs="David" w:hint="cs"/>
          <w:rtl/>
        </w:rPr>
      </w:pPr>
    </w:p>
    <w:p w14:paraId="4B5BFFD8"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372E2F4" w14:textId="77777777" w:rsidR="00600BB6" w:rsidRPr="00600BB6" w:rsidRDefault="00600BB6" w:rsidP="00600BB6">
      <w:pPr>
        <w:bidi/>
        <w:jc w:val="both"/>
        <w:rPr>
          <w:rFonts w:cs="David" w:hint="cs"/>
          <w:rtl/>
        </w:rPr>
      </w:pPr>
    </w:p>
    <w:p w14:paraId="09796A2F" w14:textId="77777777" w:rsidR="00600BB6" w:rsidRPr="00600BB6" w:rsidRDefault="00600BB6" w:rsidP="00600BB6">
      <w:pPr>
        <w:bidi/>
        <w:jc w:val="both"/>
        <w:rPr>
          <w:rFonts w:cs="David" w:hint="cs"/>
          <w:rtl/>
        </w:rPr>
      </w:pPr>
      <w:r w:rsidRPr="00600BB6">
        <w:rPr>
          <w:rFonts w:cs="David" w:hint="cs"/>
          <w:rtl/>
        </w:rPr>
        <w:tab/>
        <w:t xml:space="preserve"> למשל אם יש חג בימים שני ושלישי ורוצים שבכל זאת יהיו ימי ישיבות באותו שבוע, לפי זה באישור ועדת הכנסת אפשר בימי ראשון. </w:t>
      </w:r>
    </w:p>
    <w:p w14:paraId="11EB41C0" w14:textId="77777777" w:rsidR="00600BB6" w:rsidRPr="00600BB6" w:rsidRDefault="00600BB6" w:rsidP="00600BB6">
      <w:pPr>
        <w:bidi/>
        <w:jc w:val="both"/>
        <w:rPr>
          <w:rFonts w:cs="David" w:hint="cs"/>
          <w:rtl/>
        </w:rPr>
      </w:pPr>
    </w:p>
    <w:p w14:paraId="094630D4"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64CBF2D4" w14:textId="77777777" w:rsidR="00600BB6" w:rsidRPr="00600BB6" w:rsidRDefault="00600BB6" w:rsidP="00600BB6">
      <w:pPr>
        <w:bidi/>
        <w:jc w:val="both"/>
        <w:rPr>
          <w:rFonts w:cs="David" w:hint="cs"/>
          <w:rtl/>
        </w:rPr>
      </w:pPr>
    </w:p>
    <w:p w14:paraId="7F2FA998" w14:textId="77777777" w:rsidR="00600BB6" w:rsidRPr="00600BB6" w:rsidRDefault="00600BB6" w:rsidP="00600BB6">
      <w:pPr>
        <w:bidi/>
        <w:jc w:val="both"/>
        <w:rPr>
          <w:rFonts w:cs="David" w:hint="cs"/>
          <w:rtl/>
        </w:rPr>
      </w:pPr>
      <w:r w:rsidRPr="00600BB6">
        <w:rPr>
          <w:rFonts w:cs="David" w:hint="cs"/>
          <w:rtl/>
        </w:rPr>
        <w:tab/>
        <w:t xml:space="preserve"> לגבי דתות אחרות יש הגדרה של פקודת סדרי השלטון. </w:t>
      </w:r>
    </w:p>
    <w:p w14:paraId="628A32B7" w14:textId="77777777" w:rsidR="00600BB6" w:rsidRPr="00600BB6" w:rsidRDefault="00600BB6" w:rsidP="00600BB6">
      <w:pPr>
        <w:bidi/>
        <w:jc w:val="both"/>
        <w:rPr>
          <w:rFonts w:cs="David" w:hint="cs"/>
          <w:rtl/>
        </w:rPr>
      </w:pPr>
    </w:p>
    <w:p w14:paraId="6AC8721E"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6CEC85C" w14:textId="77777777" w:rsidR="00600BB6" w:rsidRPr="00600BB6" w:rsidRDefault="00600BB6" w:rsidP="00600BB6">
      <w:pPr>
        <w:bidi/>
        <w:jc w:val="both"/>
        <w:rPr>
          <w:rFonts w:cs="David" w:hint="cs"/>
          <w:rtl/>
        </w:rPr>
      </w:pPr>
    </w:p>
    <w:p w14:paraId="65E934C8" w14:textId="77777777" w:rsidR="00600BB6" w:rsidRPr="00600BB6" w:rsidRDefault="00600BB6" w:rsidP="00600BB6">
      <w:pPr>
        <w:bidi/>
        <w:ind w:firstLine="565"/>
        <w:jc w:val="both"/>
        <w:rPr>
          <w:rFonts w:cs="David" w:hint="cs"/>
          <w:rtl/>
        </w:rPr>
      </w:pPr>
      <w:r w:rsidRPr="00600BB6">
        <w:rPr>
          <w:rFonts w:cs="David" w:hint="cs"/>
          <w:rtl/>
        </w:rPr>
        <w:tab/>
        <w:t xml:space="preserve"> נכון, יש התייחסות לימי מנוחה. </w:t>
      </w:r>
    </w:p>
    <w:p w14:paraId="3E9AC1CF" w14:textId="77777777" w:rsidR="00600BB6" w:rsidRPr="00600BB6" w:rsidRDefault="00600BB6" w:rsidP="00600BB6">
      <w:pPr>
        <w:bidi/>
        <w:jc w:val="both"/>
        <w:rPr>
          <w:rFonts w:cs="David" w:hint="cs"/>
          <w:rtl/>
        </w:rPr>
      </w:pPr>
    </w:p>
    <w:p w14:paraId="520A0448" w14:textId="77777777" w:rsidR="00600BB6" w:rsidRPr="00600BB6" w:rsidRDefault="00600BB6" w:rsidP="00600BB6">
      <w:pPr>
        <w:bidi/>
        <w:ind w:left="-2"/>
        <w:jc w:val="both"/>
        <w:rPr>
          <w:rFonts w:cs="David" w:hint="cs"/>
          <w:u w:val="single"/>
          <w:rtl/>
        </w:rPr>
      </w:pPr>
      <w:r w:rsidRPr="00600BB6">
        <w:rPr>
          <w:rFonts w:cs="David" w:hint="cs"/>
          <w:u w:val="single"/>
          <w:rtl/>
        </w:rPr>
        <w:t>אלכס מילר:</w:t>
      </w:r>
    </w:p>
    <w:p w14:paraId="65530F14" w14:textId="77777777" w:rsidR="00600BB6" w:rsidRPr="00600BB6" w:rsidRDefault="00600BB6" w:rsidP="00600BB6">
      <w:pPr>
        <w:bidi/>
        <w:ind w:left="-2"/>
        <w:jc w:val="both"/>
        <w:rPr>
          <w:rFonts w:cs="David" w:hint="cs"/>
          <w:rtl/>
        </w:rPr>
      </w:pPr>
    </w:p>
    <w:p w14:paraId="3E7652B3" w14:textId="77777777" w:rsidR="00600BB6" w:rsidRPr="00600BB6" w:rsidRDefault="00600BB6" w:rsidP="00600BB6">
      <w:pPr>
        <w:bidi/>
        <w:ind w:left="720" w:hanging="720"/>
        <w:jc w:val="both"/>
        <w:rPr>
          <w:rFonts w:cs="David" w:hint="cs"/>
          <w:rtl/>
        </w:rPr>
      </w:pPr>
      <w:r w:rsidRPr="00600BB6">
        <w:rPr>
          <w:rFonts w:cs="David" w:hint="cs"/>
          <w:rtl/>
        </w:rPr>
        <w:tab/>
        <w:t>סילבסטר לנוצרים זה גם יום חג?</w:t>
      </w:r>
    </w:p>
    <w:p w14:paraId="5C4F6E19" w14:textId="77777777" w:rsidR="00600BB6" w:rsidRPr="00600BB6" w:rsidRDefault="00600BB6" w:rsidP="00600BB6">
      <w:pPr>
        <w:bidi/>
        <w:ind w:left="-2" w:firstLine="708"/>
        <w:jc w:val="both"/>
        <w:rPr>
          <w:rFonts w:cs="David" w:hint="cs"/>
          <w:rtl/>
        </w:rPr>
      </w:pPr>
    </w:p>
    <w:p w14:paraId="6E3FA373" w14:textId="77777777" w:rsidR="00600BB6" w:rsidRPr="00600BB6" w:rsidRDefault="00600BB6" w:rsidP="00600BB6">
      <w:pPr>
        <w:bidi/>
        <w:jc w:val="center"/>
        <w:rPr>
          <w:rFonts w:cs="David" w:hint="cs"/>
          <w:u w:val="single"/>
          <w:rtl/>
        </w:rPr>
      </w:pPr>
      <w:r w:rsidRPr="00600BB6">
        <w:rPr>
          <w:rFonts w:cs="David" w:hint="cs"/>
          <w:u w:val="single"/>
          <w:rtl/>
        </w:rPr>
        <w:t>ארבל אסטרחן:</w:t>
      </w:r>
    </w:p>
    <w:p w14:paraId="1A6E61F9" w14:textId="77777777" w:rsidR="00600BB6" w:rsidRPr="00600BB6" w:rsidRDefault="00600BB6" w:rsidP="00600BB6">
      <w:pPr>
        <w:bidi/>
        <w:jc w:val="center"/>
        <w:rPr>
          <w:rFonts w:cs="David" w:hint="cs"/>
          <w:rtl/>
        </w:rPr>
      </w:pPr>
    </w:p>
    <w:p w14:paraId="17B15637" w14:textId="77777777" w:rsidR="00600BB6" w:rsidRPr="00600BB6" w:rsidRDefault="00600BB6" w:rsidP="00600BB6">
      <w:pPr>
        <w:bidi/>
        <w:ind w:left="720" w:hanging="720"/>
        <w:jc w:val="center"/>
        <w:rPr>
          <w:rFonts w:cs="David" w:hint="cs"/>
          <w:rtl/>
        </w:rPr>
      </w:pPr>
      <w:r w:rsidRPr="00600BB6">
        <w:rPr>
          <w:rFonts w:cs="David" w:hint="cs"/>
          <w:rtl/>
        </w:rPr>
        <w:t>לא, בוודאי שזה יום חול. יום ראשון הוא יום מנוחה של הנוצרים.</w:t>
      </w:r>
    </w:p>
    <w:p w14:paraId="09453DC5" w14:textId="77777777" w:rsidR="00600BB6" w:rsidRPr="00600BB6" w:rsidRDefault="00600BB6" w:rsidP="00600BB6">
      <w:pPr>
        <w:bidi/>
        <w:ind w:left="720" w:hanging="720"/>
        <w:jc w:val="both"/>
        <w:rPr>
          <w:rFonts w:cs="David" w:hint="cs"/>
          <w:rtl/>
        </w:rPr>
      </w:pPr>
    </w:p>
    <w:p w14:paraId="405F747A"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90431DB" w14:textId="77777777" w:rsidR="00600BB6" w:rsidRPr="00600BB6" w:rsidRDefault="00600BB6" w:rsidP="00600BB6">
      <w:pPr>
        <w:bidi/>
        <w:jc w:val="both"/>
        <w:rPr>
          <w:rFonts w:cs="David" w:hint="cs"/>
          <w:u w:val="single"/>
          <w:rtl/>
        </w:rPr>
      </w:pPr>
    </w:p>
    <w:p w14:paraId="20F9679E" w14:textId="77777777" w:rsidR="00600BB6" w:rsidRPr="00600BB6" w:rsidRDefault="00600BB6" w:rsidP="00600BB6">
      <w:pPr>
        <w:bidi/>
        <w:ind w:left="-2" w:firstLine="708"/>
        <w:jc w:val="both"/>
        <w:rPr>
          <w:rFonts w:cs="David" w:hint="cs"/>
          <w:rtl/>
        </w:rPr>
      </w:pPr>
      <w:r w:rsidRPr="00600BB6">
        <w:rPr>
          <w:rFonts w:cs="David" w:hint="cs"/>
          <w:rtl/>
        </w:rPr>
        <w:tab/>
        <w:t xml:space="preserve">לא נעשה את זה. צריך לקחת בחשבון שגם אצל הנוצרים וגם אצל המוסלמים, השבתון הוא לא שבת במובן שלנו. זה יום חג, אבל זה לא יום שאסור לעשות בו מלאכות. זה לא דומה בכלל. לכן משתדלים להתחשב, אבל בוודאי שאם יהיה צורך שיחייב מצב כזה, אז לא תהיה ברירה. </w:t>
      </w:r>
    </w:p>
    <w:p w14:paraId="1B08CFB3" w14:textId="77777777" w:rsidR="00600BB6" w:rsidRPr="00600BB6" w:rsidRDefault="00600BB6" w:rsidP="00600BB6">
      <w:pPr>
        <w:bidi/>
        <w:ind w:left="720" w:hanging="720"/>
        <w:jc w:val="both"/>
        <w:rPr>
          <w:rFonts w:cs="David" w:hint="cs"/>
          <w:rtl/>
        </w:rPr>
      </w:pPr>
    </w:p>
    <w:p w14:paraId="3C14BB74"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268182D" w14:textId="77777777" w:rsidR="00600BB6" w:rsidRPr="00600BB6" w:rsidRDefault="00600BB6" w:rsidP="00600BB6">
      <w:pPr>
        <w:bidi/>
        <w:jc w:val="both"/>
        <w:rPr>
          <w:rFonts w:cs="David" w:hint="cs"/>
          <w:rtl/>
        </w:rPr>
      </w:pPr>
    </w:p>
    <w:p w14:paraId="6E743150" w14:textId="77777777" w:rsidR="00600BB6" w:rsidRPr="00600BB6" w:rsidRDefault="00600BB6" w:rsidP="00600BB6">
      <w:pPr>
        <w:bidi/>
        <w:ind w:left="-2" w:firstLine="708"/>
        <w:jc w:val="both"/>
        <w:rPr>
          <w:rFonts w:cs="David" w:hint="cs"/>
          <w:rtl/>
        </w:rPr>
      </w:pPr>
      <w:r w:rsidRPr="00600BB6">
        <w:rPr>
          <w:rFonts w:cs="David" w:hint="cs"/>
          <w:rtl/>
        </w:rPr>
        <w:t xml:space="preserve">אגב, לשאלתו של חבר הכנסת </w:t>
      </w:r>
      <w:proofErr w:type="spellStart"/>
      <w:r w:rsidRPr="00600BB6">
        <w:rPr>
          <w:rFonts w:cs="David" w:hint="cs"/>
          <w:rtl/>
        </w:rPr>
        <w:t>אלקין</w:t>
      </w:r>
      <w:proofErr w:type="spellEnd"/>
      <w:r w:rsidRPr="00600BB6">
        <w:rPr>
          <w:rFonts w:cs="David" w:hint="cs"/>
          <w:rtl/>
        </w:rPr>
        <w:t xml:space="preserve">, זה נכון שאפשר להיות מדויקים יותר. למשל, בחוק הכנסת כשרצינו להגדיר שהכנסת לא תתכנס לישיבתה הראשונה ביום חג ומועד, אז יש שם פירוט: יום שישי, יום שבת, מועד ממועדי ישראל המפורטים בפקודת סדרי השלטון והמשפט, חול המועד, יום הזיכרון לשואה, יום הזיכרון לחללי מערכות ישראל, יום העצמאות, תשעה באב. </w:t>
      </w:r>
    </w:p>
    <w:p w14:paraId="7A94C864" w14:textId="77777777" w:rsidR="00600BB6" w:rsidRPr="00600BB6" w:rsidRDefault="00600BB6" w:rsidP="00600BB6">
      <w:pPr>
        <w:bidi/>
        <w:ind w:left="-2" w:firstLine="708"/>
        <w:jc w:val="both"/>
        <w:rPr>
          <w:rFonts w:cs="David" w:hint="cs"/>
          <w:rtl/>
        </w:rPr>
      </w:pPr>
    </w:p>
    <w:p w14:paraId="38D89EB0"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94C913D" w14:textId="77777777" w:rsidR="00600BB6" w:rsidRPr="00600BB6" w:rsidRDefault="00600BB6" w:rsidP="00600BB6">
      <w:pPr>
        <w:bidi/>
        <w:jc w:val="both"/>
        <w:rPr>
          <w:rFonts w:cs="David" w:hint="cs"/>
          <w:u w:val="single"/>
          <w:rtl/>
        </w:rPr>
      </w:pPr>
    </w:p>
    <w:p w14:paraId="396CC00E" w14:textId="77777777" w:rsidR="00600BB6" w:rsidRPr="00600BB6" w:rsidRDefault="00600BB6" w:rsidP="00600BB6">
      <w:pPr>
        <w:bidi/>
        <w:ind w:left="-2" w:firstLine="708"/>
        <w:jc w:val="both"/>
        <w:rPr>
          <w:rFonts w:cs="David" w:hint="cs"/>
          <w:rtl/>
        </w:rPr>
      </w:pPr>
      <w:r w:rsidRPr="00600BB6">
        <w:rPr>
          <w:rFonts w:cs="David" w:hint="cs"/>
          <w:rtl/>
        </w:rPr>
        <w:tab/>
        <w:t xml:space="preserve">אפשר אולי לעשות את זה. </w:t>
      </w:r>
    </w:p>
    <w:p w14:paraId="1C10AC55" w14:textId="77777777" w:rsidR="00600BB6" w:rsidRPr="00600BB6" w:rsidRDefault="00600BB6" w:rsidP="00600BB6">
      <w:pPr>
        <w:bidi/>
        <w:ind w:left="-2" w:firstLine="708"/>
        <w:jc w:val="both"/>
        <w:rPr>
          <w:rFonts w:cs="David" w:hint="cs"/>
          <w:rtl/>
        </w:rPr>
      </w:pPr>
    </w:p>
    <w:p w14:paraId="46B00B26"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6AA89B93" w14:textId="77777777" w:rsidR="00600BB6" w:rsidRPr="00600BB6" w:rsidRDefault="00600BB6" w:rsidP="00600BB6">
      <w:pPr>
        <w:bidi/>
        <w:jc w:val="both"/>
        <w:rPr>
          <w:rFonts w:cs="David" w:hint="cs"/>
          <w:rtl/>
        </w:rPr>
      </w:pPr>
    </w:p>
    <w:p w14:paraId="61655062" w14:textId="77777777" w:rsidR="00600BB6" w:rsidRPr="00600BB6" w:rsidRDefault="00600BB6" w:rsidP="00600BB6">
      <w:pPr>
        <w:bidi/>
        <w:ind w:left="-2" w:firstLine="708"/>
        <w:jc w:val="both"/>
        <w:rPr>
          <w:rFonts w:cs="David" w:hint="cs"/>
          <w:rtl/>
        </w:rPr>
      </w:pPr>
      <w:r w:rsidRPr="00600BB6">
        <w:rPr>
          <w:rFonts w:cs="David" w:hint="cs"/>
          <w:rtl/>
        </w:rPr>
        <w:tab/>
        <w:t xml:space="preserve"> אפשר לעשות את זה. אפשר גם להפנות לשם. </w:t>
      </w:r>
    </w:p>
    <w:p w14:paraId="06C9B4B8" w14:textId="77777777" w:rsidR="00600BB6" w:rsidRPr="00600BB6" w:rsidRDefault="00600BB6" w:rsidP="00600BB6">
      <w:pPr>
        <w:bidi/>
        <w:ind w:left="-2" w:firstLine="708"/>
        <w:jc w:val="both"/>
        <w:rPr>
          <w:rFonts w:cs="David" w:hint="cs"/>
          <w:rtl/>
        </w:rPr>
      </w:pPr>
    </w:p>
    <w:p w14:paraId="0326A6A7"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CD403CB" w14:textId="77777777" w:rsidR="00600BB6" w:rsidRPr="00600BB6" w:rsidRDefault="00600BB6" w:rsidP="00600BB6">
      <w:pPr>
        <w:bidi/>
        <w:jc w:val="both"/>
        <w:rPr>
          <w:rFonts w:cs="David" w:hint="cs"/>
          <w:u w:val="single"/>
          <w:rtl/>
        </w:rPr>
      </w:pPr>
    </w:p>
    <w:p w14:paraId="6CA28C9D" w14:textId="77777777" w:rsidR="00600BB6" w:rsidRPr="00600BB6" w:rsidRDefault="00600BB6" w:rsidP="00600BB6">
      <w:pPr>
        <w:bidi/>
        <w:ind w:left="-2" w:firstLine="708"/>
        <w:jc w:val="both"/>
        <w:rPr>
          <w:rFonts w:cs="David" w:hint="cs"/>
          <w:rtl/>
        </w:rPr>
      </w:pPr>
      <w:r w:rsidRPr="00600BB6">
        <w:rPr>
          <w:rFonts w:cs="David" w:hint="cs"/>
          <w:rtl/>
        </w:rPr>
        <w:tab/>
        <w:t xml:space="preserve">אני בעד. </w:t>
      </w:r>
    </w:p>
    <w:p w14:paraId="32F95C58" w14:textId="77777777" w:rsidR="00600BB6" w:rsidRPr="00600BB6" w:rsidRDefault="00600BB6" w:rsidP="00600BB6">
      <w:pPr>
        <w:bidi/>
        <w:ind w:left="-2" w:firstLine="708"/>
        <w:jc w:val="both"/>
        <w:rPr>
          <w:rFonts w:cs="David" w:hint="cs"/>
          <w:rtl/>
        </w:rPr>
      </w:pPr>
    </w:p>
    <w:p w14:paraId="235878CF"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141F52B3" w14:textId="77777777" w:rsidR="00600BB6" w:rsidRPr="00600BB6" w:rsidRDefault="00600BB6" w:rsidP="00600BB6">
      <w:pPr>
        <w:bidi/>
        <w:jc w:val="both"/>
        <w:rPr>
          <w:rFonts w:cs="David" w:hint="cs"/>
          <w:rtl/>
        </w:rPr>
      </w:pPr>
    </w:p>
    <w:p w14:paraId="10B46B08" w14:textId="77777777" w:rsidR="00600BB6" w:rsidRPr="00600BB6" w:rsidRDefault="00600BB6" w:rsidP="00600BB6">
      <w:pPr>
        <w:bidi/>
        <w:ind w:left="-2" w:firstLine="708"/>
        <w:jc w:val="both"/>
        <w:rPr>
          <w:rFonts w:cs="David" w:hint="cs"/>
          <w:rtl/>
        </w:rPr>
      </w:pPr>
      <w:r w:rsidRPr="00600BB6">
        <w:rPr>
          <w:rFonts w:cs="David" w:hint="cs"/>
          <w:rtl/>
        </w:rPr>
        <w:tab/>
        <w:t xml:space="preserve"> אבל אז יהיה ברור שלמשל ביום ראשון אפשרי, אבל אם אנחנו מפנים אז ביום שישי לא. </w:t>
      </w:r>
    </w:p>
    <w:p w14:paraId="747AC8C0" w14:textId="77777777" w:rsidR="00600BB6" w:rsidRPr="00600BB6" w:rsidRDefault="00600BB6" w:rsidP="00600BB6">
      <w:pPr>
        <w:bidi/>
        <w:ind w:left="-2" w:firstLine="708"/>
        <w:jc w:val="both"/>
        <w:rPr>
          <w:rFonts w:cs="David" w:hint="cs"/>
          <w:rtl/>
        </w:rPr>
      </w:pPr>
    </w:p>
    <w:p w14:paraId="25746C75" w14:textId="77777777" w:rsidR="00600BB6" w:rsidRPr="00600BB6" w:rsidRDefault="00600BB6" w:rsidP="00600BB6">
      <w:pPr>
        <w:bidi/>
        <w:ind w:left="-2" w:firstLine="708"/>
        <w:jc w:val="both"/>
        <w:rPr>
          <w:rFonts w:cs="David" w:hint="cs"/>
          <w:rtl/>
        </w:rPr>
      </w:pPr>
      <w:r w:rsidRPr="00600BB6">
        <w:rPr>
          <w:rFonts w:cs="David" w:hint="cs"/>
          <w:rtl/>
        </w:rPr>
        <w:t>סעיף (ג) המוצע הוא סעיף חדש שלא נזכר היום, שאומר: "יושב ראש הכנסת רשאי לקבוע הפסקה במהלכה של ישיבת הכנסת".</w:t>
      </w:r>
    </w:p>
    <w:p w14:paraId="7E717DF8" w14:textId="77777777" w:rsidR="00600BB6" w:rsidRPr="00600BB6" w:rsidRDefault="00600BB6" w:rsidP="00600BB6">
      <w:pPr>
        <w:bidi/>
        <w:ind w:left="-2" w:firstLine="708"/>
        <w:jc w:val="both"/>
        <w:rPr>
          <w:rFonts w:cs="David" w:hint="cs"/>
          <w:rtl/>
        </w:rPr>
      </w:pPr>
    </w:p>
    <w:p w14:paraId="62FA9F82"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43C6275A" w14:textId="77777777" w:rsidR="00600BB6" w:rsidRPr="00600BB6" w:rsidRDefault="00600BB6" w:rsidP="00600BB6">
      <w:pPr>
        <w:keepNext/>
        <w:bidi/>
        <w:jc w:val="both"/>
        <w:rPr>
          <w:rFonts w:cs="David" w:hint="cs"/>
          <w:rtl/>
        </w:rPr>
      </w:pPr>
    </w:p>
    <w:p w14:paraId="23E07B78" w14:textId="77777777" w:rsidR="00600BB6" w:rsidRPr="00600BB6" w:rsidRDefault="00600BB6" w:rsidP="00600BB6">
      <w:pPr>
        <w:bidi/>
        <w:ind w:left="-2" w:firstLine="708"/>
        <w:jc w:val="both"/>
        <w:rPr>
          <w:rFonts w:cs="David" w:hint="cs"/>
          <w:rtl/>
        </w:rPr>
      </w:pPr>
      <w:r w:rsidRPr="00600BB6">
        <w:rPr>
          <w:rFonts w:cs="David" w:hint="cs"/>
          <w:rtl/>
        </w:rPr>
        <w:tab/>
        <w:t xml:space="preserve"> עד היום הוא לא יכול היה לעשות את זה?</w:t>
      </w:r>
    </w:p>
    <w:p w14:paraId="75ED60EA" w14:textId="77777777" w:rsidR="00600BB6" w:rsidRPr="00600BB6" w:rsidRDefault="00600BB6" w:rsidP="00600BB6">
      <w:pPr>
        <w:bidi/>
        <w:ind w:left="-2" w:firstLine="708"/>
        <w:jc w:val="both"/>
        <w:rPr>
          <w:rFonts w:cs="David" w:hint="cs"/>
          <w:rtl/>
        </w:rPr>
      </w:pPr>
    </w:p>
    <w:p w14:paraId="2EABE54C"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13886ADB" w14:textId="77777777" w:rsidR="00600BB6" w:rsidRPr="00600BB6" w:rsidRDefault="00600BB6" w:rsidP="00600BB6">
      <w:pPr>
        <w:bidi/>
        <w:jc w:val="both"/>
        <w:rPr>
          <w:rFonts w:cs="David" w:hint="cs"/>
          <w:rtl/>
        </w:rPr>
      </w:pPr>
    </w:p>
    <w:p w14:paraId="737809A7" w14:textId="77777777" w:rsidR="00600BB6" w:rsidRPr="00600BB6" w:rsidRDefault="00600BB6" w:rsidP="00600BB6">
      <w:pPr>
        <w:bidi/>
        <w:ind w:left="-2" w:firstLine="708"/>
        <w:jc w:val="both"/>
        <w:rPr>
          <w:rFonts w:cs="David" w:hint="cs"/>
          <w:rtl/>
        </w:rPr>
      </w:pPr>
      <w:r w:rsidRPr="00600BB6">
        <w:rPr>
          <w:rFonts w:cs="David" w:hint="cs"/>
          <w:rtl/>
        </w:rPr>
        <w:tab/>
        <w:t xml:space="preserve"> הוא יכול היה, אבל זה לא היה. </w:t>
      </w:r>
    </w:p>
    <w:p w14:paraId="5F17516A" w14:textId="77777777" w:rsidR="00600BB6" w:rsidRPr="00600BB6" w:rsidRDefault="00600BB6" w:rsidP="00600BB6">
      <w:pPr>
        <w:bidi/>
        <w:ind w:left="-2" w:firstLine="708"/>
        <w:jc w:val="both"/>
        <w:rPr>
          <w:rFonts w:cs="David" w:hint="cs"/>
          <w:rtl/>
        </w:rPr>
      </w:pPr>
    </w:p>
    <w:p w14:paraId="1C9B3231"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08E13DBF" w14:textId="77777777" w:rsidR="00600BB6" w:rsidRPr="00600BB6" w:rsidRDefault="00600BB6" w:rsidP="00600BB6">
      <w:pPr>
        <w:bidi/>
        <w:jc w:val="both"/>
        <w:rPr>
          <w:rFonts w:cs="David" w:hint="cs"/>
          <w:rtl/>
        </w:rPr>
      </w:pPr>
    </w:p>
    <w:p w14:paraId="440A87DA" w14:textId="77777777" w:rsidR="00600BB6" w:rsidRPr="00600BB6" w:rsidRDefault="00600BB6" w:rsidP="00600BB6">
      <w:pPr>
        <w:bidi/>
        <w:ind w:left="-2" w:firstLine="708"/>
        <w:jc w:val="both"/>
        <w:rPr>
          <w:rFonts w:cs="David" w:hint="cs"/>
          <w:rtl/>
        </w:rPr>
      </w:pPr>
      <w:r w:rsidRPr="00600BB6">
        <w:rPr>
          <w:rFonts w:cs="David" w:hint="cs"/>
          <w:rtl/>
        </w:rPr>
        <w:tab/>
        <w:t xml:space="preserve"> דווקא יושב-ראש הכנסת, או גם סגן?</w:t>
      </w:r>
    </w:p>
    <w:p w14:paraId="630A8A43" w14:textId="77777777" w:rsidR="00600BB6" w:rsidRPr="00600BB6" w:rsidRDefault="00600BB6" w:rsidP="00600BB6">
      <w:pPr>
        <w:bidi/>
        <w:ind w:left="-2" w:firstLine="708"/>
        <w:jc w:val="both"/>
        <w:rPr>
          <w:rFonts w:cs="David" w:hint="cs"/>
          <w:rtl/>
        </w:rPr>
      </w:pPr>
    </w:p>
    <w:p w14:paraId="266724E7"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DFF6F5C" w14:textId="77777777" w:rsidR="00600BB6" w:rsidRPr="00600BB6" w:rsidRDefault="00600BB6" w:rsidP="00600BB6">
      <w:pPr>
        <w:bidi/>
        <w:jc w:val="both"/>
        <w:rPr>
          <w:rFonts w:cs="David" w:hint="cs"/>
          <w:u w:val="single"/>
          <w:rtl/>
        </w:rPr>
      </w:pPr>
    </w:p>
    <w:p w14:paraId="2B5FF42A" w14:textId="77777777" w:rsidR="00600BB6" w:rsidRPr="00600BB6" w:rsidRDefault="00600BB6" w:rsidP="00600BB6">
      <w:pPr>
        <w:bidi/>
        <w:ind w:left="-2" w:firstLine="708"/>
        <w:jc w:val="both"/>
        <w:rPr>
          <w:rFonts w:cs="David" w:hint="cs"/>
          <w:rtl/>
        </w:rPr>
      </w:pPr>
      <w:r w:rsidRPr="00600BB6">
        <w:rPr>
          <w:rFonts w:cs="David" w:hint="cs"/>
          <w:rtl/>
        </w:rPr>
        <w:tab/>
        <w:t xml:space="preserve">יש לנו סעיף אחר שאומר, שבניהול ישיבה לסגן יש אותן סמכויות כמו של היושב-ראש. </w:t>
      </w:r>
    </w:p>
    <w:p w14:paraId="1B26BDA3" w14:textId="77777777" w:rsidR="00600BB6" w:rsidRPr="00600BB6" w:rsidRDefault="00600BB6" w:rsidP="00600BB6">
      <w:pPr>
        <w:bidi/>
        <w:ind w:left="-2" w:firstLine="708"/>
        <w:jc w:val="both"/>
        <w:rPr>
          <w:rFonts w:cs="David" w:hint="cs"/>
          <w:rtl/>
        </w:rPr>
      </w:pPr>
    </w:p>
    <w:p w14:paraId="3845C98B"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68519D3B" w14:textId="77777777" w:rsidR="00600BB6" w:rsidRPr="00600BB6" w:rsidRDefault="00600BB6" w:rsidP="00600BB6">
      <w:pPr>
        <w:keepNext/>
        <w:bidi/>
        <w:jc w:val="both"/>
        <w:rPr>
          <w:rFonts w:cs="David" w:hint="cs"/>
          <w:rtl/>
        </w:rPr>
      </w:pPr>
    </w:p>
    <w:p w14:paraId="1E09C211" w14:textId="77777777" w:rsidR="00600BB6" w:rsidRPr="00600BB6" w:rsidRDefault="00600BB6" w:rsidP="00600BB6">
      <w:pPr>
        <w:bidi/>
        <w:ind w:left="-2" w:firstLine="708"/>
        <w:jc w:val="both"/>
        <w:rPr>
          <w:rFonts w:cs="David" w:hint="cs"/>
          <w:rtl/>
        </w:rPr>
      </w:pPr>
      <w:r w:rsidRPr="00600BB6">
        <w:rPr>
          <w:rFonts w:cs="David" w:hint="cs"/>
          <w:rtl/>
        </w:rPr>
        <w:tab/>
        <w:t xml:space="preserve"> כמה זמן ההפסקות האלה?</w:t>
      </w:r>
    </w:p>
    <w:p w14:paraId="7766D3A6" w14:textId="77777777" w:rsidR="00600BB6" w:rsidRPr="00600BB6" w:rsidRDefault="00600BB6" w:rsidP="00600BB6">
      <w:pPr>
        <w:bidi/>
        <w:ind w:left="-2" w:firstLine="708"/>
        <w:jc w:val="both"/>
        <w:rPr>
          <w:rFonts w:cs="David" w:hint="cs"/>
          <w:rtl/>
        </w:rPr>
      </w:pPr>
    </w:p>
    <w:p w14:paraId="3ED28077"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C972422" w14:textId="77777777" w:rsidR="00600BB6" w:rsidRPr="00600BB6" w:rsidRDefault="00600BB6" w:rsidP="00600BB6">
      <w:pPr>
        <w:bidi/>
        <w:jc w:val="both"/>
        <w:rPr>
          <w:rFonts w:cs="David" w:hint="cs"/>
          <w:u w:val="single"/>
          <w:rtl/>
        </w:rPr>
      </w:pPr>
    </w:p>
    <w:p w14:paraId="3D51EA18" w14:textId="77777777" w:rsidR="00600BB6" w:rsidRPr="00600BB6" w:rsidRDefault="00600BB6" w:rsidP="00600BB6">
      <w:pPr>
        <w:bidi/>
        <w:ind w:left="-2" w:firstLine="708"/>
        <w:jc w:val="both"/>
        <w:rPr>
          <w:rFonts w:cs="David" w:hint="cs"/>
          <w:rtl/>
        </w:rPr>
      </w:pPr>
      <w:r w:rsidRPr="00600BB6">
        <w:rPr>
          <w:rFonts w:cs="David" w:hint="cs"/>
          <w:rtl/>
        </w:rPr>
        <w:tab/>
        <w:t xml:space="preserve">אין הגבלה. </w:t>
      </w:r>
    </w:p>
    <w:p w14:paraId="0A8E67F9" w14:textId="77777777" w:rsidR="00600BB6" w:rsidRPr="00600BB6" w:rsidRDefault="00600BB6" w:rsidP="00600BB6">
      <w:pPr>
        <w:bidi/>
        <w:ind w:left="-2" w:firstLine="708"/>
        <w:jc w:val="both"/>
        <w:rPr>
          <w:rFonts w:cs="David" w:hint="cs"/>
          <w:rtl/>
        </w:rPr>
      </w:pPr>
    </w:p>
    <w:p w14:paraId="1437795A"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2F372685" w14:textId="77777777" w:rsidR="00600BB6" w:rsidRPr="00600BB6" w:rsidRDefault="00600BB6" w:rsidP="00600BB6">
      <w:pPr>
        <w:bidi/>
        <w:jc w:val="both"/>
        <w:rPr>
          <w:rFonts w:cs="David" w:hint="cs"/>
          <w:rtl/>
        </w:rPr>
      </w:pPr>
    </w:p>
    <w:p w14:paraId="71CD9853" w14:textId="77777777" w:rsidR="00600BB6" w:rsidRPr="00600BB6" w:rsidRDefault="00600BB6" w:rsidP="00600BB6">
      <w:pPr>
        <w:bidi/>
        <w:ind w:left="-2" w:firstLine="708"/>
        <w:jc w:val="both"/>
        <w:rPr>
          <w:rFonts w:cs="David" w:hint="cs"/>
          <w:rtl/>
        </w:rPr>
      </w:pPr>
      <w:r w:rsidRPr="00600BB6">
        <w:rPr>
          <w:rFonts w:cs="David" w:hint="cs"/>
          <w:rtl/>
        </w:rPr>
        <w:tab/>
        <w:t xml:space="preserve"> בדיוני התקציב עשינו הפסקות של 10 שעות. </w:t>
      </w:r>
    </w:p>
    <w:p w14:paraId="7759AA73" w14:textId="77777777" w:rsidR="00600BB6" w:rsidRPr="00600BB6" w:rsidRDefault="00600BB6" w:rsidP="00600BB6">
      <w:pPr>
        <w:bidi/>
        <w:ind w:left="-2" w:firstLine="708"/>
        <w:jc w:val="both"/>
        <w:rPr>
          <w:rFonts w:cs="David" w:hint="cs"/>
          <w:rtl/>
        </w:rPr>
      </w:pPr>
    </w:p>
    <w:p w14:paraId="45ECF92F"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F206035" w14:textId="77777777" w:rsidR="00600BB6" w:rsidRPr="00600BB6" w:rsidRDefault="00600BB6" w:rsidP="00600BB6">
      <w:pPr>
        <w:bidi/>
        <w:jc w:val="both"/>
        <w:rPr>
          <w:rFonts w:cs="David" w:hint="cs"/>
          <w:u w:val="single"/>
          <w:rtl/>
        </w:rPr>
      </w:pPr>
    </w:p>
    <w:p w14:paraId="0817ACD2" w14:textId="77777777" w:rsidR="00600BB6" w:rsidRPr="00600BB6" w:rsidRDefault="00600BB6" w:rsidP="00600BB6">
      <w:pPr>
        <w:bidi/>
        <w:ind w:left="-2" w:firstLine="708"/>
        <w:jc w:val="both"/>
        <w:rPr>
          <w:rFonts w:cs="David" w:hint="cs"/>
          <w:rtl/>
        </w:rPr>
      </w:pPr>
      <w:r w:rsidRPr="00600BB6">
        <w:rPr>
          <w:rFonts w:cs="David" w:hint="cs"/>
          <w:rtl/>
        </w:rPr>
        <w:tab/>
        <w:t xml:space="preserve">אנחנו לא נתערב ליושב-ראש בניהול הישיבה. </w:t>
      </w:r>
    </w:p>
    <w:p w14:paraId="0F4DA66B" w14:textId="77777777" w:rsidR="00600BB6" w:rsidRPr="00600BB6" w:rsidRDefault="00600BB6" w:rsidP="00600BB6">
      <w:pPr>
        <w:bidi/>
        <w:ind w:left="-2" w:firstLine="708"/>
        <w:jc w:val="both"/>
        <w:rPr>
          <w:rFonts w:cs="David" w:hint="cs"/>
          <w:rtl/>
        </w:rPr>
      </w:pPr>
    </w:p>
    <w:p w14:paraId="30F61E34" w14:textId="77777777" w:rsidR="00600BB6" w:rsidRPr="00600BB6" w:rsidRDefault="00600BB6" w:rsidP="00600BB6">
      <w:pPr>
        <w:keepNext/>
        <w:bidi/>
        <w:jc w:val="both"/>
        <w:rPr>
          <w:rFonts w:cs="David" w:hint="cs"/>
          <w:u w:val="single"/>
          <w:rtl/>
        </w:rPr>
      </w:pPr>
      <w:r w:rsidRPr="00600BB6">
        <w:rPr>
          <w:rFonts w:cs="David" w:hint="cs"/>
          <w:u w:val="single"/>
          <w:rtl/>
        </w:rPr>
        <w:t>מנחם אליעזר מוזס:</w:t>
      </w:r>
    </w:p>
    <w:p w14:paraId="6CF187BB" w14:textId="77777777" w:rsidR="00600BB6" w:rsidRPr="00600BB6" w:rsidRDefault="00600BB6" w:rsidP="00600BB6">
      <w:pPr>
        <w:keepNext/>
        <w:bidi/>
        <w:jc w:val="both"/>
        <w:rPr>
          <w:rFonts w:cs="David" w:hint="cs"/>
          <w:rtl/>
        </w:rPr>
      </w:pPr>
    </w:p>
    <w:p w14:paraId="08F0FEC8" w14:textId="77777777" w:rsidR="00600BB6" w:rsidRPr="00600BB6" w:rsidRDefault="00600BB6" w:rsidP="00600BB6">
      <w:pPr>
        <w:bidi/>
        <w:ind w:left="-2" w:firstLine="708"/>
        <w:jc w:val="both"/>
        <w:rPr>
          <w:rFonts w:cs="David" w:hint="cs"/>
          <w:rtl/>
        </w:rPr>
      </w:pPr>
      <w:r w:rsidRPr="00600BB6">
        <w:rPr>
          <w:rFonts w:cs="David" w:hint="cs"/>
          <w:rtl/>
        </w:rPr>
        <w:tab/>
        <w:t xml:space="preserve"> הוא יכול להפסיק את הישיבה עד למחרת בבוקר?</w:t>
      </w:r>
    </w:p>
    <w:p w14:paraId="206AFD39" w14:textId="77777777" w:rsidR="00600BB6" w:rsidRPr="00600BB6" w:rsidRDefault="00600BB6" w:rsidP="00600BB6">
      <w:pPr>
        <w:bidi/>
        <w:ind w:left="-2" w:firstLine="708"/>
        <w:jc w:val="both"/>
        <w:rPr>
          <w:rFonts w:cs="David" w:hint="cs"/>
          <w:rtl/>
        </w:rPr>
      </w:pPr>
    </w:p>
    <w:p w14:paraId="438140E2"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0A2FB63" w14:textId="77777777" w:rsidR="00600BB6" w:rsidRPr="00600BB6" w:rsidRDefault="00600BB6" w:rsidP="00600BB6">
      <w:pPr>
        <w:bidi/>
        <w:jc w:val="both"/>
        <w:rPr>
          <w:rFonts w:cs="David" w:hint="cs"/>
          <w:u w:val="single"/>
          <w:rtl/>
        </w:rPr>
      </w:pPr>
    </w:p>
    <w:p w14:paraId="1792E447" w14:textId="77777777" w:rsidR="00600BB6" w:rsidRPr="00600BB6" w:rsidRDefault="00600BB6" w:rsidP="00600BB6">
      <w:pPr>
        <w:bidi/>
        <w:ind w:left="-2" w:firstLine="708"/>
        <w:jc w:val="both"/>
        <w:rPr>
          <w:rFonts w:cs="David" w:hint="cs"/>
          <w:rtl/>
        </w:rPr>
      </w:pPr>
      <w:r w:rsidRPr="00600BB6">
        <w:rPr>
          <w:rFonts w:cs="David" w:hint="cs"/>
          <w:rtl/>
        </w:rPr>
        <w:tab/>
        <w:t xml:space="preserve">כן. זה קורה למשל כאשר יש הרבה הסתייגויות לחוק מסוים, מאפשרים לאופוזיציה להביא את ההסתייגויות שלה וקובעים שב-10:00 בבוקר תתקיים ההצבעה. אם יגיעו עם ההסתייגות עד 10:00 בבוקר, מה טוב. אם יסיימו קודם, המליאה תינעל להפסקה ותחודש בשעה 10:00. אפשר לעשות כך וגם עושים. </w:t>
      </w:r>
    </w:p>
    <w:p w14:paraId="794C2D10" w14:textId="77777777" w:rsidR="00600BB6" w:rsidRPr="00600BB6" w:rsidRDefault="00600BB6" w:rsidP="00600BB6">
      <w:pPr>
        <w:bidi/>
        <w:ind w:left="-2" w:firstLine="708"/>
        <w:jc w:val="both"/>
        <w:rPr>
          <w:rFonts w:cs="David" w:hint="cs"/>
          <w:rtl/>
        </w:rPr>
      </w:pPr>
    </w:p>
    <w:p w14:paraId="7A69C4A2"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6A96493" w14:textId="77777777" w:rsidR="00600BB6" w:rsidRPr="00600BB6" w:rsidRDefault="00600BB6" w:rsidP="00600BB6">
      <w:pPr>
        <w:bidi/>
        <w:jc w:val="both"/>
        <w:rPr>
          <w:rFonts w:cs="David" w:hint="cs"/>
          <w:rtl/>
        </w:rPr>
      </w:pPr>
    </w:p>
    <w:p w14:paraId="6B8440A1" w14:textId="77777777" w:rsidR="00600BB6" w:rsidRPr="00600BB6" w:rsidRDefault="00600BB6" w:rsidP="00600BB6">
      <w:pPr>
        <w:bidi/>
        <w:ind w:left="-2" w:firstLine="708"/>
        <w:jc w:val="both"/>
        <w:rPr>
          <w:rFonts w:cs="David" w:hint="cs"/>
          <w:rtl/>
        </w:rPr>
      </w:pPr>
      <w:r w:rsidRPr="00600BB6">
        <w:rPr>
          <w:rFonts w:cs="David" w:hint="cs"/>
          <w:rtl/>
        </w:rPr>
        <w:tab/>
        <w:t xml:space="preserve"> הסעיף הבא, סעיף 34א </w:t>
      </w:r>
      <w:proofErr w:type="spellStart"/>
      <w:r w:rsidRPr="00600BB6">
        <w:rPr>
          <w:rFonts w:cs="David" w:hint="cs"/>
          <w:rtl/>
        </w:rPr>
        <w:t>דהיום</w:t>
      </w:r>
      <w:proofErr w:type="spellEnd"/>
      <w:r w:rsidRPr="00600BB6">
        <w:rPr>
          <w:rFonts w:cs="David" w:hint="cs"/>
          <w:rtl/>
        </w:rPr>
        <w:t xml:space="preserve">, שעניינו פתיחת מושב הכנסת. הוא בנוסח דומה למה שקבוע היום: "נשיא המדינה רשאי לפתוח את ישיבת הכנסת הראשונה בכל מושב של הכנסת" </w:t>
      </w:r>
      <w:r w:rsidRPr="00600BB6">
        <w:rPr>
          <w:rFonts w:cs="David"/>
          <w:rtl/>
        </w:rPr>
        <w:t>–</w:t>
      </w:r>
      <w:r w:rsidRPr="00600BB6">
        <w:rPr>
          <w:rFonts w:cs="David" w:hint="cs"/>
          <w:rtl/>
        </w:rPr>
        <w:t xml:space="preserve"> הוספנו את המלים: "וישא דברים מיד לאחר דברי יושב ראש הכנסת", כי תמיד היה ברור שגם אם הנשיא פותח פורמאלית, ברור שהיושב ראש הוא זה שמתחיל ומדבר ראשון. פה עיגנו את זה. </w:t>
      </w:r>
    </w:p>
    <w:p w14:paraId="4BB0498A" w14:textId="77777777" w:rsidR="00600BB6" w:rsidRPr="00600BB6" w:rsidRDefault="00600BB6" w:rsidP="00600BB6">
      <w:pPr>
        <w:bidi/>
        <w:ind w:left="-2" w:firstLine="708"/>
        <w:jc w:val="both"/>
        <w:rPr>
          <w:rFonts w:cs="David" w:hint="cs"/>
          <w:rtl/>
        </w:rPr>
      </w:pPr>
    </w:p>
    <w:p w14:paraId="45020016" w14:textId="77777777" w:rsidR="00600BB6" w:rsidRPr="00600BB6" w:rsidRDefault="00600BB6" w:rsidP="00600BB6">
      <w:pPr>
        <w:bidi/>
        <w:ind w:left="-2" w:firstLine="708"/>
        <w:jc w:val="both"/>
        <w:rPr>
          <w:rFonts w:cs="David" w:hint="cs"/>
          <w:rtl/>
        </w:rPr>
      </w:pPr>
      <w:r w:rsidRPr="00600BB6">
        <w:rPr>
          <w:rFonts w:cs="David" w:hint="cs"/>
          <w:rtl/>
        </w:rPr>
        <w:t xml:space="preserve">סעיף (ב): "פתח נשיא המדינה את ישיבת הכנסת כאמור בסעיף קטן (א), ימסור ראש הממשלה, מיד אחריו, הודעה על פעילות הממשלה בתקופה שחלפה מאז המושב הקודם ועל תוכניות הממשלה למושב הקרוב; לא פתח נשיא המדינה את ישיבת הכנסת כאמור בסעיף קטן (א), יפתח ראש הממשלה את הישיבה בהודעה כאמור; על ההודעה יתקיים דיון סיעתי". </w:t>
      </w:r>
    </w:p>
    <w:p w14:paraId="78CA145F" w14:textId="77777777" w:rsidR="00600BB6" w:rsidRPr="00600BB6" w:rsidRDefault="00600BB6" w:rsidP="00600BB6">
      <w:pPr>
        <w:bidi/>
        <w:ind w:left="-2" w:firstLine="708"/>
        <w:jc w:val="both"/>
        <w:rPr>
          <w:rFonts w:cs="David" w:hint="cs"/>
          <w:rtl/>
        </w:rPr>
      </w:pPr>
    </w:p>
    <w:p w14:paraId="7B7C6C2E" w14:textId="77777777" w:rsidR="00600BB6" w:rsidRPr="00600BB6" w:rsidRDefault="00600BB6" w:rsidP="00600BB6">
      <w:pPr>
        <w:bidi/>
        <w:ind w:left="-2" w:firstLine="708"/>
        <w:jc w:val="both"/>
        <w:rPr>
          <w:rFonts w:cs="David" w:hint="cs"/>
          <w:rtl/>
        </w:rPr>
      </w:pPr>
      <w:r w:rsidRPr="00600BB6">
        <w:rPr>
          <w:rFonts w:cs="David" w:hint="cs"/>
          <w:rtl/>
        </w:rPr>
        <w:t xml:space="preserve">סעיף (ג): "דנה הכנסת בהצעה להביע אי אמון בממשלה ביום פתיחת מושב הכנסת, תנומק ההצעה אחרי הודעת ראש הממשלה  ויתקיים דיון סיעתי משולב בשני הנושאים". </w:t>
      </w:r>
    </w:p>
    <w:p w14:paraId="6F4F21A9" w14:textId="77777777" w:rsidR="00600BB6" w:rsidRPr="00600BB6" w:rsidRDefault="00600BB6" w:rsidP="00600BB6">
      <w:pPr>
        <w:bidi/>
        <w:ind w:left="-2" w:firstLine="708"/>
        <w:jc w:val="both"/>
        <w:rPr>
          <w:rFonts w:cs="David" w:hint="cs"/>
          <w:rtl/>
        </w:rPr>
      </w:pPr>
    </w:p>
    <w:p w14:paraId="49CB4176" w14:textId="77777777" w:rsidR="00600BB6" w:rsidRPr="00600BB6" w:rsidRDefault="00600BB6" w:rsidP="00600BB6">
      <w:pPr>
        <w:bidi/>
        <w:ind w:left="-2" w:firstLine="708"/>
        <w:jc w:val="both"/>
        <w:rPr>
          <w:rFonts w:cs="David" w:hint="cs"/>
          <w:rtl/>
        </w:rPr>
      </w:pPr>
      <w:r w:rsidRPr="00600BB6">
        <w:rPr>
          <w:rFonts w:cs="David" w:hint="cs"/>
          <w:rtl/>
        </w:rPr>
        <w:t>הדבר היחידי שאני מתלבטת לגביו, אם זה מושב שהוא ראשון בכנסת, האם ראש הממשלה יכול למסור הודעה על פעילות הממשלה בתקופה שחלפה, או שהוא ימסור רק על התוכניות למושב הקרוב?</w:t>
      </w:r>
    </w:p>
    <w:p w14:paraId="159B2975" w14:textId="77777777" w:rsidR="00600BB6" w:rsidRPr="00600BB6" w:rsidRDefault="00600BB6" w:rsidP="00600BB6">
      <w:pPr>
        <w:bidi/>
        <w:ind w:left="-2" w:firstLine="708"/>
        <w:jc w:val="both"/>
        <w:rPr>
          <w:rFonts w:cs="David" w:hint="cs"/>
          <w:rtl/>
        </w:rPr>
      </w:pPr>
    </w:p>
    <w:p w14:paraId="7C921BF5"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0C477786" w14:textId="77777777" w:rsidR="00600BB6" w:rsidRPr="00600BB6" w:rsidRDefault="00600BB6" w:rsidP="00600BB6">
      <w:pPr>
        <w:bidi/>
        <w:jc w:val="both"/>
        <w:rPr>
          <w:rFonts w:cs="David" w:hint="cs"/>
          <w:rtl/>
        </w:rPr>
      </w:pPr>
    </w:p>
    <w:p w14:paraId="2CC10A5A" w14:textId="77777777" w:rsidR="00600BB6" w:rsidRPr="00600BB6" w:rsidRDefault="00600BB6" w:rsidP="00600BB6">
      <w:pPr>
        <w:bidi/>
        <w:ind w:left="-2" w:firstLine="708"/>
        <w:jc w:val="both"/>
        <w:rPr>
          <w:rFonts w:cs="David" w:hint="cs"/>
          <w:rtl/>
        </w:rPr>
      </w:pPr>
      <w:r w:rsidRPr="00600BB6">
        <w:rPr>
          <w:rFonts w:cs="David" w:hint="cs"/>
          <w:rtl/>
        </w:rPr>
        <w:tab/>
        <w:t xml:space="preserve"> זה קרה לנו. </w:t>
      </w:r>
    </w:p>
    <w:p w14:paraId="04B6DACB" w14:textId="77777777" w:rsidR="00600BB6" w:rsidRPr="00600BB6" w:rsidRDefault="00600BB6" w:rsidP="00600BB6">
      <w:pPr>
        <w:bidi/>
        <w:ind w:left="-2" w:firstLine="708"/>
        <w:jc w:val="both"/>
        <w:rPr>
          <w:rFonts w:cs="David" w:hint="cs"/>
          <w:rtl/>
        </w:rPr>
      </w:pPr>
    </w:p>
    <w:p w14:paraId="75F444C8"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6FF9ED9" w14:textId="77777777" w:rsidR="00600BB6" w:rsidRPr="00600BB6" w:rsidRDefault="00600BB6" w:rsidP="00600BB6">
      <w:pPr>
        <w:bidi/>
        <w:jc w:val="both"/>
        <w:rPr>
          <w:rFonts w:cs="David" w:hint="cs"/>
          <w:u w:val="single"/>
          <w:rtl/>
        </w:rPr>
      </w:pPr>
    </w:p>
    <w:p w14:paraId="077DBDC8" w14:textId="77777777" w:rsidR="00600BB6" w:rsidRPr="00600BB6" w:rsidRDefault="00600BB6" w:rsidP="00600BB6">
      <w:pPr>
        <w:bidi/>
        <w:ind w:left="-2" w:firstLine="708"/>
        <w:jc w:val="both"/>
        <w:rPr>
          <w:rFonts w:cs="David" w:hint="cs"/>
          <w:rtl/>
        </w:rPr>
      </w:pPr>
      <w:r w:rsidRPr="00600BB6">
        <w:rPr>
          <w:rFonts w:cs="David" w:hint="cs"/>
          <w:rtl/>
        </w:rPr>
        <w:tab/>
        <w:t xml:space="preserve">לכאורה הוא יכול למסור גם איזשהו דיווח על מה שנעשה מכוח הרציפות השלטונית. </w:t>
      </w:r>
    </w:p>
    <w:p w14:paraId="7DE6580D" w14:textId="77777777" w:rsidR="00600BB6" w:rsidRPr="00600BB6" w:rsidRDefault="00600BB6" w:rsidP="00600BB6">
      <w:pPr>
        <w:bidi/>
        <w:ind w:left="-2" w:firstLine="708"/>
        <w:jc w:val="both"/>
        <w:rPr>
          <w:rFonts w:cs="David" w:hint="cs"/>
          <w:rtl/>
        </w:rPr>
      </w:pPr>
    </w:p>
    <w:p w14:paraId="08CCE5FC"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379FA061" w14:textId="77777777" w:rsidR="00600BB6" w:rsidRPr="00600BB6" w:rsidRDefault="00600BB6" w:rsidP="00600BB6">
      <w:pPr>
        <w:bidi/>
        <w:jc w:val="both"/>
        <w:rPr>
          <w:rFonts w:cs="David" w:hint="cs"/>
          <w:rtl/>
        </w:rPr>
      </w:pPr>
    </w:p>
    <w:p w14:paraId="01D88D0C" w14:textId="77777777" w:rsidR="00600BB6" w:rsidRPr="00600BB6" w:rsidRDefault="00600BB6" w:rsidP="00600BB6">
      <w:pPr>
        <w:bidi/>
        <w:ind w:left="-2" w:firstLine="708"/>
        <w:jc w:val="both"/>
        <w:rPr>
          <w:rFonts w:cs="David" w:hint="cs"/>
          <w:rtl/>
        </w:rPr>
      </w:pPr>
      <w:r w:rsidRPr="00600BB6">
        <w:rPr>
          <w:rFonts w:cs="David" w:hint="cs"/>
          <w:rtl/>
        </w:rPr>
        <w:tab/>
        <w:t xml:space="preserve"> מועדי כנסי הכנסת. היום, כידוע, קובע חוק הכנסת שיהיו שני כנסים בשנה, והוא  אומר שהאחד ייפתח ארבעה שבועות אחרי סוכות והשני ארבעה שבועות אחרי יום העצמאות, ומשכם יחד יהיה שמונה חודשים לפחות. הוא גם אומר שבשנת בחירות ועדת הכנסת תעשה את הקביעה. כאן מוצע לקבוע שהיושב-ראש, לאחר שיתייעץ עם הסגנים ובאישור ועדת הכנסת, יקבע את המועדים שבהם ייפתחו ויסתיימו כנסי הכנסת, בכפוף לאמור באותו סעיף 9 שקראתי. </w:t>
      </w:r>
    </w:p>
    <w:p w14:paraId="6BA7B6BC" w14:textId="77777777" w:rsidR="00600BB6" w:rsidRPr="00600BB6" w:rsidRDefault="00600BB6" w:rsidP="00600BB6">
      <w:pPr>
        <w:bidi/>
        <w:ind w:left="-2" w:firstLine="708"/>
        <w:jc w:val="both"/>
        <w:rPr>
          <w:rFonts w:cs="David" w:hint="cs"/>
          <w:rtl/>
        </w:rPr>
      </w:pPr>
    </w:p>
    <w:p w14:paraId="1C1A3F0A"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35F12D0A" w14:textId="77777777" w:rsidR="00600BB6" w:rsidRPr="00600BB6" w:rsidRDefault="00600BB6" w:rsidP="00600BB6">
      <w:pPr>
        <w:bidi/>
        <w:jc w:val="both"/>
        <w:rPr>
          <w:rFonts w:cs="David" w:hint="cs"/>
          <w:rtl/>
        </w:rPr>
      </w:pPr>
    </w:p>
    <w:p w14:paraId="00599A46" w14:textId="77777777" w:rsidR="00600BB6" w:rsidRPr="00600BB6" w:rsidRDefault="00600BB6" w:rsidP="00600BB6">
      <w:pPr>
        <w:bidi/>
        <w:ind w:left="-2" w:firstLine="708"/>
        <w:jc w:val="both"/>
        <w:rPr>
          <w:rFonts w:cs="David" w:hint="cs"/>
          <w:rtl/>
        </w:rPr>
      </w:pPr>
      <w:r w:rsidRPr="00600BB6">
        <w:rPr>
          <w:rFonts w:cs="David" w:hint="cs"/>
          <w:rtl/>
        </w:rPr>
        <w:tab/>
        <w:t xml:space="preserve"> אז אין שינוי. </w:t>
      </w:r>
    </w:p>
    <w:p w14:paraId="08802768" w14:textId="77777777" w:rsidR="00600BB6" w:rsidRPr="00600BB6" w:rsidRDefault="00600BB6" w:rsidP="00600BB6">
      <w:pPr>
        <w:bidi/>
        <w:ind w:left="-2" w:firstLine="708"/>
        <w:jc w:val="both"/>
        <w:rPr>
          <w:rFonts w:cs="David" w:hint="cs"/>
          <w:rtl/>
        </w:rPr>
      </w:pPr>
    </w:p>
    <w:p w14:paraId="37746832"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7CE1CDA" w14:textId="77777777" w:rsidR="00600BB6" w:rsidRPr="00600BB6" w:rsidRDefault="00600BB6" w:rsidP="00600BB6">
      <w:pPr>
        <w:bidi/>
        <w:jc w:val="both"/>
        <w:rPr>
          <w:rFonts w:cs="David" w:hint="cs"/>
          <w:rtl/>
        </w:rPr>
      </w:pPr>
    </w:p>
    <w:p w14:paraId="09358175" w14:textId="77777777" w:rsidR="00600BB6" w:rsidRPr="00600BB6" w:rsidRDefault="00600BB6" w:rsidP="00600BB6">
      <w:pPr>
        <w:bidi/>
        <w:ind w:left="-2" w:firstLine="708"/>
        <w:jc w:val="both"/>
        <w:rPr>
          <w:rFonts w:cs="David" w:hint="cs"/>
          <w:rtl/>
        </w:rPr>
      </w:pPr>
      <w:r w:rsidRPr="00600BB6">
        <w:rPr>
          <w:rFonts w:cs="David" w:hint="cs"/>
          <w:rtl/>
        </w:rPr>
        <w:tab/>
        <w:t xml:space="preserve"> נכון. הוספנו כאן "לאחר שיתייעץ עם סגניו". זה לא מופיע היום בתקנון, למרות שהלכה למעשה זה קורה. </w:t>
      </w:r>
    </w:p>
    <w:p w14:paraId="64B42A10" w14:textId="77777777" w:rsidR="00600BB6" w:rsidRPr="00600BB6" w:rsidRDefault="00600BB6" w:rsidP="00600BB6">
      <w:pPr>
        <w:bidi/>
        <w:ind w:left="-2" w:firstLine="708"/>
        <w:jc w:val="both"/>
        <w:rPr>
          <w:rFonts w:cs="David" w:hint="cs"/>
          <w:rtl/>
        </w:rPr>
      </w:pPr>
    </w:p>
    <w:p w14:paraId="6EBE895E" w14:textId="77777777" w:rsidR="00600BB6" w:rsidRPr="00600BB6" w:rsidRDefault="00600BB6" w:rsidP="00600BB6">
      <w:pPr>
        <w:bidi/>
        <w:ind w:left="-2" w:firstLine="708"/>
        <w:jc w:val="both"/>
        <w:rPr>
          <w:rFonts w:cs="David" w:hint="cs"/>
          <w:rtl/>
        </w:rPr>
      </w:pPr>
      <w:r w:rsidRPr="00600BB6">
        <w:rPr>
          <w:rFonts w:cs="David" w:hint="cs"/>
          <w:rtl/>
        </w:rPr>
        <w:t xml:space="preserve">בסעיף 4 שמוצע כאן יש כמה שינויים. הוא מדבר על כינוס הכנסת בפגרה. פה גם יש לנו הוראה שקיימת כבר בחוק הכנסת. סעיף 9(ב) לחוק אומר לנו שהיושב-ראש יכנס את הכנסת בפגרה על-פי דרישה של 25 חברי כנסת או על-פי דרישת הממשלה. בא התקנון להשלים ואומר כך: "עשרים וחמישה חברי הכנסת שדורשים לכנס את הכנסת בתקופת פגרת הכנסת, בהתאם לסעיף 9(ב) לחוק הכנסת, רשאים לפרט בדרישתם נושא אחד או שני נושאים לסדר היום" </w:t>
      </w:r>
      <w:r w:rsidRPr="00600BB6">
        <w:rPr>
          <w:rFonts w:cs="David"/>
          <w:rtl/>
        </w:rPr>
        <w:t>–</w:t>
      </w:r>
      <w:r w:rsidRPr="00600BB6">
        <w:rPr>
          <w:rFonts w:cs="David" w:hint="cs"/>
          <w:rtl/>
        </w:rPr>
        <w:t xml:space="preserve"> פה יש תוספת: "שאינם הצעות חוק פרטיות". מייד אגיד מה המצב היום. ובהמשך הסעיף: "יושב ראש הכנסת יעמיד את הנושאים על סדר היום כהצעות לסדר היום". זה מה שקבוע היום. </w:t>
      </w:r>
    </w:p>
    <w:p w14:paraId="1EA8C806" w14:textId="77777777" w:rsidR="00600BB6" w:rsidRPr="00600BB6" w:rsidRDefault="00600BB6" w:rsidP="00600BB6">
      <w:pPr>
        <w:bidi/>
        <w:ind w:left="-2" w:firstLine="708"/>
        <w:jc w:val="both"/>
        <w:rPr>
          <w:rFonts w:cs="David" w:hint="cs"/>
          <w:rtl/>
        </w:rPr>
      </w:pPr>
    </w:p>
    <w:p w14:paraId="4C0E3ECF" w14:textId="77777777" w:rsidR="00600BB6" w:rsidRPr="00600BB6" w:rsidRDefault="00600BB6" w:rsidP="00600BB6">
      <w:pPr>
        <w:bidi/>
        <w:ind w:left="-2" w:firstLine="708"/>
        <w:jc w:val="both"/>
        <w:rPr>
          <w:rFonts w:cs="David" w:hint="cs"/>
          <w:rtl/>
        </w:rPr>
      </w:pPr>
      <w:r w:rsidRPr="00600BB6">
        <w:rPr>
          <w:rFonts w:cs="David" w:hint="cs"/>
          <w:rtl/>
        </w:rPr>
        <w:t xml:space="preserve">סעיף (ב): "משדרשו 25 חברי הכנסת לכנס את הכנסת כאמור בסעיף קטן (א) אין הם יכולים לבקש להוסיף נושאים לאותה ישיבה של הכנסת, ואולם רשאי יושב הכנסת, לפי בקשתם, לשנות את הנושא שפירטו בדרישתם ובלבד שביקשו זאת לפחות שלושה ימים לפני יום הישיבה". כאן יש שינוי. המשפט הזה הוא תוספת שהוספה בעקבות מקרים שקרו, שחברי כנסת ביקשו לכנס את הכנסת, היושב-ראש אמר שנעשה ישיבה עוד שבועיים, בינתיים קרו דברים והנושא שהם ביקשו כבר לא רלוונטי או קרו דברים אחרים. לכן מוצע שהיושב-ראש יוכל לאפשר להם, אם הם יבקשו, לשנות את זה, אבל הם צריכים לבקש את זה שלושה ימים לפני הישיבה, כי כמובן הממשלה צריכה להתכונן ולהכין תשובה. </w:t>
      </w:r>
    </w:p>
    <w:p w14:paraId="598C609E" w14:textId="77777777" w:rsidR="00600BB6" w:rsidRPr="00600BB6" w:rsidRDefault="00600BB6" w:rsidP="00600BB6">
      <w:pPr>
        <w:bidi/>
        <w:ind w:left="-2" w:firstLine="708"/>
        <w:jc w:val="both"/>
        <w:rPr>
          <w:rFonts w:cs="David" w:hint="cs"/>
          <w:rtl/>
        </w:rPr>
      </w:pPr>
    </w:p>
    <w:p w14:paraId="796369EF" w14:textId="77777777" w:rsidR="00600BB6" w:rsidRPr="00600BB6" w:rsidRDefault="00600BB6" w:rsidP="00600BB6">
      <w:pPr>
        <w:bidi/>
        <w:ind w:left="-2" w:firstLine="708"/>
        <w:jc w:val="both"/>
        <w:rPr>
          <w:rFonts w:cs="David" w:hint="cs"/>
          <w:rtl/>
        </w:rPr>
      </w:pPr>
      <w:r w:rsidRPr="00600BB6">
        <w:rPr>
          <w:rFonts w:cs="David" w:hint="cs"/>
          <w:rtl/>
        </w:rPr>
        <w:t xml:space="preserve">המשך הסעיף: "אין באמור כדי למנוע מיושב ראש הכנסת להעמיד על סדר יומה של אותה ישיבה נושא אחד או שני נושאים לפי דרישתם של 25 חברי כנסת אחרים, ובלבד שהכנסת לא תדון בנושא שלא פורט בדרישתם של עשרים וחמישה חברי כנסת". או הממשלה כמובן, שזה לא צריך להגיד, זה מכוח החוק. </w:t>
      </w:r>
    </w:p>
    <w:p w14:paraId="75E3DC2C" w14:textId="77777777" w:rsidR="00600BB6" w:rsidRPr="00600BB6" w:rsidRDefault="00600BB6" w:rsidP="00600BB6">
      <w:pPr>
        <w:bidi/>
        <w:ind w:left="-2" w:firstLine="708"/>
        <w:jc w:val="both"/>
        <w:rPr>
          <w:rFonts w:cs="David" w:hint="cs"/>
          <w:rtl/>
        </w:rPr>
      </w:pPr>
    </w:p>
    <w:p w14:paraId="418288FB"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47CDEEE8" w14:textId="77777777" w:rsidR="00600BB6" w:rsidRPr="00600BB6" w:rsidRDefault="00600BB6" w:rsidP="00600BB6">
      <w:pPr>
        <w:bidi/>
        <w:jc w:val="both"/>
        <w:rPr>
          <w:rFonts w:cs="David" w:hint="cs"/>
          <w:rtl/>
        </w:rPr>
      </w:pPr>
    </w:p>
    <w:p w14:paraId="42531F6F" w14:textId="77777777" w:rsidR="00600BB6" w:rsidRPr="00600BB6" w:rsidRDefault="00600BB6" w:rsidP="00600BB6">
      <w:pPr>
        <w:bidi/>
        <w:ind w:left="-2" w:firstLine="708"/>
        <w:jc w:val="both"/>
        <w:rPr>
          <w:rFonts w:cs="David" w:hint="cs"/>
          <w:rtl/>
        </w:rPr>
      </w:pPr>
      <w:r w:rsidRPr="00600BB6">
        <w:rPr>
          <w:rFonts w:cs="David" w:hint="cs"/>
          <w:rtl/>
        </w:rPr>
        <w:tab/>
        <w:t xml:space="preserve"> שלושה ימים זו תוספת?</w:t>
      </w:r>
    </w:p>
    <w:p w14:paraId="09E9C769" w14:textId="77777777" w:rsidR="00600BB6" w:rsidRPr="00600BB6" w:rsidRDefault="00600BB6" w:rsidP="00600BB6">
      <w:pPr>
        <w:bidi/>
        <w:ind w:left="-2" w:firstLine="708"/>
        <w:jc w:val="both"/>
        <w:rPr>
          <w:rFonts w:cs="David" w:hint="cs"/>
          <w:rtl/>
        </w:rPr>
      </w:pPr>
    </w:p>
    <w:p w14:paraId="6893B1B4"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51526D4" w14:textId="77777777" w:rsidR="00600BB6" w:rsidRPr="00600BB6" w:rsidRDefault="00600BB6" w:rsidP="00600BB6">
      <w:pPr>
        <w:bidi/>
        <w:jc w:val="both"/>
        <w:rPr>
          <w:rFonts w:cs="David" w:hint="cs"/>
          <w:rtl/>
        </w:rPr>
      </w:pPr>
    </w:p>
    <w:p w14:paraId="177F3DBA" w14:textId="77777777" w:rsidR="00600BB6" w:rsidRPr="00600BB6" w:rsidRDefault="00600BB6" w:rsidP="00600BB6">
      <w:pPr>
        <w:bidi/>
        <w:ind w:left="-2" w:firstLine="708"/>
        <w:jc w:val="both"/>
        <w:rPr>
          <w:rFonts w:cs="David" w:hint="cs"/>
          <w:rtl/>
        </w:rPr>
      </w:pPr>
      <w:r w:rsidRPr="00600BB6">
        <w:rPr>
          <w:rFonts w:cs="David" w:hint="cs"/>
          <w:rtl/>
        </w:rPr>
        <w:tab/>
        <w:t xml:space="preserve"> כן. </w:t>
      </w:r>
    </w:p>
    <w:p w14:paraId="076FD095" w14:textId="77777777" w:rsidR="00600BB6" w:rsidRPr="00600BB6" w:rsidRDefault="00600BB6" w:rsidP="00600BB6">
      <w:pPr>
        <w:bidi/>
        <w:ind w:left="-2" w:firstLine="708"/>
        <w:jc w:val="both"/>
        <w:rPr>
          <w:rFonts w:cs="David" w:hint="cs"/>
          <w:rtl/>
        </w:rPr>
      </w:pPr>
    </w:p>
    <w:p w14:paraId="67A18698"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3AB56457" w14:textId="77777777" w:rsidR="00600BB6" w:rsidRPr="00600BB6" w:rsidRDefault="00600BB6" w:rsidP="00600BB6">
      <w:pPr>
        <w:bidi/>
        <w:jc w:val="both"/>
        <w:rPr>
          <w:rFonts w:cs="David" w:hint="cs"/>
          <w:rtl/>
        </w:rPr>
      </w:pPr>
    </w:p>
    <w:p w14:paraId="5BD71F64" w14:textId="77777777" w:rsidR="00600BB6" w:rsidRPr="00600BB6" w:rsidRDefault="00600BB6" w:rsidP="00600BB6">
      <w:pPr>
        <w:bidi/>
        <w:ind w:left="-2" w:firstLine="708"/>
        <w:jc w:val="both"/>
        <w:rPr>
          <w:rFonts w:cs="David" w:hint="cs"/>
          <w:rtl/>
        </w:rPr>
      </w:pPr>
      <w:r w:rsidRPr="00600BB6">
        <w:rPr>
          <w:rFonts w:cs="David" w:hint="cs"/>
          <w:rtl/>
        </w:rPr>
        <w:tab/>
        <w:t xml:space="preserve"> כי היינו משנים גם לאותו יום. </w:t>
      </w:r>
    </w:p>
    <w:p w14:paraId="66DC2B99" w14:textId="77777777" w:rsidR="00600BB6" w:rsidRPr="00600BB6" w:rsidRDefault="00600BB6" w:rsidP="00600BB6">
      <w:pPr>
        <w:bidi/>
        <w:ind w:left="-2" w:firstLine="708"/>
        <w:jc w:val="both"/>
        <w:rPr>
          <w:rFonts w:cs="David" w:hint="cs"/>
          <w:rtl/>
        </w:rPr>
      </w:pPr>
    </w:p>
    <w:p w14:paraId="2781787B"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2CF7CFBD" w14:textId="77777777" w:rsidR="00600BB6" w:rsidRPr="00600BB6" w:rsidRDefault="00600BB6" w:rsidP="00600BB6">
      <w:pPr>
        <w:bidi/>
        <w:jc w:val="both"/>
        <w:rPr>
          <w:rFonts w:cs="David" w:hint="cs"/>
          <w:rtl/>
        </w:rPr>
      </w:pPr>
    </w:p>
    <w:p w14:paraId="39E96352" w14:textId="77777777" w:rsidR="00600BB6" w:rsidRPr="00600BB6" w:rsidRDefault="00600BB6" w:rsidP="00600BB6">
      <w:pPr>
        <w:bidi/>
        <w:ind w:left="-2" w:firstLine="708"/>
        <w:jc w:val="both"/>
        <w:rPr>
          <w:rFonts w:cs="David" w:hint="cs"/>
          <w:rtl/>
        </w:rPr>
      </w:pPr>
      <w:r w:rsidRPr="00600BB6">
        <w:rPr>
          <w:rFonts w:cs="David" w:hint="cs"/>
          <w:rtl/>
        </w:rPr>
        <w:tab/>
        <w:t xml:space="preserve"> זה לא מוצלח. </w:t>
      </w:r>
    </w:p>
    <w:p w14:paraId="49941C93" w14:textId="77777777" w:rsidR="00600BB6" w:rsidRPr="00600BB6" w:rsidRDefault="00600BB6" w:rsidP="00600BB6">
      <w:pPr>
        <w:bidi/>
        <w:ind w:left="-2" w:firstLine="708"/>
        <w:jc w:val="both"/>
        <w:rPr>
          <w:rFonts w:cs="David" w:hint="cs"/>
          <w:rtl/>
        </w:rPr>
      </w:pPr>
    </w:p>
    <w:p w14:paraId="521920CC"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90C1371" w14:textId="77777777" w:rsidR="00600BB6" w:rsidRPr="00600BB6" w:rsidRDefault="00600BB6" w:rsidP="00600BB6">
      <w:pPr>
        <w:bidi/>
        <w:jc w:val="both"/>
        <w:rPr>
          <w:rFonts w:cs="David" w:hint="cs"/>
          <w:u w:val="single"/>
          <w:rtl/>
        </w:rPr>
      </w:pPr>
    </w:p>
    <w:p w14:paraId="4F52AE04" w14:textId="77777777" w:rsidR="00600BB6" w:rsidRPr="00600BB6" w:rsidRDefault="00600BB6" w:rsidP="00600BB6">
      <w:pPr>
        <w:bidi/>
        <w:ind w:left="-2" w:firstLine="708"/>
        <w:jc w:val="both"/>
        <w:rPr>
          <w:rFonts w:cs="David" w:hint="cs"/>
          <w:rtl/>
        </w:rPr>
      </w:pPr>
      <w:r w:rsidRPr="00600BB6">
        <w:rPr>
          <w:rFonts w:cs="David" w:hint="cs"/>
          <w:rtl/>
        </w:rPr>
        <w:tab/>
        <w:t xml:space="preserve">זה לא מאפשר לממשלה להתכונן להגיב. אני חושב ששלושה ימים זה סביר. זה מאפשר לתקן, אבל זה גם נותן לממשלה זמן להיערך ולא להחליף את הנושא דקה לפני הישיבה. </w:t>
      </w:r>
    </w:p>
    <w:p w14:paraId="31EAB2BC" w14:textId="77777777" w:rsidR="00600BB6" w:rsidRPr="00600BB6" w:rsidRDefault="00600BB6" w:rsidP="00600BB6">
      <w:pPr>
        <w:bidi/>
        <w:ind w:left="-2" w:firstLine="708"/>
        <w:jc w:val="both"/>
        <w:rPr>
          <w:rFonts w:cs="David" w:hint="cs"/>
          <w:rtl/>
        </w:rPr>
      </w:pPr>
    </w:p>
    <w:p w14:paraId="13D7A3A0"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52ACF5FC" w14:textId="77777777" w:rsidR="00600BB6" w:rsidRPr="00600BB6" w:rsidRDefault="00600BB6" w:rsidP="00600BB6">
      <w:pPr>
        <w:bidi/>
        <w:jc w:val="both"/>
        <w:rPr>
          <w:rFonts w:cs="David" w:hint="cs"/>
          <w:rtl/>
        </w:rPr>
      </w:pPr>
    </w:p>
    <w:p w14:paraId="50659B9D" w14:textId="77777777" w:rsidR="00600BB6" w:rsidRPr="00600BB6" w:rsidRDefault="00600BB6" w:rsidP="00600BB6">
      <w:pPr>
        <w:bidi/>
        <w:ind w:left="-2" w:firstLine="708"/>
        <w:jc w:val="both"/>
        <w:rPr>
          <w:rFonts w:cs="David" w:hint="cs"/>
          <w:rtl/>
        </w:rPr>
      </w:pPr>
      <w:r w:rsidRPr="00600BB6">
        <w:rPr>
          <w:rFonts w:cs="David" w:hint="cs"/>
          <w:rtl/>
        </w:rPr>
        <w:tab/>
        <w:t xml:space="preserve"> אם קרה, למשל, פיגוע נוראי?</w:t>
      </w:r>
    </w:p>
    <w:p w14:paraId="650FB26B" w14:textId="77777777" w:rsidR="00600BB6" w:rsidRPr="00600BB6" w:rsidRDefault="00600BB6" w:rsidP="00600BB6">
      <w:pPr>
        <w:bidi/>
        <w:ind w:left="-2" w:firstLine="708"/>
        <w:jc w:val="both"/>
        <w:rPr>
          <w:rFonts w:cs="David" w:hint="cs"/>
          <w:rtl/>
        </w:rPr>
      </w:pPr>
    </w:p>
    <w:p w14:paraId="263CB1A7"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01781409" w14:textId="77777777" w:rsidR="00600BB6" w:rsidRPr="00600BB6" w:rsidRDefault="00600BB6" w:rsidP="00600BB6">
      <w:pPr>
        <w:bidi/>
        <w:jc w:val="both"/>
        <w:rPr>
          <w:rFonts w:cs="David" w:hint="cs"/>
          <w:rtl/>
        </w:rPr>
      </w:pPr>
    </w:p>
    <w:p w14:paraId="76A551DE" w14:textId="77777777" w:rsidR="00600BB6" w:rsidRPr="00600BB6" w:rsidRDefault="00600BB6" w:rsidP="00600BB6">
      <w:pPr>
        <w:bidi/>
        <w:ind w:left="-2" w:firstLine="708"/>
        <w:jc w:val="both"/>
        <w:rPr>
          <w:rFonts w:cs="David" w:hint="cs"/>
          <w:rtl/>
        </w:rPr>
      </w:pPr>
      <w:r w:rsidRPr="00600BB6">
        <w:rPr>
          <w:rFonts w:cs="David" w:hint="cs"/>
          <w:rtl/>
        </w:rPr>
        <w:tab/>
        <w:t xml:space="preserve"> אם יש הסכמות, ממילא אנחנו עוברים גם על התקנון. </w:t>
      </w:r>
    </w:p>
    <w:p w14:paraId="3F429F1F" w14:textId="77777777" w:rsidR="00600BB6" w:rsidRPr="00600BB6" w:rsidRDefault="00600BB6" w:rsidP="00600BB6">
      <w:pPr>
        <w:bidi/>
        <w:ind w:left="-2" w:firstLine="708"/>
        <w:jc w:val="both"/>
        <w:rPr>
          <w:rFonts w:cs="David" w:hint="cs"/>
          <w:rtl/>
        </w:rPr>
      </w:pPr>
    </w:p>
    <w:p w14:paraId="79DF35CF"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3204655" w14:textId="77777777" w:rsidR="00600BB6" w:rsidRPr="00600BB6" w:rsidRDefault="00600BB6" w:rsidP="00600BB6">
      <w:pPr>
        <w:bidi/>
        <w:jc w:val="both"/>
        <w:rPr>
          <w:rFonts w:cs="David" w:hint="cs"/>
          <w:u w:val="single"/>
          <w:rtl/>
        </w:rPr>
      </w:pPr>
    </w:p>
    <w:p w14:paraId="0836CF5F" w14:textId="77777777" w:rsidR="00600BB6" w:rsidRPr="00600BB6" w:rsidRDefault="00600BB6" w:rsidP="00600BB6">
      <w:pPr>
        <w:bidi/>
        <w:ind w:left="-2" w:firstLine="708"/>
        <w:jc w:val="both"/>
        <w:rPr>
          <w:rFonts w:cs="David" w:hint="cs"/>
          <w:rtl/>
        </w:rPr>
      </w:pPr>
      <w:r w:rsidRPr="00600BB6">
        <w:rPr>
          <w:rFonts w:cs="David" w:hint="cs"/>
          <w:rtl/>
        </w:rPr>
        <w:tab/>
        <w:t xml:space="preserve">כאשר אדם עולה הוא יכול לדבר גם על זה. אנחנו יודעים איך זה עובד. הרי אם יקרה, חלילה, פיגוע נוראי ולא מראש ביקשו 25 חתימות לפני הזמן, אז ממילא לא תדונו בו. </w:t>
      </w:r>
    </w:p>
    <w:p w14:paraId="39BE3499" w14:textId="77777777" w:rsidR="00600BB6" w:rsidRPr="00600BB6" w:rsidRDefault="00600BB6" w:rsidP="00600BB6">
      <w:pPr>
        <w:bidi/>
        <w:ind w:left="-2" w:firstLine="708"/>
        <w:jc w:val="both"/>
        <w:rPr>
          <w:rFonts w:cs="David" w:hint="cs"/>
          <w:rtl/>
        </w:rPr>
      </w:pPr>
    </w:p>
    <w:p w14:paraId="50F4AE2F"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55CB1F1C" w14:textId="77777777" w:rsidR="00600BB6" w:rsidRPr="00600BB6" w:rsidRDefault="00600BB6" w:rsidP="00600BB6">
      <w:pPr>
        <w:bidi/>
        <w:jc w:val="both"/>
        <w:rPr>
          <w:rFonts w:cs="David" w:hint="cs"/>
          <w:rtl/>
        </w:rPr>
      </w:pPr>
    </w:p>
    <w:p w14:paraId="6C754D6F" w14:textId="77777777" w:rsidR="00600BB6" w:rsidRPr="00600BB6" w:rsidRDefault="00600BB6" w:rsidP="00600BB6">
      <w:pPr>
        <w:bidi/>
        <w:ind w:left="-2" w:firstLine="708"/>
        <w:jc w:val="both"/>
        <w:rPr>
          <w:rFonts w:cs="David" w:hint="cs"/>
          <w:rtl/>
        </w:rPr>
      </w:pPr>
      <w:r w:rsidRPr="00600BB6">
        <w:rPr>
          <w:rFonts w:cs="David" w:hint="cs"/>
          <w:rtl/>
        </w:rPr>
        <w:tab/>
        <w:t xml:space="preserve"> הרי המצב היום הוא שהסמכות שהיושב-ראש נוקט בה לא מעוגנת בשום מקום. להפך, פה אנחנו מעגנים את סמכות ההרחבה. אבל לכתוב שאפשר עוד באותו יום לשנות את הנושא, זה מוגזם לחלוטין. אם יש הסכמות על זה, אז ממילא אנחנו עושים. </w:t>
      </w:r>
    </w:p>
    <w:p w14:paraId="6B289A7A" w14:textId="77777777" w:rsidR="00600BB6" w:rsidRPr="00600BB6" w:rsidRDefault="00600BB6" w:rsidP="00600BB6">
      <w:pPr>
        <w:bidi/>
        <w:ind w:left="-2" w:firstLine="708"/>
        <w:jc w:val="both"/>
        <w:rPr>
          <w:rFonts w:cs="David" w:hint="cs"/>
          <w:rtl/>
        </w:rPr>
      </w:pPr>
    </w:p>
    <w:p w14:paraId="0FBB1D9B"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186B6A59" w14:textId="77777777" w:rsidR="00600BB6" w:rsidRPr="00600BB6" w:rsidRDefault="00600BB6" w:rsidP="00600BB6">
      <w:pPr>
        <w:bidi/>
        <w:jc w:val="both"/>
        <w:rPr>
          <w:rFonts w:cs="David" w:hint="cs"/>
          <w:rtl/>
        </w:rPr>
      </w:pPr>
    </w:p>
    <w:p w14:paraId="6BDBA428" w14:textId="77777777" w:rsidR="00600BB6" w:rsidRPr="00600BB6" w:rsidRDefault="00600BB6" w:rsidP="00600BB6">
      <w:pPr>
        <w:bidi/>
        <w:ind w:left="-2" w:firstLine="708"/>
        <w:jc w:val="both"/>
        <w:rPr>
          <w:rFonts w:cs="David" w:hint="cs"/>
          <w:rtl/>
        </w:rPr>
      </w:pPr>
      <w:r w:rsidRPr="00600BB6">
        <w:rPr>
          <w:rFonts w:cs="David" w:hint="cs"/>
          <w:rtl/>
        </w:rPr>
        <w:tab/>
        <w:t xml:space="preserve"> אם כבר היו תקדימים שהנושא שונה באותו יום, אז עכשיו תגיד לי שהתקדימים הם </w:t>
      </w:r>
      <w:proofErr w:type="spellStart"/>
      <w:r w:rsidRPr="00600BB6">
        <w:rPr>
          <w:rFonts w:cs="David" w:hint="cs"/>
          <w:rtl/>
        </w:rPr>
        <w:t>פאסה</w:t>
      </w:r>
      <w:proofErr w:type="spellEnd"/>
      <w:r w:rsidRPr="00600BB6">
        <w:rPr>
          <w:rFonts w:cs="David" w:hint="cs"/>
          <w:rtl/>
        </w:rPr>
        <w:t>?</w:t>
      </w:r>
    </w:p>
    <w:p w14:paraId="64358BD7" w14:textId="77777777" w:rsidR="00600BB6" w:rsidRPr="00600BB6" w:rsidRDefault="00600BB6" w:rsidP="00600BB6">
      <w:pPr>
        <w:bidi/>
        <w:ind w:left="-2" w:firstLine="708"/>
        <w:jc w:val="both"/>
        <w:rPr>
          <w:rFonts w:cs="David" w:hint="cs"/>
          <w:rtl/>
        </w:rPr>
      </w:pPr>
    </w:p>
    <w:p w14:paraId="754293F0"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632606A" w14:textId="77777777" w:rsidR="00600BB6" w:rsidRPr="00600BB6" w:rsidRDefault="00600BB6" w:rsidP="00600BB6">
      <w:pPr>
        <w:bidi/>
        <w:jc w:val="both"/>
        <w:rPr>
          <w:rFonts w:cs="David" w:hint="cs"/>
          <w:u w:val="single"/>
          <w:rtl/>
        </w:rPr>
      </w:pPr>
    </w:p>
    <w:p w14:paraId="25A990A9" w14:textId="77777777" w:rsidR="00600BB6" w:rsidRPr="00600BB6" w:rsidRDefault="00600BB6" w:rsidP="00600BB6">
      <w:pPr>
        <w:bidi/>
        <w:ind w:left="-2" w:firstLine="708"/>
        <w:jc w:val="both"/>
        <w:rPr>
          <w:rFonts w:cs="David" w:hint="cs"/>
          <w:rtl/>
        </w:rPr>
      </w:pPr>
      <w:r w:rsidRPr="00600BB6">
        <w:rPr>
          <w:rFonts w:cs="David" w:hint="cs"/>
          <w:rtl/>
        </w:rPr>
        <w:tab/>
        <w:t xml:space="preserve">לא. כי אם יש הסכמה ובאותו יום מבקשים דיון בעקבות פיגוע נורא, אז יאפשרו. היושב-ראש תמיד יכול לאפשר. </w:t>
      </w:r>
    </w:p>
    <w:p w14:paraId="751F682D" w14:textId="77777777" w:rsidR="00600BB6" w:rsidRPr="00600BB6" w:rsidRDefault="00600BB6" w:rsidP="00600BB6">
      <w:pPr>
        <w:bidi/>
        <w:ind w:left="-2" w:firstLine="708"/>
        <w:jc w:val="both"/>
        <w:rPr>
          <w:rFonts w:cs="David" w:hint="cs"/>
          <w:rtl/>
        </w:rPr>
      </w:pPr>
    </w:p>
    <w:p w14:paraId="50EC7CCF"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1B7CF1C9" w14:textId="77777777" w:rsidR="00600BB6" w:rsidRPr="00600BB6" w:rsidRDefault="00600BB6" w:rsidP="00600BB6">
      <w:pPr>
        <w:bidi/>
        <w:jc w:val="both"/>
        <w:rPr>
          <w:rFonts w:cs="David" w:hint="cs"/>
          <w:rtl/>
        </w:rPr>
      </w:pPr>
    </w:p>
    <w:p w14:paraId="235464AB" w14:textId="77777777" w:rsidR="00600BB6" w:rsidRPr="00600BB6" w:rsidRDefault="00600BB6" w:rsidP="00600BB6">
      <w:pPr>
        <w:bidi/>
        <w:ind w:left="-2" w:firstLine="708"/>
        <w:jc w:val="both"/>
        <w:rPr>
          <w:rFonts w:cs="David" w:hint="cs"/>
          <w:rtl/>
        </w:rPr>
      </w:pPr>
      <w:r w:rsidRPr="00600BB6">
        <w:rPr>
          <w:rFonts w:cs="David" w:hint="cs"/>
          <w:rtl/>
        </w:rPr>
        <w:tab/>
        <w:t xml:space="preserve"> זה דרך המלך, זה הכלל. </w:t>
      </w:r>
    </w:p>
    <w:p w14:paraId="77A6B3E2" w14:textId="77777777" w:rsidR="00600BB6" w:rsidRPr="00600BB6" w:rsidRDefault="00600BB6" w:rsidP="00600BB6">
      <w:pPr>
        <w:bidi/>
        <w:ind w:left="-2" w:firstLine="708"/>
        <w:jc w:val="both"/>
        <w:rPr>
          <w:rFonts w:cs="David" w:hint="cs"/>
          <w:rtl/>
        </w:rPr>
      </w:pPr>
    </w:p>
    <w:p w14:paraId="514FD50B"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EACEF38" w14:textId="77777777" w:rsidR="00600BB6" w:rsidRPr="00600BB6" w:rsidRDefault="00600BB6" w:rsidP="00600BB6">
      <w:pPr>
        <w:bidi/>
        <w:jc w:val="both"/>
        <w:rPr>
          <w:rFonts w:cs="David" w:hint="cs"/>
          <w:u w:val="single"/>
          <w:rtl/>
        </w:rPr>
      </w:pPr>
    </w:p>
    <w:p w14:paraId="4B622A95" w14:textId="77777777" w:rsidR="00600BB6" w:rsidRPr="00600BB6" w:rsidRDefault="00600BB6" w:rsidP="00600BB6">
      <w:pPr>
        <w:bidi/>
        <w:ind w:left="-2" w:firstLine="708"/>
        <w:jc w:val="both"/>
        <w:rPr>
          <w:rFonts w:cs="David" w:hint="cs"/>
          <w:rtl/>
        </w:rPr>
      </w:pPr>
      <w:r w:rsidRPr="00600BB6">
        <w:rPr>
          <w:rFonts w:cs="David" w:hint="cs"/>
          <w:rtl/>
        </w:rPr>
        <w:tab/>
        <w:t xml:space="preserve">הרי כשיש הסכמה אפשר הכול. </w:t>
      </w:r>
    </w:p>
    <w:p w14:paraId="10087E0F" w14:textId="77777777" w:rsidR="00600BB6" w:rsidRPr="00600BB6" w:rsidRDefault="00600BB6" w:rsidP="00600BB6">
      <w:pPr>
        <w:bidi/>
        <w:ind w:left="-2" w:firstLine="708"/>
        <w:jc w:val="both"/>
        <w:rPr>
          <w:rFonts w:cs="David" w:hint="cs"/>
          <w:rtl/>
        </w:rPr>
      </w:pPr>
    </w:p>
    <w:p w14:paraId="30D8B674"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4DC520B" w14:textId="77777777" w:rsidR="00600BB6" w:rsidRPr="00600BB6" w:rsidRDefault="00600BB6" w:rsidP="00600BB6">
      <w:pPr>
        <w:bidi/>
        <w:jc w:val="both"/>
        <w:rPr>
          <w:rFonts w:cs="David" w:hint="cs"/>
          <w:rtl/>
        </w:rPr>
      </w:pPr>
    </w:p>
    <w:p w14:paraId="13441191" w14:textId="77777777" w:rsidR="00600BB6" w:rsidRPr="00600BB6" w:rsidRDefault="00600BB6" w:rsidP="00600BB6">
      <w:pPr>
        <w:bidi/>
        <w:ind w:left="-2" w:firstLine="708"/>
        <w:jc w:val="both"/>
        <w:rPr>
          <w:rFonts w:cs="David" w:hint="cs"/>
          <w:rtl/>
        </w:rPr>
      </w:pPr>
      <w:r w:rsidRPr="00600BB6">
        <w:rPr>
          <w:rFonts w:cs="David" w:hint="cs"/>
          <w:rtl/>
        </w:rPr>
        <w:tab/>
        <w:t xml:space="preserve"> אבל ההסכמה צריכה להיות בוועדת הכנסת. </w:t>
      </w:r>
    </w:p>
    <w:p w14:paraId="3562A98A" w14:textId="77777777" w:rsidR="00600BB6" w:rsidRPr="00600BB6" w:rsidRDefault="00600BB6" w:rsidP="00600BB6">
      <w:pPr>
        <w:bidi/>
        <w:ind w:left="-2" w:firstLine="708"/>
        <w:jc w:val="both"/>
        <w:rPr>
          <w:rFonts w:cs="David" w:hint="cs"/>
          <w:rtl/>
        </w:rPr>
      </w:pPr>
    </w:p>
    <w:p w14:paraId="250EE003"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46B49481" w14:textId="77777777" w:rsidR="00600BB6" w:rsidRPr="00600BB6" w:rsidRDefault="00600BB6" w:rsidP="00600BB6">
      <w:pPr>
        <w:bidi/>
        <w:jc w:val="both"/>
        <w:rPr>
          <w:rFonts w:cs="David" w:hint="cs"/>
          <w:rtl/>
        </w:rPr>
      </w:pPr>
    </w:p>
    <w:p w14:paraId="18B1E24C" w14:textId="77777777" w:rsidR="00600BB6" w:rsidRPr="00600BB6" w:rsidRDefault="00600BB6" w:rsidP="00600BB6">
      <w:pPr>
        <w:bidi/>
        <w:ind w:left="-2" w:firstLine="708"/>
        <w:jc w:val="both"/>
        <w:rPr>
          <w:rFonts w:cs="David" w:hint="cs"/>
          <w:rtl/>
        </w:rPr>
      </w:pPr>
      <w:r w:rsidRPr="00600BB6">
        <w:rPr>
          <w:rFonts w:cs="David" w:hint="cs"/>
          <w:rtl/>
        </w:rPr>
        <w:tab/>
        <w:t xml:space="preserve"> יצטרכו לשנות את הנושא בוועדת הכנסת?</w:t>
      </w:r>
    </w:p>
    <w:p w14:paraId="7B433162" w14:textId="77777777" w:rsidR="00600BB6" w:rsidRPr="00600BB6" w:rsidRDefault="00600BB6" w:rsidP="00600BB6">
      <w:pPr>
        <w:bidi/>
        <w:ind w:left="-2" w:firstLine="708"/>
        <w:jc w:val="both"/>
        <w:rPr>
          <w:rFonts w:cs="David" w:hint="cs"/>
          <w:rtl/>
        </w:rPr>
      </w:pPr>
    </w:p>
    <w:p w14:paraId="5BCA6A25"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7F56FCDB" w14:textId="77777777" w:rsidR="00600BB6" w:rsidRPr="00600BB6" w:rsidRDefault="00600BB6" w:rsidP="00600BB6">
      <w:pPr>
        <w:bidi/>
        <w:jc w:val="both"/>
        <w:rPr>
          <w:rFonts w:cs="David" w:hint="cs"/>
          <w:rtl/>
        </w:rPr>
      </w:pPr>
    </w:p>
    <w:p w14:paraId="472F6195" w14:textId="77777777" w:rsidR="00600BB6" w:rsidRPr="00600BB6" w:rsidRDefault="00600BB6" w:rsidP="00600BB6">
      <w:pPr>
        <w:bidi/>
        <w:ind w:left="-2" w:firstLine="708"/>
        <w:jc w:val="both"/>
        <w:rPr>
          <w:rFonts w:cs="David" w:hint="cs"/>
          <w:rtl/>
        </w:rPr>
      </w:pPr>
      <w:r w:rsidRPr="00600BB6">
        <w:rPr>
          <w:rFonts w:cs="David" w:hint="cs"/>
          <w:rtl/>
        </w:rPr>
        <w:tab/>
        <w:t xml:space="preserve"> יצטרכו להגיד שאפשר באותו יום. </w:t>
      </w:r>
    </w:p>
    <w:p w14:paraId="7FBF6D10" w14:textId="77777777" w:rsidR="00600BB6" w:rsidRPr="00600BB6" w:rsidRDefault="00600BB6" w:rsidP="00600BB6">
      <w:pPr>
        <w:bidi/>
        <w:ind w:left="-2" w:firstLine="708"/>
        <w:jc w:val="both"/>
        <w:rPr>
          <w:rFonts w:cs="David" w:hint="cs"/>
          <w:rtl/>
        </w:rPr>
      </w:pPr>
    </w:p>
    <w:p w14:paraId="6DC7FA24"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BD436AF" w14:textId="77777777" w:rsidR="00600BB6" w:rsidRPr="00600BB6" w:rsidRDefault="00600BB6" w:rsidP="00600BB6">
      <w:pPr>
        <w:bidi/>
        <w:jc w:val="both"/>
        <w:rPr>
          <w:rFonts w:cs="David" w:hint="cs"/>
          <w:u w:val="single"/>
          <w:rtl/>
        </w:rPr>
      </w:pPr>
    </w:p>
    <w:p w14:paraId="074297F1" w14:textId="77777777" w:rsidR="00600BB6" w:rsidRPr="00600BB6" w:rsidRDefault="00600BB6" w:rsidP="00600BB6">
      <w:pPr>
        <w:bidi/>
        <w:ind w:left="-2" w:firstLine="708"/>
        <w:jc w:val="both"/>
        <w:rPr>
          <w:rFonts w:cs="David" w:hint="cs"/>
          <w:rtl/>
        </w:rPr>
      </w:pPr>
      <w:r w:rsidRPr="00600BB6">
        <w:rPr>
          <w:rFonts w:cs="David" w:hint="cs"/>
          <w:rtl/>
        </w:rPr>
        <w:tab/>
        <w:t xml:space="preserve">בגדול את לא יכולה להפתיע את הממשלה ולהגיד לה בבוקר: התכוננתם לדיון על משהו, עכשיו אנחנו מחליפים לכם את הנושא. </w:t>
      </w:r>
    </w:p>
    <w:p w14:paraId="20CBAD27" w14:textId="77777777" w:rsidR="00600BB6" w:rsidRPr="00600BB6" w:rsidRDefault="00600BB6" w:rsidP="00600BB6">
      <w:pPr>
        <w:bidi/>
        <w:ind w:left="-2" w:firstLine="708"/>
        <w:jc w:val="both"/>
        <w:rPr>
          <w:rFonts w:cs="David" w:hint="cs"/>
          <w:rtl/>
        </w:rPr>
      </w:pPr>
    </w:p>
    <w:p w14:paraId="40BE7846"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6618FDBA" w14:textId="77777777" w:rsidR="00600BB6" w:rsidRPr="00600BB6" w:rsidRDefault="00600BB6" w:rsidP="00600BB6">
      <w:pPr>
        <w:bidi/>
        <w:jc w:val="both"/>
        <w:rPr>
          <w:rFonts w:cs="David" w:hint="cs"/>
          <w:rtl/>
        </w:rPr>
      </w:pPr>
    </w:p>
    <w:p w14:paraId="67CAC2C7" w14:textId="77777777" w:rsidR="00600BB6" w:rsidRPr="00600BB6" w:rsidRDefault="00600BB6" w:rsidP="00600BB6">
      <w:pPr>
        <w:bidi/>
        <w:ind w:left="-2" w:firstLine="708"/>
        <w:jc w:val="both"/>
        <w:rPr>
          <w:rFonts w:cs="David" w:hint="cs"/>
          <w:rtl/>
        </w:rPr>
      </w:pPr>
      <w:r w:rsidRPr="00600BB6">
        <w:rPr>
          <w:rFonts w:cs="David" w:hint="cs"/>
          <w:rtl/>
        </w:rPr>
        <w:tab/>
        <w:t xml:space="preserve"> היו תקדימים ששינו נושא יום לפני. האם התקדימים לא יהיו רלוונטיים?</w:t>
      </w:r>
    </w:p>
    <w:p w14:paraId="689F2FF2" w14:textId="77777777" w:rsidR="00600BB6" w:rsidRPr="00600BB6" w:rsidRDefault="00600BB6" w:rsidP="00600BB6">
      <w:pPr>
        <w:bidi/>
        <w:ind w:left="-2" w:firstLine="708"/>
        <w:jc w:val="both"/>
        <w:rPr>
          <w:rFonts w:cs="David" w:hint="cs"/>
          <w:rtl/>
        </w:rPr>
      </w:pPr>
    </w:p>
    <w:p w14:paraId="3DFF4715"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556C740" w14:textId="77777777" w:rsidR="00600BB6" w:rsidRPr="00600BB6" w:rsidRDefault="00600BB6" w:rsidP="00600BB6">
      <w:pPr>
        <w:bidi/>
        <w:jc w:val="both"/>
        <w:rPr>
          <w:rFonts w:cs="David" w:hint="cs"/>
          <w:u w:val="single"/>
          <w:rtl/>
        </w:rPr>
      </w:pPr>
    </w:p>
    <w:p w14:paraId="6D2694D3" w14:textId="77777777" w:rsidR="00600BB6" w:rsidRPr="00600BB6" w:rsidRDefault="00600BB6" w:rsidP="00600BB6">
      <w:pPr>
        <w:bidi/>
        <w:ind w:left="-2" w:firstLine="708"/>
        <w:jc w:val="both"/>
        <w:rPr>
          <w:rFonts w:cs="David" w:hint="cs"/>
          <w:rtl/>
        </w:rPr>
      </w:pPr>
      <w:r w:rsidRPr="00600BB6">
        <w:rPr>
          <w:rFonts w:cs="David" w:hint="cs"/>
          <w:rtl/>
        </w:rPr>
        <w:tab/>
        <w:t xml:space="preserve">הם לא יהיו רלוונטיים, ולכן אנחנו מנסים לעשות את מה שאנחנו עושים. אני חושב ששלושה ימים זה לגמרי סביר. גם היום, אם ביום שני חלילה קורה משהו בשעה 14:00, אתה צריך לחכות שבוע עד שאתה יכול להעלות אותו לדיון. אגב, זה נושא שאולי נידרש לו וננסה למצוא לו פתרון. </w:t>
      </w:r>
    </w:p>
    <w:p w14:paraId="7C2853CA" w14:textId="77777777" w:rsidR="00600BB6" w:rsidRPr="00600BB6" w:rsidRDefault="00600BB6" w:rsidP="00600BB6">
      <w:pPr>
        <w:bidi/>
        <w:jc w:val="both"/>
        <w:rPr>
          <w:rFonts w:cs="David" w:hint="cs"/>
          <w:rtl/>
        </w:rPr>
      </w:pPr>
    </w:p>
    <w:p w14:paraId="32237760" w14:textId="77777777" w:rsidR="00600BB6" w:rsidRPr="00600BB6" w:rsidRDefault="00600BB6" w:rsidP="00600BB6">
      <w:pPr>
        <w:bidi/>
        <w:jc w:val="both"/>
        <w:rPr>
          <w:rFonts w:cs="David" w:hint="cs"/>
          <w:u w:val="single"/>
          <w:rtl/>
        </w:rPr>
      </w:pPr>
      <w:r w:rsidRPr="00600BB6">
        <w:rPr>
          <w:rFonts w:cs="David" w:hint="cs"/>
          <w:u w:val="single"/>
          <w:rtl/>
        </w:rPr>
        <w:t>תמי כנפו:</w:t>
      </w:r>
    </w:p>
    <w:p w14:paraId="15A7759E" w14:textId="77777777" w:rsidR="00600BB6" w:rsidRPr="00600BB6" w:rsidRDefault="00600BB6" w:rsidP="00600BB6">
      <w:pPr>
        <w:bidi/>
        <w:jc w:val="both"/>
        <w:rPr>
          <w:rFonts w:cs="David" w:hint="cs"/>
          <w:rtl/>
        </w:rPr>
      </w:pPr>
    </w:p>
    <w:p w14:paraId="5457FCC6" w14:textId="77777777" w:rsidR="00600BB6" w:rsidRPr="00600BB6" w:rsidRDefault="00600BB6" w:rsidP="00600BB6">
      <w:pPr>
        <w:bidi/>
        <w:jc w:val="both"/>
        <w:rPr>
          <w:rFonts w:cs="David" w:hint="cs"/>
          <w:rtl/>
        </w:rPr>
      </w:pPr>
      <w:r w:rsidRPr="00600BB6">
        <w:rPr>
          <w:rFonts w:cs="David" w:hint="cs"/>
          <w:rtl/>
        </w:rPr>
        <w:tab/>
        <w:t xml:space="preserve">יש אפשרות להגיש הצעה לסדר-היום ויש משאל טלפוני, וזה יבוא באותו שבוע. זה קיים בתקנון. </w:t>
      </w:r>
    </w:p>
    <w:p w14:paraId="4E89119E" w14:textId="77777777" w:rsidR="00600BB6" w:rsidRPr="00600BB6" w:rsidRDefault="00600BB6" w:rsidP="00600BB6">
      <w:pPr>
        <w:bidi/>
        <w:jc w:val="both"/>
        <w:rPr>
          <w:rFonts w:cs="David" w:hint="cs"/>
          <w:rtl/>
        </w:rPr>
      </w:pPr>
    </w:p>
    <w:p w14:paraId="7B75C47E"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0001DC4" w14:textId="77777777" w:rsidR="00600BB6" w:rsidRPr="00600BB6" w:rsidRDefault="00600BB6" w:rsidP="00600BB6">
      <w:pPr>
        <w:bidi/>
        <w:jc w:val="both"/>
        <w:rPr>
          <w:rFonts w:cs="David" w:hint="cs"/>
          <w:u w:val="single"/>
          <w:rtl/>
        </w:rPr>
      </w:pPr>
    </w:p>
    <w:p w14:paraId="4F82DC1E" w14:textId="77777777" w:rsidR="00600BB6" w:rsidRPr="00600BB6" w:rsidRDefault="00600BB6" w:rsidP="00600BB6">
      <w:pPr>
        <w:bidi/>
        <w:jc w:val="both"/>
        <w:rPr>
          <w:rFonts w:cs="David" w:hint="cs"/>
          <w:rtl/>
        </w:rPr>
      </w:pPr>
      <w:r w:rsidRPr="00600BB6">
        <w:rPr>
          <w:rFonts w:cs="David" w:hint="cs"/>
          <w:rtl/>
        </w:rPr>
        <w:tab/>
        <w:t xml:space="preserve">אז גם זה אפשרי. </w:t>
      </w:r>
    </w:p>
    <w:p w14:paraId="6A4344BC" w14:textId="77777777" w:rsidR="00600BB6" w:rsidRPr="00600BB6" w:rsidRDefault="00600BB6" w:rsidP="00600BB6">
      <w:pPr>
        <w:bidi/>
        <w:jc w:val="both"/>
        <w:rPr>
          <w:rFonts w:cs="David" w:hint="cs"/>
          <w:rtl/>
        </w:rPr>
      </w:pPr>
    </w:p>
    <w:p w14:paraId="31B0D855"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68680E44" w14:textId="77777777" w:rsidR="00600BB6" w:rsidRPr="00600BB6" w:rsidRDefault="00600BB6" w:rsidP="00600BB6">
      <w:pPr>
        <w:bidi/>
        <w:jc w:val="both"/>
        <w:rPr>
          <w:rFonts w:cs="David" w:hint="cs"/>
          <w:rtl/>
        </w:rPr>
      </w:pPr>
    </w:p>
    <w:p w14:paraId="7AF83B4A" w14:textId="77777777" w:rsidR="00600BB6" w:rsidRPr="00600BB6" w:rsidRDefault="00600BB6" w:rsidP="00600BB6">
      <w:pPr>
        <w:bidi/>
        <w:jc w:val="both"/>
        <w:rPr>
          <w:rFonts w:cs="David" w:hint="cs"/>
          <w:rtl/>
        </w:rPr>
      </w:pPr>
      <w:r w:rsidRPr="00600BB6">
        <w:rPr>
          <w:rFonts w:cs="David" w:hint="cs"/>
          <w:rtl/>
        </w:rPr>
        <w:tab/>
        <w:t xml:space="preserve"> השאלה היא למה הוסיפו בעניין הצעות חוק פרטיות. </w:t>
      </w:r>
    </w:p>
    <w:p w14:paraId="20077800" w14:textId="77777777" w:rsidR="00600BB6" w:rsidRPr="00600BB6" w:rsidRDefault="00600BB6" w:rsidP="00600BB6">
      <w:pPr>
        <w:bidi/>
        <w:jc w:val="both"/>
        <w:rPr>
          <w:rFonts w:cs="David" w:hint="cs"/>
          <w:rtl/>
        </w:rPr>
      </w:pPr>
    </w:p>
    <w:p w14:paraId="5993640D"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6722E94" w14:textId="77777777" w:rsidR="00600BB6" w:rsidRPr="00600BB6" w:rsidRDefault="00600BB6" w:rsidP="00600BB6">
      <w:pPr>
        <w:bidi/>
        <w:jc w:val="both"/>
        <w:rPr>
          <w:rFonts w:cs="David" w:hint="cs"/>
          <w:rtl/>
        </w:rPr>
      </w:pPr>
    </w:p>
    <w:p w14:paraId="65718DCC" w14:textId="77777777" w:rsidR="00600BB6" w:rsidRPr="00600BB6" w:rsidRDefault="00600BB6" w:rsidP="00600BB6">
      <w:pPr>
        <w:bidi/>
        <w:jc w:val="both"/>
        <w:rPr>
          <w:rFonts w:cs="David" w:hint="cs"/>
          <w:rtl/>
        </w:rPr>
      </w:pPr>
      <w:r w:rsidRPr="00600BB6">
        <w:rPr>
          <w:rFonts w:cs="David" w:hint="cs"/>
          <w:rtl/>
        </w:rPr>
        <w:tab/>
        <w:t xml:space="preserve"> לפי המצב היום, כאשר הממשלה מבקשת לכנס את הכנסת בפגרה יכולה לבקש כל נושא, לרבות חקיקה ממשלתית או פרטית. 25 חברי כנסת, לפי מה שכתוב היום בתקנון, יכולים רק לבקש הצעה לסדר-היום, כמו שכתוב כאן, ובעצם הנושא של חקיקה לפי דרישה של חברי כנסת לא מעוגן בתקנון. לפי חוות דעת שהלשכה המשפטית נדרשה לה כבר לפני שנים לא מעטות, נאמר שבמקרים מיוחדים, כאשר 25 חברי כנסת דורשים, יכולה ועדת הכנסת להחליט שהם יבקשו גם חקיקה. זאת אומרת, לא מספיק רק דרישה אלא צריך גם החלטה מיוחדת של ועדת הכנסת, כי ככלל אין חקיקה פרטית בפגרה. צריך לזכור שאם למשל עולה הצעה לטרומית ונופלת, חצי שנה אחר כך אי-אפשר להביא אותה. יש לזה משמעויות. וגם הוועדות בעיקרון לא יושבות, חברי הכנסת יכולים לתכנן בזמן הזה להיות בחופשה או דברים מהסוג הזה. לא רוצים שפתאום הוועדות יעבדו רגיל. זאת המשמעות של פגרה. נכון שמה שמוצע כאן סוגר את זה, אלא אם ועדת הכנסת תחליט אחרת אבל זאת תהיה ממש סטייה מהתקנון. מוצע שחברי כנסת לא יוכלו לבקש הצעות חוק פרטיות. היו מקרים מעטים מאוד שבהם כן פנו לוועדת הכנסת לפי חוות הדעת שלנו, למשל בזמן מלחמת לבנון השנייה </w:t>
      </w:r>
      <w:proofErr w:type="spellStart"/>
      <w:r w:rsidRPr="00600BB6">
        <w:rPr>
          <w:rFonts w:cs="David" w:hint="cs"/>
          <w:rtl/>
        </w:rPr>
        <w:t>היתה</w:t>
      </w:r>
      <w:proofErr w:type="spellEnd"/>
      <w:r w:rsidRPr="00600BB6">
        <w:rPr>
          <w:rFonts w:cs="David" w:hint="cs"/>
          <w:rtl/>
        </w:rPr>
        <w:t xml:space="preserve"> הצעת חוק של עמי </w:t>
      </w:r>
      <w:proofErr w:type="spellStart"/>
      <w:r w:rsidRPr="00600BB6">
        <w:rPr>
          <w:rFonts w:cs="David" w:hint="cs"/>
          <w:rtl/>
        </w:rPr>
        <w:t>אילון</w:t>
      </w:r>
      <w:proofErr w:type="spellEnd"/>
      <w:r w:rsidRPr="00600BB6">
        <w:rPr>
          <w:rFonts w:cs="David" w:hint="cs"/>
          <w:rtl/>
        </w:rPr>
        <w:t xml:space="preserve"> לגבי עובדים, וועדת הכנסת אישרה להביא חקיקה בפגרה. לפעמים בפגרת בחירות, שזה סוף כנסת, רוצים מהר להעביר דברים. זה טוב רע, כי מצד אחד תמיד רוצים לצאת לפגרה בדיוק בשביל שלא יעשו את זה, מצד שני יש דברים שכן צריכים לגמור שכבר נמצאים בסוף שלהם כי כבר החילו עליהם רציפות. לכן זה משהו עקרוני מאוד שצריך להכריע לגביו, האם אנחנו באופן קטגורי קובעים כאן שחברי כנסת לא יכולים לבקש חקיקה, אלא רק הממשלה. </w:t>
      </w:r>
    </w:p>
    <w:p w14:paraId="5059C77D" w14:textId="77777777" w:rsidR="00600BB6" w:rsidRPr="00600BB6" w:rsidRDefault="00600BB6" w:rsidP="00600BB6">
      <w:pPr>
        <w:bidi/>
        <w:jc w:val="both"/>
        <w:rPr>
          <w:rFonts w:cs="David" w:hint="cs"/>
          <w:rtl/>
        </w:rPr>
      </w:pPr>
    </w:p>
    <w:p w14:paraId="1F46F455"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00182644" w14:textId="77777777" w:rsidR="00600BB6" w:rsidRPr="00600BB6" w:rsidRDefault="00600BB6" w:rsidP="00600BB6">
      <w:pPr>
        <w:bidi/>
        <w:jc w:val="both"/>
        <w:rPr>
          <w:rFonts w:cs="David" w:hint="cs"/>
          <w:u w:val="single"/>
          <w:rtl/>
        </w:rPr>
      </w:pPr>
    </w:p>
    <w:p w14:paraId="3980B9D3" w14:textId="77777777" w:rsidR="00600BB6" w:rsidRPr="00600BB6" w:rsidRDefault="00600BB6" w:rsidP="00600BB6">
      <w:pPr>
        <w:bidi/>
        <w:jc w:val="both"/>
        <w:rPr>
          <w:rFonts w:cs="David" w:hint="cs"/>
          <w:rtl/>
        </w:rPr>
      </w:pPr>
      <w:r w:rsidRPr="00600BB6">
        <w:rPr>
          <w:rFonts w:cs="David" w:hint="cs"/>
          <w:rtl/>
        </w:rPr>
        <w:tab/>
        <w:t xml:space="preserve">אני מציע לסייג את זה, אלא באישור ועדת הכנסת. </w:t>
      </w:r>
    </w:p>
    <w:p w14:paraId="1A659332" w14:textId="77777777" w:rsidR="00600BB6" w:rsidRPr="00600BB6" w:rsidRDefault="00600BB6" w:rsidP="00600BB6">
      <w:pPr>
        <w:bidi/>
        <w:jc w:val="both"/>
        <w:rPr>
          <w:rFonts w:cs="David" w:hint="cs"/>
          <w:rtl/>
        </w:rPr>
      </w:pPr>
    </w:p>
    <w:p w14:paraId="45CCA77A" w14:textId="77777777" w:rsidR="00600BB6" w:rsidRPr="00600BB6" w:rsidRDefault="00600BB6" w:rsidP="00600BB6">
      <w:pPr>
        <w:bidi/>
        <w:jc w:val="both"/>
        <w:rPr>
          <w:rFonts w:cs="David" w:hint="cs"/>
          <w:u w:val="single"/>
          <w:rtl/>
        </w:rPr>
      </w:pPr>
      <w:r w:rsidRPr="00600BB6">
        <w:rPr>
          <w:rFonts w:cs="David" w:hint="cs"/>
          <w:u w:val="single"/>
          <w:rtl/>
        </w:rPr>
        <w:t xml:space="preserve">ירדנה </w:t>
      </w:r>
      <w:proofErr w:type="spellStart"/>
      <w:r w:rsidRPr="00600BB6">
        <w:rPr>
          <w:rFonts w:cs="David" w:hint="cs"/>
          <w:u w:val="single"/>
          <w:rtl/>
        </w:rPr>
        <w:t>מלר</w:t>
      </w:r>
      <w:proofErr w:type="spellEnd"/>
      <w:r w:rsidRPr="00600BB6">
        <w:rPr>
          <w:rFonts w:cs="David" w:hint="cs"/>
          <w:u w:val="single"/>
          <w:rtl/>
        </w:rPr>
        <w:t>-הורוביץ:</w:t>
      </w:r>
    </w:p>
    <w:p w14:paraId="5741C3A4" w14:textId="77777777" w:rsidR="00600BB6" w:rsidRPr="00600BB6" w:rsidRDefault="00600BB6" w:rsidP="00600BB6">
      <w:pPr>
        <w:bidi/>
        <w:jc w:val="both"/>
        <w:rPr>
          <w:rFonts w:cs="David" w:hint="cs"/>
          <w:rtl/>
        </w:rPr>
      </w:pPr>
    </w:p>
    <w:p w14:paraId="10FB5FFE" w14:textId="77777777" w:rsidR="00600BB6" w:rsidRPr="00600BB6" w:rsidRDefault="00600BB6" w:rsidP="00600BB6">
      <w:pPr>
        <w:bidi/>
        <w:jc w:val="both"/>
        <w:rPr>
          <w:rFonts w:cs="David" w:hint="cs"/>
          <w:rtl/>
        </w:rPr>
      </w:pPr>
      <w:r w:rsidRPr="00600BB6">
        <w:rPr>
          <w:rFonts w:cs="David" w:hint="cs"/>
          <w:rtl/>
        </w:rPr>
        <w:tab/>
        <w:t xml:space="preserve">פעם אחת זה היה ועדת כנסת כי זה היה לפי סעיף 147, ופעם שנייה זה היה בגלל המלחמה בצפון. </w:t>
      </w:r>
    </w:p>
    <w:p w14:paraId="169E5EF4" w14:textId="77777777" w:rsidR="00600BB6" w:rsidRPr="00600BB6" w:rsidRDefault="00600BB6" w:rsidP="00600BB6">
      <w:pPr>
        <w:bidi/>
        <w:jc w:val="both"/>
        <w:rPr>
          <w:rFonts w:cs="David" w:hint="cs"/>
          <w:rtl/>
        </w:rPr>
      </w:pPr>
    </w:p>
    <w:p w14:paraId="54AD7BA6" w14:textId="77777777" w:rsidR="00600BB6" w:rsidRPr="00600BB6" w:rsidRDefault="00600BB6" w:rsidP="00600BB6">
      <w:pPr>
        <w:bidi/>
        <w:jc w:val="both"/>
        <w:rPr>
          <w:rFonts w:cs="David" w:hint="cs"/>
          <w:u w:val="single"/>
          <w:rtl/>
        </w:rPr>
      </w:pPr>
      <w:r w:rsidRPr="00600BB6">
        <w:rPr>
          <w:rFonts w:cs="David" w:hint="cs"/>
          <w:u w:val="single"/>
          <w:rtl/>
        </w:rPr>
        <w:t>אברהם מיכאלי:</w:t>
      </w:r>
    </w:p>
    <w:p w14:paraId="1E6D744F" w14:textId="77777777" w:rsidR="00600BB6" w:rsidRPr="00600BB6" w:rsidRDefault="00600BB6" w:rsidP="00600BB6">
      <w:pPr>
        <w:bidi/>
        <w:jc w:val="both"/>
        <w:rPr>
          <w:rFonts w:cs="David" w:hint="cs"/>
          <w:rtl/>
        </w:rPr>
      </w:pPr>
    </w:p>
    <w:p w14:paraId="6813CED7" w14:textId="77777777" w:rsidR="00600BB6" w:rsidRPr="00600BB6" w:rsidRDefault="00600BB6" w:rsidP="00600BB6">
      <w:pPr>
        <w:bidi/>
        <w:jc w:val="both"/>
        <w:rPr>
          <w:rFonts w:cs="David" w:hint="cs"/>
          <w:rtl/>
        </w:rPr>
      </w:pPr>
      <w:r w:rsidRPr="00600BB6">
        <w:rPr>
          <w:rFonts w:cs="David" w:hint="cs"/>
          <w:rtl/>
        </w:rPr>
        <w:tab/>
        <w:t xml:space="preserve"> בקדנציה הקודמת היה חוק שהקואליציה רצתה לקדם, ועשו את זה בפגרה. </w:t>
      </w:r>
    </w:p>
    <w:p w14:paraId="5AF30DA2" w14:textId="77777777" w:rsidR="00600BB6" w:rsidRPr="00600BB6" w:rsidRDefault="00600BB6" w:rsidP="00600BB6">
      <w:pPr>
        <w:bidi/>
        <w:jc w:val="both"/>
        <w:rPr>
          <w:rFonts w:cs="David" w:hint="cs"/>
          <w:rtl/>
        </w:rPr>
      </w:pPr>
    </w:p>
    <w:p w14:paraId="395EDF89"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7B262E4" w14:textId="77777777" w:rsidR="00600BB6" w:rsidRPr="00600BB6" w:rsidRDefault="00600BB6" w:rsidP="00600BB6">
      <w:pPr>
        <w:bidi/>
        <w:jc w:val="both"/>
        <w:rPr>
          <w:rFonts w:cs="David" w:hint="cs"/>
          <w:rtl/>
        </w:rPr>
      </w:pPr>
    </w:p>
    <w:p w14:paraId="61886951" w14:textId="77777777" w:rsidR="00600BB6" w:rsidRPr="00600BB6" w:rsidRDefault="00600BB6" w:rsidP="00600BB6">
      <w:pPr>
        <w:bidi/>
        <w:jc w:val="both"/>
        <w:rPr>
          <w:rFonts w:cs="David" w:hint="cs"/>
          <w:rtl/>
        </w:rPr>
      </w:pPr>
      <w:r w:rsidRPr="00600BB6">
        <w:rPr>
          <w:rFonts w:cs="David" w:hint="cs"/>
          <w:rtl/>
        </w:rPr>
        <w:tab/>
        <w:t xml:space="preserve"> אז הממשלה יכולה לבקש. הממשלה יכולה לבקש גם חוק פרטי להביא בפגרה. אם הממשלה מבקשת, היא יכולה לבקש כל דבר. </w:t>
      </w:r>
    </w:p>
    <w:p w14:paraId="493D33DF" w14:textId="77777777" w:rsidR="00600BB6" w:rsidRPr="00600BB6" w:rsidRDefault="00600BB6" w:rsidP="00600BB6">
      <w:pPr>
        <w:bidi/>
        <w:jc w:val="both"/>
        <w:rPr>
          <w:rFonts w:cs="David" w:hint="cs"/>
          <w:rtl/>
        </w:rPr>
      </w:pPr>
    </w:p>
    <w:p w14:paraId="4BFBDDFC"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187FDC93" w14:textId="77777777" w:rsidR="00600BB6" w:rsidRPr="00600BB6" w:rsidRDefault="00600BB6" w:rsidP="00600BB6">
      <w:pPr>
        <w:bidi/>
        <w:jc w:val="both"/>
        <w:rPr>
          <w:rFonts w:cs="David" w:hint="cs"/>
          <w:rtl/>
        </w:rPr>
      </w:pPr>
    </w:p>
    <w:p w14:paraId="7C3DA693" w14:textId="77777777" w:rsidR="00600BB6" w:rsidRPr="00600BB6" w:rsidRDefault="00600BB6" w:rsidP="00600BB6">
      <w:pPr>
        <w:bidi/>
        <w:jc w:val="both"/>
        <w:rPr>
          <w:rFonts w:cs="David" w:hint="cs"/>
          <w:rtl/>
        </w:rPr>
      </w:pPr>
      <w:r w:rsidRPr="00600BB6">
        <w:rPr>
          <w:rFonts w:cs="David" w:hint="cs"/>
          <w:rtl/>
        </w:rPr>
        <w:tab/>
        <w:t xml:space="preserve"> אבל האופוזיציה לא יכולה לבקש דרך הממשלה. </w:t>
      </w:r>
    </w:p>
    <w:p w14:paraId="642C57ED" w14:textId="77777777" w:rsidR="00600BB6" w:rsidRPr="00600BB6" w:rsidRDefault="00600BB6" w:rsidP="00600BB6">
      <w:pPr>
        <w:bidi/>
        <w:jc w:val="both"/>
        <w:rPr>
          <w:rFonts w:cs="David" w:hint="cs"/>
          <w:rtl/>
        </w:rPr>
      </w:pPr>
    </w:p>
    <w:p w14:paraId="14360920"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7808C4EC" w14:textId="77777777" w:rsidR="00600BB6" w:rsidRPr="00600BB6" w:rsidRDefault="00600BB6" w:rsidP="00600BB6">
      <w:pPr>
        <w:bidi/>
        <w:jc w:val="both"/>
        <w:rPr>
          <w:rFonts w:cs="David" w:hint="cs"/>
          <w:rtl/>
        </w:rPr>
      </w:pPr>
    </w:p>
    <w:p w14:paraId="037789B3" w14:textId="77777777" w:rsidR="00600BB6" w:rsidRPr="00600BB6" w:rsidRDefault="00600BB6" w:rsidP="00600BB6">
      <w:pPr>
        <w:bidi/>
        <w:jc w:val="both"/>
        <w:rPr>
          <w:rFonts w:cs="David" w:hint="cs"/>
          <w:rtl/>
        </w:rPr>
      </w:pPr>
      <w:r w:rsidRPr="00600BB6">
        <w:rPr>
          <w:rFonts w:cs="David" w:hint="cs"/>
          <w:rtl/>
        </w:rPr>
        <w:tab/>
        <w:t xml:space="preserve"> נכון. אם יהיה כתוב פה שבאישור ועדת הכנסת, כל הוועדות ימשיכו לעבוד בפגרה ויבקשו מוועדת הכנסת לאשר להם להביא חקיקה בפגרה. </w:t>
      </w:r>
    </w:p>
    <w:p w14:paraId="1BEA442A" w14:textId="77777777" w:rsidR="00600BB6" w:rsidRPr="00600BB6" w:rsidRDefault="00600BB6" w:rsidP="00600BB6">
      <w:pPr>
        <w:bidi/>
        <w:jc w:val="both"/>
        <w:rPr>
          <w:rFonts w:cs="David" w:hint="cs"/>
          <w:rtl/>
        </w:rPr>
      </w:pPr>
    </w:p>
    <w:p w14:paraId="0545B237"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5DD288DF" w14:textId="77777777" w:rsidR="00600BB6" w:rsidRPr="00600BB6" w:rsidRDefault="00600BB6" w:rsidP="00600BB6">
      <w:pPr>
        <w:bidi/>
        <w:jc w:val="both"/>
        <w:rPr>
          <w:rFonts w:cs="David" w:hint="cs"/>
          <w:rtl/>
        </w:rPr>
      </w:pPr>
    </w:p>
    <w:p w14:paraId="70D9C93F" w14:textId="77777777" w:rsidR="00600BB6" w:rsidRPr="00600BB6" w:rsidRDefault="00600BB6" w:rsidP="00600BB6">
      <w:pPr>
        <w:bidi/>
        <w:jc w:val="both"/>
        <w:rPr>
          <w:rFonts w:cs="David" w:hint="cs"/>
          <w:rtl/>
        </w:rPr>
      </w:pPr>
      <w:r w:rsidRPr="00600BB6">
        <w:rPr>
          <w:rFonts w:cs="David" w:hint="cs"/>
          <w:rtl/>
        </w:rPr>
        <w:tab/>
        <w:t xml:space="preserve"> יש דרך אחרת לפתור את זה בלי לחדד את העניין של הצעות חוק פרטיות. ממילא את כותבת "יעמיד את הנושאים על סדר היום כהצעות לסדר היום". אז אתה אומר שמה שאפשר להגיש זה הצעות לסדר היום, בלי להתייחס לתוכן. </w:t>
      </w:r>
    </w:p>
    <w:p w14:paraId="6E0A67DA" w14:textId="77777777" w:rsidR="00600BB6" w:rsidRPr="00600BB6" w:rsidRDefault="00600BB6" w:rsidP="00600BB6">
      <w:pPr>
        <w:bidi/>
        <w:jc w:val="both"/>
        <w:rPr>
          <w:rFonts w:cs="David" w:hint="cs"/>
          <w:rtl/>
        </w:rPr>
      </w:pPr>
    </w:p>
    <w:p w14:paraId="203EFAAD"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B2388A7" w14:textId="77777777" w:rsidR="00600BB6" w:rsidRPr="00600BB6" w:rsidRDefault="00600BB6" w:rsidP="00600BB6">
      <w:pPr>
        <w:bidi/>
        <w:jc w:val="both"/>
        <w:rPr>
          <w:rFonts w:cs="David" w:hint="cs"/>
          <w:rtl/>
        </w:rPr>
      </w:pPr>
    </w:p>
    <w:p w14:paraId="0D3E454A" w14:textId="77777777" w:rsidR="00600BB6" w:rsidRPr="00600BB6" w:rsidRDefault="00600BB6" w:rsidP="00600BB6">
      <w:pPr>
        <w:bidi/>
        <w:jc w:val="both"/>
        <w:rPr>
          <w:rFonts w:cs="David" w:hint="cs"/>
          <w:rtl/>
        </w:rPr>
      </w:pPr>
      <w:r w:rsidRPr="00600BB6">
        <w:rPr>
          <w:rFonts w:cs="David" w:hint="cs"/>
          <w:rtl/>
        </w:rPr>
        <w:tab/>
        <w:t xml:space="preserve"> אז זה אומר שאין חקיקה. הלשכה המשפטית נאלצה להגיד שזה לא מוסדר ולא הגיוני, אז ועדת כנסת תחליט. צריך לחשוב מה רוצים ולקבוע. </w:t>
      </w:r>
    </w:p>
    <w:p w14:paraId="28F4DA76" w14:textId="77777777" w:rsidR="00600BB6" w:rsidRPr="00600BB6" w:rsidRDefault="00600BB6" w:rsidP="00600BB6">
      <w:pPr>
        <w:bidi/>
        <w:jc w:val="both"/>
        <w:rPr>
          <w:rFonts w:cs="David" w:hint="cs"/>
          <w:rtl/>
        </w:rPr>
      </w:pPr>
    </w:p>
    <w:p w14:paraId="546DABA5" w14:textId="77777777" w:rsidR="00600BB6" w:rsidRPr="00600BB6" w:rsidRDefault="00600BB6" w:rsidP="00600BB6">
      <w:pPr>
        <w:bidi/>
        <w:jc w:val="both"/>
        <w:rPr>
          <w:rFonts w:cs="David" w:hint="cs"/>
          <w:u w:val="single"/>
          <w:rtl/>
        </w:rPr>
      </w:pPr>
      <w:r w:rsidRPr="00600BB6">
        <w:rPr>
          <w:rFonts w:cs="David" w:hint="cs"/>
          <w:u w:val="single"/>
          <w:rtl/>
        </w:rPr>
        <w:t xml:space="preserve">ירדנה </w:t>
      </w:r>
      <w:proofErr w:type="spellStart"/>
      <w:r w:rsidRPr="00600BB6">
        <w:rPr>
          <w:rFonts w:cs="David" w:hint="cs"/>
          <w:u w:val="single"/>
          <w:rtl/>
        </w:rPr>
        <w:t>מלר</w:t>
      </w:r>
      <w:proofErr w:type="spellEnd"/>
      <w:r w:rsidRPr="00600BB6">
        <w:rPr>
          <w:rFonts w:cs="David" w:hint="cs"/>
          <w:u w:val="single"/>
          <w:rtl/>
        </w:rPr>
        <w:t>-הורוביץ:</w:t>
      </w:r>
    </w:p>
    <w:p w14:paraId="0E5EBD6C" w14:textId="77777777" w:rsidR="00600BB6" w:rsidRPr="00600BB6" w:rsidRDefault="00600BB6" w:rsidP="00600BB6">
      <w:pPr>
        <w:bidi/>
        <w:jc w:val="both"/>
        <w:rPr>
          <w:rFonts w:cs="David" w:hint="cs"/>
          <w:rtl/>
        </w:rPr>
      </w:pPr>
    </w:p>
    <w:p w14:paraId="6395A1F6" w14:textId="77777777" w:rsidR="00600BB6" w:rsidRPr="00600BB6" w:rsidRDefault="00600BB6" w:rsidP="00600BB6">
      <w:pPr>
        <w:bidi/>
        <w:jc w:val="both"/>
        <w:rPr>
          <w:rFonts w:cs="David" w:hint="cs"/>
          <w:rtl/>
        </w:rPr>
      </w:pPr>
      <w:r w:rsidRPr="00600BB6">
        <w:rPr>
          <w:rFonts w:cs="David" w:hint="cs"/>
          <w:rtl/>
        </w:rPr>
        <w:tab/>
        <w:t xml:space="preserve"> תמיד אפשר לעשות לפי סעיף 147, אבל אין לזה סוף. </w:t>
      </w:r>
    </w:p>
    <w:p w14:paraId="7E735060" w14:textId="77777777" w:rsidR="00600BB6" w:rsidRPr="00600BB6" w:rsidRDefault="00600BB6" w:rsidP="00600BB6">
      <w:pPr>
        <w:bidi/>
        <w:jc w:val="both"/>
        <w:rPr>
          <w:rFonts w:cs="David" w:hint="cs"/>
          <w:rtl/>
        </w:rPr>
      </w:pPr>
    </w:p>
    <w:p w14:paraId="28DF764D"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1FCA3287" w14:textId="77777777" w:rsidR="00600BB6" w:rsidRPr="00600BB6" w:rsidRDefault="00600BB6" w:rsidP="00600BB6">
      <w:pPr>
        <w:bidi/>
        <w:jc w:val="both"/>
        <w:rPr>
          <w:rFonts w:cs="David" w:hint="cs"/>
          <w:rtl/>
        </w:rPr>
      </w:pPr>
    </w:p>
    <w:p w14:paraId="2B01349E" w14:textId="77777777" w:rsidR="00600BB6" w:rsidRPr="00600BB6" w:rsidRDefault="00600BB6" w:rsidP="00600BB6">
      <w:pPr>
        <w:bidi/>
        <w:jc w:val="both"/>
        <w:rPr>
          <w:rFonts w:cs="David" w:hint="cs"/>
          <w:rtl/>
        </w:rPr>
      </w:pPr>
      <w:r w:rsidRPr="00600BB6">
        <w:rPr>
          <w:rFonts w:cs="David" w:hint="cs"/>
          <w:rtl/>
        </w:rPr>
        <w:tab/>
        <w:t xml:space="preserve"> אולי לדרוש רוב מיוחד, או רק אם זו קריאה מסוימת, אולי טרומית וראשונה לא ורק קריאה שנייה וקריאה שלישית. </w:t>
      </w:r>
    </w:p>
    <w:p w14:paraId="684C677D" w14:textId="77777777" w:rsidR="00600BB6" w:rsidRPr="00600BB6" w:rsidRDefault="00600BB6" w:rsidP="00600BB6">
      <w:pPr>
        <w:bidi/>
        <w:jc w:val="both"/>
        <w:rPr>
          <w:rFonts w:cs="David" w:hint="cs"/>
          <w:rtl/>
        </w:rPr>
      </w:pPr>
    </w:p>
    <w:p w14:paraId="562B1B4C"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4EC31A3C" w14:textId="77777777" w:rsidR="00600BB6" w:rsidRPr="00600BB6" w:rsidRDefault="00600BB6" w:rsidP="00600BB6">
      <w:pPr>
        <w:bidi/>
        <w:jc w:val="both"/>
        <w:rPr>
          <w:rFonts w:cs="David" w:hint="cs"/>
          <w:rtl/>
        </w:rPr>
      </w:pPr>
    </w:p>
    <w:p w14:paraId="2DD251A8" w14:textId="77777777" w:rsidR="00600BB6" w:rsidRPr="00600BB6" w:rsidRDefault="00600BB6" w:rsidP="00600BB6">
      <w:pPr>
        <w:bidi/>
        <w:jc w:val="both"/>
        <w:rPr>
          <w:rFonts w:cs="David" w:hint="cs"/>
          <w:rtl/>
        </w:rPr>
      </w:pPr>
      <w:r w:rsidRPr="00600BB6">
        <w:rPr>
          <w:rFonts w:cs="David" w:hint="cs"/>
          <w:rtl/>
        </w:rPr>
        <w:tab/>
        <w:t xml:space="preserve"> כמה תקדימים כאלה היו עד היום?</w:t>
      </w:r>
    </w:p>
    <w:p w14:paraId="7893560C" w14:textId="77777777" w:rsidR="00600BB6" w:rsidRPr="00600BB6" w:rsidRDefault="00600BB6" w:rsidP="00600BB6">
      <w:pPr>
        <w:bidi/>
        <w:jc w:val="both"/>
        <w:rPr>
          <w:rFonts w:cs="David" w:hint="cs"/>
          <w:rtl/>
        </w:rPr>
      </w:pPr>
    </w:p>
    <w:p w14:paraId="4758F728"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3B0E897B" w14:textId="77777777" w:rsidR="00600BB6" w:rsidRPr="00600BB6" w:rsidRDefault="00600BB6" w:rsidP="00600BB6">
      <w:pPr>
        <w:bidi/>
        <w:jc w:val="both"/>
        <w:rPr>
          <w:rFonts w:cs="David" w:hint="cs"/>
          <w:rtl/>
        </w:rPr>
      </w:pPr>
    </w:p>
    <w:p w14:paraId="37BD0641" w14:textId="77777777" w:rsidR="00600BB6" w:rsidRPr="00600BB6" w:rsidRDefault="00600BB6" w:rsidP="00600BB6">
      <w:pPr>
        <w:bidi/>
        <w:jc w:val="both"/>
        <w:rPr>
          <w:rFonts w:cs="David" w:hint="cs"/>
          <w:rtl/>
        </w:rPr>
      </w:pPr>
      <w:r w:rsidRPr="00600BB6">
        <w:rPr>
          <w:rFonts w:cs="David" w:hint="cs"/>
          <w:rtl/>
        </w:rPr>
        <w:tab/>
        <w:t xml:space="preserve"> מעטים מאוד. חוק תובנות ייצוגיות, למשל, עבר בפגרה, </w:t>
      </w:r>
      <w:proofErr w:type="spellStart"/>
      <w:r w:rsidRPr="00600BB6">
        <w:rPr>
          <w:rFonts w:cs="David" w:hint="cs"/>
          <w:rtl/>
        </w:rPr>
        <w:t>והיתה</w:t>
      </w:r>
      <w:proofErr w:type="spellEnd"/>
      <w:r w:rsidRPr="00600BB6">
        <w:rPr>
          <w:rFonts w:cs="David" w:hint="cs"/>
          <w:rtl/>
        </w:rPr>
        <w:t xml:space="preserve"> אז מריבה בין הממשלה לחברי הכנסת. הממשלה לא רצתה לבקש את זה והוא כבר עבר פעם אחת רציפות, אז אם הוא לא היה עובר בפגרת הבחירות הוא היה מת. וכן הצעת חוק הגנה על עובדים בשעת חירום, במלחמת לבנון השנייה. הממשלה הביאה הצעה דומה ואחר כך הן שולבו. פה גם אפשר היה להסתפק בהצעה הממשלתית אולי. </w:t>
      </w:r>
    </w:p>
    <w:p w14:paraId="69A5CBE5" w14:textId="77777777" w:rsidR="00600BB6" w:rsidRPr="00600BB6" w:rsidRDefault="00600BB6" w:rsidP="00600BB6">
      <w:pPr>
        <w:bidi/>
        <w:jc w:val="both"/>
        <w:rPr>
          <w:rFonts w:cs="David" w:hint="cs"/>
          <w:rtl/>
        </w:rPr>
      </w:pPr>
    </w:p>
    <w:p w14:paraId="188BF9B1"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4CF6CB8C" w14:textId="77777777" w:rsidR="00600BB6" w:rsidRPr="00600BB6" w:rsidRDefault="00600BB6" w:rsidP="00600BB6">
      <w:pPr>
        <w:bidi/>
        <w:jc w:val="both"/>
        <w:rPr>
          <w:rFonts w:cs="David" w:hint="cs"/>
          <w:u w:val="single"/>
          <w:rtl/>
        </w:rPr>
      </w:pPr>
    </w:p>
    <w:p w14:paraId="32EBA84E" w14:textId="77777777" w:rsidR="00600BB6" w:rsidRPr="00600BB6" w:rsidRDefault="00600BB6" w:rsidP="00600BB6">
      <w:pPr>
        <w:bidi/>
        <w:jc w:val="both"/>
        <w:rPr>
          <w:rFonts w:cs="David" w:hint="cs"/>
          <w:rtl/>
        </w:rPr>
      </w:pPr>
      <w:r w:rsidRPr="00600BB6">
        <w:rPr>
          <w:rFonts w:cs="David" w:hint="cs"/>
          <w:rtl/>
        </w:rPr>
        <w:tab/>
        <w:t xml:space="preserve">אני מציע לאפשר את זה במקרה שיש פנייה של יושב-ראש הכנסת ואישור של ועדת הכנסת. </w:t>
      </w:r>
    </w:p>
    <w:p w14:paraId="15A48823" w14:textId="77777777" w:rsidR="00600BB6" w:rsidRPr="00600BB6" w:rsidRDefault="00600BB6" w:rsidP="00600BB6">
      <w:pPr>
        <w:bidi/>
        <w:jc w:val="both"/>
        <w:rPr>
          <w:rFonts w:cs="David" w:hint="cs"/>
          <w:rtl/>
        </w:rPr>
      </w:pPr>
    </w:p>
    <w:p w14:paraId="64076B59"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0BAE1DDC" w14:textId="77777777" w:rsidR="00600BB6" w:rsidRPr="00600BB6" w:rsidRDefault="00600BB6" w:rsidP="00600BB6">
      <w:pPr>
        <w:bidi/>
        <w:jc w:val="both"/>
        <w:rPr>
          <w:rFonts w:cs="David" w:hint="cs"/>
          <w:rtl/>
        </w:rPr>
      </w:pPr>
    </w:p>
    <w:p w14:paraId="31BC434F" w14:textId="77777777" w:rsidR="00600BB6" w:rsidRPr="00600BB6" w:rsidRDefault="00600BB6" w:rsidP="00600BB6">
      <w:pPr>
        <w:bidi/>
        <w:jc w:val="both"/>
        <w:rPr>
          <w:rFonts w:cs="David" w:hint="cs"/>
          <w:rtl/>
        </w:rPr>
      </w:pPr>
      <w:r w:rsidRPr="00600BB6">
        <w:rPr>
          <w:rFonts w:cs="David" w:hint="cs"/>
          <w:rtl/>
        </w:rPr>
        <w:tab/>
        <w:t xml:space="preserve"> אפשר גם להגיד במקרים יוצאי דופן. </w:t>
      </w:r>
    </w:p>
    <w:p w14:paraId="1E6F04FE" w14:textId="77777777" w:rsidR="00600BB6" w:rsidRPr="00600BB6" w:rsidRDefault="00600BB6" w:rsidP="00600BB6">
      <w:pPr>
        <w:bidi/>
        <w:jc w:val="both"/>
        <w:rPr>
          <w:rFonts w:cs="David" w:hint="cs"/>
          <w:rtl/>
        </w:rPr>
      </w:pPr>
    </w:p>
    <w:p w14:paraId="241F4F34"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02E49F1" w14:textId="77777777" w:rsidR="00600BB6" w:rsidRPr="00600BB6" w:rsidRDefault="00600BB6" w:rsidP="00600BB6">
      <w:pPr>
        <w:bidi/>
        <w:jc w:val="both"/>
        <w:rPr>
          <w:rFonts w:cs="David" w:hint="cs"/>
          <w:u w:val="single"/>
          <w:rtl/>
        </w:rPr>
      </w:pPr>
    </w:p>
    <w:p w14:paraId="6AD78A66" w14:textId="77777777" w:rsidR="00600BB6" w:rsidRPr="00600BB6" w:rsidRDefault="00600BB6" w:rsidP="00600BB6">
      <w:pPr>
        <w:bidi/>
        <w:jc w:val="both"/>
        <w:rPr>
          <w:rFonts w:cs="David" w:hint="cs"/>
          <w:rtl/>
        </w:rPr>
      </w:pPr>
      <w:r w:rsidRPr="00600BB6">
        <w:rPr>
          <w:rFonts w:cs="David" w:hint="cs"/>
          <w:rtl/>
        </w:rPr>
        <w:tab/>
        <w:t xml:space="preserve">במקרים דחופים ומיוחדים. </w:t>
      </w:r>
    </w:p>
    <w:p w14:paraId="69E561D0" w14:textId="77777777" w:rsidR="00600BB6" w:rsidRPr="00600BB6" w:rsidRDefault="00600BB6" w:rsidP="00600BB6">
      <w:pPr>
        <w:bidi/>
        <w:jc w:val="both"/>
        <w:rPr>
          <w:rFonts w:cs="David" w:hint="cs"/>
          <w:rtl/>
        </w:rPr>
      </w:pPr>
    </w:p>
    <w:p w14:paraId="1FE66505"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64BE3F57" w14:textId="77777777" w:rsidR="00600BB6" w:rsidRPr="00600BB6" w:rsidRDefault="00600BB6" w:rsidP="00600BB6">
      <w:pPr>
        <w:bidi/>
        <w:jc w:val="both"/>
        <w:rPr>
          <w:rFonts w:cs="David" w:hint="cs"/>
          <w:rtl/>
        </w:rPr>
      </w:pPr>
    </w:p>
    <w:p w14:paraId="7190D43B" w14:textId="77777777" w:rsidR="00600BB6" w:rsidRPr="00600BB6" w:rsidRDefault="00600BB6" w:rsidP="00600BB6">
      <w:pPr>
        <w:bidi/>
        <w:jc w:val="both"/>
        <w:rPr>
          <w:rFonts w:cs="David" w:hint="cs"/>
          <w:rtl/>
        </w:rPr>
      </w:pPr>
      <w:r w:rsidRPr="00600BB6">
        <w:rPr>
          <w:rFonts w:cs="David" w:hint="cs"/>
          <w:rtl/>
        </w:rPr>
        <w:tab/>
        <w:t xml:space="preserve"> שחבר הכנסת יפנה ליושב-ראש הכנסת?</w:t>
      </w:r>
    </w:p>
    <w:p w14:paraId="5C2ABD4A" w14:textId="77777777" w:rsidR="00600BB6" w:rsidRPr="00600BB6" w:rsidRDefault="00600BB6" w:rsidP="00600BB6">
      <w:pPr>
        <w:bidi/>
        <w:jc w:val="both"/>
        <w:rPr>
          <w:rFonts w:cs="David" w:hint="cs"/>
          <w:rtl/>
        </w:rPr>
      </w:pPr>
    </w:p>
    <w:p w14:paraId="6EACA269"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FDF90E0" w14:textId="77777777" w:rsidR="00600BB6" w:rsidRPr="00600BB6" w:rsidRDefault="00600BB6" w:rsidP="00600BB6">
      <w:pPr>
        <w:bidi/>
        <w:jc w:val="both"/>
        <w:rPr>
          <w:rFonts w:cs="David" w:hint="cs"/>
          <w:u w:val="single"/>
          <w:rtl/>
        </w:rPr>
      </w:pPr>
    </w:p>
    <w:p w14:paraId="6EC5CF98" w14:textId="77777777" w:rsidR="00600BB6" w:rsidRPr="00600BB6" w:rsidRDefault="00600BB6" w:rsidP="00600BB6">
      <w:pPr>
        <w:bidi/>
        <w:jc w:val="both"/>
        <w:rPr>
          <w:rFonts w:cs="David" w:hint="cs"/>
          <w:rtl/>
        </w:rPr>
      </w:pPr>
      <w:r w:rsidRPr="00600BB6">
        <w:rPr>
          <w:rFonts w:cs="David" w:hint="cs"/>
          <w:rtl/>
        </w:rPr>
        <w:tab/>
        <w:t xml:space="preserve">כן. </w:t>
      </w:r>
    </w:p>
    <w:p w14:paraId="35B9DB8D" w14:textId="77777777" w:rsidR="00600BB6" w:rsidRPr="00600BB6" w:rsidRDefault="00600BB6" w:rsidP="00600BB6">
      <w:pPr>
        <w:bidi/>
        <w:jc w:val="both"/>
        <w:rPr>
          <w:rFonts w:cs="David" w:hint="cs"/>
          <w:rtl/>
        </w:rPr>
      </w:pPr>
    </w:p>
    <w:p w14:paraId="36288844"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C005C96" w14:textId="77777777" w:rsidR="00600BB6" w:rsidRPr="00600BB6" w:rsidRDefault="00600BB6" w:rsidP="00600BB6">
      <w:pPr>
        <w:bidi/>
        <w:jc w:val="both"/>
        <w:rPr>
          <w:rFonts w:cs="David" w:hint="cs"/>
          <w:rtl/>
        </w:rPr>
      </w:pPr>
    </w:p>
    <w:p w14:paraId="44ECD60F" w14:textId="77777777" w:rsidR="00600BB6" w:rsidRPr="00600BB6" w:rsidRDefault="00600BB6" w:rsidP="00600BB6">
      <w:pPr>
        <w:bidi/>
        <w:jc w:val="both"/>
        <w:rPr>
          <w:rFonts w:cs="David" w:hint="cs"/>
          <w:rtl/>
        </w:rPr>
      </w:pPr>
      <w:r w:rsidRPr="00600BB6">
        <w:rPr>
          <w:rFonts w:cs="David" w:hint="cs"/>
          <w:rtl/>
        </w:rPr>
        <w:tab/>
        <w:t xml:space="preserve"> 25 חברי הכנסת יפנו. </w:t>
      </w:r>
    </w:p>
    <w:p w14:paraId="4CDCE90C" w14:textId="77777777" w:rsidR="00600BB6" w:rsidRPr="00600BB6" w:rsidRDefault="00600BB6" w:rsidP="00600BB6">
      <w:pPr>
        <w:bidi/>
        <w:jc w:val="both"/>
        <w:rPr>
          <w:rFonts w:cs="David" w:hint="cs"/>
          <w:rtl/>
        </w:rPr>
      </w:pPr>
    </w:p>
    <w:p w14:paraId="51E544E7"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63914010" w14:textId="77777777" w:rsidR="00600BB6" w:rsidRPr="00600BB6" w:rsidRDefault="00600BB6" w:rsidP="00600BB6">
      <w:pPr>
        <w:bidi/>
        <w:jc w:val="both"/>
        <w:rPr>
          <w:rFonts w:cs="David" w:hint="cs"/>
          <w:rtl/>
        </w:rPr>
      </w:pPr>
    </w:p>
    <w:p w14:paraId="5653801A" w14:textId="77777777" w:rsidR="00600BB6" w:rsidRPr="00600BB6" w:rsidRDefault="00600BB6" w:rsidP="00600BB6">
      <w:pPr>
        <w:bidi/>
        <w:jc w:val="both"/>
        <w:rPr>
          <w:rFonts w:cs="David" w:hint="cs"/>
          <w:rtl/>
        </w:rPr>
      </w:pPr>
      <w:r w:rsidRPr="00600BB6">
        <w:rPr>
          <w:rFonts w:cs="David" w:hint="cs"/>
          <w:rtl/>
        </w:rPr>
        <w:tab/>
        <w:t xml:space="preserve"> ממילא הם פונים ליושב-ראש. אבל היושב-ראש יצטרך אישור של ועדת הכנסת. יהיו שני פילטרים. </w:t>
      </w:r>
    </w:p>
    <w:p w14:paraId="5C663A90" w14:textId="77777777" w:rsidR="00600BB6" w:rsidRPr="00600BB6" w:rsidRDefault="00600BB6" w:rsidP="00600BB6">
      <w:pPr>
        <w:bidi/>
        <w:jc w:val="both"/>
        <w:rPr>
          <w:rFonts w:cs="David" w:hint="cs"/>
          <w:rtl/>
        </w:rPr>
      </w:pPr>
    </w:p>
    <w:p w14:paraId="58E18D56"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FF81314" w14:textId="77777777" w:rsidR="00600BB6" w:rsidRPr="00600BB6" w:rsidRDefault="00600BB6" w:rsidP="00600BB6">
      <w:pPr>
        <w:bidi/>
        <w:jc w:val="both"/>
        <w:rPr>
          <w:rFonts w:cs="David" w:hint="cs"/>
          <w:u w:val="single"/>
          <w:rtl/>
        </w:rPr>
      </w:pPr>
    </w:p>
    <w:p w14:paraId="4B00C340" w14:textId="77777777" w:rsidR="00600BB6" w:rsidRPr="00600BB6" w:rsidRDefault="00600BB6" w:rsidP="00600BB6">
      <w:pPr>
        <w:bidi/>
        <w:jc w:val="both"/>
        <w:rPr>
          <w:rFonts w:cs="David" w:hint="cs"/>
          <w:rtl/>
        </w:rPr>
      </w:pPr>
      <w:r w:rsidRPr="00600BB6">
        <w:rPr>
          <w:rFonts w:cs="David" w:hint="cs"/>
          <w:rtl/>
        </w:rPr>
        <w:tab/>
        <w:t xml:space="preserve">אני חושב שזה הכי נכון. </w:t>
      </w:r>
    </w:p>
    <w:p w14:paraId="774F580C" w14:textId="77777777" w:rsidR="00600BB6" w:rsidRPr="00600BB6" w:rsidRDefault="00600BB6" w:rsidP="00600BB6">
      <w:pPr>
        <w:bidi/>
        <w:jc w:val="both"/>
        <w:rPr>
          <w:rFonts w:cs="David" w:hint="cs"/>
          <w:rtl/>
        </w:rPr>
      </w:pPr>
    </w:p>
    <w:p w14:paraId="39F1B07B"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080C3CB9" w14:textId="77777777" w:rsidR="00600BB6" w:rsidRPr="00600BB6" w:rsidRDefault="00600BB6" w:rsidP="00600BB6">
      <w:pPr>
        <w:bidi/>
        <w:jc w:val="both"/>
        <w:rPr>
          <w:rFonts w:cs="David" w:hint="cs"/>
          <w:rtl/>
        </w:rPr>
      </w:pPr>
    </w:p>
    <w:p w14:paraId="5882371C" w14:textId="77777777" w:rsidR="00600BB6" w:rsidRPr="00600BB6" w:rsidRDefault="00600BB6" w:rsidP="00600BB6">
      <w:pPr>
        <w:bidi/>
        <w:jc w:val="both"/>
        <w:rPr>
          <w:rFonts w:cs="David" w:hint="cs"/>
          <w:rtl/>
        </w:rPr>
      </w:pPr>
      <w:r w:rsidRPr="00600BB6">
        <w:rPr>
          <w:rFonts w:cs="David" w:hint="cs"/>
          <w:rtl/>
        </w:rPr>
        <w:tab/>
        <w:t xml:space="preserve"> אבל ועדת הכנסת היא ועדה פוליטית. </w:t>
      </w:r>
    </w:p>
    <w:p w14:paraId="168905F7" w14:textId="77777777" w:rsidR="00600BB6" w:rsidRPr="00600BB6" w:rsidRDefault="00600BB6" w:rsidP="00600BB6">
      <w:pPr>
        <w:bidi/>
        <w:jc w:val="both"/>
        <w:rPr>
          <w:rFonts w:cs="David" w:hint="cs"/>
          <w:rtl/>
        </w:rPr>
      </w:pPr>
    </w:p>
    <w:p w14:paraId="21B69193"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3FB7AC2" w14:textId="77777777" w:rsidR="00600BB6" w:rsidRPr="00600BB6" w:rsidRDefault="00600BB6" w:rsidP="00600BB6">
      <w:pPr>
        <w:bidi/>
        <w:jc w:val="both"/>
        <w:rPr>
          <w:rFonts w:cs="David" w:hint="cs"/>
          <w:u w:val="single"/>
          <w:rtl/>
        </w:rPr>
      </w:pPr>
    </w:p>
    <w:p w14:paraId="11A153D3" w14:textId="77777777" w:rsidR="00600BB6" w:rsidRPr="00600BB6" w:rsidRDefault="00600BB6" w:rsidP="00600BB6">
      <w:pPr>
        <w:bidi/>
        <w:jc w:val="both"/>
        <w:rPr>
          <w:rFonts w:cs="David" w:hint="cs"/>
          <w:rtl/>
        </w:rPr>
      </w:pPr>
      <w:r w:rsidRPr="00600BB6">
        <w:rPr>
          <w:rFonts w:cs="David" w:hint="cs"/>
          <w:rtl/>
        </w:rPr>
        <w:tab/>
        <w:t xml:space="preserve"> אם הנושא יהיה כל כך חשוב ש-25 חברי כנסת חתמו ויושב-ראש הכנסת בא לוועדת הכנסת ואומר שהוא חושב שפה צריכים להביא את החוק הפרטי באמצע הפגרה, סביר להניח שזה חשוב. </w:t>
      </w:r>
    </w:p>
    <w:p w14:paraId="75197621" w14:textId="77777777" w:rsidR="00600BB6" w:rsidRPr="00600BB6" w:rsidRDefault="00600BB6" w:rsidP="00600BB6">
      <w:pPr>
        <w:bidi/>
        <w:jc w:val="both"/>
        <w:rPr>
          <w:rFonts w:cs="David" w:hint="cs"/>
          <w:rtl/>
        </w:rPr>
      </w:pPr>
    </w:p>
    <w:p w14:paraId="6CD5BDD5"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5EE0794E" w14:textId="77777777" w:rsidR="00600BB6" w:rsidRPr="00600BB6" w:rsidRDefault="00600BB6" w:rsidP="00600BB6">
      <w:pPr>
        <w:bidi/>
        <w:jc w:val="both"/>
        <w:rPr>
          <w:rFonts w:cs="David" w:hint="cs"/>
          <w:rtl/>
        </w:rPr>
      </w:pPr>
    </w:p>
    <w:p w14:paraId="649A98F3" w14:textId="77777777" w:rsidR="00600BB6" w:rsidRPr="00600BB6" w:rsidRDefault="00600BB6" w:rsidP="00600BB6">
      <w:pPr>
        <w:bidi/>
        <w:jc w:val="both"/>
        <w:rPr>
          <w:rFonts w:cs="David" w:hint="cs"/>
          <w:rtl/>
        </w:rPr>
      </w:pPr>
      <w:r w:rsidRPr="00600BB6">
        <w:rPr>
          <w:rFonts w:cs="David" w:hint="cs"/>
          <w:rtl/>
        </w:rPr>
        <w:tab/>
        <w:t xml:space="preserve"> הרעיון הבסיסי הוא לא לאפשר חקיקה פרטית בפגרה. </w:t>
      </w:r>
    </w:p>
    <w:p w14:paraId="19EA8689" w14:textId="77777777" w:rsidR="00600BB6" w:rsidRPr="00600BB6" w:rsidRDefault="00600BB6" w:rsidP="00600BB6">
      <w:pPr>
        <w:bidi/>
        <w:jc w:val="both"/>
        <w:rPr>
          <w:rFonts w:cs="David" w:hint="cs"/>
          <w:rtl/>
        </w:rPr>
      </w:pPr>
    </w:p>
    <w:p w14:paraId="5537EA98"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5D2FA53B" w14:textId="77777777" w:rsidR="00600BB6" w:rsidRPr="00600BB6" w:rsidRDefault="00600BB6" w:rsidP="00600BB6">
      <w:pPr>
        <w:bidi/>
        <w:jc w:val="both"/>
        <w:rPr>
          <w:rFonts w:cs="David" w:hint="cs"/>
          <w:rtl/>
        </w:rPr>
      </w:pPr>
    </w:p>
    <w:p w14:paraId="07E2A460" w14:textId="77777777" w:rsidR="00600BB6" w:rsidRPr="00600BB6" w:rsidRDefault="00600BB6" w:rsidP="00600BB6">
      <w:pPr>
        <w:bidi/>
        <w:jc w:val="both"/>
        <w:rPr>
          <w:rFonts w:cs="David" w:hint="cs"/>
          <w:rtl/>
        </w:rPr>
      </w:pPr>
      <w:r w:rsidRPr="00600BB6">
        <w:rPr>
          <w:rFonts w:cs="David" w:hint="cs"/>
          <w:rtl/>
        </w:rPr>
        <w:tab/>
        <w:t xml:space="preserve"> לכן שאלתי כמה תקדימים היו. בסך הכול היו שניים. </w:t>
      </w:r>
    </w:p>
    <w:p w14:paraId="1CC8A57C" w14:textId="77777777" w:rsidR="00600BB6" w:rsidRPr="00600BB6" w:rsidRDefault="00600BB6" w:rsidP="00600BB6">
      <w:pPr>
        <w:bidi/>
        <w:jc w:val="both"/>
        <w:rPr>
          <w:rFonts w:cs="David" w:hint="cs"/>
          <w:rtl/>
        </w:rPr>
      </w:pPr>
    </w:p>
    <w:p w14:paraId="588138C6"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06BDCA4" w14:textId="77777777" w:rsidR="00600BB6" w:rsidRPr="00600BB6" w:rsidRDefault="00600BB6" w:rsidP="00600BB6">
      <w:pPr>
        <w:bidi/>
        <w:jc w:val="both"/>
        <w:rPr>
          <w:rFonts w:cs="David" w:hint="cs"/>
          <w:u w:val="single"/>
          <w:rtl/>
        </w:rPr>
      </w:pPr>
    </w:p>
    <w:p w14:paraId="74FC822D" w14:textId="77777777" w:rsidR="00600BB6" w:rsidRPr="00600BB6" w:rsidRDefault="00600BB6" w:rsidP="00600BB6">
      <w:pPr>
        <w:bidi/>
        <w:jc w:val="both"/>
        <w:rPr>
          <w:rFonts w:cs="David" w:hint="cs"/>
          <w:rtl/>
        </w:rPr>
      </w:pPr>
      <w:r w:rsidRPr="00600BB6">
        <w:rPr>
          <w:rFonts w:cs="David" w:hint="cs"/>
          <w:rtl/>
        </w:rPr>
        <w:tab/>
        <w:t xml:space="preserve">אבל אני על-פי השיטה הזאת לא אעבוד, כי הרעיון הוא שהדברים יהיו ברורים, לא לעשות ספירה במקום שיש שישה תקדימים נשנה ובמקום שיש שניים נשאיר את חוסר הבהירות הקיימת. צריך לקבוע את זה כדי שהדברים יהיו מסודרים. </w:t>
      </w:r>
    </w:p>
    <w:p w14:paraId="161AE944" w14:textId="77777777" w:rsidR="00600BB6" w:rsidRPr="00600BB6" w:rsidRDefault="00600BB6" w:rsidP="00600BB6">
      <w:pPr>
        <w:bidi/>
        <w:jc w:val="both"/>
        <w:rPr>
          <w:rFonts w:cs="David" w:hint="cs"/>
          <w:rtl/>
        </w:rPr>
      </w:pPr>
    </w:p>
    <w:p w14:paraId="2173A55B"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6C9B4AC1" w14:textId="77777777" w:rsidR="00600BB6" w:rsidRPr="00600BB6" w:rsidRDefault="00600BB6" w:rsidP="00600BB6">
      <w:pPr>
        <w:bidi/>
        <w:jc w:val="both"/>
        <w:rPr>
          <w:rFonts w:cs="David" w:hint="cs"/>
          <w:rtl/>
        </w:rPr>
      </w:pPr>
    </w:p>
    <w:p w14:paraId="1C8FBEE2" w14:textId="77777777" w:rsidR="00600BB6" w:rsidRPr="00600BB6" w:rsidRDefault="00600BB6" w:rsidP="00600BB6">
      <w:pPr>
        <w:bidi/>
        <w:jc w:val="both"/>
        <w:rPr>
          <w:rFonts w:cs="David" w:hint="cs"/>
          <w:rtl/>
        </w:rPr>
      </w:pPr>
      <w:r w:rsidRPr="00600BB6">
        <w:rPr>
          <w:rFonts w:cs="David" w:hint="cs"/>
          <w:rtl/>
        </w:rPr>
        <w:tab/>
        <w:t xml:space="preserve"> זה כמו מה ששאל קודם חבר הכנסת </w:t>
      </w:r>
      <w:proofErr w:type="spellStart"/>
      <w:r w:rsidRPr="00600BB6">
        <w:rPr>
          <w:rFonts w:cs="David" w:hint="cs"/>
          <w:rtl/>
        </w:rPr>
        <w:t>אלקין</w:t>
      </w:r>
      <w:proofErr w:type="spellEnd"/>
      <w:r w:rsidRPr="00600BB6">
        <w:rPr>
          <w:rFonts w:cs="David" w:hint="cs"/>
          <w:rtl/>
        </w:rPr>
        <w:t xml:space="preserve"> על הימים. זאת שאלה של קונספט. </w:t>
      </w:r>
    </w:p>
    <w:p w14:paraId="519AA5D0" w14:textId="77777777" w:rsidR="00600BB6" w:rsidRPr="00600BB6" w:rsidRDefault="00600BB6" w:rsidP="00600BB6">
      <w:pPr>
        <w:bidi/>
        <w:jc w:val="both"/>
        <w:rPr>
          <w:rFonts w:cs="David" w:hint="cs"/>
          <w:rtl/>
        </w:rPr>
      </w:pPr>
    </w:p>
    <w:p w14:paraId="34D801DE"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5DCC6B4D" w14:textId="77777777" w:rsidR="00600BB6" w:rsidRPr="00600BB6" w:rsidRDefault="00600BB6" w:rsidP="00600BB6">
      <w:pPr>
        <w:bidi/>
        <w:jc w:val="both"/>
        <w:rPr>
          <w:rFonts w:cs="David" w:hint="cs"/>
          <w:rtl/>
        </w:rPr>
      </w:pPr>
    </w:p>
    <w:p w14:paraId="063D5805" w14:textId="77777777" w:rsidR="00600BB6" w:rsidRPr="00600BB6" w:rsidRDefault="00600BB6" w:rsidP="00600BB6">
      <w:pPr>
        <w:bidi/>
        <w:jc w:val="both"/>
        <w:rPr>
          <w:rFonts w:cs="David" w:hint="cs"/>
          <w:rtl/>
        </w:rPr>
      </w:pPr>
      <w:r w:rsidRPr="00600BB6">
        <w:rPr>
          <w:rFonts w:cs="David" w:hint="cs"/>
          <w:rtl/>
        </w:rPr>
        <w:tab/>
        <w:t xml:space="preserve"> אם זו קריאה ראשונה או קריאה שנייה ושלישית, אנחנו רוצים גם פנייה של יושב-ראש הוועדה? כי ייתכן שהיושב-ראש יתיר והוועדה בכלל לא גמרה את הדיונים על החוק. </w:t>
      </w:r>
    </w:p>
    <w:p w14:paraId="7A6672A2" w14:textId="77777777" w:rsidR="00600BB6" w:rsidRPr="00600BB6" w:rsidRDefault="00600BB6" w:rsidP="00600BB6">
      <w:pPr>
        <w:bidi/>
        <w:jc w:val="both"/>
        <w:rPr>
          <w:rFonts w:cs="David" w:hint="cs"/>
          <w:rtl/>
        </w:rPr>
      </w:pPr>
    </w:p>
    <w:p w14:paraId="4748A13E"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485EB30C" w14:textId="77777777" w:rsidR="00600BB6" w:rsidRPr="00600BB6" w:rsidRDefault="00600BB6" w:rsidP="00600BB6">
      <w:pPr>
        <w:bidi/>
        <w:jc w:val="both"/>
        <w:rPr>
          <w:rFonts w:cs="David" w:hint="cs"/>
          <w:u w:val="single"/>
          <w:rtl/>
        </w:rPr>
      </w:pPr>
    </w:p>
    <w:p w14:paraId="74079FEF" w14:textId="77777777" w:rsidR="00600BB6" w:rsidRPr="00600BB6" w:rsidRDefault="00600BB6" w:rsidP="00600BB6">
      <w:pPr>
        <w:bidi/>
        <w:jc w:val="both"/>
        <w:rPr>
          <w:rFonts w:cs="David" w:hint="cs"/>
          <w:rtl/>
        </w:rPr>
      </w:pPr>
      <w:r w:rsidRPr="00600BB6">
        <w:rPr>
          <w:rFonts w:cs="David" w:hint="cs"/>
          <w:rtl/>
        </w:rPr>
        <w:tab/>
        <w:t xml:space="preserve">יושב-ראש הוועדה צריך להביא את זה לדיון. </w:t>
      </w:r>
    </w:p>
    <w:p w14:paraId="638F8617" w14:textId="77777777" w:rsidR="00600BB6" w:rsidRPr="00600BB6" w:rsidRDefault="00600BB6" w:rsidP="00600BB6">
      <w:pPr>
        <w:bidi/>
        <w:jc w:val="both"/>
        <w:rPr>
          <w:rFonts w:cs="David" w:hint="cs"/>
          <w:rtl/>
        </w:rPr>
      </w:pPr>
    </w:p>
    <w:p w14:paraId="1417FA59"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76EBE193" w14:textId="77777777" w:rsidR="00600BB6" w:rsidRPr="00600BB6" w:rsidRDefault="00600BB6" w:rsidP="00600BB6">
      <w:pPr>
        <w:bidi/>
        <w:jc w:val="both"/>
        <w:rPr>
          <w:rFonts w:cs="David" w:hint="cs"/>
          <w:rtl/>
        </w:rPr>
      </w:pPr>
    </w:p>
    <w:p w14:paraId="5239BBEA" w14:textId="77777777" w:rsidR="00600BB6" w:rsidRPr="00600BB6" w:rsidRDefault="00600BB6" w:rsidP="00600BB6">
      <w:pPr>
        <w:bidi/>
        <w:jc w:val="both"/>
        <w:rPr>
          <w:rFonts w:cs="David" w:hint="cs"/>
          <w:rtl/>
        </w:rPr>
      </w:pPr>
      <w:r w:rsidRPr="00600BB6">
        <w:rPr>
          <w:rFonts w:cs="David" w:hint="cs"/>
          <w:rtl/>
        </w:rPr>
        <w:tab/>
        <w:t xml:space="preserve"> הנוסח יהיה שהיושב-ראש רשאי, במקרים יוצאי דופן, לפי בקשה של 25 חברי כנסת, לבקש שוועדת הכנסת תאשר הבאת חקיקה בפגרה. </w:t>
      </w:r>
    </w:p>
    <w:p w14:paraId="0BEACF10" w14:textId="77777777" w:rsidR="00600BB6" w:rsidRPr="00600BB6" w:rsidRDefault="00600BB6" w:rsidP="00600BB6">
      <w:pPr>
        <w:bidi/>
        <w:jc w:val="both"/>
        <w:rPr>
          <w:rFonts w:cs="David" w:hint="cs"/>
          <w:rtl/>
        </w:rPr>
      </w:pPr>
    </w:p>
    <w:p w14:paraId="4A163E20"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525A3CFF" w14:textId="77777777" w:rsidR="00600BB6" w:rsidRPr="00600BB6" w:rsidRDefault="00600BB6" w:rsidP="00600BB6">
      <w:pPr>
        <w:bidi/>
        <w:jc w:val="both"/>
        <w:rPr>
          <w:rFonts w:cs="David" w:hint="cs"/>
          <w:rtl/>
        </w:rPr>
      </w:pPr>
    </w:p>
    <w:p w14:paraId="6AE2E7A3" w14:textId="77777777" w:rsidR="00600BB6" w:rsidRPr="00600BB6" w:rsidRDefault="00600BB6" w:rsidP="00600BB6">
      <w:pPr>
        <w:bidi/>
        <w:jc w:val="both"/>
        <w:rPr>
          <w:rFonts w:cs="David" w:hint="cs"/>
          <w:rtl/>
        </w:rPr>
      </w:pPr>
      <w:r w:rsidRPr="00600BB6">
        <w:rPr>
          <w:rFonts w:cs="David" w:hint="cs"/>
          <w:rtl/>
        </w:rPr>
        <w:tab/>
        <w:t xml:space="preserve"> לדעתי זה שינוי שהאופוזיציה היא קצת מקופחת. יש פה שינויים שמצרים את הדרך של האופוזיציה, ואין פה אנשים שמייצגים אותה. </w:t>
      </w:r>
    </w:p>
    <w:p w14:paraId="1DDD52BA" w14:textId="77777777" w:rsidR="00600BB6" w:rsidRPr="00600BB6" w:rsidRDefault="00600BB6" w:rsidP="00600BB6">
      <w:pPr>
        <w:bidi/>
        <w:jc w:val="both"/>
        <w:rPr>
          <w:rFonts w:cs="David" w:hint="cs"/>
          <w:rtl/>
        </w:rPr>
      </w:pPr>
    </w:p>
    <w:p w14:paraId="4EBB5C72" w14:textId="77777777" w:rsidR="00600BB6" w:rsidRPr="00600BB6" w:rsidRDefault="00600BB6" w:rsidP="00600BB6">
      <w:pPr>
        <w:bidi/>
        <w:jc w:val="center"/>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04D66812" w14:textId="77777777" w:rsidR="00600BB6" w:rsidRPr="00600BB6" w:rsidRDefault="00600BB6" w:rsidP="00600BB6">
      <w:pPr>
        <w:bidi/>
        <w:jc w:val="center"/>
        <w:rPr>
          <w:rFonts w:cs="David" w:hint="cs"/>
          <w:rtl/>
        </w:rPr>
      </w:pPr>
    </w:p>
    <w:p w14:paraId="3063282C" w14:textId="77777777" w:rsidR="00600BB6" w:rsidRPr="00600BB6" w:rsidRDefault="00600BB6" w:rsidP="00600BB6">
      <w:pPr>
        <w:bidi/>
        <w:jc w:val="center"/>
        <w:rPr>
          <w:rFonts w:cs="David" w:hint="cs"/>
          <w:rtl/>
        </w:rPr>
      </w:pPr>
      <w:r w:rsidRPr="00600BB6">
        <w:rPr>
          <w:rFonts w:cs="David" w:hint="cs"/>
          <w:rtl/>
        </w:rPr>
        <w:t>אז תביאי מישהו מהאופוזיציה. מה את רוצה שנעשה?</w:t>
      </w:r>
    </w:p>
    <w:p w14:paraId="6708EB36" w14:textId="77777777" w:rsidR="00600BB6" w:rsidRPr="00600BB6" w:rsidRDefault="00600BB6" w:rsidP="00600BB6">
      <w:pPr>
        <w:bidi/>
        <w:jc w:val="both"/>
        <w:rPr>
          <w:rFonts w:cs="David" w:hint="cs"/>
          <w:rtl/>
        </w:rPr>
      </w:pPr>
    </w:p>
    <w:p w14:paraId="5C345E8B"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01BD1DC" w14:textId="77777777" w:rsidR="00600BB6" w:rsidRPr="00600BB6" w:rsidRDefault="00600BB6" w:rsidP="00600BB6">
      <w:pPr>
        <w:bidi/>
        <w:jc w:val="both"/>
        <w:rPr>
          <w:rFonts w:cs="David" w:hint="cs"/>
          <w:u w:val="single"/>
          <w:rtl/>
        </w:rPr>
      </w:pPr>
    </w:p>
    <w:p w14:paraId="264EDD2F" w14:textId="77777777" w:rsidR="00600BB6" w:rsidRPr="00600BB6" w:rsidRDefault="00600BB6" w:rsidP="00600BB6">
      <w:pPr>
        <w:bidi/>
        <w:jc w:val="both"/>
        <w:rPr>
          <w:rFonts w:cs="David" w:hint="cs"/>
          <w:rtl/>
        </w:rPr>
      </w:pPr>
      <w:r w:rsidRPr="00600BB6">
        <w:rPr>
          <w:rFonts w:cs="David" w:hint="cs"/>
          <w:rtl/>
        </w:rPr>
        <w:tab/>
        <w:t xml:space="preserve">זה לא נכון. למה הם מצרים את דרכה של האופוזיציה? </w:t>
      </w:r>
    </w:p>
    <w:p w14:paraId="3A881C02" w14:textId="77777777" w:rsidR="00600BB6" w:rsidRPr="00600BB6" w:rsidRDefault="00600BB6" w:rsidP="00600BB6">
      <w:pPr>
        <w:bidi/>
        <w:jc w:val="both"/>
        <w:rPr>
          <w:rFonts w:cs="David" w:hint="cs"/>
          <w:rtl/>
        </w:rPr>
      </w:pPr>
    </w:p>
    <w:p w14:paraId="12A73A97"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347F7FBC" w14:textId="77777777" w:rsidR="00600BB6" w:rsidRPr="00600BB6" w:rsidRDefault="00600BB6" w:rsidP="00600BB6">
      <w:pPr>
        <w:bidi/>
        <w:jc w:val="both"/>
        <w:rPr>
          <w:rFonts w:cs="David" w:hint="cs"/>
          <w:rtl/>
        </w:rPr>
      </w:pPr>
    </w:p>
    <w:p w14:paraId="1A5410B6" w14:textId="77777777" w:rsidR="00600BB6" w:rsidRPr="00600BB6" w:rsidRDefault="00600BB6" w:rsidP="00600BB6">
      <w:pPr>
        <w:bidi/>
        <w:jc w:val="both"/>
        <w:rPr>
          <w:rFonts w:cs="David" w:hint="cs"/>
          <w:rtl/>
        </w:rPr>
      </w:pPr>
      <w:r w:rsidRPr="00600BB6">
        <w:rPr>
          <w:rFonts w:cs="David" w:hint="cs"/>
          <w:rtl/>
        </w:rPr>
        <w:tab/>
        <w:t xml:space="preserve"> </w:t>
      </w:r>
      <w:proofErr w:type="spellStart"/>
      <w:r w:rsidRPr="00600BB6">
        <w:rPr>
          <w:rFonts w:cs="David" w:hint="cs"/>
          <w:rtl/>
        </w:rPr>
        <w:t>היתה</w:t>
      </w:r>
      <w:proofErr w:type="spellEnd"/>
      <w:r w:rsidRPr="00600BB6">
        <w:rPr>
          <w:rFonts w:cs="David" w:hint="cs"/>
          <w:rtl/>
        </w:rPr>
        <w:t xml:space="preserve"> חוות דעת של צבי ענבר בזמנו. זאת אומרת שהיה תקדים שאפשר, ובסך הכול פעמיים השתמשו בתקדים. </w:t>
      </w:r>
    </w:p>
    <w:p w14:paraId="2611DF8C" w14:textId="77777777" w:rsidR="00600BB6" w:rsidRPr="00600BB6" w:rsidRDefault="00600BB6" w:rsidP="00600BB6">
      <w:pPr>
        <w:bidi/>
        <w:jc w:val="both"/>
        <w:rPr>
          <w:rFonts w:cs="David" w:hint="cs"/>
          <w:rtl/>
        </w:rPr>
      </w:pPr>
    </w:p>
    <w:p w14:paraId="16B9D800"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2A03F2E" w14:textId="77777777" w:rsidR="00600BB6" w:rsidRPr="00600BB6" w:rsidRDefault="00600BB6" w:rsidP="00600BB6">
      <w:pPr>
        <w:bidi/>
        <w:jc w:val="both"/>
        <w:rPr>
          <w:rFonts w:cs="David" w:hint="cs"/>
          <w:u w:val="single"/>
          <w:rtl/>
        </w:rPr>
      </w:pPr>
    </w:p>
    <w:p w14:paraId="08A4B6FC" w14:textId="77777777" w:rsidR="00600BB6" w:rsidRPr="00600BB6" w:rsidRDefault="00600BB6" w:rsidP="00600BB6">
      <w:pPr>
        <w:bidi/>
        <w:jc w:val="both"/>
        <w:rPr>
          <w:rFonts w:cs="David" w:hint="cs"/>
          <w:rtl/>
        </w:rPr>
      </w:pPr>
      <w:r w:rsidRPr="00600BB6">
        <w:rPr>
          <w:rFonts w:cs="David" w:hint="cs"/>
          <w:rtl/>
        </w:rPr>
        <w:tab/>
        <w:t xml:space="preserve">אנחנו לא אומרים שאי-אפשר, אנחנו רק קובעים איך לעשות. </w:t>
      </w:r>
    </w:p>
    <w:p w14:paraId="320C8AFC" w14:textId="77777777" w:rsidR="00600BB6" w:rsidRPr="00600BB6" w:rsidRDefault="00600BB6" w:rsidP="00600BB6">
      <w:pPr>
        <w:bidi/>
        <w:jc w:val="both"/>
        <w:rPr>
          <w:rFonts w:cs="David" w:hint="cs"/>
          <w:rtl/>
        </w:rPr>
      </w:pPr>
    </w:p>
    <w:p w14:paraId="263CAA2F"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00598F3D" w14:textId="77777777" w:rsidR="00600BB6" w:rsidRPr="00600BB6" w:rsidRDefault="00600BB6" w:rsidP="00600BB6">
      <w:pPr>
        <w:bidi/>
        <w:jc w:val="both"/>
        <w:rPr>
          <w:rFonts w:cs="David" w:hint="cs"/>
          <w:rtl/>
        </w:rPr>
      </w:pPr>
    </w:p>
    <w:p w14:paraId="06D8D98D" w14:textId="77777777" w:rsidR="00600BB6" w:rsidRPr="00600BB6" w:rsidRDefault="00600BB6" w:rsidP="00600BB6">
      <w:pPr>
        <w:bidi/>
        <w:jc w:val="both"/>
        <w:rPr>
          <w:rFonts w:cs="David" w:hint="cs"/>
          <w:rtl/>
        </w:rPr>
      </w:pPr>
      <w:r w:rsidRPr="00600BB6">
        <w:rPr>
          <w:rFonts w:cs="David" w:hint="cs"/>
          <w:rtl/>
        </w:rPr>
        <w:tab/>
        <w:t xml:space="preserve"> ועדת הכנסת, שאתם יודעים שהיא ועדה פוליטית, וכאשר </w:t>
      </w:r>
      <w:proofErr w:type="spellStart"/>
      <w:r w:rsidRPr="00600BB6">
        <w:rPr>
          <w:rFonts w:cs="David" w:hint="cs"/>
          <w:rtl/>
        </w:rPr>
        <w:t>אלקין</w:t>
      </w:r>
      <w:proofErr w:type="spellEnd"/>
      <w:r w:rsidRPr="00600BB6">
        <w:rPr>
          <w:rFonts w:cs="David" w:hint="cs"/>
          <w:rtl/>
        </w:rPr>
        <w:t xml:space="preserve"> רוצה לגייס הרי הוא מגייס, היא לא תיתן אפשרות לכלום. </w:t>
      </w:r>
    </w:p>
    <w:p w14:paraId="481EA727" w14:textId="77777777" w:rsidR="00600BB6" w:rsidRPr="00600BB6" w:rsidRDefault="00600BB6" w:rsidP="00600BB6">
      <w:pPr>
        <w:bidi/>
        <w:jc w:val="both"/>
        <w:rPr>
          <w:rFonts w:cs="David" w:hint="cs"/>
          <w:rtl/>
        </w:rPr>
      </w:pPr>
    </w:p>
    <w:p w14:paraId="5AFF5C79"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18B6C4B" w14:textId="77777777" w:rsidR="00600BB6" w:rsidRPr="00600BB6" w:rsidRDefault="00600BB6" w:rsidP="00600BB6">
      <w:pPr>
        <w:bidi/>
        <w:jc w:val="both"/>
        <w:rPr>
          <w:rFonts w:cs="David" w:hint="cs"/>
          <w:u w:val="single"/>
          <w:rtl/>
        </w:rPr>
      </w:pPr>
    </w:p>
    <w:p w14:paraId="2CC64706" w14:textId="77777777" w:rsidR="00600BB6" w:rsidRPr="00600BB6" w:rsidRDefault="00600BB6" w:rsidP="00600BB6">
      <w:pPr>
        <w:bidi/>
        <w:jc w:val="both"/>
        <w:rPr>
          <w:rFonts w:cs="David" w:hint="cs"/>
          <w:rtl/>
        </w:rPr>
      </w:pPr>
      <w:r w:rsidRPr="00600BB6">
        <w:rPr>
          <w:rFonts w:cs="David" w:hint="cs"/>
          <w:rtl/>
        </w:rPr>
        <w:tab/>
        <w:t xml:space="preserve">זה לא נכון. גם כך, לפי הגישה הזאת, במליאה החוק ייפול. הפגרה היא פגרה, הרעיון הוא שבפגרה לא דנים ולא עובדים, כי אחרת אין לזה סוף. אז צריך להשאיר את כולם בארץ כדי שיישמר הרוב ושאף אחד לא יזוז לשום מקום. אומרים שיכולות להיות נסיבות יוצאות דופן של חוק פרטי שיש בו צורך, שיש בו מן הסתם הסכמה רחבה כי אחרת הוא לא עובר בהצבעה, ואז באים ואומרים: נוסיף את המשקל של היושב-ראש, כי אז חזקה שיהיה גם רוב. הרי אחרת חבל על כל המהלך. אם תכליתו של המהלך ליצור מצב שגם בפגרה שרי הממשלה צריכים להיות עקודים כאן לכיסא בכנסת, לא זאת התכלית של ההוראה הזאת. </w:t>
      </w:r>
    </w:p>
    <w:p w14:paraId="4D9F797C" w14:textId="77777777" w:rsidR="00600BB6" w:rsidRPr="00600BB6" w:rsidRDefault="00600BB6" w:rsidP="00600BB6">
      <w:pPr>
        <w:bidi/>
        <w:jc w:val="both"/>
        <w:rPr>
          <w:rFonts w:cs="David" w:hint="cs"/>
          <w:rtl/>
        </w:rPr>
      </w:pPr>
    </w:p>
    <w:p w14:paraId="7A046EBF"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17199A63" w14:textId="77777777" w:rsidR="00600BB6" w:rsidRPr="00600BB6" w:rsidRDefault="00600BB6" w:rsidP="00600BB6">
      <w:pPr>
        <w:bidi/>
        <w:jc w:val="both"/>
        <w:rPr>
          <w:rFonts w:cs="David" w:hint="cs"/>
          <w:rtl/>
        </w:rPr>
      </w:pPr>
    </w:p>
    <w:p w14:paraId="4C448B53" w14:textId="77777777" w:rsidR="00600BB6" w:rsidRPr="00600BB6" w:rsidRDefault="00600BB6" w:rsidP="00600BB6">
      <w:pPr>
        <w:bidi/>
        <w:jc w:val="both"/>
        <w:rPr>
          <w:rFonts w:cs="David" w:hint="cs"/>
          <w:rtl/>
        </w:rPr>
      </w:pPr>
      <w:r w:rsidRPr="00600BB6">
        <w:rPr>
          <w:rFonts w:cs="David" w:hint="cs"/>
          <w:rtl/>
        </w:rPr>
        <w:tab/>
        <w:t xml:space="preserve"> אנחנו לא מדברים על חקיקה פרטית כהתרסה, כפי שהרבה חקיקה פרטית נעשית בשגרה, אלא על חקיקה פרטית שיש בה צורך אמיתי. </w:t>
      </w:r>
    </w:p>
    <w:p w14:paraId="7CA1D44D" w14:textId="77777777" w:rsidR="00600BB6" w:rsidRPr="00600BB6" w:rsidRDefault="00600BB6" w:rsidP="00600BB6">
      <w:pPr>
        <w:bidi/>
        <w:jc w:val="both"/>
        <w:rPr>
          <w:rFonts w:cs="David" w:hint="cs"/>
          <w:rtl/>
        </w:rPr>
      </w:pPr>
    </w:p>
    <w:p w14:paraId="675A966A"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94957DF" w14:textId="77777777" w:rsidR="00600BB6" w:rsidRPr="00600BB6" w:rsidRDefault="00600BB6" w:rsidP="00600BB6">
      <w:pPr>
        <w:bidi/>
        <w:jc w:val="both"/>
        <w:rPr>
          <w:rFonts w:cs="David" w:hint="cs"/>
          <w:u w:val="single"/>
          <w:rtl/>
        </w:rPr>
      </w:pPr>
    </w:p>
    <w:p w14:paraId="2DBCC70D" w14:textId="77777777" w:rsidR="00600BB6" w:rsidRPr="00600BB6" w:rsidRDefault="00600BB6" w:rsidP="00600BB6">
      <w:pPr>
        <w:bidi/>
        <w:jc w:val="both"/>
        <w:rPr>
          <w:rFonts w:cs="David" w:hint="cs"/>
          <w:rtl/>
        </w:rPr>
      </w:pPr>
      <w:r w:rsidRPr="00600BB6">
        <w:rPr>
          <w:rFonts w:cs="David" w:hint="cs"/>
          <w:rtl/>
        </w:rPr>
        <w:tab/>
        <w:t xml:space="preserve">מקרה נדיר, בעייתי, שיש הסכמה עליו, שיש צורך דחוף אמיתי בו. אחרת יבוא יושב-ראש הוועדה הרלוונטית ויגיד שהוא לא רוצה להעלות את זה לדיון, אז גם זה נתקע. הרי היכולת הבסיסית לעצור את התהליכים היא תמיד קיימת, הרעיון הוא לייצר כאן מסלול למקרה שבו לא רוצים לעצור את התהליך, שבו באים ואומרים שלמרות הפגרה, אנחנו בהסכמה רחבה רוצים לקדם פה חוק פרטי שהוא דחוף ולייצר לו מסלול קל ופשוט שהוא יכול לעבור בו. לא רק שזה לא מצר, זה גם לא מרחיב לאופוזיציה. זה לא עניין של אופוזיציה וקואליציה בעיני, זה עניין נטו של הצעה שנקודתית יהיה בה צורך ותהיה הסכמה רחבה שצריכים אותה. </w:t>
      </w:r>
    </w:p>
    <w:p w14:paraId="3E2D0AAD" w14:textId="77777777" w:rsidR="00600BB6" w:rsidRPr="00600BB6" w:rsidRDefault="00600BB6" w:rsidP="00600BB6">
      <w:pPr>
        <w:bidi/>
        <w:jc w:val="both"/>
        <w:rPr>
          <w:rFonts w:cs="David" w:hint="cs"/>
          <w:rtl/>
        </w:rPr>
      </w:pPr>
    </w:p>
    <w:p w14:paraId="60FF573A"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3EC237BE" w14:textId="77777777" w:rsidR="00600BB6" w:rsidRPr="00600BB6" w:rsidRDefault="00600BB6" w:rsidP="00600BB6">
      <w:pPr>
        <w:bidi/>
        <w:jc w:val="both"/>
        <w:rPr>
          <w:rFonts w:cs="David" w:hint="cs"/>
          <w:rtl/>
        </w:rPr>
      </w:pPr>
    </w:p>
    <w:p w14:paraId="3BE14E8A" w14:textId="77777777" w:rsidR="00600BB6" w:rsidRPr="00600BB6" w:rsidRDefault="00600BB6" w:rsidP="00600BB6">
      <w:pPr>
        <w:bidi/>
        <w:jc w:val="both"/>
        <w:rPr>
          <w:rFonts w:cs="David" w:hint="cs"/>
          <w:rtl/>
        </w:rPr>
      </w:pPr>
      <w:r w:rsidRPr="00600BB6">
        <w:rPr>
          <w:rFonts w:cs="David" w:hint="cs"/>
          <w:rtl/>
        </w:rPr>
        <w:tab/>
        <w:t xml:space="preserve"> אני לא מסכימה.</w:t>
      </w:r>
    </w:p>
    <w:p w14:paraId="4D8EC7CB" w14:textId="77777777" w:rsidR="00600BB6" w:rsidRPr="00600BB6" w:rsidRDefault="00600BB6" w:rsidP="00600BB6">
      <w:pPr>
        <w:bidi/>
        <w:jc w:val="both"/>
        <w:rPr>
          <w:rFonts w:cs="David" w:hint="cs"/>
          <w:rtl/>
        </w:rPr>
      </w:pPr>
    </w:p>
    <w:p w14:paraId="79939168"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D3E3ABE" w14:textId="77777777" w:rsidR="00600BB6" w:rsidRPr="00600BB6" w:rsidRDefault="00600BB6" w:rsidP="00600BB6">
      <w:pPr>
        <w:bidi/>
        <w:jc w:val="both"/>
        <w:rPr>
          <w:rFonts w:cs="David" w:hint="cs"/>
          <w:rtl/>
        </w:rPr>
      </w:pPr>
    </w:p>
    <w:p w14:paraId="47605D85" w14:textId="77777777" w:rsidR="00600BB6" w:rsidRPr="00600BB6" w:rsidRDefault="00600BB6" w:rsidP="00600BB6">
      <w:pPr>
        <w:bidi/>
        <w:jc w:val="both"/>
        <w:rPr>
          <w:rFonts w:cs="David" w:hint="cs"/>
          <w:rtl/>
        </w:rPr>
      </w:pPr>
      <w:r w:rsidRPr="00600BB6">
        <w:rPr>
          <w:rFonts w:cs="David" w:hint="cs"/>
          <w:rtl/>
        </w:rPr>
        <w:tab/>
        <w:t xml:space="preserve"> מה שכעת דובר עליו דומה למה שנאמר בחוות הדעת. אגב, באותה חוות דעת מ-1998 גם צבי ענבר התקשה למצוא תקדימים ומצא תקדים שאחרי מלחמת יום-כיפור היו צריכים לדחות את הבחירות ואפשרו חקיקה בפגרה. אבל הוא כן מזכיר מקרה שביציאת הכנסת לפגרת בחירות של הכנסת ה-14 כן רצו להביא הרבה חוקים בפגרה. אם כך, אמרנו שהיושב-ראש יוכל לפי בקשת 25 חברי כנסת, במקרים יוצאי דופן, באישור ועדת הכנסת. </w:t>
      </w:r>
    </w:p>
    <w:p w14:paraId="56F090A1" w14:textId="77777777" w:rsidR="00600BB6" w:rsidRPr="00600BB6" w:rsidRDefault="00600BB6" w:rsidP="00600BB6">
      <w:pPr>
        <w:bidi/>
        <w:jc w:val="both"/>
        <w:rPr>
          <w:rFonts w:cs="David" w:hint="cs"/>
          <w:rtl/>
        </w:rPr>
      </w:pPr>
    </w:p>
    <w:p w14:paraId="65E95E1B" w14:textId="77777777" w:rsidR="00600BB6" w:rsidRPr="00600BB6" w:rsidRDefault="00600BB6" w:rsidP="00600BB6">
      <w:pPr>
        <w:bidi/>
        <w:jc w:val="both"/>
        <w:rPr>
          <w:rFonts w:cs="David" w:hint="cs"/>
          <w:rtl/>
        </w:rPr>
      </w:pPr>
      <w:r w:rsidRPr="00600BB6">
        <w:rPr>
          <w:rFonts w:cs="David" w:hint="cs"/>
          <w:rtl/>
        </w:rPr>
        <w:tab/>
        <w:t xml:space="preserve">סעיף קטן (ג): "בישיבה של הכנסת לפי סעיף זה, ינמק חבר כנסת אחד בלבד כל נושא בפורט בדרישה". זה למעט חקיקה. </w:t>
      </w:r>
    </w:p>
    <w:p w14:paraId="44CC280C" w14:textId="77777777" w:rsidR="00600BB6" w:rsidRPr="00600BB6" w:rsidRDefault="00600BB6" w:rsidP="00600BB6">
      <w:pPr>
        <w:bidi/>
        <w:jc w:val="both"/>
        <w:rPr>
          <w:rFonts w:cs="David" w:hint="cs"/>
          <w:rtl/>
        </w:rPr>
      </w:pPr>
    </w:p>
    <w:p w14:paraId="67291FF6"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FBC04C6" w14:textId="77777777" w:rsidR="00600BB6" w:rsidRPr="00600BB6" w:rsidRDefault="00600BB6" w:rsidP="00600BB6">
      <w:pPr>
        <w:bidi/>
        <w:jc w:val="both"/>
        <w:rPr>
          <w:rFonts w:cs="David" w:hint="cs"/>
          <w:u w:val="single"/>
          <w:rtl/>
        </w:rPr>
      </w:pPr>
    </w:p>
    <w:p w14:paraId="5B0FE2B1" w14:textId="77777777" w:rsidR="00600BB6" w:rsidRPr="00600BB6" w:rsidRDefault="00600BB6" w:rsidP="00600BB6">
      <w:pPr>
        <w:bidi/>
        <w:jc w:val="both"/>
        <w:rPr>
          <w:rFonts w:cs="David" w:hint="cs"/>
          <w:rtl/>
        </w:rPr>
      </w:pPr>
      <w:r w:rsidRPr="00600BB6">
        <w:rPr>
          <w:rFonts w:cs="David" w:hint="cs"/>
          <w:rtl/>
        </w:rPr>
        <w:tab/>
        <w:t xml:space="preserve">אני מציע שינמקו שניים ולא אחד. פה נלך לקראת האופוזיציה, למרות שאני חושב שזה הגיוני וסביר. אם כבר 25 חברי כנסת ביקשו, אז חבל להגביל לדובר אחד. אפשר לאפשר לשני אנשים לדבר. </w:t>
      </w:r>
    </w:p>
    <w:p w14:paraId="0B787413" w14:textId="77777777" w:rsidR="00600BB6" w:rsidRPr="00600BB6" w:rsidRDefault="00600BB6" w:rsidP="00600BB6">
      <w:pPr>
        <w:bidi/>
        <w:jc w:val="both"/>
        <w:rPr>
          <w:rFonts w:cs="David" w:hint="cs"/>
          <w:rtl/>
        </w:rPr>
      </w:pPr>
    </w:p>
    <w:p w14:paraId="2709B33A"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3A2D85FF" w14:textId="77777777" w:rsidR="00600BB6" w:rsidRPr="00600BB6" w:rsidRDefault="00600BB6" w:rsidP="00600BB6">
      <w:pPr>
        <w:bidi/>
        <w:jc w:val="both"/>
        <w:rPr>
          <w:rFonts w:cs="David" w:hint="cs"/>
          <w:rtl/>
        </w:rPr>
      </w:pPr>
    </w:p>
    <w:p w14:paraId="7F7A5DE0" w14:textId="77777777" w:rsidR="00600BB6" w:rsidRPr="00600BB6" w:rsidRDefault="00600BB6" w:rsidP="00600BB6">
      <w:pPr>
        <w:bidi/>
        <w:jc w:val="both"/>
        <w:rPr>
          <w:rFonts w:cs="David" w:hint="cs"/>
          <w:rtl/>
        </w:rPr>
      </w:pPr>
      <w:r w:rsidRPr="00600BB6">
        <w:rPr>
          <w:rFonts w:cs="David" w:hint="cs"/>
          <w:rtl/>
        </w:rPr>
        <w:tab/>
        <w:t xml:space="preserve"> בתוך 10 הדקות, כל אחד ידבר 5 דקות?</w:t>
      </w:r>
    </w:p>
    <w:p w14:paraId="14705D34" w14:textId="77777777" w:rsidR="00600BB6" w:rsidRPr="00600BB6" w:rsidRDefault="00600BB6" w:rsidP="00600BB6">
      <w:pPr>
        <w:bidi/>
        <w:jc w:val="both"/>
        <w:rPr>
          <w:rFonts w:cs="David" w:hint="cs"/>
          <w:rtl/>
        </w:rPr>
      </w:pPr>
    </w:p>
    <w:p w14:paraId="35B44D10"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0FD28FD" w14:textId="77777777" w:rsidR="00600BB6" w:rsidRPr="00600BB6" w:rsidRDefault="00600BB6" w:rsidP="00600BB6">
      <w:pPr>
        <w:bidi/>
        <w:jc w:val="both"/>
        <w:rPr>
          <w:rFonts w:cs="David" w:hint="cs"/>
          <w:u w:val="single"/>
          <w:rtl/>
        </w:rPr>
      </w:pPr>
    </w:p>
    <w:p w14:paraId="6B1A6B5E" w14:textId="77777777" w:rsidR="00600BB6" w:rsidRPr="00600BB6" w:rsidRDefault="00600BB6" w:rsidP="00600BB6">
      <w:pPr>
        <w:bidi/>
        <w:jc w:val="both"/>
        <w:rPr>
          <w:rFonts w:cs="David" w:hint="cs"/>
          <w:rtl/>
        </w:rPr>
      </w:pPr>
      <w:r w:rsidRPr="00600BB6">
        <w:rPr>
          <w:rFonts w:cs="David" w:hint="cs"/>
          <w:rtl/>
        </w:rPr>
        <w:tab/>
        <w:t xml:space="preserve">לא, להכפיל את הזמן. אני בא ממקום ענייני לחלוטין. כבר כינסו 25 חברי כנסת ישיבה, כבר הגיעו כולם לדיון, אז אתן לאחד לנאום כמה דקות ונלך הביתה? </w:t>
      </w:r>
    </w:p>
    <w:p w14:paraId="6F95DFD8" w14:textId="77777777" w:rsidR="00600BB6" w:rsidRPr="00600BB6" w:rsidRDefault="00600BB6" w:rsidP="00600BB6">
      <w:pPr>
        <w:bidi/>
        <w:jc w:val="both"/>
        <w:rPr>
          <w:rFonts w:cs="David" w:hint="cs"/>
          <w:rtl/>
        </w:rPr>
      </w:pPr>
    </w:p>
    <w:p w14:paraId="63B9547B" w14:textId="77777777" w:rsidR="00600BB6" w:rsidRPr="00600BB6" w:rsidRDefault="00600BB6" w:rsidP="00600BB6">
      <w:pPr>
        <w:bidi/>
        <w:jc w:val="both"/>
        <w:rPr>
          <w:rFonts w:cs="David" w:hint="cs"/>
          <w:rtl/>
        </w:rPr>
      </w:pPr>
      <w:r w:rsidRPr="00600BB6">
        <w:rPr>
          <w:rFonts w:cs="David" w:hint="cs"/>
          <w:rtl/>
        </w:rPr>
        <w:tab/>
        <w:t xml:space="preserve">לא ייתכן, בעיני לפחות </w:t>
      </w:r>
      <w:r w:rsidRPr="00600BB6">
        <w:rPr>
          <w:rFonts w:cs="David"/>
          <w:rtl/>
        </w:rPr>
        <w:t>–</w:t>
      </w:r>
      <w:r w:rsidRPr="00600BB6">
        <w:rPr>
          <w:rFonts w:cs="David" w:hint="cs"/>
          <w:rtl/>
        </w:rPr>
        <w:t xml:space="preserve"> וזה דבר שביקשתי להוסיף אותו ואני גם עומד עליו </w:t>
      </w:r>
      <w:r w:rsidRPr="00600BB6">
        <w:rPr>
          <w:rFonts w:cs="David"/>
          <w:rtl/>
        </w:rPr>
        <w:t>–</w:t>
      </w:r>
      <w:r w:rsidRPr="00600BB6">
        <w:rPr>
          <w:rFonts w:cs="David" w:hint="cs"/>
          <w:rtl/>
        </w:rPr>
        <w:t xml:space="preserve"> שיהיה מצב שבו אנשים יחתמו על כינוס, אני אבטל את החופשה או את מה שתכננתי לעשות, אגיע במיוחד ואמצא את עצמי באולם ריק. איך יכול להיות דבר כזה?</w:t>
      </w:r>
    </w:p>
    <w:p w14:paraId="57EAEBFE" w14:textId="77777777" w:rsidR="00600BB6" w:rsidRPr="00600BB6" w:rsidRDefault="00600BB6" w:rsidP="00600BB6">
      <w:pPr>
        <w:bidi/>
        <w:jc w:val="both"/>
        <w:rPr>
          <w:rFonts w:cs="David" w:hint="cs"/>
          <w:rtl/>
        </w:rPr>
      </w:pPr>
    </w:p>
    <w:p w14:paraId="6A6C4C08" w14:textId="77777777" w:rsidR="00600BB6" w:rsidRPr="00600BB6" w:rsidRDefault="00600BB6" w:rsidP="00600BB6">
      <w:pPr>
        <w:bidi/>
        <w:jc w:val="both"/>
        <w:rPr>
          <w:rFonts w:cs="David" w:hint="cs"/>
          <w:u w:val="single"/>
          <w:rtl/>
        </w:rPr>
      </w:pPr>
      <w:r w:rsidRPr="00600BB6">
        <w:rPr>
          <w:rFonts w:cs="David" w:hint="cs"/>
          <w:u w:val="single"/>
          <w:rtl/>
        </w:rPr>
        <w:t xml:space="preserve">רונית </w:t>
      </w:r>
      <w:proofErr w:type="spellStart"/>
      <w:r w:rsidRPr="00600BB6">
        <w:rPr>
          <w:rFonts w:cs="David" w:hint="cs"/>
          <w:u w:val="single"/>
          <w:rtl/>
        </w:rPr>
        <w:t>חייקין</w:t>
      </w:r>
      <w:proofErr w:type="spellEnd"/>
      <w:r w:rsidRPr="00600BB6">
        <w:rPr>
          <w:rFonts w:cs="David" w:hint="cs"/>
          <w:u w:val="single"/>
          <w:rtl/>
        </w:rPr>
        <w:t>-יעקובי:</w:t>
      </w:r>
    </w:p>
    <w:p w14:paraId="57ADCA2A" w14:textId="77777777" w:rsidR="00600BB6" w:rsidRPr="00600BB6" w:rsidRDefault="00600BB6" w:rsidP="00600BB6">
      <w:pPr>
        <w:bidi/>
        <w:jc w:val="both"/>
        <w:rPr>
          <w:rFonts w:cs="David" w:hint="cs"/>
          <w:rtl/>
        </w:rPr>
      </w:pPr>
    </w:p>
    <w:p w14:paraId="41317F61" w14:textId="77777777" w:rsidR="00600BB6" w:rsidRPr="00600BB6" w:rsidRDefault="00600BB6" w:rsidP="00600BB6">
      <w:pPr>
        <w:bidi/>
        <w:jc w:val="both"/>
        <w:rPr>
          <w:rFonts w:cs="David" w:hint="cs"/>
          <w:rtl/>
        </w:rPr>
      </w:pPr>
      <w:r w:rsidRPr="00600BB6">
        <w:rPr>
          <w:rFonts w:cs="David" w:hint="cs"/>
          <w:rtl/>
        </w:rPr>
        <w:tab/>
        <w:t xml:space="preserve"> נניח שאנחנו ביקשנו משהו ויושב-ראש הכנסת קבע שהדיון יהיה בעוד 30 יום, אז חלק מהנוכחים אינם. אתה רוצה שהם יחזרו בגלל שהוא קבע בעוד 30 יום?</w:t>
      </w:r>
    </w:p>
    <w:p w14:paraId="22F08914" w14:textId="77777777" w:rsidR="00600BB6" w:rsidRPr="00600BB6" w:rsidRDefault="00600BB6" w:rsidP="00600BB6">
      <w:pPr>
        <w:bidi/>
        <w:jc w:val="both"/>
        <w:rPr>
          <w:rFonts w:cs="David" w:hint="cs"/>
          <w:rtl/>
        </w:rPr>
      </w:pPr>
    </w:p>
    <w:p w14:paraId="00C779C5"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7F972233" w14:textId="77777777" w:rsidR="00600BB6" w:rsidRPr="00600BB6" w:rsidRDefault="00600BB6" w:rsidP="00600BB6">
      <w:pPr>
        <w:bidi/>
        <w:jc w:val="both"/>
        <w:rPr>
          <w:rFonts w:cs="David" w:hint="cs"/>
          <w:u w:val="single"/>
          <w:rtl/>
        </w:rPr>
      </w:pPr>
    </w:p>
    <w:p w14:paraId="6408021A" w14:textId="77777777" w:rsidR="00600BB6" w:rsidRPr="00600BB6" w:rsidRDefault="00600BB6" w:rsidP="00600BB6">
      <w:pPr>
        <w:bidi/>
        <w:jc w:val="both"/>
        <w:rPr>
          <w:rFonts w:cs="David" w:hint="cs"/>
          <w:rtl/>
        </w:rPr>
      </w:pPr>
      <w:r w:rsidRPr="00600BB6">
        <w:rPr>
          <w:rFonts w:cs="David" w:hint="cs"/>
          <w:rtl/>
        </w:rPr>
        <w:tab/>
        <w:t xml:space="preserve">הם ביקשו דיון. </w:t>
      </w:r>
    </w:p>
    <w:p w14:paraId="22458354" w14:textId="77777777" w:rsidR="00600BB6" w:rsidRPr="00600BB6" w:rsidRDefault="00600BB6" w:rsidP="00600BB6">
      <w:pPr>
        <w:bidi/>
        <w:jc w:val="both"/>
        <w:rPr>
          <w:rFonts w:cs="David" w:hint="cs"/>
          <w:rtl/>
        </w:rPr>
      </w:pPr>
    </w:p>
    <w:p w14:paraId="5FCBE5DC"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2C3E198A" w14:textId="77777777" w:rsidR="00600BB6" w:rsidRPr="00600BB6" w:rsidRDefault="00600BB6" w:rsidP="00600BB6">
      <w:pPr>
        <w:bidi/>
        <w:jc w:val="both"/>
        <w:rPr>
          <w:rFonts w:cs="David" w:hint="cs"/>
          <w:rtl/>
        </w:rPr>
      </w:pPr>
    </w:p>
    <w:p w14:paraId="65669D32" w14:textId="77777777" w:rsidR="00600BB6" w:rsidRPr="00600BB6" w:rsidRDefault="00600BB6" w:rsidP="00600BB6">
      <w:pPr>
        <w:bidi/>
        <w:jc w:val="both"/>
        <w:rPr>
          <w:rFonts w:cs="David" w:hint="cs"/>
          <w:rtl/>
        </w:rPr>
      </w:pPr>
      <w:r w:rsidRPr="00600BB6">
        <w:rPr>
          <w:rFonts w:cs="David" w:hint="cs"/>
          <w:rtl/>
        </w:rPr>
        <w:tab/>
        <w:t xml:space="preserve"> אני רוצה להתייעץ בנושא הזה עם יושב-ראש הכנסת. הנושא הזה הוא נושא של המתכונת הכללית שהכנסת עובדת לפיה, כי הנושא הזה יכול לעלות סביב העניין של 40 חתימות, הוא יכול לעלות סביב העניין הזה, הוא יכול לעלות סביב החתימות לקיום הצבעה שמית. אנחנו פועלים פה הרבה מאוד שנים לפי מתכונת מסוימת, וזה שינוי מאוד דרמטי במתכונת. </w:t>
      </w:r>
    </w:p>
    <w:p w14:paraId="2CA96DBE" w14:textId="77777777" w:rsidR="00600BB6" w:rsidRPr="00600BB6" w:rsidRDefault="00600BB6" w:rsidP="00600BB6">
      <w:pPr>
        <w:bidi/>
        <w:jc w:val="both"/>
        <w:rPr>
          <w:rFonts w:cs="David" w:hint="cs"/>
          <w:rtl/>
        </w:rPr>
      </w:pPr>
    </w:p>
    <w:p w14:paraId="7AE3DF0C"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12F0C513" w14:textId="77777777" w:rsidR="00600BB6" w:rsidRPr="00600BB6" w:rsidRDefault="00600BB6" w:rsidP="00600BB6">
      <w:pPr>
        <w:bidi/>
        <w:jc w:val="both"/>
        <w:rPr>
          <w:rFonts w:cs="David" w:hint="cs"/>
          <w:rtl/>
        </w:rPr>
      </w:pPr>
    </w:p>
    <w:p w14:paraId="39C52B2A" w14:textId="77777777" w:rsidR="00600BB6" w:rsidRPr="00600BB6" w:rsidRDefault="00600BB6" w:rsidP="00600BB6">
      <w:pPr>
        <w:bidi/>
        <w:jc w:val="both"/>
        <w:rPr>
          <w:rFonts w:cs="David" w:hint="cs"/>
          <w:rtl/>
        </w:rPr>
      </w:pPr>
      <w:r w:rsidRPr="00600BB6">
        <w:rPr>
          <w:rFonts w:cs="David" w:hint="cs"/>
          <w:rtl/>
        </w:rPr>
        <w:tab/>
        <w:t xml:space="preserve"> את זה לא הציעה ועדת רשף חן. </w:t>
      </w:r>
    </w:p>
    <w:p w14:paraId="5C15CC1D" w14:textId="77777777" w:rsidR="00600BB6" w:rsidRPr="00600BB6" w:rsidRDefault="00600BB6" w:rsidP="00600BB6">
      <w:pPr>
        <w:bidi/>
        <w:jc w:val="both"/>
        <w:rPr>
          <w:rFonts w:cs="David" w:hint="cs"/>
          <w:rtl/>
        </w:rPr>
      </w:pPr>
    </w:p>
    <w:p w14:paraId="4B4456EA"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17C73BCE" w14:textId="77777777" w:rsidR="00600BB6" w:rsidRPr="00600BB6" w:rsidRDefault="00600BB6" w:rsidP="00600BB6">
      <w:pPr>
        <w:bidi/>
        <w:jc w:val="both"/>
        <w:rPr>
          <w:rFonts w:cs="David" w:hint="cs"/>
          <w:rtl/>
        </w:rPr>
      </w:pPr>
    </w:p>
    <w:p w14:paraId="514E1DC9" w14:textId="77777777" w:rsidR="00600BB6" w:rsidRPr="00600BB6" w:rsidRDefault="00600BB6" w:rsidP="00600BB6">
      <w:pPr>
        <w:bidi/>
        <w:jc w:val="both"/>
        <w:rPr>
          <w:rFonts w:cs="David" w:hint="cs"/>
          <w:rtl/>
        </w:rPr>
      </w:pPr>
      <w:r w:rsidRPr="00600BB6">
        <w:rPr>
          <w:rFonts w:cs="David" w:hint="cs"/>
          <w:rtl/>
        </w:rPr>
        <w:tab/>
        <w:t xml:space="preserve"> זו הצעה חדשה. בכנסת הקודמת, כשניסינו להעלות את הנושא הזה אגב עניינים אחרים שלא קשורים לעניין הזה, </w:t>
      </w:r>
      <w:proofErr w:type="spellStart"/>
      <w:r w:rsidRPr="00600BB6">
        <w:rPr>
          <w:rFonts w:cs="David" w:hint="cs"/>
          <w:rtl/>
        </w:rPr>
        <w:t>היתה</w:t>
      </w:r>
      <w:proofErr w:type="spellEnd"/>
      <w:r w:rsidRPr="00600BB6">
        <w:rPr>
          <w:rFonts w:cs="David" w:hint="cs"/>
          <w:rtl/>
        </w:rPr>
        <w:t xml:space="preserve"> התנגדות מקיר לקיר לשינוי הקונספט שהכנסת עובדת לפיו. אני מציע על העניין הזה לקיים דיון במתכונת רחבה יותר וגם לשמוע את העמדה של היושב-ראש, שהוא נקרע לדעתי בין היותו חבר כנסת ויושב-ראש, מישהו שנמצא פה כל הזמן, לבין המודעות </w:t>
      </w:r>
      <w:proofErr w:type="spellStart"/>
      <w:r w:rsidRPr="00600BB6">
        <w:rPr>
          <w:rFonts w:cs="David" w:hint="cs"/>
          <w:rtl/>
        </w:rPr>
        <w:t>לאיך</w:t>
      </w:r>
      <w:proofErr w:type="spellEnd"/>
      <w:r w:rsidRPr="00600BB6">
        <w:rPr>
          <w:rFonts w:cs="David" w:hint="cs"/>
          <w:rtl/>
        </w:rPr>
        <w:t xml:space="preserve"> הכנסת עובדת כל השנים. זה שינוי מאוד דרמטי. </w:t>
      </w:r>
    </w:p>
    <w:p w14:paraId="3CD97A97" w14:textId="77777777" w:rsidR="00600BB6" w:rsidRPr="00600BB6" w:rsidRDefault="00600BB6" w:rsidP="00600BB6">
      <w:pPr>
        <w:bidi/>
        <w:jc w:val="both"/>
        <w:rPr>
          <w:rFonts w:cs="David" w:hint="cs"/>
          <w:rtl/>
        </w:rPr>
      </w:pPr>
    </w:p>
    <w:p w14:paraId="7E40D323"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17F0CF37" w14:textId="77777777" w:rsidR="00600BB6" w:rsidRPr="00600BB6" w:rsidRDefault="00600BB6" w:rsidP="00600BB6">
      <w:pPr>
        <w:bidi/>
        <w:jc w:val="both"/>
        <w:rPr>
          <w:rFonts w:cs="David" w:hint="cs"/>
          <w:rtl/>
        </w:rPr>
      </w:pPr>
    </w:p>
    <w:p w14:paraId="0C4A413B" w14:textId="77777777" w:rsidR="00600BB6" w:rsidRPr="00600BB6" w:rsidRDefault="00600BB6" w:rsidP="00600BB6">
      <w:pPr>
        <w:bidi/>
        <w:jc w:val="both"/>
        <w:rPr>
          <w:rFonts w:cs="David" w:hint="cs"/>
          <w:rtl/>
        </w:rPr>
      </w:pPr>
      <w:r w:rsidRPr="00600BB6">
        <w:rPr>
          <w:rFonts w:cs="David" w:hint="cs"/>
          <w:rtl/>
        </w:rPr>
        <w:tab/>
        <w:t xml:space="preserve"> אתה צודק שהרחבת הכלל הזה למקרים אחרים, כמו למשל 40 חתימות, זה שינוי דרמטי שדורש דיון מסודר בוועדת הכנסת, אולי ככותרת אפילו שכל אחד ידע מראש שזה נדון ולא יבוא בטענות שהגניבו אגב תיקונים טכניים משהו מאוד מהותי. </w:t>
      </w:r>
    </w:p>
    <w:p w14:paraId="17B53C84" w14:textId="77777777" w:rsidR="00600BB6" w:rsidRPr="00600BB6" w:rsidRDefault="00600BB6" w:rsidP="00600BB6">
      <w:pPr>
        <w:bidi/>
        <w:jc w:val="both"/>
        <w:rPr>
          <w:rFonts w:cs="David" w:hint="cs"/>
          <w:rtl/>
        </w:rPr>
      </w:pPr>
    </w:p>
    <w:p w14:paraId="1EDF63C1" w14:textId="77777777" w:rsidR="00600BB6" w:rsidRPr="00600BB6" w:rsidRDefault="00600BB6" w:rsidP="00600BB6">
      <w:pPr>
        <w:bidi/>
        <w:jc w:val="both"/>
        <w:rPr>
          <w:rFonts w:cs="David" w:hint="cs"/>
          <w:rtl/>
        </w:rPr>
      </w:pPr>
      <w:r w:rsidRPr="00600BB6">
        <w:rPr>
          <w:rFonts w:cs="David" w:hint="cs"/>
          <w:rtl/>
        </w:rPr>
        <w:tab/>
        <w:t xml:space="preserve">בנושא של הפגרה, אני מציע להפריד בין שני המקרים. כי כינוס הכנסת בפגרה על-ידי 25 חתימות זה מעשה די אלים מבחינת ההשלכות. תיאר את זה חבר הכנסת </w:t>
      </w:r>
      <w:proofErr w:type="spellStart"/>
      <w:r w:rsidRPr="00600BB6">
        <w:rPr>
          <w:rFonts w:cs="David" w:hint="cs"/>
          <w:rtl/>
        </w:rPr>
        <w:t>לוין</w:t>
      </w:r>
      <w:proofErr w:type="spellEnd"/>
      <w:r w:rsidRPr="00600BB6">
        <w:rPr>
          <w:rFonts w:cs="David" w:hint="cs"/>
          <w:rtl/>
        </w:rPr>
        <w:t xml:space="preserve"> על כולם, קואליציה ואופוזיציה. הפגרה כשמה כן היא, אנשים לא מרגישים מחויבים להצבעות. אז באים 25 חברי כנסת ואומרים: הנושא הוא מספיק חשוב כדי לחרוג מעיקרון הפגרה ולגרום לכולם להתכנס. בדרך כלל כשהנושא הוא מספיק חשוב, אז הוא חשוב לכולם, גם לאלה שלא ביקשו את הדיון. יכול להיות שהם בעמדה הפוכה, אבל חשוב להם להביא את עמדתם לידי ביטוי, גם אם זה לא חקיקה. במצב כזה, 120 חברי כנסת משנים את התוכניות שלהם, שנבנו מראש, וכולם רצים לבניין, לא משנה באיזה קצב, אם זה תוך התרעה של 30 יום או תוך התרעה של יומיים. </w:t>
      </w:r>
    </w:p>
    <w:p w14:paraId="7B02A7BF" w14:textId="77777777" w:rsidR="00600BB6" w:rsidRPr="00600BB6" w:rsidRDefault="00600BB6" w:rsidP="00600BB6">
      <w:pPr>
        <w:bidi/>
        <w:jc w:val="both"/>
        <w:rPr>
          <w:rFonts w:cs="David" w:hint="cs"/>
          <w:rtl/>
        </w:rPr>
      </w:pPr>
    </w:p>
    <w:p w14:paraId="2FEA32EA"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46AFFD78" w14:textId="77777777" w:rsidR="00600BB6" w:rsidRPr="00600BB6" w:rsidRDefault="00600BB6" w:rsidP="00600BB6">
      <w:pPr>
        <w:bidi/>
        <w:jc w:val="both"/>
        <w:rPr>
          <w:rFonts w:cs="David" w:hint="cs"/>
          <w:rtl/>
        </w:rPr>
      </w:pPr>
    </w:p>
    <w:p w14:paraId="689BC2DA" w14:textId="77777777" w:rsidR="00600BB6" w:rsidRPr="00600BB6" w:rsidRDefault="00600BB6" w:rsidP="00600BB6">
      <w:pPr>
        <w:bidi/>
        <w:jc w:val="both"/>
        <w:rPr>
          <w:rFonts w:cs="David" w:hint="cs"/>
          <w:rtl/>
        </w:rPr>
      </w:pPr>
      <w:r w:rsidRPr="00600BB6">
        <w:rPr>
          <w:rFonts w:cs="David" w:hint="cs"/>
          <w:rtl/>
        </w:rPr>
        <w:tab/>
        <w:t xml:space="preserve"> אבל אני דווקא יכול להציג את התזה ההפוכה ולומר שדווקא בענייני שגרה, הנחת העבודה היא שכולם נמצאים פה. ואז למה שנקבל שחתמו 40 חתימות בשגרת הפעילות וחברי כנסת שחתמו לא נמצאים כאן בכלל?</w:t>
      </w:r>
    </w:p>
    <w:p w14:paraId="3A8F125E" w14:textId="77777777" w:rsidR="00600BB6" w:rsidRPr="00600BB6" w:rsidRDefault="00600BB6" w:rsidP="00600BB6">
      <w:pPr>
        <w:bidi/>
        <w:jc w:val="both"/>
        <w:rPr>
          <w:rFonts w:cs="David" w:hint="cs"/>
          <w:rtl/>
        </w:rPr>
      </w:pPr>
    </w:p>
    <w:p w14:paraId="1DC06C94"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7A1227BA" w14:textId="77777777" w:rsidR="00600BB6" w:rsidRPr="00600BB6" w:rsidRDefault="00600BB6" w:rsidP="00600BB6">
      <w:pPr>
        <w:bidi/>
        <w:jc w:val="both"/>
        <w:rPr>
          <w:rFonts w:cs="David" w:hint="cs"/>
          <w:rtl/>
        </w:rPr>
      </w:pPr>
    </w:p>
    <w:p w14:paraId="258B1317" w14:textId="77777777" w:rsidR="00600BB6" w:rsidRPr="00600BB6" w:rsidRDefault="00600BB6" w:rsidP="00600BB6">
      <w:pPr>
        <w:bidi/>
        <w:jc w:val="both"/>
        <w:rPr>
          <w:rFonts w:cs="David" w:hint="cs"/>
          <w:rtl/>
        </w:rPr>
      </w:pPr>
      <w:r w:rsidRPr="00600BB6">
        <w:rPr>
          <w:rFonts w:cs="David" w:hint="cs"/>
          <w:rtl/>
        </w:rPr>
        <w:tab/>
        <w:t xml:space="preserve"> מה שאתה אומר זה נושא לדיון. אני אגב בעמדה שגם ב-40 חתימות זה מביש מה שקורה, אבל נשים את זה בצד. זאת שאלה אחרת. פה ההשפעה על סדרי עבודת הכנסת היא מאוד דרמטית. </w:t>
      </w:r>
    </w:p>
    <w:p w14:paraId="63683165" w14:textId="77777777" w:rsidR="00600BB6" w:rsidRPr="00600BB6" w:rsidRDefault="00600BB6" w:rsidP="00600BB6">
      <w:pPr>
        <w:bidi/>
        <w:jc w:val="both"/>
        <w:rPr>
          <w:rFonts w:cs="David" w:hint="cs"/>
          <w:rtl/>
        </w:rPr>
      </w:pPr>
    </w:p>
    <w:p w14:paraId="2F3BD9F1"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2624BBC2" w14:textId="77777777" w:rsidR="00600BB6" w:rsidRPr="00600BB6" w:rsidRDefault="00600BB6" w:rsidP="00600BB6">
      <w:pPr>
        <w:bidi/>
        <w:jc w:val="both"/>
        <w:rPr>
          <w:rFonts w:cs="David" w:hint="cs"/>
          <w:rtl/>
        </w:rPr>
      </w:pPr>
    </w:p>
    <w:p w14:paraId="6A43C6B5" w14:textId="77777777" w:rsidR="00600BB6" w:rsidRPr="00600BB6" w:rsidRDefault="00600BB6" w:rsidP="00600BB6">
      <w:pPr>
        <w:bidi/>
        <w:jc w:val="both"/>
        <w:rPr>
          <w:rFonts w:cs="David" w:hint="cs"/>
          <w:rtl/>
        </w:rPr>
      </w:pPr>
      <w:r w:rsidRPr="00600BB6">
        <w:rPr>
          <w:rFonts w:cs="David" w:hint="cs"/>
          <w:rtl/>
        </w:rPr>
        <w:tab/>
        <w:t xml:space="preserve"> אם כי יש פה גם נסיבות לקולא, כי מועד הכינוס לא תלוי באותם חברי כנסת שחותמים על הבקשה. תלוי ביושב-ראש, ולפעמים גם יכול להיות פער משמעותי. בכנסת הקודמת היו פערים לא קטנים בין מועדי הבקשות לבין מועדי הכינוסים. </w:t>
      </w:r>
    </w:p>
    <w:p w14:paraId="452B07AA" w14:textId="77777777" w:rsidR="00600BB6" w:rsidRPr="00600BB6" w:rsidRDefault="00600BB6" w:rsidP="00600BB6">
      <w:pPr>
        <w:bidi/>
        <w:jc w:val="both"/>
        <w:rPr>
          <w:rFonts w:cs="David" w:hint="cs"/>
          <w:rtl/>
        </w:rPr>
      </w:pPr>
    </w:p>
    <w:p w14:paraId="1ED1CC8B"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71A0A46B" w14:textId="77777777" w:rsidR="00600BB6" w:rsidRPr="00600BB6" w:rsidRDefault="00600BB6" w:rsidP="00600BB6">
      <w:pPr>
        <w:bidi/>
        <w:jc w:val="both"/>
        <w:rPr>
          <w:rFonts w:cs="David" w:hint="cs"/>
          <w:rtl/>
        </w:rPr>
      </w:pPr>
    </w:p>
    <w:p w14:paraId="3AD0985B" w14:textId="77777777" w:rsidR="00600BB6" w:rsidRPr="00600BB6" w:rsidRDefault="00600BB6" w:rsidP="00600BB6">
      <w:pPr>
        <w:bidi/>
        <w:jc w:val="both"/>
        <w:rPr>
          <w:rFonts w:cs="David" w:hint="cs"/>
          <w:rtl/>
        </w:rPr>
      </w:pPr>
      <w:r w:rsidRPr="00600BB6">
        <w:rPr>
          <w:rFonts w:cs="David" w:hint="cs"/>
          <w:rtl/>
        </w:rPr>
        <w:tab/>
        <w:t xml:space="preserve"> אז אתה יכול לשכלל את הדרישה שלי, יריב. אתה יכול לאפשר שברגע שיושב-ראש מציע תאריך, עדיין יצטרכו נוכחות של 25 חברי כנסת, אבל לאו דווקא אותם שהציעו את הבקשה מראש. </w:t>
      </w:r>
    </w:p>
    <w:p w14:paraId="6F719BB8" w14:textId="77777777" w:rsidR="00600BB6" w:rsidRPr="00600BB6" w:rsidRDefault="00600BB6" w:rsidP="00600BB6">
      <w:pPr>
        <w:bidi/>
        <w:jc w:val="both"/>
        <w:rPr>
          <w:rFonts w:cs="David" w:hint="cs"/>
          <w:rtl/>
        </w:rPr>
      </w:pPr>
    </w:p>
    <w:p w14:paraId="746FD8AD"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01D8685A" w14:textId="77777777" w:rsidR="00600BB6" w:rsidRPr="00600BB6" w:rsidRDefault="00600BB6" w:rsidP="00600BB6">
      <w:pPr>
        <w:bidi/>
        <w:jc w:val="both"/>
        <w:rPr>
          <w:rFonts w:cs="David" w:hint="cs"/>
          <w:rtl/>
        </w:rPr>
      </w:pPr>
    </w:p>
    <w:p w14:paraId="6627EFC7" w14:textId="77777777" w:rsidR="00600BB6" w:rsidRPr="00600BB6" w:rsidRDefault="00600BB6" w:rsidP="00600BB6">
      <w:pPr>
        <w:bidi/>
        <w:jc w:val="both"/>
        <w:rPr>
          <w:rFonts w:cs="David" w:hint="cs"/>
          <w:rtl/>
        </w:rPr>
      </w:pPr>
      <w:r w:rsidRPr="00600BB6">
        <w:rPr>
          <w:rFonts w:cs="David" w:hint="cs"/>
          <w:rtl/>
        </w:rPr>
        <w:tab/>
        <w:t xml:space="preserve"> אבל אין לנו היום חובת  נוכחות בחוקי יסוד. אנחנו יכולים לקבל חוק יסוד ברוב של שניים נגד אחד. אז בסוף דווקא בהצעה לסדר בפגרה אנחנו מבקשים חובת נוכחות?</w:t>
      </w:r>
    </w:p>
    <w:p w14:paraId="25269025" w14:textId="77777777" w:rsidR="00600BB6" w:rsidRPr="00600BB6" w:rsidRDefault="00600BB6" w:rsidP="00600BB6">
      <w:pPr>
        <w:bidi/>
        <w:jc w:val="both"/>
        <w:rPr>
          <w:rFonts w:cs="David" w:hint="cs"/>
          <w:rtl/>
        </w:rPr>
      </w:pPr>
    </w:p>
    <w:p w14:paraId="5374A6AB"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3D2AD60C" w14:textId="77777777" w:rsidR="00600BB6" w:rsidRPr="00600BB6" w:rsidRDefault="00600BB6" w:rsidP="00600BB6">
      <w:pPr>
        <w:bidi/>
        <w:jc w:val="both"/>
        <w:rPr>
          <w:rFonts w:cs="David" w:hint="cs"/>
          <w:rtl/>
        </w:rPr>
      </w:pPr>
    </w:p>
    <w:p w14:paraId="2F6261BA" w14:textId="77777777" w:rsidR="00600BB6" w:rsidRPr="00600BB6" w:rsidRDefault="00600BB6" w:rsidP="00600BB6">
      <w:pPr>
        <w:bidi/>
        <w:jc w:val="both"/>
        <w:rPr>
          <w:rFonts w:cs="David" w:hint="cs"/>
          <w:rtl/>
        </w:rPr>
      </w:pPr>
      <w:r w:rsidRPr="00600BB6">
        <w:rPr>
          <w:rFonts w:cs="David" w:hint="cs"/>
          <w:rtl/>
        </w:rPr>
        <w:tab/>
        <w:t xml:space="preserve"> זו לא חובת נוכחות, הכינוס לא יתקיים פשוט. </w:t>
      </w:r>
    </w:p>
    <w:p w14:paraId="6C4BEE77" w14:textId="77777777" w:rsidR="00600BB6" w:rsidRPr="00600BB6" w:rsidRDefault="00600BB6" w:rsidP="00600BB6">
      <w:pPr>
        <w:bidi/>
        <w:jc w:val="both"/>
        <w:rPr>
          <w:rFonts w:cs="David" w:hint="cs"/>
          <w:rtl/>
        </w:rPr>
      </w:pPr>
    </w:p>
    <w:p w14:paraId="38083987"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2E93B1E8" w14:textId="77777777" w:rsidR="00600BB6" w:rsidRPr="00600BB6" w:rsidRDefault="00600BB6" w:rsidP="00600BB6">
      <w:pPr>
        <w:bidi/>
        <w:jc w:val="both"/>
        <w:rPr>
          <w:rFonts w:cs="David" w:hint="cs"/>
          <w:rtl/>
        </w:rPr>
      </w:pPr>
    </w:p>
    <w:p w14:paraId="731CDE28" w14:textId="77777777" w:rsidR="00600BB6" w:rsidRPr="00600BB6" w:rsidRDefault="00600BB6" w:rsidP="00600BB6">
      <w:pPr>
        <w:bidi/>
        <w:jc w:val="both"/>
        <w:rPr>
          <w:rFonts w:cs="David" w:hint="cs"/>
          <w:rtl/>
        </w:rPr>
      </w:pPr>
      <w:r w:rsidRPr="00600BB6">
        <w:rPr>
          <w:rFonts w:cs="David" w:hint="cs"/>
          <w:rtl/>
        </w:rPr>
        <w:tab/>
        <w:t xml:space="preserve"> אתה מעניש את אלה שבאו. </w:t>
      </w:r>
    </w:p>
    <w:p w14:paraId="35838C4F" w14:textId="77777777" w:rsidR="00600BB6" w:rsidRPr="00600BB6" w:rsidRDefault="00600BB6" w:rsidP="00600BB6">
      <w:pPr>
        <w:bidi/>
        <w:jc w:val="both"/>
        <w:rPr>
          <w:rFonts w:cs="David" w:hint="cs"/>
          <w:rtl/>
        </w:rPr>
      </w:pPr>
    </w:p>
    <w:p w14:paraId="12AA7C35"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316BB800" w14:textId="77777777" w:rsidR="00600BB6" w:rsidRPr="00600BB6" w:rsidRDefault="00600BB6" w:rsidP="00600BB6">
      <w:pPr>
        <w:bidi/>
        <w:jc w:val="both"/>
        <w:rPr>
          <w:rFonts w:cs="David" w:hint="cs"/>
          <w:rtl/>
        </w:rPr>
      </w:pPr>
    </w:p>
    <w:p w14:paraId="0C7E9B10" w14:textId="77777777" w:rsidR="00600BB6" w:rsidRPr="00600BB6" w:rsidRDefault="00600BB6" w:rsidP="00600BB6">
      <w:pPr>
        <w:bidi/>
        <w:jc w:val="both"/>
        <w:rPr>
          <w:rFonts w:cs="David" w:hint="cs"/>
          <w:rtl/>
        </w:rPr>
      </w:pPr>
      <w:r w:rsidRPr="00600BB6">
        <w:rPr>
          <w:rFonts w:cs="David" w:hint="cs"/>
          <w:rtl/>
        </w:rPr>
        <w:tab/>
        <w:t xml:space="preserve"> לא. אף אחד פה לא יקרא לסדר. זה כמו דברים שדנתם בהם בזמנו, של הסרת חתימות, שאפילו ועדת האתיקה הזדקקה אליהם. זה ברור לי שכאשר מישהו דרש כינוס היום ויושב-ראש הכנסת אומר שזה יהיה בעוד חודש, אי-אפשר לבוא בטענות למי שדרש כשהוא אומר שהוא לא יכול להיות. זה הגיוני. מצד שני, אני חושב שברגע שמוצע המועד לכינוס ולא נמצאים 25 חברי כנסת שחותמים שהם מתכוונים להיות, הגיוני מאוד שהכינוס יתבטל. כי אם אין 25 שבאמת רוצים ומוצע תאריך, אז זה לא מספיק חשוב. לא הגיוני לכנס את כולם ולהזעיק את כולם. לכן אני אומר שזה לא חייב להיות אותם 25, שיהיו אחרים, אבל שיוכח שברגע שנקבע המועד יש 25 שעדיין עומדים על הדרישה ומתחייבים להיות שם. אם לא יהיו שם, זו כבר שאלה אחרת מה הסנקציות, כמו הסרת חתימות, כמו עוד הרבה דברים אחרים שהכנסת דנה מה עושים במצב שחבר כנסת לא רציני בכוונותיו. אבל לפחות שתהיה איזושהי הצהרת רצינות משמעותית. בעניין של הפגרה, נראה לי מאוד מהותי בהתחשב איך זה משפיע על כל 120 חברי הכנסת. בעיני זו דרישה מאוד מינימליסטית, אם אתה מבקש שלפחות בזמן הדיון יימצאו 25 חברי כנסת כלשהם שרוצים את זה. </w:t>
      </w:r>
    </w:p>
    <w:p w14:paraId="700F7E17" w14:textId="77777777" w:rsidR="00600BB6" w:rsidRPr="00600BB6" w:rsidRDefault="00600BB6" w:rsidP="00600BB6">
      <w:pPr>
        <w:bidi/>
        <w:jc w:val="both"/>
        <w:rPr>
          <w:rFonts w:cs="David" w:hint="cs"/>
          <w:rtl/>
        </w:rPr>
      </w:pPr>
    </w:p>
    <w:p w14:paraId="1D652AEC"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4D2C6F3C" w14:textId="77777777" w:rsidR="00600BB6" w:rsidRPr="00600BB6" w:rsidRDefault="00600BB6" w:rsidP="00600BB6">
      <w:pPr>
        <w:bidi/>
        <w:jc w:val="both"/>
        <w:rPr>
          <w:rFonts w:cs="David" w:hint="cs"/>
          <w:rtl/>
        </w:rPr>
      </w:pPr>
    </w:p>
    <w:p w14:paraId="3CB41FEC" w14:textId="77777777" w:rsidR="00600BB6" w:rsidRPr="00600BB6" w:rsidRDefault="00600BB6" w:rsidP="00600BB6">
      <w:pPr>
        <w:bidi/>
        <w:jc w:val="both"/>
        <w:rPr>
          <w:rFonts w:cs="David" w:hint="cs"/>
          <w:rtl/>
        </w:rPr>
      </w:pPr>
      <w:r w:rsidRPr="00600BB6">
        <w:rPr>
          <w:rFonts w:cs="David" w:hint="cs"/>
          <w:rtl/>
        </w:rPr>
        <w:tab/>
        <w:t xml:space="preserve"> רצוי שיהיו פה נציגים של סיעות האופוזיציה כשאנחנו מחליטים על זה. </w:t>
      </w:r>
    </w:p>
    <w:p w14:paraId="65397361" w14:textId="77777777" w:rsidR="00600BB6" w:rsidRPr="00600BB6" w:rsidRDefault="00600BB6" w:rsidP="00600BB6">
      <w:pPr>
        <w:bidi/>
        <w:jc w:val="both"/>
        <w:rPr>
          <w:rFonts w:cs="David" w:hint="cs"/>
          <w:rtl/>
        </w:rPr>
      </w:pPr>
    </w:p>
    <w:p w14:paraId="680C377D"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7B99BCA" w14:textId="77777777" w:rsidR="00600BB6" w:rsidRPr="00600BB6" w:rsidRDefault="00600BB6" w:rsidP="00600BB6">
      <w:pPr>
        <w:bidi/>
        <w:jc w:val="both"/>
        <w:rPr>
          <w:rFonts w:cs="David" w:hint="cs"/>
          <w:u w:val="single"/>
          <w:rtl/>
        </w:rPr>
      </w:pPr>
    </w:p>
    <w:p w14:paraId="669A6501" w14:textId="77777777" w:rsidR="00600BB6" w:rsidRPr="00600BB6" w:rsidRDefault="00600BB6" w:rsidP="00600BB6">
      <w:pPr>
        <w:bidi/>
        <w:jc w:val="both"/>
        <w:rPr>
          <w:rFonts w:cs="David" w:hint="cs"/>
          <w:rtl/>
        </w:rPr>
      </w:pPr>
      <w:r w:rsidRPr="00600BB6">
        <w:rPr>
          <w:rFonts w:cs="David" w:hint="cs"/>
          <w:rtl/>
        </w:rPr>
        <w:tab/>
        <w:t xml:space="preserve">אני בכוונה מקיים את הישיבות האלה במליאת הוועדה, כדי לאפשר לכולם לבוא. הישיבות מתקיימות כולן ביום שלישי, שהוא יום עבודת כנסת, ולא בימי ראשון ולא בימי חמישי. כולן מתקיימות באותה שעה, בכל שבוע. הכול נמסר מראש. יושבים פה גם נציגים של הנהלות הסיעות, של חלק מהסיעות לפחות, שאני גם מאפשר להם להשתתף בדיון והם תורמים את תרומתם לדיון. מבחינתי אני מאפשר להם לדבר בכל עניין שהם רוצים, ללא שום הגבלה. אני לא יכול להיות אחראי לזה שאנשים לא רוצים לבוא, ואני לא יכול לנהל ועדה על הבסיס הזה שאמתין שאנשים יואילו בטובם להגיע. אי-אפשר לעבוד כך. אני חושב שבהחלט ראוי שנשמע את עמדת היושב-ראש. צריך למצוא איזשהו מנגנון שיביא לידי ביטוי את העובדה שאם אדם חתם על בקשה לכינוס, גם ראוי שישתתף בו ולא ייעדר ממנו, כאשר הוא מביא לצורך הכינוס הזה אחרים באופן מיוחד. וזה ההבדל המהותי בעיני. זאת אומרת, אדם הגיש הצעה, החליט שהיא לא מספיק חשובה לו מכדי שהוא יבוא לדיון, אז לא יבוא. אבל כאשר מתכנסים כולם באופן מיוחד לצורך עניין שאדם הציע אותו, והוא פשוט לא מגיע, אני חושב שזה דבר שצריך לבוא לידי ביטוי בתוך הקוד האתי כסנקציה אתית. אבל עצם החובה, להבדיל מהסנקציות לגביה, צריכה להיות קבועה בתקנון, כי אחרת לא הפרת שום דבר. אני חושב שהאמירה העקרונית שאומרת: חתמת על הכינוס, תגיע </w:t>
      </w:r>
      <w:r w:rsidRPr="00600BB6">
        <w:rPr>
          <w:rFonts w:cs="David"/>
          <w:rtl/>
        </w:rPr>
        <w:t>–</w:t>
      </w:r>
      <w:r w:rsidRPr="00600BB6">
        <w:rPr>
          <w:rFonts w:cs="David" w:hint="cs"/>
          <w:rtl/>
        </w:rPr>
        <w:t xml:space="preserve"> האמירה הזאת חייבת להיות. אגב, אני בהחלט חושב שאפשר כן ללכת בדרך ביניים מסוימת, והיא שלאחר שאנשים ביקשו לדיון 25 חתימות והודיע היושב-ראש את מועד הדיון, הם יהיו רשאים, מי מביניהם שלא יכול לבוא, להודיע על כך. </w:t>
      </w:r>
    </w:p>
    <w:p w14:paraId="4C21C249" w14:textId="77777777" w:rsidR="00600BB6" w:rsidRPr="00600BB6" w:rsidRDefault="00600BB6" w:rsidP="00600BB6">
      <w:pPr>
        <w:bidi/>
        <w:jc w:val="both"/>
        <w:rPr>
          <w:rFonts w:cs="David" w:hint="cs"/>
          <w:rtl/>
        </w:rPr>
      </w:pPr>
    </w:p>
    <w:p w14:paraId="46274C13"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6C9E61C5" w14:textId="77777777" w:rsidR="00600BB6" w:rsidRPr="00600BB6" w:rsidRDefault="00600BB6" w:rsidP="00600BB6">
      <w:pPr>
        <w:bidi/>
        <w:jc w:val="both"/>
        <w:rPr>
          <w:rFonts w:cs="David" w:hint="cs"/>
          <w:rtl/>
        </w:rPr>
      </w:pPr>
    </w:p>
    <w:p w14:paraId="1319BFD9" w14:textId="77777777" w:rsidR="00600BB6" w:rsidRPr="00600BB6" w:rsidRDefault="00600BB6" w:rsidP="00600BB6">
      <w:pPr>
        <w:bidi/>
        <w:jc w:val="both"/>
        <w:rPr>
          <w:rFonts w:cs="David" w:hint="cs"/>
          <w:rtl/>
        </w:rPr>
      </w:pPr>
      <w:r w:rsidRPr="00600BB6">
        <w:rPr>
          <w:rFonts w:cs="David" w:hint="cs"/>
          <w:rtl/>
        </w:rPr>
        <w:tab/>
        <w:t xml:space="preserve"> שמסירים את החתימות למעשה. </w:t>
      </w:r>
    </w:p>
    <w:p w14:paraId="5DE1B648" w14:textId="77777777" w:rsidR="00600BB6" w:rsidRPr="00600BB6" w:rsidRDefault="00600BB6" w:rsidP="00600BB6">
      <w:pPr>
        <w:bidi/>
        <w:jc w:val="both"/>
        <w:rPr>
          <w:rFonts w:cs="David" w:hint="cs"/>
          <w:rtl/>
        </w:rPr>
      </w:pPr>
    </w:p>
    <w:p w14:paraId="371AC8D1"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996B98B" w14:textId="77777777" w:rsidR="00600BB6" w:rsidRPr="00600BB6" w:rsidRDefault="00600BB6" w:rsidP="00600BB6">
      <w:pPr>
        <w:bidi/>
        <w:jc w:val="both"/>
        <w:rPr>
          <w:rFonts w:cs="David" w:hint="cs"/>
          <w:u w:val="single"/>
          <w:rtl/>
        </w:rPr>
      </w:pPr>
    </w:p>
    <w:p w14:paraId="4658C524" w14:textId="77777777" w:rsidR="00600BB6" w:rsidRPr="00600BB6" w:rsidRDefault="00600BB6" w:rsidP="00600BB6">
      <w:pPr>
        <w:bidi/>
        <w:jc w:val="both"/>
        <w:rPr>
          <w:rFonts w:cs="David" w:hint="cs"/>
          <w:rtl/>
        </w:rPr>
      </w:pPr>
      <w:r w:rsidRPr="00600BB6">
        <w:rPr>
          <w:rFonts w:cs="David" w:hint="cs"/>
          <w:rtl/>
        </w:rPr>
        <w:tab/>
        <w:t xml:space="preserve">הוא מסיר את החתימה הטכנית. כלומר, הוא לא מסיר את עצם טענתו שצריך לדון, אבל הוא מודיע שמכיוון שיש לו בעיה להגיע במועד המסוים הזה, הוא לא יוכל לבוא. </w:t>
      </w:r>
    </w:p>
    <w:p w14:paraId="568FC008" w14:textId="77777777" w:rsidR="00600BB6" w:rsidRPr="00600BB6" w:rsidRDefault="00600BB6" w:rsidP="00600BB6">
      <w:pPr>
        <w:bidi/>
        <w:jc w:val="both"/>
        <w:rPr>
          <w:rFonts w:cs="David" w:hint="cs"/>
          <w:rtl/>
        </w:rPr>
      </w:pPr>
    </w:p>
    <w:p w14:paraId="63C6D775"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5E449A90" w14:textId="77777777" w:rsidR="00600BB6" w:rsidRPr="00600BB6" w:rsidRDefault="00600BB6" w:rsidP="00600BB6">
      <w:pPr>
        <w:bidi/>
        <w:jc w:val="both"/>
        <w:rPr>
          <w:rFonts w:cs="David" w:hint="cs"/>
          <w:rtl/>
        </w:rPr>
      </w:pPr>
    </w:p>
    <w:p w14:paraId="08EA7835" w14:textId="77777777" w:rsidR="00600BB6" w:rsidRPr="00600BB6" w:rsidRDefault="00600BB6" w:rsidP="00600BB6">
      <w:pPr>
        <w:bidi/>
        <w:jc w:val="both"/>
        <w:rPr>
          <w:rFonts w:cs="David" w:hint="cs"/>
          <w:rtl/>
        </w:rPr>
      </w:pPr>
      <w:r w:rsidRPr="00600BB6">
        <w:rPr>
          <w:rFonts w:cs="David" w:hint="cs"/>
          <w:rtl/>
        </w:rPr>
        <w:tab/>
        <w:t xml:space="preserve"> צריך גם לאפשר להוסיף חתימות, אחרת לא יוכלו להשלים את החתימות. </w:t>
      </w:r>
    </w:p>
    <w:p w14:paraId="26124054" w14:textId="77777777" w:rsidR="00600BB6" w:rsidRPr="00600BB6" w:rsidRDefault="00600BB6" w:rsidP="00600BB6">
      <w:pPr>
        <w:bidi/>
        <w:jc w:val="both"/>
        <w:rPr>
          <w:rFonts w:cs="David" w:hint="cs"/>
          <w:rtl/>
        </w:rPr>
      </w:pPr>
    </w:p>
    <w:p w14:paraId="253A9D66"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4B52573" w14:textId="77777777" w:rsidR="00600BB6" w:rsidRPr="00600BB6" w:rsidRDefault="00600BB6" w:rsidP="00600BB6">
      <w:pPr>
        <w:bidi/>
        <w:jc w:val="both"/>
        <w:rPr>
          <w:rFonts w:cs="David" w:hint="cs"/>
          <w:u w:val="single"/>
          <w:rtl/>
        </w:rPr>
      </w:pPr>
    </w:p>
    <w:p w14:paraId="446A8CFC" w14:textId="77777777" w:rsidR="00600BB6" w:rsidRPr="00600BB6" w:rsidRDefault="00600BB6" w:rsidP="00600BB6">
      <w:pPr>
        <w:bidi/>
        <w:jc w:val="both"/>
        <w:rPr>
          <w:rFonts w:cs="David" w:hint="cs"/>
          <w:rtl/>
        </w:rPr>
      </w:pPr>
      <w:r w:rsidRPr="00600BB6">
        <w:rPr>
          <w:rFonts w:cs="David" w:hint="cs"/>
          <w:rtl/>
        </w:rPr>
        <w:tab/>
        <w:t xml:space="preserve">אבל אז אנחנו נעמוד במצב שנקבע איזשהו מועד, עד איקס ימים לפני הישיבה אנחנו נאפשר את ההודעות וההשלמות האלה, כדי לא ליצור מצב שאדם ביקש וקבעו לו כעבור 30 יום והוא אומר שאם הוא היה יודע שזה בעוד 30 יום לא היה מבקש. </w:t>
      </w:r>
    </w:p>
    <w:p w14:paraId="46AF8214" w14:textId="77777777" w:rsidR="00600BB6" w:rsidRPr="00600BB6" w:rsidRDefault="00600BB6" w:rsidP="00600BB6">
      <w:pPr>
        <w:bidi/>
        <w:jc w:val="both"/>
        <w:rPr>
          <w:rFonts w:cs="David" w:hint="cs"/>
          <w:rtl/>
        </w:rPr>
      </w:pPr>
    </w:p>
    <w:p w14:paraId="561E0DA2" w14:textId="77777777" w:rsidR="00600BB6" w:rsidRPr="00600BB6" w:rsidRDefault="00600BB6" w:rsidP="00600BB6">
      <w:pPr>
        <w:bidi/>
        <w:jc w:val="both"/>
        <w:rPr>
          <w:rFonts w:cs="David" w:hint="cs"/>
          <w:u w:val="single"/>
          <w:rtl/>
        </w:rPr>
      </w:pPr>
      <w:r w:rsidRPr="00600BB6">
        <w:rPr>
          <w:rFonts w:cs="David" w:hint="cs"/>
          <w:u w:val="single"/>
          <w:rtl/>
        </w:rPr>
        <w:t>איל ינון:</w:t>
      </w:r>
    </w:p>
    <w:p w14:paraId="59FDEDEC" w14:textId="77777777" w:rsidR="00600BB6" w:rsidRPr="00600BB6" w:rsidRDefault="00600BB6" w:rsidP="00600BB6">
      <w:pPr>
        <w:bidi/>
        <w:jc w:val="both"/>
        <w:rPr>
          <w:rFonts w:cs="David" w:hint="cs"/>
          <w:rtl/>
        </w:rPr>
      </w:pPr>
    </w:p>
    <w:p w14:paraId="7D9D4A0D" w14:textId="77777777" w:rsidR="00600BB6" w:rsidRPr="00600BB6" w:rsidRDefault="00600BB6" w:rsidP="00600BB6">
      <w:pPr>
        <w:bidi/>
        <w:jc w:val="both"/>
        <w:rPr>
          <w:rFonts w:cs="David" w:hint="cs"/>
          <w:rtl/>
        </w:rPr>
      </w:pPr>
      <w:r w:rsidRPr="00600BB6">
        <w:rPr>
          <w:rFonts w:cs="David" w:hint="cs"/>
          <w:rtl/>
        </w:rPr>
        <w:tab/>
        <w:t xml:space="preserve"> הבעיה היא שכל ההתנהלות של הכנסת בנושאים האלה היא התנהלות סיעתית ולא פרטנית. כלומר, מנהלי הסיעות מחזיקים ביד טפסים חתומים על-ידי חברי כנסת ועושים בהם שימוש לפי החלטת יושב-ראש הסיעה, יושב-המפלגה, איזשהו פורום. זה לא שבאמת שואלים כל חבר כנסת באופן פרטני האם הוא מעוניין. </w:t>
      </w:r>
    </w:p>
    <w:p w14:paraId="162ED454" w14:textId="77777777" w:rsidR="00600BB6" w:rsidRPr="00600BB6" w:rsidRDefault="00600BB6" w:rsidP="00600BB6">
      <w:pPr>
        <w:bidi/>
        <w:jc w:val="both"/>
        <w:rPr>
          <w:rFonts w:cs="David" w:hint="cs"/>
          <w:rtl/>
        </w:rPr>
      </w:pPr>
    </w:p>
    <w:p w14:paraId="1D945AE2"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5F6F44B3" w14:textId="77777777" w:rsidR="00600BB6" w:rsidRPr="00600BB6" w:rsidRDefault="00600BB6" w:rsidP="00600BB6">
      <w:pPr>
        <w:bidi/>
        <w:jc w:val="both"/>
        <w:rPr>
          <w:rFonts w:cs="David" w:hint="cs"/>
          <w:rtl/>
        </w:rPr>
      </w:pPr>
    </w:p>
    <w:p w14:paraId="4AAB747F" w14:textId="77777777" w:rsidR="00600BB6" w:rsidRPr="00600BB6" w:rsidRDefault="00600BB6" w:rsidP="00600BB6">
      <w:pPr>
        <w:bidi/>
        <w:jc w:val="both"/>
        <w:rPr>
          <w:rFonts w:cs="David" w:hint="cs"/>
          <w:rtl/>
        </w:rPr>
      </w:pPr>
      <w:r w:rsidRPr="00600BB6">
        <w:rPr>
          <w:rFonts w:cs="David" w:hint="cs"/>
          <w:rtl/>
        </w:rPr>
        <w:tab/>
        <w:t xml:space="preserve"> בדרך כלל כשזה ב-20 חתימות זה דין אחד. השאלה היא מה מידת האלימות, במירכאות, כלפי הכנסת. במקרה הזה צודק יריב, זה מעשה מאוד אלים כלפי הכנסת, ולכן ראוי שהסיעות, לפני שהן משתמשות בזה, ייקחו את זה בחשבון. יכול להיות שסיעות, באמצעות החלפה של החתימות האישיות, יוכלו לעמוד בדרישה של 25 והכול יבוא על מקומו בשלום. אבל אני חושב שצודק יריב, שאי-אפשר להזעיק אנשים מכל העולם ולהביא אותם לפה, ולטרטר את הממשלה שיודעת שיש לה פגרה, רק בגלל העובדה שבסוף יהיו שלושה אנשים. אתה מאפשר רק לשניים לדבר, אז יביאו 25 חתימות, ישאירו שניים שידברו וכל האחרים הם בפגרה. אתה לא יכול לדעת דבר כזה מראש, אתה לא יכול להיערך אליו,  ואז אתה מטרטר פה את רוב הכנסת, את הקואליציה, לחינם. </w:t>
      </w:r>
    </w:p>
    <w:p w14:paraId="2EA11470" w14:textId="77777777" w:rsidR="00600BB6" w:rsidRPr="00600BB6" w:rsidRDefault="00600BB6" w:rsidP="00600BB6">
      <w:pPr>
        <w:bidi/>
        <w:jc w:val="both"/>
        <w:rPr>
          <w:rFonts w:cs="David" w:hint="cs"/>
          <w:rtl/>
        </w:rPr>
      </w:pPr>
    </w:p>
    <w:p w14:paraId="7499E088"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4E47A50F" w14:textId="77777777" w:rsidR="00600BB6" w:rsidRPr="00600BB6" w:rsidRDefault="00600BB6" w:rsidP="00600BB6">
      <w:pPr>
        <w:bidi/>
        <w:jc w:val="both"/>
        <w:rPr>
          <w:rFonts w:cs="David" w:hint="cs"/>
          <w:u w:val="single"/>
          <w:rtl/>
        </w:rPr>
      </w:pPr>
    </w:p>
    <w:p w14:paraId="2D9420C5" w14:textId="77777777" w:rsidR="00600BB6" w:rsidRPr="00600BB6" w:rsidRDefault="00600BB6" w:rsidP="00600BB6">
      <w:pPr>
        <w:bidi/>
        <w:jc w:val="both"/>
        <w:rPr>
          <w:rFonts w:cs="David" w:hint="cs"/>
          <w:rtl/>
        </w:rPr>
      </w:pPr>
      <w:r w:rsidRPr="00600BB6">
        <w:rPr>
          <w:rFonts w:cs="David" w:hint="cs"/>
          <w:rtl/>
        </w:rPr>
        <w:tab/>
        <w:t xml:space="preserve">נכון. אם הגישה הסופית תהיה שלא מטילים את החובה הזאת, זה צריך להפוך לעניין סיעתי. אם אתה אומר שזה עניין של מנהלי סיעות וסיעה, אז בוא נקבע שסיעות שמונות באופן מצרפי 25 חברי כנסת יהיו. אני עושה הבחנה, מה שהוא סיעתי הוא סיעתי. אבל אם אנחנו אומרים שחותמים 25 איש באופן אישי, הרי זה יכול להגיע לידי אבסורד שיבואו 25 איש ויגידו: אנחנו חותמים ואנחנו נביא אתכם ובאותו יום ניסע כולנו לקפריסין במתכוון. זה גם לא נראה טוב, זה נראה נורא. </w:t>
      </w:r>
    </w:p>
    <w:p w14:paraId="26B9E3C2" w14:textId="77777777" w:rsidR="00600BB6" w:rsidRPr="00600BB6" w:rsidRDefault="00600BB6" w:rsidP="00600BB6">
      <w:pPr>
        <w:bidi/>
        <w:jc w:val="both"/>
        <w:rPr>
          <w:rFonts w:cs="David" w:hint="cs"/>
          <w:rtl/>
        </w:rPr>
      </w:pPr>
    </w:p>
    <w:p w14:paraId="44635A2D"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32873BE0" w14:textId="77777777" w:rsidR="00600BB6" w:rsidRPr="00600BB6" w:rsidRDefault="00600BB6" w:rsidP="00600BB6">
      <w:pPr>
        <w:bidi/>
        <w:jc w:val="both"/>
        <w:rPr>
          <w:rFonts w:cs="David" w:hint="cs"/>
          <w:rtl/>
        </w:rPr>
      </w:pPr>
    </w:p>
    <w:p w14:paraId="0910DDD0" w14:textId="77777777" w:rsidR="00600BB6" w:rsidRPr="00600BB6" w:rsidRDefault="00600BB6" w:rsidP="00600BB6">
      <w:pPr>
        <w:bidi/>
        <w:jc w:val="both"/>
        <w:rPr>
          <w:rFonts w:cs="David" w:hint="cs"/>
          <w:rtl/>
        </w:rPr>
      </w:pPr>
      <w:r w:rsidRPr="00600BB6">
        <w:rPr>
          <w:rFonts w:cs="David" w:hint="cs"/>
          <w:rtl/>
        </w:rPr>
        <w:tab/>
        <w:t xml:space="preserve">בדרך כלל כשהגשנו 25 חתימות, דאגנו גם שחברי הכנסת שלנו יהיו. אבל מאחר שמדובר בהצעות לסדר, שמאוד דומות להצעות לסדר שעולות בזמן רגיל, שאז המליאה ריקה, כולל הקואליציה, למרות שיש הצעות לסדר ויש הצעות על ההצבעות לסדר, באותה מידה זה קורה פה. הכפלתם את הזמן של זה, בשמחה רבה, ואני גם רוצה לדעת אם אני אוכל לחלוק את זה עם סיעות אחרות, כי תמיד כשיש שניים אני לא יכולה לחלוק את זה עם כל שאר סיעות האופוזיציה. אבל עם כל הכבוד לזה שאנחנו 28 ואנחנו מביאים את רובם </w:t>
      </w:r>
      <w:r w:rsidRPr="00600BB6">
        <w:rPr>
          <w:rFonts w:cs="David"/>
          <w:rtl/>
        </w:rPr>
        <w:t>–</w:t>
      </w:r>
      <w:r w:rsidRPr="00600BB6">
        <w:rPr>
          <w:rFonts w:cs="David" w:hint="cs"/>
          <w:rtl/>
        </w:rPr>
        <w:t xml:space="preserve"> אני לא יכולה להבטיח לך שאחד מהם לא יהיה חולה או ייסע באותו יום לחו"ל </w:t>
      </w:r>
      <w:r w:rsidRPr="00600BB6">
        <w:rPr>
          <w:rFonts w:cs="David"/>
          <w:rtl/>
        </w:rPr>
        <w:t>–</w:t>
      </w:r>
      <w:r w:rsidRPr="00600BB6">
        <w:rPr>
          <w:rFonts w:cs="David" w:hint="cs"/>
          <w:rtl/>
        </w:rPr>
        <w:t xml:space="preserve"> אז הם מגישים ומדברים. זאת לא הצעת חוק, אז אתה עכשיו מבקש שהם יישארו יותר זמן, לשמוע גם את כל השאר, כי זה חלק מה-25. </w:t>
      </w:r>
    </w:p>
    <w:p w14:paraId="671A3B71" w14:textId="77777777" w:rsidR="00600BB6" w:rsidRPr="00600BB6" w:rsidRDefault="00600BB6" w:rsidP="00600BB6">
      <w:pPr>
        <w:bidi/>
        <w:jc w:val="both"/>
        <w:rPr>
          <w:rFonts w:cs="David" w:hint="cs"/>
          <w:rtl/>
        </w:rPr>
      </w:pPr>
    </w:p>
    <w:p w14:paraId="746757CE"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BA08068" w14:textId="77777777" w:rsidR="00600BB6" w:rsidRPr="00600BB6" w:rsidRDefault="00600BB6" w:rsidP="00600BB6">
      <w:pPr>
        <w:bidi/>
        <w:jc w:val="both"/>
        <w:rPr>
          <w:rFonts w:cs="David" w:hint="cs"/>
          <w:u w:val="single"/>
          <w:rtl/>
        </w:rPr>
      </w:pPr>
    </w:p>
    <w:p w14:paraId="176AF851" w14:textId="77777777" w:rsidR="00600BB6" w:rsidRPr="00600BB6" w:rsidRDefault="00600BB6" w:rsidP="00600BB6">
      <w:pPr>
        <w:bidi/>
        <w:jc w:val="both"/>
        <w:rPr>
          <w:rFonts w:cs="David" w:hint="cs"/>
          <w:rtl/>
        </w:rPr>
      </w:pPr>
      <w:r w:rsidRPr="00600BB6">
        <w:rPr>
          <w:rFonts w:cs="David" w:hint="cs"/>
          <w:rtl/>
        </w:rPr>
        <w:tab/>
        <w:t xml:space="preserve"> אנחנו לא מדברים על הצעה לסדר רגילה, אנחנו מדברים רק על כינוס בפגרה. </w:t>
      </w:r>
    </w:p>
    <w:p w14:paraId="7DC4E96E" w14:textId="77777777" w:rsidR="00600BB6" w:rsidRPr="00600BB6" w:rsidRDefault="00600BB6" w:rsidP="00600BB6">
      <w:pPr>
        <w:bidi/>
        <w:jc w:val="both"/>
        <w:rPr>
          <w:rFonts w:cs="David" w:hint="cs"/>
          <w:rtl/>
        </w:rPr>
      </w:pPr>
    </w:p>
    <w:p w14:paraId="063C0F09"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4919794D" w14:textId="77777777" w:rsidR="00600BB6" w:rsidRPr="00600BB6" w:rsidRDefault="00600BB6" w:rsidP="00600BB6">
      <w:pPr>
        <w:bidi/>
        <w:jc w:val="both"/>
        <w:rPr>
          <w:rFonts w:cs="David" w:hint="cs"/>
          <w:rtl/>
        </w:rPr>
      </w:pPr>
    </w:p>
    <w:p w14:paraId="714F5F2E" w14:textId="77777777" w:rsidR="00600BB6" w:rsidRPr="00600BB6" w:rsidRDefault="00600BB6" w:rsidP="00600BB6">
      <w:pPr>
        <w:bidi/>
        <w:jc w:val="both"/>
        <w:rPr>
          <w:rFonts w:cs="David" w:hint="cs"/>
          <w:rtl/>
        </w:rPr>
      </w:pPr>
      <w:r w:rsidRPr="00600BB6">
        <w:rPr>
          <w:rFonts w:cs="David" w:hint="cs"/>
          <w:rtl/>
        </w:rPr>
        <w:tab/>
        <w:t xml:space="preserve">המשמעות של כינוס בפגרה היא שתי הצעות לסדר. בסופו של דבר כשנכנסים לפה, מבחינתנו זה הפנים שלנו ואנחנו דואגים שכל חברי הכנסת שלנו יגיעו, בין אם זה 40 חתימות ובין אם זה הצעות לסדר. מבחינת הקואליציה, למיטב ידיעתי, הקואליציה מתייחסת לזה כמו עוד יום שלישי או כמו עוד יום רביעי אחרי שנגמרו הצעות חוק פרטיות. אלה הצעות לסדר כהצעות לסדר לכל דבר. אני לא מבינה איך זה משנה לך יותר מ-40 חתימות, אם יושבים אותם חברי הכנסת שחתמו. </w:t>
      </w:r>
    </w:p>
    <w:p w14:paraId="0D034A3F" w14:textId="77777777" w:rsidR="00600BB6" w:rsidRPr="00600BB6" w:rsidRDefault="00600BB6" w:rsidP="00600BB6">
      <w:pPr>
        <w:bidi/>
        <w:jc w:val="both"/>
        <w:rPr>
          <w:rFonts w:cs="David" w:hint="cs"/>
          <w:rtl/>
        </w:rPr>
      </w:pPr>
    </w:p>
    <w:p w14:paraId="524400F8"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15E5F8C5" w14:textId="77777777" w:rsidR="00600BB6" w:rsidRPr="00600BB6" w:rsidRDefault="00600BB6" w:rsidP="00600BB6">
      <w:pPr>
        <w:bidi/>
        <w:jc w:val="both"/>
        <w:rPr>
          <w:rFonts w:cs="David" w:hint="cs"/>
          <w:rtl/>
        </w:rPr>
      </w:pPr>
    </w:p>
    <w:p w14:paraId="32856CC4" w14:textId="77777777" w:rsidR="00600BB6" w:rsidRPr="00600BB6" w:rsidRDefault="00600BB6" w:rsidP="00600BB6">
      <w:pPr>
        <w:bidi/>
        <w:jc w:val="both"/>
        <w:rPr>
          <w:rFonts w:cs="David" w:hint="cs"/>
          <w:rtl/>
        </w:rPr>
      </w:pPr>
      <w:r w:rsidRPr="00600BB6">
        <w:rPr>
          <w:rFonts w:cs="David" w:hint="cs"/>
          <w:rtl/>
        </w:rPr>
        <w:tab/>
        <w:t xml:space="preserve"> בהצעות לסדר יש למשל הצעות לסדר להקמת ועדת חקירה </w:t>
      </w:r>
      <w:proofErr w:type="spellStart"/>
      <w:r w:rsidRPr="00600BB6">
        <w:rPr>
          <w:rFonts w:cs="David" w:hint="cs"/>
          <w:rtl/>
        </w:rPr>
        <w:t>פרלמנטרית</w:t>
      </w:r>
      <w:proofErr w:type="spellEnd"/>
      <w:r w:rsidRPr="00600BB6">
        <w:rPr>
          <w:rFonts w:cs="David" w:hint="cs"/>
          <w:rtl/>
        </w:rPr>
        <w:t xml:space="preserve">. כשהצעה לסדר כזאת עולה ביום רביעי, אז יש היערכות מתאימה. כלומר, לא כל הצעה לסדר היא תמימה, לפעמים יש נושאים שהם מאוד במחלוקת. </w:t>
      </w:r>
    </w:p>
    <w:p w14:paraId="43AA74D1" w14:textId="77777777" w:rsidR="00600BB6" w:rsidRPr="00600BB6" w:rsidRDefault="00600BB6" w:rsidP="00600BB6">
      <w:pPr>
        <w:bidi/>
        <w:jc w:val="both"/>
        <w:rPr>
          <w:rFonts w:cs="David" w:hint="cs"/>
          <w:rtl/>
        </w:rPr>
      </w:pPr>
    </w:p>
    <w:p w14:paraId="7D50590D"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0E7553D8" w14:textId="77777777" w:rsidR="00600BB6" w:rsidRPr="00600BB6" w:rsidRDefault="00600BB6" w:rsidP="00600BB6">
      <w:pPr>
        <w:bidi/>
        <w:jc w:val="both"/>
        <w:rPr>
          <w:rFonts w:cs="David" w:hint="cs"/>
          <w:rtl/>
        </w:rPr>
      </w:pPr>
    </w:p>
    <w:p w14:paraId="461E2C5B" w14:textId="77777777" w:rsidR="00600BB6" w:rsidRPr="00600BB6" w:rsidRDefault="00600BB6" w:rsidP="00600BB6">
      <w:pPr>
        <w:bidi/>
        <w:jc w:val="both"/>
        <w:rPr>
          <w:rFonts w:cs="David" w:hint="cs"/>
          <w:rtl/>
        </w:rPr>
      </w:pPr>
      <w:r w:rsidRPr="00600BB6">
        <w:rPr>
          <w:rFonts w:cs="David" w:hint="cs"/>
          <w:rtl/>
        </w:rPr>
        <w:tab/>
        <w:t xml:space="preserve">ואז מגיעים גם חברי הקואליציה. זה נושא כל כך חשוב, שאני מניחה שגם האופוזיציה מגיעים. אבל זה לא המצב כרגע. </w:t>
      </w:r>
    </w:p>
    <w:p w14:paraId="0E988351" w14:textId="77777777" w:rsidR="00600BB6" w:rsidRPr="00600BB6" w:rsidRDefault="00600BB6" w:rsidP="00600BB6">
      <w:pPr>
        <w:bidi/>
        <w:jc w:val="both"/>
        <w:rPr>
          <w:rFonts w:cs="David" w:hint="cs"/>
          <w:rtl/>
        </w:rPr>
      </w:pPr>
    </w:p>
    <w:p w14:paraId="0BF26F41"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6EA2C642" w14:textId="77777777" w:rsidR="00600BB6" w:rsidRPr="00600BB6" w:rsidRDefault="00600BB6" w:rsidP="00600BB6">
      <w:pPr>
        <w:bidi/>
        <w:jc w:val="both"/>
        <w:rPr>
          <w:rFonts w:cs="David" w:hint="cs"/>
          <w:rtl/>
        </w:rPr>
      </w:pPr>
    </w:p>
    <w:p w14:paraId="759CD446" w14:textId="77777777" w:rsidR="00600BB6" w:rsidRPr="00600BB6" w:rsidRDefault="00600BB6" w:rsidP="00600BB6">
      <w:pPr>
        <w:bidi/>
        <w:jc w:val="both"/>
        <w:rPr>
          <w:rFonts w:cs="David" w:hint="cs"/>
          <w:rtl/>
        </w:rPr>
      </w:pPr>
      <w:r w:rsidRPr="00600BB6">
        <w:rPr>
          <w:rFonts w:cs="David" w:hint="cs"/>
          <w:rtl/>
        </w:rPr>
        <w:tab/>
        <w:t xml:space="preserve"> זה בדיוק מה שיריב אומר. הרי בשביל הצעה לסדר כמו יום שלישי או כמו יום רביעי, אין סיבה לכנס את המליאה. </w:t>
      </w:r>
    </w:p>
    <w:p w14:paraId="1C887CD7" w14:textId="77777777" w:rsidR="00600BB6" w:rsidRPr="00600BB6" w:rsidRDefault="00600BB6" w:rsidP="00600BB6">
      <w:pPr>
        <w:bidi/>
        <w:jc w:val="both"/>
        <w:rPr>
          <w:rFonts w:cs="David" w:hint="cs"/>
          <w:rtl/>
        </w:rPr>
      </w:pPr>
    </w:p>
    <w:p w14:paraId="3B29FDE0"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54FD55F0" w14:textId="77777777" w:rsidR="00600BB6" w:rsidRPr="00600BB6" w:rsidRDefault="00600BB6" w:rsidP="00600BB6">
      <w:pPr>
        <w:bidi/>
        <w:jc w:val="both"/>
        <w:rPr>
          <w:rFonts w:cs="David" w:hint="cs"/>
          <w:rtl/>
        </w:rPr>
      </w:pPr>
    </w:p>
    <w:p w14:paraId="15D6B0AE" w14:textId="77777777" w:rsidR="00600BB6" w:rsidRPr="00600BB6" w:rsidRDefault="00600BB6" w:rsidP="00600BB6">
      <w:pPr>
        <w:bidi/>
        <w:jc w:val="both"/>
        <w:rPr>
          <w:rFonts w:cs="David" w:hint="cs"/>
          <w:rtl/>
        </w:rPr>
      </w:pPr>
      <w:r w:rsidRPr="00600BB6">
        <w:rPr>
          <w:rFonts w:cs="David" w:hint="cs"/>
          <w:rtl/>
        </w:rPr>
        <w:tab/>
        <w:t>נניח שבדקה שמתחיל הדיון אני מבטיחה שיש 25 איש, אחרי 10 דקות או 20 דקות כולם יוצאים. זה כן מתקבל על הדעת?</w:t>
      </w:r>
    </w:p>
    <w:p w14:paraId="6844CA8A" w14:textId="77777777" w:rsidR="00600BB6" w:rsidRPr="00600BB6" w:rsidRDefault="00600BB6" w:rsidP="00600BB6">
      <w:pPr>
        <w:bidi/>
        <w:jc w:val="both"/>
        <w:rPr>
          <w:rFonts w:cs="David" w:hint="cs"/>
          <w:rtl/>
        </w:rPr>
      </w:pPr>
    </w:p>
    <w:p w14:paraId="321B0D57"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52DB8A16" w14:textId="77777777" w:rsidR="00600BB6" w:rsidRPr="00600BB6" w:rsidRDefault="00600BB6" w:rsidP="00600BB6">
      <w:pPr>
        <w:bidi/>
        <w:jc w:val="both"/>
        <w:rPr>
          <w:rFonts w:cs="David" w:hint="cs"/>
          <w:rtl/>
        </w:rPr>
      </w:pPr>
    </w:p>
    <w:p w14:paraId="4B4D52C5" w14:textId="77777777" w:rsidR="00600BB6" w:rsidRPr="00600BB6" w:rsidRDefault="00600BB6" w:rsidP="00600BB6">
      <w:pPr>
        <w:bidi/>
        <w:jc w:val="both"/>
        <w:rPr>
          <w:rFonts w:cs="David" w:hint="cs"/>
          <w:rtl/>
        </w:rPr>
      </w:pPr>
      <w:r w:rsidRPr="00600BB6">
        <w:rPr>
          <w:rFonts w:cs="David" w:hint="cs"/>
          <w:rtl/>
        </w:rPr>
        <w:tab/>
        <w:t xml:space="preserve"> יריב לא מדבר על כך שהם יושבים שם כל דקה ודקה. </w:t>
      </w:r>
    </w:p>
    <w:p w14:paraId="706D352B" w14:textId="77777777" w:rsidR="00600BB6" w:rsidRPr="00600BB6" w:rsidRDefault="00600BB6" w:rsidP="00600BB6">
      <w:pPr>
        <w:bidi/>
        <w:jc w:val="both"/>
        <w:rPr>
          <w:rFonts w:cs="David" w:hint="cs"/>
          <w:rtl/>
        </w:rPr>
      </w:pPr>
    </w:p>
    <w:p w14:paraId="289D9827"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40E2C870" w14:textId="77777777" w:rsidR="00600BB6" w:rsidRPr="00600BB6" w:rsidRDefault="00600BB6" w:rsidP="00600BB6">
      <w:pPr>
        <w:bidi/>
        <w:jc w:val="both"/>
        <w:rPr>
          <w:rFonts w:cs="David" w:hint="cs"/>
          <w:rtl/>
        </w:rPr>
      </w:pPr>
    </w:p>
    <w:p w14:paraId="57305A56" w14:textId="77777777" w:rsidR="00600BB6" w:rsidRPr="00600BB6" w:rsidRDefault="00600BB6" w:rsidP="00600BB6">
      <w:pPr>
        <w:bidi/>
        <w:jc w:val="both"/>
        <w:rPr>
          <w:rFonts w:cs="David" w:hint="cs"/>
          <w:rtl/>
        </w:rPr>
      </w:pPr>
      <w:r w:rsidRPr="00600BB6">
        <w:rPr>
          <w:rFonts w:cs="David" w:hint="cs"/>
          <w:rtl/>
        </w:rPr>
        <w:tab/>
        <w:t>אז מה זה משנה?</w:t>
      </w:r>
    </w:p>
    <w:p w14:paraId="7506736D" w14:textId="77777777" w:rsidR="00600BB6" w:rsidRPr="00600BB6" w:rsidRDefault="00600BB6" w:rsidP="00600BB6">
      <w:pPr>
        <w:bidi/>
        <w:jc w:val="both"/>
        <w:rPr>
          <w:rFonts w:cs="David" w:hint="cs"/>
          <w:rtl/>
        </w:rPr>
      </w:pPr>
    </w:p>
    <w:p w14:paraId="138702CE"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3D834305" w14:textId="77777777" w:rsidR="00600BB6" w:rsidRPr="00600BB6" w:rsidRDefault="00600BB6" w:rsidP="00600BB6">
      <w:pPr>
        <w:bidi/>
        <w:jc w:val="both"/>
        <w:rPr>
          <w:rFonts w:cs="David" w:hint="cs"/>
          <w:rtl/>
        </w:rPr>
      </w:pPr>
    </w:p>
    <w:p w14:paraId="6FAEFAC5" w14:textId="77777777" w:rsidR="00600BB6" w:rsidRPr="00600BB6" w:rsidRDefault="00600BB6" w:rsidP="00600BB6">
      <w:pPr>
        <w:bidi/>
        <w:jc w:val="both"/>
        <w:rPr>
          <w:rFonts w:cs="David" w:hint="cs"/>
          <w:rtl/>
        </w:rPr>
      </w:pPr>
      <w:r w:rsidRPr="00600BB6">
        <w:rPr>
          <w:rFonts w:cs="David" w:hint="cs"/>
          <w:rtl/>
        </w:rPr>
        <w:tab/>
        <w:t xml:space="preserve"> זה מאוד משנה, כי כשיש 25 אנשים שרוצים להיכנס לכנסת בפגרה, ראוי שהם יהיו נוכחים. אם פלוני חתם ובא אלמוני במקומו, גם זה בסדר. אבל שאכן נמצאים 25 איש שביקשו את זה. הרי לא במקרה קבעו 25. אם זה לא היה מעשה חריג, אז היו אומרים שאם יש בקשה מעלים הצעה לסדר כל שבוע. רצו לשים כאן רף מסוים של 25. </w:t>
      </w:r>
    </w:p>
    <w:p w14:paraId="26D73D3F" w14:textId="77777777" w:rsidR="00600BB6" w:rsidRPr="00600BB6" w:rsidRDefault="00600BB6" w:rsidP="00600BB6">
      <w:pPr>
        <w:bidi/>
        <w:jc w:val="both"/>
        <w:rPr>
          <w:rFonts w:cs="David" w:hint="cs"/>
          <w:rtl/>
        </w:rPr>
      </w:pPr>
    </w:p>
    <w:p w14:paraId="2A556019"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28545A21" w14:textId="77777777" w:rsidR="00600BB6" w:rsidRPr="00600BB6" w:rsidRDefault="00600BB6" w:rsidP="00600BB6">
      <w:pPr>
        <w:bidi/>
        <w:jc w:val="both"/>
        <w:rPr>
          <w:rFonts w:cs="David" w:hint="cs"/>
          <w:rtl/>
        </w:rPr>
      </w:pPr>
    </w:p>
    <w:p w14:paraId="47125C8F" w14:textId="77777777" w:rsidR="00600BB6" w:rsidRPr="00600BB6" w:rsidRDefault="00600BB6" w:rsidP="00600BB6">
      <w:pPr>
        <w:bidi/>
        <w:jc w:val="both"/>
        <w:rPr>
          <w:rFonts w:cs="David" w:hint="cs"/>
          <w:rtl/>
        </w:rPr>
      </w:pPr>
      <w:r w:rsidRPr="00600BB6">
        <w:rPr>
          <w:rFonts w:cs="David" w:hint="cs"/>
          <w:rtl/>
        </w:rPr>
        <w:tab/>
        <w:t xml:space="preserve">אתה מסכים אתי שגם 40 חתימות זה משהו חריג, להביא לפה את ראש הממשלה פעם בחודש זה משהו חריג, וכשאנחנו מגישים למעלה מ-40 חתימות אנחנו מעוניינים שכולם יהיו, ועדיין יכול להיות מצב שלא יהיו. </w:t>
      </w:r>
    </w:p>
    <w:p w14:paraId="2675B91C" w14:textId="77777777" w:rsidR="00600BB6" w:rsidRPr="00600BB6" w:rsidRDefault="00600BB6" w:rsidP="00600BB6">
      <w:pPr>
        <w:bidi/>
        <w:jc w:val="both"/>
        <w:rPr>
          <w:rFonts w:cs="David" w:hint="cs"/>
          <w:rtl/>
        </w:rPr>
      </w:pPr>
    </w:p>
    <w:p w14:paraId="0D4B34E0" w14:textId="77777777" w:rsidR="00600BB6" w:rsidRPr="00600BB6" w:rsidRDefault="00600BB6" w:rsidP="00600BB6">
      <w:pPr>
        <w:bidi/>
        <w:jc w:val="both"/>
        <w:rPr>
          <w:rFonts w:cs="David" w:hint="cs"/>
          <w:u w:val="single"/>
          <w:rtl/>
        </w:rPr>
      </w:pPr>
      <w:r w:rsidRPr="00600BB6">
        <w:rPr>
          <w:rFonts w:cs="David" w:hint="cs"/>
          <w:u w:val="single"/>
          <w:rtl/>
        </w:rPr>
        <w:t xml:space="preserve">זאב </w:t>
      </w:r>
      <w:proofErr w:type="spellStart"/>
      <w:r w:rsidRPr="00600BB6">
        <w:rPr>
          <w:rFonts w:cs="David" w:hint="cs"/>
          <w:u w:val="single"/>
          <w:rtl/>
        </w:rPr>
        <w:t>אלקין</w:t>
      </w:r>
      <w:proofErr w:type="spellEnd"/>
      <w:r w:rsidRPr="00600BB6">
        <w:rPr>
          <w:rFonts w:cs="David" w:hint="cs"/>
          <w:u w:val="single"/>
          <w:rtl/>
        </w:rPr>
        <w:t>:</w:t>
      </w:r>
    </w:p>
    <w:p w14:paraId="193836B7" w14:textId="77777777" w:rsidR="00600BB6" w:rsidRPr="00600BB6" w:rsidRDefault="00600BB6" w:rsidP="00600BB6">
      <w:pPr>
        <w:bidi/>
        <w:jc w:val="both"/>
        <w:rPr>
          <w:rFonts w:cs="David" w:hint="cs"/>
          <w:rtl/>
        </w:rPr>
      </w:pPr>
    </w:p>
    <w:p w14:paraId="1C97CCF2" w14:textId="77777777" w:rsidR="00600BB6" w:rsidRPr="00600BB6" w:rsidRDefault="00600BB6" w:rsidP="00600BB6">
      <w:pPr>
        <w:bidi/>
        <w:jc w:val="both"/>
        <w:rPr>
          <w:rFonts w:cs="David" w:hint="cs"/>
          <w:rtl/>
        </w:rPr>
      </w:pPr>
      <w:r w:rsidRPr="00600BB6">
        <w:rPr>
          <w:rFonts w:cs="David" w:hint="cs"/>
          <w:rtl/>
        </w:rPr>
        <w:tab/>
        <w:t xml:space="preserve"> זה בדרך כלל קורה. </w:t>
      </w:r>
    </w:p>
    <w:p w14:paraId="069E17D0" w14:textId="77777777" w:rsidR="00600BB6" w:rsidRPr="00600BB6" w:rsidRDefault="00600BB6" w:rsidP="00600BB6">
      <w:pPr>
        <w:bidi/>
        <w:jc w:val="both"/>
        <w:rPr>
          <w:rFonts w:cs="David" w:hint="cs"/>
          <w:rtl/>
        </w:rPr>
      </w:pPr>
    </w:p>
    <w:p w14:paraId="7A044D5E"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121901F1" w14:textId="77777777" w:rsidR="00600BB6" w:rsidRPr="00600BB6" w:rsidRDefault="00600BB6" w:rsidP="00600BB6">
      <w:pPr>
        <w:bidi/>
        <w:jc w:val="both"/>
        <w:rPr>
          <w:rFonts w:cs="David" w:hint="cs"/>
          <w:u w:val="single"/>
          <w:rtl/>
        </w:rPr>
      </w:pPr>
    </w:p>
    <w:p w14:paraId="646C3884" w14:textId="77777777" w:rsidR="00600BB6" w:rsidRPr="00600BB6" w:rsidRDefault="00600BB6" w:rsidP="00600BB6">
      <w:pPr>
        <w:bidi/>
        <w:jc w:val="both"/>
        <w:rPr>
          <w:rFonts w:cs="David" w:hint="cs"/>
          <w:rtl/>
        </w:rPr>
      </w:pPr>
      <w:r w:rsidRPr="00600BB6">
        <w:rPr>
          <w:rFonts w:cs="David" w:hint="cs"/>
          <w:rtl/>
        </w:rPr>
        <w:tab/>
        <w:t xml:space="preserve">אנחנו נראה מה תהיה עמדת היושב-ראש בעניין הזה. יכול להיות שאפשר ללכת בדרך ביניים ולומר שיבקשו 25, אבל תהיה נוכחות מינימאלית מסוימת. העניין הוא אחר. אני אומר שגם אם יבוא אחד ויעלה ויציג את ההצעה, הדיון יתקיים. אני לא מציע לקבוע פה לא לקיים את הדיון. אני חושב שאם נקבע את העיקרון שצריכים להיות כאן </w:t>
      </w:r>
      <w:r w:rsidRPr="00600BB6">
        <w:rPr>
          <w:rFonts w:cs="David"/>
          <w:rtl/>
        </w:rPr>
        <w:t>–</w:t>
      </w:r>
      <w:r w:rsidRPr="00600BB6">
        <w:rPr>
          <w:rFonts w:cs="David" w:hint="cs"/>
          <w:rtl/>
        </w:rPr>
        <w:t xml:space="preserve"> כמובן, אלא אם לאדם יש נסיבות חריגות </w:t>
      </w:r>
      <w:r w:rsidRPr="00600BB6">
        <w:rPr>
          <w:rFonts w:cs="David"/>
          <w:rtl/>
        </w:rPr>
        <w:t>–</w:t>
      </w:r>
      <w:r w:rsidRPr="00600BB6">
        <w:rPr>
          <w:rFonts w:cs="David" w:hint="cs"/>
          <w:rtl/>
        </w:rPr>
        <w:t xml:space="preserve"> ההשלמה שלו תהיה בצד האתי, לא פה. שאם אדם חותם ומחליט שלא מתחשק לו לבוא ושיבואו אחרים, כשהוא עשה את זה בפגרה והביא את כולם באופן מיוחד אפשר יהיה לנקוט נגדו איזשהו צעד. אני חושב שזה איזון נכון. אני לא מציע שאם יש 24 חברי כנסת, לא יהיה דיון. שאף אחד לא יחשוב שהמטרה פה היא למנוע את הדיון, זאת לא המטרה. אבל אני כן אומר, שאם חתמת ולא באת ויכולת לבוא, והחלטת שאחרים ייסעו ואותך זה לא מעניין, ואחרים ביטלו ושינו את התוכניות שלהם והגיעו באמצע הפגרה למשהו שאתה חשבת שהוא חשוב, אז  תדע לפחות שאתה חשוף לאיזושהי סנקציה בתחום המשמעתי. נדמה לי שזה הגיוני, זה סביר. כי אחרת העניין נראה נורא. אגב, בסוף אנחנו נראים נורא, כי אנחנו הרי יודעים מה יקרה. </w:t>
      </w:r>
    </w:p>
    <w:p w14:paraId="26C1021C" w14:textId="77777777" w:rsidR="00600BB6" w:rsidRPr="00600BB6" w:rsidRDefault="00600BB6" w:rsidP="00600BB6">
      <w:pPr>
        <w:bidi/>
        <w:jc w:val="both"/>
        <w:rPr>
          <w:rFonts w:cs="David" w:hint="cs"/>
          <w:rtl/>
        </w:rPr>
      </w:pPr>
    </w:p>
    <w:p w14:paraId="557AC410"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61C0761F" w14:textId="77777777" w:rsidR="00600BB6" w:rsidRPr="00600BB6" w:rsidRDefault="00600BB6" w:rsidP="00600BB6">
      <w:pPr>
        <w:bidi/>
        <w:jc w:val="both"/>
        <w:rPr>
          <w:rFonts w:cs="David" w:hint="cs"/>
          <w:rtl/>
        </w:rPr>
      </w:pPr>
    </w:p>
    <w:p w14:paraId="2F807B13" w14:textId="77777777" w:rsidR="00600BB6" w:rsidRPr="00600BB6" w:rsidRDefault="00600BB6" w:rsidP="00600BB6">
      <w:pPr>
        <w:bidi/>
        <w:jc w:val="both"/>
        <w:rPr>
          <w:rFonts w:cs="David" w:hint="cs"/>
          <w:rtl/>
        </w:rPr>
      </w:pPr>
      <w:r w:rsidRPr="00600BB6">
        <w:rPr>
          <w:rFonts w:cs="David" w:hint="cs"/>
          <w:rtl/>
        </w:rPr>
        <w:tab/>
        <w:t xml:space="preserve">מה שפחות ברור לי שאתה אומר שמביאים את כולם, ורק חצי מהקואליציה מגיעה. </w:t>
      </w:r>
    </w:p>
    <w:p w14:paraId="6EFE4C62" w14:textId="77777777" w:rsidR="00600BB6" w:rsidRPr="00600BB6" w:rsidRDefault="00600BB6" w:rsidP="00600BB6">
      <w:pPr>
        <w:bidi/>
        <w:jc w:val="both"/>
        <w:rPr>
          <w:rFonts w:cs="David" w:hint="cs"/>
          <w:rtl/>
        </w:rPr>
      </w:pPr>
    </w:p>
    <w:p w14:paraId="2CC54C8E"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816AE4B" w14:textId="77777777" w:rsidR="00600BB6" w:rsidRPr="00600BB6" w:rsidRDefault="00600BB6" w:rsidP="00600BB6">
      <w:pPr>
        <w:bidi/>
        <w:jc w:val="both"/>
        <w:rPr>
          <w:rFonts w:cs="David" w:hint="cs"/>
          <w:u w:val="single"/>
          <w:rtl/>
        </w:rPr>
      </w:pPr>
    </w:p>
    <w:p w14:paraId="09292A66" w14:textId="77777777" w:rsidR="00600BB6" w:rsidRPr="00600BB6" w:rsidRDefault="00600BB6" w:rsidP="00600BB6">
      <w:pPr>
        <w:bidi/>
        <w:jc w:val="both"/>
        <w:rPr>
          <w:rFonts w:cs="David" w:hint="cs"/>
          <w:rtl/>
        </w:rPr>
      </w:pPr>
      <w:r w:rsidRPr="00600BB6">
        <w:rPr>
          <w:rFonts w:cs="David" w:hint="cs"/>
          <w:rtl/>
        </w:rPr>
        <w:tab/>
        <w:t xml:space="preserve">אני לא חי באשליה שלעולם ועד אנחנו נהיה רק בשלטון. אני לא יודע אם אהיה פה או לא, אבל אני לוקח בחשבון שאני עשוי למצוא את עצמי במצב שאני אהיה באופוזיציה ביום מן הימים, בנקודת זמן מסוימת. אני אומר שאני לא אמנע לקיים דיון. להפך, אני אומר שאני בעד לתת יותר זמן לדבר, כי אם כבר התכנסנו וכבר עושים דיון, אז שיהיה דיון, לא שיהיה אחד שעומד והוא מוגבל בדיבור לכמה דקות ובזה נגמר העניין. אבל אני אומר באותה מידה, שאם אני חתמתי ואחר כך אמרתי: אני אשב בבית עם כוס השתייה שלי ואני אראה את האחרים רצים לשם ואצחק </w:t>
      </w:r>
      <w:r w:rsidRPr="00600BB6">
        <w:rPr>
          <w:rFonts w:cs="David"/>
          <w:rtl/>
        </w:rPr>
        <w:t>–</w:t>
      </w:r>
      <w:r w:rsidRPr="00600BB6">
        <w:rPr>
          <w:rFonts w:cs="David" w:hint="cs"/>
          <w:rtl/>
        </w:rPr>
        <w:t xml:space="preserve"> זה בעיני דבר שבתחום האתי המשמעתי הוא לא סביר, הוא לא מקובל. אם הייתי חולה או אם קרה משהו אחר, אין ויכוח. אבל שאדם ידע, לפחות ברמה העקרונית, שברגע שהוא חתם ואמר שהוא דורש להתכנס, משמעו שהוא גם התחייב להגיע. זה נראה לי אלמנטארי מבחינת הכנסת, לא שאלה של קואליציה ואופוזיציה. </w:t>
      </w:r>
    </w:p>
    <w:p w14:paraId="0B4C328C" w14:textId="77777777" w:rsidR="00600BB6" w:rsidRPr="00600BB6" w:rsidRDefault="00600BB6" w:rsidP="00600BB6">
      <w:pPr>
        <w:bidi/>
        <w:jc w:val="both"/>
        <w:rPr>
          <w:rFonts w:cs="David" w:hint="cs"/>
          <w:rtl/>
        </w:rPr>
      </w:pPr>
    </w:p>
    <w:p w14:paraId="053BCDC6"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6251DF26" w14:textId="77777777" w:rsidR="00600BB6" w:rsidRPr="00600BB6" w:rsidRDefault="00600BB6" w:rsidP="00600BB6">
      <w:pPr>
        <w:bidi/>
        <w:jc w:val="both"/>
        <w:rPr>
          <w:rFonts w:cs="David" w:hint="cs"/>
          <w:rtl/>
        </w:rPr>
      </w:pPr>
    </w:p>
    <w:p w14:paraId="79EA93D0" w14:textId="77777777" w:rsidR="00600BB6" w:rsidRPr="00600BB6" w:rsidRDefault="00600BB6" w:rsidP="00600BB6">
      <w:pPr>
        <w:bidi/>
        <w:jc w:val="both"/>
        <w:rPr>
          <w:rFonts w:cs="David" w:hint="cs"/>
          <w:rtl/>
        </w:rPr>
      </w:pPr>
      <w:r w:rsidRPr="00600BB6">
        <w:rPr>
          <w:rFonts w:cs="David" w:hint="cs"/>
          <w:rtl/>
        </w:rPr>
        <w:tab/>
        <w:t xml:space="preserve">ברגע שאנחנו מציעים הצעה לסדר, אנחנו מתחייבים להגיע, לא רק חבר הכנסת שאמור להציג את זה. זה דבר שנראה לי אלמנטארי. גם כשראש הממשלה נואם ב-40 חתימות, שכל הסיעה וכל האופוזיציה ישבו בשביל להקשיב ולא בשביל להפריע. </w:t>
      </w:r>
    </w:p>
    <w:p w14:paraId="373578B1" w14:textId="77777777" w:rsidR="00600BB6" w:rsidRPr="00600BB6" w:rsidRDefault="00600BB6" w:rsidP="00600BB6">
      <w:pPr>
        <w:bidi/>
        <w:jc w:val="both"/>
        <w:rPr>
          <w:rFonts w:cs="David" w:hint="cs"/>
          <w:rtl/>
        </w:rPr>
      </w:pPr>
    </w:p>
    <w:p w14:paraId="1963E7F5"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28C66AB0" w14:textId="77777777" w:rsidR="00600BB6" w:rsidRPr="00600BB6" w:rsidRDefault="00600BB6" w:rsidP="00600BB6">
      <w:pPr>
        <w:bidi/>
        <w:jc w:val="both"/>
        <w:rPr>
          <w:rFonts w:cs="David" w:hint="cs"/>
          <w:u w:val="single"/>
          <w:rtl/>
        </w:rPr>
      </w:pPr>
    </w:p>
    <w:p w14:paraId="5EF79CC1" w14:textId="77777777" w:rsidR="00600BB6" w:rsidRPr="00600BB6" w:rsidRDefault="00600BB6" w:rsidP="00600BB6">
      <w:pPr>
        <w:bidi/>
        <w:jc w:val="both"/>
        <w:rPr>
          <w:rFonts w:cs="David" w:hint="cs"/>
          <w:rtl/>
        </w:rPr>
      </w:pPr>
      <w:r w:rsidRPr="00600BB6">
        <w:rPr>
          <w:rFonts w:cs="David" w:hint="cs"/>
          <w:rtl/>
        </w:rPr>
        <w:tab/>
        <w:t xml:space="preserve">אני מסכים, אבל אנחנו יודעים שזה לא קורה. </w:t>
      </w:r>
    </w:p>
    <w:p w14:paraId="5C458881" w14:textId="77777777" w:rsidR="00600BB6" w:rsidRPr="00600BB6" w:rsidRDefault="00600BB6" w:rsidP="00600BB6">
      <w:pPr>
        <w:bidi/>
        <w:jc w:val="both"/>
        <w:rPr>
          <w:rFonts w:cs="David" w:hint="cs"/>
          <w:rtl/>
        </w:rPr>
      </w:pPr>
    </w:p>
    <w:p w14:paraId="7292A862"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7F52AA8A" w14:textId="77777777" w:rsidR="00600BB6" w:rsidRPr="00600BB6" w:rsidRDefault="00600BB6" w:rsidP="00600BB6">
      <w:pPr>
        <w:bidi/>
        <w:jc w:val="both"/>
        <w:rPr>
          <w:rFonts w:cs="David" w:hint="cs"/>
          <w:rtl/>
        </w:rPr>
      </w:pPr>
    </w:p>
    <w:p w14:paraId="2165628D" w14:textId="77777777" w:rsidR="00600BB6" w:rsidRPr="00600BB6" w:rsidRDefault="00600BB6" w:rsidP="00600BB6">
      <w:pPr>
        <w:bidi/>
        <w:jc w:val="both"/>
        <w:rPr>
          <w:rFonts w:cs="David" w:hint="cs"/>
          <w:rtl/>
        </w:rPr>
      </w:pPr>
      <w:r w:rsidRPr="00600BB6">
        <w:rPr>
          <w:rFonts w:cs="David" w:hint="cs"/>
          <w:rtl/>
        </w:rPr>
        <w:tab/>
        <w:t xml:space="preserve">הכנסת התקיימה בלי זה, אז אני לא מבינה מה קרה עכשיו. היום אנחנו באופוזיציה והבעיה תהיה לנו, ומחר אתה תהיה באופוזיציה. </w:t>
      </w:r>
    </w:p>
    <w:p w14:paraId="49827CC9" w14:textId="77777777" w:rsidR="00600BB6" w:rsidRPr="00600BB6" w:rsidRDefault="00600BB6" w:rsidP="00600BB6">
      <w:pPr>
        <w:bidi/>
        <w:jc w:val="both"/>
        <w:rPr>
          <w:rFonts w:cs="David" w:hint="cs"/>
          <w:rtl/>
        </w:rPr>
      </w:pPr>
    </w:p>
    <w:p w14:paraId="2DFA0263"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6B3A61DC" w14:textId="77777777" w:rsidR="00600BB6" w:rsidRPr="00600BB6" w:rsidRDefault="00600BB6" w:rsidP="00600BB6">
      <w:pPr>
        <w:bidi/>
        <w:jc w:val="both"/>
        <w:rPr>
          <w:rFonts w:cs="David" w:hint="cs"/>
          <w:u w:val="single"/>
          <w:rtl/>
        </w:rPr>
      </w:pPr>
    </w:p>
    <w:p w14:paraId="39C92338" w14:textId="77777777" w:rsidR="00600BB6" w:rsidRPr="00600BB6" w:rsidRDefault="00600BB6" w:rsidP="00600BB6">
      <w:pPr>
        <w:bidi/>
        <w:jc w:val="both"/>
        <w:rPr>
          <w:rFonts w:cs="David" w:hint="cs"/>
          <w:rtl/>
        </w:rPr>
      </w:pPr>
      <w:r w:rsidRPr="00600BB6">
        <w:rPr>
          <w:rFonts w:cs="David" w:hint="cs"/>
          <w:rtl/>
        </w:rPr>
        <w:tab/>
        <w:t xml:space="preserve">אני מסכים, אבל אגיד לך מה הבעיה. הבעיה שהכנסת באמת התקיימה בלי זה, השאלה איך היא נראית. הכנסת נראית נורא ואיום, והיא נראית נורא ואיום בראש ובראשונה משום שאנשים פותחים את ערוץ 99 והם רואים מליאה ריקה. אני לא בעד להכריח אנשים לשבת במליאה ולא בעד כל מיני דברים כאלה, אבל אני אומר כשאתה מציע הצעה לסדר אתה לפחות נמצא. אם כפית כינוס, לפחות תבוא. אם אתה לא יכול לבוא, אני מבין את זה. אבל אם אתה יכול לבוא ולא בא, לפחות שתהיה איזו סנקציה שאפשר לנקוט כנגדך. </w:t>
      </w:r>
    </w:p>
    <w:p w14:paraId="7458DD34" w14:textId="77777777" w:rsidR="00600BB6" w:rsidRPr="00600BB6" w:rsidRDefault="00600BB6" w:rsidP="00600BB6">
      <w:pPr>
        <w:bidi/>
        <w:jc w:val="both"/>
        <w:rPr>
          <w:rFonts w:cs="David" w:hint="cs"/>
          <w:rtl/>
        </w:rPr>
      </w:pPr>
    </w:p>
    <w:p w14:paraId="102B0722" w14:textId="77777777" w:rsidR="00600BB6" w:rsidRPr="00600BB6" w:rsidRDefault="00600BB6" w:rsidP="00600BB6">
      <w:pPr>
        <w:bidi/>
        <w:jc w:val="both"/>
        <w:rPr>
          <w:rFonts w:cs="David" w:hint="cs"/>
          <w:u w:val="single"/>
          <w:rtl/>
        </w:rPr>
      </w:pPr>
      <w:r w:rsidRPr="00600BB6">
        <w:rPr>
          <w:rFonts w:cs="David" w:hint="cs"/>
          <w:u w:val="single"/>
          <w:rtl/>
        </w:rPr>
        <w:t>לימור ברמן:</w:t>
      </w:r>
    </w:p>
    <w:p w14:paraId="5DBD64EA" w14:textId="77777777" w:rsidR="00600BB6" w:rsidRPr="00600BB6" w:rsidRDefault="00600BB6" w:rsidP="00600BB6">
      <w:pPr>
        <w:bidi/>
        <w:jc w:val="both"/>
        <w:rPr>
          <w:rFonts w:cs="David" w:hint="cs"/>
          <w:rtl/>
        </w:rPr>
      </w:pPr>
    </w:p>
    <w:p w14:paraId="45D53C60" w14:textId="77777777" w:rsidR="00600BB6" w:rsidRPr="00600BB6" w:rsidRDefault="00600BB6" w:rsidP="00600BB6">
      <w:pPr>
        <w:bidi/>
        <w:jc w:val="both"/>
        <w:rPr>
          <w:rFonts w:cs="David" w:hint="cs"/>
          <w:rtl/>
        </w:rPr>
      </w:pPr>
      <w:r w:rsidRPr="00600BB6">
        <w:rPr>
          <w:rFonts w:cs="David" w:hint="cs"/>
          <w:rtl/>
        </w:rPr>
        <w:tab/>
        <w:t xml:space="preserve">איך אפשר  לאכוף את זה? הם יתחילו להביא לנו פתק מהרופא? </w:t>
      </w:r>
    </w:p>
    <w:p w14:paraId="207A00C6" w14:textId="77777777" w:rsidR="00600BB6" w:rsidRPr="00600BB6" w:rsidRDefault="00600BB6" w:rsidP="00600BB6">
      <w:pPr>
        <w:bidi/>
        <w:jc w:val="both"/>
        <w:rPr>
          <w:rFonts w:cs="David" w:hint="cs"/>
          <w:rtl/>
        </w:rPr>
      </w:pPr>
    </w:p>
    <w:p w14:paraId="037C73DD"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875A725" w14:textId="77777777" w:rsidR="00600BB6" w:rsidRPr="00600BB6" w:rsidRDefault="00600BB6" w:rsidP="00600BB6">
      <w:pPr>
        <w:bidi/>
        <w:jc w:val="both"/>
        <w:rPr>
          <w:rFonts w:cs="David" w:hint="cs"/>
          <w:u w:val="single"/>
          <w:rtl/>
        </w:rPr>
      </w:pPr>
    </w:p>
    <w:p w14:paraId="349A29AF" w14:textId="77777777" w:rsidR="00600BB6" w:rsidRPr="00600BB6" w:rsidRDefault="00600BB6" w:rsidP="00600BB6">
      <w:pPr>
        <w:bidi/>
        <w:jc w:val="both"/>
        <w:rPr>
          <w:rFonts w:cs="David" w:hint="cs"/>
          <w:rtl/>
        </w:rPr>
      </w:pPr>
      <w:r w:rsidRPr="00600BB6">
        <w:rPr>
          <w:rFonts w:cs="David" w:hint="cs"/>
          <w:rtl/>
        </w:rPr>
        <w:tab/>
        <w:t xml:space="preserve">לפי השיטה הזאת, גם בוועדת האתיקה אי-אפשר לבדוק שום דבר. בוודאי שאפשר. </w:t>
      </w:r>
    </w:p>
    <w:p w14:paraId="193DDFFD" w14:textId="77777777" w:rsidR="00600BB6" w:rsidRPr="00600BB6" w:rsidRDefault="00600BB6" w:rsidP="00600BB6">
      <w:pPr>
        <w:bidi/>
        <w:jc w:val="both"/>
        <w:rPr>
          <w:rFonts w:cs="David" w:hint="cs"/>
          <w:rtl/>
        </w:rPr>
      </w:pPr>
    </w:p>
    <w:p w14:paraId="75C6B656" w14:textId="77777777" w:rsidR="00600BB6" w:rsidRPr="00600BB6" w:rsidRDefault="00600BB6" w:rsidP="00600BB6">
      <w:pPr>
        <w:bidi/>
        <w:jc w:val="both"/>
        <w:rPr>
          <w:rFonts w:cs="David" w:hint="cs"/>
          <w:u w:val="single"/>
          <w:rtl/>
        </w:rPr>
      </w:pPr>
      <w:r w:rsidRPr="00600BB6">
        <w:rPr>
          <w:rFonts w:cs="David" w:hint="cs"/>
          <w:u w:val="single"/>
          <w:rtl/>
        </w:rPr>
        <w:t xml:space="preserve">סהר </w:t>
      </w:r>
      <w:proofErr w:type="spellStart"/>
      <w:r w:rsidRPr="00600BB6">
        <w:rPr>
          <w:rFonts w:cs="David" w:hint="cs"/>
          <w:u w:val="single"/>
          <w:rtl/>
        </w:rPr>
        <w:t>פינטו</w:t>
      </w:r>
      <w:proofErr w:type="spellEnd"/>
      <w:r w:rsidRPr="00600BB6">
        <w:rPr>
          <w:rFonts w:cs="David" w:hint="cs"/>
          <w:u w:val="single"/>
          <w:rtl/>
        </w:rPr>
        <w:t>:</w:t>
      </w:r>
    </w:p>
    <w:p w14:paraId="634E01BE" w14:textId="77777777" w:rsidR="00600BB6" w:rsidRPr="00600BB6" w:rsidRDefault="00600BB6" w:rsidP="00600BB6">
      <w:pPr>
        <w:bidi/>
        <w:jc w:val="both"/>
        <w:rPr>
          <w:rFonts w:cs="David" w:hint="cs"/>
          <w:rtl/>
        </w:rPr>
      </w:pPr>
    </w:p>
    <w:p w14:paraId="42A5C3A5" w14:textId="77777777" w:rsidR="00600BB6" w:rsidRPr="00600BB6" w:rsidRDefault="00600BB6" w:rsidP="00600BB6">
      <w:pPr>
        <w:bidi/>
        <w:jc w:val="both"/>
        <w:rPr>
          <w:rFonts w:cs="David" w:hint="cs"/>
          <w:rtl/>
        </w:rPr>
      </w:pPr>
      <w:r w:rsidRPr="00600BB6">
        <w:rPr>
          <w:rFonts w:cs="David" w:hint="cs"/>
          <w:rtl/>
        </w:rPr>
        <w:tab/>
        <w:t xml:space="preserve">אני מסכים אתך עם הקו הכללי, שאנחנו צריכים להתמודד עם הדברים ולשפר ככל שניתן את הנוכחות ואת איך שזה נראה. העניין הוא שיש גם חברי כנסת שמבקשים הצעה דחופה לסדר ומביאים את השר להשיב, וברגע האחרון מודיעים ולפעמים גם לא מודיעים וסתם לא מגיעים. גם בזה צריך לטפל. אבל להעמיס עכשיו את כל כבוד הכנסת על הכלי שאולי חבר הכנסת </w:t>
      </w:r>
      <w:proofErr w:type="spellStart"/>
      <w:r w:rsidRPr="00600BB6">
        <w:rPr>
          <w:rFonts w:cs="David" w:hint="cs"/>
          <w:rtl/>
        </w:rPr>
        <w:t>אלקין</w:t>
      </w:r>
      <w:proofErr w:type="spellEnd"/>
      <w:r w:rsidRPr="00600BB6">
        <w:rPr>
          <w:rFonts w:cs="David" w:hint="cs"/>
          <w:rtl/>
        </w:rPr>
        <w:t xml:space="preserve"> קרא לו אלים, אבל זה כלי שהוא המעט שיש לאופוזיציה בפגרה, כי הממשלה יכולה בפגרה בכל זמן ובכל עת ובכל נושא, כמה שהיא רוצה, לכנס את הכנסת, ולאופוזיציה במשך פגרה שלפעמים היא ארוכה מאוד, שלושה חודשים, זה הכלי היחיד שיש לה להביע איזושהי מחאה </w:t>
      </w:r>
      <w:proofErr w:type="spellStart"/>
      <w:r w:rsidRPr="00600BB6">
        <w:rPr>
          <w:rFonts w:cs="David" w:hint="cs"/>
          <w:rtl/>
        </w:rPr>
        <w:t>פרלמנטרית</w:t>
      </w:r>
      <w:proofErr w:type="spellEnd"/>
      <w:r w:rsidRPr="00600BB6">
        <w:rPr>
          <w:rFonts w:cs="David" w:hint="cs"/>
          <w:rtl/>
        </w:rPr>
        <w:t xml:space="preserve"> על מה שקורה. בשלושה חודשים במדינה שלנו, אנחנו יודעים כמה דברים יכולים לקרות. להעמיס על זה עוד סייג ועוד סייג,  ויש עוד הסייגים הבאים בסעיף (ד) שכל אחד יכול לחתום פעם אחת?</w:t>
      </w:r>
    </w:p>
    <w:p w14:paraId="6C4F60D0" w14:textId="77777777" w:rsidR="00600BB6" w:rsidRPr="00600BB6" w:rsidRDefault="00600BB6" w:rsidP="00600BB6">
      <w:pPr>
        <w:bidi/>
        <w:jc w:val="both"/>
        <w:rPr>
          <w:rFonts w:cs="David" w:hint="cs"/>
          <w:rtl/>
        </w:rPr>
      </w:pPr>
    </w:p>
    <w:p w14:paraId="3C41FD87"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4AA80885" w14:textId="77777777" w:rsidR="00600BB6" w:rsidRPr="00600BB6" w:rsidRDefault="00600BB6" w:rsidP="00600BB6">
      <w:pPr>
        <w:bidi/>
        <w:jc w:val="both"/>
        <w:rPr>
          <w:rFonts w:cs="David" w:hint="cs"/>
          <w:rtl/>
        </w:rPr>
      </w:pPr>
    </w:p>
    <w:p w14:paraId="2B5BC669" w14:textId="77777777" w:rsidR="00600BB6" w:rsidRPr="00600BB6" w:rsidRDefault="00600BB6" w:rsidP="00600BB6">
      <w:pPr>
        <w:bidi/>
        <w:jc w:val="both"/>
        <w:rPr>
          <w:rFonts w:cs="David" w:hint="cs"/>
          <w:rtl/>
        </w:rPr>
      </w:pPr>
      <w:r w:rsidRPr="00600BB6">
        <w:rPr>
          <w:rFonts w:cs="David" w:hint="cs"/>
          <w:rtl/>
        </w:rPr>
        <w:tab/>
        <w:t xml:space="preserve"> זה רק על אי-אמון. עוד לא הגענו לזה. </w:t>
      </w:r>
    </w:p>
    <w:p w14:paraId="7AD779CA" w14:textId="77777777" w:rsidR="00600BB6" w:rsidRPr="00600BB6" w:rsidRDefault="00600BB6" w:rsidP="00600BB6">
      <w:pPr>
        <w:bidi/>
        <w:jc w:val="both"/>
        <w:rPr>
          <w:rFonts w:cs="David" w:hint="cs"/>
          <w:rtl/>
        </w:rPr>
      </w:pPr>
    </w:p>
    <w:p w14:paraId="37683DCF" w14:textId="77777777" w:rsidR="00600BB6" w:rsidRPr="00600BB6" w:rsidRDefault="00600BB6" w:rsidP="00600BB6">
      <w:pPr>
        <w:bidi/>
        <w:jc w:val="both"/>
        <w:rPr>
          <w:rFonts w:cs="David" w:hint="cs"/>
          <w:u w:val="single"/>
          <w:rtl/>
        </w:rPr>
      </w:pPr>
      <w:r w:rsidRPr="00600BB6">
        <w:rPr>
          <w:rFonts w:cs="David" w:hint="cs"/>
          <w:u w:val="single"/>
          <w:rtl/>
        </w:rPr>
        <w:t xml:space="preserve">סהר </w:t>
      </w:r>
      <w:proofErr w:type="spellStart"/>
      <w:r w:rsidRPr="00600BB6">
        <w:rPr>
          <w:rFonts w:cs="David" w:hint="cs"/>
          <w:u w:val="single"/>
          <w:rtl/>
        </w:rPr>
        <w:t>פינטו</w:t>
      </w:r>
      <w:proofErr w:type="spellEnd"/>
      <w:r w:rsidRPr="00600BB6">
        <w:rPr>
          <w:rFonts w:cs="David" w:hint="cs"/>
          <w:u w:val="single"/>
          <w:rtl/>
        </w:rPr>
        <w:t>:</w:t>
      </w:r>
    </w:p>
    <w:p w14:paraId="3517F8C1" w14:textId="77777777" w:rsidR="00600BB6" w:rsidRPr="00600BB6" w:rsidRDefault="00600BB6" w:rsidP="00600BB6">
      <w:pPr>
        <w:bidi/>
        <w:jc w:val="both"/>
        <w:rPr>
          <w:rFonts w:cs="David" w:hint="cs"/>
          <w:rtl/>
        </w:rPr>
      </w:pPr>
    </w:p>
    <w:p w14:paraId="73AED3AF" w14:textId="77777777" w:rsidR="00600BB6" w:rsidRPr="00600BB6" w:rsidRDefault="00600BB6" w:rsidP="00600BB6">
      <w:pPr>
        <w:bidi/>
        <w:jc w:val="both"/>
        <w:rPr>
          <w:rFonts w:cs="David" w:hint="cs"/>
          <w:rtl/>
        </w:rPr>
      </w:pPr>
      <w:r w:rsidRPr="00600BB6">
        <w:rPr>
          <w:rFonts w:cs="David" w:hint="cs"/>
          <w:rtl/>
        </w:rPr>
        <w:tab/>
        <w:t xml:space="preserve">בכל מקרה, להעמיס עוד סייג ועוד סייג, ואת כל כבוד הכנסת להטיל על הכלי </w:t>
      </w:r>
      <w:proofErr w:type="spellStart"/>
      <w:r w:rsidRPr="00600BB6">
        <w:rPr>
          <w:rFonts w:cs="David" w:hint="cs"/>
          <w:rtl/>
        </w:rPr>
        <w:t>הפרלמנטרי</w:t>
      </w:r>
      <w:proofErr w:type="spellEnd"/>
      <w:r w:rsidRPr="00600BB6">
        <w:rPr>
          <w:rFonts w:cs="David" w:hint="cs"/>
          <w:rtl/>
        </w:rPr>
        <w:t xml:space="preserve"> הזה, למעשה זה מעקר את העניין. כי בפגרה שכולם טסים וכו', למצוא 25 חתימות שגם במועד שיקבעו את הדיון יהיו לי 25, לא נוכל לעשות בזה שימוש. היום זה אנחנו ומחר זה אתם, זה לא משנה. </w:t>
      </w:r>
    </w:p>
    <w:p w14:paraId="14FBDD08" w14:textId="77777777" w:rsidR="00600BB6" w:rsidRPr="00600BB6" w:rsidRDefault="00600BB6" w:rsidP="00600BB6">
      <w:pPr>
        <w:bidi/>
        <w:jc w:val="both"/>
        <w:rPr>
          <w:rFonts w:cs="David" w:hint="cs"/>
          <w:rtl/>
        </w:rPr>
      </w:pPr>
    </w:p>
    <w:p w14:paraId="1D5B4A82"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52462575" w14:textId="77777777" w:rsidR="00600BB6" w:rsidRPr="00600BB6" w:rsidRDefault="00600BB6" w:rsidP="00600BB6">
      <w:pPr>
        <w:bidi/>
        <w:jc w:val="both"/>
        <w:rPr>
          <w:rFonts w:cs="David" w:hint="cs"/>
          <w:u w:val="single"/>
          <w:rtl/>
        </w:rPr>
      </w:pPr>
    </w:p>
    <w:p w14:paraId="6817D73D" w14:textId="77777777" w:rsidR="00600BB6" w:rsidRPr="00600BB6" w:rsidRDefault="00600BB6" w:rsidP="00600BB6">
      <w:pPr>
        <w:bidi/>
        <w:jc w:val="both"/>
        <w:rPr>
          <w:rFonts w:cs="David" w:hint="cs"/>
          <w:rtl/>
        </w:rPr>
      </w:pPr>
      <w:r w:rsidRPr="00600BB6">
        <w:rPr>
          <w:rFonts w:cs="David" w:hint="cs"/>
          <w:rtl/>
        </w:rPr>
        <w:tab/>
        <w:t xml:space="preserve">הדברים שאתם אומרים הם דברי טעם, אני לא מתעלם מהם. אני מציע שנשמע גם את עמדת היושב-ראש ונראה. אני לא בא בשום אופן מהמקום של להגביל מישהו במשהו, אני רק בא  מהמקום של לחפש לראות איך אנחנו עושים סדר בדבר הזה, שנראה נורא ואיום. הוא באמת נראה נורא. </w:t>
      </w:r>
    </w:p>
    <w:p w14:paraId="75A921EA" w14:textId="77777777" w:rsidR="00600BB6" w:rsidRPr="00600BB6" w:rsidRDefault="00600BB6" w:rsidP="00600BB6">
      <w:pPr>
        <w:bidi/>
        <w:jc w:val="both"/>
        <w:rPr>
          <w:rFonts w:cs="David" w:hint="cs"/>
          <w:rtl/>
        </w:rPr>
      </w:pPr>
    </w:p>
    <w:p w14:paraId="7486F747" w14:textId="77777777" w:rsidR="00600BB6" w:rsidRPr="00600BB6" w:rsidRDefault="00600BB6" w:rsidP="00600BB6">
      <w:pPr>
        <w:bidi/>
        <w:jc w:val="both"/>
        <w:rPr>
          <w:rFonts w:cs="David" w:hint="cs"/>
          <w:u w:val="single"/>
          <w:rtl/>
        </w:rPr>
      </w:pPr>
      <w:r w:rsidRPr="00600BB6">
        <w:rPr>
          <w:rFonts w:cs="David" w:hint="cs"/>
          <w:u w:val="single"/>
          <w:rtl/>
        </w:rPr>
        <w:t>ארבל אסטרחן:</w:t>
      </w:r>
    </w:p>
    <w:p w14:paraId="78C966EF" w14:textId="77777777" w:rsidR="00600BB6" w:rsidRPr="00600BB6" w:rsidRDefault="00600BB6" w:rsidP="00600BB6">
      <w:pPr>
        <w:bidi/>
        <w:jc w:val="both"/>
        <w:rPr>
          <w:rFonts w:cs="David" w:hint="cs"/>
          <w:rtl/>
        </w:rPr>
      </w:pPr>
    </w:p>
    <w:p w14:paraId="617EE0AC" w14:textId="77777777" w:rsidR="00600BB6" w:rsidRPr="00600BB6" w:rsidRDefault="00600BB6" w:rsidP="00600BB6">
      <w:pPr>
        <w:bidi/>
        <w:jc w:val="both"/>
        <w:rPr>
          <w:rFonts w:cs="David" w:hint="cs"/>
          <w:rtl/>
        </w:rPr>
      </w:pPr>
      <w:r w:rsidRPr="00600BB6">
        <w:rPr>
          <w:rFonts w:cs="David" w:hint="cs"/>
          <w:rtl/>
        </w:rPr>
        <w:tab/>
        <w:t xml:space="preserve"> אתם רוצים מסגרת זמן לשניים האלה? כי זה לא כתוב כאן. </w:t>
      </w:r>
    </w:p>
    <w:p w14:paraId="5B7E1E71" w14:textId="77777777" w:rsidR="00600BB6" w:rsidRPr="00600BB6" w:rsidRDefault="00600BB6" w:rsidP="00600BB6">
      <w:pPr>
        <w:bidi/>
        <w:jc w:val="both"/>
        <w:rPr>
          <w:rFonts w:cs="David" w:hint="cs"/>
          <w:rtl/>
        </w:rPr>
      </w:pPr>
    </w:p>
    <w:p w14:paraId="1062CDD7" w14:textId="77777777" w:rsidR="00600BB6" w:rsidRPr="00600BB6" w:rsidRDefault="00600BB6" w:rsidP="00600BB6">
      <w:pPr>
        <w:bidi/>
        <w:jc w:val="both"/>
        <w:rPr>
          <w:rFonts w:cs="David" w:hint="cs"/>
          <w:u w:val="single"/>
          <w:rtl/>
        </w:rPr>
      </w:pPr>
      <w:r w:rsidRPr="00600BB6">
        <w:rPr>
          <w:rFonts w:cs="David" w:hint="cs"/>
          <w:u w:val="single"/>
          <w:rtl/>
        </w:rPr>
        <w:t xml:space="preserve">היו"ר יריב </w:t>
      </w:r>
      <w:proofErr w:type="spellStart"/>
      <w:r w:rsidRPr="00600BB6">
        <w:rPr>
          <w:rFonts w:cs="David" w:hint="cs"/>
          <w:u w:val="single"/>
          <w:rtl/>
        </w:rPr>
        <w:t>לוין</w:t>
      </w:r>
      <w:proofErr w:type="spellEnd"/>
      <w:r w:rsidRPr="00600BB6">
        <w:rPr>
          <w:rFonts w:cs="David" w:hint="cs"/>
          <w:u w:val="single"/>
          <w:rtl/>
        </w:rPr>
        <w:t>:</w:t>
      </w:r>
    </w:p>
    <w:p w14:paraId="397F5D17" w14:textId="77777777" w:rsidR="00600BB6" w:rsidRPr="00600BB6" w:rsidRDefault="00600BB6" w:rsidP="00600BB6">
      <w:pPr>
        <w:bidi/>
        <w:jc w:val="both"/>
        <w:rPr>
          <w:rFonts w:cs="David" w:hint="cs"/>
          <w:u w:val="single"/>
          <w:rtl/>
        </w:rPr>
      </w:pPr>
    </w:p>
    <w:p w14:paraId="662306BB" w14:textId="77777777" w:rsidR="00600BB6" w:rsidRPr="00600BB6" w:rsidRDefault="00600BB6" w:rsidP="00600BB6">
      <w:pPr>
        <w:bidi/>
        <w:jc w:val="both"/>
        <w:rPr>
          <w:rFonts w:cs="David" w:hint="cs"/>
          <w:rtl/>
        </w:rPr>
      </w:pPr>
      <w:r w:rsidRPr="00600BB6">
        <w:rPr>
          <w:rFonts w:cs="David" w:hint="cs"/>
          <w:rtl/>
        </w:rPr>
        <w:tab/>
        <w:t xml:space="preserve">מסגרת זמן של הצעה רגילה לסדר היא 10 דקות. ניתן לכל אחד 10 דקות. אני לא רואה בזה בעיה. </w:t>
      </w:r>
    </w:p>
    <w:p w14:paraId="68C629CB" w14:textId="77777777" w:rsidR="00600BB6" w:rsidRPr="00600BB6" w:rsidRDefault="00600BB6" w:rsidP="00600BB6">
      <w:pPr>
        <w:bidi/>
        <w:jc w:val="both"/>
        <w:rPr>
          <w:rFonts w:cs="David" w:hint="cs"/>
          <w:rtl/>
        </w:rPr>
      </w:pPr>
    </w:p>
    <w:p w14:paraId="153E463D" w14:textId="77777777" w:rsidR="00600BB6" w:rsidRPr="00600BB6" w:rsidRDefault="00600BB6" w:rsidP="00600BB6">
      <w:pPr>
        <w:bidi/>
        <w:jc w:val="both"/>
        <w:rPr>
          <w:rFonts w:cs="David" w:hint="cs"/>
          <w:rtl/>
        </w:rPr>
      </w:pPr>
      <w:r w:rsidRPr="00600BB6">
        <w:rPr>
          <w:rFonts w:cs="David" w:hint="cs"/>
          <w:rtl/>
        </w:rPr>
        <w:tab/>
        <w:t xml:space="preserve">נמשיך בשבוע הבא באותה שעה ובאותו יום, ואני אחזור עם עמדה של יושב-ראש הכנסת וננסה לסכם את העניין, כפי שאנחנו עושים כל הזמן, בהסכמה ובהבנה. תודה רבה. הישיבה נעולה. </w:t>
      </w:r>
    </w:p>
    <w:p w14:paraId="11193E72" w14:textId="77777777" w:rsidR="00600BB6" w:rsidRPr="00600BB6" w:rsidRDefault="00600BB6" w:rsidP="00600BB6">
      <w:pPr>
        <w:bidi/>
        <w:jc w:val="both"/>
        <w:rPr>
          <w:rFonts w:cs="David" w:hint="cs"/>
          <w:rtl/>
        </w:rPr>
      </w:pPr>
    </w:p>
    <w:p w14:paraId="107D5C4E" w14:textId="77777777" w:rsidR="00600BB6" w:rsidRDefault="00600BB6" w:rsidP="00600BB6">
      <w:pPr>
        <w:bidi/>
        <w:jc w:val="both"/>
        <w:rPr>
          <w:rFonts w:cs="David" w:hint="cs"/>
          <w:rtl/>
        </w:rPr>
      </w:pPr>
    </w:p>
    <w:p w14:paraId="344ADB5A" w14:textId="77777777" w:rsidR="00600BB6" w:rsidRDefault="00600BB6" w:rsidP="00600BB6">
      <w:pPr>
        <w:bidi/>
        <w:jc w:val="both"/>
        <w:rPr>
          <w:rFonts w:cs="David" w:hint="cs"/>
          <w:rtl/>
        </w:rPr>
      </w:pPr>
    </w:p>
    <w:p w14:paraId="36CDDC52" w14:textId="77777777" w:rsidR="00600BB6" w:rsidRDefault="00600BB6" w:rsidP="00600BB6">
      <w:pPr>
        <w:bidi/>
        <w:jc w:val="both"/>
        <w:rPr>
          <w:rFonts w:cs="David" w:hint="cs"/>
          <w:rtl/>
        </w:rPr>
      </w:pPr>
    </w:p>
    <w:p w14:paraId="1289FA5A" w14:textId="77777777" w:rsidR="00600BB6" w:rsidRDefault="00600BB6" w:rsidP="00600BB6">
      <w:pPr>
        <w:bidi/>
        <w:jc w:val="both"/>
        <w:rPr>
          <w:rFonts w:cs="David" w:hint="cs"/>
          <w:rtl/>
        </w:rPr>
      </w:pPr>
    </w:p>
    <w:p w14:paraId="525609E3" w14:textId="77777777" w:rsidR="00600BB6" w:rsidRPr="00600BB6" w:rsidRDefault="00600BB6" w:rsidP="00600BB6">
      <w:pPr>
        <w:bidi/>
        <w:jc w:val="both"/>
        <w:rPr>
          <w:rFonts w:cs="David" w:hint="cs"/>
          <w:rtl/>
        </w:rPr>
      </w:pPr>
    </w:p>
    <w:p w14:paraId="49C63656" w14:textId="77777777" w:rsidR="00600BB6" w:rsidRPr="00600BB6" w:rsidRDefault="00600BB6" w:rsidP="00600BB6">
      <w:pPr>
        <w:bidi/>
        <w:jc w:val="both"/>
        <w:rPr>
          <w:rFonts w:cs="David" w:hint="cs"/>
          <w:b/>
          <w:bCs/>
          <w:u w:val="single"/>
          <w:rtl/>
        </w:rPr>
      </w:pPr>
      <w:r w:rsidRPr="00600BB6">
        <w:rPr>
          <w:rFonts w:cs="David" w:hint="cs"/>
          <w:b/>
          <w:bCs/>
          <w:u w:val="single"/>
          <w:rtl/>
        </w:rPr>
        <w:t>הישיבה ננעלה בשעה 14:10</w:t>
      </w:r>
    </w:p>
    <w:p w14:paraId="541F5828" w14:textId="77777777" w:rsidR="00552A80" w:rsidRPr="00600BB6" w:rsidRDefault="00552A80" w:rsidP="00600BB6">
      <w:pPr>
        <w:bidi/>
        <w:jc w:val="both"/>
        <w:rPr>
          <w:rFonts w:cs="David" w:hint="cs"/>
          <w:rtl/>
        </w:rPr>
      </w:pPr>
    </w:p>
    <w:sectPr w:rsidR="00552A80" w:rsidRPr="00600BB6" w:rsidSect="00600BB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8217" w14:textId="77777777" w:rsidR="00600BB6" w:rsidRDefault="00600BB6">
      <w:r>
        <w:separator/>
      </w:r>
    </w:p>
  </w:endnote>
  <w:endnote w:type="continuationSeparator" w:id="0">
    <w:p w14:paraId="65BAC946" w14:textId="77777777" w:rsidR="00600BB6" w:rsidRDefault="0060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EB58" w14:textId="77777777" w:rsidR="00600BB6" w:rsidRDefault="00600BB6">
      <w:r>
        <w:separator/>
      </w:r>
    </w:p>
  </w:footnote>
  <w:footnote w:type="continuationSeparator" w:id="0">
    <w:p w14:paraId="07A1331B" w14:textId="77777777" w:rsidR="00600BB6" w:rsidRDefault="00600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F32C" w14:textId="77777777" w:rsidR="00600BB6" w:rsidRDefault="00600BB6" w:rsidP="00600BB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632A69E" w14:textId="77777777" w:rsidR="00600BB6" w:rsidRDefault="00600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EE1C" w14:textId="77777777" w:rsidR="00600BB6" w:rsidRDefault="00600BB6" w:rsidP="00600BB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23</w:t>
    </w:r>
    <w:r>
      <w:rPr>
        <w:rStyle w:val="PageNumber"/>
        <w:rFonts w:cs="David"/>
        <w:szCs w:val="24"/>
      </w:rPr>
      <w:fldChar w:fldCharType="end"/>
    </w:r>
  </w:p>
  <w:p w14:paraId="6E088E72" w14:textId="77777777" w:rsidR="00600BB6" w:rsidRDefault="00600BB6">
    <w:pPr>
      <w:pStyle w:val="Header"/>
      <w:ind w:right="360"/>
      <w:rPr>
        <w:rFonts w:cs="David" w:hint="cs"/>
        <w:sz w:val="24"/>
        <w:szCs w:val="24"/>
        <w:rtl/>
      </w:rPr>
    </w:pPr>
    <w:r>
      <w:rPr>
        <w:rFonts w:cs="David" w:hint="cs"/>
        <w:sz w:val="24"/>
        <w:szCs w:val="24"/>
        <w:rtl/>
      </w:rPr>
      <w:t>ועדת הכנסת</w:t>
    </w:r>
  </w:p>
  <w:p w14:paraId="594DA94B" w14:textId="77777777" w:rsidR="00600BB6" w:rsidRDefault="00600BB6">
    <w:pPr>
      <w:pStyle w:val="Header"/>
      <w:ind w:right="360"/>
      <w:rPr>
        <w:rFonts w:cs="David" w:hint="cs"/>
        <w:sz w:val="24"/>
        <w:szCs w:val="24"/>
        <w:rtl/>
      </w:rPr>
    </w:pPr>
    <w:r>
      <w:rPr>
        <w:rFonts w:cs="David" w:hint="cs"/>
        <w:sz w:val="24"/>
        <w:szCs w:val="24"/>
        <w:rtl/>
      </w:rPr>
      <w:t>12.1.2010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712פרוטוקול_ישיבת_ועדה.doc"/>
    <w:docVar w:name="StartMode" w:val="3"/>
  </w:docVars>
  <w:rsids>
    <w:rsidRoot w:val="0025231B"/>
    <w:rsid w:val="0017109F"/>
    <w:rsid w:val="0025231B"/>
    <w:rsid w:val="00552A80"/>
    <w:rsid w:val="00600BB6"/>
    <w:rsid w:val="00965806"/>
    <w:rsid w:val="00CE57E5"/>
    <w:rsid w:val="00EF5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E0FE841"/>
  <w15:chartTrackingRefBased/>
  <w15:docId w15:val="{B08ECA90-466F-4FBE-9D00-34C408B9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0BB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00BB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6265</Words>
  <Characters>35714</Characters>
  <Application>Microsoft Office Word</Application>
  <DocSecurity>0</DocSecurity>
  <Lines>297</Lines>
  <Paragraphs>83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